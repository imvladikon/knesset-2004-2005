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7237D" w14:textId="77777777" w:rsidR="00000000" w:rsidRDefault="00794C8A">
      <w:pPr>
        <w:pStyle w:val="a"/>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55492583" w14:textId="77777777" w:rsidR="00000000" w:rsidRDefault="00794C8A">
      <w:pPr>
        <w:pStyle w:val="TOC1"/>
        <w:tabs>
          <w:tab w:val="right" w:leader="dot" w:pos="8296"/>
        </w:tabs>
        <w:rPr>
          <w:rFonts w:ascii="Times New Roman" w:hAnsi="Times New Roman" w:cs="Times New Roman"/>
          <w:sz w:val="24"/>
          <w:szCs w:val="24"/>
        </w:rPr>
      </w:pPr>
      <w:r>
        <w:rPr>
          <w:rtl/>
        </w:rPr>
        <w:t>ישיבה מיוחדת לציון מאה-ועשרים שנה לעלייה הראשונה ותקומת הציונות</w:t>
      </w:r>
      <w:r>
        <w:tab/>
      </w:r>
      <w:r>
        <w:fldChar w:fldCharType="begin"/>
      </w:r>
      <w:r>
        <w:instrText xml:space="preserve"> PAGEREF _Toc57365872 \h </w:instrText>
      </w:r>
      <w:r>
        <w:fldChar w:fldCharType="separate"/>
      </w:r>
      <w:r>
        <w:t>5</w:t>
      </w:r>
      <w:r>
        <w:fldChar w:fldCharType="end"/>
      </w:r>
    </w:p>
    <w:p w14:paraId="7230E7C8" w14:textId="77777777" w:rsidR="00000000" w:rsidRDefault="00794C8A">
      <w:pPr>
        <w:pStyle w:val="TOC2"/>
        <w:tabs>
          <w:tab w:val="right" w:leader="dot" w:pos="8296"/>
        </w:tabs>
        <w:ind w:right="0"/>
        <w:rPr>
          <w:rFonts w:ascii="Times New Roman" w:hAnsi="Times New Roman" w:cs="Times New Roman"/>
          <w:sz w:val="24"/>
          <w:szCs w:val="24"/>
        </w:rPr>
      </w:pPr>
      <w:r>
        <w:rPr>
          <w:rtl/>
        </w:rPr>
        <w:t>השרה לקליטת העלייה ציפי לבני:</w:t>
      </w:r>
      <w:r>
        <w:tab/>
      </w:r>
      <w:r>
        <w:fldChar w:fldCharType="begin"/>
      </w:r>
      <w:r>
        <w:instrText xml:space="preserve"> PAGEREF _Toc57365873 \h </w:instrText>
      </w:r>
      <w:r>
        <w:fldChar w:fldCharType="separate"/>
      </w:r>
      <w:r>
        <w:t>7</w:t>
      </w:r>
      <w:r>
        <w:fldChar w:fldCharType="end"/>
      </w:r>
    </w:p>
    <w:p w14:paraId="5938D1A6" w14:textId="77777777" w:rsidR="00000000" w:rsidRDefault="00794C8A">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_Toc57365874</w:instrText>
      </w:r>
      <w:r>
        <w:instrText xml:space="preserve"> \h </w:instrText>
      </w:r>
      <w:r>
        <w:fldChar w:fldCharType="separate"/>
      </w:r>
      <w:r>
        <w:t>8</w:t>
      </w:r>
      <w:r>
        <w:fldChar w:fldCharType="end"/>
      </w:r>
    </w:p>
    <w:p w14:paraId="73CFC004" w14:textId="77777777" w:rsidR="00000000" w:rsidRDefault="00794C8A">
      <w:pPr>
        <w:pStyle w:val="TOC1"/>
        <w:tabs>
          <w:tab w:val="right" w:leader="dot" w:pos="8296"/>
        </w:tabs>
        <w:rPr>
          <w:rFonts w:ascii="Times New Roman" w:hAnsi="Times New Roman" w:cs="Times New Roman"/>
          <w:sz w:val="24"/>
          <w:szCs w:val="24"/>
        </w:rPr>
      </w:pPr>
      <w:r>
        <w:rPr>
          <w:rtl/>
        </w:rPr>
        <w:t>מאה-ועשרים שנה לעלייה הראשונה ותקומת הציונות</w:t>
      </w:r>
      <w:r>
        <w:tab/>
      </w:r>
      <w:r>
        <w:fldChar w:fldCharType="begin"/>
      </w:r>
      <w:r>
        <w:instrText xml:space="preserve"> PAGEREF _Toc57365875 \h </w:instrText>
      </w:r>
      <w:r>
        <w:fldChar w:fldCharType="separate"/>
      </w:r>
      <w:r>
        <w:t>8</w:t>
      </w:r>
      <w:r>
        <w:fldChar w:fldCharType="end"/>
      </w:r>
    </w:p>
    <w:p w14:paraId="04065D2E" w14:textId="77777777" w:rsidR="00000000" w:rsidRDefault="00794C8A">
      <w:pPr>
        <w:pStyle w:val="TOC2"/>
        <w:tabs>
          <w:tab w:val="right" w:leader="dot" w:pos="8296"/>
        </w:tabs>
        <w:ind w:right="0"/>
        <w:rPr>
          <w:rFonts w:ascii="Times New Roman" w:hAnsi="Times New Roman" w:cs="Times New Roman"/>
          <w:sz w:val="24"/>
          <w:szCs w:val="24"/>
        </w:rPr>
      </w:pPr>
      <w:r>
        <w:rPr>
          <w:rtl/>
        </w:rPr>
        <w:t>קולט אביטל (העבודה-מימד)</w:t>
      </w:r>
      <w:r>
        <w:t>:</w:t>
      </w:r>
      <w:r>
        <w:tab/>
      </w:r>
      <w:r>
        <w:fldChar w:fldCharType="begin"/>
      </w:r>
      <w:r>
        <w:instrText xml:space="preserve"> PAGEREF _Toc57365876 \h </w:instrText>
      </w:r>
      <w:r>
        <w:fldChar w:fldCharType="separate"/>
      </w:r>
      <w:r>
        <w:t>8</w:t>
      </w:r>
      <w:r>
        <w:fldChar w:fldCharType="end"/>
      </w:r>
    </w:p>
    <w:p w14:paraId="03316DC7" w14:textId="77777777" w:rsidR="00000000" w:rsidRDefault="00794C8A">
      <w:pPr>
        <w:pStyle w:val="TOC2"/>
        <w:tabs>
          <w:tab w:val="right" w:leader="dot" w:pos="8296"/>
        </w:tabs>
        <w:ind w:right="0"/>
        <w:rPr>
          <w:rFonts w:ascii="Times New Roman" w:hAnsi="Times New Roman" w:cs="Times New Roman"/>
          <w:sz w:val="24"/>
          <w:szCs w:val="24"/>
        </w:rPr>
      </w:pPr>
      <w:r>
        <w:rPr>
          <w:rtl/>
        </w:rPr>
        <w:t>לאה</w:t>
      </w:r>
      <w:r>
        <w:t xml:space="preserve"> </w:t>
      </w:r>
      <w:r>
        <w:rPr>
          <w:rtl/>
        </w:rPr>
        <w:t xml:space="preserve">נס </w:t>
      </w:r>
      <w:r>
        <w:t>(</w:t>
      </w:r>
      <w:r>
        <w:rPr>
          <w:rtl/>
        </w:rPr>
        <w:t>הליכוד):</w:t>
      </w:r>
      <w:r>
        <w:tab/>
      </w:r>
      <w:r>
        <w:fldChar w:fldCharType="begin"/>
      </w:r>
      <w:r>
        <w:instrText xml:space="preserve"> PAGEREF _Toc57365877 \h </w:instrText>
      </w:r>
      <w:r>
        <w:fldChar w:fldCharType="separate"/>
      </w:r>
      <w:r>
        <w:t>12</w:t>
      </w:r>
      <w:r>
        <w:fldChar w:fldCharType="end"/>
      </w:r>
    </w:p>
    <w:p w14:paraId="1A4D2A63" w14:textId="77777777" w:rsidR="00000000" w:rsidRDefault="00794C8A">
      <w:pPr>
        <w:pStyle w:val="TOC2"/>
        <w:tabs>
          <w:tab w:val="right" w:leader="dot" w:pos="8296"/>
        </w:tabs>
        <w:ind w:right="0"/>
        <w:rPr>
          <w:rFonts w:ascii="Times New Roman" w:hAnsi="Times New Roman" w:cs="Times New Roman"/>
          <w:sz w:val="24"/>
          <w:szCs w:val="24"/>
        </w:rPr>
      </w:pPr>
      <w:r>
        <w:rPr>
          <w:rtl/>
        </w:rPr>
        <w:t>מיכאל נודלמן (האיחוד הלאומי - ישראל ביתנו):</w:t>
      </w:r>
      <w:r>
        <w:tab/>
      </w:r>
      <w:r>
        <w:fldChar w:fldCharType="begin"/>
      </w:r>
      <w:r>
        <w:instrText xml:space="preserve"> PAGEREF _Toc5736587</w:instrText>
      </w:r>
      <w:r>
        <w:instrText xml:space="preserve">8 \h </w:instrText>
      </w:r>
      <w:r>
        <w:fldChar w:fldCharType="separate"/>
      </w:r>
      <w:r>
        <w:t>13</w:t>
      </w:r>
      <w:r>
        <w:fldChar w:fldCharType="end"/>
      </w:r>
    </w:p>
    <w:p w14:paraId="1D5FC933" w14:textId="77777777" w:rsidR="00000000" w:rsidRDefault="00794C8A">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_Toc57365879 \h </w:instrText>
      </w:r>
      <w:r>
        <w:fldChar w:fldCharType="separate"/>
      </w:r>
      <w:r>
        <w:t>14</w:t>
      </w:r>
      <w:r>
        <w:fldChar w:fldCharType="end"/>
      </w:r>
    </w:p>
    <w:p w14:paraId="7EB65A9A" w14:textId="77777777" w:rsidR="00000000" w:rsidRDefault="00794C8A">
      <w:pPr>
        <w:pStyle w:val="TOC2"/>
        <w:tabs>
          <w:tab w:val="right" w:leader="dot" w:pos="8296"/>
        </w:tabs>
        <w:ind w:right="0"/>
        <w:rPr>
          <w:rFonts w:ascii="Times New Roman" w:hAnsi="Times New Roman" w:cs="Times New Roman"/>
          <w:sz w:val="24"/>
          <w:szCs w:val="24"/>
        </w:rPr>
      </w:pPr>
      <w:r>
        <w:rPr>
          <w:rtl/>
        </w:rPr>
        <w:t>אילן שלגי (שינוי</w:t>
      </w:r>
      <w:r>
        <w:t>):</w:t>
      </w:r>
      <w:r>
        <w:tab/>
      </w:r>
      <w:r>
        <w:fldChar w:fldCharType="begin"/>
      </w:r>
      <w:r>
        <w:instrText xml:space="preserve"> PAGEREF _Toc57365880 \h </w:instrText>
      </w:r>
      <w:r>
        <w:fldChar w:fldCharType="separate"/>
      </w:r>
      <w:r>
        <w:t>15</w:t>
      </w:r>
      <w:r>
        <w:fldChar w:fldCharType="end"/>
      </w:r>
    </w:p>
    <w:p w14:paraId="34BEC52D" w14:textId="77777777" w:rsidR="00000000" w:rsidRDefault="00794C8A">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_Toc57365881 \h </w:instrText>
      </w:r>
      <w:r>
        <w:fldChar w:fldCharType="separate"/>
      </w:r>
      <w:r>
        <w:t>17</w:t>
      </w:r>
      <w:r>
        <w:fldChar w:fldCharType="end"/>
      </w:r>
    </w:p>
    <w:p w14:paraId="159F134F" w14:textId="77777777" w:rsidR="00000000" w:rsidRDefault="00794C8A">
      <w:pPr>
        <w:pStyle w:val="TOC1"/>
        <w:tabs>
          <w:tab w:val="right" w:leader="dot" w:pos="8296"/>
        </w:tabs>
        <w:rPr>
          <w:rFonts w:ascii="Times New Roman" w:hAnsi="Times New Roman" w:cs="Times New Roman"/>
          <w:sz w:val="24"/>
          <w:szCs w:val="24"/>
        </w:rPr>
      </w:pPr>
      <w:r>
        <w:rPr>
          <w:rtl/>
        </w:rPr>
        <w:t>משבר העלייה לארץ</w:t>
      </w:r>
      <w:r>
        <w:tab/>
      </w:r>
      <w:r>
        <w:fldChar w:fldCharType="begin"/>
      </w:r>
      <w:r>
        <w:instrText xml:space="preserve"> PAGEREF _Toc57365882 \h </w:instrText>
      </w:r>
      <w:r>
        <w:fldChar w:fldCharType="separate"/>
      </w:r>
      <w:r>
        <w:t>17</w:t>
      </w:r>
      <w:r>
        <w:fldChar w:fldCharType="end"/>
      </w:r>
    </w:p>
    <w:p w14:paraId="12B48DE0" w14:textId="77777777" w:rsidR="00000000" w:rsidRDefault="00794C8A">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_Toc57365</w:instrText>
      </w:r>
      <w:r>
        <w:instrText xml:space="preserve">883 \h </w:instrText>
      </w:r>
      <w:r>
        <w:fldChar w:fldCharType="separate"/>
      </w:r>
      <w:r>
        <w:t>17</w:t>
      </w:r>
      <w:r>
        <w:fldChar w:fldCharType="end"/>
      </w:r>
    </w:p>
    <w:p w14:paraId="33B38B7D" w14:textId="77777777" w:rsidR="00000000" w:rsidRDefault="00794C8A">
      <w:pPr>
        <w:pStyle w:val="TOC2"/>
        <w:tabs>
          <w:tab w:val="right" w:leader="dot" w:pos="8296"/>
        </w:tabs>
        <w:ind w:right="0"/>
        <w:rPr>
          <w:rFonts w:ascii="Times New Roman" w:hAnsi="Times New Roman" w:cs="Times New Roman"/>
          <w:sz w:val="24"/>
          <w:szCs w:val="24"/>
        </w:rPr>
      </w:pPr>
      <w:r>
        <w:rPr>
          <w:rtl/>
        </w:rPr>
        <w:t>השרה</w:t>
      </w:r>
      <w:r>
        <w:t xml:space="preserve"> </w:t>
      </w:r>
      <w:r>
        <w:rPr>
          <w:rtl/>
        </w:rPr>
        <w:t>לקליטת העלייה ציפי לבני:</w:t>
      </w:r>
      <w:r>
        <w:tab/>
      </w:r>
      <w:r>
        <w:fldChar w:fldCharType="begin"/>
      </w:r>
      <w:r>
        <w:instrText xml:space="preserve"> PAGEREF _Toc57365884 \h </w:instrText>
      </w:r>
      <w:r>
        <w:fldChar w:fldCharType="separate"/>
      </w:r>
      <w:r>
        <w:t>20</w:t>
      </w:r>
      <w:r>
        <w:fldChar w:fldCharType="end"/>
      </w:r>
    </w:p>
    <w:p w14:paraId="09FB0E55" w14:textId="77777777" w:rsidR="00000000" w:rsidRDefault="00794C8A">
      <w:pPr>
        <w:pStyle w:val="TOC2"/>
        <w:tabs>
          <w:tab w:val="right" w:leader="dot" w:pos="8296"/>
        </w:tabs>
        <w:ind w:right="0"/>
        <w:rPr>
          <w:rFonts w:ascii="Times New Roman" w:hAnsi="Times New Roman" w:cs="Times New Roman"/>
          <w:sz w:val="24"/>
          <w:szCs w:val="24"/>
        </w:rPr>
      </w:pPr>
      <w:r>
        <w:rPr>
          <w:rtl/>
        </w:rPr>
        <w:t>דוד אזולאי (ש"ס):</w:t>
      </w:r>
      <w:r>
        <w:tab/>
      </w:r>
      <w:r>
        <w:fldChar w:fldCharType="begin"/>
      </w:r>
      <w:r>
        <w:instrText xml:space="preserve"> PAGEREF _Toc57365885 \h </w:instrText>
      </w:r>
      <w:r>
        <w:fldChar w:fldCharType="separate"/>
      </w:r>
      <w:r>
        <w:t>23</w:t>
      </w:r>
      <w:r>
        <w:fldChar w:fldCharType="end"/>
      </w:r>
    </w:p>
    <w:p w14:paraId="7F619723" w14:textId="77777777" w:rsidR="00000000" w:rsidRDefault="00794C8A">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_Toc57365886 \h </w:instrText>
      </w:r>
      <w:r>
        <w:fldChar w:fldCharType="separate"/>
      </w:r>
      <w:r>
        <w:t>24</w:t>
      </w:r>
      <w:r>
        <w:fldChar w:fldCharType="end"/>
      </w:r>
    </w:p>
    <w:p w14:paraId="5DF005C3" w14:textId="77777777" w:rsidR="00000000" w:rsidRDefault="00794C8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_Toc57365887 \h </w:instrText>
      </w:r>
      <w:r>
        <w:fldChar w:fldCharType="separate"/>
      </w:r>
      <w:r>
        <w:t>25</w:t>
      </w:r>
      <w:r>
        <w:fldChar w:fldCharType="end"/>
      </w:r>
    </w:p>
    <w:p w14:paraId="5C19E0FB" w14:textId="77777777" w:rsidR="00000000" w:rsidRDefault="00794C8A">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w:instrText>
      </w:r>
      <w:r>
        <w:instrText xml:space="preserve">EREF _Toc57365888 \h </w:instrText>
      </w:r>
      <w:r>
        <w:fldChar w:fldCharType="separate"/>
      </w:r>
      <w:r>
        <w:t>25</w:t>
      </w:r>
      <w:r>
        <w:fldChar w:fldCharType="end"/>
      </w:r>
    </w:p>
    <w:p w14:paraId="67D8E089" w14:textId="77777777" w:rsidR="00000000" w:rsidRDefault="00794C8A">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_Toc57365889 \h </w:instrText>
      </w:r>
      <w:r>
        <w:fldChar w:fldCharType="separate"/>
      </w:r>
      <w:r>
        <w:t>26</w:t>
      </w:r>
      <w:r>
        <w:fldChar w:fldCharType="end"/>
      </w:r>
    </w:p>
    <w:p w14:paraId="062AE26E" w14:textId="77777777" w:rsidR="00000000" w:rsidRDefault="00794C8A">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_Toc57365890 \h </w:instrText>
      </w:r>
      <w:r>
        <w:fldChar w:fldCharType="separate"/>
      </w:r>
      <w:r>
        <w:t>26</w:t>
      </w:r>
      <w:r>
        <w:fldChar w:fldCharType="end"/>
      </w:r>
    </w:p>
    <w:p w14:paraId="363D56B3" w14:textId="77777777" w:rsidR="00000000" w:rsidRDefault="00794C8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_Toc57365891 \h </w:instrText>
      </w:r>
      <w:r>
        <w:fldChar w:fldCharType="separate"/>
      </w:r>
      <w:r>
        <w:t>27</w:t>
      </w:r>
      <w:r>
        <w:fldChar w:fldCharType="end"/>
      </w:r>
    </w:p>
    <w:p w14:paraId="6A33E877" w14:textId="77777777" w:rsidR="00000000" w:rsidRDefault="00794C8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w:instrText>
      </w:r>
      <w:r>
        <w:instrText xml:space="preserve">Toc57365892 \h </w:instrText>
      </w:r>
      <w:r>
        <w:fldChar w:fldCharType="separate"/>
      </w:r>
      <w:r>
        <w:t>27</w:t>
      </w:r>
      <w:r>
        <w:fldChar w:fldCharType="end"/>
      </w:r>
    </w:p>
    <w:p w14:paraId="646A1C75" w14:textId="77777777" w:rsidR="00000000" w:rsidRDefault="00794C8A">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_Toc57365893 \h </w:instrText>
      </w:r>
      <w:r>
        <w:fldChar w:fldCharType="separate"/>
      </w:r>
      <w:r>
        <w:t>28</w:t>
      </w:r>
      <w:r>
        <w:fldChar w:fldCharType="end"/>
      </w:r>
    </w:p>
    <w:p w14:paraId="55D29EAD" w14:textId="77777777" w:rsidR="00000000" w:rsidRDefault="00794C8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_Toc57365894 \h </w:instrText>
      </w:r>
      <w:r>
        <w:fldChar w:fldCharType="separate"/>
      </w:r>
      <w:r>
        <w:t>28</w:t>
      </w:r>
      <w:r>
        <w:fldChar w:fldCharType="end"/>
      </w:r>
    </w:p>
    <w:p w14:paraId="0C1E3B73" w14:textId="77777777" w:rsidR="00000000" w:rsidRDefault="00794C8A">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_Toc57365895 \h </w:instrText>
      </w:r>
      <w:r>
        <w:fldChar w:fldCharType="separate"/>
      </w:r>
      <w:r>
        <w:t>28</w:t>
      </w:r>
      <w:r>
        <w:fldChar w:fldCharType="end"/>
      </w:r>
    </w:p>
    <w:p w14:paraId="7EDB7421" w14:textId="77777777" w:rsidR="00000000" w:rsidRDefault="00794C8A">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_Toc57365896 \h </w:instrText>
      </w:r>
      <w:r>
        <w:fldChar w:fldCharType="separate"/>
      </w:r>
      <w:r>
        <w:t>29</w:t>
      </w:r>
      <w:r>
        <w:fldChar w:fldCharType="end"/>
      </w:r>
    </w:p>
    <w:p w14:paraId="44030F86" w14:textId="77777777" w:rsidR="00000000" w:rsidRDefault="00794C8A">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w:t>
      </w:r>
      <w:r>
        <w:rPr>
          <w:rtl/>
        </w:rPr>
        <w:t>ינוי):</w:t>
      </w:r>
      <w:r>
        <w:tab/>
      </w:r>
      <w:r>
        <w:fldChar w:fldCharType="begin"/>
      </w:r>
      <w:r>
        <w:instrText xml:space="preserve"> PAGEREF _Toc57365897 \h </w:instrText>
      </w:r>
      <w:r>
        <w:fldChar w:fldCharType="separate"/>
      </w:r>
      <w:r>
        <w:t>29</w:t>
      </w:r>
      <w:r>
        <w:fldChar w:fldCharType="end"/>
      </w:r>
    </w:p>
    <w:p w14:paraId="44775322" w14:textId="77777777" w:rsidR="00000000" w:rsidRDefault="00794C8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_Toc57365898 \h </w:instrText>
      </w:r>
      <w:r>
        <w:fldChar w:fldCharType="separate"/>
      </w:r>
      <w:r>
        <w:t>30</w:t>
      </w:r>
      <w:r>
        <w:fldChar w:fldCharType="end"/>
      </w:r>
    </w:p>
    <w:p w14:paraId="30BD15D2" w14:textId="77777777" w:rsidR="00000000" w:rsidRDefault="00794C8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_Toc57365899 \h </w:instrText>
      </w:r>
      <w:r>
        <w:fldChar w:fldCharType="separate"/>
      </w:r>
      <w:r>
        <w:t>30</w:t>
      </w:r>
      <w:r>
        <w:fldChar w:fldCharType="end"/>
      </w:r>
    </w:p>
    <w:p w14:paraId="60FAE44A" w14:textId="77777777" w:rsidR="00000000" w:rsidRDefault="00794C8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 xml:space="preserve">וילן </w:t>
      </w:r>
      <w:r>
        <w:t>(</w:t>
      </w:r>
      <w:r>
        <w:rPr>
          <w:rtl/>
        </w:rPr>
        <w:t>מרצ):</w:t>
      </w:r>
      <w:r>
        <w:tab/>
      </w:r>
      <w:r>
        <w:fldChar w:fldCharType="begin"/>
      </w:r>
      <w:r>
        <w:instrText xml:space="preserve"> PAGEREF _Toc57365900 \h </w:instrText>
      </w:r>
      <w:r>
        <w:fldChar w:fldCharType="separate"/>
      </w:r>
      <w:r>
        <w:t>31</w:t>
      </w:r>
      <w:r>
        <w:fldChar w:fldCharType="end"/>
      </w:r>
    </w:p>
    <w:p w14:paraId="1414E445" w14:textId="77777777" w:rsidR="00000000" w:rsidRDefault="00794C8A">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w:instrText>
      </w:r>
      <w:r>
        <w:instrText xml:space="preserve">GEREF _Toc57365901 \h </w:instrText>
      </w:r>
      <w:r>
        <w:fldChar w:fldCharType="separate"/>
      </w:r>
      <w:r>
        <w:t>32</w:t>
      </w:r>
      <w:r>
        <w:fldChar w:fldCharType="end"/>
      </w:r>
    </w:p>
    <w:p w14:paraId="0085E870" w14:textId="77777777" w:rsidR="00000000" w:rsidRDefault="00794C8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_Toc57365902 \h </w:instrText>
      </w:r>
      <w:r>
        <w:fldChar w:fldCharType="separate"/>
      </w:r>
      <w:r>
        <w:t>32</w:t>
      </w:r>
      <w:r>
        <w:fldChar w:fldCharType="end"/>
      </w:r>
    </w:p>
    <w:p w14:paraId="2C32BB19" w14:textId="77777777" w:rsidR="00000000" w:rsidRDefault="00794C8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_Toc57365903 \h </w:instrText>
      </w:r>
      <w:r>
        <w:fldChar w:fldCharType="separate"/>
      </w:r>
      <w:r>
        <w:t>33</w:t>
      </w:r>
      <w:r>
        <w:fldChar w:fldCharType="end"/>
      </w:r>
    </w:p>
    <w:p w14:paraId="31408095" w14:textId="77777777" w:rsidR="00000000" w:rsidRDefault="00794C8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_Toc57365904 \h </w:instrText>
      </w:r>
      <w:r>
        <w:fldChar w:fldCharType="separate"/>
      </w:r>
      <w:r>
        <w:t>34</w:t>
      </w:r>
      <w:r>
        <w:fldChar w:fldCharType="end"/>
      </w:r>
    </w:p>
    <w:p w14:paraId="12919296" w14:textId="77777777" w:rsidR="00000000" w:rsidRDefault="00794C8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_Toc5736590</w:instrText>
      </w:r>
      <w:r>
        <w:instrText xml:space="preserve">5 \h </w:instrText>
      </w:r>
      <w:r>
        <w:fldChar w:fldCharType="separate"/>
      </w:r>
      <w:r>
        <w:t>34</w:t>
      </w:r>
      <w:r>
        <w:fldChar w:fldCharType="end"/>
      </w:r>
    </w:p>
    <w:p w14:paraId="75B13408" w14:textId="77777777" w:rsidR="00000000" w:rsidRDefault="00794C8A">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_Toc57365906 \h </w:instrText>
      </w:r>
      <w:r>
        <w:fldChar w:fldCharType="separate"/>
      </w:r>
      <w:r>
        <w:t>36</w:t>
      </w:r>
      <w:r>
        <w:fldChar w:fldCharType="end"/>
      </w:r>
    </w:p>
    <w:p w14:paraId="2A260D8F" w14:textId="77777777" w:rsidR="00000000" w:rsidRDefault="00794C8A">
      <w:pPr>
        <w:pStyle w:val="TOC2"/>
        <w:tabs>
          <w:tab w:val="right" w:leader="dot" w:pos="8296"/>
        </w:tabs>
        <w:ind w:right="0"/>
        <w:rPr>
          <w:rFonts w:ascii="Times New Roman" w:hAnsi="Times New Roman" w:cs="Times New Roman"/>
          <w:sz w:val="24"/>
          <w:szCs w:val="24"/>
        </w:rPr>
      </w:pPr>
      <w:r>
        <w:rPr>
          <w:rtl/>
        </w:rPr>
        <w:lastRenderedPageBreak/>
        <w:t>ואסל טאהא (בל"ד):</w:t>
      </w:r>
      <w:r>
        <w:tab/>
      </w:r>
      <w:r>
        <w:fldChar w:fldCharType="begin"/>
      </w:r>
      <w:r>
        <w:instrText xml:space="preserve"> PAGEREF _Toc57365907 \h </w:instrText>
      </w:r>
      <w:r>
        <w:fldChar w:fldCharType="separate"/>
      </w:r>
      <w:r>
        <w:t>37</w:t>
      </w:r>
      <w:r>
        <w:fldChar w:fldCharType="end"/>
      </w:r>
    </w:p>
    <w:p w14:paraId="10E2DF60" w14:textId="77777777" w:rsidR="00000000" w:rsidRDefault="00794C8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_Toc57365908 \h </w:instrText>
      </w:r>
      <w:r>
        <w:fldChar w:fldCharType="separate"/>
      </w:r>
      <w:r>
        <w:t>38</w:t>
      </w:r>
      <w:r>
        <w:fldChar w:fldCharType="end"/>
      </w:r>
    </w:p>
    <w:p w14:paraId="6AA010BB" w14:textId="77777777" w:rsidR="00000000" w:rsidRDefault="00794C8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_Toc57365909 \h </w:instrText>
      </w:r>
      <w:r>
        <w:fldChar w:fldCharType="separate"/>
      </w:r>
      <w:r>
        <w:t>38</w:t>
      </w:r>
      <w:r>
        <w:fldChar w:fldCharType="end"/>
      </w:r>
    </w:p>
    <w:p w14:paraId="19AED23E" w14:textId="77777777" w:rsidR="00000000" w:rsidRDefault="00794C8A">
      <w:pPr>
        <w:pStyle w:val="TOC1"/>
        <w:tabs>
          <w:tab w:val="right" w:leader="dot" w:pos="8296"/>
        </w:tabs>
        <w:rPr>
          <w:rFonts w:ascii="Times New Roman" w:hAnsi="Times New Roman" w:cs="Times New Roman"/>
          <w:sz w:val="24"/>
          <w:szCs w:val="24"/>
        </w:rPr>
      </w:pPr>
      <w:r>
        <w:rPr>
          <w:rtl/>
        </w:rPr>
        <w:t>הצעת חוק הרשות השנייה לטלוויזיה ור</w:t>
      </w:r>
      <w:r>
        <w:rPr>
          <w:rtl/>
        </w:rPr>
        <w:t xml:space="preserve">דיו (תיקון </w:t>
      </w:r>
      <w:r>
        <w:t xml:space="preserve">– </w:t>
      </w:r>
      <w:r>
        <w:rPr>
          <w:rtl/>
        </w:rPr>
        <w:t>תנאי הפעלה של בעלי זיכיון בערוץ-</w:t>
      </w:r>
      <w:r>
        <w:tab/>
      </w:r>
      <w:r>
        <w:fldChar w:fldCharType="begin"/>
      </w:r>
      <w:r>
        <w:instrText xml:space="preserve"> PAGEREF _Toc57365910 \h </w:instrText>
      </w:r>
      <w:r>
        <w:fldChar w:fldCharType="separate"/>
      </w:r>
      <w:r>
        <w:t>41</w:t>
      </w:r>
      <w:r>
        <w:fldChar w:fldCharType="end"/>
      </w:r>
    </w:p>
    <w:p w14:paraId="62C4551C" w14:textId="77777777" w:rsidR="00000000" w:rsidRDefault="00794C8A">
      <w:pPr>
        <w:pStyle w:val="TOC1"/>
        <w:tabs>
          <w:tab w:val="right" w:leader="dot" w:pos="8296"/>
        </w:tabs>
        <w:rPr>
          <w:rFonts w:ascii="Times New Roman" w:hAnsi="Times New Roman" w:cs="Times New Roman"/>
          <w:sz w:val="24"/>
          <w:szCs w:val="24"/>
        </w:rPr>
      </w:pPr>
      <w:r>
        <w:t xml:space="preserve">2 </w:t>
      </w:r>
      <w:r>
        <w:rPr>
          <w:rtl/>
        </w:rPr>
        <w:t>ובערוץ השלישי והוראות שונות), התשס"ג-2003</w:t>
      </w:r>
      <w:r>
        <w:tab/>
      </w:r>
      <w:r>
        <w:fldChar w:fldCharType="begin"/>
      </w:r>
      <w:r>
        <w:instrText xml:space="preserve"> PAGEREF _Toc57365911 \h </w:instrText>
      </w:r>
      <w:r>
        <w:fldChar w:fldCharType="separate"/>
      </w:r>
      <w:r>
        <w:t>41</w:t>
      </w:r>
      <w:r>
        <w:fldChar w:fldCharType="end"/>
      </w:r>
    </w:p>
    <w:p w14:paraId="2102030B" w14:textId="77777777" w:rsidR="00000000" w:rsidRDefault="00794C8A">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_Toc57365912 \h </w:instrText>
      </w:r>
      <w:r>
        <w:fldChar w:fldCharType="separate"/>
      </w:r>
      <w:r>
        <w:t>41</w:t>
      </w:r>
      <w:r>
        <w:fldChar w:fldCharType="end"/>
      </w:r>
    </w:p>
    <w:p w14:paraId="653B77BD" w14:textId="77777777" w:rsidR="00000000" w:rsidRDefault="00794C8A">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_Toc57365913 \h </w:instrText>
      </w:r>
      <w:r>
        <w:fldChar w:fldCharType="separate"/>
      </w:r>
      <w:r>
        <w:t>42</w:t>
      </w:r>
      <w:r>
        <w:fldChar w:fldCharType="end"/>
      </w:r>
    </w:p>
    <w:p w14:paraId="356D7716" w14:textId="77777777" w:rsidR="00000000" w:rsidRDefault="00794C8A">
      <w:pPr>
        <w:pStyle w:val="TOC2"/>
        <w:tabs>
          <w:tab w:val="right" w:leader="dot" w:pos="8296"/>
        </w:tabs>
        <w:ind w:right="0"/>
        <w:rPr>
          <w:rFonts w:ascii="Times New Roman" w:hAnsi="Times New Roman" w:cs="Times New Roman"/>
          <w:sz w:val="24"/>
          <w:szCs w:val="24"/>
        </w:rPr>
      </w:pPr>
      <w:r>
        <w:rPr>
          <w:rtl/>
        </w:rPr>
        <w:t>שלום שמחון (העבודה-מימד</w:t>
      </w:r>
      <w:r>
        <w:t>):</w:t>
      </w:r>
      <w:r>
        <w:tab/>
      </w:r>
      <w:r>
        <w:fldChar w:fldCharType="begin"/>
      </w:r>
      <w:r>
        <w:instrText xml:space="preserve"> PAGEREF _Toc57365914 \h </w:instrText>
      </w:r>
      <w:r>
        <w:fldChar w:fldCharType="separate"/>
      </w:r>
      <w:r>
        <w:t>44</w:t>
      </w:r>
      <w:r>
        <w:fldChar w:fldCharType="end"/>
      </w:r>
    </w:p>
    <w:p w14:paraId="437E5046" w14:textId="77777777" w:rsidR="00000000" w:rsidRDefault="00794C8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_Toc57365915 \h </w:instrText>
      </w:r>
      <w:r>
        <w:fldChar w:fldCharType="separate"/>
      </w:r>
      <w:r>
        <w:t>45</w:t>
      </w:r>
      <w:r>
        <w:fldChar w:fldCharType="end"/>
      </w:r>
    </w:p>
    <w:p w14:paraId="5FDA59A1" w14:textId="77777777" w:rsidR="00000000" w:rsidRDefault="00794C8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_Toc57365916 \h </w:instrText>
      </w:r>
      <w:r>
        <w:fldChar w:fldCharType="separate"/>
      </w:r>
      <w:r>
        <w:t>45</w:t>
      </w:r>
      <w:r>
        <w:fldChar w:fldCharType="end"/>
      </w:r>
    </w:p>
    <w:p w14:paraId="56AD6B46" w14:textId="77777777" w:rsidR="00000000" w:rsidRDefault="00794C8A">
      <w:pPr>
        <w:pStyle w:val="TOC2"/>
        <w:tabs>
          <w:tab w:val="right" w:leader="dot" w:pos="8296"/>
        </w:tabs>
        <w:ind w:right="0"/>
        <w:rPr>
          <w:rFonts w:ascii="Times New Roman" w:hAnsi="Times New Roman" w:cs="Times New Roman"/>
          <w:sz w:val="24"/>
          <w:szCs w:val="24"/>
        </w:rPr>
      </w:pPr>
      <w:r>
        <w:rPr>
          <w:rtl/>
        </w:rPr>
        <w:t>שלום שמחון (העבודה-מימד</w:t>
      </w:r>
      <w:r>
        <w:t>):</w:t>
      </w:r>
      <w:r>
        <w:tab/>
      </w:r>
      <w:r>
        <w:fldChar w:fldCharType="begin"/>
      </w:r>
      <w:r>
        <w:instrText xml:space="preserve"> PAGEREF _Toc57365917 \h </w:instrText>
      </w:r>
      <w:r>
        <w:fldChar w:fldCharType="separate"/>
      </w:r>
      <w:r>
        <w:t>46</w:t>
      </w:r>
      <w:r>
        <w:fldChar w:fldCharType="end"/>
      </w:r>
    </w:p>
    <w:p w14:paraId="55F94AF3" w14:textId="77777777" w:rsidR="00000000" w:rsidRDefault="00794C8A">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_Toc57365918 \h </w:instrText>
      </w:r>
      <w:r>
        <w:fldChar w:fldCharType="separate"/>
      </w:r>
      <w:r>
        <w:t>49</w:t>
      </w:r>
      <w:r>
        <w:fldChar w:fldCharType="end"/>
      </w:r>
    </w:p>
    <w:p w14:paraId="57BD230B" w14:textId="77777777" w:rsidR="00000000" w:rsidRDefault="00794C8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_Toc57365919 \h </w:instrText>
      </w:r>
      <w:r>
        <w:fldChar w:fldCharType="separate"/>
      </w:r>
      <w:r>
        <w:t>49</w:t>
      </w:r>
      <w:r>
        <w:fldChar w:fldCharType="end"/>
      </w:r>
    </w:p>
    <w:p w14:paraId="0DF643E0" w14:textId="77777777" w:rsidR="00000000" w:rsidRDefault="00794C8A">
      <w:pPr>
        <w:pStyle w:val="TOC1"/>
        <w:tabs>
          <w:tab w:val="right" w:leader="dot" w:pos="8296"/>
        </w:tabs>
        <w:rPr>
          <w:rFonts w:ascii="Times New Roman" w:hAnsi="Times New Roman" w:cs="Times New Roman"/>
          <w:sz w:val="24"/>
          <w:szCs w:val="24"/>
        </w:rPr>
      </w:pPr>
      <w:r>
        <w:rPr>
          <w:rtl/>
        </w:rPr>
        <w:t>חילופי גברי בוועדות הכנסת</w:t>
      </w:r>
      <w:r>
        <w:tab/>
      </w:r>
      <w:r>
        <w:fldChar w:fldCharType="begin"/>
      </w:r>
      <w:r>
        <w:instrText xml:space="preserve"> PAGEREF _Toc57365920 \h </w:instrText>
      </w:r>
      <w:r>
        <w:fldChar w:fldCharType="separate"/>
      </w:r>
      <w:r>
        <w:t>51</w:t>
      </w:r>
      <w:r>
        <w:fldChar w:fldCharType="end"/>
      </w:r>
    </w:p>
    <w:p w14:paraId="3B96AAE9" w14:textId="77777777" w:rsidR="00000000" w:rsidRDefault="00794C8A">
      <w:pPr>
        <w:pStyle w:val="TOC1"/>
        <w:tabs>
          <w:tab w:val="right" w:leader="dot" w:pos="8296"/>
        </w:tabs>
        <w:rPr>
          <w:rFonts w:ascii="Times New Roman" w:hAnsi="Times New Roman" w:cs="Times New Roman"/>
          <w:sz w:val="24"/>
          <w:szCs w:val="24"/>
        </w:rPr>
      </w:pPr>
      <w:r>
        <w:rPr>
          <w:rtl/>
        </w:rPr>
        <w:t>תשובת ישראל על מפת הדרכים ומינוי ראש ממשלה ברשות הפלסטינית;</w:t>
      </w:r>
      <w:r>
        <w:tab/>
      </w:r>
      <w:r>
        <w:fldChar w:fldCharType="begin"/>
      </w:r>
      <w:r>
        <w:instrText xml:space="preserve"> PAGEREF _Toc57365921 \h </w:instrText>
      </w:r>
      <w:r>
        <w:fldChar w:fldCharType="separate"/>
      </w:r>
      <w:r>
        <w:t>51</w:t>
      </w:r>
      <w:r>
        <w:fldChar w:fldCharType="end"/>
      </w:r>
    </w:p>
    <w:p w14:paraId="1E2791E0" w14:textId="77777777" w:rsidR="00000000" w:rsidRDefault="00794C8A">
      <w:pPr>
        <w:pStyle w:val="TOC1"/>
        <w:tabs>
          <w:tab w:val="right" w:leader="dot" w:pos="8296"/>
        </w:tabs>
        <w:rPr>
          <w:rFonts w:ascii="Times New Roman" w:hAnsi="Times New Roman" w:cs="Times New Roman"/>
          <w:sz w:val="24"/>
          <w:szCs w:val="24"/>
        </w:rPr>
      </w:pPr>
      <w:r>
        <w:rPr>
          <w:rtl/>
        </w:rPr>
        <w:t xml:space="preserve">פגישת ראש </w:t>
      </w:r>
      <w:r>
        <w:rPr>
          <w:rtl/>
        </w:rPr>
        <w:t>הממשלה אריאל שרון עם ראש ממשלת</w:t>
      </w:r>
      <w:r>
        <w:t xml:space="preserve"> </w:t>
      </w:r>
      <w:r>
        <w:rPr>
          <w:rtl/>
        </w:rPr>
        <w:t>הרשות הפלסטינית אבו-מאזן;</w:t>
      </w:r>
      <w:r>
        <w:tab/>
      </w:r>
      <w:r>
        <w:fldChar w:fldCharType="begin"/>
      </w:r>
      <w:r>
        <w:instrText xml:space="preserve"> PAGEREF _Toc57365922 \h </w:instrText>
      </w:r>
      <w:r>
        <w:fldChar w:fldCharType="separate"/>
      </w:r>
      <w:r>
        <w:t>51</w:t>
      </w:r>
      <w:r>
        <w:fldChar w:fldCharType="end"/>
      </w:r>
    </w:p>
    <w:p w14:paraId="6F14010F" w14:textId="77777777" w:rsidR="00000000" w:rsidRDefault="00794C8A">
      <w:pPr>
        <w:pStyle w:val="TOC1"/>
        <w:tabs>
          <w:tab w:val="right" w:leader="dot" w:pos="8296"/>
        </w:tabs>
        <w:rPr>
          <w:rFonts w:ascii="Times New Roman" w:hAnsi="Times New Roman" w:cs="Times New Roman"/>
          <w:sz w:val="24"/>
          <w:szCs w:val="24"/>
        </w:rPr>
      </w:pPr>
      <w:r>
        <w:rPr>
          <w:rtl/>
        </w:rPr>
        <w:t>מפגש הפסגה הצפוי של ראש ממשלת ישראל אריאל שרון, נשיא ארצות-הברית ג'ורג' בוש וראש ממשלת הרשות הפלסטינית אבו-מאזן;</w:t>
      </w:r>
      <w:r>
        <w:tab/>
      </w:r>
      <w:r>
        <w:fldChar w:fldCharType="begin"/>
      </w:r>
      <w:r>
        <w:instrText xml:space="preserve"> PAGEREF _Toc57365923 \h </w:instrText>
      </w:r>
      <w:r>
        <w:fldChar w:fldCharType="separate"/>
      </w:r>
      <w:r>
        <w:t>51</w:t>
      </w:r>
      <w:r>
        <w:fldChar w:fldCharType="end"/>
      </w:r>
    </w:p>
    <w:p w14:paraId="6D798F9D" w14:textId="77777777" w:rsidR="00000000" w:rsidRDefault="00794C8A">
      <w:pPr>
        <w:pStyle w:val="TOC1"/>
        <w:tabs>
          <w:tab w:val="right" w:leader="dot" w:pos="8296"/>
        </w:tabs>
        <w:rPr>
          <w:rFonts w:ascii="Times New Roman" w:hAnsi="Times New Roman" w:cs="Times New Roman"/>
          <w:sz w:val="24"/>
          <w:szCs w:val="24"/>
        </w:rPr>
      </w:pPr>
      <w:r>
        <w:rPr>
          <w:rtl/>
        </w:rPr>
        <w:t>מסירת האחריות הביטחוני</w:t>
      </w:r>
      <w:r>
        <w:rPr>
          <w:rtl/>
        </w:rPr>
        <w:t>ת ברצועת-עזה לידי הרשות הפלסטינית</w:t>
      </w:r>
      <w:r>
        <w:tab/>
      </w:r>
      <w:r>
        <w:fldChar w:fldCharType="begin"/>
      </w:r>
      <w:r>
        <w:instrText xml:space="preserve"> PAGEREF _Toc57365924 \h </w:instrText>
      </w:r>
      <w:r>
        <w:fldChar w:fldCharType="separate"/>
      </w:r>
      <w:r>
        <w:t>51</w:t>
      </w:r>
      <w:r>
        <w:fldChar w:fldCharType="end"/>
      </w:r>
    </w:p>
    <w:p w14:paraId="6B875AEA" w14:textId="77777777" w:rsidR="00000000" w:rsidRDefault="00794C8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_Toc57365925 \h </w:instrText>
      </w:r>
      <w:r>
        <w:fldChar w:fldCharType="separate"/>
      </w:r>
      <w:r>
        <w:t>52</w:t>
      </w:r>
      <w:r>
        <w:fldChar w:fldCharType="end"/>
      </w:r>
    </w:p>
    <w:p w14:paraId="42B7BDF7" w14:textId="77777777" w:rsidR="00000000" w:rsidRDefault="00794C8A">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_Toc57365926 \h </w:instrText>
      </w:r>
      <w:r>
        <w:fldChar w:fldCharType="separate"/>
      </w:r>
      <w:r>
        <w:t>56</w:t>
      </w:r>
      <w:r>
        <w:fldChar w:fldCharType="end"/>
      </w:r>
    </w:p>
    <w:p w14:paraId="1DFF896B" w14:textId="77777777" w:rsidR="00000000" w:rsidRDefault="00794C8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_Toc57365927 \h </w:instrText>
      </w:r>
      <w:r>
        <w:fldChar w:fldCharType="separate"/>
      </w:r>
      <w:r>
        <w:t>57</w:t>
      </w:r>
      <w:r>
        <w:fldChar w:fldCharType="end"/>
      </w:r>
    </w:p>
    <w:p w14:paraId="6F479BCB" w14:textId="77777777" w:rsidR="00000000" w:rsidRDefault="00794C8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w:t>
      </w:r>
      <w:r>
        <w:rPr>
          <w:rtl/>
        </w:rPr>
        <w:t>ומי - ישראל ביתנו):</w:t>
      </w:r>
      <w:r>
        <w:tab/>
      </w:r>
      <w:r>
        <w:fldChar w:fldCharType="begin"/>
      </w:r>
      <w:r>
        <w:instrText xml:space="preserve"> PAGEREF _Toc57365928 \h </w:instrText>
      </w:r>
      <w:r>
        <w:fldChar w:fldCharType="separate"/>
      </w:r>
      <w:r>
        <w:t>60</w:t>
      </w:r>
      <w:r>
        <w:fldChar w:fldCharType="end"/>
      </w:r>
    </w:p>
    <w:p w14:paraId="2930B75B" w14:textId="77777777" w:rsidR="00000000" w:rsidRDefault="00794C8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_Toc57365929 \h </w:instrText>
      </w:r>
      <w:r>
        <w:fldChar w:fldCharType="separate"/>
      </w:r>
      <w:r>
        <w:t>61</w:t>
      </w:r>
      <w:r>
        <w:fldChar w:fldCharType="end"/>
      </w:r>
    </w:p>
    <w:p w14:paraId="4CF6D43B" w14:textId="77777777" w:rsidR="00000000" w:rsidRDefault="00794C8A">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_Toc57365930 \h </w:instrText>
      </w:r>
      <w:r>
        <w:fldChar w:fldCharType="separate"/>
      </w:r>
      <w:r>
        <w:t>63</w:t>
      </w:r>
      <w:r>
        <w:fldChar w:fldCharType="end"/>
      </w:r>
    </w:p>
    <w:p w14:paraId="3438C1C9" w14:textId="77777777" w:rsidR="00000000" w:rsidRDefault="00794C8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_Toc57365931 \h </w:instrText>
      </w:r>
      <w:r>
        <w:fldChar w:fldCharType="separate"/>
      </w:r>
      <w:r>
        <w:t>66</w:t>
      </w:r>
      <w:r>
        <w:fldChar w:fldCharType="end"/>
      </w:r>
    </w:p>
    <w:p w14:paraId="006F1A82" w14:textId="77777777" w:rsidR="00000000" w:rsidRDefault="00794C8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rPr>
          <w:rtl/>
        </w:rPr>
        <w:t>:</w:t>
      </w:r>
      <w:r>
        <w:tab/>
      </w:r>
      <w:r>
        <w:fldChar w:fldCharType="begin"/>
      </w:r>
      <w:r>
        <w:instrText xml:space="preserve"> PAGEREF _Toc57365932 \h </w:instrText>
      </w:r>
      <w:r>
        <w:fldChar w:fldCharType="separate"/>
      </w:r>
      <w:r>
        <w:t>70</w:t>
      </w:r>
      <w:r>
        <w:fldChar w:fldCharType="end"/>
      </w:r>
    </w:p>
    <w:p w14:paraId="4158A293" w14:textId="77777777" w:rsidR="00000000" w:rsidRDefault="00794C8A">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_Toc57365933 \h </w:instrText>
      </w:r>
      <w:r>
        <w:fldChar w:fldCharType="separate"/>
      </w:r>
      <w:r>
        <w:t>73</w:t>
      </w:r>
      <w:r>
        <w:fldChar w:fldCharType="end"/>
      </w:r>
    </w:p>
    <w:p w14:paraId="0061C7D6" w14:textId="77777777" w:rsidR="00000000" w:rsidRDefault="00794C8A">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_Toc57365934 \h </w:instrText>
      </w:r>
      <w:r>
        <w:fldChar w:fldCharType="separate"/>
      </w:r>
      <w:r>
        <w:t>80</w:t>
      </w:r>
      <w:r>
        <w:fldChar w:fldCharType="end"/>
      </w:r>
    </w:p>
    <w:p w14:paraId="423C00EF" w14:textId="77777777" w:rsidR="00000000" w:rsidRDefault="00794C8A">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_Toc57365935 \h </w:instrText>
      </w:r>
      <w:r>
        <w:fldChar w:fldCharType="separate"/>
      </w:r>
      <w:r>
        <w:t>81</w:t>
      </w:r>
      <w:r>
        <w:fldChar w:fldCharType="end"/>
      </w:r>
    </w:p>
    <w:p w14:paraId="12FCA067" w14:textId="77777777" w:rsidR="00000000" w:rsidRDefault="00794C8A">
      <w:pPr>
        <w:pStyle w:val="TOC1"/>
        <w:tabs>
          <w:tab w:val="right" w:leader="dot" w:pos="8296"/>
        </w:tabs>
        <w:rPr>
          <w:rFonts w:ascii="Times New Roman" w:hAnsi="Times New Roman" w:cs="Times New Roman"/>
          <w:sz w:val="24"/>
          <w:szCs w:val="24"/>
        </w:rPr>
      </w:pPr>
      <w:r>
        <w:rPr>
          <w:rtl/>
        </w:rPr>
        <w:t>דברי ברכה של היושב-ראש למשלחת הפרלמנטרית מאמריקה הלטינית</w:t>
      </w:r>
      <w:r>
        <w:tab/>
      </w:r>
      <w:r>
        <w:fldChar w:fldCharType="begin"/>
      </w:r>
      <w:r>
        <w:instrText xml:space="preserve"> PAGEREF _Toc57365936 \h </w:instrText>
      </w:r>
      <w:r>
        <w:fldChar w:fldCharType="separate"/>
      </w:r>
      <w:r>
        <w:t>84</w:t>
      </w:r>
      <w:r>
        <w:fldChar w:fldCharType="end"/>
      </w:r>
    </w:p>
    <w:p w14:paraId="00A24D8A" w14:textId="77777777" w:rsidR="00000000" w:rsidRDefault="00794C8A">
      <w:pPr>
        <w:pStyle w:val="TOC1"/>
        <w:tabs>
          <w:tab w:val="right" w:leader="dot" w:pos="8296"/>
        </w:tabs>
        <w:rPr>
          <w:rFonts w:ascii="Times New Roman" w:hAnsi="Times New Roman" w:cs="Times New Roman"/>
          <w:sz w:val="24"/>
          <w:szCs w:val="24"/>
        </w:rPr>
      </w:pPr>
      <w:r>
        <w:rPr>
          <w:rtl/>
        </w:rPr>
        <w:t>תשובת ישראל על מפת הדרכים ומינוי ראש ממשלה ברשות הפלסטינית;</w:t>
      </w:r>
      <w:r>
        <w:tab/>
      </w:r>
      <w:r>
        <w:fldChar w:fldCharType="begin"/>
      </w:r>
      <w:r>
        <w:instrText xml:space="preserve"> PAGEREF _Toc57365937 \h </w:instrText>
      </w:r>
      <w:r>
        <w:fldChar w:fldCharType="separate"/>
      </w:r>
      <w:r>
        <w:t>84</w:t>
      </w:r>
      <w:r>
        <w:fldChar w:fldCharType="end"/>
      </w:r>
    </w:p>
    <w:p w14:paraId="6D854A7F" w14:textId="77777777" w:rsidR="00000000" w:rsidRDefault="00794C8A">
      <w:pPr>
        <w:pStyle w:val="TOC1"/>
        <w:tabs>
          <w:tab w:val="right" w:leader="dot" w:pos="8296"/>
        </w:tabs>
        <w:rPr>
          <w:rFonts w:ascii="Times New Roman" w:hAnsi="Times New Roman" w:cs="Times New Roman"/>
          <w:sz w:val="24"/>
          <w:szCs w:val="24"/>
        </w:rPr>
      </w:pPr>
      <w:r>
        <w:rPr>
          <w:rtl/>
        </w:rPr>
        <w:t>פגישת ראש הממשלה אריאל שרון עם ראש ממשלת הרשות הפלסטינית אבו-מאזן;</w:t>
      </w:r>
      <w:r>
        <w:tab/>
      </w:r>
      <w:r>
        <w:fldChar w:fldCharType="begin"/>
      </w:r>
      <w:r>
        <w:instrText xml:space="preserve"> PAGEREF _Toc57365938 \h </w:instrText>
      </w:r>
      <w:r>
        <w:fldChar w:fldCharType="separate"/>
      </w:r>
      <w:r>
        <w:t>84</w:t>
      </w:r>
      <w:r>
        <w:fldChar w:fldCharType="end"/>
      </w:r>
    </w:p>
    <w:p w14:paraId="2D87E027" w14:textId="77777777" w:rsidR="00000000" w:rsidRDefault="00794C8A">
      <w:pPr>
        <w:pStyle w:val="TOC1"/>
        <w:tabs>
          <w:tab w:val="right" w:leader="dot" w:pos="8296"/>
        </w:tabs>
        <w:rPr>
          <w:rFonts w:ascii="Times New Roman" w:hAnsi="Times New Roman" w:cs="Times New Roman"/>
          <w:sz w:val="24"/>
          <w:szCs w:val="24"/>
        </w:rPr>
      </w:pPr>
      <w:r>
        <w:rPr>
          <w:rtl/>
        </w:rPr>
        <w:t>מפגש הפסגה הצפוי של ראש ממשלת ישר</w:t>
      </w:r>
      <w:r>
        <w:rPr>
          <w:rtl/>
        </w:rPr>
        <w:t>אל אריאל שרון, נשיא ארצות-הברית ג'ורג' בוש וראש ממשלת הרשות הפלסטינית אבו-מאזן;</w:t>
      </w:r>
      <w:r>
        <w:tab/>
      </w:r>
      <w:r>
        <w:fldChar w:fldCharType="begin"/>
      </w:r>
      <w:r>
        <w:instrText xml:space="preserve"> PAGEREF _Toc57365939 \h </w:instrText>
      </w:r>
      <w:r>
        <w:fldChar w:fldCharType="separate"/>
      </w:r>
      <w:r>
        <w:t>84</w:t>
      </w:r>
      <w:r>
        <w:fldChar w:fldCharType="end"/>
      </w:r>
    </w:p>
    <w:p w14:paraId="50AEFA7B" w14:textId="77777777" w:rsidR="00000000" w:rsidRDefault="00794C8A">
      <w:pPr>
        <w:pStyle w:val="TOC1"/>
        <w:tabs>
          <w:tab w:val="right" w:leader="dot" w:pos="8296"/>
        </w:tabs>
        <w:rPr>
          <w:rFonts w:ascii="Times New Roman" w:hAnsi="Times New Roman" w:cs="Times New Roman"/>
          <w:sz w:val="24"/>
          <w:szCs w:val="24"/>
        </w:rPr>
      </w:pPr>
      <w:r>
        <w:rPr>
          <w:rtl/>
        </w:rPr>
        <w:t>מסירת האחריות הביטחונית ברצועת-עזה לידי הרשות הפלסטינית</w:t>
      </w:r>
      <w:r>
        <w:tab/>
      </w:r>
      <w:r>
        <w:fldChar w:fldCharType="begin"/>
      </w:r>
      <w:r>
        <w:instrText xml:space="preserve"> PAGEREF _Toc57365940 \h </w:instrText>
      </w:r>
      <w:r>
        <w:fldChar w:fldCharType="separate"/>
      </w:r>
      <w:r>
        <w:t>84</w:t>
      </w:r>
      <w:r>
        <w:fldChar w:fldCharType="end"/>
      </w:r>
    </w:p>
    <w:p w14:paraId="63CC1101" w14:textId="77777777" w:rsidR="00000000" w:rsidRDefault="00794C8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רצון (הליכוד):</w:t>
      </w:r>
      <w:r>
        <w:tab/>
      </w:r>
      <w:r>
        <w:fldChar w:fldCharType="begin"/>
      </w:r>
      <w:r>
        <w:instrText xml:space="preserve"> PAGEREF _Toc57365941 \h </w:instrText>
      </w:r>
      <w:r>
        <w:fldChar w:fldCharType="separate"/>
      </w:r>
      <w:r>
        <w:t>84</w:t>
      </w:r>
      <w:r>
        <w:fldChar w:fldCharType="end"/>
      </w:r>
    </w:p>
    <w:p w14:paraId="26B548C7" w14:textId="77777777" w:rsidR="00000000" w:rsidRDefault="00794C8A">
      <w:pPr>
        <w:pStyle w:val="TOC2"/>
        <w:tabs>
          <w:tab w:val="right" w:leader="dot" w:pos="8296"/>
        </w:tabs>
        <w:ind w:right="0"/>
        <w:rPr>
          <w:rFonts w:ascii="Times New Roman" w:hAnsi="Times New Roman" w:cs="Times New Roman"/>
          <w:sz w:val="24"/>
          <w:szCs w:val="24"/>
        </w:rPr>
      </w:pPr>
      <w:r>
        <w:rPr>
          <w:rtl/>
        </w:rPr>
        <w:t>אבר</w:t>
      </w:r>
      <w:r>
        <w:rPr>
          <w:rtl/>
        </w:rPr>
        <w:t>הם</w:t>
      </w:r>
      <w:r>
        <w:t xml:space="preserve"> </w:t>
      </w:r>
      <w:r>
        <w:rPr>
          <w:rtl/>
        </w:rPr>
        <w:t>בייגה שוחט (העבודה-מימד):</w:t>
      </w:r>
      <w:r>
        <w:tab/>
      </w:r>
      <w:r>
        <w:fldChar w:fldCharType="begin"/>
      </w:r>
      <w:r>
        <w:instrText xml:space="preserve"> PAGEREF _Toc57365942 \h </w:instrText>
      </w:r>
      <w:r>
        <w:fldChar w:fldCharType="separate"/>
      </w:r>
      <w:r>
        <w:t>95</w:t>
      </w:r>
      <w:r>
        <w:fldChar w:fldCharType="end"/>
      </w:r>
    </w:p>
    <w:p w14:paraId="13B5C5F9" w14:textId="77777777" w:rsidR="00000000" w:rsidRDefault="00794C8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_Toc57365943 \h </w:instrText>
      </w:r>
      <w:r>
        <w:fldChar w:fldCharType="separate"/>
      </w:r>
      <w:r>
        <w:t>99</w:t>
      </w:r>
      <w:r>
        <w:fldChar w:fldCharType="end"/>
      </w:r>
    </w:p>
    <w:p w14:paraId="3F78A677" w14:textId="77777777" w:rsidR="00000000" w:rsidRDefault="00794C8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_Toc57365944 \h </w:instrText>
      </w:r>
      <w:r>
        <w:fldChar w:fldCharType="separate"/>
      </w:r>
      <w:r>
        <w:t>101</w:t>
      </w:r>
      <w:r>
        <w:fldChar w:fldCharType="end"/>
      </w:r>
    </w:p>
    <w:p w14:paraId="1297083D" w14:textId="77777777" w:rsidR="00000000" w:rsidRDefault="00794C8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_Toc57365945 \h </w:instrText>
      </w:r>
      <w:r>
        <w:fldChar w:fldCharType="separate"/>
      </w:r>
      <w:r>
        <w:t>106</w:t>
      </w:r>
      <w:r>
        <w:fldChar w:fldCharType="end"/>
      </w:r>
    </w:p>
    <w:p w14:paraId="4723B9F1" w14:textId="77777777" w:rsidR="00000000" w:rsidRDefault="00794C8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w:t>
      </w:r>
      <w:r>
        <w:rPr>
          <w:rtl/>
        </w:rPr>
        <w:t>רע"ם</w:t>
      </w:r>
      <w:r>
        <w:t>):</w:t>
      </w:r>
      <w:r>
        <w:tab/>
      </w:r>
      <w:r>
        <w:fldChar w:fldCharType="begin"/>
      </w:r>
      <w:r>
        <w:instrText xml:space="preserve"> PAGEREF _Toc57365946 \h </w:instrText>
      </w:r>
      <w:r>
        <w:fldChar w:fldCharType="separate"/>
      </w:r>
      <w:r>
        <w:t>107</w:t>
      </w:r>
      <w:r>
        <w:fldChar w:fldCharType="end"/>
      </w:r>
    </w:p>
    <w:p w14:paraId="40A12BB7" w14:textId="77777777" w:rsidR="00000000" w:rsidRDefault="00794C8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_Toc57365947 \h </w:instrText>
      </w:r>
      <w:r>
        <w:fldChar w:fldCharType="separate"/>
      </w:r>
      <w:r>
        <w:t>110</w:t>
      </w:r>
      <w:r>
        <w:fldChar w:fldCharType="end"/>
      </w:r>
    </w:p>
    <w:p w14:paraId="0216EB2B" w14:textId="77777777" w:rsidR="00000000" w:rsidRDefault="00794C8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_Toc57365948 \h </w:instrText>
      </w:r>
      <w:r>
        <w:fldChar w:fldCharType="separate"/>
      </w:r>
      <w:r>
        <w:t>111</w:t>
      </w:r>
      <w:r>
        <w:fldChar w:fldCharType="end"/>
      </w:r>
    </w:p>
    <w:p w14:paraId="44488260" w14:textId="77777777" w:rsidR="00000000" w:rsidRDefault="00794C8A">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_Toc57365949 \h </w:instrText>
      </w:r>
      <w:r>
        <w:fldChar w:fldCharType="separate"/>
      </w:r>
      <w:r>
        <w:t>113</w:t>
      </w:r>
      <w:r>
        <w:fldChar w:fldCharType="end"/>
      </w:r>
    </w:p>
    <w:p w14:paraId="2CBE67BB" w14:textId="77777777" w:rsidR="00000000" w:rsidRDefault="00794C8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_Toc5736</w:instrText>
      </w:r>
      <w:r>
        <w:instrText xml:space="preserve">5950 \h </w:instrText>
      </w:r>
      <w:r>
        <w:fldChar w:fldCharType="separate"/>
      </w:r>
      <w:r>
        <w:t>117</w:t>
      </w:r>
      <w:r>
        <w:fldChar w:fldCharType="end"/>
      </w:r>
    </w:p>
    <w:p w14:paraId="1F9E4D06" w14:textId="77777777" w:rsidR="00000000" w:rsidRDefault="00794C8A">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_Toc57365951 \h </w:instrText>
      </w:r>
      <w:r>
        <w:fldChar w:fldCharType="separate"/>
      </w:r>
      <w:r>
        <w:t>119</w:t>
      </w:r>
      <w:r>
        <w:fldChar w:fldCharType="end"/>
      </w:r>
    </w:p>
    <w:p w14:paraId="16FD9BB9" w14:textId="77777777" w:rsidR="00000000" w:rsidRDefault="00794C8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_Toc57365952 \h </w:instrText>
      </w:r>
      <w:r>
        <w:fldChar w:fldCharType="separate"/>
      </w:r>
      <w:r>
        <w:t>123</w:t>
      </w:r>
      <w:r>
        <w:fldChar w:fldCharType="end"/>
      </w:r>
    </w:p>
    <w:p w14:paraId="1A4BD90F" w14:textId="77777777" w:rsidR="00000000" w:rsidRDefault="00794C8A">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_Toc57365953 \h </w:instrText>
      </w:r>
      <w:r>
        <w:fldChar w:fldCharType="separate"/>
      </w:r>
      <w:r>
        <w:t>124</w:t>
      </w:r>
      <w:r>
        <w:fldChar w:fldCharType="end"/>
      </w:r>
    </w:p>
    <w:p w14:paraId="6AD2C78C" w14:textId="77777777" w:rsidR="00000000" w:rsidRDefault="00794C8A">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_Toc57365954 \h </w:instrText>
      </w:r>
      <w:r>
        <w:fldChar w:fldCharType="separate"/>
      </w:r>
      <w:r>
        <w:t>129</w:t>
      </w:r>
      <w:r>
        <w:fldChar w:fldCharType="end"/>
      </w:r>
    </w:p>
    <w:p w14:paraId="333E416B" w14:textId="77777777" w:rsidR="00000000" w:rsidRDefault="00794C8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_Toc57365</w:instrText>
      </w:r>
      <w:r>
        <w:instrText xml:space="preserve">955 \h </w:instrText>
      </w:r>
      <w:r>
        <w:fldChar w:fldCharType="separate"/>
      </w:r>
      <w:r>
        <w:t>131</w:t>
      </w:r>
      <w:r>
        <w:fldChar w:fldCharType="end"/>
      </w:r>
    </w:p>
    <w:p w14:paraId="76606D93" w14:textId="77777777" w:rsidR="00000000" w:rsidRDefault="00794C8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_Toc57365956 \h </w:instrText>
      </w:r>
      <w:r>
        <w:fldChar w:fldCharType="separate"/>
      </w:r>
      <w:r>
        <w:t>132</w:t>
      </w:r>
      <w:r>
        <w:fldChar w:fldCharType="end"/>
      </w:r>
    </w:p>
    <w:p w14:paraId="6C589A15" w14:textId="77777777" w:rsidR="00000000" w:rsidRDefault="00794C8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_Toc57365957 \h </w:instrText>
      </w:r>
      <w:r>
        <w:fldChar w:fldCharType="separate"/>
      </w:r>
      <w:r>
        <w:t>133</w:t>
      </w:r>
      <w:r>
        <w:fldChar w:fldCharType="end"/>
      </w:r>
    </w:p>
    <w:p w14:paraId="1E1C173C" w14:textId="77777777" w:rsidR="00000000" w:rsidRDefault="00794C8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_Toc57365958 \h </w:instrText>
      </w:r>
      <w:r>
        <w:fldChar w:fldCharType="separate"/>
      </w:r>
      <w:r>
        <w:t>135</w:t>
      </w:r>
      <w:r>
        <w:fldChar w:fldCharType="end"/>
      </w:r>
    </w:p>
    <w:p w14:paraId="36B41929" w14:textId="77777777" w:rsidR="00000000" w:rsidRDefault="00794C8A">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_Toc57365959 \h </w:instrText>
      </w:r>
      <w:r>
        <w:fldChar w:fldCharType="separate"/>
      </w:r>
      <w:r>
        <w:t>138</w:t>
      </w:r>
      <w:r>
        <w:fldChar w:fldCharType="end"/>
      </w:r>
    </w:p>
    <w:p w14:paraId="363614DC" w14:textId="77777777" w:rsidR="00000000" w:rsidRDefault="00794C8A">
      <w:pPr>
        <w:pStyle w:val="TOC1"/>
        <w:tabs>
          <w:tab w:val="right" w:leader="dot" w:pos="8296"/>
        </w:tabs>
        <w:rPr>
          <w:rFonts w:ascii="Times New Roman" w:hAnsi="Times New Roman" w:cs="Times New Roman"/>
          <w:sz w:val="24"/>
          <w:szCs w:val="24"/>
        </w:rPr>
      </w:pPr>
      <w:r>
        <w:t xml:space="preserve">138. </w:t>
      </w:r>
      <w:r>
        <w:rPr>
          <w:rtl/>
        </w:rPr>
        <w:t>קיצוץ בתקציבי תנועו</w:t>
      </w:r>
      <w:r>
        <w:rPr>
          <w:rtl/>
        </w:rPr>
        <w:t>ת הנוער</w:t>
      </w:r>
      <w:r>
        <w:tab/>
      </w:r>
      <w:r>
        <w:fldChar w:fldCharType="begin"/>
      </w:r>
      <w:r>
        <w:instrText xml:space="preserve"> PAGEREF _Toc57365960 \h </w:instrText>
      </w:r>
      <w:r>
        <w:fldChar w:fldCharType="separate"/>
      </w:r>
      <w:r>
        <w:t>139</w:t>
      </w:r>
      <w:r>
        <w:fldChar w:fldCharType="end"/>
      </w:r>
    </w:p>
    <w:p w14:paraId="53CB0307" w14:textId="77777777" w:rsidR="00000000" w:rsidRDefault="00794C8A">
      <w:pPr>
        <w:pStyle w:val="TOC1"/>
        <w:tabs>
          <w:tab w:val="right" w:leader="dot" w:pos="8296"/>
        </w:tabs>
        <w:rPr>
          <w:rFonts w:ascii="Times New Roman" w:hAnsi="Times New Roman" w:cs="Times New Roman"/>
          <w:sz w:val="24"/>
          <w:szCs w:val="24"/>
        </w:rPr>
      </w:pPr>
      <w:r>
        <w:t xml:space="preserve">151. </w:t>
      </w:r>
      <w:r>
        <w:rPr>
          <w:rtl/>
        </w:rPr>
        <w:t>ספר הלימוד "עידן האימה והתקווה"</w:t>
      </w:r>
      <w:r>
        <w:tab/>
      </w:r>
      <w:r>
        <w:fldChar w:fldCharType="begin"/>
      </w:r>
      <w:r>
        <w:instrText xml:space="preserve"> PAGEREF _Toc57365961 \h </w:instrText>
      </w:r>
      <w:r>
        <w:fldChar w:fldCharType="separate"/>
      </w:r>
      <w:r>
        <w:t>139</w:t>
      </w:r>
      <w:r>
        <w:fldChar w:fldCharType="end"/>
      </w:r>
    </w:p>
    <w:p w14:paraId="2E400BD8" w14:textId="77777777" w:rsidR="00000000" w:rsidRDefault="00794C8A">
      <w:pPr>
        <w:pStyle w:val="TOC1"/>
        <w:tabs>
          <w:tab w:val="right" w:leader="dot" w:pos="8296"/>
        </w:tabs>
        <w:rPr>
          <w:rFonts w:ascii="Times New Roman" w:hAnsi="Times New Roman" w:cs="Times New Roman"/>
          <w:sz w:val="24"/>
          <w:szCs w:val="24"/>
        </w:rPr>
      </w:pPr>
      <w:r>
        <w:t xml:space="preserve">229. </w:t>
      </w:r>
      <w:r>
        <w:rPr>
          <w:rtl/>
        </w:rPr>
        <w:t>מוצגים במוזיאון לאמנות בתל-אביב</w:t>
      </w:r>
      <w:r>
        <w:tab/>
      </w:r>
      <w:r>
        <w:fldChar w:fldCharType="begin"/>
      </w:r>
      <w:r>
        <w:instrText xml:space="preserve"> PAGEREF _Toc57365962 \h </w:instrText>
      </w:r>
      <w:r>
        <w:fldChar w:fldCharType="separate"/>
      </w:r>
      <w:r>
        <w:t>141</w:t>
      </w:r>
      <w:r>
        <w:fldChar w:fldCharType="end"/>
      </w:r>
    </w:p>
    <w:p w14:paraId="6A133150" w14:textId="77777777" w:rsidR="00000000" w:rsidRDefault="00794C8A">
      <w:pPr>
        <w:pStyle w:val="TOC1"/>
        <w:tabs>
          <w:tab w:val="right" w:leader="dot" w:pos="8296"/>
        </w:tabs>
        <w:rPr>
          <w:rFonts w:ascii="Times New Roman" w:hAnsi="Times New Roman" w:cs="Times New Roman"/>
          <w:sz w:val="24"/>
          <w:szCs w:val="24"/>
        </w:rPr>
      </w:pPr>
      <w:r>
        <w:t xml:space="preserve">236. </w:t>
      </w:r>
      <w:r>
        <w:rPr>
          <w:rtl/>
        </w:rPr>
        <w:t>שאיפת גז על-ידי בני נוער</w:t>
      </w:r>
      <w:r>
        <w:tab/>
      </w:r>
      <w:r>
        <w:fldChar w:fldCharType="begin"/>
      </w:r>
      <w:r>
        <w:instrText xml:space="preserve"> PAGEREF _Toc57365963 \h </w:instrText>
      </w:r>
      <w:r>
        <w:fldChar w:fldCharType="separate"/>
      </w:r>
      <w:r>
        <w:t>143</w:t>
      </w:r>
      <w:r>
        <w:fldChar w:fldCharType="end"/>
      </w:r>
    </w:p>
    <w:p w14:paraId="7D57ADB7" w14:textId="77777777" w:rsidR="00000000" w:rsidRDefault="00794C8A">
      <w:pPr>
        <w:pStyle w:val="TOC1"/>
        <w:tabs>
          <w:tab w:val="right" w:leader="dot" w:pos="8296"/>
        </w:tabs>
        <w:rPr>
          <w:rFonts w:ascii="Times New Roman" w:hAnsi="Times New Roman" w:cs="Times New Roman"/>
          <w:sz w:val="24"/>
          <w:szCs w:val="24"/>
        </w:rPr>
      </w:pPr>
      <w:r>
        <w:t xml:space="preserve">238. </w:t>
      </w:r>
      <w:r>
        <w:rPr>
          <w:rtl/>
        </w:rPr>
        <w:t xml:space="preserve">פיטורי </w:t>
      </w:r>
      <w:r>
        <w:rPr>
          <w:rtl/>
        </w:rPr>
        <w:t>מורים בבתי-ספר תיכוניים</w:t>
      </w:r>
      <w:r>
        <w:tab/>
      </w:r>
      <w:r>
        <w:fldChar w:fldCharType="begin"/>
      </w:r>
      <w:r>
        <w:instrText xml:space="preserve"> PAGEREF _Toc57365964 \h </w:instrText>
      </w:r>
      <w:r>
        <w:fldChar w:fldCharType="separate"/>
      </w:r>
      <w:r>
        <w:t>144</w:t>
      </w:r>
      <w:r>
        <w:fldChar w:fldCharType="end"/>
      </w:r>
    </w:p>
    <w:p w14:paraId="27B035A6" w14:textId="77777777" w:rsidR="00000000" w:rsidRDefault="00794C8A">
      <w:pPr>
        <w:pStyle w:val="TOC1"/>
        <w:tabs>
          <w:tab w:val="right" w:leader="dot" w:pos="8296"/>
        </w:tabs>
        <w:rPr>
          <w:rFonts w:ascii="Times New Roman" w:hAnsi="Times New Roman" w:cs="Times New Roman"/>
          <w:sz w:val="24"/>
          <w:szCs w:val="24"/>
        </w:rPr>
      </w:pPr>
      <w:r>
        <w:t xml:space="preserve">239. </w:t>
      </w:r>
      <w:r>
        <w:rPr>
          <w:rtl/>
        </w:rPr>
        <w:t>אלימות</w:t>
      </w:r>
      <w:r>
        <w:t xml:space="preserve"> </w:t>
      </w:r>
      <w:r>
        <w:rPr>
          <w:rtl/>
        </w:rPr>
        <w:t>תלמידים</w:t>
      </w:r>
      <w:r>
        <w:tab/>
      </w:r>
      <w:r>
        <w:fldChar w:fldCharType="begin"/>
      </w:r>
      <w:r>
        <w:instrText xml:space="preserve"> PAGEREF _Toc57365965 \h </w:instrText>
      </w:r>
      <w:r>
        <w:fldChar w:fldCharType="separate"/>
      </w:r>
      <w:r>
        <w:t>146</w:t>
      </w:r>
      <w:r>
        <w:fldChar w:fldCharType="end"/>
      </w:r>
    </w:p>
    <w:p w14:paraId="2E06F800" w14:textId="77777777" w:rsidR="00000000" w:rsidRDefault="00794C8A">
      <w:pPr>
        <w:pStyle w:val="TOC1"/>
        <w:tabs>
          <w:tab w:val="right" w:leader="dot" w:pos="8296"/>
        </w:tabs>
        <w:rPr>
          <w:rFonts w:ascii="Times New Roman" w:hAnsi="Times New Roman" w:cs="Times New Roman"/>
          <w:sz w:val="24"/>
          <w:szCs w:val="24"/>
        </w:rPr>
      </w:pPr>
      <w:r>
        <w:t xml:space="preserve">257. </w:t>
      </w:r>
      <w:r>
        <w:rPr>
          <w:rtl/>
        </w:rPr>
        <w:t>התמכרות לסמים בקרב תלמידים</w:t>
      </w:r>
      <w:r>
        <w:tab/>
      </w:r>
      <w:r>
        <w:fldChar w:fldCharType="begin"/>
      </w:r>
      <w:r>
        <w:instrText xml:space="preserve"> PAGEREF _Toc57365966 \h </w:instrText>
      </w:r>
      <w:r>
        <w:fldChar w:fldCharType="separate"/>
      </w:r>
      <w:r>
        <w:t>148</w:t>
      </w:r>
      <w:r>
        <w:fldChar w:fldCharType="end"/>
      </w:r>
    </w:p>
    <w:p w14:paraId="5C64D18B" w14:textId="77777777" w:rsidR="00000000" w:rsidRDefault="00794C8A">
      <w:pPr>
        <w:pStyle w:val="TOC1"/>
        <w:tabs>
          <w:tab w:val="right" w:leader="dot" w:pos="8296"/>
        </w:tabs>
        <w:rPr>
          <w:rFonts w:ascii="Times New Roman" w:hAnsi="Times New Roman" w:cs="Times New Roman"/>
          <w:sz w:val="24"/>
          <w:szCs w:val="24"/>
        </w:rPr>
      </w:pPr>
      <w:r>
        <w:t xml:space="preserve">289. </w:t>
      </w:r>
      <w:r>
        <w:rPr>
          <w:rtl/>
        </w:rPr>
        <w:t>עבירות סמים בקרב בני נוער</w:t>
      </w:r>
      <w:r>
        <w:tab/>
      </w:r>
      <w:r>
        <w:fldChar w:fldCharType="begin"/>
      </w:r>
      <w:r>
        <w:instrText xml:space="preserve"> PAGEREF _Toc57365967 \h </w:instrText>
      </w:r>
      <w:r>
        <w:fldChar w:fldCharType="separate"/>
      </w:r>
      <w:r>
        <w:t>149</w:t>
      </w:r>
      <w:r>
        <w:fldChar w:fldCharType="end"/>
      </w:r>
    </w:p>
    <w:p w14:paraId="22C7AE85" w14:textId="77777777" w:rsidR="00000000" w:rsidRDefault="00794C8A">
      <w:pPr>
        <w:pStyle w:val="TOC1"/>
        <w:tabs>
          <w:tab w:val="right" w:leader="dot" w:pos="8296"/>
        </w:tabs>
        <w:rPr>
          <w:rFonts w:ascii="Times New Roman" w:hAnsi="Times New Roman" w:cs="Times New Roman"/>
          <w:sz w:val="24"/>
          <w:szCs w:val="24"/>
        </w:rPr>
      </w:pPr>
      <w:r>
        <w:t xml:space="preserve">290. </w:t>
      </w:r>
      <w:r>
        <w:rPr>
          <w:rtl/>
        </w:rPr>
        <w:t>בטיחות מתקני</w:t>
      </w:r>
      <w:r>
        <w:rPr>
          <w:rtl/>
        </w:rPr>
        <w:t xml:space="preserve"> השעשועים</w:t>
      </w:r>
      <w:r>
        <w:tab/>
      </w:r>
      <w:r>
        <w:fldChar w:fldCharType="begin"/>
      </w:r>
      <w:r>
        <w:instrText xml:space="preserve"> PAGEREF _Toc57365968 \h </w:instrText>
      </w:r>
      <w:r>
        <w:fldChar w:fldCharType="separate"/>
      </w:r>
      <w:r>
        <w:t>150</w:t>
      </w:r>
      <w:r>
        <w:fldChar w:fldCharType="end"/>
      </w:r>
    </w:p>
    <w:p w14:paraId="617EE2CE" w14:textId="77777777" w:rsidR="00000000" w:rsidRDefault="00794C8A">
      <w:pPr>
        <w:pStyle w:val="TOC1"/>
        <w:tabs>
          <w:tab w:val="right" w:leader="dot" w:pos="8296"/>
        </w:tabs>
        <w:rPr>
          <w:rFonts w:ascii="Times New Roman" w:hAnsi="Times New Roman" w:cs="Times New Roman"/>
          <w:sz w:val="24"/>
          <w:szCs w:val="24"/>
        </w:rPr>
      </w:pPr>
      <w:r>
        <w:rPr>
          <w:rtl/>
        </w:rPr>
        <w:t>מסקנות הוועדה לקידום מעמד האשה</w:t>
      </w:r>
      <w:r>
        <w:tab/>
      </w:r>
      <w:r>
        <w:fldChar w:fldCharType="begin"/>
      </w:r>
      <w:r>
        <w:instrText xml:space="preserve"> PAGEREF _Toc57365969 \h </w:instrText>
      </w:r>
      <w:r>
        <w:fldChar w:fldCharType="separate"/>
      </w:r>
      <w:r>
        <w:t>152</w:t>
      </w:r>
      <w:r>
        <w:fldChar w:fldCharType="end"/>
      </w:r>
    </w:p>
    <w:p w14:paraId="5BCFE568" w14:textId="77777777" w:rsidR="00000000" w:rsidRDefault="00794C8A">
      <w:pPr>
        <w:pStyle w:val="TOC1"/>
        <w:tabs>
          <w:tab w:val="right" w:leader="dot" w:pos="8296"/>
        </w:tabs>
        <w:rPr>
          <w:rFonts w:ascii="Times New Roman" w:hAnsi="Times New Roman" w:cs="Times New Roman"/>
          <w:sz w:val="24"/>
          <w:szCs w:val="24"/>
        </w:rPr>
      </w:pPr>
      <w:r>
        <w:rPr>
          <w:rtl/>
        </w:rPr>
        <w:t>בקשת אמהות חד-הוריות למכור כליה מגופן כדי לקיים את עצמן ואת ילדיהן</w:t>
      </w:r>
      <w:r>
        <w:tab/>
      </w:r>
      <w:r>
        <w:fldChar w:fldCharType="begin"/>
      </w:r>
      <w:r>
        <w:instrText xml:space="preserve"> PAGEREF _Toc57365970 \h </w:instrText>
      </w:r>
      <w:r>
        <w:fldChar w:fldCharType="separate"/>
      </w:r>
      <w:r>
        <w:t>152</w:t>
      </w:r>
      <w:r>
        <w:fldChar w:fldCharType="end"/>
      </w:r>
    </w:p>
    <w:p w14:paraId="51A0A830" w14:textId="77777777" w:rsidR="00000000" w:rsidRDefault="00794C8A">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(יו"ר הוועדה לקידום מעמד האשה):</w:t>
      </w:r>
      <w:r>
        <w:tab/>
      </w:r>
      <w:r>
        <w:fldChar w:fldCharType="begin"/>
      </w:r>
      <w:r>
        <w:instrText xml:space="preserve"> PAG</w:instrText>
      </w:r>
      <w:r>
        <w:instrText xml:space="preserve">EREF _Toc57365971 \h </w:instrText>
      </w:r>
      <w:r>
        <w:fldChar w:fldCharType="separate"/>
      </w:r>
      <w:r>
        <w:t>152</w:t>
      </w:r>
      <w:r>
        <w:fldChar w:fldCharType="end"/>
      </w:r>
    </w:p>
    <w:p w14:paraId="1B611860" w14:textId="77777777" w:rsidR="00000000" w:rsidRDefault="00794C8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_Toc57365972 \h </w:instrText>
      </w:r>
      <w:r>
        <w:fldChar w:fldCharType="separate"/>
      </w:r>
      <w:r>
        <w:t>156</w:t>
      </w:r>
      <w:r>
        <w:fldChar w:fldCharType="end"/>
      </w:r>
    </w:p>
    <w:p w14:paraId="76F0D3AB" w14:textId="77777777" w:rsidR="00000000" w:rsidRDefault="00794C8A">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_Toc57365973 \h </w:instrText>
      </w:r>
      <w:r>
        <w:fldChar w:fldCharType="separate"/>
      </w:r>
      <w:r>
        <w:t>158</w:t>
      </w:r>
      <w:r>
        <w:fldChar w:fldCharType="end"/>
      </w:r>
    </w:p>
    <w:p w14:paraId="0FF53B30" w14:textId="77777777" w:rsidR="00000000" w:rsidRDefault="00794C8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_Toc57365974 \h </w:instrText>
      </w:r>
      <w:r>
        <w:fldChar w:fldCharType="separate"/>
      </w:r>
      <w:r>
        <w:t>160</w:t>
      </w:r>
      <w:r>
        <w:fldChar w:fldCharType="end"/>
      </w:r>
    </w:p>
    <w:p w14:paraId="4DEC61D9" w14:textId="77777777" w:rsidR="00000000" w:rsidRDefault="00794C8A">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(יו"ר הוועדה לקידום מעמד האשה):</w:t>
      </w:r>
      <w:r>
        <w:tab/>
      </w:r>
      <w:r>
        <w:fldChar w:fldCharType="begin"/>
      </w:r>
      <w:r>
        <w:instrText xml:space="preserve"> PAGEREF _Toc57365975 \h </w:instrText>
      </w:r>
      <w:r>
        <w:fldChar w:fldCharType="separate"/>
      </w:r>
      <w:r>
        <w:t>162</w:t>
      </w:r>
      <w:r>
        <w:fldChar w:fldCharType="end"/>
      </w:r>
    </w:p>
    <w:p w14:paraId="0072B1A1" w14:textId="77777777" w:rsidR="00000000" w:rsidRDefault="00794C8A">
      <w:pPr>
        <w:pStyle w:val="a"/>
        <w:jc w:val="center"/>
        <w:rPr>
          <w:rtl/>
        </w:rPr>
      </w:pPr>
      <w:r>
        <w:rPr>
          <w:bCs/>
          <w:szCs w:val="36"/>
          <w:u w:val="single"/>
          <w:rtl/>
        </w:rPr>
        <w:fldChar w:fldCharType="end"/>
      </w:r>
    </w:p>
    <w:p w14:paraId="4B152143" w14:textId="77777777" w:rsidR="00000000" w:rsidRDefault="00794C8A">
      <w:pPr>
        <w:pStyle w:val="a"/>
        <w:jc w:val="center"/>
        <w:rPr>
          <w:rtl/>
        </w:rPr>
      </w:pPr>
      <w:r>
        <w:rPr>
          <w:rtl/>
        </w:rPr>
        <w:br w:type="page"/>
      </w:r>
    </w:p>
    <w:p w14:paraId="04A9F4E4" w14:textId="77777777" w:rsidR="00000000" w:rsidRDefault="00794C8A">
      <w:pPr>
        <w:pStyle w:val="a"/>
        <w:rPr>
          <w:rtl/>
        </w:rPr>
      </w:pPr>
      <w:r>
        <w:rPr>
          <w:rtl/>
        </w:rPr>
        <w:br w:type="page"/>
      </w:r>
    </w:p>
    <w:p w14:paraId="07247CD7" w14:textId="77777777" w:rsidR="00000000" w:rsidRDefault="00794C8A">
      <w:pPr>
        <w:pStyle w:val="a"/>
        <w:rPr>
          <w:rFonts w:hint="cs"/>
          <w:rtl/>
        </w:rPr>
      </w:pPr>
      <w:r>
        <w:rPr>
          <w:rFonts w:hint="cs"/>
          <w:rtl/>
        </w:rPr>
        <w:t>חוב' י"ז</w:t>
      </w:r>
    </w:p>
    <w:p w14:paraId="1DD5E573" w14:textId="77777777" w:rsidR="00000000" w:rsidRDefault="00794C8A">
      <w:pPr>
        <w:pStyle w:val="a"/>
        <w:rPr>
          <w:rFonts w:hint="cs"/>
          <w:rtl/>
        </w:rPr>
      </w:pPr>
      <w:r>
        <w:rPr>
          <w:rFonts w:hint="cs"/>
          <w:rtl/>
        </w:rPr>
        <w:t>ישיבה  מ"ה</w:t>
      </w:r>
    </w:p>
    <w:p w14:paraId="31D04019" w14:textId="77777777" w:rsidR="00000000" w:rsidRDefault="00794C8A">
      <w:pPr>
        <w:pStyle w:val="a"/>
        <w:rPr>
          <w:rFonts w:hint="cs"/>
          <w:rtl/>
        </w:rPr>
      </w:pPr>
    </w:p>
    <w:p w14:paraId="1D37D853" w14:textId="77777777" w:rsidR="00000000" w:rsidRDefault="00794C8A">
      <w:pPr>
        <w:pStyle w:val="a"/>
        <w:rPr>
          <w:rFonts w:hint="cs"/>
          <w:rtl/>
        </w:rPr>
      </w:pPr>
    </w:p>
    <w:p w14:paraId="0272A872" w14:textId="77777777" w:rsidR="00000000" w:rsidRDefault="00794C8A">
      <w:pPr>
        <w:pStyle w:val="a1"/>
        <w:bidi/>
        <w:rPr>
          <w:rFonts w:hint="cs"/>
          <w:rtl/>
        </w:rPr>
      </w:pPr>
    </w:p>
    <w:p w14:paraId="03B4CB0D" w14:textId="77777777" w:rsidR="00000000" w:rsidRDefault="00794C8A">
      <w:pPr>
        <w:pStyle w:val="a"/>
        <w:rPr>
          <w:rFonts w:hint="cs"/>
          <w:rtl/>
        </w:rPr>
      </w:pPr>
    </w:p>
    <w:p w14:paraId="49DE5697" w14:textId="77777777" w:rsidR="00000000" w:rsidRDefault="00794C8A">
      <w:pPr>
        <w:pStyle w:val="a"/>
        <w:rPr>
          <w:rFonts w:hint="cs"/>
          <w:rtl/>
        </w:rPr>
      </w:pPr>
    </w:p>
    <w:p w14:paraId="71ACB769" w14:textId="77777777" w:rsidR="00000000" w:rsidRDefault="00794C8A">
      <w:pPr>
        <w:pStyle w:val="a"/>
        <w:rPr>
          <w:rFonts w:hint="cs"/>
          <w:rtl/>
        </w:rPr>
      </w:pPr>
    </w:p>
    <w:p w14:paraId="0A051C87" w14:textId="77777777" w:rsidR="00000000" w:rsidRDefault="00794C8A">
      <w:pPr>
        <w:pStyle w:val="a"/>
        <w:rPr>
          <w:rFonts w:hint="cs"/>
          <w:rtl/>
        </w:rPr>
      </w:pPr>
    </w:p>
    <w:p w14:paraId="01241162" w14:textId="77777777" w:rsidR="00000000" w:rsidRDefault="00794C8A">
      <w:pPr>
        <w:pStyle w:val="a"/>
        <w:rPr>
          <w:rFonts w:hint="cs"/>
          <w:rtl/>
        </w:rPr>
      </w:pPr>
    </w:p>
    <w:p w14:paraId="5FBB81C4" w14:textId="77777777" w:rsidR="00000000" w:rsidRDefault="00794C8A">
      <w:pPr>
        <w:pStyle w:val="a"/>
        <w:rPr>
          <w:rFonts w:hint="cs"/>
          <w:rtl/>
        </w:rPr>
      </w:pPr>
    </w:p>
    <w:p w14:paraId="376E19A4" w14:textId="77777777" w:rsidR="00000000" w:rsidRDefault="00794C8A">
      <w:pPr>
        <w:pStyle w:val="a"/>
        <w:rPr>
          <w:rFonts w:hint="cs"/>
          <w:rtl/>
        </w:rPr>
      </w:pPr>
    </w:p>
    <w:p w14:paraId="15DA7AED" w14:textId="77777777" w:rsidR="00000000" w:rsidRDefault="00794C8A">
      <w:pPr>
        <w:pStyle w:val="a"/>
        <w:rPr>
          <w:rFonts w:hint="cs"/>
          <w:rtl/>
        </w:rPr>
      </w:pPr>
    </w:p>
    <w:p w14:paraId="79AAA179" w14:textId="77777777" w:rsidR="00000000" w:rsidRDefault="00794C8A">
      <w:pPr>
        <w:pStyle w:val="a1"/>
        <w:bidi/>
        <w:rPr>
          <w:rFonts w:hint="cs"/>
          <w:rtl/>
        </w:rPr>
      </w:pPr>
    </w:p>
    <w:p w14:paraId="220194D2" w14:textId="77777777" w:rsidR="00000000" w:rsidRDefault="00794C8A">
      <w:pPr>
        <w:pStyle w:val="a"/>
        <w:rPr>
          <w:rFonts w:hint="cs"/>
          <w:rtl/>
        </w:rPr>
      </w:pPr>
    </w:p>
    <w:p w14:paraId="31B70B7D" w14:textId="77777777" w:rsidR="00000000" w:rsidRDefault="00794C8A">
      <w:pPr>
        <w:pStyle w:val="a"/>
        <w:rPr>
          <w:rFonts w:hint="cs"/>
          <w:rtl/>
        </w:rPr>
      </w:pPr>
    </w:p>
    <w:p w14:paraId="56409406" w14:textId="77777777" w:rsidR="00000000" w:rsidRDefault="00794C8A">
      <w:pPr>
        <w:pStyle w:val="a1"/>
        <w:bidi/>
        <w:rPr>
          <w:rFonts w:hint="cs"/>
          <w:rtl/>
        </w:rPr>
      </w:pPr>
      <w:r>
        <w:rPr>
          <w:rFonts w:hint="eastAsia"/>
          <w:rtl/>
        </w:rPr>
        <w:t>הישיבה</w:t>
      </w:r>
      <w:r>
        <w:rPr>
          <w:rtl/>
        </w:rPr>
        <w:t xml:space="preserve"> ה</w:t>
      </w:r>
      <w:r>
        <w:rPr>
          <w:rFonts w:hint="cs"/>
          <w:rtl/>
        </w:rPr>
        <w:t>ארבעים-וחמש</w:t>
      </w:r>
      <w:r>
        <w:rPr>
          <w:rtl/>
        </w:rPr>
        <w:t xml:space="preserve"> של הכנסת ה</w:t>
      </w:r>
      <w:r>
        <w:rPr>
          <w:rFonts w:hint="cs"/>
          <w:rtl/>
        </w:rPr>
        <w:t>שש-עשרה</w:t>
      </w:r>
    </w:p>
    <w:p w14:paraId="067B8D50" w14:textId="77777777" w:rsidR="00000000" w:rsidRDefault="00794C8A">
      <w:pPr>
        <w:pStyle w:val="a2"/>
        <w:bidi/>
        <w:rPr>
          <w:rtl/>
        </w:rPr>
      </w:pPr>
      <w:r>
        <w:rPr>
          <w:rFonts w:hint="eastAsia"/>
          <w:rtl/>
        </w:rPr>
        <w:t>יום</w:t>
      </w:r>
      <w:r>
        <w:rPr>
          <w:rtl/>
        </w:rPr>
        <w:t xml:space="preserve"> שלישי,</w:t>
      </w:r>
      <w:r>
        <w:rPr>
          <w:rFonts w:hint="cs"/>
          <w:rtl/>
        </w:rPr>
        <w:t xml:space="preserve"> </w:t>
      </w:r>
      <w:r>
        <w:rPr>
          <w:rtl/>
        </w:rPr>
        <w:t xml:space="preserve">ט"ו בתמוז </w:t>
      </w:r>
      <w:r>
        <w:rPr>
          <w:rFonts w:hint="cs"/>
          <w:rtl/>
        </w:rPr>
        <w:t>ה</w:t>
      </w:r>
      <w:r>
        <w:rPr>
          <w:rtl/>
        </w:rPr>
        <w:t>תשס"ג (15 ביולי 2003)</w:t>
      </w:r>
    </w:p>
    <w:p w14:paraId="4CE8F574" w14:textId="77777777" w:rsidR="00000000" w:rsidRDefault="00794C8A">
      <w:pPr>
        <w:pStyle w:val="a3"/>
        <w:bidi/>
        <w:rPr>
          <w:rFonts w:hint="cs"/>
          <w:rtl/>
        </w:rPr>
      </w:pPr>
      <w:r>
        <w:rPr>
          <w:rFonts w:hint="eastAsia"/>
          <w:rtl/>
        </w:rPr>
        <w:t>ירושלים</w:t>
      </w:r>
      <w:r>
        <w:rPr>
          <w:rtl/>
        </w:rPr>
        <w:t>, הכנסת, ש</w:t>
      </w:r>
      <w:r>
        <w:rPr>
          <w:rFonts w:hint="cs"/>
          <w:rtl/>
        </w:rPr>
        <w:t>עה 15:02</w:t>
      </w:r>
    </w:p>
    <w:p w14:paraId="201D303E" w14:textId="77777777" w:rsidR="00000000" w:rsidRDefault="00794C8A">
      <w:pPr>
        <w:pStyle w:val="a"/>
        <w:rPr>
          <w:rFonts w:hint="cs"/>
          <w:rtl/>
        </w:rPr>
      </w:pPr>
    </w:p>
    <w:p w14:paraId="1AD090D8" w14:textId="77777777" w:rsidR="00000000" w:rsidRDefault="00794C8A">
      <w:pPr>
        <w:pStyle w:val="Subject"/>
        <w:rPr>
          <w:rtl/>
        </w:rPr>
      </w:pPr>
    </w:p>
    <w:p w14:paraId="4E516B89" w14:textId="77777777" w:rsidR="00000000" w:rsidRDefault="00794C8A">
      <w:pPr>
        <w:pStyle w:val="Subject"/>
        <w:rPr>
          <w:rFonts w:hint="cs"/>
          <w:rtl/>
        </w:rPr>
      </w:pPr>
      <w:bookmarkStart w:id="0" w:name="_Toc46139994"/>
      <w:bookmarkStart w:id="1" w:name="_Toc57365872"/>
      <w:r>
        <w:rPr>
          <w:rFonts w:hint="cs"/>
          <w:rtl/>
        </w:rPr>
        <w:t>ישיבה מיוחדת לציון מאה-ועשרים שנה לעלייה הראשונה ותקומת הציונות</w:t>
      </w:r>
      <w:bookmarkEnd w:id="0"/>
      <w:bookmarkEnd w:id="1"/>
    </w:p>
    <w:p w14:paraId="24974209" w14:textId="77777777" w:rsidR="00000000" w:rsidRDefault="00794C8A">
      <w:pPr>
        <w:pStyle w:val="a"/>
        <w:ind w:firstLine="0"/>
        <w:rPr>
          <w:rFonts w:hint="cs"/>
          <w:rtl/>
        </w:rPr>
      </w:pPr>
    </w:p>
    <w:p w14:paraId="59CD0FE3" w14:textId="77777777" w:rsidR="00000000" w:rsidRDefault="00794C8A">
      <w:pPr>
        <w:pStyle w:val="ad"/>
        <w:rPr>
          <w:rtl/>
        </w:rPr>
      </w:pPr>
      <w:r>
        <w:rPr>
          <w:rtl/>
        </w:rPr>
        <w:t>היו"ר ראובן ריבלין:</w:t>
      </w:r>
    </w:p>
    <w:p w14:paraId="2AE74F48" w14:textId="77777777" w:rsidR="00000000" w:rsidRDefault="00794C8A">
      <w:pPr>
        <w:pStyle w:val="a"/>
        <w:rPr>
          <w:rtl/>
        </w:rPr>
      </w:pPr>
    </w:p>
    <w:p w14:paraId="06D95281" w14:textId="77777777" w:rsidR="00000000" w:rsidRDefault="00794C8A">
      <w:pPr>
        <w:pStyle w:val="a"/>
        <w:rPr>
          <w:rFonts w:hint="cs"/>
          <w:rtl/>
        </w:rPr>
      </w:pPr>
      <w:r>
        <w:rPr>
          <w:rFonts w:hint="cs"/>
          <w:rtl/>
        </w:rPr>
        <w:t>גברתי השרה, רבותי ח</w:t>
      </w:r>
      <w:r>
        <w:rPr>
          <w:rFonts w:hint="cs"/>
          <w:rtl/>
        </w:rPr>
        <w:t>ברי הכנסת, היום יום שלישי, ט"ו בחודש תמוז התשס"ג, 15 ביולי 2003 למניינם. אני מתכבד לפתוח את ישיבת הכנסת, שחלקה הראשון ייוחד לציון 120 שנה לעלייה הראשונה.</w:t>
      </w:r>
    </w:p>
    <w:p w14:paraId="5A3ECE11" w14:textId="77777777" w:rsidR="00000000" w:rsidRDefault="00794C8A">
      <w:pPr>
        <w:pStyle w:val="a"/>
        <w:rPr>
          <w:rFonts w:hint="cs"/>
          <w:rtl/>
        </w:rPr>
      </w:pPr>
    </w:p>
    <w:p w14:paraId="36744CA6" w14:textId="77777777" w:rsidR="00000000" w:rsidRDefault="00794C8A">
      <w:pPr>
        <w:pStyle w:val="a"/>
        <w:rPr>
          <w:rFonts w:hint="cs"/>
          <w:rtl/>
        </w:rPr>
      </w:pPr>
      <w:r>
        <w:rPr>
          <w:rFonts w:hint="cs"/>
          <w:rtl/>
        </w:rPr>
        <w:t>ראשי מושבות העלייה הראשונה, צאצאים למתיישבי העלייה הראשונה, חברי כנסת לשעבר, שגרירת רומניה בישראל גבר</w:t>
      </w:r>
      <w:r>
        <w:rPr>
          <w:rFonts w:hint="cs"/>
          <w:rtl/>
        </w:rPr>
        <w:t xml:space="preserve">ת ולריה מריאנה סטוייקה, נספח התרבות של שגרירות רוסיה מר קרילוב אלכסנדר, אורחים נכבדים, "עם ישראל חזר לחרוש ובזה תלוי עתיד עמנו", כותב דוד שוב, מראשוני ראש-פינה, גיא-אוני, בפנייתו לקהילות ישראל בגולה לתמוך במייסדים שבמצוקה. החזרה למחרשה והשיבה לעבודת האדמה </w:t>
      </w:r>
      <w:r>
        <w:rPr>
          <w:rFonts w:hint="cs"/>
          <w:rtl/>
        </w:rPr>
        <w:t xml:space="preserve">מסמלות יותר מכול את התמורה שחוללה העלייה הראשונה בחיי העם היהודי. </w:t>
      </w:r>
    </w:p>
    <w:p w14:paraId="26AD5A6B" w14:textId="77777777" w:rsidR="00000000" w:rsidRDefault="00794C8A">
      <w:pPr>
        <w:pStyle w:val="a"/>
        <w:rPr>
          <w:rFonts w:hint="cs"/>
          <w:rtl/>
        </w:rPr>
      </w:pPr>
    </w:p>
    <w:p w14:paraId="637273BD" w14:textId="77777777" w:rsidR="00000000" w:rsidRDefault="00794C8A">
      <w:pPr>
        <w:pStyle w:val="a"/>
        <w:rPr>
          <w:rFonts w:hint="cs"/>
          <w:rtl/>
        </w:rPr>
      </w:pPr>
      <w:r>
        <w:rPr>
          <w:rFonts w:hint="cs"/>
          <w:rtl/>
        </w:rPr>
        <w:t>בכל דור ודור, מאז גלה העם מארצו, הגיעו לארץ הקודש יהודים מכל התפוצות. בלי היישוב הישן, שומר החומות, אין לתאר את התהוות היישוב החדש. בלי האמונה החזקה, המשיחית לעתים, שתחיית ישראל תתגשם רק ב</w:t>
      </w:r>
      <w:r>
        <w:rPr>
          <w:rFonts w:hint="cs"/>
          <w:rtl/>
        </w:rPr>
        <w:t xml:space="preserve">ארץ-ישראל, לא היתה מגיעה לחופי הארץ העלייה הראשונה. ייחודה של העלייה הראשונה במפעל ההתיישבות שהיא פיתחה ובהחדרת תודעת ארץ-ישראל המתחדשת ללבבות היהודים בעולם. </w:t>
      </w:r>
    </w:p>
    <w:p w14:paraId="38CF14B1" w14:textId="77777777" w:rsidR="00000000" w:rsidRDefault="00794C8A">
      <w:pPr>
        <w:pStyle w:val="a"/>
        <w:rPr>
          <w:rFonts w:hint="cs"/>
          <w:rtl/>
        </w:rPr>
      </w:pPr>
    </w:p>
    <w:p w14:paraId="7B59ADE1" w14:textId="77777777" w:rsidR="00000000" w:rsidRDefault="00794C8A">
      <w:pPr>
        <w:pStyle w:val="a"/>
        <w:rPr>
          <w:rFonts w:hint="cs"/>
          <w:rtl/>
        </w:rPr>
      </w:pPr>
      <w:r>
        <w:rPr>
          <w:rFonts w:hint="cs"/>
          <w:rtl/>
        </w:rPr>
        <w:t>מי שמשקיף על התקופה הארוכה, המתויגת אצלנו כ"120 שנות הציונות", יודע להעריך את סיפורה המופלא של ה</w:t>
      </w:r>
      <w:r>
        <w:rPr>
          <w:rFonts w:hint="cs"/>
          <w:rtl/>
        </w:rPr>
        <w:t xml:space="preserve">עלייה הראשונה ואת תרומתה. היתה זו עלייה של התמסרות מוחלטת לארץ-ישראל כתנאי להמשך קיומו של העם, התמסרות שאיננה רק ברעיון, אלא גם במעשה. אופיה הלאומי של העלייה הראשונה וביסוסה על החקלאות </w:t>
      </w:r>
      <w:r>
        <w:rPr>
          <w:rtl/>
        </w:rPr>
        <w:t>–</w:t>
      </w:r>
      <w:r>
        <w:rPr>
          <w:rFonts w:hint="cs"/>
          <w:rtl/>
        </w:rPr>
        <w:t xml:space="preserve"> הם שקובעים את מעמדה כראשונה בשרשרת עליות חדשות, מהלך היסטורי שטרם הסת</w:t>
      </w:r>
      <w:r>
        <w:rPr>
          <w:rFonts w:hint="cs"/>
          <w:rtl/>
        </w:rPr>
        <w:t>יים.</w:t>
      </w:r>
    </w:p>
    <w:p w14:paraId="3A7079F0" w14:textId="77777777" w:rsidR="00000000" w:rsidRDefault="00794C8A">
      <w:pPr>
        <w:pStyle w:val="a"/>
        <w:rPr>
          <w:rFonts w:hint="cs"/>
          <w:rtl/>
        </w:rPr>
      </w:pPr>
    </w:p>
    <w:p w14:paraId="0802C6EE" w14:textId="77777777" w:rsidR="00000000" w:rsidRDefault="00794C8A">
      <w:pPr>
        <w:pStyle w:val="a"/>
        <w:rPr>
          <w:rFonts w:hint="cs"/>
          <w:rtl/>
        </w:rPr>
      </w:pPr>
      <w:r>
        <w:rPr>
          <w:rFonts w:hint="cs"/>
          <w:rtl/>
        </w:rPr>
        <w:t xml:space="preserve">משה סמילנסקי, מראשוני האיכרים בארץ, טבע את הססמה: "אם חקלאות כאן </w:t>
      </w:r>
      <w:r>
        <w:rPr>
          <w:rtl/>
        </w:rPr>
        <w:t>–</w:t>
      </w:r>
      <w:r>
        <w:rPr>
          <w:rFonts w:hint="cs"/>
          <w:rtl/>
        </w:rPr>
        <w:t xml:space="preserve"> מולדת כאן". אנשי העלייה הראשונה לא נקראו לבוא על-ידי התנועה הציונית; הם הקדימו אותה. העובדות שיצרו כאן בדמות המושבות הניחו אבן פינה לבית הלאומי ולמדינת היהודים שקמה בעקבותיו. </w:t>
      </w:r>
    </w:p>
    <w:p w14:paraId="6D964AA9" w14:textId="77777777" w:rsidR="00000000" w:rsidRDefault="00794C8A">
      <w:pPr>
        <w:pStyle w:val="a"/>
        <w:rPr>
          <w:rFonts w:hint="cs"/>
          <w:rtl/>
        </w:rPr>
      </w:pPr>
    </w:p>
    <w:p w14:paraId="39BB2A0F" w14:textId="77777777" w:rsidR="00000000" w:rsidRDefault="00794C8A">
      <w:pPr>
        <w:pStyle w:val="a"/>
        <w:rPr>
          <w:rFonts w:hint="cs"/>
          <w:rtl/>
        </w:rPr>
      </w:pPr>
      <w:r>
        <w:rPr>
          <w:rFonts w:hint="cs"/>
          <w:rtl/>
        </w:rPr>
        <w:t>דוד בן</w:t>
      </w:r>
      <w:r>
        <w:rPr>
          <w:rFonts w:hint="cs"/>
          <w:rtl/>
        </w:rPr>
        <w:t xml:space="preserve">-גוריון, מחלוצי העלייה השנייה, עבד עם בואו לארץ אצל האיכרים חלוצי העלייה הראשונה. "מולדת", הוא אומר, "אינה ניתנת במתנה, אינה נקנית בזכויות ובחוזים פוליטיים, אינה נרכשת בזהב ואינה נכבשת בכוח האגרוף. מולדת נבנית בזיעת אפיים". </w:t>
      </w:r>
    </w:p>
    <w:p w14:paraId="5C49543E" w14:textId="77777777" w:rsidR="00000000" w:rsidRDefault="00794C8A">
      <w:pPr>
        <w:pStyle w:val="a"/>
        <w:rPr>
          <w:rFonts w:hint="cs"/>
          <w:rtl/>
        </w:rPr>
      </w:pPr>
    </w:p>
    <w:p w14:paraId="0431C3B7" w14:textId="77777777" w:rsidR="00000000" w:rsidRDefault="00794C8A">
      <w:pPr>
        <w:pStyle w:val="a"/>
        <w:rPr>
          <w:rFonts w:hint="cs"/>
          <w:rtl/>
        </w:rPr>
      </w:pPr>
      <w:r>
        <w:rPr>
          <w:rFonts w:hint="cs"/>
          <w:rtl/>
        </w:rPr>
        <w:t>כשמדברים על העלייה הראשונה ומו</w:t>
      </w:r>
      <w:r>
        <w:rPr>
          <w:rFonts w:hint="cs"/>
          <w:rtl/>
        </w:rPr>
        <w:t xml:space="preserve">שבותיה, מייד עולים בושם ההדרים במישור  החוף, טעמם של יינות היקבים ומראה שדות הדגן ומטעי הפרי באדמות הגליל. </w:t>
      </w:r>
    </w:p>
    <w:p w14:paraId="042DFA42" w14:textId="77777777" w:rsidR="00000000" w:rsidRDefault="00794C8A">
      <w:pPr>
        <w:pStyle w:val="a"/>
        <w:rPr>
          <w:rFonts w:hint="cs"/>
          <w:rtl/>
        </w:rPr>
      </w:pPr>
    </w:p>
    <w:p w14:paraId="72E660FC" w14:textId="77777777" w:rsidR="00000000" w:rsidRDefault="00794C8A">
      <w:pPr>
        <w:pStyle w:val="a"/>
        <w:rPr>
          <w:rFonts w:hint="cs"/>
          <w:rtl/>
        </w:rPr>
      </w:pPr>
      <w:r>
        <w:rPr>
          <w:rFonts w:hint="cs"/>
          <w:rtl/>
        </w:rPr>
        <w:t>המציאות שהקבילה את פני הראשונים שבאו מרומניה ומרוסיה מזה ומתימן מזה, היתה עגומה ומאכזבת: "ארץ פראית נתונה לממשלה פראית, ממשלת הסולטן. ארץ שאת אדמתה</w:t>
      </w:r>
      <w:r>
        <w:rPr>
          <w:rFonts w:hint="cs"/>
          <w:rtl/>
        </w:rPr>
        <w:t xml:space="preserve"> לא חקרו חוקרים ולא בדקו מומחים", מספר בזיכרונותיו מנשה אהרונוביץ, מאנשי תנועת ביל"ו.</w:t>
      </w:r>
    </w:p>
    <w:p w14:paraId="0B23876E" w14:textId="77777777" w:rsidR="00000000" w:rsidRDefault="00794C8A">
      <w:pPr>
        <w:pStyle w:val="a"/>
        <w:rPr>
          <w:rFonts w:hint="cs"/>
          <w:rtl/>
        </w:rPr>
      </w:pPr>
    </w:p>
    <w:p w14:paraId="6D0F3F61" w14:textId="77777777" w:rsidR="00000000" w:rsidRDefault="00794C8A">
      <w:pPr>
        <w:pStyle w:val="a"/>
        <w:rPr>
          <w:rFonts w:hint="cs"/>
          <w:rtl/>
        </w:rPr>
      </w:pPr>
      <w:r>
        <w:rPr>
          <w:rFonts w:hint="cs"/>
          <w:rtl/>
        </w:rPr>
        <w:t>בטרשי ההר, בביצות שבמישורים, בחולות הדרום הצחיחים ובאדמות ובקוצים שבשפלה הוקמו המושבות. הקרבה יוצאת דופן, נכונות לעלות לנחלה שמעולם לא ראו וכבר דבקו בה לאהבה, ועקשנות לח</w:t>
      </w:r>
      <w:r>
        <w:rPr>
          <w:rFonts w:hint="cs"/>
          <w:rtl/>
        </w:rPr>
        <w:t xml:space="preserve">דש בציון השוממה את ימינו כקדם </w:t>
      </w:r>
      <w:r>
        <w:rPr>
          <w:rtl/>
        </w:rPr>
        <w:t>–</w:t>
      </w:r>
      <w:r>
        <w:rPr>
          <w:rFonts w:hint="cs"/>
          <w:rtl/>
        </w:rPr>
        <w:t xml:space="preserve"> הובילו להישגים הגדולים. בתוך 20 שנה הכפיל היישוב את מספרו, כשבידי היהודים למעלה מ-20 נקודות יישוב וכ-400,000 דונם מעובדים. בעקבות יישובים אלה הוקמו מאות כפרים והתגבשו גושי התיישבות, שעיצבו לימים את מפת מדינתנו. </w:t>
      </w:r>
    </w:p>
    <w:p w14:paraId="7CFF63D2" w14:textId="77777777" w:rsidR="00000000" w:rsidRDefault="00794C8A">
      <w:pPr>
        <w:pStyle w:val="a"/>
        <w:rPr>
          <w:rFonts w:hint="cs"/>
          <w:rtl/>
        </w:rPr>
      </w:pPr>
    </w:p>
    <w:p w14:paraId="6CA56B98" w14:textId="77777777" w:rsidR="00000000" w:rsidRDefault="00794C8A">
      <w:pPr>
        <w:pStyle w:val="a"/>
        <w:rPr>
          <w:rFonts w:hint="cs"/>
          <w:rtl/>
        </w:rPr>
      </w:pPr>
      <w:r>
        <w:rPr>
          <w:rFonts w:hint="cs"/>
          <w:rtl/>
        </w:rPr>
        <w:t>מפעל מופת ז</w:t>
      </w:r>
      <w:r>
        <w:rPr>
          <w:rFonts w:hint="cs"/>
          <w:rtl/>
        </w:rPr>
        <w:t>ה עמד לקרוס, ואז בא לעזרתו איש החזון וההון, הברון רוטשילד. כמה כנות יש בדבריו של "הנדיב הידוע" למתיישבים: "לא באתי לעזרתכם בגלל עונייכם וסבלכם. עשיתי זאת כי ראיתי בכם מגשימי תחייתו של עם-ישראל".</w:t>
      </w:r>
    </w:p>
    <w:p w14:paraId="211D8D3F" w14:textId="77777777" w:rsidR="00000000" w:rsidRDefault="00794C8A">
      <w:pPr>
        <w:pStyle w:val="a"/>
        <w:rPr>
          <w:rFonts w:hint="cs"/>
          <w:rtl/>
        </w:rPr>
      </w:pPr>
    </w:p>
    <w:p w14:paraId="05C07A70" w14:textId="77777777" w:rsidR="00000000" w:rsidRDefault="00794C8A">
      <w:pPr>
        <w:pStyle w:val="a"/>
        <w:rPr>
          <w:rFonts w:hint="cs"/>
          <w:rtl/>
        </w:rPr>
      </w:pPr>
      <w:r>
        <w:rPr>
          <w:rFonts w:hint="cs"/>
          <w:rtl/>
        </w:rPr>
        <w:t>גבירותי ורבותי, ביום זה, לציון למעלה מ-120 שנה לתחילת ההתייש</w:t>
      </w:r>
      <w:r>
        <w:rPr>
          <w:rFonts w:hint="cs"/>
          <w:rtl/>
        </w:rPr>
        <w:t xml:space="preserve">בות, אנו זוכרים כי בתלמים שנחרשו נזרע הזרע שנבט והיה למדינה. </w:t>
      </w:r>
    </w:p>
    <w:p w14:paraId="4425D847" w14:textId="77777777" w:rsidR="00000000" w:rsidRDefault="00794C8A">
      <w:pPr>
        <w:pStyle w:val="a"/>
        <w:rPr>
          <w:rFonts w:hint="cs"/>
          <w:rtl/>
        </w:rPr>
      </w:pPr>
    </w:p>
    <w:p w14:paraId="7AE70178" w14:textId="77777777" w:rsidR="00000000" w:rsidRDefault="00794C8A">
      <w:pPr>
        <w:pStyle w:val="a"/>
        <w:rPr>
          <w:rFonts w:hint="cs"/>
          <w:rtl/>
        </w:rPr>
      </w:pPr>
      <w:r>
        <w:rPr>
          <w:rFonts w:hint="cs"/>
          <w:rtl/>
        </w:rPr>
        <w:t>"הזרעים בדמעה ברנה יקצרו. הלוך ילך ובכה נשא משך הזרע בא יבא ברנה נשא אלמתיו."</w:t>
      </w:r>
    </w:p>
    <w:p w14:paraId="0B304518" w14:textId="77777777" w:rsidR="00000000" w:rsidRDefault="00794C8A">
      <w:pPr>
        <w:pStyle w:val="a"/>
        <w:rPr>
          <w:rFonts w:hint="cs"/>
          <w:rtl/>
        </w:rPr>
      </w:pPr>
    </w:p>
    <w:p w14:paraId="55D75DCB" w14:textId="77777777" w:rsidR="00000000" w:rsidRDefault="00794C8A">
      <w:pPr>
        <w:pStyle w:val="a"/>
        <w:rPr>
          <w:rFonts w:hint="cs"/>
          <w:rtl/>
        </w:rPr>
      </w:pPr>
      <w:r>
        <w:rPr>
          <w:rFonts w:hint="cs"/>
          <w:rtl/>
        </w:rPr>
        <w:t xml:space="preserve">גברתי השרה מתבקשת להתכבד לעלות ולשאת את דבריה במעמד חגיגי זה לציון 120 שנה ויותר לעלייה הראשונה. </w:t>
      </w:r>
    </w:p>
    <w:p w14:paraId="423617CD" w14:textId="77777777" w:rsidR="00000000" w:rsidRDefault="00794C8A">
      <w:pPr>
        <w:pStyle w:val="a"/>
        <w:ind w:firstLine="0"/>
        <w:rPr>
          <w:rFonts w:hint="cs"/>
          <w:rtl/>
        </w:rPr>
      </w:pPr>
    </w:p>
    <w:p w14:paraId="303BF242" w14:textId="77777777" w:rsidR="00000000" w:rsidRDefault="00794C8A">
      <w:pPr>
        <w:pStyle w:val="Speaker"/>
        <w:rPr>
          <w:rtl/>
        </w:rPr>
      </w:pPr>
      <w:bookmarkStart w:id="2" w:name="FS000000469T15_07_2003_15_33_05"/>
      <w:bookmarkStart w:id="3" w:name="_Toc46139995"/>
      <w:bookmarkStart w:id="4" w:name="_Toc57365873"/>
      <w:bookmarkEnd w:id="2"/>
      <w:r>
        <w:rPr>
          <w:rtl/>
        </w:rPr>
        <w:t>השרה לקליטת העל</w:t>
      </w:r>
      <w:r>
        <w:rPr>
          <w:rtl/>
        </w:rPr>
        <w:t>ייה ציפי לבני:</w:t>
      </w:r>
      <w:bookmarkEnd w:id="3"/>
      <w:bookmarkEnd w:id="4"/>
    </w:p>
    <w:p w14:paraId="06C99F34" w14:textId="77777777" w:rsidR="00000000" w:rsidRDefault="00794C8A">
      <w:pPr>
        <w:pStyle w:val="a"/>
        <w:rPr>
          <w:rtl/>
        </w:rPr>
      </w:pPr>
    </w:p>
    <w:p w14:paraId="7FED3D77" w14:textId="77777777" w:rsidR="00000000" w:rsidRDefault="00794C8A">
      <w:pPr>
        <w:pStyle w:val="a"/>
        <w:rPr>
          <w:rFonts w:hint="cs"/>
          <w:rtl/>
        </w:rPr>
      </w:pPr>
      <w:r>
        <w:rPr>
          <w:rFonts w:hint="cs"/>
          <w:rtl/>
        </w:rPr>
        <w:t>אדוני היושב-ראש, כנסת נכבדה, נכבדי שבאתם היום לציין כאן יותר מ-120 לעלייה הראשונה. האירוע עצמו, מעבר להיותו אירוע שמחזיר אותנו הרבה שנים אחורה, לימים שבהם עזבו אנשים את ביתם, לקחו את עצמם, לעתים גם את משפחתם, ובאו בעצם אל הלא-נודע -  כי אז,</w:t>
      </w:r>
      <w:r>
        <w:rPr>
          <w:rFonts w:hint="cs"/>
          <w:rtl/>
        </w:rPr>
        <w:t xml:space="preserve"> באותם ימים, מי ידע מה מחכה לו פה, ואני יודעת שגם אם היו יודעים, היו באים, היו עולים ועושים את המעשה הציוני הזה. אלמלא הם - מה היה עלינו פה. </w:t>
      </w:r>
    </w:p>
    <w:p w14:paraId="4B5C0B8B" w14:textId="77777777" w:rsidR="00000000" w:rsidRDefault="00794C8A">
      <w:pPr>
        <w:pStyle w:val="a"/>
        <w:rPr>
          <w:rFonts w:hint="cs"/>
          <w:rtl/>
        </w:rPr>
      </w:pPr>
    </w:p>
    <w:p w14:paraId="2533C384" w14:textId="77777777" w:rsidR="00000000" w:rsidRDefault="00794C8A">
      <w:pPr>
        <w:pStyle w:val="a"/>
        <w:rPr>
          <w:rFonts w:hint="cs"/>
          <w:rtl/>
        </w:rPr>
      </w:pPr>
      <w:r>
        <w:rPr>
          <w:rFonts w:hint="cs"/>
          <w:rtl/>
        </w:rPr>
        <w:t>הם קבעו את העובדות וחרשו את התלמים - גם במובן הפיזי ביותר של המלה, וגם במובן שנשאר לדורות - החיו את השפה העברית ו</w:t>
      </w:r>
      <w:r>
        <w:rPr>
          <w:rFonts w:hint="cs"/>
          <w:rtl/>
        </w:rPr>
        <w:t>יצרו את אותו חריש שאפשר לבאים אחריהם לבוא, להמשיך, להקים עוד יישובים ולהיות חלק מעבודת האדמה של הארץ הזאת - והארץ הזאת במיוחד - כי גם העלייה הזאת מסמלת את אותו קשר שבין העם היהודי לבין ארץ-ישראל. לא אדמה כלשהי באשר היא באו לעבוד, אלא באו לעבוד כאן את האדמה</w:t>
      </w:r>
      <w:r>
        <w:rPr>
          <w:rFonts w:hint="cs"/>
          <w:rtl/>
        </w:rPr>
        <w:t xml:space="preserve"> הזאת, בארץ-ישראל. </w:t>
      </w:r>
    </w:p>
    <w:p w14:paraId="4DE067A2" w14:textId="77777777" w:rsidR="00000000" w:rsidRDefault="00794C8A">
      <w:pPr>
        <w:pStyle w:val="a"/>
        <w:rPr>
          <w:rFonts w:hint="cs"/>
          <w:rtl/>
        </w:rPr>
      </w:pPr>
    </w:p>
    <w:p w14:paraId="34F49309" w14:textId="77777777" w:rsidR="00000000" w:rsidRDefault="00794C8A">
      <w:pPr>
        <w:pStyle w:val="a"/>
        <w:rPr>
          <w:rFonts w:hint="cs"/>
          <w:rtl/>
        </w:rPr>
      </w:pPr>
      <w:r>
        <w:rPr>
          <w:rFonts w:hint="cs"/>
          <w:rtl/>
        </w:rPr>
        <w:t>חשוב לציין את האירוע הזה, בין היתר, לא רק לכבודם שלהם, אלא גם כדי שנזכור אנחנו, מול הבאות, ממה מתחיל הכול. חשוב שנזכור, דווקא מול האמירות, ואולי חוסר ההבנה, והניסיון לטעון למשהו חדש שקם כאן רק ב-50-60 השנה האחרונות. ולא כך הוא, ואתם יו</w:t>
      </w:r>
      <w:r>
        <w:rPr>
          <w:rFonts w:hint="cs"/>
          <w:rtl/>
        </w:rPr>
        <w:t>דעים ואנחנו יודעים, אבל אנחנו צריכים לחזור ולחזק את הידיעה הזאת בקרב העם היושב בציון. חשוב לציין את העובדה הזאת, ולו גם כדי לעשות חשבון נפש עם עצמנו ועם הציונות ועם המלחמה הלא-נפסקת מאז ועד עתה על קיומו של הבית הלאומי של העם היהודי בארץ-ישראל, כי אותו מאבק</w:t>
      </w:r>
      <w:r>
        <w:rPr>
          <w:rFonts w:hint="cs"/>
          <w:rtl/>
        </w:rPr>
        <w:t xml:space="preserve">, מאבק פיזי ממש, נמשך עד עצם היום הזה. </w:t>
      </w:r>
    </w:p>
    <w:p w14:paraId="25B98A4D" w14:textId="77777777" w:rsidR="00000000" w:rsidRDefault="00794C8A">
      <w:pPr>
        <w:pStyle w:val="a"/>
        <w:rPr>
          <w:rFonts w:hint="cs"/>
          <w:rtl/>
        </w:rPr>
      </w:pPr>
    </w:p>
    <w:p w14:paraId="59FB7121" w14:textId="77777777" w:rsidR="00000000" w:rsidRDefault="00794C8A">
      <w:pPr>
        <w:pStyle w:val="a"/>
        <w:rPr>
          <w:rFonts w:hint="cs"/>
          <w:rtl/>
        </w:rPr>
      </w:pPr>
      <w:r>
        <w:rPr>
          <w:rFonts w:hint="cs"/>
          <w:rtl/>
        </w:rPr>
        <w:t>ובעוד אנחנו כאן מדברים על - אני לא רוצה להגיד נס, כי זו  פעולה שעשו אנשים בעצמם,  הקהילה היהודית כולה, העם היהודי כולו, הולך וקטן, ושומה עלינו לחזק את הקשר של העם היהודי שקטן, בתפוצות ובקהילות השונות, ובעוד אנחנו יו</w:t>
      </w:r>
      <w:r>
        <w:rPr>
          <w:rFonts w:hint="cs"/>
          <w:rtl/>
        </w:rPr>
        <w:t xml:space="preserve">צרים או מנסים ליצור משהו חדש כאן, בארץ-שראל - חדש במונחים היסטוריים; גם 120 שנה יכול להישמע ככה - אנחנו צריכים לזכור כמה דברים עקרוניים, כמה דברים שקשורים גם לקליטת עלייה.  כשאני קוראת את ההיסטוריה של אז וגם, בין היתר, את היחס של היישוב הישן לעולים של אז, </w:t>
      </w:r>
      <w:r>
        <w:rPr>
          <w:rFonts w:hint="cs"/>
          <w:rtl/>
        </w:rPr>
        <w:t xml:space="preserve">נדמה לי שעברו כמעט 120 שנה ולא למדנו כלום אולי בהתייחסות אל הבאים החדשים אלינו עד עכשיו. </w:t>
      </w:r>
    </w:p>
    <w:p w14:paraId="1E2FF1EE" w14:textId="77777777" w:rsidR="00000000" w:rsidRDefault="00794C8A">
      <w:pPr>
        <w:pStyle w:val="a"/>
        <w:rPr>
          <w:rFonts w:hint="cs"/>
          <w:rtl/>
        </w:rPr>
      </w:pPr>
    </w:p>
    <w:p w14:paraId="3061035D" w14:textId="77777777" w:rsidR="00000000" w:rsidRDefault="00794C8A">
      <w:pPr>
        <w:pStyle w:val="a"/>
        <w:rPr>
          <w:rFonts w:hint="cs"/>
          <w:rtl/>
        </w:rPr>
      </w:pPr>
      <w:r>
        <w:rPr>
          <w:rFonts w:hint="cs"/>
          <w:rtl/>
        </w:rPr>
        <w:t>אני אוהבת את המונח "עלייה", כי הוא מבטא משהו שהוא גבוה-גבוה בחיים של העם היהודי, גבוה בראייה שלנו, והגובה הוא של ארץ-ישראל, הגובה איננו של החיים כאן לעומת מי שבאים ע</w:t>
      </w:r>
      <w:r>
        <w:rPr>
          <w:rFonts w:hint="cs"/>
          <w:rtl/>
        </w:rPr>
        <w:t>כשיו, חדשים, להיות שותפים אתנו בבנייה הציונית. אנחנו צריכים לזכור שהמטרה כולה היא לבנות את הבית הלאומי, ליצור את התרבות הלאומית, ללכת אל המקורות שכל אחד מביא אתו ולבנות כאן משהו שהוא גם חדש, אבל גם משמר את כל אותה תרבות מופלאה ששמר העם היהודי במשך כל התקופ</w:t>
      </w:r>
      <w:r>
        <w:rPr>
          <w:rFonts w:hint="cs"/>
          <w:rtl/>
        </w:rPr>
        <w:t xml:space="preserve">ות כולן. אני מאמינה, מקווה ובטוחה שנפעל כך, שהפועל ההוא, החריש ההוא, העבודה ההיא, העוז והנחישות שגילו אנשי העלייה הראשונה - יימשכו ויישמרו גם על-ידינו. תודה. </w:t>
      </w:r>
    </w:p>
    <w:p w14:paraId="14CAE0B4" w14:textId="77777777" w:rsidR="00000000" w:rsidRDefault="00794C8A">
      <w:pPr>
        <w:pStyle w:val="a"/>
        <w:rPr>
          <w:rFonts w:hint="cs"/>
          <w:rtl/>
        </w:rPr>
      </w:pPr>
    </w:p>
    <w:p w14:paraId="461B0BAB" w14:textId="77777777" w:rsidR="00000000" w:rsidRDefault="00794C8A">
      <w:pPr>
        <w:pStyle w:val="ad"/>
        <w:rPr>
          <w:rtl/>
        </w:rPr>
      </w:pPr>
      <w:r>
        <w:rPr>
          <w:rtl/>
        </w:rPr>
        <w:t>היו"ר ראובן ריבלין:</w:t>
      </w:r>
    </w:p>
    <w:p w14:paraId="169B7464" w14:textId="77777777" w:rsidR="00000000" w:rsidRDefault="00794C8A">
      <w:pPr>
        <w:pStyle w:val="a"/>
        <w:rPr>
          <w:rtl/>
        </w:rPr>
      </w:pPr>
    </w:p>
    <w:p w14:paraId="64CCEEED" w14:textId="77777777" w:rsidR="00000000" w:rsidRDefault="00794C8A">
      <w:pPr>
        <w:pStyle w:val="a"/>
        <w:rPr>
          <w:rFonts w:hint="cs"/>
          <w:rtl/>
        </w:rPr>
      </w:pPr>
      <w:r>
        <w:rPr>
          <w:rFonts w:hint="cs"/>
          <w:rtl/>
        </w:rPr>
        <w:t xml:space="preserve">תודה לשרה ציפי לבני. </w:t>
      </w:r>
    </w:p>
    <w:p w14:paraId="24F6E8B2" w14:textId="77777777" w:rsidR="00000000" w:rsidRDefault="00794C8A">
      <w:pPr>
        <w:pStyle w:val="a"/>
        <w:rPr>
          <w:rFonts w:hint="cs"/>
          <w:rtl/>
        </w:rPr>
      </w:pPr>
    </w:p>
    <w:p w14:paraId="2F49AC0A" w14:textId="77777777" w:rsidR="00000000" w:rsidRDefault="00794C8A">
      <w:pPr>
        <w:pStyle w:val="a"/>
        <w:rPr>
          <w:rFonts w:hint="cs"/>
          <w:rtl/>
        </w:rPr>
      </w:pPr>
      <w:r>
        <w:rPr>
          <w:rFonts w:hint="cs"/>
          <w:rtl/>
        </w:rPr>
        <w:t>רבותי, אנחנו לא נוהגים בכנסת למחוא כפיים, אלא במקרים</w:t>
      </w:r>
      <w:r>
        <w:rPr>
          <w:rFonts w:hint="cs"/>
          <w:rtl/>
        </w:rPr>
        <w:t xml:space="preserve"> יוצאים מן הכלל. ייתכן שבסוף האירוע כולו, יחד, אנחנו נמחא כפיים לכם ואתם לא תמחאו כפיים לנו. תודה רבה. </w:t>
      </w:r>
    </w:p>
    <w:p w14:paraId="3859B807" w14:textId="77777777" w:rsidR="00000000" w:rsidRDefault="00794C8A">
      <w:pPr>
        <w:pStyle w:val="a"/>
        <w:rPr>
          <w:rFonts w:hint="cs"/>
          <w:rtl/>
        </w:rPr>
      </w:pPr>
    </w:p>
    <w:p w14:paraId="64F5A774" w14:textId="77777777" w:rsidR="00000000" w:rsidRDefault="00794C8A">
      <w:pPr>
        <w:pStyle w:val="a"/>
        <w:rPr>
          <w:rFonts w:hint="cs"/>
          <w:rtl/>
        </w:rPr>
      </w:pPr>
    </w:p>
    <w:p w14:paraId="3F25EED9" w14:textId="77777777" w:rsidR="00000000" w:rsidRDefault="00794C8A">
      <w:pPr>
        <w:pStyle w:val="Subject"/>
        <w:rPr>
          <w:rtl/>
        </w:rPr>
      </w:pPr>
    </w:p>
    <w:p w14:paraId="2D48CF47" w14:textId="77777777" w:rsidR="00000000" w:rsidRDefault="00794C8A">
      <w:pPr>
        <w:pStyle w:val="Subject"/>
        <w:rPr>
          <w:rFonts w:hint="cs"/>
          <w:rtl/>
        </w:rPr>
      </w:pPr>
      <w:bookmarkStart w:id="5" w:name="_Toc46139996"/>
      <w:bookmarkStart w:id="6" w:name="_Toc57365874"/>
      <w:r>
        <w:rPr>
          <w:rFonts w:hint="cs"/>
          <w:rtl/>
        </w:rPr>
        <w:t>הצעות לסדר-היום</w:t>
      </w:r>
      <w:bookmarkEnd w:id="5"/>
      <w:bookmarkEnd w:id="6"/>
    </w:p>
    <w:p w14:paraId="5D44A577" w14:textId="77777777" w:rsidR="00000000" w:rsidRDefault="00794C8A">
      <w:pPr>
        <w:pStyle w:val="Subject"/>
        <w:rPr>
          <w:rFonts w:hint="cs"/>
          <w:rtl/>
        </w:rPr>
      </w:pPr>
      <w:bookmarkStart w:id="7" w:name="_Toc46139997"/>
      <w:bookmarkStart w:id="8" w:name="_Toc57365875"/>
      <w:r>
        <w:rPr>
          <w:rFonts w:hint="cs"/>
          <w:rtl/>
        </w:rPr>
        <w:t>מאה-ועשרים שנה לעלייה הראשונה ותקומת הציונות</w:t>
      </w:r>
      <w:bookmarkEnd w:id="7"/>
      <w:bookmarkEnd w:id="8"/>
    </w:p>
    <w:p w14:paraId="2D8CBBCB" w14:textId="77777777" w:rsidR="00000000" w:rsidRDefault="00794C8A">
      <w:pPr>
        <w:pStyle w:val="a"/>
        <w:rPr>
          <w:rFonts w:hint="cs"/>
          <w:rtl/>
        </w:rPr>
      </w:pPr>
    </w:p>
    <w:p w14:paraId="0B0D345D" w14:textId="77777777" w:rsidR="00000000" w:rsidRDefault="00794C8A">
      <w:pPr>
        <w:pStyle w:val="ad"/>
        <w:rPr>
          <w:rtl/>
        </w:rPr>
      </w:pPr>
      <w:r>
        <w:rPr>
          <w:rFonts w:hint="eastAsia"/>
          <w:rtl/>
        </w:rPr>
        <w:t>היו</w:t>
      </w:r>
      <w:r>
        <w:rPr>
          <w:rtl/>
        </w:rPr>
        <w:t>"ר ראובן ריבלין:</w:t>
      </w:r>
    </w:p>
    <w:p w14:paraId="149E908E" w14:textId="77777777" w:rsidR="00000000" w:rsidRDefault="00794C8A">
      <w:pPr>
        <w:pStyle w:val="a"/>
        <w:rPr>
          <w:rFonts w:hint="cs"/>
          <w:rtl/>
        </w:rPr>
      </w:pPr>
    </w:p>
    <w:p w14:paraId="221C56FA" w14:textId="77777777" w:rsidR="00000000" w:rsidRDefault="00794C8A">
      <w:pPr>
        <w:pStyle w:val="a"/>
        <w:rPr>
          <w:rFonts w:hint="cs"/>
          <w:rtl/>
        </w:rPr>
      </w:pPr>
      <w:r>
        <w:rPr>
          <w:rFonts w:hint="cs"/>
          <w:rtl/>
        </w:rPr>
        <w:t xml:space="preserve">הצעות לסדר-היום באותו נושא: 120 שנה לעלייה הראשונה ותקומת הציונות </w:t>
      </w:r>
      <w:r>
        <w:rPr>
          <w:rFonts w:hint="cs"/>
          <w:rtl/>
        </w:rPr>
        <w:t>- שמספרן 1019, 1020, 1021, 1022 ו-1027. חברת הכנסת קולט אביטל, יושבת-ראש ועדת העלייה והקליטה, שהיא גם אחת היוזמות של הכינוס הזה, ועל כך הברכה - בבקשה, גברתי. אחריה - חברת הכנסת לאה נס.</w:t>
      </w:r>
    </w:p>
    <w:p w14:paraId="344181EC" w14:textId="77777777" w:rsidR="00000000" w:rsidRDefault="00794C8A">
      <w:pPr>
        <w:pStyle w:val="a"/>
        <w:rPr>
          <w:rFonts w:hint="cs"/>
          <w:rtl/>
        </w:rPr>
      </w:pPr>
    </w:p>
    <w:p w14:paraId="5022110D" w14:textId="77777777" w:rsidR="00000000" w:rsidRDefault="00794C8A">
      <w:pPr>
        <w:pStyle w:val="Speaker"/>
        <w:rPr>
          <w:rtl/>
        </w:rPr>
      </w:pPr>
      <w:bookmarkStart w:id="9" w:name="FS000000431T15_07_2003_16_19_58"/>
      <w:bookmarkStart w:id="10" w:name="_Toc46139998"/>
      <w:bookmarkStart w:id="11" w:name="_Toc57365876"/>
      <w:bookmarkEnd w:id="9"/>
      <w:r>
        <w:rPr>
          <w:rFonts w:hint="eastAsia"/>
          <w:rtl/>
        </w:rPr>
        <w:t>קולט אביטל (העבודה-מימד)</w:t>
      </w:r>
      <w:r>
        <w:rPr>
          <w:rtl/>
        </w:rPr>
        <w:t>:</w:t>
      </w:r>
      <w:bookmarkEnd w:id="10"/>
      <w:bookmarkEnd w:id="11"/>
    </w:p>
    <w:p w14:paraId="45F50327" w14:textId="77777777" w:rsidR="00000000" w:rsidRDefault="00794C8A">
      <w:pPr>
        <w:pStyle w:val="a"/>
        <w:rPr>
          <w:rFonts w:hint="cs"/>
          <w:rtl/>
        </w:rPr>
      </w:pPr>
    </w:p>
    <w:p w14:paraId="6386CA6E" w14:textId="77777777" w:rsidR="00000000" w:rsidRDefault="00794C8A">
      <w:pPr>
        <w:pStyle w:val="a"/>
        <w:rPr>
          <w:rFonts w:hint="cs"/>
          <w:rtl/>
        </w:rPr>
      </w:pPr>
      <w:r>
        <w:rPr>
          <w:rFonts w:hint="cs"/>
          <w:rtl/>
        </w:rPr>
        <w:t>אדוני יושב-ראש הכנסת, גברתי השרה, ראשי המוש</w:t>
      </w:r>
      <w:r>
        <w:rPr>
          <w:rFonts w:hint="cs"/>
          <w:rtl/>
        </w:rPr>
        <w:t>בות, מושבות העלייה הראשונה, צאצאי המתיישבים, גברתי שגרירת רומניה, אדוני נספח התרבות, קהל מאוד נכבד ביציע ובבית, הכנסת מצדיעה היום לעלייה הראשונה, וגם אם נושאים חשובים ודחופים יותר על סדר-יומנו, טוב להקדיש דיון לערכים וליסודות שהונחו לפני 121 שנה לתקומת המד</w:t>
      </w:r>
      <w:r>
        <w:rPr>
          <w:rFonts w:hint="cs"/>
          <w:rtl/>
        </w:rPr>
        <w:t xml:space="preserve">ינה. </w:t>
      </w:r>
    </w:p>
    <w:p w14:paraId="4510C0F1" w14:textId="77777777" w:rsidR="00000000" w:rsidRDefault="00794C8A">
      <w:pPr>
        <w:pStyle w:val="a"/>
        <w:rPr>
          <w:rFonts w:hint="cs"/>
          <w:rtl/>
        </w:rPr>
      </w:pPr>
    </w:p>
    <w:p w14:paraId="2EC6B55E" w14:textId="77777777" w:rsidR="00000000" w:rsidRDefault="00794C8A">
      <w:pPr>
        <w:pStyle w:val="a"/>
        <w:rPr>
          <w:rFonts w:hint="cs"/>
          <w:rtl/>
        </w:rPr>
      </w:pPr>
      <w:r>
        <w:rPr>
          <w:rFonts w:hint="cs"/>
          <w:rtl/>
        </w:rPr>
        <w:t xml:space="preserve">במאמרו "ראשונים" כתב דוד בן-גוריון - המאמר מופיע בשנתון הממשלה תשכ"ג - "המונחים השגורים עכשיו בפינו על עלייה ראשונה, שנייה ושלישית, הם מוטעים ומטעים. קדמה להם עלייה תימנית, ספרדית ואשכנזית של חסידים ופרושים" - ועליהם אתה יודע, אדוני היושב-ראש </w:t>
      </w:r>
      <w:r>
        <w:rPr>
          <w:rtl/>
        </w:rPr>
        <w:t>–</w:t>
      </w:r>
      <w:r>
        <w:rPr>
          <w:rFonts w:hint="cs"/>
          <w:rtl/>
        </w:rPr>
        <w:t xml:space="preserve"> "שבנ</w:t>
      </w:r>
      <w:r>
        <w:rPr>
          <w:rFonts w:hint="cs"/>
          <w:rtl/>
        </w:rPr>
        <w:t>ו את היישוב הישן".</w:t>
      </w:r>
    </w:p>
    <w:p w14:paraId="1828AC7F" w14:textId="77777777" w:rsidR="00000000" w:rsidRDefault="00794C8A">
      <w:pPr>
        <w:pStyle w:val="a"/>
        <w:rPr>
          <w:rFonts w:hint="cs"/>
          <w:rtl/>
        </w:rPr>
      </w:pPr>
    </w:p>
    <w:p w14:paraId="6B6E3357" w14:textId="77777777" w:rsidR="00000000" w:rsidRDefault="00794C8A">
      <w:pPr>
        <w:pStyle w:val="a"/>
        <w:rPr>
          <w:rFonts w:hint="cs"/>
          <w:rtl/>
        </w:rPr>
      </w:pPr>
      <w:r>
        <w:rPr>
          <w:rFonts w:hint="cs"/>
          <w:rtl/>
        </w:rPr>
        <w:t>ואכן, העלייה הראשונה, שהתחילה להגיע לארץ ב-1881 מרומניה, מתימן ומרוסיה, מצאה כאן יישוב שמנה רק 26,000 איש. היישוב היה דתי בעיקרו והתפרנס מכספי החלוקה. לעומתם, היתה העלייה המכונה היום "העלייה הראשונה" עלייה של מתיישבים נאמנים למורשת אבות</w:t>
      </w:r>
      <w:r>
        <w:rPr>
          <w:rFonts w:hint="cs"/>
          <w:rtl/>
        </w:rPr>
        <w:t xml:space="preserve"> ובה בעת חדורים אידיאלים התיישבותיים. הם אלה שהפכו לראשונה חלום רחוק ובלתי ניתן להשגה למציאות חיה ופועמת. מסוחרים ובעלי מקצועות חופשיים הפכו העולים לאיכרים והציבו את עבודת האדמה, את החזרה לקרקע, במרכז עולמם. </w:t>
      </w:r>
    </w:p>
    <w:p w14:paraId="7DB47B13" w14:textId="77777777" w:rsidR="00000000" w:rsidRDefault="00794C8A">
      <w:pPr>
        <w:pStyle w:val="a"/>
        <w:rPr>
          <w:rFonts w:hint="cs"/>
          <w:rtl/>
        </w:rPr>
      </w:pPr>
    </w:p>
    <w:p w14:paraId="0FE28C74" w14:textId="77777777" w:rsidR="00000000" w:rsidRDefault="00794C8A">
      <w:pPr>
        <w:pStyle w:val="a"/>
        <w:rPr>
          <w:rFonts w:hint="cs"/>
          <w:rtl/>
        </w:rPr>
      </w:pPr>
      <w:r>
        <w:rPr>
          <w:rFonts w:hint="cs"/>
          <w:rtl/>
        </w:rPr>
        <w:t>גלי העלייה הראשונה, שהתגבשו והגיעו הנה בין השנ</w:t>
      </w:r>
      <w:r>
        <w:rPr>
          <w:rFonts w:hint="cs"/>
          <w:rtl/>
        </w:rPr>
        <w:t>ים 1882 ו-1904, מצאו יישוב יהודי שהתגורר בעיקר בערי הקודש - ירושלים, טבריה וצפת - ומעטים ביפו ובחיפה. בתום התקופה גדל היישוב ל-55,000 נפש, כאשר על מפת הארץ היו פזורים עוד 35 מושבות ויישובים חקלאיים חדשים, ממטולה, בני-יהודה וראש-פינה ועד באר-טוביה, גדרה ומו</w:t>
      </w:r>
      <w:r>
        <w:rPr>
          <w:rFonts w:hint="cs"/>
          <w:rtl/>
        </w:rPr>
        <w:t xml:space="preserve">צא. במונחים של ימינו, לעומת גלי העלייה ההמוניים שהגיעו אחר כך, מאז הוקמה המדינה, מדובר בקומץ של אנשים, אך קומץ זה חולל מהפכה אמיתית בתולדות העם היהודי. </w:t>
      </w:r>
    </w:p>
    <w:p w14:paraId="0132FE0F" w14:textId="77777777" w:rsidR="00000000" w:rsidRDefault="00794C8A">
      <w:pPr>
        <w:pStyle w:val="a"/>
        <w:rPr>
          <w:rFonts w:hint="cs"/>
          <w:rtl/>
        </w:rPr>
      </w:pPr>
    </w:p>
    <w:p w14:paraId="1C49369B" w14:textId="77777777" w:rsidR="00000000" w:rsidRDefault="00794C8A">
      <w:pPr>
        <w:pStyle w:val="a"/>
        <w:rPr>
          <w:rFonts w:hint="cs"/>
          <w:rtl/>
        </w:rPr>
      </w:pPr>
      <w:r>
        <w:rPr>
          <w:rFonts w:hint="cs"/>
          <w:rtl/>
        </w:rPr>
        <w:t>אף כי מה שמעניין אותנו היום הם היסודות שהם הניחו, יורשה לי להזכיר, אדוני היושב-ראש, ולו בכמה מלים את ה</w:t>
      </w:r>
      <w:r>
        <w:rPr>
          <w:rFonts w:hint="cs"/>
          <w:rtl/>
        </w:rPr>
        <w:t>רקע לאותה עלייה: שינויים חברתיים וכלכליים באירופה, "אביב העמים" והתעוררות תנועות שחרור לאומיות במחצית המאה ה-19, הביאו גם את היהודים להכרה שהם צריכים למצוא פתרון לאומי לבעייתם. על כך ניתוספו, כמובן, אירועים אנטישמיים, פוגרומים ורדיפות. ברומניה, שבה ציפו הי</w:t>
      </w:r>
      <w:r>
        <w:rPr>
          <w:rFonts w:hint="cs"/>
          <w:rtl/>
        </w:rPr>
        <w:t>הודים לקבל אזרחות בהתאם להחלטות קונגרס ברלין משנת 1878, הם נחלו אכזבה. במקום ההתאזרחות - פרצו פרעות. ברוסיה, אחרי רצח הצאר אלכסנדר הראשון, פרצו מהומות שנמשכו שלוש שנים בכל רחבי האימפריה. לפיכך, הגיעו היהודים למסקנה שעליהם לעזוב. ואכן, רובם היגרו לארצות-הבר</w:t>
      </w:r>
      <w:r>
        <w:rPr>
          <w:rFonts w:hint="cs"/>
          <w:rtl/>
        </w:rPr>
        <w:t xml:space="preserve">ית, מיעוטם הקימו את האגודות ליישוב ארץ-ישראל. </w:t>
      </w:r>
    </w:p>
    <w:p w14:paraId="3FC091C8" w14:textId="77777777" w:rsidR="00000000" w:rsidRDefault="00794C8A">
      <w:pPr>
        <w:pStyle w:val="a"/>
        <w:rPr>
          <w:rFonts w:hint="cs"/>
          <w:rtl/>
        </w:rPr>
      </w:pPr>
    </w:p>
    <w:p w14:paraId="59A570D8" w14:textId="77777777" w:rsidR="00000000" w:rsidRDefault="00794C8A">
      <w:pPr>
        <w:pStyle w:val="a"/>
        <w:rPr>
          <w:rFonts w:hint="cs"/>
          <w:rtl/>
        </w:rPr>
      </w:pPr>
      <w:r>
        <w:rPr>
          <w:rFonts w:hint="cs"/>
          <w:rtl/>
        </w:rPr>
        <w:t>האגודה הראשונה הוקמה ברומניה בשנת 1881, ובשיאה מנתה התנועה מאות אגודות בכל הארץ וכ-100,000 חברים. אך התנועה, כתנועה, קמה בעיר פוקשאן שברומניה, בדצמבר 1881, כאשר התקיים בה קונגרס חשוב, הוא הקונגרס הציוני הראשו</w:t>
      </w:r>
      <w:r>
        <w:rPr>
          <w:rFonts w:hint="cs"/>
          <w:rtl/>
        </w:rPr>
        <w:t>ן והוא בעצם קדם לקונגרס שאנחנו יודעים עליו, בבזל.</w:t>
      </w:r>
    </w:p>
    <w:p w14:paraId="3AE7060E" w14:textId="77777777" w:rsidR="00000000" w:rsidRDefault="00794C8A">
      <w:pPr>
        <w:pStyle w:val="a"/>
        <w:rPr>
          <w:rFonts w:hint="cs"/>
          <w:rtl/>
        </w:rPr>
      </w:pPr>
    </w:p>
    <w:p w14:paraId="4BE01D07" w14:textId="77777777" w:rsidR="00000000" w:rsidRDefault="00794C8A">
      <w:pPr>
        <w:pStyle w:val="a"/>
        <w:rPr>
          <w:rFonts w:hint="cs"/>
          <w:rtl/>
        </w:rPr>
      </w:pPr>
      <w:r>
        <w:rPr>
          <w:rFonts w:hint="cs"/>
          <w:rtl/>
        </w:rPr>
        <w:t>אני מציינת זאת היום, מעל במת הכנסת, על מנת לתקן עוול היסטורי שנעשה לכל אותם הוגי דעות, לכל אותם פעילים, אשר הניחו את היסודות הרוחניים והמעשיים לעלייה עוד לפני הרצל. אני מדברת על הרבנים צבי הירש קלישר ויהוד</w:t>
      </w:r>
      <w:r>
        <w:rPr>
          <w:rFonts w:hint="cs"/>
          <w:rtl/>
        </w:rPr>
        <w:t xml:space="preserve">ה אלקלעי, על דוד גורדון, פינס וסמולנסקין. משנתם היתה אולי משיחית, אך תוכניתם היתה יישוב הארץ על-ידי עבודת האדמה. </w:t>
      </w:r>
    </w:p>
    <w:p w14:paraId="6FC67C7E" w14:textId="77777777" w:rsidR="00000000" w:rsidRDefault="00794C8A">
      <w:pPr>
        <w:pStyle w:val="a"/>
        <w:rPr>
          <w:rFonts w:hint="cs"/>
          <w:rtl/>
        </w:rPr>
      </w:pPr>
    </w:p>
    <w:p w14:paraId="2CA2DDA5" w14:textId="77777777" w:rsidR="00000000" w:rsidRDefault="00794C8A">
      <w:pPr>
        <w:pStyle w:val="a"/>
        <w:rPr>
          <w:rFonts w:hint="cs"/>
          <w:rtl/>
        </w:rPr>
      </w:pPr>
      <w:r>
        <w:rPr>
          <w:rFonts w:hint="cs"/>
          <w:rtl/>
        </w:rPr>
        <w:t xml:space="preserve">בבואנו להוקיר היום את העלייה הראשונה, עלינו להדגיש את תפקידה החלוצי גם בהתוויית הדרך העקרונית האידיאולוגית, אך גם ברמה המעשית. קונגרס פוקשאן </w:t>
      </w:r>
      <w:r>
        <w:rPr>
          <w:rFonts w:hint="cs"/>
          <w:rtl/>
        </w:rPr>
        <w:t>התווה דרך, קבע תוואי מעשי, אם תרצו - מפת דרכים לשיגור העולים לארץ, ליישובים, ולמימון המפעל ההתיישבותי. ואכן, ב-25 באוגוסט 1882 הפליגה האונייה "טטיס" מנמל גלץ לארץ-ישראל כאשר על סיפונה 228 נפשות, ואחריה התקיימו הפלגות נוספות ועוד ועוד. במקביל הגיעו לארץ עול</w:t>
      </w:r>
      <w:r>
        <w:rPr>
          <w:rFonts w:hint="cs"/>
          <w:rtl/>
        </w:rPr>
        <w:t xml:space="preserve">ים מרוסיה, ומתימן עלתה קבוצה של 200 איש. גם אם נתקלו העולים בקשיים, והם היו רבים, וגם לאחר שחלקם מתו או עזבו, נותר כאן גרעין קשה והישגיו אינם מוטלים היום בספק. </w:t>
      </w:r>
    </w:p>
    <w:p w14:paraId="7F1DBDC2" w14:textId="77777777" w:rsidR="00000000" w:rsidRDefault="00794C8A">
      <w:pPr>
        <w:pStyle w:val="a"/>
        <w:ind w:firstLine="0"/>
        <w:rPr>
          <w:rFonts w:hint="cs"/>
          <w:rtl/>
        </w:rPr>
      </w:pPr>
    </w:p>
    <w:p w14:paraId="3305ABDF" w14:textId="77777777" w:rsidR="00000000" w:rsidRDefault="00794C8A">
      <w:pPr>
        <w:pStyle w:val="a"/>
        <w:ind w:firstLine="0"/>
        <w:rPr>
          <w:rFonts w:hint="cs"/>
          <w:rtl/>
        </w:rPr>
      </w:pPr>
      <w:r>
        <w:rPr>
          <w:rFonts w:hint="cs"/>
          <w:rtl/>
        </w:rPr>
        <w:tab/>
        <w:t>מפעל ההתיישבות מורה על שינוי מהפכני גם בפריסה על פני הארץ וגם בשינוי הנוף הפיזי והאנושי. העלי</w:t>
      </w:r>
      <w:r>
        <w:rPr>
          <w:rFonts w:hint="cs"/>
          <w:rtl/>
        </w:rPr>
        <w:t>יה הזאת הניחה בעצם את היסודות שאפשרו מאוחר יותר פעילות התיישבותית מודרנית. רוב שטחן של המושבות, בסוף התקופה, היה מעובד. חלקן הגדול היה זרוע תבואות - פלחה. נסללו כבישים, הוסדרה אספקת המים, נבנו מאות בתי מגורים ומבני ציבור. הוכנסו שיטות של חקלאות מודרנית, הו</w:t>
      </w:r>
      <w:r>
        <w:rPr>
          <w:rFonts w:hint="cs"/>
          <w:rtl/>
        </w:rPr>
        <w:t xml:space="preserve">קמו גם מפעלי תעשייה. אך תרומתה של העלייה הזאת היתה מכריעה גם בהתוויית זהותנו התרבותית והחברתית. עלייה זו ייסדה בתי-ספר רבים, ובעיקר דאגה להפצתה של השפה העברית. בסוף התקופה החלו תושבי המושבות להתארגן בגופים ארגוניים משותפים לכל היישוב. הישגים אלה, כפי שכבר </w:t>
      </w:r>
      <w:r>
        <w:rPr>
          <w:rFonts w:hint="cs"/>
          <w:rtl/>
        </w:rPr>
        <w:t xml:space="preserve">נאמר כאן, היוו את התשתית, את המסד שעליו נבנו אחר כך מוסדות המדינה. </w:t>
      </w:r>
    </w:p>
    <w:p w14:paraId="7B9F4F2B" w14:textId="77777777" w:rsidR="00000000" w:rsidRDefault="00794C8A">
      <w:pPr>
        <w:pStyle w:val="a"/>
        <w:ind w:firstLine="0"/>
        <w:rPr>
          <w:rFonts w:hint="cs"/>
          <w:rtl/>
        </w:rPr>
      </w:pPr>
    </w:p>
    <w:p w14:paraId="29AD1790" w14:textId="77777777" w:rsidR="00000000" w:rsidRDefault="00794C8A">
      <w:pPr>
        <w:pStyle w:val="a"/>
        <w:ind w:firstLine="0"/>
        <w:rPr>
          <w:rFonts w:hint="cs"/>
          <w:rtl/>
        </w:rPr>
      </w:pPr>
      <w:r>
        <w:rPr>
          <w:rFonts w:hint="cs"/>
          <w:rtl/>
        </w:rPr>
        <w:tab/>
        <w:t>משום כך, בבואנו להצדיע היום לעלייה, אני פונה מעל במת הכנסת הזאת בשם המושבות, בשם צאצאי העולים, לשרת החינוך והתרבות: הישגים אלה, שנשכחו, מן הראוי שנתגאה בהם, מן הראוי שיונחלו לכל תלמידי י</w:t>
      </w:r>
      <w:r>
        <w:rPr>
          <w:rFonts w:hint="cs"/>
          <w:rtl/>
        </w:rPr>
        <w:t xml:space="preserve">שראל לדורותיהם, וזאת דרך מערכת החינוך.  </w:t>
      </w:r>
    </w:p>
    <w:p w14:paraId="706DBB5D" w14:textId="77777777" w:rsidR="00000000" w:rsidRDefault="00794C8A">
      <w:pPr>
        <w:pStyle w:val="a"/>
        <w:ind w:firstLine="0"/>
        <w:rPr>
          <w:rFonts w:hint="cs"/>
          <w:rtl/>
        </w:rPr>
      </w:pPr>
    </w:p>
    <w:p w14:paraId="3CB9C6A3" w14:textId="77777777" w:rsidR="00000000" w:rsidRDefault="00794C8A">
      <w:pPr>
        <w:pStyle w:val="a"/>
        <w:ind w:firstLine="0"/>
        <w:rPr>
          <w:rFonts w:hint="cs"/>
          <w:rtl/>
        </w:rPr>
      </w:pPr>
      <w:r>
        <w:rPr>
          <w:rFonts w:hint="cs"/>
          <w:rtl/>
        </w:rPr>
        <w:tab/>
        <w:t xml:space="preserve">היום, כאשר אני מדברת במושב חגיגי זה, שעה שמדינת ישראל מציבה את נושא העלייה בעדיפות ראשונה, אני פונה לראש הממשלה, הגם שהוא אינו נוכח במושב חשוב זה: אנא עשה לשימור הגחלת, אנא תרגם את הצהרותיך למעשים. </w:t>
      </w:r>
    </w:p>
    <w:p w14:paraId="3E062BC3" w14:textId="77777777" w:rsidR="00000000" w:rsidRDefault="00794C8A">
      <w:pPr>
        <w:pStyle w:val="a"/>
        <w:ind w:firstLine="0"/>
        <w:rPr>
          <w:rFonts w:hint="cs"/>
          <w:rtl/>
        </w:rPr>
      </w:pPr>
    </w:p>
    <w:p w14:paraId="0DC9BBCC" w14:textId="77777777" w:rsidR="00000000" w:rsidRDefault="00794C8A">
      <w:pPr>
        <w:pStyle w:val="ac"/>
        <w:rPr>
          <w:rtl/>
        </w:rPr>
      </w:pPr>
      <w:r>
        <w:rPr>
          <w:rFonts w:hint="eastAsia"/>
          <w:rtl/>
        </w:rPr>
        <w:t>יוסי</w:t>
      </w:r>
      <w:r>
        <w:rPr>
          <w:rtl/>
        </w:rPr>
        <w:t xml:space="preserve"> שריד (מר</w:t>
      </w:r>
      <w:r>
        <w:rPr>
          <w:rtl/>
        </w:rPr>
        <w:t>צ):</w:t>
      </w:r>
    </w:p>
    <w:p w14:paraId="0F36406D" w14:textId="77777777" w:rsidR="00000000" w:rsidRDefault="00794C8A">
      <w:pPr>
        <w:pStyle w:val="a"/>
        <w:rPr>
          <w:rFonts w:hint="cs"/>
          <w:rtl/>
        </w:rPr>
      </w:pPr>
    </w:p>
    <w:p w14:paraId="2F525BBB" w14:textId="77777777" w:rsidR="00000000" w:rsidRDefault="00794C8A">
      <w:pPr>
        <w:pStyle w:val="a"/>
        <w:rPr>
          <w:rFonts w:hint="cs"/>
          <w:rtl/>
        </w:rPr>
      </w:pPr>
      <w:r>
        <w:rPr>
          <w:rFonts w:hint="cs"/>
          <w:rtl/>
        </w:rPr>
        <w:t xml:space="preserve">גם שרת החינוך והתרבות אינה נוכחת.  </w:t>
      </w:r>
    </w:p>
    <w:p w14:paraId="0595EF60" w14:textId="77777777" w:rsidR="00000000" w:rsidRDefault="00794C8A">
      <w:pPr>
        <w:pStyle w:val="a"/>
        <w:rPr>
          <w:rFonts w:hint="cs"/>
          <w:rtl/>
        </w:rPr>
      </w:pPr>
    </w:p>
    <w:p w14:paraId="640CF291" w14:textId="77777777" w:rsidR="00000000" w:rsidRDefault="00794C8A">
      <w:pPr>
        <w:pStyle w:val="SpeakerCon"/>
        <w:rPr>
          <w:rtl/>
        </w:rPr>
      </w:pPr>
      <w:bookmarkStart w:id="12" w:name="FS000000431T15_07_2003_16_03_51"/>
      <w:bookmarkStart w:id="13" w:name="FS000000431T15_07_2003_16_04_02C"/>
      <w:bookmarkEnd w:id="12"/>
      <w:bookmarkEnd w:id="13"/>
      <w:r>
        <w:rPr>
          <w:rtl/>
        </w:rPr>
        <w:t>קולט אביטל (העבודה-מימד):</w:t>
      </w:r>
    </w:p>
    <w:p w14:paraId="5FC28375" w14:textId="77777777" w:rsidR="00000000" w:rsidRDefault="00794C8A">
      <w:pPr>
        <w:pStyle w:val="a"/>
        <w:rPr>
          <w:rtl/>
        </w:rPr>
      </w:pPr>
    </w:p>
    <w:p w14:paraId="443A1717" w14:textId="77777777" w:rsidR="00000000" w:rsidRDefault="00794C8A">
      <w:pPr>
        <w:pStyle w:val="a"/>
        <w:rPr>
          <w:rFonts w:hint="cs"/>
          <w:rtl/>
        </w:rPr>
      </w:pPr>
      <w:r>
        <w:rPr>
          <w:rFonts w:hint="cs"/>
          <w:rtl/>
        </w:rPr>
        <w:t>גם היא אינה נוכחת, לצערי, אבל השרה לקליטת העלייה כאן.</w:t>
      </w:r>
    </w:p>
    <w:p w14:paraId="0394A34D" w14:textId="77777777" w:rsidR="00000000" w:rsidRDefault="00794C8A">
      <w:pPr>
        <w:pStyle w:val="a"/>
        <w:rPr>
          <w:rFonts w:hint="cs"/>
          <w:rtl/>
        </w:rPr>
      </w:pPr>
    </w:p>
    <w:p w14:paraId="7849818F" w14:textId="77777777" w:rsidR="00000000" w:rsidRDefault="00794C8A">
      <w:pPr>
        <w:pStyle w:val="ad"/>
        <w:rPr>
          <w:rtl/>
        </w:rPr>
      </w:pPr>
      <w:r>
        <w:rPr>
          <w:rtl/>
        </w:rPr>
        <w:t>היו"ר ראובן ריבלין:</w:t>
      </w:r>
    </w:p>
    <w:p w14:paraId="36FC3AD1" w14:textId="77777777" w:rsidR="00000000" w:rsidRDefault="00794C8A">
      <w:pPr>
        <w:pStyle w:val="a"/>
        <w:rPr>
          <w:rtl/>
        </w:rPr>
      </w:pPr>
    </w:p>
    <w:p w14:paraId="0569451D" w14:textId="77777777" w:rsidR="00000000" w:rsidRDefault="00794C8A">
      <w:pPr>
        <w:pStyle w:val="a"/>
        <w:rPr>
          <w:rFonts w:hint="cs"/>
          <w:rtl/>
        </w:rPr>
      </w:pPr>
      <w:r>
        <w:rPr>
          <w:rFonts w:hint="cs"/>
          <w:rtl/>
        </w:rPr>
        <w:t>עם כל הכבוד, ראש הממשלה, שהוא צאצא של העלייה הזאת, נמצא בשליחות של המדינה.</w:t>
      </w:r>
    </w:p>
    <w:p w14:paraId="328D0D34" w14:textId="77777777" w:rsidR="00000000" w:rsidRDefault="00794C8A">
      <w:pPr>
        <w:pStyle w:val="a"/>
        <w:rPr>
          <w:rFonts w:hint="cs"/>
          <w:rtl/>
        </w:rPr>
      </w:pPr>
    </w:p>
    <w:p w14:paraId="6840490C" w14:textId="77777777" w:rsidR="00000000" w:rsidRDefault="00794C8A">
      <w:pPr>
        <w:pStyle w:val="SpeakerCon"/>
        <w:rPr>
          <w:rtl/>
        </w:rPr>
      </w:pPr>
      <w:bookmarkStart w:id="14" w:name="FS000000431T15_07_2003_16_05_03C"/>
      <w:bookmarkEnd w:id="14"/>
      <w:r>
        <w:rPr>
          <w:rtl/>
        </w:rPr>
        <w:t>קולט אביטל (העבודה-מימד):</w:t>
      </w:r>
    </w:p>
    <w:p w14:paraId="053F444E" w14:textId="77777777" w:rsidR="00000000" w:rsidRDefault="00794C8A">
      <w:pPr>
        <w:pStyle w:val="a"/>
        <w:rPr>
          <w:rtl/>
        </w:rPr>
      </w:pPr>
    </w:p>
    <w:p w14:paraId="672C09DF" w14:textId="77777777" w:rsidR="00000000" w:rsidRDefault="00794C8A">
      <w:pPr>
        <w:pStyle w:val="a"/>
        <w:rPr>
          <w:rFonts w:hint="cs"/>
          <w:rtl/>
        </w:rPr>
      </w:pPr>
      <w:r>
        <w:rPr>
          <w:rFonts w:hint="cs"/>
          <w:rtl/>
        </w:rPr>
        <w:t>ומשום כך</w:t>
      </w:r>
      <w:r>
        <w:rPr>
          <w:rFonts w:hint="cs"/>
          <w:rtl/>
        </w:rPr>
        <w:t>, אדוני, אני פונה אליו גם אם הוא איננו כאן.</w:t>
      </w:r>
    </w:p>
    <w:p w14:paraId="1F83B04B" w14:textId="77777777" w:rsidR="00000000" w:rsidRDefault="00794C8A">
      <w:pPr>
        <w:pStyle w:val="a"/>
        <w:rPr>
          <w:rFonts w:hint="cs"/>
          <w:rtl/>
        </w:rPr>
      </w:pPr>
    </w:p>
    <w:p w14:paraId="1A0EDF87" w14:textId="77777777" w:rsidR="00000000" w:rsidRDefault="00794C8A">
      <w:pPr>
        <w:pStyle w:val="ad"/>
        <w:rPr>
          <w:rtl/>
        </w:rPr>
      </w:pPr>
      <w:r>
        <w:rPr>
          <w:rtl/>
        </w:rPr>
        <w:t>היו"ר ראובן ריבלין:</w:t>
      </w:r>
    </w:p>
    <w:p w14:paraId="47A1ECF3" w14:textId="77777777" w:rsidR="00000000" w:rsidRDefault="00794C8A">
      <w:pPr>
        <w:pStyle w:val="a"/>
        <w:rPr>
          <w:rtl/>
        </w:rPr>
      </w:pPr>
    </w:p>
    <w:p w14:paraId="2A0BF4E1" w14:textId="77777777" w:rsidR="00000000" w:rsidRDefault="00794C8A">
      <w:pPr>
        <w:pStyle w:val="a"/>
        <w:rPr>
          <w:rFonts w:hint="cs"/>
          <w:rtl/>
        </w:rPr>
      </w:pPr>
      <w:r>
        <w:rPr>
          <w:rFonts w:hint="cs"/>
          <w:rtl/>
        </w:rPr>
        <w:t>בהחלט, בהחלט.</w:t>
      </w:r>
    </w:p>
    <w:p w14:paraId="27BE23F9" w14:textId="77777777" w:rsidR="00000000" w:rsidRDefault="00794C8A">
      <w:pPr>
        <w:pStyle w:val="a"/>
        <w:rPr>
          <w:rFonts w:hint="cs"/>
          <w:rtl/>
        </w:rPr>
      </w:pPr>
    </w:p>
    <w:p w14:paraId="4476BED4" w14:textId="77777777" w:rsidR="00000000" w:rsidRDefault="00794C8A">
      <w:pPr>
        <w:pStyle w:val="SpeakerCon"/>
        <w:rPr>
          <w:rtl/>
        </w:rPr>
      </w:pPr>
      <w:bookmarkStart w:id="15" w:name="FS000000431T15_07_2003_16_05_29C"/>
      <w:bookmarkEnd w:id="15"/>
      <w:r>
        <w:rPr>
          <w:rtl/>
        </w:rPr>
        <w:t>קולט אביטל (העבודה-מימד):</w:t>
      </w:r>
    </w:p>
    <w:p w14:paraId="1A83ADC6" w14:textId="77777777" w:rsidR="00000000" w:rsidRDefault="00794C8A">
      <w:pPr>
        <w:pStyle w:val="a"/>
        <w:rPr>
          <w:rtl/>
        </w:rPr>
      </w:pPr>
    </w:p>
    <w:p w14:paraId="48AE47D7" w14:textId="77777777" w:rsidR="00000000" w:rsidRDefault="00794C8A">
      <w:pPr>
        <w:pStyle w:val="a"/>
        <w:rPr>
          <w:rFonts w:hint="cs"/>
          <w:rtl/>
        </w:rPr>
      </w:pPr>
      <w:r>
        <w:rPr>
          <w:rFonts w:hint="cs"/>
          <w:rtl/>
        </w:rPr>
        <w:t>אפשר, אדוני ראש הממשלה, לכל אותם עולים שרוצים לעלות ארצה, לממש את רצונם על-ידי העמדת האמצעים הדרושים לכך. גם היום, כאשר מצבה של מדינת ישראל קשה, מוכ</w:t>
      </w:r>
      <w:r>
        <w:rPr>
          <w:rFonts w:hint="cs"/>
          <w:rtl/>
        </w:rPr>
        <w:t>ן רק קומץ של יהודים להצטרף אלינו ולהיות שותף לגורלנו. דיברת על המונח עלייה, גברתי השרה, ואני מסכימה אתך. על כן, בניגוד לעבר, היום אנחנו מדינה בעלת אמצעים, ואותם צריך להפנות כדי להקל על העולים אצלנו בצעדיהם הראשונים. זו שאלה של סדרי עדיפויות.  תודה רבה.</w:t>
      </w:r>
    </w:p>
    <w:p w14:paraId="6106E4CF" w14:textId="77777777" w:rsidR="00000000" w:rsidRDefault="00794C8A">
      <w:pPr>
        <w:pStyle w:val="a"/>
        <w:rPr>
          <w:rFonts w:hint="cs"/>
          <w:rtl/>
        </w:rPr>
      </w:pPr>
    </w:p>
    <w:p w14:paraId="6084D401" w14:textId="77777777" w:rsidR="00000000" w:rsidRDefault="00794C8A">
      <w:pPr>
        <w:pStyle w:val="ad"/>
        <w:rPr>
          <w:rtl/>
        </w:rPr>
      </w:pPr>
      <w:r>
        <w:rPr>
          <w:rtl/>
        </w:rPr>
        <w:t>הי</w:t>
      </w:r>
      <w:r>
        <w:rPr>
          <w:rtl/>
        </w:rPr>
        <w:t>ו"ר ראובן ריבלין:</w:t>
      </w:r>
    </w:p>
    <w:p w14:paraId="62C61F66" w14:textId="77777777" w:rsidR="00000000" w:rsidRDefault="00794C8A">
      <w:pPr>
        <w:pStyle w:val="a"/>
        <w:rPr>
          <w:rtl/>
        </w:rPr>
      </w:pPr>
    </w:p>
    <w:p w14:paraId="65AF819D" w14:textId="77777777" w:rsidR="00000000" w:rsidRDefault="00794C8A">
      <w:pPr>
        <w:pStyle w:val="a"/>
        <w:rPr>
          <w:rFonts w:hint="cs"/>
          <w:rtl/>
        </w:rPr>
      </w:pPr>
      <w:r>
        <w:rPr>
          <w:rFonts w:hint="cs"/>
          <w:rtl/>
        </w:rPr>
        <w:t>תודה רבה לחברת הכנסת קולט אביטל, יושבת-ראש ועדת העלייה והקליטה. חברת הכנסת לאה נס.</w:t>
      </w:r>
    </w:p>
    <w:p w14:paraId="190C6404" w14:textId="77777777" w:rsidR="00000000" w:rsidRDefault="00794C8A">
      <w:pPr>
        <w:pStyle w:val="a"/>
        <w:rPr>
          <w:rFonts w:hint="cs"/>
          <w:rtl/>
        </w:rPr>
      </w:pPr>
    </w:p>
    <w:p w14:paraId="0B65AA39" w14:textId="77777777" w:rsidR="00000000" w:rsidRDefault="00794C8A">
      <w:pPr>
        <w:pStyle w:val="a"/>
        <w:rPr>
          <w:rFonts w:hint="cs"/>
          <w:rtl/>
        </w:rPr>
      </w:pPr>
      <w:r>
        <w:rPr>
          <w:rFonts w:hint="cs"/>
          <w:rtl/>
        </w:rPr>
        <w:t>אנחנו גם מקדמים בברכה, כמובן, את כל ראשי הערים והעיריות והמועצות אשר היו והוקמו על-ידי עולי העלייה הראשונה. נמצא אתנו אפילו סגן השר לשעבר מיכה גולדמן, וג</w:t>
      </w:r>
      <w:r>
        <w:rPr>
          <w:rFonts w:hint="cs"/>
          <w:rtl/>
        </w:rPr>
        <w:t xml:space="preserve">ם ראש העיר רחובות, שאבי סבו, נדמה לי, היה זה שהקים את הבית הראשון ברחובות, שוקי פורר.  </w:t>
      </w:r>
    </w:p>
    <w:p w14:paraId="56400C18" w14:textId="77777777" w:rsidR="00000000" w:rsidRDefault="00794C8A">
      <w:pPr>
        <w:pStyle w:val="a"/>
        <w:rPr>
          <w:rFonts w:hint="cs"/>
          <w:rtl/>
        </w:rPr>
      </w:pPr>
    </w:p>
    <w:p w14:paraId="721CE82E" w14:textId="77777777" w:rsidR="00000000" w:rsidRDefault="00794C8A">
      <w:pPr>
        <w:pStyle w:val="ac"/>
        <w:rPr>
          <w:rtl/>
        </w:rPr>
      </w:pPr>
      <w:r>
        <w:rPr>
          <w:rFonts w:hint="eastAsia"/>
          <w:rtl/>
        </w:rPr>
        <w:t>אברהם</w:t>
      </w:r>
      <w:r>
        <w:rPr>
          <w:rtl/>
        </w:rPr>
        <w:t xml:space="preserve"> רביץ (יהדות התורה):</w:t>
      </w:r>
    </w:p>
    <w:p w14:paraId="5A042964" w14:textId="77777777" w:rsidR="00000000" w:rsidRDefault="00794C8A">
      <w:pPr>
        <w:pStyle w:val="a"/>
        <w:rPr>
          <w:rFonts w:hint="cs"/>
          <w:rtl/>
        </w:rPr>
      </w:pPr>
    </w:p>
    <w:p w14:paraId="6CB4C4C1" w14:textId="77777777" w:rsidR="00000000" w:rsidRDefault="00794C8A">
      <w:pPr>
        <w:pStyle w:val="a"/>
        <w:rPr>
          <w:rFonts w:hint="cs"/>
          <w:rtl/>
        </w:rPr>
      </w:pPr>
      <w:r>
        <w:rPr>
          <w:rFonts w:hint="cs"/>
          <w:rtl/>
        </w:rPr>
        <w:t>כיוון ששרת החינוך אינה נוכחת, אולי שר החינוך לשעבר יאמר כמה מלים.</w:t>
      </w:r>
    </w:p>
    <w:p w14:paraId="6DED21BD" w14:textId="77777777" w:rsidR="00000000" w:rsidRDefault="00794C8A">
      <w:pPr>
        <w:pStyle w:val="a"/>
        <w:rPr>
          <w:rFonts w:hint="cs"/>
          <w:rtl/>
        </w:rPr>
      </w:pPr>
    </w:p>
    <w:p w14:paraId="3D3432CA" w14:textId="77777777" w:rsidR="00000000" w:rsidRDefault="00794C8A">
      <w:pPr>
        <w:pStyle w:val="ad"/>
        <w:rPr>
          <w:rtl/>
        </w:rPr>
      </w:pPr>
      <w:r>
        <w:rPr>
          <w:rtl/>
        </w:rPr>
        <w:t>היו"ר ראובן ריבלין:</w:t>
      </w:r>
    </w:p>
    <w:p w14:paraId="168D5537" w14:textId="77777777" w:rsidR="00000000" w:rsidRDefault="00794C8A">
      <w:pPr>
        <w:pStyle w:val="a"/>
        <w:rPr>
          <w:rtl/>
        </w:rPr>
      </w:pPr>
    </w:p>
    <w:p w14:paraId="470ACCB0" w14:textId="77777777" w:rsidR="00000000" w:rsidRDefault="00794C8A">
      <w:pPr>
        <w:pStyle w:val="a"/>
        <w:rPr>
          <w:rFonts w:hint="cs"/>
          <w:rtl/>
        </w:rPr>
      </w:pPr>
      <w:r>
        <w:rPr>
          <w:rFonts w:hint="cs"/>
          <w:rtl/>
        </w:rPr>
        <w:t xml:space="preserve">אני אשמח להיענות לבקשתו של חבר הכנסת רביץ, אם הבקשה </w:t>
      </w:r>
      <w:r>
        <w:rPr>
          <w:rFonts w:hint="cs"/>
          <w:rtl/>
        </w:rPr>
        <w:t xml:space="preserve">תופנה אלי משר החינוך לשעבר. </w:t>
      </w:r>
    </w:p>
    <w:p w14:paraId="045B4E23" w14:textId="77777777" w:rsidR="00000000" w:rsidRDefault="00794C8A">
      <w:pPr>
        <w:pStyle w:val="a"/>
        <w:rPr>
          <w:rFonts w:hint="cs"/>
          <w:rtl/>
        </w:rPr>
      </w:pPr>
    </w:p>
    <w:p w14:paraId="3DD15228" w14:textId="77777777" w:rsidR="00000000" w:rsidRDefault="00794C8A">
      <w:pPr>
        <w:pStyle w:val="a"/>
        <w:rPr>
          <w:rFonts w:hint="cs"/>
          <w:rtl/>
        </w:rPr>
      </w:pPr>
      <w:r>
        <w:rPr>
          <w:rFonts w:hint="cs"/>
          <w:rtl/>
        </w:rPr>
        <w:t>השרה הממונה על עניין זה היא שרת העלייה והקליטה. אני בהחלט חושב שהיא היתה וגם אמרה את דברה. השר גדעון עזרא אתנו. חברת הכנסת לאה נס, בבקשה.</w:t>
      </w:r>
    </w:p>
    <w:p w14:paraId="2249A046" w14:textId="77777777" w:rsidR="00000000" w:rsidRDefault="00794C8A">
      <w:pPr>
        <w:pStyle w:val="a"/>
        <w:rPr>
          <w:rFonts w:hint="cs"/>
          <w:rtl/>
        </w:rPr>
      </w:pPr>
    </w:p>
    <w:p w14:paraId="7D966BCD" w14:textId="77777777" w:rsidR="00000000" w:rsidRDefault="00794C8A">
      <w:pPr>
        <w:pStyle w:val="Speaker"/>
        <w:rPr>
          <w:rtl/>
        </w:rPr>
      </w:pPr>
      <w:bookmarkStart w:id="16" w:name="FS000001041T15_07_2003_16_13_27"/>
      <w:bookmarkStart w:id="17" w:name="_Toc46139999"/>
      <w:bookmarkStart w:id="18" w:name="_Toc57365877"/>
      <w:bookmarkEnd w:id="16"/>
      <w:r>
        <w:rPr>
          <w:rFonts w:hint="eastAsia"/>
          <w:rtl/>
        </w:rPr>
        <w:t>לאה</w:t>
      </w:r>
      <w:r>
        <w:rPr>
          <w:rtl/>
        </w:rPr>
        <w:t xml:space="preserve"> נס (הליכוד):</w:t>
      </w:r>
      <w:bookmarkEnd w:id="17"/>
      <w:bookmarkEnd w:id="18"/>
    </w:p>
    <w:p w14:paraId="0EB29787" w14:textId="77777777" w:rsidR="00000000" w:rsidRDefault="00794C8A">
      <w:pPr>
        <w:pStyle w:val="a"/>
        <w:rPr>
          <w:rFonts w:hint="cs"/>
          <w:rtl/>
        </w:rPr>
      </w:pPr>
    </w:p>
    <w:p w14:paraId="746BD9DA" w14:textId="77777777" w:rsidR="00000000" w:rsidRDefault="00794C8A">
      <w:pPr>
        <w:pStyle w:val="a"/>
        <w:rPr>
          <w:rFonts w:hint="cs"/>
          <w:rtl/>
        </w:rPr>
      </w:pPr>
      <w:r>
        <w:rPr>
          <w:rFonts w:hint="cs"/>
          <w:rtl/>
        </w:rPr>
        <w:t>אדוני היושב-ראש, כבוד השרה, כנסת נכבדה, אורחים נכבדים, העלייה הראשונה</w:t>
      </w:r>
      <w:r>
        <w:rPr>
          <w:rFonts w:hint="cs"/>
          <w:rtl/>
        </w:rPr>
        <w:t xml:space="preserve"> היתה עלייה של מתיישבים יהודים אידיאליסטים, אשר היוו למעשה את תחילת ההתיישבות המודרנית בארץ-ישראל. זו עלייה שמאופיינת ברוח לאומית ובתחושת שליחות מתוך כוונה לייסד בארץ-ישראל חברה מתוקנת ולממש את החזון הלאומי-עברי. אך משום-מה עלייה זו, המתפרסת בין השנים 1882</w:t>
      </w:r>
      <w:r>
        <w:rPr>
          <w:rFonts w:hint="cs"/>
          <w:rtl/>
        </w:rPr>
        <w:t xml:space="preserve"> ו-1904, לא זכתה להילה של חלוציות וגבורה כפי שזכו לה העליות שאחריה.</w:t>
      </w:r>
    </w:p>
    <w:p w14:paraId="689168CB" w14:textId="77777777" w:rsidR="00000000" w:rsidRDefault="00794C8A">
      <w:pPr>
        <w:pStyle w:val="a"/>
        <w:rPr>
          <w:rFonts w:hint="cs"/>
          <w:rtl/>
        </w:rPr>
      </w:pPr>
    </w:p>
    <w:p w14:paraId="2D6E2377" w14:textId="77777777" w:rsidR="00000000" w:rsidRDefault="00794C8A">
      <w:pPr>
        <w:pStyle w:val="a"/>
        <w:rPr>
          <w:rFonts w:hint="cs"/>
          <w:rtl/>
        </w:rPr>
      </w:pPr>
      <w:r>
        <w:rPr>
          <w:rFonts w:hint="cs"/>
          <w:rtl/>
        </w:rPr>
        <w:t>זאת, אף שאותה תקומה ציונית התמודדה עם קשיים עצומים בדבקות וללא פשרות, אם זה השלטון הטורקי שהתנגד לעלייה ולרכישת קרקעות של יהודים, ואם זה התנאים הפיזיים הכמעט בלתי אפשריים, שהביאו לתמותה ג</w:t>
      </w:r>
      <w:r>
        <w:rPr>
          <w:rFonts w:hint="cs"/>
          <w:rtl/>
        </w:rPr>
        <w:t>דולה בלידות ולמחלות. ובנוסף היו קשיי ההסתגלות של העולים בהנחת היסודות להתיישבות בארץ-ישראל הבלתי מפותחת. כל אלה לא מנעו מהם לעלות להתיישב ולעבד את האדמה, לפתח תרבות ולהתחיל במימוש חלום קיום מדינה יהודית בארץ-ישראל.</w:t>
      </w:r>
    </w:p>
    <w:p w14:paraId="75535F66" w14:textId="77777777" w:rsidR="00000000" w:rsidRDefault="00794C8A">
      <w:pPr>
        <w:pStyle w:val="a"/>
        <w:rPr>
          <w:rFonts w:hint="cs"/>
          <w:rtl/>
        </w:rPr>
      </w:pPr>
    </w:p>
    <w:p w14:paraId="1A7FBDB9" w14:textId="77777777" w:rsidR="00000000" w:rsidRDefault="00794C8A">
      <w:pPr>
        <w:pStyle w:val="a"/>
        <w:rPr>
          <w:rFonts w:hint="cs"/>
          <w:rtl/>
        </w:rPr>
      </w:pPr>
      <w:r>
        <w:rPr>
          <w:rFonts w:hint="cs"/>
          <w:rtl/>
        </w:rPr>
        <w:t>לכן, אני מברכת את יושב-ראש הכנסת, שמצא ל</w:t>
      </w:r>
      <w:r>
        <w:rPr>
          <w:rFonts w:hint="cs"/>
          <w:rtl/>
        </w:rPr>
        <w:t>נכון לציין את נושא העלייה הראשונה והתקומה הציונית כאן במליאה.</w:t>
      </w:r>
    </w:p>
    <w:p w14:paraId="319E2AD0" w14:textId="77777777" w:rsidR="00000000" w:rsidRDefault="00794C8A">
      <w:pPr>
        <w:pStyle w:val="a"/>
        <w:rPr>
          <w:rFonts w:hint="cs"/>
          <w:rtl/>
        </w:rPr>
      </w:pPr>
    </w:p>
    <w:p w14:paraId="1BDD47C7" w14:textId="77777777" w:rsidR="00000000" w:rsidRDefault="00794C8A">
      <w:pPr>
        <w:pStyle w:val="a"/>
        <w:rPr>
          <w:rFonts w:hint="cs"/>
          <w:rtl/>
        </w:rPr>
      </w:pPr>
      <w:r>
        <w:rPr>
          <w:rFonts w:hint="cs"/>
          <w:rtl/>
        </w:rPr>
        <w:t>השאלה המתבקשת במעמד זה היא: מה אנו לוקחים מזה לעצמנו? האם זה רלוונטי לנו, או שזו פיסת היסטוריה שאנו מוקירים ומעריכים אותה ותו לא? על שאלה זו אני עונה ללא היסוס, כי לא חלף זמנה של הציונות. אנחנו</w:t>
      </w:r>
      <w:r>
        <w:rPr>
          <w:rFonts w:hint="cs"/>
          <w:rtl/>
        </w:rPr>
        <w:t xml:space="preserve"> למעשה רק עוד חוליה בשרשרת שהתחילו לשזור אנשי העלייה הראשונה. הציונות רלוונטית היום בדיוק כמו אז, אלא שהיא באה לידי ביטוי באופן קצת אחר מכפי שהיא התבטאה בתחילת המאה ה-19.</w:t>
      </w:r>
    </w:p>
    <w:p w14:paraId="13176B72" w14:textId="77777777" w:rsidR="00000000" w:rsidRDefault="00794C8A">
      <w:pPr>
        <w:pStyle w:val="a"/>
        <w:rPr>
          <w:rFonts w:hint="cs"/>
          <w:rtl/>
        </w:rPr>
      </w:pPr>
    </w:p>
    <w:p w14:paraId="0481B934" w14:textId="77777777" w:rsidR="00000000" w:rsidRDefault="00794C8A">
      <w:pPr>
        <w:pStyle w:val="a"/>
        <w:rPr>
          <w:rFonts w:hint="cs"/>
          <w:rtl/>
        </w:rPr>
      </w:pPr>
      <w:r>
        <w:rPr>
          <w:rFonts w:hint="cs"/>
          <w:rtl/>
        </w:rPr>
        <w:t>בל נשכח שמדינת ישראל היא מדינה צעירה, אומנם מתפתחת במהירות, אבל מה הן 54 שנים? יש לנ</w:t>
      </w:r>
      <w:r>
        <w:rPr>
          <w:rFonts w:hint="cs"/>
          <w:rtl/>
        </w:rPr>
        <w:t>ו כל כך הרבה לשפר ולקדם מבחינה מוסדית, מבחינה כלכלית ומבחינה מדינית, והרבה מאוד לתקן, לצערי, מבחינה חברתית וחינוכית.</w:t>
      </w:r>
    </w:p>
    <w:p w14:paraId="7FAAA99F" w14:textId="77777777" w:rsidR="00000000" w:rsidRDefault="00794C8A">
      <w:pPr>
        <w:pStyle w:val="a"/>
        <w:rPr>
          <w:rFonts w:hint="cs"/>
          <w:rtl/>
        </w:rPr>
      </w:pPr>
    </w:p>
    <w:p w14:paraId="513A3FA2" w14:textId="77777777" w:rsidR="00000000" w:rsidRDefault="00794C8A">
      <w:pPr>
        <w:pStyle w:val="a"/>
        <w:rPr>
          <w:rFonts w:hint="cs"/>
          <w:rtl/>
        </w:rPr>
      </w:pPr>
      <w:r>
        <w:rPr>
          <w:rFonts w:hint="cs"/>
          <w:rtl/>
        </w:rPr>
        <w:t>בנימין זאב הרצל אמר: "קראתי פעם לציונות אידיאל אין-סופי, ואני באמת מאמין כי גם לאחר השגת ארצנו, ארץ-ישראל, היא לא תחדל להיות אידיאל, כי בצ</w:t>
      </w:r>
      <w:r>
        <w:rPr>
          <w:rFonts w:hint="cs"/>
          <w:rtl/>
        </w:rPr>
        <w:t xml:space="preserve">יונות, כפי שאני מבין אותה, כלולה לא רק השאיפה אל כברת ארץ מובטחת כחוק בשביל עמנו האומלל, אלא גם השאיפה לשלמות מוסרית ורוחנית".  </w:t>
      </w:r>
    </w:p>
    <w:p w14:paraId="42A801E4" w14:textId="77777777" w:rsidR="00000000" w:rsidRDefault="00794C8A">
      <w:pPr>
        <w:pStyle w:val="a"/>
        <w:rPr>
          <w:rFonts w:hint="cs"/>
          <w:rtl/>
        </w:rPr>
      </w:pPr>
      <w:r>
        <w:rPr>
          <w:rFonts w:hint="cs"/>
          <w:rtl/>
        </w:rPr>
        <w:tab/>
        <w:t xml:space="preserve">   </w:t>
      </w:r>
    </w:p>
    <w:p w14:paraId="425D7214" w14:textId="77777777" w:rsidR="00000000" w:rsidRDefault="00794C8A">
      <w:pPr>
        <w:pStyle w:val="a"/>
        <w:rPr>
          <w:rFonts w:hint="cs"/>
          <w:rtl/>
        </w:rPr>
      </w:pPr>
      <w:r>
        <w:rPr>
          <w:rFonts w:hint="cs"/>
          <w:rtl/>
        </w:rPr>
        <w:t>מדינת ישראל הצעירה מגלה סימני תשישות ועייפות, אך לא בגלל שלטון טורקי, ביצות או קשיי הסתגלות, אלא מתוך משבר ערכי. תחושת השל</w:t>
      </w:r>
      <w:r>
        <w:rPr>
          <w:rFonts w:hint="cs"/>
          <w:rtl/>
        </w:rPr>
        <w:t>יחות והאחריות המשותפת לגורל העם והארץ מתפוגגת בעשן של קרבות אינטרסים ומלחמות כוח.</w:t>
      </w:r>
    </w:p>
    <w:p w14:paraId="15EE3279" w14:textId="77777777" w:rsidR="00000000" w:rsidRDefault="00794C8A">
      <w:pPr>
        <w:pStyle w:val="a"/>
        <w:rPr>
          <w:rFonts w:hint="cs"/>
          <w:rtl/>
        </w:rPr>
      </w:pPr>
    </w:p>
    <w:p w14:paraId="6E131130" w14:textId="77777777" w:rsidR="00000000" w:rsidRDefault="00794C8A">
      <w:pPr>
        <w:pStyle w:val="a"/>
        <w:rPr>
          <w:rFonts w:hint="cs"/>
          <w:rtl/>
        </w:rPr>
      </w:pPr>
      <w:r>
        <w:rPr>
          <w:rFonts w:hint="cs"/>
          <w:rtl/>
        </w:rPr>
        <w:t>עלינו לזכור, כי יש היום מיליונים של יהודים ברחבי העולם, רק פחות ממחצית העם היהודי התקבצה ובאה לכאן. ולכן, מדינת ישראל, מלבד היותה הבית שלנו, אזרחיה - יש למדינה קטנה זו תפקיד</w:t>
      </w:r>
      <w:r>
        <w:rPr>
          <w:rFonts w:hint="cs"/>
          <w:rtl/>
        </w:rPr>
        <w:t xml:space="preserve"> עצום בהיותה מרכז יהודי תרבותי ורוחני.</w:t>
      </w:r>
    </w:p>
    <w:p w14:paraId="6C875858" w14:textId="77777777" w:rsidR="00000000" w:rsidRDefault="00794C8A">
      <w:pPr>
        <w:pStyle w:val="a"/>
        <w:rPr>
          <w:rFonts w:hint="cs"/>
          <w:rtl/>
        </w:rPr>
      </w:pPr>
    </w:p>
    <w:p w14:paraId="1F551631" w14:textId="77777777" w:rsidR="00000000" w:rsidRDefault="00794C8A">
      <w:pPr>
        <w:pStyle w:val="a"/>
        <w:rPr>
          <w:rFonts w:hint="cs"/>
          <w:rtl/>
        </w:rPr>
      </w:pPr>
      <w:r>
        <w:rPr>
          <w:rFonts w:hint="cs"/>
          <w:rtl/>
        </w:rPr>
        <w:t>כיצד נוכל להתמודד עם המשבר הערכי שבו אנו נתונים? תשובה על שאלה זו ניתן לדעתי ללמוד מחלוצי העלייה הראשונה. ייחודה של עלייה זו הוא ביצירת תשתית לחינוך לאומי בארץ-ישראל שהוקמה על-ידי המורים והמחנכים במושבות. בתי-הספר במ</w:t>
      </w:r>
      <w:r>
        <w:rPr>
          <w:rFonts w:hint="cs"/>
          <w:rtl/>
        </w:rPr>
        <w:t xml:space="preserve">ושבות העלייה הראשונה חרתו על דגלם נאמנות לשפה העברית המייחדת את הלאום היהודי, וכן חינכו להזדהות עם שאיפותיו של עם ישראל בארץ-ישראל. אליעזר בן-יהודה אמר: "אם חפוץ נחפוץ בקיום הלאום, אם חפצנו כי בנינו יהיו עבריים, עלינו לחנכם בשפה העברית". המעבר לשפה העברית </w:t>
      </w:r>
      <w:r>
        <w:rPr>
          <w:rFonts w:hint="cs"/>
          <w:rtl/>
        </w:rPr>
        <w:t>היה מהפכה תרבותית שנעשתה על-ידי אנשי העלייה הראשונה, מהפכה שנעשתה על-ידי מערכת החינוך. כדי להביא למהפכה ערכית בישראל, עלינו לסמן את מערכת החינוך של ילדינו כמטרת-על. פירות ההשקעה, כך אני מאמינה, לא יאחרו לצמוח.</w:t>
      </w:r>
    </w:p>
    <w:p w14:paraId="1E4110C6" w14:textId="77777777" w:rsidR="00000000" w:rsidRDefault="00794C8A">
      <w:pPr>
        <w:pStyle w:val="a"/>
        <w:rPr>
          <w:rFonts w:hint="cs"/>
          <w:rtl/>
        </w:rPr>
      </w:pPr>
    </w:p>
    <w:p w14:paraId="412D2D88" w14:textId="77777777" w:rsidR="00000000" w:rsidRDefault="00794C8A">
      <w:pPr>
        <w:pStyle w:val="a"/>
        <w:rPr>
          <w:rFonts w:hint="cs"/>
          <w:rtl/>
        </w:rPr>
      </w:pPr>
      <w:r>
        <w:rPr>
          <w:rFonts w:hint="cs"/>
          <w:rtl/>
        </w:rPr>
        <w:t>במה זו סופגת בדרך כלל דברי ביקורת ותמונות כוא</w:t>
      </w:r>
      <w:r>
        <w:rPr>
          <w:rFonts w:hint="cs"/>
          <w:rtl/>
        </w:rPr>
        <w:t>בות יותר של מדינת ישראל. היום, בציון 120 שנה לעלייה הראשונה ולתקומה הציונית, חשוב לי לומר על במה זו, כי אף שעוד עבודה רבה לפנינו, העשייה העצומה שהחלו בה חלוצי העלייה הראשונה ממשיכה.  תודה רבה.</w:t>
      </w:r>
    </w:p>
    <w:p w14:paraId="7D389DAF" w14:textId="77777777" w:rsidR="00000000" w:rsidRDefault="00794C8A">
      <w:pPr>
        <w:pStyle w:val="a"/>
        <w:rPr>
          <w:rFonts w:hint="cs"/>
          <w:rtl/>
        </w:rPr>
      </w:pPr>
    </w:p>
    <w:p w14:paraId="00063645" w14:textId="77777777" w:rsidR="00000000" w:rsidRDefault="00794C8A">
      <w:pPr>
        <w:pStyle w:val="ad"/>
        <w:rPr>
          <w:rtl/>
        </w:rPr>
      </w:pPr>
      <w:r>
        <w:rPr>
          <w:rFonts w:hint="eastAsia"/>
          <w:rtl/>
        </w:rPr>
        <w:t>היו</w:t>
      </w:r>
      <w:r>
        <w:rPr>
          <w:rtl/>
        </w:rPr>
        <w:t>"ר ראובן ריבלין:</w:t>
      </w:r>
    </w:p>
    <w:p w14:paraId="095C9391" w14:textId="77777777" w:rsidR="00000000" w:rsidRDefault="00794C8A">
      <w:pPr>
        <w:pStyle w:val="a"/>
        <w:rPr>
          <w:rFonts w:hint="cs"/>
          <w:rtl/>
        </w:rPr>
      </w:pPr>
    </w:p>
    <w:p w14:paraId="3F95D262" w14:textId="77777777" w:rsidR="00000000" w:rsidRDefault="00794C8A">
      <w:pPr>
        <w:pStyle w:val="a"/>
        <w:rPr>
          <w:rFonts w:hint="cs"/>
          <w:rtl/>
        </w:rPr>
      </w:pPr>
      <w:r>
        <w:rPr>
          <w:rFonts w:hint="cs"/>
          <w:rtl/>
        </w:rPr>
        <w:t>אני מאוד מודה לחברת הכנסת לאה נס. אני מזמ</w:t>
      </w:r>
      <w:r>
        <w:rPr>
          <w:rFonts w:hint="cs"/>
          <w:rtl/>
        </w:rPr>
        <w:t xml:space="preserve">ין את חבר הכנסת מיכאל נודלמן לומר את דבריו. סגן יושב-ראש הכנסת חבר הכנסת נודלמן הוא חדש, שמברך את הוותיקים. </w:t>
      </w:r>
    </w:p>
    <w:p w14:paraId="71B4BD47" w14:textId="77777777" w:rsidR="00000000" w:rsidRDefault="00794C8A">
      <w:pPr>
        <w:pStyle w:val="a"/>
        <w:rPr>
          <w:rFonts w:hint="cs"/>
          <w:rtl/>
        </w:rPr>
      </w:pPr>
    </w:p>
    <w:p w14:paraId="3DCE45F4" w14:textId="77777777" w:rsidR="00000000" w:rsidRDefault="00794C8A">
      <w:pPr>
        <w:pStyle w:val="Speaker"/>
        <w:rPr>
          <w:rtl/>
        </w:rPr>
      </w:pPr>
      <w:bookmarkStart w:id="19" w:name="FS000000565T15_07_2003_15_52_27"/>
      <w:bookmarkStart w:id="20" w:name="_Toc46140000"/>
      <w:bookmarkStart w:id="21" w:name="_Toc57365878"/>
      <w:bookmarkEnd w:id="19"/>
      <w:r>
        <w:rPr>
          <w:rtl/>
        </w:rPr>
        <w:t>מיכאל נודלמן (האיחוד הלאומי - ישראל ביתנו):</w:t>
      </w:r>
      <w:bookmarkEnd w:id="20"/>
      <w:bookmarkEnd w:id="21"/>
    </w:p>
    <w:p w14:paraId="2D5E708B" w14:textId="77777777" w:rsidR="00000000" w:rsidRDefault="00794C8A">
      <w:pPr>
        <w:pStyle w:val="a"/>
        <w:rPr>
          <w:rtl/>
        </w:rPr>
      </w:pPr>
    </w:p>
    <w:p w14:paraId="1B10423D" w14:textId="77777777" w:rsidR="00000000" w:rsidRDefault="00794C8A">
      <w:pPr>
        <w:pStyle w:val="a"/>
        <w:rPr>
          <w:rFonts w:hint="cs"/>
          <w:rtl/>
        </w:rPr>
      </w:pPr>
      <w:r>
        <w:rPr>
          <w:rFonts w:hint="cs"/>
          <w:rtl/>
        </w:rPr>
        <w:t>אדוני היושב-ראש, חברי הכנסת, בתחילת שנות ה-80 של המאה ה-19 החלו להגיע לחופי הארץ עולים שראו את מטרת ע</w:t>
      </w:r>
      <w:r>
        <w:rPr>
          <w:rFonts w:hint="cs"/>
          <w:rtl/>
        </w:rPr>
        <w:t xml:space="preserve">לייתם באור שונה. ב-1882 מנה היישוב היהודי בארץ 26,000 נפש והיה מרוכז ברובו בערי קודש: ירושלים, חברון, צפת, ומיעוטו ביפו ובחיפה. בתקופת העלייה הראשונה גדל היישוב היהודי בארץ ל-55,000 נפש. בתקופה זו הוקמו יישובים כמו ראשון-לציון, גדרה, רחובות ועוד ועוד. </w:t>
      </w:r>
    </w:p>
    <w:p w14:paraId="59C9EB69" w14:textId="77777777" w:rsidR="00000000" w:rsidRDefault="00794C8A">
      <w:pPr>
        <w:pStyle w:val="a"/>
        <w:rPr>
          <w:rFonts w:hint="cs"/>
          <w:rtl/>
        </w:rPr>
      </w:pPr>
    </w:p>
    <w:p w14:paraId="3258FF66" w14:textId="77777777" w:rsidR="00000000" w:rsidRDefault="00794C8A">
      <w:pPr>
        <w:pStyle w:val="a"/>
        <w:rPr>
          <w:rFonts w:hint="cs"/>
          <w:rtl/>
        </w:rPr>
      </w:pPr>
      <w:r>
        <w:rPr>
          <w:rFonts w:hint="cs"/>
          <w:rtl/>
        </w:rPr>
        <w:t>סי</w:t>
      </w:r>
      <w:r>
        <w:rPr>
          <w:rFonts w:hint="cs"/>
          <w:rtl/>
        </w:rPr>
        <w:t>פורם של מרבית העולים בעלייה הראשונה התחיל באזור הממלכה הרוסית בשנת 1881. בשנה זו התחילו שם פוגרומים שהתפרצו כמו סופות. בשנת 1881 בלבד נפגעו כ-120 קהילות יהודיות ברוסיה וברומניה. חלק מקרב האוכלוסייה היהודית החליט לעזוב את הגלות והתלכד סביב הרעיון הציוני: שי</w:t>
      </w:r>
      <w:r>
        <w:rPr>
          <w:rFonts w:hint="cs"/>
          <w:rtl/>
        </w:rPr>
        <w:t xml:space="preserve">בת העם היהודי לארץ-ישראל. באותו זמן הגיעו גם עולים מתימן. </w:t>
      </w:r>
    </w:p>
    <w:p w14:paraId="1B4AC73F" w14:textId="77777777" w:rsidR="00000000" w:rsidRDefault="00794C8A">
      <w:pPr>
        <w:pStyle w:val="a"/>
        <w:rPr>
          <w:rFonts w:hint="cs"/>
          <w:rtl/>
        </w:rPr>
      </w:pPr>
    </w:p>
    <w:p w14:paraId="1ECA718A" w14:textId="77777777" w:rsidR="00000000" w:rsidRDefault="00794C8A">
      <w:pPr>
        <w:pStyle w:val="a"/>
        <w:rPr>
          <w:rFonts w:hint="cs"/>
          <w:rtl/>
        </w:rPr>
      </w:pPr>
      <w:r>
        <w:rPr>
          <w:rFonts w:hint="cs"/>
          <w:rtl/>
        </w:rPr>
        <w:t>ראשוני העולים, שרובם היו סוחרים או בעלי מלאכה בארצות מוצאם, ראו את ייעודם בארץ-ישראל בעבודת אדמה. זאת היתה הפעם הראשונה שקבוצה גדולה של יהודים עולה לארץ-ישראל לא רק בגלל הקדושה הדתית, אלא כדי לחיו</w:t>
      </w:r>
      <w:r>
        <w:rPr>
          <w:rFonts w:hint="cs"/>
          <w:rtl/>
        </w:rPr>
        <w:t xml:space="preserve">ת ולעבוד פה. </w:t>
      </w:r>
    </w:p>
    <w:p w14:paraId="577270B5" w14:textId="77777777" w:rsidR="00000000" w:rsidRDefault="00794C8A">
      <w:pPr>
        <w:pStyle w:val="a"/>
        <w:rPr>
          <w:rFonts w:hint="cs"/>
          <w:rtl/>
        </w:rPr>
      </w:pPr>
    </w:p>
    <w:p w14:paraId="5C5AA4B9" w14:textId="77777777" w:rsidR="00000000" w:rsidRDefault="00794C8A">
      <w:pPr>
        <w:pStyle w:val="a"/>
        <w:rPr>
          <w:rFonts w:hint="cs"/>
          <w:rtl/>
        </w:rPr>
      </w:pPr>
      <w:r>
        <w:rPr>
          <w:rFonts w:hint="cs"/>
          <w:rtl/>
        </w:rPr>
        <w:t xml:space="preserve">קשיים רבים עמדו בדרכן של המשפחות שהגיעו לארץ: עבודת האדמה שלא היו רגילים בה, האקלים השונה ותנאי המחיה הקשים שהביאו בעקבותיהם מחלות וסבל. בהתיישבות היתה תמותה רבה בשעת לידה וממחלות. כך, לדוגמה, במשפחת אורנשטיין מיסוד-המעלה מתו מקדחת 13 ילדים </w:t>
      </w:r>
      <w:r>
        <w:rPr>
          <w:rFonts w:hint="cs"/>
          <w:rtl/>
        </w:rPr>
        <w:t xml:space="preserve">מתוך 14. </w:t>
      </w:r>
    </w:p>
    <w:p w14:paraId="1C6E264D" w14:textId="77777777" w:rsidR="00000000" w:rsidRDefault="00794C8A">
      <w:pPr>
        <w:pStyle w:val="a"/>
        <w:rPr>
          <w:rFonts w:hint="cs"/>
          <w:rtl/>
        </w:rPr>
      </w:pPr>
    </w:p>
    <w:p w14:paraId="48C00A53" w14:textId="77777777" w:rsidR="00000000" w:rsidRDefault="00794C8A">
      <w:pPr>
        <w:pStyle w:val="a"/>
        <w:rPr>
          <w:rFonts w:hint="cs"/>
          <w:rtl/>
        </w:rPr>
      </w:pPr>
      <w:r>
        <w:rPr>
          <w:rFonts w:hint="cs"/>
          <w:rtl/>
        </w:rPr>
        <w:t xml:space="preserve">העלייה הראשונה הפכה לאם הציונות, ומשפחות ששורשיהן נעוצים בתקופה הזאת יכולות להתגאות בתרומת אבותיהן למולדת. </w:t>
      </w:r>
    </w:p>
    <w:p w14:paraId="0A58EE65" w14:textId="77777777" w:rsidR="00000000" w:rsidRDefault="00794C8A">
      <w:pPr>
        <w:pStyle w:val="a"/>
        <w:rPr>
          <w:rFonts w:hint="cs"/>
          <w:rtl/>
        </w:rPr>
      </w:pPr>
    </w:p>
    <w:p w14:paraId="10BE3CCF" w14:textId="77777777" w:rsidR="00000000" w:rsidRDefault="00794C8A">
      <w:pPr>
        <w:pStyle w:val="a"/>
        <w:rPr>
          <w:rFonts w:hint="cs"/>
          <w:rtl/>
        </w:rPr>
      </w:pPr>
      <w:r>
        <w:rPr>
          <w:rFonts w:hint="cs"/>
          <w:rtl/>
        </w:rPr>
        <w:t>הנה לכם סיפור קצר של משפחה: שבט לישנסקי עלה מרוסיה. אב המשפחה היה הווטרינר הראשון בארץ, בנו היה ממייסדי מטולה, בן משפחה אחר נאבק בטורקים</w:t>
      </w:r>
      <w:r>
        <w:rPr>
          <w:rFonts w:hint="cs"/>
          <w:rtl/>
        </w:rPr>
        <w:t xml:space="preserve">, ועל כך נתפס ונתלה בדמשק. עם הזמן עברה משפחת לישנסקי לטבריה, ופתחה בה את "מלון לישנסקי", שהתפרסם ברבים, וזכה למוניטין של בשלנות מעולה. </w:t>
      </w:r>
    </w:p>
    <w:p w14:paraId="6D2F99CD" w14:textId="77777777" w:rsidR="00000000" w:rsidRDefault="00794C8A">
      <w:pPr>
        <w:pStyle w:val="a"/>
        <w:rPr>
          <w:rFonts w:hint="cs"/>
          <w:rtl/>
        </w:rPr>
      </w:pPr>
    </w:p>
    <w:p w14:paraId="562C4E0C" w14:textId="77777777" w:rsidR="00000000" w:rsidRDefault="00794C8A">
      <w:pPr>
        <w:pStyle w:val="a"/>
        <w:rPr>
          <w:rFonts w:hint="cs"/>
          <w:rtl/>
        </w:rPr>
      </w:pPr>
      <w:r>
        <w:rPr>
          <w:rFonts w:hint="cs"/>
          <w:rtl/>
        </w:rPr>
        <w:t xml:space="preserve">משפחת לישנסקי היא רק דוגמה קטנה מתוך עלייה גדולה, שבזכותה אנו נהנים ממדינה מפותחת, דמוקרטית, עם טכנולוגיות עתירות ידע </w:t>
      </w:r>
      <w:r>
        <w:rPr>
          <w:rFonts w:hint="cs"/>
          <w:rtl/>
        </w:rPr>
        <w:t xml:space="preserve">ופוטנציאל רב. אנחנו עדים לשרשרת עליות, וכל עלייה תרמה את חלקה ליישוב היהודי ולמדינה. אני בטוח שאלה לא העליות האחרונות, עוד יהיו עליות, אבל חשוב לנו לזכור את החלוצים הראשונים שתרמו את חייהם ובריאותם להקמת המדינה הציונית ונתנו דחיפה לפיתוח יישובים יהודיים. </w:t>
      </w:r>
    </w:p>
    <w:p w14:paraId="7CBB16DF" w14:textId="77777777" w:rsidR="00000000" w:rsidRDefault="00794C8A">
      <w:pPr>
        <w:pStyle w:val="a"/>
        <w:rPr>
          <w:rFonts w:hint="cs"/>
          <w:rtl/>
        </w:rPr>
      </w:pPr>
    </w:p>
    <w:p w14:paraId="30695429" w14:textId="77777777" w:rsidR="00000000" w:rsidRDefault="00794C8A">
      <w:pPr>
        <w:pStyle w:val="ad"/>
        <w:rPr>
          <w:rtl/>
        </w:rPr>
      </w:pPr>
      <w:r>
        <w:rPr>
          <w:rtl/>
        </w:rPr>
        <w:t>היו"ר ראובן ריבלין:</w:t>
      </w:r>
    </w:p>
    <w:p w14:paraId="53CE7924" w14:textId="77777777" w:rsidR="00000000" w:rsidRDefault="00794C8A">
      <w:pPr>
        <w:pStyle w:val="a"/>
        <w:rPr>
          <w:rtl/>
        </w:rPr>
      </w:pPr>
    </w:p>
    <w:p w14:paraId="330A4886" w14:textId="77777777" w:rsidR="00000000" w:rsidRDefault="00794C8A">
      <w:pPr>
        <w:pStyle w:val="a"/>
        <w:rPr>
          <w:rFonts w:hint="cs"/>
          <w:rtl/>
        </w:rPr>
      </w:pPr>
      <w:r>
        <w:rPr>
          <w:rFonts w:hint="cs"/>
          <w:rtl/>
        </w:rPr>
        <w:t xml:space="preserve">תודה לסגן יושב-ראש הכנסת מיכאל נודלמן. חבר הכנסת ניסן סלומינסקי, בבקשה. </w:t>
      </w:r>
    </w:p>
    <w:p w14:paraId="2C8D0C7B" w14:textId="77777777" w:rsidR="00000000" w:rsidRDefault="00794C8A">
      <w:pPr>
        <w:pStyle w:val="a"/>
        <w:rPr>
          <w:rFonts w:hint="cs"/>
          <w:rtl/>
        </w:rPr>
      </w:pPr>
    </w:p>
    <w:p w14:paraId="3A248F52" w14:textId="77777777" w:rsidR="00000000" w:rsidRDefault="00794C8A">
      <w:pPr>
        <w:pStyle w:val="Speaker"/>
        <w:rPr>
          <w:rtl/>
        </w:rPr>
      </w:pPr>
      <w:bookmarkStart w:id="22" w:name="FS000001068T15_07_2003_16_01_45"/>
      <w:bookmarkStart w:id="23" w:name="_Toc46140001"/>
      <w:bookmarkStart w:id="24" w:name="_Toc57365879"/>
      <w:bookmarkEnd w:id="22"/>
      <w:r>
        <w:rPr>
          <w:rFonts w:hint="eastAsia"/>
          <w:rtl/>
        </w:rPr>
        <w:t>ניסן</w:t>
      </w:r>
      <w:r>
        <w:rPr>
          <w:rtl/>
        </w:rPr>
        <w:t xml:space="preserve"> סלומינסקי (מפד"ל):</w:t>
      </w:r>
      <w:bookmarkEnd w:id="23"/>
      <w:bookmarkEnd w:id="24"/>
    </w:p>
    <w:p w14:paraId="279AFEF4" w14:textId="77777777" w:rsidR="00000000" w:rsidRDefault="00794C8A">
      <w:pPr>
        <w:pStyle w:val="a"/>
        <w:rPr>
          <w:rFonts w:hint="cs"/>
          <w:rtl/>
        </w:rPr>
      </w:pPr>
    </w:p>
    <w:p w14:paraId="00339908" w14:textId="77777777" w:rsidR="00000000" w:rsidRDefault="00794C8A">
      <w:pPr>
        <w:pStyle w:val="a"/>
        <w:rPr>
          <w:rFonts w:hint="cs"/>
          <w:rtl/>
        </w:rPr>
      </w:pPr>
      <w:r>
        <w:rPr>
          <w:rFonts w:hint="cs"/>
          <w:rtl/>
        </w:rPr>
        <w:t>אדוני היושב-ראש, שרים, חברי חברי הכנסת, ואחרונים חביבים אחי ורעי, בניהם, נכדיהם וניניהם של המייסדים, העלייה הראשונה, משנת 1882 עד 1904,</w:t>
      </w:r>
      <w:r>
        <w:rPr>
          <w:rFonts w:hint="cs"/>
          <w:rtl/>
        </w:rPr>
        <w:t xml:space="preserve"> היתה חוליה מפוארת בשרשרת נפלאה של עליות היהודים לארץ-ישראל, שהחלה עוד ב-1777, עם עליית החסידים והפרושים, המשך דרך תלמידי הגר"א, ולצערי, לא זכיתם לאותה הילה והכרה שלה זכתה העלייה השנייה שבאה אחריכם. אבל הוריכם, ואתם כמייצגים אותם, הצבתם את היסודות למדינת ה</w:t>
      </w:r>
      <w:r>
        <w:rPr>
          <w:rFonts w:hint="cs"/>
          <w:rtl/>
        </w:rPr>
        <w:t xml:space="preserve">יהודים ואתם גם תשמשו לנו מודל לחיקוי. </w:t>
      </w:r>
    </w:p>
    <w:p w14:paraId="568278D5" w14:textId="77777777" w:rsidR="00000000" w:rsidRDefault="00794C8A">
      <w:pPr>
        <w:pStyle w:val="a"/>
        <w:rPr>
          <w:rFonts w:hint="cs"/>
          <w:rtl/>
        </w:rPr>
      </w:pPr>
    </w:p>
    <w:p w14:paraId="666274AC" w14:textId="77777777" w:rsidR="00000000" w:rsidRDefault="00794C8A">
      <w:pPr>
        <w:pStyle w:val="a"/>
        <w:rPr>
          <w:rFonts w:hint="cs"/>
          <w:rtl/>
        </w:rPr>
      </w:pPr>
      <w:r>
        <w:rPr>
          <w:rFonts w:hint="cs"/>
          <w:rtl/>
        </w:rPr>
        <w:t>מתיישבים בעלי שאיפות אידיאליסטיות ונאמנים למורשת אבות שבאו אל הלא-נודע ויצאו מהערים הוותיקות, הלכו והקימו והתפרסו ממטולה ועד באר-טוביה. יצרתם חקלאות יהודית מודרנית, בעלת צביון לאומי עברי, שמשמש דוגמה לבאים אחריכם. הק</w:t>
      </w:r>
      <w:r>
        <w:rPr>
          <w:rFonts w:hint="cs"/>
          <w:rtl/>
        </w:rPr>
        <w:t xml:space="preserve">מתם בתי-ספר עבריים והתעקשתם ולא ויתרתם שהשפה תהיה השפה העברית, דבר ששימש גם כקשר בין כל אותם יהודים שהגיעו בעלייה המופלאה מארצות שונות, לרבות תימן. השפה העברית היא שאיחדה אתכם ומאחדת אותנו עד היום. </w:t>
      </w:r>
    </w:p>
    <w:p w14:paraId="6A22C4EC" w14:textId="77777777" w:rsidR="00000000" w:rsidRDefault="00794C8A">
      <w:pPr>
        <w:pStyle w:val="a"/>
        <w:rPr>
          <w:rFonts w:hint="cs"/>
          <w:rtl/>
        </w:rPr>
      </w:pPr>
    </w:p>
    <w:p w14:paraId="52E974CA" w14:textId="77777777" w:rsidR="00000000" w:rsidRDefault="00794C8A">
      <w:pPr>
        <w:pStyle w:val="a"/>
        <w:rPr>
          <w:rFonts w:hint="cs"/>
          <w:rtl/>
        </w:rPr>
      </w:pPr>
      <w:r>
        <w:rPr>
          <w:rFonts w:hint="cs"/>
          <w:rtl/>
        </w:rPr>
        <w:t xml:space="preserve">המנוע האדיר שהניע אתכם לכאן </w:t>
      </w:r>
      <w:r>
        <w:rPr>
          <w:rtl/>
        </w:rPr>
        <w:t>–</w:t>
      </w:r>
      <w:r>
        <w:rPr>
          <w:rFonts w:hint="cs"/>
          <w:rtl/>
        </w:rPr>
        <w:t xml:space="preserve"> גאולת הארץ והרצון להקים מד</w:t>
      </w:r>
      <w:r>
        <w:rPr>
          <w:rFonts w:hint="cs"/>
          <w:rtl/>
        </w:rPr>
        <w:t xml:space="preserve">ינה משלנו, ולתת קצת מנוח לעם נודד ונרדף בן אלפיים שנה </w:t>
      </w:r>
      <w:r>
        <w:rPr>
          <w:rtl/>
        </w:rPr>
        <w:t>–</w:t>
      </w:r>
      <w:r>
        <w:rPr>
          <w:rFonts w:hint="cs"/>
          <w:rtl/>
        </w:rPr>
        <w:t xml:space="preserve"> הבנתם שאך ורק פה, בארצנו, אפשר להקים מדינה ולחיות כיהודים, לחיות את תרבותו של העם ולהטמיע את ערכיו החברתיים והרוחניים. אליכם הצטרפה ב-1902 תנועת "המזרחי", שהיתה חדורה בתחושה היסטורית כממשיכת העלייה של</w:t>
      </w:r>
      <w:r>
        <w:rPr>
          <w:rFonts w:hint="cs"/>
          <w:rtl/>
        </w:rPr>
        <w:t xml:space="preserve"> עזרא ונחמיה וכגרעין למדינת העתיד של העם היהודי. היא התמודדה גם עם האתגר הגדול, ולא היה פשוט לציבור דתי לעלות. הם הקימו את המושבות באווירה דתית: את פתח-תקווה, יסוד-המעלה, משמר-הירדן, ראש-פינה ועקרון, שעוד הרבה שנים שמרו על אווירה ורוח. רכשתם אדמות, נטעתם כ</w:t>
      </w:r>
      <w:r>
        <w:rPr>
          <w:rFonts w:hint="cs"/>
          <w:rtl/>
        </w:rPr>
        <w:t xml:space="preserve">רמים, הקמתם יקבים שהיו לתפארת וגם שמרתם בעצמכם על חייכם ועל משפחותיכם. </w:t>
      </w:r>
    </w:p>
    <w:p w14:paraId="6132482A" w14:textId="77777777" w:rsidR="00000000" w:rsidRDefault="00794C8A">
      <w:pPr>
        <w:pStyle w:val="a"/>
        <w:rPr>
          <w:rFonts w:hint="cs"/>
          <w:rtl/>
        </w:rPr>
      </w:pPr>
    </w:p>
    <w:p w14:paraId="61076AD7" w14:textId="77777777" w:rsidR="00000000" w:rsidRDefault="00794C8A">
      <w:pPr>
        <w:pStyle w:val="a"/>
        <w:rPr>
          <w:rFonts w:hint="cs"/>
          <w:rtl/>
        </w:rPr>
      </w:pPr>
      <w:r>
        <w:rPr>
          <w:rFonts w:hint="cs"/>
          <w:rtl/>
        </w:rPr>
        <w:t>אחי ורעי מייסדי הציונות ואהבת הארץ, אם אתם חושבים לכאורה שהציונות נגמרה ושלפעמים נדמה שהמלה ציונות הפכה למין מלה חסרת משמעות, ואולי גם במקומות מסוימים למלת גנאי, אני רוצה לומר לכם שעב</w:t>
      </w:r>
      <w:r>
        <w:rPr>
          <w:rFonts w:hint="cs"/>
          <w:rtl/>
        </w:rPr>
        <w:t xml:space="preserve">ודתכם לא היתה לחינם. הקמתם מדינה נפלאה, ודעו לכם כי הציונות לא משה ולא פסה מאתנו. יש לכם ממשיכים </w:t>
      </w:r>
      <w:r>
        <w:rPr>
          <w:rtl/>
        </w:rPr>
        <w:t>–</w:t>
      </w:r>
      <w:r>
        <w:rPr>
          <w:rFonts w:hint="cs"/>
          <w:rtl/>
        </w:rPr>
        <w:t xml:space="preserve"> אנחנו ובעיקר בנינו, נוער נפלא, שרואים בכם דמות מופת וחיקוי וממשיכים בדרככם-דרכנו. רוחכם ממשיכה לנשוב בתוכנו, ואני רוצה להבטיח לכם שאנחנו נמשיך בדרך הנפלאה על</w:t>
      </w:r>
      <w:r>
        <w:rPr>
          <w:rFonts w:hint="cs"/>
          <w:rtl/>
        </w:rPr>
        <w:t xml:space="preserve">-פי אותם עקרונות של אהבת העם והארץ שאתם עיצבתם. אנחנו נמשיך הלאה וכך נבנה את מדינתנו. אני רוצה להגיד לכם בשם כולנו תודה רבה. </w:t>
      </w:r>
    </w:p>
    <w:p w14:paraId="749AB669" w14:textId="77777777" w:rsidR="00000000" w:rsidRDefault="00794C8A">
      <w:pPr>
        <w:pStyle w:val="a"/>
        <w:rPr>
          <w:rFonts w:hint="cs"/>
          <w:rtl/>
        </w:rPr>
      </w:pPr>
    </w:p>
    <w:p w14:paraId="6E54C118" w14:textId="77777777" w:rsidR="00000000" w:rsidRDefault="00794C8A">
      <w:pPr>
        <w:pStyle w:val="ad"/>
        <w:rPr>
          <w:rFonts w:hint="cs"/>
          <w:rtl/>
        </w:rPr>
      </w:pPr>
      <w:bookmarkStart w:id="25" w:name="FS000001046T15_07_2003_15_57_55"/>
      <w:bookmarkStart w:id="26" w:name="FS000001046T15_07_2003_17_09_46"/>
      <w:bookmarkEnd w:id="25"/>
      <w:bookmarkEnd w:id="26"/>
      <w:r>
        <w:rPr>
          <w:rtl/>
        </w:rPr>
        <w:t>היו"ר ראובן ריבלין:</w:t>
      </w:r>
    </w:p>
    <w:p w14:paraId="4480A5BD" w14:textId="77777777" w:rsidR="00000000" w:rsidRDefault="00794C8A">
      <w:pPr>
        <w:pStyle w:val="a"/>
        <w:rPr>
          <w:rFonts w:hint="cs"/>
          <w:rtl/>
        </w:rPr>
      </w:pPr>
    </w:p>
    <w:p w14:paraId="16630C6B" w14:textId="77777777" w:rsidR="00000000" w:rsidRDefault="00794C8A">
      <w:pPr>
        <w:pStyle w:val="a"/>
        <w:rPr>
          <w:rFonts w:hint="cs"/>
          <w:rtl/>
        </w:rPr>
      </w:pPr>
      <w:r>
        <w:rPr>
          <w:rFonts w:hint="cs"/>
          <w:rtl/>
        </w:rPr>
        <w:t>רשות הדיבור לחבר הכנסת אילן שלגי.</w:t>
      </w:r>
    </w:p>
    <w:p w14:paraId="70E026A8" w14:textId="77777777" w:rsidR="00000000" w:rsidRDefault="00794C8A">
      <w:pPr>
        <w:pStyle w:val="a"/>
        <w:rPr>
          <w:rFonts w:hint="cs"/>
          <w:rtl/>
        </w:rPr>
      </w:pPr>
    </w:p>
    <w:p w14:paraId="6237E74D" w14:textId="77777777" w:rsidR="00000000" w:rsidRDefault="00794C8A">
      <w:pPr>
        <w:pStyle w:val="Speaker"/>
        <w:rPr>
          <w:rtl/>
        </w:rPr>
      </w:pPr>
      <w:bookmarkStart w:id="27" w:name="_Toc46140002"/>
      <w:bookmarkStart w:id="28" w:name="_Toc57365880"/>
      <w:r>
        <w:rPr>
          <w:rtl/>
        </w:rPr>
        <w:t>אילן שלגי (</w:t>
      </w:r>
      <w:r>
        <w:rPr>
          <w:rFonts w:hint="cs"/>
          <w:rtl/>
        </w:rPr>
        <w:t>שינוי</w:t>
      </w:r>
      <w:r>
        <w:rPr>
          <w:rtl/>
        </w:rPr>
        <w:t>):</w:t>
      </w:r>
      <w:bookmarkEnd w:id="27"/>
      <w:bookmarkEnd w:id="28"/>
    </w:p>
    <w:p w14:paraId="15B160F2" w14:textId="77777777" w:rsidR="00000000" w:rsidRDefault="00794C8A">
      <w:pPr>
        <w:pStyle w:val="a"/>
        <w:rPr>
          <w:rtl/>
        </w:rPr>
      </w:pPr>
    </w:p>
    <w:p w14:paraId="50E0F3F0" w14:textId="77777777" w:rsidR="00000000" w:rsidRDefault="00794C8A">
      <w:pPr>
        <w:pStyle w:val="a"/>
        <w:rPr>
          <w:rFonts w:hint="cs"/>
          <w:rtl/>
        </w:rPr>
      </w:pPr>
      <w:r>
        <w:rPr>
          <w:rFonts w:hint="cs"/>
          <w:rtl/>
        </w:rPr>
        <w:t>אדוני היושב-ראש, גברתי השרה, חברות וחברי הכנסת, אורחי</w:t>
      </w:r>
      <w:r>
        <w:rPr>
          <w:rFonts w:hint="cs"/>
          <w:rtl/>
        </w:rPr>
        <w:t>ם יקרים, צאצאי אנשי העלייה הראשונה הנמצאים ביציע ובני המושבות הצופים בנו, אני מבקש לומר לכם, שבנימין זאב הרצל שצופה בנו מהקיר, למעשה צריך גם הוא להודות לאבותיכם, משום שהם היו אלה שנתנו לו השראה ועזרו לו להחליט, לעשות את המעשה האמיץ של הקמת התנועה הציונית.</w:t>
      </w:r>
    </w:p>
    <w:p w14:paraId="60FB17BA" w14:textId="77777777" w:rsidR="00000000" w:rsidRDefault="00794C8A">
      <w:pPr>
        <w:pStyle w:val="a"/>
        <w:rPr>
          <w:rFonts w:hint="cs"/>
          <w:rtl/>
        </w:rPr>
      </w:pPr>
    </w:p>
    <w:p w14:paraId="1BCA16BC" w14:textId="77777777" w:rsidR="00000000" w:rsidRDefault="00794C8A">
      <w:pPr>
        <w:pStyle w:val="a"/>
        <w:rPr>
          <w:rFonts w:hint="cs"/>
          <w:rtl/>
        </w:rPr>
      </w:pPr>
      <w:r>
        <w:rPr>
          <w:rFonts w:hint="cs"/>
          <w:rtl/>
        </w:rPr>
        <w:t>העלייה הראשונה, שהחלה בסוף שנת 1881, היתה תוצאה של הפוגרומים ברוסיה. האלפים שהגיעו היו פליטים שברחו מאימת הפורעים. רבים ברחו לאמריקה ולמערב-אירופה, אך האיכותיים והאידיאליסטים שבהם פנו לארץ-ישראל.</w:t>
      </w:r>
    </w:p>
    <w:p w14:paraId="32D6EDCF" w14:textId="77777777" w:rsidR="00000000" w:rsidRDefault="00794C8A">
      <w:pPr>
        <w:pStyle w:val="a"/>
        <w:rPr>
          <w:rFonts w:hint="cs"/>
          <w:rtl/>
        </w:rPr>
      </w:pPr>
    </w:p>
    <w:p w14:paraId="7A6DEAEC" w14:textId="77777777" w:rsidR="00000000" w:rsidRDefault="00794C8A">
      <w:pPr>
        <w:pStyle w:val="a"/>
        <w:rPr>
          <w:rFonts w:hint="cs"/>
          <w:rtl/>
        </w:rPr>
      </w:pPr>
      <w:r>
        <w:rPr>
          <w:rFonts w:hint="cs"/>
          <w:rtl/>
        </w:rPr>
        <w:t xml:space="preserve"> יצוין כי הרוב בקרב ראשוני העלייה הראשונה היו עולים מרומני</w:t>
      </w:r>
      <w:r>
        <w:rPr>
          <w:rFonts w:hint="cs"/>
          <w:rtl/>
        </w:rPr>
        <w:t xml:space="preserve">ה. בין המגיעים לארץ-ישראל היו רבים מהפעילים בתנועה היהודית הלאומית, אנשי חיבת-ציון וצעירי ביל"ו </w:t>
      </w:r>
      <w:r>
        <w:rPr>
          <w:rtl/>
        </w:rPr>
        <w:t>–</w:t>
      </w:r>
      <w:r>
        <w:rPr>
          <w:rFonts w:hint="cs"/>
          <w:rtl/>
        </w:rPr>
        <w:t xml:space="preserve"> "בית יעקב לכו ונלכה". באותן שנים החלה גם עליית יהודי תימן, אשר כ-100 מהם עלו ברגל לירושלים כבר בסוף 1881, בסימן "אעלה בתמר", שהרי היתה זו שנת תרמ"ב,  בה ראו א</w:t>
      </w:r>
      <w:r>
        <w:rPr>
          <w:rFonts w:hint="cs"/>
          <w:rtl/>
        </w:rPr>
        <w:t>ת שנת "בתמר".</w:t>
      </w:r>
    </w:p>
    <w:p w14:paraId="65DA5FEF" w14:textId="77777777" w:rsidR="00000000" w:rsidRDefault="00794C8A">
      <w:pPr>
        <w:pStyle w:val="a"/>
        <w:rPr>
          <w:rFonts w:hint="cs"/>
          <w:rtl/>
        </w:rPr>
      </w:pPr>
    </w:p>
    <w:p w14:paraId="059F4BF0" w14:textId="77777777" w:rsidR="00000000" w:rsidRDefault="00794C8A">
      <w:pPr>
        <w:pStyle w:val="a"/>
        <w:rPr>
          <w:rFonts w:hint="cs"/>
          <w:rtl/>
        </w:rPr>
      </w:pPr>
      <w:r>
        <w:rPr>
          <w:rFonts w:hint="cs"/>
          <w:rtl/>
        </w:rPr>
        <w:t>מרבית העולים היו חילונים שרצו לחיות מיגיע כפיהם, בעיקר בחקלאות, אך גם במלאכה ובהקמת היקבים בראשון-לציון ובזיכרון-יעקב. אנשי היישוב הישן בארץ-ישראל, שישבו בערים הקדושות: ירושלים, חברון, טבריה וצפת, ראו בכך בזבוז זמן על חשבון לימוד התורה. הם ה</w:t>
      </w:r>
      <w:r>
        <w:rPr>
          <w:rFonts w:hint="cs"/>
          <w:rtl/>
        </w:rPr>
        <w:t xml:space="preserve">עדיפו שיהודים לא יעבדו ויחיו על כספי החלוקה. </w:t>
      </w:r>
    </w:p>
    <w:p w14:paraId="4B30F02F" w14:textId="77777777" w:rsidR="00000000" w:rsidRDefault="00794C8A">
      <w:pPr>
        <w:pStyle w:val="a"/>
        <w:rPr>
          <w:rFonts w:hint="cs"/>
          <w:rtl/>
        </w:rPr>
      </w:pPr>
    </w:p>
    <w:p w14:paraId="2F7B052E" w14:textId="77777777" w:rsidR="00000000" w:rsidRDefault="00794C8A">
      <w:pPr>
        <w:pStyle w:val="a"/>
        <w:rPr>
          <w:rFonts w:hint="cs"/>
          <w:rtl/>
        </w:rPr>
      </w:pPr>
      <w:r>
        <w:rPr>
          <w:rFonts w:hint="cs"/>
          <w:rtl/>
        </w:rPr>
        <w:t>החינוך והתרבות ביישוב הישן התרכזו סביב ה"חדר", הישיבות ובתי-הכנסת. לימודי הדת היוו את עיקר נושאי הלימוד. בתקופת העלייה הראשונה החל מהפך של ממש בתחומי החינוך והתרבות, עקב המגמות הלאומיות של אנשי היישוב החדש. הש</w:t>
      </w:r>
      <w:r>
        <w:rPr>
          <w:rFonts w:hint="cs"/>
          <w:rtl/>
        </w:rPr>
        <w:t>ינוי בא לידי ביטוי בתחייתה של השפה העברית בזכות פועלו של אליעזר בן-יהודה, שעלה גם הוא לארץ-ישראל בשנת 1881, ובלימודי חול שתנועת ההשכלה היהודית עודדה, ואשר הפכו לחלק בלתי נפרד של תוכנית הלימודים.</w:t>
      </w:r>
    </w:p>
    <w:p w14:paraId="1D8281D7" w14:textId="77777777" w:rsidR="00000000" w:rsidRDefault="00794C8A">
      <w:pPr>
        <w:pStyle w:val="a"/>
        <w:rPr>
          <w:rFonts w:hint="cs"/>
          <w:rtl/>
        </w:rPr>
      </w:pPr>
    </w:p>
    <w:p w14:paraId="32BBDD90" w14:textId="77777777" w:rsidR="00000000" w:rsidRDefault="00794C8A">
      <w:pPr>
        <w:pStyle w:val="a"/>
        <w:rPr>
          <w:rFonts w:hint="cs"/>
          <w:rtl/>
        </w:rPr>
      </w:pPr>
      <w:r>
        <w:rPr>
          <w:rFonts w:hint="cs"/>
          <w:rtl/>
        </w:rPr>
        <w:t xml:space="preserve">חלק מחלוצי העלייה הראשונה היו יהודים דתיים, אשר ידעו להשתלב </w:t>
      </w:r>
      <w:r>
        <w:rPr>
          <w:rFonts w:hint="cs"/>
          <w:rtl/>
        </w:rPr>
        <w:t xml:space="preserve">בעבודה ובהגנת היישוב. </w:t>
      </w:r>
    </w:p>
    <w:p w14:paraId="6C2FA996" w14:textId="77777777" w:rsidR="00000000" w:rsidRDefault="00794C8A">
      <w:pPr>
        <w:pStyle w:val="a"/>
        <w:rPr>
          <w:rFonts w:hint="cs"/>
          <w:rtl/>
        </w:rPr>
      </w:pPr>
    </w:p>
    <w:p w14:paraId="7B89DC3F" w14:textId="77777777" w:rsidR="00000000" w:rsidRDefault="00794C8A">
      <w:pPr>
        <w:pStyle w:val="a"/>
        <w:rPr>
          <w:rFonts w:hint="cs"/>
          <w:rtl/>
        </w:rPr>
      </w:pPr>
      <w:r>
        <w:rPr>
          <w:rFonts w:hint="cs"/>
          <w:rtl/>
        </w:rPr>
        <w:t>בין השנים 1882 ו-1890 הגיעו לארץ-ישראל כ-60,000 יהודים. יותר ממחציתם עזבו בשל הקשיים הכלכליים ותנאי המחיה הקשים. הנשארים היו מקימי ומבססי המושבות הראשונות: ראש-פינה, ראשון-לציון, נס-ציונה, זיכרון-יעקב, יסוד-המעלה, עקרון, גדרה, באר-ט</w:t>
      </w:r>
      <w:r>
        <w:rPr>
          <w:rFonts w:hint="cs"/>
          <w:rtl/>
        </w:rPr>
        <w:t>וביה, שפיה, מטולה, רחובות, חדרה, חידוש היישוב בפתח-תקווה, ובהמשך היו מושבות נוספות.</w:t>
      </w:r>
    </w:p>
    <w:p w14:paraId="72D3475B" w14:textId="77777777" w:rsidR="00000000" w:rsidRDefault="00794C8A">
      <w:pPr>
        <w:pStyle w:val="a"/>
        <w:rPr>
          <w:rFonts w:hint="cs"/>
          <w:rtl/>
        </w:rPr>
      </w:pPr>
    </w:p>
    <w:p w14:paraId="2E65729C" w14:textId="77777777" w:rsidR="00000000" w:rsidRDefault="00794C8A">
      <w:pPr>
        <w:pStyle w:val="a"/>
        <w:rPr>
          <w:rFonts w:hint="cs"/>
          <w:rtl/>
        </w:rPr>
      </w:pPr>
      <w:r>
        <w:rPr>
          <w:rFonts w:hint="cs"/>
          <w:rtl/>
        </w:rPr>
        <w:t>העלייה הראשונה הקימה את התשתית ליישוב היהודי החי את התרבות העברית ומחדש את המורשת היהודית של עבודת האדמה וההגנה העצמית. בתי-הספר במושבות התחייבו לנאמנות לשפה העברית כשפת ה</w:t>
      </w:r>
      <w:r>
        <w:rPr>
          <w:rFonts w:hint="cs"/>
          <w:rtl/>
        </w:rPr>
        <w:t xml:space="preserve">לאום ולהזדהות עם השאיפות הלאומיות של עם ישראל בארץ-ישראל. בני העלייה הראשונה היו מי שהניחו את היסודות ליישוב העברי המתחדש בארץ-ישראל. הם אפשרו להרצל להצביע בקונגרס הציוני הראשון בבזל, בשנת 1897, על העובדות הנוצרות בארץ-ישראל, כתחילת התחייה הלאומית, ולאסוף </w:t>
      </w:r>
      <w:r>
        <w:rPr>
          <w:rFonts w:hint="cs"/>
          <w:rtl/>
        </w:rPr>
        <w:t xml:space="preserve">רבים אל דגלו. </w:t>
      </w:r>
    </w:p>
    <w:p w14:paraId="04EA8A97" w14:textId="77777777" w:rsidR="00000000" w:rsidRDefault="00794C8A">
      <w:pPr>
        <w:pStyle w:val="a"/>
        <w:rPr>
          <w:rFonts w:hint="cs"/>
          <w:rtl/>
        </w:rPr>
      </w:pPr>
    </w:p>
    <w:p w14:paraId="34D37402" w14:textId="77777777" w:rsidR="00000000" w:rsidRDefault="00794C8A">
      <w:pPr>
        <w:pStyle w:val="a"/>
        <w:rPr>
          <w:rFonts w:hint="cs"/>
          <w:rtl/>
        </w:rPr>
      </w:pPr>
      <w:r>
        <w:rPr>
          <w:rFonts w:hint="cs"/>
          <w:rtl/>
        </w:rPr>
        <w:t>התנועה הציונית שקמה בסוף המאה ה-19 הביאה לארץ-ישראל את העלייה השנייה הגדולה, שבקרוב נחגוג לה 100 שנה, שבניה, יחד עם צאצאי עולי העלייה הראשונה, הם אלה שביססו את היישוב היהודי בארץ-ישראל, ובהמשך הקימו את מדינת ישראל.</w:t>
      </w:r>
    </w:p>
    <w:p w14:paraId="2F165090" w14:textId="77777777" w:rsidR="00000000" w:rsidRDefault="00794C8A">
      <w:pPr>
        <w:pStyle w:val="a"/>
        <w:rPr>
          <w:rFonts w:hint="cs"/>
          <w:rtl/>
        </w:rPr>
      </w:pPr>
    </w:p>
    <w:p w14:paraId="061D6401" w14:textId="77777777" w:rsidR="00000000" w:rsidRDefault="00794C8A">
      <w:pPr>
        <w:pStyle w:val="a"/>
        <w:rPr>
          <w:rFonts w:hint="cs"/>
          <w:rtl/>
        </w:rPr>
      </w:pPr>
      <w:r>
        <w:rPr>
          <w:rFonts w:hint="cs"/>
          <w:rtl/>
        </w:rPr>
        <w:t>לבני הדור הזה, שהקוממיות</w:t>
      </w:r>
      <w:r>
        <w:rPr>
          <w:rFonts w:hint="cs"/>
          <w:rtl/>
        </w:rPr>
        <w:t xml:space="preserve"> היהודית כה מובנת להם מאליה, יש לומר: אנו כאן בזכות אותם ראשונים אשר נשאו ציונה נס ודגל, דגל מחנה יהודה.</w:t>
      </w:r>
      <w:r>
        <w:rPr>
          <w:rFonts w:hint="cs"/>
          <w:rtl/>
        </w:rPr>
        <w:tab/>
        <w:t>תודה רבה.</w:t>
      </w:r>
    </w:p>
    <w:p w14:paraId="30923CFA" w14:textId="77777777" w:rsidR="00000000" w:rsidRDefault="00794C8A">
      <w:pPr>
        <w:pStyle w:val="a"/>
        <w:ind w:firstLine="0"/>
        <w:rPr>
          <w:rFonts w:hint="cs"/>
          <w:rtl/>
        </w:rPr>
      </w:pPr>
    </w:p>
    <w:p w14:paraId="753A08A7" w14:textId="77777777" w:rsidR="00000000" w:rsidRDefault="00794C8A">
      <w:pPr>
        <w:pStyle w:val="ad"/>
        <w:rPr>
          <w:rtl/>
        </w:rPr>
      </w:pPr>
      <w:r>
        <w:rPr>
          <w:rtl/>
        </w:rPr>
        <w:t>היו"ר ראובן ריבלין:</w:t>
      </w:r>
    </w:p>
    <w:p w14:paraId="4E6AD399" w14:textId="77777777" w:rsidR="00000000" w:rsidRDefault="00794C8A">
      <w:pPr>
        <w:pStyle w:val="a"/>
        <w:rPr>
          <w:rtl/>
        </w:rPr>
      </w:pPr>
    </w:p>
    <w:p w14:paraId="734461D5" w14:textId="77777777" w:rsidR="00000000" w:rsidRDefault="00794C8A">
      <w:pPr>
        <w:pStyle w:val="a"/>
        <w:rPr>
          <w:rFonts w:hint="cs"/>
          <w:rtl/>
        </w:rPr>
      </w:pPr>
      <w:r>
        <w:rPr>
          <w:rFonts w:hint="cs"/>
          <w:rtl/>
        </w:rPr>
        <w:t xml:space="preserve">אני מאוד מודה ליושב-ראש ועדת החינוך והתרבות על דבריו. </w:t>
      </w:r>
    </w:p>
    <w:p w14:paraId="216A0CA3" w14:textId="77777777" w:rsidR="00000000" w:rsidRDefault="00794C8A">
      <w:pPr>
        <w:pStyle w:val="a"/>
        <w:rPr>
          <w:rFonts w:hint="cs"/>
          <w:rtl/>
        </w:rPr>
      </w:pPr>
    </w:p>
    <w:p w14:paraId="7C737E30" w14:textId="77777777" w:rsidR="00000000" w:rsidRDefault="00794C8A">
      <w:pPr>
        <w:pStyle w:val="a"/>
        <w:rPr>
          <w:rFonts w:hint="cs"/>
          <w:rtl/>
        </w:rPr>
      </w:pPr>
      <w:r>
        <w:rPr>
          <w:rFonts w:hint="cs"/>
          <w:rtl/>
        </w:rPr>
        <w:t>תם הדיון בישיבה חגיגית לציון 120 שנה לעלייה הראשונה ולתקומה הצי</w:t>
      </w:r>
      <w:r>
        <w:rPr>
          <w:rFonts w:hint="cs"/>
          <w:rtl/>
        </w:rPr>
        <w:t>ונית. אני מודה לכל אורחינו, ראשי הערים והמועצות, צאצאים ובנים ראשונים לעולי העלייה הראשונה.</w:t>
      </w:r>
    </w:p>
    <w:p w14:paraId="75BCE162" w14:textId="77777777" w:rsidR="00000000" w:rsidRDefault="00794C8A">
      <w:pPr>
        <w:pStyle w:val="a"/>
        <w:rPr>
          <w:rFonts w:hint="cs"/>
          <w:rtl/>
        </w:rPr>
      </w:pPr>
    </w:p>
    <w:p w14:paraId="6A1F66CF" w14:textId="77777777" w:rsidR="00000000" w:rsidRDefault="00794C8A">
      <w:pPr>
        <w:pStyle w:val="a"/>
        <w:rPr>
          <w:rFonts w:hint="cs"/>
          <w:rtl/>
        </w:rPr>
      </w:pPr>
      <w:r>
        <w:rPr>
          <w:rFonts w:hint="cs"/>
          <w:rtl/>
        </w:rPr>
        <w:t xml:space="preserve">נעבור מייד לסדר-היום. כמובן, כל מי שרוצה להמשיך לשבת ולצפות בדיוני הכנסת, יכול לעשות זאת. אנחנו מודים לכם על שהשתתפתם אתנו היום בישיבה חגיגית זו. </w:t>
      </w:r>
    </w:p>
    <w:p w14:paraId="51B7F6EE" w14:textId="77777777" w:rsidR="00000000" w:rsidRDefault="00794C8A">
      <w:pPr>
        <w:pStyle w:val="a"/>
        <w:rPr>
          <w:rFonts w:hint="cs"/>
          <w:rtl/>
        </w:rPr>
      </w:pPr>
    </w:p>
    <w:p w14:paraId="1988D93C" w14:textId="77777777" w:rsidR="00000000" w:rsidRDefault="00794C8A">
      <w:pPr>
        <w:pStyle w:val="a"/>
        <w:rPr>
          <w:rFonts w:hint="cs"/>
          <w:rtl/>
        </w:rPr>
      </w:pPr>
      <w:r>
        <w:rPr>
          <w:rFonts w:hint="cs"/>
          <w:rtl/>
        </w:rPr>
        <w:t>רבותי חברי הכנס</w:t>
      </w:r>
      <w:r>
        <w:rPr>
          <w:rFonts w:hint="cs"/>
          <w:rtl/>
        </w:rPr>
        <w:t>ת, מעניין לעניין שלא באותו עניין: המשבר בעלייה לארץ. בשעה 16:00 תתחיל ישיבת הכנסת הרגילה. חבר הכנסת דניאל בנלולו, בהצעה רגילה לסדר-היום. תשיב השרה לקליטת העלייה ציפי לבני.</w:t>
      </w:r>
    </w:p>
    <w:p w14:paraId="3202A54B" w14:textId="77777777" w:rsidR="00000000" w:rsidRDefault="00794C8A">
      <w:pPr>
        <w:pStyle w:val="a"/>
        <w:rPr>
          <w:rFonts w:hint="cs"/>
          <w:rtl/>
        </w:rPr>
      </w:pPr>
    </w:p>
    <w:p w14:paraId="2A8C0790" w14:textId="77777777" w:rsidR="00000000" w:rsidRDefault="00794C8A">
      <w:pPr>
        <w:pStyle w:val="a"/>
        <w:rPr>
          <w:rFonts w:hint="cs"/>
          <w:rtl/>
        </w:rPr>
      </w:pPr>
      <w:r>
        <w:rPr>
          <w:rFonts w:hint="cs"/>
          <w:rtl/>
        </w:rPr>
        <w:t>רבותי האורחים, אודה לכם מאוד אם תעזבו את אולם המליאה בשקט, במידת האפשר. לאנשי ראשון</w:t>
      </w:r>
      <w:r>
        <w:rPr>
          <w:rFonts w:hint="cs"/>
          <w:rtl/>
        </w:rPr>
        <w:t xml:space="preserve">-לציון, ברוכים תהיו. כל טוב. </w:t>
      </w:r>
    </w:p>
    <w:p w14:paraId="590AE691" w14:textId="77777777" w:rsidR="00000000" w:rsidRDefault="00794C8A">
      <w:pPr>
        <w:pStyle w:val="a"/>
        <w:rPr>
          <w:rFonts w:hint="cs"/>
          <w:rtl/>
        </w:rPr>
      </w:pPr>
    </w:p>
    <w:p w14:paraId="123C3EEA" w14:textId="77777777" w:rsidR="00000000" w:rsidRDefault="00794C8A">
      <w:pPr>
        <w:pStyle w:val="Subject"/>
        <w:rPr>
          <w:rtl/>
        </w:rPr>
      </w:pPr>
    </w:p>
    <w:p w14:paraId="2C46629D" w14:textId="77777777" w:rsidR="00000000" w:rsidRDefault="00794C8A">
      <w:pPr>
        <w:pStyle w:val="Subject"/>
        <w:rPr>
          <w:rFonts w:hint="cs"/>
          <w:rtl/>
        </w:rPr>
      </w:pPr>
      <w:bookmarkStart w:id="29" w:name="CS14109FI0014109T15_07_2003_16_35_19"/>
      <w:bookmarkStart w:id="30" w:name="_Toc46140003"/>
      <w:bookmarkStart w:id="31" w:name="_Toc57365881"/>
      <w:bookmarkEnd w:id="29"/>
      <w:r>
        <w:rPr>
          <w:rFonts w:hint="cs"/>
          <w:rtl/>
        </w:rPr>
        <w:t>הצעה לסדר-היום</w:t>
      </w:r>
      <w:bookmarkEnd w:id="30"/>
      <w:bookmarkEnd w:id="31"/>
    </w:p>
    <w:p w14:paraId="2341DF14" w14:textId="77777777" w:rsidR="00000000" w:rsidRDefault="00794C8A">
      <w:pPr>
        <w:pStyle w:val="Subject"/>
        <w:rPr>
          <w:rtl/>
        </w:rPr>
      </w:pPr>
      <w:bookmarkStart w:id="32" w:name="_Toc46140004"/>
      <w:bookmarkStart w:id="33" w:name="_Toc57365882"/>
      <w:r>
        <w:rPr>
          <w:rtl/>
        </w:rPr>
        <w:t>משבר העלייה לארץ</w:t>
      </w:r>
      <w:bookmarkEnd w:id="32"/>
      <w:bookmarkEnd w:id="33"/>
    </w:p>
    <w:p w14:paraId="3117C507" w14:textId="77777777" w:rsidR="00000000" w:rsidRDefault="00794C8A">
      <w:pPr>
        <w:pStyle w:val="SubjectSub"/>
        <w:rPr>
          <w:rFonts w:hint="cs"/>
          <w:rtl/>
        </w:rPr>
      </w:pPr>
    </w:p>
    <w:p w14:paraId="77EE714F" w14:textId="77777777" w:rsidR="00000000" w:rsidRDefault="00794C8A">
      <w:pPr>
        <w:pStyle w:val="ad"/>
        <w:rPr>
          <w:rtl/>
        </w:rPr>
      </w:pPr>
      <w:r>
        <w:rPr>
          <w:rtl/>
        </w:rPr>
        <w:t>היו"ר ראובן ריבלין:</w:t>
      </w:r>
    </w:p>
    <w:p w14:paraId="117DE6C1" w14:textId="77777777" w:rsidR="00000000" w:rsidRDefault="00794C8A">
      <w:pPr>
        <w:pStyle w:val="a"/>
        <w:rPr>
          <w:rtl/>
        </w:rPr>
      </w:pPr>
    </w:p>
    <w:p w14:paraId="260A21C1" w14:textId="77777777" w:rsidR="00000000" w:rsidRDefault="00794C8A">
      <w:pPr>
        <w:pStyle w:val="a"/>
        <w:rPr>
          <w:rFonts w:hint="cs"/>
          <w:rtl/>
        </w:rPr>
      </w:pPr>
      <w:r>
        <w:rPr>
          <w:rFonts w:hint="cs"/>
          <w:rtl/>
        </w:rPr>
        <w:t xml:space="preserve">חבר הכנסת בנלולו, הצעה לסדר-היום מס'  1056: משבר העלייה לארץ. </w:t>
      </w:r>
    </w:p>
    <w:p w14:paraId="6DBD9FF5" w14:textId="77777777" w:rsidR="00000000" w:rsidRDefault="00794C8A">
      <w:pPr>
        <w:pStyle w:val="a"/>
        <w:ind w:firstLine="0"/>
        <w:rPr>
          <w:rFonts w:hint="cs"/>
          <w:rtl/>
        </w:rPr>
      </w:pPr>
    </w:p>
    <w:p w14:paraId="1EAE78B6" w14:textId="77777777" w:rsidR="00000000" w:rsidRDefault="00794C8A">
      <w:pPr>
        <w:pStyle w:val="Speaker"/>
        <w:rPr>
          <w:rtl/>
        </w:rPr>
      </w:pPr>
      <w:bookmarkStart w:id="34" w:name="FS000001028T15_07_2003_16_43_21"/>
      <w:bookmarkStart w:id="35" w:name="_Toc46140005"/>
      <w:bookmarkStart w:id="36" w:name="_Toc57365883"/>
      <w:bookmarkEnd w:id="34"/>
      <w:r>
        <w:rPr>
          <w:rFonts w:hint="eastAsia"/>
          <w:rtl/>
        </w:rPr>
        <w:t>דניאל</w:t>
      </w:r>
      <w:r>
        <w:rPr>
          <w:rtl/>
        </w:rPr>
        <w:t xml:space="preserve"> בנלולו (הליכוד):</w:t>
      </w:r>
      <w:bookmarkEnd w:id="35"/>
      <w:bookmarkEnd w:id="36"/>
    </w:p>
    <w:p w14:paraId="26599797" w14:textId="77777777" w:rsidR="00000000" w:rsidRDefault="00794C8A">
      <w:pPr>
        <w:pStyle w:val="a"/>
        <w:rPr>
          <w:rFonts w:hint="cs"/>
          <w:rtl/>
        </w:rPr>
      </w:pPr>
    </w:p>
    <w:p w14:paraId="56193B8B" w14:textId="77777777" w:rsidR="00000000" w:rsidRDefault="00794C8A">
      <w:pPr>
        <w:pStyle w:val="a"/>
        <w:rPr>
          <w:rFonts w:hint="cs"/>
          <w:rtl/>
        </w:rPr>
      </w:pPr>
      <w:r>
        <w:rPr>
          <w:rFonts w:hint="cs"/>
          <w:rtl/>
        </w:rPr>
        <w:t>אדוני היושב-ראש, השרה, השרים, חברי חברי הכנסת, היום, כאשר אנחנו מציינים בישיבה מיו</w:t>
      </w:r>
      <w:r>
        <w:rPr>
          <w:rFonts w:hint="cs"/>
          <w:rtl/>
        </w:rPr>
        <w:t>חדת 120 שנה לעלייה הראשונה ולתקומה הציונית, כאשר אנחנו ניצבים 120 שנה לאחר העלייה הראשונה, שחוללה את השינוי ההיסטורי של התהוות העם היהודי במדינתו ותחייתו הלאומית - דווקא היום אני נאלץ להפר את חגיגיות הישיבה ולהציג בפניכם את הנתונים המדאיגים על שיעור העלייה</w:t>
      </w:r>
      <w:r>
        <w:rPr>
          <w:rFonts w:hint="cs"/>
          <w:rtl/>
        </w:rPr>
        <w:t xml:space="preserve"> הנמוך בשנים האחרונות.</w:t>
      </w:r>
    </w:p>
    <w:p w14:paraId="210E2C79" w14:textId="77777777" w:rsidR="00000000" w:rsidRDefault="00794C8A">
      <w:pPr>
        <w:pStyle w:val="a"/>
        <w:rPr>
          <w:rFonts w:hint="cs"/>
          <w:rtl/>
        </w:rPr>
      </w:pPr>
    </w:p>
    <w:p w14:paraId="37CCE3CB" w14:textId="77777777" w:rsidR="00000000" w:rsidRDefault="00794C8A">
      <w:pPr>
        <w:pStyle w:val="a"/>
        <w:rPr>
          <w:rFonts w:hint="cs"/>
          <w:rtl/>
        </w:rPr>
      </w:pPr>
      <w:r>
        <w:rPr>
          <w:rFonts w:hint="cs"/>
          <w:rtl/>
        </w:rPr>
        <w:t>בשנת 2000 הגיעו לארץ 61,542 עולים.</w:t>
      </w:r>
    </w:p>
    <w:p w14:paraId="4A4BA150" w14:textId="77777777" w:rsidR="00000000" w:rsidRDefault="00794C8A">
      <w:pPr>
        <w:pStyle w:val="a"/>
        <w:ind w:firstLine="0"/>
        <w:rPr>
          <w:rFonts w:hint="cs"/>
          <w:rtl/>
        </w:rPr>
      </w:pPr>
    </w:p>
    <w:p w14:paraId="5278473D" w14:textId="77777777" w:rsidR="00000000" w:rsidRDefault="00794C8A">
      <w:pPr>
        <w:pStyle w:val="ad"/>
        <w:rPr>
          <w:rtl/>
        </w:rPr>
      </w:pPr>
      <w:r>
        <w:rPr>
          <w:rtl/>
        </w:rPr>
        <w:t>היו"ר ראובן ריבלין:</w:t>
      </w:r>
    </w:p>
    <w:p w14:paraId="6B51CC72" w14:textId="77777777" w:rsidR="00000000" w:rsidRDefault="00794C8A">
      <w:pPr>
        <w:pStyle w:val="a"/>
        <w:rPr>
          <w:rtl/>
        </w:rPr>
      </w:pPr>
    </w:p>
    <w:p w14:paraId="3C1D10B9" w14:textId="77777777" w:rsidR="00000000" w:rsidRDefault="00794C8A">
      <w:pPr>
        <w:pStyle w:val="a"/>
        <w:rPr>
          <w:rFonts w:hint="cs"/>
          <w:rtl/>
        </w:rPr>
      </w:pPr>
      <w:r>
        <w:rPr>
          <w:rFonts w:hint="cs"/>
          <w:rtl/>
        </w:rPr>
        <w:t>רבותי ביציע, נא לא לקיים דיונים ושיחות. כל מי שמבקש לקיים דיונים ושיחות,  נא לעזוב את האולם.</w:t>
      </w:r>
    </w:p>
    <w:p w14:paraId="421764D8" w14:textId="77777777" w:rsidR="00000000" w:rsidRDefault="00794C8A">
      <w:pPr>
        <w:pStyle w:val="a"/>
        <w:ind w:firstLine="0"/>
        <w:rPr>
          <w:rFonts w:hint="cs"/>
          <w:rtl/>
        </w:rPr>
      </w:pPr>
    </w:p>
    <w:p w14:paraId="168491EE" w14:textId="77777777" w:rsidR="00000000" w:rsidRDefault="00794C8A">
      <w:pPr>
        <w:pStyle w:val="SpeakerCon"/>
        <w:rPr>
          <w:rtl/>
        </w:rPr>
      </w:pPr>
      <w:bookmarkStart w:id="37" w:name="FS000001028T15_07_2003_16_45_39C"/>
      <w:bookmarkEnd w:id="37"/>
      <w:r>
        <w:rPr>
          <w:rtl/>
        </w:rPr>
        <w:t>דניאל בנלולו (הליכוד):</w:t>
      </w:r>
    </w:p>
    <w:p w14:paraId="76DF1AAB" w14:textId="77777777" w:rsidR="00000000" w:rsidRDefault="00794C8A">
      <w:pPr>
        <w:pStyle w:val="a"/>
        <w:rPr>
          <w:rtl/>
        </w:rPr>
      </w:pPr>
    </w:p>
    <w:p w14:paraId="680F0FB3" w14:textId="77777777" w:rsidR="00000000" w:rsidRDefault="00794C8A">
      <w:pPr>
        <w:pStyle w:val="a"/>
        <w:rPr>
          <w:rFonts w:hint="cs"/>
          <w:rtl/>
        </w:rPr>
      </w:pPr>
      <w:r>
        <w:rPr>
          <w:rFonts w:hint="cs"/>
          <w:rtl/>
        </w:rPr>
        <w:t>אני חוזר ואומר: בשנת 2000 הגיעו ארצה 61,542 עולים. בשנת 2</w:t>
      </w:r>
      <w:r>
        <w:rPr>
          <w:rFonts w:hint="cs"/>
          <w:rtl/>
        </w:rPr>
        <w:t xml:space="preserve">001 הגיעו לארץ 44,633 עולים. בשנת 2002 הגיעו לארץ 35,168 עולים. לצערי ניתן להגיד, כי האיחול "עד 120 שנה" מקבל משמעות צינית לנוכח הנתונים. היום, 120 שנה אחרי, פחות ופחות עולים מגיעים ארצה. אנו עדים למגמה שלילית ומדאיגה. אך הנתון המדאיג ביותר במהלך חצי השנה </w:t>
      </w:r>
      <w:r>
        <w:rPr>
          <w:rFonts w:hint="cs"/>
          <w:rtl/>
        </w:rPr>
        <w:t>האחרונה הוא, שעד עתה הגיעו 7,692 עולים, ועל-פי הערכות יגיעו עד סוף השנה רק 5,000 עולים נוספים. מספר זה קטן ממחצית מספר העולים שהגיעו ארצה בשנה שעברה, והנמוך ביותר מאז 1989.</w:t>
      </w:r>
    </w:p>
    <w:p w14:paraId="24DA305A" w14:textId="77777777" w:rsidR="00000000" w:rsidRDefault="00794C8A">
      <w:pPr>
        <w:pStyle w:val="a"/>
        <w:rPr>
          <w:rFonts w:hint="cs"/>
          <w:rtl/>
        </w:rPr>
      </w:pPr>
    </w:p>
    <w:p w14:paraId="617DBCDE" w14:textId="77777777" w:rsidR="00000000" w:rsidRDefault="00794C8A">
      <w:pPr>
        <w:pStyle w:val="a"/>
        <w:rPr>
          <w:rFonts w:hint="cs"/>
          <w:rtl/>
        </w:rPr>
      </w:pPr>
      <w:r>
        <w:rPr>
          <w:rFonts w:hint="cs"/>
          <w:rtl/>
        </w:rPr>
        <w:t xml:space="preserve">אל לנו לשקוט ולעבור לסדר-היום לנוכח הנתונים המצביעים על ירידה דרמטית במספר העולים </w:t>
      </w:r>
      <w:r>
        <w:rPr>
          <w:rFonts w:hint="cs"/>
          <w:rtl/>
        </w:rPr>
        <w:t>ארצה. העלייה היוותה תמיד את המרכיב המרכזי בחוסן הלאומי שלנו כעם. אין צורך להכביר מלים על חשיבות העלייה. כולנו יודעים ומודעים לעניין.</w:t>
      </w:r>
    </w:p>
    <w:p w14:paraId="2FC37820" w14:textId="77777777" w:rsidR="00000000" w:rsidRDefault="00794C8A">
      <w:pPr>
        <w:pStyle w:val="a"/>
        <w:rPr>
          <w:rFonts w:hint="cs"/>
          <w:rtl/>
        </w:rPr>
      </w:pPr>
    </w:p>
    <w:p w14:paraId="78E4378B" w14:textId="77777777" w:rsidR="00000000" w:rsidRDefault="00794C8A">
      <w:pPr>
        <w:pStyle w:val="a"/>
        <w:rPr>
          <w:rFonts w:hint="cs"/>
          <w:rtl/>
        </w:rPr>
      </w:pPr>
      <w:r>
        <w:rPr>
          <w:rFonts w:hint="cs"/>
          <w:rtl/>
        </w:rPr>
        <w:t>אדוני היושב-ראש, כנסת נכבדה, ברצוני לשתף אתכם בנתון מדאיג נוסף, והוא שבשנה שעברה יהודים מחבר המדינות היגרו לגרמניה יותר מא</w:t>
      </w:r>
      <w:r>
        <w:rPr>
          <w:rFonts w:hint="cs"/>
          <w:rtl/>
        </w:rPr>
        <w:t xml:space="preserve">שר לישראל: 19,262 יהודים היגרו לגרמניה, ואילו לישראל עלו רק 18,878. גרמניה הפכה להיות הארץ המובטחת ליהודים. </w:t>
      </w:r>
    </w:p>
    <w:p w14:paraId="6633BA1E" w14:textId="77777777" w:rsidR="00000000" w:rsidRDefault="00794C8A">
      <w:pPr>
        <w:pStyle w:val="ad"/>
        <w:rPr>
          <w:rFonts w:hint="cs"/>
          <w:rtl/>
        </w:rPr>
      </w:pPr>
    </w:p>
    <w:p w14:paraId="6977FD05" w14:textId="77777777" w:rsidR="00000000" w:rsidRDefault="00794C8A">
      <w:pPr>
        <w:pStyle w:val="ad"/>
        <w:rPr>
          <w:rtl/>
        </w:rPr>
      </w:pPr>
      <w:r>
        <w:rPr>
          <w:rtl/>
        </w:rPr>
        <w:t>היו"ר ראובן ריבלין:</w:t>
      </w:r>
    </w:p>
    <w:p w14:paraId="3B3286C7" w14:textId="77777777" w:rsidR="00000000" w:rsidRDefault="00794C8A">
      <w:pPr>
        <w:pStyle w:val="a"/>
        <w:rPr>
          <w:rtl/>
        </w:rPr>
      </w:pPr>
    </w:p>
    <w:p w14:paraId="1C695198" w14:textId="77777777" w:rsidR="00000000" w:rsidRDefault="00794C8A">
      <w:pPr>
        <w:pStyle w:val="a"/>
        <w:rPr>
          <w:rFonts w:hint="cs"/>
          <w:rtl/>
        </w:rPr>
      </w:pPr>
      <w:r>
        <w:rPr>
          <w:rFonts w:hint="cs"/>
          <w:rtl/>
        </w:rPr>
        <w:t>ארץ מובטחת יש רק אחת. אולי זו ארץ מבטיחה בעיניהם, אבל לא ארץ מובטחת.</w:t>
      </w:r>
    </w:p>
    <w:p w14:paraId="0F6BEAC5" w14:textId="77777777" w:rsidR="00000000" w:rsidRDefault="00794C8A">
      <w:pPr>
        <w:pStyle w:val="a"/>
        <w:ind w:firstLine="0"/>
        <w:rPr>
          <w:rFonts w:hint="cs"/>
          <w:rtl/>
        </w:rPr>
      </w:pPr>
    </w:p>
    <w:p w14:paraId="3A1A4409" w14:textId="77777777" w:rsidR="00000000" w:rsidRDefault="00794C8A">
      <w:pPr>
        <w:pStyle w:val="SpeakerCon"/>
        <w:rPr>
          <w:rtl/>
        </w:rPr>
      </w:pPr>
      <w:bookmarkStart w:id="38" w:name="FS000001028T15_07_2003_16_50_28C"/>
      <w:bookmarkEnd w:id="38"/>
      <w:r>
        <w:rPr>
          <w:rtl/>
        </w:rPr>
        <w:t>דניאל בנלולו (הליכוד):</w:t>
      </w:r>
    </w:p>
    <w:p w14:paraId="1CB0D727" w14:textId="77777777" w:rsidR="00000000" w:rsidRDefault="00794C8A">
      <w:pPr>
        <w:pStyle w:val="a"/>
        <w:rPr>
          <w:rtl/>
        </w:rPr>
      </w:pPr>
    </w:p>
    <w:p w14:paraId="473AAA64" w14:textId="77777777" w:rsidR="00000000" w:rsidRDefault="00794C8A">
      <w:pPr>
        <w:pStyle w:val="a"/>
        <w:rPr>
          <w:rFonts w:hint="cs"/>
          <w:rtl/>
        </w:rPr>
      </w:pPr>
      <w:r>
        <w:rPr>
          <w:rFonts w:hint="cs"/>
          <w:rtl/>
        </w:rPr>
        <w:t xml:space="preserve">"הארץ המובטחת". </w:t>
      </w:r>
    </w:p>
    <w:p w14:paraId="30A79326" w14:textId="77777777" w:rsidR="00000000" w:rsidRDefault="00794C8A">
      <w:pPr>
        <w:pStyle w:val="a"/>
        <w:ind w:firstLine="0"/>
        <w:rPr>
          <w:rFonts w:hint="cs"/>
          <w:rtl/>
        </w:rPr>
      </w:pPr>
    </w:p>
    <w:p w14:paraId="27C4E3F6" w14:textId="77777777" w:rsidR="00000000" w:rsidRDefault="00794C8A">
      <w:pPr>
        <w:pStyle w:val="ac"/>
        <w:rPr>
          <w:rtl/>
        </w:rPr>
      </w:pPr>
      <w:r>
        <w:rPr>
          <w:rFonts w:hint="eastAsia"/>
          <w:rtl/>
        </w:rPr>
        <w:t>יולי</w:t>
      </w:r>
      <w:r>
        <w:rPr>
          <w:rtl/>
        </w:rPr>
        <w:t xml:space="preserve"> תמיר (הע</w:t>
      </w:r>
      <w:r>
        <w:rPr>
          <w:rtl/>
        </w:rPr>
        <w:t>בודה-מימד):</w:t>
      </w:r>
    </w:p>
    <w:p w14:paraId="476A0EF6" w14:textId="77777777" w:rsidR="00000000" w:rsidRDefault="00794C8A">
      <w:pPr>
        <w:pStyle w:val="a"/>
        <w:rPr>
          <w:rFonts w:hint="cs"/>
          <w:rtl/>
        </w:rPr>
      </w:pPr>
    </w:p>
    <w:p w14:paraId="4ACCCEDB" w14:textId="77777777" w:rsidR="00000000" w:rsidRDefault="00794C8A">
      <w:pPr>
        <w:pStyle w:val="a"/>
        <w:rPr>
          <w:rFonts w:hint="cs"/>
          <w:rtl/>
        </w:rPr>
      </w:pPr>
      <w:r>
        <w:rPr>
          <w:rFonts w:hint="cs"/>
          <w:rtl/>
        </w:rPr>
        <w:t>אם יורשה לי להעיר, יש כאן טעות היסטורית: כמעט כל ארץ בעולם מובטחת למישהו או למישהם.</w:t>
      </w:r>
    </w:p>
    <w:p w14:paraId="2E287915" w14:textId="77777777" w:rsidR="00000000" w:rsidRDefault="00794C8A">
      <w:pPr>
        <w:pStyle w:val="a"/>
        <w:ind w:firstLine="0"/>
        <w:rPr>
          <w:rFonts w:hint="cs"/>
          <w:rtl/>
        </w:rPr>
      </w:pPr>
    </w:p>
    <w:p w14:paraId="61B9E614" w14:textId="77777777" w:rsidR="00000000" w:rsidRDefault="00794C8A">
      <w:pPr>
        <w:pStyle w:val="ad"/>
        <w:rPr>
          <w:rtl/>
        </w:rPr>
      </w:pPr>
      <w:r>
        <w:rPr>
          <w:rtl/>
        </w:rPr>
        <w:t>היו"ר ראובן ריבלין:</w:t>
      </w:r>
    </w:p>
    <w:p w14:paraId="33BC8A19" w14:textId="77777777" w:rsidR="00000000" w:rsidRDefault="00794C8A">
      <w:pPr>
        <w:pStyle w:val="a"/>
        <w:rPr>
          <w:rtl/>
        </w:rPr>
      </w:pPr>
    </w:p>
    <w:p w14:paraId="630AAC15" w14:textId="77777777" w:rsidR="00000000" w:rsidRDefault="00794C8A">
      <w:pPr>
        <w:pStyle w:val="a"/>
        <w:rPr>
          <w:rFonts w:hint="cs"/>
          <w:rtl/>
        </w:rPr>
      </w:pPr>
      <w:r>
        <w:rPr>
          <w:rFonts w:hint="cs"/>
          <w:rtl/>
        </w:rPr>
        <w:t>אני מקבל את הערתה של השרה לשעבר יולי תמיר. בכל זאת, אני נשאר עם ההבטחה שקיימת לגבי.</w:t>
      </w:r>
    </w:p>
    <w:p w14:paraId="2B789B04" w14:textId="77777777" w:rsidR="00000000" w:rsidRDefault="00794C8A">
      <w:pPr>
        <w:pStyle w:val="a"/>
        <w:ind w:firstLine="0"/>
        <w:rPr>
          <w:rFonts w:hint="cs"/>
          <w:rtl/>
        </w:rPr>
      </w:pPr>
    </w:p>
    <w:p w14:paraId="4CDFA5D2" w14:textId="77777777" w:rsidR="00000000" w:rsidRDefault="00794C8A">
      <w:pPr>
        <w:pStyle w:val="SpeakerCon"/>
        <w:rPr>
          <w:rtl/>
        </w:rPr>
      </w:pPr>
      <w:bookmarkStart w:id="39" w:name="FS000001028T15_07_2003_16_13_43C"/>
      <w:bookmarkEnd w:id="39"/>
      <w:r>
        <w:rPr>
          <w:rtl/>
        </w:rPr>
        <w:t>דניאל בנלולו (הליכוד):</w:t>
      </w:r>
    </w:p>
    <w:p w14:paraId="3AE93A10" w14:textId="77777777" w:rsidR="00000000" w:rsidRDefault="00794C8A">
      <w:pPr>
        <w:pStyle w:val="a"/>
        <w:rPr>
          <w:rtl/>
        </w:rPr>
      </w:pPr>
    </w:p>
    <w:p w14:paraId="20654A50" w14:textId="77777777" w:rsidR="00000000" w:rsidRDefault="00794C8A">
      <w:pPr>
        <w:pStyle w:val="a"/>
        <w:rPr>
          <w:rFonts w:hint="cs"/>
          <w:rtl/>
        </w:rPr>
      </w:pPr>
      <w:r>
        <w:rPr>
          <w:rFonts w:hint="cs"/>
          <w:rtl/>
        </w:rPr>
        <w:t xml:space="preserve">אני התכוונתי כמובן במרכאות. </w:t>
      </w:r>
      <w:r>
        <w:rPr>
          <w:rFonts w:hint="cs"/>
          <w:rtl/>
        </w:rPr>
        <w:t>מובן שהארץ המובטחת בשבילי היא מדינת ישראל.</w:t>
      </w:r>
    </w:p>
    <w:p w14:paraId="68E09203" w14:textId="77777777" w:rsidR="00000000" w:rsidRDefault="00794C8A">
      <w:pPr>
        <w:pStyle w:val="a"/>
        <w:ind w:firstLine="0"/>
        <w:rPr>
          <w:rFonts w:hint="cs"/>
          <w:rtl/>
        </w:rPr>
      </w:pPr>
    </w:p>
    <w:p w14:paraId="0A4E6AB7" w14:textId="77777777" w:rsidR="00000000" w:rsidRDefault="00794C8A">
      <w:pPr>
        <w:pStyle w:val="ad"/>
        <w:rPr>
          <w:rtl/>
        </w:rPr>
      </w:pPr>
      <w:r>
        <w:rPr>
          <w:rFonts w:hint="eastAsia"/>
          <w:rtl/>
        </w:rPr>
        <w:t>היו</w:t>
      </w:r>
      <w:r>
        <w:rPr>
          <w:rtl/>
        </w:rPr>
        <w:t>"ר ראובן ריבלין:</w:t>
      </w:r>
    </w:p>
    <w:p w14:paraId="7D6097FD" w14:textId="77777777" w:rsidR="00000000" w:rsidRDefault="00794C8A">
      <w:pPr>
        <w:pStyle w:val="a"/>
        <w:rPr>
          <w:rFonts w:hint="cs"/>
          <w:rtl/>
        </w:rPr>
      </w:pPr>
    </w:p>
    <w:p w14:paraId="7DB3B6DF" w14:textId="77777777" w:rsidR="00000000" w:rsidRDefault="00794C8A">
      <w:pPr>
        <w:pStyle w:val="a"/>
        <w:rPr>
          <w:rFonts w:hint="cs"/>
          <w:rtl/>
        </w:rPr>
      </w:pPr>
      <w:r>
        <w:rPr>
          <w:rFonts w:hint="cs"/>
          <w:rtl/>
        </w:rPr>
        <w:t>בדיבור בעל-פה, המרכאות אינן נשמעות וגם לא נכתבות. לכן יכולים לחשוב, חלילה, שמישהו רואה בגרמניה הארץ המובטחת, או בקונוטציה - - -</w:t>
      </w:r>
    </w:p>
    <w:p w14:paraId="727B93DA" w14:textId="77777777" w:rsidR="00000000" w:rsidRDefault="00794C8A">
      <w:pPr>
        <w:pStyle w:val="a"/>
        <w:ind w:firstLine="0"/>
        <w:rPr>
          <w:rFonts w:hint="cs"/>
          <w:rtl/>
        </w:rPr>
      </w:pPr>
    </w:p>
    <w:p w14:paraId="09E4025E" w14:textId="77777777" w:rsidR="00000000" w:rsidRDefault="00794C8A">
      <w:pPr>
        <w:pStyle w:val="SpeakerCon"/>
        <w:rPr>
          <w:rtl/>
        </w:rPr>
      </w:pPr>
      <w:bookmarkStart w:id="40" w:name="FS000001028T15_07_2003_16_15_44C"/>
      <w:bookmarkEnd w:id="40"/>
      <w:r>
        <w:rPr>
          <w:rFonts w:hint="eastAsia"/>
          <w:rtl/>
        </w:rPr>
        <w:t>דניאל</w:t>
      </w:r>
      <w:r>
        <w:rPr>
          <w:rtl/>
        </w:rPr>
        <w:t xml:space="preserve"> בנלולו (הליכוד):</w:t>
      </w:r>
    </w:p>
    <w:p w14:paraId="0B3B807B" w14:textId="77777777" w:rsidR="00000000" w:rsidRDefault="00794C8A">
      <w:pPr>
        <w:pStyle w:val="a"/>
        <w:rPr>
          <w:rFonts w:hint="cs"/>
          <w:rtl/>
        </w:rPr>
      </w:pPr>
    </w:p>
    <w:p w14:paraId="04BCA83C" w14:textId="77777777" w:rsidR="00000000" w:rsidRDefault="00794C8A">
      <w:pPr>
        <w:pStyle w:val="a"/>
        <w:rPr>
          <w:rFonts w:hint="cs"/>
          <w:rtl/>
        </w:rPr>
      </w:pPr>
      <w:r>
        <w:rPr>
          <w:rFonts w:hint="cs"/>
          <w:rtl/>
        </w:rPr>
        <w:t>אדוני היושב-ראש, זה מופיע אצלי במרכאות</w:t>
      </w:r>
      <w:r>
        <w:rPr>
          <w:rFonts w:hint="cs"/>
          <w:rtl/>
        </w:rPr>
        <w:t>, ואתה צודק.</w:t>
      </w:r>
    </w:p>
    <w:p w14:paraId="548EA617" w14:textId="77777777" w:rsidR="00000000" w:rsidRDefault="00794C8A">
      <w:pPr>
        <w:pStyle w:val="a"/>
        <w:ind w:firstLine="0"/>
        <w:rPr>
          <w:rFonts w:hint="cs"/>
          <w:rtl/>
        </w:rPr>
      </w:pPr>
    </w:p>
    <w:p w14:paraId="7F86A535" w14:textId="77777777" w:rsidR="00000000" w:rsidRDefault="00794C8A">
      <w:pPr>
        <w:pStyle w:val="ad"/>
        <w:rPr>
          <w:rtl/>
        </w:rPr>
      </w:pPr>
      <w:r>
        <w:rPr>
          <w:rFonts w:hint="eastAsia"/>
          <w:rtl/>
        </w:rPr>
        <w:t>היו</w:t>
      </w:r>
      <w:r>
        <w:rPr>
          <w:rtl/>
        </w:rPr>
        <w:t>"ר ראובן ריבלין:</w:t>
      </w:r>
    </w:p>
    <w:p w14:paraId="6B7CCED3" w14:textId="77777777" w:rsidR="00000000" w:rsidRDefault="00794C8A">
      <w:pPr>
        <w:pStyle w:val="a"/>
        <w:rPr>
          <w:rFonts w:hint="cs"/>
          <w:rtl/>
        </w:rPr>
      </w:pPr>
    </w:p>
    <w:p w14:paraId="2E175623" w14:textId="77777777" w:rsidR="00000000" w:rsidRDefault="00794C8A">
      <w:pPr>
        <w:pStyle w:val="a"/>
        <w:rPr>
          <w:rFonts w:hint="cs"/>
          <w:rtl/>
        </w:rPr>
      </w:pPr>
      <w:r>
        <w:rPr>
          <w:rFonts w:hint="cs"/>
          <w:rtl/>
        </w:rPr>
        <w:t>אני מאוד מודה לאדוני.</w:t>
      </w:r>
    </w:p>
    <w:p w14:paraId="50503C54" w14:textId="77777777" w:rsidR="00000000" w:rsidRDefault="00794C8A">
      <w:pPr>
        <w:pStyle w:val="a"/>
        <w:ind w:firstLine="0"/>
        <w:rPr>
          <w:rFonts w:hint="cs"/>
          <w:rtl/>
        </w:rPr>
      </w:pPr>
    </w:p>
    <w:p w14:paraId="31274486" w14:textId="77777777" w:rsidR="00000000" w:rsidRDefault="00794C8A">
      <w:pPr>
        <w:pStyle w:val="SpeakerCon"/>
        <w:rPr>
          <w:rtl/>
        </w:rPr>
      </w:pPr>
      <w:bookmarkStart w:id="41" w:name="FS000001028T15_07_2003_16_16_17C"/>
      <w:bookmarkEnd w:id="41"/>
      <w:r>
        <w:rPr>
          <w:rFonts w:hint="eastAsia"/>
          <w:rtl/>
        </w:rPr>
        <w:t>דניאל</w:t>
      </w:r>
      <w:r>
        <w:rPr>
          <w:rtl/>
        </w:rPr>
        <w:t xml:space="preserve"> בנלולו (הליכוד):</w:t>
      </w:r>
    </w:p>
    <w:p w14:paraId="4A7C92A2" w14:textId="77777777" w:rsidR="00000000" w:rsidRDefault="00794C8A">
      <w:pPr>
        <w:pStyle w:val="a"/>
        <w:rPr>
          <w:rFonts w:hint="cs"/>
          <w:rtl/>
        </w:rPr>
      </w:pPr>
    </w:p>
    <w:p w14:paraId="28123568" w14:textId="77777777" w:rsidR="00000000" w:rsidRDefault="00794C8A">
      <w:pPr>
        <w:pStyle w:val="a"/>
        <w:rPr>
          <w:rFonts w:hint="cs"/>
          <w:rtl/>
        </w:rPr>
      </w:pPr>
      <w:r>
        <w:rPr>
          <w:rFonts w:hint="cs"/>
          <w:rtl/>
        </w:rPr>
        <w:t>אני נזכר כיצד בתור נער צעיר עליתי לארץ, במסגרת עליית הנוער. אני נזכר כיצד משפחתי דיברה בערגה וכיסופים על הארץ המובטחת, ארץ-ישראל, המשותפת לכל אחינו בגלות. אני נזכר כיצד שמחתי</w:t>
      </w:r>
      <w:r>
        <w:rPr>
          <w:rFonts w:hint="cs"/>
          <w:rtl/>
        </w:rPr>
        <w:t xml:space="preserve"> על הזכות שניתנה לי לעלות לארץ. </w:t>
      </w:r>
    </w:p>
    <w:p w14:paraId="5D97A77A" w14:textId="77777777" w:rsidR="00000000" w:rsidRDefault="00794C8A">
      <w:pPr>
        <w:pStyle w:val="a"/>
        <w:rPr>
          <w:rFonts w:hint="cs"/>
          <w:rtl/>
        </w:rPr>
      </w:pPr>
    </w:p>
    <w:p w14:paraId="1E00E537" w14:textId="77777777" w:rsidR="00000000" w:rsidRDefault="00794C8A">
      <w:pPr>
        <w:pStyle w:val="a"/>
        <w:rPr>
          <w:rFonts w:hint="cs"/>
          <w:rtl/>
        </w:rPr>
      </w:pPr>
      <w:r>
        <w:rPr>
          <w:rFonts w:hint="cs"/>
          <w:rtl/>
        </w:rPr>
        <w:t>חברי, גם בתקופתי המצב הכלכלי-הביטחוני בארץ היה קשה. אבל רצינו ושמחנו לעלות לארץ. מאז ומתמיד מנהיגי הדור עשו הכול על מנת לעודד עלייה, וגם עלינו, ידידי חברי הכנסת, מוטלת החובה הבסיסית לפעול באופן אקטיבי בנדון. ברור לכולנו שי</w:t>
      </w:r>
      <w:r>
        <w:rPr>
          <w:rFonts w:hint="cs"/>
          <w:rtl/>
        </w:rPr>
        <w:t>ש לעשות ככל שניתן על מנת לסייע לעולים ולתושבים שעזבו את הארץ ושבים חזרה. כחברה מוטלת עלינו אחריות לדאוג משלב ההתארגנות הראשונית של הפרט ועד להשתלבות של האוכלוסייה, העולים, בכל תחומי החיים של החברה הישראלית.</w:t>
      </w:r>
    </w:p>
    <w:p w14:paraId="2366260E" w14:textId="77777777" w:rsidR="00000000" w:rsidRDefault="00794C8A">
      <w:pPr>
        <w:pStyle w:val="a"/>
        <w:rPr>
          <w:rFonts w:hint="cs"/>
          <w:rtl/>
        </w:rPr>
      </w:pPr>
    </w:p>
    <w:p w14:paraId="20CEADF8" w14:textId="77777777" w:rsidR="00000000" w:rsidRDefault="00794C8A">
      <w:pPr>
        <w:pStyle w:val="a"/>
        <w:rPr>
          <w:rFonts w:hint="cs"/>
          <w:rtl/>
        </w:rPr>
      </w:pPr>
      <w:r>
        <w:rPr>
          <w:rFonts w:hint="cs"/>
          <w:rtl/>
        </w:rPr>
        <w:t xml:space="preserve">ברור לכולנו, שיש לתת את כל הכלים והמשאבים לסיוע </w:t>
      </w:r>
      <w:r>
        <w:rPr>
          <w:rFonts w:hint="cs"/>
          <w:rtl/>
        </w:rPr>
        <w:t>האישי, המשפחתי והקהילתי. אבל אני מדבר מעבר לזה, אני מדבר על תוכנית מקיפה ומיידית להבאת העולים לארץ. זהו צו השעה של כולנו. יש לתגבר את מערך שליחי העלייה. יש לבנות תוכנית מיוחדת, המתאימה לשנות האלפיים, שתענה על הדרישות החדשות. יש לבנות תוכנית מיוחדת לכל מדינ</w:t>
      </w:r>
      <w:r>
        <w:rPr>
          <w:rFonts w:hint="cs"/>
          <w:rtl/>
        </w:rPr>
        <w:t xml:space="preserve">ה ומדינה בהתאם לצרכים האישיים הייחודיים ובהתאם לתרבות המקומית. יש לערוך מחקר מקצועי שיאפשר לנו לדעת מה מעודד עלייה ומה מעכב. יש לבנות מערך שיווק; כשם שמשווקים מוצר, אנחנו צריכים לשווק גם את הארץ שלנו, כמובן, ארץ-ישראל. קל להגיד: אין תקציב. גם במצב של חוסר </w:t>
      </w:r>
      <w:r>
        <w:rPr>
          <w:rFonts w:hint="cs"/>
          <w:rtl/>
        </w:rPr>
        <w:t>תקציב, כשרוצים - ניתן למצוא פתרונות יצירתיים.</w:t>
      </w:r>
    </w:p>
    <w:p w14:paraId="33F4D67D" w14:textId="77777777" w:rsidR="00000000" w:rsidRDefault="00794C8A">
      <w:pPr>
        <w:pStyle w:val="a"/>
        <w:rPr>
          <w:rFonts w:hint="cs"/>
          <w:rtl/>
        </w:rPr>
      </w:pPr>
      <w:r>
        <w:rPr>
          <w:rFonts w:hint="cs"/>
          <w:rtl/>
        </w:rPr>
        <w:t xml:space="preserve"> </w:t>
      </w:r>
    </w:p>
    <w:p w14:paraId="52D5599E" w14:textId="77777777" w:rsidR="00000000" w:rsidRDefault="00794C8A">
      <w:pPr>
        <w:pStyle w:val="a"/>
        <w:rPr>
          <w:rFonts w:hint="cs"/>
          <w:rtl/>
        </w:rPr>
      </w:pPr>
      <w:r>
        <w:rPr>
          <w:rFonts w:hint="cs"/>
          <w:rtl/>
        </w:rPr>
        <w:t>נושא העלייה אינו נחלת משרד הקליטה בלבד. יש ליצור שיתוף פעולה של משרדי ממשלה נוספים וארגונים ציבוריים בסיוע לעולים ולעידוד העלייה. לדוגמה: רשויות מקומיות צריכות להפנות משאבים נוספים, משום שהן אלה שנמצאות בחזית</w:t>
      </w:r>
      <w:r>
        <w:rPr>
          <w:rFonts w:hint="cs"/>
          <w:rtl/>
        </w:rPr>
        <w:t xml:space="preserve"> הישירה מול הפרט, מול העולה הבודד ומול העולה בקהילה. על כל הגורמים להבין כי זהו צו השעה. זהו אינטרס משותף של כולם, ועל כולם לחבור יחד, אחרת, פשוט מאוד המצב ילך ויחמיר ותיפסק לגמרי העלייה לארץ.  </w:t>
      </w:r>
    </w:p>
    <w:p w14:paraId="5DDBE4ED" w14:textId="77777777" w:rsidR="00000000" w:rsidRDefault="00794C8A">
      <w:pPr>
        <w:pStyle w:val="a"/>
        <w:rPr>
          <w:rFonts w:hint="cs"/>
          <w:rtl/>
        </w:rPr>
      </w:pPr>
    </w:p>
    <w:p w14:paraId="57EA52D4" w14:textId="77777777" w:rsidR="00000000" w:rsidRDefault="00794C8A">
      <w:pPr>
        <w:pStyle w:val="a"/>
        <w:rPr>
          <w:rFonts w:hint="cs"/>
          <w:rtl/>
        </w:rPr>
      </w:pPr>
      <w:r>
        <w:rPr>
          <w:rFonts w:hint="cs"/>
          <w:rtl/>
        </w:rPr>
        <w:t xml:space="preserve">במיוחד היום, כשיש פגיעה תקציבית בעולים, כשקיימת פגיעה בסיוע </w:t>
      </w:r>
      <w:r>
        <w:rPr>
          <w:rFonts w:hint="cs"/>
          <w:rtl/>
        </w:rPr>
        <w:t>לסטודנטים עולים, כשיש הרעה בתנאי המשכנתה לעולים, עלינו להיערך ולבחון מחדש מתן סיוע לעולים, ובמיוחד הפניית משאבים לעידוד העלייה. בנוסף יש לעודד את חזרתם של תושבים יורדים שעזבו את הארץ.</w:t>
      </w:r>
    </w:p>
    <w:p w14:paraId="53787D16" w14:textId="77777777" w:rsidR="00000000" w:rsidRDefault="00794C8A">
      <w:pPr>
        <w:pStyle w:val="a"/>
        <w:rPr>
          <w:rFonts w:hint="cs"/>
          <w:rtl/>
        </w:rPr>
      </w:pPr>
    </w:p>
    <w:p w14:paraId="50638850" w14:textId="77777777" w:rsidR="00000000" w:rsidRDefault="00794C8A">
      <w:pPr>
        <w:pStyle w:val="a"/>
        <w:rPr>
          <w:rFonts w:hint="cs"/>
          <w:rtl/>
        </w:rPr>
      </w:pPr>
      <w:r>
        <w:rPr>
          <w:rFonts w:hint="cs"/>
          <w:rtl/>
        </w:rPr>
        <w:t>אנו צריכים להכריז על מצב חירום. יש להקים ועדת משנה שתורכב מנציגים מוועד</w:t>
      </w:r>
      <w:r>
        <w:rPr>
          <w:rFonts w:hint="cs"/>
          <w:rtl/>
        </w:rPr>
        <w:t>ת הכספים ומנציגים מוועדת העלייה והקליטה. ובהזדמנות זאת תרשו לי להודות לשרת הקליטה לשעבר, יולי תמיר, וליושבת-ראש ועדת הקליטה, על העזרה ועל הנתונים שקיבלתי מכן כדי לדבר על הבעיה שכואבת לכולנו, ולהעביר אותם כמובן לשרת הקליטה הנוכחית.</w:t>
      </w:r>
    </w:p>
    <w:p w14:paraId="15713E4E" w14:textId="77777777" w:rsidR="00000000" w:rsidRDefault="00794C8A">
      <w:pPr>
        <w:pStyle w:val="a"/>
        <w:rPr>
          <w:rFonts w:hint="cs"/>
          <w:rtl/>
        </w:rPr>
      </w:pPr>
    </w:p>
    <w:p w14:paraId="346FF6A0" w14:textId="77777777" w:rsidR="00000000" w:rsidRDefault="00794C8A">
      <w:pPr>
        <w:pStyle w:val="a"/>
        <w:rPr>
          <w:rFonts w:hint="cs"/>
          <w:rtl/>
        </w:rPr>
      </w:pPr>
      <w:r>
        <w:rPr>
          <w:rFonts w:hint="cs"/>
          <w:rtl/>
        </w:rPr>
        <w:t>ברצוני לצטט מתוך מגילת ה</w:t>
      </w:r>
      <w:r>
        <w:rPr>
          <w:rFonts w:hint="cs"/>
          <w:rtl/>
        </w:rPr>
        <w:t>עצמאות: "- - - חידוש המדינה היהודית בארץ-ישראל, אשר תפתח לרווחה את שערי המולדת לכל יהודי - - - מדינת ישראל תהיה פתוחה לעלייה יהודית ולקיבוץ גלויות".</w:t>
      </w:r>
    </w:p>
    <w:p w14:paraId="46552C1F" w14:textId="77777777" w:rsidR="00000000" w:rsidRDefault="00794C8A">
      <w:pPr>
        <w:pStyle w:val="a"/>
        <w:rPr>
          <w:rFonts w:hint="cs"/>
          <w:rtl/>
        </w:rPr>
      </w:pPr>
    </w:p>
    <w:p w14:paraId="4C8A6C7D" w14:textId="77777777" w:rsidR="00000000" w:rsidRDefault="00794C8A">
      <w:pPr>
        <w:pStyle w:val="a"/>
        <w:rPr>
          <w:rFonts w:hint="cs"/>
          <w:rtl/>
        </w:rPr>
      </w:pPr>
      <w:r>
        <w:rPr>
          <w:rFonts w:hint="cs"/>
          <w:rtl/>
        </w:rPr>
        <w:t>אדוני היושב-ראש, חברי חברי הכנסת, עוד נכונו לכולנו אתגרים רבים. רק אם נשכיל להמשיך את המסורת ברוח מגילת הע</w:t>
      </w:r>
      <w:r>
        <w:rPr>
          <w:rFonts w:hint="cs"/>
          <w:rtl/>
        </w:rPr>
        <w:t>צמאות וחזונה, הקוראים לעידוד העלייה, נצליח במשימות ובאתגרים  יחדיו, בכוחות משותפים עם אחינו מהגלות, שישובו לארצם. תודה.</w:t>
      </w:r>
    </w:p>
    <w:p w14:paraId="7570DF55" w14:textId="77777777" w:rsidR="00000000" w:rsidRDefault="00794C8A">
      <w:pPr>
        <w:pStyle w:val="a"/>
        <w:ind w:firstLine="0"/>
        <w:rPr>
          <w:rFonts w:hint="cs"/>
          <w:rtl/>
        </w:rPr>
      </w:pPr>
    </w:p>
    <w:p w14:paraId="0634BD9D" w14:textId="77777777" w:rsidR="00000000" w:rsidRDefault="00794C8A">
      <w:pPr>
        <w:pStyle w:val="ad"/>
        <w:rPr>
          <w:rtl/>
        </w:rPr>
      </w:pPr>
      <w:r>
        <w:rPr>
          <w:rFonts w:hint="eastAsia"/>
          <w:rtl/>
        </w:rPr>
        <w:t>היו</w:t>
      </w:r>
      <w:r>
        <w:rPr>
          <w:rtl/>
        </w:rPr>
        <w:t>"ר ראובן ריבלין:</w:t>
      </w:r>
    </w:p>
    <w:p w14:paraId="305ADBB8" w14:textId="77777777" w:rsidR="00000000" w:rsidRDefault="00794C8A">
      <w:pPr>
        <w:pStyle w:val="a"/>
        <w:rPr>
          <w:rFonts w:hint="cs"/>
          <w:rtl/>
        </w:rPr>
      </w:pPr>
    </w:p>
    <w:p w14:paraId="28ABF7B7" w14:textId="77777777" w:rsidR="00000000" w:rsidRDefault="00794C8A">
      <w:pPr>
        <w:pStyle w:val="a"/>
        <w:rPr>
          <w:rFonts w:hint="cs"/>
          <w:rtl/>
        </w:rPr>
      </w:pPr>
      <w:r>
        <w:rPr>
          <w:rFonts w:hint="cs"/>
          <w:rtl/>
        </w:rPr>
        <w:t>תודה רבה לחבר הכנסת דניאל בנלולו. גברתי השרה ציפי לבני תענה על ההצעה לסדר-היום.</w:t>
      </w:r>
    </w:p>
    <w:p w14:paraId="684AE119" w14:textId="77777777" w:rsidR="00000000" w:rsidRDefault="00794C8A">
      <w:pPr>
        <w:pStyle w:val="a"/>
        <w:ind w:firstLine="0"/>
        <w:rPr>
          <w:rFonts w:hint="cs"/>
          <w:rtl/>
        </w:rPr>
      </w:pPr>
    </w:p>
    <w:p w14:paraId="1BAA7013" w14:textId="77777777" w:rsidR="00000000" w:rsidRDefault="00794C8A">
      <w:pPr>
        <w:pStyle w:val="Speaker"/>
        <w:rPr>
          <w:rtl/>
        </w:rPr>
      </w:pPr>
      <w:bookmarkStart w:id="42" w:name="FS000000469T15_07_2003_16_30_03"/>
      <w:bookmarkStart w:id="43" w:name="_Toc46140006"/>
      <w:bookmarkStart w:id="44" w:name="_Toc57365884"/>
      <w:bookmarkEnd w:id="42"/>
      <w:r>
        <w:rPr>
          <w:rFonts w:hint="eastAsia"/>
          <w:rtl/>
        </w:rPr>
        <w:t>השרה</w:t>
      </w:r>
      <w:r>
        <w:rPr>
          <w:rtl/>
        </w:rPr>
        <w:t xml:space="preserve"> לקליטת העלייה ציפי לבני:</w:t>
      </w:r>
      <w:bookmarkEnd w:id="43"/>
      <w:bookmarkEnd w:id="44"/>
    </w:p>
    <w:p w14:paraId="749A4345" w14:textId="77777777" w:rsidR="00000000" w:rsidRDefault="00794C8A">
      <w:pPr>
        <w:pStyle w:val="a"/>
        <w:rPr>
          <w:rFonts w:hint="cs"/>
          <w:rtl/>
        </w:rPr>
      </w:pPr>
    </w:p>
    <w:p w14:paraId="5D139B03" w14:textId="77777777" w:rsidR="00000000" w:rsidRDefault="00794C8A">
      <w:pPr>
        <w:pStyle w:val="a"/>
        <w:rPr>
          <w:rFonts w:hint="cs"/>
          <w:rtl/>
        </w:rPr>
      </w:pPr>
      <w:r>
        <w:rPr>
          <w:rFonts w:hint="cs"/>
          <w:rtl/>
        </w:rPr>
        <w:t>אנ</w:t>
      </w:r>
      <w:r>
        <w:rPr>
          <w:rFonts w:hint="cs"/>
          <w:rtl/>
        </w:rPr>
        <w:t xml:space="preserve">י רוצה להודות לחבר הכנסת בנלולו על שהעלה נושא כאוב על סדר-היום של הכנסת. </w:t>
      </w:r>
    </w:p>
    <w:p w14:paraId="542EA020" w14:textId="77777777" w:rsidR="00000000" w:rsidRDefault="00794C8A">
      <w:pPr>
        <w:pStyle w:val="a"/>
        <w:rPr>
          <w:rFonts w:hint="cs"/>
          <w:rtl/>
        </w:rPr>
      </w:pPr>
    </w:p>
    <w:p w14:paraId="1BC1C3E5" w14:textId="77777777" w:rsidR="00000000" w:rsidRDefault="00794C8A">
      <w:pPr>
        <w:pStyle w:val="a"/>
        <w:rPr>
          <w:rFonts w:hint="cs"/>
          <w:rtl/>
        </w:rPr>
      </w:pPr>
      <w:r>
        <w:rPr>
          <w:rFonts w:hint="cs"/>
          <w:rtl/>
        </w:rPr>
        <w:t>אני רוצה לפתוח ולומר, וגם להתחבר לדברים שנאמרו על-ידי חבר הכנסת בנלולו, שאכן אני השרה לקליטת העלייה, לכשזו באה, והעיסוק הישיר בעלייה איננו עיסוק של משרדי. אבל גם אני חושבת שהעידוד ש</w:t>
      </w:r>
      <w:r>
        <w:rPr>
          <w:rFonts w:hint="cs"/>
          <w:rtl/>
        </w:rPr>
        <w:t>ל העולים לבוא הנה איננו נחלתה הבלעדית של הסוכנות, אף שמבחינה פורמלית, שליחיה הם אלה שעושים את העבודה.</w:t>
      </w:r>
    </w:p>
    <w:p w14:paraId="7384DA9E" w14:textId="77777777" w:rsidR="00000000" w:rsidRDefault="00794C8A">
      <w:pPr>
        <w:pStyle w:val="a"/>
        <w:rPr>
          <w:rFonts w:hint="cs"/>
          <w:rtl/>
        </w:rPr>
      </w:pPr>
    </w:p>
    <w:p w14:paraId="4AC3C29A" w14:textId="77777777" w:rsidR="00000000" w:rsidRDefault="00794C8A">
      <w:pPr>
        <w:pStyle w:val="a"/>
        <w:rPr>
          <w:rFonts w:hint="cs"/>
          <w:rtl/>
        </w:rPr>
      </w:pPr>
      <w:r>
        <w:rPr>
          <w:rFonts w:hint="cs"/>
          <w:rtl/>
        </w:rPr>
        <w:t xml:space="preserve">אין ספק שמספר העולים שיגיעו למדינת ישראל קובע לאורך זמן את החוסן הלאומי שלה. אם לפני למעלה מעשר שנים היו תחזיות שחורות על מאזן דמוגרפי בעייתי לאורך זמן, </w:t>
      </w:r>
      <w:r>
        <w:rPr>
          <w:rFonts w:hint="cs"/>
          <w:rtl/>
        </w:rPr>
        <w:t xml:space="preserve">אותם כמיליון איש שהגיעו בעצם אפשרו לנו לנשום לרווחה, שלא לדבר על התרומה שלהם גם לבניית מדינת ישראל ולתשתית הכלכלית שלה.   </w:t>
      </w:r>
    </w:p>
    <w:p w14:paraId="530D7AAA" w14:textId="77777777" w:rsidR="00000000" w:rsidRDefault="00794C8A">
      <w:pPr>
        <w:pStyle w:val="a"/>
        <w:rPr>
          <w:rFonts w:hint="cs"/>
          <w:rtl/>
        </w:rPr>
      </w:pPr>
    </w:p>
    <w:p w14:paraId="4727BB1A" w14:textId="77777777" w:rsidR="00000000" w:rsidRDefault="00794C8A">
      <w:pPr>
        <w:pStyle w:val="a"/>
        <w:rPr>
          <w:rFonts w:hint="cs"/>
          <w:rtl/>
        </w:rPr>
      </w:pPr>
      <w:r>
        <w:rPr>
          <w:rFonts w:hint="cs"/>
          <w:rtl/>
        </w:rPr>
        <w:t>אני חושבת שהדרך שבה נדע לקלוט את העלייה תקבע בעצם את פניה של החברה הישראלית בעתיד, ולכן איננו עוסקים כאן רק במספר העולים, אלא גם באו</w:t>
      </w:r>
      <w:r>
        <w:rPr>
          <w:rFonts w:hint="cs"/>
          <w:rtl/>
        </w:rPr>
        <w:t xml:space="preserve">פן שבו ישראל קולטת אותם. לא מדובר רק בטיפול מבחינת סל הקליטה וההטבות השונות שמגיעות לכל עולה, אלא איך אנחנו כחברה - מעבר לשאלה החשובה לא פחות של איך אנחנו כממשלה - קולטים אותם ומאפשרים להם להיות חלק מהחברה הישראלית באופן המהיר ביותר. </w:t>
      </w:r>
    </w:p>
    <w:p w14:paraId="5A41AB23" w14:textId="77777777" w:rsidR="00000000" w:rsidRDefault="00794C8A">
      <w:pPr>
        <w:pStyle w:val="a"/>
        <w:rPr>
          <w:rFonts w:hint="cs"/>
          <w:rtl/>
        </w:rPr>
      </w:pPr>
    </w:p>
    <w:p w14:paraId="244F3DA0" w14:textId="77777777" w:rsidR="00000000" w:rsidRDefault="00794C8A">
      <w:pPr>
        <w:pStyle w:val="a"/>
        <w:rPr>
          <w:rFonts w:hint="cs"/>
          <w:rtl/>
        </w:rPr>
      </w:pPr>
      <w:r>
        <w:rPr>
          <w:rFonts w:hint="cs"/>
          <w:rtl/>
        </w:rPr>
        <w:t xml:space="preserve">אם ציינו היום כ-120 </w:t>
      </w:r>
      <w:r>
        <w:rPr>
          <w:rFonts w:hint="cs"/>
          <w:rtl/>
        </w:rPr>
        <w:t>שנה לעלייה הראשונה, הרי נדמה שדווקא בהתייחסות של הוותיקים אל העולים החדשים כמעט שלא חל שינוי לטובה, כי מדי עלייה שבאה, עדיין נדמה שבראייה החברתית,</w:t>
      </w:r>
      <w:r>
        <w:rPr>
          <w:rtl/>
        </w:rPr>
        <w:t xml:space="preserve"> </w:t>
      </w:r>
      <w:r>
        <w:rPr>
          <w:rFonts w:hint="cs"/>
          <w:rtl/>
        </w:rPr>
        <w:t>ההסתכלות החברתית היא קצת בגישה של: בואו תצטרפו אלינו ותשכחו את כל מה שהבאתם אתכם. זו היתה טעות של מדינת ישראל</w:t>
      </w:r>
      <w:r>
        <w:rPr>
          <w:rFonts w:hint="cs"/>
          <w:rtl/>
        </w:rPr>
        <w:t xml:space="preserve"> עם הקמתה, ואני מקווה שעכשיו, סוף-סוף, למדנו את הלקח.</w:t>
      </w:r>
    </w:p>
    <w:p w14:paraId="0EFBE9C9" w14:textId="77777777" w:rsidR="00000000" w:rsidRDefault="00794C8A">
      <w:pPr>
        <w:pStyle w:val="a"/>
        <w:rPr>
          <w:rFonts w:hint="cs"/>
          <w:rtl/>
        </w:rPr>
      </w:pPr>
    </w:p>
    <w:p w14:paraId="71448282" w14:textId="77777777" w:rsidR="00000000" w:rsidRDefault="00794C8A">
      <w:pPr>
        <w:pStyle w:val="a"/>
        <w:rPr>
          <w:rFonts w:hint="cs"/>
          <w:rtl/>
        </w:rPr>
      </w:pPr>
      <w:r>
        <w:rPr>
          <w:rFonts w:hint="cs"/>
          <w:rtl/>
        </w:rPr>
        <w:t>הצגת באמת בעיה נכונה, שאנחנו חושבים לטפל גם בה. אמרת שצריך לעשות מחקר. אכן, בעקבות הירידה והגרף היורד של מספר העולים שבאים, התקבלה החלטה של ועדת התיאום של ממשלת ישראל והסוכנות היהודית, על-פי הצעה שהגשת</w:t>
      </w:r>
      <w:r>
        <w:rPr>
          <w:rFonts w:hint="cs"/>
          <w:rtl/>
        </w:rPr>
        <w:t>י, לקיים מחקר מקיף בקרב התפוצות, בקרב הקהילות היהודיות מחוץ למדינת ישראל, כי אין ספק שחוץ מהמרכיבים של מה אנחנו עושים כאן, יש מרכיבים משתנים, ולא דומה אותו יהודי בצרפת שנתקל עכשיו גם בגלי אנטישמיות לאותו יהודי בצפון-אמריקה או לאותו יהודי מחבר המדינות, ואין</w:t>
      </w:r>
      <w:r>
        <w:rPr>
          <w:rFonts w:hint="cs"/>
          <w:rtl/>
        </w:rPr>
        <w:t xml:space="preserve"> ספק שצריך למקד את המאמצים.</w:t>
      </w:r>
    </w:p>
    <w:p w14:paraId="6C4FA1CC" w14:textId="77777777" w:rsidR="00000000" w:rsidRDefault="00794C8A">
      <w:pPr>
        <w:pStyle w:val="a"/>
        <w:rPr>
          <w:rFonts w:hint="cs"/>
          <w:rtl/>
        </w:rPr>
      </w:pPr>
    </w:p>
    <w:p w14:paraId="45FEF097" w14:textId="77777777" w:rsidR="00000000" w:rsidRDefault="00794C8A">
      <w:pPr>
        <w:pStyle w:val="a"/>
        <w:rPr>
          <w:rFonts w:hint="cs"/>
          <w:rtl/>
        </w:rPr>
      </w:pPr>
      <w:r>
        <w:rPr>
          <w:rFonts w:hint="cs"/>
          <w:rtl/>
        </w:rPr>
        <w:t>כך גם חשוב לדעת, שבאותה ישיבה קיבלנו החלטה לתגבר את לימוד השפה העברית, שזה הכלי הראשון שהמדינה צריכה לתת לכל עולה, ובעיקר לילדים שמגיעים לארץ, והיום בעצם, כמעט בהגזמה, אנחנו זורקים אותם לבתי-הספר והם צריכים להתמודד לא רק עם חבר</w:t>
      </w:r>
      <w:r>
        <w:rPr>
          <w:rFonts w:hint="cs"/>
          <w:rtl/>
        </w:rPr>
        <w:t>ה חדשה ועיר חדשה ותרבות חדשה, אלא גם ללמוד מקצועות לא פשוטים כשלעצמם, בלי שיהיה להם הכלי הפשוט ביותר, השפה העברית. אני מקווה שתוך זמן קצר אותה ועדה שהוקמה על-פי הצעתי תוכל להגיש גם מסקנות וגם "לירות בשטח", כי די לנו בוועדות במדינה הזאת, צריך להתחיל לא רק ל</w:t>
      </w:r>
      <w:r>
        <w:rPr>
          <w:rFonts w:hint="cs"/>
          <w:rtl/>
        </w:rPr>
        <w:t>הגיש מסקנות אלא גם ליישם אותן.</w:t>
      </w:r>
    </w:p>
    <w:p w14:paraId="6060B6D5" w14:textId="77777777" w:rsidR="00000000" w:rsidRDefault="00794C8A">
      <w:pPr>
        <w:pStyle w:val="a"/>
        <w:rPr>
          <w:rFonts w:hint="cs"/>
          <w:rtl/>
        </w:rPr>
      </w:pPr>
    </w:p>
    <w:p w14:paraId="7952EB62" w14:textId="77777777" w:rsidR="00000000" w:rsidRDefault="00794C8A">
      <w:pPr>
        <w:pStyle w:val="a"/>
        <w:rPr>
          <w:rFonts w:hint="cs"/>
          <w:rtl/>
        </w:rPr>
      </w:pPr>
      <w:r>
        <w:rPr>
          <w:rFonts w:hint="cs"/>
          <w:rtl/>
        </w:rPr>
        <w:t>אכן, התוכנית הכלכלית, שאני מקווה שתביא לצמיחה בטווח הארוך, יש לה השפעה על כל אזרחי מדינת ישראל, בכלל זה העולים. דרך אגב, אין פגיעה בסטודנטים העולים. היתה מחשבה לעשות כזאת, אבל מנענו אותה. אכן, חל שינוי בנושא המשכנתאות ובנושא</w:t>
      </w:r>
      <w:r>
        <w:rPr>
          <w:rFonts w:hint="cs"/>
          <w:rtl/>
        </w:rPr>
        <w:t xml:space="preserve">ים שונים. </w:t>
      </w:r>
    </w:p>
    <w:p w14:paraId="7D1CFEEA" w14:textId="77777777" w:rsidR="00000000" w:rsidRDefault="00794C8A">
      <w:pPr>
        <w:pStyle w:val="a"/>
        <w:rPr>
          <w:rFonts w:hint="cs"/>
          <w:rtl/>
        </w:rPr>
      </w:pPr>
    </w:p>
    <w:p w14:paraId="5C6C6200" w14:textId="77777777" w:rsidR="00000000" w:rsidRDefault="00794C8A">
      <w:pPr>
        <w:pStyle w:val="a"/>
        <w:rPr>
          <w:rFonts w:hint="cs"/>
          <w:rtl/>
        </w:rPr>
      </w:pPr>
      <w:r>
        <w:rPr>
          <w:rFonts w:hint="cs"/>
          <w:rtl/>
        </w:rPr>
        <w:t>אני עדיין מאמינה, שבעבודה שתיעשה בעם היהודי כולו, ואני תקווה שגם בקהילות היהודיות, ואפילו אומר את זה כאן, מעל הדוכן הזה, לא רק יעסקו בחיזוק הקהילה היהודית עצמה במקומות שבהם הם נמצאים, אלא ימשיכו ויעודדו את בניהם ואת הדור הבא לעלות לישראל, למרות</w:t>
      </w:r>
      <w:r>
        <w:rPr>
          <w:rFonts w:hint="cs"/>
          <w:rtl/>
        </w:rPr>
        <w:t xml:space="preserve"> הדלדול המדאיג במספר היהודים בקהילות עצמן עקב התבוללות וסיבות אחרות.</w:t>
      </w:r>
    </w:p>
    <w:p w14:paraId="44F871BE" w14:textId="77777777" w:rsidR="00000000" w:rsidRDefault="00794C8A">
      <w:pPr>
        <w:pStyle w:val="a"/>
        <w:rPr>
          <w:rFonts w:hint="cs"/>
          <w:rtl/>
        </w:rPr>
      </w:pPr>
    </w:p>
    <w:p w14:paraId="0A305467" w14:textId="77777777" w:rsidR="00000000" w:rsidRDefault="00794C8A">
      <w:pPr>
        <w:pStyle w:val="a"/>
        <w:rPr>
          <w:rFonts w:hint="cs"/>
          <w:rtl/>
        </w:rPr>
      </w:pPr>
      <w:r>
        <w:rPr>
          <w:rFonts w:hint="cs"/>
          <w:rtl/>
        </w:rPr>
        <w:t>אני לא רק שותפה לדאגה, אלא מאמינה שבכוחות משותפים אפשר יהיה ליצור או לראות מספרים אחרים. אני מקווה שגם המצב המשתפר במדינתנו ישמש זרז לעלייה.</w:t>
      </w:r>
    </w:p>
    <w:p w14:paraId="7B22A6BE" w14:textId="77777777" w:rsidR="00000000" w:rsidRDefault="00794C8A">
      <w:pPr>
        <w:pStyle w:val="a"/>
        <w:ind w:firstLine="0"/>
        <w:rPr>
          <w:rFonts w:hint="cs"/>
          <w:rtl/>
        </w:rPr>
      </w:pPr>
    </w:p>
    <w:p w14:paraId="7B63B11E" w14:textId="77777777" w:rsidR="00000000" w:rsidRDefault="00794C8A">
      <w:pPr>
        <w:pStyle w:val="a"/>
        <w:rPr>
          <w:rFonts w:hint="cs"/>
          <w:rtl/>
        </w:rPr>
      </w:pPr>
      <w:r>
        <w:rPr>
          <w:rFonts w:hint="cs"/>
          <w:rtl/>
        </w:rPr>
        <w:t xml:space="preserve">אני מוכרחה לומר, שלפני כשבוע הגיעה קבוצה של </w:t>
      </w:r>
      <w:r>
        <w:rPr>
          <w:rFonts w:hint="cs"/>
          <w:rtl/>
        </w:rPr>
        <w:t>כמה מאות מצפון-אמריקה, שקיבלו את ההחלטה דווקא בתקופה הקשה ביותר, והגיעו לארץ אולי בתקופה של איזה חלון הזדמנויות, אבל דווקא את ההחלטה הזאת הם קיבלו בתקופה הקשה ביותר; וראינו עלייה גם בתקופות הקשות ביותר למדינת ישראל. אז בהתחבר לדיון הראשון שהתקיים כאן היום,</w:t>
      </w:r>
      <w:r>
        <w:rPr>
          <w:rFonts w:hint="cs"/>
          <w:rtl/>
        </w:rPr>
        <w:t xml:space="preserve"> יש הרבה סיבות לעלייה, וכל אחת מהן טובה בעיני, כל עוד אותו אדם מגיע לשערי מדינת ישראל. </w:t>
      </w:r>
    </w:p>
    <w:p w14:paraId="3A8ED3E5" w14:textId="77777777" w:rsidR="00000000" w:rsidRDefault="00794C8A">
      <w:pPr>
        <w:pStyle w:val="a"/>
        <w:rPr>
          <w:rFonts w:hint="cs"/>
          <w:rtl/>
        </w:rPr>
      </w:pPr>
    </w:p>
    <w:p w14:paraId="1463C5BF" w14:textId="77777777" w:rsidR="00000000" w:rsidRDefault="00794C8A">
      <w:pPr>
        <w:pStyle w:val="a"/>
        <w:rPr>
          <w:rFonts w:hint="cs"/>
          <w:rtl/>
        </w:rPr>
      </w:pPr>
      <w:r>
        <w:rPr>
          <w:rFonts w:hint="cs"/>
          <w:rtl/>
        </w:rPr>
        <w:t xml:space="preserve">אבל, גם הציונות צריכה </w:t>
      </w:r>
      <w:r>
        <w:rPr>
          <w:rtl/>
        </w:rPr>
        <w:t>–</w:t>
      </w:r>
      <w:r>
        <w:rPr>
          <w:rFonts w:hint="cs"/>
          <w:rtl/>
        </w:rPr>
        <w:t xml:space="preserve"> ואנחנו צריכים </w:t>
      </w:r>
      <w:r>
        <w:rPr>
          <w:rtl/>
        </w:rPr>
        <w:t>–</w:t>
      </w:r>
      <w:r>
        <w:rPr>
          <w:rFonts w:hint="cs"/>
          <w:rtl/>
        </w:rPr>
        <w:t xml:space="preserve"> לחזק את המרכיב הזה בעלייה כחלק מהסיבות מעודדות העלייה. נדמה לי שבשנת 2003 עדיין לא צריך לומר שזה איננו גורם, או לא גורם רלוונטי</w:t>
      </w:r>
      <w:r>
        <w:rPr>
          <w:rFonts w:hint="cs"/>
          <w:rtl/>
        </w:rPr>
        <w:t xml:space="preserve">, אלא לטעמי זה צריך להיות אחד הגורמים, ולכן גם פעולה משותפת שעוסקת בחינוך היהודי בתפוצות, של הילדים, בבתי-הספר היהודיים, של חיזוק ההבנה של הקיום היהודי והקשר של העם היהודי למדינת ישראל, יכולה ליצור זרימה של עולים בעתיד. תודה. </w:t>
      </w:r>
    </w:p>
    <w:p w14:paraId="52A5E3C9" w14:textId="77777777" w:rsidR="00000000" w:rsidRDefault="00794C8A">
      <w:pPr>
        <w:pStyle w:val="a"/>
        <w:rPr>
          <w:rFonts w:hint="cs"/>
          <w:rtl/>
        </w:rPr>
      </w:pPr>
    </w:p>
    <w:p w14:paraId="41208716" w14:textId="77777777" w:rsidR="00000000" w:rsidRDefault="00794C8A">
      <w:pPr>
        <w:pStyle w:val="ad"/>
        <w:rPr>
          <w:rtl/>
        </w:rPr>
      </w:pPr>
      <w:r>
        <w:rPr>
          <w:rtl/>
        </w:rPr>
        <w:t>היו"ר ראובן ריבלין:</w:t>
      </w:r>
    </w:p>
    <w:p w14:paraId="17EB3481" w14:textId="77777777" w:rsidR="00000000" w:rsidRDefault="00794C8A">
      <w:pPr>
        <w:pStyle w:val="a"/>
        <w:rPr>
          <w:rtl/>
        </w:rPr>
      </w:pPr>
    </w:p>
    <w:p w14:paraId="354A06B7" w14:textId="77777777" w:rsidR="00000000" w:rsidRDefault="00794C8A">
      <w:pPr>
        <w:pStyle w:val="a"/>
        <w:rPr>
          <w:rFonts w:hint="cs"/>
          <w:rtl/>
        </w:rPr>
      </w:pPr>
      <w:r>
        <w:rPr>
          <w:rFonts w:hint="cs"/>
          <w:rtl/>
        </w:rPr>
        <w:t>תודה לש</w:t>
      </w:r>
      <w:r>
        <w:rPr>
          <w:rFonts w:hint="cs"/>
          <w:rtl/>
        </w:rPr>
        <w:t>רה. האם אדוני מסכים להעביר את העניין לוועדה, לפי הצעת השרה?</w:t>
      </w:r>
    </w:p>
    <w:p w14:paraId="73F069C0" w14:textId="77777777" w:rsidR="00000000" w:rsidRDefault="00794C8A">
      <w:pPr>
        <w:pStyle w:val="a"/>
        <w:rPr>
          <w:rFonts w:hint="cs"/>
          <w:rtl/>
        </w:rPr>
      </w:pPr>
    </w:p>
    <w:p w14:paraId="6915F1B2" w14:textId="77777777" w:rsidR="00000000" w:rsidRDefault="00794C8A">
      <w:pPr>
        <w:pStyle w:val="ac"/>
        <w:rPr>
          <w:rtl/>
        </w:rPr>
      </w:pPr>
      <w:r>
        <w:rPr>
          <w:rFonts w:hint="eastAsia"/>
          <w:rtl/>
        </w:rPr>
        <w:t>דניאל</w:t>
      </w:r>
      <w:r>
        <w:rPr>
          <w:rtl/>
        </w:rPr>
        <w:t xml:space="preserve"> בנלולו (הליכוד):</w:t>
      </w:r>
    </w:p>
    <w:p w14:paraId="09E618C0" w14:textId="77777777" w:rsidR="00000000" w:rsidRDefault="00794C8A">
      <w:pPr>
        <w:pStyle w:val="a"/>
        <w:ind w:left="719" w:firstLine="0"/>
        <w:rPr>
          <w:rFonts w:hint="cs"/>
          <w:rtl/>
        </w:rPr>
      </w:pPr>
    </w:p>
    <w:p w14:paraId="5B50447B" w14:textId="77777777" w:rsidR="00000000" w:rsidRDefault="00794C8A">
      <w:pPr>
        <w:pStyle w:val="a"/>
        <w:ind w:left="719" w:firstLine="0"/>
        <w:rPr>
          <w:rFonts w:hint="cs"/>
          <w:rtl/>
        </w:rPr>
      </w:pPr>
      <w:r>
        <w:rPr>
          <w:rFonts w:hint="cs"/>
          <w:rtl/>
        </w:rPr>
        <w:t>- - -</w:t>
      </w:r>
    </w:p>
    <w:p w14:paraId="31600E82" w14:textId="77777777" w:rsidR="00000000" w:rsidRDefault="00794C8A">
      <w:pPr>
        <w:pStyle w:val="a"/>
        <w:rPr>
          <w:rFonts w:hint="cs"/>
          <w:rtl/>
        </w:rPr>
      </w:pPr>
    </w:p>
    <w:p w14:paraId="4D195350" w14:textId="77777777" w:rsidR="00000000" w:rsidRDefault="00794C8A">
      <w:pPr>
        <w:pStyle w:val="ad"/>
        <w:rPr>
          <w:rtl/>
        </w:rPr>
      </w:pPr>
      <w:r>
        <w:rPr>
          <w:rtl/>
        </w:rPr>
        <w:t>היו"ר ראובן ריבלין:</w:t>
      </w:r>
    </w:p>
    <w:p w14:paraId="5F9E05D8" w14:textId="77777777" w:rsidR="00000000" w:rsidRDefault="00794C8A">
      <w:pPr>
        <w:pStyle w:val="a"/>
        <w:rPr>
          <w:rtl/>
        </w:rPr>
      </w:pPr>
    </w:p>
    <w:p w14:paraId="4C530AE1" w14:textId="77777777" w:rsidR="00000000" w:rsidRDefault="00794C8A">
      <w:pPr>
        <w:pStyle w:val="a"/>
        <w:rPr>
          <w:rFonts w:hint="cs"/>
          <w:rtl/>
        </w:rPr>
      </w:pPr>
      <w:r>
        <w:rPr>
          <w:rFonts w:hint="cs"/>
          <w:rtl/>
        </w:rPr>
        <w:t xml:space="preserve">יש הצעה אחרת לחבר הכנסת דוד אזולאי. </w:t>
      </w:r>
    </w:p>
    <w:p w14:paraId="28D54AA8" w14:textId="77777777" w:rsidR="00000000" w:rsidRDefault="00794C8A">
      <w:pPr>
        <w:pStyle w:val="a"/>
        <w:rPr>
          <w:rFonts w:hint="cs"/>
          <w:rtl/>
        </w:rPr>
      </w:pPr>
    </w:p>
    <w:p w14:paraId="199DDE9C" w14:textId="77777777" w:rsidR="00000000" w:rsidRDefault="00794C8A">
      <w:pPr>
        <w:pStyle w:val="ac"/>
        <w:rPr>
          <w:rtl/>
        </w:rPr>
      </w:pPr>
      <w:r>
        <w:rPr>
          <w:rFonts w:hint="eastAsia"/>
          <w:rtl/>
        </w:rPr>
        <w:t>דניאל</w:t>
      </w:r>
      <w:r>
        <w:rPr>
          <w:rtl/>
        </w:rPr>
        <w:t xml:space="preserve"> בנלולו (הליכוד):</w:t>
      </w:r>
    </w:p>
    <w:p w14:paraId="5871B666" w14:textId="77777777" w:rsidR="00000000" w:rsidRDefault="00794C8A">
      <w:pPr>
        <w:pStyle w:val="a"/>
        <w:rPr>
          <w:rFonts w:hint="cs"/>
          <w:rtl/>
        </w:rPr>
      </w:pPr>
    </w:p>
    <w:p w14:paraId="1D6F5BF2" w14:textId="77777777" w:rsidR="00000000" w:rsidRDefault="00794C8A">
      <w:pPr>
        <w:pStyle w:val="a"/>
        <w:rPr>
          <w:rFonts w:hint="cs"/>
          <w:rtl/>
        </w:rPr>
      </w:pPr>
      <w:r>
        <w:rPr>
          <w:rFonts w:hint="cs"/>
          <w:rtl/>
        </w:rPr>
        <w:t xml:space="preserve">כשאתה אומר הוועדה לקליטת עלייה - - - </w:t>
      </w:r>
    </w:p>
    <w:p w14:paraId="5427142D" w14:textId="77777777" w:rsidR="00000000" w:rsidRDefault="00794C8A">
      <w:pPr>
        <w:pStyle w:val="a"/>
        <w:rPr>
          <w:rFonts w:hint="cs"/>
          <w:rtl/>
        </w:rPr>
      </w:pPr>
    </w:p>
    <w:p w14:paraId="7A3DE433" w14:textId="77777777" w:rsidR="00000000" w:rsidRDefault="00794C8A">
      <w:pPr>
        <w:pStyle w:val="ad"/>
        <w:rPr>
          <w:rtl/>
        </w:rPr>
      </w:pPr>
      <w:r>
        <w:rPr>
          <w:rtl/>
        </w:rPr>
        <w:t>היו"ר ראובן ריבלין:</w:t>
      </w:r>
    </w:p>
    <w:p w14:paraId="33688146" w14:textId="77777777" w:rsidR="00000000" w:rsidRDefault="00794C8A">
      <w:pPr>
        <w:pStyle w:val="a"/>
        <w:rPr>
          <w:rtl/>
        </w:rPr>
      </w:pPr>
    </w:p>
    <w:p w14:paraId="4B3420F0" w14:textId="77777777" w:rsidR="00000000" w:rsidRDefault="00794C8A">
      <w:pPr>
        <w:pStyle w:val="a"/>
        <w:rPr>
          <w:rFonts w:hint="cs"/>
          <w:rtl/>
        </w:rPr>
      </w:pPr>
      <w:r>
        <w:rPr>
          <w:rFonts w:hint="cs"/>
          <w:rtl/>
        </w:rPr>
        <w:t>אם החברים יצביעו על כ</w:t>
      </w:r>
      <w:r>
        <w:rPr>
          <w:rFonts w:hint="cs"/>
          <w:rtl/>
        </w:rPr>
        <w:t xml:space="preserve">ך, כמובן. יש הצעה להסיר, אנחנו עוד מעט נשמע אותה. </w:t>
      </w:r>
    </w:p>
    <w:p w14:paraId="29E06E1B" w14:textId="77777777" w:rsidR="00000000" w:rsidRDefault="00794C8A">
      <w:pPr>
        <w:pStyle w:val="a"/>
        <w:rPr>
          <w:rFonts w:hint="cs"/>
          <w:rtl/>
        </w:rPr>
      </w:pPr>
    </w:p>
    <w:p w14:paraId="21ECD043" w14:textId="77777777" w:rsidR="00000000" w:rsidRDefault="00794C8A">
      <w:pPr>
        <w:pStyle w:val="Speaker"/>
        <w:rPr>
          <w:rtl/>
        </w:rPr>
      </w:pPr>
      <w:bookmarkStart w:id="45" w:name="FS000000483T15_07_2003_16_23_08"/>
      <w:bookmarkStart w:id="46" w:name="_Toc46140007"/>
      <w:bookmarkStart w:id="47" w:name="_Toc57365885"/>
      <w:bookmarkEnd w:id="45"/>
      <w:r>
        <w:rPr>
          <w:rtl/>
        </w:rPr>
        <w:t>דוד אזולאי (ש"ס):</w:t>
      </w:r>
      <w:bookmarkEnd w:id="46"/>
      <w:bookmarkEnd w:id="47"/>
    </w:p>
    <w:p w14:paraId="14FE54A3" w14:textId="77777777" w:rsidR="00000000" w:rsidRDefault="00794C8A">
      <w:pPr>
        <w:pStyle w:val="a"/>
        <w:rPr>
          <w:rFonts w:hint="cs"/>
          <w:rtl/>
        </w:rPr>
      </w:pPr>
    </w:p>
    <w:p w14:paraId="7C01B0D3" w14:textId="77777777" w:rsidR="00000000" w:rsidRDefault="00794C8A">
      <w:pPr>
        <w:pStyle w:val="a"/>
        <w:rPr>
          <w:rFonts w:hint="cs"/>
          <w:rtl/>
        </w:rPr>
      </w:pPr>
      <w:r>
        <w:rPr>
          <w:rFonts w:hint="cs"/>
          <w:rtl/>
        </w:rPr>
        <w:t xml:space="preserve">אדוני היושב-ראש, אני לא מתכוון באמת להסיר מסדר-היום, אלא לקבל רשות דיבור. </w:t>
      </w:r>
    </w:p>
    <w:p w14:paraId="67E99705" w14:textId="77777777" w:rsidR="00000000" w:rsidRDefault="00794C8A">
      <w:pPr>
        <w:pStyle w:val="a"/>
        <w:rPr>
          <w:rFonts w:hint="cs"/>
          <w:rtl/>
        </w:rPr>
      </w:pPr>
    </w:p>
    <w:p w14:paraId="07538B23" w14:textId="77777777" w:rsidR="00000000" w:rsidRDefault="00794C8A">
      <w:pPr>
        <w:pStyle w:val="ad"/>
        <w:rPr>
          <w:rtl/>
        </w:rPr>
      </w:pPr>
      <w:r>
        <w:rPr>
          <w:rtl/>
        </w:rPr>
        <w:t>היו"ר ראובן ריבלין:</w:t>
      </w:r>
    </w:p>
    <w:p w14:paraId="2B0D7BE8" w14:textId="77777777" w:rsidR="00000000" w:rsidRDefault="00794C8A">
      <w:pPr>
        <w:pStyle w:val="a"/>
        <w:rPr>
          <w:rtl/>
        </w:rPr>
      </w:pPr>
    </w:p>
    <w:p w14:paraId="3F5743FB" w14:textId="77777777" w:rsidR="00000000" w:rsidRDefault="00794C8A">
      <w:pPr>
        <w:pStyle w:val="a"/>
        <w:rPr>
          <w:rFonts w:hint="cs"/>
          <w:rtl/>
        </w:rPr>
      </w:pPr>
      <w:r>
        <w:rPr>
          <w:rFonts w:hint="cs"/>
          <w:rtl/>
        </w:rPr>
        <w:t xml:space="preserve">זכותך המלאה. </w:t>
      </w:r>
    </w:p>
    <w:p w14:paraId="11D7BFB7" w14:textId="77777777" w:rsidR="00000000" w:rsidRDefault="00794C8A">
      <w:pPr>
        <w:pStyle w:val="a"/>
        <w:rPr>
          <w:rFonts w:hint="cs"/>
          <w:rtl/>
        </w:rPr>
      </w:pPr>
    </w:p>
    <w:p w14:paraId="1CE2868E" w14:textId="77777777" w:rsidR="00000000" w:rsidRDefault="00794C8A">
      <w:pPr>
        <w:pStyle w:val="SpeakerCon"/>
        <w:rPr>
          <w:rtl/>
        </w:rPr>
      </w:pPr>
      <w:bookmarkStart w:id="48" w:name="FS000000483T15_07_2003_16_23_36C"/>
      <w:bookmarkEnd w:id="48"/>
      <w:r>
        <w:rPr>
          <w:rtl/>
        </w:rPr>
        <w:t>דוד אזולאי (ש"ס):</w:t>
      </w:r>
    </w:p>
    <w:p w14:paraId="3950BC78" w14:textId="77777777" w:rsidR="00000000" w:rsidRDefault="00794C8A">
      <w:pPr>
        <w:pStyle w:val="a"/>
        <w:rPr>
          <w:rtl/>
        </w:rPr>
      </w:pPr>
    </w:p>
    <w:p w14:paraId="695B1AFD" w14:textId="77777777" w:rsidR="00000000" w:rsidRDefault="00794C8A">
      <w:pPr>
        <w:pStyle w:val="a"/>
        <w:rPr>
          <w:rFonts w:hint="cs"/>
          <w:rtl/>
        </w:rPr>
      </w:pPr>
      <w:r>
        <w:rPr>
          <w:rFonts w:hint="cs"/>
          <w:rtl/>
        </w:rPr>
        <w:t>דווקא ביום חגיגי זה, כשאנחנו חוגגים כאן 120 שנה לעלייה</w:t>
      </w:r>
      <w:r>
        <w:rPr>
          <w:rFonts w:hint="cs"/>
          <w:rtl/>
        </w:rPr>
        <w:t xml:space="preserve"> הראשונה לארץ-ישראל, דווקא ביום זה אני מוצא לנכון להביא לידיעת חברי הבית, שיש היום מגמה למנוע את עלייתם של יהודי אתיופיה לארץ דווקא בשל המצב הכספי הקשה של המדינה. </w:t>
      </w:r>
    </w:p>
    <w:p w14:paraId="67273C1E" w14:textId="77777777" w:rsidR="00000000" w:rsidRDefault="00794C8A">
      <w:pPr>
        <w:pStyle w:val="a"/>
        <w:rPr>
          <w:rFonts w:hint="cs"/>
          <w:rtl/>
        </w:rPr>
      </w:pPr>
    </w:p>
    <w:p w14:paraId="673A2D6D" w14:textId="77777777" w:rsidR="00000000" w:rsidRDefault="00794C8A">
      <w:pPr>
        <w:pStyle w:val="a"/>
        <w:rPr>
          <w:rFonts w:hint="cs"/>
          <w:rtl/>
        </w:rPr>
      </w:pPr>
      <w:r>
        <w:rPr>
          <w:rFonts w:hint="cs"/>
          <w:rtl/>
        </w:rPr>
        <w:t>אני חושב שטוב יעשו חבר הכנסת בנלולו והשרה לבני אם יפעלו לכך ששר הפנים הנוכחי יאמץ את מה שהח</w:t>
      </w:r>
      <w:r>
        <w:rPr>
          <w:rFonts w:hint="cs"/>
          <w:rtl/>
        </w:rPr>
        <w:t xml:space="preserve">ליט שר הפנים הקודם, הרב אלי ישי, ויאפשר את עלייתם של יהודי אתיופיה, למרות המצב הכספי הקשה של מדינת ישראל. לא יעלה על הדעת שנושא כספי ימנע את עלייתם של יהודי אתיופיה לארץ. </w:t>
      </w:r>
    </w:p>
    <w:p w14:paraId="3DEDA955" w14:textId="77777777" w:rsidR="00000000" w:rsidRDefault="00794C8A">
      <w:pPr>
        <w:pStyle w:val="a"/>
        <w:rPr>
          <w:rFonts w:hint="cs"/>
          <w:rtl/>
        </w:rPr>
      </w:pPr>
    </w:p>
    <w:p w14:paraId="6185E995" w14:textId="77777777" w:rsidR="00000000" w:rsidRDefault="00794C8A">
      <w:pPr>
        <w:pStyle w:val="ad"/>
        <w:rPr>
          <w:rtl/>
        </w:rPr>
      </w:pPr>
      <w:r>
        <w:rPr>
          <w:rtl/>
        </w:rPr>
        <w:t>היו"ר ראובן ריבלין:</w:t>
      </w:r>
    </w:p>
    <w:p w14:paraId="695EF2CF" w14:textId="77777777" w:rsidR="00000000" w:rsidRDefault="00794C8A">
      <w:pPr>
        <w:pStyle w:val="a"/>
        <w:rPr>
          <w:rtl/>
        </w:rPr>
      </w:pPr>
    </w:p>
    <w:p w14:paraId="7A95EECD" w14:textId="77777777" w:rsidR="00000000" w:rsidRDefault="00794C8A">
      <w:pPr>
        <w:pStyle w:val="a"/>
        <w:rPr>
          <w:rFonts w:hint="cs"/>
          <w:rtl/>
        </w:rPr>
      </w:pPr>
      <w:r>
        <w:rPr>
          <w:rFonts w:hint="cs"/>
          <w:rtl/>
        </w:rPr>
        <w:t xml:space="preserve">תודה רבה לחבר הכנסת אזולאי. </w:t>
      </w:r>
    </w:p>
    <w:p w14:paraId="64F7151F" w14:textId="77777777" w:rsidR="00000000" w:rsidRDefault="00794C8A">
      <w:pPr>
        <w:pStyle w:val="a"/>
        <w:rPr>
          <w:rFonts w:hint="cs"/>
          <w:rtl/>
        </w:rPr>
      </w:pPr>
    </w:p>
    <w:p w14:paraId="75F240C4" w14:textId="77777777" w:rsidR="00000000" w:rsidRDefault="00794C8A">
      <w:pPr>
        <w:pStyle w:val="ac"/>
        <w:rPr>
          <w:rtl/>
        </w:rPr>
      </w:pPr>
      <w:r>
        <w:rPr>
          <w:rFonts w:hint="eastAsia"/>
          <w:rtl/>
        </w:rPr>
        <w:t>השרה</w:t>
      </w:r>
      <w:r>
        <w:rPr>
          <w:rtl/>
        </w:rPr>
        <w:t xml:space="preserve"> לקליטת העלייה ציפי לבני:</w:t>
      </w:r>
    </w:p>
    <w:p w14:paraId="69AB9EBB" w14:textId="77777777" w:rsidR="00000000" w:rsidRDefault="00794C8A">
      <w:pPr>
        <w:pStyle w:val="a"/>
        <w:rPr>
          <w:rFonts w:hint="cs"/>
          <w:rtl/>
        </w:rPr>
      </w:pPr>
    </w:p>
    <w:p w14:paraId="77F54BC4" w14:textId="77777777" w:rsidR="00000000" w:rsidRDefault="00794C8A">
      <w:pPr>
        <w:pStyle w:val="a"/>
        <w:rPr>
          <w:rFonts w:hint="cs"/>
          <w:rtl/>
        </w:rPr>
      </w:pPr>
      <w:r>
        <w:rPr>
          <w:rFonts w:hint="cs"/>
          <w:rtl/>
        </w:rPr>
        <w:t>א</w:t>
      </w:r>
      <w:r>
        <w:rPr>
          <w:rFonts w:hint="cs"/>
          <w:rtl/>
        </w:rPr>
        <w:t>ני יכולה לענות לו במשפט?</w:t>
      </w:r>
    </w:p>
    <w:p w14:paraId="18688442" w14:textId="77777777" w:rsidR="00000000" w:rsidRDefault="00794C8A">
      <w:pPr>
        <w:pStyle w:val="a"/>
        <w:rPr>
          <w:rFonts w:hint="cs"/>
          <w:rtl/>
        </w:rPr>
      </w:pPr>
    </w:p>
    <w:p w14:paraId="7CA69ABC" w14:textId="77777777" w:rsidR="00000000" w:rsidRDefault="00794C8A">
      <w:pPr>
        <w:pStyle w:val="ad"/>
        <w:rPr>
          <w:rtl/>
        </w:rPr>
      </w:pPr>
      <w:r>
        <w:rPr>
          <w:rtl/>
        </w:rPr>
        <w:t>היו"ר ראובן ריבלין:</w:t>
      </w:r>
    </w:p>
    <w:p w14:paraId="1E8B186F" w14:textId="77777777" w:rsidR="00000000" w:rsidRDefault="00794C8A">
      <w:pPr>
        <w:pStyle w:val="a"/>
        <w:rPr>
          <w:rtl/>
        </w:rPr>
      </w:pPr>
    </w:p>
    <w:p w14:paraId="593510CC" w14:textId="77777777" w:rsidR="00000000" w:rsidRDefault="00794C8A">
      <w:pPr>
        <w:pStyle w:val="a"/>
        <w:rPr>
          <w:rFonts w:hint="cs"/>
          <w:rtl/>
        </w:rPr>
      </w:pPr>
      <w:r>
        <w:rPr>
          <w:rFonts w:hint="cs"/>
          <w:rtl/>
        </w:rPr>
        <w:t>אין פרוצדורה כזאת, גברתי. הוא ביקש להציע הצעה לסדר-היום.</w:t>
      </w:r>
    </w:p>
    <w:p w14:paraId="63D23DF8" w14:textId="77777777" w:rsidR="00000000" w:rsidRDefault="00794C8A">
      <w:pPr>
        <w:pStyle w:val="a"/>
        <w:rPr>
          <w:rFonts w:hint="cs"/>
          <w:rtl/>
        </w:rPr>
      </w:pPr>
    </w:p>
    <w:p w14:paraId="13A04776" w14:textId="77777777" w:rsidR="00000000" w:rsidRDefault="00794C8A">
      <w:pPr>
        <w:pStyle w:val="ac"/>
        <w:rPr>
          <w:rtl/>
        </w:rPr>
      </w:pPr>
      <w:r>
        <w:rPr>
          <w:rFonts w:hint="eastAsia"/>
          <w:rtl/>
        </w:rPr>
        <w:t>דוד</w:t>
      </w:r>
      <w:r>
        <w:rPr>
          <w:rtl/>
        </w:rPr>
        <w:t xml:space="preserve"> אזולאי (ש"ס):</w:t>
      </w:r>
    </w:p>
    <w:p w14:paraId="06E230B8" w14:textId="77777777" w:rsidR="00000000" w:rsidRDefault="00794C8A">
      <w:pPr>
        <w:pStyle w:val="a"/>
        <w:rPr>
          <w:rFonts w:hint="cs"/>
          <w:rtl/>
        </w:rPr>
      </w:pPr>
    </w:p>
    <w:p w14:paraId="2E73B4D3" w14:textId="77777777" w:rsidR="00000000" w:rsidRDefault="00794C8A">
      <w:pPr>
        <w:pStyle w:val="a"/>
        <w:rPr>
          <w:rFonts w:hint="cs"/>
          <w:rtl/>
        </w:rPr>
      </w:pPr>
      <w:r>
        <w:rPr>
          <w:rFonts w:hint="cs"/>
          <w:rtl/>
        </w:rPr>
        <w:t xml:space="preserve">אדרבה, אם השרה רוצה להגיב. </w:t>
      </w:r>
    </w:p>
    <w:p w14:paraId="27ECBC0D" w14:textId="77777777" w:rsidR="00000000" w:rsidRDefault="00794C8A">
      <w:pPr>
        <w:pStyle w:val="a"/>
        <w:rPr>
          <w:rFonts w:hint="cs"/>
          <w:rtl/>
        </w:rPr>
      </w:pPr>
    </w:p>
    <w:p w14:paraId="3FF6F772" w14:textId="77777777" w:rsidR="00000000" w:rsidRDefault="00794C8A">
      <w:pPr>
        <w:pStyle w:val="ac"/>
        <w:rPr>
          <w:rtl/>
        </w:rPr>
      </w:pPr>
      <w:r>
        <w:rPr>
          <w:rFonts w:hint="eastAsia"/>
          <w:rtl/>
        </w:rPr>
        <w:t>השרה</w:t>
      </w:r>
      <w:r>
        <w:rPr>
          <w:rtl/>
        </w:rPr>
        <w:t xml:space="preserve"> לקליטת העלייה ציפי לבני:</w:t>
      </w:r>
    </w:p>
    <w:p w14:paraId="007F9727" w14:textId="77777777" w:rsidR="00000000" w:rsidRDefault="00794C8A">
      <w:pPr>
        <w:pStyle w:val="a"/>
        <w:rPr>
          <w:rFonts w:hint="cs"/>
          <w:rtl/>
        </w:rPr>
      </w:pPr>
    </w:p>
    <w:p w14:paraId="39D65244" w14:textId="77777777" w:rsidR="00000000" w:rsidRDefault="00794C8A">
      <w:pPr>
        <w:pStyle w:val="a"/>
        <w:rPr>
          <w:rFonts w:hint="cs"/>
          <w:rtl/>
        </w:rPr>
      </w:pPr>
      <w:r>
        <w:rPr>
          <w:rFonts w:hint="cs"/>
          <w:rtl/>
        </w:rPr>
        <w:t>אין גורם כספי שמונע ממישהו להביא - - -</w:t>
      </w:r>
    </w:p>
    <w:p w14:paraId="6E1EBCCA" w14:textId="77777777" w:rsidR="00000000" w:rsidRDefault="00794C8A">
      <w:pPr>
        <w:pStyle w:val="a"/>
        <w:rPr>
          <w:rFonts w:hint="cs"/>
          <w:rtl/>
        </w:rPr>
      </w:pPr>
    </w:p>
    <w:p w14:paraId="2C3D7EA1" w14:textId="77777777" w:rsidR="00000000" w:rsidRDefault="00794C8A">
      <w:pPr>
        <w:pStyle w:val="ac"/>
        <w:rPr>
          <w:rtl/>
        </w:rPr>
      </w:pPr>
      <w:r>
        <w:rPr>
          <w:rFonts w:hint="eastAsia"/>
          <w:rtl/>
        </w:rPr>
        <w:t>דוד</w:t>
      </w:r>
      <w:r>
        <w:rPr>
          <w:rtl/>
        </w:rPr>
        <w:t xml:space="preserve"> אזולאי (ש"ס):</w:t>
      </w:r>
    </w:p>
    <w:p w14:paraId="4E2FBA08" w14:textId="77777777" w:rsidR="00000000" w:rsidRDefault="00794C8A">
      <w:pPr>
        <w:pStyle w:val="a"/>
        <w:rPr>
          <w:rFonts w:hint="cs"/>
          <w:rtl/>
        </w:rPr>
      </w:pPr>
    </w:p>
    <w:p w14:paraId="1800B30E" w14:textId="77777777" w:rsidR="00000000" w:rsidRDefault="00794C8A">
      <w:pPr>
        <w:pStyle w:val="a"/>
        <w:rPr>
          <w:rFonts w:hint="cs"/>
          <w:rtl/>
        </w:rPr>
      </w:pPr>
      <w:r>
        <w:rPr>
          <w:rFonts w:hint="cs"/>
          <w:rtl/>
        </w:rPr>
        <w:t>- - -</w:t>
      </w:r>
    </w:p>
    <w:p w14:paraId="6DE1D402" w14:textId="77777777" w:rsidR="00000000" w:rsidRDefault="00794C8A">
      <w:pPr>
        <w:pStyle w:val="a"/>
        <w:rPr>
          <w:rFonts w:hint="cs"/>
          <w:rtl/>
        </w:rPr>
      </w:pPr>
    </w:p>
    <w:p w14:paraId="0B8F4C36" w14:textId="77777777" w:rsidR="00000000" w:rsidRDefault="00794C8A">
      <w:pPr>
        <w:pStyle w:val="ad"/>
        <w:rPr>
          <w:rtl/>
        </w:rPr>
      </w:pPr>
      <w:r>
        <w:rPr>
          <w:rtl/>
        </w:rPr>
        <w:t xml:space="preserve">היו"ר </w:t>
      </w:r>
      <w:r>
        <w:rPr>
          <w:rtl/>
        </w:rPr>
        <w:t>ראובן ריבלין:</w:t>
      </w:r>
    </w:p>
    <w:p w14:paraId="136B7449" w14:textId="77777777" w:rsidR="00000000" w:rsidRDefault="00794C8A">
      <w:pPr>
        <w:pStyle w:val="a"/>
        <w:rPr>
          <w:rtl/>
        </w:rPr>
      </w:pPr>
    </w:p>
    <w:p w14:paraId="1C58BEA2" w14:textId="77777777" w:rsidR="00000000" w:rsidRDefault="00794C8A">
      <w:pPr>
        <w:pStyle w:val="a"/>
        <w:rPr>
          <w:rFonts w:hint="cs"/>
          <w:rtl/>
        </w:rPr>
      </w:pPr>
      <w:r>
        <w:rPr>
          <w:rFonts w:hint="cs"/>
          <w:rtl/>
        </w:rPr>
        <w:t xml:space="preserve">חבר הכנסת אזולאי, אדוני יכול להגיש הצעה לסדר-היום רגילה, ובוודאי השרה תתכבד ותשיב מעל הדוכן בצורה מסודרת, כי הבעיה שאתה מדבר עליה היא חשובה. </w:t>
      </w:r>
    </w:p>
    <w:p w14:paraId="1396037A" w14:textId="77777777" w:rsidR="00000000" w:rsidRDefault="00794C8A">
      <w:pPr>
        <w:pStyle w:val="a"/>
        <w:rPr>
          <w:rFonts w:hint="cs"/>
          <w:rtl/>
        </w:rPr>
      </w:pPr>
    </w:p>
    <w:p w14:paraId="7D1022C1" w14:textId="77777777" w:rsidR="00000000" w:rsidRDefault="00794C8A">
      <w:pPr>
        <w:pStyle w:val="a"/>
        <w:rPr>
          <w:rFonts w:hint="cs"/>
          <w:rtl/>
        </w:rPr>
      </w:pPr>
      <w:r>
        <w:rPr>
          <w:rFonts w:hint="cs"/>
          <w:rtl/>
        </w:rPr>
        <w:t>ובכן, רבותי חברי הכנסת, אנחנו ניגשים להצבעה. מי שמצביע בעד, הוא בעד העברה לוועדה; מי שמצביע נגד, ה</w:t>
      </w:r>
      <w:r>
        <w:rPr>
          <w:rFonts w:hint="cs"/>
          <w:rtl/>
        </w:rPr>
        <w:t xml:space="preserve">וא בעד להסיר את ההצעה. נא להצביע, רבותי. </w:t>
      </w:r>
    </w:p>
    <w:p w14:paraId="6F12323B" w14:textId="77777777" w:rsidR="00000000" w:rsidRDefault="00794C8A">
      <w:pPr>
        <w:pStyle w:val="a"/>
        <w:rPr>
          <w:rFonts w:hint="cs"/>
          <w:rtl/>
        </w:rPr>
      </w:pPr>
    </w:p>
    <w:p w14:paraId="281E05D5" w14:textId="77777777" w:rsidR="00000000" w:rsidRDefault="00794C8A">
      <w:pPr>
        <w:pStyle w:val="a7"/>
        <w:bidi/>
        <w:rPr>
          <w:rFonts w:hint="cs"/>
          <w:rtl/>
        </w:rPr>
      </w:pPr>
      <w:r>
        <w:rPr>
          <w:rFonts w:hint="cs"/>
          <w:rtl/>
        </w:rPr>
        <w:t>הצבעה מס' 1</w:t>
      </w:r>
    </w:p>
    <w:p w14:paraId="22D294B9" w14:textId="77777777" w:rsidR="00000000" w:rsidRDefault="00794C8A">
      <w:pPr>
        <w:pStyle w:val="a"/>
        <w:rPr>
          <w:rFonts w:hint="cs"/>
          <w:rtl/>
        </w:rPr>
      </w:pPr>
    </w:p>
    <w:p w14:paraId="03A0369B" w14:textId="77777777" w:rsidR="00000000" w:rsidRDefault="00794C8A">
      <w:pPr>
        <w:pStyle w:val="a8"/>
      </w:pPr>
      <w:r>
        <w:rPr>
          <w:rFonts w:hint="cs"/>
          <w:rtl/>
        </w:rPr>
        <w:t xml:space="preserve">בעד ההצעה להעביר את הנושא לוועדה </w:t>
      </w:r>
      <w:r>
        <w:rPr>
          <w:rtl/>
        </w:rPr>
        <w:t>–</w:t>
      </w:r>
      <w:r>
        <w:rPr>
          <w:rFonts w:hint="cs"/>
          <w:rtl/>
        </w:rPr>
        <w:t xml:space="preserve"> 17</w:t>
      </w:r>
    </w:p>
    <w:p w14:paraId="345B9108" w14:textId="77777777" w:rsidR="00000000" w:rsidRDefault="00794C8A">
      <w:pPr>
        <w:pStyle w:val="a8"/>
      </w:pPr>
      <w:r>
        <w:rPr>
          <w:rFonts w:hint="cs"/>
          <w:rtl/>
        </w:rPr>
        <w:t xml:space="preserve">בעד ההצעה שלא לכלול את הנושא בסדר-היום </w:t>
      </w:r>
      <w:r>
        <w:rPr>
          <w:rtl/>
        </w:rPr>
        <w:t>–</w:t>
      </w:r>
      <w:r>
        <w:rPr>
          <w:rFonts w:hint="cs"/>
          <w:rtl/>
        </w:rPr>
        <w:t xml:space="preserve"> אין</w:t>
      </w:r>
    </w:p>
    <w:p w14:paraId="37D7A6A4" w14:textId="77777777" w:rsidR="00000000" w:rsidRDefault="00794C8A">
      <w:pPr>
        <w:pStyle w:val="a8"/>
        <w:rPr>
          <w:rFonts w:hint="cs"/>
          <w:rtl/>
        </w:rPr>
      </w:pPr>
      <w:r>
        <w:rPr>
          <w:rFonts w:hint="cs"/>
          <w:rtl/>
        </w:rPr>
        <w:t xml:space="preserve">נמנעים </w:t>
      </w:r>
      <w:r>
        <w:rPr>
          <w:rtl/>
        </w:rPr>
        <w:t>–</w:t>
      </w:r>
      <w:r>
        <w:rPr>
          <w:rFonts w:hint="cs"/>
          <w:rtl/>
        </w:rPr>
        <w:t xml:space="preserve"> אין</w:t>
      </w:r>
    </w:p>
    <w:p w14:paraId="6720A709" w14:textId="77777777" w:rsidR="00000000" w:rsidRDefault="00794C8A">
      <w:pPr>
        <w:pStyle w:val="a9"/>
        <w:rPr>
          <w:rFonts w:hint="cs"/>
          <w:rtl/>
        </w:rPr>
      </w:pPr>
      <w:r>
        <w:rPr>
          <w:rFonts w:hint="cs"/>
          <w:rtl/>
        </w:rPr>
        <w:t xml:space="preserve">ההצעה להעביר את הנושא לוועדת העלייה, הקליטה והתפוצות נתקבלה. </w:t>
      </w:r>
    </w:p>
    <w:p w14:paraId="6AB4ECB8" w14:textId="77777777" w:rsidR="00000000" w:rsidRDefault="00794C8A">
      <w:pPr>
        <w:pStyle w:val="a"/>
        <w:rPr>
          <w:rFonts w:hint="cs"/>
          <w:rtl/>
        </w:rPr>
      </w:pPr>
    </w:p>
    <w:p w14:paraId="39EA30A0" w14:textId="77777777" w:rsidR="00000000" w:rsidRDefault="00794C8A">
      <w:pPr>
        <w:pStyle w:val="ad"/>
        <w:rPr>
          <w:rtl/>
        </w:rPr>
      </w:pPr>
      <w:r>
        <w:rPr>
          <w:rtl/>
        </w:rPr>
        <w:t>היו"ר ראובן ריבלין:</w:t>
      </w:r>
    </w:p>
    <w:p w14:paraId="68584589" w14:textId="77777777" w:rsidR="00000000" w:rsidRDefault="00794C8A">
      <w:pPr>
        <w:pStyle w:val="a"/>
        <w:rPr>
          <w:rtl/>
        </w:rPr>
      </w:pPr>
    </w:p>
    <w:p w14:paraId="1D7089B0" w14:textId="77777777" w:rsidR="00000000" w:rsidRDefault="00794C8A">
      <w:pPr>
        <w:pStyle w:val="a"/>
        <w:rPr>
          <w:rFonts w:hint="cs"/>
          <w:rtl/>
        </w:rPr>
      </w:pPr>
      <w:r>
        <w:rPr>
          <w:rFonts w:hint="cs"/>
          <w:rtl/>
        </w:rPr>
        <w:t xml:space="preserve">ובכן, 17 חברי הכנסת </w:t>
      </w:r>
      <w:r>
        <w:rPr>
          <w:rFonts w:hint="cs"/>
          <w:rtl/>
        </w:rPr>
        <w:t xml:space="preserve">בעד העברת העניין לוועדה, אין מתנגדים ואין נמנעים. הנושא יועבר לדיון בוועדת העלייה, הקליטה והתפוצות. אני מאוד מודה למשתתפים. </w:t>
      </w:r>
    </w:p>
    <w:p w14:paraId="015EF484" w14:textId="77777777" w:rsidR="00000000" w:rsidRDefault="00794C8A">
      <w:pPr>
        <w:pStyle w:val="a"/>
        <w:rPr>
          <w:rFonts w:hint="cs"/>
          <w:rtl/>
        </w:rPr>
      </w:pPr>
    </w:p>
    <w:p w14:paraId="32D71BAF" w14:textId="77777777" w:rsidR="00000000" w:rsidRDefault="00794C8A">
      <w:pPr>
        <w:pStyle w:val="a"/>
        <w:rPr>
          <w:rFonts w:hint="cs"/>
          <w:rtl/>
        </w:rPr>
      </w:pPr>
    </w:p>
    <w:p w14:paraId="014DD71B" w14:textId="77777777" w:rsidR="00000000" w:rsidRDefault="00794C8A">
      <w:pPr>
        <w:pStyle w:val="a"/>
        <w:rPr>
          <w:rFonts w:hint="cs"/>
          <w:rtl/>
        </w:rPr>
      </w:pPr>
    </w:p>
    <w:p w14:paraId="2241CD36" w14:textId="77777777" w:rsidR="00000000" w:rsidRDefault="00794C8A">
      <w:pPr>
        <w:pStyle w:val="a"/>
        <w:rPr>
          <w:rFonts w:hint="cs"/>
          <w:rtl/>
        </w:rPr>
      </w:pPr>
    </w:p>
    <w:p w14:paraId="516A5AC2" w14:textId="77777777" w:rsidR="00000000" w:rsidRDefault="00794C8A">
      <w:pPr>
        <w:pStyle w:val="a"/>
        <w:rPr>
          <w:rFonts w:hint="cs"/>
          <w:rtl/>
        </w:rPr>
      </w:pPr>
    </w:p>
    <w:p w14:paraId="7828B2C5" w14:textId="77777777" w:rsidR="00000000" w:rsidRDefault="00794C8A">
      <w:pPr>
        <w:pStyle w:val="a"/>
        <w:rPr>
          <w:rFonts w:hint="cs"/>
          <w:rtl/>
        </w:rPr>
      </w:pPr>
    </w:p>
    <w:p w14:paraId="4C5F17CB" w14:textId="77777777" w:rsidR="00000000" w:rsidRDefault="00794C8A">
      <w:pPr>
        <w:pStyle w:val="a"/>
        <w:rPr>
          <w:rFonts w:hint="cs"/>
          <w:rtl/>
        </w:rPr>
      </w:pPr>
    </w:p>
    <w:p w14:paraId="772093B2" w14:textId="77777777" w:rsidR="00000000" w:rsidRDefault="00794C8A">
      <w:pPr>
        <w:pStyle w:val="Subject"/>
        <w:rPr>
          <w:rFonts w:hint="cs"/>
          <w:rtl/>
        </w:rPr>
      </w:pPr>
      <w:bookmarkStart w:id="49" w:name="_Toc46140008"/>
      <w:bookmarkStart w:id="50" w:name="_Toc57365886"/>
      <w:r>
        <w:rPr>
          <w:rFonts w:hint="cs"/>
          <w:rtl/>
        </w:rPr>
        <w:t>נאומים בני דקה</w:t>
      </w:r>
      <w:bookmarkEnd w:id="49"/>
      <w:bookmarkEnd w:id="50"/>
    </w:p>
    <w:p w14:paraId="37CF0269" w14:textId="77777777" w:rsidR="00000000" w:rsidRDefault="00794C8A">
      <w:pPr>
        <w:pStyle w:val="a"/>
        <w:rPr>
          <w:rFonts w:hint="cs"/>
          <w:rtl/>
        </w:rPr>
      </w:pPr>
    </w:p>
    <w:p w14:paraId="1B9C3B9B" w14:textId="77777777" w:rsidR="00000000" w:rsidRDefault="00794C8A">
      <w:pPr>
        <w:pStyle w:val="ad"/>
        <w:rPr>
          <w:rtl/>
        </w:rPr>
      </w:pPr>
      <w:r>
        <w:rPr>
          <w:rtl/>
        </w:rPr>
        <w:t>היו"ר ראובן ריבלין:</w:t>
      </w:r>
    </w:p>
    <w:p w14:paraId="53A76B65" w14:textId="77777777" w:rsidR="00000000" w:rsidRDefault="00794C8A">
      <w:pPr>
        <w:pStyle w:val="a"/>
        <w:rPr>
          <w:rtl/>
        </w:rPr>
      </w:pPr>
    </w:p>
    <w:p w14:paraId="58CFE379" w14:textId="77777777" w:rsidR="00000000" w:rsidRDefault="00794C8A">
      <w:pPr>
        <w:pStyle w:val="a"/>
        <w:rPr>
          <w:rFonts w:hint="cs"/>
          <w:rtl/>
        </w:rPr>
      </w:pPr>
      <w:r>
        <w:rPr>
          <w:rFonts w:hint="cs"/>
          <w:rtl/>
        </w:rPr>
        <w:t>רבותי חברי הכנסת, אנחנו חוזרים לסדר-היום כפי שהוא קבוע על-פי תקנון הכנסת. ישיבת הכנסת ה</w:t>
      </w:r>
      <w:r>
        <w:rPr>
          <w:rFonts w:hint="cs"/>
          <w:rtl/>
        </w:rPr>
        <w:t xml:space="preserve">רגילה נפתחת, כמובן, בנאומים בני דקה. נא להצביע, על מנת שאוכל לקבל את שמותיהם של האנשים המבקשים לדבר. </w:t>
      </w:r>
    </w:p>
    <w:p w14:paraId="3A56745F" w14:textId="77777777" w:rsidR="00000000" w:rsidRDefault="00794C8A">
      <w:pPr>
        <w:pStyle w:val="a"/>
        <w:rPr>
          <w:rFonts w:hint="cs"/>
          <w:rtl/>
        </w:rPr>
      </w:pPr>
    </w:p>
    <w:p w14:paraId="21BB2B11" w14:textId="77777777" w:rsidR="00000000" w:rsidRDefault="00794C8A">
      <w:pPr>
        <w:pStyle w:val="ac"/>
        <w:rPr>
          <w:rtl/>
        </w:rPr>
      </w:pPr>
      <w:r>
        <w:rPr>
          <w:rFonts w:hint="eastAsia"/>
          <w:rtl/>
        </w:rPr>
        <w:t>אופיר</w:t>
      </w:r>
      <w:r>
        <w:rPr>
          <w:rtl/>
        </w:rPr>
        <w:t xml:space="preserve"> פינס-פז (העבודה-מימד):</w:t>
      </w:r>
    </w:p>
    <w:p w14:paraId="246FFAC0" w14:textId="77777777" w:rsidR="00000000" w:rsidRDefault="00794C8A">
      <w:pPr>
        <w:pStyle w:val="a"/>
        <w:rPr>
          <w:rFonts w:hint="cs"/>
          <w:rtl/>
        </w:rPr>
      </w:pPr>
    </w:p>
    <w:p w14:paraId="76F36DD7" w14:textId="77777777" w:rsidR="00000000" w:rsidRDefault="00794C8A">
      <w:pPr>
        <w:pStyle w:val="a"/>
        <w:rPr>
          <w:rFonts w:hint="cs"/>
          <w:rtl/>
        </w:rPr>
      </w:pPr>
      <w:r>
        <w:rPr>
          <w:rFonts w:hint="cs"/>
          <w:rtl/>
        </w:rPr>
        <w:t>מי שמבקש לדבר פעמיים, יצביע פעם אחת במקום שלו ופעם במקום של השכן שלו?</w:t>
      </w:r>
    </w:p>
    <w:p w14:paraId="73C9C5FE" w14:textId="77777777" w:rsidR="00000000" w:rsidRDefault="00794C8A">
      <w:pPr>
        <w:pStyle w:val="a"/>
        <w:rPr>
          <w:rFonts w:hint="cs"/>
          <w:rtl/>
        </w:rPr>
      </w:pPr>
    </w:p>
    <w:p w14:paraId="1EBD88E7" w14:textId="77777777" w:rsidR="00000000" w:rsidRDefault="00794C8A">
      <w:pPr>
        <w:pStyle w:val="ad"/>
        <w:rPr>
          <w:rtl/>
        </w:rPr>
      </w:pPr>
      <w:r>
        <w:rPr>
          <w:rtl/>
        </w:rPr>
        <w:t>היו"ר ראובן ריבלין:</w:t>
      </w:r>
    </w:p>
    <w:p w14:paraId="6839C17C" w14:textId="77777777" w:rsidR="00000000" w:rsidRDefault="00794C8A">
      <w:pPr>
        <w:pStyle w:val="a"/>
        <w:rPr>
          <w:rtl/>
        </w:rPr>
      </w:pPr>
    </w:p>
    <w:p w14:paraId="0AC09B66" w14:textId="77777777" w:rsidR="00000000" w:rsidRDefault="00794C8A">
      <w:pPr>
        <w:pStyle w:val="a"/>
        <w:rPr>
          <w:rFonts w:hint="cs"/>
          <w:rtl/>
        </w:rPr>
      </w:pPr>
      <w:r>
        <w:rPr>
          <w:rFonts w:hint="cs"/>
          <w:rtl/>
        </w:rPr>
        <w:t>מי שיבקש פעמיים להצביע, ידבר פע</w:t>
      </w:r>
      <w:r>
        <w:rPr>
          <w:rFonts w:hint="cs"/>
          <w:rtl/>
        </w:rPr>
        <w:t>ם אחת פה ופעם שנייה במקום אחר...</w:t>
      </w:r>
    </w:p>
    <w:p w14:paraId="1A165A5E" w14:textId="77777777" w:rsidR="00000000" w:rsidRDefault="00794C8A">
      <w:pPr>
        <w:pStyle w:val="a"/>
        <w:rPr>
          <w:rFonts w:hint="cs"/>
          <w:rtl/>
        </w:rPr>
      </w:pPr>
    </w:p>
    <w:p w14:paraId="66959878" w14:textId="77777777" w:rsidR="00000000" w:rsidRDefault="00794C8A">
      <w:pPr>
        <w:pStyle w:val="a"/>
        <w:rPr>
          <w:rFonts w:hint="cs"/>
          <w:rtl/>
        </w:rPr>
      </w:pPr>
      <w:r>
        <w:rPr>
          <w:rFonts w:hint="cs"/>
          <w:rtl/>
        </w:rPr>
        <w:t xml:space="preserve">חבר הכנסת אופיר פינס. חברי הכנסת מח'ול, וילן וגברת פולישוק, חבל שלא הגעתם בזמן, אבל אם יהיה זמן, מובן שגם אתם תצטרפו. </w:t>
      </w:r>
    </w:p>
    <w:p w14:paraId="14072902" w14:textId="77777777" w:rsidR="00000000" w:rsidRDefault="00794C8A">
      <w:pPr>
        <w:pStyle w:val="a"/>
        <w:rPr>
          <w:rFonts w:hint="cs"/>
          <w:rtl/>
        </w:rPr>
      </w:pPr>
    </w:p>
    <w:p w14:paraId="71BCFD67" w14:textId="77777777" w:rsidR="00000000" w:rsidRDefault="00794C8A">
      <w:pPr>
        <w:pStyle w:val="Speaker"/>
        <w:rPr>
          <w:rtl/>
        </w:rPr>
      </w:pPr>
      <w:bookmarkStart w:id="51" w:name="FS000000455T15_07_2003_16_36_29"/>
      <w:bookmarkStart w:id="52" w:name="_Toc46140009"/>
      <w:bookmarkStart w:id="53" w:name="_Toc57365887"/>
      <w:bookmarkEnd w:id="51"/>
      <w:r>
        <w:rPr>
          <w:rFonts w:hint="eastAsia"/>
          <w:rtl/>
        </w:rPr>
        <w:t>אופיר</w:t>
      </w:r>
      <w:r>
        <w:rPr>
          <w:rtl/>
        </w:rPr>
        <w:t xml:space="preserve"> פינס-פז (העבודה-מימד):</w:t>
      </w:r>
      <w:bookmarkEnd w:id="52"/>
      <w:bookmarkEnd w:id="53"/>
    </w:p>
    <w:p w14:paraId="7A5243C9" w14:textId="77777777" w:rsidR="00000000" w:rsidRDefault="00794C8A">
      <w:pPr>
        <w:pStyle w:val="a"/>
        <w:rPr>
          <w:rFonts w:hint="cs"/>
          <w:rtl/>
        </w:rPr>
      </w:pPr>
    </w:p>
    <w:p w14:paraId="40FF8176" w14:textId="77777777" w:rsidR="00000000" w:rsidRDefault="00794C8A">
      <w:pPr>
        <w:pStyle w:val="a"/>
        <w:rPr>
          <w:rFonts w:hint="cs"/>
          <w:rtl/>
        </w:rPr>
      </w:pPr>
      <w:r>
        <w:rPr>
          <w:rFonts w:hint="cs"/>
          <w:rtl/>
        </w:rPr>
        <w:t xml:space="preserve">אדוני היושב-ראש, היה שווה להרים לך הנחתה. </w:t>
      </w:r>
    </w:p>
    <w:p w14:paraId="2516670F" w14:textId="77777777" w:rsidR="00000000" w:rsidRDefault="00794C8A">
      <w:pPr>
        <w:pStyle w:val="a"/>
        <w:rPr>
          <w:rFonts w:hint="cs"/>
          <w:rtl/>
        </w:rPr>
      </w:pPr>
    </w:p>
    <w:p w14:paraId="677C6019" w14:textId="77777777" w:rsidR="00000000" w:rsidRDefault="00794C8A">
      <w:pPr>
        <w:pStyle w:val="a"/>
        <w:rPr>
          <w:rFonts w:hint="cs"/>
          <w:rtl/>
        </w:rPr>
      </w:pPr>
      <w:r>
        <w:rPr>
          <w:rFonts w:hint="cs"/>
          <w:rtl/>
        </w:rPr>
        <w:t>אני רוצה לנצל את הדקה קודם כ</w:t>
      </w:r>
      <w:r>
        <w:rPr>
          <w:rFonts w:hint="cs"/>
          <w:rtl/>
        </w:rPr>
        <w:t>ול כדי להודות על הטקס שהיה כאן. כבן ראשון-לציון, שהוקמה כיישוב הראשון של העלייה הראשונה, מאוד שמחתי על הכבוד שהכנסת העניקה לנושא.</w:t>
      </w:r>
    </w:p>
    <w:p w14:paraId="297F7B05" w14:textId="77777777" w:rsidR="00000000" w:rsidRDefault="00794C8A">
      <w:pPr>
        <w:pStyle w:val="a"/>
        <w:rPr>
          <w:rFonts w:hint="cs"/>
          <w:rtl/>
        </w:rPr>
      </w:pPr>
    </w:p>
    <w:p w14:paraId="1A9F43CA" w14:textId="77777777" w:rsidR="00000000" w:rsidRDefault="00794C8A">
      <w:pPr>
        <w:pStyle w:val="a"/>
        <w:rPr>
          <w:rFonts w:hint="cs"/>
          <w:rtl/>
        </w:rPr>
      </w:pPr>
      <w:r>
        <w:rPr>
          <w:rFonts w:hint="cs"/>
          <w:rtl/>
        </w:rPr>
        <w:t>ביתר הזמן הקצר שעומד לרשותי אני רוצה למתוח ביקורת על היועץ המשפטי לממשלה, לא על ההחלטה שהוא קיבל שלא להורות למשטרה להמליץ לחק</w:t>
      </w:r>
      <w:r>
        <w:rPr>
          <w:rFonts w:hint="cs"/>
          <w:rtl/>
        </w:rPr>
        <w:t>ור את אריאל שרון, כן או לא. אני לא רוצה בכלל להיכנס לגוף ההחלטה, אלא לשני דברים - מי שמפרסם דבר מהסוג הזה ביום חמישי באישון הערב, ולא מפרסם גם את השיקולים ואת הנימוקים, אני חושב שיש לו בעיה, והצפי שלי מיועץ משפטי לממשלה לשקיפות, לאפשר דיון ציבורי, ולא לעשו</w:t>
      </w:r>
      <w:r>
        <w:rPr>
          <w:rFonts w:hint="cs"/>
          <w:rtl/>
        </w:rPr>
        <w:t xml:space="preserve">ת את זה כ... בלילה. </w:t>
      </w:r>
    </w:p>
    <w:p w14:paraId="6AF84F1B" w14:textId="77777777" w:rsidR="00000000" w:rsidRDefault="00794C8A">
      <w:pPr>
        <w:pStyle w:val="a"/>
        <w:rPr>
          <w:rFonts w:hint="cs"/>
          <w:rtl/>
        </w:rPr>
      </w:pPr>
    </w:p>
    <w:p w14:paraId="52FFBDE3" w14:textId="77777777" w:rsidR="00000000" w:rsidRDefault="00794C8A">
      <w:pPr>
        <w:pStyle w:val="ad"/>
        <w:rPr>
          <w:rtl/>
        </w:rPr>
      </w:pPr>
      <w:r>
        <w:rPr>
          <w:rtl/>
        </w:rPr>
        <w:t>היו"ר ראובן ריבלין:</w:t>
      </w:r>
    </w:p>
    <w:p w14:paraId="382489B4" w14:textId="77777777" w:rsidR="00000000" w:rsidRDefault="00794C8A">
      <w:pPr>
        <w:pStyle w:val="a"/>
        <w:rPr>
          <w:rtl/>
        </w:rPr>
      </w:pPr>
    </w:p>
    <w:p w14:paraId="6CC388DE" w14:textId="77777777" w:rsidR="00000000" w:rsidRDefault="00794C8A">
      <w:pPr>
        <w:pStyle w:val="a"/>
        <w:rPr>
          <w:rFonts w:hint="cs"/>
          <w:rtl/>
        </w:rPr>
      </w:pPr>
      <w:r>
        <w:rPr>
          <w:rFonts w:hint="cs"/>
          <w:rtl/>
        </w:rPr>
        <w:t xml:space="preserve">תודה לחבר הכנסת אופיר פינס. חבר הכנסת חיים כץ. </w:t>
      </w:r>
    </w:p>
    <w:p w14:paraId="24669B9F" w14:textId="77777777" w:rsidR="00000000" w:rsidRDefault="00794C8A">
      <w:pPr>
        <w:pStyle w:val="a"/>
        <w:rPr>
          <w:rFonts w:hint="cs"/>
          <w:rtl/>
        </w:rPr>
      </w:pPr>
    </w:p>
    <w:p w14:paraId="0F6CD6B1" w14:textId="77777777" w:rsidR="00000000" w:rsidRDefault="00794C8A">
      <w:pPr>
        <w:pStyle w:val="Speaker"/>
        <w:rPr>
          <w:rtl/>
        </w:rPr>
      </w:pPr>
      <w:bookmarkStart w:id="54" w:name="_Toc46140010"/>
      <w:bookmarkStart w:id="55" w:name="_Toc57365888"/>
      <w:r>
        <w:rPr>
          <w:rFonts w:hint="eastAsia"/>
          <w:rtl/>
        </w:rPr>
        <w:t>חיים</w:t>
      </w:r>
      <w:r>
        <w:rPr>
          <w:rtl/>
        </w:rPr>
        <w:t xml:space="preserve"> כץ (הליכוד):</w:t>
      </w:r>
      <w:bookmarkEnd w:id="54"/>
      <w:bookmarkEnd w:id="55"/>
    </w:p>
    <w:p w14:paraId="5D74F30E" w14:textId="77777777" w:rsidR="00000000" w:rsidRDefault="00794C8A">
      <w:pPr>
        <w:pStyle w:val="a"/>
        <w:rPr>
          <w:rFonts w:hint="cs"/>
          <w:rtl/>
        </w:rPr>
      </w:pPr>
    </w:p>
    <w:p w14:paraId="6A9D471C" w14:textId="77777777" w:rsidR="00000000" w:rsidRDefault="00794C8A">
      <w:pPr>
        <w:pStyle w:val="a"/>
        <w:rPr>
          <w:rFonts w:hint="cs"/>
          <w:rtl/>
        </w:rPr>
      </w:pPr>
      <w:r>
        <w:rPr>
          <w:rFonts w:hint="cs"/>
          <w:rtl/>
        </w:rPr>
        <w:t>אדוני היושב-ראש, חברי הכנסת, עד לאחרונה, עד 28 במאי, דנו בתוכנית הכלכלית. היום אנחנו נמצאים, לצערי, במשבר לא קל בנושא בתי-החולים. וראו זה פלא, או</w:t>
      </w:r>
      <w:r>
        <w:rPr>
          <w:rFonts w:hint="cs"/>
          <w:rtl/>
        </w:rPr>
        <w:t xml:space="preserve">תם פקידי האוצר, כפי שדיברו על קרנות הפנסיה, הם מדברים על גירעונות ועל ניהול כושל. </w:t>
      </w:r>
    </w:p>
    <w:p w14:paraId="2EBDF402" w14:textId="77777777" w:rsidR="00000000" w:rsidRDefault="00794C8A">
      <w:pPr>
        <w:pStyle w:val="a"/>
        <w:rPr>
          <w:rFonts w:hint="cs"/>
          <w:rtl/>
        </w:rPr>
      </w:pPr>
    </w:p>
    <w:p w14:paraId="4846CDB6" w14:textId="77777777" w:rsidR="00000000" w:rsidRDefault="00794C8A">
      <w:pPr>
        <w:pStyle w:val="a"/>
        <w:rPr>
          <w:rFonts w:hint="cs"/>
          <w:rtl/>
        </w:rPr>
      </w:pPr>
      <w:r>
        <w:rPr>
          <w:rFonts w:hint="cs"/>
          <w:rtl/>
        </w:rPr>
        <w:t>אני בא להציע לכנסת, שימנו מנהלים מורשים לבתי-החולים במקום המנהלים הקיימים. אולי הם עדיפים על פקידי האוצר, שהם המנהלים "הכי טובים", והם בטח גם "לא טועים" וגם "לא גורמים לגיר</w:t>
      </w:r>
      <w:r>
        <w:rPr>
          <w:rFonts w:hint="cs"/>
          <w:rtl/>
        </w:rPr>
        <w:t xml:space="preserve">עונות". תודה רבה. </w:t>
      </w:r>
    </w:p>
    <w:p w14:paraId="5F4EA8EA" w14:textId="77777777" w:rsidR="00000000" w:rsidRDefault="00794C8A">
      <w:pPr>
        <w:pStyle w:val="a"/>
        <w:rPr>
          <w:rFonts w:hint="cs"/>
          <w:rtl/>
        </w:rPr>
      </w:pPr>
    </w:p>
    <w:p w14:paraId="67B30521" w14:textId="77777777" w:rsidR="00000000" w:rsidRDefault="00794C8A">
      <w:pPr>
        <w:pStyle w:val="ad"/>
        <w:rPr>
          <w:rtl/>
        </w:rPr>
      </w:pPr>
      <w:r>
        <w:rPr>
          <w:rtl/>
        </w:rPr>
        <w:t>היו"ר ראובן ריבלין:</w:t>
      </w:r>
    </w:p>
    <w:p w14:paraId="59D8A0F2" w14:textId="77777777" w:rsidR="00000000" w:rsidRDefault="00794C8A">
      <w:pPr>
        <w:pStyle w:val="a"/>
        <w:rPr>
          <w:rtl/>
        </w:rPr>
      </w:pPr>
    </w:p>
    <w:p w14:paraId="66A35B93" w14:textId="77777777" w:rsidR="00000000" w:rsidRDefault="00794C8A">
      <w:pPr>
        <w:pStyle w:val="a"/>
        <w:rPr>
          <w:rFonts w:hint="cs"/>
          <w:rtl/>
        </w:rPr>
      </w:pPr>
      <w:r>
        <w:rPr>
          <w:rFonts w:hint="cs"/>
          <w:rtl/>
        </w:rPr>
        <w:t xml:space="preserve">תודה לחבר הכנסת כץ. חבר הכנסת אליעזר כהן, הידוע בשם צ'יטה. אחריו - חבר הכנסת דוד אזולאי. </w:t>
      </w:r>
    </w:p>
    <w:p w14:paraId="23FCF351" w14:textId="77777777" w:rsidR="00000000" w:rsidRDefault="00794C8A">
      <w:pPr>
        <w:pStyle w:val="a"/>
        <w:rPr>
          <w:rFonts w:hint="cs"/>
          <w:rtl/>
        </w:rPr>
      </w:pPr>
    </w:p>
    <w:p w14:paraId="3A0F26E5" w14:textId="77777777" w:rsidR="00000000" w:rsidRDefault="00794C8A">
      <w:pPr>
        <w:pStyle w:val="Speaker"/>
        <w:rPr>
          <w:rtl/>
        </w:rPr>
      </w:pPr>
      <w:bookmarkStart w:id="56" w:name="_Toc46140011"/>
      <w:bookmarkStart w:id="57" w:name="_Toc57365889"/>
      <w:r>
        <w:rPr>
          <w:rFonts w:hint="eastAsia"/>
          <w:rtl/>
        </w:rPr>
        <w:t>אליעזר</w:t>
      </w:r>
      <w:r>
        <w:rPr>
          <w:rtl/>
        </w:rPr>
        <w:t xml:space="preserve"> כהן (האיחוד הלאומי - ישראל ביתנו):</w:t>
      </w:r>
      <w:bookmarkEnd w:id="56"/>
      <w:bookmarkEnd w:id="57"/>
    </w:p>
    <w:p w14:paraId="7253E911" w14:textId="77777777" w:rsidR="00000000" w:rsidRDefault="00794C8A">
      <w:pPr>
        <w:pStyle w:val="a"/>
        <w:rPr>
          <w:rFonts w:hint="cs"/>
          <w:rtl/>
        </w:rPr>
      </w:pPr>
    </w:p>
    <w:p w14:paraId="18213521" w14:textId="77777777" w:rsidR="00000000" w:rsidRDefault="00794C8A">
      <w:pPr>
        <w:pStyle w:val="a"/>
        <w:rPr>
          <w:rFonts w:hint="cs"/>
          <w:rtl/>
        </w:rPr>
      </w:pPr>
      <w:r>
        <w:rPr>
          <w:rFonts w:hint="cs"/>
          <w:rtl/>
        </w:rPr>
        <w:t>אדוני היושב-ראש, חברי חברי הכנסת, לפני שנה וחצי כל התקשורת פרסמה עובדות מדהימות ע</w:t>
      </w:r>
      <w:r>
        <w:rPr>
          <w:rFonts w:hint="cs"/>
          <w:rtl/>
        </w:rPr>
        <w:t xml:space="preserve">ל חבר כנסת שדרס נכה בכניסה לכנסת - בשביתת הנכים. אני יכול להגיד לכם, שהתקיים דיון בעניין כי אותה נכה תבעה אותי בבית-משפט, והוא זיכה אותי לחלוטין. לא רק שלא דרסתי אותה, אפילו לא פגעתי בה, אפילו חלק מהחלקים שהיו ליד האוטו שלי לא פגעו בה, והיא לא נפגעה בכלל. </w:t>
      </w:r>
      <w:r>
        <w:rPr>
          <w:rFonts w:hint="cs"/>
          <w:rtl/>
        </w:rPr>
        <w:t xml:space="preserve">כך שהסיפור של העלילות על אנשי ציבור וחברי כנסת בפרט - אדוני היושב-ראש, שמוצא את עצמו כל הזמן מתנצל בפני אנשים שתוקפים את חברי הכנסת - צריך להיבדק בזכוכית מגדלת לעתים קרובות יותר ויותר. תודה רבה. </w:t>
      </w:r>
    </w:p>
    <w:p w14:paraId="4CFFE185" w14:textId="77777777" w:rsidR="00000000" w:rsidRDefault="00794C8A">
      <w:pPr>
        <w:pStyle w:val="a"/>
        <w:rPr>
          <w:rFonts w:hint="cs"/>
          <w:rtl/>
        </w:rPr>
      </w:pPr>
    </w:p>
    <w:p w14:paraId="0F7B7D71" w14:textId="77777777" w:rsidR="00000000" w:rsidRDefault="00794C8A">
      <w:pPr>
        <w:pStyle w:val="ad"/>
        <w:rPr>
          <w:rtl/>
        </w:rPr>
      </w:pPr>
      <w:r>
        <w:rPr>
          <w:rtl/>
        </w:rPr>
        <w:t>היו"ר ראובן ריבלין:</w:t>
      </w:r>
    </w:p>
    <w:p w14:paraId="0F880E87" w14:textId="77777777" w:rsidR="00000000" w:rsidRDefault="00794C8A">
      <w:pPr>
        <w:pStyle w:val="a"/>
        <w:rPr>
          <w:rtl/>
        </w:rPr>
      </w:pPr>
    </w:p>
    <w:p w14:paraId="71A2068A" w14:textId="77777777" w:rsidR="00000000" w:rsidRDefault="00794C8A">
      <w:pPr>
        <w:pStyle w:val="a"/>
        <w:rPr>
          <w:rFonts w:hint="cs"/>
          <w:rtl/>
        </w:rPr>
      </w:pPr>
      <w:r>
        <w:rPr>
          <w:rFonts w:hint="cs"/>
          <w:rtl/>
        </w:rPr>
        <w:t xml:space="preserve">תודה לחבר הכנסת אליעזר כהן. חבר הכנסת </w:t>
      </w:r>
      <w:r>
        <w:rPr>
          <w:rFonts w:hint="cs"/>
          <w:rtl/>
        </w:rPr>
        <w:t xml:space="preserve">דוד אזולאי, ואחריו - חבר הכנסת זחאלקה. אני הולך לפי המפלגות ועושה צדק. חברת הכנסת תמיר, את לא הצבעת אבל את נרשמת. </w:t>
      </w:r>
    </w:p>
    <w:p w14:paraId="6FE1D07E" w14:textId="77777777" w:rsidR="00000000" w:rsidRDefault="00794C8A">
      <w:pPr>
        <w:pStyle w:val="a"/>
        <w:rPr>
          <w:rFonts w:hint="cs"/>
          <w:rtl/>
        </w:rPr>
      </w:pPr>
    </w:p>
    <w:p w14:paraId="4508756C" w14:textId="77777777" w:rsidR="00000000" w:rsidRDefault="00794C8A">
      <w:pPr>
        <w:pStyle w:val="Speaker"/>
        <w:rPr>
          <w:rtl/>
        </w:rPr>
      </w:pPr>
      <w:bookmarkStart w:id="58" w:name="FS000000483T15_07_2003_16_44_32"/>
      <w:bookmarkStart w:id="59" w:name="_Toc46140012"/>
      <w:bookmarkStart w:id="60" w:name="_Toc57365890"/>
      <w:bookmarkEnd w:id="58"/>
      <w:r>
        <w:rPr>
          <w:rFonts w:hint="eastAsia"/>
          <w:rtl/>
        </w:rPr>
        <w:t>דוד</w:t>
      </w:r>
      <w:r>
        <w:rPr>
          <w:rtl/>
        </w:rPr>
        <w:t xml:space="preserve"> אזולאי (ש"ס):</w:t>
      </w:r>
      <w:bookmarkEnd w:id="59"/>
      <w:bookmarkEnd w:id="60"/>
    </w:p>
    <w:p w14:paraId="708D8F9E" w14:textId="77777777" w:rsidR="00000000" w:rsidRDefault="00794C8A">
      <w:pPr>
        <w:pStyle w:val="a"/>
        <w:rPr>
          <w:rFonts w:hint="cs"/>
          <w:rtl/>
        </w:rPr>
      </w:pPr>
    </w:p>
    <w:p w14:paraId="01CB8302" w14:textId="77777777" w:rsidR="00000000" w:rsidRDefault="00794C8A">
      <w:pPr>
        <w:pStyle w:val="a"/>
        <w:rPr>
          <w:rFonts w:hint="cs"/>
          <w:rtl/>
        </w:rPr>
      </w:pPr>
      <w:r>
        <w:rPr>
          <w:rFonts w:hint="cs"/>
          <w:rtl/>
        </w:rPr>
        <w:t>אדוני היושב-ראש, רק אתמול גילתה הממשלה עד כמה קשה הפגיעה של התוכנית הכלכלית במשפחות חד-הוריות. מנסים לתקן, אבל במקום לתקן</w:t>
      </w:r>
      <w:r>
        <w:rPr>
          <w:rFonts w:hint="cs"/>
          <w:rtl/>
        </w:rPr>
        <w:t xml:space="preserve"> - אני מציע שהממשלה תקום ותודה ותגיד: נכשלנו.</w:t>
      </w:r>
    </w:p>
    <w:p w14:paraId="776D98B3" w14:textId="77777777" w:rsidR="00000000" w:rsidRDefault="00794C8A">
      <w:pPr>
        <w:pStyle w:val="a"/>
        <w:rPr>
          <w:rFonts w:hint="cs"/>
          <w:rtl/>
        </w:rPr>
      </w:pPr>
    </w:p>
    <w:p w14:paraId="4287F4FA" w14:textId="77777777" w:rsidR="00000000" w:rsidRDefault="00794C8A">
      <w:pPr>
        <w:pStyle w:val="a"/>
        <w:rPr>
          <w:rFonts w:hint="cs"/>
          <w:rtl/>
        </w:rPr>
      </w:pPr>
      <w:r>
        <w:rPr>
          <w:rFonts w:hint="cs"/>
          <w:rtl/>
        </w:rPr>
        <w:t xml:space="preserve">הדבר הקשה מכול </w:t>
      </w:r>
      <w:r>
        <w:rPr>
          <w:rtl/>
        </w:rPr>
        <w:t>–</w:t>
      </w:r>
      <w:r>
        <w:rPr>
          <w:rFonts w:hint="cs"/>
          <w:rtl/>
        </w:rPr>
        <w:t xml:space="preserve"> לא יעלה על הדעת שמשרד האוצר ומשרד ראש הממשלה מנהלים מאבק יוקרה ביניהם על גבם של המסכנים במדינת ישראל.</w:t>
      </w:r>
    </w:p>
    <w:p w14:paraId="74CE0597" w14:textId="77777777" w:rsidR="00000000" w:rsidRDefault="00794C8A">
      <w:pPr>
        <w:pStyle w:val="a"/>
        <w:rPr>
          <w:rFonts w:hint="cs"/>
          <w:rtl/>
        </w:rPr>
      </w:pPr>
      <w:r>
        <w:rPr>
          <w:rFonts w:hint="cs"/>
          <w:rtl/>
        </w:rPr>
        <w:t xml:space="preserve"> </w:t>
      </w:r>
    </w:p>
    <w:p w14:paraId="1EB96BD7" w14:textId="77777777" w:rsidR="00000000" w:rsidRDefault="00794C8A">
      <w:pPr>
        <w:pStyle w:val="ad"/>
        <w:rPr>
          <w:rtl/>
        </w:rPr>
      </w:pPr>
      <w:r>
        <w:rPr>
          <w:rtl/>
        </w:rPr>
        <w:t>היו"ר ראובן ריבלין:</w:t>
      </w:r>
    </w:p>
    <w:p w14:paraId="4A6AE5DB" w14:textId="77777777" w:rsidR="00000000" w:rsidRDefault="00794C8A">
      <w:pPr>
        <w:pStyle w:val="a"/>
        <w:rPr>
          <w:rtl/>
        </w:rPr>
      </w:pPr>
    </w:p>
    <w:p w14:paraId="0200D8BB" w14:textId="77777777" w:rsidR="00000000" w:rsidRDefault="00794C8A">
      <w:pPr>
        <w:pStyle w:val="a"/>
        <w:rPr>
          <w:rFonts w:hint="cs"/>
          <w:rtl/>
        </w:rPr>
      </w:pPr>
      <w:r>
        <w:rPr>
          <w:rFonts w:hint="cs"/>
          <w:rtl/>
        </w:rPr>
        <w:t>תודה לחבר הכנסת אזולאי. חברי הכנסת היום מצטיינים, במחצית הדקה הם או</w:t>
      </w:r>
      <w:r>
        <w:rPr>
          <w:rFonts w:hint="cs"/>
          <w:rtl/>
        </w:rPr>
        <w:t xml:space="preserve">מרים את כל מה שיש להם לומר. חבר הכנסת ג'מאל זחאלקה, בבקשה. אחריו, באופן לא מסודר - חבר הכנסת יורי שטרן. אמנם היית ראשון, אבל נעלמת לי פתאום מכיסאך. </w:t>
      </w:r>
    </w:p>
    <w:p w14:paraId="75872D10" w14:textId="77777777" w:rsidR="00000000" w:rsidRDefault="00794C8A">
      <w:pPr>
        <w:pStyle w:val="a"/>
        <w:rPr>
          <w:rFonts w:hint="cs"/>
          <w:rtl/>
        </w:rPr>
      </w:pPr>
    </w:p>
    <w:p w14:paraId="5DD8A251" w14:textId="77777777" w:rsidR="00000000" w:rsidRDefault="00794C8A">
      <w:pPr>
        <w:pStyle w:val="Speaker"/>
        <w:rPr>
          <w:rtl/>
        </w:rPr>
      </w:pPr>
      <w:bookmarkStart w:id="61" w:name="FS000001061T15_07_2003_16_46_36"/>
      <w:bookmarkStart w:id="62" w:name="_Toc46140013"/>
      <w:bookmarkStart w:id="63" w:name="_Toc57365891"/>
      <w:bookmarkEnd w:id="61"/>
      <w:r>
        <w:rPr>
          <w:rFonts w:hint="eastAsia"/>
          <w:rtl/>
        </w:rPr>
        <w:t>ג</w:t>
      </w:r>
      <w:r>
        <w:rPr>
          <w:rtl/>
        </w:rPr>
        <w:t>'מאל זחאלקה (בל"ד):</w:t>
      </w:r>
      <w:bookmarkEnd w:id="62"/>
      <w:bookmarkEnd w:id="63"/>
    </w:p>
    <w:p w14:paraId="5AD7F6BC" w14:textId="77777777" w:rsidR="00000000" w:rsidRDefault="00794C8A">
      <w:pPr>
        <w:pStyle w:val="a"/>
        <w:rPr>
          <w:rFonts w:hint="cs"/>
          <w:rtl/>
        </w:rPr>
      </w:pPr>
    </w:p>
    <w:p w14:paraId="2A21670F" w14:textId="77777777" w:rsidR="00000000" w:rsidRDefault="00794C8A">
      <w:pPr>
        <w:pStyle w:val="a"/>
        <w:rPr>
          <w:rFonts w:hint="cs"/>
          <w:rtl/>
        </w:rPr>
      </w:pPr>
      <w:r>
        <w:rPr>
          <w:rFonts w:hint="cs"/>
          <w:rtl/>
        </w:rPr>
        <w:t>אדוני היושב-ראש, האזרח הערבי אבראהים בבאללה קיבל מקלט מדיני בארצות-הברית בהחלטה תקדי</w:t>
      </w:r>
      <w:r>
        <w:rPr>
          <w:rFonts w:hint="cs"/>
          <w:rtl/>
        </w:rPr>
        <w:t>מית של בית-משפט אמריקני, שאני בטוח שלפחות כאן בכנסת אף אחד לא מערער עליו כסמכות ואף אחד לא חושב שהוא עוכר ישראל או משהו כזה, כפי שנוהגים לטעון כלפי האירופים. זה תמרור אזהרה, תמרור אזהרה אדום, שאם לא תשנה המדינה את יחסה לאזרחים הערבים, העולם לא יעמוד מנגד ו</w:t>
      </w:r>
      <w:r>
        <w:rPr>
          <w:rFonts w:hint="cs"/>
          <w:rtl/>
        </w:rPr>
        <w:t xml:space="preserve">ישתוק. </w:t>
      </w:r>
    </w:p>
    <w:p w14:paraId="5E7B7F57" w14:textId="77777777" w:rsidR="00000000" w:rsidRDefault="00794C8A">
      <w:pPr>
        <w:pStyle w:val="a"/>
        <w:rPr>
          <w:rFonts w:hint="cs"/>
          <w:rtl/>
        </w:rPr>
      </w:pPr>
    </w:p>
    <w:p w14:paraId="42D12517" w14:textId="77777777" w:rsidR="00000000" w:rsidRDefault="00794C8A">
      <w:pPr>
        <w:pStyle w:val="a"/>
        <w:rPr>
          <w:rFonts w:hint="cs"/>
          <w:rtl/>
        </w:rPr>
      </w:pPr>
      <w:r>
        <w:rPr>
          <w:rFonts w:hint="cs"/>
          <w:rtl/>
        </w:rPr>
        <w:t xml:space="preserve">אני חושב שכדאי מאוד ללמוד את פסק-הדין הזה ולקבל את ההחלטות הנכונות לפיו. המסקנה צריכה להיות שינוי מהפכני ביחס כלפי האזרחים הערבים, אחרת גם העולם לא ישתוק, לא רק אנחנו. </w:t>
      </w:r>
    </w:p>
    <w:p w14:paraId="6C88C030" w14:textId="77777777" w:rsidR="00000000" w:rsidRDefault="00794C8A">
      <w:pPr>
        <w:pStyle w:val="a"/>
        <w:rPr>
          <w:rFonts w:hint="cs"/>
          <w:rtl/>
        </w:rPr>
      </w:pPr>
    </w:p>
    <w:p w14:paraId="5541F3A9" w14:textId="77777777" w:rsidR="00000000" w:rsidRDefault="00794C8A">
      <w:pPr>
        <w:pStyle w:val="ad"/>
        <w:rPr>
          <w:rtl/>
        </w:rPr>
      </w:pPr>
      <w:r>
        <w:rPr>
          <w:rtl/>
        </w:rPr>
        <w:t>היו"ר ראובן ריבלין:</w:t>
      </w:r>
    </w:p>
    <w:p w14:paraId="5E2D8EE8" w14:textId="77777777" w:rsidR="00000000" w:rsidRDefault="00794C8A">
      <w:pPr>
        <w:pStyle w:val="a"/>
        <w:rPr>
          <w:rtl/>
        </w:rPr>
      </w:pPr>
    </w:p>
    <w:p w14:paraId="14D0456F" w14:textId="77777777" w:rsidR="00000000" w:rsidRDefault="00794C8A">
      <w:pPr>
        <w:pStyle w:val="a"/>
        <w:rPr>
          <w:rFonts w:hint="cs"/>
          <w:rtl/>
        </w:rPr>
      </w:pPr>
      <w:r>
        <w:rPr>
          <w:rFonts w:hint="cs"/>
          <w:rtl/>
        </w:rPr>
        <w:t xml:space="preserve">תודה רבה לחבר הכנסת זחאלקה. חבר הכנסת יורי שטרן, ואחריו </w:t>
      </w:r>
      <w:r>
        <w:rPr>
          <w:rFonts w:hint="cs"/>
          <w:rtl/>
        </w:rPr>
        <w:t xml:space="preserve">- חברת הכנסת תמיר. </w:t>
      </w:r>
    </w:p>
    <w:p w14:paraId="15045D10" w14:textId="77777777" w:rsidR="00000000" w:rsidRDefault="00794C8A">
      <w:pPr>
        <w:pStyle w:val="a"/>
        <w:rPr>
          <w:rFonts w:hint="cs"/>
          <w:rtl/>
        </w:rPr>
      </w:pPr>
    </w:p>
    <w:p w14:paraId="6372E8F4" w14:textId="77777777" w:rsidR="00000000" w:rsidRDefault="00794C8A">
      <w:pPr>
        <w:pStyle w:val="Speaker"/>
        <w:rPr>
          <w:rtl/>
        </w:rPr>
      </w:pPr>
      <w:bookmarkStart w:id="64" w:name="FS000000430T15_07_2003_16_48_11"/>
      <w:bookmarkStart w:id="65" w:name="_Toc46140014"/>
      <w:bookmarkStart w:id="66" w:name="_Toc57365892"/>
      <w:bookmarkEnd w:id="64"/>
      <w:r>
        <w:rPr>
          <w:rFonts w:hint="eastAsia"/>
          <w:rtl/>
        </w:rPr>
        <w:t>יורי</w:t>
      </w:r>
      <w:r>
        <w:rPr>
          <w:rtl/>
        </w:rPr>
        <w:t xml:space="preserve"> שטרן (האיחוד הלאומי - ישראל ביתנו):</w:t>
      </w:r>
      <w:bookmarkEnd w:id="65"/>
      <w:bookmarkEnd w:id="66"/>
    </w:p>
    <w:p w14:paraId="4A5FD70B" w14:textId="77777777" w:rsidR="00000000" w:rsidRDefault="00794C8A">
      <w:pPr>
        <w:pStyle w:val="a"/>
        <w:rPr>
          <w:rFonts w:hint="cs"/>
          <w:rtl/>
        </w:rPr>
      </w:pPr>
    </w:p>
    <w:p w14:paraId="59C9AB3E" w14:textId="77777777" w:rsidR="00000000" w:rsidRDefault="00794C8A">
      <w:pPr>
        <w:pStyle w:val="a"/>
        <w:rPr>
          <w:rFonts w:hint="cs"/>
          <w:rtl/>
        </w:rPr>
      </w:pPr>
      <w:r>
        <w:rPr>
          <w:rFonts w:hint="cs"/>
          <w:rtl/>
        </w:rPr>
        <w:t xml:space="preserve">כבוד היושב-ראש, היום סיירה ועדת הפנים ואיכות הסביבה של הכנסת בעיר לוד, העיר שנבחרה על-ידי ראש הממשלה כאחת משלוש הערים שיהיו בטיפול אישי שלו. </w:t>
      </w:r>
    </w:p>
    <w:p w14:paraId="28BB5918" w14:textId="77777777" w:rsidR="00000000" w:rsidRDefault="00794C8A">
      <w:pPr>
        <w:pStyle w:val="a"/>
        <w:rPr>
          <w:rFonts w:hint="cs"/>
          <w:rtl/>
        </w:rPr>
      </w:pPr>
    </w:p>
    <w:p w14:paraId="3655B2F4" w14:textId="77777777" w:rsidR="00000000" w:rsidRDefault="00794C8A">
      <w:pPr>
        <w:pStyle w:val="a"/>
        <w:rPr>
          <w:rFonts w:hint="cs"/>
          <w:rtl/>
        </w:rPr>
      </w:pPr>
      <w:r>
        <w:rPr>
          <w:rFonts w:hint="cs"/>
          <w:rtl/>
        </w:rPr>
        <w:t>בעיר הזאת כבר חודשיים לא משלמים משכורת לעובדי העיר</w:t>
      </w:r>
      <w:r>
        <w:rPr>
          <w:rFonts w:hint="cs"/>
          <w:rtl/>
        </w:rPr>
        <w:t>ייה. נכון שיש לעירייה גירעונות ואין לה כסף וכו', אבל האחריות לתשלום משכורת היא אחריות לפי החוק. לכן, בסוף המדינה תצטרך לשלם את המשכורת. חבל שהיא תשלם אותה עם ריביות וקנסות. אנשים בקושי סוגרים את החודש, גם כשהם מקבלים משכורת. איך הם יתקיימו כשאין הכסף המיני</w:t>
      </w:r>
      <w:r>
        <w:rPr>
          <w:rFonts w:hint="cs"/>
          <w:rtl/>
        </w:rPr>
        <w:t>מלי שהעירייה חייבת להם? לכן אני מנצל את ההזדמנות לקרוא למשרד האוצר ולמשרד הפנים ולסגור ביניהם מי ואיך יעביר לעיריית לוד כסף לתשלום משכורות, כי זה דבר בלתי נסבל.</w:t>
      </w:r>
    </w:p>
    <w:p w14:paraId="10BF0E30" w14:textId="77777777" w:rsidR="00000000" w:rsidRDefault="00794C8A">
      <w:pPr>
        <w:pStyle w:val="a"/>
        <w:rPr>
          <w:rFonts w:hint="cs"/>
          <w:rtl/>
        </w:rPr>
      </w:pPr>
    </w:p>
    <w:p w14:paraId="0C900F39" w14:textId="77777777" w:rsidR="00000000" w:rsidRDefault="00794C8A">
      <w:pPr>
        <w:pStyle w:val="ad"/>
        <w:rPr>
          <w:rtl/>
        </w:rPr>
      </w:pPr>
      <w:r>
        <w:rPr>
          <w:rtl/>
        </w:rPr>
        <w:t>היו"ר ראובן ריבלין:</w:t>
      </w:r>
    </w:p>
    <w:p w14:paraId="0DA4B1A3" w14:textId="77777777" w:rsidR="00000000" w:rsidRDefault="00794C8A">
      <w:pPr>
        <w:pStyle w:val="a"/>
        <w:rPr>
          <w:rtl/>
        </w:rPr>
      </w:pPr>
    </w:p>
    <w:p w14:paraId="023F68F9" w14:textId="77777777" w:rsidR="00000000" w:rsidRDefault="00794C8A">
      <w:pPr>
        <w:pStyle w:val="a"/>
        <w:rPr>
          <w:rFonts w:hint="cs"/>
          <w:rtl/>
        </w:rPr>
      </w:pPr>
      <w:r>
        <w:rPr>
          <w:rFonts w:hint="cs"/>
          <w:rtl/>
        </w:rPr>
        <w:t>תודה לחבר הכנסת יורי שטרן. חברת הכנסת יולי תמיר, בבקשה. אחריה - חבר הכנסת</w:t>
      </w:r>
      <w:r>
        <w:rPr>
          <w:rFonts w:hint="cs"/>
          <w:rtl/>
        </w:rPr>
        <w:t xml:space="preserve"> איוב קרא.</w:t>
      </w:r>
    </w:p>
    <w:p w14:paraId="55AAD91F" w14:textId="77777777" w:rsidR="00000000" w:rsidRDefault="00794C8A">
      <w:pPr>
        <w:pStyle w:val="a"/>
        <w:rPr>
          <w:rFonts w:hint="cs"/>
          <w:rtl/>
        </w:rPr>
      </w:pPr>
    </w:p>
    <w:p w14:paraId="16584ABD" w14:textId="77777777" w:rsidR="00000000" w:rsidRDefault="00794C8A">
      <w:pPr>
        <w:pStyle w:val="Speaker"/>
        <w:rPr>
          <w:rtl/>
        </w:rPr>
      </w:pPr>
      <w:bookmarkStart w:id="67" w:name="FS000001043T15_07_2003_16_49_29"/>
      <w:bookmarkStart w:id="68" w:name="_Toc46140015"/>
      <w:bookmarkStart w:id="69" w:name="_Toc57365893"/>
      <w:bookmarkEnd w:id="67"/>
      <w:r>
        <w:rPr>
          <w:rFonts w:hint="eastAsia"/>
          <w:rtl/>
        </w:rPr>
        <w:t>יולי</w:t>
      </w:r>
      <w:r>
        <w:rPr>
          <w:rtl/>
        </w:rPr>
        <w:t xml:space="preserve"> תמיר (העבודה-מימד):</w:t>
      </w:r>
      <w:bookmarkEnd w:id="68"/>
      <w:bookmarkEnd w:id="69"/>
    </w:p>
    <w:p w14:paraId="54380249" w14:textId="77777777" w:rsidR="00000000" w:rsidRDefault="00794C8A">
      <w:pPr>
        <w:pStyle w:val="a"/>
        <w:rPr>
          <w:rFonts w:hint="cs"/>
          <w:rtl/>
        </w:rPr>
      </w:pPr>
    </w:p>
    <w:p w14:paraId="03BC8B42" w14:textId="77777777" w:rsidR="00000000" w:rsidRDefault="00794C8A">
      <w:pPr>
        <w:pStyle w:val="a"/>
        <w:rPr>
          <w:rFonts w:hint="cs"/>
          <w:rtl/>
        </w:rPr>
      </w:pPr>
      <w:r>
        <w:rPr>
          <w:rFonts w:hint="cs"/>
          <w:rtl/>
        </w:rPr>
        <w:t>אדוני היושב-ראש, חברי חברי הכנסת, ברצוני להעלות לדיון נושא כאוב מאוד. אתמול אמר שר האוצר, בהצעתו לאמהות החד-הוריות, כי הוא מפנה אותן לעבוד על מנת להשתכר. היום שמענו בוועדה שעוסקת בפניות הציבור מה קורה באמת בלשכות שאמור</w:t>
      </w:r>
      <w:r>
        <w:rPr>
          <w:rFonts w:hint="cs"/>
          <w:rtl/>
        </w:rPr>
        <w:t xml:space="preserve">ות לטפל בהפניית הציבור לתעסוקה. בלשכות התעסוקה יש עומס בלתי נסבל. בעצם, משמעות הפנייתן של 40,000 נשים נוספות ללשכות האלה היא אי-יכולת הלשכות האלה לתפקד. כבר היום ידוע לכולם, שבלשכות האלה אין בעצם הפניה לעבודה. יש רישום ואין הפניה. שיעור ההשמה שלהן לא עולה </w:t>
      </w:r>
      <w:r>
        <w:rPr>
          <w:rFonts w:hint="cs"/>
          <w:rtl/>
        </w:rPr>
        <w:t>על 3%. ראוי היה, שכשמפנים אנשים ללשכות תעסוקה, יספקו להם גם תנאים לפנות וגם תנאים לתעסוקה. תודה.</w:t>
      </w:r>
    </w:p>
    <w:p w14:paraId="73370331" w14:textId="77777777" w:rsidR="00000000" w:rsidRDefault="00794C8A">
      <w:pPr>
        <w:pStyle w:val="a"/>
        <w:rPr>
          <w:rFonts w:hint="cs"/>
          <w:rtl/>
        </w:rPr>
      </w:pPr>
    </w:p>
    <w:p w14:paraId="2082730D" w14:textId="77777777" w:rsidR="00000000" w:rsidRDefault="00794C8A">
      <w:pPr>
        <w:pStyle w:val="ad"/>
        <w:rPr>
          <w:rtl/>
        </w:rPr>
      </w:pPr>
      <w:r>
        <w:rPr>
          <w:rtl/>
        </w:rPr>
        <w:t>היו"ר ראובן ריבלין:</w:t>
      </w:r>
    </w:p>
    <w:p w14:paraId="47848420" w14:textId="77777777" w:rsidR="00000000" w:rsidRDefault="00794C8A">
      <w:pPr>
        <w:pStyle w:val="a"/>
        <w:rPr>
          <w:rtl/>
        </w:rPr>
      </w:pPr>
    </w:p>
    <w:p w14:paraId="41CDA7A0" w14:textId="77777777" w:rsidR="00000000" w:rsidRDefault="00794C8A">
      <w:pPr>
        <w:pStyle w:val="a"/>
        <w:rPr>
          <w:rFonts w:hint="cs"/>
          <w:rtl/>
        </w:rPr>
      </w:pPr>
      <w:r>
        <w:rPr>
          <w:rFonts w:hint="cs"/>
          <w:rtl/>
        </w:rPr>
        <w:t>אני מודה מאוד לחברת הכנסת יולי תמיר גם על העמידה בלוח הזמנים. חבר הכנסת איוב קרא, בבקשה. אחריו - חבר הכנסת עמרם מצנע. אני מתנצל על שלא רא</w:t>
      </w:r>
      <w:r>
        <w:rPr>
          <w:rFonts w:hint="cs"/>
          <w:rtl/>
        </w:rPr>
        <w:t>יתי שאדוני הצביע.</w:t>
      </w:r>
    </w:p>
    <w:p w14:paraId="09A48377" w14:textId="77777777" w:rsidR="00000000" w:rsidRDefault="00794C8A">
      <w:pPr>
        <w:pStyle w:val="a"/>
        <w:rPr>
          <w:rFonts w:hint="cs"/>
          <w:rtl/>
        </w:rPr>
      </w:pPr>
    </w:p>
    <w:p w14:paraId="075413A6" w14:textId="77777777" w:rsidR="00000000" w:rsidRDefault="00794C8A">
      <w:pPr>
        <w:pStyle w:val="Speaker"/>
        <w:rPr>
          <w:rtl/>
        </w:rPr>
      </w:pPr>
      <w:bookmarkStart w:id="70" w:name="FS000000475T15_07_2003_16_51_46"/>
      <w:bookmarkStart w:id="71" w:name="_Toc46140016"/>
      <w:bookmarkStart w:id="72" w:name="_Toc57365894"/>
      <w:bookmarkEnd w:id="70"/>
      <w:r>
        <w:rPr>
          <w:rFonts w:hint="eastAsia"/>
          <w:rtl/>
        </w:rPr>
        <w:t>איוב</w:t>
      </w:r>
      <w:r>
        <w:rPr>
          <w:rtl/>
        </w:rPr>
        <w:t xml:space="preserve"> קרא (הליכוד):</w:t>
      </w:r>
      <w:bookmarkEnd w:id="71"/>
      <w:bookmarkEnd w:id="72"/>
    </w:p>
    <w:p w14:paraId="3F82693F" w14:textId="77777777" w:rsidR="00000000" w:rsidRDefault="00794C8A">
      <w:pPr>
        <w:pStyle w:val="a"/>
        <w:rPr>
          <w:rFonts w:hint="cs"/>
          <w:rtl/>
        </w:rPr>
      </w:pPr>
    </w:p>
    <w:p w14:paraId="090C7A98" w14:textId="77777777" w:rsidR="00000000" w:rsidRDefault="00794C8A">
      <w:pPr>
        <w:pStyle w:val="a"/>
        <w:rPr>
          <w:rFonts w:hint="cs"/>
          <w:rtl/>
        </w:rPr>
      </w:pPr>
      <w:r>
        <w:rPr>
          <w:rFonts w:hint="cs"/>
          <w:rtl/>
        </w:rPr>
        <w:t>אדוני היושב-ראש, כנסת נכבדה, היום דנה ועדת הכספים בהעברת כסף ואמצעים לגדר ההפרדה בסך כ-850 מיליון שקל. אני חושב שהיות שכבר היתה בממשלה הסכמה עקרונית בנושא מפת הדרכים, אין טעם לגדר - או מפת הדרכים או גדר. אם היה צריך ל</w:t>
      </w:r>
      <w:r>
        <w:rPr>
          <w:rFonts w:hint="cs"/>
          <w:rtl/>
        </w:rPr>
        <w:t>תת עדיפות, היה עדיף להפנות את כל המשאבים הללו למובטלים, ואולי  לגברת קנפו, לפתור בעיה חברתית-כלכלית קשה במדינה.</w:t>
      </w:r>
    </w:p>
    <w:p w14:paraId="3EC7D17E" w14:textId="77777777" w:rsidR="00000000" w:rsidRDefault="00794C8A">
      <w:pPr>
        <w:pStyle w:val="ad"/>
        <w:rPr>
          <w:rtl/>
        </w:rPr>
      </w:pPr>
    </w:p>
    <w:p w14:paraId="12BC9210" w14:textId="77777777" w:rsidR="00000000" w:rsidRDefault="00794C8A">
      <w:pPr>
        <w:pStyle w:val="ad"/>
        <w:rPr>
          <w:rtl/>
        </w:rPr>
      </w:pPr>
      <w:r>
        <w:rPr>
          <w:rtl/>
        </w:rPr>
        <w:t>היו"ר ראובן ריבלין:</w:t>
      </w:r>
    </w:p>
    <w:p w14:paraId="673C27A2" w14:textId="77777777" w:rsidR="00000000" w:rsidRDefault="00794C8A">
      <w:pPr>
        <w:pStyle w:val="a"/>
        <w:rPr>
          <w:rFonts w:hint="cs"/>
          <w:rtl/>
        </w:rPr>
      </w:pPr>
    </w:p>
    <w:p w14:paraId="09C9580F" w14:textId="77777777" w:rsidR="00000000" w:rsidRDefault="00794C8A">
      <w:pPr>
        <w:pStyle w:val="a"/>
        <w:rPr>
          <w:rFonts w:hint="cs"/>
          <w:rtl/>
        </w:rPr>
      </w:pPr>
      <w:r>
        <w:rPr>
          <w:rFonts w:hint="cs"/>
          <w:rtl/>
        </w:rPr>
        <w:t>תודה לחבר הכנסת איוב קרא. חבר הכנסת עמרם מצנע, בבקשה. אחריו - חבר הכנסת גדעון סער.</w:t>
      </w:r>
    </w:p>
    <w:p w14:paraId="0C43E1A3" w14:textId="77777777" w:rsidR="00000000" w:rsidRDefault="00794C8A">
      <w:pPr>
        <w:pStyle w:val="a"/>
        <w:rPr>
          <w:rFonts w:hint="cs"/>
          <w:rtl/>
        </w:rPr>
      </w:pPr>
    </w:p>
    <w:p w14:paraId="2333E7CF" w14:textId="77777777" w:rsidR="00000000" w:rsidRDefault="00794C8A">
      <w:pPr>
        <w:pStyle w:val="Speaker"/>
        <w:rPr>
          <w:rtl/>
        </w:rPr>
      </w:pPr>
      <w:bookmarkStart w:id="73" w:name="FS000001042T15_07_2003_16_53_08"/>
      <w:bookmarkStart w:id="74" w:name="_Toc46140017"/>
      <w:bookmarkStart w:id="75" w:name="_Toc57365895"/>
      <w:bookmarkEnd w:id="73"/>
      <w:r>
        <w:rPr>
          <w:rFonts w:hint="eastAsia"/>
          <w:rtl/>
        </w:rPr>
        <w:t>עמרם</w:t>
      </w:r>
      <w:r>
        <w:rPr>
          <w:rtl/>
        </w:rPr>
        <w:t xml:space="preserve"> מצנע (העבודה-מימד):</w:t>
      </w:r>
      <w:bookmarkEnd w:id="74"/>
      <w:bookmarkEnd w:id="75"/>
    </w:p>
    <w:p w14:paraId="1950AF84" w14:textId="77777777" w:rsidR="00000000" w:rsidRDefault="00794C8A">
      <w:pPr>
        <w:pStyle w:val="a"/>
        <w:rPr>
          <w:rFonts w:hint="cs"/>
          <w:rtl/>
        </w:rPr>
      </w:pPr>
    </w:p>
    <w:p w14:paraId="476A2116" w14:textId="77777777" w:rsidR="00000000" w:rsidRDefault="00794C8A">
      <w:pPr>
        <w:pStyle w:val="a"/>
        <w:rPr>
          <w:rFonts w:hint="cs"/>
          <w:rtl/>
        </w:rPr>
      </w:pPr>
      <w:r>
        <w:rPr>
          <w:rFonts w:hint="cs"/>
          <w:rtl/>
        </w:rPr>
        <w:t>מכובדי יושב-</w:t>
      </w:r>
      <w:r>
        <w:rPr>
          <w:rFonts w:hint="cs"/>
          <w:rtl/>
        </w:rPr>
        <w:t>ראש הכנסת, חברי הכנסת, גם אני הייתי היום בביקור בעיר לוד. אני רוצה להביא בפניכם את זעקת התושבים, ובעיקר 1,000 עובדי העירייה שלא מקבלים משכורת כבר יותר מחודשיים.</w:t>
      </w:r>
    </w:p>
    <w:p w14:paraId="4D84236E" w14:textId="77777777" w:rsidR="00000000" w:rsidRDefault="00794C8A">
      <w:pPr>
        <w:pStyle w:val="a"/>
        <w:rPr>
          <w:rFonts w:hint="cs"/>
          <w:rtl/>
        </w:rPr>
      </w:pPr>
    </w:p>
    <w:p w14:paraId="61501604" w14:textId="77777777" w:rsidR="00000000" w:rsidRDefault="00794C8A">
      <w:pPr>
        <w:pStyle w:val="a"/>
        <w:rPr>
          <w:rFonts w:hint="cs"/>
          <w:rtl/>
        </w:rPr>
      </w:pPr>
      <w:r>
        <w:rPr>
          <w:rFonts w:hint="cs"/>
          <w:rtl/>
        </w:rPr>
        <w:t>אבל הדבר החמור ביותר הוא, שראש הממשלה לקח על עצמו לטפל באופן אישי, נקודתי, בשלוש ערים במדינת י</w:t>
      </w:r>
      <w:r>
        <w:rPr>
          <w:rFonts w:hint="cs"/>
          <w:rtl/>
        </w:rPr>
        <w:t>שראל, והעיקרית שבהן היא העיר לוד, שנמצאת במשבר קשה וחמור שאין כדוגמתו. אם זאת התוצאה - לאחר שהעיר הזאת הוכרה כעיר מוכת בעיות, ערבים, יהודים ועולים חדשים, בנייה בלתי חוקית, סמים ופשע וכל מה שאתם רוצים מתנקז בעיר אחת - כשראש ממשלה, מי שעומד בראש האדמיניסטרצי</w:t>
      </w:r>
      <w:r>
        <w:rPr>
          <w:rFonts w:hint="cs"/>
          <w:rtl/>
        </w:rPr>
        <w:t>ה הממשלתית, הממלכתית, לוקח על עצמו ועל אחריותו לטפל במציאות הזאת, זה סימן גדול מאוד ליכולתה של הממשלה. תודה.</w:t>
      </w:r>
    </w:p>
    <w:p w14:paraId="5869763C" w14:textId="77777777" w:rsidR="00000000" w:rsidRDefault="00794C8A">
      <w:pPr>
        <w:pStyle w:val="a"/>
        <w:rPr>
          <w:rFonts w:hint="cs"/>
          <w:rtl/>
        </w:rPr>
      </w:pPr>
    </w:p>
    <w:p w14:paraId="60E9D361" w14:textId="77777777" w:rsidR="00000000" w:rsidRDefault="00794C8A">
      <w:pPr>
        <w:pStyle w:val="ad"/>
        <w:rPr>
          <w:rtl/>
        </w:rPr>
      </w:pPr>
      <w:r>
        <w:rPr>
          <w:rtl/>
        </w:rPr>
        <w:t>היו"ר ראובן ריבלין:</w:t>
      </w:r>
    </w:p>
    <w:p w14:paraId="055F2C8C" w14:textId="77777777" w:rsidR="00000000" w:rsidRDefault="00794C8A">
      <w:pPr>
        <w:pStyle w:val="a"/>
        <w:rPr>
          <w:rtl/>
        </w:rPr>
      </w:pPr>
    </w:p>
    <w:p w14:paraId="2F3CB773" w14:textId="77777777" w:rsidR="00000000" w:rsidRDefault="00794C8A">
      <w:pPr>
        <w:pStyle w:val="a"/>
        <w:rPr>
          <w:rFonts w:hint="cs"/>
          <w:rtl/>
        </w:rPr>
      </w:pPr>
      <w:r>
        <w:rPr>
          <w:rFonts w:hint="cs"/>
          <w:rtl/>
        </w:rPr>
        <w:t>אני מאוד מודה לחבר הכנסת מצנע, שעמד בדיוק על השנייה. חבר הכנסת גדעון סער, בבקשה. אחריו - חברת הכנסת פולישוק-בלוך.</w:t>
      </w:r>
    </w:p>
    <w:p w14:paraId="47568048" w14:textId="77777777" w:rsidR="00000000" w:rsidRDefault="00794C8A">
      <w:pPr>
        <w:pStyle w:val="a"/>
        <w:rPr>
          <w:rFonts w:hint="cs"/>
          <w:rtl/>
        </w:rPr>
      </w:pPr>
    </w:p>
    <w:p w14:paraId="5C842B43" w14:textId="77777777" w:rsidR="00000000" w:rsidRDefault="00794C8A">
      <w:pPr>
        <w:pStyle w:val="Speaker"/>
        <w:rPr>
          <w:rtl/>
        </w:rPr>
      </w:pPr>
      <w:bookmarkStart w:id="76" w:name="FS000001027T15_07_2003_16_56_52"/>
      <w:bookmarkStart w:id="77" w:name="_Toc46140018"/>
      <w:bookmarkStart w:id="78" w:name="_Toc57365896"/>
      <w:bookmarkEnd w:id="76"/>
      <w:r>
        <w:rPr>
          <w:rFonts w:hint="eastAsia"/>
          <w:rtl/>
        </w:rPr>
        <w:t>גדעון</w:t>
      </w:r>
      <w:r>
        <w:rPr>
          <w:rtl/>
        </w:rPr>
        <w:t xml:space="preserve"> סער </w:t>
      </w:r>
      <w:r>
        <w:rPr>
          <w:rtl/>
        </w:rPr>
        <w:t>(הליכוד):</w:t>
      </w:r>
      <w:bookmarkEnd w:id="77"/>
      <w:bookmarkEnd w:id="78"/>
    </w:p>
    <w:p w14:paraId="557C92C3" w14:textId="77777777" w:rsidR="00000000" w:rsidRDefault="00794C8A">
      <w:pPr>
        <w:pStyle w:val="a"/>
        <w:rPr>
          <w:rFonts w:hint="cs"/>
          <w:rtl/>
        </w:rPr>
      </w:pPr>
    </w:p>
    <w:p w14:paraId="2717327C" w14:textId="77777777" w:rsidR="00000000" w:rsidRDefault="00794C8A">
      <w:pPr>
        <w:pStyle w:val="a"/>
        <w:rPr>
          <w:rFonts w:hint="cs"/>
          <w:rtl/>
        </w:rPr>
      </w:pPr>
      <w:r>
        <w:rPr>
          <w:rFonts w:hint="cs"/>
          <w:rtl/>
        </w:rPr>
        <w:t>אדוני היושב-ראש, כנסת נכבדה, גם השבוע אנו לא חדלים לראות כיצד מהמוקטעה ממשיך מר ערפאת לחבל ביכולת התפקוד של ראש הממשלה הפלסטיני אבו-מאזן, בכל דרך אפשרית. אבל השבוע הוא גם התעלה על עצמו וחזר לימי ההסתה הפרועים ביותר, כאשר שוב הטיף למיליוני שהידים</w:t>
      </w:r>
      <w:r>
        <w:rPr>
          <w:rFonts w:hint="cs"/>
          <w:rtl/>
        </w:rPr>
        <w:t xml:space="preserve"> לעלות לירושלים. הדברים האלה הם מהדברים שמביאים לפיגועים רצחניים מהסוג שראינו ביפו על-ידי איש "פתח", על-ידי איש "גדודי חללי אל-אקצא", על-ידי איש ה"פתח" בראשותו של ערפאת. </w:t>
      </w:r>
    </w:p>
    <w:p w14:paraId="3FF88B40" w14:textId="77777777" w:rsidR="00000000" w:rsidRDefault="00794C8A">
      <w:pPr>
        <w:pStyle w:val="a"/>
        <w:rPr>
          <w:rFonts w:hint="cs"/>
          <w:rtl/>
        </w:rPr>
      </w:pPr>
    </w:p>
    <w:p w14:paraId="3D02E5AD" w14:textId="77777777" w:rsidR="00000000" w:rsidRDefault="00794C8A">
      <w:pPr>
        <w:pStyle w:val="a"/>
        <w:rPr>
          <w:rFonts w:hint="cs"/>
          <w:rtl/>
        </w:rPr>
      </w:pPr>
      <w:r>
        <w:rPr>
          <w:rFonts w:hint="cs"/>
          <w:rtl/>
        </w:rPr>
        <w:t>על כן נדרשת כנסת ישראל, ללא הבדלי מפלגה והשקפה פוליטית, להפעיל כל השפעה אפשרית על הג</w:t>
      </w:r>
      <w:r>
        <w:rPr>
          <w:rFonts w:hint="cs"/>
          <w:rtl/>
        </w:rPr>
        <w:t>ורמים במערכת הבין-לאומית לנתק כל מגע עם האדם המטורף הזה, המחבל בכל סיכוי לשלום באזור.</w:t>
      </w:r>
    </w:p>
    <w:p w14:paraId="3331E601" w14:textId="77777777" w:rsidR="00000000" w:rsidRDefault="00794C8A">
      <w:pPr>
        <w:pStyle w:val="a"/>
        <w:rPr>
          <w:rtl/>
        </w:rPr>
      </w:pPr>
    </w:p>
    <w:p w14:paraId="1C518B22" w14:textId="77777777" w:rsidR="00000000" w:rsidRDefault="00794C8A">
      <w:pPr>
        <w:pStyle w:val="ad"/>
        <w:rPr>
          <w:rtl/>
        </w:rPr>
      </w:pPr>
      <w:r>
        <w:rPr>
          <w:rtl/>
        </w:rPr>
        <w:t>היו"ר ראובן ריבלין:</w:t>
      </w:r>
    </w:p>
    <w:p w14:paraId="7F5357DC" w14:textId="77777777" w:rsidR="00000000" w:rsidRDefault="00794C8A">
      <w:pPr>
        <w:pStyle w:val="a"/>
        <w:rPr>
          <w:rtl/>
        </w:rPr>
      </w:pPr>
    </w:p>
    <w:p w14:paraId="3B5EA22F" w14:textId="77777777" w:rsidR="00000000" w:rsidRDefault="00794C8A">
      <w:pPr>
        <w:pStyle w:val="a"/>
        <w:rPr>
          <w:rFonts w:hint="cs"/>
          <w:rtl/>
        </w:rPr>
      </w:pPr>
      <w:r>
        <w:rPr>
          <w:rFonts w:hint="cs"/>
          <w:rtl/>
        </w:rPr>
        <w:t>תודה לחבר הכנסת גדעון סער. חברת הכנסת פולישוק-בלוק, בבקשה. אחריה - חבר הכנסת מח'ול. עכשיו זה הולך לפי סדר הגעתכם. כולם ידברו, כי יש לנו מספיק זמן. ה</w:t>
      </w:r>
      <w:r>
        <w:rPr>
          <w:rFonts w:hint="cs"/>
          <w:rtl/>
        </w:rPr>
        <w:t>אנשים הצטמצמו היום בצורה יוצאת מן הכלל.</w:t>
      </w:r>
    </w:p>
    <w:p w14:paraId="3880CA4E" w14:textId="77777777" w:rsidR="00000000" w:rsidRDefault="00794C8A">
      <w:pPr>
        <w:pStyle w:val="a"/>
        <w:rPr>
          <w:rFonts w:hint="cs"/>
          <w:rtl/>
        </w:rPr>
      </w:pPr>
    </w:p>
    <w:p w14:paraId="3FDDD506" w14:textId="77777777" w:rsidR="00000000" w:rsidRDefault="00794C8A">
      <w:pPr>
        <w:pStyle w:val="Speaker"/>
        <w:rPr>
          <w:rtl/>
        </w:rPr>
      </w:pPr>
      <w:bookmarkStart w:id="79" w:name="FS000001047T15_07_2003_16_59_43"/>
      <w:bookmarkStart w:id="80" w:name="_Toc46140019"/>
      <w:bookmarkStart w:id="81" w:name="_Toc57365897"/>
      <w:bookmarkEnd w:id="79"/>
      <w:r>
        <w:rPr>
          <w:rFonts w:hint="eastAsia"/>
          <w:rtl/>
        </w:rPr>
        <w:t>מל</w:t>
      </w:r>
      <w:r>
        <w:rPr>
          <w:rtl/>
        </w:rPr>
        <w:t xml:space="preserve"> פולישוק-בלוך (שינוי):</w:t>
      </w:r>
      <w:bookmarkEnd w:id="80"/>
      <w:bookmarkEnd w:id="81"/>
    </w:p>
    <w:p w14:paraId="3C4213FB" w14:textId="77777777" w:rsidR="00000000" w:rsidRDefault="00794C8A">
      <w:pPr>
        <w:pStyle w:val="a"/>
        <w:rPr>
          <w:rFonts w:hint="cs"/>
          <w:rtl/>
        </w:rPr>
      </w:pPr>
    </w:p>
    <w:p w14:paraId="4E0564FE" w14:textId="77777777" w:rsidR="00000000" w:rsidRDefault="00794C8A">
      <w:pPr>
        <w:pStyle w:val="a"/>
        <w:rPr>
          <w:rFonts w:hint="cs"/>
          <w:rtl/>
        </w:rPr>
      </w:pPr>
      <w:r>
        <w:rPr>
          <w:rFonts w:hint="cs"/>
          <w:rtl/>
        </w:rPr>
        <w:t>אדוני היושב-ראש, אני רוצה להתייחס לנושא האמהות החד-הוריות והאבטלה. אני מאתרת שלוש בעיות מרכזיות בנושא אבטלת האמהות החד-הוריות: אין להן הכשרה מקצועית, אין להן מקצוע, אין להן סידור לילדים ואי</w:t>
      </w:r>
      <w:r>
        <w:rPr>
          <w:rFonts w:hint="cs"/>
          <w:rtl/>
        </w:rPr>
        <w:t>ן להן עבודה. אני מסכימה עם האוצר שאומר שצריך לספק להן עבודה ולדרוש שהן ילכו לעבוד או לדאוג שהן ילכו לעבודה ושלא תהיה קצבה. ההשקפה הזאת נכונה, אבל בכך לא תם תפקידו של משרד האוצר. אנחנו צריכים לדאוג להן, במשבר הזה, להכשרה מקצועית. יש לנו 20,000 מובטלי היי-טק</w:t>
      </w:r>
      <w:r>
        <w:rPr>
          <w:rFonts w:hint="cs"/>
          <w:rtl/>
        </w:rPr>
        <w:t xml:space="preserve">, אנשים בעלי יכולת, שיכולים להתפרס במדינה ולתת הכשרה מקצועית לאותן אמהות. </w:t>
      </w:r>
    </w:p>
    <w:p w14:paraId="400031D3" w14:textId="77777777" w:rsidR="00000000" w:rsidRDefault="00794C8A">
      <w:pPr>
        <w:pStyle w:val="a"/>
        <w:rPr>
          <w:rFonts w:hint="cs"/>
          <w:rtl/>
        </w:rPr>
      </w:pPr>
    </w:p>
    <w:p w14:paraId="6284456A" w14:textId="77777777" w:rsidR="00000000" w:rsidRDefault="00794C8A">
      <w:pPr>
        <w:pStyle w:val="a"/>
        <w:rPr>
          <w:rFonts w:hint="cs"/>
          <w:rtl/>
        </w:rPr>
      </w:pPr>
      <w:r>
        <w:rPr>
          <w:rFonts w:hint="cs"/>
          <w:rtl/>
        </w:rPr>
        <w:t>הן לא צריכות להיות מתכנתות מחשבים, אבל הן בהחלט יכולות להיות יותר מאשר עובדות ניקיון. אני מתקוממת נגד הגישה, שראיתי גם ב"ידיעות אחרונות" וגם בדברי שר האוצר בוועדת הכספים: הנה, יש ע</w:t>
      </w:r>
      <w:r>
        <w:rPr>
          <w:rFonts w:hint="cs"/>
          <w:rtl/>
        </w:rPr>
        <w:t>בודה. יש עבודת ניקיון באיזה מרכול. זאת לא השיטה. תנו להן מקצוע, תנו להן עבודה ותדאגו לילדים.</w:t>
      </w:r>
    </w:p>
    <w:p w14:paraId="0767E494" w14:textId="77777777" w:rsidR="00000000" w:rsidRDefault="00794C8A">
      <w:pPr>
        <w:pStyle w:val="a"/>
        <w:rPr>
          <w:rFonts w:hint="cs"/>
          <w:rtl/>
        </w:rPr>
      </w:pPr>
    </w:p>
    <w:p w14:paraId="37B8B8EA" w14:textId="77777777" w:rsidR="00000000" w:rsidRDefault="00794C8A">
      <w:pPr>
        <w:pStyle w:val="ad"/>
        <w:rPr>
          <w:rtl/>
        </w:rPr>
      </w:pPr>
      <w:r>
        <w:rPr>
          <w:rtl/>
        </w:rPr>
        <w:t>היו"ר ראובן ריבלין:</w:t>
      </w:r>
    </w:p>
    <w:p w14:paraId="449AB6DC" w14:textId="77777777" w:rsidR="00000000" w:rsidRDefault="00794C8A">
      <w:pPr>
        <w:pStyle w:val="a"/>
        <w:rPr>
          <w:rtl/>
        </w:rPr>
      </w:pPr>
    </w:p>
    <w:p w14:paraId="7E65E531" w14:textId="77777777" w:rsidR="00000000" w:rsidRDefault="00794C8A">
      <w:pPr>
        <w:pStyle w:val="a"/>
        <w:rPr>
          <w:rFonts w:hint="cs"/>
          <w:rtl/>
        </w:rPr>
      </w:pPr>
      <w:r>
        <w:rPr>
          <w:rFonts w:hint="cs"/>
          <w:rtl/>
        </w:rPr>
        <w:t>תודה. יש לכם פה שעון, ואתם יכולים לראות אותו מצוין. חבר הכנסת עסאם מח'ול, בבקשה. אחריו - חבר הכנסת וילן.</w:t>
      </w:r>
    </w:p>
    <w:p w14:paraId="26168FC0" w14:textId="77777777" w:rsidR="00000000" w:rsidRDefault="00794C8A">
      <w:pPr>
        <w:pStyle w:val="a"/>
        <w:rPr>
          <w:rFonts w:hint="cs"/>
          <w:rtl/>
        </w:rPr>
      </w:pPr>
    </w:p>
    <w:p w14:paraId="4A957178" w14:textId="77777777" w:rsidR="00000000" w:rsidRDefault="00794C8A">
      <w:pPr>
        <w:pStyle w:val="Speaker"/>
        <w:rPr>
          <w:rtl/>
        </w:rPr>
      </w:pPr>
      <w:bookmarkStart w:id="82" w:name="FS000000542T15_07_2003_17_02_45"/>
      <w:bookmarkStart w:id="83" w:name="_Toc46140020"/>
      <w:bookmarkStart w:id="84" w:name="_Toc57365898"/>
      <w:bookmarkEnd w:id="82"/>
      <w:r>
        <w:rPr>
          <w:rFonts w:hint="eastAsia"/>
          <w:rtl/>
        </w:rPr>
        <w:t>עסאם</w:t>
      </w:r>
      <w:r>
        <w:rPr>
          <w:rtl/>
        </w:rPr>
        <w:t xml:space="preserve"> מח'ול (חד"ש-תע"ל):</w:t>
      </w:r>
      <w:bookmarkEnd w:id="83"/>
      <w:bookmarkEnd w:id="84"/>
    </w:p>
    <w:p w14:paraId="622EF5B0" w14:textId="77777777" w:rsidR="00000000" w:rsidRDefault="00794C8A">
      <w:pPr>
        <w:pStyle w:val="a"/>
        <w:rPr>
          <w:rFonts w:hint="cs"/>
          <w:rtl/>
        </w:rPr>
      </w:pPr>
    </w:p>
    <w:p w14:paraId="3E944CC2" w14:textId="77777777" w:rsidR="00000000" w:rsidRDefault="00794C8A">
      <w:pPr>
        <w:pStyle w:val="a"/>
        <w:rPr>
          <w:rFonts w:hint="cs"/>
          <w:rtl/>
        </w:rPr>
      </w:pPr>
      <w:r>
        <w:rPr>
          <w:rFonts w:hint="cs"/>
          <w:rtl/>
        </w:rPr>
        <w:t>אדוני היוש</w:t>
      </w:r>
      <w:r>
        <w:rPr>
          <w:rFonts w:hint="cs"/>
          <w:rtl/>
        </w:rPr>
        <w:t>ב-ראש, השתתפתי היום בסיור ועדת הפנים בלוד. גם אני מצטרף לזעקת עובדי עיריית לוד, שלא קיבלו משכורת שלושה חודשים. מה שצריך להטריד אותנו הוא, שהמשבר הכספי של עיריית לוד הלך והחמיר אחרי שהממשלה מינתה שם ועדה קרואה. במקום לפתור את הבעיות, הוועדה הקרואה החריפה וה</w:t>
      </w:r>
      <w:r>
        <w:rPr>
          <w:rFonts w:hint="cs"/>
          <w:rtl/>
        </w:rPr>
        <w:t>כפילה אותן. מדאיג במיוחד יחס ראש העיר לעובדים המפגינים כאל מטרד, והיחס אל ההסתדרות, שמנסה לתמוך בעובדים המפגינים, כאל מטרד.</w:t>
      </w:r>
    </w:p>
    <w:p w14:paraId="5A5196ED" w14:textId="77777777" w:rsidR="00000000" w:rsidRDefault="00794C8A">
      <w:pPr>
        <w:pStyle w:val="a"/>
        <w:rPr>
          <w:rFonts w:hint="cs"/>
          <w:rtl/>
        </w:rPr>
      </w:pPr>
    </w:p>
    <w:p w14:paraId="0717E3E2" w14:textId="77777777" w:rsidR="00000000" w:rsidRDefault="00794C8A">
      <w:pPr>
        <w:pStyle w:val="a"/>
        <w:rPr>
          <w:rFonts w:hint="cs"/>
          <w:rtl/>
        </w:rPr>
      </w:pPr>
      <w:r>
        <w:rPr>
          <w:rFonts w:hint="cs"/>
          <w:rtl/>
        </w:rPr>
        <w:t>אבל מה שהכי מעניין בלוד הוא שהיום התגלתה המשוואה - המשבר של האוכלוסייה הערבית, ההזנחה של האוכלוסייה הערבית והשכונות הערביות והבנייה</w:t>
      </w:r>
      <w:r>
        <w:rPr>
          <w:rFonts w:hint="cs"/>
          <w:rtl/>
        </w:rPr>
        <w:t xml:space="preserve"> הבלתי-חוקית והשפעתם על מצב לוד כולה. המשוואה שהתגלתה היא, שאי-אפשר להבריא את העיר לוד, שאי-אפשר להבריא את הכלכלה בלוד ואי-אפשר לטפל בבעיות לוד, אם לא מטפלים במצב האוכלוסייה הערבית ולא מוציאים אותה מההזנחה הכרונית הזאת.</w:t>
      </w:r>
    </w:p>
    <w:p w14:paraId="3A8E0A27" w14:textId="77777777" w:rsidR="00000000" w:rsidRDefault="00794C8A">
      <w:pPr>
        <w:pStyle w:val="a"/>
        <w:rPr>
          <w:rFonts w:hint="cs"/>
          <w:rtl/>
        </w:rPr>
      </w:pPr>
    </w:p>
    <w:p w14:paraId="762844B8" w14:textId="77777777" w:rsidR="00000000" w:rsidRDefault="00794C8A">
      <w:pPr>
        <w:pStyle w:val="ad"/>
        <w:rPr>
          <w:rtl/>
        </w:rPr>
      </w:pPr>
      <w:r>
        <w:rPr>
          <w:rtl/>
        </w:rPr>
        <w:t>היו"ר ראובן ריבלין:</w:t>
      </w:r>
    </w:p>
    <w:p w14:paraId="01E13CC9" w14:textId="77777777" w:rsidR="00000000" w:rsidRDefault="00794C8A">
      <w:pPr>
        <w:pStyle w:val="a"/>
        <w:rPr>
          <w:rtl/>
        </w:rPr>
      </w:pPr>
    </w:p>
    <w:p w14:paraId="38E59AE6" w14:textId="77777777" w:rsidR="00000000" w:rsidRDefault="00794C8A">
      <w:pPr>
        <w:pStyle w:val="a"/>
        <w:rPr>
          <w:rFonts w:hint="cs"/>
          <w:rtl/>
        </w:rPr>
      </w:pPr>
      <w:r>
        <w:rPr>
          <w:rFonts w:hint="cs"/>
          <w:rtl/>
        </w:rPr>
        <w:t>תודה רבה. שכחת</w:t>
      </w:r>
      <w:r>
        <w:rPr>
          <w:rFonts w:hint="cs"/>
          <w:rtl/>
        </w:rPr>
        <w:t>י לגמרי. חבר הכנסת אורי אריאל, בבקשה. רשום אצלי גם חבר הכנסת אריה אלדד.</w:t>
      </w:r>
    </w:p>
    <w:p w14:paraId="5B744604" w14:textId="77777777" w:rsidR="00000000" w:rsidRDefault="00794C8A">
      <w:pPr>
        <w:pStyle w:val="a"/>
        <w:rPr>
          <w:rFonts w:hint="cs"/>
          <w:rtl/>
        </w:rPr>
      </w:pPr>
    </w:p>
    <w:p w14:paraId="16AEFDD8" w14:textId="77777777" w:rsidR="00000000" w:rsidRDefault="00794C8A">
      <w:pPr>
        <w:pStyle w:val="Speaker"/>
        <w:rPr>
          <w:rtl/>
        </w:rPr>
      </w:pPr>
      <w:bookmarkStart w:id="85" w:name="FS000000713T15_07_2003_17_06_34"/>
      <w:bookmarkStart w:id="86" w:name="_Toc46140021"/>
      <w:bookmarkStart w:id="87" w:name="_Toc57365899"/>
      <w:bookmarkEnd w:id="85"/>
      <w:r>
        <w:rPr>
          <w:rFonts w:hint="eastAsia"/>
          <w:rtl/>
        </w:rPr>
        <w:t>אורי</w:t>
      </w:r>
      <w:r>
        <w:rPr>
          <w:rtl/>
        </w:rPr>
        <w:t xml:space="preserve"> יהודה אריאל (האיחוד הלאומי - ישראל ביתנו):</w:t>
      </w:r>
      <w:bookmarkEnd w:id="86"/>
      <w:bookmarkEnd w:id="87"/>
    </w:p>
    <w:p w14:paraId="524CFAA5" w14:textId="77777777" w:rsidR="00000000" w:rsidRDefault="00794C8A">
      <w:pPr>
        <w:pStyle w:val="a"/>
        <w:rPr>
          <w:rFonts w:hint="cs"/>
          <w:rtl/>
        </w:rPr>
      </w:pPr>
    </w:p>
    <w:p w14:paraId="6E38681A" w14:textId="77777777" w:rsidR="00000000" w:rsidRDefault="00794C8A">
      <w:pPr>
        <w:pStyle w:val="a"/>
        <w:rPr>
          <w:rFonts w:hint="cs"/>
          <w:rtl/>
        </w:rPr>
      </w:pPr>
      <w:r>
        <w:rPr>
          <w:rFonts w:hint="cs"/>
          <w:rtl/>
        </w:rPr>
        <w:t>אדוני היושב-ראש, חברי חברי הכנסת, לשם שינוי, אני מבקש להסכים עם חבר הכנסת זחאלקה. זה תקדים חשוב. אם בית המשפט האמריקני יקלוט עוד 2 מיל</w:t>
      </w:r>
      <w:r>
        <w:rPr>
          <w:rFonts w:hint="cs"/>
          <w:rtl/>
        </w:rPr>
        <w:t>יונים כאלה, אני חושב שאנחנו נסתדר בעניין.</w:t>
      </w:r>
    </w:p>
    <w:p w14:paraId="04FE9753" w14:textId="77777777" w:rsidR="00000000" w:rsidRDefault="00794C8A">
      <w:pPr>
        <w:pStyle w:val="a"/>
        <w:rPr>
          <w:rFonts w:hint="cs"/>
          <w:rtl/>
        </w:rPr>
      </w:pPr>
    </w:p>
    <w:p w14:paraId="35FFF197" w14:textId="77777777" w:rsidR="00000000" w:rsidRDefault="00794C8A">
      <w:pPr>
        <w:pStyle w:val="a"/>
        <w:rPr>
          <w:rFonts w:hint="cs"/>
          <w:rtl/>
        </w:rPr>
      </w:pPr>
      <w:r>
        <w:rPr>
          <w:rFonts w:hint="cs"/>
          <w:rtl/>
        </w:rPr>
        <w:t>אם יותר לי, יש לי הערה שנייה, והיא לחבר הכנסת וילנאי. אני שומע אנשי צבא שהיה להם קשה לשמוע אותך הבוקר בעניין הקיצוץ בצבא. לא בטוח שלא צריך לקצץ, אבל לא צריך לשלוף זאת מהמותן. אלה היבטים רחבים וגדולים מדי. אני בהחל</w:t>
      </w:r>
      <w:r>
        <w:rPr>
          <w:rFonts w:hint="cs"/>
          <w:rtl/>
        </w:rPr>
        <w:t>ט יכול להזכיר את עברך המפואר כאלוף וכסגן הרמטכ"ל. אנא, חכמים היזהרו בדבריכם.</w:t>
      </w:r>
    </w:p>
    <w:p w14:paraId="36E40EAA" w14:textId="77777777" w:rsidR="00000000" w:rsidRDefault="00794C8A">
      <w:pPr>
        <w:pStyle w:val="a"/>
        <w:rPr>
          <w:rFonts w:hint="cs"/>
          <w:rtl/>
        </w:rPr>
      </w:pPr>
    </w:p>
    <w:p w14:paraId="66135D4E" w14:textId="77777777" w:rsidR="00000000" w:rsidRDefault="00794C8A">
      <w:pPr>
        <w:pStyle w:val="a"/>
        <w:rPr>
          <w:rFonts w:hint="cs"/>
          <w:rtl/>
        </w:rPr>
      </w:pPr>
      <w:r>
        <w:rPr>
          <w:rFonts w:hint="cs"/>
          <w:rtl/>
        </w:rPr>
        <w:t>הדבר השלישי - שלוחה ברכתי, ואולי ברכתנו, לממשיכי העלייה הראשונה, תושבי נצרים, כפר-דרום, גוש-קטיף, יהודה ושומרון, וכמובן גם הגולן והגליל. כולם יעמדו על הברכה, ונזכה לראות התיישבות</w:t>
      </w:r>
      <w:r>
        <w:rPr>
          <w:rFonts w:hint="cs"/>
          <w:rtl/>
        </w:rPr>
        <w:t xml:space="preserve"> גדולה ברחבי ארץ-ישראל. תודה.</w:t>
      </w:r>
    </w:p>
    <w:p w14:paraId="0FEF7977" w14:textId="77777777" w:rsidR="00000000" w:rsidRDefault="00794C8A">
      <w:pPr>
        <w:pStyle w:val="a"/>
        <w:rPr>
          <w:rFonts w:hint="cs"/>
          <w:rtl/>
        </w:rPr>
      </w:pPr>
    </w:p>
    <w:p w14:paraId="711394EE" w14:textId="77777777" w:rsidR="00000000" w:rsidRDefault="00794C8A">
      <w:pPr>
        <w:pStyle w:val="ad"/>
        <w:rPr>
          <w:rtl/>
        </w:rPr>
      </w:pPr>
      <w:r>
        <w:rPr>
          <w:rtl/>
        </w:rPr>
        <w:t>היו"ר ראובן ריבלין:</w:t>
      </w:r>
    </w:p>
    <w:p w14:paraId="17457256" w14:textId="77777777" w:rsidR="00000000" w:rsidRDefault="00794C8A">
      <w:pPr>
        <w:pStyle w:val="a"/>
        <w:rPr>
          <w:rtl/>
        </w:rPr>
      </w:pPr>
    </w:p>
    <w:p w14:paraId="5E401B17" w14:textId="77777777" w:rsidR="00000000" w:rsidRDefault="00794C8A">
      <w:pPr>
        <w:pStyle w:val="a"/>
        <w:rPr>
          <w:rFonts w:hint="cs"/>
          <w:rtl/>
        </w:rPr>
      </w:pPr>
      <w:r>
        <w:rPr>
          <w:rFonts w:hint="cs"/>
          <w:rtl/>
        </w:rPr>
        <w:t>תודה רבה. חבר הכנסת אבשלום וילן, בבקשה. אחריו - חבר הכנסת מתן וילנאי, שהיה פה מההתחלה ולא ביקש את רשות הדיבור.</w:t>
      </w:r>
    </w:p>
    <w:p w14:paraId="5C5C36FE" w14:textId="77777777" w:rsidR="00000000" w:rsidRDefault="00794C8A">
      <w:pPr>
        <w:pStyle w:val="a"/>
        <w:rPr>
          <w:rFonts w:hint="cs"/>
          <w:rtl/>
        </w:rPr>
      </w:pPr>
    </w:p>
    <w:p w14:paraId="58B68EDB" w14:textId="77777777" w:rsidR="00000000" w:rsidRDefault="00794C8A">
      <w:pPr>
        <w:pStyle w:val="Speaker"/>
        <w:rPr>
          <w:rtl/>
        </w:rPr>
      </w:pPr>
      <w:bookmarkStart w:id="88" w:name="FS000000505T15_07_2003_17_09_02"/>
      <w:bookmarkStart w:id="89" w:name="_Toc46140022"/>
      <w:bookmarkStart w:id="90" w:name="_Toc57365900"/>
      <w:bookmarkEnd w:id="88"/>
      <w:r>
        <w:rPr>
          <w:rFonts w:hint="eastAsia"/>
          <w:rtl/>
        </w:rPr>
        <w:t>אבשלום</w:t>
      </w:r>
      <w:r>
        <w:rPr>
          <w:rtl/>
        </w:rPr>
        <w:t xml:space="preserve"> וילן (מרצ):</w:t>
      </w:r>
      <w:bookmarkEnd w:id="89"/>
      <w:bookmarkEnd w:id="90"/>
    </w:p>
    <w:p w14:paraId="6E934691" w14:textId="77777777" w:rsidR="00000000" w:rsidRDefault="00794C8A">
      <w:pPr>
        <w:pStyle w:val="a"/>
        <w:rPr>
          <w:rFonts w:hint="cs"/>
          <w:rtl/>
        </w:rPr>
      </w:pPr>
    </w:p>
    <w:p w14:paraId="23070ECE" w14:textId="77777777" w:rsidR="00000000" w:rsidRDefault="00794C8A">
      <w:pPr>
        <w:pStyle w:val="a"/>
        <w:rPr>
          <w:rFonts w:hint="cs"/>
          <w:rtl/>
        </w:rPr>
      </w:pPr>
      <w:r>
        <w:rPr>
          <w:rFonts w:hint="cs"/>
          <w:rtl/>
        </w:rPr>
        <w:t>אדוני היושב-ראש, רבותי חברי הכנסת, מאהל האמהות החד-הוריות ילך ויתרחב, לצ</w:t>
      </w:r>
      <w:r>
        <w:rPr>
          <w:rFonts w:hint="cs"/>
          <w:rtl/>
        </w:rPr>
        <w:t>ערי, בחודש הבא, כאשר יצטרפו אליהן כל נפגעי הבטחת הכנסה, ובעוד חודשיים - כל נפגעי קיצוץ קצבאות הילדים, והזעקה החברתית תעלה כנראה השמימה. אני מזכיר פה לכל האגף הריק שלפני, שבמחי יד הרימו בוועדת הכספים ובמליאה את האצבע בלי לראות קיצוץ של 11 מיליארד שקל מתוך 4</w:t>
      </w:r>
      <w:r>
        <w:rPr>
          <w:rFonts w:hint="cs"/>
          <w:rtl/>
        </w:rPr>
        <w:t>2 מיליארד שקל תשלומי ההעברה ואת המשמעות החברתית הנוראית שלו, ולא היו מוכנים בכלל להקשיב לדרכים למתן זאת. אני מקווה שלפחות האגף הזה יבין שהפגיעה חדה מדי, ובמשותף, ללא הבדלים פוליטיים, מוכרחים למצוא מתווה ודרך, איך מצד אחד מאפשרים לאנשים האלה למצוא תעסוקה, ו</w:t>
      </w:r>
      <w:r>
        <w:rPr>
          <w:rFonts w:hint="cs"/>
          <w:rtl/>
        </w:rPr>
        <w:t>מצד שני -  מאפשרים להתקיים בכבוד, ולא להוריד את הגרזן הזה עד הסוף, כפי שהוא עומד לרדת, והאומללות תזעק השמימה. תודה.</w:t>
      </w:r>
    </w:p>
    <w:p w14:paraId="60CFBE7D" w14:textId="77777777" w:rsidR="00000000" w:rsidRDefault="00794C8A">
      <w:pPr>
        <w:pStyle w:val="a"/>
        <w:rPr>
          <w:rFonts w:hint="cs"/>
          <w:rtl/>
        </w:rPr>
      </w:pPr>
    </w:p>
    <w:p w14:paraId="1CCBB075" w14:textId="77777777" w:rsidR="00000000" w:rsidRDefault="00794C8A">
      <w:pPr>
        <w:pStyle w:val="ad"/>
        <w:rPr>
          <w:rtl/>
        </w:rPr>
      </w:pPr>
      <w:r>
        <w:rPr>
          <w:rtl/>
        </w:rPr>
        <w:t>היו"ר ראובן ריבלין:</w:t>
      </w:r>
    </w:p>
    <w:p w14:paraId="4D3D3352" w14:textId="77777777" w:rsidR="00000000" w:rsidRDefault="00794C8A">
      <w:pPr>
        <w:pStyle w:val="a"/>
        <w:rPr>
          <w:rtl/>
        </w:rPr>
      </w:pPr>
    </w:p>
    <w:p w14:paraId="3FE6C12F" w14:textId="77777777" w:rsidR="00000000" w:rsidRDefault="00794C8A">
      <w:pPr>
        <w:pStyle w:val="a"/>
        <w:rPr>
          <w:rFonts w:hint="cs"/>
          <w:rtl/>
        </w:rPr>
      </w:pPr>
      <w:r>
        <w:rPr>
          <w:rFonts w:hint="cs"/>
          <w:rtl/>
        </w:rPr>
        <w:t>תודה לחבר הכנסת וילן. חבר הכנסת מתן וילנאי, בבקשה. אחריו - חבר הכנסת טלב אלסאנע. אחריו נגיע לחבר הכנסת אלדד, ששכחתי או</w:t>
      </w:r>
      <w:r>
        <w:rPr>
          <w:rFonts w:hint="cs"/>
          <w:rtl/>
        </w:rPr>
        <w:t>תו, והוא בין הרשומים.</w:t>
      </w:r>
    </w:p>
    <w:p w14:paraId="128DED3C" w14:textId="77777777" w:rsidR="00000000" w:rsidRDefault="00794C8A">
      <w:pPr>
        <w:pStyle w:val="a"/>
        <w:rPr>
          <w:rFonts w:hint="cs"/>
          <w:rtl/>
        </w:rPr>
      </w:pPr>
    </w:p>
    <w:p w14:paraId="69D2E35F" w14:textId="77777777" w:rsidR="00000000" w:rsidRDefault="00794C8A">
      <w:pPr>
        <w:pStyle w:val="ac"/>
        <w:rPr>
          <w:rtl/>
        </w:rPr>
      </w:pPr>
      <w:bookmarkStart w:id="91" w:name="FS000001044T15_07_2003_17_12_34"/>
      <w:bookmarkEnd w:id="91"/>
      <w:r>
        <w:rPr>
          <w:rFonts w:hint="eastAsia"/>
          <w:rtl/>
        </w:rPr>
        <w:t>יצחק</w:t>
      </w:r>
      <w:r>
        <w:rPr>
          <w:rtl/>
        </w:rPr>
        <w:t xml:space="preserve"> הרצוג (העבודה-מימד):</w:t>
      </w:r>
    </w:p>
    <w:p w14:paraId="5A69A5C7" w14:textId="77777777" w:rsidR="00000000" w:rsidRDefault="00794C8A">
      <w:pPr>
        <w:pStyle w:val="a"/>
        <w:rPr>
          <w:rFonts w:hint="cs"/>
          <w:rtl/>
        </w:rPr>
      </w:pPr>
    </w:p>
    <w:p w14:paraId="22099D36" w14:textId="77777777" w:rsidR="00000000" w:rsidRDefault="00794C8A">
      <w:pPr>
        <w:pStyle w:val="a"/>
        <w:rPr>
          <w:rFonts w:hint="cs"/>
          <w:rtl/>
        </w:rPr>
      </w:pPr>
      <w:r>
        <w:rPr>
          <w:rFonts w:hint="cs"/>
          <w:rtl/>
        </w:rPr>
        <w:t>- - -</w:t>
      </w:r>
    </w:p>
    <w:p w14:paraId="65E0D2E4" w14:textId="77777777" w:rsidR="00000000" w:rsidRDefault="00794C8A">
      <w:pPr>
        <w:pStyle w:val="a"/>
        <w:rPr>
          <w:rFonts w:hint="cs"/>
          <w:rtl/>
        </w:rPr>
      </w:pPr>
    </w:p>
    <w:p w14:paraId="7D077075" w14:textId="77777777" w:rsidR="00000000" w:rsidRDefault="00794C8A">
      <w:pPr>
        <w:pStyle w:val="ad"/>
        <w:rPr>
          <w:rtl/>
        </w:rPr>
      </w:pPr>
      <w:r>
        <w:rPr>
          <w:rtl/>
        </w:rPr>
        <w:t>היו"ר ראובן ריבלין:</w:t>
      </w:r>
    </w:p>
    <w:p w14:paraId="21722D78" w14:textId="77777777" w:rsidR="00000000" w:rsidRDefault="00794C8A">
      <w:pPr>
        <w:pStyle w:val="a"/>
        <w:rPr>
          <w:rtl/>
        </w:rPr>
      </w:pPr>
    </w:p>
    <w:p w14:paraId="34471CE7" w14:textId="77777777" w:rsidR="00000000" w:rsidRDefault="00794C8A">
      <w:pPr>
        <w:pStyle w:val="a"/>
        <w:rPr>
          <w:rFonts w:hint="cs"/>
          <w:rtl/>
        </w:rPr>
      </w:pPr>
      <w:r>
        <w:rPr>
          <w:rFonts w:hint="cs"/>
          <w:rtl/>
        </w:rPr>
        <w:t>חבר הכנסת הרצוג, אני יכול לרשום אותך, ברגע שהגעת. אני יכול לתת לך עדיפות - -</w:t>
      </w:r>
    </w:p>
    <w:p w14:paraId="272C8843" w14:textId="77777777" w:rsidR="00000000" w:rsidRDefault="00794C8A">
      <w:pPr>
        <w:pStyle w:val="a"/>
        <w:rPr>
          <w:rFonts w:hint="cs"/>
          <w:rtl/>
        </w:rPr>
      </w:pPr>
    </w:p>
    <w:p w14:paraId="72742A9C" w14:textId="77777777" w:rsidR="00000000" w:rsidRDefault="00794C8A">
      <w:pPr>
        <w:pStyle w:val="ac"/>
        <w:rPr>
          <w:rtl/>
        </w:rPr>
      </w:pPr>
      <w:r>
        <w:rPr>
          <w:rFonts w:hint="eastAsia"/>
          <w:rtl/>
        </w:rPr>
        <w:t>מתן</w:t>
      </w:r>
      <w:r>
        <w:rPr>
          <w:rtl/>
        </w:rPr>
        <w:t xml:space="preserve"> וילנאי (העבודה-מימד):</w:t>
      </w:r>
    </w:p>
    <w:p w14:paraId="6D938C51" w14:textId="77777777" w:rsidR="00000000" w:rsidRDefault="00794C8A">
      <w:pPr>
        <w:pStyle w:val="a"/>
        <w:rPr>
          <w:rFonts w:hint="cs"/>
          <w:rtl/>
        </w:rPr>
      </w:pPr>
    </w:p>
    <w:p w14:paraId="507B0420" w14:textId="77777777" w:rsidR="00000000" w:rsidRDefault="00794C8A">
      <w:pPr>
        <w:pStyle w:val="a"/>
        <w:rPr>
          <w:rFonts w:hint="cs"/>
          <w:rtl/>
        </w:rPr>
      </w:pPr>
      <w:r>
        <w:rPr>
          <w:rFonts w:hint="cs"/>
          <w:rtl/>
        </w:rPr>
        <w:t>הוא היה פה מההתחלה.</w:t>
      </w:r>
    </w:p>
    <w:p w14:paraId="1A5A0D7A" w14:textId="77777777" w:rsidR="00000000" w:rsidRDefault="00794C8A">
      <w:pPr>
        <w:pStyle w:val="a"/>
        <w:rPr>
          <w:rFonts w:hint="cs"/>
          <w:rtl/>
        </w:rPr>
      </w:pPr>
    </w:p>
    <w:p w14:paraId="0BC3D099" w14:textId="77777777" w:rsidR="00000000" w:rsidRDefault="00794C8A">
      <w:pPr>
        <w:pStyle w:val="ad"/>
        <w:rPr>
          <w:rtl/>
        </w:rPr>
      </w:pPr>
      <w:r>
        <w:rPr>
          <w:rtl/>
        </w:rPr>
        <w:t>היו"ר ראובן ריבלין:</w:t>
      </w:r>
    </w:p>
    <w:p w14:paraId="722637CC" w14:textId="77777777" w:rsidR="00000000" w:rsidRDefault="00794C8A">
      <w:pPr>
        <w:pStyle w:val="a"/>
        <w:rPr>
          <w:rtl/>
        </w:rPr>
      </w:pPr>
    </w:p>
    <w:p w14:paraId="3F37927B" w14:textId="77777777" w:rsidR="00000000" w:rsidRDefault="00794C8A">
      <w:pPr>
        <w:pStyle w:val="a"/>
        <w:rPr>
          <w:rFonts w:hint="cs"/>
          <w:rtl/>
        </w:rPr>
      </w:pPr>
      <w:r>
        <w:rPr>
          <w:rFonts w:hint="cs"/>
          <w:rtl/>
        </w:rPr>
        <w:t>- - ואז חבר הכנסת טיבי יאמר שהו</w:t>
      </w:r>
      <w:r>
        <w:rPr>
          <w:rFonts w:hint="cs"/>
          <w:rtl/>
        </w:rPr>
        <w:t>א המקופח היחיד, ושהוא לא רוצה שתהיה גם אתה מקופח.</w:t>
      </w:r>
    </w:p>
    <w:p w14:paraId="51FB5ECF" w14:textId="77777777" w:rsidR="00000000" w:rsidRDefault="00794C8A">
      <w:pPr>
        <w:pStyle w:val="a"/>
        <w:rPr>
          <w:rFonts w:hint="cs"/>
          <w:rtl/>
        </w:rPr>
      </w:pPr>
    </w:p>
    <w:p w14:paraId="33711B25" w14:textId="77777777" w:rsidR="00000000" w:rsidRDefault="00794C8A">
      <w:pPr>
        <w:pStyle w:val="ac"/>
        <w:rPr>
          <w:rtl/>
        </w:rPr>
      </w:pPr>
      <w:r>
        <w:rPr>
          <w:rFonts w:hint="eastAsia"/>
          <w:rtl/>
        </w:rPr>
        <w:t>יצחק</w:t>
      </w:r>
      <w:r>
        <w:rPr>
          <w:rtl/>
        </w:rPr>
        <w:t xml:space="preserve"> הרצוג (העבודה-מימד):</w:t>
      </w:r>
    </w:p>
    <w:p w14:paraId="152B1C28" w14:textId="77777777" w:rsidR="00000000" w:rsidRDefault="00794C8A">
      <w:pPr>
        <w:pStyle w:val="a"/>
        <w:rPr>
          <w:rFonts w:hint="cs"/>
          <w:rtl/>
        </w:rPr>
      </w:pPr>
    </w:p>
    <w:p w14:paraId="31E3E979" w14:textId="77777777" w:rsidR="00000000" w:rsidRDefault="00794C8A">
      <w:pPr>
        <w:pStyle w:val="a"/>
        <w:rPr>
          <w:rFonts w:hint="cs"/>
          <w:rtl/>
        </w:rPr>
      </w:pPr>
      <w:r>
        <w:rPr>
          <w:rFonts w:hint="cs"/>
          <w:rtl/>
        </w:rPr>
        <w:t>שזו אפליה.</w:t>
      </w:r>
    </w:p>
    <w:p w14:paraId="0F80909D" w14:textId="77777777" w:rsidR="00000000" w:rsidRDefault="00794C8A">
      <w:pPr>
        <w:pStyle w:val="a"/>
        <w:rPr>
          <w:rFonts w:hint="cs"/>
          <w:rtl/>
        </w:rPr>
      </w:pPr>
    </w:p>
    <w:p w14:paraId="52389FB7" w14:textId="77777777" w:rsidR="00000000" w:rsidRDefault="00794C8A">
      <w:pPr>
        <w:pStyle w:val="ad"/>
        <w:rPr>
          <w:rtl/>
        </w:rPr>
      </w:pPr>
      <w:r>
        <w:rPr>
          <w:rtl/>
        </w:rPr>
        <w:t>היו"ר ראובן ריבלין:</w:t>
      </w:r>
    </w:p>
    <w:p w14:paraId="615410A9" w14:textId="77777777" w:rsidR="00000000" w:rsidRDefault="00794C8A">
      <w:pPr>
        <w:pStyle w:val="a"/>
        <w:rPr>
          <w:rtl/>
        </w:rPr>
      </w:pPr>
    </w:p>
    <w:p w14:paraId="711013C9" w14:textId="77777777" w:rsidR="00000000" w:rsidRDefault="00794C8A">
      <w:pPr>
        <w:pStyle w:val="a"/>
        <w:rPr>
          <w:rFonts w:hint="cs"/>
          <w:rtl/>
        </w:rPr>
      </w:pPr>
      <w:r>
        <w:rPr>
          <w:rFonts w:hint="cs"/>
          <w:rtl/>
        </w:rPr>
        <w:t>חבר הכנסת וילנאי, בבקשה.</w:t>
      </w:r>
    </w:p>
    <w:p w14:paraId="10D3F18B" w14:textId="77777777" w:rsidR="00000000" w:rsidRDefault="00794C8A">
      <w:pPr>
        <w:pStyle w:val="a"/>
        <w:rPr>
          <w:rFonts w:hint="cs"/>
          <w:rtl/>
        </w:rPr>
      </w:pPr>
    </w:p>
    <w:p w14:paraId="2DE62E26" w14:textId="77777777" w:rsidR="00000000" w:rsidRDefault="00794C8A">
      <w:pPr>
        <w:pStyle w:val="Speaker"/>
        <w:rPr>
          <w:rFonts w:hint="cs"/>
          <w:rtl/>
        </w:rPr>
      </w:pPr>
      <w:bookmarkStart w:id="92" w:name="FS000001067T15_07_2003_17_12_23"/>
      <w:bookmarkStart w:id="93" w:name="_Toc46140023"/>
      <w:bookmarkStart w:id="94" w:name="_Toc57365901"/>
      <w:bookmarkEnd w:id="92"/>
      <w:r>
        <w:rPr>
          <w:rFonts w:hint="eastAsia"/>
          <w:rtl/>
        </w:rPr>
        <w:t>מתן</w:t>
      </w:r>
      <w:r>
        <w:rPr>
          <w:rtl/>
        </w:rPr>
        <w:t xml:space="preserve"> וילנאי (העבודה-מימד):</w:t>
      </w:r>
      <w:bookmarkEnd w:id="93"/>
      <w:bookmarkEnd w:id="94"/>
    </w:p>
    <w:p w14:paraId="72853AAC" w14:textId="77777777" w:rsidR="00000000" w:rsidRDefault="00794C8A">
      <w:pPr>
        <w:pStyle w:val="a"/>
        <w:rPr>
          <w:rFonts w:hint="cs"/>
          <w:rtl/>
        </w:rPr>
      </w:pPr>
    </w:p>
    <w:p w14:paraId="7C28D4A3" w14:textId="77777777" w:rsidR="00000000" w:rsidRDefault="00794C8A">
      <w:pPr>
        <w:pStyle w:val="a"/>
        <w:rPr>
          <w:rFonts w:hint="cs"/>
          <w:rtl/>
        </w:rPr>
      </w:pPr>
      <w:r>
        <w:rPr>
          <w:rFonts w:hint="cs"/>
          <w:rtl/>
        </w:rPr>
        <w:t>כבוד היושב-ראש, ידידי חבר הכנסת אורי אריאל, קציני צה"ל שלא שומעים אותי או שישמעו זאת בצורה כ</w:t>
      </w:r>
      <w:r>
        <w:rPr>
          <w:rFonts w:hint="cs"/>
          <w:rtl/>
        </w:rPr>
        <w:t>זאת או אחרת, הגיבורים האמיתיים של שלוש השנים האחרונות של שפיכות הדמים הם אזרחי מדינת ישראל, שנושאים על גבם את השגיאות שלנו השכם והערב, כפי שאנשי כוחות הביטחון, אלה שעושים את העבודה, נושאים את זה על גבם. מה שממשלת ישראל לא תבין דרך הראש, היא תבין דרך הרגליי</w:t>
      </w:r>
      <w:r>
        <w:rPr>
          <w:rFonts w:hint="cs"/>
          <w:rtl/>
        </w:rPr>
        <w:t xml:space="preserve">ם. לצערי, לא הרגליים שלה, אלא הרגליים של אלה שצועדים לעבר ירושלים. ביטחון  ישראל האמיתי טמון בסולידריות החברתית שלנו. חברה ללא סולידריות וללא עוצמה פנימית, לא משנה כמה טנקים וכמה מטוסים יהיו לה. הדבר הזה צריך להיות ברור לכולנו. </w:t>
      </w:r>
    </w:p>
    <w:p w14:paraId="457270AB" w14:textId="77777777" w:rsidR="00000000" w:rsidRDefault="00794C8A">
      <w:pPr>
        <w:pStyle w:val="a"/>
        <w:rPr>
          <w:rFonts w:hint="cs"/>
          <w:rtl/>
        </w:rPr>
      </w:pPr>
    </w:p>
    <w:p w14:paraId="525928E9" w14:textId="77777777" w:rsidR="00000000" w:rsidRDefault="00794C8A">
      <w:pPr>
        <w:pStyle w:val="a"/>
        <w:rPr>
          <w:rFonts w:hint="cs"/>
          <w:rtl/>
        </w:rPr>
      </w:pPr>
      <w:r>
        <w:rPr>
          <w:rFonts w:hint="cs"/>
          <w:rtl/>
        </w:rPr>
        <w:t>אין לי ספק בדבר אחד, וזכרו</w:t>
      </w:r>
      <w:r>
        <w:rPr>
          <w:rFonts w:hint="cs"/>
          <w:rtl/>
        </w:rPr>
        <w:t xml:space="preserve"> היטב מה שאני אומר: תקציב הביטחון יקוצץ, ולא תהיה ברירה אחרת. לכן, עדיף שהצבא יפעל היום נכון בנושא הזה, ולא שזה ייכפה מלמעלה, כפי שקרה בשנים עברו. זכרו היטב את האמירה הזאת. תודה.</w:t>
      </w:r>
    </w:p>
    <w:p w14:paraId="418355DA" w14:textId="77777777" w:rsidR="00000000" w:rsidRDefault="00794C8A">
      <w:pPr>
        <w:pStyle w:val="a"/>
        <w:rPr>
          <w:rFonts w:hint="cs"/>
          <w:rtl/>
        </w:rPr>
      </w:pPr>
    </w:p>
    <w:p w14:paraId="6681528D" w14:textId="77777777" w:rsidR="00000000" w:rsidRDefault="00794C8A">
      <w:pPr>
        <w:pStyle w:val="ad"/>
        <w:rPr>
          <w:rtl/>
        </w:rPr>
      </w:pPr>
      <w:r>
        <w:rPr>
          <w:rtl/>
        </w:rPr>
        <w:t>היו"ר ראובן ריבלין:</w:t>
      </w:r>
    </w:p>
    <w:p w14:paraId="0A48DA92" w14:textId="77777777" w:rsidR="00000000" w:rsidRDefault="00794C8A">
      <w:pPr>
        <w:pStyle w:val="a"/>
        <w:rPr>
          <w:rtl/>
        </w:rPr>
      </w:pPr>
    </w:p>
    <w:p w14:paraId="27F5C35F" w14:textId="77777777" w:rsidR="00000000" w:rsidRDefault="00794C8A">
      <w:pPr>
        <w:pStyle w:val="a"/>
        <w:rPr>
          <w:rFonts w:hint="cs"/>
          <w:rtl/>
        </w:rPr>
      </w:pPr>
      <w:r>
        <w:rPr>
          <w:rFonts w:hint="cs"/>
          <w:rtl/>
        </w:rPr>
        <w:t>תודה לחבר הכנסת מתן וילנאי. אלה נאומים בני דקה. חבר הכנ</w:t>
      </w:r>
      <w:r>
        <w:rPr>
          <w:rFonts w:hint="cs"/>
          <w:rtl/>
        </w:rPr>
        <w:t>סת טלב אלסאנע, בבקשה. אחריו - חבר הכנסת אלדד. אחריו - חברי הכנסת פינקלשטיין ודהאמשה.</w:t>
      </w:r>
    </w:p>
    <w:p w14:paraId="1A54CD0F" w14:textId="77777777" w:rsidR="00000000" w:rsidRDefault="00794C8A">
      <w:pPr>
        <w:pStyle w:val="a"/>
        <w:rPr>
          <w:rFonts w:hint="cs"/>
          <w:rtl/>
        </w:rPr>
      </w:pPr>
    </w:p>
    <w:p w14:paraId="424B7F1B" w14:textId="77777777" w:rsidR="00000000" w:rsidRDefault="00794C8A">
      <w:pPr>
        <w:pStyle w:val="Speaker"/>
        <w:rPr>
          <w:rtl/>
        </w:rPr>
      </w:pPr>
      <w:bookmarkStart w:id="95" w:name="FS000000549T15_07_2003_17_17_17"/>
      <w:bookmarkStart w:id="96" w:name="_Toc46140024"/>
      <w:bookmarkStart w:id="97" w:name="_Toc57365902"/>
      <w:bookmarkEnd w:id="95"/>
      <w:r>
        <w:rPr>
          <w:rFonts w:hint="eastAsia"/>
          <w:rtl/>
        </w:rPr>
        <w:t>טלב</w:t>
      </w:r>
      <w:r>
        <w:rPr>
          <w:rtl/>
        </w:rPr>
        <w:t xml:space="preserve"> אלסאנע (רע"ם):</w:t>
      </w:r>
      <w:bookmarkEnd w:id="96"/>
      <w:bookmarkEnd w:id="97"/>
    </w:p>
    <w:p w14:paraId="655813A9" w14:textId="77777777" w:rsidR="00000000" w:rsidRDefault="00794C8A">
      <w:pPr>
        <w:pStyle w:val="a"/>
        <w:rPr>
          <w:rFonts w:hint="cs"/>
          <w:rtl/>
        </w:rPr>
      </w:pPr>
    </w:p>
    <w:p w14:paraId="7EF726F6" w14:textId="77777777" w:rsidR="00000000" w:rsidRDefault="00794C8A">
      <w:pPr>
        <w:pStyle w:val="a"/>
        <w:rPr>
          <w:rFonts w:hint="cs"/>
          <w:rtl/>
        </w:rPr>
      </w:pPr>
      <w:r>
        <w:rPr>
          <w:rFonts w:hint="cs"/>
          <w:rtl/>
        </w:rPr>
        <w:t>אדוני היושב-ראש, חברי הכנסת, אף שאזרח ערבי מעכו קיבל אזרחות, מקלט מדיני, לנוכח המצוקה הכלכלית, לא צריך לרוץ, חבר הכנסת אריאל, ולהגיד מה שנאמר. אני רוצ</w:t>
      </w:r>
      <w:r>
        <w:rPr>
          <w:rFonts w:hint="cs"/>
          <w:rtl/>
        </w:rPr>
        <w:t>ה לבשר לך, שהאזרחים הערבים יישארו כאן. כאן נולדו, כאן יחיו וכאן ייאבקו על זכויותיהם לשוויון אזרחי וכלכלי - לא בארצות-הברית ולא בשום מקום אחר.</w:t>
      </w:r>
    </w:p>
    <w:p w14:paraId="6A9EB323" w14:textId="77777777" w:rsidR="00000000" w:rsidRDefault="00794C8A">
      <w:pPr>
        <w:pStyle w:val="a"/>
        <w:rPr>
          <w:rFonts w:hint="cs"/>
          <w:rtl/>
        </w:rPr>
      </w:pPr>
    </w:p>
    <w:p w14:paraId="654B24A6" w14:textId="77777777" w:rsidR="00000000" w:rsidRDefault="00794C8A">
      <w:pPr>
        <w:pStyle w:val="a"/>
        <w:rPr>
          <w:rFonts w:hint="cs"/>
          <w:rtl/>
        </w:rPr>
      </w:pPr>
      <w:r>
        <w:rPr>
          <w:rFonts w:hint="cs"/>
          <w:rtl/>
        </w:rPr>
        <w:t xml:space="preserve">אדוני היושב-ראש, היום ביקרנו, חברי הכנסת, מטעם ועדת הפנים בעיר לוד. מרוב ביקורים של ועדות, שרים וראשי ממשלה בעיר </w:t>
      </w:r>
      <w:r>
        <w:rPr>
          <w:rFonts w:hint="cs"/>
          <w:rtl/>
        </w:rPr>
        <w:t xml:space="preserve">הזאת - ראש הממשלה הנוכחי ביקר ארבע פעמים לפני הבחירות, ואחרי הבחירות הוא לא ביקר אף פעם - כבר לא מאמינים בה מרוב הבטחות ומרוב ביקורים. לכן הגיע הזמן שהבטחות שניתנו לעיר לוד אכן ימומשו. </w:t>
      </w:r>
    </w:p>
    <w:p w14:paraId="0EC9D378" w14:textId="77777777" w:rsidR="00000000" w:rsidRDefault="00794C8A">
      <w:pPr>
        <w:pStyle w:val="a"/>
        <w:rPr>
          <w:rFonts w:hint="cs"/>
          <w:rtl/>
        </w:rPr>
      </w:pPr>
    </w:p>
    <w:p w14:paraId="6FC249EE" w14:textId="77777777" w:rsidR="00000000" w:rsidRDefault="00794C8A">
      <w:pPr>
        <w:pStyle w:val="a"/>
        <w:rPr>
          <w:rFonts w:hint="cs"/>
          <w:rtl/>
        </w:rPr>
      </w:pPr>
      <w:r>
        <w:rPr>
          <w:rFonts w:hint="cs"/>
          <w:rtl/>
        </w:rPr>
        <w:t xml:space="preserve">יש צורך להעניק לה עדיפות לאומית, ויש צורך להתייחס לבעיית מצוקת הדיור </w:t>
      </w:r>
      <w:r>
        <w:rPr>
          <w:rFonts w:hint="cs"/>
          <w:rtl/>
        </w:rPr>
        <w:t>של האוכלוסייה הערבית בה. אסור להתייחס לאוכלוסייה הערבית כאילו היא הבעיה; יש צורך להתייחס אליה כאל אוכלוסייה הסובלת מהבעיה: בעיה של העדר תכנון, העדר מוסדות ציבור והעדר טיפול מבחינת החינוך. לכן, אם רוצים שלוד תמריא, צריך להשקיע גם בציבור הערבי. תודה רבה.</w:t>
      </w:r>
    </w:p>
    <w:p w14:paraId="0B9B172A" w14:textId="77777777" w:rsidR="00000000" w:rsidRDefault="00794C8A">
      <w:pPr>
        <w:pStyle w:val="a"/>
        <w:rPr>
          <w:rFonts w:hint="cs"/>
          <w:rtl/>
        </w:rPr>
      </w:pPr>
    </w:p>
    <w:p w14:paraId="57D468B8" w14:textId="77777777" w:rsidR="00000000" w:rsidRDefault="00794C8A">
      <w:pPr>
        <w:pStyle w:val="ad"/>
        <w:rPr>
          <w:rtl/>
        </w:rPr>
      </w:pPr>
      <w:r>
        <w:rPr>
          <w:rtl/>
        </w:rPr>
        <w:t>הי</w:t>
      </w:r>
      <w:r>
        <w:rPr>
          <w:rtl/>
        </w:rPr>
        <w:t>ו"ר ראובן ריבלין:</w:t>
      </w:r>
    </w:p>
    <w:p w14:paraId="0AC2391B" w14:textId="77777777" w:rsidR="00000000" w:rsidRDefault="00794C8A">
      <w:pPr>
        <w:pStyle w:val="a"/>
        <w:rPr>
          <w:rtl/>
        </w:rPr>
      </w:pPr>
    </w:p>
    <w:p w14:paraId="5815879D" w14:textId="77777777" w:rsidR="00000000" w:rsidRDefault="00794C8A">
      <w:pPr>
        <w:pStyle w:val="a"/>
        <w:rPr>
          <w:rFonts w:hint="cs"/>
          <w:rtl/>
        </w:rPr>
      </w:pPr>
      <w:r>
        <w:rPr>
          <w:rFonts w:hint="cs"/>
          <w:rtl/>
        </w:rPr>
        <w:t>תודה רבה. חברת הכנסת גילה פינקלשטיין, בבקשה.</w:t>
      </w:r>
    </w:p>
    <w:p w14:paraId="4D0084D3" w14:textId="77777777" w:rsidR="00000000" w:rsidRDefault="00794C8A">
      <w:pPr>
        <w:pStyle w:val="a"/>
        <w:rPr>
          <w:rFonts w:hint="cs"/>
          <w:rtl/>
        </w:rPr>
      </w:pPr>
    </w:p>
    <w:p w14:paraId="27F476FC" w14:textId="77777777" w:rsidR="00000000" w:rsidRDefault="00794C8A">
      <w:pPr>
        <w:pStyle w:val="ac"/>
        <w:rPr>
          <w:rtl/>
        </w:rPr>
      </w:pPr>
      <w:r>
        <w:rPr>
          <w:rFonts w:hint="eastAsia"/>
          <w:rtl/>
        </w:rPr>
        <w:t>אריה</w:t>
      </w:r>
      <w:r>
        <w:rPr>
          <w:rtl/>
        </w:rPr>
        <w:t xml:space="preserve"> אלדד (האיחוד הלאומי - ישראל ביתנו):</w:t>
      </w:r>
    </w:p>
    <w:p w14:paraId="68855D56" w14:textId="77777777" w:rsidR="00000000" w:rsidRDefault="00794C8A">
      <w:pPr>
        <w:pStyle w:val="a"/>
        <w:rPr>
          <w:rFonts w:hint="cs"/>
          <w:rtl/>
        </w:rPr>
      </w:pPr>
    </w:p>
    <w:p w14:paraId="5F5AAA7F" w14:textId="77777777" w:rsidR="00000000" w:rsidRDefault="00794C8A">
      <w:pPr>
        <w:pStyle w:val="a"/>
        <w:rPr>
          <w:rFonts w:hint="cs"/>
          <w:rtl/>
        </w:rPr>
      </w:pPr>
      <w:r>
        <w:rPr>
          <w:rFonts w:hint="cs"/>
          <w:rtl/>
        </w:rPr>
        <w:t>- - -</w:t>
      </w:r>
    </w:p>
    <w:p w14:paraId="344BA673" w14:textId="77777777" w:rsidR="00000000" w:rsidRDefault="00794C8A">
      <w:pPr>
        <w:pStyle w:val="a"/>
        <w:rPr>
          <w:rFonts w:hint="cs"/>
          <w:rtl/>
        </w:rPr>
      </w:pPr>
    </w:p>
    <w:p w14:paraId="553D5B39" w14:textId="77777777" w:rsidR="00000000" w:rsidRDefault="00794C8A">
      <w:pPr>
        <w:pStyle w:val="ad"/>
        <w:rPr>
          <w:rtl/>
        </w:rPr>
      </w:pPr>
      <w:r>
        <w:rPr>
          <w:rtl/>
        </w:rPr>
        <w:t>היו"ר ראובן ריבלין:</w:t>
      </w:r>
    </w:p>
    <w:p w14:paraId="2DE1848E" w14:textId="77777777" w:rsidR="00000000" w:rsidRDefault="00794C8A">
      <w:pPr>
        <w:pStyle w:val="a"/>
        <w:rPr>
          <w:rtl/>
        </w:rPr>
      </w:pPr>
    </w:p>
    <w:p w14:paraId="3FA7162D" w14:textId="77777777" w:rsidR="00000000" w:rsidRDefault="00794C8A">
      <w:pPr>
        <w:pStyle w:val="a"/>
        <w:rPr>
          <w:rFonts w:hint="cs"/>
          <w:rtl/>
        </w:rPr>
      </w:pPr>
      <w:r>
        <w:rPr>
          <w:rFonts w:hint="cs"/>
          <w:rtl/>
        </w:rPr>
        <w:t>סליחה. חברת הכנסת פינקלשטיין, לא. אם קראתי, המשיכי.</w:t>
      </w:r>
    </w:p>
    <w:p w14:paraId="080A86FB" w14:textId="77777777" w:rsidR="00000000" w:rsidRDefault="00794C8A">
      <w:pPr>
        <w:pStyle w:val="a"/>
        <w:rPr>
          <w:rFonts w:hint="cs"/>
          <w:rtl/>
        </w:rPr>
      </w:pPr>
    </w:p>
    <w:p w14:paraId="16E8FB5E" w14:textId="77777777" w:rsidR="00000000" w:rsidRDefault="00794C8A">
      <w:pPr>
        <w:pStyle w:val="Speaker"/>
        <w:rPr>
          <w:rtl/>
        </w:rPr>
      </w:pPr>
      <w:bookmarkStart w:id="98" w:name="FS000001059T15_07_2003_17_21_20"/>
      <w:bookmarkStart w:id="99" w:name="_Toc46140025"/>
      <w:bookmarkStart w:id="100" w:name="_Toc57365903"/>
      <w:bookmarkEnd w:id="98"/>
      <w:r>
        <w:rPr>
          <w:rFonts w:hint="eastAsia"/>
          <w:rtl/>
        </w:rPr>
        <w:t>גילה</w:t>
      </w:r>
      <w:r>
        <w:rPr>
          <w:rtl/>
        </w:rPr>
        <w:t xml:space="preserve"> פינקלשטיין (מפד"ל):</w:t>
      </w:r>
      <w:bookmarkEnd w:id="99"/>
      <w:bookmarkEnd w:id="100"/>
    </w:p>
    <w:p w14:paraId="02FFF0C3" w14:textId="77777777" w:rsidR="00000000" w:rsidRDefault="00794C8A">
      <w:pPr>
        <w:pStyle w:val="a"/>
        <w:rPr>
          <w:rFonts w:hint="cs"/>
          <w:rtl/>
        </w:rPr>
      </w:pPr>
    </w:p>
    <w:p w14:paraId="2FC41161" w14:textId="77777777" w:rsidR="00000000" w:rsidRDefault="00794C8A">
      <w:pPr>
        <w:pStyle w:val="a"/>
        <w:rPr>
          <w:rFonts w:hint="cs"/>
          <w:rtl/>
        </w:rPr>
      </w:pPr>
      <w:r>
        <w:rPr>
          <w:rFonts w:hint="cs"/>
          <w:rtl/>
        </w:rPr>
        <w:t>כבוד היושב-ראש, כנסת נכבדה, זה שבועות רבים</w:t>
      </w:r>
      <w:r>
        <w:rPr>
          <w:rFonts w:hint="cs"/>
          <w:rtl/>
        </w:rPr>
        <w:t xml:space="preserve"> אנחנו מנהלים מאבק עיקש נגד התופעה שילדים, קטינים, יכולים להתקשר באופן חופשי</w:t>
      </w:r>
      <w:r>
        <w:rPr>
          <w:rtl/>
        </w:rPr>
        <w:t xml:space="preserve"> </w:t>
      </w:r>
      <w:r>
        <w:rPr>
          <w:rFonts w:hint="cs"/>
          <w:rtl/>
        </w:rPr>
        <w:t>למספרים שמפרסמים בעיתונות ולהאזין לשיחות אירוטיות, והכול פתוח ופרוץ. והנה בימים האחרונים אני שומעת דברים יותר גרועים ותופעה לא פחות חמורה - משלוח הודעות פרסומות בוטות ישירות לטלפו</w:t>
      </w:r>
      <w:r>
        <w:rPr>
          <w:rFonts w:hint="cs"/>
          <w:rtl/>
        </w:rPr>
        <w:t>ן סלולרי, שמזמינות את המשתמש להתחבר בלחיצת כפתור לתכנים אירוטיים במסגרת מין נושא של היכרויות. מגיעות פרסומות ללא כל הזמנה וללא כל הבחנה בין קטין לבגיר. לדעתי זו חוצפה שלא יודעת גבולות; מהיבט מסוים היא אפילו מקוממת יותר מהשירות הקולי, משום שיש כאן פלישה לפר</w:t>
      </w:r>
      <w:r>
        <w:rPr>
          <w:rFonts w:hint="cs"/>
          <w:rtl/>
        </w:rPr>
        <w:t>טיות. אתה פותח את הפלאפון שלך ומוצא הודעה ממישהו שאתה לא מכיר, ואתה גם לא מעוניין בהודעה. שוב מתברר כי החברות הסלולריות לא בוחלות בשום אמצעי לעשות רווחים קלים תוך שימוש פסול במאגרי המידע שלהן.</w:t>
      </w:r>
    </w:p>
    <w:p w14:paraId="0FDB73FC" w14:textId="77777777" w:rsidR="00000000" w:rsidRDefault="00794C8A">
      <w:pPr>
        <w:pStyle w:val="a"/>
        <w:rPr>
          <w:rFonts w:hint="cs"/>
          <w:rtl/>
        </w:rPr>
      </w:pPr>
    </w:p>
    <w:p w14:paraId="70FD486F" w14:textId="77777777" w:rsidR="00000000" w:rsidRDefault="00794C8A">
      <w:pPr>
        <w:pStyle w:val="ad"/>
        <w:rPr>
          <w:rtl/>
        </w:rPr>
      </w:pPr>
      <w:r>
        <w:rPr>
          <w:rtl/>
        </w:rPr>
        <w:t>היו"ר ראובן ריבלין:</w:t>
      </w:r>
    </w:p>
    <w:p w14:paraId="3FD0CBE0" w14:textId="77777777" w:rsidR="00000000" w:rsidRDefault="00794C8A">
      <w:pPr>
        <w:pStyle w:val="a"/>
        <w:rPr>
          <w:rtl/>
        </w:rPr>
      </w:pPr>
    </w:p>
    <w:p w14:paraId="482A2C76" w14:textId="77777777" w:rsidR="00000000" w:rsidRDefault="00794C8A">
      <w:pPr>
        <w:pStyle w:val="a"/>
        <w:rPr>
          <w:rFonts w:hint="cs"/>
          <w:rtl/>
        </w:rPr>
      </w:pPr>
      <w:r>
        <w:rPr>
          <w:rFonts w:hint="cs"/>
          <w:rtl/>
        </w:rPr>
        <w:t>תודה רבה. חבר הכנסת אריה אלדד, בבקשה. אחר</w:t>
      </w:r>
      <w:r>
        <w:rPr>
          <w:rFonts w:hint="cs"/>
          <w:rtl/>
        </w:rPr>
        <w:t>יו - חבר הכנסת דהאמשה, ואז - חבר הכנסת הרצוג.</w:t>
      </w:r>
    </w:p>
    <w:p w14:paraId="14F88DC7" w14:textId="77777777" w:rsidR="00000000" w:rsidRDefault="00794C8A">
      <w:pPr>
        <w:pStyle w:val="a"/>
        <w:rPr>
          <w:rFonts w:hint="cs"/>
          <w:rtl/>
        </w:rPr>
      </w:pPr>
    </w:p>
    <w:p w14:paraId="1E63B5C8" w14:textId="77777777" w:rsidR="00000000" w:rsidRDefault="00794C8A">
      <w:pPr>
        <w:pStyle w:val="ac"/>
        <w:rPr>
          <w:rtl/>
        </w:rPr>
      </w:pPr>
      <w:r>
        <w:rPr>
          <w:rFonts w:hint="eastAsia"/>
          <w:rtl/>
        </w:rPr>
        <w:t>אחמד</w:t>
      </w:r>
      <w:r>
        <w:rPr>
          <w:rtl/>
        </w:rPr>
        <w:t xml:space="preserve"> טיבי (חד"ש-תע"ל):</w:t>
      </w:r>
    </w:p>
    <w:p w14:paraId="72416CC1" w14:textId="77777777" w:rsidR="00000000" w:rsidRDefault="00794C8A">
      <w:pPr>
        <w:pStyle w:val="a"/>
        <w:rPr>
          <w:rFonts w:hint="cs"/>
          <w:rtl/>
        </w:rPr>
      </w:pPr>
    </w:p>
    <w:p w14:paraId="52F623AB" w14:textId="77777777" w:rsidR="00000000" w:rsidRDefault="00794C8A">
      <w:pPr>
        <w:pStyle w:val="a"/>
        <w:rPr>
          <w:rFonts w:hint="cs"/>
          <w:rtl/>
        </w:rPr>
      </w:pPr>
      <w:r>
        <w:rPr>
          <w:rFonts w:hint="cs"/>
          <w:rtl/>
        </w:rPr>
        <w:t>לי אין טענות.</w:t>
      </w:r>
    </w:p>
    <w:p w14:paraId="47C34531" w14:textId="77777777" w:rsidR="00000000" w:rsidRDefault="00794C8A">
      <w:pPr>
        <w:pStyle w:val="a"/>
        <w:rPr>
          <w:rFonts w:hint="cs"/>
          <w:rtl/>
        </w:rPr>
      </w:pPr>
    </w:p>
    <w:p w14:paraId="29423C1F" w14:textId="77777777" w:rsidR="00000000" w:rsidRDefault="00794C8A">
      <w:pPr>
        <w:pStyle w:val="Speaker"/>
        <w:rPr>
          <w:rtl/>
        </w:rPr>
      </w:pPr>
      <w:bookmarkStart w:id="101" w:name="FS000001055T15_07_2003_17_25_12"/>
      <w:bookmarkStart w:id="102" w:name="_Toc46140026"/>
      <w:bookmarkStart w:id="103" w:name="_Toc57365904"/>
      <w:bookmarkEnd w:id="101"/>
      <w:r>
        <w:rPr>
          <w:rFonts w:hint="eastAsia"/>
          <w:rtl/>
        </w:rPr>
        <w:t>אריה</w:t>
      </w:r>
      <w:r>
        <w:rPr>
          <w:rtl/>
        </w:rPr>
        <w:t xml:space="preserve"> אלדד (האיחוד הלאומי - ישראל ביתנו):</w:t>
      </w:r>
      <w:bookmarkEnd w:id="102"/>
      <w:bookmarkEnd w:id="103"/>
    </w:p>
    <w:p w14:paraId="6D094A80" w14:textId="77777777" w:rsidR="00000000" w:rsidRDefault="00794C8A">
      <w:pPr>
        <w:pStyle w:val="a"/>
        <w:rPr>
          <w:rFonts w:hint="cs"/>
          <w:rtl/>
        </w:rPr>
      </w:pPr>
    </w:p>
    <w:p w14:paraId="187BF728" w14:textId="77777777" w:rsidR="00000000" w:rsidRDefault="00794C8A">
      <w:pPr>
        <w:pStyle w:val="a"/>
        <w:rPr>
          <w:rFonts w:hint="cs"/>
          <w:rtl/>
        </w:rPr>
      </w:pPr>
      <w:r>
        <w:rPr>
          <w:rFonts w:hint="cs"/>
          <w:rtl/>
        </w:rPr>
        <w:t>אדוני היושב-ראש, חברי חברי הכנסת, בפתח הישיבה הזאת עסקה הכנסת ב-120 שנות העלייה ובמשבר העלייה. והנה שמענו לאחרונה על 800 איש מצפ</w:t>
      </w:r>
      <w:r>
        <w:rPr>
          <w:rFonts w:hint="cs"/>
          <w:rtl/>
        </w:rPr>
        <w:t>ון-מזרח הודו, בני מנשה, שעלו בעשר שנים לארץ. אף אחד לא רצה אותם, והם אומצו ביישובי השומרון, באפרת ובעוד יישובים. הם מצהירים שהם רוצים להתגייר ועוברים אולפן גיור. הם מוכנים לגור בכל מקום בארץ ולא רק ביהודה ושומרון - שאיזה קיבוץ ירצה אותם. והנה סוף-סוף מצא ש</w:t>
      </w:r>
      <w:r>
        <w:rPr>
          <w:rFonts w:hint="cs"/>
          <w:rtl/>
        </w:rPr>
        <w:t>ר הפנים פתרון לבעיית העלייה והוא אוסר את עלייתם, שמא כל תושבי הודו ירצו להתגייר ולעלות לארץ.</w:t>
      </w:r>
    </w:p>
    <w:p w14:paraId="66C5674F" w14:textId="77777777" w:rsidR="00000000" w:rsidRDefault="00794C8A">
      <w:pPr>
        <w:pStyle w:val="a"/>
        <w:rPr>
          <w:rFonts w:hint="cs"/>
          <w:rtl/>
        </w:rPr>
      </w:pPr>
    </w:p>
    <w:p w14:paraId="3E19413A" w14:textId="77777777" w:rsidR="00000000" w:rsidRDefault="00794C8A">
      <w:pPr>
        <w:pStyle w:val="ad"/>
        <w:rPr>
          <w:rtl/>
        </w:rPr>
      </w:pPr>
      <w:r>
        <w:rPr>
          <w:rtl/>
        </w:rPr>
        <w:t>היו"ר ראובן ריבלין:</w:t>
      </w:r>
    </w:p>
    <w:p w14:paraId="69E82DC0" w14:textId="77777777" w:rsidR="00000000" w:rsidRDefault="00794C8A">
      <w:pPr>
        <w:pStyle w:val="a"/>
        <w:rPr>
          <w:rtl/>
        </w:rPr>
      </w:pPr>
    </w:p>
    <w:p w14:paraId="0B301D3C" w14:textId="77777777" w:rsidR="00000000" w:rsidRDefault="00794C8A">
      <w:pPr>
        <w:pStyle w:val="a"/>
        <w:rPr>
          <w:rFonts w:hint="cs"/>
          <w:rtl/>
        </w:rPr>
      </w:pPr>
      <w:r>
        <w:rPr>
          <w:rFonts w:hint="cs"/>
          <w:rtl/>
        </w:rPr>
        <w:t>תודה לחבר הכנסת אריה אלדד. חבר הכנסת עבד-אלמאלכ דהאמשה, בבקשה. אחריו - חבר הכנסת יצחק הרצוג.</w:t>
      </w:r>
    </w:p>
    <w:p w14:paraId="4FDE2B49" w14:textId="77777777" w:rsidR="00000000" w:rsidRDefault="00794C8A">
      <w:pPr>
        <w:pStyle w:val="a"/>
        <w:rPr>
          <w:rtl/>
        </w:rPr>
      </w:pPr>
    </w:p>
    <w:p w14:paraId="192F7AF8" w14:textId="77777777" w:rsidR="00000000" w:rsidRDefault="00794C8A">
      <w:pPr>
        <w:pStyle w:val="Speaker"/>
        <w:rPr>
          <w:rtl/>
        </w:rPr>
      </w:pPr>
      <w:bookmarkStart w:id="104" w:name="FS000000550T15_07_2003_17_27_03"/>
      <w:bookmarkStart w:id="105" w:name="_Toc46140027"/>
      <w:bookmarkStart w:id="106" w:name="_Toc57365905"/>
      <w:bookmarkEnd w:id="104"/>
      <w:r>
        <w:rPr>
          <w:rFonts w:hint="eastAsia"/>
          <w:rtl/>
        </w:rPr>
        <w:t>עבד</w:t>
      </w:r>
      <w:r>
        <w:rPr>
          <w:rtl/>
        </w:rPr>
        <w:t>-אלמאלכ דהאמשה (רע"ם):</w:t>
      </w:r>
      <w:bookmarkEnd w:id="105"/>
      <w:bookmarkEnd w:id="106"/>
    </w:p>
    <w:p w14:paraId="4D8D41B4" w14:textId="77777777" w:rsidR="00000000" w:rsidRDefault="00794C8A">
      <w:pPr>
        <w:pStyle w:val="a"/>
        <w:rPr>
          <w:rFonts w:hint="cs"/>
          <w:rtl/>
        </w:rPr>
      </w:pPr>
    </w:p>
    <w:p w14:paraId="3F1E666A" w14:textId="77777777" w:rsidR="00000000" w:rsidRDefault="00794C8A">
      <w:pPr>
        <w:pStyle w:val="a"/>
        <w:rPr>
          <w:rFonts w:hint="cs"/>
          <w:rtl/>
        </w:rPr>
      </w:pPr>
      <w:r>
        <w:rPr>
          <w:rFonts w:hint="cs"/>
          <w:rtl/>
        </w:rPr>
        <w:t>כבוד היושב-ראש, חברי</w:t>
      </w:r>
      <w:r>
        <w:rPr>
          <w:rFonts w:hint="cs"/>
          <w:rtl/>
        </w:rPr>
        <w:t xml:space="preserve"> חברי הכנסת, לעתים אני חוזר ושואל את עצמי עוד פעם ועוד פעם מה רוצה מדינת ישראל. האם היא רוצה שלום או שמא היא רוצה לכפות את תנאיה על הצד הפלסטיני? התשובה על השאלה הזאת תפתור לנו הרבה בעיות. למשל, היא תפתור את הבעיה של הראיס ערפאת. אם רוצים שלום, מה אכפת לנו</w:t>
      </w:r>
      <w:r>
        <w:rPr>
          <w:rFonts w:hint="cs"/>
          <w:rtl/>
        </w:rPr>
        <w:t xml:space="preserve"> אם זה ערפאת, אבו-מאזן או מי שלא יהיה? היא תפתור את בעיית שחרור האסירים ושבויי המלחמה. אם עושים שלום, מה יש לנו צורך לעשות מזה בעיות? היא תפתור גם את בעיית גדר ההפרדה - רוצים אותה או לא, ובונים אותה או לא? אז בונים אותה על "הקו הירוק", וסיימנו. אלה שאלות ש</w:t>
      </w:r>
      <w:r>
        <w:rPr>
          <w:rFonts w:hint="cs"/>
          <w:rtl/>
        </w:rPr>
        <w:t>אין קלות מהן. השאלה העיקרית היא: האם באמת רוצים שלום או שרוצים לכפות על הצד האחר תנאים כפי שהיינו רוצים שיהיו? זו השאלה.</w:t>
      </w:r>
    </w:p>
    <w:p w14:paraId="0C4BCA0D" w14:textId="77777777" w:rsidR="00000000" w:rsidRDefault="00794C8A">
      <w:pPr>
        <w:pStyle w:val="a"/>
        <w:rPr>
          <w:rFonts w:hint="cs"/>
          <w:rtl/>
        </w:rPr>
      </w:pPr>
    </w:p>
    <w:p w14:paraId="52930A85" w14:textId="77777777" w:rsidR="00000000" w:rsidRDefault="00794C8A">
      <w:pPr>
        <w:pStyle w:val="ad"/>
        <w:rPr>
          <w:rtl/>
        </w:rPr>
      </w:pPr>
      <w:r>
        <w:rPr>
          <w:rtl/>
        </w:rPr>
        <w:t>היו"ר ראובן ריבלין:</w:t>
      </w:r>
    </w:p>
    <w:p w14:paraId="6E077A30" w14:textId="77777777" w:rsidR="00000000" w:rsidRDefault="00794C8A">
      <w:pPr>
        <w:pStyle w:val="a"/>
        <w:rPr>
          <w:rtl/>
        </w:rPr>
      </w:pPr>
    </w:p>
    <w:p w14:paraId="2FE77687" w14:textId="77777777" w:rsidR="00000000" w:rsidRDefault="00794C8A">
      <w:pPr>
        <w:pStyle w:val="a"/>
        <w:rPr>
          <w:rFonts w:hint="cs"/>
          <w:rtl/>
        </w:rPr>
      </w:pPr>
      <w:r>
        <w:rPr>
          <w:rFonts w:hint="cs"/>
          <w:rtl/>
        </w:rPr>
        <w:t>תודה רבה לחבר הכנסת דהאמשה. האם כשאדוני אמר לפרוטוקול "הראיס ערפאת", הוא התכוון למלה "נשיא"?</w:t>
      </w:r>
    </w:p>
    <w:p w14:paraId="5DBAF2E1" w14:textId="77777777" w:rsidR="00000000" w:rsidRDefault="00794C8A">
      <w:pPr>
        <w:pStyle w:val="a"/>
        <w:rPr>
          <w:rFonts w:hint="cs"/>
          <w:rtl/>
        </w:rPr>
      </w:pPr>
    </w:p>
    <w:p w14:paraId="680499C5" w14:textId="77777777" w:rsidR="00000000" w:rsidRDefault="00794C8A">
      <w:pPr>
        <w:pStyle w:val="ac"/>
        <w:rPr>
          <w:rtl/>
        </w:rPr>
      </w:pPr>
      <w:r>
        <w:rPr>
          <w:rFonts w:hint="eastAsia"/>
          <w:rtl/>
        </w:rPr>
        <w:t>יצחק</w:t>
      </w:r>
      <w:r>
        <w:rPr>
          <w:rtl/>
        </w:rPr>
        <w:t xml:space="preserve"> הרצוג (העבודה-</w:t>
      </w:r>
      <w:r>
        <w:rPr>
          <w:rtl/>
        </w:rPr>
        <w:t>מימד):</w:t>
      </w:r>
    </w:p>
    <w:p w14:paraId="138C1A52" w14:textId="77777777" w:rsidR="00000000" w:rsidRDefault="00794C8A">
      <w:pPr>
        <w:pStyle w:val="a"/>
        <w:rPr>
          <w:rFonts w:hint="cs"/>
          <w:rtl/>
        </w:rPr>
      </w:pPr>
    </w:p>
    <w:p w14:paraId="00DA8A05" w14:textId="77777777" w:rsidR="00000000" w:rsidRDefault="00794C8A">
      <w:pPr>
        <w:pStyle w:val="a"/>
        <w:rPr>
          <w:rFonts w:hint="cs"/>
          <w:rtl/>
        </w:rPr>
      </w:pPr>
      <w:r>
        <w:rPr>
          <w:rFonts w:hint="cs"/>
          <w:rtl/>
        </w:rPr>
        <w:t>ראש הרשות.</w:t>
      </w:r>
    </w:p>
    <w:p w14:paraId="5AED8734" w14:textId="77777777" w:rsidR="00000000" w:rsidRDefault="00794C8A">
      <w:pPr>
        <w:pStyle w:val="a"/>
        <w:rPr>
          <w:rFonts w:hint="cs"/>
          <w:rtl/>
        </w:rPr>
      </w:pPr>
    </w:p>
    <w:p w14:paraId="6568C83B" w14:textId="77777777" w:rsidR="00000000" w:rsidRDefault="00794C8A">
      <w:pPr>
        <w:pStyle w:val="ac"/>
        <w:rPr>
          <w:rtl/>
        </w:rPr>
      </w:pPr>
      <w:r>
        <w:rPr>
          <w:rFonts w:hint="eastAsia"/>
          <w:rtl/>
        </w:rPr>
        <w:t>עבד</w:t>
      </w:r>
      <w:r>
        <w:rPr>
          <w:rtl/>
        </w:rPr>
        <w:t>-אלמאלכ דהאמשה (רע"ם):</w:t>
      </w:r>
    </w:p>
    <w:p w14:paraId="7FD66BC7" w14:textId="77777777" w:rsidR="00000000" w:rsidRDefault="00794C8A">
      <w:pPr>
        <w:pStyle w:val="a"/>
        <w:rPr>
          <w:rFonts w:hint="cs"/>
          <w:rtl/>
        </w:rPr>
      </w:pPr>
    </w:p>
    <w:p w14:paraId="5FF1A428" w14:textId="77777777" w:rsidR="00000000" w:rsidRDefault="00794C8A">
      <w:pPr>
        <w:pStyle w:val="a"/>
        <w:rPr>
          <w:rFonts w:hint="cs"/>
          <w:rtl/>
        </w:rPr>
      </w:pPr>
      <w:r>
        <w:rPr>
          <w:rFonts w:hint="cs"/>
          <w:rtl/>
        </w:rPr>
        <w:t>- - -</w:t>
      </w:r>
    </w:p>
    <w:p w14:paraId="54337DE7" w14:textId="77777777" w:rsidR="00000000" w:rsidRDefault="00794C8A">
      <w:pPr>
        <w:pStyle w:val="a"/>
        <w:rPr>
          <w:rFonts w:hint="cs"/>
          <w:rtl/>
        </w:rPr>
      </w:pPr>
    </w:p>
    <w:p w14:paraId="5671EBEC" w14:textId="77777777" w:rsidR="00000000" w:rsidRDefault="00794C8A">
      <w:pPr>
        <w:pStyle w:val="ad"/>
        <w:rPr>
          <w:rtl/>
        </w:rPr>
      </w:pPr>
      <w:r>
        <w:rPr>
          <w:rtl/>
        </w:rPr>
        <w:t>היו"ר ראובן ריבלין:</w:t>
      </w:r>
    </w:p>
    <w:p w14:paraId="6B7490E0" w14:textId="77777777" w:rsidR="00000000" w:rsidRDefault="00794C8A">
      <w:pPr>
        <w:pStyle w:val="a"/>
        <w:rPr>
          <w:rtl/>
        </w:rPr>
      </w:pPr>
    </w:p>
    <w:p w14:paraId="71E6E0E6" w14:textId="77777777" w:rsidR="00000000" w:rsidRDefault="00794C8A">
      <w:pPr>
        <w:pStyle w:val="a"/>
        <w:rPr>
          <w:rFonts w:hint="cs"/>
          <w:rtl/>
        </w:rPr>
      </w:pPr>
      <w:r>
        <w:rPr>
          <w:rFonts w:hint="cs"/>
          <w:rtl/>
        </w:rPr>
        <w:t>אני רק שאלתי אותך.</w:t>
      </w:r>
    </w:p>
    <w:p w14:paraId="414EDDC0" w14:textId="77777777" w:rsidR="00000000" w:rsidRDefault="00794C8A">
      <w:pPr>
        <w:pStyle w:val="a"/>
        <w:rPr>
          <w:rFonts w:hint="cs"/>
          <w:rtl/>
        </w:rPr>
      </w:pPr>
    </w:p>
    <w:p w14:paraId="099DF4E2" w14:textId="77777777" w:rsidR="00000000" w:rsidRDefault="00794C8A">
      <w:pPr>
        <w:pStyle w:val="ac"/>
        <w:rPr>
          <w:rtl/>
        </w:rPr>
      </w:pPr>
      <w:r>
        <w:rPr>
          <w:rFonts w:hint="eastAsia"/>
          <w:rtl/>
        </w:rPr>
        <w:t>אחמד</w:t>
      </w:r>
      <w:r>
        <w:rPr>
          <w:rtl/>
        </w:rPr>
        <w:t xml:space="preserve"> טיבי (חד"ש-תע"ל):</w:t>
      </w:r>
    </w:p>
    <w:p w14:paraId="0BC82552" w14:textId="77777777" w:rsidR="00000000" w:rsidRDefault="00794C8A">
      <w:pPr>
        <w:pStyle w:val="a"/>
        <w:rPr>
          <w:rFonts w:hint="cs"/>
          <w:rtl/>
        </w:rPr>
      </w:pPr>
    </w:p>
    <w:p w14:paraId="184C7C81" w14:textId="77777777" w:rsidR="00000000" w:rsidRDefault="00794C8A">
      <w:pPr>
        <w:pStyle w:val="a"/>
        <w:rPr>
          <w:rFonts w:hint="cs"/>
          <w:rtl/>
        </w:rPr>
      </w:pPr>
      <w:r>
        <w:rPr>
          <w:rFonts w:hint="cs"/>
          <w:rtl/>
        </w:rPr>
        <w:t>בהסכמי אוסלו כתוב "ראיס".</w:t>
      </w:r>
    </w:p>
    <w:p w14:paraId="49511FCE" w14:textId="77777777" w:rsidR="00000000" w:rsidRDefault="00794C8A">
      <w:pPr>
        <w:pStyle w:val="a"/>
        <w:rPr>
          <w:rFonts w:hint="cs"/>
          <w:rtl/>
        </w:rPr>
      </w:pPr>
    </w:p>
    <w:p w14:paraId="483DEB7E" w14:textId="77777777" w:rsidR="00000000" w:rsidRDefault="00794C8A">
      <w:pPr>
        <w:pStyle w:val="ad"/>
        <w:rPr>
          <w:rtl/>
        </w:rPr>
      </w:pPr>
      <w:r>
        <w:rPr>
          <w:rtl/>
        </w:rPr>
        <w:t>היו"ר ראובן ריבלין:</w:t>
      </w:r>
    </w:p>
    <w:p w14:paraId="0A800975" w14:textId="77777777" w:rsidR="00000000" w:rsidRDefault="00794C8A">
      <w:pPr>
        <w:pStyle w:val="a"/>
        <w:rPr>
          <w:rtl/>
        </w:rPr>
      </w:pPr>
    </w:p>
    <w:p w14:paraId="6CF78852" w14:textId="77777777" w:rsidR="00000000" w:rsidRDefault="00794C8A">
      <w:pPr>
        <w:pStyle w:val="a"/>
        <w:rPr>
          <w:rFonts w:hint="cs"/>
          <w:rtl/>
        </w:rPr>
      </w:pPr>
      <w:r>
        <w:rPr>
          <w:rFonts w:hint="cs"/>
          <w:rtl/>
        </w:rPr>
        <w:t>אני שואל.</w:t>
      </w:r>
    </w:p>
    <w:p w14:paraId="6F35A22E" w14:textId="77777777" w:rsidR="00000000" w:rsidRDefault="00794C8A">
      <w:pPr>
        <w:pStyle w:val="a"/>
        <w:rPr>
          <w:rtl/>
        </w:rPr>
      </w:pPr>
    </w:p>
    <w:p w14:paraId="779BAA3B" w14:textId="77777777" w:rsidR="00000000" w:rsidRDefault="00794C8A">
      <w:pPr>
        <w:pStyle w:val="ac"/>
        <w:rPr>
          <w:rtl/>
        </w:rPr>
      </w:pPr>
      <w:r>
        <w:rPr>
          <w:rFonts w:hint="eastAsia"/>
          <w:rtl/>
        </w:rPr>
        <w:t>אחמד</w:t>
      </w:r>
      <w:r>
        <w:rPr>
          <w:rtl/>
        </w:rPr>
        <w:t xml:space="preserve"> טיבי (חד"ש-תע"ל):</w:t>
      </w:r>
    </w:p>
    <w:p w14:paraId="29DE8C73" w14:textId="77777777" w:rsidR="00000000" w:rsidRDefault="00794C8A">
      <w:pPr>
        <w:pStyle w:val="a"/>
        <w:rPr>
          <w:rFonts w:hint="eastAsia"/>
          <w:rtl/>
        </w:rPr>
      </w:pPr>
    </w:p>
    <w:p w14:paraId="59BEEAB9" w14:textId="77777777" w:rsidR="00000000" w:rsidRDefault="00794C8A">
      <w:pPr>
        <w:pStyle w:val="a"/>
        <w:rPr>
          <w:rFonts w:hint="cs"/>
          <w:rtl/>
        </w:rPr>
      </w:pPr>
      <w:r>
        <w:rPr>
          <w:rFonts w:hint="cs"/>
          <w:rtl/>
        </w:rPr>
        <w:t>כתוב "ראיס". "הודנה" ו"אינתיפאדה" הכניסו - - -</w:t>
      </w:r>
    </w:p>
    <w:p w14:paraId="0C3F97F9" w14:textId="77777777" w:rsidR="00000000" w:rsidRDefault="00794C8A">
      <w:pPr>
        <w:pStyle w:val="a"/>
        <w:rPr>
          <w:rFonts w:hint="cs"/>
          <w:rtl/>
        </w:rPr>
      </w:pPr>
    </w:p>
    <w:p w14:paraId="7EB5D9FC" w14:textId="77777777" w:rsidR="00000000" w:rsidRDefault="00794C8A">
      <w:pPr>
        <w:pStyle w:val="ac"/>
        <w:rPr>
          <w:rtl/>
        </w:rPr>
      </w:pPr>
      <w:r>
        <w:rPr>
          <w:rFonts w:hint="eastAsia"/>
          <w:rtl/>
        </w:rPr>
        <w:t>טלב</w:t>
      </w:r>
      <w:r>
        <w:rPr>
          <w:rtl/>
        </w:rPr>
        <w:t xml:space="preserve"> אל</w:t>
      </w:r>
      <w:r>
        <w:rPr>
          <w:rtl/>
        </w:rPr>
        <w:t>סאנע (רע"ם):</w:t>
      </w:r>
    </w:p>
    <w:p w14:paraId="21789109" w14:textId="77777777" w:rsidR="00000000" w:rsidRDefault="00794C8A">
      <w:pPr>
        <w:pStyle w:val="a"/>
        <w:rPr>
          <w:rFonts w:hint="cs"/>
          <w:rtl/>
        </w:rPr>
      </w:pPr>
    </w:p>
    <w:p w14:paraId="2960BCBE" w14:textId="77777777" w:rsidR="00000000" w:rsidRDefault="00794C8A">
      <w:pPr>
        <w:pStyle w:val="a"/>
        <w:rPr>
          <w:rFonts w:hint="cs"/>
          <w:rtl/>
        </w:rPr>
      </w:pPr>
      <w:r>
        <w:rPr>
          <w:rFonts w:hint="cs"/>
          <w:rtl/>
        </w:rPr>
        <w:t>מדיני.</w:t>
      </w:r>
    </w:p>
    <w:p w14:paraId="7F35A0E2" w14:textId="77777777" w:rsidR="00000000" w:rsidRDefault="00794C8A">
      <w:pPr>
        <w:pStyle w:val="a"/>
        <w:rPr>
          <w:rFonts w:hint="cs"/>
          <w:rtl/>
        </w:rPr>
      </w:pPr>
    </w:p>
    <w:p w14:paraId="4769F277" w14:textId="77777777" w:rsidR="00000000" w:rsidRDefault="00794C8A">
      <w:pPr>
        <w:pStyle w:val="ad"/>
        <w:rPr>
          <w:rtl/>
        </w:rPr>
      </w:pPr>
      <w:r>
        <w:rPr>
          <w:rtl/>
        </w:rPr>
        <w:t>היו"ר ראובן ריבלין:</w:t>
      </w:r>
    </w:p>
    <w:p w14:paraId="46879C84" w14:textId="77777777" w:rsidR="00000000" w:rsidRDefault="00794C8A">
      <w:pPr>
        <w:pStyle w:val="a"/>
        <w:rPr>
          <w:rtl/>
        </w:rPr>
      </w:pPr>
    </w:p>
    <w:p w14:paraId="5B8C5343" w14:textId="77777777" w:rsidR="00000000" w:rsidRDefault="00794C8A">
      <w:pPr>
        <w:pStyle w:val="a"/>
        <w:rPr>
          <w:rFonts w:hint="cs"/>
          <w:rtl/>
        </w:rPr>
      </w:pPr>
      <w:r>
        <w:rPr>
          <w:rFonts w:hint="cs"/>
          <w:rtl/>
        </w:rPr>
        <w:t>גם "הודנה" אנשים לא מבינים בדיוק. אם אנשים היו מבינים מה היא "הודנה", לא בטוח שהם היו כל כך מסכימים.</w:t>
      </w:r>
    </w:p>
    <w:p w14:paraId="31630CFA" w14:textId="77777777" w:rsidR="00000000" w:rsidRDefault="00794C8A">
      <w:pPr>
        <w:pStyle w:val="a"/>
        <w:rPr>
          <w:rFonts w:hint="cs"/>
          <w:rtl/>
        </w:rPr>
      </w:pPr>
    </w:p>
    <w:p w14:paraId="3FF5B247" w14:textId="77777777" w:rsidR="00000000" w:rsidRDefault="00794C8A">
      <w:pPr>
        <w:pStyle w:val="ac"/>
        <w:rPr>
          <w:rtl/>
        </w:rPr>
      </w:pPr>
      <w:r>
        <w:rPr>
          <w:rFonts w:hint="eastAsia"/>
          <w:rtl/>
        </w:rPr>
        <w:t>אחמד</w:t>
      </w:r>
      <w:r>
        <w:rPr>
          <w:rtl/>
        </w:rPr>
        <w:t xml:space="preserve"> טיבי (חד"ש-תע"ל):</w:t>
      </w:r>
    </w:p>
    <w:p w14:paraId="4FC5375E" w14:textId="77777777" w:rsidR="00000000" w:rsidRDefault="00794C8A">
      <w:pPr>
        <w:pStyle w:val="a"/>
        <w:rPr>
          <w:rFonts w:hint="cs"/>
          <w:rtl/>
        </w:rPr>
      </w:pPr>
    </w:p>
    <w:p w14:paraId="5BE9E85D" w14:textId="77777777" w:rsidR="00000000" w:rsidRDefault="00794C8A">
      <w:pPr>
        <w:pStyle w:val="a"/>
        <w:rPr>
          <w:rFonts w:hint="cs"/>
          <w:rtl/>
        </w:rPr>
      </w:pPr>
      <w:r>
        <w:rPr>
          <w:rFonts w:hint="cs"/>
          <w:rtl/>
        </w:rPr>
        <w:t>לא ניכנס לוויכוח. יש תרומה של הערבים.</w:t>
      </w:r>
    </w:p>
    <w:p w14:paraId="3784221C" w14:textId="77777777" w:rsidR="00000000" w:rsidRDefault="00794C8A">
      <w:pPr>
        <w:pStyle w:val="a"/>
        <w:rPr>
          <w:rFonts w:hint="cs"/>
          <w:rtl/>
        </w:rPr>
      </w:pPr>
    </w:p>
    <w:p w14:paraId="631D5C58" w14:textId="77777777" w:rsidR="00000000" w:rsidRDefault="00794C8A">
      <w:pPr>
        <w:pStyle w:val="ad"/>
        <w:rPr>
          <w:rtl/>
        </w:rPr>
      </w:pPr>
      <w:r>
        <w:rPr>
          <w:rtl/>
        </w:rPr>
        <w:t>היו"ר ראובן ריבלין:</w:t>
      </w:r>
    </w:p>
    <w:p w14:paraId="786C8371" w14:textId="77777777" w:rsidR="00000000" w:rsidRDefault="00794C8A">
      <w:pPr>
        <w:pStyle w:val="a"/>
        <w:rPr>
          <w:rtl/>
        </w:rPr>
      </w:pPr>
    </w:p>
    <w:p w14:paraId="75FB8055" w14:textId="77777777" w:rsidR="00000000" w:rsidRDefault="00794C8A">
      <w:pPr>
        <w:pStyle w:val="a"/>
        <w:rPr>
          <w:rFonts w:hint="cs"/>
          <w:rtl/>
        </w:rPr>
      </w:pPr>
      <w:r>
        <w:rPr>
          <w:rFonts w:hint="cs"/>
          <w:rtl/>
        </w:rPr>
        <w:t>כל תרומתי כאן היתה בתרגום ה</w:t>
      </w:r>
      <w:r>
        <w:rPr>
          <w:rFonts w:hint="cs"/>
          <w:rtl/>
        </w:rPr>
        <w:t>שפה הערבית לשפה העברית, וזה הכול. לא מעבר לכך. לא היו בי אפילו רמיזות.</w:t>
      </w:r>
    </w:p>
    <w:p w14:paraId="4C772780" w14:textId="77777777" w:rsidR="00000000" w:rsidRDefault="00794C8A">
      <w:pPr>
        <w:pStyle w:val="a"/>
        <w:rPr>
          <w:rFonts w:hint="cs"/>
          <w:rtl/>
        </w:rPr>
      </w:pPr>
    </w:p>
    <w:p w14:paraId="123345A0" w14:textId="77777777" w:rsidR="00000000" w:rsidRDefault="00794C8A">
      <w:pPr>
        <w:pStyle w:val="ac"/>
        <w:rPr>
          <w:rtl/>
        </w:rPr>
      </w:pPr>
      <w:r>
        <w:rPr>
          <w:rFonts w:hint="eastAsia"/>
          <w:rtl/>
        </w:rPr>
        <w:t>יצחק</w:t>
      </w:r>
      <w:r>
        <w:rPr>
          <w:rtl/>
        </w:rPr>
        <w:t xml:space="preserve"> הרצוג (העבודה-מימד):</w:t>
      </w:r>
    </w:p>
    <w:p w14:paraId="5402C2B9" w14:textId="77777777" w:rsidR="00000000" w:rsidRDefault="00794C8A">
      <w:pPr>
        <w:pStyle w:val="a"/>
        <w:rPr>
          <w:rFonts w:hint="cs"/>
          <w:rtl/>
        </w:rPr>
      </w:pPr>
    </w:p>
    <w:p w14:paraId="08F50482" w14:textId="77777777" w:rsidR="00000000" w:rsidRDefault="00794C8A">
      <w:pPr>
        <w:pStyle w:val="a"/>
        <w:rPr>
          <w:rFonts w:hint="cs"/>
          <w:rtl/>
        </w:rPr>
      </w:pPr>
      <w:r>
        <w:rPr>
          <w:rFonts w:hint="cs"/>
          <w:rtl/>
        </w:rPr>
        <w:t>אתה אומר: לא רק חומוס.</w:t>
      </w:r>
    </w:p>
    <w:p w14:paraId="3ABAA5C6" w14:textId="77777777" w:rsidR="00000000" w:rsidRDefault="00794C8A">
      <w:pPr>
        <w:pStyle w:val="a"/>
        <w:rPr>
          <w:rFonts w:hint="cs"/>
          <w:rtl/>
        </w:rPr>
      </w:pPr>
    </w:p>
    <w:p w14:paraId="25767FC3" w14:textId="77777777" w:rsidR="00000000" w:rsidRDefault="00794C8A">
      <w:pPr>
        <w:pStyle w:val="ac"/>
        <w:rPr>
          <w:rtl/>
        </w:rPr>
      </w:pPr>
      <w:r>
        <w:rPr>
          <w:rFonts w:hint="eastAsia"/>
          <w:rtl/>
        </w:rPr>
        <w:t>אחמד</w:t>
      </w:r>
      <w:r>
        <w:rPr>
          <w:rtl/>
        </w:rPr>
        <w:t xml:space="preserve"> טיבי (חד"ש-תע"ל):</w:t>
      </w:r>
    </w:p>
    <w:p w14:paraId="4E1025B8" w14:textId="77777777" w:rsidR="00000000" w:rsidRDefault="00794C8A">
      <w:pPr>
        <w:pStyle w:val="a"/>
        <w:rPr>
          <w:rFonts w:hint="cs"/>
          <w:rtl/>
        </w:rPr>
      </w:pPr>
    </w:p>
    <w:p w14:paraId="5C83E16E" w14:textId="77777777" w:rsidR="00000000" w:rsidRDefault="00794C8A">
      <w:pPr>
        <w:pStyle w:val="a"/>
        <w:rPr>
          <w:rFonts w:hint="cs"/>
          <w:rtl/>
        </w:rPr>
      </w:pPr>
      <w:r>
        <w:rPr>
          <w:rFonts w:hint="cs"/>
          <w:rtl/>
        </w:rPr>
        <w:t>חוץ מהחומוס והזעתר.</w:t>
      </w:r>
    </w:p>
    <w:p w14:paraId="4A6C0DC8" w14:textId="77777777" w:rsidR="00000000" w:rsidRDefault="00794C8A">
      <w:pPr>
        <w:pStyle w:val="a"/>
        <w:rPr>
          <w:rFonts w:hint="cs"/>
          <w:rtl/>
        </w:rPr>
      </w:pPr>
    </w:p>
    <w:p w14:paraId="2E597CD0" w14:textId="77777777" w:rsidR="00000000" w:rsidRDefault="00794C8A">
      <w:pPr>
        <w:pStyle w:val="ad"/>
        <w:rPr>
          <w:rtl/>
        </w:rPr>
      </w:pPr>
      <w:r>
        <w:rPr>
          <w:rtl/>
        </w:rPr>
        <w:t>היו"ר ראובן ריבלין:</w:t>
      </w:r>
    </w:p>
    <w:p w14:paraId="3A15F228" w14:textId="77777777" w:rsidR="00000000" w:rsidRDefault="00794C8A">
      <w:pPr>
        <w:pStyle w:val="a"/>
        <w:rPr>
          <w:rtl/>
        </w:rPr>
      </w:pPr>
    </w:p>
    <w:p w14:paraId="76F7C404" w14:textId="77777777" w:rsidR="00000000" w:rsidRDefault="00794C8A">
      <w:pPr>
        <w:pStyle w:val="a"/>
        <w:rPr>
          <w:rFonts w:hint="cs"/>
          <w:rtl/>
        </w:rPr>
      </w:pPr>
      <w:r>
        <w:rPr>
          <w:rFonts w:hint="cs"/>
          <w:rtl/>
        </w:rPr>
        <w:t>חומוס היא כבר מלה עברית, וגם זעתר.</w:t>
      </w:r>
    </w:p>
    <w:p w14:paraId="1A27C557" w14:textId="77777777" w:rsidR="00000000" w:rsidRDefault="00794C8A">
      <w:pPr>
        <w:pStyle w:val="a"/>
        <w:rPr>
          <w:rFonts w:hint="cs"/>
          <w:rtl/>
        </w:rPr>
      </w:pPr>
    </w:p>
    <w:p w14:paraId="02CA6610" w14:textId="77777777" w:rsidR="00000000" w:rsidRDefault="00794C8A">
      <w:pPr>
        <w:pStyle w:val="ac"/>
        <w:rPr>
          <w:rtl/>
        </w:rPr>
      </w:pPr>
      <w:r>
        <w:rPr>
          <w:rFonts w:hint="eastAsia"/>
          <w:rtl/>
        </w:rPr>
        <w:t>אחמד</w:t>
      </w:r>
      <w:r>
        <w:rPr>
          <w:rtl/>
        </w:rPr>
        <w:t xml:space="preserve"> טיבי (חד"ש-תע"ל):</w:t>
      </w:r>
    </w:p>
    <w:p w14:paraId="29BA23EB" w14:textId="77777777" w:rsidR="00000000" w:rsidRDefault="00794C8A">
      <w:pPr>
        <w:pStyle w:val="a"/>
        <w:rPr>
          <w:rFonts w:hint="cs"/>
          <w:rtl/>
        </w:rPr>
      </w:pPr>
    </w:p>
    <w:p w14:paraId="6500B960" w14:textId="77777777" w:rsidR="00000000" w:rsidRDefault="00794C8A">
      <w:pPr>
        <w:pStyle w:val="a"/>
        <w:rPr>
          <w:rFonts w:hint="cs"/>
          <w:rtl/>
        </w:rPr>
      </w:pPr>
      <w:r>
        <w:rPr>
          <w:rFonts w:hint="cs"/>
          <w:rtl/>
        </w:rPr>
        <w:t>- - -</w:t>
      </w:r>
    </w:p>
    <w:p w14:paraId="67D481E5" w14:textId="77777777" w:rsidR="00000000" w:rsidRDefault="00794C8A">
      <w:pPr>
        <w:pStyle w:val="a"/>
        <w:rPr>
          <w:rtl/>
        </w:rPr>
      </w:pPr>
    </w:p>
    <w:p w14:paraId="5E882F37" w14:textId="77777777" w:rsidR="00000000" w:rsidRDefault="00794C8A">
      <w:pPr>
        <w:pStyle w:val="ad"/>
        <w:rPr>
          <w:rtl/>
        </w:rPr>
      </w:pPr>
      <w:r>
        <w:rPr>
          <w:rtl/>
        </w:rPr>
        <w:t>היו"ר ראובן ריבלין:</w:t>
      </w:r>
    </w:p>
    <w:p w14:paraId="298848F1" w14:textId="77777777" w:rsidR="00000000" w:rsidRDefault="00794C8A">
      <w:pPr>
        <w:pStyle w:val="a"/>
        <w:rPr>
          <w:rtl/>
        </w:rPr>
      </w:pPr>
    </w:p>
    <w:p w14:paraId="6C6317F8" w14:textId="77777777" w:rsidR="00000000" w:rsidRDefault="00794C8A">
      <w:pPr>
        <w:pStyle w:val="a"/>
        <w:rPr>
          <w:rFonts w:hint="cs"/>
          <w:rtl/>
        </w:rPr>
      </w:pPr>
      <w:r>
        <w:rPr>
          <w:rFonts w:hint="cs"/>
          <w:rtl/>
        </w:rPr>
        <w:t>רבותי חברי הכנסת, תנו כבוד לחבר הכנסת יצחק הרצוג אשר מבקש לדבר בדקה.</w:t>
      </w:r>
    </w:p>
    <w:p w14:paraId="309B7DCE" w14:textId="77777777" w:rsidR="00000000" w:rsidRDefault="00794C8A">
      <w:pPr>
        <w:pStyle w:val="a"/>
        <w:rPr>
          <w:rFonts w:hint="cs"/>
          <w:rtl/>
        </w:rPr>
      </w:pPr>
    </w:p>
    <w:p w14:paraId="5836134A" w14:textId="77777777" w:rsidR="00000000" w:rsidRDefault="00794C8A">
      <w:pPr>
        <w:pStyle w:val="Speaker"/>
        <w:rPr>
          <w:rtl/>
        </w:rPr>
      </w:pPr>
      <w:bookmarkStart w:id="107" w:name="FS000001044T15_07_2003_17_33_53"/>
      <w:bookmarkStart w:id="108" w:name="_Toc46140028"/>
      <w:bookmarkStart w:id="109" w:name="_Toc57365906"/>
      <w:bookmarkEnd w:id="107"/>
      <w:r>
        <w:rPr>
          <w:rFonts w:hint="eastAsia"/>
          <w:rtl/>
        </w:rPr>
        <w:t>יצחק</w:t>
      </w:r>
      <w:r>
        <w:rPr>
          <w:rtl/>
        </w:rPr>
        <w:t xml:space="preserve"> הרצוג (העבודה-מימד):</w:t>
      </w:r>
      <w:bookmarkEnd w:id="108"/>
      <w:bookmarkEnd w:id="109"/>
    </w:p>
    <w:p w14:paraId="2D8ED45A" w14:textId="77777777" w:rsidR="00000000" w:rsidRDefault="00794C8A">
      <w:pPr>
        <w:pStyle w:val="a"/>
        <w:rPr>
          <w:rFonts w:hint="cs"/>
          <w:rtl/>
        </w:rPr>
      </w:pPr>
    </w:p>
    <w:p w14:paraId="5B754BB2" w14:textId="77777777" w:rsidR="00000000" w:rsidRDefault="00794C8A">
      <w:pPr>
        <w:pStyle w:val="a"/>
        <w:rPr>
          <w:rFonts w:hint="cs"/>
          <w:rtl/>
        </w:rPr>
      </w:pPr>
      <w:r>
        <w:rPr>
          <w:rFonts w:hint="cs"/>
          <w:rtl/>
        </w:rPr>
        <w:t>אדוני היושב-ראש, ראש מינהל התעופה האזרחית הפורש, תת-אלוף במילואים עמוס עמיר, אחד המומחים הגדולים בתעופה עולמית, שהודיע על פרישתו, יצא בכות</w:t>
      </w:r>
      <w:r>
        <w:rPr>
          <w:rFonts w:hint="cs"/>
          <w:rtl/>
        </w:rPr>
        <w:t>רת שאומרת שאסון אווירי, לא עלינו, הוא רק עניין של זמן במדינת ישראל, שהטיפול בשמי ישראל לקוי ורשלני ושהממשלה מסרבת להקים רשות סטטוטורית. לכן, אדוני היושב-ראש, אני מציע ואומר שצריך לדאוג שהממשלה תפעל בנושא הזה בדחיפות.</w:t>
      </w:r>
    </w:p>
    <w:p w14:paraId="3DE5E50C" w14:textId="77777777" w:rsidR="00000000" w:rsidRDefault="00794C8A">
      <w:pPr>
        <w:pStyle w:val="a"/>
        <w:rPr>
          <w:rFonts w:hint="cs"/>
          <w:rtl/>
        </w:rPr>
      </w:pPr>
    </w:p>
    <w:p w14:paraId="3790E117" w14:textId="77777777" w:rsidR="00000000" w:rsidRDefault="00794C8A">
      <w:pPr>
        <w:pStyle w:val="ad"/>
        <w:rPr>
          <w:rtl/>
        </w:rPr>
      </w:pPr>
      <w:r>
        <w:rPr>
          <w:rtl/>
        </w:rPr>
        <w:t>היו"ר ראובן ריבלין:</w:t>
      </w:r>
    </w:p>
    <w:p w14:paraId="4C180021" w14:textId="77777777" w:rsidR="00000000" w:rsidRDefault="00794C8A">
      <w:pPr>
        <w:pStyle w:val="a"/>
        <w:rPr>
          <w:rtl/>
        </w:rPr>
      </w:pPr>
    </w:p>
    <w:p w14:paraId="4FC9C47C" w14:textId="77777777" w:rsidR="00000000" w:rsidRDefault="00794C8A">
      <w:pPr>
        <w:pStyle w:val="a"/>
        <w:rPr>
          <w:rFonts w:hint="cs"/>
          <w:rtl/>
        </w:rPr>
      </w:pPr>
      <w:r>
        <w:rPr>
          <w:rFonts w:hint="cs"/>
          <w:rtl/>
        </w:rPr>
        <w:t>הכנסת כבר פעלה, כ</w:t>
      </w:r>
      <w:r>
        <w:rPr>
          <w:rFonts w:hint="cs"/>
          <w:rtl/>
        </w:rPr>
        <w:t>שאישרה הצעה דחופה לסדר-היום של אדוני. אבל הבנתי שהשר ביקש לדחות את הדיון לשבוע הבא.</w:t>
      </w:r>
    </w:p>
    <w:p w14:paraId="0A83A25D" w14:textId="77777777" w:rsidR="00000000" w:rsidRDefault="00794C8A">
      <w:pPr>
        <w:pStyle w:val="a"/>
        <w:rPr>
          <w:rFonts w:hint="cs"/>
          <w:rtl/>
        </w:rPr>
      </w:pPr>
    </w:p>
    <w:p w14:paraId="76F8910A" w14:textId="77777777" w:rsidR="00000000" w:rsidRDefault="00794C8A">
      <w:pPr>
        <w:pStyle w:val="SpeakerCon"/>
        <w:rPr>
          <w:rtl/>
        </w:rPr>
      </w:pPr>
      <w:bookmarkStart w:id="110" w:name="FS000001044T15_07_2003_17_35_37C"/>
      <w:bookmarkEnd w:id="110"/>
      <w:r>
        <w:rPr>
          <w:rtl/>
        </w:rPr>
        <w:t>יצחק הרצוג (העבודה-מימד):</w:t>
      </w:r>
    </w:p>
    <w:p w14:paraId="38E122DF" w14:textId="77777777" w:rsidR="00000000" w:rsidRDefault="00794C8A">
      <w:pPr>
        <w:pStyle w:val="a"/>
        <w:rPr>
          <w:rtl/>
        </w:rPr>
      </w:pPr>
    </w:p>
    <w:p w14:paraId="300390C4" w14:textId="77777777" w:rsidR="00000000" w:rsidRDefault="00794C8A">
      <w:pPr>
        <w:pStyle w:val="a"/>
        <w:rPr>
          <w:rFonts w:hint="cs"/>
          <w:rtl/>
        </w:rPr>
      </w:pPr>
      <w:r>
        <w:rPr>
          <w:rFonts w:hint="cs"/>
          <w:rtl/>
        </w:rPr>
        <w:t>נכון.</w:t>
      </w:r>
    </w:p>
    <w:p w14:paraId="13D57B2F" w14:textId="77777777" w:rsidR="00000000" w:rsidRDefault="00794C8A">
      <w:pPr>
        <w:pStyle w:val="a"/>
        <w:rPr>
          <w:rFonts w:hint="cs"/>
          <w:rtl/>
        </w:rPr>
      </w:pPr>
    </w:p>
    <w:p w14:paraId="7FE37497" w14:textId="77777777" w:rsidR="00000000" w:rsidRDefault="00794C8A">
      <w:pPr>
        <w:pStyle w:val="ad"/>
        <w:rPr>
          <w:rtl/>
        </w:rPr>
      </w:pPr>
      <w:r>
        <w:rPr>
          <w:rtl/>
        </w:rPr>
        <w:t>היו"ר ראובן ריבלין:</w:t>
      </w:r>
    </w:p>
    <w:p w14:paraId="53FCBFBD" w14:textId="77777777" w:rsidR="00000000" w:rsidRDefault="00794C8A">
      <w:pPr>
        <w:pStyle w:val="a"/>
        <w:rPr>
          <w:rtl/>
        </w:rPr>
      </w:pPr>
    </w:p>
    <w:p w14:paraId="22548B4E" w14:textId="77777777" w:rsidR="00000000" w:rsidRDefault="00794C8A">
      <w:pPr>
        <w:pStyle w:val="a"/>
        <w:rPr>
          <w:rFonts w:hint="cs"/>
          <w:rtl/>
        </w:rPr>
      </w:pPr>
      <w:r>
        <w:rPr>
          <w:rFonts w:hint="cs"/>
          <w:rtl/>
        </w:rPr>
        <w:t>לא נחשה ולא נשתוק עד אשר יתבררו העניינים עד תומם, במידת היכולת שלנו כמובן.</w:t>
      </w:r>
    </w:p>
    <w:p w14:paraId="2070FA6B" w14:textId="77777777" w:rsidR="00000000" w:rsidRDefault="00794C8A">
      <w:pPr>
        <w:pStyle w:val="a"/>
        <w:rPr>
          <w:rFonts w:hint="cs"/>
          <w:rtl/>
        </w:rPr>
      </w:pPr>
    </w:p>
    <w:p w14:paraId="29438E80" w14:textId="77777777" w:rsidR="00000000" w:rsidRDefault="00794C8A">
      <w:pPr>
        <w:pStyle w:val="a"/>
        <w:rPr>
          <w:rFonts w:hint="cs"/>
          <w:rtl/>
        </w:rPr>
      </w:pPr>
      <w:r>
        <w:rPr>
          <w:rFonts w:hint="cs"/>
          <w:rtl/>
        </w:rPr>
        <w:t>חברת הכנסת אתי לבני איננה נמצאת. חבר הכנ</w:t>
      </w:r>
      <w:r>
        <w:rPr>
          <w:rFonts w:hint="cs"/>
          <w:rtl/>
        </w:rPr>
        <w:t>סת ואסל טאהא, בבקשה. אחרון הדוברים יהיה חבר הכנסת אחמד טיבי.</w:t>
      </w:r>
    </w:p>
    <w:p w14:paraId="1FBE7DBF" w14:textId="77777777" w:rsidR="00000000" w:rsidRDefault="00794C8A">
      <w:pPr>
        <w:pStyle w:val="a"/>
        <w:rPr>
          <w:rFonts w:hint="cs"/>
          <w:rtl/>
        </w:rPr>
      </w:pPr>
    </w:p>
    <w:p w14:paraId="69EAD988" w14:textId="77777777" w:rsidR="00000000" w:rsidRDefault="00794C8A">
      <w:pPr>
        <w:pStyle w:val="ac"/>
        <w:rPr>
          <w:rtl/>
        </w:rPr>
      </w:pPr>
      <w:r>
        <w:rPr>
          <w:rFonts w:hint="eastAsia"/>
          <w:rtl/>
        </w:rPr>
        <w:t>השר</w:t>
      </w:r>
      <w:r>
        <w:rPr>
          <w:rtl/>
        </w:rPr>
        <w:t xml:space="preserve"> גדעון עזרא:</w:t>
      </w:r>
    </w:p>
    <w:p w14:paraId="71A82BBE" w14:textId="77777777" w:rsidR="00000000" w:rsidRDefault="00794C8A">
      <w:pPr>
        <w:pStyle w:val="a"/>
        <w:rPr>
          <w:rFonts w:hint="cs"/>
          <w:rtl/>
        </w:rPr>
      </w:pPr>
    </w:p>
    <w:p w14:paraId="5BA30318" w14:textId="77777777" w:rsidR="00000000" w:rsidRDefault="00794C8A">
      <w:pPr>
        <w:pStyle w:val="a"/>
        <w:rPr>
          <w:rFonts w:hint="cs"/>
          <w:rtl/>
        </w:rPr>
      </w:pPr>
      <w:r>
        <w:rPr>
          <w:rFonts w:hint="cs"/>
          <w:rtl/>
        </w:rPr>
        <w:t>- - -</w:t>
      </w:r>
    </w:p>
    <w:p w14:paraId="17BA9F4A" w14:textId="77777777" w:rsidR="00000000" w:rsidRDefault="00794C8A">
      <w:pPr>
        <w:pStyle w:val="a"/>
        <w:rPr>
          <w:rFonts w:hint="cs"/>
          <w:rtl/>
        </w:rPr>
      </w:pPr>
    </w:p>
    <w:p w14:paraId="6D7D9F1D" w14:textId="77777777" w:rsidR="00000000" w:rsidRDefault="00794C8A">
      <w:pPr>
        <w:pStyle w:val="ad"/>
        <w:rPr>
          <w:rtl/>
        </w:rPr>
      </w:pPr>
      <w:r>
        <w:rPr>
          <w:rtl/>
        </w:rPr>
        <w:t>היו"ר ראובן ריבלין:</w:t>
      </w:r>
    </w:p>
    <w:p w14:paraId="074E1573" w14:textId="77777777" w:rsidR="00000000" w:rsidRDefault="00794C8A">
      <w:pPr>
        <w:pStyle w:val="a"/>
        <w:rPr>
          <w:rtl/>
        </w:rPr>
      </w:pPr>
    </w:p>
    <w:p w14:paraId="59997E45" w14:textId="77777777" w:rsidR="00000000" w:rsidRDefault="00794C8A">
      <w:pPr>
        <w:pStyle w:val="a"/>
        <w:rPr>
          <w:rFonts w:hint="cs"/>
          <w:rtl/>
        </w:rPr>
      </w:pPr>
      <w:r>
        <w:rPr>
          <w:rFonts w:hint="cs"/>
          <w:rtl/>
        </w:rPr>
        <w:t>אתה יכול לענות. זו זכותך המלאה. הם הדוברים, ואתה העונה.</w:t>
      </w:r>
    </w:p>
    <w:p w14:paraId="708DFE52" w14:textId="77777777" w:rsidR="00000000" w:rsidRDefault="00794C8A">
      <w:pPr>
        <w:pStyle w:val="a"/>
        <w:rPr>
          <w:rFonts w:hint="cs"/>
          <w:rtl/>
        </w:rPr>
      </w:pPr>
    </w:p>
    <w:p w14:paraId="12628727" w14:textId="77777777" w:rsidR="00000000" w:rsidRDefault="00794C8A">
      <w:pPr>
        <w:pStyle w:val="Speaker"/>
        <w:rPr>
          <w:rtl/>
        </w:rPr>
      </w:pPr>
      <w:bookmarkStart w:id="111" w:name="FS000001062T15_07_2003_16_53_29"/>
      <w:bookmarkStart w:id="112" w:name="_Toc46140029"/>
      <w:bookmarkStart w:id="113" w:name="_Toc57365907"/>
      <w:bookmarkEnd w:id="111"/>
      <w:r>
        <w:rPr>
          <w:rtl/>
        </w:rPr>
        <w:t>ואסל טאהא (בל"ד):</w:t>
      </w:r>
      <w:bookmarkEnd w:id="112"/>
      <w:bookmarkEnd w:id="113"/>
    </w:p>
    <w:p w14:paraId="68E7A447" w14:textId="77777777" w:rsidR="00000000" w:rsidRDefault="00794C8A">
      <w:pPr>
        <w:pStyle w:val="a"/>
        <w:rPr>
          <w:rtl/>
        </w:rPr>
      </w:pPr>
    </w:p>
    <w:p w14:paraId="19963214" w14:textId="77777777" w:rsidR="00000000" w:rsidRDefault="00794C8A">
      <w:pPr>
        <w:pStyle w:val="a"/>
        <w:rPr>
          <w:rFonts w:hint="cs"/>
          <w:rtl/>
        </w:rPr>
      </w:pPr>
      <w:r>
        <w:rPr>
          <w:rFonts w:hint="cs"/>
          <w:rtl/>
        </w:rPr>
        <w:t>אדוני היושב-ראש, השתתפתי היום בסיור של ועדת הפנים בלוד. במהלך הביקור יכול</w:t>
      </w:r>
      <w:r>
        <w:rPr>
          <w:rFonts w:hint="cs"/>
          <w:rtl/>
        </w:rPr>
        <w:t>נו ללמוד את הבעיות הקשות של האוכלוסייה הערבית בעיר. מי שמבקר פעם ראשונה בעיר ייזכר בשכונות העוני של השחורים ביוהנסבורג. זה מה שהרגשנו כשביקרנו בשכונות הערביות בלוד. יש הבדל ניכר: בצד אחד שכונות יהודיות, קוטג'ים ווילות, ובצד השני שכונות עוני, שמייצרות בעיות</w:t>
      </w:r>
      <w:r>
        <w:rPr>
          <w:rFonts w:hint="cs"/>
          <w:rtl/>
        </w:rPr>
        <w:t xml:space="preserve"> סמים וסחר בסמים. הדבר נובע מהמדיניות שנמשכה 50 שנה.</w:t>
      </w:r>
    </w:p>
    <w:p w14:paraId="320BED87" w14:textId="77777777" w:rsidR="00000000" w:rsidRDefault="00794C8A">
      <w:pPr>
        <w:pStyle w:val="a"/>
        <w:rPr>
          <w:rFonts w:hint="cs"/>
          <w:rtl/>
        </w:rPr>
      </w:pPr>
    </w:p>
    <w:p w14:paraId="0EA419BB" w14:textId="77777777" w:rsidR="00000000" w:rsidRDefault="00794C8A">
      <w:pPr>
        <w:pStyle w:val="a"/>
        <w:rPr>
          <w:rFonts w:hint="cs"/>
          <w:rtl/>
        </w:rPr>
      </w:pPr>
      <w:r>
        <w:rPr>
          <w:rFonts w:hint="cs"/>
          <w:rtl/>
        </w:rPr>
        <w:t xml:space="preserve">אדוני היושב-ראש, האוכלוסייה הערבית בעיר סובלת מאפליה כרונית זה שנים, והממשלה על משרדיה השונים לא נקטה צעדים כדי לפתור בעיות אלה. </w:t>
      </w:r>
    </w:p>
    <w:p w14:paraId="487BCB90" w14:textId="77777777" w:rsidR="00000000" w:rsidRDefault="00794C8A">
      <w:pPr>
        <w:pStyle w:val="a"/>
        <w:rPr>
          <w:rFonts w:hint="cs"/>
          <w:rtl/>
        </w:rPr>
      </w:pPr>
    </w:p>
    <w:p w14:paraId="503D28BB" w14:textId="77777777" w:rsidR="00000000" w:rsidRDefault="00794C8A">
      <w:pPr>
        <w:pStyle w:val="a"/>
        <w:rPr>
          <w:rFonts w:hint="cs"/>
          <w:rtl/>
        </w:rPr>
      </w:pPr>
      <w:r>
        <w:rPr>
          <w:rFonts w:hint="cs"/>
          <w:rtl/>
        </w:rPr>
        <w:t>יש לציין שאחוז לא מבוטל מהאוכלוסייה הערבית בלוד הם מעקורי הכפרים הערביי</w:t>
      </w:r>
      <w:r>
        <w:rPr>
          <w:rFonts w:hint="cs"/>
          <w:rtl/>
        </w:rPr>
        <w:t>ם בשנים שעברו.</w:t>
      </w:r>
    </w:p>
    <w:p w14:paraId="55506A78" w14:textId="77777777" w:rsidR="00000000" w:rsidRDefault="00794C8A">
      <w:pPr>
        <w:pStyle w:val="a"/>
        <w:ind w:firstLine="0"/>
        <w:rPr>
          <w:rFonts w:hint="cs"/>
          <w:rtl/>
        </w:rPr>
      </w:pPr>
    </w:p>
    <w:p w14:paraId="091163F3" w14:textId="77777777" w:rsidR="00000000" w:rsidRDefault="00794C8A">
      <w:pPr>
        <w:pStyle w:val="ad"/>
        <w:rPr>
          <w:rtl/>
        </w:rPr>
      </w:pPr>
      <w:r>
        <w:rPr>
          <w:rtl/>
        </w:rPr>
        <w:t>היו"ר ראובן ריבלין:</w:t>
      </w:r>
    </w:p>
    <w:p w14:paraId="7B341965" w14:textId="77777777" w:rsidR="00000000" w:rsidRDefault="00794C8A">
      <w:pPr>
        <w:pStyle w:val="a"/>
        <w:rPr>
          <w:rtl/>
        </w:rPr>
      </w:pPr>
    </w:p>
    <w:p w14:paraId="18BF39C5" w14:textId="77777777" w:rsidR="00000000" w:rsidRDefault="00794C8A">
      <w:pPr>
        <w:pStyle w:val="a"/>
        <w:rPr>
          <w:rFonts w:hint="cs"/>
          <w:rtl/>
        </w:rPr>
      </w:pPr>
      <w:r>
        <w:rPr>
          <w:rFonts w:hint="cs"/>
          <w:rtl/>
        </w:rPr>
        <w:t xml:space="preserve">תודה רבה. </w:t>
      </w:r>
    </w:p>
    <w:p w14:paraId="7B17FAA0" w14:textId="77777777" w:rsidR="00000000" w:rsidRDefault="00794C8A">
      <w:pPr>
        <w:pStyle w:val="a"/>
        <w:ind w:firstLine="0"/>
        <w:rPr>
          <w:rFonts w:hint="cs"/>
          <w:rtl/>
        </w:rPr>
      </w:pPr>
    </w:p>
    <w:p w14:paraId="61F6D7F1" w14:textId="77777777" w:rsidR="00000000" w:rsidRDefault="00794C8A">
      <w:pPr>
        <w:pStyle w:val="SpeakerCon"/>
        <w:rPr>
          <w:rtl/>
        </w:rPr>
      </w:pPr>
      <w:bookmarkStart w:id="114" w:name="FS000001062T15_07_2003_16_57_16C"/>
      <w:bookmarkEnd w:id="114"/>
      <w:r>
        <w:rPr>
          <w:rtl/>
        </w:rPr>
        <w:t>ואסל טאהא (בל"ד):</w:t>
      </w:r>
    </w:p>
    <w:p w14:paraId="55C7104A" w14:textId="77777777" w:rsidR="00000000" w:rsidRDefault="00794C8A">
      <w:pPr>
        <w:pStyle w:val="a"/>
        <w:rPr>
          <w:rtl/>
        </w:rPr>
      </w:pPr>
    </w:p>
    <w:p w14:paraId="50C8DB9F" w14:textId="77777777" w:rsidR="00000000" w:rsidRDefault="00794C8A">
      <w:pPr>
        <w:pStyle w:val="a"/>
        <w:rPr>
          <w:rFonts w:hint="cs"/>
          <w:rtl/>
        </w:rPr>
      </w:pPr>
      <w:r>
        <w:rPr>
          <w:rFonts w:hint="cs"/>
          <w:rtl/>
        </w:rPr>
        <w:t xml:space="preserve">עוד יש לציין, שחלקם הגדול גם מעקורי כפרי הנגב, ששם הרסו את הבתים - - </w:t>
      </w:r>
    </w:p>
    <w:p w14:paraId="449E3C73" w14:textId="77777777" w:rsidR="00000000" w:rsidRDefault="00794C8A">
      <w:pPr>
        <w:pStyle w:val="a"/>
        <w:ind w:firstLine="0"/>
        <w:rPr>
          <w:rFonts w:hint="cs"/>
          <w:rtl/>
        </w:rPr>
      </w:pPr>
    </w:p>
    <w:p w14:paraId="0581F1E1" w14:textId="77777777" w:rsidR="00000000" w:rsidRDefault="00794C8A">
      <w:pPr>
        <w:pStyle w:val="ad"/>
        <w:rPr>
          <w:rtl/>
        </w:rPr>
      </w:pPr>
      <w:r>
        <w:rPr>
          <w:rtl/>
        </w:rPr>
        <w:t>היו"ר ראובן ריבלין:</w:t>
      </w:r>
    </w:p>
    <w:p w14:paraId="65290001" w14:textId="77777777" w:rsidR="00000000" w:rsidRDefault="00794C8A">
      <w:pPr>
        <w:pStyle w:val="a"/>
        <w:rPr>
          <w:rtl/>
        </w:rPr>
      </w:pPr>
    </w:p>
    <w:p w14:paraId="70F21A33" w14:textId="77777777" w:rsidR="00000000" w:rsidRDefault="00794C8A">
      <w:pPr>
        <w:pStyle w:val="a"/>
        <w:rPr>
          <w:rFonts w:hint="cs"/>
          <w:rtl/>
        </w:rPr>
      </w:pPr>
      <w:r>
        <w:rPr>
          <w:rFonts w:hint="cs"/>
          <w:rtl/>
        </w:rPr>
        <w:t xml:space="preserve">חבר הכנסת טאהא, אתה לא בהצעה לסדר-היום. </w:t>
      </w:r>
    </w:p>
    <w:p w14:paraId="12E40FB1" w14:textId="77777777" w:rsidR="00000000" w:rsidRDefault="00794C8A">
      <w:pPr>
        <w:pStyle w:val="a"/>
        <w:rPr>
          <w:rFonts w:hint="cs"/>
          <w:rtl/>
        </w:rPr>
      </w:pPr>
    </w:p>
    <w:p w14:paraId="523AA1D6" w14:textId="77777777" w:rsidR="00000000" w:rsidRDefault="00794C8A">
      <w:pPr>
        <w:pStyle w:val="SpeakerCon"/>
        <w:rPr>
          <w:rtl/>
        </w:rPr>
      </w:pPr>
      <w:bookmarkStart w:id="115" w:name="FS000001062T15_07_2003_16_57_48C"/>
      <w:bookmarkEnd w:id="115"/>
      <w:r>
        <w:rPr>
          <w:rtl/>
        </w:rPr>
        <w:t>ואסל טאהא (בל"ד):</w:t>
      </w:r>
    </w:p>
    <w:p w14:paraId="2E5F72D9" w14:textId="77777777" w:rsidR="00000000" w:rsidRDefault="00794C8A">
      <w:pPr>
        <w:pStyle w:val="a"/>
        <w:rPr>
          <w:rtl/>
        </w:rPr>
      </w:pPr>
    </w:p>
    <w:p w14:paraId="1EC5BC16" w14:textId="77777777" w:rsidR="00000000" w:rsidRDefault="00794C8A">
      <w:pPr>
        <w:pStyle w:val="a"/>
        <w:rPr>
          <w:rFonts w:hint="cs"/>
          <w:rtl/>
        </w:rPr>
      </w:pPr>
      <w:r>
        <w:rPr>
          <w:rFonts w:hint="cs"/>
          <w:rtl/>
        </w:rPr>
        <w:t>- - וכאן הם מואשמים שהם בונים בנייה</w:t>
      </w:r>
      <w:r>
        <w:rPr>
          <w:rFonts w:hint="cs"/>
          <w:rtl/>
        </w:rPr>
        <w:t xml:space="preserve"> לא חוקית. </w:t>
      </w:r>
    </w:p>
    <w:p w14:paraId="22CD55E3" w14:textId="77777777" w:rsidR="00000000" w:rsidRDefault="00794C8A">
      <w:pPr>
        <w:pStyle w:val="a"/>
        <w:ind w:firstLine="0"/>
        <w:rPr>
          <w:rFonts w:hint="cs"/>
          <w:rtl/>
        </w:rPr>
      </w:pPr>
    </w:p>
    <w:p w14:paraId="3A649A4A" w14:textId="77777777" w:rsidR="00000000" w:rsidRDefault="00794C8A">
      <w:pPr>
        <w:pStyle w:val="ad"/>
        <w:rPr>
          <w:rtl/>
        </w:rPr>
      </w:pPr>
      <w:r>
        <w:rPr>
          <w:rtl/>
        </w:rPr>
        <w:t>היו"ר ראובן ריבלין:</w:t>
      </w:r>
    </w:p>
    <w:p w14:paraId="407FE4E5" w14:textId="77777777" w:rsidR="00000000" w:rsidRDefault="00794C8A">
      <w:pPr>
        <w:pStyle w:val="a"/>
        <w:rPr>
          <w:rtl/>
        </w:rPr>
      </w:pPr>
    </w:p>
    <w:p w14:paraId="057D0122" w14:textId="77777777" w:rsidR="00000000" w:rsidRDefault="00794C8A">
      <w:pPr>
        <w:pStyle w:val="a"/>
        <w:rPr>
          <w:rFonts w:hint="cs"/>
          <w:rtl/>
        </w:rPr>
      </w:pPr>
      <w:r>
        <w:rPr>
          <w:rFonts w:hint="cs"/>
          <w:rtl/>
        </w:rPr>
        <w:t>מאה אחוז, חבר הכנסת טאהא. ודאי השר עזרא יתייחס, הרי יש גם בצד הפחונים וילות גדולות באותו אזור, ויש באמת בעיה קשה מאוד. בבקשה, חבר הכנסת טיבי.</w:t>
      </w:r>
    </w:p>
    <w:p w14:paraId="27A123F5" w14:textId="77777777" w:rsidR="00000000" w:rsidRDefault="00794C8A">
      <w:pPr>
        <w:pStyle w:val="a"/>
        <w:ind w:firstLine="0"/>
        <w:rPr>
          <w:rFonts w:hint="cs"/>
          <w:rtl/>
        </w:rPr>
      </w:pPr>
    </w:p>
    <w:p w14:paraId="6BED4717" w14:textId="77777777" w:rsidR="00000000" w:rsidRDefault="00794C8A">
      <w:pPr>
        <w:pStyle w:val="Speaker"/>
        <w:rPr>
          <w:rtl/>
        </w:rPr>
      </w:pPr>
      <w:bookmarkStart w:id="116" w:name="FS000000560T15_07_2003_16_58_34"/>
      <w:bookmarkStart w:id="117" w:name="_Toc46140030"/>
      <w:bookmarkStart w:id="118" w:name="_Toc57365908"/>
      <w:bookmarkEnd w:id="116"/>
      <w:r>
        <w:rPr>
          <w:rFonts w:hint="eastAsia"/>
          <w:rtl/>
        </w:rPr>
        <w:t>אחמד</w:t>
      </w:r>
      <w:r>
        <w:rPr>
          <w:rtl/>
        </w:rPr>
        <w:t xml:space="preserve"> טיבי (חד"ש-תע"ל):</w:t>
      </w:r>
      <w:bookmarkEnd w:id="117"/>
      <w:bookmarkEnd w:id="118"/>
    </w:p>
    <w:p w14:paraId="08CD3C70" w14:textId="77777777" w:rsidR="00000000" w:rsidRDefault="00794C8A">
      <w:pPr>
        <w:pStyle w:val="a"/>
        <w:rPr>
          <w:rFonts w:hint="cs"/>
          <w:rtl/>
        </w:rPr>
      </w:pPr>
    </w:p>
    <w:p w14:paraId="44944A90" w14:textId="77777777" w:rsidR="00000000" w:rsidRDefault="00794C8A">
      <w:pPr>
        <w:pStyle w:val="a"/>
        <w:rPr>
          <w:rFonts w:hint="cs"/>
          <w:rtl/>
        </w:rPr>
      </w:pPr>
      <w:r>
        <w:rPr>
          <w:rFonts w:hint="cs"/>
          <w:rtl/>
        </w:rPr>
        <w:t>אדוני היושב-ראש, אין ספק שההחלטה להעניק מקלט מדיני בארצ</w:t>
      </w:r>
      <w:r>
        <w:rPr>
          <w:rFonts w:hint="cs"/>
          <w:rtl/>
        </w:rPr>
        <w:t>ות-הברית לאזרח ערבי של מדינת ישראל היא החלטה תקדימית, שהיא אות קין על מצחה של החברה הישראלית.  וזאת כיוון שארצות-הברית של אמריקה, גדולת ידידותיה של מדינת ישראל, מכירה בעובדה או בטענה של האזרח ממשפחת בבאללה, שהתעמרות וקיפוח על רקע כלכלי הביאו אותו לבקש מקלט</w:t>
      </w:r>
      <w:r>
        <w:rPr>
          <w:rFonts w:hint="cs"/>
          <w:rtl/>
        </w:rPr>
        <w:t xml:space="preserve"> מדיני. </w:t>
      </w:r>
    </w:p>
    <w:p w14:paraId="07FD40CC" w14:textId="77777777" w:rsidR="00000000" w:rsidRDefault="00794C8A">
      <w:pPr>
        <w:pStyle w:val="a"/>
        <w:rPr>
          <w:rFonts w:hint="cs"/>
          <w:rtl/>
        </w:rPr>
      </w:pPr>
    </w:p>
    <w:p w14:paraId="19AB745B" w14:textId="77777777" w:rsidR="00000000" w:rsidRDefault="00794C8A">
      <w:pPr>
        <w:pStyle w:val="a"/>
        <w:rPr>
          <w:rFonts w:hint="cs"/>
          <w:rtl/>
        </w:rPr>
      </w:pPr>
      <w:r>
        <w:rPr>
          <w:rFonts w:hint="cs"/>
          <w:rtl/>
        </w:rPr>
        <w:t xml:space="preserve">מצד שני, אני קורא לכלל האזרחים הערבים, למרות הקיפוח, למרות ההתעמרות הכלכלית, שהיא סיסטמתית ולא פרטנית, להישאר פה ולהיאבק כדי לשנות את המצב, ולא להיכנע ולהרים ידיים. תודה רבה. </w:t>
      </w:r>
    </w:p>
    <w:p w14:paraId="619B7AE8" w14:textId="77777777" w:rsidR="00000000" w:rsidRDefault="00794C8A">
      <w:pPr>
        <w:pStyle w:val="a"/>
        <w:ind w:firstLine="0"/>
        <w:rPr>
          <w:rFonts w:hint="cs"/>
          <w:rtl/>
        </w:rPr>
      </w:pPr>
    </w:p>
    <w:p w14:paraId="24C70ACC" w14:textId="77777777" w:rsidR="00000000" w:rsidRDefault="00794C8A">
      <w:pPr>
        <w:pStyle w:val="ad"/>
        <w:rPr>
          <w:rtl/>
        </w:rPr>
      </w:pPr>
      <w:r>
        <w:rPr>
          <w:rtl/>
        </w:rPr>
        <w:t>היו"ר ראובן ריבלין:</w:t>
      </w:r>
    </w:p>
    <w:p w14:paraId="02F5F8E6" w14:textId="77777777" w:rsidR="00000000" w:rsidRDefault="00794C8A">
      <w:pPr>
        <w:pStyle w:val="a"/>
        <w:rPr>
          <w:rtl/>
        </w:rPr>
      </w:pPr>
    </w:p>
    <w:p w14:paraId="315A394A" w14:textId="77777777" w:rsidR="00000000" w:rsidRDefault="00794C8A">
      <w:pPr>
        <w:pStyle w:val="a"/>
        <w:rPr>
          <w:rFonts w:hint="cs"/>
          <w:rtl/>
        </w:rPr>
      </w:pPr>
      <w:r>
        <w:rPr>
          <w:rFonts w:hint="cs"/>
          <w:rtl/>
        </w:rPr>
        <w:t>תודה לחבר הכנסת טיבי. רבותי חברי הכנסת, השר עזרא</w:t>
      </w:r>
      <w:r>
        <w:rPr>
          <w:rFonts w:hint="cs"/>
          <w:rtl/>
        </w:rPr>
        <w:t xml:space="preserve"> מבקש לענות ולהתייחס לכמה נושאים שהעליתם.   </w:t>
      </w:r>
    </w:p>
    <w:p w14:paraId="6D54AC64" w14:textId="77777777" w:rsidR="00000000" w:rsidRDefault="00794C8A">
      <w:pPr>
        <w:pStyle w:val="a"/>
        <w:rPr>
          <w:rFonts w:hint="cs"/>
          <w:rtl/>
        </w:rPr>
      </w:pPr>
    </w:p>
    <w:p w14:paraId="6466675F" w14:textId="77777777" w:rsidR="00000000" w:rsidRDefault="00794C8A">
      <w:pPr>
        <w:pStyle w:val="a"/>
        <w:rPr>
          <w:rFonts w:hint="cs"/>
          <w:rtl/>
        </w:rPr>
      </w:pPr>
      <w:r>
        <w:rPr>
          <w:rFonts w:hint="cs"/>
          <w:rtl/>
        </w:rPr>
        <w:t xml:space="preserve">חברת הכנסת וסגנית היושב-ראש אתי לבני, לא נמצאת באולם ולכן לא יכולתי לקרוא בשמך. </w:t>
      </w:r>
    </w:p>
    <w:p w14:paraId="479888D8" w14:textId="77777777" w:rsidR="00000000" w:rsidRDefault="00794C8A">
      <w:pPr>
        <w:pStyle w:val="a"/>
        <w:ind w:firstLine="0"/>
        <w:rPr>
          <w:rFonts w:hint="cs"/>
          <w:rtl/>
        </w:rPr>
      </w:pPr>
    </w:p>
    <w:p w14:paraId="41C69E6F" w14:textId="77777777" w:rsidR="00000000" w:rsidRDefault="00794C8A">
      <w:pPr>
        <w:pStyle w:val="Speaker"/>
        <w:rPr>
          <w:rtl/>
        </w:rPr>
      </w:pPr>
      <w:bookmarkStart w:id="119" w:name="FS000000474T15_07_2003_17_02_02"/>
      <w:bookmarkStart w:id="120" w:name="_Toc46140031"/>
      <w:bookmarkStart w:id="121" w:name="_Toc57365909"/>
      <w:bookmarkEnd w:id="119"/>
      <w:r>
        <w:rPr>
          <w:rFonts w:hint="eastAsia"/>
          <w:rtl/>
        </w:rPr>
        <w:t>השר</w:t>
      </w:r>
      <w:r>
        <w:rPr>
          <w:rtl/>
        </w:rPr>
        <w:t xml:space="preserve"> גדעון עזרא:</w:t>
      </w:r>
      <w:bookmarkEnd w:id="120"/>
      <w:bookmarkEnd w:id="121"/>
    </w:p>
    <w:p w14:paraId="7BB8EB9A" w14:textId="77777777" w:rsidR="00000000" w:rsidRDefault="00794C8A">
      <w:pPr>
        <w:pStyle w:val="a"/>
        <w:rPr>
          <w:rFonts w:hint="cs"/>
          <w:rtl/>
        </w:rPr>
      </w:pPr>
    </w:p>
    <w:p w14:paraId="003366A4" w14:textId="77777777" w:rsidR="00000000" w:rsidRDefault="00794C8A">
      <w:pPr>
        <w:pStyle w:val="a"/>
        <w:rPr>
          <w:rFonts w:hint="cs"/>
          <w:rtl/>
        </w:rPr>
      </w:pPr>
      <w:r>
        <w:rPr>
          <w:rFonts w:hint="cs"/>
          <w:rtl/>
        </w:rPr>
        <w:t>אדוני היושב-ראש, חברי חברי הכנסת, אני עולה לכאן כדי לנסות ולהסביר מה שקורה בעיר לוד מבחינתה של הממשלה. ראש הממש</w:t>
      </w:r>
      <w:r>
        <w:rPr>
          <w:rFonts w:hint="cs"/>
          <w:rtl/>
        </w:rPr>
        <w:t xml:space="preserve">לה כבר בקדנציה הקודמת זיהה את הבעייתיות בלוד, וכאשר נפטר ראש העיר, מקסים לוי, הוגשו הצעות שונות לממשלה, והיו לפחות ארבעה מפגשים בין ראש הממשלה וכל נציגי הממשלה ובין האוכלוסייה וראשי העיר לוד - - </w:t>
      </w:r>
    </w:p>
    <w:p w14:paraId="4EF54013" w14:textId="77777777" w:rsidR="00000000" w:rsidRDefault="00794C8A">
      <w:pPr>
        <w:pStyle w:val="a"/>
        <w:ind w:firstLine="0"/>
        <w:rPr>
          <w:rFonts w:hint="cs"/>
          <w:rtl/>
        </w:rPr>
      </w:pPr>
    </w:p>
    <w:p w14:paraId="31A7EFF9" w14:textId="77777777" w:rsidR="00000000" w:rsidRDefault="00794C8A">
      <w:pPr>
        <w:pStyle w:val="ac"/>
        <w:rPr>
          <w:rtl/>
        </w:rPr>
      </w:pPr>
      <w:r>
        <w:rPr>
          <w:rFonts w:hint="eastAsia"/>
          <w:rtl/>
        </w:rPr>
        <w:t>קריאה</w:t>
      </w:r>
      <w:r>
        <w:rPr>
          <w:rtl/>
        </w:rPr>
        <w:t>:</w:t>
      </w:r>
    </w:p>
    <w:p w14:paraId="12ADE7DF" w14:textId="77777777" w:rsidR="00000000" w:rsidRDefault="00794C8A">
      <w:pPr>
        <w:pStyle w:val="a"/>
        <w:rPr>
          <w:rFonts w:hint="cs"/>
          <w:rtl/>
        </w:rPr>
      </w:pPr>
    </w:p>
    <w:p w14:paraId="34A50345" w14:textId="77777777" w:rsidR="00000000" w:rsidRDefault="00794C8A">
      <w:pPr>
        <w:pStyle w:val="a"/>
        <w:rPr>
          <w:rFonts w:hint="cs"/>
          <w:rtl/>
        </w:rPr>
      </w:pPr>
      <w:r>
        <w:rPr>
          <w:rFonts w:hint="cs"/>
          <w:rtl/>
        </w:rPr>
        <w:t>גם אפל?</w:t>
      </w:r>
    </w:p>
    <w:p w14:paraId="397B3CD1" w14:textId="77777777" w:rsidR="00000000" w:rsidRDefault="00794C8A">
      <w:pPr>
        <w:pStyle w:val="a"/>
        <w:ind w:firstLine="0"/>
        <w:rPr>
          <w:rFonts w:hint="cs"/>
          <w:rtl/>
        </w:rPr>
      </w:pPr>
    </w:p>
    <w:p w14:paraId="47D8F418" w14:textId="77777777" w:rsidR="00000000" w:rsidRDefault="00794C8A">
      <w:pPr>
        <w:pStyle w:val="SpeakerCon"/>
        <w:rPr>
          <w:rtl/>
        </w:rPr>
      </w:pPr>
      <w:bookmarkStart w:id="122" w:name="FS000000474T15_07_2003_17_04_32C"/>
      <w:bookmarkEnd w:id="122"/>
      <w:r>
        <w:rPr>
          <w:rtl/>
        </w:rPr>
        <w:t>השר גדעון עזרא:</w:t>
      </w:r>
    </w:p>
    <w:p w14:paraId="69191236" w14:textId="77777777" w:rsidR="00000000" w:rsidRDefault="00794C8A">
      <w:pPr>
        <w:pStyle w:val="a"/>
        <w:rPr>
          <w:rtl/>
        </w:rPr>
      </w:pPr>
    </w:p>
    <w:p w14:paraId="01DC8520" w14:textId="77777777" w:rsidR="00000000" w:rsidRDefault="00794C8A">
      <w:pPr>
        <w:pStyle w:val="a"/>
        <w:rPr>
          <w:rFonts w:hint="cs"/>
          <w:rtl/>
        </w:rPr>
      </w:pPr>
      <w:r>
        <w:rPr>
          <w:rFonts w:hint="cs"/>
          <w:rtl/>
        </w:rPr>
        <w:t>- - וראש הממשלה הנחה בשור</w:t>
      </w:r>
      <w:r>
        <w:rPr>
          <w:rFonts w:hint="cs"/>
          <w:rtl/>
        </w:rPr>
        <w:t xml:space="preserve">ה של הנחיות כיצד לנהוג כלפי העיר לוד.  </w:t>
      </w:r>
    </w:p>
    <w:p w14:paraId="03EBD87F" w14:textId="77777777" w:rsidR="00000000" w:rsidRDefault="00794C8A">
      <w:pPr>
        <w:pStyle w:val="a"/>
        <w:rPr>
          <w:rFonts w:hint="cs"/>
          <w:rtl/>
        </w:rPr>
      </w:pPr>
    </w:p>
    <w:p w14:paraId="09DD38A3" w14:textId="77777777" w:rsidR="00000000" w:rsidRDefault="00794C8A">
      <w:pPr>
        <w:pStyle w:val="a"/>
        <w:rPr>
          <w:rFonts w:hint="cs"/>
          <w:rtl/>
        </w:rPr>
      </w:pPr>
      <w:r>
        <w:rPr>
          <w:rFonts w:hint="cs"/>
          <w:rtl/>
        </w:rPr>
        <w:t xml:space="preserve">צריך לומר שבעיר לוד יש כמה הפרות חוק רציניות מאוד, במיוחד בתחום חוקי הבנייה. יש שם בניינים גבוהים מאוד ורבים מאוד שנבנו ללא רשיון, והנושא הזה עומד לפתחם של בתי-המשפט, עיריית לוד, וכמובן המשרד לביטחון הפנים. </w:t>
      </w:r>
    </w:p>
    <w:p w14:paraId="06D28E0A" w14:textId="77777777" w:rsidR="00000000" w:rsidRDefault="00794C8A">
      <w:pPr>
        <w:pStyle w:val="a"/>
        <w:ind w:firstLine="0"/>
        <w:rPr>
          <w:rFonts w:hint="cs"/>
          <w:rtl/>
        </w:rPr>
      </w:pPr>
    </w:p>
    <w:p w14:paraId="569FCF21" w14:textId="77777777" w:rsidR="00000000" w:rsidRDefault="00794C8A">
      <w:pPr>
        <w:pStyle w:val="ac"/>
        <w:rPr>
          <w:rtl/>
        </w:rPr>
      </w:pPr>
      <w:r>
        <w:rPr>
          <w:rFonts w:hint="eastAsia"/>
          <w:rtl/>
        </w:rPr>
        <w:t>ואסל</w:t>
      </w:r>
      <w:r>
        <w:rPr>
          <w:rtl/>
        </w:rPr>
        <w:t xml:space="preserve"> ט</w:t>
      </w:r>
      <w:r>
        <w:rPr>
          <w:rtl/>
        </w:rPr>
        <w:t>אהא (בל"ד):</w:t>
      </w:r>
    </w:p>
    <w:p w14:paraId="4BDA1273" w14:textId="77777777" w:rsidR="00000000" w:rsidRDefault="00794C8A">
      <w:pPr>
        <w:pStyle w:val="a"/>
        <w:rPr>
          <w:rFonts w:hint="cs"/>
          <w:rtl/>
        </w:rPr>
      </w:pPr>
    </w:p>
    <w:p w14:paraId="08029ECC" w14:textId="77777777" w:rsidR="00000000" w:rsidRDefault="00794C8A">
      <w:pPr>
        <w:pStyle w:val="a"/>
        <w:rPr>
          <w:rFonts w:hint="cs"/>
          <w:rtl/>
        </w:rPr>
      </w:pPr>
      <w:r>
        <w:rPr>
          <w:rFonts w:hint="cs"/>
          <w:rtl/>
        </w:rPr>
        <w:t>זה לא פותר את הבעיה.</w:t>
      </w:r>
    </w:p>
    <w:p w14:paraId="6792A37E" w14:textId="77777777" w:rsidR="00000000" w:rsidRDefault="00794C8A">
      <w:pPr>
        <w:pStyle w:val="a"/>
        <w:ind w:firstLine="0"/>
        <w:rPr>
          <w:rFonts w:hint="cs"/>
          <w:rtl/>
        </w:rPr>
      </w:pPr>
    </w:p>
    <w:p w14:paraId="7F96F921" w14:textId="77777777" w:rsidR="00000000" w:rsidRDefault="00794C8A">
      <w:pPr>
        <w:pStyle w:val="SpeakerCon"/>
        <w:rPr>
          <w:rtl/>
        </w:rPr>
      </w:pPr>
      <w:bookmarkStart w:id="123" w:name="FS000000474T15_07_2003_17_06_12C"/>
      <w:bookmarkEnd w:id="123"/>
      <w:r>
        <w:rPr>
          <w:rtl/>
        </w:rPr>
        <w:t>השר גדעון עזרא:</w:t>
      </w:r>
    </w:p>
    <w:p w14:paraId="5DE05774" w14:textId="77777777" w:rsidR="00000000" w:rsidRDefault="00794C8A">
      <w:pPr>
        <w:pStyle w:val="a"/>
        <w:rPr>
          <w:rtl/>
        </w:rPr>
      </w:pPr>
    </w:p>
    <w:p w14:paraId="0287EFB6" w14:textId="77777777" w:rsidR="00000000" w:rsidRDefault="00794C8A">
      <w:pPr>
        <w:pStyle w:val="a"/>
        <w:rPr>
          <w:rFonts w:hint="cs"/>
          <w:rtl/>
        </w:rPr>
      </w:pPr>
      <w:r>
        <w:rPr>
          <w:rFonts w:hint="cs"/>
          <w:rtl/>
        </w:rPr>
        <w:t>הנושא השני הוא נושא הסמים. המשטרה היתה צריכה פעם אחר פעם לבצע מבצעים גדולים. לא נמצא פה חבר הכנסת דוד אזולאי, שעמד לפני שתי קדנציות בראש ועדת הפנים, ואז ראינו את מכת הסמים בעיר לוד, והמשטרה הגדילה והרחיבה</w:t>
      </w:r>
      <w:r>
        <w:rPr>
          <w:rFonts w:hint="cs"/>
          <w:rtl/>
        </w:rPr>
        <w:t xml:space="preserve"> את פעולתה בעיר כדי לנסות ולבלום את המכה. </w:t>
      </w:r>
    </w:p>
    <w:p w14:paraId="3403C22E" w14:textId="77777777" w:rsidR="00000000" w:rsidRDefault="00794C8A">
      <w:pPr>
        <w:pStyle w:val="a"/>
        <w:ind w:firstLine="0"/>
        <w:rPr>
          <w:rFonts w:hint="cs"/>
          <w:rtl/>
        </w:rPr>
      </w:pPr>
    </w:p>
    <w:p w14:paraId="0F3D26DF" w14:textId="77777777" w:rsidR="00000000" w:rsidRDefault="00794C8A">
      <w:pPr>
        <w:pStyle w:val="ac"/>
        <w:rPr>
          <w:rtl/>
        </w:rPr>
      </w:pPr>
      <w:r>
        <w:rPr>
          <w:rFonts w:hint="eastAsia"/>
          <w:rtl/>
        </w:rPr>
        <w:t>ואסל</w:t>
      </w:r>
      <w:r>
        <w:rPr>
          <w:rtl/>
        </w:rPr>
        <w:t xml:space="preserve"> טאהא (בל"ד):</w:t>
      </w:r>
    </w:p>
    <w:p w14:paraId="3809006B" w14:textId="77777777" w:rsidR="00000000" w:rsidRDefault="00794C8A">
      <w:pPr>
        <w:pStyle w:val="a"/>
        <w:rPr>
          <w:rFonts w:hint="cs"/>
          <w:rtl/>
        </w:rPr>
      </w:pPr>
    </w:p>
    <w:p w14:paraId="4C61E6AE" w14:textId="77777777" w:rsidR="00000000" w:rsidRDefault="00794C8A">
      <w:pPr>
        <w:pStyle w:val="a"/>
        <w:rPr>
          <w:rFonts w:hint="cs"/>
          <w:rtl/>
        </w:rPr>
      </w:pPr>
      <w:r>
        <w:rPr>
          <w:rFonts w:hint="cs"/>
          <w:rtl/>
        </w:rPr>
        <w:t xml:space="preserve">זה מעגל קסמים - - - </w:t>
      </w:r>
    </w:p>
    <w:p w14:paraId="62DB8AEF" w14:textId="77777777" w:rsidR="00000000" w:rsidRDefault="00794C8A">
      <w:pPr>
        <w:pStyle w:val="a"/>
        <w:ind w:firstLine="0"/>
        <w:rPr>
          <w:rFonts w:hint="cs"/>
          <w:rtl/>
        </w:rPr>
      </w:pPr>
    </w:p>
    <w:p w14:paraId="1B6DD7FB" w14:textId="77777777" w:rsidR="00000000" w:rsidRDefault="00794C8A">
      <w:pPr>
        <w:pStyle w:val="ad"/>
        <w:rPr>
          <w:rtl/>
        </w:rPr>
      </w:pPr>
      <w:r>
        <w:rPr>
          <w:rtl/>
        </w:rPr>
        <w:t>היו"ר ראובן ריבלין:</w:t>
      </w:r>
    </w:p>
    <w:p w14:paraId="600373E6" w14:textId="77777777" w:rsidR="00000000" w:rsidRDefault="00794C8A">
      <w:pPr>
        <w:pStyle w:val="a"/>
        <w:rPr>
          <w:rtl/>
        </w:rPr>
      </w:pPr>
    </w:p>
    <w:p w14:paraId="7F8235D6" w14:textId="77777777" w:rsidR="00000000" w:rsidRDefault="00794C8A">
      <w:pPr>
        <w:pStyle w:val="a"/>
        <w:rPr>
          <w:rFonts w:hint="cs"/>
          <w:rtl/>
        </w:rPr>
      </w:pPr>
      <w:r>
        <w:rPr>
          <w:rFonts w:hint="cs"/>
          <w:rtl/>
        </w:rPr>
        <w:t xml:space="preserve">חבר הכנסת טאהא, המלחמה בסמים היא חובקת עולם, ולא צריכה בכלל להבחין, כי סוחרי הסמים אינם מבחינים בגבולות. </w:t>
      </w:r>
    </w:p>
    <w:p w14:paraId="4158598A" w14:textId="77777777" w:rsidR="00000000" w:rsidRDefault="00794C8A">
      <w:pPr>
        <w:pStyle w:val="a"/>
        <w:rPr>
          <w:rFonts w:hint="cs"/>
          <w:rtl/>
        </w:rPr>
      </w:pPr>
    </w:p>
    <w:p w14:paraId="756FD447" w14:textId="77777777" w:rsidR="00000000" w:rsidRDefault="00794C8A">
      <w:pPr>
        <w:pStyle w:val="ac"/>
        <w:rPr>
          <w:rtl/>
        </w:rPr>
      </w:pPr>
      <w:r>
        <w:rPr>
          <w:rFonts w:hint="eastAsia"/>
          <w:rtl/>
        </w:rPr>
        <w:t>ואסל</w:t>
      </w:r>
      <w:r>
        <w:rPr>
          <w:rtl/>
        </w:rPr>
        <w:t xml:space="preserve"> טאהא (בל"ד):</w:t>
      </w:r>
    </w:p>
    <w:p w14:paraId="5E2F9D21" w14:textId="77777777" w:rsidR="00000000" w:rsidRDefault="00794C8A">
      <w:pPr>
        <w:pStyle w:val="a"/>
        <w:rPr>
          <w:rFonts w:hint="cs"/>
          <w:rtl/>
        </w:rPr>
      </w:pPr>
    </w:p>
    <w:p w14:paraId="63ABE635" w14:textId="77777777" w:rsidR="00000000" w:rsidRDefault="00794C8A">
      <w:pPr>
        <w:pStyle w:val="a"/>
        <w:rPr>
          <w:rFonts w:hint="cs"/>
          <w:rtl/>
        </w:rPr>
      </w:pPr>
      <w:r>
        <w:rPr>
          <w:rFonts w:hint="cs"/>
          <w:rtl/>
        </w:rPr>
        <w:t>אבל הבעיה היא תוצאה של מ</w:t>
      </w:r>
      <w:r>
        <w:rPr>
          <w:rFonts w:hint="cs"/>
          <w:rtl/>
        </w:rPr>
        <w:t>צב סוציו-אקונומי.</w:t>
      </w:r>
    </w:p>
    <w:p w14:paraId="54AB7CAF" w14:textId="77777777" w:rsidR="00000000" w:rsidRDefault="00794C8A">
      <w:pPr>
        <w:pStyle w:val="a"/>
        <w:ind w:firstLine="0"/>
        <w:rPr>
          <w:rFonts w:hint="cs"/>
          <w:rtl/>
        </w:rPr>
      </w:pPr>
    </w:p>
    <w:p w14:paraId="51DB21F6" w14:textId="77777777" w:rsidR="00000000" w:rsidRDefault="00794C8A">
      <w:pPr>
        <w:pStyle w:val="ad"/>
        <w:rPr>
          <w:rtl/>
        </w:rPr>
      </w:pPr>
      <w:r>
        <w:rPr>
          <w:rtl/>
        </w:rPr>
        <w:t>היו"ר ראובן ריבלין:</w:t>
      </w:r>
    </w:p>
    <w:p w14:paraId="5EB2B2C8" w14:textId="77777777" w:rsidR="00000000" w:rsidRDefault="00794C8A">
      <w:pPr>
        <w:pStyle w:val="a"/>
        <w:rPr>
          <w:rtl/>
        </w:rPr>
      </w:pPr>
    </w:p>
    <w:p w14:paraId="08818963" w14:textId="77777777" w:rsidR="00000000" w:rsidRDefault="00794C8A">
      <w:pPr>
        <w:pStyle w:val="a"/>
        <w:rPr>
          <w:rFonts w:hint="cs"/>
          <w:rtl/>
        </w:rPr>
      </w:pPr>
      <w:r>
        <w:rPr>
          <w:rFonts w:hint="cs"/>
          <w:rtl/>
        </w:rPr>
        <w:t xml:space="preserve">אני מצטער ומתנצל על שהפרעתי לשר. בבקשה, אדוני. </w:t>
      </w:r>
    </w:p>
    <w:p w14:paraId="6C804F90" w14:textId="77777777" w:rsidR="00000000" w:rsidRDefault="00794C8A">
      <w:pPr>
        <w:pStyle w:val="a"/>
        <w:ind w:firstLine="0"/>
        <w:rPr>
          <w:rFonts w:hint="cs"/>
          <w:rtl/>
        </w:rPr>
      </w:pPr>
    </w:p>
    <w:p w14:paraId="117934C9" w14:textId="77777777" w:rsidR="00000000" w:rsidRDefault="00794C8A">
      <w:pPr>
        <w:pStyle w:val="SpeakerCon"/>
        <w:rPr>
          <w:rtl/>
        </w:rPr>
      </w:pPr>
      <w:bookmarkStart w:id="124" w:name="FS000000474T15_07_2003_17_07_23C"/>
      <w:bookmarkEnd w:id="124"/>
      <w:r>
        <w:rPr>
          <w:rtl/>
        </w:rPr>
        <w:t>השר גדעון עזרא:</w:t>
      </w:r>
    </w:p>
    <w:p w14:paraId="71EAC507" w14:textId="77777777" w:rsidR="00000000" w:rsidRDefault="00794C8A">
      <w:pPr>
        <w:pStyle w:val="a"/>
        <w:rPr>
          <w:rtl/>
        </w:rPr>
      </w:pPr>
    </w:p>
    <w:p w14:paraId="56959EB8" w14:textId="77777777" w:rsidR="00000000" w:rsidRDefault="00794C8A">
      <w:pPr>
        <w:pStyle w:val="a"/>
        <w:rPr>
          <w:rFonts w:hint="cs"/>
          <w:rtl/>
        </w:rPr>
      </w:pPr>
      <w:r>
        <w:rPr>
          <w:rFonts w:hint="cs"/>
          <w:rtl/>
        </w:rPr>
        <w:t xml:space="preserve">הדבר השלישי: אתם דיברתם על כך שעובדי עיריית לוד אינם מקבלים את המשכורת זה החודש השני. לצערי, התופעה הזאת קיימת בעוד כמה מקומות, ואני חושב שמשרד האוצר </w:t>
      </w:r>
      <w:r>
        <w:rPr>
          <w:rFonts w:hint="cs"/>
          <w:rtl/>
        </w:rPr>
        <w:t>חוזר ואומר שאנחנו צריכים להדק את החגורה, שאם לא כן, יותר ויותר אנשים לא יוכלו לקבל את משכורתם. על הרקע הזה, כמובן, אנחנו רואים את כל הקיצוצים, מצד אחד. מצד שני, חובה על כל רשות ורשות לייעל את עצמה ולשלם משכורות לעובדים ההכרחיים, ולהכרחיים בלבד.</w:t>
      </w:r>
    </w:p>
    <w:p w14:paraId="44F6D861" w14:textId="77777777" w:rsidR="00000000" w:rsidRDefault="00794C8A">
      <w:pPr>
        <w:pStyle w:val="a"/>
        <w:rPr>
          <w:rFonts w:hint="cs"/>
          <w:rtl/>
        </w:rPr>
      </w:pPr>
    </w:p>
    <w:p w14:paraId="4CD7CB6B" w14:textId="77777777" w:rsidR="00000000" w:rsidRDefault="00794C8A">
      <w:pPr>
        <w:pStyle w:val="a"/>
        <w:rPr>
          <w:rFonts w:hint="cs"/>
          <w:rtl/>
        </w:rPr>
      </w:pPr>
      <w:r>
        <w:rPr>
          <w:rFonts w:hint="cs"/>
          <w:rtl/>
        </w:rPr>
        <w:t xml:space="preserve">אין לי כל </w:t>
      </w:r>
      <w:r>
        <w:rPr>
          <w:rFonts w:hint="cs"/>
          <w:rtl/>
        </w:rPr>
        <w:t xml:space="preserve">ספק שראש הממשלה ימשיך בפעילותו בעיר לוד, למרות הביקורת שהוטחה לאחרונה באחד העיתונים, שאינני חושב שהיא מעודדת אנשים להיכנס בעובי הקורה. אבל אין לי ספק שראש הממשלה ימשיך  ויטפל בבעיה הזאת. </w:t>
      </w:r>
    </w:p>
    <w:p w14:paraId="0DA39AF8" w14:textId="77777777" w:rsidR="00000000" w:rsidRDefault="00794C8A">
      <w:pPr>
        <w:pStyle w:val="a"/>
        <w:rPr>
          <w:rFonts w:hint="cs"/>
          <w:rtl/>
        </w:rPr>
      </w:pPr>
    </w:p>
    <w:p w14:paraId="587CE06D" w14:textId="77777777" w:rsidR="00000000" w:rsidRDefault="00794C8A">
      <w:pPr>
        <w:pStyle w:val="a"/>
        <w:rPr>
          <w:rFonts w:hint="cs"/>
          <w:rtl/>
        </w:rPr>
      </w:pPr>
      <w:r>
        <w:rPr>
          <w:rFonts w:hint="cs"/>
          <w:rtl/>
        </w:rPr>
        <w:t xml:space="preserve">אני מוכרח להגיד, שאחת הבעיות בעיר לוד היא שתושבים ותיקים רבים עזבו </w:t>
      </w:r>
      <w:r>
        <w:rPr>
          <w:rFonts w:hint="cs"/>
          <w:rtl/>
        </w:rPr>
        <w:t xml:space="preserve">את העיר לשוהם ולמודיעין, ובסיס רציני מאוד של תושבים ותיקים נעדר ממנה כיום. אני יודע שלערבים ניתנה אפשרות לבנות בנייה מסודרת בנווה-ירק, אבל הם, כמובן, מעדיפים לבנות הרבה יותר בזול, בלי לשלם תשלומים כאלה ואחרים, ובונים בכל מקום שהם חפצים. </w:t>
      </w:r>
    </w:p>
    <w:p w14:paraId="49BAA89D" w14:textId="77777777" w:rsidR="00000000" w:rsidRDefault="00794C8A">
      <w:pPr>
        <w:pStyle w:val="a"/>
        <w:ind w:firstLine="0"/>
        <w:rPr>
          <w:rFonts w:hint="cs"/>
          <w:rtl/>
        </w:rPr>
      </w:pPr>
    </w:p>
    <w:p w14:paraId="18E361E9" w14:textId="77777777" w:rsidR="00000000" w:rsidRDefault="00794C8A">
      <w:pPr>
        <w:pStyle w:val="ac"/>
        <w:rPr>
          <w:rtl/>
        </w:rPr>
      </w:pPr>
      <w:r>
        <w:rPr>
          <w:rFonts w:hint="eastAsia"/>
          <w:rtl/>
        </w:rPr>
        <w:t>ואסל</w:t>
      </w:r>
      <w:r>
        <w:rPr>
          <w:rtl/>
        </w:rPr>
        <w:t xml:space="preserve"> טאהא (בל"ד):</w:t>
      </w:r>
    </w:p>
    <w:p w14:paraId="662FD712" w14:textId="77777777" w:rsidR="00000000" w:rsidRDefault="00794C8A">
      <w:pPr>
        <w:pStyle w:val="a"/>
        <w:rPr>
          <w:rFonts w:hint="cs"/>
          <w:rtl/>
        </w:rPr>
      </w:pPr>
    </w:p>
    <w:p w14:paraId="545ACCEB" w14:textId="77777777" w:rsidR="00000000" w:rsidRDefault="00794C8A">
      <w:pPr>
        <w:pStyle w:val="a"/>
        <w:rPr>
          <w:rFonts w:hint="cs"/>
          <w:rtl/>
        </w:rPr>
      </w:pPr>
      <w:r>
        <w:rPr>
          <w:rFonts w:hint="cs"/>
          <w:rtl/>
        </w:rPr>
        <w:t>מה שיש שם זה 16 חלקות. למי יחלקו אותן?</w:t>
      </w:r>
    </w:p>
    <w:p w14:paraId="3A74251E" w14:textId="77777777" w:rsidR="00000000" w:rsidRDefault="00794C8A">
      <w:pPr>
        <w:pStyle w:val="a"/>
        <w:ind w:firstLine="0"/>
        <w:rPr>
          <w:rFonts w:hint="cs"/>
          <w:rtl/>
        </w:rPr>
      </w:pPr>
    </w:p>
    <w:p w14:paraId="14C0D042" w14:textId="77777777" w:rsidR="00000000" w:rsidRDefault="00794C8A">
      <w:pPr>
        <w:pStyle w:val="SpeakerCon"/>
        <w:rPr>
          <w:rtl/>
        </w:rPr>
      </w:pPr>
      <w:bookmarkStart w:id="125" w:name="FS000000474T15_07_2003_17_11_49C"/>
      <w:bookmarkEnd w:id="125"/>
      <w:r>
        <w:rPr>
          <w:rtl/>
        </w:rPr>
        <w:t>השר גדעון עזרא:</w:t>
      </w:r>
    </w:p>
    <w:p w14:paraId="44023E15" w14:textId="77777777" w:rsidR="00000000" w:rsidRDefault="00794C8A">
      <w:pPr>
        <w:pStyle w:val="a"/>
        <w:rPr>
          <w:rtl/>
        </w:rPr>
      </w:pPr>
    </w:p>
    <w:p w14:paraId="251477C2" w14:textId="77777777" w:rsidR="00000000" w:rsidRDefault="00794C8A">
      <w:pPr>
        <w:pStyle w:val="a"/>
        <w:rPr>
          <w:rFonts w:hint="cs"/>
          <w:rtl/>
        </w:rPr>
      </w:pPr>
      <w:r>
        <w:rPr>
          <w:rFonts w:hint="cs"/>
          <w:rtl/>
        </w:rPr>
        <w:t xml:space="preserve">אני אומר לכולנו, גם לאזרחים הערבים וגם לאזרחים היהודים, מוטב לכולנו לשמור על החוק, מוטב לכולנו להקל על זרועות החוק לבצע את המוטל עליהן, וכמובן, לאבות העיר לוד </w:t>
      </w:r>
      <w:r>
        <w:rPr>
          <w:rtl/>
        </w:rPr>
        <w:t>–</w:t>
      </w:r>
      <w:r>
        <w:rPr>
          <w:rFonts w:hint="cs"/>
          <w:rtl/>
        </w:rPr>
        <w:t xml:space="preserve"> לאפשר להם לעשות את עבודתם. </w:t>
      </w:r>
    </w:p>
    <w:p w14:paraId="1D4315EF" w14:textId="77777777" w:rsidR="00000000" w:rsidRDefault="00794C8A">
      <w:pPr>
        <w:pStyle w:val="a"/>
        <w:ind w:firstLine="0"/>
        <w:rPr>
          <w:rFonts w:hint="cs"/>
          <w:rtl/>
        </w:rPr>
      </w:pPr>
    </w:p>
    <w:p w14:paraId="31AD3E1A" w14:textId="77777777" w:rsidR="00000000" w:rsidRDefault="00794C8A">
      <w:pPr>
        <w:pStyle w:val="a"/>
        <w:ind w:firstLine="0"/>
        <w:rPr>
          <w:rFonts w:hint="cs"/>
          <w:rtl/>
        </w:rPr>
      </w:pPr>
      <w:r>
        <w:rPr>
          <w:rFonts w:hint="cs"/>
          <w:rtl/>
        </w:rPr>
        <w:tab/>
        <w:t>הנקודה</w:t>
      </w:r>
      <w:r>
        <w:rPr>
          <w:rFonts w:hint="cs"/>
          <w:rtl/>
        </w:rPr>
        <w:t xml:space="preserve"> השנייה שהועלתה פה, ואני רוצה להבליט אותה </w:t>
      </w:r>
      <w:r>
        <w:rPr>
          <w:rtl/>
        </w:rPr>
        <w:t>–</w:t>
      </w:r>
      <w:r>
        <w:rPr>
          <w:rFonts w:hint="cs"/>
          <w:rtl/>
        </w:rPr>
        <w:t xml:space="preserve"> אם הבנתי את חברת הכנסת מל פולישוק, היא דיברה  על כך שמובטלי היי-טק ילמדו מובטלים אחרים ויעבירו אותם השתלמות מקצועית כזאת או אחרת. אני חושב שזה רעיון טוב. אני חושב שאפשר גם להקים מעונות-יום כדי לאפשר לאמהות החד-הו</w:t>
      </w:r>
      <w:r>
        <w:rPr>
          <w:rFonts w:hint="cs"/>
          <w:rtl/>
        </w:rPr>
        <w:t>ריות לעבוד שעות רבות יותר, מצד אחד, והאחרות תמלאנה את מקומן בשמירה על הילדים כאשר הן עובדות. אין לי ספק שהאוצר בשל לקבל הצעות כאלה היום, וכל הצעה טובה תועבר אליהם. אני אעביר אליהם גם את ההצעה הזאת. תודה.</w:t>
      </w:r>
    </w:p>
    <w:p w14:paraId="5E3441D6" w14:textId="77777777" w:rsidR="00000000" w:rsidRDefault="00794C8A">
      <w:pPr>
        <w:pStyle w:val="a"/>
        <w:ind w:firstLine="0"/>
        <w:rPr>
          <w:rFonts w:hint="cs"/>
          <w:rtl/>
        </w:rPr>
      </w:pPr>
    </w:p>
    <w:p w14:paraId="15CE9925" w14:textId="77777777" w:rsidR="00000000" w:rsidRDefault="00794C8A">
      <w:pPr>
        <w:pStyle w:val="ad"/>
        <w:rPr>
          <w:rtl/>
        </w:rPr>
      </w:pPr>
      <w:r>
        <w:rPr>
          <w:rtl/>
        </w:rPr>
        <w:t>היו"ר ראובן ריבלין:</w:t>
      </w:r>
    </w:p>
    <w:p w14:paraId="31D5D139" w14:textId="77777777" w:rsidR="00000000" w:rsidRDefault="00794C8A">
      <w:pPr>
        <w:pStyle w:val="a"/>
        <w:rPr>
          <w:rtl/>
        </w:rPr>
      </w:pPr>
    </w:p>
    <w:p w14:paraId="72C834B2" w14:textId="77777777" w:rsidR="00000000" w:rsidRDefault="00794C8A">
      <w:pPr>
        <w:pStyle w:val="a"/>
        <w:rPr>
          <w:rtl/>
        </w:rPr>
      </w:pPr>
      <w:r>
        <w:rPr>
          <w:rFonts w:hint="cs"/>
          <w:rtl/>
        </w:rPr>
        <w:t>תודה לכבוד השר גדעון עזרא.</w:t>
      </w:r>
    </w:p>
    <w:p w14:paraId="059A8B53" w14:textId="77777777" w:rsidR="00000000" w:rsidRDefault="00794C8A">
      <w:pPr>
        <w:pStyle w:val="Subject"/>
        <w:rPr>
          <w:rFonts w:hint="cs"/>
          <w:rtl/>
        </w:rPr>
      </w:pPr>
    </w:p>
    <w:p w14:paraId="14DFAFF8" w14:textId="77777777" w:rsidR="00000000" w:rsidRDefault="00794C8A">
      <w:pPr>
        <w:pStyle w:val="a"/>
        <w:rPr>
          <w:rFonts w:hint="cs"/>
          <w:rtl/>
        </w:rPr>
      </w:pPr>
    </w:p>
    <w:p w14:paraId="646E7523" w14:textId="77777777" w:rsidR="00000000" w:rsidRDefault="00794C8A">
      <w:pPr>
        <w:pStyle w:val="Subject"/>
        <w:rPr>
          <w:rFonts w:hint="cs"/>
          <w:rtl/>
        </w:rPr>
      </w:pPr>
      <w:bookmarkStart w:id="126" w:name="_Toc46140032"/>
      <w:bookmarkStart w:id="127" w:name="_Toc57365910"/>
      <w:r>
        <w:rPr>
          <w:rFonts w:hint="cs"/>
          <w:rtl/>
        </w:rPr>
        <w:t>ה</w:t>
      </w:r>
      <w:r>
        <w:rPr>
          <w:rFonts w:hint="cs"/>
          <w:rtl/>
        </w:rPr>
        <w:t xml:space="preserve">צעת חוק הרשות השנייה לטלוויזיה ורדיו (תיקון </w:t>
      </w:r>
      <w:r>
        <w:rPr>
          <w:rtl/>
        </w:rPr>
        <w:t>–</w:t>
      </w:r>
      <w:r>
        <w:rPr>
          <w:rFonts w:hint="cs"/>
          <w:rtl/>
        </w:rPr>
        <w:t xml:space="preserve"> תנאי הפעלה של בעלי זיכיון בערוץ-</w:t>
      </w:r>
      <w:bookmarkEnd w:id="126"/>
      <w:bookmarkEnd w:id="127"/>
      <w:r>
        <w:rPr>
          <w:rFonts w:hint="cs"/>
          <w:rtl/>
        </w:rPr>
        <w:t xml:space="preserve"> </w:t>
      </w:r>
    </w:p>
    <w:p w14:paraId="7C90BAD2" w14:textId="77777777" w:rsidR="00000000" w:rsidRDefault="00794C8A">
      <w:pPr>
        <w:pStyle w:val="Subject"/>
        <w:rPr>
          <w:rFonts w:hint="cs"/>
          <w:rtl/>
        </w:rPr>
      </w:pPr>
      <w:bookmarkStart w:id="128" w:name="_Toc46140033"/>
      <w:bookmarkStart w:id="129" w:name="_Toc57365911"/>
      <w:r>
        <w:rPr>
          <w:rFonts w:hint="cs"/>
          <w:rtl/>
        </w:rPr>
        <w:t>2 ובערוץ השלישי והוראות שונות), התשס"ג-2003</w:t>
      </w:r>
      <w:bookmarkEnd w:id="128"/>
      <w:bookmarkEnd w:id="129"/>
    </w:p>
    <w:p w14:paraId="575BF4D6" w14:textId="77777777" w:rsidR="00000000" w:rsidRDefault="00794C8A">
      <w:pPr>
        <w:pStyle w:val="a"/>
        <w:ind w:firstLine="0"/>
        <w:rPr>
          <w:rFonts w:hint="cs"/>
          <w:rtl/>
        </w:rPr>
      </w:pPr>
      <w:r>
        <w:rPr>
          <w:rtl/>
        </w:rPr>
        <w:t>[נספחות.]</w:t>
      </w:r>
    </w:p>
    <w:p w14:paraId="7DCC9AF8" w14:textId="77777777" w:rsidR="00000000" w:rsidRDefault="00794C8A">
      <w:pPr>
        <w:pStyle w:val="Subject"/>
        <w:rPr>
          <w:rFonts w:hint="cs"/>
          <w:rtl/>
        </w:rPr>
      </w:pPr>
      <w:bookmarkStart w:id="130" w:name="_Toc46140034"/>
      <w:bookmarkStart w:id="131" w:name="_Toc57365912"/>
      <w:r>
        <w:rPr>
          <w:rFonts w:hint="cs"/>
          <w:rtl/>
        </w:rPr>
        <w:t>(הצעת קבוצת חברי הכנסת)</w:t>
      </w:r>
      <w:bookmarkEnd w:id="130"/>
      <w:bookmarkEnd w:id="131"/>
    </w:p>
    <w:p w14:paraId="2D620525" w14:textId="77777777" w:rsidR="00000000" w:rsidRDefault="00794C8A">
      <w:pPr>
        <w:pStyle w:val="a"/>
        <w:ind w:firstLine="0"/>
        <w:rPr>
          <w:rFonts w:hint="cs"/>
          <w:rtl/>
        </w:rPr>
      </w:pPr>
    </w:p>
    <w:p w14:paraId="246C2965" w14:textId="77777777" w:rsidR="00000000" w:rsidRDefault="00794C8A">
      <w:pPr>
        <w:pStyle w:val="ad"/>
        <w:rPr>
          <w:rtl/>
        </w:rPr>
      </w:pPr>
      <w:r>
        <w:rPr>
          <w:rtl/>
        </w:rPr>
        <w:t>היו"ר ראובן ריבלין:</w:t>
      </w:r>
    </w:p>
    <w:p w14:paraId="647CD012" w14:textId="77777777" w:rsidR="00000000" w:rsidRDefault="00794C8A">
      <w:pPr>
        <w:pStyle w:val="a"/>
        <w:rPr>
          <w:rtl/>
        </w:rPr>
      </w:pPr>
    </w:p>
    <w:p w14:paraId="23472E37" w14:textId="77777777" w:rsidR="00000000" w:rsidRDefault="00794C8A">
      <w:pPr>
        <w:pStyle w:val="a"/>
        <w:rPr>
          <w:rFonts w:hint="cs"/>
          <w:rtl/>
        </w:rPr>
      </w:pPr>
      <w:r>
        <w:rPr>
          <w:rFonts w:hint="cs"/>
          <w:rtl/>
        </w:rPr>
        <w:t>חבר הכנסת גלעד ארדן יעלה ויבוא להציג את הצעת חוק פ/1078, הצעת חוק הרשות השני</w:t>
      </w:r>
      <w:r>
        <w:rPr>
          <w:rFonts w:hint="cs"/>
          <w:rtl/>
        </w:rPr>
        <w:t xml:space="preserve">יה לטלוויזיה ורדיו (תיקון </w:t>
      </w:r>
      <w:r>
        <w:rPr>
          <w:rtl/>
        </w:rPr>
        <w:t>–</w:t>
      </w:r>
      <w:r>
        <w:rPr>
          <w:rFonts w:hint="cs"/>
          <w:rtl/>
        </w:rPr>
        <w:t xml:space="preserve"> תנאי הפעלה של בעלי זיכיון בערוץ-2 ובערוץ השלישי והוראות שונות). ישיב השר גדעון עזרא. האם גם חבר הכנסת שמחון צריך להציג את החוק?</w:t>
      </w:r>
    </w:p>
    <w:p w14:paraId="7CC4A821" w14:textId="77777777" w:rsidR="00000000" w:rsidRDefault="00794C8A">
      <w:pPr>
        <w:pStyle w:val="a"/>
        <w:ind w:firstLine="0"/>
        <w:rPr>
          <w:rFonts w:hint="cs"/>
          <w:rtl/>
        </w:rPr>
      </w:pPr>
    </w:p>
    <w:p w14:paraId="1F72E404" w14:textId="77777777" w:rsidR="00000000" w:rsidRDefault="00794C8A">
      <w:pPr>
        <w:pStyle w:val="ac"/>
        <w:rPr>
          <w:rtl/>
        </w:rPr>
      </w:pPr>
      <w:r>
        <w:rPr>
          <w:rFonts w:hint="eastAsia"/>
          <w:rtl/>
        </w:rPr>
        <w:t>שלום</w:t>
      </w:r>
      <w:r>
        <w:rPr>
          <w:rtl/>
        </w:rPr>
        <w:t xml:space="preserve"> שמחון (העבודה-מימד):</w:t>
      </w:r>
    </w:p>
    <w:p w14:paraId="15A221D5" w14:textId="77777777" w:rsidR="00000000" w:rsidRDefault="00794C8A">
      <w:pPr>
        <w:pStyle w:val="a"/>
        <w:rPr>
          <w:rFonts w:hint="cs"/>
          <w:rtl/>
        </w:rPr>
      </w:pPr>
    </w:p>
    <w:p w14:paraId="07F89A96" w14:textId="77777777" w:rsidR="00000000" w:rsidRDefault="00794C8A">
      <w:pPr>
        <w:pStyle w:val="a"/>
        <w:rPr>
          <w:rFonts w:hint="cs"/>
          <w:rtl/>
        </w:rPr>
      </w:pPr>
      <w:r>
        <w:rPr>
          <w:rFonts w:hint="cs"/>
          <w:rtl/>
        </w:rPr>
        <w:t xml:space="preserve">אני מסתפק בחבר הכנסת ארדן. </w:t>
      </w:r>
    </w:p>
    <w:p w14:paraId="674F146D" w14:textId="77777777" w:rsidR="00000000" w:rsidRDefault="00794C8A">
      <w:pPr>
        <w:pStyle w:val="a"/>
        <w:ind w:firstLine="0"/>
        <w:rPr>
          <w:rFonts w:hint="cs"/>
          <w:rtl/>
        </w:rPr>
      </w:pPr>
    </w:p>
    <w:p w14:paraId="5FCF92AE" w14:textId="77777777" w:rsidR="00000000" w:rsidRDefault="00794C8A">
      <w:pPr>
        <w:pStyle w:val="ad"/>
        <w:rPr>
          <w:rtl/>
        </w:rPr>
      </w:pPr>
      <w:r>
        <w:rPr>
          <w:rtl/>
        </w:rPr>
        <w:t>היו"ר ראובן ריבלין:</w:t>
      </w:r>
    </w:p>
    <w:p w14:paraId="393B0B6E" w14:textId="77777777" w:rsidR="00000000" w:rsidRDefault="00794C8A">
      <w:pPr>
        <w:pStyle w:val="a"/>
        <w:rPr>
          <w:rtl/>
        </w:rPr>
      </w:pPr>
    </w:p>
    <w:p w14:paraId="29325C38" w14:textId="77777777" w:rsidR="00000000" w:rsidRDefault="00794C8A">
      <w:pPr>
        <w:pStyle w:val="a"/>
        <w:rPr>
          <w:rFonts w:hint="cs"/>
          <w:rtl/>
        </w:rPr>
      </w:pPr>
      <w:r>
        <w:rPr>
          <w:rFonts w:hint="cs"/>
          <w:rtl/>
        </w:rPr>
        <w:t>האם הממשלה מסכימה, אדו</w:t>
      </w:r>
      <w:r>
        <w:rPr>
          <w:rFonts w:hint="cs"/>
          <w:rtl/>
        </w:rPr>
        <w:t xml:space="preserve">ני השר? </w:t>
      </w:r>
    </w:p>
    <w:p w14:paraId="0C08A158" w14:textId="77777777" w:rsidR="00000000" w:rsidRDefault="00794C8A">
      <w:pPr>
        <w:pStyle w:val="a"/>
        <w:ind w:firstLine="0"/>
        <w:rPr>
          <w:rFonts w:hint="cs"/>
          <w:rtl/>
        </w:rPr>
      </w:pPr>
    </w:p>
    <w:p w14:paraId="42226E02" w14:textId="77777777" w:rsidR="00000000" w:rsidRDefault="00794C8A">
      <w:pPr>
        <w:pStyle w:val="ac"/>
        <w:rPr>
          <w:rtl/>
        </w:rPr>
      </w:pPr>
      <w:r>
        <w:rPr>
          <w:rFonts w:hint="eastAsia"/>
          <w:rtl/>
        </w:rPr>
        <w:t>השר</w:t>
      </w:r>
      <w:r>
        <w:rPr>
          <w:rtl/>
        </w:rPr>
        <w:t xml:space="preserve"> גדעון עזרא:</w:t>
      </w:r>
    </w:p>
    <w:p w14:paraId="3DE30FAE" w14:textId="77777777" w:rsidR="00000000" w:rsidRDefault="00794C8A">
      <w:pPr>
        <w:pStyle w:val="a"/>
        <w:rPr>
          <w:rFonts w:hint="cs"/>
          <w:rtl/>
        </w:rPr>
      </w:pPr>
    </w:p>
    <w:p w14:paraId="4ADD4E97" w14:textId="77777777" w:rsidR="00000000" w:rsidRDefault="00794C8A">
      <w:pPr>
        <w:pStyle w:val="a"/>
        <w:rPr>
          <w:rFonts w:hint="cs"/>
          <w:rtl/>
        </w:rPr>
      </w:pPr>
      <w:r>
        <w:rPr>
          <w:rFonts w:hint="cs"/>
          <w:rtl/>
        </w:rPr>
        <w:t>בסייגים שהממשלה הכניסה להסתייגויות.</w:t>
      </w:r>
    </w:p>
    <w:p w14:paraId="271CE287" w14:textId="77777777" w:rsidR="00000000" w:rsidRDefault="00794C8A">
      <w:pPr>
        <w:pStyle w:val="a"/>
        <w:ind w:firstLine="0"/>
        <w:rPr>
          <w:rFonts w:hint="cs"/>
          <w:rtl/>
        </w:rPr>
      </w:pPr>
    </w:p>
    <w:p w14:paraId="1A2B2F8F" w14:textId="77777777" w:rsidR="00000000" w:rsidRDefault="00794C8A">
      <w:pPr>
        <w:pStyle w:val="ad"/>
        <w:rPr>
          <w:rtl/>
        </w:rPr>
      </w:pPr>
      <w:r>
        <w:rPr>
          <w:rtl/>
        </w:rPr>
        <w:t>היו"ר ראובן ריבלין:</w:t>
      </w:r>
    </w:p>
    <w:p w14:paraId="05CC449D" w14:textId="77777777" w:rsidR="00000000" w:rsidRDefault="00794C8A">
      <w:pPr>
        <w:pStyle w:val="a"/>
        <w:rPr>
          <w:rtl/>
        </w:rPr>
      </w:pPr>
    </w:p>
    <w:p w14:paraId="0870EF57" w14:textId="77777777" w:rsidR="00000000" w:rsidRDefault="00794C8A">
      <w:pPr>
        <w:pStyle w:val="a"/>
        <w:rPr>
          <w:rFonts w:hint="cs"/>
          <w:rtl/>
        </w:rPr>
      </w:pPr>
      <w:r>
        <w:rPr>
          <w:rFonts w:hint="cs"/>
          <w:rtl/>
        </w:rPr>
        <w:t xml:space="preserve">לא כתוב לי כאן. חבר הכנסת ארדן, האם אתה מסכים להסתייגויות של הממשלה? </w:t>
      </w:r>
    </w:p>
    <w:p w14:paraId="6F9A87D6" w14:textId="77777777" w:rsidR="00000000" w:rsidRDefault="00794C8A">
      <w:pPr>
        <w:pStyle w:val="a"/>
        <w:ind w:firstLine="0"/>
        <w:rPr>
          <w:rFonts w:hint="cs"/>
          <w:rtl/>
        </w:rPr>
      </w:pPr>
    </w:p>
    <w:p w14:paraId="165A1588" w14:textId="77777777" w:rsidR="00000000" w:rsidRDefault="00794C8A">
      <w:pPr>
        <w:pStyle w:val="ac"/>
        <w:rPr>
          <w:rtl/>
        </w:rPr>
      </w:pPr>
      <w:r>
        <w:rPr>
          <w:rFonts w:hint="eastAsia"/>
          <w:rtl/>
        </w:rPr>
        <w:t>גלעד</w:t>
      </w:r>
      <w:r>
        <w:rPr>
          <w:rtl/>
        </w:rPr>
        <w:t xml:space="preserve"> ארדן (הליכוד):</w:t>
      </w:r>
    </w:p>
    <w:p w14:paraId="18F8AE64" w14:textId="77777777" w:rsidR="00000000" w:rsidRDefault="00794C8A">
      <w:pPr>
        <w:pStyle w:val="a"/>
        <w:rPr>
          <w:rFonts w:hint="cs"/>
          <w:rtl/>
        </w:rPr>
      </w:pPr>
    </w:p>
    <w:p w14:paraId="1746FDB5" w14:textId="77777777" w:rsidR="00000000" w:rsidRDefault="00794C8A">
      <w:pPr>
        <w:pStyle w:val="a"/>
        <w:rPr>
          <w:rFonts w:hint="cs"/>
          <w:rtl/>
        </w:rPr>
      </w:pPr>
      <w:r>
        <w:rPr>
          <w:rFonts w:hint="cs"/>
          <w:rtl/>
        </w:rPr>
        <w:t>אני לא מכיר את כל ההסתייגויות של הממשלה, כי אף אחד מהממשלה לא דיבר אתי.</w:t>
      </w:r>
    </w:p>
    <w:p w14:paraId="197FD841" w14:textId="77777777" w:rsidR="00000000" w:rsidRDefault="00794C8A">
      <w:pPr>
        <w:pStyle w:val="a"/>
        <w:ind w:firstLine="0"/>
        <w:rPr>
          <w:rFonts w:hint="cs"/>
          <w:rtl/>
        </w:rPr>
      </w:pPr>
    </w:p>
    <w:p w14:paraId="589804BD" w14:textId="77777777" w:rsidR="00000000" w:rsidRDefault="00794C8A">
      <w:pPr>
        <w:pStyle w:val="ad"/>
        <w:rPr>
          <w:rtl/>
        </w:rPr>
      </w:pPr>
      <w:r>
        <w:rPr>
          <w:rtl/>
        </w:rPr>
        <w:t xml:space="preserve">היו"ר </w:t>
      </w:r>
      <w:r>
        <w:rPr>
          <w:rtl/>
        </w:rPr>
        <w:t>ראובן ריבלין:</w:t>
      </w:r>
    </w:p>
    <w:p w14:paraId="5AFA994E" w14:textId="77777777" w:rsidR="00000000" w:rsidRDefault="00794C8A">
      <w:pPr>
        <w:pStyle w:val="a"/>
        <w:rPr>
          <w:rtl/>
        </w:rPr>
      </w:pPr>
    </w:p>
    <w:p w14:paraId="5AD82C96" w14:textId="77777777" w:rsidR="00000000" w:rsidRDefault="00794C8A">
      <w:pPr>
        <w:pStyle w:val="a"/>
        <w:rPr>
          <w:rFonts w:hint="cs"/>
          <w:rtl/>
        </w:rPr>
      </w:pPr>
      <w:r>
        <w:rPr>
          <w:rFonts w:hint="cs"/>
          <w:rtl/>
        </w:rPr>
        <w:t>לכן, חבר הכנסת ארדן, עלה על הדוכן והרצה את טענותיך.  אין הסכמה של הממשלה.</w:t>
      </w:r>
    </w:p>
    <w:p w14:paraId="32335BDF" w14:textId="77777777" w:rsidR="00000000" w:rsidRDefault="00794C8A">
      <w:pPr>
        <w:pStyle w:val="a"/>
        <w:ind w:firstLine="0"/>
        <w:rPr>
          <w:rFonts w:hint="cs"/>
          <w:rtl/>
        </w:rPr>
      </w:pPr>
    </w:p>
    <w:p w14:paraId="77584AA2" w14:textId="77777777" w:rsidR="00000000" w:rsidRDefault="00794C8A">
      <w:pPr>
        <w:pStyle w:val="ac"/>
        <w:rPr>
          <w:rtl/>
        </w:rPr>
      </w:pPr>
      <w:r>
        <w:rPr>
          <w:rFonts w:hint="eastAsia"/>
          <w:rtl/>
        </w:rPr>
        <w:t>השר</w:t>
      </w:r>
      <w:r>
        <w:rPr>
          <w:rtl/>
        </w:rPr>
        <w:t xml:space="preserve"> גדעון עזרא:</w:t>
      </w:r>
    </w:p>
    <w:p w14:paraId="113413C7" w14:textId="77777777" w:rsidR="00000000" w:rsidRDefault="00794C8A">
      <w:pPr>
        <w:pStyle w:val="a"/>
        <w:rPr>
          <w:rFonts w:hint="cs"/>
          <w:rtl/>
        </w:rPr>
      </w:pPr>
    </w:p>
    <w:p w14:paraId="15E77490" w14:textId="77777777" w:rsidR="00000000" w:rsidRDefault="00794C8A">
      <w:pPr>
        <w:pStyle w:val="a"/>
        <w:rPr>
          <w:rFonts w:hint="cs"/>
          <w:rtl/>
        </w:rPr>
      </w:pPr>
      <w:r>
        <w:rPr>
          <w:rFonts w:hint="cs"/>
          <w:rtl/>
        </w:rPr>
        <w:t xml:space="preserve">יש הסכמה. </w:t>
      </w:r>
    </w:p>
    <w:p w14:paraId="6B6F85C9" w14:textId="77777777" w:rsidR="00000000" w:rsidRDefault="00794C8A">
      <w:pPr>
        <w:pStyle w:val="a"/>
        <w:rPr>
          <w:rFonts w:hint="cs"/>
          <w:rtl/>
        </w:rPr>
      </w:pPr>
    </w:p>
    <w:p w14:paraId="306C692E" w14:textId="77777777" w:rsidR="00000000" w:rsidRDefault="00794C8A">
      <w:pPr>
        <w:pStyle w:val="ac"/>
        <w:rPr>
          <w:rtl/>
        </w:rPr>
      </w:pPr>
      <w:r>
        <w:rPr>
          <w:rFonts w:hint="eastAsia"/>
          <w:rtl/>
        </w:rPr>
        <w:t>שלום</w:t>
      </w:r>
      <w:r>
        <w:rPr>
          <w:rtl/>
        </w:rPr>
        <w:t xml:space="preserve"> שמחון (העבודה-מימד):</w:t>
      </w:r>
    </w:p>
    <w:p w14:paraId="4A0BD89C" w14:textId="77777777" w:rsidR="00000000" w:rsidRDefault="00794C8A">
      <w:pPr>
        <w:pStyle w:val="a"/>
        <w:rPr>
          <w:rFonts w:hint="cs"/>
          <w:rtl/>
        </w:rPr>
      </w:pPr>
    </w:p>
    <w:p w14:paraId="4381BCC7" w14:textId="77777777" w:rsidR="00000000" w:rsidRDefault="00794C8A">
      <w:pPr>
        <w:pStyle w:val="a"/>
        <w:rPr>
          <w:rFonts w:hint="cs"/>
          <w:rtl/>
        </w:rPr>
      </w:pPr>
      <w:r>
        <w:rPr>
          <w:rFonts w:hint="cs"/>
          <w:rtl/>
        </w:rPr>
        <w:t xml:space="preserve">הממשלה מסכימה. </w:t>
      </w:r>
    </w:p>
    <w:p w14:paraId="6333EB8B" w14:textId="77777777" w:rsidR="00000000" w:rsidRDefault="00794C8A">
      <w:pPr>
        <w:pStyle w:val="a"/>
        <w:ind w:firstLine="0"/>
        <w:rPr>
          <w:rFonts w:hint="cs"/>
          <w:rtl/>
        </w:rPr>
      </w:pPr>
    </w:p>
    <w:p w14:paraId="59E017C0" w14:textId="77777777" w:rsidR="00000000" w:rsidRDefault="00794C8A">
      <w:pPr>
        <w:pStyle w:val="ad"/>
        <w:rPr>
          <w:rtl/>
        </w:rPr>
      </w:pPr>
      <w:r>
        <w:rPr>
          <w:rtl/>
        </w:rPr>
        <w:t>היו"ר ראובן ריבלין:</w:t>
      </w:r>
    </w:p>
    <w:p w14:paraId="04FBFBF1" w14:textId="77777777" w:rsidR="00000000" w:rsidRDefault="00794C8A">
      <w:pPr>
        <w:pStyle w:val="a"/>
        <w:rPr>
          <w:rtl/>
        </w:rPr>
      </w:pPr>
    </w:p>
    <w:p w14:paraId="51FD0233" w14:textId="77777777" w:rsidR="00000000" w:rsidRDefault="00794C8A">
      <w:pPr>
        <w:pStyle w:val="a"/>
        <w:rPr>
          <w:rFonts w:hint="cs"/>
          <w:rtl/>
        </w:rPr>
      </w:pPr>
      <w:r>
        <w:rPr>
          <w:rFonts w:hint="cs"/>
          <w:rtl/>
        </w:rPr>
        <w:t xml:space="preserve">רבותי חברי הכנסת, תיכף אשאל את הממשלה, אבל קודם אני שואל את חברי הכנסת. </w:t>
      </w:r>
      <w:r>
        <w:rPr>
          <w:rFonts w:hint="cs"/>
          <w:rtl/>
        </w:rPr>
        <w:t>את השר אני אשאל אחר כך, כי החוק עדיין לא בידיו. הכבוד שלי לשר הוא לא רק אישי, הוא גם מערכתי, אבל הכבוד שלי לחברי הכנסת גם הוא כבוד גדול. ההצעה היא שלכם. אני שואל אתכם: האם אתם רוצים לנמק מהמקום מהטעם שהגעתם להסכמה עם הממשלה? זו  שאלה ברורה, כי צריך פה להיע</w:t>
      </w:r>
      <w:r>
        <w:rPr>
          <w:rFonts w:hint="cs"/>
          <w:rtl/>
        </w:rPr>
        <w:t xml:space="preserve">רך. האם אתם מסכימים? </w:t>
      </w:r>
    </w:p>
    <w:p w14:paraId="724A3A76" w14:textId="77777777" w:rsidR="00000000" w:rsidRDefault="00794C8A">
      <w:pPr>
        <w:pStyle w:val="a"/>
        <w:ind w:firstLine="0"/>
        <w:rPr>
          <w:rFonts w:hint="cs"/>
          <w:rtl/>
        </w:rPr>
      </w:pPr>
    </w:p>
    <w:p w14:paraId="24B1BC33" w14:textId="77777777" w:rsidR="00000000" w:rsidRDefault="00794C8A">
      <w:pPr>
        <w:pStyle w:val="ac"/>
        <w:rPr>
          <w:rtl/>
        </w:rPr>
      </w:pPr>
      <w:r>
        <w:rPr>
          <w:rFonts w:hint="eastAsia"/>
          <w:rtl/>
        </w:rPr>
        <w:t>שלום</w:t>
      </w:r>
      <w:r>
        <w:rPr>
          <w:rtl/>
        </w:rPr>
        <w:t xml:space="preserve"> שמחון (העבודה-מימד):</w:t>
      </w:r>
    </w:p>
    <w:p w14:paraId="518DC9C4" w14:textId="77777777" w:rsidR="00000000" w:rsidRDefault="00794C8A">
      <w:pPr>
        <w:pStyle w:val="a"/>
        <w:rPr>
          <w:rFonts w:hint="cs"/>
          <w:rtl/>
        </w:rPr>
      </w:pPr>
    </w:p>
    <w:p w14:paraId="47824ADB" w14:textId="77777777" w:rsidR="00000000" w:rsidRDefault="00794C8A">
      <w:pPr>
        <w:pStyle w:val="a"/>
        <w:rPr>
          <w:rFonts w:hint="cs"/>
          <w:rtl/>
        </w:rPr>
      </w:pPr>
      <w:r>
        <w:rPr>
          <w:rFonts w:hint="cs"/>
          <w:rtl/>
        </w:rPr>
        <w:t xml:space="preserve">אני יכול להגיד מה אמר לי ממלא-מקום ראש הממשלה. </w:t>
      </w:r>
    </w:p>
    <w:p w14:paraId="6C7E878D" w14:textId="77777777" w:rsidR="00000000" w:rsidRDefault="00794C8A">
      <w:pPr>
        <w:pStyle w:val="a"/>
        <w:ind w:firstLine="0"/>
        <w:rPr>
          <w:rFonts w:hint="cs"/>
          <w:rtl/>
        </w:rPr>
      </w:pPr>
    </w:p>
    <w:p w14:paraId="4D231DD0" w14:textId="77777777" w:rsidR="00000000" w:rsidRDefault="00794C8A">
      <w:pPr>
        <w:pStyle w:val="ac"/>
        <w:rPr>
          <w:rtl/>
        </w:rPr>
      </w:pPr>
      <w:r>
        <w:rPr>
          <w:rFonts w:hint="eastAsia"/>
          <w:rtl/>
        </w:rPr>
        <w:t>השר</w:t>
      </w:r>
      <w:r>
        <w:rPr>
          <w:rtl/>
        </w:rPr>
        <w:t xml:space="preserve"> גדעון עזרא:</w:t>
      </w:r>
    </w:p>
    <w:p w14:paraId="573B9C7D" w14:textId="77777777" w:rsidR="00000000" w:rsidRDefault="00794C8A">
      <w:pPr>
        <w:pStyle w:val="a"/>
        <w:rPr>
          <w:rFonts w:hint="cs"/>
          <w:rtl/>
        </w:rPr>
      </w:pPr>
    </w:p>
    <w:p w14:paraId="24EF3EC7" w14:textId="77777777" w:rsidR="00000000" w:rsidRDefault="00794C8A">
      <w:pPr>
        <w:pStyle w:val="a"/>
        <w:rPr>
          <w:rFonts w:hint="cs"/>
          <w:rtl/>
        </w:rPr>
      </w:pPr>
      <w:r>
        <w:rPr>
          <w:rFonts w:hint="cs"/>
          <w:rtl/>
        </w:rPr>
        <w:t xml:space="preserve">אני אענה מה עמדת הממשלה. אני רק אומר שיש לממשלה הסכמה בתנאי שאתם בעניין זה - - - </w:t>
      </w:r>
    </w:p>
    <w:p w14:paraId="09482A31" w14:textId="77777777" w:rsidR="00000000" w:rsidRDefault="00794C8A">
      <w:pPr>
        <w:pStyle w:val="a"/>
        <w:ind w:firstLine="0"/>
        <w:rPr>
          <w:rFonts w:hint="cs"/>
          <w:rtl/>
        </w:rPr>
      </w:pPr>
    </w:p>
    <w:p w14:paraId="308761BC" w14:textId="77777777" w:rsidR="00000000" w:rsidRDefault="00794C8A">
      <w:pPr>
        <w:pStyle w:val="ad"/>
        <w:rPr>
          <w:rtl/>
        </w:rPr>
      </w:pPr>
      <w:r>
        <w:rPr>
          <w:rtl/>
        </w:rPr>
        <w:t>היו"ר ראובן ריבלין:</w:t>
      </w:r>
    </w:p>
    <w:p w14:paraId="54BD2B28" w14:textId="77777777" w:rsidR="00000000" w:rsidRDefault="00794C8A">
      <w:pPr>
        <w:pStyle w:val="a"/>
        <w:rPr>
          <w:rtl/>
        </w:rPr>
      </w:pPr>
    </w:p>
    <w:p w14:paraId="782D90C5" w14:textId="77777777" w:rsidR="00000000" w:rsidRDefault="00794C8A">
      <w:pPr>
        <w:pStyle w:val="a"/>
        <w:rPr>
          <w:rFonts w:hint="cs"/>
          <w:rtl/>
        </w:rPr>
      </w:pPr>
      <w:r>
        <w:rPr>
          <w:rFonts w:hint="cs"/>
          <w:rtl/>
        </w:rPr>
        <w:t xml:space="preserve">אני אומר עוד הפעם: כשאתה עולה למעלה </w:t>
      </w:r>
      <w:r>
        <w:rPr>
          <w:rFonts w:hint="cs"/>
          <w:rtl/>
        </w:rPr>
        <w:t xml:space="preserve">זה על המכסה שלך. כשאתה עולה למעלה אין הסכמת ממשלה. כשאתה עולה למעלה אנחנו דנים בחוק, ואז הוא יעבור או לא יעבור. אתה רוצה לדבר מהצד? זה מחייב יותר.  בבקשה.  אדוני יציג את ההצעה, ואני אחליט לאחר מכן. </w:t>
      </w:r>
    </w:p>
    <w:p w14:paraId="0717BD59" w14:textId="77777777" w:rsidR="00000000" w:rsidRDefault="00794C8A">
      <w:pPr>
        <w:pStyle w:val="a"/>
        <w:ind w:firstLine="0"/>
        <w:rPr>
          <w:rFonts w:hint="cs"/>
          <w:rtl/>
        </w:rPr>
      </w:pPr>
    </w:p>
    <w:p w14:paraId="34C7A279" w14:textId="77777777" w:rsidR="00000000" w:rsidRDefault="00794C8A">
      <w:pPr>
        <w:pStyle w:val="Speaker"/>
        <w:rPr>
          <w:rtl/>
        </w:rPr>
      </w:pPr>
      <w:bookmarkStart w:id="132" w:name="FS000001037T15_07_2003_17_25_51"/>
      <w:bookmarkStart w:id="133" w:name="_Toc46140035"/>
      <w:bookmarkStart w:id="134" w:name="_Toc57365913"/>
      <w:bookmarkEnd w:id="132"/>
      <w:r>
        <w:rPr>
          <w:rFonts w:hint="eastAsia"/>
          <w:rtl/>
        </w:rPr>
        <w:t>גלעד</w:t>
      </w:r>
      <w:r>
        <w:rPr>
          <w:rtl/>
        </w:rPr>
        <w:t xml:space="preserve"> ארדן (הליכוד):</w:t>
      </w:r>
      <w:bookmarkEnd w:id="133"/>
      <w:bookmarkEnd w:id="134"/>
    </w:p>
    <w:p w14:paraId="69B0DD10" w14:textId="77777777" w:rsidR="00000000" w:rsidRDefault="00794C8A">
      <w:pPr>
        <w:pStyle w:val="a"/>
        <w:rPr>
          <w:rFonts w:hint="cs"/>
          <w:rtl/>
        </w:rPr>
      </w:pPr>
    </w:p>
    <w:p w14:paraId="411D983D" w14:textId="77777777" w:rsidR="00000000" w:rsidRDefault="00794C8A">
      <w:pPr>
        <w:pStyle w:val="a"/>
        <w:rPr>
          <w:rFonts w:hint="cs"/>
          <w:rtl/>
        </w:rPr>
      </w:pPr>
      <w:r>
        <w:rPr>
          <w:rFonts w:hint="cs"/>
          <w:rtl/>
        </w:rPr>
        <w:t xml:space="preserve">אדוני היושב-ראש, אני בהחלט מעוניין </w:t>
      </w:r>
      <w:r>
        <w:rPr>
          <w:rFonts w:hint="cs"/>
          <w:rtl/>
        </w:rPr>
        <w:t>לתאם את הצעתי עם הצעת הממשלה, אם כי אני חייב לומר, שעדיין לא הובהר לי מהן דרישות הממשלה כדי לתמוך בהצעת החוק שלי, או מה נדרש לשנות בה.</w:t>
      </w:r>
    </w:p>
    <w:p w14:paraId="27662571" w14:textId="77777777" w:rsidR="00000000" w:rsidRDefault="00794C8A">
      <w:pPr>
        <w:pStyle w:val="a"/>
        <w:rPr>
          <w:rFonts w:hint="cs"/>
          <w:rtl/>
        </w:rPr>
      </w:pPr>
    </w:p>
    <w:p w14:paraId="14B72C41" w14:textId="77777777" w:rsidR="00000000" w:rsidRDefault="00794C8A">
      <w:pPr>
        <w:pStyle w:val="a"/>
        <w:rPr>
          <w:rFonts w:hint="cs"/>
          <w:rtl/>
        </w:rPr>
      </w:pPr>
      <w:r>
        <w:rPr>
          <w:rFonts w:hint="cs"/>
          <w:rtl/>
        </w:rPr>
        <w:t>באופן עקרוני, הצעת החוק מדברת על הסדרה, בשלב זה חלקית, של שוק התקשורת נוכח ההצטמקות שחלה בשוק הפרסום במדינת ישראל. כידוע</w:t>
      </w:r>
      <w:r>
        <w:rPr>
          <w:rFonts w:hint="cs"/>
          <w:rtl/>
        </w:rPr>
        <w:t xml:space="preserve"> לכולנו, הרגולטור הטיל מגבלות מסוימות על הזכיינים של הערוץ השני ושל הערוץ השלישי, הידוע בכינוי ערוץ-10.</w:t>
      </w:r>
      <w:bookmarkStart w:id="135" w:name="FS000001037T15_07_2003_17_17_36"/>
      <w:bookmarkEnd w:id="135"/>
      <w:r>
        <w:rPr>
          <w:rFonts w:hint="cs"/>
          <w:rtl/>
        </w:rPr>
        <w:t xml:space="preserve"> ההגבלות האלה של הרגולציה, יחד עם הצטמצמות שוק הפרסום, כנראה הביאו למצב שבו ערוץ-10 הגיע לקריסה כלכלית, והממשלה החליטה, יחד עם חברי ועדת הכלכלה, להיחלץ ל</w:t>
      </w:r>
      <w:r>
        <w:rPr>
          <w:rFonts w:hint="cs"/>
          <w:rtl/>
        </w:rPr>
        <w:t xml:space="preserve">עזרתו, וזאת, ראשית, כדי לשמור על תחרות בשוק הפרסום ובשוק התקשורת, ושנית, כדי למנוע מצב שמאות משפחות יאבדו את מקום עבודתן ויצטרפו למעגל האבטלה. </w:t>
      </w:r>
    </w:p>
    <w:p w14:paraId="52298909" w14:textId="77777777" w:rsidR="00000000" w:rsidRDefault="00794C8A">
      <w:pPr>
        <w:pStyle w:val="a"/>
        <w:ind w:firstLine="0"/>
        <w:rPr>
          <w:rFonts w:hint="cs"/>
          <w:rtl/>
        </w:rPr>
      </w:pPr>
    </w:p>
    <w:p w14:paraId="1E7B0CCB" w14:textId="77777777" w:rsidR="00000000" w:rsidRDefault="00794C8A">
      <w:pPr>
        <w:pStyle w:val="a"/>
        <w:ind w:firstLine="0"/>
        <w:rPr>
          <w:rFonts w:hint="cs"/>
          <w:rtl/>
        </w:rPr>
      </w:pPr>
      <w:r>
        <w:rPr>
          <w:rFonts w:hint="cs"/>
          <w:rtl/>
        </w:rPr>
        <w:tab/>
        <w:t>לכן, הצעת החוק שלי מאמצת קודם כול את המלצות ועדת-יצחקי. עם זאת, הצעת החוק שלי באה לתקן את המצב הקיים, שבו יד א</w:t>
      </w:r>
      <w:r>
        <w:rPr>
          <w:rFonts w:hint="cs"/>
          <w:rtl/>
        </w:rPr>
        <w:t xml:space="preserve">חת של המדינה מעוניינת לעזור לערוץ-10 להישאר בחיים, ובית-המשפט של מדינת ישראל מורה על הקפאת הליכים, כדי שהנושים לא יחסלו את הסיכויים לשקם את הערוץ;  והיד השנייה של המדינה </w:t>
      </w:r>
      <w:r>
        <w:rPr>
          <w:rtl/>
        </w:rPr>
        <w:t>–</w:t>
      </w:r>
      <w:r>
        <w:rPr>
          <w:rFonts w:hint="cs"/>
          <w:rtl/>
        </w:rPr>
        <w:t xml:space="preserve"> קרי, המחוקק </w:t>
      </w:r>
      <w:r>
        <w:rPr>
          <w:rtl/>
        </w:rPr>
        <w:t>–</w:t>
      </w:r>
      <w:r>
        <w:rPr>
          <w:rFonts w:hint="cs"/>
          <w:rtl/>
        </w:rPr>
        <w:t xml:space="preserve"> קבעה בחוק, שלמועצת הערוץ השני אין שיקול דעת, ולמעשה, אם הערוץ אינו עומ</w:t>
      </w:r>
      <w:r>
        <w:rPr>
          <w:rFonts w:hint="cs"/>
          <w:rtl/>
        </w:rPr>
        <w:t>ד בתנאי הזיכיון, תוך 30 יום המדינה חייבת לקחת לו את הזיכיון, דבר הגורם לכך שאף משקיע לא ירצה להשקיע ולהציל את הערוץ. לכן, הצעת החוק שלי מתקנת את המצב הזה, ובמצב של - - -</w:t>
      </w:r>
    </w:p>
    <w:p w14:paraId="71A67826" w14:textId="77777777" w:rsidR="00000000" w:rsidRDefault="00794C8A">
      <w:pPr>
        <w:pStyle w:val="a"/>
        <w:ind w:firstLine="0"/>
        <w:rPr>
          <w:rFonts w:hint="cs"/>
          <w:rtl/>
        </w:rPr>
      </w:pPr>
    </w:p>
    <w:p w14:paraId="1A5C30AF" w14:textId="77777777" w:rsidR="00000000" w:rsidRDefault="00794C8A">
      <w:pPr>
        <w:pStyle w:val="ad"/>
        <w:rPr>
          <w:rFonts w:hint="cs"/>
          <w:rtl/>
        </w:rPr>
      </w:pPr>
      <w:r>
        <w:rPr>
          <w:rFonts w:hint="cs"/>
          <w:rtl/>
        </w:rPr>
        <w:t>ה</w:t>
      </w:r>
      <w:r>
        <w:rPr>
          <w:rtl/>
        </w:rPr>
        <w:t>יו"ר ראובן ריבלין:</w:t>
      </w:r>
    </w:p>
    <w:p w14:paraId="5DC46C2F" w14:textId="77777777" w:rsidR="00000000" w:rsidRDefault="00794C8A">
      <w:pPr>
        <w:pStyle w:val="a"/>
        <w:rPr>
          <w:rFonts w:hint="cs"/>
          <w:rtl/>
        </w:rPr>
      </w:pPr>
    </w:p>
    <w:p w14:paraId="53773345" w14:textId="77777777" w:rsidR="00000000" w:rsidRDefault="00794C8A">
      <w:pPr>
        <w:pStyle w:val="a"/>
        <w:rPr>
          <w:rFonts w:hint="cs"/>
          <w:rtl/>
        </w:rPr>
      </w:pPr>
      <w:r>
        <w:rPr>
          <w:rFonts w:hint="cs"/>
          <w:rtl/>
        </w:rPr>
        <w:t>חבר הכנסת ארדן, ברשותך, איך אתה תסביר את הדברים לאנשים שלא השתתפ</w:t>
      </w:r>
      <w:r>
        <w:rPr>
          <w:rFonts w:hint="cs"/>
          <w:rtl/>
        </w:rPr>
        <w:t xml:space="preserve">ו באותו זמן במכרז לערוץ-10, משום שהם חשבו שהם צריכים לתת תנאי מינימום כל כך קשים, והם נתנו עוד יותר? יכול להיות שלו אתה ואני היינו יודעים שהדברים כל כך קלים, היינו משתתפים במכרז. </w:t>
      </w:r>
    </w:p>
    <w:p w14:paraId="1EF6C2FF" w14:textId="77777777" w:rsidR="00000000" w:rsidRDefault="00794C8A">
      <w:pPr>
        <w:pStyle w:val="a"/>
        <w:ind w:firstLine="0"/>
        <w:rPr>
          <w:rFonts w:hint="cs"/>
          <w:rtl/>
        </w:rPr>
      </w:pPr>
    </w:p>
    <w:p w14:paraId="7BA37DCF" w14:textId="77777777" w:rsidR="00000000" w:rsidRDefault="00794C8A">
      <w:pPr>
        <w:pStyle w:val="ac"/>
        <w:rPr>
          <w:rtl/>
        </w:rPr>
      </w:pPr>
      <w:r>
        <w:rPr>
          <w:rFonts w:hint="eastAsia"/>
          <w:rtl/>
        </w:rPr>
        <w:t>שלום שמחון (</w:t>
      </w:r>
      <w:r>
        <w:rPr>
          <w:rFonts w:hint="cs"/>
          <w:rtl/>
        </w:rPr>
        <w:t>העבודה-מימד</w:t>
      </w:r>
      <w:r>
        <w:rPr>
          <w:rFonts w:hint="eastAsia"/>
          <w:rtl/>
        </w:rPr>
        <w:t>):</w:t>
      </w:r>
    </w:p>
    <w:p w14:paraId="4A1E71D9" w14:textId="77777777" w:rsidR="00000000" w:rsidRDefault="00794C8A">
      <w:pPr>
        <w:pStyle w:val="a"/>
        <w:rPr>
          <w:rFonts w:hint="cs"/>
          <w:rtl/>
        </w:rPr>
      </w:pPr>
    </w:p>
    <w:p w14:paraId="0D027138" w14:textId="77777777" w:rsidR="00000000" w:rsidRDefault="00794C8A">
      <w:pPr>
        <w:pStyle w:val="a"/>
        <w:rPr>
          <w:rFonts w:hint="cs"/>
          <w:rtl/>
        </w:rPr>
      </w:pPr>
      <w:r>
        <w:rPr>
          <w:rFonts w:hint="cs"/>
          <w:rtl/>
        </w:rPr>
        <w:t>אדוני היושב-ראש מנצל יתרונות אישיים.</w:t>
      </w:r>
    </w:p>
    <w:p w14:paraId="31BE2D96" w14:textId="77777777" w:rsidR="00000000" w:rsidRDefault="00794C8A">
      <w:pPr>
        <w:pStyle w:val="a"/>
        <w:ind w:firstLine="0"/>
        <w:rPr>
          <w:rFonts w:hint="cs"/>
          <w:rtl/>
        </w:rPr>
      </w:pPr>
    </w:p>
    <w:p w14:paraId="67E7AED4" w14:textId="77777777" w:rsidR="00000000" w:rsidRDefault="00794C8A">
      <w:pPr>
        <w:pStyle w:val="ad"/>
        <w:rPr>
          <w:rtl/>
        </w:rPr>
      </w:pPr>
      <w:r>
        <w:rPr>
          <w:rtl/>
        </w:rPr>
        <w:t>היו"ר ראוב</w:t>
      </w:r>
      <w:r>
        <w:rPr>
          <w:rtl/>
        </w:rPr>
        <w:t>ן ריבלין:</w:t>
      </w:r>
    </w:p>
    <w:p w14:paraId="3E2AE4F7" w14:textId="77777777" w:rsidR="00000000" w:rsidRDefault="00794C8A">
      <w:pPr>
        <w:pStyle w:val="a"/>
        <w:rPr>
          <w:rtl/>
        </w:rPr>
      </w:pPr>
    </w:p>
    <w:p w14:paraId="0E9EAB6E" w14:textId="77777777" w:rsidR="00000000" w:rsidRDefault="00794C8A">
      <w:pPr>
        <w:pStyle w:val="a"/>
        <w:rPr>
          <w:rFonts w:hint="cs"/>
          <w:rtl/>
        </w:rPr>
      </w:pPr>
      <w:r>
        <w:rPr>
          <w:rFonts w:hint="cs"/>
          <w:rtl/>
        </w:rPr>
        <w:t xml:space="preserve">לא, חלילה, אני רק שואל שאלה בתור אזרח. השאלה היא שאלה נכבדה מאוד, האם החוק שלכם מתייחס לזה. בכל זאת יש פה דילמה, משום שאם יוותרו על כל המחויבויות לערוץ-10, שלא יוותרו, חלילה, גם לערוץ-2, ונימצא במצב שבו לית דין ולית דיין, ואין יצירה מקומית. </w:t>
      </w:r>
    </w:p>
    <w:p w14:paraId="78234A50" w14:textId="77777777" w:rsidR="00000000" w:rsidRDefault="00794C8A">
      <w:pPr>
        <w:pStyle w:val="ac"/>
        <w:rPr>
          <w:rFonts w:hint="cs"/>
          <w:rtl/>
        </w:rPr>
      </w:pPr>
    </w:p>
    <w:p w14:paraId="7CE6D778" w14:textId="77777777" w:rsidR="00000000" w:rsidRDefault="00794C8A">
      <w:pPr>
        <w:pStyle w:val="SpeakerCon"/>
        <w:rPr>
          <w:rtl/>
        </w:rPr>
      </w:pPr>
      <w:bookmarkStart w:id="136" w:name="FS000001037T15_07_2003_17_17_59C"/>
      <w:bookmarkEnd w:id="136"/>
      <w:r>
        <w:rPr>
          <w:rtl/>
        </w:rPr>
        <w:t>גל</w:t>
      </w:r>
      <w:r>
        <w:rPr>
          <w:rtl/>
        </w:rPr>
        <w:t>עד ארדן (הליכוד):</w:t>
      </w:r>
    </w:p>
    <w:p w14:paraId="3EE512E6" w14:textId="77777777" w:rsidR="00000000" w:rsidRDefault="00794C8A">
      <w:pPr>
        <w:pStyle w:val="a"/>
        <w:rPr>
          <w:rtl/>
        </w:rPr>
      </w:pPr>
    </w:p>
    <w:p w14:paraId="7512E894" w14:textId="77777777" w:rsidR="00000000" w:rsidRDefault="00794C8A">
      <w:pPr>
        <w:pStyle w:val="a"/>
        <w:rPr>
          <w:rFonts w:hint="cs"/>
          <w:rtl/>
        </w:rPr>
      </w:pPr>
      <w:r>
        <w:rPr>
          <w:rFonts w:hint="cs"/>
          <w:rtl/>
        </w:rPr>
        <w:t xml:space="preserve">בהחלט נוצר פה מצב של לוח זמנים קצר מאוד, וייתכן שעדיין לא נתנו את דעתנו על כל ההיבטים, ואנחנו נמשיך וניתן את הדעת על כך בוועדה. כיוון שאתה מכיר את הנושא </w:t>
      </w:r>
      <w:r>
        <w:rPr>
          <w:rtl/>
        </w:rPr>
        <w:t>–</w:t>
      </w:r>
      <w:r>
        <w:rPr>
          <w:rFonts w:hint="cs"/>
          <w:rtl/>
        </w:rPr>
        <w:t xml:space="preserve"> אני חושב שיותר טוב מכולנו </w:t>
      </w:r>
      <w:r>
        <w:rPr>
          <w:rtl/>
        </w:rPr>
        <w:t>–</w:t>
      </w:r>
      <w:r>
        <w:rPr>
          <w:rFonts w:hint="cs"/>
          <w:rtl/>
        </w:rPr>
        <w:t xml:space="preserve"> נשמח גם אם אדוני היושב-ראש ימשיך לכבד אותנו בנוכחותו ב</w:t>
      </w:r>
      <w:r>
        <w:rPr>
          <w:rFonts w:hint="cs"/>
          <w:rtl/>
        </w:rPr>
        <w:t xml:space="preserve">וועדה ולהאיר את עינינו, וכך נוכל לסתום כל פרצה אפשרית. עם זאת, במצב שנוצר, של קריסה מיידית של ערוץ-10, מול החלופות </w:t>
      </w:r>
      <w:r>
        <w:rPr>
          <w:rtl/>
        </w:rPr>
        <w:t>–</w:t>
      </w:r>
      <w:r>
        <w:rPr>
          <w:rFonts w:hint="cs"/>
          <w:rtl/>
        </w:rPr>
        <w:t xml:space="preserve"> אנחנו חושבים שזה המצב הראוי, ואני חושב שהמדינה עושה דברים כאלה גם במקרים אחרים, כשמתברר לאחר מכן שרגולציה או חקיקה כלשהי לא הביאו לתוצאה שה</w:t>
      </w:r>
      <w:r>
        <w:rPr>
          <w:rFonts w:hint="cs"/>
          <w:rtl/>
        </w:rPr>
        <w:t xml:space="preserve">יא קיוותה אליה. אפילו תקציב המדינה מתוקן על-ידי הממשלה חמש פעמים בשנתיים, כשרואים שהמשק לא מגיע למקומות שקיוו שהוא יגיע אליהם, ואני חושב שגם במקרה הזה ראוי לעשות את התיקון הזה </w:t>
      </w:r>
      <w:r>
        <w:rPr>
          <w:rtl/>
        </w:rPr>
        <w:t>–</w:t>
      </w:r>
      <w:r>
        <w:rPr>
          <w:rFonts w:hint="cs"/>
          <w:rtl/>
        </w:rPr>
        <w:t xml:space="preserve"> עם סתימת הפרצות שאדוני היושב-ראש דיבר עליהן.</w:t>
      </w:r>
    </w:p>
    <w:p w14:paraId="71716C99" w14:textId="77777777" w:rsidR="00000000" w:rsidRDefault="00794C8A">
      <w:pPr>
        <w:pStyle w:val="a"/>
        <w:ind w:firstLine="0"/>
        <w:rPr>
          <w:rFonts w:hint="cs"/>
          <w:rtl/>
        </w:rPr>
      </w:pPr>
    </w:p>
    <w:p w14:paraId="27602D15" w14:textId="77777777" w:rsidR="00000000" w:rsidRDefault="00794C8A">
      <w:pPr>
        <w:pStyle w:val="ad"/>
        <w:rPr>
          <w:rtl/>
        </w:rPr>
      </w:pPr>
      <w:r>
        <w:rPr>
          <w:rtl/>
        </w:rPr>
        <w:t>היו"ר ראובן ריבלין:</w:t>
      </w:r>
    </w:p>
    <w:p w14:paraId="2FAE5014" w14:textId="77777777" w:rsidR="00000000" w:rsidRDefault="00794C8A">
      <w:pPr>
        <w:pStyle w:val="a"/>
        <w:rPr>
          <w:rtl/>
        </w:rPr>
      </w:pPr>
    </w:p>
    <w:p w14:paraId="4D42D3C0" w14:textId="77777777" w:rsidR="00000000" w:rsidRDefault="00794C8A">
      <w:pPr>
        <w:pStyle w:val="a"/>
        <w:rPr>
          <w:rFonts w:hint="cs"/>
          <w:rtl/>
        </w:rPr>
      </w:pPr>
      <w:r>
        <w:rPr>
          <w:rFonts w:hint="cs"/>
          <w:rtl/>
        </w:rPr>
        <w:t>מה עוד שמתכ</w:t>
      </w:r>
      <w:r>
        <w:rPr>
          <w:rFonts w:hint="cs"/>
          <w:rtl/>
        </w:rPr>
        <w:t xml:space="preserve">וונים לעשות מכרז נוסף. יכול להיות שכל אחד ייגש עכשיו למכרז, יציג מרכולת ואחר כך יאמר: מה צריך לקיים? נלך לפי חוק ערוץ-10. אבל העניין שלכם בהחלט חשוב ביותר. אני רק הערתי הערה. </w:t>
      </w:r>
    </w:p>
    <w:p w14:paraId="17C24757" w14:textId="77777777" w:rsidR="00000000" w:rsidRDefault="00794C8A">
      <w:pPr>
        <w:pStyle w:val="a"/>
        <w:rPr>
          <w:rFonts w:hint="cs"/>
          <w:rtl/>
        </w:rPr>
      </w:pPr>
    </w:p>
    <w:p w14:paraId="13379F3D" w14:textId="77777777" w:rsidR="00000000" w:rsidRDefault="00794C8A">
      <w:pPr>
        <w:pStyle w:val="a"/>
        <w:rPr>
          <w:rFonts w:hint="cs"/>
          <w:rtl/>
        </w:rPr>
      </w:pPr>
      <w:r>
        <w:rPr>
          <w:rFonts w:hint="cs"/>
          <w:rtl/>
        </w:rPr>
        <w:t>האם אדוני נותן את יתרת הזמן לחבר הכנסת שמחון?</w:t>
      </w:r>
    </w:p>
    <w:p w14:paraId="57E49757" w14:textId="77777777" w:rsidR="00000000" w:rsidRDefault="00794C8A">
      <w:pPr>
        <w:pStyle w:val="a"/>
        <w:rPr>
          <w:rFonts w:hint="cs"/>
          <w:rtl/>
        </w:rPr>
      </w:pPr>
    </w:p>
    <w:p w14:paraId="778EB693" w14:textId="77777777" w:rsidR="00000000" w:rsidRDefault="00794C8A">
      <w:pPr>
        <w:pStyle w:val="SpeakerCon"/>
        <w:rPr>
          <w:rtl/>
        </w:rPr>
      </w:pPr>
      <w:bookmarkStart w:id="137" w:name="FS000001037T15_07_2003_17_18_08C"/>
      <w:bookmarkEnd w:id="137"/>
      <w:r>
        <w:rPr>
          <w:rtl/>
        </w:rPr>
        <w:t>גלעד ארדן (הליכוד):</w:t>
      </w:r>
    </w:p>
    <w:p w14:paraId="38FF1AAA" w14:textId="77777777" w:rsidR="00000000" w:rsidRDefault="00794C8A">
      <w:pPr>
        <w:pStyle w:val="a"/>
        <w:rPr>
          <w:rtl/>
        </w:rPr>
      </w:pPr>
    </w:p>
    <w:p w14:paraId="2DAECFF0" w14:textId="77777777" w:rsidR="00000000" w:rsidRDefault="00794C8A">
      <w:pPr>
        <w:pStyle w:val="a"/>
        <w:rPr>
          <w:rFonts w:hint="cs"/>
          <w:rtl/>
        </w:rPr>
      </w:pPr>
      <w:r>
        <w:rPr>
          <w:rFonts w:hint="cs"/>
          <w:rtl/>
        </w:rPr>
        <w:t>בהחלט. לכבו</w:t>
      </w:r>
      <w:r>
        <w:rPr>
          <w:rFonts w:hint="cs"/>
          <w:rtl/>
        </w:rPr>
        <w:t>ד הוא לי.</w:t>
      </w:r>
    </w:p>
    <w:p w14:paraId="266BFE69" w14:textId="77777777" w:rsidR="00000000" w:rsidRDefault="00794C8A">
      <w:pPr>
        <w:pStyle w:val="a"/>
        <w:rPr>
          <w:rFonts w:hint="cs"/>
          <w:rtl/>
        </w:rPr>
      </w:pPr>
    </w:p>
    <w:p w14:paraId="180BBBEB" w14:textId="77777777" w:rsidR="00000000" w:rsidRDefault="00794C8A">
      <w:pPr>
        <w:pStyle w:val="ad"/>
        <w:rPr>
          <w:rtl/>
        </w:rPr>
      </w:pPr>
      <w:r>
        <w:rPr>
          <w:rtl/>
        </w:rPr>
        <w:t>היו"ר ראובן ריבלין:</w:t>
      </w:r>
    </w:p>
    <w:p w14:paraId="1534DB93" w14:textId="77777777" w:rsidR="00000000" w:rsidRDefault="00794C8A">
      <w:pPr>
        <w:pStyle w:val="a"/>
        <w:rPr>
          <w:rtl/>
        </w:rPr>
      </w:pPr>
    </w:p>
    <w:p w14:paraId="27D84888" w14:textId="77777777" w:rsidR="00000000" w:rsidRDefault="00794C8A">
      <w:pPr>
        <w:pStyle w:val="a"/>
        <w:rPr>
          <w:rFonts w:hint="cs"/>
          <w:rtl/>
        </w:rPr>
      </w:pPr>
      <w:r>
        <w:rPr>
          <w:rFonts w:hint="cs"/>
          <w:rtl/>
        </w:rPr>
        <w:t>בבקשה, חבר הכנסת שלום שמחון, ואחר כך יענה השר.</w:t>
      </w:r>
    </w:p>
    <w:p w14:paraId="2F6350BD" w14:textId="77777777" w:rsidR="00000000" w:rsidRDefault="00794C8A">
      <w:pPr>
        <w:pStyle w:val="a"/>
        <w:rPr>
          <w:rFonts w:hint="cs"/>
          <w:rtl/>
        </w:rPr>
      </w:pPr>
    </w:p>
    <w:p w14:paraId="101D3981" w14:textId="77777777" w:rsidR="00000000" w:rsidRDefault="00794C8A">
      <w:pPr>
        <w:pStyle w:val="Speaker"/>
        <w:rPr>
          <w:rtl/>
        </w:rPr>
      </w:pPr>
      <w:bookmarkStart w:id="138" w:name="FS000000461T15_07_2003_17_18_35"/>
      <w:bookmarkStart w:id="139" w:name="_Toc46140036"/>
      <w:bookmarkStart w:id="140" w:name="_Toc57365914"/>
      <w:bookmarkEnd w:id="138"/>
      <w:r>
        <w:rPr>
          <w:rFonts w:hint="eastAsia"/>
          <w:rtl/>
        </w:rPr>
        <w:t>שלום שמחון (</w:t>
      </w:r>
      <w:r>
        <w:rPr>
          <w:rFonts w:hint="cs"/>
          <w:rtl/>
        </w:rPr>
        <w:t>העבודה-מימד</w:t>
      </w:r>
      <w:r>
        <w:rPr>
          <w:rFonts w:hint="eastAsia"/>
          <w:rtl/>
        </w:rPr>
        <w:t>):</w:t>
      </w:r>
      <w:bookmarkEnd w:id="139"/>
      <w:bookmarkEnd w:id="140"/>
    </w:p>
    <w:p w14:paraId="4C33D158" w14:textId="77777777" w:rsidR="00000000" w:rsidRDefault="00794C8A">
      <w:pPr>
        <w:pStyle w:val="a"/>
        <w:rPr>
          <w:rFonts w:hint="cs"/>
          <w:rtl/>
        </w:rPr>
      </w:pPr>
    </w:p>
    <w:p w14:paraId="7AF301BE" w14:textId="77777777" w:rsidR="00000000" w:rsidRDefault="00794C8A">
      <w:pPr>
        <w:pStyle w:val="a"/>
        <w:rPr>
          <w:rFonts w:hint="cs"/>
          <w:rtl/>
        </w:rPr>
      </w:pPr>
      <w:r>
        <w:rPr>
          <w:rFonts w:hint="cs"/>
          <w:rtl/>
        </w:rPr>
        <w:t>אדוני היושב-ראש, אדוני השר, אם אפשר, אני רוצה להשלים בשלוש נקודות. ראשית, אנחנו מקבלים את ההתניות של ועדת השרים שהתכנסה אתמול בערב. אנחנו גם נענינו ל</w:t>
      </w:r>
      <w:r>
        <w:rPr>
          <w:rFonts w:hint="cs"/>
          <w:rtl/>
        </w:rPr>
        <w:t xml:space="preserve">פנייתו של ממלא-מקום ראש הממשלה, אהוד אולמרט, והסכמנו להתניות האלה. </w:t>
      </w:r>
    </w:p>
    <w:p w14:paraId="5796E1FD" w14:textId="77777777" w:rsidR="00000000" w:rsidRDefault="00794C8A">
      <w:pPr>
        <w:pStyle w:val="a"/>
        <w:rPr>
          <w:rFonts w:hint="cs"/>
          <w:rtl/>
        </w:rPr>
      </w:pPr>
    </w:p>
    <w:p w14:paraId="52688C70" w14:textId="77777777" w:rsidR="00000000" w:rsidRDefault="00794C8A">
      <w:pPr>
        <w:pStyle w:val="a"/>
        <w:rPr>
          <w:rFonts w:hint="cs"/>
          <w:rtl/>
        </w:rPr>
      </w:pPr>
      <w:r>
        <w:rPr>
          <w:rFonts w:hint="cs"/>
          <w:rtl/>
        </w:rPr>
        <w:t xml:space="preserve">שנית, אדוני היושב-ראש, כפי שאתה ציינת, בסופו של דבר הנקודה המרכזית היא הנקודה שבין הרשיונות לבין הזיכיונות, ואני כבר מנצל את ההזדמנות כדי להודיע לאדוני היושב-ראש שהוא מוזמן לישיבת הוועדה </w:t>
      </w:r>
      <w:r>
        <w:rPr>
          <w:rFonts w:hint="cs"/>
          <w:rtl/>
        </w:rPr>
        <w:t xml:space="preserve">ביום שני </w:t>
      </w:r>
      <w:r>
        <w:rPr>
          <w:rtl/>
        </w:rPr>
        <w:t>–</w:t>
      </w:r>
      <w:r>
        <w:rPr>
          <w:rFonts w:hint="cs"/>
          <w:rtl/>
        </w:rPr>
        <w:t xml:space="preserve"> הוועדה המשותפת לוועדת החינוך ולוועדת הכלכלה, בראשות יושב-ראש ועדת הכלכלה, הנקראת "ועדת התקשורת". הדיון יעסוק אך ורק ברשיונות וזיכיונות, וזה המקום הראוי שבו תציג בפנינו את עמדותיך בעניין. אדוני היושב-ראש, זה יהיה לפני הליך החקיקה עצמו, כדי שנדע א</w:t>
      </w:r>
      <w:r>
        <w:rPr>
          <w:rFonts w:hint="cs"/>
          <w:rtl/>
        </w:rPr>
        <w:t xml:space="preserve">ם זה נקבע באופן סופי לפי רשיונות, כפי שקבעה הממשלה, ובדרך של החקיקה, שהממשלה עתידה להביא, העניין הזה נעלם גם מעיניך וגם מעיני וגם מעיניו של חבר הכנסת ארדן. </w:t>
      </w:r>
    </w:p>
    <w:p w14:paraId="0FE08340" w14:textId="77777777" w:rsidR="00000000" w:rsidRDefault="00794C8A">
      <w:pPr>
        <w:pStyle w:val="a"/>
        <w:rPr>
          <w:rFonts w:hint="cs"/>
          <w:rtl/>
        </w:rPr>
      </w:pPr>
    </w:p>
    <w:p w14:paraId="3317EA92" w14:textId="77777777" w:rsidR="00000000" w:rsidRDefault="00794C8A">
      <w:pPr>
        <w:pStyle w:val="a"/>
        <w:rPr>
          <w:rFonts w:hint="cs"/>
          <w:rtl/>
        </w:rPr>
      </w:pPr>
      <w:r>
        <w:rPr>
          <w:rFonts w:hint="cs"/>
          <w:rtl/>
        </w:rPr>
        <w:t>שלישית, בהזדמנות הזאת אני מבקש מחברי הכנסת לתמוך בהצעת החוק הזאת כדי לאפשר לסיים אותה לפני תום המו</w:t>
      </w:r>
      <w:r>
        <w:rPr>
          <w:rFonts w:hint="cs"/>
          <w:rtl/>
        </w:rPr>
        <w:t>שב.</w:t>
      </w:r>
    </w:p>
    <w:p w14:paraId="378E9EFC" w14:textId="77777777" w:rsidR="00000000" w:rsidRDefault="00794C8A">
      <w:pPr>
        <w:pStyle w:val="a"/>
        <w:rPr>
          <w:rFonts w:hint="cs"/>
          <w:rtl/>
        </w:rPr>
      </w:pPr>
    </w:p>
    <w:p w14:paraId="7575E902" w14:textId="77777777" w:rsidR="00000000" w:rsidRDefault="00794C8A">
      <w:pPr>
        <w:pStyle w:val="ad"/>
        <w:rPr>
          <w:rtl/>
        </w:rPr>
      </w:pPr>
      <w:r>
        <w:rPr>
          <w:rtl/>
        </w:rPr>
        <w:t>היו"ר ראובן ריבלין:</w:t>
      </w:r>
    </w:p>
    <w:p w14:paraId="4778EC29" w14:textId="77777777" w:rsidR="00000000" w:rsidRDefault="00794C8A">
      <w:pPr>
        <w:pStyle w:val="a"/>
        <w:rPr>
          <w:rtl/>
        </w:rPr>
      </w:pPr>
    </w:p>
    <w:p w14:paraId="0508B33F" w14:textId="77777777" w:rsidR="00000000" w:rsidRDefault="00794C8A">
      <w:pPr>
        <w:pStyle w:val="a"/>
        <w:rPr>
          <w:rFonts w:hint="cs"/>
          <w:rtl/>
        </w:rPr>
      </w:pPr>
      <w:r>
        <w:rPr>
          <w:rFonts w:hint="cs"/>
          <w:rtl/>
        </w:rPr>
        <w:t>תודה רבה לחבר הכנסת שמחון. ישיב השר גדעון עזרא.</w:t>
      </w:r>
    </w:p>
    <w:p w14:paraId="39D11CE7" w14:textId="77777777" w:rsidR="00000000" w:rsidRDefault="00794C8A">
      <w:pPr>
        <w:pStyle w:val="a"/>
        <w:rPr>
          <w:rFonts w:hint="cs"/>
          <w:rtl/>
        </w:rPr>
      </w:pPr>
    </w:p>
    <w:p w14:paraId="264E996B" w14:textId="77777777" w:rsidR="00000000" w:rsidRDefault="00794C8A">
      <w:pPr>
        <w:pStyle w:val="Speaker"/>
        <w:rPr>
          <w:rtl/>
        </w:rPr>
      </w:pPr>
      <w:bookmarkStart w:id="141" w:name="FS000000474T15_07_2003_17_25_39"/>
      <w:bookmarkStart w:id="142" w:name="_Toc46140037"/>
      <w:bookmarkStart w:id="143" w:name="_Toc57365915"/>
      <w:bookmarkEnd w:id="141"/>
      <w:r>
        <w:rPr>
          <w:rFonts w:hint="eastAsia"/>
          <w:rtl/>
        </w:rPr>
        <w:t>השר</w:t>
      </w:r>
      <w:r>
        <w:rPr>
          <w:rtl/>
        </w:rPr>
        <w:t xml:space="preserve"> גדעון עזרא:</w:t>
      </w:r>
      <w:bookmarkEnd w:id="142"/>
      <w:bookmarkEnd w:id="143"/>
    </w:p>
    <w:p w14:paraId="30606CFF" w14:textId="77777777" w:rsidR="00000000" w:rsidRDefault="00794C8A">
      <w:pPr>
        <w:pStyle w:val="a"/>
        <w:rPr>
          <w:rFonts w:hint="cs"/>
          <w:rtl/>
        </w:rPr>
      </w:pPr>
    </w:p>
    <w:p w14:paraId="7E424547" w14:textId="77777777" w:rsidR="00000000" w:rsidRDefault="00794C8A">
      <w:pPr>
        <w:pStyle w:val="a"/>
        <w:rPr>
          <w:rFonts w:hint="cs"/>
          <w:rtl/>
        </w:rPr>
      </w:pPr>
      <w:r>
        <w:rPr>
          <w:rFonts w:hint="cs"/>
          <w:rtl/>
        </w:rPr>
        <w:t xml:space="preserve">רצוני להבהיר שהממשלה תומכת בהצעת החוק, ובהסכמת המציעים אני מציע לאחד אותה עם הצעת החוק הממשלתית לתיקון הצעת חוק הרשות השנייה לטלוויזיה ורדיו, שגובשה בשיתוף עם משרד </w:t>
      </w:r>
      <w:r>
        <w:rPr>
          <w:rFonts w:hint="cs"/>
          <w:rtl/>
        </w:rPr>
        <w:t>המשפטים, משרד האוצר ומשרד התקשורת, על-פי המלצות ועדת-יצחקי. לכן מצאתי לנכון להדגיש, שרק אם המציעים יאשרו שהם מסכימים להצעת הממשלה, אנחנו תומכים בהצעת החוק.</w:t>
      </w:r>
    </w:p>
    <w:p w14:paraId="4F68C268" w14:textId="77777777" w:rsidR="00000000" w:rsidRDefault="00794C8A">
      <w:pPr>
        <w:pStyle w:val="a"/>
        <w:rPr>
          <w:rFonts w:hint="cs"/>
          <w:rtl/>
        </w:rPr>
      </w:pPr>
    </w:p>
    <w:p w14:paraId="00F6F550" w14:textId="77777777" w:rsidR="00000000" w:rsidRDefault="00794C8A">
      <w:pPr>
        <w:pStyle w:val="ad"/>
        <w:rPr>
          <w:rtl/>
        </w:rPr>
      </w:pPr>
      <w:r>
        <w:rPr>
          <w:rtl/>
        </w:rPr>
        <w:t>היו"ר ראובן ריבלין:</w:t>
      </w:r>
    </w:p>
    <w:p w14:paraId="1D2DB643" w14:textId="77777777" w:rsidR="00000000" w:rsidRDefault="00794C8A">
      <w:pPr>
        <w:pStyle w:val="a"/>
        <w:rPr>
          <w:rtl/>
        </w:rPr>
      </w:pPr>
    </w:p>
    <w:p w14:paraId="7DB5E4A8" w14:textId="77777777" w:rsidR="00000000" w:rsidRDefault="00794C8A">
      <w:pPr>
        <w:pStyle w:val="a"/>
        <w:rPr>
          <w:rFonts w:hint="cs"/>
          <w:rtl/>
        </w:rPr>
      </w:pPr>
      <w:r>
        <w:rPr>
          <w:rFonts w:hint="cs"/>
          <w:rtl/>
        </w:rPr>
        <w:t>אני מודה מאוד לשר גדעון עזרא, ומבקש את סליחתו על כך שגם ממלא-מקום ראש הממשלה ו</w:t>
      </w:r>
      <w:r>
        <w:rPr>
          <w:rFonts w:hint="cs"/>
          <w:rtl/>
        </w:rPr>
        <w:t xml:space="preserve">גם יושב-ראש הכנסת לשעבר </w:t>
      </w:r>
      <w:r>
        <w:rPr>
          <w:rtl/>
        </w:rPr>
        <w:t>–</w:t>
      </w:r>
      <w:r>
        <w:rPr>
          <w:rFonts w:hint="cs"/>
          <w:rtl/>
        </w:rPr>
        <w:t xml:space="preserve"> מאחורי גבו מנהלים דיון שמפריע לו מאוד. אני מתכוון, מאחורי גבו של השר גדעון עזרא, תרתי משמע. </w:t>
      </w:r>
    </w:p>
    <w:p w14:paraId="4611EED7" w14:textId="77777777" w:rsidR="00000000" w:rsidRDefault="00794C8A">
      <w:pPr>
        <w:pStyle w:val="a"/>
        <w:rPr>
          <w:rFonts w:hint="cs"/>
          <w:rtl/>
        </w:rPr>
      </w:pPr>
    </w:p>
    <w:p w14:paraId="39047C42" w14:textId="77777777" w:rsidR="00000000" w:rsidRDefault="00794C8A">
      <w:pPr>
        <w:pStyle w:val="a"/>
        <w:rPr>
          <w:rFonts w:hint="cs"/>
          <w:rtl/>
        </w:rPr>
      </w:pPr>
      <w:r>
        <w:rPr>
          <w:rFonts w:hint="cs"/>
          <w:rtl/>
        </w:rPr>
        <w:t xml:space="preserve">כבוד השר, עניינך הובהר. ובכן, חברי הכנסת, מדובר פה בהצעת חוק שהממשלה מסכימה לה. ולכן חבר הכנסת אופיר פינס-פז רשאי להתנגד </w:t>
      </w:r>
      <w:r>
        <w:rPr>
          <w:rtl/>
        </w:rPr>
        <w:t>–</w:t>
      </w:r>
      <w:r>
        <w:rPr>
          <w:rFonts w:hint="cs"/>
          <w:rtl/>
        </w:rPr>
        <w:t xml:space="preserve"> התנגדות ממשית</w:t>
      </w:r>
      <w:r>
        <w:rPr>
          <w:rFonts w:hint="cs"/>
          <w:rtl/>
        </w:rPr>
        <w:t xml:space="preserve"> ואמיתית לגופו של עניין, ולא לנצל את הבמה לדיבור על עניינים שאינם נוגעים לדבר, וכמובן זה גם מחייב את חבר הכנסת פינס להצביע נגד, אלא אם כן ישוכנע. </w:t>
      </w:r>
    </w:p>
    <w:p w14:paraId="7C1FB4C2" w14:textId="77777777" w:rsidR="00000000" w:rsidRDefault="00794C8A">
      <w:pPr>
        <w:pStyle w:val="a"/>
        <w:rPr>
          <w:rFonts w:hint="cs"/>
          <w:rtl/>
        </w:rPr>
      </w:pPr>
    </w:p>
    <w:p w14:paraId="67666CF0" w14:textId="77777777" w:rsidR="00000000" w:rsidRDefault="00794C8A">
      <w:pPr>
        <w:pStyle w:val="Speaker"/>
        <w:rPr>
          <w:rtl/>
        </w:rPr>
      </w:pPr>
      <w:bookmarkStart w:id="144" w:name="FS000000455T15_07_2003_17_29_59"/>
      <w:bookmarkStart w:id="145" w:name="_Toc46140038"/>
      <w:bookmarkStart w:id="146" w:name="_Toc57365916"/>
      <w:bookmarkEnd w:id="144"/>
      <w:r>
        <w:rPr>
          <w:rFonts w:hint="eastAsia"/>
          <w:rtl/>
        </w:rPr>
        <w:t>אופיר</w:t>
      </w:r>
      <w:r>
        <w:rPr>
          <w:rtl/>
        </w:rPr>
        <w:t xml:space="preserve"> פינס-פז (העבודה-מימד):</w:t>
      </w:r>
      <w:bookmarkEnd w:id="145"/>
      <w:bookmarkEnd w:id="146"/>
    </w:p>
    <w:p w14:paraId="5F6E13C5" w14:textId="77777777" w:rsidR="00000000" w:rsidRDefault="00794C8A">
      <w:pPr>
        <w:pStyle w:val="a"/>
        <w:rPr>
          <w:rFonts w:hint="cs"/>
          <w:rtl/>
        </w:rPr>
      </w:pPr>
    </w:p>
    <w:p w14:paraId="1CF94B94" w14:textId="77777777" w:rsidR="00000000" w:rsidRDefault="00794C8A">
      <w:pPr>
        <w:pStyle w:val="a"/>
        <w:rPr>
          <w:rFonts w:hint="cs"/>
          <w:rtl/>
        </w:rPr>
      </w:pPr>
      <w:r>
        <w:rPr>
          <w:rFonts w:hint="cs"/>
          <w:rtl/>
        </w:rPr>
        <w:t>אני מודה שהצעת החוק הזאת הגיעה לכאן, הייתי אומר, בפרוצדורה מזורזת משהו, וחבר ה</w:t>
      </w:r>
      <w:r>
        <w:rPr>
          <w:rFonts w:hint="cs"/>
          <w:rtl/>
        </w:rPr>
        <w:t>כנסת שמחון הסביר גם למה: כי יש עניין של דחיפות לקדם את הצעת החוק במושב הזה.</w:t>
      </w:r>
    </w:p>
    <w:p w14:paraId="22D52C88" w14:textId="77777777" w:rsidR="00000000" w:rsidRDefault="00794C8A">
      <w:pPr>
        <w:pStyle w:val="a"/>
        <w:rPr>
          <w:rFonts w:hint="cs"/>
          <w:rtl/>
        </w:rPr>
      </w:pPr>
    </w:p>
    <w:p w14:paraId="671A26FC" w14:textId="77777777" w:rsidR="00000000" w:rsidRDefault="00794C8A">
      <w:pPr>
        <w:pStyle w:val="ad"/>
        <w:rPr>
          <w:rtl/>
        </w:rPr>
      </w:pPr>
      <w:r>
        <w:rPr>
          <w:rtl/>
        </w:rPr>
        <w:t>היו"ר ראובן ריבלין:</w:t>
      </w:r>
    </w:p>
    <w:p w14:paraId="7156799F" w14:textId="77777777" w:rsidR="00000000" w:rsidRDefault="00794C8A">
      <w:pPr>
        <w:pStyle w:val="a"/>
        <w:rPr>
          <w:rtl/>
        </w:rPr>
      </w:pPr>
    </w:p>
    <w:p w14:paraId="1D84AE11" w14:textId="77777777" w:rsidR="00000000" w:rsidRDefault="00794C8A">
      <w:pPr>
        <w:pStyle w:val="a"/>
        <w:rPr>
          <w:rFonts w:hint="cs"/>
          <w:rtl/>
        </w:rPr>
      </w:pPr>
      <w:r>
        <w:rPr>
          <w:rFonts w:hint="cs"/>
          <w:rtl/>
        </w:rPr>
        <w:t xml:space="preserve">כן, זה בטוח. או כן או לא, אבל זה חייב להיות במושב הזה. </w:t>
      </w:r>
    </w:p>
    <w:p w14:paraId="06168BD6" w14:textId="77777777" w:rsidR="00000000" w:rsidRDefault="00794C8A">
      <w:pPr>
        <w:pStyle w:val="a"/>
        <w:rPr>
          <w:rFonts w:hint="cs"/>
          <w:rtl/>
        </w:rPr>
      </w:pPr>
    </w:p>
    <w:p w14:paraId="29FF3310" w14:textId="77777777" w:rsidR="00000000" w:rsidRDefault="00794C8A">
      <w:pPr>
        <w:pStyle w:val="SpeakerCon"/>
        <w:rPr>
          <w:rtl/>
        </w:rPr>
      </w:pPr>
      <w:r>
        <w:rPr>
          <w:rFonts w:hint="eastAsia"/>
          <w:rtl/>
        </w:rPr>
        <w:t>אופיר</w:t>
      </w:r>
      <w:r>
        <w:rPr>
          <w:rtl/>
        </w:rPr>
        <w:t xml:space="preserve"> פינס-פז (העבודה-מימד):</w:t>
      </w:r>
    </w:p>
    <w:p w14:paraId="3E56A7A2" w14:textId="77777777" w:rsidR="00000000" w:rsidRDefault="00794C8A">
      <w:pPr>
        <w:pStyle w:val="a"/>
        <w:rPr>
          <w:rFonts w:hint="cs"/>
          <w:rtl/>
        </w:rPr>
      </w:pPr>
    </w:p>
    <w:p w14:paraId="1D69BBE2" w14:textId="77777777" w:rsidR="00000000" w:rsidRDefault="00794C8A">
      <w:pPr>
        <w:pStyle w:val="a"/>
        <w:rPr>
          <w:rFonts w:hint="cs"/>
          <w:rtl/>
        </w:rPr>
      </w:pPr>
      <w:r>
        <w:rPr>
          <w:rFonts w:hint="cs"/>
          <w:rtl/>
        </w:rPr>
        <w:t>אני אומר את זה כפתיחה, משום שאני לא מתמצא בפרטי החוק, ואני גם לא חבר וע</w:t>
      </w:r>
      <w:r>
        <w:rPr>
          <w:rFonts w:hint="cs"/>
          <w:rtl/>
        </w:rPr>
        <w:t>דת הכלכלה, אבל אני כן מתמצא בעובדה, שהאדם שאמור לעזור לערוץ-10 הודיע גם מה נראה בערוץ-10. הוא הודיע מה נראה, ובעיקר גם מה לא נראה, וזה לא מקובל עלי. אני אומר לכם את זה בצורה הכי ברורה, זה לא מקובל עלי; לפי דעתי, גם לא מקובל על אף אחד אחר פה בבית הזה, או על</w:t>
      </w:r>
      <w:r>
        <w:rPr>
          <w:rFonts w:hint="cs"/>
          <w:rtl/>
        </w:rPr>
        <w:t xml:space="preserve"> הרוב בבית הזה. </w:t>
      </w:r>
    </w:p>
    <w:p w14:paraId="7C599242" w14:textId="77777777" w:rsidR="00000000" w:rsidRDefault="00794C8A">
      <w:pPr>
        <w:pStyle w:val="a"/>
        <w:rPr>
          <w:rFonts w:hint="cs"/>
          <w:rtl/>
        </w:rPr>
      </w:pPr>
    </w:p>
    <w:p w14:paraId="134CE0EB" w14:textId="77777777" w:rsidR="00000000" w:rsidRDefault="00794C8A">
      <w:pPr>
        <w:pStyle w:val="a"/>
        <w:rPr>
          <w:rFonts w:hint="cs"/>
          <w:rtl/>
        </w:rPr>
      </w:pPr>
      <w:r>
        <w:rPr>
          <w:rFonts w:hint="cs"/>
          <w:rtl/>
        </w:rPr>
        <w:t xml:space="preserve">אני חושב שהממשלה צריכה לומר באופן חד וברור למושיעים ולמשקיעים ולמממנים למיניהם, שאם הממשלה נחלצת לעזרת ערוץ- 10, כאן ועכשיו </w:t>
      </w:r>
      <w:r>
        <w:rPr>
          <w:rtl/>
        </w:rPr>
        <w:t>–</w:t>
      </w:r>
      <w:r>
        <w:rPr>
          <w:rFonts w:hint="cs"/>
          <w:rtl/>
        </w:rPr>
        <w:t xml:space="preserve"> וברמה העקרונית אני בעד זה </w:t>
      </w:r>
      <w:r>
        <w:rPr>
          <w:rtl/>
        </w:rPr>
        <w:t>–</w:t>
      </w:r>
      <w:r>
        <w:rPr>
          <w:rFonts w:hint="cs"/>
          <w:rtl/>
        </w:rPr>
        <w:t xml:space="preserve"> לא יכתיב כל משקיע חיצוני לערוץ-10 את התכנים שלו. ואני מבקש, חברי המציעים, שהדבר הזה </w:t>
      </w:r>
      <w:r>
        <w:rPr>
          <w:rFonts w:hint="cs"/>
          <w:rtl/>
        </w:rPr>
        <w:t>יהיה ברור וחד וחלק מבחינתכם - - -</w:t>
      </w:r>
    </w:p>
    <w:p w14:paraId="075D636D" w14:textId="77777777" w:rsidR="00000000" w:rsidRDefault="00794C8A">
      <w:pPr>
        <w:pStyle w:val="a"/>
        <w:rPr>
          <w:rFonts w:hint="cs"/>
          <w:rtl/>
        </w:rPr>
      </w:pPr>
    </w:p>
    <w:p w14:paraId="24BC0E16" w14:textId="77777777" w:rsidR="00000000" w:rsidRDefault="00794C8A">
      <w:pPr>
        <w:pStyle w:val="ac"/>
        <w:rPr>
          <w:rtl/>
        </w:rPr>
      </w:pPr>
      <w:r>
        <w:rPr>
          <w:rFonts w:hint="eastAsia"/>
          <w:rtl/>
        </w:rPr>
        <w:t>קריאות</w:t>
      </w:r>
      <w:r>
        <w:rPr>
          <w:rtl/>
        </w:rPr>
        <w:t>:</w:t>
      </w:r>
    </w:p>
    <w:p w14:paraId="5D753264" w14:textId="77777777" w:rsidR="00000000" w:rsidRDefault="00794C8A">
      <w:pPr>
        <w:pStyle w:val="a"/>
        <w:rPr>
          <w:rFonts w:hint="cs"/>
          <w:rtl/>
        </w:rPr>
      </w:pPr>
    </w:p>
    <w:p w14:paraId="741AFC58" w14:textId="77777777" w:rsidR="00000000" w:rsidRDefault="00794C8A">
      <w:pPr>
        <w:pStyle w:val="a"/>
        <w:rPr>
          <w:rFonts w:hint="cs"/>
          <w:rtl/>
        </w:rPr>
      </w:pPr>
      <w:r>
        <w:rPr>
          <w:rFonts w:hint="cs"/>
          <w:rtl/>
        </w:rPr>
        <w:t>- - -</w:t>
      </w:r>
    </w:p>
    <w:p w14:paraId="4A4FA9E3" w14:textId="77777777" w:rsidR="00000000" w:rsidRDefault="00794C8A">
      <w:pPr>
        <w:pStyle w:val="a"/>
        <w:rPr>
          <w:rFonts w:hint="cs"/>
          <w:rtl/>
        </w:rPr>
      </w:pPr>
    </w:p>
    <w:p w14:paraId="6D355549" w14:textId="77777777" w:rsidR="00000000" w:rsidRDefault="00794C8A">
      <w:pPr>
        <w:pStyle w:val="SpeakerCon"/>
        <w:rPr>
          <w:rtl/>
        </w:rPr>
      </w:pPr>
      <w:bookmarkStart w:id="147" w:name="FS000000455T15_07_2003_17_35_49C"/>
      <w:bookmarkEnd w:id="147"/>
      <w:r>
        <w:rPr>
          <w:rtl/>
        </w:rPr>
        <w:t>אופיר פינס-פז (העבודה-מימד):</w:t>
      </w:r>
    </w:p>
    <w:p w14:paraId="3215B9F9" w14:textId="77777777" w:rsidR="00000000" w:rsidRDefault="00794C8A">
      <w:pPr>
        <w:pStyle w:val="a"/>
        <w:rPr>
          <w:rtl/>
        </w:rPr>
      </w:pPr>
    </w:p>
    <w:p w14:paraId="068C4107" w14:textId="77777777" w:rsidR="00000000" w:rsidRDefault="00794C8A">
      <w:pPr>
        <w:pStyle w:val="a"/>
        <w:rPr>
          <w:rFonts w:hint="cs"/>
          <w:rtl/>
        </w:rPr>
      </w:pPr>
      <w:r>
        <w:rPr>
          <w:rFonts w:hint="cs"/>
          <w:rtl/>
        </w:rPr>
        <w:t>אני לא יודע. הוא אמר שזה מה שהוא הולך לעשות; היו על זה כתבות מפה עד אמריקה, וזה דבר שהוא אולי טוב במדינה שהוא עובד בה, אבל זה בוודאי לא מתקבל על הדעת במדינה שלנו.</w:t>
      </w:r>
    </w:p>
    <w:p w14:paraId="4DA76C87" w14:textId="77777777" w:rsidR="00000000" w:rsidRDefault="00794C8A">
      <w:pPr>
        <w:pStyle w:val="a"/>
        <w:rPr>
          <w:rFonts w:hint="cs"/>
          <w:rtl/>
        </w:rPr>
      </w:pPr>
    </w:p>
    <w:p w14:paraId="2AFB5FB8" w14:textId="77777777" w:rsidR="00000000" w:rsidRDefault="00794C8A">
      <w:pPr>
        <w:pStyle w:val="ac"/>
        <w:rPr>
          <w:rtl/>
        </w:rPr>
      </w:pPr>
      <w:r>
        <w:rPr>
          <w:rFonts w:hint="eastAsia"/>
          <w:rtl/>
        </w:rPr>
        <w:t>נסים</w:t>
      </w:r>
      <w:r>
        <w:rPr>
          <w:rtl/>
        </w:rPr>
        <w:t xml:space="preserve"> זאב (ש</w:t>
      </w:r>
      <w:r>
        <w:rPr>
          <w:rtl/>
        </w:rPr>
        <w:t>"ס):</w:t>
      </w:r>
    </w:p>
    <w:p w14:paraId="0893E62C" w14:textId="77777777" w:rsidR="00000000" w:rsidRDefault="00794C8A">
      <w:pPr>
        <w:pStyle w:val="a"/>
        <w:rPr>
          <w:rFonts w:hint="cs"/>
          <w:rtl/>
        </w:rPr>
      </w:pPr>
    </w:p>
    <w:p w14:paraId="2CF1CEAC" w14:textId="77777777" w:rsidR="00000000" w:rsidRDefault="00794C8A">
      <w:pPr>
        <w:pStyle w:val="a"/>
        <w:rPr>
          <w:rFonts w:hint="cs"/>
          <w:rtl/>
        </w:rPr>
      </w:pPr>
      <w:r>
        <w:rPr>
          <w:rFonts w:hint="cs"/>
          <w:rtl/>
        </w:rPr>
        <w:t>אולי גם יסביר לכנסת - - -</w:t>
      </w:r>
    </w:p>
    <w:p w14:paraId="53926829" w14:textId="77777777" w:rsidR="00000000" w:rsidRDefault="00794C8A">
      <w:pPr>
        <w:pStyle w:val="a"/>
        <w:rPr>
          <w:rFonts w:hint="cs"/>
          <w:rtl/>
        </w:rPr>
      </w:pPr>
    </w:p>
    <w:p w14:paraId="32B2D845" w14:textId="77777777" w:rsidR="00000000" w:rsidRDefault="00794C8A">
      <w:pPr>
        <w:pStyle w:val="ad"/>
        <w:rPr>
          <w:rtl/>
        </w:rPr>
      </w:pPr>
      <w:r>
        <w:rPr>
          <w:rtl/>
        </w:rPr>
        <w:t>היו"ר ראובן ריבלין:</w:t>
      </w:r>
    </w:p>
    <w:p w14:paraId="121F8DB6" w14:textId="77777777" w:rsidR="00000000" w:rsidRDefault="00794C8A">
      <w:pPr>
        <w:pStyle w:val="a"/>
        <w:rPr>
          <w:rtl/>
        </w:rPr>
      </w:pPr>
    </w:p>
    <w:p w14:paraId="5F8C2CE6" w14:textId="77777777" w:rsidR="00000000" w:rsidRDefault="00794C8A">
      <w:pPr>
        <w:pStyle w:val="a"/>
        <w:rPr>
          <w:rFonts w:hint="cs"/>
          <w:rtl/>
        </w:rPr>
      </w:pPr>
      <w:r>
        <w:rPr>
          <w:rFonts w:hint="cs"/>
          <w:rtl/>
        </w:rPr>
        <w:t>אולי חבר הכנסת נסים זאב ילמד פעם אחת שהוא לא יצעק כשהוא מהלך. אדוני רוצה לצעוק או לקרוא קריאת ביניים, אדוני יעשה זאת כשהוא יושב.</w:t>
      </w:r>
    </w:p>
    <w:p w14:paraId="1FA34CB9" w14:textId="77777777" w:rsidR="00000000" w:rsidRDefault="00794C8A">
      <w:pPr>
        <w:pStyle w:val="a"/>
        <w:rPr>
          <w:rFonts w:hint="cs"/>
          <w:rtl/>
        </w:rPr>
      </w:pPr>
    </w:p>
    <w:p w14:paraId="56C30E87" w14:textId="77777777" w:rsidR="00000000" w:rsidRDefault="00794C8A">
      <w:pPr>
        <w:pStyle w:val="SpeakerCon"/>
        <w:rPr>
          <w:rtl/>
        </w:rPr>
      </w:pPr>
      <w:bookmarkStart w:id="148" w:name="FS000000455T15_07_2003_17_37_43C"/>
      <w:bookmarkEnd w:id="148"/>
      <w:r>
        <w:rPr>
          <w:rtl/>
        </w:rPr>
        <w:t>אופיר פינס-פז (העבודה-מימד):</w:t>
      </w:r>
    </w:p>
    <w:p w14:paraId="14112929" w14:textId="77777777" w:rsidR="00000000" w:rsidRDefault="00794C8A">
      <w:pPr>
        <w:pStyle w:val="a"/>
        <w:rPr>
          <w:rtl/>
        </w:rPr>
      </w:pPr>
    </w:p>
    <w:p w14:paraId="7164D4BF" w14:textId="77777777" w:rsidR="00000000" w:rsidRDefault="00794C8A">
      <w:pPr>
        <w:pStyle w:val="a"/>
        <w:rPr>
          <w:rFonts w:hint="cs"/>
          <w:rtl/>
        </w:rPr>
      </w:pPr>
      <w:r>
        <w:rPr>
          <w:rFonts w:hint="cs"/>
          <w:rtl/>
        </w:rPr>
        <w:t>אני רוצה לסכם את עמדתי: אם העניין הזה לא י</w:t>
      </w:r>
      <w:r>
        <w:rPr>
          <w:rFonts w:hint="cs"/>
          <w:rtl/>
        </w:rPr>
        <w:t xml:space="preserve">היה חד וחלק, אני אתנגד להצעת החוק הזאת, גם כרגע וגם בהמשך החקיקה. אם העניין הזה יוסר מסדר-היום על-ידי הממשלה ועל-ידי המציעים, אני לא רואה מניעה לתמוך בהצעת החוק. </w:t>
      </w:r>
    </w:p>
    <w:p w14:paraId="44428ED5" w14:textId="77777777" w:rsidR="00000000" w:rsidRDefault="00794C8A">
      <w:pPr>
        <w:pStyle w:val="a"/>
        <w:rPr>
          <w:rFonts w:hint="cs"/>
          <w:rtl/>
        </w:rPr>
      </w:pPr>
    </w:p>
    <w:p w14:paraId="486E6D80" w14:textId="77777777" w:rsidR="00000000" w:rsidRDefault="00794C8A">
      <w:pPr>
        <w:pStyle w:val="ad"/>
        <w:rPr>
          <w:rtl/>
        </w:rPr>
      </w:pPr>
      <w:r>
        <w:rPr>
          <w:rtl/>
        </w:rPr>
        <w:t>היו"ר ראובן ריבלין:</w:t>
      </w:r>
    </w:p>
    <w:p w14:paraId="4F6BA576" w14:textId="77777777" w:rsidR="00000000" w:rsidRDefault="00794C8A">
      <w:pPr>
        <w:pStyle w:val="a"/>
        <w:rPr>
          <w:rtl/>
        </w:rPr>
      </w:pPr>
    </w:p>
    <w:p w14:paraId="6FB77129" w14:textId="77777777" w:rsidR="00000000" w:rsidRDefault="00794C8A">
      <w:pPr>
        <w:pStyle w:val="a"/>
        <w:rPr>
          <w:rFonts w:hint="cs"/>
          <w:rtl/>
        </w:rPr>
      </w:pPr>
      <w:r>
        <w:rPr>
          <w:rFonts w:hint="cs"/>
          <w:rtl/>
        </w:rPr>
        <w:t xml:space="preserve">תודה רבה. האם יש תשובה למבקשים? חבר הכנסת שמחון, בבקשה, אתה יכול לעלות </w:t>
      </w:r>
      <w:r>
        <w:rPr>
          <w:rFonts w:hint="cs"/>
          <w:rtl/>
        </w:rPr>
        <w:t>למעלה. עלה. הואיל והוא התנגד, הפרוצדורה היא כזאת. השר אולמרט ביקש ממני רשות לדבר לאחר מכן. הוא לא יוכל לדבר בתור שר, אבל הוא יוכל לדבר כממלא-מקום ראש הממשלה.</w:t>
      </w:r>
    </w:p>
    <w:p w14:paraId="6B7D352B" w14:textId="77777777" w:rsidR="00000000" w:rsidRDefault="00794C8A">
      <w:pPr>
        <w:pStyle w:val="a"/>
        <w:rPr>
          <w:rFonts w:hint="cs"/>
          <w:rtl/>
        </w:rPr>
      </w:pPr>
      <w:r>
        <w:rPr>
          <w:rFonts w:hint="cs"/>
          <w:rtl/>
        </w:rPr>
        <w:t xml:space="preserve"> </w:t>
      </w:r>
    </w:p>
    <w:p w14:paraId="3D6D9574" w14:textId="77777777" w:rsidR="00000000" w:rsidRDefault="00794C8A">
      <w:pPr>
        <w:pStyle w:val="Speaker"/>
        <w:rPr>
          <w:rtl/>
        </w:rPr>
      </w:pPr>
      <w:bookmarkStart w:id="149" w:name="FS000000461T15_07_2003_17_40_29"/>
      <w:bookmarkStart w:id="150" w:name="_Toc46140039"/>
      <w:bookmarkStart w:id="151" w:name="_Toc57365917"/>
      <w:bookmarkEnd w:id="149"/>
      <w:r>
        <w:rPr>
          <w:rFonts w:hint="eastAsia"/>
          <w:rtl/>
        </w:rPr>
        <w:t>שלום שמחון (</w:t>
      </w:r>
      <w:r>
        <w:rPr>
          <w:rFonts w:hint="cs"/>
          <w:rtl/>
        </w:rPr>
        <w:t>העבודה-מימד</w:t>
      </w:r>
      <w:r>
        <w:rPr>
          <w:rFonts w:hint="eastAsia"/>
          <w:rtl/>
        </w:rPr>
        <w:t>):</w:t>
      </w:r>
      <w:bookmarkEnd w:id="150"/>
      <w:bookmarkEnd w:id="151"/>
    </w:p>
    <w:p w14:paraId="300B4D19" w14:textId="77777777" w:rsidR="00000000" w:rsidRDefault="00794C8A">
      <w:pPr>
        <w:pStyle w:val="a"/>
        <w:rPr>
          <w:rFonts w:hint="cs"/>
          <w:rtl/>
        </w:rPr>
      </w:pPr>
    </w:p>
    <w:p w14:paraId="3C997646" w14:textId="77777777" w:rsidR="00000000" w:rsidRDefault="00794C8A">
      <w:pPr>
        <w:pStyle w:val="a"/>
        <w:rPr>
          <w:rFonts w:hint="cs"/>
          <w:rtl/>
        </w:rPr>
      </w:pPr>
      <w:r>
        <w:rPr>
          <w:rFonts w:hint="cs"/>
          <w:rtl/>
        </w:rPr>
        <w:t>אדוני היושב-ראש, אני יכול לענות? אדוני היושב-ראש, חבר הכנסת פז, הופיע</w:t>
      </w:r>
      <w:r>
        <w:rPr>
          <w:rFonts w:hint="cs"/>
          <w:rtl/>
        </w:rPr>
        <w:t xml:space="preserve"> היום בוועדה המשותפת, שאליה אנחנו מבקשים להעביר את החוק </w:t>
      </w:r>
      <w:r>
        <w:rPr>
          <w:rtl/>
        </w:rPr>
        <w:t>–</w:t>
      </w:r>
      <w:r>
        <w:rPr>
          <w:rFonts w:hint="cs"/>
          <w:rtl/>
        </w:rPr>
        <w:t xml:space="preserve"> אתה רוצה להקשיב, חבר הכנסת פינס-פז? הופיע היום בוועדה בא כוחו של סאבא. אני קראתי בוועדה - - -</w:t>
      </w:r>
    </w:p>
    <w:p w14:paraId="665B2C20" w14:textId="77777777" w:rsidR="00000000" w:rsidRDefault="00794C8A">
      <w:pPr>
        <w:pStyle w:val="a"/>
        <w:rPr>
          <w:rFonts w:hint="cs"/>
          <w:rtl/>
        </w:rPr>
      </w:pPr>
    </w:p>
    <w:p w14:paraId="52B8B984" w14:textId="77777777" w:rsidR="00000000" w:rsidRDefault="00794C8A">
      <w:pPr>
        <w:pStyle w:val="ac"/>
        <w:rPr>
          <w:rtl/>
        </w:rPr>
      </w:pPr>
      <w:r>
        <w:rPr>
          <w:rFonts w:hint="eastAsia"/>
          <w:rtl/>
        </w:rPr>
        <w:t>גלעד</w:t>
      </w:r>
      <w:r>
        <w:rPr>
          <w:rtl/>
        </w:rPr>
        <w:t xml:space="preserve"> ארדן (הליכוד):</w:t>
      </w:r>
    </w:p>
    <w:p w14:paraId="13B1DA64" w14:textId="77777777" w:rsidR="00000000" w:rsidRDefault="00794C8A">
      <w:pPr>
        <w:pStyle w:val="a"/>
        <w:rPr>
          <w:rFonts w:hint="cs"/>
          <w:rtl/>
        </w:rPr>
      </w:pPr>
    </w:p>
    <w:p w14:paraId="2913F536" w14:textId="77777777" w:rsidR="00000000" w:rsidRDefault="00794C8A">
      <w:pPr>
        <w:pStyle w:val="a"/>
        <w:rPr>
          <w:rFonts w:hint="cs"/>
          <w:rtl/>
        </w:rPr>
      </w:pPr>
      <w:r>
        <w:rPr>
          <w:rFonts w:hint="cs"/>
          <w:rtl/>
        </w:rPr>
        <w:t>עורך-הדין צלרמאייר.</w:t>
      </w:r>
    </w:p>
    <w:p w14:paraId="7DB2EC02" w14:textId="77777777" w:rsidR="00000000" w:rsidRDefault="00794C8A">
      <w:pPr>
        <w:pStyle w:val="a"/>
        <w:rPr>
          <w:rFonts w:hint="cs"/>
          <w:rtl/>
        </w:rPr>
      </w:pPr>
    </w:p>
    <w:p w14:paraId="54150F4C" w14:textId="77777777" w:rsidR="00000000" w:rsidRDefault="00794C8A">
      <w:pPr>
        <w:pStyle w:val="SpeakerCon"/>
        <w:rPr>
          <w:rtl/>
        </w:rPr>
      </w:pPr>
      <w:bookmarkStart w:id="152" w:name="FS000000461T15_07_2003_17_41_59C"/>
      <w:bookmarkEnd w:id="152"/>
      <w:r>
        <w:rPr>
          <w:rtl/>
        </w:rPr>
        <w:t>שלום שמחון (</w:t>
      </w:r>
      <w:r>
        <w:rPr>
          <w:rFonts w:hint="cs"/>
          <w:rtl/>
        </w:rPr>
        <w:t>העבודה-מימד</w:t>
      </w:r>
      <w:r>
        <w:rPr>
          <w:rtl/>
        </w:rPr>
        <w:t>):</w:t>
      </w:r>
    </w:p>
    <w:p w14:paraId="46F8B924" w14:textId="77777777" w:rsidR="00000000" w:rsidRDefault="00794C8A">
      <w:pPr>
        <w:pStyle w:val="a"/>
        <w:rPr>
          <w:rtl/>
        </w:rPr>
      </w:pPr>
    </w:p>
    <w:p w14:paraId="4EE36E72" w14:textId="77777777" w:rsidR="00000000" w:rsidRDefault="00794C8A">
      <w:pPr>
        <w:pStyle w:val="a"/>
        <w:rPr>
          <w:rFonts w:hint="cs"/>
          <w:rtl/>
        </w:rPr>
      </w:pPr>
      <w:r>
        <w:rPr>
          <w:rFonts w:hint="cs"/>
          <w:rtl/>
        </w:rPr>
        <w:t>עורך-הדין צלרמאייר הופיע בוועדה. א</w:t>
      </w:r>
      <w:r>
        <w:rPr>
          <w:rFonts w:hint="cs"/>
          <w:rtl/>
        </w:rPr>
        <w:t>ני קראתי בפניו את סעיף 46(ג), שאדוני יושב-ראש הכנסת לשעבר בוודאי מכיר אותו, האומר שבעל שליטה לא יכול להתערב בתוכן. שאלתי אותו ואת הבעלים של ערוץ-10 אם כאשר נחתם ההסכם ביניהם - - -</w:t>
      </w:r>
    </w:p>
    <w:p w14:paraId="0610F97D" w14:textId="77777777" w:rsidR="00000000" w:rsidRDefault="00794C8A">
      <w:pPr>
        <w:pStyle w:val="a"/>
        <w:rPr>
          <w:rFonts w:hint="cs"/>
          <w:rtl/>
        </w:rPr>
      </w:pPr>
    </w:p>
    <w:p w14:paraId="543FDD5E" w14:textId="77777777" w:rsidR="00000000" w:rsidRDefault="00794C8A">
      <w:pPr>
        <w:pStyle w:val="ad"/>
        <w:rPr>
          <w:rtl/>
        </w:rPr>
      </w:pPr>
      <w:r>
        <w:rPr>
          <w:rtl/>
        </w:rPr>
        <w:t>היו"ר ראובן ריבלין:</w:t>
      </w:r>
    </w:p>
    <w:p w14:paraId="311C3864" w14:textId="77777777" w:rsidR="00000000" w:rsidRDefault="00794C8A">
      <w:pPr>
        <w:pStyle w:val="a"/>
        <w:rPr>
          <w:rtl/>
        </w:rPr>
      </w:pPr>
    </w:p>
    <w:p w14:paraId="22AC149E" w14:textId="77777777" w:rsidR="00000000" w:rsidRDefault="00794C8A">
      <w:pPr>
        <w:pStyle w:val="a"/>
        <w:rPr>
          <w:rFonts w:hint="cs"/>
          <w:rtl/>
        </w:rPr>
      </w:pPr>
      <w:r>
        <w:rPr>
          <w:rFonts w:hint="cs"/>
          <w:rtl/>
        </w:rPr>
        <w:t xml:space="preserve">חבר הכנסת שמחון, תסלח לי שאני נוקט מידה של הומור, אבל </w:t>
      </w:r>
      <w:r>
        <w:rPr>
          <w:rFonts w:hint="cs"/>
          <w:rtl/>
        </w:rPr>
        <w:t>פעם עלה שוטר לאוטובוס ואמר לאדם שעישן: מדוע אדוני מעשן? אמר לו: למה שאני לא אעשן? אמר לו השוטר: אתה לא רואה שכתוב "אסור לעשן"? אמר לו: ואם כתוב "שתו קוקה-קולה", אני צריך לשתות קוקה-קולה? עכשיו אני שואל אותך: אז מה אם הוא אמר? הוא יכול לומר, ואתה יודע שאומר</w:t>
      </w:r>
      <w:r>
        <w:rPr>
          <w:rFonts w:hint="cs"/>
          <w:rtl/>
        </w:rPr>
        <w:t>ים ואחר כך לא עושים. מה הבעיה?</w:t>
      </w:r>
    </w:p>
    <w:p w14:paraId="3E9FC565" w14:textId="77777777" w:rsidR="00000000" w:rsidRDefault="00794C8A">
      <w:pPr>
        <w:pStyle w:val="ac"/>
        <w:rPr>
          <w:rFonts w:hint="cs"/>
          <w:rtl/>
        </w:rPr>
      </w:pPr>
    </w:p>
    <w:p w14:paraId="12647EEC" w14:textId="77777777" w:rsidR="00000000" w:rsidRDefault="00794C8A">
      <w:pPr>
        <w:pStyle w:val="ac"/>
        <w:rPr>
          <w:rtl/>
        </w:rPr>
      </w:pPr>
      <w:r>
        <w:rPr>
          <w:rFonts w:hint="eastAsia"/>
          <w:rtl/>
        </w:rPr>
        <w:t>יצחק</w:t>
      </w:r>
      <w:r>
        <w:rPr>
          <w:rtl/>
        </w:rPr>
        <w:t xml:space="preserve"> הרצוג (העבודה-מימד):</w:t>
      </w:r>
    </w:p>
    <w:p w14:paraId="3465E54C" w14:textId="77777777" w:rsidR="00000000" w:rsidRDefault="00794C8A">
      <w:pPr>
        <w:pStyle w:val="a"/>
        <w:rPr>
          <w:rFonts w:hint="cs"/>
          <w:rtl/>
        </w:rPr>
      </w:pPr>
    </w:p>
    <w:p w14:paraId="441A6BFA" w14:textId="77777777" w:rsidR="00000000" w:rsidRDefault="00794C8A">
      <w:pPr>
        <w:pStyle w:val="a"/>
        <w:rPr>
          <w:rFonts w:hint="cs"/>
          <w:rtl/>
        </w:rPr>
      </w:pPr>
      <w:r>
        <w:rPr>
          <w:rFonts w:hint="cs"/>
          <w:rtl/>
        </w:rPr>
        <w:t xml:space="preserve">אבל, היושב-ראש, צריך לתת לערוץ-10 לחיות. </w:t>
      </w:r>
    </w:p>
    <w:p w14:paraId="44AD27B8" w14:textId="77777777" w:rsidR="00000000" w:rsidRDefault="00794C8A">
      <w:pPr>
        <w:pStyle w:val="a"/>
        <w:rPr>
          <w:rFonts w:hint="cs"/>
          <w:rtl/>
        </w:rPr>
      </w:pPr>
    </w:p>
    <w:p w14:paraId="41D985C6" w14:textId="77777777" w:rsidR="00000000" w:rsidRDefault="00794C8A">
      <w:pPr>
        <w:pStyle w:val="ac"/>
        <w:rPr>
          <w:rtl/>
        </w:rPr>
      </w:pPr>
      <w:r>
        <w:rPr>
          <w:rFonts w:hint="eastAsia"/>
          <w:rtl/>
        </w:rPr>
        <w:t>גלעד</w:t>
      </w:r>
      <w:r>
        <w:rPr>
          <w:rtl/>
        </w:rPr>
        <w:t xml:space="preserve"> ארדן (הליכוד):</w:t>
      </w:r>
    </w:p>
    <w:p w14:paraId="50EDE527" w14:textId="77777777" w:rsidR="00000000" w:rsidRDefault="00794C8A">
      <w:pPr>
        <w:pStyle w:val="a"/>
        <w:rPr>
          <w:rFonts w:hint="cs"/>
          <w:rtl/>
        </w:rPr>
      </w:pPr>
    </w:p>
    <w:p w14:paraId="517CFC68" w14:textId="77777777" w:rsidR="00000000" w:rsidRDefault="00794C8A">
      <w:pPr>
        <w:pStyle w:val="a"/>
        <w:rPr>
          <w:rFonts w:hint="cs"/>
          <w:rtl/>
        </w:rPr>
      </w:pPr>
      <w:r>
        <w:rPr>
          <w:rFonts w:hint="cs"/>
          <w:rtl/>
        </w:rPr>
        <w:t>- - -</w:t>
      </w:r>
    </w:p>
    <w:p w14:paraId="42EC098F" w14:textId="77777777" w:rsidR="00000000" w:rsidRDefault="00794C8A">
      <w:pPr>
        <w:pStyle w:val="SpeakerCon"/>
        <w:rPr>
          <w:rFonts w:hint="cs"/>
          <w:rtl/>
        </w:rPr>
      </w:pPr>
      <w:bookmarkStart w:id="153" w:name="FS000000461T15_07_2003_17_47_15C"/>
      <w:bookmarkEnd w:id="153"/>
    </w:p>
    <w:p w14:paraId="74377C60" w14:textId="77777777" w:rsidR="00000000" w:rsidRDefault="00794C8A">
      <w:pPr>
        <w:pStyle w:val="SpeakerCon"/>
        <w:rPr>
          <w:rtl/>
        </w:rPr>
      </w:pPr>
      <w:r>
        <w:rPr>
          <w:rtl/>
        </w:rPr>
        <w:t>שלום שמחון (</w:t>
      </w:r>
      <w:r>
        <w:rPr>
          <w:rFonts w:hint="cs"/>
          <w:rtl/>
        </w:rPr>
        <w:t>העבודה-מימד</w:t>
      </w:r>
      <w:r>
        <w:rPr>
          <w:rtl/>
        </w:rPr>
        <w:t>):</w:t>
      </w:r>
    </w:p>
    <w:p w14:paraId="0FAB6F61" w14:textId="77777777" w:rsidR="00000000" w:rsidRDefault="00794C8A">
      <w:pPr>
        <w:pStyle w:val="a"/>
        <w:rPr>
          <w:rtl/>
        </w:rPr>
      </w:pPr>
    </w:p>
    <w:p w14:paraId="3EDCA37F" w14:textId="77777777" w:rsidR="00000000" w:rsidRDefault="00794C8A">
      <w:pPr>
        <w:pStyle w:val="a"/>
        <w:rPr>
          <w:rFonts w:hint="cs"/>
          <w:rtl/>
        </w:rPr>
      </w:pPr>
      <w:r>
        <w:rPr>
          <w:rFonts w:hint="cs"/>
          <w:rtl/>
        </w:rPr>
        <w:t>אבל אני רוצה לתת תשובה שתניח את דעתו של חבר הכנסת אופיר פינס-פז.  על-פי החוק, לבעל השליטה אין יכולת</w:t>
      </w:r>
      <w:r>
        <w:rPr>
          <w:rFonts w:hint="cs"/>
          <w:rtl/>
        </w:rPr>
        <w:t xml:space="preserve"> להשפיע על התוכן. הסעיף הזה נקרא, הוא יהיה חלק מההסכם </w:t>
      </w:r>
      <w:r>
        <w:rPr>
          <w:rtl/>
        </w:rPr>
        <w:t>–</w:t>
      </w:r>
      <w:r>
        <w:rPr>
          <w:rFonts w:hint="cs"/>
          <w:rtl/>
        </w:rPr>
        <w:t xml:space="preserve"> זה נאמר על-ידי עורך-הדין צלרמאייר - - -</w:t>
      </w:r>
    </w:p>
    <w:p w14:paraId="31790F03" w14:textId="77777777" w:rsidR="00000000" w:rsidRDefault="00794C8A">
      <w:pPr>
        <w:pStyle w:val="a"/>
        <w:rPr>
          <w:rFonts w:hint="cs"/>
          <w:rtl/>
        </w:rPr>
      </w:pPr>
    </w:p>
    <w:p w14:paraId="0C41B1B2" w14:textId="77777777" w:rsidR="00000000" w:rsidRDefault="00794C8A">
      <w:pPr>
        <w:pStyle w:val="ac"/>
        <w:rPr>
          <w:rtl/>
        </w:rPr>
      </w:pPr>
      <w:r>
        <w:rPr>
          <w:rFonts w:hint="eastAsia"/>
          <w:rtl/>
        </w:rPr>
        <w:t>אופיר</w:t>
      </w:r>
      <w:r>
        <w:rPr>
          <w:rtl/>
        </w:rPr>
        <w:t xml:space="preserve"> פינס-פז (העבודה-מימד):</w:t>
      </w:r>
    </w:p>
    <w:p w14:paraId="4F4AB7B4" w14:textId="77777777" w:rsidR="00000000" w:rsidRDefault="00794C8A">
      <w:pPr>
        <w:pStyle w:val="a"/>
        <w:ind w:firstLine="0"/>
        <w:rPr>
          <w:rFonts w:hint="cs"/>
          <w:rtl/>
        </w:rPr>
      </w:pPr>
    </w:p>
    <w:p w14:paraId="00765D85" w14:textId="77777777" w:rsidR="00000000" w:rsidRDefault="00794C8A">
      <w:pPr>
        <w:pStyle w:val="a"/>
        <w:ind w:firstLine="0"/>
        <w:rPr>
          <w:rFonts w:hint="cs"/>
          <w:rtl/>
        </w:rPr>
      </w:pPr>
      <w:r>
        <w:rPr>
          <w:rFonts w:hint="cs"/>
          <w:rtl/>
        </w:rPr>
        <w:tab/>
        <w:t xml:space="preserve">ואם ינסה להשפיע?  </w:t>
      </w:r>
    </w:p>
    <w:p w14:paraId="57EE64B9" w14:textId="77777777" w:rsidR="00000000" w:rsidRDefault="00794C8A">
      <w:pPr>
        <w:pStyle w:val="a"/>
        <w:ind w:firstLine="0"/>
        <w:rPr>
          <w:rFonts w:hint="cs"/>
          <w:rtl/>
        </w:rPr>
      </w:pPr>
    </w:p>
    <w:p w14:paraId="6F9AE9E4" w14:textId="77777777" w:rsidR="00000000" w:rsidRDefault="00794C8A">
      <w:pPr>
        <w:pStyle w:val="SpeakerCon"/>
        <w:rPr>
          <w:rtl/>
        </w:rPr>
      </w:pPr>
      <w:bookmarkStart w:id="154" w:name="FS000000461T15_07_2003_17_51_07C"/>
      <w:bookmarkEnd w:id="154"/>
      <w:r>
        <w:rPr>
          <w:rtl/>
        </w:rPr>
        <w:t>שלום שמחון (</w:t>
      </w:r>
      <w:r>
        <w:rPr>
          <w:rFonts w:hint="cs"/>
          <w:rtl/>
        </w:rPr>
        <w:t>העבודה-מימד</w:t>
      </w:r>
      <w:r>
        <w:rPr>
          <w:rtl/>
        </w:rPr>
        <w:t>):</w:t>
      </w:r>
    </w:p>
    <w:p w14:paraId="250BCF95" w14:textId="77777777" w:rsidR="00000000" w:rsidRDefault="00794C8A">
      <w:pPr>
        <w:pStyle w:val="a"/>
        <w:rPr>
          <w:rtl/>
        </w:rPr>
      </w:pPr>
    </w:p>
    <w:p w14:paraId="5127556E" w14:textId="77777777" w:rsidR="00000000" w:rsidRDefault="00794C8A">
      <w:pPr>
        <w:pStyle w:val="a"/>
        <w:rPr>
          <w:rFonts w:hint="cs"/>
          <w:rtl/>
        </w:rPr>
      </w:pPr>
      <w:r>
        <w:rPr>
          <w:rFonts w:hint="cs"/>
          <w:rtl/>
        </w:rPr>
        <w:t xml:space="preserve">ואם ואם ואם </w:t>
      </w:r>
      <w:r>
        <w:rPr>
          <w:rtl/>
        </w:rPr>
        <w:t>–</w:t>
      </w:r>
      <w:r>
        <w:rPr>
          <w:rFonts w:hint="cs"/>
          <w:rtl/>
        </w:rPr>
        <w:t xml:space="preserve"> נו, מה לעשות? על כל פנים, יש סנקציה בחוק, והדברים נאמרו.</w:t>
      </w:r>
    </w:p>
    <w:p w14:paraId="6D052FAE" w14:textId="77777777" w:rsidR="00000000" w:rsidRDefault="00794C8A">
      <w:pPr>
        <w:pStyle w:val="a"/>
        <w:rPr>
          <w:rFonts w:hint="cs"/>
          <w:rtl/>
        </w:rPr>
      </w:pPr>
    </w:p>
    <w:p w14:paraId="7B03146D" w14:textId="77777777" w:rsidR="00000000" w:rsidRDefault="00794C8A">
      <w:pPr>
        <w:pStyle w:val="ad"/>
        <w:rPr>
          <w:rtl/>
        </w:rPr>
      </w:pPr>
      <w:r>
        <w:rPr>
          <w:rtl/>
        </w:rPr>
        <w:t>היו"ר ראו</w:t>
      </w:r>
      <w:r>
        <w:rPr>
          <w:rtl/>
        </w:rPr>
        <w:t>בן ריבלין:</w:t>
      </w:r>
    </w:p>
    <w:p w14:paraId="4033A14B" w14:textId="77777777" w:rsidR="00000000" w:rsidRDefault="00794C8A">
      <w:pPr>
        <w:pStyle w:val="a"/>
        <w:rPr>
          <w:rtl/>
        </w:rPr>
      </w:pPr>
    </w:p>
    <w:p w14:paraId="17BF924A" w14:textId="77777777" w:rsidR="00000000" w:rsidRDefault="00794C8A">
      <w:pPr>
        <w:pStyle w:val="a"/>
        <w:rPr>
          <w:rFonts w:hint="cs"/>
          <w:rtl/>
        </w:rPr>
      </w:pPr>
      <w:r>
        <w:rPr>
          <w:rFonts w:hint="cs"/>
          <w:rtl/>
        </w:rPr>
        <w:t>יש סנקציה בחוק.</w:t>
      </w:r>
    </w:p>
    <w:p w14:paraId="2B5BE4C5" w14:textId="77777777" w:rsidR="00000000" w:rsidRDefault="00794C8A">
      <w:pPr>
        <w:pStyle w:val="a"/>
        <w:rPr>
          <w:rFonts w:hint="cs"/>
          <w:rtl/>
        </w:rPr>
      </w:pPr>
    </w:p>
    <w:p w14:paraId="7F6422C5" w14:textId="77777777" w:rsidR="00000000" w:rsidRDefault="00794C8A">
      <w:pPr>
        <w:pStyle w:val="SpeakerCon"/>
        <w:rPr>
          <w:rtl/>
        </w:rPr>
      </w:pPr>
      <w:bookmarkStart w:id="155" w:name="FS000000461T15_07_2003_17_52_49C"/>
      <w:bookmarkEnd w:id="155"/>
      <w:r>
        <w:rPr>
          <w:rtl/>
        </w:rPr>
        <w:t>שלום שמחון (</w:t>
      </w:r>
      <w:r>
        <w:rPr>
          <w:rFonts w:hint="cs"/>
          <w:rtl/>
        </w:rPr>
        <w:t>העבודה-מימד</w:t>
      </w:r>
      <w:r>
        <w:rPr>
          <w:rtl/>
        </w:rPr>
        <w:t>):</w:t>
      </w:r>
    </w:p>
    <w:p w14:paraId="3F96CB2A" w14:textId="77777777" w:rsidR="00000000" w:rsidRDefault="00794C8A">
      <w:pPr>
        <w:pStyle w:val="a"/>
        <w:rPr>
          <w:rtl/>
        </w:rPr>
      </w:pPr>
    </w:p>
    <w:p w14:paraId="16FCDDCE" w14:textId="77777777" w:rsidR="00000000" w:rsidRDefault="00794C8A">
      <w:pPr>
        <w:pStyle w:val="a"/>
        <w:rPr>
          <w:rFonts w:hint="cs"/>
          <w:rtl/>
        </w:rPr>
      </w:pPr>
      <w:r>
        <w:rPr>
          <w:rFonts w:hint="cs"/>
          <w:rtl/>
        </w:rPr>
        <w:t xml:space="preserve">יש סנקציה בחוק, והיא אפשרית. </w:t>
      </w:r>
    </w:p>
    <w:p w14:paraId="7DD5EF9D" w14:textId="77777777" w:rsidR="00000000" w:rsidRDefault="00794C8A">
      <w:pPr>
        <w:pStyle w:val="SpeakerCon"/>
        <w:rPr>
          <w:rFonts w:hint="cs"/>
          <w:rtl/>
        </w:rPr>
      </w:pPr>
      <w:bookmarkStart w:id="156" w:name="FS000000461T15_07_2003_17_52_00C"/>
      <w:bookmarkEnd w:id="156"/>
    </w:p>
    <w:p w14:paraId="13565AB1" w14:textId="77777777" w:rsidR="00000000" w:rsidRDefault="00794C8A">
      <w:pPr>
        <w:pStyle w:val="ac"/>
        <w:rPr>
          <w:rtl/>
        </w:rPr>
      </w:pPr>
      <w:r>
        <w:rPr>
          <w:rFonts w:hint="eastAsia"/>
          <w:rtl/>
        </w:rPr>
        <w:t>קריאות</w:t>
      </w:r>
      <w:r>
        <w:rPr>
          <w:rtl/>
        </w:rPr>
        <w:t>:</w:t>
      </w:r>
    </w:p>
    <w:p w14:paraId="72E1E721" w14:textId="77777777" w:rsidR="00000000" w:rsidRDefault="00794C8A">
      <w:pPr>
        <w:pStyle w:val="a"/>
        <w:rPr>
          <w:rFonts w:hint="cs"/>
          <w:rtl/>
        </w:rPr>
      </w:pPr>
    </w:p>
    <w:p w14:paraId="5F6CCAFB" w14:textId="77777777" w:rsidR="00000000" w:rsidRDefault="00794C8A">
      <w:pPr>
        <w:pStyle w:val="a"/>
        <w:rPr>
          <w:rFonts w:hint="cs"/>
          <w:rtl/>
        </w:rPr>
      </w:pPr>
      <w:r>
        <w:rPr>
          <w:rFonts w:hint="cs"/>
          <w:rtl/>
        </w:rPr>
        <w:t>- - -</w:t>
      </w:r>
    </w:p>
    <w:p w14:paraId="6BB3F1E5" w14:textId="77777777" w:rsidR="00000000" w:rsidRDefault="00794C8A">
      <w:pPr>
        <w:pStyle w:val="a"/>
        <w:rPr>
          <w:rFonts w:hint="cs"/>
          <w:rtl/>
        </w:rPr>
      </w:pPr>
    </w:p>
    <w:p w14:paraId="7153E1EA" w14:textId="77777777" w:rsidR="00000000" w:rsidRDefault="00794C8A">
      <w:pPr>
        <w:pStyle w:val="ac"/>
        <w:rPr>
          <w:rtl/>
        </w:rPr>
      </w:pPr>
      <w:r>
        <w:rPr>
          <w:rFonts w:hint="eastAsia"/>
          <w:rtl/>
        </w:rPr>
        <w:t>גלעד</w:t>
      </w:r>
      <w:r>
        <w:rPr>
          <w:rtl/>
        </w:rPr>
        <w:t xml:space="preserve"> ארדן (הליכוד):</w:t>
      </w:r>
    </w:p>
    <w:p w14:paraId="3A0EB46F" w14:textId="77777777" w:rsidR="00000000" w:rsidRDefault="00794C8A">
      <w:pPr>
        <w:pStyle w:val="a"/>
        <w:rPr>
          <w:rFonts w:hint="cs"/>
          <w:rtl/>
        </w:rPr>
      </w:pPr>
    </w:p>
    <w:p w14:paraId="612CEBDA" w14:textId="77777777" w:rsidR="00000000" w:rsidRDefault="00794C8A">
      <w:pPr>
        <w:pStyle w:val="a"/>
        <w:rPr>
          <w:rFonts w:hint="cs"/>
          <w:rtl/>
        </w:rPr>
      </w:pPr>
      <w:r>
        <w:rPr>
          <w:rFonts w:hint="cs"/>
          <w:rtl/>
        </w:rPr>
        <w:t>- - -</w:t>
      </w:r>
    </w:p>
    <w:p w14:paraId="1360E8C2" w14:textId="77777777" w:rsidR="00000000" w:rsidRDefault="00794C8A">
      <w:pPr>
        <w:pStyle w:val="a"/>
        <w:rPr>
          <w:rFonts w:hint="cs"/>
          <w:rtl/>
        </w:rPr>
      </w:pPr>
    </w:p>
    <w:p w14:paraId="07CE16CC" w14:textId="77777777" w:rsidR="00000000" w:rsidRDefault="00794C8A">
      <w:pPr>
        <w:pStyle w:val="ad"/>
        <w:rPr>
          <w:rtl/>
        </w:rPr>
      </w:pPr>
      <w:r>
        <w:rPr>
          <w:rtl/>
        </w:rPr>
        <w:t>היו"ר ראובן ריבלין:</w:t>
      </w:r>
    </w:p>
    <w:p w14:paraId="084D4C0E" w14:textId="77777777" w:rsidR="00000000" w:rsidRDefault="00794C8A">
      <w:pPr>
        <w:pStyle w:val="a"/>
        <w:rPr>
          <w:rtl/>
        </w:rPr>
      </w:pPr>
    </w:p>
    <w:p w14:paraId="186B748E" w14:textId="77777777" w:rsidR="00000000" w:rsidRDefault="00794C8A">
      <w:pPr>
        <w:pStyle w:val="a"/>
        <w:rPr>
          <w:rFonts w:hint="cs"/>
          <w:rtl/>
        </w:rPr>
      </w:pPr>
      <w:r>
        <w:rPr>
          <w:rFonts w:hint="cs"/>
          <w:rtl/>
        </w:rPr>
        <w:t xml:space="preserve">זאת לא הבעיה, זאת לא הבעיה. רבותי, אני מבקש. </w:t>
      </w:r>
    </w:p>
    <w:p w14:paraId="6D63194A" w14:textId="77777777" w:rsidR="00000000" w:rsidRDefault="00794C8A">
      <w:pPr>
        <w:pStyle w:val="a"/>
        <w:rPr>
          <w:rFonts w:hint="cs"/>
          <w:rtl/>
        </w:rPr>
      </w:pPr>
    </w:p>
    <w:p w14:paraId="0DCE2472" w14:textId="77777777" w:rsidR="00000000" w:rsidRDefault="00794C8A">
      <w:pPr>
        <w:pStyle w:val="SpeakerCon"/>
        <w:rPr>
          <w:rtl/>
        </w:rPr>
      </w:pPr>
      <w:bookmarkStart w:id="157" w:name="FS000000461T15_07_2003_17_53_41C"/>
      <w:bookmarkEnd w:id="157"/>
      <w:r>
        <w:rPr>
          <w:rtl/>
        </w:rPr>
        <w:t>שלום שמחון (</w:t>
      </w:r>
      <w:r>
        <w:rPr>
          <w:rFonts w:hint="cs"/>
          <w:rtl/>
        </w:rPr>
        <w:t>העבודה-מימד</w:t>
      </w:r>
      <w:r>
        <w:rPr>
          <w:rtl/>
        </w:rPr>
        <w:t>):</w:t>
      </w:r>
    </w:p>
    <w:p w14:paraId="3858E6EE" w14:textId="77777777" w:rsidR="00000000" w:rsidRDefault="00794C8A">
      <w:pPr>
        <w:pStyle w:val="a"/>
        <w:rPr>
          <w:rtl/>
        </w:rPr>
      </w:pPr>
    </w:p>
    <w:p w14:paraId="45A0172C" w14:textId="77777777" w:rsidR="00000000" w:rsidRDefault="00794C8A">
      <w:pPr>
        <w:pStyle w:val="a"/>
        <w:rPr>
          <w:rFonts w:hint="cs"/>
          <w:rtl/>
        </w:rPr>
      </w:pPr>
      <w:r>
        <w:rPr>
          <w:rFonts w:hint="cs"/>
          <w:rtl/>
        </w:rPr>
        <w:t>על כל פנים, אני מבקש להצביע בע</w:t>
      </w:r>
      <w:r>
        <w:rPr>
          <w:rFonts w:hint="cs"/>
          <w:rtl/>
        </w:rPr>
        <w:t xml:space="preserve">ד הצעת החוק. אני חושב שניתנה פה תשובה. </w:t>
      </w:r>
    </w:p>
    <w:p w14:paraId="29A5BD3D" w14:textId="77777777" w:rsidR="00000000" w:rsidRDefault="00794C8A">
      <w:pPr>
        <w:pStyle w:val="a"/>
        <w:ind w:firstLine="0"/>
        <w:rPr>
          <w:rFonts w:hint="cs"/>
          <w:rtl/>
        </w:rPr>
      </w:pPr>
      <w:r>
        <w:rPr>
          <w:rFonts w:hint="cs"/>
          <w:rtl/>
        </w:rPr>
        <w:t xml:space="preserve"> </w:t>
      </w:r>
    </w:p>
    <w:p w14:paraId="5659A739" w14:textId="77777777" w:rsidR="00000000" w:rsidRDefault="00794C8A">
      <w:pPr>
        <w:pStyle w:val="ad"/>
        <w:rPr>
          <w:rtl/>
        </w:rPr>
      </w:pPr>
      <w:r>
        <w:rPr>
          <w:rtl/>
        </w:rPr>
        <w:t>היו"ר ראובן ריבלין:</w:t>
      </w:r>
    </w:p>
    <w:p w14:paraId="48711C49" w14:textId="77777777" w:rsidR="00000000" w:rsidRDefault="00794C8A">
      <w:pPr>
        <w:pStyle w:val="a"/>
        <w:rPr>
          <w:rtl/>
        </w:rPr>
      </w:pPr>
    </w:p>
    <w:p w14:paraId="3656E98C" w14:textId="77777777" w:rsidR="00000000" w:rsidRDefault="00794C8A">
      <w:pPr>
        <w:pStyle w:val="a"/>
        <w:rPr>
          <w:rFonts w:hint="cs"/>
          <w:rtl/>
        </w:rPr>
      </w:pPr>
      <w:r>
        <w:rPr>
          <w:rFonts w:hint="cs"/>
          <w:rtl/>
        </w:rPr>
        <w:t xml:space="preserve">תודה רבה לחבר הכנסת שמחון. אדוני השר, הואיל והעניין לא נוגע למשרדך, אינני יכול לתת לך לדבר ולהתערב בדיון, אבל הואיל ואדוני הוא ממלא-מקום ראש הממשלה וראש הממשלה לא נמצא - ראש הממשלה יכול להתערב </w:t>
      </w:r>
      <w:r>
        <w:rPr>
          <w:rFonts w:hint="cs"/>
          <w:rtl/>
        </w:rPr>
        <w:t>בכל דיון. אז אם אדוני רוצה, הוא יכול לעלות.</w:t>
      </w:r>
    </w:p>
    <w:p w14:paraId="3F4A6F35" w14:textId="77777777" w:rsidR="00000000" w:rsidRDefault="00794C8A">
      <w:pPr>
        <w:pStyle w:val="a"/>
        <w:rPr>
          <w:rFonts w:hint="cs"/>
          <w:rtl/>
        </w:rPr>
      </w:pPr>
    </w:p>
    <w:p w14:paraId="25992BCF" w14:textId="77777777" w:rsidR="00000000" w:rsidRDefault="00794C8A">
      <w:pPr>
        <w:pStyle w:val="ac"/>
        <w:rPr>
          <w:rtl/>
        </w:rPr>
      </w:pPr>
      <w:r>
        <w:rPr>
          <w:rFonts w:hint="eastAsia"/>
          <w:rtl/>
        </w:rPr>
        <w:t>שר</w:t>
      </w:r>
      <w:r>
        <w:rPr>
          <w:rtl/>
        </w:rPr>
        <w:t xml:space="preserve"> התעשייה, המסחר והתעסוקה אהוד אולמרט:</w:t>
      </w:r>
    </w:p>
    <w:p w14:paraId="003258BA" w14:textId="77777777" w:rsidR="00000000" w:rsidRDefault="00794C8A">
      <w:pPr>
        <w:pStyle w:val="a"/>
        <w:rPr>
          <w:rFonts w:hint="cs"/>
          <w:rtl/>
        </w:rPr>
      </w:pPr>
    </w:p>
    <w:p w14:paraId="268297B6" w14:textId="77777777" w:rsidR="00000000" w:rsidRDefault="00794C8A">
      <w:pPr>
        <w:pStyle w:val="a"/>
        <w:rPr>
          <w:rFonts w:hint="cs"/>
          <w:rtl/>
        </w:rPr>
      </w:pPr>
      <w:r>
        <w:rPr>
          <w:rFonts w:hint="cs"/>
          <w:rtl/>
        </w:rPr>
        <w:t xml:space="preserve">אני מודה לך מעומק לבי על כך שאפשרת לי להשתמש במעמדי המיוחד, ואני מוותר על הפריווילגיה. </w:t>
      </w:r>
    </w:p>
    <w:p w14:paraId="7B02E72C" w14:textId="77777777" w:rsidR="00000000" w:rsidRDefault="00794C8A">
      <w:pPr>
        <w:pStyle w:val="a"/>
        <w:rPr>
          <w:rFonts w:hint="cs"/>
          <w:rtl/>
        </w:rPr>
      </w:pPr>
    </w:p>
    <w:p w14:paraId="396B8B34" w14:textId="77777777" w:rsidR="00000000" w:rsidRDefault="00794C8A">
      <w:pPr>
        <w:pStyle w:val="ad"/>
        <w:rPr>
          <w:rtl/>
        </w:rPr>
      </w:pPr>
      <w:r>
        <w:rPr>
          <w:rtl/>
        </w:rPr>
        <w:t>היו"ר ראובן ריבלין:</w:t>
      </w:r>
    </w:p>
    <w:p w14:paraId="6DC82C6B" w14:textId="77777777" w:rsidR="00000000" w:rsidRDefault="00794C8A">
      <w:pPr>
        <w:pStyle w:val="a"/>
        <w:rPr>
          <w:rtl/>
        </w:rPr>
      </w:pPr>
    </w:p>
    <w:p w14:paraId="335CFF9B" w14:textId="77777777" w:rsidR="00000000" w:rsidRDefault="00794C8A">
      <w:pPr>
        <w:pStyle w:val="a"/>
        <w:rPr>
          <w:rFonts w:hint="cs"/>
          <w:rtl/>
        </w:rPr>
      </w:pPr>
      <w:r>
        <w:rPr>
          <w:rFonts w:hint="cs"/>
          <w:rtl/>
        </w:rPr>
        <w:t xml:space="preserve">תודה רבה. </w:t>
      </w:r>
    </w:p>
    <w:p w14:paraId="11C6A52B" w14:textId="77777777" w:rsidR="00000000" w:rsidRDefault="00794C8A">
      <w:pPr>
        <w:pStyle w:val="a"/>
        <w:rPr>
          <w:rFonts w:hint="cs"/>
          <w:rtl/>
        </w:rPr>
      </w:pPr>
    </w:p>
    <w:p w14:paraId="0CBB1D85" w14:textId="77777777" w:rsidR="00000000" w:rsidRDefault="00794C8A">
      <w:pPr>
        <w:pStyle w:val="a"/>
        <w:rPr>
          <w:rFonts w:hint="cs"/>
          <w:rtl/>
        </w:rPr>
      </w:pPr>
      <w:r>
        <w:rPr>
          <w:rFonts w:hint="cs"/>
          <w:rtl/>
        </w:rPr>
        <w:t>רבותי חברי הכנסת, אנחנו עוברים להצבעה. מי בעד? מ</w:t>
      </w:r>
      <w:r>
        <w:rPr>
          <w:rFonts w:hint="cs"/>
          <w:rtl/>
        </w:rPr>
        <w:t xml:space="preserve">י נגד? נא להצביע. </w:t>
      </w:r>
    </w:p>
    <w:p w14:paraId="016821F4" w14:textId="77777777" w:rsidR="00000000" w:rsidRDefault="00794C8A">
      <w:pPr>
        <w:pStyle w:val="a"/>
        <w:rPr>
          <w:rFonts w:hint="cs"/>
          <w:rtl/>
        </w:rPr>
      </w:pPr>
    </w:p>
    <w:p w14:paraId="12EB4EAE" w14:textId="77777777" w:rsidR="00000000" w:rsidRDefault="00794C8A">
      <w:pPr>
        <w:pStyle w:val="a"/>
        <w:rPr>
          <w:rFonts w:hint="cs"/>
          <w:rtl/>
        </w:rPr>
      </w:pPr>
    </w:p>
    <w:p w14:paraId="68363629" w14:textId="77777777" w:rsidR="00000000" w:rsidRDefault="00794C8A">
      <w:pPr>
        <w:pStyle w:val="a"/>
        <w:rPr>
          <w:rFonts w:hint="cs"/>
          <w:rtl/>
        </w:rPr>
      </w:pPr>
    </w:p>
    <w:p w14:paraId="02C8BD25" w14:textId="77777777" w:rsidR="00000000" w:rsidRDefault="00794C8A">
      <w:pPr>
        <w:pStyle w:val="a7"/>
        <w:bidi/>
        <w:rPr>
          <w:rFonts w:hint="cs"/>
          <w:rtl/>
        </w:rPr>
      </w:pPr>
      <w:r>
        <w:rPr>
          <w:rFonts w:hint="cs"/>
          <w:rtl/>
        </w:rPr>
        <w:t>הצבעה מס' 3</w:t>
      </w:r>
    </w:p>
    <w:p w14:paraId="6A0CE1FF" w14:textId="77777777" w:rsidR="00000000" w:rsidRDefault="00794C8A">
      <w:pPr>
        <w:pStyle w:val="a"/>
        <w:rPr>
          <w:rFonts w:hint="cs"/>
          <w:rtl/>
        </w:rPr>
      </w:pPr>
    </w:p>
    <w:p w14:paraId="0B46DE44" w14:textId="77777777" w:rsidR="00000000" w:rsidRDefault="00794C8A">
      <w:pPr>
        <w:pStyle w:val="a8"/>
        <w:bidi/>
        <w:rPr>
          <w:rFonts w:hint="cs"/>
          <w:rtl/>
        </w:rPr>
      </w:pPr>
      <w:r>
        <w:rPr>
          <w:rFonts w:hint="cs"/>
          <w:rtl/>
        </w:rPr>
        <w:t xml:space="preserve">בעד ההצעה להעביר את הצעת החוק לדיון מוקדם בוועדה - 23 </w:t>
      </w:r>
    </w:p>
    <w:p w14:paraId="38C98D07" w14:textId="77777777" w:rsidR="00000000" w:rsidRDefault="00794C8A">
      <w:pPr>
        <w:pStyle w:val="a8"/>
        <w:bidi/>
        <w:rPr>
          <w:rFonts w:hint="cs"/>
          <w:rtl/>
        </w:rPr>
      </w:pPr>
      <w:r>
        <w:rPr>
          <w:rFonts w:hint="cs"/>
          <w:rtl/>
        </w:rPr>
        <w:t>בעד ההצעה להסיר את הצעת החוק מסדר-היום - אין</w:t>
      </w:r>
    </w:p>
    <w:p w14:paraId="27341378" w14:textId="77777777" w:rsidR="00000000" w:rsidRDefault="00794C8A">
      <w:pPr>
        <w:pStyle w:val="a8"/>
        <w:bidi/>
        <w:rPr>
          <w:rFonts w:hint="cs"/>
          <w:rtl/>
        </w:rPr>
      </w:pPr>
      <w:r>
        <w:rPr>
          <w:rFonts w:hint="cs"/>
          <w:rtl/>
        </w:rPr>
        <w:t>נמנעים - 1</w:t>
      </w:r>
    </w:p>
    <w:p w14:paraId="13DBB8D7" w14:textId="77777777" w:rsidR="00000000" w:rsidRDefault="00794C8A">
      <w:pPr>
        <w:pStyle w:val="a9"/>
        <w:bidi/>
        <w:rPr>
          <w:rFonts w:hint="cs"/>
          <w:rtl/>
        </w:rPr>
      </w:pPr>
      <w:r>
        <w:rPr>
          <w:rFonts w:hint="cs"/>
          <w:rtl/>
        </w:rPr>
        <w:t>ההצעה להעביר את הצעת חוק הרשות השנייה לטלוויזיה ורדיו (תיקון - תנאי הפעלה של בעלי זיכיון בערוץ-2 ובערוץ השלישי</w:t>
      </w:r>
      <w:r>
        <w:rPr>
          <w:rFonts w:hint="cs"/>
          <w:rtl/>
        </w:rPr>
        <w:t xml:space="preserve"> והוראות שונות), התשס"ג-2003, לדיון מוקדם בוועדת הכלכלה נתקבלה. </w:t>
      </w:r>
    </w:p>
    <w:p w14:paraId="6F4EC633" w14:textId="77777777" w:rsidR="00000000" w:rsidRDefault="00794C8A">
      <w:pPr>
        <w:pStyle w:val="a"/>
        <w:rPr>
          <w:rFonts w:hint="cs"/>
          <w:rtl/>
        </w:rPr>
      </w:pPr>
    </w:p>
    <w:p w14:paraId="3C169846" w14:textId="77777777" w:rsidR="00000000" w:rsidRDefault="00794C8A">
      <w:pPr>
        <w:pStyle w:val="ad"/>
        <w:rPr>
          <w:rtl/>
        </w:rPr>
      </w:pPr>
      <w:r>
        <w:rPr>
          <w:rtl/>
        </w:rPr>
        <w:t>היו"ר ראובן ריבלין:</w:t>
      </w:r>
    </w:p>
    <w:p w14:paraId="49DC981C" w14:textId="77777777" w:rsidR="00000000" w:rsidRDefault="00794C8A">
      <w:pPr>
        <w:pStyle w:val="a"/>
        <w:rPr>
          <w:rtl/>
        </w:rPr>
      </w:pPr>
    </w:p>
    <w:p w14:paraId="2EC44C7B" w14:textId="77777777" w:rsidR="00000000" w:rsidRDefault="00794C8A">
      <w:pPr>
        <w:pStyle w:val="a"/>
        <w:rPr>
          <w:rFonts w:hint="cs"/>
          <w:rtl/>
        </w:rPr>
      </w:pPr>
      <w:r>
        <w:rPr>
          <w:rFonts w:hint="cs"/>
          <w:rtl/>
        </w:rPr>
        <w:t>אני קובע שהצעת החוק עברה, והיא תועבר להכנה לקריאה ראשונה בוועדת הכלכלה של הכנסת. אני מאוד מודה לחברי הכנסת.</w:t>
      </w:r>
    </w:p>
    <w:p w14:paraId="3BB6CA26" w14:textId="77777777" w:rsidR="00000000" w:rsidRDefault="00794C8A">
      <w:pPr>
        <w:pStyle w:val="a"/>
        <w:rPr>
          <w:rFonts w:hint="cs"/>
          <w:rtl/>
        </w:rPr>
      </w:pPr>
    </w:p>
    <w:p w14:paraId="6E75E7DF" w14:textId="77777777" w:rsidR="00000000" w:rsidRDefault="00794C8A">
      <w:pPr>
        <w:pStyle w:val="a"/>
        <w:rPr>
          <w:rFonts w:hint="cs"/>
          <w:rtl/>
        </w:rPr>
      </w:pPr>
      <w:r>
        <w:rPr>
          <w:rFonts w:hint="cs"/>
          <w:rtl/>
        </w:rPr>
        <w:t>סגן היושב-ראש, האם יואיל להחליף אותי?</w:t>
      </w:r>
    </w:p>
    <w:p w14:paraId="3C4D4E92" w14:textId="77777777" w:rsidR="00000000" w:rsidRDefault="00794C8A">
      <w:pPr>
        <w:pStyle w:val="Subject"/>
        <w:rPr>
          <w:rFonts w:hint="cs"/>
          <w:rtl/>
        </w:rPr>
      </w:pPr>
      <w:bookmarkStart w:id="158" w:name="FS000000431T15_07_2003_18_24_47C"/>
      <w:bookmarkEnd w:id="158"/>
    </w:p>
    <w:p w14:paraId="7CCC1AEA" w14:textId="77777777" w:rsidR="00000000" w:rsidRDefault="00794C8A">
      <w:pPr>
        <w:pStyle w:val="Subject"/>
        <w:rPr>
          <w:rFonts w:hint="cs"/>
          <w:rtl/>
        </w:rPr>
      </w:pPr>
    </w:p>
    <w:p w14:paraId="3D318815" w14:textId="77777777" w:rsidR="00000000" w:rsidRDefault="00794C8A">
      <w:pPr>
        <w:pStyle w:val="Subject"/>
        <w:rPr>
          <w:rFonts w:hint="cs"/>
          <w:rtl/>
        </w:rPr>
      </w:pPr>
      <w:bookmarkStart w:id="159" w:name="_Toc46140040"/>
      <w:bookmarkStart w:id="160" w:name="_Toc57365918"/>
      <w:r>
        <w:rPr>
          <w:rFonts w:hint="cs"/>
          <w:rtl/>
        </w:rPr>
        <w:t xml:space="preserve">הודעת יושב-ראש ועדת </w:t>
      </w:r>
      <w:r>
        <w:rPr>
          <w:rFonts w:hint="cs"/>
          <w:rtl/>
        </w:rPr>
        <w:t>הכנסת</w:t>
      </w:r>
      <w:bookmarkEnd w:id="159"/>
      <w:bookmarkEnd w:id="160"/>
    </w:p>
    <w:p w14:paraId="303E57E2" w14:textId="77777777" w:rsidR="00000000" w:rsidRDefault="00794C8A">
      <w:pPr>
        <w:pStyle w:val="a"/>
        <w:rPr>
          <w:rtl/>
        </w:rPr>
      </w:pPr>
    </w:p>
    <w:p w14:paraId="62BE532A" w14:textId="77777777" w:rsidR="00000000" w:rsidRDefault="00794C8A">
      <w:pPr>
        <w:pStyle w:val="ad"/>
        <w:rPr>
          <w:rtl/>
        </w:rPr>
      </w:pPr>
      <w:r>
        <w:rPr>
          <w:rtl/>
        </w:rPr>
        <w:t>היו"ר ראובן ריבלין:</w:t>
      </w:r>
    </w:p>
    <w:p w14:paraId="3A8958D6" w14:textId="77777777" w:rsidR="00000000" w:rsidRDefault="00794C8A">
      <w:pPr>
        <w:pStyle w:val="a"/>
        <w:rPr>
          <w:rtl/>
        </w:rPr>
      </w:pPr>
    </w:p>
    <w:p w14:paraId="4221D6C5" w14:textId="77777777" w:rsidR="00000000" w:rsidRDefault="00794C8A">
      <w:pPr>
        <w:pStyle w:val="a"/>
        <w:rPr>
          <w:rFonts w:hint="cs"/>
          <w:rtl/>
        </w:rPr>
      </w:pPr>
      <w:r>
        <w:rPr>
          <w:rFonts w:hint="cs"/>
          <w:rtl/>
        </w:rPr>
        <w:t xml:space="preserve">רבותי חברי הכנסת, אנחנו ממשיכים בסדר-היום: דיון משולב בנושא תשובת ישראל על מפת הדרכים. אבל בטרם נתחיל את הדיון, אני מבקש מיושב-ראש ועדת הכנסת, האחראי על כל הליכותיו של בית זה, לעלות ולקרוא כמה דברים. </w:t>
      </w:r>
    </w:p>
    <w:p w14:paraId="273912EB" w14:textId="77777777" w:rsidR="00000000" w:rsidRDefault="00794C8A">
      <w:pPr>
        <w:pStyle w:val="a"/>
        <w:rPr>
          <w:rFonts w:hint="cs"/>
          <w:rtl/>
        </w:rPr>
      </w:pPr>
    </w:p>
    <w:p w14:paraId="5397828F" w14:textId="77777777" w:rsidR="00000000" w:rsidRDefault="00794C8A">
      <w:pPr>
        <w:pStyle w:val="a"/>
        <w:rPr>
          <w:rFonts w:hint="cs"/>
          <w:rtl/>
        </w:rPr>
      </w:pPr>
      <w:r>
        <w:rPr>
          <w:rFonts w:hint="cs"/>
          <w:rtl/>
        </w:rPr>
        <w:t>רבותי חברי הכנסת, אני מודה</w:t>
      </w:r>
      <w:r>
        <w:rPr>
          <w:rFonts w:hint="cs"/>
          <w:rtl/>
        </w:rPr>
        <w:t xml:space="preserve"> לכם מאוד.</w:t>
      </w:r>
    </w:p>
    <w:p w14:paraId="767882D6" w14:textId="77777777" w:rsidR="00000000" w:rsidRDefault="00794C8A">
      <w:pPr>
        <w:pStyle w:val="a"/>
        <w:rPr>
          <w:rFonts w:hint="cs"/>
          <w:rtl/>
        </w:rPr>
      </w:pPr>
    </w:p>
    <w:p w14:paraId="0840323F" w14:textId="77777777" w:rsidR="00000000" w:rsidRDefault="00794C8A">
      <w:pPr>
        <w:pStyle w:val="Speaker"/>
        <w:rPr>
          <w:rtl/>
        </w:rPr>
      </w:pPr>
      <w:bookmarkStart w:id="161" w:name="FS000001038T15_07_2003_18_30_37"/>
      <w:bookmarkStart w:id="162" w:name="_Toc46140041"/>
      <w:bookmarkStart w:id="163" w:name="_Toc57365919"/>
      <w:bookmarkEnd w:id="161"/>
      <w:r>
        <w:rPr>
          <w:rFonts w:hint="eastAsia"/>
          <w:rtl/>
        </w:rPr>
        <w:t>רוני</w:t>
      </w:r>
      <w:r>
        <w:rPr>
          <w:rtl/>
        </w:rPr>
        <w:t xml:space="preserve"> בר-און (יו"ר ועדת הכנסת):</w:t>
      </w:r>
      <w:bookmarkEnd w:id="162"/>
      <w:bookmarkEnd w:id="163"/>
    </w:p>
    <w:p w14:paraId="21D460F2" w14:textId="77777777" w:rsidR="00000000" w:rsidRDefault="00794C8A">
      <w:pPr>
        <w:pStyle w:val="a"/>
        <w:rPr>
          <w:rFonts w:hint="cs"/>
          <w:rtl/>
        </w:rPr>
      </w:pPr>
    </w:p>
    <w:p w14:paraId="6B97F762" w14:textId="77777777" w:rsidR="00000000" w:rsidRDefault="00794C8A">
      <w:pPr>
        <w:pStyle w:val="a"/>
        <w:rPr>
          <w:rFonts w:hint="cs"/>
          <w:rtl/>
        </w:rPr>
      </w:pPr>
      <w:r>
        <w:rPr>
          <w:rFonts w:hint="cs"/>
          <w:rtl/>
        </w:rPr>
        <w:t xml:space="preserve">אדוני היושב-ראש, כנסת נכבדה, ועדת הכנסת קבעה את הוועדות הבאות לדיון בהצעות חוק כדלקמן: </w:t>
      </w:r>
    </w:p>
    <w:p w14:paraId="3FFA51C7" w14:textId="77777777" w:rsidR="00000000" w:rsidRDefault="00794C8A">
      <w:pPr>
        <w:pStyle w:val="a"/>
        <w:rPr>
          <w:rFonts w:hint="cs"/>
          <w:rtl/>
        </w:rPr>
      </w:pPr>
    </w:p>
    <w:p w14:paraId="01201DC8" w14:textId="77777777" w:rsidR="00000000" w:rsidRDefault="00794C8A">
      <w:pPr>
        <w:pStyle w:val="a"/>
        <w:rPr>
          <w:rFonts w:hint="cs"/>
          <w:rtl/>
        </w:rPr>
      </w:pPr>
      <w:r>
        <w:rPr>
          <w:rFonts w:hint="cs"/>
          <w:rtl/>
        </w:rPr>
        <w:t>ועדת העבודה, הרווחה והבריאות תדון בהצעת חוק הבטחת פנסיה וקרן השתלמות לנשים בהיריון (תיקוני חקיקה), התשס"ג-2003, של חברי הכנ</w:t>
      </w:r>
      <w:r>
        <w:rPr>
          <w:rFonts w:hint="cs"/>
          <w:rtl/>
        </w:rPr>
        <w:t>סת עמיר פרץ, דוד טל ואילנה כהן, שמספרה פ/554.</w:t>
      </w:r>
    </w:p>
    <w:p w14:paraId="48233701" w14:textId="77777777" w:rsidR="00000000" w:rsidRDefault="00794C8A">
      <w:pPr>
        <w:pStyle w:val="a"/>
        <w:rPr>
          <w:rFonts w:hint="cs"/>
          <w:rtl/>
        </w:rPr>
      </w:pPr>
    </w:p>
    <w:p w14:paraId="0A0207CC" w14:textId="77777777" w:rsidR="00000000" w:rsidRDefault="00794C8A">
      <w:pPr>
        <w:pStyle w:val="a"/>
        <w:rPr>
          <w:rFonts w:hint="cs"/>
          <w:rtl/>
        </w:rPr>
      </w:pPr>
      <w:r>
        <w:rPr>
          <w:rFonts w:hint="cs"/>
          <w:rtl/>
        </w:rPr>
        <w:t>ועדת החוקה, חוק ומשפט תדון בהצעת חוק לתיקון פקודת התעבורה (שופטי תעבורה), התשס"ג-2003, של חבר הכנסת משה גפני, שמספרה פ/22.</w:t>
      </w:r>
    </w:p>
    <w:p w14:paraId="0AF1C14E" w14:textId="77777777" w:rsidR="00000000" w:rsidRDefault="00794C8A">
      <w:pPr>
        <w:pStyle w:val="a"/>
        <w:rPr>
          <w:rFonts w:hint="cs"/>
          <w:rtl/>
        </w:rPr>
      </w:pPr>
    </w:p>
    <w:p w14:paraId="7791768B" w14:textId="77777777" w:rsidR="00000000" w:rsidRDefault="00794C8A">
      <w:pPr>
        <w:pStyle w:val="a"/>
        <w:rPr>
          <w:rFonts w:hint="cs"/>
          <w:rtl/>
        </w:rPr>
      </w:pPr>
      <w:r>
        <w:rPr>
          <w:rFonts w:hint="cs"/>
          <w:rtl/>
        </w:rPr>
        <w:t xml:space="preserve">הוועדה לקידום מעמד האשה תדון בהצעת חוק הספורט (תיקון - מתן ביטוי הולם), התשס"ג-2003, </w:t>
      </w:r>
      <w:r>
        <w:rPr>
          <w:rFonts w:hint="cs"/>
          <w:rtl/>
        </w:rPr>
        <w:t xml:space="preserve">של חברת הכנסת זהבה גלאון, שמספרה פ/113. </w:t>
      </w:r>
    </w:p>
    <w:p w14:paraId="227DAEF4" w14:textId="77777777" w:rsidR="00000000" w:rsidRDefault="00794C8A">
      <w:pPr>
        <w:pStyle w:val="a"/>
        <w:rPr>
          <w:rFonts w:hint="cs"/>
          <w:rtl/>
        </w:rPr>
      </w:pPr>
    </w:p>
    <w:p w14:paraId="4AAD953D" w14:textId="77777777" w:rsidR="00000000" w:rsidRDefault="00794C8A">
      <w:pPr>
        <w:pStyle w:val="a"/>
        <w:rPr>
          <w:rFonts w:hint="cs"/>
          <w:rtl/>
        </w:rPr>
      </w:pPr>
      <w:r>
        <w:rPr>
          <w:rFonts w:hint="cs"/>
          <w:rtl/>
        </w:rPr>
        <w:t>להודעה הבאה צריך אישור המליאה: הכנסת החליטה, בישיבתה מיום ז' תמוז התשס"ג, 7 ביולי 2003, להעביר את הצעת חוק השיפוט הצבאי (תיקון מס' 43) (ביטול סמכויות ראשי מחוזות שיפוטיים), התשס"ג 2003, לוועדת החוץ והביטחון לשם הכנ</w:t>
      </w:r>
      <w:r>
        <w:rPr>
          <w:rFonts w:hint="cs"/>
          <w:rtl/>
        </w:rPr>
        <w:t xml:space="preserve">תה לקריאה שנייה ושלישית. </w:t>
      </w:r>
    </w:p>
    <w:p w14:paraId="004333C2" w14:textId="77777777" w:rsidR="00000000" w:rsidRDefault="00794C8A">
      <w:pPr>
        <w:pStyle w:val="a"/>
        <w:rPr>
          <w:rFonts w:hint="cs"/>
          <w:rtl/>
        </w:rPr>
      </w:pPr>
    </w:p>
    <w:p w14:paraId="2D2550DA" w14:textId="77777777" w:rsidR="00000000" w:rsidRDefault="00794C8A">
      <w:pPr>
        <w:pStyle w:val="a"/>
        <w:rPr>
          <w:rFonts w:hint="cs"/>
          <w:rtl/>
        </w:rPr>
      </w:pPr>
      <w:r>
        <w:rPr>
          <w:rFonts w:hint="cs"/>
          <w:rtl/>
        </w:rPr>
        <w:t>יושב-ראש ועדת החוקה, חוק ומשפט ביקש להעביר את הצעת החוק הנ"ל לדיון בוועדת החוקה, חוק ומשפט, מן הטעם כי ההצעה עוסקת רובה ככולה בצד המשפטי של הליכי השיפוט בצה"ל - ולא בצד הביטחוני והצבאי - המקבילים במהותם להליכים במערכת בתי-המשפט ה</w:t>
      </w:r>
      <w:r>
        <w:rPr>
          <w:rFonts w:hint="cs"/>
          <w:rtl/>
        </w:rPr>
        <w:t xml:space="preserve">רגילה, כגון קיום דיון בדלתיים סגורות, עילות לאיסור פרסום ועוד. כן מוצע במסגרת זו לבטל חלק בחוק השיפוט הצבאי שעניינו עבירות של ברירת דיון, הנמצא בסמכותה של ועדת החוקה ונדון בה בעבר. </w:t>
      </w:r>
    </w:p>
    <w:p w14:paraId="0B9B7798" w14:textId="77777777" w:rsidR="00000000" w:rsidRDefault="00794C8A">
      <w:pPr>
        <w:pStyle w:val="a"/>
        <w:rPr>
          <w:rFonts w:hint="cs"/>
          <w:rtl/>
        </w:rPr>
      </w:pPr>
    </w:p>
    <w:p w14:paraId="6647AD27" w14:textId="77777777" w:rsidR="00000000" w:rsidRDefault="00794C8A">
      <w:pPr>
        <w:pStyle w:val="a"/>
        <w:rPr>
          <w:rFonts w:hint="cs"/>
          <w:rtl/>
        </w:rPr>
      </w:pPr>
      <w:r>
        <w:rPr>
          <w:rFonts w:hint="cs"/>
          <w:rtl/>
        </w:rPr>
        <w:t xml:space="preserve">ועדת הכנסת ממליצה לכנסת לשנות את החלטתה ולהעביר את הצעת החוק מוועדת החוץ </w:t>
      </w:r>
      <w:r>
        <w:rPr>
          <w:rFonts w:hint="cs"/>
          <w:rtl/>
        </w:rPr>
        <w:t xml:space="preserve">והביטחון לוועדת החוקה, חוק ומשפט להכנתה לקריאה שנייה ושלישית. </w:t>
      </w:r>
    </w:p>
    <w:p w14:paraId="66CA8E14" w14:textId="77777777" w:rsidR="00000000" w:rsidRDefault="00794C8A">
      <w:pPr>
        <w:pStyle w:val="a"/>
        <w:rPr>
          <w:rFonts w:hint="cs"/>
          <w:rtl/>
        </w:rPr>
      </w:pPr>
    </w:p>
    <w:p w14:paraId="03B9781A" w14:textId="77777777" w:rsidR="00000000" w:rsidRDefault="00794C8A">
      <w:pPr>
        <w:pStyle w:val="a"/>
        <w:rPr>
          <w:rFonts w:hint="cs"/>
          <w:rtl/>
        </w:rPr>
      </w:pPr>
      <w:r>
        <w:rPr>
          <w:rFonts w:hint="cs"/>
          <w:rtl/>
        </w:rPr>
        <w:t>אדוני היושב-ראש, אני מבקש את אישור הכנסת להמלצה זו.</w:t>
      </w:r>
    </w:p>
    <w:p w14:paraId="7D4120F5" w14:textId="77777777" w:rsidR="00000000" w:rsidRDefault="00794C8A">
      <w:pPr>
        <w:pStyle w:val="a"/>
        <w:rPr>
          <w:rFonts w:hint="cs"/>
          <w:rtl/>
        </w:rPr>
      </w:pPr>
    </w:p>
    <w:p w14:paraId="469A5AF4" w14:textId="77777777" w:rsidR="00000000" w:rsidRDefault="00794C8A">
      <w:pPr>
        <w:pStyle w:val="ad"/>
        <w:rPr>
          <w:rtl/>
        </w:rPr>
      </w:pPr>
      <w:r>
        <w:rPr>
          <w:rtl/>
        </w:rPr>
        <w:t>היו"ר מיכאל נודלמן:</w:t>
      </w:r>
    </w:p>
    <w:p w14:paraId="2AA01789" w14:textId="77777777" w:rsidR="00000000" w:rsidRDefault="00794C8A">
      <w:pPr>
        <w:pStyle w:val="a"/>
        <w:rPr>
          <w:rtl/>
        </w:rPr>
      </w:pPr>
    </w:p>
    <w:p w14:paraId="5AB3B4E4" w14:textId="77777777" w:rsidR="00000000" w:rsidRDefault="00794C8A">
      <w:pPr>
        <w:pStyle w:val="a"/>
        <w:rPr>
          <w:rFonts w:hint="cs"/>
          <w:rtl/>
        </w:rPr>
      </w:pPr>
      <w:r>
        <w:rPr>
          <w:rFonts w:hint="cs"/>
          <w:rtl/>
        </w:rPr>
        <w:t>זה עובר  מוועדת החוץ והביטחון לוועדת החוקה?</w:t>
      </w:r>
    </w:p>
    <w:p w14:paraId="3B2F6BAA" w14:textId="77777777" w:rsidR="00000000" w:rsidRDefault="00794C8A">
      <w:pPr>
        <w:pStyle w:val="a"/>
        <w:rPr>
          <w:rFonts w:hint="cs"/>
          <w:rtl/>
        </w:rPr>
      </w:pPr>
    </w:p>
    <w:p w14:paraId="2542349F" w14:textId="77777777" w:rsidR="00000000" w:rsidRDefault="00794C8A">
      <w:pPr>
        <w:pStyle w:val="SpeakerCon"/>
        <w:rPr>
          <w:rtl/>
        </w:rPr>
      </w:pPr>
      <w:bookmarkStart w:id="164" w:name="FS000001038T15_07_2003_19_05_15C"/>
      <w:bookmarkEnd w:id="164"/>
      <w:r>
        <w:rPr>
          <w:rtl/>
        </w:rPr>
        <w:t>רוני בר-און (יו"ר ועדת הכנסת):</w:t>
      </w:r>
    </w:p>
    <w:p w14:paraId="77E985C2" w14:textId="77777777" w:rsidR="00000000" w:rsidRDefault="00794C8A">
      <w:pPr>
        <w:pStyle w:val="a"/>
        <w:rPr>
          <w:rtl/>
        </w:rPr>
      </w:pPr>
    </w:p>
    <w:p w14:paraId="54BD670D" w14:textId="77777777" w:rsidR="00000000" w:rsidRDefault="00794C8A">
      <w:pPr>
        <w:pStyle w:val="a"/>
        <w:rPr>
          <w:rFonts w:hint="cs"/>
          <w:rtl/>
        </w:rPr>
      </w:pPr>
      <w:r>
        <w:rPr>
          <w:rFonts w:hint="cs"/>
          <w:rtl/>
        </w:rPr>
        <w:t>כן. זה עובר מוועדת החוץ והביטחון לוועדת ה</w:t>
      </w:r>
      <w:r>
        <w:rPr>
          <w:rFonts w:hint="cs"/>
          <w:rtl/>
        </w:rPr>
        <w:t xml:space="preserve">חוקה. </w:t>
      </w:r>
    </w:p>
    <w:p w14:paraId="01273611" w14:textId="77777777" w:rsidR="00000000" w:rsidRDefault="00794C8A">
      <w:pPr>
        <w:pStyle w:val="a"/>
        <w:rPr>
          <w:rFonts w:hint="cs"/>
          <w:rtl/>
        </w:rPr>
      </w:pPr>
    </w:p>
    <w:p w14:paraId="5851E392" w14:textId="77777777" w:rsidR="00000000" w:rsidRDefault="00794C8A">
      <w:pPr>
        <w:pStyle w:val="ad"/>
        <w:rPr>
          <w:rtl/>
        </w:rPr>
      </w:pPr>
      <w:r>
        <w:rPr>
          <w:rtl/>
        </w:rPr>
        <w:t>היו"ר מיכאל נודלמן:</w:t>
      </w:r>
    </w:p>
    <w:p w14:paraId="58943720" w14:textId="77777777" w:rsidR="00000000" w:rsidRDefault="00794C8A">
      <w:pPr>
        <w:pStyle w:val="a"/>
        <w:rPr>
          <w:rtl/>
        </w:rPr>
      </w:pPr>
    </w:p>
    <w:p w14:paraId="491398D2" w14:textId="77777777" w:rsidR="00000000" w:rsidRDefault="00794C8A">
      <w:pPr>
        <w:pStyle w:val="a"/>
        <w:rPr>
          <w:rFonts w:hint="cs"/>
          <w:rtl/>
        </w:rPr>
      </w:pPr>
      <w:r>
        <w:rPr>
          <w:rFonts w:hint="cs"/>
          <w:rtl/>
        </w:rPr>
        <w:t>חברי הכנסת, מי בעד? מי נגד? נא להצביע.</w:t>
      </w:r>
    </w:p>
    <w:p w14:paraId="0FDA9419" w14:textId="77777777" w:rsidR="00000000" w:rsidRDefault="00794C8A">
      <w:pPr>
        <w:pStyle w:val="a"/>
        <w:rPr>
          <w:rFonts w:hint="cs"/>
          <w:rtl/>
        </w:rPr>
      </w:pPr>
    </w:p>
    <w:p w14:paraId="4F703476" w14:textId="77777777" w:rsidR="00000000" w:rsidRDefault="00794C8A">
      <w:pPr>
        <w:pStyle w:val="a7"/>
        <w:bidi/>
        <w:rPr>
          <w:rFonts w:hint="cs"/>
          <w:rtl/>
        </w:rPr>
      </w:pPr>
      <w:r>
        <w:rPr>
          <w:rFonts w:hint="cs"/>
          <w:rtl/>
        </w:rPr>
        <w:t>הצבעה מס' 4</w:t>
      </w:r>
    </w:p>
    <w:p w14:paraId="1E99613F" w14:textId="77777777" w:rsidR="00000000" w:rsidRDefault="00794C8A">
      <w:pPr>
        <w:pStyle w:val="a"/>
        <w:rPr>
          <w:rFonts w:hint="cs"/>
          <w:rtl/>
        </w:rPr>
      </w:pPr>
    </w:p>
    <w:p w14:paraId="7D346136" w14:textId="77777777" w:rsidR="00000000" w:rsidRDefault="00794C8A">
      <w:pPr>
        <w:pStyle w:val="a8"/>
        <w:bidi/>
        <w:rPr>
          <w:rFonts w:hint="cs"/>
          <w:rtl/>
        </w:rPr>
      </w:pPr>
      <w:r>
        <w:rPr>
          <w:rFonts w:hint="cs"/>
          <w:rtl/>
        </w:rPr>
        <w:t>בעד הצעת ועדת הכנסת - 11</w:t>
      </w:r>
    </w:p>
    <w:p w14:paraId="5D823EB7" w14:textId="77777777" w:rsidR="00000000" w:rsidRDefault="00794C8A">
      <w:pPr>
        <w:pStyle w:val="a8"/>
        <w:bidi/>
        <w:rPr>
          <w:rFonts w:hint="cs"/>
          <w:rtl/>
        </w:rPr>
      </w:pPr>
      <w:r>
        <w:rPr>
          <w:rFonts w:hint="cs"/>
          <w:rtl/>
        </w:rPr>
        <w:t>נגד - אין</w:t>
      </w:r>
    </w:p>
    <w:p w14:paraId="68ACD41C" w14:textId="77777777" w:rsidR="00000000" w:rsidRDefault="00794C8A">
      <w:pPr>
        <w:pStyle w:val="a8"/>
        <w:bidi/>
        <w:rPr>
          <w:rFonts w:hint="cs"/>
          <w:rtl/>
        </w:rPr>
      </w:pPr>
      <w:r>
        <w:rPr>
          <w:rFonts w:hint="cs"/>
          <w:rtl/>
        </w:rPr>
        <w:t>נמנעים - אין</w:t>
      </w:r>
    </w:p>
    <w:p w14:paraId="49522A03" w14:textId="77777777" w:rsidR="00000000" w:rsidRDefault="00794C8A">
      <w:pPr>
        <w:pStyle w:val="a9"/>
        <w:bidi/>
        <w:rPr>
          <w:rFonts w:hint="cs"/>
          <w:rtl/>
        </w:rPr>
      </w:pPr>
      <w:r>
        <w:rPr>
          <w:rFonts w:hint="cs"/>
          <w:rtl/>
        </w:rPr>
        <w:t xml:space="preserve">הצעת ועדת הכנסת להעביר את הצעת חוק השיפוט הצבאי (תיקון מס' 43) (ביטול סמכויות ראשי מחוזות שיפוטיים), התשס"ג-2003, מוועדת החוץ </w:t>
      </w:r>
      <w:r>
        <w:rPr>
          <w:rFonts w:hint="cs"/>
          <w:rtl/>
        </w:rPr>
        <w:t>והביטחון לוועדת החוקה, חוק ומשפט נתקבלה.</w:t>
      </w:r>
    </w:p>
    <w:p w14:paraId="702287E2" w14:textId="77777777" w:rsidR="00000000" w:rsidRDefault="00794C8A">
      <w:pPr>
        <w:pStyle w:val="a"/>
        <w:rPr>
          <w:rFonts w:hint="cs"/>
          <w:rtl/>
        </w:rPr>
      </w:pPr>
    </w:p>
    <w:p w14:paraId="77C3DE49" w14:textId="77777777" w:rsidR="00000000" w:rsidRDefault="00794C8A">
      <w:pPr>
        <w:pStyle w:val="ad"/>
        <w:rPr>
          <w:rtl/>
        </w:rPr>
      </w:pPr>
      <w:r>
        <w:rPr>
          <w:rtl/>
        </w:rPr>
        <w:t>היו"ר מיכאל נודלמן:</w:t>
      </w:r>
    </w:p>
    <w:p w14:paraId="30339A05" w14:textId="77777777" w:rsidR="00000000" w:rsidRDefault="00794C8A">
      <w:pPr>
        <w:pStyle w:val="a"/>
        <w:rPr>
          <w:rtl/>
        </w:rPr>
      </w:pPr>
    </w:p>
    <w:p w14:paraId="46A88343" w14:textId="77777777" w:rsidR="00000000" w:rsidRDefault="00794C8A">
      <w:pPr>
        <w:pStyle w:val="a"/>
        <w:rPr>
          <w:rFonts w:hint="cs"/>
          <w:rtl/>
        </w:rPr>
      </w:pPr>
      <w:r>
        <w:rPr>
          <w:rFonts w:hint="cs"/>
          <w:rtl/>
        </w:rPr>
        <w:t>11 בעד, אין מתנגדים, אין נמנעים, בתוספת קולו של יושב-ראש הוועדה - 12 בעד. החוק יעבור מוועדת החוץ והביטחון לוועדת החוקה, חוק ומשפט.</w:t>
      </w:r>
    </w:p>
    <w:p w14:paraId="49C08C30" w14:textId="77777777" w:rsidR="00000000" w:rsidRDefault="00794C8A">
      <w:pPr>
        <w:pStyle w:val="a"/>
        <w:rPr>
          <w:rFonts w:hint="cs"/>
          <w:rtl/>
        </w:rPr>
      </w:pPr>
    </w:p>
    <w:p w14:paraId="7ACEE806" w14:textId="77777777" w:rsidR="00000000" w:rsidRDefault="00794C8A">
      <w:pPr>
        <w:pStyle w:val="Subject"/>
        <w:rPr>
          <w:rFonts w:hint="cs"/>
          <w:rtl/>
        </w:rPr>
      </w:pPr>
      <w:bookmarkStart w:id="165" w:name="_Toc57365920"/>
      <w:r>
        <w:rPr>
          <w:rFonts w:hint="cs"/>
          <w:rtl/>
        </w:rPr>
        <w:t>חילופי גברי בוועדות הכנסת</w:t>
      </w:r>
      <w:bookmarkEnd w:id="165"/>
    </w:p>
    <w:p w14:paraId="6EA81F2B" w14:textId="77777777" w:rsidR="00000000" w:rsidRDefault="00794C8A">
      <w:pPr>
        <w:pStyle w:val="a"/>
        <w:rPr>
          <w:rFonts w:hint="cs"/>
          <w:rtl/>
        </w:rPr>
      </w:pPr>
    </w:p>
    <w:p w14:paraId="42C0B187" w14:textId="77777777" w:rsidR="00000000" w:rsidRDefault="00794C8A">
      <w:pPr>
        <w:pStyle w:val="SpeakerCon"/>
        <w:rPr>
          <w:rtl/>
        </w:rPr>
      </w:pPr>
      <w:bookmarkStart w:id="166" w:name="FS000001038T15_07_2003_19_12_36C"/>
      <w:bookmarkEnd w:id="166"/>
      <w:r>
        <w:rPr>
          <w:rtl/>
        </w:rPr>
        <w:t>רוני בר-און (יו"ר ועדת הכנסת):</w:t>
      </w:r>
    </w:p>
    <w:p w14:paraId="75675A16" w14:textId="77777777" w:rsidR="00000000" w:rsidRDefault="00794C8A">
      <w:pPr>
        <w:pStyle w:val="a"/>
        <w:rPr>
          <w:rtl/>
        </w:rPr>
      </w:pPr>
    </w:p>
    <w:p w14:paraId="18F7FA3A" w14:textId="77777777" w:rsidR="00000000" w:rsidRDefault="00794C8A">
      <w:pPr>
        <w:pStyle w:val="a"/>
        <w:rPr>
          <w:rFonts w:hint="cs"/>
          <w:rtl/>
        </w:rPr>
      </w:pPr>
      <w:r>
        <w:rPr>
          <w:rFonts w:hint="cs"/>
          <w:rtl/>
        </w:rPr>
        <w:t>תו</w:t>
      </w:r>
      <w:r>
        <w:rPr>
          <w:rFonts w:hint="cs"/>
          <w:rtl/>
        </w:rPr>
        <w:t xml:space="preserve">דה, אדוני היושב-ראש. הריני מתכבד להודיע בזאת, כי במקומות הפנויים לסיעת הליכוד בוועדה למאבק בנגע הסמים יכהנו חברת הכנסת ענבל גבריאלי וחבר הכנסת יעקב אדרי. </w:t>
      </w:r>
    </w:p>
    <w:p w14:paraId="7C473CD6" w14:textId="77777777" w:rsidR="00000000" w:rsidRDefault="00794C8A">
      <w:pPr>
        <w:pStyle w:val="a"/>
        <w:rPr>
          <w:rFonts w:hint="cs"/>
          <w:rtl/>
        </w:rPr>
      </w:pPr>
    </w:p>
    <w:p w14:paraId="53F5DFAB" w14:textId="77777777" w:rsidR="00000000" w:rsidRDefault="00794C8A">
      <w:pPr>
        <w:pStyle w:val="a"/>
        <w:rPr>
          <w:rFonts w:hint="cs"/>
          <w:rtl/>
        </w:rPr>
      </w:pPr>
      <w:r>
        <w:rPr>
          <w:rFonts w:hint="cs"/>
          <w:rtl/>
        </w:rPr>
        <w:t>הריני מתכבד להודיע בזאת על חילופי אישים בוועדת המדע והטכנולוגיה מטעם סיעת העבודה-מימד: במקום חבר הכנ</w:t>
      </w:r>
      <w:r>
        <w:rPr>
          <w:rFonts w:hint="cs"/>
          <w:rtl/>
        </w:rPr>
        <w:t xml:space="preserve">סת אברהם בורג יכהן חבר הכנסת אופיר פינס-פז. תודה רבה, אדוני היושב-ראש. </w:t>
      </w:r>
    </w:p>
    <w:p w14:paraId="1A927BC4" w14:textId="77777777" w:rsidR="00000000" w:rsidRDefault="00794C8A">
      <w:pPr>
        <w:pStyle w:val="a"/>
        <w:rPr>
          <w:rFonts w:hint="cs"/>
          <w:rtl/>
        </w:rPr>
      </w:pPr>
    </w:p>
    <w:p w14:paraId="00A2BD1D" w14:textId="77777777" w:rsidR="00000000" w:rsidRDefault="00794C8A">
      <w:pPr>
        <w:pStyle w:val="a"/>
        <w:rPr>
          <w:rFonts w:hint="cs"/>
          <w:rtl/>
        </w:rPr>
      </w:pPr>
    </w:p>
    <w:p w14:paraId="7E3DA9C5" w14:textId="77777777" w:rsidR="00000000" w:rsidRDefault="00794C8A">
      <w:pPr>
        <w:pStyle w:val="Subject"/>
        <w:rPr>
          <w:rFonts w:hint="cs"/>
          <w:rtl/>
        </w:rPr>
      </w:pPr>
      <w:bookmarkStart w:id="167" w:name="_Toc46140042"/>
      <w:bookmarkStart w:id="168" w:name="_Toc57365921"/>
      <w:r>
        <w:rPr>
          <w:rFonts w:hint="cs"/>
          <w:rtl/>
        </w:rPr>
        <w:t>תשובת ישראל על מפת הדרכים ומינוי ראש ממשלה ברשות הפלסטינית;</w:t>
      </w:r>
      <w:bookmarkEnd w:id="167"/>
      <w:bookmarkEnd w:id="168"/>
      <w:r>
        <w:rPr>
          <w:rFonts w:hint="cs"/>
          <w:rtl/>
        </w:rPr>
        <w:t xml:space="preserve">  </w:t>
      </w:r>
    </w:p>
    <w:p w14:paraId="1EA6D92A" w14:textId="77777777" w:rsidR="00000000" w:rsidRDefault="00794C8A">
      <w:pPr>
        <w:pStyle w:val="Subject"/>
        <w:rPr>
          <w:rFonts w:hint="cs"/>
          <w:rtl/>
        </w:rPr>
      </w:pPr>
      <w:bookmarkStart w:id="169" w:name="_Toc46140043"/>
      <w:bookmarkStart w:id="170" w:name="_Toc57365922"/>
      <w:r>
        <w:rPr>
          <w:rFonts w:hint="cs"/>
          <w:rtl/>
        </w:rPr>
        <w:t>פגישת ראש הממשלה אריאל שרון עם ראש ממשלת הרשות הפלסטינית אבו-מאזן;</w:t>
      </w:r>
      <w:bookmarkEnd w:id="169"/>
      <w:bookmarkEnd w:id="170"/>
    </w:p>
    <w:p w14:paraId="01E5E32C" w14:textId="77777777" w:rsidR="00000000" w:rsidRDefault="00794C8A">
      <w:pPr>
        <w:pStyle w:val="Subject"/>
        <w:rPr>
          <w:rFonts w:hint="cs"/>
          <w:rtl/>
        </w:rPr>
      </w:pPr>
      <w:bookmarkStart w:id="171" w:name="_Toc46140044"/>
      <w:bookmarkStart w:id="172" w:name="_Toc57365923"/>
      <w:r>
        <w:rPr>
          <w:rFonts w:hint="cs"/>
          <w:rtl/>
        </w:rPr>
        <w:t xml:space="preserve">מפגש הפסגה הצפוי של ראש ממשלת ישראל אריאל שרון, נשיא </w:t>
      </w:r>
      <w:r>
        <w:rPr>
          <w:rFonts w:hint="cs"/>
          <w:rtl/>
        </w:rPr>
        <w:t>ארצות-הברית ג'ורג' בוש וראש ממשלת הרשות הפלסטינית אבו-מאזן;</w:t>
      </w:r>
      <w:bookmarkEnd w:id="171"/>
      <w:bookmarkEnd w:id="172"/>
    </w:p>
    <w:p w14:paraId="6B48CA53" w14:textId="77777777" w:rsidR="00000000" w:rsidRDefault="00794C8A">
      <w:pPr>
        <w:pStyle w:val="Subject"/>
        <w:rPr>
          <w:rFonts w:hint="cs"/>
          <w:rtl/>
        </w:rPr>
      </w:pPr>
      <w:bookmarkStart w:id="173" w:name="_Toc46140045"/>
      <w:bookmarkStart w:id="174" w:name="_Toc57365924"/>
      <w:r>
        <w:rPr>
          <w:rFonts w:hint="cs"/>
          <w:rtl/>
        </w:rPr>
        <w:t>מסירת האחריות הביטחונית ברצועת-עזה לידי הרשות הפלסטינית</w:t>
      </w:r>
      <w:bookmarkEnd w:id="173"/>
      <w:bookmarkEnd w:id="174"/>
    </w:p>
    <w:p w14:paraId="6286CCF6" w14:textId="77777777" w:rsidR="00000000" w:rsidRDefault="00794C8A">
      <w:pPr>
        <w:pStyle w:val="a"/>
        <w:ind w:firstLine="0"/>
        <w:rPr>
          <w:rFonts w:hint="cs"/>
          <w:rtl/>
        </w:rPr>
      </w:pPr>
      <w:r>
        <w:rPr>
          <w:rtl/>
        </w:rPr>
        <w:t xml:space="preserve">[ "דברי הכנסת", חוב' </w:t>
      </w:r>
      <w:r>
        <w:rPr>
          <w:rFonts w:hint="cs"/>
          <w:rtl/>
        </w:rPr>
        <w:t xml:space="preserve"> ג'</w:t>
      </w:r>
      <w:r>
        <w:rPr>
          <w:rtl/>
        </w:rPr>
        <w:t xml:space="preserve">, עמ' </w:t>
      </w:r>
      <w:r>
        <w:rPr>
          <w:rFonts w:hint="cs"/>
          <w:rtl/>
        </w:rPr>
        <w:t xml:space="preserve"> 288; חוב' ט', עמ'  1303; חוב' י"א, עמ' 2814; חוב' י"ג, עמ'  3291.</w:t>
      </w:r>
      <w:r>
        <w:rPr>
          <w:rtl/>
        </w:rPr>
        <w:t>]</w:t>
      </w:r>
    </w:p>
    <w:p w14:paraId="6871DF0B" w14:textId="77777777" w:rsidR="00000000" w:rsidRDefault="00794C8A">
      <w:pPr>
        <w:pStyle w:val="a"/>
        <w:rPr>
          <w:rFonts w:hint="cs"/>
          <w:rtl/>
        </w:rPr>
      </w:pPr>
    </w:p>
    <w:p w14:paraId="7386957D" w14:textId="77777777" w:rsidR="00000000" w:rsidRDefault="00794C8A">
      <w:pPr>
        <w:pStyle w:val="ad"/>
        <w:rPr>
          <w:rtl/>
        </w:rPr>
      </w:pPr>
      <w:r>
        <w:rPr>
          <w:rtl/>
        </w:rPr>
        <w:t>היו"ר מיכאל נודלמן:</w:t>
      </w:r>
    </w:p>
    <w:p w14:paraId="0D21DD37" w14:textId="77777777" w:rsidR="00000000" w:rsidRDefault="00794C8A">
      <w:pPr>
        <w:pStyle w:val="a"/>
        <w:rPr>
          <w:rtl/>
        </w:rPr>
      </w:pPr>
    </w:p>
    <w:p w14:paraId="673043BF" w14:textId="77777777" w:rsidR="00000000" w:rsidRDefault="00794C8A">
      <w:pPr>
        <w:pStyle w:val="a"/>
        <w:rPr>
          <w:rFonts w:hint="cs"/>
          <w:rtl/>
        </w:rPr>
      </w:pPr>
      <w:r>
        <w:rPr>
          <w:rFonts w:hint="cs"/>
          <w:rtl/>
        </w:rPr>
        <w:t>חברי הכנסת, אנחנו עו</w:t>
      </w:r>
      <w:r>
        <w:rPr>
          <w:rFonts w:hint="cs"/>
          <w:rtl/>
        </w:rPr>
        <w:t xml:space="preserve">ברים לדיון משולב בנושאים: תשובת ישראל על מפת הדרכים ומינוי ראש ממשלה ברשות הפלסטינית; פגישת ראש הממשלה אריאל שרון עם ראש ממשלת הרשות הפלסטינית אבו-מאזן; מפגש הפסגה הצפוי של ראש ממשלת ישראל אריאל שרון, נשיא ארצות-הברית ג'ורג' בוש וראש ממשלת הרשות הפלסטינית </w:t>
      </w:r>
      <w:r>
        <w:rPr>
          <w:rFonts w:hint="cs"/>
          <w:rtl/>
        </w:rPr>
        <w:t xml:space="preserve">אבו-מאזן; מסירת האחריות הביטחונית ברצועת-עזה לידי הרשות הפלסטינית. </w:t>
      </w:r>
    </w:p>
    <w:p w14:paraId="41A3DC24" w14:textId="77777777" w:rsidR="00000000" w:rsidRDefault="00794C8A">
      <w:pPr>
        <w:pStyle w:val="a"/>
        <w:rPr>
          <w:rFonts w:hint="cs"/>
          <w:rtl/>
        </w:rPr>
      </w:pPr>
    </w:p>
    <w:p w14:paraId="46411E2E" w14:textId="77777777" w:rsidR="00000000" w:rsidRDefault="00794C8A">
      <w:pPr>
        <w:pStyle w:val="a"/>
        <w:rPr>
          <w:rFonts w:hint="cs"/>
          <w:rtl/>
        </w:rPr>
      </w:pPr>
      <w:r>
        <w:rPr>
          <w:rFonts w:hint="cs"/>
          <w:rtl/>
        </w:rPr>
        <w:t xml:space="preserve"> יפתח חבר הכנסת אופיר פינס-פז - עשר דקות. שאר הדוברים - שלוש דקות. אחריו </w:t>
      </w:r>
      <w:r>
        <w:rPr>
          <w:rtl/>
        </w:rPr>
        <w:t>–</w:t>
      </w:r>
      <w:r>
        <w:rPr>
          <w:rFonts w:hint="cs"/>
          <w:rtl/>
        </w:rPr>
        <w:t xml:space="preserve"> חבר הכנסת מתן וילנאי,  ואחריו </w:t>
      </w:r>
      <w:r>
        <w:rPr>
          <w:rtl/>
        </w:rPr>
        <w:t>–</w:t>
      </w:r>
      <w:r>
        <w:rPr>
          <w:rFonts w:hint="cs"/>
          <w:rtl/>
        </w:rPr>
        <w:t xml:space="preserve"> חבר הכנסת אחמד טיבי. בבקשה.</w:t>
      </w:r>
    </w:p>
    <w:p w14:paraId="4B2FA107" w14:textId="77777777" w:rsidR="00000000" w:rsidRDefault="00794C8A">
      <w:pPr>
        <w:pStyle w:val="a"/>
        <w:rPr>
          <w:rFonts w:hint="cs"/>
          <w:rtl/>
        </w:rPr>
      </w:pPr>
    </w:p>
    <w:p w14:paraId="7D416CF8" w14:textId="77777777" w:rsidR="00000000" w:rsidRDefault="00794C8A">
      <w:pPr>
        <w:pStyle w:val="Speaker"/>
        <w:rPr>
          <w:rtl/>
        </w:rPr>
      </w:pPr>
      <w:bookmarkStart w:id="175" w:name="FS000000455T15_07_2003_19_16_35"/>
      <w:bookmarkStart w:id="176" w:name="_Toc46140046"/>
      <w:bookmarkStart w:id="177" w:name="_Toc57365925"/>
      <w:bookmarkEnd w:id="175"/>
      <w:r>
        <w:rPr>
          <w:rFonts w:hint="eastAsia"/>
          <w:rtl/>
        </w:rPr>
        <w:t>אופיר</w:t>
      </w:r>
      <w:r>
        <w:rPr>
          <w:rtl/>
        </w:rPr>
        <w:t xml:space="preserve"> פינס-פז (העבודה-מימד):</w:t>
      </w:r>
      <w:bookmarkEnd w:id="176"/>
      <w:bookmarkEnd w:id="177"/>
    </w:p>
    <w:p w14:paraId="51FE67B8" w14:textId="77777777" w:rsidR="00000000" w:rsidRDefault="00794C8A">
      <w:pPr>
        <w:pStyle w:val="a"/>
        <w:rPr>
          <w:rFonts w:hint="cs"/>
          <w:rtl/>
        </w:rPr>
      </w:pPr>
    </w:p>
    <w:p w14:paraId="27DDE0FA" w14:textId="77777777" w:rsidR="00000000" w:rsidRDefault="00794C8A">
      <w:pPr>
        <w:pStyle w:val="a"/>
        <w:rPr>
          <w:rFonts w:hint="cs"/>
          <w:rtl/>
        </w:rPr>
      </w:pPr>
      <w:r>
        <w:rPr>
          <w:rFonts w:hint="cs"/>
          <w:rtl/>
        </w:rPr>
        <w:t>אדוני היושב-ראש, אדונ</w:t>
      </w:r>
      <w:r>
        <w:rPr>
          <w:rFonts w:hint="cs"/>
          <w:rtl/>
        </w:rPr>
        <w:t>י השר, חברי חברי הכנסת, למרות ה"הודנה" ושביתת הנשק, נרצח ישראלי אתמול בטיילת ביפו ונחטף נהג המונית גוראל; ואנחנו כולנו מחזיקים אצבעות שיצא בשלום מהחטיפה הזאת. אין ספק שעדיין יש מחבלים שיעשו את הכול כדי שלא לאפשר לנו ולפלסטינים לחזור לשולחן המשא-ומתן ולהפסי</w:t>
      </w:r>
      <w:r>
        <w:rPr>
          <w:rFonts w:hint="cs"/>
          <w:rtl/>
        </w:rPr>
        <w:t>ק כל צעד של החלפת מהלומות אלימות. צריך לדעת שיהיו ניסיונות כאלה, כנראה לאורך כל הדרך, ואסור לתת לאחרון המחבלים הפלסטינים את זכות הווטו על החיים של כולנו ועל הגורל של כולנו. צריך להמשיך ולהילחם בטרור בכל הכלים העומדים לרשותנו ולרשות הפלסטינים, לתבוע מהצד הש</w:t>
      </w:r>
      <w:r>
        <w:rPr>
          <w:rFonts w:hint="cs"/>
          <w:rtl/>
        </w:rPr>
        <w:t xml:space="preserve">ני את שיתוף הפעולה הדרוש ואת המאבק הנחוש, אבל לא לתת לאף מחבל את התחושה שיש לו הכוח לעצור את ההידברות, את מפת הדרכים, ולהחזיר אותנו אל מרחץ הדמים, אל הטרור ואל מלחמת הכול בכול. </w:t>
      </w:r>
    </w:p>
    <w:p w14:paraId="060C9637" w14:textId="77777777" w:rsidR="00000000" w:rsidRDefault="00794C8A">
      <w:pPr>
        <w:pStyle w:val="a"/>
        <w:rPr>
          <w:rFonts w:hint="cs"/>
          <w:rtl/>
        </w:rPr>
      </w:pPr>
    </w:p>
    <w:p w14:paraId="2BEB62B8" w14:textId="77777777" w:rsidR="00000000" w:rsidRDefault="00794C8A">
      <w:pPr>
        <w:pStyle w:val="a"/>
        <w:rPr>
          <w:rFonts w:hint="cs"/>
          <w:rtl/>
        </w:rPr>
      </w:pPr>
      <w:r>
        <w:rPr>
          <w:rFonts w:hint="cs"/>
          <w:rtl/>
        </w:rPr>
        <w:t>אדוני היושב-ראש, אי-אפשר לקיים דיון מדיני בעת הזאת בלי להתייחס לצדדים החברתיי</w:t>
      </w:r>
      <w:r>
        <w:rPr>
          <w:rFonts w:hint="cs"/>
          <w:rtl/>
        </w:rPr>
        <w:t>ם והכלכליים. כמה שנים מפלגת העבודה אמרה למי שיושב בצד השני של הבית הזה, כמה שנים אמרנו לכם, לימין הישראלי, לליכוד, לאיחוד הלאומי, למפד"ל: אי-אפשר להפריד בין הנושאים הביטחוניים והמדיניים לנושאים הכלכליים והחברתיים. אי-אפשר להפריד פעמיים: פעם אחת משום שכל אד</w:t>
      </w:r>
      <w:r>
        <w:rPr>
          <w:rFonts w:hint="cs"/>
          <w:rtl/>
        </w:rPr>
        <w:t>ם - לא צריך להיות בשביל זה גאון בכלכלה - יודע שמדינה שסדר-היום שלה הוא פיגועים, אלימות ומאבק, היא מדינה שדוחה השקעות זרות, מדינה שדוחה תיירות, מדינה שלא צומח בה שום דבר כלכלי. זו נוסחה שאי-אפשר לברוח ממנה. פעם שנייה - ברגע שאתה נמצא בעימות בלתי פוסק, העימו</w:t>
      </w:r>
      <w:r>
        <w:rPr>
          <w:rFonts w:hint="cs"/>
          <w:rtl/>
        </w:rPr>
        <w:t xml:space="preserve">ת הזה עולה כסף, עולה כסף גדול. מערכת הביטחון מקבלת מאתנו, בלית ברירה, משאבים עצומים כדי לנהל את המאבק הזה כנגד הטרור, כנגד העימות המזוין של הפלסטינים. </w:t>
      </w:r>
    </w:p>
    <w:p w14:paraId="0037032A" w14:textId="77777777" w:rsidR="00000000" w:rsidRDefault="00794C8A">
      <w:pPr>
        <w:pStyle w:val="a"/>
        <w:rPr>
          <w:rFonts w:hint="cs"/>
          <w:rtl/>
        </w:rPr>
      </w:pPr>
    </w:p>
    <w:p w14:paraId="59811F53" w14:textId="77777777" w:rsidR="00000000" w:rsidRDefault="00794C8A">
      <w:pPr>
        <w:pStyle w:val="a"/>
        <w:rPr>
          <w:rFonts w:hint="cs"/>
          <w:rtl/>
        </w:rPr>
      </w:pPr>
      <w:r>
        <w:rPr>
          <w:rFonts w:hint="cs"/>
          <w:rtl/>
        </w:rPr>
        <w:t>לכן, הקלות הבלתי-נסבלת שבה ויתרה הממשלה על הניסיון לחזור לשולחן המשא-ומתן - שהיה לאורך השנים. היו הזדמנ</w:t>
      </w:r>
      <w:r>
        <w:rPr>
          <w:rFonts w:hint="cs"/>
          <w:rtl/>
        </w:rPr>
        <w:t xml:space="preserve">ויות. מפת הדרכים שהתגבשה לאחרונה איננה ההזדמנות היחידה. היו הזדמנויות קודמות שהוחמצו. היה ניסיון של פרס ואבו-עלא, שאף אחד לא רצה לשמוע עליו. היה דוח-מיצ'ל,  היו הבנות טנט. לא עשו עם זה שום דבר. בזבזו זמן יקר, כספים אין קץ. </w:t>
      </w:r>
    </w:p>
    <w:p w14:paraId="499B8E6B" w14:textId="77777777" w:rsidR="00000000" w:rsidRDefault="00794C8A">
      <w:pPr>
        <w:pStyle w:val="a"/>
        <w:rPr>
          <w:rFonts w:hint="cs"/>
          <w:rtl/>
        </w:rPr>
      </w:pPr>
    </w:p>
    <w:p w14:paraId="6FB369DF" w14:textId="77777777" w:rsidR="00000000" w:rsidRDefault="00794C8A">
      <w:pPr>
        <w:pStyle w:val="a"/>
        <w:rPr>
          <w:rFonts w:hint="cs"/>
          <w:rtl/>
        </w:rPr>
      </w:pPr>
      <w:r>
        <w:rPr>
          <w:rFonts w:hint="cs"/>
          <w:rtl/>
        </w:rPr>
        <w:t xml:space="preserve">והיום, גם העובדה שאנחנו הולכים </w:t>
      </w:r>
      <w:r>
        <w:rPr>
          <w:rFonts w:hint="cs"/>
          <w:rtl/>
        </w:rPr>
        <w:t>במתווה מפת הדרכים עדיין לא מבטיחה לנו יכולת להשגת יציבות כלכלית וחברתית וצמיחה, משום שהלכנו רחוק מדי. קשה מאוד לחזור מהמקום שאנחנו נמצאים</w:t>
      </w:r>
      <w:r>
        <w:t xml:space="preserve"> </w:t>
      </w:r>
      <w:r>
        <w:rPr>
          <w:rFonts w:hint="cs"/>
          <w:rtl/>
        </w:rPr>
        <w:t>בו מבחינה כלכלית וחברתית. מה שראיתם בימים האחרונים זה היומן לפני הסרט. תזכרו מה אני אומר לכם. אני לא מהלך עליכם אימים.</w:t>
      </w:r>
      <w:r>
        <w:rPr>
          <w:rFonts w:hint="cs"/>
          <w:rtl/>
        </w:rPr>
        <w:t xml:space="preserve"> תזכרו מה אופיר אומר לכם: זה היומן, מה שאתם רואים שאנשים הולכים פה מכל הארץ. הפגיעה הגדולה בקצבאות עוד לא ירדה בתלושים של האנשים. חכו תראו מה יהיה לכם, חכו תראו, כי זלזלתם, כי לא הבנתם, כי חשבתם שאתם הכי חכמים, שכל הפתרונות אצלכם בכיס, שכולם יקבלו כל דבר. </w:t>
      </w:r>
      <w:r>
        <w:rPr>
          <w:rFonts w:hint="cs"/>
          <w:rtl/>
        </w:rPr>
        <w:t>לא. כולם מקבלים הרבה חרא, תסלחו לי על הביטוי. כולם מוכנים לאכול הרבה חצץ, עד לרגע שבו הם לא מסוגלים לתת לחם לבן שלהם, זהו. אחרי זה נגמר. אחרי זה אנשים ילכו ממצפה-רמון לירושלים ומאילת למטולה, כי זהו, נגמר להם. אין להם יותר חשבון של מה נכון, מה לא נכון, מה ה</w:t>
      </w:r>
      <w:r>
        <w:rPr>
          <w:rFonts w:hint="cs"/>
          <w:rtl/>
        </w:rPr>
        <w:t xml:space="preserve">גיוני, מה לא הגיוני. חבל שלא הבנתם את זה. </w:t>
      </w:r>
    </w:p>
    <w:p w14:paraId="50F18965" w14:textId="77777777" w:rsidR="00000000" w:rsidRDefault="00794C8A">
      <w:pPr>
        <w:pStyle w:val="a"/>
        <w:rPr>
          <w:rFonts w:hint="cs"/>
          <w:rtl/>
        </w:rPr>
      </w:pPr>
    </w:p>
    <w:p w14:paraId="5D30CB6B" w14:textId="77777777" w:rsidR="00000000" w:rsidRDefault="00794C8A">
      <w:pPr>
        <w:pStyle w:val="ac"/>
        <w:rPr>
          <w:rtl/>
        </w:rPr>
      </w:pPr>
      <w:r>
        <w:rPr>
          <w:rFonts w:hint="eastAsia"/>
          <w:rtl/>
        </w:rPr>
        <w:t>יחיאל</w:t>
      </w:r>
      <w:r>
        <w:rPr>
          <w:rtl/>
        </w:rPr>
        <w:t xml:space="preserve"> חזן (הליכוד):</w:t>
      </w:r>
    </w:p>
    <w:p w14:paraId="33F8BF02" w14:textId="77777777" w:rsidR="00000000" w:rsidRDefault="00794C8A">
      <w:pPr>
        <w:pStyle w:val="a"/>
        <w:rPr>
          <w:rFonts w:hint="cs"/>
          <w:rtl/>
        </w:rPr>
      </w:pPr>
    </w:p>
    <w:p w14:paraId="68C48238" w14:textId="77777777" w:rsidR="00000000" w:rsidRDefault="00794C8A">
      <w:pPr>
        <w:pStyle w:val="a"/>
        <w:rPr>
          <w:rFonts w:hint="cs"/>
          <w:rtl/>
        </w:rPr>
      </w:pPr>
      <w:r>
        <w:rPr>
          <w:rFonts w:hint="cs"/>
          <w:rtl/>
        </w:rPr>
        <w:t>הכול הליכוד אשם - - -</w:t>
      </w:r>
    </w:p>
    <w:p w14:paraId="55C49E05" w14:textId="77777777" w:rsidR="00000000" w:rsidRDefault="00794C8A">
      <w:pPr>
        <w:pStyle w:val="a"/>
        <w:rPr>
          <w:rFonts w:hint="cs"/>
          <w:rtl/>
        </w:rPr>
      </w:pPr>
    </w:p>
    <w:p w14:paraId="72EF136F" w14:textId="77777777" w:rsidR="00000000" w:rsidRDefault="00794C8A">
      <w:pPr>
        <w:pStyle w:val="SpeakerCon"/>
        <w:rPr>
          <w:rtl/>
        </w:rPr>
      </w:pPr>
      <w:bookmarkStart w:id="178" w:name="FS000000455T15_07_2003_17_27_53"/>
      <w:bookmarkStart w:id="179" w:name="FS000000455T15_07_2003_17_28_03C"/>
      <w:bookmarkEnd w:id="178"/>
      <w:bookmarkEnd w:id="179"/>
      <w:r>
        <w:rPr>
          <w:rtl/>
        </w:rPr>
        <w:t>אופיר פינס-פז (העבודה-מימד):</w:t>
      </w:r>
    </w:p>
    <w:p w14:paraId="58C97F8F" w14:textId="77777777" w:rsidR="00000000" w:rsidRDefault="00794C8A">
      <w:pPr>
        <w:pStyle w:val="a"/>
        <w:rPr>
          <w:rtl/>
        </w:rPr>
      </w:pPr>
    </w:p>
    <w:p w14:paraId="452F8311" w14:textId="77777777" w:rsidR="00000000" w:rsidRDefault="00794C8A">
      <w:pPr>
        <w:pStyle w:val="a"/>
        <w:rPr>
          <w:rFonts w:hint="cs"/>
          <w:rtl/>
        </w:rPr>
      </w:pPr>
      <w:r>
        <w:rPr>
          <w:rFonts w:hint="cs"/>
          <w:rtl/>
        </w:rPr>
        <w:t>בוודאי. אתם אשמים בגדול. אתם מחריבים את המדינה הזאת, אתם מרסקים את המדינה הזאת, אתם אשמים בגדול, אתם צריכים לעוף מהשלטון; אין שאלה בכלל, א</w:t>
      </w:r>
      <w:r>
        <w:rPr>
          <w:rFonts w:hint="cs"/>
          <w:rtl/>
        </w:rPr>
        <w:t>ין שאלה מכל בחינה, אגב. ואני אומר לכם, אנחנו ככה קרובים, ככה גם להגיד לכם: חבר'ה, תעשו או לא תעשו, אנחנו כבר לא אתכם.</w:t>
      </w:r>
    </w:p>
    <w:p w14:paraId="4AC3EF27" w14:textId="77777777" w:rsidR="00000000" w:rsidRDefault="00794C8A">
      <w:pPr>
        <w:pStyle w:val="a"/>
        <w:ind w:firstLine="0"/>
        <w:rPr>
          <w:rFonts w:hint="cs"/>
          <w:rtl/>
        </w:rPr>
      </w:pPr>
    </w:p>
    <w:p w14:paraId="59BA8C0D" w14:textId="77777777" w:rsidR="00000000" w:rsidRDefault="00794C8A">
      <w:pPr>
        <w:pStyle w:val="ac"/>
        <w:rPr>
          <w:rtl/>
        </w:rPr>
      </w:pPr>
      <w:r>
        <w:rPr>
          <w:rFonts w:hint="eastAsia"/>
          <w:rtl/>
        </w:rPr>
        <w:t>יחיאל</w:t>
      </w:r>
      <w:r>
        <w:rPr>
          <w:rtl/>
        </w:rPr>
        <w:t xml:space="preserve"> חזן (הליכוד):</w:t>
      </w:r>
    </w:p>
    <w:p w14:paraId="649BA33D" w14:textId="77777777" w:rsidR="00000000" w:rsidRDefault="00794C8A">
      <w:pPr>
        <w:pStyle w:val="a"/>
        <w:rPr>
          <w:rFonts w:hint="cs"/>
          <w:rtl/>
        </w:rPr>
      </w:pPr>
    </w:p>
    <w:p w14:paraId="41D2572B" w14:textId="77777777" w:rsidR="00000000" w:rsidRDefault="00794C8A">
      <w:pPr>
        <w:pStyle w:val="a"/>
        <w:rPr>
          <w:rFonts w:hint="cs"/>
          <w:rtl/>
        </w:rPr>
      </w:pPr>
      <w:r>
        <w:rPr>
          <w:rFonts w:hint="cs"/>
          <w:rtl/>
        </w:rPr>
        <w:t>שמענו עליכם. בגלל זה אתם 19 מנדטים.</w:t>
      </w:r>
    </w:p>
    <w:p w14:paraId="3D66D7B3" w14:textId="77777777" w:rsidR="00000000" w:rsidRDefault="00794C8A">
      <w:pPr>
        <w:pStyle w:val="a"/>
        <w:rPr>
          <w:rFonts w:hint="cs"/>
          <w:rtl/>
        </w:rPr>
      </w:pPr>
    </w:p>
    <w:p w14:paraId="2D6DC805" w14:textId="77777777" w:rsidR="00000000" w:rsidRDefault="00794C8A">
      <w:pPr>
        <w:pStyle w:val="SpeakerCon"/>
        <w:rPr>
          <w:rtl/>
        </w:rPr>
      </w:pPr>
      <w:bookmarkStart w:id="180" w:name="FS000000455T15_07_2003_17_30_43C"/>
      <w:bookmarkEnd w:id="180"/>
      <w:r>
        <w:rPr>
          <w:rtl/>
        </w:rPr>
        <w:t>אופיר פינס-פז (העבודה-מימד):</w:t>
      </w:r>
    </w:p>
    <w:p w14:paraId="679F210F" w14:textId="77777777" w:rsidR="00000000" w:rsidRDefault="00794C8A">
      <w:pPr>
        <w:pStyle w:val="a"/>
        <w:rPr>
          <w:rtl/>
        </w:rPr>
      </w:pPr>
    </w:p>
    <w:p w14:paraId="5EC433F5" w14:textId="77777777" w:rsidR="00000000" w:rsidRDefault="00794C8A">
      <w:pPr>
        <w:pStyle w:val="a"/>
        <w:rPr>
          <w:rFonts w:hint="cs"/>
          <w:rtl/>
        </w:rPr>
      </w:pPr>
      <w:r>
        <w:rPr>
          <w:rFonts w:hint="cs"/>
          <w:rtl/>
        </w:rPr>
        <w:t>נראה כמה אתם תהיו בבחירות הבאות, אנחנו נחיה ונראה</w:t>
      </w:r>
      <w:r>
        <w:rPr>
          <w:rFonts w:hint="cs"/>
          <w:rtl/>
        </w:rPr>
        <w:t xml:space="preserve">. אתה תתגעגע ל-19. </w:t>
      </w:r>
    </w:p>
    <w:p w14:paraId="280A3358" w14:textId="77777777" w:rsidR="00000000" w:rsidRDefault="00794C8A">
      <w:pPr>
        <w:pStyle w:val="a"/>
        <w:rPr>
          <w:rFonts w:hint="cs"/>
          <w:rtl/>
        </w:rPr>
      </w:pPr>
    </w:p>
    <w:p w14:paraId="2A607BAE" w14:textId="77777777" w:rsidR="00000000" w:rsidRDefault="00794C8A">
      <w:pPr>
        <w:pStyle w:val="a"/>
        <w:rPr>
          <w:rFonts w:hint="cs"/>
          <w:rtl/>
        </w:rPr>
      </w:pPr>
      <w:r>
        <w:rPr>
          <w:rFonts w:hint="cs"/>
          <w:rtl/>
        </w:rPr>
        <w:t>עכשיו אני רוצה לחזור לעניין המדיני המרכזי. עומדת לפנינו שורה של נושאים בעייתיים. קודם כול, ההתנחלויות והמאחזים הבלתי-חוקיים. קל מאוד לפוצץ את מפת הדרכים בשלב שבו היא נמצאת. היא מאוד רגישה, היא מאוד עדינה. שמעתי שראש הממשלה אומר לטוני ב</w:t>
      </w:r>
      <w:r>
        <w:rPr>
          <w:rFonts w:hint="cs"/>
          <w:rtl/>
        </w:rPr>
        <w:t>לייר: שמע, צריך לעשות הכול שאבו-מאזן לא יתפטר. אבו-מאזן יתפטר אם אנחנו נמשיך לשחק אתו ונמשיך להחליש אותו. מה הוא יעשה? יש לו גם את ערפאת על הראש, יש לו גם את שיח' יאסין על הראש, עכשיו יש לו גם אותנו.</w:t>
      </w:r>
    </w:p>
    <w:p w14:paraId="52758B57" w14:textId="77777777" w:rsidR="00000000" w:rsidRDefault="00794C8A">
      <w:pPr>
        <w:pStyle w:val="a"/>
        <w:rPr>
          <w:rFonts w:hint="cs"/>
          <w:rtl/>
        </w:rPr>
      </w:pPr>
    </w:p>
    <w:p w14:paraId="026F6D3D" w14:textId="77777777" w:rsidR="00000000" w:rsidRDefault="00794C8A">
      <w:pPr>
        <w:pStyle w:val="a"/>
        <w:rPr>
          <w:rFonts w:hint="cs"/>
          <w:rtl/>
        </w:rPr>
      </w:pPr>
      <w:r>
        <w:rPr>
          <w:rFonts w:hint="cs"/>
          <w:rtl/>
        </w:rPr>
        <w:t>חבר'ה, אנחנו משחקים עם המאחזים הבלתי-חוקיים. יש 91 מאחז</w:t>
      </w:r>
      <w:r>
        <w:rPr>
          <w:rFonts w:hint="cs"/>
          <w:rtl/>
        </w:rPr>
        <w:t xml:space="preserve">ים שצריך לפנות. פינינו 11, שבעה בבג"ץ. כבר בנו על ה-11 שפינו 15. </w:t>
      </w:r>
    </w:p>
    <w:p w14:paraId="07BE6E77" w14:textId="77777777" w:rsidR="00000000" w:rsidRDefault="00794C8A">
      <w:pPr>
        <w:pStyle w:val="a"/>
        <w:rPr>
          <w:rFonts w:hint="cs"/>
          <w:rtl/>
        </w:rPr>
      </w:pPr>
    </w:p>
    <w:p w14:paraId="2FA092A4" w14:textId="77777777" w:rsidR="00000000" w:rsidRDefault="00794C8A">
      <w:pPr>
        <w:pStyle w:val="ac"/>
        <w:rPr>
          <w:rtl/>
        </w:rPr>
      </w:pPr>
      <w:r>
        <w:rPr>
          <w:rFonts w:hint="eastAsia"/>
          <w:rtl/>
        </w:rPr>
        <w:t>יחיאל</w:t>
      </w:r>
      <w:r>
        <w:rPr>
          <w:rtl/>
        </w:rPr>
        <w:t xml:space="preserve"> חזן (הליכוד):</w:t>
      </w:r>
    </w:p>
    <w:p w14:paraId="3E266C05" w14:textId="77777777" w:rsidR="00000000" w:rsidRDefault="00794C8A">
      <w:pPr>
        <w:pStyle w:val="a"/>
        <w:rPr>
          <w:rFonts w:hint="cs"/>
          <w:rtl/>
        </w:rPr>
      </w:pPr>
    </w:p>
    <w:p w14:paraId="630ACD39" w14:textId="77777777" w:rsidR="00000000" w:rsidRDefault="00794C8A">
      <w:pPr>
        <w:pStyle w:val="a"/>
        <w:rPr>
          <w:rFonts w:hint="cs"/>
          <w:rtl/>
        </w:rPr>
      </w:pPr>
      <w:r>
        <w:rPr>
          <w:rFonts w:hint="cs"/>
          <w:rtl/>
        </w:rPr>
        <w:t xml:space="preserve">מה עם המאחזים של הבדואים? </w:t>
      </w:r>
    </w:p>
    <w:p w14:paraId="306FFE4A" w14:textId="77777777" w:rsidR="00000000" w:rsidRDefault="00794C8A">
      <w:pPr>
        <w:pStyle w:val="a"/>
        <w:rPr>
          <w:rFonts w:hint="cs"/>
          <w:rtl/>
        </w:rPr>
      </w:pPr>
    </w:p>
    <w:p w14:paraId="537B3D04" w14:textId="77777777" w:rsidR="00000000" w:rsidRDefault="00794C8A">
      <w:pPr>
        <w:pStyle w:val="SpeakerCon"/>
        <w:rPr>
          <w:rtl/>
        </w:rPr>
      </w:pPr>
      <w:bookmarkStart w:id="181" w:name="FS000000455T15_07_2003_17_35_25C"/>
      <w:bookmarkEnd w:id="181"/>
      <w:r>
        <w:rPr>
          <w:rFonts w:hint="eastAsia"/>
          <w:rtl/>
        </w:rPr>
        <w:t>אופיר</w:t>
      </w:r>
      <w:r>
        <w:rPr>
          <w:rtl/>
        </w:rPr>
        <w:t xml:space="preserve"> פינס-פז (העבודה-מימד):</w:t>
      </w:r>
    </w:p>
    <w:p w14:paraId="39E09E04" w14:textId="77777777" w:rsidR="00000000" w:rsidRDefault="00794C8A">
      <w:pPr>
        <w:pStyle w:val="a"/>
        <w:rPr>
          <w:rFonts w:hint="cs"/>
          <w:rtl/>
        </w:rPr>
      </w:pPr>
    </w:p>
    <w:p w14:paraId="791AD7F1" w14:textId="77777777" w:rsidR="00000000" w:rsidRDefault="00794C8A">
      <w:pPr>
        <w:pStyle w:val="a"/>
        <w:rPr>
          <w:rFonts w:hint="cs"/>
          <w:rtl/>
        </w:rPr>
      </w:pPr>
      <w:r>
        <w:rPr>
          <w:rFonts w:hint="cs"/>
          <w:rtl/>
        </w:rPr>
        <w:t xml:space="preserve">עזוב את הבדואים. אתה עושה עכשיו מפת דרכים לבדואים? </w:t>
      </w:r>
    </w:p>
    <w:p w14:paraId="15DB2640" w14:textId="77777777" w:rsidR="00000000" w:rsidRDefault="00794C8A">
      <w:pPr>
        <w:pStyle w:val="a"/>
        <w:rPr>
          <w:rFonts w:hint="cs"/>
          <w:rtl/>
        </w:rPr>
      </w:pPr>
    </w:p>
    <w:p w14:paraId="135715BB" w14:textId="77777777" w:rsidR="00000000" w:rsidRDefault="00794C8A">
      <w:pPr>
        <w:pStyle w:val="ac"/>
        <w:rPr>
          <w:rtl/>
        </w:rPr>
      </w:pPr>
      <w:r>
        <w:rPr>
          <w:rFonts w:hint="eastAsia"/>
          <w:rtl/>
        </w:rPr>
        <w:t>עבד</w:t>
      </w:r>
      <w:r>
        <w:rPr>
          <w:rtl/>
        </w:rPr>
        <w:t>-אלמאלכ דהאמשה (רע"ם):</w:t>
      </w:r>
    </w:p>
    <w:p w14:paraId="0EE96E6B" w14:textId="77777777" w:rsidR="00000000" w:rsidRDefault="00794C8A">
      <w:pPr>
        <w:pStyle w:val="a"/>
        <w:rPr>
          <w:rFonts w:hint="cs"/>
          <w:rtl/>
        </w:rPr>
      </w:pPr>
    </w:p>
    <w:p w14:paraId="2C3DBD4A" w14:textId="77777777" w:rsidR="00000000" w:rsidRDefault="00794C8A">
      <w:pPr>
        <w:pStyle w:val="a"/>
        <w:rPr>
          <w:rFonts w:hint="cs"/>
          <w:rtl/>
        </w:rPr>
      </w:pPr>
      <w:r>
        <w:rPr>
          <w:rFonts w:hint="cs"/>
          <w:rtl/>
        </w:rPr>
        <w:t>- - -</w:t>
      </w:r>
    </w:p>
    <w:p w14:paraId="57937F1F" w14:textId="77777777" w:rsidR="00000000" w:rsidRDefault="00794C8A">
      <w:pPr>
        <w:pStyle w:val="a"/>
        <w:rPr>
          <w:rFonts w:hint="cs"/>
          <w:rtl/>
        </w:rPr>
      </w:pPr>
    </w:p>
    <w:p w14:paraId="5080ADCA" w14:textId="77777777" w:rsidR="00000000" w:rsidRDefault="00794C8A">
      <w:pPr>
        <w:pStyle w:val="SpeakerCon"/>
        <w:rPr>
          <w:rtl/>
        </w:rPr>
      </w:pPr>
      <w:bookmarkStart w:id="182" w:name="FS000000455T15_07_2003_17_35_56C"/>
      <w:bookmarkEnd w:id="182"/>
      <w:r>
        <w:rPr>
          <w:rFonts w:hint="eastAsia"/>
          <w:rtl/>
        </w:rPr>
        <w:t>אופיר</w:t>
      </w:r>
      <w:r>
        <w:rPr>
          <w:rtl/>
        </w:rPr>
        <w:t xml:space="preserve"> פינס-פז (העבודה-מ</w:t>
      </w:r>
      <w:r>
        <w:rPr>
          <w:rtl/>
        </w:rPr>
        <w:t>ימד):</w:t>
      </w:r>
    </w:p>
    <w:p w14:paraId="7397FCF1" w14:textId="77777777" w:rsidR="00000000" w:rsidRDefault="00794C8A">
      <w:pPr>
        <w:pStyle w:val="a"/>
        <w:rPr>
          <w:rFonts w:hint="cs"/>
          <w:rtl/>
        </w:rPr>
      </w:pPr>
    </w:p>
    <w:p w14:paraId="28CF8C3C" w14:textId="77777777" w:rsidR="00000000" w:rsidRDefault="00794C8A">
      <w:pPr>
        <w:pStyle w:val="a"/>
        <w:rPr>
          <w:rFonts w:hint="cs"/>
          <w:rtl/>
        </w:rPr>
      </w:pPr>
      <w:r>
        <w:rPr>
          <w:rFonts w:hint="cs"/>
          <w:rtl/>
        </w:rPr>
        <w:t>חברים, העולם לא מטומטם, הפלסטינים לא מטומטמים. כולם רואים שישראל משחקת בעניין המאחזים הלא-חוקיים והיא לא מפנה, היא מפירה. אני לא צריך שהאמריקנים יגידו, אני לא צריך מוניטורינג בין-לאומי. אני אומר לכם, אתם מפירים את מפת הדרכים מהרגע הראשון, אתם מפירים</w:t>
      </w:r>
      <w:r>
        <w:rPr>
          <w:rFonts w:hint="cs"/>
          <w:rtl/>
        </w:rPr>
        <w:t xml:space="preserve">, חבל. </w:t>
      </w:r>
    </w:p>
    <w:p w14:paraId="3D4395D1" w14:textId="77777777" w:rsidR="00000000" w:rsidRDefault="00794C8A">
      <w:pPr>
        <w:pStyle w:val="a"/>
        <w:rPr>
          <w:rFonts w:hint="cs"/>
          <w:rtl/>
        </w:rPr>
      </w:pPr>
    </w:p>
    <w:p w14:paraId="64D7395B" w14:textId="77777777" w:rsidR="00000000" w:rsidRDefault="00794C8A">
      <w:pPr>
        <w:pStyle w:val="a"/>
        <w:rPr>
          <w:rFonts w:hint="cs"/>
          <w:rtl/>
        </w:rPr>
      </w:pPr>
      <w:r>
        <w:rPr>
          <w:rFonts w:hint="cs"/>
          <w:rtl/>
        </w:rPr>
        <w:t xml:space="preserve">אתם יודעים, פינוי המאחזים זה אפילו לא בשביל הפלסטינים, זה בשביל עצמנו, בשביל שתהיה כאן מדינה נורמלית. מה, יכול בן-אדם לקום בבוקר ולהחליט שהוא בונה לעצמו בית איפה שהוא רוצה? </w:t>
      </w:r>
    </w:p>
    <w:p w14:paraId="2FC04E5F" w14:textId="77777777" w:rsidR="00000000" w:rsidRDefault="00794C8A">
      <w:pPr>
        <w:pStyle w:val="a"/>
        <w:rPr>
          <w:rFonts w:hint="cs"/>
          <w:rtl/>
        </w:rPr>
      </w:pPr>
    </w:p>
    <w:p w14:paraId="7F8B6514" w14:textId="77777777" w:rsidR="00000000" w:rsidRDefault="00794C8A">
      <w:pPr>
        <w:pStyle w:val="a"/>
        <w:rPr>
          <w:rFonts w:hint="cs"/>
          <w:rtl/>
        </w:rPr>
      </w:pPr>
      <w:r>
        <w:rPr>
          <w:rFonts w:hint="cs"/>
          <w:rtl/>
        </w:rPr>
        <w:t>אחר כך, הקפאת ההתנחלויות. חברים יקרים, אתם חתמתם, אני יודע שרעדה לכם היד</w:t>
      </w:r>
      <w:r>
        <w:rPr>
          <w:rFonts w:hint="cs"/>
          <w:rtl/>
        </w:rPr>
        <w:t>, אני יודע שאתם לא מאמינים בזה, חתמתם שלא יהיה גם גידול פנימי בהתנחלויות, כתוב במפת הדרכים. אתם לא מיישמים. אתם לא מיישמים - זו הפרה. הפרה זו ענישה.</w:t>
      </w:r>
    </w:p>
    <w:p w14:paraId="21B1B6EA" w14:textId="77777777" w:rsidR="00000000" w:rsidRDefault="00794C8A">
      <w:pPr>
        <w:pStyle w:val="a"/>
        <w:rPr>
          <w:rFonts w:hint="cs"/>
          <w:rtl/>
        </w:rPr>
      </w:pPr>
    </w:p>
    <w:p w14:paraId="39C2F238" w14:textId="77777777" w:rsidR="00000000" w:rsidRDefault="00794C8A">
      <w:pPr>
        <w:pStyle w:val="ac"/>
        <w:rPr>
          <w:rtl/>
        </w:rPr>
      </w:pPr>
      <w:r>
        <w:rPr>
          <w:rFonts w:hint="eastAsia"/>
          <w:rtl/>
        </w:rPr>
        <w:t>יחיאל</w:t>
      </w:r>
      <w:r>
        <w:rPr>
          <w:rtl/>
        </w:rPr>
        <w:t xml:space="preserve"> חזן (הליכוד):</w:t>
      </w:r>
    </w:p>
    <w:p w14:paraId="06D32590" w14:textId="77777777" w:rsidR="00000000" w:rsidRDefault="00794C8A">
      <w:pPr>
        <w:pStyle w:val="a"/>
        <w:rPr>
          <w:rFonts w:hint="cs"/>
          <w:rtl/>
        </w:rPr>
      </w:pPr>
    </w:p>
    <w:p w14:paraId="6D54C945" w14:textId="77777777" w:rsidR="00000000" w:rsidRDefault="00794C8A">
      <w:pPr>
        <w:pStyle w:val="a"/>
        <w:rPr>
          <w:rFonts w:hint="cs"/>
          <w:rtl/>
        </w:rPr>
      </w:pPr>
      <w:r>
        <w:rPr>
          <w:rFonts w:hint="cs"/>
          <w:rtl/>
        </w:rPr>
        <w:t>- - -</w:t>
      </w:r>
    </w:p>
    <w:p w14:paraId="68BA529A" w14:textId="77777777" w:rsidR="00000000" w:rsidRDefault="00794C8A">
      <w:pPr>
        <w:pStyle w:val="a"/>
        <w:rPr>
          <w:rFonts w:hint="cs"/>
          <w:rtl/>
        </w:rPr>
      </w:pPr>
    </w:p>
    <w:p w14:paraId="4EFFC592" w14:textId="77777777" w:rsidR="00000000" w:rsidRDefault="00794C8A">
      <w:pPr>
        <w:pStyle w:val="SpeakerCon"/>
        <w:rPr>
          <w:rtl/>
        </w:rPr>
      </w:pPr>
      <w:bookmarkStart w:id="183" w:name="FS000000455T15_07_2003_17_40_58C"/>
      <w:bookmarkEnd w:id="183"/>
      <w:r>
        <w:rPr>
          <w:rFonts w:hint="eastAsia"/>
          <w:rtl/>
        </w:rPr>
        <w:t>אופיר</w:t>
      </w:r>
      <w:r>
        <w:rPr>
          <w:rtl/>
        </w:rPr>
        <w:t xml:space="preserve"> פינס-פז (העבודה-מימד):</w:t>
      </w:r>
    </w:p>
    <w:p w14:paraId="454B53E5" w14:textId="77777777" w:rsidR="00000000" w:rsidRDefault="00794C8A">
      <w:pPr>
        <w:pStyle w:val="a"/>
        <w:rPr>
          <w:rFonts w:hint="cs"/>
          <w:rtl/>
        </w:rPr>
      </w:pPr>
    </w:p>
    <w:p w14:paraId="75DE5A92" w14:textId="77777777" w:rsidR="00000000" w:rsidRDefault="00794C8A">
      <w:pPr>
        <w:pStyle w:val="a"/>
        <w:rPr>
          <w:rFonts w:hint="cs"/>
          <w:rtl/>
        </w:rPr>
      </w:pPr>
      <w:r>
        <w:rPr>
          <w:rFonts w:hint="cs"/>
          <w:rtl/>
        </w:rPr>
        <w:t>אין לי מושג. אתה מדבר אתי על היסטוריה. אני לא יו</w:t>
      </w:r>
      <w:r>
        <w:rPr>
          <w:rFonts w:hint="cs"/>
          <w:rtl/>
        </w:rPr>
        <w:t>דע מה זה.</w:t>
      </w:r>
    </w:p>
    <w:p w14:paraId="6E457FD5" w14:textId="77777777" w:rsidR="00000000" w:rsidRDefault="00794C8A">
      <w:pPr>
        <w:pStyle w:val="a"/>
        <w:rPr>
          <w:rFonts w:hint="cs"/>
          <w:rtl/>
        </w:rPr>
      </w:pPr>
    </w:p>
    <w:p w14:paraId="7B4604B0" w14:textId="77777777" w:rsidR="00000000" w:rsidRDefault="00794C8A">
      <w:pPr>
        <w:pStyle w:val="a"/>
        <w:rPr>
          <w:rFonts w:hint="cs"/>
          <w:rtl/>
        </w:rPr>
      </w:pPr>
      <w:r>
        <w:rPr>
          <w:rFonts w:hint="cs"/>
          <w:rtl/>
        </w:rPr>
        <w:t>אדוני היושב-ראש, הנושא השלישי - שחרור אסירים. עוד פעם אתם עושים כאן מהלך שבסופו של דבר יתפוצץ לכולנו בפנים. אתם לא משחררים. אתם עושים פסאדה שמשחררים. מה, שחררו איזה אסיר? עברו תשעה ימים מישיבת הממשלה שהוחלט בה לשחרר אסירים. מישהו שוחרר? לא רק שא</w:t>
      </w:r>
      <w:r>
        <w:rPr>
          <w:rFonts w:hint="cs"/>
          <w:rtl/>
        </w:rPr>
        <w:t xml:space="preserve">ף אחד לא שוחרר, הקימו ועדה. </w:t>
      </w:r>
    </w:p>
    <w:p w14:paraId="482ECCF2" w14:textId="77777777" w:rsidR="00000000" w:rsidRDefault="00794C8A">
      <w:pPr>
        <w:pStyle w:val="a"/>
        <w:rPr>
          <w:rFonts w:hint="cs"/>
          <w:rtl/>
        </w:rPr>
      </w:pPr>
    </w:p>
    <w:p w14:paraId="4679473D" w14:textId="77777777" w:rsidR="00000000" w:rsidRDefault="00794C8A">
      <w:pPr>
        <w:pStyle w:val="ac"/>
        <w:rPr>
          <w:rtl/>
        </w:rPr>
      </w:pPr>
      <w:r>
        <w:rPr>
          <w:rFonts w:hint="eastAsia"/>
          <w:rtl/>
        </w:rPr>
        <w:t>מתן</w:t>
      </w:r>
      <w:r>
        <w:rPr>
          <w:rtl/>
        </w:rPr>
        <w:t xml:space="preserve"> וילנאי (העבודה-מימד):</w:t>
      </w:r>
    </w:p>
    <w:p w14:paraId="35AEDB82" w14:textId="77777777" w:rsidR="00000000" w:rsidRDefault="00794C8A">
      <w:pPr>
        <w:pStyle w:val="a"/>
        <w:rPr>
          <w:rFonts w:hint="cs"/>
          <w:rtl/>
        </w:rPr>
      </w:pPr>
    </w:p>
    <w:p w14:paraId="1027D6BB" w14:textId="77777777" w:rsidR="00000000" w:rsidRDefault="00794C8A">
      <w:pPr>
        <w:pStyle w:val="a"/>
        <w:rPr>
          <w:rFonts w:hint="cs"/>
          <w:rtl/>
        </w:rPr>
      </w:pPr>
      <w:r>
        <w:rPr>
          <w:rFonts w:hint="cs"/>
          <w:rtl/>
        </w:rPr>
        <w:t>הקימו ועדה.</w:t>
      </w:r>
    </w:p>
    <w:p w14:paraId="636588DE" w14:textId="77777777" w:rsidR="00000000" w:rsidRDefault="00794C8A">
      <w:pPr>
        <w:pStyle w:val="a"/>
        <w:rPr>
          <w:rFonts w:hint="cs"/>
          <w:rtl/>
        </w:rPr>
      </w:pPr>
    </w:p>
    <w:p w14:paraId="49408AAF" w14:textId="77777777" w:rsidR="00000000" w:rsidRDefault="00794C8A">
      <w:pPr>
        <w:pStyle w:val="SpeakerCon"/>
        <w:rPr>
          <w:rtl/>
        </w:rPr>
      </w:pPr>
      <w:bookmarkStart w:id="184" w:name="FS000000455T15_07_2003_17_43_21C"/>
      <w:bookmarkEnd w:id="184"/>
      <w:r>
        <w:rPr>
          <w:rtl/>
        </w:rPr>
        <w:t>אופיר פינס-פז (העבודה-מימד):</w:t>
      </w:r>
    </w:p>
    <w:p w14:paraId="4C1533D7" w14:textId="77777777" w:rsidR="00000000" w:rsidRDefault="00794C8A">
      <w:pPr>
        <w:pStyle w:val="a"/>
        <w:rPr>
          <w:rtl/>
        </w:rPr>
      </w:pPr>
    </w:p>
    <w:p w14:paraId="647297E5" w14:textId="77777777" w:rsidR="00000000" w:rsidRDefault="00794C8A">
      <w:pPr>
        <w:pStyle w:val="a"/>
        <w:rPr>
          <w:rFonts w:hint="cs"/>
          <w:rtl/>
        </w:rPr>
      </w:pPr>
      <w:r>
        <w:rPr>
          <w:rFonts w:hint="cs"/>
          <w:rtl/>
        </w:rPr>
        <w:t>שתי ועדות הקימו, ועדת שרים וועדת מנכ"לים. לא זאת ישבה, ולפי מיטב ידיעתי גם לא האחרת. פה זו לא ועדה שתטפל בעניין, זו ועדה שתקבור את העניין. אתם חושבים שאתם נ</w:t>
      </w:r>
      <w:r>
        <w:rPr>
          <w:rFonts w:hint="cs"/>
          <w:rtl/>
        </w:rPr>
        <w:t xml:space="preserve">ורא חכמים, תקברו את העניין. </w:t>
      </w:r>
    </w:p>
    <w:p w14:paraId="1B3A0F66" w14:textId="77777777" w:rsidR="00000000" w:rsidRDefault="00794C8A">
      <w:pPr>
        <w:pStyle w:val="a"/>
        <w:rPr>
          <w:rFonts w:hint="cs"/>
          <w:rtl/>
        </w:rPr>
      </w:pPr>
    </w:p>
    <w:p w14:paraId="1D6D826A" w14:textId="77777777" w:rsidR="00000000" w:rsidRDefault="00794C8A">
      <w:pPr>
        <w:pStyle w:val="a"/>
        <w:ind w:firstLine="720"/>
        <w:rPr>
          <w:rFonts w:hint="cs"/>
          <w:rtl/>
        </w:rPr>
      </w:pPr>
      <w:r>
        <w:rPr>
          <w:rFonts w:hint="cs"/>
          <w:rtl/>
        </w:rPr>
        <w:t>חבר'ה, זה יעלה ביוקר. אני מציע לקדם את הנושא הזה, לשחרר את מי שאפשר לשחרר. יש מספיק אסירים מינהליים בלי דם על הידיים, אין ויכוח. אני מציע לשחרר גם אסירים מינהליים ללא דם על הידיים גם מה"חמאס" וגם מ"הג'יהאד", לא מפני שמישהו אוה</w:t>
      </w:r>
      <w:r>
        <w:rPr>
          <w:rFonts w:hint="cs"/>
          <w:rtl/>
        </w:rPr>
        <w:t>ב אותם, בכלל לא אוהבים לשחרר אסירים, אלא משום שאם הם חלק מההבנות, הם צריכים להיות חלק מההבנות בכל הדברים, אחרת אל תצפה מהם להיות חלק מההבנות. אין אפשרות אחרת.</w:t>
      </w:r>
    </w:p>
    <w:p w14:paraId="0D30E57E" w14:textId="77777777" w:rsidR="00000000" w:rsidRDefault="00794C8A">
      <w:pPr>
        <w:pStyle w:val="a"/>
        <w:ind w:firstLine="720"/>
        <w:rPr>
          <w:rFonts w:hint="cs"/>
          <w:rtl/>
        </w:rPr>
      </w:pPr>
    </w:p>
    <w:p w14:paraId="27E0C31B" w14:textId="77777777" w:rsidR="00000000" w:rsidRDefault="00794C8A">
      <w:pPr>
        <w:pStyle w:val="a"/>
        <w:ind w:firstLine="720"/>
        <w:rPr>
          <w:rFonts w:hint="cs"/>
          <w:rtl/>
        </w:rPr>
      </w:pPr>
      <w:r>
        <w:rPr>
          <w:rFonts w:hint="cs"/>
          <w:rtl/>
        </w:rPr>
        <w:t xml:space="preserve">דבר אחד שאני בכל זאת מציע, וזה סוג של איגוף מימין, אני לא מתכחש. אני חושב שצריך לקבוע שכל פיגוע </w:t>
      </w:r>
      <w:r>
        <w:rPr>
          <w:rFonts w:hint="cs"/>
          <w:rtl/>
        </w:rPr>
        <w:t xml:space="preserve">רצחני במהלך הזה מעכב שחרורים ל-30 יום בענישה אוטומטית, בטייס אוטומטי. 30 יום אין שחרורים, קודם כול. </w:t>
      </w:r>
    </w:p>
    <w:p w14:paraId="74A99C5A" w14:textId="77777777" w:rsidR="00000000" w:rsidRDefault="00794C8A">
      <w:pPr>
        <w:pStyle w:val="a"/>
        <w:ind w:firstLine="720"/>
        <w:rPr>
          <w:rFonts w:hint="cs"/>
          <w:rtl/>
        </w:rPr>
      </w:pPr>
    </w:p>
    <w:p w14:paraId="29E015B8" w14:textId="77777777" w:rsidR="00000000" w:rsidRDefault="00794C8A">
      <w:pPr>
        <w:pStyle w:val="ac"/>
        <w:rPr>
          <w:rtl/>
        </w:rPr>
      </w:pPr>
      <w:r>
        <w:rPr>
          <w:rFonts w:hint="eastAsia"/>
          <w:rtl/>
        </w:rPr>
        <w:t>גדעון</w:t>
      </w:r>
      <w:r>
        <w:rPr>
          <w:rtl/>
        </w:rPr>
        <w:t xml:space="preserve"> סער (הליכוד):</w:t>
      </w:r>
    </w:p>
    <w:p w14:paraId="14ADF269" w14:textId="77777777" w:rsidR="00000000" w:rsidRDefault="00794C8A">
      <w:pPr>
        <w:pStyle w:val="a"/>
        <w:rPr>
          <w:rFonts w:hint="cs"/>
          <w:rtl/>
        </w:rPr>
      </w:pPr>
    </w:p>
    <w:p w14:paraId="70397351" w14:textId="77777777" w:rsidR="00000000" w:rsidRDefault="00794C8A">
      <w:pPr>
        <w:pStyle w:val="a"/>
        <w:rPr>
          <w:rFonts w:hint="cs"/>
          <w:rtl/>
        </w:rPr>
      </w:pPr>
      <w:r>
        <w:rPr>
          <w:rFonts w:hint="cs"/>
          <w:rtl/>
        </w:rPr>
        <w:t xml:space="preserve">אתמול היה פיגוע רצחני. </w:t>
      </w:r>
    </w:p>
    <w:p w14:paraId="6709EE13" w14:textId="77777777" w:rsidR="00000000" w:rsidRDefault="00794C8A">
      <w:pPr>
        <w:pStyle w:val="a"/>
        <w:rPr>
          <w:rFonts w:hint="cs"/>
          <w:rtl/>
        </w:rPr>
      </w:pPr>
    </w:p>
    <w:p w14:paraId="02FF2E4A" w14:textId="77777777" w:rsidR="00000000" w:rsidRDefault="00794C8A">
      <w:pPr>
        <w:pStyle w:val="SpeakerCon"/>
        <w:rPr>
          <w:rtl/>
        </w:rPr>
      </w:pPr>
      <w:bookmarkStart w:id="185" w:name="FS000000455T15_07_2003_17_47_51C"/>
      <w:bookmarkEnd w:id="185"/>
      <w:r>
        <w:rPr>
          <w:rFonts w:hint="eastAsia"/>
          <w:rtl/>
        </w:rPr>
        <w:t>אופיר</w:t>
      </w:r>
      <w:r>
        <w:rPr>
          <w:rtl/>
        </w:rPr>
        <w:t xml:space="preserve"> פינס-פז (העבודה-מימד):</w:t>
      </w:r>
    </w:p>
    <w:p w14:paraId="129F8921" w14:textId="77777777" w:rsidR="00000000" w:rsidRDefault="00794C8A">
      <w:pPr>
        <w:pStyle w:val="a"/>
        <w:rPr>
          <w:rFonts w:hint="cs"/>
          <w:rtl/>
        </w:rPr>
      </w:pPr>
    </w:p>
    <w:p w14:paraId="0D5C6BF8" w14:textId="77777777" w:rsidR="00000000" w:rsidRDefault="00794C8A">
      <w:pPr>
        <w:pStyle w:val="a"/>
        <w:rPr>
          <w:rFonts w:hint="cs"/>
          <w:rtl/>
        </w:rPr>
      </w:pPr>
      <w:r>
        <w:rPr>
          <w:rFonts w:hint="cs"/>
          <w:rtl/>
        </w:rPr>
        <w:t>אבל אתם לא התחלתם. קודם כול צריך לשחרר את ה-450 שהחלטתם. אני אומר לכם, לפי דעת</w:t>
      </w:r>
      <w:r>
        <w:rPr>
          <w:rFonts w:hint="cs"/>
          <w:rtl/>
        </w:rPr>
        <w:t>י, יהיה כאן תמריץ</w:t>
      </w:r>
      <w:r>
        <w:rPr>
          <w:rtl/>
        </w:rPr>
        <w:t xml:space="preserve"> </w:t>
      </w:r>
      <w:r>
        <w:rPr>
          <w:rFonts w:hint="cs"/>
          <w:rtl/>
        </w:rPr>
        <w:t xml:space="preserve">בצד הפלסטיני לייצר דעת קהל פנימית שאומרת: חברים, הפיגועים עובדים נגדנו. אני חושב שאפשר לנקוט את הצעד הזה אם הוא מאוזן. אני חושב שלוח הזמנים שהצעתי הוא מאוזן ואפשר לעשות בו שימוש, אפשר גם לא. </w:t>
      </w:r>
    </w:p>
    <w:p w14:paraId="2DA6BD52" w14:textId="77777777" w:rsidR="00000000" w:rsidRDefault="00794C8A">
      <w:pPr>
        <w:pStyle w:val="a"/>
        <w:rPr>
          <w:rFonts w:hint="cs"/>
          <w:rtl/>
        </w:rPr>
      </w:pPr>
    </w:p>
    <w:p w14:paraId="70B9BD6A" w14:textId="77777777" w:rsidR="00000000" w:rsidRDefault="00794C8A">
      <w:pPr>
        <w:pStyle w:val="a"/>
        <w:rPr>
          <w:rFonts w:hint="cs"/>
          <w:rtl/>
        </w:rPr>
      </w:pPr>
      <w:r>
        <w:rPr>
          <w:rFonts w:hint="cs"/>
          <w:rtl/>
        </w:rPr>
        <w:t>אני רוצה לומר עוד משפט על גדר ההפרדה. אתמול ק</w:t>
      </w:r>
      <w:r>
        <w:rPr>
          <w:rFonts w:hint="cs"/>
          <w:rtl/>
        </w:rPr>
        <w:t>מתם ונזעקתם. חבר הכנסת סער, מיקי איתן הוא חבר טוב שלי, כפי שאתה יודע. יש לו כל מיני רעיונות, לפעמים טובים, לפעמים רעים. לעצור את גדר ההפרדה זה רעיון? תגידו, עם חיים של בני-אדם משחקים? לפעמים אני משתגע. מאיפה יש לכם העוז? מאיפה יש לכם האומץ? אם מחר יש פיגוע</w:t>
      </w:r>
      <w:r>
        <w:rPr>
          <w:rFonts w:hint="cs"/>
          <w:rtl/>
        </w:rPr>
        <w:t xml:space="preserve"> הוא על הראש שלכם, על האחריות שלכם. איך אתם מעזים?  אתם עוצרים את גדר ההפרדה? מי אתם, אלוהים? מה תגידו לאדם הבא שישלם את מחיר הפיגוע אחרי שאתם עצרתם? מי אתם בכלל? איזו חוצפה. כמה עזות מצח, לא להאמין. </w:t>
      </w:r>
    </w:p>
    <w:p w14:paraId="20A4886A" w14:textId="77777777" w:rsidR="00000000" w:rsidRDefault="00794C8A">
      <w:pPr>
        <w:pStyle w:val="a"/>
        <w:rPr>
          <w:rFonts w:hint="cs"/>
          <w:rtl/>
        </w:rPr>
      </w:pPr>
    </w:p>
    <w:p w14:paraId="63121C8D" w14:textId="77777777" w:rsidR="00000000" w:rsidRDefault="00794C8A">
      <w:pPr>
        <w:pStyle w:val="a"/>
        <w:rPr>
          <w:rFonts w:hint="cs"/>
          <w:rtl/>
        </w:rPr>
      </w:pPr>
      <w:r>
        <w:rPr>
          <w:rFonts w:hint="cs"/>
          <w:rtl/>
        </w:rPr>
        <w:t xml:space="preserve">חברים יקרים, אתם מעכבים את הגדר כי אתם רוצים לשנות את </w:t>
      </w:r>
      <w:r>
        <w:rPr>
          <w:rFonts w:hint="cs"/>
          <w:rtl/>
        </w:rPr>
        <w:t>תוואי הגדר, ואתם רוצים גדר של 500 קילומטר, כשאתם יודעים שאף פעם אי-אפשר לבנות אותה. אין כסף לבנות אותה ואין לוח זמנים לבנות אותה, ואתם תשאירו אותנו עם חצי גדר מכוערת. על אחריותכם, כי אתם רוצים גדר פוליטית עם מתנחלים, עם פלסטינים ועם שטחים וסיפוחים.</w:t>
      </w:r>
    </w:p>
    <w:p w14:paraId="48DE4974" w14:textId="77777777" w:rsidR="00000000" w:rsidRDefault="00794C8A">
      <w:pPr>
        <w:pStyle w:val="a"/>
        <w:rPr>
          <w:rFonts w:hint="cs"/>
          <w:rtl/>
        </w:rPr>
      </w:pPr>
    </w:p>
    <w:p w14:paraId="12B4C720" w14:textId="77777777" w:rsidR="00000000" w:rsidRDefault="00794C8A">
      <w:pPr>
        <w:pStyle w:val="a"/>
        <w:rPr>
          <w:rFonts w:hint="cs"/>
          <w:rtl/>
        </w:rPr>
      </w:pPr>
      <w:r>
        <w:rPr>
          <w:rFonts w:hint="cs"/>
          <w:rtl/>
        </w:rPr>
        <w:t>תדעו ל</w:t>
      </w:r>
      <w:r>
        <w:rPr>
          <w:rFonts w:hint="cs"/>
          <w:rtl/>
        </w:rPr>
        <w:t>כם, הציבור לא יסלח לכם על הרבה דברים, אבל גם על זה הוא לא יסלח לכם, אם לא תהיו ישרים ותיתנו למערכת הביטחונית להכתיב את שיקול הדעת בעניין הזה, ואם תמשיכו לעכב - - -</w:t>
      </w:r>
    </w:p>
    <w:p w14:paraId="3C47E440" w14:textId="77777777" w:rsidR="00000000" w:rsidRDefault="00794C8A">
      <w:pPr>
        <w:pStyle w:val="a"/>
        <w:rPr>
          <w:rFonts w:hint="cs"/>
          <w:rtl/>
        </w:rPr>
      </w:pPr>
    </w:p>
    <w:p w14:paraId="2D0C4BFC" w14:textId="77777777" w:rsidR="00000000" w:rsidRDefault="00794C8A">
      <w:pPr>
        <w:pStyle w:val="ac"/>
        <w:rPr>
          <w:rtl/>
        </w:rPr>
      </w:pPr>
      <w:r>
        <w:rPr>
          <w:rFonts w:hint="eastAsia"/>
          <w:rtl/>
        </w:rPr>
        <w:t>גדעון</w:t>
      </w:r>
      <w:r>
        <w:rPr>
          <w:rtl/>
        </w:rPr>
        <w:t xml:space="preserve"> סער (הליכוד):</w:t>
      </w:r>
    </w:p>
    <w:p w14:paraId="4BCBC921" w14:textId="77777777" w:rsidR="00000000" w:rsidRDefault="00794C8A">
      <w:pPr>
        <w:pStyle w:val="a"/>
        <w:rPr>
          <w:rFonts w:hint="cs"/>
          <w:rtl/>
        </w:rPr>
      </w:pPr>
    </w:p>
    <w:p w14:paraId="63EFD4DF" w14:textId="77777777" w:rsidR="00000000" w:rsidRDefault="00794C8A">
      <w:pPr>
        <w:pStyle w:val="a"/>
        <w:rPr>
          <w:rFonts w:hint="cs"/>
          <w:rtl/>
        </w:rPr>
      </w:pPr>
      <w:r>
        <w:rPr>
          <w:rFonts w:hint="cs"/>
          <w:rtl/>
        </w:rPr>
        <w:t>- - -</w:t>
      </w:r>
    </w:p>
    <w:p w14:paraId="02C65FB5" w14:textId="77777777" w:rsidR="00000000" w:rsidRDefault="00794C8A">
      <w:pPr>
        <w:pStyle w:val="a"/>
        <w:rPr>
          <w:rFonts w:hint="cs"/>
          <w:rtl/>
        </w:rPr>
      </w:pPr>
    </w:p>
    <w:p w14:paraId="0F525D6D" w14:textId="77777777" w:rsidR="00000000" w:rsidRDefault="00794C8A">
      <w:pPr>
        <w:pStyle w:val="SpeakerCon"/>
        <w:rPr>
          <w:rtl/>
        </w:rPr>
      </w:pPr>
      <w:bookmarkStart w:id="186" w:name="FS000000455T15_07_2003_17_57_07C"/>
      <w:bookmarkEnd w:id="186"/>
      <w:r>
        <w:rPr>
          <w:rFonts w:hint="eastAsia"/>
          <w:rtl/>
        </w:rPr>
        <w:t>אופיר</w:t>
      </w:r>
      <w:r>
        <w:rPr>
          <w:rtl/>
        </w:rPr>
        <w:t xml:space="preserve"> פינס-פז (העבודה-מימד):</w:t>
      </w:r>
    </w:p>
    <w:p w14:paraId="65D6DAB1" w14:textId="77777777" w:rsidR="00000000" w:rsidRDefault="00794C8A">
      <w:pPr>
        <w:pStyle w:val="a"/>
        <w:rPr>
          <w:rFonts w:hint="cs"/>
          <w:rtl/>
        </w:rPr>
      </w:pPr>
    </w:p>
    <w:p w14:paraId="7E909CB4" w14:textId="77777777" w:rsidR="00000000" w:rsidRDefault="00794C8A">
      <w:pPr>
        <w:pStyle w:val="a"/>
        <w:rPr>
          <w:rFonts w:hint="cs"/>
          <w:rtl/>
        </w:rPr>
      </w:pPr>
      <w:r>
        <w:rPr>
          <w:rFonts w:hint="cs"/>
          <w:rtl/>
        </w:rPr>
        <w:t xml:space="preserve">חברים, אתם עושים כאן מעשה פוליטי </w:t>
      </w:r>
      <w:r>
        <w:rPr>
          <w:rFonts w:hint="cs"/>
          <w:rtl/>
        </w:rPr>
        <w:t>שלא ייעשה. ואני קורא לכם להפסיק את העניין הזה, לתת למערכת הביטחון לתכנן את המשך הגדר. הגדר צריכה להיות 300 קילומטר, שום דבר מעבר לזה. היא צריכה לעלות 3.5-4 מיליארדי שקלים, לא יותר מזה, והיא צריכה להסתיים בתוך שנה מהיום, מקסימום, וגם זו הארכה גדולה.  תודה ר</w:t>
      </w:r>
      <w:r>
        <w:rPr>
          <w:rFonts w:hint="cs"/>
          <w:rtl/>
        </w:rPr>
        <w:t xml:space="preserve">בה.  </w:t>
      </w:r>
    </w:p>
    <w:p w14:paraId="0CD88E85" w14:textId="77777777" w:rsidR="00000000" w:rsidRDefault="00794C8A">
      <w:pPr>
        <w:pStyle w:val="a"/>
        <w:rPr>
          <w:rFonts w:hint="cs"/>
          <w:rtl/>
        </w:rPr>
      </w:pPr>
    </w:p>
    <w:p w14:paraId="6AE031CC" w14:textId="77777777" w:rsidR="00000000" w:rsidRDefault="00794C8A">
      <w:pPr>
        <w:pStyle w:val="ad"/>
        <w:rPr>
          <w:rtl/>
        </w:rPr>
      </w:pPr>
      <w:r>
        <w:rPr>
          <w:rtl/>
        </w:rPr>
        <w:t>היו"ר מיכאל נודלמן:</w:t>
      </w:r>
    </w:p>
    <w:p w14:paraId="35E342C4" w14:textId="77777777" w:rsidR="00000000" w:rsidRDefault="00794C8A">
      <w:pPr>
        <w:pStyle w:val="a"/>
        <w:rPr>
          <w:rtl/>
        </w:rPr>
      </w:pPr>
    </w:p>
    <w:p w14:paraId="6A852328" w14:textId="77777777" w:rsidR="00000000" w:rsidRDefault="00794C8A">
      <w:pPr>
        <w:pStyle w:val="a"/>
        <w:rPr>
          <w:rFonts w:hint="cs"/>
          <w:rtl/>
        </w:rPr>
      </w:pPr>
      <w:r>
        <w:rPr>
          <w:rFonts w:hint="cs"/>
          <w:rtl/>
        </w:rPr>
        <w:t xml:space="preserve">תודה רבה. חבר הכנסת מתן וילנאי, בבקשה. אחריו </w:t>
      </w:r>
      <w:r>
        <w:rPr>
          <w:rtl/>
        </w:rPr>
        <w:t>–</w:t>
      </w:r>
      <w:r>
        <w:rPr>
          <w:rFonts w:hint="cs"/>
          <w:rtl/>
        </w:rPr>
        <w:t xml:space="preserve"> חבר הכנסת חיים אורון, ואחריו </w:t>
      </w:r>
      <w:r>
        <w:rPr>
          <w:rtl/>
        </w:rPr>
        <w:t>–</w:t>
      </w:r>
      <w:r>
        <w:rPr>
          <w:rFonts w:hint="cs"/>
          <w:rtl/>
        </w:rPr>
        <w:t xml:space="preserve"> חבר הכנסת אחמד טיבי. </w:t>
      </w:r>
    </w:p>
    <w:p w14:paraId="10A29A17" w14:textId="77777777" w:rsidR="00000000" w:rsidRDefault="00794C8A">
      <w:pPr>
        <w:pStyle w:val="a"/>
        <w:rPr>
          <w:rFonts w:hint="cs"/>
          <w:rtl/>
        </w:rPr>
      </w:pPr>
    </w:p>
    <w:p w14:paraId="48FE0EB1" w14:textId="77777777" w:rsidR="00000000" w:rsidRDefault="00794C8A">
      <w:pPr>
        <w:pStyle w:val="Speaker"/>
        <w:rPr>
          <w:rtl/>
        </w:rPr>
      </w:pPr>
      <w:bookmarkStart w:id="187" w:name="FS000001067T15_07_2003_18_00_41"/>
      <w:bookmarkStart w:id="188" w:name="_Toc46140047"/>
      <w:bookmarkStart w:id="189" w:name="_Toc57365926"/>
      <w:bookmarkEnd w:id="187"/>
      <w:r>
        <w:rPr>
          <w:rFonts w:hint="eastAsia"/>
          <w:rtl/>
        </w:rPr>
        <w:t>מתן</w:t>
      </w:r>
      <w:r>
        <w:rPr>
          <w:rtl/>
        </w:rPr>
        <w:t xml:space="preserve"> וילנאי (העבודה-מימד):</w:t>
      </w:r>
      <w:bookmarkEnd w:id="188"/>
      <w:bookmarkEnd w:id="189"/>
    </w:p>
    <w:p w14:paraId="558667D4" w14:textId="77777777" w:rsidR="00000000" w:rsidRDefault="00794C8A">
      <w:pPr>
        <w:pStyle w:val="a"/>
        <w:rPr>
          <w:rFonts w:hint="cs"/>
          <w:rtl/>
        </w:rPr>
      </w:pPr>
    </w:p>
    <w:p w14:paraId="204A0D74" w14:textId="77777777" w:rsidR="00000000" w:rsidRDefault="00794C8A">
      <w:pPr>
        <w:pStyle w:val="a"/>
        <w:rPr>
          <w:rFonts w:hint="cs"/>
          <w:rtl/>
        </w:rPr>
      </w:pPr>
      <w:r>
        <w:rPr>
          <w:rFonts w:hint="cs"/>
          <w:rtl/>
        </w:rPr>
        <w:t>אדוני היושב-ראש, כנסת נכבדה, אין היום ספק שהפתרון היחיד למדינת ישראל ציונית, דמוקרטית בארץ-ישראל הוא</w:t>
      </w:r>
      <w:r>
        <w:rPr>
          <w:rFonts w:hint="cs"/>
          <w:rtl/>
        </w:rPr>
        <w:t xml:space="preserve"> מדינה פלסטינית לצדנו. אחרי שהשתחררו מכל החלומות של פתרונות בירדן ושטויות מהסוג הזה, זה הפתרון היחיד שנשאר. את זה אומרת מפת הדרכים, אבל, לצערי, מפת הדרכים הזאת נכפתה עלינו על-ידי האמריקנים והיא לא תוצר של ממשלת ישראל. הפיקוח האמריקני אשר מתחיל להיות מדוקדק</w:t>
      </w:r>
      <w:r>
        <w:rPr>
          <w:rFonts w:hint="cs"/>
          <w:rtl/>
        </w:rPr>
        <w:t xml:space="preserve">, יש בו פוטנציאל של חיכוך בינינו לבין הידידה הגדולה ביותר שלנו, ארצות-הברית של אמריקה. </w:t>
      </w:r>
    </w:p>
    <w:p w14:paraId="53F2E206" w14:textId="77777777" w:rsidR="00000000" w:rsidRDefault="00794C8A">
      <w:pPr>
        <w:pStyle w:val="a"/>
        <w:ind w:firstLine="0"/>
        <w:rPr>
          <w:rFonts w:hint="cs"/>
          <w:rtl/>
        </w:rPr>
      </w:pPr>
    </w:p>
    <w:p w14:paraId="27D5D394" w14:textId="77777777" w:rsidR="00000000" w:rsidRDefault="00794C8A">
      <w:pPr>
        <w:pStyle w:val="a"/>
        <w:rPr>
          <w:rFonts w:hint="cs"/>
          <w:rtl/>
        </w:rPr>
      </w:pPr>
      <w:r>
        <w:rPr>
          <w:rFonts w:hint="cs"/>
          <w:rtl/>
        </w:rPr>
        <w:tab/>
      </w:r>
      <w:bookmarkStart w:id="190" w:name="_Toc46140048"/>
      <w:r>
        <w:rPr>
          <w:rFonts w:hint="cs"/>
          <w:rtl/>
        </w:rPr>
        <w:t>הדבר הזה מיותר והוא מגיע שוב בגלל אוזלת ידה של הממשלה, אשר לא מעזה לקחת את גורלנו בידינו וכל פעם צריכים דברים להיכפות עליה רק מבחוץ. צריך להבין היטב שעל ממשלת ישראל מ</w:t>
      </w:r>
      <w:r>
        <w:rPr>
          <w:rFonts w:hint="cs"/>
          <w:rtl/>
        </w:rPr>
        <w:t>וטלת היום האחריות ליצור את התנאים, כך שממשלת אבו-מאזן תצליח להילחם בטרור הפלסטיני, והטרור הפלסטיני ה"חמאסי" מסכן אותם כפי שהוא מסכן אותנו. ממשלת ישראל חייבת ליצור את התנאים לעשות את המלחמה הזאת.</w:t>
      </w:r>
      <w:bookmarkEnd w:id="190"/>
      <w:r>
        <w:rPr>
          <w:rFonts w:hint="cs"/>
          <w:rtl/>
        </w:rPr>
        <w:t xml:space="preserve"> </w:t>
      </w:r>
    </w:p>
    <w:p w14:paraId="51228E9C" w14:textId="77777777" w:rsidR="00000000" w:rsidRDefault="00794C8A">
      <w:pPr>
        <w:pStyle w:val="a"/>
        <w:rPr>
          <w:rFonts w:hint="cs"/>
          <w:rtl/>
        </w:rPr>
      </w:pPr>
    </w:p>
    <w:p w14:paraId="35C5D934" w14:textId="77777777" w:rsidR="00000000" w:rsidRDefault="00794C8A">
      <w:pPr>
        <w:pStyle w:val="a"/>
        <w:rPr>
          <w:rFonts w:hint="cs"/>
          <w:rtl/>
        </w:rPr>
      </w:pPr>
      <w:r>
        <w:rPr>
          <w:rFonts w:hint="cs"/>
          <w:rtl/>
        </w:rPr>
        <w:t>המאחזים הבלתי-חוקיים שלא מורדים הם סטירת לחי לתהליך הזה והם</w:t>
      </w:r>
      <w:r>
        <w:rPr>
          <w:rFonts w:hint="cs"/>
          <w:rtl/>
        </w:rPr>
        <w:t xml:space="preserve"> יגרמו לכך שהתהליך הזה לא יוכל להימשך. העדר ההקלות על האוכלוסייה הפלסטינית, שתבין שיוצא לה משהו מהתהליך הזה, מסבך אותנו וגורם לכך שממשלתו של אבו-מאזן לא תרצה להתקדם גם בנושא הזה. </w:t>
      </w:r>
    </w:p>
    <w:p w14:paraId="022A7444" w14:textId="77777777" w:rsidR="00000000" w:rsidRDefault="00794C8A">
      <w:pPr>
        <w:pStyle w:val="a"/>
        <w:rPr>
          <w:rFonts w:hint="cs"/>
          <w:rtl/>
        </w:rPr>
      </w:pPr>
    </w:p>
    <w:p w14:paraId="31BAF60C" w14:textId="77777777" w:rsidR="00000000" w:rsidRDefault="00794C8A">
      <w:pPr>
        <w:pStyle w:val="a"/>
        <w:rPr>
          <w:rFonts w:hint="cs"/>
          <w:rtl/>
        </w:rPr>
      </w:pPr>
      <w:r>
        <w:rPr>
          <w:rFonts w:hint="cs"/>
          <w:rtl/>
        </w:rPr>
        <w:t>לכן, בצד האחריות שמוטלת על אבו-מאזן והלחימה בטרור, האחריות על ממשלת ישראל ה</w:t>
      </w:r>
      <w:r>
        <w:rPr>
          <w:rFonts w:hint="cs"/>
          <w:rtl/>
        </w:rPr>
        <w:t xml:space="preserve">יא ליצור לו את התנאים לעשות את הדברים האלה. כל עוד לא ייווצרו תנאים נאותים, לא נוכל להתקדם עם מפת הדרכים. לא נתקדם עם מפת הדרכים, לא נגיע לפתרון בינינו לבין הפלסטינים, והמפקח מלמעלה </w:t>
      </w:r>
      <w:r>
        <w:rPr>
          <w:rtl/>
        </w:rPr>
        <w:t>–</w:t>
      </w:r>
      <w:r>
        <w:rPr>
          <w:rFonts w:hint="cs"/>
          <w:rtl/>
        </w:rPr>
        <w:t xml:space="preserve"> ארצות-הברית של אמריקה </w:t>
      </w:r>
      <w:r>
        <w:rPr>
          <w:rtl/>
        </w:rPr>
        <w:t>–</w:t>
      </w:r>
      <w:r>
        <w:rPr>
          <w:rFonts w:hint="cs"/>
          <w:rtl/>
        </w:rPr>
        <w:t xml:space="preserve"> יתחיל לשאול את השאלות. צריך להיערך לזה, על מנת ש</w:t>
      </w:r>
      <w:r>
        <w:rPr>
          <w:rFonts w:hint="cs"/>
          <w:rtl/>
        </w:rPr>
        <w:t xml:space="preserve">בסופו של דבר נגיע לפתרון מתוך הבנה עמוקה - שלצערי, גם היא נכפתה עלינו - שבכוח לא נפתור שום דבר. לכן מפת הדרכים כרגע היא הפתרון היחיד לכך. תודה רבה לכם. </w:t>
      </w:r>
    </w:p>
    <w:p w14:paraId="6C7DFDAE" w14:textId="77777777" w:rsidR="00000000" w:rsidRDefault="00794C8A">
      <w:pPr>
        <w:pStyle w:val="a"/>
        <w:rPr>
          <w:rFonts w:hint="cs"/>
          <w:rtl/>
        </w:rPr>
      </w:pPr>
    </w:p>
    <w:p w14:paraId="3879EC74" w14:textId="77777777" w:rsidR="00000000" w:rsidRDefault="00794C8A">
      <w:pPr>
        <w:pStyle w:val="ad"/>
        <w:rPr>
          <w:rtl/>
        </w:rPr>
      </w:pPr>
      <w:r>
        <w:rPr>
          <w:rtl/>
        </w:rPr>
        <w:t>היו"ר מיכאל נודלמן:</w:t>
      </w:r>
    </w:p>
    <w:p w14:paraId="3870FBE0" w14:textId="77777777" w:rsidR="00000000" w:rsidRDefault="00794C8A">
      <w:pPr>
        <w:pStyle w:val="a"/>
        <w:rPr>
          <w:rtl/>
        </w:rPr>
      </w:pPr>
    </w:p>
    <w:p w14:paraId="617BA321" w14:textId="77777777" w:rsidR="00000000" w:rsidRDefault="00794C8A">
      <w:pPr>
        <w:pStyle w:val="a"/>
        <w:rPr>
          <w:rFonts w:hint="cs"/>
          <w:rtl/>
        </w:rPr>
      </w:pPr>
      <w:r>
        <w:rPr>
          <w:rFonts w:hint="cs"/>
          <w:rtl/>
        </w:rPr>
        <w:t xml:space="preserve">תודה רבה. חבר הכנסת חיים אורון, בבקשה. אחריו </w:t>
      </w:r>
      <w:r>
        <w:rPr>
          <w:rtl/>
        </w:rPr>
        <w:t>–</w:t>
      </w:r>
      <w:r>
        <w:rPr>
          <w:rFonts w:hint="cs"/>
          <w:rtl/>
        </w:rPr>
        <w:t xml:space="preserve"> חבר הכנסת אחמד טיבי, ואחריו </w:t>
      </w:r>
      <w:r>
        <w:rPr>
          <w:rtl/>
        </w:rPr>
        <w:t>–</w:t>
      </w:r>
      <w:r>
        <w:rPr>
          <w:rFonts w:hint="cs"/>
          <w:rtl/>
        </w:rPr>
        <w:t xml:space="preserve"> חבר </w:t>
      </w:r>
      <w:r>
        <w:rPr>
          <w:rFonts w:hint="cs"/>
          <w:rtl/>
        </w:rPr>
        <w:t xml:space="preserve">הכנסת יורי שטרן. </w:t>
      </w:r>
    </w:p>
    <w:p w14:paraId="5F2E1243" w14:textId="77777777" w:rsidR="00000000" w:rsidRDefault="00794C8A">
      <w:pPr>
        <w:pStyle w:val="a"/>
        <w:rPr>
          <w:rFonts w:hint="cs"/>
          <w:rtl/>
        </w:rPr>
      </w:pPr>
    </w:p>
    <w:p w14:paraId="057F760D" w14:textId="77777777" w:rsidR="00000000" w:rsidRDefault="00794C8A">
      <w:pPr>
        <w:pStyle w:val="Speaker"/>
        <w:rPr>
          <w:rtl/>
        </w:rPr>
      </w:pPr>
      <w:bookmarkStart w:id="191" w:name="FS000001065T15_07_2003_17_38_32"/>
      <w:bookmarkStart w:id="192" w:name="_Toc46140049"/>
      <w:bookmarkStart w:id="193" w:name="_Toc57365927"/>
      <w:bookmarkEnd w:id="191"/>
      <w:r>
        <w:rPr>
          <w:rFonts w:hint="eastAsia"/>
          <w:rtl/>
        </w:rPr>
        <w:t>חיים</w:t>
      </w:r>
      <w:r>
        <w:rPr>
          <w:rtl/>
        </w:rPr>
        <w:t xml:space="preserve"> אורון (מרצ):</w:t>
      </w:r>
      <w:bookmarkEnd w:id="192"/>
      <w:bookmarkEnd w:id="193"/>
    </w:p>
    <w:p w14:paraId="05E07ECF" w14:textId="77777777" w:rsidR="00000000" w:rsidRDefault="00794C8A">
      <w:pPr>
        <w:pStyle w:val="a"/>
        <w:rPr>
          <w:rFonts w:hint="cs"/>
          <w:rtl/>
        </w:rPr>
      </w:pPr>
    </w:p>
    <w:p w14:paraId="106D7384" w14:textId="77777777" w:rsidR="00000000" w:rsidRDefault="00794C8A">
      <w:pPr>
        <w:pStyle w:val="a"/>
        <w:rPr>
          <w:rFonts w:hint="cs"/>
          <w:rtl/>
        </w:rPr>
      </w:pPr>
      <w:r>
        <w:rPr>
          <w:rFonts w:hint="cs"/>
          <w:rtl/>
        </w:rPr>
        <w:t>אדוני היושב-ראש, חברי הכנסת, חבל שיושב-ראש הקואליציה, חבר הכנסת גדעון סער, לא נמצא כאן, משום שבאחד הדיונים בכנסת אמרתי לו: אני מחכה כבר לשמוע מישהו מהקואליציה, אדוני השר, שיבוא ויגיד שמקבלים את מפת הדרכים. הממשלה החליט</w:t>
      </w:r>
      <w:r>
        <w:rPr>
          <w:rFonts w:hint="cs"/>
          <w:rtl/>
        </w:rPr>
        <w:t xml:space="preserve">ה לקבל את מפת הדרכים, אבל אני לא זכיתי </w:t>
      </w:r>
      <w:r>
        <w:rPr>
          <w:rtl/>
        </w:rPr>
        <w:t>–</w:t>
      </w:r>
      <w:r>
        <w:rPr>
          <w:rFonts w:hint="cs"/>
          <w:rtl/>
        </w:rPr>
        <w:t xml:space="preserve"> אולי אתה זכית, אדוני השר גדעון עזרא </w:t>
      </w:r>
      <w:r>
        <w:rPr>
          <w:rtl/>
        </w:rPr>
        <w:t>–</w:t>
      </w:r>
      <w:r>
        <w:rPr>
          <w:rFonts w:hint="cs"/>
          <w:rtl/>
        </w:rPr>
        <w:t xml:space="preserve"> לשמוע פה חבר ליכוד - אני לא אומר מהמפד"ל, לא עד כדי כך, או מהאיחוד הלאומי </w:t>
      </w:r>
      <w:r>
        <w:rPr>
          <w:rtl/>
        </w:rPr>
        <w:t>–</w:t>
      </w:r>
      <w:r>
        <w:rPr>
          <w:rFonts w:hint="cs"/>
          <w:rtl/>
        </w:rPr>
        <w:t xml:space="preserve"> חבר ליכוד שעולה לדוכן ואומר: אנחנו מקבלים את מפת הדרכים. אתה יודע מה? עם התיקונים שלכם. לא. כל היום מ</w:t>
      </w:r>
      <w:r>
        <w:rPr>
          <w:rFonts w:hint="cs"/>
          <w:rtl/>
        </w:rPr>
        <w:t xml:space="preserve">סבירים לנו שזה ככה וזה ככה וזה ככה. אני אומר לך, אדוני השר, שאני לא בטוח שהממשלה הנוכחית קיבלה ברצינות את מפת הדרכים. </w:t>
      </w:r>
    </w:p>
    <w:p w14:paraId="51F537CA" w14:textId="77777777" w:rsidR="00000000" w:rsidRDefault="00794C8A">
      <w:pPr>
        <w:pStyle w:val="a"/>
        <w:rPr>
          <w:rFonts w:hint="cs"/>
          <w:rtl/>
        </w:rPr>
      </w:pPr>
    </w:p>
    <w:p w14:paraId="476A19FF" w14:textId="77777777" w:rsidR="00000000" w:rsidRDefault="00794C8A">
      <w:pPr>
        <w:pStyle w:val="a"/>
        <w:rPr>
          <w:rFonts w:hint="cs"/>
          <w:rtl/>
        </w:rPr>
      </w:pPr>
      <w:r>
        <w:rPr>
          <w:rFonts w:hint="cs"/>
          <w:rtl/>
        </w:rPr>
        <w:t xml:space="preserve">אגב, התיקונים, אתה יודע בדיוק למה הם שווים. אנחנו יכולים להכניס את כל התיקונים שאנחנו רוצים בעולם, אבל מפת הדרכים היחידה שקיימת היא מפת </w:t>
      </w:r>
      <w:r>
        <w:rPr>
          <w:rFonts w:hint="cs"/>
          <w:rtl/>
        </w:rPr>
        <w:t xml:space="preserve">הדרכים שהוגשה לנו ולפלסטינים על-ידי הקוורטט, וזאת מפת הדרכים שקיימת. </w:t>
      </w:r>
    </w:p>
    <w:p w14:paraId="4C742EC4" w14:textId="77777777" w:rsidR="00000000" w:rsidRDefault="00794C8A">
      <w:pPr>
        <w:pStyle w:val="a"/>
        <w:rPr>
          <w:rFonts w:hint="cs"/>
          <w:rtl/>
        </w:rPr>
      </w:pPr>
    </w:p>
    <w:p w14:paraId="2032FAF5" w14:textId="77777777" w:rsidR="00000000" w:rsidRDefault="00794C8A">
      <w:pPr>
        <w:pStyle w:val="a"/>
        <w:rPr>
          <w:rFonts w:hint="cs"/>
          <w:rtl/>
        </w:rPr>
      </w:pPr>
      <w:r>
        <w:rPr>
          <w:rFonts w:hint="cs"/>
          <w:rtl/>
        </w:rPr>
        <w:t>אם זה רק היה ויכוח, אדוני היושב-ראש, האם אומרים בכנסת שמקבלים או לא אומרים בכנסת שמקבלים... קודמי כבר הזכירו שלושה נושאים מאוד מרכזיים - פינוי מאחזים בלתי חוקיים. אנחנו מדברים על מאחזים</w:t>
      </w:r>
      <w:r>
        <w:rPr>
          <w:rFonts w:hint="cs"/>
          <w:rtl/>
        </w:rPr>
        <w:t xml:space="preserve"> בלתי חוקיים, על-פי הגדרתכם. לא הממשלה שלנו מגדירה מה הוא בלתי חוקי. אתם מגדירים מה הוא בלתי חוקי. אני בטוח, שאם אני הייתי צריך להגדיר מה הוא בלתי חוקי - יכול להיות שזה לא היה זהה להגדרה שלכם לבלתי חוקיים. התנהל כמה ימים משחק של חתול ועכבר עם הרבה תקשורת ו</w:t>
      </w:r>
      <w:r>
        <w:rPr>
          <w:rFonts w:hint="cs"/>
          <w:rtl/>
        </w:rPr>
        <w:t xml:space="preserve">עם הרבה דרמטיזציה. אומרים, מי שכנראה יודעים, ואני מקווה, אדוני השר, שאתה גם יודע, שהיום יש בשטחים יותר מאחזים ממה שהיו לפני שהורדתם אותם. מה אתם מחכים שהפלסטינים יגידו? יש "הודנה". </w:t>
      </w:r>
    </w:p>
    <w:p w14:paraId="5ED2561B" w14:textId="77777777" w:rsidR="00000000" w:rsidRDefault="00794C8A">
      <w:pPr>
        <w:pStyle w:val="a"/>
        <w:rPr>
          <w:rFonts w:hint="cs"/>
          <w:rtl/>
        </w:rPr>
      </w:pPr>
    </w:p>
    <w:p w14:paraId="463E2020" w14:textId="77777777" w:rsidR="00000000" w:rsidRDefault="00794C8A">
      <w:pPr>
        <w:pStyle w:val="ac"/>
        <w:rPr>
          <w:rtl/>
        </w:rPr>
      </w:pPr>
      <w:r>
        <w:rPr>
          <w:rFonts w:hint="eastAsia"/>
          <w:rtl/>
        </w:rPr>
        <w:t>השר</w:t>
      </w:r>
      <w:r>
        <w:rPr>
          <w:rtl/>
        </w:rPr>
        <w:t xml:space="preserve"> גדעון עזרא:</w:t>
      </w:r>
    </w:p>
    <w:p w14:paraId="58634F0E" w14:textId="77777777" w:rsidR="00000000" w:rsidRDefault="00794C8A">
      <w:pPr>
        <w:pStyle w:val="a"/>
        <w:rPr>
          <w:rFonts w:hint="cs"/>
          <w:rtl/>
        </w:rPr>
      </w:pPr>
    </w:p>
    <w:p w14:paraId="74DCA758" w14:textId="77777777" w:rsidR="00000000" w:rsidRDefault="00794C8A">
      <w:pPr>
        <w:pStyle w:val="a"/>
        <w:rPr>
          <w:rFonts w:hint="cs"/>
          <w:rtl/>
        </w:rPr>
      </w:pPr>
      <w:r>
        <w:rPr>
          <w:rFonts w:hint="cs"/>
          <w:rtl/>
        </w:rPr>
        <w:t xml:space="preserve">אתה שמעת אותם מתלוננים לאחרונה? רק פה בכנסת מתלוננים. </w:t>
      </w:r>
      <w:bookmarkStart w:id="194" w:name="FS000001065T15_07_2003_17_45_28C"/>
      <w:bookmarkEnd w:id="194"/>
    </w:p>
    <w:p w14:paraId="500CE450" w14:textId="77777777" w:rsidR="00000000" w:rsidRDefault="00794C8A">
      <w:pPr>
        <w:pStyle w:val="a"/>
        <w:rPr>
          <w:rFonts w:hint="cs"/>
          <w:rtl/>
        </w:rPr>
      </w:pPr>
    </w:p>
    <w:p w14:paraId="199FA8F5" w14:textId="77777777" w:rsidR="00000000" w:rsidRDefault="00794C8A">
      <w:pPr>
        <w:pStyle w:val="SpeakerCon"/>
        <w:rPr>
          <w:rtl/>
        </w:rPr>
      </w:pPr>
      <w:bookmarkStart w:id="195" w:name="FS000001065T15_07_2003_17_45_35C"/>
      <w:bookmarkEnd w:id="195"/>
      <w:r>
        <w:rPr>
          <w:rtl/>
        </w:rPr>
        <w:t>חיים אורון (מרצ):</w:t>
      </w:r>
    </w:p>
    <w:p w14:paraId="1D2174F4" w14:textId="77777777" w:rsidR="00000000" w:rsidRDefault="00794C8A">
      <w:pPr>
        <w:pStyle w:val="a"/>
        <w:rPr>
          <w:rtl/>
        </w:rPr>
      </w:pPr>
    </w:p>
    <w:p w14:paraId="27908617" w14:textId="77777777" w:rsidR="00000000" w:rsidRDefault="00794C8A">
      <w:pPr>
        <w:pStyle w:val="a"/>
        <w:rPr>
          <w:rFonts w:hint="cs"/>
          <w:rtl/>
        </w:rPr>
      </w:pPr>
      <w:r>
        <w:rPr>
          <w:rFonts w:hint="cs"/>
          <w:rtl/>
        </w:rPr>
        <w:t>אני לא צריך אותם בשביל להתלונן. חבר הכנסת גדעון עזרא, אדוני השר, אני רוצה לדווח לך משהו מאוד מהותי, אף-על-פי שאתם רוצים שזה יתנהל אחרת - אני לא מייצג פה את הפלסטינים. האינטרס הישראלי העליון הוא שלא יהיה מאחז בלתי חוקי אחד. למה? א. כי הוא</w:t>
      </w:r>
      <w:r>
        <w:rPr>
          <w:rFonts w:hint="cs"/>
          <w:rtl/>
        </w:rPr>
        <w:t xml:space="preserve"> בלתי חוקי והוא צריך לרדת; ב. כי מעשה ההתנחלות בשטחים הוא האסון הגדול ביותר שקרה לציונות מאז הקמתה. היום חגגנו פה 120 שנה לעלייה הראשונה. אתה צודק, היו שותפים לו אתם וחברים ממפלגת העבודה, אבל לא היה עוד דבר נורא כמו זה, ונשלם עליו מחיר כפי שלא שילמנו על שו</w:t>
      </w:r>
      <w:r>
        <w:rPr>
          <w:rFonts w:hint="cs"/>
          <w:rtl/>
        </w:rPr>
        <w:t xml:space="preserve">ם טעות בעבר. אל תשאל אותי אם הם התלוננו או לא התלוננו. אני לא יודע אם הם מתלוננים או לא. אגב, אני שומע שהם מתלוננים, אבל מה זה חשוב? נגיד שהם יסכימו, אז מה? </w:t>
      </w:r>
    </w:p>
    <w:p w14:paraId="6E74E4D6" w14:textId="77777777" w:rsidR="00000000" w:rsidRDefault="00794C8A">
      <w:pPr>
        <w:pStyle w:val="a"/>
        <w:rPr>
          <w:rFonts w:hint="cs"/>
          <w:rtl/>
        </w:rPr>
      </w:pPr>
    </w:p>
    <w:p w14:paraId="157BE6B2" w14:textId="77777777" w:rsidR="00000000" w:rsidRDefault="00794C8A">
      <w:pPr>
        <w:pStyle w:val="a"/>
        <w:rPr>
          <w:rFonts w:hint="cs"/>
          <w:rtl/>
        </w:rPr>
      </w:pPr>
      <w:r>
        <w:rPr>
          <w:rFonts w:hint="cs"/>
          <w:rtl/>
        </w:rPr>
        <w:t>יש סיפור הגדר. ידידי חבר הכנסת רמון הוא מחסידיה הגדולים של גדר ההפרדה. אני מודה ומתוודה שלא פעם ו</w:t>
      </w:r>
      <w:r>
        <w:rPr>
          <w:rFonts w:hint="cs"/>
          <w:rtl/>
        </w:rPr>
        <w:t xml:space="preserve">לא פעמיים ניהלתי ויכוח ידידותי עם חבר הכנסת רמון על תפיסת הגדר. אני מודה שבשלב מסוים אמרתי: גדר כאחד המרכיבים במציאות הביטחונית שלנו </w:t>
      </w:r>
      <w:r>
        <w:rPr>
          <w:rtl/>
        </w:rPr>
        <w:t>–</w:t>
      </w:r>
      <w:r>
        <w:rPr>
          <w:rFonts w:hint="cs"/>
          <w:rtl/>
        </w:rPr>
        <w:t xml:space="preserve"> כנראה אין ברירה. אני לא התכוונתי להתחלת הגדר הזאת, הוא לא התכוון להמשכה, ומה שיש היום זה סיפור לגמרי אחר. גדעון סער מודיע</w:t>
      </w:r>
      <w:r>
        <w:rPr>
          <w:rFonts w:hint="cs"/>
          <w:rtl/>
        </w:rPr>
        <w:t xml:space="preserve"> לנו, שעל-פי המלצת הצבא הגדר תעבור מעבר לאריאל. אני נורא מקווה שבכל התחומים תקבלו את המלצת הצבא, אבל כמו שלא דיברתי קודם בשם הפלסטינים אני לא מדבר עכשיו בשם הצבא. </w:t>
      </w:r>
    </w:p>
    <w:p w14:paraId="4D4E055E" w14:textId="77777777" w:rsidR="00000000" w:rsidRDefault="00794C8A">
      <w:pPr>
        <w:pStyle w:val="a"/>
        <w:rPr>
          <w:rFonts w:hint="cs"/>
          <w:rtl/>
        </w:rPr>
      </w:pPr>
    </w:p>
    <w:p w14:paraId="4530C4A9" w14:textId="77777777" w:rsidR="00000000" w:rsidRDefault="00794C8A">
      <w:pPr>
        <w:pStyle w:val="ac"/>
        <w:rPr>
          <w:rtl/>
        </w:rPr>
      </w:pPr>
      <w:r>
        <w:rPr>
          <w:rFonts w:hint="eastAsia"/>
          <w:rtl/>
        </w:rPr>
        <w:t>חיים</w:t>
      </w:r>
      <w:r>
        <w:rPr>
          <w:rtl/>
        </w:rPr>
        <w:t xml:space="preserve"> רמון (העבודה-מימד):</w:t>
      </w:r>
    </w:p>
    <w:p w14:paraId="7AF5553E" w14:textId="77777777" w:rsidR="00000000" w:rsidRDefault="00794C8A">
      <w:pPr>
        <w:pStyle w:val="a"/>
        <w:rPr>
          <w:rFonts w:hint="cs"/>
          <w:rtl/>
        </w:rPr>
      </w:pPr>
    </w:p>
    <w:p w14:paraId="30D4212A" w14:textId="77777777" w:rsidR="00000000" w:rsidRDefault="00794C8A">
      <w:pPr>
        <w:pStyle w:val="a"/>
        <w:rPr>
          <w:rFonts w:hint="cs"/>
          <w:rtl/>
        </w:rPr>
      </w:pPr>
      <w:r>
        <w:rPr>
          <w:rFonts w:hint="cs"/>
          <w:rtl/>
        </w:rPr>
        <w:t xml:space="preserve">אין גדר, אין כלום. </w:t>
      </w:r>
    </w:p>
    <w:p w14:paraId="550902A0" w14:textId="77777777" w:rsidR="00000000" w:rsidRDefault="00794C8A">
      <w:pPr>
        <w:pStyle w:val="a"/>
        <w:rPr>
          <w:rFonts w:hint="cs"/>
          <w:rtl/>
        </w:rPr>
      </w:pPr>
    </w:p>
    <w:p w14:paraId="55B6A112" w14:textId="77777777" w:rsidR="00000000" w:rsidRDefault="00794C8A">
      <w:pPr>
        <w:pStyle w:val="SpeakerCon"/>
        <w:rPr>
          <w:rtl/>
        </w:rPr>
      </w:pPr>
      <w:bookmarkStart w:id="196" w:name="FS000001065T15_07_2003_17_51_04C"/>
      <w:bookmarkEnd w:id="196"/>
      <w:r>
        <w:rPr>
          <w:rtl/>
        </w:rPr>
        <w:t>חיים אורון (מרצ):</w:t>
      </w:r>
    </w:p>
    <w:p w14:paraId="5A4E0D6C" w14:textId="77777777" w:rsidR="00000000" w:rsidRDefault="00794C8A">
      <w:pPr>
        <w:pStyle w:val="a"/>
        <w:rPr>
          <w:rtl/>
        </w:rPr>
      </w:pPr>
    </w:p>
    <w:p w14:paraId="7F65D8EC" w14:textId="77777777" w:rsidR="00000000" w:rsidRDefault="00794C8A">
      <w:pPr>
        <w:pStyle w:val="a"/>
        <w:rPr>
          <w:rFonts w:hint="cs"/>
          <w:rtl/>
        </w:rPr>
      </w:pPr>
      <w:r>
        <w:rPr>
          <w:rFonts w:hint="cs"/>
          <w:rtl/>
        </w:rPr>
        <w:t>שאלתי היום את שר האוצר בו</w:t>
      </w:r>
      <w:r>
        <w:rPr>
          <w:rFonts w:hint="cs"/>
          <w:rtl/>
        </w:rPr>
        <w:t xml:space="preserve">ועדת הכספים: תגיד, 465 מיליון שקל שמקציבים עכשיו לגדר מהגלבוע מזרחה - הולכת עד הירדן או שהולכת עד - - - </w:t>
      </w:r>
    </w:p>
    <w:p w14:paraId="013FDD22" w14:textId="77777777" w:rsidR="00000000" w:rsidRDefault="00794C8A">
      <w:pPr>
        <w:pStyle w:val="a"/>
        <w:rPr>
          <w:rFonts w:hint="cs"/>
          <w:rtl/>
        </w:rPr>
      </w:pPr>
    </w:p>
    <w:p w14:paraId="0A131D86" w14:textId="77777777" w:rsidR="00000000" w:rsidRDefault="00794C8A">
      <w:pPr>
        <w:pStyle w:val="ac"/>
        <w:rPr>
          <w:rtl/>
        </w:rPr>
      </w:pPr>
      <w:r>
        <w:rPr>
          <w:rFonts w:hint="eastAsia"/>
          <w:rtl/>
        </w:rPr>
        <w:t>השר</w:t>
      </w:r>
      <w:r>
        <w:rPr>
          <w:rtl/>
        </w:rPr>
        <w:t xml:space="preserve"> גדעון עזרא:</w:t>
      </w:r>
    </w:p>
    <w:p w14:paraId="1A604BB1" w14:textId="77777777" w:rsidR="00000000" w:rsidRDefault="00794C8A">
      <w:pPr>
        <w:pStyle w:val="a"/>
        <w:rPr>
          <w:rFonts w:hint="cs"/>
          <w:rtl/>
        </w:rPr>
      </w:pPr>
    </w:p>
    <w:p w14:paraId="7B447224" w14:textId="77777777" w:rsidR="00000000" w:rsidRDefault="00794C8A">
      <w:pPr>
        <w:pStyle w:val="a"/>
        <w:rPr>
          <w:rFonts w:hint="cs"/>
          <w:rtl/>
        </w:rPr>
      </w:pPr>
      <w:r>
        <w:rPr>
          <w:rFonts w:hint="cs"/>
          <w:rtl/>
        </w:rPr>
        <w:t xml:space="preserve">דרומה, דרומה. </w:t>
      </w:r>
    </w:p>
    <w:p w14:paraId="0BDBD76A" w14:textId="77777777" w:rsidR="00000000" w:rsidRDefault="00794C8A">
      <w:pPr>
        <w:pStyle w:val="a"/>
        <w:rPr>
          <w:rFonts w:hint="cs"/>
          <w:rtl/>
        </w:rPr>
      </w:pPr>
    </w:p>
    <w:p w14:paraId="0BE3B0D6" w14:textId="77777777" w:rsidR="00000000" w:rsidRDefault="00794C8A">
      <w:pPr>
        <w:pStyle w:val="SpeakerCon"/>
        <w:rPr>
          <w:rtl/>
        </w:rPr>
      </w:pPr>
      <w:bookmarkStart w:id="197" w:name="FS000001065T15_07_2003_17_51_53C"/>
      <w:bookmarkEnd w:id="197"/>
      <w:r>
        <w:rPr>
          <w:rtl/>
        </w:rPr>
        <w:t>חיים אורון (מרצ):</w:t>
      </w:r>
    </w:p>
    <w:p w14:paraId="3903C57A" w14:textId="77777777" w:rsidR="00000000" w:rsidRDefault="00794C8A">
      <w:pPr>
        <w:pStyle w:val="a"/>
        <w:rPr>
          <w:rtl/>
        </w:rPr>
      </w:pPr>
    </w:p>
    <w:p w14:paraId="60BBBAF3" w14:textId="77777777" w:rsidR="00000000" w:rsidRDefault="00794C8A">
      <w:pPr>
        <w:pStyle w:val="a"/>
        <w:rPr>
          <w:rFonts w:hint="cs"/>
          <w:rtl/>
        </w:rPr>
      </w:pPr>
      <w:r>
        <w:rPr>
          <w:rFonts w:hint="cs"/>
          <w:rtl/>
        </w:rPr>
        <w:t xml:space="preserve">בבקשה, הולכת דרומה. </w:t>
      </w:r>
    </w:p>
    <w:p w14:paraId="1CFFF01E" w14:textId="77777777" w:rsidR="00000000" w:rsidRDefault="00794C8A">
      <w:pPr>
        <w:pStyle w:val="a"/>
        <w:rPr>
          <w:rFonts w:hint="cs"/>
          <w:rtl/>
        </w:rPr>
      </w:pPr>
    </w:p>
    <w:p w14:paraId="21AB81B2" w14:textId="77777777" w:rsidR="00000000" w:rsidRDefault="00794C8A">
      <w:pPr>
        <w:pStyle w:val="ac"/>
        <w:rPr>
          <w:rtl/>
        </w:rPr>
      </w:pPr>
      <w:r>
        <w:rPr>
          <w:rFonts w:hint="eastAsia"/>
          <w:rtl/>
        </w:rPr>
        <w:t>יורי</w:t>
      </w:r>
      <w:r>
        <w:rPr>
          <w:rtl/>
        </w:rPr>
        <w:t xml:space="preserve"> שטרן (האיחוד הלאומי - ישראל ביתנו):</w:t>
      </w:r>
    </w:p>
    <w:p w14:paraId="4B9B587D" w14:textId="77777777" w:rsidR="00000000" w:rsidRDefault="00794C8A">
      <w:pPr>
        <w:pStyle w:val="a"/>
        <w:rPr>
          <w:rFonts w:hint="cs"/>
          <w:rtl/>
        </w:rPr>
      </w:pPr>
    </w:p>
    <w:p w14:paraId="219E908C" w14:textId="77777777" w:rsidR="00000000" w:rsidRDefault="00794C8A">
      <w:pPr>
        <w:pStyle w:val="a"/>
        <w:rPr>
          <w:rFonts w:hint="cs"/>
          <w:rtl/>
        </w:rPr>
      </w:pPr>
      <w:r>
        <w:rPr>
          <w:rFonts w:hint="cs"/>
          <w:rtl/>
        </w:rPr>
        <w:t>אתה רוצה לתת את בקעת-הירדן?</w:t>
      </w:r>
    </w:p>
    <w:p w14:paraId="5B1C1C3B" w14:textId="77777777" w:rsidR="00000000" w:rsidRDefault="00794C8A">
      <w:pPr>
        <w:pStyle w:val="a"/>
        <w:rPr>
          <w:rFonts w:hint="cs"/>
          <w:rtl/>
        </w:rPr>
      </w:pPr>
    </w:p>
    <w:p w14:paraId="6073E750" w14:textId="77777777" w:rsidR="00000000" w:rsidRDefault="00794C8A">
      <w:pPr>
        <w:pStyle w:val="SpeakerCon"/>
        <w:rPr>
          <w:rtl/>
        </w:rPr>
      </w:pPr>
      <w:bookmarkStart w:id="198" w:name="FS000001065T15_07_2003_17_52_19C"/>
      <w:bookmarkEnd w:id="198"/>
      <w:r>
        <w:rPr>
          <w:rtl/>
        </w:rPr>
        <w:t xml:space="preserve">חיים </w:t>
      </w:r>
      <w:r>
        <w:rPr>
          <w:rtl/>
        </w:rPr>
        <w:t>אורון (מרצ):</w:t>
      </w:r>
    </w:p>
    <w:p w14:paraId="597DC6C5" w14:textId="77777777" w:rsidR="00000000" w:rsidRDefault="00794C8A">
      <w:pPr>
        <w:pStyle w:val="a"/>
        <w:rPr>
          <w:rtl/>
        </w:rPr>
      </w:pPr>
    </w:p>
    <w:p w14:paraId="493F642F" w14:textId="77777777" w:rsidR="00000000" w:rsidRDefault="00794C8A">
      <w:pPr>
        <w:pStyle w:val="a"/>
        <w:rPr>
          <w:rFonts w:hint="cs"/>
          <w:rtl/>
        </w:rPr>
      </w:pPr>
      <w:r>
        <w:rPr>
          <w:rFonts w:hint="cs"/>
          <w:rtl/>
        </w:rPr>
        <w:t xml:space="preserve">בדיוק כך, הנה. חיים רמון, אני מקווה שתעלה פה ותגיד שהגדר הזאת שלכם היא לא שלי, אני לא בסיפור. </w:t>
      </w:r>
    </w:p>
    <w:p w14:paraId="1FF33924" w14:textId="77777777" w:rsidR="00000000" w:rsidRDefault="00794C8A">
      <w:pPr>
        <w:pStyle w:val="a"/>
        <w:rPr>
          <w:rFonts w:hint="cs"/>
          <w:rtl/>
        </w:rPr>
      </w:pPr>
    </w:p>
    <w:p w14:paraId="50E3DA4A" w14:textId="77777777" w:rsidR="00000000" w:rsidRDefault="00794C8A">
      <w:pPr>
        <w:pStyle w:val="ac"/>
        <w:rPr>
          <w:rtl/>
        </w:rPr>
      </w:pPr>
      <w:r>
        <w:rPr>
          <w:rFonts w:hint="eastAsia"/>
          <w:rtl/>
        </w:rPr>
        <w:t>יורי</w:t>
      </w:r>
      <w:r>
        <w:rPr>
          <w:rtl/>
        </w:rPr>
        <w:t xml:space="preserve"> שטרן (האיחוד הלאומי - ישראל ביתנו):</w:t>
      </w:r>
    </w:p>
    <w:p w14:paraId="503A3C46" w14:textId="77777777" w:rsidR="00000000" w:rsidRDefault="00794C8A">
      <w:pPr>
        <w:pStyle w:val="a"/>
        <w:rPr>
          <w:rFonts w:hint="cs"/>
          <w:rtl/>
        </w:rPr>
      </w:pPr>
    </w:p>
    <w:p w14:paraId="652718C7" w14:textId="77777777" w:rsidR="00000000" w:rsidRDefault="00794C8A">
      <w:pPr>
        <w:pStyle w:val="a"/>
        <w:ind w:firstLine="0"/>
        <w:rPr>
          <w:rFonts w:hint="cs"/>
          <w:rtl/>
        </w:rPr>
      </w:pPr>
      <w:r>
        <w:rPr>
          <w:rFonts w:hint="cs"/>
          <w:rtl/>
        </w:rPr>
        <w:tab/>
        <w:t xml:space="preserve">חיים רמון גם היה בעד בקעת-הירדן. </w:t>
      </w:r>
    </w:p>
    <w:p w14:paraId="27EE71D8" w14:textId="77777777" w:rsidR="00000000" w:rsidRDefault="00794C8A">
      <w:pPr>
        <w:pStyle w:val="a"/>
        <w:ind w:firstLine="0"/>
        <w:rPr>
          <w:rFonts w:hint="cs"/>
          <w:rtl/>
        </w:rPr>
      </w:pPr>
    </w:p>
    <w:p w14:paraId="0192465C" w14:textId="77777777" w:rsidR="00000000" w:rsidRDefault="00794C8A">
      <w:pPr>
        <w:pStyle w:val="SpeakerCon"/>
        <w:rPr>
          <w:rtl/>
        </w:rPr>
      </w:pPr>
      <w:bookmarkStart w:id="199" w:name="FS000001065T15_07_2003_17_53_05C"/>
      <w:bookmarkEnd w:id="199"/>
      <w:r>
        <w:rPr>
          <w:rtl/>
        </w:rPr>
        <w:t>חיים אורון (מרצ):</w:t>
      </w:r>
    </w:p>
    <w:p w14:paraId="63A1F78F" w14:textId="77777777" w:rsidR="00000000" w:rsidRDefault="00794C8A">
      <w:pPr>
        <w:pStyle w:val="a"/>
        <w:rPr>
          <w:rtl/>
        </w:rPr>
      </w:pPr>
    </w:p>
    <w:p w14:paraId="57A3155F" w14:textId="77777777" w:rsidR="00000000" w:rsidRDefault="00794C8A">
      <w:pPr>
        <w:pStyle w:val="a"/>
        <w:rPr>
          <w:rFonts w:hint="cs"/>
          <w:rtl/>
        </w:rPr>
      </w:pPr>
      <w:r>
        <w:rPr>
          <w:rFonts w:hint="cs"/>
          <w:rtl/>
        </w:rPr>
        <w:t xml:space="preserve">הוא פה, הוא ידבר בשמו. </w:t>
      </w:r>
    </w:p>
    <w:p w14:paraId="2677BC73" w14:textId="77777777" w:rsidR="00000000" w:rsidRDefault="00794C8A">
      <w:pPr>
        <w:pStyle w:val="a"/>
        <w:rPr>
          <w:rFonts w:hint="cs"/>
          <w:rtl/>
        </w:rPr>
      </w:pPr>
    </w:p>
    <w:p w14:paraId="5A854092" w14:textId="77777777" w:rsidR="00000000" w:rsidRDefault="00794C8A">
      <w:pPr>
        <w:pStyle w:val="ac"/>
        <w:rPr>
          <w:rtl/>
        </w:rPr>
      </w:pPr>
      <w:r>
        <w:rPr>
          <w:rFonts w:hint="eastAsia"/>
          <w:rtl/>
        </w:rPr>
        <w:t>חיים</w:t>
      </w:r>
      <w:r>
        <w:rPr>
          <w:rtl/>
        </w:rPr>
        <w:t xml:space="preserve"> רמון (העבודה-מימד):</w:t>
      </w:r>
    </w:p>
    <w:p w14:paraId="450B151A" w14:textId="77777777" w:rsidR="00000000" w:rsidRDefault="00794C8A">
      <w:pPr>
        <w:pStyle w:val="a"/>
        <w:rPr>
          <w:rFonts w:hint="cs"/>
          <w:rtl/>
        </w:rPr>
      </w:pPr>
    </w:p>
    <w:p w14:paraId="55356E25" w14:textId="77777777" w:rsidR="00000000" w:rsidRDefault="00794C8A">
      <w:pPr>
        <w:pStyle w:val="a"/>
        <w:rPr>
          <w:rFonts w:hint="cs"/>
          <w:rtl/>
        </w:rPr>
      </w:pPr>
      <w:r>
        <w:rPr>
          <w:rFonts w:hint="cs"/>
          <w:rtl/>
        </w:rPr>
        <w:t xml:space="preserve">זה יפה שיש פרשנויות עלי. </w:t>
      </w:r>
    </w:p>
    <w:p w14:paraId="7DCF6A43" w14:textId="77777777" w:rsidR="00000000" w:rsidRDefault="00794C8A">
      <w:pPr>
        <w:pStyle w:val="a"/>
        <w:rPr>
          <w:rFonts w:hint="cs"/>
          <w:rtl/>
        </w:rPr>
      </w:pPr>
    </w:p>
    <w:p w14:paraId="192C90F7" w14:textId="77777777" w:rsidR="00000000" w:rsidRDefault="00794C8A">
      <w:pPr>
        <w:pStyle w:val="SpeakerCon"/>
        <w:rPr>
          <w:rtl/>
        </w:rPr>
      </w:pPr>
      <w:bookmarkStart w:id="200" w:name="FS000001065T15_07_2003_17_53_24C"/>
      <w:bookmarkEnd w:id="200"/>
      <w:r>
        <w:rPr>
          <w:rtl/>
        </w:rPr>
        <w:t>חיים אורון (מרצ):</w:t>
      </w:r>
    </w:p>
    <w:p w14:paraId="5DC21AB0" w14:textId="77777777" w:rsidR="00000000" w:rsidRDefault="00794C8A">
      <w:pPr>
        <w:pStyle w:val="a"/>
        <w:rPr>
          <w:rtl/>
        </w:rPr>
      </w:pPr>
    </w:p>
    <w:p w14:paraId="7A86AC4C" w14:textId="77777777" w:rsidR="00000000" w:rsidRDefault="00794C8A">
      <w:pPr>
        <w:pStyle w:val="a"/>
        <w:rPr>
          <w:rFonts w:hint="cs"/>
          <w:rtl/>
        </w:rPr>
      </w:pPr>
      <w:r>
        <w:rPr>
          <w:rFonts w:hint="cs"/>
          <w:rtl/>
        </w:rPr>
        <w:t xml:space="preserve">חיים יגיד מה שהוא רוצה. אני מכיר גדר אחת, על "הקו הירוק". </w:t>
      </w:r>
    </w:p>
    <w:p w14:paraId="1B8CE210" w14:textId="77777777" w:rsidR="00000000" w:rsidRDefault="00794C8A">
      <w:pPr>
        <w:pStyle w:val="a"/>
        <w:rPr>
          <w:rFonts w:hint="cs"/>
          <w:rtl/>
        </w:rPr>
      </w:pPr>
    </w:p>
    <w:p w14:paraId="06C93C6F" w14:textId="77777777" w:rsidR="00000000" w:rsidRDefault="00794C8A">
      <w:pPr>
        <w:pStyle w:val="ac"/>
        <w:rPr>
          <w:rtl/>
        </w:rPr>
      </w:pPr>
      <w:r>
        <w:rPr>
          <w:rFonts w:hint="eastAsia"/>
          <w:rtl/>
        </w:rPr>
        <w:t>יורי</w:t>
      </w:r>
      <w:r>
        <w:rPr>
          <w:rtl/>
        </w:rPr>
        <w:t xml:space="preserve"> שטרן (האיחוד הלאומי - ישראל ביתנו):</w:t>
      </w:r>
    </w:p>
    <w:p w14:paraId="71201FC6" w14:textId="77777777" w:rsidR="00000000" w:rsidRDefault="00794C8A">
      <w:pPr>
        <w:pStyle w:val="a"/>
        <w:rPr>
          <w:rFonts w:hint="cs"/>
          <w:rtl/>
        </w:rPr>
      </w:pPr>
    </w:p>
    <w:p w14:paraId="786FEAA2" w14:textId="77777777" w:rsidR="00000000" w:rsidRDefault="00794C8A">
      <w:pPr>
        <w:pStyle w:val="a"/>
        <w:rPr>
          <w:rFonts w:hint="cs"/>
          <w:rtl/>
        </w:rPr>
      </w:pPr>
      <w:r>
        <w:rPr>
          <w:rFonts w:hint="cs"/>
          <w:rtl/>
        </w:rPr>
        <w:t xml:space="preserve">חס וחלילה. </w:t>
      </w:r>
    </w:p>
    <w:p w14:paraId="788944DB" w14:textId="77777777" w:rsidR="00000000" w:rsidRDefault="00794C8A">
      <w:pPr>
        <w:pStyle w:val="a"/>
        <w:rPr>
          <w:rFonts w:hint="cs"/>
          <w:rtl/>
        </w:rPr>
      </w:pPr>
    </w:p>
    <w:p w14:paraId="45237713" w14:textId="77777777" w:rsidR="00000000" w:rsidRDefault="00794C8A">
      <w:pPr>
        <w:pStyle w:val="SpeakerCon"/>
        <w:rPr>
          <w:rtl/>
        </w:rPr>
      </w:pPr>
      <w:bookmarkStart w:id="201" w:name="FS000001065T15_07_2003_17_53_45C"/>
      <w:bookmarkEnd w:id="201"/>
      <w:r>
        <w:rPr>
          <w:rtl/>
        </w:rPr>
        <w:t>חיים אורון (מרצ):</w:t>
      </w:r>
    </w:p>
    <w:p w14:paraId="7C9BF4EE" w14:textId="77777777" w:rsidR="00000000" w:rsidRDefault="00794C8A">
      <w:pPr>
        <w:pStyle w:val="a"/>
        <w:rPr>
          <w:rtl/>
        </w:rPr>
      </w:pPr>
    </w:p>
    <w:p w14:paraId="06105749" w14:textId="77777777" w:rsidR="00000000" w:rsidRDefault="00794C8A">
      <w:pPr>
        <w:pStyle w:val="a"/>
        <w:rPr>
          <w:rFonts w:hint="cs"/>
          <w:rtl/>
        </w:rPr>
      </w:pPr>
      <w:r>
        <w:rPr>
          <w:rFonts w:hint="cs"/>
          <w:rtl/>
        </w:rPr>
        <w:t>כל דבר אחר הוא גדר פוליטית שמתכוונים לספח אתה. תהיו בריאים אתה. אגב, היא ג</w:t>
      </w:r>
      <w:r>
        <w:rPr>
          <w:rFonts w:hint="cs"/>
          <w:rtl/>
        </w:rPr>
        <w:t>ם לא תקום. אני אומר לכם שהיא לא תקום. זה כמו שקרה לכם בכל הדברים האחרים. בסוף תדברו על גדר, אבל הגדר שאתם רוצים להקים לא תקום, כי אי-אפשר להקים אותה לא בגלל האמריקנים, לא בגלל העולם ולא בגלל הוויכוחים בתוככם. את הגדר שצריך להקים לא תקימו, ואתם תישאו באחריו</w:t>
      </w:r>
      <w:r>
        <w:rPr>
          <w:rFonts w:hint="cs"/>
          <w:rtl/>
        </w:rPr>
        <w:t>ת עליונה לפיגועים הולכים ונמשכים, שאפשר היה להציל ושאפשר היה למנוע אותם אם היו עושים את הגדר כפי שעשו אותה במקומות שנבנו עד עכשיו. אני לא מקדש אותם במאה אחוזים, אבל אם זה היה המסלול הייתי אומר: טוב, זה לא בדיוק מה שאני רוצה, אבל אני מוכן לחיות אתו. כמו במפ</w:t>
      </w:r>
      <w:r>
        <w:rPr>
          <w:rFonts w:hint="cs"/>
          <w:rtl/>
        </w:rPr>
        <w:t xml:space="preserve">ת הדרכים, לא במקרה אתם לא מתכוונים לדבר שאתם אומרים. אתם אומרים מצד אחד כי אתם פוחדים מבוש ואתם פוחדים ממישהו אחר, ובסופו של דבר אתם הולכים למקום של חוסר מוצא. את עיקרי דברי אלה הגשנו בהצעת סיכום לדיון שאני מגיש ליושב-ראש. </w:t>
      </w:r>
    </w:p>
    <w:p w14:paraId="3BF132B5" w14:textId="77777777" w:rsidR="00000000" w:rsidRDefault="00794C8A">
      <w:pPr>
        <w:pStyle w:val="a"/>
        <w:rPr>
          <w:rFonts w:hint="cs"/>
          <w:rtl/>
        </w:rPr>
      </w:pPr>
    </w:p>
    <w:p w14:paraId="2F332385" w14:textId="77777777" w:rsidR="00000000" w:rsidRDefault="00794C8A">
      <w:pPr>
        <w:pStyle w:val="ad"/>
        <w:rPr>
          <w:rtl/>
        </w:rPr>
      </w:pPr>
      <w:r>
        <w:rPr>
          <w:rtl/>
        </w:rPr>
        <w:t>היו"ר מיכאל נודלמן:</w:t>
      </w:r>
    </w:p>
    <w:p w14:paraId="57E67005" w14:textId="77777777" w:rsidR="00000000" w:rsidRDefault="00794C8A">
      <w:pPr>
        <w:pStyle w:val="a"/>
        <w:rPr>
          <w:rtl/>
        </w:rPr>
      </w:pPr>
    </w:p>
    <w:p w14:paraId="3E644D54" w14:textId="77777777" w:rsidR="00000000" w:rsidRDefault="00794C8A">
      <w:pPr>
        <w:pStyle w:val="a"/>
        <w:rPr>
          <w:rFonts w:hint="cs"/>
          <w:rtl/>
        </w:rPr>
      </w:pPr>
      <w:r>
        <w:rPr>
          <w:rFonts w:hint="cs"/>
          <w:rtl/>
        </w:rPr>
        <w:t>זאת הצעת ס</w:t>
      </w:r>
      <w:r>
        <w:rPr>
          <w:rFonts w:hint="cs"/>
          <w:rtl/>
        </w:rPr>
        <w:t>יכום של מרצ?</w:t>
      </w:r>
    </w:p>
    <w:p w14:paraId="28F75D5E" w14:textId="77777777" w:rsidR="00000000" w:rsidRDefault="00794C8A">
      <w:pPr>
        <w:pStyle w:val="a"/>
        <w:rPr>
          <w:rFonts w:hint="cs"/>
          <w:rtl/>
        </w:rPr>
      </w:pPr>
    </w:p>
    <w:p w14:paraId="34C5AE6C" w14:textId="77777777" w:rsidR="00000000" w:rsidRDefault="00794C8A">
      <w:pPr>
        <w:pStyle w:val="SpeakerCon"/>
        <w:rPr>
          <w:rtl/>
        </w:rPr>
      </w:pPr>
      <w:bookmarkStart w:id="202" w:name="FS000001065T15_07_2003_17_58_05C"/>
      <w:bookmarkEnd w:id="202"/>
      <w:r>
        <w:rPr>
          <w:rtl/>
        </w:rPr>
        <w:t>חיים אורון (מרצ):</w:t>
      </w:r>
    </w:p>
    <w:p w14:paraId="1EC145D2" w14:textId="77777777" w:rsidR="00000000" w:rsidRDefault="00794C8A">
      <w:pPr>
        <w:pStyle w:val="a"/>
        <w:rPr>
          <w:rtl/>
        </w:rPr>
      </w:pPr>
    </w:p>
    <w:p w14:paraId="77A041EF" w14:textId="77777777" w:rsidR="00000000" w:rsidRDefault="00794C8A">
      <w:pPr>
        <w:pStyle w:val="a"/>
        <w:rPr>
          <w:rFonts w:hint="cs"/>
          <w:rtl/>
        </w:rPr>
      </w:pPr>
      <w:r>
        <w:rPr>
          <w:rFonts w:hint="cs"/>
          <w:rtl/>
        </w:rPr>
        <w:t xml:space="preserve">כן. </w:t>
      </w:r>
    </w:p>
    <w:p w14:paraId="5A0E53F3" w14:textId="77777777" w:rsidR="00000000" w:rsidRDefault="00794C8A">
      <w:pPr>
        <w:pStyle w:val="a"/>
        <w:rPr>
          <w:rFonts w:hint="cs"/>
          <w:rtl/>
        </w:rPr>
      </w:pPr>
    </w:p>
    <w:p w14:paraId="72B7814B" w14:textId="77777777" w:rsidR="00000000" w:rsidRDefault="00794C8A">
      <w:pPr>
        <w:pStyle w:val="ad"/>
        <w:rPr>
          <w:rtl/>
        </w:rPr>
      </w:pPr>
      <w:r>
        <w:rPr>
          <w:rtl/>
        </w:rPr>
        <w:t>היו"ר מיכאל נודלמן:</w:t>
      </w:r>
    </w:p>
    <w:p w14:paraId="04E8094B" w14:textId="77777777" w:rsidR="00000000" w:rsidRDefault="00794C8A">
      <w:pPr>
        <w:pStyle w:val="a"/>
        <w:rPr>
          <w:rtl/>
        </w:rPr>
      </w:pPr>
    </w:p>
    <w:p w14:paraId="54B93D37" w14:textId="77777777" w:rsidR="00000000" w:rsidRDefault="00794C8A">
      <w:pPr>
        <w:pStyle w:val="a"/>
        <w:rPr>
          <w:rFonts w:hint="cs"/>
          <w:rtl/>
        </w:rPr>
      </w:pPr>
      <w:r>
        <w:rPr>
          <w:rFonts w:hint="cs"/>
          <w:rtl/>
        </w:rPr>
        <w:t xml:space="preserve">תודה רבה. חבר הכנסת אחמד טיבי - לא נוכח. חבר הכנסת יורי שטרן, בבקשה. אחריו </w:t>
      </w:r>
      <w:r>
        <w:rPr>
          <w:rtl/>
        </w:rPr>
        <w:t>–</w:t>
      </w:r>
      <w:r>
        <w:rPr>
          <w:rFonts w:hint="cs"/>
          <w:rtl/>
        </w:rPr>
        <w:t xml:space="preserve"> חברי הכנסת יולי אדלשטיין, אבשלום וילן, עבד-אלמאלכ דהאמשה וחיים רמון. </w:t>
      </w:r>
    </w:p>
    <w:p w14:paraId="616E3EF2" w14:textId="77777777" w:rsidR="00000000" w:rsidRDefault="00794C8A">
      <w:pPr>
        <w:pStyle w:val="a"/>
        <w:rPr>
          <w:rFonts w:hint="cs"/>
          <w:rtl/>
        </w:rPr>
      </w:pPr>
    </w:p>
    <w:p w14:paraId="5D71AD31" w14:textId="77777777" w:rsidR="00000000" w:rsidRDefault="00794C8A">
      <w:pPr>
        <w:pStyle w:val="Speaker"/>
        <w:rPr>
          <w:rtl/>
        </w:rPr>
      </w:pPr>
      <w:bookmarkStart w:id="203" w:name="FS000000430T15_07_2003_17_58_45"/>
      <w:bookmarkStart w:id="204" w:name="_Toc46140050"/>
      <w:bookmarkStart w:id="205" w:name="_Toc57365928"/>
      <w:bookmarkEnd w:id="203"/>
      <w:r>
        <w:rPr>
          <w:rFonts w:hint="eastAsia"/>
          <w:rtl/>
        </w:rPr>
        <w:t>יורי</w:t>
      </w:r>
      <w:r>
        <w:rPr>
          <w:rtl/>
        </w:rPr>
        <w:t xml:space="preserve"> שטרן (האיחוד הלאומי - ישראל ביתנו):</w:t>
      </w:r>
      <w:bookmarkEnd w:id="204"/>
      <w:bookmarkEnd w:id="205"/>
    </w:p>
    <w:p w14:paraId="6D0E247D" w14:textId="77777777" w:rsidR="00000000" w:rsidRDefault="00794C8A">
      <w:pPr>
        <w:pStyle w:val="a"/>
        <w:rPr>
          <w:rFonts w:hint="cs"/>
          <w:rtl/>
        </w:rPr>
      </w:pPr>
    </w:p>
    <w:p w14:paraId="529ABAA2" w14:textId="77777777" w:rsidR="00000000" w:rsidRDefault="00794C8A">
      <w:pPr>
        <w:pStyle w:val="a"/>
        <w:rPr>
          <w:rFonts w:hint="cs"/>
          <w:rtl/>
        </w:rPr>
      </w:pPr>
      <w:r>
        <w:rPr>
          <w:rFonts w:hint="cs"/>
          <w:rtl/>
        </w:rPr>
        <w:t>כבוד ה</w:t>
      </w:r>
      <w:r>
        <w:rPr>
          <w:rFonts w:hint="cs"/>
          <w:rtl/>
        </w:rPr>
        <w:t>יושב-ראש, כבוד השר, חברי הכנסת, יש סרטים כאלה שהם מין שכתוב של הסרטים הישנים. פעם להיצ'קוק היה הסרט "פסיכו" המפורסם, אחר כך יצא "פסיכו 2", וככה זה, הסרטים שפעם אהבו עושים אותם בגרסה אחרת. לפעמים הסיום של הסרט שונה מהגרסה המקורית. בהיסטוריה זה בדרך כלל לא ק</w:t>
      </w:r>
      <w:r>
        <w:rPr>
          <w:rFonts w:hint="cs"/>
          <w:rtl/>
        </w:rPr>
        <w:t xml:space="preserve">ורה. בהיסטוריה, אם חוזרים לאותו סרט, גם התוצאה ידועה מראש. בסרט שנקרא מפת הדרכים היינו. לפני קצת פחות מעשר שנים חתמה ממשלת ישראל על הסכמי אוסלו. </w:t>
      </w:r>
    </w:p>
    <w:p w14:paraId="14F6AFFF" w14:textId="77777777" w:rsidR="00000000" w:rsidRDefault="00794C8A">
      <w:pPr>
        <w:pStyle w:val="a"/>
        <w:rPr>
          <w:rFonts w:hint="cs"/>
          <w:rtl/>
        </w:rPr>
      </w:pPr>
    </w:p>
    <w:p w14:paraId="56CA86A1" w14:textId="77777777" w:rsidR="00000000" w:rsidRDefault="00794C8A">
      <w:pPr>
        <w:pStyle w:val="ac"/>
        <w:rPr>
          <w:rtl/>
        </w:rPr>
      </w:pPr>
      <w:r>
        <w:rPr>
          <w:rFonts w:hint="eastAsia"/>
          <w:rtl/>
        </w:rPr>
        <w:t>אברהם</w:t>
      </w:r>
      <w:r>
        <w:rPr>
          <w:rtl/>
        </w:rPr>
        <w:t xml:space="preserve"> בייגה שוחט (העבודה-מימד):</w:t>
      </w:r>
    </w:p>
    <w:p w14:paraId="329BA2C9" w14:textId="77777777" w:rsidR="00000000" w:rsidRDefault="00794C8A">
      <w:pPr>
        <w:pStyle w:val="a"/>
        <w:rPr>
          <w:rFonts w:hint="cs"/>
          <w:rtl/>
        </w:rPr>
      </w:pPr>
    </w:p>
    <w:p w14:paraId="17C0B9C3" w14:textId="77777777" w:rsidR="00000000" w:rsidRDefault="00794C8A">
      <w:pPr>
        <w:pStyle w:val="a"/>
        <w:rPr>
          <w:rFonts w:hint="cs"/>
          <w:rtl/>
        </w:rPr>
      </w:pPr>
      <w:r>
        <w:rPr>
          <w:rFonts w:hint="cs"/>
          <w:rtl/>
        </w:rPr>
        <w:t>למה אתם בממשלה?</w:t>
      </w:r>
    </w:p>
    <w:p w14:paraId="57A31EEB" w14:textId="77777777" w:rsidR="00000000" w:rsidRDefault="00794C8A">
      <w:pPr>
        <w:pStyle w:val="a"/>
        <w:rPr>
          <w:rFonts w:hint="cs"/>
          <w:rtl/>
        </w:rPr>
      </w:pPr>
    </w:p>
    <w:p w14:paraId="27E5F63D" w14:textId="77777777" w:rsidR="00000000" w:rsidRDefault="00794C8A">
      <w:pPr>
        <w:pStyle w:val="ac"/>
        <w:rPr>
          <w:rtl/>
        </w:rPr>
      </w:pPr>
      <w:r>
        <w:rPr>
          <w:rFonts w:hint="eastAsia"/>
          <w:rtl/>
        </w:rPr>
        <w:t>חיים</w:t>
      </w:r>
      <w:r>
        <w:rPr>
          <w:rtl/>
        </w:rPr>
        <w:t xml:space="preserve"> אורון (מרצ):</w:t>
      </w:r>
    </w:p>
    <w:p w14:paraId="3C2445F9" w14:textId="77777777" w:rsidR="00000000" w:rsidRDefault="00794C8A">
      <w:pPr>
        <w:pStyle w:val="a"/>
        <w:rPr>
          <w:rFonts w:hint="cs"/>
          <w:rtl/>
        </w:rPr>
      </w:pPr>
    </w:p>
    <w:p w14:paraId="569D23B1" w14:textId="77777777" w:rsidR="00000000" w:rsidRDefault="00794C8A">
      <w:pPr>
        <w:pStyle w:val="a"/>
        <w:rPr>
          <w:rFonts w:hint="cs"/>
          <w:rtl/>
        </w:rPr>
      </w:pPr>
      <w:r>
        <w:rPr>
          <w:rFonts w:hint="cs"/>
          <w:rtl/>
        </w:rPr>
        <w:t>אז למה אתם בממשלה? בגלל ה"וולבו"?</w:t>
      </w:r>
    </w:p>
    <w:p w14:paraId="656F2D04" w14:textId="77777777" w:rsidR="00000000" w:rsidRDefault="00794C8A">
      <w:pPr>
        <w:pStyle w:val="a"/>
        <w:rPr>
          <w:rFonts w:hint="cs"/>
          <w:rtl/>
        </w:rPr>
      </w:pPr>
    </w:p>
    <w:p w14:paraId="751EEBFC" w14:textId="77777777" w:rsidR="00000000" w:rsidRDefault="00794C8A">
      <w:pPr>
        <w:pStyle w:val="Speaker"/>
        <w:rPr>
          <w:rtl/>
        </w:rPr>
      </w:pPr>
      <w:bookmarkStart w:id="206" w:name="FS000000430T15_07_2003_17_47_08"/>
      <w:bookmarkStart w:id="207" w:name="_Toc46140051"/>
      <w:bookmarkStart w:id="208" w:name="_Toc57365929"/>
      <w:bookmarkEnd w:id="206"/>
      <w:r>
        <w:rPr>
          <w:rFonts w:hint="eastAsia"/>
          <w:rtl/>
        </w:rPr>
        <w:t>יורי</w:t>
      </w:r>
      <w:r>
        <w:rPr>
          <w:rtl/>
        </w:rPr>
        <w:t xml:space="preserve"> </w:t>
      </w:r>
      <w:r>
        <w:rPr>
          <w:rtl/>
        </w:rPr>
        <w:t>שטרן (האיחוד הלאומי - ישראל ביתנו):</w:t>
      </w:r>
      <w:bookmarkEnd w:id="207"/>
      <w:bookmarkEnd w:id="208"/>
    </w:p>
    <w:p w14:paraId="3E501437" w14:textId="77777777" w:rsidR="00000000" w:rsidRDefault="00794C8A">
      <w:pPr>
        <w:pStyle w:val="a"/>
        <w:rPr>
          <w:rFonts w:hint="cs"/>
          <w:rtl/>
        </w:rPr>
      </w:pPr>
    </w:p>
    <w:p w14:paraId="21244A97" w14:textId="77777777" w:rsidR="00000000" w:rsidRDefault="00794C8A">
      <w:pPr>
        <w:pStyle w:val="a"/>
        <w:rPr>
          <w:rFonts w:hint="cs"/>
          <w:rtl/>
        </w:rPr>
      </w:pPr>
      <w:r>
        <w:rPr>
          <w:rFonts w:hint="cs"/>
          <w:rtl/>
        </w:rPr>
        <w:t>מה היה כתוב בהסכמי אוסלו: היה כתוב שתקום ישות פלסטינית מדינית, שתקבל אחריות על רוב, אם לא על כל שטחי יהודה, שומרון וחבל-עזה. לישות הזאת, בעתיד מדינה, תהיה משטרה. המשטרה הזאת תהיה כמובן מוגבלת, עם סוגי נשק מאוד מסוימים ו</w:t>
      </w:r>
      <w:r>
        <w:rPr>
          <w:rFonts w:hint="cs"/>
          <w:rtl/>
        </w:rPr>
        <w:t>מספר מוגבל של שוטרים, והיא תעסוק אך ורק בשמירה על חוק וסדר, לרבות דיכוי הטרור. את האחריות הביטחונית אנחנו מעבירים לשירותי הביטחון ולמשטרה הפלסטינית. אנחנו יוצרים מרחב כלכלי משותף, והעסק הזה זז.</w:t>
      </w:r>
    </w:p>
    <w:p w14:paraId="084E36B6" w14:textId="77777777" w:rsidR="00000000" w:rsidRDefault="00794C8A">
      <w:pPr>
        <w:pStyle w:val="a"/>
        <w:rPr>
          <w:rFonts w:hint="cs"/>
          <w:rtl/>
        </w:rPr>
      </w:pPr>
    </w:p>
    <w:p w14:paraId="3B958BE8" w14:textId="77777777" w:rsidR="00000000" w:rsidRDefault="00794C8A">
      <w:pPr>
        <w:pStyle w:val="a"/>
        <w:rPr>
          <w:rFonts w:hint="cs"/>
          <w:rtl/>
        </w:rPr>
      </w:pPr>
      <w:r>
        <w:rPr>
          <w:rFonts w:hint="cs"/>
          <w:rtl/>
        </w:rPr>
        <w:t>ממשלת ישראל הביאה לפה קבוצת רוצחים בראשותו של יאסר ערפאת, נתנ</w:t>
      </w:r>
      <w:r>
        <w:rPr>
          <w:rFonts w:hint="cs"/>
          <w:rtl/>
        </w:rPr>
        <w:t xml:space="preserve">ה להם שלטון, הביאו 30,000 אנשים חמושים, שחררו את האסירים, כי אנו כבר בעידן החדש, בעידן השלום. פעם הם היו רוצחים ומחבלים, עכשיו בדיעבד הם אולי היו לוחמי חופש, אז בואו נשחרר אותם. הם עברו איזה תהליך שיקום, והם מוכנים לחיות בשלום, בשלווה ובדו-קיום אתנו. נתנו </w:t>
      </w:r>
      <w:r>
        <w:rPr>
          <w:rFonts w:hint="cs"/>
          <w:rtl/>
        </w:rPr>
        <w:t xml:space="preserve">ל-130,000 פלסטינים לעבוד במשק הישראלי. </w:t>
      </w:r>
    </w:p>
    <w:p w14:paraId="73250810" w14:textId="77777777" w:rsidR="00000000" w:rsidRDefault="00794C8A">
      <w:pPr>
        <w:pStyle w:val="a"/>
        <w:rPr>
          <w:rFonts w:hint="cs"/>
          <w:rtl/>
        </w:rPr>
      </w:pPr>
    </w:p>
    <w:p w14:paraId="6EB34446" w14:textId="77777777" w:rsidR="00000000" w:rsidRDefault="00794C8A">
      <w:pPr>
        <w:pStyle w:val="a"/>
        <w:rPr>
          <w:rFonts w:hint="cs"/>
          <w:rtl/>
        </w:rPr>
      </w:pPr>
      <w:r>
        <w:rPr>
          <w:rFonts w:hint="cs"/>
          <w:rtl/>
        </w:rPr>
        <w:t xml:space="preserve">איך זה נגמר? זה נגמר ביותר מ-800 אזרחים ישראלים שנרצחו באינתיפאדה האחרונה, יותר </w:t>
      </w:r>
      <w:r>
        <w:rPr>
          <w:rtl/>
        </w:rPr>
        <w:br/>
      </w:r>
      <w:r>
        <w:rPr>
          <w:rFonts w:hint="cs"/>
          <w:rtl/>
        </w:rPr>
        <w:t>מ-1,000 מאז תחילת הסכמי אוסלו, אלפי פצועים, אלפי נכים, אלפי משפחות הרוסות, כלכלה הרוסה. שום דבר מהדו-קיום, כל הרוצחים ששחררנו חזרו להי</w:t>
      </w:r>
      <w:r>
        <w:rPr>
          <w:rFonts w:hint="cs"/>
          <w:rtl/>
        </w:rPr>
        <w:t>ות רוצחים; לא כולם, אולי 90% מהם. את הגבלות הנשק הפירו מייד. המשטרה הפלסטינית, שהיתה אמורה לשמור על חוק וסדר וגם עלינו, ולדכא את הטרור, הפכה  להיות חלק ממנגנון הטרור. כל זה היה לנו לא מזמן. אנחנו עדיין חיים בסרט הזה, ואנחנו כבר רוצים לתת גרסה אחרת ולהגיד ש</w:t>
      </w:r>
      <w:r>
        <w:rPr>
          <w:rFonts w:hint="cs"/>
          <w:rtl/>
        </w:rPr>
        <w:t xml:space="preserve">כל אותם דברים שלא עבדו אז, יעבדו פתאום: תקום ישות פלסטינית עצמאית, רק שהיא  תיקרא מייד מדינה, והיא תקבל מקום באו"ם וכו'. תהיה לה משטרה שתשמור על חוק וסדר. ניצור שיתוף פעולה כלכלי. ניתן לפלסטינים לעבוד אצלנו. נשחרר את האסירים. זה יהיה הגל השני. שוב אומרים, </w:t>
      </w:r>
      <w:r>
        <w:rPr>
          <w:rFonts w:hint="cs"/>
          <w:rtl/>
        </w:rPr>
        <w:t>אולי הם יותר טובים מאלה שהיו קודם.</w:t>
      </w:r>
    </w:p>
    <w:p w14:paraId="6E4F1202" w14:textId="77777777" w:rsidR="00000000" w:rsidRDefault="00794C8A">
      <w:pPr>
        <w:pStyle w:val="a"/>
        <w:rPr>
          <w:rFonts w:hint="cs"/>
          <w:rtl/>
        </w:rPr>
      </w:pPr>
    </w:p>
    <w:p w14:paraId="6A72DC2C" w14:textId="77777777" w:rsidR="00000000" w:rsidRDefault="00794C8A">
      <w:pPr>
        <w:pStyle w:val="a"/>
        <w:rPr>
          <w:rFonts w:hint="cs"/>
          <w:rtl/>
        </w:rPr>
      </w:pPr>
      <w:r>
        <w:rPr>
          <w:rFonts w:hint="cs"/>
          <w:rtl/>
        </w:rPr>
        <w:t>מה נשתנה, במה שונה התוכנית הזאת? התוכנית היא אותה תוכנית, רק גרועה יותר, כי פעם לא היה פיקוח בין-לאומי, עכשיו יהיה פיקוח בין-לאומי; לא רק האמריקנים, אלא הידידים הטובים שלנו כמו האו"ם והאירופים, גם הם שותפים לפיקוח.</w:t>
      </w:r>
    </w:p>
    <w:p w14:paraId="53757127" w14:textId="77777777" w:rsidR="00000000" w:rsidRDefault="00794C8A">
      <w:pPr>
        <w:pStyle w:val="a"/>
        <w:ind w:firstLine="0"/>
        <w:rPr>
          <w:rFonts w:hint="cs"/>
          <w:rtl/>
        </w:rPr>
      </w:pPr>
    </w:p>
    <w:p w14:paraId="5B82D7F5" w14:textId="77777777" w:rsidR="00000000" w:rsidRDefault="00794C8A">
      <w:pPr>
        <w:pStyle w:val="ac"/>
        <w:rPr>
          <w:rtl/>
        </w:rPr>
      </w:pPr>
      <w:r>
        <w:rPr>
          <w:rFonts w:hint="eastAsia"/>
          <w:rtl/>
        </w:rPr>
        <w:t>חיים</w:t>
      </w:r>
      <w:r>
        <w:rPr>
          <w:rtl/>
        </w:rPr>
        <w:t xml:space="preserve"> אורון (מרצ):</w:t>
      </w:r>
    </w:p>
    <w:p w14:paraId="45A3B655" w14:textId="77777777" w:rsidR="00000000" w:rsidRDefault="00794C8A">
      <w:pPr>
        <w:pStyle w:val="a"/>
        <w:rPr>
          <w:rFonts w:hint="cs"/>
          <w:rtl/>
        </w:rPr>
      </w:pPr>
    </w:p>
    <w:p w14:paraId="3496BD09" w14:textId="77777777" w:rsidR="00000000" w:rsidRDefault="00794C8A">
      <w:pPr>
        <w:pStyle w:val="a"/>
        <w:rPr>
          <w:rFonts w:hint="cs"/>
          <w:rtl/>
        </w:rPr>
      </w:pPr>
      <w:r>
        <w:rPr>
          <w:rFonts w:hint="cs"/>
          <w:rtl/>
        </w:rPr>
        <w:t>יורי, אני רוצה לשאול אותך.</w:t>
      </w:r>
    </w:p>
    <w:p w14:paraId="15DEDA2A" w14:textId="77777777" w:rsidR="00000000" w:rsidRDefault="00794C8A">
      <w:pPr>
        <w:pStyle w:val="a"/>
        <w:ind w:firstLine="0"/>
        <w:rPr>
          <w:rFonts w:hint="cs"/>
          <w:rtl/>
        </w:rPr>
      </w:pPr>
    </w:p>
    <w:p w14:paraId="21643335" w14:textId="77777777" w:rsidR="00000000" w:rsidRDefault="00794C8A">
      <w:pPr>
        <w:pStyle w:val="SpeakerCon"/>
        <w:rPr>
          <w:rtl/>
        </w:rPr>
      </w:pPr>
      <w:bookmarkStart w:id="209" w:name="FS000000430T15_07_2003_17_57_08C"/>
      <w:bookmarkEnd w:id="209"/>
      <w:r>
        <w:rPr>
          <w:rtl/>
        </w:rPr>
        <w:t>יורי שטרן (האיחוד הלאומי - ישראל ביתנו):</w:t>
      </w:r>
    </w:p>
    <w:p w14:paraId="1C0D49B4" w14:textId="77777777" w:rsidR="00000000" w:rsidRDefault="00794C8A">
      <w:pPr>
        <w:pStyle w:val="a"/>
        <w:rPr>
          <w:rtl/>
        </w:rPr>
      </w:pPr>
    </w:p>
    <w:p w14:paraId="44D142E0" w14:textId="77777777" w:rsidR="00000000" w:rsidRDefault="00794C8A">
      <w:pPr>
        <w:pStyle w:val="a"/>
        <w:rPr>
          <w:rFonts w:hint="cs"/>
          <w:rtl/>
        </w:rPr>
      </w:pPr>
      <w:r>
        <w:rPr>
          <w:rFonts w:hint="cs"/>
          <w:rtl/>
        </w:rPr>
        <w:t>ג'ומס, אל תעזור לי, אני יכול לעשות את זה לבד.</w:t>
      </w:r>
    </w:p>
    <w:p w14:paraId="2AFF65F7" w14:textId="77777777" w:rsidR="00000000" w:rsidRDefault="00794C8A">
      <w:pPr>
        <w:pStyle w:val="a"/>
        <w:ind w:firstLine="0"/>
        <w:rPr>
          <w:rFonts w:hint="cs"/>
          <w:rtl/>
        </w:rPr>
      </w:pPr>
    </w:p>
    <w:p w14:paraId="22F77F5C" w14:textId="77777777" w:rsidR="00000000" w:rsidRDefault="00794C8A">
      <w:pPr>
        <w:pStyle w:val="ac"/>
        <w:rPr>
          <w:rtl/>
        </w:rPr>
      </w:pPr>
      <w:r>
        <w:rPr>
          <w:rFonts w:hint="eastAsia"/>
          <w:rtl/>
        </w:rPr>
        <w:t>טלב</w:t>
      </w:r>
      <w:r>
        <w:rPr>
          <w:rtl/>
        </w:rPr>
        <w:t xml:space="preserve"> אלסאנע (רע"ם):</w:t>
      </w:r>
    </w:p>
    <w:p w14:paraId="0BDDC2F8" w14:textId="77777777" w:rsidR="00000000" w:rsidRDefault="00794C8A">
      <w:pPr>
        <w:pStyle w:val="a"/>
        <w:rPr>
          <w:rFonts w:hint="cs"/>
          <w:rtl/>
        </w:rPr>
      </w:pPr>
    </w:p>
    <w:p w14:paraId="558D4FB3" w14:textId="77777777" w:rsidR="00000000" w:rsidRDefault="00794C8A">
      <w:pPr>
        <w:pStyle w:val="a"/>
        <w:rPr>
          <w:rFonts w:hint="cs"/>
          <w:rtl/>
        </w:rPr>
      </w:pPr>
      <w:r>
        <w:rPr>
          <w:rFonts w:hint="cs"/>
          <w:rtl/>
        </w:rPr>
        <w:t>הוא אומר דברים מאוד מעניינים.</w:t>
      </w:r>
    </w:p>
    <w:p w14:paraId="29377B4B" w14:textId="77777777" w:rsidR="00000000" w:rsidRDefault="00794C8A">
      <w:pPr>
        <w:pStyle w:val="a"/>
        <w:ind w:firstLine="0"/>
        <w:rPr>
          <w:rFonts w:hint="cs"/>
          <w:rtl/>
        </w:rPr>
      </w:pPr>
    </w:p>
    <w:p w14:paraId="5081A9FC" w14:textId="77777777" w:rsidR="00000000" w:rsidRDefault="00794C8A">
      <w:pPr>
        <w:pStyle w:val="SpeakerCon"/>
        <w:rPr>
          <w:rtl/>
        </w:rPr>
      </w:pPr>
      <w:bookmarkStart w:id="210" w:name="FS000000430T15_07_2003_17_57_50C"/>
      <w:bookmarkEnd w:id="210"/>
      <w:r>
        <w:rPr>
          <w:rtl/>
        </w:rPr>
        <w:t>יורי שטרן (האיחוד הלאומי - ישראל ביתנו):</w:t>
      </w:r>
    </w:p>
    <w:p w14:paraId="19631C2A" w14:textId="77777777" w:rsidR="00000000" w:rsidRDefault="00794C8A">
      <w:pPr>
        <w:pStyle w:val="a"/>
        <w:rPr>
          <w:rtl/>
        </w:rPr>
      </w:pPr>
    </w:p>
    <w:p w14:paraId="0A3C3527" w14:textId="77777777" w:rsidR="00000000" w:rsidRDefault="00794C8A">
      <w:pPr>
        <w:pStyle w:val="a"/>
        <w:rPr>
          <w:rFonts w:hint="cs"/>
          <w:rtl/>
        </w:rPr>
      </w:pPr>
      <w:r>
        <w:rPr>
          <w:rFonts w:hint="cs"/>
          <w:rtl/>
        </w:rPr>
        <w:t>לכן התוכנית הזאת גרועה. ממשלת י</w:t>
      </w:r>
      <w:r>
        <w:rPr>
          <w:rFonts w:hint="cs"/>
          <w:rtl/>
        </w:rPr>
        <w:t>שראל קיבלה אותה למרות התנגדות השרים שלנו, אבל היא קיבלה אותה עם שורת הסתייגויות מהותיות. אני שואל את נציג הממשלה, את כבוד השר גדעון עזרא, איך ממשלת ישראל, שהחליטה על הסתייגויות, מתביישת להציג אותן לעולם. אפילו באתר הרשמי של משרד החוץ הישראלי ההסתייגויות הא</w:t>
      </w:r>
      <w:r>
        <w:rPr>
          <w:rFonts w:hint="cs"/>
          <w:rtl/>
        </w:rPr>
        <w:t xml:space="preserve">לה לא כתובות כמסמך רשמי של ממשלת ישראל, אלא כציטוט מעיתון "הארץ".  הממשלה לא מוסרת לנו אילו הסתייגויות קיבלה, אלא מצטטת את עיתון "הארץ", שפרסם את ההסתייגויות האלה על בסיס הדלפה. </w:t>
      </w:r>
    </w:p>
    <w:p w14:paraId="42CFCDFE" w14:textId="77777777" w:rsidR="00000000" w:rsidRDefault="00794C8A">
      <w:pPr>
        <w:pStyle w:val="a"/>
        <w:rPr>
          <w:rFonts w:hint="cs"/>
          <w:rtl/>
        </w:rPr>
      </w:pPr>
    </w:p>
    <w:p w14:paraId="391E6549" w14:textId="77777777" w:rsidR="00000000" w:rsidRDefault="00794C8A">
      <w:pPr>
        <w:pStyle w:val="a"/>
        <w:rPr>
          <w:rFonts w:hint="cs"/>
          <w:rtl/>
        </w:rPr>
      </w:pPr>
      <w:r>
        <w:rPr>
          <w:rFonts w:hint="cs"/>
          <w:rtl/>
        </w:rPr>
        <w:t xml:space="preserve">יש לנו הסתייגויות, יש לנו דברים חמורים להגיד על התוכנית הזאת, יש לנו התניות </w:t>
      </w:r>
      <w:r>
        <w:rPr>
          <w:rFonts w:hint="cs"/>
          <w:rtl/>
        </w:rPr>
        <w:t xml:space="preserve">מאוד-מאוד ברורות. אין שום טעם להתקדם כל עוד המצב בשטחים הפלסטיניים הוא של הפסקת אש זמנית, ואין שום זכות לממשלת ישראל לקיים ולו אחד מן הדברים שהתכוונה אליהם על-פי מפת הדרכים, בלי שתקוימנה כל הדרישות שלה על-פי ההסתייגויות שקיבלה. </w:t>
      </w:r>
    </w:p>
    <w:p w14:paraId="5E207D74" w14:textId="77777777" w:rsidR="00000000" w:rsidRDefault="00794C8A">
      <w:pPr>
        <w:pStyle w:val="a"/>
        <w:ind w:firstLine="0"/>
        <w:rPr>
          <w:rFonts w:hint="cs"/>
          <w:rtl/>
        </w:rPr>
      </w:pPr>
    </w:p>
    <w:p w14:paraId="1F79C67A" w14:textId="77777777" w:rsidR="00000000" w:rsidRDefault="00794C8A">
      <w:pPr>
        <w:pStyle w:val="ac"/>
        <w:rPr>
          <w:rtl/>
        </w:rPr>
      </w:pPr>
      <w:r>
        <w:rPr>
          <w:rFonts w:hint="eastAsia"/>
          <w:rtl/>
        </w:rPr>
        <w:t>חיים</w:t>
      </w:r>
      <w:r>
        <w:rPr>
          <w:rtl/>
        </w:rPr>
        <w:t xml:space="preserve"> אורון (מרצ):</w:t>
      </w:r>
    </w:p>
    <w:p w14:paraId="1DBFE90D" w14:textId="77777777" w:rsidR="00000000" w:rsidRDefault="00794C8A">
      <w:pPr>
        <w:pStyle w:val="a"/>
        <w:rPr>
          <w:rFonts w:hint="cs"/>
          <w:rtl/>
        </w:rPr>
      </w:pPr>
    </w:p>
    <w:p w14:paraId="665C4A13" w14:textId="77777777" w:rsidR="00000000" w:rsidRDefault="00794C8A">
      <w:pPr>
        <w:pStyle w:val="a"/>
        <w:rPr>
          <w:rFonts w:hint="cs"/>
          <w:rtl/>
        </w:rPr>
      </w:pPr>
      <w:r>
        <w:rPr>
          <w:rFonts w:hint="cs"/>
          <w:rtl/>
        </w:rPr>
        <w:t>יש לך ד</w:t>
      </w:r>
      <w:r>
        <w:rPr>
          <w:rFonts w:hint="cs"/>
          <w:rtl/>
        </w:rPr>
        <w:t>עה טובה על הממשלה.</w:t>
      </w:r>
    </w:p>
    <w:p w14:paraId="7D929723" w14:textId="77777777" w:rsidR="00000000" w:rsidRDefault="00794C8A">
      <w:pPr>
        <w:pStyle w:val="a"/>
        <w:ind w:firstLine="0"/>
        <w:rPr>
          <w:rFonts w:hint="cs"/>
          <w:rtl/>
        </w:rPr>
      </w:pPr>
    </w:p>
    <w:p w14:paraId="7BBD0A8E" w14:textId="77777777" w:rsidR="00000000" w:rsidRDefault="00794C8A">
      <w:pPr>
        <w:pStyle w:val="ac"/>
        <w:rPr>
          <w:rtl/>
        </w:rPr>
      </w:pPr>
      <w:r>
        <w:rPr>
          <w:rFonts w:hint="eastAsia"/>
          <w:rtl/>
        </w:rPr>
        <w:t>חיים</w:t>
      </w:r>
      <w:r>
        <w:rPr>
          <w:rtl/>
        </w:rPr>
        <w:t xml:space="preserve"> רמון (העבודה-מימד):</w:t>
      </w:r>
    </w:p>
    <w:p w14:paraId="1E4AD8B5" w14:textId="77777777" w:rsidR="00000000" w:rsidRDefault="00794C8A">
      <w:pPr>
        <w:pStyle w:val="a"/>
        <w:rPr>
          <w:rFonts w:hint="cs"/>
          <w:rtl/>
        </w:rPr>
      </w:pPr>
    </w:p>
    <w:p w14:paraId="3868599E" w14:textId="77777777" w:rsidR="00000000" w:rsidRDefault="00794C8A">
      <w:pPr>
        <w:pStyle w:val="a"/>
        <w:rPr>
          <w:rFonts w:hint="cs"/>
          <w:rtl/>
        </w:rPr>
      </w:pPr>
      <w:r>
        <w:rPr>
          <w:rFonts w:hint="cs"/>
          <w:rtl/>
        </w:rPr>
        <w:t>באתר של משרד הפנים מופיעות ההסתייגויות, כי הוא משמש לצורכי פנים. לכן ההסתייגויות לא מופיעות באתר של משרד החוץ.</w:t>
      </w:r>
    </w:p>
    <w:p w14:paraId="1642CF47" w14:textId="77777777" w:rsidR="00000000" w:rsidRDefault="00794C8A">
      <w:pPr>
        <w:pStyle w:val="a"/>
        <w:ind w:firstLine="0"/>
        <w:rPr>
          <w:rFonts w:hint="cs"/>
          <w:rtl/>
        </w:rPr>
      </w:pPr>
    </w:p>
    <w:p w14:paraId="1C169835" w14:textId="77777777" w:rsidR="00000000" w:rsidRDefault="00794C8A">
      <w:pPr>
        <w:pStyle w:val="ad"/>
        <w:rPr>
          <w:rtl/>
        </w:rPr>
      </w:pPr>
      <w:r>
        <w:rPr>
          <w:rtl/>
        </w:rPr>
        <w:t>היו"ר מיכאל נודלמן:</w:t>
      </w:r>
    </w:p>
    <w:p w14:paraId="29D9F2AF" w14:textId="77777777" w:rsidR="00000000" w:rsidRDefault="00794C8A">
      <w:pPr>
        <w:pStyle w:val="a"/>
        <w:rPr>
          <w:rtl/>
        </w:rPr>
      </w:pPr>
    </w:p>
    <w:p w14:paraId="293FFDB7" w14:textId="77777777" w:rsidR="00000000" w:rsidRDefault="00794C8A">
      <w:pPr>
        <w:pStyle w:val="a"/>
        <w:rPr>
          <w:rFonts w:hint="cs"/>
          <w:rtl/>
        </w:rPr>
      </w:pPr>
      <w:r>
        <w:rPr>
          <w:rFonts w:hint="cs"/>
          <w:rtl/>
        </w:rPr>
        <w:t>חבר הכנסת ניסן סלומינסקי. אחריו - חברי הכנסת יולי אדלשטיין, אבשלום וילן ועבד-</w:t>
      </w:r>
      <w:r>
        <w:rPr>
          <w:rFonts w:hint="cs"/>
          <w:rtl/>
        </w:rPr>
        <w:t>אלמאלכ דהאמשה.</w:t>
      </w:r>
    </w:p>
    <w:p w14:paraId="16F51CAA" w14:textId="77777777" w:rsidR="00000000" w:rsidRDefault="00794C8A">
      <w:pPr>
        <w:pStyle w:val="a"/>
        <w:ind w:firstLine="0"/>
        <w:rPr>
          <w:rFonts w:hint="cs"/>
          <w:rtl/>
        </w:rPr>
      </w:pPr>
    </w:p>
    <w:p w14:paraId="54596EAA" w14:textId="77777777" w:rsidR="00000000" w:rsidRDefault="00794C8A">
      <w:pPr>
        <w:pStyle w:val="ac"/>
        <w:rPr>
          <w:rtl/>
        </w:rPr>
      </w:pPr>
      <w:r>
        <w:rPr>
          <w:rFonts w:hint="eastAsia"/>
          <w:rtl/>
        </w:rPr>
        <w:t>חיים</w:t>
      </w:r>
      <w:r>
        <w:rPr>
          <w:rtl/>
        </w:rPr>
        <w:t xml:space="preserve"> אורון (מרצ):</w:t>
      </w:r>
    </w:p>
    <w:p w14:paraId="05F73F7C" w14:textId="77777777" w:rsidR="00000000" w:rsidRDefault="00794C8A">
      <w:pPr>
        <w:pStyle w:val="a"/>
        <w:rPr>
          <w:rFonts w:hint="cs"/>
          <w:rtl/>
        </w:rPr>
      </w:pPr>
    </w:p>
    <w:p w14:paraId="794B35B6" w14:textId="77777777" w:rsidR="00000000" w:rsidRDefault="00794C8A">
      <w:pPr>
        <w:pStyle w:val="a"/>
        <w:rPr>
          <w:rFonts w:hint="cs"/>
          <w:rtl/>
        </w:rPr>
      </w:pPr>
      <w:r>
        <w:rPr>
          <w:rFonts w:hint="cs"/>
          <w:rtl/>
        </w:rPr>
        <w:t>עכשיו נשמע את נציג המפד"ל תומך בממשלה.</w:t>
      </w:r>
    </w:p>
    <w:p w14:paraId="555873C3" w14:textId="77777777" w:rsidR="00000000" w:rsidRDefault="00794C8A">
      <w:pPr>
        <w:pStyle w:val="a"/>
        <w:ind w:firstLine="0"/>
        <w:rPr>
          <w:rFonts w:hint="cs"/>
          <w:rtl/>
        </w:rPr>
      </w:pPr>
    </w:p>
    <w:p w14:paraId="3D5DE85E" w14:textId="77777777" w:rsidR="00000000" w:rsidRDefault="00794C8A">
      <w:pPr>
        <w:pStyle w:val="ac"/>
        <w:rPr>
          <w:rtl/>
        </w:rPr>
      </w:pPr>
      <w:r>
        <w:rPr>
          <w:rFonts w:hint="eastAsia"/>
          <w:rtl/>
        </w:rPr>
        <w:t>אבשלום</w:t>
      </w:r>
      <w:r>
        <w:rPr>
          <w:rtl/>
        </w:rPr>
        <w:t xml:space="preserve"> וילן (מרצ):</w:t>
      </w:r>
    </w:p>
    <w:p w14:paraId="56A82089" w14:textId="77777777" w:rsidR="00000000" w:rsidRDefault="00794C8A">
      <w:pPr>
        <w:pStyle w:val="a"/>
        <w:rPr>
          <w:rFonts w:hint="cs"/>
          <w:rtl/>
        </w:rPr>
      </w:pPr>
    </w:p>
    <w:p w14:paraId="0AF4FF11" w14:textId="77777777" w:rsidR="00000000" w:rsidRDefault="00794C8A">
      <w:pPr>
        <w:pStyle w:val="a"/>
        <w:rPr>
          <w:rFonts w:hint="cs"/>
          <w:rtl/>
        </w:rPr>
      </w:pPr>
      <w:r>
        <w:rPr>
          <w:rFonts w:hint="cs"/>
          <w:rtl/>
        </w:rPr>
        <w:t>מי תומך כאן בממשלה?</w:t>
      </w:r>
    </w:p>
    <w:p w14:paraId="73E9D3BD" w14:textId="77777777" w:rsidR="00000000" w:rsidRDefault="00794C8A">
      <w:pPr>
        <w:pStyle w:val="a"/>
        <w:ind w:firstLine="0"/>
        <w:rPr>
          <w:rFonts w:hint="cs"/>
          <w:rtl/>
        </w:rPr>
      </w:pPr>
    </w:p>
    <w:p w14:paraId="6C6CEC13" w14:textId="77777777" w:rsidR="00000000" w:rsidRDefault="00794C8A">
      <w:pPr>
        <w:pStyle w:val="ac"/>
        <w:rPr>
          <w:rtl/>
        </w:rPr>
      </w:pPr>
      <w:r>
        <w:rPr>
          <w:rFonts w:hint="eastAsia"/>
          <w:rtl/>
        </w:rPr>
        <w:t>חיים</w:t>
      </w:r>
      <w:r>
        <w:rPr>
          <w:rtl/>
        </w:rPr>
        <w:t xml:space="preserve"> אורון (מרצ):</w:t>
      </w:r>
    </w:p>
    <w:p w14:paraId="29A97CD4" w14:textId="77777777" w:rsidR="00000000" w:rsidRDefault="00794C8A">
      <w:pPr>
        <w:pStyle w:val="a"/>
        <w:rPr>
          <w:rFonts w:hint="cs"/>
          <w:rtl/>
        </w:rPr>
      </w:pPr>
    </w:p>
    <w:p w14:paraId="6626A874" w14:textId="77777777" w:rsidR="00000000" w:rsidRDefault="00794C8A">
      <w:pPr>
        <w:pStyle w:val="a"/>
        <w:rPr>
          <w:rFonts w:hint="cs"/>
          <w:rtl/>
        </w:rPr>
      </w:pPr>
      <w:r>
        <w:rPr>
          <w:rFonts w:hint="cs"/>
          <w:rtl/>
        </w:rPr>
        <w:t>אין אחד שתומך בממשלה.</w:t>
      </w:r>
    </w:p>
    <w:p w14:paraId="7419695E" w14:textId="77777777" w:rsidR="00000000" w:rsidRDefault="00794C8A">
      <w:pPr>
        <w:pStyle w:val="a"/>
        <w:ind w:firstLine="0"/>
        <w:rPr>
          <w:rFonts w:hint="cs"/>
          <w:rtl/>
        </w:rPr>
      </w:pPr>
    </w:p>
    <w:p w14:paraId="0DEC2553" w14:textId="77777777" w:rsidR="00000000" w:rsidRDefault="00794C8A">
      <w:pPr>
        <w:pStyle w:val="Speaker"/>
        <w:rPr>
          <w:rtl/>
        </w:rPr>
      </w:pPr>
      <w:bookmarkStart w:id="211" w:name="FS000001068T15_07_2003_18_04_06"/>
      <w:bookmarkStart w:id="212" w:name="_Toc46140052"/>
      <w:bookmarkStart w:id="213" w:name="_Toc57365930"/>
      <w:bookmarkEnd w:id="211"/>
      <w:r>
        <w:rPr>
          <w:rFonts w:hint="eastAsia"/>
          <w:rtl/>
        </w:rPr>
        <w:t>ניסן</w:t>
      </w:r>
      <w:r>
        <w:rPr>
          <w:rtl/>
        </w:rPr>
        <w:t xml:space="preserve"> סלומינסקי (מפד"ל):</w:t>
      </w:r>
      <w:bookmarkEnd w:id="212"/>
      <w:bookmarkEnd w:id="213"/>
    </w:p>
    <w:p w14:paraId="3760A377" w14:textId="77777777" w:rsidR="00000000" w:rsidRDefault="00794C8A">
      <w:pPr>
        <w:pStyle w:val="a"/>
        <w:rPr>
          <w:rFonts w:hint="cs"/>
          <w:rtl/>
        </w:rPr>
      </w:pPr>
    </w:p>
    <w:p w14:paraId="116BDC8F" w14:textId="77777777" w:rsidR="00000000" w:rsidRDefault="00794C8A">
      <w:pPr>
        <w:pStyle w:val="a"/>
        <w:rPr>
          <w:rFonts w:hint="cs"/>
          <w:rtl/>
        </w:rPr>
      </w:pPr>
      <w:r>
        <w:rPr>
          <w:rFonts w:hint="cs"/>
          <w:rtl/>
        </w:rPr>
        <w:t>אדוני היושב-ראש, אדוני השר, חברי חברי הכנסת, אנחנו יודעים שההיסטוריה נועד</w:t>
      </w:r>
      <w:r>
        <w:rPr>
          <w:rFonts w:hint="cs"/>
          <w:rtl/>
        </w:rPr>
        <w:t>ה שילמדו ממנה: "שאל אביך ויגדך, זקניך ויאמרו לך"; כלומר, כל החוכמה היא ללמוד מהניסיון. אפשר לטעות פעם אחת; בסדר, טעיתי. אם פעם שנייה לא למדת מהניסיון ואתה טועה, אתה סתם - - - אותן מלים שיוסי אמר ואני לא רוצה לחזור עליהן. אם פעם שנייה אתה לא לומד מהניסיון ו</w:t>
      </w:r>
      <w:r>
        <w:rPr>
          <w:rFonts w:hint="cs"/>
          <w:rtl/>
        </w:rPr>
        <w:t>הולך באותה דרך ואף יותר מכך.</w:t>
      </w:r>
    </w:p>
    <w:p w14:paraId="71F902A2" w14:textId="77777777" w:rsidR="00000000" w:rsidRDefault="00794C8A">
      <w:pPr>
        <w:pStyle w:val="a"/>
        <w:rPr>
          <w:rFonts w:hint="cs"/>
          <w:rtl/>
        </w:rPr>
      </w:pPr>
    </w:p>
    <w:p w14:paraId="78E6F2E4" w14:textId="77777777" w:rsidR="00000000" w:rsidRDefault="00794C8A">
      <w:pPr>
        <w:pStyle w:val="a"/>
        <w:rPr>
          <w:rFonts w:hint="cs"/>
          <w:rtl/>
        </w:rPr>
      </w:pPr>
      <w:r>
        <w:rPr>
          <w:rFonts w:hint="cs"/>
          <w:rtl/>
        </w:rPr>
        <w:t>אני מניח שכולנו רוצים שלום, כל הכיסאות המלאים וכל הכיסאות הריקים, אבל כאשר אנחנו מסתכלים ושואלים עם מי, נכון להיום, לצערנו, אין לנו עם מי לעשות שלום.</w:t>
      </w:r>
    </w:p>
    <w:p w14:paraId="4F01005A" w14:textId="77777777" w:rsidR="00000000" w:rsidRDefault="00794C8A">
      <w:pPr>
        <w:pStyle w:val="a"/>
        <w:ind w:firstLine="0"/>
        <w:rPr>
          <w:rFonts w:hint="cs"/>
          <w:rtl/>
        </w:rPr>
      </w:pPr>
    </w:p>
    <w:p w14:paraId="74774958" w14:textId="77777777" w:rsidR="00000000" w:rsidRDefault="00794C8A">
      <w:pPr>
        <w:pStyle w:val="ac"/>
        <w:rPr>
          <w:rtl/>
        </w:rPr>
      </w:pPr>
      <w:r>
        <w:rPr>
          <w:rFonts w:hint="eastAsia"/>
          <w:rtl/>
        </w:rPr>
        <w:t>עסאם</w:t>
      </w:r>
      <w:r>
        <w:rPr>
          <w:rtl/>
        </w:rPr>
        <w:t xml:space="preserve"> מח'ול (חד"ש-תע"ל):</w:t>
      </w:r>
    </w:p>
    <w:p w14:paraId="1F45AE34" w14:textId="77777777" w:rsidR="00000000" w:rsidRDefault="00794C8A">
      <w:pPr>
        <w:pStyle w:val="a"/>
        <w:rPr>
          <w:rFonts w:hint="cs"/>
          <w:rtl/>
        </w:rPr>
      </w:pPr>
    </w:p>
    <w:p w14:paraId="4F38D6D5" w14:textId="77777777" w:rsidR="00000000" w:rsidRDefault="00794C8A">
      <w:pPr>
        <w:pStyle w:val="a"/>
        <w:rPr>
          <w:rFonts w:hint="cs"/>
          <w:rtl/>
        </w:rPr>
      </w:pPr>
      <w:r>
        <w:rPr>
          <w:rFonts w:hint="cs"/>
          <w:rtl/>
        </w:rPr>
        <w:t>בצד הריק של האולם רוצים שלום ריק.</w:t>
      </w:r>
    </w:p>
    <w:p w14:paraId="52969054" w14:textId="77777777" w:rsidR="00000000" w:rsidRDefault="00794C8A">
      <w:pPr>
        <w:pStyle w:val="a"/>
        <w:ind w:firstLine="0"/>
        <w:rPr>
          <w:rFonts w:hint="cs"/>
          <w:rtl/>
        </w:rPr>
      </w:pPr>
    </w:p>
    <w:p w14:paraId="752BD661" w14:textId="77777777" w:rsidR="00000000" w:rsidRDefault="00794C8A">
      <w:pPr>
        <w:pStyle w:val="ac"/>
        <w:rPr>
          <w:rtl/>
        </w:rPr>
      </w:pPr>
      <w:r>
        <w:rPr>
          <w:rFonts w:hint="eastAsia"/>
          <w:rtl/>
        </w:rPr>
        <w:t>חיים</w:t>
      </w:r>
      <w:r>
        <w:rPr>
          <w:rtl/>
        </w:rPr>
        <w:t xml:space="preserve"> רמון (העבו</w:t>
      </w:r>
      <w:r>
        <w:rPr>
          <w:rtl/>
        </w:rPr>
        <w:t>דה-מימד):</w:t>
      </w:r>
    </w:p>
    <w:p w14:paraId="2DCC4EB6" w14:textId="77777777" w:rsidR="00000000" w:rsidRDefault="00794C8A">
      <w:pPr>
        <w:pStyle w:val="a"/>
        <w:rPr>
          <w:rFonts w:hint="cs"/>
          <w:rtl/>
        </w:rPr>
      </w:pPr>
    </w:p>
    <w:p w14:paraId="11F45F2E" w14:textId="77777777" w:rsidR="00000000" w:rsidRDefault="00794C8A">
      <w:pPr>
        <w:pStyle w:val="a"/>
        <w:rPr>
          <w:rFonts w:hint="cs"/>
          <w:rtl/>
        </w:rPr>
      </w:pPr>
      <w:r>
        <w:rPr>
          <w:rFonts w:hint="cs"/>
          <w:rtl/>
        </w:rPr>
        <w:t>וכמה אתה עצוב. לפחות תמחק את החיוך משפתיך.</w:t>
      </w:r>
    </w:p>
    <w:p w14:paraId="66F430FD" w14:textId="77777777" w:rsidR="00000000" w:rsidRDefault="00794C8A">
      <w:pPr>
        <w:pStyle w:val="a"/>
        <w:rPr>
          <w:rFonts w:hint="cs"/>
          <w:rtl/>
        </w:rPr>
      </w:pPr>
    </w:p>
    <w:p w14:paraId="41084C7A" w14:textId="77777777" w:rsidR="00000000" w:rsidRDefault="00794C8A">
      <w:pPr>
        <w:pStyle w:val="SpeakerCon"/>
        <w:rPr>
          <w:rtl/>
        </w:rPr>
      </w:pPr>
      <w:bookmarkStart w:id="214" w:name="FS000001068T15_07_2003_18_07_04C"/>
      <w:bookmarkEnd w:id="214"/>
      <w:r>
        <w:rPr>
          <w:rtl/>
        </w:rPr>
        <w:t>ניסן סלומינסקי (מפד"ל):</w:t>
      </w:r>
    </w:p>
    <w:p w14:paraId="766AB3BE" w14:textId="77777777" w:rsidR="00000000" w:rsidRDefault="00794C8A">
      <w:pPr>
        <w:pStyle w:val="a"/>
        <w:rPr>
          <w:rtl/>
        </w:rPr>
      </w:pPr>
    </w:p>
    <w:p w14:paraId="767E6E8A" w14:textId="77777777" w:rsidR="00000000" w:rsidRDefault="00794C8A">
      <w:pPr>
        <w:pStyle w:val="a"/>
        <w:rPr>
          <w:rFonts w:hint="cs"/>
          <w:rtl/>
        </w:rPr>
      </w:pPr>
      <w:r>
        <w:rPr>
          <w:rFonts w:hint="cs"/>
          <w:rtl/>
        </w:rPr>
        <w:t>תיכף תשמע למה אני עצוב.</w:t>
      </w:r>
    </w:p>
    <w:p w14:paraId="6B63A156" w14:textId="77777777" w:rsidR="00000000" w:rsidRDefault="00794C8A">
      <w:pPr>
        <w:pStyle w:val="a"/>
        <w:ind w:firstLine="0"/>
        <w:rPr>
          <w:rFonts w:hint="cs"/>
          <w:rtl/>
        </w:rPr>
      </w:pPr>
    </w:p>
    <w:p w14:paraId="68314E29" w14:textId="77777777" w:rsidR="00000000" w:rsidRDefault="00794C8A">
      <w:pPr>
        <w:pStyle w:val="ac"/>
        <w:rPr>
          <w:rtl/>
        </w:rPr>
      </w:pPr>
      <w:r>
        <w:rPr>
          <w:rFonts w:hint="eastAsia"/>
          <w:rtl/>
        </w:rPr>
        <w:t>חיים</w:t>
      </w:r>
      <w:r>
        <w:rPr>
          <w:rtl/>
        </w:rPr>
        <w:t xml:space="preserve"> רמון (העבודה-מימד):</w:t>
      </w:r>
    </w:p>
    <w:p w14:paraId="469066B7" w14:textId="77777777" w:rsidR="00000000" w:rsidRDefault="00794C8A">
      <w:pPr>
        <w:pStyle w:val="a"/>
        <w:rPr>
          <w:rFonts w:hint="cs"/>
          <w:rtl/>
        </w:rPr>
      </w:pPr>
    </w:p>
    <w:p w14:paraId="2CC162EF" w14:textId="77777777" w:rsidR="00000000" w:rsidRDefault="00794C8A">
      <w:pPr>
        <w:pStyle w:val="a"/>
        <w:rPr>
          <w:rFonts w:hint="cs"/>
          <w:rtl/>
        </w:rPr>
      </w:pPr>
      <w:r>
        <w:rPr>
          <w:rFonts w:hint="cs"/>
          <w:rtl/>
        </w:rPr>
        <w:t>אתה מזכיר לי את אותו יהודי שאכל חזיר, והרב אמר לו: לפחות תמחק את החיוך משפתיך.</w:t>
      </w:r>
    </w:p>
    <w:p w14:paraId="11FD263F" w14:textId="77777777" w:rsidR="00000000" w:rsidRDefault="00794C8A">
      <w:pPr>
        <w:pStyle w:val="a"/>
        <w:ind w:firstLine="0"/>
        <w:rPr>
          <w:rFonts w:hint="cs"/>
          <w:rtl/>
        </w:rPr>
      </w:pPr>
    </w:p>
    <w:p w14:paraId="37B0F3F0" w14:textId="77777777" w:rsidR="00000000" w:rsidRDefault="00794C8A">
      <w:pPr>
        <w:pStyle w:val="SpeakerCon"/>
        <w:rPr>
          <w:rtl/>
        </w:rPr>
      </w:pPr>
      <w:bookmarkStart w:id="215" w:name="FS000001068T15_07_2003_18_08_22C"/>
      <w:bookmarkEnd w:id="215"/>
      <w:r>
        <w:rPr>
          <w:rtl/>
        </w:rPr>
        <w:t>ניסן סלומינסקי (מפד"ל):</w:t>
      </w:r>
    </w:p>
    <w:p w14:paraId="1A8B08BE" w14:textId="77777777" w:rsidR="00000000" w:rsidRDefault="00794C8A">
      <w:pPr>
        <w:pStyle w:val="a"/>
        <w:rPr>
          <w:rtl/>
        </w:rPr>
      </w:pPr>
    </w:p>
    <w:p w14:paraId="62DB3098" w14:textId="77777777" w:rsidR="00000000" w:rsidRDefault="00794C8A">
      <w:pPr>
        <w:pStyle w:val="a"/>
        <w:rPr>
          <w:rFonts w:hint="cs"/>
          <w:rtl/>
        </w:rPr>
      </w:pPr>
      <w:r>
        <w:rPr>
          <w:rFonts w:hint="cs"/>
          <w:rtl/>
        </w:rPr>
        <w:t xml:space="preserve">למה, אני רוצה שלום. </w:t>
      </w:r>
      <w:r>
        <w:rPr>
          <w:rFonts w:hint="cs"/>
          <w:rtl/>
        </w:rPr>
        <w:t>למה חיוך? אני רוצה שלום, ויש להם המדינה שלהם, ועם המדינה שלהם אני רוצה לעשות שלום.</w:t>
      </w:r>
    </w:p>
    <w:p w14:paraId="0DE433AE" w14:textId="77777777" w:rsidR="00000000" w:rsidRDefault="00794C8A">
      <w:pPr>
        <w:pStyle w:val="a"/>
        <w:ind w:firstLine="0"/>
        <w:rPr>
          <w:rFonts w:hint="cs"/>
          <w:rtl/>
        </w:rPr>
      </w:pPr>
    </w:p>
    <w:p w14:paraId="069F4260" w14:textId="77777777" w:rsidR="00000000" w:rsidRDefault="00794C8A">
      <w:pPr>
        <w:pStyle w:val="ac"/>
        <w:rPr>
          <w:rtl/>
        </w:rPr>
      </w:pPr>
      <w:r>
        <w:rPr>
          <w:rFonts w:hint="eastAsia"/>
          <w:rtl/>
        </w:rPr>
        <w:t>חיים</w:t>
      </w:r>
      <w:r>
        <w:rPr>
          <w:rtl/>
        </w:rPr>
        <w:t xml:space="preserve"> רמון (העבודה-מימד):</w:t>
      </w:r>
    </w:p>
    <w:p w14:paraId="26C21E24" w14:textId="77777777" w:rsidR="00000000" w:rsidRDefault="00794C8A">
      <w:pPr>
        <w:pStyle w:val="a"/>
        <w:rPr>
          <w:rFonts w:hint="cs"/>
          <w:rtl/>
        </w:rPr>
      </w:pPr>
    </w:p>
    <w:p w14:paraId="000B0693" w14:textId="77777777" w:rsidR="00000000" w:rsidRDefault="00794C8A">
      <w:pPr>
        <w:pStyle w:val="a"/>
        <w:rPr>
          <w:rFonts w:hint="cs"/>
          <w:rtl/>
        </w:rPr>
      </w:pPr>
      <w:r>
        <w:rPr>
          <w:rFonts w:hint="cs"/>
          <w:rtl/>
        </w:rPr>
        <w:t>מה זה רוצה, אתה מת.</w:t>
      </w:r>
    </w:p>
    <w:p w14:paraId="4207F16C" w14:textId="77777777" w:rsidR="00000000" w:rsidRDefault="00794C8A">
      <w:pPr>
        <w:pStyle w:val="a"/>
        <w:rPr>
          <w:rFonts w:hint="cs"/>
          <w:rtl/>
        </w:rPr>
      </w:pPr>
    </w:p>
    <w:p w14:paraId="45C582AB" w14:textId="77777777" w:rsidR="00000000" w:rsidRDefault="00794C8A">
      <w:pPr>
        <w:pStyle w:val="ac"/>
        <w:rPr>
          <w:rtl/>
        </w:rPr>
      </w:pPr>
      <w:r>
        <w:rPr>
          <w:rFonts w:hint="eastAsia"/>
          <w:rtl/>
        </w:rPr>
        <w:t>טלב</w:t>
      </w:r>
      <w:r>
        <w:rPr>
          <w:rtl/>
        </w:rPr>
        <w:t xml:space="preserve"> אלסאנע (רע"ם):</w:t>
      </w:r>
    </w:p>
    <w:p w14:paraId="4532B7B5" w14:textId="77777777" w:rsidR="00000000" w:rsidRDefault="00794C8A">
      <w:pPr>
        <w:pStyle w:val="a"/>
        <w:rPr>
          <w:rFonts w:hint="cs"/>
          <w:rtl/>
        </w:rPr>
      </w:pPr>
    </w:p>
    <w:p w14:paraId="45BE6F93" w14:textId="77777777" w:rsidR="00000000" w:rsidRDefault="00794C8A">
      <w:pPr>
        <w:pStyle w:val="a"/>
        <w:rPr>
          <w:rFonts w:hint="cs"/>
          <w:rtl/>
        </w:rPr>
      </w:pPr>
      <w:r>
        <w:rPr>
          <w:rFonts w:hint="cs"/>
          <w:rtl/>
        </w:rPr>
        <w:t>תגיד לנו איזה שלום אתה רוצה.</w:t>
      </w:r>
    </w:p>
    <w:p w14:paraId="35CB258E" w14:textId="77777777" w:rsidR="00000000" w:rsidRDefault="00794C8A">
      <w:pPr>
        <w:pStyle w:val="a"/>
        <w:ind w:firstLine="0"/>
        <w:rPr>
          <w:rFonts w:hint="cs"/>
          <w:rtl/>
        </w:rPr>
      </w:pPr>
    </w:p>
    <w:p w14:paraId="4D6C998B" w14:textId="77777777" w:rsidR="00000000" w:rsidRDefault="00794C8A">
      <w:pPr>
        <w:pStyle w:val="SpeakerCon"/>
        <w:rPr>
          <w:rtl/>
        </w:rPr>
      </w:pPr>
      <w:bookmarkStart w:id="216" w:name="FS000001068T15_07_2003_18_09_32C"/>
      <w:bookmarkEnd w:id="216"/>
      <w:r>
        <w:rPr>
          <w:rtl/>
        </w:rPr>
        <w:t>ניסן סלומינסקי (מפד"ל):</w:t>
      </w:r>
    </w:p>
    <w:p w14:paraId="5A4B44FB" w14:textId="77777777" w:rsidR="00000000" w:rsidRDefault="00794C8A">
      <w:pPr>
        <w:pStyle w:val="a"/>
        <w:rPr>
          <w:rtl/>
        </w:rPr>
      </w:pPr>
    </w:p>
    <w:p w14:paraId="14A24912" w14:textId="77777777" w:rsidR="00000000" w:rsidRDefault="00794C8A">
      <w:pPr>
        <w:pStyle w:val="a"/>
        <w:rPr>
          <w:rFonts w:hint="cs"/>
          <w:rtl/>
        </w:rPr>
      </w:pPr>
      <w:r>
        <w:rPr>
          <w:rFonts w:hint="cs"/>
          <w:rtl/>
        </w:rPr>
        <w:t>הבעיה היא, שהמדינה שלהם היא ירדן. לא כולה, אבל לפח</w:t>
      </w:r>
      <w:r>
        <w:rPr>
          <w:rFonts w:hint="cs"/>
          <w:rtl/>
        </w:rPr>
        <w:t>ות כרגע, לצורך העניין, כרגע ירדן, שבין כה וכה 80% מתושביה הם פלסטינים, זו המדינה שלהם, ואתה יש לנו מעין חצי שלום. נעשה אולי שלום יותר חזק, ויהיה שלום אמיתי בין עמים.</w:t>
      </w:r>
    </w:p>
    <w:p w14:paraId="30DA02FE" w14:textId="77777777" w:rsidR="00000000" w:rsidRDefault="00794C8A">
      <w:pPr>
        <w:pStyle w:val="a"/>
        <w:ind w:firstLine="0"/>
        <w:rPr>
          <w:rFonts w:hint="cs"/>
          <w:rtl/>
        </w:rPr>
      </w:pPr>
    </w:p>
    <w:p w14:paraId="36B1A0BE" w14:textId="77777777" w:rsidR="00000000" w:rsidRDefault="00794C8A">
      <w:pPr>
        <w:pStyle w:val="ac"/>
        <w:rPr>
          <w:rtl/>
        </w:rPr>
      </w:pPr>
      <w:r>
        <w:rPr>
          <w:rFonts w:hint="eastAsia"/>
          <w:rtl/>
        </w:rPr>
        <w:t>נסים</w:t>
      </w:r>
      <w:r>
        <w:rPr>
          <w:rtl/>
        </w:rPr>
        <w:t xml:space="preserve"> זאב (ש"ס):</w:t>
      </w:r>
    </w:p>
    <w:p w14:paraId="57706407" w14:textId="77777777" w:rsidR="00000000" w:rsidRDefault="00794C8A">
      <w:pPr>
        <w:pStyle w:val="a"/>
        <w:rPr>
          <w:rFonts w:hint="cs"/>
          <w:rtl/>
        </w:rPr>
      </w:pPr>
    </w:p>
    <w:p w14:paraId="0DBA3391" w14:textId="77777777" w:rsidR="00000000" w:rsidRDefault="00794C8A">
      <w:pPr>
        <w:pStyle w:val="a"/>
        <w:rPr>
          <w:rFonts w:hint="cs"/>
          <w:rtl/>
        </w:rPr>
      </w:pPr>
      <w:r>
        <w:rPr>
          <w:rFonts w:hint="cs"/>
          <w:rtl/>
        </w:rPr>
        <w:t>קודם כול שתהיה הפסקת אש. עם מחבלים לא צריך שלום.</w:t>
      </w:r>
    </w:p>
    <w:p w14:paraId="3B58FF0B" w14:textId="77777777" w:rsidR="00000000" w:rsidRDefault="00794C8A">
      <w:pPr>
        <w:pStyle w:val="a"/>
        <w:ind w:firstLine="0"/>
        <w:rPr>
          <w:rFonts w:hint="cs"/>
          <w:rtl/>
        </w:rPr>
      </w:pPr>
    </w:p>
    <w:p w14:paraId="603D19C4" w14:textId="77777777" w:rsidR="00000000" w:rsidRDefault="00794C8A">
      <w:pPr>
        <w:pStyle w:val="SpeakerCon"/>
        <w:rPr>
          <w:rtl/>
        </w:rPr>
      </w:pPr>
      <w:bookmarkStart w:id="217" w:name="FS000001068T15_07_2003_18_11_07C"/>
      <w:bookmarkEnd w:id="217"/>
      <w:r>
        <w:rPr>
          <w:rtl/>
        </w:rPr>
        <w:t>ניסן סלומינסקי (מפד"ל)</w:t>
      </w:r>
      <w:r>
        <w:rPr>
          <w:rtl/>
        </w:rPr>
        <w:t>:</w:t>
      </w:r>
    </w:p>
    <w:p w14:paraId="23126D11" w14:textId="77777777" w:rsidR="00000000" w:rsidRDefault="00794C8A">
      <w:pPr>
        <w:pStyle w:val="a"/>
        <w:rPr>
          <w:rtl/>
        </w:rPr>
      </w:pPr>
    </w:p>
    <w:p w14:paraId="14EED821" w14:textId="77777777" w:rsidR="00000000" w:rsidRDefault="00794C8A">
      <w:pPr>
        <w:pStyle w:val="a"/>
        <w:rPr>
          <w:rFonts w:hint="cs"/>
          <w:rtl/>
        </w:rPr>
      </w:pPr>
      <w:r>
        <w:rPr>
          <w:rFonts w:hint="cs"/>
          <w:rtl/>
        </w:rPr>
        <w:t>אנחנו טענו כל הזמן שהפלסטינים היושבים ביהודה ושומרון לא רוצים שלום. אנחנו שומעים בכל מקום שהשאיפה שלהם היא לזרוק אותנו לים ולהחזיר אותנו לארצות המוצא.</w:t>
      </w:r>
    </w:p>
    <w:p w14:paraId="29E6313F" w14:textId="77777777" w:rsidR="00000000" w:rsidRDefault="00794C8A">
      <w:pPr>
        <w:pStyle w:val="a"/>
        <w:ind w:firstLine="0"/>
        <w:rPr>
          <w:rFonts w:hint="cs"/>
          <w:rtl/>
        </w:rPr>
      </w:pPr>
    </w:p>
    <w:p w14:paraId="7EFC0DC2" w14:textId="77777777" w:rsidR="00000000" w:rsidRDefault="00794C8A">
      <w:pPr>
        <w:pStyle w:val="ac"/>
        <w:rPr>
          <w:rtl/>
        </w:rPr>
      </w:pPr>
      <w:r>
        <w:rPr>
          <w:rFonts w:hint="eastAsia"/>
          <w:rtl/>
        </w:rPr>
        <w:t>טלב</w:t>
      </w:r>
      <w:r>
        <w:rPr>
          <w:rtl/>
        </w:rPr>
        <w:t xml:space="preserve"> אלסאנע (רע"ם):</w:t>
      </w:r>
    </w:p>
    <w:p w14:paraId="26A8BD72" w14:textId="77777777" w:rsidR="00000000" w:rsidRDefault="00794C8A">
      <w:pPr>
        <w:pStyle w:val="a"/>
        <w:rPr>
          <w:rFonts w:hint="cs"/>
          <w:rtl/>
        </w:rPr>
      </w:pPr>
    </w:p>
    <w:p w14:paraId="32787C88" w14:textId="77777777" w:rsidR="00000000" w:rsidRDefault="00794C8A">
      <w:pPr>
        <w:pStyle w:val="a"/>
        <w:rPr>
          <w:rFonts w:hint="cs"/>
          <w:rtl/>
        </w:rPr>
      </w:pPr>
      <w:r>
        <w:rPr>
          <w:rFonts w:hint="cs"/>
          <w:rtl/>
        </w:rPr>
        <w:t>אתם עושים שימוש ציני במלה שלום. אתם מתעללים בה.</w:t>
      </w:r>
    </w:p>
    <w:p w14:paraId="534E3723" w14:textId="77777777" w:rsidR="00000000" w:rsidRDefault="00794C8A">
      <w:pPr>
        <w:pStyle w:val="a"/>
        <w:ind w:firstLine="0"/>
        <w:rPr>
          <w:rFonts w:hint="cs"/>
          <w:rtl/>
        </w:rPr>
      </w:pPr>
    </w:p>
    <w:p w14:paraId="7AA6095C" w14:textId="77777777" w:rsidR="00000000" w:rsidRDefault="00794C8A">
      <w:pPr>
        <w:pStyle w:val="ad"/>
        <w:rPr>
          <w:rtl/>
        </w:rPr>
      </w:pPr>
      <w:r>
        <w:rPr>
          <w:rtl/>
        </w:rPr>
        <w:t>היו"ר מיכאל נודלמן:</w:t>
      </w:r>
    </w:p>
    <w:p w14:paraId="4EC211D8" w14:textId="77777777" w:rsidR="00000000" w:rsidRDefault="00794C8A">
      <w:pPr>
        <w:pStyle w:val="a"/>
        <w:rPr>
          <w:rtl/>
        </w:rPr>
      </w:pPr>
    </w:p>
    <w:p w14:paraId="06337C64" w14:textId="77777777" w:rsidR="00000000" w:rsidRDefault="00794C8A">
      <w:pPr>
        <w:pStyle w:val="a"/>
        <w:rPr>
          <w:rFonts w:hint="cs"/>
          <w:rtl/>
        </w:rPr>
      </w:pPr>
      <w:r>
        <w:rPr>
          <w:rFonts w:hint="cs"/>
          <w:rtl/>
        </w:rPr>
        <w:t>תנו לו לדבר</w:t>
      </w:r>
      <w:r>
        <w:rPr>
          <w:rFonts w:hint="cs"/>
          <w:rtl/>
        </w:rPr>
        <w:t>. כמה אפשר להפריע?</w:t>
      </w:r>
    </w:p>
    <w:p w14:paraId="0037B18B" w14:textId="77777777" w:rsidR="00000000" w:rsidRDefault="00794C8A">
      <w:pPr>
        <w:pStyle w:val="a"/>
        <w:ind w:firstLine="0"/>
        <w:rPr>
          <w:rFonts w:hint="cs"/>
          <w:rtl/>
        </w:rPr>
      </w:pPr>
    </w:p>
    <w:p w14:paraId="73A2D139" w14:textId="77777777" w:rsidR="00000000" w:rsidRDefault="00794C8A">
      <w:pPr>
        <w:pStyle w:val="SpeakerCon"/>
        <w:rPr>
          <w:rtl/>
        </w:rPr>
      </w:pPr>
      <w:bookmarkStart w:id="218" w:name="FS000001068T15_07_2003_18_12_06C"/>
      <w:bookmarkEnd w:id="218"/>
      <w:r>
        <w:rPr>
          <w:rtl/>
        </w:rPr>
        <w:t>ניסן סלומינסקי (מפד"ל):</w:t>
      </w:r>
    </w:p>
    <w:p w14:paraId="48416C99" w14:textId="77777777" w:rsidR="00000000" w:rsidRDefault="00794C8A">
      <w:pPr>
        <w:pStyle w:val="a"/>
        <w:rPr>
          <w:rtl/>
        </w:rPr>
      </w:pPr>
    </w:p>
    <w:p w14:paraId="10EFF93C" w14:textId="77777777" w:rsidR="00000000" w:rsidRDefault="00794C8A">
      <w:pPr>
        <w:pStyle w:val="a"/>
        <w:rPr>
          <w:rFonts w:hint="cs"/>
          <w:rtl/>
        </w:rPr>
      </w:pPr>
      <w:r>
        <w:rPr>
          <w:rFonts w:hint="cs"/>
          <w:rtl/>
        </w:rPr>
        <w:t>קם ראש ממשלה במדינת ישראל, ומאחר שהוא ראש ממשלה אני מכבד אותו, והחליט שהוא הולך בדרך ניסיונית. הוא אומר, מאחר שאתם טוענים כל הזמן שצריך להדביר את הטרור ולפרק את כל התשתיות, ורק אז אולי יהיה סיכוי לשלום, אני אומר</w:t>
      </w:r>
      <w:r>
        <w:rPr>
          <w:rFonts w:hint="cs"/>
          <w:rtl/>
        </w:rPr>
        <w:t xml:space="preserve"> - כך אמר אותו ראש ממשלה - לא, בואו נראה להם שאנחנו מוכנים, נלך לקראתם, ותראו שאז יהיה שלום. התנגדנו, אבל זה לא עזר. הוא ראש ממשלה ויש לו רוב.</w:t>
      </w:r>
    </w:p>
    <w:p w14:paraId="6139297E" w14:textId="77777777" w:rsidR="00000000" w:rsidRDefault="00794C8A">
      <w:pPr>
        <w:pStyle w:val="a"/>
        <w:rPr>
          <w:rFonts w:hint="cs"/>
          <w:rtl/>
        </w:rPr>
      </w:pPr>
    </w:p>
    <w:p w14:paraId="68F9B78A" w14:textId="77777777" w:rsidR="00000000" w:rsidRDefault="00794C8A">
      <w:pPr>
        <w:pStyle w:val="a"/>
        <w:rPr>
          <w:rFonts w:hint="cs"/>
          <w:rtl/>
        </w:rPr>
      </w:pPr>
      <w:r>
        <w:rPr>
          <w:rFonts w:hint="cs"/>
          <w:rtl/>
        </w:rPr>
        <w:t>אדון ראש ממשלת ישראל ברק הלך והציע תוכנית מטורפת לחלוטין - - -</w:t>
      </w:r>
    </w:p>
    <w:p w14:paraId="4F031122" w14:textId="77777777" w:rsidR="00000000" w:rsidRDefault="00794C8A">
      <w:pPr>
        <w:pStyle w:val="ac"/>
        <w:rPr>
          <w:rFonts w:hint="cs"/>
          <w:rtl/>
        </w:rPr>
      </w:pPr>
    </w:p>
    <w:p w14:paraId="43B523B0" w14:textId="77777777" w:rsidR="00000000" w:rsidRDefault="00794C8A">
      <w:pPr>
        <w:pStyle w:val="ac"/>
        <w:rPr>
          <w:rtl/>
        </w:rPr>
      </w:pPr>
      <w:r>
        <w:rPr>
          <w:rFonts w:hint="eastAsia"/>
          <w:rtl/>
        </w:rPr>
        <w:t>חיים</w:t>
      </w:r>
      <w:r>
        <w:rPr>
          <w:rtl/>
        </w:rPr>
        <w:t xml:space="preserve"> אורון (מרצ):</w:t>
      </w:r>
    </w:p>
    <w:p w14:paraId="1726E4B7" w14:textId="77777777" w:rsidR="00000000" w:rsidRDefault="00794C8A">
      <w:pPr>
        <w:pStyle w:val="a"/>
        <w:rPr>
          <w:rFonts w:hint="cs"/>
          <w:rtl/>
        </w:rPr>
      </w:pPr>
    </w:p>
    <w:p w14:paraId="4A2108C9" w14:textId="77777777" w:rsidR="00000000" w:rsidRDefault="00794C8A">
      <w:pPr>
        <w:pStyle w:val="a"/>
        <w:rPr>
          <w:rFonts w:hint="cs"/>
          <w:rtl/>
        </w:rPr>
      </w:pPr>
      <w:r>
        <w:rPr>
          <w:rFonts w:hint="cs"/>
          <w:rtl/>
        </w:rPr>
        <w:t xml:space="preserve">חשבתי שאתה מדבר על אריק. </w:t>
      </w:r>
    </w:p>
    <w:p w14:paraId="705AEBB8" w14:textId="77777777" w:rsidR="00000000" w:rsidRDefault="00794C8A">
      <w:pPr>
        <w:pStyle w:val="a"/>
        <w:ind w:firstLine="0"/>
        <w:rPr>
          <w:rFonts w:hint="cs"/>
          <w:rtl/>
        </w:rPr>
      </w:pPr>
    </w:p>
    <w:p w14:paraId="6B11F6D7" w14:textId="77777777" w:rsidR="00000000" w:rsidRDefault="00794C8A">
      <w:pPr>
        <w:pStyle w:val="SpeakerCon"/>
        <w:rPr>
          <w:rtl/>
        </w:rPr>
      </w:pPr>
      <w:bookmarkStart w:id="219" w:name="FS000001068T15_07_2003_18_14_30C"/>
      <w:bookmarkEnd w:id="219"/>
      <w:r>
        <w:rPr>
          <w:rtl/>
        </w:rPr>
        <w:t>ני</w:t>
      </w:r>
      <w:r>
        <w:rPr>
          <w:rtl/>
        </w:rPr>
        <w:t>סן סלומינסקי (מפד"ל):</w:t>
      </w:r>
    </w:p>
    <w:p w14:paraId="2B377FD5" w14:textId="77777777" w:rsidR="00000000" w:rsidRDefault="00794C8A">
      <w:pPr>
        <w:pStyle w:val="a"/>
        <w:rPr>
          <w:rtl/>
        </w:rPr>
      </w:pPr>
    </w:p>
    <w:p w14:paraId="0B2FCD3F" w14:textId="77777777" w:rsidR="00000000" w:rsidRDefault="00794C8A">
      <w:pPr>
        <w:pStyle w:val="a"/>
        <w:rPr>
          <w:rFonts w:hint="cs"/>
          <w:rtl/>
        </w:rPr>
      </w:pPr>
      <w:r>
        <w:rPr>
          <w:rFonts w:hint="cs"/>
          <w:rtl/>
        </w:rPr>
        <w:t xml:space="preserve">נגיע אליו. התוכנית שלו קצת יותר גרועה. פתחתי ואמרתי, כי מי שלא לומד מההיסטוריה והולך לטעות פעם שנייה, הוא יותר גרוע -  ולא רציתי לומר ממה. בכל אופן, הוא הלך והציע להם תוכנית מטורפת. הוא ויתר על הכול; על מה לא ויתר, לרבות ירושלים. לא </w:t>
      </w:r>
      <w:r>
        <w:rPr>
          <w:rFonts w:hint="cs"/>
          <w:rtl/>
        </w:rPr>
        <w:t>היתה על כך הסכמה בבית הזה, אפילו לא במפלגתו. עד כדי כך. הוא ויתר על הכול. ומה הוא קיבל? כולנו יודעים: יריקה בפרצוף. התברר לכולם שאין עם מי לעשות את השלום. אפילו השלום הזה, הכי ותרני שאפשר, שאני לא בטוח שאפילו אתם מסכימים לו, אין עם מי לעשות. תושבי יהודה וש</w:t>
      </w:r>
      <w:r>
        <w:rPr>
          <w:rFonts w:hint="cs"/>
          <w:rtl/>
        </w:rPr>
        <w:t>ומרון הפלסטינים רוצים אותנו בים או בארצות שמעבר לים.</w:t>
      </w:r>
    </w:p>
    <w:p w14:paraId="43E1AC93" w14:textId="77777777" w:rsidR="00000000" w:rsidRDefault="00794C8A">
      <w:pPr>
        <w:pStyle w:val="a"/>
        <w:ind w:firstLine="0"/>
        <w:rPr>
          <w:rFonts w:hint="cs"/>
          <w:rtl/>
        </w:rPr>
      </w:pPr>
    </w:p>
    <w:p w14:paraId="43A65034" w14:textId="77777777" w:rsidR="00000000" w:rsidRDefault="00794C8A">
      <w:pPr>
        <w:pStyle w:val="ac"/>
        <w:rPr>
          <w:rtl/>
        </w:rPr>
      </w:pPr>
      <w:r>
        <w:rPr>
          <w:rFonts w:hint="eastAsia"/>
          <w:rtl/>
        </w:rPr>
        <w:t>יוסי</w:t>
      </w:r>
      <w:r>
        <w:rPr>
          <w:rtl/>
        </w:rPr>
        <w:t xml:space="preserve"> שריד (מרצ):</w:t>
      </w:r>
    </w:p>
    <w:p w14:paraId="5E5FBBB2" w14:textId="77777777" w:rsidR="00000000" w:rsidRDefault="00794C8A">
      <w:pPr>
        <w:pStyle w:val="a"/>
        <w:rPr>
          <w:rFonts w:hint="cs"/>
          <w:rtl/>
        </w:rPr>
      </w:pPr>
    </w:p>
    <w:p w14:paraId="19B08F95" w14:textId="77777777" w:rsidR="00000000" w:rsidRDefault="00794C8A">
      <w:pPr>
        <w:pStyle w:val="a"/>
        <w:rPr>
          <w:rFonts w:hint="cs"/>
          <w:rtl/>
        </w:rPr>
      </w:pPr>
      <w:r>
        <w:rPr>
          <w:rFonts w:hint="cs"/>
          <w:rtl/>
        </w:rPr>
        <w:t>התברר שברק איננו כשיר להיות ראש הממשלה. זה התברר באופן מוחלט.</w:t>
      </w:r>
    </w:p>
    <w:p w14:paraId="2580FA88" w14:textId="77777777" w:rsidR="00000000" w:rsidRDefault="00794C8A">
      <w:pPr>
        <w:pStyle w:val="a"/>
        <w:ind w:firstLine="0"/>
        <w:rPr>
          <w:rFonts w:hint="cs"/>
          <w:rtl/>
        </w:rPr>
      </w:pPr>
    </w:p>
    <w:p w14:paraId="6017FE1C" w14:textId="77777777" w:rsidR="00000000" w:rsidRDefault="00794C8A">
      <w:pPr>
        <w:pStyle w:val="SpeakerCon"/>
        <w:rPr>
          <w:rtl/>
        </w:rPr>
      </w:pPr>
      <w:bookmarkStart w:id="220" w:name="FS000001068T15_07_2003_18_17_22C"/>
      <w:bookmarkEnd w:id="220"/>
      <w:r>
        <w:rPr>
          <w:rtl/>
        </w:rPr>
        <w:t>ניסן סלומינסקי (מפד"ל):</w:t>
      </w:r>
    </w:p>
    <w:p w14:paraId="137C55AF" w14:textId="77777777" w:rsidR="00000000" w:rsidRDefault="00794C8A">
      <w:pPr>
        <w:pStyle w:val="a"/>
        <w:rPr>
          <w:rtl/>
        </w:rPr>
      </w:pPr>
    </w:p>
    <w:p w14:paraId="23EFE86D" w14:textId="77777777" w:rsidR="00000000" w:rsidRDefault="00794C8A">
      <w:pPr>
        <w:pStyle w:val="a"/>
        <w:rPr>
          <w:rFonts w:hint="cs"/>
          <w:rtl/>
        </w:rPr>
      </w:pPr>
      <w:r>
        <w:rPr>
          <w:rFonts w:hint="cs"/>
          <w:rtl/>
        </w:rPr>
        <w:t>יפה. עכשיו אנחנו מגיעים לשלב הבא. עכשיו מציעים לנו אותה תוכנית, רק קצת יותר מסוכנת: עם מדינה פלס</w:t>
      </w:r>
      <w:r>
        <w:rPr>
          <w:rFonts w:hint="cs"/>
          <w:rtl/>
        </w:rPr>
        <w:t>טינית זמנית, ואחר כך מדינה קבועה; עם ביטחון בידי הפלסטינים. כאשר צעקנו, אל תיתנו להם רובים, אמרו לנו - אתם משוגעים, אתם מבלבלים את המוח. כל מה שניבאנו אז התקיים, ואותם רובים הופנו נגדנו. יהודים נרצחים. התוכנית הזאת חוזרת  על עצמה בדיוק. איזו חוכמה, איזה שכ</w:t>
      </w:r>
      <w:r>
        <w:rPr>
          <w:rFonts w:hint="cs"/>
          <w:rtl/>
        </w:rPr>
        <w:t>ל הוא זה? את זאת אני אומר בעדינות.</w:t>
      </w:r>
    </w:p>
    <w:p w14:paraId="45B46CDF" w14:textId="77777777" w:rsidR="00000000" w:rsidRDefault="00794C8A">
      <w:pPr>
        <w:pStyle w:val="a"/>
        <w:rPr>
          <w:rFonts w:hint="cs"/>
          <w:rtl/>
        </w:rPr>
      </w:pPr>
    </w:p>
    <w:p w14:paraId="35C18798" w14:textId="77777777" w:rsidR="00000000" w:rsidRDefault="00794C8A">
      <w:pPr>
        <w:pStyle w:val="a"/>
        <w:rPr>
          <w:rFonts w:hint="cs"/>
          <w:rtl/>
        </w:rPr>
      </w:pPr>
      <w:r>
        <w:rPr>
          <w:rFonts w:hint="cs"/>
          <w:rtl/>
        </w:rPr>
        <w:t>כבר ראינו ולמדנו, לכן אנחנו מתנגדים התנגדות נחרצת ונמרצת לכל התוכנית הזאת. זהו טירוף מוחלט, והיא לא תעבור. ואכן עמדנו בדילמה: בממשלה הצבענו נגד, אבל כאשר גלגלו את העניין לכנסת, וראש הממשלה עמד כאן על הדוכן, והיה צריך להצ</w:t>
      </w:r>
      <w:r>
        <w:rPr>
          <w:rFonts w:hint="cs"/>
          <w:rtl/>
        </w:rPr>
        <w:t>יג את מפת הדרכים, לו היה מציג אותה כפי שהיא, היינו מצביעים נגד. אני חושב שכך היו עושים גם חברי הכנסת מהליכוד.</w:t>
      </w:r>
    </w:p>
    <w:p w14:paraId="5C7BB13A" w14:textId="77777777" w:rsidR="00000000" w:rsidRDefault="00794C8A">
      <w:pPr>
        <w:pStyle w:val="a"/>
        <w:ind w:firstLine="0"/>
        <w:rPr>
          <w:rFonts w:hint="cs"/>
          <w:rtl/>
        </w:rPr>
      </w:pPr>
    </w:p>
    <w:p w14:paraId="104AE433" w14:textId="77777777" w:rsidR="00000000" w:rsidRDefault="00794C8A">
      <w:pPr>
        <w:pStyle w:val="ac"/>
        <w:rPr>
          <w:rtl/>
        </w:rPr>
      </w:pPr>
      <w:r>
        <w:rPr>
          <w:rFonts w:hint="eastAsia"/>
          <w:rtl/>
        </w:rPr>
        <w:t>חיים</w:t>
      </w:r>
      <w:r>
        <w:rPr>
          <w:rtl/>
        </w:rPr>
        <w:t xml:space="preserve"> אורון (מרצ):</w:t>
      </w:r>
    </w:p>
    <w:p w14:paraId="2421421C" w14:textId="77777777" w:rsidR="00000000" w:rsidRDefault="00794C8A">
      <w:pPr>
        <w:pStyle w:val="a"/>
        <w:rPr>
          <w:rFonts w:hint="cs"/>
          <w:rtl/>
        </w:rPr>
      </w:pPr>
    </w:p>
    <w:p w14:paraId="2AF1EDE3" w14:textId="77777777" w:rsidR="00000000" w:rsidRDefault="00794C8A">
      <w:pPr>
        <w:pStyle w:val="a"/>
        <w:rPr>
          <w:rFonts w:hint="cs"/>
          <w:rtl/>
        </w:rPr>
      </w:pPr>
      <w:r>
        <w:rPr>
          <w:rFonts w:hint="cs"/>
          <w:rtl/>
        </w:rPr>
        <w:t>הכול עניין של 6 מיליוני שקלים.</w:t>
      </w:r>
    </w:p>
    <w:p w14:paraId="1E3FDC68" w14:textId="77777777" w:rsidR="00000000" w:rsidRDefault="00794C8A">
      <w:pPr>
        <w:pStyle w:val="a"/>
        <w:ind w:firstLine="0"/>
        <w:rPr>
          <w:rFonts w:hint="cs"/>
          <w:rtl/>
        </w:rPr>
      </w:pPr>
    </w:p>
    <w:p w14:paraId="12F74B70" w14:textId="77777777" w:rsidR="00000000" w:rsidRDefault="00794C8A">
      <w:pPr>
        <w:pStyle w:val="SpeakerCon"/>
        <w:rPr>
          <w:rtl/>
        </w:rPr>
      </w:pPr>
      <w:bookmarkStart w:id="221" w:name="FS000001068T15_07_2003_18_20_47C"/>
      <w:bookmarkEnd w:id="221"/>
      <w:r>
        <w:rPr>
          <w:rtl/>
        </w:rPr>
        <w:t>ניסן סלומינסקי (מפד"ל):</w:t>
      </w:r>
    </w:p>
    <w:p w14:paraId="3415D05E" w14:textId="77777777" w:rsidR="00000000" w:rsidRDefault="00794C8A">
      <w:pPr>
        <w:pStyle w:val="a"/>
        <w:rPr>
          <w:rtl/>
        </w:rPr>
      </w:pPr>
    </w:p>
    <w:p w14:paraId="43E78755" w14:textId="77777777" w:rsidR="00000000" w:rsidRDefault="00794C8A">
      <w:pPr>
        <w:pStyle w:val="a"/>
        <w:rPr>
          <w:rFonts w:hint="cs"/>
          <w:rtl/>
        </w:rPr>
      </w:pPr>
      <w:r>
        <w:rPr>
          <w:rFonts w:hint="cs"/>
          <w:rtl/>
        </w:rPr>
        <w:t>לא. אחרי שראש הממשלה התייעץ עם מי שהתייעץ, כנראה עם עצמו, הוא עלה ונש</w:t>
      </w:r>
      <w:r>
        <w:rPr>
          <w:rFonts w:hint="cs"/>
          <w:rtl/>
        </w:rPr>
        <w:t xml:space="preserve">א כאן נאום שיכולנו להצביע בעדו בעשר אצבעות. הצבענו בעד הנאום, והוא הודיע במפורש שההצבעה כאן היא הצבעה בעד הנאום. הוא יודע את זה, ואם חס ושלום התהליך הזה יימשך, אחרי שהיום נרצח יהודי ושלשום נחטף מישהו, אחרי שעדיין לא רואים את ה"הודנה", אם הוא ינסה להביא את </w:t>
      </w:r>
      <w:r>
        <w:rPr>
          <w:rFonts w:hint="cs"/>
          <w:rtl/>
        </w:rPr>
        <w:t xml:space="preserve">התוכנית הזאת לכנסת - להערכתי היא לא תעבור. </w:t>
      </w:r>
    </w:p>
    <w:p w14:paraId="243F91E9" w14:textId="77777777" w:rsidR="00000000" w:rsidRDefault="00794C8A">
      <w:pPr>
        <w:pStyle w:val="a"/>
        <w:rPr>
          <w:rFonts w:hint="cs"/>
          <w:rtl/>
        </w:rPr>
      </w:pPr>
    </w:p>
    <w:p w14:paraId="35CD5CCE" w14:textId="77777777" w:rsidR="00000000" w:rsidRDefault="00794C8A">
      <w:pPr>
        <w:pStyle w:val="a"/>
        <w:rPr>
          <w:rFonts w:hint="cs"/>
          <w:rtl/>
        </w:rPr>
      </w:pPr>
      <w:r>
        <w:rPr>
          <w:rFonts w:hint="cs"/>
          <w:rtl/>
        </w:rPr>
        <w:t>אני מקווה שבסופו של דבר השכל יגבר, ונחזור לתוכנית המקורית של ראש הממשלה הנוכחי, אשר דיבר כל הזמן על כך שהמדינה הפלסטינית היא בירדן. הוא דיבר על כך כל הזמן, עד הרגע שהתמנה לראש ממשלה. זו היתה תוכניתו, ואנחנו מצטר</w:t>
      </w:r>
      <w:r>
        <w:rPr>
          <w:rFonts w:hint="cs"/>
          <w:rtl/>
        </w:rPr>
        <w:t>פים אליה. אם ידבר על כך ששם המדינה הפלסטינית, שבין כה וכה 70% או 80% מתושביה פלסטינים - לשם אנחנו הולכים אתו. שם אפשר לחתום על הסכם שלום, ולהערכתי הוא כן יהיה יציב.</w:t>
      </w:r>
    </w:p>
    <w:p w14:paraId="226E176A" w14:textId="77777777" w:rsidR="00000000" w:rsidRDefault="00794C8A">
      <w:pPr>
        <w:pStyle w:val="a"/>
        <w:ind w:firstLine="0"/>
        <w:rPr>
          <w:rFonts w:hint="cs"/>
          <w:rtl/>
        </w:rPr>
      </w:pPr>
    </w:p>
    <w:p w14:paraId="74850968" w14:textId="77777777" w:rsidR="00000000" w:rsidRDefault="00794C8A">
      <w:pPr>
        <w:pStyle w:val="ac"/>
        <w:rPr>
          <w:rtl/>
        </w:rPr>
      </w:pPr>
      <w:r>
        <w:rPr>
          <w:rFonts w:hint="eastAsia"/>
          <w:rtl/>
        </w:rPr>
        <w:t>חיים</w:t>
      </w:r>
      <w:r>
        <w:rPr>
          <w:rtl/>
        </w:rPr>
        <w:t xml:space="preserve"> רמון (העבודה-מימד):</w:t>
      </w:r>
    </w:p>
    <w:p w14:paraId="2EC6DB0F" w14:textId="77777777" w:rsidR="00000000" w:rsidRDefault="00794C8A">
      <w:pPr>
        <w:pStyle w:val="a"/>
        <w:rPr>
          <w:rFonts w:hint="cs"/>
          <w:rtl/>
        </w:rPr>
      </w:pPr>
    </w:p>
    <w:p w14:paraId="1DCEA718" w14:textId="77777777" w:rsidR="00000000" w:rsidRDefault="00794C8A">
      <w:pPr>
        <w:pStyle w:val="a"/>
        <w:rPr>
          <w:rFonts w:hint="cs"/>
          <w:rtl/>
        </w:rPr>
      </w:pPr>
      <w:r>
        <w:rPr>
          <w:rFonts w:hint="cs"/>
          <w:rtl/>
        </w:rPr>
        <w:t>אמרת שראש הממשלה מטורף. תציע אתה הצעה ונתמוך בה.</w:t>
      </w:r>
    </w:p>
    <w:p w14:paraId="1BECF2A0" w14:textId="77777777" w:rsidR="00000000" w:rsidRDefault="00794C8A">
      <w:pPr>
        <w:pStyle w:val="a"/>
        <w:ind w:firstLine="0"/>
        <w:rPr>
          <w:rFonts w:hint="cs"/>
          <w:rtl/>
        </w:rPr>
      </w:pPr>
    </w:p>
    <w:p w14:paraId="6C24B2B9" w14:textId="77777777" w:rsidR="00000000" w:rsidRDefault="00794C8A">
      <w:pPr>
        <w:pStyle w:val="SpeakerCon"/>
        <w:rPr>
          <w:rtl/>
        </w:rPr>
      </w:pPr>
      <w:bookmarkStart w:id="222" w:name="FS000001068T15_07_2003_18_24_21C"/>
      <w:bookmarkEnd w:id="222"/>
      <w:r>
        <w:rPr>
          <w:rtl/>
        </w:rPr>
        <w:t>ניסן סלומינסקי</w:t>
      </w:r>
      <w:r>
        <w:rPr>
          <w:rtl/>
        </w:rPr>
        <w:t xml:space="preserve"> (מפד"ל):</w:t>
      </w:r>
    </w:p>
    <w:p w14:paraId="56E951CD" w14:textId="77777777" w:rsidR="00000000" w:rsidRDefault="00794C8A">
      <w:pPr>
        <w:pStyle w:val="a"/>
        <w:rPr>
          <w:rtl/>
        </w:rPr>
      </w:pPr>
    </w:p>
    <w:p w14:paraId="4FF40335" w14:textId="77777777" w:rsidR="00000000" w:rsidRDefault="00794C8A">
      <w:pPr>
        <w:pStyle w:val="a"/>
        <w:rPr>
          <w:rFonts w:hint="cs"/>
          <w:rtl/>
        </w:rPr>
      </w:pPr>
      <w:r>
        <w:rPr>
          <w:rFonts w:hint="cs"/>
          <w:rtl/>
        </w:rPr>
        <w:t>לא אמרתי שראש הממשלה מטורף.</w:t>
      </w:r>
    </w:p>
    <w:p w14:paraId="5F2BEB02" w14:textId="77777777" w:rsidR="00000000" w:rsidRDefault="00794C8A">
      <w:pPr>
        <w:pStyle w:val="a"/>
        <w:ind w:firstLine="0"/>
        <w:rPr>
          <w:rFonts w:hint="cs"/>
          <w:rtl/>
        </w:rPr>
      </w:pPr>
    </w:p>
    <w:p w14:paraId="32E39500" w14:textId="77777777" w:rsidR="00000000" w:rsidRDefault="00794C8A">
      <w:pPr>
        <w:pStyle w:val="ac"/>
        <w:rPr>
          <w:rtl/>
        </w:rPr>
      </w:pPr>
      <w:r>
        <w:rPr>
          <w:rFonts w:hint="eastAsia"/>
          <w:rtl/>
        </w:rPr>
        <w:t>חיים</w:t>
      </w:r>
      <w:r>
        <w:rPr>
          <w:rtl/>
        </w:rPr>
        <w:t xml:space="preserve"> רמון (העבודה-מימד):</w:t>
      </w:r>
    </w:p>
    <w:p w14:paraId="5FD802B4" w14:textId="77777777" w:rsidR="00000000" w:rsidRDefault="00794C8A">
      <w:pPr>
        <w:pStyle w:val="a"/>
        <w:rPr>
          <w:rFonts w:hint="cs"/>
          <w:rtl/>
        </w:rPr>
      </w:pPr>
    </w:p>
    <w:p w14:paraId="7CECAE32" w14:textId="77777777" w:rsidR="00000000" w:rsidRDefault="00794C8A">
      <w:pPr>
        <w:pStyle w:val="a"/>
        <w:rPr>
          <w:rFonts w:hint="cs"/>
          <w:rtl/>
        </w:rPr>
      </w:pPr>
      <w:r>
        <w:rPr>
          <w:rFonts w:hint="cs"/>
          <w:rtl/>
        </w:rPr>
        <w:t>אמרת שהתוכנית מטורפת, תציע הצעת החלטה ונתמוך בה. אם ראש הממשלה עושה דבר מטורף - - -  אני רוצה לתמוך בנאומך. תציע הצעת החלטה, ואנחנו נתמוך בה.</w:t>
      </w:r>
    </w:p>
    <w:p w14:paraId="1EE3A934" w14:textId="77777777" w:rsidR="00000000" w:rsidRDefault="00794C8A">
      <w:pPr>
        <w:pStyle w:val="a"/>
        <w:ind w:firstLine="0"/>
        <w:rPr>
          <w:rFonts w:hint="cs"/>
          <w:rtl/>
        </w:rPr>
      </w:pPr>
    </w:p>
    <w:p w14:paraId="1EDEFF3E" w14:textId="77777777" w:rsidR="00000000" w:rsidRDefault="00794C8A">
      <w:pPr>
        <w:pStyle w:val="ad"/>
        <w:rPr>
          <w:rtl/>
        </w:rPr>
      </w:pPr>
      <w:r>
        <w:rPr>
          <w:rtl/>
        </w:rPr>
        <w:t>היו"ר מיכאל נודלמן:</w:t>
      </w:r>
    </w:p>
    <w:p w14:paraId="6BF2AEB5" w14:textId="77777777" w:rsidR="00000000" w:rsidRDefault="00794C8A">
      <w:pPr>
        <w:pStyle w:val="a"/>
        <w:rPr>
          <w:rtl/>
        </w:rPr>
      </w:pPr>
    </w:p>
    <w:p w14:paraId="58255701" w14:textId="77777777" w:rsidR="00000000" w:rsidRDefault="00794C8A">
      <w:pPr>
        <w:pStyle w:val="a"/>
        <w:rPr>
          <w:rFonts w:hint="cs"/>
          <w:rtl/>
        </w:rPr>
      </w:pPr>
      <w:r>
        <w:rPr>
          <w:rFonts w:hint="cs"/>
          <w:rtl/>
        </w:rPr>
        <w:t>תודה. חבר הכנסת יולי אדלשט</w:t>
      </w:r>
      <w:r>
        <w:rPr>
          <w:rFonts w:hint="cs"/>
          <w:rtl/>
        </w:rPr>
        <w:t>יין - אינו נוכח. חבר הכנסת אבשלום וילן, בבקשה.</w:t>
      </w:r>
    </w:p>
    <w:p w14:paraId="2B87A7F1" w14:textId="77777777" w:rsidR="00000000" w:rsidRDefault="00794C8A">
      <w:pPr>
        <w:pStyle w:val="a"/>
        <w:ind w:firstLine="0"/>
        <w:rPr>
          <w:rFonts w:hint="cs"/>
          <w:rtl/>
        </w:rPr>
      </w:pPr>
    </w:p>
    <w:p w14:paraId="0E429595" w14:textId="77777777" w:rsidR="00000000" w:rsidRDefault="00794C8A">
      <w:pPr>
        <w:pStyle w:val="ac"/>
        <w:rPr>
          <w:rtl/>
        </w:rPr>
      </w:pPr>
      <w:r>
        <w:rPr>
          <w:rFonts w:hint="eastAsia"/>
          <w:rtl/>
        </w:rPr>
        <w:t>אבשלום</w:t>
      </w:r>
      <w:r>
        <w:rPr>
          <w:rtl/>
        </w:rPr>
        <w:t xml:space="preserve"> וילן (מרצ):</w:t>
      </w:r>
    </w:p>
    <w:p w14:paraId="2B711E1E" w14:textId="77777777" w:rsidR="00000000" w:rsidRDefault="00794C8A">
      <w:pPr>
        <w:pStyle w:val="a"/>
        <w:rPr>
          <w:rFonts w:hint="cs"/>
          <w:rtl/>
        </w:rPr>
      </w:pPr>
    </w:p>
    <w:p w14:paraId="2D9D2616" w14:textId="77777777" w:rsidR="00000000" w:rsidRDefault="00794C8A">
      <w:pPr>
        <w:pStyle w:val="a"/>
        <w:rPr>
          <w:rFonts w:hint="cs"/>
          <w:rtl/>
        </w:rPr>
      </w:pPr>
      <w:r>
        <w:rPr>
          <w:rFonts w:hint="cs"/>
          <w:rtl/>
        </w:rPr>
        <w:t>אם מפת הדרכים כל כך גרועה, איפה היושר הבסיסי שלכם? אם אתם צודקים וראש הממשלה טועה, למה שלא תעזבו?</w:t>
      </w:r>
    </w:p>
    <w:p w14:paraId="00CAF4E2" w14:textId="77777777" w:rsidR="00000000" w:rsidRDefault="00794C8A">
      <w:pPr>
        <w:pStyle w:val="a"/>
        <w:ind w:firstLine="0"/>
        <w:rPr>
          <w:rFonts w:hint="cs"/>
          <w:rtl/>
        </w:rPr>
      </w:pPr>
    </w:p>
    <w:p w14:paraId="0521423E" w14:textId="77777777" w:rsidR="00000000" w:rsidRDefault="00794C8A">
      <w:pPr>
        <w:pStyle w:val="ad"/>
        <w:rPr>
          <w:rtl/>
        </w:rPr>
      </w:pPr>
      <w:r>
        <w:rPr>
          <w:rtl/>
        </w:rPr>
        <w:t>היו"ר מיכאל נודלמן:</w:t>
      </w:r>
    </w:p>
    <w:p w14:paraId="67F70A95" w14:textId="77777777" w:rsidR="00000000" w:rsidRDefault="00794C8A">
      <w:pPr>
        <w:pStyle w:val="a"/>
        <w:rPr>
          <w:rtl/>
        </w:rPr>
      </w:pPr>
    </w:p>
    <w:p w14:paraId="0B5DD519" w14:textId="77777777" w:rsidR="00000000" w:rsidRDefault="00794C8A">
      <w:pPr>
        <w:pStyle w:val="a"/>
        <w:rPr>
          <w:rFonts w:hint="cs"/>
          <w:rtl/>
        </w:rPr>
      </w:pPr>
      <w:r>
        <w:rPr>
          <w:rFonts w:hint="cs"/>
          <w:rtl/>
        </w:rPr>
        <w:t>חברי הכנסת, אני מבקש שקט. חבר הכנסת סלומינסקי, שב במקומך.</w:t>
      </w:r>
    </w:p>
    <w:p w14:paraId="29C4E7F1" w14:textId="77777777" w:rsidR="00000000" w:rsidRDefault="00794C8A">
      <w:pPr>
        <w:pStyle w:val="a"/>
        <w:ind w:firstLine="0"/>
        <w:rPr>
          <w:rFonts w:hint="cs"/>
          <w:rtl/>
        </w:rPr>
      </w:pPr>
    </w:p>
    <w:p w14:paraId="0202C373" w14:textId="77777777" w:rsidR="00000000" w:rsidRDefault="00794C8A">
      <w:pPr>
        <w:pStyle w:val="Speaker"/>
        <w:rPr>
          <w:rtl/>
        </w:rPr>
      </w:pPr>
      <w:bookmarkStart w:id="223" w:name="FS000000505T15_07_2003_18_28_09"/>
      <w:bookmarkStart w:id="224" w:name="_Toc46140053"/>
      <w:bookmarkStart w:id="225" w:name="_Toc57365931"/>
      <w:bookmarkEnd w:id="223"/>
      <w:r>
        <w:rPr>
          <w:rFonts w:hint="eastAsia"/>
          <w:rtl/>
        </w:rPr>
        <w:t>אבשלום</w:t>
      </w:r>
      <w:r>
        <w:rPr>
          <w:rtl/>
        </w:rPr>
        <w:t xml:space="preserve"> וי</w:t>
      </w:r>
      <w:r>
        <w:rPr>
          <w:rtl/>
        </w:rPr>
        <w:t>לן (מרצ):</w:t>
      </w:r>
      <w:bookmarkEnd w:id="224"/>
      <w:bookmarkEnd w:id="225"/>
    </w:p>
    <w:p w14:paraId="3F10BD69" w14:textId="77777777" w:rsidR="00000000" w:rsidRDefault="00794C8A">
      <w:pPr>
        <w:pStyle w:val="a"/>
        <w:rPr>
          <w:rFonts w:hint="cs"/>
          <w:rtl/>
        </w:rPr>
      </w:pPr>
    </w:p>
    <w:p w14:paraId="003F4C8D" w14:textId="77777777" w:rsidR="00000000" w:rsidRDefault="00794C8A">
      <w:pPr>
        <w:pStyle w:val="a"/>
        <w:rPr>
          <w:rFonts w:hint="cs"/>
          <w:rtl/>
        </w:rPr>
      </w:pPr>
      <w:r>
        <w:rPr>
          <w:rFonts w:hint="cs"/>
          <w:rtl/>
        </w:rPr>
        <w:t>אדוני היושב-ראש, רבותי חברי הכנסת, אני שומע כאן את הדיון ואינני מבין: אם תוכנית מדינית כלשהי, בפרט מפת הדרכים, היא כל כך גרועה כפי שמציגים אותה נציגי האיחוד הלאומי והמפד"ל, איפה היושר הבסיסי שלכם? אחת משתיים: אם אתם צודקים וראש הממשלה טועה, מה א</w:t>
      </w:r>
      <w:r>
        <w:rPr>
          <w:rFonts w:hint="cs"/>
          <w:rtl/>
        </w:rPr>
        <w:t>כפת לנו איך הצבעתם בממשלה? האמת הפנימית שלכם מחייבת אותך, חבר הכנסת סלומינסקי, לעזוב את הממשלה בו ביום.</w:t>
      </w:r>
    </w:p>
    <w:p w14:paraId="17687AD1" w14:textId="77777777" w:rsidR="00000000" w:rsidRDefault="00794C8A">
      <w:pPr>
        <w:pStyle w:val="a"/>
        <w:ind w:firstLine="0"/>
        <w:rPr>
          <w:rFonts w:hint="cs"/>
          <w:rtl/>
        </w:rPr>
      </w:pPr>
    </w:p>
    <w:p w14:paraId="1E3C633E" w14:textId="77777777" w:rsidR="00000000" w:rsidRDefault="00794C8A">
      <w:pPr>
        <w:pStyle w:val="ac"/>
        <w:rPr>
          <w:rtl/>
        </w:rPr>
      </w:pPr>
      <w:r>
        <w:rPr>
          <w:rFonts w:hint="eastAsia"/>
          <w:rtl/>
        </w:rPr>
        <w:t>ניסן</w:t>
      </w:r>
      <w:r>
        <w:rPr>
          <w:rtl/>
        </w:rPr>
        <w:t xml:space="preserve"> סלומינסקי (מפד"ל):</w:t>
      </w:r>
    </w:p>
    <w:p w14:paraId="0DB81607" w14:textId="77777777" w:rsidR="00000000" w:rsidRDefault="00794C8A">
      <w:pPr>
        <w:pStyle w:val="a"/>
        <w:rPr>
          <w:rFonts w:hint="cs"/>
          <w:rtl/>
        </w:rPr>
      </w:pPr>
    </w:p>
    <w:p w14:paraId="6A31C1B0" w14:textId="77777777" w:rsidR="00000000" w:rsidRDefault="00794C8A">
      <w:pPr>
        <w:pStyle w:val="a"/>
        <w:rPr>
          <w:rFonts w:hint="cs"/>
          <w:rtl/>
        </w:rPr>
      </w:pPr>
      <w:r>
        <w:rPr>
          <w:rFonts w:hint="cs"/>
          <w:rtl/>
        </w:rPr>
        <w:t>לא, ברגע שזה יתבצע. הרי אתה לא מאמין שראש הממשלה רוצה לבצע את התוכנית. ביום שיבצע.</w:t>
      </w:r>
    </w:p>
    <w:p w14:paraId="11E07128" w14:textId="77777777" w:rsidR="00000000" w:rsidRDefault="00794C8A">
      <w:pPr>
        <w:pStyle w:val="a"/>
        <w:ind w:firstLine="0"/>
        <w:rPr>
          <w:rFonts w:hint="cs"/>
          <w:rtl/>
        </w:rPr>
      </w:pPr>
    </w:p>
    <w:p w14:paraId="6A61B471" w14:textId="77777777" w:rsidR="00000000" w:rsidRDefault="00794C8A">
      <w:pPr>
        <w:pStyle w:val="SpeakerCon"/>
        <w:rPr>
          <w:rtl/>
        </w:rPr>
      </w:pPr>
      <w:bookmarkStart w:id="226" w:name="FS000000505T15_07_2003_18_29_57C"/>
      <w:bookmarkEnd w:id="226"/>
      <w:r>
        <w:rPr>
          <w:rtl/>
        </w:rPr>
        <w:t>אבשלום וילן (מרצ):</w:t>
      </w:r>
    </w:p>
    <w:p w14:paraId="415433A2" w14:textId="77777777" w:rsidR="00000000" w:rsidRDefault="00794C8A">
      <w:pPr>
        <w:pStyle w:val="a"/>
        <w:rPr>
          <w:rtl/>
        </w:rPr>
      </w:pPr>
    </w:p>
    <w:p w14:paraId="564DACDC" w14:textId="77777777" w:rsidR="00000000" w:rsidRDefault="00794C8A">
      <w:pPr>
        <w:pStyle w:val="a"/>
        <w:rPr>
          <w:rFonts w:hint="cs"/>
          <w:rtl/>
        </w:rPr>
      </w:pPr>
      <w:r>
        <w:rPr>
          <w:rFonts w:hint="cs"/>
          <w:rtl/>
        </w:rPr>
        <w:t>יש לי חדשות בשבילך: אנ</w:t>
      </w:r>
      <w:r>
        <w:rPr>
          <w:rFonts w:hint="cs"/>
          <w:rtl/>
        </w:rPr>
        <w:t>י חושב שמה שאמרת פה מעל הדוכן הזה הוא הטרגדיה הגדולה ביותר של הציונות. גם חבר הכנסת יורי שטרן וגם אתה עדיין מאמינים בחזון ארץ-ישראל השלמה.</w:t>
      </w:r>
    </w:p>
    <w:p w14:paraId="7CED5A0C" w14:textId="77777777" w:rsidR="00000000" w:rsidRDefault="00794C8A">
      <w:pPr>
        <w:pStyle w:val="a"/>
        <w:ind w:firstLine="0"/>
        <w:rPr>
          <w:rFonts w:hint="cs"/>
          <w:rtl/>
        </w:rPr>
      </w:pPr>
    </w:p>
    <w:p w14:paraId="38A46E4E" w14:textId="77777777" w:rsidR="00000000" w:rsidRDefault="00794C8A">
      <w:pPr>
        <w:pStyle w:val="ac"/>
        <w:rPr>
          <w:rtl/>
        </w:rPr>
      </w:pPr>
      <w:r>
        <w:rPr>
          <w:rFonts w:hint="eastAsia"/>
          <w:rtl/>
        </w:rPr>
        <w:t>ניסן</w:t>
      </w:r>
      <w:r>
        <w:rPr>
          <w:rtl/>
        </w:rPr>
        <w:t xml:space="preserve"> סלומינסקי (מפד"ל):</w:t>
      </w:r>
    </w:p>
    <w:p w14:paraId="17286833" w14:textId="77777777" w:rsidR="00000000" w:rsidRDefault="00794C8A">
      <w:pPr>
        <w:pStyle w:val="a"/>
        <w:rPr>
          <w:rFonts w:hint="cs"/>
          <w:rtl/>
        </w:rPr>
      </w:pPr>
    </w:p>
    <w:p w14:paraId="04323968" w14:textId="77777777" w:rsidR="00000000" w:rsidRDefault="00794C8A">
      <w:pPr>
        <w:pStyle w:val="a"/>
        <w:rPr>
          <w:rFonts w:hint="cs"/>
          <w:rtl/>
        </w:rPr>
      </w:pPr>
      <w:r>
        <w:rPr>
          <w:rFonts w:hint="cs"/>
          <w:rtl/>
        </w:rPr>
        <w:t>אמת.</w:t>
      </w:r>
    </w:p>
    <w:p w14:paraId="15D10C32" w14:textId="77777777" w:rsidR="00000000" w:rsidRDefault="00794C8A">
      <w:pPr>
        <w:pStyle w:val="a"/>
        <w:ind w:firstLine="0"/>
        <w:rPr>
          <w:rFonts w:hint="cs"/>
          <w:rtl/>
        </w:rPr>
      </w:pPr>
    </w:p>
    <w:p w14:paraId="0FCDA399" w14:textId="77777777" w:rsidR="00000000" w:rsidRDefault="00794C8A">
      <w:pPr>
        <w:pStyle w:val="SpeakerCon"/>
        <w:rPr>
          <w:rtl/>
        </w:rPr>
      </w:pPr>
      <w:bookmarkStart w:id="227" w:name="FS000000505T15_07_2003_18_30_58C"/>
      <w:bookmarkEnd w:id="227"/>
      <w:r>
        <w:rPr>
          <w:rtl/>
        </w:rPr>
        <w:t>אבשלום וילן (מרצ):</w:t>
      </w:r>
    </w:p>
    <w:p w14:paraId="5F09D85B" w14:textId="77777777" w:rsidR="00000000" w:rsidRDefault="00794C8A">
      <w:pPr>
        <w:pStyle w:val="a"/>
        <w:rPr>
          <w:rtl/>
        </w:rPr>
      </w:pPr>
    </w:p>
    <w:p w14:paraId="17BE089B" w14:textId="77777777" w:rsidR="00000000" w:rsidRDefault="00794C8A">
      <w:pPr>
        <w:pStyle w:val="a"/>
        <w:rPr>
          <w:rFonts w:hint="cs"/>
          <w:rtl/>
        </w:rPr>
      </w:pPr>
      <w:r>
        <w:rPr>
          <w:rFonts w:hint="cs"/>
          <w:rtl/>
        </w:rPr>
        <w:t>כל ילד יודע שתוך תשע שנים, בין הירדן לים התיכון, הפלסטינים, לרבות</w:t>
      </w:r>
      <w:r>
        <w:rPr>
          <w:rFonts w:hint="cs"/>
          <w:rtl/>
        </w:rPr>
        <w:t xml:space="preserve"> ערביי ארץ-ישראל, יהיו רוב. מי שרוצה להמשיך במדינה דו-לאומית, מי שרוצה להמשיך במשטר הכיבוש, בעצם מציע לנו מלחמת נצח, מציע לנו את סיומה של הציונות הנורמלית. לזה יש התנגדות גדולה בבית הזה, ולכן גם 70% מהציבור, לרבות חלק מהמצביעים שלכם, תומכים בתוכנית מדינית,</w:t>
      </w:r>
      <w:r>
        <w:rPr>
          <w:rFonts w:hint="cs"/>
          <w:rtl/>
        </w:rPr>
        <w:t xml:space="preserve"> כדי לנסות להיחלץ מן המצר. </w:t>
      </w:r>
    </w:p>
    <w:p w14:paraId="705CEB36" w14:textId="77777777" w:rsidR="00000000" w:rsidRDefault="00794C8A">
      <w:pPr>
        <w:pStyle w:val="a"/>
        <w:rPr>
          <w:rFonts w:hint="cs"/>
          <w:rtl/>
        </w:rPr>
      </w:pPr>
    </w:p>
    <w:p w14:paraId="37B86CB4" w14:textId="77777777" w:rsidR="00000000" w:rsidRDefault="00794C8A">
      <w:pPr>
        <w:pStyle w:val="a"/>
        <w:rPr>
          <w:rFonts w:hint="cs"/>
          <w:rtl/>
        </w:rPr>
      </w:pPr>
      <w:r>
        <w:rPr>
          <w:rFonts w:hint="cs"/>
          <w:rtl/>
        </w:rPr>
        <w:t>דבר על ראש הממשלה קודם, דבר על ראש הממשלה הזה, דבר על מי שאתה רוצה. בסופו של דבר זה לא פרסונלי, זה כל כך ממשי. נצטרך להתפשר, והפשרה תהיה כואבת. אתה וחבריך המתנחלים תשלמו כנראה את מלוא המחיר, והציבור הישראלי כולו יקבל פשרה כואבת</w:t>
      </w:r>
      <w:r>
        <w:rPr>
          <w:rFonts w:hint="cs"/>
          <w:rtl/>
        </w:rPr>
        <w:t xml:space="preserve"> מאוד, משום שאין מנוס - אם רוצים לחיות, הניתוח הזה אולי הכרחי.</w:t>
      </w:r>
    </w:p>
    <w:p w14:paraId="392F196C" w14:textId="77777777" w:rsidR="00000000" w:rsidRDefault="00794C8A">
      <w:pPr>
        <w:pStyle w:val="a"/>
        <w:rPr>
          <w:rFonts w:hint="cs"/>
          <w:rtl/>
        </w:rPr>
      </w:pPr>
    </w:p>
    <w:p w14:paraId="5EEF0A84" w14:textId="77777777" w:rsidR="00000000" w:rsidRDefault="00794C8A">
      <w:pPr>
        <w:pStyle w:val="ac"/>
        <w:rPr>
          <w:rtl/>
        </w:rPr>
      </w:pPr>
      <w:r>
        <w:rPr>
          <w:rFonts w:hint="eastAsia"/>
          <w:rtl/>
        </w:rPr>
        <w:t>ניסן</w:t>
      </w:r>
      <w:r>
        <w:rPr>
          <w:rtl/>
        </w:rPr>
        <w:t xml:space="preserve"> סלומינסקי (מפד"ל):</w:t>
      </w:r>
    </w:p>
    <w:p w14:paraId="13735255" w14:textId="77777777" w:rsidR="00000000" w:rsidRDefault="00794C8A">
      <w:pPr>
        <w:pStyle w:val="a"/>
        <w:rPr>
          <w:rFonts w:hint="cs"/>
          <w:rtl/>
        </w:rPr>
      </w:pPr>
    </w:p>
    <w:p w14:paraId="4A2A3B54" w14:textId="77777777" w:rsidR="00000000" w:rsidRDefault="00794C8A">
      <w:pPr>
        <w:pStyle w:val="a"/>
        <w:rPr>
          <w:rFonts w:hint="cs"/>
          <w:rtl/>
        </w:rPr>
      </w:pPr>
      <w:r>
        <w:rPr>
          <w:rFonts w:hint="cs"/>
          <w:rtl/>
        </w:rPr>
        <w:t>36 שנים אתם אומרים זאת.</w:t>
      </w:r>
    </w:p>
    <w:p w14:paraId="5132E50C" w14:textId="77777777" w:rsidR="00000000" w:rsidRDefault="00794C8A">
      <w:pPr>
        <w:pStyle w:val="a"/>
        <w:ind w:firstLine="0"/>
        <w:rPr>
          <w:rFonts w:hint="cs"/>
          <w:rtl/>
        </w:rPr>
      </w:pPr>
    </w:p>
    <w:p w14:paraId="2889EDE7" w14:textId="77777777" w:rsidR="00000000" w:rsidRDefault="00794C8A">
      <w:pPr>
        <w:pStyle w:val="SpeakerCon"/>
        <w:rPr>
          <w:rtl/>
        </w:rPr>
      </w:pPr>
      <w:bookmarkStart w:id="228" w:name="FS000000505T15_07_2003_18_33_47C"/>
      <w:bookmarkEnd w:id="228"/>
      <w:r>
        <w:rPr>
          <w:rtl/>
        </w:rPr>
        <w:t>אבשלום וילן (מרצ):</w:t>
      </w:r>
    </w:p>
    <w:p w14:paraId="4E788A03" w14:textId="77777777" w:rsidR="00000000" w:rsidRDefault="00794C8A">
      <w:pPr>
        <w:pStyle w:val="a"/>
        <w:rPr>
          <w:rtl/>
        </w:rPr>
      </w:pPr>
    </w:p>
    <w:p w14:paraId="01537FCB" w14:textId="77777777" w:rsidR="00000000" w:rsidRDefault="00794C8A">
      <w:pPr>
        <w:pStyle w:val="a"/>
        <w:rPr>
          <w:rFonts w:hint="cs"/>
          <w:rtl/>
        </w:rPr>
      </w:pPr>
      <w:r>
        <w:rPr>
          <w:rFonts w:hint="cs"/>
          <w:rtl/>
        </w:rPr>
        <w:t>נכון, 36 שנים יותר מדי. אתם גררתם, מיעוט קיצוני ונחוש, את כל מדינת ישראל להרפתקה שכולנו נשלם עליה מחיר כבד.</w:t>
      </w:r>
    </w:p>
    <w:p w14:paraId="7B5A3508" w14:textId="77777777" w:rsidR="00000000" w:rsidRDefault="00794C8A">
      <w:pPr>
        <w:pStyle w:val="a"/>
        <w:ind w:firstLine="0"/>
        <w:rPr>
          <w:rFonts w:hint="cs"/>
          <w:rtl/>
        </w:rPr>
      </w:pPr>
    </w:p>
    <w:p w14:paraId="4EB16D24" w14:textId="77777777" w:rsidR="00000000" w:rsidRDefault="00794C8A">
      <w:pPr>
        <w:pStyle w:val="ac"/>
        <w:rPr>
          <w:rtl/>
        </w:rPr>
      </w:pPr>
      <w:r>
        <w:rPr>
          <w:rFonts w:hint="eastAsia"/>
          <w:rtl/>
        </w:rPr>
        <w:t>ניסן</w:t>
      </w:r>
      <w:r>
        <w:rPr>
          <w:rtl/>
        </w:rPr>
        <w:t xml:space="preserve"> סלומינסק</w:t>
      </w:r>
      <w:r>
        <w:rPr>
          <w:rtl/>
        </w:rPr>
        <w:t>י (מפד"ל):</w:t>
      </w:r>
    </w:p>
    <w:p w14:paraId="07B4DF6A" w14:textId="77777777" w:rsidR="00000000" w:rsidRDefault="00794C8A">
      <w:pPr>
        <w:pStyle w:val="a"/>
        <w:rPr>
          <w:rFonts w:hint="cs"/>
          <w:rtl/>
        </w:rPr>
      </w:pPr>
    </w:p>
    <w:p w14:paraId="40EB971C" w14:textId="77777777" w:rsidR="00000000" w:rsidRDefault="00794C8A">
      <w:pPr>
        <w:pStyle w:val="a"/>
        <w:rPr>
          <w:rFonts w:hint="cs"/>
          <w:rtl/>
        </w:rPr>
      </w:pPr>
      <w:r>
        <w:rPr>
          <w:rFonts w:hint="cs"/>
          <w:rtl/>
        </w:rPr>
        <w:t>אנחנו?</w:t>
      </w:r>
    </w:p>
    <w:p w14:paraId="2910F074" w14:textId="77777777" w:rsidR="00000000" w:rsidRDefault="00794C8A">
      <w:pPr>
        <w:pStyle w:val="a"/>
        <w:ind w:firstLine="0"/>
        <w:rPr>
          <w:rFonts w:hint="cs"/>
          <w:rtl/>
        </w:rPr>
      </w:pPr>
    </w:p>
    <w:p w14:paraId="09E55F78" w14:textId="77777777" w:rsidR="00000000" w:rsidRDefault="00794C8A">
      <w:pPr>
        <w:pStyle w:val="SpeakerCon"/>
        <w:rPr>
          <w:rtl/>
        </w:rPr>
      </w:pPr>
      <w:bookmarkStart w:id="229" w:name="FS000000505T15_07_2003_18_34_38C"/>
      <w:bookmarkEnd w:id="229"/>
      <w:r>
        <w:rPr>
          <w:rtl/>
        </w:rPr>
        <w:t>אבשלום וילן (מרצ):</w:t>
      </w:r>
    </w:p>
    <w:p w14:paraId="3F8C4374" w14:textId="77777777" w:rsidR="00000000" w:rsidRDefault="00794C8A">
      <w:pPr>
        <w:pStyle w:val="a"/>
        <w:rPr>
          <w:rtl/>
        </w:rPr>
      </w:pPr>
    </w:p>
    <w:p w14:paraId="03049036" w14:textId="77777777" w:rsidR="00000000" w:rsidRDefault="00794C8A">
      <w:pPr>
        <w:pStyle w:val="a"/>
        <w:rPr>
          <w:rFonts w:hint="cs"/>
          <w:rtl/>
        </w:rPr>
      </w:pPr>
      <w:r>
        <w:rPr>
          <w:rFonts w:hint="cs"/>
          <w:rtl/>
        </w:rPr>
        <w:t>נכון, אתם בלהט אמונתכם.</w:t>
      </w:r>
    </w:p>
    <w:p w14:paraId="611D1DA4" w14:textId="77777777" w:rsidR="00000000" w:rsidRDefault="00794C8A">
      <w:pPr>
        <w:pStyle w:val="a"/>
        <w:ind w:firstLine="0"/>
        <w:rPr>
          <w:rFonts w:hint="cs"/>
          <w:rtl/>
        </w:rPr>
      </w:pPr>
    </w:p>
    <w:p w14:paraId="3506F4FF" w14:textId="77777777" w:rsidR="00000000" w:rsidRDefault="00794C8A">
      <w:pPr>
        <w:pStyle w:val="ac"/>
        <w:rPr>
          <w:rtl/>
        </w:rPr>
      </w:pPr>
      <w:r>
        <w:rPr>
          <w:rFonts w:hint="eastAsia"/>
          <w:rtl/>
        </w:rPr>
        <w:t>ניסן</w:t>
      </w:r>
      <w:r>
        <w:rPr>
          <w:rtl/>
        </w:rPr>
        <w:t xml:space="preserve"> סלומינסקי (מפד"ל):</w:t>
      </w:r>
    </w:p>
    <w:p w14:paraId="66F1B200" w14:textId="77777777" w:rsidR="00000000" w:rsidRDefault="00794C8A">
      <w:pPr>
        <w:pStyle w:val="a"/>
        <w:rPr>
          <w:rFonts w:hint="cs"/>
          <w:rtl/>
        </w:rPr>
      </w:pPr>
    </w:p>
    <w:p w14:paraId="6146A242" w14:textId="77777777" w:rsidR="00000000" w:rsidRDefault="00794C8A">
      <w:pPr>
        <w:pStyle w:val="a"/>
        <w:rPr>
          <w:rFonts w:hint="cs"/>
          <w:rtl/>
        </w:rPr>
      </w:pPr>
      <w:r>
        <w:rPr>
          <w:rFonts w:hint="cs"/>
          <w:rtl/>
        </w:rPr>
        <w:t>מי העלה אותי לשם?</w:t>
      </w:r>
    </w:p>
    <w:p w14:paraId="6DCBAC45" w14:textId="77777777" w:rsidR="00000000" w:rsidRDefault="00794C8A">
      <w:pPr>
        <w:pStyle w:val="a"/>
        <w:ind w:firstLine="0"/>
        <w:rPr>
          <w:rFonts w:hint="cs"/>
          <w:rtl/>
        </w:rPr>
      </w:pPr>
    </w:p>
    <w:p w14:paraId="399CBB4B" w14:textId="77777777" w:rsidR="00000000" w:rsidRDefault="00794C8A">
      <w:pPr>
        <w:pStyle w:val="SpeakerCon"/>
        <w:rPr>
          <w:rtl/>
        </w:rPr>
      </w:pPr>
      <w:bookmarkStart w:id="230" w:name="FS000000505T15_07_2003_18_35_04C"/>
      <w:bookmarkEnd w:id="230"/>
      <w:r>
        <w:rPr>
          <w:rtl/>
        </w:rPr>
        <w:t>אבשלום וילן (מרצ):</w:t>
      </w:r>
    </w:p>
    <w:p w14:paraId="4CC9F932" w14:textId="77777777" w:rsidR="00000000" w:rsidRDefault="00794C8A">
      <w:pPr>
        <w:pStyle w:val="a"/>
        <w:rPr>
          <w:rtl/>
        </w:rPr>
      </w:pPr>
    </w:p>
    <w:p w14:paraId="7B69E1E8" w14:textId="77777777" w:rsidR="00000000" w:rsidRDefault="00794C8A">
      <w:pPr>
        <w:pStyle w:val="a"/>
        <w:rPr>
          <w:rFonts w:hint="cs"/>
          <w:rtl/>
        </w:rPr>
      </w:pPr>
      <w:r>
        <w:rPr>
          <w:rFonts w:hint="cs"/>
          <w:rtl/>
        </w:rPr>
        <w:t>שכנעתם את ממשלות ישראל אחת אחרי השנייה, לצערי הרב.</w:t>
      </w:r>
    </w:p>
    <w:p w14:paraId="280C6CF4" w14:textId="77777777" w:rsidR="00000000" w:rsidRDefault="00794C8A">
      <w:pPr>
        <w:pStyle w:val="a"/>
        <w:ind w:firstLine="0"/>
        <w:rPr>
          <w:rFonts w:hint="cs"/>
          <w:rtl/>
        </w:rPr>
      </w:pPr>
    </w:p>
    <w:p w14:paraId="7FBCA73A" w14:textId="77777777" w:rsidR="00000000" w:rsidRDefault="00794C8A">
      <w:pPr>
        <w:pStyle w:val="ac"/>
        <w:rPr>
          <w:rtl/>
        </w:rPr>
      </w:pPr>
      <w:r>
        <w:rPr>
          <w:rFonts w:hint="eastAsia"/>
          <w:rtl/>
        </w:rPr>
        <w:t>ניסן</w:t>
      </w:r>
      <w:r>
        <w:rPr>
          <w:rtl/>
        </w:rPr>
        <w:t xml:space="preserve"> סלומינסקי (מפד"ל):</w:t>
      </w:r>
    </w:p>
    <w:p w14:paraId="03684D11" w14:textId="77777777" w:rsidR="00000000" w:rsidRDefault="00794C8A">
      <w:pPr>
        <w:pStyle w:val="a"/>
        <w:rPr>
          <w:rFonts w:hint="cs"/>
          <w:rtl/>
        </w:rPr>
      </w:pPr>
    </w:p>
    <w:p w14:paraId="5361355B" w14:textId="77777777" w:rsidR="00000000" w:rsidRDefault="00794C8A">
      <w:pPr>
        <w:pStyle w:val="a"/>
        <w:rPr>
          <w:rFonts w:hint="cs"/>
          <w:rtl/>
        </w:rPr>
      </w:pPr>
      <w:r>
        <w:rPr>
          <w:rFonts w:hint="cs"/>
          <w:rtl/>
        </w:rPr>
        <w:t>גם פרס העלה אותנו.</w:t>
      </w:r>
    </w:p>
    <w:p w14:paraId="5348B607" w14:textId="77777777" w:rsidR="00000000" w:rsidRDefault="00794C8A">
      <w:pPr>
        <w:pStyle w:val="a"/>
        <w:ind w:firstLine="0"/>
        <w:rPr>
          <w:rFonts w:hint="cs"/>
          <w:rtl/>
        </w:rPr>
      </w:pPr>
    </w:p>
    <w:p w14:paraId="277C1FCF" w14:textId="77777777" w:rsidR="00000000" w:rsidRDefault="00794C8A">
      <w:pPr>
        <w:pStyle w:val="SpeakerCon"/>
        <w:rPr>
          <w:rtl/>
        </w:rPr>
      </w:pPr>
      <w:bookmarkStart w:id="231" w:name="FS000000505T15_07_2003_18_35_34C"/>
      <w:bookmarkEnd w:id="231"/>
      <w:r>
        <w:rPr>
          <w:rtl/>
        </w:rPr>
        <w:t>אבשלום וילן (מרצ):</w:t>
      </w:r>
    </w:p>
    <w:p w14:paraId="5FDD05F0" w14:textId="77777777" w:rsidR="00000000" w:rsidRDefault="00794C8A">
      <w:pPr>
        <w:pStyle w:val="a"/>
        <w:rPr>
          <w:rtl/>
        </w:rPr>
      </w:pPr>
    </w:p>
    <w:p w14:paraId="3D39BBCD" w14:textId="77777777" w:rsidR="00000000" w:rsidRDefault="00794C8A">
      <w:pPr>
        <w:pStyle w:val="a"/>
        <w:rPr>
          <w:rFonts w:hint="cs"/>
          <w:rtl/>
        </w:rPr>
      </w:pPr>
      <w:r>
        <w:rPr>
          <w:rFonts w:hint="cs"/>
          <w:rtl/>
        </w:rPr>
        <w:t>מיגאל אלון</w:t>
      </w:r>
      <w:r>
        <w:rPr>
          <w:rFonts w:hint="cs"/>
          <w:rtl/>
        </w:rPr>
        <w:t xml:space="preserve"> ב-1968 במלון "פארק", דרך שמעון פרס, דרך משה דיין, דרך כולם. אתה מתנחם בזה? </w:t>
      </w:r>
    </w:p>
    <w:p w14:paraId="6AE68BB9" w14:textId="77777777" w:rsidR="00000000" w:rsidRDefault="00794C8A">
      <w:pPr>
        <w:pStyle w:val="a"/>
        <w:ind w:firstLine="0"/>
        <w:rPr>
          <w:rFonts w:hint="cs"/>
          <w:rtl/>
        </w:rPr>
      </w:pPr>
    </w:p>
    <w:p w14:paraId="298B39C2" w14:textId="77777777" w:rsidR="00000000" w:rsidRDefault="00794C8A">
      <w:pPr>
        <w:pStyle w:val="ac"/>
        <w:rPr>
          <w:rtl/>
        </w:rPr>
      </w:pPr>
      <w:r>
        <w:rPr>
          <w:rFonts w:hint="eastAsia"/>
          <w:rtl/>
        </w:rPr>
        <w:t>ניסן</w:t>
      </w:r>
      <w:r>
        <w:rPr>
          <w:rtl/>
        </w:rPr>
        <w:t xml:space="preserve"> סלומינסקי (מפד"ל):</w:t>
      </w:r>
    </w:p>
    <w:p w14:paraId="5D33A390" w14:textId="77777777" w:rsidR="00000000" w:rsidRDefault="00794C8A">
      <w:pPr>
        <w:pStyle w:val="a"/>
        <w:rPr>
          <w:rFonts w:hint="cs"/>
          <w:rtl/>
        </w:rPr>
      </w:pPr>
    </w:p>
    <w:p w14:paraId="2116AE38" w14:textId="77777777" w:rsidR="00000000" w:rsidRDefault="00794C8A">
      <w:pPr>
        <w:pStyle w:val="a"/>
        <w:rPr>
          <w:rFonts w:hint="cs"/>
          <w:rtl/>
        </w:rPr>
      </w:pPr>
      <w:r>
        <w:rPr>
          <w:rFonts w:hint="cs"/>
          <w:rtl/>
        </w:rPr>
        <w:t>אנחנו הרוב.</w:t>
      </w:r>
    </w:p>
    <w:p w14:paraId="7E266B30" w14:textId="77777777" w:rsidR="00000000" w:rsidRDefault="00794C8A">
      <w:pPr>
        <w:pStyle w:val="a"/>
        <w:ind w:firstLine="0"/>
        <w:rPr>
          <w:rFonts w:hint="cs"/>
          <w:rtl/>
        </w:rPr>
      </w:pPr>
    </w:p>
    <w:p w14:paraId="22EB1044" w14:textId="77777777" w:rsidR="00000000" w:rsidRDefault="00794C8A">
      <w:pPr>
        <w:pStyle w:val="SpeakerCon"/>
        <w:rPr>
          <w:rtl/>
        </w:rPr>
      </w:pPr>
      <w:bookmarkStart w:id="232" w:name="FS000000505T15_07_2003_18_36_12C"/>
      <w:bookmarkEnd w:id="232"/>
      <w:r>
        <w:rPr>
          <w:rtl/>
        </w:rPr>
        <w:t>אבשלום וילן (מרצ):</w:t>
      </w:r>
    </w:p>
    <w:p w14:paraId="2EDBD60C" w14:textId="77777777" w:rsidR="00000000" w:rsidRDefault="00794C8A">
      <w:pPr>
        <w:pStyle w:val="a"/>
        <w:rPr>
          <w:rtl/>
        </w:rPr>
      </w:pPr>
    </w:p>
    <w:p w14:paraId="42AF5FED" w14:textId="77777777" w:rsidR="00000000" w:rsidRDefault="00794C8A">
      <w:pPr>
        <w:pStyle w:val="a"/>
        <w:rPr>
          <w:rFonts w:hint="cs"/>
          <w:rtl/>
        </w:rPr>
      </w:pPr>
      <w:r>
        <w:rPr>
          <w:rFonts w:hint="cs"/>
          <w:rtl/>
        </w:rPr>
        <w:t>לא הייתם רוב מעולם. מעולם לא הייתם רוב. הצלחתם לכפות את דעתכם עקב זחיחות הדעת של ההנהגה. אני אזכיר לך מה אמר חבר הכנסת י</w:t>
      </w:r>
      <w:r>
        <w:rPr>
          <w:rFonts w:hint="cs"/>
          <w:rtl/>
        </w:rPr>
        <w:t>וסי שריד לישראל גלילי חודש לפני מלחמת יום הכיפורים על ימית. הוא תיאר בדיוק את מה שקרה אז, חודש לפני מלחמת יום הכיפורים. לא הייתם רוב, בקהות חושים טמטמתם עם שלם. לא הייתם רוב. הובלתם לכיוון לא נכון מהתחלה, והיו מעט אנשים גם אז, והיום הם רוב, שראו את האמת.</w:t>
      </w:r>
    </w:p>
    <w:p w14:paraId="5CFFF192" w14:textId="77777777" w:rsidR="00000000" w:rsidRDefault="00794C8A">
      <w:pPr>
        <w:pStyle w:val="a"/>
        <w:rPr>
          <w:rFonts w:hint="cs"/>
          <w:rtl/>
        </w:rPr>
      </w:pPr>
    </w:p>
    <w:p w14:paraId="61E34C26" w14:textId="77777777" w:rsidR="00000000" w:rsidRDefault="00794C8A">
      <w:pPr>
        <w:pStyle w:val="a"/>
        <w:rPr>
          <w:rFonts w:hint="cs"/>
          <w:rtl/>
        </w:rPr>
      </w:pPr>
      <w:r>
        <w:rPr>
          <w:rFonts w:hint="cs"/>
          <w:rtl/>
        </w:rPr>
        <w:t>לעצם העניין, אדוני היושב-ראש, לצערי, הממשלה הזאת, שמצד אחד הצביעה על מפת הדרכים, עושה היום שורה של צעדים, שורה של מהלכים המנוגדים למפה. אתן שלוש דוגמאות. הראשונה - הגדר. במקום להקים גדר ביטחונית על "הקו הירוק", מנסים להזחיל אותה פנימה. לפני שבוע עמד כאן שר</w:t>
      </w:r>
      <w:r>
        <w:rPr>
          <w:rFonts w:hint="cs"/>
          <w:rtl/>
        </w:rPr>
        <w:t xml:space="preserve"> הביטחון ואמר, שגם את כל אצבע-אריאל הוא יכניס פנימה.</w:t>
      </w:r>
    </w:p>
    <w:p w14:paraId="67ED2D09" w14:textId="77777777" w:rsidR="00000000" w:rsidRDefault="00794C8A">
      <w:pPr>
        <w:pStyle w:val="a"/>
        <w:ind w:firstLine="0"/>
        <w:rPr>
          <w:rFonts w:hint="cs"/>
          <w:rtl/>
        </w:rPr>
      </w:pPr>
    </w:p>
    <w:p w14:paraId="10E5AD4E" w14:textId="77777777" w:rsidR="00000000" w:rsidRDefault="00794C8A">
      <w:pPr>
        <w:pStyle w:val="ac"/>
        <w:rPr>
          <w:rtl/>
        </w:rPr>
      </w:pPr>
      <w:r>
        <w:rPr>
          <w:rFonts w:hint="eastAsia"/>
          <w:rtl/>
        </w:rPr>
        <w:t>ניסן</w:t>
      </w:r>
      <w:r>
        <w:rPr>
          <w:rtl/>
        </w:rPr>
        <w:t xml:space="preserve"> סלומינסקי (מפד"ל):</w:t>
      </w:r>
    </w:p>
    <w:p w14:paraId="5636468D" w14:textId="77777777" w:rsidR="00000000" w:rsidRDefault="00794C8A">
      <w:pPr>
        <w:pStyle w:val="a"/>
        <w:rPr>
          <w:rFonts w:hint="cs"/>
          <w:rtl/>
        </w:rPr>
      </w:pPr>
    </w:p>
    <w:p w14:paraId="7B3D786B" w14:textId="77777777" w:rsidR="00000000" w:rsidRDefault="00794C8A">
      <w:pPr>
        <w:pStyle w:val="a"/>
        <w:rPr>
          <w:rFonts w:hint="cs"/>
          <w:rtl/>
        </w:rPr>
      </w:pPr>
      <w:r>
        <w:rPr>
          <w:rFonts w:hint="cs"/>
          <w:rtl/>
        </w:rPr>
        <w:t>כי הוא שומע את מה שאני אומר, לא את מה שאתה אומר.</w:t>
      </w:r>
    </w:p>
    <w:p w14:paraId="0041A1FA" w14:textId="77777777" w:rsidR="00000000" w:rsidRDefault="00794C8A">
      <w:pPr>
        <w:pStyle w:val="SpeakerCon"/>
        <w:rPr>
          <w:rFonts w:hint="cs"/>
          <w:rtl/>
        </w:rPr>
      </w:pPr>
      <w:bookmarkStart w:id="233" w:name="FS000000505T15_07_2003_18_40_00C"/>
      <w:bookmarkEnd w:id="233"/>
    </w:p>
    <w:p w14:paraId="70EFA618" w14:textId="77777777" w:rsidR="00000000" w:rsidRDefault="00794C8A">
      <w:pPr>
        <w:pStyle w:val="SpeakerCon"/>
        <w:rPr>
          <w:rtl/>
        </w:rPr>
      </w:pPr>
      <w:r>
        <w:rPr>
          <w:rtl/>
        </w:rPr>
        <w:t>אבשלום וילן (מרצ):</w:t>
      </w:r>
    </w:p>
    <w:p w14:paraId="34C3E25A" w14:textId="77777777" w:rsidR="00000000" w:rsidRDefault="00794C8A">
      <w:pPr>
        <w:pStyle w:val="a"/>
        <w:rPr>
          <w:rtl/>
        </w:rPr>
      </w:pPr>
    </w:p>
    <w:p w14:paraId="59CF73AE" w14:textId="77777777" w:rsidR="00000000" w:rsidRDefault="00794C8A">
      <w:pPr>
        <w:pStyle w:val="a"/>
        <w:rPr>
          <w:rFonts w:hint="cs"/>
          <w:rtl/>
        </w:rPr>
      </w:pPr>
      <w:r>
        <w:rPr>
          <w:rFonts w:hint="cs"/>
          <w:rtl/>
        </w:rPr>
        <w:t>איך אני יודע שזה בעצם סתם - כי בסוף החודש יהיה ראש הממשלה בוושינגטון, ואני יודע מה בדיוק מכינים לו שם: הבהר</w:t>
      </w:r>
      <w:r>
        <w:rPr>
          <w:rFonts w:hint="cs"/>
          <w:rtl/>
        </w:rPr>
        <w:t xml:space="preserve">ה חד-משמעית שהגדר תלך בדיוק על התוואי המקורי ולא על התוואי הנוכחי. הבושה תיגרם אז, שבועיים ימים מהיום. ראש הממשלה הוא גיבור גדול אצל בלייר, אבל כאשר הוא יגיע לקונדוליסה ויקבל את האולטימטום מהנשיא האמריקני, הגדר תחזור למקומה. לשם מה ההתבזות? </w:t>
      </w:r>
    </w:p>
    <w:p w14:paraId="0695C403" w14:textId="77777777" w:rsidR="00000000" w:rsidRDefault="00794C8A">
      <w:pPr>
        <w:pStyle w:val="a"/>
        <w:rPr>
          <w:rFonts w:hint="cs"/>
          <w:rtl/>
        </w:rPr>
      </w:pPr>
    </w:p>
    <w:p w14:paraId="3A8D6CD9" w14:textId="77777777" w:rsidR="00000000" w:rsidRDefault="00794C8A">
      <w:pPr>
        <w:pStyle w:val="a"/>
        <w:rPr>
          <w:rFonts w:hint="cs"/>
          <w:rtl/>
        </w:rPr>
      </w:pPr>
      <w:r>
        <w:rPr>
          <w:rFonts w:hint="cs"/>
          <w:rtl/>
        </w:rPr>
        <w:t>אותו דבר בסיפ</w:t>
      </w:r>
      <w:r>
        <w:rPr>
          <w:rFonts w:hint="cs"/>
          <w:rtl/>
        </w:rPr>
        <w:t>ור המאחזים הבלתי-חוקיים: הרי כל ילד יודע שיש היום יותר מאחזים בלתי חוקיים שהוקמו לאחר פינוי המאחזים הבלתי-חוקיים הקודמים. הכול חארטה ברתה: איזה קרוון, איזה שער, זו הצגה אחת גדולה. גם שם צריך לקבל כרטיס צהוב או אדום מבוש?</w:t>
      </w:r>
    </w:p>
    <w:p w14:paraId="5E959ECA" w14:textId="77777777" w:rsidR="00000000" w:rsidRDefault="00794C8A">
      <w:pPr>
        <w:pStyle w:val="a"/>
        <w:rPr>
          <w:rFonts w:hint="cs"/>
          <w:rtl/>
        </w:rPr>
      </w:pPr>
    </w:p>
    <w:p w14:paraId="2CF9A30B" w14:textId="77777777" w:rsidR="00000000" w:rsidRDefault="00794C8A">
      <w:pPr>
        <w:pStyle w:val="a"/>
        <w:rPr>
          <w:rFonts w:hint="cs"/>
          <w:rtl/>
        </w:rPr>
      </w:pPr>
      <w:r>
        <w:rPr>
          <w:rFonts w:hint="cs"/>
          <w:rtl/>
        </w:rPr>
        <w:t>אבל אני רוצה להתייחס לנקודה האחרונ</w:t>
      </w:r>
      <w:r>
        <w:rPr>
          <w:rFonts w:hint="cs"/>
          <w:rtl/>
        </w:rPr>
        <w:t>ה, אדוני היושב-ראש, והיא הרבה יותר מהותית, נושא האסירים. אני אינני יודע מדוע אנחנו נלחמים מצד אחד בספחים של הטרור - לצערנו,  אמש היתה לנו דוגמה אופיינית, אבל נראה בהחלט שאלה ספיחים,  ומתחילה איזו רגיעה. ואני שואל אותך, אדוני השר גדעון עזרא, כמי שהיה הרבה מ</w:t>
      </w:r>
      <w:r>
        <w:rPr>
          <w:rFonts w:hint="cs"/>
          <w:rtl/>
        </w:rPr>
        <w:t xml:space="preserve">אוד שנים בצמרת השב"כ, אתה הרי יודע שבעבר שחררנו לא פעם ולא פעמיים אסירים שהיה להם דם על הידיים, ראה עסקת ג'יבריל ב-1985. אנחנו יודעים שיש היום קרוב ל-7,000 אסירים. למה לבוא ולהתחייב עם המנטרות האלה, שאנחנו לא נשחרר מי שיש לו דם על הידיים? תגיד, לשיח' אחמד </w:t>
      </w:r>
      <w:r>
        <w:rPr>
          <w:rFonts w:hint="cs"/>
          <w:rtl/>
        </w:rPr>
        <w:t>יאסין לא היה דם על הידיים? מי לנו כאחמד יאסין. וכאשר נתפסו שלושה מ"בחורינו המצוינים" בירדן, לא עשינו עסקת חילופין? עשינו גם עשינו. לכן, אל תסתבכו בהצהרות. אני חושב שהמהלך הנכון ביותר מבחינתה של ישראל בעיתוי המתאים הוא לשחרר כמות משמעותית של אסירים, ומכל הא</w:t>
      </w:r>
      <w:r>
        <w:rPr>
          <w:rFonts w:hint="cs"/>
          <w:rtl/>
        </w:rPr>
        <w:t xml:space="preserve">רגונים, בצורה שתבנה את התהליך ולא תחסום אותו. </w:t>
      </w:r>
    </w:p>
    <w:p w14:paraId="7FF0B9E7" w14:textId="77777777" w:rsidR="00000000" w:rsidRDefault="00794C8A">
      <w:pPr>
        <w:pStyle w:val="a"/>
        <w:rPr>
          <w:rFonts w:hint="cs"/>
          <w:rtl/>
        </w:rPr>
      </w:pPr>
    </w:p>
    <w:p w14:paraId="5118DC1C" w14:textId="77777777" w:rsidR="00000000" w:rsidRDefault="00794C8A">
      <w:pPr>
        <w:pStyle w:val="a"/>
        <w:rPr>
          <w:rFonts w:hint="cs"/>
          <w:rtl/>
        </w:rPr>
      </w:pPr>
      <w:r>
        <w:rPr>
          <w:rFonts w:hint="cs"/>
          <w:rtl/>
        </w:rPr>
        <w:t>אני מציע לכם, במקום להסתבך בהצהרות חסרות שחר, שממילא לא תוכלו למלא אותן, כי בסופו של דבר תיסוגו גם בעניין הגדר, גם את המאחזים הבלתי-חוקיים תפנו וגם תשחררו אסירים - מוטב לעשות את זה ביוזמה ישראלית; לנצל את התנ</w:t>
      </w:r>
      <w:r>
        <w:rPr>
          <w:rFonts w:hint="cs"/>
          <w:rtl/>
        </w:rPr>
        <w:t>ופה, ולא להיגרר אחרי "הדוד הגדול" שיוציא כרטיס צהוב ואחריו כרטיס אדום, וכמו בכל הפעמים הקודמות גם הפעם תמלאו, כי פשוט אין ברירה.</w:t>
      </w:r>
    </w:p>
    <w:p w14:paraId="41C10E7D" w14:textId="77777777" w:rsidR="00000000" w:rsidRDefault="00794C8A">
      <w:pPr>
        <w:pStyle w:val="a"/>
        <w:ind w:firstLine="0"/>
        <w:rPr>
          <w:rtl/>
        </w:rPr>
      </w:pPr>
    </w:p>
    <w:p w14:paraId="2655B5F7" w14:textId="77777777" w:rsidR="00000000" w:rsidRDefault="00794C8A">
      <w:pPr>
        <w:pStyle w:val="ad"/>
        <w:rPr>
          <w:rtl/>
        </w:rPr>
      </w:pPr>
      <w:r>
        <w:rPr>
          <w:rtl/>
        </w:rPr>
        <w:t>היו"ר מיכאל נודלמן:</w:t>
      </w:r>
    </w:p>
    <w:p w14:paraId="4132956E" w14:textId="77777777" w:rsidR="00000000" w:rsidRDefault="00794C8A">
      <w:pPr>
        <w:pStyle w:val="a"/>
        <w:rPr>
          <w:rtl/>
        </w:rPr>
      </w:pPr>
    </w:p>
    <w:p w14:paraId="4C9B687D" w14:textId="77777777" w:rsidR="00000000" w:rsidRDefault="00794C8A">
      <w:pPr>
        <w:pStyle w:val="a"/>
        <w:rPr>
          <w:rFonts w:hint="cs"/>
          <w:rtl/>
        </w:rPr>
      </w:pPr>
      <w:r>
        <w:rPr>
          <w:rFonts w:hint="cs"/>
          <w:rtl/>
        </w:rPr>
        <w:t xml:space="preserve">תודה. חבר הכנסת עבד-אלמאלכ דהאמשה, אחריו </w:t>
      </w:r>
      <w:r>
        <w:rPr>
          <w:rtl/>
        </w:rPr>
        <w:t>–</w:t>
      </w:r>
      <w:r>
        <w:rPr>
          <w:rFonts w:hint="cs"/>
          <w:rtl/>
        </w:rPr>
        <w:t xml:space="preserve"> חבר הכנסת חיים רמון, ואחריו </w:t>
      </w:r>
      <w:r>
        <w:rPr>
          <w:rtl/>
        </w:rPr>
        <w:t>–</w:t>
      </w:r>
      <w:r>
        <w:rPr>
          <w:rFonts w:hint="cs"/>
          <w:rtl/>
        </w:rPr>
        <w:t xml:space="preserve"> חבר הכנסת נסים זאב.</w:t>
      </w:r>
    </w:p>
    <w:p w14:paraId="010460DA" w14:textId="77777777" w:rsidR="00000000" w:rsidRDefault="00794C8A">
      <w:pPr>
        <w:pStyle w:val="a"/>
        <w:ind w:firstLine="0"/>
        <w:rPr>
          <w:rFonts w:hint="cs"/>
          <w:rtl/>
        </w:rPr>
      </w:pPr>
    </w:p>
    <w:p w14:paraId="20042BB7" w14:textId="77777777" w:rsidR="00000000" w:rsidRDefault="00794C8A">
      <w:pPr>
        <w:pStyle w:val="Speaker"/>
        <w:rPr>
          <w:rtl/>
        </w:rPr>
      </w:pPr>
      <w:bookmarkStart w:id="234" w:name="FS000000550T15_07_2003_18_51_38"/>
      <w:bookmarkStart w:id="235" w:name="_Toc46140054"/>
      <w:bookmarkStart w:id="236" w:name="_Toc57365932"/>
      <w:bookmarkEnd w:id="234"/>
      <w:r>
        <w:rPr>
          <w:rFonts w:hint="eastAsia"/>
          <w:rtl/>
        </w:rPr>
        <w:t>עבד</w:t>
      </w:r>
      <w:r>
        <w:rPr>
          <w:rtl/>
        </w:rPr>
        <w:t xml:space="preserve">-אלמאלכ </w:t>
      </w:r>
      <w:r>
        <w:rPr>
          <w:rtl/>
        </w:rPr>
        <w:t>דהאמשה (רע"ם):</w:t>
      </w:r>
      <w:bookmarkEnd w:id="235"/>
      <w:bookmarkEnd w:id="236"/>
    </w:p>
    <w:p w14:paraId="5B0DDEE0" w14:textId="77777777" w:rsidR="00000000" w:rsidRDefault="00794C8A">
      <w:pPr>
        <w:pStyle w:val="a"/>
        <w:rPr>
          <w:rFonts w:hint="cs"/>
          <w:rtl/>
        </w:rPr>
      </w:pPr>
    </w:p>
    <w:p w14:paraId="3E2C2316" w14:textId="77777777" w:rsidR="00000000" w:rsidRDefault="00794C8A">
      <w:pPr>
        <w:pStyle w:val="a"/>
        <w:rPr>
          <w:rFonts w:hint="cs"/>
          <w:rtl/>
        </w:rPr>
      </w:pPr>
      <w:r>
        <w:rPr>
          <w:rFonts w:hint="cs"/>
          <w:rtl/>
        </w:rPr>
        <w:t>כבוד היושב-ראש, ידידי חברי הכנסת, אני לא יודע אם אנחנו  מתייחסים לתהליך כולו ברצינות הראויה, ואם כולם, לרבות אלה שדיברו לפני מהקואליציה ומהממשלה, אכן רואים את הדברים כהווייתם, או  שהם רוצים לאחז את עינינו ואת עיני העם כולו. השאלה היא מה הממ</w:t>
      </w:r>
      <w:r>
        <w:rPr>
          <w:rFonts w:hint="cs"/>
          <w:rtl/>
        </w:rPr>
        <w:t>שלה שלנו רוצה, האם הממשלה הזאת רוצה באמת לעשות שלום ולממש את מפת הדרכים ולהקים גדר שתגן על תושבי המדינה.</w:t>
      </w:r>
    </w:p>
    <w:p w14:paraId="3E4ACDC5" w14:textId="77777777" w:rsidR="00000000" w:rsidRDefault="00794C8A">
      <w:pPr>
        <w:pStyle w:val="a"/>
        <w:ind w:firstLine="0"/>
        <w:rPr>
          <w:rFonts w:hint="cs"/>
          <w:rtl/>
        </w:rPr>
      </w:pPr>
    </w:p>
    <w:p w14:paraId="56C4E30B" w14:textId="77777777" w:rsidR="00000000" w:rsidRDefault="00794C8A">
      <w:pPr>
        <w:pStyle w:val="a"/>
        <w:rPr>
          <w:rFonts w:hint="cs"/>
          <w:rtl/>
        </w:rPr>
      </w:pPr>
      <w:r>
        <w:rPr>
          <w:rFonts w:hint="cs"/>
          <w:rtl/>
        </w:rPr>
        <w:t>אם התשובה היא חיובית ורצינית, אין יותר קל מלעשות את זה. אבל תחת ללכת באופן רציני ויסודי ולנסות לענות על השאלה הזאת ולקדם אותה, היא מעסיקה את עצמה, מעס</w:t>
      </w:r>
      <w:r>
        <w:rPr>
          <w:rFonts w:hint="cs"/>
          <w:rtl/>
        </w:rPr>
        <w:t>יקה את הציבור ומעסיקה את אירופה היום. ראש הממשלה הלך ללונדון, לבלייר, להגיד לו: אל תדבר עם ערפאת. מה אכפת לך מערפאת? לפעמים העניין הוא אישי. אילו היה מדובר בעניין אישי, הייתי יכול להבין. בסדר, מר שרון לא מוכן לדבר עם ערפאת, לא סובל אותו, לא אוהב אותו ומעול</w:t>
      </w:r>
      <w:r>
        <w:rPr>
          <w:rFonts w:hint="cs"/>
          <w:rtl/>
        </w:rPr>
        <w:t>ם לא לחץ לו יד, כך הוא אמר. בסדר. אבל זה לא עניין אישי. אתה עומד בראש ממשלה, הוא עומד שם גם בראש מדינה בדרך או ממשלה או נשיאות, או איך שתקרא לזה, רשות. אדוני, אתה רוצה לעשות שלום, מה אכפת לך מי עומד שם ומי עומד פה? בוא תשב לשולחן הדיונים ותגיד מה הם התנאים</w:t>
      </w:r>
      <w:r>
        <w:rPr>
          <w:rFonts w:hint="cs"/>
          <w:rtl/>
        </w:rPr>
        <w:t xml:space="preserve">. אולי זה יקל עליך לפתור בעיות אחרות, תחת ללכת לכל העולם ולנסות לנטרל את ערפאת, יהיו לך דברים אחרים, הרבה יותר רציניים, לעסוק בהם. </w:t>
      </w:r>
    </w:p>
    <w:p w14:paraId="5A470D16" w14:textId="77777777" w:rsidR="00000000" w:rsidRDefault="00794C8A">
      <w:pPr>
        <w:pStyle w:val="a"/>
        <w:rPr>
          <w:rFonts w:hint="cs"/>
          <w:rtl/>
        </w:rPr>
      </w:pPr>
    </w:p>
    <w:p w14:paraId="72CDFB00" w14:textId="77777777" w:rsidR="00000000" w:rsidRDefault="00794C8A">
      <w:pPr>
        <w:pStyle w:val="a"/>
        <w:rPr>
          <w:rFonts w:hint="cs"/>
          <w:rtl/>
        </w:rPr>
      </w:pPr>
      <w:r>
        <w:rPr>
          <w:rFonts w:hint="cs"/>
          <w:rtl/>
        </w:rPr>
        <w:t>זה יפתור את הבעיה של שחרור האסירים או השבויים, תלוי איך אתה מסתכל על העניין הזה. אם יהיה שלום, אז מי צריך להחזיק פה אלפי פל</w:t>
      </w:r>
      <w:r>
        <w:rPr>
          <w:rFonts w:hint="cs"/>
          <w:rtl/>
        </w:rPr>
        <w:t>סטינים? בשביל מה? מה יש להם? כל סכסוך שהיה בעולם בין עמים נגמר והסתיים בשחרור של כל שבויי המלחמה. היו חילופין, כן.</w:t>
      </w:r>
    </w:p>
    <w:p w14:paraId="6323326C" w14:textId="77777777" w:rsidR="00000000" w:rsidRDefault="00794C8A">
      <w:pPr>
        <w:pStyle w:val="a"/>
        <w:ind w:firstLine="0"/>
        <w:rPr>
          <w:rFonts w:hint="cs"/>
          <w:rtl/>
        </w:rPr>
      </w:pPr>
    </w:p>
    <w:p w14:paraId="58524A26" w14:textId="77777777" w:rsidR="00000000" w:rsidRDefault="00794C8A">
      <w:pPr>
        <w:pStyle w:val="ac"/>
        <w:rPr>
          <w:rtl/>
        </w:rPr>
      </w:pPr>
      <w:r>
        <w:rPr>
          <w:rFonts w:hint="eastAsia"/>
          <w:rtl/>
        </w:rPr>
        <w:t>צבי</w:t>
      </w:r>
      <w:r>
        <w:rPr>
          <w:rtl/>
        </w:rPr>
        <w:t xml:space="preserve"> הנדל (האיחוד הלאומי - ישראל ביתנו):</w:t>
      </w:r>
    </w:p>
    <w:p w14:paraId="67F389BD" w14:textId="77777777" w:rsidR="00000000" w:rsidRDefault="00794C8A">
      <w:pPr>
        <w:pStyle w:val="a"/>
        <w:rPr>
          <w:rFonts w:hint="cs"/>
          <w:rtl/>
        </w:rPr>
      </w:pPr>
    </w:p>
    <w:p w14:paraId="04F8141F" w14:textId="77777777" w:rsidR="00000000" w:rsidRDefault="00794C8A">
      <w:pPr>
        <w:pStyle w:val="a"/>
        <w:rPr>
          <w:rFonts w:hint="cs"/>
          <w:rtl/>
        </w:rPr>
      </w:pPr>
      <w:r>
        <w:rPr>
          <w:rFonts w:hint="cs"/>
          <w:rtl/>
        </w:rPr>
        <w:t>היו חילופי אוכלוסין. הפלסטינים יעברו לירדן.</w:t>
      </w:r>
    </w:p>
    <w:p w14:paraId="3C28916D" w14:textId="77777777" w:rsidR="00000000" w:rsidRDefault="00794C8A">
      <w:pPr>
        <w:pStyle w:val="a"/>
        <w:ind w:firstLine="0"/>
        <w:rPr>
          <w:rFonts w:hint="cs"/>
          <w:rtl/>
        </w:rPr>
      </w:pPr>
    </w:p>
    <w:p w14:paraId="7B5FC3DB" w14:textId="77777777" w:rsidR="00000000" w:rsidRDefault="00794C8A">
      <w:pPr>
        <w:pStyle w:val="SpeakerCon"/>
        <w:rPr>
          <w:rtl/>
        </w:rPr>
      </w:pPr>
      <w:bookmarkStart w:id="237" w:name="FS000000550T15_07_2003_18_04_44"/>
      <w:bookmarkStart w:id="238" w:name="FS000000550T15_07_2003_18_04_51C"/>
      <w:bookmarkEnd w:id="237"/>
      <w:bookmarkEnd w:id="238"/>
      <w:r>
        <w:rPr>
          <w:rtl/>
        </w:rPr>
        <w:t>עבד-אלמאלכ דהאמשה (רע"ם):</w:t>
      </w:r>
    </w:p>
    <w:p w14:paraId="23E9B0C8" w14:textId="77777777" w:rsidR="00000000" w:rsidRDefault="00794C8A">
      <w:pPr>
        <w:pStyle w:val="a"/>
        <w:rPr>
          <w:rtl/>
        </w:rPr>
      </w:pPr>
    </w:p>
    <w:p w14:paraId="572FA4D3" w14:textId="77777777" w:rsidR="00000000" w:rsidRDefault="00794C8A">
      <w:pPr>
        <w:pStyle w:val="a"/>
        <w:rPr>
          <w:rFonts w:hint="cs"/>
          <w:rtl/>
        </w:rPr>
      </w:pPr>
      <w:r>
        <w:rPr>
          <w:rFonts w:hint="cs"/>
          <w:rtl/>
        </w:rPr>
        <w:t>לא חילופי אוכלוסין. צבי הנד</w:t>
      </w:r>
      <w:r>
        <w:rPr>
          <w:rFonts w:hint="cs"/>
          <w:rtl/>
        </w:rPr>
        <w:t>ל, אתה בכל מקרה - - - אדוני, זה לא על חשבוני.</w:t>
      </w:r>
    </w:p>
    <w:p w14:paraId="59D30705" w14:textId="77777777" w:rsidR="00000000" w:rsidRDefault="00794C8A">
      <w:pPr>
        <w:pStyle w:val="a"/>
        <w:ind w:firstLine="0"/>
        <w:rPr>
          <w:rFonts w:hint="cs"/>
          <w:rtl/>
        </w:rPr>
      </w:pPr>
    </w:p>
    <w:p w14:paraId="0FC138E4" w14:textId="77777777" w:rsidR="00000000" w:rsidRDefault="00794C8A">
      <w:pPr>
        <w:pStyle w:val="ac"/>
        <w:rPr>
          <w:rtl/>
        </w:rPr>
      </w:pPr>
      <w:r>
        <w:rPr>
          <w:rFonts w:hint="eastAsia"/>
          <w:rtl/>
        </w:rPr>
        <w:t>טלב</w:t>
      </w:r>
      <w:r>
        <w:rPr>
          <w:rtl/>
        </w:rPr>
        <w:t xml:space="preserve"> אלסאנע (רע"ם):</w:t>
      </w:r>
    </w:p>
    <w:p w14:paraId="02B02FCA" w14:textId="77777777" w:rsidR="00000000" w:rsidRDefault="00794C8A">
      <w:pPr>
        <w:pStyle w:val="a"/>
        <w:rPr>
          <w:rFonts w:hint="cs"/>
          <w:rtl/>
        </w:rPr>
      </w:pPr>
    </w:p>
    <w:p w14:paraId="3C260B42" w14:textId="77777777" w:rsidR="00000000" w:rsidRDefault="00794C8A">
      <w:pPr>
        <w:pStyle w:val="a"/>
        <w:rPr>
          <w:rFonts w:hint="cs"/>
          <w:rtl/>
        </w:rPr>
      </w:pPr>
      <w:r>
        <w:rPr>
          <w:rFonts w:hint="cs"/>
          <w:rtl/>
        </w:rPr>
        <w:t>אתה תשלם את המחיר. אתה הראשון שתשלם את המחיר.</w:t>
      </w:r>
    </w:p>
    <w:p w14:paraId="1A8AC9A2" w14:textId="77777777" w:rsidR="00000000" w:rsidRDefault="00794C8A">
      <w:pPr>
        <w:pStyle w:val="a"/>
        <w:ind w:firstLine="0"/>
        <w:rPr>
          <w:rFonts w:hint="cs"/>
          <w:rtl/>
        </w:rPr>
      </w:pPr>
    </w:p>
    <w:p w14:paraId="5966107C" w14:textId="77777777" w:rsidR="00000000" w:rsidRDefault="00794C8A">
      <w:pPr>
        <w:pStyle w:val="ac"/>
        <w:rPr>
          <w:rtl/>
        </w:rPr>
      </w:pPr>
      <w:bookmarkStart w:id="239" w:name="FS000000550T15_07_2003_18_05_30C"/>
      <w:bookmarkEnd w:id="239"/>
      <w:r>
        <w:rPr>
          <w:rtl/>
        </w:rPr>
        <w:t>צבי הנדל (האיחוד הלאומי - ישראל ביתנו):</w:t>
      </w:r>
    </w:p>
    <w:p w14:paraId="3B934D93" w14:textId="77777777" w:rsidR="00000000" w:rsidRDefault="00794C8A">
      <w:pPr>
        <w:pStyle w:val="a"/>
        <w:rPr>
          <w:rtl/>
        </w:rPr>
      </w:pPr>
    </w:p>
    <w:p w14:paraId="1D13C2CB" w14:textId="77777777" w:rsidR="00000000" w:rsidRDefault="00794C8A">
      <w:pPr>
        <w:pStyle w:val="a"/>
        <w:rPr>
          <w:rFonts w:hint="cs"/>
          <w:rtl/>
        </w:rPr>
      </w:pPr>
      <w:r>
        <w:rPr>
          <w:rFonts w:hint="cs"/>
          <w:rtl/>
        </w:rPr>
        <w:t>בחיים לא תזכה לזה.</w:t>
      </w:r>
    </w:p>
    <w:p w14:paraId="1A2496AD" w14:textId="77777777" w:rsidR="00000000" w:rsidRDefault="00794C8A">
      <w:pPr>
        <w:pStyle w:val="a"/>
        <w:ind w:firstLine="0"/>
        <w:rPr>
          <w:rFonts w:hint="cs"/>
          <w:rtl/>
        </w:rPr>
      </w:pPr>
    </w:p>
    <w:p w14:paraId="08B535C8" w14:textId="77777777" w:rsidR="00000000" w:rsidRDefault="00794C8A">
      <w:pPr>
        <w:pStyle w:val="ad"/>
        <w:rPr>
          <w:rtl/>
        </w:rPr>
      </w:pPr>
      <w:r>
        <w:rPr>
          <w:rtl/>
        </w:rPr>
        <w:t>היו"ר מיכאל נודלמן:</w:t>
      </w:r>
    </w:p>
    <w:p w14:paraId="2ADCDF59" w14:textId="77777777" w:rsidR="00000000" w:rsidRDefault="00794C8A">
      <w:pPr>
        <w:pStyle w:val="a"/>
        <w:rPr>
          <w:rtl/>
        </w:rPr>
      </w:pPr>
    </w:p>
    <w:p w14:paraId="76711AD1" w14:textId="77777777" w:rsidR="00000000" w:rsidRDefault="00794C8A">
      <w:pPr>
        <w:pStyle w:val="a"/>
        <w:rPr>
          <w:rFonts w:hint="cs"/>
          <w:rtl/>
        </w:rPr>
      </w:pPr>
      <w:r>
        <w:rPr>
          <w:rFonts w:hint="cs"/>
          <w:rtl/>
        </w:rPr>
        <w:t>רבותי, סיימנו. חברי הכנסת, הוא שמע. בבקשה, תמשיך.</w:t>
      </w:r>
    </w:p>
    <w:p w14:paraId="6C1EBAAF" w14:textId="77777777" w:rsidR="00000000" w:rsidRDefault="00794C8A">
      <w:pPr>
        <w:pStyle w:val="a"/>
        <w:ind w:firstLine="0"/>
        <w:rPr>
          <w:rFonts w:hint="cs"/>
          <w:rtl/>
        </w:rPr>
      </w:pPr>
    </w:p>
    <w:p w14:paraId="71ECC807" w14:textId="77777777" w:rsidR="00000000" w:rsidRDefault="00794C8A">
      <w:pPr>
        <w:pStyle w:val="SpeakerCon"/>
        <w:rPr>
          <w:rtl/>
        </w:rPr>
      </w:pPr>
      <w:bookmarkStart w:id="240" w:name="FS000000550T15_07_2003_18_06_11C"/>
      <w:bookmarkEnd w:id="240"/>
      <w:r>
        <w:rPr>
          <w:rtl/>
        </w:rPr>
        <w:t>עבד-אלמאל</w:t>
      </w:r>
      <w:r>
        <w:rPr>
          <w:rtl/>
        </w:rPr>
        <w:t>כ דהאמשה (רע"ם):</w:t>
      </w:r>
    </w:p>
    <w:p w14:paraId="23C2A982" w14:textId="77777777" w:rsidR="00000000" w:rsidRDefault="00794C8A">
      <w:pPr>
        <w:pStyle w:val="a"/>
        <w:rPr>
          <w:rtl/>
        </w:rPr>
      </w:pPr>
    </w:p>
    <w:p w14:paraId="7DEDA887" w14:textId="77777777" w:rsidR="00000000" w:rsidRDefault="00794C8A">
      <w:pPr>
        <w:pStyle w:val="a"/>
        <w:rPr>
          <w:rFonts w:hint="cs"/>
          <w:rtl/>
        </w:rPr>
      </w:pPr>
      <w:r>
        <w:rPr>
          <w:rFonts w:hint="cs"/>
          <w:rtl/>
        </w:rPr>
        <w:t>כל סכסוך שכזה הסתיים בחילופי שבויי מלחמה.</w:t>
      </w:r>
    </w:p>
    <w:p w14:paraId="21674E1D" w14:textId="77777777" w:rsidR="00000000" w:rsidRDefault="00794C8A">
      <w:pPr>
        <w:pStyle w:val="a"/>
        <w:rPr>
          <w:rFonts w:hint="cs"/>
          <w:rtl/>
        </w:rPr>
      </w:pPr>
    </w:p>
    <w:p w14:paraId="132C66CF" w14:textId="77777777" w:rsidR="00000000" w:rsidRDefault="00794C8A">
      <w:pPr>
        <w:pStyle w:val="ac"/>
        <w:rPr>
          <w:rtl/>
        </w:rPr>
      </w:pPr>
      <w:r>
        <w:rPr>
          <w:rFonts w:hint="eastAsia"/>
          <w:rtl/>
        </w:rPr>
        <w:t>צבי</w:t>
      </w:r>
      <w:r>
        <w:rPr>
          <w:rtl/>
        </w:rPr>
        <w:t xml:space="preserve"> הנדל (האיחוד הלאומי - ישראל ביתנו):</w:t>
      </w:r>
    </w:p>
    <w:p w14:paraId="2970D67D" w14:textId="77777777" w:rsidR="00000000" w:rsidRDefault="00794C8A">
      <w:pPr>
        <w:pStyle w:val="a"/>
        <w:rPr>
          <w:rFonts w:hint="cs"/>
          <w:rtl/>
        </w:rPr>
      </w:pPr>
    </w:p>
    <w:p w14:paraId="68E1313B" w14:textId="77777777" w:rsidR="00000000" w:rsidRDefault="00794C8A">
      <w:pPr>
        <w:pStyle w:val="a"/>
        <w:rPr>
          <w:rFonts w:hint="cs"/>
          <w:rtl/>
        </w:rPr>
      </w:pPr>
      <w:r>
        <w:rPr>
          <w:rFonts w:hint="cs"/>
          <w:rtl/>
        </w:rPr>
        <w:t>- - -</w:t>
      </w:r>
    </w:p>
    <w:p w14:paraId="222A8AA3" w14:textId="77777777" w:rsidR="00000000" w:rsidRDefault="00794C8A">
      <w:pPr>
        <w:pStyle w:val="a"/>
        <w:ind w:firstLine="0"/>
        <w:rPr>
          <w:rFonts w:hint="cs"/>
          <w:rtl/>
        </w:rPr>
      </w:pPr>
    </w:p>
    <w:p w14:paraId="55155FC3" w14:textId="77777777" w:rsidR="00000000" w:rsidRDefault="00794C8A">
      <w:pPr>
        <w:pStyle w:val="SpeakerCon"/>
        <w:rPr>
          <w:rtl/>
        </w:rPr>
      </w:pPr>
      <w:bookmarkStart w:id="241" w:name="FS000000550T15_07_2003_18_06_32C"/>
      <w:bookmarkEnd w:id="241"/>
      <w:r>
        <w:rPr>
          <w:rtl/>
        </w:rPr>
        <w:t>עבד-אלמאלכ דהאמשה (רע"ם):</w:t>
      </w:r>
    </w:p>
    <w:p w14:paraId="30079FCC" w14:textId="77777777" w:rsidR="00000000" w:rsidRDefault="00794C8A">
      <w:pPr>
        <w:pStyle w:val="a"/>
        <w:rPr>
          <w:rtl/>
        </w:rPr>
      </w:pPr>
    </w:p>
    <w:p w14:paraId="2F8A146D" w14:textId="77777777" w:rsidR="00000000" w:rsidRDefault="00794C8A">
      <w:pPr>
        <w:pStyle w:val="a"/>
        <w:rPr>
          <w:rFonts w:hint="cs"/>
          <w:rtl/>
        </w:rPr>
      </w:pPr>
      <w:r>
        <w:rPr>
          <w:rFonts w:hint="cs"/>
          <w:rtl/>
        </w:rPr>
        <w:t>לגבי אוכלוסין, חבר הכנסת הנדל, בסכסוך הזה תהיה תזוזה חד-צדדית של אוכלוסין, מתנחלים באדמה לא להם, שיהיו בתוך המדינה האחרת</w:t>
      </w:r>
      <w:r>
        <w:rPr>
          <w:rFonts w:hint="cs"/>
          <w:rtl/>
        </w:rPr>
        <w:t>. אני חושב שאם נפנה לרשות הפלסטינית ונבקש יפה שיתירו לך ולאלה שכמוך, המתנחלים, להישאר שם ולחיות תחת הדגל הפלסטיני ותחת הריבונות של המדינה הפלסטינית כאזרחים תמימים, יכול להיות, מי יודע? אולי ישקלו את זה וימצאו דרך איכשהו לפתור לכם את הבעיה, אם אתה כל כך קשו</w:t>
      </w:r>
      <w:r>
        <w:rPr>
          <w:rFonts w:hint="cs"/>
          <w:rtl/>
        </w:rPr>
        <w:t>ר לחולות של עזה. אם אתה קשור לדברים אחרים, אתה גם תזוז ותחזור למדינה שלך ותיתן להם את המדינה שלהם. זה הפתרון.</w:t>
      </w:r>
    </w:p>
    <w:p w14:paraId="5F3E5FBB" w14:textId="77777777" w:rsidR="00000000" w:rsidRDefault="00794C8A">
      <w:pPr>
        <w:pStyle w:val="a"/>
        <w:ind w:firstLine="0"/>
        <w:rPr>
          <w:rFonts w:hint="cs"/>
          <w:rtl/>
        </w:rPr>
      </w:pPr>
    </w:p>
    <w:p w14:paraId="76EB635E" w14:textId="77777777" w:rsidR="00000000" w:rsidRDefault="00794C8A">
      <w:pPr>
        <w:pStyle w:val="ac"/>
        <w:rPr>
          <w:rtl/>
        </w:rPr>
      </w:pPr>
      <w:r>
        <w:rPr>
          <w:rFonts w:hint="eastAsia"/>
          <w:rtl/>
        </w:rPr>
        <w:t>צבי</w:t>
      </w:r>
      <w:r>
        <w:rPr>
          <w:rtl/>
        </w:rPr>
        <w:t xml:space="preserve"> הנדל (האיחוד הלאומי - ישראל ביתנו):</w:t>
      </w:r>
    </w:p>
    <w:p w14:paraId="3F501691" w14:textId="77777777" w:rsidR="00000000" w:rsidRDefault="00794C8A">
      <w:pPr>
        <w:pStyle w:val="a"/>
        <w:rPr>
          <w:rFonts w:hint="cs"/>
          <w:rtl/>
        </w:rPr>
      </w:pPr>
    </w:p>
    <w:p w14:paraId="7E7E979B" w14:textId="77777777" w:rsidR="00000000" w:rsidRDefault="00794C8A">
      <w:pPr>
        <w:pStyle w:val="a"/>
        <w:rPr>
          <w:rFonts w:hint="cs"/>
          <w:rtl/>
        </w:rPr>
      </w:pPr>
      <w:r>
        <w:rPr>
          <w:rFonts w:hint="cs"/>
          <w:rtl/>
        </w:rPr>
        <w:t xml:space="preserve"> זאת המדינה שלי. חבל לי שאתה ופרס באותה רמה. חשבתי שאתה יותר חכם ממנו.</w:t>
      </w:r>
    </w:p>
    <w:p w14:paraId="598B1AD4" w14:textId="77777777" w:rsidR="00000000" w:rsidRDefault="00794C8A">
      <w:pPr>
        <w:pStyle w:val="a"/>
        <w:ind w:firstLine="0"/>
        <w:rPr>
          <w:rFonts w:hint="cs"/>
          <w:rtl/>
        </w:rPr>
      </w:pPr>
    </w:p>
    <w:p w14:paraId="48912B3B" w14:textId="77777777" w:rsidR="00000000" w:rsidRDefault="00794C8A">
      <w:pPr>
        <w:pStyle w:val="SpeakerCon"/>
        <w:rPr>
          <w:rtl/>
        </w:rPr>
      </w:pPr>
      <w:bookmarkStart w:id="242" w:name="FS000000550T15_07_2003_18_09_03C"/>
      <w:bookmarkEnd w:id="242"/>
      <w:r>
        <w:rPr>
          <w:rFonts w:hint="eastAsia"/>
          <w:rtl/>
        </w:rPr>
        <w:t>עבד</w:t>
      </w:r>
      <w:r>
        <w:rPr>
          <w:rtl/>
        </w:rPr>
        <w:t>-אלמאלכ דהאמשה (רע"ם):</w:t>
      </w:r>
    </w:p>
    <w:p w14:paraId="043445B6" w14:textId="77777777" w:rsidR="00000000" w:rsidRDefault="00794C8A">
      <w:pPr>
        <w:pStyle w:val="a"/>
        <w:rPr>
          <w:rFonts w:hint="cs"/>
          <w:rtl/>
        </w:rPr>
      </w:pPr>
    </w:p>
    <w:p w14:paraId="64631156" w14:textId="77777777" w:rsidR="00000000" w:rsidRDefault="00794C8A">
      <w:pPr>
        <w:pStyle w:val="a"/>
        <w:rPr>
          <w:rFonts w:hint="cs"/>
          <w:rtl/>
        </w:rPr>
      </w:pPr>
      <w:r>
        <w:rPr>
          <w:rFonts w:hint="cs"/>
          <w:rtl/>
        </w:rPr>
        <w:t>עוד ב</w:t>
      </w:r>
      <w:r>
        <w:rPr>
          <w:rFonts w:hint="cs"/>
          <w:rtl/>
        </w:rPr>
        <w:t>עיה יפתור לנו השלום, צבי הנדל, לא רק את הבעיה של האוכלוסין ושל שבויי המלחמה ושל ערפאת.</w:t>
      </w:r>
    </w:p>
    <w:p w14:paraId="479CEF40" w14:textId="77777777" w:rsidR="00000000" w:rsidRDefault="00794C8A">
      <w:pPr>
        <w:pStyle w:val="a"/>
        <w:ind w:firstLine="0"/>
        <w:rPr>
          <w:rFonts w:hint="cs"/>
          <w:rtl/>
        </w:rPr>
      </w:pPr>
    </w:p>
    <w:p w14:paraId="6A935060" w14:textId="77777777" w:rsidR="00000000" w:rsidRDefault="00794C8A">
      <w:pPr>
        <w:pStyle w:val="ac"/>
        <w:rPr>
          <w:rtl/>
        </w:rPr>
      </w:pPr>
      <w:r>
        <w:rPr>
          <w:rFonts w:hint="eastAsia"/>
          <w:rtl/>
        </w:rPr>
        <w:t>צבי</w:t>
      </w:r>
      <w:r>
        <w:rPr>
          <w:rtl/>
        </w:rPr>
        <w:t xml:space="preserve"> הנדל (האיחוד הלאומי - ישראל ביתנו):</w:t>
      </w:r>
    </w:p>
    <w:p w14:paraId="307F62D2" w14:textId="77777777" w:rsidR="00000000" w:rsidRDefault="00794C8A">
      <w:pPr>
        <w:pStyle w:val="a"/>
        <w:rPr>
          <w:rFonts w:hint="cs"/>
          <w:rtl/>
        </w:rPr>
      </w:pPr>
    </w:p>
    <w:p w14:paraId="21FED401" w14:textId="77777777" w:rsidR="00000000" w:rsidRDefault="00794C8A">
      <w:pPr>
        <w:pStyle w:val="a"/>
        <w:rPr>
          <w:rFonts w:hint="cs"/>
          <w:rtl/>
        </w:rPr>
      </w:pPr>
      <w:r>
        <w:rPr>
          <w:rFonts w:hint="cs"/>
          <w:rtl/>
        </w:rPr>
        <w:t>הרוצחים האלה רוצים שלום?</w:t>
      </w:r>
    </w:p>
    <w:p w14:paraId="4817E94E" w14:textId="77777777" w:rsidR="00000000" w:rsidRDefault="00794C8A">
      <w:pPr>
        <w:pStyle w:val="a"/>
        <w:ind w:firstLine="0"/>
        <w:rPr>
          <w:rFonts w:hint="cs"/>
          <w:rtl/>
        </w:rPr>
      </w:pPr>
    </w:p>
    <w:p w14:paraId="585E1EFD" w14:textId="77777777" w:rsidR="00000000" w:rsidRDefault="00794C8A">
      <w:pPr>
        <w:pStyle w:val="SpeakerCon"/>
        <w:rPr>
          <w:rtl/>
        </w:rPr>
      </w:pPr>
      <w:bookmarkStart w:id="243" w:name="FS000000550T15_07_2003_18_09_45C"/>
      <w:bookmarkEnd w:id="243"/>
      <w:r>
        <w:rPr>
          <w:rFonts w:hint="eastAsia"/>
          <w:rtl/>
        </w:rPr>
        <w:t>עבד</w:t>
      </w:r>
      <w:r>
        <w:rPr>
          <w:rtl/>
        </w:rPr>
        <w:t>-אלמאלכ דהאמשה (רע"ם):</w:t>
      </w:r>
    </w:p>
    <w:p w14:paraId="2DD7BEF5" w14:textId="77777777" w:rsidR="00000000" w:rsidRDefault="00794C8A">
      <w:pPr>
        <w:pStyle w:val="a"/>
        <w:rPr>
          <w:rFonts w:hint="cs"/>
          <w:rtl/>
        </w:rPr>
      </w:pPr>
    </w:p>
    <w:p w14:paraId="48C577D3" w14:textId="77777777" w:rsidR="00000000" w:rsidRDefault="00794C8A">
      <w:pPr>
        <w:pStyle w:val="a"/>
        <w:rPr>
          <w:rFonts w:hint="cs"/>
          <w:rtl/>
        </w:rPr>
      </w:pPr>
      <w:r>
        <w:rPr>
          <w:rFonts w:hint="cs"/>
          <w:rtl/>
        </w:rPr>
        <w:t>הוא יפתור בעיה שעלתה היום בגדול: אתם, בימין, כל דבר מקלקלים. כל דבר שלפעמי</w:t>
      </w:r>
      <w:r>
        <w:rPr>
          <w:rFonts w:hint="cs"/>
          <w:rtl/>
        </w:rPr>
        <w:t>ם גם נראה שפוי, מעשי, מוביל לאיזו  תוצאה חיובית, אתם חייבים לקלקל אותו. דיברו על גדר. בהתחלה בכלל סירבתם, התעלמתם - -</w:t>
      </w:r>
    </w:p>
    <w:p w14:paraId="5A92A3AE" w14:textId="77777777" w:rsidR="00000000" w:rsidRDefault="00794C8A">
      <w:pPr>
        <w:pStyle w:val="a"/>
        <w:ind w:firstLine="0"/>
        <w:rPr>
          <w:rFonts w:hint="cs"/>
          <w:rtl/>
        </w:rPr>
      </w:pPr>
    </w:p>
    <w:p w14:paraId="469E35BC" w14:textId="77777777" w:rsidR="00000000" w:rsidRDefault="00794C8A">
      <w:pPr>
        <w:pStyle w:val="ac"/>
        <w:rPr>
          <w:rtl/>
        </w:rPr>
      </w:pPr>
      <w:r>
        <w:rPr>
          <w:rFonts w:hint="eastAsia"/>
          <w:rtl/>
        </w:rPr>
        <w:t>צבי</w:t>
      </w:r>
      <w:r>
        <w:rPr>
          <w:rtl/>
        </w:rPr>
        <w:t xml:space="preserve"> הנדל (האיחוד הלאומי - ישראל ביתנו):</w:t>
      </w:r>
    </w:p>
    <w:p w14:paraId="3E8039E0" w14:textId="77777777" w:rsidR="00000000" w:rsidRDefault="00794C8A">
      <w:pPr>
        <w:pStyle w:val="a"/>
        <w:rPr>
          <w:rFonts w:hint="cs"/>
          <w:rtl/>
        </w:rPr>
      </w:pPr>
    </w:p>
    <w:p w14:paraId="58391247" w14:textId="77777777" w:rsidR="00000000" w:rsidRDefault="00794C8A">
      <w:pPr>
        <w:pStyle w:val="a"/>
        <w:rPr>
          <w:rFonts w:hint="cs"/>
          <w:rtl/>
        </w:rPr>
      </w:pPr>
      <w:r>
        <w:rPr>
          <w:rFonts w:hint="cs"/>
          <w:rtl/>
        </w:rPr>
        <w:t>על הגדר אני מסכים אתך.</w:t>
      </w:r>
    </w:p>
    <w:p w14:paraId="207F07B6" w14:textId="77777777" w:rsidR="00000000" w:rsidRDefault="00794C8A">
      <w:pPr>
        <w:pStyle w:val="a"/>
        <w:ind w:firstLine="0"/>
        <w:rPr>
          <w:rFonts w:hint="cs"/>
          <w:rtl/>
        </w:rPr>
      </w:pPr>
    </w:p>
    <w:p w14:paraId="44578365" w14:textId="77777777" w:rsidR="00000000" w:rsidRDefault="00794C8A">
      <w:pPr>
        <w:pStyle w:val="SpeakerCon"/>
        <w:rPr>
          <w:rtl/>
        </w:rPr>
      </w:pPr>
      <w:bookmarkStart w:id="244" w:name="FS000000550T15_07_2003_18_10_40C"/>
      <w:bookmarkEnd w:id="244"/>
      <w:r>
        <w:rPr>
          <w:rFonts w:hint="eastAsia"/>
          <w:rtl/>
        </w:rPr>
        <w:t>עבד</w:t>
      </w:r>
      <w:r>
        <w:rPr>
          <w:rtl/>
        </w:rPr>
        <w:t>-אלמאלכ דהאמשה (רע"ם):</w:t>
      </w:r>
    </w:p>
    <w:p w14:paraId="6C588EF5" w14:textId="77777777" w:rsidR="00000000" w:rsidRDefault="00794C8A">
      <w:pPr>
        <w:pStyle w:val="a"/>
        <w:rPr>
          <w:rFonts w:hint="cs"/>
          <w:rtl/>
        </w:rPr>
      </w:pPr>
    </w:p>
    <w:p w14:paraId="1C7141F8" w14:textId="77777777" w:rsidR="00000000" w:rsidRDefault="00794C8A">
      <w:pPr>
        <w:pStyle w:val="a"/>
        <w:rPr>
          <w:rFonts w:hint="cs"/>
          <w:rtl/>
        </w:rPr>
      </w:pPr>
      <w:r>
        <w:rPr>
          <w:rFonts w:hint="cs"/>
          <w:rtl/>
        </w:rPr>
        <w:t>- - בסוף, תחת לחץ ציבורי, היות שזה כנראה כל כ</w:t>
      </w:r>
      <w:r>
        <w:rPr>
          <w:rFonts w:hint="cs"/>
          <w:rtl/>
        </w:rPr>
        <w:t>ך מועיל וצודק, אתם עכשיו מנסים לשחק עם זה. גדר בצורה אחרת. נעביר את זה שם, נעביר את זה פה, 500 קילומטר. בשביל מה? הרי גדר יכולה להיות רק במקום אחד, על הגבול; על הגבול המוכר. גם בחתימות מדינת ישראל וממשלת ישראל, נוסף על כל ההחלטות של העולם ושל האו"ם - - -</w:t>
      </w:r>
    </w:p>
    <w:p w14:paraId="3FFC8F66" w14:textId="77777777" w:rsidR="00000000" w:rsidRDefault="00794C8A">
      <w:pPr>
        <w:pStyle w:val="a"/>
        <w:ind w:firstLine="0"/>
        <w:rPr>
          <w:rFonts w:hint="cs"/>
          <w:rtl/>
        </w:rPr>
      </w:pPr>
    </w:p>
    <w:p w14:paraId="571620C2" w14:textId="77777777" w:rsidR="00000000" w:rsidRDefault="00794C8A">
      <w:pPr>
        <w:pStyle w:val="ac"/>
        <w:rPr>
          <w:rtl/>
        </w:rPr>
      </w:pPr>
      <w:r>
        <w:rPr>
          <w:rFonts w:hint="eastAsia"/>
          <w:rtl/>
        </w:rPr>
        <w:t>צבי</w:t>
      </w:r>
      <w:r>
        <w:rPr>
          <w:rtl/>
        </w:rPr>
        <w:t xml:space="preserve"> הנדל (האיחוד הלאומי - ישראל ביתנו):</w:t>
      </w:r>
    </w:p>
    <w:p w14:paraId="06F3911D" w14:textId="77777777" w:rsidR="00000000" w:rsidRDefault="00794C8A">
      <w:pPr>
        <w:pStyle w:val="a"/>
        <w:rPr>
          <w:rFonts w:hint="cs"/>
          <w:rtl/>
        </w:rPr>
      </w:pPr>
    </w:p>
    <w:p w14:paraId="4912C8D2" w14:textId="77777777" w:rsidR="00000000" w:rsidRDefault="00794C8A">
      <w:pPr>
        <w:pStyle w:val="a"/>
        <w:rPr>
          <w:rFonts w:hint="cs"/>
          <w:rtl/>
        </w:rPr>
      </w:pPr>
      <w:r>
        <w:rPr>
          <w:rFonts w:hint="cs"/>
          <w:rtl/>
        </w:rPr>
        <w:t>זה לאורך הירדן. זה הגבול.</w:t>
      </w:r>
    </w:p>
    <w:p w14:paraId="70AEFE79" w14:textId="77777777" w:rsidR="00000000" w:rsidRDefault="00794C8A">
      <w:pPr>
        <w:pStyle w:val="a"/>
        <w:ind w:firstLine="0"/>
        <w:rPr>
          <w:rFonts w:hint="cs"/>
          <w:rtl/>
        </w:rPr>
      </w:pPr>
    </w:p>
    <w:p w14:paraId="04654E2A" w14:textId="77777777" w:rsidR="00000000" w:rsidRDefault="00794C8A">
      <w:pPr>
        <w:pStyle w:val="SpeakerCon"/>
        <w:rPr>
          <w:rtl/>
        </w:rPr>
      </w:pPr>
      <w:bookmarkStart w:id="245" w:name="FS000000550T15_07_2003_18_12_14C"/>
      <w:bookmarkEnd w:id="245"/>
      <w:r>
        <w:rPr>
          <w:rFonts w:hint="eastAsia"/>
          <w:rtl/>
        </w:rPr>
        <w:t>עבד</w:t>
      </w:r>
      <w:r>
        <w:rPr>
          <w:rtl/>
        </w:rPr>
        <w:t>-אלמאלכ דהאמשה (רע"ם):</w:t>
      </w:r>
    </w:p>
    <w:p w14:paraId="3D744B71" w14:textId="77777777" w:rsidR="00000000" w:rsidRDefault="00794C8A">
      <w:pPr>
        <w:pStyle w:val="a"/>
        <w:rPr>
          <w:rFonts w:hint="cs"/>
          <w:rtl/>
        </w:rPr>
      </w:pPr>
    </w:p>
    <w:p w14:paraId="317F1202" w14:textId="77777777" w:rsidR="00000000" w:rsidRDefault="00794C8A">
      <w:pPr>
        <w:pStyle w:val="a"/>
        <w:rPr>
          <w:rFonts w:hint="cs"/>
          <w:rtl/>
        </w:rPr>
      </w:pPr>
      <w:r>
        <w:rPr>
          <w:rFonts w:hint="cs"/>
          <w:rtl/>
        </w:rPr>
        <w:t xml:space="preserve">אם רוצים שלום, אז גם העניין הזה ייפתר. עושים גדר, והיא תהיה כבר מיותרת, אבל נגיד שיהיה צורך, לשם ביטחון עצמי נוסף. אז עושים את זה על הגבול ועל "הקו הירוק". ברגע </w:t>
      </w:r>
      <w:r>
        <w:rPr>
          <w:rFonts w:hint="cs"/>
          <w:rtl/>
        </w:rPr>
        <w:t>שבאמת רוצים שלום, הבעיות האלה נפתרות בקלי-קלות. אין שום בעיה. גם השבויים, גם הגדר, גם ערפאת - הכול נפתר בקלות. אבל, אתם לא רוצים שלום. אתם רוצים אחד מהשניים: בכלל לא שלום וכל גרגר אדמה עד האחרון, או מיני-שלום כזה, שכופים את התנאים על הפלסטינים, כופים את הת</w:t>
      </w:r>
      <w:r>
        <w:rPr>
          <w:rFonts w:hint="cs"/>
          <w:rtl/>
        </w:rPr>
        <w:t>נאים שלכם ומה שאתם רוצים על הפלסטינים. שניהם לא יהיו.</w:t>
      </w:r>
    </w:p>
    <w:p w14:paraId="72E2960A" w14:textId="77777777" w:rsidR="00000000" w:rsidRDefault="00794C8A">
      <w:pPr>
        <w:pStyle w:val="a"/>
        <w:ind w:firstLine="0"/>
        <w:rPr>
          <w:rFonts w:hint="cs"/>
          <w:rtl/>
        </w:rPr>
      </w:pPr>
    </w:p>
    <w:p w14:paraId="79A2EA20" w14:textId="77777777" w:rsidR="00000000" w:rsidRDefault="00794C8A">
      <w:pPr>
        <w:pStyle w:val="ac"/>
        <w:rPr>
          <w:rtl/>
        </w:rPr>
      </w:pPr>
      <w:r>
        <w:rPr>
          <w:rFonts w:hint="eastAsia"/>
          <w:rtl/>
        </w:rPr>
        <w:t>צבי</w:t>
      </w:r>
      <w:r>
        <w:rPr>
          <w:rtl/>
        </w:rPr>
        <w:t xml:space="preserve"> הנדל (האיחוד הלאומי - ישראל ביתנו):</w:t>
      </w:r>
    </w:p>
    <w:p w14:paraId="79FCCE6C" w14:textId="77777777" w:rsidR="00000000" w:rsidRDefault="00794C8A">
      <w:pPr>
        <w:pStyle w:val="a"/>
        <w:rPr>
          <w:rFonts w:hint="cs"/>
          <w:rtl/>
        </w:rPr>
      </w:pPr>
    </w:p>
    <w:p w14:paraId="72880EBA" w14:textId="77777777" w:rsidR="00000000" w:rsidRDefault="00794C8A">
      <w:pPr>
        <w:pStyle w:val="a"/>
        <w:rPr>
          <w:rFonts w:hint="cs"/>
          <w:rtl/>
        </w:rPr>
      </w:pPr>
      <w:r>
        <w:rPr>
          <w:rFonts w:hint="cs"/>
          <w:rtl/>
        </w:rPr>
        <w:t>מי רוצה שלום עם ערפאת?</w:t>
      </w:r>
    </w:p>
    <w:p w14:paraId="68A9DB65" w14:textId="77777777" w:rsidR="00000000" w:rsidRDefault="00794C8A">
      <w:pPr>
        <w:pStyle w:val="a"/>
        <w:ind w:firstLine="0"/>
        <w:rPr>
          <w:rFonts w:hint="cs"/>
          <w:rtl/>
        </w:rPr>
      </w:pPr>
    </w:p>
    <w:p w14:paraId="5752AC33" w14:textId="77777777" w:rsidR="00000000" w:rsidRDefault="00794C8A">
      <w:pPr>
        <w:pStyle w:val="SpeakerCon"/>
        <w:rPr>
          <w:rtl/>
        </w:rPr>
      </w:pPr>
      <w:bookmarkStart w:id="246" w:name="FS000000550T15_07_2003_18_14_03C"/>
      <w:bookmarkEnd w:id="246"/>
      <w:r>
        <w:rPr>
          <w:rFonts w:hint="eastAsia"/>
          <w:rtl/>
        </w:rPr>
        <w:t>עבד</w:t>
      </w:r>
      <w:r>
        <w:rPr>
          <w:rtl/>
        </w:rPr>
        <w:t>-אלמאלכ דהאמשה (רע"ם):</w:t>
      </w:r>
    </w:p>
    <w:p w14:paraId="19A4F9B2" w14:textId="77777777" w:rsidR="00000000" w:rsidRDefault="00794C8A">
      <w:pPr>
        <w:pStyle w:val="a"/>
        <w:rPr>
          <w:rFonts w:hint="cs"/>
          <w:rtl/>
        </w:rPr>
      </w:pPr>
    </w:p>
    <w:p w14:paraId="690BDAFB" w14:textId="77777777" w:rsidR="00000000" w:rsidRDefault="00794C8A">
      <w:pPr>
        <w:pStyle w:val="a"/>
        <w:rPr>
          <w:rFonts w:hint="cs"/>
          <w:rtl/>
        </w:rPr>
      </w:pPr>
      <w:r>
        <w:rPr>
          <w:rFonts w:hint="cs"/>
          <w:rtl/>
        </w:rPr>
        <w:t>אתם תמשיכו לחיות בהזיות, תמשיכו לחיות בשפיכות דמים מתמשכת, עד שתתפכחו ותחזרו למציאות. תודה רבה.</w:t>
      </w:r>
    </w:p>
    <w:p w14:paraId="06DCCDAB" w14:textId="77777777" w:rsidR="00000000" w:rsidRDefault="00794C8A">
      <w:pPr>
        <w:pStyle w:val="a"/>
        <w:ind w:firstLine="0"/>
        <w:rPr>
          <w:rFonts w:hint="cs"/>
          <w:rtl/>
        </w:rPr>
      </w:pPr>
    </w:p>
    <w:p w14:paraId="5FCABD9C" w14:textId="77777777" w:rsidR="00000000" w:rsidRDefault="00794C8A">
      <w:pPr>
        <w:pStyle w:val="ad"/>
        <w:rPr>
          <w:rtl/>
        </w:rPr>
      </w:pPr>
      <w:r>
        <w:rPr>
          <w:rFonts w:hint="eastAsia"/>
          <w:rtl/>
        </w:rPr>
        <w:t>היו</w:t>
      </w:r>
      <w:r>
        <w:rPr>
          <w:rtl/>
        </w:rPr>
        <w:t xml:space="preserve">"ר מיכאל </w:t>
      </w:r>
      <w:r>
        <w:rPr>
          <w:rtl/>
        </w:rPr>
        <w:t>נודלמן:</w:t>
      </w:r>
    </w:p>
    <w:p w14:paraId="7FD8F51E" w14:textId="77777777" w:rsidR="00000000" w:rsidRDefault="00794C8A">
      <w:pPr>
        <w:pStyle w:val="a"/>
        <w:rPr>
          <w:rFonts w:hint="cs"/>
          <w:rtl/>
        </w:rPr>
      </w:pPr>
    </w:p>
    <w:p w14:paraId="41406BDF" w14:textId="77777777" w:rsidR="00000000" w:rsidRDefault="00794C8A">
      <w:pPr>
        <w:pStyle w:val="a"/>
        <w:rPr>
          <w:rFonts w:hint="cs"/>
          <w:rtl/>
        </w:rPr>
      </w:pPr>
      <w:r>
        <w:rPr>
          <w:rFonts w:hint="cs"/>
          <w:rtl/>
        </w:rPr>
        <w:t xml:space="preserve">תודה רבה. חבר הכנסת חיים רמון. אחריו </w:t>
      </w:r>
      <w:r>
        <w:rPr>
          <w:rtl/>
        </w:rPr>
        <w:t>–</w:t>
      </w:r>
      <w:r>
        <w:rPr>
          <w:rFonts w:hint="cs"/>
          <w:rtl/>
        </w:rPr>
        <w:t xml:space="preserve"> חברי הכנסת נסים זאב, גילה פינקלשטיין ועזמי בשארה. בבקשה, שלוש דקות.     </w:t>
      </w:r>
    </w:p>
    <w:p w14:paraId="5F771A1C" w14:textId="77777777" w:rsidR="00000000" w:rsidRDefault="00794C8A">
      <w:pPr>
        <w:pStyle w:val="a"/>
        <w:ind w:firstLine="0"/>
        <w:rPr>
          <w:rFonts w:hint="cs"/>
          <w:rtl/>
        </w:rPr>
      </w:pPr>
    </w:p>
    <w:p w14:paraId="773184AD" w14:textId="77777777" w:rsidR="00000000" w:rsidRDefault="00794C8A">
      <w:pPr>
        <w:pStyle w:val="ac"/>
        <w:rPr>
          <w:rFonts w:hint="cs"/>
          <w:rtl/>
        </w:rPr>
      </w:pPr>
      <w:bookmarkStart w:id="247" w:name="FS000000550T15_07_2003_18_15_01C"/>
      <w:bookmarkEnd w:id="247"/>
      <w:r>
        <w:rPr>
          <w:rFonts w:hint="eastAsia"/>
          <w:rtl/>
        </w:rPr>
        <w:t>צבי</w:t>
      </w:r>
      <w:r>
        <w:rPr>
          <w:rtl/>
        </w:rPr>
        <w:t xml:space="preserve"> הנדל (האיחוד הלאומי - ישראל ביתנו):</w:t>
      </w:r>
    </w:p>
    <w:p w14:paraId="41BBDF40" w14:textId="77777777" w:rsidR="00000000" w:rsidRDefault="00794C8A">
      <w:pPr>
        <w:pStyle w:val="ac"/>
        <w:rPr>
          <w:rFonts w:hint="cs"/>
          <w:rtl/>
        </w:rPr>
      </w:pPr>
    </w:p>
    <w:p w14:paraId="5F708492" w14:textId="77777777" w:rsidR="00000000" w:rsidRDefault="00794C8A">
      <w:pPr>
        <w:pStyle w:val="ac"/>
        <w:rPr>
          <w:rFonts w:hint="cs"/>
          <w:b w:val="0"/>
          <w:bCs w:val="0"/>
          <w:u w:val="none"/>
          <w:rtl/>
        </w:rPr>
      </w:pPr>
      <w:r>
        <w:rPr>
          <w:rFonts w:hint="cs"/>
          <w:b w:val="0"/>
          <w:bCs w:val="0"/>
          <w:u w:val="none"/>
          <w:rtl/>
        </w:rPr>
        <w:tab/>
        <w:t>- - -</w:t>
      </w:r>
    </w:p>
    <w:p w14:paraId="7A9ACB93" w14:textId="77777777" w:rsidR="00000000" w:rsidRDefault="00794C8A">
      <w:pPr>
        <w:pStyle w:val="ac"/>
        <w:rPr>
          <w:rFonts w:hint="cs"/>
          <w:b w:val="0"/>
          <w:bCs w:val="0"/>
          <w:u w:val="none"/>
          <w:rtl/>
        </w:rPr>
      </w:pPr>
    </w:p>
    <w:p w14:paraId="1F80ADE1" w14:textId="77777777" w:rsidR="00000000" w:rsidRDefault="00794C8A">
      <w:pPr>
        <w:pStyle w:val="Speaker"/>
        <w:rPr>
          <w:rtl/>
        </w:rPr>
      </w:pPr>
      <w:bookmarkStart w:id="248" w:name="FS000000458T15_07_2003_18_15_35"/>
      <w:bookmarkEnd w:id="248"/>
    </w:p>
    <w:p w14:paraId="269B64BC" w14:textId="77777777" w:rsidR="00000000" w:rsidRDefault="00794C8A">
      <w:pPr>
        <w:pStyle w:val="Speaker"/>
        <w:rPr>
          <w:rtl/>
        </w:rPr>
      </w:pPr>
      <w:bookmarkStart w:id="249" w:name="_Toc46140055"/>
      <w:bookmarkStart w:id="250" w:name="_Toc57365933"/>
      <w:r>
        <w:rPr>
          <w:rFonts w:hint="eastAsia"/>
          <w:rtl/>
        </w:rPr>
        <w:t>חיים</w:t>
      </w:r>
      <w:r>
        <w:rPr>
          <w:rtl/>
        </w:rPr>
        <w:t xml:space="preserve"> רמון (העבודה-מימד):</w:t>
      </w:r>
      <w:bookmarkEnd w:id="249"/>
      <w:bookmarkEnd w:id="250"/>
    </w:p>
    <w:p w14:paraId="32744B87" w14:textId="77777777" w:rsidR="00000000" w:rsidRDefault="00794C8A">
      <w:pPr>
        <w:pStyle w:val="a"/>
        <w:rPr>
          <w:rFonts w:hint="cs"/>
          <w:rtl/>
        </w:rPr>
      </w:pPr>
    </w:p>
    <w:p w14:paraId="32823B9B" w14:textId="77777777" w:rsidR="00000000" w:rsidRDefault="00794C8A">
      <w:pPr>
        <w:pStyle w:val="a"/>
        <w:rPr>
          <w:rFonts w:hint="cs"/>
          <w:rtl/>
        </w:rPr>
      </w:pPr>
      <w:r>
        <w:rPr>
          <w:rFonts w:hint="cs"/>
          <w:rtl/>
        </w:rPr>
        <w:t>אדוני היושב-ראש, חברי הכנסת, אני מציע לחברים מן האגף הימני</w:t>
      </w:r>
      <w:r>
        <w:rPr>
          <w:rFonts w:hint="cs"/>
          <w:rtl/>
        </w:rPr>
        <w:t xml:space="preserve"> לא לדאוג. אין להם מה לדאוג, השלום לא עומד לקרות ושום דבר מהותי לא יקרה, כי בדרך שבה הולכת הממשלה, לא יכול לקרות שום דבר. לפחות יש לממשלה הרבה יותר שכל מאשר לחבר הכנסת הנדל. אבל התוצאה תהיה אותו דבר. היא תהיה בדיוק מה שהנדל רוצה. למה הוא לא עוזב את הממשלה?</w:t>
      </w:r>
      <w:r>
        <w:rPr>
          <w:rFonts w:hint="cs"/>
          <w:rtl/>
        </w:rPr>
        <w:t xml:space="preserve"> הוא יודע שזאת תהיה התוצאה. למה לו לעזוב את הממשלה? התוצאה תהיה בסופו של דבר, שאנחנו נמשיך לשלוט ולהיות כובשים. כי בדרך שבה הולכת הממשלה, היא לא יכולה להגיע לדבר אחר.</w:t>
      </w:r>
    </w:p>
    <w:p w14:paraId="493580AD" w14:textId="77777777" w:rsidR="00000000" w:rsidRDefault="00794C8A">
      <w:pPr>
        <w:pStyle w:val="a"/>
        <w:ind w:firstLine="0"/>
        <w:rPr>
          <w:rFonts w:hint="cs"/>
          <w:rtl/>
        </w:rPr>
      </w:pPr>
    </w:p>
    <w:p w14:paraId="24963EBF" w14:textId="77777777" w:rsidR="00000000" w:rsidRDefault="00794C8A">
      <w:pPr>
        <w:pStyle w:val="ac"/>
        <w:rPr>
          <w:rtl/>
        </w:rPr>
      </w:pPr>
      <w:r>
        <w:rPr>
          <w:rFonts w:hint="eastAsia"/>
          <w:rtl/>
        </w:rPr>
        <w:t>יוסי</w:t>
      </w:r>
      <w:r>
        <w:rPr>
          <w:rtl/>
        </w:rPr>
        <w:t xml:space="preserve"> שריד (מרצ):</w:t>
      </w:r>
    </w:p>
    <w:p w14:paraId="32F1ED52" w14:textId="77777777" w:rsidR="00000000" w:rsidRDefault="00794C8A">
      <w:pPr>
        <w:pStyle w:val="a"/>
        <w:rPr>
          <w:rFonts w:hint="cs"/>
          <w:rtl/>
        </w:rPr>
      </w:pPr>
    </w:p>
    <w:p w14:paraId="062A24A8" w14:textId="77777777" w:rsidR="00000000" w:rsidRDefault="00794C8A">
      <w:pPr>
        <w:pStyle w:val="a"/>
        <w:rPr>
          <w:rFonts w:hint="cs"/>
          <w:rtl/>
        </w:rPr>
      </w:pPr>
      <w:r>
        <w:rPr>
          <w:rFonts w:hint="cs"/>
          <w:rtl/>
        </w:rPr>
        <w:t>הם לא לגמרי טמבלים, כי אמרת שלראש הממשלה יש יותר שכל...</w:t>
      </w:r>
    </w:p>
    <w:p w14:paraId="19CCE78C" w14:textId="77777777" w:rsidR="00000000" w:rsidRDefault="00794C8A">
      <w:pPr>
        <w:pStyle w:val="a"/>
        <w:ind w:firstLine="0"/>
        <w:rPr>
          <w:rFonts w:hint="cs"/>
          <w:rtl/>
        </w:rPr>
      </w:pPr>
    </w:p>
    <w:p w14:paraId="64DBA745" w14:textId="77777777" w:rsidR="00000000" w:rsidRDefault="00794C8A">
      <w:pPr>
        <w:pStyle w:val="SpeakerCon"/>
        <w:rPr>
          <w:rtl/>
        </w:rPr>
      </w:pPr>
      <w:bookmarkStart w:id="251" w:name="FS000000458T15_07_2003_18_17_32C"/>
      <w:bookmarkEnd w:id="251"/>
      <w:r>
        <w:rPr>
          <w:rtl/>
        </w:rPr>
        <w:t>חיים רמון (הע</w:t>
      </w:r>
      <w:r>
        <w:rPr>
          <w:rtl/>
        </w:rPr>
        <w:t>בודה-מימד):</w:t>
      </w:r>
    </w:p>
    <w:p w14:paraId="59ACF1DC" w14:textId="77777777" w:rsidR="00000000" w:rsidRDefault="00794C8A">
      <w:pPr>
        <w:pStyle w:val="a"/>
        <w:rPr>
          <w:rtl/>
        </w:rPr>
      </w:pPr>
    </w:p>
    <w:p w14:paraId="5AC75F0F" w14:textId="77777777" w:rsidR="00000000" w:rsidRDefault="00794C8A">
      <w:pPr>
        <w:pStyle w:val="a"/>
        <w:rPr>
          <w:rFonts w:hint="cs"/>
          <w:rtl/>
        </w:rPr>
      </w:pPr>
      <w:r>
        <w:rPr>
          <w:rFonts w:hint="cs"/>
          <w:rtl/>
        </w:rPr>
        <w:t xml:space="preserve">לא, הם חכמים. מה אתה חושב? לאריק יש יותר שכל להגיד את זה. להם יש שכל לא לעזוב, כי בדרך שהוא הולך - אני שומע הרבה מאוד חברים, גם חברים שלי, שלמעשה אומרים שאריק שרון כבר ב"שלום עכשיו". </w:t>
      </w:r>
    </w:p>
    <w:p w14:paraId="2D96AFFF" w14:textId="77777777" w:rsidR="00000000" w:rsidRDefault="00794C8A">
      <w:pPr>
        <w:pStyle w:val="a"/>
        <w:ind w:firstLine="0"/>
        <w:rPr>
          <w:rFonts w:hint="cs"/>
          <w:rtl/>
        </w:rPr>
      </w:pPr>
    </w:p>
    <w:p w14:paraId="08EA928C" w14:textId="77777777" w:rsidR="00000000" w:rsidRDefault="00794C8A">
      <w:pPr>
        <w:pStyle w:val="ac"/>
        <w:rPr>
          <w:rtl/>
        </w:rPr>
      </w:pPr>
      <w:r>
        <w:rPr>
          <w:rFonts w:hint="eastAsia"/>
          <w:rtl/>
        </w:rPr>
        <w:t>צבי</w:t>
      </w:r>
      <w:r>
        <w:rPr>
          <w:rtl/>
        </w:rPr>
        <w:t xml:space="preserve"> הנדל (האיחוד הלאומי - ישראל ביתנו):</w:t>
      </w:r>
    </w:p>
    <w:p w14:paraId="2A04AE39" w14:textId="77777777" w:rsidR="00000000" w:rsidRDefault="00794C8A">
      <w:pPr>
        <w:pStyle w:val="a"/>
        <w:rPr>
          <w:rFonts w:hint="cs"/>
          <w:rtl/>
        </w:rPr>
      </w:pPr>
    </w:p>
    <w:p w14:paraId="109C7E60" w14:textId="77777777" w:rsidR="00000000" w:rsidRDefault="00794C8A">
      <w:pPr>
        <w:pStyle w:val="a"/>
        <w:rPr>
          <w:rFonts w:hint="cs"/>
          <w:rtl/>
        </w:rPr>
      </w:pPr>
      <w:r>
        <w:rPr>
          <w:rFonts w:hint="cs"/>
          <w:rtl/>
        </w:rPr>
        <w:t>תרחיב על שכל.</w:t>
      </w:r>
    </w:p>
    <w:p w14:paraId="5EA8EF28" w14:textId="77777777" w:rsidR="00000000" w:rsidRDefault="00794C8A">
      <w:pPr>
        <w:pStyle w:val="a"/>
        <w:ind w:firstLine="0"/>
        <w:rPr>
          <w:rFonts w:hint="cs"/>
          <w:rtl/>
        </w:rPr>
      </w:pPr>
    </w:p>
    <w:p w14:paraId="11EBB9E9" w14:textId="77777777" w:rsidR="00000000" w:rsidRDefault="00794C8A">
      <w:pPr>
        <w:pStyle w:val="SpeakerCon"/>
        <w:rPr>
          <w:rtl/>
        </w:rPr>
      </w:pPr>
      <w:bookmarkStart w:id="252" w:name="FS000000458T15_07_2003_18_18_43C"/>
      <w:bookmarkEnd w:id="252"/>
      <w:r>
        <w:rPr>
          <w:rtl/>
        </w:rPr>
        <w:t>חי</w:t>
      </w:r>
      <w:r>
        <w:rPr>
          <w:rtl/>
        </w:rPr>
        <w:t>ים רמון (העבודה-מימד):</w:t>
      </w:r>
    </w:p>
    <w:p w14:paraId="1B47D419" w14:textId="77777777" w:rsidR="00000000" w:rsidRDefault="00794C8A">
      <w:pPr>
        <w:pStyle w:val="a"/>
        <w:rPr>
          <w:rtl/>
        </w:rPr>
      </w:pPr>
    </w:p>
    <w:p w14:paraId="2DA07C41" w14:textId="77777777" w:rsidR="00000000" w:rsidRDefault="00794C8A">
      <w:pPr>
        <w:pStyle w:val="a"/>
        <w:rPr>
          <w:rFonts w:hint="cs"/>
          <w:rtl/>
        </w:rPr>
      </w:pPr>
      <w:r>
        <w:rPr>
          <w:rFonts w:hint="cs"/>
          <w:rtl/>
        </w:rPr>
        <w:t>ציבור רחב, מה היה? הרי הנדל ושרון, בסוף, בתוצאה, זה אותו דבר. איך אומר הנדל? צריך, נצרים זה חיוני. מה אומר שרון? גם הוא אומר שנצרים זה חיוני. אבל, על שרון חושבים שהוא איש "שלום עכשיו", ועל הנדל אומרים שהוא ימין קיצוני. זה לא מסתדר ב</w:t>
      </w:r>
      <w:r>
        <w:rPr>
          <w:rFonts w:hint="cs"/>
          <w:rtl/>
        </w:rPr>
        <w:t>יחד. לא עובד ביחד. הוא יותר חכם, הוא יודע שהרוב לא רוצה להיות בנצרים, אבל הוא יודע שאם הוא היה מדבר כמו הנדל, הוא לא היה ראש ממשלה. אז הוא קצת משקר, הוא קצת מטעה, הוא קצת עוטף דברים, אבל בסופו של דבר, התוצאה - אותו דבר. טועה מי שחושב שעל-פי מה ששרון רוצה ה</w:t>
      </w:r>
      <w:r>
        <w:rPr>
          <w:rFonts w:hint="cs"/>
          <w:rtl/>
        </w:rPr>
        <w:t>יום ניתן להגיע למשהו.</w:t>
      </w:r>
    </w:p>
    <w:p w14:paraId="00CB93CC" w14:textId="77777777" w:rsidR="00000000" w:rsidRDefault="00794C8A">
      <w:pPr>
        <w:pStyle w:val="a"/>
        <w:rPr>
          <w:rFonts w:hint="cs"/>
          <w:rtl/>
        </w:rPr>
      </w:pPr>
    </w:p>
    <w:p w14:paraId="1CF1A5D8" w14:textId="77777777" w:rsidR="00000000" w:rsidRDefault="00794C8A">
      <w:pPr>
        <w:pStyle w:val="a"/>
        <w:rPr>
          <w:rFonts w:hint="cs"/>
          <w:rtl/>
        </w:rPr>
      </w:pPr>
      <w:r>
        <w:rPr>
          <w:rFonts w:hint="cs"/>
          <w:rtl/>
        </w:rPr>
        <w:t>יכול להיות שהמסקנה ממה שהיה בתהליך אוסלו היא אף פעם לא לדבר עם פלסטינים. אז בואו נעשה דברים באופן חד-צדדי, אלא אם יש לאנשים כמו הנדל רצון להמשיך לשלוט בכל השטחים ולנסות לעשות טרנספר. זה מה שהם רוצים. טרנספר זה חורבנה של מדינת ישראל ב</w:t>
      </w:r>
      <w:r>
        <w:rPr>
          <w:rFonts w:hint="cs"/>
          <w:rtl/>
        </w:rPr>
        <w:t xml:space="preserve">אופן מוחלט. הם יביאו את זה אבל הם לא יצליחו לעשות את זה. ובסופו של דבר, אנחנו נמשיך ונשלוט ב-3.5 מיליוני פלסטינים, וזה יהיה האסון של מדינת ישראל גם מדינית, גם כלכלית, גם חברתית וגם ביטחונית. זה האסון. </w:t>
      </w:r>
    </w:p>
    <w:p w14:paraId="7D7413CD" w14:textId="77777777" w:rsidR="00000000" w:rsidRDefault="00794C8A">
      <w:pPr>
        <w:pStyle w:val="a"/>
        <w:rPr>
          <w:rFonts w:hint="cs"/>
          <w:rtl/>
        </w:rPr>
      </w:pPr>
    </w:p>
    <w:p w14:paraId="69289DFD" w14:textId="77777777" w:rsidR="00000000" w:rsidRDefault="00794C8A">
      <w:pPr>
        <w:pStyle w:val="a"/>
        <w:rPr>
          <w:rFonts w:hint="cs"/>
          <w:rtl/>
        </w:rPr>
      </w:pPr>
      <w:r>
        <w:rPr>
          <w:rFonts w:hint="cs"/>
          <w:rtl/>
        </w:rPr>
        <w:t>הטירוף זה שיושב מישהו כמו הנדל, עם 6,000 או 5,000 איש</w:t>
      </w:r>
      <w:r>
        <w:rPr>
          <w:rFonts w:hint="cs"/>
          <w:rtl/>
        </w:rPr>
        <w:t>, בתוך מיליון ו-200,000 פלסטינים וחושב שהוא יצליח להישאר שם. זה הטירוף. הטירוף הזה נמשך 35 שנה. את הטירוף הזה צריך להפסיק בלי שום קשר לפלסטינים, כי זה טירוף שלנו ולא של הפלסטינים. זה שזה פוגע בפלסטינים, זה משהו אחר. יושב הנדל בנווה-דקלים. מה זה נווה-דקלים?</w:t>
      </w:r>
      <w:r>
        <w:rPr>
          <w:rFonts w:hint="cs"/>
          <w:rtl/>
        </w:rPr>
        <w:t xml:space="preserve"> יישוב צמוד למחנה הפליטים של ח'אן-יונס, ושם הוא חושב שהוא יעשה מדינה יהודית וציונית צודקת, שאת השדות שלה מעבדים פיליפינים. זה הטירוף. לטירוף הזה לא צריך שבצד השני מישהו יחכה. לא צריך.</w:t>
      </w:r>
    </w:p>
    <w:p w14:paraId="5641D48A" w14:textId="77777777" w:rsidR="00000000" w:rsidRDefault="00794C8A">
      <w:pPr>
        <w:pStyle w:val="a"/>
        <w:ind w:firstLine="0"/>
        <w:rPr>
          <w:rFonts w:hint="cs"/>
          <w:rtl/>
        </w:rPr>
      </w:pPr>
    </w:p>
    <w:p w14:paraId="3683A5F9" w14:textId="77777777" w:rsidR="00000000" w:rsidRDefault="00794C8A">
      <w:pPr>
        <w:pStyle w:val="ac"/>
        <w:rPr>
          <w:rtl/>
        </w:rPr>
      </w:pPr>
      <w:r>
        <w:rPr>
          <w:rFonts w:hint="eastAsia"/>
          <w:rtl/>
        </w:rPr>
        <w:t>צבי</w:t>
      </w:r>
      <w:r>
        <w:rPr>
          <w:rtl/>
        </w:rPr>
        <w:t xml:space="preserve"> הנדל (האיחוד הלאומי - ישראל ביתנו):</w:t>
      </w:r>
    </w:p>
    <w:p w14:paraId="73831440" w14:textId="77777777" w:rsidR="00000000" w:rsidRDefault="00794C8A">
      <w:pPr>
        <w:pStyle w:val="a"/>
        <w:rPr>
          <w:rFonts w:hint="cs"/>
          <w:rtl/>
        </w:rPr>
      </w:pPr>
    </w:p>
    <w:p w14:paraId="06ACD071" w14:textId="77777777" w:rsidR="00000000" w:rsidRDefault="00794C8A">
      <w:pPr>
        <w:pStyle w:val="a"/>
        <w:rPr>
          <w:rFonts w:hint="cs"/>
          <w:rtl/>
        </w:rPr>
      </w:pPr>
      <w:r>
        <w:rPr>
          <w:rFonts w:hint="cs"/>
          <w:rtl/>
        </w:rPr>
        <w:t>תברח.</w:t>
      </w:r>
    </w:p>
    <w:p w14:paraId="2EC535D3" w14:textId="77777777" w:rsidR="00000000" w:rsidRDefault="00794C8A">
      <w:pPr>
        <w:pStyle w:val="a"/>
        <w:ind w:firstLine="0"/>
        <w:rPr>
          <w:rFonts w:hint="cs"/>
          <w:rtl/>
        </w:rPr>
      </w:pPr>
    </w:p>
    <w:p w14:paraId="5EAEB106" w14:textId="77777777" w:rsidR="00000000" w:rsidRDefault="00794C8A">
      <w:pPr>
        <w:pStyle w:val="SpeakerCon"/>
        <w:rPr>
          <w:rtl/>
        </w:rPr>
      </w:pPr>
      <w:bookmarkStart w:id="253" w:name="FS000000458T15_07_2003_18_24_07C"/>
      <w:bookmarkEnd w:id="253"/>
      <w:r>
        <w:rPr>
          <w:rtl/>
        </w:rPr>
        <w:t>חיים רמון (העבודה-מימד)</w:t>
      </w:r>
      <w:r>
        <w:rPr>
          <w:rtl/>
        </w:rPr>
        <w:t>:</w:t>
      </w:r>
    </w:p>
    <w:p w14:paraId="6ECA170E" w14:textId="77777777" w:rsidR="00000000" w:rsidRDefault="00794C8A">
      <w:pPr>
        <w:pStyle w:val="a"/>
        <w:rPr>
          <w:rtl/>
        </w:rPr>
      </w:pPr>
    </w:p>
    <w:p w14:paraId="59E37928" w14:textId="77777777" w:rsidR="00000000" w:rsidRDefault="00794C8A">
      <w:pPr>
        <w:pStyle w:val="a"/>
        <w:rPr>
          <w:rFonts w:hint="cs"/>
          <w:rtl/>
        </w:rPr>
      </w:pPr>
      <w:r>
        <w:rPr>
          <w:rFonts w:hint="cs"/>
          <w:rtl/>
        </w:rPr>
        <w:t>היתה שגיאה היסטורית, ושגיאות היסטוריות צריך לתקן.</w:t>
      </w:r>
    </w:p>
    <w:p w14:paraId="06ABE427" w14:textId="77777777" w:rsidR="00000000" w:rsidRDefault="00794C8A">
      <w:pPr>
        <w:pStyle w:val="a"/>
        <w:ind w:firstLine="0"/>
        <w:rPr>
          <w:rFonts w:hint="cs"/>
          <w:rtl/>
        </w:rPr>
      </w:pPr>
    </w:p>
    <w:p w14:paraId="0B5C5FDF" w14:textId="77777777" w:rsidR="00000000" w:rsidRDefault="00794C8A">
      <w:pPr>
        <w:pStyle w:val="ac"/>
        <w:rPr>
          <w:rtl/>
        </w:rPr>
      </w:pPr>
      <w:bookmarkStart w:id="254" w:name="FS000000458T15_07_2003_18_24_28C"/>
      <w:bookmarkEnd w:id="254"/>
      <w:r>
        <w:rPr>
          <w:rtl/>
        </w:rPr>
        <w:t>צבי הנדל (האיחוד הלאומי - ישראל ביתנו):</w:t>
      </w:r>
    </w:p>
    <w:p w14:paraId="71D6AE39" w14:textId="77777777" w:rsidR="00000000" w:rsidRDefault="00794C8A">
      <w:pPr>
        <w:pStyle w:val="a"/>
        <w:rPr>
          <w:rtl/>
        </w:rPr>
      </w:pPr>
    </w:p>
    <w:p w14:paraId="53E6B419" w14:textId="77777777" w:rsidR="00000000" w:rsidRDefault="00794C8A">
      <w:pPr>
        <w:pStyle w:val="a"/>
        <w:rPr>
          <w:rFonts w:hint="cs"/>
          <w:rtl/>
        </w:rPr>
      </w:pPr>
      <w:r>
        <w:rPr>
          <w:rFonts w:hint="cs"/>
          <w:rtl/>
        </w:rPr>
        <w:t>אתה ממשיך את רבין? רבין התחיל את זה ואתה ממשיך את דרכו.</w:t>
      </w:r>
    </w:p>
    <w:p w14:paraId="5497F26E" w14:textId="77777777" w:rsidR="00000000" w:rsidRDefault="00794C8A">
      <w:pPr>
        <w:pStyle w:val="a"/>
        <w:ind w:firstLine="0"/>
        <w:rPr>
          <w:rFonts w:hint="cs"/>
          <w:rtl/>
        </w:rPr>
      </w:pPr>
    </w:p>
    <w:p w14:paraId="643C4D83" w14:textId="77777777" w:rsidR="00000000" w:rsidRDefault="00794C8A">
      <w:pPr>
        <w:pStyle w:val="SpeakerCon"/>
        <w:rPr>
          <w:rtl/>
        </w:rPr>
      </w:pPr>
      <w:bookmarkStart w:id="255" w:name="FS000000458T15_07_2003_18_24_56C"/>
      <w:bookmarkEnd w:id="255"/>
      <w:r>
        <w:rPr>
          <w:rtl/>
        </w:rPr>
        <w:t>חיים רמון (העבודה-מימד):</w:t>
      </w:r>
    </w:p>
    <w:p w14:paraId="7876757A" w14:textId="77777777" w:rsidR="00000000" w:rsidRDefault="00794C8A">
      <w:pPr>
        <w:pStyle w:val="a"/>
        <w:rPr>
          <w:rtl/>
        </w:rPr>
      </w:pPr>
    </w:p>
    <w:p w14:paraId="7385AFD2" w14:textId="77777777" w:rsidR="00000000" w:rsidRDefault="00794C8A">
      <w:pPr>
        <w:pStyle w:val="a"/>
        <w:rPr>
          <w:rFonts w:hint="cs"/>
          <w:rtl/>
        </w:rPr>
      </w:pPr>
      <w:r>
        <w:rPr>
          <w:rFonts w:hint="cs"/>
          <w:rtl/>
        </w:rPr>
        <w:t>לא, רבין לא הקים.</w:t>
      </w:r>
    </w:p>
    <w:p w14:paraId="6AB6F7B5" w14:textId="77777777" w:rsidR="00000000" w:rsidRDefault="00794C8A">
      <w:pPr>
        <w:pStyle w:val="a"/>
        <w:ind w:firstLine="0"/>
        <w:rPr>
          <w:rFonts w:hint="cs"/>
          <w:rtl/>
        </w:rPr>
      </w:pPr>
    </w:p>
    <w:p w14:paraId="0849D4AA" w14:textId="77777777" w:rsidR="00000000" w:rsidRDefault="00794C8A">
      <w:pPr>
        <w:pStyle w:val="ac"/>
        <w:rPr>
          <w:rtl/>
        </w:rPr>
      </w:pPr>
      <w:r>
        <w:rPr>
          <w:rFonts w:hint="eastAsia"/>
          <w:rtl/>
        </w:rPr>
        <w:t>צבי</w:t>
      </w:r>
      <w:r>
        <w:rPr>
          <w:rtl/>
        </w:rPr>
        <w:t xml:space="preserve"> הנדל (האיחוד הלאומי - ישראל ביתנו):</w:t>
      </w:r>
    </w:p>
    <w:p w14:paraId="1370458B" w14:textId="77777777" w:rsidR="00000000" w:rsidRDefault="00794C8A">
      <w:pPr>
        <w:pStyle w:val="a"/>
        <w:rPr>
          <w:rFonts w:hint="cs"/>
          <w:rtl/>
        </w:rPr>
      </w:pPr>
    </w:p>
    <w:p w14:paraId="5528996C" w14:textId="77777777" w:rsidR="00000000" w:rsidRDefault="00794C8A">
      <w:pPr>
        <w:pStyle w:val="a"/>
        <w:rPr>
          <w:rFonts w:hint="cs"/>
          <w:rtl/>
        </w:rPr>
      </w:pPr>
      <w:r>
        <w:rPr>
          <w:rFonts w:hint="cs"/>
          <w:rtl/>
        </w:rPr>
        <w:t>עד יום מותו הוא אמ</w:t>
      </w:r>
      <w:r>
        <w:rPr>
          <w:rFonts w:hint="cs"/>
          <w:rtl/>
        </w:rPr>
        <w:t xml:space="preserve">ר שזאת האמת. </w:t>
      </w:r>
    </w:p>
    <w:p w14:paraId="1192995B" w14:textId="77777777" w:rsidR="00000000" w:rsidRDefault="00794C8A">
      <w:pPr>
        <w:pStyle w:val="a"/>
        <w:ind w:firstLine="0"/>
        <w:rPr>
          <w:rFonts w:hint="cs"/>
          <w:rtl/>
        </w:rPr>
      </w:pPr>
    </w:p>
    <w:p w14:paraId="4011F8B9" w14:textId="77777777" w:rsidR="00000000" w:rsidRDefault="00794C8A">
      <w:pPr>
        <w:pStyle w:val="SpeakerCon"/>
        <w:rPr>
          <w:rtl/>
        </w:rPr>
      </w:pPr>
      <w:bookmarkStart w:id="256" w:name="FS000000458T15_07_2003_18_25_46C"/>
      <w:bookmarkEnd w:id="256"/>
      <w:r>
        <w:rPr>
          <w:rtl/>
        </w:rPr>
        <w:t>חיים רמון (העבודה-מימד):</w:t>
      </w:r>
    </w:p>
    <w:p w14:paraId="0C7FA1AF" w14:textId="77777777" w:rsidR="00000000" w:rsidRDefault="00794C8A">
      <w:pPr>
        <w:pStyle w:val="a"/>
        <w:rPr>
          <w:rtl/>
        </w:rPr>
      </w:pPr>
    </w:p>
    <w:p w14:paraId="176A6D33" w14:textId="77777777" w:rsidR="00000000" w:rsidRDefault="00794C8A">
      <w:pPr>
        <w:pStyle w:val="a"/>
        <w:rPr>
          <w:rFonts w:hint="cs"/>
          <w:rtl/>
        </w:rPr>
      </w:pPr>
      <w:r>
        <w:rPr>
          <w:rFonts w:hint="cs"/>
          <w:rtl/>
        </w:rPr>
        <w:t>בשום פנים ואופן לא.</w:t>
      </w:r>
    </w:p>
    <w:p w14:paraId="68EC00F6" w14:textId="77777777" w:rsidR="00000000" w:rsidRDefault="00794C8A">
      <w:pPr>
        <w:pStyle w:val="a"/>
        <w:ind w:firstLine="0"/>
        <w:rPr>
          <w:rFonts w:hint="cs"/>
          <w:rtl/>
        </w:rPr>
      </w:pPr>
    </w:p>
    <w:p w14:paraId="40EDC97D" w14:textId="77777777" w:rsidR="00000000" w:rsidRDefault="00794C8A">
      <w:pPr>
        <w:pStyle w:val="ac"/>
        <w:rPr>
          <w:rtl/>
        </w:rPr>
      </w:pPr>
      <w:r>
        <w:rPr>
          <w:rFonts w:hint="eastAsia"/>
          <w:rtl/>
        </w:rPr>
        <w:t>צבי</w:t>
      </w:r>
      <w:r>
        <w:rPr>
          <w:rtl/>
        </w:rPr>
        <w:t xml:space="preserve"> הנדל (האיחוד הלאומי - ישראל ביתנו):</w:t>
      </w:r>
    </w:p>
    <w:p w14:paraId="7D579E5E" w14:textId="77777777" w:rsidR="00000000" w:rsidRDefault="00794C8A">
      <w:pPr>
        <w:pStyle w:val="a"/>
        <w:rPr>
          <w:rFonts w:hint="cs"/>
          <w:rtl/>
        </w:rPr>
      </w:pPr>
    </w:p>
    <w:p w14:paraId="256373D0" w14:textId="77777777" w:rsidR="00000000" w:rsidRDefault="00794C8A">
      <w:pPr>
        <w:pStyle w:val="a"/>
        <w:rPr>
          <w:rFonts w:hint="cs"/>
          <w:rtl/>
        </w:rPr>
      </w:pPr>
      <w:r>
        <w:rPr>
          <w:rFonts w:hint="cs"/>
          <w:rtl/>
        </w:rPr>
        <w:t>זאת האמת.</w:t>
      </w:r>
    </w:p>
    <w:p w14:paraId="735EA92F" w14:textId="77777777" w:rsidR="00000000" w:rsidRDefault="00794C8A">
      <w:pPr>
        <w:pStyle w:val="a"/>
        <w:ind w:firstLine="0"/>
        <w:rPr>
          <w:rFonts w:hint="cs"/>
          <w:rtl/>
        </w:rPr>
      </w:pPr>
    </w:p>
    <w:p w14:paraId="118D59E0" w14:textId="77777777" w:rsidR="00000000" w:rsidRDefault="00794C8A">
      <w:pPr>
        <w:pStyle w:val="SpeakerCon"/>
        <w:rPr>
          <w:rtl/>
        </w:rPr>
      </w:pPr>
      <w:bookmarkStart w:id="257" w:name="FS000000458T15_07_2003_18_26_02C"/>
      <w:bookmarkEnd w:id="257"/>
      <w:r>
        <w:rPr>
          <w:rtl/>
        </w:rPr>
        <w:t>חיים רמון (העבודה-מימד):</w:t>
      </w:r>
    </w:p>
    <w:p w14:paraId="76BDAC21" w14:textId="77777777" w:rsidR="00000000" w:rsidRDefault="00794C8A">
      <w:pPr>
        <w:pStyle w:val="a"/>
        <w:rPr>
          <w:rtl/>
        </w:rPr>
      </w:pPr>
    </w:p>
    <w:p w14:paraId="6581724F" w14:textId="77777777" w:rsidR="00000000" w:rsidRDefault="00794C8A">
      <w:pPr>
        <w:pStyle w:val="a"/>
        <w:rPr>
          <w:rFonts w:hint="cs"/>
          <w:rtl/>
        </w:rPr>
      </w:pPr>
      <w:r>
        <w:rPr>
          <w:rFonts w:hint="cs"/>
          <w:rtl/>
        </w:rPr>
        <w:t>זאת לא האמת.</w:t>
      </w:r>
    </w:p>
    <w:p w14:paraId="320B3883" w14:textId="77777777" w:rsidR="00000000" w:rsidRDefault="00794C8A">
      <w:pPr>
        <w:pStyle w:val="a"/>
        <w:ind w:firstLine="0"/>
        <w:rPr>
          <w:rFonts w:hint="cs"/>
          <w:rtl/>
        </w:rPr>
      </w:pPr>
    </w:p>
    <w:p w14:paraId="7383BE12" w14:textId="77777777" w:rsidR="00000000" w:rsidRDefault="00794C8A">
      <w:pPr>
        <w:pStyle w:val="ac"/>
        <w:rPr>
          <w:rtl/>
        </w:rPr>
      </w:pPr>
      <w:r>
        <w:rPr>
          <w:rFonts w:hint="eastAsia"/>
          <w:rtl/>
        </w:rPr>
        <w:t>צבי</w:t>
      </w:r>
      <w:r>
        <w:rPr>
          <w:rtl/>
        </w:rPr>
        <w:t xml:space="preserve"> הנדל (האיחוד הלאומי - ישראל ביתנו):</w:t>
      </w:r>
    </w:p>
    <w:p w14:paraId="201FB97E" w14:textId="77777777" w:rsidR="00000000" w:rsidRDefault="00794C8A">
      <w:pPr>
        <w:pStyle w:val="a"/>
        <w:rPr>
          <w:rFonts w:hint="cs"/>
          <w:rtl/>
        </w:rPr>
      </w:pPr>
    </w:p>
    <w:p w14:paraId="7C1BE179" w14:textId="77777777" w:rsidR="00000000" w:rsidRDefault="00794C8A">
      <w:pPr>
        <w:pStyle w:val="a"/>
        <w:rPr>
          <w:rFonts w:hint="cs"/>
          <w:rtl/>
        </w:rPr>
      </w:pPr>
      <w:r>
        <w:rPr>
          <w:rFonts w:hint="cs"/>
          <w:rtl/>
        </w:rPr>
        <w:t>- - -</w:t>
      </w:r>
    </w:p>
    <w:p w14:paraId="54A5E2D4" w14:textId="77777777" w:rsidR="00000000" w:rsidRDefault="00794C8A">
      <w:pPr>
        <w:pStyle w:val="a"/>
        <w:ind w:firstLine="0"/>
        <w:rPr>
          <w:rFonts w:hint="cs"/>
          <w:rtl/>
        </w:rPr>
      </w:pPr>
    </w:p>
    <w:p w14:paraId="7AFBD33A" w14:textId="77777777" w:rsidR="00000000" w:rsidRDefault="00794C8A">
      <w:pPr>
        <w:pStyle w:val="SpeakerCon"/>
        <w:rPr>
          <w:rtl/>
        </w:rPr>
      </w:pPr>
      <w:bookmarkStart w:id="258" w:name="FS000000458T15_07_2003_18_26_33C"/>
      <w:bookmarkEnd w:id="258"/>
      <w:r>
        <w:rPr>
          <w:rtl/>
        </w:rPr>
        <w:t>חיים רמון (העבודה-מימד):</w:t>
      </w:r>
    </w:p>
    <w:p w14:paraId="29E34DB6" w14:textId="77777777" w:rsidR="00000000" w:rsidRDefault="00794C8A">
      <w:pPr>
        <w:pStyle w:val="a"/>
        <w:rPr>
          <w:rtl/>
        </w:rPr>
      </w:pPr>
    </w:p>
    <w:p w14:paraId="1028F97D" w14:textId="77777777" w:rsidR="00000000" w:rsidRDefault="00794C8A">
      <w:pPr>
        <w:pStyle w:val="a"/>
        <w:rPr>
          <w:rFonts w:hint="cs"/>
          <w:rtl/>
        </w:rPr>
      </w:pPr>
      <w:r>
        <w:rPr>
          <w:rFonts w:hint="cs"/>
          <w:rtl/>
        </w:rPr>
        <w:t>חבר הכנסת הנדל, זה הטירוף וא</w:t>
      </w:r>
      <w:r>
        <w:rPr>
          <w:rFonts w:hint="cs"/>
          <w:rtl/>
        </w:rPr>
        <w:t>ת זה צריך להפסיק. את כדים צריך להפסיק, את גנים צריך להפסיק. קודם כול אצלנו, לא קשור לפלסטינים. מה טוב לנו? עוד 70 מיליארד  שקל להשקיע בהתנחלויות?</w:t>
      </w:r>
    </w:p>
    <w:p w14:paraId="0EF7F6FF" w14:textId="77777777" w:rsidR="00000000" w:rsidRDefault="00794C8A">
      <w:pPr>
        <w:pStyle w:val="a"/>
        <w:ind w:firstLine="0"/>
        <w:rPr>
          <w:rFonts w:hint="cs"/>
          <w:rtl/>
        </w:rPr>
      </w:pPr>
    </w:p>
    <w:p w14:paraId="59CB4C28" w14:textId="77777777" w:rsidR="00000000" w:rsidRDefault="00794C8A">
      <w:pPr>
        <w:pStyle w:val="ac"/>
        <w:rPr>
          <w:rtl/>
        </w:rPr>
      </w:pPr>
      <w:r>
        <w:rPr>
          <w:rFonts w:hint="eastAsia"/>
          <w:rtl/>
        </w:rPr>
        <w:t>צבי</w:t>
      </w:r>
      <w:r>
        <w:rPr>
          <w:rtl/>
        </w:rPr>
        <w:t xml:space="preserve"> הנדל (האיחוד הלאומי - ישראל ביתנו):</w:t>
      </w:r>
    </w:p>
    <w:p w14:paraId="67358B39" w14:textId="77777777" w:rsidR="00000000" w:rsidRDefault="00794C8A">
      <w:pPr>
        <w:pStyle w:val="a"/>
        <w:rPr>
          <w:rFonts w:hint="cs"/>
          <w:rtl/>
        </w:rPr>
      </w:pPr>
    </w:p>
    <w:p w14:paraId="0C2AEABE" w14:textId="77777777" w:rsidR="00000000" w:rsidRDefault="00794C8A">
      <w:pPr>
        <w:pStyle w:val="a"/>
        <w:rPr>
          <w:rFonts w:hint="cs"/>
          <w:rtl/>
        </w:rPr>
      </w:pPr>
      <w:r>
        <w:rPr>
          <w:rFonts w:hint="cs"/>
          <w:rtl/>
        </w:rPr>
        <w:t>שקר.</w:t>
      </w:r>
    </w:p>
    <w:p w14:paraId="657C371D" w14:textId="77777777" w:rsidR="00000000" w:rsidRDefault="00794C8A">
      <w:pPr>
        <w:pStyle w:val="a"/>
        <w:ind w:firstLine="0"/>
        <w:rPr>
          <w:rFonts w:hint="cs"/>
          <w:rtl/>
        </w:rPr>
      </w:pPr>
    </w:p>
    <w:p w14:paraId="695B474C" w14:textId="77777777" w:rsidR="00000000" w:rsidRDefault="00794C8A">
      <w:pPr>
        <w:pStyle w:val="SpeakerCon"/>
        <w:rPr>
          <w:rtl/>
        </w:rPr>
      </w:pPr>
      <w:bookmarkStart w:id="259" w:name="FS000000458T15_07_2003_18_27_25C"/>
      <w:bookmarkEnd w:id="259"/>
      <w:r>
        <w:rPr>
          <w:rtl/>
        </w:rPr>
        <w:t>חיים רמון (העבודה-מימד):</w:t>
      </w:r>
    </w:p>
    <w:p w14:paraId="6DCB20CC" w14:textId="77777777" w:rsidR="00000000" w:rsidRDefault="00794C8A">
      <w:pPr>
        <w:pStyle w:val="a"/>
        <w:rPr>
          <w:rtl/>
        </w:rPr>
      </w:pPr>
    </w:p>
    <w:p w14:paraId="24B62B6C" w14:textId="77777777" w:rsidR="00000000" w:rsidRDefault="00794C8A">
      <w:pPr>
        <w:pStyle w:val="a"/>
        <w:rPr>
          <w:rFonts w:hint="cs"/>
          <w:rtl/>
        </w:rPr>
      </w:pPr>
      <w:r>
        <w:rPr>
          <w:rFonts w:hint="cs"/>
          <w:rtl/>
        </w:rPr>
        <w:t xml:space="preserve">הרי אתם יודעים, כולם יודעים מה יהיה </w:t>
      </w:r>
      <w:r>
        <w:rPr>
          <w:rFonts w:hint="cs"/>
          <w:rtl/>
        </w:rPr>
        <w:t xml:space="preserve">בסוף הפתרון. כו-לם יודעים. יש קונסנזוס בין-לאומי. הפלסטינים יוותרו על זכות השיבה, והם יוותרו על טרור, כי אחרת הם לא יקבלו מה שיש, ואנחנו נוותר על רוב השטח, פרט לגושי התיישבות. זה יהיה הפתרון. </w:t>
      </w:r>
    </w:p>
    <w:p w14:paraId="7BAC84B4" w14:textId="77777777" w:rsidR="00000000" w:rsidRDefault="00794C8A">
      <w:pPr>
        <w:pStyle w:val="a"/>
        <w:rPr>
          <w:rFonts w:hint="cs"/>
          <w:rtl/>
        </w:rPr>
      </w:pPr>
    </w:p>
    <w:p w14:paraId="246BEF9E" w14:textId="77777777" w:rsidR="00000000" w:rsidRDefault="00794C8A">
      <w:pPr>
        <w:pStyle w:val="ac"/>
        <w:rPr>
          <w:rtl/>
        </w:rPr>
      </w:pPr>
      <w:r>
        <w:rPr>
          <w:rFonts w:hint="eastAsia"/>
          <w:rtl/>
        </w:rPr>
        <w:t>מיכאל</w:t>
      </w:r>
      <w:r>
        <w:rPr>
          <w:rtl/>
        </w:rPr>
        <w:t xml:space="preserve"> רצון (הליכוד):</w:t>
      </w:r>
    </w:p>
    <w:p w14:paraId="5BD44E8C" w14:textId="77777777" w:rsidR="00000000" w:rsidRDefault="00794C8A">
      <w:pPr>
        <w:pStyle w:val="a"/>
        <w:rPr>
          <w:rFonts w:hint="cs"/>
          <w:rtl/>
        </w:rPr>
      </w:pPr>
    </w:p>
    <w:p w14:paraId="7AD63C01" w14:textId="77777777" w:rsidR="00000000" w:rsidRDefault="00794C8A">
      <w:pPr>
        <w:pStyle w:val="a"/>
        <w:rPr>
          <w:rFonts w:hint="cs"/>
          <w:rtl/>
        </w:rPr>
      </w:pPr>
      <w:r>
        <w:rPr>
          <w:rFonts w:hint="cs"/>
          <w:rtl/>
        </w:rPr>
        <w:t>אתה מדבר בשמם? אתה הדובר שלהם?</w:t>
      </w:r>
    </w:p>
    <w:p w14:paraId="07C8E8D4" w14:textId="77777777" w:rsidR="00000000" w:rsidRDefault="00794C8A">
      <w:pPr>
        <w:pStyle w:val="a"/>
        <w:rPr>
          <w:rFonts w:hint="cs"/>
          <w:rtl/>
        </w:rPr>
      </w:pPr>
      <w:bookmarkStart w:id="260" w:name="FS000000458T15_07_2003_18_07_59"/>
      <w:bookmarkEnd w:id="260"/>
    </w:p>
    <w:p w14:paraId="4198C73C" w14:textId="77777777" w:rsidR="00000000" w:rsidRDefault="00794C8A">
      <w:pPr>
        <w:pStyle w:val="SpeakerCon"/>
        <w:rPr>
          <w:rtl/>
        </w:rPr>
      </w:pPr>
      <w:bookmarkStart w:id="261" w:name="FS000000458T15_07_2003_18_08_04C"/>
      <w:bookmarkEnd w:id="261"/>
      <w:r>
        <w:rPr>
          <w:rtl/>
        </w:rPr>
        <w:t>חיים רמו</w:t>
      </w:r>
      <w:r>
        <w:rPr>
          <w:rtl/>
        </w:rPr>
        <w:t>ן (העבודה-מימד):</w:t>
      </w:r>
    </w:p>
    <w:p w14:paraId="1D2027CF" w14:textId="77777777" w:rsidR="00000000" w:rsidRDefault="00794C8A">
      <w:pPr>
        <w:pStyle w:val="a"/>
        <w:rPr>
          <w:rtl/>
        </w:rPr>
      </w:pPr>
    </w:p>
    <w:p w14:paraId="75A3EFF6" w14:textId="77777777" w:rsidR="00000000" w:rsidRDefault="00794C8A">
      <w:pPr>
        <w:pStyle w:val="a"/>
        <w:rPr>
          <w:rFonts w:hint="cs"/>
          <w:rtl/>
        </w:rPr>
      </w:pPr>
      <w:r>
        <w:rPr>
          <w:rFonts w:hint="cs"/>
          <w:rtl/>
        </w:rPr>
        <w:t xml:space="preserve">מכיוון שלצאת מהטירוף הזה שהנדל נמצא בו, זה לא לוותר, זה לחזור לשפיות. </w:t>
      </w:r>
    </w:p>
    <w:p w14:paraId="2D39A050" w14:textId="77777777" w:rsidR="00000000" w:rsidRDefault="00794C8A">
      <w:pPr>
        <w:pStyle w:val="a"/>
        <w:rPr>
          <w:rFonts w:hint="cs"/>
          <w:rtl/>
        </w:rPr>
      </w:pPr>
    </w:p>
    <w:p w14:paraId="16C7DEED" w14:textId="77777777" w:rsidR="00000000" w:rsidRDefault="00794C8A">
      <w:pPr>
        <w:pStyle w:val="ac"/>
        <w:rPr>
          <w:rtl/>
        </w:rPr>
      </w:pPr>
      <w:r>
        <w:rPr>
          <w:rFonts w:hint="eastAsia"/>
          <w:rtl/>
        </w:rPr>
        <w:t>מיכאל</w:t>
      </w:r>
      <w:r>
        <w:rPr>
          <w:rtl/>
        </w:rPr>
        <w:t xml:space="preserve"> רצון (הליכוד):</w:t>
      </w:r>
    </w:p>
    <w:p w14:paraId="0CBFF6FA" w14:textId="77777777" w:rsidR="00000000" w:rsidRDefault="00794C8A">
      <w:pPr>
        <w:pStyle w:val="a"/>
        <w:rPr>
          <w:rFonts w:hint="cs"/>
          <w:rtl/>
        </w:rPr>
      </w:pPr>
    </w:p>
    <w:p w14:paraId="3B72963C" w14:textId="77777777" w:rsidR="00000000" w:rsidRDefault="00794C8A">
      <w:pPr>
        <w:pStyle w:val="a"/>
        <w:rPr>
          <w:rFonts w:hint="cs"/>
          <w:rtl/>
        </w:rPr>
      </w:pPr>
      <w:r>
        <w:rPr>
          <w:rFonts w:hint="cs"/>
          <w:rtl/>
        </w:rPr>
        <w:t>אבל למה לוותר מראש? למה אתם מוותרים מראש על כל דבר?</w:t>
      </w:r>
    </w:p>
    <w:p w14:paraId="35FA453A" w14:textId="77777777" w:rsidR="00000000" w:rsidRDefault="00794C8A">
      <w:pPr>
        <w:pStyle w:val="a"/>
        <w:rPr>
          <w:rFonts w:hint="cs"/>
          <w:rtl/>
        </w:rPr>
      </w:pPr>
    </w:p>
    <w:p w14:paraId="5D3E9C35" w14:textId="77777777" w:rsidR="00000000" w:rsidRDefault="00794C8A">
      <w:pPr>
        <w:pStyle w:val="SpeakerCon"/>
        <w:rPr>
          <w:rtl/>
        </w:rPr>
      </w:pPr>
      <w:bookmarkStart w:id="262" w:name="FS000000458T15_07_2003_18_08_46C"/>
      <w:bookmarkEnd w:id="262"/>
      <w:r>
        <w:rPr>
          <w:rtl/>
        </w:rPr>
        <w:t>חיים רמון (העבודה-מימד):</w:t>
      </w:r>
    </w:p>
    <w:p w14:paraId="45FB8ACD" w14:textId="77777777" w:rsidR="00000000" w:rsidRDefault="00794C8A">
      <w:pPr>
        <w:pStyle w:val="a"/>
        <w:rPr>
          <w:rtl/>
        </w:rPr>
      </w:pPr>
    </w:p>
    <w:p w14:paraId="5E08A360" w14:textId="77777777" w:rsidR="00000000" w:rsidRDefault="00794C8A">
      <w:pPr>
        <w:pStyle w:val="a"/>
        <w:rPr>
          <w:rFonts w:hint="cs"/>
          <w:rtl/>
        </w:rPr>
      </w:pPr>
      <w:r>
        <w:rPr>
          <w:rFonts w:hint="cs"/>
          <w:rtl/>
        </w:rPr>
        <w:t>סגן השר רצון, תאר לך שיש - - -</w:t>
      </w:r>
    </w:p>
    <w:p w14:paraId="0C708FF7" w14:textId="77777777" w:rsidR="00000000" w:rsidRDefault="00794C8A">
      <w:pPr>
        <w:pStyle w:val="a"/>
        <w:rPr>
          <w:rFonts w:hint="cs"/>
          <w:rtl/>
        </w:rPr>
      </w:pPr>
    </w:p>
    <w:p w14:paraId="554FB465" w14:textId="77777777" w:rsidR="00000000" w:rsidRDefault="00794C8A">
      <w:pPr>
        <w:pStyle w:val="ac"/>
        <w:rPr>
          <w:rtl/>
        </w:rPr>
      </w:pPr>
      <w:r>
        <w:rPr>
          <w:rFonts w:hint="eastAsia"/>
          <w:rtl/>
        </w:rPr>
        <w:t>צבי</w:t>
      </w:r>
      <w:r>
        <w:rPr>
          <w:rtl/>
        </w:rPr>
        <w:t xml:space="preserve"> הנדל (האיחוד הלאומי - ישראל ב</w:t>
      </w:r>
      <w:r>
        <w:rPr>
          <w:rtl/>
        </w:rPr>
        <w:t>יתנו):</w:t>
      </w:r>
    </w:p>
    <w:p w14:paraId="6DC87356" w14:textId="77777777" w:rsidR="00000000" w:rsidRDefault="00794C8A">
      <w:pPr>
        <w:pStyle w:val="a"/>
        <w:rPr>
          <w:rFonts w:hint="cs"/>
          <w:rtl/>
        </w:rPr>
      </w:pPr>
    </w:p>
    <w:p w14:paraId="3DFD929E" w14:textId="77777777" w:rsidR="00000000" w:rsidRDefault="00794C8A">
      <w:pPr>
        <w:pStyle w:val="a"/>
        <w:rPr>
          <w:rFonts w:hint="cs"/>
          <w:rtl/>
        </w:rPr>
      </w:pPr>
      <w:r>
        <w:rPr>
          <w:rFonts w:hint="cs"/>
          <w:rtl/>
        </w:rPr>
        <w:t xml:space="preserve">הרגת את ההסתדרות, תהרוג עכשיו גם את המפעל הציוני. הרסת את ההסתדרות ואת כל המדינה. אתה מומחה להרס. </w:t>
      </w:r>
    </w:p>
    <w:p w14:paraId="43EE9249" w14:textId="77777777" w:rsidR="00000000" w:rsidRDefault="00794C8A">
      <w:pPr>
        <w:pStyle w:val="a"/>
        <w:rPr>
          <w:rFonts w:hint="cs"/>
          <w:rtl/>
        </w:rPr>
      </w:pPr>
    </w:p>
    <w:p w14:paraId="326EE106" w14:textId="77777777" w:rsidR="00000000" w:rsidRDefault="00794C8A">
      <w:pPr>
        <w:pStyle w:val="ad"/>
        <w:rPr>
          <w:rtl/>
        </w:rPr>
      </w:pPr>
      <w:r>
        <w:rPr>
          <w:rtl/>
        </w:rPr>
        <w:t>היו"ר מיכאל נודלמן:</w:t>
      </w:r>
    </w:p>
    <w:p w14:paraId="62BB693C" w14:textId="77777777" w:rsidR="00000000" w:rsidRDefault="00794C8A">
      <w:pPr>
        <w:pStyle w:val="a"/>
        <w:rPr>
          <w:rtl/>
        </w:rPr>
      </w:pPr>
    </w:p>
    <w:p w14:paraId="4AC11CA1" w14:textId="77777777" w:rsidR="00000000" w:rsidRDefault="00794C8A">
      <w:pPr>
        <w:pStyle w:val="a"/>
        <w:rPr>
          <w:rFonts w:hint="cs"/>
          <w:rtl/>
        </w:rPr>
      </w:pPr>
      <w:r>
        <w:rPr>
          <w:rFonts w:hint="cs"/>
          <w:rtl/>
        </w:rPr>
        <w:t xml:space="preserve">אני קורא את כולם לסדר. </w:t>
      </w:r>
    </w:p>
    <w:p w14:paraId="6D7433A9" w14:textId="77777777" w:rsidR="00000000" w:rsidRDefault="00794C8A">
      <w:pPr>
        <w:pStyle w:val="a"/>
        <w:rPr>
          <w:rFonts w:hint="cs"/>
          <w:rtl/>
        </w:rPr>
      </w:pPr>
    </w:p>
    <w:p w14:paraId="1DEEDF2B" w14:textId="77777777" w:rsidR="00000000" w:rsidRDefault="00794C8A">
      <w:pPr>
        <w:pStyle w:val="ac"/>
        <w:rPr>
          <w:rtl/>
        </w:rPr>
      </w:pPr>
      <w:r>
        <w:rPr>
          <w:rFonts w:hint="eastAsia"/>
          <w:rtl/>
        </w:rPr>
        <w:t>מיכאל</w:t>
      </w:r>
      <w:r>
        <w:rPr>
          <w:rtl/>
        </w:rPr>
        <w:t xml:space="preserve"> רצון (הליכוד):</w:t>
      </w:r>
    </w:p>
    <w:p w14:paraId="6FF4495D" w14:textId="77777777" w:rsidR="00000000" w:rsidRDefault="00794C8A">
      <w:pPr>
        <w:pStyle w:val="a"/>
        <w:rPr>
          <w:rFonts w:hint="cs"/>
          <w:rtl/>
        </w:rPr>
      </w:pPr>
    </w:p>
    <w:p w14:paraId="09AF5F56" w14:textId="77777777" w:rsidR="00000000" w:rsidRDefault="00794C8A">
      <w:pPr>
        <w:pStyle w:val="a"/>
        <w:ind w:left="719" w:firstLine="0"/>
        <w:rPr>
          <w:rFonts w:hint="cs"/>
          <w:rtl/>
        </w:rPr>
      </w:pPr>
      <w:r>
        <w:rPr>
          <w:rFonts w:hint="cs"/>
          <w:rtl/>
        </w:rPr>
        <w:t>- - -</w:t>
      </w:r>
    </w:p>
    <w:p w14:paraId="27E9251C" w14:textId="77777777" w:rsidR="00000000" w:rsidRDefault="00794C8A">
      <w:pPr>
        <w:pStyle w:val="a"/>
        <w:ind w:left="719" w:firstLine="0"/>
        <w:rPr>
          <w:rFonts w:hint="cs"/>
          <w:rtl/>
        </w:rPr>
      </w:pPr>
    </w:p>
    <w:p w14:paraId="364165DC" w14:textId="77777777" w:rsidR="00000000" w:rsidRDefault="00794C8A">
      <w:pPr>
        <w:pStyle w:val="SpeakerCon"/>
        <w:rPr>
          <w:rtl/>
        </w:rPr>
      </w:pPr>
      <w:bookmarkStart w:id="263" w:name="FS000000458T15_07_2003_18_20_14C"/>
      <w:bookmarkEnd w:id="263"/>
      <w:r>
        <w:rPr>
          <w:rtl/>
        </w:rPr>
        <w:t>חיים רמון (העבודה-מימד):</w:t>
      </w:r>
    </w:p>
    <w:p w14:paraId="05ED75BA" w14:textId="77777777" w:rsidR="00000000" w:rsidRDefault="00794C8A">
      <w:pPr>
        <w:pStyle w:val="a"/>
        <w:rPr>
          <w:rtl/>
        </w:rPr>
      </w:pPr>
    </w:p>
    <w:p w14:paraId="01CA1B05" w14:textId="77777777" w:rsidR="00000000" w:rsidRDefault="00794C8A">
      <w:pPr>
        <w:pStyle w:val="a"/>
        <w:rPr>
          <w:rFonts w:hint="cs"/>
          <w:rtl/>
        </w:rPr>
      </w:pPr>
      <w:r>
        <w:rPr>
          <w:rFonts w:hint="cs"/>
          <w:rtl/>
        </w:rPr>
        <w:t xml:space="preserve">אני לא רב אתם. יש לך גידול מיותר </w:t>
      </w:r>
      <w:r>
        <w:rPr>
          <w:rtl/>
        </w:rPr>
        <w:t>–</w:t>
      </w:r>
      <w:r>
        <w:rPr>
          <w:rFonts w:hint="cs"/>
          <w:rtl/>
        </w:rPr>
        <w:t xml:space="preserve"> לך, לא לאף א</w:t>
      </w:r>
      <w:r>
        <w:rPr>
          <w:rFonts w:hint="cs"/>
          <w:rtl/>
        </w:rPr>
        <w:t xml:space="preserve">חד אחר. לך יש פרונקל על הגב, לא תוריד אותו? זה שלך. מה,  תעשה משא-ומתן על הפרונקל? הוא אסון בשבילך. </w:t>
      </w:r>
    </w:p>
    <w:p w14:paraId="417B3601" w14:textId="77777777" w:rsidR="00000000" w:rsidRDefault="00794C8A">
      <w:pPr>
        <w:pStyle w:val="a"/>
        <w:rPr>
          <w:rFonts w:hint="cs"/>
          <w:rtl/>
        </w:rPr>
      </w:pPr>
    </w:p>
    <w:p w14:paraId="2ED39E22" w14:textId="77777777" w:rsidR="00000000" w:rsidRDefault="00794C8A">
      <w:pPr>
        <w:pStyle w:val="ad"/>
        <w:rPr>
          <w:rtl/>
        </w:rPr>
      </w:pPr>
      <w:r>
        <w:rPr>
          <w:rtl/>
        </w:rPr>
        <w:t>היו"ר מיכאל נודלמן:</w:t>
      </w:r>
    </w:p>
    <w:p w14:paraId="076639B3" w14:textId="77777777" w:rsidR="00000000" w:rsidRDefault="00794C8A">
      <w:pPr>
        <w:pStyle w:val="a"/>
        <w:rPr>
          <w:rtl/>
        </w:rPr>
      </w:pPr>
    </w:p>
    <w:p w14:paraId="77C0361B" w14:textId="77777777" w:rsidR="00000000" w:rsidRDefault="00794C8A">
      <w:pPr>
        <w:pStyle w:val="a"/>
        <w:rPr>
          <w:rFonts w:hint="cs"/>
          <w:rtl/>
        </w:rPr>
      </w:pPr>
      <w:r>
        <w:rPr>
          <w:rFonts w:hint="cs"/>
          <w:rtl/>
        </w:rPr>
        <w:t xml:space="preserve">תסיים, בבקשה. </w:t>
      </w:r>
    </w:p>
    <w:p w14:paraId="23E89ED9" w14:textId="77777777" w:rsidR="00000000" w:rsidRDefault="00794C8A">
      <w:pPr>
        <w:pStyle w:val="a"/>
        <w:rPr>
          <w:rFonts w:hint="cs"/>
          <w:rtl/>
        </w:rPr>
      </w:pPr>
    </w:p>
    <w:p w14:paraId="2E22BA2F" w14:textId="77777777" w:rsidR="00000000" w:rsidRDefault="00794C8A">
      <w:pPr>
        <w:pStyle w:val="SpeakerCon"/>
        <w:rPr>
          <w:rtl/>
        </w:rPr>
      </w:pPr>
      <w:r>
        <w:rPr>
          <w:rFonts w:hint="eastAsia"/>
          <w:rtl/>
        </w:rPr>
        <w:t>חיים</w:t>
      </w:r>
      <w:r>
        <w:rPr>
          <w:rtl/>
        </w:rPr>
        <w:t xml:space="preserve"> רמון (העבודה-מימד):</w:t>
      </w:r>
    </w:p>
    <w:p w14:paraId="054D5E44" w14:textId="77777777" w:rsidR="00000000" w:rsidRDefault="00794C8A">
      <w:pPr>
        <w:pStyle w:val="a"/>
        <w:rPr>
          <w:rFonts w:hint="cs"/>
          <w:rtl/>
        </w:rPr>
      </w:pPr>
    </w:p>
    <w:p w14:paraId="04260B3B" w14:textId="77777777" w:rsidR="00000000" w:rsidRDefault="00794C8A">
      <w:pPr>
        <w:pStyle w:val="a"/>
        <w:rPr>
          <w:rFonts w:hint="cs"/>
          <w:rtl/>
        </w:rPr>
      </w:pPr>
      <w:r>
        <w:rPr>
          <w:rFonts w:hint="cs"/>
          <w:rtl/>
        </w:rPr>
        <w:t xml:space="preserve">מכיוון שכמה חברים דיברו על הגדר, אני פשוט אסביר שני דברים. </w:t>
      </w:r>
    </w:p>
    <w:p w14:paraId="42899693" w14:textId="77777777" w:rsidR="00000000" w:rsidRDefault="00794C8A">
      <w:pPr>
        <w:pStyle w:val="a"/>
        <w:rPr>
          <w:rFonts w:hint="cs"/>
          <w:rtl/>
        </w:rPr>
      </w:pPr>
    </w:p>
    <w:p w14:paraId="33624B76" w14:textId="77777777" w:rsidR="00000000" w:rsidRDefault="00794C8A">
      <w:pPr>
        <w:pStyle w:val="ac"/>
        <w:rPr>
          <w:rtl/>
        </w:rPr>
      </w:pPr>
      <w:r>
        <w:rPr>
          <w:rFonts w:hint="eastAsia"/>
          <w:rtl/>
        </w:rPr>
        <w:t>צבי</w:t>
      </w:r>
      <w:r>
        <w:rPr>
          <w:rtl/>
        </w:rPr>
        <w:t xml:space="preserve"> הנדל (האיחוד הלאומי - ישרא</w:t>
      </w:r>
      <w:r>
        <w:rPr>
          <w:rtl/>
        </w:rPr>
        <w:t>ל ביתנו):</w:t>
      </w:r>
    </w:p>
    <w:p w14:paraId="5CF5C156" w14:textId="77777777" w:rsidR="00000000" w:rsidRDefault="00794C8A">
      <w:pPr>
        <w:pStyle w:val="a"/>
        <w:rPr>
          <w:rFonts w:hint="cs"/>
          <w:rtl/>
        </w:rPr>
      </w:pPr>
    </w:p>
    <w:p w14:paraId="5B06E76B" w14:textId="77777777" w:rsidR="00000000" w:rsidRDefault="00794C8A">
      <w:pPr>
        <w:pStyle w:val="a"/>
        <w:rPr>
          <w:rFonts w:hint="cs"/>
          <w:rtl/>
        </w:rPr>
      </w:pPr>
      <w:r>
        <w:rPr>
          <w:rFonts w:hint="cs"/>
          <w:rtl/>
        </w:rPr>
        <w:t>אדוני היושב-ראש, עשר דקות לסבול אותו? שלוש דקות לפחות עכשיו - - -</w:t>
      </w:r>
    </w:p>
    <w:p w14:paraId="32E8D248" w14:textId="77777777" w:rsidR="00000000" w:rsidRDefault="00794C8A">
      <w:pPr>
        <w:pStyle w:val="a"/>
        <w:rPr>
          <w:rFonts w:hint="cs"/>
          <w:rtl/>
        </w:rPr>
      </w:pPr>
    </w:p>
    <w:p w14:paraId="28D7E8E7" w14:textId="77777777" w:rsidR="00000000" w:rsidRDefault="00794C8A">
      <w:pPr>
        <w:pStyle w:val="SpeakerCon"/>
        <w:rPr>
          <w:rtl/>
        </w:rPr>
      </w:pPr>
      <w:bookmarkStart w:id="264" w:name="FS000000458T15_07_2003_18_24_30C"/>
      <w:bookmarkEnd w:id="264"/>
      <w:r>
        <w:rPr>
          <w:rtl/>
        </w:rPr>
        <w:t>חיים רמון (העבודה-מימד):</w:t>
      </w:r>
    </w:p>
    <w:p w14:paraId="7E0EAA19" w14:textId="77777777" w:rsidR="00000000" w:rsidRDefault="00794C8A">
      <w:pPr>
        <w:pStyle w:val="a"/>
        <w:rPr>
          <w:rtl/>
        </w:rPr>
      </w:pPr>
    </w:p>
    <w:p w14:paraId="13A08C87" w14:textId="77777777" w:rsidR="00000000" w:rsidRDefault="00794C8A">
      <w:pPr>
        <w:pStyle w:val="a"/>
        <w:rPr>
          <w:rFonts w:hint="cs"/>
          <w:rtl/>
        </w:rPr>
      </w:pPr>
      <w:r>
        <w:rPr>
          <w:rFonts w:hint="cs"/>
          <w:rtl/>
        </w:rPr>
        <w:t xml:space="preserve">חבר הכנסת הנדל, אתה תקשיב עכשיו. אתה הרי נהנה, מה אכפת לך? 400 ישראלים נרצחו - - </w:t>
      </w:r>
    </w:p>
    <w:p w14:paraId="113BCBDF" w14:textId="77777777" w:rsidR="00000000" w:rsidRDefault="00794C8A">
      <w:pPr>
        <w:pStyle w:val="a"/>
        <w:rPr>
          <w:rFonts w:hint="cs"/>
          <w:rtl/>
        </w:rPr>
      </w:pPr>
    </w:p>
    <w:p w14:paraId="3E08DFA9" w14:textId="77777777" w:rsidR="00000000" w:rsidRDefault="00794C8A">
      <w:pPr>
        <w:pStyle w:val="ac"/>
        <w:rPr>
          <w:rtl/>
        </w:rPr>
      </w:pPr>
      <w:r>
        <w:rPr>
          <w:rFonts w:hint="eastAsia"/>
          <w:rtl/>
        </w:rPr>
        <w:t>צבי</w:t>
      </w:r>
      <w:r>
        <w:rPr>
          <w:rtl/>
        </w:rPr>
        <w:t xml:space="preserve"> הנדל (האיחוד הלאומי - ישראל ביתנו):</w:t>
      </w:r>
    </w:p>
    <w:p w14:paraId="75793254" w14:textId="77777777" w:rsidR="00000000" w:rsidRDefault="00794C8A">
      <w:pPr>
        <w:pStyle w:val="a"/>
        <w:rPr>
          <w:rFonts w:hint="cs"/>
          <w:rtl/>
        </w:rPr>
      </w:pPr>
    </w:p>
    <w:p w14:paraId="458CBBD9" w14:textId="77777777" w:rsidR="00000000" w:rsidRDefault="00794C8A">
      <w:pPr>
        <w:pStyle w:val="a"/>
        <w:rPr>
          <w:rFonts w:hint="cs"/>
          <w:rtl/>
        </w:rPr>
      </w:pPr>
      <w:r>
        <w:rPr>
          <w:rFonts w:hint="cs"/>
          <w:rtl/>
        </w:rPr>
        <w:t>בגללך, כי אתה הבאת את אוסלו.</w:t>
      </w:r>
      <w:r>
        <w:rPr>
          <w:rFonts w:hint="cs"/>
          <w:rtl/>
        </w:rPr>
        <w:t xml:space="preserve"> בגלל חבריך, הבאתם לפה רוצחים. </w:t>
      </w:r>
    </w:p>
    <w:p w14:paraId="430F4D12" w14:textId="77777777" w:rsidR="00000000" w:rsidRDefault="00794C8A">
      <w:pPr>
        <w:pStyle w:val="a"/>
        <w:rPr>
          <w:rFonts w:hint="cs"/>
          <w:rtl/>
        </w:rPr>
      </w:pPr>
    </w:p>
    <w:p w14:paraId="3D0C9231" w14:textId="77777777" w:rsidR="00000000" w:rsidRDefault="00794C8A">
      <w:pPr>
        <w:pStyle w:val="SpeakerCon"/>
        <w:rPr>
          <w:rtl/>
        </w:rPr>
      </w:pPr>
      <w:bookmarkStart w:id="265" w:name="FS000000458T15_07_2003_18_25_39C"/>
      <w:bookmarkEnd w:id="265"/>
      <w:r>
        <w:rPr>
          <w:rtl/>
        </w:rPr>
        <w:t>חיים רמון (העבודה-מימד):</w:t>
      </w:r>
    </w:p>
    <w:p w14:paraId="265135CC" w14:textId="77777777" w:rsidR="00000000" w:rsidRDefault="00794C8A">
      <w:pPr>
        <w:pStyle w:val="a"/>
        <w:rPr>
          <w:rtl/>
        </w:rPr>
      </w:pPr>
    </w:p>
    <w:p w14:paraId="14899E57" w14:textId="77777777" w:rsidR="00000000" w:rsidRDefault="00794C8A">
      <w:pPr>
        <w:pStyle w:val="a"/>
        <w:ind w:left="719" w:firstLine="0"/>
        <w:rPr>
          <w:rFonts w:hint="cs"/>
          <w:rtl/>
        </w:rPr>
      </w:pPr>
      <w:r>
        <w:rPr>
          <w:rFonts w:hint="cs"/>
          <w:rtl/>
        </w:rPr>
        <w:t xml:space="preserve">- - כיוון  שלא הוקמה גדר, מטעמים אידיאולוגיים ומטעמים פוליטיים. </w:t>
      </w:r>
    </w:p>
    <w:p w14:paraId="7E8C312A" w14:textId="77777777" w:rsidR="00000000" w:rsidRDefault="00794C8A">
      <w:pPr>
        <w:pStyle w:val="a"/>
        <w:rPr>
          <w:rFonts w:hint="cs"/>
          <w:rtl/>
        </w:rPr>
      </w:pPr>
    </w:p>
    <w:p w14:paraId="634715FC" w14:textId="77777777" w:rsidR="00000000" w:rsidRDefault="00794C8A">
      <w:pPr>
        <w:pStyle w:val="ac"/>
        <w:rPr>
          <w:rtl/>
        </w:rPr>
      </w:pPr>
      <w:r>
        <w:rPr>
          <w:rFonts w:hint="eastAsia"/>
          <w:rtl/>
        </w:rPr>
        <w:t>צבי</w:t>
      </w:r>
      <w:r>
        <w:rPr>
          <w:rtl/>
        </w:rPr>
        <w:t xml:space="preserve"> הנדל (האיחוד הלאומי - ישראל ביתנו):</w:t>
      </w:r>
    </w:p>
    <w:p w14:paraId="39235CF5" w14:textId="77777777" w:rsidR="00000000" w:rsidRDefault="00794C8A">
      <w:pPr>
        <w:pStyle w:val="a"/>
        <w:rPr>
          <w:rFonts w:hint="cs"/>
          <w:rtl/>
        </w:rPr>
      </w:pPr>
    </w:p>
    <w:p w14:paraId="1CB1F8E0" w14:textId="77777777" w:rsidR="00000000" w:rsidRDefault="00794C8A">
      <w:pPr>
        <w:pStyle w:val="a"/>
        <w:rPr>
          <w:rFonts w:hint="cs"/>
          <w:rtl/>
        </w:rPr>
      </w:pPr>
      <w:r>
        <w:rPr>
          <w:rFonts w:hint="cs"/>
          <w:rtl/>
        </w:rPr>
        <w:t>קצת בושה.</w:t>
      </w:r>
    </w:p>
    <w:p w14:paraId="72A562FE" w14:textId="77777777" w:rsidR="00000000" w:rsidRDefault="00794C8A">
      <w:pPr>
        <w:pStyle w:val="a"/>
        <w:rPr>
          <w:rFonts w:hint="cs"/>
          <w:rtl/>
        </w:rPr>
      </w:pPr>
    </w:p>
    <w:p w14:paraId="4DD39E43" w14:textId="77777777" w:rsidR="00000000" w:rsidRDefault="00794C8A">
      <w:pPr>
        <w:pStyle w:val="ad"/>
        <w:rPr>
          <w:rtl/>
        </w:rPr>
      </w:pPr>
      <w:r>
        <w:rPr>
          <w:rtl/>
        </w:rPr>
        <w:t>היו"ר מיכאל נודלמן:</w:t>
      </w:r>
    </w:p>
    <w:p w14:paraId="4A6B5112" w14:textId="77777777" w:rsidR="00000000" w:rsidRDefault="00794C8A">
      <w:pPr>
        <w:pStyle w:val="a"/>
        <w:rPr>
          <w:rtl/>
        </w:rPr>
      </w:pPr>
    </w:p>
    <w:p w14:paraId="12120C7D" w14:textId="77777777" w:rsidR="00000000" w:rsidRDefault="00794C8A">
      <w:pPr>
        <w:pStyle w:val="a"/>
        <w:rPr>
          <w:rFonts w:hint="cs"/>
          <w:rtl/>
        </w:rPr>
      </w:pPr>
      <w:r>
        <w:rPr>
          <w:rFonts w:hint="cs"/>
          <w:rtl/>
        </w:rPr>
        <w:t xml:space="preserve">חבר הכנסת הנדל, אני מבקש שקט. </w:t>
      </w:r>
    </w:p>
    <w:p w14:paraId="5975CEEE" w14:textId="77777777" w:rsidR="00000000" w:rsidRDefault="00794C8A">
      <w:pPr>
        <w:pStyle w:val="a"/>
        <w:rPr>
          <w:rFonts w:hint="cs"/>
          <w:rtl/>
        </w:rPr>
      </w:pPr>
    </w:p>
    <w:p w14:paraId="17907128" w14:textId="77777777" w:rsidR="00000000" w:rsidRDefault="00794C8A">
      <w:pPr>
        <w:pStyle w:val="SpeakerCon"/>
        <w:rPr>
          <w:rtl/>
        </w:rPr>
      </w:pPr>
      <w:bookmarkStart w:id="266" w:name="FS000000458T15_07_2003_18_26_44C"/>
      <w:bookmarkEnd w:id="266"/>
      <w:r>
        <w:rPr>
          <w:rtl/>
        </w:rPr>
        <w:t>חיים רמון (העבודה-מימד):</w:t>
      </w:r>
    </w:p>
    <w:p w14:paraId="1B51C634" w14:textId="77777777" w:rsidR="00000000" w:rsidRDefault="00794C8A">
      <w:pPr>
        <w:pStyle w:val="a"/>
        <w:rPr>
          <w:rtl/>
        </w:rPr>
      </w:pPr>
    </w:p>
    <w:p w14:paraId="2B2D74FC" w14:textId="77777777" w:rsidR="00000000" w:rsidRDefault="00794C8A">
      <w:pPr>
        <w:pStyle w:val="a"/>
        <w:rPr>
          <w:rFonts w:hint="cs"/>
          <w:rtl/>
        </w:rPr>
      </w:pPr>
      <w:r>
        <w:rPr>
          <w:rFonts w:hint="cs"/>
          <w:rtl/>
        </w:rPr>
        <w:t xml:space="preserve">ראש הממשלה התנגד להקמת הגדר הזאת. הוא הקים את הגדר הזאת לאחר ש-400 ישראלים שיכלו לחיות אתנו היום נרצחו, בדיוק כמו שנמנע כל פיגוע התאבדות ברצועת-עזה, כי שם יש גדר; כי שם יש גדר. </w:t>
      </w:r>
    </w:p>
    <w:p w14:paraId="09EDB4F4" w14:textId="77777777" w:rsidR="00000000" w:rsidRDefault="00794C8A">
      <w:pPr>
        <w:pStyle w:val="a"/>
        <w:rPr>
          <w:rFonts w:hint="cs"/>
          <w:rtl/>
        </w:rPr>
      </w:pPr>
    </w:p>
    <w:p w14:paraId="7F439A1A" w14:textId="77777777" w:rsidR="00000000" w:rsidRDefault="00794C8A">
      <w:pPr>
        <w:pStyle w:val="ac"/>
        <w:rPr>
          <w:rtl/>
        </w:rPr>
      </w:pPr>
      <w:r>
        <w:rPr>
          <w:rFonts w:hint="eastAsia"/>
          <w:rtl/>
        </w:rPr>
        <w:t>צבי</w:t>
      </w:r>
      <w:r>
        <w:rPr>
          <w:rtl/>
        </w:rPr>
        <w:t xml:space="preserve"> הנדל (האיחוד הלאומי - ישראל ביתנו):</w:t>
      </w:r>
    </w:p>
    <w:p w14:paraId="5F7BD0C1" w14:textId="77777777" w:rsidR="00000000" w:rsidRDefault="00794C8A">
      <w:pPr>
        <w:pStyle w:val="a"/>
        <w:rPr>
          <w:rFonts w:hint="cs"/>
          <w:rtl/>
        </w:rPr>
      </w:pPr>
    </w:p>
    <w:p w14:paraId="2C0458F3" w14:textId="77777777" w:rsidR="00000000" w:rsidRDefault="00794C8A">
      <w:pPr>
        <w:pStyle w:val="a"/>
        <w:rPr>
          <w:rFonts w:hint="cs"/>
          <w:rtl/>
        </w:rPr>
      </w:pPr>
      <w:r>
        <w:rPr>
          <w:rFonts w:hint="cs"/>
          <w:rtl/>
        </w:rPr>
        <w:t xml:space="preserve">בגלל פושעי אוסלו. </w:t>
      </w:r>
    </w:p>
    <w:p w14:paraId="3DD53E24" w14:textId="77777777" w:rsidR="00000000" w:rsidRDefault="00794C8A">
      <w:pPr>
        <w:pStyle w:val="a"/>
        <w:rPr>
          <w:rFonts w:hint="cs"/>
          <w:rtl/>
        </w:rPr>
      </w:pPr>
    </w:p>
    <w:p w14:paraId="38BDB914" w14:textId="77777777" w:rsidR="00000000" w:rsidRDefault="00794C8A">
      <w:pPr>
        <w:pStyle w:val="ac"/>
        <w:rPr>
          <w:rtl/>
        </w:rPr>
      </w:pPr>
      <w:r>
        <w:rPr>
          <w:rFonts w:hint="eastAsia"/>
          <w:rtl/>
        </w:rPr>
        <w:t>השר</w:t>
      </w:r>
      <w:r>
        <w:rPr>
          <w:rtl/>
        </w:rPr>
        <w:t xml:space="preserve"> גדעון עזרא:</w:t>
      </w:r>
    </w:p>
    <w:p w14:paraId="6172117A" w14:textId="77777777" w:rsidR="00000000" w:rsidRDefault="00794C8A">
      <w:pPr>
        <w:pStyle w:val="a"/>
        <w:rPr>
          <w:rFonts w:hint="cs"/>
          <w:rtl/>
        </w:rPr>
      </w:pPr>
    </w:p>
    <w:p w14:paraId="70154DA8" w14:textId="77777777" w:rsidR="00000000" w:rsidRDefault="00794C8A">
      <w:pPr>
        <w:pStyle w:val="a"/>
        <w:rPr>
          <w:rFonts w:hint="cs"/>
          <w:rtl/>
        </w:rPr>
      </w:pPr>
      <w:r>
        <w:rPr>
          <w:rFonts w:hint="cs"/>
          <w:rtl/>
        </w:rPr>
        <w:t>למה ברק לא הקים את הגדר?</w:t>
      </w:r>
    </w:p>
    <w:p w14:paraId="7C512C26" w14:textId="77777777" w:rsidR="00000000" w:rsidRDefault="00794C8A">
      <w:pPr>
        <w:pStyle w:val="SpeakerCon"/>
        <w:rPr>
          <w:rFonts w:hint="cs"/>
          <w:rtl/>
        </w:rPr>
      </w:pPr>
      <w:bookmarkStart w:id="267" w:name="FS000000458T15_07_2003_18_27_44C"/>
      <w:bookmarkEnd w:id="267"/>
    </w:p>
    <w:p w14:paraId="5117B367" w14:textId="77777777" w:rsidR="00000000" w:rsidRDefault="00794C8A">
      <w:pPr>
        <w:pStyle w:val="SpeakerCon"/>
        <w:rPr>
          <w:rtl/>
        </w:rPr>
      </w:pPr>
      <w:r>
        <w:rPr>
          <w:rtl/>
        </w:rPr>
        <w:t>חיים רמון (העבודה-מימד):</w:t>
      </w:r>
    </w:p>
    <w:p w14:paraId="154A4B2A" w14:textId="77777777" w:rsidR="00000000" w:rsidRDefault="00794C8A">
      <w:pPr>
        <w:pStyle w:val="a"/>
        <w:rPr>
          <w:rtl/>
        </w:rPr>
      </w:pPr>
    </w:p>
    <w:p w14:paraId="5E324E71" w14:textId="77777777" w:rsidR="00000000" w:rsidRDefault="00794C8A">
      <w:pPr>
        <w:pStyle w:val="a"/>
        <w:rPr>
          <w:rFonts w:hint="cs"/>
          <w:rtl/>
        </w:rPr>
      </w:pPr>
      <w:r>
        <w:rPr>
          <w:rFonts w:hint="cs"/>
          <w:rtl/>
        </w:rPr>
        <w:t xml:space="preserve">זה מה שהיה, בכוח הכרחנו אותו, בגלל 400 הרוגים. ואז הוא הקים את הגדר, והוא ראה שהקימו קטע מהגדר, ושזה יכול לעבוד, אבל זה פחות או יותר לפי המתווה של קלינטון, כי אין גדר אחרת מבחינה ביטחונית. </w:t>
      </w:r>
    </w:p>
    <w:p w14:paraId="4AF82A21" w14:textId="77777777" w:rsidR="00000000" w:rsidRDefault="00794C8A">
      <w:pPr>
        <w:pStyle w:val="a"/>
        <w:rPr>
          <w:rFonts w:hint="cs"/>
          <w:rtl/>
        </w:rPr>
      </w:pPr>
    </w:p>
    <w:p w14:paraId="2D750F1A" w14:textId="77777777" w:rsidR="00000000" w:rsidRDefault="00794C8A">
      <w:pPr>
        <w:pStyle w:val="ac"/>
        <w:rPr>
          <w:rtl/>
        </w:rPr>
      </w:pPr>
      <w:r>
        <w:rPr>
          <w:rFonts w:hint="eastAsia"/>
          <w:rtl/>
        </w:rPr>
        <w:t>מיכאל</w:t>
      </w:r>
      <w:r>
        <w:rPr>
          <w:rtl/>
        </w:rPr>
        <w:t xml:space="preserve"> רצון (</w:t>
      </w:r>
      <w:r>
        <w:rPr>
          <w:rtl/>
        </w:rPr>
        <w:t>הליכוד):</w:t>
      </w:r>
    </w:p>
    <w:p w14:paraId="7ED12D7C" w14:textId="77777777" w:rsidR="00000000" w:rsidRDefault="00794C8A">
      <w:pPr>
        <w:pStyle w:val="a"/>
        <w:rPr>
          <w:rFonts w:hint="cs"/>
          <w:rtl/>
        </w:rPr>
      </w:pPr>
    </w:p>
    <w:p w14:paraId="39CAF478" w14:textId="77777777" w:rsidR="00000000" w:rsidRDefault="00794C8A">
      <w:pPr>
        <w:pStyle w:val="a"/>
        <w:rPr>
          <w:rFonts w:hint="cs"/>
          <w:rtl/>
        </w:rPr>
      </w:pPr>
      <w:r>
        <w:rPr>
          <w:rFonts w:hint="cs"/>
          <w:rtl/>
        </w:rPr>
        <w:t xml:space="preserve">ספר את זה היום למשפחות של שני ההרוגים. </w:t>
      </w:r>
    </w:p>
    <w:p w14:paraId="3A117457" w14:textId="77777777" w:rsidR="00000000" w:rsidRDefault="00794C8A">
      <w:pPr>
        <w:pStyle w:val="a"/>
        <w:rPr>
          <w:rFonts w:hint="cs"/>
          <w:rtl/>
        </w:rPr>
      </w:pPr>
    </w:p>
    <w:p w14:paraId="4AA8F1CA" w14:textId="77777777" w:rsidR="00000000" w:rsidRDefault="00794C8A">
      <w:pPr>
        <w:pStyle w:val="SpeakerCon"/>
        <w:rPr>
          <w:rtl/>
        </w:rPr>
      </w:pPr>
      <w:bookmarkStart w:id="268" w:name="FS000000458T15_07_2003_18_29_42C"/>
      <w:bookmarkEnd w:id="268"/>
      <w:r>
        <w:rPr>
          <w:rtl/>
        </w:rPr>
        <w:t>חיים רמון (העבודה-מימד):</w:t>
      </w:r>
    </w:p>
    <w:p w14:paraId="4E50B776" w14:textId="77777777" w:rsidR="00000000" w:rsidRDefault="00794C8A">
      <w:pPr>
        <w:pStyle w:val="a"/>
        <w:rPr>
          <w:rtl/>
        </w:rPr>
      </w:pPr>
    </w:p>
    <w:p w14:paraId="099B04FC" w14:textId="77777777" w:rsidR="00000000" w:rsidRDefault="00794C8A">
      <w:pPr>
        <w:pStyle w:val="a"/>
        <w:rPr>
          <w:rFonts w:hint="cs"/>
          <w:rtl/>
        </w:rPr>
      </w:pPr>
      <w:r>
        <w:rPr>
          <w:rFonts w:hint="cs"/>
          <w:rtl/>
        </w:rPr>
        <w:t>בוודאי, כיוון  שהוא לא מקים גדר. זו אותה סיבה; מי שיכול להגיע לפה באופן חופשי, למה הוא לא בא מעזה? למה הוא נתקע על הגדר בעזה? למה הם לא מצליחים? היו אין-סוף, למעלה מ-50 ניסיונות פ</w:t>
      </w:r>
      <w:r>
        <w:rPr>
          <w:rFonts w:hint="cs"/>
          <w:rtl/>
        </w:rPr>
        <w:t xml:space="preserve">יגוע. </w:t>
      </w:r>
    </w:p>
    <w:p w14:paraId="1B1AE63B" w14:textId="77777777" w:rsidR="00000000" w:rsidRDefault="00794C8A">
      <w:pPr>
        <w:pStyle w:val="a"/>
        <w:rPr>
          <w:rFonts w:hint="cs"/>
          <w:rtl/>
        </w:rPr>
      </w:pPr>
    </w:p>
    <w:p w14:paraId="71FF1F20" w14:textId="77777777" w:rsidR="00000000" w:rsidRDefault="00794C8A">
      <w:pPr>
        <w:pStyle w:val="ac"/>
        <w:rPr>
          <w:rtl/>
        </w:rPr>
      </w:pPr>
      <w:r>
        <w:rPr>
          <w:rFonts w:hint="eastAsia"/>
          <w:rtl/>
        </w:rPr>
        <w:t>צבי</w:t>
      </w:r>
      <w:r>
        <w:rPr>
          <w:rtl/>
        </w:rPr>
        <w:t xml:space="preserve"> הנדל (האיחוד הלאומי - ישראל ביתנו):</w:t>
      </w:r>
    </w:p>
    <w:p w14:paraId="635A0995" w14:textId="77777777" w:rsidR="00000000" w:rsidRDefault="00794C8A">
      <w:pPr>
        <w:pStyle w:val="a"/>
        <w:rPr>
          <w:rFonts w:hint="cs"/>
          <w:rtl/>
        </w:rPr>
      </w:pPr>
    </w:p>
    <w:p w14:paraId="102E75D2" w14:textId="77777777" w:rsidR="00000000" w:rsidRDefault="00794C8A">
      <w:pPr>
        <w:pStyle w:val="a"/>
        <w:rPr>
          <w:rFonts w:hint="cs"/>
          <w:rtl/>
        </w:rPr>
      </w:pPr>
      <w:r>
        <w:rPr>
          <w:rFonts w:hint="cs"/>
          <w:rtl/>
        </w:rPr>
        <w:t>כי יש שם אוגדה של צבא - -  -</w:t>
      </w:r>
    </w:p>
    <w:p w14:paraId="616AA0D9" w14:textId="77777777" w:rsidR="00000000" w:rsidRDefault="00794C8A">
      <w:pPr>
        <w:pStyle w:val="a"/>
        <w:rPr>
          <w:rFonts w:hint="cs"/>
          <w:rtl/>
        </w:rPr>
      </w:pPr>
    </w:p>
    <w:p w14:paraId="52A9A170" w14:textId="77777777" w:rsidR="00000000" w:rsidRDefault="00794C8A">
      <w:pPr>
        <w:pStyle w:val="SpeakerCon"/>
        <w:rPr>
          <w:rtl/>
        </w:rPr>
      </w:pPr>
      <w:bookmarkStart w:id="269" w:name="FS000000458T15_07_2003_18_31_15C"/>
      <w:bookmarkEnd w:id="269"/>
      <w:r>
        <w:rPr>
          <w:rtl/>
        </w:rPr>
        <w:t>חיים רמון (העבודה-מימד):</w:t>
      </w:r>
    </w:p>
    <w:p w14:paraId="50A32226" w14:textId="77777777" w:rsidR="00000000" w:rsidRDefault="00794C8A">
      <w:pPr>
        <w:pStyle w:val="a"/>
        <w:rPr>
          <w:rtl/>
        </w:rPr>
      </w:pPr>
    </w:p>
    <w:p w14:paraId="1D61EB31" w14:textId="77777777" w:rsidR="00000000" w:rsidRDefault="00794C8A">
      <w:pPr>
        <w:pStyle w:val="a"/>
        <w:rPr>
          <w:rFonts w:hint="cs"/>
          <w:rtl/>
        </w:rPr>
      </w:pPr>
      <w:r>
        <w:rPr>
          <w:rFonts w:hint="cs"/>
          <w:rtl/>
        </w:rPr>
        <w:t xml:space="preserve">היו 50 ניסיונות פיגוע מעזה, כולם נבלמו על הגדר. אין לי זמן, אני אסביר לך. </w:t>
      </w:r>
    </w:p>
    <w:p w14:paraId="5088730B" w14:textId="77777777" w:rsidR="00000000" w:rsidRDefault="00794C8A">
      <w:pPr>
        <w:pStyle w:val="ad"/>
        <w:rPr>
          <w:rFonts w:hint="cs"/>
          <w:rtl/>
        </w:rPr>
      </w:pPr>
    </w:p>
    <w:p w14:paraId="1DB24856" w14:textId="77777777" w:rsidR="00000000" w:rsidRDefault="00794C8A">
      <w:pPr>
        <w:pStyle w:val="ad"/>
        <w:rPr>
          <w:rtl/>
        </w:rPr>
      </w:pPr>
      <w:r>
        <w:rPr>
          <w:rFonts w:hint="eastAsia"/>
          <w:rtl/>
        </w:rPr>
        <w:t>היו</w:t>
      </w:r>
      <w:r>
        <w:rPr>
          <w:rtl/>
        </w:rPr>
        <w:t>"ר מיכאל נודלמן:</w:t>
      </w:r>
    </w:p>
    <w:p w14:paraId="5B8DCED3" w14:textId="77777777" w:rsidR="00000000" w:rsidRDefault="00794C8A">
      <w:pPr>
        <w:pStyle w:val="a"/>
        <w:rPr>
          <w:rFonts w:hint="cs"/>
          <w:rtl/>
        </w:rPr>
      </w:pPr>
    </w:p>
    <w:p w14:paraId="6A446EB5" w14:textId="77777777" w:rsidR="00000000" w:rsidRDefault="00794C8A">
      <w:pPr>
        <w:pStyle w:val="a"/>
        <w:rPr>
          <w:rFonts w:hint="cs"/>
          <w:rtl/>
        </w:rPr>
      </w:pPr>
      <w:r>
        <w:rPr>
          <w:rFonts w:hint="cs"/>
          <w:rtl/>
        </w:rPr>
        <w:t xml:space="preserve">אבל שם יש צבא. </w:t>
      </w:r>
    </w:p>
    <w:p w14:paraId="5E5811D5" w14:textId="77777777" w:rsidR="00000000" w:rsidRDefault="00794C8A">
      <w:pPr>
        <w:pStyle w:val="a"/>
        <w:rPr>
          <w:rFonts w:hint="cs"/>
          <w:rtl/>
        </w:rPr>
      </w:pPr>
    </w:p>
    <w:p w14:paraId="73B110C9" w14:textId="77777777" w:rsidR="00000000" w:rsidRDefault="00794C8A">
      <w:pPr>
        <w:pStyle w:val="ac"/>
        <w:rPr>
          <w:rtl/>
        </w:rPr>
      </w:pPr>
      <w:r>
        <w:rPr>
          <w:rFonts w:hint="eastAsia"/>
          <w:rtl/>
        </w:rPr>
        <w:t>מיכאל</w:t>
      </w:r>
      <w:r>
        <w:rPr>
          <w:rtl/>
        </w:rPr>
        <w:t xml:space="preserve"> רצון (הליכוד):</w:t>
      </w:r>
    </w:p>
    <w:p w14:paraId="6ADDEB40" w14:textId="77777777" w:rsidR="00000000" w:rsidRDefault="00794C8A">
      <w:pPr>
        <w:pStyle w:val="a"/>
        <w:rPr>
          <w:rFonts w:hint="cs"/>
          <w:rtl/>
        </w:rPr>
      </w:pPr>
    </w:p>
    <w:p w14:paraId="5E96D662" w14:textId="77777777" w:rsidR="00000000" w:rsidRDefault="00794C8A">
      <w:pPr>
        <w:pStyle w:val="a"/>
        <w:rPr>
          <w:rFonts w:hint="cs"/>
          <w:rtl/>
        </w:rPr>
      </w:pPr>
      <w:r>
        <w:rPr>
          <w:rFonts w:hint="cs"/>
          <w:rtl/>
        </w:rPr>
        <w:t>בשדרות היית?</w:t>
      </w:r>
    </w:p>
    <w:p w14:paraId="5BAB493D" w14:textId="77777777" w:rsidR="00000000" w:rsidRDefault="00794C8A">
      <w:pPr>
        <w:pStyle w:val="a"/>
        <w:rPr>
          <w:rFonts w:hint="cs"/>
          <w:rtl/>
        </w:rPr>
      </w:pPr>
    </w:p>
    <w:p w14:paraId="5525889E" w14:textId="77777777" w:rsidR="00000000" w:rsidRDefault="00794C8A">
      <w:pPr>
        <w:pStyle w:val="SpeakerCon"/>
        <w:rPr>
          <w:rtl/>
        </w:rPr>
      </w:pPr>
      <w:bookmarkStart w:id="270" w:name="FS000000558T15_07_2003_18_55_40C"/>
      <w:bookmarkStart w:id="271" w:name="FS000000458T15_07_2003_18_55_53"/>
      <w:bookmarkStart w:id="272" w:name="FS000000458T15_07_2003_18_55_59C"/>
      <w:bookmarkEnd w:id="270"/>
      <w:bookmarkEnd w:id="271"/>
      <w:bookmarkEnd w:id="272"/>
      <w:r>
        <w:rPr>
          <w:rtl/>
        </w:rPr>
        <w:t>ח</w:t>
      </w:r>
      <w:r>
        <w:rPr>
          <w:rtl/>
        </w:rPr>
        <w:t>יים רמון (העבודה-מימד):</w:t>
      </w:r>
    </w:p>
    <w:p w14:paraId="1BF6FEFA" w14:textId="77777777" w:rsidR="00000000" w:rsidRDefault="00794C8A">
      <w:pPr>
        <w:pStyle w:val="a"/>
        <w:rPr>
          <w:rtl/>
        </w:rPr>
      </w:pPr>
    </w:p>
    <w:p w14:paraId="6DA06DAC" w14:textId="77777777" w:rsidR="00000000" w:rsidRDefault="00794C8A">
      <w:pPr>
        <w:pStyle w:val="a"/>
        <w:rPr>
          <w:rFonts w:hint="cs"/>
          <w:rtl/>
        </w:rPr>
      </w:pPr>
      <w:r>
        <w:rPr>
          <w:rFonts w:hint="cs"/>
          <w:rtl/>
        </w:rPr>
        <w:t xml:space="preserve">אני מסכים גם בשדרות. נורו למעלה מ-50 "קסאמים", ולא היה אף הרוג. </w:t>
      </w:r>
    </w:p>
    <w:p w14:paraId="3E9C49CF" w14:textId="77777777" w:rsidR="00000000" w:rsidRDefault="00794C8A">
      <w:pPr>
        <w:pStyle w:val="a"/>
        <w:rPr>
          <w:rFonts w:hint="cs"/>
          <w:rtl/>
        </w:rPr>
      </w:pPr>
    </w:p>
    <w:p w14:paraId="0CC85A73" w14:textId="77777777" w:rsidR="00000000" w:rsidRDefault="00794C8A">
      <w:pPr>
        <w:pStyle w:val="ac"/>
        <w:rPr>
          <w:rtl/>
        </w:rPr>
      </w:pPr>
      <w:r>
        <w:rPr>
          <w:rFonts w:hint="eastAsia"/>
          <w:rtl/>
        </w:rPr>
        <w:t>השר</w:t>
      </w:r>
      <w:r>
        <w:rPr>
          <w:rtl/>
        </w:rPr>
        <w:t xml:space="preserve"> גדעון עזרא:</w:t>
      </w:r>
    </w:p>
    <w:p w14:paraId="7D42B5DB" w14:textId="77777777" w:rsidR="00000000" w:rsidRDefault="00794C8A">
      <w:pPr>
        <w:pStyle w:val="a"/>
        <w:rPr>
          <w:rFonts w:hint="cs"/>
          <w:rtl/>
        </w:rPr>
      </w:pPr>
    </w:p>
    <w:p w14:paraId="034788B9" w14:textId="77777777" w:rsidR="00000000" w:rsidRDefault="00794C8A">
      <w:pPr>
        <w:pStyle w:val="a"/>
        <w:rPr>
          <w:rFonts w:hint="cs"/>
          <w:rtl/>
        </w:rPr>
      </w:pPr>
      <w:r>
        <w:rPr>
          <w:rFonts w:hint="cs"/>
          <w:rtl/>
        </w:rPr>
        <w:t xml:space="preserve">מעזה לא יוצאות מכוניות. </w:t>
      </w:r>
    </w:p>
    <w:p w14:paraId="6A54E5EA" w14:textId="77777777" w:rsidR="00000000" w:rsidRDefault="00794C8A">
      <w:pPr>
        <w:pStyle w:val="a"/>
        <w:rPr>
          <w:rFonts w:hint="cs"/>
          <w:rtl/>
        </w:rPr>
      </w:pPr>
    </w:p>
    <w:p w14:paraId="56053181" w14:textId="77777777" w:rsidR="00000000" w:rsidRDefault="00794C8A">
      <w:pPr>
        <w:pStyle w:val="SpeakerCon"/>
        <w:rPr>
          <w:rtl/>
        </w:rPr>
      </w:pPr>
      <w:bookmarkStart w:id="273" w:name="FS000000458T15_07_2003_18_33_43C"/>
      <w:bookmarkEnd w:id="273"/>
      <w:r>
        <w:rPr>
          <w:rtl/>
        </w:rPr>
        <w:t>חיים רמון (העבודה-מימד):</w:t>
      </w:r>
    </w:p>
    <w:p w14:paraId="2048F722" w14:textId="77777777" w:rsidR="00000000" w:rsidRDefault="00794C8A">
      <w:pPr>
        <w:pStyle w:val="a"/>
        <w:rPr>
          <w:rtl/>
        </w:rPr>
      </w:pPr>
    </w:p>
    <w:p w14:paraId="2A3DA1F4" w14:textId="77777777" w:rsidR="00000000" w:rsidRDefault="00794C8A">
      <w:pPr>
        <w:pStyle w:val="a"/>
        <w:rPr>
          <w:rFonts w:hint="cs"/>
          <w:rtl/>
        </w:rPr>
      </w:pPr>
      <w:r>
        <w:rPr>
          <w:rFonts w:hint="cs"/>
          <w:rtl/>
        </w:rPr>
        <w:t xml:space="preserve">אף הרוג. </w:t>
      </w:r>
    </w:p>
    <w:p w14:paraId="197AD5E0" w14:textId="77777777" w:rsidR="00000000" w:rsidRDefault="00794C8A">
      <w:pPr>
        <w:pStyle w:val="a"/>
        <w:rPr>
          <w:rFonts w:hint="cs"/>
          <w:rtl/>
        </w:rPr>
      </w:pPr>
    </w:p>
    <w:p w14:paraId="186BA9C0" w14:textId="77777777" w:rsidR="00000000" w:rsidRDefault="00794C8A">
      <w:pPr>
        <w:pStyle w:val="ac"/>
        <w:rPr>
          <w:rtl/>
        </w:rPr>
      </w:pPr>
      <w:r>
        <w:rPr>
          <w:rFonts w:hint="eastAsia"/>
          <w:rtl/>
        </w:rPr>
        <w:t>מיכאל</w:t>
      </w:r>
      <w:r>
        <w:rPr>
          <w:rtl/>
        </w:rPr>
        <w:t xml:space="preserve"> רצון (הליכוד):</w:t>
      </w:r>
    </w:p>
    <w:p w14:paraId="755BE724" w14:textId="77777777" w:rsidR="00000000" w:rsidRDefault="00794C8A">
      <w:pPr>
        <w:pStyle w:val="a"/>
        <w:rPr>
          <w:rFonts w:hint="cs"/>
          <w:rtl/>
        </w:rPr>
      </w:pPr>
    </w:p>
    <w:p w14:paraId="61BF395A" w14:textId="77777777" w:rsidR="00000000" w:rsidRDefault="00794C8A">
      <w:pPr>
        <w:pStyle w:val="a"/>
        <w:rPr>
          <w:rFonts w:hint="cs"/>
          <w:rtl/>
        </w:rPr>
      </w:pPr>
      <w:r>
        <w:rPr>
          <w:rFonts w:hint="cs"/>
          <w:rtl/>
        </w:rPr>
        <w:t xml:space="preserve">בגלל הגדר. </w:t>
      </w:r>
    </w:p>
    <w:p w14:paraId="0008137B" w14:textId="77777777" w:rsidR="00000000" w:rsidRDefault="00794C8A">
      <w:pPr>
        <w:pStyle w:val="a"/>
        <w:rPr>
          <w:rFonts w:hint="cs"/>
          <w:rtl/>
        </w:rPr>
      </w:pPr>
    </w:p>
    <w:p w14:paraId="50E00ABB" w14:textId="77777777" w:rsidR="00000000" w:rsidRDefault="00794C8A">
      <w:pPr>
        <w:pStyle w:val="SpeakerCon"/>
        <w:rPr>
          <w:rtl/>
        </w:rPr>
      </w:pPr>
      <w:bookmarkStart w:id="274" w:name="FS000000458T15_07_2003_18_33_57C"/>
      <w:bookmarkEnd w:id="274"/>
      <w:r>
        <w:rPr>
          <w:rtl/>
        </w:rPr>
        <w:t>חיים רמון (העבודה-מימד):</w:t>
      </w:r>
    </w:p>
    <w:p w14:paraId="3E0898DA" w14:textId="77777777" w:rsidR="00000000" w:rsidRDefault="00794C8A">
      <w:pPr>
        <w:pStyle w:val="a"/>
        <w:rPr>
          <w:rtl/>
        </w:rPr>
      </w:pPr>
    </w:p>
    <w:p w14:paraId="6ADCC067" w14:textId="77777777" w:rsidR="00000000" w:rsidRDefault="00794C8A">
      <w:pPr>
        <w:pStyle w:val="a"/>
        <w:rPr>
          <w:rFonts w:hint="cs"/>
          <w:rtl/>
        </w:rPr>
      </w:pPr>
      <w:r>
        <w:rPr>
          <w:rFonts w:hint="cs"/>
          <w:rtl/>
        </w:rPr>
        <w:t>לא יוצאות מכוניות, כי יש</w:t>
      </w:r>
      <w:r>
        <w:rPr>
          <w:rFonts w:hint="cs"/>
          <w:rtl/>
        </w:rPr>
        <w:t xml:space="preserve"> גדר. </w:t>
      </w:r>
    </w:p>
    <w:p w14:paraId="31CE2E1F" w14:textId="77777777" w:rsidR="00000000" w:rsidRDefault="00794C8A">
      <w:pPr>
        <w:pStyle w:val="a"/>
        <w:rPr>
          <w:rFonts w:hint="cs"/>
          <w:rtl/>
        </w:rPr>
      </w:pPr>
    </w:p>
    <w:p w14:paraId="4DCC3B18" w14:textId="77777777" w:rsidR="00000000" w:rsidRDefault="00794C8A">
      <w:pPr>
        <w:pStyle w:val="ac"/>
        <w:rPr>
          <w:rtl/>
        </w:rPr>
      </w:pPr>
      <w:r>
        <w:rPr>
          <w:rFonts w:hint="eastAsia"/>
          <w:rtl/>
        </w:rPr>
        <w:t>השר</w:t>
      </w:r>
      <w:r>
        <w:rPr>
          <w:rtl/>
        </w:rPr>
        <w:t xml:space="preserve"> גדעון עזרא:</w:t>
      </w:r>
    </w:p>
    <w:p w14:paraId="2F03EDC6" w14:textId="77777777" w:rsidR="00000000" w:rsidRDefault="00794C8A">
      <w:pPr>
        <w:pStyle w:val="a"/>
        <w:rPr>
          <w:rFonts w:hint="cs"/>
          <w:rtl/>
        </w:rPr>
      </w:pPr>
    </w:p>
    <w:p w14:paraId="44C5878A" w14:textId="77777777" w:rsidR="00000000" w:rsidRDefault="00794C8A">
      <w:pPr>
        <w:pStyle w:val="a"/>
        <w:rPr>
          <w:rFonts w:hint="cs"/>
          <w:rtl/>
        </w:rPr>
      </w:pPr>
      <w:r>
        <w:rPr>
          <w:rFonts w:hint="cs"/>
          <w:rtl/>
        </w:rPr>
        <w:t xml:space="preserve">לא נכון. </w:t>
      </w:r>
    </w:p>
    <w:p w14:paraId="68EDA554" w14:textId="77777777" w:rsidR="00000000" w:rsidRDefault="00794C8A">
      <w:pPr>
        <w:pStyle w:val="a"/>
        <w:rPr>
          <w:rFonts w:hint="cs"/>
          <w:rtl/>
        </w:rPr>
      </w:pPr>
    </w:p>
    <w:p w14:paraId="7FEC6C71" w14:textId="77777777" w:rsidR="00000000" w:rsidRDefault="00794C8A">
      <w:pPr>
        <w:pStyle w:val="SpeakerCon"/>
        <w:rPr>
          <w:rtl/>
        </w:rPr>
      </w:pPr>
      <w:bookmarkStart w:id="275" w:name="FS000000458T15_07_2003_18_34_12C"/>
      <w:bookmarkEnd w:id="275"/>
      <w:r>
        <w:rPr>
          <w:rtl/>
        </w:rPr>
        <w:t>חיים רמון (העבודה-מימד):</w:t>
      </w:r>
    </w:p>
    <w:p w14:paraId="2C091E97" w14:textId="77777777" w:rsidR="00000000" w:rsidRDefault="00794C8A">
      <w:pPr>
        <w:pStyle w:val="a"/>
        <w:rPr>
          <w:rtl/>
        </w:rPr>
      </w:pPr>
    </w:p>
    <w:p w14:paraId="74E7644A" w14:textId="77777777" w:rsidR="00000000" w:rsidRDefault="00794C8A">
      <w:pPr>
        <w:pStyle w:val="a"/>
        <w:rPr>
          <w:rFonts w:hint="cs"/>
          <w:rtl/>
        </w:rPr>
      </w:pPr>
      <w:r>
        <w:rPr>
          <w:rFonts w:hint="cs"/>
          <w:rtl/>
        </w:rPr>
        <w:t xml:space="preserve">ואם תהיה גדר, לא יצאו מכוניות, זה מה שקורה. </w:t>
      </w:r>
    </w:p>
    <w:p w14:paraId="6BFF5820" w14:textId="77777777" w:rsidR="00000000" w:rsidRDefault="00794C8A">
      <w:pPr>
        <w:pStyle w:val="a"/>
        <w:rPr>
          <w:rFonts w:hint="cs"/>
          <w:rtl/>
        </w:rPr>
      </w:pPr>
    </w:p>
    <w:p w14:paraId="3DE4BD89" w14:textId="77777777" w:rsidR="00000000" w:rsidRDefault="00794C8A">
      <w:pPr>
        <w:pStyle w:val="ac"/>
        <w:rPr>
          <w:rtl/>
        </w:rPr>
      </w:pPr>
      <w:r>
        <w:rPr>
          <w:rFonts w:hint="eastAsia"/>
          <w:rtl/>
        </w:rPr>
        <w:t>צבי</w:t>
      </w:r>
      <w:r>
        <w:rPr>
          <w:rtl/>
        </w:rPr>
        <w:t xml:space="preserve"> הנדל (האיחוד הלאומי - ישראל ביתנו):</w:t>
      </w:r>
    </w:p>
    <w:p w14:paraId="0B47F8A1" w14:textId="77777777" w:rsidR="00000000" w:rsidRDefault="00794C8A">
      <w:pPr>
        <w:pStyle w:val="a"/>
        <w:rPr>
          <w:rFonts w:hint="cs"/>
          <w:rtl/>
        </w:rPr>
      </w:pPr>
    </w:p>
    <w:p w14:paraId="6319F361" w14:textId="77777777" w:rsidR="00000000" w:rsidRDefault="00794C8A">
      <w:pPr>
        <w:pStyle w:val="a"/>
        <w:rPr>
          <w:rFonts w:hint="cs"/>
          <w:rtl/>
        </w:rPr>
      </w:pPr>
      <w:r>
        <w:rPr>
          <w:rFonts w:hint="cs"/>
          <w:rtl/>
        </w:rPr>
        <w:t xml:space="preserve">שטויות, יש שם אוגדה, יש 40 אוגדות. </w:t>
      </w:r>
    </w:p>
    <w:p w14:paraId="759AC799" w14:textId="77777777" w:rsidR="00000000" w:rsidRDefault="00794C8A">
      <w:pPr>
        <w:pStyle w:val="a"/>
        <w:rPr>
          <w:rFonts w:hint="cs"/>
          <w:rtl/>
        </w:rPr>
      </w:pPr>
    </w:p>
    <w:p w14:paraId="4DE81FFC" w14:textId="77777777" w:rsidR="00000000" w:rsidRDefault="00794C8A">
      <w:pPr>
        <w:pStyle w:val="SpeakerCon"/>
        <w:rPr>
          <w:rtl/>
        </w:rPr>
      </w:pPr>
      <w:bookmarkStart w:id="276" w:name="FS000000458T15_07_2003_18_34_40C"/>
      <w:bookmarkEnd w:id="276"/>
      <w:r>
        <w:rPr>
          <w:rtl/>
        </w:rPr>
        <w:t>חיים רמון (העבודה-מימד):</w:t>
      </w:r>
    </w:p>
    <w:p w14:paraId="5D1FD37F" w14:textId="77777777" w:rsidR="00000000" w:rsidRDefault="00794C8A">
      <w:pPr>
        <w:pStyle w:val="a"/>
        <w:rPr>
          <w:rtl/>
        </w:rPr>
      </w:pPr>
    </w:p>
    <w:p w14:paraId="29019DE2" w14:textId="77777777" w:rsidR="00000000" w:rsidRDefault="00794C8A">
      <w:pPr>
        <w:pStyle w:val="a"/>
        <w:rPr>
          <w:rFonts w:hint="cs"/>
          <w:rtl/>
        </w:rPr>
      </w:pPr>
      <w:r>
        <w:rPr>
          <w:rFonts w:hint="cs"/>
          <w:rtl/>
        </w:rPr>
        <w:t>לא אני טוען את זה, כל גורמי הביטחון קבעו שצר</w:t>
      </w:r>
      <w:r>
        <w:rPr>
          <w:rFonts w:hint="cs"/>
          <w:rtl/>
        </w:rPr>
        <w:t xml:space="preserve">יכה להיות גדר. </w:t>
      </w:r>
    </w:p>
    <w:p w14:paraId="3E12AC69" w14:textId="77777777" w:rsidR="00000000" w:rsidRDefault="00794C8A">
      <w:pPr>
        <w:pStyle w:val="a"/>
        <w:rPr>
          <w:rFonts w:hint="cs"/>
          <w:rtl/>
        </w:rPr>
      </w:pPr>
    </w:p>
    <w:p w14:paraId="6D6D12A8" w14:textId="77777777" w:rsidR="00000000" w:rsidRDefault="00794C8A">
      <w:pPr>
        <w:pStyle w:val="ad"/>
        <w:rPr>
          <w:rtl/>
        </w:rPr>
      </w:pPr>
      <w:r>
        <w:rPr>
          <w:rtl/>
        </w:rPr>
        <w:t>היו"ר מיכאל נודלמן:</w:t>
      </w:r>
    </w:p>
    <w:p w14:paraId="0C71A10F" w14:textId="77777777" w:rsidR="00000000" w:rsidRDefault="00794C8A">
      <w:pPr>
        <w:pStyle w:val="a"/>
        <w:rPr>
          <w:rtl/>
        </w:rPr>
      </w:pPr>
    </w:p>
    <w:p w14:paraId="7E3C70D2" w14:textId="77777777" w:rsidR="00000000" w:rsidRDefault="00794C8A">
      <w:pPr>
        <w:pStyle w:val="a"/>
        <w:rPr>
          <w:rFonts w:hint="cs"/>
          <w:rtl/>
        </w:rPr>
      </w:pPr>
      <w:r>
        <w:rPr>
          <w:rFonts w:hint="cs"/>
          <w:rtl/>
        </w:rPr>
        <w:t xml:space="preserve">תסיים, בבקשה. זה דיון בלי סוף. </w:t>
      </w:r>
    </w:p>
    <w:p w14:paraId="6FC12737" w14:textId="77777777" w:rsidR="00000000" w:rsidRDefault="00794C8A">
      <w:pPr>
        <w:pStyle w:val="a"/>
        <w:rPr>
          <w:rFonts w:hint="cs"/>
          <w:rtl/>
        </w:rPr>
      </w:pPr>
    </w:p>
    <w:p w14:paraId="600A5DCB" w14:textId="77777777" w:rsidR="00000000" w:rsidRDefault="00794C8A">
      <w:pPr>
        <w:pStyle w:val="SpeakerCon"/>
        <w:rPr>
          <w:rtl/>
        </w:rPr>
      </w:pPr>
      <w:bookmarkStart w:id="277" w:name="FS000000458T15_07_2003_18_35_22C"/>
      <w:bookmarkEnd w:id="277"/>
      <w:r>
        <w:rPr>
          <w:rtl/>
        </w:rPr>
        <w:t>חיים רמון (העבודה-מימד):</w:t>
      </w:r>
    </w:p>
    <w:p w14:paraId="08BD157B" w14:textId="77777777" w:rsidR="00000000" w:rsidRDefault="00794C8A">
      <w:pPr>
        <w:pStyle w:val="a"/>
        <w:rPr>
          <w:rtl/>
        </w:rPr>
      </w:pPr>
    </w:p>
    <w:p w14:paraId="58EDD644" w14:textId="77777777" w:rsidR="00000000" w:rsidRDefault="00794C8A">
      <w:pPr>
        <w:pStyle w:val="a"/>
        <w:rPr>
          <w:rFonts w:hint="cs"/>
          <w:rtl/>
        </w:rPr>
      </w:pPr>
      <w:r>
        <w:rPr>
          <w:rFonts w:hint="cs"/>
          <w:rtl/>
        </w:rPr>
        <w:t xml:space="preserve">אם ידידי חבר הכנסת הנדל ישתוק, אני אסיים. </w:t>
      </w:r>
    </w:p>
    <w:p w14:paraId="3741CC97" w14:textId="77777777" w:rsidR="00000000" w:rsidRDefault="00794C8A">
      <w:pPr>
        <w:pStyle w:val="a"/>
        <w:rPr>
          <w:rFonts w:hint="cs"/>
          <w:rtl/>
        </w:rPr>
      </w:pPr>
    </w:p>
    <w:p w14:paraId="7252872E" w14:textId="77777777" w:rsidR="00000000" w:rsidRDefault="00794C8A">
      <w:pPr>
        <w:pStyle w:val="ad"/>
        <w:rPr>
          <w:rtl/>
        </w:rPr>
      </w:pPr>
      <w:r>
        <w:rPr>
          <w:rtl/>
        </w:rPr>
        <w:t>היו"ר מיכאל נודלמן:</w:t>
      </w:r>
    </w:p>
    <w:p w14:paraId="6318F71B" w14:textId="77777777" w:rsidR="00000000" w:rsidRDefault="00794C8A">
      <w:pPr>
        <w:pStyle w:val="a"/>
        <w:rPr>
          <w:rtl/>
        </w:rPr>
      </w:pPr>
    </w:p>
    <w:p w14:paraId="4FCCA957" w14:textId="77777777" w:rsidR="00000000" w:rsidRDefault="00794C8A">
      <w:pPr>
        <w:pStyle w:val="a"/>
        <w:rPr>
          <w:rFonts w:hint="cs"/>
          <w:rtl/>
        </w:rPr>
      </w:pPr>
      <w:r>
        <w:rPr>
          <w:rFonts w:hint="cs"/>
          <w:rtl/>
        </w:rPr>
        <w:t xml:space="preserve">חבר הכנסת הנדל, תן לו לסיים. </w:t>
      </w:r>
    </w:p>
    <w:p w14:paraId="798942F9" w14:textId="77777777" w:rsidR="00000000" w:rsidRDefault="00794C8A">
      <w:pPr>
        <w:pStyle w:val="a"/>
        <w:rPr>
          <w:rFonts w:hint="cs"/>
          <w:rtl/>
        </w:rPr>
      </w:pPr>
    </w:p>
    <w:p w14:paraId="21DB3887" w14:textId="77777777" w:rsidR="00000000" w:rsidRDefault="00794C8A">
      <w:pPr>
        <w:pStyle w:val="SpeakerCon"/>
        <w:rPr>
          <w:rtl/>
        </w:rPr>
      </w:pPr>
      <w:bookmarkStart w:id="278" w:name="FS000000458T15_07_2003_18_35_46C"/>
      <w:bookmarkEnd w:id="278"/>
      <w:r>
        <w:rPr>
          <w:rtl/>
        </w:rPr>
        <w:t>חיים רמון (העבודה-מימד):</w:t>
      </w:r>
    </w:p>
    <w:p w14:paraId="7214666F" w14:textId="77777777" w:rsidR="00000000" w:rsidRDefault="00794C8A">
      <w:pPr>
        <w:pStyle w:val="a"/>
        <w:rPr>
          <w:rtl/>
        </w:rPr>
      </w:pPr>
    </w:p>
    <w:p w14:paraId="13AAB6E6" w14:textId="77777777" w:rsidR="00000000" w:rsidRDefault="00794C8A">
      <w:pPr>
        <w:pStyle w:val="a"/>
        <w:rPr>
          <w:rFonts w:hint="cs"/>
          <w:rtl/>
        </w:rPr>
      </w:pPr>
      <w:r>
        <w:rPr>
          <w:rFonts w:hint="cs"/>
          <w:rtl/>
        </w:rPr>
        <w:t>הוא בשום פנים ואופן לא רצה. עכשיו הוא</w:t>
      </w:r>
      <w:r>
        <w:rPr>
          <w:rFonts w:hint="cs"/>
          <w:rtl/>
        </w:rPr>
        <w:t xml:space="preserve"> רואה שיש לו בעיה, הגדר הזאת שצריך לבנות אותה לפי תוואי ביטחוני לא מתאימה לו, אז הוא רוצה לבנות אותה לפי תוואי מדיני. על תוואי מדיני לא מסכימים, כי האמריקנים לא נותנים לו, אז הוא מעדיף שוב לא לבנות את הגדר, ולא נמשך שום תוואי - מעבר למה שבונים עכשיו - על-י</w:t>
      </w:r>
      <w:r>
        <w:rPr>
          <w:rFonts w:hint="cs"/>
          <w:rtl/>
        </w:rPr>
        <w:t xml:space="preserve">די ראש הממשלה. </w:t>
      </w:r>
    </w:p>
    <w:p w14:paraId="173751BA" w14:textId="77777777" w:rsidR="00000000" w:rsidRDefault="00794C8A">
      <w:pPr>
        <w:pStyle w:val="a"/>
        <w:rPr>
          <w:rFonts w:hint="cs"/>
          <w:rtl/>
        </w:rPr>
      </w:pPr>
    </w:p>
    <w:p w14:paraId="4046FA94" w14:textId="77777777" w:rsidR="00000000" w:rsidRDefault="00794C8A">
      <w:pPr>
        <w:pStyle w:val="ac"/>
        <w:rPr>
          <w:rtl/>
        </w:rPr>
      </w:pPr>
      <w:r>
        <w:rPr>
          <w:rFonts w:hint="eastAsia"/>
          <w:rtl/>
        </w:rPr>
        <w:t>צבי</w:t>
      </w:r>
      <w:r>
        <w:rPr>
          <w:rtl/>
        </w:rPr>
        <w:t xml:space="preserve"> הנדל (האיחוד הלאומי - ישראל ביתנו):</w:t>
      </w:r>
    </w:p>
    <w:p w14:paraId="7E07C778" w14:textId="77777777" w:rsidR="00000000" w:rsidRDefault="00794C8A">
      <w:pPr>
        <w:pStyle w:val="a"/>
        <w:rPr>
          <w:rFonts w:hint="cs"/>
          <w:rtl/>
        </w:rPr>
      </w:pPr>
    </w:p>
    <w:p w14:paraId="0B7C4048" w14:textId="77777777" w:rsidR="00000000" w:rsidRDefault="00794C8A">
      <w:pPr>
        <w:pStyle w:val="a"/>
        <w:rPr>
          <w:rFonts w:hint="cs"/>
          <w:rtl/>
        </w:rPr>
      </w:pPr>
      <w:r>
        <w:rPr>
          <w:rFonts w:hint="cs"/>
          <w:rtl/>
        </w:rPr>
        <w:t>התוואי שלך - - -</w:t>
      </w:r>
    </w:p>
    <w:p w14:paraId="38BABD09" w14:textId="77777777" w:rsidR="00000000" w:rsidRDefault="00794C8A">
      <w:pPr>
        <w:pStyle w:val="a"/>
        <w:rPr>
          <w:rFonts w:hint="cs"/>
          <w:rtl/>
        </w:rPr>
      </w:pPr>
    </w:p>
    <w:p w14:paraId="6EF2C28E" w14:textId="77777777" w:rsidR="00000000" w:rsidRDefault="00794C8A">
      <w:pPr>
        <w:pStyle w:val="SpeakerCon"/>
        <w:rPr>
          <w:rtl/>
        </w:rPr>
      </w:pPr>
      <w:bookmarkStart w:id="279" w:name="FS000000458T15_07_2003_18_37_33C"/>
      <w:bookmarkEnd w:id="279"/>
      <w:r>
        <w:rPr>
          <w:rtl/>
        </w:rPr>
        <w:t>חיים רמון (העבודה-מימד):</w:t>
      </w:r>
    </w:p>
    <w:p w14:paraId="721EBBF1" w14:textId="77777777" w:rsidR="00000000" w:rsidRDefault="00794C8A">
      <w:pPr>
        <w:pStyle w:val="a"/>
        <w:rPr>
          <w:rtl/>
        </w:rPr>
      </w:pPr>
    </w:p>
    <w:p w14:paraId="201CFE38" w14:textId="77777777" w:rsidR="00000000" w:rsidRDefault="00794C8A">
      <w:pPr>
        <w:pStyle w:val="a"/>
        <w:rPr>
          <w:rFonts w:hint="cs"/>
          <w:rtl/>
        </w:rPr>
      </w:pPr>
      <w:r>
        <w:rPr>
          <w:rFonts w:hint="cs"/>
          <w:rtl/>
        </w:rPr>
        <w:t xml:space="preserve">ולכן כל פיגוע שיהיה מכאן ושלא נמנע, הוא שוב פיגוע שאחראי לו ראש הממשלה, שלא בונה את הגדר. תודה. </w:t>
      </w:r>
    </w:p>
    <w:p w14:paraId="135172F4" w14:textId="77777777" w:rsidR="00000000" w:rsidRDefault="00794C8A">
      <w:pPr>
        <w:pStyle w:val="a"/>
        <w:rPr>
          <w:rFonts w:hint="cs"/>
          <w:rtl/>
        </w:rPr>
      </w:pPr>
    </w:p>
    <w:p w14:paraId="36B3AE7E" w14:textId="77777777" w:rsidR="00000000" w:rsidRDefault="00794C8A">
      <w:pPr>
        <w:pStyle w:val="ad"/>
        <w:rPr>
          <w:rtl/>
        </w:rPr>
      </w:pPr>
      <w:r>
        <w:rPr>
          <w:rtl/>
        </w:rPr>
        <w:t>היו"ר מיכאל נודלמן:</w:t>
      </w:r>
    </w:p>
    <w:p w14:paraId="2639E5ED" w14:textId="77777777" w:rsidR="00000000" w:rsidRDefault="00794C8A">
      <w:pPr>
        <w:pStyle w:val="a"/>
        <w:rPr>
          <w:rtl/>
        </w:rPr>
      </w:pPr>
    </w:p>
    <w:p w14:paraId="163679E2" w14:textId="77777777" w:rsidR="00000000" w:rsidRDefault="00794C8A">
      <w:pPr>
        <w:pStyle w:val="a"/>
        <w:rPr>
          <w:rFonts w:hint="cs"/>
          <w:rtl/>
        </w:rPr>
      </w:pPr>
      <w:r>
        <w:rPr>
          <w:rFonts w:hint="cs"/>
          <w:rtl/>
        </w:rPr>
        <w:t>תודה רבה. חברת הכנסת גילה פינקלשטיי</w:t>
      </w:r>
      <w:r>
        <w:rPr>
          <w:rFonts w:hint="cs"/>
          <w:rtl/>
        </w:rPr>
        <w:t xml:space="preserve">ן, בבקשה. אחריה </w:t>
      </w:r>
      <w:r>
        <w:rPr>
          <w:rtl/>
        </w:rPr>
        <w:t>–</w:t>
      </w:r>
      <w:r>
        <w:rPr>
          <w:rFonts w:hint="cs"/>
          <w:rtl/>
        </w:rPr>
        <w:t xml:space="preserve"> חברי הכנסת עזמי בשארה, מיכאל רצון ובייגה שוחט. </w:t>
      </w:r>
    </w:p>
    <w:p w14:paraId="42EEA333" w14:textId="77777777" w:rsidR="00000000" w:rsidRDefault="00794C8A">
      <w:pPr>
        <w:pStyle w:val="Speaker"/>
        <w:rPr>
          <w:rFonts w:hint="cs"/>
          <w:rtl/>
        </w:rPr>
      </w:pPr>
    </w:p>
    <w:p w14:paraId="57F7BC09" w14:textId="77777777" w:rsidR="00000000" w:rsidRDefault="00794C8A">
      <w:pPr>
        <w:pStyle w:val="Speaker"/>
        <w:rPr>
          <w:rtl/>
        </w:rPr>
      </w:pPr>
      <w:bookmarkStart w:id="280" w:name="FS000001059T15_07_2003_18_39_29"/>
      <w:bookmarkStart w:id="281" w:name="_Toc46140056"/>
      <w:bookmarkStart w:id="282" w:name="_Toc57365934"/>
      <w:bookmarkEnd w:id="280"/>
      <w:r>
        <w:rPr>
          <w:rtl/>
        </w:rPr>
        <w:t>גילה פינקלשטיין (מפד"ל):</w:t>
      </w:r>
      <w:bookmarkEnd w:id="281"/>
      <w:bookmarkEnd w:id="282"/>
    </w:p>
    <w:p w14:paraId="55F57D4F" w14:textId="77777777" w:rsidR="00000000" w:rsidRDefault="00794C8A">
      <w:pPr>
        <w:pStyle w:val="a"/>
        <w:rPr>
          <w:rFonts w:hint="cs"/>
          <w:rtl/>
        </w:rPr>
      </w:pPr>
    </w:p>
    <w:p w14:paraId="45D529F3" w14:textId="77777777" w:rsidR="00000000" w:rsidRDefault="00794C8A">
      <w:pPr>
        <w:pStyle w:val="a"/>
        <w:rPr>
          <w:rFonts w:hint="cs"/>
          <w:rtl/>
        </w:rPr>
      </w:pPr>
      <w:r>
        <w:rPr>
          <w:rFonts w:hint="cs"/>
          <w:rtl/>
        </w:rPr>
        <w:t>אדוני היושב-ראש, כנסת נכבדה, הטקס שהתקיים בוועידת עקבה לפני כחודש ימים נראה היום רחוק מאתנו מרחק שנות אור. מאז אירעו, לצערנו, לא מעט פיגועים קשים. גם אחרי שנכנס לת</w:t>
      </w:r>
      <w:r>
        <w:rPr>
          <w:rFonts w:hint="cs"/>
          <w:rtl/>
        </w:rPr>
        <w:t xml:space="preserve">וקפו ההסכם שהוגדר כהפסקת אש, לא היתה לו אחיזה של ממש במציאות. הלילה נרצח ביפו אמיר שמחון בן ה-24, תושב בת-ים. בשבוע שעבר נחטף באזור ירושלים נהג המונית מרמת-גן, ולפני שבועיים נרצחה מזל עפרי מכפר-יעבץ. אם זאת הפסקת אש, כדאי מאוד שנשקול שנית את הכדאיות שלה. </w:t>
      </w:r>
    </w:p>
    <w:p w14:paraId="1DB7187C" w14:textId="77777777" w:rsidR="00000000" w:rsidRDefault="00794C8A">
      <w:pPr>
        <w:pStyle w:val="a"/>
        <w:rPr>
          <w:rFonts w:hint="cs"/>
          <w:rtl/>
        </w:rPr>
      </w:pPr>
    </w:p>
    <w:p w14:paraId="14331249" w14:textId="77777777" w:rsidR="00000000" w:rsidRDefault="00794C8A">
      <w:pPr>
        <w:pStyle w:val="a"/>
        <w:rPr>
          <w:rFonts w:hint="cs"/>
          <w:rtl/>
        </w:rPr>
      </w:pPr>
      <w:r>
        <w:rPr>
          <w:rFonts w:hint="cs"/>
          <w:rtl/>
        </w:rPr>
        <w:t>זאת ועוד, למערכת הביטחון הגיעו ממש היום 20 התרעות ממוקדות על פיגועים מתוכננים, בדומה למה שהיה בימים האחרונים. אתמול, למשל, היו 18 התרעות ממוקדות. זהו פוטנציאל לעשרות פיגועים, לעשרות רבות של הרוגים ופצועים, ואת הקרדיט על כך שהם אינם יוצאים לפועל אנו נותנים</w:t>
      </w:r>
      <w:r>
        <w:rPr>
          <w:rFonts w:hint="cs"/>
          <w:rtl/>
        </w:rPr>
        <w:t xml:space="preserve"> אך ורק לכוחות הביטחון וליושב במרומים, ובוודאי לא לרצונם הטוב של ארגוני המחבלים למיניהם, שאיננו תמימים לחשוב כי הם ממהרים להפוך לפתע את עורם. </w:t>
      </w:r>
    </w:p>
    <w:p w14:paraId="065127B5" w14:textId="77777777" w:rsidR="00000000" w:rsidRDefault="00794C8A">
      <w:pPr>
        <w:pStyle w:val="a"/>
        <w:rPr>
          <w:rFonts w:hint="cs"/>
          <w:rtl/>
        </w:rPr>
      </w:pPr>
    </w:p>
    <w:p w14:paraId="726CEC2B" w14:textId="77777777" w:rsidR="00000000" w:rsidRDefault="00794C8A">
      <w:pPr>
        <w:pStyle w:val="a"/>
        <w:rPr>
          <w:rFonts w:hint="cs"/>
          <w:rtl/>
        </w:rPr>
      </w:pPr>
      <w:r>
        <w:rPr>
          <w:rFonts w:hint="cs"/>
          <w:rtl/>
        </w:rPr>
        <w:t>לפני שבועות אחדים, סמוך לוועידת עקבה, שנדמתה בעיני חלק מאתנו כשחר של יום חדש בפעם המי-יודע-כמה, הבעתי חשש כי מדו</w:t>
      </w:r>
      <w:r>
        <w:rPr>
          <w:rFonts w:hint="cs"/>
          <w:rtl/>
        </w:rPr>
        <w:t>בר כמעט באותה גברת בשינוי אדרת. הלוואי שאתבדה, אבל אנו עלולים למצוא עצמנו מול קושי גדול יותר, משום שערפאת דיבר באופן גלוי ובוטה על שאיפותיו ועל דרכו הנלוזה, הסית בכל הזדמנות ושיקר לכל העולם השכם והערב, עד שאפילו חסידיו הגדולים והשוטים התנערו ממנו. אך ספק ר</w:t>
      </w:r>
      <w:r>
        <w:rPr>
          <w:rFonts w:hint="cs"/>
          <w:rtl/>
        </w:rPr>
        <w:t xml:space="preserve">ב בעיני אם אבו-מאזן יהיה הגואל החדש והמתון שיחסל את הטרור. </w:t>
      </w:r>
    </w:p>
    <w:p w14:paraId="57AD2E46" w14:textId="77777777" w:rsidR="00000000" w:rsidRDefault="00794C8A">
      <w:pPr>
        <w:pStyle w:val="a"/>
        <w:rPr>
          <w:rFonts w:hint="cs"/>
          <w:rtl/>
        </w:rPr>
      </w:pPr>
    </w:p>
    <w:p w14:paraId="29D508A0" w14:textId="77777777" w:rsidR="00000000" w:rsidRDefault="00794C8A">
      <w:pPr>
        <w:pStyle w:val="a"/>
        <w:rPr>
          <w:rFonts w:hint="cs"/>
          <w:rtl/>
        </w:rPr>
      </w:pPr>
      <w:r>
        <w:rPr>
          <w:rFonts w:hint="cs"/>
          <w:rtl/>
        </w:rPr>
        <w:t>בינתיים  מתברר, כי דווקא מי שממשיכים להיות מעורבים בטרור אלה פלגים של ה"פתח", הקשור ישירות למנגנון הרשות הפלסטינית. אנחנו ממהרים לשחרר אסירים ולדבר על שחרורם של נוספים, לשבת ולהתבדח עם גדולי המחב</w:t>
      </w:r>
      <w:r>
        <w:rPr>
          <w:rFonts w:hint="cs"/>
          <w:rtl/>
        </w:rPr>
        <w:t xml:space="preserve">לים בדימוס או שלא בדימוס, אבל את האופק המדיני החדש אנחנו מתקשים לראות. </w:t>
      </w:r>
    </w:p>
    <w:p w14:paraId="6CB8A9C1" w14:textId="77777777" w:rsidR="00000000" w:rsidRDefault="00794C8A">
      <w:pPr>
        <w:pStyle w:val="a"/>
        <w:rPr>
          <w:rFonts w:hint="cs"/>
          <w:rtl/>
        </w:rPr>
      </w:pPr>
    </w:p>
    <w:p w14:paraId="035543D5" w14:textId="77777777" w:rsidR="00000000" w:rsidRDefault="00794C8A">
      <w:pPr>
        <w:pStyle w:val="a"/>
        <w:rPr>
          <w:rFonts w:hint="cs"/>
          <w:rtl/>
        </w:rPr>
      </w:pPr>
      <w:r>
        <w:rPr>
          <w:rFonts w:hint="cs"/>
          <w:rtl/>
        </w:rPr>
        <w:t>אין ספק כי החודש האחרון הוכיח מעל לכל ספק למי שהיה זקוק להוכחה נוספת אחרי שלוש שנות טרור אכזרי, כי אין טעם למהר ולהמר בחיי אזרחים, לפתוח צירים ולסגת ממקומות שהשהות שלנו בהם חיונית. אנ</w:t>
      </w:r>
      <w:r>
        <w:rPr>
          <w:rFonts w:hint="cs"/>
          <w:rtl/>
        </w:rPr>
        <w:t xml:space="preserve">י עדיין מקווה, כי בשל הלחץ האמריקני לא ניאלץ להגיע לוויתורים מיותרים ומסוכנים, שאחר כך נצטער עליהם. </w:t>
      </w:r>
    </w:p>
    <w:p w14:paraId="7917F973" w14:textId="77777777" w:rsidR="00000000" w:rsidRDefault="00794C8A">
      <w:pPr>
        <w:pStyle w:val="a"/>
        <w:rPr>
          <w:rFonts w:hint="cs"/>
          <w:rtl/>
        </w:rPr>
      </w:pPr>
    </w:p>
    <w:p w14:paraId="27C99E07" w14:textId="77777777" w:rsidR="00000000" w:rsidRDefault="00794C8A">
      <w:pPr>
        <w:pStyle w:val="a"/>
        <w:rPr>
          <w:rFonts w:hint="cs"/>
          <w:rtl/>
        </w:rPr>
      </w:pPr>
      <w:r>
        <w:rPr>
          <w:rFonts w:hint="cs"/>
          <w:rtl/>
        </w:rPr>
        <w:t xml:space="preserve">באותו הקשר, אני עדיין מקווה כי במסגרת הסכמים או הידברויות כאלה או אחרות לא ישכח ראש הממשלה להעלות את עניינם של החיילים החטופים והנעדרים, ולדרוש במסגרת כל </w:t>
      </w:r>
      <w:r>
        <w:rPr>
          <w:rFonts w:hint="cs"/>
          <w:rtl/>
        </w:rPr>
        <w:t xml:space="preserve">הדדיות שהיא מידע ממשי על אודותם. לא מן הנמנע כי עלינו גם לדרוש את שחרורו של יונתן פולארד כתמורה לכל ויתור אחר מצדנו. </w:t>
      </w:r>
    </w:p>
    <w:p w14:paraId="7CC036A6" w14:textId="77777777" w:rsidR="00000000" w:rsidRDefault="00794C8A">
      <w:pPr>
        <w:pStyle w:val="a"/>
        <w:rPr>
          <w:rFonts w:hint="cs"/>
          <w:rtl/>
        </w:rPr>
      </w:pPr>
    </w:p>
    <w:p w14:paraId="74FD82C6" w14:textId="77777777" w:rsidR="00000000" w:rsidRDefault="00794C8A">
      <w:pPr>
        <w:pStyle w:val="a"/>
        <w:rPr>
          <w:rFonts w:hint="cs"/>
          <w:rtl/>
        </w:rPr>
      </w:pPr>
      <w:r>
        <w:rPr>
          <w:rFonts w:hint="cs"/>
          <w:rtl/>
        </w:rPr>
        <w:t>אדוני ראש הממשלה, מפת הדרכים היא מסמך גרוע. זו חציית קווים אדומים, שאתה עצמך התווית כל השנים. יש לקוות שההערות הרבות והחשובות של ישראל למ</w:t>
      </w:r>
      <w:r>
        <w:rPr>
          <w:rFonts w:hint="cs"/>
          <w:rtl/>
        </w:rPr>
        <w:t xml:space="preserve">סמך הזה אכן יתקבלו, ואם כך יהיה, הרי לפחות ייתוספו לו בלמים חשובים, אולם ספק רב אם הערות אלו יתקבלו. נקווה שבסוף יתקבלו ולא נתאכזב. תודה. </w:t>
      </w:r>
    </w:p>
    <w:p w14:paraId="3C8EEB87" w14:textId="77777777" w:rsidR="00000000" w:rsidRDefault="00794C8A">
      <w:pPr>
        <w:pStyle w:val="a"/>
        <w:rPr>
          <w:rFonts w:hint="cs"/>
          <w:rtl/>
        </w:rPr>
      </w:pPr>
    </w:p>
    <w:p w14:paraId="51EE6EC9" w14:textId="77777777" w:rsidR="00000000" w:rsidRDefault="00794C8A">
      <w:pPr>
        <w:pStyle w:val="ad"/>
        <w:rPr>
          <w:rtl/>
        </w:rPr>
      </w:pPr>
      <w:r>
        <w:rPr>
          <w:rtl/>
        </w:rPr>
        <w:t>היו"ר מיכאל נודלמן:</w:t>
      </w:r>
    </w:p>
    <w:p w14:paraId="431CFF91" w14:textId="77777777" w:rsidR="00000000" w:rsidRDefault="00794C8A">
      <w:pPr>
        <w:pStyle w:val="a"/>
        <w:rPr>
          <w:rtl/>
        </w:rPr>
      </w:pPr>
    </w:p>
    <w:p w14:paraId="4A8542C1" w14:textId="77777777" w:rsidR="00000000" w:rsidRDefault="00794C8A">
      <w:pPr>
        <w:pStyle w:val="a"/>
        <w:rPr>
          <w:rFonts w:hint="cs"/>
          <w:rtl/>
        </w:rPr>
      </w:pPr>
      <w:r>
        <w:rPr>
          <w:rFonts w:hint="cs"/>
          <w:rtl/>
        </w:rPr>
        <w:t>תודה. חבר הכנסת עזמי בשארה, בבקשה. אחריו -  חברי הכנסת מיכאל רצון, אברהם שוחט ובנימין בן-אליעזר</w:t>
      </w:r>
      <w:r>
        <w:rPr>
          <w:rFonts w:hint="cs"/>
          <w:rtl/>
        </w:rPr>
        <w:t xml:space="preserve">. </w:t>
      </w:r>
    </w:p>
    <w:p w14:paraId="755EC139" w14:textId="77777777" w:rsidR="00000000" w:rsidRDefault="00794C8A">
      <w:pPr>
        <w:pStyle w:val="a"/>
        <w:rPr>
          <w:rFonts w:hint="cs"/>
          <w:rtl/>
        </w:rPr>
      </w:pPr>
    </w:p>
    <w:p w14:paraId="4F27A31D" w14:textId="77777777" w:rsidR="00000000" w:rsidRDefault="00794C8A">
      <w:pPr>
        <w:pStyle w:val="Speaker"/>
        <w:rPr>
          <w:rtl/>
        </w:rPr>
      </w:pPr>
      <w:bookmarkStart w:id="283" w:name="FS000000558T15_07_2003_18_46_46"/>
      <w:bookmarkStart w:id="284" w:name="_Toc46140057"/>
      <w:bookmarkStart w:id="285" w:name="_Toc57365935"/>
      <w:bookmarkEnd w:id="283"/>
      <w:r>
        <w:rPr>
          <w:rtl/>
        </w:rPr>
        <w:t>עזמי בשארה (בל"ד):</w:t>
      </w:r>
      <w:bookmarkEnd w:id="284"/>
      <w:bookmarkEnd w:id="285"/>
    </w:p>
    <w:p w14:paraId="3EA96FAB" w14:textId="77777777" w:rsidR="00000000" w:rsidRDefault="00794C8A">
      <w:pPr>
        <w:pStyle w:val="a"/>
        <w:rPr>
          <w:rFonts w:hint="cs"/>
          <w:rtl/>
        </w:rPr>
      </w:pPr>
    </w:p>
    <w:p w14:paraId="052DCEB0" w14:textId="77777777" w:rsidR="00000000" w:rsidRDefault="00794C8A">
      <w:pPr>
        <w:pStyle w:val="a"/>
        <w:rPr>
          <w:rFonts w:hint="cs"/>
          <w:rtl/>
        </w:rPr>
      </w:pPr>
      <w:r>
        <w:rPr>
          <w:rFonts w:hint="cs"/>
          <w:rtl/>
        </w:rPr>
        <w:t xml:space="preserve">אדוני היושב-ראש, חברי הכנסת, אני היום הייתי עם חבר הכנסת זחאלקה בביקור באזור הנקודה האחרונה שאליה הגיעה הגדר, שזה אזור בית-סאחור. בשבוע שעבר הייתי בכפרי צפון מערב-ירושלים, המקום שצריך להגיע  מה שנקרא עוטף-ירושלים. </w:t>
      </w:r>
    </w:p>
    <w:p w14:paraId="495EE810" w14:textId="77777777" w:rsidR="00000000" w:rsidRDefault="00794C8A">
      <w:pPr>
        <w:pStyle w:val="a"/>
        <w:rPr>
          <w:rFonts w:hint="cs"/>
          <w:rtl/>
        </w:rPr>
      </w:pPr>
    </w:p>
    <w:p w14:paraId="58F99B82" w14:textId="77777777" w:rsidR="00000000" w:rsidRDefault="00794C8A">
      <w:pPr>
        <w:pStyle w:val="a"/>
        <w:rPr>
          <w:rFonts w:hint="cs"/>
          <w:rtl/>
        </w:rPr>
      </w:pPr>
      <w:r>
        <w:rPr>
          <w:rFonts w:hint="cs"/>
          <w:rtl/>
        </w:rPr>
        <w:t>לא מדובר כאן, אד</w:t>
      </w:r>
      <w:r>
        <w:rPr>
          <w:rFonts w:hint="cs"/>
          <w:rtl/>
        </w:rPr>
        <w:t>וני היושב-ראש, בגדר ביטחונית וגם לא מדובר בגבול פוליטי. מדובר באיזו מפלצת מעוותת, שלא רק תעוות את הטבע - ותשנה אותו ללא הכר, אגב - ותשנה את חייהם של מיליוני בני-אדם ללא הכר, אלא היא גם נובעת, תוך כפייה, מצרכיו של צד אחד, כפי שהוא רואה אותם בתקופה מאוד קצרה</w:t>
      </w:r>
      <w:r>
        <w:rPr>
          <w:rFonts w:hint="cs"/>
          <w:rtl/>
        </w:rPr>
        <w:t xml:space="preserve">, בתקופה מאוד מסוימת, לפי אילוצי בחירות ואילוצים פוליטיים - כפייתם על צד שני, בלי שום דיאלוג אתו על צרכיו. </w:t>
      </w:r>
    </w:p>
    <w:p w14:paraId="7ACFA111" w14:textId="77777777" w:rsidR="00000000" w:rsidRDefault="00794C8A">
      <w:pPr>
        <w:pStyle w:val="a"/>
        <w:rPr>
          <w:rFonts w:hint="cs"/>
          <w:rtl/>
        </w:rPr>
      </w:pPr>
    </w:p>
    <w:p w14:paraId="0A62F706" w14:textId="77777777" w:rsidR="00000000" w:rsidRDefault="00794C8A">
      <w:pPr>
        <w:pStyle w:val="a"/>
        <w:rPr>
          <w:rFonts w:hint="cs"/>
          <w:rtl/>
        </w:rPr>
      </w:pPr>
      <w:r>
        <w:rPr>
          <w:rFonts w:hint="cs"/>
          <w:rtl/>
        </w:rPr>
        <w:t>אין דבר כזה בעולם. אפילו דרום-אפריקה לא הקימה חומה וגדר. אפילו לא דרום-אפריקה. הגדר של ברלין הוקמה כדי להדגיש ריבונות של מדינה מול ריבונות אחרת, וא</w:t>
      </w:r>
      <w:r>
        <w:rPr>
          <w:rFonts w:hint="cs"/>
          <w:rtl/>
        </w:rPr>
        <w:t xml:space="preserve">פילו זה התמוטט. אין דבר כזה בעולם. אתם לא תמצאו, אדוני היושב-ראש, אף מדינה בעולם שתסכים אפילו להבין דבר כזה. אין דבר כזה בעולם, לא בתקופת שלום - בטוח שבשלום לא צריך גדר, לא מהסוג הזה - ולא בתקופה כאשר מישהו שולט בעם אחר מאחורי גדר. </w:t>
      </w:r>
    </w:p>
    <w:p w14:paraId="11AB5FBF" w14:textId="77777777" w:rsidR="00000000" w:rsidRDefault="00794C8A">
      <w:pPr>
        <w:pStyle w:val="a"/>
        <w:rPr>
          <w:rFonts w:hint="cs"/>
          <w:rtl/>
        </w:rPr>
      </w:pPr>
    </w:p>
    <w:p w14:paraId="7684EF8F" w14:textId="77777777" w:rsidR="00000000" w:rsidRDefault="00794C8A">
      <w:pPr>
        <w:pStyle w:val="a"/>
        <w:rPr>
          <w:rFonts w:hint="cs"/>
          <w:rtl/>
        </w:rPr>
      </w:pPr>
      <w:r>
        <w:rPr>
          <w:rFonts w:hint="cs"/>
          <w:rtl/>
        </w:rPr>
        <w:t>אתה רוצה לשלוט בלי לשל</w:t>
      </w:r>
      <w:r>
        <w:rPr>
          <w:rFonts w:hint="cs"/>
          <w:rtl/>
        </w:rPr>
        <w:t>ם את מחיר השליטה. איך ייתכן דבר כזה? לא ייתכן  דבר כזה, אין דבר כזה. אין כיבוש כזה, אין אפרטהייד כזה. רוצים להרוויח את כל העולמות - גם להשאיר התנחלויות, גם להקים גדר, גם למנוע מאנשים להסתובב, גם להסתובב חופשי וגם למנוע מאחרים להסתובב חופשי, וגם שיהיה ביטחו</w:t>
      </w:r>
      <w:r>
        <w:rPr>
          <w:rFonts w:hint="cs"/>
          <w:rtl/>
        </w:rPr>
        <w:t xml:space="preserve">ן וגם שלא יהיה שלום. כל העולמות ביחד, כאילו אדוני הטבע ממש. חותכים ערים, שמים גדר, שמים אנשים מאחורי גדר, מנתקים פלאחים מאדמותיהם. למה? ככה. הגדר תעבור כאן ולא כאן, ואתה תתנתק מהדונמים שלך ולא תוכל להגיע לזיתים שלך. למה? ככה החלטנו. </w:t>
      </w:r>
    </w:p>
    <w:p w14:paraId="64E74499" w14:textId="77777777" w:rsidR="00000000" w:rsidRDefault="00794C8A">
      <w:pPr>
        <w:pStyle w:val="a"/>
        <w:rPr>
          <w:rFonts w:hint="cs"/>
          <w:rtl/>
        </w:rPr>
      </w:pPr>
    </w:p>
    <w:p w14:paraId="173F80F8" w14:textId="77777777" w:rsidR="00000000" w:rsidRDefault="00794C8A">
      <w:pPr>
        <w:pStyle w:val="a"/>
        <w:rPr>
          <w:rFonts w:hint="cs"/>
          <w:rtl/>
        </w:rPr>
      </w:pPr>
      <w:r>
        <w:rPr>
          <w:rFonts w:hint="cs"/>
          <w:rtl/>
        </w:rPr>
        <w:t xml:space="preserve">אדוני היושב-ראש, אני </w:t>
      </w:r>
      <w:r>
        <w:rPr>
          <w:rFonts w:hint="cs"/>
          <w:rtl/>
        </w:rPr>
        <w:t>מדבר על יותר מ-60,000-70,000 דונם מהסוג הזה, על 21 כפרים כאלה, על יישובים ערביים שיישארו ממערב לגדר בלי תעודת זהות. ממערב לגדר בלי תעודת זהות ישראלית, כלומר, טלב אלסאנע, יהפכו לכפרים בלתי מוכרים. פתאום ייווצרו לנו עוד כפרים בלתי מוכרים. למשל, מזמוריה ואל-נ</w:t>
      </w:r>
      <w:r>
        <w:rPr>
          <w:rFonts w:hint="cs"/>
          <w:rtl/>
        </w:rPr>
        <w:t xml:space="preserve">עמאן הם בשטח השיפוט של ירושלים, אבל לתושביהן אין תעודת זהות ישראלית, והם כפר בלתי מוכר כבר עכשיו. מה זה, אלוהים? אתם במקום אדוני רב הצבאות? מה זה אדוני אדוני זעם פתאום נפל על הטבע ועל הדמוגרפיה? מי אתם? מי אתם? החלטנו להעביר פה גדר - - </w:t>
      </w:r>
    </w:p>
    <w:p w14:paraId="7A436655" w14:textId="77777777" w:rsidR="00000000" w:rsidRDefault="00794C8A">
      <w:pPr>
        <w:pStyle w:val="a"/>
        <w:ind w:firstLine="0"/>
        <w:rPr>
          <w:rFonts w:hint="cs"/>
          <w:rtl/>
        </w:rPr>
      </w:pPr>
    </w:p>
    <w:p w14:paraId="06B9CC95" w14:textId="77777777" w:rsidR="00000000" w:rsidRDefault="00794C8A">
      <w:pPr>
        <w:pStyle w:val="ac"/>
        <w:rPr>
          <w:rtl/>
        </w:rPr>
      </w:pPr>
      <w:r>
        <w:rPr>
          <w:rFonts w:hint="eastAsia"/>
          <w:rtl/>
        </w:rPr>
        <w:t>מיכאל</w:t>
      </w:r>
      <w:r>
        <w:rPr>
          <w:rtl/>
        </w:rPr>
        <w:t xml:space="preserve"> רצון (הליכוד</w:t>
      </w:r>
      <w:r>
        <w:rPr>
          <w:rtl/>
        </w:rPr>
        <w:t>):</w:t>
      </w:r>
    </w:p>
    <w:p w14:paraId="20EA33CB" w14:textId="77777777" w:rsidR="00000000" w:rsidRDefault="00794C8A">
      <w:pPr>
        <w:pStyle w:val="a"/>
        <w:rPr>
          <w:rFonts w:hint="cs"/>
          <w:rtl/>
        </w:rPr>
      </w:pPr>
    </w:p>
    <w:p w14:paraId="53D1A70C" w14:textId="77777777" w:rsidR="00000000" w:rsidRDefault="00794C8A">
      <w:pPr>
        <w:pStyle w:val="a"/>
        <w:rPr>
          <w:rFonts w:hint="cs"/>
          <w:rtl/>
        </w:rPr>
      </w:pPr>
      <w:r>
        <w:rPr>
          <w:rFonts w:hint="cs"/>
          <w:rtl/>
        </w:rPr>
        <w:t xml:space="preserve">אנחנו בעלי הארץ הזאת. </w:t>
      </w:r>
    </w:p>
    <w:p w14:paraId="2D0248F5" w14:textId="77777777" w:rsidR="00000000" w:rsidRDefault="00794C8A">
      <w:pPr>
        <w:pStyle w:val="a"/>
        <w:rPr>
          <w:rFonts w:hint="cs"/>
          <w:rtl/>
        </w:rPr>
      </w:pPr>
    </w:p>
    <w:p w14:paraId="4BB5B16D" w14:textId="77777777" w:rsidR="00000000" w:rsidRDefault="00794C8A">
      <w:pPr>
        <w:pStyle w:val="SpeakerCon"/>
        <w:rPr>
          <w:rtl/>
        </w:rPr>
      </w:pPr>
      <w:bookmarkStart w:id="286" w:name="FS000000558T15_07_2003_18_26_47"/>
      <w:bookmarkStart w:id="287" w:name="FS000000558T15_07_2003_18_26_50C"/>
      <w:bookmarkEnd w:id="286"/>
      <w:bookmarkEnd w:id="287"/>
      <w:r>
        <w:rPr>
          <w:rtl/>
        </w:rPr>
        <w:t>עזמי בשארה (בל"ד):</w:t>
      </w:r>
    </w:p>
    <w:p w14:paraId="146474F2" w14:textId="77777777" w:rsidR="00000000" w:rsidRDefault="00794C8A">
      <w:pPr>
        <w:pStyle w:val="a"/>
        <w:rPr>
          <w:rtl/>
        </w:rPr>
      </w:pPr>
    </w:p>
    <w:p w14:paraId="6CE7334A" w14:textId="77777777" w:rsidR="00000000" w:rsidRDefault="00794C8A">
      <w:pPr>
        <w:pStyle w:val="a"/>
        <w:rPr>
          <w:rFonts w:hint="cs"/>
          <w:rtl/>
        </w:rPr>
      </w:pPr>
      <w:r>
        <w:rPr>
          <w:rFonts w:hint="cs"/>
          <w:rtl/>
        </w:rPr>
        <w:t xml:space="preserve">- - החלטנו להעביר פה גדר. זה ייצור קטסטרופות. זה הכול. זה ייצור טרגדיות. זה הכול. זה יוצר אפרטהייד, כי למלה אפרטהייד יש הגדרה בעולם: הפרדה גזענית ללא ריבונות. לצד אחד יש  ריבונות ולצד אחר אין ריבונות. </w:t>
      </w:r>
    </w:p>
    <w:p w14:paraId="7CA793BE" w14:textId="77777777" w:rsidR="00000000" w:rsidRDefault="00794C8A">
      <w:pPr>
        <w:pStyle w:val="a"/>
        <w:rPr>
          <w:rFonts w:hint="cs"/>
          <w:rtl/>
        </w:rPr>
      </w:pPr>
    </w:p>
    <w:p w14:paraId="43DBD596" w14:textId="77777777" w:rsidR="00000000" w:rsidRDefault="00794C8A">
      <w:pPr>
        <w:pStyle w:val="a"/>
        <w:rPr>
          <w:rtl/>
        </w:rPr>
      </w:pPr>
      <w:r>
        <w:rPr>
          <w:rFonts w:hint="cs"/>
          <w:rtl/>
        </w:rPr>
        <w:t>יש אנ</w:t>
      </w:r>
      <w:r>
        <w:rPr>
          <w:rFonts w:hint="cs"/>
          <w:rtl/>
        </w:rPr>
        <w:t xml:space="preserve">שים שאומרים שיש סכנה שזה גבול פוליטי. אני אומר לכם שהגבול הפוליטי שבראשו של שרון הוא מזרחה מהגדר. זה יותר גרוע מגבול פוליטי. אם אתה משאיר כל כך הרבה התנחלויות בפנים וכל כך הרבה דרכים עוקפות בפנים, אז הגבול הפוליטי הוא בתוך הגדר, אפילו מזרחה. לא מדובר בגדר </w:t>
      </w:r>
      <w:r>
        <w:rPr>
          <w:rFonts w:hint="cs"/>
          <w:rtl/>
        </w:rPr>
        <w:t xml:space="preserve">על "הקו הירוק", וזו  גם לא תשובה לביטחון. מי שרוצה לטרפד, זו תהיה הבעיה? ראינו את הסיפור של קלקיליה והמכונית שעברה שם. זה פתרון? </w:t>
      </w:r>
    </w:p>
    <w:p w14:paraId="639DB52E" w14:textId="77777777" w:rsidR="00000000" w:rsidRDefault="00794C8A">
      <w:pPr>
        <w:pStyle w:val="a"/>
        <w:rPr>
          <w:rtl/>
        </w:rPr>
      </w:pPr>
    </w:p>
    <w:p w14:paraId="343C8FCF" w14:textId="77777777" w:rsidR="00000000" w:rsidRDefault="00794C8A">
      <w:pPr>
        <w:pStyle w:val="a"/>
        <w:rPr>
          <w:rFonts w:hint="cs"/>
          <w:rtl/>
        </w:rPr>
      </w:pPr>
      <w:r>
        <w:rPr>
          <w:rFonts w:hint="cs"/>
          <w:rtl/>
        </w:rPr>
        <w:t>הפתרון לשאלת הביטחון הוא השלום. אין פתרון אחר. ואם כבר שלום, גדר לא צריכה להפריד בין עמים ביחסי שלום, ביחסי כלכלה. אסור. צריך</w:t>
      </w:r>
      <w:r>
        <w:rPr>
          <w:rFonts w:hint="cs"/>
          <w:rtl/>
        </w:rPr>
        <w:t xml:space="preserve"> להסתכל קדימה. צריך להסתכל קדימה, והחיים המשותפים בהמשך לא צריכים להיות מאחורי גדר. במדינה דו-לאומית, בשתי מדיניות לאומיות, במדינה יהודית-ערבית, במדינה יהודית ובמדינה פלסטינית או בכל מסגרת שהיא, אסור שנחיה מאחורי גדרות, מה עוד שאנחנו רואים שאלפי בני-אדם עכ</w:t>
      </w:r>
      <w:r>
        <w:rPr>
          <w:rFonts w:hint="cs"/>
          <w:rtl/>
        </w:rPr>
        <w:t xml:space="preserve">שיו מנושלים מאדמתם. הגדר הזאת מקלקלת אלפי דונמים. הגדר הזאת מונעת מאלפי אנשים להגיע לאדמתם. הגדר הזאת מונעת מקרובים מאותה משפחה להיות בקשר, כיוון שהגדר חצתה בין כפרים. </w:t>
      </w:r>
    </w:p>
    <w:p w14:paraId="1265D9D5" w14:textId="77777777" w:rsidR="00000000" w:rsidRDefault="00794C8A">
      <w:pPr>
        <w:pStyle w:val="a"/>
        <w:rPr>
          <w:rFonts w:hint="cs"/>
          <w:rtl/>
        </w:rPr>
      </w:pPr>
    </w:p>
    <w:p w14:paraId="68628DDA" w14:textId="77777777" w:rsidR="00000000" w:rsidRDefault="00794C8A">
      <w:pPr>
        <w:pStyle w:val="a"/>
        <w:rPr>
          <w:rFonts w:hint="cs"/>
          <w:rtl/>
        </w:rPr>
      </w:pPr>
      <w:r>
        <w:rPr>
          <w:rFonts w:hint="cs"/>
          <w:rtl/>
        </w:rPr>
        <w:t>אי-אפשר לעשות זאת. פשוט אי-אפשר לעשות זאת, ולכן לא מקרה הוא שארצות-הברית לא מגלה הבנה.</w:t>
      </w:r>
      <w:r>
        <w:rPr>
          <w:rFonts w:hint="cs"/>
          <w:rtl/>
        </w:rPr>
        <w:t xml:space="preserve"> מה אתם עושים פה? מה, זו המדינה היחידה שהיו לה בעיות ביטחוניות עם מדינה אחרת? עם עם אחר? מה, בריטניה שמה את עצמה מאחורי גדר ביחסיה עם אירלנד?</w:t>
      </w:r>
    </w:p>
    <w:p w14:paraId="27E8DD5B" w14:textId="77777777" w:rsidR="00000000" w:rsidRDefault="00794C8A">
      <w:pPr>
        <w:pStyle w:val="a"/>
        <w:rPr>
          <w:rFonts w:hint="cs"/>
          <w:rtl/>
        </w:rPr>
      </w:pPr>
    </w:p>
    <w:p w14:paraId="2B80BAE2" w14:textId="77777777" w:rsidR="00000000" w:rsidRDefault="00794C8A">
      <w:pPr>
        <w:pStyle w:val="ac"/>
        <w:rPr>
          <w:rtl/>
        </w:rPr>
      </w:pPr>
      <w:r>
        <w:rPr>
          <w:rFonts w:hint="eastAsia"/>
          <w:rtl/>
        </w:rPr>
        <w:t>צבי</w:t>
      </w:r>
      <w:r>
        <w:rPr>
          <w:rtl/>
        </w:rPr>
        <w:t xml:space="preserve"> הנדל (האיחוד הלאומי - ישראל ביתנו):</w:t>
      </w:r>
    </w:p>
    <w:p w14:paraId="048E4D3E" w14:textId="77777777" w:rsidR="00000000" w:rsidRDefault="00794C8A">
      <w:pPr>
        <w:pStyle w:val="a"/>
        <w:rPr>
          <w:rFonts w:hint="cs"/>
          <w:rtl/>
        </w:rPr>
      </w:pPr>
    </w:p>
    <w:p w14:paraId="6235EE88" w14:textId="77777777" w:rsidR="00000000" w:rsidRDefault="00794C8A">
      <w:pPr>
        <w:pStyle w:val="a"/>
        <w:rPr>
          <w:rFonts w:hint="cs"/>
          <w:rtl/>
        </w:rPr>
      </w:pPr>
      <w:r>
        <w:rPr>
          <w:rFonts w:hint="cs"/>
          <w:rtl/>
        </w:rPr>
        <w:t xml:space="preserve">בכל מקום יש - - - </w:t>
      </w:r>
    </w:p>
    <w:p w14:paraId="4A0CBB49" w14:textId="77777777" w:rsidR="00000000" w:rsidRDefault="00794C8A">
      <w:pPr>
        <w:pStyle w:val="a"/>
        <w:rPr>
          <w:rFonts w:hint="cs"/>
          <w:rtl/>
        </w:rPr>
      </w:pPr>
    </w:p>
    <w:p w14:paraId="6579BE3A" w14:textId="77777777" w:rsidR="00000000" w:rsidRDefault="00794C8A">
      <w:pPr>
        <w:pStyle w:val="SpeakerCon"/>
        <w:rPr>
          <w:rtl/>
        </w:rPr>
      </w:pPr>
      <w:bookmarkStart w:id="288" w:name="FS000000558T15_07_2003_18_34_30C"/>
      <w:bookmarkEnd w:id="288"/>
      <w:r>
        <w:rPr>
          <w:rtl/>
        </w:rPr>
        <w:t>עזמי בשארה (בל"ד):</w:t>
      </w:r>
    </w:p>
    <w:p w14:paraId="0A83A7B1" w14:textId="77777777" w:rsidR="00000000" w:rsidRDefault="00794C8A">
      <w:pPr>
        <w:pStyle w:val="a"/>
        <w:rPr>
          <w:rtl/>
        </w:rPr>
      </w:pPr>
    </w:p>
    <w:p w14:paraId="77C4E500" w14:textId="77777777" w:rsidR="00000000" w:rsidRDefault="00794C8A">
      <w:pPr>
        <w:pStyle w:val="a"/>
        <w:rPr>
          <w:rFonts w:hint="cs"/>
          <w:rtl/>
        </w:rPr>
      </w:pPr>
      <w:r>
        <w:rPr>
          <w:rFonts w:hint="cs"/>
          <w:rtl/>
        </w:rPr>
        <w:t>מה זה הדבר הזה? לא עלה על דעתו ש</w:t>
      </w:r>
      <w:r>
        <w:rPr>
          <w:rFonts w:hint="cs"/>
          <w:rtl/>
        </w:rPr>
        <w:t xml:space="preserve">ל אף קולוניאליסט  להקים גדר. </w:t>
      </w:r>
    </w:p>
    <w:p w14:paraId="57921793" w14:textId="77777777" w:rsidR="00000000" w:rsidRDefault="00794C8A">
      <w:pPr>
        <w:pStyle w:val="a"/>
        <w:rPr>
          <w:rFonts w:hint="cs"/>
          <w:rtl/>
        </w:rPr>
      </w:pPr>
    </w:p>
    <w:p w14:paraId="1A9F55DF" w14:textId="77777777" w:rsidR="00000000" w:rsidRDefault="00794C8A">
      <w:pPr>
        <w:pStyle w:val="ac"/>
        <w:rPr>
          <w:rtl/>
        </w:rPr>
      </w:pPr>
      <w:r>
        <w:rPr>
          <w:rFonts w:hint="eastAsia"/>
          <w:rtl/>
        </w:rPr>
        <w:t>צבי</w:t>
      </w:r>
      <w:r>
        <w:rPr>
          <w:rtl/>
        </w:rPr>
        <w:t xml:space="preserve"> הנדל (האיחוד הלאומי - ישראל ביתנו):</w:t>
      </w:r>
    </w:p>
    <w:p w14:paraId="6DADFBF7" w14:textId="77777777" w:rsidR="00000000" w:rsidRDefault="00794C8A">
      <w:pPr>
        <w:pStyle w:val="a"/>
        <w:rPr>
          <w:rFonts w:hint="cs"/>
          <w:rtl/>
        </w:rPr>
      </w:pPr>
    </w:p>
    <w:p w14:paraId="46A81629" w14:textId="77777777" w:rsidR="00000000" w:rsidRDefault="00794C8A">
      <w:pPr>
        <w:pStyle w:val="a"/>
        <w:rPr>
          <w:rFonts w:hint="cs"/>
          <w:rtl/>
        </w:rPr>
      </w:pPr>
      <w:r>
        <w:rPr>
          <w:rFonts w:hint="cs"/>
          <w:rtl/>
        </w:rPr>
        <w:t>כי הרגו את הרוצחים.</w:t>
      </w:r>
    </w:p>
    <w:p w14:paraId="3966FE3C" w14:textId="77777777" w:rsidR="00000000" w:rsidRDefault="00794C8A">
      <w:pPr>
        <w:pStyle w:val="a"/>
        <w:rPr>
          <w:rFonts w:hint="cs"/>
          <w:rtl/>
        </w:rPr>
      </w:pPr>
    </w:p>
    <w:p w14:paraId="3F340762" w14:textId="77777777" w:rsidR="00000000" w:rsidRDefault="00794C8A">
      <w:pPr>
        <w:pStyle w:val="SpeakerCon"/>
        <w:rPr>
          <w:rtl/>
        </w:rPr>
      </w:pPr>
      <w:bookmarkStart w:id="289" w:name="FS000000558T15_07_2003_18_35_24C"/>
      <w:bookmarkEnd w:id="289"/>
      <w:r>
        <w:rPr>
          <w:rtl/>
        </w:rPr>
        <w:t>עזמי בשארה (בל"ד):</w:t>
      </w:r>
    </w:p>
    <w:p w14:paraId="4A0C0E4C" w14:textId="77777777" w:rsidR="00000000" w:rsidRDefault="00794C8A">
      <w:pPr>
        <w:pStyle w:val="a"/>
        <w:rPr>
          <w:rtl/>
        </w:rPr>
      </w:pPr>
    </w:p>
    <w:p w14:paraId="4B8D4F54" w14:textId="77777777" w:rsidR="00000000" w:rsidRDefault="00794C8A">
      <w:pPr>
        <w:pStyle w:val="a"/>
        <w:rPr>
          <w:rFonts w:hint="cs"/>
          <w:rtl/>
        </w:rPr>
      </w:pPr>
      <w:r>
        <w:rPr>
          <w:rFonts w:hint="cs"/>
          <w:rtl/>
        </w:rPr>
        <w:t>או שיש מדינה בשלום או שזה מצב של כיבוש, שאי-אפשר לנעול אותו מאחורי גדר לפי צרכיו של הכובש ולדרוס ברגל גסה את צרכיו וחייו של הנכבש. תודה רבה, אד</w:t>
      </w:r>
      <w:r>
        <w:rPr>
          <w:rFonts w:hint="cs"/>
          <w:rtl/>
        </w:rPr>
        <w:t xml:space="preserve">וני היושב-ראש. </w:t>
      </w:r>
    </w:p>
    <w:p w14:paraId="07291B91" w14:textId="77777777" w:rsidR="00000000" w:rsidRDefault="00794C8A">
      <w:pPr>
        <w:pStyle w:val="a"/>
        <w:rPr>
          <w:rFonts w:hint="cs"/>
          <w:rtl/>
        </w:rPr>
      </w:pPr>
    </w:p>
    <w:p w14:paraId="4F13392E" w14:textId="77777777" w:rsidR="00000000" w:rsidRDefault="00794C8A">
      <w:pPr>
        <w:pStyle w:val="ad"/>
        <w:rPr>
          <w:rtl/>
        </w:rPr>
      </w:pPr>
      <w:r>
        <w:rPr>
          <w:rtl/>
        </w:rPr>
        <w:t>היו"ר מיכאל נודלמן:</w:t>
      </w:r>
    </w:p>
    <w:p w14:paraId="2F8579B2" w14:textId="77777777" w:rsidR="00000000" w:rsidRDefault="00794C8A">
      <w:pPr>
        <w:pStyle w:val="a"/>
        <w:rPr>
          <w:rtl/>
        </w:rPr>
      </w:pPr>
    </w:p>
    <w:p w14:paraId="2E9A6F4B" w14:textId="77777777" w:rsidR="00000000" w:rsidRDefault="00794C8A">
      <w:pPr>
        <w:pStyle w:val="a"/>
        <w:rPr>
          <w:rFonts w:hint="cs"/>
          <w:rtl/>
        </w:rPr>
      </w:pPr>
      <w:r>
        <w:rPr>
          <w:rFonts w:hint="cs"/>
          <w:rtl/>
        </w:rPr>
        <w:t xml:space="preserve">תודה. </w:t>
      </w:r>
    </w:p>
    <w:p w14:paraId="75AC4A9D" w14:textId="77777777" w:rsidR="00000000" w:rsidRDefault="00794C8A">
      <w:pPr>
        <w:pStyle w:val="Subject"/>
        <w:rPr>
          <w:rFonts w:hint="cs"/>
          <w:rtl/>
        </w:rPr>
      </w:pPr>
    </w:p>
    <w:p w14:paraId="6DB755FA" w14:textId="77777777" w:rsidR="00000000" w:rsidRDefault="00794C8A">
      <w:pPr>
        <w:pStyle w:val="a"/>
        <w:rPr>
          <w:rFonts w:hint="cs"/>
          <w:rtl/>
        </w:rPr>
      </w:pPr>
    </w:p>
    <w:p w14:paraId="2D6A5C38" w14:textId="77777777" w:rsidR="00000000" w:rsidRDefault="00794C8A">
      <w:pPr>
        <w:pStyle w:val="Subject"/>
        <w:rPr>
          <w:rFonts w:hint="cs"/>
          <w:rtl/>
        </w:rPr>
      </w:pPr>
      <w:bookmarkStart w:id="290" w:name="_Toc46140058"/>
      <w:bookmarkStart w:id="291" w:name="_Toc57365936"/>
      <w:r>
        <w:rPr>
          <w:rFonts w:hint="cs"/>
          <w:rtl/>
        </w:rPr>
        <w:t>דברי ברכה של היושב-ראש למשלחת הפרלמנטרית מאמריקה הלטינית</w:t>
      </w:r>
      <w:bookmarkEnd w:id="290"/>
      <w:bookmarkEnd w:id="291"/>
    </w:p>
    <w:p w14:paraId="6460A8AF" w14:textId="77777777" w:rsidR="00000000" w:rsidRDefault="00794C8A">
      <w:pPr>
        <w:pStyle w:val="a"/>
        <w:rPr>
          <w:rFonts w:hint="cs"/>
          <w:rtl/>
        </w:rPr>
      </w:pPr>
    </w:p>
    <w:p w14:paraId="6B342155" w14:textId="77777777" w:rsidR="00000000" w:rsidRDefault="00794C8A">
      <w:pPr>
        <w:pStyle w:val="ad"/>
        <w:rPr>
          <w:rtl/>
        </w:rPr>
      </w:pPr>
      <w:r>
        <w:rPr>
          <w:rtl/>
        </w:rPr>
        <w:t>היו"ר מיכאל נודלמן:</w:t>
      </w:r>
    </w:p>
    <w:p w14:paraId="49EF98F6" w14:textId="77777777" w:rsidR="00000000" w:rsidRDefault="00794C8A">
      <w:pPr>
        <w:pStyle w:val="a"/>
        <w:rPr>
          <w:rtl/>
        </w:rPr>
      </w:pPr>
    </w:p>
    <w:p w14:paraId="07CC028B" w14:textId="77777777" w:rsidR="00000000" w:rsidRDefault="00794C8A">
      <w:pPr>
        <w:pStyle w:val="a"/>
        <w:rPr>
          <w:rFonts w:hint="cs"/>
          <w:rtl/>
        </w:rPr>
      </w:pPr>
      <w:r>
        <w:rPr>
          <w:rFonts w:hint="cs"/>
          <w:rtl/>
        </w:rPr>
        <w:t xml:space="preserve">חברי הכנסת, נמצאים אתנו חברי פרלמנטים מאמריקה הלטינית, ואני רוצה לברך אותם. </w:t>
      </w:r>
    </w:p>
    <w:p w14:paraId="388A348F" w14:textId="77777777" w:rsidR="00000000" w:rsidRDefault="00794C8A">
      <w:pPr>
        <w:pStyle w:val="a"/>
        <w:rPr>
          <w:rFonts w:hint="cs"/>
          <w:rtl/>
        </w:rPr>
      </w:pPr>
    </w:p>
    <w:p w14:paraId="290F3648" w14:textId="77777777" w:rsidR="00000000" w:rsidRDefault="00794C8A">
      <w:pPr>
        <w:pStyle w:val="a"/>
        <w:rPr>
          <w:rFonts w:hint="cs"/>
          <w:rtl/>
        </w:rPr>
      </w:pPr>
      <w:r>
        <w:rPr>
          <w:rFonts w:hint="cs"/>
          <w:rtl/>
        </w:rPr>
        <w:t>במשך שעות היום אירחנו במשכן הכנסת משלחת גדולה של עמי</w:t>
      </w:r>
      <w:r>
        <w:rPr>
          <w:rFonts w:hint="cs"/>
          <w:rtl/>
        </w:rPr>
        <w:t xml:space="preserve">תים, חברי פרלמנטים ממדינות אמריקה הלטינית. האורחים השתתפו בישיבות, נפגשו עם חברי הכנסת, האזינו לדעות והביעו את השקפת עולמם. </w:t>
      </w:r>
    </w:p>
    <w:p w14:paraId="47A223F3" w14:textId="77777777" w:rsidR="00000000" w:rsidRDefault="00794C8A">
      <w:pPr>
        <w:pStyle w:val="a"/>
        <w:rPr>
          <w:rFonts w:hint="cs"/>
          <w:rtl/>
        </w:rPr>
      </w:pPr>
    </w:p>
    <w:p w14:paraId="3249F92B" w14:textId="77777777" w:rsidR="00000000" w:rsidRDefault="00794C8A">
      <w:pPr>
        <w:pStyle w:val="a"/>
        <w:rPr>
          <w:rFonts w:hint="cs"/>
          <w:rtl/>
        </w:rPr>
      </w:pPr>
      <w:r>
        <w:rPr>
          <w:rFonts w:hint="cs"/>
          <w:rtl/>
        </w:rPr>
        <w:t>אני בטוח שלמרות השפות השונות והצורך להשתמש באנגלית, לא היה צורך לבנות גשר בינינו. בין ארצות אמריקה לישראל קיימת ידידות מוצקה, ידיד</w:t>
      </w:r>
      <w:r>
        <w:rPr>
          <w:rFonts w:hint="cs"/>
          <w:rtl/>
        </w:rPr>
        <w:t xml:space="preserve">ות הנמשכת עשרות שנים. זו מערכת יחסים יציבה ואמיצה, ידידות שהחוליה המקשרת שלה היא אהבת התנ"ך וארץ הקודש. הידידות בינינו איננה מצטמצמת בתחום המדיני. זו ידידות בין העמים. </w:t>
      </w:r>
    </w:p>
    <w:p w14:paraId="5AE8C2EE" w14:textId="77777777" w:rsidR="00000000" w:rsidRDefault="00794C8A">
      <w:pPr>
        <w:pStyle w:val="a"/>
        <w:rPr>
          <w:rFonts w:hint="cs"/>
          <w:rtl/>
        </w:rPr>
      </w:pPr>
    </w:p>
    <w:p w14:paraId="2E8B1C46" w14:textId="77777777" w:rsidR="00000000" w:rsidRDefault="00794C8A">
      <w:pPr>
        <w:pStyle w:val="a"/>
        <w:rPr>
          <w:rFonts w:hint="cs"/>
          <w:rtl/>
        </w:rPr>
      </w:pPr>
      <w:r>
        <w:rPr>
          <w:rFonts w:hint="cs"/>
          <w:rtl/>
        </w:rPr>
        <w:t>ידידי האורחים מאמריקה הלטינית, אני מאמין כי ביקורכם יניח נדבך נוסף וחשוב במערכת היחסים</w:t>
      </w:r>
      <w:r>
        <w:rPr>
          <w:rFonts w:hint="cs"/>
          <w:rtl/>
        </w:rPr>
        <w:t xml:space="preserve"> בין ארצי לארצותיכם ויחזק את הידידות ארוכת השנים שבינינו. אני מאחל לכם המשך ביקור פורה ומעניין. תודה. </w:t>
      </w:r>
    </w:p>
    <w:p w14:paraId="29C86DEA" w14:textId="77777777" w:rsidR="00000000" w:rsidRDefault="00794C8A">
      <w:pPr>
        <w:pStyle w:val="a"/>
        <w:rPr>
          <w:rFonts w:hint="cs"/>
          <w:rtl/>
        </w:rPr>
      </w:pPr>
    </w:p>
    <w:p w14:paraId="092D849A" w14:textId="77777777" w:rsidR="00000000" w:rsidRDefault="00794C8A">
      <w:pPr>
        <w:pStyle w:val="Subject"/>
        <w:rPr>
          <w:rtl/>
        </w:rPr>
      </w:pPr>
    </w:p>
    <w:p w14:paraId="3244AC36" w14:textId="77777777" w:rsidR="00000000" w:rsidRDefault="00794C8A">
      <w:pPr>
        <w:pStyle w:val="Subject"/>
        <w:rPr>
          <w:rFonts w:hint="cs"/>
          <w:rtl/>
        </w:rPr>
      </w:pPr>
      <w:bookmarkStart w:id="292" w:name="_Toc46140059"/>
      <w:bookmarkStart w:id="293" w:name="_Toc57365937"/>
      <w:r>
        <w:rPr>
          <w:rFonts w:hint="cs"/>
          <w:rtl/>
        </w:rPr>
        <w:t>תשובת ישראל על מפת הדרכים ומינוי ראש ממשלה ברשות הפלסטינית;</w:t>
      </w:r>
      <w:bookmarkEnd w:id="292"/>
      <w:bookmarkEnd w:id="293"/>
    </w:p>
    <w:p w14:paraId="0F8F6A2A" w14:textId="77777777" w:rsidR="00000000" w:rsidRDefault="00794C8A">
      <w:pPr>
        <w:pStyle w:val="Subject"/>
        <w:rPr>
          <w:rFonts w:hint="cs"/>
          <w:rtl/>
        </w:rPr>
      </w:pPr>
      <w:bookmarkStart w:id="294" w:name="_Toc46140060"/>
      <w:bookmarkStart w:id="295" w:name="_Toc57365938"/>
      <w:r>
        <w:rPr>
          <w:rFonts w:hint="cs"/>
          <w:rtl/>
        </w:rPr>
        <w:t>פגישת ראש הממשלה אריאל שרון עם ראש ממשלת הרשות הפלסטינית אבו-מאזן;</w:t>
      </w:r>
      <w:bookmarkEnd w:id="294"/>
      <w:bookmarkEnd w:id="295"/>
    </w:p>
    <w:p w14:paraId="0BE878DF" w14:textId="77777777" w:rsidR="00000000" w:rsidRDefault="00794C8A">
      <w:pPr>
        <w:pStyle w:val="Subject"/>
        <w:rPr>
          <w:rFonts w:hint="cs"/>
          <w:rtl/>
        </w:rPr>
      </w:pPr>
      <w:bookmarkStart w:id="296" w:name="_Toc46140061"/>
      <w:bookmarkStart w:id="297" w:name="_Toc57365939"/>
      <w:r>
        <w:rPr>
          <w:rFonts w:hint="cs"/>
          <w:rtl/>
        </w:rPr>
        <w:t xml:space="preserve">מפגש הפסגה הצפוי של ראש </w:t>
      </w:r>
      <w:r>
        <w:rPr>
          <w:rFonts w:hint="cs"/>
          <w:rtl/>
        </w:rPr>
        <w:t>ממשלת ישראל אריאל שרון, נשיא ארצות-הברית ג'ורג' בוש וראש ממשלת הרשות הפלסטינית אבו-מאזן;</w:t>
      </w:r>
      <w:bookmarkEnd w:id="296"/>
      <w:bookmarkEnd w:id="297"/>
    </w:p>
    <w:p w14:paraId="7071AB8C" w14:textId="77777777" w:rsidR="00000000" w:rsidRDefault="00794C8A">
      <w:pPr>
        <w:pStyle w:val="Subject"/>
        <w:rPr>
          <w:rFonts w:hint="cs"/>
          <w:rtl/>
        </w:rPr>
      </w:pPr>
      <w:bookmarkStart w:id="298" w:name="_Toc46140062"/>
      <w:bookmarkStart w:id="299" w:name="_Toc57365940"/>
      <w:r>
        <w:rPr>
          <w:rFonts w:hint="cs"/>
          <w:rtl/>
        </w:rPr>
        <w:t>מסירת האחריות הביטחונית ברצועת-עזה לידי הרשות הפלסטינית</w:t>
      </w:r>
      <w:bookmarkEnd w:id="298"/>
      <w:bookmarkEnd w:id="299"/>
    </w:p>
    <w:p w14:paraId="53CEFDF6" w14:textId="77777777" w:rsidR="00000000" w:rsidRDefault="00794C8A">
      <w:pPr>
        <w:pStyle w:val="ad"/>
        <w:rPr>
          <w:rFonts w:hint="cs"/>
          <w:rtl/>
        </w:rPr>
      </w:pPr>
    </w:p>
    <w:p w14:paraId="46F1B9FB" w14:textId="77777777" w:rsidR="00000000" w:rsidRDefault="00794C8A">
      <w:pPr>
        <w:pStyle w:val="ad"/>
        <w:rPr>
          <w:rtl/>
        </w:rPr>
      </w:pPr>
      <w:r>
        <w:rPr>
          <w:rtl/>
        </w:rPr>
        <w:t>היו"ר מיכאל נודלמן:</w:t>
      </w:r>
    </w:p>
    <w:p w14:paraId="4278B670" w14:textId="77777777" w:rsidR="00000000" w:rsidRDefault="00794C8A">
      <w:pPr>
        <w:pStyle w:val="a"/>
        <w:rPr>
          <w:rtl/>
        </w:rPr>
      </w:pPr>
    </w:p>
    <w:p w14:paraId="2BFBC1E0" w14:textId="77777777" w:rsidR="00000000" w:rsidRDefault="00794C8A">
      <w:pPr>
        <w:pStyle w:val="a"/>
        <w:rPr>
          <w:rFonts w:hint="cs"/>
          <w:rtl/>
        </w:rPr>
      </w:pPr>
      <w:r>
        <w:rPr>
          <w:rFonts w:hint="cs"/>
          <w:rtl/>
        </w:rPr>
        <w:t>אנחנו ממשיכים בסדר-היום. חבר הכנסת מיכאל רצון, בבקשה. אחריו - חברי הכנסת אברהם שוחט, בנימ</w:t>
      </w:r>
      <w:r>
        <w:rPr>
          <w:rFonts w:hint="cs"/>
          <w:rtl/>
        </w:rPr>
        <w:t xml:space="preserve">ין בן-אליעזר ואריה אלדד. </w:t>
      </w:r>
    </w:p>
    <w:p w14:paraId="74498A62" w14:textId="77777777" w:rsidR="00000000" w:rsidRDefault="00794C8A">
      <w:pPr>
        <w:pStyle w:val="a"/>
        <w:rPr>
          <w:rFonts w:hint="cs"/>
          <w:rtl/>
        </w:rPr>
      </w:pPr>
    </w:p>
    <w:p w14:paraId="444ED3E7" w14:textId="77777777" w:rsidR="00000000" w:rsidRDefault="00794C8A">
      <w:pPr>
        <w:pStyle w:val="Speaker"/>
        <w:rPr>
          <w:rtl/>
        </w:rPr>
      </w:pPr>
      <w:bookmarkStart w:id="300" w:name="FS000001029T15_07_2003_18_51_26"/>
      <w:bookmarkStart w:id="301" w:name="_Toc46140063"/>
      <w:bookmarkStart w:id="302" w:name="_Toc57365941"/>
      <w:bookmarkEnd w:id="300"/>
      <w:r>
        <w:rPr>
          <w:rFonts w:hint="eastAsia"/>
          <w:rtl/>
        </w:rPr>
        <w:t>מיכאל</w:t>
      </w:r>
      <w:r>
        <w:rPr>
          <w:rtl/>
        </w:rPr>
        <w:t xml:space="preserve"> רצון (הליכוד):</w:t>
      </w:r>
      <w:bookmarkEnd w:id="301"/>
      <w:bookmarkEnd w:id="302"/>
    </w:p>
    <w:p w14:paraId="1F2419F7" w14:textId="77777777" w:rsidR="00000000" w:rsidRDefault="00794C8A">
      <w:pPr>
        <w:pStyle w:val="a"/>
        <w:rPr>
          <w:rFonts w:hint="cs"/>
          <w:rtl/>
        </w:rPr>
      </w:pPr>
    </w:p>
    <w:p w14:paraId="4704D26D" w14:textId="77777777" w:rsidR="00000000" w:rsidRDefault="00794C8A">
      <w:pPr>
        <w:pStyle w:val="a"/>
        <w:rPr>
          <w:rFonts w:hint="cs"/>
          <w:rtl/>
        </w:rPr>
      </w:pPr>
      <w:r>
        <w:rPr>
          <w:rFonts w:hint="cs"/>
          <w:rtl/>
        </w:rPr>
        <w:t xml:space="preserve">אדוני היושב-ראש, חברי הכנסת, אני רוצה להצטרף לברכתו של היושב-ראש לעמיתינו מאמריקה הלטינית, שיהיו לכם שהות נעימה וביקור פורה בישראל. </w:t>
      </w:r>
    </w:p>
    <w:p w14:paraId="1F097432" w14:textId="77777777" w:rsidR="00000000" w:rsidRDefault="00794C8A">
      <w:pPr>
        <w:pStyle w:val="a"/>
        <w:rPr>
          <w:rFonts w:hint="cs"/>
          <w:rtl/>
        </w:rPr>
      </w:pPr>
    </w:p>
    <w:p w14:paraId="48BB5869" w14:textId="77777777" w:rsidR="00000000" w:rsidRDefault="00794C8A">
      <w:pPr>
        <w:pStyle w:val="a"/>
        <w:rPr>
          <w:rFonts w:hint="cs"/>
          <w:rtl/>
        </w:rPr>
      </w:pPr>
      <w:r>
        <w:rPr>
          <w:rFonts w:hint="cs"/>
          <w:rtl/>
        </w:rPr>
        <w:t>אדוני היושב-ראש, מפת הדרכים אושרה בממשלת ישראל עם 14 הסתייגויות. אנחנו שו</w:t>
      </w:r>
      <w:r>
        <w:rPr>
          <w:rFonts w:hint="cs"/>
          <w:rtl/>
        </w:rPr>
        <w:t>מעים פה דעות לכאן ולכאן, אבל הדבר שהכי מתמיה אותי זה דווקא לשמוע את השמאל. אני הייתי בטוח שאני אשב פה ואשמע את חברי הכנסת מהסיעות הערביות, ממרצ וממפלגת העבודה מוחאים כפיים, שרים שירי הלל על כך שראש ממשלת ישראל וממשלת ישראל, ודווקא מהליכוד, תומכים במפת הדרכ</w:t>
      </w:r>
      <w:r>
        <w:rPr>
          <w:rFonts w:hint="cs"/>
          <w:rtl/>
        </w:rPr>
        <w:t xml:space="preserve">ים. </w:t>
      </w:r>
    </w:p>
    <w:p w14:paraId="563BA177" w14:textId="77777777" w:rsidR="00000000" w:rsidRDefault="00794C8A">
      <w:pPr>
        <w:pStyle w:val="a"/>
        <w:rPr>
          <w:rFonts w:hint="cs"/>
          <w:rtl/>
        </w:rPr>
      </w:pPr>
    </w:p>
    <w:p w14:paraId="48AE2C98" w14:textId="77777777" w:rsidR="00000000" w:rsidRDefault="00794C8A">
      <w:pPr>
        <w:pStyle w:val="ac"/>
        <w:rPr>
          <w:rtl/>
        </w:rPr>
      </w:pPr>
      <w:r>
        <w:rPr>
          <w:rFonts w:hint="eastAsia"/>
          <w:rtl/>
        </w:rPr>
        <w:t>עזמי</w:t>
      </w:r>
      <w:r>
        <w:rPr>
          <w:rtl/>
        </w:rPr>
        <w:t xml:space="preserve"> בשארה (בל"ד):</w:t>
      </w:r>
    </w:p>
    <w:p w14:paraId="5CF19F4E" w14:textId="77777777" w:rsidR="00000000" w:rsidRDefault="00794C8A">
      <w:pPr>
        <w:pStyle w:val="a"/>
        <w:rPr>
          <w:rFonts w:hint="cs"/>
          <w:rtl/>
        </w:rPr>
      </w:pPr>
    </w:p>
    <w:p w14:paraId="3C79563E" w14:textId="77777777" w:rsidR="00000000" w:rsidRDefault="00794C8A">
      <w:pPr>
        <w:pStyle w:val="a"/>
        <w:rPr>
          <w:rFonts w:hint="cs"/>
          <w:rtl/>
        </w:rPr>
      </w:pPr>
      <w:r>
        <w:rPr>
          <w:rFonts w:hint="cs"/>
          <w:rtl/>
        </w:rPr>
        <w:t xml:space="preserve">הם לא תומכים, זה לא נכון. </w:t>
      </w:r>
    </w:p>
    <w:p w14:paraId="15EE5960" w14:textId="77777777" w:rsidR="00000000" w:rsidRDefault="00794C8A">
      <w:pPr>
        <w:pStyle w:val="a"/>
        <w:rPr>
          <w:rFonts w:hint="cs"/>
          <w:rtl/>
        </w:rPr>
      </w:pPr>
    </w:p>
    <w:p w14:paraId="73E76AF9" w14:textId="77777777" w:rsidR="00000000" w:rsidRDefault="00794C8A">
      <w:pPr>
        <w:pStyle w:val="SpeakerCon"/>
        <w:rPr>
          <w:rtl/>
        </w:rPr>
      </w:pPr>
      <w:bookmarkStart w:id="303" w:name="FS000001029T15_07_2003_18_54_35C"/>
      <w:bookmarkEnd w:id="303"/>
      <w:r>
        <w:rPr>
          <w:rtl/>
        </w:rPr>
        <w:t>מיכאל רצון (הליכוד):</w:t>
      </w:r>
    </w:p>
    <w:p w14:paraId="0FFFCE04" w14:textId="77777777" w:rsidR="00000000" w:rsidRDefault="00794C8A">
      <w:pPr>
        <w:pStyle w:val="a"/>
        <w:rPr>
          <w:rtl/>
        </w:rPr>
      </w:pPr>
    </w:p>
    <w:p w14:paraId="638F3728" w14:textId="77777777" w:rsidR="00000000" w:rsidRDefault="00794C8A">
      <w:pPr>
        <w:pStyle w:val="a"/>
        <w:rPr>
          <w:rFonts w:hint="cs"/>
          <w:rtl/>
        </w:rPr>
      </w:pPr>
      <w:r>
        <w:rPr>
          <w:rFonts w:hint="cs"/>
          <w:rtl/>
        </w:rPr>
        <w:t xml:space="preserve">אמרתי שחשבתי לתומי - - - </w:t>
      </w:r>
    </w:p>
    <w:p w14:paraId="0843F338" w14:textId="77777777" w:rsidR="00000000" w:rsidRDefault="00794C8A">
      <w:pPr>
        <w:pStyle w:val="a"/>
        <w:rPr>
          <w:rFonts w:hint="cs"/>
          <w:rtl/>
        </w:rPr>
      </w:pPr>
    </w:p>
    <w:p w14:paraId="31D65E39" w14:textId="77777777" w:rsidR="00000000" w:rsidRDefault="00794C8A">
      <w:pPr>
        <w:pStyle w:val="ac"/>
        <w:rPr>
          <w:rtl/>
        </w:rPr>
      </w:pPr>
      <w:r>
        <w:rPr>
          <w:rFonts w:hint="eastAsia"/>
          <w:rtl/>
        </w:rPr>
        <w:t>עזמי</w:t>
      </w:r>
      <w:r>
        <w:rPr>
          <w:rtl/>
        </w:rPr>
        <w:t xml:space="preserve"> בשארה (בל"ד):</w:t>
      </w:r>
    </w:p>
    <w:p w14:paraId="07E97100" w14:textId="77777777" w:rsidR="00000000" w:rsidRDefault="00794C8A">
      <w:pPr>
        <w:pStyle w:val="a"/>
        <w:rPr>
          <w:rFonts w:hint="cs"/>
          <w:rtl/>
        </w:rPr>
      </w:pPr>
    </w:p>
    <w:p w14:paraId="21A0BAA2" w14:textId="77777777" w:rsidR="00000000" w:rsidRDefault="00794C8A">
      <w:pPr>
        <w:pStyle w:val="a"/>
        <w:rPr>
          <w:rFonts w:hint="cs"/>
          <w:rtl/>
        </w:rPr>
      </w:pPr>
      <w:r>
        <w:rPr>
          <w:rFonts w:hint="cs"/>
          <w:rtl/>
        </w:rPr>
        <w:t>חשבת לתומך שתומכים. לא תומכים.</w:t>
      </w:r>
    </w:p>
    <w:p w14:paraId="2E24A415" w14:textId="77777777" w:rsidR="00000000" w:rsidRDefault="00794C8A">
      <w:pPr>
        <w:pStyle w:val="a"/>
        <w:rPr>
          <w:rFonts w:hint="cs"/>
          <w:rtl/>
        </w:rPr>
      </w:pPr>
    </w:p>
    <w:p w14:paraId="4EB77B31" w14:textId="77777777" w:rsidR="00000000" w:rsidRDefault="00794C8A">
      <w:pPr>
        <w:pStyle w:val="SpeakerCon"/>
        <w:rPr>
          <w:rtl/>
        </w:rPr>
      </w:pPr>
      <w:bookmarkStart w:id="304" w:name="FS000001029T15_07_2003_18_54_58C"/>
      <w:bookmarkEnd w:id="304"/>
      <w:r>
        <w:rPr>
          <w:rtl/>
        </w:rPr>
        <w:t>מיכאל רצון (הליכוד):</w:t>
      </w:r>
    </w:p>
    <w:p w14:paraId="6FFDDE2A" w14:textId="77777777" w:rsidR="00000000" w:rsidRDefault="00794C8A">
      <w:pPr>
        <w:pStyle w:val="a"/>
        <w:rPr>
          <w:rtl/>
        </w:rPr>
      </w:pPr>
    </w:p>
    <w:p w14:paraId="7940E984" w14:textId="77777777" w:rsidR="00000000" w:rsidRDefault="00794C8A">
      <w:pPr>
        <w:pStyle w:val="a"/>
        <w:rPr>
          <w:rFonts w:hint="cs"/>
          <w:rtl/>
        </w:rPr>
      </w:pPr>
      <w:r>
        <w:rPr>
          <w:rFonts w:hint="cs"/>
          <w:rtl/>
        </w:rPr>
        <w:t>חשבתי לתומי שאתם תתמכו.</w:t>
      </w:r>
    </w:p>
    <w:p w14:paraId="4A4B5B52" w14:textId="77777777" w:rsidR="00000000" w:rsidRDefault="00794C8A">
      <w:pPr>
        <w:pStyle w:val="a"/>
        <w:rPr>
          <w:rFonts w:hint="cs"/>
          <w:rtl/>
        </w:rPr>
      </w:pPr>
    </w:p>
    <w:p w14:paraId="47FB480F" w14:textId="77777777" w:rsidR="00000000" w:rsidRDefault="00794C8A">
      <w:pPr>
        <w:pStyle w:val="ac"/>
        <w:rPr>
          <w:rtl/>
        </w:rPr>
      </w:pPr>
      <w:r>
        <w:rPr>
          <w:rFonts w:hint="eastAsia"/>
          <w:rtl/>
        </w:rPr>
        <w:t>עסאם</w:t>
      </w:r>
      <w:r>
        <w:rPr>
          <w:rtl/>
        </w:rPr>
        <w:t xml:space="preserve"> מח'ול (חד"ש-תע"ל):</w:t>
      </w:r>
    </w:p>
    <w:p w14:paraId="0E08372D" w14:textId="77777777" w:rsidR="00000000" w:rsidRDefault="00794C8A">
      <w:pPr>
        <w:pStyle w:val="a"/>
        <w:rPr>
          <w:rFonts w:hint="cs"/>
          <w:rtl/>
        </w:rPr>
      </w:pPr>
    </w:p>
    <w:p w14:paraId="6C397703" w14:textId="77777777" w:rsidR="00000000" w:rsidRDefault="00794C8A">
      <w:pPr>
        <w:pStyle w:val="a"/>
        <w:rPr>
          <w:rFonts w:hint="cs"/>
          <w:rtl/>
        </w:rPr>
      </w:pPr>
      <w:r>
        <w:rPr>
          <w:rFonts w:hint="cs"/>
          <w:rtl/>
        </w:rPr>
        <w:t>אתה חשבת לתומך שאתם תומכים?</w:t>
      </w:r>
    </w:p>
    <w:p w14:paraId="73979ABC" w14:textId="77777777" w:rsidR="00000000" w:rsidRDefault="00794C8A">
      <w:pPr>
        <w:pStyle w:val="a"/>
        <w:rPr>
          <w:rFonts w:hint="cs"/>
          <w:rtl/>
        </w:rPr>
      </w:pPr>
    </w:p>
    <w:p w14:paraId="1A1806D3" w14:textId="77777777" w:rsidR="00000000" w:rsidRDefault="00794C8A">
      <w:pPr>
        <w:pStyle w:val="SpeakerCon"/>
        <w:rPr>
          <w:rtl/>
        </w:rPr>
      </w:pPr>
      <w:bookmarkStart w:id="305" w:name="FS000001029T15_07_2003_18_55_27C"/>
      <w:bookmarkEnd w:id="305"/>
      <w:r>
        <w:rPr>
          <w:rtl/>
        </w:rPr>
        <w:t>מיכאל רצון (הליכוד):</w:t>
      </w:r>
    </w:p>
    <w:p w14:paraId="26CA8F1E" w14:textId="77777777" w:rsidR="00000000" w:rsidRDefault="00794C8A">
      <w:pPr>
        <w:pStyle w:val="a"/>
        <w:rPr>
          <w:rtl/>
        </w:rPr>
      </w:pPr>
    </w:p>
    <w:p w14:paraId="43E129CC" w14:textId="77777777" w:rsidR="00000000" w:rsidRDefault="00794C8A">
      <w:pPr>
        <w:pStyle w:val="a"/>
        <w:rPr>
          <w:rFonts w:hint="cs"/>
          <w:rtl/>
        </w:rPr>
      </w:pPr>
      <w:r>
        <w:rPr>
          <w:rFonts w:hint="cs"/>
          <w:rtl/>
        </w:rPr>
        <w:t>חשבתי לתומי שאתם תתמכו, שאתם תעמדו פה על הבמה ותברכו - - -</w:t>
      </w:r>
    </w:p>
    <w:p w14:paraId="300D3DEB" w14:textId="77777777" w:rsidR="00000000" w:rsidRDefault="00794C8A">
      <w:pPr>
        <w:pStyle w:val="a"/>
        <w:rPr>
          <w:rFonts w:hint="cs"/>
          <w:rtl/>
        </w:rPr>
      </w:pPr>
    </w:p>
    <w:p w14:paraId="070D2CCD" w14:textId="77777777" w:rsidR="00000000" w:rsidRDefault="00794C8A">
      <w:pPr>
        <w:pStyle w:val="ac"/>
        <w:rPr>
          <w:rtl/>
        </w:rPr>
      </w:pPr>
      <w:r>
        <w:rPr>
          <w:rFonts w:hint="eastAsia"/>
          <w:rtl/>
        </w:rPr>
        <w:t>טלב</w:t>
      </w:r>
      <w:r>
        <w:rPr>
          <w:rtl/>
        </w:rPr>
        <w:t xml:space="preserve"> אלסאנע (רע"ם):</w:t>
      </w:r>
    </w:p>
    <w:p w14:paraId="1F7C7271" w14:textId="77777777" w:rsidR="00000000" w:rsidRDefault="00794C8A">
      <w:pPr>
        <w:pStyle w:val="a"/>
        <w:rPr>
          <w:rFonts w:hint="cs"/>
          <w:rtl/>
        </w:rPr>
      </w:pPr>
    </w:p>
    <w:p w14:paraId="043F14D9" w14:textId="77777777" w:rsidR="00000000" w:rsidRDefault="00794C8A">
      <w:pPr>
        <w:pStyle w:val="a"/>
        <w:rPr>
          <w:rFonts w:hint="cs"/>
          <w:rtl/>
        </w:rPr>
      </w:pPr>
      <w:r>
        <w:rPr>
          <w:rFonts w:hint="cs"/>
          <w:rtl/>
        </w:rPr>
        <w:t>- - -</w:t>
      </w:r>
    </w:p>
    <w:p w14:paraId="030F7A5D" w14:textId="77777777" w:rsidR="00000000" w:rsidRDefault="00794C8A">
      <w:pPr>
        <w:pStyle w:val="ad"/>
        <w:rPr>
          <w:rFonts w:hint="cs"/>
          <w:rtl/>
        </w:rPr>
      </w:pPr>
    </w:p>
    <w:p w14:paraId="03D5F7BD" w14:textId="77777777" w:rsidR="00000000" w:rsidRDefault="00794C8A">
      <w:pPr>
        <w:pStyle w:val="ad"/>
        <w:rPr>
          <w:rtl/>
        </w:rPr>
      </w:pPr>
      <w:r>
        <w:rPr>
          <w:rtl/>
        </w:rPr>
        <w:t>היו"ר מיכאל נודלמן:</w:t>
      </w:r>
    </w:p>
    <w:p w14:paraId="428DB8BF" w14:textId="77777777" w:rsidR="00000000" w:rsidRDefault="00794C8A">
      <w:pPr>
        <w:pStyle w:val="a"/>
        <w:rPr>
          <w:rtl/>
        </w:rPr>
      </w:pPr>
    </w:p>
    <w:p w14:paraId="51F552DD" w14:textId="77777777" w:rsidR="00000000" w:rsidRDefault="00794C8A">
      <w:pPr>
        <w:pStyle w:val="a"/>
        <w:rPr>
          <w:rFonts w:hint="cs"/>
          <w:rtl/>
        </w:rPr>
      </w:pPr>
      <w:r>
        <w:rPr>
          <w:rFonts w:hint="cs"/>
          <w:rtl/>
        </w:rPr>
        <w:t>מספיק. לא כל אחד צריך לקרוא קריאת ביניים. חברי הכנסת, אני מבקש.</w:t>
      </w:r>
    </w:p>
    <w:p w14:paraId="4B78D0E2" w14:textId="77777777" w:rsidR="00000000" w:rsidRDefault="00794C8A">
      <w:pPr>
        <w:pStyle w:val="a"/>
        <w:rPr>
          <w:rFonts w:hint="cs"/>
          <w:rtl/>
        </w:rPr>
      </w:pPr>
    </w:p>
    <w:p w14:paraId="74F25DD1" w14:textId="77777777" w:rsidR="00000000" w:rsidRDefault="00794C8A">
      <w:pPr>
        <w:pStyle w:val="ac"/>
        <w:rPr>
          <w:rtl/>
        </w:rPr>
      </w:pPr>
      <w:r>
        <w:rPr>
          <w:rFonts w:hint="eastAsia"/>
          <w:rtl/>
        </w:rPr>
        <w:t>טלב</w:t>
      </w:r>
      <w:r>
        <w:rPr>
          <w:rtl/>
        </w:rPr>
        <w:t xml:space="preserve"> אלסאנע (רע"ם):</w:t>
      </w:r>
    </w:p>
    <w:p w14:paraId="11061476" w14:textId="77777777" w:rsidR="00000000" w:rsidRDefault="00794C8A">
      <w:pPr>
        <w:pStyle w:val="a"/>
        <w:ind w:firstLine="0"/>
        <w:rPr>
          <w:rFonts w:hint="cs"/>
          <w:rtl/>
        </w:rPr>
      </w:pPr>
    </w:p>
    <w:p w14:paraId="314BBE52" w14:textId="77777777" w:rsidR="00000000" w:rsidRDefault="00794C8A">
      <w:pPr>
        <w:pStyle w:val="a"/>
        <w:rPr>
          <w:rFonts w:hint="cs"/>
          <w:rtl/>
        </w:rPr>
      </w:pPr>
      <w:r>
        <w:rPr>
          <w:rFonts w:hint="cs"/>
          <w:rtl/>
        </w:rPr>
        <w:t xml:space="preserve">התמימות וטוב-הלב שלך - - - ממש אידיליה. </w:t>
      </w:r>
    </w:p>
    <w:p w14:paraId="41D12642" w14:textId="77777777" w:rsidR="00000000" w:rsidRDefault="00794C8A">
      <w:pPr>
        <w:pStyle w:val="a"/>
        <w:rPr>
          <w:rFonts w:hint="cs"/>
          <w:rtl/>
        </w:rPr>
      </w:pPr>
    </w:p>
    <w:p w14:paraId="0FB57CFC" w14:textId="77777777" w:rsidR="00000000" w:rsidRDefault="00794C8A">
      <w:pPr>
        <w:pStyle w:val="ad"/>
        <w:rPr>
          <w:rtl/>
        </w:rPr>
      </w:pPr>
      <w:r>
        <w:rPr>
          <w:rtl/>
        </w:rPr>
        <w:t>היו"ר מיכאל נודלמן:</w:t>
      </w:r>
    </w:p>
    <w:p w14:paraId="40887C34" w14:textId="77777777" w:rsidR="00000000" w:rsidRDefault="00794C8A">
      <w:pPr>
        <w:pStyle w:val="a"/>
        <w:rPr>
          <w:rtl/>
        </w:rPr>
      </w:pPr>
    </w:p>
    <w:p w14:paraId="4F11BA9F" w14:textId="77777777" w:rsidR="00000000" w:rsidRDefault="00794C8A">
      <w:pPr>
        <w:pStyle w:val="a"/>
        <w:rPr>
          <w:rFonts w:hint="cs"/>
          <w:rtl/>
        </w:rPr>
      </w:pPr>
      <w:r>
        <w:rPr>
          <w:rFonts w:hint="cs"/>
          <w:rtl/>
        </w:rPr>
        <w:t>חבר הכנסת טלב אלסאנע, כל חבר כנסת צריך לעשות תיקון?</w:t>
      </w:r>
    </w:p>
    <w:p w14:paraId="76313688" w14:textId="77777777" w:rsidR="00000000" w:rsidRDefault="00794C8A">
      <w:pPr>
        <w:pStyle w:val="a"/>
        <w:rPr>
          <w:rFonts w:hint="cs"/>
          <w:rtl/>
        </w:rPr>
      </w:pPr>
    </w:p>
    <w:p w14:paraId="5905F844" w14:textId="77777777" w:rsidR="00000000" w:rsidRDefault="00794C8A">
      <w:pPr>
        <w:pStyle w:val="SpeakerCon"/>
        <w:rPr>
          <w:rtl/>
        </w:rPr>
      </w:pPr>
      <w:bookmarkStart w:id="306" w:name="FS000001029T15_07_2003_18_58_12C"/>
      <w:bookmarkEnd w:id="306"/>
      <w:r>
        <w:rPr>
          <w:rtl/>
        </w:rPr>
        <w:t>מיכאל רצון (הליכוד):</w:t>
      </w:r>
    </w:p>
    <w:p w14:paraId="55122217" w14:textId="77777777" w:rsidR="00000000" w:rsidRDefault="00794C8A">
      <w:pPr>
        <w:pStyle w:val="a"/>
        <w:rPr>
          <w:rtl/>
        </w:rPr>
      </w:pPr>
    </w:p>
    <w:p w14:paraId="33B2C0F2" w14:textId="77777777" w:rsidR="00000000" w:rsidRDefault="00794C8A">
      <w:pPr>
        <w:pStyle w:val="a"/>
        <w:rPr>
          <w:rFonts w:hint="cs"/>
          <w:rtl/>
        </w:rPr>
      </w:pPr>
      <w:r>
        <w:rPr>
          <w:rFonts w:hint="cs"/>
          <w:rtl/>
        </w:rPr>
        <w:t xml:space="preserve">חשבתי לתומי שאתם תשבו פה ותשירו שירי הלל - - - </w:t>
      </w:r>
    </w:p>
    <w:p w14:paraId="6BA0CFAA" w14:textId="77777777" w:rsidR="00000000" w:rsidRDefault="00794C8A">
      <w:pPr>
        <w:pStyle w:val="a"/>
        <w:rPr>
          <w:rFonts w:hint="cs"/>
          <w:rtl/>
        </w:rPr>
      </w:pPr>
    </w:p>
    <w:p w14:paraId="134B9F1A" w14:textId="77777777" w:rsidR="00000000" w:rsidRDefault="00794C8A">
      <w:pPr>
        <w:pStyle w:val="ac"/>
        <w:rPr>
          <w:rtl/>
        </w:rPr>
      </w:pPr>
      <w:r>
        <w:rPr>
          <w:rFonts w:hint="eastAsia"/>
          <w:rtl/>
        </w:rPr>
        <w:t>ג</w:t>
      </w:r>
      <w:r>
        <w:rPr>
          <w:rtl/>
        </w:rPr>
        <w:t>'מאל זחאלקה (בל"ד):</w:t>
      </w:r>
    </w:p>
    <w:p w14:paraId="5723631D" w14:textId="77777777" w:rsidR="00000000" w:rsidRDefault="00794C8A">
      <w:pPr>
        <w:pStyle w:val="a"/>
        <w:rPr>
          <w:rFonts w:hint="cs"/>
          <w:rtl/>
        </w:rPr>
      </w:pPr>
    </w:p>
    <w:p w14:paraId="039E31FF" w14:textId="77777777" w:rsidR="00000000" w:rsidRDefault="00794C8A">
      <w:pPr>
        <w:pStyle w:val="a"/>
        <w:rPr>
          <w:rFonts w:hint="cs"/>
          <w:rtl/>
        </w:rPr>
      </w:pPr>
      <w:r>
        <w:rPr>
          <w:rFonts w:hint="cs"/>
          <w:rtl/>
        </w:rPr>
        <w:t xml:space="preserve">חשבת לתומך . תגיד </w:t>
      </w:r>
      <w:r>
        <w:rPr>
          <w:rtl/>
        </w:rPr>
        <w:t>–</w:t>
      </w:r>
      <w:r>
        <w:rPr>
          <w:rFonts w:hint="cs"/>
          <w:rtl/>
        </w:rPr>
        <w:t xml:space="preserve"> לדעתי; למה לתומי? </w:t>
      </w:r>
    </w:p>
    <w:p w14:paraId="66F0AAAC" w14:textId="77777777" w:rsidR="00000000" w:rsidRDefault="00794C8A">
      <w:pPr>
        <w:pStyle w:val="a"/>
        <w:rPr>
          <w:rFonts w:hint="cs"/>
          <w:rtl/>
        </w:rPr>
      </w:pPr>
    </w:p>
    <w:p w14:paraId="39D07AAD" w14:textId="77777777" w:rsidR="00000000" w:rsidRDefault="00794C8A">
      <w:pPr>
        <w:pStyle w:val="ac"/>
        <w:rPr>
          <w:rtl/>
        </w:rPr>
      </w:pPr>
      <w:r>
        <w:rPr>
          <w:rFonts w:hint="eastAsia"/>
          <w:rtl/>
        </w:rPr>
        <w:t>עבד</w:t>
      </w:r>
      <w:r>
        <w:rPr>
          <w:rtl/>
        </w:rPr>
        <w:t>-אלמאלכ דהאמשה (רע"ם):</w:t>
      </w:r>
    </w:p>
    <w:p w14:paraId="0DFF11CC" w14:textId="77777777" w:rsidR="00000000" w:rsidRDefault="00794C8A">
      <w:pPr>
        <w:pStyle w:val="a"/>
        <w:rPr>
          <w:rFonts w:hint="cs"/>
          <w:rtl/>
        </w:rPr>
      </w:pPr>
    </w:p>
    <w:p w14:paraId="0D5A7583" w14:textId="77777777" w:rsidR="00000000" w:rsidRDefault="00794C8A">
      <w:pPr>
        <w:pStyle w:val="a"/>
        <w:rPr>
          <w:rFonts w:hint="cs"/>
          <w:rtl/>
        </w:rPr>
      </w:pPr>
      <w:r>
        <w:rPr>
          <w:rFonts w:hint="cs"/>
          <w:rtl/>
        </w:rPr>
        <w:t xml:space="preserve">- - - </w:t>
      </w:r>
    </w:p>
    <w:p w14:paraId="625AD11E" w14:textId="77777777" w:rsidR="00000000" w:rsidRDefault="00794C8A">
      <w:pPr>
        <w:pStyle w:val="a"/>
        <w:rPr>
          <w:rFonts w:hint="cs"/>
          <w:rtl/>
        </w:rPr>
      </w:pPr>
    </w:p>
    <w:p w14:paraId="51156462" w14:textId="77777777" w:rsidR="00000000" w:rsidRDefault="00794C8A">
      <w:pPr>
        <w:pStyle w:val="ad"/>
        <w:rPr>
          <w:rtl/>
        </w:rPr>
      </w:pPr>
      <w:r>
        <w:rPr>
          <w:rtl/>
        </w:rPr>
        <w:t>היו"ר מיכאל נ</w:t>
      </w:r>
      <w:r>
        <w:rPr>
          <w:rtl/>
        </w:rPr>
        <w:t>ודלמן:</w:t>
      </w:r>
    </w:p>
    <w:p w14:paraId="3CB8E070" w14:textId="77777777" w:rsidR="00000000" w:rsidRDefault="00794C8A">
      <w:pPr>
        <w:pStyle w:val="a"/>
        <w:rPr>
          <w:rtl/>
        </w:rPr>
      </w:pPr>
    </w:p>
    <w:p w14:paraId="1B87048D" w14:textId="77777777" w:rsidR="00000000" w:rsidRDefault="00794C8A">
      <w:pPr>
        <w:pStyle w:val="a"/>
        <w:rPr>
          <w:rFonts w:hint="cs"/>
          <w:rtl/>
        </w:rPr>
      </w:pPr>
      <w:r>
        <w:rPr>
          <w:rFonts w:hint="cs"/>
          <w:rtl/>
        </w:rPr>
        <w:t>דהאמשה, התור שלך עכשיו?</w:t>
      </w:r>
    </w:p>
    <w:p w14:paraId="25C6633A" w14:textId="77777777" w:rsidR="00000000" w:rsidRDefault="00794C8A">
      <w:pPr>
        <w:pStyle w:val="a"/>
        <w:rPr>
          <w:rtl/>
        </w:rPr>
      </w:pPr>
    </w:p>
    <w:p w14:paraId="46D95EEB" w14:textId="77777777" w:rsidR="00000000" w:rsidRDefault="00794C8A">
      <w:pPr>
        <w:pStyle w:val="ac"/>
        <w:rPr>
          <w:rtl/>
        </w:rPr>
      </w:pPr>
      <w:r>
        <w:rPr>
          <w:rFonts w:hint="eastAsia"/>
          <w:rtl/>
        </w:rPr>
        <w:t>ג</w:t>
      </w:r>
      <w:r>
        <w:rPr>
          <w:rtl/>
        </w:rPr>
        <w:t>'מאל זחאלקה (בל"ד):</w:t>
      </w:r>
    </w:p>
    <w:p w14:paraId="1C1B35B7" w14:textId="77777777" w:rsidR="00000000" w:rsidRDefault="00794C8A">
      <w:pPr>
        <w:pStyle w:val="a"/>
        <w:rPr>
          <w:rFonts w:hint="cs"/>
          <w:rtl/>
        </w:rPr>
      </w:pPr>
    </w:p>
    <w:p w14:paraId="5AE866E0" w14:textId="77777777" w:rsidR="00000000" w:rsidRDefault="00794C8A">
      <w:pPr>
        <w:pStyle w:val="a"/>
        <w:rPr>
          <w:rFonts w:hint="cs"/>
          <w:rtl/>
        </w:rPr>
      </w:pPr>
      <w:r>
        <w:rPr>
          <w:rFonts w:hint="cs"/>
          <w:rtl/>
        </w:rPr>
        <w:t>כל הליכוד מיתמם. אתה לא תמים, אתה מיתמם. כל הליכוד מיתמם.</w:t>
      </w:r>
    </w:p>
    <w:p w14:paraId="20BF7E76" w14:textId="77777777" w:rsidR="00000000" w:rsidRDefault="00794C8A">
      <w:pPr>
        <w:pStyle w:val="a"/>
        <w:rPr>
          <w:rFonts w:hint="cs"/>
          <w:rtl/>
        </w:rPr>
      </w:pPr>
    </w:p>
    <w:p w14:paraId="6D633B99" w14:textId="77777777" w:rsidR="00000000" w:rsidRDefault="00794C8A">
      <w:pPr>
        <w:pStyle w:val="ad"/>
        <w:rPr>
          <w:rtl/>
        </w:rPr>
      </w:pPr>
      <w:r>
        <w:rPr>
          <w:rFonts w:hint="eastAsia"/>
          <w:rtl/>
        </w:rPr>
        <w:t>היו</w:t>
      </w:r>
      <w:r>
        <w:rPr>
          <w:rtl/>
        </w:rPr>
        <w:t>"ר מיכאל נודלמן:</w:t>
      </w:r>
    </w:p>
    <w:p w14:paraId="12F24868" w14:textId="77777777" w:rsidR="00000000" w:rsidRDefault="00794C8A">
      <w:pPr>
        <w:pStyle w:val="a"/>
        <w:rPr>
          <w:rFonts w:hint="cs"/>
          <w:rtl/>
        </w:rPr>
      </w:pPr>
    </w:p>
    <w:p w14:paraId="73D07FF1" w14:textId="77777777" w:rsidR="00000000" w:rsidRDefault="00794C8A">
      <w:pPr>
        <w:pStyle w:val="a"/>
        <w:rPr>
          <w:rFonts w:hint="cs"/>
          <w:rtl/>
        </w:rPr>
      </w:pPr>
      <w:r>
        <w:rPr>
          <w:rFonts w:hint="cs"/>
          <w:rtl/>
        </w:rPr>
        <w:t xml:space="preserve">חבר הכנסת זחאלקה, אני פונה אליך וקורא אותך לסדר פעם ראשונה. אי-אפשר ככה. </w:t>
      </w:r>
    </w:p>
    <w:p w14:paraId="20C9294E" w14:textId="77777777" w:rsidR="00000000" w:rsidRDefault="00794C8A">
      <w:pPr>
        <w:pStyle w:val="a"/>
        <w:rPr>
          <w:rFonts w:hint="cs"/>
          <w:rtl/>
        </w:rPr>
      </w:pPr>
    </w:p>
    <w:p w14:paraId="6042466A" w14:textId="77777777" w:rsidR="00000000" w:rsidRDefault="00794C8A">
      <w:pPr>
        <w:pStyle w:val="ac"/>
        <w:rPr>
          <w:rtl/>
        </w:rPr>
      </w:pPr>
      <w:r>
        <w:rPr>
          <w:rFonts w:hint="eastAsia"/>
          <w:rtl/>
        </w:rPr>
        <w:t>אחמד</w:t>
      </w:r>
      <w:r>
        <w:rPr>
          <w:rtl/>
        </w:rPr>
        <w:t xml:space="preserve"> טיבי (חד"ש-תע"ל):</w:t>
      </w:r>
    </w:p>
    <w:p w14:paraId="6994295F" w14:textId="77777777" w:rsidR="00000000" w:rsidRDefault="00794C8A">
      <w:pPr>
        <w:pStyle w:val="a"/>
        <w:rPr>
          <w:rFonts w:hint="cs"/>
          <w:rtl/>
        </w:rPr>
      </w:pPr>
    </w:p>
    <w:p w14:paraId="74040BAF" w14:textId="77777777" w:rsidR="00000000" w:rsidRDefault="00794C8A">
      <w:pPr>
        <w:pStyle w:val="a"/>
        <w:rPr>
          <w:rFonts w:hint="cs"/>
          <w:rtl/>
        </w:rPr>
      </w:pPr>
      <w:r>
        <w:rPr>
          <w:rFonts w:hint="cs"/>
          <w:rtl/>
        </w:rPr>
        <w:t xml:space="preserve">הוא הציע הצעה דחופה - </w:t>
      </w:r>
      <w:r>
        <w:rPr>
          <w:rFonts w:hint="cs"/>
          <w:rtl/>
        </w:rPr>
        <w:t xml:space="preserve">- - </w:t>
      </w:r>
    </w:p>
    <w:p w14:paraId="5A41212C" w14:textId="77777777" w:rsidR="00000000" w:rsidRDefault="00794C8A">
      <w:pPr>
        <w:pStyle w:val="a"/>
        <w:rPr>
          <w:rFonts w:hint="cs"/>
          <w:rtl/>
        </w:rPr>
      </w:pPr>
    </w:p>
    <w:p w14:paraId="0FA284B5" w14:textId="77777777" w:rsidR="00000000" w:rsidRDefault="00794C8A">
      <w:pPr>
        <w:pStyle w:val="ad"/>
        <w:rPr>
          <w:rtl/>
        </w:rPr>
      </w:pPr>
      <w:r>
        <w:rPr>
          <w:rFonts w:hint="eastAsia"/>
          <w:rtl/>
        </w:rPr>
        <w:t>היו</w:t>
      </w:r>
      <w:r>
        <w:rPr>
          <w:rtl/>
        </w:rPr>
        <w:t>"ר מיכאל נודלמן:</w:t>
      </w:r>
    </w:p>
    <w:p w14:paraId="68C9C08F" w14:textId="77777777" w:rsidR="00000000" w:rsidRDefault="00794C8A">
      <w:pPr>
        <w:pStyle w:val="a"/>
        <w:rPr>
          <w:rFonts w:hint="cs"/>
          <w:rtl/>
        </w:rPr>
      </w:pPr>
    </w:p>
    <w:p w14:paraId="1EED1F9E" w14:textId="77777777" w:rsidR="00000000" w:rsidRDefault="00794C8A">
      <w:pPr>
        <w:pStyle w:val="a"/>
        <w:rPr>
          <w:rFonts w:hint="cs"/>
          <w:rtl/>
        </w:rPr>
      </w:pPr>
      <w:r>
        <w:rPr>
          <w:rFonts w:hint="cs"/>
          <w:rtl/>
        </w:rPr>
        <w:t xml:space="preserve">מספיק עם ההצגות. </w:t>
      </w:r>
    </w:p>
    <w:p w14:paraId="09E2B8EF" w14:textId="77777777" w:rsidR="00000000" w:rsidRDefault="00794C8A">
      <w:pPr>
        <w:pStyle w:val="a"/>
        <w:rPr>
          <w:rFonts w:hint="cs"/>
          <w:rtl/>
        </w:rPr>
      </w:pPr>
    </w:p>
    <w:p w14:paraId="59DD55B4" w14:textId="77777777" w:rsidR="00000000" w:rsidRDefault="00794C8A">
      <w:pPr>
        <w:pStyle w:val="SpeakerCon"/>
        <w:rPr>
          <w:rtl/>
        </w:rPr>
      </w:pPr>
      <w:bookmarkStart w:id="307" w:name="FS000001029T15_07_2003_19_01_16C"/>
      <w:bookmarkEnd w:id="307"/>
      <w:r>
        <w:rPr>
          <w:rFonts w:hint="eastAsia"/>
          <w:rtl/>
        </w:rPr>
        <w:t>מיכאל</w:t>
      </w:r>
      <w:r>
        <w:rPr>
          <w:rtl/>
        </w:rPr>
        <w:t xml:space="preserve"> רצון (הליכוד):</w:t>
      </w:r>
    </w:p>
    <w:p w14:paraId="1B2DD307" w14:textId="77777777" w:rsidR="00000000" w:rsidRDefault="00794C8A">
      <w:pPr>
        <w:pStyle w:val="a"/>
        <w:rPr>
          <w:rFonts w:hint="cs"/>
          <w:rtl/>
        </w:rPr>
      </w:pPr>
    </w:p>
    <w:p w14:paraId="480577F4" w14:textId="77777777" w:rsidR="00000000" w:rsidRDefault="00794C8A">
      <w:pPr>
        <w:pStyle w:val="a"/>
        <w:rPr>
          <w:rFonts w:hint="cs"/>
          <w:rtl/>
        </w:rPr>
      </w:pPr>
      <w:r>
        <w:rPr>
          <w:rFonts w:hint="cs"/>
          <w:rtl/>
        </w:rPr>
        <w:t xml:space="preserve">אני רוצה להגיד לכם, שרק בשביל לראות את התענוג הזה, היה שווה להביא את מפת הדרכים הזאת. אני מבין את הכעס שלכם, אני מבין את הסערה שלכם, אני מבין את השמאל במדינת ישראל - חיים רמון שדיבר קודם, </w:t>
      </w:r>
      <w:r>
        <w:rPr>
          <w:rFonts w:hint="cs"/>
          <w:rtl/>
        </w:rPr>
        <w:t xml:space="preserve">פינס שדיבר קודם - - </w:t>
      </w:r>
    </w:p>
    <w:p w14:paraId="14D79F43" w14:textId="77777777" w:rsidR="00000000" w:rsidRDefault="00794C8A">
      <w:pPr>
        <w:pStyle w:val="a"/>
        <w:rPr>
          <w:rFonts w:hint="cs"/>
          <w:rtl/>
        </w:rPr>
      </w:pPr>
    </w:p>
    <w:p w14:paraId="2F059C17" w14:textId="77777777" w:rsidR="00000000" w:rsidRDefault="00794C8A">
      <w:pPr>
        <w:pStyle w:val="ac"/>
        <w:rPr>
          <w:rtl/>
        </w:rPr>
      </w:pPr>
      <w:r>
        <w:rPr>
          <w:rFonts w:hint="eastAsia"/>
          <w:rtl/>
        </w:rPr>
        <w:t>עבד</w:t>
      </w:r>
      <w:r>
        <w:rPr>
          <w:rtl/>
        </w:rPr>
        <w:t>-אלמאלכ דהאמשה (רע"ם):</w:t>
      </w:r>
    </w:p>
    <w:p w14:paraId="0541F487" w14:textId="77777777" w:rsidR="00000000" w:rsidRDefault="00794C8A">
      <w:pPr>
        <w:pStyle w:val="a"/>
        <w:rPr>
          <w:rFonts w:hint="cs"/>
          <w:rtl/>
        </w:rPr>
      </w:pPr>
    </w:p>
    <w:p w14:paraId="4E4E8E2C" w14:textId="77777777" w:rsidR="00000000" w:rsidRDefault="00794C8A">
      <w:pPr>
        <w:pStyle w:val="a"/>
        <w:rPr>
          <w:rFonts w:hint="cs"/>
          <w:rtl/>
        </w:rPr>
      </w:pPr>
      <w:r>
        <w:rPr>
          <w:rFonts w:hint="cs"/>
          <w:rtl/>
        </w:rPr>
        <w:t xml:space="preserve">- - - </w:t>
      </w:r>
    </w:p>
    <w:p w14:paraId="36B1117D" w14:textId="77777777" w:rsidR="00000000" w:rsidRDefault="00794C8A">
      <w:pPr>
        <w:pStyle w:val="a"/>
        <w:rPr>
          <w:rFonts w:hint="cs"/>
          <w:rtl/>
        </w:rPr>
      </w:pPr>
    </w:p>
    <w:p w14:paraId="41F8CAA4" w14:textId="77777777" w:rsidR="00000000" w:rsidRDefault="00794C8A">
      <w:pPr>
        <w:pStyle w:val="SpeakerCon"/>
        <w:rPr>
          <w:rtl/>
        </w:rPr>
      </w:pPr>
      <w:bookmarkStart w:id="308" w:name="FS000001029T15_07_2003_19_02_15C"/>
      <w:bookmarkEnd w:id="308"/>
      <w:r>
        <w:rPr>
          <w:rtl/>
        </w:rPr>
        <w:t>מיכאל רצון (הליכוד):</w:t>
      </w:r>
    </w:p>
    <w:p w14:paraId="0082D471" w14:textId="77777777" w:rsidR="00000000" w:rsidRDefault="00794C8A">
      <w:pPr>
        <w:pStyle w:val="a"/>
        <w:rPr>
          <w:rtl/>
        </w:rPr>
      </w:pPr>
    </w:p>
    <w:p w14:paraId="361CA4E1" w14:textId="77777777" w:rsidR="00000000" w:rsidRDefault="00794C8A">
      <w:pPr>
        <w:pStyle w:val="a"/>
        <w:rPr>
          <w:rFonts w:hint="cs"/>
          <w:rtl/>
        </w:rPr>
      </w:pPr>
      <w:r>
        <w:rPr>
          <w:rFonts w:hint="cs"/>
          <w:rtl/>
        </w:rPr>
        <w:t xml:space="preserve">- -  אני יכול להבין. פשוט הפכו אתכם לבלתי רלוונטיים. פתאום יש מישהו אחר במדינת ישראל שדיבר בשפתכם. </w:t>
      </w:r>
    </w:p>
    <w:p w14:paraId="03EE1D91" w14:textId="77777777" w:rsidR="00000000" w:rsidRDefault="00794C8A">
      <w:pPr>
        <w:pStyle w:val="a"/>
        <w:rPr>
          <w:rFonts w:hint="cs"/>
          <w:rtl/>
        </w:rPr>
      </w:pPr>
    </w:p>
    <w:p w14:paraId="60F0E9BD" w14:textId="77777777" w:rsidR="00000000" w:rsidRDefault="00794C8A">
      <w:pPr>
        <w:pStyle w:val="ac"/>
        <w:rPr>
          <w:rtl/>
        </w:rPr>
      </w:pPr>
      <w:r>
        <w:rPr>
          <w:rFonts w:hint="eastAsia"/>
          <w:rtl/>
        </w:rPr>
        <w:t>טלב</w:t>
      </w:r>
      <w:r>
        <w:rPr>
          <w:rtl/>
        </w:rPr>
        <w:t xml:space="preserve"> אלסאנע (רע"ם):</w:t>
      </w:r>
    </w:p>
    <w:p w14:paraId="1543DBFE" w14:textId="77777777" w:rsidR="00000000" w:rsidRDefault="00794C8A">
      <w:pPr>
        <w:pStyle w:val="a"/>
        <w:rPr>
          <w:rFonts w:hint="cs"/>
          <w:rtl/>
        </w:rPr>
      </w:pPr>
    </w:p>
    <w:p w14:paraId="675B5B10" w14:textId="77777777" w:rsidR="00000000" w:rsidRDefault="00794C8A">
      <w:pPr>
        <w:pStyle w:val="a"/>
        <w:rPr>
          <w:rFonts w:hint="cs"/>
          <w:rtl/>
        </w:rPr>
      </w:pPr>
      <w:r>
        <w:rPr>
          <w:rFonts w:hint="cs"/>
          <w:rtl/>
        </w:rPr>
        <w:t>בלתי רלוונטי למלחמה - - -</w:t>
      </w:r>
    </w:p>
    <w:p w14:paraId="36C17311" w14:textId="77777777" w:rsidR="00000000" w:rsidRDefault="00794C8A">
      <w:pPr>
        <w:pStyle w:val="a"/>
        <w:rPr>
          <w:rFonts w:hint="cs"/>
          <w:rtl/>
        </w:rPr>
      </w:pPr>
    </w:p>
    <w:p w14:paraId="36682F7D" w14:textId="77777777" w:rsidR="00000000" w:rsidRDefault="00794C8A">
      <w:pPr>
        <w:pStyle w:val="SpeakerCon"/>
        <w:rPr>
          <w:rtl/>
        </w:rPr>
      </w:pPr>
      <w:bookmarkStart w:id="309" w:name="FS000001029T15_07_2003_19_03_16C"/>
      <w:bookmarkEnd w:id="309"/>
      <w:r>
        <w:rPr>
          <w:rtl/>
        </w:rPr>
        <w:t>מיכאל רצון (הליכוד):</w:t>
      </w:r>
    </w:p>
    <w:p w14:paraId="55F29FDB" w14:textId="77777777" w:rsidR="00000000" w:rsidRDefault="00794C8A">
      <w:pPr>
        <w:pStyle w:val="a"/>
        <w:rPr>
          <w:rtl/>
        </w:rPr>
      </w:pPr>
    </w:p>
    <w:p w14:paraId="57EB7F68" w14:textId="77777777" w:rsidR="00000000" w:rsidRDefault="00794C8A">
      <w:pPr>
        <w:pStyle w:val="a"/>
        <w:rPr>
          <w:rFonts w:hint="cs"/>
          <w:rtl/>
        </w:rPr>
      </w:pPr>
      <w:r>
        <w:rPr>
          <w:rFonts w:hint="cs"/>
          <w:rtl/>
        </w:rPr>
        <w:t>בלתי רל</w:t>
      </w:r>
      <w:r>
        <w:rPr>
          <w:rFonts w:hint="cs"/>
          <w:rtl/>
        </w:rPr>
        <w:t>וונטי בעמדותיכם.</w:t>
      </w:r>
    </w:p>
    <w:p w14:paraId="00839360" w14:textId="77777777" w:rsidR="00000000" w:rsidRDefault="00794C8A">
      <w:pPr>
        <w:pStyle w:val="a"/>
        <w:rPr>
          <w:rFonts w:hint="cs"/>
          <w:rtl/>
        </w:rPr>
      </w:pPr>
    </w:p>
    <w:p w14:paraId="52B96E24" w14:textId="77777777" w:rsidR="00000000" w:rsidRDefault="00794C8A">
      <w:pPr>
        <w:pStyle w:val="ac"/>
        <w:rPr>
          <w:rtl/>
        </w:rPr>
      </w:pPr>
      <w:r>
        <w:rPr>
          <w:rFonts w:hint="eastAsia"/>
          <w:rtl/>
        </w:rPr>
        <w:t>טלב</w:t>
      </w:r>
      <w:r>
        <w:rPr>
          <w:rtl/>
        </w:rPr>
        <w:t xml:space="preserve"> אלסאנע (רע"ם):</w:t>
      </w:r>
    </w:p>
    <w:p w14:paraId="2EC3319F" w14:textId="77777777" w:rsidR="00000000" w:rsidRDefault="00794C8A">
      <w:pPr>
        <w:pStyle w:val="a"/>
        <w:rPr>
          <w:rFonts w:hint="cs"/>
          <w:rtl/>
        </w:rPr>
      </w:pPr>
    </w:p>
    <w:p w14:paraId="11537E33" w14:textId="77777777" w:rsidR="00000000" w:rsidRDefault="00794C8A">
      <w:pPr>
        <w:pStyle w:val="a"/>
        <w:rPr>
          <w:rFonts w:hint="cs"/>
          <w:rtl/>
        </w:rPr>
      </w:pPr>
      <w:r>
        <w:rPr>
          <w:rFonts w:hint="cs"/>
          <w:rtl/>
        </w:rPr>
        <w:t xml:space="preserve">- - - רלוונטי לשלום - - - </w:t>
      </w:r>
    </w:p>
    <w:p w14:paraId="4B1D3169" w14:textId="77777777" w:rsidR="00000000" w:rsidRDefault="00794C8A">
      <w:pPr>
        <w:pStyle w:val="a"/>
        <w:rPr>
          <w:rFonts w:hint="cs"/>
          <w:rtl/>
        </w:rPr>
      </w:pPr>
    </w:p>
    <w:p w14:paraId="39FD5C8A" w14:textId="77777777" w:rsidR="00000000" w:rsidRDefault="00794C8A">
      <w:pPr>
        <w:pStyle w:val="SpeakerCon"/>
        <w:rPr>
          <w:rtl/>
        </w:rPr>
      </w:pPr>
      <w:bookmarkStart w:id="310" w:name="FS000001029T15_07_2003_19_03_50C"/>
      <w:bookmarkEnd w:id="310"/>
      <w:r>
        <w:rPr>
          <w:rtl/>
        </w:rPr>
        <w:t>מיכאל רצון (הליכוד):</w:t>
      </w:r>
    </w:p>
    <w:p w14:paraId="47D3FA57" w14:textId="77777777" w:rsidR="00000000" w:rsidRDefault="00794C8A">
      <w:pPr>
        <w:pStyle w:val="a"/>
        <w:rPr>
          <w:rtl/>
        </w:rPr>
      </w:pPr>
    </w:p>
    <w:p w14:paraId="2A37BE23" w14:textId="77777777" w:rsidR="00000000" w:rsidRDefault="00794C8A">
      <w:pPr>
        <w:pStyle w:val="a"/>
        <w:rPr>
          <w:rFonts w:hint="cs"/>
          <w:rtl/>
        </w:rPr>
      </w:pPr>
      <w:r>
        <w:rPr>
          <w:rFonts w:hint="cs"/>
          <w:rtl/>
        </w:rPr>
        <w:t>הרי מה אומרת מפת הדרכים? ואל תשגו בטעות ובאשליה, אני אינני תומך במפת הדרכים - - -</w:t>
      </w:r>
    </w:p>
    <w:p w14:paraId="37861916" w14:textId="77777777" w:rsidR="00000000" w:rsidRDefault="00794C8A">
      <w:pPr>
        <w:pStyle w:val="a"/>
        <w:rPr>
          <w:rFonts w:hint="cs"/>
          <w:rtl/>
        </w:rPr>
      </w:pPr>
    </w:p>
    <w:p w14:paraId="2E7D28B3" w14:textId="77777777" w:rsidR="00000000" w:rsidRDefault="00794C8A">
      <w:pPr>
        <w:pStyle w:val="ac"/>
        <w:rPr>
          <w:rtl/>
        </w:rPr>
      </w:pPr>
      <w:r>
        <w:rPr>
          <w:rFonts w:hint="eastAsia"/>
          <w:rtl/>
        </w:rPr>
        <w:t>טלב</w:t>
      </w:r>
      <w:r>
        <w:rPr>
          <w:rtl/>
        </w:rPr>
        <w:t xml:space="preserve"> אלסאנע (רע"ם):</w:t>
      </w:r>
    </w:p>
    <w:p w14:paraId="128F2E5A" w14:textId="77777777" w:rsidR="00000000" w:rsidRDefault="00794C8A">
      <w:pPr>
        <w:pStyle w:val="a"/>
        <w:rPr>
          <w:rFonts w:hint="cs"/>
          <w:rtl/>
        </w:rPr>
      </w:pPr>
    </w:p>
    <w:p w14:paraId="19F1E593" w14:textId="77777777" w:rsidR="00000000" w:rsidRDefault="00794C8A">
      <w:pPr>
        <w:pStyle w:val="a"/>
        <w:rPr>
          <w:rFonts w:hint="cs"/>
          <w:rtl/>
        </w:rPr>
      </w:pPr>
      <w:r>
        <w:rPr>
          <w:rFonts w:hint="cs"/>
          <w:rtl/>
        </w:rPr>
        <w:t xml:space="preserve">לתומנו חשבנו כך. </w:t>
      </w:r>
    </w:p>
    <w:p w14:paraId="7000F8B0" w14:textId="77777777" w:rsidR="00000000" w:rsidRDefault="00794C8A">
      <w:pPr>
        <w:pStyle w:val="a"/>
        <w:rPr>
          <w:rFonts w:hint="cs"/>
          <w:rtl/>
        </w:rPr>
      </w:pPr>
    </w:p>
    <w:p w14:paraId="7051724B" w14:textId="77777777" w:rsidR="00000000" w:rsidRDefault="00794C8A">
      <w:pPr>
        <w:pStyle w:val="SpeakerCon"/>
        <w:rPr>
          <w:rtl/>
        </w:rPr>
      </w:pPr>
      <w:bookmarkStart w:id="311" w:name="FS000001029T15_07_2003_19_04_37C"/>
      <w:bookmarkEnd w:id="311"/>
      <w:r>
        <w:rPr>
          <w:rtl/>
        </w:rPr>
        <w:t>מיכאל רצון (הליכוד):</w:t>
      </w:r>
    </w:p>
    <w:p w14:paraId="7F9A98E9" w14:textId="77777777" w:rsidR="00000000" w:rsidRDefault="00794C8A">
      <w:pPr>
        <w:pStyle w:val="a"/>
        <w:rPr>
          <w:rtl/>
        </w:rPr>
      </w:pPr>
    </w:p>
    <w:p w14:paraId="68E9119C" w14:textId="77777777" w:rsidR="00000000" w:rsidRDefault="00794C8A">
      <w:pPr>
        <w:pStyle w:val="a"/>
        <w:rPr>
          <w:rFonts w:hint="cs"/>
          <w:rtl/>
        </w:rPr>
      </w:pPr>
      <w:r>
        <w:rPr>
          <w:rFonts w:hint="cs"/>
          <w:rtl/>
        </w:rPr>
        <w:t>לתומכם חשבתם שכן. איך או</w:t>
      </w:r>
      <w:r>
        <w:rPr>
          <w:rFonts w:hint="cs"/>
          <w:rtl/>
        </w:rPr>
        <w:t>מר הנדל?  לטומטומכם.</w:t>
      </w:r>
    </w:p>
    <w:p w14:paraId="50558E53" w14:textId="77777777" w:rsidR="00000000" w:rsidRDefault="00794C8A">
      <w:pPr>
        <w:pStyle w:val="a"/>
        <w:rPr>
          <w:rFonts w:hint="cs"/>
          <w:rtl/>
        </w:rPr>
      </w:pPr>
    </w:p>
    <w:p w14:paraId="7D41DB44" w14:textId="77777777" w:rsidR="00000000" w:rsidRDefault="00794C8A">
      <w:pPr>
        <w:pStyle w:val="ac"/>
        <w:rPr>
          <w:rtl/>
        </w:rPr>
      </w:pPr>
      <w:r>
        <w:rPr>
          <w:rFonts w:hint="eastAsia"/>
          <w:rtl/>
        </w:rPr>
        <w:t>עזמי</w:t>
      </w:r>
      <w:r>
        <w:rPr>
          <w:rtl/>
        </w:rPr>
        <w:t xml:space="preserve"> בשארה (בל"ד):</w:t>
      </w:r>
    </w:p>
    <w:p w14:paraId="6285CD17" w14:textId="77777777" w:rsidR="00000000" w:rsidRDefault="00794C8A">
      <w:pPr>
        <w:pStyle w:val="a"/>
        <w:rPr>
          <w:rFonts w:hint="cs"/>
          <w:rtl/>
        </w:rPr>
      </w:pPr>
    </w:p>
    <w:p w14:paraId="4219E244" w14:textId="77777777" w:rsidR="00000000" w:rsidRDefault="00794C8A">
      <w:pPr>
        <w:pStyle w:val="a"/>
        <w:rPr>
          <w:rFonts w:hint="cs"/>
          <w:rtl/>
        </w:rPr>
      </w:pPr>
      <w:r>
        <w:rPr>
          <w:rFonts w:hint="cs"/>
          <w:rtl/>
        </w:rPr>
        <w:t xml:space="preserve">- - - </w:t>
      </w:r>
    </w:p>
    <w:p w14:paraId="760A2EA8" w14:textId="77777777" w:rsidR="00000000" w:rsidRDefault="00794C8A">
      <w:pPr>
        <w:pStyle w:val="a"/>
        <w:rPr>
          <w:rFonts w:hint="cs"/>
          <w:rtl/>
        </w:rPr>
      </w:pPr>
    </w:p>
    <w:p w14:paraId="7FACC8B5" w14:textId="77777777" w:rsidR="00000000" w:rsidRDefault="00794C8A">
      <w:pPr>
        <w:pStyle w:val="ac"/>
        <w:rPr>
          <w:rtl/>
        </w:rPr>
      </w:pPr>
      <w:r>
        <w:rPr>
          <w:rFonts w:hint="eastAsia"/>
          <w:rtl/>
        </w:rPr>
        <w:t>עבד</w:t>
      </w:r>
      <w:r>
        <w:rPr>
          <w:rtl/>
        </w:rPr>
        <w:t>-אלמאלכ דהאמשה (רע"ם):</w:t>
      </w:r>
    </w:p>
    <w:p w14:paraId="229CB454" w14:textId="77777777" w:rsidR="00000000" w:rsidRDefault="00794C8A">
      <w:pPr>
        <w:pStyle w:val="a"/>
        <w:rPr>
          <w:rFonts w:hint="cs"/>
          <w:rtl/>
        </w:rPr>
      </w:pPr>
    </w:p>
    <w:p w14:paraId="70BEB5A2" w14:textId="77777777" w:rsidR="00000000" w:rsidRDefault="00794C8A">
      <w:pPr>
        <w:pStyle w:val="a"/>
        <w:rPr>
          <w:rFonts w:hint="cs"/>
          <w:rtl/>
        </w:rPr>
      </w:pPr>
      <w:r>
        <w:rPr>
          <w:rFonts w:hint="cs"/>
          <w:rtl/>
        </w:rPr>
        <w:t xml:space="preserve">- - -  אתם לא יחידים - - - </w:t>
      </w:r>
    </w:p>
    <w:p w14:paraId="5F4AEDC1" w14:textId="77777777" w:rsidR="00000000" w:rsidRDefault="00794C8A">
      <w:pPr>
        <w:pStyle w:val="a"/>
        <w:rPr>
          <w:rFonts w:hint="cs"/>
          <w:rtl/>
        </w:rPr>
      </w:pPr>
    </w:p>
    <w:p w14:paraId="588FE026" w14:textId="77777777" w:rsidR="00000000" w:rsidRDefault="00794C8A">
      <w:pPr>
        <w:pStyle w:val="ad"/>
        <w:rPr>
          <w:rtl/>
        </w:rPr>
      </w:pPr>
      <w:r>
        <w:rPr>
          <w:rtl/>
        </w:rPr>
        <w:t>היו"ר מיכאל נודלמן:</w:t>
      </w:r>
    </w:p>
    <w:p w14:paraId="2297063F" w14:textId="77777777" w:rsidR="00000000" w:rsidRDefault="00794C8A">
      <w:pPr>
        <w:pStyle w:val="a"/>
        <w:rPr>
          <w:rtl/>
        </w:rPr>
      </w:pPr>
    </w:p>
    <w:p w14:paraId="16D75CB5" w14:textId="77777777" w:rsidR="00000000" w:rsidRDefault="00794C8A">
      <w:pPr>
        <w:pStyle w:val="a"/>
        <w:rPr>
          <w:rFonts w:hint="cs"/>
          <w:rtl/>
        </w:rPr>
      </w:pPr>
      <w:r>
        <w:rPr>
          <w:rFonts w:hint="cs"/>
          <w:rtl/>
        </w:rPr>
        <w:t>חבר הכנסת דהאמשה, אני מבקש לשבת.</w:t>
      </w:r>
    </w:p>
    <w:p w14:paraId="5F0C399C" w14:textId="77777777" w:rsidR="00000000" w:rsidRDefault="00794C8A">
      <w:pPr>
        <w:pStyle w:val="a"/>
        <w:rPr>
          <w:rFonts w:hint="cs"/>
          <w:rtl/>
        </w:rPr>
      </w:pPr>
    </w:p>
    <w:p w14:paraId="730AF5CD" w14:textId="77777777" w:rsidR="00000000" w:rsidRDefault="00794C8A">
      <w:pPr>
        <w:pStyle w:val="SpeakerCon"/>
        <w:rPr>
          <w:rtl/>
        </w:rPr>
      </w:pPr>
      <w:bookmarkStart w:id="312" w:name="FS000001029T15_07_2003_19_05_16C"/>
      <w:bookmarkEnd w:id="312"/>
      <w:r>
        <w:rPr>
          <w:rtl/>
        </w:rPr>
        <w:t>מיכאל רצון (הליכוד):</w:t>
      </w:r>
    </w:p>
    <w:p w14:paraId="0684BB67" w14:textId="77777777" w:rsidR="00000000" w:rsidRDefault="00794C8A">
      <w:pPr>
        <w:pStyle w:val="a"/>
        <w:rPr>
          <w:rFonts w:hint="cs"/>
          <w:rtl/>
        </w:rPr>
      </w:pPr>
    </w:p>
    <w:p w14:paraId="2D1610B2" w14:textId="77777777" w:rsidR="00000000" w:rsidRDefault="00794C8A">
      <w:pPr>
        <w:pStyle w:val="a"/>
        <w:rPr>
          <w:rFonts w:hint="cs"/>
          <w:rtl/>
        </w:rPr>
      </w:pPr>
      <w:r>
        <w:rPr>
          <w:rFonts w:hint="cs"/>
          <w:rtl/>
        </w:rPr>
        <w:t xml:space="preserve">מפת הדרכים, על-פי מה שכתוב בה - - - כן, חבר הכנסת זחאלקה, לא שמעתי. </w:t>
      </w:r>
    </w:p>
    <w:p w14:paraId="428B51EF" w14:textId="77777777" w:rsidR="00000000" w:rsidRDefault="00794C8A">
      <w:pPr>
        <w:pStyle w:val="a"/>
        <w:rPr>
          <w:rFonts w:hint="cs"/>
          <w:rtl/>
        </w:rPr>
      </w:pPr>
    </w:p>
    <w:p w14:paraId="75D30C6C" w14:textId="77777777" w:rsidR="00000000" w:rsidRDefault="00794C8A">
      <w:pPr>
        <w:pStyle w:val="ac"/>
        <w:rPr>
          <w:rtl/>
        </w:rPr>
      </w:pPr>
      <w:r>
        <w:rPr>
          <w:rFonts w:hint="eastAsia"/>
          <w:rtl/>
        </w:rPr>
        <w:t>ג</w:t>
      </w:r>
      <w:r>
        <w:rPr>
          <w:rtl/>
        </w:rPr>
        <w:t>'מ</w:t>
      </w:r>
      <w:r>
        <w:rPr>
          <w:rtl/>
        </w:rPr>
        <w:t>אל זחאלקה (בל"ד):</w:t>
      </w:r>
    </w:p>
    <w:p w14:paraId="3C9079D4" w14:textId="77777777" w:rsidR="00000000" w:rsidRDefault="00794C8A">
      <w:pPr>
        <w:pStyle w:val="a"/>
        <w:rPr>
          <w:rFonts w:hint="cs"/>
          <w:rtl/>
        </w:rPr>
      </w:pPr>
    </w:p>
    <w:p w14:paraId="0D9E97C1" w14:textId="77777777" w:rsidR="00000000" w:rsidRDefault="00794C8A">
      <w:pPr>
        <w:pStyle w:val="a"/>
        <w:rPr>
          <w:rFonts w:hint="cs"/>
          <w:rtl/>
        </w:rPr>
      </w:pPr>
      <w:r>
        <w:rPr>
          <w:rFonts w:hint="cs"/>
          <w:rtl/>
        </w:rPr>
        <w:t xml:space="preserve">- - -  אני אומר לו - - - </w:t>
      </w:r>
    </w:p>
    <w:p w14:paraId="18308382" w14:textId="77777777" w:rsidR="00000000" w:rsidRDefault="00794C8A">
      <w:pPr>
        <w:pStyle w:val="a"/>
        <w:rPr>
          <w:rFonts w:hint="cs"/>
          <w:rtl/>
        </w:rPr>
      </w:pPr>
    </w:p>
    <w:p w14:paraId="1831D524" w14:textId="77777777" w:rsidR="00000000" w:rsidRDefault="00794C8A">
      <w:pPr>
        <w:pStyle w:val="ad"/>
        <w:rPr>
          <w:rtl/>
        </w:rPr>
      </w:pPr>
      <w:r>
        <w:rPr>
          <w:rtl/>
        </w:rPr>
        <w:t>היו"ר מיכאל נודלמן:</w:t>
      </w:r>
    </w:p>
    <w:p w14:paraId="4ACA816C" w14:textId="77777777" w:rsidR="00000000" w:rsidRDefault="00794C8A">
      <w:pPr>
        <w:pStyle w:val="a"/>
        <w:rPr>
          <w:rtl/>
        </w:rPr>
      </w:pPr>
    </w:p>
    <w:p w14:paraId="55D3E0AD" w14:textId="77777777" w:rsidR="00000000" w:rsidRDefault="00794C8A">
      <w:pPr>
        <w:pStyle w:val="a"/>
        <w:rPr>
          <w:rFonts w:hint="cs"/>
          <w:rtl/>
        </w:rPr>
      </w:pPr>
      <w:r>
        <w:rPr>
          <w:rFonts w:hint="cs"/>
          <w:rtl/>
        </w:rPr>
        <w:t xml:space="preserve">זאת לא שאלה. תשאל את השכן שלך. אתה קיבלת הערה אחת ובהערה השנייה אתה תצא מהאולם ולא יהיה הקול שלך. </w:t>
      </w:r>
    </w:p>
    <w:p w14:paraId="3C5F41E3" w14:textId="77777777" w:rsidR="00000000" w:rsidRDefault="00794C8A">
      <w:pPr>
        <w:pStyle w:val="a"/>
        <w:rPr>
          <w:rFonts w:hint="cs"/>
          <w:rtl/>
        </w:rPr>
      </w:pPr>
    </w:p>
    <w:p w14:paraId="2D6F70AA" w14:textId="77777777" w:rsidR="00000000" w:rsidRDefault="00794C8A">
      <w:pPr>
        <w:pStyle w:val="ac"/>
        <w:rPr>
          <w:rtl/>
        </w:rPr>
      </w:pPr>
      <w:r>
        <w:rPr>
          <w:rFonts w:hint="eastAsia"/>
          <w:rtl/>
        </w:rPr>
        <w:t>ג</w:t>
      </w:r>
      <w:r>
        <w:rPr>
          <w:rtl/>
        </w:rPr>
        <w:t>'מאל זחאלקה (בל"ד):</w:t>
      </w:r>
    </w:p>
    <w:p w14:paraId="27420360" w14:textId="77777777" w:rsidR="00000000" w:rsidRDefault="00794C8A">
      <w:pPr>
        <w:pStyle w:val="a"/>
        <w:rPr>
          <w:rFonts w:hint="cs"/>
          <w:rtl/>
        </w:rPr>
      </w:pPr>
    </w:p>
    <w:p w14:paraId="2A8836A5" w14:textId="77777777" w:rsidR="00000000" w:rsidRDefault="00794C8A">
      <w:pPr>
        <w:pStyle w:val="a"/>
        <w:rPr>
          <w:rFonts w:hint="cs"/>
          <w:rtl/>
        </w:rPr>
      </w:pPr>
      <w:r>
        <w:rPr>
          <w:rFonts w:hint="cs"/>
          <w:rtl/>
        </w:rPr>
        <w:t>שאלתי שאלה.</w:t>
      </w:r>
    </w:p>
    <w:p w14:paraId="46A51755" w14:textId="77777777" w:rsidR="00000000" w:rsidRDefault="00794C8A">
      <w:pPr>
        <w:pStyle w:val="a"/>
        <w:rPr>
          <w:rFonts w:hint="cs"/>
          <w:rtl/>
        </w:rPr>
      </w:pPr>
    </w:p>
    <w:p w14:paraId="467CE4FB" w14:textId="77777777" w:rsidR="00000000" w:rsidRDefault="00794C8A">
      <w:pPr>
        <w:pStyle w:val="ad"/>
        <w:rPr>
          <w:rtl/>
        </w:rPr>
      </w:pPr>
      <w:r>
        <w:rPr>
          <w:rtl/>
        </w:rPr>
        <w:t>היו"ר מיכאל נודלמן:</w:t>
      </w:r>
    </w:p>
    <w:p w14:paraId="40694780" w14:textId="77777777" w:rsidR="00000000" w:rsidRDefault="00794C8A">
      <w:pPr>
        <w:pStyle w:val="a"/>
        <w:rPr>
          <w:rtl/>
        </w:rPr>
      </w:pPr>
    </w:p>
    <w:p w14:paraId="21E8DCEF" w14:textId="77777777" w:rsidR="00000000" w:rsidRDefault="00794C8A">
      <w:pPr>
        <w:pStyle w:val="a"/>
        <w:rPr>
          <w:rFonts w:hint="cs"/>
          <w:rtl/>
        </w:rPr>
      </w:pPr>
      <w:r>
        <w:rPr>
          <w:rFonts w:hint="cs"/>
          <w:rtl/>
        </w:rPr>
        <w:t xml:space="preserve">אני לא מרשה לשאול. </w:t>
      </w:r>
    </w:p>
    <w:p w14:paraId="7D7071B8" w14:textId="77777777" w:rsidR="00000000" w:rsidRDefault="00794C8A">
      <w:pPr>
        <w:pStyle w:val="a"/>
        <w:rPr>
          <w:rFonts w:hint="cs"/>
          <w:rtl/>
        </w:rPr>
      </w:pPr>
    </w:p>
    <w:p w14:paraId="5DC7A930" w14:textId="77777777" w:rsidR="00000000" w:rsidRDefault="00794C8A">
      <w:pPr>
        <w:pStyle w:val="SpeakerCon"/>
        <w:rPr>
          <w:rtl/>
        </w:rPr>
      </w:pPr>
      <w:bookmarkStart w:id="313" w:name="FS000001029T15_07_2003_18_27_07C"/>
      <w:bookmarkEnd w:id="313"/>
      <w:r>
        <w:rPr>
          <w:rtl/>
        </w:rPr>
        <w:t>מיכאל רצון (</w:t>
      </w:r>
      <w:r>
        <w:rPr>
          <w:rtl/>
        </w:rPr>
        <w:t>הליכוד):</w:t>
      </w:r>
    </w:p>
    <w:p w14:paraId="4FB26E54" w14:textId="77777777" w:rsidR="00000000" w:rsidRDefault="00794C8A">
      <w:pPr>
        <w:pStyle w:val="a"/>
        <w:rPr>
          <w:rtl/>
        </w:rPr>
      </w:pPr>
    </w:p>
    <w:p w14:paraId="0B3F68D5" w14:textId="77777777" w:rsidR="00000000" w:rsidRDefault="00794C8A">
      <w:pPr>
        <w:pStyle w:val="a"/>
        <w:rPr>
          <w:rFonts w:hint="cs"/>
          <w:rtl/>
        </w:rPr>
      </w:pPr>
      <w:r>
        <w:rPr>
          <w:rFonts w:hint="cs"/>
          <w:rtl/>
        </w:rPr>
        <w:t>מה אומרת מפת הדרכים הזאת, חברי הכנסת ממפלגת העבודה ומהשמאל? הרי בפתיח שלה היא אומרת, שמדינת ישראל תפסיק את הכיבוש משנת 1967. עזמי בשארה, הרי זה מה שאתה רוצה, לא? או שאתה רוצה גם את הכיבוש מ-1947 או מ-1948?  ואולי אתה רוצה שבכלל לא נהיה פה? אולי ז</w:t>
      </w:r>
      <w:r>
        <w:rPr>
          <w:rFonts w:hint="cs"/>
          <w:rtl/>
        </w:rPr>
        <w:t xml:space="preserve">ה לא מספק אותך ובגלל זה אתה מתלונן? </w:t>
      </w:r>
    </w:p>
    <w:p w14:paraId="1AA55E77" w14:textId="77777777" w:rsidR="00000000" w:rsidRDefault="00794C8A">
      <w:pPr>
        <w:pStyle w:val="a"/>
        <w:ind w:firstLine="0"/>
        <w:rPr>
          <w:rFonts w:hint="cs"/>
          <w:rtl/>
        </w:rPr>
      </w:pPr>
    </w:p>
    <w:p w14:paraId="5525BFB7" w14:textId="77777777" w:rsidR="00000000" w:rsidRDefault="00794C8A">
      <w:pPr>
        <w:pStyle w:val="ac"/>
        <w:rPr>
          <w:rtl/>
        </w:rPr>
      </w:pPr>
      <w:r>
        <w:rPr>
          <w:rFonts w:hint="eastAsia"/>
          <w:rtl/>
        </w:rPr>
        <w:t>עסאם</w:t>
      </w:r>
      <w:r>
        <w:rPr>
          <w:rtl/>
        </w:rPr>
        <w:t xml:space="preserve"> מח'ול (חד"ש-תע"ל):</w:t>
      </w:r>
    </w:p>
    <w:p w14:paraId="2438AA12" w14:textId="77777777" w:rsidR="00000000" w:rsidRDefault="00794C8A">
      <w:pPr>
        <w:pStyle w:val="a"/>
        <w:rPr>
          <w:rFonts w:hint="cs"/>
          <w:rtl/>
        </w:rPr>
      </w:pPr>
    </w:p>
    <w:p w14:paraId="2CE13F2B" w14:textId="77777777" w:rsidR="00000000" w:rsidRDefault="00794C8A">
      <w:pPr>
        <w:pStyle w:val="a"/>
        <w:rPr>
          <w:rFonts w:hint="cs"/>
          <w:rtl/>
        </w:rPr>
      </w:pPr>
      <w:r>
        <w:rPr>
          <w:rFonts w:hint="cs"/>
          <w:rtl/>
        </w:rPr>
        <w:t xml:space="preserve">- - - </w:t>
      </w:r>
    </w:p>
    <w:p w14:paraId="58412B2A" w14:textId="77777777" w:rsidR="00000000" w:rsidRDefault="00794C8A">
      <w:pPr>
        <w:pStyle w:val="a"/>
        <w:ind w:firstLine="0"/>
        <w:rPr>
          <w:rFonts w:hint="cs"/>
          <w:rtl/>
        </w:rPr>
      </w:pPr>
    </w:p>
    <w:p w14:paraId="5721BC3A" w14:textId="77777777" w:rsidR="00000000" w:rsidRDefault="00794C8A">
      <w:pPr>
        <w:pStyle w:val="SpeakerCon"/>
        <w:rPr>
          <w:rtl/>
        </w:rPr>
      </w:pPr>
      <w:bookmarkStart w:id="314" w:name="FS000001029T15_07_2003_18_28_31C"/>
      <w:bookmarkEnd w:id="314"/>
      <w:r>
        <w:rPr>
          <w:rtl/>
        </w:rPr>
        <w:t>מיכאל רצון (הליכוד):</w:t>
      </w:r>
    </w:p>
    <w:p w14:paraId="443EF255" w14:textId="77777777" w:rsidR="00000000" w:rsidRDefault="00794C8A">
      <w:pPr>
        <w:pStyle w:val="a"/>
        <w:rPr>
          <w:rtl/>
        </w:rPr>
      </w:pPr>
    </w:p>
    <w:p w14:paraId="3DE38AFC" w14:textId="77777777" w:rsidR="00000000" w:rsidRDefault="00794C8A">
      <w:pPr>
        <w:pStyle w:val="a"/>
        <w:rPr>
          <w:rFonts w:hint="cs"/>
          <w:rtl/>
        </w:rPr>
      </w:pPr>
      <w:r>
        <w:rPr>
          <w:rFonts w:hint="cs"/>
          <w:rtl/>
        </w:rPr>
        <w:t xml:space="preserve">מח'ול, אל תהיה מאושר, אני לא מסכים לזה. </w:t>
      </w:r>
    </w:p>
    <w:p w14:paraId="5D57B2CC" w14:textId="77777777" w:rsidR="00000000" w:rsidRDefault="00794C8A">
      <w:pPr>
        <w:pStyle w:val="a"/>
        <w:ind w:firstLine="0"/>
        <w:rPr>
          <w:rFonts w:hint="cs"/>
          <w:rtl/>
        </w:rPr>
      </w:pPr>
    </w:p>
    <w:p w14:paraId="0873205E" w14:textId="77777777" w:rsidR="00000000" w:rsidRDefault="00794C8A">
      <w:pPr>
        <w:pStyle w:val="ac"/>
        <w:rPr>
          <w:rtl/>
        </w:rPr>
      </w:pPr>
      <w:r>
        <w:rPr>
          <w:rFonts w:hint="eastAsia"/>
          <w:rtl/>
        </w:rPr>
        <w:t>עסאם</w:t>
      </w:r>
      <w:r>
        <w:rPr>
          <w:rtl/>
        </w:rPr>
        <w:t xml:space="preserve"> מח'ול (חד"ש-תע"ל):</w:t>
      </w:r>
    </w:p>
    <w:p w14:paraId="43AD6AF9" w14:textId="77777777" w:rsidR="00000000" w:rsidRDefault="00794C8A">
      <w:pPr>
        <w:pStyle w:val="a"/>
        <w:rPr>
          <w:rFonts w:hint="cs"/>
          <w:rtl/>
        </w:rPr>
      </w:pPr>
    </w:p>
    <w:p w14:paraId="6EEDAE77" w14:textId="77777777" w:rsidR="00000000" w:rsidRDefault="00794C8A">
      <w:pPr>
        <w:pStyle w:val="a"/>
        <w:rPr>
          <w:rFonts w:hint="cs"/>
          <w:rtl/>
        </w:rPr>
      </w:pPr>
      <w:r>
        <w:rPr>
          <w:rFonts w:hint="cs"/>
          <w:rtl/>
        </w:rPr>
        <w:t>אתה מדבר אל גדעון עזרא?</w:t>
      </w:r>
    </w:p>
    <w:p w14:paraId="2F4B0D88" w14:textId="77777777" w:rsidR="00000000" w:rsidRDefault="00794C8A">
      <w:pPr>
        <w:pStyle w:val="a"/>
        <w:ind w:firstLine="0"/>
        <w:rPr>
          <w:rFonts w:hint="cs"/>
          <w:rtl/>
        </w:rPr>
      </w:pPr>
    </w:p>
    <w:p w14:paraId="6D52EF73" w14:textId="77777777" w:rsidR="00000000" w:rsidRDefault="00794C8A">
      <w:pPr>
        <w:pStyle w:val="SpeakerCon"/>
        <w:rPr>
          <w:rtl/>
        </w:rPr>
      </w:pPr>
      <w:bookmarkStart w:id="315" w:name="FS000001029T15_07_2003_18_28_54C"/>
      <w:bookmarkEnd w:id="315"/>
      <w:r>
        <w:rPr>
          <w:rtl/>
        </w:rPr>
        <w:t>מיכאל רצון (הליכוד):</w:t>
      </w:r>
    </w:p>
    <w:p w14:paraId="21B8EED6" w14:textId="77777777" w:rsidR="00000000" w:rsidRDefault="00794C8A">
      <w:pPr>
        <w:pStyle w:val="a"/>
        <w:rPr>
          <w:rtl/>
        </w:rPr>
      </w:pPr>
    </w:p>
    <w:p w14:paraId="4EAF5C7C" w14:textId="77777777" w:rsidR="00000000" w:rsidRDefault="00794C8A">
      <w:pPr>
        <w:pStyle w:val="a"/>
        <w:rPr>
          <w:rFonts w:hint="cs"/>
          <w:rtl/>
        </w:rPr>
      </w:pPr>
      <w:r>
        <w:rPr>
          <w:rFonts w:hint="cs"/>
          <w:rtl/>
        </w:rPr>
        <w:t>לא, אני מדבר אתך. אתם הייתם צריכים להסכים לזה. מי</w:t>
      </w:r>
      <w:r>
        <w:rPr>
          <w:rFonts w:hint="cs"/>
          <w:rtl/>
        </w:rPr>
        <w:t xml:space="preserve"> שלא צריך להסכים לזה זה אנחנו. ולמה אתם לא מסכימים?</w:t>
      </w:r>
    </w:p>
    <w:p w14:paraId="387BEB98" w14:textId="77777777" w:rsidR="00000000" w:rsidRDefault="00794C8A">
      <w:pPr>
        <w:pStyle w:val="a"/>
        <w:ind w:firstLine="0"/>
        <w:rPr>
          <w:rFonts w:hint="cs"/>
          <w:rtl/>
        </w:rPr>
      </w:pPr>
    </w:p>
    <w:p w14:paraId="050A0B4D" w14:textId="77777777" w:rsidR="00000000" w:rsidRDefault="00794C8A">
      <w:pPr>
        <w:pStyle w:val="ac"/>
        <w:rPr>
          <w:rtl/>
        </w:rPr>
      </w:pPr>
      <w:r>
        <w:rPr>
          <w:rFonts w:hint="eastAsia"/>
          <w:rtl/>
        </w:rPr>
        <w:t>טלב</w:t>
      </w:r>
      <w:r>
        <w:rPr>
          <w:rtl/>
        </w:rPr>
        <w:t xml:space="preserve"> אלסאנע (רע"ם):</w:t>
      </w:r>
    </w:p>
    <w:p w14:paraId="6D603DB8" w14:textId="77777777" w:rsidR="00000000" w:rsidRDefault="00794C8A">
      <w:pPr>
        <w:pStyle w:val="a"/>
        <w:rPr>
          <w:rFonts w:hint="cs"/>
          <w:rtl/>
        </w:rPr>
      </w:pPr>
    </w:p>
    <w:p w14:paraId="202CB741" w14:textId="77777777" w:rsidR="00000000" w:rsidRDefault="00794C8A">
      <w:pPr>
        <w:pStyle w:val="a"/>
        <w:rPr>
          <w:rFonts w:hint="cs"/>
          <w:rtl/>
        </w:rPr>
      </w:pPr>
      <w:r>
        <w:rPr>
          <w:rFonts w:hint="cs"/>
          <w:rtl/>
        </w:rPr>
        <w:t>לא מסכימים למה?</w:t>
      </w:r>
    </w:p>
    <w:p w14:paraId="6E7EF261" w14:textId="77777777" w:rsidR="00000000" w:rsidRDefault="00794C8A">
      <w:pPr>
        <w:pStyle w:val="a"/>
        <w:ind w:firstLine="0"/>
        <w:rPr>
          <w:rFonts w:hint="cs"/>
          <w:rtl/>
        </w:rPr>
      </w:pPr>
    </w:p>
    <w:p w14:paraId="1725752B" w14:textId="77777777" w:rsidR="00000000" w:rsidRDefault="00794C8A">
      <w:pPr>
        <w:pStyle w:val="SpeakerCon"/>
        <w:rPr>
          <w:rtl/>
        </w:rPr>
      </w:pPr>
      <w:bookmarkStart w:id="316" w:name="FS000001029T15_07_2003_18_29_22C"/>
      <w:bookmarkEnd w:id="316"/>
      <w:r>
        <w:rPr>
          <w:rtl/>
        </w:rPr>
        <w:t>מיכאל רצון (הליכוד):</w:t>
      </w:r>
    </w:p>
    <w:p w14:paraId="130CA4E7" w14:textId="77777777" w:rsidR="00000000" w:rsidRDefault="00794C8A">
      <w:pPr>
        <w:pStyle w:val="a"/>
        <w:rPr>
          <w:rtl/>
        </w:rPr>
      </w:pPr>
    </w:p>
    <w:p w14:paraId="671EE0D2" w14:textId="77777777" w:rsidR="00000000" w:rsidRDefault="00794C8A">
      <w:pPr>
        <w:pStyle w:val="a"/>
        <w:rPr>
          <w:rFonts w:hint="cs"/>
          <w:rtl/>
        </w:rPr>
      </w:pPr>
      <w:r>
        <w:rPr>
          <w:rFonts w:hint="cs"/>
          <w:rtl/>
        </w:rPr>
        <w:t>משום שבאמת אני מאמין לכם. אני מאמין לכם שאתם לא רוצים שנהיה פה בכלל.</w:t>
      </w:r>
    </w:p>
    <w:p w14:paraId="26A3CD41" w14:textId="77777777" w:rsidR="00000000" w:rsidRDefault="00794C8A">
      <w:pPr>
        <w:pStyle w:val="a"/>
        <w:ind w:firstLine="0"/>
        <w:rPr>
          <w:rFonts w:hint="cs"/>
          <w:rtl/>
        </w:rPr>
      </w:pPr>
    </w:p>
    <w:p w14:paraId="7505FED7" w14:textId="77777777" w:rsidR="00000000" w:rsidRDefault="00794C8A">
      <w:pPr>
        <w:pStyle w:val="ac"/>
        <w:rPr>
          <w:rtl/>
        </w:rPr>
      </w:pPr>
      <w:r>
        <w:rPr>
          <w:rFonts w:hint="eastAsia"/>
          <w:rtl/>
        </w:rPr>
        <w:t>טלב</w:t>
      </w:r>
      <w:r>
        <w:rPr>
          <w:rtl/>
        </w:rPr>
        <w:t xml:space="preserve"> אלסאנע (רע"ם):</w:t>
      </w:r>
    </w:p>
    <w:p w14:paraId="020E8235" w14:textId="77777777" w:rsidR="00000000" w:rsidRDefault="00794C8A">
      <w:pPr>
        <w:pStyle w:val="a"/>
        <w:rPr>
          <w:rFonts w:hint="cs"/>
          <w:rtl/>
        </w:rPr>
      </w:pPr>
    </w:p>
    <w:p w14:paraId="01A5E7BA" w14:textId="77777777" w:rsidR="00000000" w:rsidRDefault="00794C8A">
      <w:pPr>
        <w:pStyle w:val="a"/>
        <w:rPr>
          <w:rFonts w:hint="cs"/>
          <w:rtl/>
        </w:rPr>
      </w:pPr>
      <w:r>
        <w:rPr>
          <w:rFonts w:hint="cs"/>
          <w:rtl/>
        </w:rPr>
        <w:t>הגזמת. אנחנו מעריכים אותך.</w:t>
      </w:r>
    </w:p>
    <w:p w14:paraId="54B76E16" w14:textId="77777777" w:rsidR="00000000" w:rsidRDefault="00794C8A">
      <w:pPr>
        <w:pStyle w:val="a"/>
        <w:ind w:firstLine="0"/>
        <w:rPr>
          <w:rFonts w:hint="cs"/>
          <w:rtl/>
        </w:rPr>
      </w:pPr>
    </w:p>
    <w:p w14:paraId="1C073694" w14:textId="77777777" w:rsidR="00000000" w:rsidRDefault="00794C8A">
      <w:pPr>
        <w:pStyle w:val="SpeakerCon"/>
        <w:rPr>
          <w:rtl/>
        </w:rPr>
      </w:pPr>
      <w:bookmarkStart w:id="317" w:name="FS000001029T15_07_2003_18_29_57C"/>
      <w:bookmarkEnd w:id="317"/>
      <w:r>
        <w:rPr>
          <w:rtl/>
        </w:rPr>
        <w:t>מיכאל רצון (הליכוד):</w:t>
      </w:r>
    </w:p>
    <w:p w14:paraId="5BC58469" w14:textId="77777777" w:rsidR="00000000" w:rsidRDefault="00794C8A">
      <w:pPr>
        <w:pStyle w:val="a"/>
        <w:rPr>
          <w:rtl/>
        </w:rPr>
      </w:pPr>
    </w:p>
    <w:p w14:paraId="43759646" w14:textId="77777777" w:rsidR="00000000" w:rsidRDefault="00794C8A">
      <w:pPr>
        <w:pStyle w:val="a"/>
        <w:rPr>
          <w:rFonts w:hint="cs"/>
          <w:rtl/>
        </w:rPr>
      </w:pPr>
      <w:r>
        <w:rPr>
          <w:rFonts w:hint="cs"/>
          <w:rtl/>
        </w:rPr>
        <w:t xml:space="preserve">אבל </w:t>
      </w:r>
      <w:r>
        <w:rPr>
          <w:rFonts w:hint="cs"/>
          <w:rtl/>
        </w:rPr>
        <w:t xml:space="preserve">אני אומר, לא אתה. </w:t>
      </w:r>
    </w:p>
    <w:p w14:paraId="1112C503" w14:textId="77777777" w:rsidR="00000000" w:rsidRDefault="00794C8A">
      <w:pPr>
        <w:pStyle w:val="a"/>
        <w:ind w:firstLine="0"/>
        <w:rPr>
          <w:rFonts w:hint="cs"/>
          <w:rtl/>
        </w:rPr>
      </w:pPr>
    </w:p>
    <w:p w14:paraId="181CC5CE" w14:textId="77777777" w:rsidR="00000000" w:rsidRDefault="00794C8A">
      <w:pPr>
        <w:pStyle w:val="ac"/>
        <w:rPr>
          <w:rtl/>
        </w:rPr>
      </w:pPr>
      <w:r>
        <w:rPr>
          <w:rFonts w:hint="eastAsia"/>
          <w:rtl/>
        </w:rPr>
        <w:t>טלב</w:t>
      </w:r>
      <w:r>
        <w:rPr>
          <w:rtl/>
        </w:rPr>
        <w:t xml:space="preserve"> אלסאנע (רע"ם):</w:t>
      </w:r>
    </w:p>
    <w:p w14:paraId="22DD2EC7" w14:textId="77777777" w:rsidR="00000000" w:rsidRDefault="00794C8A">
      <w:pPr>
        <w:pStyle w:val="a"/>
        <w:rPr>
          <w:rFonts w:hint="cs"/>
          <w:rtl/>
        </w:rPr>
      </w:pPr>
    </w:p>
    <w:p w14:paraId="1A5851F3" w14:textId="77777777" w:rsidR="00000000" w:rsidRDefault="00794C8A">
      <w:pPr>
        <w:pStyle w:val="a"/>
        <w:rPr>
          <w:rFonts w:hint="cs"/>
          <w:rtl/>
        </w:rPr>
      </w:pPr>
      <w:r>
        <w:rPr>
          <w:rFonts w:hint="cs"/>
          <w:rtl/>
        </w:rPr>
        <w:t xml:space="preserve">- - - </w:t>
      </w:r>
    </w:p>
    <w:p w14:paraId="494C9FF5" w14:textId="77777777" w:rsidR="00000000" w:rsidRDefault="00794C8A">
      <w:pPr>
        <w:pStyle w:val="a"/>
        <w:ind w:firstLine="0"/>
        <w:rPr>
          <w:rFonts w:hint="cs"/>
          <w:rtl/>
        </w:rPr>
      </w:pPr>
    </w:p>
    <w:p w14:paraId="1BA15B30" w14:textId="77777777" w:rsidR="00000000" w:rsidRDefault="00794C8A">
      <w:pPr>
        <w:pStyle w:val="SpeakerCon"/>
        <w:rPr>
          <w:rtl/>
        </w:rPr>
      </w:pPr>
      <w:bookmarkStart w:id="318" w:name="FS000001029T15_07_2003_18_30_14C"/>
      <w:bookmarkEnd w:id="318"/>
      <w:r>
        <w:rPr>
          <w:rtl/>
        </w:rPr>
        <w:t>מיכאל רצון (הליכוד):</w:t>
      </w:r>
    </w:p>
    <w:p w14:paraId="18340A78" w14:textId="77777777" w:rsidR="00000000" w:rsidRDefault="00794C8A">
      <w:pPr>
        <w:pStyle w:val="a"/>
        <w:rPr>
          <w:rtl/>
        </w:rPr>
      </w:pPr>
    </w:p>
    <w:p w14:paraId="1F8262C1" w14:textId="77777777" w:rsidR="00000000" w:rsidRDefault="00794C8A">
      <w:pPr>
        <w:pStyle w:val="a"/>
        <w:rPr>
          <w:rFonts w:hint="cs"/>
          <w:rtl/>
        </w:rPr>
      </w:pPr>
      <w:r>
        <w:rPr>
          <w:rFonts w:hint="cs"/>
          <w:rtl/>
        </w:rPr>
        <w:t>אתה רוצה אותי פה?</w:t>
      </w:r>
    </w:p>
    <w:p w14:paraId="681352B0" w14:textId="77777777" w:rsidR="00000000" w:rsidRDefault="00794C8A">
      <w:pPr>
        <w:pStyle w:val="a"/>
        <w:ind w:firstLine="0"/>
        <w:rPr>
          <w:rFonts w:hint="cs"/>
          <w:rtl/>
        </w:rPr>
      </w:pPr>
    </w:p>
    <w:p w14:paraId="48581C34" w14:textId="77777777" w:rsidR="00000000" w:rsidRDefault="00794C8A">
      <w:pPr>
        <w:pStyle w:val="ac"/>
        <w:rPr>
          <w:rtl/>
        </w:rPr>
      </w:pPr>
      <w:r>
        <w:rPr>
          <w:rFonts w:hint="eastAsia"/>
          <w:rtl/>
        </w:rPr>
        <w:t>טלב</w:t>
      </w:r>
      <w:r>
        <w:rPr>
          <w:rtl/>
        </w:rPr>
        <w:t xml:space="preserve"> אלסאנע (רע"ם):</w:t>
      </w:r>
    </w:p>
    <w:p w14:paraId="773ED0CD" w14:textId="77777777" w:rsidR="00000000" w:rsidRDefault="00794C8A">
      <w:pPr>
        <w:pStyle w:val="a"/>
        <w:rPr>
          <w:rFonts w:hint="cs"/>
          <w:rtl/>
        </w:rPr>
      </w:pPr>
    </w:p>
    <w:p w14:paraId="3FDD477A" w14:textId="77777777" w:rsidR="00000000" w:rsidRDefault="00794C8A">
      <w:pPr>
        <w:pStyle w:val="a"/>
        <w:rPr>
          <w:rFonts w:hint="cs"/>
          <w:rtl/>
        </w:rPr>
      </w:pPr>
      <w:r>
        <w:rPr>
          <w:rFonts w:hint="cs"/>
          <w:rtl/>
        </w:rPr>
        <w:t>בוודאי.</w:t>
      </w:r>
    </w:p>
    <w:p w14:paraId="270BE8AA" w14:textId="77777777" w:rsidR="00000000" w:rsidRDefault="00794C8A">
      <w:pPr>
        <w:pStyle w:val="a"/>
        <w:ind w:firstLine="0"/>
        <w:rPr>
          <w:rFonts w:hint="cs"/>
          <w:rtl/>
        </w:rPr>
      </w:pPr>
    </w:p>
    <w:p w14:paraId="0EE99754" w14:textId="77777777" w:rsidR="00000000" w:rsidRDefault="00794C8A">
      <w:pPr>
        <w:pStyle w:val="SpeakerCon"/>
        <w:rPr>
          <w:rtl/>
        </w:rPr>
      </w:pPr>
      <w:bookmarkStart w:id="319" w:name="FS000001029T15_07_2003_18_30_23C"/>
      <w:bookmarkEnd w:id="319"/>
      <w:r>
        <w:rPr>
          <w:rtl/>
        </w:rPr>
        <w:t>מיכאל רצון (הליכוד):</w:t>
      </w:r>
    </w:p>
    <w:p w14:paraId="325F35A0" w14:textId="77777777" w:rsidR="00000000" w:rsidRDefault="00794C8A">
      <w:pPr>
        <w:pStyle w:val="a"/>
        <w:rPr>
          <w:rtl/>
        </w:rPr>
      </w:pPr>
    </w:p>
    <w:p w14:paraId="0999193D" w14:textId="77777777" w:rsidR="00000000" w:rsidRDefault="00794C8A">
      <w:pPr>
        <w:pStyle w:val="a"/>
        <w:rPr>
          <w:rFonts w:hint="cs"/>
          <w:rtl/>
        </w:rPr>
      </w:pPr>
      <w:r>
        <w:rPr>
          <w:rFonts w:hint="cs"/>
          <w:rtl/>
        </w:rPr>
        <w:t>יופי, אני ממש מאושר.</w:t>
      </w:r>
    </w:p>
    <w:p w14:paraId="5169F208" w14:textId="77777777" w:rsidR="00000000" w:rsidRDefault="00794C8A">
      <w:pPr>
        <w:pStyle w:val="a"/>
        <w:ind w:firstLine="0"/>
        <w:rPr>
          <w:rFonts w:hint="cs"/>
          <w:rtl/>
        </w:rPr>
      </w:pPr>
    </w:p>
    <w:p w14:paraId="6876F193" w14:textId="77777777" w:rsidR="00000000" w:rsidRDefault="00794C8A">
      <w:pPr>
        <w:pStyle w:val="ac"/>
        <w:rPr>
          <w:rtl/>
        </w:rPr>
      </w:pPr>
      <w:r>
        <w:rPr>
          <w:rFonts w:hint="eastAsia"/>
          <w:rtl/>
        </w:rPr>
        <w:t>טלב</w:t>
      </w:r>
      <w:r>
        <w:rPr>
          <w:rtl/>
        </w:rPr>
        <w:t xml:space="preserve"> אלסאנע (רע"ם):</w:t>
      </w:r>
    </w:p>
    <w:p w14:paraId="361E77FC" w14:textId="77777777" w:rsidR="00000000" w:rsidRDefault="00794C8A">
      <w:pPr>
        <w:pStyle w:val="a"/>
        <w:rPr>
          <w:rFonts w:hint="cs"/>
          <w:rtl/>
        </w:rPr>
      </w:pPr>
    </w:p>
    <w:p w14:paraId="49EDC162" w14:textId="77777777" w:rsidR="00000000" w:rsidRDefault="00794C8A">
      <w:pPr>
        <w:pStyle w:val="a"/>
        <w:rPr>
          <w:rFonts w:hint="cs"/>
          <w:rtl/>
        </w:rPr>
      </w:pPr>
      <w:r>
        <w:rPr>
          <w:rFonts w:hint="cs"/>
          <w:rtl/>
        </w:rPr>
        <w:t xml:space="preserve">אבל בגבולות 1967. אפילו שכן שלי בבאר-שבע. </w:t>
      </w:r>
    </w:p>
    <w:p w14:paraId="4120A757" w14:textId="77777777" w:rsidR="00000000" w:rsidRDefault="00794C8A">
      <w:pPr>
        <w:pStyle w:val="a"/>
        <w:ind w:firstLine="0"/>
        <w:rPr>
          <w:rFonts w:hint="cs"/>
          <w:rtl/>
        </w:rPr>
      </w:pPr>
    </w:p>
    <w:p w14:paraId="1CC08D2C" w14:textId="77777777" w:rsidR="00000000" w:rsidRDefault="00794C8A">
      <w:pPr>
        <w:pStyle w:val="SpeakerCon"/>
        <w:rPr>
          <w:rtl/>
        </w:rPr>
      </w:pPr>
      <w:bookmarkStart w:id="320" w:name="FS000001029T15_07_2003_18_30_39C"/>
      <w:bookmarkEnd w:id="320"/>
      <w:r>
        <w:rPr>
          <w:rtl/>
        </w:rPr>
        <w:t>מיכאל רצון (הליכוד):</w:t>
      </w:r>
    </w:p>
    <w:p w14:paraId="21F49F49" w14:textId="77777777" w:rsidR="00000000" w:rsidRDefault="00794C8A">
      <w:pPr>
        <w:pStyle w:val="a"/>
        <w:rPr>
          <w:rtl/>
        </w:rPr>
      </w:pPr>
    </w:p>
    <w:p w14:paraId="408F863E" w14:textId="77777777" w:rsidR="00000000" w:rsidRDefault="00794C8A">
      <w:pPr>
        <w:pStyle w:val="a"/>
        <w:rPr>
          <w:rFonts w:hint="cs"/>
          <w:rtl/>
        </w:rPr>
      </w:pPr>
      <w:r>
        <w:rPr>
          <w:rFonts w:hint="cs"/>
          <w:rtl/>
        </w:rPr>
        <w:t xml:space="preserve">בגבולות </w:t>
      </w:r>
      <w:r>
        <w:rPr>
          <w:rFonts w:hint="cs"/>
          <w:rtl/>
        </w:rPr>
        <w:t>1967? אני ממש מאושר עכשיו.</w:t>
      </w:r>
    </w:p>
    <w:p w14:paraId="5D1DC061" w14:textId="77777777" w:rsidR="00000000" w:rsidRDefault="00794C8A">
      <w:pPr>
        <w:pStyle w:val="a"/>
        <w:ind w:firstLine="0"/>
        <w:rPr>
          <w:rFonts w:hint="cs"/>
          <w:rtl/>
        </w:rPr>
      </w:pPr>
    </w:p>
    <w:p w14:paraId="596A2A7E" w14:textId="77777777" w:rsidR="00000000" w:rsidRDefault="00794C8A">
      <w:pPr>
        <w:pStyle w:val="ac"/>
        <w:rPr>
          <w:rtl/>
        </w:rPr>
      </w:pPr>
      <w:r>
        <w:rPr>
          <w:rFonts w:hint="eastAsia"/>
          <w:rtl/>
        </w:rPr>
        <w:t>עזמי</w:t>
      </w:r>
      <w:r>
        <w:rPr>
          <w:rtl/>
        </w:rPr>
        <w:t xml:space="preserve"> בשארה (בל"ד):</w:t>
      </w:r>
    </w:p>
    <w:p w14:paraId="58ED1B22" w14:textId="77777777" w:rsidR="00000000" w:rsidRDefault="00794C8A">
      <w:pPr>
        <w:pStyle w:val="a"/>
        <w:rPr>
          <w:rFonts w:hint="cs"/>
          <w:rtl/>
        </w:rPr>
      </w:pPr>
    </w:p>
    <w:p w14:paraId="1B36CEC1" w14:textId="77777777" w:rsidR="00000000" w:rsidRDefault="00794C8A">
      <w:pPr>
        <w:pStyle w:val="a"/>
        <w:rPr>
          <w:rFonts w:hint="cs"/>
          <w:rtl/>
        </w:rPr>
      </w:pPr>
      <w:r>
        <w:rPr>
          <w:rFonts w:hint="cs"/>
          <w:rtl/>
        </w:rPr>
        <w:t>אתה לא מאושר?</w:t>
      </w:r>
    </w:p>
    <w:p w14:paraId="20A68F11" w14:textId="77777777" w:rsidR="00000000" w:rsidRDefault="00794C8A">
      <w:pPr>
        <w:pStyle w:val="a"/>
        <w:ind w:firstLine="0"/>
        <w:rPr>
          <w:rFonts w:hint="cs"/>
          <w:rtl/>
        </w:rPr>
      </w:pPr>
    </w:p>
    <w:p w14:paraId="30CB478F" w14:textId="77777777" w:rsidR="00000000" w:rsidRDefault="00794C8A">
      <w:pPr>
        <w:pStyle w:val="SpeakerCon"/>
        <w:rPr>
          <w:rtl/>
        </w:rPr>
      </w:pPr>
      <w:bookmarkStart w:id="321" w:name="FS000001029T15_07_2003_18_30_59C"/>
      <w:bookmarkEnd w:id="321"/>
      <w:r>
        <w:rPr>
          <w:rtl/>
        </w:rPr>
        <w:t>מיכאל רצון (הליכוד):</w:t>
      </w:r>
    </w:p>
    <w:p w14:paraId="0184FE43" w14:textId="77777777" w:rsidR="00000000" w:rsidRDefault="00794C8A">
      <w:pPr>
        <w:pStyle w:val="a"/>
        <w:rPr>
          <w:rtl/>
        </w:rPr>
      </w:pPr>
    </w:p>
    <w:p w14:paraId="661B047D" w14:textId="77777777" w:rsidR="00000000" w:rsidRDefault="00794C8A">
      <w:pPr>
        <w:pStyle w:val="a"/>
        <w:rPr>
          <w:rFonts w:hint="cs"/>
          <w:rtl/>
        </w:rPr>
      </w:pPr>
      <w:r>
        <w:rPr>
          <w:rFonts w:hint="cs"/>
          <w:rtl/>
        </w:rPr>
        <w:t xml:space="preserve">שאתה רוצה אותי? </w:t>
      </w:r>
    </w:p>
    <w:p w14:paraId="35881970" w14:textId="77777777" w:rsidR="00000000" w:rsidRDefault="00794C8A">
      <w:pPr>
        <w:pStyle w:val="a"/>
        <w:ind w:firstLine="0"/>
        <w:rPr>
          <w:rFonts w:hint="cs"/>
          <w:rtl/>
        </w:rPr>
      </w:pPr>
    </w:p>
    <w:p w14:paraId="41449D74" w14:textId="77777777" w:rsidR="00000000" w:rsidRDefault="00794C8A">
      <w:pPr>
        <w:pStyle w:val="ac"/>
        <w:rPr>
          <w:rtl/>
        </w:rPr>
      </w:pPr>
      <w:r>
        <w:rPr>
          <w:rFonts w:hint="eastAsia"/>
          <w:rtl/>
        </w:rPr>
        <w:t>עזמי</w:t>
      </w:r>
      <w:r>
        <w:rPr>
          <w:rtl/>
        </w:rPr>
        <w:t xml:space="preserve"> בשארה (בל"ד):</w:t>
      </w:r>
    </w:p>
    <w:p w14:paraId="005934B9" w14:textId="77777777" w:rsidR="00000000" w:rsidRDefault="00794C8A">
      <w:pPr>
        <w:pStyle w:val="a"/>
        <w:rPr>
          <w:rFonts w:hint="cs"/>
          <w:rtl/>
        </w:rPr>
      </w:pPr>
    </w:p>
    <w:p w14:paraId="79485EEA" w14:textId="77777777" w:rsidR="00000000" w:rsidRDefault="00794C8A">
      <w:pPr>
        <w:pStyle w:val="a"/>
        <w:rPr>
          <w:rFonts w:hint="cs"/>
          <w:rtl/>
        </w:rPr>
      </w:pPr>
      <w:r>
        <w:rPr>
          <w:rFonts w:hint="cs"/>
          <w:rtl/>
        </w:rPr>
        <w:t>כן.</w:t>
      </w:r>
    </w:p>
    <w:p w14:paraId="686E42AC" w14:textId="77777777" w:rsidR="00000000" w:rsidRDefault="00794C8A">
      <w:pPr>
        <w:pStyle w:val="a"/>
        <w:ind w:firstLine="0"/>
        <w:rPr>
          <w:rFonts w:hint="cs"/>
          <w:rtl/>
        </w:rPr>
      </w:pPr>
    </w:p>
    <w:p w14:paraId="6900BEE3" w14:textId="77777777" w:rsidR="00000000" w:rsidRDefault="00794C8A">
      <w:pPr>
        <w:pStyle w:val="SpeakerCon"/>
        <w:rPr>
          <w:rFonts w:hint="cs"/>
          <w:rtl/>
        </w:rPr>
      </w:pPr>
      <w:bookmarkStart w:id="322" w:name="FS000001029T15_07_2003_18_31_30C"/>
      <w:bookmarkEnd w:id="322"/>
      <w:r>
        <w:rPr>
          <w:rtl/>
        </w:rPr>
        <w:t>מיכאל רצון (הליכוד):</w:t>
      </w:r>
    </w:p>
    <w:p w14:paraId="5CA7F4B6" w14:textId="77777777" w:rsidR="00000000" w:rsidRDefault="00794C8A">
      <w:pPr>
        <w:pStyle w:val="a"/>
        <w:rPr>
          <w:rFonts w:hint="cs"/>
          <w:rtl/>
        </w:rPr>
      </w:pPr>
    </w:p>
    <w:p w14:paraId="3263D9B0" w14:textId="77777777" w:rsidR="00000000" w:rsidRDefault="00794C8A">
      <w:pPr>
        <w:pStyle w:val="a"/>
        <w:rPr>
          <w:rFonts w:hint="cs"/>
          <w:rtl/>
        </w:rPr>
      </w:pPr>
      <w:r>
        <w:rPr>
          <w:rFonts w:hint="cs"/>
          <w:rtl/>
        </w:rPr>
        <w:t xml:space="preserve">אני תמיד מאושר. אבל למה אתה לא מסכים לזה, חבר הכנסת בשארה? </w:t>
      </w:r>
    </w:p>
    <w:p w14:paraId="3BA2FA2C" w14:textId="77777777" w:rsidR="00000000" w:rsidRDefault="00794C8A">
      <w:pPr>
        <w:pStyle w:val="a"/>
        <w:ind w:firstLine="0"/>
        <w:rPr>
          <w:rFonts w:hint="cs"/>
          <w:rtl/>
        </w:rPr>
      </w:pPr>
    </w:p>
    <w:p w14:paraId="76643D87" w14:textId="77777777" w:rsidR="00000000" w:rsidRDefault="00794C8A">
      <w:pPr>
        <w:pStyle w:val="ac"/>
        <w:rPr>
          <w:rtl/>
        </w:rPr>
      </w:pPr>
      <w:r>
        <w:rPr>
          <w:rFonts w:hint="eastAsia"/>
          <w:rtl/>
        </w:rPr>
        <w:t>עזמי</w:t>
      </w:r>
      <w:r>
        <w:rPr>
          <w:rtl/>
        </w:rPr>
        <w:t xml:space="preserve"> בשארה (בל"ד):</w:t>
      </w:r>
    </w:p>
    <w:p w14:paraId="7E99522F" w14:textId="77777777" w:rsidR="00000000" w:rsidRDefault="00794C8A">
      <w:pPr>
        <w:pStyle w:val="a"/>
        <w:rPr>
          <w:rFonts w:hint="cs"/>
          <w:rtl/>
        </w:rPr>
      </w:pPr>
    </w:p>
    <w:p w14:paraId="5AF2D5E0" w14:textId="77777777" w:rsidR="00000000" w:rsidRDefault="00794C8A">
      <w:pPr>
        <w:pStyle w:val="a"/>
        <w:rPr>
          <w:rFonts w:hint="cs"/>
          <w:rtl/>
        </w:rPr>
      </w:pPr>
      <w:r>
        <w:rPr>
          <w:rFonts w:hint="cs"/>
          <w:rtl/>
        </w:rPr>
        <w:t>ודאי שאני מסכים.</w:t>
      </w:r>
    </w:p>
    <w:p w14:paraId="3103D582" w14:textId="77777777" w:rsidR="00000000" w:rsidRDefault="00794C8A">
      <w:pPr>
        <w:pStyle w:val="a"/>
        <w:ind w:firstLine="0"/>
        <w:rPr>
          <w:rFonts w:hint="cs"/>
          <w:rtl/>
        </w:rPr>
      </w:pPr>
    </w:p>
    <w:p w14:paraId="7B229B9D" w14:textId="77777777" w:rsidR="00000000" w:rsidRDefault="00794C8A">
      <w:pPr>
        <w:pStyle w:val="SpeakerCon"/>
        <w:rPr>
          <w:rtl/>
        </w:rPr>
      </w:pPr>
      <w:bookmarkStart w:id="323" w:name="FS000001029T15_07_2003_18_31_56C"/>
      <w:bookmarkEnd w:id="323"/>
      <w:r>
        <w:rPr>
          <w:rtl/>
        </w:rPr>
        <w:t>מיכאל ר</w:t>
      </w:r>
      <w:r>
        <w:rPr>
          <w:rtl/>
        </w:rPr>
        <w:t>צון (הליכוד):</w:t>
      </w:r>
    </w:p>
    <w:p w14:paraId="79B8C97F" w14:textId="77777777" w:rsidR="00000000" w:rsidRDefault="00794C8A">
      <w:pPr>
        <w:pStyle w:val="a"/>
        <w:rPr>
          <w:rtl/>
        </w:rPr>
      </w:pPr>
    </w:p>
    <w:p w14:paraId="411709E5" w14:textId="77777777" w:rsidR="00000000" w:rsidRDefault="00794C8A">
      <w:pPr>
        <w:pStyle w:val="a"/>
        <w:rPr>
          <w:rFonts w:hint="cs"/>
          <w:rtl/>
        </w:rPr>
      </w:pPr>
      <w:r>
        <w:rPr>
          <w:rFonts w:hint="cs"/>
          <w:rtl/>
        </w:rPr>
        <w:t>אני אומר לכם יותר מזה: מפת הדרכים מדברת על הקוורטט. הרי אתם אמרתם שאתם רוצים התערבות בין-לאומית. איפה חבר הכנסת שריד? שמעתי אותו בכל הקדנציה הקודמת. אמר שהוא רוצה התערבות בין-לאומית, והנה יש קוורטט.</w:t>
      </w:r>
    </w:p>
    <w:p w14:paraId="2BE35A4E" w14:textId="77777777" w:rsidR="00000000" w:rsidRDefault="00794C8A">
      <w:pPr>
        <w:pStyle w:val="a"/>
        <w:ind w:firstLine="0"/>
        <w:rPr>
          <w:rFonts w:hint="cs"/>
          <w:rtl/>
        </w:rPr>
      </w:pPr>
    </w:p>
    <w:p w14:paraId="4C0C1A15" w14:textId="77777777" w:rsidR="00000000" w:rsidRDefault="00794C8A">
      <w:pPr>
        <w:pStyle w:val="ac"/>
        <w:rPr>
          <w:rtl/>
        </w:rPr>
      </w:pPr>
      <w:r>
        <w:rPr>
          <w:rFonts w:hint="eastAsia"/>
          <w:rtl/>
        </w:rPr>
        <w:t>טלב</w:t>
      </w:r>
      <w:r>
        <w:rPr>
          <w:rtl/>
        </w:rPr>
        <w:t xml:space="preserve"> אלסאנע (רע"ם):</w:t>
      </w:r>
    </w:p>
    <w:p w14:paraId="075176DE" w14:textId="77777777" w:rsidR="00000000" w:rsidRDefault="00794C8A">
      <w:pPr>
        <w:pStyle w:val="a"/>
        <w:rPr>
          <w:rFonts w:hint="cs"/>
          <w:rtl/>
        </w:rPr>
      </w:pPr>
    </w:p>
    <w:p w14:paraId="5B49D0F4" w14:textId="77777777" w:rsidR="00000000" w:rsidRDefault="00794C8A">
      <w:pPr>
        <w:pStyle w:val="a"/>
        <w:rPr>
          <w:rFonts w:hint="cs"/>
          <w:rtl/>
        </w:rPr>
      </w:pPr>
      <w:r>
        <w:rPr>
          <w:rFonts w:hint="cs"/>
          <w:rtl/>
        </w:rPr>
        <w:t>מה רע בקוורטט?</w:t>
      </w:r>
    </w:p>
    <w:p w14:paraId="39E20439" w14:textId="77777777" w:rsidR="00000000" w:rsidRDefault="00794C8A">
      <w:pPr>
        <w:pStyle w:val="a"/>
        <w:ind w:firstLine="0"/>
        <w:rPr>
          <w:rFonts w:hint="cs"/>
          <w:rtl/>
        </w:rPr>
      </w:pPr>
    </w:p>
    <w:p w14:paraId="2EC8C18B" w14:textId="77777777" w:rsidR="00000000" w:rsidRDefault="00794C8A">
      <w:pPr>
        <w:pStyle w:val="SpeakerCon"/>
        <w:rPr>
          <w:rtl/>
        </w:rPr>
      </w:pPr>
      <w:bookmarkStart w:id="324" w:name="FS000001029T15_07_2003_18_32_56C"/>
      <w:bookmarkEnd w:id="324"/>
      <w:r>
        <w:rPr>
          <w:rtl/>
        </w:rPr>
        <w:t>מיכאל</w:t>
      </w:r>
      <w:r>
        <w:rPr>
          <w:rtl/>
        </w:rPr>
        <w:t xml:space="preserve"> רצון (הליכוד):</w:t>
      </w:r>
    </w:p>
    <w:p w14:paraId="66B5CC3B" w14:textId="77777777" w:rsidR="00000000" w:rsidRDefault="00794C8A">
      <w:pPr>
        <w:pStyle w:val="a"/>
        <w:rPr>
          <w:rtl/>
        </w:rPr>
      </w:pPr>
    </w:p>
    <w:p w14:paraId="6768F25C" w14:textId="77777777" w:rsidR="00000000" w:rsidRDefault="00794C8A">
      <w:pPr>
        <w:pStyle w:val="a"/>
        <w:rPr>
          <w:rFonts w:hint="cs"/>
          <w:rtl/>
        </w:rPr>
      </w:pPr>
      <w:r>
        <w:rPr>
          <w:rFonts w:hint="cs"/>
          <w:rtl/>
        </w:rPr>
        <w:t>אבל חבר הכנסת שריד יכול לתמוך במה שאומרת ממשלת ישראל או במה שאומר אריק שרון? מה פתאום.</w:t>
      </w:r>
    </w:p>
    <w:p w14:paraId="4026A816" w14:textId="77777777" w:rsidR="00000000" w:rsidRDefault="00794C8A">
      <w:pPr>
        <w:pStyle w:val="a"/>
        <w:ind w:firstLine="0"/>
        <w:rPr>
          <w:rFonts w:hint="cs"/>
          <w:rtl/>
        </w:rPr>
      </w:pPr>
    </w:p>
    <w:p w14:paraId="260B26B7" w14:textId="77777777" w:rsidR="00000000" w:rsidRDefault="00794C8A">
      <w:pPr>
        <w:pStyle w:val="ac"/>
        <w:rPr>
          <w:rtl/>
        </w:rPr>
      </w:pPr>
      <w:r>
        <w:rPr>
          <w:rFonts w:hint="eastAsia"/>
          <w:rtl/>
        </w:rPr>
        <w:t>טלב</w:t>
      </w:r>
      <w:r>
        <w:rPr>
          <w:rtl/>
        </w:rPr>
        <w:t xml:space="preserve"> אלסאנע (רע"ם):</w:t>
      </w:r>
    </w:p>
    <w:p w14:paraId="14D90257" w14:textId="77777777" w:rsidR="00000000" w:rsidRDefault="00794C8A">
      <w:pPr>
        <w:pStyle w:val="a"/>
        <w:rPr>
          <w:rFonts w:hint="cs"/>
          <w:rtl/>
        </w:rPr>
      </w:pPr>
    </w:p>
    <w:p w14:paraId="643B7E7F" w14:textId="77777777" w:rsidR="00000000" w:rsidRDefault="00794C8A">
      <w:pPr>
        <w:pStyle w:val="a"/>
        <w:rPr>
          <w:rFonts w:hint="cs"/>
          <w:rtl/>
        </w:rPr>
      </w:pPr>
      <w:r>
        <w:rPr>
          <w:rFonts w:hint="cs"/>
          <w:rtl/>
        </w:rPr>
        <w:t xml:space="preserve">מה רע בקוורטט? </w:t>
      </w:r>
    </w:p>
    <w:p w14:paraId="5970C57F" w14:textId="77777777" w:rsidR="00000000" w:rsidRDefault="00794C8A">
      <w:pPr>
        <w:pStyle w:val="a"/>
        <w:ind w:firstLine="0"/>
        <w:rPr>
          <w:rFonts w:hint="cs"/>
          <w:rtl/>
        </w:rPr>
      </w:pPr>
    </w:p>
    <w:p w14:paraId="56558089" w14:textId="77777777" w:rsidR="00000000" w:rsidRDefault="00794C8A">
      <w:pPr>
        <w:pStyle w:val="SpeakerCon"/>
        <w:rPr>
          <w:rtl/>
        </w:rPr>
      </w:pPr>
      <w:bookmarkStart w:id="325" w:name="FS000001029T15_07_2003_18_33_33C"/>
      <w:bookmarkEnd w:id="325"/>
      <w:r>
        <w:rPr>
          <w:rtl/>
        </w:rPr>
        <w:t>מיכאל רצון (הליכוד):</w:t>
      </w:r>
    </w:p>
    <w:p w14:paraId="2930FB16" w14:textId="77777777" w:rsidR="00000000" w:rsidRDefault="00794C8A">
      <w:pPr>
        <w:pStyle w:val="a"/>
        <w:rPr>
          <w:rtl/>
        </w:rPr>
      </w:pPr>
    </w:p>
    <w:p w14:paraId="571D435F" w14:textId="77777777" w:rsidR="00000000" w:rsidRDefault="00794C8A">
      <w:pPr>
        <w:pStyle w:val="a"/>
        <w:rPr>
          <w:rFonts w:hint="cs"/>
          <w:rtl/>
        </w:rPr>
      </w:pPr>
      <w:r>
        <w:rPr>
          <w:rFonts w:hint="cs"/>
          <w:rtl/>
        </w:rPr>
        <w:t xml:space="preserve">למה? משום שיוסי שריד הפך להיות בלתי רלוונטי גם בבחירות וגם היום. </w:t>
      </w:r>
    </w:p>
    <w:p w14:paraId="18AE7F30" w14:textId="77777777" w:rsidR="00000000" w:rsidRDefault="00794C8A">
      <w:pPr>
        <w:pStyle w:val="a"/>
        <w:ind w:firstLine="0"/>
        <w:rPr>
          <w:rFonts w:hint="cs"/>
          <w:rtl/>
        </w:rPr>
      </w:pPr>
    </w:p>
    <w:p w14:paraId="79520896" w14:textId="77777777" w:rsidR="00000000" w:rsidRDefault="00794C8A">
      <w:pPr>
        <w:pStyle w:val="ac"/>
        <w:rPr>
          <w:rtl/>
        </w:rPr>
      </w:pPr>
      <w:r>
        <w:rPr>
          <w:rFonts w:hint="eastAsia"/>
          <w:rtl/>
        </w:rPr>
        <w:t>עסאם</w:t>
      </w:r>
      <w:r>
        <w:rPr>
          <w:rtl/>
        </w:rPr>
        <w:t xml:space="preserve"> מח'ול (חד"ש-תע"ל):</w:t>
      </w:r>
    </w:p>
    <w:p w14:paraId="5B204C84" w14:textId="77777777" w:rsidR="00000000" w:rsidRDefault="00794C8A">
      <w:pPr>
        <w:pStyle w:val="a"/>
        <w:rPr>
          <w:rFonts w:hint="cs"/>
          <w:rtl/>
        </w:rPr>
      </w:pPr>
    </w:p>
    <w:p w14:paraId="01243EB2" w14:textId="77777777" w:rsidR="00000000" w:rsidRDefault="00794C8A">
      <w:pPr>
        <w:pStyle w:val="a"/>
        <w:rPr>
          <w:rFonts w:hint="cs"/>
          <w:rtl/>
        </w:rPr>
      </w:pPr>
      <w:r>
        <w:rPr>
          <w:rFonts w:hint="cs"/>
          <w:rtl/>
        </w:rPr>
        <w:t>גם ערפאת וגם יוסי שריד.</w:t>
      </w:r>
    </w:p>
    <w:p w14:paraId="6685E4DD" w14:textId="77777777" w:rsidR="00000000" w:rsidRDefault="00794C8A">
      <w:pPr>
        <w:pStyle w:val="a"/>
        <w:ind w:firstLine="0"/>
        <w:rPr>
          <w:rFonts w:hint="cs"/>
          <w:rtl/>
        </w:rPr>
      </w:pPr>
    </w:p>
    <w:p w14:paraId="39A9E6F3" w14:textId="77777777" w:rsidR="00000000" w:rsidRDefault="00794C8A">
      <w:pPr>
        <w:pStyle w:val="SpeakerCon"/>
        <w:rPr>
          <w:rtl/>
        </w:rPr>
      </w:pPr>
      <w:bookmarkStart w:id="326" w:name="FS000001029T15_07_2003_18_33_56C"/>
      <w:bookmarkEnd w:id="326"/>
      <w:r>
        <w:rPr>
          <w:rtl/>
        </w:rPr>
        <w:t>מיכאל רצון (הליכוד):</w:t>
      </w:r>
    </w:p>
    <w:p w14:paraId="460DD676" w14:textId="77777777" w:rsidR="00000000" w:rsidRDefault="00794C8A">
      <w:pPr>
        <w:pStyle w:val="a"/>
        <w:rPr>
          <w:rtl/>
        </w:rPr>
      </w:pPr>
    </w:p>
    <w:p w14:paraId="1BE95312" w14:textId="77777777" w:rsidR="00000000" w:rsidRDefault="00794C8A">
      <w:pPr>
        <w:pStyle w:val="a"/>
        <w:rPr>
          <w:rFonts w:hint="cs"/>
          <w:rtl/>
        </w:rPr>
      </w:pPr>
      <w:r>
        <w:rPr>
          <w:rFonts w:hint="cs"/>
          <w:rtl/>
        </w:rPr>
        <w:t xml:space="preserve">רגע, נגיע אליהם. </w:t>
      </w:r>
    </w:p>
    <w:p w14:paraId="6124AA16" w14:textId="77777777" w:rsidR="00000000" w:rsidRDefault="00794C8A">
      <w:pPr>
        <w:pStyle w:val="a"/>
        <w:ind w:firstLine="0"/>
        <w:rPr>
          <w:rFonts w:hint="cs"/>
          <w:rtl/>
        </w:rPr>
      </w:pPr>
    </w:p>
    <w:p w14:paraId="569DF1F2" w14:textId="77777777" w:rsidR="00000000" w:rsidRDefault="00794C8A">
      <w:pPr>
        <w:pStyle w:val="ac"/>
        <w:rPr>
          <w:rtl/>
        </w:rPr>
      </w:pPr>
      <w:r>
        <w:rPr>
          <w:rFonts w:hint="eastAsia"/>
          <w:rtl/>
        </w:rPr>
        <w:t>טלב</w:t>
      </w:r>
      <w:r>
        <w:rPr>
          <w:rtl/>
        </w:rPr>
        <w:t xml:space="preserve"> אלסאנע (רע"ם):</w:t>
      </w:r>
    </w:p>
    <w:p w14:paraId="0457B699" w14:textId="77777777" w:rsidR="00000000" w:rsidRDefault="00794C8A">
      <w:pPr>
        <w:pStyle w:val="a"/>
        <w:rPr>
          <w:rFonts w:hint="cs"/>
          <w:rtl/>
        </w:rPr>
      </w:pPr>
    </w:p>
    <w:p w14:paraId="3404AB5A" w14:textId="77777777" w:rsidR="00000000" w:rsidRDefault="00794C8A">
      <w:pPr>
        <w:pStyle w:val="a"/>
        <w:rPr>
          <w:rFonts w:hint="cs"/>
          <w:rtl/>
        </w:rPr>
      </w:pPr>
      <w:r>
        <w:rPr>
          <w:rFonts w:hint="cs"/>
          <w:rtl/>
        </w:rPr>
        <w:t xml:space="preserve">סגן השר מיכאל רצון, למה אתם מתנגדים למעורבות של האו"ם, כאשר הוא החליט על הקמת מדינת ישראל? </w:t>
      </w:r>
    </w:p>
    <w:p w14:paraId="322E7623" w14:textId="77777777" w:rsidR="00000000" w:rsidRDefault="00794C8A">
      <w:pPr>
        <w:pStyle w:val="a"/>
        <w:ind w:firstLine="0"/>
        <w:rPr>
          <w:rFonts w:hint="cs"/>
          <w:rtl/>
        </w:rPr>
      </w:pPr>
    </w:p>
    <w:p w14:paraId="3B76D968" w14:textId="77777777" w:rsidR="00000000" w:rsidRDefault="00794C8A">
      <w:pPr>
        <w:pStyle w:val="SpeakerCon"/>
        <w:rPr>
          <w:rtl/>
        </w:rPr>
      </w:pPr>
      <w:bookmarkStart w:id="327" w:name="FS000001029T15_07_2003_18_34_33C"/>
      <w:bookmarkEnd w:id="327"/>
      <w:r>
        <w:rPr>
          <w:rtl/>
        </w:rPr>
        <w:t>מיכאל רצון (הליכוד):</w:t>
      </w:r>
    </w:p>
    <w:p w14:paraId="597F4990" w14:textId="77777777" w:rsidR="00000000" w:rsidRDefault="00794C8A">
      <w:pPr>
        <w:pStyle w:val="a"/>
        <w:rPr>
          <w:rtl/>
        </w:rPr>
      </w:pPr>
    </w:p>
    <w:p w14:paraId="033610E7" w14:textId="77777777" w:rsidR="00000000" w:rsidRDefault="00794C8A">
      <w:pPr>
        <w:pStyle w:val="a"/>
        <w:rPr>
          <w:rFonts w:hint="cs"/>
          <w:rtl/>
        </w:rPr>
      </w:pPr>
      <w:r>
        <w:rPr>
          <w:rFonts w:hint="cs"/>
          <w:rtl/>
        </w:rPr>
        <w:t xml:space="preserve">הרי מאז שאנחנו מכירים את האו"ם הזה, עוד לא ראיתי החלטה </w:t>
      </w:r>
      <w:r>
        <w:rPr>
          <w:rFonts w:hint="cs"/>
          <w:rtl/>
        </w:rPr>
        <w:t>אחת שהיתה החלטה מאוזנת, אובייקטיבית.</w:t>
      </w:r>
    </w:p>
    <w:p w14:paraId="4C331D7F" w14:textId="77777777" w:rsidR="00000000" w:rsidRDefault="00794C8A">
      <w:pPr>
        <w:pStyle w:val="a"/>
        <w:ind w:firstLine="0"/>
        <w:rPr>
          <w:rFonts w:hint="cs"/>
          <w:rtl/>
        </w:rPr>
      </w:pPr>
    </w:p>
    <w:p w14:paraId="5FFF7817" w14:textId="77777777" w:rsidR="00000000" w:rsidRDefault="00794C8A">
      <w:pPr>
        <w:pStyle w:val="ac"/>
        <w:rPr>
          <w:rtl/>
        </w:rPr>
      </w:pPr>
      <w:r>
        <w:rPr>
          <w:rFonts w:hint="eastAsia"/>
          <w:rtl/>
        </w:rPr>
        <w:t>טלב</w:t>
      </w:r>
      <w:r>
        <w:rPr>
          <w:rtl/>
        </w:rPr>
        <w:t xml:space="preserve"> אלסאנע (רע"ם):</w:t>
      </w:r>
    </w:p>
    <w:p w14:paraId="66AEEADC" w14:textId="77777777" w:rsidR="00000000" w:rsidRDefault="00794C8A">
      <w:pPr>
        <w:pStyle w:val="a"/>
        <w:rPr>
          <w:rFonts w:hint="cs"/>
          <w:rtl/>
        </w:rPr>
      </w:pPr>
    </w:p>
    <w:p w14:paraId="5F74F853" w14:textId="77777777" w:rsidR="00000000" w:rsidRDefault="00794C8A">
      <w:pPr>
        <w:pStyle w:val="a"/>
        <w:rPr>
          <w:rFonts w:hint="cs"/>
          <w:rtl/>
        </w:rPr>
      </w:pPr>
      <w:r>
        <w:rPr>
          <w:rFonts w:hint="cs"/>
          <w:rtl/>
        </w:rPr>
        <w:t xml:space="preserve">החלטת החלוקה. </w:t>
      </w:r>
    </w:p>
    <w:p w14:paraId="25677267" w14:textId="77777777" w:rsidR="00000000" w:rsidRDefault="00794C8A">
      <w:pPr>
        <w:pStyle w:val="a"/>
        <w:ind w:firstLine="0"/>
        <w:rPr>
          <w:rFonts w:hint="cs"/>
          <w:rtl/>
        </w:rPr>
      </w:pPr>
    </w:p>
    <w:p w14:paraId="0C9CA2A0" w14:textId="77777777" w:rsidR="00000000" w:rsidRDefault="00794C8A">
      <w:pPr>
        <w:pStyle w:val="SpeakerCon"/>
        <w:rPr>
          <w:rtl/>
        </w:rPr>
      </w:pPr>
      <w:bookmarkStart w:id="328" w:name="FS000001029T15_07_2003_18_35_00C"/>
      <w:bookmarkEnd w:id="328"/>
      <w:r>
        <w:rPr>
          <w:rtl/>
        </w:rPr>
        <w:t>מיכאל רצון (הליכוד):</w:t>
      </w:r>
    </w:p>
    <w:p w14:paraId="7017995B" w14:textId="77777777" w:rsidR="00000000" w:rsidRDefault="00794C8A">
      <w:pPr>
        <w:pStyle w:val="a"/>
        <w:rPr>
          <w:rtl/>
        </w:rPr>
      </w:pPr>
    </w:p>
    <w:p w14:paraId="546331F7" w14:textId="77777777" w:rsidR="00000000" w:rsidRDefault="00794C8A">
      <w:pPr>
        <w:pStyle w:val="a"/>
        <w:rPr>
          <w:rFonts w:hint="cs"/>
          <w:rtl/>
        </w:rPr>
      </w:pPr>
      <w:r>
        <w:rPr>
          <w:rFonts w:hint="cs"/>
          <w:rtl/>
        </w:rPr>
        <w:t xml:space="preserve">החלוקה? אתם יכולים לבכות על חלב שנשפך, על טעות שלא קיימתם. </w:t>
      </w:r>
    </w:p>
    <w:p w14:paraId="7C80BEF2" w14:textId="77777777" w:rsidR="00000000" w:rsidRDefault="00794C8A">
      <w:pPr>
        <w:pStyle w:val="a"/>
        <w:ind w:firstLine="0"/>
        <w:rPr>
          <w:rFonts w:hint="cs"/>
          <w:rtl/>
        </w:rPr>
      </w:pPr>
    </w:p>
    <w:p w14:paraId="722A5188" w14:textId="77777777" w:rsidR="00000000" w:rsidRDefault="00794C8A">
      <w:pPr>
        <w:pStyle w:val="ad"/>
        <w:rPr>
          <w:rtl/>
        </w:rPr>
      </w:pPr>
      <w:r>
        <w:rPr>
          <w:rtl/>
        </w:rPr>
        <w:t>היו"ר מיכאל נודלמן:</w:t>
      </w:r>
    </w:p>
    <w:p w14:paraId="5C86C5EA" w14:textId="77777777" w:rsidR="00000000" w:rsidRDefault="00794C8A">
      <w:pPr>
        <w:pStyle w:val="a"/>
        <w:rPr>
          <w:rtl/>
        </w:rPr>
      </w:pPr>
    </w:p>
    <w:p w14:paraId="3963976C" w14:textId="77777777" w:rsidR="00000000" w:rsidRDefault="00794C8A">
      <w:pPr>
        <w:pStyle w:val="a"/>
        <w:rPr>
          <w:rFonts w:hint="cs"/>
          <w:rtl/>
        </w:rPr>
      </w:pPr>
      <w:r>
        <w:rPr>
          <w:rFonts w:hint="cs"/>
          <w:rtl/>
        </w:rPr>
        <w:t>אל תתייחס אליהם.</w:t>
      </w:r>
    </w:p>
    <w:p w14:paraId="3CB4D5EA" w14:textId="77777777" w:rsidR="00000000" w:rsidRDefault="00794C8A">
      <w:pPr>
        <w:pStyle w:val="a"/>
        <w:ind w:firstLine="0"/>
        <w:rPr>
          <w:rFonts w:hint="cs"/>
          <w:rtl/>
        </w:rPr>
      </w:pPr>
    </w:p>
    <w:p w14:paraId="007F3705" w14:textId="77777777" w:rsidR="00000000" w:rsidRDefault="00794C8A">
      <w:pPr>
        <w:pStyle w:val="SpeakerCon"/>
        <w:rPr>
          <w:rtl/>
        </w:rPr>
      </w:pPr>
      <w:bookmarkStart w:id="329" w:name="FS000001029T15_07_2003_18_35_44C"/>
      <w:bookmarkEnd w:id="329"/>
      <w:r>
        <w:rPr>
          <w:rtl/>
        </w:rPr>
        <w:t>מיכאל רצון (הליכוד):</w:t>
      </w:r>
    </w:p>
    <w:p w14:paraId="2B6E7975" w14:textId="77777777" w:rsidR="00000000" w:rsidRDefault="00794C8A">
      <w:pPr>
        <w:pStyle w:val="a"/>
        <w:rPr>
          <w:rtl/>
        </w:rPr>
      </w:pPr>
    </w:p>
    <w:p w14:paraId="483651A6" w14:textId="77777777" w:rsidR="00000000" w:rsidRDefault="00794C8A">
      <w:pPr>
        <w:pStyle w:val="a"/>
        <w:rPr>
          <w:rFonts w:hint="cs"/>
          <w:rtl/>
        </w:rPr>
      </w:pPr>
      <w:r>
        <w:rPr>
          <w:rFonts w:hint="cs"/>
          <w:rtl/>
        </w:rPr>
        <w:t>לא להתייחס אליהם?</w:t>
      </w:r>
    </w:p>
    <w:p w14:paraId="66E731F8" w14:textId="77777777" w:rsidR="00000000" w:rsidRDefault="00794C8A">
      <w:pPr>
        <w:pStyle w:val="a"/>
        <w:ind w:firstLine="0"/>
        <w:rPr>
          <w:rFonts w:hint="cs"/>
          <w:rtl/>
        </w:rPr>
      </w:pPr>
    </w:p>
    <w:p w14:paraId="4E74E563" w14:textId="77777777" w:rsidR="00000000" w:rsidRDefault="00794C8A">
      <w:pPr>
        <w:pStyle w:val="ad"/>
        <w:rPr>
          <w:rtl/>
        </w:rPr>
      </w:pPr>
      <w:r>
        <w:rPr>
          <w:rtl/>
        </w:rPr>
        <w:t>היו"ר מיכאל נודלמן:</w:t>
      </w:r>
    </w:p>
    <w:p w14:paraId="7590EF30" w14:textId="77777777" w:rsidR="00000000" w:rsidRDefault="00794C8A">
      <w:pPr>
        <w:pStyle w:val="a"/>
        <w:rPr>
          <w:rtl/>
        </w:rPr>
      </w:pPr>
    </w:p>
    <w:p w14:paraId="5434F7AD" w14:textId="77777777" w:rsidR="00000000" w:rsidRDefault="00794C8A">
      <w:pPr>
        <w:pStyle w:val="a"/>
        <w:rPr>
          <w:rFonts w:hint="cs"/>
          <w:rtl/>
        </w:rPr>
      </w:pPr>
      <w:r>
        <w:rPr>
          <w:rFonts w:hint="cs"/>
          <w:rtl/>
        </w:rPr>
        <w:t xml:space="preserve">אי-אפשר כל הזמן לשאול. </w:t>
      </w:r>
    </w:p>
    <w:p w14:paraId="0F0E8FC7" w14:textId="77777777" w:rsidR="00000000" w:rsidRDefault="00794C8A">
      <w:pPr>
        <w:pStyle w:val="a"/>
        <w:ind w:firstLine="0"/>
        <w:rPr>
          <w:rFonts w:hint="cs"/>
          <w:rtl/>
        </w:rPr>
      </w:pPr>
    </w:p>
    <w:p w14:paraId="3CAE764C" w14:textId="77777777" w:rsidR="00000000" w:rsidRDefault="00794C8A">
      <w:pPr>
        <w:pStyle w:val="SpeakerCon"/>
        <w:rPr>
          <w:rtl/>
        </w:rPr>
      </w:pPr>
      <w:bookmarkStart w:id="330" w:name="FS000001029T15_07_2003_18_35_59C"/>
      <w:bookmarkEnd w:id="330"/>
      <w:r>
        <w:rPr>
          <w:rtl/>
        </w:rPr>
        <w:t>מיכאל רצון (הליכוד):</w:t>
      </w:r>
    </w:p>
    <w:p w14:paraId="0BFD1382" w14:textId="77777777" w:rsidR="00000000" w:rsidRDefault="00794C8A">
      <w:pPr>
        <w:pStyle w:val="a"/>
        <w:rPr>
          <w:rtl/>
        </w:rPr>
      </w:pPr>
    </w:p>
    <w:p w14:paraId="06E22A29" w14:textId="77777777" w:rsidR="00000000" w:rsidRDefault="00794C8A">
      <w:pPr>
        <w:pStyle w:val="a"/>
        <w:rPr>
          <w:rFonts w:hint="cs"/>
          <w:rtl/>
        </w:rPr>
      </w:pPr>
      <w:r>
        <w:rPr>
          <w:rFonts w:hint="cs"/>
          <w:rtl/>
        </w:rPr>
        <w:t xml:space="preserve">אני ממלא את הוראת היושב-ראש. חברים, גם אתם לא רלוונטיים. תפסיקו, אל תשאלו שאלות. </w:t>
      </w:r>
    </w:p>
    <w:p w14:paraId="2D7828C2" w14:textId="77777777" w:rsidR="00000000" w:rsidRDefault="00794C8A">
      <w:pPr>
        <w:pStyle w:val="a"/>
        <w:rPr>
          <w:rFonts w:hint="cs"/>
          <w:rtl/>
        </w:rPr>
      </w:pPr>
    </w:p>
    <w:p w14:paraId="75C0675A" w14:textId="77777777" w:rsidR="00000000" w:rsidRDefault="00794C8A">
      <w:pPr>
        <w:pStyle w:val="a"/>
        <w:rPr>
          <w:rFonts w:hint="cs"/>
          <w:rtl/>
        </w:rPr>
      </w:pPr>
      <w:r>
        <w:rPr>
          <w:rFonts w:hint="cs"/>
          <w:rtl/>
        </w:rPr>
        <w:t>מפת הדרכים הזאת, חברים יקרים, מדברת על פתיחת מוסדות במזרח-ירושלים. איננו יכולים להסכים לכך. מפת הדרכים הזאת מדברת על פתרון ש</w:t>
      </w:r>
      <w:r>
        <w:rPr>
          <w:rFonts w:hint="cs"/>
          <w:rtl/>
        </w:rPr>
        <w:t xml:space="preserve">ל בעיית הפליטים, והפתרון הזה לא יכול להיות פה </w:t>
      </w:r>
      <w:r>
        <w:rPr>
          <w:rtl/>
        </w:rPr>
        <w:t>–</w:t>
      </w:r>
      <w:r>
        <w:rPr>
          <w:rFonts w:hint="cs"/>
          <w:rtl/>
        </w:rPr>
        <w:t xml:space="preserve"> הוא יכול להיות במדינות ערב. איננו יכולים להסכים לכך. לכן איננו יכולים להסכים למפת הדרכים, ואני מאוד- מאוד מקווה שממשלת ישראל, שלצערי הרב קיבלה את מפת הדרכים, תעמוד על 14 ההסתייגויות.</w:t>
      </w:r>
    </w:p>
    <w:p w14:paraId="7149CF78" w14:textId="77777777" w:rsidR="00000000" w:rsidRDefault="00794C8A">
      <w:pPr>
        <w:pStyle w:val="a"/>
        <w:ind w:firstLine="0"/>
        <w:rPr>
          <w:rFonts w:hint="cs"/>
          <w:rtl/>
        </w:rPr>
      </w:pPr>
    </w:p>
    <w:p w14:paraId="37A91E76" w14:textId="77777777" w:rsidR="00000000" w:rsidRDefault="00794C8A">
      <w:pPr>
        <w:pStyle w:val="ac"/>
        <w:rPr>
          <w:rtl/>
        </w:rPr>
      </w:pPr>
      <w:r>
        <w:rPr>
          <w:rFonts w:hint="eastAsia"/>
          <w:rtl/>
        </w:rPr>
        <w:t>השר</w:t>
      </w:r>
      <w:r>
        <w:rPr>
          <w:rtl/>
        </w:rPr>
        <w:t xml:space="preserve"> עוזי לנדאו:</w:t>
      </w:r>
    </w:p>
    <w:p w14:paraId="6E02760C" w14:textId="77777777" w:rsidR="00000000" w:rsidRDefault="00794C8A">
      <w:pPr>
        <w:pStyle w:val="a"/>
        <w:rPr>
          <w:rFonts w:hint="cs"/>
          <w:rtl/>
        </w:rPr>
      </w:pPr>
    </w:p>
    <w:p w14:paraId="6F779AC0" w14:textId="77777777" w:rsidR="00000000" w:rsidRDefault="00794C8A">
      <w:pPr>
        <w:pStyle w:val="a"/>
        <w:rPr>
          <w:rFonts w:hint="cs"/>
          <w:rtl/>
        </w:rPr>
      </w:pPr>
      <w:r>
        <w:rPr>
          <w:rFonts w:hint="cs"/>
          <w:rtl/>
        </w:rPr>
        <w:t>היא קיב</w:t>
      </w:r>
      <w:r>
        <w:rPr>
          <w:rFonts w:hint="cs"/>
          <w:rtl/>
        </w:rPr>
        <w:t>לה את מפת הדרכים יחד עם 14 ההסתייגויות.</w:t>
      </w:r>
    </w:p>
    <w:p w14:paraId="5A78A345" w14:textId="77777777" w:rsidR="00000000" w:rsidRDefault="00794C8A">
      <w:pPr>
        <w:pStyle w:val="a"/>
        <w:ind w:firstLine="0"/>
        <w:rPr>
          <w:rFonts w:hint="cs"/>
          <w:rtl/>
        </w:rPr>
      </w:pPr>
    </w:p>
    <w:p w14:paraId="611C8114" w14:textId="77777777" w:rsidR="00000000" w:rsidRDefault="00794C8A">
      <w:pPr>
        <w:pStyle w:val="SpeakerCon"/>
        <w:rPr>
          <w:rtl/>
        </w:rPr>
      </w:pPr>
      <w:bookmarkStart w:id="331" w:name="FS000001029T15_07_2003_18_37_54C"/>
      <w:bookmarkEnd w:id="331"/>
      <w:r>
        <w:rPr>
          <w:rtl/>
        </w:rPr>
        <w:t>מיכאל רצון (הליכוד):</w:t>
      </w:r>
    </w:p>
    <w:p w14:paraId="1D90D581" w14:textId="77777777" w:rsidR="00000000" w:rsidRDefault="00794C8A">
      <w:pPr>
        <w:pStyle w:val="a"/>
        <w:rPr>
          <w:rtl/>
        </w:rPr>
      </w:pPr>
    </w:p>
    <w:p w14:paraId="585B654B" w14:textId="77777777" w:rsidR="00000000" w:rsidRDefault="00794C8A">
      <w:pPr>
        <w:pStyle w:val="a"/>
        <w:rPr>
          <w:rFonts w:hint="cs"/>
          <w:rtl/>
        </w:rPr>
      </w:pPr>
      <w:r>
        <w:rPr>
          <w:rFonts w:hint="cs"/>
          <w:rtl/>
        </w:rPr>
        <w:t xml:space="preserve">אמרתי שאני מקווה שהיא תעמוד על 14 ההסתייגויות שהיא החליטה עליהן, שהן תנאי הכרחי או התנאי המינימלי בכלל לקיום מפת הדרכים מבחינתנו. </w:t>
      </w:r>
    </w:p>
    <w:p w14:paraId="4549C743" w14:textId="77777777" w:rsidR="00000000" w:rsidRDefault="00794C8A">
      <w:pPr>
        <w:pStyle w:val="a"/>
        <w:rPr>
          <w:rFonts w:hint="cs"/>
          <w:rtl/>
        </w:rPr>
      </w:pPr>
    </w:p>
    <w:p w14:paraId="3A6E2716" w14:textId="77777777" w:rsidR="00000000" w:rsidRDefault="00794C8A">
      <w:pPr>
        <w:pStyle w:val="a"/>
        <w:rPr>
          <w:rFonts w:hint="cs"/>
          <w:rtl/>
        </w:rPr>
      </w:pPr>
      <w:r>
        <w:rPr>
          <w:rFonts w:hint="cs"/>
          <w:rtl/>
        </w:rPr>
        <w:t>ברשותכם, אני רוצה לעבור בכמה מלים לגדר ההפרדה. אני כמעט השתכנ</w:t>
      </w:r>
      <w:r>
        <w:rPr>
          <w:rFonts w:hint="cs"/>
          <w:rtl/>
        </w:rPr>
        <w:t>עתי מעזמי בשארה. הוא כמעט שכנע אותי למה לא צריך את גדר ההפרדה. כמעט התפתיתי לתמוך בעמדתו של עזמי בשארה בנושא גדר ההפרדה. אני רוצה להגיד לעזמי בשארה, שאני  מסכים אתו שגדר ההפרדה הזאת אין לה שום זכות קיום, אבל בוודאי לא מטעמיו. כי יש לגדר הזאת שלוש אופציות</w:t>
      </w:r>
      <w:r>
        <w:t>:</w:t>
      </w:r>
      <w:r>
        <w:rPr>
          <w:rFonts w:hint="cs"/>
          <w:rtl/>
        </w:rPr>
        <w:t xml:space="preserve"> </w:t>
      </w:r>
      <w:r>
        <w:rPr>
          <w:rFonts w:hint="cs"/>
          <w:rtl/>
        </w:rPr>
        <w:t xml:space="preserve">ראשית, היא גדר מדינית, ואני מאוד- מאוד מקווה שהיא לא גדר מדינית. כי הגדר המדינית כבר קיימת מנקודת ראותי </w:t>
      </w:r>
      <w:r>
        <w:rPr>
          <w:rtl/>
        </w:rPr>
        <w:t>–</w:t>
      </w:r>
      <w:r>
        <w:rPr>
          <w:rFonts w:hint="cs"/>
          <w:rtl/>
        </w:rPr>
        <w:t xml:space="preserve"> היא קיימת על הירדן, למי שלא יודע. יש שם סיורים, יש שם גבול - - - </w:t>
      </w:r>
    </w:p>
    <w:p w14:paraId="2EDE575A" w14:textId="77777777" w:rsidR="00000000" w:rsidRDefault="00794C8A">
      <w:pPr>
        <w:pStyle w:val="a"/>
        <w:ind w:firstLine="0"/>
        <w:rPr>
          <w:rFonts w:hint="cs"/>
          <w:rtl/>
        </w:rPr>
      </w:pPr>
    </w:p>
    <w:p w14:paraId="22C9E1CD" w14:textId="77777777" w:rsidR="00000000" w:rsidRDefault="00794C8A">
      <w:pPr>
        <w:pStyle w:val="ad"/>
        <w:rPr>
          <w:rtl/>
        </w:rPr>
      </w:pPr>
      <w:r>
        <w:rPr>
          <w:rtl/>
        </w:rPr>
        <w:t>היו"ר מיכאל נודלמן:</w:t>
      </w:r>
    </w:p>
    <w:p w14:paraId="35E8419A" w14:textId="77777777" w:rsidR="00000000" w:rsidRDefault="00794C8A">
      <w:pPr>
        <w:pStyle w:val="a"/>
        <w:rPr>
          <w:rtl/>
        </w:rPr>
      </w:pPr>
    </w:p>
    <w:p w14:paraId="2A297967" w14:textId="77777777" w:rsidR="00000000" w:rsidRDefault="00794C8A">
      <w:pPr>
        <w:pStyle w:val="a"/>
        <w:rPr>
          <w:rFonts w:hint="cs"/>
          <w:rtl/>
        </w:rPr>
      </w:pPr>
      <w:r>
        <w:rPr>
          <w:rFonts w:hint="cs"/>
          <w:rtl/>
        </w:rPr>
        <w:t xml:space="preserve">תסיים, בבקשה. </w:t>
      </w:r>
    </w:p>
    <w:p w14:paraId="142330B3" w14:textId="77777777" w:rsidR="00000000" w:rsidRDefault="00794C8A">
      <w:pPr>
        <w:pStyle w:val="ac"/>
        <w:rPr>
          <w:rFonts w:hint="cs"/>
          <w:rtl/>
        </w:rPr>
      </w:pPr>
    </w:p>
    <w:p w14:paraId="250FF30F" w14:textId="77777777" w:rsidR="00000000" w:rsidRDefault="00794C8A">
      <w:pPr>
        <w:pStyle w:val="ac"/>
        <w:rPr>
          <w:rtl/>
        </w:rPr>
      </w:pPr>
      <w:r>
        <w:rPr>
          <w:rFonts w:hint="eastAsia"/>
          <w:rtl/>
        </w:rPr>
        <w:t>אחמד</w:t>
      </w:r>
      <w:r>
        <w:rPr>
          <w:rtl/>
        </w:rPr>
        <w:t xml:space="preserve"> טיבי (חד"ש-תע"ל):</w:t>
      </w:r>
    </w:p>
    <w:p w14:paraId="6FEC4A7B" w14:textId="77777777" w:rsidR="00000000" w:rsidRDefault="00794C8A">
      <w:pPr>
        <w:pStyle w:val="a"/>
        <w:rPr>
          <w:rFonts w:hint="cs"/>
          <w:rtl/>
        </w:rPr>
      </w:pPr>
    </w:p>
    <w:p w14:paraId="56F24E30" w14:textId="77777777" w:rsidR="00000000" w:rsidRDefault="00794C8A">
      <w:pPr>
        <w:pStyle w:val="a"/>
        <w:rPr>
          <w:rFonts w:hint="cs"/>
          <w:rtl/>
        </w:rPr>
      </w:pPr>
      <w:r>
        <w:rPr>
          <w:rFonts w:hint="cs"/>
          <w:rtl/>
        </w:rPr>
        <w:t>עכשיו הוא התחיל לדבר ל</w:t>
      </w:r>
      <w:r>
        <w:rPr>
          <w:rFonts w:hint="cs"/>
          <w:rtl/>
        </w:rPr>
        <w:t xml:space="preserve">עניין. </w:t>
      </w:r>
    </w:p>
    <w:p w14:paraId="28AE6ADE" w14:textId="77777777" w:rsidR="00000000" w:rsidRDefault="00794C8A">
      <w:pPr>
        <w:pStyle w:val="a"/>
        <w:rPr>
          <w:rFonts w:hint="cs"/>
          <w:rtl/>
        </w:rPr>
      </w:pPr>
    </w:p>
    <w:p w14:paraId="4646A1E9" w14:textId="77777777" w:rsidR="00000000" w:rsidRDefault="00794C8A">
      <w:pPr>
        <w:pStyle w:val="SpeakerCon"/>
        <w:rPr>
          <w:rtl/>
        </w:rPr>
      </w:pPr>
      <w:bookmarkStart w:id="332" w:name="FS000001029T15_07_2003_18_41_00C"/>
      <w:bookmarkEnd w:id="332"/>
      <w:r>
        <w:rPr>
          <w:rtl/>
        </w:rPr>
        <w:t>מיכאל רצון (הליכוד):</w:t>
      </w:r>
    </w:p>
    <w:p w14:paraId="1EBE4AA1" w14:textId="77777777" w:rsidR="00000000" w:rsidRDefault="00794C8A">
      <w:pPr>
        <w:pStyle w:val="a"/>
        <w:rPr>
          <w:rtl/>
        </w:rPr>
      </w:pPr>
    </w:p>
    <w:p w14:paraId="0541B3F2" w14:textId="77777777" w:rsidR="00000000" w:rsidRDefault="00794C8A">
      <w:pPr>
        <w:pStyle w:val="a"/>
        <w:rPr>
          <w:rFonts w:hint="cs"/>
          <w:rtl/>
        </w:rPr>
      </w:pPr>
      <w:r>
        <w:rPr>
          <w:rFonts w:hint="cs"/>
          <w:rtl/>
        </w:rPr>
        <w:t xml:space="preserve">עכשיו אני מתחיל לדבר. </w:t>
      </w:r>
    </w:p>
    <w:p w14:paraId="44A0F9E5" w14:textId="77777777" w:rsidR="00000000" w:rsidRDefault="00794C8A">
      <w:pPr>
        <w:pStyle w:val="a"/>
        <w:ind w:firstLine="0"/>
        <w:rPr>
          <w:rFonts w:hint="cs"/>
          <w:rtl/>
        </w:rPr>
      </w:pPr>
    </w:p>
    <w:p w14:paraId="6E9F9BC2" w14:textId="77777777" w:rsidR="00000000" w:rsidRDefault="00794C8A">
      <w:pPr>
        <w:pStyle w:val="ac"/>
        <w:rPr>
          <w:rtl/>
        </w:rPr>
      </w:pPr>
      <w:bookmarkStart w:id="333" w:name="FS000001029T15_07_2003_18_40_39C"/>
      <w:bookmarkEnd w:id="333"/>
      <w:r>
        <w:rPr>
          <w:rFonts w:hint="eastAsia"/>
          <w:rtl/>
        </w:rPr>
        <w:t>טלב</w:t>
      </w:r>
      <w:r>
        <w:rPr>
          <w:rtl/>
        </w:rPr>
        <w:t xml:space="preserve"> אלסאנע (רע"ם):</w:t>
      </w:r>
    </w:p>
    <w:p w14:paraId="7C274BF2" w14:textId="77777777" w:rsidR="00000000" w:rsidRDefault="00794C8A">
      <w:pPr>
        <w:pStyle w:val="a"/>
        <w:rPr>
          <w:rFonts w:hint="cs"/>
          <w:rtl/>
        </w:rPr>
      </w:pPr>
    </w:p>
    <w:p w14:paraId="0A998777" w14:textId="77777777" w:rsidR="00000000" w:rsidRDefault="00794C8A">
      <w:pPr>
        <w:pStyle w:val="a"/>
        <w:rPr>
          <w:rFonts w:hint="cs"/>
          <w:rtl/>
        </w:rPr>
      </w:pPr>
      <w:r>
        <w:rPr>
          <w:rFonts w:hint="cs"/>
          <w:rtl/>
        </w:rPr>
        <w:t xml:space="preserve">כל מה שהיה קודם, לא רלוונטי. </w:t>
      </w:r>
    </w:p>
    <w:p w14:paraId="3EEEA025" w14:textId="77777777" w:rsidR="00000000" w:rsidRDefault="00794C8A">
      <w:pPr>
        <w:pStyle w:val="a"/>
        <w:ind w:firstLine="0"/>
        <w:rPr>
          <w:rFonts w:hint="cs"/>
          <w:rtl/>
        </w:rPr>
      </w:pPr>
    </w:p>
    <w:p w14:paraId="638282F5" w14:textId="77777777" w:rsidR="00000000" w:rsidRDefault="00794C8A">
      <w:pPr>
        <w:pStyle w:val="SpeakerCon"/>
        <w:rPr>
          <w:rtl/>
        </w:rPr>
      </w:pPr>
      <w:bookmarkStart w:id="334" w:name="FS000001029T15_07_2003_18_41_36C"/>
      <w:bookmarkEnd w:id="334"/>
      <w:r>
        <w:rPr>
          <w:rtl/>
        </w:rPr>
        <w:t>מיכאל רצון (הליכוד):</w:t>
      </w:r>
    </w:p>
    <w:p w14:paraId="20E6D0D7" w14:textId="77777777" w:rsidR="00000000" w:rsidRDefault="00794C8A">
      <w:pPr>
        <w:pStyle w:val="a"/>
        <w:rPr>
          <w:rtl/>
        </w:rPr>
      </w:pPr>
    </w:p>
    <w:p w14:paraId="51E687CB" w14:textId="77777777" w:rsidR="00000000" w:rsidRDefault="00794C8A">
      <w:pPr>
        <w:pStyle w:val="a"/>
        <w:rPr>
          <w:rFonts w:hint="cs"/>
          <w:rtl/>
        </w:rPr>
      </w:pPr>
      <w:r>
        <w:rPr>
          <w:rFonts w:hint="cs"/>
          <w:rtl/>
        </w:rPr>
        <w:t>גדר מדינית היא לא יכולה להיות והיא לא צריכה להיות. נכון שהיא באה בתחילתו של תהליך כתוצאה מאובדן דרך ומהתבלבלות מוחלטת של אהוד בר</w:t>
      </w:r>
      <w:r>
        <w:rPr>
          <w:rFonts w:hint="cs"/>
          <w:rtl/>
        </w:rPr>
        <w:t>ק ושל חיים רמון. מאחר שהסכם אוסלו קרס והתחילה פה אינתיפאדה רצחנית, מה הם יגידו לציבור הבוחרים שלהם? הם היו צריכים להמציא איזו המצאה, איזה אופיום להמונים, אז המציאו את גדר ההפרדה.</w:t>
      </w:r>
    </w:p>
    <w:p w14:paraId="13F45FB9" w14:textId="77777777" w:rsidR="00000000" w:rsidRDefault="00794C8A">
      <w:pPr>
        <w:pStyle w:val="a"/>
        <w:ind w:firstLine="0"/>
        <w:rPr>
          <w:rFonts w:hint="cs"/>
          <w:rtl/>
        </w:rPr>
      </w:pPr>
    </w:p>
    <w:p w14:paraId="2109020B" w14:textId="77777777" w:rsidR="00000000" w:rsidRDefault="00794C8A">
      <w:pPr>
        <w:pStyle w:val="ac"/>
        <w:rPr>
          <w:rtl/>
        </w:rPr>
      </w:pPr>
      <w:r>
        <w:rPr>
          <w:rFonts w:hint="eastAsia"/>
          <w:rtl/>
        </w:rPr>
        <w:t>עסאם</w:t>
      </w:r>
      <w:r>
        <w:rPr>
          <w:rtl/>
        </w:rPr>
        <w:t xml:space="preserve"> מח'ול (חד"ש-תע"ל):</w:t>
      </w:r>
    </w:p>
    <w:p w14:paraId="71A01E8F" w14:textId="77777777" w:rsidR="00000000" w:rsidRDefault="00794C8A">
      <w:pPr>
        <w:pStyle w:val="a"/>
        <w:rPr>
          <w:rFonts w:hint="cs"/>
          <w:rtl/>
        </w:rPr>
      </w:pPr>
    </w:p>
    <w:p w14:paraId="26C1477E" w14:textId="77777777" w:rsidR="00000000" w:rsidRDefault="00794C8A">
      <w:pPr>
        <w:pStyle w:val="a"/>
        <w:rPr>
          <w:rFonts w:hint="cs"/>
          <w:rtl/>
        </w:rPr>
      </w:pPr>
      <w:r>
        <w:rPr>
          <w:rFonts w:hint="cs"/>
          <w:rtl/>
        </w:rPr>
        <w:t>אני מסכים אתך.</w:t>
      </w:r>
    </w:p>
    <w:p w14:paraId="5FE063D8" w14:textId="77777777" w:rsidR="00000000" w:rsidRDefault="00794C8A">
      <w:pPr>
        <w:pStyle w:val="a"/>
        <w:ind w:firstLine="0"/>
        <w:rPr>
          <w:rFonts w:hint="cs"/>
          <w:rtl/>
        </w:rPr>
      </w:pPr>
    </w:p>
    <w:p w14:paraId="3E6342B7" w14:textId="77777777" w:rsidR="00000000" w:rsidRDefault="00794C8A">
      <w:pPr>
        <w:pStyle w:val="SpeakerCon"/>
        <w:rPr>
          <w:rtl/>
        </w:rPr>
      </w:pPr>
      <w:bookmarkStart w:id="335" w:name="FS000001029T15_07_2003_18_42_39C"/>
      <w:bookmarkEnd w:id="335"/>
      <w:r>
        <w:rPr>
          <w:rtl/>
        </w:rPr>
        <w:t>מיכאל רצון (הליכוד):</w:t>
      </w:r>
    </w:p>
    <w:p w14:paraId="010339E1" w14:textId="77777777" w:rsidR="00000000" w:rsidRDefault="00794C8A">
      <w:pPr>
        <w:pStyle w:val="a"/>
        <w:rPr>
          <w:rtl/>
        </w:rPr>
      </w:pPr>
    </w:p>
    <w:p w14:paraId="73D02695" w14:textId="77777777" w:rsidR="00000000" w:rsidRDefault="00794C8A">
      <w:pPr>
        <w:pStyle w:val="a"/>
        <w:rPr>
          <w:rFonts w:hint="cs"/>
          <w:rtl/>
        </w:rPr>
      </w:pPr>
      <w:r>
        <w:rPr>
          <w:rFonts w:hint="cs"/>
          <w:rtl/>
        </w:rPr>
        <w:t>הגדר הזאת היא</w:t>
      </w:r>
      <w:r>
        <w:rPr>
          <w:rFonts w:hint="cs"/>
          <w:rtl/>
        </w:rPr>
        <w:t xml:space="preserve"> גדר רעה מבחינה מדינית. הגדר הזאת גם רעה מבחינה ביטחונית. כי מבחינה ביטחונית היא לא יכולה להיות קיימת. אי-אפשר לקיים גדר - - - </w:t>
      </w:r>
    </w:p>
    <w:p w14:paraId="136504AA" w14:textId="77777777" w:rsidR="00000000" w:rsidRDefault="00794C8A">
      <w:pPr>
        <w:pStyle w:val="a"/>
        <w:ind w:firstLine="0"/>
        <w:rPr>
          <w:rFonts w:hint="cs"/>
          <w:rtl/>
        </w:rPr>
      </w:pPr>
    </w:p>
    <w:p w14:paraId="2570A761" w14:textId="77777777" w:rsidR="00000000" w:rsidRDefault="00794C8A">
      <w:pPr>
        <w:pStyle w:val="ac"/>
        <w:rPr>
          <w:rtl/>
        </w:rPr>
      </w:pPr>
      <w:r>
        <w:rPr>
          <w:rFonts w:hint="eastAsia"/>
          <w:rtl/>
        </w:rPr>
        <w:t>עסאם</w:t>
      </w:r>
      <w:r>
        <w:rPr>
          <w:rtl/>
        </w:rPr>
        <w:t xml:space="preserve"> מח'ול (חד"ש-תע"ל):</w:t>
      </w:r>
    </w:p>
    <w:p w14:paraId="6DD201DD" w14:textId="77777777" w:rsidR="00000000" w:rsidRDefault="00794C8A">
      <w:pPr>
        <w:pStyle w:val="a"/>
        <w:rPr>
          <w:rFonts w:hint="cs"/>
          <w:rtl/>
        </w:rPr>
      </w:pPr>
    </w:p>
    <w:p w14:paraId="2C9E5C05" w14:textId="77777777" w:rsidR="00000000" w:rsidRDefault="00794C8A">
      <w:pPr>
        <w:pStyle w:val="a"/>
        <w:rPr>
          <w:rFonts w:hint="cs"/>
          <w:rtl/>
        </w:rPr>
      </w:pPr>
      <w:r>
        <w:rPr>
          <w:rFonts w:hint="cs"/>
          <w:rtl/>
        </w:rPr>
        <w:t xml:space="preserve">אני מסכים. </w:t>
      </w:r>
    </w:p>
    <w:p w14:paraId="523CF279" w14:textId="77777777" w:rsidR="00000000" w:rsidRDefault="00794C8A">
      <w:pPr>
        <w:pStyle w:val="a"/>
        <w:ind w:firstLine="0"/>
        <w:rPr>
          <w:rFonts w:hint="cs"/>
          <w:rtl/>
        </w:rPr>
      </w:pPr>
    </w:p>
    <w:p w14:paraId="072EF0D0" w14:textId="77777777" w:rsidR="00000000" w:rsidRDefault="00794C8A">
      <w:pPr>
        <w:pStyle w:val="SpeakerCon"/>
        <w:rPr>
          <w:rtl/>
        </w:rPr>
      </w:pPr>
      <w:bookmarkStart w:id="336" w:name="FS000001029T15_07_2003_18_43_02C"/>
      <w:bookmarkEnd w:id="336"/>
      <w:r>
        <w:rPr>
          <w:rtl/>
        </w:rPr>
        <w:t>מיכאל רצון (הליכוד):</w:t>
      </w:r>
    </w:p>
    <w:p w14:paraId="2ED921C6" w14:textId="77777777" w:rsidR="00000000" w:rsidRDefault="00794C8A">
      <w:pPr>
        <w:pStyle w:val="a"/>
        <w:rPr>
          <w:rtl/>
        </w:rPr>
      </w:pPr>
    </w:p>
    <w:p w14:paraId="5AF163F9" w14:textId="77777777" w:rsidR="00000000" w:rsidRDefault="00794C8A">
      <w:pPr>
        <w:pStyle w:val="a"/>
        <w:rPr>
          <w:rFonts w:hint="cs"/>
          <w:rtl/>
        </w:rPr>
      </w:pPr>
      <w:r>
        <w:rPr>
          <w:rFonts w:hint="cs"/>
          <w:rtl/>
        </w:rPr>
        <w:t>אני שמח שאתה מסכים אתי, מח'ול.</w:t>
      </w:r>
    </w:p>
    <w:p w14:paraId="79952663" w14:textId="77777777" w:rsidR="00000000" w:rsidRDefault="00794C8A">
      <w:pPr>
        <w:pStyle w:val="a"/>
        <w:ind w:firstLine="0"/>
        <w:rPr>
          <w:rFonts w:hint="cs"/>
          <w:rtl/>
        </w:rPr>
      </w:pPr>
    </w:p>
    <w:p w14:paraId="69EEA97C" w14:textId="77777777" w:rsidR="00000000" w:rsidRDefault="00794C8A">
      <w:pPr>
        <w:pStyle w:val="ad"/>
        <w:rPr>
          <w:rtl/>
        </w:rPr>
      </w:pPr>
      <w:r>
        <w:rPr>
          <w:rtl/>
        </w:rPr>
        <w:t>היו"ר מיכאל נודלמן:</w:t>
      </w:r>
    </w:p>
    <w:p w14:paraId="03E8EE44" w14:textId="77777777" w:rsidR="00000000" w:rsidRDefault="00794C8A">
      <w:pPr>
        <w:pStyle w:val="a"/>
        <w:rPr>
          <w:rtl/>
        </w:rPr>
      </w:pPr>
    </w:p>
    <w:p w14:paraId="1A094F9E" w14:textId="77777777" w:rsidR="00000000" w:rsidRDefault="00794C8A">
      <w:pPr>
        <w:pStyle w:val="a"/>
        <w:rPr>
          <w:rFonts w:hint="cs"/>
          <w:rtl/>
        </w:rPr>
      </w:pPr>
      <w:r>
        <w:rPr>
          <w:rFonts w:hint="cs"/>
          <w:rtl/>
        </w:rPr>
        <w:t>תסיים, בבקשה.</w:t>
      </w:r>
    </w:p>
    <w:p w14:paraId="72401A9D" w14:textId="77777777" w:rsidR="00000000" w:rsidRDefault="00794C8A">
      <w:pPr>
        <w:pStyle w:val="a"/>
        <w:ind w:firstLine="0"/>
        <w:rPr>
          <w:rFonts w:hint="cs"/>
          <w:rtl/>
        </w:rPr>
      </w:pPr>
    </w:p>
    <w:p w14:paraId="2049FE69" w14:textId="77777777" w:rsidR="00000000" w:rsidRDefault="00794C8A">
      <w:pPr>
        <w:pStyle w:val="SpeakerCon"/>
        <w:rPr>
          <w:rtl/>
        </w:rPr>
      </w:pPr>
      <w:bookmarkStart w:id="337" w:name="FS000001029T15_07_2003_18_44_03C"/>
      <w:bookmarkEnd w:id="337"/>
      <w:r>
        <w:rPr>
          <w:rtl/>
        </w:rPr>
        <w:t>מיכאל רצון (הליכוד):</w:t>
      </w:r>
    </w:p>
    <w:p w14:paraId="51B1C1E8" w14:textId="77777777" w:rsidR="00000000" w:rsidRDefault="00794C8A">
      <w:pPr>
        <w:pStyle w:val="a"/>
        <w:rPr>
          <w:rtl/>
        </w:rPr>
      </w:pPr>
    </w:p>
    <w:p w14:paraId="2B68D13A" w14:textId="77777777" w:rsidR="00000000" w:rsidRDefault="00794C8A">
      <w:pPr>
        <w:pStyle w:val="a"/>
        <w:rPr>
          <w:rFonts w:hint="cs"/>
          <w:rtl/>
        </w:rPr>
      </w:pPr>
      <w:r>
        <w:rPr>
          <w:rFonts w:hint="cs"/>
          <w:rtl/>
        </w:rPr>
        <w:t>אי-אפשר לקיים גדר ללא אבטחה, ללא שמירה. צריך כוחות רבים כדי לשמור על גדר, כי אחרת אפשר לפרק אותה. לכן הגדר הזאת מיותרת. גדר הפרדה גם כן אינה יכולה להיות משום שבניגוד לדעתו של עזמי בשארה, ההפרדה הזאת היא לא רק בין ערבים ליהודים, היא ג</w:t>
      </w:r>
      <w:r>
        <w:rPr>
          <w:rFonts w:hint="cs"/>
          <w:rtl/>
        </w:rPr>
        <w:t>ם בין יהודים ליהודים. כי אחרי הגדר מהצד המזרחי שלה יש מאות אלפי יהודים - - -</w:t>
      </w:r>
    </w:p>
    <w:p w14:paraId="6F2F5FC8" w14:textId="77777777" w:rsidR="00000000" w:rsidRDefault="00794C8A">
      <w:pPr>
        <w:pStyle w:val="a"/>
        <w:ind w:firstLine="0"/>
        <w:rPr>
          <w:rFonts w:hint="cs"/>
          <w:rtl/>
        </w:rPr>
      </w:pPr>
    </w:p>
    <w:p w14:paraId="077A60F7" w14:textId="77777777" w:rsidR="00000000" w:rsidRDefault="00794C8A">
      <w:pPr>
        <w:pStyle w:val="ad"/>
        <w:rPr>
          <w:rtl/>
        </w:rPr>
      </w:pPr>
      <w:r>
        <w:rPr>
          <w:rtl/>
        </w:rPr>
        <w:t>היו"ר מיכאל נודלמן:</w:t>
      </w:r>
    </w:p>
    <w:p w14:paraId="7CE68705" w14:textId="77777777" w:rsidR="00000000" w:rsidRDefault="00794C8A">
      <w:pPr>
        <w:pStyle w:val="a"/>
        <w:rPr>
          <w:rtl/>
        </w:rPr>
      </w:pPr>
    </w:p>
    <w:p w14:paraId="32D6B9DC" w14:textId="77777777" w:rsidR="00000000" w:rsidRDefault="00794C8A">
      <w:pPr>
        <w:pStyle w:val="a"/>
        <w:rPr>
          <w:rFonts w:hint="cs"/>
          <w:rtl/>
        </w:rPr>
      </w:pPr>
      <w:r>
        <w:rPr>
          <w:rFonts w:hint="cs"/>
          <w:rtl/>
        </w:rPr>
        <w:t>אדוני סגן השר, בבקשה.</w:t>
      </w:r>
    </w:p>
    <w:p w14:paraId="72A50E40" w14:textId="77777777" w:rsidR="00000000" w:rsidRDefault="00794C8A">
      <w:pPr>
        <w:pStyle w:val="a"/>
        <w:ind w:firstLine="0"/>
        <w:rPr>
          <w:rFonts w:hint="cs"/>
          <w:rtl/>
        </w:rPr>
      </w:pPr>
    </w:p>
    <w:p w14:paraId="4120AB94" w14:textId="77777777" w:rsidR="00000000" w:rsidRDefault="00794C8A">
      <w:pPr>
        <w:pStyle w:val="SpeakerCon"/>
        <w:rPr>
          <w:rtl/>
        </w:rPr>
      </w:pPr>
      <w:bookmarkStart w:id="338" w:name="FS000001029T15_07_2003_18_45_12C"/>
      <w:bookmarkEnd w:id="338"/>
      <w:r>
        <w:rPr>
          <w:rtl/>
        </w:rPr>
        <w:t>מיכאל רצון (הליכוד):</w:t>
      </w:r>
    </w:p>
    <w:p w14:paraId="1D633033" w14:textId="77777777" w:rsidR="00000000" w:rsidRDefault="00794C8A">
      <w:pPr>
        <w:pStyle w:val="a"/>
        <w:rPr>
          <w:rtl/>
        </w:rPr>
      </w:pPr>
    </w:p>
    <w:p w14:paraId="013CC96E" w14:textId="77777777" w:rsidR="00000000" w:rsidRDefault="00794C8A">
      <w:pPr>
        <w:pStyle w:val="a"/>
        <w:rPr>
          <w:rFonts w:hint="cs"/>
          <w:rtl/>
        </w:rPr>
      </w:pPr>
      <w:r>
        <w:rPr>
          <w:rFonts w:hint="cs"/>
          <w:rtl/>
        </w:rPr>
        <w:t>אני מסיים. - - -  יש מאות אלפי יהודים. לכן הגדר הזאת היא לא גדר גזענית, לפי דעתי, או לפי שיטתו של עזמי בשארה, אל</w:t>
      </w:r>
      <w:r>
        <w:rPr>
          <w:rFonts w:hint="cs"/>
          <w:rtl/>
        </w:rPr>
        <w:t xml:space="preserve">א היא גדר שבאה להפריד </w:t>
      </w:r>
      <w:r>
        <w:rPr>
          <w:rtl/>
        </w:rPr>
        <w:t>–</w:t>
      </w:r>
      <w:r>
        <w:rPr>
          <w:rFonts w:hint="cs"/>
          <w:rtl/>
        </w:rPr>
        <w:t xml:space="preserve"> אינני יודע בין מה למה </w:t>
      </w:r>
      <w:r>
        <w:rPr>
          <w:rtl/>
        </w:rPr>
        <w:t>–</w:t>
      </w:r>
      <w:r>
        <w:rPr>
          <w:rFonts w:hint="cs"/>
          <w:rtl/>
        </w:rPr>
        <w:t xml:space="preserve"> ואיננה צריכה להתקיים. </w:t>
      </w:r>
    </w:p>
    <w:p w14:paraId="14083D95" w14:textId="77777777" w:rsidR="00000000" w:rsidRDefault="00794C8A">
      <w:pPr>
        <w:pStyle w:val="a"/>
        <w:ind w:firstLine="0"/>
        <w:rPr>
          <w:rFonts w:hint="cs"/>
          <w:rtl/>
        </w:rPr>
      </w:pPr>
    </w:p>
    <w:p w14:paraId="1B2F2E96" w14:textId="77777777" w:rsidR="00000000" w:rsidRDefault="00794C8A">
      <w:pPr>
        <w:pStyle w:val="ac"/>
        <w:rPr>
          <w:rtl/>
        </w:rPr>
      </w:pPr>
      <w:r>
        <w:rPr>
          <w:rFonts w:hint="eastAsia"/>
          <w:rtl/>
        </w:rPr>
        <w:t>אחמד</w:t>
      </w:r>
      <w:r>
        <w:rPr>
          <w:rtl/>
        </w:rPr>
        <w:t xml:space="preserve"> טיבי (חד"ש-תע"ל):</w:t>
      </w:r>
    </w:p>
    <w:p w14:paraId="7C1AEAF8" w14:textId="77777777" w:rsidR="00000000" w:rsidRDefault="00794C8A">
      <w:pPr>
        <w:pStyle w:val="a"/>
        <w:rPr>
          <w:rFonts w:hint="cs"/>
          <w:rtl/>
        </w:rPr>
      </w:pPr>
    </w:p>
    <w:p w14:paraId="2FB536AD" w14:textId="77777777" w:rsidR="00000000" w:rsidRDefault="00794C8A">
      <w:pPr>
        <w:pStyle w:val="a"/>
        <w:rPr>
          <w:rFonts w:hint="cs"/>
          <w:rtl/>
        </w:rPr>
      </w:pPr>
      <w:r>
        <w:rPr>
          <w:rFonts w:hint="cs"/>
          <w:rtl/>
        </w:rPr>
        <w:t xml:space="preserve">גדר אנטישמית. היא נגד היהודים בשטחים. </w:t>
      </w:r>
    </w:p>
    <w:p w14:paraId="55FF4F68" w14:textId="77777777" w:rsidR="00000000" w:rsidRDefault="00794C8A">
      <w:pPr>
        <w:pStyle w:val="a"/>
        <w:rPr>
          <w:rFonts w:hint="cs"/>
          <w:rtl/>
        </w:rPr>
      </w:pPr>
    </w:p>
    <w:p w14:paraId="3E962A57" w14:textId="77777777" w:rsidR="00000000" w:rsidRDefault="00794C8A">
      <w:pPr>
        <w:pStyle w:val="ac"/>
        <w:rPr>
          <w:rtl/>
        </w:rPr>
      </w:pPr>
      <w:r>
        <w:rPr>
          <w:rFonts w:hint="eastAsia"/>
          <w:rtl/>
        </w:rPr>
        <w:t>צבי</w:t>
      </w:r>
      <w:r>
        <w:rPr>
          <w:rtl/>
        </w:rPr>
        <w:t xml:space="preserve"> הנדל (האיחוד הלאומי - ישראל ביתנו):</w:t>
      </w:r>
    </w:p>
    <w:p w14:paraId="21E3121D" w14:textId="77777777" w:rsidR="00000000" w:rsidRDefault="00794C8A">
      <w:pPr>
        <w:pStyle w:val="a"/>
        <w:rPr>
          <w:rFonts w:hint="cs"/>
          <w:rtl/>
        </w:rPr>
      </w:pPr>
    </w:p>
    <w:p w14:paraId="1F3AB974" w14:textId="77777777" w:rsidR="00000000" w:rsidRDefault="00794C8A">
      <w:pPr>
        <w:pStyle w:val="a"/>
        <w:rPr>
          <w:rFonts w:hint="cs"/>
          <w:rtl/>
        </w:rPr>
      </w:pPr>
      <w:r>
        <w:rPr>
          <w:rFonts w:hint="cs"/>
          <w:rtl/>
        </w:rPr>
        <w:t xml:space="preserve">תיזהר, הוא אוהב את ערפאת. </w:t>
      </w:r>
    </w:p>
    <w:p w14:paraId="2AE96598" w14:textId="77777777" w:rsidR="00000000" w:rsidRDefault="00794C8A">
      <w:pPr>
        <w:pStyle w:val="a"/>
        <w:rPr>
          <w:rFonts w:hint="cs"/>
          <w:rtl/>
        </w:rPr>
      </w:pPr>
    </w:p>
    <w:p w14:paraId="56EB3283" w14:textId="77777777" w:rsidR="00000000" w:rsidRDefault="00794C8A">
      <w:pPr>
        <w:pStyle w:val="SpeakerCon"/>
        <w:rPr>
          <w:rtl/>
        </w:rPr>
      </w:pPr>
      <w:bookmarkStart w:id="339" w:name="FS000001029T15_07_2003_18_46_45C"/>
      <w:bookmarkEnd w:id="339"/>
      <w:r>
        <w:rPr>
          <w:rtl/>
        </w:rPr>
        <w:t>מיכאל רצון (הליכוד):</w:t>
      </w:r>
    </w:p>
    <w:p w14:paraId="17FDB192" w14:textId="77777777" w:rsidR="00000000" w:rsidRDefault="00794C8A">
      <w:pPr>
        <w:pStyle w:val="a"/>
        <w:rPr>
          <w:rtl/>
        </w:rPr>
      </w:pPr>
    </w:p>
    <w:p w14:paraId="7A91E9AE" w14:textId="77777777" w:rsidR="00000000" w:rsidRDefault="00794C8A">
      <w:pPr>
        <w:pStyle w:val="a"/>
        <w:rPr>
          <w:rFonts w:hint="cs"/>
          <w:rtl/>
        </w:rPr>
      </w:pPr>
      <w:r>
        <w:rPr>
          <w:rFonts w:hint="cs"/>
          <w:rtl/>
        </w:rPr>
        <w:t xml:space="preserve">לא, הוא מצטרף לליכוד. סיכמתי </w:t>
      </w:r>
      <w:r>
        <w:rPr>
          <w:rFonts w:hint="cs"/>
          <w:rtl/>
        </w:rPr>
        <w:t xml:space="preserve">אתו שאחרי מפת הדרכים הוא מצטרף לליכוד... </w:t>
      </w:r>
    </w:p>
    <w:p w14:paraId="4ABEA887" w14:textId="77777777" w:rsidR="00000000" w:rsidRDefault="00794C8A">
      <w:pPr>
        <w:pStyle w:val="a"/>
        <w:rPr>
          <w:rFonts w:hint="cs"/>
          <w:rtl/>
        </w:rPr>
      </w:pPr>
    </w:p>
    <w:p w14:paraId="0F5427AD" w14:textId="77777777" w:rsidR="00000000" w:rsidRDefault="00794C8A">
      <w:pPr>
        <w:pStyle w:val="a"/>
        <w:rPr>
          <w:rFonts w:hint="cs"/>
          <w:rtl/>
        </w:rPr>
      </w:pPr>
      <w:r>
        <w:rPr>
          <w:rFonts w:hint="cs"/>
          <w:rtl/>
        </w:rPr>
        <w:t xml:space="preserve">לכן אני אומר, חברים - -  </w:t>
      </w:r>
    </w:p>
    <w:p w14:paraId="2A82C927" w14:textId="77777777" w:rsidR="00000000" w:rsidRDefault="00794C8A">
      <w:pPr>
        <w:pStyle w:val="a"/>
        <w:ind w:firstLine="0"/>
        <w:rPr>
          <w:rFonts w:hint="cs"/>
          <w:rtl/>
        </w:rPr>
      </w:pPr>
    </w:p>
    <w:p w14:paraId="766BA492" w14:textId="77777777" w:rsidR="00000000" w:rsidRDefault="00794C8A">
      <w:pPr>
        <w:pStyle w:val="ad"/>
        <w:rPr>
          <w:rtl/>
        </w:rPr>
      </w:pPr>
      <w:r>
        <w:rPr>
          <w:rtl/>
        </w:rPr>
        <w:t>היו"ר מיכאל נודלמן:</w:t>
      </w:r>
    </w:p>
    <w:p w14:paraId="1A957937" w14:textId="77777777" w:rsidR="00000000" w:rsidRDefault="00794C8A">
      <w:pPr>
        <w:pStyle w:val="a"/>
        <w:rPr>
          <w:rtl/>
        </w:rPr>
      </w:pPr>
    </w:p>
    <w:p w14:paraId="7357F657" w14:textId="77777777" w:rsidR="00000000" w:rsidRDefault="00794C8A">
      <w:pPr>
        <w:pStyle w:val="a"/>
        <w:rPr>
          <w:rFonts w:hint="cs"/>
          <w:rtl/>
        </w:rPr>
      </w:pPr>
      <w:r>
        <w:rPr>
          <w:rFonts w:hint="cs"/>
          <w:rtl/>
        </w:rPr>
        <w:t>לסיום.</w:t>
      </w:r>
    </w:p>
    <w:p w14:paraId="10924CC3" w14:textId="77777777" w:rsidR="00000000" w:rsidRDefault="00794C8A">
      <w:pPr>
        <w:pStyle w:val="a"/>
        <w:ind w:firstLine="0"/>
        <w:rPr>
          <w:rFonts w:hint="cs"/>
          <w:rtl/>
        </w:rPr>
      </w:pPr>
    </w:p>
    <w:p w14:paraId="579790B5" w14:textId="77777777" w:rsidR="00000000" w:rsidRDefault="00794C8A">
      <w:pPr>
        <w:pStyle w:val="SpeakerCon"/>
        <w:rPr>
          <w:rtl/>
        </w:rPr>
      </w:pPr>
      <w:bookmarkStart w:id="340" w:name="FS000001029T15_07_2003_18_47_55C"/>
      <w:bookmarkEnd w:id="340"/>
      <w:r>
        <w:rPr>
          <w:rtl/>
        </w:rPr>
        <w:t>מיכאל רצון (הליכוד):</w:t>
      </w:r>
    </w:p>
    <w:p w14:paraId="6C974E9C" w14:textId="77777777" w:rsidR="00000000" w:rsidRDefault="00794C8A">
      <w:pPr>
        <w:pStyle w:val="a"/>
        <w:rPr>
          <w:rtl/>
        </w:rPr>
      </w:pPr>
    </w:p>
    <w:p w14:paraId="03AFB53B" w14:textId="77777777" w:rsidR="00000000" w:rsidRDefault="00794C8A">
      <w:pPr>
        <w:pStyle w:val="a"/>
        <w:rPr>
          <w:rFonts w:hint="cs"/>
          <w:rtl/>
        </w:rPr>
      </w:pPr>
      <w:r>
        <w:rPr>
          <w:rFonts w:hint="cs"/>
          <w:rtl/>
        </w:rPr>
        <w:t>בוודאי לסיום. - -  גדר ההפרדה הזאת איננה צריכה להתקיים. את כל הכסף הרב, את המיליארדים שמשקיעים בגדר הזאת, שישקיעו בצמיחה כלכלית, בפתרון</w:t>
      </w:r>
      <w:r>
        <w:rPr>
          <w:rFonts w:hint="cs"/>
          <w:rtl/>
        </w:rPr>
        <w:t xml:space="preserve"> בעיות חברתיות. תודה רבה. </w:t>
      </w:r>
    </w:p>
    <w:p w14:paraId="06C843F9" w14:textId="77777777" w:rsidR="00000000" w:rsidRDefault="00794C8A">
      <w:pPr>
        <w:pStyle w:val="a"/>
        <w:ind w:firstLine="0"/>
        <w:rPr>
          <w:rFonts w:hint="cs"/>
          <w:rtl/>
        </w:rPr>
      </w:pPr>
    </w:p>
    <w:p w14:paraId="4BE44906" w14:textId="77777777" w:rsidR="00000000" w:rsidRDefault="00794C8A">
      <w:pPr>
        <w:pStyle w:val="ac"/>
        <w:rPr>
          <w:rtl/>
        </w:rPr>
      </w:pPr>
      <w:r>
        <w:rPr>
          <w:rFonts w:hint="eastAsia"/>
          <w:rtl/>
        </w:rPr>
        <w:t>טלב</w:t>
      </w:r>
      <w:r>
        <w:rPr>
          <w:rtl/>
        </w:rPr>
        <w:t xml:space="preserve"> אלסאנע (רע"ם):</w:t>
      </w:r>
    </w:p>
    <w:p w14:paraId="0FD25369" w14:textId="77777777" w:rsidR="00000000" w:rsidRDefault="00794C8A">
      <w:pPr>
        <w:pStyle w:val="a"/>
        <w:rPr>
          <w:rFonts w:hint="cs"/>
          <w:rtl/>
        </w:rPr>
      </w:pPr>
    </w:p>
    <w:p w14:paraId="12D689A9" w14:textId="77777777" w:rsidR="00000000" w:rsidRDefault="00794C8A">
      <w:pPr>
        <w:pStyle w:val="a"/>
        <w:rPr>
          <w:rFonts w:hint="cs"/>
          <w:rtl/>
        </w:rPr>
      </w:pPr>
      <w:r>
        <w:rPr>
          <w:rFonts w:hint="cs"/>
          <w:rtl/>
        </w:rPr>
        <w:t xml:space="preserve">את החלק האחרון של הדברים תגישו כהודעת סיכום מוסכמת. </w:t>
      </w:r>
    </w:p>
    <w:p w14:paraId="4B6BD9CE" w14:textId="77777777" w:rsidR="00000000" w:rsidRDefault="00794C8A">
      <w:pPr>
        <w:pStyle w:val="a"/>
        <w:ind w:firstLine="0"/>
        <w:rPr>
          <w:rFonts w:hint="cs"/>
          <w:rtl/>
        </w:rPr>
      </w:pPr>
    </w:p>
    <w:p w14:paraId="038FA3A2" w14:textId="77777777" w:rsidR="00000000" w:rsidRDefault="00794C8A">
      <w:pPr>
        <w:pStyle w:val="ad"/>
        <w:rPr>
          <w:rtl/>
        </w:rPr>
      </w:pPr>
      <w:r>
        <w:rPr>
          <w:rtl/>
        </w:rPr>
        <w:t>היו"ר מיכאל נודלמן:</w:t>
      </w:r>
    </w:p>
    <w:p w14:paraId="388531A1" w14:textId="77777777" w:rsidR="00000000" w:rsidRDefault="00794C8A">
      <w:pPr>
        <w:pStyle w:val="a"/>
        <w:rPr>
          <w:rtl/>
        </w:rPr>
      </w:pPr>
    </w:p>
    <w:p w14:paraId="68CDB4AB" w14:textId="77777777" w:rsidR="00000000" w:rsidRDefault="00794C8A">
      <w:pPr>
        <w:pStyle w:val="a"/>
        <w:rPr>
          <w:rFonts w:hint="cs"/>
          <w:rtl/>
        </w:rPr>
      </w:pPr>
      <w:r>
        <w:rPr>
          <w:rFonts w:hint="cs"/>
          <w:rtl/>
        </w:rPr>
        <w:t>תודה. חברי הכנסת, אני מבקש שכולם יעמדו בזמן, כי אם אחד מדבר עשר דקות, אני לשני לא יכול להעיר.  יש רשימה של 32 חברי כנסת, ואנחנו בדובר</w:t>
      </w:r>
      <w:r>
        <w:rPr>
          <w:rFonts w:hint="cs"/>
          <w:rtl/>
        </w:rPr>
        <w:t xml:space="preserve"> ה-13.  אם כל אחד מדבר כמה שהוא רוצה, נהיה פה עד הבוקר. בבקשה, חבר הכנסת אברהם שוחט.</w:t>
      </w:r>
    </w:p>
    <w:p w14:paraId="3698F364" w14:textId="77777777" w:rsidR="00000000" w:rsidRDefault="00794C8A">
      <w:pPr>
        <w:pStyle w:val="a"/>
        <w:ind w:firstLine="0"/>
        <w:rPr>
          <w:rFonts w:hint="cs"/>
          <w:rtl/>
        </w:rPr>
      </w:pPr>
    </w:p>
    <w:p w14:paraId="24BE130E" w14:textId="77777777" w:rsidR="00000000" w:rsidRDefault="00794C8A">
      <w:pPr>
        <w:pStyle w:val="Speaker"/>
        <w:rPr>
          <w:rtl/>
        </w:rPr>
      </w:pPr>
      <w:bookmarkStart w:id="341" w:name="FS000000459T15_07_2003_18_50_02"/>
      <w:bookmarkStart w:id="342" w:name="_Toc46140064"/>
      <w:bookmarkStart w:id="343" w:name="_Toc57365942"/>
      <w:bookmarkEnd w:id="341"/>
      <w:r>
        <w:rPr>
          <w:rFonts w:hint="eastAsia"/>
          <w:rtl/>
        </w:rPr>
        <w:t>אברהם</w:t>
      </w:r>
      <w:r>
        <w:rPr>
          <w:rtl/>
        </w:rPr>
        <w:t xml:space="preserve"> בייגה שוחט (העבודה-מימד):</w:t>
      </w:r>
      <w:bookmarkEnd w:id="342"/>
      <w:bookmarkEnd w:id="343"/>
    </w:p>
    <w:p w14:paraId="2AEDBDC1" w14:textId="77777777" w:rsidR="00000000" w:rsidRDefault="00794C8A">
      <w:pPr>
        <w:pStyle w:val="a"/>
        <w:rPr>
          <w:rFonts w:hint="cs"/>
          <w:rtl/>
        </w:rPr>
      </w:pPr>
    </w:p>
    <w:p w14:paraId="7D955B65" w14:textId="77777777" w:rsidR="00000000" w:rsidRDefault="00794C8A">
      <w:pPr>
        <w:pStyle w:val="a"/>
        <w:rPr>
          <w:rFonts w:hint="cs"/>
          <w:rtl/>
        </w:rPr>
      </w:pPr>
      <w:r>
        <w:rPr>
          <w:rFonts w:hint="cs"/>
          <w:rtl/>
        </w:rPr>
        <w:t xml:space="preserve">אדוני היושב-ראש, התנהל ויכוח מעל דפי העיתונות מי המנצח ומי המפסיד ב-1,000 ימי האינתיפאדה הזאת, לאור האפשרות שאולי יש פסק-זמן או יש כיוון </w:t>
      </w:r>
      <w:r>
        <w:rPr>
          <w:rFonts w:hint="cs"/>
          <w:rtl/>
        </w:rPr>
        <w:t xml:space="preserve">אחר, או אולי יצא משהו. </w:t>
      </w:r>
    </w:p>
    <w:p w14:paraId="65E01A11" w14:textId="77777777" w:rsidR="00000000" w:rsidRDefault="00794C8A">
      <w:pPr>
        <w:pStyle w:val="a"/>
        <w:rPr>
          <w:rFonts w:hint="cs"/>
          <w:rtl/>
        </w:rPr>
      </w:pPr>
    </w:p>
    <w:p w14:paraId="6154D910" w14:textId="77777777" w:rsidR="00000000" w:rsidRDefault="00794C8A">
      <w:pPr>
        <w:pStyle w:val="a"/>
        <w:rPr>
          <w:rFonts w:hint="cs"/>
          <w:rtl/>
        </w:rPr>
      </w:pPr>
      <w:r>
        <w:rPr>
          <w:rFonts w:hint="cs"/>
          <w:rtl/>
        </w:rPr>
        <w:t xml:space="preserve"> למרות הפסימיות שהיתה פה מצד כולם, גם מצד ימין וגם מצד שמאל של המפה הפוליטית, אני מעדיף להיות אותו אחד שאומר, אולי בכל אופן תבוא התבונה, אולי  הדבר השברירי הזה, שלא ברור אם הוא יחזיק מעמד ויש מסביבו כל כך הרבה גורמים שלא רוצים שהוא</w:t>
      </w:r>
      <w:r>
        <w:rPr>
          <w:rFonts w:hint="cs"/>
          <w:rtl/>
        </w:rPr>
        <w:t xml:space="preserve"> יתקיים, גם מהצד הפלסטיני וגם מהצד הישראלי </w:t>
      </w:r>
      <w:r>
        <w:rPr>
          <w:rtl/>
        </w:rPr>
        <w:t>–</w:t>
      </w:r>
      <w:r>
        <w:rPr>
          <w:rFonts w:hint="cs"/>
          <w:rtl/>
        </w:rPr>
        <w:t xml:space="preserve">  בכל אופן הוא יתקיים. לכן באולם הזה אני אהיה אולי היחיד עד עכשיו בין הדוברים האומר: בואו ניתן לעסק הזה לזוז.</w:t>
      </w:r>
    </w:p>
    <w:p w14:paraId="0F182151" w14:textId="77777777" w:rsidR="00000000" w:rsidRDefault="00794C8A">
      <w:pPr>
        <w:pStyle w:val="a"/>
        <w:rPr>
          <w:rFonts w:hint="cs"/>
          <w:rtl/>
        </w:rPr>
      </w:pPr>
    </w:p>
    <w:p w14:paraId="2BC2E67C" w14:textId="77777777" w:rsidR="00000000" w:rsidRDefault="00794C8A">
      <w:pPr>
        <w:pStyle w:val="a"/>
        <w:rPr>
          <w:rFonts w:hint="cs"/>
          <w:rtl/>
        </w:rPr>
      </w:pPr>
      <w:r>
        <w:rPr>
          <w:rFonts w:hint="cs"/>
          <w:rtl/>
        </w:rPr>
        <w:t>אבל, אני רוצה לחזור לשאלה מי ניצח ומי הפסיד. הוויכוח הזה נראה בעיני מגוחך, כי הוא תלוי בעמדה ובהשקפה.</w:t>
      </w:r>
      <w:r>
        <w:rPr>
          <w:rFonts w:hint="cs"/>
          <w:rtl/>
        </w:rPr>
        <w:t xml:space="preserve"> אני חושב שלמשל השר עוזי לנדאו, ואולי גם חבר הכנסת צבי הנדל, ואולי גם חבר הכנסת אריה אלדד, הפסידו המון. למה הם הפסידו המון? כי התיאוריה שצה"ל יכול לנצח לא הגיעה למיצוי מלא, הא ראיה שהטרור נשמר. אבל הרבה יותר חמור מזה, מזווית הראייה של הפלסטינים, האיש שסימל</w:t>
      </w:r>
      <w:r>
        <w:rPr>
          <w:rFonts w:hint="cs"/>
          <w:rtl/>
        </w:rPr>
        <w:t xml:space="preserve"> יותר מכל דבר אחר את התפיסה של ארץ-ישראל השלמה, את התפיסה של שלטון על עם אחר, האיש הזה הוא שהביא לממשלה החלטה שבאה ואומרת: מדינה פלסטינית עצמאית בגבולות זמניים, נכון, בשטחי יהודה, שומרון ועזה. השר לנדאו, הרי מבחינתך משמעות העניין שאותם 1,000 ימים של מאבק, </w:t>
      </w:r>
      <w:r>
        <w:rPr>
          <w:rFonts w:hint="cs"/>
          <w:rtl/>
        </w:rPr>
        <w:t>ואתה היית אז שר בתחום הביטחוני, היו ברכה לבטלה. אולי הפחיתו את הטרור במידה מסוימת, זה נכון. אבל, בדבר הכי הכי מהותי, יותר מכל דבר אחר - אותו אדם שהוליך אתכם לבחירות, אותו אדם שהוא ראש מפלגתך, כתוצאה מהאינתיפאדה, ושלא תהיה אי-הבנה, ולא שפתאום הוא שינה את דע</w:t>
      </w:r>
      <w:r>
        <w:rPr>
          <w:rFonts w:hint="cs"/>
          <w:rtl/>
        </w:rPr>
        <w:t>תו, ישב באיזה  מקום או באיזה בית-מלון, חשב ותכנן, הוא לא עמד באינתיפאדה. הוא הבין שלקונפליקט הזה יש פתרון אחר.</w:t>
      </w:r>
    </w:p>
    <w:p w14:paraId="6F10F684" w14:textId="77777777" w:rsidR="00000000" w:rsidRDefault="00794C8A">
      <w:pPr>
        <w:pStyle w:val="a"/>
        <w:rPr>
          <w:rFonts w:hint="cs"/>
          <w:rtl/>
        </w:rPr>
      </w:pPr>
    </w:p>
    <w:p w14:paraId="78CE0D20" w14:textId="77777777" w:rsidR="00000000" w:rsidRDefault="00794C8A">
      <w:pPr>
        <w:pStyle w:val="ac"/>
        <w:rPr>
          <w:rtl/>
        </w:rPr>
      </w:pPr>
      <w:r>
        <w:rPr>
          <w:rFonts w:hint="eastAsia"/>
          <w:rtl/>
        </w:rPr>
        <w:t>צבי</w:t>
      </w:r>
      <w:r>
        <w:rPr>
          <w:rtl/>
        </w:rPr>
        <w:t xml:space="preserve"> הנדל (האיחוד הלאומי - ישראל ביתנו):</w:t>
      </w:r>
    </w:p>
    <w:p w14:paraId="13DA897A" w14:textId="77777777" w:rsidR="00000000" w:rsidRDefault="00794C8A">
      <w:pPr>
        <w:pStyle w:val="a"/>
        <w:rPr>
          <w:rFonts w:hint="cs"/>
          <w:rtl/>
        </w:rPr>
      </w:pPr>
    </w:p>
    <w:p w14:paraId="41D8C2BF" w14:textId="77777777" w:rsidR="00000000" w:rsidRDefault="00794C8A">
      <w:pPr>
        <w:pStyle w:val="a"/>
        <w:rPr>
          <w:rFonts w:hint="cs"/>
          <w:rtl/>
        </w:rPr>
      </w:pPr>
      <w:r>
        <w:rPr>
          <w:rFonts w:hint="cs"/>
          <w:rtl/>
        </w:rPr>
        <w:t>הם ניצחו.</w:t>
      </w:r>
    </w:p>
    <w:p w14:paraId="33B3E06B" w14:textId="77777777" w:rsidR="00000000" w:rsidRDefault="00794C8A">
      <w:pPr>
        <w:pStyle w:val="a"/>
        <w:rPr>
          <w:rFonts w:hint="cs"/>
          <w:rtl/>
        </w:rPr>
      </w:pPr>
    </w:p>
    <w:p w14:paraId="16B54A35" w14:textId="77777777" w:rsidR="00000000" w:rsidRDefault="00794C8A">
      <w:pPr>
        <w:pStyle w:val="SpeakerCon"/>
        <w:rPr>
          <w:rtl/>
        </w:rPr>
      </w:pPr>
      <w:bookmarkStart w:id="344" w:name="FS000000459T15_07_2003_18_54_25"/>
      <w:bookmarkStart w:id="345" w:name="FS000000459T15_07_2003_18_54_27C"/>
      <w:bookmarkEnd w:id="344"/>
      <w:bookmarkEnd w:id="345"/>
      <w:r>
        <w:rPr>
          <w:rtl/>
        </w:rPr>
        <w:t>אברהם בייגה שוחט (העבודה-מימד):</w:t>
      </w:r>
    </w:p>
    <w:p w14:paraId="43EC84DB" w14:textId="77777777" w:rsidR="00000000" w:rsidRDefault="00794C8A">
      <w:pPr>
        <w:pStyle w:val="a"/>
        <w:rPr>
          <w:rtl/>
        </w:rPr>
      </w:pPr>
    </w:p>
    <w:p w14:paraId="63B1A8D6" w14:textId="77777777" w:rsidR="00000000" w:rsidRDefault="00794C8A">
      <w:pPr>
        <w:pStyle w:val="a"/>
        <w:rPr>
          <w:rFonts w:hint="cs"/>
          <w:rtl/>
        </w:rPr>
      </w:pPr>
      <w:r>
        <w:rPr>
          <w:rFonts w:hint="cs"/>
          <w:rtl/>
        </w:rPr>
        <w:t>הם ניצחו מזווית הראייה שלכם.</w:t>
      </w:r>
    </w:p>
    <w:p w14:paraId="31A70D6F" w14:textId="77777777" w:rsidR="00000000" w:rsidRDefault="00794C8A">
      <w:pPr>
        <w:pStyle w:val="a"/>
        <w:rPr>
          <w:rFonts w:hint="cs"/>
          <w:rtl/>
        </w:rPr>
      </w:pPr>
    </w:p>
    <w:p w14:paraId="70BB202E" w14:textId="77777777" w:rsidR="00000000" w:rsidRDefault="00794C8A">
      <w:pPr>
        <w:pStyle w:val="ac"/>
        <w:rPr>
          <w:rtl/>
        </w:rPr>
      </w:pPr>
      <w:r>
        <w:rPr>
          <w:rFonts w:hint="eastAsia"/>
          <w:rtl/>
        </w:rPr>
        <w:t>צבי</w:t>
      </w:r>
      <w:r>
        <w:rPr>
          <w:rtl/>
        </w:rPr>
        <w:t xml:space="preserve"> הנדל (האיחוד הלאומי - ישר</w:t>
      </w:r>
      <w:r>
        <w:rPr>
          <w:rtl/>
        </w:rPr>
        <w:t>אל ביתנו):</w:t>
      </w:r>
    </w:p>
    <w:p w14:paraId="55CE8224" w14:textId="77777777" w:rsidR="00000000" w:rsidRDefault="00794C8A">
      <w:pPr>
        <w:pStyle w:val="a"/>
        <w:rPr>
          <w:rFonts w:hint="cs"/>
          <w:rtl/>
        </w:rPr>
      </w:pPr>
    </w:p>
    <w:p w14:paraId="6E637B9D" w14:textId="77777777" w:rsidR="00000000" w:rsidRDefault="00794C8A">
      <w:pPr>
        <w:pStyle w:val="a"/>
        <w:rPr>
          <w:rFonts w:hint="cs"/>
          <w:rtl/>
        </w:rPr>
      </w:pPr>
      <w:r>
        <w:rPr>
          <w:rFonts w:hint="cs"/>
          <w:rtl/>
        </w:rPr>
        <w:t>מזווית הראייה האמיתית.</w:t>
      </w:r>
    </w:p>
    <w:p w14:paraId="798A1C62" w14:textId="77777777" w:rsidR="00000000" w:rsidRDefault="00794C8A">
      <w:pPr>
        <w:pStyle w:val="a"/>
        <w:rPr>
          <w:rFonts w:hint="cs"/>
          <w:rtl/>
        </w:rPr>
      </w:pPr>
    </w:p>
    <w:p w14:paraId="426FE099" w14:textId="77777777" w:rsidR="00000000" w:rsidRDefault="00794C8A">
      <w:pPr>
        <w:pStyle w:val="SpeakerCon"/>
        <w:rPr>
          <w:rtl/>
        </w:rPr>
      </w:pPr>
      <w:bookmarkStart w:id="346" w:name="FS000000459T15_07_2003_18_55_52C"/>
      <w:bookmarkEnd w:id="346"/>
      <w:r>
        <w:rPr>
          <w:rtl/>
        </w:rPr>
        <w:t>אברהם בייגה שוחט (העבודה-מימד):</w:t>
      </w:r>
    </w:p>
    <w:p w14:paraId="5908374E" w14:textId="77777777" w:rsidR="00000000" w:rsidRDefault="00794C8A">
      <w:pPr>
        <w:pStyle w:val="a"/>
        <w:rPr>
          <w:rtl/>
        </w:rPr>
      </w:pPr>
    </w:p>
    <w:p w14:paraId="2B3E907E" w14:textId="77777777" w:rsidR="00000000" w:rsidRDefault="00794C8A">
      <w:pPr>
        <w:pStyle w:val="a"/>
        <w:rPr>
          <w:rFonts w:hint="cs"/>
          <w:rtl/>
        </w:rPr>
      </w:pPr>
      <w:r>
        <w:rPr>
          <w:rFonts w:hint="cs"/>
          <w:rtl/>
        </w:rPr>
        <w:t>אני לא יודע "אמיתית", ותיכף אגיד לך במה אני חושב שאנחנו ניצחנו. מבחינתכם, הם ניצחו.</w:t>
      </w:r>
    </w:p>
    <w:p w14:paraId="1A39ED7E" w14:textId="77777777" w:rsidR="00000000" w:rsidRDefault="00794C8A">
      <w:pPr>
        <w:pStyle w:val="a"/>
        <w:rPr>
          <w:rFonts w:hint="cs"/>
          <w:rtl/>
        </w:rPr>
      </w:pPr>
    </w:p>
    <w:p w14:paraId="3B58CBB2" w14:textId="77777777" w:rsidR="00000000" w:rsidRDefault="00794C8A">
      <w:pPr>
        <w:pStyle w:val="ac"/>
        <w:rPr>
          <w:rtl/>
        </w:rPr>
      </w:pPr>
      <w:r>
        <w:rPr>
          <w:rFonts w:hint="eastAsia"/>
          <w:rtl/>
        </w:rPr>
        <w:t>השר</w:t>
      </w:r>
      <w:r>
        <w:rPr>
          <w:rtl/>
        </w:rPr>
        <w:t xml:space="preserve"> עוזי לנדאו:</w:t>
      </w:r>
    </w:p>
    <w:p w14:paraId="588B4C18" w14:textId="77777777" w:rsidR="00000000" w:rsidRDefault="00794C8A">
      <w:pPr>
        <w:pStyle w:val="a"/>
        <w:rPr>
          <w:rFonts w:hint="cs"/>
          <w:rtl/>
        </w:rPr>
      </w:pPr>
    </w:p>
    <w:p w14:paraId="72F32C27" w14:textId="77777777" w:rsidR="00000000" w:rsidRDefault="00794C8A">
      <w:pPr>
        <w:pStyle w:val="a"/>
        <w:rPr>
          <w:rFonts w:hint="cs"/>
          <w:rtl/>
        </w:rPr>
      </w:pPr>
      <w:r>
        <w:rPr>
          <w:rFonts w:hint="cs"/>
          <w:rtl/>
        </w:rPr>
        <w:t>- - -</w:t>
      </w:r>
    </w:p>
    <w:p w14:paraId="75F1C289" w14:textId="77777777" w:rsidR="00000000" w:rsidRDefault="00794C8A">
      <w:pPr>
        <w:pStyle w:val="a"/>
        <w:rPr>
          <w:rFonts w:hint="cs"/>
          <w:rtl/>
        </w:rPr>
      </w:pPr>
    </w:p>
    <w:p w14:paraId="56C0F109" w14:textId="77777777" w:rsidR="00000000" w:rsidRDefault="00794C8A">
      <w:pPr>
        <w:pStyle w:val="SpeakerCon"/>
        <w:rPr>
          <w:rtl/>
        </w:rPr>
      </w:pPr>
      <w:bookmarkStart w:id="347" w:name="FS000000459T15_07_2003_18_55_54C"/>
      <w:bookmarkEnd w:id="347"/>
      <w:r>
        <w:rPr>
          <w:rtl/>
        </w:rPr>
        <w:t>אברהם בייגה שוחט (העבודה-מימד):</w:t>
      </w:r>
    </w:p>
    <w:p w14:paraId="42EBDC6E" w14:textId="77777777" w:rsidR="00000000" w:rsidRDefault="00794C8A">
      <w:pPr>
        <w:pStyle w:val="a"/>
        <w:rPr>
          <w:rtl/>
        </w:rPr>
      </w:pPr>
    </w:p>
    <w:p w14:paraId="6D7452F5" w14:textId="77777777" w:rsidR="00000000" w:rsidRDefault="00794C8A">
      <w:pPr>
        <w:pStyle w:val="a"/>
        <w:rPr>
          <w:rFonts w:hint="cs"/>
          <w:rtl/>
        </w:rPr>
      </w:pPr>
      <w:r>
        <w:rPr>
          <w:rFonts w:hint="cs"/>
          <w:rtl/>
        </w:rPr>
        <w:t>מייד אסביר לך. מבחינתך, קרה לך אסון. מבחינת ח</w:t>
      </w:r>
      <w:r>
        <w:rPr>
          <w:rFonts w:hint="cs"/>
          <w:rtl/>
        </w:rPr>
        <w:t>בר הכנסת צבי הנדל, קרה אסון. מבחינת חבר הכנסת אלדד, קרה אסון. הם ניצחו, כי נגמר כושר העמידה, כי הכלכלה היתה במשבר וכי אמר ראש הממשלה שאי-אפשר לצאת מהמשבר הכלכלי בלי פתרון מדיני ושאי-אפשר לשלוט על עם זר. בטעות אולי הוא פסק ואמר שאלה לא שטחים משוחררים.</w:t>
      </w:r>
    </w:p>
    <w:p w14:paraId="229F6988" w14:textId="77777777" w:rsidR="00000000" w:rsidRDefault="00794C8A">
      <w:pPr>
        <w:pStyle w:val="a"/>
        <w:rPr>
          <w:rFonts w:hint="cs"/>
          <w:rtl/>
        </w:rPr>
      </w:pPr>
    </w:p>
    <w:p w14:paraId="58A048DE" w14:textId="77777777" w:rsidR="00000000" w:rsidRDefault="00794C8A">
      <w:pPr>
        <w:pStyle w:val="ad"/>
        <w:rPr>
          <w:rtl/>
        </w:rPr>
      </w:pPr>
      <w:r>
        <w:rPr>
          <w:rtl/>
        </w:rPr>
        <w:t>היו"</w:t>
      </w:r>
      <w:r>
        <w:rPr>
          <w:rtl/>
        </w:rPr>
        <w:t>ר מיכאל נודלמן:</w:t>
      </w:r>
    </w:p>
    <w:p w14:paraId="18184AE9" w14:textId="77777777" w:rsidR="00000000" w:rsidRDefault="00794C8A">
      <w:pPr>
        <w:pStyle w:val="a"/>
        <w:rPr>
          <w:rtl/>
        </w:rPr>
      </w:pPr>
    </w:p>
    <w:p w14:paraId="76FE9373" w14:textId="77777777" w:rsidR="00000000" w:rsidRDefault="00794C8A">
      <w:pPr>
        <w:pStyle w:val="a"/>
        <w:rPr>
          <w:rFonts w:hint="cs"/>
          <w:rtl/>
        </w:rPr>
      </w:pPr>
      <w:r>
        <w:rPr>
          <w:rFonts w:hint="cs"/>
          <w:rtl/>
        </w:rPr>
        <w:t>תסיים, בבקשה.</w:t>
      </w:r>
    </w:p>
    <w:p w14:paraId="1F6B9592" w14:textId="77777777" w:rsidR="00000000" w:rsidRDefault="00794C8A">
      <w:pPr>
        <w:pStyle w:val="a"/>
        <w:rPr>
          <w:rFonts w:hint="cs"/>
          <w:rtl/>
        </w:rPr>
      </w:pPr>
    </w:p>
    <w:p w14:paraId="7D55C000" w14:textId="77777777" w:rsidR="00000000" w:rsidRDefault="00794C8A">
      <w:pPr>
        <w:pStyle w:val="ac"/>
        <w:rPr>
          <w:rtl/>
        </w:rPr>
      </w:pPr>
      <w:r>
        <w:rPr>
          <w:rFonts w:hint="eastAsia"/>
          <w:rtl/>
        </w:rPr>
        <w:t>השר</w:t>
      </w:r>
      <w:r>
        <w:rPr>
          <w:rtl/>
        </w:rPr>
        <w:t xml:space="preserve"> עוזי לנדאו:</w:t>
      </w:r>
    </w:p>
    <w:p w14:paraId="5DB3C885" w14:textId="77777777" w:rsidR="00000000" w:rsidRDefault="00794C8A">
      <w:pPr>
        <w:pStyle w:val="a"/>
        <w:rPr>
          <w:rFonts w:hint="cs"/>
          <w:rtl/>
        </w:rPr>
      </w:pPr>
    </w:p>
    <w:p w14:paraId="55206E5B" w14:textId="77777777" w:rsidR="00000000" w:rsidRDefault="00794C8A">
      <w:pPr>
        <w:pStyle w:val="a"/>
        <w:rPr>
          <w:rFonts w:hint="cs"/>
          <w:rtl/>
        </w:rPr>
      </w:pPr>
      <w:r>
        <w:rPr>
          <w:rFonts w:hint="cs"/>
          <w:rtl/>
        </w:rPr>
        <w:t>אפשר לשאול? גם מבחינתך, אם כשל כוח העמידה - - -</w:t>
      </w:r>
    </w:p>
    <w:p w14:paraId="5836834E" w14:textId="77777777" w:rsidR="00000000" w:rsidRDefault="00794C8A">
      <w:pPr>
        <w:pStyle w:val="a"/>
        <w:rPr>
          <w:rFonts w:hint="cs"/>
          <w:rtl/>
        </w:rPr>
      </w:pPr>
    </w:p>
    <w:p w14:paraId="3E5836E8" w14:textId="77777777" w:rsidR="00000000" w:rsidRDefault="00794C8A">
      <w:pPr>
        <w:pStyle w:val="ad"/>
        <w:rPr>
          <w:rtl/>
        </w:rPr>
      </w:pPr>
      <w:r>
        <w:rPr>
          <w:rtl/>
        </w:rPr>
        <w:t>היו"ר מיכאל נודלמן:</w:t>
      </w:r>
    </w:p>
    <w:p w14:paraId="593F2784" w14:textId="77777777" w:rsidR="00000000" w:rsidRDefault="00794C8A">
      <w:pPr>
        <w:pStyle w:val="a"/>
        <w:rPr>
          <w:rtl/>
        </w:rPr>
      </w:pPr>
    </w:p>
    <w:p w14:paraId="66DBC67F" w14:textId="77777777" w:rsidR="00000000" w:rsidRDefault="00794C8A">
      <w:pPr>
        <w:pStyle w:val="a"/>
        <w:rPr>
          <w:rFonts w:hint="cs"/>
          <w:rtl/>
        </w:rPr>
      </w:pPr>
      <w:r>
        <w:rPr>
          <w:rFonts w:hint="cs"/>
          <w:rtl/>
        </w:rPr>
        <w:t>לא. אדוני השר, אני לא - - -</w:t>
      </w:r>
    </w:p>
    <w:p w14:paraId="185AE449" w14:textId="77777777" w:rsidR="00000000" w:rsidRDefault="00794C8A">
      <w:pPr>
        <w:pStyle w:val="a"/>
        <w:rPr>
          <w:rFonts w:hint="cs"/>
          <w:rtl/>
        </w:rPr>
      </w:pPr>
    </w:p>
    <w:p w14:paraId="71F47871" w14:textId="77777777" w:rsidR="00000000" w:rsidRDefault="00794C8A">
      <w:pPr>
        <w:pStyle w:val="ac"/>
        <w:rPr>
          <w:rtl/>
        </w:rPr>
      </w:pPr>
      <w:r>
        <w:rPr>
          <w:rFonts w:hint="eastAsia"/>
          <w:rtl/>
        </w:rPr>
        <w:t>השר</w:t>
      </w:r>
      <w:r>
        <w:rPr>
          <w:rtl/>
        </w:rPr>
        <w:t xml:space="preserve"> עוזי לנדאו:</w:t>
      </w:r>
    </w:p>
    <w:p w14:paraId="4ABD8288" w14:textId="77777777" w:rsidR="00000000" w:rsidRDefault="00794C8A">
      <w:pPr>
        <w:pStyle w:val="a"/>
        <w:rPr>
          <w:rFonts w:hint="cs"/>
          <w:rtl/>
        </w:rPr>
      </w:pPr>
    </w:p>
    <w:p w14:paraId="6345826E" w14:textId="77777777" w:rsidR="00000000" w:rsidRDefault="00794C8A">
      <w:pPr>
        <w:pStyle w:val="a"/>
        <w:rPr>
          <w:rFonts w:hint="cs"/>
          <w:rtl/>
        </w:rPr>
      </w:pPr>
      <w:r>
        <w:rPr>
          <w:rFonts w:hint="cs"/>
          <w:rtl/>
        </w:rPr>
        <w:t>בסדר.</w:t>
      </w:r>
    </w:p>
    <w:p w14:paraId="7CA9ACCB" w14:textId="77777777" w:rsidR="00000000" w:rsidRDefault="00794C8A">
      <w:pPr>
        <w:pStyle w:val="a"/>
        <w:rPr>
          <w:rFonts w:hint="cs"/>
          <w:rtl/>
        </w:rPr>
      </w:pPr>
    </w:p>
    <w:p w14:paraId="1456EB19" w14:textId="77777777" w:rsidR="00000000" w:rsidRDefault="00794C8A">
      <w:pPr>
        <w:pStyle w:val="ac"/>
        <w:rPr>
          <w:rtl/>
        </w:rPr>
      </w:pPr>
      <w:r>
        <w:rPr>
          <w:rFonts w:hint="eastAsia"/>
          <w:rtl/>
        </w:rPr>
        <w:t>צבי</w:t>
      </w:r>
      <w:r>
        <w:rPr>
          <w:rtl/>
        </w:rPr>
        <w:t xml:space="preserve"> הנדל (האיחוד הלאומי - ישראל ביתנו):</w:t>
      </w:r>
    </w:p>
    <w:p w14:paraId="6585E197" w14:textId="77777777" w:rsidR="00000000" w:rsidRDefault="00794C8A">
      <w:pPr>
        <w:pStyle w:val="a"/>
        <w:rPr>
          <w:rFonts w:hint="cs"/>
          <w:rtl/>
        </w:rPr>
      </w:pPr>
    </w:p>
    <w:p w14:paraId="5C2C50F2" w14:textId="77777777" w:rsidR="00000000" w:rsidRDefault="00794C8A">
      <w:pPr>
        <w:pStyle w:val="a"/>
        <w:rPr>
          <w:rFonts w:hint="cs"/>
          <w:rtl/>
        </w:rPr>
      </w:pPr>
      <w:r>
        <w:rPr>
          <w:rFonts w:hint="cs"/>
          <w:rtl/>
        </w:rPr>
        <w:t>רשות הדיבור - - -</w:t>
      </w:r>
    </w:p>
    <w:p w14:paraId="2B2A2DC1" w14:textId="77777777" w:rsidR="00000000" w:rsidRDefault="00794C8A">
      <w:pPr>
        <w:pStyle w:val="a"/>
        <w:rPr>
          <w:rFonts w:hint="cs"/>
          <w:rtl/>
        </w:rPr>
      </w:pPr>
    </w:p>
    <w:p w14:paraId="0C2A16CA" w14:textId="77777777" w:rsidR="00000000" w:rsidRDefault="00794C8A">
      <w:pPr>
        <w:pStyle w:val="SpeakerCon"/>
        <w:rPr>
          <w:rtl/>
        </w:rPr>
      </w:pPr>
      <w:bookmarkStart w:id="348" w:name="FS000000459T15_07_2003_19_01_44C"/>
      <w:bookmarkEnd w:id="348"/>
      <w:r>
        <w:rPr>
          <w:rtl/>
        </w:rPr>
        <w:t>אברהם בייגה שוחט (העבודה</w:t>
      </w:r>
      <w:r>
        <w:rPr>
          <w:rtl/>
        </w:rPr>
        <w:t>-מימד):</w:t>
      </w:r>
    </w:p>
    <w:p w14:paraId="45B8F669" w14:textId="77777777" w:rsidR="00000000" w:rsidRDefault="00794C8A">
      <w:pPr>
        <w:pStyle w:val="a"/>
        <w:rPr>
          <w:rtl/>
        </w:rPr>
      </w:pPr>
    </w:p>
    <w:p w14:paraId="63D1E85E" w14:textId="77777777" w:rsidR="00000000" w:rsidRDefault="00794C8A">
      <w:pPr>
        <w:pStyle w:val="a"/>
        <w:rPr>
          <w:rFonts w:hint="cs"/>
          <w:rtl/>
        </w:rPr>
      </w:pPr>
      <w:r>
        <w:rPr>
          <w:rFonts w:hint="cs"/>
          <w:rtl/>
        </w:rPr>
        <w:t>אגיד לך למה לתפיסתי משמעות העניין היא ניצחון. אני חלמתי על הרגע שאריק שרון יצא מישיבת ממשלה ויגיד שהוא בעד מפת הדרכים ובעד הקמת מדינה פלסטינית. מבחינתי, זה יום גדול, בניגוד לעמדתך. מבחינתי, קרה הדבר החשוב מכול - בשיווי המשקל הפוליטי הפנימי - - -</w:t>
      </w:r>
    </w:p>
    <w:p w14:paraId="06CC5045" w14:textId="77777777" w:rsidR="00000000" w:rsidRDefault="00794C8A">
      <w:pPr>
        <w:pStyle w:val="a"/>
        <w:rPr>
          <w:rFonts w:hint="cs"/>
          <w:rtl/>
        </w:rPr>
      </w:pPr>
    </w:p>
    <w:p w14:paraId="67300CAE" w14:textId="77777777" w:rsidR="00000000" w:rsidRDefault="00794C8A">
      <w:pPr>
        <w:pStyle w:val="ac"/>
        <w:rPr>
          <w:rtl/>
        </w:rPr>
      </w:pPr>
      <w:r>
        <w:rPr>
          <w:rFonts w:hint="eastAsia"/>
          <w:rtl/>
        </w:rPr>
        <w:t>צבי</w:t>
      </w:r>
      <w:r>
        <w:rPr>
          <w:rtl/>
        </w:rPr>
        <w:t xml:space="preserve"> הנדל (האיחוד הלאומי - ישראל ביתנו):</w:t>
      </w:r>
    </w:p>
    <w:p w14:paraId="39635018" w14:textId="77777777" w:rsidR="00000000" w:rsidRDefault="00794C8A">
      <w:pPr>
        <w:pStyle w:val="a"/>
        <w:rPr>
          <w:rFonts w:hint="cs"/>
          <w:rtl/>
        </w:rPr>
      </w:pPr>
    </w:p>
    <w:p w14:paraId="32047D3D" w14:textId="77777777" w:rsidR="00000000" w:rsidRDefault="00794C8A">
      <w:pPr>
        <w:pStyle w:val="a"/>
        <w:rPr>
          <w:rFonts w:hint="cs"/>
          <w:rtl/>
        </w:rPr>
      </w:pPr>
      <w:r>
        <w:rPr>
          <w:rFonts w:hint="cs"/>
          <w:rtl/>
        </w:rPr>
        <w:t>שהרוצחים ניצחו - בזה גם אתה מודה. הרוצחים ניצחו.</w:t>
      </w:r>
    </w:p>
    <w:p w14:paraId="714562CD" w14:textId="77777777" w:rsidR="00000000" w:rsidRDefault="00794C8A">
      <w:pPr>
        <w:pStyle w:val="a"/>
        <w:rPr>
          <w:rFonts w:hint="cs"/>
          <w:rtl/>
        </w:rPr>
      </w:pPr>
    </w:p>
    <w:p w14:paraId="0DEC43EB" w14:textId="77777777" w:rsidR="00000000" w:rsidRDefault="00794C8A">
      <w:pPr>
        <w:pStyle w:val="SpeakerCon"/>
        <w:rPr>
          <w:rtl/>
        </w:rPr>
      </w:pPr>
      <w:bookmarkStart w:id="349" w:name="FS000000459T15_07_2003_19_02_58C"/>
      <w:bookmarkEnd w:id="349"/>
      <w:r>
        <w:rPr>
          <w:rtl/>
        </w:rPr>
        <w:t>אברהם בייגה שוחט (העבודה-מימד):</w:t>
      </w:r>
    </w:p>
    <w:p w14:paraId="3BF64226" w14:textId="77777777" w:rsidR="00000000" w:rsidRDefault="00794C8A">
      <w:pPr>
        <w:pStyle w:val="a"/>
        <w:rPr>
          <w:rtl/>
        </w:rPr>
      </w:pPr>
    </w:p>
    <w:p w14:paraId="715472FC" w14:textId="77777777" w:rsidR="00000000" w:rsidRDefault="00794C8A">
      <w:pPr>
        <w:pStyle w:val="a"/>
        <w:rPr>
          <w:rFonts w:hint="cs"/>
          <w:rtl/>
        </w:rPr>
      </w:pPr>
      <w:r>
        <w:rPr>
          <w:rFonts w:hint="cs"/>
          <w:rtl/>
        </w:rPr>
        <w:t>מבחינתי, לא הייתי צריך את האינתיפאדה כדי לקבל את העמדה הזאת. חבר הכנסת צבי הנדל, זה ההבדל בינינו, ביני לבין אריק שרון. אני מראש חשבת</w:t>
      </w:r>
      <w:r>
        <w:rPr>
          <w:rFonts w:hint="cs"/>
          <w:rtl/>
        </w:rPr>
        <w:t>י שצריך לתת את השטחים. אני מראש חשבתי שצריך לצאת משם. אריק שרון היה צריך עוד 1,000 ימים, עם 820 הרוגים, עם 6,000 פצועים, עם ירידה בכלכלה הישראלית ועם כל מה שקרה מסביב, כדי ללמוד את הלקח.</w:t>
      </w:r>
    </w:p>
    <w:p w14:paraId="4FCC1CD1" w14:textId="77777777" w:rsidR="00000000" w:rsidRDefault="00794C8A">
      <w:pPr>
        <w:pStyle w:val="a"/>
        <w:rPr>
          <w:rFonts w:hint="cs"/>
          <w:rtl/>
        </w:rPr>
      </w:pPr>
      <w:r>
        <w:rPr>
          <w:rFonts w:hint="cs"/>
          <w:rtl/>
        </w:rPr>
        <w:t xml:space="preserve"> </w:t>
      </w:r>
    </w:p>
    <w:p w14:paraId="647A4DB9" w14:textId="77777777" w:rsidR="00000000" w:rsidRDefault="00794C8A">
      <w:pPr>
        <w:pStyle w:val="ac"/>
        <w:rPr>
          <w:rtl/>
        </w:rPr>
      </w:pPr>
      <w:r>
        <w:rPr>
          <w:rFonts w:hint="eastAsia"/>
          <w:rtl/>
        </w:rPr>
        <w:t>צבי</w:t>
      </w:r>
      <w:r>
        <w:rPr>
          <w:rtl/>
        </w:rPr>
        <w:t xml:space="preserve"> הנדל (האיחוד הלאומי - ישראל ביתנו):</w:t>
      </w:r>
    </w:p>
    <w:p w14:paraId="43049D34" w14:textId="77777777" w:rsidR="00000000" w:rsidRDefault="00794C8A">
      <w:pPr>
        <w:pStyle w:val="a"/>
        <w:rPr>
          <w:rFonts w:hint="cs"/>
          <w:rtl/>
        </w:rPr>
      </w:pPr>
    </w:p>
    <w:p w14:paraId="230FBC6B" w14:textId="77777777" w:rsidR="00000000" w:rsidRDefault="00794C8A">
      <w:pPr>
        <w:pStyle w:val="a"/>
        <w:rPr>
          <w:rFonts w:hint="cs"/>
          <w:rtl/>
        </w:rPr>
      </w:pPr>
      <w:r>
        <w:rPr>
          <w:rFonts w:hint="cs"/>
          <w:rtl/>
        </w:rPr>
        <w:t>הכול בזכותכם.</w:t>
      </w:r>
    </w:p>
    <w:p w14:paraId="2DBC1742" w14:textId="77777777" w:rsidR="00000000" w:rsidRDefault="00794C8A">
      <w:pPr>
        <w:pStyle w:val="a"/>
        <w:rPr>
          <w:rFonts w:hint="cs"/>
          <w:rtl/>
        </w:rPr>
      </w:pPr>
    </w:p>
    <w:p w14:paraId="23D51645" w14:textId="77777777" w:rsidR="00000000" w:rsidRDefault="00794C8A">
      <w:pPr>
        <w:pStyle w:val="ad"/>
        <w:rPr>
          <w:rtl/>
        </w:rPr>
      </w:pPr>
      <w:r>
        <w:rPr>
          <w:rtl/>
        </w:rPr>
        <w:t>היו"ר מיכאל</w:t>
      </w:r>
      <w:r>
        <w:rPr>
          <w:rtl/>
        </w:rPr>
        <w:t xml:space="preserve"> נודלמן:</w:t>
      </w:r>
    </w:p>
    <w:p w14:paraId="40C41FFF" w14:textId="77777777" w:rsidR="00000000" w:rsidRDefault="00794C8A">
      <w:pPr>
        <w:pStyle w:val="a"/>
        <w:rPr>
          <w:rtl/>
        </w:rPr>
      </w:pPr>
    </w:p>
    <w:p w14:paraId="3F0C45B0" w14:textId="77777777" w:rsidR="00000000" w:rsidRDefault="00794C8A">
      <w:pPr>
        <w:pStyle w:val="a"/>
        <w:rPr>
          <w:rFonts w:hint="cs"/>
          <w:rtl/>
        </w:rPr>
      </w:pPr>
      <w:r>
        <w:rPr>
          <w:rFonts w:hint="cs"/>
          <w:rtl/>
        </w:rPr>
        <w:t>תסיים.</w:t>
      </w:r>
    </w:p>
    <w:p w14:paraId="54DA58CA" w14:textId="77777777" w:rsidR="00000000" w:rsidRDefault="00794C8A">
      <w:pPr>
        <w:pStyle w:val="a"/>
        <w:rPr>
          <w:rFonts w:hint="cs"/>
          <w:rtl/>
        </w:rPr>
      </w:pPr>
    </w:p>
    <w:p w14:paraId="578D0DC8" w14:textId="77777777" w:rsidR="00000000" w:rsidRDefault="00794C8A">
      <w:pPr>
        <w:pStyle w:val="SpeakerCon"/>
        <w:rPr>
          <w:rtl/>
        </w:rPr>
      </w:pPr>
      <w:bookmarkStart w:id="350" w:name="FS000000459T15_07_2003_19_04_42C"/>
      <w:bookmarkEnd w:id="350"/>
      <w:r>
        <w:rPr>
          <w:rtl/>
        </w:rPr>
        <w:t>אברהם בייגה שוחט (העבודה-מימד):</w:t>
      </w:r>
    </w:p>
    <w:p w14:paraId="595687AC" w14:textId="77777777" w:rsidR="00000000" w:rsidRDefault="00794C8A">
      <w:pPr>
        <w:pStyle w:val="a"/>
        <w:rPr>
          <w:rtl/>
        </w:rPr>
      </w:pPr>
    </w:p>
    <w:p w14:paraId="679FBF67" w14:textId="77777777" w:rsidR="00000000" w:rsidRDefault="00794C8A">
      <w:pPr>
        <w:pStyle w:val="a"/>
        <w:rPr>
          <w:rFonts w:hint="cs"/>
          <w:rtl/>
        </w:rPr>
      </w:pPr>
      <w:r>
        <w:rPr>
          <w:rFonts w:hint="cs"/>
          <w:rtl/>
        </w:rPr>
        <w:t>השאלה היא מתי אתם תלמדו את הלקח.</w:t>
      </w:r>
    </w:p>
    <w:p w14:paraId="767EBE29" w14:textId="77777777" w:rsidR="00000000" w:rsidRDefault="00794C8A">
      <w:pPr>
        <w:pStyle w:val="a"/>
        <w:rPr>
          <w:rFonts w:hint="cs"/>
          <w:rtl/>
        </w:rPr>
      </w:pPr>
    </w:p>
    <w:p w14:paraId="775232BD" w14:textId="77777777" w:rsidR="00000000" w:rsidRDefault="00794C8A">
      <w:pPr>
        <w:pStyle w:val="a"/>
        <w:rPr>
          <w:rFonts w:hint="cs"/>
          <w:rtl/>
        </w:rPr>
      </w:pPr>
      <w:r>
        <w:rPr>
          <w:rFonts w:hint="cs"/>
          <w:rtl/>
        </w:rPr>
        <w:t>לצד הפלסטיני זה קרה גם כן. מצד אחד, ההנחה שדרך הטרור אפשר יהיה להשיג יותר משהושג בקמפ-דייוויד הוכחה כבלתי נכונה לחלוטין, כי הרי את אותם דברים,  מדינה פלסטינית, הם יכלו לקב</w:t>
      </w:r>
      <w:r>
        <w:rPr>
          <w:rFonts w:hint="cs"/>
          <w:rtl/>
        </w:rPr>
        <w:t>ל בקמפ-דייוויד. הם לא קיבלו שם, אבל הם קיבלו את זה מאריק שרון. זה הרווח הגדול שלהם. הם קיבלו את זה מאריק שרון. הם קיבלו את זה מהממשלה הכי ימנית שהיתה אי-פעם.</w:t>
      </w:r>
    </w:p>
    <w:p w14:paraId="277162A4" w14:textId="77777777" w:rsidR="00000000" w:rsidRDefault="00794C8A">
      <w:pPr>
        <w:pStyle w:val="a"/>
        <w:rPr>
          <w:rFonts w:hint="cs"/>
          <w:rtl/>
        </w:rPr>
      </w:pPr>
    </w:p>
    <w:p w14:paraId="43E1E94C" w14:textId="77777777" w:rsidR="00000000" w:rsidRDefault="00794C8A">
      <w:pPr>
        <w:pStyle w:val="a"/>
        <w:rPr>
          <w:rFonts w:hint="cs"/>
          <w:rtl/>
        </w:rPr>
      </w:pPr>
      <w:r>
        <w:rPr>
          <w:rFonts w:hint="cs"/>
          <w:rtl/>
        </w:rPr>
        <w:t>אבל, אדוני השר, אסיים בדבר לגמרי אחרי, שאפשר לחשוב שהוא לא קשור אבל הוא קשור. אתם יודעים שאני בדר</w:t>
      </w:r>
      <w:r>
        <w:rPr>
          <w:rFonts w:hint="cs"/>
          <w:rtl/>
        </w:rPr>
        <w:t>ך כלל מקדיש את דברי ונאומי לקשר שבין המצב הזה לבין המצב הכלכלי.</w:t>
      </w:r>
    </w:p>
    <w:p w14:paraId="4CBFD988" w14:textId="77777777" w:rsidR="00000000" w:rsidRDefault="00794C8A">
      <w:pPr>
        <w:pStyle w:val="a"/>
        <w:rPr>
          <w:rFonts w:hint="cs"/>
          <w:rtl/>
        </w:rPr>
      </w:pPr>
    </w:p>
    <w:p w14:paraId="770916D6" w14:textId="77777777" w:rsidR="00000000" w:rsidRDefault="00794C8A">
      <w:pPr>
        <w:pStyle w:val="ac"/>
        <w:rPr>
          <w:rtl/>
        </w:rPr>
      </w:pPr>
      <w:r>
        <w:rPr>
          <w:rFonts w:hint="eastAsia"/>
          <w:rtl/>
        </w:rPr>
        <w:t>צבי</w:t>
      </w:r>
      <w:r>
        <w:rPr>
          <w:rtl/>
        </w:rPr>
        <w:t xml:space="preserve"> הנדל (האיחוד הלאומי - ישראל ביתנו):</w:t>
      </w:r>
    </w:p>
    <w:p w14:paraId="32BE072E" w14:textId="77777777" w:rsidR="00000000" w:rsidRDefault="00794C8A">
      <w:pPr>
        <w:pStyle w:val="a"/>
        <w:rPr>
          <w:rFonts w:hint="cs"/>
          <w:rtl/>
        </w:rPr>
      </w:pPr>
    </w:p>
    <w:p w14:paraId="3F2637DE" w14:textId="77777777" w:rsidR="00000000" w:rsidRDefault="00794C8A">
      <w:pPr>
        <w:pStyle w:val="a"/>
        <w:rPr>
          <w:rFonts w:hint="cs"/>
          <w:rtl/>
        </w:rPr>
      </w:pPr>
      <w:r>
        <w:rPr>
          <w:rFonts w:hint="cs"/>
          <w:rtl/>
        </w:rPr>
        <w:t>אוסלו הרס לנו את הכלכלה. אני יודע.</w:t>
      </w:r>
    </w:p>
    <w:p w14:paraId="383A166B" w14:textId="77777777" w:rsidR="00000000" w:rsidRDefault="00794C8A">
      <w:pPr>
        <w:pStyle w:val="a"/>
        <w:rPr>
          <w:rFonts w:hint="cs"/>
          <w:rtl/>
        </w:rPr>
      </w:pPr>
    </w:p>
    <w:p w14:paraId="277AC763" w14:textId="77777777" w:rsidR="00000000" w:rsidRDefault="00794C8A">
      <w:pPr>
        <w:pStyle w:val="SpeakerCon"/>
        <w:rPr>
          <w:rtl/>
        </w:rPr>
      </w:pPr>
      <w:bookmarkStart w:id="351" w:name="FS000000459T15_07_2003_19_07_02C"/>
      <w:bookmarkEnd w:id="351"/>
      <w:r>
        <w:rPr>
          <w:rtl/>
        </w:rPr>
        <w:t>אברהם בייגה שוחט (העבודה-מימד):</w:t>
      </w:r>
    </w:p>
    <w:p w14:paraId="2C3FE381" w14:textId="77777777" w:rsidR="00000000" w:rsidRDefault="00794C8A">
      <w:pPr>
        <w:pStyle w:val="a"/>
        <w:rPr>
          <w:rtl/>
        </w:rPr>
      </w:pPr>
    </w:p>
    <w:p w14:paraId="2A078ABB" w14:textId="77777777" w:rsidR="00000000" w:rsidRDefault="00794C8A">
      <w:pPr>
        <w:pStyle w:val="a"/>
        <w:rPr>
          <w:rFonts w:hint="cs"/>
          <w:rtl/>
        </w:rPr>
      </w:pPr>
      <w:r>
        <w:rPr>
          <w:rFonts w:hint="cs"/>
          <w:rtl/>
        </w:rPr>
        <w:t>היום שמעתי ברדיו שיר, מקאמה, שיר קצר מאוד, שאני רוצה לקרוא אותו בחצי דקה, ואולי ב</w:t>
      </w:r>
      <w:r>
        <w:rPr>
          <w:rFonts w:hint="cs"/>
          <w:rtl/>
        </w:rPr>
        <w:t>דקה, ואני מציע לכולם להאזין. הוא נכתב בכשרון כיד הכותב המוכשר חיים חפר, והוא אומר את הדבר הבא:</w:t>
      </w:r>
    </w:p>
    <w:p w14:paraId="7E61EA9E" w14:textId="77777777" w:rsidR="00000000" w:rsidRDefault="00794C8A">
      <w:pPr>
        <w:pStyle w:val="a"/>
        <w:rPr>
          <w:rFonts w:hint="cs"/>
          <w:rtl/>
        </w:rPr>
      </w:pPr>
    </w:p>
    <w:p w14:paraId="0D72A291" w14:textId="77777777" w:rsidR="00000000" w:rsidRDefault="00794C8A">
      <w:pPr>
        <w:pStyle w:val="a"/>
        <w:rPr>
          <w:rFonts w:hint="cs"/>
          <w:rtl/>
        </w:rPr>
      </w:pPr>
      <w:r>
        <w:rPr>
          <w:rFonts w:hint="cs"/>
          <w:rtl/>
        </w:rPr>
        <w:t>"הן באות מעיירות הפיתוח, מן הבתים ההרוסים/ הן באות, שחומות פנים של עולי אפריקה וכחולות עיניים של בנות שבט הרוסים/ הן האמהות של הסנדוויץ' שאיננו, של הנעל הקרועה/</w:t>
      </w:r>
      <w:r>
        <w:rPr>
          <w:rFonts w:hint="cs"/>
          <w:rtl/>
        </w:rPr>
        <w:t xml:space="preserve"> של החושך באין חשמל ולעת חורף מן הדירה הקפואה/ הן באות מן החולי של הילדים ושל עצמן ומן העוני השוחק/ ומן הקייטנות הנעולות ומן המקרר הריק/ הן באות והן עולות אל עיר הקודש ירושלים, עיר האלוהים העצובים/ והן ניצבות מול שערי האוצר ומול הפקידים האטומים והמגחכים 'א</w:t>
      </w:r>
      <w:r>
        <w:rPr>
          <w:rFonts w:hint="cs"/>
          <w:rtl/>
        </w:rPr>
        <w:t>נחנו קשובים'/ הן עולות מן המדבר, מן הגליל, מן הקרעים והבלות/ הן באות נשים ישראליות מותשות מן הדלות/ הן באות אל תקוות השווא שמפזר השלטון, כשמולן הבטחות קש/ הן באות, הן עולות אל האוהלים של ויקי, כמו שפעם עלו לרגל אל בית-המקדש/ והן אולי אינן יודעות, אבל אל של</w:t>
      </w:r>
      <w:r>
        <w:rPr>
          <w:rFonts w:hint="cs"/>
          <w:rtl/>
        </w:rPr>
        <w:t>וש העליות לרגל של חגי ישראל בזמן הקדמון/ תצטרף גם העלייה הזאת, לירושלים, בירתו הקורסת של השלטון/ כשהן נוקמות את ההשפלה ומשיבות עלבון על עלבון/ ומניפות את הדגלים שלהן, דגלי הצדק, דגלי הניצחון."</w:t>
      </w:r>
      <w:bookmarkStart w:id="352" w:name="FS000000459T15_07_2003_19_02_59C"/>
      <w:bookmarkEnd w:id="352"/>
    </w:p>
    <w:p w14:paraId="01D34F33" w14:textId="77777777" w:rsidR="00000000" w:rsidRDefault="00794C8A">
      <w:pPr>
        <w:pStyle w:val="a"/>
        <w:ind w:left="720" w:firstLine="720"/>
        <w:rPr>
          <w:rFonts w:hint="cs"/>
          <w:rtl/>
        </w:rPr>
      </w:pPr>
    </w:p>
    <w:p w14:paraId="229205AF" w14:textId="77777777" w:rsidR="00000000" w:rsidRDefault="00794C8A">
      <w:pPr>
        <w:pStyle w:val="a"/>
        <w:rPr>
          <w:rFonts w:hint="cs"/>
          <w:rtl/>
        </w:rPr>
      </w:pPr>
      <w:r>
        <w:rPr>
          <w:rFonts w:hint="cs"/>
          <w:rtl/>
        </w:rPr>
        <w:t>רבותי חברי הכנסת, אני אומר לכם שהשיר הזה לא היה נכתב ולא היה צ</w:t>
      </w:r>
      <w:r>
        <w:rPr>
          <w:rFonts w:hint="cs"/>
          <w:rtl/>
        </w:rPr>
        <w:t>ריך להיכתב אם היתה לנו התבונה להבין, שהמכלול הגדול הוא מכלול שבו אנחנו צריכים להתפשר, אדוני השר, בצורה כזאת שנוכל לחיות כאן.</w:t>
      </w:r>
    </w:p>
    <w:p w14:paraId="56F0E038" w14:textId="77777777" w:rsidR="00000000" w:rsidRDefault="00794C8A">
      <w:pPr>
        <w:pStyle w:val="a"/>
        <w:rPr>
          <w:rFonts w:hint="cs"/>
          <w:rtl/>
        </w:rPr>
      </w:pPr>
    </w:p>
    <w:p w14:paraId="71D6A66C" w14:textId="77777777" w:rsidR="00000000" w:rsidRDefault="00794C8A">
      <w:pPr>
        <w:pStyle w:val="ac"/>
        <w:rPr>
          <w:rtl/>
        </w:rPr>
      </w:pPr>
      <w:r>
        <w:rPr>
          <w:rFonts w:hint="eastAsia"/>
          <w:rtl/>
        </w:rPr>
        <w:t>צבי</w:t>
      </w:r>
      <w:r>
        <w:rPr>
          <w:rtl/>
        </w:rPr>
        <w:t xml:space="preserve"> הנדל (האיחוד הלאומי - ישראל ביתנו):</w:t>
      </w:r>
    </w:p>
    <w:p w14:paraId="52BB7485" w14:textId="77777777" w:rsidR="00000000" w:rsidRDefault="00794C8A">
      <w:pPr>
        <w:pStyle w:val="a"/>
        <w:rPr>
          <w:rFonts w:hint="cs"/>
          <w:rtl/>
        </w:rPr>
      </w:pPr>
    </w:p>
    <w:p w14:paraId="7C71F2BF" w14:textId="77777777" w:rsidR="00000000" w:rsidRDefault="00794C8A">
      <w:pPr>
        <w:pStyle w:val="a"/>
        <w:rPr>
          <w:rFonts w:hint="cs"/>
          <w:rtl/>
        </w:rPr>
      </w:pPr>
      <w:r>
        <w:rPr>
          <w:rFonts w:hint="cs"/>
          <w:rtl/>
        </w:rPr>
        <w:t>אין בושה.</w:t>
      </w:r>
    </w:p>
    <w:p w14:paraId="3A7A80D3" w14:textId="77777777" w:rsidR="00000000" w:rsidRDefault="00794C8A">
      <w:pPr>
        <w:pStyle w:val="a"/>
        <w:rPr>
          <w:rFonts w:hint="cs"/>
          <w:rtl/>
        </w:rPr>
      </w:pPr>
    </w:p>
    <w:p w14:paraId="08ACE6D0" w14:textId="77777777" w:rsidR="00000000" w:rsidRDefault="00794C8A">
      <w:pPr>
        <w:pStyle w:val="SpeakerCon"/>
        <w:rPr>
          <w:rtl/>
        </w:rPr>
      </w:pPr>
      <w:bookmarkStart w:id="353" w:name="FS000000459T15_07_2003_19_12_56C"/>
      <w:bookmarkEnd w:id="353"/>
      <w:r>
        <w:rPr>
          <w:rtl/>
        </w:rPr>
        <w:t>אברהם בייגה שוחט (העבודה-מימד):</w:t>
      </w:r>
    </w:p>
    <w:p w14:paraId="6C1F69F7" w14:textId="77777777" w:rsidR="00000000" w:rsidRDefault="00794C8A">
      <w:pPr>
        <w:pStyle w:val="a"/>
        <w:rPr>
          <w:rtl/>
        </w:rPr>
      </w:pPr>
    </w:p>
    <w:p w14:paraId="0C310F9C" w14:textId="77777777" w:rsidR="00000000" w:rsidRDefault="00794C8A">
      <w:pPr>
        <w:pStyle w:val="a"/>
        <w:rPr>
          <w:rFonts w:hint="cs"/>
          <w:rtl/>
        </w:rPr>
      </w:pPr>
      <w:r>
        <w:rPr>
          <w:rFonts w:hint="cs"/>
          <w:rtl/>
        </w:rPr>
        <w:t>היה ולא - זה יהיה רק שיר ראשון, לצערי הרב, בש</w:t>
      </w:r>
      <w:r>
        <w:rPr>
          <w:rFonts w:hint="cs"/>
          <w:rtl/>
        </w:rPr>
        <w:t>ירים רבים שייכתבו על מה שקרה לחברה שלנו, לא רק בגלל זה אבל בעיקר בגלל זה. תודה רבה.</w:t>
      </w:r>
    </w:p>
    <w:p w14:paraId="51309648" w14:textId="77777777" w:rsidR="00000000" w:rsidRDefault="00794C8A">
      <w:pPr>
        <w:pStyle w:val="a"/>
        <w:rPr>
          <w:rFonts w:hint="cs"/>
          <w:rtl/>
        </w:rPr>
      </w:pPr>
    </w:p>
    <w:p w14:paraId="5002345A" w14:textId="77777777" w:rsidR="00000000" w:rsidRDefault="00794C8A">
      <w:pPr>
        <w:pStyle w:val="ac"/>
        <w:rPr>
          <w:rtl/>
        </w:rPr>
      </w:pPr>
      <w:r>
        <w:rPr>
          <w:rFonts w:hint="eastAsia"/>
          <w:rtl/>
        </w:rPr>
        <w:t>צבי</w:t>
      </w:r>
      <w:r>
        <w:rPr>
          <w:rtl/>
        </w:rPr>
        <w:t xml:space="preserve"> הנדל (האיחוד הלאומי - ישראל ביתנו):</w:t>
      </w:r>
    </w:p>
    <w:p w14:paraId="7F9F459F" w14:textId="77777777" w:rsidR="00000000" w:rsidRDefault="00794C8A">
      <w:pPr>
        <w:pStyle w:val="a"/>
        <w:rPr>
          <w:rFonts w:hint="cs"/>
          <w:rtl/>
        </w:rPr>
      </w:pPr>
    </w:p>
    <w:p w14:paraId="1C3ED84E" w14:textId="77777777" w:rsidR="00000000" w:rsidRDefault="00794C8A">
      <w:pPr>
        <w:pStyle w:val="a"/>
        <w:rPr>
          <w:rFonts w:hint="cs"/>
          <w:rtl/>
        </w:rPr>
      </w:pPr>
      <w:r>
        <w:rPr>
          <w:rFonts w:hint="cs"/>
          <w:rtl/>
        </w:rPr>
        <w:t>קצת בושה על הפשע של אוסלו.</w:t>
      </w:r>
    </w:p>
    <w:p w14:paraId="31FCDF69" w14:textId="77777777" w:rsidR="00000000" w:rsidRDefault="00794C8A">
      <w:pPr>
        <w:pStyle w:val="a"/>
        <w:rPr>
          <w:rFonts w:hint="cs"/>
          <w:rtl/>
        </w:rPr>
      </w:pPr>
    </w:p>
    <w:p w14:paraId="4D138607" w14:textId="77777777" w:rsidR="00000000" w:rsidRDefault="00794C8A">
      <w:pPr>
        <w:pStyle w:val="ad"/>
        <w:rPr>
          <w:rtl/>
        </w:rPr>
      </w:pPr>
      <w:r>
        <w:rPr>
          <w:rtl/>
        </w:rPr>
        <w:t>היו"ר מיכאל נודלמן:</w:t>
      </w:r>
    </w:p>
    <w:p w14:paraId="01098DF1" w14:textId="77777777" w:rsidR="00000000" w:rsidRDefault="00794C8A">
      <w:pPr>
        <w:pStyle w:val="a"/>
        <w:rPr>
          <w:rtl/>
        </w:rPr>
      </w:pPr>
    </w:p>
    <w:p w14:paraId="66971065" w14:textId="77777777" w:rsidR="00000000" w:rsidRDefault="00794C8A">
      <w:pPr>
        <w:pStyle w:val="a"/>
        <w:rPr>
          <w:rFonts w:hint="cs"/>
          <w:rtl/>
        </w:rPr>
      </w:pPr>
      <w:r>
        <w:rPr>
          <w:rFonts w:hint="cs"/>
          <w:rtl/>
        </w:rPr>
        <w:t>תודה רבה. חבר הכנסת בנימין בן-אליעזר - איננו נוכח. חבר הכנסת אריה אלדד, בבקשה, של</w:t>
      </w:r>
      <w:r>
        <w:rPr>
          <w:rFonts w:hint="cs"/>
          <w:rtl/>
        </w:rPr>
        <w:t>וש דקות.</w:t>
      </w:r>
    </w:p>
    <w:p w14:paraId="4C5CD539" w14:textId="77777777" w:rsidR="00000000" w:rsidRDefault="00794C8A">
      <w:pPr>
        <w:pStyle w:val="a"/>
        <w:rPr>
          <w:rFonts w:hint="cs"/>
          <w:rtl/>
        </w:rPr>
      </w:pPr>
    </w:p>
    <w:p w14:paraId="206CCB8B" w14:textId="77777777" w:rsidR="00000000" w:rsidRDefault="00794C8A">
      <w:pPr>
        <w:pStyle w:val="Speaker"/>
        <w:rPr>
          <w:rtl/>
        </w:rPr>
      </w:pPr>
      <w:bookmarkStart w:id="354" w:name="FS000001055T15_07_2003_19_13_51"/>
      <w:bookmarkStart w:id="355" w:name="_Toc46140065"/>
      <w:bookmarkStart w:id="356" w:name="_Toc57365943"/>
      <w:bookmarkEnd w:id="354"/>
      <w:r>
        <w:rPr>
          <w:rFonts w:hint="eastAsia"/>
          <w:rtl/>
        </w:rPr>
        <w:t>אריה</w:t>
      </w:r>
      <w:r>
        <w:rPr>
          <w:rtl/>
        </w:rPr>
        <w:t xml:space="preserve"> אלדד (האיחוד הלאומי - ישראל ביתנו):</w:t>
      </w:r>
      <w:bookmarkEnd w:id="355"/>
      <w:bookmarkEnd w:id="356"/>
    </w:p>
    <w:p w14:paraId="08C95330" w14:textId="77777777" w:rsidR="00000000" w:rsidRDefault="00794C8A">
      <w:pPr>
        <w:pStyle w:val="a"/>
        <w:rPr>
          <w:rFonts w:hint="cs"/>
          <w:rtl/>
        </w:rPr>
      </w:pPr>
    </w:p>
    <w:p w14:paraId="2E891B0D" w14:textId="77777777" w:rsidR="00000000" w:rsidRDefault="00794C8A">
      <w:pPr>
        <w:pStyle w:val="a"/>
        <w:rPr>
          <w:rFonts w:hint="cs"/>
          <w:rtl/>
        </w:rPr>
      </w:pPr>
      <w:r>
        <w:rPr>
          <w:rFonts w:hint="cs"/>
          <w:rtl/>
        </w:rPr>
        <w:t>ודאי שלוש דקות כמו של האחרים.</w:t>
      </w:r>
    </w:p>
    <w:p w14:paraId="5CDF878E" w14:textId="77777777" w:rsidR="00000000" w:rsidRDefault="00794C8A">
      <w:pPr>
        <w:pStyle w:val="a"/>
        <w:rPr>
          <w:rFonts w:hint="cs"/>
          <w:rtl/>
        </w:rPr>
      </w:pPr>
    </w:p>
    <w:p w14:paraId="06603785" w14:textId="77777777" w:rsidR="00000000" w:rsidRDefault="00794C8A">
      <w:pPr>
        <w:pStyle w:val="ad"/>
        <w:rPr>
          <w:rtl/>
        </w:rPr>
      </w:pPr>
      <w:r>
        <w:rPr>
          <w:rtl/>
        </w:rPr>
        <w:t>היו"ר מיכאל נודלמן:</w:t>
      </w:r>
    </w:p>
    <w:p w14:paraId="343E9021" w14:textId="77777777" w:rsidR="00000000" w:rsidRDefault="00794C8A">
      <w:pPr>
        <w:pStyle w:val="a"/>
        <w:rPr>
          <w:rtl/>
        </w:rPr>
      </w:pPr>
    </w:p>
    <w:p w14:paraId="5F2C1F46" w14:textId="77777777" w:rsidR="00000000" w:rsidRDefault="00794C8A">
      <w:pPr>
        <w:pStyle w:val="a"/>
        <w:rPr>
          <w:rFonts w:hint="cs"/>
          <w:rtl/>
        </w:rPr>
      </w:pPr>
      <w:r>
        <w:rPr>
          <w:rFonts w:hint="cs"/>
          <w:rtl/>
        </w:rPr>
        <w:t>לגבי זה, אני צריך עם החברים שלי להגיע להסדר. שלוש דקות.</w:t>
      </w:r>
    </w:p>
    <w:p w14:paraId="3AB89FBD" w14:textId="77777777" w:rsidR="00000000" w:rsidRDefault="00794C8A">
      <w:pPr>
        <w:pStyle w:val="a"/>
        <w:rPr>
          <w:rFonts w:hint="cs"/>
          <w:rtl/>
        </w:rPr>
      </w:pPr>
    </w:p>
    <w:p w14:paraId="57D4F14C" w14:textId="77777777" w:rsidR="00000000" w:rsidRDefault="00794C8A">
      <w:pPr>
        <w:pStyle w:val="SpeakerCon"/>
        <w:rPr>
          <w:rtl/>
        </w:rPr>
      </w:pPr>
      <w:bookmarkStart w:id="357" w:name="FS000001055T15_07_2003_19_14_05C"/>
      <w:bookmarkEnd w:id="357"/>
      <w:r>
        <w:rPr>
          <w:rtl/>
        </w:rPr>
        <w:t>אריה אלדד (האיחוד הלאומי - ישראל ביתנו):</w:t>
      </w:r>
    </w:p>
    <w:p w14:paraId="1F39D012" w14:textId="77777777" w:rsidR="00000000" w:rsidRDefault="00794C8A">
      <w:pPr>
        <w:pStyle w:val="a"/>
        <w:rPr>
          <w:rtl/>
        </w:rPr>
      </w:pPr>
    </w:p>
    <w:p w14:paraId="07F005C1" w14:textId="77777777" w:rsidR="00000000" w:rsidRDefault="00794C8A">
      <w:pPr>
        <w:pStyle w:val="a"/>
        <w:rPr>
          <w:rFonts w:hint="cs"/>
          <w:rtl/>
        </w:rPr>
      </w:pPr>
      <w:r>
        <w:rPr>
          <w:rFonts w:hint="cs"/>
          <w:rtl/>
        </w:rPr>
        <w:t>שלוש דקות ממש מדויקות.</w:t>
      </w:r>
    </w:p>
    <w:p w14:paraId="1E196DF8" w14:textId="77777777" w:rsidR="00000000" w:rsidRDefault="00794C8A">
      <w:pPr>
        <w:pStyle w:val="a"/>
        <w:rPr>
          <w:rFonts w:hint="cs"/>
          <w:rtl/>
        </w:rPr>
      </w:pPr>
    </w:p>
    <w:p w14:paraId="509C870E" w14:textId="77777777" w:rsidR="00000000" w:rsidRDefault="00794C8A">
      <w:pPr>
        <w:pStyle w:val="a"/>
        <w:rPr>
          <w:rFonts w:hint="cs"/>
          <w:rtl/>
        </w:rPr>
      </w:pPr>
      <w:r>
        <w:rPr>
          <w:rFonts w:hint="cs"/>
          <w:rtl/>
        </w:rPr>
        <w:t>אדוני היושב-ראש, חברי חברי הכ</w:t>
      </w:r>
      <w:r>
        <w:rPr>
          <w:rFonts w:hint="cs"/>
          <w:rtl/>
        </w:rPr>
        <w:t>נסת, מקור ביטחוני בכיר מסר לתקשורת לפני יומיים כמה פרטים מרתקים על ההפוגה, על ה"הודנה", ואיך הערבים מנצלים את החופש הגדול. שמענו שה"חמאס" עסוק בייצור 1,000 רקטות "קסאם" משופרות. שמענו שבאזור רפיח פעילות שמונה מנהרות להברחת חומרי נפץ ונשק, וצה"ל נמנע מלפוצץ</w:t>
      </w:r>
      <w:r>
        <w:rPr>
          <w:rFonts w:hint="cs"/>
          <w:rtl/>
        </w:rPr>
        <w:t xml:space="preserve"> את המנהרות הללו בגלל ההסכם עם הרשות, כי צריך גם לחזק את אבו-מאזן וצריך גם לתמוך בדחלאן.</w:t>
      </w:r>
    </w:p>
    <w:p w14:paraId="1FF5F443" w14:textId="77777777" w:rsidR="00000000" w:rsidRDefault="00794C8A">
      <w:pPr>
        <w:pStyle w:val="a"/>
        <w:rPr>
          <w:rFonts w:hint="cs"/>
          <w:rtl/>
        </w:rPr>
      </w:pPr>
    </w:p>
    <w:p w14:paraId="39A86F74" w14:textId="77777777" w:rsidR="00000000" w:rsidRDefault="00794C8A">
      <w:pPr>
        <w:pStyle w:val="a"/>
        <w:rPr>
          <w:rFonts w:hint="cs"/>
          <w:rtl/>
        </w:rPr>
      </w:pPr>
      <w:r>
        <w:rPr>
          <w:rFonts w:hint="cs"/>
          <w:rtl/>
        </w:rPr>
        <w:t>חברי הכנסת, כולנו התביישנו בשבוע שעבר ולפני שבועיים כשקראנו על מצבם העגום של ילדי ישראל בהבנת הנקרא ובחשבון.  לא יודעים אצלנו חשבון בסיסי. לכן, גם בחופש הגדול הזה, שנ</w:t>
      </w:r>
      <w:r>
        <w:rPr>
          <w:rFonts w:hint="cs"/>
          <w:rtl/>
        </w:rPr>
        <w:t xml:space="preserve">קרא "הודנה", צריך לתרגל חשבון. בואו ונתרגל כמה תרגילי חשבון בסיסיים. אם דרך מנהרה אחת אפשר להעביר כל יום 1,000 קילוגרם חומר נפץ, כמה טונות עוברות בשמונה מנהרות בשלושה חודשי "הודנה"? </w:t>
      </w:r>
    </w:p>
    <w:p w14:paraId="0DC88910" w14:textId="77777777" w:rsidR="00000000" w:rsidRDefault="00794C8A">
      <w:pPr>
        <w:pStyle w:val="a"/>
        <w:rPr>
          <w:rFonts w:hint="cs"/>
          <w:rtl/>
        </w:rPr>
      </w:pPr>
    </w:p>
    <w:p w14:paraId="613EEF12" w14:textId="77777777" w:rsidR="00000000" w:rsidRDefault="00794C8A">
      <w:pPr>
        <w:pStyle w:val="a"/>
        <w:rPr>
          <w:rFonts w:hint="cs"/>
          <w:rtl/>
        </w:rPr>
      </w:pPr>
      <w:r>
        <w:rPr>
          <w:rFonts w:hint="cs"/>
          <w:rtl/>
        </w:rPr>
        <w:t>חברי, עוד תרגיל אחד במתמטיקה אלמנטרית: הסטטיסטיקה של השב"כ אומרת, שאחד מ</w:t>
      </w:r>
      <w:r>
        <w:rPr>
          <w:rFonts w:hint="cs"/>
          <w:rtl/>
        </w:rPr>
        <w:t>כל שני מחבלים ששחררנו ב-30  השנה האחרונות חזר לעסוק בטרור. השאלה היא: כמה מחבלים, בוגרי האקדמיה ב"עופר" או המכללה לטרור מתקדם ב"קציעות", יחזרו לעסוק ברצח, בחטיפה ובטרור, אם נשחרר, נגיד, בשבוע הבא 1,000 מחבלים? חברי הכנסת, התשובה היא לא כמו שאתם חושבים - לא</w:t>
      </w:r>
      <w:r>
        <w:rPr>
          <w:rFonts w:hint="cs"/>
          <w:rtl/>
        </w:rPr>
        <w:t xml:space="preserve"> 500, כי כאן זה לא רק מתמטיקה. זו גם הבנת הנקרא. הבנת הנקרא מחייבת אותנו להקשיב היטב למה שמובטח ומוצהר. מובטח כי כולם יחזרו לעסוק בטרור.</w:t>
      </w:r>
    </w:p>
    <w:p w14:paraId="46667196" w14:textId="77777777" w:rsidR="00000000" w:rsidRDefault="00794C8A">
      <w:pPr>
        <w:pStyle w:val="a"/>
        <w:rPr>
          <w:rFonts w:hint="cs"/>
          <w:rtl/>
        </w:rPr>
      </w:pPr>
    </w:p>
    <w:p w14:paraId="63205E7B" w14:textId="77777777" w:rsidR="00000000" w:rsidRDefault="00794C8A">
      <w:pPr>
        <w:pStyle w:val="a"/>
        <w:rPr>
          <w:rFonts w:hint="cs"/>
          <w:rtl/>
        </w:rPr>
      </w:pPr>
      <w:r>
        <w:rPr>
          <w:rFonts w:hint="cs"/>
          <w:rtl/>
        </w:rPr>
        <w:t>הרשות הפלסטינית מציבה מחסומי משטרה בעזה ומחרימה כמה כלי נשק מעבריינים, ואצלנו פורצות חגיגות "הודנה" ומבטיחים: הנה, דחל</w:t>
      </w:r>
      <w:r>
        <w:rPr>
          <w:rFonts w:hint="cs"/>
          <w:rtl/>
        </w:rPr>
        <w:t>אן נלחם בטרור. אולי סבתא שלו נלחמת בטרור. הוא ודאי לא. גם הוא, גם ראשי ה"חמאס" וגם ראשי "הג'יהאד" הצהירו, כי "לא יפרקו את נשקם של הלוחמים". דחלאן משטה בכולם ואומר שיעלה את מחירי השוק של הנשק האוטומטי, כך שכדאי יהיה לרוצחי ה"חמאס" למכור את נשקם. אם יש אחד ב</w:t>
      </w:r>
      <w:r>
        <w:rPr>
          <w:rFonts w:hint="cs"/>
          <w:rtl/>
        </w:rPr>
        <w:t>בית הזה שמאמין שכך יפרקו את את ה"חמאס" מנשקו, שיקום.</w:t>
      </w:r>
    </w:p>
    <w:p w14:paraId="6BD59076" w14:textId="77777777" w:rsidR="00000000" w:rsidRDefault="00794C8A">
      <w:pPr>
        <w:pStyle w:val="a"/>
        <w:rPr>
          <w:rFonts w:hint="cs"/>
          <w:rtl/>
        </w:rPr>
      </w:pPr>
    </w:p>
    <w:p w14:paraId="7B1401C3" w14:textId="77777777" w:rsidR="00000000" w:rsidRDefault="00794C8A">
      <w:pPr>
        <w:pStyle w:val="a"/>
        <w:rPr>
          <w:rFonts w:hint="cs"/>
          <w:rtl/>
        </w:rPr>
      </w:pPr>
      <w:r>
        <w:rPr>
          <w:rFonts w:hint="cs"/>
          <w:rtl/>
        </w:rPr>
        <w:t>אתמול נרצח ביפו אמיר שמחון, הי"ד, על-ידי מחבל ערבי. לפני ארבעה ימים נחטף נהג המונית אליהו גוראל בידי מחבלים ערבים. אף אחד לא שואל למה לא מנעו דחלאן וחבר הרוצחים שלו, במסגרת ה"הודנה" שלהם, את החטיפה והרצ</w:t>
      </w:r>
      <w:r>
        <w:rPr>
          <w:rFonts w:hint="cs"/>
          <w:rtl/>
        </w:rPr>
        <w:t xml:space="preserve">ח. אם יצליחו כוחות הביטחון שלנו, עם או בלי שיתוף פעולה של דחלאן, לשחרר את גוראל, כולם ישמחו וכולם יראו בכך ניצחון והוכחה להצלחת ה"הודנה" במקום לכישלונה. עצם החטיפה הלוא הוא המשך הטרור. עצם הרצח אתמול הוא המשך הטרור. </w:t>
      </w:r>
    </w:p>
    <w:p w14:paraId="4994A2A1" w14:textId="77777777" w:rsidR="00000000" w:rsidRDefault="00794C8A">
      <w:pPr>
        <w:pStyle w:val="a"/>
        <w:rPr>
          <w:rFonts w:hint="cs"/>
          <w:rtl/>
        </w:rPr>
      </w:pPr>
    </w:p>
    <w:p w14:paraId="662FE004" w14:textId="77777777" w:rsidR="00000000" w:rsidRDefault="00794C8A">
      <w:pPr>
        <w:pStyle w:val="a"/>
        <w:rPr>
          <w:rFonts w:hint="cs"/>
          <w:rtl/>
        </w:rPr>
      </w:pPr>
      <w:r>
        <w:rPr>
          <w:rFonts w:hint="cs"/>
          <w:rtl/>
        </w:rPr>
        <w:t>אם, חלילה, לא נצליח לשחרר את גוראל, מי</w:t>
      </w:r>
      <w:r>
        <w:rPr>
          <w:rFonts w:hint="cs"/>
          <w:rtl/>
        </w:rPr>
        <w:t>יד יהיו כל טובי המוחות היצירתיים שיושבים בדרך כלל סביב השולחן הזה עסוקים בכביסת מלים ובהסברים שאלה לא הרוצחים של דחלאן, שאלה רוצחים אחרים לגמרי בכלל, ולכן צריך בדחיפות לשחרר את פלוגות המוות של דחלאן ואת גדודי המוות של "קציעות" כדי לעזור לדחלאן במאבקו נגד מ</w:t>
      </w:r>
      <w:r>
        <w:rPr>
          <w:rFonts w:hint="cs"/>
          <w:rtl/>
        </w:rPr>
        <w:t xml:space="preserve">חלקות הטבח ההמוני של ה"חמאס". ורבים מחברי הכנסת היושבים בבית הזה, למגינת לבנו, לאסוננו, תומכים בשחרור המחבלים האלה, שיהפכו סטטיסטית, היסטורית, על-פי כל התקדימים </w:t>
      </w:r>
      <w:r>
        <w:rPr>
          <w:rtl/>
        </w:rPr>
        <w:t>–</w:t>
      </w:r>
      <w:r>
        <w:rPr>
          <w:rFonts w:hint="cs"/>
          <w:rtl/>
        </w:rPr>
        <w:t xml:space="preserve"> לרוצחים. </w:t>
      </w:r>
    </w:p>
    <w:p w14:paraId="55B1D803" w14:textId="77777777" w:rsidR="00000000" w:rsidRDefault="00794C8A">
      <w:pPr>
        <w:pStyle w:val="a"/>
        <w:ind w:firstLine="0"/>
        <w:rPr>
          <w:rFonts w:hint="cs"/>
          <w:rtl/>
        </w:rPr>
      </w:pPr>
    </w:p>
    <w:p w14:paraId="22B8CDC6" w14:textId="77777777" w:rsidR="00000000" w:rsidRDefault="00794C8A">
      <w:pPr>
        <w:pStyle w:val="a"/>
        <w:ind w:firstLine="0"/>
        <w:rPr>
          <w:rFonts w:hint="cs"/>
          <w:rtl/>
        </w:rPr>
      </w:pPr>
      <w:r>
        <w:rPr>
          <w:rFonts w:hint="cs"/>
          <w:rtl/>
        </w:rPr>
        <w:tab/>
        <w:t>למה שדחלאן יילחם בטרור? ראש השב"כ הוכיח כאן במספרים ברורים, כי אין שום בעיה ל-17,</w:t>
      </w:r>
      <w:r>
        <w:rPr>
          <w:rFonts w:hint="cs"/>
          <w:rtl/>
        </w:rPr>
        <w:t>000 החמושים של דחלאן לחסל את מספר מאות אנשי "הג'יהאד" וה"חמאס", או לפוצץ את מנהרות הנשק, אבל למה הוא צריך לעשות את זה? הרי הוא רואה שממשלת ישראל אינה עומדת אפילו על הראשונה שבהסתייגויותיה, שכדי לקיים את מפת הדרכים צריך שקט מוחלט. אין לממשלה שום כוונה לעמוד</w:t>
      </w:r>
      <w:r>
        <w:rPr>
          <w:rFonts w:hint="cs"/>
          <w:rtl/>
        </w:rPr>
        <w:t xml:space="preserve"> גם בהסתייגות הראשונה, ולכן אין שום תמריץ לדחלאן להילחם בטרור. לו היתה ממשלת ישראל מציבה לו אולטימטום של 24 שעות לחסל את "הג'יהאד" וה"חמאס", אולי היתה לו מוטיבציה לעסוק בזה, אבל אף אחד אפילו לא מבקש ממנו את הדברים האלה.</w:t>
      </w:r>
    </w:p>
    <w:p w14:paraId="26BAE0E0" w14:textId="77777777" w:rsidR="00000000" w:rsidRDefault="00794C8A">
      <w:pPr>
        <w:pStyle w:val="a"/>
        <w:ind w:firstLine="0"/>
        <w:rPr>
          <w:rFonts w:hint="cs"/>
          <w:rtl/>
        </w:rPr>
      </w:pPr>
    </w:p>
    <w:p w14:paraId="6A51B0D6" w14:textId="77777777" w:rsidR="00000000" w:rsidRDefault="00794C8A">
      <w:pPr>
        <w:pStyle w:val="a"/>
        <w:ind w:firstLine="0"/>
        <w:rPr>
          <w:rFonts w:hint="cs"/>
          <w:rtl/>
        </w:rPr>
      </w:pPr>
      <w:r>
        <w:rPr>
          <w:rFonts w:hint="cs"/>
          <w:rtl/>
        </w:rPr>
        <w:tab/>
        <w:t>חברי חברי הכנסת, דחלאן בנה וילה חד</w:t>
      </w:r>
      <w:r>
        <w:rPr>
          <w:rFonts w:hint="cs"/>
          <w:rtl/>
        </w:rPr>
        <w:t xml:space="preserve">שה בעזה, או שיפץ וילה חדשה בעזה. אף אחד אצלנו לא שואל מאין לו הכסף. זה, כנראה, לא רק מהקופונים של קרטל המלט או של עסקות הגז, שגם ממשלת ברק שלנו היתה שותפה להן; קרוב לוודאי שהוא גוזר קופונים גם מהנשק העובר במנהרות. </w:t>
      </w:r>
    </w:p>
    <w:p w14:paraId="5AF9FC2C" w14:textId="77777777" w:rsidR="00000000" w:rsidRDefault="00794C8A">
      <w:pPr>
        <w:pStyle w:val="a"/>
        <w:ind w:firstLine="0"/>
        <w:rPr>
          <w:rFonts w:hint="cs"/>
          <w:rtl/>
        </w:rPr>
      </w:pPr>
    </w:p>
    <w:p w14:paraId="434C1C8B" w14:textId="77777777" w:rsidR="00000000" w:rsidRDefault="00794C8A">
      <w:pPr>
        <w:pStyle w:val="a"/>
        <w:ind w:firstLine="720"/>
        <w:rPr>
          <w:rFonts w:hint="cs"/>
          <w:rtl/>
        </w:rPr>
      </w:pPr>
      <w:r>
        <w:rPr>
          <w:rFonts w:hint="cs"/>
          <w:rtl/>
        </w:rPr>
        <w:t>ובהזדמנות הזאת שווה לשאול, איך כל ישראלי</w:t>
      </w:r>
      <w:r>
        <w:rPr>
          <w:rFonts w:hint="cs"/>
          <w:rtl/>
        </w:rPr>
        <w:t xml:space="preserve"> שעובר במחסום בטאבה למצרים, וחס וחלילה, תופסים אצלו תרמיל אקדח אחד או כדור רובה אחד </w:t>
      </w:r>
      <w:r>
        <w:rPr>
          <w:rtl/>
        </w:rPr>
        <w:t>–</w:t>
      </w:r>
      <w:r>
        <w:rPr>
          <w:rFonts w:hint="cs"/>
          <w:rtl/>
        </w:rPr>
        <w:t xml:space="preserve"> יושב שבועיים בכלא בא-טור. מישהו רוצה להגיד לנו שממשלת מצרים לא יודעת שעוברות טונות של חומרי נפץ ושעוברים אלפי כלי נשק דרך המנהרות? </w:t>
      </w:r>
      <w:r>
        <w:rPr>
          <w:rtl/>
        </w:rPr>
        <w:t>–</w:t>
      </w:r>
      <w:r>
        <w:rPr>
          <w:rFonts w:hint="cs"/>
          <w:rtl/>
        </w:rPr>
        <w:t xml:space="preserve"> גם הוא, שיקום. </w:t>
      </w:r>
    </w:p>
    <w:p w14:paraId="59EFE44D" w14:textId="77777777" w:rsidR="00000000" w:rsidRDefault="00794C8A">
      <w:pPr>
        <w:pStyle w:val="a"/>
        <w:ind w:firstLine="0"/>
        <w:rPr>
          <w:rFonts w:hint="cs"/>
          <w:rtl/>
        </w:rPr>
      </w:pPr>
    </w:p>
    <w:p w14:paraId="631635B6" w14:textId="77777777" w:rsidR="00000000" w:rsidRDefault="00794C8A">
      <w:pPr>
        <w:pStyle w:val="a"/>
        <w:ind w:firstLine="0"/>
        <w:rPr>
          <w:rFonts w:hint="cs"/>
          <w:rtl/>
        </w:rPr>
      </w:pPr>
      <w:r>
        <w:rPr>
          <w:rFonts w:hint="cs"/>
          <w:rtl/>
        </w:rPr>
        <w:tab/>
        <w:t>מדינת ישראל כותבת ב</w:t>
      </w:r>
      <w:r>
        <w:rPr>
          <w:rFonts w:hint="cs"/>
          <w:rtl/>
        </w:rPr>
        <w:t xml:space="preserve">ימים הללו את הפרק שלה, המקורי, האוריגינלי, בספרה של ברברה טוכמן "מצעד האיוולת", שבו היא מתארת איך ממשלות ומדינות נוקטות צעדים בניגוד למדיניות הקיומית שלהן. מדינת ישראל מונעת בדברים האלה על-ידי משאלת מוות, משאלת הרס עצמי, שחלילה, תוביל לחורבנה. </w:t>
      </w:r>
    </w:p>
    <w:p w14:paraId="66177BDA" w14:textId="77777777" w:rsidR="00000000" w:rsidRDefault="00794C8A">
      <w:pPr>
        <w:pStyle w:val="a"/>
        <w:ind w:firstLine="0"/>
        <w:rPr>
          <w:rFonts w:hint="cs"/>
          <w:rtl/>
        </w:rPr>
      </w:pPr>
    </w:p>
    <w:p w14:paraId="2DF75A40" w14:textId="77777777" w:rsidR="00000000" w:rsidRDefault="00794C8A">
      <w:pPr>
        <w:pStyle w:val="ad"/>
        <w:rPr>
          <w:rtl/>
        </w:rPr>
      </w:pPr>
      <w:r>
        <w:rPr>
          <w:rtl/>
        </w:rPr>
        <w:t>היו"ר מיכא</w:t>
      </w:r>
      <w:r>
        <w:rPr>
          <w:rtl/>
        </w:rPr>
        <w:t>ל נודלמן:</w:t>
      </w:r>
    </w:p>
    <w:p w14:paraId="054E0CFD" w14:textId="77777777" w:rsidR="00000000" w:rsidRDefault="00794C8A">
      <w:pPr>
        <w:pStyle w:val="a"/>
        <w:rPr>
          <w:rtl/>
        </w:rPr>
      </w:pPr>
    </w:p>
    <w:p w14:paraId="1E55012E" w14:textId="77777777" w:rsidR="00000000" w:rsidRDefault="00794C8A">
      <w:pPr>
        <w:pStyle w:val="a"/>
        <w:rPr>
          <w:rFonts w:hint="cs"/>
          <w:rtl/>
        </w:rPr>
      </w:pPr>
      <w:r>
        <w:rPr>
          <w:rFonts w:hint="cs"/>
          <w:rtl/>
        </w:rPr>
        <w:t>תודה רבה. חבר הכנסת אחמד טיבי, בבקשה, שלוש דקות.</w:t>
      </w:r>
    </w:p>
    <w:p w14:paraId="3E1B0F30" w14:textId="77777777" w:rsidR="00000000" w:rsidRDefault="00794C8A">
      <w:pPr>
        <w:pStyle w:val="a"/>
        <w:rPr>
          <w:rFonts w:hint="cs"/>
          <w:rtl/>
        </w:rPr>
      </w:pPr>
    </w:p>
    <w:p w14:paraId="2F22773C" w14:textId="77777777" w:rsidR="00000000" w:rsidRDefault="00794C8A">
      <w:pPr>
        <w:pStyle w:val="Speaker"/>
        <w:rPr>
          <w:rtl/>
        </w:rPr>
      </w:pPr>
      <w:bookmarkStart w:id="358" w:name="FS000000560T15_07_2003_18_59_00"/>
      <w:bookmarkStart w:id="359" w:name="_Toc46140066"/>
      <w:bookmarkStart w:id="360" w:name="_Toc57365944"/>
      <w:bookmarkEnd w:id="358"/>
      <w:r>
        <w:rPr>
          <w:rFonts w:hint="eastAsia"/>
          <w:rtl/>
        </w:rPr>
        <w:t>אחמד</w:t>
      </w:r>
      <w:r>
        <w:rPr>
          <w:rtl/>
        </w:rPr>
        <w:t xml:space="preserve"> טיבי (חד"ש-תע"ל):</w:t>
      </w:r>
      <w:bookmarkEnd w:id="359"/>
      <w:bookmarkEnd w:id="360"/>
    </w:p>
    <w:p w14:paraId="5845079F" w14:textId="77777777" w:rsidR="00000000" w:rsidRDefault="00794C8A">
      <w:pPr>
        <w:pStyle w:val="a"/>
        <w:rPr>
          <w:rFonts w:hint="cs"/>
          <w:rtl/>
        </w:rPr>
      </w:pPr>
    </w:p>
    <w:p w14:paraId="6B423BE5" w14:textId="77777777" w:rsidR="00000000" w:rsidRDefault="00794C8A">
      <w:pPr>
        <w:pStyle w:val="a"/>
        <w:rPr>
          <w:rFonts w:hint="cs"/>
          <w:rtl/>
        </w:rPr>
      </w:pPr>
      <w:r>
        <w:rPr>
          <w:rFonts w:hint="cs"/>
          <w:rtl/>
        </w:rPr>
        <w:t xml:space="preserve">אדוני היושב-ראש, רבותי חברי הכנסת, אין ספק שממשלת ישראל שיחקה אותה יפה </w:t>
      </w:r>
      <w:r>
        <w:rPr>
          <w:rtl/>
        </w:rPr>
        <w:t>–</w:t>
      </w:r>
      <w:r>
        <w:rPr>
          <w:rFonts w:hint="cs"/>
          <w:rtl/>
        </w:rPr>
        <w:t xml:space="preserve"> שיחקה אותה יפה מבחינת יחסי ציבור, בעיקר כלפי הקהילה הבין-לאומית וכלפי ארצות-הברית, כלפי הממשל, בזה</w:t>
      </w:r>
      <w:r>
        <w:rPr>
          <w:rFonts w:hint="cs"/>
          <w:rtl/>
        </w:rPr>
        <w:t xml:space="preserve"> שהיא נכנעה בצורה מסוימת לתכתיב של הבית הלבן, והטלפונים של הגברת רייס ללשכת ראש הממשלה עזרו: התקבלה החלטה בממשלת ישראל לאשר את הצעדים האופרטיביים של מפת הדרכים, בכפוף ל-14 הסתייגויות. מובן שארצות-הברית והפלסטינים לא מכירים בהסתייגויות האלה, אבל לחובתו ולזכ</w:t>
      </w:r>
      <w:r>
        <w:rPr>
          <w:rFonts w:hint="cs"/>
          <w:rtl/>
        </w:rPr>
        <w:t xml:space="preserve">ותו של אריאל שרון, שהוא פועל על-פי ההסתייגויות יותר מאשר על-פי מפת הדרכים גופא. </w:t>
      </w:r>
    </w:p>
    <w:p w14:paraId="6700B7ED" w14:textId="77777777" w:rsidR="00000000" w:rsidRDefault="00794C8A">
      <w:pPr>
        <w:pStyle w:val="a"/>
        <w:rPr>
          <w:rFonts w:hint="cs"/>
          <w:rtl/>
        </w:rPr>
      </w:pPr>
    </w:p>
    <w:p w14:paraId="219CE321" w14:textId="77777777" w:rsidR="00000000" w:rsidRDefault="00794C8A">
      <w:pPr>
        <w:pStyle w:val="a"/>
        <w:rPr>
          <w:rFonts w:hint="cs"/>
          <w:rtl/>
        </w:rPr>
      </w:pPr>
      <w:r>
        <w:rPr>
          <w:rFonts w:hint="cs"/>
          <w:rtl/>
        </w:rPr>
        <w:t xml:space="preserve">אדוני היושב-ראש, רבותי חברי הכנסת, הדברים באו לידי ביטוי בנאום שלו בעקבה, שאמור היה להוות את תחילת יישום מפת הדרכים. הוא התחמק מנאום שיכיל את ההתחייבויות של ממשלת ישראל </w:t>
      </w:r>
      <w:r>
        <w:rPr>
          <w:rtl/>
        </w:rPr>
        <w:br/>
      </w:r>
      <w:r>
        <w:rPr>
          <w:rFonts w:hint="cs"/>
          <w:rtl/>
        </w:rPr>
        <w:t>ב-</w:t>
      </w:r>
      <w:r>
        <w:t>ph</w:t>
      </w:r>
      <w:r>
        <w:t>ase one</w:t>
      </w:r>
      <w:r>
        <w:rPr>
          <w:rFonts w:hint="cs"/>
          <w:rtl/>
        </w:rPr>
        <w:t xml:space="preserve">, ולכן הוא לא אמר: "מדינה פלסטינית עצמאית ובת קיימא"; הוא אמר: "מדינה פלסטינית". מדינה פלסטינית </w:t>
      </w:r>
      <w:r>
        <w:rPr>
          <w:rtl/>
        </w:rPr>
        <w:t>–</w:t>
      </w:r>
      <w:r>
        <w:rPr>
          <w:rFonts w:hint="cs"/>
          <w:rtl/>
        </w:rPr>
        <w:t xml:space="preserve"> כמעט כל סיעות הבית משתמשות במושג הזה, ובעוד חמש-שש שנים אפילו צבי הנדל ייאלץ להשתמש במושג הזה - - </w:t>
      </w:r>
    </w:p>
    <w:p w14:paraId="1AC22F46" w14:textId="77777777" w:rsidR="00000000" w:rsidRDefault="00794C8A">
      <w:pPr>
        <w:pStyle w:val="a"/>
        <w:rPr>
          <w:rFonts w:hint="cs"/>
          <w:rtl/>
        </w:rPr>
      </w:pPr>
    </w:p>
    <w:p w14:paraId="269C5272" w14:textId="77777777" w:rsidR="00000000" w:rsidRDefault="00794C8A">
      <w:pPr>
        <w:pStyle w:val="ac"/>
        <w:rPr>
          <w:rtl/>
        </w:rPr>
      </w:pPr>
      <w:r>
        <w:rPr>
          <w:rFonts w:hint="eastAsia"/>
          <w:rtl/>
        </w:rPr>
        <w:t>צבי</w:t>
      </w:r>
      <w:r>
        <w:rPr>
          <w:rtl/>
        </w:rPr>
        <w:t xml:space="preserve"> הנדל (האיחוד הלאומי - ישראל ביתנו):</w:t>
      </w:r>
    </w:p>
    <w:p w14:paraId="561393DD" w14:textId="77777777" w:rsidR="00000000" w:rsidRDefault="00794C8A">
      <w:pPr>
        <w:pStyle w:val="a"/>
        <w:rPr>
          <w:rFonts w:hint="cs"/>
          <w:rtl/>
        </w:rPr>
      </w:pPr>
    </w:p>
    <w:p w14:paraId="481C64D2" w14:textId="77777777" w:rsidR="00000000" w:rsidRDefault="00794C8A">
      <w:pPr>
        <w:pStyle w:val="a"/>
        <w:ind w:firstLine="0"/>
        <w:rPr>
          <w:rFonts w:hint="cs"/>
          <w:rtl/>
        </w:rPr>
      </w:pPr>
      <w:r>
        <w:rPr>
          <w:rFonts w:hint="cs"/>
          <w:rtl/>
        </w:rPr>
        <w:tab/>
        <w:t>בירדן.</w:t>
      </w:r>
    </w:p>
    <w:p w14:paraId="04549679" w14:textId="77777777" w:rsidR="00000000" w:rsidRDefault="00794C8A">
      <w:pPr>
        <w:pStyle w:val="a"/>
        <w:rPr>
          <w:rFonts w:hint="cs"/>
          <w:rtl/>
        </w:rPr>
      </w:pPr>
    </w:p>
    <w:p w14:paraId="3C1D4CB1" w14:textId="77777777" w:rsidR="00000000" w:rsidRDefault="00794C8A">
      <w:pPr>
        <w:pStyle w:val="SpeakerCon"/>
        <w:rPr>
          <w:rtl/>
        </w:rPr>
      </w:pPr>
      <w:bookmarkStart w:id="361" w:name="FS000000560T15_07_2003_19_03_54C"/>
      <w:bookmarkEnd w:id="361"/>
      <w:r>
        <w:rPr>
          <w:rtl/>
        </w:rPr>
        <w:t>א</w:t>
      </w:r>
      <w:r>
        <w:rPr>
          <w:rtl/>
        </w:rPr>
        <w:t>חמד טיבי (חד"ש-תע"ל):</w:t>
      </w:r>
    </w:p>
    <w:p w14:paraId="4B13E6A3" w14:textId="77777777" w:rsidR="00000000" w:rsidRDefault="00794C8A">
      <w:pPr>
        <w:pStyle w:val="a"/>
        <w:rPr>
          <w:rtl/>
        </w:rPr>
      </w:pPr>
    </w:p>
    <w:p w14:paraId="5583C7DE" w14:textId="77777777" w:rsidR="00000000" w:rsidRDefault="00794C8A">
      <w:pPr>
        <w:pStyle w:val="a"/>
        <w:rPr>
          <w:rFonts w:hint="cs"/>
          <w:rtl/>
        </w:rPr>
      </w:pPr>
      <w:r>
        <w:rPr>
          <w:rFonts w:hint="cs"/>
          <w:rtl/>
        </w:rPr>
        <w:t xml:space="preserve">- - כי בשלב זה הוא מתגורר בתחומי המדינה הפלסטינית. הרי חבר הכנסת צבי הנדל, סגן השר, גר בחוץ-לארץ, ובכל זאת הוא מקבל הנחות במס הכנסה. ראשית, זה דבר שהוא עבירה על החוק. </w:t>
      </w:r>
    </w:p>
    <w:p w14:paraId="3B976285" w14:textId="77777777" w:rsidR="00000000" w:rsidRDefault="00794C8A">
      <w:pPr>
        <w:pStyle w:val="a"/>
        <w:rPr>
          <w:rFonts w:hint="cs"/>
          <w:rtl/>
        </w:rPr>
      </w:pPr>
    </w:p>
    <w:p w14:paraId="39AB5E1C" w14:textId="77777777" w:rsidR="00000000" w:rsidRDefault="00794C8A">
      <w:pPr>
        <w:pStyle w:val="ac"/>
        <w:rPr>
          <w:rtl/>
        </w:rPr>
      </w:pPr>
      <w:r>
        <w:rPr>
          <w:rFonts w:hint="eastAsia"/>
          <w:rtl/>
        </w:rPr>
        <w:t>צבי</w:t>
      </w:r>
      <w:r>
        <w:rPr>
          <w:rtl/>
        </w:rPr>
        <w:t xml:space="preserve"> הנדל (האיחוד הלאומי - ישראל ביתנו):</w:t>
      </w:r>
    </w:p>
    <w:p w14:paraId="7E46312F" w14:textId="77777777" w:rsidR="00000000" w:rsidRDefault="00794C8A">
      <w:pPr>
        <w:pStyle w:val="a"/>
        <w:rPr>
          <w:rFonts w:hint="cs"/>
          <w:rtl/>
        </w:rPr>
      </w:pPr>
    </w:p>
    <w:p w14:paraId="65D9D02F" w14:textId="77777777" w:rsidR="00000000" w:rsidRDefault="00794C8A">
      <w:pPr>
        <w:pStyle w:val="a"/>
        <w:rPr>
          <w:rFonts w:hint="cs"/>
          <w:rtl/>
        </w:rPr>
      </w:pPr>
      <w:r>
        <w:rPr>
          <w:rFonts w:hint="cs"/>
          <w:rtl/>
        </w:rPr>
        <w:t>לא מקבל.</w:t>
      </w:r>
    </w:p>
    <w:p w14:paraId="70147B81" w14:textId="77777777" w:rsidR="00000000" w:rsidRDefault="00794C8A">
      <w:pPr>
        <w:pStyle w:val="a"/>
        <w:rPr>
          <w:rFonts w:hint="cs"/>
          <w:rtl/>
        </w:rPr>
      </w:pPr>
    </w:p>
    <w:p w14:paraId="5CD2FB4C" w14:textId="77777777" w:rsidR="00000000" w:rsidRDefault="00794C8A">
      <w:pPr>
        <w:pStyle w:val="ac"/>
        <w:rPr>
          <w:rtl/>
        </w:rPr>
      </w:pPr>
      <w:r>
        <w:rPr>
          <w:rFonts w:hint="eastAsia"/>
          <w:rtl/>
        </w:rPr>
        <w:t>עסאם</w:t>
      </w:r>
      <w:r>
        <w:rPr>
          <w:rtl/>
        </w:rPr>
        <w:t xml:space="preserve"> מח'ול (ח</w:t>
      </w:r>
      <w:r>
        <w:rPr>
          <w:rtl/>
        </w:rPr>
        <w:t>ד"ש-תע"ל):</w:t>
      </w:r>
    </w:p>
    <w:p w14:paraId="24FF8121" w14:textId="77777777" w:rsidR="00000000" w:rsidRDefault="00794C8A">
      <w:pPr>
        <w:pStyle w:val="a"/>
        <w:rPr>
          <w:rFonts w:hint="cs"/>
          <w:rtl/>
        </w:rPr>
      </w:pPr>
    </w:p>
    <w:p w14:paraId="7909A5C1" w14:textId="77777777" w:rsidR="00000000" w:rsidRDefault="00794C8A">
      <w:pPr>
        <w:pStyle w:val="a"/>
        <w:rPr>
          <w:rFonts w:hint="cs"/>
          <w:rtl/>
        </w:rPr>
      </w:pPr>
      <w:r>
        <w:rPr>
          <w:rFonts w:hint="cs"/>
          <w:rtl/>
        </w:rPr>
        <w:t>- - -</w:t>
      </w:r>
    </w:p>
    <w:p w14:paraId="0228C3FE" w14:textId="77777777" w:rsidR="00000000" w:rsidRDefault="00794C8A">
      <w:pPr>
        <w:pStyle w:val="a"/>
        <w:rPr>
          <w:rFonts w:hint="cs"/>
          <w:rtl/>
        </w:rPr>
      </w:pPr>
    </w:p>
    <w:p w14:paraId="70F3A9E2" w14:textId="77777777" w:rsidR="00000000" w:rsidRDefault="00794C8A">
      <w:pPr>
        <w:pStyle w:val="SpeakerCon"/>
        <w:rPr>
          <w:rtl/>
        </w:rPr>
      </w:pPr>
      <w:bookmarkStart w:id="362" w:name="FS000000560T15_07_2003_19_05_39C"/>
      <w:bookmarkEnd w:id="362"/>
      <w:r>
        <w:rPr>
          <w:rtl/>
        </w:rPr>
        <w:t>אחמד טיבי (חד"ש-תע"ל):</w:t>
      </w:r>
    </w:p>
    <w:p w14:paraId="4EC92F4D" w14:textId="77777777" w:rsidR="00000000" w:rsidRDefault="00794C8A">
      <w:pPr>
        <w:pStyle w:val="a"/>
        <w:rPr>
          <w:rtl/>
        </w:rPr>
      </w:pPr>
    </w:p>
    <w:p w14:paraId="1728729E" w14:textId="77777777" w:rsidR="00000000" w:rsidRDefault="00794C8A">
      <w:pPr>
        <w:pStyle w:val="a"/>
        <w:rPr>
          <w:rFonts w:hint="cs"/>
          <w:rtl/>
        </w:rPr>
      </w:pPr>
      <w:r>
        <w:rPr>
          <w:rFonts w:hint="cs"/>
          <w:rtl/>
        </w:rPr>
        <w:t xml:space="preserve">הוא עבר עבירה על החוק. יש הקלות במס הכנסה, ולא מקובל בשום מדינה שאתה מקבל הקלות במס הכנסה וקצבאות כאשר אתה גר מחוץ לתחומי המדינה. ולכן, אדוני סגן השר, הצעתי הצעת חוק שאתה מכיר אותה באופן אישי </w:t>
      </w:r>
      <w:r>
        <w:rPr>
          <w:rtl/>
        </w:rPr>
        <w:t>–</w:t>
      </w:r>
      <w:r>
        <w:rPr>
          <w:rFonts w:hint="cs"/>
          <w:rtl/>
        </w:rPr>
        <w:t xml:space="preserve"> תיקון חוק-יסוד </w:t>
      </w:r>
      <w:r>
        <w:rPr>
          <w:rtl/>
        </w:rPr>
        <w:t>–</w:t>
      </w:r>
      <w:r>
        <w:rPr>
          <w:rFonts w:hint="cs"/>
          <w:rtl/>
        </w:rPr>
        <w:t xml:space="preserve"> וש</w:t>
      </w:r>
      <w:r>
        <w:rPr>
          <w:rFonts w:hint="cs"/>
          <w:rtl/>
        </w:rPr>
        <w:t xml:space="preserve">אומרת שחבר ממשלה, בין שהוא שר ובין שהוא סגן שר, לא יכול לכהן כחבר ממשלה אם הוא מתגורר מחוץ לגבול הריבוני של מדינתו, של מדינת ישראל. </w:t>
      </w:r>
    </w:p>
    <w:p w14:paraId="05C1E27B" w14:textId="77777777" w:rsidR="00000000" w:rsidRDefault="00794C8A">
      <w:pPr>
        <w:pStyle w:val="a"/>
        <w:ind w:firstLine="0"/>
        <w:rPr>
          <w:rFonts w:hint="cs"/>
          <w:rtl/>
        </w:rPr>
      </w:pPr>
    </w:p>
    <w:p w14:paraId="7A1A3C4E" w14:textId="77777777" w:rsidR="00000000" w:rsidRDefault="00794C8A">
      <w:pPr>
        <w:pStyle w:val="ac"/>
        <w:rPr>
          <w:rtl/>
        </w:rPr>
      </w:pPr>
      <w:r>
        <w:rPr>
          <w:rFonts w:hint="eastAsia"/>
          <w:rtl/>
        </w:rPr>
        <w:t>צבי</w:t>
      </w:r>
      <w:r>
        <w:rPr>
          <w:rtl/>
        </w:rPr>
        <w:t xml:space="preserve"> הנדל (האיחוד הלאומי - ישראל ביתנו):</w:t>
      </w:r>
    </w:p>
    <w:p w14:paraId="5B88824E" w14:textId="77777777" w:rsidR="00000000" w:rsidRDefault="00794C8A">
      <w:pPr>
        <w:pStyle w:val="a"/>
        <w:rPr>
          <w:rFonts w:hint="cs"/>
          <w:rtl/>
        </w:rPr>
      </w:pPr>
    </w:p>
    <w:p w14:paraId="1EFBE1D9" w14:textId="77777777" w:rsidR="00000000" w:rsidRDefault="00794C8A">
      <w:pPr>
        <w:pStyle w:val="a"/>
        <w:rPr>
          <w:rFonts w:hint="cs"/>
          <w:rtl/>
        </w:rPr>
      </w:pPr>
      <w:r>
        <w:rPr>
          <w:rFonts w:hint="cs"/>
          <w:rtl/>
        </w:rPr>
        <w:t>בין  שהוא - - -</w:t>
      </w:r>
    </w:p>
    <w:p w14:paraId="401410CF" w14:textId="77777777" w:rsidR="00000000" w:rsidRDefault="00794C8A">
      <w:pPr>
        <w:pStyle w:val="a"/>
        <w:rPr>
          <w:rFonts w:hint="cs"/>
          <w:rtl/>
        </w:rPr>
      </w:pPr>
    </w:p>
    <w:p w14:paraId="5CD599E8" w14:textId="77777777" w:rsidR="00000000" w:rsidRDefault="00794C8A">
      <w:pPr>
        <w:pStyle w:val="SpeakerCon"/>
        <w:rPr>
          <w:rtl/>
        </w:rPr>
      </w:pPr>
      <w:bookmarkStart w:id="363" w:name="FS000000560T15_07_2003_19_08_01C"/>
      <w:bookmarkEnd w:id="363"/>
      <w:r>
        <w:rPr>
          <w:rtl/>
        </w:rPr>
        <w:t>אחמד טיבי (חד"ש-תע"ל):</w:t>
      </w:r>
    </w:p>
    <w:p w14:paraId="097E48C7" w14:textId="77777777" w:rsidR="00000000" w:rsidRDefault="00794C8A">
      <w:pPr>
        <w:pStyle w:val="a"/>
        <w:rPr>
          <w:rtl/>
        </w:rPr>
      </w:pPr>
    </w:p>
    <w:p w14:paraId="4CBAB88F" w14:textId="77777777" w:rsidR="00000000" w:rsidRDefault="00794C8A">
      <w:pPr>
        <w:pStyle w:val="a"/>
        <w:rPr>
          <w:rFonts w:hint="cs"/>
          <w:rtl/>
        </w:rPr>
      </w:pPr>
      <w:r>
        <w:rPr>
          <w:rFonts w:hint="cs"/>
          <w:rtl/>
        </w:rPr>
        <w:t xml:space="preserve">לכן, לפי החוק הזה אתה, סגן השר הנדל, לא </w:t>
      </w:r>
      <w:r>
        <w:rPr>
          <w:rFonts w:hint="cs"/>
          <w:rtl/>
        </w:rPr>
        <w:t>יכול לכהן כסגן שר, כי לא יעלה על הדעת - - -</w:t>
      </w:r>
    </w:p>
    <w:p w14:paraId="32471D9E" w14:textId="77777777" w:rsidR="00000000" w:rsidRDefault="00794C8A">
      <w:pPr>
        <w:pStyle w:val="a"/>
        <w:rPr>
          <w:rFonts w:hint="cs"/>
          <w:rtl/>
        </w:rPr>
      </w:pPr>
    </w:p>
    <w:p w14:paraId="6D47FDCD" w14:textId="77777777" w:rsidR="00000000" w:rsidRDefault="00794C8A">
      <w:pPr>
        <w:pStyle w:val="ac"/>
        <w:rPr>
          <w:rtl/>
        </w:rPr>
      </w:pPr>
      <w:r>
        <w:rPr>
          <w:rFonts w:hint="eastAsia"/>
          <w:rtl/>
        </w:rPr>
        <w:t>צבי</w:t>
      </w:r>
      <w:r>
        <w:rPr>
          <w:rtl/>
        </w:rPr>
        <w:t xml:space="preserve"> הנדל (האיחוד הלאומי - ישראל ביתנו):</w:t>
      </w:r>
    </w:p>
    <w:p w14:paraId="7DE0A5A5" w14:textId="77777777" w:rsidR="00000000" w:rsidRDefault="00794C8A">
      <w:pPr>
        <w:pStyle w:val="a"/>
        <w:rPr>
          <w:rFonts w:hint="cs"/>
          <w:rtl/>
        </w:rPr>
      </w:pPr>
    </w:p>
    <w:p w14:paraId="2E3F94AB" w14:textId="77777777" w:rsidR="00000000" w:rsidRDefault="00794C8A">
      <w:pPr>
        <w:pStyle w:val="a"/>
        <w:rPr>
          <w:rFonts w:hint="cs"/>
          <w:rtl/>
        </w:rPr>
      </w:pPr>
      <w:r>
        <w:rPr>
          <w:rFonts w:hint="cs"/>
          <w:rtl/>
        </w:rPr>
        <w:t>- - -</w:t>
      </w:r>
    </w:p>
    <w:p w14:paraId="583722FC" w14:textId="77777777" w:rsidR="00000000" w:rsidRDefault="00794C8A">
      <w:pPr>
        <w:pStyle w:val="a"/>
        <w:rPr>
          <w:rFonts w:hint="cs"/>
          <w:rtl/>
        </w:rPr>
      </w:pPr>
    </w:p>
    <w:p w14:paraId="56460698" w14:textId="77777777" w:rsidR="00000000" w:rsidRDefault="00794C8A">
      <w:pPr>
        <w:pStyle w:val="SpeakerCon"/>
        <w:rPr>
          <w:rtl/>
        </w:rPr>
      </w:pPr>
      <w:bookmarkStart w:id="364" w:name="FS000000560T15_07_2003_19_08_31C"/>
      <w:bookmarkEnd w:id="364"/>
      <w:r>
        <w:rPr>
          <w:rtl/>
        </w:rPr>
        <w:t>אחמד טיבי (חד"ש-תע"ל):</w:t>
      </w:r>
    </w:p>
    <w:p w14:paraId="5777E862" w14:textId="77777777" w:rsidR="00000000" w:rsidRDefault="00794C8A">
      <w:pPr>
        <w:pStyle w:val="a"/>
        <w:rPr>
          <w:rtl/>
        </w:rPr>
      </w:pPr>
    </w:p>
    <w:p w14:paraId="2E1AD869" w14:textId="77777777" w:rsidR="00000000" w:rsidRDefault="00794C8A">
      <w:pPr>
        <w:pStyle w:val="a"/>
        <w:rPr>
          <w:rFonts w:hint="cs"/>
          <w:rtl/>
        </w:rPr>
      </w:pPr>
      <w:r>
        <w:rPr>
          <w:rFonts w:hint="cs"/>
          <w:rtl/>
        </w:rPr>
        <w:t>תתאר לעצמך, מרכז החיים של שר - - -</w:t>
      </w:r>
    </w:p>
    <w:p w14:paraId="56ED01B2" w14:textId="77777777" w:rsidR="00000000" w:rsidRDefault="00794C8A">
      <w:pPr>
        <w:pStyle w:val="a"/>
        <w:rPr>
          <w:rFonts w:hint="cs"/>
          <w:rtl/>
        </w:rPr>
      </w:pPr>
    </w:p>
    <w:p w14:paraId="5D66E36D" w14:textId="77777777" w:rsidR="00000000" w:rsidRDefault="00794C8A">
      <w:pPr>
        <w:pStyle w:val="ac"/>
        <w:rPr>
          <w:rtl/>
        </w:rPr>
      </w:pPr>
      <w:r>
        <w:rPr>
          <w:rFonts w:hint="eastAsia"/>
          <w:rtl/>
        </w:rPr>
        <w:t>צבי</w:t>
      </w:r>
      <w:r>
        <w:rPr>
          <w:rtl/>
        </w:rPr>
        <w:t xml:space="preserve"> הנדל (האיחוד הלאומי - ישראל ביתנו):</w:t>
      </w:r>
    </w:p>
    <w:p w14:paraId="4F2FBDAA" w14:textId="77777777" w:rsidR="00000000" w:rsidRDefault="00794C8A">
      <w:pPr>
        <w:pStyle w:val="a"/>
        <w:rPr>
          <w:rFonts w:hint="cs"/>
          <w:rtl/>
        </w:rPr>
      </w:pPr>
    </w:p>
    <w:p w14:paraId="758C0044" w14:textId="77777777" w:rsidR="00000000" w:rsidRDefault="00794C8A">
      <w:pPr>
        <w:pStyle w:val="a"/>
        <w:rPr>
          <w:rFonts w:hint="cs"/>
          <w:rtl/>
        </w:rPr>
      </w:pPr>
      <w:r>
        <w:rPr>
          <w:rFonts w:hint="cs"/>
          <w:rtl/>
        </w:rPr>
        <w:t xml:space="preserve">אחמד, אתה לא יודע שאנחנו הולכים להחיל את הריבונות עכשיו. </w:t>
      </w:r>
    </w:p>
    <w:p w14:paraId="16F324EB" w14:textId="77777777" w:rsidR="00000000" w:rsidRDefault="00794C8A">
      <w:pPr>
        <w:pStyle w:val="a"/>
        <w:rPr>
          <w:rFonts w:hint="cs"/>
          <w:rtl/>
        </w:rPr>
      </w:pPr>
    </w:p>
    <w:p w14:paraId="08DC1AB9" w14:textId="77777777" w:rsidR="00000000" w:rsidRDefault="00794C8A">
      <w:pPr>
        <w:pStyle w:val="SpeakerCon"/>
        <w:rPr>
          <w:rtl/>
        </w:rPr>
      </w:pPr>
      <w:bookmarkStart w:id="365" w:name="FS000000560T15_07_2003_19_09_36C"/>
      <w:bookmarkEnd w:id="365"/>
      <w:r>
        <w:rPr>
          <w:rtl/>
        </w:rPr>
        <w:t>אחמ</w:t>
      </w:r>
      <w:r>
        <w:rPr>
          <w:rtl/>
        </w:rPr>
        <w:t>ד טיבי (חד"ש-תע"ל):</w:t>
      </w:r>
    </w:p>
    <w:p w14:paraId="7EF9EC64" w14:textId="77777777" w:rsidR="00000000" w:rsidRDefault="00794C8A">
      <w:pPr>
        <w:pStyle w:val="a"/>
        <w:rPr>
          <w:rtl/>
        </w:rPr>
      </w:pPr>
    </w:p>
    <w:p w14:paraId="54EEB994" w14:textId="77777777" w:rsidR="00000000" w:rsidRDefault="00794C8A">
      <w:pPr>
        <w:pStyle w:val="a"/>
        <w:rPr>
          <w:rFonts w:hint="cs"/>
          <w:rtl/>
        </w:rPr>
      </w:pPr>
      <w:r>
        <w:rPr>
          <w:rFonts w:hint="cs"/>
          <w:rtl/>
        </w:rPr>
        <w:t>תענה לי ככה; בוודאי, תציע הצעה אחרת. אתה בממשלה, אתה סגן שר. אתה יודע מה? אתם רוצים מדינה אחת ריבונית בכלל - - -</w:t>
      </w:r>
    </w:p>
    <w:p w14:paraId="65524957" w14:textId="77777777" w:rsidR="00000000" w:rsidRDefault="00794C8A">
      <w:pPr>
        <w:pStyle w:val="a"/>
        <w:rPr>
          <w:rFonts w:hint="cs"/>
          <w:rtl/>
        </w:rPr>
      </w:pPr>
    </w:p>
    <w:p w14:paraId="20D481FF" w14:textId="77777777" w:rsidR="00000000" w:rsidRDefault="00794C8A">
      <w:pPr>
        <w:pStyle w:val="ac"/>
        <w:rPr>
          <w:rtl/>
        </w:rPr>
      </w:pPr>
      <w:r>
        <w:rPr>
          <w:rFonts w:hint="eastAsia"/>
          <w:rtl/>
        </w:rPr>
        <w:t>צבי</w:t>
      </w:r>
      <w:r>
        <w:rPr>
          <w:rtl/>
        </w:rPr>
        <w:t xml:space="preserve"> הנדל (האיחוד הלאומי - ישראל ביתנו):</w:t>
      </w:r>
    </w:p>
    <w:p w14:paraId="138BE2FD" w14:textId="77777777" w:rsidR="00000000" w:rsidRDefault="00794C8A">
      <w:pPr>
        <w:pStyle w:val="a"/>
        <w:rPr>
          <w:rFonts w:hint="cs"/>
          <w:rtl/>
        </w:rPr>
      </w:pPr>
    </w:p>
    <w:p w14:paraId="788FC518" w14:textId="77777777" w:rsidR="00000000" w:rsidRDefault="00794C8A">
      <w:pPr>
        <w:pStyle w:val="a"/>
        <w:rPr>
          <w:rFonts w:hint="cs"/>
          <w:rtl/>
        </w:rPr>
      </w:pPr>
      <w:r>
        <w:rPr>
          <w:rFonts w:hint="cs"/>
          <w:rtl/>
        </w:rPr>
        <w:t>עד הירדן.</w:t>
      </w:r>
    </w:p>
    <w:p w14:paraId="3E892AF8" w14:textId="77777777" w:rsidR="00000000" w:rsidRDefault="00794C8A">
      <w:pPr>
        <w:pStyle w:val="a"/>
        <w:rPr>
          <w:rFonts w:hint="cs"/>
          <w:rtl/>
        </w:rPr>
      </w:pPr>
    </w:p>
    <w:p w14:paraId="2F4252AC" w14:textId="77777777" w:rsidR="00000000" w:rsidRDefault="00794C8A">
      <w:pPr>
        <w:pStyle w:val="SpeakerCon"/>
        <w:rPr>
          <w:rtl/>
        </w:rPr>
      </w:pPr>
      <w:bookmarkStart w:id="366" w:name="FS000000560T15_07_2003_19_10_55C"/>
      <w:bookmarkEnd w:id="366"/>
      <w:r>
        <w:rPr>
          <w:rtl/>
        </w:rPr>
        <w:t>אחמד טיבי (חד"ש-תע"ל):</w:t>
      </w:r>
    </w:p>
    <w:p w14:paraId="1E6A5D83" w14:textId="77777777" w:rsidR="00000000" w:rsidRDefault="00794C8A">
      <w:pPr>
        <w:pStyle w:val="a"/>
        <w:rPr>
          <w:rtl/>
        </w:rPr>
      </w:pPr>
    </w:p>
    <w:p w14:paraId="719239F0" w14:textId="77777777" w:rsidR="00000000" w:rsidRDefault="00794C8A">
      <w:pPr>
        <w:pStyle w:val="a"/>
        <w:rPr>
          <w:rFonts w:hint="cs"/>
          <w:rtl/>
        </w:rPr>
      </w:pPr>
      <w:r>
        <w:rPr>
          <w:rFonts w:hint="cs"/>
          <w:rtl/>
        </w:rPr>
        <w:t xml:space="preserve">עד הירדן. רוצים מדינה אחת </w:t>
      </w:r>
      <w:r>
        <w:rPr>
          <w:rtl/>
        </w:rPr>
        <w:t>–</w:t>
      </w:r>
      <w:r>
        <w:t>one man, one voice</w:t>
      </w:r>
      <w:r>
        <w:t xml:space="preserve">, one man, one vote </w:t>
      </w:r>
      <w:r>
        <w:rPr>
          <w:rFonts w:hint="cs"/>
          <w:rtl/>
        </w:rPr>
        <w:t xml:space="preserve">? אתם רוצים? </w:t>
      </w:r>
    </w:p>
    <w:p w14:paraId="11C593BE" w14:textId="77777777" w:rsidR="00000000" w:rsidRDefault="00794C8A">
      <w:pPr>
        <w:pStyle w:val="a"/>
        <w:rPr>
          <w:rtl/>
        </w:rPr>
      </w:pPr>
    </w:p>
    <w:p w14:paraId="63C194B2" w14:textId="77777777" w:rsidR="00000000" w:rsidRDefault="00794C8A">
      <w:pPr>
        <w:pStyle w:val="ac"/>
        <w:rPr>
          <w:rtl/>
        </w:rPr>
      </w:pPr>
      <w:r>
        <w:rPr>
          <w:rFonts w:hint="eastAsia"/>
          <w:rtl/>
        </w:rPr>
        <w:t>חיים</w:t>
      </w:r>
      <w:r>
        <w:rPr>
          <w:rtl/>
        </w:rPr>
        <w:t xml:space="preserve"> רמון (העבודה-מימד):</w:t>
      </w:r>
    </w:p>
    <w:p w14:paraId="1472651B" w14:textId="77777777" w:rsidR="00000000" w:rsidRDefault="00794C8A">
      <w:pPr>
        <w:pStyle w:val="a"/>
        <w:rPr>
          <w:rFonts w:hint="cs"/>
          <w:rtl/>
        </w:rPr>
      </w:pPr>
    </w:p>
    <w:p w14:paraId="039D7AA1" w14:textId="77777777" w:rsidR="00000000" w:rsidRDefault="00794C8A">
      <w:pPr>
        <w:pStyle w:val="a"/>
        <w:rPr>
          <w:rFonts w:hint="cs"/>
          <w:rtl/>
        </w:rPr>
      </w:pPr>
      <w:r>
        <w:rPr>
          <w:rFonts w:hint="cs"/>
          <w:rtl/>
        </w:rPr>
        <w:t xml:space="preserve">אחמד, בתנאי אחד, שלא יהיה שם אף אחמד. </w:t>
      </w:r>
    </w:p>
    <w:p w14:paraId="4B762058" w14:textId="77777777" w:rsidR="00000000" w:rsidRDefault="00794C8A">
      <w:pPr>
        <w:pStyle w:val="a"/>
        <w:ind w:firstLine="0"/>
        <w:rPr>
          <w:rFonts w:hint="cs"/>
          <w:rtl/>
        </w:rPr>
      </w:pPr>
    </w:p>
    <w:p w14:paraId="0DC3B01B" w14:textId="77777777" w:rsidR="00000000" w:rsidRDefault="00794C8A">
      <w:pPr>
        <w:pStyle w:val="ac"/>
        <w:rPr>
          <w:rtl/>
        </w:rPr>
      </w:pPr>
      <w:r>
        <w:rPr>
          <w:rFonts w:hint="eastAsia"/>
          <w:rtl/>
        </w:rPr>
        <w:t>אחמד</w:t>
      </w:r>
      <w:r>
        <w:rPr>
          <w:rtl/>
        </w:rPr>
        <w:t xml:space="preserve"> טיבי (חד"ש-תע"ל):</w:t>
      </w:r>
    </w:p>
    <w:p w14:paraId="2747B102" w14:textId="77777777" w:rsidR="00000000" w:rsidRDefault="00794C8A">
      <w:pPr>
        <w:pStyle w:val="a"/>
        <w:rPr>
          <w:rFonts w:hint="cs"/>
          <w:rtl/>
        </w:rPr>
      </w:pPr>
    </w:p>
    <w:p w14:paraId="045E7239" w14:textId="77777777" w:rsidR="00000000" w:rsidRDefault="00794C8A">
      <w:pPr>
        <w:pStyle w:val="a"/>
        <w:rPr>
          <w:rFonts w:hint="cs"/>
          <w:rtl/>
        </w:rPr>
      </w:pPr>
      <w:r>
        <w:rPr>
          <w:rFonts w:hint="cs"/>
          <w:rtl/>
        </w:rPr>
        <w:t>לא, לא, עכשיו הם אומרים: עד גבול הירדן. אתם רוצים מדינה אחת.</w:t>
      </w:r>
    </w:p>
    <w:p w14:paraId="365095AD" w14:textId="77777777" w:rsidR="00000000" w:rsidRDefault="00794C8A">
      <w:pPr>
        <w:pStyle w:val="a"/>
        <w:rPr>
          <w:rFonts w:hint="cs"/>
          <w:rtl/>
        </w:rPr>
      </w:pPr>
    </w:p>
    <w:p w14:paraId="4C8AE4B0" w14:textId="77777777" w:rsidR="00000000" w:rsidRDefault="00794C8A">
      <w:pPr>
        <w:pStyle w:val="ac"/>
        <w:rPr>
          <w:rtl/>
        </w:rPr>
      </w:pPr>
      <w:r>
        <w:rPr>
          <w:rFonts w:hint="eastAsia"/>
          <w:rtl/>
        </w:rPr>
        <w:t>חיים</w:t>
      </w:r>
      <w:r>
        <w:rPr>
          <w:rtl/>
        </w:rPr>
        <w:t xml:space="preserve"> רמון (העבודה-מימד):</w:t>
      </w:r>
    </w:p>
    <w:p w14:paraId="077421C9" w14:textId="77777777" w:rsidR="00000000" w:rsidRDefault="00794C8A">
      <w:pPr>
        <w:pStyle w:val="a"/>
        <w:rPr>
          <w:rFonts w:hint="cs"/>
          <w:rtl/>
        </w:rPr>
      </w:pPr>
    </w:p>
    <w:p w14:paraId="0D40DA70" w14:textId="77777777" w:rsidR="00000000" w:rsidRDefault="00794C8A">
      <w:pPr>
        <w:pStyle w:val="a"/>
        <w:rPr>
          <w:rFonts w:hint="cs"/>
          <w:rtl/>
        </w:rPr>
      </w:pPr>
      <w:r>
        <w:rPr>
          <w:rFonts w:hint="cs"/>
          <w:rtl/>
        </w:rPr>
        <w:t xml:space="preserve">אתה לא מבין?  אתה לא מבין? </w:t>
      </w:r>
    </w:p>
    <w:p w14:paraId="0C08B9EE" w14:textId="77777777" w:rsidR="00000000" w:rsidRDefault="00794C8A">
      <w:pPr>
        <w:pStyle w:val="a"/>
        <w:rPr>
          <w:rFonts w:hint="cs"/>
          <w:rtl/>
        </w:rPr>
      </w:pPr>
    </w:p>
    <w:p w14:paraId="45D19EA0" w14:textId="77777777" w:rsidR="00000000" w:rsidRDefault="00794C8A">
      <w:pPr>
        <w:pStyle w:val="SpeakerCon"/>
        <w:rPr>
          <w:rtl/>
        </w:rPr>
      </w:pPr>
      <w:bookmarkStart w:id="367" w:name="FS000000560T15_07_2003_19_15_30C"/>
      <w:bookmarkEnd w:id="367"/>
      <w:r>
        <w:rPr>
          <w:rtl/>
        </w:rPr>
        <w:t>אחמד טיבי (חד"</w:t>
      </w:r>
      <w:r>
        <w:rPr>
          <w:rtl/>
        </w:rPr>
        <w:t>ש-תע"ל):</w:t>
      </w:r>
    </w:p>
    <w:p w14:paraId="15BF3EB0" w14:textId="77777777" w:rsidR="00000000" w:rsidRDefault="00794C8A">
      <w:pPr>
        <w:pStyle w:val="a"/>
        <w:rPr>
          <w:rtl/>
        </w:rPr>
      </w:pPr>
    </w:p>
    <w:p w14:paraId="64D4A241" w14:textId="77777777" w:rsidR="00000000" w:rsidRDefault="00794C8A">
      <w:pPr>
        <w:pStyle w:val="a"/>
        <w:rPr>
          <w:rFonts w:hint="cs"/>
          <w:rtl/>
        </w:rPr>
      </w:pPr>
      <w:r>
        <w:rPr>
          <w:rFonts w:hint="cs"/>
          <w:rtl/>
        </w:rPr>
        <w:t xml:space="preserve">זה קול שווה לכל אזרח שנמצא מהירדן מערבה. אתם רוצים? </w:t>
      </w:r>
      <w:r>
        <w:rPr>
          <w:rtl/>
        </w:rPr>
        <w:t>–</w:t>
      </w:r>
      <w:r>
        <w:rPr>
          <w:rFonts w:hint="cs"/>
          <w:rtl/>
        </w:rPr>
        <w:t xml:space="preserve"> בבקשה.</w:t>
      </w:r>
    </w:p>
    <w:p w14:paraId="4C6179EB" w14:textId="77777777" w:rsidR="00000000" w:rsidRDefault="00794C8A">
      <w:pPr>
        <w:pStyle w:val="a"/>
        <w:rPr>
          <w:rFonts w:hint="cs"/>
          <w:rtl/>
        </w:rPr>
      </w:pPr>
    </w:p>
    <w:p w14:paraId="528F1233" w14:textId="77777777" w:rsidR="00000000" w:rsidRDefault="00794C8A">
      <w:pPr>
        <w:pStyle w:val="ac"/>
        <w:rPr>
          <w:rtl/>
        </w:rPr>
      </w:pPr>
      <w:r>
        <w:rPr>
          <w:rFonts w:hint="eastAsia"/>
          <w:rtl/>
        </w:rPr>
        <w:t>צבי</w:t>
      </w:r>
      <w:r>
        <w:rPr>
          <w:rtl/>
        </w:rPr>
        <w:t xml:space="preserve"> הנדל (האיחוד הלאומי - ישראל ביתנו):</w:t>
      </w:r>
    </w:p>
    <w:p w14:paraId="55BA0299" w14:textId="77777777" w:rsidR="00000000" w:rsidRDefault="00794C8A">
      <w:pPr>
        <w:pStyle w:val="a"/>
        <w:rPr>
          <w:rFonts w:hint="cs"/>
          <w:rtl/>
        </w:rPr>
      </w:pPr>
    </w:p>
    <w:p w14:paraId="5C0279C7" w14:textId="77777777" w:rsidR="00000000" w:rsidRDefault="00794C8A">
      <w:pPr>
        <w:pStyle w:val="a"/>
        <w:rPr>
          <w:rFonts w:hint="cs"/>
          <w:rtl/>
        </w:rPr>
      </w:pPr>
      <w:r>
        <w:rPr>
          <w:rFonts w:hint="cs"/>
          <w:rtl/>
        </w:rPr>
        <w:t xml:space="preserve">לא, לא. </w:t>
      </w:r>
    </w:p>
    <w:p w14:paraId="6606AB18" w14:textId="77777777" w:rsidR="00000000" w:rsidRDefault="00794C8A">
      <w:pPr>
        <w:pStyle w:val="a"/>
        <w:ind w:firstLine="0"/>
        <w:rPr>
          <w:rFonts w:hint="cs"/>
          <w:rtl/>
        </w:rPr>
      </w:pPr>
    </w:p>
    <w:p w14:paraId="28DEB5D3" w14:textId="77777777" w:rsidR="00000000" w:rsidRDefault="00794C8A">
      <w:pPr>
        <w:pStyle w:val="ac"/>
        <w:rPr>
          <w:rtl/>
        </w:rPr>
      </w:pPr>
      <w:r>
        <w:rPr>
          <w:rFonts w:hint="eastAsia"/>
          <w:rtl/>
        </w:rPr>
        <w:t>אריה</w:t>
      </w:r>
      <w:r>
        <w:rPr>
          <w:rtl/>
        </w:rPr>
        <w:t xml:space="preserve"> אלדד (האיחוד הלאומי - ישראל ביתנו):</w:t>
      </w:r>
    </w:p>
    <w:p w14:paraId="02F22E08" w14:textId="77777777" w:rsidR="00000000" w:rsidRDefault="00794C8A">
      <w:pPr>
        <w:pStyle w:val="a"/>
        <w:rPr>
          <w:rFonts w:hint="cs"/>
          <w:rtl/>
        </w:rPr>
      </w:pPr>
    </w:p>
    <w:p w14:paraId="1FDC9C3C" w14:textId="77777777" w:rsidR="00000000" w:rsidRDefault="00794C8A">
      <w:pPr>
        <w:pStyle w:val="a"/>
        <w:rPr>
          <w:rFonts w:hint="cs"/>
          <w:rtl/>
        </w:rPr>
      </w:pPr>
      <w:r>
        <w:rPr>
          <w:rFonts w:hint="cs"/>
          <w:rtl/>
        </w:rPr>
        <w:t>- - -</w:t>
      </w:r>
    </w:p>
    <w:p w14:paraId="6D626D88" w14:textId="77777777" w:rsidR="00000000" w:rsidRDefault="00794C8A">
      <w:pPr>
        <w:pStyle w:val="a"/>
        <w:rPr>
          <w:rFonts w:hint="cs"/>
          <w:rtl/>
        </w:rPr>
      </w:pPr>
    </w:p>
    <w:p w14:paraId="7410F30A" w14:textId="77777777" w:rsidR="00000000" w:rsidRDefault="00794C8A">
      <w:pPr>
        <w:pStyle w:val="SpeakerCon"/>
        <w:rPr>
          <w:rtl/>
        </w:rPr>
      </w:pPr>
      <w:bookmarkStart w:id="368" w:name="FS000000560T15_07_2003_19_16_30C"/>
      <w:bookmarkEnd w:id="368"/>
      <w:r>
        <w:rPr>
          <w:rtl/>
        </w:rPr>
        <w:t>אחמד טיבי (חד"ש-תע"ל):</w:t>
      </w:r>
    </w:p>
    <w:p w14:paraId="4948B18E" w14:textId="77777777" w:rsidR="00000000" w:rsidRDefault="00794C8A">
      <w:pPr>
        <w:pStyle w:val="a"/>
        <w:rPr>
          <w:rtl/>
        </w:rPr>
      </w:pPr>
    </w:p>
    <w:p w14:paraId="04D07639" w14:textId="77777777" w:rsidR="00000000" w:rsidRDefault="00794C8A">
      <w:pPr>
        <w:pStyle w:val="a"/>
        <w:rPr>
          <w:rFonts w:hint="cs"/>
          <w:rtl/>
        </w:rPr>
      </w:pPr>
      <w:r>
        <w:rPr>
          <w:rFonts w:hint="cs"/>
          <w:rtl/>
        </w:rPr>
        <w:t>בבקשה, זה מה שיהיה. תשמע, אני תומך בשתי מדינות, זו לצד זו, א</w:t>
      </w:r>
      <w:r>
        <w:rPr>
          <w:rFonts w:hint="cs"/>
          <w:rtl/>
        </w:rPr>
        <w:t>בל אם אתם עומדים על כך שתהיה מדינה אחת, שלא יהיו שתי מדינות, ומטבע הדברים הרי אתם יהודים - - -</w:t>
      </w:r>
    </w:p>
    <w:p w14:paraId="4C540FD2" w14:textId="77777777" w:rsidR="00000000" w:rsidRDefault="00794C8A">
      <w:pPr>
        <w:pStyle w:val="a"/>
        <w:rPr>
          <w:rFonts w:hint="cs"/>
          <w:rtl/>
        </w:rPr>
      </w:pPr>
    </w:p>
    <w:p w14:paraId="4FEFBE16" w14:textId="77777777" w:rsidR="00000000" w:rsidRDefault="00794C8A">
      <w:pPr>
        <w:pStyle w:val="ac"/>
        <w:rPr>
          <w:rtl/>
        </w:rPr>
      </w:pPr>
      <w:r>
        <w:rPr>
          <w:rFonts w:hint="eastAsia"/>
          <w:rtl/>
        </w:rPr>
        <w:t>צבי</w:t>
      </w:r>
      <w:r>
        <w:rPr>
          <w:rtl/>
        </w:rPr>
        <w:t xml:space="preserve"> הנדל (האיחוד הלאומי - ישראל ביתנו):</w:t>
      </w:r>
    </w:p>
    <w:p w14:paraId="3B5C20D1" w14:textId="77777777" w:rsidR="00000000" w:rsidRDefault="00794C8A">
      <w:pPr>
        <w:pStyle w:val="a"/>
        <w:rPr>
          <w:rFonts w:hint="cs"/>
          <w:rtl/>
        </w:rPr>
      </w:pPr>
    </w:p>
    <w:p w14:paraId="5863CF0F" w14:textId="77777777" w:rsidR="00000000" w:rsidRDefault="00794C8A">
      <w:pPr>
        <w:pStyle w:val="a"/>
        <w:rPr>
          <w:rFonts w:hint="cs"/>
          <w:rtl/>
        </w:rPr>
      </w:pPr>
      <w:r>
        <w:rPr>
          <w:rFonts w:hint="cs"/>
          <w:rtl/>
        </w:rPr>
        <w:t>מה יהיה עם ההנחות במס?</w:t>
      </w:r>
    </w:p>
    <w:p w14:paraId="080B6A30" w14:textId="77777777" w:rsidR="00000000" w:rsidRDefault="00794C8A">
      <w:pPr>
        <w:pStyle w:val="a"/>
        <w:rPr>
          <w:rFonts w:hint="cs"/>
          <w:rtl/>
        </w:rPr>
      </w:pPr>
    </w:p>
    <w:p w14:paraId="38F570F4" w14:textId="77777777" w:rsidR="00000000" w:rsidRDefault="00794C8A">
      <w:pPr>
        <w:pStyle w:val="SpeakerCon"/>
        <w:rPr>
          <w:rtl/>
        </w:rPr>
      </w:pPr>
      <w:bookmarkStart w:id="369" w:name="FS000000560T15_07_2003_19_17_35C"/>
      <w:bookmarkEnd w:id="369"/>
      <w:r>
        <w:rPr>
          <w:rtl/>
        </w:rPr>
        <w:t>אחמד טיבי (חד"ש-תע"ל):</w:t>
      </w:r>
    </w:p>
    <w:p w14:paraId="3AFB1F5A" w14:textId="77777777" w:rsidR="00000000" w:rsidRDefault="00794C8A">
      <w:pPr>
        <w:pStyle w:val="a"/>
        <w:rPr>
          <w:rtl/>
        </w:rPr>
      </w:pPr>
    </w:p>
    <w:p w14:paraId="4EEE89F3" w14:textId="77777777" w:rsidR="00000000" w:rsidRDefault="00794C8A">
      <w:pPr>
        <w:pStyle w:val="a"/>
        <w:rPr>
          <w:rFonts w:hint="cs"/>
          <w:rtl/>
        </w:rPr>
      </w:pPr>
      <w:r>
        <w:rPr>
          <w:rFonts w:hint="cs"/>
          <w:rtl/>
        </w:rPr>
        <w:t>יהודים הרי חייבים להיות דמוקרטים, לא? זאת לפי הגדרה של חוק-יסוד. חוק-יס</w:t>
      </w:r>
      <w:r>
        <w:rPr>
          <w:rFonts w:hint="cs"/>
          <w:rtl/>
        </w:rPr>
        <w:t xml:space="preserve">וד אומר שהיהודים הם דמוקרטים </w:t>
      </w:r>
      <w:r>
        <w:rPr>
          <w:rtl/>
        </w:rPr>
        <w:t>–</w:t>
      </w:r>
      <w:r>
        <w:rPr>
          <w:rFonts w:hint="cs"/>
          <w:rtl/>
        </w:rPr>
        <w:t xml:space="preserve"> גם יהודית וגם דמוקרטית. אתם רוצים מדינה אחת שבה תהיה זכות הצבעה לכולם. ולכן, לך תהיה זכות הצבעה במדינה הזאת, לחבר הכנסת טלב אלסאנע תהיה זכות הצבעה ולתושבי שכם תהיה זכות הצבעה, ועל כן זה רק עניין של זמן </w:t>
      </w:r>
      <w:r>
        <w:rPr>
          <w:rtl/>
        </w:rPr>
        <w:t>–</w:t>
      </w:r>
      <w:r>
        <w:rPr>
          <w:rFonts w:hint="cs"/>
          <w:rtl/>
        </w:rPr>
        <w:t xml:space="preserve"> כמה? שנה, שנתיים </w:t>
      </w:r>
      <w:r>
        <w:rPr>
          <w:rtl/>
        </w:rPr>
        <w:t>–</w:t>
      </w:r>
      <w:r>
        <w:rPr>
          <w:rFonts w:hint="cs"/>
          <w:rtl/>
        </w:rPr>
        <w:t xml:space="preserve"> שא</w:t>
      </w:r>
      <w:r>
        <w:rPr>
          <w:rFonts w:hint="cs"/>
          <w:rtl/>
        </w:rPr>
        <w:t xml:space="preserve">תה תהיה בצד הזה של הכנסת, באופוזיציה, ובצד הזה יהיו תושבי רמאללה, שכם, טול-כרם, טייבה ונצרת. זה מה שאתה רוצה? בבקשה. </w:t>
      </w:r>
    </w:p>
    <w:p w14:paraId="302F0958" w14:textId="77777777" w:rsidR="00000000" w:rsidRDefault="00794C8A">
      <w:pPr>
        <w:pStyle w:val="a"/>
        <w:rPr>
          <w:rFonts w:hint="cs"/>
          <w:rtl/>
        </w:rPr>
      </w:pPr>
    </w:p>
    <w:p w14:paraId="1786352F" w14:textId="77777777" w:rsidR="00000000" w:rsidRDefault="00794C8A">
      <w:pPr>
        <w:pStyle w:val="ac"/>
        <w:rPr>
          <w:rtl/>
        </w:rPr>
      </w:pPr>
      <w:r>
        <w:rPr>
          <w:rFonts w:hint="eastAsia"/>
          <w:rtl/>
        </w:rPr>
        <w:t>טלב</w:t>
      </w:r>
      <w:r>
        <w:rPr>
          <w:rtl/>
        </w:rPr>
        <w:t xml:space="preserve"> אלסאנע (רע"ם):</w:t>
      </w:r>
    </w:p>
    <w:p w14:paraId="12B3191B" w14:textId="77777777" w:rsidR="00000000" w:rsidRDefault="00794C8A">
      <w:pPr>
        <w:pStyle w:val="a"/>
        <w:rPr>
          <w:rFonts w:hint="cs"/>
          <w:rtl/>
        </w:rPr>
      </w:pPr>
    </w:p>
    <w:p w14:paraId="7BD6C9CB" w14:textId="77777777" w:rsidR="00000000" w:rsidRDefault="00794C8A">
      <w:pPr>
        <w:pStyle w:val="a"/>
        <w:rPr>
          <w:rFonts w:hint="cs"/>
          <w:rtl/>
        </w:rPr>
      </w:pPr>
      <w:r>
        <w:rPr>
          <w:rFonts w:hint="cs"/>
          <w:rtl/>
        </w:rPr>
        <w:t>- - -</w:t>
      </w:r>
    </w:p>
    <w:p w14:paraId="7A08584B" w14:textId="77777777" w:rsidR="00000000" w:rsidRDefault="00794C8A">
      <w:pPr>
        <w:pStyle w:val="a"/>
        <w:rPr>
          <w:rFonts w:hint="cs"/>
          <w:rtl/>
        </w:rPr>
      </w:pPr>
    </w:p>
    <w:p w14:paraId="2D3036A6" w14:textId="77777777" w:rsidR="00000000" w:rsidRDefault="00794C8A">
      <w:pPr>
        <w:pStyle w:val="SpeakerCon"/>
        <w:rPr>
          <w:rtl/>
        </w:rPr>
      </w:pPr>
      <w:bookmarkStart w:id="370" w:name="FS000000560T15_07_2003_19_24_24C"/>
      <w:bookmarkEnd w:id="370"/>
      <w:r>
        <w:rPr>
          <w:rtl/>
        </w:rPr>
        <w:t>אחמד טיבי (חד"ש-תע"ל):</w:t>
      </w:r>
    </w:p>
    <w:p w14:paraId="2DAD4C75" w14:textId="77777777" w:rsidR="00000000" w:rsidRDefault="00794C8A">
      <w:pPr>
        <w:pStyle w:val="a"/>
        <w:rPr>
          <w:rtl/>
        </w:rPr>
      </w:pPr>
    </w:p>
    <w:p w14:paraId="6C5AE949" w14:textId="77777777" w:rsidR="00000000" w:rsidRDefault="00794C8A">
      <w:pPr>
        <w:pStyle w:val="a"/>
        <w:rPr>
          <w:rFonts w:hint="cs"/>
          <w:rtl/>
        </w:rPr>
      </w:pPr>
      <w:r>
        <w:rPr>
          <w:rFonts w:hint="cs"/>
          <w:rtl/>
        </w:rPr>
        <w:t xml:space="preserve">זו מדינה חילונית דמוקרטית -  אגב, זו עמדתו של אש"ף מימים ימימה </w:t>
      </w:r>
      <w:r>
        <w:rPr>
          <w:rtl/>
        </w:rPr>
        <w:t>–</w:t>
      </w:r>
      <w:r>
        <w:rPr>
          <w:rFonts w:hint="cs"/>
          <w:rtl/>
        </w:rPr>
        <w:t xml:space="preserve"> ואז אפילו את זכות השי</w:t>
      </w:r>
      <w:r>
        <w:rPr>
          <w:rFonts w:hint="cs"/>
          <w:rtl/>
        </w:rPr>
        <w:t xml:space="preserve">בה מפסיקים, כי במדינה הזאת כל אחד יחזור לאן שהוא רוצה; פתרת את נושא זכות השיבה, פתרת את נושא הגבולות, פתרת את נושא "יהודית ודמוקרטית", כי זה מתבטל באופן אוטומטי. היא תהיה דמוקרטית, אבל היא לא תהיה אתנית. </w:t>
      </w:r>
    </w:p>
    <w:p w14:paraId="76B48BFA" w14:textId="77777777" w:rsidR="00000000" w:rsidRDefault="00794C8A">
      <w:pPr>
        <w:pStyle w:val="a"/>
        <w:rPr>
          <w:rFonts w:hint="cs"/>
          <w:rtl/>
        </w:rPr>
      </w:pPr>
    </w:p>
    <w:p w14:paraId="076AFCC5" w14:textId="77777777" w:rsidR="00000000" w:rsidRDefault="00794C8A">
      <w:pPr>
        <w:pStyle w:val="ac"/>
        <w:rPr>
          <w:rtl/>
        </w:rPr>
      </w:pPr>
      <w:r>
        <w:rPr>
          <w:rFonts w:hint="eastAsia"/>
          <w:rtl/>
        </w:rPr>
        <w:t>צבי</w:t>
      </w:r>
      <w:r>
        <w:rPr>
          <w:rtl/>
        </w:rPr>
        <w:t xml:space="preserve"> הנדל (האיחוד הלאומי - ישראל ביתנו):</w:t>
      </w:r>
    </w:p>
    <w:p w14:paraId="2E6FCA4A" w14:textId="77777777" w:rsidR="00000000" w:rsidRDefault="00794C8A">
      <w:pPr>
        <w:pStyle w:val="a"/>
        <w:rPr>
          <w:rFonts w:hint="cs"/>
          <w:rtl/>
        </w:rPr>
      </w:pPr>
    </w:p>
    <w:p w14:paraId="11B03F9E" w14:textId="77777777" w:rsidR="00000000" w:rsidRDefault="00794C8A">
      <w:pPr>
        <w:pStyle w:val="a"/>
        <w:rPr>
          <w:rFonts w:hint="cs"/>
          <w:rtl/>
        </w:rPr>
      </w:pPr>
      <w:r>
        <w:rPr>
          <w:rFonts w:hint="cs"/>
          <w:rtl/>
        </w:rPr>
        <w:t>- - -</w:t>
      </w:r>
    </w:p>
    <w:p w14:paraId="318555DC" w14:textId="77777777" w:rsidR="00000000" w:rsidRDefault="00794C8A">
      <w:pPr>
        <w:pStyle w:val="a"/>
        <w:rPr>
          <w:rFonts w:hint="cs"/>
          <w:rtl/>
        </w:rPr>
      </w:pPr>
    </w:p>
    <w:p w14:paraId="633B9B02" w14:textId="77777777" w:rsidR="00000000" w:rsidRDefault="00794C8A">
      <w:pPr>
        <w:pStyle w:val="SpeakerCon"/>
        <w:rPr>
          <w:rtl/>
        </w:rPr>
      </w:pPr>
      <w:bookmarkStart w:id="371" w:name="FS000000560T15_07_2003_19_25_39C"/>
      <w:bookmarkEnd w:id="371"/>
      <w:r>
        <w:rPr>
          <w:rtl/>
        </w:rPr>
        <w:t>אח</w:t>
      </w:r>
      <w:r>
        <w:rPr>
          <w:rtl/>
        </w:rPr>
        <w:t>מד טיבי (חד"ש-תע"ל):</w:t>
      </w:r>
    </w:p>
    <w:p w14:paraId="00B67D83" w14:textId="77777777" w:rsidR="00000000" w:rsidRDefault="00794C8A">
      <w:pPr>
        <w:pStyle w:val="a"/>
        <w:rPr>
          <w:rtl/>
        </w:rPr>
      </w:pPr>
    </w:p>
    <w:p w14:paraId="73F9BFA3" w14:textId="77777777" w:rsidR="00000000" w:rsidRDefault="00794C8A">
      <w:pPr>
        <w:pStyle w:val="a"/>
        <w:rPr>
          <w:rFonts w:hint="cs"/>
          <w:rtl/>
        </w:rPr>
      </w:pPr>
      <w:r>
        <w:rPr>
          <w:rFonts w:hint="cs"/>
          <w:rtl/>
        </w:rPr>
        <w:t>ועל כן אני, בשם העם הפלסטיני, מהיום שם בצד פתק כדי להודות לך על הרעיון הזה. רק תעלה אותו. תודה רבה.</w:t>
      </w:r>
    </w:p>
    <w:p w14:paraId="4F39C122" w14:textId="77777777" w:rsidR="00000000" w:rsidRDefault="00794C8A">
      <w:pPr>
        <w:pStyle w:val="a"/>
        <w:ind w:firstLine="0"/>
        <w:rPr>
          <w:rFonts w:hint="cs"/>
          <w:rtl/>
        </w:rPr>
      </w:pPr>
    </w:p>
    <w:p w14:paraId="75B31089" w14:textId="77777777" w:rsidR="00000000" w:rsidRDefault="00794C8A">
      <w:pPr>
        <w:pStyle w:val="ac"/>
        <w:rPr>
          <w:rtl/>
        </w:rPr>
      </w:pPr>
      <w:r>
        <w:rPr>
          <w:rFonts w:hint="eastAsia"/>
          <w:rtl/>
        </w:rPr>
        <w:t>חיים</w:t>
      </w:r>
      <w:r>
        <w:rPr>
          <w:rtl/>
        </w:rPr>
        <w:t xml:space="preserve"> רמון (העבודה-מימד):</w:t>
      </w:r>
    </w:p>
    <w:p w14:paraId="718E5A24" w14:textId="77777777" w:rsidR="00000000" w:rsidRDefault="00794C8A">
      <w:pPr>
        <w:pStyle w:val="a"/>
        <w:rPr>
          <w:rFonts w:hint="cs"/>
          <w:rtl/>
        </w:rPr>
      </w:pPr>
    </w:p>
    <w:p w14:paraId="7D251960" w14:textId="77777777" w:rsidR="00000000" w:rsidRDefault="00794C8A">
      <w:pPr>
        <w:pStyle w:val="a"/>
        <w:rPr>
          <w:rFonts w:hint="cs"/>
          <w:rtl/>
        </w:rPr>
      </w:pPr>
      <w:r>
        <w:rPr>
          <w:rFonts w:hint="cs"/>
          <w:rtl/>
        </w:rPr>
        <w:t>בקיצור, הנדל הוא הידיד הכי טוב שלכם.</w:t>
      </w:r>
    </w:p>
    <w:p w14:paraId="134B7349" w14:textId="77777777" w:rsidR="00000000" w:rsidRDefault="00794C8A">
      <w:pPr>
        <w:pStyle w:val="a"/>
        <w:rPr>
          <w:rFonts w:hint="cs"/>
          <w:rtl/>
        </w:rPr>
      </w:pPr>
    </w:p>
    <w:p w14:paraId="5092714A" w14:textId="77777777" w:rsidR="00000000" w:rsidRDefault="00794C8A">
      <w:pPr>
        <w:pStyle w:val="ad"/>
        <w:rPr>
          <w:rtl/>
        </w:rPr>
      </w:pPr>
      <w:r>
        <w:rPr>
          <w:rtl/>
        </w:rPr>
        <w:t>היו"ר מיכאל נודלמן:</w:t>
      </w:r>
    </w:p>
    <w:p w14:paraId="1D10FF73" w14:textId="77777777" w:rsidR="00000000" w:rsidRDefault="00794C8A">
      <w:pPr>
        <w:pStyle w:val="a"/>
        <w:rPr>
          <w:rtl/>
        </w:rPr>
      </w:pPr>
    </w:p>
    <w:p w14:paraId="302490E8" w14:textId="77777777" w:rsidR="00000000" w:rsidRDefault="00794C8A">
      <w:pPr>
        <w:pStyle w:val="a"/>
        <w:rPr>
          <w:rFonts w:hint="cs"/>
          <w:rtl/>
        </w:rPr>
      </w:pPr>
      <w:r>
        <w:rPr>
          <w:rFonts w:hint="cs"/>
          <w:rtl/>
        </w:rPr>
        <w:t xml:space="preserve">תודה רבה. חבר הכנסת ג'מאל זחאלקה, ואחריו </w:t>
      </w:r>
      <w:r>
        <w:rPr>
          <w:rtl/>
        </w:rPr>
        <w:t>–</w:t>
      </w:r>
      <w:r>
        <w:rPr>
          <w:rFonts w:hint="cs"/>
          <w:rtl/>
        </w:rPr>
        <w:t xml:space="preserve"> חברי </w:t>
      </w:r>
      <w:r>
        <w:rPr>
          <w:rFonts w:hint="cs"/>
          <w:rtl/>
        </w:rPr>
        <w:t>הכנסת אהוד יתום, טלב אלסאנע ואפרים סנה. בבקשה, שלוש דקות.</w:t>
      </w:r>
    </w:p>
    <w:p w14:paraId="05D7DB9E" w14:textId="77777777" w:rsidR="00000000" w:rsidRDefault="00794C8A">
      <w:pPr>
        <w:pStyle w:val="ac"/>
        <w:rPr>
          <w:rFonts w:hint="cs"/>
          <w:rtl/>
        </w:rPr>
      </w:pPr>
    </w:p>
    <w:p w14:paraId="4510ECE1" w14:textId="77777777" w:rsidR="00000000" w:rsidRDefault="00794C8A">
      <w:pPr>
        <w:pStyle w:val="ac"/>
        <w:rPr>
          <w:rtl/>
        </w:rPr>
      </w:pPr>
      <w:r>
        <w:rPr>
          <w:rFonts w:hint="eastAsia"/>
          <w:rtl/>
        </w:rPr>
        <w:t>אחמד</w:t>
      </w:r>
      <w:r>
        <w:rPr>
          <w:rtl/>
        </w:rPr>
        <w:t xml:space="preserve"> טיבי (חד"ש-תע"ל):</w:t>
      </w:r>
    </w:p>
    <w:p w14:paraId="355C3B39" w14:textId="77777777" w:rsidR="00000000" w:rsidRDefault="00794C8A">
      <w:pPr>
        <w:pStyle w:val="a"/>
        <w:rPr>
          <w:rFonts w:hint="cs"/>
          <w:rtl/>
        </w:rPr>
      </w:pPr>
    </w:p>
    <w:p w14:paraId="2E58B820" w14:textId="77777777" w:rsidR="00000000" w:rsidRDefault="00794C8A">
      <w:pPr>
        <w:pStyle w:val="a"/>
        <w:rPr>
          <w:rFonts w:hint="cs"/>
          <w:rtl/>
        </w:rPr>
      </w:pPr>
      <w:r>
        <w:rPr>
          <w:rFonts w:hint="cs"/>
          <w:rtl/>
        </w:rPr>
        <w:t>לא צריך להיסחף - - -</w:t>
      </w:r>
    </w:p>
    <w:p w14:paraId="1C9C62DE" w14:textId="77777777" w:rsidR="00000000" w:rsidRDefault="00794C8A">
      <w:pPr>
        <w:pStyle w:val="a"/>
        <w:rPr>
          <w:rFonts w:hint="cs"/>
          <w:rtl/>
        </w:rPr>
      </w:pPr>
    </w:p>
    <w:p w14:paraId="36899DD0" w14:textId="77777777" w:rsidR="00000000" w:rsidRDefault="00794C8A">
      <w:pPr>
        <w:pStyle w:val="ac"/>
        <w:rPr>
          <w:rtl/>
        </w:rPr>
      </w:pPr>
      <w:r>
        <w:rPr>
          <w:rFonts w:hint="eastAsia"/>
          <w:rtl/>
        </w:rPr>
        <w:t>חיים</w:t>
      </w:r>
      <w:r>
        <w:rPr>
          <w:rtl/>
        </w:rPr>
        <w:t xml:space="preserve"> רמון (העבודה-מימד):</w:t>
      </w:r>
    </w:p>
    <w:p w14:paraId="5878131F" w14:textId="77777777" w:rsidR="00000000" w:rsidRDefault="00794C8A">
      <w:pPr>
        <w:pStyle w:val="a"/>
        <w:rPr>
          <w:rFonts w:hint="cs"/>
          <w:rtl/>
        </w:rPr>
      </w:pPr>
    </w:p>
    <w:p w14:paraId="11826EF2" w14:textId="77777777" w:rsidR="00000000" w:rsidRDefault="00794C8A">
      <w:pPr>
        <w:pStyle w:val="a"/>
        <w:rPr>
          <w:rFonts w:hint="cs"/>
          <w:rtl/>
        </w:rPr>
      </w:pPr>
      <w:r>
        <w:rPr>
          <w:rFonts w:hint="cs"/>
          <w:rtl/>
        </w:rPr>
        <w:t xml:space="preserve">ההצעות שלו הכי טובות. </w:t>
      </w:r>
    </w:p>
    <w:p w14:paraId="53E6F5DB" w14:textId="77777777" w:rsidR="00000000" w:rsidRDefault="00794C8A">
      <w:pPr>
        <w:pStyle w:val="a"/>
        <w:rPr>
          <w:rFonts w:hint="cs"/>
          <w:rtl/>
        </w:rPr>
      </w:pPr>
    </w:p>
    <w:p w14:paraId="5E72B862" w14:textId="77777777" w:rsidR="00000000" w:rsidRDefault="00794C8A">
      <w:pPr>
        <w:pStyle w:val="ac"/>
        <w:rPr>
          <w:rtl/>
        </w:rPr>
      </w:pPr>
      <w:r>
        <w:rPr>
          <w:rFonts w:hint="eastAsia"/>
          <w:rtl/>
        </w:rPr>
        <w:t>טלב</w:t>
      </w:r>
      <w:r>
        <w:rPr>
          <w:rtl/>
        </w:rPr>
        <w:t xml:space="preserve"> אלסאנע (רע"ם):</w:t>
      </w:r>
    </w:p>
    <w:p w14:paraId="72188208" w14:textId="77777777" w:rsidR="00000000" w:rsidRDefault="00794C8A">
      <w:pPr>
        <w:pStyle w:val="a"/>
        <w:rPr>
          <w:rFonts w:hint="cs"/>
          <w:rtl/>
        </w:rPr>
      </w:pPr>
    </w:p>
    <w:p w14:paraId="31416578" w14:textId="77777777" w:rsidR="00000000" w:rsidRDefault="00794C8A">
      <w:pPr>
        <w:pStyle w:val="a"/>
        <w:rPr>
          <w:rFonts w:hint="cs"/>
          <w:rtl/>
        </w:rPr>
      </w:pPr>
      <w:r>
        <w:rPr>
          <w:rFonts w:hint="cs"/>
          <w:rtl/>
        </w:rPr>
        <w:t xml:space="preserve">אולי יחזור בו מההצעה. </w:t>
      </w:r>
    </w:p>
    <w:p w14:paraId="34DE6A1C" w14:textId="77777777" w:rsidR="00000000" w:rsidRDefault="00794C8A">
      <w:pPr>
        <w:pStyle w:val="a"/>
        <w:rPr>
          <w:rFonts w:hint="cs"/>
          <w:rtl/>
        </w:rPr>
      </w:pPr>
    </w:p>
    <w:p w14:paraId="539992E1" w14:textId="77777777" w:rsidR="00000000" w:rsidRDefault="00794C8A">
      <w:pPr>
        <w:pStyle w:val="ac"/>
        <w:rPr>
          <w:rtl/>
        </w:rPr>
      </w:pPr>
      <w:r>
        <w:rPr>
          <w:rFonts w:hint="eastAsia"/>
          <w:rtl/>
        </w:rPr>
        <w:t>צבי</w:t>
      </w:r>
      <w:r>
        <w:rPr>
          <w:rtl/>
        </w:rPr>
        <w:t xml:space="preserve"> הנדל (האיחוד הלאומי - ישראל ביתנו):</w:t>
      </w:r>
    </w:p>
    <w:p w14:paraId="45A4B25B" w14:textId="77777777" w:rsidR="00000000" w:rsidRDefault="00794C8A">
      <w:pPr>
        <w:pStyle w:val="a"/>
        <w:rPr>
          <w:rFonts w:hint="cs"/>
          <w:rtl/>
        </w:rPr>
      </w:pPr>
    </w:p>
    <w:p w14:paraId="5A5B271F" w14:textId="77777777" w:rsidR="00000000" w:rsidRDefault="00794C8A">
      <w:pPr>
        <w:pStyle w:val="a"/>
        <w:rPr>
          <w:rFonts w:hint="cs"/>
          <w:rtl/>
        </w:rPr>
      </w:pPr>
      <w:r>
        <w:rPr>
          <w:rFonts w:hint="cs"/>
          <w:rtl/>
        </w:rPr>
        <w:t>לא חוזר בי - - -</w:t>
      </w:r>
      <w:r>
        <w:rPr>
          <w:rFonts w:hint="cs"/>
          <w:rtl/>
        </w:rPr>
        <w:t xml:space="preserve"> אתם יכולים לצחוק, אבל זה מה שיהיה בסוף. </w:t>
      </w:r>
    </w:p>
    <w:p w14:paraId="75F8B6D6" w14:textId="77777777" w:rsidR="00000000" w:rsidRDefault="00794C8A">
      <w:pPr>
        <w:pStyle w:val="a"/>
        <w:rPr>
          <w:rFonts w:hint="cs"/>
          <w:rtl/>
        </w:rPr>
      </w:pPr>
    </w:p>
    <w:p w14:paraId="618B2321" w14:textId="77777777" w:rsidR="00000000" w:rsidRDefault="00794C8A">
      <w:pPr>
        <w:pStyle w:val="ad"/>
        <w:rPr>
          <w:rtl/>
        </w:rPr>
      </w:pPr>
      <w:r>
        <w:rPr>
          <w:rtl/>
        </w:rPr>
        <w:t>היו"ר מיכאל נודלמן:</w:t>
      </w:r>
    </w:p>
    <w:p w14:paraId="31CF9EB4" w14:textId="77777777" w:rsidR="00000000" w:rsidRDefault="00794C8A">
      <w:pPr>
        <w:pStyle w:val="a"/>
        <w:rPr>
          <w:rtl/>
        </w:rPr>
      </w:pPr>
    </w:p>
    <w:p w14:paraId="05082095" w14:textId="77777777" w:rsidR="00000000" w:rsidRDefault="00794C8A">
      <w:pPr>
        <w:pStyle w:val="a"/>
        <w:rPr>
          <w:rFonts w:hint="cs"/>
          <w:rtl/>
        </w:rPr>
      </w:pPr>
      <w:r>
        <w:rPr>
          <w:rFonts w:hint="cs"/>
          <w:rtl/>
        </w:rPr>
        <w:t>חבר הכנסת הנדל, חבר הכנסת הנדל.</w:t>
      </w:r>
    </w:p>
    <w:p w14:paraId="23D6A8A8" w14:textId="77777777" w:rsidR="00000000" w:rsidRDefault="00794C8A">
      <w:pPr>
        <w:pStyle w:val="a"/>
        <w:rPr>
          <w:rFonts w:hint="cs"/>
          <w:rtl/>
        </w:rPr>
      </w:pPr>
    </w:p>
    <w:p w14:paraId="7D10F52B" w14:textId="77777777" w:rsidR="00000000" w:rsidRDefault="00794C8A">
      <w:pPr>
        <w:pStyle w:val="ac"/>
        <w:rPr>
          <w:rtl/>
        </w:rPr>
      </w:pPr>
      <w:r>
        <w:rPr>
          <w:rFonts w:hint="eastAsia"/>
          <w:rtl/>
        </w:rPr>
        <w:t>צבי</w:t>
      </w:r>
      <w:r>
        <w:rPr>
          <w:rtl/>
        </w:rPr>
        <w:t xml:space="preserve"> הנדל (האיחוד הלאומי - ישראל ביתנו):</w:t>
      </w:r>
    </w:p>
    <w:p w14:paraId="0E9A5F0C" w14:textId="77777777" w:rsidR="00000000" w:rsidRDefault="00794C8A">
      <w:pPr>
        <w:pStyle w:val="a"/>
        <w:rPr>
          <w:rFonts w:hint="cs"/>
          <w:rtl/>
        </w:rPr>
      </w:pPr>
    </w:p>
    <w:p w14:paraId="533CFC8A" w14:textId="77777777" w:rsidR="00000000" w:rsidRDefault="00794C8A">
      <w:pPr>
        <w:pStyle w:val="a"/>
        <w:rPr>
          <w:rFonts w:hint="cs"/>
          <w:rtl/>
        </w:rPr>
      </w:pPr>
      <w:r>
        <w:rPr>
          <w:rFonts w:hint="cs"/>
          <w:rtl/>
        </w:rPr>
        <w:t>- - -</w:t>
      </w:r>
    </w:p>
    <w:p w14:paraId="65B12847" w14:textId="77777777" w:rsidR="00000000" w:rsidRDefault="00794C8A">
      <w:pPr>
        <w:pStyle w:val="a"/>
        <w:rPr>
          <w:rFonts w:hint="cs"/>
          <w:rtl/>
        </w:rPr>
      </w:pPr>
    </w:p>
    <w:p w14:paraId="58630615" w14:textId="77777777" w:rsidR="00000000" w:rsidRDefault="00794C8A">
      <w:pPr>
        <w:pStyle w:val="ad"/>
        <w:rPr>
          <w:rtl/>
        </w:rPr>
      </w:pPr>
      <w:r>
        <w:rPr>
          <w:rtl/>
        </w:rPr>
        <w:t>היו"ר מיכאל נודלמן:</w:t>
      </w:r>
    </w:p>
    <w:p w14:paraId="69ED28BF" w14:textId="77777777" w:rsidR="00000000" w:rsidRDefault="00794C8A">
      <w:pPr>
        <w:pStyle w:val="a"/>
        <w:rPr>
          <w:rtl/>
        </w:rPr>
      </w:pPr>
    </w:p>
    <w:p w14:paraId="4A410E6A" w14:textId="77777777" w:rsidR="00000000" w:rsidRDefault="00794C8A">
      <w:pPr>
        <w:pStyle w:val="a"/>
        <w:rPr>
          <w:rFonts w:hint="cs"/>
          <w:rtl/>
        </w:rPr>
      </w:pPr>
      <w:r>
        <w:rPr>
          <w:rFonts w:hint="cs"/>
          <w:rtl/>
        </w:rPr>
        <w:t xml:space="preserve">חבר הכנסת הנדל, אני מאמין שבעבודה שלך אין לך עם מי לדבר. אתה מגיע לפה ומדבר ומדבר. אתה לא </w:t>
      </w:r>
      <w:r>
        <w:rPr>
          <w:rFonts w:hint="cs"/>
          <w:rtl/>
        </w:rPr>
        <w:t>נותן לנואם לדבר.</w:t>
      </w:r>
    </w:p>
    <w:p w14:paraId="3CD2C8FB" w14:textId="77777777" w:rsidR="00000000" w:rsidRDefault="00794C8A">
      <w:pPr>
        <w:pStyle w:val="a"/>
        <w:rPr>
          <w:rFonts w:hint="cs"/>
          <w:rtl/>
        </w:rPr>
      </w:pPr>
    </w:p>
    <w:p w14:paraId="7D75222B" w14:textId="77777777" w:rsidR="00000000" w:rsidRDefault="00794C8A">
      <w:pPr>
        <w:pStyle w:val="ac"/>
        <w:rPr>
          <w:rtl/>
        </w:rPr>
      </w:pPr>
      <w:r>
        <w:rPr>
          <w:rFonts w:hint="eastAsia"/>
          <w:rtl/>
        </w:rPr>
        <w:t>צבי</w:t>
      </w:r>
      <w:r>
        <w:rPr>
          <w:rtl/>
        </w:rPr>
        <w:t xml:space="preserve"> הנדל (האיחוד הלאומי - ישראל ביתנו):</w:t>
      </w:r>
    </w:p>
    <w:p w14:paraId="11ACB56C" w14:textId="77777777" w:rsidR="00000000" w:rsidRDefault="00794C8A">
      <w:pPr>
        <w:pStyle w:val="a"/>
        <w:rPr>
          <w:rFonts w:hint="cs"/>
          <w:rtl/>
        </w:rPr>
      </w:pPr>
    </w:p>
    <w:p w14:paraId="29B8B5FF" w14:textId="77777777" w:rsidR="00000000" w:rsidRDefault="00794C8A">
      <w:pPr>
        <w:pStyle w:val="a"/>
        <w:rPr>
          <w:rFonts w:hint="cs"/>
          <w:rtl/>
        </w:rPr>
      </w:pPr>
      <w:r>
        <w:rPr>
          <w:rFonts w:hint="cs"/>
          <w:rtl/>
        </w:rPr>
        <w:t>מישהו צריך להגן על המדינה.</w:t>
      </w:r>
    </w:p>
    <w:p w14:paraId="2E2AAF3C" w14:textId="77777777" w:rsidR="00000000" w:rsidRDefault="00794C8A">
      <w:pPr>
        <w:pStyle w:val="a"/>
        <w:rPr>
          <w:rFonts w:hint="cs"/>
          <w:rtl/>
        </w:rPr>
      </w:pPr>
    </w:p>
    <w:p w14:paraId="36916218" w14:textId="77777777" w:rsidR="00000000" w:rsidRDefault="00794C8A">
      <w:pPr>
        <w:pStyle w:val="ad"/>
        <w:rPr>
          <w:rtl/>
        </w:rPr>
      </w:pPr>
      <w:r>
        <w:rPr>
          <w:rtl/>
        </w:rPr>
        <w:t>היו"ר מיכאל נודלמן:</w:t>
      </w:r>
    </w:p>
    <w:p w14:paraId="026D0FA2" w14:textId="77777777" w:rsidR="00000000" w:rsidRDefault="00794C8A">
      <w:pPr>
        <w:pStyle w:val="a"/>
        <w:rPr>
          <w:rtl/>
        </w:rPr>
      </w:pPr>
    </w:p>
    <w:p w14:paraId="2CFD7652" w14:textId="77777777" w:rsidR="00000000" w:rsidRDefault="00794C8A">
      <w:pPr>
        <w:pStyle w:val="a"/>
        <w:rPr>
          <w:rFonts w:hint="cs"/>
          <w:rtl/>
        </w:rPr>
      </w:pPr>
      <w:r>
        <w:rPr>
          <w:rFonts w:hint="cs"/>
          <w:rtl/>
        </w:rPr>
        <w:t>בסדר, בסדר. בבקשה, חבר הכנסת זחאלקה.</w:t>
      </w:r>
    </w:p>
    <w:p w14:paraId="12B0F1AC" w14:textId="77777777" w:rsidR="00000000" w:rsidRDefault="00794C8A">
      <w:pPr>
        <w:pStyle w:val="a"/>
        <w:rPr>
          <w:rFonts w:hint="cs"/>
          <w:rtl/>
        </w:rPr>
      </w:pPr>
    </w:p>
    <w:p w14:paraId="293421B6" w14:textId="77777777" w:rsidR="00000000" w:rsidRDefault="00794C8A">
      <w:pPr>
        <w:pStyle w:val="ac"/>
        <w:rPr>
          <w:rtl/>
        </w:rPr>
      </w:pPr>
      <w:r>
        <w:rPr>
          <w:rFonts w:hint="eastAsia"/>
          <w:rtl/>
        </w:rPr>
        <w:t>צבי</w:t>
      </w:r>
      <w:r>
        <w:rPr>
          <w:rtl/>
        </w:rPr>
        <w:t xml:space="preserve"> הנדל (האיחוד הלאומי - ישראל ביתנו):</w:t>
      </w:r>
    </w:p>
    <w:p w14:paraId="4FFE0EDE" w14:textId="77777777" w:rsidR="00000000" w:rsidRDefault="00794C8A">
      <w:pPr>
        <w:pStyle w:val="a"/>
        <w:rPr>
          <w:rFonts w:hint="cs"/>
          <w:rtl/>
        </w:rPr>
      </w:pPr>
    </w:p>
    <w:p w14:paraId="608D4CFD" w14:textId="77777777" w:rsidR="00000000" w:rsidRDefault="00794C8A">
      <w:pPr>
        <w:pStyle w:val="a"/>
        <w:rPr>
          <w:rFonts w:hint="cs"/>
          <w:rtl/>
        </w:rPr>
      </w:pPr>
      <w:r>
        <w:rPr>
          <w:rFonts w:hint="cs"/>
          <w:rtl/>
        </w:rPr>
        <w:t>- - -</w:t>
      </w:r>
    </w:p>
    <w:p w14:paraId="27CF66CB" w14:textId="77777777" w:rsidR="00000000" w:rsidRDefault="00794C8A">
      <w:pPr>
        <w:pStyle w:val="a"/>
        <w:rPr>
          <w:rFonts w:hint="cs"/>
          <w:rtl/>
        </w:rPr>
      </w:pPr>
    </w:p>
    <w:p w14:paraId="5AA74E44" w14:textId="77777777" w:rsidR="00000000" w:rsidRDefault="00794C8A">
      <w:pPr>
        <w:pStyle w:val="Speaker"/>
        <w:rPr>
          <w:rtl/>
        </w:rPr>
      </w:pPr>
      <w:bookmarkStart w:id="372" w:name="FS000001061T15_07_2003_19_31_43"/>
      <w:bookmarkStart w:id="373" w:name="_Toc46140067"/>
      <w:bookmarkStart w:id="374" w:name="_Toc57365945"/>
      <w:bookmarkEnd w:id="372"/>
      <w:r>
        <w:rPr>
          <w:rFonts w:hint="eastAsia"/>
          <w:rtl/>
        </w:rPr>
        <w:t>ג</w:t>
      </w:r>
      <w:r>
        <w:rPr>
          <w:rtl/>
        </w:rPr>
        <w:t>'מאל זחאלקה (בל"ד):</w:t>
      </w:r>
      <w:bookmarkEnd w:id="373"/>
      <w:bookmarkEnd w:id="374"/>
    </w:p>
    <w:p w14:paraId="5F725C58" w14:textId="77777777" w:rsidR="00000000" w:rsidRDefault="00794C8A">
      <w:pPr>
        <w:pStyle w:val="a"/>
        <w:rPr>
          <w:rFonts w:hint="cs"/>
          <w:rtl/>
        </w:rPr>
      </w:pPr>
    </w:p>
    <w:p w14:paraId="414D8D69" w14:textId="77777777" w:rsidR="00000000" w:rsidRDefault="00794C8A">
      <w:pPr>
        <w:pStyle w:val="a"/>
        <w:rPr>
          <w:rFonts w:hint="cs"/>
          <w:rtl/>
        </w:rPr>
      </w:pPr>
      <w:r>
        <w:rPr>
          <w:rFonts w:hint="cs"/>
          <w:rtl/>
        </w:rPr>
        <w:t xml:space="preserve">אדוני היושב-ראש, חברי הכנסת,  הגיע הזמן </w:t>
      </w:r>
      <w:r>
        <w:rPr>
          <w:rFonts w:hint="cs"/>
          <w:rtl/>
        </w:rPr>
        <w:t xml:space="preserve">להעמיד את הדברים על דיוקם ולהציג את המצב כמות שהוא. הבחירה היא או שלום או גדר. מי שרוצה שלום </w:t>
      </w:r>
      <w:r>
        <w:rPr>
          <w:rtl/>
        </w:rPr>
        <w:t>–</w:t>
      </w:r>
      <w:r>
        <w:rPr>
          <w:rFonts w:hint="cs"/>
          <w:rtl/>
        </w:rPr>
        <w:t xml:space="preserve"> לא בונה גדר, ומי שבונה גדר </w:t>
      </w:r>
      <w:r>
        <w:rPr>
          <w:rtl/>
        </w:rPr>
        <w:t>–</w:t>
      </w:r>
      <w:r>
        <w:rPr>
          <w:rFonts w:hint="cs"/>
          <w:rtl/>
        </w:rPr>
        <w:t xml:space="preserve"> לא רוצה שלום. איך אנחנו יודעים על כוונותיה האמיתיות של הממשלה הזאת? היום ערכתי, אני וחברי לסיעה עזמי בשארה, סיור באזור בית-לחם -  לי</w:t>
      </w:r>
      <w:r>
        <w:rPr>
          <w:rFonts w:hint="cs"/>
          <w:rtl/>
        </w:rPr>
        <w:t>ד גדר עוטף-ירושלים, מול בית-לחם ובית-סאחור.</w:t>
      </w:r>
    </w:p>
    <w:p w14:paraId="5736CF22" w14:textId="77777777" w:rsidR="00000000" w:rsidRDefault="00794C8A">
      <w:pPr>
        <w:pStyle w:val="a"/>
        <w:ind w:firstLine="0"/>
        <w:rPr>
          <w:rFonts w:hint="cs"/>
          <w:rtl/>
        </w:rPr>
      </w:pPr>
    </w:p>
    <w:p w14:paraId="6CB52AF5" w14:textId="77777777" w:rsidR="00000000" w:rsidRDefault="00794C8A">
      <w:pPr>
        <w:pStyle w:val="a"/>
        <w:rPr>
          <w:rFonts w:hint="cs"/>
          <w:rtl/>
        </w:rPr>
      </w:pPr>
      <w:r>
        <w:rPr>
          <w:rFonts w:hint="cs"/>
          <w:rtl/>
        </w:rPr>
        <w:t xml:space="preserve">המחזה שראינו מול עינינו והסיפורים ששמענו הם מזעזעים. יש הפקעה של אלפי דונמים. פלאח פלסטיני שימצא את עצמו מצד אחד ואת אדמתו מהצד השני של הגדר, בשביל להגיע לאדמתו, שמרוחקת ממנו 500 מטר, יצטרך, בואו נגיד, לנסוע 20 </w:t>
      </w:r>
      <w:r>
        <w:rPr>
          <w:rFonts w:hint="cs"/>
          <w:rtl/>
        </w:rPr>
        <w:t>קילומטר. אבל העניין לא כל כך פשוט. הוא צריך ללכת לבקש אישורים מיוחדים שיינתנו לו בשביל שיוכל לעבור את המחסום, לנסוע לצד השני ולהגיע לחלקת אדמתו ולעבד אותה. זה נכון לא רק באזור ירושלים, באזור בית-לחם. לפני שבוע ביקרנו בצפון-מערב ירושלים, לפני כן ביקרתי באזו</w:t>
      </w:r>
      <w:r>
        <w:rPr>
          <w:rFonts w:hint="cs"/>
          <w:rtl/>
        </w:rPr>
        <w:t xml:space="preserve">ר בקה-א-שרקיה ובאזור סאלם, מול ג'נין. </w:t>
      </w:r>
    </w:p>
    <w:p w14:paraId="7D3DF083" w14:textId="77777777" w:rsidR="00000000" w:rsidRDefault="00794C8A">
      <w:pPr>
        <w:pStyle w:val="a"/>
        <w:rPr>
          <w:rFonts w:hint="cs"/>
          <w:rtl/>
        </w:rPr>
      </w:pPr>
    </w:p>
    <w:p w14:paraId="4C40C701" w14:textId="77777777" w:rsidR="00000000" w:rsidRDefault="00794C8A">
      <w:pPr>
        <w:pStyle w:val="a"/>
        <w:rPr>
          <w:rFonts w:hint="cs"/>
          <w:rtl/>
        </w:rPr>
      </w:pPr>
      <w:r>
        <w:rPr>
          <w:rFonts w:hint="cs"/>
          <w:rtl/>
        </w:rPr>
        <w:t>המצב הזה, שבו אלפי אנשים מנותקים למעשה מעשרות אלפי הדונמים שלהם, מצב שבו יתבצע, באמצעות הגדר הזאת, הרס שיטתי של החקלאות הפלסטינית - יותר מ-80,000 דונם - עשרות אלפי אנשים ימצאו את עצמם מהצד המערבי של הגדר, ותהיה גדר נ</w:t>
      </w:r>
      <w:r>
        <w:rPr>
          <w:rFonts w:hint="cs"/>
          <w:rtl/>
        </w:rPr>
        <w:t>וספת - קוראים לזה "מכשול קו התפר". יש גדר ממזרח בשביל להכיל התנחלויות ולהרחיב, בשביל לא להיות על "הקו הירוק" ולהיכנס פנימה בגדה המערבית, תהיה עוד גדר - מערבה. האנשים האלה לא יוכלו להיכנס לגדה המערבית ולא יוכלו להיכנס לישראל. הם יהיו נתונים לרחמי הממשל הצבא</w:t>
      </w:r>
      <w:r>
        <w:rPr>
          <w:rFonts w:hint="cs"/>
          <w:rtl/>
        </w:rPr>
        <w:t xml:space="preserve">י ומשטרת ישראל. ירצו - ייתנו להם להיכנס או לזוז; לא ירצו - לא ייתנו להם. זה מצב שפוגע בשירותי הבריאות, בחינוך. </w:t>
      </w:r>
    </w:p>
    <w:p w14:paraId="6C1F3D1D" w14:textId="77777777" w:rsidR="00000000" w:rsidRDefault="00794C8A">
      <w:pPr>
        <w:pStyle w:val="a"/>
        <w:rPr>
          <w:rFonts w:hint="cs"/>
          <w:rtl/>
        </w:rPr>
      </w:pPr>
    </w:p>
    <w:p w14:paraId="057873E1" w14:textId="77777777" w:rsidR="00000000" w:rsidRDefault="00794C8A">
      <w:pPr>
        <w:pStyle w:val="a"/>
        <w:rPr>
          <w:rFonts w:hint="cs"/>
          <w:rtl/>
        </w:rPr>
      </w:pPr>
      <w:r>
        <w:rPr>
          <w:rFonts w:hint="cs"/>
          <w:rtl/>
        </w:rPr>
        <w:t xml:space="preserve">זה מצב בלתי אפשרי. מי שרוצה שלום, לא בונה גדר. או שלום או גדר. מה שממשלת ישראל מבצעת ומיישמת ובונה על הקרקע, התנחלויות, גדר ומחסומים </w:t>
      </w:r>
      <w:r>
        <w:rPr>
          <w:rtl/>
        </w:rPr>
        <w:t>–</w:t>
      </w:r>
      <w:r>
        <w:rPr>
          <w:rFonts w:hint="cs"/>
          <w:rtl/>
        </w:rPr>
        <w:t xml:space="preserve"> מזיז את </w:t>
      </w:r>
      <w:r>
        <w:rPr>
          <w:rFonts w:hint="cs"/>
          <w:rtl/>
        </w:rPr>
        <w:t>המשא-ומתן המדיני הצדה, עושה צחוק מהאנשים כשמדברים על משא-ומתן הופך את המשא-ומתן לדבר חסר משמעות.</w:t>
      </w:r>
    </w:p>
    <w:p w14:paraId="79023967" w14:textId="77777777" w:rsidR="00000000" w:rsidRDefault="00794C8A">
      <w:pPr>
        <w:pStyle w:val="a"/>
        <w:rPr>
          <w:rFonts w:hint="cs"/>
          <w:rtl/>
        </w:rPr>
      </w:pPr>
    </w:p>
    <w:p w14:paraId="65612D3C" w14:textId="77777777" w:rsidR="00000000" w:rsidRDefault="00794C8A">
      <w:pPr>
        <w:pStyle w:val="a"/>
        <w:rPr>
          <w:rFonts w:hint="cs"/>
          <w:rtl/>
        </w:rPr>
      </w:pPr>
      <w:r>
        <w:rPr>
          <w:rFonts w:hint="cs"/>
          <w:rtl/>
        </w:rPr>
        <w:t xml:space="preserve">לכן חשוב לראות, לגנות, להילחם ולהיאבק במה שממשלת ישראל עושה בגדה המערבית, ולא רק לשמוע את המלים היפות כשמדברים על משא-ומתן. הדרך לשלום - להפסיק מייד את הגדר. </w:t>
      </w:r>
      <w:r>
        <w:rPr>
          <w:rFonts w:hint="cs"/>
          <w:rtl/>
        </w:rPr>
        <w:t xml:space="preserve">להפסיק את ההתנחלויות. בעצם - להרוס את הגדר. אם ממשלת ישראל רוצה להראות כוונה אמיתית לשלום, צריך להרוס את הגדר. תודה. </w:t>
      </w:r>
    </w:p>
    <w:p w14:paraId="5C114AB6" w14:textId="77777777" w:rsidR="00000000" w:rsidRDefault="00794C8A">
      <w:pPr>
        <w:pStyle w:val="a"/>
        <w:rPr>
          <w:rFonts w:hint="cs"/>
          <w:rtl/>
        </w:rPr>
      </w:pPr>
    </w:p>
    <w:p w14:paraId="1E6C01E2" w14:textId="77777777" w:rsidR="00000000" w:rsidRDefault="00794C8A">
      <w:pPr>
        <w:pStyle w:val="ad"/>
        <w:rPr>
          <w:rtl/>
        </w:rPr>
      </w:pPr>
      <w:r>
        <w:rPr>
          <w:rtl/>
        </w:rPr>
        <w:t>היו"ר מיכאל נודלמן:</w:t>
      </w:r>
    </w:p>
    <w:p w14:paraId="309105CE" w14:textId="77777777" w:rsidR="00000000" w:rsidRDefault="00794C8A">
      <w:pPr>
        <w:pStyle w:val="a"/>
        <w:rPr>
          <w:rtl/>
        </w:rPr>
      </w:pPr>
    </w:p>
    <w:p w14:paraId="46988D59" w14:textId="77777777" w:rsidR="00000000" w:rsidRDefault="00794C8A">
      <w:pPr>
        <w:pStyle w:val="a"/>
        <w:rPr>
          <w:rFonts w:hint="cs"/>
          <w:rtl/>
        </w:rPr>
      </w:pPr>
      <w:r>
        <w:rPr>
          <w:rFonts w:hint="cs"/>
          <w:rtl/>
        </w:rPr>
        <w:t xml:space="preserve">תודה רבה.  חבר הכנסת אהוד יתום - אינו נוכח. חבר הכנסת טלב אלסאנע, בבקשה. </w:t>
      </w:r>
    </w:p>
    <w:p w14:paraId="65735D2E" w14:textId="77777777" w:rsidR="00000000" w:rsidRDefault="00794C8A">
      <w:pPr>
        <w:pStyle w:val="a"/>
        <w:rPr>
          <w:rFonts w:hint="cs"/>
          <w:rtl/>
        </w:rPr>
      </w:pPr>
    </w:p>
    <w:p w14:paraId="15CAA35A" w14:textId="77777777" w:rsidR="00000000" w:rsidRDefault="00794C8A">
      <w:pPr>
        <w:pStyle w:val="ac"/>
        <w:rPr>
          <w:rtl/>
        </w:rPr>
      </w:pPr>
      <w:r>
        <w:rPr>
          <w:rFonts w:hint="eastAsia"/>
          <w:rtl/>
        </w:rPr>
        <w:t>אליעזר</w:t>
      </w:r>
      <w:r>
        <w:rPr>
          <w:rtl/>
        </w:rPr>
        <w:t xml:space="preserve"> כהן (האיחוד הלאומי - ישראל ביתנו):</w:t>
      </w:r>
    </w:p>
    <w:p w14:paraId="19E96DEB" w14:textId="77777777" w:rsidR="00000000" w:rsidRDefault="00794C8A">
      <w:pPr>
        <w:pStyle w:val="a"/>
        <w:rPr>
          <w:rFonts w:hint="cs"/>
          <w:rtl/>
        </w:rPr>
      </w:pPr>
    </w:p>
    <w:p w14:paraId="2B2A8905" w14:textId="77777777" w:rsidR="00000000" w:rsidRDefault="00794C8A">
      <w:pPr>
        <w:pStyle w:val="a"/>
        <w:rPr>
          <w:rFonts w:hint="cs"/>
          <w:rtl/>
        </w:rPr>
      </w:pPr>
      <w:r>
        <w:rPr>
          <w:rFonts w:hint="cs"/>
          <w:rtl/>
        </w:rPr>
        <w:t>כמה יש עוד?</w:t>
      </w:r>
    </w:p>
    <w:p w14:paraId="19D74495" w14:textId="77777777" w:rsidR="00000000" w:rsidRDefault="00794C8A">
      <w:pPr>
        <w:pStyle w:val="a"/>
        <w:rPr>
          <w:rFonts w:hint="cs"/>
          <w:rtl/>
        </w:rPr>
      </w:pPr>
    </w:p>
    <w:p w14:paraId="726ED1B5" w14:textId="77777777" w:rsidR="00000000" w:rsidRDefault="00794C8A">
      <w:pPr>
        <w:pStyle w:val="ac"/>
        <w:rPr>
          <w:rtl/>
        </w:rPr>
      </w:pPr>
      <w:r>
        <w:rPr>
          <w:rFonts w:hint="eastAsia"/>
          <w:rtl/>
        </w:rPr>
        <w:t>עסאם</w:t>
      </w:r>
      <w:r>
        <w:rPr>
          <w:rtl/>
        </w:rPr>
        <w:t xml:space="preserve"> מח'ול (חד"ש-תע"ל):</w:t>
      </w:r>
    </w:p>
    <w:p w14:paraId="206FF4D5" w14:textId="77777777" w:rsidR="00000000" w:rsidRDefault="00794C8A">
      <w:pPr>
        <w:pStyle w:val="a"/>
        <w:rPr>
          <w:rFonts w:hint="cs"/>
          <w:rtl/>
        </w:rPr>
      </w:pPr>
    </w:p>
    <w:p w14:paraId="02104E66" w14:textId="77777777" w:rsidR="00000000" w:rsidRDefault="00794C8A">
      <w:pPr>
        <w:pStyle w:val="a"/>
        <w:rPr>
          <w:rFonts w:hint="cs"/>
          <w:rtl/>
        </w:rPr>
      </w:pPr>
      <w:r>
        <w:rPr>
          <w:rFonts w:hint="cs"/>
          <w:rtl/>
        </w:rPr>
        <w:t>מי אחריו?</w:t>
      </w:r>
    </w:p>
    <w:p w14:paraId="469C4950" w14:textId="77777777" w:rsidR="00000000" w:rsidRDefault="00794C8A">
      <w:pPr>
        <w:pStyle w:val="a"/>
        <w:rPr>
          <w:rtl/>
        </w:rPr>
      </w:pPr>
    </w:p>
    <w:p w14:paraId="74B56CFC" w14:textId="77777777" w:rsidR="00000000" w:rsidRDefault="00794C8A">
      <w:pPr>
        <w:pStyle w:val="a"/>
        <w:rPr>
          <w:rFonts w:hint="cs"/>
          <w:rtl/>
        </w:rPr>
      </w:pPr>
    </w:p>
    <w:p w14:paraId="6F22F81B" w14:textId="77777777" w:rsidR="00000000" w:rsidRDefault="00794C8A">
      <w:pPr>
        <w:pStyle w:val="ad"/>
        <w:rPr>
          <w:rtl/>
        </w:rPr>
      </w:pPr>
      <w:r>
        <w:rPr>
          <w:rtl/>
        </w:rPr>
        <w:t>היו"ר מיכאל נודלמן:</w:t>
      </w:r>
    </w:p>
    <w:p w14:paraId="2B9507B1" w14:textId="77777777" w:rsidR="00000000" w:rsidRDefault="00794C8A">
      <w:pPr>
        <w:pStyle w:val="a"/>
        <w:rPr>
          <w:rtl/>
        </w:rPr>
      </w:pPr>
    </w:p>
    <w:p w14:paraId="0F54C9BA" w14:textId="77777777" w:rsidR="00000000" w:rsidRDefault="00794C8A">
      <w:pPr>
        <w:pStyle w:val="a"/>
        <w:rPr>
          <w:rFonts w:hint="cs"/>
          <w:rtl/>
        </w:rPr>
      </w:pPr>
      <w:r>
        <w:rPr>
          <w:rFonts w:hint="cs"/>
          <w:rtl/>
        </w:rPr>
        <w:t xml:space="preserve">אחריו </w:t>
      </w:r>
      <w:r>
        <w:rPr>
          <w:rtl/>
        </w:rPr>
        <w:t>–</w:t>
      </w:r>
      <w:r>
        <w:rPr>
          <w:rFonts w:hint="cs"/>
          <w:rtl/>
        </w:rPr>
        <w:t xml:space="preserve"> חבר הכנסת אפרים סנה, ואחריו </w:t>
      </w:r>
      <w:r>
        <w:rPr>
          <w:rtl/>
        </w:rPr>
        <w:t>–</w:t>
      </w:r>
      <w:r>
        <w:rPr>
          <w:rFonts w:hint="cs"/>
          <w:rtl/>
        </w:rPr>
        <w:t xml:space="preserve"> חברי הכנסת אורי אריאל, אברהם רביץ, אליעזר כהן ואיוב קרא. </w:t>
      </w:r>
    </w:p>
    <w:p w14:paraId="42CB8F6E" w14:textId="77777777" w:rsidR="00000000" w:rsidRDefault="00794C8A">
      <w:pPr>
        <w:pStyle w:val="a"/>
        <w:rPr>
          <w:rFonts w:hint="cs"/>
          <w:rtl/>
        </w:rPr>
      </w:pPr>
    </w:p>
    <w:p w14:paraId="164A44E8" w14:textId="77777777" w:rsidR="00000000" w:rsidRDefault="00794C8A">
      <w:pPr>
        <w:pStyle w:val="Speaker"/>
        <w:rPr>
          <w:rtl/>
        </w:rPr>
      </w:pPr>
      <w:bookmarkStart w:id="375" w:name="FS000000549T15_07_2003_19_46_54"/>
      <w:bookmarkStart w:id="376" w:name="_Toc46140068"/>
      <w:bookmarkStart w:id="377" w:name="_Toc57365946"/>
      <w:bookmarkEnd w:id="375"/>
      <w:r>
        <w:rPr>
          <w:rFonts w:hint="eastAsia"/>
          <w:rtl/>
        </w:rPr>
        <w:t>טלב</w:t>
      </w:r>
      <w:r>
        <w:rPr>
          <w:rtl/>
        </w:rPr>
        <w:t xml:space="preserve"> אלסאנע (רע"ם):</w:t>
      </w:r>
      <w:bookmarkEnd w:id="376"/>
      <w:bookmarkEnd w:id="377"/>
    </w:p>
    <w:p w14:paraId="3A4238DF" w14:textId="77777777" w:rsidR="00000000" w:rsidRDefault="00794C8A">
      <w:pPr>
        <w:pStyle w:val="a"/>
        <w:rPr>
          <w:rFonts w:hint="cs"/>
          <w:rtl/>
        </w:rPr>
      </w:pPr>
    </w:p>
    <w:p w14:paraId="198C8C85" w14:textId="77777777" w:rsidR="00000000" w:rsidRDefault="00794C8A">
      <w:pPr>
        <w:pStyle w:val="a"/>
        <w:rPr>
          <w:rFonts w:hint="cs"/>
          <w:rtl/>
        </w:rPr>
      </w:pPr>
      <w:r>
        <w:rPr>
          <w:rFonts w:hint="cs"/>
          <w:rtl/>
        </w:rPr>
        <w:t>אדוני היושב-ראש, חברי הכנסת, כבוד השר, באופן טבעי, כל עם נורמלי צר</w:t>
      </w:r>
      <w:r>
        <w:rPr>
          <w:rFonts w:hint="cs"/>
          <w:rtl/>
        </w:rPr>
        <w:t xml:space="preserve">יך שתהיה לו כמיהה לשלום, שאיפה לשלום. זה הדבר שהוא רואה בו תכלית - להתרחק כמה שאפשר ממלחמות, משפיכות דמים, ולחשוב איך להעניק חיים ולא איך לשלול חיים. </w:t>
      </w:r>
    </w:p>
    <w:p w14:paraId="3FF7850F" w14:textId="77777777" w:rsidR="00000000" w:rsidRDefault="00794C8A">
      <w:pPr>
        <w:pStyle w:val="a"/>
        <w:rPr>
          <w:rFonts w:hint="cs"/>
          <w:rtl/>
        </w:rPr>
      </w:pPr>
    </w:p>
    <w:p w14:paraId="15B879E0" w14:textId="77777777" w:rsidR="00000000" w:rsidRDefault="00794C8A">
      <w:pPr>
        <w:pStyle w:val="a"/>
        <w:rPr>
          <w:rFonts w:hint="cs"/>
          <w:rtl/>
        </w:rPr>
      </w:pPr>
      <w:r>
        <w:rPr>
          <w:rFonts w:hint="cs"/>
          <w:rtl/>
        </w:rPr>
        <w:t xml:space="preserve">מה שאנחנו רואים כאן זה שהמלה שלום הפכה להיות מלה מגונה. יוזמות שלום זה דבר רע, זה איום. כמו שבאים לאיים </w:t>
      </w:r>
      <w:r>
        <w:rPr>
          <w:rFonts w:hint="cs"/>
          <w:rtl/>
        </w:rPr>
        <w:t xml:space="preserve">במלחמה - כאן מי שרוצה לאיים לא צריך לאיים במלחמה. כי מלחמה זה כמו תקווה: מאיימים כאן בעצם המושג שהולך להתקדם תהליך השלום. אוי ואבוי אם יתקדם. צריך לחשוב איך לטרפד אותו, איך להכשיל אותו. כשמדברים על אפשרות שאכן יהיה שלום, תהיה פתיחות, תהיה תקווה, יהיו חיים </w:t>
      </w:r>
      <w:r>
        <w:rPr>
          <w:rFonts w:hint="cs"/>
          <w:rtl/>
        </w:rPr>
        <w:t xml:space="preserve">- זה דבר רע. </w:t>
      </w:r>
    </w:p>
    <w:p w14:paraId="61284FA7" w14:textId="77777777" w:rsidR="00000000" w:rsidRDefault="00794C8A">
      <w:pPr>
        <w:pStyle w:val="a"/>
        <w:rPr>
          <w:rFonts w:hint="cs"/>
          <w:rtl/>
        </w:rPr>
      </w:pPr>
    </w:p>
    <w:p w14:paraId="6284AC3B" w14:textId="77777777" w:rsidR="00000000" w:rsidRDefault="00794C8A">
      <w:pPr>
        <w:pStyle w:val="a"/>
        <w:rPr>
          <w:rFonts w:hint="cs"/>
          <w:rtl/>
        </w:rPr>
      </w:pPr>
      <w:r>
        <w:rPr>
          <w:rFonts w:hint="cs"/>
          <w:rtl/>
        </w:rPr>
        <w:t>מאיפה באה התחושה, הגישה המזוכיסטית הזאת, הרצון להמשיך לסבול וגם לענות את הצד השני, להתעלל בו ולהתנכל לו? האם זו באמת השאיפה והתכלית של התנועה הציונית? האם זו המטרה של התנועה הציונית? להקים כאן מדינה על מנת להמשיך לשלוט בעם אחר? להנציח את המל</w:t>
      </w:r>
      <w:r>
        <w:rPr>
          <w:rFonts w:hint="cs"/>
          <w:rtl/>
        </w:rPr>
        <w:t>חמה ואת שפיכות הדמים? זו בדיוק המטרה שבשבילה קמה התנועה הציונית? זה מה שאתם רוצים? ומה אתם מציעים כדי לסיים את האבסורד שבו הם נתונים זה 50 שנה? הרי ברגע שהפלסטינים אמרו: אנחנו מוכנים לפשרה, הרי כולכם יודעים - כולנו יודעים שהפלסטינים ישבו גם ביפו, גם בחיפה,</w:t>
      </w:r>
      <w:r>
        <w:rPr>
          <w:rFonts w:hint="cs"/>
          <w:rtl/>
        </w:rPr>
        <w:t xml:space="preserve"> גם בעכו. זה לא סוד. אלה ערים פלסטיניות במקור. אבל לצורך שלום אמרו שאנחנו מוכנים לקבל פשרה. לוותר, גם על יפו, גם על עכו, ולהכיר במדינת ישראל בגבולות 1967. זה 78% מההיקף של פלסטין ההיסטורית.</w:t>
      </w:r>
    </w:p>
    <w:p w14:paraId="16D04939" w14:textId="77777777" w:rsidR="00000000" w:rsidRDefault="00794C8A">
      <w:pPr>
        <w:pStyle w:val="a"/>
        <w:rPr>
          <w:rFonts w:hint="cs"/>
          <w:rtl/>
        </w:rPr>
      </w:pPr>
    </w:p>
    <w:p w14:paraId="4F95D7DD" w14:textId="77777777" w:rsidR="00000000" w:rsidRDefault="00794C8A">
      <w:pPr>
        <w:pStyle w:val="a"/>
        <w:rPr>
          <w:rFonts w:hint="cs"/>
          <w:rtl/>
        </w:rPr>
      </w:pPr>
      <w:r>
        <w:rPr>
          <w:rFonts w:hint="cs"/>
          <w:rtl/>
        </w:rPr>
        <w:t>היום באה לכאן הממשלה הנוכחית ואומרת: שתי מדינות. אבל למה היא מתכו</w:t>
      </w:r>
      <w:r>
        <w:rPr>
          <w:rFonts w:hint="cs"/>
          <w:rtl/>
        </w:rPr>
        <w:t>ונת? מדינת ישראל בגבולות 1967 ומדינה למתנחלים בגדה וברצועה. מה הם עושים שם? מה התרומה שלהם? מי צריך אותם? מה יש להם בתוך תוכם של השטחים הפלסטיניים ועל אדמותיהם של הפלסטינים? איך אפשר באמת להשיג שלום, שקט וביטחון, כשממשיכים לשלוט בעם אחר? ממשיכים לכבוש אותו</w:t>
      </w:r>
      <w:r>
        <w:rPr>
          <w:rFonts w:hint="cs"/>
          <w:rtl/>
        </w:rPr>
        <w:t>, לדכא אותו. מי נתן למדינת ישראל ולממשלה הזאת את הזכות לשלול מהילד הפלסטיני את הזכות לגדול בעצמאות, בחירות, במדינה משלו? מי נתן לכם את הזכות, ואיך אתם יכולים לדרוש להמשיך לשלוט בהם ושיהיה שקט? להמשיך לשלוט בהם ושיהיה ביטחון? הרי זה דבר והיפוכו: הכיבוש והשק</w:t>
      </w:r>
      <w:r>
        <w:rPr>
          <w:rFonts w:hint="cs"/>
          <w:rtl/>
        </w:rPr>
        <w:t xml:space="preserve">ט הם שני דברים שלא הולכים ביחד. כעומק הביטחון כאן כך עומק העצמאות שלהם, עומק החירות שלהם. </w:t>
      </w:r>
    </w:p>
    <w:p w14:paraId="4287100D" w14:textId="77777777" w:rsidR="00000000" w:rsidRDefault="00794C8A">
      <w:pPr>
        <w:pStyle w:val="a"/>
        <w:rPr>
          <w:rFonts w:hint="cs"/>
          <w:rtl/>
        </w:rPr>
      </w:pPr>
    </w:p>
    <w:p w14:paraId="527FA999" w14:textId="77777777" w:rsidR="00000000" w:rsidRDefault="00794C8A">
      <w:pPr>
        <w:pStyle w:val="a"/>
        <w:rPr>
          <w:rFonts w:hint="cs"/>
          <w:rtl/>
        </w:rPr>
      </w:pPr>
      <w:r>
        <w:rPr>
          <w:rFonts w:hint="cs"/>
          <w:rtl/>
        </w:rPr>
        <w:t>צריך להפסיק לראות בשלום איום. מלחמה זה דבר שהוא בגדר סכנה וצריך לגנות את זה, להתרחק מזה ולהילחם נגד זה. אבל את הכמיהה לשלום, לפתרון, לפשרה, כשכל מדינות ערב בליגה הע</w:t>
      </w:r>
      <w:r>
        <w:rPr>
          <w:rFonts w:hint="cs"/>
          <w:rtl/>
        </w:rPr>
        <w:t xml:space="preserve">רבית שהתכנסה בביירות אמרו שהן מוכנות לנורמליזציה עם מדינת ישראל אם יהיה שלום - - - </w:t>
      </w:r>
    </w:p>
    <w:p w14:paraId="069A3B7C" w14:textId="77777777" w:rsidR="00000000" w:rsidRDefault="00794C8A">
      <w:pPr>
        <w:pStyle w:val="a"/>
        <w:rPr>
          <w:rFonts w:hint="cs"/>
          <w:rtl/>
        </w:rPr>
      </w:pPr>
    </w:p>
    <w:p w14:paraId="65E8C2E9" w14:textId="77777777" w:rsidR="00000000" w:rsidRDefault="00794C8A">
      <w:pPr>
        <w:pStyle w:val="ad"/>
        <w:rPr>
          <w:rtl/>
        </w:rPr>
      </w:pPr>
      <w:r>
        <w:rPr>
          <w:rtl/>
        </w:rPr>
        <w:t>היו"ר מיכאל נודלמן:</w:t>
      </w:r>
    </w:p>
    <w:p w14:paraId="2D8A4DB2" w14:textId="77777777" w:rsidR="00000000" w:rsidRDefault="00794C8A">
      <w:pPr>
        <w:pStyle w:val="a"/>
        <w:rPr>
          <w:rtl/>
        </w:rPr>
      </w:pPr>
    </w:p>
    <w:p w14:paraId="2DD37278" w14:textId="77777777" w:rsidR="00000000" w:rsidRDefault="00794C8A">
      <w:pPr>
        <w:pStyle w:val="a"/>
        <w:rPr>
          <w:rFonts w:hint="cs"/>
          <w:rtl/>
        </w:rPr>
      </w:pPr>
      <w:r>
        <w:rPr>
          <w:rFonts w:hint="cs"/>
          <w:rtl/>
        </w:rPr>
        <w:t>נא לסיים.</w:t>
      </w:r>
    </w:p>
    <w:p w14:paraId="23DB200A" w14:textId="77777777" w:rsidR="00000000" w:rsidRDefault="00794C8A">
      <w:pPr>
        <w:pStyle w:val="a"/>
        <w:rPr>
          <w:rFonts w:hint="cs"/>
          <w:rtl/>
        </w:rPr>
      </w:pPr>
    </w:p>
    <w:p w14:paraId="2868ED2F" w14:textId="77777777" w:rsidR="00000000" w:rsidRDefault="00794C8A">
      <w:pPr>
        <w:pStyle w:val="SpeakerCon"/>
        <w:rPr>
          <w:rtl/>
        </w:rPr>
      </w:pPr>
      <w:bookmarkStart w:id="378" w:name="FS000000549T15_07_2003_20_00_08C"/>
      <w:bookmarkEnd w:id="378"/>
      <w:r>
        <w:rPr>
          <w:rtl/>
        </w:rPr>
        <w:t>טלב אלסאנע (רע"ם):</w:t>
      </w:r>
    </w:p>
    <w:p w14:paraId="5C5FFDD6" w14:textId="77777777" w:rsidR="00000000" w:rsidRDefault="00794C8A">
      <w:pPr>
        <w:pStyle w:val="a"/>
        <w:rPr>
          <w:rtl/>
        </w:rPr>
      </w:pPr>
    </w:p>
    <w:p w14:paraId="6999EBCF" w14:textId="77777777" w:rsidR="00000000" w:rsidRDefault="00794C8A">
      <w:pPr>
        <w:pStyle w:val="a"/>
        <w:rPr>
          <w:rFonts w:hint="cs"/>
          <w:rtl/>
        </w:rPr>
      </w:pPr>
      <w:r>
        <w:rPr>
          <w:rFonts w:hint="cs"/>
          <w:rtl/>
        </w:rPr>
        <w:t>מדינת ישראל שולטת היום בג'נין והיא דורשת מהפלסטינים שיבטיחו שלא יהיו פיגועים בתוך ג'נין. אתם מבקשים מהפלסטינים שיהיו אח</w:t>
      </w:r>
      <w:r>
        <w:rPr>
          <w:rFonts w:hint="cs"/>
          <w:rtl/>
        </w:rPr>
        <w:t xml:space="preserve">ראים אחריות ביטחונית, כשהטנקים הישראליים בתוך ג'נין? איך יכול להיות דבר כזה? </w:t>
      </w:r>
    </w:p>
    <w:p w14:paraId="50F841B6" w14:textId="77777777" w:rsidR="00000000" w:rsidRDefault="00794C8A">
      <w:pPr>
        <w:pStyle w:val="a"/>
        <w:rPr>
          <w:rFonts w:hint="cs"/>
          <w:rtl/>
        </w:rPr>
      </w:pPr>
    </w:p>
    <w:p w14:paraId="5EFDB0F7" w14:textId="77777777" w:rsidR="00000000" w:rsidRDefault="00794C8A">
      <w:pPr>
        <w:pStyle w:val="a"/>
        <w:rPr>
          <w:rFonts w:hint="cs"/>
          <w:rtl/>
        </w:rPr>
      </w:pPr>
      <w:r>
        <w:rPr>
          <w:rFonts w:hint="cs"/>
          <w:rtl/>
        </w:rPr>
        <w:t>וחוץ מזה, היום העולם חוגג - חבר הכנסת עסאם מח'ול - את הנפילה של חומת ברלין. בעידן הזה חומות נופלות. רק במזרח התיכון, כאן, מקימים חומות, ומדברים על שלום. אולי בסוף יגידו: יש סכנה</w:t>
      </w:r>
      <w:r>
        <w:rPr>
          <w:rFonts w:hint="cs"/>
          <w:rtl/>
        </w:rPr>
        <w:t xml:space="preserve"> שמדינת ישראל תותקף מהים, צריך להקים חומה לאורך הים. ויש סכנה שתותקף מירדן - חומה לאורך הירדן. יש סכנה שתותקף מסוריה - חומה. ואז נקים גטו. וזו באמת תהיה תכלית השלום והביטחון. </w:t>
      </w:r>
    </w:p>
    <w:p w14:paraId="457AE95E" w14:textId="77777777" w:rsidR="00000000" w:rsidRDefault="00794C8A">
      <w:pPr>
        <w:pStyle w:val="a"/>
        <w:rPr>
          <w:rFonts w:hint="cs"/>
          <w:rtl/>
        </w:rPr>
      </w:pPr>
    </w:p>
    <w:p w14:paraId="17579BBC" w14:textId="77777777" w:rsidR="00000000" w:rsidRDefault="00794C8A">
      <w:pPr>
        <w:pStyle w:val="a"/>
        <w:rPr>
          <w:rFonts w:hint="cs"/>
          <w:rtl/>
        </w:rPr>
      </w:pPr>
      <w:r>
        <w:rPr>
          <w:rFonts w:hint="cs"/>
          <w:rtl/>
        </w:rPr>
        <w:t xml:space="preserve">שלום יוצרים על-ידי הסכמים בין עמים. המדינה הזאת תמשיך להיות כאן, במזרח התיכון. </w:t>
      </w:r>
      <w:r>
        <w:rPr>
          <w:rFonts w:hint="cs"/>
          <w:rtl/>
        </w:rPr>
        <w:t>לכן צריך ליצור אווירה של שלום, שבה גם לישראל יהיו שגרירויות במדינות ערב, אבל גם לפלסטינים בירה ומדינה. וגם ישראלים יבקרו בפלסטין, אבל כתיירים, עם ויזה. אולי נגיע למצב כמו באירופה, אז לא יהיה צורך בוויזה, אבל צריך קודם כול את התפיסה הזאת של שלום אמיתי ולא ש</w:t>
      </w:r>
      <w:r>
        <w:rPr>
          <w:rFonts w:hint="cs"/>
          <w:rtl/>
        </w:rPr>
        <w:t>לום פטרנליסטי, שלום של חזק המדכא את החלש.</w:t>
      </w:r>
    </w:p>
    <w:p w14:paraId="16FE33F2" w14:textId="77777777" w:rsidR="00000000" w:rsidRDefault="00794C8A">
      <w:pPr>
        <w:pStyle w:val="a"/>
        <w:rPr>
          <w:rFonts w:hint="cs"/>
          <w:rtl/>
        </w:rPr>
      </w:pPr>
    </w:p>
    <w:p w14:paraId="311B8AAE" w14:textId="77777777" w:rsidR="00000000" w:rsidRDefault="00794C8A">
      <w:pPr>
        <w:pStyle w:val="a"/>
        <w:rPr>
          <w:rFonts w:hint="cs"/>
          <w:rtl/>
        </w:rPr>
      </w:pPr>
      <w:r>
        <w:rPr>
          <w:rFonts w:hint="cs"/>
          <w:rtl/>
        </w:rPr>
        <w:t>לכן, אדוני היושב-ראש, יש צורך בשינוי מהפכני בתפיסה. כל עוד לממשלה הזאת יש גישה של ממשל צבאי, גישה של פטרון על הצד הפלסטיני, היא רוצה לקבוע לצד הפלסטיני מי המנהיגים שלו, מי המנהלים משא-ומתן בשמו - והחיבוק הזה, השטו</w:t>
      </w:r>
      <w:r>
        <w:rPr>
          <w:rFonts w:hint="cs"/>
          <w:rtl/>
        </w:rPr>
        <w:t>תי, המדומה, של אבו-מאזן: אנחנו רוצים לחזק את אבו-מאזן מול ערפאת - איזו שטות זו? אבו-מאזן וערפאת זה היינו הך.</w:t>
      </w:r>
    </w:p>
    <w:p w14:paraId="08A3FECB" w14:textId="77777777" w:rsidR="00000000" w:rsidRDefault="00794C8A">
      <w:pPr>
        <w:pStyle w:val="a"/>
        <w:rPr>
          <w:rFonts w:hint="cs"/>
          <w:rtl/>
        </w:rPr>
      </w:pPr>
    </w:p>
    <w:p w14:paraId="16727376" w14:textId="77777777" w:rsidR="00000000" w:rsidRDefault="00794C8A">
      <w:pPr>
        <w:pStyle w:val="ad"/>
        <w:rPr>
          <w:rtl/>
        </w:rPr>
      </w:pPr>
      <w:r>
        <w:rPr>
          <w:rtl/>
        </w:rPr>
        <w:t>היו"ר מיכאל נודלמן:</w:t>
      </w:r>
    </w:p>
    <w:p w14:paraId="3FC434CF" w14:textId="77777777" w:rsidR="00000000" w:rsidRDefault="00794C8A">
      <w:pPr>
        <w:pStyle w:val="a"/>
        <w:rPr>
          <w:rtl/>
        </w:rPr>
      </w:pPr>
    </w:p>
    <w:p w14:paraId="652AB2DA" w14:textId="77777777" w:rsidR="00000000" w:rsidRDefault="00794C8A">
      <w:pPr>
        <w:pStyle w:val="a"/>
        <w:rPr>
          <w:rFonts w:hint="cs"/>
          <w:rtl/>
        </w:rPr>
      </w:pPr>
      <w:r>
        <w:rPr>
          <w:rFonts w:hint="cs"/>
          <w:rtl/>
        </w:rPr>
        <w:t xml:space="preserve">תסיים, בבקשה. </w:t>
      </w:r>
    </w:p>
    <w:p w14:paraId="321C443D" w14:textId="77777777" w:rsidR="00000000" w:rsidRDefault="00794C8A">
      <w:pPr>
        <w:pStyle w:val="a"/>
        <w:rPr>
          <w:rFonts w:hint="cs"/>
          <w:rtl/>
        </w:rPr>
      </w:pPr>
    </w:p>
    <w:p w14:paraId="0172B959" w14:textId="77777777" w:rsidR="00000000" w:rsidRDefault="00794C8A">
      <w:pPr>
        <w:pStyle w:val="SpeakerCon"/>
        <w:rPr>
          <w:rtl/>
        </w:rPr>
      </w:pPr>
      <w:bookmarkStart w:id="379" w:name="FS000000549T15_07_2003_20_06_49C"/>
      <w:bookmarkEnd w:id="379"/>
      <w:r>
        <w:rPr>
          <w:rtl/>
        </w:rPr>
        <w:t>טלב אלסאנע (רע"ם):</w:t>
      </w:r>
    </w:p>
    <w:p w14:paraId="293D2F00" w14:textId="77777777" w:rsidR="00000000" w:rsidRDefault="00794C8A">
      <w:pPr>
        <w:pStyle w:val="a"/>
        <w:rPr>
          <w:rtl/>
        </w:rPr>
      </w:pPr>
    </w:p>
    <w:p w14:paraId="2B40D829" w14:textId="77777777" w:rsidR="00000000" w:rsidRDefault="00794C8A">
      <w:pPr>
        <w:pStyle w:val="a"/>
        <w:rPr>
          <w:rFonts w:hint="cs"/>
          <w:rtl/>
        </w:rPr>
      </w:pPr>
      <w:r>
        <w:rPr>
          <w:rFonts w:hint="cs"/>
          <w:rtl/>
        </w:rPr>
        <w:t>אף פלסטיני לא יגיע להסכם שלום ללא נסיגה מלאה לגבולות 1967, כולל ירושלים המזרחית. תודה רבה</w:t>
      </w:r>
      <w:r>
        <w:rPr>
          <w:rFonts w:hint="cs"/>
          <w:rtl/>
        </w:rPr>
        <w:t xml:space="preserve">. </w:t>
      </w:r>
    </w:p>
    <w:p w14:paraId="71B174F8" w14:textId="77777777" w:rsidR="00000000" w:rsidRDefault="00794C8A">
      <w:pPr>
        <w:pStyle w:val="a"/>
        <w:rPr>
          <w:rFonts w:hint="cs"/>
          <w:rtl/>
        </w:rPr>
      </w:pPr>
    </w:p>
    <w:p w14:paraId="3FE14F02" w14:textId="77777777" w:rsidR="00000000" w:rsidRDefault="00794C8A">
      <w:pPr>
        <w:pStyle w:val="ad"/>
        <w:rPr>
          <w:rtl/>
        </w:rPr>
      </w:pPr>
      <w:r>
        <w:rPr>
          <w:rtl/>
        </w:rPr>
        <w:t>היו"ר מיכאל נודלמן:</w:t>
      </w:r>
    </w:p>
    <w:p w14:paraId="41A0DA2A" w14:textId="77777777" w:rsidR="00000000" w:rsidRDefault="00794C8A">
      <w:pPr>
        <w:pStyle w:val="a"/>
        <w:rPr>
          <w:rtl/>
        </w:rPr>
      </w:pPr>
    </w:p>
    <w:p w14:paraId="52DE6050" w14:textId="77777777" w:rsidR="00000000" w:rsidRDefault="00794C8A">
      <w:pPr>
        <w:pStyle w:val="a"/>
        <w:rPr>
          <w:rFonts w:hint="cs"/>
          <w:rtl/>
        </w:rPr>
      </w:pPr>
      <w:r>
        <w:rPr>
          <w:rFonts w:hint="cs"/>
          <w:rtl/>
        </w:rPr>
        <w:t xml:space="preserve">תודה. חבר הכנסת אפרים סנה - אינו נוכח. חבר הכנסת אורי אריאל - אינו נוכח. חבר הכנסת אברהם רביץ - אינו נוכח. חבר הכנסת אליעזר כהן - אינו נוכח. חבר הכנסת איוב קרא, בבקשה. </w:t>
      </w:r>
    </w:p>
    <w:p w14:paraId="3821BBD9" w14:textId="77777777" w:rsidR="00000000" w:rsidRDefault="00794C8A">
      <w:pPr>
        <w:pStyle w:val="a"/>
        <w:rPr>
          <w:rFonts w:hint="cs"/>
          <w:rtl/>
        </w:rPr>
      </w:pPr>
    </w:p>
    <w:p w14:paraId="0130450F" w14:textId="77777777" w:rsidR="00000000" w:rsidRDefault="00794C8A">
      <w:pPr>
        <w:pStyle w:val="ac"/>
        <w:rPr>
          <w:rtl/>
        </w:rPr>
      </w:pPr>
      <w:r>
        <w:rPr>
          <w:rFonts w:hint="eastAsia"/>
          <w:rtl/>
        </w:rPr>
        <w:t>עסאם</w:t>
      </w:r>
      <w:r>
        <w:rPr>
          <w:rtl/>
        </w:rPr>
        <w:t xml:space="preserve"> מח'ול (חד"ש-תע"ל):</w:t>
      </w:r>
    </w:p>
    <w:p w14:paraId="33D60008" w14:textId="77777777" w:rsidR="00000000" w:rsidRDefault="00794C8A">
      <w:pPr>
        <w:pStyle w:val="a"/>
        <w:rPr>
          <w:rFonts w:hint="cs"/>
          <w:rtl/>
        </w:rPr>
      </w:pPr>
    </w:p>
    <w:p w14:paraId="33CBF37F" w14:textId="77777777" w:rsidR="00000000" w:rsidRDefault="00794C8A">
      <w:pPr>
        <w:pStyle w:val="a"/>
        <w:rPr>
          <w:rFonts w:hint="cs"/>
          <w:rtl/>
        </w:rPr>
      </w:pPr>
      <w:r>
        <w:rPr>
          <w:rFonts w:hint="cs"/>
          <w:rtl/>
        </w:rPr>
        <w:t>מי אחריו?</w:t>
      </w:r>
    </w:p>
    <w:p w14:paraId="32492425" w14:textId="77777777" w:rsidR="00000000" w:rsidRDefault="00794C8A">
      <w:pPr>
        <w:pStyle w:val="a"/>
        <w:rPr>
          <w:rFonts w:hint="cs"/>
          <w:rtl/>
        </w:rPr>
      </w:pPr>
    </w:p>
    <w:p w14:paraId="3AFC68D6" w14:textId="77777777" w:rsidR="00000000" w:rsidRDefault="00794C8A">
      <w:pPr>
        <w:pStyle w:val="ad"/>
        <w:rPr>
          <w:rtl/>
        </w:rPr>
      </w:pPr>
      <w:r>
        <w:rPr>
          <w:rtl/>
        </w:rPr>
        <w:t>היו"ר מיכאל נודלמן:</w:t>
      </w:r>
    </w:p>
    <w:p w14:paraId="004E9D38" w14:textId="77777777" w:rsidR="00000000" w:rsidRDefault="00794C8A">
      <w:pPr>
        <w:pStyle w:val="a"/>
        <w:rPr>
          <w:rtl/>
        </w:rPr>
      </w:pPr>
    </w:p>
    <w:p w14:paraId="62F22371" w14:textId="77777777" w:rsidR="00000000" w:rsidRDefault="00794C8A">
      <w:pPr>
        <w:pStyle w:val="a"/>
        <w:rPr>
          <w:rFonts w:hint="cs"/>
          <w:rtl/>
        </w:rPr>
      </w:pPr>
      <w:r>
        <w:rPr>
          <w:rFonts w:hint="cs"/>
          <w:rtl/>
        </w:rPr>
        <w:t>אחרי</w:t>
      </w:r>
      <w:r>
        <w:rPr>
          <w:rFonts w:hint="cs"/>
          <w:rtl/>
        </w:rPr>
        <w:t xml:space="preserve">ו </w:t>
      </w:r>
      <w:r>
        <w:rPr>
          <w:rtl/>
        </w:rPr>
        <w:t>–</w:t>
      </w:r>
      <w:r>
        <w:rPr>
          <w:rFonts w:hint="cs"/>
          <w:rtl/>
        </w:rPr>
        <w:t xml:space="preserve"> חברי הכנסת עסאם מח'ול, גדעון סער, שאול יהלום וצבי הנדל. </w:t>
      </w:r>
    </w:p>
    <w:p w14:paraId="7E46856F" w14:textId="77777777" w:rsidR="00000000" w:rsidRDefault="00794C8A">
      <w:pPr>
        <w:pStyle w:val="a"/>
        <w:rPr>
          <w:rFonts w:hint="cs"/>
          <w:rtl/>
        </w:rPr>
      </w:pPr>
    </w:p>
    <w:p w14:paraId="7279E450" w14:textId="77777777" w:rsidR="00000000" w:rsidRDefault="00794C8A">
      <w:pPr>
        <w:pStyle w:val="ac"/>
        <w:rPr>
          <w:rtl/>
        </w:rPr>
      </w:pPr>
      <w:r>
        <w:rPr>
          <w:rtl/>
        </w:rPr>
        <w:t>השר גדעון עזרא:</w:t>
      </w:r>
    </w:p>
    <w:p w14:paraId="4938CDF8" w14:textId="77777777" w:rsidR="00000000" w:rsidRDefault="00794C8A">
      <w:pPr>
        <w:pStyle w:val="a"/>
        <w:rPr>
          <w:rtl/>
        </w:rPr>
      </w:pPr>
    </w:p>
    <w:p w14:paraId="23427524" w14:textId="77777777" w:rsidR="00000000" w:rsidRDefault="00794C8A">
      <w:pPr>
        <w:pStyle w:val="a"/>
        <w:rPr>
          <w:rFonts w:hint="cs"/>
          <w:rtl/>
        </w:rPr>
      </w:pPr>
      <w:r>
        <w:rPr>
          <w:rFonts w:hint="cs"/>
          <w:rtl/>
        </w:rPr>
        <w:t>מי שלא בא, אל תיתן לו לדבר.</w:t>
      </w:r>
    </w:p>
    <w:p w14:paraId="4794BBF2" w14:textId="77777777" w:rsidR="00000000" w:rsidRDefault="00794C8A">
      <w:pPr>
        <w:pStyle w:val="a"/>
        <w:ind w:firstLine="0"/>
        <w:rPr>
          <w:rFonts w:hint="cs"/>
          <w:rtl/>
        </w:rPr>
      </w:pPr>
    </w:p>
    <w:p w14:paraId="2FFB12E6" w14:textId="77777777" w:rsidR="00000000" w:rsidRDefault="00794C8A">
      <w:pPr>
        <w:pStyle w:val="ad"/>
        <w:rPr>
          <w:rtl/>
        </w:rPr>
      </w:pPr>
      <w:r>
        <w:rPr>
          <w:rtl/>
        </w:rPr>
        <w:t>היו"ר מיכאל נודלמן:</w:t>
      </w:r>
    </w:p>
    <w:p w14:paraId="4E10CF2E" w14:textId="77777777" w:rsidR="00000000" w:rsidRDefault="00794C8A">
      <w:pPr>
        <w:pStyle w:val="a"/>
        <w:rPr>
          <w:rtl/>
        </w:rPr>
      </w:pPr>
    </w:p>
    <w:p w14:paraId="75E8F871" w14:textId="77777777" w:rsidR="00000000" w:rsidRDefault="00794C8A">
      <w:pPr>
        <w:pStyle w:val="a"/>
        <w:rPr>
          <w:rFonts w:hint="cs"/>
          <w:rtl/>
        </w:rPr>
      </w:pPr>
      <w:r>
        <w:rPr>
          <w:rFonts w:hint="cs"/>
          <w:rtl/>
        </w:rPr>
        <w:t>אני לא נותן.</w:t>
      </w:r>
    </w:p>
    <w:p w14:paraId="058FF400" w14:textId="77777777" w:rsidR="00000000" w:rsidRDefault="00794C8A">
      <w:pPr>
        <w:pStyle w:val="a"/>
        <w:rPr>
          <w:rFonts w:hint="cs"/>
          <w:rtl/>
        </w:rPr>
      </w:pPr>
    </w:p>
    <w:p w14:paraId="7E905BAB" w14:textId="77777777" w:rsidR="00000000" w:rsidRDefault="00794C8A">
      <w:pPr>
        <w:pStyle w:val="Speaker"/>
        <w:rPr>
          <w:rtl/>
        </w:rPr>
      </w:pPr>
      <w:bookmarkStart w:id="380" w:name="FS000000475T15_07_2003_19_10_39"/>
      <w:bookmarkStart w:id="381" w:name="_Toc46140069"/>
      <w:bookmarkStart w:id="382" w:name="_Toc57365947"/>
      <w:bookmarkEnd w:id="380"/>
      <w:r>
        <w:rPr>
          <w:rFonts w:hint="eastAsia"/>
          <w:rtl/>
        </w:rPr>
        <w:t>איוב</w:t>
      </w:r>
      <w:r>
        <w:rPr>
          <w:rtl/>
        </w:rPr>
        <w:t xml:space="preserve"> קרא (הליכוד):</w:t>
      </w:r>
      <w:bookmarkEnd w:id="381"/>
      <w:bookmarkEnd w:id="382"/>
    </w:p>
    <w:p w14:paraId="0319ADC1" w14:textId="77777777" w:rsidR="00000000" w:rsidRDefault="00794C8A">
      <w:pPr>
        <w:pStyle w:val="a"/>
        <w:rPr>
          <w:rFonts w:hint="cs"/>
          <w:rtl/>
        </w:rPr>
      </w:pPr>
    </w:p>
    <w:p w14:paraId="0B2B77B2" w14:textId="77777777" w:rsidR="00000000" w:rsidRDefault="00794C8A">
      <w:pPr>
        <w:pStyle w:val="a"/>
        <w:rPr>
          <w:rFonts w:hint="cs"/>
          <w:rtl/>
        </w:rPr>
      </w:pPr>
      <w:r>
        <w:rPr>
          <w:rFonts w:hint="cs"/>
          <w:rtl/>
        </w:rPr>
        <w:t xml:space="preserve">אדוני היושב-ראש, כנסת נכבדה, אין לי ספק שבבית הזה או במדינה הזאת איש לא היה רוצה לראות אפילו </w:t>
      </w:r>
      <w:r>
        <w:rPr>
          <w:rFonts w:hint="cs"/>
          <w:rtl/>
        </w:rPr>
        <w:t xml:space="preserve">זיק או ניצוץ של מלחמה מזמן. אני חושב שכל מי שעיניו בראשו מבין שהשלום הוא דבר לשפויים. כל נושא הגדר שאנחנו מדברים עליה, ושהיום היה דיון בוועדת הכספים על העברת 850 מיליון שקל לטובת סיום המערכת הזאת - אינו לרוחי. צריך להחליט, או הולכים למהלך של שלום, או גדר. </w:t>
      </w:r>
      <w:r>
        <w:rPr>
          <w:rFonts w:hint="cs"/>
          <w:rtl/>
        </w:rPr>
        <w:t>אי-אפשר לסמן גדר ביטחונית וגם ללכת למהלך של מפת הדרכים. או זה או זה.</w:t>
      </w:r>
    </w:p>
    <w:p w14:paraId="1D9B8C16" w14:textId="77777777" w:rsidR="00000000" w:rsidRDefault="00794C8A">
      <w:pPr>
        <w:pStyle w:val="a"/>
        <w:rPr>
          <w:rFonts w:hint="cs"/>
          <w:rtl/>
        </w:rPr>
      </w:pPr>
    </w:p>
    <w:p w14:paraId="7359D6BC" w14:textId="77777777" w:rsidR="00000000" w:rsidRDefault="00794C8A">
      <w:pPr>
        <w:pStyle w:val="a"/>
        <w:rPr>
          <w:rFonts w:hint="cs"/>
          <w:rtl/>
        </w:rPr>
      </w:pPr>
      <w:r>
        <w:rPr>
          <w:rFonts w:hint="cs"/>
          <w:rtl/>
        </w:rPr>
        <w:t>אמרתי לשר האוצר היום, במקום ללכת ולהשקיע כסף בגדר, אני חושב שהיה חכם יותר להפנות את כל המשאבים הללו למובטלים, לאנשים בדומה לגברת קנפו ולכל מיני אנשים שמצבם הסוציו-אקונומי קשה ביותר. אולי</w:t>
      </w:r>
      <w:r>
        <w:rPr>
          <w:rFonts w:hint="cs"/>
          <w:rtl/>
        </w:rPr>
        <w:t xml:space="preserve"> משם תבוא הבשורה הטובה.</w:t>
      </w:r>
    </w:p>
    <w:p w14:paraId="588FE870" w14:textId="77777777" w:rsidR="00000000" w:rsidRDefault="00794C8A">
      <w:pPr>
        <w:pStyle w:val="a"/>
        <w:rPr>
          <w:rFonts w:hint="cs"/>
          <w:rtl/>
        </w:rPr>
      </w:pPr>
    </w:p>
    <w:p w14:paraId="23D4F5C5" w14:textId="77777777" w:rsidR="00000000" w:rsidRDefault="00794C8A">
      <w:pPr>
        <w:pStyle w:val="a"/>
        <w:rPr>
          <w:rFonts w:hint="cs"/>
          <w:rtl/>
        </w:rPr>
      </w:pPr>
      <w:r>
        <w:rPr>
          <w:rFonts w:hint="cs"/>
          <w:rtl/>
        </w:rPr>
        <w:t xml:space="preserve">אנחנו הולכים לגדר שבעצם תכניס למדינת ישראל באופן חופשי, עם אישורים קבועים, כ-15,000 איש, אם אלה תושבי ברטעה או בקה-אל-ע'רביה. יש פתחים, יש מעברים ויש גם כאלה שיעברו כדי לעבד קרקעות בצד הזה. </w:t>
      </w:r>
    </w:p>
    <w:p w14:paraId="3BE53B51" w14:textId="77777777" w:rsidR="00000000" w:rsidRDefault="00794C8A">
      <w:pPr>
        <w:pStyle w:val="a"/>
        <w:rPr>
          <w:rFonts w:hint="cs"/>
          <w:rtl/>
        </w:rPr>
      </w:pPr>
    </w:p>
    <w:p w14:paraId="64216778" w14:textId="77777777" w:rsidR="00000000" w:rsidRDefault="00794C8A">
      <w:pPr>
        <w:pStyle w:val="a"/>
        <w:rPr>
          <w:rFonts w:hint="cs"/>
          <w:rtl/>
        </w:rPr>
      </w:pPr>
      <w:r>
        <w:rPr>
          <w:rFonts w:hint="cs"/>
          <w:rtl/>
        </w:rPr>
        <w:t xml:space="preserve">אני חושב שראש הממשלה חשב, בזמנו לפחות, </w:t>
      </w:r>
      <w:r>
        <w:rPr>
          <w:rFonts w:hint="cs"/>
          <w:rtl/>
        </w:rPr>
        <w:t>שהגדר הזאת אין לה משמעות ובכלל לא צריך להקים אותה. לכן אני מתפלא על המצב שבו אנחנו מאמצים גדר, במיוחד אחרי המהלך והכוונות מאחורי מפת הדרכים. אני לא רוצה לחשוב לרגע שאנחנו נצטרך להוציא הוצאה כזאת גדולה ובסופו של דבר גם גורמים מבחוץ ילחצו להזיז אותה לפה ולשם</w:t>
      </w:r>
      <w:r>
        <w:rPr>
          <w:rFonts w:hint="cs"/>
          <w:rtl/>
        </w:rPr>
        <w:t xml:space="preserve">, וכל המשאבים הללו ילכו לאבדון. </w:t>
      </w:r>
    </w:p>
    <w:p w14:paraId="708B46A6" w14:textId="77777777" w:rsidR="00000000" w:rsidRDefault="00794C8A">
      <w:pPr>
        <w:pStyle w:val="a"/>
        <w:rPr>
          <w:rFonts w:hint="cs"/>
          <w:rtl/>
        </w:rPr>
      </w:pPr>
    </w:p>
    <w:p w14:paraId="2A224944" w14:textId="77777777" w:rsidR="00000000" w:rsidRDefault="00794C8A">
      <w:pPr>
        <w:pStyle w:val="a"/>
        <w:rPr>
          <w:rFonts w:hint="cs"/>
          <w:rtl/>
        </w:rPr>
      </w:pPr>
      <w:r>
        <w:rPr>
          <w:rFonts w:hint="cs"/>
          <w:rtl/>
        </w:rPr>
        <w:t>אין לי ספק שאנחנו רוצים שלום. אין איש בבית הזה שלא רוצה לראות את השלום ממש קורם עור וגידים. אבל אנחנו רואים, לצערי הרב, יום-יום, שעה-שעה, הפרה של ה"הודנה", הפרה של הסכם, ודבר כזה איש לא רוצה. או שיוצרים אמון או שלא יהיה אמ</w:t>
      </w:r>
      <w:r>
        <w:rPr>
          <w:rFonts w:hint="cs"/>
          <w:rtl/>
        </w:rPr>
        <w:t xml:space="preserve">ון. </w:t>
      </w:r>
    </w:p>
    <w:p w14:paraId="00616C08" w14:textId="77777777" w:rsidR="00000000" w:rsidRDefault="00794C8A">
      <w:pPr>
        <w:pStyle w:val="a"/>
        <w:rPr>
          <w:rFonts w:hint="cs"/>
          <w:rtl/>
        </w:rPr>
      </w:pPr>
    </w:p>
    <w:p w14:paraId="347A1678" w14:textId="77777777" w:rsidR="00000000" w:rsidRDefault="00794C8A">
      <w:pPr>
        <w:pStyle w:val="a"/>
        <w:ind w:firstLine="720"/>
        <w:rPr>
          <w:rFonts w:hint="cs"/>
          <w:rtl/>
        </w:rPr>
      </w:pPr>
      <w:r>
        <w:rPr>
          <w:rFonts w:hint="cs"/>
          <w:rtl/>
        </w:rPr>
        <w:t>אדוני היושב-ראש, אי-אפשר ללכת למהלך של שלום. כשמחליטים משהו בבית הזה, כולם מתייצבים גם אם לא נוחה הכרעה מסוימת. אבל יש בצד השני, צריך להודות בכך, אנשים שלא מגבים את אבו-מאזן. לצערי הרב, אנשים לא מגבים אותו ואנשים קוראים תיגר על המנהיגות שלו. לעומת זא</w:t>
      </w:r>
      <w:r>
        <w:rPr>
          <w:rFonts w:hint="cs"/>
          <w:rtl/>
        </w:rPr>
        <w:t xml:space="preserve">ת,  אנחנו לא קוראים תיגר, ואנחנו מחזקים אותו. ראיתי אתמול באנגליה איך ראש הממשלה נתן לו קרדיט גדול אצל טוני בלייר, ובצדק. או שאנחנו מתייצבים כולנו ויש אמון מוחלט במשא-ומתן ובדברים שיוצאים מהאזור הזה, או שאין. </w:t>
      </w:r>
    </w:p>
    <w:p w14:paraId="4ABCCFD6" w14:textId="77777777" w:rsidR="00000000" w:rsidRDefault="00794C8A">
      <w:pPr>
        <w:pStyle w:val="a"/>
        <w:ind w:firstLine="720"/>
        <w:rPr>
          <w:rFonts w:hint="cs"/>
          <w:rtl/>
        </w:rPr>
      </w:pPr>
    </w:p>
    <w:p w14:paraId="487E2F97" w14:textId="77777777" w:rsidR="00000000" w:rsidRDefault="00794C8A">
      <w:pPr>
        <w:pStyle w:val="a"/>
        <w:ind w:firstLine="720"/>
        <w:rPr>
          <w:rFonts w:hint="cs"/>
          <w:rtl/>
        </w:rPr>
      </w:pPr>
      <w:r>
        <w:rPr>
          <w:rFonts w:hint="cs"/>
          <w:rtl/>
        </w:rPr>
        <w:t xml:space="preserve">לפני כמה ימים אמר השיח' יאסין, שישראל תתקיים </w:t>
      </w:r>
      <w:r>
        <w:rPr>
          <w:rFonts w:hint="cs"/>
          <w:rtl/>
        </w:rPr>
        <w:t>עד 2007. או שיש "הודנה" או שאין "הודנה". אני חושב שכל אחד באזור הזה היה רוצה לראות את השלום - - -</w:t>
      </w:r>
    </w:p>
    <w:p w14:paraId="2BF48E72" w14:textId="77777777" w:rsidR="00000000" w:rsidRDefault="00794C8A">
      <w:pPr>
        <w:pStyle w:val="a"/>
        <w:ind w:firstLine="720"/>
        <w:rPr>
          <w:rFonts w:hint="cs"/>
          <w:rtl/>
        </w:rPr>
      </w:pPr>
    </w:p>
    <w:p w14:paraId="6009760A" w14:textId="77777777" w:rsidR="00000000" w:rsidRDefault="00794C8A">
      <w:pPr>
        <w:pStyle w:val="ac"/>
        <w:rPr>
          <w:rtl/>
        </w:rPr>
      </w:pPr>
      <w:r>
        <w:rPr>
          <w:rFonts w:hint="eastAsia"/>
          <w:rtl/>
        </w:rPr>
        <w:t>עבד</w:t>
      </w:r>
      <w:r>
        <w:rPr>
          <w:rtl/>
        </w:rPr>
        <w:t>-אלמאלכ דהאמשה (רע"ם):</w:t>
      </w:r>
    </w:p>
    <w:p w14:paraId="66025A89" w14:textId="77777777" w:rsidR="00000000" w:rsidRDefault="00794C8A">
      <w:pPr>
        <w:pStyle w:val="a"/>
        <w:rPr>
          <w:rFonts w:hint="cs"/>
          <w:rtl/>
        </w:rPr>
      </w:pPr>
    </w:p>
    <w:p w14:paraId="0358321C" w14:textId="77777777" w:rsidR="00000000" w:rsidRDefault="00794C8A">
      <w:pPr>
        <w:pStyle w:val="a"/>
        <w:rPr>
          <w:rFonts w:hint="cs"/>
          <w:rtl/>
        </w:rPr>
      </w:pPr>
      <w:r>
        <w:rPr>
          <w:rFonts w:hint="cs"/>
          <w:rtl/>
        </w:rPr>
        <w:t xml:space="preserve">יש "הודנה" על דיבורים? שמעת את אריה אלדד מדבר. </w:t>
      </w:r>
    </w:p>
    <w:p w14:paraId="698704B5" w14:textId="77777777" w:rsidR="00000000" w:rsidRDefault="00794C8A">
      <w:pPr>
        <w:pStyle w:val="a"/>
        <w:rPr>
          <w:rFonts w:hint="cs"/>
          <w:rtl/>
        </w:rPr>
      </w:pPr>
    </w:p>
    <w:p w14:paraId="7BCC77DB" w14:textId="77777777" w:rsidR="00000000" w:rsidRDefault="00794C8A">
      <w:pPr>
        <w:pStyle w:val="SpeakerCon"/>
        <w:rPr>
          <w:rtl/>
        </w:rPr>
      </w:pPr>
      <w:bookmarkStart w:id="383" w:name="FS000000475T15_07_2003_19_25_17C"/>
      <w:bookmarkEnd w:id="383"/>
      <w:r>
        <w:rPr>
          <w:rtl/>
        </w:rPr>
        <w:t>איוב קרא (הליכוד):</w:t>
      </w:r>
    </w:p>
    <w:p w14:paraId="6E1F002C" w14:textId="77777777" w:rsidR="00000000" w:rsidRDefault="00794C8A">
      <w:pPr>
        <w:pStyle w:val="a"/>
        <w:rPr>
          <w:rtl/>
        </w:rPr>
      </w:pPr>
    </w:p>
    <w:p w14:paraId="36567C50" w14:textId="77777777" w:rsidR="00000000" w:rsidRDefault="00794C8A">
      <w:pPr>
        <w:pStyle w:val="a"/>
        <w:rPr>
          <w:rFonts w:hint="cs"/>
          <w:rtl/>
        </w:rPr>
      </w:pPr>
      <w:r>
        <w:rPr>
          <w:rFonts w:hint="cs"/>
          <w:rtl/>
        </w:rPr>
        <w:t>אנחנו רוצים את טובת הציבור. אני רוצה שכל ילד שיקום בצד הזה או</w:t>
      </w:r>
      <w:r>
        <w:rPr>
          <w:rFonts w:hint="cs"/>
          <w:rtl/>
        </w:rPr>
        <w:t xml:space="preserve"> בצד ההוא יאמין שהאנשים רוצים לחיות ביחד בשלום. איש לא היה רוצה לראות שילד או תינוק שנולד פה ימשיך להחזיק נשק. אני רוצה לראות, ובצדק, את צה"ל מחליף את הנשק שלו באתים, ובצד השני, במקום שיבואו לפה עם מטענים, יחזירו אוויר להוריהם, דבר שלא קיים בעולם הזה, שיבי</w:t>
      </w:r>
      <w:r>
        <w:rPr>
          <w:rFonts w:hint="cs"/>
          <w:rtl/>
        </w:rPr>
        <w:t>נו שחיי בני-אדם הם חשובים. אלה הדברים שהיינו רוצים לראות אותם.</w:t>
      </w:r>
    </w:p>
    <w:p w14:paraId="2EEBEB4B" w14:textId="77777777" w:rsidR="00000000" w:rsidRDefault="00794C8A">
      <w:pPr>
        <w:pStyle w:val="a"/>
        <w:rPr>
          <w:rFonts w:hint="cs"/>
          <w:rtl/>
        </w:rPr>
      </w:pPr>
    </w:p>
    <w:p w14:paraId="2BAE7B1B" w14:textId="77777777" w:rsidR="00000000" w:rsidRDefault="00794C8A">
      <w:pPr>
        <w:pStyle w:val="a"/>
        <w:rPr>
          <w:rFonts w:hint="cs"/>
          <w:rtl/>
        </w:rPr>
      </w:pPr>
      <w:r>
        <w:rPr>
          <w:rFonts w:hint="cs"/>
          <w:rtl/>
        </w:rPr>
        <w:t>הייתי רוצה לשמוע, כמו שמכינים פה רשימות, שגם בצד השני יכינו רשימות לשחרור אנשים שהיתה להם זיקה זו או אחרת למאבק או לסכסוך או לקונפליקט פה. ואז באמת יהיה מצב של אמון ותחושה שיש כוונות טובות. לז</w:t>
      </w:r>
      <w:r>
        <w:rPr>
          <w:rFonts w:hint="cs"/>
          <w:rtl/>
        </w:rPr>
        <w:t xml:space="preserve">ה אנחנו מייחלים. ברוח הדברים האלה אני מעדיף להישאר עם האופטימיות והבשורה הטובה שאני מייחל לה. </w:t>
      </w:r>
    </w:p>
    <w:p w14:paraId="5FB592FF" w14:textId="77777777" w:rsidR="00000000" w:rsidRDefault="00794C8A">
      <w:pPr>
        <w:pStyle w:val="a"/>
        <w:rPr>
          <w:rFonts w:hint="cs"/>
          <w:rtl/>
        </w:rPr>
      </w:pPr>
    </w:p>
    <w:p w14:paraId="53D538D2" w14:textId="77777777" w:rsidR="00000000" w:rsidRDefault="00794C8A">
      <w:pPr>
        <w:pStyle w:val="ad"/>
        <w:rPr>
          <w:rtl/>
        </w:rPr>
      </w:pPr>
      <w:r>
        <w:rPr>
          <w:rFonts w:hint="eastAsia"/>
          <w:rtl/>
        </w:rPr>
        <w:t>היו</w:t>
      </w:r>
      <w:r>
        <w:rPr>
          <w:rtl/>
        </w:rPr>
        <w:t>"ר מיכאל נודלמן:</w:t>
      </w:r>
    </w:p>
    <w:p w14:paraId="35F1B79E" w14:textId="77777777" w:rsidR="00000000" w:rsidRDefault="00794C8A">
      <w:pPr>
        <w:pStyle w:val="a"/>
        <w:rPr>
          <w:rFonts w:hint="cs"/>
          <w:rtl/>
        </w:rPr>
      </w:pPr>
    </w:p>
    <w:p w14:paraId="151DEE62" w14:textId="77777777" w:rsidR="00000000" w:rsidRDefault="00794C8A">
      <w:pPr>
        <w:pStyle w:val="a"/>
        <w:rPr>
          <w:rFonts w:hint="cs"/>
          <w:rtl/>
        </w:rPr>
      </w:pPr>
      <w:r>
        <w:rPr>
          <w:rFonts w:hint="cs"/>
          <w:rtl/>
        </w:rPr>
        <w:t xml:space="preserve">תודה רבה. חבר הכנסת עסאם מח'ול, בבקשה. אחריו </w:t>
      </w:r>
      <w:r>
        <w:rPr>
          <w:rtl/>
        </w:rPr>
        <w:t>–</w:t>
      </w:r>
      <w:r>
        <w:rPr>
          <w:rFonts w:hint="cs"/>
          <w:rtl/>
        </w:rPr>
        <w:t xml:space="preserve"> חברי הכנסת גדעון סער, שאול יהלום, צבי הנדל ונסים זאב. </w:t>
      </w:r>
    </w:p>
    <w:p w14:paraId="384EF21B" w14:textId="77777777" w:rsidR="00000000" w:rsidRDefault="00794C8A">
      <w:pPr>
        <w:pStyle w:val="a"/>
        <w:rPr>
          <w:rFonts w:hint="cs"/>
          <w:rtl/>
        </w:rPr>
      </w:pPr>
    </w:p>
    <w:p w14:paraId="47AABABE" w14:textId="77777777" w:rsidR="00000000" w:rsidRDefault="00794C8A">
      <w:pPr>
        <w:pStyle w:val="Speaker"/>
        <w:rPr>
          <w:rtl/>
        </w:rPr>
      </w:pPr>
      <w:bookmarkStart w:id="384" w:name="FS000000542T15_07_2003_19_30_48"/>
      <w:bookmarkStart w:id="385" w:name="_Toc46140070"/>
      <w:bookmarkStart w:id="386" w:name="_Toc57365948"/>
      <w:bookmarkEnd w:id="384"/>
      <w:r>
        <w:rPr>
          <w:rFonts w:hint="eastAsia"/>
          <w:rtl/>
        </w:rPr>
        <w:t>עסאם</w:t>
      </w:r>
      <w:r>
        <w:rPr>
          <w:rtl/>
        </w:rPr>
        <w:t xml:space="preserve"> מח'ול (חד"ש-תע"ל):</w:t>
      </w:r>
      <w:bookmarkEnd w:id="385"/>
      <w:bookmarkEnd w:id="386"/>
    </w:p>
    <w:p w14:paraId="7BCAE90E" w14:textId="77777777" w:rsidR="00000000" w:rsidRDefault="00794C8A">
      <w:pPr>
        <w:pStyle w:val="a"/>
        <w:rPr>
          <w:rFonts w:hint="cs"/>
          <w:rtl/>
        </w:rPr>
      </w:pPr>
    </w:p>
    <w:p w14:paraId="325BBCB7" w14:textId="77777777" w:rsidR="00000000" w:rsidRDefault="00794C8A">
      <w:pPr>
        <w:pStyle w:val="a"/>
        <w:rPr>
          <w:rFonts w:hint="cs"/>
          <w:rtl/>
        </w:rPr>
      </w:pPr>
      <w:r>
        <w:rPr>
          <w:rFonts w:hint="cs"/>
          <w:rtl/>
        </w:rPr>
        <w:t>אדוני היושב</w:t>
      </w:r>
      <w:r>
        <w:rPr>
          <w:rFonts w:hint="cs"/>
          <w:rtl/>
        </w:rPr>
        <w:t>-ראש, חברי הכנסת, מדאיג אותי הסיפור של אי-ביצוע ההסכמים וההבטחות בעניין שחרור האסירים, אבל בסופו של דבר האסירים הפלסטינים ישתחררו. יש כל מיני מהלכים בתהליך הזה שיובילו לשחרורם של האסירים הפלסטינים.</w:t>
      </w:r>
    </w:p>
    <w:p w14:paraId="0463916D" w14:textId="77777777" w:rsidR="00000000" w:rsidRDefault="00794C8A">
      <w:pPr>
        <w:pStyle w:val="a"/>
        <w:rPr>
          <w:rFonts w:hint="cs"/>
          <w:rtl/>
        </w:rPr>
      </w:pPr>
    </w:p>
    <w:p w14:paraId="7ACEA702" w14:textId="77777777" w:rsidR="00000000" w:rsidRDefault="00794C8A">
      <w:pPr>
        <w:pStyle w:val="a"/>
        <w:rPr>
          <w:rFonts w:hint="cs"/>
          <w:rtl/>
        </w:rPr>
      </w:pPr>
      <w:r>
        <w:rPr>
          <w:rFonts w:hint="cs"/>
          <w:rtl/>
        </w:rPr>
        <w:t>מה שמדאיג יותר זה איך ישתחרר הציבור בישראל ואיך ישתחררו ח</w:t>
      </w:r>
      <w:r>
        <w:rPr>
          <w:rFonts w:hint="cs"/>
          <w:rtl/>
        </w:rPr>
        <w:t>ברי הכנסת מהימין מהאשליה של הכיבוש, מהאשליה שאפשר להמשיך ולהוליך שולל את כולם, שאפשר להמשיך ולתחזק את הכיבוש ההורג הזה ולתחזק את שלולית הדם ששולטת בגורלם של שני העמים בימים האלה ובשנתיים האחרונות.</w:t>
      </w:r>
    </w:p>
    <w:p w14:paraId="64EA0291" w14:textId="77777777" w:rsidR="00000000" w:rsidRDefault="00794C8A">
      <w:pPr>
        <w:pStyle w:val="a"/>
        <w:rPr>
          <w:rFonts w:hint="cs"/>
          <w:rtl/>
        </w:rPr>
      </w:pPr>
    </w:p>
    <w:p w14:paraId="007164D9" w14:textId="77777777" w:rsidR="00000000" w:rsidRDefault="00794C8A">
      <w:pPr>
        <w:pStyle w:val="a"/>
        <w:rPr>
          <w:rFonts w:hint="cs"/>
          <w:rtl/>
        </w:rPr>
      </w:pPr>
      <w:r>
        <w:rPr>
          <w:rFonts w:hint="cs"/>
          <w:rtl/>
        </w:rPr>
        <w:t>הבעיה  הגדולה היא שהכיבוש כולא את כולנו, את שני העמים, והש</w:t>
      </w:r>
      <w:r>
        <w:rPr>
          <w:rFonts w:hint="cs"/>
          <w:rtl/>
        </w:rPr>
        <w:t>אלה המרכזית היא איך נשחרר לא רק את האסירים הפלסטינים, אלא גם את כל הכלואים בכלא הזה של הכיבוש, זה גם יהודים וגם ערבים, גם ישראלים וגם פלסטינים.</w:t>
      </w:r>
    </w:p>
    <w:p w14:paraId="19368917" w14:textId="77777777" w:rsidR="00000000" w:rsidRDefault="00794C8A">
      <w:pPr>
        <w:pStyle w:val="a"/>
        <w:rPr>
          <w:rFonts w:hint="cs"/>
          <w:rtl/>
        </w:rPr>
      </w:pPr>
    </w:p>
    <w:p w14:paraId="5C35E9EF" w14:textId="77777777" w:rsidR="00000000" w:rsidRDefault="00794C8A">
      <w:pPr>
        <w:pStyle w:val="a"/>
        <w:rPr>
          <w:rFonts w:hint="cs"/>
          <w:rtl/>
        </w:rPr>
      </w:pPr>
      <w:r>
        <w:rPr>
          <w:rFonts w:hint="cs"/>
          <w:rtl/>
        </w:rPr>
        <w:t>אנחנו צריכים לדעת במה מדובר, איזו ממשלה. אני עמדתי כאן על הבמה הזאת לא מזמן, ובשונה מרבים שדיברו היום, טענתי שה</w:t>
      </w:r>
      <w:r>
        <w:rPr>
          <w:rFonts w:hint="cs"/>
          <w:rtl/>
        </w:rPr>
        <w:t xml:space="preserve">ממשלה לא מקבלת את מפת הדרכים, ודבריו של שרון לגבי כיבוש רע הם דברי סרק שלא יובילו לשום מקום, כי אני ידעתי שהממשלה הזאת לא רוצה לסיים את הכיבוש, ומי שלא רוצה לסיים את הכיבוש, לא רוצה להגיע לשלום. </w:t>
      </w:r>
    </w:p>
    <w:p w14:paraId="1B5C4C1B" w14:textId="77777777" w:rsidR="00000000" w:rsidRDefault="00794C8A">
      <w:pPr>
        <w:pStyle w:val="a"/>
        <w:rPr>
          <w:rFonts w:hint="cs"/>
          <w:rtl/>
        </w:rPr>
      </w:pPr>
    </w:p>
    <w:p w14:paraId="3EE07489" w14:textId="77777777" w:rsidR="00000000" w:rsidRDefault="00794C8A">
      <w:pPr>
        <w:pStyle w:val="a"/>
        <w:rPr>
          <w:rFonts w:hint="cs"/>
          <w:rtl/>
        </w:rPr>
      </w:pPr>
      <w:r>
        <w:rPr>
          <w:rFonts w:hint="cs"/>
          <w:rtl/>
        </w:rPr>
        <w:t>אני ידעתי וקראתי שהממשלה הזאת לא רוצה להוריד את כל ההתנחלוי</w:t>
      </w:r>
      <w:r>
        <w:rPr>
          <w:rFonts w:hint="cs"/>
          <w:rtl/>
        </w:rPr>
        <w:t>ות. מי שלא רוצה להוריד את כל ההתנחלויות, לא רוצה להגיע לשלום. אני ידעתי וקראתי שהממשלה הזאת לא רוצה להכיר בזכויות הלגיטימיות של העם הפלסטיני. מי שלא רוצה להכיר בזכויות הלגיטימיות של העם הפלסטיני, לא מתכוון להגיע לשלום. ידעתי שהממשלה הזאת, כמו הנדל, לא רוצה</w:t>
      </w:r>
      <w:r>
        <w:rPr>
          <w:rFonts w:hint="cs"/>
          <w:rtl/>
        </w:rPr>
        <w:t xml:space="preserve"> ולא תסכים לשתי בירות בירושלים. מי שלא רוצה להגיע להסכמה בעניין הזה, לא רוצה שלום.</w:t>
      </w:r>
    </w:p>
    <w:p w14:paraId="43E3859C" w14:textId="77777777" w:rsidR="00000000" w:rsidRDefault="00794C8A">
      <w:pPr>
        <w:pStyle w:val="a"/>
        <w:rPr>
          <w:rFonts w:hint="cs"/>
          <w:rtl/>
        </w:rPr>
      </w:pPr>
    </w:p>
    <w:p w14:paraId="0A898359" w14:textId="77777777" w:rsidR="00000000" w:rsidRDefault="00794C8A">
      <w:pPr>
        <w:pStyle w:val="a"/>
        <w:rPr>
          <w:rFonts w:hint="cs"/>
          <w:rtl/>
        </w:rPr>
      </w:pPr>
      <w:r>
        <w:rPr>
          <w:rFonts w:hint="cs"/>
          <w:rtl/>
        </w:rPr>
        <w:t>אנחנו צריכים לדעת וצריכים להגיד לציבור בישראל את האמת ולהפסיק לטמטם אותו ולטשטש את העובדות על-ידי התנסחויות למיניהן. גבולות יוני 1967 אינם לב הסכסוך הישראלי-פלסטיני, אבל הם</w:t>
      </w:r>
      <w:r>
        <w:rPr>
          <w:rFonts w:hint="cs"/>
          <w:rtl/>
        </w:rPr>
        <w:t xml:space="preserve"> הזדמנות הפתרון והם הזדמנות השלום. אם רוב הציבור בישראל, ואני מאמין שרוב הציבור בישראל, כמו הרוב המוחלט של העם הפלסטיני, רוצה בשלום, אז הוא צריך לאמץ את הדרך הזאת ולדחות בשאט-נפש את הדרך של הממשלה ושל הימין ושל הכיבוש ושל ההתנחלויות ושל גדר ההפרדה הגזענית,</w:t>
      </w:r>
      <w:r>
        <w:rPr>
          <w:rFonts w:hint="cs"/>
          <w:rtl/>
        </w:rPr>
        <w:t xml:space="preserve"> של גדר ההפרדה, האפרטהייד.</w:t>
      </w:r>
    </w:p>
    <w:p w14:paraId="5880A05B" w14:textId="77777777" w:rsidR="00000000" w:rsidRDefault="00794C8A">
      <w:pPr>
        <w:pStyle w:val="a"/>
        <w:rPr>
          <w:rFonts w:hint="cs"/>
          <w:rtl/>
        </w:rPr>
      </w:pPr>
    </w:p>
    <w:p w14:paraId="5994B7A5" w14:textId="77777777" w:rsidR="00000000" w:rsidRDefault="00794C8A">
      <w:pPr>
        <w:pStyle w:val="a"/>
        <w:rPr>
          <w:rFonts w:hint="cs"/>
          <w:rtl/>
        </w:rPr>
      </w:pPr>
      <w:r>
        <w:rPr>
          <w:rFonts w:hint="cs"/>
          <w:rtl/>
        </w:rPr>
        <w:t>ולכן, אנחנו צריכים להגיד את האמת לציבור בישראל. הממשלה הזאת והעומד בראשה רואים את התפקיד ההיסטורי שלהם - התפקיד ההיסטורי שלהם הוא לחסל כל אופציה לפתרון מדיני ולטרפד כל אופציה לתהליך שלום. זאת האמת של הממשלה הזאת. לכן אני לא אופט</w:t>
      </w:r>
      <w:r>
        <w:rPr>
          <w:rFonts w:hint="cs"/>
          <w:rtl/>
        </w:rPr>
        <w:t xml:space="preserve">ימי לגבי העתיד. אני אהיה אופטימי לגבי העתיד ברגע שנצליח לזרוק את הממשלה הזאת מבמת ההיסטוריה ונצליח להנחיל את הערכים האלה, את הפתרון ההיסטורי שדיברנו עליו תמיד. </w:t>
      </w:r>
    </w:p>
    <w:p w14:paraId="3956270F" w14:textId="77777777" w:rsidR="00000000" w:rsidRDefault="00794C8A">
      <w:pPr>
        <w:pStyle w:val="a"/>
        <w:rPr>
          <w:rFonts w:hint="cs"/>
          <w:rtl/>
        </w:rPr>
      </w:pPr>
    </w:p>
    <w:p w14:paraId="3925366D" w14:textId="77777777" w:rsidR="00000000" w:rsidRDefault="00794C8A">
      <w:pPr>
        <w:pStyle w:val="a"/>
        <w:rPr>
          <w:rFonts w:hint="cs"/>
          <w:rtl/>
        </w:rPr>
      </w:pPr>
      <w:r>
        <w:rPr>
          <w:rFonts w:hint="cs"/>
          <w:rtl/>
        </w:rPr>
        <w:t>הממשלה הזאת עומדת מול המצוקה שלה בפני דעת הקהל העולמית, אפילו מול קונדוליסה רייס, שבאה ואומרת:</w:t>
      </w:r>
      <w:r>
        <w:rPr>
          <w:rFonts w:hint="cs"/>
          <w:rtl/>
        </w:rPr>
        <w:t xml:space="preserve"> הגדר הזאת היא גדר פושעת, מול בלייר שאומר: אי-אפשר, לא תתחמקו, לא משחרור האסירים ולא מהפסקת בניית הגדר, מול בלייר, אפילו בלייר שבא ואומר: אני לא מקבל את הטענה שלכם להתנפל ולחפש את המפלט במתקפה שלכם על יאסר ערפאת. התביעה המרכזית שצריכה להיות עכשיו למי שרוצה</w:t>
      </w:r>
      <w:r>
        <w:rPr>
          <w:rFonts w:hint="cs"/>
          <w:rtl/>
        </w:rPr>
        <w:t xml:space="preserve"> שלום היא להסיר את המצור מעל היושב-ראש, מעל הנשיא הפלסטיני ערפאת, להסיג את הכוחות הישראליים לגבולות מדינת ישראל ולהפסיק את המערכה האיומה הזאת, מערכת החיסול הממוקד של תהליך השלום ושל התקווה של שני העמים. הממשלה הזאת לא יכולה להוביל לשום מקום. היא יכולה להוב</w:t>
      </w:r>
      <w:r>
        <w:rPr>
          <w:rFonts w:hint="cs"/>
          <w:rtl/>
        </w:rPr>
        <w:t xml:space="preserve">יל כל הזמן להסתובב בשלולית הדם, ואנחנו, שני העמים, רוצים לצאת מהשלולית הזאת. </w:t>
      </w:r>
    </w:p>
    <w:p w14:paraId="63A5D47A" w14:textId="77777777" w:rsidR="00000000" w:rsidRDefault="00794C8A">
      <w:pPr>
        <w:pStyle w:val="a"/>
        <w:rPr>
          <w:rFonts w:hint="cs"/>
          <w:rtl/>
        </w:rPr>
      </w:pPr>
    </w:p>
    <w:p w14:paraId="6BD54733" w14:textId="77777777" w:rsidR="00000000" w:rsidRDefault="00794C8A">
      <w:pPr>
        <w:pStyle w:val="SpeakerCon"/>
        <w:rPr>
          <w:rtl/>
        </w:rPr>
      </w:pPr>
      <w:bookmarkStart w:id="387" w:name="FS000000542T15_07_2003_19_26_45C"/>
      <w:bookmarkEnd w:id="387"/>
      <w:r>
        <w:rPr>
          <w:rtl/>
        </w:rPr>
        <w:t>היו"ר מיכאל נודלמן:</w:t>
      </w:r>
    </w:p>
    <w:p w14:paraId="70196B88" w14:textId="77777777" w:rsidR="00000000" w:rsidRDefault="00794C8A">
      <w:pPr>
        <w:pStyle w:val="a"/>
        <w:rPr>
          <w:rtl/>
        </w:rPr>
      </w:pPr>
    </w:p>
    <w:p w14:paraId="1A3F31ED" w14:textId="77777777" w:rsidR="00000000" w:rsidRDefault="00794C8A">
      <w:pPr>
        <w:pStyle w:val="a"/>
        <w:rPr>
          <w:rFonts w:hint="cs"/>
          <w:rtl/>
        </w:rPr>
      </w:pPr>
      <w:r>
        <w:rPr>
          <w:rFonts w:hint="cs"/>
          <w:rtl/>
        </w:rPr>
        <w:t xml:space="preserve">תודה. חבר הכנסת שאול יהלום - אינו נוכח. חבר הכנסת צבי הנדל, בבקשה. אחריו </w:t>
      </w:r>
      <w:r>
        <w:rPr>
          <w:rtl/>
        </w:rPr>
        <w:t>–</w:t>
      </w:r>
      <w:r>
        <w:rPr>
          <w:rFonts w:hint="cs"/>
          <w:rtl/>
        </w:rPr>
        <w:t xml:space="preserve"> חבר הכנסת נסים זאב. </w:t>
      </w:r>
      <w:bookmarkStart w:id="388" w:name="FS000000412T15_07_2003_19_27_15"/>
      <w:bookmarkEnd w:id="388"/>
    </w:p>
    <w:p w14:paraId="056B0BC5" w14:textId="77777777" w:rsidR="00000000" w:rsidRDefault="00794C8A">
      <w:pPr>
        <w:pStyle w:val="a"/>
        <w:rPr>
          <w:rFonts w:hint="cs"/>
          <w:rtl/>
        </w:rPr>
      </w:pPr>
    </w:p>
    <w:p w14:paraId="76AF40A8" w14:textId="77777777" w:rsidR="00000000" w:rsidRDefault="00794C8A">
      <w:pPr>
        <w:pStyle w:val="Speaker"/>
        <w:rPr>
          <w:rtl/>
        </w:rPr>
      </w:pPr>
      <w:bookmarkStart w:id="389" w:name="FS000000412T15_07_2003_19_27_24C"/>
      <w:bookmarkStart w:id="390" w:name="_Toc46140071"/>
      <w:bookmarkStart w:id="391" w:name="_Toc57365949"/>
      <w:bookmarkEnd w:id="389"/>
      <w:r>
        <w:rPr>
          <w:rtl/>
        </w:rPr>
        <w:t>צבי הנדל (האיחוד הלאומי - ישראל ביתנו):</w:t>
      </w:r>
      <w:bookmarkEnd w:id="390"/>
      <w:bookmarkEnd w:id="391"/>
    </w:p>
    <w:p w14:paraId="3C5060CC" w14:textId="77777777" w:rsidR="00000000" w:rsidRDefault="00794C8A">
      <w:pPr>
        <w:pStyle w:val="a"/>
        <w:rPr>
          <w:rtl/>
        </w:rPr>
      </w:pPr>
    </w:p>
    <w:p w14:paraId="729E3E02" w14:textId="77777777" w:rsidR="00000000" w:rsidRDefault="00794C8A">
      <w:pPr>
        <w:pStyle w:val="a"/>
        <w:rPr>
          <w:rFonts w:hint="cs"/>
          <w:rtl/>
        </w:rPr>
      </w:pPr>
      <w:r>
        <w:rPr>
          <w:rFonts w:hint="cs"/>
          <w:rtl/>
        </w:rPr>
        <w:t xml:space="preserve">ברשות היושב-ראש - </w:t>
      </w:r>
      <w:r>
        <w:rPr>
          <w:rFonts w:hint="cs"/>
          <w:rtl/>
        </w:rPr>
        <w:t xml:space="preserve">סליחה שהפרעתי לך קודם בניהול הישיבה - חברי חברי הכנסת, אני עומד כאן ומקשיב ורואה את החברויות שמתחברות </w:t>
      </w:r>
      <w:r>
        <w:rPr>
          <w:rtl/>
        </w:rPr>
        <w:t>–</w:t>
      </w:r>
      <w:r>
        <w:rPr>
          <w:rFonts w:hint="cs"/>
          <w:rtl/>
        </w:rPr>
        <w:t xml:space="preserve"> עסאם מח'ול וחיים רמון. </w:t>
      </w:r>
    </w:p>
    <w:p w14:paraId="3BBDD301" w14:textId="77777777" w:rsidR="00000000" w:rsidRDefault="00794C8A">
      <w:pPr>
        <w:pStyle w:val="a"/>
        <w:rPr>
          <w:rFonts w:hint="cs"/>
          <w:rtl/>
        </w:rPr>
      </w:pPr>
    </w:p>
    <w:p w14:paraId="7C54A600" w14:textId="77777777" w:rsidR="00000000" w:rsidRDefault="00794C8A">
      <w:pPr>
        <w:pStyle w:val="ac"/>
        <w:rPr>
          <w:rtl/>
        </w:rPr>
      </w:pPr>
      <w:r>
        <w:rPr>
          <w:rFonts w:hint="eastAsia"/>
          <w:rtl/>
        </w:rPr>
        <w:t>חיים</w:t>
      </w:r>
      <w:r>
        <w:rPr>
          <w:rtl/>
        </w:rPr>
        <w:t xml:space="preserve"> רמון (העבודה-מימד):</w:t>
      </w:r>
    </w:p>
    <w:p w14:paraId="567149A1" w14:textId="77777777" w:rsidR="00000000" w:rsidRDefault="00794C8A">
      <w:pPr>
        <w:pStyle w:val="a"/>
        <w:rPr>
          <w:rFonts w:hint="cs"/>
          <w:rtl/>
        </w:rPr>
      </w:pPr>
    </w:p>
    <w:p w14:paraId="53229A9A" w14:textId="77777777" w:rsidR="00000000" w:rsidRDefault="00794C8A">
      <w:pPr>
        <w:pStyle w:val="a"/>
        <w:rPr>
          <w:rFonts w:hint="cs"/>
          <w:rtl/>
        </w:rPr>
      </w:pPr>
      <w:r>
        <w:rPr>
          <w:rFonts w:hint="cs"/>
          <w:rtl/>
        </w:rPr>
        <w:t xml:space="preserve">אתה חבר של אחמד יאסין. אתה ואחמד יאסין. </w:t>
      </w:r>
    </w:p>
    <w:p w14:paraId="7191DC1C" w14:textId="77777777" w:rsidR="00000000" w:rsidRDefault="00794C8A">
      <w:pPr>
        <w:pStyle w:val="a"/>
        <w:rPr>
          <w:rFonts w:hint="cs"/>
          <w:rtl/>
        </w:rPr>
      </w:pPr>
    </w:p>
    <w:p w14:paraId="03B61A08" w14:textId="77777777" w:rsidR="00000000" w:rsidRDefault="00794C8A">
      <w:pPr>
        <w:pStyle w:val="SpeakerCon"/>
        <w:rPr>
          <w:rtl/>
        </w:rPr>
      </w:pPr>
      <w:bookmarkStart w:id="392" w:name="FS000000412T15_07_2003_19_28_37C"/>
      <w:bookmarkEnd w:id="392"/>
      <w:r>
        <w:rPr>
          <w:rtl/>
        </w:rPr>
        <w:t>צבי הנדל (האיחוד הלאומי - ישראל ביתנו):</w:t>
      </w:r>
    </w:p>
    <w:p w14:paraId="7C11621F" w14:textId="77777777" w:rsidR="00000000" w:rsidRDefault="00794C8A">
      <w:pPr>
        <w:pStyle w:val="a"/>
        <w:rPr>
          <w:rtl/>
        </w:rPr>
      </w:pPr>
    </w:p>
    <w:p w14:paraId="41EE2876" w14:textId="77777777" w:rsidR="00000000" w:rsidRDefault="00794C8A">
      <w:pPr>
        <w:pStyle w:val="a"/>
        <w:rPr>
          <w:rFonts w:hint="cs"/>
          <w:rtl/>
        </w:rPr>
      </w:pPr>
      <w:r>
        <w:rPr>
          <w:rFonts w:hint="cs"/>
          <w:rtl/>
        </w:rPr>
        <w:t>איזה חמודים אתם. א</w:t>
      </w:r>
      <w:r>
        <w:rPr>
          <w:rFonts w:hint="cs"/>
          <w:rtl/>
        </w:rPr>
        <w:t xml:space="preserve">וי, איזו רחמנות, איזו רחמנות. </w:t>
      </w:r>
    </w:p>
    <w:p w14:paraId="6893119A" w14:textId="77777777" w:rsidR="00000000" w:rsidRDefault="00794C8A">
      <w:pPr>
        <w:pStyle w:val="a"/>
        <w:rPr>
          <w:rFonts w:hint="cs"/>
          <w:rtl/>
        </w:rPr>
      </w:pPr>
    </w:p>
    <w:p w14:paraId="6D173FDF" w14:textId="77777777" w:rsidR="00000000" w:rsidRDefault="00794C8A">
      <w:pPr>
        <w:pStyle w:val="ac"/>
        <w:rPr>
          <w:rtl/>
        </w:rPr>
      </w:pPr>
      <w:r>
        <w:rPr>
          <w:rFonts w:hint="eastAsia"/>
          <w:rtl/>
        </w:rPr>
        <w:t>חיים</w:t>
      </w:r>
      <w:r>
        <w:rPr>
          <w:rtl/>
        </w:rPr>
        <w:t xml:space="preserve"> רמון (העבודה-מימד):</w:t>
      </w:r>
    </w:p>
    <w:p w14:paraId="2FFA42AD" w14:textId="77777777" w:rsidR="00000000" w:rsidRDefault="00794C8A">
      <w:pPr>
        <w:pStyle w:val="a"/>
        <w:rPr>
          <w:rFonts w:hint="cs"/>
          <w:rtl/>
        </w:rPr>
      </w:pPr>
    </w:p>
    <w:p w14:paraId="2EDCB9A5" w14:textId="77777777" w:rsidR="00000000" w:rsidRDefault="00794C8A">
      <w:pPr>
        <w:pStyle w:val="a"/>
        <w:rPr>
          <w:rFonts w:hint="cs"/>
          <w:rtl/>
        </w:rPr>
      </w:pPr>
      <w:r>
        <w:rPr>
          <w:rFonts w:hint="cs"/>
          <w:rtl/>
        </w:rPr>
        <w:t xml:space="preserve">אתה החבר הכי טוב של אחמד יאסין. אתה ואחמד יאסין. </w:t>
      </w:r>
    </w:p>
    <w:p w14:paraId="64CABDC4" w14:textId="77777777" w:rsidR="00000000" w:rsidRDefault="00794C8A">
      <w:pPr>
        <w:pStyle w:val="a"/>
        <w:rPr>
          <w:rFonts w:hint="cs"/>
          <w:rtl/>
        </w:rPr>
      </w:pPr>
    </w:p>
    <w:p w14:paraId="50DEE557" w14:textId="77777777" w:rsidR="00000000" w:rsidRDefault="00794C8A">
      <w:pPr>
        <w:pStyle w:val="SpeakerCon"/>
        <w:rPr>
          <w:rtl/>
        </w:rPr>
      </w:pPr>
      <w:bookmarkStart w:id="393" w:name="FS000000412T15_07_2003_19_29_34C"/>
      <w:bookmarkEnd w:id="393"/>
      <w:r>
        <w:rPr>
          <w:rtl/>
        </w:rPr>
        <w:t>צבי הנדל (האיחוד הלאומי - ישראל ביתנו):</w:t>
      </w:r>
    </w:p>
    <w:p w14:paraId="12110BFB" w14:textId="77777777" w:rsidR="00000000" w:rsidRDefault="00794C8A">
      <w:pPr>
        <w:pStyle w:val="a"/>
        <w:rPr>
          <w:rtl/>
        </w:rPr>
      </w:pPr>
    </w:p>
    <w:p w14:paraId="330559B3" w14:textId="77777777" w:rsidR="00000000" w:rsidRDefault="00794C8A">
      <w:pPr>
        <w:pStyle w:val="a"/>
        <w:rPr>
          <w:rFonts w:hint="cs"/>
          <w:rtl/>
        </w:rPr>
      </w:pPr>
      <w:r>
        <w:rPr>
          <w:rFonts w:hint="cs"/>
          <w:rtl/>
        </w:rPr>
        <w:t>אוי, חיים רמון, ידידי היקר, כמה פעמים תוכל לעמוד כאן על הבמה ועם כושר הרטוריקה שלך לרמות את העם עוד פעם וע</w:t>
      </w:r>
      <w:r>
        <w:rPr>
          <w:rFonts w:hint="cs"/>
          <w:rtl/>
        </w:rPr>
        <w:t>וד פעם ועוד פעם?</w:t>
      </w:r>
    </w:p>
    <w:p w14:paraId="6F4F06BC" w14:textId="77777777" w:rsidR="00000000" w:rsidRDefault="00794C8A">
      <w:pPr>
        <w:pStyle w:val="a"/>
        <w:rPr>
          <w:rFonts w:hint="cs"/>
          <w:rtl/>
        </w:rPr>
      </w:pPr>
    </w:p>
    <w:p w14:paraId="45C24AEA" w14:textId="77777777" w:rsidR="00000000" w:rsidRDefault="00794C8A">
      <w:pPr>
        <w:pStyle w:val="ac"/>
        <w:rPr>
          <w:rtl/>
        </w:rPr>
      </w:pPr>
      <w:r>
        <w:rPr>
          <w:rFonts w:hint="eastAsia"/>
          <w:rtl/>
        </w:rPr>
        <w:t>חיים</w:t>
      </w:r>
      <w:r>
        <w:rPr>
          <w:rtl/>
        </w:rPr>
        <w:t xml:space="preserve"> רמון (העבודה-מימד):</w:t>
      </w:r>
    </w:p>
    <w:p w14:paraId="49C0CD25" w14:textId="77777777" w:rsidR="00000000" w:rsidRDefault="00794C8A">
      <w:pPr>
        <w:pStyle w:val="a"/>
        <w:rPr>
          <w:rFonts w:hint="cs"/>
          <w:rtl/>
        </w:rPr>
      </w:pPr>
    </w:p>
    <w:p w14:paraId="048AF1FE" w14:textId="77777777" w:rsidR="00000000" w:rsidRDefault="00794C8A">
      <w:pPr>
        <w:pStyle w:val="a"/>
        <w:rPr>
          <w:rFonts w:hint="cs"/>
          <w:rtl/>
        </w:rPr>
      </w:pPr>
      <w:r>
        <w:rPr>
          <w:rFonts w:hint="cs"/>
          <w:rtl/>
        </w:rPr>
        <w:t xml:space="preserve">אתה והוא רוצים אותו דבר. אתה מרמה אותו 35 שנה. </w:t>
      </w:r>
    </w:p>
    <w:p w14:paraId="61723FD0" w14:textId="77777777" w:rsidR="00000000" w:rsidRDefault="00794C8A">
      <w:pPr>
        <w:pStyle w:val="a"/>
        <w:rPr>
          <w:rFonts w:hint="cs"/>
          <w:rtl/>
        </w:rPr>
      </w:pPr>
    </w:p>
    <w:p w14:paraId="770704A5" w14:textId="77777777" w:rsidR="00000000" w:rsidRDefault="00794C8A">
      <w:pPr>
        <w:pStyle w:val="SpeakerCon"/>
        <w:rPr>
          <w:rtl/>
        </w:rPr>
      </w:pPr>
      <w:bookmarkStart w:id="394" w:name="FS000000412T15_07_2003_19_30_56C"/>
      <w:bookmarkEnd w:id="394"/>
      <w:r>
        <w:rPr>
          <w:rtl/>
        </w:rPr>
        <w:t>צבי הנדל (האיחוד הלאומי - ישראל ביתנו):</w:t>
      </w:r>
    </w:p>
    <w:p w14:paraId="634A3855" w14:textId="77777777" w:rsidR="00000000" w:rsidRDefault="00794C8A">
      <w:pPr>
        <w:pStyle w:val="a"/>
        <w:rPr>
          <w:rtl/>
        </w:rPr>
      </w:pPr>
    </w:p>
    <w:p w14:paraId="3160019A" w14:textId="77777777" w:rsidR="00000000" w:rsidRDefault="00794C8A">
      <w:pPr>
        <w:pStyle w:val="a"/>
        <w:rPr>
          <w:rFonts w:hint="cs"/>
          <w:rtl/>
        </w:rPr>
      </w:pPr>
      <w:r>
        <w:rPr>
          <w:rFonts w:hint="cs"/>
          <w:rtl/>
        </w:rPr>
        <w:t xml:space="preserve">אין לך שום יושר אינטלקטואלי מינימלי בשביל להפסיק לרמות את העם. </w:t>
      </w:r>
    </w:p>
    <w:p w14:paraId="4B2A39ED" w14:textId="77777777" w:rsidR="00000000" w:rsidRDefault="00794C8A">
      <w:pPr>
        <w:pStyle w:val="a"/>
        <w:rPr>
          <w:rFonts w:hint="cs"/>
          <w:rtl/>
        </w:rPr>
      </w:pPr>
    </w:p>
    <w:p w14:paraId="2DFD0FCB" w14:textId="77777777" w:rsidR="00000000" w:rsidRDefault="00794C8A">
      <w:pPr>
        <w:pStyle w:val="ac"/>
        <w:rPr>
          <w:rtl/>
        </w:rPr>
      </w:pPr>
      <w:r>
        <w:rPr>
          <w:rFonts w:hint="eastAsia"/>
          <w:rtl/>
        </w:rPr>
        <w:t>חיים</w:t>
      </w:r>
      <w:r>
        <w:rPr>
          <w:rtl/>
        </w:rPr>
        <w:t xml:space="preserve"> רמון (העבודה-מימד):</w:t>
      </w:r>
    </w:p>
    <w:p w14:paraId="6053984A" w14:textId="77777777" w:rsidR="00000000" w:rsidRDefault="00794C8A">
      <w:pPr>
        <w:pStyle w:val="a"/>
        <w:rPr>
          <w:rFonts w:hint="cs"/>
          <w:rtl/>
        </w:rPr>
      </w:pPr>
    </w:p>
    <w:p w14:paraId="02063BE8" w14:textId="77777777" w:rsidR="00000000" w:rsidRDefault="00794C8A">
      <w:pPr>
        <w:pStyle w:val="a"/>
        <w:rPr>
          <w:rFonts w:hint="cs"/>
          <w:rtl/>
        </w:rPr>
      </w:pPr>
      <w:r>
        <w:rPr>
          <w:rFonts w:hint="cs"/>
          <w:rtl/>
        </w:rPr>
        <w:t xml:space="preserve">אתה יושב בתוך ח'אן-יונס. מה יש </w:t>
      </w:r>
      <w:r>
        <w:rPr>
          <w:rFonts w:hint="cs"/>
          <w:rtl/>
        </w:rPr>
        <w:t>לך לחפש בתוך ח'אן-יונס? למה? למה?</w:t>
      </w:r>
    </w:p>
    <w:p w14:paraId="4434F1C6" w14:textId="77777777" w:rsidR="00000000" w:rsidRDefault="00794C8A">
      <w:pPr>
        <w:pStyle w:val="a"/>
        <w:rPr>
          <w:rFonts w:hint="cs"/>
          <w:rtl/>
        </w:rPr>
      </w:pPr>
    </w:p>
    <w:p w14:paraId="3E2BFF24" w14:textId="77777777" w:rsidR="00000000" w:rsidRDefault="00794C8A">
      <w:pPr>
        <w:pStyle w:val="ad"/>
        <w:rPr>
          <w:rtl/>
        </w:rPr>
      </w:pPr>
      <w:r>
        <w:rPr>
          <w:rtl/>
        </w:rPr>
        <w:t>היו"ר מיכאל נודלמן:</w:t>
      </w:r>
    </w:p>
    <w:p w14:paraId="38E7DA20" w14:textId="77777777" w:rsidR="00000000" w:rsidRDefault="00794C8A">
      <w:pPr>
        <w:pStyle w:val="a"/>
        <w:rPr>
          <w:rtl/>
        </w:rPr>
      </w:pPr>
    </w:p>
    <w:p w14:paraId="31A7D37E" w14:textId="77777777" w:rsidR="00000000" w:rsidRDefault="00794C8A">
      <w:pPr>
        <w:pStyle w:val="a"/>
        <w:rPr>
          <w:rFonts w:hint="cs"/>
          <w:rtl/>
        </w:rPr>
      </w:pPr>
      <w:r>
        <w:rPr>
          <w:rFonts w:hint="cs"/>
          <w:rtl/>
        </w:rPr>
        <w:t xml:space="preserve">חבר הכנסת רמון, שמעתי היום, שמעתי היום. מה שאתה אומר עכשיו כבר שמעתי. </w:t>
      </w:r>
    </w:p>
    <w:p w14:paraId="0E6968C3" w14:textId="77777777" w:rsidR="00000000" w:rsidRDefault="00794C8A">
      <w:pPr>
        <w:pStyle w:val="a"/>
        <w:rPr>
          <w:rFonts w:hint="cs"/>
          <w:rtl/>
        </w:rPr>
      </w:pPr>
    </w:p>
    <w:p w14:paraId="7CE4A819" w14:textId="77777777" w:rsidR="00000000" w:rsidRDefault="00794C8A">
      <w:pPr>
        <w:pStyle w:val="ac"/>
        <w:rPr>
          <w:rtl/>
        </w:rPr>
      </w:pPr>
      <w:r>
        <w:rPr>
          <w:rFonts w:hint="eastAsia"/>
          <w:rtl/>
        </w:rPr>
        <w:t>חיים</w:t>
      </w:r>
      <w:r>
        <w:rPr>
          <w:rtl/>
        </w:rPr>
        <w:t xml:space="preserve"> רמון (העבודה-מימד):</w:t>
      </w:r>
    </w:p>
    <w:p w14:paraId="6B11CE2D" w14:textId="77777777" w:rsidR="00000000" w:rsidRDefault="00794C8A">
      <w:pPr>
        <w:pStyle w:val="a"/>
        <w:rPr>
          <w:rFonts w:hint="cs"/>
          <w:rtl/>
        </w:rPr>
      </w:pPr>
    </w:p>
    <w:p w14:paraId="251F815F" w14:textId="77777777" w:rsidR="00000000" w:rsidRDefault="00794C8A">
      <w:pPr>
        <w:pStyle w:val="a"/>
        <w:rPr>
          <w:rFonts w:hint="cs"/>
          <w:rtl/>
        </w:rPr>
      </w:pPr>
      <w:r>
        <w:rPr>
          <w:rFonts w:hint="cs"/>
          <w:rtl/>
        </w:rPr>
        <w:t xml:space="preserve">לא, עכשיו אני רוצה שהוא יענה לי. </w:t>
      </w:r>
    </w:p>
    <w:p w14:paraId="44B2D814" w14:textId="77777777" w:rsidR="00000000" w:rsidRDefault="00794C8A">
      <w:pPr>
        <w:pStyle w:val="a"/>
        <w:rPr>
          <w:rFonts w:hint="cs"/>
          <w:rtl/>
        </w:rPr>
      </w:pPr>
    </w:p>
    <w:p w14:paraId="1C184472" w14:textId="77777777" w:rsidR="00000000" w:rsidRDefault="00794C8A">
      <w:pPr>
        <w:pStyle w:val="SpeakerCon"/>
        <w:rPr>
          <w:rtl/>
        </w:rPr>
      </w:pPr>
      <w:bookmarkStart w:id="395" w:name="FS000000412T15_07_2003_19_32_46C"/>
      <w:bookmarkEnd w:id="395"/>
      <w:r>
        <w:rPr>
          <w:rtl/>
        </w:rPr>
        <w:t>צבי הנדל (האיחוד הלאומי - ישראל ביתנו):</w:t>
      </w:r>
    </w:p>
    <w:p w14:paraId="6A068056" w14:textId="77777777" w:rsidR="00000000" w:rsidRDefault="00794C8A">
      <w:pPr>
        <w:pStyle w:val="a"/>
        <w:rPr>
          <w:rtl/>
        </w:rPr>
      </w:pPr>
    </w:p>
    <w:p w14:paraId="1676428E" w14:textId="77777777" w:rsidR="00000000" w:rsidRDefault="00794C8A">
      <w:pPr>
        <w:pStyle w:val="a"/>
        <w:rPr>
          <w:rFonts w:hint="cs"/>
          <w:rtl/>
        </w:rPr>
      </w:pPr>
      <w:r>
        <w:rPr>
          <w:rFonts w:hint="cs"/>
          <w:rtl/>
        </w:rPr>
        <w:t>קחו למשל את הגדר. יש חילוק</w:t>
      </w:r>
      <w:r>
        <w:rPr>
          <w:rFonts w:hint="cs"/>
          <w:rtl/>
        </w:rPr>
        <w:t>י דעות כאלה ואחרים, אבל עומד פה חיים רמון ואומר: אני לא רוצה גדר פוליטית. תגיד לי, אתה חושב שהעם הזה מטומטם? האם אתה רוצה את הגדר הזאת מסיבות אחרות? אתה לא יודע שבחבל-עזה, שאתה מביא אותה כל הזמן כדוגמה עם הגדר שלה, על פחות מ-40 קילומטר גדר יש אוגדה של צה"ל</w:t>
      </w:r>
      <w:r>
        <w:rPr>
          <w:rFonts w:hint="cs"/>
          <w:rtl/>
        </w:rPr>
        <w:t xml:space="preserve">? </w:t>
      </w:r>
    </w:p>
    <w:p w14:paraId="51E3F6DC" w14:textId="77777777" w:rsidR="00000000" w:rsidRDefault="00794C8A">
      <w:pPr>
        <w:pStyle w:val="a"/>
        <w:rPr>
          <w:rFonts w:hint="cs"/>
          <w:rtl/>
        </w:rPr>
      </w:pPr>
    </w:p>
    <w:p w14:paraId="31823562" w14:textId="77777777" w:rsidR="00000000" w:rsidRDefault="00794C8A">
      <w:pPr>
        <w:pStyle w:val="ac"/>
        <w:rPr>
          <w:rtl/>
        </w:rPr>
      </w:pPr>
      <w:r>
        <w:rPr>
          <w:rFonts w:hint="eastAsia"/>
          <w:rtl/>
        </w:rPr>
        <w:t>חיים</w:t>
      </w:r>
      <w:r>
        <w:rPr>
          <w:rtl/>
        </w:rPr>
        <w:t xml:space="preserve"> רמון (העבודה-מימד):</w:t>
      </w:r>
    </w:p>
    <w:p w14:paraId="6B46B3CF" w14:textId="77777777" w:rsidR="00000000" w:rsidRDefault="00794C8A">
      <w:pPr>
        <w:pStyle w:val="a"/>
        <w:rPr>
          <w:rFonts w:hint="cs"/>
          <w:rtl/>
        </w:rPr>
      </w:pPr>
    </w:p>
    <w:p w14:paraId="126D09C8" w14:textId="77777777" w:rsidR="00000000" w:rsidRDefault="00794C8A">
      <w:pPr>
        <w:pStyle w:val="a"/>
        <w:rPr>
          <w:rFonts w:hint="cs"/>
          <w:rtl/>
        </w:rPr>
      </w:pPr>
      <w:r>
        <w:rPr>
          <w:rFonts w:hint="cs"/>
          <w:rtl/>
        </w:rPr>
        <w:t xml:space="preserve">אוגדה של צה"ל יש כיוון  שאתה יושב שם. אם אתה לא תהיה שם, גדוד לא יהיה שם. </w:t>
      </w:r>
    </w:p>
    <w:p w14:paraId="7C1D019D" w14:textId="77777777" w:rsidR="00000000" w:rsidRDefault="00794C8A">
      <w:pPr>
        <w:pStyle w:val="a"/>
        <w:rPr>
          <w:rFonts w:hint="cs"/>
          <w:rtl/>
        </w:rPr>
      </w:pPr>
    </w:p>
    <w:p w14:paraId="7FD3DA91" w14:textId="77777777" w:rsidR="00000000" w:rsidRDefault="00794C8A">
      <w:pPr>
        <w:pStyle w:val="SpeakerCon"/>
        <w:rPr>
          <w:rtl/>
        </w:rPr>
      </w:pPr>
      <w:bookmarkStart w:id="396" w:name="FS000000412T15_07_2003_19_35_28C"/>
      <w:bookmarkEnd w:id="396"/>
    </w:p>
    <w:p w14:paraId="7D74FAA9" w14:textId="77777777" w:rsidR="00000000" w:rsidRDefault="00794C8A">
      <w:pPr>
        <w:pStyle w:val="SpeakerCon"/>
        <w:rPr>
          <w:rtl/>
        </w:rPr>
      </w:pPr>
      <w:r>
        <w:rPr>
          <w:rtl/>
        </w:rPr>
        <w:t>צבי הנדל (האיחוד הלאומי - ישראל ביתנו):</w:t>
      </w:r>
    </w:p>
    <w:p w14:paraId="0BC12DB1" w14:textId="77777777" w:rsidR="00000000" w:rsidRDefault="00794C8A">
      <w:pPr>
        <w:pStyle w:val="a"/>
        <w:rPr>
          <w:rtl/>
        </w:rPr>
      </w:pPr>
    </w:p>
    <w:p w14:paraId="0D02A25D" w14:textId="77777777" w:rsidR="00000000" w:rsidRDefault="00794C8A">
      <w:pPr>
        <w:pStyle w:val="a"/>
        <w:rPr>
          <w:rFonts w:hint="cs"/>
          <w:rtl/>
        </w:rPr>
      </w:pPr>
      <w:r>
        <w:rPr>
          <w:rFonts w:hint="cs"/>
          <w:rtl/>
        </w:rPr>
        <w:t>אתה יודע שביו"ש יש 400 קילומטר - - - תאמין לי, אני אסביר לך, אני מכיר את זה קצת יותר טוב ממך. אולי תלמד משהו</w:t>
      </w:r>
      <w:r>
        <w:rPr>
          <w:rFonts w:hint="cs"/>
          <w:rtl/>
        </w:rPr>
        <w:t>, תלמד משהו, אולי דקה תשתוק?</w:t>
      </w:r>
    </w:p>
    <w:p w14:paraId="391B9311" w14:textId="77777777" w:rsidR="00000000" w:rsidRDefault="00794C8A">
      <w:pPr>
        <w:pStyle w:val="a"/>
        <w:rPr>
          <w:rFonts w:hint="cs"/>
          <w:rtl/>
        </w:rPr>
      </w:pPr>
    </w:p>
    <w:p w14:paraId="71E5BF60" w14:textId="77777777" w:rsidR="00000000" w:rsidRDefault="00794C8A">
      <w:pPr>
        <w:pStyle w:val="ac"/>
        <w:rPr>
          <w:rtl/>
        </w:rPr>
      </w:pPr>
      <w:r>
        <w:rPr>
          <w:rFonts w:hint="eastAsia"/>
          <w:rtl/>
        </w:rPr>
        <w:t>חיים</w:t>
      </w:r>
      <w:r>
        <w:rPr>
          <w:rtl/>
        </w:rPr>
        <w:t xml:space="preserve"> רמון (העבודה-מימד):</w:t>
      </w:r>
    </w:p>
    <w:p w14:paraId="15EBBBAA" w14:textId="77777777" w:rsidR="00000000" w:rsidRDefault="00794C8A">
      <w:pPr>
        <w:pStyle w:val="a"/>
        <w:rPr>
          <w:rFonts w:hint="cs"/>
          <w:rtl/>
        </w:rPr>
      </w:pPr>
    </w:p>
    <w:p w14:paraId="0F8B30EB" w14:textId="77777777" w:rsidR="00000000" w:rsidRDefault="00794C8A">
      <w:pPr>
        <w:pStyle w:val="a"/>
        <w:rPr>
          <w:rFonts w:hint="cs"/>
          <w:rtl/>
        </w:rPr>
      </w:pPr>
      <w:r>
        <w:rPr>
          <w:rFonts w:hint="cs"/>
          <w:rtl/>
        </w:rPr>
        <w:t xml:space="preserve">תצאו. אוגדה יש כי אתה יושב שם. ברגע שלא תהיו, לא יהיה שם גדוד. </w:t>
      </w:r>
    </w:p>
    <w:p w14:paraId="69E057C6" w14:textId="77777777" w:rsidR="00000000" w:rsidRDefault="00794C8A">
      <w:pPr>
        <w:pStyle w:val="a"/>
        <w:rPr>
          <w:rFonts w:hint="cs"/>
          <w:rtl/>
        </w:rPr>
      </w:pPr>
    </w:p>
    <w:p w14:paraId="5E942DCE" w14:textId="77777777" w:rsidR="00000000" w:rsidRDefault="00794C8A">
      <w:pPr>
        <w:pStyle w:val="ad"/>
        <w:rPr>
          <w:rFonts w:hint="cs"/>
          <w:rtl/>
        </w:rPr>
      </w:pPr>
      <w:r>
        <w:rPr>
          <w:rFonts w:hint="cs"/>
          <w:rtl/>
        </w:rPr>
        <w:t>היו"ר משה כחלון:</w:t>
      </w:r>
    </w:p>
    <w:p w14:paraId="75AE20BC" w14:textId="77777777" w:rsidR="00000000" w:rsidRDefault="00794C8A">
      <w:pPr>
        <w:pStyle w:val="a"/>
        <w:rPr>
          <w:rFonts w:hint="cs"/>
          <w:rtl/>
        </w:rPr>
      </w:pPr>
    </w:p>
    <w:p w14:paraId="342AB187" w14:textId="77777777" w:rsidR="00000000" w:rsidRDefault="00794C8A">
      <w:pPr>
        <w:pStyle w:val="a"/>
        <w:rPr>
          <w:rFonts w:hint="cs"/>
          <w:rtl/>
        </w:rPr>
      </w:pPr>
      <w:r>
        <w:rPr>
          <w:rFonts w:hint="cs"/>
          <w:rtl/>
        </w:rPr>
        <w:t xml:space="preserve">חבר הכנסת רמון, קריאת הביניים נשמעה. </w:t>
      </w:r>
    </w:p>
    <w:p w14:paraId="64E94ACD" w14:textId="77777777" w:rsidR="00000000" w:rsidRDefault="00794C8A">
      <w:pPr>
        <w:pStyle w:val="a"/>
        <w:rPr>
          <w:rFonts w:hint="cs"/>
          <w:rtl/>
        </w:rPr>
      </w:pPr>
    </w:p>
    <w:p w14:paraId="64E7949B" w14:textId="77777777" w:rsidR="00000000" w:rsidRDefault="00794C8A">
      <w:pPr>
        <w:pStyle w:val="ac"/>
        <w:rPr>
          <w:rtl/>
        </w:rPr>
      </w:pPr>
      <w:r>
        <w:rPr>
          <w:rFonts w:hint="eastAsia"/>
          <w:rtl/>
        </w:rPr>
        <w:t>חיים</w:t>
      </w:r>
      <w:r>
        <w:rPr>
          <w:rtl/>
        </w:rPr>
        <w:t xml:space="preserve"> רמון (העבודה-מימד):</w:t>
      </w:r>
    </w:p>
    <w:p w14:paraId="233CDAFF" w14:textId="77777777" w:rsidR="00000000" w:rsidRDefault="00794C8A">
      <w:pPr>
        <w:pStyle w:val="a"/>
        <w:rPr>
          <w:rFonts w:hint="cs"/>
          <w:rtl/>
        </w:rPr>
      </w:pPr>
    </w:p>
    <w:p w14:paraId="70AA368F" w14:textId="77777777" w:rsidR="00000000" w:rsidRDefault="00794C8A">
      <w:pPr>
        <w:pStyle w:val="a"/>
        <w:rPr>
          <w:rFonts w:hint="cs"/>
          <w:rtl/>
        </w:rPr>
      </w:pPr>
      <w:r>
        <w:rPr>
          <w:rFonts w:hint="cs"/>
          <w:rtl/>
        </w:rPr>
        <w:t>לא, הוא חושב שהעם מטומטם והוא לא רוצה שתגן עליו אוגד</w:t>
      </w:r>
      <w:r>
        <w:rPr>
          <w:rFonts w:hint="cs"/>
          <w:rtl/>
        </w:rPr>
        <w:t xml:space="preserve">ה. </w:t>
      </w:r>
    </w:p>
    <w:p w14:paraId="4CFC088E" w14:textId="77777777" w:rsidR="00000000" w:rsidRDefault="00794C8A">
      <w:pPr>
        <w:pStyle w:val="a"/>
        <w:rPr>
          <w:rFonts w:hint="cs"/>
          <w:rtl/>
        </w:rPr>
      </w:pPr>
    </w:p>
    <w:p w14:paraId="7BE10C1E" w14:textId="77777777" w:rsidR="00000000" w:rsidRDefault="00794C8A">
      <w:pPr>
        <w:pStyle w:val="SpeakerCon"/>
        <w:rPr>
          <w:rtl/>
        </w:rPr>
      </w:pPr>
      <w:bookmarkStart w:id="397" w:name="FS000000412T15_07_2003_19_39_14C"/>
      <w:bookmarkEnd w:id="397"/>
      <w:r>
        <w:rPr>
          <w:rtl/>
        </w:rPr>
        <w:t>צבי הנדל (האיחוד הלאומי - ישראל ביתנו):</w:t>
      </w:r>
    </w:p>
    <w:p w14:paraId="039AE79E" w14:textId="77777777" w:rsidR="00000000" w:rsidRDefault="00794C8A">
      <w:pPr>
        <w:pStyle w:val="a"/>
        <w:rPr>
          <w:rtl/>
        </w:rPr>
      </w:pPr>
    </w:p>
    <w:p w14:paraId="68B450AB" w14:textId="77777777" w:rsidR="00000000" w:rsidRDefault="00794C8A">
      <w:pPr>
        <w:pStyle w:val="a"/>
        <w:rPr>
          <w:rFonts w:hint="cs"/>
          <w:rtl/>
        </w:rPr>
      </w:pPr>
      <w:r>
        <w:rPr>
          <w:rFonts w:hint="cs"/>
          <w:rtl/>
        </w:rPr>
        <w:t xml:space="preserve">אני אענה לך. האמן לי שאני אענה לך. </w:t>
      </w:r>
    </w:p>
    <w:p w14:paraId="688799C5" w14:textId="77777777" w:rsidR="00000000" w:rsidRDefault="00794C8A">
      <w:pPr>
        <w:pStyle w:val="a"/>
        <w:rPr>
          <w:rFonts w:hint="cs"/>
          <w:rtl/>
        </w:rPr>
      </w:pPr>
    </w:p>
    <w:p w14:paraId="3522F8C1" w14:textId="77777777" w:rsidR="00000000" w:rsidRDefault="00794C8A">
      <w:pPr>
        <w:pStyle w:val="ac"/>
        <w:rPr>
          <w:rtl/>
        </w:rPr>
      </w:pPr>
      <w:r>
        <w:rPr>
          <w:rFonts w:hint="eastAsia"/>
          <w:rtl/>
        </w:rPr>
        <w:t>שר</w:t>
      </w:r>
      <w:r>
        <w:rPr>
          <w:rtl/>
        </w:rPr>
        <w:t xml:space="preserve"> התעשייה, המסחר והתעסוקה אהוד אולמרט:</w:t>
      </w:r>
    </w:p>
    <w:p w14:paraId="19ADC3F4" w14:textId="77777777" w:rsidR="00000000" w:rsidRDefault="00794C8A">
      <w:pPr>
        <w:pStyle w:val="a"/>
        <w:rPr>
          <w:rFonts w:hint="cs"/>
          <w:rtl/>
        </w:rPr>
      </w:pPr>
    </w:p>
    <w:p w14:paraId="3A433830" w14:textId="77777777" w:rsidR="00000000" w:rsidRDefault="00794C8A">
      <w:pPr>
        <w:pStyle w:val="a"/>
        <w:rPr>
          <w:rFonts w:hint="cs"/>
          <w:rtl/>
        </w:rPr>
      </w:pPr>
      <w:r>
        <w:rPr>
          <w:rFonts w:hint="cs"/>
          <w:rtl/>
        </w:rPr>
        <w:t>מה אתה צועק?</w:t>
      </w:r>
    </w:p>
    <w:p w14:paraId="3FCF6D64" w14:textId="77777777" w:rsidR="00000000" w:rsidRDefault="00794C8A">
      <w:pPr>
        <w:pStyle w:val="a"/>
        <w:rPr>
          <w:rFonts w:hint="cs"/>
          <w:rtl/>
        </w:rPr>
      </w:pPr>
    </w:p>
    <w:p w14:paraId="13A47B02" w14:textId="77777777" w:rsidR="00000000" w:rsidRDefault="00794C8A">
      <w:pPr>
        <w:pStyle w:val="ac"/>
        <w:rPr>
          <w:rtl/>
        </w:rPr>
      </w:pPr>
      <w:r>
        <w:rPr>
          <w:rFonts w:hint="eastAsia"/>
          <w:rtl/>
        </w:rPr>
        <w:t>חיים</w:t>
      </w:r>
      <w:r>
        <w:rPr>
          <w:rtl/>
        </w:rPr>
        <w:t xml:space="preserve"> רמון (העבודה-מימד):</w:t>
      </w:r>
    </w:p>
    <w:p w14:paraId="280FC1DC" w14:textId="77777777" w:rsidR="00000000" w:rsidRDefault="00794C8A">
      <w:pPr>
        <w:pStyle w:val="a"/>
        <w:rPr>
          <w:rFonts w:hint="cs"/>
          <w:rtl/>
        </w:rPr>
      </w:pPr>
    </w:p>
    <w:p w14:paraId="7F8CEF5B" w14:textId="77777777" w:rsidR="00000000" w:rsidRDefault="00794C8A">
      <w:pPr>
        <w:pStyle w:val="a"/>
        <w:rPr>
          <w:rFonts w:hint="cs"/>
          <w:rtl/>
        </w:rPr>
      </w:pPr>
      <w:r>
        <w:rPr>
          <w:rFonts w:hint="cs"/>
          <w:rtl/>
        </w:rPr>
        <w:t xml:space="preserve">ברגע שבאת, אני הולך. </w:t>
      </w:r>
    </w:p>
    <w:p w14:paraId="5CC77F7A" w14:textId="77777777" w:rsidR="00000000" w:rsidRDefault="00794C8A">
      <w:pPr>
        <w:pStyle w:val="a"/>
        <w:rPr>
          <w:rFonts w:hint="cs"/>
          <w:rtl/>
        </w:rPr>
      </w:pPr>
    </w:p>
    <w:p w14:paraId="6C724A41" w14:textId="77777777" w:rsidR="00000000" w:rsidRDefault="00794C8A">
      <w:pPr>
        <w:pStyle w:val="SpeakerCon"/>
        <w:rPr>
          <w:rtl/>
        </w:rPr>
      </w:pPr>
      <w:bookmarkStart w:id="398" w:name="FS000000412T15_07_2003_19_39_55C"/>
      <w:bookmarkEnd w:id="398"/>
      <w:r>
        <w:rPr>
          <w:rtl/>
        </w:rPr>
        <w:t>צבי הנדל (האיחוד הלאומי - ישראל ביתנו):</w:t>
      </w:r>
    </w:p>
    <w:p w14:paraId="77977EC5" w14:textId="77777777" w:rsidR="00000000" w:rsidRDefault="00794C8A">
      <w:pPr>
        <w:pStyle w:val="a"/>
        <w:rPr>
          <w:rtl/>
        </w:rPr>
      </w:pPr>
    </w:p>
    <w:p w14:paraId="09E73FC9" w14:textId="77777777" w:rsidR="00000000" w:rsidRDefault="00794C8A">
      <w:pPr>
        <w:pStyle w:val="a"/>
        <w:rPr>
          <w:rFonts w:hint="cs"/>
          <w:rtl/>
        </w:rPr>
      </w:pPr>
      <w:r>
        <w:rPr>
          <w:rFonts w:hint="cs"/>
          <w:rtl/>
        </w:rPr>
        <w:t>אני רוצה שתישאר פה, אולי תלמ</w:t>
      </w:r>
      <w:r>
        <w:rPr>
          <w:rFonts w:hint="cs"/>
          <w:rtl/>
        </w:rPr>
        <w:t xml:space="preserve">ד משהו. מה אתה חושב? שאם פה ב-40 קילומטר צריך אוגדה, ותיכף נדבר גם על האוגדה, אז שם ביו"ש, כשיש 400 קילומטר, תשים עשר אוגדות? האם עולה על דעתך שהגדר תעזור במשהו, או, לחלופין, אמרת שיהיה שלום </w:t>
      </w:r>
      <w:r>
        <w:rPr>
          <w:rtl/>
        </w:rPr>
        <w:t>–</w:t>
      </w:r>
      <w:r>
        <w:rPr>
          <w:rFonts w:hint="cs"/>
          <w:rtl/>
        </w:rPr>
        <w:t xml:space="preserve"> אם יהיה שלום אחמד טיבי צודק, בשביל מה צריך את הגדרות האלה? יש ש</w:t>
      </w:r>
      <w:r>
        <w:rPr>
          <w:rFonts w:hint="cs"/>
          <w:rtl/>
        </w:rPr>
        <w:t>לום, נתחבק. אם לא יהיה שלום, למה אתה נותן להם להקים מדינת טרור?</w:t>
      </w:r>
    </w:p>
    <w:p w14:paraId="0786AB02" w14:textId="77777777" w:rsidR="00000000" w:rsidRDefault="00794C8A">
      <w:pPr>
        <w:pStyle w:val="a"/>
        <w:rPr>
          <w:rtl/>
        </w:rPr>
      </w:pPr>
    </w:p>
    <w:p w14:paraId="545B2CEA" w14:textId="77777777" w:rsidR="00000000" w:rsidRDefault="00794C8A">
      <w:pPr>
        <w:pStyle w:val="ac"/>
        <w:rPr>
          <w:rtl/>
        </w:rPr>
      </w:pPr>
      <w:r>
        <w:rPr>
          <w:rFonts w:hint="eastAsia"/>
          <w:rtl/>
        </w:rPr>
        <w:t>חיים</w:t>
      </w:r>
      <w:r>
        <w:rPr>
          <w:rtl/>
        </w:rPr>
        <w:t xml:space="preserve"> רמון (העבודה-מימד):</w:t>
      </w:r>
    </w:p>
    <w:p w14:paraId="48D6E7E5" w14:textId="77777777" w:rsidR="00000000" w:rsidRDefault="00794C8A">
      <w:pPr>
        <w:pStyle w:val="a"/>
        <w:rPr>
          <w:rFonts w:hint="cs"/>
          <w:rtl/>
        </w:rPr>
      </w:pPr>
    </w:p>
    <w:p w14:paraId="778B22B1" w14:textId="77777777" w:rsidR="00000000" w:rsidRDefault="00794C8A">
      <w:pPr>
        <w:pStyle w:val="a"/>
        <w:rPr>
          <w:rFonts w:hint="cs"/>
          <w:rtl/>
        </w:rPr>
      </w:pPr>
      <w:r>
        <w:rPr>
          <w:rFonts w:hint="cs"/>
          <w:rtl/>
        </w:rPr>
        <w:t xml:space="preserve">אתה רואה, אני לא כמו אחמד טיבי. אני לא רוצה להיות שם. לא רוצה 3 מיליוני פלסטינים. </w:t>
      </w:r>
    </w:p>
    <w:p w14:paraId="2FBECCB9" w14:textId="77777777" w:rsidR="00000000" w:rsidRDefault="00794C8A">
      <w:pPr>
        <w:pStyle w:val="a"/>
        <w:rPr>
          <w:rFonts w:hint="cs"/>
          <w:rtl/>
        </w:rPr>
      </w:pPr>
    </w:p>
    <w:p w14:paraId="45C0A8C1" w14:textId="77777777" w:rsidR="00000000" w:rsidRDefault="00794C8A">
      <w:pPr>
        <w:pStyle w:val="SpeakerCon"/>
        <w:rPr>
          <w:rtl/>
        </w:rPr>
      </w:pPr>
      <w:bookmarkStart w:id="399" w:name="FS000000412T15_07_2003_19_42_04C"/>
      <w:bookmarkEnd w:id="399"/>
      <w:r>
        <w:rPr>
          <w:rtl/>
        </w:rPr>
        <w:t>צבי הנדל (האיחוד הלאומי - ישראל ביתנו):</w:t>
      </w:r>
    </w:p>
    <w:p w14:paraId="0B16BBE6" w14:textId="77777777" w:rsidR="00000000" w:rsidRDefault="00794C8A">
      <w:pPr>
        <w:pStyle w:val="a"/>
        <w:rPr>
          <w:rtl/>
        </w:rPr>
      </w:pPr>
    </w:p>
    <w:p w14:paraId="02331A7C" w14:textId="77777777" w:rsidR="00000000" w:rsidRDefault="00794C8A">
      <w:pPr>
        <w:pStyle w:val="a"/>
        <w:rPr>
          <w:rFonts w:hint="cs"/>
          <w:rtl/>
        </w:rPr>
      </w:pPr>
      <w:r>
        <w:rPr>
          <w:rFonts w:hint="cs"/>
          <w:rtl/>
        </w:rPr>
        <w:t>למה אתה נותן להם להקים מדינת טרור? בוא נ</w:t>
      </w:r>
      <w:r>
        <w:rPr>
          <w:rFonts w:hint="cs"/>
          <w:rtl/>
        </w:rPr>
        <w:t xml:space="preserve">חזור רגע להתחלה. אתה יודע שאני בחבל-עזה הרבה הרבה הרבה לפני אוסלו, כמעט 30  שנה אני גר שם. אני אומר לך שהיו תקופות בטרם פרוץ השלום, בטרם הבאתם עלינו את אוסלו - - - </w:t>
      </w:r>
    </w:p>
    <w:p w14:paraId="7D8BB5CC" w14:textId="77777777" w:rsidR="00000000" w:rsidRDefault="00794C8A">
      <w:pPr>
        <w:pStyle w:val="a"/>
        <w:rPr>
          <w:rFonts w:hint="cs"/>
          <w:rtl/>
        </w:rPr>
      </w:pPr>
    </w:p>
    <w:p w14:paraId="73CA6080" w14:textId="77777777" w:rsidR="00000000" w:rsidRDefault="00794C8A">
      <w:pPr>
        <w:pStyle w:val="ac"/>
        <w:rPr>
          <w:rtl/>
        </w:rPr>
      </w:pPr>
      <w:r>
        <w:rPr>
          <w:rFonts w:hint="eastAsia"/>
          <w:rtl/>
        </w:rPr>
        <w:t>חיים</w:t>
      </w:r>
      <w:r>
        <w:rPr>
          <w:rtl/>
        </w:rPr>
        <w:t xml:space="preserve"> רמון (העבודה-מימד):</w:t>
      </w:r>
    </w:p>
    <w:p w14:paraId="35E4F5FA" w14:textId="77777777" w:rsidR="00000000" w:rsidRDefault="00794C8A">
      <w:pPr>
        <w:pStyle w:val="a"/>
        <w:rPr>
          <w:rFonts w:hint="cs"/>
          <w:rtl/>
        </w:rPr>
      </w:pPr>
    </w:p>
    <w:p w14:paraId="2BBD4BD1" w14:textId="77777777" w:rsidR="00000000" w:rsidRDefault="00794C8A">
      <w:pPr>
        <w:pStyle w:val="a"/>
        <w:rPr>
          <w:rFonts w:hint="cs"/>
          <w:rtl/>
        </w:rPr>
      </w:pPr>
      <w:r>
        <w:rPr>
          <w:rFonts w:hint="cs"/>
          <w:rtl/>
        </w:rPr>
        <w:t>מתי? באינתיפאדה הראשונה? ב-1987?</w:t>
      </w:r>
    </w:p>
    <w:p w14:paraId="18125C28" w14:textId="77777777" w:rsidR="00000000" w:rsidRDefault="00794C8A">
      <w:pPr>
        <w:pStyle w:val="a"/>
        <w:rPr>
          <w:rFonts w:hint="cs"/>
          <w:rtl/>
        </w:rPr>
      </w:pPr>
    </w:p>
    <w:p w14:paraId="13662C19" w14:textId="77777777" w:rsidR="00000000" w:rsidRDefault="00794C8A">
      <w:pPr>
        <w:pStyle w:val="SpeakerCon"/>
        <w:rPr>
          <w:rtl/>
        </w:rPr>
      </w:pPr>
      <w:bookmarkStart w:id="400" w:name="FS000000412T15_07_2003_19_43_12C"/>
      <w:bookmarkEnd w:id="400"/>
      <w:r>
        <w:rPr>
          <w:rtl/>
        </w:rPr>
        <w:t>צבי הנדל (האיחוד הלאומי - ישרא</w:t>
      </w:r>
      <w:r>
        <w:rPr>
          <w:rtl/>
        </w:rPr>
        <w:t>ל ביתנו):</w:t>
      </w:r>
    </w:p>
    <w:p w14:paraId="51B66C16" w14:textId="77777777" w:rsidR="00000000" w:rsidRDefault="00794C8A">
      <w:pPr>
        <w:pStyle w:val="a"/>
        <w:rPr>
          <w:rtl/>
        </w:rPr>
      </w:pPr>
    </w:p>
    <w:p w14:paraId="5E5D59E3" w14:textId="77777777" w:rsidR="00000000" w:rsidRDefault="00794C8A">
      <w:pPr>
        <w:pStyle w:val="a"/>
        <w:rPr>
          <w:rFonts w:hint="cs"/>
          <w:rtl/>
        </w:rPr>
      </w:pPr>
      <w:r>
        <w:rPr>
          <w:rFonts w:hint="cs"/>
          <w:rtl/>
        </w:rPr>
        <w:t>אתה יודע שהיו לנו שם אולי גדוד או שניים על כל חבל-עזה?</w:t>
      </w:r>
    </w:p>
    <w:p w14:paraId="3E4E47C2" w14:textId="77777777" w:rsidR="00000000" w:rsidRDefault="00794C8A">
      <w:pPr>
        <w:pStyle w:val="a"/>
        <w:rPr>
          <w:rFonts w:hint="cs"/>
          <w:rtl/>
        </w:rPr>
      </w:pPr>
    </w:p>
    <w:p w14:paraId="5C23C5B3" w14:textId="77777777" w:rsidR="00000000" w:rsidRDefault="00794C8A">
      <w:pPr>
        <w:pStyle w:val="ac"/>
        <w:rPr>
          <w:rtl/>
        </w:rPr>
      </w:pPr>
      <w:r>
        <w:rPr>
          <w:rFonts w:hint="eastAsia"/>
          <w:rtl/>
        </w:rPr>
        <w:t>חיים</w:t>
      </w:r>
      <w:r>
        <w:rPr>
          <w:rtl/>
        </w:rPr>
        <w:t xml:space="preserve"> רמון (העבודה-מימד):</w:t>
      </w:r>
    </w:p>
    <w:p w14:paraId="63645744" w14:textId="77777777" w:rsidR="00000000" w:rsidRDefault="00794C8A">
      <w:pPr>
        <w:pStyle w:val="a"/>
        <w:rPr>
          <w:rFonts w:hint="cs"/>
          <w:rtl/>
        </w:rPr>
      </w:pPr>
    </w:p>
    <w:p w14:paraId="1B74B37B" w14:textId="77777777" w:rsidR="00000000" w:rsidRDefault="00794C8A">
      <w:pPr>
        <w:pStyle w:val="a"/>
        <w:rPr>
          <w:rFonts w:hint="cs"/>
          <w:rtl/>
        </w:rPr>
      </w:pPr>
      <w:r>
        <w:rPr>
          <w:rFonts w:hint="cs"/>
          <w:rtl/>
        </w:rPr>
        <w:t>ב-1987? ב-1992? עד אוסלו שהיתה לך אינתיפאדה?</w:t>
      </w:r>
    </w:p>
    <w:p w14:paraId="67163F1C" w14:textId="77777777" w:rsidR="00000000" w:rsidRDefault="00794C8A">
      <w:pPr>
        <w:pStyle w:val="a"/>
        <w:rPr>
          <w:rFonts w:hint="cs"/>
          <w:rtl/>
        </w:rPr>
      </w:pPr>
    </w:p>
    <w:p w14:paraId="5B8015AC" w14:textId="77777777" w:rsidR="00000000" w:rsidRDefault="00794C8A">
      <w:pPr>
        <w:pStyle w:val="ad"/>
        <w:rPr>
          <w:rFonts w:hint="cs"/>
          <w:rtl/>
        </w:rPr>
      </w:pPr>
      <w:r>
        <w:rPr>
          <w:rFonts w:hint="cs"/>
          <w:rtl/>
        </w:rPr>
        <w:t>היו"ר משה כחלון:</w:t>
      </w:r>
    </w:p>
    <w:p w14:paraId="5BCC5507" w14:textId="77777777" w:rsidR="00000000" w:rsidRDefault="00794C8A">
      <w:pPr>
        <w:pStyle w:val="a"/>
        <w:rPr>
          <w:rFonts w:hint="cs"/>
          <w:rtl/>
        </w:rPr>
      </w:pPr>
    </w:p>
    <w:p w14:paraId="48E6DCD0" w14:textId="77777777" w:rsidR="00000000" w:rsidRDefault="00794C8A">
      <w:pPr>
        <w:pStyle w:val="a"/>
        <w:rPr>
          <w:rFonts w:hint="cs"/>
          <w:rtl/>
        </w:rPr>
      </w:pPr>
      <w:r>
        <w:rPr>
          <w:rFonts w:hint="cs"/>
          <w:rtl/>
        </w:rPr>
        <w:t xml:space="preserve">חבר הכנסת רמון, בבקשה להפסיק. </w:t>
      </w:r>
    </w:p>
    <w:p w14:paraId="5BB1E749" w14:textId="77777777" w:rsidR="00000000" w:rsidRDefault="00794C8A">
      <w:pPr>
        <w:pStyle w:val="a"/>
        <w:rPr>
          <w:rFonts w:hint="cs"/>
          <w:rtl/>
        </w:rPr>
      </w:pPr>
    </w:p>
    <w:p w14:paraId="5302BF8C" w14:textId="77777777" w:rsidR="00000000" w:rsidRDefault="00794C8A">
      <w:pPr>
        <w:pStyle w:val="ac"/>
        <w:rPr>
          <w:rtl/>
        </w:rPr>
      </w:pPr>
      <w:r>
        <w:rPr>
          <w:rFonts w:hint="eastAsia"/>
          <w:rtl/>
        </w:rPr>
        <w:t>חיים</w:t>
      </w:r>
      <w:r>
        <w:rPr>
          <w:rtl/>
        </w:rPr>
        <w:t xml:space="preserve"> רמון (העבודה-מימד):</w:t>
      </w:r>
    </w:p>
    <w:p w14:paraId="2B7B4A82" w14:textId="77777777" w:rsidR="00000000" w:rsidRDefault="00794C8A">
      <w:pPr>
        <w:pStyle w:val="a"/>
        <w:rPr>
          <w:rFonts w:hint="cs"/>
          <w:rtl/>
        </w:rPr>
      </w:pPr>
    </w:p>
    <w:p w14:paraId="33E61F3D" w14:textId="77777777" w:rsidR="00000000" w:rsidRDefault="00794C8A">
      <w:pPr>
        <w:pStyle w:val="a"/>
        <w:rPr>
          <w:rFonts w:hint="cs"/>
          <w:rtl/>
        </w:rPr>
      </w:pPr>
      <w:r>
        <w:rPr>
          <w:rFonts w:hint="cs"/>
          <w:rtl/>
        </w:rPr>
        <w:t xml:space="preserve">אני רוצה ללמד אותו. </w:t>
      </w:r>
    </w:p>
    <w:p w14:paraId="1E4941FA" w14:textId="77777777" w:rsidR="00000000" w:rsidRDefault="00794C8A">
      <w:pPr>
        <w:pStyle w:val="a"/>
        <w:rPr>
          <w:rFonts w:hint="cs"/>
          <w:rtl/>
        </w:rPr>
      </w:pPr>
    </w:p>
    <w:p w14:paraId="7B74CCFD" w14:textId="77777777" w:rsidR="00000000" w:rsidRDefault="00794C8A">
      <w:pPr>
        <w:pStyle w:val="ad"/>
        <w:rPr>
          <w:rFonts w:hint="cs"/>
          <w:rtl/>
        </w:rPr>
      </w:pPr>
      <w:r>
        <w:rPr>
          <w:rFonts w:hint="cs"/>
          <w:rtl/>
        </w:rPr>
        <w:t>היו</w:t>
      </w:r>
      <w:r>
        <w:rPr>
          <w:rtl/>
        </w:rPr>
        <w:t>"</w:t>
      </w:r>
      <w:r>
        <w:rPr>
          <w:rFonts w:hint="cs"/>
          <w:rtl/>
        </w:rPr>
        <w:t>ר משה כחלון:</w:t>
      </w:r>
    </w:p>
    <w:p w14:paraId="4AE8F674" w14:textId="77777777" w:rsidR="00000000" w:rsidRDefault="00794C8A">
      <w:pPr>
        <w:pStyle w:val="a"/>
        <w:rPr>
          <w:rFonts w:hint="cs"/>
          <w:rtl/>
        </w:rPr>
      </w:pPr>
    </w:p>
    <w:p w14:paraId="66439362" w14:textId="77777777" w:rsidR="00000000" w:rsidRDefault="00794C8A">
      <w:pPr>
        <w:pStyle w:val="a"/>
        <w:rPr>
          <w:rFonts w:hint="cs"/>
          <w:rtl/>
        </w:rPr>
      </w:pPr>
      <w:r>
        <w:rPr>
          <w:rFonts w:hint="cs"/>
          <w:rtl/>
        </w:rPr>
        <w:t>ת</w:t>
      </w:r>
      <w:r>
        <w:rPr>
          <w:rFonts w:hint="cs"/>
          <w:rtl/>
        </w:rPr>
        <w:t xml:space="preserve">אפשר לו לסיים. בבקשה, סגן השר הנדל. </w:t>
      </w:r>
    </w:p>
    <w:p w14:paraId="497A0F3C" w14:textId="77777777" w:rsidR="00000000" w:rsidRDefault="00794C8A">
      <w:pPr>
        <w:pStyle w:val="a"/>
        <w:rPr>
          <w:rFonts w:hint="cs"/>
          <w:rtl/>
        </w:rPr>
      </w:pPr>
    </w:p>
    <w:p w14:paraId="6AA75B91" w14:textId="77777777" w:rsidR="00000000" w:rsidRDefault="00794C8A">
      <w:pPr>
        <w:pStyle w:val="ac"/>
        <w:rPr>
          <w:rtl/>
        </w:rPr>
      </w:pPr>
      <w:r>
        <w:rPr>
          <w:rFonts w:hint="eastAsia"/>
          <w:rtl/>
        </w:rPr>
        <w:t>חיים</w:t>
      </w:r>
      <w:r>
        <w:rPr>
          <w:rtl/>
        </w:rPr>
        <w:t xml:space="preserve"> רמון (העבודה-מימד):</w:t>
      </w:r>
    </w:p>
    <w:p w14:paraId="3170C3A9" w14:textId="77777777" w:rsidR="00000000" w:rsidRDefault="00794C8A">
      <w:pPr>
        <w:pStyle w:val="a"/>
        <w:rPr>
          <w:rFonts w:hint="cs"/>
          <w:rtl/>
        </w:rPr>
      </w:pPr>
    </w:p>
    <w:p w14:paraId="4E0EF925" w14:textId="77777777" w:rsidR="00000000" w:rsidRDefault="00794C8A">
      <w:pPr>
        <w:pStyle w:val="a"/>
        <w:rPr>
          <w:rFonts w:hint="cs"/>
          <w:rtl/>
        </w:rPr>
      </w:pPr>
      <w:r>
        <w:rPr>
          <w:rFonts w:hint="cs"/>
          <w:rtl/>
        </w:rPr>
        <w:t xml:space="preserve">אדוני היושב-ראש, הוא באמת לא התחיל. </w:t>
      </w:r>
    </w:p>
    <w:p w14:paraId="2F78D69C" w14:textId="77777777" w:rsidR="00000000" w:rsidRDefault="00794C8A">
      <w:pPr>
        <w:pStyle w:val="a"/>
        <w:rPr>
          <w:rFonts w:hint="cs"/>
          <w:rtl/>
        </w:rPr>
      </w:pPr>
    </w:p>
    <w:p w14:paraId="49CDF42A" w14:textId="77777777" w:rsidR="00000000" w:rsidRDefault="00794C8A">
      <w:pPr>
        <w:pStyle w:val="ad"/>
        <w:rPr>
          <w:rFonts w:hint="cs"/>
          <w:rtl/>
        </w:rPr>
      </w:pPr>
      <w:r>
        <w:rPr>
          <w:rFonts w:hint="cs"/>
          <w:rtl/>
        </w:rPr>
        <w:t>היו</w:t>
      </w:r>
      <w:r>
        <w:rPr>
          <w:rtl/>
        </w:rPr>
        <w:t>"</w:t>
      </w:r>
      <w:r>
        <w:rPr>
          <w:rFonts w:hint="cs"/>
          <w:rtl/>
        </w:rPr>
        <w:t>ר משה כחלון:</w:t>
      </w:r>
    </w:p>
    <w:p w14:paraId="7D1CD2C2" w14:textId="77777777" w:rsidR="00000000" w:rsidRDefault="00794C8A">
      <w:pPr>
        <w:pStyle w:val="a"/>
        <w:rPr>
          <w:rFonts w:hint="cs"/>
          <w:rtl/>
        </w:rPr>
      </w:pPr>
    </w:p>
    <w:p w14:paraId="55CE6512" w14:textId="77777777" w:rsidR="00000000" w:rsidRDefault="00794C8A">
      <w:pPr>
        <w:pStyle w:val="a"/>
        <w:rPr>
          <w:rFonts w:hint="cs"/>
          <w:rtl/>
        </w:rPr>
      </w:pPr>
      <w:r>
        <w:rPr>
          <w:rFonts w:hint="cs"/>
          <w:rtl/>
        </w:rPr>
        <w:t xml:space="preserve">אני יודע, אני יודע. דרך אגב, הוא גם הזמין אותך להישאר באולם. </w:t>
      </w:r>
    </w:p>
    <w:p w14:paraId="6A084279" w14:textId="77777777" w:rsidR="00000000" w:rsidRDefault="00794C8A">
      <w:pPr>
        <w:pStyle w:val="a"/>
        <w:rPr>
          <w:rFonts w:hint="cs"/>
          <w:rtl/>
        </w:rPr>
      </w:pPr>
    </w:p>
    <w:p w14:paraId="59EAFB1D" w14:textId="77777777" w:rsidR="00000000" w:rsidRDefault="00794C8A">
      <w:pPr>
        <w:pStyle w:val="ac"/>
        <w:rPr>
          <w:rtl/>
        </w:rPr>
      </w:pPr>
      <w:r>
        <w:rPr>
          <w:rFonts w:hint="eastAsia"/>
          <w:rtl/>
        </w:rPr>
        <w:t>חיים</w:t>
      </w:r>
      <w:r>
        <w:rPr>
          <w:rtl/>
        </w:rPr>
        <w:t xml:space="preserve"> רמון (העבודה-מימד):</w:t>
      </w:r>
    </w:p>
    <w:p w14:paraId="26B07B9A" w14:textId="77777777" w:rsidR="00000000" w:rsidRDefault="00794C8A">
      <w:pPr>
        <w:pStyle w:val="a"/>
        <w:rPr>
          <w:rFonts w:hint="cs"/>
          <w:rtl/>
        </w:rPr>
      </w:pPr>
    </w:p>
    <w:p w14:paraId="5B828448" w14:textId="77777777" w:rsidR="00000000" w:rsidRDefault="00794C8A">
      <w:pPr>
        <w:pStyle w:val="a"/>
        <w:rPr>
          <w:rFonts w:hint="cs"/>
          <w:rtl/>
        </w:rPr>
      </w:pPr>
      <w:r>
        <w:rPr>
          <w:rFonts w:hint="cs"/>
          <w:rtl/>
        </w:rPr>
        <w:t xml:space="preserve">רציתי לצאת כדי שהוא יסיים. </w:t>
      </w:r>
    </w:p>
    <w:p w14:paraId="3919A6FB" w14:textId="77777777" w:rsidR="00000000" w:rsidRDefault="00794C8A">
      <w:pPr>
        <w:pStyle w:val="a"/>
        <w:rPr>
          <w:rFonts w:hint="cs"/>
          <w:rtl/>
        </w:rPr>
      </w:pPr>
    </w:p>
    <w:p w14:paraId="2827C972" w14:textId="77777777" w:rsidR="00000000" w:rsidRDefault="00794C8A">
      <w:pPr>
        <w:pStyle w:val="SpeakerCon"/>
        <w:rPr>
          <w:rtl/>
        </w:rPr>
      </w:pPr>
      <w:bookmarkStart w:id="401" w:name="FS000000412T15_07_2003_19_46_31C"/>
      <w:bookmarkEnd w:id="401"/>
      <w:r>
        <w:rPr>
          <w:rtl/>
        </w:rPr>
        <w:t>צבי הנדל (האיחוד ה</w:t>
      </w:r>
      <w:r>
        <w:rPr>
          <w:rtl/>
        </w:rPr>
        <w:t>לאומי - ישראל ביתנו):</w:t>
      </w:r>
    </w:p>
    <w:p w14:paraId="1967E139" w14:textId="77777777" w:rsidR="00000000" w:rsidRDefault="00794C8A">
      <w:pPr>
        <w:pStyle w:val="a"/>
        <w:rPr>
          <w:rtl/>
        </w:rPr>
      </w:pPr>
    </w:p>
    <w:p w14:paraId="41381422" w14:textId="77777777" w:rsidR="00000000" w:rsidRDefault="00794C8A">
      <w:pPr>
        <w:pStyle w:val="a"/>
        <w:rPr>
          <w:rFonts w:hint="cs"/>
          <w:rtl/>
        </w:rPr>
      </w:pPr>
      <w:r>
        <w:rPr>
          <w:rFonts w:hint="cs"/>
          <w:rtl/>
        </w:rPr>
        <w:t xml:space="preserve">אני רוצה שתלמד קצת. אני רוצה שתדע שמאז פרוץ אוסלו, לא לפני זה, רק מאז פרוץ אוסלו, יש שם אוגדה. לכן, שקצת בושה תהיה לכם. איך אתה לא מסוגל להודות במקצת מהטעות? הרי המצב הכלכלי הוא בגלל מלחמת אוסלו. בכל המצב של ההרוגים אתם אומרים: אריק </w:t>
      </w:r>
      <w:r>
        <w:rPr>
          <w:rFonts w:hint="cs"/>
          <w:rtl/>
        </w:rPr>
        <w:t xml:space="preserve">שרון למד אחרי 800 הרוגים. ריבונו של עולם, מי הביא עלינו את האסון הזה? מי הביא הנה את הרוצחים, שגרמו לרצח הזה? </w:t>
      </w:r>
    </w:p>
    <w:p w14:paraId="1F6940AF" w14:textId="77777777" w:rsidR="00000000" w:rsidRDefault="00794C8A">
      <w:pPr>
        <w:pStyle w:val="a"/>
        <w:rPr>
          <w:rFonts w:hint="cs"/>
          <w:rtl/>
        </w:rPr>
      </w:pPr>
    </w:p>
    <w:p w14:paraId="23E3355E" w14:textId="77777777" w:rsidR="00000000" w:rsidRDefault="00794C8A">
      <w:pPr>
        <w:pStyle w:val="ac"/>
        <w:rPr>
          <w:rtl/>
        </w:rPr>
      </w:pPr>
      <w:r>
        <w:rPr>
          <w:rFonts w:hint="eastAsia"/>
          <w:rtl/>
        </w:rPr>
        <w:t>רן</w:t>
      </w:r>
      <w:r>
        <w:rPr>
          <w:rtl/>
        </w:rPr>
        <w:t xml:space="preserve"> כהן (מרצ):</w:t>
      </w:r>
    </w:p>
    <w:p w14:paraId="5E832F0A" w14:textId="77777777" w:rsidR="00000000" w:rsidRDefault="00794C8A">
      <w:pPr>
        <w:pStyle w:val="a"/>
        <w:rPr>
          <w:rFonts w:hint="cs"/>
          <w:rtl/>
        </w:rPr>
      </w:pPr>
    </w:p>
    <w:p w14:paraId="69B06EF1" w14:textId="77777777" w:rsidR="00000000" w:rsidRDefault="00794C8A">
      <w:pPr>
        <w:pStyle w:val="a"/>
        <w:rPr>
          <w:rFonts w:hint="cs"/>
          <w:rtl/>
        </w:rPr>
      </w:pPr>
      <w:r>
        <w:rPr>
          <w:rFonts w:hint="cs"/>
          <w:rtl/>
        </w:rPr>
        <w:t>עוד כמה שנים הטיעון הזה יימשך?</w:t>
      </w:r>
    </w:p>
    <w:p w14:paraId="309D0B5D" w14:textId="77777777" w:rsidR="00000000" w:rsidRDefault="00794C8A">
      <w:pPr>
        <w:pStyle w:val="a"/>
        <w:rPr>
          <w:rFonts w:hint="cs"/>
          <w:rtl/>
        </w:rPr>
      </w:pPr>
    </w:p>
    <w:p w14:paraId="13C9B346" w14:textId="77777777" w:rsidR="00000000" w:rsidRDefault="00794C8A">
      <w:pPr>
        <w:pStyle w:val="SpeakerCon"/>
        <w:rPr>
          <w:rtl/>
        </w:rPr>
      </w:pPr>
      <w:bookmarkStart w:id="402" w:name="FS000000412T15_07_2003_19_48_05C"/>
      <w:bookmarkEnd w:id="402"/>
      <w:r>
        <w:rPr>
          <w:rtl/>
        </w:rPr>
        <w:t>צבי הנדל (האיחוד הלאומי - ישראל ביתנו):</w:t>
      </w:r>
    </w:p>
    <w:p w14:paraId="3BEF38A8" w14:textId="77777777" w:rsidR="00000000" w:rsidRDefault="00794C8A">
      <w:pPr>
        <w:pStyle w:val="a"/>
        <w:rPr>
          <w:rtl/>
        </w:rPr>
      </w:pPr>
    </w:p>
    <w:p w14:paraId="635D4FA8" w14:textId="77777777" w:rsidR="00000000" w:rsidRDefault="00794C8A">
      <w:pPr>
        <w:pStyle w:val="a"/>
        <w:rPr>
          <w:rFonts w:hint="cs"/>
          <w:rtl/>
        </w:rPr>
      </w:pPr>
      <w:r>
        <w:rPr>
          <w:rFonts w:hint="cs"/>
          <w:rtl/>
        </w:rPr>
        <w:t>תאמין לי, זה הטיעון האמיתי. ביום שאתה תתחיל לדבר עם חברי</w:t>
      </w:r>
      <w:r>
        <w:rPr>
          <w:rFonts w:hint="cs"/>
          <w:rtl/>
        </w:rPr>
        <w:t>ך אמת ותגיד: אנחנו היינו פושעים כי אנחנו ידענו ששמעון פרס מקבל מיליונים של דולרים - - -</w:t>
      </w:r>
    </w:p>
    <w:p w14:paraId="0DC5DCF1" w14:textId="77777777" w:rsidR="00000000" w:rsidRDefault="00794C8A">
      <w:pPr>
        <w:pStyle w:val="a"/>
        <w:rPr>
          <w:rFonts w:hint="cs"/>
          <w:rtl/>
        </w:rPr>
      </w:pPr>
    </w:p>
    <w:p w14:paraId="7AB9B528" w14:textId="77777777" w:rsidR="00000000" w:rsidRDefault="00794C8A">
      <w:pPr>
        <w:pStyle w:val="ac"/>
        <w:rPr>
          <w:rtl/>
        </w:rPr>
      </w:pPr>
      <w:r>
        <w:rPr>
          <w:rFonts w:hint="eastAsia"/>
          <w:rtl/>
        </w:rPr>
        <w:t>רן</w:t>
      </w:r>
      <w:r>
        <w:rPr>
          <w:rtl/>
        </w:rPr>
        <w:t xml:space="preserve"> כהן (מרצ):</w:t>
      </w:r>
    </w:p>
    <w:p w14:paraId="4167B4CB" w14:textId="77777777" w:rsidR="00000000" w:rsidRDefault="00794C8A">
      <w:pPr>
        <w:pStyle w:val="a"/>
        <w:rPr>
          <w:rFonts w:hint="cs"/>
          <w:rtl/>
        </w:rPr>
      </w:pPr>
    </w:p>
    <w:p w14:paraId="428FB3ED" w14:textId="77777777" w:rsidR="00000000" w:rsidRDefault="00794C8A">
      <w:pPr>
        <w:pStyle w:val="a"/>
        <w:rPr>
          <w:rFonts w:hint="cs"/>
          <w:rtl/>
        </w:rPr>
      </w:pPr>
      <w:r>
        <w:rPr>
          <w:rFonts w:hint="cs"/>
          <w:rtl/>
        </w:rPr>
        <w:t xml:space="preserve">לא, אתם הייתם פושעים. אם אתה מדבר על פושעים, אתם הייתם פושעים. הלכתם לשטחים, סיבכתם אותנו שם והוצאתם מיליארדים. </w:t>
      </w:r>
    </w:p>
    <w:p w14:paraId="1DF65F52" w14:textId="77777777" w:rsidR="00000000" w:rsidRDefault="00794C8A">
      <w:pPr>
        <w:pStyle w:val="a"/>
        <w:rPr>
          <w:rFonts w:hint="cs"/>
          <w:rtl/>
        </w:rPr>
      </w:pPr>
    </w:p>
    <w:p w14:paraId="0FB38690" w14:textId="77777777" w:rsidR="00000000" w:rsidRDefault="00794C8A">
      <w:pPr>
        <w:pStyle w:val="SpeakerCon"/>
        <w:rPr>
          <w:rtl/>
        </w:rPr>
      </w:pPr>
      <w:bookmarkStart w:id="403" w:name="FS000000412T15_07_2003_19_49_20C"/>
      <w:bookmarkEnd w:id="403"/>
      <w:r>
        <w:rPr>
          <w:rtl/>
        </w:rPr>
        <w:t>צבי הנדל (האיחוד הלאומי - ישראל ביתנו)</w:t>
      </w:r>
      <w:r>
        <w:rPr>
          <w:rtl/>
        </w:rPr>
        <w:t>:</w:t>
      </w:r>
    </w:p>
    <w:p w14:paraId="753DF782" w14:textId="77777777" w:rsidR="00000000" w:rsidRDefault="00794C8A">
      <w:pPr>
        <w:pStyle w:val="a"/>
        <w:rPr>
          <w:rtl/>
        </w:rPr>
      </w:pPr>
    </w:p>
    <w:p w14:paraId="654D3514" w14:textId="77777777" w:rsidR="00000000" w:rsidRDefault="00794C8A">
      <w:pPr>
        <w:pStyle w:val="a"/>
        <w:rPr>
          <w:rFonts w:hint="cs"/>
          <w:rtl/>
        </w:rPr>
      </w:pPr>
      <w:r>
        <w:rPr>
          <w:rFonts w:hint="cs"/>
          <w:rtl/>
        </w:rPr>
        <w:t>- - - שמעון פרס מקבל מיליונים של דולרים למרכז פרס לשלום. מאחר ששמעון פרס קיבל מהאירופים מיליונים של דולרים ל"מרכז פרס לשלום", התחיל תהליך אוסלו. אני את זה רוצה לחקור. למה אתם קופצים? מה אתם מוטרדים? אתם יודעים את האמת, כל לידתה של אוסלו היא בפשיעה, ולכן</w:t>
      </w:r>
      <w:r>
        <w:rPr>
          <w:rFonts w:hint="cs"/>
          <w:rtl/>
        </w:rPr>
        <w:t xml:space="preserve"> אתם לא רוצים ועדת חקירה, ובזה אני מבין אתכם. אבל יגיע הרגע, תקום ועדת חקירה, כל הפושעים האלה יועמדו לדין ואתם בבושת פנים תיעלמו מהזירה הפוליטית. תודה. </w:t>
      </w:r>
    </w:p>
    <w:p w14:paraId="5DFA2E09" w14:textId="77777777" w:rsidR="00000000" w:rsidRDefault="00794C8A">
      <w:pPr>
        <w:pStyle w:val="a"/>
        <w:rPr>
          <w:rFonts w:hint="cs"/>
          <w:rtl/>
        </w:rPr>
      </w:pPr>
    </w:p>
    <w:p w14:paraId="61C4ED14" w14:textId="77777777" w:rsidR="00000000" w:rsidRDefault="00794C8A">
      <w:pPr>
        <w:pStyle w:val="ad"/>
        <w:rPr>
          <w:rFonts w:hint="cs"/>
          <w:rtl/>
        </w:rPr>
      </w:pPr>
      <w:r>
        <w:rPr>
          <w:rFonts w:hint="cs"/>
          <w:rtl/>
        </w:rPr>
        <w:t>היו</w:t>
      </w:r>
      <w:r>
        <w:rPr>
          <w:rtl/>
        </w:rPr>
        <w:t>"</w:t>
      </w:r>
      <w:r>
        <w:rPr>
          <w:rFonts w:hint="cs"/>
          <w:rtl/>
        </w:rPr>
        <w:t>ר משה כחלון:</w:t>
      </w:r>
    </w:p>
    <w:p w14:paraId="5AC801FD" w14:textId="77777777" w:rsidR="00000000" w:rsidRDefault="00794C8A">
      <w:pPr>
        <w:pStyle w:val="a"/>
        <w:rPr>
          <w:rFonts w:hint="cs"/>
          <w:rtl/>
        </w:rPr>
      </w:pPr>
    </w:p>
    <w:p w14:paraId="46012C10" w14:textId="77777777" w:rsidR="00000000" w:rsidRDefault="00794C8A">
      <w:pPr>
        <w:pStyle w:val="a"/>
        <w:rPr>
          <w:rFonts w:hint="cs"/>
          <w:rtl/>
        </w:rPr>
      </w:pPr>
      <w:r>
        <w:rPr>
          <w:rFonts w:hint="cs"/>
          <w:rtl/>
        </w:rPr>
        <w:t>תודה רבה. חבר הכנסת נסים זאב, בבקשה. אחריו - חבר הכנסת סער, ומסכם השר גדעון עזרא.</w:t>
      </w:r>
    </w:p>
    <w:p w14:paraId="360443E5" w14:textId="77777777" w:rsidR="00000000" w:rsidRDefault="00794C8A">
      <w:pPr>
        <w:pStyle w:val="a"/>
        <w:rPr>
          <w:rFonts w:hint="cs"/>
          <w:rtl/>
        </w:rPr>
      </w:pPr>
    </w:p>
    <w:p w14:paraId="5CAD791D" w14:textId="77777777" w:rsidR="00000000" w:rsidRDefault="00794C8A">
      <w:pPr>
        <w:pStyle w:val="Speaker"/>
        <w:rPr>
          <w:rtl/>
        </w:rPr>
      </w:pPr>
      <w:bookmarkStart w:id="404" w:name="FS000000490T15_07_2003_20_05_51"/>
      <w:bookmarkStart w:id="405" w:name="_Toc46140072"/>
      <w:bookmarkStart w:id="406" w:name="_Toc57365950"/>
      <w:bookmarkEnd w:id="404"/>
      <w:r>
        <w:rPr>
          <w:rFonts w:hint="eastAsia"/>
          <w:rtl/>
        </w:rPr>
        <w:t>נ</w:t>
      </w:r>
      <w:r>
        <w:rPr>
          <w:rFonts w:hint="eastAsia"/>
          <w:rtl/>
        </w:rPr>
        <w:t>סים</w:t>
      </w:r>
      <w:r>
        <w:rPr>
          <w:rtl/>
        </w:rPr>
        <w:t xml:space="preserve"> זאב (ש"ס):</w:t>
      </w:r>
      <w:bookmarkEnd w:id="405"/>
      <w:bookmarkEnd w:id="406"/>
    </w:p>
    <w:p w14:paraId="060C2DF9" w14:textId="77777777" w:rsidR="00000000" w:rsidRDefault="00794C8A">
      <w:pPr>
        <w:pStyle w:val="a"/>
        <w:rPr>
          <w:rFonts w:hint="cs"/>
          <w:rtl/>
        </w:rPr>
      </w:pPr>
    </w:p>
    <w:p w14:paraId="1C4C542B" w14:textId="77777777" w:rsidR="00000000" w:rsidRDefault="00794C8A">
      <w:pPr>
        <w:pStyle w:val="a"/>
        <w:rPr>
          <w:rFonts w:hint="cs"/>
          <w:rtl/>
        </w:rPr>
      </w:pPr>
      <w:r>
        <w:rPr>
          <w:rFonts w:hint="cs"/>
          <w:rtl/>
        </w:rPr>
        <w:t>אדוני היושב בראש, כנסת נכבדה, מישהו יכול לומר לי מי המציא לראשונה ברעיון הגדר כדי לבלום אויב, את שנאת האויב? אני אומר לכם, זה בפרשת השבוע. האתון של בלעם אפילו, אחמד טיבי, הבינה שכדי לבלום את בלעם צריכים להשתמש בגדר. היא לקחה את בלעם לגדר ול</w:t>
      </w:r>
      <w:r>
        <w:rPr>
          <w:rFonts w:hint="cs"/>
          <w:rtl/>
        </w:rPr>
        <w:t>חצה את רגלו של בלעם כי היא הבינה, האתון הבינה שכדי לבלום את השנאה של בלעם נגד עם ישראל היא היתה צריכה ללחוץ את רגלו בתוך הגדר הזאת. אין ברירה. זאת גדר ביטחונית. את זה האתון השכילה להבין, ואתה, אחמד טיבי, יש לך שאלה על הגדר? הרי אתה יודע שבלי התיווך שלך בין</w:t>
      </w:r>
      <w:r>
        <w:rPr>
          <w:rFonts w:hint="cs"/>
          <w:rtl/>
        </w:rPr>
        <w:t xml:space="preserve"> ערפאת לאבו-מאזן לא היתה שם היום אפילו ממשלה. אבו-מאזן לא היה נבחר היום, ובזכות זה שהיית אתה יועצו של ערפאת, בזכות זה אבו-מאזן מקבל גם אותך כיועצו נכון להיום. אתה השליח של ממשלת ישראל, ותאמין לי שאתה יכול להתגאות בכך. </w:t>
      </w:r>
    </w:p>
    <w:p w14:paraId="3745BDA1" w14:textId="77777777" w:rsidR="00000000" w:rsidRDefault="00794C8A">
      <w:pPr>
        <w:pStyle w:val="a"/>
        <w:rPr>
          <w:rFonts w:hint="cs"/>
          <w:rtl/>
        </w:rPr>
      </w:pPr>
    </w:p>
    <w:p w14:paraId="09889252" w14:textId="77777777" w:rsidR="00000000" w:rsidRDefault="00794C8A">
      <w:pPr>
        <w:pStyle w:val="ac"/>
        <w:rPr>
          <w:rtl/>
        </w:rPr>
      </w:pPr>
      <w:r>
        <w:rPr>
          <w:rFonts w:hint="eastAsia"/>
          <w:rtl/>
        </w:rPr>
        <w:t>אחמד</w:t>
      </w:r>
      <w:r>
        <w:rPr>
          <w:rtl/>
        </w:rPr>
        <w:t xml:space="preserve"> טיבי (חד"ש-תע"ל):</w:t>
      </w:r>
    </w:p>
    <w:p w14:paraId="57621C8B" w14:textId="77777777" w:rsidR="00000000" w:rsidRDefault="00794C8A">
      <w:pPr>
        <w:pStyle w:val="a"/>
        <w:rPr>
          <w:rFonts w:hint="cs"/>
          <w:rtl/>
        </w:rPr>
      </w:pPr>
    </w:p>
    <w:p w14:paraId="69EDE8A5" w14:textId="77777777" w:rsidR="00000000" w:rsidRDefault="00794C8A">
      <w:pPr>
        <w:pStyle w:val="a"/>
        <w:rPr>
          <w:rFonts w:hint="cs"/>
          <w:rtl/>
        </w:rPr>
      </w:pPr>
      <w:r>
        <w:rPr>
          <w:rFonts w:hint="cs"/>
          <w:rtl/>
        </w:rPr>
        <w:t>אני מוכן.</w:t>
      </w:r>
    </w:p>
    <w:p w14:paraId="6702EE36" w14:textId="77777777" w:rsidR="00000000" w:rsidRDefault="00794C8A">
      <w:pPr>
        <w:pStyle w:val="a"/>
        <w:ind w:firstLine="0"/>
        <w:rPr>
          <w:rFonts w:hint="cs"/>
          <w:rtl/>
        </w:rPr>
      </w:pPr>
    </w:p>
    <w:p w14:paraId="76797983" w14:textId="77777777" w:rsidR="00000000" w:rsidRDefault="00794C8A">
      <w:pPr>
        <w:pStyle w:val="ac"/>
        <w:rPr>
          <w:rtl/>
        </w:rPr>
      </w:pPr>
      <w:r>
        <w:rPr>
          <w:rFonts w:hint="eastAsia"/>
          <w:rtl/>
        </w:rPr>
        <w:t>ח</w:t>
      </w:r>
      <w:r>
        <w:rPr>
          <w:rFonts w:hint="eastAsia"/>
          <w:rtl/>
        </w:rPr>
        <w:t>יים</w:t>
      </w:r>
      <w:r>
        <w:rPr>
          <w:rtl/>
        </w:rPr>
        <w:t xml:space="preserve"> רמון (העבודה-מימד):</w:t>
      </w:r>
    </w:p>
    <w:p w14:paraId="2D378602" w14:textId="77777777" w:rsidR="00000000" w:rsidRDefault="00794C8A">
      <w:pPr>
        <w:pStyle w:val="a"/>
        <w:rPr>
          <w:rFonts w:hint="cs"/>
          <w:rtl/>
        </w:rPr>
      </w:pPr>
    </w:p>
    <w:p w14:paraId="461CD876" w14:textId="77777777" w:rsidR="00000000" w:rsidRDefault="00794C8A">
      <w:pPr>
        <w:pStyle w:val="a"/>
        <w:rPr>
          <w:rFonts w:hint="cs"/>
          <w:rtl/>
        </w:rPr>
      </w:pPr>
      <w:r>
        <w:rPr>
          <w:rFonts w:hint="cs"/>
          <w:rtl/>
        </w:rPr>
        <w:t>חבר הכנסת זאב, זה בניגוד לכללי האתיקה, שאחמד טיבי יהיה שליח.</w:t>
      </w:r>
    </w:p>
    <w:p w14:paraId="5BA9099F" w14:textId="77777777" w:rsidR="00000000" w:rsidRDefault="00794C8A">
      <w:pPr>
        <w:pStyle w:val="a"/>
        <w:ind w:firstLine="0"/>
        <w:rPr>
          <w:rFonts w:hint="cs"/>
          <w:rtl/>
        </w:rPr>
      </w:pPr>
    </w:p>
    <w:p w14:paraId="7EE30208" w14:textId="77777777" w:rsidR="00000000" w:rsidRDefault="00794C8A">
      <w:pPr>
        <w:pStyle w:val="SpeakerCon"/>
        <w:rPr>
          <w:rtl/>
        </w:rPr>
      </w:pPr>
      <w:bookmarkStart w:id="407" w:name="FS000000490T15_07_2003_19_28_32C"/>
      <w:bookmarkEnd w:id="407"/>
      <w:r>
        <w:rPr>
          <w:rtl/>
        </w:rPr>
        <w:t>נסים זאב (ש"ס):</w:t>
      </w:r>
    </w:p>
    <w:p w14:paraId="65D1F4F9" w14:textId="77777777" w:rsidR="00000000" w:rsidRDefault="00794C8A">
      <w:pPr>
        <w:pStyle w:val="a"/>
        <w:rPr>
          <w:rtl/>
        </w:rPr>
      </w:pPr>
    </w:p>
    <w:p w14:paraId="42AFEF44" w14:textId="77777777" w:rsidR="00000000" w:rsidRDefault="00794C8A">
      <w:pPr>
        <w:pStyle w:val="a"/>
        <w:rPr>
          <w:rFonts w:hint="cs"/>
          <w:rtl/>
        </w:rPr>
      </w:pPr>
      <w:r>
        <w:rPr>
          <w:rFonts w:hint="cs"/>
          <w:rtl/>
        </w:rPr>
        <w:t>ועדת האתיקה לא יכולה להעמיד אותו לדין.</w:t>
      </w:r>
    </w:p>
    <w:p w14:paraId="727AD260" w14:textId="77777777" w:rsidR="00000000" w:rsidRDefault="00794C8A">
      <w:pPr>
        <w:pStyle w:val="a"/>
        <w:ind w:firstLine="0"/>
        <w:rPr>
          <w:rFonts w:hint="cs"/>
          <w:rtl/>
        </w:rPr>
      </w:pPr>
    </w:p>
    <w:p w14:paraId="6CE5A26F" w14:textId="77777777" w:rsidR="00000000" w:rsidRDefault="00794C8A">
      <w:pPr>
        <w:pStyle w:val="ad"/>
        <w:rPr>
          <w:rFonts w:hint="cs"/>
          <w:rtl/>
        </w:rPr>
      </w:pPr>
      <w:r>
        <w:rPr>
          <w:rtl/>
        </w:rPr>
        <w:t>היו"ר משה כחלון</w:t>
      </w:r>
      <w:r>
        <w:rPr>
          <w:rFonts w:hint="cs"/>
          <w:rtl/>
        </w:rPr>
        <w:t>:</w:t>
      </w:r>
    </w:p>
    <w:p w14:paraId="40957C61" w14:textId="77777777" w:rsidR="00000000" w:rsidRDefault="00794C8A">
      <w:pPr>
        <w:pStyle w:val="a"/>
        <w:rPr>
          <w:rFonts w:hint="cs"/>
          <w:rtl/>
        </w:rPr>
      </w:pPr>
    </w:p>
    <w:p w14:paraId="41D1590C" w14:textId="77777777" w:rsidR="00000000" w:rsidRDefault="00794C8A">
      <w:pPr>
        <w:pStyle w:val="a"/>
        <w:rPr>
          <w:rFonts w:hint="cs"/>
          <w:rtl/>
        </w:rPr>
      </w:pPr>
      <w:r>
        <w:rPr>
          <w:rFonts w:hint="cs"/>
          <w:rtl/>
        </w:rPr>
        <w:t>חבר הכנסת רמון.</w:t>
      </w:r>
    </w:p>
    <w:p w14:paraId="175209F6" w14:textId="77777777" w:rsidR="00000000" w:rsidRDefault="00794C8A">
      <w:pPr>
        <w:pStyle w:val="a"/>
        <w:ind w:firstLine="0"/>
        <w:rPr>
          <w:rFonts w:hint="cs"/>
          <w:rtl/>
        </w:rPr>
      </w:pPr>
    </w:p>
    <w:p w14:paraId="4154EBB9" w14:textId="77777777" w:rsidR="00000000" w:rsidRDefault="00794C8A">
      <w:pPr>
        <w:pStyle w:val="SpeakerCon"/>
        <w:rPr>
          <w:rtl/>
        </w:rPr>
      </w:pPr>
      <w:bookmarkStart w:id="408" w:name="FS000000490T15_07_2003_19_29_45C"/>
      <w:bookmarkEnd w:id="408"/>
      <w:r>
        <w:rPr>
          <w:rtl/>
        </w:rPr>
        <w:t>נסים זאב (ש"ס):</w:t>
      </w:r>
    </w:p>
    <w:p w14:paraId="71E3EB60" w14:textId="77777777" w:rsidR="00000000" w:rsidRDefault="00794C8A">
      <w:pPr>
        <w:pStyle w:val="a"/>
        <w:rPr>
          <w:rtl/>
        </w:rPr>
      </w:pPr>
    </w:p>
    <w:p w14:paraId="4FC9B38A" w14:textId="77777777" w:rsidR="00000000" w:rsidRDefault="00794C8A">
      <w:pPr>
        <w:pStyle w:val="a"/>
        <w:rPr>
          <w:rFonts w:hint="cs"/>
          <w:rtl/>
        </w:rPr>
      </w:pPr>
      <w:r>
        <w:rPr>
          <w:rFonts w:hint="cs"/>
          <w:rtl/>
        </w:rPr>
        <w:t>זה רק בגדר של ועדת אתיקה. צריך לומר את האמת: ראש הממשלה נכנע</w:t>
      </w:r>
      <w:r>
        <w:rPr>
          <w:rFonts w:hint="cs"/>
          <w:rtl/>
        </w:rPr>
        <w:t xml:space="preserve"> לטרור. לא יעזור שום דבר, כל ההצהרות של ראש הממשלה בעבר היו נגד הקמת מדינה פלסטינית, שלא תקום ולא תהיה,  כי כבר יש להם מדינה. עכשיו הוא אמר סוף-סוף את האמת: די לכיבוש. הנדל, זה ראש הממשלה שלך, שאתה נותן לו את כל הגיבוי. הוא אמר: די, נמאס לנו מהכיבוש, אנחנו</w:t>
      </w:r>
      <w:r>
        <w:rPr>
          <w:rFonts w:hint="cs"/>
          <w:rtl/>
        </w:rPr>
        <w:t xml:space="preserve"> לא יכולים לשלוט על עם אחר, על 3.5 מיליוני פלסטינים. הוא לא יכול. ראש הממשלה התעייף, הזדקן, הוא שכח מה אמר לעם ערב הבחירות. רק חבל שהוא לא אמר את זה יום לפני הבחירות.</w:t>
      </w:r>
    </w:p>
    <w:p w14:paraId="07F9A41B" w14:textId="77777777" w:rsidR="00000000" w:rsidRDefault="00794C8A">
      <w:pPr>
        <w:pStyle w:val="a"/>
        <w:rPr>
          <w:rFonts w:hint="cs"/>
          <w:rtl/>
        </w:rPr>
      </w:pPr>
    </w:p>
    <w:p w14:paraId="0F1953AA" w14:textId="77777777" w:rsidR="00000000" w:rsidRDefault="00794C8A">
      <w:pPr>
        <w:pStyle w:val="a"/>
        <w:rPr>
          <w:rFonts w:hint="cs"/>
          <w:rtl/>
        </w:rPr>
      </w:pPr>
      <w:r>
        <w:rPr>
          <w:rFonts w:hint="cs"/>
          <w:rtl/>
        </w:rPr>
        <w:t>אני מבין, הוא היה מחויב לססמה הזאת: רק שרון יביא שלום. תאמינו לי, רק הוא יודע להביא את ה</w:t>
      </w:r>
      <w:r>
        <w:rPr>
          <w:rFonts w:hint="cs"/>
          <w:rtl/>
        </w:rPr>
        <w:t>שלום, כי רק הוא יודע איך להעביר את המסרים הכפולים, גם לבוחריו וגם לפלסטינים. הוא טקטיקן גדול, הוא יודע להסתדר עם כולם.</w:t>
      </w:r>
    </w:p>
    <w:p w14:paraId="59AB488B" w14:textId="77777777" w:rsidR="00000000" w:rsidRDefault="00794C8A">
      <w:pPr>
        <w:pStyle w:val="a"/>
        <w:rPr>
          <w:rFonts w:hint="cs"/>
          <w:rtl/>
        </w:rPr>
      </w:pPr>
    </w:p>
    <w:p w14:paraId="1B0AE7A5" w14:textId="77777777" w:rsidR="00000000" w:rsidRDefault="00794C8A">
      <w:pPr>
        <w:pStyle w:val="a"/>
        <w:rPr>
          <w:rFonts w:hint="cs"/>
          <w:rtl/>
        </w:rPr>
      </w:pPr>
      <w:r>
        <w:rPr>
          <w:rFonts w:hint="cs"/>
          <w:rtl/>
        </w:rPr>
        <w:t>צריך לדעת, הטרור ממשיך לשלוט ברחוב הפלסטיני. את גלי השנאה, את ים השנאה הזה אי-אפשר לעצור בגדר. אנחנו עוצמים עיניים, אנחנו עיוורים, אנחנו</w:t>
      </w:r>
      <w:r>
        <w:rPr>
          <w:rFonts w:hint="cs"/>
          <w:rtl/>
        </w:rPr>
        <w:t xml:space="preserve"> לא רואים מה קורה, מה קרה אתמול, מה קרה בכפר-יעבץ, מה קרה בחטיפה שהיתה לפני כמה ימים. הטרור נמשך, אי-אפשר להתעלם מן העובדות, מן האמת. </w:t>
      </w:r>
    </w:p>
    <w:p w14:paraId="0C65750B" w14:textId="77777777" w:rsidR="00000000" w:rsidRDefault="00794C8A">
      <w:pPr>
        <w:pStyle w:val="a"/>
        <w:rPr>
          <w:rFonts w:hint="cs"/>
          <w:rtl/>
        </w:rPr>
      </w:pPr>
    </w:p>
    <w:p w14:paraId="2B47E124" w14:textId="77777777" w:rsidR="00000000" w:rsidRDefault="00794C8A">
      <w:pPr>
        <w:pStyle w:val="a"/>
        <w:rPr>
          <w:rFonts w:hint="cs"/>
          <w:rtl/>
        </w:rPr>
      </w:pPr>
      <w:r>
        <w:rPr>
          <w:rFonts w:hint="cs"/>
          <w:rtl/>
        </w:rPr>
        <w:t>ברור, בזמנו אמר ערפאת, מה אעשה, יש "הג'יהאד האסלאמי". מה יאמר היום אבו-מאזן, כאשר ברפיח, תחת שליטתו - היום עזה בשליטת הר</w:t>
      </w:r>
      <w:r>
        <w:rPr>
          <w:rFonts w:hint="cs"/>
          <w:rtl/>
        </w:rPr>
        <w:t xml:space="preserve">שות הפלסטינית -  יש מצבורי נשק. הם מתכוננים ליום אחרי ה"הודנה" הזאת, כדי להשתמש בכל הטילים. יש 1,000 טילים מוכנים לשיגור. </w:t>
      </w:r>
    </w:p>
    <w:p w14:paraId="7F94FA1E" w14:textId="77777777" w:rsidR="00000000" w:rsidRDefault="00794C8A">
      <w:pPr>
        <w:pStyle w:val="a"/>
        <w:rPr>
          <w:rFonts w:hint="cs"/>
          <w:rtl/>
        </w:rPr>
      </w:pPr>
    </w:p>
    <w:p w14:paraId="114C3B26" w14:textId="77777777" w:rsidR="00000000" w:rsidRDefault="00794C8A">
      <w:pPr>
        <w:pStyle w:val="a"/>
        <w:rPr>
          <w:rFonts w:hint="cs"/>
          <w:rtl/>
        </w:rPr>
      </w:pPr>
      <w:r>
        <w:rPr>
          <w:rFonts w:hint="cs"/>
          <w:rtl/>
        </w:rPr>
        <w:t xml:space="preserve">אנחנו עיוורים? תראו, אפילו האתון פתחה את הפה, ובלעם זכה לראות את מלאך השם. הוא פקח את העיניים, אפילו בלעם. אנחנו יותר גרועים מבלעם? </w:t>
      </w:r>
      <w:r>
        <w:rPr>
          <w:rFonts w:hint="cs"/>
          <w:rtl/>
        </w:rPr>
        <w:t>אנחנו יותר גרועים מהאתון, שאפילו פה אין לנו לדבר? אנחנו לא יכולים לעמוד מול האמריקנים ולומר להם: אלה הקווים האדומים שלנו. מה הן ההסתייגויות של מדינת ישראל, מי שמע אותן, מי ראה אותן, מי  מאמין בהן - אפילו לא ראש הממשלה. תפסיקו לתעתע בציבור הבוחרים שלכם. תאמ</w:t>
      </w:r>
      <w:r>
        <w:rPr>
          <w:rFonts w:hint="cs"/>
          <w:rtl/>
        </w:rPr>
        <w:t>רו את האמת מעל הבמה הזאת.</w:t>
      </w:r>
    </w:p>
    <w:p w14:paraId="3485EA29" w14:textId="77777777" w:rsidR="00000000" w:rsidRDefault="00794C8A">
      <w:pPr>
        <w:pStyle w:val="a"/>
        <w:ind w:firstLine="0"/>
        <w:rPr>
          <w:rFonts w:hint="cs"/>
          <w:rtl/>
        </w:rPr>
      </w:pPr>
    </w:p>
    <w:p w14:paraId="1074FA11" w14:textId="77777777" w:rsidR="00000000" w:rsidRDefault="00794C8A">
      <w:pPr>
        <w:pStyle w:val="ac"/>
        <w:rPr>
          <w:rtl/>
        </w:rPr>
      </w:pPr>
      <w:r>
        <w:rPr>
          <w:rFonts w:hint="eastAsia"/>
          <w:rtl/>
        </w:rPr>
        <w:t>יחיאל</w:t>
      </w:r>
      <w:r>
        <w:rPr>
          <w:rtl/>
        </w:rPr>
        <w:t xml:space="preserve"> חזן (הליכוד):</w:t>
      </w:r>
    </w:p>
    <w:p w14:paraId="72AA297A" w14:textId="77777777" w:rsidR="00000000" w:rsidRDefault="00794C8A">
      <w:pPr>
        <w:pStyle w:val="a"/>
        <w:rPr>
          <w:rFonts w:hint="cs"/>
          <w:rtl/>
        </w:rPr>
      </w:pPr>
    </w:p>
    <w:p w14:paraId="05061C38" w14:textId="77777777" w:rsidR="00000000" w:rsidRDefault="00794C8A">
      <w:pPr>
        <w:pStyle w:val="a"/>
        <w:rPr>
          <w:rFonts w:hint="cs"/>
          <w:rtl/>
        </w:rPr>
      </w:pPr>
      <w:r>
        <w:rPr>
          <w:rFonts w:hint="cs"/>
          <w:rtl/>
        </w:rPr>
        <w:t>איפה אתם הייתם? הרי אתם הייתם בממשלה.</w:t>
      </w:r>
    </w:p>
    <w:p w14:paraId="56753D3A" w14:textId="77777777" w:rsidR="00000000" w:rsidRDefault="00794C8A">
      <w:pPr>
        <w:pStyle w:val="a"/>
        <w:ind w:firstLine="0"/>
        <w:rPr>
          <w:rFonts w:hint="cs"/>
          <w:rtl/>
        </w:rPr>
      </w:pPr>
    </w:p>
    <w:p w14:paraId="6ABAAC57" w14:textId="77777777" w:rsidR="00000000" w:rsidRDefault="00794C8A">
      <w:pPr>
        <w:pStyle w:val="ac"/>
        <w:rPr>
          <w:rtl/>
        </w:rPr>
      </w:pPr>
      <w:r>
        <w:rPr>
          <w:rFonts w:hint="eastAsia"/>
          <w:rtl/>
        </w:rPr>
        <w:t>צבי</w:t>
      </w:r>
      <w:r>
        <w:rPr>
          <w:rtl/>
        </w:rPr>
        <w:t xml:space="preserve"> הנדל (האיחוד הלאומי - ישראל ביתנו):</w:t>
      </w:r>
    </w:p>
    <w:p w14:paraId="16727062" w14:textId="77777777" w:rsidR="00000000" w:rsidRDefault="00794C8A">
      <w:pPr>
        <w:pStyle w:val="a"/>
        <w:rPr>
          <w:rFonts w:hint="cs"/>
          <w:rtl/>
        </w:rPr>
      </w:pPr>
    </w:p>
    <w:p w14:paraId="3F4E0CDC" w14:textId="77777777" w:rsidR="00000000" w:rsidRDefault="00794C8A">
      <w:pPr>
        <w:pStyle w:val="a"/>
        <w:rPr>
          <w:rFonts w:hint="cs"/>
          <w:rtl/>
        </w:rPr>
      </w:pPr>
      <w:r>
        <w:rPr>
          <w:rFonts w:hint="cs"/>
          <w:rtl/>
        </w:rPr>
        <w:t>אתם, אתם.</w:t>
      </w:r>
    </w:p>
    <w:p w14:paraId="305022AC" w14:textId="77777777" w:rsidR="00000000" w:rsidRDefault="00794C8A">
      <w:pPr>
        <w:pStyle w:val="a"/>
        <w:ind w:firstLine="0"/>
        <w:rPr>
          <w:rFonts w:hint="cs"/>
          <w:rtl/>
        </w:rPr>
      </w:pPr>
    </w:p>
    <w:p w14:paraId="0D4EF6A8" w14:textId="77777777" w:rsidR="00000000" w:rsidRDefault="00794C8A">
      <w:pPr>
        <w:pStyle w:val="ad"/>
        <w:rPr>
          <w:rFonts w:hint="cs"/>
          <w:rtl/>
        </w:rPr>
      </w:pPr>
      <w:r>
        <w:rPr>
          <w:rFonts w:hint="eastAsia"/>
          <w:rtl/>
        </w:rPr>
        <w:t>היו</w:t>
      </w:r>
      <w:r>
        <w:rPr>
          <w:rtl/>
        </w:rPr>
        <w:t>"</w:t>
      </w:r>
      <w:r>
        <w:rPr>
          <w:rFonts w:hint="eastAsia"/>
          <w:rtl/>
        </w:rPr>
        <w:t>ר משה כחלון</w:t>
      </w:r>
      <w:r>
        <w:rPr>
          <w:rFonts w:hint="cs"/>
          <w:rtl/>
        </w:rPr>
        <w:t>:</w:t>
      </w:r>
    </w:p>
    <w:p w14:paraId="29593A2A" w14:textId="77777777" w:rsidR="00000000" w:rsidRDefault="00794C8A">
      <w:pPr>
        <w:pStyle w:val="a"/>
        <w:rPr>
          <w:rFonts w:hint="cs"/>
          <w:rtl/>
        </w:rPr>
      </w:pPr>
    </w:p>
    <w:p w14:paraId="5F191A66" w14:textId="77777777" w:rsidR="00000000" w:rsidRDefault="00794C8A">
      <w:pPr>
        <w:pStyle w:val="a"/>
        <w:rPr>
          <w:rFonts w:hint="cs"/>
          <w:rtl/>
        </w:rPr>
      </w:pPr>
      <w:r>
        <w:rPr>
          <w:rFonts w:hint="cs"/>
          <w:rtl/>
        </w:rPr>
        <w:t>תודה רבה, חבר הכנסת נסים זאב. חבר הכנסת גדעון סער, בבקשה.</w:t>
      </w:r>
    </w:p>
    <w:p w14:paraId="61169D49" w14:textId="77777777" w:rsidR="00000000" w:rsidRDefault="00794C8A">
      <w:pPr>
        <w:pStyle w:val="a"/>
        <w:ind w:firstLine="0"/>
        <w:rPr>
          <w:rFonts w:hint="cs"/>
          <w:rtl/>
        </w:rPr>
      </w:pPr>
    </w:p>
    <w:p w14:paraId="3B9CD861" w14:textId="77777777" w:rsidR="00000000" w:rsidRDefault="00794C8A">
      <w:pPr>
        <w:pStyle w:val="Speaker"/>
        <w:rPr>
          <w:rtl/>
        </w:rPr>
      </w:pPr>
      <w:bookmarkStart w:id="409" w:name="FS000000490T15_07_2003_19_37_55C"/>
      <w:bookmarkStart w:id="410" w:name="FS000001027T15_07_2003_19_38_07"/>
      <w:bookmarkStart w:id="411" w:name="_Toc46140073"/>
      <w:bookmarkStart w:id="412" w:name="_Toc57365951"/>
      <w:bookmarkEnd w:id="409"/>
      <w:bookmarkEnd w:id="410"/>
      <w:r>
        <w:rPr>
          <w:rFonts w:hint="eastAsia"/>
          <w:rtl/>
        </w:rPr>
        <w:t>גדעון</w:t>
      </w:r>
      <w:r>
        <w:rPr>
          <w:rtl/>
        </w:rPr>
        <w:t xml:space="preserve"> סער (הליכוד):</w:t>
      </w:r>
      <w:bookmarkEnd w:id="411"/>
      <w:bookmarkEnd w:id="412"/>
    </w:p>
    <w:p w14:paraId="0B25D96F" w14:textId="77777777" w:rsidR="00000000" w:rsidRDefault="00794C8A">
      <w:pPr>
        <w:pStyle w:val="a"/>
        <w:rPr>
          <w:rFonts w:hint="cs"/>
          <w:rtl/>
        </w:rPr>
      </w:pPr>
    </w:p>
    <w:p w14:paraId="461322C8" w14:textId="77777777" w:rsidR="00000000" w:rsidRDefault="00794C8A">
      <w:pPr>
        <w:pStyle w:val="a"/>
        <w:rPr>
          <w:rFonts w:hint="cs"/>
          <w:rtl/>
        </w:rPr>
      </w:pPr>
      <w:r>
        <w:rPr>
          <w:rFonts w:hint="cs"/>
          <w:rtl/>
        </w:rPr>
        <w:t>אדוני היושב-ראש, כנ</w:t>
      </w:r>
      <w:r>
        <w:rPr>
          <w:rFonts w:hint="cs"/>
          <w:rtl/>
        </w:rPr>
        <w:t>סת נכבדה, אקצר. אומר מלה בנושא שחרור אסירים, ואחר כך אציע בשם סיעת הליכוד הצעת החלטה לסיכום הדיון.</w:t>
      </w:r>
    </w:p>
    <w:p w14:paraId="672A39FB" w14:textId="77777777" w:rsidR="00000000" w:rsidRDefault="00794C8A">
      <w:pPr>
        <w:pStyle w:val="a"/>
        <w:ind w:firstLine="0"/>
        <w:rPr>
          <w:rFonts w:hint="cs"/>
          <w:rtl/>
        </w:rPr>
      </w:pPr>
    </w:p>
    <w:p w14:paraId="59FF3E87" w14:textId="77777777" w:rsidR="00000000" w:rsidRDefault="00794C8A">
      <w:pPr>
        <w:pStyle w:val="ac"/>
        <w:rPr>
          <w:rtl/>
        </w:rPr>
      </w:pPr>
      <w:r>
        <w:rPr>
          <w:rFonts w:hint="eastAsia"/>
          <w:rtl/>
        </w:rPr>
        <w:t>שאול</w:t>
      </w:r>
      <w:r>
        <w:rPr>
          <w:rtl/>
        </w:rPr>
        <w:t xml:space="preserve"> יהלום (מפד"ל):</w:t>
      </w:r>
    </w:p>
    <w:p w14:paraId="300EB3E9" w14:textId="77777777" w:rsidR="00000000" w:rsidRDefault="00794C8A">
      <w:pPr>
        <w:pStyle w:val="a"/>
        <w:rPr>
          <w:rFonts w:hint="cs"/>
          <w:rtl/>
        </w:rPr>
      </w:pPr>
    </w:p>
    <w:p w14:paraId="3F18B694" w14:textId="77777777" w:rsidR="00000000" w:rsidRDefault="00794C8A">
      <w:pPr>
        <w:pStyle w:val="a"/>
        <w:rPr>
          <w:rFonts w:hint="cs"/>
          <w:rtl/>
        </w:rPr>
      </w:pPr>
      <w:r>
        <w:rPr>
          <w:rFonts w:hint="cs"/>
          <w:rtl/>
        </w:rPr>
        <w:t>רק בשם הליכוד?</w:t>
      </w:r>
    </w:p>
    <w:p w14:paraId="322129CD" w14:textId="77777777" w:rsidR="00000000" w:rsidRDefault="00794C8A">
      <w:pPr>
        <w:pStyle w:val="a"/>
        <w:ind w:firstLine="0"/>
        <w:rPr>
          <w:rFonts w:hint="cs"/>
          <w:rtl/>
        </w:rPr>
      </w:pPr>
    </w:p>
    <w:p w14:paraId="3D4D75BD" w14:textId="77777777" w:rsidR="00000000" w:rsidRDefault="00794C8A">
      <w:pPr>
        <w:pStyle w:val="SpeakerCon"/>
        <w:rPr>
          <w:rtl/>
        </w:rPr>
      </w:pPr>
      <w:bookmarkStart w:id="413" w:name="FS000001027T15_07_2003_19_39_05C"/>
      <w:bookmarkEnd w:id="413"/>
      <w:r>
        <w:rPr>
          <w:rtl/>
        </w:rPr>
        <w:t>גדעון סער (הליכוד):</w:t>
      </w:r>
    </w:p>
    <w:p w14:paraId="5FAAAC73" w14:textId="77777777" w:rsidR="00000000" w:rsidRDefault="00794C8A">
      <w:pPr>
        <w:pStyle w:val="a"/>
        <w:rPr>
          <w:rtl/>
        </w:rPr>
      </w:pPr>
    </w:p>
    <w:p w14:paraId="31A69AFC" w14:textId="77777777" w:rsidR="00000000" w:rsidRDefault="00794C8A">
      <w:pPr>
        <w:pStyle w:val="a"/>
        <w:rPr>
          <w:rFonts w:hint="cs"/>
          <w:rtl/>
        </w:rPr>
      </w:pPr>
      <w:r>
        <w:rPr>
          <w:rFonts w:hint="cs"/>
          <w:rtl/>
        </w:rPr>
        <w:t>לא , בשם סיעות המפד"ל והאיחוד הלאומי - - -</w:t>
      </w:r>
    </w:p>
    <w:p w14:paraId="5F947BE7" w14:textId="77777777" w:rsidR="00000000" w:rsidRDefault="00794C8A">
      <w:pPr>
        <w:pStyle w:val="a"/>
        <w:ind w:firstLine="0"/>
        <w:rPr>
          <w:rFonts w:hint="cs"/>
          <w:rtl/>
        </w:rPr>
      </w:pPr>
    </w:p>
    <w:p w14:paraId="5E623C43" w14:textId="77777777" w:rsidR="00000000" w:rsidRDefault="00794C8A">
      <w:pPr>
        <w:pStyle w:val="ac"/>
        <w:rPr>
          <w:rtl/>
        </w:rPr>
      </w:pPr>
      <w:r>
        <w:rPr>
          <w:rFonts w:hint="eastAsia"/>
          <w:rtl/>
        </w:rPr>
        <w:t>חיים</w:t>
      </w:r>
      <w:r>
        <w:rPr>
          <w:rtl/>
        </w:rPr>
        <w:t xml:space="preserve"> רמון (העבודה-מימד):</w:t>
      </w:r>
    </w:p>
    <w:p w14:paraId="79AEAD07" w14:textId="77777777" w:rsidR="00000000" w:rsidRDefault="00794C8A">
      <w:pPr>
        <w:pStyle w:val="a"/>
        <w:rPr>
          <w:rFonts w:hint="cs"/>
          <w:rtl/>
        </w:rPr>
      </w:pPr>
    </w:p>
    <w:p w14:paraId="3D30EBD1" w14:textId="77777777" w:rsidR="00000000" w:rsidRDefault="00794C8A">
      <w:pPr>
        <w:pStyle w:val="a"/>
        <w:rPr>
          <w:rFonts w:hint="cs"/>
          <w:rtl/>
        </w:rPr>
      </w:pPr>
      <w:r>
        <w:rPr>
          <w:rFonts w:hint="cs"/>
          <w:rtl/>
        </w:rPr>
        <w:t>כי כל הסיעות האחרות היו נגד.</w:t>
      </w:r>
    </w:p>
    <w:p w14:paraId="18D37796" w14:textId="77777777" w:rsidR="00000000" w:rsidRDefault="00794C8A">
      <w:pPr>
        <w:pStyle w:val="SpeakerCon"/>
        <w:rPr>
          <w:rFonts w:hint="cs"/>
          <w:rtl/>
        </w:rPr>
      </w:pPr>
      <w:bookmarkStart w:id="414" w:name="FS000001027T15_07_2003_19_39_38C"/>
      <w:bookmarkEnd w:id="414"/>
    </w:p>
    <w:p w14:paraId="039F73FD" w14:textId="77777777" w:rsidR="00000000" w:rsidRDefault="00794C8A">
      <w:pPr>
        <w:pStyle w:val="SpeakerCon"/>
        <w:rPr>
          <w:rtl/>
        </w:rPr>
      </w:pPr>
      <w:r>
        <w:rPr>
          <w:rtl/>
        </w:rPr>
        <w:t>גדעון סער (הליכוד):</w:t>
      </w:r>
    </w:p>
    <w:p w14:paraId="173150C2" w14:textId="77777777" w:rsidR="00000000" w:rsidRDefault="00794C8A">
      <w:pPr>
        <w:pStyle w:val="a"/>
        <w:rPr>
          <w:rtl/>
        </w:rPr>
      </w:pPr>
    </w:p>
    <w:p w14:paraId="59F3DD85" w14:textId="77777777" w:rsidR="00000000" w:rsidRDefault="00794C8A">
      <w:pPr>
        <w:pStyle w:val="a"/>
        <w:rPr>
          <w:rFonts w:hint="cs"/>
          <w:rtl/>
        </w:rPr>
      </w:pPr>
      <w:r>
        <w:rPr>
          <w:rFonts w:hint="cs"/>
          <w:rtl/>
        </w:rPr>
        <w:t>מאחר שאתם סקרנים, אתחיל בהצעה לסיכום הדיון מטעם סיעות המפד"ל, הליכוד והאיחוד הלאומי:</w:t>
      </w:r>
    </w:p>
    <w:p w14:paraId="7B86163F" w14:textId="77777777" w:rsidR="00000000" w:rsidRDefault="00794C8A">
      <w:pPr>
        <w:pStyle w:val="a"/>
        <w:rPr>
          <w:rFonts w:hint="cs"/>
          <w:rtl/>
        </w:rPr>
      </w:pPr>
    </w:p>
    <w:p w14:paraId="62107468" w14:textId="77777777" w:rsidR="00000000" w:rsidRDefault="00794C8A">
      <w:pPr>
        <w:pStyle w:val="a"/>
        <w:rPr>
          <w:rFonts w:hint="cs"/>
          <w:rtl/>
        </w:rPr>
      </w:pPr>
      <w:r>
        <w:rPr>
          <w:rFonts w:hint="cs"/>
          <w:rtl/>
        </w:rPr>
        <w:t>1. הכנסת קובעת, כי זכותו של העם היהודי על ארץ-ישראל היא זכות לאומית, היסטורית נצחית שאיננה ניתנת לערעור.</w:t>
      </w:r>
    </w:p>
    <w:p w14:paraId="2C4EADFF" w14:textId="77777777" w:rsidR="00000000" w:rsidRDefault="00794C8A">
      <w:pPr>
        <w:pStyle w:val="a"/>
        <w:rPr>
          <w:rFonts w:hint="cs"/>
          <w:rtl/>
        </w:rPr>
      </w:pPr>
    </w:p>
    <w:p w14:paraId="6175DEE9" w14:textId="77777777" w:rsidR="00000000" w:rsidRDefault="00794C8A">
      <w:pPr>
        <w:pStyle w:val="a"/>
        <w:rPr>
          <w:rFonts w:hint="cs"/>
          <w:rtl/>
        </w:rPr>
      </w:pPr>
      <w:r>
        <w:rPr>
          <w:rFonts w:hint="cs"/>
          <w:rtl/>
        </w:rPr>
        <w:t>2. הכנסת קובעת, כי שטחי יש"ע אינם שטחים כ</w:t>
      </w:r>
      <w:r>
        <w:rPr>
          <w:rFonts w:hint="cs"/>
          <w:rtl/>
        </w:rPr>
        <w:t>בושים, לא מבחינה היסטורית, לא מבחינת המשפט הבין-לאומי ולא לפי ההסכמים המדיניים שעליהם חתמה ישראל.</w:t>
      </w:r>
    </w:p>
    <w:p w14:paraId="01F5713B" w14:textId="77777777" w:rsidR="00000000" w:rsidRDefault="00794C8A">
      <w:pPr>
        <w:pStyle w:val="a"/>
        <w:rPr>
          <w:rFonts w:hint="cs"/>
          <w:rtl/>
        </w:rPr>
      </w:pPr>
    </w:p>
    <w:p w14:paraId="40059D14" w14:textId="77777777" w:rsidR="00000000" w:rsidRDefault="00794C8A">
      <w:pPr>
        <w:pStyle w:val="a"/>
        <w:rPr>
          <w:rFonts w:hint="cs"/>
          <w:rtl/>
        </w:rPr>
      </w:pPr>
      <w:r>
        <w:rPr>
          <w:rFonts w:hint="cs"/>
          <w:rtl/>
        </w:rPr>
        <w:t>3. כנסת ישראל מחזקת את ידי המתיישבים ביש"ע וקוראת לממשלת ישראל להוסיף ולפתח את ההתיישבות - - -</w:t>
      </w:r>
    </w:p>
    <w:p w14:paraId="3267EE65" w14:textId="77777777" w:rsidR="00000000" w:rsidRDefault="00794C8A">
      <w:pPr>
        <w:pStyle w:val="a"/>
        <w:ind w:firstLine="0"/>
        <w:rPr>
          <w:rFonts w:hint="cs"/>
          <w:rtl/>
        </w:rPr>
      </w:pPr>
    </w:p>
    <w:p w14:paraId="58317946" w14:textId="77777777" w:rsidR="00000000" w:rsidRDefault="00794C8A">
      <w:pPr>
        <w:pStyle w:val="ac"/>
        <w:rPr>
          <w:rtl/>
        </w:rPr>
      </w:pPr>
      <w:r>
        <w:rPr>
          <w:rFonts w:hint="eastAsia"/>
          <w:rtl/>
        </w:rPr>
        <w:t>חיים</w:t>
      </w:r>
      <w:r>
        <w:rPr>
          <w:rtl/>
        </w:rPr>
        <w:t xml:space="preserve"> רמון (העבודה-מימד):</w:t>
      </w:r>
    </w:p>
    <w:p w14:paraId="7D06516F" w14:textId="77777777" w:rsidR="00000000" w:rsidRDefault="00794C8A">
      <w:pPr>
        <w:pStyle w:val="a"/>
        <w:rPr>
          <w:rFonts w:hint="cs"/>
          <w:rtl/>
        </w:rPr>
      </w:pPr>
    </w:p>
    <w:p w14:paraId="766F1BD0" w14:textId="77777777" w:rsidR="00000000" w:rsidRDefault="00794C8A">
      <w:pPr>
        <w:pStyle w:val="a"/>
        <w:rPr>
          <w:rFonts w:hint="cs"/>
          <w:rtl/>
        </w:rPr>
      </w:pPr>
      <w:r>
        <w:rPr>
          <w:rFonts w:hint="cs"/>
          <w:rtl/>
        </w:rPr>
        <w:t>בעיקר בנצרים ובכפר-דרום.</w:t>
      </w:r>
    </w:p>
    <w:p w14:paraId="1F8AEA95" w14:textId="77777777" w:rsidR="00000000" w:rsidRDefault="00794C8A">
      <w:pPr>
        <w:pStyle w:val="a"/>
        <w:ind w:firstLine="0"/>
        <w:rPr>
          <w:rFonts w:hint="cs"/>
          <w:rtl/>
        </w:rPr>
      </w:pPr>
    </w:p>
    <w:p w14:paraId="2F561EE3" w14:textId="77777777" w:rsidR="00000000" w:rsidRDefault="00794C8A">
      <w:pPr>
        <w:pStyle w:val="ad"/>
        <w:rPr>
          <w:rFonts w:hint="cs"/>
          <w:rtl/>
        </w:rPr>
      </w:pPr>
      <w:r>
        <w:rPr>
          <w:rtl/>
        </w:rPr>
        <w:t>היו"ר משה</w:t>
      </w:r>
      <w:r>
        <w:rPr>
          <w:rtl/>
        </w:rPr>
        <w:t xml:space="preserve"> כחלון</w:t>
      </w:r>
      <w:r>
        <w:rPr>
          <w:rFonts w:hint="cs"/>
          <w:rtl/>
        </w:rPr>
        <w:t>:</w:t>
      </w:r>
    </w:p>
    <w:p w14:paraId="15EBAC41" w14:textId="77777777" w:rsidR="00000000" w:rsidRDefault="00794C8A">
      <w:pPr>
        <w:pStyle w:val="a"/>
        <w:rPr>
          <w:rtl/>
        </w:rPr>
      </w:pPr>
    </w:p>
    <w:p w14:paraId="0D3BFF86" w14:textId="77777777" w:rsidR="00000000" w:rsidRDefault="00794C8A">
      <w:pPr>
        <w:pStyle w:val="a"/>
        <w:rPr>
          <w:rFonts w:hint="cs"/>
          <w:rtl/>
        </w:rPr>
      </w:pPr>
      <w:r>
        <w:rPr>
          <w:rFonts w:hint="cs"/>
          <w:rtl/>
        </w:rPr>
        <w:t>חבר הכנסת רמון.</w:t>
      </w:r>
    </w:p>
    <w:p w14:paraId="51C67D36" w14:textId="77777777" w:rsidR="00000000" w:rsidRDefault="00794C8A">
      <w:pPr>
        <w:pStyle w:val="a"/>
        <w:ind w:firstLine="0"/>
        <w:rPr>
          <w:rFonts w:hint="cs"/>
          <w:rtl/>
        </w:rPr>
      </w:pPr>
    </w:p>
    <w:p w14:paraId="46BE7009" w14:textId="77777777" w:rsidR="00000000" w:rsidRDefault="00794C8A">
      <w:pPr>
        <w:pStyle w:val="SpeakerCon"/>
        <w:rPr>
          <w:rtl/>
        </w:rPr>
      </w:pPr>
      <w:bookmarkStart w:id="415" w:name="FS000001027T15_07_2003_19_42_00C"/>
      <w:bookmarkEnd w:id="415"/>
      <w:r>
        <w:rPr>
          <w:rtl/>
        </w:rPr>
        <w:t>גדעון סער (הליכוד):</w:t>
      </w:r>
    </w:p>
    <w:p w14:paraId="12DCE6EF" w14:textId="77777777" w:rsidR="00000000" w:rsidRDefault="00794C8A">
      <w:pPr>
        <w:pStyle w:val="a"/>
        <w:rPr>
          <w:rtl/>
        </w:rPr>
      </w:pPr>
    </w:p>
    <w:p w14:paraId="3F941440" w14:textId="77777777" w:rsidR="00000000" w:rsidRDefault="00794C8A">
      <w:pPr>
        <w:pStyle w:val="a"/>
        <w:rPr>
          <w:rFonts w:hint="cs"/>
          <w:rtl/>
        </w:rPr>
      </w:pPr>
      <w:r>
        <w:rPr>
          <w:rFonts w:hint="cs"/>
          <w:rtl/>
        </w:rPr>
        <w:t>הרי גם סיעת העבודה רשאית להציע הצעה לסיכום הדיון.</w:t>
      </w:r>
    </w:p>
    <w:p w14:paraId="2ED9A249" w14:textId="77777777" w:rsidR="00000000" w:rsidRDefault="00794C8A">
      <w:pPr>
        <w:pStyle w:val="a"/>
        <w:ind w:firstLine="0"/>
        <w:rPr>
          <w:rFonts w:hint="cs"/>
          <w:rtl/>
        </w:rPr>
      </w:pPr>
    </w:p>
    <w:p w14:paraId="6E33857C" w14:textId="77777777" w:rsidR="00000000" w:rsidRDefault="00794C8A">
      <w:pPr>
        <w:pStyle w:val="ac"/>
        <w:rPr>
          <w:rtl/>
        </w:rPr>
      </w:pPr>
      <w:r>
        <w:rPr>
          <w:rFonts w:hint="eastAsia"/>
          <w:rtl/>
        </w:rPr>
        <w:t>חיים</w:t>
      </w:r>
      <w:r>
        <w:rPr>
          <w:rtl/>
        </w:rPr>
        <w:t xml:space="preserve"> רמון (העבודה-מימד):</w:t>
      </w:r>
    </w:p>
    <w:p w14:paraId="4994E460" w14:textId="77777777" w:rsidR="00000000" w:rsidRDefault="00794C8A">
      <w:pPr>
        <w:pStyle w:val="a"/>
        <w:rPr>
          <w:rFonts w:hint="cs"/>
          <w:rtl/>
        </w:rPr>
      </w:pPr>
    </w:p>
    <w:p w14:paraId="700A1A4D" w14:textId="77777777" w:rsidR="00000000" w:rsidRDefault="00794C8A">
      <w:pPr>
        <w:pStyle w:val="a"/>
        <w:rPr>
          <w:rFonts w:hint="cs"/>
          <w:rtl/>
        </w:rPr>
      </w:pPr>
      <w:r>
        <w:rPr>
          <w:rFonts w:hint="cs"/>
          <w:rtl/>
        </w:rPr>
        <w:t>גדעון גדות, סליחה, גדעון סער, אני רוצה שתדגיש בראש ובראשונה את רצועת-עזה, את כפר-דרום ואת נצרים.</w:t>
      </w:r>
    </w:p>
    <w:p w14:paraId="4E9FFD99" w14:textId="77777777" w:rsidR="00000000" w:rsidRDefault="00794C8A">
      <w:pPr>
        <w:pStyle w:val="a"/>
        <w:ind w:firstLine="0"/>
        <w:rPr>
          <w:rFonts w:hint="cs"/>
          <w:rtl/>
        </w:rPr>
      </w:pPr>
    </w:p>
    <w:p w14:paraId="6AD0B9B6" w14:textId="77777777" w:rsidR="00000000" w:rsidRDefault="00794C8A">
      <w:pPr>
        <w:pStyle w:val="ad"/>
        <w:rPr>
          <w:rFonts w:hint="cs"/>
          <w:rtl/>
        </w:rPr>
      </w:pPr>
      <w:r>
        <w:rPr>
          <w:rtl/>
        </w:rPr>
        <w:t>היו"ר משה כחלון</w:t>
      </w:r>
      <w:r>
        <w:rPr>
          <w:rFonts w:hint="cs"/>
          <w:rtl/>
        </w:rPr>
        <w:t>:</w:t>
      </w:r>
    </w:p>
    <w:p w14:paraId="647160DE" w14:textId="77777777" w:rsidR="00000000" w:rsidRDefault="00794C8A">
      <w:pPr>
        <w:pStyle w:val="a"/>
        <w:rPr>
          <w:rFonts w:hint="cs"/>
          <w:rtl/>
        </w:rPr>
      </w:pPr>
    </w:p>
    <w:p w14:paraId="6C9E1843" w14:textId="77777777" w:rsidR="00000000" w:rsidRDefault="00794C8A">
      <w:pPr>
        <w:pStyle w:val="a"/>
        <w:rPr>
          <w:rFonts w:hint="cs"/>
          <w:rtl/>
        </w:rPr>
      </w:pPr>
      <w:r>
        <w:rPr>
          <w:rFonts w:hint="cs"/>
          <w:rtl/>
        </w:rPr>
        <w:t xml:space="preserve">חבר הכנסת גדעון </w:t>
      </w:r>
      <w:r>
        <w:rPr>
          <w:rFonts w:hint="cs"/>
          <w:rtl/>
        </w:rPr>
        <w:t>סער, תמשיך.</w:t>
      </w:r>
    </w:p>
    <w:p w14:paraId="0815A699" w14:textId="77777777" w:rsidR="00000000" w:rsidRDefault="00794C8A">
      <w:pPr>
        <w:pStyle w:val="a"/>
        <w:ind w:firstLine="0"/>
        <w:rPr>
          <w:rFonts w:hint="cs"/>
          <w:rtl/>
        </w:rPr>
      </w:pPr>
    </w:p>
    <w:p w14:paraId="41A4F08E" w14:textId="77777777" w:rsidR="00000000" w:rsidRDefault="00794C8A">
      <w:pPr>
        <w:pStyle w:val="SpeakerCon"/>
        <w:rPr>
          <w:rtl/>
        </w:rPr>
      </w:pPr>
      <w:bookmarkStart w:id="416" w:name="FS000001027T15_07_2003_19_43_42C"/>
      <w:bookmarkEnd w:id="416"/>
      <w:r>
        <w:rPr>
          <w:rtl/>
        </w:rPr>
        <w:t>גדעון סער (הליכוד):</w:t>
      </w:r>
    </w:p>
    <w:p w14:paraId="6FAD6188" w14:textId="77777777" w:rsidR="00000000" w:rsidRDefault="00794C8A">
      <w:pPr>
        <w:pStyle w:val="a"/>
        <w:rPr>
          <w:rtl/>
        </w:rPr>
      </w:pPr>
    </w:p>
    <w:p w14:paraId="69839876" w14:textId="77777777" w:rsidR="00000000" w:rsidRDefault="00794C8A">
      <w:pPr>
        <w:pStyle w:val="a"/>
        <w:rPr>
          <w:rFonts w:hint="cs"/>
          <w:rtl/>
        </w:rPr>
      </w:pPr>
      <w:r>
        <w:rPr>
          <w:rFonts w:hint="cs"/>
          <w:rtl/>
        </w:rPr>
        <w:t>אני חושב שהניסוחים שלי די ברורים.</w:t>
      </w:r>
    </w:p>
    <w:p w14:paraId="787CE305" w14:textId="77777777" w:rsidR="00000000" w:rsidRDefault="00794C8A">
      <w:pPr>
        <w:pStyle w:val="a"/>
        <w:ind w:firstLine="0"/>
        <w:rPr>
          <w:rFonts w:hint="cs"/>
          <w:rtl/>
        </w:rPr>
      </w:pPr>
    </w:p>
    <w:p w14:paraId="6A1E3631" w14:textId="77777777" w:rsidR="00000000" w:rsidRDefault="00794C8A">
      <w:pPr>
        <w:pStyle w:val="ac"/>
        <w:rPr>
          <w:rtl/>
        </w:rPr>
      </w:pPr>
      <w:r>
        <w:rPr>
          <w:rFonts w:hint="eastAsia"/>
          <w:rtl/>
        </w:rPr>
        <w:t>חיים</w:t>
      </w:r>
      <w:r>
        <w:rPr>
          <w:rtl/>
        </w:rPr>
        <w:t xml:space="preserve"> רמון (העבודה-מימד):</w:t>
      </w:r>
    </w:p>
    <w:p w14:paraId="2411EDEA" w14:textId="77777777" w:rsidR="00000000" w:rsidRDefault="00794C8A">
      <w:pPr>
        <w:pStyle w:val="a"/>
        <w:rPr>
          <w:rFonts w:hint="cs"/>
          <w:rtl/>
        </w:rPr>
      </w:pPr>
    </w:p>
    <w:p w14:paraId="5EE0E400" w14:textId="77777777" w:rsidR="00000000" w:rsidRDefault="00794C8A">
      <w:pPr>
        <w:pStyle w:val="a"/>
        <w:rPr>
          <w:rFonts w:hint="cs"/>
          <w:rtl/>
        </w:rPr>
      </w:pPr>
      <w:r>
        <w:rPr>
          <w:rFonts w:hint="cs"/>
          <w:rtl/>
        </w:rPr>
        <w:t>זה לא ברור.</w:t>
      </w:r>
    </w:p>
    <w:p w14:paraId="7497C477" w14:textId="77777777" w:rsidR="00000000" w:rsidRDefault="00794C8A">
      <w:pPr>
        <w:pStyle w:val="a"/>
        <w:ind w:firstLine="0"/>
        <w:rPr>
          <w:rtl/>
        </w:rPr>
      </w:pPr>
    </w:p>
    <w:p w14:paraId="7D58FBB8" w14:textId="77777777" w:rsidR="00000000" w:rsidRDefault="00794C8A">
      <w:pPr>
        <w:pStyle w:val="ac"/>
        <w:rPr>
          <w:rtl/>
        </w:rPr>
      </w:pPr>
      <w:r>
        <w:rPr>
          <w:rFonts w:hint="eastAsia"/>
          <w:rtl/>
        </w:rPr>
        <w:t>צבי</w:t>
      </w:r>
      <w:r>
        <w:rPr>
          <w:rtl/>
        </w:rPr>
        <w:t xml:space="preserve"> הנדל (האיחוד הלאומי - ישראל ביתנו):</w:t>
      </w:r>
    </w:p>
    <w:p w14:paraId="59BDB0A9" w14:textId="77777777" w:rsidR="00000000" w:rsidRDefault="00794C8A">
      <w:pPr>
        <w:pStyle w:val="a"/>
        <w:rPr>
          <w:rFonts w:hint="cs"/>
          <w:rtl/>
        </w:rPr>
      </w:pPr>
    </w:p>
    <w:p w14:paraId="5D2F361C" w14:textId="77777777" w:rsidR="00000000" w:rsidRDefault="00794C8A">
      <w:pPr>
        <w:pStyle w:val="a"/>
        <w:rPr>
          <w:rFonts w:hint="cs"/>
          <w:rtl/>
        </w:rPr>
      </w:pPr>
      <w:r>
        <w:rPr>
          <w:rFonts w:hint="cs"/>
          <w:rtl/>
        </w:rPr>
        <w:t>איזו שנאה, איזה רעל.</w:t>
      </w:r>
    </w:p>
    <w:p w14:paraId="773BAD88" w14:textId="77777777" w:rsidR="00000000" w:rsidRDefault="00794C8A">
      <w:pPr>
        <w:pStyle w:val="a"/>
        <w:rPr>
          <w:rFonts w:hint="cs"/>
          <w:rtl/>
        </w:rPr>
      </w:pPr>
    </w:p>
    <w:p w14:paraId="477D20AF" w14:textId="77777777" w:rsidR="00000000" w:rsidRDefault="00794C8A">
      <w:pPr>
        <w:pStyle w:val="SpeakerCon"/>
        <w:rPr>
          <w:rtl/>
        </w:rPr>
      </w:pPr>
      <w:bookmarkStart w:id="417" w:name="FS000001027T15_07_2003_19_44_06C"/>
      <w:bookmarkEnd w:id="417"/>
      <w:r>
        <w:rPr>
          <w:rtl/>
        </w:rPr>
        <w:t>גדעון סער (הליכוד):</w:t>
      </w:r>
    </w:p>
    <w:p w14:paraId="265BB12B" w14:textId="77777777" w:rsidR="00000000" w:rsidRDefault="00794C8A">
      <w:pPr>
        <w:pStyle w:val="a"/>
        <w:rPr>
          <w:rtl/>
        </w:rPr>
      </w:pPr>
    </w:p>
    <w:p w14:paraId="26A87F10" w14:textId="77777777" w:rsidR="00000000" w:rsidRDefault="00794C8A">
      <w:pPr>
        <w:pStyle w:val="a"/>
        <w:rPr>
          <w:rFonts w:hint="cs"/>
          <w:rtl/>
        </w:rPr>
      </w:pPr>
      <w:r>
        <w:rPr>
          <w:rFonts w:hint="cs"/>
          <w:rtl/>
        </w:rPr>
        <w:t>אבל כל סיעה יכולה להגיש הצעת סיכום.</w:t>
      </w:r>
    </w:p>
    <w:p w14:paraId="291F4462" w14:textId="77777777" w:rsidR="00000000" w:rsidRDefault="00794C8A">
      <w:pPr>
        <w:pStyle w:val="ad"/>
        <w:rPr>
          <w:rFonts w:hint="cs"/>
          <w:rtl/>
        </w:rPr>
      </w:pPr>
    </w:p>
    <w:p w14:paraId="2F8F2697" w14:textId="77777777" w:rsidR="00000000" w:rsidRDefault="00794C8A">
      <w:pPr>
        <w:pStyle w:val="ad"/>
        <w:rPr>
          <w:rFonts w:hint="cs"/>
          <w:rtl/>
        </w:rPr>
      </w:pPr>
      <w:r>
        <w:rPr>
          <w:rtl/>
        </w:rPr>
        <w:t>היו"ר משה כחלון</w:t>
      </w:r>
      <w:r>
        <w:rPr>
          <w:rFonts w:hint="cs"/>
          <w:rtl/>
        </w:rPr>
        <w:t>:</w:t>
      </w:r>
    </w:p>
    <w:p w14:paraId="21C8312B" w14:textId="77777777" w:rsidR="00000000" w:rsidRDefault="00794C8A">
      <w:pPr>
        <w:pStyle w:val="a"/>
        <w:rPr>
          <w:rFonts w:hint="cs"/>
          <w:rtl/>
        </w:rPr>
      </w:pPr>
    </w:p>
    <w:p w14:paraId="18130EF2" w14:textId="77777777" w:rsidR="00000000" w:rsidRDefault="00794C8A">
      <w:pPr>
        <w:pStyle w:val="a"/>
        <w:rPr>
          <w:rFonts w:hint="cs"/>
          <w:rtl/>
        </w:rPr>
      </w:pPr>
      <w:r>
        <w:rPr>
          <w:rFonts w:hint="cs"/>
          <w:rtl/>
        </w:rPr>
        <w:t>חבר הכנסת</w:t>
      </w:r>
      <w:r>
        <w:rPr>
          <w:rFonts w:hint="cs"/>
          <w:rtl/>
        </w:rPr>
        <w:t xml:space="preserve"> רמון, אני מסכם אתך עכשיו שאתה מאפשר לו לדבר עד הסוף.</w:t>
      </w:r>
    </w:p>
    <w:p w14:paraId="2E3128F7" w14:textId="77777777" w:rsidR="00000000" w:rsidRDefault="00794C8A">
      <w:pPr>
        <w:pStyle w:val="a"/>
        <w:ind w:firstLine="0"/>
        <w:rPr>
          <w:rFonts w:hint="cs"/>
          <w:rtl/>
        </w:rPr>
      </w:pPr>
    </w:p>
    <w:p w14:paraId="2EFD5769" w14:textId="77777777" w:rsidR="00000000" w:rsidRDefault="00794C8A">
      <w:pPr>
        <w:pStyle w:val="SpeakerCon"/>
        <w:rPr>
          <w:rtl/>
        </w:rPr>
      </w:pPr>
      <w:bookmarkStart w:id="418" w:name="FS000001027T15_07_2003_19_45_23C"/>
      <w:bookmarkEnd w:id="418"/>
      <w:r>
        <w:rPr>
          <w:rtl/>
        </w:rPr>
        <w:t>גדעון סער (הליכוד):</w:t>
      </w:r>
    </w:p>
    <w:p w14:paraId="480F1C27" w14:textId="77777777" w:rsidR="00000000" w:rsidRDefault="00794C8A">
      <w:pPr>
        <w:pStyle w:val="a"/>
        <w:rPr>
          <w:rtl/>
        </w:rPr>
      </w:pPr>
    </w:p>
    <w:p w14:paraId="06B7E92D" w14:textId="77777777" w:rsidR="00000000" w:rsidRDefault="00794C8A">
      <w:pPr>
        <w:pStyle w:val="a"/>
        <w:rPr>
          <w:rFonts w:hint="cs"/>
          <w:rtl/>
        </w:rPr>
      </w:pPr>
      <w:r>
        <w:rPr>
          <w:rFonts w:hint="cs"/>
          <w:rtl/>
        </w:rPr>
        <w:t xml:space="preserve">אני חוזר על המשפט האחרון שבו קטע אותי חבר הכנסת רמון: </w:t>
      </w:r>
    </w:p>
    <w:p w14:paraId="58791121" w14:textId="77777777" w:rsidR="00000000" w:rsidRDefault="00794C8A">
      <w:pPr>
        <w:pStyle w:val="a"/>
        <w:rPr>
          <w:rFonts w:hint="cs"/>
          <w:rtl/>
        </w:rPr>
      </w:pPr>
    </w:p>
    <w:p w14:paraId="3792F827" w14:textId="77777777" w:rsidR="00000000" w:rsidRDefault="00794C8A">
      <w:pPr>
        <w:pStyle w:val="a"/>
        <w:rPr>
          <w:rFonts w:hint="cs"/>
          <w:rtl/>
        </w:rPr>
      </w:pPr>
      <w:r>
        <w:rPr>
          <w:rFonts w:hint="cs"/>
          <w:rtl/>
        </w:rPr>
        <w:t>3. כנסת ישראל מחזקת את ידי המתיישבים ביש"ע וקוראת לממשלת ישראל להוסיף ולפתח את ההתיישבות, גם בהתאם לקבוע בקווי היסוד של הממש</w:t>
      </w:r>
      <w:r>
        <w:rPr>
          <w:rFonts w:hint="cs"/>
          <w:rtl/>
        </w:rPr>
        <w:t>לה.</w:t>
      </w:r>
    </w:p>
    <w:p w14:paraId="1C46CFDB" w14:textId="77777777" w:rsidR="00000000" w:rsidRDefault="00794C8A">
      <w:pPr>
        <w:pStyle w:val="a"/>
        <w:rPr>
          <w:rFonts w:hint="cs"/>
          <w:rtl/>
        </w:rPr>
      </w:pPr>
      <w:r>
        <w:rPr>
          <w:rFonts w:hint="cs"/>
          <w:rtl/>
        </w:rPr>
        <w:t xml:space="preserve"> </w:t>
      </w:r>
    </w:p>
    <w:p w14:paraId="63A0B64F" w14:textId="77777777" w:rsidR="00000000" w:rsidRDefault="00794C8A">
      <w:pPr>
        <w:pStyle w:val="a"/>
        <w:rPr>
          <w:rFonts w:hint="cs"/>
          <w:rtl/>
        </w:rPr>
      </w:pPr>
      <w:r>
        <w:rPr>
          <w:rFonts w:hint="cs"/>
          <w:rtl/>
        </w:rPr>
        <w:t xml:space="preserve">4. הכנסת קוראת לממשלה לעמוד בכל משא-ומתן בעתיד על קווים אדומים, ובהם - א. ריבונות ישראל בירושלים בירת ישראל השלמה והמאוחדת, שלא תחולק עוד; ב. שמירה על אזורי הביטחון הכוללים אזור ביטחון מערבי לאורך קו התפר ואזור ביטחון מזרחי  - בקעת-הירדן - - </w:t>
      </w:r>
    </w:p>
    <w:p w14:paraId="277EE5EB" w14:textId="77777777" w:rsidR="00000000" w:rsidRDefault="00794C8A">
      <w:pPr>
        <w:pStyle w:val="a"/>
        <w:ind w:firstLine="0"/>
        <w:rPr>
          <w:rFonts w:hint="cs"/>
          <w:rtl/>
        </w:rPr>
      </w:pPr>
    </w:p>
    <w:p w14:paraId="4A472D74" w14:textId="77777777" w:rsidR="00000000" w:rsidRDefault="00794C8A">
      <w:pPr>
        <w:pStyle w:val="ac"/>
        <w:rPr>
          <w:rtl/>
        </w:rPr>
      </w:pPr>
      <w:r>
        <w:rPr>
          <w:rFonts w:hint="eastAsia"/>
          <w:rtl/>
        </w:rPr>
        <w:t>חיים</w:t>
      </w:r>
      <w:r>
        <w:rPr>
          <w:rtl/>
        </w:rPr>
        <w:t xml:space="preserve"> ר</w:t>
      </w:r>
      <w:r>
        <w:rPr>
          <w:rtl/>
        </w:rPr>
        <w:t>מון (העבודה-מימד):</w:t>
      </w:r>
    </w:p>
    <w:p w14:paraId="27A7A71D" w14:textId="77777777" w:rsidR="00000000" w:rsidRDefault="00794C8A">
      <w:pPr>
        <w:pStyle w:val="a"/>
        <w:rPr>
          <w:rFonts w:hint="cs"/>
          <w:rtl/>
        </w:rPr>
      </w:pPr>
    </w:p>
    <w:p w14:paraId="65C2D38E" w14:textId="77777777" w:rsidR="00000000" w:rsidRDefault="00794C8A">
      <w:pPr>
        <w:pStyle w:val="a"/>
        <w:rPr>
          <w:rFonts w:hint="cs"/>
          <w:rtl/>
        </w:rPr>
      </w:pPr>
      <w:r>
        <w:rPr>
          <w:rFonts w:hint="cs"/>
          <w:rtl/>
        </w:rPr>
        <w:t>אפשר לפרט מה נשאר?</w:t>
      </w:r>
    </w:p>
    <w:p w14:paraId="7E3AEE7C" w14:textId="77777777" w:rsidR="00000000" w:rsidRDefault="00794C8A">
      <w:pPr>
        <w:pStyle w:val="a"/>
        <w:ind w:firstLine="0"/>
        <w:rPr>
          <w:rFonts w:hint="cs"/>
          <w:rtl/>
        </w:rPr>
      </w:pPr>
    </w:p>
    <w:p w14:paraId="35DC0D93" w14:textId="77777777" w:rsidR="00000000" w:rsidRDefault="00794C8A">
      <w:pPr>
        <w:pStyle w:val="ac"/>
        <w:rPr>
          <w:rtl/>
        </w:rPr>
      </w:pPr>
      <w:r>
        <w:rPr>
          <w:rFonts w:hint="eastAsia"/>
          <w:rtl/>
        </w:rPr>
        <w:t>ניסן</w:t>
      </w:r>
      <w:r>
        <w:rPr>
          <w:rtl/>
        </w:rPr>
        <w:t xml:space="preserve"> סלומינסקי (מפד"ל):</w:t>
      </w:r>
    </w:p>
    <w:p w14:paraId="56018410" w14:textId="77777777" w:rsidR="00000000" w:rsidRDefault="00794C8A">
      <w:pPr>
        <w:pStyle w:val="a"/>
        <w:rPr>
          <w:rFonts w:hint="cs"/>
          <w:rtl/>
        </w:rPr>
      </w:pPr>
    </w:p>
    <w:p w14:paraId="1334347B" w14:textId="77777777" w:rsidR="00000000" w:rsidRDefault="00794C8A">
      <w:pPr>
        <w:pStyle w:val="a"/>
        <w:rPr>
          <w:rFonts w:hint="cs"/>
          <w:rtl/>
        </w:rPr>
      </w:pPr>
      <w:r>
        <w:rPr>
          <w:rFonts w:hint="cs"/>
          <w:rtl/>
        </w:rPr>
        <w:t>מה עם המדינה הפלסטינית?</w:t>
      </w:r>
    </w:p>
    <w:p w14:paraId="54CDFDEB" w14:textId="77777777" w:rsidR="00000000" w:rsidRDefault="00794C8A">
      <w:pPr>
        <w:pStyle w:val="a"/>
        <w:ind w:firstLine="0"/>
        <w:rPr>
          <w:rFonts w:hint="cs"/>
          <w:rtl/>
        </w:rPr>
      </w:pPr>
    </w:p>
    <w:p w14:paraId="7D92F2CA" w14:textId="77777777" w:rsidR="00000000" w:rsidRDefault="00794C8A">
      <w:pPr>
        <w:pStyle w:val="ac"/>
        <w:rPr>
          <w:rtl/>
        </w:rPr>
      </w:pPr>
      <w:r>
        <w:rPr>
          <w:rFonts w:hint="eastAsia"/>
          <w:rtl/>
        </w:rPr>
        <w:t>חיים</w:t>
      </w:r>
      <w:r>
        <w:rPr>
          <w:rtl/>
        </w:rPr>
        <w:t xml:space="preserve"> אורון (מרצ):</w:t>
      </w:r>
    </w:p>
    <w:p w14:paraId="09792819" w14:textId="77777777" w:rsidR="00000000" w:rsidRDefault="00794C8A">
      <w:pPr>
        <w:pStyle w:val="a"/>
        <w:rPr>
          <w:rFonts w:hint="cs"/>
          <w:rtl/>
        </w:rPr>
      </w:pPr>
    </w:p>
    <w:p w14:paraId="0803EC2D" w14:textId="77777777" w:rsidR="00000000" w:rsidRDefault="00794C8A">
      <w:pPr>
        <w:pStyle w:val="a"/>
        <w:rPr>
          <w:rFonts w:hint="cs"/>
          <w:rtl/>
        </w:rPr>
      </w:pPr>
      <w:r>
        <w:rPr>
          <w:rFonts w:hint="cs"/>
          <w:rtl/>
        </w:rPr>
        <w:t>אתם בעד מפת הדרכים או נגדה?</w:t>
      </w:r>
    </w:p>
    <w:p w14:paraId="19882A74" w14:textId="77777777" w:rsidR="00000000" w:rsidRDefault="00794C8A">
      <w:pPr>
        <w:pStyle w:val="SpeakerCon"/>
        <w:rPr>
          <w:rFonts w:hint="cs"/>
          <w:rtl/>
        </w:rPr>
      </w:pPr>
      <w:bookmarkStart w:id="419" w:name="FS000001027T15_07_2003_19_48_36C"/>
      <w:bookmarkEnd w:id="419"/>
    </w:p>
    <w:p w14:paraId="17D16F26" w14:textId="77777777" w:rsidR="00000000" w:rsidRDefault="00794C8A">
      <w:pPr>
        <w:pStyle w:val="SpeakerCon"/>
        <w:rPr>
          <w:rtl/>
        </w:rPr>
      </w:pPr>
      <w:r>
        <w:rPr>
          <w:rtl/>
        </w:rPr>
        <w:t>גדעון סער (הליכוד):</w:t>
      </w:r>
    </w:p>
    <w:p w14:paraId="58A1B176" w14:textId="77777777" w:rsidR="00000000" w:rsidRDefault="00794C8A">
      <w:pPr>
        <w:pStyle w:val="a"/>
        <w:rPr>
          <w:rtl/>
        </w:rPr>
      </w:pPr>
    </w:p>
    <w:p w14:paraId="4E21DF99" w14:textId="77777777" w:rsidR="00000000" w:rsidRDefault="00794C8A">
      <w:pPr>
        <w:pStyle w:val="a"/>
        <w:rPr>
          <w:rFonts w:hint="cs"/>
          <w:rtl/>
        </w:rPr>
      </w:pPr>
      <w:r>
        <w:rPr>
          <w:rFonts w:hint="cs"/>
          <w:rtl/>
        </w:rPr>
        <w:t>- - ג. התנגדות מוחלטת לכניסת פליטים פלסטינים לתוככי ישראל; ד. פירוק תשתיות הטרור והפסקת ההסתה כתנ</w:t>
      </w:r>
      <w:r>
        <w:rPr>
          <w:rFonts w:hint="cs"/>
          <w:rtl/>
        </w:rPr>
        <w:t>אי לכל משא-ומתן על הסכמים מדיניים.</w:t>
      </w:r>
    </w:p>
    <w:p w14:paraId="048BC15C" w14:textId="77777777" w:rsidR="00000000" w:rsidRDefault="00794C8A">
      <w:pPr>
        <w:pStyle w:val="a"/>
        <w:ind w:firstLine="0"/>
        <w:rPr>
          <w:rFonts w:hint="cs"/>
          <w:rtl/>
        </w:rPr>
      </w:pPr>
    </w:p>
    <w:p w14:paraId="0085928F" w14:textId="77777777" w:rsidR="00000000" w:rsidRDefault="00794C8A">
      <w:pPr>
        <w:pStyle w:val="ac"/>
        <w:rPr>
          <w:rtl/>
        </w:rPr>
      </w:pPr>
      <w:r>
        <w:rPr>
          <w:rFonts w:hint="eastAsia"/>
          <w:rtl/>
        </w:rPr>
        <w:t>חיים</w:t>
      </w:r>
      <w:r>
        <w:rPr>
          <w:rtl/>
        </w:rPr>
        <w:t xml:space="preserve"> אורון (מרצ):</w:t>
      </w:r>
    </w:p>
    <w:p w14:paraId="1F542AE7" w14:textId="77777777" w:rsidR="00000000" w:rsidRDefault="00794C8A">
      <w:pPr>
        <w:pStyle w:val="a"/>
        <w:rPr>
          <w:rFonts w:hint="cs"/>
          <w:rtl/>
        </w:rPr>
      </w:pPr>
    </w:p>
    <w:p w14:paraId="7AFEA72C" w14:textId="77777777" w:rsidR="00000000" w:rsidRDefault="00794C8A">
      <w:pPr>
        <w:pStyle w:val="a"/>
        <w:rPr>
          <w:rFonts w:hint="cs"/>
          <w:rtl/>
        </w:rPr>
      </w:pPr>
      <w:r>
        <w:rPr>
          <w:rFonts w:hint="cs"/>
          <w:rtl/>
        </w:rPr>
        <w:t>ומה עם מפת הדרכים? תגיד את המלה.</w:t>
      </w:r>
    </w:p>
    <w:p w14:paraId="166044BA" w14:textId="77777777" w:rsidR="00000000" w:rsidRDefault="00794C8A">
      <w:pPr>
        <w:pStyle w:val="a"/>
        <w:ind w:firstLine="0"/>
        <w:rPr>
          <w:rFonts w:hint="cs"/>
          <w:rtl/>
        </w:rPr>
      </w:pPr>
    </w:p>
    <w:p w14:paraId="06394780" w14:textId="77777777" w:rsidR="00000000" w:rsidRDefault="00794C8A">
      <w:pPr>
        <w:pStyle w:val="ad"/>
        <w:rPr>
          <w:rFonts w:hint="cs"/>
          <w:rtl/>
        </w:rPr>
      </w:pPr>
      <w:r>
        <w:rPr>
          <w:rtl/>
        </w:rPr>
        <w:t>היו"ר משה כחלון</w:t>
      </w:r>
      <w:r>
        <w:rPr>
          <w:rFonts w:hint="cs"/>
          <w:rtl/>
        </w:rPr>
        <w:t>:</w:t>
      </w:r>
    </w:p>
    <w:p w14:paraId="5E78A841" w14:textId="77777777" w:rsidR="00000000" w:rsidRDefault="00794C8A">
      <w:pPr>
        <w:pStyle w:val="a"/>
        <w:rPr>
          <w:rFonts w:hint="cs"/>
          <w:rtl/>
        </w:rPr>
      </w:pPr>
    </w:p>
    <w:p w14:paraId="55DBACA4" w14:textId="77777777" w:rsidR="00000000" w:rsidRDefault="00794C8A">
      <w:pPr>
        <w:pStyle w:val="a"/>
        <w:rPr>
          <w:rFonts w:hint="cs"/>
          <w:rtl/>
        </w:rPr>
      </w:pPr>
      <w:r>
        <w:rPr>
          <w:rFonts w:hint="cs"/>
          <w:rtl/>
        </w:rPr>
        <w:t>חבר הכנסת אורון, שמענו.</w:t>
      </w:r>
    </w:p>
    <w:p w14:paraId="677AE00D" w14:textId="77777777" w:rsidR="00000000" w:rsidRDefault="00794C8A">
      <w:pPr>
        <w:pStyle w:val="a"/>
        <w:ind w:firstLine="0"/>
        <w:rPr>
          <w:rFonts w:hint="cs"/>
          <w:rtl/>
        </w:rPr>
      </w:pPr>
    </w:p>
    <w:p w14:paraId="6FF22FB5" w14:textId="77777777" w:rsidR="00000000" w:rsidRDefault="00794C8A">
      <w:pPr>
        <w:pStyle w:val="SpeakerCon"/>
        <w:rPr>
          <w:rtl/>
        </w:rPr>
      </w:pPr>
      <w:bookmarkStart w:id="420" w:name="FS000001027T15_07_2003_19_51_08C"/>
      <w:bookmarkEnd w:id="420"/>
      <w:r>
        <w:rPr>
          <w:rtl/>
        </w:rPr>
        <w:t>גדעון סער (הליכוד):</w:t>
      </w:r>
    </w:p>
    <w:p w14:paraId="391D1C8E" w14:textId="77777777" w:rsidR="00000000" w:rsidRDefault="00794C8A">
      <w:pPr>
        <w:pStyle w:val="a"/>
        <w:rPr>
          <w:rtl/>
        </w:rPr>
      </w:pPr>
    </w:p>
    <w:p w14:paraId="2CDD3958" w14:textId="77777777" w:rsidR="00000000" w:rsidRDefault="00794C8A">
      <w:pPr>
        <w:pStyle w:val="a"/>
        <w:rPr>
          <w:rFonts w:hint="cs"/>
          <w:rtl/>
        </w:rPr>
      </w:pPr>
      <w:r>
        <w:rPr>
          <w:rFonts w:hint="cs"/>
          <w:rtl/>
        </w:rPr>
        <w:t xml:space="preserve">האם גם סיעת ש"ס מצטרפת להצעת הסיכום הזאת? </w:t>
      </w:r>
    </w:p>
    <w:p w14:paraId="3DEDC2EE" w14:textId="77777777" w:rsidR="00000000" w:rsidRDefault="00794C8A">
      <w:pPr>
        <w:pStyle w:val="a"/>
        <w:rPr>
          <w:rFonts w:hint="cs"/>
          <w:rtl/>
        </w:rPr>
      </w:pPr>
    </w:p>
    <w:p w14:paraId="655BF5C2" w14:textId="77777777" w:rsidR="00000000" w:rsidRDefault="00794C8A">
      <w:pPr>
        <w:pStyle w:val="a"/>
        <w:rPr>
          <w:rFonts w:hint="cs"/>
          <w:rtl/>
        </w:rPr>
      </w:pPr>
      <w:r>
        <w:rPr>
          <w:rFonts w:hint="cs"/>
          <w:rtl/>
        </w:rPr>
        <w:t>אני רוצה לומר לכם בתמצית: יש רגעים שבהם הכנסת צריכה לומר את</w:t>
      </w:r>
      <w:r>
        <w:rPr>
          <w:rFonts w:hint="cs"/>
          <w:rtl/>
        </w:rPr>
        <w:t xml:space="preserve"> דברה ולסייע בידי ראש הממשלה העומד בראש המערכה המדינית והביטחונית - - -</w:t>
      </w:r>
    </w:p>
    <w:p w14:paraId="13EFF064" w14:textId="77777777" w:rsidR="00000000" w:rsidRDefault="00794C8A">
      <w:pPr>
        <w:pStyle w:val="a"/>
        <w:ind w:firstLine="0"/>
        <w:rPr>
          <w:rFonts w:hint="cs"/>
          <w:rtl/>
        </w:rPr>
      </w:pPr>
    </w:p>
    <w:p w14:paraId="76E5E8CB" w14:textId="77777777" w:rsidR="00000000" w:rsidRDefault="00794C8A">
      <w:pPr>
        <w:pStyle w:val="ac"/>
        <w:rPr>
          <w:rtl/>
        </w:rPr>
      </w:pPr>
      <w:r>
        <w:rPr>
          <w:rFonts w:hint="eastAsia"/>
          <w:rtl/>
        </w:rPr>
        <w:t>חיים</w:t>
      </w:r>
      <w:r>
        <w:rPr>
          <w:rtl/>
        </w:rPr>
        <w:t xml:space="preserve"> אורון (מרצ):</w:t>
      </w:r>
    </w:p>
    <w:p w14:paraId="6D20A3FC" w14:textId="77777777" w:rsidR="00000000" w:rsidRDefault="00794C8A">
      <w:pPr>
        <w:pStyle w:val="a"/>
        <w:rPr>
          <w:rFonts w:hint="cs"/>
          <w:rtl/>
        </w:rPr>
      </w:pPr>
    </w:p>
    <w:p w14:paraId="183FFEA6" w14:textId="77777777" w:rsidR="00000000" w:rsidRDefault="00794C8A">
      <w:pPr>
        <w:pStyle w:val="a"/>
        <w:rPr>
          <w:rFonts w:hint="cs"/>
          <w:rtl/>
        </w:rPr>
      </w:pPr>
      <w:r>
        <w:rPr>
          <w:rFonts w:hint="cs"/>
          <w:rtl/>
        </w:rPr>
        <w:t>מה עם מפת הדרכים?</w:t>
      </w:r>
    </w:p>
    <w:p w14:paraId="6A18E2C5" w14:textId="77777777" w:rsidR="00000000" w:rsidRDefault="00794C8A">
      <w:pPr>
        <w:pStyle w:val="a"/>
        <w:ind w:firstLine="0"/>
        <w:rPr>
          <w:rFonts w:hint="cs"/>
          <w:rtl/>
        </w:rPr>
      </w:pPr>
    </w:p>
    <w:p w14:paraId="57C08FCF" w14:textId="77777777" w:rsidR="00000000" w:rsidRDefault="00794C8A">
      <w:pPr>
        <w:pStyle w:val="SpeakerCon"/>
        <w:rPr>
          <w:rtl/>
        </w:rPr>
      </w:pPr>
      <w:bookmarkStart w:id="421" w:name="FS000001027T15_07_2003_19_53_49C"/>
      <w:bookmarkEnd w:id="421"/>
      <w:r>
        <w:rPr>
          <w:rtl/>
        </w:rPr>
        <w:t>גדעון סער (הליכוד):</w:t>
      </w:r>
    </w:p>
    <w:p w14:paraId="1159D5CA" w14:textId="77777777" w:rsidR="00000000" w:rsidRDefault="00794C8A">
      <w:pPr>
        <w:pStyle w:val="a"/>
        <w:rPr>
          <w:rtl/>
        </w:rPr>
      </w:pPr>
    </w:p>
    <w:p w14:paraId="3E6B54D7" w14:textId="77777777" w:rsidR="00000000" w:rsidRDefault="00794C8A">
      <w:pPr>
        <w:pStyle w:val="a"/>
        <w:rPr>
          <w:rFonts w:hint="cs"/>
          <w:rtl/>
        </w:rPr>
      </w:pPr>
      <w:r>
        <w:rPr>
          <w:rFonts w:hint="cs"/>
          <w:rtl/>
        </w:rPr>
        <w:t xml:space="preserve">לא התייחסתי כאן למפת הדרכים, כנראה לא שמת לב. </w:t>
      </w:r>
    </w:p>
    <w:p w14:paraId="36A28742" w14:textId="77777777" w:rsidR="00000000" w:rsidRDefault="00794C8A">
      <w:pPr>
        <w:pStyle w:val="a"/>
        <w:ind w:firstLine="0"/>
        <w:rPr>
          <w:rFonts w:hint="cs"/>
          <w:rtl/>
        </w:rPr>
      </w:pPr>
    </w:p>
    <w:p w14:paraId="142BCFF0" w14:textId="77777777" w:rsidR="00000000" w:rsidRDefault="00794C8A">
      <w:pPr>
        <w:pStyle w:val="ac"/>
        <w:rPr>
          <w:rtl/>
        </w:rPr>
      </w:pPr>
      <w:r>
        <w:rPr>
          <w:rFonts w:hint="eastAsia"/>
          <w:rtl/>
        </w:rPr>
        <w:t>ג</w:t>
      </w:r>
      <w:r>
        <w:rPr>
          <w:rtl/>
        </w:rPr>
        <w:t>'מאל זחאלקה (בל"ד):</w:t>
      </w:r>
    </w:p>
    <w:p w14:paraId="6FD4DF4F" w14:textId="77777777" w:rsidR="00000000" w:rsidRDefault="00794C8A">
      <w:pPr>
        <w:pStyle w:val="a"/>
        <w:rPr>
          <w:rFonts w:hint="cs"/>
          <w:rtl/>
        </w:rPr>
      </w:pPr>
    </w:p>
    <w:p w14:paraId="5487D195" w14:textId="77777777" w:rsidR="00000000" w:rsidRDefault="00794C8A">
      <w:pPr>
        <w:pStyle w:val="a"/>
        <w:rPr>
          <w:rFonts w:hint="cs"/>
          <w:rtl/>
        </w:rPr>
      </w:pPr>
      <w:r>
        <w:rPr>
          <w:rFonts w:hint="cs"/>
          <w:rtl/>
        </w:rPr>
        <w:t>חבר הכנסת סער - - -</w:t>
      </w:r>
    </w:p>
    <w:p w14:paraId="798032F1" w14:textId="77777777" w:rsidR="00000000" w:rsidRDefault="00794C8A">
      <w:pPr>
        <w:pStyle w:val="a"/>
        <w:ind w:firstLine="0"/>
        <w:rPr>
          <w:rFonts w:hint="cs"/>
          <w:rtl/>
        </w:rPr>
      </w:pPr>
    </w:p>
    <w:p w14:paraId="462F4462" w14:textId="77777777" w:rsidR="00000000" w:rsidRDefault="00794C8A">
      <w:pPr>
        <w:pStyle w:val="SpeakerCon"/>
        <w:rPr>
          <w:rtl/>
        </w:rPr>
      </w:pPr>
      <w:bookmarkStart w:id="422" w:name="FS000001027T15_07_2003_19_54_21C"/>
      <w:bookmarkEnd w:id="422"/>
      <w:r>
        <w:rPr>
          <w:rtl/>
        </w:rPr>
        <w:t>גדעון סער (הליכוד):</w:t>
      </w:r>
    </w:p>
    <w:p w14:paraId="1E5F2EC2" w14:textId="77777777" w:rsidR="00000000" w:rsidRDefault="00794C8A">
      <w:pPr>
        <w:pStyle w:val="a"/>
        <w:rPr>
          <w:rtl/>
        </w:rPr>
      </w:pPr>
    </w:p>
    <w:p w14:paraId="44918312" w14:textId="77777777" w:rsidR="00000000" w:rsidRDefault="00794C8A">
      <w:pPr>
        <w:pStyle w:val="a"/>
        <w:rPr>
          <w:rFonts w:hint="cs"/>
          <w:rtl/>
        </w:rPr>
      </w:pPr>
      <w:r>
        <w:rPr>
          <w:rFonts w:hint="cs"/>
          <w:rtl/>
        </w:rPr>
        <w:t xml:space="preserve">אני לא יודע </w:t>
      </w:r>
      <w:r>
        <w:rPr>
          <w:rFonts w:hint="cs"/>
          <w:rtl/>
        </w:rPr>
        <w:t>למה אתם לא רגועים היום, מה קרה?</w:t>
      </w:r>
    </w:p>
    <w:p w14:paraId="1D5E2507" w14:textId="77777777" w:rsidR="00000000" w:rsidRDefault="00794C8A">
      <w:pPr>
        <w:pStyle w:val="a"/>
        <w:ind w:firstLine="0"/>
        <w:rPr>
          <w:rFonts w:hint="cs"/>
          <w:rtl/>
        </w:rPr>
      </w:pPr>
    </w:p>
    <w:p w14:paraId="3FBF4F11" w14:textId="77777777" w:rsidR="00000000" w:rsidRDefault="00794C8A">
      <w:pPr>
        <w:pStyle w:val="ac"/>
        <w:rPr>
          <w:rtl/>
        </w:rPr>
      </w:pPr>
      <w:r>
        <w:rPr>
          <w:rFonts w:hint="eastAsia"/>
          <w:rtl/>
        </w:rPr>
        <w:t>חיים</w:t>
      </w:r>
      <w:r>
        <w:rPr>
          <w:rtl/>
        </w:rPr>
        <w:t xml:space="preserve"> רמון (העבודה-מימד):</w:t>
      </w:r>
    </w:p>
    <w:p w14:paraId="29490AA1" w14:textId="77777777" w:rsidR="00000000" w:rsidRDefault="00794C8A">
      <w:pPr>
        <w:pStyle w:val="a"/>
        <w:rPr>
          <w:rFonts w:hint="cs"/>
          <w:rtl/>
        </w:rPr>
      </w:pPr>
    </w:p>
    <w:p w14:paraId="722998F4" w14:textId="77777777" w:rsidR="00000000" w:rsidRDefault="00794C8A">
      <w:pPr>
        <w:pStyle w:val="a"/>
        <w:rPr>
          <w:rFonts w:hint="cs"/>
          <w:rtl/>
        </w:rPr>
      </w:pPr>
      <w:r>
        <w:rPr>
          <w:rFonts w:hint="cs"/>
          <w:rtl/>
        </w:rPr>
        <w:t>אנחנו משועשעים. אפילו אתה לא מציע שהכנסת תתמוך במפת הדרכים. סיעת העבודה היא שתציע לכנסת לתמוך במפת הדרכים.</w:t>
      </w:r>
    </w:p>
    <w:p w14:paraId="40DDBA02" w14:textId="77777777" w:rsidR="00000000" w:rsidRDefault="00794C8A">
      <w:pPr>
        <w:pStyle w:val="a"/>
        <w:rPr>
          <w:rFonts w:hint="cs"/>
          <w:rtl/>
        </w:rPr>
      </w:pPr>
    </w:p>
    <w:p w14:paraId="1535B1D3" w14:textId="77777777" w:rsidR="00000000" w:rsidRDefault="00794C8A">
      <w:pPr>
        <w:pStyle w:val="SpeakerCon"/>
        <w:rPr>
          <w:rtl/>
        </w:rPr>
      </w:pPr>
      <w:bookmarkStart w:id="423" w:name="FS000001027T15_07_2003_19_55_07C"/>
      <w:bookmarkEnd w:id="423"/>
      <w:r>
        <w:rPr>
          <w:rtl/>
        </w:rPr>
        <w:t>גדעון סער (הליכוד):</w:t>
      </w:r>
    </w:p>
    <w:p w14:paraId="47F3AFFD" w14:textId="77777777" w:rsidR="00000000" w:rsidRDefault="00794C8A">
      <w:pPr>
        <w:pStyle w:val="a"/>
        <w:rPr>
          <w:rtl/>
        </w:rPr>
      </w:pPr>
    </w:p>
    <w:p w14:paraId="6AB3498F" w14:textId="77777777" w:rsidR="00000000" w:rsidRDefault="00794C8A">
      <w:pPr>
        <w:pStyle w:val="a"/>
        <w:rPr>
          <w:rFonts w:hint="cs"/>
          <w:rtl/>
        </w:rPr>
      </w:pPr>
      <w:r>
        <w:rPr>
          <w:rFonts w:hint="cs"/>
          <w:rtl/>
        </w:rPr>
        <w:t>חבר הכנסת רמון, אתם ודאי תציעו את ההצעה שלכם. זו ההצעה של ארבע הסיעו</w:t>
      </w:r>
      <w:r>
        <w:rPr>
          <w:rFonts w:hint="cs"/>
          <w:rtl/>
        </w:rPr>
        <w:t>ת שקראתי בשמותיהן, ואני משוכנע שסיעות נוספות, אם ישקלו באופן ענייני, יחליטו לתמוך אף הן.</w:t>
      </w:r>
    </w:p>
    <w:p w14:paraId="7B19EC2E" w14:textId="77777777" w:rsidR="00000000" w:rsidRDefault="00794C8A">
      <w:pPr>
        <w:pStyle w:val="a"/>
        <w:ind w:firstLine="0"/>
        <w:rPr>
          <w:rFonts w:hint="cs"/>
          <w:rtl/>
        </w:rPr>
      </w:pPr>
    </w:p>
    <w:p w14:paraId="2C869CDE" w14:textId="77777777" w:rsidR="00000000" w:rsidRDefault="00794C8A">
      <w:pPr>
        <w:pStyle w:val="ad"/>
        <w:rPr>
          <w:rFonts w:hint="cs"/>
          <w:rtl/>
        </w:rPr>
      </w:pPr>
      <w:r>
        <w:rPr>
          <w:rtl/>
        </w:rPr>
        <w:t>היו"ר משה כחלון</w:t>
      </w:r>
      <w:r>
        <w:rPr>
          <w:rFonts w:hint="cs"/>
          <w:rtl/>
        </w:rPr>
        <w:t>:</w:t>
      </w:r>
    </w:p>
    <w:p w14:paraId="433CC9BD" w14:textId="77777777" w:rsidR="00000000" w:rsidRDefault="00794C8A">
      <w:pPr>
        <w:pStyle w:val="a"/>
        <w:rPr>
          <w:rFonts w:hint="cs"/>
          <w:rtl/>
        </w:rPr>
      </w:pPr>
    </w:p>
    <w:p w14:paraId="0E143061" w14:textId="77777777" w:rsidR="00000000" w:rsidRDefault="00794C8A">
      <w:pPr>
        <w:pStyle w:val="a"/>
        <w:rPr>
          <w:rFonts w:hint="cs"/>
          <w:rtl/>
        </w:rPr>
      </w:pPr>
      <w:r>
        <w:rPr>
          <w:rFonts w:hint="cs"/>
          <w:rtl/>
        </w:rPr>
        <w:t>תודה רבה. השר גדעון עזרא, בבקשה.</w:t>
      </w:r>
    </w:p>
    <w:p w14:paraId="3790AF1D" w14:textId="77777777" w:rsidR="00000000" w:rsidRDefault="00794C8A">
      <w:pPr>
        <w:pStyle w:val="a"/>
        <w:ind w:firstLine="0"/>
        <w:rPr>
          <w:rFonts w:hint="cs"/>
          <w:rtl/>
        </w:rPr>
      </w:pPr>
    </w:p>
    <w:p w14:paraId="449AB604" w14:textId="77777777" w:rsidR="00000000" w:rsidRDefault="00794C8A">
      <w:pPr>
        <w:pStyle w:val="ac"/>
        <w:rPr>
          <w:rtl/>
        </w:rPr>
      </w:pPr>
      <w:r>
        <w:rPr>
          <w:rFonts w:hint="eastAsia"/>
          <w:rtl/>
        </w:rPr>
        <w:t>חיים</w:t>
      </w:r>
      <w:r>
        <w:rPr>
          <w:rtl/>
        </w:rPr>
        <w:t xml:space="preserve"> רמון (העבודה-מימד):</w:t>
      </w:r>
    </w:p>
    <w:p w14:paraId="7E45800E" w14:textId="77777777" w:rsidR="00000000" w:rsidRDefault="00794C8A">
      <w:pPr>
        <w:pStyle w:val="a"/>
        <w:rPr>
          <w:rFonts w:hint="cs"/>
          <w:rtl/>
        </w:rPr>
      </w:pPr>
    </w:p>
    <w:p w14:paraId="4B4E99AA" w14:textId="77777777" w:rsidR="00000000" w:rsidRDefault="00794C8A">
      <w:pPr>
        <w:pStyle w:val="a"/>
        <w:rPr>
          <w:rFonts w:hint="cs"/>
          <w:rtl/>
        </w:rPr>
      </w:pPr>
      <w:r>
        <w:rPr>
          <w:rFonts w:hint="cs"/>
          <w:rtl/>
        </w:rPr>
        <w:t>למה אתה לא מברך את ראש הממשלה על מאבקו המדיני?</w:t>
      </w:r>
    </w:p>
    <w:p w14:paraId="2169DCE9" w14:textId="77777777" w:rsidR="00000000" w:rsidRDefault="00794C8A">
      <w:pPr>
        <w:pStyle w:val="a"/>
        <w:ind w:firstLine="0"/>
        <w:rPr>
          <w:rFonts w:hint="cs"/>
          <w:rtl/>
        </w:rPr>
      </w:pPr>
    </w:p>
    <w:p w14:paraId="754C9B6D" w14:textId="77777777" w:rsidR="00000000" w:rsidRDefault="00794C8A">
      <w:pPr>
        <w:pStyle w:val="ac"/>
        <w:rPr>
          <w:rtl/>
        </w:rPr>
      </w:pPr>
      <w:r>
        <w:rPr>
          <w:rFonts w:hint="eastAsia"/>
          <w:rtl/>
        </w:rPr>
        <w:t>חיים</w:t>
      </w:r>
      <w:r>
        <w:rPr>
          <w:rtl/>
        </w:rPr>
        <w:t xml:space="preserve"> אורון (מרצ):</w:t>
      </w:r>
    </w:p>
    <w:p w14:paraId="16F39B10" w14:textId="77777777" w:rsidR="00000000" w:rsidRDefault="00794C8A">
      <w:pPr>
        <w:pStyle w:val="a"/>
        <w:rPr>
          <w:rFonts w:hint="cs"/>
          <w:rtl/>
        </w:rPr>
      </w:pPr>
    </w:p>
    <w:p w14:paraId="1A906F09" w14:textId="77777777" w:rsidR="00000000" w:rsidRDefault="00794C8A">
      <w:pPr>
        <w:pStyle w:val="a"/>
        <w:rPr>
          <w:rFonts w:hint="cs"/>
          <w:rtl/>
        </w:rPr>
      </w:pPr>
      <w:r>
        <w:rPr>
          <w:rFonts w:hint="cs"/>
          <w:rtl/>
        </w:rPr>
        <w:t>גדעון, כאשר צעקתי שאת</w:t>
      </w:r>
      <w:r>
        <w:rPr>
          <w:rFonts w:hint="cs"/>
          <w:rtl/>
        </w:rPr>
        <w:t>ם לא מקבלים אותה, אמרת שאני משקר.</w:t>
      </w:r>
    </w:p>
    <w:p w14:paraId="320064EB" w14:textId="77777777" w:rsidR="00000000" w:rsidRDefault="00794C8A">
      <w:pPr>
        <w:pStyle w:val="a"/>
        <w:ind w:firstLine="0"/>
        <w:rPr>
          <w:rFonts w:hint="cs"/>
          <w:rtl/>
        </w:rPr>
      </w:pPr>
    </w:p>
    <w:p w14:paraId="542C4B22" w14:textId="77777777" w:rsidR="00000000" w:rsidRDefault="00794C8A">
      <w:pPr>
        <w:pStyle w:val="Speaker"/>
        <w:rPr>
          <w:rtl/>
        </w:rPr>
      </w:pPr>
      <w:bookmarkStart w:id="424" w:name="FS000000474T15_07_2003_19_57_55"/>
      <w:bookmarkStart w:id="425" w:name="_Toc46140074"/>
      <w:bookmarkStart w:id="426" w:name="_Toc57365952"/>
      <w:bookmarkEnd w:id="424"/>
      <w:r>
        <w:rPr>
          <w:rFonts w:hint="eastAsia"/>
          <w:rtl/>
        </w:rPr>
        <w:t>השר</w:t>
      </w:r>
      <w:r>
        <w:rPr>
          <w:rtl/>
        </w:rPr>
        <w:t xml:space="preserve"> גדעון עזרא:</w:t>
      </w:r>
      <w:bookmarkEnd w:id="425"/>
      <w:bookmarkEnd w:id="426"/>
    </w:p>
    <w:p w14:paraId="424B474B" w14:textId="77777777" w:rsidR="00000000" w:rsidRDefault="00794C8A">
      <w:pPr>
        <w:pStyle w:val="a"/>
        <w:rPr>
          <w:rFonts w:hint="cs"/>
          <w:rtl/>
        </w:rPr>
      </w:pPr>
    </w:p>
    <w:p w14:paraId="5CFAF052" w14:textId="77777777" w:rsidR="00000000" w:rsidRDefault="00794C8A">
      <w:pPr>
        <w:pStyle w:val="a"/>
        <w:rPr>
          <w:rFonts w:hint="cs"/>
          <w:rtl/>
        </w:rPr>
      </w:pPr>
      <w:r>
        <w:rPr>
          <w:rFonts w:hint="cs"/>
          <w:rtl/>
        </w:rPr>
        <w:t>לא.</w:t>
      </w:r>
    </w:p>
    <w:p w14:paraId="21E25F18" w14:textId="77777777" w:rsidR="00000000" w:rsidRDefault="00794C8A">
      <w:pPr>
        <w:pStyle w:val="a"/>
        <w:ind w:firstLine="0"/>
        <w:rPr>
          <w:rFonts w:hint="cs"/>
          <w:rtl/>
        </w:rPr>
      </w:pPr>
    </w:p>
    <w:p w14:paraId="0466E561" w14:textId="77777777" w:rsidR="00000000" w:rsidRDefault="00794C8A">
      <w:pPr>
        <w:pStyle w:val="ac"/>
        <w:rPr>
          <w:rtl/>
        </w:rPr>
      </w:pPr>
      <w:r>
        <w:rPr>
          <w:rFonts w:hint="eastAsia"/>
          <w:rtl/>
        </w:rPr>
        <w:t>חיים</w:t>
      </w:r>
      <w:r>
        <w:rPr>
          <w:rtl/>
        </w:rPr>
        <w:t xml:space="preserve"> אורון (מרצ):</w:t>
      </w:r>
    </w:p>
    <w:p w14:paraId="7A7A5C8D" w14:textId="77777777" w:rsidR="00000000" w:rsidRDefault="00794C8A">
      <w:pPr>
        <w:pStyle w:val="a"/>
        <w:rPr>
          <w:rFonts w:hint="cs"/>
          <w:rtl/>
        </w:rPr>
      </w:pPr>
    </w:p>
    <w:p w14:paraId="433D94C5" w14:textId="77777777" w:rsidR="00000000" w:rsidRDefault="00794C8A">
      <w:pPr>
        <w:pStyle w:val="a"/>
        <w:rPr>
          <w:rFonts w:hint="cs"/>
          <w:rtl/>
        </w:rPr>
      </w:pPr>
      <w:r>
        <w:rPr>
          <w:rFonts w:hint="cs"/>
          <w:rtl/>
        </w:rPr>
        <w:t>כן, אתה אמרת.</w:t>
      </w:r>
    </w:p>
    <w:p w14:paraId="2C8113AC" w14:textId="77777777" w:rsidR="00000000" w:rsidRDefault="00794C8A">
      <w:pPr>
        <w:pStyle w:val="a"/>
        <w:ind w:firstLine="0"/>
        <w:rPr>
          <w:rFonts w:hint="cs"/>
          <w:rtl/>
        </w:rPr>
      </w:pPr>
    </w:p>
    <w:p w14:paraId="6EDC799C" w14:textId="77777777" w:rsidR="00000000" w:rsidRDefault="00794C8A">
      <w:pPr>
        <w:pStyle w:val="SpeakerCon"/>
        <w:rPr>
          <w:rtl/>
        </w:rPr>
      </w:pPr>
      <w:bookmarkStart w:id="427" w:name="FS000000474T15_07_2003_19_58_39C"/>
      <w:bookmarkEnd w:id="427"/>
      <w:r>
        <w:rPr>
          <w:rtl/>
        </w:rPr>
        <w:t>השר גדעון עזרא:</w:t>
      </w:r>
    </w:p>
    <w:p w14:paraId="1B32447E" w14:textId="77777777" w:rsidR="00000000" w:rsidRDefault="00794C8A">
      <w:pPr>
        <w:pStyle w:val="a"/>
        <w:rPr>
          <w:rtl/>
        </w:rPr>
      </w:pPr>
    </w:p>
    <w:p w14:paraId="727A621F" w14:textId="77777777" w:rsidR="00000000" w:rsidRDefault="00794C8A">
      <w:pPr>
        <w:pStyle w:val="a"/>
        <w:rPr>
          <w:rFonts w:hint="cs"/>
          <w:rtl/>
        </w:rPr>
      </w:pPr>
      <w:r>
        <w:rPr>
          <w:rFonts w:hint="cs"/>
          <w:rtl/>
        </w:rPr>
        <w:t>אדוני היושב-ראש - - -</w:t>
      </w:r>
    </w:p>
    <w:p w14:paraId="5C1342FC" w14:textId="77777777" w:rsidR="00000000" w:rsidRDefault="00794C8A">
      <w:pPr>
        <w:pStyle w:val="a"/>
        <w:ind w:firstLine="0"/>
        <w:rPr>
          <w:rFonts w:hint="cs"/>
          <w:rtl/>
        </w:rPr>
      </w:pPr>
    </w:p>
    <w:p w14:paraId="69FDA3F9" w14:textId="77777777" w:rsidR="00000000" w:rsidRDefault="00794C8A">
      <w:pPr>
        <w:pStyle w:val="ad"/>
        <w:rPr>
          <w:rFonts w:hint="cs"/>
          <w:rtl/>
        </w:rPr>
      </w:pPr>
      <w:r>
        <w:rPr>
          <w:rtl/>
        </w:rPr>
        <w:t>היו"ר משה כחלון</w:t>
      </w:r>
      <w:r>
        <w:rPr>
          <w:rFonts w:hint="cs"/>
          <w:rtl/>
        </w:rPr>
        <w:t>:</w:t>
      </w:r>
    </w:p>
    <w:p w14:paraId="42886CE9" w14:textId="77777777" w:rsidR="00000000" w:rsidRDefault="00794C8A">
      <w:pPr>
        <w:pStyle w:val="a"/>
        <w:rPr>
          <w:rFonts w:hint="cs"/>
          <w:rtl/>
        </w:rPr>
      </w:pPr>
    </w:p>
    <w:p w14:paraId="06C6FE3D" w14:textId="77777777" w:rsidR="00000000" w:rsidRDefault="00794C8A">
      <w:pPr>
        <w:pStyle w:val="a"/>
        <w:rPr>
          <w:rFonts w:hint="cs"/>
          <w:rtl/>
        </w:rPr>
      </w:pPr>
      <w:r>
        <w:rPr>
          <w:rFonts w:hint="cs"/>
          <w:rtl/>
        </w:rPr>
        <w:t>עוד רגע.</w:t>
      </w:r>
    </w:p>
    <w:p w14:paraId="1B142A9A" w14:textId="77777777" w:rsidR="00000000" w:rsidRDefault="00794C8A">
      <w:pPr>
        <w:pStyle w:val="a"/>
        <w:ind w:firstLine="0"/>
        <w:rPr>
          <w:rFonts w:hint="cs"/>
          <w:rtl/>
        </w:rPr>
      </w:pPr>
    </w:p>
    <w:p w14:paraId="6FB31183" w14:textId="77777777" w:rsidR="00000000" w:rsidRDefault="00794C8A">
      <w:pPr>
        <w:pStyle w:val="ac"/>
        <w:rPr>
          <w:rtl/>
        </w:rPr>
      </w:pPr>
      <w:r>
        <w:rPr>
          <w:rFonts w:hint="eastAsia"/>
          <w:rtl/>
        </w:rPr>
        <w:t>עבד</w:t>
      </w:r>
      <w:r>
        <w:rPr>
          <w:rtl/>
        </w:rPr>
        <w:t>-אלמאלכ דהאמשה (רע"ם):</w:t>
      </w:r>
    </w:p>
    <w:p w14:paraId="43B3B7F0" w14:textId="77777777" w:rsidR="00000000" w:rsidRDefault="00794C8A">
      <w:pPr>
        <w:pStyle w:val="a"/>
        <w:rPr>
          <w:rFonts w:hint="cs"/>
          <w:rtl/>
        </w:rPr>
      </w:pPr>
    </w:p>
    <w:p w14:paraId="60A45B03" w14:textId="77777777" w:rsidR="00000000" w:rsidRDefault="00794C8A">
      <w:pPr>
        <w:pStyle w:val="a"/>
        <w:rPr>
          <w:rFonts w:hint="cs"/>
          <w:rtl/>
        </w:rPr>
      </w:pPr>
      <w:r>
        <w:rPr>
          <w:rFonts w:hint="cs"/>
          <w:rtl/>
        </w:rPr>
        <w:t>הערה לסדר, אדוני.</w:t>
      </w:r>
    </w:p>
    <w:p w14:paraId="1C44605A" w14:textId="77777777" w:rsidR="00000000" w:rsidRDefault="00794C8A">
      <w:pPr>
        <w:pStyle w:val="a"/>
        <w:ind w:firstLine="0"/>
        <w:rPr>
          <w:rFonts w:hint="cs"/>
          <w:rtl/>
        </w:rPr>
      </w:pPr>
    </w:p>
    <w:p w14:paraId="06312382" w14:textId="77777777" w:rsidR="00000000" w:rsidRDefault="00794C8A">
      <w:pPr>
        <w:pStyle w:val="ad"/>
        <w:rPr>
          <w:rFonts w:hint="cs"/>
          <w:rtl/>
        </w:rPr>
      </w:pPr>
      <w:r>
        <w:rPr>
          <w:rtl/>
        </w:rPr>
        <w:t>היו"ר משה כחלון</w:t>
      </w:r>
      <w:r>
        <w:rPr>
          <w:rFonts w:hint="cs"/>
          <w:rtl/>
        </w:rPr>
        <w:t>:</w:t>
      </w:r>
    </w:p>
    <w:p w14:paraId="262BD84B" w14:textId="77777777" w:rsidR="00000000" w:rsidRDefault="00794C8A">
      <w:pPr>
        <w:pStyle w:val="a"/>
        <w:rPr>
          <w:rFonts w:hint="cs"/>
          <w:rtl/>
        </w:rPr>
      </w:pPr>
    </w:p>
    <w:p w14:paraId="7B157335" w14:textId="77777777" w:rsidR="00000000" w:rsidRDefault="00794C8A">
      <w:pPr>
        <w:pStyle w:val="a"/>
        <w:rPr>
          <w:rFonts w:hint="cs"/>
          <w:rtl/>
        </w:rPr>
      </w:pPr>
      <w:r>
        <w:rPr>
          <w:rFonts w:hint="cs"/>
          <w:rtl/>
        </w:rPr>
        <w:t>הוא לא קרא קודם את הצעת הסיכום. ה</w:t>
      </w:r>
      <w:r>
        <w:rPr>
          <w:rFonts w:hint="cs"/>
          <w:rtl/>
        </w:rPr>
        <w:t>צעת הסיכום תהיה אחר כך. זו לא היתה הצעת סיכום.</w:t>
      </w:r>
    </w:p>
    <w:p w14:paraId="00F1C0C7" w14:textId="77777777" w:rsidR="00000000" w:rsidRDefault="00794C8A">
      <w:pPr>
        <w:pStyle w:val="a"/>
        <w:ind w:firstLine="0"/>
        <w:rPr>
          <w:rFonts w:hint="cs"/>
          <w:rtl/>
        </w:rPr>
      </w:pPr>
    </w:p>
    <w:p w14:paraId="557D43F8" w14:textId="77777777" w:rsidR="00000000" w:rsidRDefault="00794C8A">
      <w:pPr>
        <w:pStyle w:val="ac"/>
        <w:rPr>
          <w:rtl/>
        </w:rPr>
      </w:pPr>
      <w:r>
        <w:rPr>
          <w:rFonts w:hint="eastAsia"/>
          <w:rtl/>
        </w:rPr>
        <w:t>עבד</w:t>
      </w:r>
      <w:r>
        <w:rPr>
          <w:rtl/>
        </w:rPr>
        <w:t>-אלמאלכ דהאמשה (רע"ם):</w:t>
      </w:r>
    </w:p>
    <w:p w14:paraId="41A56B58" w14:textId="77777777" w:rsidR="00000000" w:rsidRDefault="00794C8A">
      <w:pPr>
        <w:pStyle w:val="a"/>
        <w:rPr>
          <w:rFonts w:hint="cs"/>
          <w:rtl/>
        </w:rPr>
      </w:pPr>
    </w:p>
    <w:p w14:paraId="0213E3A4" w14:textId="77777777" w:rsidR="00000000" w:rsidRDefault="00794C8A">
      <w:pPr>
        <w:pStyle w:val="a"/>
        <w:rPr>
          <w:rFonts w:hint="cs"/>
          <w:rtl/>
        </w:rPr>
      </w:pPr>
      <w:r>
        <w:rPr>
          <w:rFonts w:hint="cs"/>
          <w:rtl/>
        </w:rPr>
        <w:t>לבית הזה יש תקנון, וכולנו חייבים להיצמד אליו ולכבד אותו. עוד לא קרה שלאחר שהתחילו בהודעות הסיכום - - -</w:t>
      </w:r>
    </w:p>
    <w:p w14:paraId="5010C7CB" w14:textId="77777777" w:rsidR="00000000" w:rsidRDefault="00794C8A">
      <w:pPr>
        <w:pStyle w:val="a"/>
        <w:ind w:firstLine="0"/>
        <w:rPr>
          <w:rFonts w:hint="cs"/>
          <w:rtl/>
        </w:rPr>
      </w:pPr>
    </w:p>
    <w:p w14:paraId="2ECD9FF3" w14:textId="77777777" w:rsidR="00000000" w:rsidRDefault="00794C8A">
      <w:pPr>
        <w:pStyle w:val="ad"/>
        <w:rPr>
          <w:rFonts w:hint="cs"/>
          <w:rtl/>
        </w:rPr>
      </w:pPr>
      <w:r>
        <w:rPr>
          <w:rFonts w:hint="eastAsia"/>
          <w:rtl/>
        </w:rPr>
        <w:t>היו</w:t>
      </w:r>
      <w:r>
        <w:rPr>
          <w:rtl/>
        </w:rPr>
        <w:t>"</w:t>
      </w:r>
      <w:r>
        <w:rPr>
          <w:rFonts w:hint="eastAsia"/>
          <w:rtl/>
        </w:rPr>
        <w:t>ר משה כחלון</w:t>
      </w:r>
      <w:r>
        <w:rPr>
          <w:rFonts w:hint="cs"/>
          <w:rtl/>
        </w:rPr>
        <w:t>:</w:t>
      </w:r>
    </w:p>
    <w:p w14:paraId="217DF8A8" w14:textId="77777777" w:rsidR="00000000" w:rsidRDefault="00794C8A">
      <w:pPr>
        <w:pStyle w:val="a"/>
        <w:rPr>
          <w:rFonts w:hint="cs"/>
          <w:rtl/>
        </w:rPr>
      </w:pPr>
    </w:p>
    <w:p w14:paraId="78B91487" w14:textId="77777777" w:rsidR="00000000" w:rsidRDefault="00794C8A">
      <w:pPr>
        <w:pStyle w:val="a"/>
        <w:rPr>
          <w:rFonts w:hint="cs"/>
          <w:rtl/>
        </w:rPr>
      </w:pPr>
      <w:r>
        <w:rPr>
          <w:rFonts w:hint="cs"/>
          <w:rtl/>
        </w:rPr>
        <w:t>לא התחילו.</w:t>
      </w:r>
    </w:p>
    <w:p w14:paraId="6F557487" w14:textId="77777777" w:rsidR="00000000" w:rsidRDefault="00794C8A">
      <w:pPr>
        <w:pStyle w:val="a"/>
        <w:rPr>
          <w:rFonts w:hint="cs"/>
          <w:rtl/>
        </w:rPr>
      </w:pPr>
    </w:p>
    <w:p w14:paraId="3C64580D" w14:textId="77777777" w:rsidR="00000000" w:rsidRDefault="00794C8A">
      <w:pPr>
        <w:pStyle w:val="ac"/>
        <w:rPr>
          <w:rtl/>
        </w:rPr>
      </w:pPr>
      <w:r>
        <w:rPr>
          <w:rFonts w:hint="eastAsia"/>
          <w:rtl/>
        </w:rPr>
        <w:t>עבד</w:t>
      </w:r>
      <w:r>
        <w:rPr>
          <w:rtl/>
        </w:rPr>
        <w:t>-אלמאלכ דהאמשה (רע"ם):</w:t>
      </w:r>
    </w:p>
    <w:p w14:paraId="7092D20C" w14:textId="77777777" w:rsidR="00000000" w:rsidRDefault="00794C8A">
      <w:pPr>
        <w:pStyle w:val="a"/>
        <w:rPr>
          <w:rFonts w:hint="cs"/>
          <w:rtl/>
        </w:rPr>
      </w:pPr>
    </w:p>
    <w:p w14:paraId="4B9102B5" w14:textId="77777777" w:rsidR="00000000" w:rsidRDefault="00794C8A">
      <w:pPr>
        <w:pStyle w:val="a"/>
        <w:rPr>
          <w:rFonts w:hint="cs"/>
          <w:rtl/>
        </w:rPr>
      </w:pPr>
      <w:r>
        <w:rPr>
          <w:rFonts w:hint="cs"/>
          <w:rtl/>
        </w:rPr>
        <w:t>הוא כן התחיל. הוא קר</w:t>
      </w:r>
      <w:r>
        <w:rPr>
          <w:rFonts w:hint="cs"/>
          <w:rtl/>
        </w:rPr>
        <w:t>א את הודעת הסיכום.</w:t>
      </w:r>
    </w:p>
    <w:p w14:paraId="1521A669" w14:textId="77777777" w:rsidR="00000000" w:rsidRDefault="00794C8A">
      <w:pPr>
        <w:pStyle w:val="a"/>
        <w:ind w:firstLine="0"/>
        <w:rPr>
          <w:rFonts w:hint="cs"/>
          <w:rtl/>
        </w:rPr>
      </w:pPr>
    </w:p>
    <w:p w14:paraId="46F9B6A7" w14:textId="77777777" w:rsidR="00000000" w:rsidRDefault="00794C8A">
      <w:pPr>
        <w:pStyle w:val="ad"/>
        <w:rPr>
          <w:rFonts w:hint="cs"/>
          <w:rtl/>
        </w:rPr>
      </w:pPr>
      <w:r>
        <w:rPr>
          <w:rFonts w:hint="eastAsia"/>
          <w:rtl/>
        </w:rPr>
        <w:t>היו</w:t>
      </w:r>
      <w:r>
        <w:rPr>
          <w:rtl/>
        </w:rPr>
        <w:t>"ר</w:t>
      </w:r>
      <w:r>
        <w:rPr>
          <w:rFonts w:hint="cs"/>
          <w:rtl/>
        </w:rPr>
        <w:t xml:space="preserve"> משה כחלון:</w:t>
      </w:r>
    </w:p>
    <w:p w14:paraId="74E0FA75" w14:textId="77777777" w:rsidR="00000000" w:rsidRDefault="00794C8A">
      <w:pPr>
        <w:pStyle w:val="a"/>
        <w:rPr>
          <w:rFonts w:hint="cs"/>
          <w:rtl/>
        </w:rPr>
      </w:pPr>
    </w:p>
    <w:p w14:paraId="75F559E1" w14:textId="77777777" w:rsidR="00000000" w:rsidRDefault="00794C8A">
      <w:pPr>
        <w:pStyle w:val="a"/>
        <w:rPr>
          <w:rFonts w:hint="cs"/>
          <w:rtl/>
        </w:rPr>
      </w:pPr>
      <w:r>
        <w:rPr>
          <w:rFonts w:hint="cs"/>
          <w:rtl/>
        </w:rPr>
        <w:t xml:space="preserve">חבר הכנסת דהאמשה, זו לא הודעת סיכום. </w:t>
      </w:r>
    </w:p>
    <w:p w14:paraId="608604D9" w14:textId="77777777" w:rsidR="00000000" w:rsidRDefault="00794C8A">
      <w:pPr>
        <w:pStyle w:val="a"/>
        <w:rPr>
          <w:rFonts w:hint="cs"/>
          <w:rtl/>
        </w:rPr>
      </w:pPr>
    </w:p>
    <w:p w14:paraId="1074D945" w14:textId="77777777" w:rsidR="00000000" w:rsidRDefault="00794C8A">
      <w:pPr>
        <w:pStyle w:val="ac"/>
        <w:rPr>
          <w:rtl/>
        </w:rPr>
      </w:pPr>
      <w:r>
        <w:rPr>
          <w:rFonts w:hint="eastAsia"/>
          <w:rtl/>
        </w:rPr>
        <w:t>עבד</w:t>
      </w:r>
      <w:r>
        <w:rPr>
          <w:rtl/>
        </w:rPr>
        <w:t>-אלמאלכ דהאמשה (רע"ם):</w:t>
      </w:r>
    </w:p>
    <w:p w14:paraId="6DBFD6C6" w14:textId="77777777" w:rsidR="00000000" w:rsidRDefault="00794C8A">
      <w:pPr>
        <w:pStyle w:val="a"/>
        <w:rPr>
          <w:rFonts w:hint="cs"/>
          <w:rtl/>
        </w:rPr>
      </w:pPr>
    </w:p>
    <w:p w14:paraId="739F584C" w14:textId="77777777" w:rsidR="00000000" w:rsidRDefault="00794C8A">
      <w:pPr>
        <w:pStyle w:val="a"/>
        <w:rPr>
          <w:rFonts w:hint="cs"/>
          <w:rtl/>
        </w:rPr>
      </w:pPr>
      <w:r>
        <w:rPr>
          <w:rFonts w:hint="cs"/>
          <w:rtl/>
        </w:rPr>
        <w:t>אנחנו שמענו הודעת סיכום.</w:t>
      </w:r>
    </w:p>
    <w:p w14:paraId="430B4AE1" w14:textId="77777777" w:rsidR="00000000" w:rsidRDefault="00794C8A">
      <w:pPr>
        <w:pStyle w:val="a"/>
        <w:ind w:firstLine="0"/>
        <w:rPr>
          <w:rFonts w:hint="cs"/>
          <w:rtl/>
        </w:rPr>
      </w:pPr>
    </w:p>
    <w:p w14:paraId="2344698A" w14:textId="77777777" w:rsidR="00000000" w:rsidRDefault="00794C8A">
      <w:pPr>
        <w:pStyle w:val="ad"/>
        <w:rPr>
          <w:rFonts w:hint="cs"/>
          <w:rtl/>
        </w:rPr>
      </w:pPr>
      <w:r>
        <w:rPr>
          <w:rFonts w:hint="eastAsia"/>
          <w:rtl/>
        </w:rPr>
        <w:t>היו</w:t>
      </w:r>
      <w:r>
        <w:rPr>
          <w:rtl/>
        </w:rPr>
        <w:t>"ר</w:t>
      </w:r>
      <w:r>
        <w:rPr>
          <w:rFonts w:hint="cs"/>
          <w:rtl/>
        </w:rPr>
        <w:t xml:space="preserve"> משה כחלון:</w:t>
      </w:r>
    </w:p>
    <w:p w14:paraId="129197C5" w14:textId="77777777" w:rsidR="00000000" w:rsidRDefault="00794C8A">
      <w:pPr>
        <w:pStyle w:val="a"/>
        <w:rPr>
          <w:rFonts w:hint="cs"/>
          <w:rtl/>
        </w:rPr>
      </w:pPr>
    </w:p>
    <w:p w14:paraId="767822BA" w14:textId="77777777" w:rsidR="00000000" w:rsidRDefault="00794C8A">
      <w:pPr>
        <w:pStyle w:val="a"/>
        <w:rPr>
          <w:rFonts w:hint="cs"/>
          <w:rtl/>
        </w:rPr>
      </w:pPr>
      <w:r>
        <w:rPr>
          <w:rFonts w:hint="cs"/>
          <w:rtl/>
        </w:rPr>
        <w:t>הוא נאם, אני לא יכול לומר לו מה לנאום. יגיע התור שלו על-פי הסדר, ואז יקריא את הודעת הסיכום. אחרי השר עזרא, י</w:t>
      </w:r>
      <w:r>
        <w:rPr>
          <w:rFonts w:hint="cs"/>
          <w:rtl/>
        </w:rPr>
        <w:t>תחילו לקרוא את הודעות הסיכום. בבקשה, אדוני השר.</w:t>
      </w:r>
    </w:p>
    <w:p w14:paraId="79D92251" w14:textId="77777777" w:rsidR="00000000" w:rsidRDefault="00794C8A">
      <w:pPr>
        <w:pStyle w:val="a"/>
        <w:rPr>
          <w:rFonts w:hint="cs"/>
          <w:rtl/>
        </w:rPr>
      </w:pPr>
    </w:p>
    <w:p w14:paraId="1A067B3C" w14:textId="77777777" w:rsidR="00000000" w:rsidRDefault="00794C8A">
      <w:pPr>
        <w:pStyle w:val="Speaker"/>
        <w:rPr>
          <w:rtl/>
        </w:rPr>
      </w:pPr>
      <w:bookmarkStart w:id="428" w:name="FS000000474T15_07_2003_19_40_42"/>
      <w:bookmarkStart w:id="429" w:name="_Toc46140075"/>
      <w:bookmarkStart w:id="430" w:name="_Toc57365953"/>
      <w:bookmarkEnd w:id="428"/>
      <w:r>
        <w:rPr>
          <w:rtl/>
        </w:rPr>
        <w:t>השר גדעון עזרא:</w:t>
      </w:r>
      <w:bookmarkEnd w:id="429"/>
      <w:bookmarkEnd w:id="430"/>
    </w:p>
    <w:p w14:paraId="05B25F61" w14:textId="77777777" w:rsidR="00000000" w:rsidRDefault="00794C8A">
      <w:pPr>
        <w:pStyle w:val="a"/>
        <w:rPr>
          <w:rtl/>
        </w:rPr>
      </w:pPr>
    </w:p>
    <w:p w14:paraId="2701B0A8" w14:textId="77777777" w:rsidR="00000000" w:rsidRDefault="00794C8A">
      <w:pPr>
        <w:pStyle w:val="a"/>
        <w:rPr>
          <w:rFonts w:hint="cs"/>
          <w:rtl/>
        </w:rPr>
      </w:pPr>
      <w:r>
        <w:rPr>
          <w:rFonts w:hint="cs"/>
          <w:rtl/>
        </w:rPr>
        <w:t>אדוני היושב-ראש, חברי חברי הכנסת, אנחנו נמצאים בגמר דיון שבו השתתפו כל הסיעות ונשמעו דעות שונות ומשונות. אני מבקש להתחיל, ובתחילת דברי לנחם את משפחת אמיר שמחון, הי"ד, שנהרג אתמול על-ידי מרצח</w:t>
      </w:r>
      <w:r>
        <w:rPr>
          <w:rFonts w:hint="cs"/>
          <w:rtl/>
        </w:rPr>
        <w:t xml:space="preserve"> פלסטיני, שלא הגיע דרך הגדר. הוא נסע בכביש מיריחו. אני מקווה שאליהו גוראל יחזור הביתה בשלום. הוא לא יצא ממקום שיש בו גדר - - -</w:t>
      </w:r>
    </w:p>
    <w:p w14:paraId="06E2DB27" w14:textId="77777777" w:rsidR="00000000" w:rsidRDefault="00794C8A">
      <w:pPr>
        <w:pStyle w:val="a"/>
        <w:ind w:firstLine="0"/>
        <w:rPr>
          <w:rFonts w:hint="cs"/>
          <w:rtl/>
        </w:rPr>
      </w:pPr>
    </w:p>
    <w:p w14:paraId="47FE0A89" w14:textId="77777777" w:rsidR="00000000" w:rsidRDefault="00794C8A">
      <w:pPr>
        <w:pStyle w:val="ad"/>
        <w:rPr>
          <w:rtl/>
        </w:rPr>
      </w:pPr>
      <w:r>
        <w:rPr>
          <w:rFonts w:hint="eastAsia"/>
          <w:rtl/>
        </w:rPr>
        <w:t>היו</w:t>
      </w:r>
      <w:r>
        <w:rPr>
          <w:rtl/>
        </w:rPr>
        <w:t xml:space="preserve">"ר </w:t>
      </w:r>
      <w:r>
        <w:rPr>
          <w:rFonts w:hint="cs"/>
          <w:rtl/>
        </w:rPr>
        <w:t>משה כחלון</w:t>
      </w:r>
      <w:r>
        <w:rPr>
          <w:rtl/>
        </w:rPr>
        <w:t>:</w:t>
      </w:r>
    </w:p>
    <w:p w14:paraId="77E6F96A" w14:textId="77777777" w:rsidR="00000000" w:rsidRDefault="00794C8A">
      <w:pPr>
        <w:pStyle w:val="a"/>
        <w:rPr>
          <w:rFonts w:hint="cs"/>
          <w:rtl/>
        </w:rPr>
      </w:pPr>
    </w:p>
    <w:p w14:paraId="72FB5AEE" w14:textId="77777777" w:rsidR="00000000" w:rsidRDefault="00794C8A">
      <w:pPr>
        <w:pStyle w:val="a"/>
        <w:rPr>
          <w:rFonts w:hint="cs"/>
          <w:rtl/>
        </w:rPr>
      </w:pPr>
      <w:r>
        <w:rPr>
          <w:rFonts w:hint="cs"/>
          <w:rtl/>
        </w:rPr>
        <w:t xml:space="preserve">  חברי הכנסת איתן ורמון. בבקשה, אדוני השר.</w:t>
      </w:r>
    </w:p>
    <w:p w14:paraId="2FDC4D61" w14:textId="77777777" w:rsidR="00000000" w:rsidRDefault="00794C8A">
      <w:pPr>
        <w:pStyle w:val="a"/>
        <w:ind w:firstLine="0"/>
        <w:rPr>
          <w:rFonts w:hint="cs"/>
          <w:rtl/>
        </w:rPr>
      </w:pPr>
    </w:p>
    <w:p w14:paraId="319151E3" w14:textId="77777777" w:rsidR="00000000" w:rsidRDefault="00794C8A">
      <w:pPr>
        <w:pStyle w:val="SpeakerCon"/>
        <w:rPr>
          <w:rtl/>
        </w:rPr>
      </w:pPr>
      <w:bookmarkStart w:id="431" w:name="FS000000474T15_07_2003_19_43_46C"/>
      <w:bookmarkEnd w:id="431"/>
      <w:r>
        <w:rPr>
          <w:rtl/>
        </w:rPr>
        <w:t>השר גדעון עזרא:</w:t>
      </w:r>
    </w:p>
    <w:p w14:paraId="2EFF4E87" w14:textId="77777777" w:rsidR="00000000" w:rsidRDefault="00794C8A">
      <w:pPr>
        <w:pStyle w:val="a"/>
        <w:rPr>
          <w:rtl/>
        </w:rPr>
      </w:pPr>
    </w:p>
    <w:p w14:paraId="13745B73" w14:textId="77777777" w:rsidR="00000000" w:rsidRDefault="00794C8A">
      <w:pPr>
        <w:pStyle w:val="a"/>
        <w:rPr>
          <w:rFonts w:hint="cs"/>
          <w:rtl/>
        </w:rPr>
      </w:pPr>
      <w:r>
        <w:rPr>
          <w:rFonts w:hint="cs"/>
          <w:rtl/>
        </w:rPr>
        <w:t xml:space="preserve">נהג המונית אליהו גוראל, שכולנו מקווים שיחזור מהר </w:t>
      </w:r>
      <w:r>
        <w:rPr>
          <w:rFonts w:hint="cs"/>
          <w:rtl/>
        </w:rPr>
        <w:t xml:space="preserve">הביתה, לא יצא ממקום בשדה פתוח. הוא נסע בכביש. נועם ליבוביץ, שנהרגה לפני שבועיים, נהרגה בגלל פרצה בגדר. </w:t>
      </w:r>
    </w:p>
    <w:p w14:paraId="71E50C69" w14:textId="77777777" w:rsidR="00000000" w:rsidRDefault="00794C8A">
      <w:pPr>
        <w:pStyle w:val="a"/>
        <w:rPr>
          <w:rFonts w:hint="cs"/>
          <w:rtl/>
        </w:rPr>
      </w:pPr>
    </w:p>
    <w:p w14:paraId="7B1A1CD7" w14:textId="77777777" w:rsidR="00000000" w:rsidRDefault="00794C8A">
      <w:pPr>
        <w:pStyle w:val="a"/>
        <w:rPr>
          <w:rFonts w:hint="cs"/>
          <w:rtl/>
        </w:rPr>
      </w:pPr>
      <w:r>
        <w:rPr>
          <w:rFonts w:hint="cs"/>
          <w:rtl/>
        </w:rPr>
        <w:t xml:space="preserve">אני רוצה לומר כאן, שהגדר לא נזכרת במפת הדרכים כלל. בנושא מפת הדרכים היא אינה נושא, ולא היתה עולה כנושא, אילולא העלו אותה הפלסטינים ויעלו אותה כנראה גם </w:t>
      </w:r>
      <w:r>
        <w:rPr>
          <w:rFonts w:hint="cs"/>
          <w:rtl/>
        </w:rPr>
        <w:t>בהמשך. יש עוד נושא - נושא האסירים הפלסטינים, שכל כך חשוב לפלסטינים, לא מוזכר במפת הדרכים. מה שכן מוזכר במפת הדרכים הוא, שבראש ובראשונה ישראל נדרשת לפרק את המאחזים הלא-חוקיים, ואת החלק הזה שלה עליה לבצע במקביל למלחמה של הרשות אל מול הטרור. מה שאנחנו רואים ה</w:t>
      </w:r>
      <w:r>
        <w:rPr>
          <w:rFonts w:hint="cs"/>
          <w:rtl/>
        </w:rPr>
        <w:t>יום, שאין לנו תשובה עליו עד לרגע זה, האם ערפאת ייתן לאבו-מאזן לעבוד? האם אבו-מאזן יעסוק בחיסול הטרור? האם הוא יאסוף נשק? האם יילחם בהסתה הלאה? מה יהיה בגמר שלושת החודשים? האם יימשכו הפיגועים? האם ינצלו לרעה את ההקלות?</w:t>
      </w:r>
    </w:p>
    <w:p w14:paraId="33D15852" w14:textId="77777777" w:rsidR="00000000" w:rsidRDefault="00794C8A">
      <w:pPr>
        <w:pStyle w:val="a"/>
        <w:ind w:firstLine="0"/>
        <w:rPr>
          <w:rFonts w:hint="cs"/>
          <w:rtl/>
        </w:rPr>
      </w:pPr>
    </w:p>
    <w:p w14:paraId="01361124" w14:textId="77777777" w:rsidR="00000000" w:rsidRDefault="00794C8A">
      <w:pPr>
        <w:pStyle w:val="a"/>
        <w:ind w:firstLine="0"/>
        <w:rPr>
          <w:rFonts w:hint="cs"/>
          <w:rtl/>
        </w:rPr>
      </w:pPr>
      <w:r>
        <w:rPr>
          <w:rFonts w:hint="cs"/>
          <w:rtl/>
        </w:rPr>
        <w:tab/>
        <w:t>חבר הכנסת אורון, ממשלת ישראל החליטה,</w:t>
      </w:r>
      <w:r>
        <w:rPr>
          <w:rFonts w:hint="cs"/>
          <w:rtl/>
        </w:rPr>
        <w:t xml:space="preserve"> וזה מחייב את כל שרי הממשלה: ממשלת ישראל תומכת במפת הדרכים, כאשר היא הסתייגה משני דברים - 1. 14 העקרונות בצדה של מפת הדרכים, שמחייבת את הממשלה; 2. לא מקבלים את ההצהרות הפותחות את הסעיפים של מפת הדרכים. כל חברי הממשלה תומכים בכך, ואם תשאל אותי, לדעתי, מרבית</w:t>
      </w:r>
      <w:r>
        <w:rPr>
          <w:rFonts w:hint="cs"/>
          <w:rtl/>
        </w:rPr>
        <w:t xml:space="preserve"> האזרחים במדינת ישראל מבקשים לתת הזדמנות לתהליך הזה.</w:t>
      </w:r>
    </w:p>
    <w:p w14:paraId="123C5345" w14:textId="77777777" w:rsidR="00000000" w:rsidRDefault="00794C8A">
      <w:pPr>
        <w:pStyle w:val="a"/>
        <w:ind w:firstLine="0"/>
        <w:rPr>
          <w:rFonts w:hint="cs"/>
          <w:rtl/>
        </w:rPr>
      </w:pPr>
    </w:p>
    <w:p w14:paraId="2F533298" w14:textId="77777777" w:rsidR="00000000" w:rsidRDefault="00794C8A">
      <w:pPr>
        <w:pStyle w:val="ac"/>
        <w:rPr>
          <w:rtl/>
        </w:rPr>
      </w:pPr>
      <w:r>
        <w:rPr>
          <w:rFonts w:hint="eastAsia"/>
          <w:rtl/>
        </w:rPr>
        <w:t>חיים</w:t>
      </w:r>
      <w:r>
        <w:rPr>
          <w:rtl/>
        </w:rPr>
        <w:t xml:space="preserve"> אורון (מרצ):</w:t>
      </w:r>
    </w:p>
    <w:p w14:paraId="25C8BCDC" w14:textId="77777777" w:rsidR="00000000" w:rsidRDefault="00794C8A">
      <w:pPr>
        <w:pStyle w:val="a"/>
        <w:rPr>
          <w:rFonts w:hint="cs"/>
          <w:rtl/>
        </w:rPr>
      </w:pPr>
    </w:p>
    <w:p w14:paraId="210218A1" w14:textId="77777777" w:rsidR="00000000" w:rsidRDefault="00794C8A">
      <w:pPr>
        <w:pStyle w:val="a"/>
        <w:rPr>
          <w:rFonts w:hint="cs"/>
          <w:rtl/>
        </w:rPr>
      </w:pPr>
      <w:r>
        <w:rPr>
          <w:rFonts w:hint="cs"/>
          <w:rtl/>
        </w:rPr>
        <w:t>חוץ מסיעת הליכוד.</w:t>
      </w:r>
    </w:p>
    <w:p w14:paraId="6877AC5E" w14:textId="77777777" w:rsidR="00000000" w:rsidRDefault="00794C8A">
      <w:pPr>
        <w:pStyle w:val="a"/>
        <w:ind w:firstLine="0"/>
        <w:rPr>
          <w:rFonts w:hint="cs"/>
          <w:rtl/>
        </w:rPr>
      </w:pPr>
    </w:p>
    <w:p w14:paraId="521C8C78" w14:textId="77777777" w:rsidR="00000000" w:rsidRDefault="00794C8A">
      <w:pPr>
        <w:pStyle w:val="SpeakerCon"/>
        <w:rPr>
          <w:rtl/>
        </w:rPr>
      </w:pPr>
      <w:bookmarkStart w:id="432" w:name="FS000000474T15_07_2003_19_51_31C"/>
      <w:bookmarkEnd w:id="432"/>
      <w:r>
        <w:rPr>
          <w:rtl/>
        </w:rPr>
        <w:t>השר גדעון עזרא:</w:t>
      </w:r>
    </w:p>
    <w:p w14:paraId="2C45B28F" w14:textId="77777777" w:rsidR="00000000" w:rsidRDefault="00794C8A">
      <w:pPr>
        <w:pStyle w:val="a"/>
        <w:rPr>
          <w:rtl/>
        </w:rPr>
      </w:pPr>
    </w:p>
    <w:p w14:paraId="08DFDF0F" w14:textId="77777777" w:rsidR="00000000" w:rsidRDefault="00794C8A">
      <w:pPr>
        <w:pStyle w:val="a"/>
        <w:rPr>
          <w:rFonts w:hint="cs"/>
          <w:rtl/>
        </w:rPr>
      </w:pPr>
      <w:r>
        <w:rPr>
          <w:rFonts w:hint="cs"/>
          <w:rtl/>
        </w:rPr>
        <w:t>תסלח לי, אתה לא בדקת.</w:t>
      </w:r>
    </w:p>
    <w:p w14:paraId="0F7D0464" w14:textId="77777777" w:rsidR="00000000" w:rsidRDefault="00794C8A">
      <w:pPr>
        <w:pStyle w:val="a"/>
        <w:rPr>
          <w:rFonts w:hint="cs"/>
          <w:rtl/>
        </w:rPr>
      </w:pPr>
    </w:p>
    <w:p w14:paraId="4A1E1DCF" w14:textId="77777777" w:rsidR="00000000" w:rsidRDefault="00794C8A">
      <w:pPr>
        <w:pStyle w:val="ac"/>
        <w:rPr>
          <w:rtl/>
        </w:rPr>
      </w:pPr>
      <w:r>
        <w:rPr>
          <w:rFonts w:hint="eastAsia"/>
          <w:rtl/>
        </w:rPr>
        <w:t>חיים</w:t>
      </w:r>
      <w:r>
        <w:rPr>
          <w:rtl/>
        </w:rPr>
        <w:t xml:space="preserve"> אורון (מרצ):</w:t>
      </w:r>
    </w:p>
    <w:p w14:paraId="006A71DC" w14:textId="77777777" w:rsidR="00000000" w:rsidRDefault="00794C8A">
      <w:pPr>
        <w:pStyle w:val="a"/>
        <w:rPr>
          <w:rFonts w:hint="cs"/>
          <w:rtl/>
        </w:rPr>
      </w:pPr>
    </w:p>
    <w:p w14:paraId="0E9EA85E" w14:textId="77777777" w:rsidR="00000000" w:rsidRDefault="00794C8A">
      <w:pPr>
        <w:pStyle w:val="a"/>
        <w:rPr>
          <w:rFonts w:hint="cs"/>
          <w:rtl/>
        </w:rPr>
      </w:pPr>
      <w:r>
        <w:rPr>
          <w:rFonts w:hint="cs"/>
          <w:rtl/>
        </w:rPr>
        <w:t xml:space="preserve">למה הוא לא שם את זה בהצבעה? </w:t>
      </w:r>
    </w:p>
    <w:p w14:paraId="77ADCE66" w14:textId="77777777" w:rsidR="00000000" w:rsidRDefault="00794C8A">
      <w:pPr>
        <w:pStyle w:val="a"/>
        <w:ind w:firstLine="0"/>
        <w:rPr>
          <w:rFonts w:hint="cs"/>
          <w:rtl/>
        </w:rPr>
      </w:pPr>
    </w:p>
    <w:p w14:paraId="61D429DC" w14:textId="77777777" w:rsidR="00000000" w:rsidRDefault="00794C8A">
      <w:pPr>
        <w:pStyle w:val="SpeakerCon"/>
        <w:rPr>
          <w:rtl/>
        </w:rPr>
      </w:pPr>
      <w:bookmarkStart w:id="433" w:name="FS000000474T15_07_2003_19_52_21C"/>
      <w:bookmarkEnd w:id="433"/>
      <w:r>
        <w:rPr>
          <w:rtl/>
        </w:rPr>
        <w:t>השר גדעון עזרא:</w:t>
      </w:r>
    </w:p>
    <w:p w14:paraId="2356B677" w14:textId="77777777" w:rsidR="00000000" w:rsidRDefault="00794C8A">
      <w:pPr>
        <w:pStyle w:val="a"/>
        <w:rPr>
          <w:rtl/>
        </w:rPr>
      </w:pPr>
    </w:p>
    <w:p w14:paraId="50A2A907" w14:textId="77777777" w:rsidR="00000000" w:rsidRDefault="00794C8A">
      <w:pPr>
        <w:pStyle w:val="a"/>
        <w:rPr>
          <w:rFonts w:hint="cs"/>
          <w:rtl/>
        </w:rPr>
      </w:pPr>
      <w:r>
        <w:rPr>
          <w:rFonts w:hint="cs"/>
          <w:rtl/>
        </w:rPr>
        <w:t>אתה לא בדקת ולא ידעת. תהיה מוטרד מחבריך. אל תהיה מוטרד מחב</w:t>
      </w:r>
      <w:r>
        <w:rPr>
          <w:rFonts w:hint="cs"/>
          <w:rtl/>
        </w:rPr>
        <w:t>רי הליכוד.</w:t>
      </w:r>
    </w:p>
    <w:p w14:paraId="0B3B5B6C" w14:textId="77777777" w:rsidR="00000000" w:rsidRDefault="00794C8A">
      <w:pPr>
        <w:pStyle w:val="a"/>
        <w:ind w:firstLine="0"/>
        <w:rPr>
          <w:rFonts w:hint="cs"/>
          <w:rtl/>
        </w:rPr>
      </w:pPr>
    </w:p>
    <w:p w14:paraId="7F2EE498" w14:textId="77777777" w:rsidR="00000000" w:rsidRDefault="00794C8A">
      <w:pPr>
        <w:pStyle w:val="ac"/>
        <w:rPr>
          <w:rtl/>
        </w:rPr>
      </w:pPr>
      <w:r>
        <w:rPr>
          <w:rFonts w:hint="eastAsia"/>
          <w:rtl/>
        </w:rPr>
        <w:t>חיים</w:t>
      </w:r>
      <w:r>
        <w:rPr>
          <w:rtl/>
        </w:rPr>
        <w:t xml:space="preserve"> אורון (מרצ):</w:t>
      </w:r>
    </w:p>
    <w:p w14:paraId="45049B6C" w14:textId="77777777" w:rsidR="00000000" w:rsidRDefault="00794C8A">
      <w:pPr>
        <w:pStyle w:val="a"/>
        <w:rPr>
          <w:rFonts w:hint="cs"/>
          <w:rtl/>
        </w:rPr>
      </w:pPr>
    </w:p>
    <w:p w14:paraId="5CCB4FFB" w14:textId="77777777" w:rsidR="00000000" w:rsidRDefault="00794C8A">
      <w:pPr>
        <w:pStyle w:val="a"/>
        <w:rPr>
          <w:rFonts w:hint="cs"/>
          <w:rtl/>
        </w:rPr>
      </w:pPr>
      <w:r>
        <w:rPr>
          <w:rFonts w:hint="cs"/>
          <w:rtl/>
        </w:rPr>
        <w:t>אני אסתדר עם חברי. שיציע הצעה עם מפת דרכים. למה הוא לא מציע מפת דרכים?</w:t>
      </w:r>
    </w:p>
    <w:p w14:paraId="7EC8308A" w14:textId="77777777" w:rsidR="00000000" w:rsidRDefault="00794C8A">
      <w:pPr>
        <w:pStyle w:val="a"/>
        <w:ind w:firstLine="0"/>
        <w:rPr>
          <w:rFonts w:hint="cs"/>
          <w:rtl/>
        </w:rPr>
      </w:pPr>
    </w:p>
    <w:p w14:paraId="60FB0E99" w14:textId="77777777" w:rsidR="00000000" w:rsidRDefault="00794C8A">
      <w:pPr>
        <w:pStyle w:val="ad"/>
        <w:rPr>
          <w:rtl/>
        </w:rPr>
      </w:pPr>
      <w:r>
        <w:rPr>
          <w:rtl/>
        </w:rPr>
        <w:t>היו"ר</w:t>
      </w:r>
      <w:r>
        <w:rPr>
          <w:rFonts w:hint="cs"/>
          <w:rtl/>
        </w:rPr>
        <w:t xml:space="preserve"> משה כחלון</w:t>
      </w:r>
      <w:r>
        <w:rPr>
          <w:rtl/>
        </w:rPr>
        <w:t>:</w:t>
      </w:r>
    </w:p>
    <w:p w14:paraId="1A6BF626" w14:textId="77777777" w:rsidR="00000000" w:rsidRDefault="00794C8A">
      <w:pPr>
        <w:pStyle w:val="a"/>
        <w:rPr>
          <w:rtl/>
        </w:rPr>
      </w:pPr>
    </w:p>
    <w:p w14:paraId="3ACEDF3B" w14:textId="77777777" w:rsidR="00000000" w:rsidRDefault="00794C8A">
      <w:pPr>
        <w:pStyle w:val="a"/>
        <w:rPr>
          <w:rFonts w:hint="cs"/>
          <w:rtl/>
        </w:rPr>
      </w:pPr>
      <w:r>
        <w:rPr>
          <w:rFonts w:hint="cs"/>
          <w:rtl/>
        </w:rPr>
        <w:t>חבר הכנסת אורון, קריאתך נשמעה.</w:t>
      </w:r>
    </w:p>
    <w:p w14:paraId="2D56A297" w14:textId="77777777" w:rsidR="00000000" w:rsidRDefault="00794C8A">
      <w:pPr>
        <w:pStyle w:val="a"/>
        <w:ind w:firstLine="0"/>
        <w:rPr>
          <w:rFonts w:hint="cs"/>
          <w:rtl/>
        </w:rPr>
      </w:pPr>
    </w:p>
    <w:p w14:paraId="6FA8519F" w14:textId="77777777" w:rsidR="00000000" w:rsidRDefault="00794C8A">
      <w:pPr>
        <w:pStyle w:val="SpeakerCon"/>
        <w:rPr>
          <w:rtl/>
        </w:rPr>
      </w:pPr>
      <w:bookmarkStart w:id="434" w:name="FS000000474T15_07_2003_19_53_39C"/>
      <w:bookmarkEnd w:id="434"/>
      <w:r>
        <w:rPr>
          <w:rtl/>
        </w:rPr>
        <w:t>השר גדעון עזרא:</w:t>
      </w:r>
    </w:p>
    <w:p w14:paraId="275027A4" w14:textId="77777777" w:rsidR="00000000" w:rsidRDefault="00794C8A">
      <w:pPr>
        <w:pStyle w:val="a"/>
        <w:rPr>
          <w:rFonts w:hint="cs"/>
          <w:rtl/>
        </w:rPr>
      </w:pPr>
    </w:p>
    <w:p w14:paraId="490D8130" w14:textId="77777777" w:rsidR="00000000" w:rsidRDefault="00794C8A">
      <w:pPr>
        <w:pStyle w:val="a"/>
        <w:rPr>
          <w:rFonts w:hint="cs"/>
          <w:rtl/>
        </w:rPr>
      </w:pPr>
      <w:r>
        <w:rPr>
          <w:rFonts w:hint="cs"/>
          <w:rtl/>
        </w:rPr>
        <w:t xml:space="preserve">ולכן, תדע לך דבר אחד: ראש הממשלה קבע את הקו, ראש הממשלה הוא מנהיג הליכוד, ראש הממשלה, </w:t>
      </w:r>
      <w:r>
        <w:rPr>
          <w:rFonts w:hint="cs"/>
          <w:rtl/>
        </w:rPr>
        <w:t>לפי דעתי, יקבל רוב אם וכאשר הנושא הזה יעלה להצבעה. לכן, אני במקומך לא הייתי כל כך מוטרד.</w:t>
      </w:r>
    </w:p>
    <w:p w14:paraId="2621FAA3" w14:textId="77777777" w:rsidR="00000000" w:rsidRDefault="00794C8A">
      <w:pPr>
        <w:pStyle w:val="a"/>
        <w:rPr>
          <w:rFonts w:hint="cs"/>
          <w:rtl/>
        </w:rPr>
      </w:pPr>
    </w:p>
    <w:p w14:paraId="0098FDC9" w14:textId="77777777" w:rsidR="00000000" w:rsidRDefault="00794C8A">
      <w:pPr>
        <w:pStyle w:val="a"/>
        <w:rPr>
          <w:rFonts w:hint="cs"/>
          <w:rtl/>
        </w:rPr>
      </w:pPr>
      <w:r>
        <w:rPr>
          <w:rFonts w:hint="cs"/>
          <w:rtl/>
        </w:rPr>
        <w:t xml:space="preserve">אשר לגדר: היה לנו קל מאוד לבוא ולהגיד שאיננו צריכים גדר, מפני שאבו-מאזן הולך לעשות את כל הדברים החשובים שכתובים במפת הדרכים. מאחר שאנחנו לא יודעים אם יעשה זאת או לא, </w:t>
      </w:r>
      <w:r>
        <w:rPr>
          <w:rFonts w:hint="cs"/>
          <w:rtl/>
        </w:rPr>
        <w:t>מאחר שערפאת עדיין שולט בכיפה בהרבה מאוד מובנים והנושא של הגדר הוא נושא ביטחוני, וככזה אנחנו מתייחסים אליו -  אף אחד לא מוציא את הכסף בתאווה על גדר שאין בה תועלת.</w:t>
      </w:r>
    </w:p>
    <w:p w14:paraId="084CAED6" w14:textId="77777777" w:rsidR="00000000" w:rsidRDefault="00794C8A">
      <w:pPr>
        <w:pStyle w:val="a"/>
        <w:rPr>
          <w:rFonts w:hint="cs"/>
          <w:rtl/>
        </w:rPr>
      </w:pPr>
    </w:p>
    <w:p w14:paraId="00DBFEAC" w14:textId="77777777" w:rsidR="00000000" w:rsidRDefault="00794C8A">
      <w:pPr>
        <w:pStyle w:val="a"/>
        <w:rPr>
          <w:rFonts w:hint="cs"/>
          <w:rtl/>
        </w:rPr>
      </w:pPr>
      <w:r>
        <w:rPr>
          <w:rFonts w:hint="cs"/>
          <w:rtl/>
        </w:rPr>
        <w:t>לגבי האסירים הפלסטינים: אני מבין גם משנים קודמות את החשיבות של שחרור אסירים פלסטינים לגבי הפל</w:t>
      </w:r>
      <w:r>
        <w:rPr>
          <w:rFonts w:hint="cs"/>
          <w:rtl/>
        </w:rPr>
        <w:t>סטינים. אבל, אנחנו למודי ניסיון, למודי ניסיון מעסקת ג'יבריל, למודי ניסיון משחרורי אוסלו, ואסור לחזור על אותה טעות פעמיים. ממשלת ישראל החליטה, שעל-פי הפרמטרים שראש השב"כ קבע, אנחנו נשחרר גם אסירים פלסטינים, כאשר נאמר במפורש, אם הנסיבות תצדקנה את הדבר הזה. ז</w:t>
      </w:r>
      <w:r>
        <w:rPr>
          <w:rFonts w:hint="cs"/>
          <w:rtl/>
        </w:rPr>
        <w:t>ו החלטת הממשלה, ומאז החלטת הממשלה, נהג המונית נחטף, האזרח שמחון מבת-ים נרצח ו"קסאם" בעזה טס, וכל הדברים הללו מונעים אפשרות להמשיך ולקבל החלטות בעניין הזה. יש לנו כל הרצון להמשיך בנתיב שראש הממשלה דיבר בו, כאשר זה כפוף למעשיהם של הפלסטינים לנוכח  האיום העיק</w:t>
      </w:r>
      <w:r>
        <w:rPr>
          <w:rFonts w:hint="cs"/>
          <w:rtl/>
        </w:rPr>
        <w:t>רי שהיה מולנו.</w:t>
      </w:r>
    </w:p>
    <w:p w14:paraId="12C5AA92" w14:textId="77777777" w:rsidR="00000000" w:rsidRDefault="00794C8A">
      <w:pPr>
        <w:pStyle w:val="a"/>
        <w:rPr>
          <w:rFonts w:hint="cs"/>
          <w:rtl/>
        </w:rPr>
      </w:pPr>
    </w:p>
    <w:p w14:paraId="442D66F6" w14:textId="77777777" w:rsidR="00000000" w:rsidRDefault="00794C8A">
      <w:pPr>
        <w:pStyle w:val="a"/>
        <w:rPr>
          <w:rFonts w:hint="cs"/>
          <w:rtl/>
        </w:rPr>
      </w:pPr>
      <w:r>
        <w:rPr>
          <w:rFonts w:hint="cs"/>
          <w:rtl/>
        </w:rPr>
        <w:t>אני מציע לכל חברי מכל סיעות הבית, אני יודע שאף אחד איננו רוצה בהמשך פיגועי הטרור. כולם רוצים שלום, כולם רוצים את מדינת ישראל עם גושי ההתיישבות שחיים רמון תומך בהם. אני רק לא מבין, חיים, איך אתה תומך בגוש-עציון בתוך שטח ישראל ולעשות גדר ולהו</w:t>
      </w:r>
      <w:r>
        <w:rPr>
          <w:rFonts w:hint="cs"/>
          <w:rtl/>
        </w:rPr>
        <w:t>ציא אותו משם?</w:t>
      </w:r>
    </w:p>
    <w:p w14:paraId="1CD3D6BE" w14:textId="77777777" w:rsidR="00000000" w:rsidRDefault="00794C8A">
      <w:pPr>
        <w:pStyle w:val="a"/>
        <w:ind w:firstLine="0"/>
        <w:rPr>
          <w:rFonts w:hint="cs"/>
          <w:rtl/>
        </w:rPr>
      </w:pPr>
    </w:p>
    <w:p w14:paraId="05E1F5AB" w14:textId="77777777" w:rsidR="00000000" w:rsidRDefault="00794C8A">
      <w:pPr>
        <w:pStyle w:val="ac"/>
        <w:rPr>
          <w:rtl/>
        </w:rPr>
      </w:pPr>
      <w:r>
        <w:rPr>
          <w:rFonts w:hint="eastAsia"/>
          <w:rtl/>
        </w:rPr>
        <w:t>חיים</w:t>
      </w:r>
      <w:r>
        <w:rPr>
          <w:rtl/>
        </w:rPr>
        <w:t xml:space="preserve"> רמון (העבודה-מימד):</w:t>
      </w:r>
    </w:p>
    <w:p w14:paraId="489A4EE7" w14:textId="77777777" w:rsidR="00000000" w:rsidRDefault="00794C8A">
      <w:pPr>
        <w:pStyle w:val="a"/>
        <w:rPr>
          <w:rFonts w:hint="cs"/>
          <w:rtl/>
        </w:rPr>
      </w:pPr>
    </w:p>
    <w:p w14:paraId="62D1CD15" w14:textId="77777777" w:rsidR="00000000" w:rsidRDefault="00794C8A">
      <w:pPr>
        <w:pStyle w:val="a"/>
        <w:rPr>
          <w:rFonts w:hint="cs"/>
          <w:rtl/>
        </w:rPr>
      </w:pPr>
      <w:r>
        <w:rPr>
          <w:rFonts w:hint="cs"/>
          <w:rtl/>
        </w:rPr>
        <w:t>את גוש-עציון נשאיר בתוך הגדר. אתה תומך בגושי התיישבות בגדר - - -</w:t>
      </w:r>
    </w:p>
    <w:p w14:paraId="25B57E50" w14:textId="77777777" w:rsidR="00000000" w:rsidRDefault="00794C8A">
      <w:pPr>
        <w:pStyle w:val="a"/>
        <w:ind w:firstLine="0"/>
        <w:rPr>
          <w:rFonts w:hint="cs"/>
          <w:rtl/>
        </w:rPr>
      </w:pPr>
    </w:p>
    <w:p w14:paraId="3EBB9B2E" w14:textId="77777777" w:rsidR="00000000" w:rsidRDefault="00794C8A">
      <w:pPr>
        <w:pStyle w:val="SpeakerCon"/>
        <w:rPr>
          <w:rtl/>
        </w:rPr>
      </w:pPr>
      <w:bookmarkStart w:id="435" w:name="FS000000474T15_07_2003_20_01_55C"/>
      <w:bookmarkEnd w:id="435"/>
      <w:r>
        <w:rPr>
          <w:rFonts w:hint="eastAsia"/>
          <w:rtl/>
        </w:rPr>
        <w:t>השר</w:t>
      </w:r>
      <w:r>
        <w:rPr>
          <w:rtl/>
        </w:rPr>
        <w:t xml:space="preserve"> גדעון עזרא:</w:t>
      </w:r>
    </w:p>
    <w:p w14:paraId="3E3CFE91" w14:textId="77777777" w:rsidR="00000000" w:rsidRDefault="00794C8A">
      <w:pPr>
        <w:pStyle w:val="a"/>
        <w:rPr>
          <w:rFonts w:hint="cs"/>
          <w:rtl/>
        </w:rPr>
      </w:pPr>
    </w:p>
    <w:p w14:paraId="44FEC5C2" w14:textId="77777777" w:rsidR="00000000" w:rsidRDefault="00794C8A">
      <w:pPr>
        <w:pStyle w:val="a"/>
        <w:rPr>
          <w:rFonts w:hint="cs"/>
          <w:rtl/>
        </w:rPr>
      </w:pPr>
      <w:r>
        <w:rPr>
          <w:rFonts w:hint="cs"/>
          <w:rtl/>
        </w:rPr>
        <w:t xml:space="preserve">אני אומר לך, היום הדילמה שצריכה לבוא לפני הממשלה היא בקטע מאלקנה דרומה, ומאלקנה דרומה, כידוע לך, יש גוש התיישבות שני גדול מאוד, שגם </w:t>
      </w:r>
      <w:r>
        <w:rPr>
          <w:rFonts w:hint="cs"/>
          <w:rtl/>
        </w:rPr>
        <w:t>אתה תומך בו, והבעיה קיימת. ראש הממשלה אמר את דברו ואמר: אני מדבר על גדר.</w:t>
      </w:r>
    </w:p>
    <w:p w14:paraId="7CF58F72" w14:textId="77777777" w:rsidR="00000000" w:rsidRDefault="00794C8A">
      <w:pPr>
        <w:pStyle w:val="a"/>
        <w:ind w:firstLine="0"/>
        <w:rPr>
          <w:rFonts w:hint="cs"/>
          <w:rtl/>
        </w:rPr>
      </w:pPr>
    </w:p>
    <w:p w14:paraId="738CFECC" w14:textId="77777777" w:rsidR="00000000" w:rsidRDefault="00794C8A">
      <w:pPr>
        <w:pStyle w:val="ac"/>
        <w:rPr>
          <w:rtl/>
        </w:rPr>
      </w:pPr>
      <w:r>
        <w:rPr>
          <w:rFonts w:hint="eastAsia"/>
          <w:rtl/>
        </w:rPr>
        <w:t>חיים</w:t>
      </w:r>
      <w:r>
        <w:rPr>
          <w:rtl/>
        </w:rPr>
        <w:t xml:space="preserve"> רמון (העבודה-מימד):</w:t>
      </w:r>
    </w:p>
    <w:p w14:paraId="0317D804" w14:textId="77777777" w:rsidR="00000000" w:rsidRDefault="00794C8A">
      <w:pPr>
        <w:pStyle w:val="a"/>
        <w:rPr>
          <w:rFonts w:hint="cs"/>
          <w:rtl/>
        </w:rPr>
      </w:pPr>
    </w:p>
    <w:p w14:paraId="44C6C754" w14:textId="77777777" w:rsidR="00000000" w:rsidRDefault="00794C8A">
      <w:pPr>
        <w:pStyle w:val="a"/>
        <w:rPr>
          <w:rFonts w:hint="cs"/>
          <w:rtl/>
        </w:rPr>
      </w:pPr>
      <w:r>
        <w:rPr>
          <w:rFonts w:hint="cs"/>
          <w:rtl/>
        </w:rPr>
        <w:t>הבעיה שראש הממשלה תומך גם בנצרים וגם בכדים וגם וגם וגם.</w:t>
      </w:r>
    </w:p>
    <w:p w14:paraId="18D9AC00" w14:textId="77777777" w:rsidR="00000000" w:rsidRDefault="00794C8A">
      <w:pPr>
        <w:pStyle w:val="a"/>
        <w:ind w:firstLine="0"/>
        <w:rPr>
          <w:rFonts w:hint="cs"/>
          <w:rtl/>
        </w:rPr>
      </w:pPr>
    </w:p>
    <w:p w14:paraId="71A8353E" w14:textId="77777777" w:rsidR="00000000" w:rsidRDefault="00794C8A">
      <w:pPr>
        <w:pStyle w:val="SpeakerCon"/>
        <w:rPr>
          <w:rtl/>
        </w:rPr>
      </w:pPr>
      <w:bookmarkStart w:id="436" w:name="FS000000474T15_07_2003_20_03_03C"/>
      <w:bookmarkEnd w:id="436"/>
      <w:r>
        <w:rPr>
          <w:rtl/>
        </w:rPr>
        <w:t>השר גדעון עזרא:</w:t>
      </w:r>
    </w:p>
    <w:p w14:paraId="5D0F8308" w14:textId="77777777" w:rsidR="00000000" w:rsidRDefault="00794C8A">
      <w:pPr>
        <w:pStyle w:val="a"/>
        <w:rPr>
          <w:rtl/>
        </w:rPr>
      </w:pPr>
    </w:p>
    <w:p w14:paraId="3722BF52" w14:textId="77777777" w:rsidR="00000000" w:rsidRDefault="00794C8A">
      <w:pPr>
        <w:pStyle w:val="a"/>
        <w:rPr>
          <w:rFonts w:hint="cs"/>
          <w:rtl/>
        </w:rPr>
      </w:pPr>
      <w:r>
        <w:rPr>
          <w:rFonts w:hint="cs"/>
          <w:rtl/>
        </w:rPr>
        <w:t xml:space="preserve">אני לא יודע מדוע אתה יותר קיצוני מאבו-מאזן. אבו-מאזן דורש א', ואתה דורש גם את א', </w:t>
      </w:r>
      <w:r>
        <w:rPr>
          <w:rFonts w:hint="cs"/>
          <w:rtl/>
        </w:rPr>
        <w:t>גם את ב' וגם את ג'. מה אצה לך הדרך?</w:t>
      </w:r>
    </w:p>
    <w:p w14:paraId="4B127877" w14:textId="77777777" w:rsidR="00000000" w:rsidRDefault="00794C8A">
      <w:pPr>
        <w:pStyle w:val="a"/>
        <w:ind w:firstLine="0"/>
        <w:rPr>
          <w:rFonts w:hint="cs"/>
          <w:rtl/>
        </w:rPr>
      </w:pPr>
    </w:p>
    <w:p w14:paraId="1EA4589B" w14:textId="77777777" w:rsidR="00000000" w:rsidRDefault="00794C8A">
      <w:pPr>
        <w:pStyle w:val="ac"/>
        <w:rPr>
          <w:rtl/>
        </w:rPr>
      </w:pPr>
      <w:r>
        <w:rPr>
          <w:rFonts w:hint="eastAsia"/>
          <w:rtl/>
        </w:rPr>
        <w:t>חיים</w:t>
      </w:r>
      <w:r>
        <w:rPr>
          <w:rtl/>
        </w:rPr>
        <w:t xml:space="preserve"> רמון (העבודה-מימד):</w:t>
      </w:r>
    </w:p>
    <w:p w14:paraId="21E7F0F3" w14:textId="77777777" w:rsidR="00000000" w:rsidRDefault="00794C8A">
      <w:pPr>
        <w:pStyle w:val="a"/>
        <w:rPr>
          <w:rFonts w:hint="cs"/>
          <w:rtl/>
        </w:rPr>
      </w:pPr>
    </w:p>
    <w:p w14:paraId="5A136E6C" w14:textId="77777777" w:rsidR="00000000" w:rsidRDefault="00794C8A">
      <w:pPr>
        <w:pStyle w:val="a"/>
        <w:rPr>
          <w:rFonts w:hint="cs"/>
          <w:rtl/>
        </w:rPr>
      </w:pPr>
      <w:r>
        <w:rPr>
          <w:rFonts w:hint="cs"/>
          <w:rtl/>
        </w:rPr>
        <w:t>אני יודע מה טוב ליהודים. אני רוצה מה שטוב ליהודים ולא לאבו-מאזן.</w:t>
      </w:r>
    </w:p>
    <w:p w14:paraId="367FFE66" w14:textId="77777777" w:rsidR="00000000" w:rsidRDefault="00794C8A">
      <w:pPr>
        <w:pStyle w:val="a"/>
        <w:ind w:firstLine="0"/>
        <w:rPr>
          <w:rFonts w:hint="cs"/>
          <w:rtl/>
        </w:rPr>
      </w:pPr>
    </w:p>
    <w:p w14:paraId="674F6EBC" w14:textId="77777777" w:rsidR="00000000" w:rsidRDefault="00794C8A">
      <w:pPr>
        <w:pStyle w:val="ac"/>
        <w:rPr>
          <w:rtl/>
        </w:rPr>
      </w:pPr>
      <w:bookmarkStart w:id="437" w:name="FS000000474T15_07_2003_20_03_58C"/>
      <w:bookmarkEnd w:id="437"/>
      <w:r>
        <w:rPr>
          <w:rFonts w:hint="eastAsia"/>
          <w:rtl/>
        </w:rPr>
        <w:t>צבי</w:t>
      </w:r>
      <w:r>
        <w:rPr>
          <w:rtl/>
        </w:rPr>
        <w:t xml:space="preserve"> הנדל (האיחוד הלאומי - ישראל ביתנו):</w:t>
      </w:r>
    </w:p>
    <w:p w14:paraId="6D5820C6" w14:textId="77777777" w:rsidR="00000000" w:rsidRDefault="00794C8A">
      <w:pPr>
        <w:pStyle w:val="a"/>
        <w:rPr>
          <w:rFonts w:hint="cs"/>
          <w:rtl/>
        </w:rPr>
      </w:pPr>
    </w:p>
    <w:p w14:paraId="68EE3D25" w14:textId="77777777" w:rsidR="00000000" w:rsidRDefault="00794C8A">
      <w:pPr>
        <w:pStyle w:val="a"/>
        <w:rPr>
          <w:rFonts w:hint="cs"/>
          <w:rtl/>
        </w:rPr>
      </w:pPr>
      <w:r>
        <w:rPr>
          <w:rFonts w:hint="cs"/>
          <w:rtl/>
        </w:rPr>
        <w:t>אתה הורס את הכול. הרסת את המדינה.</w:t>
      </w:r>
    </w:p>
    <w:p w14:paraId="16AC9FF7" w14:textId="77777777" w:rsidR="00000000" w:rsidRDefault="00794C8A">
      <w:pPr>
        <w:pStyle w:val="SpeakerCon"/>
        <w:rPr>
          <w:rFonts w:hint="cs"/>
          <w:rtl/>
        </w:rPr>
      </w:pPr>
    </w:p>
    <w:p w14:paraId="7781934E" w14:textId="77777777" w:rsidR="00000000" w:rsidRDefault="00794C8A">
      <w:pPr>
        <w:pStyle w:val="SpeakerCon"/>
        <w:rPr>
          <w:rtl/>
        </w:rPr>
      </w:pPr>
      <w:r>
        <w:rPr>
          <w:rtl/>
        </w:rPr>
        <w:t>השר גדעון עזרא:</w:t>
      </w:r>
    </w:p>
    <w:p w14:paraId="40FD099A" w14:textId="77777777" w:rsidR="00000000" w:rsidRDefault="00794C8A">
      <w:pPr>
        <w:pStyle w:val="a"/>
        <w:rPr>
          <w:rtl/>
        </w:rPr>
      </w:pPr>
    </w:p>
    <w:p w14:paraId="466632EF" w14:textId="77777777" w:rsidR="00000000" w:rsidRDefault="00794C8A">
      <w:pPr>
        <w:pStyle w:val="a"/>
        <w:rPr>
          <w:rFonts w:hint="cs"/>
          <w:rtl/>
        </w:rPr>
      </w:pPr>
      <w:r>
        <w:rPr>
          <w:rFonts w:hint="cs"/>
          <w:rtl/>
        </w:rPr>
        <w:t>אני מציע לכולם, בראש ובראשונה, לעש</w:t>
      </w:r>
      <w:r>
        <w:rPr>
          <w:rFonts w:hint="cs"/>
          <w:rtl/>
        </w:rPr>
        <w:t>ות מה שטוב לעם ישראל.</w:t>
      </w:r>
    </w:p>
    <w:p w14:paraId="59BCDA6E" w14:textId="77777777" w:rsidR="00000000" w:rsidRDefault="00794C8A">
      <w:pPr>
        <w:pStyle w:val="a"/>
        <w:ind w:firstLine="0"/>
        <w:rPr>
          <w:rFonts w:hint="cs"/>
          <w:rtl/>
        </w:rPr>
      </w:pPr>
    </w:p>
    <w:p w14:paraId="3D14A579" w14:textId="77777777" w:rsidR="00000000" w:rsidRDefault="00794C8A">
      <w:pPr>
        <w:pStyle w:val="ac"/>
        <w:rPr>
          <w:rtl/>
        </w:rPr>
      </w:pPr>
      <w:r>
        <w:rPr>
          <w:rtl/>
        </w:rPr>
        <w:t>חיים רמון (העבודה-מימד):</w:t>
      </w:r>
    </w:p>
    <w:p w14:paraId="5C1CE1EE" w14:textId="77777777" w:rsidR="00000000" w:rsidRDefault="00794C8A">
      <w:pPr>
        <w:pStyle w:val="a"/>
        <w:rPr>
          <w:rtl/>
        </w:rPr>
      </w:pPr>
    </w:p>
    <w:p w14:paraId="5B145288" w14:textId="77777777" w:rsidR="00000000" w:rsidRDefault="00794C8A">
      <w:pPr>
        <w:pStyle w:val="a"/>
        <w:rPr>
          <w:rFonts w:hint="cs"/>
          <w:rtl/>
        </w:rPr>
      </w:pPr>
      <w:r>
        <w:rPr>
          <w:rFonts w:hint="cs"/>
          <w:rtl/>
        </w:rPr>
        <w:t>אני רוצה להוציא את הנדל מח'אן-יונס.</w:t>
      </w:r>
    </w:p>
    <w:p w14:paraId="35AF1AE7" w14:textId="77777777" w:rsidR="00000000" w:rsidRDefault="00794C8A">
      <w:pPr>
        <w:pStyle w:val="a"/>
        <w:ind w:firstLine="0"/>
        <w:rPr>
          <w:rFonts w:hint="cs"/>
          <w:rtl/>
        </w:rPr>
      </w:pPr>
    </w:p>
    <w:p w14:paraId="19A7CE30" w14:textId="77777777" w:rsidR="00000000" w:rsidRDefault="00794C8A">
      <w:pPr>
        <w:pStyle w:val="ad"/>
        <w:rPr>
          <w:rtl/>
        </w:rPr>
      </w:pPr>
    </w:p>
    <w:p w14:paraId="559DB8BD" w14:textId="77777777" w:rsidR="00000000" w:rsidRDefault="00794C8A">
      <w:pPr>
        <w:pStyle w:val="ad"/>
        <w:rPr>
          <w:rtl/>
        </w:rPr>
      </w:pPr>
      <w:r>
        <w:rPr>
          <w:rtl/>
        </w:rPr>
        <w:t xml:space="preserve">היו"ר </w:t>
      </w:r>
      <w:r>
        <w:rPr>
          <w:rFonts w:hint="cs"/>
          <w:rtl/>
        </w:rPr>
        <w:t>משה כחלון</w:t>
      </w:r>
      <w:r>
        <w:rPr>
          <w:rtl/>
        </w:rPr>
        <w:t>:</w:t>
      </w:r>
    </w:p>
    <w:p w14:paraId="1EC5186F" w14:textId="77777777" w:rsidR="00000000" w:rsidRDefault="00794C8A">
      <w:pPr>
        <w:pStyle w:val="a"/>
        <w:rPr>
          <w:rtl/>
        </w:rPr>
      </w:pPr>
    </w:p>
    <w:p w14:paraId="0A4711C6" w14:textId="77777777" w:rsidR="00000000" w:rsidRDefault="00794C8A">
      <w:pPr>
        <w:pStyle w:val="a"/>
        <w:rPr>
          <w:rFonts w:hint="cs"/>
          <w:rtl/>
        </w:rPr>
      </w:pPr>
      <w:r>
        <w:rPr>
          <w:rFonts w:hint="cs"/>
          <w:rtl/>
        </w:rPr>
        <w:t>חבר הכנסת רמון, קריאתך נשמעה. חבר הכנסת הנדל.</w:t>
      </w:r>
    </w:p>
    <w:p w14:paraId="63819C4A" w14:textId="77777777" w:rsidR="00000000" w:rsidRDefault="00794C8A">
      <w:pPr>
        <w:pStyle w:val="a"/>
        <w:ind w:firstLine="0"/>
        <w:rPr>
          <w:rFonts w:hint="cs"/>
          <w:rtl/>
        </w:rPr>
      </w:pPr>
    </w:p>
    <w:p w14:paraId="7E55A808" w14:textId="77777777" w:rsidR="00000000" w:rsidRDefault="00794C8A">
      <w:pPr>
        <w:pStyle w:val="SpeakerCon"/>
        <w:rPr>
          <w:rtl/>
        </w:rPr>
      </w:pPr>
      <w:bookmarkStart w:id="438" w:name="FS000000474T15_07_2003_20_06_02C"/>
      <w:bookmarkEnd w:id="438"/>
      <w:r>
        <w:rPr>
          <w:rtl/>
        </w:rPr>
        <w:t>השר גדעון עזרא:</w:t>
      </w:r>
    </w:p>
    <w:p w14:paraId="371C435A" w14:textId="77777777" w:rsidR="00000000" w:rsidRDefault="00794C8A">
      <w:pPr>
        <w:pStyle w:val="a"/>
        <w:rPr>
          <w:rtl/>
        </w:rPr>
      </w:pPr>
    </w:p>
    <w:p w14:paraId="5250A4B1" w14:textId="77777777" w:rsidR="00000000" w:rsidRDefault="00794C8A">
      <w:pPr>
        <w:pStyle w:val="a"/>
        <w:rPr>
          <w:rFonts w:hint="cs"/>
          <w:rtl/>
        </w:rPr>
      </w:pPr>
      <w:r>
        <w:rPr>
          <w:rFonts w:hint="cs"/>
          <w:rtl/>
        </w:rPr>
        <w:t>אני מבקש - - -</w:t>
      </w:r>
    </w:p>
    <w:p w14:paraId="7ACB01B3" w14:textId="77777777" w:rsidR="00000000" w:rsidRDefault="00794C8A">
      <w:pPr>
        <w:pStyle w:val="a"/>
        <w:ind w:firstLine="0"/>
        <w:rPr>
          <w:rFonts w:hint="cs"/>
          <w:rtl/>
        </w:rPr>
      </w:pPr>
    </w:p>
    <w:p w14:paraId="590D2357" w14:textId="77777777" w:rsidR="00000000" w:rsidRDefault="00794C8A">
      <w:pPr>
        <w:pStyle w:val="ac"/>
        <w:rPr>
          <w:rtl/>
        </w:rPr>
      </w:pPr>
      <w:r>
        <w:rPr>
          <w:rFonts w:hint="eastAsia"/>
          <w:rtl/>
        </w:rPr>
        <w:t>חיים</w:t>
      </w:r>
      <w:r>
        <w:rPr>
          <w:rtl/>
        </w:rPr>
        <w:t xml:space="preserve"> רמון (העבודה-מימד):</w:t>
      </w:r>
    </w:p>
    <w:p w14:paraId="6811AF6C" w14:textId="77777777" w:rsidR="00000000" w:rsidRDefault="00794C8A">
      <w:pPr>
        <w:pStyle w:val="a"/>
        <w:rPr>
          <w:rFonts w:hint="cs"/>
          <w:rtl/>
        </w:rPr>
      </w:pPr>
    </w:p>
    <w:p w14:paraId="0983B4E1" w14:textId="77777777" w:rsidR="00000000" w:rsidRDefault="00794C8A">
      <w:pPr>
        <w:pStyle w:val="a"/>
        <w:rPr>
          <w:rFonts w:hint="cs"/>
          <w:rtl/>
        </w:rPr>
      </w:pPr>
      <w:r>
        <w:rPr>
          <w:rFonts w:hint="cs"/>
          <w:rtl/>
        </w:rPr>
        <w:t>שייתנו לך כסף על חשבון החולים?</w:t>
      </w:r>
    </w:p>
    <w:p w14:paraId="1CBECBC5" w14:textId="77777777" w:rsidR="00000000" w:rsidRDefault="00794C8A">
      <w:pPr>
        <w:pStyle w:val="a"/>
        <w:ind w:firstLine="0"/>
        <w:rPr>
          <w:rFonts w:hint="cs"/>
          <w:rtl/>
        </w:rPr>
      </w:pPr>
    </w:p>
    <w:p w14:paraId="5E9C089A" w14:textId="77777777" w:rsidR="00000000" w:rsidRDefault="00794C8A">
      <w:pPr>
        <w:pStyle w:val="ad"/>
        <w:rPr>
          <w:rtl/>
        </w:rPr>
      </w:pPr>
      <w:r>
        <w:rPr>
          <w:rtl/>
        </w:rPr>
        <w:t xml:space="preserve">היו"ר </w:t>
      </w:r>
      <w:r>
        <w:rPr>
          <w:rFonts w:hint="cs"/>
          <w:rtl/>
        </w:rPr>
        <w:t>משה כחל</w:t>
      </w:r>
      <w:r>
        <w:rPr>
          <w:rFonts w:hint="cs"/>
          <w:rtl/>
        </w:rPr>
        <w:t>ון</w:t>
      </w:r>
      <w:r>
        <w:rPr>
          <w:rtl/>
        </w:rPr>
        <w:t>:</w:t>
      </w:r>
    </w:p>
    <w:p w14:paraId="2302D317" w14:textId="77777777" w:rsidR="00000000" w:rsidRDefault="00794C8A">
      <w:pPr>
        <w:pStyle w:val="a"/>
        <w:rPr>
          <w:rtl/>
        </w:rPr>
      </w:pPr>
    </w:p>
    <w:p w14:paraId="3E68D659" w14:textId="77777777" w:rsidR="00000000" w:rsidRDefault="00794C8A">
      <w:pPr>
        <w:pStyle w:val="a"/>
        <w:rPr>
          <w:rFonts w:hint="cs"/>
          <w:rtl/>
        </w:rPr>
      </w:pPr>
      <w:r>
        <w:rPr>
          <w:rFonts w:hint="cs"/>
          <w:rtl/>
        </w:rPr>
        <w:t>חבר הכנסת רמון.</w:t>
      </w:r>
    </w:p>
    <w:p w14:paraId="56F3E8A0" w14:textId="77777777" w:rsidR="00000000" w:rsidRDefault="00794C8A">
      <w:pPr>
        <w:pStyle w:val="a"/>
        <w:ind w:firstLine="0"/>
        <w:rPr>
          <w:rFonts w:hint="cs"/>
          <w:rtl/>
        </w:rPr>
      </w:pPr>
    </w:p>
    <w:p w14:paraId="66302939" w14:textId="77777777" w:rsidR="00000000" w:rsidRDefault="00794C8A">
      <w:pPr>
        <w:pStyle w:val="ac"/>
        <w:rPr>
          <w:rtl/>
        </w:rPr>
      </w:pPr>
      <w:r>
        <w:rPr>
          <w:rFonts w:hint="eastAsia"/>
          <w:rtl/>
        </w:rPr>
        <w:t>צבי</w:t>
      </w:r>
      <w:r>
        <w:rPr>
          <w:rtl/>
        </w:rPr>
        <w:t xml:space="preserve"> הנדל (האיחוד הלאומי - ישראל ביתנו):</w:t>
      </w:r>
    </w:p>
    <w:p w14:paraId="60AA6D83" w14:textId="77777777" w:rsidR="00000000" w:rsidRDefault="00794C8A">
      <w:pPr>
        <w:pStyle w:val="a"/>
        <w:rPr>
          <w:rFonts w:hint="cs"/>
          <w:rtl/>
        </w:rPr>
      </w:pPr>
    </w:p>
    <w:p w14:paraId="05381375" w14:textId="77777777" w:rsidR="00000000" w:rsidRDefault="00794C8A">
      <w:pPr>
        <w:pStyle w:val="a"/>
        <w:rPr>
          <w:rFonts w:hint="cs"/>
          <w:rtl/>
        </w:rPr>
      </w:pPr>
      <w:r>
        <w:rPr>
          <w:rFonts w:hint="cs"/>
          <w:rtl/>
        </w:rPr>
        <w:t>הרסת את המדינה, את ההסתדרות, את הבריאות. איזה שקרן.</w:t>
      </w:r>
    </w:p>
    <w:p w14:paraId="534F3350" w14:textId="77777777" w:rsidR="00000000" w:rsidRDefault="00794C8A">
      <w:pPr>
        <w:pStyle w:val="a"/>
        <w:ind w:firstLine="0"/>
        <w:rPr>
          <w:rFonts w:hint="cs"/>
          <w:rtl/>
        </w:rPr>
      </w:pPr>
    </w:p>
    <w:p w14:paraId="20706CAA" w14:textId="77777777" w:rsidR="00000000" w:rsidRDefault="00794C8A">
      <w:pPr>
        <w:pStyle w:val="ad"/>
        <w:rPr>
          <w:rtl/>
        </w:rPr>
      </w:pPr>
      <w:r>
        <w:rPr>
          <w:rtl/>
        </w:rPr>
        <w:t xml:space="preserve">היו"ר </w:t>
      </w:r>
      <w:r>
        <w:rPr>
          <w:rFonts w:hint="cs"/>
          <w:rtl/>
        </w:rPr>
        <w:t>משה כחלון</w:t>
      </w:r>
      <w:r>
        <w:rPr>
          <w:rtl/>
        </w:rPr>
        <w:t>:</w:t>
      </w:r>
    </w:p>
    <w:p w14:paraId="14057F1E" w14:textId="77777777" w:rsidR="00000000" w:rsidRDefault="00794C8A">
      <w:pPr>
        <w:pStyle w:val="a"/>
        <w:rPr>
          <w:rtl/>
        </w:rPr>
      </w:pPr>
    </w:p>
    <w:p w14:paraId="31EA4EB5" w14:textId="77777777" w:rsidR="00000000" w:rsidRDefault="00794C8A">
      <w:pPr>
        <w:pStyle w:val="a"/>
        <w:rPr>
          <w:rFonts w:hint="cs"/>
          <w:rtl/>
        </w:rPr>
      </w:pPr>
      <w:r>
        <w:rPr>
          <w:rFonts w:hint="cs"/>
          <w:rtl/>
        </w:rPr>
        <w:t>חבר הכנסת רמון, אתה ללא זכות דיבור. חבר הכנסת רמון, לקרוא אותך לסדר?</w:t>
      </w:r>
    </w:p>
    <w:p w14:paraId="04DA4110" w14:textId="77777777" w:rsidR="00000000" w:rsidRDefault="00794C8A">
      <w:pPr>
        <w:pStyle w:val="a"/>
        <w:ind w:firstLine="0"/>
        <w:rPr>
          <w:rFonts w:hint="cs"/>
          <w:rtl/>
        </w:rPr>
      </w:pPr>
    </w:p>
    <w:p w14:paraId="43FEA4FB" w14:textId="77777777" w:rsidR="00000000" w:rsidRDefault="00794C8A">
      <w:pPr>
        <w:pStyle w:val="ac"/>
        <w:rPr>
          <w:rtl/>
        </w:rPr>
      </w:pPr>
      <w:r>
        <w:rPr>
          <w:rFonts w:hint="eastAsia"/>
          <w:rtl/>
        </w:rPr>
        <w:t>חיים</w:t>
      </w:r>
      <w:r>
        <w:rPr>
          <w:rtl/>
        </w:rPr>
        <w:t xml:space="preserve"> רמון (העבודה-מימד):</w:t>
      </w:r>
    </w:p>
    <w:p w14:paraId="1B0C046E" w14:textId="77777777" w:rsidR="00000000" w:rsidRDefault="00794C8A">
      <w:pPr>
        <w:pStyle w:val="a"/>
        <w:rPr>
          <w:rFonts w:hint="cs"/>
          <w:rtl/>
        </w:rPr>
      </w:pPr>
    </w:p>
    <w:p w14:paraId="3712C23C" w14:textId="77777777" w:rsidR="00000000" w:rsidRDefault="00794C8A">
      <w:pPr>
        <w:pStyle w:val="a"/>
        <w:rPr>
          <w:rFonts w:hint="cs"/>
          <w:rtl/>
        </w:rPr>
      </w:pPr>
      <w:r>
        <w:rPr>
          <w:rFonts w:hint="cs"/>
          <w:rtl/>
        </w:rPr>
        <w:t>- - -</w:t>
      </w:r>
    </w:p>
    <w:p w14:paraId="65B23C34" w14:textId="77777777" w:rsidR="00000000" w:rsidRDefault="00794C8A">
      <w:pPr>
        <w:pStyle w:val="a"/>
        <w:ind w:firstLine="0"/>
        <w:rPr>
          <w:rFonts w:hint="cs"/>
          <w:rtl/>
        </w:rPr>
      </w:pPr>
    </w:p>
    <w:p w14:paraId="01BC90E1" w14:textId="77777777" w:rsidR="00000000" w:rsidRDefault="00794C8A">
      <w:pPr>
        <w:pStyle w:val="ad"/>
        <w:rPr>
          <w:rtl/>
        </w:rPr>
      </w:pPr>
      <w:r>
        <w:rPr>
          <w:rtl/>
        </w:rPr>
        <w:t xml:space="preserve">היו"ר </w:t>
      </w:r>
      <w:r>
        <w:rPr>
          <w:rFonts w:hint="cs"/>
          <w:rtl/>
        </w:rPr>
        <w:t>משה כחלון</w:t>
      </w:r>
      <w:r>
        <w:rPr>
          <w:rtl/>
        </w:rPr>
        <w:t>:</w:t>
      </w:r>
    </w:p>
    <w:p w14:paraId="3A0EB020" w14:textId="77777777" w:rsidR="00000000" w:rsidRDefault="00794C8A">
      <w:pPr>
        <w:pStyle w:val="a"/>
        <w:rPr>
          <w:rtl/>
        </w:rPr>
      </w:pPr>
    </w:p>
    <w:p w14:paraId="608791CB" w14:textId="77777777" w:rsidR="00000000" w:rsidRDefault="00794C8A">
      <w:pPr>
        <w:pStyle w:val="a"/>
        <w:rPr>
          <w:rFonts w:hint="cs"/>
          <w:rtl/>
        </w:rPr>
      </w:pPr>
      <w:r>
        <w:rPr>
          <w:rFonts w:hint="cs"/>
          <w:rtl/>
        </w:rPr>
        <w:t>ח</w:t>
      </w:r>
      <w:r>
        <w:rPr>
          <w:rFonts w:hint="cs"/>
          <w:rtl/>
        </w:rPr>
        <w:t>בר הכנסת רמון. חבר הכנסת רמון, אתה ללא זכות דיבור מדבר יותר מכל הדוברים יחד. אני מבקש לעצור את זה.</w:t>
      </w:r>
    </w:p>
    <w:p w14:paraId="4BF1053E" w14:textId="77777777" w:rsidR="00000000" w:rsidRDefault="00794C8A">
      <w:pPr>
        <w:pStyle w:val="a"/>
        <w:ind w:firstLine="0"/>
        <w:rPr>
          <w:rFonts w:hint="cs"/>
          <w:rtl/>
        </w:rPr>
      </w:pPr>
    </w:p>
    <w:p w14:paraId="7862F5F5" w14:textId="77777777" w:rsidR="00000000" w:rsidRDefault="00794C8A">
      <w:pPr>
        <w:pStyle w:val="SpeakerCon"/>
        <w:rPr>
          <w:rtl/>
        </w:rPr>
      </w:pPr>
      <w:bookmarkStart w:id="439" w:name="FS000000474T15_07_2003_20_08_15C"/>
      <w:bookmarkEnd w:id="439"/>
      <w:r>
        <w:rPr>
          <w:rtl/>
        </w:rPr>
        <w:t>השר גדעון עזרא:</w:t>
      </w:r>
    </w:p>
    <w:p w14:paraId="0782C16D" w14:textId="77777777" w:rsidR="00000000" w:rsidRDefault="00794C8A">
      <w:pPr>
        <w:pStyle w:val="a"/>
        <w:rPr>
          <w:rtl/>
        </w:rPr>
      </w:pPr>
    </w:p>
    <w:p w14:paraId="3E432B2B" w14:textId="77777777" w:rsidR="00000000" w:rsidRDefault="00794C8A">
      <w:pPr>
        <w:pStyle w:val="a"/>
        <w:rPr>
          <w:rFonts w:hint="cs"/>
          <w:rtl/>
        </w:rPr>
      </w:pPr>
      <w:r>
        <w:rPr>
          <w:rFonts w:hint="cs"/>
          <w:rtl/>
        </w:rPr>
        <w:t>אוי לתמיכה של מפלגת העבודה בראש הממשלה. עם תמיכה כזאת, אנחנו לא נוכל ללכת הרבה קדימה.</w:t>
      </w:r>
    </w:p>
    <w:p w14:paraId="31DBEFC8" w14:textId="77777777" w:rsidR="00000000" w:rsidRDefault="00794C8A">
      <w:pPr>
        <w:pStyle w:val="a"/>
        <w:ind w:firstLine="0"/>
        <w:rPr>
          <w:rFonts w:hint="cs"/>
          <w:rtl/>
        </w:rPr>
      </w:pPr>
    </w:p>
    <w:p w14:paraId="5D8A995B" w14:textId="77777777" w:rsidR="00000000" w:rsidRDefault="00794C8A">
      <w:pPr>
        <w:pStyle w:val="ac"/>
        <w:rPr>
          <w:rtl/>
        </w:rPr>
      </w:pPr>
      <w:r>
        <w:rPr>
          <w:rFonts w:hint="eastAsia"/>
          <w:rtl/>
        </w:rPr>
        <w:t>חיים</w:t>
      </w:r>
      <w:r>
        <w:rPr>
          <w:rtl/>
        </w:rPr>
        <w:t xml:space="preserve"> רמון (העבודה-מימד):</w:t>
      </w:r>
    </w:p>
    <w:p w14:paraId="292A1FC3" w14:textId="77777777" w:rsidR="00000000" w:rsidRDefault="00794C8A">
      <w:pPr>
        <w:pStyle w:val="a"/>
        <w:rPr>
          <w:rFonts w:hint="cs"/>
          <w:rtl/>
        </w:rPr>
      </w:pPr>
    </w:p>
    <w:p w14:paraId="50113E4D" w14:textId="77777777" w:rsidR="00000000" w:rsidRDefault="00794C8A">
      <w:pPr>
        <w:pStyle w:val="a"/>
        <w:rPr>
          <w:rFonts w:hint="cs"/>
          <w:rtl/>
        </w:rPr>
      </w:pPr>
      <w:r>
        <w:rPr>
          <w:rFonts w:hint="cs"/>
          <w:rtl/>
        </w:rPr>
        <w:t xml:space="preserve">לא הזכירו את ראש הממשלה. </w:t>
      </w:r>
    </w:p>
    <w:p w14:paraId="408FEE3C" w14:textId="77777777" w:rsidR="00000000" w:rsidRDefault="00794C8A">
      <w:pPr>
        <w:pStyle w:val="a"/>
        <w:ind w:firstLine="0"/>
        <w:rPr>
          <w:rFonts w:hint="cs"/>
          <w:rtl/>
        </w:rPr>
      </w:pPr>
    </w:p>
    <w:p w14:paraId="6CB33A9A" w14:textId="77777777" w:rsidR="00000000" w:rsidRDefault="00794C8A">
      <w:pPr>
        <w:pStyle w:val="SpeakerCon"/>
        <w:rPr>
          <w:rtl/>
        </w:rPr>
      </w:pPr>
      <w:bookmarkStart w:id="440" w:name="FS000000474T15_07_2003_20_09_14C"/>
      <w:bookmarkEnd w:id="440"/>
      <w:r>
        <w:rPr>
          <w:rtl/>
        </w:rPr>
        <w:t>השר גדעון עזרא:</w:t>
      </w:r>
    </w:p>
    <w:p w14:paraId="32DC18BD" w14:textId="77777777" w:rsidR="00000000" w:rsidRDefault="00794C8A">
      <w:pPr>
        <w:pStyle w:val="a"/>
        <w:rPr>
          <w:rtl/>
        </w:rPr>
      </w:pPr>
    </w:p>
    <w:p w14:paraId="40ADC8A0" w14:textId="77777777" w:rsidR="00000000" w:rsidRDefault="00794C8A">
      <w:pPr>
        <w:pStyle w:val="a"/>
        <w:rPr>
          <w:rFonts w:hint="cs"/>
          <w:rtl/>
        </w:rPr>
      </w:pPr>
      <w:r>
        <w:rPr>
          <w:rFonts w:hint="cs"/>
          <w:rtl/>
        </w:rPr>
        <w:t>אל תדאג, אל תדאג.</w:t>
      </w:r>
    </w:p>
    <w:p w14:paraId="65F68447" w14:textId="77777777" w:rsidR="00000000" w:rsidRDefault="00794C8A">
      <w:pPr>
        <w:pStyle w:val="a"/>
        <w:ind w:firstLine="0"/>
        <w:rPr>
          <w:rFonts w:hint="cs"/>
          <w:rtl/>
        </w:rPr>
      </w:pPr>
    </w:p>
    <w:p w14:paraId="3D3D960C" w14:textId="77777777" w:rsidR="00000000" w:rsidRDefault="00794C8A">
      <w:pPr>
        <w:pStyle w:val="ad"/>
        <w:rPr>
          <w:rtl/>
        </w:rPr>
      </w:pPr>
      <w:r>
        <w:rPr>
          <w:rtl/>
        </w:rPr>
        <w:t xml:space="preserve">היו"ר </w:t>
      </w:r>
      <w:r>
        <w:rPr>
          <w:rFonts w:hint="cs"/>
          <w:rtl/>
        </w:rPr>
        <w:t>משה כחלון</w:t>
      </w:r>
      <w:r>
        <w:rPr>
          <w:rtl/>
        </w:rPr>
        <w:t>:</w:t>
      </w:r>
    </w:p>
    <w:p w14:paraId="7EB226AB" w14:textId="77777777" w:rsidR="00000000" w:rsidRDefault="00794C8A">
      <w:pPr>
        <w:pStyle w:val="a"/>
        <w:rPr>
          <w:rtl/>
        </w:rPr>
      </w:pPr>
    </w:p>
    <w:p w14:paraId="138265EF" w14:textId="77777777" w:rsidR="00000000" w:rsidRDefault="00794C8A">
      <w:pPr>
        <w:pStyle w:val="a"/>
        <w:rPr>
          <w:rFonts w:hint="cs"/>
          <w:rtl/>
        </w:rPr>
      </w:pPr>
      <w:r>
        <w:rPr>
          <w:rFonts w:hint="cs"/>
          <w:rtl/>
        </w:rPr>
        <w:t>חבר הכנסת רמון, אני קורא אותך לסדר פעם ראשונה.</w:t>
      </w:r>
    </w:p>
    <w:p w14:paraId="0C8D4663" w14:textId="77777777" w:rsidR="00000000" w:rsidRDefault="00794C8A">
      <w:pPr>
        <w:pStyle w:val="a"/>
        <w:ind w:firstLine="0"/>
        <w:rPr>
          <w:rFonts w:hint="cs"/>
          <w:rtl/>
        </w:rPr>
      </w:pPr>
    </w:p>
    <w:p w14:paraId="22D1FF29" w14:textId="77777777" w:rsidR="00000000" w:rsidRDefault="00794C8A">
      <w:pPr>
        <w:pStyle w:val="SpeakerCon"/>
        <w:rPr>
          <w:rtl/>
        </w:rPr>
      </w:pPr>
      <w:bookmarkStart w:id="441" w:name="FS000000474T15_07_2003_20_09_37C"/>
      <w:bookmarkEnd w:id="441"/>
      <w:r>
        <w:rPr>
          <w:rtl/>
        </w:rPr>
        <w:t>השר גדעון עזרא:</w:t>
      </w:r>
    </w:p>
    <w:p w14:paraId="6D368E66" w14:textId="77777777" w:rsidR="00000000" w:rsidRDefault="00794C8A">
      <w:pPr>
        <w:pStyle w:val="a"/>
        <w:rPr>
          <w:rtl/>
        </w:rPr>
      </w:pPr>
    </w:p>
    <w:p w14:paraId="6101DC55" w14:textId="77777777" w:rsidR="00000000" w:rsidRDefault="00794C8A">
      <w:pPr>
        <w:pStyle w:val="a"/>
        <w:rPr>
          <w:rFonts w:hint="cs"/>
          <w:rtl/>
        </w:rPr>
      </w:pPr>
      <w:r>
        <w:rPr>
          <w:rFonts w:hint="cs"/>
          <w:rtl/>
        </w:rPr>
        <w:t>כל התמיכה שלכם, במקום שמהבית הזה תהיה קריאה מאוחדת למלחמה אל מול האויבים ומלחמה נחושה על הבית, יוצא מכאן שכל אחד מדבר בשפה אחרת. אני מצי</w:t>
      </w:r>
      <w:r>
        <w:rPr>
          <w:rFonts w:hint="cs"/>
          <w:rtl/>
        </w:rPr>
        <w:t>ע לכולם להתלכד סביב הממשלה והצעות הליכוד. תודה.</w:t>
      </w:r>
    </w:p>
    <w:p w14:paraId="1F6E9DB2" w14:textId="77777777" w:rsidR="00000000" w:rsidRDefault="00794C8A">
      <w:pPr>
        <w:pStyle w:val="a"/>
        <w:ind w:firstLine="0"/>
        <w:rPr>
          <w:rFonts w:hint="cs"/>
          <w:rtl/>
        </w:rPr>
      </w:pPr>
    </w:p>
    <w:p w14:paraId="71A46FF5" w14:textId="77777777" w:rsidR="00000000" w:rsidRDefault="00794C8A">
      <w:pPr>
        <w:pStyle w:val="ad"/>
        <w:rPr>
          <w:rtl/>
        </w:rPr>
      </w:pPr>
      <w:r>
        <w:rPr>
          <w:rFonts w:hint="eastAsia"/>
          <w:rtl/>
        </w:rPr>
        <w:t>היו</w:t>
      </w:r>
      <w:r>
        <w:rPr>
          <w:rtl/>
        </w:rPr>
        <w:t xml:space="preserve">"ר </w:t>
      </w:r>
      <w:r>
        <w:rPr>
          <w:rFonts w:hint="cs"/>
          <w:rtl/>
        </w:rPr>
        <w:t>משה כחלון</w:t>
      </w:r>
      <w:r>
        <w:rPr>
          <w:rtl/>
        </w:rPr>
        <w:t>:</w:t>
      </w:r>
    </w:p>
    <w:p w14:paraId="4C67EFFB" w14:textId="77777777" w:rsidR="00000000" w:rsidRDefault="00794C8A">
      <w:pPr>
        <w:pStyle w:val="a"/>
        <w:rPr>
          <w:rFonts w:hint="cs"/>
          <w:rtl/>
        </w:rPr>
      </w:pPr>
    </w:p>
    <w:p w14:paraId="4A6E5244" w14:textId="77777777" w:rsidR="00000000" w:rsidRDefault="00794C8A">
      <w:pPr>
        <w:pStyle w:val="a"/>
        <w:rPr>
          <w:rFonts w:hint="cs"/>
          <w:rtl/>
        </w:rPr>
      </w:pPr>
      <w:r>
        <w:rPr>
          <w:rFonts w:hint="cs"/>
          <w:rtl/>
        </w:rPr>
        <w:t xml:space="preserve"> תודה רבה. לסיום הדיון אנחנו מקריאים את ההצעות לפי הסדר. חבר הכנסת סער יקרא בשם הליכוד, המפד"ל, האיחוד הלאומי וש"ס. אחריו - חבר הכנסת רמון.</w:t>
      </w:r>
    </w:p>
    <w:p w14:paraId="0556CBA1" w14:textId="77777777" w:rsidR="00000000" w:rsidRDefault="00794C8A">
      <w:pPr>
        <w:pStyle w:val="a"/>
        <w:ind w:firstLine="0"/>
        <w:rPr>
          <w:rFonts w:hint="cs"/>
          <w:rtl/>
        </w:rPr>
      </w:pPr>
    </w:p>
    <w:p w14:paraId="6DCE998E" w14:textId="77777777" w:rsidR="00000000" w:rsidRDefault="00794C8A">
      <w:pPr>
        <w:pStyle w:val="ac"/>
        <w:rPr>
          <w:rtl/>
        </w:rPr>
      </w:pPr>
      <w:r>
        <w:rPr>
          <w:rFonts w:hint="eastAsia"/>
          <w:rtl/>
        </w:rPr>
        <w:t>ג</w:t>
      </w:r>
      <w:r>
        <w:rPr>
          <w:rtl/>
        </w:rPr>
        <w:t>'מאל זחאלקה (בל"ד):</w:t>
      </w:r>
    </w:p>
    <w:p w14:paraId="29E5D406" w14:textId="77777777" w:rsidR="00000000" w:rsidRDefault="00794C8A">
      <w:pPr>
        <w:pStyle w:val="a"/>
        <w:rPr>
          <w:rFonts w:hint="cs"/>
          <w:rtl/>
        </w:rPr>
      </w:pPr>
    </w:p>
    <w:p w14:paraId="7103B255" w14:textId="77777777" w:rsidR="00000000" w:rsidRDefault="00794C8A">
      <w:pPr>
        <w:pStyle w:val="a"/>
        <w:rPr>
          <w:rFonts w:hint="cs"/>
          <w:rtl/>
        </w:rPr>
      </w:pPr>
      <w:r>
        <w:rPr>
          <w:rFonts w:hint="cs"/>
          <w:rtl/>
        </w:rPr>
        <w:t>חבר הכנסת סער, האם היה הסכ</w:t>
      </w:r>
      <w:r>
        <w:rPr>
          <w:rFonts w:hint="cs"/>
          <w:rtl/>
        </w:rPr>
        <w:t>ם בינך לבין ש"ס?</w:t>
      </w:r>
    </w:p>
    <w:p w14:paraId="35DD6403" w14:textId="77777777" w:rsidR="00000000" w:rsidRDefault="00794C8A">
      <w:pPr>
        <w:pStyle w:val="a"/>
        <w:ind w:firstLine="0"/>
        <w:rPr>
          <w:rFonts w:hint="cs"/>
          <w:rtl/>
        </w:rPr>
      </w:pPr>
    </w:p>
    <w:p w14:paraId="095287C2" w14:textId="77777777" w:rsidR="00000000" w:rsidRDefault="00794C8A">
      <w:pPr>
        <w:pStyle w:val="Speaker"/>
        <w:rPr>
          <w:rtl/>
        </w:rPr>
      </w:pPr>
      <w:bookmarkStart w:id="442" w:name="FS000001027T15_07_2003_20_11_30"/>
      <w:bookmarkStart w:id="443" w:name="_Toc46140076"/>
      <w:bookmarkStart w:id="444" w:name="_Toc57365954"/>
      <w:bookmarkEnd w:id="442"/>
      <w:r>
        <w:rPr>
          <w:rFonts w:hint="eastAsia"/>
          <w:rtl/>
        </w:rPr>
        <w:t>גדעון</w:t>
      </w:r>
      <w:r>
        <w:rPr>
          <w:rtl/>
        </w:rPr>
        <w:t xml:space="preserve"> סער (הליכוד):</w:t>
      </w:r>
      <w:bookmarkEnd w:id="443"/>
      <w:bookmarkEnd w:id="444"/>
    </w:p>
    <w:p w14:paraId="3E2EC796" w14:textId="77777777" w:rsidR="00000000" w:rsidRDefault="00794C8A">
      <w:pPr>
        <w:pStyle w:val="a"/>
        <w:rPr>
          <w:rFonts w:hint="cs"/>
          <w:rtl/>
        </w:rPr>
      </w:pPr>
    </w:p>
    <w:p w14:paraId="23ABA27B" w14:textId="77777777" w:rsidR="00000000" w:rsidRDefault="00794C8A">
      <w:pPr>
        <w:pStyle w:val="a"/>
        <w:rPr>
          <w:rFonts w:hint="cs"/>
          <w:rtl/>
        </w:rPr>
      </w:pPr>
      <w:r>
        <w:rPr>
          <w:rFonts w:hint="cs"/>
          <w:rtl/>
        </w:rPr>
        <w:t>אני חייב לומר משפט אחד לחבר הכנסת רמון, כדי שיבין פעם אחת ולתמיד דבר שהוא מתקשה להבין - - -</w:t>
      </w:r>
    </w:p>
    <w:p w14:paraId="0A850C1F" w14:textId="77777777" w:rsidR="00000000" w:rsidRDefault="00794C8A">
      <w:pPr>
        <w:pStyle w:val="a"/>
        <w:ind w:firstLine="0"/>
        <w:rPr>
          <w:rFonts w:hint="cs"/>
          <w:rtl/>
        </w:rPr>
      </w:pPr>
    </w:p>
    <w:p w14:paraId="2D2EC705" w14:textId="77777777" w:rsidR="00000000" w:rsidRDefault="00794C8A">
      <w:pPr>
        <w:pStyle w:val="ad"/>
        <w:rPr>
          <w:rtl/>
        </w:rPr>
      </w:pPr>
      <w:r>
        <w:rPr>
          <w:rtl/>
        </w:rPr>
        <w:t xml:space="preserve">היו"ר </w:t>
      </w:r>
      <w:r>
        <w:rPr>
          <w:rFonts w:hint="cs"/>
          <w:rtl/>
        </w:rPr>
        <w:t>משה כחלון</w:t>
      </w:r>
      <w:r>
        <w:rPr>
          <w:rtl/>
        </w:rPr>
        <w:t>:</w:t>
      </w:r>
    </w:p>
    <w:p w14:paraId="7695E8C6" w14:textId="77777777" w:rsidR="00000000" w:rsidRDefault="00794C8A">
      <w:pPr>
        <w:pStyle w:val="a"/>
        <w:rPr>
          <w:rtl/>
        </w:rPr>
      </w:pPr>
    </w:p>
    <w:p w14:paraId="700FEB96" w14:textId="77777777" w:rsidR="00000000" w:rsidRDefault="00794C8A">
      <w:pPr>
        <w:pStyle w:val="a"/>
        <w:rPr>
          <w:rFonts w:hint="cs"/>
          <w:rtl/>
        </w:rPr>
      </w:pPr>
      <w:r>
        <w:rPr>
          <w:rFonts w:hint="cs"/>
          <w:rtl/>
        </w:rPr>
        <w:t>חבר הכנסת סער, אני מבקש להיצמד להודעת הסיכום.</w:t>
      </w:r>
    </w:p>
    <w:p w14:paraId="2DCDDCD8" w14:textId="77777777" w:rsidR="00000000" w:rsidRDefault="00794C8A">
      <w:pPr>
        <w:pStyle w:val="a"/>
        <w:ind w:firstLine="0"/>
        <w:rPr>
          <w:rFonts w:hint="cs"/>
          <w:rtl/>
        </w:rPr>
      </w:pPr>
    </w:p>
    <w:p w14:paraId="4D9E0DFB" w14:textId="77777777" w:rsidR="00000000" w:rsidRDefault="00794C8A">
      <w:pPr>
        <w:pStyle w:val="SpeakerCon"/>
        <w:rPr>
          <w:rtl/>
        </w:rPr>
      </w:pPr>
      <w:bookmarkStart w:id="445" w:name="FS000001027T15_07_2003_20_12_36C"/>
      <w:bookmarkEnd w:id="445"/>
      <w:r>
        <w:rPr>
          <w:rtl/>
        </w:rPr>
        <w:t>גדעון סער (הליכוד):</w:t>
      </w:r>
    </w:p>
    <w:p w14:paraId="438B22E9" w14:textId="77777777" w:rsidR="00000000" w:rsidRDefault="00794C8A">
      <w:pPr>
        <w:pStyle w:val="a"/>
        <w:rPr>
          <w:rtl/>
        </w:rPr>
      </w:pPr>
    </w:p>
    <w:p w14:paraId="4BC71E7C" w14:textId="77777777" w:rsidR="00000000" w:rsidRDefault="00794C8A">
      <w:pPr>
        <w:pStyle w:val="a"/>
        <w:rPr>
          <w:rFonts w:hint="cs"/>
          <w:rtl/>
        </w:rPr>
      </w:pPr>
      <w:r>
        <w:rPr>
          <w:rFonts w:hint="cs"/>
          <w:rtl/>
        </w:rPr>
        <w:t>חבר הכנסת אורון, אתה לא תצטער על זה. א</w:t>
      </w:r>
      <w:r>
        <w:rPr>
          <w:rFonts w:hint="cs"/>
          <w:rtl/>
        </w:rPr>
        <w:t>ין בהודעה שאני עומד להקריא מלה אחת ששונה מתפיסותיו של ראש הממשלה, כפי שהכרתי אותן לאורך השנים ובשנים שעבדתי אתו.</w:t>
      </w:r>
    </w:p>
    <w:p w14:paraId="30E94CB8" w14:textId="77777777" w:rsidR="00000000" w:rsidRDefault="00794C8A">
      <w:pPr>
        <w:pStyle w:val="a"/>
        <w:rPr>
          <w:rFonts w:hint="cs"/>
          <w:rtl/>
        </w:rPr>
      </w:pPr>
    </w:p>
    <w:p w14:paraId="0131083D" w14:textId="77777777" w:rsidR="00000000" w:rsidRDefault="00794C8A">
      <w:pPr>
        <w:pStyle w:val="a"/>
        <w:rPr>
          <w:rFonts w:hint="cs"/>
          <w:rtl/>
        </w:rPr>
      </w:pPr>
      <w:r>
        <w:rPr>
          <w:rFonts w:hint="cs"/>
          <w:rtl/>
        </w:rPr>
        <w:t>עכשיו אני מקריא - - -</w:t>
      </w:r>
    </w:p>
    <w:p w14:paraId="5115B405" w14:textId="77777777" w:rsidR="00000000" w:rsidRDefault="00794C8A">
      <w:pPr>
        <w:pStyle w:val="a"/>
        <w:ind w:firstLine="0"/>
        <w:rPr>
          <w:rFonts w:hint="cs"/>
          <w:rtl/>
        </w:rPr>
      </w:pPr>
    </w:p>
    <w:p w14:paraId="48A815EF" w14:textId="77777777" w:rsidR="00000000" w:rsidRDefault="00794C8A">
      <w:pPr>
        <w:pStyle w:val="ad"/>
        <w:rPr>
          <w:rtl/>
        </w:rPr>
      </w:pPr>
      <w:r>
        <w:rPr>
          <w:rtl/>
        </w:rPr>
        <w:t xml:space="preserve">היו"ר </w:t>
      </w:r>
      <w:r>
        <w:rPr>
          <w:rFonts w:hint="cs"/>
          <w:rtl/>
        </w:rPr>
        <w:t>משה כחלון</w:t>
      </w:r>
      <w:r>
        <w:rPr>
          <w:rtl/>
        </w:rPr>
        <w:t>:</w:t>
      </w:r>
    </w:p>
    <w:p w14:paraId="735E4943" w14:textId="77777777" w:rsidR="00000000" w:rsidRDefault="00794C8A">
      <w:pPr>
        <w:pStyle w:val="a"/>
        <w:rPr>
          <w:rtl/>
        </w:rPr>
      </w:pPr>
    </w:p>
    <w:p w14:paraId="032D8E92" w14:textId="77777777" w:rsidR="00000000" w:rsidRDefault="00794C8A">
      <w:pPr>
        <w:pStyle w:val="a"/>
        <w:rPr>
          <w:rFonts w:hint="cs"/>
          <w:rtl/>
        </w:rPr>
      </w:pPr>
      <w:r>
        <w:rPr>
          <w:rFonts w:hint="cs"/>
          <w:rtl/>
        </w:rPr>
        <w:t>הודעת סיכום.</w:t>
      </w:r>
    </w:p>
    <w:p w14:paraId="05C33B01" w14:textId="77777777" w:rsidR="00000000" w:rsidRDefault="00794C8A">
      <w:pPr>
        <w:pStyle w:val="a"/>
        <w:ind w:firstLine="0"/>
        <w:rPr>
          <w:rFonts w:hint="cs"/>
          <w:rtl/>
        </w:rPr>
      </w:pPr>
    </w:p>
    <w:p w14:paraId="2DBB3F2D" w14:textId="77777777" w:rsidR="00000000" w:rsidRDefault="00794C8A">
      <w:pPr>
        <w:pStyle w:val="ac"/>
        <w:rPr>
          <w:rtl/>
        </w:rPr>
      </w:pPr>
      <w:r>
        <w:rPr>
          <w:rFonts w:hint="eastAsia"/>
          <w:rtl/>
        </w:rPr>
        <w:t>ג</w:t>
      </w:r>
      <w:r>
        <w:rPr>
          <w:rtl/>
        </w:rPr>
        <w:t>'מאל זחאלקה (בל"ד):</w:t>
      </w:r>
    </w:p>
    <w:p w14:paraId="03737975" w14:textId="77777777" w:rsidR="00000000" w:rsidRDefault="00794C8A">
      <w:pPr>
        <w:pStyle w:val="a"/>
        <w:rPr>
          <w:rFonts w:hint="cs"/>
          <w:rtl/>
        </w:rPr>
      </w:pPr>
    </w:p>
    <w:p w14:paraId="0007391D" w14:textId="77777777" w:rsidR="00000000" w:rsidRDefault="00794C8A">
      <w:pPr>
        <w:pStyle w:val="a"/>
        <w:rPr>
          <w:rFonts w:hint="cs"/>
          <w:rtl/>
        </w:rPr>
      </w:pPr>
      <w:r>
        <w:rPr>
          <w:rFonts w:hint="cs"/>
          <w:rtl/>
        </w:rPr>
        <w:t>איך קיבלת את הסכמתה של ש"ס?</w:t>
      </w:r>
    </w:p>
    <w:p w14:paraId="3026C0D3" w14:textId="77777777" w:rsidR="00000000" w:rsidRDefault="00794C8A">
      <w:pPr>
        <w:pStyle w:val="a"/>
        <w:ind w:firstLine="0"/>
        <w:rPr>
          <w:rFonts w:hint="cs"/>
          <w:rtl/>
        </w:rPr>
      </w:pPr>
    </w:p>
    <w:p w14:paraId="59C03216" w14:textId="77777777" w:rsidR="00000000" w:rsidRDefault="00794C8A">
      <w:pPr>
        <w:pStyle w:val="SpeakerCon"/>
        <w:rPr>
          <w:rtl/>
        </w:rPr>
      </w:pPr>
      <w:bookmarkStart w:id="446" w:name="FS000001027T15_07_2003_20_13_38C"/>
      <w:bookmarkEnd w:id="446"/>
      <w:r>
        <w:rPr>
          <w:rtl/>
        </w:rPr>
        <w:t>גדעון סער (הליכוד):</w:t>
      </w:r>
    </w:p>
    <w:p w14:paraId="3D4E5424" w14:textId="77777777" w:rsidR="00000000" w:rsidRDefault="00794C8A">
      <w:pPr>
        <w:pStyle w:val="a"/>
        <w:rPr>
          <w:rtl/>
        </w:rPr>
      </w:pPr>
    </w:p>
    <w:p w14:paraId="00FEB8A8" w14:textId="77777777" w:rsidR="00000000" w:rsidRDefault="00794C8A">
      <w:pPr>
        <w:pStyle w:val="a"/>
        <w:rPr>
          <w:rFonts w:hint="cs"/>
          <w:rtl/>
        </w:rPr>
      </w:pPr>
      <w:r>
        <w:rPr>
          <w:rFonts w:hint="cs"/>
          <w:rtl/>
        </w:rPr>
        <w:t>הם תומכים בהצעה</w:t>
      </w:r>
      <w:r>
        <w:rPr>
          <w:rFonts w:hint="cs"/>
          <w:rtl/>
        </w:rPr>
        <w:t xml:space="preserve">. </w:t>
      </w:r>
    </w:p>
    <w:p w14:paraId="46FEB4C3" w14:textId="77777777" w:rsidR="00000000" w:rsidRDefault="00794C8A">
      <w:pPr>
        <w:pStyle w:val="a"/>
        <w:rPr>
          <w:rFonts w:hint="cs"/>
          <w:rtl/>
        </w:rPr>
      </w:pPr>
    </w:p>
    <w:p w14:paraId="34696B5E" w14:textId="77777777" w:rsidR="00000000" w:rsidRDefault="00794C8A">
      <w:pPr>
        <w:pStyle w:val="a"/>
        <w:rPr>
          <w:rFonts w:hint="cs"/>
          <w:rtl/>
        </w:rPr>
      </w:pPr>
      <w:r>
        <w:rPr>
          <w:rFonts w:hint="cs"/>
          <w:rtl/>
        </w:rPr>
        <w:t xml:space="preserve">1. הכנסת קובעת, כי זכותו של העם היהודי על ארץ-ישראל היא זכות לאומית, היסטורית ובלתי ניתנת לערעור. </w:t>
      </w:r>
    </w:p>
    <w:p w14:paraId="4B48C1E0" w14:textId="77777777" w:rsidR="00000000" w:rsidRDefault="00794C8A">
      <w:pPr>
        <w:pStyle w:val="a"/>
        <w:rPr>
          <w:rFonts w:hint="cs"/>
          <w:rtl/>
        </w:rPr>
      </w:pPr>
    </w:p>
    <w:p w14:paraId="41428837" w14:textId="77777777" w:rsidR="00000000" w:rsidRDefault="00794C8A">
      <w:pPr>
        <w:pStyle w:val="a"/>
        <w:rPr>
          <w:rFonts w:hint="cs"/>
          <w:rtl/>
        </w:rPr>
      </w:pPr>
      <w:r>
        <w:rPr>
          <w:rFonts w:hint="cs"/>
          <w:rtl/>
        </w:rPr>
        <w:t>2. הכנסת קובעת, כי שטחי יש"ע אינם שטחים כבושים, לא מבחינה היסטורית, לא מבחינת המשפט הבין-לאומי ולא לפי ההסכמים המדיניים שישראל חתמה עליהם.</w:t>
      </w:r>
    </w:p>
    <w:p w14:paraId="307077A7" w14:textId="77777777" w:rsidR="00000000" w:rsidRDefault="00794C8A">
      <w:pPr>
        <w:pStyle w:val="a"/>
        <w:ind w:firstLine="0"/>
        <w:rPr>
          <w:rFonts w:hint="cs"/>
          <w:rtl/>
        </w:rPr>
      </w:pPr>
    </w:p>
    <w:p w14:paraId="65AB1B0E" w14:textId="77777777" w:rsidR="00000000" w:rsidRDefault="00794C8A">
      <w:pPr>
        <w:pStyle w:val="a"/>
        <w:rPr>
          <w:rFonts w:hint="cs"/>
          <w:rtl/>
        </w:rPr>
      </w:pPr>
      <w:r>
        <w:rPr>
          <w:rFonts w:hint="cs"/>
          <w:rtl/>
        </w:rPr>
        <w:t>3. כנסת ישרא</w:t>
      </w:r>
      <w:r>
        <w:rPr>
          <w:rFonts w:hint="cs"/>
          <w:rtl/>
        </w:rPr>
        <w:t xml:space="preserve">ל מחזקת את ידי המתיישבים ביש"ע וקוראת לממשלת ישראל להוסיף ולפתח את ההתיישבות, גם בהתאם לקבוע בקווי היסוד של הממשלה. </w:t>
      </w:r>
    </w:p>
    <w:p w14:paraId="7039DCAC" w14:textId="77777777" w:rsidR="00000000" w:rsidRDefault="00794C8A">
      <w:pPr>
        <w:pStyle w:val="a"/>
        <w:rPr>
          <w:rFonts w:hint="cs"/>
          <w:rtl/>
        </w:rPr>
      </w:pPr>
    </w:p>
    <w:p w14:paraId="76D3A499" w14:textId="77777777" w:rsidR="00000000" w:rsidRDefault="00794C8A">
      <w:pPr>
        <w:pStyle w:val="a"/>
        <w:rPr>
          <w:rFonts w:hint="cs"/>
        </w:rPr>
      </w:pPr>
      <w:r>
        <w:rPr>
          <w:rFonts w:hint="cs"/>
          <w:rtl/>
        </w:rPr>
        <w:t>4. הכנסת קוראת לממשלה לעמוד בכל משא-ומתן בעתיד על קווים אדומים, ובהם: א. ריבונות ישראל בירושלים, בירת ישראל השלמה והמאוחדת - שלא תחולק עוד</w:t>
      </w:r>
      <w:r>
        <w:rPr>
          <w:rFonts w:hint="cs"/>
          <w:rtl/>
        </w:rPr>
        <w:t xml:space="preserve">; ב. שמירה על אזורי הביטחון, הכוללים אזור ביטחון מערבי לאורך קו התפר ואזור ביטחון מזרחי - בקעת-הירדן; ג. התנגדות מוחלטת לכניסת פליטים פלסטינים לתוככי ישראל; ד. פירוק תשתיות הטרור והפסקת ההסתה כתנאי לכל משא-ומתן על הסכמים מדיניים. </w:t>
      </w:r>
    </w:p>
    <w:p w14:paraId="305E7400" w14:textId="77777777" w:rsidR="00000000" w:rsidRDefault="00794C8A">
      <w:pPr>
        <w:pStyle w:val="a"/>
        <w:ind w:firstLine="0"/>
        <w:rPr>
          <w:rFonts w:hint="cs"/>
          <w:rtl/>
        </w:rPr>
      </w:pPr>
    </w:p>
    <w:p w14:paraId="3294E590" w14:textId="77777777" w:rsidR="00000000" w:rsidRDefault="00794C8A">
      <w:pPr>
        <w:pStyle w:val="ad"/>
        <w:rPr>
          <w:rtl/>
        </w:rPr>
      </w:pPr>
      <w:r>
        <w:rPr>
          <w:rtl/>
        </w:rPr>
        <w:t>היו"ר</w:t>
      </w:r>
      <w:r>
        <w:rPr>
          <w:rFonts w:hint="cs"/>
          <w:rtl/>
        </w:rPr>
        <w:t xml:space="preserve"> משה כחלון</w:t>
      </w:r>
      <w:r>
        <w:rPr>
          <w:rtl/>
        </w:rPr>
        <w:t>:</w:t>
      </w:r>
    </w:p>
    <w:p w14:paraId="15379CAF" w14:textId="77777777" w:rsidR="00000000" w:rsidRDefault="00794C8A">
      <w:pPr>
        <w:pStyle w:val="a"/>
        <w:rPr>
          <w:rtl/>
        </w:rPr>
      </w:pPr>
    </w:p>
    <w:p w14:paraId="1182911C" w14:textId="77777777" w:rsidR="00000000" w:rsidRDefault="00794C8A">
      <w:pPr>
        <w:pStyle w:val="a"/>
        <w:rPr>
          <w:rFonts w:hint="cs"/>
          <w:rtl/>
        </w:rPr>
      </w:pPr>
      <w:r>
        <w:rPr>
          <w:rFonts w:hint="cs"/>
          <w:rtl/>
        </w:rPr>
        <w:t>תודה ר</w:t>
      </w:r>
      <w:r>
        <w:rPr>
          <w:rFonts w:hint="cs"/>
          <w:rtl/>
        </w:rPr>
        <w:t xml:space="preserve">בה. חבר הכנסת רמון, בבקשה. </w:t>
      </w:r>
    </w:p>
    <w:p w14:paraId="5905A71A" w14:textId="77777777" w:rsidR="00000000" w:rsidRDefault="00794C8A">
      <w:pPr>
        <w:pStyle w:val="a"/>
        <w:rPr>
          <w:rFonts w:hint="cs"/>
          <w:rtl/>
        </w:rPr>
      </w:pPr>
    </w:p>
    <w:p w14:paraId="48E878AC" w14:textId="77777777" w:rsidR="00000000" w:rsidRDefault="00794C8A">
      <w:pPr>
        <w:pStyle w:val="ac"/>
        <w:rPr>
          <w:rtl/>
        </w:rPr>
      </w:pPr>
      <w:r>
        <w:rPr>
          <w:rFonts w:hint="eastAsia"/>
          <w:rtl/>
        </w:rPr>
        <w:t>רן</w:t>
      </w:r>
      <w:r>
        <w:rPr>
          <w:rtl/>
        </w:rPr>
        <w:t xml:space="preserve"> כהן (מרצ):</w:t>
      </w:r>
    </w:p>
    <w:p w14:paraId="196A2B5D" w14:textId="77777777" w:rsidR="00000000" w:rsidRDefault="00794C8A">
      <w:pPr>
        <w:pStyle w:val="a"/>
        <w:rPr>
          <w:rFonts w:hint="cs"/>
          <w:rtl/>
        </w:rPr>
      </w:pPr>
    </w:p>
    <w:p w14:paraId="190E5033" w14:textId="77777777" w:rsidR="00000000" w:rsidRDefault="00794C8A">
      <w:pPr>
        <w:pStyle w:val="a"/>
        <w:rPr>
          <w:rFonts w:hint="cs"/>
          <w:rtl/>
        </w:rPr>
      </w:pPr>
      <w:r>
        <w:rPr>
          <w:rFonts w:hint="cs"/>
          <w:rtl/>
        </w:rPr>
        <w:t>- - -</w:t>
      </w:r>
    </w:p>
    <w:p w14:paraId="55277DF5" w14:textId="77777777" w:rsidR="00000000" w:rsidRDefault="00794C8A">
      <w:pPr>
        <w:pStyle w:val="a"/>
        <w:rPr>
          <w:rFonts w:hint="cs"/>
          <w:rtl/>
        </w:rPr>
      </w:pPr>
    </w:p>
    <w:p w14:paraId="6717FA24" w14:textId="77777777" w:rsidR="00000000" w:rsidRDefault="00794C8A">
      <w:pPr>
        <w:pStyle w:val="SpeakerCon"/>
        <w:rPr>
          <w:rtl/>
        </w:rPr>
      </w:pPr>
      <w:bookmarkStart w:id="447" w:name="FS000000458T15_07_2003_20_01_23"/>
      <w:bookmarkEnd w:id="447"/>
      <w:r>
        <w:rPr>
          <w:rFonts w:hint="eastAsia"/>
          <w:rtl/>
        </w:rPr>
        <w:t>חיים</w:t>
      </w:r>
      <w:r>
        <w:rPr>
          <w:rtl/>
        </w:rPr>
        <w:t xml:space="preserve"> רמון (העבודה-מימד):</w:t>
      </w:r>
    </w:p>
    <w:p w14:paraId="1DE424A0" w14:textId="77777777" w:rsidR="00000000" w:rsidRDefault="00794C8A">
      <w:pPr>
        <w:pStyle w:val="a"/>
        <w:rPr>
          <w:rFonts w:hint="cs"/>
          <w:rtl/>
        </w:rPr>
      </w:pPr>
    </w:p>
    <w:p w14:paraId="545DD708" w14:textId="77777777" w:rsidR="00000000" w:rsidRDefault="00794C8A">
      <w:pPr>
        <w:pStyle w:val="a"/>
        <w:rPr>
          <w:rFonts w:hint="cs"/>
          <w:rtl/>
        </w:rPr>
      </w:pPr>
      <w:r>
        <w:rPr>
          <w:rFonts w:hint="cs"/>
          <w:rtl/>
        </w:rPr>
        <w:t xml:space="preserve">אני רוצה לראות, אדוני יושב-ראש הקואליציה, שאתה תצביע נגד מה שאני אקרא עכשיו. </w:t>
      </w:r>
    </w:p>
    <w:p w14:paraId="2F0F1DA2" w14:textId="77777777" w:rsidR="00000000" w:rsidRDefault="00794C8A">
      <w:pPr>
        <w:pStyle w:val="a"/>
        <w:rPr>
          <w:rFonts w:hint="cs"/>
          <w:rtl/>
        </w:rPr>
      </w:pPr>
    </w:p>
    <w:p w14:paraId="71F08D84" w14:textId="77777777" w:rsidR="00000000" w:rsidRDefault="00794C8A">
      <w:pPr>
        <w:pStyle w:val="a"/>
        <w:rPr>
          <w:rFonts w:hint="cs"/>
          <w:rtl/>
        </w:rPr>
      </w:pPr>
      <w:r>
        <w:rPr>
          <w:rFonts w:hint="cs"/>
          <w:rtl/>
        </w:rPr>
        <w:t>אדוני היושב-ראש, מכיוון שסיעות הקואליציה לא הזכירו את מפת הדרכים ולא את התמיכה בה, לא נותר, לאופוזיצ</w:t>
      </w:r>
      <w:r>
        <w:rPr>
          <w:rFonts w:hint="cs"/>
          <w:rtl/>
        </w:rPr>
        <w:t>יה לפחות, אלא להעלות את זה. אני אקרא את הצעת ההחלטה של סיעת העבודה:</w:t>
      </w:r>
    </w:p>
    <w:p w14:paraId="3471ED9A" w14:textId="77777777" w:rsidR="00000000" w:rsidRDefault="00794C8A">
      <w:pPr>
        <w:pStyle w:val="a"/>
        <w:rPr>
          <w:rFonts w:hint="cs"/>
          <w:rtl/>
        </w:rPr>
      </w:pPr>
    </w:p>
    <w:p w14:paraId="11B4EF1C" w14:textId="77777777" w:rsidR="00000000" w:rsidRDefault="00794C8A">
      <w:pPr>
        <w:pStyle w:val="a"/>
        <w:rPr>
          <w:rFonts w:hint="cs"/>
          <w:rtl/>
        </w:rPr>
      </w:pPr>
      <w:r>
        <w:rPr>
          <w:rFonts w:hint="cs"/>
          <w:rtl/>
        </w:rPr>
        <w:t xml:space="preserve">הכנסת מברכת את הממשלה על החלטתה לקבל את מפת הדרכים ועל החלטתה לשחרר אסירים פלסטינים. אלה שתי החלטות ממשלה, שאנחנו מברכים עליהן. הכנסת מקווה כי הממשלה תפעל ליישם את מפת הדרכים. </w:t>
      </w:r>
    </w:p>
    <w:p w14:paraId="6545C78E" w14:textId="77777777" w:rsidR="00000000" w:rsidRDefault="00794C8A">
      <w:pPr>
        <w:pStyle w:val="a"/>
        <w:rPr>
          <w:rFonts w:hint="cs"/>
          <w:rtl/>
        </w:rPr>
      </w:pPr>
    </w:p>
    <w:p w14:paraId="4105903E" w14:textId="77777777" w:rsidR="00000000" w:rsidRDefault="00794C8A">
      <w:pPr>
        <w:pStyle w:val="ad"/>
        <w:rPr>
          <w:rtl/>
        </w:rPr>
      </w:pPr>
      <w:r>
        <w:rPr>
          <w:rtl/>
        </w:rPr>
        <w:t>היו"ר</w:t>
      </w:r>
      <w:r>
        <w:rPr>
          <w:rFonts w:hint="cs"/>
          <w:rtl/>
        </w:rPr>
        <w:t xml:space="preserve"> משה</w:t>
      </w:r>
      <w:r>
        <w:rPr>
          <w:rFonts w:hint="cs"/>
          <w:rtl/>
        </w:rPr>
        <w:t xml:space="preserve"> כחלון</w:t>
      </w:r>
      <w:r>
        <w:rPr>
          <w:rtl/>
        </w:rPr>
        <w:t>:</w:t>
      </w:r>
    </w:p>
    <w:p w14:paraId="0D7B6575" w14:textId="77777777" w:rsidR="00000000" w:rsidRDefault="00794C8A">
      <w:pPr>
        <w:pStyle w:val="a"/>
        <w:rPr>
          <w:rtl/>
        </w:rPr>
      </w:pPr>
    </w:p>
    <w:p w14:paraId="51EFDF31" w14:textId="77777777" w:rsidR="00000000" w:rsidRDefault="00794C8A">
      <w:pPr>
        <w:pStyle w:val="a"/>
        <w:rPr>
          <w:rFonts w:hint="cs"/>
          <w:rtl/>
        </w:rPr>
      </w:pPr>
      <w:r>
        <w:rPr>
          <w:rFonts w:hint="cs"/>
          <w:rtl/>
        </w:rPr>
        <w:t xml:space="preserve">תודה רבה. חבר הכנסת חיים אורון, בבקשה. </w:t>
      </w:r>
    </w:p>
    <w:p w14:paraId="7A5242A6" w14:textId="77777777" w:rsidR="00000000" w:rsidRDefault="00794C8A">
      <w:pPr>
        <w:pStyle w:val="a"/>
        <w:rPr>
          <w:rFonts w:hint="cs"/>
          <w:rtl/>
        </w:rPr>
      </w:pPr>
    </w:p>
    <w:p w14:paraId="40D3D111" w14:textId="77777777" w:rsidR="00000000" w:rsidRDefault="00794C8A">
      <w:pPr>
        <w:pStyle w:val="ac"/>
        <w:rPr>
          <w:rtl/>
        </w:rPr>
      </w:pPr>
      <w:r>
        <w:rPr>
          <w:rFonts w:hint="eastAsia"/>
          <w:rtl/>
        </w:rPr>
        <w:t>גלעד</w:t>
      </w:r>
      <w:r>
        <w:rPr>
          <w:rtl/>
        </w:rPr>
        <w:t xml:space="preserve"> ארדן (הליכוד):</w:t>
      </w:r>
    </w:p>
    <w:p w14:paraId="19084F45" w14:textId="77777777" w:rsidR="00000000" w:rsidRDefault="00794C8A">
      <w:pPr>
        <w:pStyle w:val="a"/>
        <w:rPr>
          <w:rFonts w:hint="cs"/>
          <w:rtl/>
        </w:rPr>
      </w:pPr>
    </w:p>
    <w:p w14:paraId="6ED5D897" w14:textId="77777777" w:rsidR="00000000" w:rsidRDefault="00794C8A">
      <w:pPr>
        <w:pStyle w:val="a"/>
        <w:rPr>
          <w:rFonts w:hint="cs"/>
          <w:rtl/>
        </w:rPr>
      </w:pPr>
      <w:r>
        <w:rPr>
          <w:rFonts w:hint="cs"/>
          <w:rtl/>
        </w:rPr>
        <w:t>מה עם ההסתייגויות?</w:t>
      </w:r>
    </w:p>
    <w:p w14:paraId="1CE3007C" w14:textId="77777777" w:rsidR="00000000" w:rsidRDefault="00794C8A">
      <w:pPr>
        <w:pStyle w:val="a"/>
        <w:rPr>
          <w:rFonts w:hint="cs"/>
          <w:rtl/>
        </w:rPr>
      </w:pPr>
    </w:p>
    <w:p w14:paraId="4B96509D" w14:textId="77777777" w:rsidR="00000000" w:rsidRDefault="00794C8A">
      <w:pPr>
        <w:pStyle w:val="Speaker"/>
        <w:rPr>
          <w:rtl/>
        </w:rPr>
      </w:pPr>
      <w:bookmarkStart w:id="448" w:name="FS000001065T15_07_2003_20_05_11"/>
      <w:bookmarkStart w:id="449" w:name="_Toc46140077"/>
      <w:bookmarkStart w:id="450" w:name="_Toc57365955"/>
      <w:bookmarkEnd w:id="448"/>
      <w:r>
        <w:rPr>
          <w:rFonts w:hint="eastAsia"/>
          <w:rtl/>
        </w:rPr>
        <w:t>חיים</w:t>
      </w:r>
      <w:r>
        <w:rPr>
          <w:rtl/>
        </w:rPr>
        <w:t xml:space="preserve"> אורון (מרצ):</w:t>
      </w:r>
      <w:bookmarkEnd w:id="449"/>
      <w:bookmarkEnd w:id="450"/>
    </w:p>
    <w:p w14:paraId="609F8062" w14:textId="77777777" w:rsidR="00000000" w:rsidRDefault="00794C8A">
      <w:pPr>
        <w:pStyle w:val="a"/>
        <w:rPr>
          <w:rFonts w:hint="cs"/>
          <w:rtl/>
        </w:rPr>
      </w:pPr>
    </w:p>
    <w:p w14:paraId="620D1846" w14:textId="77777777" w:rsidR="00000000" w:rsidRDefault="00794C8A">
      <w:pPr>
        <w:pStyle w:val="a"/>
        <w:rPr>
          <w:rFonts w:hint="cs"/>
          <w:rtl/>
        </w:rPr>
      </w:pPr>
      <w:r>
        <w:rPr>
          <w:rFonts w:hint="cs"/>
          <w:rtl/>
        </w:rPr>
        <w:t>אחרי שהקואליציה, בהודעת סיכום על דיון במפת הדרכים - -</w:t>
      </w:r>
    </w:p>
    <w:p w14:paraId="2B692C1E" w14:textId="77777777" w:rsidR="00000000" w:rsidRDefault="00794C8A">
      <w:pPr>
        <w:pStyle w:val="a"/>
        <w:rPr>
          <w:rFonts w:hint="cs"/>
          <w:rtl/>
        </w:rPr>
      </w:pPr>
    </w:p>
    <w:p w14:paraId="7CCE49F2" w14:textId="77777777" w:rsidR="00000000" w:rsidRDefault="00794C8A">
      <w:pPr>
        <w:pStyle w:val="ad"/>
        <w:rPr>
          <w:rtl/>
        </w:rPr>
      </w:pPr>
      <w:r>
        <w:rPr>
          <w:rtl/>
        </w:rPr>
        <w:t>היו"ר</w:t>
      </w:r>
      <w:r>
        <w:rPr>
          <w:rFonts w:hint="cs"/>
          <w:rtl/>
        </w:rPr>
        <w:t xml:space="preserve"> משה כחלון</w:t>
      </w:r>
      <w:r>
        <w:rPr>
          <w:rtl/>
        </w:rPr>
        <w:t>:</w:t>
      </w:r>
    </w:p>
    <w:p w14:paraId="10F7BAF5" w14:textId="77777777" w:rsidR="00000000" w:rsidRDefault="00794C8A">
      <w:pPr>
        <w:pStyle w:val="a"/>
        <w:rPr>
          <w:rtl/>
        </w:rPr>
      </w:pPr>
    </w:p>
    <w:p w14:paraId="0ACC0E2B" w14:textId="77777777" w:rsidR="00000000" w:rsidRDefault="00794C8A">
      <w:pPr>
        <w:pStyle w:val="a"/>
        <w:rPr>
          <w:rFonts w:hint="cs"/>
          <w:rtl/>
        </w:rPr>
      </w:pPr>
      <w:r>
        <w:rPr>
          <w:rFonts w:hint="cs"/>
          <w:rtl/>
        </w:rPr>
        <w:t xml:space="preserve">אני מבקש להיצמד להצעות, אדוני. </w:t>
      </w:r>
    </w:p>
    <w:p w14:paraId="51482DD5" w14:textId="77777777" w:rsidR="00000000" w:rsidRDefault="00794C8A">
      <w:pPr>
        <w:pStyle w:val="a"/>
        <w:rPr>
          <w:rFonts w:hint="cs"/>
          <w:rtl/>
        </w:rPr>
      </w:pPr>
    </w:p>
    <w:p w14:paraId="591336A5" w14:textId="77777777" w:rsidR="00000000" w:rsidRDefault="00794C8A">
      <w:pPr>
        <w:pStyle w:val="SpeakerCon"/>
        <w:rPr>
          <w:rtl/>
        </w:rPr>
      </w:pPr>
      <w:bookmarkStart w:id="451" w:name="FS000001065T15_07_2003_20_06_07C"/>
      <w:bookmarkEnd w:id="451"/>
      <w:r>
        <w:rPr>
          <w:rtl/>
        </w:rPr>
        <w:t>חיים אורון (מרצ):</w:t>
      </w:r>
    </w:p>
    <w:p w14:paraId="512431DB" w14:textId="77777777" w:rsidR="00000000" w:rsidRDefault="00794C8A">
      <w:pPr>
        <w:pStyle w:val="a"/>
        <w:rPr>
          <w:rtl/>
        </w:rPr>
      </w:pPr>
    </w:p>
    <w:p w14:paraId="74997732" w14:textId="77777777" w:rsidR="00000000" w:rsidRDefault="00794C8A">
      <w:pPr>
        <w:pStyle w:val="a"/>
        <w:rPr>
          <w:rFonts w:hint="cs"/>
          <w:rtl/>
        </w:rPr>
      </w:pPr>
      <w:r>
        <w:rPr>
          <w:rFonts w:hint="cs"/>
          <w:rtl/>
        </w:rPr>
        <w:t>אני רוצה לדבר בדיוק כ</w:t>
      </w:r>
      <w:r>
        <w:rPr>
          <w:rFonts w:hint="cs"/>
          <w:rtl/>
        </w:rPr>
        <w:t xml:space="preserve">מו הדובר הראשון. אני אומר משפט אחד. </w:t>
      </w:r>
    </w:p>
    <w:p w14:paraId="3E7EB4CC" w14:textId="77777777" w:rsidR="00000000" w:rsidRDefault="00794C8A">
      <w:pPr>
        <w:pStyle w:val="a"/>
        <w:rPr>
          <w:rFonts w:hint="cs"/>
          <w:rtl/>
        </w:rPr>
      </w:pPr>
    </w:p>
    <w:p w14:paraId="1DEAC4DD" w14:textId="77777777" w:rsidR="00000000" w:rsidRDefault="00794C8A">
      <w:pPr>
        <w:pStyle w:val="a"/>
        <w:ind w:left="1" w:firstLine="718"/>
        <w:rPr>
          <w:rFonts w:hint="cs"/>
          <w:rtl/>
        </w:rPr>
      </w:pPr>
      <w:r>
        <w:rPr>
          <w:rFonts w:hint="cs"/>
          <w:rtl/>
        </w:rPr>
        <w:t>- - לא מצליחה אף פעם עד היום להכניס את המלים "מפת דרכים" לשום החלטה, אני מתכבד להציע את הצעת הסיכום של סיעת מרצ:</w:t>
      </w:r>
    </w:p>
    <w:p w14:paraId="528F0217" w14:textId="77777777" w:rsidR="00000000" w:rsidRDefault="00794C8A">
      <w:pPr>
        <w:pStyle w:val="a"/>
        <w:rPr>
          <w:rFonts w:hint="cs"/>
          <w:rtl/>
        </w:rPr>
      </w:pPr>
    </w:p>
    <w:p w14:paraId="535001D9" w14:textId="77777777" w:rsidR="00000000" w:rsidRDefault="00794C8A">
      <w:pPr>
        <w:pStyle w:val="a"/>
        <w:rPr>
          <w:rFonts w:hint="cs"/>
          <w:rtl/>
        </w:rPr>
      </w:pPr>
      <w:r>
        <w:rPr>
          <w:rFonts w:hint="cs"/>
          <w:rtl/>
        </w:rPr>
        <w:t>1. הכנסת תומכת במפת הדרכים לא משום שהיא תוכנית מושלמת, אלא משום שברגע זה אין על השולחן האזורי והבין-לאומ</w:t>
      </w:r>
      <w:r>
        <w:rPr>
          <w:rFonts w:hint="cs"/>
          <w:rtl/>
        </w:rPr>
        <w:t xml:space="preserve">י תוכנית רצינית חלופית. </w:t>
      </w:r>
    </w:p>
    <w:p w14:paraId="3F63C556" w14:textId="77777777" w:rsidR="00000000" w:rsidRDefault="00794C8A">
      <w:pPr>
        <w:pStyle w:val="a"/>
        <w:ind w:left="1"/>
        <w:rPr>
          <w:rFonts w:hint="cs"/>
          <w:rtl/>
        </w:rPr>
      </w:pPr>
    </w:p>
    <w:p w14:paraId="71965678" w14:textId="77777777" w:rsidR="00000000" w:rsidRDefault="00794C8A">
      <w:pPr>
        <w:pStyle w:val="a"/>
        <w:ind w:left="1"/>
        <w:rPr>
          <w:rFonts w:hint="cs"/>
          <w:rtl/>
        </w:rPr>
      </w:pPr>
      <w:r>
        <w:rPr>
          <w:rFonts w:hint="cs"/>
          <w:rtl/>
        </w:rPr>
        <w:t>2. הכנסת תובעת מממשלת ישראל ומהרשות הפלסטינית להוציא אל הפועל בנחישות ובנאמנות את הצעדים המעשיים המתחייבים מיישום מפת הדרכים, כפי שהוצגה על-ידי הקוורטט - הרשות הפלסטינית חייבת להיאבק באופן נחרץ בטרור ובהסתה. ממשלת ישראל חייבת לסלק</w:t>
      </w:r>
      <w:r>
        <w:rPr>
          <w:rFonts w:hint="cs"/>
          <w:rtl/>
        </w:rPr>
        <w:t xml:space="preserve"> את המאחזים הלא-חוקיים, להקפיא לחלוטין את ההתנחלויות ולשחרר אסירים ביטחוניים שתומכים בהפסקת האש. </w:t>
      </w:r>
    </w:p>
    <w:p w14:paraId="2F803ED1" w14:textId="77777777" w:rsidR="00000000" w:rsidRDefault="00794C8A">
      <w:pPr>
        <w:pStyle w:val="a"/>
        <w:ind w:left="1"/>
        <w:rPr>
          <w:rFonts w:hint="cs"/>
          <w:rtl/>
        </w:rPr>
      </w:pPr>
    </w:p>
    <w:p w14:paraId="65F6B044" w14:textId="77777777" w:rsidR="00000000" w:rsidRDefault="00794C8A">
      <w:pPr>
        <w:pStyle w:val="ac"/>
        <w:rPr>
          <w:rtl/>
        </w:rPr>
      </w:pPr>
      <w:r>
        <w:rPr>
          <w:rFonts w:hint="eastAsia"/>
          <w:rtl/>
        </w:rPr>
        <w:t>גלעד</w:t>
      </w:r>
      <w:r>
        <w:rPr>
          <w:rtl/>
        </w:rPr>
        <w:t xml:space="preserve"> ארדן (הליכוד):</w:t>
      </w:r>
    </w:p>
    <w:p w14:paraId="43D50076" w14:textId="77777777" w:rsidR="00000000" w:rsidRDefault="00794C8A">
      <w:pPr>
        <w:pStyle w:val="a"/>
        <w:rPr>
          <w:rFonts w:hint="cs"/>
          <w:rtl/>
        </w:rPr>
      </w:pPr>
    </w:p>
    <w:p w14:paraId="5D7F8DF3" w14:textId="77777777" w:rsidR="00000000" w:rsidRDefault="00794C8A">
      <w:pPr>
        <w:pStyle w:val="a"/>
        <w:rPr>
          <w:rFonts w:hint="cs"/>
          <w:rtl/>
        </w:rPr>
      </w:pPr>
      <w:r>
        <w:rPr>
          <w:rFonts w:hint="cs"/>
          <w:rtl/>
        </w:rPr>
        <w:t xml:space="preserve">משני צדי המפה הפוליטית. </w:t>
      </w:r>
    </w:p>
    <w:p w14:paraId="01759061" w14:textId="77777777" w:rsidR="00000000" w:rsidRDefault="00794C8A">
      <w:pPr>
        <w:pStyle w:val="a"/>
        <w:rPr>
          <w:rFonts w:hint="cs"/>
          <w:rtl/>
        </w:rPr>
      </w:pPr>
    </w:p>
    <w:p w14:paraId="16307856" w14:textId="77777777" w:rsidR="00000000" w:rsidRDefault="00794C8A">
      <w:pPr>
        <w:pStyle w:val="SpeakerCon"/>
        <w:rPr>
          <w:rtl/>
        </w:rPr>
      </w:pPr>
      <w:bookmarkStart w:id="452" w:name="FS000001065T15_07_2003_20_09_26C"/>
      <w:bookmarkEnd w:id="452"/>
      <w:r>
        <w:rPr>
          <w:rtl/>
        </w:rPr>
        <w:t>חיים אורון (מרצ):</w:t>
      </w:r>
    </w:p>
    <w:p w14:paraId="5C853D54" w14:textId="77777777" w:rsidR="00000000" w:rsidRDefault="00794C8A">
      <w:pPr>
        <w:pStyle w:val="a"/>
        <w:rPr>
          <w:rtl/>
        </w:rPr>
      </w:pPr>
    </w:p>
    <w:p w14:paraId="7E8EACCC" w14:textId="77777777" w:rsidR="00000000" w:rsidRDefault="00794C8A">
      <w:pPr>
        <w:pStyle w:val="a"/>
        <w:ind w:left="1"/>
        <w:rPr>
          <w:rFonts w:hint="cs"/>
          <w:rtl/>
        </w:rPr>
      </w:pPr>
      <w:r>
        <w:rPr>
          <w:rFonts w:hint="cs"/>
          <w:rtl/>
        </w:rPr>
        <w:t>3. הכנסת מביעה את דאגתה מפני שבירותה של הפסקת האש; עדיין יש יותר מדי גורמים ואנשים בקרב היש</w:t>
      </w:r>
      <w:r>
        <w:rPr>
          <w:rFonts w:hint="cs"/>
          <w:rtl/>
        </w:rPr>
        <w:t xml:space="preserve">ראלים ובקרב הפלסטינים שמאמינים כי ניתן להכריע את הסכסוך בכוח ולנצח אותו. לשום צד מהצדדים אין מזומן ניצחון. 1,000 הימים הנוראים שעברו עלינו, ואשר גבו אלפי קורבנות יקרים, היו ימי הפסד גם לישראלים וגם לפלסטינים. </w:t>
      </w:r>
    </w:p>
    <w:p w14:paraId="4287F835" w14:textId="77777777" w:rsidR="00000000" w:rsidRDefault="00794C8A">
      <w:pPr>
        <w:pStyle w:val="a"/>
        <w:ind w:left="1"/>
        <w:rPr>
          <w:rFonts w:hint="cs"/>
          <w:rtl/>
        </w:rPr>
      </w:pPr>
    </w:p>
    <w:p w14:paraId="7549EAE2" w14:textId="77777777" w:rsidR="00000000" w:rsidRDefault="00794C8A">
      <w:pPr>
        <w:pStyle w:val="ad"/>
        <w:rPr>
          <w:rtl/>
        </w:rPr>
      </w:pPr>
      <w:r>
        <w:rPr>
          <w:rtl/>
        </w:rPr>
        <w:t>היו"ר</w:t>
      </w:r>
      <w:r>
        <w:rPr>
          <w:rFonts w:hint="cs"/>
          <w:rtl/>
        </w:rPr>
        <w:t xml:space="preserve"> משה כחלון</w:t>
      </w:r>
      <w:r>
        <w:rPr>
          <w:rtl/>
        </w:rPr>
        <w:t>:</w:t>
      </w:r>
    </w:p>
    <w:p w14:paraId="2FC4D3F1" w14:textId="77777777" w:rsidR="00000000" w:rsidRDefault="00794C8A">
      <w:pPr>
        <w:pStyle w:val="a"/>
        <w:rPr>
          <w:rtl/>
        </w:rPr>
      </w:pPr>
    </w:p>
    <w:p w14:paraId="2D03977F" w14:textId="77777777" w:rsidR="00000000" w:rsidRDefault="00794C8A">
      <w:pPr>
        <w:pStyle w:val="a"/>
        <w:rPr>
          <w:rFonts w:hint="cs"/>
          <w:rtl/>
        </w:rPr>
      </w:pPr>
      <w:r>
        <w:rPr>
          <w:rFonts w:hint="cs"/>
          <w:rtl/>
        </w:rPr>
        <w:t>תודה רבה. חבר הכנסת אחמד טי</w:t>
      </w:r>
      <w:r>
        <w:rPr>
          <w:rFonts w:hint="cs"/>
          <w:rtl/>
        </w:rPr>
        <w:t xml:space="preserve">בי - מטעם חד"ש-תע"ל. </w:t>
      </w:r>
    </w:p>
    <w:p w14:paraId="7DD7BFE5" w14:textId="77777777" w:rsidR="00000000" w:rsidRDefault="00794C8A">
      <w:pPr>
        <w:pStyle w:val="a"/>
        <w:rPr>
          <w:rFonts w:hint="cs"/>
          <w:rtl/>
        </w:rPr>
      </w:pPr>
    </w:p>
    <w:p w14:paraId="58E9AF72" w14:textId="77777777" w:rsidR="00000000" w:rsidRDefault="00794C8A">
      <w:pPr>
        <w:pStyle w:val="Speaker"/>
        <w:rPr>
          <w:rtl/>
        </w:rPr>
      </w:pPr>
      <w:bookmarkStart w:id="453" w:name="FS000000560T15_07_2003_20_10_45"/>
      <w:bookmarkStart w:id="454" w:name="_Toc46140078"/>
      <w:bookmarkStart w:id="455" w:name="_Toc57365956"/>
      <w:bookmarkEnd w:id="453"/>
      <w:r>
        <w:rPr>
          <w:rFonts w:hint="eastAsia"/>
          <w:rtl/>
        </w:rPr>
        <w:t>אחמד</w:t>
      </w:r>
      <w:r>
        <w:rPr>
          <w:rtl/>
        </w:rPr>
        <w:t xml:space="preserve"> טיבי (חד"ש-תע"ל):</w:t>
      </w:r>
      <w:bookmarkEnd w:id="454"/>
      <w:bookmarkEnd w:id="455"/>
    </w:p>
    <w:p w14:paraId="17FCA0FA" w14:textId="77777777" w:rsidR="00000000" w:rsidRDefault="00794C8A">
      <w:pPr>
        <w:pStyle w:val="a"/>
        <w:rPr>
          <w:rFonts w:hint="cs"/>
          <w:rtl/>
        </w:rPr>
      </w:pPr>
    </w:p>
    <w:p w14:paraId="51B85443" w14:textId="77777777" w:rsidR="00000000" w:rsidRDefault="00794C8A">
      <w:pPr>
        <w:pStyle w:val="a"/>
        <w:rPr>
          <w:rFonts w:hint="cs"/>
          <w:rtl/>
        </w:rPr>
      </w:pPr>
      <w:r>
        <w:rPr>
          <w:rFonts w:hint="cs"/>
          <w:rtl/>
        </w:rPr>
        <w:t xml:space="preserve">חבר הכנסת בנלולו, תקשיב, אולי תסכים. </w:t>
      </w:r>
    </w:p>
    <w:p w14:paraId="27856615" w14:textId="77777777" w:rsidR="00000000" w:rsidRDefault="00794C8A">
      <w:pPr>
        <w:pStyle w:val="a"/>
        <w:rPr>
          <w:rFonts w:hint="cs"/>
          <w:rtl/>
        </w:rPr>
      </w:pPr>
    </w:p>
    <w:p w14:paraId="43AA0201" w14:textId="77777777" w:rsidR="00000000" w:rsidRDefault="00794C8A">
      <w:pPr>
        <w:pStyle w:val="a"/>
        <w:rPr>
          <w:rFonts w:hint="cs"/>
          <w:rtl/>
        </w:rPr>
      </w:pPr>
      <w:r>
        <w:rPr>
          <w:rFonts w:hint="cs"/>
          <w:rtl/>
        </w:rPr>
        <w:t>הודעת סיכום של סיעת חד"ש-תע"ל:</w:t>
      </w:r>
    </w:p>
    <w:p w14:paraId="6C1BBA0D" w14:textId="77777777" w:rsidR="00000000" w:rsidRDefault="00794C8A">
      <w:pPr>
        <w:pStyle w:val="a"/>
        <w:rPr>
          <w:rFonts w:hint="cs"/>
          <w:rtl/>
        </w:rPr>
      </w:pPr>
    </w:p>
    <w:p w14:paraId="7EBD6ED1" w14:textId="77777777" w:rsidR="00000000" w:rsidRDefault="00794C8A">
      <w:pPr>
        <w:pStyle w:val="a"/>
        <w:rPr>
          <w:rFonts w:hint="cs"/>
          <w:rtl/>
        </w:rPr>
      </w:pPr>
      <w:r>
        <w:rPr>
          <w:rFonts w:hint="cs"/>
          <w:rtl/>
        </w:rPr>
        <w:t xml:space="preserve">הכנסת מאמצת את קריאת ראש הממשלה "די לכיבוש". </w:t>
      </w:r>
    </w:p>
    <w:p w14:paraId="44514FEC" w14:textId="77777777" w:rsidR="00000000" w:rsidRDefault="00794C8A">
      <w:pPr>
        <w:pStyle w:val="a"/>
        <w:rPr>
          <w:rFonts w:hint="cs"/>
          <w:rtl/>
        </w:rPr>
      </w:pPr>
    </w:p>
    <w:p w14:paraId="7E73DE48" w14:textId="77777777" w:rsidR="00000000" w:rsidRDefault="00794C8A">
      <w:pPr>
        <w:pStyle w:val="a"/>
        <w:rPr>
          <w:rFonts w:hint="cs"/>
          <w:rtl/>
        </w:rPr>
      </w:pPr>
      <w:r>
        <w:rPr>
          <w:rFonts w:hint="cs"/>
          <w:rtl/>
        </w:rPr>
        <w:t>הכנסת מאמצת את דברי ראש הממשלה, שיש לשים קץ לשליטה של מדינת ישראל על העם הפלסטיני. תודה רבה</w:t>
      </w:r>
      <w:r>
        <w:rPr>
          <w:rFonts w:hint="cs"/>
          <w:rtl/>
        </w:rPr>
        <w:t xml:space="preserve">. </w:t>
      </w:r>
    </w:p>
    <w:p w14:paraId="3E237049" w14:textId="77777777" w:rsidR="00000000" w:rsidRDefault="00794C8A">
      <w:pPr>
        <w:pStyle w:val="a"/>
        <w:rPr>
          <w:rFonts w:hint="cs"/>
          <w:rtl/>
        </w:rPr>
      </w:pPr>
    </w:p>
    <w:p w14:paraId="70976B5F" w14:textId="77777777" w:rsidR="00000000" w:rsidRDefault="00794C8A">
      <w:pPr>
        <w:pStyle w:val="ad"/>
        <w:rPr>
          <w:rtl/>
        </w:rPr>
      </w:pPr>
      <w:r>
        <w:rPr>
          <w:rtl/>
        </w:rPr>
        <w:t>היו"ר</w:t>
      </w:r>
      <w:r>
        <w:rPr>
          <w:rFonts w:hint="cs"/>
          <w:rtl/>
        </w:rPr>
        <w:t xml:space="preserve"> משה כחלון</w:t>
      </w:r>
      <w:r>
        <w:rPr>
          <w:rtl/>
        </w:rPr>
        <w:t>:</w:t>
      </w:r>
    </w:p>
    <w:p w14:paraId="7BFF06F5" w14:textId="77777777" w:rsidR="00000000" w:rsidRDefault="00794C8A">
      <w:pPr>
        <w:pStyle w:val="a"/>
        <w:rPr>
          <w:rtl/>
        </w:rPr>
      </w:pPr>
    </w:p>
    <w:p w14:paraId="01BAD121" w14:textId="77777777" w:rsidR="00000000" w:rsidRDefault="00794C8A">
      <w:pPr>
        <w:pStyle w:val="a"/>
        <w:rPr>
          <w:rFonts w:hint="cs"/>
          <w:rtl/>
        </w:rPr>
      </w:pPr>
      <w:r>
        <w:rPr>
          <w:rFonts w:hint="cs"/>
          <w:rtl/>
        </w:rPr>
        <w:t>תודה רבה. חבר הכנסת ג'מאל זחאלקה - מטעם בל"ד.</w:t>
      </w:r>
    </w:p>
    <w:p w14:paraId="76F596A8" w14:textId="77777777" w:rsidR="00000000" w:rsidRDefault="00794C8A">
      <w:pPr>
        <w:pStyle w:val="a"/>
        <w:rPr>
          <w:rFonts w:hint="cs"/>
          <w:rtl/>
        </w:rPr>
      </w:pPr>
    </w:p>
    <w:p w14:paraId="46A1A9AA" w14:textId="77777777" w:rsidR="00000000" w:rsidRDefault="00794C8A">
      <w:pPr>
        <w:pStyle w:val="ac"/>
        <w:rPr>
          <w:rtl/>
        </w:rPr>
      </w:pPr>
      <w:r>
        <w:rPr>
          <w:rFonts w:hint="eastAsia"/>
          <w:rtl/>
        </w:rPr>
        <w:t>דניאל</w:t>
      </w:r>
      <w:r>
        <w:rPr>
          <w:rtl/>
        </w:rPr>
        <w:t xml:space="preserve"> בנלולו (הליכוד):</w:t>
      </w:r>
    </w:p>
    <w:p w14:paraId="42F6A843" w14:textId="77777777" w:rsidR="00000000" w:rsidRDefault="00794C8A">
      <w:pPr>
        <w:pStyle w:val="a"/>
        <w:rPr>
          <w:rFonts w:hint="cs"/>
          <w:rtl/>
        </w:rPr>
      </w:pPr>
    </w:p>
    <w:p w14:paraId="0BA1F373" w14:textId="77777777" w:rsidR="00000000" w:rsidRDefault="00794C8A">
      <w:pPr>
        <w:pStyle w:val="a"/>
        <w:rPr>
          <w:rFonts w:hint="cs"/>
          <w:rtl/>
        </w:rPr>
      </w:pPr>
      <w:r>
        <w:rPr>
          <w:rFonts w:hint="cs"/>
          <w:rtl/>
        </w:rPr>
        <w:t xml:space="preserve">אולי תעזור להחזיר את נהג המונית, אתה וכל החברים שלך. </w:t>
      </w:r>
    </w:p>
    <w:p w14:paraId="5F0545D6" w14:textId="77777777" w:rsidR="00000000" w:rsidRDefault="00794C8A">
      <w:pPr>
        <w:pStyle w:val="a"/>
        <w:rPr>
          <w:rFonts w:hint="cs"/>
          <w:rtl/>
        </w:rPr>
      </w:pPr>
    </w:p>
    <w:p w14:paraId="68551262" w14:textId="77777777" w:rsidR="00000000" w:rsidRDefault="00794C8A">
      <w:pPr>
        <w:pStyle w:val="ac"/>
        <w:rPr>
          <w:rtl/>
        </w:rPr>
      </w:pPr>
      <w:r>
        <w:rPr>
          <w:rFonts w:hint="eastAsia"/>
          <w:rtl/>
        </w:rPr>
        <w:t>אחמד</w:t>
      </w:r>
      <w:r>
        <w:rPr>
          <w:rtl/>
        </w:rPr>
        <w:t xml:space="preserve"> טיבי (חד"ש-תע"ל):</w:t>
      </w:r>
    </w:p>
    <w:p w14:paraId="22AF2C2B" w14:textId="77777777" w:rsidR="00000000" w:rsidRDefault="00794C8A">
      <w:pPr>
        <w:pStyle w:val="a"/>
        <w:rPr>
          <w:rFonts w:hint="cs"/>
          <w:rtl/>
        </w:rPr>
      </w:pPr>
    </w:p>
    <w:p w14:paraId="353E3D0C" w14:textId="77777777" w:rsidR="00000000" w:rsidRDefault="00794C8A">
      <w:pPr>
        <w:pStyle w:val="a"/>
        <w:rPr>
          <w:rFonts w:hint="cs"/>
          <w:rtl/>
        </w:rPr>
      </w:pPr>
      <w:r>
        <w:rPr>
          <w:rFonts w:hint="cs"/>
          <w:rtl/>
        </w:rPr>
        <w:t xml:space="preserve">אני אשתדל. תצביע נגד ראש הממשלה. </w:t>
      </w:r>
    </w:p>
    <w:p w14:paraId="2FB8BD84" w14:textId="77777777" w:rsidR="00000000" w:rsidRDefault="00794C8A">
      <w:pPr>
        <w:pStyle w:val="a"/>
        <w:rPr>
          <w:rFonts w:hint="cs"/>
          <w:rtl/>
        </w:rPr>
      </w:pPr>
    </w:p>
    <w:p w14:paraId="5D4B47B8" w14:textId="77777777" w:rsidR="00000000" w:rsidRDefault="00794C8A">
      <w:pPr>
        <w:pStyle w:val="ac"/>
        <w:rPr>
          <w:rtl/>
        </w:rPr>
      </w:pPr>
      <w:r>
        <w:rPr>
          <w:rFonts w:hint="eastAsia"/>
          <w:rtl/>
        </w:rPr>
        <w:t>עסאם</w:t>
      </w:r>
      <w:r>
        <w:rPr>
          <w:rtl/>
        </w:rPr>
        <w:t xml:space="preserve"> מח'ול (חד"ש-תע"ל):</w:t>
      </w:r>
    </w:p>
    <w:p w14:paraId="2C0B44B9" w14:textId="77777777" w:rsidR="00000000" w:rsidRDefault="00794C8A">
      <w:pPr>
        <w:pStyle w:val="a"/>
        <w:rPr>
          <w:rFonts w:hint="cs"/>
          <w:rtl/>
        </w:rPr>
      </w:pPr>
    </w:p>
    <w:p w14:paraId="47582FBE" w14:textId="77777777" w:rsidR="00000000" w:rsidRDefault="00794C8A">
      <w:pPr>
        <w:pStyle w:val="a"/>
        <w:ind w:left="719" w:firstLine="0"/>
        <w:rPr>
          <w:rFonts w:hint="cs"/>
          <w:rtl/>
        </w:rPr>
      </w:pPr>
      <w:r>
        <w:rPr>
          <w:rFonts w:hint="cs"/>
          <w:rtl/>
        </w:rPr>
        <w:t>- - -</w:t>
      </w:r>
    </w:p>
    <w:p w14:paraId="1D2C7141" w14:textId="77777777" w:rsidR="00000000" w:rsidRDefault="00794C8A">
      <w:pPr>
        <w:pStyle w:val="a"/>
        <w:rPr>
          <w:rFonts w:hint="cs"/>
          <w:rtl/>
        </w:rPr>
      </w:pPr>
    </w:p>
    <w:p w14:paraId="4D018D4D" w14:textId="77777777" w:rsidR="00000000" w:rsidRDefault="00794C8A">
      <w:pPr>
        <w:pStyle w:val="ac"/>
        <w:rPr>
          <w:rtl/>
        </w:rPr>
      </w:pPr>
      <w:r>
        <w:rPr>
          <w:rFonts w:hint="eastAsia"/>
          <w:rtl/>
        </w:rPr>
        <w:t>אחמד</w:t>
      </w:r>
      <w:r>
        <w:rPr>
          <w:rtl/>
        </w:rPr>
        <w:t xml:space="preserve"> טיבי (חד"ש-ת</w:t>
      </w:r>
      <w:r>
        <w:rPr>
          <w:rtl/>
        </w:rPr>
        <w:t>ע"ל):</w:t>
      </w:r>
    </w:p>
    <w:p w14:paraId="4F968FC6" w14:textId="77777777" w:rsidR="00000000" w:rsidRDefault="00794C8A">
      <w:pPr>
        <w:pStyle w:val="a"/>
        <w:rPr>
          <w:rFonts w:hint="cs"/>
          <w:rtl/>
        </w:rPr>
      </w:pPr>
    </w:p>
    <w:p w14:paraId="5E167FBC" w14:textId="77777777" w:rsidR="00000000" w:rsidRDefault="00794C8A">
      <w:pPr>
        <w:pStyle w:val="a"/>
        <w:rPr>
          <w:rFonts w:hint="cs"/>
          <w:rtl/>
        </w:rPr>
      </w:pPr>
      <w:r>
        <w:rPr>
          <w:rFonts w:hint="cs"/>
          <w:rtl/>
        </w:rPr>
        <w:t>- - -</w:t>
      </w:r>
    </w:p>
    <w:p w14:paraId="202F4337" w14:textId="77777777" w:rsidR="00000000" w:rsidRDefault="00794C8A">
      <w:pPr>
        <w:pStyle w:val="a"/>
        <w:rPr>
          <w:rFonts w:hint="cs"/>
          <w:rtl/>
        </w:rPr>
      </w:pPr>
    </w:p>
    <w:p w14:paraId="50324861" w14:textId="77777777" w:rsidR="00000000" w:rsidRDefault="00794C8A">
      <w:pPr>
        <w:pStyle w:val="ac"/>
        <w:rPr>
          <w:rtl/>
        </w:rPr>
      </w:pPr>
      <w:r>
        <w:rPr>
          <w:rFonts w:hint="eastAsia"/>
          <w:rtl/>
        </w:rPr>
        <w:t>דניאל</w:t>
      </w:r>
      <w:r>
        <w:rPr>
          <w:rtl/>
        </w:rPr>
        <w:t xml:space="preserve"> בנלולו (הליכוד):</w:t>
      </w:r>
    </w:p>
    <w:p w14:paraId="340FA24E" w14:textId="77777777" w:rsidR="00000000" w:rsidRDefault="00794C8A">
      <w:pPr>
        <w:pStyle w:val="a"/>
        <w:rPr>
          <w:rFonts w:hint="cs"/>
          <w:rtl/>
        </w:rPr>
      </w:pPr>
    </w:p>
    <w:p w14:paraId="56D267D8" w14:textId="77777777" w:rsidR="00000000" w:rsidRDefault="00794C8A">
      <w:pPr>
        <w:pStyle w:val="a"/>
        <w:rPr>
          <w:rFonts w:hint="cs"/>
          <w:rtl/>
        </w:rPr>
      </w:pPr>
      <w:r>
        <w:rPr>
          <w:rFonts w:hint="cs"/>
          <w:rtl/>
        </w:rPr>
        <w:t xml:space="preserve">הסיכום צריך להיות "די לטרור". תחזירו את נהג המונית, תדאגו שיחזור הביתה בשלום. </w:t>
      </w:r>
    </w:p>
    <w:p w14:paraId="60E6BDAE" w14:textId="77777777" w:rsidR="00000000" w:rsidRDefault="00794C8A">
      <w:pPr>
        <w:pStyle w:val="a"/>
        <w:rPr>
          <w:rFonts w:hint="cs"/>
          <w:rtl/>
        </w:rPr>
      </w:pPr>
    </w:p>
    <w:p w14:paraId="0F07B1DA" w14:textId="77777777" w:rsidR="00000000" w:rsidRDefault="00794C8A">
      <w:pPr>
        <w:pStyle w:val="ad"/>
        <w:rPr>
          <w:rtl/>
        </w:rPr>
      </w:pPr>
      <w:r>
        <w:rPr>
          <w:rtl/>
        </w:rPr>
        <w:t>היו"ר</w:t>
      </w:r>
      <w:r>
        <w:rPr>
          <w:rFonts w:hint="cs"/>
          <w:rtl/>
        </w:rPr>
        <w:t xml:space="preserve"> משה כחלון</w:t>
      </w:r>
      <w:r>
        <w:rPr>
          <w:rtl/>
        </w:rPr>
        <w:t>:</w:t>
      </w:r>
    </w:p>
    <w:p w14:paraId="353EB26A" w14:textId="77777777" w:rsidR="00000000" w:rsidRDefault="00794C8A">
      <w:pPr>
        <w:pStyle w:val="a"/>
        <w:rPr>
          <w:rtl/>
        </w:rPr>
      </w:pPr>
    </w:p>
    <w:p w14:paraId="414F6B84" w14:textId="77777777" w:rsidR="00000000" w:rsidRDefault="00794C8A">
      <w:pPr>
        <w:pStyle w:val="a"/>
        <w:rPr>
          <w:rFonts w:hint="cs"/>
          <w:rtl/>
        </w:rPr>
      </w:pPr>
      <w:r>
        <w:rPr>
          <w:rFonts w:hint="cs"/>
          <w:rtl/>
        </w:rPr>
        <w:t>חבר הכנסת בנלולו, תודה רבה. בבקשה, חבר הכנסת זחאלקה.</w:t>
      </w:r>
    </w:p>
    <w:p w14:paraId="1EDC8D15" w14:textId="77777777" w:rsidR="00000000" w:rsidRDefault="00794C8A">
      <w:pPr>
        <w:pStyle w:val="a"/>
        <w:rPr>
          <w:rFonts w:hint="cs"/>
          <w:rtl/>
        </w:rPr>
      </w:pPr>
      <w:r>
        <w:rPr>
          <w:rFonts w:hint="cs"/>
          <w:rtl/>
        </w:rPr>
        <w:t xml:space="preserve"> </w:t>
      </w:r>
    </w:p>
    <w:p w14:paraId="0E1D2836" w14:textId="77777777" w:rsidR="00000000" w:rsidRDefault="00794C8A">
      <w:pPr>
        <w:pStyle w:val="Speaker"/>
        <w:rPr>
          <w:rtl/>
        </w:rPr>
      </w:pPr>
      <w:bookmarkStart w:id="456" w:name="FS000001061T15_07_2003_20_15_46"/>
      <w:bookmarkStart w:id="457" w:name="_Toc46140079"/>
      <w:bookmarkStart w:id="458" w:name="_Toc57365957"/>
      <w:bookmarkEnd w:id="456"/>
      <w:r>
        <w:rPr>
          <w:rFonts w:hint="eastAsia"/>
          <w:rtl/>
        </w:rPr>
        <w:t>ג</w:t>
      </w:r>
      <w:r>
        <w:rPr>
          <w:rtl/>
        </w:rPr>
        <w:t>'מאל זחאלקה (בל"ד):</w:t>
      </w:r>
      <w:bookmarkEnd w:id="457"/>
      <w:bookmarkEnd w:id="458"/>
    </w:p>
    <w:p w14:paraId="0F9C6155" w14:textId="77777777" w:rsidR="00000000" w:rsidRDefault="00794C8A">
      <w:pPr>
        <w:pStyle w:val="a"/>
        <w:rPr>
          <w:rFonts w:hint="cs"/>
          <w:rtl/>
        </w:rPr>
      </w:pPr>
    </w:p>
    <w:p w14:paraId="7D4EB8D1" w14:textId="77777777" w:rsidR="00000000" w:rsidRDefault="00794C8A">
      <w:pPr>
        <w:pStyle w:val="a"/>
        <w:rPr>
          <w:rFonts w:hint="cs"/>
          <w:rtl/>
        </w:rPr>
      </w:pPr>
      <w:r>
        <w:rPr>
          <w:rFonts w:hint="cs"/>
          <w:rtl/>
        </w:rPr>
        <w:t>אדוני היושב-ראש, אני רוצה לקרוא את הודעת הס</w:t>
      </w:r>
      <w:r>
        <w:rPr>
          <w:rFonts w:hint="cs"/>
          <w:rtl/>
        </w:rPr>
        <w:t xml:space="preserve">יכום מטעם סיעת בל"ד לדיון המשולב: </w:t>
      </w:r>
    </w:p>
    <w:p w14:paraId="501519F1" w14:textId="77777777" w:rsidR="00000000" w:rsidRDefault="00794C8A">
      <w:pPr>
        <w:pStyle w:val="a"/>
        <w:rPr>
          <w:rFonts w:hint="cs"/>
          <w:rtl/>
        </w:rPr>
      </w:pPr>
    </w:p>
    <w:p w14:paraId="549121AB" w14:textId="77777777" w:rsidR="00000000" w:rsidRDefault="00794C8A">
      <w:pPr>
        <w:pStyle w:val="a"/>
        <w:rPr>
          <w:rFonts w:hint="cs"/>
          <w:rtl/>
        </w:rPr>
      </w:pPr>
      <w:r>
        <w:rPr>
          <w:rFonts w:hint="cs"/>
          <w:rtl/>
        </w:rPr>
        <w:t xml:space="preserve">1. הכנסת קוראת לממשלה להפסיק לחלוטין את הבנייה בהתנחלויות ולהתחיל בתהליך פינוי כל ההתנחלויות. </w:t>
      </w:r>
    </w:p>
    <w:p w14:paraId="5EC58545" w14:textId="77777777" w:rsidR="00000000" w:rsidRDefault="00794C8A">
      <w:pPr>
        <w:pStyle w:val="a"/>
        <w:rPr>
          <w:rFonts w:hint="cs"/>
          <w:rtl/>
        </w:rPr>
      </w:pPr>
    </w:p>
    <w:p w14:paraId="5A969456" w14:textId="77777777" w:rsidR="00000000" w:rsidRDefault="00794C8A">
      <w:pPr>
        <w:pStyle w:val="ac"/>
        <w:rPr>
          <w:rtl/>
        </w:rPr>
      </w:pPr>
      <w:r>
        <w:rPr>
          <w:rFonts w:hint="eastAsia"/>
          <w:rtl/>
        </w:rPr>
        <w:t>רוחמה</w:t>
      </w:r>
      <w:r>
        <w:rPr>
          <w:rtl/>
        </w:rPr>
        <w:t xml:space="preserve"> אברהם (הליכוד):</w:t>
      </w:r>
    </w:p>
    <w:p w14:paraId="5DC59323" w14:textId="77777777" w:rsidR="00000000" w:rsidRDefault="00794C8A">
      <w:pPr>
        <w:pStyle w:val="a"/>
        <w:rPr>
          <w:rFonts w:hint="cs"/>
          <w:rtl/>
        </w:rPr>
      </w:pPr>
    </w:p>
    <w:p w14:paraId="7FAA9521" w14:textId="77777777" w:rsidR="00000000" w:rsidRDefault="00794C8A">
      <w:pPr>
        <w:pStyle w:val="a"/>
        <w:rPr>
          <w:rFonts w:hint="cs"/>
          <w:rtl/>
        </w:rPr>
      </w:pPr>
      <w:r>
        <w:rPr>
          <w:rFonts w:hint="cs"/>
          <w:rtl/>
        </w:rPr>
        <w:t xml:space="preserve">שיפנו את הנגב ואת הגליל. </w:t>
      </w:r>
    </w:p>
    <w:p w14:paraId="4E281703" w14:textId="77777777" w:rsidR="00000000" w:rsidRDefault="00794C8A">
      <w:pPr>
        <w:pStyle w:val="a"/>
        <w:rPr>
          <w:rFonts w:hint="cs"/>
          <w:rtl/>
        </w:rPr>
      </w:pPr>
    </w:p>
    <w:p w14:paraId="7307AA06" w14:textId="77777777" w:rsidR="00000000" w:rsidRDefault="00794C8A">
      <w:pPr>
        <w:pStyle w:val="SpeakerCon"/>
        <w:rPr>
          <w:rtl/>
        </w:rPr>
      </w:pPr>
      <w:bookmarkStart w:id="459" w:name="FS000001061T15_07_2003_20_18_26C"/>
      <w:bookmarkEnd w:id="459"/>
      <w:r>
        <w:rPr>
          <w:rtl/>
        </w:rPr>
        <w:t>ג'מאל זחאלקה (בל"ד):</w:t>
      </w:r>
    </w:p>
    <w:p w14:paraId="0812A384" w14:textId="77777777" w:rsidR="00000000" w:rsidRDefault="00794C8A">
      <w:pPr>
        <w:pStyle w:val="a"/>
        <w:rPr>
          <w:rtl/>
        </w:rPr>
      </w:pPr>
    </w:p>
    <w:p w14:paraId="4E17B1D4" w14:textId="77777777" w:rsidR="00000000" w:rsidRDefault="00794C8A">
      <w:pPr>
        <w:pStyle w:val="a"/>
        <w:rPr>
          <w:rFonts w:hint="cs"/>
          <w:rtl/>
        </w:rPr>
      </w:pPr>
      <w:r>
        <w:rPr>
          <w:rFonts w:hint="cs"/>
          <w:rtl/>
        </w:rPr>
        <w:t>2. הכנסת קוראת לממשלה להפסיק מייד את בניית גדר ההפרד</w:t>
      </w:r>
      <w:r>
        <w:rPr>
          <w:rFonts w:hint="cs"/>
          <w:rtl/>
        </w:rPr>
        <w:t xml:space="preserve">ה ואת תהליך הפקעת האדמות המלווה אותה. </w:t>
      </w:r>
    </w:p>
    <w:p w14:paraId="7E0DF8AA" w14:textId="77777777" w:rsidR="00000000" w:rsidRDefault="00794C8A">
      <w:pPr>
        <w:pStyle w:val="a"/>
        <w:rPr>
          <w:rFonts w:hint="cs"/>
          <w:rtl/>
        </w:rPr>
      </w:pPr>
    </w:p>
    <w:p w14:paraId="79098C1D" w14:textId="77777777" w:rsidR="00000000" w:rsidRDefault="00794C8A">
      <w:pPr>
        <w:pStyle w:val="ac"/>
        <w:rPr>
          <w:rtl/>
        </w:rPr>
      </w:pPr>
      <w:r>
        <w:rPr>
          <w:rFonts w:hint="eastAsia"/>
          <w:rtl/>
        </w:rPr>
        <w:t>יחיאל</w:t>
      </w:r>
      <w:r>
        <w:rPr>
          <w:rtl/>
        </w:rPr>
        <w:t xml:space="preserve"> חזן (הליכוד):</w:t>
      </w:r>
    </w:p>
    <w:p w14:paraId="7E512633" w14:textId="77777777" w:rsidR="00000000" w:rsidRDefault="00794C8A">
      <w:pPr>
        <w:pStyle w:val="a"/>
        <w:rPr>
          <w:rFonts w:hint="cs"/>
          <w:rtl/>
        </w:rPr>
      </w:pPr>
    </w:p>
    <w:p w14:paraId="0A336180" w14:textId="77777777" w:rsidR="00000000" w:rsidRDefault="00794C8A">
      <w:pPr>
        <w:pStyle w:val="a"/>
        <w:rPr>
          <w:rFonts w:hint="cs"/>
          <w:rtl/>
        </w:rPr>
      </w:pPr>
      <w:r>
        <w:rPr>
          <w:rFonts w:hint="cs"/>
          <w:rtl/>
        </w:rPr>
        <w:t>- - -</w:t>
      </w:r>
    </w:p>
    <w:p w14:paraId="70301F6C" w14:textId="77777777" w:rsidR="00000000" w:rsidRDefault="00794C8A">
      <w:pPr>
        <w:pStyle w:val="a"/>
        <w:rPr>
          <w:rFonts w:hint="cs"/>
          <w:rtl/>
        </w:rPr>
      </w:pPr>
    </w:p>
    <w:p w14:paraId="01326DB8" w14:textId="77777777" w:rsidR="00000000" w:rsidRDefault="00794C8A">
      <w:pPr>
        <w:pStyle w:val="ad"/>
        <w:rPr>
          <w:rtl/>
        </w:rPr>
      </w:pPr>
      <w:r>
        <w:rPr>
          <w:rtl/>
        </w:rPr>
        <w:t>היו"ר</w:t>
      </w:r>
      <w:r>
        <w:rPr>
          <w:rFonts w:hint="cs"/>
          <w:rtl/>
        </w:rPr>
        <w:t xml:space="preserve"> משה כחלון</w:t>
      </w:r>
      <w:r>
        <w:rPr>
          <w:rtl/>
        </w:rPr>
        <w:t>:</w:t>
      </w:r>
    </w:p>
    <w:p w14:paraId="06A7EC83" w14:textId="77777777" w:rsidR="00000000" w:rsidRDefault="00794C8A">
      <w:pPr>
        <w:pStyle w:val="a"/>
        <w:rPr>
          <w:rtl/>
        </w:rPr>
      </w:pPr>
    </w:p>
    <w:p w14:paraId="732907B3" w14:textId="77777777" w:rsidR="00000000" w:rsidRDefault="00794C8A">
      <w:pPr>
        <w:pStyle w:val="a"/>
        <w:rPr>
          <w:rFonts w:hint="cs"/>
          <w:rtl/>
        </w:rPr>
      </w:pPr>
      <w:r>
        <w:rPr>
          <w:rFonts w:hint="cs"/>
          <w:rtl/>
        </w:rPr>
        <w:t xml:space="preserve">חברי הכנסת, זאת הצעת החלטה, זה לא דיון. </w:t>
      </w:r>
    </w:p>
    <w:p w14:paraId="08194684" w14:textId="77777777" w:rsidR="00000000" w:rsidRDefault="00794C8A">
      <w:pPr>
        <w:pStyle w:val="a"/>
        <w:rPr>
          <w:rFonts w:hint="cs"/>
          <w:rtl/>
        </w:rPr>
      </w:pPr>
    </w:p>
    <w:p w14:paraId="4CB2DA25" w14:textId="77777777" w:rsidR="00000000" w:rsidRDefault="00794C8A">
      <w:pPr>
        <w:pStyle w:val="SpeakerCon"/>
        <w:rPr>
          <w:rtl/>
        </w:rPr>
      </w:pPr>
      <w:bookmarkStart w:id="460" w:name="FS000001061T15_07_2003_20_19_50C"/>
      <w:bookmarkEnd w:id="460"/>
      <w:r>
        <w:rPr>
          <w:rtl/>
        </w:rPr>
        <w:t>ג'מאל זחאלקה (בל"ד):</w:t>
      </w:r>
    </w:p>
    <w:p w14:paraId="04678D05" w14:textId="77777777" w:rsidR="00000000" w:rsidRDefault="00794C8A">
      <w:pPr>
        <w:pStyle w:val="a"/>
        <w:rPr>
          <w:rtl/>
        </w:rPr>
      </w:pPr>
    </w:p>
    <w:p w14:paraId="1399A88C" w14:textId="77777777" w:rsidR="00000000" w:rsidRDefault="00794C8A">
      <w:pPr>
        <w:pStyle w:val="a"/>
        <w:rPr>
          <w:rFonts w:hint="cs"/>
          <w:rtl/>
        </w:rPr>
      </w:pPr>
      <w:r>
        <w:rPr>
          <w:rFonts w:hint="cs"/>
          <w:rtl/>
        </w:rPr>
        <w:t xml:space="preserve">3. הכנסת קוראת לממשלה להביע את נכונותה לנהל משא-ומתן מואץ ורציני על בסיס החלטות האו"ם - - - </w:t>
      </w:r>
    </w:p>
    <w:p w14:paraId="08E3D163" w14:textId="77777777" w:rsidR="00000000" w:rsidRDefault="00794C8A">
      <w:pPr>
        <w:pStyle w:val="a"/>
        <w:rPr>
          <w:rFonts w:hint="cs"/>
          <w:rtl/>
        </w:rPr>
      </w:pPr>
    </w:p>
    <w:p w14:paraId="26E4843B" w14:textId="77777777" w:rsidR="00000000" w:rsidRDefault="00794C8A">
      <w:pPr>
        <w:pStyle w:val="ac"/>
        <w:rPr>
          <w:rtl/>
        </w:rPr>
      </w:pPr>
      <w:r>
        <w:rPr>
          <w:rtl/>
        </w:rPr>
        <w:t>דניאל בנלולו</w:t>
      </w:r>
      <w:r>
        <w:rPr>
          <w:rtl/>
        </w:rPr>
        <w:t xml:space="preserve"> (הליכוד):</w:t>
      </w:r>
    </w:p>
    <w:p w14:paraId="27B186EE" w14:textId="77777777" w:rsidR="00000000" w:rsidRDefault="00794C8A">
      <w:pPr>
        <w:pStyle w:val="a"/>
        <w:rPr>
          <w:rtl/>
        </w:rPr>
      </w:pPr>
    </w:p>
    <w:p w14:paraId="6092147A" w14:textId="77777777" w:rsidR="00000000" w:rsidRDefault="00794C8A">
      <w:pPr>
        <w:pStyle w:val="a"/>
        <w:rPr>
          <w:rFonts w:hint="cs"/>
          <w:rtl/>
        </w:rPr>
      </w:pPr>
      <w:r>
        <w:rPr>
          <w:rFonts w:hint="cs"/>
          <w:rtl/>
        </w:rPr>
        <w:t xml:space="preserve">עם מי? עם מי לנהל משא-ומתן? </w:t>
      </w:r>
    </w:p>
    <w:p w14:paraId="5F28791D" w14:textId="77777777" w:rsidR="00000000" w:rsidRDefault="00794C8A">
      <w:pPr>
        <w:pStyle w:val="a"/>
        <w:rPr>
          <w:rFonts w:hint="cs"/>
          <w:rtl/>
        </w:rPr>
      </w:pPr>
    </w:p>
    <w:p w14:paraId="2EBB43D9" w14:textId="77777777" w:rsidR="00000000" w:rsidRDefault="00794C8A">
      <w:pPr>
        <w:pStyle w:val="ad"/>
        <w:rPr>
          <w:rtl/>
        </w:rPr>
      </w:pPr>
      <w:r>
        <w:rPr>
          <w:rtl/>
        </w:rPr>
        <w:t>היו"ר</w:t>
      </w:r>
      <w:r>
        <w:rPr>
          <w:rFonts w:hint="cs"/>
          <w:rtl/>
        </w:rPr>
        <w:t xml:space="preserve"> משה כחלון</w:t>
      </w:r>
      <w:r>
        <w:rPr>
          <w:rtl/>
        </w:rPr>
        <w:t>:</w:t>
      </w:r>
    </w:p>
    <w:p w14:paraId="6126AE67" w14:textId="77777777" w:rsidR="00000000" w:rsidRDefault="00794C8A">
      <w:pPr>
        <w:pStyle w:val="a"/>
        <w:rPr>
          <w:rtl/>
        </w:rPr>
      </w:pPr>
    </w:p>
    <w:p w14:paraId="23FD85B4" w14:textId="77777777" w:rsidR="00000000" w:rsidRDefault="00794C8A">
      <w:pPr>
        <w:pStyle w:val="a"/>
        <w:rPr>
          <w:rFonts w:hint="cs"/>
          <w:rtl/>
        </w:rPr>
      </w:pPr>
      <w:r>
        <w:rPr>
          <w:rFonts w:hint="cs"/>
          <w:rtl/>
        </w:rPr>
        <w:t xml:space="preserve">חבר הכנסת בנלולו. </w:t>
      </w:r>
    </w:p>
    <w:p w14:paraId="4FFF0D87" w14:textId="77777777" w:rsidR="00000000" w:rsidRDefault="00794C8A">
      <w:pPr>
        <w:pStyle w:val="a"/>
        <w:rPr>
          <w:rFonts w:hint="cs"/>
          <w:rtl/>
        </w:rPr>
      </w:pPr>
    </w:p>
    <w:p w14:paraId="06B6C44C" w14:textId="77777777" w:rsidR="00000000" w:rsidRDefault="00794C8A">
      <w:pPr>
        <w:pStyle w:val="SpeakerCon"/>
        <w:rPr>
          <w:rtl/>
        </w:rPr>
      </w:pPr>
      <w:bookmarkStart w:id="461" w:name="FS000001061T15_07_2003_20_20_49C"/>
      <w:bookmarkEnd w:id="461"/>
      <w:r>
        <w:rPr>
          <w:rtl/>
        </w:rPr>
        <w:t>ג'מאל זחאלקה (בל"ד):</w:t>
      </w:r>
    </w:p>
    <w:p w14:paraId="2C953954" w14:textId="77777777" w:rsidR="00000000" w:rsidRDefault="00794C8A">
      <w:pPr>
        <w:pStyle w:val="a"/>
        <w:rPr>
          <w:rtl/>
        </w:rPr>
      </w:pPr>
    </w:p>
    <w:p w14:paraId="73C51B50" w14:textId="77777777" w:rsidR="00000000" w:rsidRDefault="00794C8A">
      <w:pPr>
        <w:pStyle w:val="a"/>
        <w:rPr>
          <w:rFonts w:hint="cs"/>
          <w:rtl/>
        </w:rPr>
      </w:pPr>
      <w:r>
        <w:rPr>
          <w:rFonts w:hint="cs"/>
          <w:rtl/>
        </w:rPr>
        <w:t>אדוני היושב-ראש, אני מבקש את הגנתך.</w:t>
      </w:r>
    </w:p>
    <w:p w14:paraId="6BB5B70F" w14:textId="77777777" w:rsidR="00000000" w:rsidRDefault="00794C8A">
      <w:pPr>
        <w:pStyle w:val="a"/>
        <w:rPr>
          <w:rFonts w:hint="cs"/>
          <w:rtl/>
        </w:rPr>
      </w:pPr>
      <w:r>
        <w:rPr>
          <w:rFonts w:hint="cs"/>
          <w:rtl/>
        </w:rPr>
        <w:t xml:space="preserve"> </w:t>
      </w:r>
    </w:p>
    <w:p w14:paraId="353CA2FA" w14:textId="77777777" w:rsidR="00000000" w:rsidRDefault="00794C8A">
      <w:pPr>
        <w:pStyle w:val="ad"/>
        <w:rPr>
          <w:rtl/>
        </w:rPr>
      </w:pPr>
      <w:r>
        <w:rPr>
          <w:rtl/>
        </w:rPr>
        <w:t>היו"ר</w:t>
      </w:r>
      <w:r>
        <w:rPr>
          <w:rFonts w:hint="cs"/>
          <w:rtl/>
        </w:rPr>
        <w:t xml:space="preserve"> משה כחלון:</w:t>
      </w:r>
    </w:p>
    <w:p w14:paraId="72451347" w14:textId="77777777" w:rsidR="00000000" w:rsidRDefault="00794C8A">
      <w:pPr>
        <w:pStyle w:val="a"/>
        <w:rPr>
          <w:rtl/>
        </w:rPr>
      </w:pPr>
    </w:p>
    <w:p w14:paraId="5F018F6A" w14:textId="77777777" w:rsidR="00000000" w:rsidRDefault="00794C8A">
      <w:pPr>
        <w:pStyle w:val="a"/>
        <w:rPr>
          <w:rFonts w:hint="cs"/>
          <w:rtl/>
        </w:rPr>
      </w:pPr>
      <w:r>
        <w:rPr>
          <w:rFonts w:hint="cs"/>
          <w:rtl/>
        </w:rPr>
        <w:t xml:space="preserve">חבר הכנסת זחאלקה קורא הצעת סיכום, זה הכול. </w:t>
      </w:r>
    </w:p>
    <w:p w14:paraId="59E7C2D4" w14:textId="77777777" w:rsidR="00000000" w:rsidRDefault="00794C8A">
      <w:pPr>
        <w:pStyle w:val="a"/>
        <w:rPr>
          <w:rFonts w:hint="cs"/>
          <w:rtl/>
        </w:rPr>
      </w:pPr>
    </w:p>
    <w:p w14:paraId="2B2A1961" w14:textId="77777777" w:rsidR="00000000" w:rsidRDefault="00794C8A">
      <w:pPr>
        <w:pStyle w:val="SpeakerCon"/>
        <w:rPr>
          <w:rtl/>
        </w:rPr>
      </w:pPr>
      <w:bookmarkStart w:id="462" w:name="FS000001061T15_07_2003_20_22_04C"/>
      <w:bookmarkEnd w:id="462"/>
      <w:r>
        <w:rPr>
          <w:rtl/>
        </w:rPr>
        <w:t>ג'מאל זחאלקה (בל"ד):</w:t>
      </w:r>
    </w:p>
    <w:p w14:paraId="091C7A54" w14:textId="77777777" w:rsidR="00000000" w:rsidRDefault="00794C8A">
      <w:pPr>
        <w:pStyle w:val="a"/>
        <w:rPr>
          <w:rtl/>
        </w:rPr>
      </w:pPr>
    </w:p>
    <w:p w14:paraId="248DA50F" w14:textId="77777777" w:rsidR="00000000" w:rsidRDefault="00794C8A">
      <w:pPr>
        <w:pStyle w:val="a"/>
        <w:rPr>
          <w:rFonts w:hint="cs"/>
          <w:rtl/>
        </w:rPr>
      </w:pPr>
      <w:r>
        <w:rPr>
          <w:rFonts w:hint="cs"/>
          <w:rtl/>
        </w:rPr>
        <w:t xml:space="preserve">תודה, אדוני היושב-ראש. </w:t>
      </w:r>
    </w:p>
    <w:p w14:paraId="6902014B" w14:textId="77777777" w:rsidR="00000000" w:rsidRDefault="00794C8A">
      <w:pPr>
        <w:pStyle w:val="a"/>
        <w:rPr>
          <w:rFonts w:hint="cs"/>
          <w:rtl/>
        </w:rPr>
      </w:pPr>
    </w:p>
    <w:p w14:paraId="0CF89A14" w14:textId="77777777" w:rsidR="00000000" w:rsidRDefault="00794C8A">
      <w:pPr>
        <w:pStyle w:val="ac"/>
        <w:rPr>
          <w:rtl/>
        </w:rPr>
      </w:pPr>
      <w:r>
        <w:rPr>
          <w:rFonts w:hint="eastAsia"/>
          <w:rtl/>
        </w:rPr>
        <w:t>רוני</w:t>
      </w:r>
      <w:r>
        <w:rPr>
          <w:rtl/>
        </w:rPr>
        <w:t xml:space="preserve"> ב</w:t>
      </w:r>
      <w:r>
        <w:rPr>
          <w:rtl/>
        </w:rPr>
        <w:t>ר-און (הליכוד):</w:t>
      </w:r>
    </w:p>
    <w:p w14:paraId="383BA019" w14:textId="77777777" w:rsidR="00000000" w:rsidRDefault="00794C8A">
      <w:pPr>
        <w:pStyle w:val="a"/>
        <w:rPr>
          <w:rFonts w:hint="cs"/>
          <w:rtl/>
        </w:rPr>
      </w:pPr>
    </w:p>
    <w:p w14:paraId="6279A6B6" w14:textId="77777777" w:rsidR="00000000" w:rsidRDefault="00794C8A">
      <w:pPr>
        <w:pStyle w:val="a"/>
        <w:rPr>
          <w:rFonts w:hint="cs"/>
          <w:rtl/>
        </w:rPr>
      </w:pPr>
      <w:r>
        <w:rPr>
          <w:rFonts w:hint="cs"/>
          <w:rtl/>
        </w:rPr>
        <w:t>תתחיל מההתחלה, תתחיל מההתחלה. לא, שאחמד טיבי יעלה עוד פעם.</w:t>
      </w:r>
    </w:p>
    <w:p w14:paraId="6FFD86D4" w14:textId="77777777" w:rsidR="00000000" w:rsidRDefault="00794C8A">
      <w:pPr>
        <w:pStyle w:val="a"/>
        <w:rPr>
          <w:rFonts w:hint="cs"/>
          <w:rtl/>
        </w:rPr>
      </w:pPr>
    </w:p>
    <w:p w14:paraId="6C2A76BD" w14:textId="77777777" w:rsidR="00000000" w:rsidRDefault="00794C8A">
      <w:pPr>
        <w:pStyle w:val="SpeakerCon"/>
        <w:rPr>
          <w:rtl/>
        </w:rPr>
      </w:pPr>
      <w:bookmarkStart w:id="463" w:name="FS000001061T15_07_2003_20_22_48C"/>
      <w:bookmarkEnd w:id="463"/>
      <w:r>
        <w:rPr>
          <w:rtl/>
        </w:rPr>
        <w:t>ג'מאל זחאלקה (בל"ד):</w:t>
      </w:r>
    </w:p>
    <w:p w14:paraId="341A1717" w14:textId="77777777" w:rsidR="00000000" w:rsidRDefault="00794C8A">
      <w:pPr>
        <w:pStyle w:val="a"/>
        <w:rPr>
          <w:rtl/>
        </w:rPr>
      </w:pPr>
    </w:p>
    <w:p w14:paraId="67F48C85" w14:textId="77777777" w:rsidR="00000000" w:rsidRDefault="00794C8A">
      <w:pPr>
        <w:pStyle w:val="a"/>
        <w:rPr>
          <w:rFonts w:hint="cs"/>
          <w:rtl/>
        </w:rPr>
      </w:pPr>
      <w:r>
        <w:rPr>
          <w:rFonts w:hint="cs"/>
          <w:rtl/>
        </w:rPr>
        <w:t xml:space="preserve">3. הכנסת קוראת לממשלה להביע את נכונותה לנהל משא-ומתן מואץ ורציני על בסיס החלטות האו"ם, ובכלל זה נסיגה לגבולות 4 ביוני 1967, ולהבהיר שגבולות אלה יהיו הגבולות </w:t>
      </w:r>
      <w:r>
        <w:rPr>
          <w:rFonts w:hint="cs"/>
          <w:rtl/>
        </w:rPr>
        <w:t xml:space="preserve">עם המדינה הפלסטינית העצמאית. </w:t>
      </w:r>
    </w:p>
    <w:p w14:paraId="2BBFA8E1" w14:textId="77777777" w:rsidR="00000000" w:rsidRDefault="00794C8A">
      <w:pPr>
        <w:pStyle w:val="a"/>
        <w:rPr>
          <w:rFonts w:hint="cs"/>
          <w:rtl/>
        </w:rPr>
      </w:pPr>
    </w:p>
    <w:p w14:paraId="72BE7C0E" w14:textId="77777777" w:rsidR="00000000" w:rsidRDefault="00794C8A">
      <w:pPr>
        <w:pStyle w:val="ad"/>
        <w:rPr>
          <w:rtl/>
        </w:rPr>
      </w:pPr>
      <w:r>
        <w:rPr>
          <w:rtl/>
        </w:rPr>
        <w:t>היו"ר</w:t>
      </w:r>
      <w:r>
        <w:rPr>
          <w:rFonts w:hint="cs"/>
          <w:rtl/>
        </w:rPr>
        <w:t xml:space="preserve"> משה כחלון:</w:t>
      </w:r>
    </w:p>
    <w:p w14:paraId="10AA0765" w14:textId="77777777" w:rsidR="00000000" w:rsidRDefault="00794C8A">
      <w:pPr>
        <w:pStyle w:val="a"/>
        <w:rPr>
          <w:rtl/>
        </w:rPr>
      </w:pPr>
    </w:p>
    <w:p w14:paraId="65EA6D27" w14:textId="77777777" w:rsidR="00000000" w:rsidRDefault="00794C8A">
      <w:pPr>
        <w:pStyle w:val="a"/>
        <w:rPr>
          <w:rFonts w:hint="cs"/>
          <w:rtl/>
        </w:rPr>
      </w:pPr>
      <w:r>
        <w:rPr>
          <w:rFonts w:hint="cs"/>
          <w:rtl/>
        </w:rPr>
        <w:t xml:space="preserve">תודה רבה. חבר הכנסת עבד-אלמאלכ דהאמשה - מטעם רע"ם, ולאחר מכן נעבור להצבעות. </w:t>
      </w:r>
    </w:p>
    <w:p w14:paraId="6D6A6B99" w14:textId="77777777" w:rsidR="00000000" w:rsidRDefault="00794C8A">
      <w:pPr>
        <w:pStyle w:val="a"/>
        <w:rPr>
          <w:rFonts w:hint="cs"/>
          <w:rtl/>
        </w:rPr>
      </w:pPr>
    </w:p>
    <w:p w14:paraId="26AEC525" w14:textId="77777777" w:rsidR="00000000" w:rsidRDefault="00794C8A">
      <w:pPr>
        <w:pStyle w:val="ac"/>
        <w:rPr>
          <w:rtl/>
        </w:rPr>
      </w:pPr>
      <w:r>
        <w:rPr>
          <w:rFonts w:hint="eastAsia"/>
          <w:rtl/>
        </w:rPr>
        <w:t>נסים</w:t>
      </w:r>
      <w:r>
        <w:rPr>
          <w:rtl/>
        </w:rPr>
        <w:t xml:space="preserve"> זאב (ש"ס):</w:t>
      </w:r>
    </w:p>
    <w:p w14:paraId="19CDD9F6" w14:textId="77777777" w:rsidR="00000000" w:rsidRDefault="00794C8A">
      <w:pPr>
        <w:pStyle w:val="a"/>
        <w:rPr>
          <w:rFonts w:hint="cs"/>
          <w:rtl/>
        </w:rPr>
      </w:pPr>
    </w:p>
    <w:p w14:paraId="092F6AB8" w14:textId="77777777" w:rsidR="00000000" w:rsidRDefault="00794C8A">
      <w:pPr>
        <w:pStyle w:val="a"/>
        <w:rPr>
          <w:rFonts w:hint="cs"/>
          <w:rtl/>
        </w:rPr>
      </w:pPr>
      <w:r>
        <w:rPr>
          <w:rFonts w:hint="cs"/>
          <w:rtl/>
        </w:rPr>
        <w:t xml:space="preserve">אני לא מבין, הערבים לא יכולים להתאחד בכנסת להצעה אחת? אתם מבזבזים זמן של הכנסת. </w:t>
      </w:r>
    </w:p>
    <w:p w14:paraId="7B1DB8BB" w14:textId="77777777" w:rsidR="00000000" w:rsidRDefault="00794C8A">
      <w:pPr>
        <w:pStyle w:val="a"/>
        <w:rPr>
          <w:rFonts w:hint="cs"/>
          <w:rtl/>
        </w:rPr>
      </w:pPr>
    </w:p>
    <w:p w14:paraId="3E44DE5C" w14:textId="77777777" w:rsidR="00000000" w:rsidRDefault="00794C8A">
      <w:pPr>
        <w:pStyle w:val="ac"/>
        <w:rPr>
          <w:rtl/>
        </w:rPr>
      </w:pPr>
      <w:r>
        <w:rPr>
          <w:rFonts w:hint="eastAsia"/>
          <w:rtl/>
        </w:rPr>
        <w:t>רוחמה</w:t>
      </w:r>
      <w:r>
        <w:rPr>
          <w:rtl/>
        </w:rPr>
        <w:t xml:space="preserve"> אברהם (הליכוד):</w:t>
      </w:r>
    </w:p>
    <w:p w14:paraId="73135625" w14:textId="77777777" w:rsidR="00000000" w:rsidRDefault="00794C8A">
      <w:pPr>
        <w:pStyle w:val="a"/>
        <w:rPr>
          <w:rFonts w:hint="cs"/>
          <w:rtl/>
        </w:rPr>
      </w:pPr>
    </w:p>
    <w:p w14:paraId="47DCCAC4" w14:textId="77777777" w:rsidR="00000000" w:rsidRDefault="00794C8A">
      <w:pPr>
        <w:pStyle w:val="a"/>
        <w:ind w:left="719" w:firstLine="0"/>
        <w:rPr>
          <w:rFonts w:hint="cs"/>
          <w:rtl/>
        </w:rPr>
      </w:pPr>
      <w:r>
        <w:rPr>
          <w:rFonts w:hint="cs"/>
          <w:rtl/>
        </w:rPr>
        <w:t>- - -</w:t>
      </w:r>
    </w:p>
    <w:p w14:paraId="7C5BAED2" w14:textId="77777777" w:rsidR="00000000" w:rsidRDefault="00794C8A">
      <w:pPr>
        <w:pStyle w:val="a"/>
        <w:rPr>
          <w:rFonts w:hint="cs"/>
          <w:rtl/>
        </w:rPr>
      </w:pPr>
    </w:p>
    <w:p w14:paraId="644EA486" w14:textId="77777777" w:rsidR="00000000" w:rsidRDefault="00794C8A">
      <w:pPr>
        <w:pStyle w:val="Speaker"/>
        <w:rPr>
          <w:rtl/>
        </w:rPr>
      </w:pPr>
      <w:bookmarkStart w:id="464" w:name="FS000000550T15_07_2003_20_25_20"/>
      <w:bookmarkStart w:id="465" w:name="_Toc46140080"/>
      <w:bookmarkStart w:id="466" w:name="_Toc57365958"/>
      <w:bookmarkEnd w:id="464"/>
      <w:r>
        <w:rPr>
          <w:rFonts w:hint="eastAsia"/>
          <w:rtl/>
        </w:rPr>
        <w:t>עבד</w:t>
      </w:r>
      <w:r>
        <w:rPr>
          <w:rtl/>
        </w:rPr>
        <w:t>-אלמאלכ דהאמשה (רע"ם):</w:t>
      </w:r>
      <w:bookmarkEnd w:id="465"/>
      <w:bookmarkEnd w:id="466"/>
    </w:p>
    <w:p w14:paraId="380A9ACC" w14:textId="77777777" w:rsidR="00000000" w:rsidRDefault="00794C8A">
      <w:pPr>
        <w:pStyle w:val="a"/>
        <w:rPr>
          <w:rFonts w:hint="cs"/>
          <w:rtl/>
        </w:rPr>
      </w:pPr>
    </w:p>
    <w:p w14:paraId="09E15017" w14:textId="77777777" w:rsidR="00000000" w:rsidRDefault="00794C8A">
      <w:pPr>
        <w:pStyle w:val="a"/>
        <w:rPr>
          <w:rFonts w:hint="cs"/>
          <w:rtl/>
        </w:rPr>
      </w:pPr>
      <w:r>
        <w:rPr>
          <w:rFonts w:hint="cs"/>
          <w:rtl/>
        </w:rPr>
        <w:t xml:space="preserve">חבר הכנסת זאב, יכול להיות שלא תצביעו בעד ההצעה הזאת, אבל תבצעו אותה כשיהיה שלום, בעוד זמן אולי לא ארוך. </w:t>
      </w:r>
    </w:p>
    <w:p w14:paraId="23CA3CE0" w14:textId="77777777" w:rsidR="00000000" w:rsidRDefault="00794C8A">
      <w:pPr>
        <w:pStyle w:val="a"/>
        <w:rPr>
          <w:rFonts w:hint="cs"/>
          <w:rtl/>
        </w:rPr>
      </w:pPr>
    </w:p>
    <w:p w14:paraId="208E31E5" w14:textId="77777777" w:rsidR="00000000" w:rsidRDefault="00794C8A">
      <w:pPr>
        <w:pStyle w:val="ac"/>
        <w:rPr>
          <w:rtl/>
        </w:rPr>
      </w:pPr>
      <w:r>
        <w:rPr>
          <w:rFonts w:hint="eastAsia"/>
          <w:rtl/>
        </w:rPr>
        <w:t>חיים</w:t>
      </w:r>
      <w:r>
        <w:rPr>
          <w:rtl/>
        </w:rPr>
        <w:t xml:space="preserve"> רמון (העבודה-מימד):</w:t>
      </w:r>
    </w:p>
    <w:p w14:paraId="0A1CF3D7" w14:textId="77777777" w:rsidR="00000000" w:rsidRDefault="00794C8A">
      <w:pPr>
        <w:pStyle w:val="a"/>
        <w:rPr>
          <w:rFonts w:hint="cs"/>
          <w:rtl/>
        </w:rPr>
      </w:pPr>
    </w:p>
    <w:p w14:paraId="13C323D3" w14:textId="77777777" w:rsidR="00000000" w:rsidRDefault="00794C8A">
      <w:pPr>
        <w:pStyle w:val="a"/>
        <w:rPr>
          <w:rFonts w:hint="cs"/>
          <w:rtl/>
        </w:rPr>
      </w:pPr>
      <w:r>
        <w:rPr>
          <w:rFonts w:hint="cs"/>
          <w:rtl/>
        </w:rPr>
        <w:t>גם ערבים וגם מחולקים...</w:t>
      </w:r>
    </w:p>
    <w:p w14:paraId="40420947" w14:textId="77777777" w:rsidR="00000000" w:rsidRDefault="00794C8A">
      <w:pPr>
        <w:pStyle w:val="a"/>
        <w:rPr>
          <w:rFonts w:hint="cs"/>
          <w:rtl/>
        </w:rPr>
      </w:pPr>
    </w:p>
    <w:p w14:paraId="406AC867" w14:textId="77777777" w:rsidR="00000000" w:rsidRDefault="00794C8A">
      <w:pPr>
        <w:pStyle w:val="SpeakerCon"/>
        <w:rPr>
          <w:rtl/>
        </w:rPr>
      </w:pPr>
      <w:bookmarkStart w:id="467" w:name="FS000000550T15_07_2003_20_25_51C"/>
      <w:bookmarkEnd w:id="467"/>
      <w:r>
        <w:rPr>
          <w:rtl/>
        </w:rPr>
        <w:t>עבד-אלמאלכ דהאמשה (רע"ם):</w:t>
      </w:r>
    </w:p>
    <w:p w14:paraId="5B96E890" w14:textId="77777777" w:rsidR="00000000" w:rsidRDefault="00794C8A">
      <w:pPr>
        <w:pStyle w:val="a"/>
        <w:rPr>
          <w:rtl/>
        </w:rPr>
      </w:pPr>
    </w:p>
    <w:p w14:paraId="4764D1A6" w14:textId="77777777" w:rsidR="00000000" w:rsidRDefault="00794C8A">
      <w:pPr>
        <w:pStyle w:val="a"/>
        <w:rPr>
          <w:rFonts w:hint="cs"/>
          <w:rtl/>
        </w:rPr>
      </w:pPr>
      <w:r>
        <w:rPr>
          <w:rFonts w:hint="cs"/>
          <w:rtl/>
        </w:rPr>
        <w:t>הודעת סיכום הדיון מטעם סיעת רע"ם:</w:t>
      </w:r>
    </w:p>
    <w:p w14:paraId="01CBB862" w14:textId="77777777" w:rsidR="00000000" w:rsidRDefault="00794C8A">
      <w:pPr>
        <w:pStyle w:val="a"/>
        <w:rPr>
          <w:rFonts w:hint="cs"/>
          <w:rtl/>
        </w:rPr>
      </w:pPr>
    </w:p>
    <w:p w14:paraId="7F6D2A5D" w14:textId="77777777" w:rsidR="00000000" w:rsidRDefault="00794C8A">
      <w:pPr>
        <w:pStyle w:val="a"/>
        <w:rPr>
          <w:rFonts w:hint="cs"/>
        </w:rPr>
      </w:pPr>
      <w:r>
        <w:rPr>
          <w:rFonts w:hint="cs"/>
          <w:rtl/>
        </w:rPr>
        <w:t>1. הכנסת ק</w:t>
      </w:r>
      <w:r>
        <w:rPr>
          <w:rFonts w:hint="cs"/>
          <w:rtl/>
        </w:rPr>
        <w:t xml:space="preserve">וראת לממשלה לקחת את עניין השלום ברצינות הראויה ולחדול מהניסיון לכפות את תנאיה על הפלסטינים והכנעתם לתכתיביה. </w:t>
      </w:r>
    </w:p>
    <w:p w14:paraId="19FF3CC8" w14:textId="77777777" w:rsidR="00000000" w:rsidRDefault="00794C8A">
      <w:pPr>
        <w:pStyle w:val="a"/>
        <w:rPr>
          <w:rFonts w:hint="cs"/>
          <w:rtl/>
        </w:rPr>
      </w:pPr>
    </w:p>
    <w:p w14:paraId="6FCB8CF6" w14:textId="77777777" w:rsidR="00000000" w:rsidRDefault="00794C8A">
      <w:pPr>
        <w:pStyle w:val="a"/>
        <w:rPr>
          <w:rFonts w:hint="cs"/>
          <w:rtl/>
        </w:rPr>
      </w:pPr>
      <w:r>
        <w:rPr>
          <w:rFonts w:hint="cs"/>
          <w:rtl/>
        </w:rPr>
        <w:t>2. שלום צודק ובר-קיימא יקל על הממשלה לפתור את הבעיות הקיומיות לא רק בתחום המדיני ולצאת ממעגל שפיכות הדמים, אלא יפתור גם את הבעיות החברתיות והכלכל</w:t>
      </w:r>
      <w:r>
        <w:rPr>
          <w:rFonts w:hint="cs"/>
          <w:rtl/>
        </w:rPr>
        <w:t xml:space="preserve">יות החמורות. </w:t>
      </w:r>
    </w:p>
    <w:p w14:paraId="6EEB9E11" w14:textId="77777777" w:rsidR="00000000" w:rsidRDefault="00794C8A">
      <w:pPr>
        <w:pStyle w:val="a"/>
        <w:rPr>
          <w:rFonts w:hint="cs"/>
          <w:rtl/>
        </w:rPr>
      </w:pPr>
    </w:p>
    <w:p w14:paraId="601BF72C" w14:textId="77777777" w:rsidR="00000000" w:rsidRDefault="00794C8A">
      <w:pPr>
        <w:pStyle w:val="a"/>
        <w:rPr>
          <w:rFonts w:hint="cs"/>
          <w:rtl/>
        </w:rPr>
      </w:pPr>
      <w:r>
        <w:rPr>
          <w:rFonts w:hint="cs"/>
          <w:rtl/>
        </w:rPr>
        <w:t xml:space="preserve">3. התקדמות לקראת שלום וגישה רצינית לעניין יביאו לפתרון הבעיות הנראות לכאורה קשות, כמו סיום הכיבוש, שחרור האסירים הפלסטינים, הקמת הגדר על "הקו הירוק" והגבול העתידי באורך ובהוצאות סבירות ובנות השגה. </w:t>
      </w:r>
    </w:p>
    <w:p w14:paraId="2BE63CB6" w14:textId="77777777" w:rsidR="00000000" w:rsidRDefault="00794C8A">
      <w:pPr>
        <w:pStyle w:val="a"/>
        <w:rPr>
          <w:rFonts w:hint="cs"/>
          <w:rtl/>
        </w:rPr>
      </w:pPr>
    </w:p>
    <w:p w14:paraId="3AB3D0E8" w14:textId="77777777" w:rsidR="00000000" w:rsidRDefault="00794C8A">
      <w:pPr>
        <w:pStyle w:val="a"/>
        <w:rPr>
          <w:rFonts w:hint="cs"/>
          <w:rtl/>
        </w:rPr>
      </w:pPr>
      <w:r>
        <w:rPr>
          <w:rFonts w:hint="cs"/>
          <w:rtl/>
        </w:rPr>
        <w:t>4. הכנסת קוראת לממשלה לאמץ גישה רצינית ואמ</w:t>
      </w:r>
      <w:r>
        <w:rPr>
          <w:rFonts w:hint="cs"/>
          <w:rtl/>
        </w:rPr>
        <w:t>יתית לשלום עם הפלסטינים, תוך הכרה בזכות היסוד של העם הפלסטיני להגדרה עצמית במדינה עצמאית בגבולות 1967, לרבות  מזרח ירושלים, הבירה הפלסטינית.</w:t>
      </w:r>
    </w:p>
    <w:p w14:paraId="1F62365D" w14:textId="77777777" w:rsidR="00000000" w:rsidRDefault="00794C8A">
      <w:pPr>
        <w:pStyle w:val="a"/>
        <w:rPr>
          <w:rFonts w:hint="cs"/>
          <w:rtl/>
        </w:rPr>
      </w:pPr>
    </w:p>
    <w:p w14:paraId="15CC5EB6" w14:textId="77777777" w:rsidR="00000000" w:rsidRDefault="00794C8A">
      <w:pPr>
        <w:pStyle w:val="a"/>
        <w:rPr>
          <w:rFonts w:hint="cs"/>
          <w:rtl/>
        </w:rPr>
      </w:pPr>
      <w:r>
        <w:rPr>
          <w:rFonts w:hint="cs"/>
          <w:rtl/>
        </w:rPr>
        <w:t>5. המשך עיסוק הממשלה בדברים הלא-מהותיים, כגון הרלוונטיות או האי-רלוונטיות של ערפאת והניסיון להכניע את הפלסטינים לת</w:t>
      </w:r>
      <w:r>
        <w:rPr>
          <w:rFonts w:hint="cs"/>
          <w:rtl/>
        </w:rPr>
        <w:t xml:space="preserve">כתיבי ממשלת ישראל, הינו חלום בלהות שינציח את מעגל שפיכות הדמים וירחיק את השלום. תודה רבה. </w:t>
      </w:r>
    </w:p>
    <w:p w14:paraId="5C5A262F" w14:textId="77777777" w:rsidR="00000000" w:rsidRDefault="00794C8A">
      <w:pPr>
        <w:pStyle w:val="a"/>
        <w:rPr>
          <w:rFonts w:hint="cs"/>
          <w:rtl/>
        </w:rPr>
      </w:pPr>
    </w:p>
    <w:p w14:paraId="0977D083" w14:textId="77777777" w:rsidR="00000000" w:rsidRDefault="00794C8A">
      <w:pPr>
        <w:pStyle w:val="ad"/>
        <w:rPr>
          <w:rtl/>
        </w:rPr>
      </w:pPr>
      <w:r>
        <w:rPr>
          <w:rtl/>
        </w:rPr>
        <w:t>היו"ר</w:t>
      </w:r>
      <w:r>
        <w:rPr>
          <w:rFonts w:hint="cs"/>
          <w:rtl/>
        </w:rPr>
        <w:t xml:space="preserve"> משה כחלון</w:t>
      </w:r>
      <w:r>
        <w:rPr>
          <w:rtl/>
        </w:rPr>
        <w:t>:</w:t>
      </w:r>
    </w:p>
    <w:p w14:paraId="5486F998" w14:textId="77777777" w:rsidR="00000000" w:rsidRDefault="00794C8A">
      <w:pPr>
        <w:pStyle w:val="a"/>
        <w:rPr>
          <w:rtl/>
        </w:rPr>
      </w:pPr>
    </w:p>
    <w:p w14:paraId="59222B69" w14:textId="77777777" w:rsidR="00000000" w:rsidRDefault="00794C8A">
      <w:pPr>
        <w:pStyle w:val="a"/>
        <w:rPr>
          <w:rFonts w:hint="cs"/>
          <w:rtl/>
        </w:rPr>
      </w:pPr>
      <w:r>
        <w:rPr>
          <w:rFonts w:hint="cs"/>
          <w:rtl/>
        </w:rPr>
        <w:t xml:space="preserve">אנחנו ניגשים להצבעה. אנחנו נתחיל בהצעה של רע"ם. מי בעד ההצעה של רע"ם? </w:t>
      </w:r>
    </w:p>
    <w:p w14:paraId="0EE84A44" w14:textId="77777777" w:rsidR="00000000" w:rsidRDefault="00794C8A">
      <w:pPr>
        <w:pStyle w:val="a"/>
        <w:rPr>
          <w:rFonts w:hint="cs"/>
          <w:rtl/>
        </w:rPr>
      </w:pPr>
    </w:p>
    <w:p w14:paraId="0075D47F" w14:textId="77777777" w:rsidR="00000000" w:rsidRDefault="00794C8A">
      <w:pPr>
        <w:pStyle w:val="a7"/>
        <w:bidi/>
        <w:rPr>
          <w:rFonts w:hint="cs"/>
          <w:rtl/>
        </w:rPr>
      </w:pPr>
      <w:r>
        <w:rPr>
          <w:rFonts w:hint="cs"/>
          <w:rtl/>
        </w:rPr>
        <w:t>הצבעה מס' 5</w:t>
      </w:r>
    </w:p>
    <w:p w14:paraId="4365ABAF" w14:textId="77777777" w:rsidR="00000000" w:rsidRDefault="00794C8A">
      <w:pPr>
        <w:pStyle w:val="a"/>
        <w:rPr>
          <w:rFonts w:hint="cs"/>
          <w:rtl/>
        </w:rPr>
      </w:pPr>
    </w:p>
    <w:p w14:paraId="2E781E1C" w14:textId="77777777" w:rsidR="00000000" w:rsidRDefault="00794C8A">
      <w:pPr>
        <w:pStyle w:val="a8"/>
        <w:bidi/>
        <w:rPr>
          <w:rFonts w:hint="cs"/>
          <w:rtl/>
        </w:rPr>
      </w:pPr>
      <w:r>
        <w:rPr>
          <w:rFonts w:hint="cs"/>
          <w:rtl/>
        </w:rPr>
        <w:t xml:space="preserve">בעד הצעת הסיכום שהביא חבר הכנסת עבד-אלמאלכ דהאמשה - 5 </w:t>
      </w:r>
    </w:p>
    <w:p w14:paraId="5127ECB1" w14:textId="77777777" w:rsidR="00000000" w:rsidRDefault="00794C8A">
      <w:pPr>
        <w:pStyle w:val="a8"/>
        <w:bidi/>
        <w:rPr>
          <w:rFonts w:hint="cs"/>
          <w:rtl/>
        </w:rPr>
      </w:pPr>
      <w:r>
        <w:rPr>
          <w:rFonts w:hint="cs"/>
          <w:rtl/>
        </w:rPr>
        <w:t xml:space="preserve">נגד - </w:t>
      </w:r>
      <w:r>
        <w:rPr>
          <w:rFonts w:hint="cs"/>
          <w:rtl/>
        </w:rPr>
        <w:t>25</w:t>
      </w:r>
    </w:p>
    <w:p w14:paraId="03B017F3" w14:textId="77777777" w:rsidR="00000000" w:rsidRDefault="00794C8A">
      <w:pPr>
        <w:pStyle w:val="a8"/>
        <w:bidi/>
        <w:rPr>
          <w:rFonts w:hint="cs"/>
          <w:rtl/>
        </w:rPr>
      </w:pPr>
      <w:r>
        <w:rPr>
          <w:rFonts w:hint="cs"/>
          <w:rtl/>
        </w:rPr>
        <w:t>נמנעים - 1</w:t>
      </w:r>
    </w:p>
    <w:p w14:paraId="159369FF" w14:textId="77777777" w:rsidR="00000000" w:rsidRDefault="00794C8A">
      <w:pPr>
        <w:pStyle w:val="a9"/>
        <w:bidi/>
        <w:rPr>
          <w:rFonts w:hint="cs"/>
          <w:rtl/>
        </w:rPr>
      </w:pPr>
      <w:r>
        <w:rPr>
          <w:rFonts w:hint="cs"/>
          <w:rtl/>
        </w:rPr>
        <w:t xml:space="preserve">הצעת הסיכום שהביא חבר הכנסת עבד-אלמאלכ דהאמשה לא נתקבלה. </w:t>
      </w:r>
    </w:p>
    <w:p w14:paraId="53560F43" w14:textId="77777777" w:rsidR="00000000" w:rsidRDefault="00794C8A">
      <w:pPr>
        <w:pStyle w:val="a"/>
        <w:rPr>
          <w:rFonts w:hint="cs"/>
          <w:rtl/>
        </w:rPr>
      </w:pPr>
    </w:p>
    <w:p w14:paraId="27945CF3" w14:textId="77777777" w:rsidR="00000000" w:rsidRDefault="00794C8A">
      <w:pPr>
        <w:pStyle w:val="ad"/>
        <w:rPr>
          <w:rtl/>
        </w:rPr>
      </w:pPr>
      <w:r>
        <w:rPr>
          <w:rtl/>
        </w:rPr>
        <w:t>היו"ר</w:t>
      </w:r>
      <w:r>
        <w:rPr>
          <w:rFonts w:hint="cs"/>
          <w:rtl/>
        </w:rPr>
        <w:t xml:space="preserve"> משה כחלון</w:t>
      </w:r>
      <w:r>
        <w:rPr>
          <w:rtl/>
        </w:rPr>
        <w:t>:</w:t>
      </w:r>
    </w:p>
    <w:p w14:paraId="01BEA76E" w14:textId="77777777" w:rsidR="00000000" w:rsidRDefault="00794C8A">
      <w:pPr>
        <w:pStyle w:val="a"/>
        <w:rPr>
          <w:rtl/>
        </w:rPr>
      </w:pPr>
    </w:p>
    <w:p w14:paraId="0A29CF93" w14:textId="77777777" w:rsidR="00000000" w:rsidRDefault="00794C8A">
      <w:pPr>
        <w:pStyle w:val="a"/>
        <w:rPr>
          <w:rFonts w:hint="cs"/>
          <w:rtl/>
        </w:rPr>
      </w:pPr>
      <w:r>
        <w:rPr>
          <w:rFonts w:hint="cs"/>
          <w:rtl/>
        </w:rPr>
        <w:t xml:space="preserve">חמישה בעד, 25 נגד ונמנע אחד. ההצעה לא נתקבלה. </w:t>
      </w:r>
    </w:p>
    <w:p w14:paraId="010CFF1E" w14:textId="77777777" w:rsidR="00000000" w:rsidRDefault="00794C8A">
      <w:pPr>
        <w:pStyle w:val="a"/>
        <w:rPr>
          <w:rFonts w:hint="cs"/>
          <w:rtl/>
        </w:rPr>
      </w:pPr>
    </w:p>
    <w:p w14:paraId="6AA3DBA8" w14:textId="77777777" w:rsidR="00000000" w:rsidRDefault="00794C8A">
      <w:pPr>
        <w:pStyle w:val="a"/>
        <w:rPr>
          <w:rFonts w:hint="cs"/>
          <w:rtl/>
        </w:rPr>
      </w:pPr>
      <w:r>
        <w:rPr>
          <w:rFonts w:hint="cs"/>
          <w:rtl/>
        </w:rPr>
        <w:t>מי בעד הצעת הסיכום של בל"ד?</w:t>
      </w:r>
    </w:p>
    <w:p w14:paraId="2B2EAEB4" w14:textId="77777777" w:rsidR="00000000" w:rsidRDefault="00794C8A">
      <w:pPr>
        <w:pStyle w:val="a7"/>
        <w:bidi/>
        <w:rPr>
          <w:rFonts w:hint="cs"/>
          <w:rtl/>
        </w:rPr>
      </w:pPr>
    </w:p>
    <w:p w14:paraId="38F0F24D" w14:textId="77777777" w:rsidR="00000000" w:rsidRDefault="00794C8A">
      <w:pPr>
        <w:pStyle w:val="a7"/>
        <w:bidi/>
        <w:rPr>
          <w:rFonts w:hint="cs"/>
          <w:rtl/>
        </w:rPr>
      </w:pPr>
      <w:r>
        <w:rPr>
          <w:rFonts w:hint="cs"/>
          <w:rtl/>
        </w:rPr>
        <w:t>הצבעה מס' 6</w:t>
      </w:r>
    </w:p>
    <w:p w14:paraId="0E8C55AF" w14:textId="77777777" w:rsidR="00000000" w:rsidRDefault="00794C8A">
      <w:pPr>
        <w:pStyle w:val="a"/>
        <w:rPr>
          <w:rFonts w:hint="cs"/>
          <w:rtl/>
        </w:rPr>
      </w:pPr>
    </w:p>
    <w:p w14:paraId="38BFC8A8" w14:textId="77777777" w:rsidR="00000000" w:rsidRDefault="00794C8A">
      <w:pPr>
        <w:pStyle w:val="a8"/>
        <w:bidi/>
        <w:rPr>
          <w:rFonts w:hint="cs"/>
          <w:rtl/>
        </w:rPr>
      </w:pPr>
      <w:r>
        <w:rPr>
          <w:rFonts w:hint="cs"/>
          <w:rtl/>
        </w:rPr>
        <w:t>בעד הצעת הסיכום שהביא חבר הכנסת ג'מאל זחאלקה - 5</w:t>
      </w:r>
    </w:p>
    <w:p w14:paraId="3081A3B5" w14:textId="77777777" w:rsidR="00000000" w:rsidRDefault="00794C8A">
      <w:pPr>
        <w:pStyle w:val="a8"/>
        <w:bidi/>
        <w:rPr>
          <w:rFonts w:hint="cs"/>
          <w:rtl/>
        </w:rPr>
      </w:pPr>
      <w:r>
        <w:rPr>
          <w:rFonts w:hint="cs"/>
          <w:rtl/>
        </w:rPr>
        <w:t>נגד - 25</w:t>
      </w:r>
    </w:p>
    <w:p w14:paraId="787225F3" w14:textId="77777777" w:rsidR="00000000" w:rsidRDefault="00794C8A">
      <w:pPr>
        <w:pStyle w:val="a8"/>
        <w:bidi/>
        <w:rPr>
          <w:rFonts w:hint="cs"/>
          <w:rtl/>
        </w:rPr>
      </w:pPr>
      <w:r>
        <w:rPr>
          <w:rFonts w:hint="cs"/>
          <w:rtl/>
        </w:rPr>
        <w:t>נמנעים - אין</w:t>
      </w:r>
    </w:p>
    <w:p w14:paraId="4E26DB41" w14:textId="77777777" w:rsidR="00000000" w:rsidRDefault="00794C8A">
      <w:pPr>
        <w:pStyle w:val="a9"/>
        <w:bidi/>
        <w:rPr>
          <w:rFonts w:hint="cs"/>
          <w:rtl/>
        </w:rPr>
      </w:pPr>
      <w:r>
        <w:rPr>
          <w:rFonts w:hint="cs"/>
          <w:rtl/>
        </w:rPr>
        <w:t>הצעת</w:t>
      </w:r>
      <w:r>
        <w:rPr>
          <w:rFonts w:hint="cs"/>
          <w:rtl/>
        </w:rPr>
        <w:t xml:space="preserve"> הסיכום שהביא חבר הכנסת ג'מאל זחאלקה לא נתקבלה. </w:t>
      </w:r>
    </w:p>
    <w:p w14:paraId="43B62FBE" w14:textId="77777777" w:rsidR="00000000" w:rsidRDefault="00794C8A">
      <w:pPr>
        <w:pStyle w:val="a"/>
        <w:rPr>
          <w:rFonts w:hint="cs"/>
          <w:rtl/>
        </w:rPr>
      </w:pPr>
    </w:p>
    <w:p w14:paraId="3F5271C7" w14:textId="77777777" w:rsidR="00000000" w:rsidRDefault="00794C8A">
      <w:pPr>
        <w:pStyle w:val="ad"/>
        <w:rPr>
          <w:rtl/>
        </w:rPr>
      </w:pPr>
      <w:r>
        <w:rPr>
          <w:rtl/>
        </w:rPr>
        <w:t>היו"ר</w:t>
      </w:r>
      <w:r>
        <w:rPr>
          <w:rFonts w:hint="cs"/>
          <w:rtl/>
        </w:rPr>
        <w:t xml:space="preserve"> משה כחלון</w:t>
      </w:r>
      <w:r>
        <w:rPr>
          <w:rtl/>
        </w:rPr>
        <w:t>:</w:t>
      </w:r>
    </w:p>
    <w:p w14:paraId="58E3AC65" w14:textId="77777777" w:rsidR="00000000" w:rsidRDefault="00794C8A">
      <w:pPr>
        <w:pStyle w:val="a"/>
        <w:rPr>
          <w:rtl/>
        </w:rPr>
      </w:pPr>
    </w:p>
    <w:p w14:paraId="31597503" w14:textId="77777777" w:rsidR="00000000" w:rsidRDefault="00794C8A">
      <w:pPr>
        <w:pStyle w:val="a"/>
        <w:rPr>
          <w:rFonts w:hint="cs"/>
          <w:rtl/>
        </w:rPr>
      </w:pPr>
      <w:r>
        <w:rPr>
          <w:rFonts w:hint="cs"/>
          <w:rtl/>
        </w:rPr>
        <w:t xml:space="preserve">חמישה בעד, 25 נגד ואין נמנעים. הצעת בל"ד לא נתקבלה. </w:t>
      </w:r>
    </w:p>
    <w:p w14:paraId="4FEAB128" w14:textId="77777777" w:rsidR="00000000" w:rsidRDefault="00794C8A">
      <w:pPr>
        <w:pStyle w:val="a"/>
        <w:rPr>
          <w:rFonts w:hint="cs"/>
          <w:rtl/>
        </w:rPr>
      </w:pPr>
    </w:p>
    <w:p w14:paraId="799B26CA" w14:textId="77777777" w:rsidR="00000000" w:rsidRDefault="00794C8A">
      <w:pPr>
        <w:pStyle w:val="a"/>
        <w:rPr>
          <w:rFonts w:hint="cs"/>
          <w:rtl/>
        </w:rPr>
      </w:pPr>
      <w:r>
        <w:rPr>
          <w:rFonts w:hint="cs"/>
          <w:rtl/>
        </w:rPr>
        <w:t>אני עובר להצעה של חד"ש-תע"ל.</w:t>
      </w:r>
    </w:p>
    <w:p w14:paraId="502C1CBA" w14:textId="77777777" w:rsidR="00000000" w:rsidRDefault="00794C8A">
      <w:pPr>
        <w:pStyle w:val="a"/>
        <w:rPr>
          <w:rFonts w:hint="cs"/>
          <w:rtl/>
        </w:rPr>
      </w:pPr>
    </w:p>
    <w:p w14:paraId="4756E376" w14:textId="77777777" w:rsidR="00000000" w:rsidRDefault="00794C8A">
      <w:pPr>
        <w:pStyle w:val="ac"/>
        <w:rPr>
          <w:rtl/>
        </w:rPr>
      </w:pPr>
      <w:r>
        <w:rPr>
          <w:rFonts w:hint="eastAsia"/>
          <w:rtl/>
        </w:rPr>
        <w:t>אחמד</w:t>
      </w:r>
      <w:r>
        <w:rPr>
          <w:rtl/>
        </w:rPr>
        <w:t xml:space="preserve"> טיבי (חד"ש-תע"ל):</w:t>
      </w:r>
    </w:p>
    <w:p w14:paraId="6B61022D" w14:textId="77777777" w:rsidR="00000000" w:rsidRDefault="00794C8A">
      <w:pPr>
        <w:pStyle w:val="a"/>
        <w:rPr>
          <w:rFonts w:hint="cs"/>
          <w:rtl/>
        </w:rPr>
      </w:pPr>
    </w:p>
    <w:p w14:paraId="039D7029" w14:textId="77777777" w:rsidR="00000000" w:rsidRDefault="00794C8A">
      <w:pPr>
        <w:pStyle w:val="a"/>
        <w:rPr>
          <w:rFonts w:hint="cs"/>
          <w:rtl/>
        </w:rPr>
      </w:pPr>
      <w:r>
        <w:rPr>
          <w:rFonts w:hint="cs"/>
          <w:rtl/>
        </w:rPr>
        <w:t xml:space="preserve">אלה דברי ראש הממשלה. </w:t>
      </w:r>
    </w:p>
    <w:p w14:paraId="49E49974" w14:textId="77777777" w:rsidR="00000000" w:rsidRDefault="00794C8A">
      <w:pPr>
        <w:pStyle w:val="a"/>
        <w:rPr>
          <w:rFonts w:hint="cs"/>
          <w:rtl/>
        </w:rPr>
      </w:pPr>
    </w:p>
    <w:p w14:paraId="61DFD8B2" w14:textId="77777777" w:rsidR="00000000" w:rsidRDefault="00794C8A">
      <w:pPr>
        <w:pStyle w:val="ac"/>
        <w:rPr>
          <w:rtl/>
        </w:rPr>
      </w:pPr>
      <w:r>
        <w:rPr>
          <w:rFonts w:hint="eastAsia"/>
          <w:rtl/>
        </w:rPr>
        <w:t>רן</w:t>
      </w:r>
      <w:r>
        <w:rPr>
          <w:rtl/>
        </w:rPr>
        <w:t xml:space="preserve"> כהן (מרצ):</w:t>
      </w:r>
    </w:p>
    <w:p w14:paraId="63891188" w14:textId="77777777" w:rsidR="00000000" w:rsidRDefault="00794C8A">
      <w:pPr>
        <w:pStyle w:val="a"/>
        <w:rPr>
          <w:rFonts w:hint="cs"/>
          <w:rtl/>
        </w:rPr>
      </w:pPr>
    </w:p>
    <w:p w14:paraId="1C728BB0" w14:textId="77777777" w:rsidR="00000000" w:rsidRDefault="00794C8A">
      <w:pPr>
        <w:pStyle w:val="a"/>
        <w:rPr>
          <w:rFonts w:hint="cs"/>
          <w:rtl/>
        </w:rPr>
      </w:pPr>
      <w:r>
        <w:rPr>
          <w:rFonts w:hint="cs"/>
          <w:rtl/>
        </w:rPr>
        <w:t xml:space="preserve">זה מי בעד או נגד אריק שרון. </w:t>
      </w:r>
    </w:p>
    <w:p w14:paraId="7165AD62" w14:textId="77777777" w:rsidR="00000000" w:rsidRDefault="00794C8A">
      <w:pPr>
        <w:pStyle w:val="a"/>
        <w:rPr>
          <w:rFonts w:hint="cs"/>
          <w:rtl/>
        </w:rPr>
      </w:pPr>
    </w:p>
    <w:p w14:paraId="64B98F9F" w14:textId="77777777" w:rsidR="00000000" w:rsidRDefault="00794C8A">
      <w:pPr>
        <w:pStyle w:val="a7"/>
        <w:bidi/>
        <w:rPr>
          <w:rFonts w:hint="cs"/>
          <w:rtl/>
        </w:rPr>
      </w:pPr>
      <w:r>
        <w:rPr>
          <w:rFonts w:hint="cs"/>
          <w:rtl/>
        </w:rPr>
        <w:t>הצבעה מס' 7</w:t>
      </w:r>
    </w:p>
    <w:p w14:paraId="3DC7ACE4" w14:textId="77777777" w:rsidR="00000000" w:rsidRDefault="00794C8A">
      <w:pPr>
        <w:pStyle w:val="a"/>
        <w:rPr>
          <w:rFonts w:hint="cs"/>
          <w:rtl/>
        </w:rPr>
      </w:pPr>
    </w:p>
    <w:p w14:paraId="30407069" w14:textId="77777777" w:rsidR="00000000" w:rsidRDefault="00794C8A">
      <w:pPr>
        <w:pStyle w:val="a8"/>
        <w:bidi/>
        <w:rPr>
          <w:rFonts w:hint="cs"/>
          <w:rtl/>
        </w:rPr>
      </w:pPr>
      <w:r>
        <w:rPr>
          <w:rFonts w:hint="cs"/>
          <w:rtl/>
        </w:rPr>
        <w:t>בעד הצעת הסיכום שהביא חבר הכנסת אחמד טיבי - 8</w:t>
      </w:r>
    </w:p>
    <w:p w14:paraId="33252DDC" w14:textId="77777777" w:rsidR="00000000" w:rsidRDefault="00794C8A">
      <w:pPr>
        <w:pStyle w:val="a8"/>
        <w:bidi/>
        <w:rPr>
          <w:rFonts w:hint="cs"/>
          <w:rtl/>
        </w:rPr>
      </w:pPr>
      <w:r>
        <w:rPr>
          <w:rFonts w:hint="cs"/>
          <w:rtl/>
        </w:rPr>
        <w:t>נגד - 25</w:t>
      </w:r>
    </w:p>
    <w:p w14:paraId="345D0FDD" w14:textId="77777777" w:rsidR="00000000" w:rsidRDefault="00794C8A">
      <w:pPr>
        <w:pStyle w:val="a8"/>
        <w:bidi/>
        <w:rPr>
          <w:rFonts w:hint="cs"/>
          <w:rtl/>
        </w:rPr>
      </w:pPr>
      <w:r>
        <w:rPr>
          <w:rFonts w:hint="cs"/>
          <w:rtl/>
        </w:rPr>
        <w:t>נמנעים - אין</w:t>
      </w:r>
    </w:p>
    <w:p w14:paraId="71365AF0" w14:textId="77777777" w:rsidR="00000000" w:rsidRDefault="00794C8A">
      <w:pPr>
        <w:pStyle w:val="a9"/>
        <w:bidi/>
        <w:rPr>
          <w:rFonts w:hint="cs"/>
          <w:rtl/>
        </w:rPr>
      </w:pPr>
      <w:r>
        <w:rPr>
          <w:rFonts w:hint="cs"/>
          <w:rtl/>
        </w:rPr>
        <w:t xml:space="preserve">הצעת הסיכום שהביא חבר הכנסת אחמד טיבי לא נתקבלה. </w:t>
      </w:r>
    </w:p>
    <w:p w14:paraId="4D4B983B" w14:textId="77777777" w:rsidR="00000000" w:rsidRDefault="00794C8A">
      <w:pPr>
        <w:pStyle w:val="ad"/>
        <w:rPr>
          <w:rFonts w:hint="cs"/>
          <w:rtl/>
        </w:rPr>
      </w:pPr>
    </w:p>
    <w:p w14:paraId="681BF0C3" w14:textId="77777777" w:rsidR="00000000" w:rsidRDefault="00794C8A">
      <w:pPr>
        <w:pStyle w:val="ad"/>
        <w:rPr>
          <w:rFonts w:hint="cs"/>
          <w:rtl/>
        </w:rPr>
      </w:pPr>
    </w:p>
    <w:p w14:paraId="12F0672C" w14:textId="77777777" w:rsidR="00000000" w:rsidRDefault="00794C8A">
      <w:pPr>
        <w:pStyle w:val="ad"/>
        <w:rPr>
          <w:rtl/>
        </w:rPr>
      </w:pPr>
      <w:r>
        <w:rPr>
          <w:rtl/>
        </w:rPr>
        <w:t>היו"ר</w:t>
      </w:r>
      <w:r>
        <w:rPr>
          <w:rFonts w:hint="cs"/>
          <w:rtl/>
        </w:rPr>
        <w:t xml:space="preserve"> משה כחלון</w:t>
      </w:r>
      <w:r>
        <w:rPr>
          <w:rtl/>
        </w:rPr>
        <w:t>:</w:t>
      </w:r>
    </w:p>
    <w:p w14:paraId="2BB2BFE7" w14:textId="77777777" w:rsidR="00000000" w:rsidRDefault="00794C8A">
      <w:pPr>
        <w:pStyle w:val="a"/>
        <w:rPr>
          <w:rtl/>
        </w:rPr>
      </w:pPr>
    </w:p>
    <w:p w14:paraId="0378CE3F" w14:textId="77777777" w:rsidR="00000000" w:rsidRDefault="00794C8A">
      <w:pPr>
        <w:pStyle w:val="a"/>
        <w:rPr>
          <w:rFonts w:hint="cs"/>
          <w:rtl/>
        </w:rPr>
      </w:pPr>
      <w:r>
        <w:rPr>
          <w:rFonts w:hint="cs"/>
          <w:rtl/>
        </w:rPr>
        <w:t xml:space="preserve">שמונה בעד, 25 נגד. ההצעה לא התקבלה. </w:t>
      </w:r>
    </w:p>
    <w:p w14:paraId="4C8D0BBF" w14:textId="77777777" w:rsidR="00000000" w:rsidRDefault="00794C8A">
      <w:pPr>
        <w:pStyle w:val="a"/>
        <w:rPr>
          <w:rFonts w:hint="cs"/>
          <w:rtl/>
        </w:rPr>
      </w:pPr>
    </w:p>
    <w:p w14:paraId="5A087574" w14:textId="77777777" w:rsidR="00000000" w:rsidRDefault="00794C8A">
      <w:pPr>
        <w:pStyle w:val="ac"/>
        <w:rPr>
          <w:rtl/>
        </w:rPr>
      </w:pPr>
      <w:r>
        <w:rPr>
          <w:rFonts w:hint="eastAsia"/>
          <w:rtl/>
        </w:rPr>
        <w:t>חיים</w:t>
      </w:r>
      <w:r>
        <w:rPr>
          <w:rtl/>
        </w:rPr>
        <w:t xml:space="preserve"> רמון (העבודה-מימד):</w:t>
      </w:r>
    </w:p>
    <w:p w14:paraId="118EBF88" w14:textId="77777777" w:rsidR="00000000" w:rsidRDefault="00794C8A">
      <w:pPr>
        <w:pStyle w:val="a"/>
        <w:rPr>
          <w:rFonts w:hint="cs"/>
          <w:rtl/>
        </w:rPr>
      </w:pPr>
    </w:p>
    <w:p w14:paraId="2C567676" w14:textId="77777777" w:rsidR="00000000" w:rsidRDefault="00794C8A">
      <w:pPr>
        <w:pStyle w:val="a"/>
        <w:rPr>
          <w:rFonts w:hint="cs"/>
          <w:rtl/>
        </w:rPr>
      </w:pPr>
      <w:r>
        <w:rPr>
          <w:rFonts w:hint="cs"/>
          <w:rtl/>
        </w:rPr>
        <w:t xml:space="preserve">- - - </w:t>
      </w:r>
    </w:p>
    <w:p w14:paraId="0C0B4D3C" w14:textId="77777777" w:rsidR="00000000" w:rsidRDefault="00794C8A">
      <w:pPr>
        <w:pStyle w:val="a"/>
        <w:rPr>
          <w:rFonts w:hint="cs"/>
          <w:rtl/>
        </w:rPr>
      </w:pPr>
    </w:p>
    <w:p w14:paraId="289EAB66" w14:textId="77777777" w:rsidR="00000000" w:rsidRDefault="00794C8A">
      <w:pPr>
        <w:pStyle w:val="ad"/>
        <w:rPr>
          <w:rtl/>
        </w:rPr>
      </w:pPr>
      <w:r>
        <w:rPr>
          <w:rtl/>
        </w:rPr>
        <w:t>היו"ר</w:t>
      </w:r>
      <w:r>
        <w:rPr>
          <w:rFonts w:hint="cs"/>
          <w:rtl/>
        </w:rPr>
        <w:t xml:space="preserve"> משה כחלון</w:t>
      </w:r>
      <w:r>
        <w:rPr>
          <w:rtl/>
        </w:rPr>
        <w:t>:</w:t>
      </w:r>
    </w:p>
    <w:p w14:paraId="6A222F29" w14:textId="77777777" w:rsidR="00000000" w:rsidRDefault="00794C8A">
      <w:pPr>
        <w:pStyle w:val="a"/>
        <w:rPr>
          <w:rtl/>
        </w:rPr>
      </w:pPr>
    </w:p>
    <w:p w14:paraId="3C782032" w14:textId="77777777" w:rsidR="00000000" w:rsidRDefault="00794C8A">
      <w:pPr>
        <w:pStyle w:val="a"/>
        <w:rPr>
          <w:rFonts w:hint="cs"/>
          <w:rtl/>
        </w:rPr>
      </w:pPr>
      <w:r>
        <w:rPr>
          <w:rFonts w:hint="cs"/>
          <w:rtl/>
        </w:rPr>
        <w:t>אנחנו עוברים להצבעה על הצעת</w:t>
      </w:r>
      <w:r>
        <w:rPr>
          <w:rFonts w:hint="cs"/>
          <w:rtl/>
        </w:rPr>
        <w:t xml:space="preserve"> הסיכום של מרצ.</w:t>
      </w:r>
    </w:p>
    <w:p w14:paraId="6777F202" w14:textId="77777777" w:rsidR="00000000" w:rsidRDefault="00794C8A">
      <w:pPr>
        <w:pStyle w:val="a"/>
        <w:rPr>
          <w:rFonts w:hint="cs"/>
          <w:rtl/>
        </w:rPr>
      </w:pPr>
    </w:p>
    <w:p w14:paraId="7F8C1A61" w14:textId="77777777" w:rsidR="00000000" w:rsidRDefault="00794C8A">
      <w:pPr>
        <w:pStyle w:val="a7"/>
        <w:bidi/>
        <w:rPr>
          <w:rFonts w:hint="cs"/>
          <w:rtl/>
        </w:rPr>
      </w:pPr>
      <w:r>
        <w:rPr>
          <w:rFonts w:hint="cs"/>
          <w:rtl/>
        </w:rPr>
        <w:t>הצבעה מס' 8</w:t>
      </w:r>
    </w:p>
    <w:p w14:paraId="3CDCEB68" w14:textId="77777777" w:rsidR="00000000" w:rsidRDefault="00794C8A">
      <w:pPr>
        <w:pStyle w:val="a"/>
        <w:rPr>
          <w:rFonts w:hint="cs"/>
          <w:rtl/>
        </w:rPr>
      </w:pPr>
    </w:p>
    <w:p w14:paraId="023FCB7A" w14:textId="77777777" w:rsidR="00000000" w:rsidRDefault="00794C8A">
      <w:pPr>
        <w:pStyle w:val="a8"/>
        <w:bidi/>
        <w:rPr>
          <w:rFonts w:hint="cs"/>
          <w:rtl/>
        </w:rPr>
      </w:pPr>
      <w:r>
        <w:rPr>
          <w:rFonts w:hint="cs"/>
          <w:rtl/>
        </w:rPr>
        <w:t>בעד הצעת הסיכום שהביא חבר הכנסת חיים אורון - 8</w:t>
      </w:r>
    </w:p>
    <w:p w14:paraId="646DC0DD" w14:textId="77777777" w:rsidR="00000000" w:rsidRDefault="00794C8A">
      <w:pPr>
        <w:pStyle w:val="a8"/>
        <w:bidi/>
        <w:rPr>
          <w:rFonts w:hint="cs"/>
          <w:rtl/>
        </w:rPr>
      </w:pPr>
      <w:r>
        <w:rPr>
          <w:rFonts w:hint="cs"/>
          <w:rtl/>
        </w:rPr>
        <w:t>נגד - 25</w:t>
      </w:r>
    </w:p>
    <w:p w14:paraId="618CCB4E" w14:textId="77777777" w:rsidR="00000000" w:rsidRDefault="00794C8A">
      <w:pPr>
        <w:pStyle w:val="a8"/>
        <w:bidi/>
        <w:rPr>
          <w:rFonts w:hint="cs"/>
          <w:rtl/>
        </w:rPr>
      </w:pPr>
      <w:r>
        <w:rPr>
          <w:rFonts w:hint="cs"/>
          <w:rtl/>
        </w:rPr>
        <w:t>נמנעים - 1</w:t>
      </w:r>
    </w:p>
    <w:p w14:paraId="71606B31" w14:textId="77777777" w:rsidR="00000000" w:rsidRDefault="00794C8A">
      <w:pPr>
        <w:pStyle w:val="a9"/>
        <w:bidi/>
        <w:rPr>
          <w:rFonts w:hint="cs"/>
          <w:rtl/>
        </w:rPr>
      </w:pPr>
      <w:r>
        <w:rPr>
          <w:rFonts w:hint="cs"/>
          <w:rtl/>
        </w:rPr>
        <w:t xml:space="preserve">הצעת הסיכום שהביא חבר הכנסת חיים אורון לא נתקבלה. </w:t>
      </w:r>
    </w:p>
    <w:p w14:paraId="1AFD1A4F" w14:textId="77777777" w:rsidR="00000000" w:rsidRDefault="00794C8A">
      <w:pPr>
        <w:pStyle w:val="a"/>
        <w:rPr>
          <w:rFonts w:hint="cs"/>
          <w:rtl/>
        </w:rPr>
      </w:pPr>
    </w:p>
    <w:p w14:paraId="7AE70490" w14:textId="77777777" w:rsidR="00000000" w:rsidRDefault="00794C8A">
      <w:pPr>
        <w:pStyle w:val="ad"/>
        <w:rPr>
          <w:rtl/>
        </w:rPr>
      </w:pPr>
      <w:r>
        <w:rPr>
          <w:rtl/>
        </w:rPr>
        <w:t>היו"ר</w:t>
      </w:r>
      <w:r>
        <w:rPr>
          <w:rFonts w:hint="cs"/>
          <w:rtl/>
        </w:rPr>
        <w:t xml:space="preserve"> משה כחלון</w:t>
      </w:r>
      <w:r>
        <w:rPr>
          <w:rtl/>
        </w:rPr>
        <w:t>:</w:t>
      </w:r>
    </w:p>
    <w:p w14:paraId="0BA70D8A" w14:textId="77777777" w:rsidR="00000000" w:rsidRDefault="00794C8A">
      <w:pPr>
        <w:pStyle w:val="a"/>
        <w:rPr>
          <w:rtl/>
        </w:rPr>
      </w:pPr>
    </w:p>
    <w:p w14:paraId="22BF191D" w14:textId="77777777" w:rsidR="00000000" w:rsidRDefault="00794C8A">
      <w:pPr>
        <w:pStyle w:val="a"/>
        <w:rPr>
          <w:rFonts w:hint="cs"/>
          <w:rtl/>
        </w:rPr>
      </w:pPr>
      <w:r>
        <w:rPr>
          <w:rFonts w:hint="cs"/>
          <w:rtl/>
        </w:rPr>
        <w:t xml:space="preserve">שמונה בעד, 25 נגד ונמנע אחד. ההצעה לא נתקבלה. </w:t>
      </w:r>
    </w:p>
    <w:p w14:paraId="183326EF" w14:textId="77777777" w:rsidR="00000000" w:rsidRDefault="00794C8A">
      <w:pPr>
        <w:pStyle w:val="a"/>
        <w:rPr>
          <w:rFonts w:hint="cs"/>
          <w:rtl/>
        </w:rPr>
      </w:pPr>
    </w:p>
    <w:p w14:paraId="7D69578B" w14:textId="77777777" w:rsidR="00000000" w:rsidRDefault="00794C8A">
      <w:pPr>
        <w:pStyle w:val="a"/>
        <w:rPr>
          <w:rFonts w:hint="cs"/>
          <w:rtl/>
        </w:rPr>
      </w:pPr>
      <w:r>
        <w:rPr>
          <w:rFonts w:hint="cs"/>
          <w:rtl/>
        </w:rPr>
        <w:t>אני עובר להצבעה על ההצעה של מפלגת העבודה.</w:t>
      </w:r>
      <w:r>
        <w:rPr>
          <w:rFonts w:hint="cs"/>
          <w:rtl/>
        </w:rPr>
        <w:t xml:space="preserve"> </w:t>
      </w:r>
    </w:p>
    <w:p w14:paraId="4D505C97" w14:textId="77777777" w:rsidR="00000000" w:rsidRDefault="00794C8A">
      <w:pPr>
        <w:pStyle w:val="a"/>
        <w:rPr>
          <w:rFonts w:hint="cs"/>
          <w:rtl/>
        </w:rPr>
      </w:pPr>
    </w:p>
    <w:p w14:paraId="1EFCF8AE" w14:textId="77777777" w:rsidR="00000000" w:rsidRDefault="00794C8A">
      <w:pPr>
        <w:pStyle w:val="ac"/>
        <w:rPr>
          <w:rtl/>
        </w:rPr>
      </w:pPr>
      <w:r>
        <w:rPr>
          <w:rFonts w:hint="eastAsia"/>
          <w:rtl/>
        </w:rPr>
        <w:t>חיים</w:t>
      </w:r>
      <w:r>
        <w:rPr>
          <w:rtl/>
        </w:rPr>
        <w:t xml:space="preserve"> רמון (העבודה-מימד):</w:t>
      </w:r>
    </w:p>
    <w:p w14:paraId="69DCED4C" w14:textId="77777777" w:rsidR="00000000" w:rsidRDefault="00794C8A">
      <w:pPr>
        <w:pStyle w:val="a"/>
        <w:rPr>
          <w:rFonts w:hint="cs"/>
          <w:rtl/>
        </w:rPr>
      </w:pPr>
    </w:p>
    <w:p w14:paraId="5B885E64" w14:textId="77777777" w:rsidR="00000000" w:rsidRDefault="00794C8A">
      <w:pPr>
        <w:pStyle w:val="a"/>
        <w:rPr>
          <w:rFonts w:hint="cs"/>
          <w:rtl/>
        </w:rPr>
      </w:pPr>
      <w:r>
        <w:rPr>
          <w:rFonts w:hint="cs"/>
          <w:rtl/>
        </w:rPr>
        <w:t xml:space="preserve">עכשיו נראה אתכם מצביעים ממש נגד הממשלה. איך אתם נגד? בירכתי את הממשלה ואתם נגד. בירכתי את הממשלה - - - </w:t>
      </w:r>
    </w:p>
    <w:p w14:paraId="1999FDBE" w14:textId="77777777" w:rsidR="00000000" w:rsidRDefault="00794C8A">
      <w:pPr>
        <w:pStyle w:val="a"/>
        <w:rPr>
          <w:rFonts w:hint="cs"/>
          <w:rtl/>
        </w:rPr>
      </w:pPr>
    </w:p>
    <w:p w14:paraId="43A82C94" w14:textId="77777777" w:rsidR="00000000" w:rsidRDefault="00794C8A">
      <w:pPr>
        <w:pStyle w:val="a7"/>
        <w:bidi/>
        <w:rPr>
          <w:rFonts w:hint="cs"/>
          <w:rtl/>
        </w:rPr>
      </w:pPr>
      <w:r>
        <w:rPr>
          <w:rFonts w:hint="cs"/>
          <w:rtl/>
        </w:rPr>
        <w:t>הצבעה מס' 9</w:t>
      </w:r>
    </w:p>
    <w:p w14:paraId="25C2F957" w14:textId="77777777" w:rsidR="00000000" w:rsidRDefault="00794C8A">
      <w:pPr>
        <w:pStyle w:val="a"/>
        <w:rPr>
          <w:rFonts w:hint="cs"/>
          <w:rtl/>
        </w:rPr>
      </w:pPr>
    </w:p>
    <w:p w14:paraId="43E454B3" w14:textId="77777777" w:rsidR="00000000" w:rsidRDefault="00794C8A">
      <w:pPr>
        <w:pStyle w:val="a8"/>
        <w:bidi/>
        <w:rPr>
          <w:rFonts w:hint="cs"/>
          <w:rtl/>
        </w:rPr>
      </w:pPr>
      <w:r>
        <w:rPr>
          <w:rFonts w:hint="cs"/>
          <w:rtl/>
        </w:rPr>
        <w:t>בעד הצעת הסיכום שהביא חבר הכנסת חיים רמון - 5</w:t>
      </w:r>
    </w:p>
    <w:p w14:paraId="2992258E" w14:textId="77777777" w:rsidR="00000000" w:rsidRDefault="00794C8A">
      <w:pPr>
        <w:pStyle w:val="a8"/>
        <w:bidi/>
        <w:rPr>
          <w:rFonts w:hint="cs"/>
          <w:rtl/>
        </w:rPr>
      </w:pPr>
      <w:r>
        <w:rPr>
          <w:rFonts w:hint="cs"/>
          <w:rtl/>
        </w:rPr>
        <w:t>נגד - 25</w:t>
      </w:r>
    </w:p>
    <w:p w14:paraId="66B779D9" w14:textId="77777777" w:rsidR="00000000" w:rsidRDefault="00794C8A">
      <w:pPr>
        <w:pStyle w:val="a8"/>
        <w:bidi/>
        <w:rPr>
          <w:rFonts w:hint="cs"/>
          <w:rtl/>
        </w:rPr>
      </w:pPr>
      <w:r>
        <w:rPr>
          <w:rFonts w:hint="cs"/>
          <w:rtl/>
        </w:rPr>
        <w:t>נמנעים - 3</w:t>
      </w:r>
    </w:p>
    <w:p w14:paraId="27CA5BB1" w14:textId="77777777" w:rsidR="00000000" w:rsidRDefault="00794C8A">
      <w:pPr>
        <w:pStyle w:val="a9"/>
        <w:bidi/>
        <w:rPr>
          <w:rFonts w:hint="cs"/>
          <w:rtl/>
        </w:rPr>
      </w:pPr>
      <w:r>
        <w:rPr>
          <w:rFonts w:hint="cs"/>
          <w:rtl/>
        </w:rPr>
        <w:t>הצעת הסיכום שהביא חבר הכנסת חיים רמון לא נת</w:t>
      </w:r>
      <w:r>
        <w:rPr>
          <w:rFonts w:hint="cs"/>
          <w:rtl/>
        </w:rPr>
        <w:t xml:space="preserve">קבלה. </w:t>
      </w:r>
    </w:p>
    <w:p w14:paraId="192C5152" w14:textId="77777777" w:rsidR="00000000" w:rsidRDefault="00794C8A">
      <w:pPr>
        <w:pStyle w:val="a"/>
        <w:rPr>
          <w:rFonts w:hint="cs"/>
          <w:rtl/>
        </w:rPr>
      </w:pPr>
    </w:p>
    <w:p w14:paraId="54387D39" w14:textId="77777777" w:rsidR="00000000" w:rsidRDefault="00794C8A">
      <w:pPr>
        <w:pStyle w:val="ad"/>
        <w:rPr>
          <w:rtl/>
        </w:rPr>
      </w:pPr>
      <w:r>
        <w:rPr>
          <w:rtl/>
        </w:rPr>
        <w:t>היו"ר</w:t>
      </w:r>
      <w:r>
        <w:rPr>
          <w:rFonts w:hint="cs"/>
          <w:rtl/>
        </w:rPr>
        <w:t xml:space="preserve"> משה כחלון</w:t>
      </w:r>
      <w:r>
        <w:rPr>
          <w:rtl/>
        </w:rPr>
        <w:t>:</w:t>
      </w:r>
    </w:p>
    <w:p w14:paraId="1628C3A9" w14:textId="77777777" w:rsidR="00000000" w:rsidRDefault="00794C8A">
      <w:pPr>
        <w:pStyle w:val="a"/>
        <w:rPr>
          <w:rtl/>
        </w:rPr>
      </w:pPr>
    </w:p>
    <w:p w14:paraId="34E6D69A" w14:textId="77777777" w:rsidR="00000000" w:rsidRDefault="00794C8A">
      <w:pPr>
        <w:pStyle w:val="a"/>
        <w:rPr>
          <w:rFonts w:hint="cs"/>
          <w:rtl/>
        </w:rPr>
      </w:pPr>
      <w:r>
        <w:rPr>
          <w:rFonts w:hint="cs"/>
          <w:rtl/>
        </w:rPr>
        <w:t xml:space="preserve">חמישה בעד, 25 נגד ושלושה נמנעים. ההצעה לא התקבלה. </w:t>
      </w:r>
    </w:p>
    <w:p w14:paraId="16C3B23B" w14:textId="77777777" w:rsidR="00000000" w:rsidRDefault="00794C8A">
      <w:pPr>
        <w:pStyle w:val="a"/>
        <w:rPr>
          <w:rFonts w:hint="cs"/>
          <w:rtl/>
        </w:rPr>
      </w:pPr>
    </w:p>
    <w:p w14:paraId="6C994491" w14:textId="77777777" w:rsidR="00000000" w:rsidRDefault="00794C8A">
      <w:pPr>
        <w:pStyle w:val="ac"/>
        <w:rPr>
          <w:rtl/>
        </w:rPr>
      </w:pPr>
      <w:r>
        <w:rPr>
          <w:rFonts w:hint="eastAsia"/>
          <w:rtl/>
        </w:rPr>
        <w:t>חיים</w:t>
      </w:r>
      <w:r>
        <w:rPr>
          <w:rtl/>
        </w:rPr>
        <w:t xml:space="preserve"> רמון (העבודה-מימד):</w:t>
      </w:r>
    </w:p>
    <w:p w14:paraId="4EE86549" w14:textId="77777777" w:rsidR="00000000" w:rsidRDefault="00794C8A">
      <w:pPr>
        <w:pStyle w:val="a"/>
        <w:rPr>
          <w:rFonts w:hint="cs"/>
          <w:rtl/>
        </w:rPr>
      </w:pPr>
    </w:p>
    <w:p w14:paraId="4482900A" w14:textId="77777777" w:rsidR="00000000" w:rsidRDefault="00794C8A">
      <w:pPr>
        <w:pStyle w:val="a"/>
        <w:rPr>
          <w:rFonts w:hint="cs"/>
          <w:rtl/>
        </w:rPr>
      </w:pPr>
      <w:r>
        <w:rPr>
          <w:rFonts w:hint="cs"/>
          <w:rtl/>
        </w:rPr>
        <w:t xml:space="preserve">- - - </w:t>
      </w:r>
    </w:p>
    <w:p w14:paraId="5FDCA666" w14:textId="77777777" w:rsidR="00000000" w:rsidRDefault="00794C8A">
      <w:pPr>
        <w:pStyle w:val="a"/>
        <w:rPr>
          <w:rFonts w:hint="cs"/>
          <w:rtl/>
        </w:rPr>
      </w:pPr>
    </w:p>
    <w:p w14:paraId="2EE87DEF" w14:textId="77777777" w:rsidR="00000000" w:rsidRDefault="00794C8A">
      <w:pPr>
        <w:pStyle w:val="ad"/>
        <w:rPr>
          <w:rtl/>
        </w:rPr>
      </w:pPr>
      <w:r>
        <w:rPr>
          <w:rtl/>
        </w:rPr>
        <w:t>היו"ר</w:t>
      </w:r>
      <w:r>
        <w:rPr>
          <w:rFonts w:hint="cs"/>
          <w:rtl/>
        </w:rPr>
        <w:t xml:space="preserve"> משה כחלון</w:t>
      </w:r>
      <w:r>
        <w:rPr>
          <w:rtl/>
        </w:rPr>
        <w:t>:</w:t>
      </w:r>
    </w:p>
    <w:p w14:paraId="2833FC5D" w14:textId="77777777" w:rsidR="00000000" w:rsidRDefault="00794C8A">
      <w:pPr>
        <w:pStyle w:val="a"/>
        <w:rPr>
          <w:rtl/>
        </w:rPr>
      </w:pPr>
    </w:p>
    <w:p w14:paraId="6D653AA6" w14:textId="77777777" w:rsidR="00000000" w:rsidRDefault="00794C8A">
      <w:pPr>
        <w:pStyle w:val="a"/>
        <w:rPr>
          <w:rFonts w:hint="cs"/>
          <w:rtl/>
        </w:rPr>
      </w:pPr>
      <w:r>
        <w:rPr>
          <w:rFonts w:hint="cs"/>
          <w:rtl/>
        </w:rPr>
        <w:t xml:space="preserve">חבר הכנסת רמון, אני מבקש ממך, אנחנו במהלך הצבעה. </w:t>
      </w:r>
    </w:p>
    <w:p w14:paraId="5F87DB5A" w14:textId="77777777" w:rsidR="00000000" w:rsidRDefault="00794C8A">
      <w:pPr>
        <w:pStyle w:val="a"/>
        <w:rPr>
          <w:rFonts w:hint="cs"/>
          <w:rtl/>
        </w:rPr>
      </w:pPr>
    </w:p>
    <w:p w14:paraId="79F6FF02" w14:textId="77777777" w:rsidR="00000000" w:rsidRDefault="00794C8A">
      <w:pPr>
        <w:pStyle w:val="a"/>
        <w:rPr>
          <w:rFonts w:hint="cs"/>
          <w:rtl/>
        </w:rPr>
      </w:pPr>
      <w:r>
        <w:rPr>
          <w:rFonts w:hint="cs"/>
          <w:rtl/>
        </w:rPr>
        <w:t>אנחנו עוברים להצבעה על ההצעה של הליכוד.</w:t>
      </w:r>
    </w:p>
    <w:p w14:paraId="13A1DE79" w14:textId="77777777" w:rsidR="00000000" w:rsidRDefault="00794C8A">
      <w:pPr>
        <w:pStyle w:val="a"/>
        <w:rPr>
          <w:rFonts w:hint="cs"/>
          <w:rtl/>
        </w:rPr>
      </w:pPr>
    </w:p>
    <w:p w14:paraId="43E08D6A" w14:textId="77777777" w:rsidR="00000000" w:rsidRDefault="00794C8A">
      <w:pPr>
        <w:pStyle w:val="ac"/>
        <w:rPr>
          <w:rtl/>
        </w:rPr>
      </w:pPr>
      <w:r>
        <w:rPr>
          <w:rFonts w:hint="eastAsia"/>
          <w:rtl/>
        </w:rPr>
        <w:t>חיים</w:t>
      </w:r>
      <w:r>
        <w:rPr>
          <w:rtl/>
        </w:rPr>
        <w:t xml:space="preserve"> רמון (העבודה-מימד):</w:t>
      </w:r>
    </w:p>
    <w:p w14:paraId="189E03F6" w14:textId="77777777" w:rsidR="00000000" w:rsidRDefault="00794C8A">
      <w:pPr>
        <w:pStyle w:val="a"/>
        <w:rPr>
          <w:rFonts w:hint="cs"/>
          <w:rtl/>
        </w:rPr>
      </w:pPr>
    </w:p>
    <w:p w14:paraId="010AAFCA" w14:textId="77777777" w:rsidR="00000000" w:rsidRDefault="00794C8A">
      <w:pPr>
        <w:pStyle w:val="a"/>
        <w:rPr>
          <w:rFonts w:hint="cs"/>
          <w:rtl/>
        </w:rPr>
      </w:pPr>
      <w:r>
        <w:rPr>
          <w:rFonts w:hint="cs"/>
          <w:rtl/>
        </w:rPr>
        <w:t>לא היה ת</w:t>
      </w:r>
      <w:r>
        <w:rPr>
          <w:rFonts w:hint="cs"/>
          <w:rtl/>
        </w:rPr>
        <w:t>קדים כזה שכל סיעתו של ראש הממשלה נגדו.</w:t>
      </w:r>
    </w:p>
    <w:p w14:paraId="12068D6F" w14:textId="77777777" w:rsidR="00000000" w:rsidRDefault="00794C8A">
      <w:pPr>
        <w:pStyle w:val="a"/>
        <w:rPr>
          <w:rtl/>
        </w:rPr>
      </w:pPr>
    </w:p>
    <w:p w14:paraId="206CA5E2" w14:textId="77777777" w:rsidR="00000000" w:rsidRDefault="00794C8A">
      <w:pPr>
        <w:pStyle w:val="a7"/>
        <w:bidi/>
        <w:rPr>
          <w:rFonts w:hint="cs"/>
          <w:rtl/>
        </w:rPr>
      </w:pPr>
      <w:r>
        <w:rPr>
          <w:rFonts w:hint="cs"/>
          <w:rtl/>
        </w:rPr>
        <w:t>הצבעה מס' 10</w:t>
      </w:r>
    </w:p>
    <w:p w14:paraId="032483D1" w14:textId="77777777" w:rsidR="00000000" w:rsidRDefault="00794C8A">
      <w:pPr>
        <w:pStyle w:val="a"/>
        <w:rPr>
          <w:rFonts w:hint="cs"/>
          <w:rtl/>
        </w:rPr>
      </w:pPr>
    </w:p>
    <w:p w14:paraId="2AE1A74E" w14:textId="77777777" w:rsidR="00000000" w:rsidRDefault="00794C8A">
      <w:pPr>
        <w:pStyle w:val="a8"/>
        <w:bidi/>
        <w:rPr>
          <w:rFonts w:hint="cs"/>
          <w:rtl/>
        </w:rPr>
      </w:pPr>
      <w:r>
        <w:rPr>
          <w:rFonts w:hint="cs"/>
          <w:rtl/>
        </w:rPr>
        <w:t>בעד הצעת הסיכום שהביא חבר הכנסת גדעון סער - 26</w:t>
      </w:r>
    </w:p>
    <w:p w14:paraId="2DDC2A47" w14:textId="77777777" w:rsidR="00000000" w:rsidRDefault="00794C8A">
      <w:pPr>
        <w:pStyle w:val="a8"/>
        <w:bidi/>
        <w:rPr>
          <w:rFonts w:hint="cs"/>
          <w:rtl/>
        </w:rPr>
      </w:pPr>
      <w:r>
        <w:rPr>
          <w:rFonts w:hint="cs"/>
          <w:rtl/>
        </w:rPr>
        <w:t>נגד - 8</w:t>
      </w:r>
    </w:p>
    <w:p w14:paraId="724EAAD6" w14:textId="77777777" w:rsidR="00000000" w:rsidRDefault="00794C8A">
      <w:pPr>
        <w:pStyle w:val="a8"/>
        <w:bidi/>
        <w:rPr>
          <w:rFonts w:hint="cs"/>
          <w:rtl/>
        </w:rPr>
      </w:pPr>
      <w:r>
        <w:rPr>
          <w:rFonts w:hint="cs"/>
          <w:rtl/>
        </w:rPr>
        <w:t>נמנעים - אין</w:t>
      </w:r>
    </w:p>
    <w:p w14:paraId="4EFCCF69" w14:textId="77777777" w:rsidR="00000000" w:rsidRDefault="00794C8A">
      <w:pPr>
        <w:pStyle w:val="a9"/>
        <w:bidi/>
        <w:rPr>
          <w:rFonts w:hint="cs"/>
          <w:rtl/>
        </w:rPr>
      </w:pPr>
      <w:r>
        <w:rPr>
          <w:rFonts w:hint="cs"/>
          <w:rtl/>
        </w:rPr>
        <w:t xml:space="preserve">הצעת הסיכום שהביא חבר הכנסת גדעון סער נתקבלה. </w:t>
      </w:r>
    </w:p>
    <w:p w14:paraId="53ADD486" w14:textId="77777777" w:rsidR="00000000" w:rsidRDefault="00794C8A">
      <w:pPr>
        <w:pStyle w:val="a"/>
        <w:rPr>
          <w:rFonts w:hint="cs"/>
          <w:rtl/>
        </w:rPr>
      </w:pPr>
    </w:p>
    <w:p w14:paraId="4EBEE94D" w14:textId="77777777" w:rsidR="00000000" w:rsidRDefault="00794C8A">
      <w:pPr>
        <w:pStyle w:val="ad"/>
        <w:rPr>
          <w:rtl/>
        </w:rPr>
      </w:pPr>
      <w:r>
        <w:rPr>
          <w:rtl/>
        </w:rPr>
        <w:t>היו"ר</w:t>
      </w:r>
      <w:r>
        <w:rPr>
          <w:rFonts w:hint="cs"/>
          <w:rtl/>
        </w:rPr>
        <w:t xml:space="preserve"> משה כחלון</w:t>
      </w:r>
      <w:r>
        <w:rPr>
          <w:rtl/>
        </w:rPr>
        <w:t>:</w:t>
      </w:r>
    </w:p>
    <w:p w14:paraId="0D0919E6" w14:textId="77777777" w:rsidR="00000000" w:rsidRDefault="00794C8A">
      <w:pPr>
        <w:pStyle w:val="a"/>
        <w:rPr>
          <w:rtl/>
        </w:rPr>
      </w:pPr>
    </w:p>
    <w:p w14:paraId="313347C0" w14:textId="77777777" w:rsidR="00000000" w:rsidRDefault="00794C8A">
      <w:pPr>
        <w:pStyle w:val="a"/>
        <w:rPr>
          <w:rFonts w:hint="cs"/>
          <w:rtl/>
        </w:rPr>
      </w:pPr>
      <w:r>
        <w:rPr>
          <w:rFonts w:hint="cs"/>
          <w:rtl/>
        </w:rPr>
        <w:t>26 בעד, שמונה נגד, ההצעה התקבלה. ההצעה של הליכוד, מפד"ל, האיחוד הלאו</w:t>
      </w:r>
      <w:r>
        <w:rPr>
          <w:rFonts w:hint="cs"/>
          <w:rtl/>
        </w:rPr>
        <w:t xml:space="preserve">מי וש"ס התקבלה ברוב של 26 בעד ושמונה נגד. </w:t>
      </w:r>
    </w:p>
    <w:p w14:paraId="17545743" w14:textId="77777777" w:rsidR="00000000" w:rsidRDefault="00794C8A">
      <w:pPr>
        <w:pStyle w:val="a"/>
        <w:rPr>
          <w:rFonts w:hint="cs"/>
          <w:rtl/>
        </w:rPr>
      </w:pPr>
    </w:p>
    <w:p w14:paraId="19A455E5" w14:textId="77777777" w:rsidR="00000000" w:rsidRDefault="00794C8A">
      <w:pPr>
        <w:pStyle w:val="Subject"/>
        <w:rPr>
          <w:rFonts w:hint="cs"/>
          <w:rtl/>
        </w:rPr>
      </w:pPr>
    </w:p>
    <w:p w14:paraId="508000A4" w14:textId="77777777" w:rsidR="00000000" w:rsidRDefault="00794C8A">
      <w:pPr>
        <w:pStyle w:val="a"/>
        <w:rPr>
          <w:rFonts w:hint="cs"/>
          <w:rtl/>
        </w:rPr>
      </w:pPr>
    </w:p>
    <w:p w14:paraId="59A5743C" w14:textId="77777777" w:rsidR="00000000" w:rsidRDefault="00794C8A">
      <w:pPr>
        <w:pStyle w:val="Subject"/>
        <w:rPr>
          <w:rFonts w:hint="cs"/>
          <w:rtl/>
        </w:rPr>
      </w:pPr>
      <w:bookmarkStart w:id="468" w:name="_Toc46140081"/>
      <w:bookmarkStart w:id="469" w:name="_Toc57365959"/>
      <w:r>
        <w:rPr>
          <w:rFonts w:hint="cs"/>
          <w:rtl/>
        </w:rPr>
        <w:t>שאילתות ותשובות</w:t>
      </w:r>
      <w:bookmarkEnd w:id="468"/>
      <w:bookmarkEnd w:id="469"/>
    </w:p>
    <w:p w14:paraId="3B6907C6" w14:textId="77777777" w:rsidR="00000000" w:rsidRDefault="00794C8A">
      <w:pPr>
        <w:pStyle w:val="a"/>
        <w:rPr>
          <w:rFonts w:hint="cs"/>
          <w:rtl/>
        </w:rPr>
      </w:pPr>
    </w:p>
    <w:p w14:paraId="475C18F0" w14:textId="77777777" w:rsidR="00000000" w:rsidRDefault="00794C8A">
      <w:pPr>
        <w:pStyle w:val="ad"/>
        <w:rPr>
          <w:rtl/>
        </w:rPr>
      </w:pPr>
      <w:r>
        <w:rPr>
          <w:rtl/>
        </w:rPr>
        <w:t>היו"ר</w:t>
      </w:r>
      <w:r>
        <w:rPr>
          <w:rFonts w:hint="cs"/>
          <w:rtl/>
        </w:rPr>
        <w:t xml:space="preserve"> משה כחלון</w:t>
      </w:r>
      <w:r>
        <w:rPr>
          <w:rtl/>
        </w:rPr>
        <w:t>:</w:t>
      </w:r>
    </w:p>
    <w:p w14:paraId="33357925" w14:textId="77777777" w:rsidR="00000000" w:rsidRDefault="00794C8A">
      <w:pPr>
        <w:pStyle w:val="a"/>
        <w:rPr>
          <w:rtl/>
        </w:rPr>
      </w:pPr>
    </w:p>
    <w:p w14:paraId="25753EA2" w14:textId="77777777" w:rsidR="00000000" w:rsidRDefault="00794C8A">
      <w:pPr>
        <w:pStyle w:val="a"/>
        <w:rPr>
          <w:rFonts w:hint="cs"/>
          <w:rtl/>
        </w:rPr>
      </w:pPr>
      <w:r>
        <w:rPr>
          <w:rFonts w:hint="cs"/>
          <w:rtl/>
        </w:rPr>
        <w:t xml:space="preserve">אנחנו ממשיכים בסדר-היום: שאילתות ותשובות. סגן שרת החינוך, בבקשה. שאילתא מס' 138, של חבר הכנסת מתן וילנאי: קיצוץ בתקציבי תנועות הנוער - לפרוטוקול. </w:t>
      </w:r>
    </w:p>
    <w:p w14:paraId="1DF09D8D" w14:textId="77777777" w:rsidR="00000000" w:rsidRDefault="00794C8A">
      <w:pPr>
        <w:pStyle w:val="a"/>
        <w:rPr>
          <w:rFonts w:hint="cs"/>
          <w:rtl/>
        </w:rPr>
      </w:pPr>
    </w:p>
    <w:p w14:paraId="32D8F5C0" w14:textId="77777777" w:rsidR="00000000" w:rsidRDefault="00794C8A">
      <w:pPr>
        <w:pStyle w:val="Query"/>
        <w:jc w:val="center"/>
        <w:rPr>
          <w:rtl/>
        </w:rPr>
      </w:pPr>
      <w:bookmarkStart w:id="470" w:name="CQ11107FI0011107T15_07_2003_20_26_15"/>
      <w:bookmarkStart w:id="471" w:name="_Toc46140082"/>
      <w:bookmarkStart w:id="472" w:name="_Toc57365960"/>
      <w:bookmarkEnd w:id="470"/>
      <w:r>
        <w:rPr>
          <w:rtl/>
        </w:rPr>
        <w:t>138. קיצוץ בתקציבי תנועות ה</w:t>
      </w:r>
      <w:r>
        <w:rPr>
          <w:rtl/>
        </w:rPr>
        <w:t>נוער</w:t>
      </w:r>
      <w:bookmarkEnd w:id="471"/>
      <w:bookmarkEnd w:id="472"/>
    </w:p>
    <w:p w14:paraId="4858A42F" w14:textId="77777777" w:rsidR="00000000" w:rsidRDefault="00794C8A">
      <w:pPr>
        <w:pStyle w:val="a"/>
        <w:rPr>
          <w:rFonts w:hint="cs"/>
          <w:rtl/>
        </w:rPr>
      </w:pPr>
    </w:p>
    <w:p w14:paraId="0B9F8C53" w14:textId="77777777" w:rsidR="00000000" w:rsidRDefault="00794C8A">
      <w:pPr>
        <w:pStyle w:val="a"/>
        <w:ind w:firstLine="0"/>
        <w:rPr>
          <w:bCs/>
          <w:u w:val="single"/>
        </w:rPr>
      </w:pPr>
      <w:bookmarkStart w:id="473" w:name="ESQ11107"/>
      <w:bookmarkStart w:id="474" w:name="TextBody8"/>
      <w:bookmarkEnd w:id="473"/>
      <w:r>
        <w:rPr>
          <w:bCs/>
          <w:u w:val="single"/>
          <w:rtl/>
        </w:rPr>
        <w:t>חבר</w:t>
      </w:r>
      <w:bookmarkEnd w:id="474"/>
      <w:r>
        <w:rPr>
          <w:rFonts w:hint="cs"/>
          <w:bCs/>
          <w:u w:val="single"/>
          <w:rtl/>
        </w:rPr>
        <w:t xml:space="preserve"> הכנסת </w:t>
      </w:r>
      <w:bookmarkStart w:id="475" w:name="TextBody2"/>
      <w:r>
        <w:rPr>
          <w:bCs/>
          <w:u w:val="single"/>
          <w:rtl/>
        </w:rPr>
        <w:t>מתן וילנאי</w:t>
      </w:r>
      <w:bookmarkEnd w:id="475"/>
      <w:r>
        <w:rPr>
          <w:rFonts w:hint="cs"/>
          <w:bCs/>
          <w:u w:val="single"/>
          <w:rtl/>
        </w:rPr>
        <w:t xml:space="preserve"> </w:t>
      </w:r>
      <w:bookmarkStart w:id="476" w:name="TextBody9"/>
      <w:r>
        <w:rPr>
          <w:bCs/>
          <w:u w:val="single"/>
          <w:rtl/>
        </w:rPr>
        <w:t>שאל</w:t>
      </w:r>
      <w:bookmarkEnd w:id="476"/>
      <w:r>
        <w:rPr>
          <w:rFonts w:hint="cs"/>
          <w:bCs/>
          <w:u w:val="single"/>
          <w:rtl/>
        </w:rPr>
        <w:t xml:space="preserve"> את</w:t>
      </w:r>
      <w:bookmarkStart w:id="477" w:name="TextBody12"/>
      <w:r>
        <w:rPr>
          <w:bCs/>
          <w:u w:val="single"/>
          <w:rtl/>
        </w:rPr>
        <w:t xml:space="preserve"> שרת</w:t>
      </w:r>
      <w:bookmarkEnd w:id="477"/>
      <w:r>
        <w:rPr>
          <w:rFonts w:hint="cs"/>
          <w:bCs/>
          <w:u w:val="single"/>
          <w:rtl/>
        </w:rPr>
        <w:t xml:space="preserve"> </w:t>
      </w:r>
      <w:bookmarkStart w:id="478" w:name="GMGOVMINISTRYNAME"/>
      <w:r>
        <w:rPr>
          <w:bCs/>
          <w:u w:val="single"/>
          <w:rtl/>
        </w:rPr>
        <w:t>החינוך, התרבות והספורט</w:t>
      </w:r>
      <w:bookmarkEnd w:id="478"/>
    </w:p>
    <w:p w14:paraId="02D6F930" w14:textId="77777777" w:rsidR="00000000" w:rsidRDefault="00794C8A">
      <w:pPr>
        <w:pStyle w:val="a"/>
        <w:ind w:firstLine="720"/>
      </w:pPr>
      <w:bookmarkStart w:id="479" w:name="TextBody4"/>
      <w:r>
        <w:rPr>
          <w:rtl/>
        </w:rPr>
        <w:t>ביום י"ט באייר התשס"ג (21 במאי 2003):</w:t>
      </w:r>
      <w:bookmarkEnd w:id="479"/>
    </w:p>
    <w:p w14:paraId="0C226049" w14:textId="77777777" w:rsidR="00000000" w:rsidRDefault="00794C8A">
      <w:pPr>
        <w:pStyle w:val="a"/>
        <w:ind w:firstLine="0"/>
        <w:rPr>
          <w:rFonts w:hint="cs"/>
        </w:rPr>
      </w:pPr>
    </w:p>
    <w:p w14:paraId="1DD48CB1" w14:textId="77777777" w:rsidR="00000000" w:rsidRDefault="00794C8A">
      <w:pPr>
        <w:pStyle w:val="a"/>
        <w:ind w:firstLine="720"/>
      </w:pPr>
      <w:bookmarkStart w:id="480" w:name="TextBody3"/>
      <w:r>
        <w:rPr>
          <w:rtl/>
        </w:rPr>
        <w:t>סגן שרת החינוך הודיע בתקשורת ובמכתבים</w:t>
      </w:r>
      <w:r>
        <w:rPr>
          <w:rFonts w:hint="cs"/>
          <w:rtl/>
        </w:rPr>
        <w:t>,</w:t>
      </w:r>
      <w:r>
        <w:rPr>
          <w:rtl/>
        </w:rPr>
        <w:t xml:space="preserve"> כי יקצץ בתקציב תנועות הנוער בעקבות השתתפותן בהפגנות נגד התוכנית הכלכלית של משרד האוצר.</w:t>
      </w:r>
      <w:bookmarkEnd w:id="480"/>
    </w:p>
    <w:p w14:paraId="7E26274C" w14:textId="77777777" w:rsidR="00000000" w:rsidRDefault="00794C8A">
      <w:pPr>
        <w:pStyle w:val="a"/>
        <w:ind w:firstLine="720"/>
      </w:pPr>
    </w:p>
    <w:p w14:paraId="18BE8ABB" w14:textId="77777777" w:rsidR="00000000" w:rsidRDefault="00794C8A">
      <w:pPr>
        <w:pStyle w:val="a"/>
        <w:ind w:firstLine="720"/>
      </w:pPr>
      <w:r>
        <w:rPr>
          <w:rFonts w:hint="cs"/>
          <w:rtl/>
        </w:rPr>
        <w:t>רצוני לשאול</w:t>
      </w:r>
      <w:r>
        <w:rPr>
          <w:rtl/>
        </w:rPr>
        <w:t>:</w:t>
      </w:r>
    </w:p>
    <w:p w14:paraId="60DCEA65" w14:textId="77777777" w:rsidR="00000000" w:rsidRDefault="00794C8A">
      <w:pPr>
        <w:pStyle w:val="a"/>
        <w:ind w:firstLine="720"/>
      </w:pPr>
    </w:p>
    <w:p w14:paraId="161902F4" w14:textId="77777777" w:rsidR="00000000" w:rsidRDefault="00794C8A">
      <w:pPr>
        <w:pStyle w:val="a"/>
        <w:ind w:firstLine="720"/>
        <w:rPr>
          <w:rtl/>
        </w:rPr>
      </w:pPr>
      <w:bookmarkStart w:id="481" w:name="TextBody5"/>
      <w:r>
        <w:rPr>
          <w:rtl/>
        </w:rPr>
        <w:t xml:space="preserve">האם </w:t>
      </w:r>
      <w:r>
        <w:rPr>
          <w:rFonts w:hint="cs"/>
          <w:rtl/>
        </w:rPr>
        <w:t>רשאי</w:t>
      </w:r>
      <w:r>
        <w:rPr>
          <w:rtl/>
        </w:rPr>
        <w:t xml:space="preserve"> </w:t>
      </w:r>
      <w:r>
        <w:rPr>
          <w:rFonts w:hint="cs"/>
          <w:rtl/>
        </w:rPr>
        <w:t>ה</w:t>
      </w:r>
      <w:r>
        <w:rPr>
          <w:rtl/>
        </w:rPr>
        <w:t xml:space="preserve">משרד </w:t>
      </w:r>
      <w:r>
        <w:rPr>
          <w:rFonts w:hint="cs"/>
          <w:rtl/>
        </w:rPr>
        <w:t>לקצץ</w:t>
      </w:r>
      <w:r>
        <w:rPr>
          <w:rtl/>
        </w:rPr>
        <w:t xml:space="preserve"> בתקציבן של תנועות הנוער בשל פעילותן הציבורית?</w:t>
      </w:r>
    </w:p>
    <w:p w14:paraId="58931172" w14:textId="77777777" w:rsidR="00000000" w:rsidRDefault="00794C8A">
      <w:pPr>
        <w:pStyle w:val="a"/>
        <w:ind w:firstLine="720"/>
        <w:rPr>
          <w:rtl/>
        </w:rPr>
      </w:pPr>
    </w:p>
    <w:bookmarkEnd w:id="481"/>
    <w:p w14:paraId="1D113535" w14:textId="77777777" w:rsidR="00000000" w:rsidRDefault="00794C8A">
      <w:pPr>
        <w:pStyle w:val="a"/>
        <w:ind w:firstLine="0"/>
        <w:rPr>
          <w:rFonts w:hint="cs"/>
          <w:bCs/>
          <w:u w:val="single"/>
          <w:rtl/>
        </w:rPr>
      </w:pPr>
      <w:r>
        <w:rPr>
          <w:rFonts w:hint="cs"/>
          <w:bCs/>
          <w:u w:val="single"/>
          <w:rtl/>
        </w:rPr>
        <w:t>תשובת סגן שרת החינוך, התרבות והספורט צבי הנדל:</w:t>
      </w:r>
    </w:p>
    <w:p w14:paraId="3832F038" w14:textId="77777777" w:rsidR="00000000" w:rsidRDefault="00794C8A">
      <w:pPr>
        <w:pStyle w:val="a"/>
        <w:ind w:firstLine="0"/>
        <w:rPr>
          <w:rFonts w:hint="cs"/>
          <w:b/>
          <w:bCs/>
          <w:rtl/>
        </w:rPr>
      </w:pPr>
      <w:r>
        <w:rPr>
          <w:rFonts w:hint="cs"/>
          <w:b/>
          <w:rtl/>
        </w:rPr>
        <w:t>(לא נקראה, נמסרה לפרוטוקול)</w:t>
      </w:r>
    </w:p>
    <w:p w14:paraId="15367681" w14:textId="77777777" w:rsidR="00000000" w:rsidRDefault="00794C8A">
      <w:pPr>
        <w:pStyle w:val="a"/>
        <w:rPr>
          <w:rFonts w:hint="cs"/>
          <w:rtl/>
        </w:rPr>
      </w:pPr>
      <w:r>
        <w:rPr>
          <w:rFonts w:hint="cs"/>
          <w:rtl/>
        </w:rPr>
        <w:tab/>
      </w:r>
    </w:p>
    <w:p w14:paraId="656CE464" w14:textId="77777777" w:rsidR="00000000" w:rsidRDefault="00794C8A">
      <w:pPr>
        <w:pStyle w:val="a"/>
        <w:rPr>
          <w:rFonts w:hint="cs"/>
          <w:rtl/>
        </w:rPr>
      </w:pPr>
      <w:r>
        <w:rPr>
          <w:rFonts w:hint="cs"/>
          <w:rtl/>
        </w:rPr>
        <w:t>אני רואה בחיוב רב את פעילות תנועות הנוער. יתירה מכך, אני מייחס לתנועות הנוער תפקיד מרכזי בתהליך החברתי המורכב והקשה מאוד שאנו מ</w:t>
      </w:r>
      <w:r>
        <w:rPr>
          <w:rFonts w:hint="cs"/>
          <w:rtl/>
        </w:rPr>
        <w:t>תמודדים אתו יום-יום, ויש לעודד את התלמידים להצטרף לתנועות הנוער השונות - לחברות, להדרכה ולמנהיגות.</w:t>
      </w:r>
      <w:r>
        <w:rPr>
          <w:rFonts w:hint="cs"/>
          <w:rtl/>
        </w:rPr>
        <w:tab/>
      </w:r>
    </w:p>
    <w:p w14:paraId="1D82ACA4" w14:textId="77777777" w:rsidR="00000000" w:rsidRDefault="00794C8A">
      <w:pPr>
        <w:pStyle w:val="a"/>
        <w:rPr>
          <w:rFonts w:hint="cs"/>
          <w:rtl/>
        </w:rPr>
      </w:pPr>
    </w:p>
    <w:p w14:paraId="3925E107" w14:textId="77777777" w:rsidR="00000000" w:rsidRDefault="00794C8A">
      <w:pPr>
        <w:pStyle w:val="a"/>
        <w:rPr>
          <w:rFonts w:hint="cs"/>
          <w:rtl/>
        </w:rPr>
      </w:pPr>
      <w:r>
        <w:rPr>
          <w:rFonts w:hint="cs"/>
          <w:rtl/>
        </w:rPr>
        <w:t>לצערי, גרזן הקיצוצים שהונף על כל מגזרי המערכת לא פסח גם על תקציבי תנועות הנוער. אין לכך כל קשר להתבטאות זו או אחרת.</w:t>
      </w:r>
    </w:p>
    <w:p w14:paraId="7D368E06" w14:textId="77777777" w:rsidR="00000000" w:rsidRDefault="00794C8A">
      <w:pPr>
        <w:pStyle w:val="a"/>
        <w:rPr>
          <w:rFonts w:hint="cs"/>
          <w:rtl/>
        </w:rPr>
      </w:pPr>
    </w:p>
    <w:p w14:paraId="30F37D22" w14:textId="77777777" w:rsidR="00000000" w:rsidRDefault="00794C8A">
      <w:pPr>
        <w:pStyle w:val="a"/>
        <w:rPr>
          <w:rFonts w:hint="cs"/>
          <w:rtl/>
        </w:rPr>
      </w:pPr>
      <w:r>
        <w:rPr>
          <w:rFonts w:hint="cs"/>
          <w:rtl/>
        </w:rPr>
        <w:t>עם זאת, ועם כל החשיבות שאנו מייחסים לפ</w:t>
      </w:r>
      <w:r>
        <w:rPr>
          <w:rFonts w:hint="cs"/>
          <w:rtl/>
        </w:rPr>
        <w:t>עילותן של תנועות הנוער, איננו סבורים שפעילותן צריכה לחרוג מהקונסנזוס הלאומי, והעיסוק בנושאים פוליטיים שבמחלוקת אינו צריך להיות בתחום פעילותן. המגמה שלנו היא להסתייע בתנועות הנוער ככל האפשר ולראות בהן שותפות מלאות בחברה הישראלית. גיוס תנועת נוער המזוהה עם ה</w:t>
      </w:r>
      <w:r>
        <w:rPr>
          <w:rFonts w:hint="cs"/>
          <w:rtl/>
        </w:rPr>
        <w:t xml:space="preserve">הסתדרות הכללית של חבר הכנסת עמיר פרץ, אינו לגיטימי בעיני. </w:t>
      </w:r>
    </w:p>
    <w:p w14:paraId="08144C0F" w14:textId="77777777" w:rsidR="00000000" w:rsidRDefault="00794C8A">
      <w:pPr>
        <w:pStyle w:val="a"/>
        <w:rPr>
          <w:rFonts w:hint="cs"/>
          <w:rtl/>
        </w:rPr>
      </w:pPr>
    </w:p>
    <w:p w14:paraId="0DB6929A" w14:textId="77777777" w:rsidR="00000000" w:rsidRDefault="00794C8A">
      <w:pPr>
        <w:pStyle w:val="ad"/>
        <w:rPr>
          <w:rtl/>
        </w:rPr>
      </w:pPr>
      <w:r>
        <w:rPr>
          <w:rtl/>
        </w:rPr>
        <w:t>היו"ר</w:t>
      </w:r>
      <w:r>
        <w:rPr>
          <w:rFonts w:hint="cs"/>
          <w:rtl/>
        </w:rPr>
        <w:t xml:space="preserve"> משה כחלון</w:t>
      </w:r>
      <w:r>
        <w:rPr>
          <w:rtl/>
        </w:rPr>
        <w:t>:</w:t>
      </w:r>
    </w:p>
    <w:p w14:paraId="3022C56F" w14:textId="77777777" w:rsidR="00000000" w:rsidRDefault="00794C8A">
      <w:pPr>
        <w:pStyle w:val="a"/>
        <w:rPr>
          <w:rtl/>
        </w:rPr>
      </w:pPr>
    </w:p>
    <w:p w14:paraId="40FD0299" w14:textId="77777777" w:rsidR="00000000" w:rsidRDefault="00794C8A">
      <w:pPr>
        <w:pStyle w:val="a"/>
        <w:rPr>
          <w:rFonts w:hint="cs"/>
          <w:rtl/>
        </w:rPr>
      </w:pPr>
      <w:r>
        <w:rPr>
          <w:rFonts w:hint="cs"/>
          <w:rtl/>
        </w:rPr>
        <w:t xml:space="preserve">שאילתא מס' 151, של חברת הכנסת גילה פינקלשטיין: ספר הלימוד "עידן האימה והתקווה". חברת הכנסת פינקלשטיין, סגן השר רק משיב ולאחר מכן תוכלי לשאול שאלה נוספת. </w:t>
      </w:r>
    </w:p>
    <w:p w14:paraId="4559882A" w14:textId="77777777" w:rsidR="00000000" w:rsidRDefault="00794C8A">
      <w:pPr>
        <w:pStyle w:val="a"/>
        <w:rPr>
          <w:rFonts w:hint="cs"/>
          <w:rtl/>
        </w:rPr>
      </w:pPr>
    </w:p>
    <w:p w14:paraId="16C99245" w14:textId="77777777" w:rsidR="00000000" w:rsidRDefault="00794C8A">
      <w:pPr>
        <w:pStyle w:val="Query"/>
        <w:jc w:val="center"/>
        <w:rPr>
          <w:rtl/>
        </w:rPr>
      </w:pPr>
      <w:bookmarkStart w:id="482" w:name="CQ11424FI0011424T15_07_2003_20_30_47"/>
      <w:bookmarkStart w:id="483" w:name="_Toc46140083"/>
      <w:bookmarkStart w:id="484" w:name="_Toc57365961"/>
      <w:bookmarkEnd w:id="482"/>
      <w:r>
        <w:rPr>
          <w:rtl/>
        </w:rPr>
        <w:t>151. ספר הלימוד "עידן ה</w:t>
      </w:r>
      <w:r>
        <w:rPr>
          <w:rtl/>
        </w:rPr>
        <w:t>אימה והתקווה"</w:t>
      </w:r>
      <w:bookmarkEnd w:id="483"/>
      <w:bookmarkEnd w:id="484"/>
    </w:p>
    <w:p w14:paraId="4DFD20D4" w14:textId="77777777" w:rsidR="00000000" w:rsidRDefault="00794C8A">
      <w:pPr>
        <w:pStyle w:val="a"/>
        <w:rPr>
          <w:rFonts w:hint="cs"/>
          <w:rtl/>
        </w:rPr>
      </w:pPr>
    </w:p>
    <w:p w14:paraId="02E154F6" w14:textId="77777777" w:rsidR="00000000" w:rsidRDefault="00794C8A">
      <w:pPr>
        <w:pStyle w:val="a"/>
        <w:ind w:firstLine="0"/>
        <w:rPr>
          <w:bCs/>
          <w:u w:val="single"/>
        </w:rPr>
      </w:pPr>
      <w:bookmarkStart w:id="485" w:name="ESQ11424"/>
      <w:bookmarkEnd w:id="485"/>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9852315" w14:textId="77777777" w:rsidR="00000000" w:rsidRDefault="00794C8A">
      <w:pPr>
        <w:pStyle w:val="a"/>
        <w:ind w:firstLine="720"/>
      </w:pPr>
      <w:r>
        <w:rPr>
          <w:rtl/>
        </w:rPr>
        <w:t>ביום י"ט באייר התשס"ג (21 במאי 2003):</w:t>
      </w:r>
    </w:p>
    <w:p w14:paraId="239F9B93" w14:textId="77777777" w:rsidR="00000000" w:rsidRDefault="00794C8A">
      <w:pPr>
        <w:pStyle w:val="a"/>
        <w:ind w:firstLine="0"/>
        <w:rPr>
          <w:rFonts w:hint="cs"/>
        </w:rPr>
      </w:pPr>
    </w:p>
    <w:p w14:paraId="3D2010B2" w14:textId="77777777" w:rsidR="00000000" w:rsidRDefault="00794C8A">
      <w:pPr>
        <w:pStyle w:val="a"/>
        <w:ind w:firstLine="720"/>
      </w:pPr>
      <w:r>
        <w:rPr>
          <w:rtl/>
        </w:rPr>
        <w:t xml:space="preserve">בספר "עידן האימה והתקווה" לתלמידי י"א בנתיב הטכנולוגי מופיעות רק </w:t>
      </w:r>
      <w:r>
        <w:rPr>
          <w:rFonts w:hint="cs"/>
          <w:rtl/>
        </w:rPr>
        <w:t>שתי</w:t>
      </w:r>
      <w:r>
        <w:rPr>
          <w:rtl/>
        </w:rPr>
        <w:t xml:space="preserve"> שורות על האנטישמיות ומעט מא</w:t>
      </w:r>
      <w:r>
        <w:rPr>
          <w:rFonts w:hint="cs"/>
          <w:rtl/>
        </w:rPr>
        <w:t>ו</w:t>
      </w:r>
      <w:r>
        <w:rPr>
          <w:rtl/>
        </w:rPr>
        <w:t>ד על האמנ</w:t>
      </w:r>
      <w:r>
        <w:rPr>
          <w:rFonts w:hint="cs"/>
          <w:rtl/>
        </w:rPr>
        <w:t>צ</w:t>
      </w:r>
      <w:r>
        <w:rPr>
          <w:rtl/>
        </w:rPr>
        <w:t>יפציה, הרצל ו</w:t>
      </w:r>
      <w:r>
        <w:rPr>
          <w:rFonts w:hint="cs"/>
          <w:rtl/>
        </w:rPr>
        <w:t>"</w:t>
      </w:r>
      <w:r>
        <w:rPr>
          <w:rtl/>
        </w:rPr>
        <w:t>חיבת</w:t>
      </w:r>
      <w:r>
        <w:rPr>
          <w:rFonts w:hint="cs"/>
          <w:rtl/>
        </w:rPr>
        <w:t xml:space="preserve"> </w:t>
      </w:r>
      <w:r>
        <w:rPr>
          <w:rtl/>
        </w:rPr>
        <w:t>ציון</w:t>
      </w:r>
      <w:r>
        <w:rPr>
          <w:rFonts w:hint="cs"/>
          <w:rtl/>
        </w:rPr>
        <w:t>"</w:t>
      </w:r>
      <w:r>
        <w:rPr>
          <w:rtl/>
        </w:rPr>
        <w:t>. כן מתוא</w:t>
      </w:r>
      <w:r>
        <w:rPr>
          <w:rtl/>
        </w:rPr>
        <w:t>רת הולדת הציונות כחלק מהלאומיות בעולם</w:t>
      </w:r>
      <w:r>
        <w:rPr>
          <w:rFonts w:hint="cs"/>
          <w:rtl/>
        </w:rPr>
        <w:t>,</w:t>
      </w:r>
      <w:r>
        <w:rPr>
          <w:rtl/>
        </w:rPr>
        <w:t xml:space="preserve"> ותו לא. </w:t>
      </w:r>
    </w:p>
    <w:p w14:paraId="122D62A5" w14:textId="77777777" w:rsidR="00000000" w:rsidRDefault="00794C8A">
      <w:pPr>
        <w:pStyle w:val="a"/>
        <w:ind w:firstLine="720"/>
      </w:pPr>
    </w:p>
    <w:p w14:paraId="722E0F95" w14:textId="77777777" w:rsidR="00000000" w:rsidRDefault="00794C8A">
      <w:pPr>
        <w:pStyle w:val="a"/>
        <w:ind w:firstLine="720"/>
      </w:pPr>
      <w:r>
        <w:rPr>
          <w:rFonts w:hint="cs"/>
          <w:rtl/>
        </w:rPr>
        <w:t>רצוני לשאול</w:t>
      </w:r>
      <w:r>
        <w:rPr>
          <w:rtl/>
        </w:rPr>
        <w:t>:</w:t>
      </w:r>
    </w:p>
    <w:p w14:paraId="6C18B772" w14:textId="77777777" w:rsidR="00000000" w:rsidRDefault="00794C8A">
      <w:pPr>
        <w:pStyle w:val="a"/>
        <w:ind w:firstLine="720"/>
      </w:pPr>
    </w:p>
    <w:p w14:paraId="0B42750C" w14:textId="77777777" w:rsidR="00000000" w:rsidRDefault="00794C8A">
      <w:pPr>
        <w:pStyle w:val="a"/>
        <w:ind w:firstLine="720"/>
        <w:rPr>
          <w:rtl/>
        </w:rPr>
      </w:pPr>
      <w:r>
        <w:rPr>
          <w:rFonts w:hint="cs"/>
          <w:rtl/>
        </w:rPr>
        <w:t xml:space="preserve">1. </w:t>
      </w:r>
      <w:r>
        <w:rPr>
          <w:rtl/>
        </w:rPr>
        <w:t xml:space="preserve">האם </w:t>
      </w:r>
      <w:r>
        <w:rPr>
          <w:rFonts w:hint="cs"/>
          <w:rtl/>
        </w:rPr>
        <w:t>היתה</w:t>
      </w:r>
      <w:r>
        <w:rPr>
          <w:rtl/>
        </w:rPr>
        <w:t xml:space="preserve"> בקרה </w:t>
      </w:r>
      <w:r>
        <w:rPr>
          <w:rFonts w:hint="cs"/>
          <w:rtl/>
        </w:rPr>
        <w:t>על</w:t>
      </w:r>
      <w:r>
        <w:rPr>
          <w:rtl/>
        </w:rPr>
        <w:t xml:space="preserve"> ספר זה</w:t>
      </w:r>
      <w:r>
        <w:rPr>
          <w:rFonts w:hint="cs"/>
          <w:rtl/>
        </w:rPr>
        <w:t>?</w:t>
      </w:r>
      <w:r>
        <w:rPr>
          <w:rtl/>
        </w:rPr>
        <w:t xml:space="preserve"> </w:t>
      </w:r>
    </w:p>
    <w:p w14:paraId="0F90FEBE" w14:textId="77777777" w:rsidR="00000000" w:rsidRDefault="00794C8A">
      <w:pPr>
        <w:pStyle w:val="a"/>
        <w:ind w:firstLine="720"/>
        <w:rPr>
          <w:rtl/>
        </w:rPr>
      </w:pPr>
    </w:p>
    <w:p w14:paraId="48896709" w14:textId="77777777" w:rsidR="00000000" w:rsidRDefault="00794C8A">
      <w:pPr>
        <w:pStyle w:val="a"/>
        <w:ind w:firstLine="720"/>
        <w:rPr>
          <w:rFonts w:hint="cs"/>
          <w:rtl/>
        </w:rPr>
      </w:pPr>
      <w:r>
        <w:rPr>
          <w:rFonts w:hint="cs"/>
          <w:rtl/>
        </w:rPr>
        <w:t>2. מה עמדת משרדך לגבי</w:t>
      </w:r>
      <w:r>
        <w:rPr>
          <w:rtl/>
        </w:rPr>
        <w:t xml:space="preserve"> מסרים </w:t>
      </w:r>
      <w:r>
        <w:rPr>
          <w:rFonts w:hint="cs"/>
          <w:rtl/>
        </w:rPr>
        <w:t>א</w:t>
      </w:r>
      <w:r>
        <w:rPr>
          <w:rtl/>
        </w:rPr>
        <w:t>לו והיקפם</w:t>
      </w:r>
      <w:r>
        <w:rPr>
          <w:rFonts w:hint="cs"/>
          <w:rtl/>
        </w:rPr>
        <w:t>?</w:t>
      </w:r>
    </w:p>
    <w:p w14:paraId="5A429DF5" w14:textId="77777777" w:rsidR="00000000" w:rsidRDefault="00794C8A">
      <w:pPr>
        <w:pStyle w:val="a"/>
        <w:ind w:firstLine="720"/>
        <w:rPr>
          <w:rtl/>
        </w:rPr>
      </w:pPr>
    </w:p>
    <w:p w14:paraId="48B2AA1A" w14:textId="77777777" w:rsidR="00000000" w:rsidRDefault="00794C8A">
      <w:pPr>
        <w:pStyle w:val="a"/>
        <w:ind w:firstLine="720"/>
        <w:rPr>
          <w:rFonts w:hint="cs"/>
          <w:rtl/>
        </w:rPr>
      </w:pPr>
      <w:r>
        <w:rPr>
          <w:rFonts w:hint="cs"/>
          <w:rtl/>
        </w:rPr>
        <w:t xml:space="preserve">3. </w:t>
      </w:r>
      <w:r>
        <w:rPr>
          <w:rtl/>
        </w:rPr>
        <w:t>כיצד</w:t>
      </w:r>
      <w:r>
        <w:rPr>
          <w:rFonts w:hint="cs"/>
          <w:rtl/>
        </w:rPr>
        <w:t xml:space="preserve"> יטפל משרדך בנושא?</w:t>
      </w:r>
    </w:p>
    <w:p w14:paraId="09348915" w14:textId="77777777" w:rsidR="00000000" w:rsidRDefault="00794C8A">
      <w:pPr>
        <w:pStyle w:val="a"/>
        <w:ind w:firstLine="720"/>
        <w:rPr>
          <w:rFonts w:hint="cs"/>
          <w:rtl/>
        </w:rPr>
      </w:pPr>
    </w:p>
    <w:p w14:paraId="3F7B91BE" w14:textId="77777777" w:rsidR="00000000" w:rsidRDefault="00794C8A">
      <w:pPr>
        <w:pStyle w:val="a"/>
        <w:ind w:firstLine="0"/>
        <w:rPr>
          <w:rFonts w:hint="cs"/>
          <w:b/>
          <w:bCs/>
          <w:rtl/>
        </w:rPr>
      </w:pPr>
      <w:r>
        <w:rPr>
          <w:rFonts w:hint="cs"/>
          <w:bCs/>
          <w:u w:val="single"/>
          <w:rtl/>
        </w:rPr>
        <w:t>סגן שרת החינוך, התרבות והספורט צבי הנדל:</w:t>
      </w:r>
    </w:p>
    <w:p w14:paraId="0292F8D3" w14:textId="77777777" w:rsidR="00000000" w:rsidRDefault="00794C8A">
      <w:pPr>
        <w:pStyle w:val="a"/>
        <w:rPr>
          <w:rFonts w:hint="cs"/>
          <w:rtl/>
        </w:rPr>
      </w:pPr>
    </w:p>
    <w:p w14:paraId="5B605F1D" w14:textId="77777777" w:rsidR="00000000" w:rsidRDefault="00794C8A">
      <w:pPr>
        <w:pStyle w:val="a"/>
        <w:rPr>
          <w:rFonts w:hint="cs"/>
          <w:rtl/>
        </w:rPr>
      </w:pPr>
      <w:r>
        <w:rPr>
          <w:rFonts w:hint="cs"/>
          <w:rtl/>
        </w:rPr>
        <w:t>חברת הכנסת פינקלשטיין, מקובל בשאילתות שאני עונה, ואחר</w:t>
      </w:r>
      <w:r>
        <w:rPr>
          <w:rFonts w:hint="cs"/>
          <w:rtl/>
        </w:rPr>
        <w:t xml:space="preserve"> כך, אם יש לך שאלה נוספת, יש לך אפשרות לשאול. זה אומנם בעייתי, כי לא כולם מכירים את השאלה, אבל על-פי התשובה יבינו גם את השאלה. </w:t>
      </w:r>
    </w:p>
    <w:p w14:paraId="1B2DB8AD" w14:textId="77777777" w:rsidR="00000000" w:rsidRDefault="00794C8A">
      <w:pPr>
        <w:pStyle w:val="a"/>
        <w:rPr>
          <w:rFonts w:hint="cs"/>
          <w:rtl/>
        </w:rPr>
      </w:pPr>
    </w:p>
    <w:p w14:paraId="441286DC" w14:textId="77777777" w:rsidR="00000000" w:rsidRDefault="00794C8A">
      <w:pPr>
        <w:pStyle w:val="a"/>
        <w:rPr>
          <w:rFonts w:hint="cs"/>
          <w:rtl/>
        </w:rPr>
      </w:pPr>
      <w:r>
        <w:rPr>
          <w:rFonts w:hint="cs"/>
          <w:rtl/>
        </w:rPr>
        <w:t>הספר "עידן האימה והתקווה" לתלמידי י"א בנתיב הטכנולוגי, הלומדים את המקצוע ידע עם ומדינה, אכן מקצר מאוד בנושא השואה. זאת היתה השא</w:t>
      </w:r>
      <w:r>
        <w:rPr>
          <w:rFonts w:hint="cs"/>
          <w:rtl/>
        </w:rPr>
        <w:t xml:space="preserve">לה - האם אנחנו, משרד החינוך, מודעים לכך. אכן אנחנו מודעים, ואכן זה מקצר מאוד. כך זה גם בנושאים מרכזיים נוספים הנוגעים לציונות ולמדינה. </w:t>
      </w:r>
    </w:p>
    <w:p w14:paraId="15CC80BD" w14:textId="77777777" w:rsidR="00000000" w:rsidRDefault="00794C8A">
      <w:pPr>
        <w:pStyle w:val="a"/>
        <w:rPr>
          <w:rFonts w:hint="cs"/>
          <w:rtl/>
        </w:rPr>
      </w:pPr>
    </w:p>
    <w:p w14:paraId="61738BD4" w14:textId="77777777" w:rsidR="00000000" w:rsidRDefault="00794C8A">
      <w:pPr>
        <w:pStyle w:val="a"/>
        <w:rPr>
          <w:rFonts w:hint="cs"/>
          <w:rtl/>
        </w:rPr>
      </w:pPr>
      <w:r>
        <w:rPr>
          <w:rFonts w:hint="cs"/>
          <w:rtl/>
        </w:rPr>
        <w:t>אי לכך הוחלט במזכירות הפדגוגית לבטל את המקצוע ידע עם ומדינה ולחייב את תלמידי הנתיב הטכנולוגי ללמוד היסטוריה - שתי  יחיד</w:t>
      </w:r>
      <w:r>
        <w:rPr>
          <w:rFonts w:hint="cs"/>
          <w:rtl/>
        </w:rPr>
        <w:t>ות, ואזרחות - יחידת לימוד נוספת, כדי להרחיב את היריעה ולאפשר להם להתעמק הן בנושא השואה והן בנושאים מרכזיים אחרים בהוויה הציונית. תלמידים אלה ישתמשו בספרי הלימוד הנוהגים בנתיב העיוני, אשר מרחיבים על נושא השואה והנושאים האחרים.</w:t>
      </w:r>
    </w:p>
    <w:p w14:paraId="28C8348F" w14:textId="77777777" w:rsidR="00000000" w:rsidRDefault="00794C8A">
      <w:pPr>
        <w:pStyle w:val="a"/>
        <w:rPr>
          <w:rFonts w:hint="cs"/>
          <w:rtl/>
        </w:rPr>
      </w:pPr>
      <w:r>
        <w:rPr>
          <w:rFonts w:hint="cs"/>
          <w:rtl/>
        </w:rPr>
        <w:tab/>
      </w:r>
    </w:p>
    <w:p w14:paraId="2395250C" w14:textId="77777777" w:rsidR="00000000" w:rsidRDefault="00794C8A">
      <w:pPr>
        <w:pStyle w:val="a"/>
        <w:rPr>
          <w:rFonts w:hint="cs"/>
          <w:rtl/>
        </w:rPr>
      </w:pPr>
      <w:r>
        <w:rPr>
          <w:rFonts w:hint="cs"/>
          <w:rtl/>
        </w:rPr>
        <w:t>שאלתך היתה ראויה, נכונה, והנ</w:t>
      </w:r>
      <w:r>
        <w:rPr>
          <w:rFonts w:hint="cs"/>
          <w:rtl/>
        </w:rPr>
        <w:t xml:space="preserve">ושא אכן תוקן. </w:t>
      </w:r>
    </w:p>
    <w:p w14:paraId="2BBB01B2" w14:textId="77777777" w:rsidR="00000000" w:rsidRDefault="00794C8A">
      <w:pPr>
        <w:pStyle w:val="a"/>
        <w:rPr>
          <w:rFonts w:hint="cs"/>
          <w:rtl/>
        </w:rPr>
      </w:pPr>
    </w:p>
    <w:p w14:paraId="403CD651" w14:textId="77777777" w:rsidR="00000000" w:rsidRDefault="00794C8A">
      <w:pPr>
        <w:pStyle w:val="ad"/>
        <w:rPr>
          <w:rtl/>
        </w:rPr>
      </w:pPr>
      <w:r>
        <w:rPr>
          <w:rtl/>
        </w:rPr>
        <w:t>היו"ר</w:t>
      </w:r>
      <w:r>
        <w:rPr>
          <w:rFonts w:hint="cs"/>
          <w:rtl/>
        </w:rPr>
        <w:t xml:space="preserve"> משה כחלון</w:t>
      </w:r>
      <w:r>
        <w:rPr>
          <w:rtl/>
        </w:rPr>
        <w:t>:</w:t>
      </w:r>
    </w:p>
    <w:p w14:paraId="78F6B44B" w14:textId="77777777" w:rsidR="00000000" w:rsidRDefault="00794C8A">
      <w:pPr>
        <w:pStyle w:val="a"/>
        <w:rPr>
          <w:rtl/>
        </w:rPr>
      </w:pPr>
    </w:p>
    <w:p w14:paraId="2B6F9D67" w14:textId="77777777" w:rsidR="00000000" w:rsidRDefault="00794C8A">
      <w:pPr>
        <w:pStyle w:val="a"/>
        <w:rPr>
          <w:rFonts w:hint="cs"/>
          <w:rtl/>
        </w:rPr>
      </w:pPr>
      <w:r>
        <w:rPr>
          <w:rFonts w:hint="cs"/>
          <w:rtl/>
        </w:rPr>
        <w:t xml:space="preserve">יש לך הזדמנות לשאול, חברת הכנסת פינקלשטיין. </w:t>
      </w:r>
    </w:p>
    <w:p w14:paraId="73F65181" w14:textId="77777777" w:rsidR="00000000" w:rsidRDefault="00794C8A">
      <w:pPr>
        <w:pStyle w:val="a"/>
        <w:rPr>
          <w:rFonts w:hint="cs"/>
          <w:rtl/>
        </w:rPr>
      </w:pPr>
    </w:p>
    <w:p w14:paraId="4BA1C0F1" w14:textId="77777777" w:rsidR="00000000" w:rsidRDefault="00794C8A">
      <w:pPr>
        <w:pStyle w:val="ac"/>
        <w:rPr>
          <w:rtl/>
        </w:rPr>
      </w:pPr>
      <w:bookmarkStart w:id="486" w:name="FS000001059T15_07_2003_20_36_20"/>
      <w:bookmarkEnd w:id="486"/>
      <w:r>
        <w:rPr>
          <w:rFonts w:hint="eastAsia"/>
          <w:rtl/>
        </w:rPr>
        <w:t>גילה</w:t>
      </w:r>
      <w:r>
        <w:rPr>
          <w:rtl/>
        </w:rPr>
        <w:t xml:space="preserve"> פינקלשטיין (מפד"ל):</w:t>
      </w:r>
    </w:p>
    <w:p w14:paraId="1773B9CA" w14:textId="77777777" w:rsidR="00000000" w:rsidRDefault="00794C8A">
      <w:pPr>
        <w:pStyle w:val="a"/>
        <w:rPr>
          <w:rFonts w:hint="cs"/>
          <w:rtl/>
        </w:rPr>
      </w:pPr>
    </w:p>
    <w:p w14:paraId="4DAB44DC" w14:textId="77777777" w:rsidR="00000000" w:rsidRDefault="00794C8A">
      <w:pPr>
        <w:pStyle w:val="a"/>
        <w:rPr>
          <w:rFonts w:hint="cs"/>
          <w:rtl/>
        </w:rPr>
      </w:pPr>
      <w:r>
        <w:rPr>
          <w:rFonts w:hint="cs"/>
          <w:rtl/>
        </w:rPr>
        <w:t>רציתי לדעת אם למשרד יש מדיניות מסוימת בשאלה מאילו ספרים ללמוד. האם יש ביטוי בפיקוח לגבי נהלים לספרי לימוד? האם אתם ממשיכים באותה שיטה שהיתה קיימת? האם</w:t>
      </w:r>
      <w:r>
        <w:rPr>
          <w:rFonts w:hint="cs"/>
          <w:rtl/>
        </w:rPr>
        <w:t xml:space="preserve"> עושים חשיבה מחודשת מפעם לפעם? איך זה נעשה?</w:t>
      </w:r>
    </w:p>
    <w:p w14:paraId="3E7D9AE4" w14:textId="77777777" w:rsidR="00000000" w:rsidRDefault="00794C8A">
      <w:pPr>
        <w:pStyle w:val="a"/>
        <w:rPr>
          <w:rFonts w:hint="cs"/>
          <w:rtl/>
        </w:rPr>
      </w:pPr>
    </w:p>
    <w:p w14:paraId="73ABF70A" w14:textId="77777777" w:rsidR="00000000" w:rsidRDefault="00794C8A">
      <w:pPr>
        <w:pStyle w:val="ad"/>
        <w:rPr>
          <w:rtl/>
        </w:rPr>
      </w:pPr>
      <w:r>
        <w:rPr>
          <w:rtl/>
        </w:rPr>
        <w:t>היו"ר</w:t>
      </w:r>
      <w:r>
        <w:rPr>
          <w:rFonts w:hint="cs"/>
          <w:rtl/>
        </w:rPr>
        <w:t xml:space="preserve"> משה כחלון</w:t>
      </w:r>
      <w:r>
        <w:rPr>
          <w:rtl/>
        </w:rPr>
        <w:t>:</w:t>
      </w:r>
    </w:p>
    <w:p w14:paraId="27312F26" w14:textId="77777777" w:rsidR="00000000" w:rsidRDefault="00794C8A">
      <w:pPr>
        <w:pStyle w:val="a"/>
        <w:rPr>
          <w:rtl/>
        </w:rPr>
      </w:pPr>
    </w:p>
    <w:p w14:paraId="24EA89AA" w14:textId="77777777" w:rsidR="00000000" w:rsidRDefault="00794C8A">
      <w:pPr>
        <w:pStyle w:val="a"/>
        <w:rPr>
          <w:rFonts w:hint="cs"/>
          <w:rtl/>
        </w:rPr>
      </w:pPr>
      <w:r>
        <w:rPr>
          <w:rFonts w:hint="cs"/>
          <w:rtl/>
        </w:rPr>
        <w:t xml:space="preserve">תודה רבה. </w:t>
      </w:r>
    </w:p>
    <w:p w14:paraId="54B015D3" w14:textId="77777777" w:rsidR="00000000" w:rsidRDefault="00794C8A">
      <w:pPr>
        <w:pStyle w:val="a"/>
        <w:rPr>
          <w:rFonts w:hint="cs"/>
          <w:rtl/>
        </w:rPr>
      </w:pPr>
    </w:p>
    <w:p w14:paraId="02421C0B" w14:textId="77777777" w:rsidR="00000000" w:rsidRDefault="00794C8A">
      <w:pPr>
        <w:pStyle w:val="SpeakerCon"/>
        <w:rPr>
          <w:rtl/>
        </w:rPr>
      </w:pPr>
      <w:bookmarkStart w:id="487" w:name="FS000000412T15_07_2003_20_37_42"/>
      <w:bookmarkEnd w:id="487"/>
      <w:r>
        <w:rPr>
          <w:rFonts w:hint="eastAsia"/>
          <w:rtl/>
        </w:rPr>
        <w:t>סגן</w:t>
      </w:r>
      <w:r>
        <w:rPr>
          <w:rtl/>
        </w:rPr>
        <w:t xml:space="preserve"> שרת החינוך, התרבות והספורט צבי הנדל:</w:t>
      </w:r>
    </w:p>
    <w:p w14:paraId="3D3A840C" w14:textId="77777777" w:rsidR="00000000" w:rsidRDefault="00794C8A">
      <w:pPr>
        <w:pStyle w:val="a"/>
        <w:rPr>
          <w:rFonts w:hint="cs"/>
          <w:rtl/>
        </w:rPr>
      </w:pPr>
    </w:p>
    <w:p w14:paraId="08E8A718" w14:textId="77777777" w:rsidR="00000000" w:rsidRDefault="00794C8A">
      <w:pPr>
        <w:pStyle w:val="a"/>
        <w:rPr>
          <w:rFonts w:hint="cs"/>
          <w:rtl/>
        </w:rPr>
      </w:pPr>
      <w:r>
        <w:rPr>
          <w:rFonts w:hint="cs"/>
          <w:rtl/>
        </w:rPr>
        <w:t>תודה על השאלה. מה שאני יכול לומר לך הוא, שהמשרד קבע כמדיניות לעשות מאמץ גדול שלא להחליף ספרי לימוד חדשות לבקרים. אומנם, אם יש דבר חריג באופ</w:t>
      </w:r>
      <w:r>
        <w:rPr>
          <w:rFonts w:hint="cs"/>
          <w:rtl/>
        </w:rPr>
        <w:t xml:space="preserve">ן קיצוני, כמו ספר הלימוד שעליו את דיברת, אז בוודאי עושים מעשה - מבטלים תוכנית, משנים יחידות לימוד לבגרות - על מנת לתקן עיוות, אם הוא עיוות כל כך מרכזי. אבל ככלל, אנחנו נעשה מאמץ שלא להחליף ספרי לימוד כמה  שנים, ולא בכל יום נחליף ספרי לימוד. תודה. </w:t>
      </w:r>
    </w:p>
    <w:p w14:paraId="605EE8F5" w14:textId="77777777" w:rsidR="00000000" w:rsidRDefault="00794C8A">
      <w:pPr>
        <w:pStyle w:val="a"/>
        <w:rPr>
          <w:rFonts w:hint="cs"/>
          <w:rtl/>
        </w:rPr>
      </w:pPr>
    </w:p>
    <w:p w14:paraId="341BE369" w14:textId="77777777" w:rsidR="00000000" w:rsidRDefault="00794C8A">
      <w:pPr>
        <w:pStyle w:val="ad"/>
        <w:rPr>
          <w:rtl/>
        </w:rPr>
      </w:pPr>
      <w:r>
        <w:rPr>
          <w:rtl/>
        </w:rPr>
        <w:t>היו"ר</w:t>
      </w:r>
      <w:r>
        <w:rPr>
          <w:rFonts w:hint="cs"/>
          <w:rtl/>
        </w:rPr>
        <w:t xml:space="preserve"> מ</w:t>
      </w:r>
      <w:r>
        <w:rPr>
          <w:rFonts w:hint="cs"/>
          <w:rtl/>
        </w:rPr>
        <w:t>שה כחלון</w:t>
      </w:r>
      <w:r>
        <w:rPr>
          <w:rtl/>
        </w:rPr>
        <w:t>:</w:t>
      </w:r>
    </w:p>
    <w:p w14:paraId="2CEFF5E8" w14:textId="77777777" w:rsidR="00000000" w:rsidRDefault="00794C8A">
      <w:pPr>
        <w:pStyle w:val="a"/>
        <w:rPr>
          <w:rtl/>
        </w:rPr>
      </w:pPr>
    </w:p>
    <w:p w14:paraId="0CB9990E" w14:textId="77777777" w:rsidR="00000000" w:rsidRDefault="00794C8A">
      <w:pPr>
        <w:pStyle w:val="a"/>
        <w:rPr>
          <w:rFonts w:hint="cs"/>
          <w:rtl/>
        </w:rPr>
      </w:pPr>
      <w:r>
        <w:rPr>
          <w:rFonts w:hint="cs"/>
          <w:rtl/>
        </w:rPr>
        <w:t>תודה רבה. שאילתא מס' 229, של חבר הכנסת נסים דהן - אינו נוכח, לפרוטוקול.</w:t>
      </w:r>
    </w:p>
    <w:p w14:paraId="47316469" w14:textId="77777777" w:rsidR="00000000" w:rsidRDefault="00794C8A">
      <w:pPr>
        <w:pStyle w:val="a"/>
        <w:rPr>
          <w:rFonts w:hint="cs"/>
          <w:rtl/>
        </w:rPr>
      </w:pPr>
    </w:p>
    <w:p w14:paraId="4CE5DE12" w14:textId="77777777" w:rsidR="00000000" w:rsidRDefault="00794C8A">
      <w:pPr>
        <w:pStyle w:val="Query"/>
        <w:jc w:val="center"/>
        <w:rPr>
          <w:rtl/>
        </w:rPr>
      </w:pPr>
      <w:bookmarkStart w:id="488" w:name="CQ12308FI0012308T15_07_2003_20_40_02"/>
      <w:bookmarkStart w:id="489" w:name="_Toc46140084"/>
      <w:bookmarkStart w:id="490" w:name="_Toc57365962"/>
      <w:bookmarkEnd w:id="488"/>
      <w:r>
        <w:rPr>
          <w:rtl/>
        </w:rPr>
        <w:t>229. מוצגים במוזיאון לאמנות בתל-אביב</w:t>
      </w:r>
      <w:bookmarkEnd w:id="489"/>
      <w:bookmarkEnd w:id="490"/>
    </w:p>
    <w:p w14:paraId="29852EC9" w14:textId="77777777" w:rsidR="00000000" w:rsidRDefault="00794C8A">
      <w:pPr>
        <w:pStyle w:val="a"/>
        <w:rPr>
          <w:rFonts w:hint="cs"/>
          <w:rtl/>
        </w:rPr>
      </w:pPr>
    </w:p>
    <w:p w14:paraId="75608B1D" w14:textId="77777777" w:rsidR="00000000" w:rsidRDefault="00794C8A">
      <w:pPr>
        <w:pStyle w:val="a"/>
        <w:ind w:firstLine="0"/>
        <w:rPr>
          <w:bCs/>
          <w:u w:val="single"/>
        </w:rPr>
      </w:pPr>
      <w:bookmarkStart w:id="491" w:name="ESQ12308"/>
      <w:bookmarkEnd w:id="491"/>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3C5DD49" w14:textId="77777777" w:rsidR="00000000" w:rsidRDefault="00794C8A">
      <w:pPr>
        <w:pStyle w:val="a"/>
        <w:ind w:firstLine="720"/>
      </w:pPr>
      <w:r>
        <w:rPr>
          <w:rtl/>
        </w:rPr>
        <w:t xml:space="preserve"> ביום י"ח בסיוון התשס"ג (18 ביוני 2003):</w:t>
      </w:r>
    </w:p>
    <w:p w14:paraId="28C6F5D7" w14:textId="77777777" w:rsidR="00000000" w:rsidRDefault="00794C8A">
      <w:pPr>
        <w:pStyle w:val="a"/>
        <w:ind w:firstLine="0"/>
        <w:rPr>
          <w:rFonts w:hint="cs"/>
        </w:rPr>
      </w:pPr>
    </w:p>
    <w:p w14:paraId="73D1F50C" w14:textId="77777777" w:rsidR="00000000" w:rsidRDefault="00794C8A">
      <w:pPr>
        <w:pStyle w:val="a"/>
        <w:ind w:firstLine="720"/>
      </w:pPr>
      <w:r>
        <w:rPr>
          <w:rFonts w:hint="cs"/>
          <w:rtl/>
        </w:rPr>
        <w:t>ב</w:t>
      </w:r>
      <w:r>
        <w:rPr>
          <w:rtl/>
        </w:rPr>
        <w:t>"קול נכי מלחמה", ב</w:t>
      </w:r>
      <w:r>
        <w:rPr>
          <w:rFonts w:hint="cs"/>
          <w:rtl/>
        </w:rPr>
        <w:t>י</w:t>
      </w:r>
      <w:r>
        <w:rPr>
          <w:rtl/>
        </w:rPr>
        <w:t xml:space="preserve">טאון הפרטיזנים, </w:t>
      </w:r>
      <w:r>
        <w:rPr>
          <w:rFonts w:hint="cs"/>
          <w:rtl/>
        </w:rPr>
        <w:t>פור</w:t>
      </w:r>
      <w:r>
        <w:rPr>
          <w:rFonts w:hint="cs"/>
          <w:rtl/>
        </w:rPr>
        <w:t>סמה</w:t>
      </w:r>
      <w:r>
        <w:rPr>
          <w:rtl/>
        </w:rPr>
        <w:t xml:space="preserve"> מחאה ששיגרו למנהל המוזיאון לאמנ</w:t>
      </w:r>
      <w:r>
        <w:rPr>
          <w:rFonts w:hint="cs"/>
          <w:rtl/>
        </w:rPr>
        <w:t>ו</w:t>
      </w:r>
      <w:r>
        <w:rPr>
          <w:rtl/>
        </w:rPr>
        <w:t>יות בתל-אביב על תערוכת "זוכים 2000" שהוצגה ב</w:t>
      </w:r>
      <w:r>
        <w:rPr>
          <w:rFonts w:hint="cs"/>
          <w:rtl/>
        </w:rPr>
        <w:t>"</w:t>
      </w:r>
      <w:r>
        <w:rPr>
          <w:rtl/>
        </w:rPr>
        <w:t>ביתן הלנה רובינשטיין</w:t>
      </w:r>
      <w:r>
        <w:rPr>
          <w:rFonts w:hint="cs"/>
          <w:rtl/>
        </w:rPr>
        <w:t>"</w:t>
      </w:r>
      <w:r>
        <w:rPr>
          <w:rtl/>
        </w:rPr>
        <w:t xml:space="preserve"> ובה דיוקנאות של מפקדים נאצים. </w:t>
      </w:r>
    </w:p>
    <w:p w14:paraId="58B2B330" w14:textId="77777777" w:rsidR="00000000" w:rsidRDefault="00794C8A">
      <w:pPr>
        <w:pStyle w:val="a"/>
        <w:ind w:firstLine="720"/>
      </w:pPr>
    </w:p>
    <w:p w14:paraId="5A910C95" w14:textId="77777777" w:rsidR="00000000" w:rsidRDefault="00794C8A">
      <w:pPr>
        <w:pStyle w:val="a"/>
        <w:ind w:firstLine="720"/>
      </w:pPr>
      <w:r>
        <w:rPr>
          <w:rFonts w:hint="cs"/>
          <w:rtl/>
        </w:rPr>
        <w:t>רצוני לשאול</w:t>
      </w:r>
      <w:r>
        <w:rPr>
          <w:rtl/>
        </w:rPr>
        <w:t>:</w:t>
      </w:r>
    </w:p>
    <w:p w14:paraId="099C894C" w14:textId="77777777" w:rsidR="00000000" w:rsidRDefault="00794C8A">
      <w:pPr>
        <w:pStyle w:val="a"/>
        <w:ind w:firstLine="720"/>
      </w:pPr>
    </w:p>
    <w:p w14:paraId="554BE1EE" w14:textId="77777777" w:rsidR="00000000" w:rsidRDefault="00794C8A">
      <w:pPr>
        <w:pStyle w:val="a"/>
        <w:ind w:firstLine="720"/>
        <w:rPr>
          <w:rFonts w:hint="cs"/>
          <w:rtl/>
        </w:rPr>
      </w:pPr>
      <w:r>
        <w:rPr>
          <w:rFonts w:hint="cs"/>
          <w:rtl/>
        </w:rPr>
        <w:t xml:space="preserve">1. האם הידיעה נכונה?  </w:t>
      </w:r>
    </w:p>
    <w:p w14:paraId="5B273F93" w14:textId="77777777" w:rsidR="00000000" w:rsidRDefault="00794C8A">
      <w:pPr>
        <w:pStyle w:val="a"/>
        <w:ind w:firstLine="720"/>
        <w:rPr>
          <w:rtl/>
        </w:rPr>
      </w:pPr>
    </w:p>
    <w:p w14:paraId="0BBEDB9F" w14:textId="77777777" w:rsidR="00000000" w:rsidRDefault="00794C8A">
      <w:pPr>
        <w:pStyle w:val="a"/>
        <w:ind w:firstLine="720"/>
        <w:rPr>
          <w:rFonts w:hint="cs"/>
          <w:rtl/>
        </w:rPr>
      </w:pPr>
      <w:r>
        <w:rPr>
          <w:rFonts w:hint="cs"/>
          <w:rtl/>
        </w:rPr>
        <w:t xml:space="preserve">2. אם כן - </w:t>
      </w:r>
      <w:r>
        <w:rPr>
          <w:rtl/>
        </w:rPr>
        <w:t>מה בדיוק</w:t>
      </w:r>
      <w:r>
        <w:rPr>
          <w:rFonts w:hint="cs"/>
          <w:rtl/>
        </w:rPr>
        <w:t xml:space="preserve"> </w:t>
      </w:r>
      <w:r>
        <w:rPr>
          <w:rtl/>
        </w:rPr>
        <w:t xml:space="preserve">הוצג </w:t>
      </w:r>
      <w:r>
        <w:rPr>
          <w:rFonts w:hint="cs"/>
          <w:rtl/>
        </w:rPr>
        <w:t>בתערוכה זו?</w:t>
      </w:r>
    </w:p>
    <w:p w14:paraId="33FC27D9" w14:textId="77777777" w:rsidR="00000000" w:rsidRDefault="00794C8A">
      <w:pPr>
        <w:pStyle w:val="a"/>
        <w:ind w:firstLine="720"/>
        <w:rPr>
          <w:rtl/>
        </w:rPr>
      </w:pPr>
    </w:p>
    <w:p w14:paraId="6B917570" w14:textId="77777777" w:rsidR="00000000" w:rsidRDefault="00794C8A">
      <w:pPr>
        <w:pStyle w:val="a"/>
        <w:ind w:firstLine="720"/>
        <w:rPr>
          <w:rtl/>
        </w:rPr>
      </w:pPr>
      <w:r>
        <w:rPr>
          <w:rFonts w:hint="cs"/>
          <w:rtl/>
        </w:rPr>
        <w:t xml:space="preserve">3. </w:t>
      </w:r>
      <w:r>
        <w:rPr>
          <w:rtl/>
        </w:rPr>
        <w:t>מדוע הוצגו הדיוקנאות הללו?</w:t>
      </w:r>
    </w:p>
    <w:p w14:paraId="46534013" w14:textId="77777777" w:rsidR="00000000" w:rsidRDefault="00794C8A">
      <w:pPr>
        <w:pStyle w:val="a"/>
        <w:ind w:firstLine="720"/>
        <w:rPr>
          <w:rtl/>
        </w:rPr>
      </w:pPr>
    </w:p>
    <w:p w14:paraId="02CDF272" w14:textId="77777777" w:rsidR="00000000" w:rsidRDefault="00794C8A">
      <w:pPr>
        <w:pStyle w:val="a"/>
        <w:ind w:firstLine="720"/>
        <w:rPr>
          <w:rtl/>
        </w:rPr>
      </w:pPr>
      <w:r>
        <w:rPr>
          <w:rFonts w:hint="cs"/>
          <w:rtl/>
        </w:rPr>
        <w:t xml:space="preserve">4. האם יוסקו </w:t>
      </w:r>
      <w:r>
        <w:rPr>
          <w:rtl/>
        </w:rPr>
        <w:t>מ</w:t>
      </w:r>
      <w:r>
        <w:rPr>
          <w:rtl/>
        </w:rPr>
        <w:t xml:space="preserve">סקנות </w:t>
      </w:r>
      <w:r>
        <w:rPr>
          <w:rFonts w:hint="cs"/>
          <w:rtl/>
        </w:rPr>
        <w:t xml:space="preserve">ממקרה זה, ואם כן </w:t>
      </w:r>
      <w:r>
        <w:rPr>
          <w:rFonts w:hint="eastAsia"/>
          <w:rtl/>
        </w:rPr>
        <w:t>–</w:t>
      </w:r>
      <w:r>
        <w:rPr>
          <w:rFonts w:hint="cs"/>
          <w:rtl/>
        </w:rPr>
        <w:t xml:space="preserve"> אילו</w:t>
      </w:r>
      <w:r>
        <w:rPr>
          <w:rtl/>
        </w:rPr>
        <w:t>?</w:t>
      </w:r>
    </w:p>
    <w:p w14:paraId="31DAB537" w14:textId="77777777" w:rsidR="00000000" w:rsidRDefault="00794C8A">
      <w:pPr>
        <w:pStyle w:val="a"/>
        <w:ind w:firstLine="720"/>
        <w:rPr>
          <w:rtl/>
        </w:rPr>
      </w:pPr>
    </w:p>
    <w:p w14:paraId="2E66C27F" w14:textId="77777777" w:rsidR="00000000" w:rsidRDefault="00794C8A">
      <w:pPr>
        <w:pStyle w:val="a"/>
        <w:ind w:firstLine="0"/>
        <w:rPr>
          <w:rFonts w:hint="cs"/>
          <w:b/>
          <w:rtl/>
        </w:rPr>
      </w:pPr>
      <w:r>
        <w:rPr>
          <w:rFonts w:hint="cs"/>
          <w:b/>
          <w:bCs/>
          <w:u w:val="single"/>
          <w:rtl/>
        </w:rPr>
        <w:t>תשובת</w:t>
      </w:r>
      <w:r>
        <w:rPr>
          <w:rFonts w:hint="cs"/>
          <w:bCs/>
          <w:u w:val="single"/>
          <w:rtl/>
        </w:rPr>
        <w:t xml:space="preserve"> סגן שרת החינוך, התרבות והספורט צבי הנדל:</w:t>
      </w:r>
      <w:r>
        <w:rPr>
          <w:rFonts w:hint="cs"/>
          <w:rtl/>
        </w:rPr>
        <w:tab/>
      </w:r>
    </w:p>
    <w:p w14:paraId="37403F81" w14:textId="77777777" w:rsidR="00000000" w:rsidRDefault="00794C8A">
      <w:pPr>
        <w:pStyle w:val="a"/>
        <w:ind w:firstLine="0"/>
        <w:rPr>
          <w:rFonts w:hint="cs"/>
          <w:b/>
          <w:rtl/>
        </w:rPr>
      </w:pPr>
      <w:r>
        <w:rPr>
          <w:rFonts w:hint="cs"/>
          <w:b/>
          <w:rtl/>
        </w:rPr>
        <w:t>(לא נקראה, נמסרה לפרוטוקול)</w:t>
      </w:r>
    </w:p>
    <w:p w14:paraId="36D108A3" w14:textId="77777777" w:rsidR="00000000" w:rsidRDefault="00794C8A">
      <w:pPr>
        <w:pStyle w:val="a"/>
        <w:rPr>
          <w:rFonts w:hint="cs"/>
          <w:rtl/>
        </w:rPr>
      </w:pPr>
    </w:p>
    <w:p w14:paraId="0C4527B7" w14:textId="77777777" w:rsidR="00000000" w:rsidRDefault="00794C8A">
      <w:pPr>
        <w:pStyle w:val="a"/>
        <w:rPr>
          <w:rFonts w:hint="cs"/>
          <w:rtl/>
        </w:rPr>
      </w:pPr>
      <w:r>
        <w:rPr>
          <w:rFonts w:hint="cs"/>
          <w:rtl/>
        </w:rPr>
        <w:t>1. הידיעה נכונה.</w:t>
      </w:r>
    </w:p>
    <w:p w14:paraId="54114A6E" w14:textId="77777777" w:rsidR="00000000" w:rsidRDefault="00794C8A">
      <w:pPr>
        <w:pStyle w:val="a"/>
        <w:rPr>
          <w:rFonts w:hint="cs"/>
          <w:rtl/>
        </w:rPr>
      </w:pPr>
    </w:p>
    <w:p w14:paraId="36614B95" w14:textId="77777777" w:rsidR="00000000" w:rsidRDefault="00794C8A">
      <w:pPr>
        <w:pStyle w:val="a"/>
        <w:rPr>
          <w:rFonts w:hint="cs"/>
          <w:rtl/>
        </w:rPr>
      </w:pPr>
      <w:r>
        <w:rPr>
          <w:rFonts w:hint="cs"/>
          <w:rtl/>
        </w:rPr>
        <w:t>2-3. בתערוכת "זוכים 2000", שהוצגה במוזיאון לאמנות בתל-אביב, נכללה עבודתה של האמנית דינה שנהב, במסגרת תערוכה שבה הוצגה קבוצה גדולה</w:t>
      </w:r>
      <w:r>
        <w:rPr>
          <w:rFonts w:hint="cs"/>
          <w:rtl/>
        </w:rPr>
        <w:t xml:space="preserve"> של דיוקנאות מפקדים נאצים, העשויים מחרוזי משחק של ילדים.</w:t>
      </w:r>
    </w:p>
    <w:p w14:paraId="4D9D6301" w14:textId="77777777" w:rsidR="00000000" w:rsidRDefault="00794C8A">
      <w:pPr>
        <w:pStyle w:val="a"/>
        <w:rPr>
          <w:rFonts w:hint="cs"/>
          <w:rtl/>
        </w:rPr>
      </w:pPr>
    </w:p>
    <w:p w14:paraId="29EBE8F8" w14:textId="77777777" w:rsidR="00000000" w:rsidRDefault="00794C8A">
      <w:pPr>
        <w:pStyle w:val="a"/>
        <w:rPr>
          <w:rFonts w:hint="cs"/>
          <w:rtl/>
        </w:rPr>
      </w:pPr>
      <w:r>
        <w:rPr>
          <w:rFonts w:hint="cs"/>
          <w:rtl/>
        </w:rPr>
        <w:t xml:space="preserve">יצירתה של דינה שנהב לא הובנה </w:t>
      </w:r>
      <w:r>
        <w:rPr>
          <w:rFonts w:hint="cs"/>
          <w:b/>
          <w:rtl/>
        </w:rPr>
        <w:t>כראוי</w:t>
      </w:r>
      <w:r>
        <w:rPr>
          <w:rFonts w:hint="cs"/>
          <w:rtl/>
        </w:rPr>
        <w:t>. בשום אופן לא היתה כוונה להאדיר את המפקד הנאצי. ההיפך הוא הנכון. יצירת הדיוקן מחומר לא אצילי, בטכניקה עממית ודקורטיבית של הדבקת חרוזים, הפכה את הדיוקנאות למשהו ילד</w:t>
      </w:r>
      <w:r>
        <w:rPr>
          <w:rFonts w:hint="cs"/>
          <w:rtl/>
        </w:rPr>
        <w:t>ותי ומגוחך.</w:t>
      </w:r>
    </w:p>
    <w:p w14:paraId="5A553022" w14:textId="77777777" w:rsidR="00000000" w:rsidRDefault="00794C8A">
      <w:pPr>
        <w:pStyle w:val="a"/>
        <w:rPr>
          <w:rFonts w:hint="cs"/>
          <w:rtl/>
        </w:rPr>
      </w:pPr>
    </w:p>
    <w:p w14:paraId="1124717B" w14:textId="77777777" w:rsidR="00000000" w:rsidRDefault="00794C8A">
      <w:pPr>
        <w:pStyle w:val="a"/>
        <w:rPr>
          <w:rFonts w:hint="cs"/>
          <w:rtl/>
        </w:rPr>
      </w:pPr>
      <w:r>
        <w:rPr>
          <w:rFonts w:hint="cs"/>
          <w:rtl/>
        </w:rPr>
        <w:t>יתירה מכך, האמנית היא דור שני לניצולי השואה, ועבודתה הוצגה גם במוזיאון בגרמניה, בתערוכה קבוצתית בנושא - דור שני ושלישי, כעבודה המייצגת את התחושה הקשה של יהודים בני הדור השני.</w:t>
      </w:r>
    </w:p>
    <w:p w14:paraId="3E222917" w14:textId="77777777" w:rsidR="00000000" w:rsidRDefault="00794C8A">
      <w:pPr>
        <w:pStyle w:val="a"/>
        <w:rPr>
          <w:rFonts w:hint="cs"/>
          <w:rtl/>
        </w:rPr>
      </w:pPr>
    </w:p>
    <w:p w14:paraId="3F8F340B" w14:textId="77777777" w:rsidR="00000000" w:rsidRDefault="00794C8A">
      <w:pPr>
        <w:pStyle w:val="a"/>
        <w:rPr>
          <w:rFonts w:hint="cs"/>
          <w:rtl/>
        </w:rPr>
      </w:pPr>
      <w:r>
        <w:rPr>
          <w:rFonts w:hint="cs"/>
          <w:rtl/>
        </w:rPr>
        <w:t>בעקבות פניית נציגי הפרטיזנים, נפגשה האמנית עם מנהל מוזיאון תל-אביב,</w:t>
      </w:r>
      <w:r>
        <w:rPr>
          <w:rFonts w:hint="cs"/>
          <w:rtl/>
        </w:rPr>
        <w:t xml:space="preserve"> פרופסור מוטי עומר, ועם נציגי אגודות הפרטיזנים. בפגישה זו, שהתקיימה ברוח טובה ועניינית, הובהרה מעל לכל ספק משמעותה האמיתית של היצירה, שבאה  מהזדהות עם הקורבן ולא עם התוקפן.</w:t>
      </w:r>
    </w:p>
    <w:p w14:paraId="73CC57EB" w14:textId="77777777" w:rsidR="00000000" w:rsidRDefault="00794C8A">
      <w:pPr>
        <w:pStyle w:val="a"/>
        <w:rPr>
          <w:rFonts w:hint="cs"/>
          <w:rtl/>
        </w:rPr>
      </w:pPr>
    </w:p>
    <w:p w14:paraId="0155CEFB" w14:textId="77777777" w:rsidR="00000000" w:rsidRDefault="00794C8A">
      <w:pPr>
        <w:pStyle w:val="a"/>
        <w:rPr>
          <w:rFonts w:hint="cs"/>
          <w:rtl/>
        </w:rPr>
      </w:pPr>
      <w:r>
        <w:rPr>
          <w:rFonts w:hint="cs"/>
          <w:rtl/>
        </w:rPr>
        <w:t>משרד החינוך, התרבות והספורט אינו מתערב בהליכי עבודה ויצירה של אמנים והליך בחירת הז</w:t>
      </w:r>
      <w:r>
        <w:rPr>
          <w:rFonts w:hint="cs"/>
          <w:rtl/>
        </w:rPr>
        <w:t>וכים מבוסס על שיקוליה של ועדה מקצועית ציבורית.</w:t>
      </w:r>
    </w:p>
    <w:p w14:paraId="53F2295B" w14:textId="77777777" w:rsidR="00000000" w:rsidRDefault="00794C8A">
      <w:pPr>
        <w:pStyle w:val="a"/>
        <w:rPr>
          <w:rFonts w:hint="cs"/>
          <w:rtl/>
        </w:rPr>
      </w:pPr>
    </w:p>
    <w:p w14:paraId="0C296E6A" w14:textId="77777777" w:rsidR="00000000" w:rsidRDefault="00794C8A">
      <w:pPr>
        <w:pStyle w:val="a"/>
        <w:rPr>
          <w:rFonts w:hint="cs"/>
          <w:rtl/>
        </w:rPr>
      </w:pPr>
      <w:r>
        <w:rPr>
          <w:rFonts w:hint="cs"/>
          <w:rtl/>
        </w:rPr>
        <w:t>חברי ועדת השיפוט לפרס האמן הצעיר, אשר החליטו להעניק את הפרס לאמנית דינה שנהב, הם מבכירי אנשי האמנות בארץ: יונה פישר, תמי כץ-פרימן, גיא רז,  ונציגות הציבור  תא"ל במילואים שולה ליגום ומנהלת המחלקה למוזיאונים וא</w:t>
      </w:r>
      <w:r>
        <w:rPr>
          <w:rFonts w:hint="cs"/>
          <w:rtl/>
        </w:rPr>
        <w:t>מנות עידית עמיחי.</w:t>
      </w:r>
    </w:p>
    <w:p w14:paraId="2C7D9C18" w14:textId="77777777" w:rsidR="00000000" w:rsidRDefault="00794C8A">
      <w:pPr>
        <w:pStyle w:val="a"/>
        <w:rPr>
          <w:rFonts w:hint="cs"/>
          <w:rtl/>
        </w:rPr>
      </w:pPr>
    </w:p>
    <w:p w14:paraId="69DA1869" w14:textId="77777777" w:rsidR="00000000" w:rsidRDefault="00794C8A">
      <w:pPr>
        <w:pStyle w:val="a"/>
        <w:rPr>
          <w:rFonts w:hint="cs"/>
          <w:rtl/>
        </w:rPr>
      </w:pPr>
      <w:r>
        <w:rPr>
          <w:rFonts w:hint="cs"/>
          <w:rtl/>
        </w:rPr>
        <w:t>ועדת השיפוט החליטה להעניק את פרס האמן הצעיר לאמנית דינה שנהב, מתוך הכרה שמדובר באמנית יוצאת דופן במקצועיותה ובאיכותה, אמנית אשר מתוך עמדה אירונית חותרת כנגד העבר ומצליחה להעביר מסרים משמעותיים וחזקים הקשורים בחברה הישראלית.</w:t>
      </w:r>
    </w:p>
    <w:p w14:paraId="6EE77039" w14:textId="77777777" w:rsidR="00000000" w:rsidRDefault="00794C8A">
      <w:pPr>
        <w:pStyle w:val="a"/>
        <w:rPr>
          <w:rFonts w:hint="cs"/>
          <w:rtl/>
        </w:rPr>
      </w:pPr>
    </w:p>
    <w:p w14:paraId="3FC9331E" w14:textId="77777777" w:rsidR="00000000" w:rsidRDefault="00794C8A">
      <w:pPr>
        <w:pStyle w:val="ad"/>
        <w:rPr>
          <w:rtl/>
        </w:rPr>
      </w:pPr>
      <w:r>
        <w:rPr>
          <w:rtl/>
        </w:rPr>
        <w:t>היו"ר</w:t>
      </w:r>
      <w:r>
        <w:rPr>
          <w:rFonts w:hint="cs"/>
          <w:rtl/>
        </w:rPr>
        <w:t xml:space="preserve"> משה כח</w:t>
      </w:r>
      <w:r>
        <w:rPr>
          <w:rFonts w:hint="cs"/>
          <w:rtl/>
        </w:rPr>
        <w:t>לון</w:t>
      </w:r>
      <w:r>
        <w:rPr>
          <w:rtl/>
        </w:rPr>
        <w:t>:</w:t>
      </w:r>
    </w:p>
    <w:p w14:paraId="24BADBD8" w14:textId="77777777" w:rsidR="00000000" w:rsidRDefault="00794C8A">
      <w:pPr>
        <w:pStyle w:val="a"/>
        <w:rPr>
          <w:rtl/>
        </w:rPr>
      </w:pPr>
    </w:p>
    <w:p w14:paraId="2F90AE0F" w14:textId="77777777" w:rsidR="00000000" w:rsidRDefault="00794C8A">
      <w:pPr>
        <w:pStyle w:val="a"/>
        <w:rPr>
          <w:rFonts w:hint="cs"/>
          <w:rtl/>
        </w:rPr>
      </w:pPr>
      <w:r>
        <w:rPr>
          <w:rFonts w:hint="cs"/>
          <w:rtl/>
        </w:rPr>
        <w:t xml:space="preserve">שאילתא מס' 236, של חבר הכנסת אמנון כהן: שאיפת גז על-ידי בני נוער, בבקשה. </w:t>
      </w:r>
    </w:p>
    <w:p w14:paraId="5C723EF4" w14:textId="77777777" w:rsidR="00000000" w:rsidRDefault="00794C8A">
      <w:pPr>
        <w:pStyle w:val="a"/>
        <w:rPr>
          <w:rFonts w:hint="cs"/>
          <w:rtl/>
        </w:rPr>
      </w:pPr>
    </w:p>
    <w:p w14:paraId="25E5F7C0" w14:textId="77777777" w:rsidR="00000000" w:rsidRDefault="00794C8A">
      <w:pPr>
        <w:pStyle w:val="Query"/>
        <w:jc w:val="center"/>
        <w:rPr>
          <w:rtl/>
        </w:rPr>
      </w:pPr>
      <w:bookmarkStart w:id="492" w:name="CQ12509FI0012509T15_07_2003_20_41_58"/>
      <w:bookmarkStart w:id="493" w:name="_Toc46140085"/>
      <w:bookmarkStart w:id="494" w:name="_Toc57365963"/>
      <w:bookmarkEnd w:id="492"/>
      <w:r>
        <w:rPr>
          <w:rtl/>
        </w:rPr>
        <w:t>236. שאיפת גז על-ידי בני נוער</w:t>
      </w:r>
      <w:bookmarkEnd w:id="493"/>
      <w:bookmarkEnd w:id="494"/>
    </w:p>
    <w:p w14:paraId="025E43D1" w14:textId="77777777" w:rsidR="00000000" w:rsidRDefault="00794C8A">
      <w:pPr>
        <w:pStyle w:val="a"/>
        <w:rPr>
          <w:rFonts w:hint="cs"/>
          <w:rtl/>
        </w:rPr>
      </w:pPr>
    </w:p>
    <w:p w14:paraId="755C4BD7" w14:textId="77777777" w:rsidR="00000000" w:rsidRDefault="00794C8A">
      <w:pPr>
        <w:pStyle w:val="a"/>
        <w:ind w:firstLine="0"/>
        <w:rPr>
          <w:rFonts w:hint="cs"/>
          <w:bCs/>
          <w:u w:val="single"/>
        </w:rPr>
      </w:pPr>
      <w:bookmarkStart w:id="495" w:name="ESQ12509"/>
      <w:bookmarkEnd w:id="495"/>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w:t>
      </w:r>
      <w:r>
        <w:rPr>
          <w:rFonts w:hint="cs"/>
          <w:bCs/>
          <w:u w:val="single"/>
          <w:rtl/>
        </w:rPr>
        <w:t>שרת החינוך, התרבות והספורט</w:t>
      </w:r>
    </w:p>
    <w:p w14:paraId="70D669AC" w14:textId="77777777" w:rsidR="00000000" w:rsidRDefault="00794C8A">
      <w:pPr>
        <w:pStyle w:val="a"/>
        <w:ind w:firstLine="720"/>
      </w:pPr>
      <w:r>
        <w:rPr>
          <w:rtl/>
        </w:rPr>
        <w:t>ביום י"ח בסיוון התשס"ג (18 ביוני 2003):</w:t>
      </w:r>
    </w:p>
    <w:p w14:paraId="6CA0D1E9" w14:textId="77777777" w:rsidR="00000000" w:rsidRDefault="00794C8A">
      <w:pPr>
        <w:pStyle w:val="a"/>
        <w:ind w:firstLine="0"/>
        <w:rPr>
          <w:rFonts w:hint="cs"/>
        </w:rPr>
      </w:pPr>
    </w:p>
    <w:p w14:paraId="70A1BD2B" w14:textId="77777777" w:rsidR="00000000" w:rsidRDefault="00794C8A">
      <w:pPr>
        <w:pStyle w:val="a"/>
        <w:ind w:firstLine="720"/>
      </w:pPr>
      <w:r>
        <w:rPr>
          <w:rFonts w:hint="cs"/>
          <w:rtl/>
        </w:rPr>
        <w:t>ב"מעריב" דווח</w:t>
      </w:r>
      <w:r>
        <w:rPr>
          <w:rtl/>
        </w:rPr>
        <w:t xml:space="preserve"> על תופעה חדשה </w:t>
      </w:r>
      <w:r>
        <w:rPr>
          <w:rFonts w:hint="cs"/>
          <w:rtl/>
        </w:rPr>
        <w:t>ו</w:t>
      </w:r>
      <w:r>
        <w:rPr>
          <w:rtl/>
        </w:rPr>
        <w:t xml:space="preserve">מסוכנת </w:t>
      </w:r>
      <w:r>
        <w:rPr>
          <w:rFonts w:hint="cs"/>
          <w:rtl/>
        </w:rPr>
        <w:t>בקרב בני נוער</w:t>
      </w:r>
      <w:r>
        <w:rPr>
          <w:rFonts w:hint="cs"/>
          <w:rtl/>
        </w:rPr>
        <w:t xml:space="preserve"> -</w:t>
      </w:r>
      <w:r>
        <w:rPr>
          <w:rtl/>
        </w:rPr>
        <w:t xml:space="preserve"> שאיפת גז</w:t>
      </w:r>
      <w:r>
        <w:rPr>
          <w:rFonts w:hint="cs"/>
          <w:rtl/>
        </w:rPr>
        <w:t>.</w:t>
      </w:r>
      <w:r>
        <w:rPr>
          <w:rtl/>
        </w:rPr>
        <w:t xml:space="preserve"> </w:t>
      </w:r>
      <w:r>
        <w:rPr>
          <w:rFonts w:hint="cs"/>
          <w:rtl/>
        </w:rPr>
        <w:t xml:space="preserve">לאחרונה נהרג </w:t>
      </w:r>
      <w:r>
        <w:rPr>
          <w:rtl/>
        </w:rPr>
        <w:t xml:space="preserve">ילד לאחר ששאף גז </w:t>
      </w:r>
      <w:r>
        <w:rPr>
          <w:rFonts w:hint="cs"/>
          <w:rtl/>
        </w:rPr>
        <w:t>ונפל</w:t>
      </w:r>
      <w:r>
        <w:rPr>
          <w:rtl/>
        </w:rPr>
        <w:t xml:space="preserve"> מגג. </w:t>
      </w:r>
      <w:r>
        <w:rPr>
          <w:rFonts w:hint="cs"/>
          <w:rtl/>
        </w:rPr>
        <w:t>כמו כן</w:t>
      </w:r>
      <w:r>
        <w:rPr>
          <w:rtl/>
        </w:rPr>
        <w:t xml:space="preserve"> פורסם כי בטבריה נעצר</w:t>
      </w:r>
      <w:r>
        <w:rPr>
          <w:rFonts w:hint="cs"/>
          <w:rtl/>
        </w:rPr>
        <w:t>ו</w:t>
      </w:r>
      <w:r>
        <w:rPr>
          <w:rtl/>
        </w:rPr>
        <w:t xml:space="preserve"> 13 נערים </w:t>
      </w:r>
      <w:r>
        <w:rPr>
          <w:rFonts w:hint="cs"/>
          <w:rtl/>
        </w:rPr>
        <w:t>שהודו</w:t>
      </w:r>
      <w:r>
        <w:rPr>
          <w:rtl/>
        </w:rPr>
        <w:t xml:space="preserve"> שנהגו לשאוף גז ממדחסי מזגנים.</w:t>
      </w:r>
    </w:p>
    <w:p w14:paraId="07E31F9F" w14:textId="77777777" w:rsidR="00000000" w:rsidRDefault="00794C8A">
      <w:pPr>
        <w:pStyle w:val="a"/>
        <w:ind w:firstLine="720"/>
      </w:pPr>
    </w:p>
    <w:p w14:paraId="2F40DA20" w14:textId="77777777" w:rsidR="00000000" w:rsidRDefault="00794C8A">
      <w:pPr>
        <w:pStyle w:val="a"/>
        <w:ind w:firstLine="720"/>
      </w:pPr>
      <w:r>
        <w:rPr>
          <w:rFonts w:hint="cs"/>
          <w:rtl/>
        </w:rPr>
        <w:t>רצוני לשאול</w:t>
      </w:r>
      <w:r>
        <w:rPr>
          <w:rtl/>
        </w:rPr>
        <w:t>:</w:t>
      </w:r>
    </w:p>
    <w:p w14:paraId="65FCBC6A" w14:textId="77777777" w:rsidR="00000000" w:rsidRDefault="00794C8A">
      <w:pPr>
        <w:pStyle w:val="a"/>
        <w:ind w:firstLine="720"/>
      </w:pPr>
    </w:p>
    <w:p w14:paraId="2BD51097" w14:textId="77777777" w:rsidR="00000000" w:rsidRDefault="00794C8A">
      <w:pPr>
        <w:pStyle w:val="a"/>
        <w:ind w:firstLine="720"/>
        <w:rPr>
          <w:rtl/>
        </w:rPr>
      </w:pPr>
      <w:r>
        <w:rPr>
          <w:rFonts w:hint="cs"/>
          <w:rtl/>
        </w:rPr>
        <w:t xml:space="preserve">1. </w:t>
      </w:r>
      <w:r>
        <w:rPr>
          <w:rtl/>
        </w:rPr>
        <w:t>מה ידוע למשרדך על תופעה זו?</w:t>
      </w:r>
    </w:p>
    <w:p w14:paraId="27EA41C8" w14:textId="77777777" w:rsidR="00000000" w:rsidRDefault="00794C8A">
      <w:pPr>
        <w:pStyle w:val="a"/>
        <w:ind w:firstLine="720"/>
        <w:rPr>
          <w:rtl/>
        </w:rPr>
      </w:pPr>
    </w:p>
    <w:p w14:paraId="60EA4FB9" w14:textId="77777777" w:rsidR="00000000" w:rsidRDefault="00794C8A">
      <w:pPr>
        <w:pStyle w:val="a"/>
        <w:ind w:firstLine="720"/>
        <w:rPr>
          <w:rtl/>
        </w:rPr>
      </w:pPr>
      <w:r>
        <w:rPr>
          <w:rFonts w:hint="cs"/>
          <w:rtl/>
        </w:rPr>
        <w:t xml:space="preserve">2. </w:t>
      </w:r>
      <w:r>
        <w:rPr>
          <w:rtl/>
        </w:rPr>
        <w:t xml:space="preserve">מה ייעשה </w:t>
      </w:r>
      <w:r>
        <w:rPr>
          <w:rFonts w:hint="cs"/>
          <w:rtl/>
        </w:rPr>
        <w:t>למיגורה</w:t>
      </w:r>
      <w:r>
        <w:rPr>
          <w:rtl/>
        </w:rPr>
        <w:t>?</w:t>
      </w:r>
    </w:p>
    <w:p w14:paraId="180163A5" w14:textId="77777777" w:rsidR="00000000" w:rsidRDefault="00794C8A">
      <w:pPr>
        <w:pStyle w:val="a"/>
        <w:ind w:firstLine="0"/>
        <w:rPr>
          <w:rFonts w:hint="cs"/>
          <w:rtl/>
        </w:rPr>
      </w:pPr>
    </w:p>
    <w:p w14:paraId="085878F4" w14:textId="77777777" w:rsidR="00000000" w:rsidRDefault="00794C8A">
      <w:pPr>
        <w:pStyle w:val="SpeakerCon"/>
        <w:rPr>
          <w:rFonts w:hint="cs"/>
          <w:rtl/>
        </w:rPr>
      </w:pPr>
      <w:r>
        <w:rPr>
          <w:rFonts w:hint="cs"/>
          <w:rtl/>
        </w:rPr>
        <w:t>סגן שרת החינוך, התרבות והספורט צבי הנדל:</w:t>
      </w:r>
    </w:p>
    <w:p w14:paraId="4524CB1C" w14:textId="77777777" w:rsidR="00000000" w:rsidRDefault="00794C8A">
      <w:pPr>
        <w:pStyle w:val="a"/>
        <w:rPr>
          <w:rFonts w:hint="cs"/>
          <w:b/>
          <w:rtl/>
        </w:rPr>
      </w:pPr>
    </w:p>
    <w:p w14:paraId="2F90B9EE" w14:textId="77777777" w:rsidR="00000000" w:rsidRDefault="00794C8A">
      <w:pPr>
        <w:pStyle w:val="a"/>
        <w:rPr>
          <w:rFonts w:hint="cs"/>
          <w:b/>
          <w:rtl/>
        </w:rPr>
      </w:pPr>
      <w:r>
        <w:rPr>
          <w:rFonts w:hint="cs"/>
          <w:b/>
          <w:rtl/>
        </w:rPr>
        <w:t>ידידי חבר הכנסת אמ</w:t>
      </w:r>
      <w:r>
        <w:rPr>
          <w:rFonts w:hint="cs"/>
          <w:b/>
          <w:rtl/>
        </w:rPr>
        <w:t xml:space="preserve">נון כהן, אתה כרגיל חרוץ, יושב ומקשיב. </w:t>
      </w:r>
    </w:p>
    <w:p w14:paraId="5E39A13F" w14:textId="77777777" w:rsidR="00000000" w:rsidRDefault="00794C8A">
      <w:pPr>
        <w:pStyle w:val="a"/>
        <w:rPr>
          <w:rFonts w:hint="cs"/>
          <w:rtl/>
        </w:rPr>
      </w:pPr>
    </w:p>
    <w:p w14:paraId="63EBDA28" w14:textId="77777777" w:rsidR="00000000" w:rsidRDefault="00794C8A">
      <w:pPr>
        <w:pStyle w:val="a"/>
        <w:rPr>
          <w:rFonts w:hint="cs"/>
          <w:rtl/>
        </w:rPr>
      </w:pPr>
      <w:r>
        <w:rPr>
          <w:rFonts w:hint="cs"/>
          <w:rtl/>
        </w:rPr>
        <w:t>1. תופעת  שאיפת הגז על-ידי בני נוער, שעליה פורסם לאחרונה בכלי התקשורת, ידועה למשרדנו, לצערי הרב. מדובר בתופעה שלילית ומדאיגה ביותר וקשורה בהתנהגויות סיכוניות נוספות, שאותן מאמצות קבוצות קטנות של בני נוער וילדים. לא א</w:t>
      </w:r>
      <w:r>
        <w:rPr>
          <w:rFonts w:hint="cs"/>
          <w:rtl/>
        </w:rPr>
        <w:t>חטא לאמת אם אקביל את זה במידה מסוימת גם לסמים.</w:t>
      </w:r>
    </w:p>
    <w:p w14:paraId="6A1D1C6D" w14:textId="77777777" w:rsidR="00000000" w:rsidRDefault="00794C8A">
      <w:pPr>
        <w:pStyle w:val="a"/>
        <w:rPr>
          <w:rFonts w:hint="cs"/>
          <w:rtl/>
        </w:rPr>
      </w:pPr>
    </w:p>
    <w:p w14:paraId="79D87103" w14:textId="77777777" w:rsidR="00000000" w:rsidRDefault="00794C8A">
      <w:pPr>
        <w:pStyle w:val="a"/>
        <w:rPr>
          <w:rFonts w:hint="cs"/>
          <w:rtl/>
        </w:rPr>
      </w:pPr>
      <w:r>
        <w:rPr>
          <w:rFonts w:hint="cs"/>
          <w:rtl/>
        </w:rPr>
        <w:t>2. כחלק מההתמודדות החינוכית שמקיים המשרד במערכת החינוך למניעת השימוש בחומרים ממכרים ובעקבות המקרים הקשים שקרו, שלח השירות הפסיכולוגי-ייעוצי במשרד מכתב לכל מנהלי מוסדות החינוך, באמצעות המפקחים על מניעת שימוש ב</w:t>
      </w:r>
      <w:r>
        <w:rPr>
          <w:rFonts w:hint="cs"/>
          <w:rtl/>
        </w:rPr>
        <w:t>סמים - כי בסופו של דבר גם אלה ששואפים את הגז עניינם בסם שבו - ובו מידע מפורט על הסכנות הבריאותיות  הנגרמות משאיפת גז וחומרים נדיפים נוספים. מסתבר שיש כמה חומרים כאלה שמתאיידים מהר ויש להם הפעולה הדומה לסם, ונוער משתמש בהם ולא תמיד מודע לסכנות של שאיפת הגז.</w:t>
      </w:r>
    </w:p>
    <w:p w14:paraId="7F74841C" w14:textId="77777777" w:rsidR="00000000" w:rsidRDefault="00794C8A">
      <w:pPr>
        <w:pStyle w:val="a"/>
        <w:rPr>
          <w:rFonts w:hint="cs"/>
          <w:rtl/>
        </w:rPr>
      </w:pPr>
    </w:p>
    <w:p w14:paraId="33FD2879" w14:textId="77777777" w:rsidR="00000000" w:rsidRDefault="00794C8A">
      <w:pPr>
        <w:pStyle w:val="a"/>
        <w:rPr>
          <w:rFonts w:hint="cs"/>
          <w:rtl/>
        </w:rPr>
      </w:pPr>
      <w:r>
        <w:rPr>
          <w:rFonts w:hint="cs"/>
          <w:rtl/>
        </w:rPr>
        <w:t>מנהלי בתי-הספר התבקשו לשלב מידע זה בתוכניות המניעה השוטפות המופעלות בבית-הספר, וכן להנחות את כל התלמידים בנושא טרם יציאתם לחופשת הקיץ. עשו את זה כבר בימים אלה.</w:t>
      </w:r>
    </w:p>
    <w:p w14:paraId="12067F01" w14:textId="77777777" w:rsidR="00000000" w:rsidRDefault="00794C8A">
      <w:pPr>
        <w:pStyle w:val="a"/>
        <w:ind w:firstLine="0"/>
        <w:rPr>
          <w:rFonts w:hint="cs"/>
          <w:rtl/>
        </w:rPr>
      </w:pPr>
    </w:p>
    <w:p w14:paraId="1E43030F" w14:textId="77777777" w:rsidR="00000000" w:rsidRDefault="00794C8A">
      <w:pPr>
        <w:pStyle w:val="ad"/>
        <w:rPr>
          <w:rFonts w:hint="cs"/>
          <w:rtl/>
        </w:rPr>
      </w:pPr>
      <w:r>
        <w:rPr>
          <w:rFonts w:hint="cs"/>
          <w:rtl/>
        </w:rPr>
        <w:t>היו</w:t>
      </w:r>
      <w:r>
        <w:rPr>
          <w:rtl/>
        </w:rPr>
        <w:t>"</w:t>
      </w:r>
      <w:r>
        <w:rPr>
          <w:rFonts w:hint="cs"/>
          <w:rtl/>
        </w:rPr>
        <w:t>ר משה כחלון:</w:t>
      </w:r>
    </w:p>
    <w:p w14:paraId="0BD92B0C" w14:textId="77777777" w:rsidR="00000000" w:rsidRDefault="00794C8A">
      <w:pPr>
        <w:pStyle w:val="a"/>
        <w:rPr>
          <w:rFonts w:hint="cs"/>
          <w:rtl/>
        </w:rPr>
      </w:pPr>
    </w:p>
    <w:p w14:paraId="2555219C" w14:textId="77777777" w:rsidR="00000000" w:rsidRDefault="00794C8A">
      <w:pPr>
        <w:pStyle w:val="a"/>
        <w:rPr>
          <w:rFonts w:hint="cs"/>
          <w:rtl/>
        </w:rPr>
      </w:pPr>
      <w:r>
        <w:rPr>
          <w:rFonts w:hint="cs"/>
          <w:rtl/>
        </w:rPr>
        <w:t>שאלה נוספת לחבר הכנסת אמנון כהן.</w:t>
      </w:r>
    </w:p>
    <w:p w14:paraId="4DF724A1" w14:textId="77777777" w:rsidR="00000000" w:rsidRDefault="00794C8A">
      <w:pPr>
        <w:pStyle w:val="a"/>
        <w:ind w:firstLine="0"/>
        <w:rPr>
          <w:rFonts w:hint="cs"/>
          <w:rtl/>
        </w:rPr>
      </w:pPr>
    </w:p>
    <w:p w14:paraId="1D450EDB" w14:textId="77777777" w:rsidR="00000000" w:rsidRDefault="00794C8A">
      <w:pPr>
        <w:pStyle w:val="ac"/>
        <w:rPr>
          <w:rtl/>
        </w:rPr>
      </w:pPr>
      <w:r>
        <w:rPr>
          <w:rFonts w:hint="eastAsia"/>
          <w:rtl/>
        </w:rPr>
        <w:t>אמנון</w:t>
      </w:r>
      <w:r>
        <w:rPr>
          <w:rtl/>
        </w:rPr>
        <w:t xml:space="preserve"> כהן (ש"ס):</w:t>
      </w:r>
    </w:p>
    <w:p w14:paraId="7D579D47" w14:textId="77777777" w:rsidR="00000000" w:rsidRDefault="00794C8A">
      <w:pPr>
        <w:pStyle w:val="a"/>
        <w:rPr>
          <w:rFonts w:hint="cs"/>
          <w:rtl/>
        </w:rPr>
      </w:pPr>
    </w:p>
    <w:p w14:paraId="2539B610" w14:textId="77777777" w:rsidR="00000000" w:rsidRDefault="00794C8A">
      <w:pPr>
        <w:pStyle w:val="a"/>
        <w:rPr>
          <w:rFonts w:hint="cs"/>
          <w:rtl/>
        </w:rPr>
      </w:pPr>
      <w:r>
        <w:rPr>
          <w:rFonts w:hint="cs"/>
          <w:rtl/>
        </w:rPr>
        <w:t>תודה רבה, אדוני סגן שרת</w:t>
      </w:r>
      <w:r>
        <w:rPr>
          <w:rFonts w:hint="cs"/>
          <w:rtl/>
        </w:rPr>
        <w:t xml:space="preserve"> החינוך.  ילדים נופלים מהגגות, לכן אולי תוציאו תקנות שהמזגנים יותקנו בקומות התחתונות.</w:t>
      </w:r>
    </w:p>
    <w:p w14:paraId="320A54A9" w14:textId="77777777" w:rsidR="00000000" w:rsidRDefault="00794C8A">
      <w:pPr>
        <w:pStyle w:val="a"/>
        <w:ind w:firstLine="0"/>
        <w:rPr>
          <w:rFonts w:hint="cs"/>
          <w:rtl/>
        </w:rPr>
      </w:pPr>
    </w:p>
    <w:p w14:paraId="515EB0DC" w14:textId="77777777" w:rsidR="00000000" w:rsidRDefault="00794C8A">
      <w:pPr>
        <w:pStyle w:val="SpeakerCon"/>
        <w:rPr>
          <w:rtl/>
        </w:rPr>
      </w:pPr>
      <w:bookmarkStart w:id="496" w:name="FS000000412T15_07_2003_20_16_47"/>
      <w:bookmarkStart w:id="497" w:name="FS000000412T15_07_2003_20_16_55C"/>
      <w:bookmarkEnd w:id="496"/>
      <w:bookmarkEnd w:id="497"/>
      <w:r>
        <w:rPr>
          <w:rtl/>
        </w:rPr>
        <w:t>סגן שרת החינוך, התרבות והספורט צבי הנדל:</w:t>
      </w:r>
    </w:p>
    <w:p w14:paraId="38B3BD1E" w14:textId="77777777" w:rsidR="00000000" w:rsidRDefault="00794C8A">
      <w:pPr>
        <w:pStyle w:val="a"/>
        <w:rPr>
          <w:rtl/>
        </w:rPr>
      </w:pPr>
    </w:p>
    <w:p w14:paraId="626AEF87" w14:textId="77777777" w:rsidR="00000000" w:rsidRDefault="00794C8A">
      <w:pPr>
        <w:pStyle w:val="a"/>
        <w:rPr>
          <w:rFonts w:hint="cs"/>
          <w:rtl/>
        </w:rPr>
      </w:pPr>
      <w:r>
        <w:rPr>
          <w:rFonts w:hint="cs"/>
          <w:rtl/>
        </w:rPr>
        <w:t xml:space="preserve">אני מציע שתעזור לי להיות ראש ממשלה, לא סגן שר חינוך, וכראש ממשלה אהיה ממונה על כל מה שקורה במדינה הזאת, ואז אני אטפל דבר ראשון </w:t>
      </w:r>
      <w:r>
        <w:rPr>
          <w:rFonts w:hint="cs"/>
          <w:rtl/>
        </w:rPr>
        <w:t xml:space="preserve">בבקשתך. </w:t>
      </w:r>
    </w:p>
    <w:p w14:paraId="3B7400C2" w14:textId="77777777" w:rsidR="00000000" w:rsidRDefault="00794C8A">
      <w:pPr>
        <w:pStyle w:val="a"/>
        <w:rPr>
          <w:rFonts w:hint="cs"/>
          <w:rtl/>
        </w:rPr>
      </w:pPr>
    </w:p>
    <w:p w14:paraId="6C4DEFD6" w14:textId="77777777" w:rsidR="00000000" w:rsidRDefault="00794C8A">
      <w:pPr>
        <w:pStyle w:val="a"/>
        <w:rPr>
          <w:rFonts w:hint="cs"/>
          <w:rtl/>
        </w:rPr>
      </w:pPr>
    </w:p>
    <w:p w14:paraId="04F6CB06" w14:textId="77777777" w:rsidR="00000000" w:rsidRDefault="00794C8A">
      <w:pPr>
        <w:pStyle w:val="a"/>
        <w:rPr>
          <w:rFonts w:hint="cs"/>
          <w:rtl/>
        </w:rPr>
      </w:pPr>
    </w:p>
    <w:p w14:paraId="0AD75669" w14:textId="77777777" w:rsidR="00000000" w:rsidRDefault="00794C8A">
      <w:pPr>
        <w:pStyle w:val="Query"/>
        <w:jc w:val="center"/>
        <w:rPr>
          <w:rtl/>
        </w:rPr>
      </w:pPr>
      <w:bookmarkStart w:id="498" w:name="CQ12507FI0012507T15_07_2003_20_18_00"/>
      <w:bookmarkStart w:id="499" w:name="_Toc46140086"/>
      <w:bookmarkStart w:id="500" w:name="_Toc57365964"/>
      <w:bookmarkEnd w:id="498"/>
      <w:r>
        <w:rPr>
          <w:rtl/>
        </w:rPr>
        <w:t>238. פיטורי מורים בבתי-ספר תיכוניים</w:t>
      </w:r>
      <w:bookmarkEnd w:id="499"/>
      <w:bookmarkEnd w:id="500"/>
    </w:p>
    <w:p w14:paraId="021ABA96" w14:textId="77777777" w:rsidR="00000000" w:rsidRDefault="00794C8A">
      <w:pPr>
        <w:pStyle w:val="a"/>
        <w:rPr>
          <w:rFonts w:hint="cs"/>
          <w:rtl/>
        </w:rPr>
      </w:pPr>
    </w:p>
    <w:p w14:paraId="5674C80F" w14:textId="77777777" w:rsidR="00000000" w:rsidRDefault="00794C8A">
      <w:pPr>
        <w:pStyle w:val="a"/>
        <w:ind w:firstLine="0"/>
        <w:rPr>
          <w:bCs/>
          <w:u w:val="single"/>
        </w:rPr>
      </w:pPr>
      <w:bookmarkStart w:id="501" w:name="ESQ12507"/>
      <w:bookmarkEnd w:id="501"/>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92BD0CD" w14:textId="77777777" w:rsidR="00000000" w:rsidRDefault="00794C8A">
      <w:pPr>
        <w:pStyle w:val="a"/>
        <w:ind w:firstLine="720"/>
      </w:pPr>
      <w:r>
        <w:rPr>
          <w:rtl/>
        </w:rPr>
        <w:t>ביום י"ח בסיוון התשס"ג (18 ביוני 2003):</w:t>
      </w:r>
    </w:p>
    <w:p w14:paraId="00F621CB" w14:textId="77777777" w:rsidR="00000000" w:rsidRDefault="00794C8A">
      <w:pPr>
        <w:pStyle w:val="a"/>
        <w:rPr>
          <w:rFonts w:hint="cs"/>
          <w:rtl/>
        </w:rPr>
      </w:pPr>
    </w:p>
    <w:p w14:paraId="7D7B09A3" w14:textId="77777777" w:rsidR="00000000" w:rsidRDefault="00794C8A">
      <w:pPr>
        <w:pStyle w:val="a"/>
        <w:rPr>
          <w:rFonts w:hint="cs"/>
        </w:rPr>
      </w:pPr>
    </w:p>
    <w:p w14:paraId="742DA873" w14:textId="77777777" w:rsidR="00000000" w:rsidRDefault="00794C8A">
      <w:pPr>
        <w:pStyle w:val="a"/>
        <w:ind w:firstLine="720"/>
      </w:pPr>
      <w:r>
        <w:rPr>
          <w:rtl/>
        </w:rPr>
        <w:t>נודע לי</w:t>
      </w:r>
      <w:r>
        <w:rPr>
          <w:rFonts w:hint="cs"/>
          <w:rtl/>
        </w:rPr>
        <w:t xml:space="preserve"> </w:t>
      </w:r>
      <w:r>
        <w:rPr>
          <w:rtl/>
        </w:rPr>
        <w:t xml:space="preserve">כי </w:t>
      </w:r>
      <w:r>
        <w:rPr>
          <w:rFonts w:hint="cs"/>
          <w:rtl/>
        </w:rPr>
        <w:t>אלפי מורים</w:t>
      </w:r>
      <w:r>
        <w:rPr>
          <w:rtl/>
        </w:rPr>
        <w:t xml:space="preserve"> בבתי</w:t>
      </w:r>
      <w:r>
        <w:rPr>
          <w:rFonts w:hint="cs"/>
          <w:rtl/>
        </w:rPr>
        <w:t>-</w:t>
      </w:r>
      <w:r>
        <w:rPr>
          <w:rtl/>
        </w:rPr>
        <w:t>ספר תיכוניים</w:t>
      </w:r>
      <w:r>
        <w:rPr>
          <w:rFonts w:hint="cs"/>
          <w:rtl/>
        </w:rPr>
        <w:t xml:space="preserve"> קיבלו מכתבי פיטורים. הדבר מנוגד להסכם שהגיע אליו משרדך עם הסתדר</w:t>
      </w:r>
      <w:r>
        <w:rPr>
          <w:rFonts w:hint="cs"/>
          <w:rtl/>
        </w:rPr>
        <w:t>ות המורים - על מספר נמוך בהרבה</w:t>
      </w:r>
      <w:r>
        <w:rPr>
          <w:rtl/>
        </w:rPr>
        <w:t xml:space="preserve">. </w:t>
      </w:r>
    </w:p>
    <w:p w14:paraId="16A44149" w14:textId="77777777" w:rsidR="00000000" w:rsidRDefault="00794C8A">
      <w:pPr>
        <w:pStyle w:val="a"/>
        <w:ind w:firstLine="720"/>
      </w:pPr>
    </w:p>
    <w:p w14:paraId="36694A96" w14:textId="77777777" w:rsidR="00000000" w:rsidRDefault="00794C8A">
      <w:pPr>
        <w:pStyle w:val="a"/>
        <w:ind w:firstLine="720"/>
      </w:pPr>
      <w:r>
        <w:rPr>
          <w:rFonts w:hint="cs"/>
          <w:rtl/>
        </w:rPr>
        <w:t>רצוני לשאול</w:t>
      </w:r>
      <w:r>
        <w:rPr>
          <w:rtl/>
        </w:rPr>
        <w:t>:</w:t>
      </w:r>
    </w:p>
    <w:p w14:paraId="005F37C2" w14:textId="77777777" w:rsidR="00000000" w:rsidRDefault="00794C8A">
      <w:pPr>
        <w:pStyle w:val="a"/>
        <w:ind w:firstLine="720"/>
      </w:pPr>
    </w:p>
    <w:p w14:paraId="5FEACA18" w14:textId="77777777" w:rsidR="00000000" w:rsidRDefault="00794C8A">
      <w:pPr>
        <w:pStyle w:val="a"/>
        <w:ind w:firstLine="720"/>
        <w:rPr>
          <w:rFonts w:hint="cs"/>
        </w:rPr>
      </w:pPr>
      <w:r>
        <w:rPr>
          <w:rFonts w:hint="cs"/>
          <w:rtl/>
        </w:rPr>
        <w:t xml:space="preserve">1. </w:t>
      </w:r>
      <w:r>
        <w:rPr>
          <w:rtl/>
        </w:rPr>
        <w:t>האם הדבר נכון?</w:t>
      </w:r>
      <w:r>
        <w:rPr>
          <w:rFonts w:hint="cs"/>
          <w:rtl/>
        </w:rPr>
        <w:t xml:space="preserve"> </w:t>
      </w:r>
    </w:p>
    <w:p w14:paraId="4D57D289" w14:textId="77777777" w:rsidR="00000000" w:rsidRDefault="00794C8A">
      <w:pPr>
        <w:pStyle w:val="a"/>
        <w:ind w:firstLine="720"/>
        <w:rPr>
          <w:rtl/>
        </w:rPr>
      </w:pPr>
    </w:p>
    <w:p w14:paraId="3D34B580" w14:textId="77777777" w:rsidR="00000000" w:rsidRDefault="00794C8A">
      <w:pPr>
        <w:pStyle w:val="a"/>
        <w:ind w:firstLine="720"/>
        <w:rPr>
          <w:rFonts w:hint="cs"/>
          <w:rtl/>
        </w:rPr>
      </w:pPr>
      <w:r>
        <w:rPr>
          <w:rFonts w:hint="cs"/>
          <w:rtl/>
        </w:rPr>
        <w:t xml:space="preserve">2. אם כן </w:t>
      </w:r>
      <w:r>
        <w:rPr>
          <w:rtl/>
        </w:rPr>
        <w:t>–</w:t>
      </w:r>
      <w:r>
        <w:rPr>
          <w:rFonts w:hint="cs"/>
          <w:rtl/>
        </w:rPr>
        <w:t xml:space="preserve"> מה היא הסיבה לכך?</w:t>
      </w:r>
    </w:p>
    <w:p w14:paraId="2A23C046" w14:textId="77777777" w:rsidR="00000000" w:rsidRDefault="00794C8A">
      <w:pPr>
        <w:pStyle w:val="a"/>
        <w:ind w:firstLine="720"/>
        <w:rPr>
          <w:rFonts w:hint="cs"/>
          <w:rtl/>
        </w:rPr>
      </w:pPr>
    </w:p>
    <w:p w14:paraId="38940FED" w14:textId="77777777" w:rsidR="00000000" w:rsidRDefault="00794C8A">
      <w:pPr>
        <w:pStyle w:val="a"/>
        <w:ind w:firstLine="720"/>
        <w:rPr>
          <w:rFonts w:hint="cs"/>
          <w:rtl/>
        </w:rPr>
      </w:pPr>
      <w:r>
        <w:rPr>
          <w:rFonts w:hint="cs"/>
          <w:rtl/>
        </w:rPr>
        <w:t>3. האם ההחלטה הפיכה?</w:t>
      </w:r>
    </w:p>
    <w:p w14:paraId="2333D06A" w14:textId="77777777" w:rsidR="00000000" w:rsidRDefault="00794C8A">
      <w:pPr>
        <w:pStyle w:val="a"/>
        <w:ind w:firstLine="720"/>
        <w:rPr>
          <w:rFonts w:hint="cs"/>
          <w:rtl/>
        </w:rPr>
      </w:pPr>
    </w:p>
    <w:p w14:paraId="15CF39C4" w14:textId="77777777" w:rsidR="00000000" w:rsidRDefault="00794C8A">
      <w:pPr>
        <w:pStyle w:val="SpeakerCon"/>
        <w:rPr>
          <w:rFonts w:hint="cs"/>
          <w:b w:val="0"/>
          <w:rtl/>
        </w:rPr>
      </w:pPr>
      <w:r>
        <w:rPr>
          <w:rFonts w:hint="cs"/>
          <w:rtl/>
        </w:rPr>
        <w:t>סגן שרת החינוך, התרבות והספורט צבי הנדל:</w:t>
      </w:r>
    </w:p>
    <w:p w14:paraId="49E7E414" w14:textId="77777777" w:rsidR="00000000" w:rsidRDefault="00794C8A">
      <w:pPr>
        <w:pStyle w:val="a"/>
        <w:rPr>
          <w:rFonts w:hint="cs"/>
          <w:rtl/>
        </w:rPr>
      </w:pPr>
    </w:p>
    <w:p w14:paraId="60259EDE" w14:textId="77777777" w:rsidR="00000000" w:rsidRDefault="00794C8A">
      <w:pPr>
        <w:pStyle w:val="a"/>
        <w:rPr>
          <w:rFonts w:hint="cs"/>
          <w:rtl/>
        </w:rPr>
      </w:pPr>
      <w:r>
        <w:rPr>
          <w:rFonts w:hint="cs"/>
          <w:rtl/>
        </w:rPr>
        <w:t xml:space="preserve">1. הידיעה אינה נכונה. הפיטורים הנובעים מהקיצוץ שהושת על משרד החינוך צומצמו למינימום - </w:t>
      </w:r>
      <w:r>
        <w:rPr>
          <w:rtl/>
        </w:rPr>
        <w:br/>
      </w:r>
      <w:r>
        <w:rPr>
          <w:rFonts w:hint="cs"/>
          <w:rtl/>
        </w:rPr>
        <w:t>מ-21,00</w:t>
      </w:r>
      <w:r>
        <w:rPr>
          <w:rFonts w:hint="cs"/>
          <w:rtl/>
        </w:rPr>
        <w:t>0 שעות ל-12,000 שעות - כמעט חצי. אגב, באחוזים היה מדובר על קיצוץ של 11% וזה ירד לקיצוץ של 6%, כמעט חצי. משרד החינוך מקפיד לעמוד בכל פרטי ההסכם שהושג עם ארגון המורים, קלה כחמורה.</w:t>
      </w:r>
    </w:p>
    <w:p w14:paraId="1E4C8F0E" w14:textId="77777777" w:rsidR="00000000" w:rsidRDefault="00794C8A">
      <w:pPr>
        <w:pStyle w:val="a"/>
        <w:rPr>
          <w:rFonts w:hint="cs"/>
          <w:rtl/>
        </w:rPr>
      </w:pPr>
    </w:p>
    <w:p w14:paraId="7A18CED8" w14:textId="77777777" w:rsidR="00000000" w:rsidRDefault="00794C8A">
      <w:pPr>
        <w:pStyle w:val="a"/>
        <w:rPr>
          <w:rFonts w:hint="cs"/>
          <w:rtl/>
        </w:rPr>
      </w:pPr>
      <w:r>
        <w:rPr>
          <w:rFonts w:hint="cs"/>
          <w:rtl/>
        </w:rPr>
        <w:t>2. בעקבות התארכות הדיונים עם ארגוני המורים עד להשגת ההסכם, נקטו בעלויות על מו</w:t>
      </w:r>
      <w:r>
        <w:rPr>
          <w:rFonts w:hint="cs"/>
          <w:rtl/>
        </w:rPr>
        <w:t>סדות חינוך ורשויות מקומיות, שהן גם בעלויות בחלק ממוסדות החינוך, צעדים משלהן, ושלחו הודעות פיטורים למורים, כי יש תאריך יעד שאחריו אי-אפשר לפטר. מאחר שהדיונים התארכו, אמרו, ליתר ביטחון נוציא מכתבי פיטורים. בסופו של דבר, לא כל אלה שקיבלו מכתבים אכן פוטרו, אבל</w:t>
      </w:r>
      <w:r>
        <w:rPr>
          <w:rFonts w:hint="cs"/>
          <w:rtl/>
        </w:rPr>
        <w:t xml:space="preserve"> הן נקטו צעד מגן, כי הן הבעלויות, ובסוף הן צריכות להתמודד עם הגזירות. </w:t>
      </w:r>
    </w:p>
    <w:p w14:paraId="24C42E9B" w14:textId="77777777" w:rsidR="00000000" w:rsidRDefault="00794C8A">
      <w:pPr>
        <w:pStyle w:val="a"/>
        <w:rPr>
          <w:rFonts w:hint="cs"/>
          <w:rtl/>
        </w:rPr>
      </w:pPr>
    </w:p>
    <w:p w14:paraId="153CA6C9" w14:textId="77777777" w:rsidR="00000000" w:rsidRDefault="00794C8A">
      <w:pPr>
        <w:pStyle w:val="a"/>
        <w:rPr>
          <w:rFonts w:hint="cs"/>
          <w:rtl/>
        </w:rPr>
      </w:pPr>
      <w:r>
        <w:rPr>
          <w:rFonts w:hint="cs"/>
          <w:rtl/>
        </w:rPr>
        <w:t>בנוסף  הוגדלה מכסת הפרישה המוקדמת מ-220 בשנה רגילה ל-400 בשנה זו. האמת, אנחנו רצינו יותר, והיה משא-ומתן קשה עם האוצר. רצינו שמורים שרוצים לפרוש בגלל עייפות, בגלל גיל, מסיבות אחרות, שתה</w:t>
      </w:r>
      <w:r>
        <w:rPr>
          <w:rFonts w:hint="cs"/>
          <w:rtl/>
        </w:rPr>
        <w:t>יה מכסה יותר גדולה של פרישה מוקדמת ויהיו תנאים יותר טובים וכו'. לצערי, לא השגנו, ולא כל מבוקשנו נענה, אבל כמעט הכפלנו את מכסת הפרישה המוקדמת, ועל כך אני שמח.</w:t>
      </w:r>
    </w:p>
    <w:p w14:paraId="52D72284" w14:textId="77777777" w:rsidR="00000000" w:rsidRDefault="00794C8A">
      <w:pPr>
        <w:pStyle w:val="a"/>
        <w:rPr>
          <w:rFonts w:hint="cs"/>
          <w:rtl/>
        </w:rPr>
      </w:pPr>
    </w:p>
    <w:p w14:paraId="22541652" w14:textId="77777777" w:rsidR="00000000" w:rsidRDefault="00794C8A">
      <w:pPr>
        <w:pStyle w:val="a"/>
        <w:rPr>
          <w:rFonts w:hint="cs"/>
          <w:rtl/>
        </w:rPr>
      </w:pPr>
      <w:r>
        <w:rPr>
          <w:rFonts w:hint="cs"/>
          <w:rtl/>
        </w:rPr>
        <w:t>3. הטיפול בפיטורי המורים הסתיים ב-31 במאי 2003. עם זאת, משרד החינוך העמיד מכסה של 1,000 שעות פרופ</w:t>
      </w:r>
      <w:r>
        <w:rPr>
          <w:rFonts w:hint="cs"/>
          <w:rtl/>
        </w:rPr>
        <w:t xml:space="preserve">סיונליות לרשות הבעלויות על מוסדות החינוך העל-יסודי על מנת לסייע להן, במידת הצורך, אם יתעוררו בעיות פרופסיונליות לקראת שנת הלימודים תשס"ד; שתהיה להם איזו רזרבה שאתה אפשר לשחק. מכסה זו מותנית בהעמדת מכסה מקבילה של שעות מצד הבעלויות הרלוונטיות.  </w:t>
      </w:r>
    </w:p>
    <w:p w14:paraId="0EE8FEA4" w14:textId="77777777" w:rsidR="00000000" w:rsidRDefault="00794C8A">
      <w:pPr>
        <w:pStyle w:val="a"/>
        <w:rPr>
          <w:rFonts w:hint="cs"/>
          <w:rtl/>
        </w:rPr>
      </w:pPr>
    </w:p>
    <w:p w14:paraId="1B7D8B8F" w14:textId="77777777" w:rsidR="00000000" w:rsidRDefault="00794C8A">
      <w:pPr>
        <w:pStyle w:val="a"/>
        <w:rPr>
          <w:rFonts w:hint="cs"/>
          <w:rtl/>
        </w:rPr>
      </w:pPr>
      <w:r>
        <w:rPr>
          <w:rFonts w:hint="cs"/>
          <w:rtl/>
        </w:rPr>
        <w:t xml:space="preserve">בזה סיימתי </w:t>
      </w:r>
      <w:r>
        <w:rPr>
          <w:rFonts w:hint="cs"/>
          <w:rtl/>
        </w:rPr>
        <w:t>את תשובתי, ואני מקווה שבאת על סיפוקך.</w:t>
      </w:r>
    </w:p>
    <w:p w14:paraId="3A5FA658" w14:textId="77777777" w:rsidR="00000000" w:rsidRDefault="00794C8A">
      <w:pPr>
        <w:pStyle w:val="a"/>
        <w:ind w:firstLine="0"/>
        <w:rPr>
          <w:rFonts w:hint="cs"/>
          <w:rtl/>
        </w:rPr>
      </w:pPr>
    </w:p>
    <w:p w14:paraId="027D5D0F" w14:textId="77777777" w:rsidR="00000000" w:rsidRDefault="00794C8A">
      <w:pPr>
        <w:pStyle w:val="ad"/>
        <w:rPr>
          <w:rFonts w:hint="cs"/>
          <w:rtl/>
        </w:rPr>
      </w:pPr>
      <w:r>
        <w:rPr>
          <w:rFonts w:hint="cs"/>
          <w:rtl/>
        </w:rPr>
        <w:t>היו</w:t>
      </w:r>
      <w:r>
        <w:rPr>
          <w:rtl/>
        </w:rPr>
        <w:t>"</w:t>
      </w:r>
      <w:r>
        <w:rPr>
          <w:rFonts w:hint="cs"/>
          <w:rtl/>
        </w:rPr>
        <w:t>ר משה כחלון:</w:t>
      </w:r>
    </w:p>
    <w:p w14:paraId="1E67A8D2" w14:textId="77777777" w:rsidR="00000000" w:rsidRDefault="00794C8A">
      <w:pPr>
        <w:pStyle w:val="a"/>
        <w:rPr>
          <w:rFonts w:hint="cs"/>
          <w:rtl/>
        </w:rPr>
      </w:pPr>
    </w:p>
    <w:p w14:paraId="09C445C1" w14:textId="77777777" w:rsidR="00000000" w:rsidRDefault="00794C8A">
      <w:pPr>
        <w:pStyle w:val="a"/>
        <w:rPr>
          <w:rFonts w:hint="cs"/>
          <w:rtl/>
        </w:rPr>
      </w:pPr>
      <w:r>
        <w:rPr>
          <w:rFonts w:hint="cs"/>
          <w:rtl/>
        </w:rPr>
        <w:t>שאלה נוספת לחברת הכנסת פינקלשטיין.</w:t>
      </w:r>
    </w:p>
    <w:p w14:paraId="49B4AFD7" w14:textId="77777777" w:rsidR="00000000" w:rsidRDefault="00794C8A">
      <w:pPr>
        <w:pStyle w:val="a"/>
        <w:ind w:firstLine="0"/>
        <w:rPr>
          <w:rFonts w:hint="cs"/>
          <w:rtl/>
        </w:rPr>
      </w:pPr>
    </w:p>
    <w:p w14:paraId="33CAA3D2" w14:textId="77777777" w:rsidR="00000000" w:rsidRDefault="00794C8A">
      <w:pPr>
        <w:pStyle w:val="ac"/>
        <w:rPr>
          <w:rtl/>
        </w:rPr>
      </w:pPr>
      <w:r>
        <w:rPr>
          <w:rFonts w:hint="eastAsia"/>
          <w:rtl/>
        </w:rPr>
        <w:t>גילה</w:t>
      </w:r>
      <w:r>
        <w:rPr>
          <w:rtl/>
        </w:rPr>
        <w:t xml:space="preserve"> פינקלשטיין (מפד"ל):</w:t>
      </w:r>
    </w:p>
    <w:p w14:paraId="7FFB8B86" w14:textId="77777777" w:rsidR="00000000" w:rsidRDefault="00794C8A">
      <w:pPr>
        <w:pStyle w:val="a"/>
        <w:rPr>
          <w:rFonts w:hint="cs"/>
          <w:rtl/>
        </w:rPr>
      </w:pPr>
    </w:p>
    <w:p w14:paraId="70248485" w14:textId="77777777" w:rsidR="00000000" w:rsidRDefault="00794C8A">
      <w:pPr>
        <w:pStyle w:val="a"/>
        <w:rPr>
          <w:rFonts w:hint="cs"/>
          <w:rtl/>
        </w:rPr>
      </w:pPr>
      <w:r>
        <w:rPr>
          <w:rFonts w:hint="cs"/>
          <w:rtl/>
        </w:rPr>
        <w:t>לפי הדברים של כבוד סגן השר, פוטרו מורים שחוקים. למיטב ידיעתי, ואני בשטח הרבה שנים, כל שנה מפטרים מורים שהם בשנה הראשונה או בשנה השנייה לע</w:t>
      </w:r>
      <w:r>
        <w:rPr>
          <w:rFonts w:hint="cs"/>
          <w:rtl/>
        </w:rPr>
        <w:t xml:space="preserve">בודתם. אני חושבת שזה הפסד גדול, משום שצריך להזרים דם חדש, צריך לחדש את המערכת. מדוע כל שנה, וגם הפעם יש לי מידע על כך שמורות חדשות שלימדו שנה אחת, פיטרו אותן? איך נחדש את המערכת אם מפטרים את המורות החדשות ואת המורים החדשים? </w:t>
      </w:r>
    </w:p>
    <w:p w14:paraId="43FCD16F" w14:textId="77777777" w:rsidR="00000000" w:rsidRDefault="00794C8A">
      <w:pPr>
        <w:pStyle w:val="a"/>
        <w:ind w:firstLine="0"/>
        <w:rPr>
          <w:rFonts w:hint="cs"/>
          <w:rtl/>
        </w:rPr>
      </w:pPr>
    </w:p>
    <w:p w14:paraId="54FB778C" w14:textId="77777777" w:rsidR="00000000" w:rsidRDefault="00794C8A">
      <w:pPr>
        <w:pStyle w:val="SpeakerCon"/>
        <w:rPr>
          <w:rtl/>
        </w:rPr>
      </w:pPr>
      <w:bookmarkStart w:id="502" w:name="FS000000412T15_07_2003_20_27_14C"/>
      <w:bookmarkEnd w:id="502"/>
      <w:r>
        <w:rPr>
          <w:rtl/>
        </w:rPr>
        <w:t>סגן שרת החינוך, התרבות והספורט</w:t>
      </w:r>
      <w:r>
        <w:rPr>
          <w:rtl/>
        </w:rPr>
        <w:t xml:space="preserve"> צבי הנדל:</w:t>
      </w:r>
    </w:p>
    <w:p w14:paraId="4E262919" w14:textId="77777777" w:rsidR="00000000" w:rsidRDefault="00794C8A">
      <w:pPr>
        <w:pStyle w:val="a"/>
        <w:rPr>
          <w:rtl/>
        </w:rPr>
      </w:pPr>
    </w:p>
    <w:p w14:paraId="29038BDC" w14:textId="77777777" w:rsidR="00000000" w:rsidRDefault="00794C8A">
      <w:pPr>
        <w:pStyle w:val="a"/>
        <w:rPr>
          <w:rFonts w:hint="cs"/>
          <w:rtl/>
        </w:rPr>
      </w:pPr>
      <w:r>
        <w:rPr>
          <w:rFonts w:hint="cs"/>
          <w:rtl/>
        </w:rPr>
        <w:t xml:space="preserve">הנחיית שרת החינוך והמנכ"לית היתה חדה וברורה </w:t>
      </w:r>
      <w:r>
        <w:rPr>
          <w:rtl/>
        </w:rPr>
        <w:t>–</w:t>
      </w:r>
      <w:r>
        <w:rPr>
          <w:rFonts w:hint="cs"/>
          <w:rtl/>
        </w:rPr>
        <w:t xml:space="preserve"> הייתי שותף לאותה ישיבה </w:t>
      </w:r>
      <w:r>
        <w:rPr>
          <w:rtl/>
        </w:rPr>
        <w:t>–</w:t>
      </w:r>
      <w:r>
        <w:rPr>
          <w:rFonts w:hint="cs"/>
          <w:rtl/>
        </w:rPr>
        <w:t xml:space="preserve"> לתת עדיפות, וההנחיה היתה למנהלים, ובסופו של דבר את יודעת איך מתגלגלים פיטורים; כי מי שמכיר את המורים אצלו, זה המנהל. זאת לא החלטה שמקבל שר שיושב למעלה בירושלים ומחליט איזה פ</w:t>
      </w:r>
      <w:r>
        <w:rPr>
          <w:rFonts w:hint="cs"/>
          <w:rtl/>
        </w:rPr>
        <w:t xml:space="preserve">לוני או אלמוני בתיכון כזה או אחר בנתניה יפוטר. בסופו של דבר המנהלים קיבלו הנחיה לעשות מאמץ, והיתה הסכמה חלקית גם עם ארגוני המורים, לפטר מורים על-פי טיב ולא על-פי ותק. לא אחרון נכנס </w:t>
      </w:r>
      <w:r>
        <w:rPr>
          <w:rtl/>
        </w:rPr>
        <w:t>–</w:t>
      </w:r>
      <w:r>
        <w:rPr>
          <w:rFonts w:hint="cs"/>
          <w:rtl/>
        </w:rPr>
        <w:t xml:space="preserve"> ראשון יוצא. </w:t>
      </w:r>
    </w:p>
    <w:p w14:paraId="0819405B" w14:textId="77777777" w:rsidR="00000000" w:rsidRDefault="00794C8A">
      <w:pPr>
        <w:pStyle w:val="a"/>
        <w:rPr>
          <w:rFonts w:hint="cs"/>
          <w:rtl/>
        </w:rPr>
      </w:pPr>
    </w:p>
    <w:p w14:paraId="4BC696D5" w14:textId="77777777" w:rsidR="00000000" w:rsidRDefault="00794C8A">
      <w:pPr>
        <w:pStyle w:val="a"/>
        <w:rPr>
          <w:rFonts w:hint="cs"/>
          <w:rtl/>
        </w:rPr>
      </w:pPr>
      <w:r>
        <w:rPr>
          <w:rFonts w:hint="cs"/>
          <w:rtl/>
        </w:rPr>
        <w:t>להגיד לך שכל מערכת החינוך עמדה דום וביצעה את ההנחיה הזאת עד</w:t>
      </w:r>
      <w:r>
        <w:rPr>
          <w:rFonts w:hint="cs"/>
          <w:rtl/>
        </w:rPr>
        <w:t xml:space="preserve"> תום? קשה לנו להוכיח זאת. להערכתי, לא. אני מעריך, ושמעתי גם מהשטח, שהפעם במסגרת 100% הפיטורים היו לפחות 50% מפוטרים שענו לקריטריון של לא המורה הכי טוב ולאו דווקא המורה החדש.</w:t>
      </w:r>
    </w:p>
    <w:p w14:paraId="1C9556ED" w14:textId="77777777" w:rsidR="00000000" w:rsidRDefault="00794C8A">
      <w:pPr>
        <w:pStyle w:val="a"/>
        <w:ind w:firstLine="0"/>
        <w:rPr>
          <w:rFonts w:hint="cs"/>
          <w:rtl/>
        </w:rPr>
      </w:pPr>
    </w:p>
    <w:p w14:paraId="28348B01" w14:textId="77777777" w:rsidR="00000000" w:rsidRDefault="00794C8A">
      <w:pPr>
        <w:pStyle w:val="Query"/>
        <w:jc w:val="center"/>
        <w:rPr>
          <w:rtl/>
        </w:rPr>
      </w:pPr>
      <w:bookmarkStart w:id="503" w:name="CQ12505FI0012505T15_07_2003_20_31_20"/>
      <w:bookmarkStart w:id="504" w:name="_Toc46140087"/>
      <w:bookmarkStart w:id="505" w:name="_Toc57365965"/>
      <w:bookmarkEnd w:id="503"/>
      <w:r>
        <w:rPr>
          <w:rtl/>
        </w:rPr>
        <w:t>239. אלימות תלמידים</w:t>
      </w:r>
      <w:bookmarkEnd w:id="504"/>
      <w:bookmarkEnd w:id="505"/>
    </w:p>
    <w:p w14:paraId="02C57517" w14:textId="77777777" w:rsidR="00000000" w:rsidRDefault="00794C8A">
      <w:pPr>
        <w:pStyle w:val="a"/>
        <w:rPr>
          <w:rFonts w:hint="cs"/>
          <w:rtl/>
        </w:rPr>
      </w:pPr>
    </w:p>
    <w:p w14:paraId="6C29B105" w14:textId="77777777" w:rsidR="00000000" w:rsidRDefault="00794C8A">
      <w:pPr>
        <w:pStyle w:val="a"/>
        <w:ind w:firstLine="0"/>
        <w:rPr>
          <w:bCs/>
          <w:u w:val="single"/>
        </w:rPr>
      </w:pPr>
      <w:bookmarkStart w:id="506" w:name="ESQ12505"/>
      <w:bookmarkEnd w:id="506"/>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678F978" w14:textId="77777777" w:rsidR="00000000" w:rsidRDefault="00794C8A">
      <w:pPr>
        <w:pStyle w:val="a"/>
        <w:ind w:firstLine="720"/>
        <w:rPr>
          <w:rFonts w:hint="cs"/>
          <w:rtl/>
        </w:rPr>
      </w:pPr>
      <w:r>
        <w:rPr>
          <w:rtl/>
        </w:rPr>
        <w:t>ביום י"</w:t>
      </w:r>
      <w:r>
        <w:rPr>
          <w:rtl/>
        </w:rPr>
        <w:t>ח בסיוון התשס"ג (18 ביוני 2003):</w:t>
      </w:r>
    </w:p>
    <w:p w14:paraId="3A072352" w14:textId="77777777" w:rsidR="00000000" w:rsidRDefault="00794C8A">
      <w:pPr>
        <w:pStyle w:val="a"/>
        <w:rPr>
          <w:rFonts w:hint="cs"/>
        </w:rPr>
      </w:pPr>
    </w:p>
    <w:p w14:paraId="3EE2D981" w14:textId="77777777" w:rsidR="00000000" w:rsidRDefault="00794C8A">
      <w:pPr>
        <w:pStyle w:val="a"/>
      </w:pPr>
    </w:p>
    <w:p w14:paraId="1FBF061A" w14:textId="77777777" w:rsidR="00000000" w:rsidRDefault="00794C8A">
      <w:pPr>
        <w:pStyle w:val="a"/>
        <w:ind w:firstLine="720"/>
      </w:pPr>
      <w:r>
        <w:rPr>
          <w:rFonts w:hint="cs"/>
          <w:rtl/>
        </w:rPr>
        <w:t>ב"</w:t>
      </w:r>
      <w:r>
        <w:rPr>
          <w:rtl/>
        </w:rPr>
        <w:t>ידיעות אחרונות</w:t>
      </w:r>
      <w:r>
        <w:rPr>
          <w:rFonts w:hint="cs"/>
          <w:rtl/>
        </w:rPr>
        <w:t>"</w:t>
      </w:r>
      <w:r>
        <w:rPr>
          <w:rtl/>
        </w:rPr>
        <w:t xml:space="preserve"> </w:t>
      </w:r>
      <w:r>
        <w:rPr>
          <w:rFonts w:hint="cs"/>
          <w:rtl/>
        </w:rPr>
        <w:t>פורסם כי תלמידות בית-ספר תיכון בבאר-שבע התעללו בחברתן לכיתה</w:t>
      </w:r>
      <w:r>
        <w:rPr>
          <w:rtl/>
        </w:rPr>
        <w:t xml:space="preserve"> </w:t>
      </w:r>
      <w:r>
        <w:rPr>
          <w:rFonts w:hint="cs"/>
          <w:rtl/>
        </w:rPr>
        <w:t>בצורה</w:t>
      </w:r>
      <w:r>
        <w:rPr>
          <w:rtl/>
        </w:rPr>
        <w:t xml:space="preserve"> קשה</w:t>
      </w:r>
      <w:r>
        <w:rPr>
          <w:rFonts w:hint="cs"/>
          <w:rtl/>
        </w:rPr>
        <w:t>.</w:t>
      </w:r>
      <w:r>
        <w:rPr>
          <w:rtl/>
        </w:rPr>
        <w:t xml:space="preserve"> </w:t>
      </w:r>
    </w:p>
    <w:p w14:paraId="7E59DDEC" w14:textId="77777777" w:rsidR="00000000" w:rsidRDefault="00794C8A">
      <w:pPr>
        <w:pStyle w:val="a"/>
        <w:ind w:firstLine="720"/>
      </w:pPr>
    </w:p>
    <w:p w14:paraId="58A395B4" w14:textId="77777777" w:rsidR="00000000" w:rsidRDefault="00794C8A">
      <w:pPr>
        <w:pStyle w:val="a"/>
        <w:ind w:firstLine="720"/>
      </w:pPr>
      <w:r>
        <w:rPr>
          <w:rFonts w:hint="cs"/>
          <w:rtl/>
        </w:rPr>
        <w:t>רצוני לשאול</w:t>
      </w:r>
      <w:r>
        <w:rPr>
          <w:rtl/>
        </w:rPr>
        <w:t>:</w:t>
      </w:r>
    </w:p>
    <w:p w14:paraId="16B2F4AF" w14:textId="77777777" w:rsidR="00000000" w:rsidRDefault="00794C8A">
      <w:pPr>
        <w:pStyle w:val="a"/>
        <w:ind w:firstLine="720"/>
      </w:pPr>
    </w:p>
    <w:p w14:paraId="6A618C54" w14:textId="77777777" w:rsidR="00000000" w:rsidRDefault="00794C8A">
      <w:pPr>
        <w:pStyle w:val="a"/>
        <w:ind w:firstLine="720"/>
        <w:rPr>
          <w:rFonts w:hint="cs"/>
        </w:rPr>
      </w:pPr>
      <w:r>
        <w:rPr>
          <w:rFonts w:hint="cs"/>
          <w:rtl/>
        </w:rPr>
        <w:t xml:space="preserve">1. האם הידיעה נכונה? </w:t>
      </w:r>
    </w:p>
    <w:p w14:paraId="3B51598B" w14:textId="77777777" w:rsidR="00000000" w:rsidRDefault="00794C8A">
      <w:pPr>
        <w:pStyle w:val="a"/>
        <w:ind w:firstLine="720"/>
        <w:rPr>
          <w:rFonts w:hint="cs"/>
        </w:rPr>
      </w:pPr>
    </w:p>
    <w:p w14:paraId="3AE4F9F8" w14:textId="77777777" w:rsidR="00000000" w:rsidRDefault="00794C8A">
      <w:pPr>
        <w:pStyle w:val="a"/>
        <w:ind w:firstLine="720"/>
        <w:rPr>
          <w:rtl/>
        </w:rPr>
      </w:pPr>
      <w:r>
        <w:rPr>
          <w:rFonts w:hint="cs"/>
          <w:rtl/>
        </w:rPr>
        <w:t xml:space="preserve">2. אם כן </w:t>
      </w:r>
      <w:r>
        <w:rPr>
          <w:rtl/>
        </w:rPr>
        <w:t>–</w:t>
      </w:r>
      <w:r>
        <w:rPr>
          <w:rFonts w:hint="cs"/>
          <w:rtl/>
        </w:rPr>
        <w:t xml:space="preserve"> מה ידוע למשרדך על המקרה, ואי</w:t>
      </w:r>
      <w:r>
        <w:rPr>
          <w:rtl/>
        </w:rPr>
        <w:t>לו מסקנות הוסקו?</w:t>
      </w:r>
    </w:p>
    <w:p w14:paraId="7D567C14" w14:textId="77777777" w:rsidR="00000000" w:rsidRDefault="00794C8A">
      <w:pPr>
        <w:pStyle w:val="a"/>
        <w:ind w:firstLine="720"/>
        <w:rPr>
          <w:rtl/>
        </w:rPr>
      </w:pPr>
    </w:p>
    <w:p w14:paraId="79E2F510" w14:textId="77777777" w:rsidR="00000000" w:rsidRDefault="00794C8A">
      <w:pPr>
        <w:pStyle w:val="a"/>
        <w:ind w:firstLine="720"/>
        <w:rPr>
          <w:rtl/>
        </w:rPr>
      </w:pPr>
      <w:r>
        <w:rPr>
          <w:rFonts w:hint="cs"/>
          <w:rtl/>
        </w:rPr>
        <w:t xml:space="preserve">3. </w:t>
      </w:r>
      <w:r>
        <w:rPr>
          <w:rtl/>
        </w:rPr>
        <w:t xml:space="preserve">כמה מקרים דומים אירעו בשנים 2002 </w:t>
      </w:r>
      <w:r>
        <w:rPr>
          <w:rtl/>
        </w:rPr>
        <w:t>ו-2003?</w:t>
      </w:r>
    </w:p>
    <w:p w14:paraId="12E052F0" w14:textId="77777777" w:rsidR="00000000" w:rsidRDefault="00794C8A">
      <w:pPr>
        <w:pStyle w:val="a"/>
        <w:ind w:firstLine="720"/>
        <w:rPr>
          <w:rtl/>
        </w:rPr>
      </w:pPr>
    </w:p>
    <w:p w14:paraId="42DA78DC" w14:textId="77777777" w:rsidR="00000000" w:rsidRDefault="00794C8A">
      <w:pPr>
        <w:pStyle w:val="a"/>
        <w:ind w:firstLine="720"/>
        <w:rPr>
          <w:rtl/>
        </w:rPr>
      </w:pPr>
      <w:r>
        <w:rPr>
          <w:rFonts w:hint="cs"/>
          <w:rtl/>
        </w:rPr>
        <w:t xml:space="preserve">4. </w:t>
      </w:r>
      <w:r>
        <w:rPr>
          <w:rtl/>
        </w:rPr>
        <w:t xml:space="preserve">מה נעשה </w:t>
      </w:r>
      <w:r>
        <w:rPr>
          <w:rFonts w:hint="cs"/>
          <w:rtl/>
        </w:rPr>
        <w:t>למיגור</w:t>
      </w:r>
      <w:r>
        <w:rPr>
          <w:rtl/>
        </w:rPr>
        <w:t xml:space="preserve"> תופעה זו?</w:t>
      </w:r>
    </w:p>
    <w:p w14:paraId="525B6830" w14:textId="77777777" w:rsidR="00000000" w:rsidRDefault="00794C8A">
      <w:pPr>
        <w:pStyle w:val="a"/>
        <w:ind w:firstLine="720"/>
        <w:rPr>
          <w:rtl/>
        </w:rPr>
      </w:pPr>
    </w:p>
    <w:p w14:paraId="17B8D23B" w14:textId="77777777" w:rsidR="00000000" w:rsidRDefault="00794C8A">
      <w:pPr>
        <w:pStyle w:val="a"/>
        <w:ind w:firstLine="0"/>
        <w:rPr>
          <w:rFonts w:hint="cs"/>
          <w:bCs/>
          <w:u w:val="single"/>
          <w:rtl/>
        </w:rPr>
      </w:pPr>
      <w:r>
        <w:rPr>
          <w:rFonts w:hint="cs"/>
          <w:bCs/>
          <w:u w:val="single"/>
          <w:rtl/>
        </w:rPr>
        <w:t>תשובת סגן שרת החינוך, התרבות והספורט צבי הנדל:</w:t>
      </w:r>
    </w:p>
    <w:p w14:paraId="2865DE47" w14:textId="77777777" w:rsidR="00000000" w:rsidRDefault="00794C8A">
      <w:pPr>
        <w:pStyle w:val="a"/>
        <w:ind w:firstLine="0"/>
        <w:rPr>
          <w:rFonts w:hint="cs"/>
          <w:rtl/>
        </w:rPr>
      </w:pPr>
      <w:r>
        <w:rPr>
          <w:rFonts w:hint="cs"/>
          <w:rtl/>
        </w:rPr>
        <w:t>(לא נקראה, נמסרה לפרוטוקול)</w:t>
      </w:r>
    </w:p>
    <w:p w14:paraId="670D1026" w14:textId="77777777" w:rsidR="00000000" w:rsidRDefault="00794C8A">
      <w:pPr>
        <w:pStyle w:val="a"/>
        <w:rPr>
          <w:rFonts w:hint="cs"/>
          <w:b/>
          <w:bCs/>
          <w:rtl/>
        </w:rPr>
      </w:pPr>
      <w:r>
        <w:rPr>
          <w:rFonts w:hint="cs"/>
          <w:rtl/>
        </w:rPr>
        <w:tab/>
      </w:r>
    </w:p>
    <w:p w14:paraId="7B317125" w14:textId="77777777" w:rsidR="00000000" w:rsidRDefault="00794C8A">
      <w:pPr>
        <w:pStyle w:val="a"/>
        <w:rPr>
          <w:rFonts w:hint="cs"/>
          <w:rtl/>
        </w:rPr>
      </w:pPr>
      <w:r>
        <w:rPr>
          <w:rFonts w:hint="cs"/>
          <w:rtl/>
        </w:rPr>
        <w:t>1. הידיעה נכונה, לצערי. מדובר במקרה חמור ביותר.</w:t>
      </w:r>
    </w:p>
    <w:p w14:paraId="32CE957F" w14:textId="77777777" w:rsidR="00000000" w:rsidRDefault="00794C8A">
      <w:pPr>
        <w:pStyle w:val="a"/>
        <w:rPr>
          <w:rFonts w:hint="cs"/>
          <w:rtl/>
        </w:rPr>
      </w:pPr>
    </w:p>
    <w:p w14:paraId="3A4A091F" w14:textId="77777777" w:rsidR="00000000" w:rsidRDefault="00794C8A">
      <w:pPr>
        <w:pStyle w:val="a"/>
        <w:rPr>
          <w:rFonts w:hint="cs"/>
          <w:rtl/>
        </w:rPr>
      </w:pPr>
      <w:r>
        <w:rPr>
          <w:rFonts w:hint="cs"/>
          <w:rtl/>
        </w:rPr>
        <w:t>2.  בית-הספר התוודע למקרה לאחר שהתלמידה המותקפת ואביה הגיעו למוסד וסיפרו להנהלה את פרטיו הקש</w:t>
      </w:r>
      <w:r>
        <w:rPr>
          <w:rFonts w:hint="cs"/>
          <w:rtl/>
        </w:rPr>
        <w:t>ים. הנהלת בית-הספר הגישה תלונה למשטרה, הזמינה לבירור את הורי התלמידות המעורבות, והמקרה דווח למפקחת על בית-הספר ולמרכזת הוועדה המחוזית לנושא צמצום האלימות.</w:t>
      </w:r>
    </w:p>
    <w:p w14:paraId="454CB7E3" w14:textId="77777777" w:rsidR="00000000" w:rsidRDefault="00794C8A">
      <w:pPr>
        <w:pStyle w:val="a"/>
        <w:rPr>
          <w:rFonts w:hint="cs"/>
          <w:rtl/>
        </w:rPr>
      </w:pPr>
    </w:p>
    <w:p w14:paraId="2B376033" w14:textId="77777777" w:rsidR="00000000" w:rsidRDefault="00794C8A">
      <w:pPr>
        <w:pStyle w:val="a"/>
        <w:rPr>
          <w:rFonts w:hint="cs"/>
          <w:rtl/>
        </w:rPr>
      </w:pPr>
      <w:r>
        <w:rPr>
          <w:rFonts w:hint="cs"/>
          <w:rtl/>
        </w:rPr>
        <w:t>משרד החינוך רואה את המקרה בחומרה רבה ויפעל בנחישות כדי  שמקרים מסוג זה לא יישנו.</w:t>
      </w:r>
    </w:p>
    <w:p w14:paraId="06724B1D" w14:textId="77777777" w:rsidR="00000000" w:rsidRDefault="00794C8A">
      <w:pPr>
        <w:pStyle w:val="a"/>
        <w:rPr>
          <w:rFonts w:hint="cs"/>
          <w:rtl/>
        </w:rPr>
      </w:pPr>
    </w:p>
    <w:p w14:paraId="69B84F0E" w14:textId="77777777" w:rsidR="00000000" w:rsidRDefault="00794C8A">
      <w:pPr>
        <w:pStyle w:val="a"/>
        <w:rPr>
          <w:rFonts w:hint="cs"/>
          <w:rtl/>
        </w:rPr>
      </w:pPr>
      <w:r>
        <w:rPr>
          <w:rFonts w:hint="cs"/>
          <w:rtl/>
        </w:rPr>
        <w:t>3. הואיל ואין עדיי</w:t>
      </w:r>
      <w:r>
        <w:rPr>
          <w:rFonts w:hint="cs"/>
          <w:rtl/>
        </w:rPr>
        <w:t>ן למשרד מנגנון דיווח ארצי על אירועי אלימות, לא אוכל לציין כמה מקרים דומים אירעו בשנים 2002-2003.</w:t>
      </w:r>
    </w:p>
    <w:p w14:paraId="5EBDBCC7" w14:textId="77777777" w:rsidR="00000000" w:rsidRDefault="00794C8A">
      <w:pPr>
        <w:pStyle w:val="a"/>
        <w:rPr>
          <w:rFonts w:hint="cs"/>
          <w:rtl/>
        </w:rPr>
      </w:pPr>
    </w:p>
    <w:p w14:paraId="2FFFFF54" w14:textId="77777777" w:rsidR="00000000" w:rsidRDefault="00794C8A">
      <w:pPr>
        <w:pStyle w:val="a"/>
        <w:rPr>
          <w:rFonts w:hint="cs"/>
          <w:rtl/>
        </w:rPr>
      </w:pPr>
      <w:r>
        <w:rPr>
          <w:rFonts w:hint="cs"/>
          <w:rtl/>
        </w:rPr>
        <w:t>עם זאת, פועלות במשרד ועדות מחוזיות לטיפול באלימות, בסמים ובאלכוהול והמקרים הקיצוניים מגיעים לטיפולן.</w:t>
      </w:r>
    </w:p>
    <w:p w14:paraId="0AF2F59D" w14:textId="77777777" w:rsidR="00000000" w:rsidRDefault="00794C8A">
      <w:pPr>
        <w:pStyle w:val="a"/>
        <w:rPr>
          <w:rFonts w:hint="cs"/>
          <w:rtl/>
        </w:rPr>
      </w:pPr>
    </w:p>
    <w:p w14:paraId="25C52F13" w14:textId="77777777" w:rsidR="00000000" w:rsidRDefault="00794C8A">
      <w:pPr>
        <w:pStyle w:val="a"/>
        <w:rPr>
          <w:rFonts w:hint="cs"/>
          <w:rtl/>
        </w:rPr>
      </w:pPr>
      <w:r>
        <w:rPr>
          <w:rFonts w:hint="cs"/>
          <w:rtl/>
        </w:rPr>
        <w:t>יתירה מכך, בשנים תשנ"ט ותשס"ב ערך המשרד מחקר ניטור לתופע</w:t>
      </w:r>
      <w:r>
        <w:rPr>
          <w:rFonts w:hint="cs"/>
          <w:rtl/>
        </w:rPr>
        <w:t xml:space="preserve">ת האלימות במוסדות החינוך, במדגם רחב מאוד </w:t>
      </w:r>
      <w:r>
        <w:rPr>
          <w:rtl/>
        </w:rPr>
        <w:t>–</w:t>
      </w:r>
      <w:r>
        <w:rPr>
          <w:rFonts w:hint="cs"/>
          <w:rtl/>
        </w:rPr>
        <w:t xml:space="preserve"> 21,577 תלמידים, מכל המחוזות ובכל שלבי הגיל - יסודי, חטיבות ביניים ועל-יסודי. מחקר זה נותן תמונה לגבי שכיחות החשיפה של תלמידים לאלימות, על סוגיה השונים.</w:t>
      </w:r>
    </w:p>
    <w:p w14:paraId="18ABB7BC" w14:textId="77777777" w:rsidR="00000000" w:rsidRDefault="00794C8A">
      <w:pPr>
        <w:pStyle w:val="a"/>
        <w:rPr>
          <w:rFonts w:hint="cs"/>
          <w:rtl/>
        </w:rPr>
      </w:pPr>
    </w:p>
    <w:p w14:paraId="0EB453E2" w14:textId="77777777" w:rsidR="00000000" w:rsidRDefault="00794C8A">
      <w:pPr>
        <w:pStyle w:val="a"/>
        <w:rPr>
          <w:rFonts w:hint="cs"/>
          <w:rtl/>
        </w:rPr>
      </w:pPr>
      <w:r>
        <w:rPr>
          <w:rFonts w:hint="cs"/>
          <w:rtl/>
        </w:rPr>
        <w:t>על-פי דוח המחקר בתשס"ב, 44%  מתלמידי חטיבות הביניים וכ-30% מ</w:t>
      </w:r>
      <w:r>
        <w:rPr>
          <w:rFonts w:hint="cs"/>
          <w:rtl/>
        </w:rPr>
        <w:t>תלמידי החטיבות העליונות דיווחו כי נפלו קורבן להטרדה, הצקה או בריונות לפחות  פעם אחת במהלך השנה. 17.6% מתלמידי חטיבות הביניים ו-10.6% מתלמידי החטיבות העליונות מדווחים שנפלו קורבן לאלימות יותר משלוש פעמים במהלך השנה. בהשוואה על-פי דרגות כיתה, ניתן לראות נטיי</w:t>
      </w:r>
      <w:r>
        <w:rPr>
          <w:rFonts w:hint="cs"/>
          <w:rtl/>
        </w:rPr>
        <w:t>ה ברורה לירידה בקורבנות אלימות עם העלייה בגיל. יתירה מכך, מהשוואת הנתונים בין שנת הלימודים תשנ"ט לתשס"ב ניתן לראות ירידה עקבית למדי בשכיחות הדיווחים על קורבנות אלימות מצד תלמידים אחרים, במרבית המדדים שנבדקו.</w:t>
      </w:r>
    </w:p>
    <w:p w14:paraId="3702BB80" w14:textId="77777777" w:rsidR="00000000" w:rsidRDefault="00794C8A">
      <w:pPr>
        <w:pStyle w:val="a"/>
        <w:rPr>
          <w:rFonts w:hint="cs"/>
          <w:rtl/>
        </w:rPr>
      </w:pPr>
    </w:p>
    <w:p w14:paraId="7EDFF264" w14:textId="77777777" w:rsidR="00000000" w:rsidRDefault="00794C8A">
      <w:pPr>
        <w:pStyle w:val="a"/>
        <w:rPr>
          <w:rFonts w:hint="cs"/>
          <w:rtl/>
        </w:rPr>
      </w:pPr>
      <w:r>
        <w:rPr>
          <w:rFonts w:hint="cs"/>
          <w:rtl/>
        </w:rPr>
        <w:t>4. נושא הטיפול באלימות הוכרז כדגל חינוכי שהמשרד</w:t>
      </w:r>
      <w:r>
        <w:rPr>
          <w:rFonts w:hint="cs"/>
          <w:rtl/>
        </w:rPr>
        <w:t xml:space="preserve"> מוביל. ברצוני לציין כמה פעולות שנעשו בתחום זה בשנה האחרונה, מבין פעולות רבות שנערכו: הטמעת המלצות דוח-וילנאי כפי שנוסחו בחוזר מנכ"ל; יצירת אקלים בטוח וצמצום האלימות. לכל בתי-הספר הופץ תקליטור הכולל נתונים ממחקרים שונים, סדנאות הכשרה למורים, נושאים לשיחות </w:t>
      </w:r>
      <w:r>
        <w:rPr>
          <w:rFonts w:hint="cs"/>
          <w:rtl/>
        </w:rPr>
        <w:t>בכיתות, תוכניות מומלצות להפעלה ועוד.</w:t>
      </w:r>
    </w:p>
    <w:p w14:paraId="7062DECF" w14:textId="77777777" w:rsidR="00000000" w:rsidRDefault="00794C8A">
      <w:pPr>
        <w:pStyle w:val="a"/>
        <w:rPr>
          <w:rFonts w:hint="cs"/>
          <w:rtl/>
        </w:rPr>
      </w:pPr>
    </w:p>
    <w:p w14:paraId="1C0AAE67" w14:textId="77777777" w:rsidR="00000000" w:rsidRDefault="00794C8A">
      <w:pPr>
        <w:pStyle w:val="a"/>
        <w:rPr>
          <w:rFonts w:hint="cs"/>
          <w:rtl/>
        </w:rPr>
      </w:pPr>
      <w:r>
        <w:rPr>
          <w:rFonts w:hint="cs"/>
          <w:rtl/>
        </w:rPr>
        <w:t xml:space="preserve">העיר באר-שבע, שבה אירע המקרה, נמנית עם תשעה יישובים שבהם מתבצע פרויקט אס"א </w:t>
      </w:r>
      <w:r>
        <w:rPr>
          <w:rtl/>
        </w:rPr>
        <w:t>–</w:t>
      </w:r>
      <w:r>
        <w:rPr>
          <w:rFonts w:hint="cs"/>
          <w:rtl/>
        </w:rPr>
        <w:t xml:space="preserve"> אלימות, סמים ואלכוהול. הפרויקט פועל בשיתוף פעולה בין משרד החינוך, משטרת ישראל, מציל"ה </w:t>
      </w:r>
      <w:r>
        <w:rPr>
          <w:rtl/>
        </w:rPr>
        <w:t>–</w:t>
      </w:r>
      <w:r>
        <w:rPr>
          <w:rFonts w:hint="cs"/>
          <w:rtl/>
        </w:rPr>
        <w:t xml:space="preserve"> מועצה ציבורית לצמצום העבריינות בישראל - והרשות למלחמה</w:t>
      </w:r>
      <w:r>
        <w:rPr>
          <w:rFonts w:hint="cs"/>
          <w:rtl/>
        </w:rPr>
        <w:t xml:space="preserve"> בסמים. במסגרת פרויקט זה נבנתה תוכנית, בשיתוף כל הגורמים, המשלבת תוכניות בבתי-הספר ותוכניות בקהילה בנושאים אלה.</w:t>
      </w:r>
    </w:p>
    <w:p w14:paraId="60D15AFD" w14:textId="77777777" w:rsidR="00000000" w:rsidRDefault="00794C8A">
      <w:pPr>
        <w:pStyle w:val="a"/>
        <w:rPr>
          <w:rFonts w:hint="cs"/>
          <w:rtl/>
        </w:rPr>
      </w:pPr>
    </w:p>
    <w:p w14:paraId="5A9C973E" w14:textId="77777777" w:rsidR="00000000" w:rsidRDefault="00794C8A">
      <w:pPr>
        <w:pStyle w:val="a"/>
        <w:rPr>
          <w:rFonts w:hint="cs"/>
          <w:rtl/>
        </w:rPr>
      </w:pPr>
      <w:r>
        <w:rPr>
          <w:rFonts w:hint="cs"/>
          <w:rtl/>
        </w:rPr>
        <w:t xml:space="preserve">בכמה בתי-ספר בבאר-שבע אומצה תוכנית התערבות, שפותחה על-ידי השירות הפסיכולוגי-ייעוצי במשרד החינוך, הכוללת העברת שאלון מדד, המאפשר לבית-הספר לקבל </w:t>
      </w:r>
      <w:r>
        <w:rPr>
          <w:rFonts w:hint="cs"/>
          <w:rtl/>
        </w:rPr>
        <w:t>נתונים על תחושת התלמידים ועל תפיסותיהם כלפי בית-הספר בתחומים הבאים: תחושת מוגנות וביטחון, תחושת שייכות, תחושת ערך עצמי, תחושת מסוגלות, תחושה של שיתוף בקבלת החלטות ובאפשרות לביטוי עצמי. תחושת הביטחון נבדקת על-ידי שאלון המודד את הרמה והמאפיינים של האלימות בב</w:t>
      </w:r>
      <w:r>
        <w:rPr>
          <w:rFonts w:hint="cs"/>
          <w:rtl/>
        </w:rPr>
        <w:t>ית-הספר. דרך התערבות זו מאפשרת לבית-הספר לקבל נתונים על כל בית-הספר, על כל שכבה ועל כל כיתה, ולהתאים התערבות על-פי הצרכים ולהעריך את ההתערבות, בדרך של העברת שאלון נוסף.</w:t>
      </w:r>
    </w:p>
    <w:p w14:paraId="4462FE9D" w14:textId="77777777" w:rsidR="00000000" w:rsidRDefault="00794C8A">
      <w:pPr>
        <w:pStyle w:val="a"/>
        <w:rPr>
          <w:rFonts w:hint="cs"/>
          <w:rtl/>
        </w:rPr>
      </w:pPr>
    </w:p>
    <w:p w14:paraId="24CEA5C1" w14:textId="77777777" w:rsidR="00000000" w:rsidRDefault="00794C8A">
      <w:pPr>
        <w:pStyle w:val="a"/>
        <w:rPr>
          <w:rFonts w:hint="cs"/>
          <w:rtl/>
        </w:rPr>
      </w:pPr>
      <w:bookmarkStart w:id="507" w:name="CQ12591FI0012591T15_07_2003_23_49_47"/>
      <w:bookmarkEnd w:id="507"/>
    </w:p>
    <w:p w14:paraId="26B992FD" w14:textId="77777777" w:rsidR="00000000" w:rsidRDefault="00794C8A">
      <w:pPr>
        <w:pStyle w:val="Query"/>
        <w:jc w:val="center"/>
        <w:rPr>
          <w:rtl/>
        </w:rPr>
      </w:pPr>
      <w:bookmarkStart w:id="508" w:name="CQ12591FI0012591T15_07_2003_20_32_09"/>
      <w:bookmarkStart w:id="509" w:name="_Toc46140088"/>
      <w:bookmarkStart w:id="510" w:name="_Toc57365966"/>
      <w:bookmarkEnd w:id="508"/>
      <w:r>
        <w:rPr>
          <w:rtl/>
        </w:rPr>
        <w:t>257. התמכרות לסמים בקרב תלמידים</w:t>
      </w:r>
      <w:bookmarkEnd w:id="509"/>
      <w:bookmarkEnd w:id="510"/>
    </w:p>
    <w:p w14:paraId="3848BE64" w14:textId="77777777" w:rsidR="00000000" w:rsidRDefault="00794C8A">
      <w:pPr>
        <w:pStyle w:val="a"/>
        <w:rPr>
          <w:rFonts w:hint="cs"/>
          <w:rtl/>
        </w:rPr>
      </w:pPr>
    </w:p>
    <w:p w14:paraId="59BCCAEF" w14:textId="77777777" w:rsidR="00000000" w:rsidRDefault="00794C8A">
      <w:pPr>
        <w:pStyle w:val="a"/>
        <w:ind w:firstLine="0"/>
        <w:rPr>
          <w:bCs/>
          <w:u w:val="single"/>
        </w:rPr>
      </w:pPr>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w:t>
      </w:r>
      <w:r>
        <w:rPr>
          <w:bCs/>
          <w:u w:val="single"/>
          <w:rtl/>
        </w:rPr>
        <w:t>ט</w:t>
      </w:r>
    </w:p>
    <w:p w14:paraId="3AC20D0A" w14:textId="77777777" w:rsidR="00000000" w:rsidRDefault="00794C8A">
      <w:pPr>
        <w:pStyle w:val="a"/>
        <w:ind w:firstLine="720"/>
      </w:pPr>
      <w:r>
        <w:rPr>
          <w:rtl/>
        </w:rPr>
        <w:t>ביום י"ח בסיוון התשס"ג (18 ביוני 2003):</w:t>
      </w:r>
    </w:p>
    <w:p w14:paraId="417B06C9" w14:textId="77777777" w:rsidR="00000000" w:rsidRDefault="00794C8A">
      <w:pPr>
        <w:pStyle w:val="a"/>
        <w:rPr>
          <w:rFonts w:hint="cs"/>
          <w:rtl/>
        </w:rPr>
      </w:pPr>
    </w:p>
    <w:p w14:paraId="27C011CE" w14:textId="77777777" w:rsidR="00000000" w:rsidRDefault="00794C8A">
      <w:pPr>
        <w:pStyle w:val="a"/>
        <w:rPr>
          <w:rFonts w:hint="cs"/>
        </w:rPr>
      </w:pPr>
    </w:p>
    <w:p w14:paraId="0E77DBF0" w14:textId="77777777" w:rsidR="00000000" w:rsidRDefault="00794C8A">
      <w:pPr>
        <w:pStyle w:val="a"/>
        <w:ind w:firstLine="720"/>
        <w:rPr>
          <w:rFonts w:hint="cs"/>
          <w:rtl/>
        </w:rPr>
      </w:pPr>
      <w:r>
        <w:rPr>
          <w:rFonts w:hint="cs"/>
          <w:rtl/>
        </w:rPr>
        <w:t>ב</w:t>
      </w:r>
      <w:r>
        <w:rPr>
          <w:rtl/>
        </w:rPr>
        <w:t>"ידיעות אחרונות"</w:t>
      </w:r>
      <w:r>
        <w:rPr>
          <w:rFonts w:hint="cs"/>
          <w:rtl/>
        </w:rPr>
        <w:t xml:space="preserve"> מיום י' בסיוון תשס"ג, 10 ביוני 2003, מדווח על תופעה של התמכרות תלמידי בתי-ספר לסמים.</w:t>
      </w:r>
    </w:p>
    <w:p w14:paraId="273D4055" w14:textId="77777777" w:rsidR="00000000" w:rsidRDefault="00794C8A">
      <w:pPr>
        <w:pStyle w:val="a"/>
        <w:ind w:firstLine="720"/>
        <w:rPr>
          <w:rFonts w:hint="cs"/>
        </w:rPr>
      </w:pPr>
    </w:p>
    <w:p w14:paraId="73D9D4EB" w14:textId="77777777" w:rsidR="00000000" w:rsidRDefault="00794C8A">
      <w:pPr>
        <w:pStyle w:val="a"/>
        <w:ind w:firstLine="720"/>
      </w:pPr>
      <w:r>
        <w:rPr>
          <w:rFonts w:hint="cs"/>
          <w:rtl/>
        </w:rPr>
        <w:t>רצוני לשאול</w:t>
      </w:r>
      <w:r>
        <w:rPr>
          <w:rtl/>
        </w:rPr>
        <w:t>:</w:t>
      </w:r>
    </w:p>
    <w:p w14:paraId="06CA25A0" w14:textId="77777777" w:rsidR="00000000" w:rsidRDefault="00794C8A">
      <w:pPr>
        <w:pStyle w:val="a"/>
        <w:ind w:firstLine="720"/>
      </w:pPr>
    </w:p>
    <w:p w14:paraId="14120E1F" w14:textId="77777777" w:rsidR="00000000" w:rsidRDefault="00794C8A">
      <w:pPr>
        <w:pStyle w:val="a"/>
        <w:ind w:firstLine="720"/>
        <w:rPr>
          <w:rtl/>
        </w:rPr>
      </w:pPr>
      <w:r>
        <w:rPr>
          <w:rFonts w:hint="cs"/>
          <w:rtl/>
        </w:rPr>
        <w:t>1. מה הם ממדי התופעה?</w:t>
      </w:r>
    </w:p>
    <w:p w14:paraId="13B46812" w14:textId="77777777" w:rsidR="00000000" w:rsidRDefault="00794C8A">
      <w:pPr>
        <w:pStyle w:val="a"/>
        <w:ind w:firstLine="720"/>
        <w:rPr>
          <w:rtl/>
        </w:rPr>
      </w:pPr>
    </w:p>
    <w:p w14:paraId="0B0945D8" w14:textId="77777777" w:rsidR="00000000" w:rsidRDefault="00794C8A">
      <w:pPr>
        <w:pStyle w:val="a"/>
        <w:ind w:firstLine="720"/>
        <w:rPr>
          <w:rFonts w:hint="cs"/>
          <w:rtl/>
        </w:rPr>
      </w:pPr>
      <w:r>
        <w:rPr>
          <w:rFonts w:hint="cs"/>
          <w:rtl/>
        </w:rPr>
        <w:t xml:space="preserve">2. </w:t>
      </w:r>
      <w:r>
        <w:rPr>
          <w:rtl/>
        </w:rPr>
        <w:t xml:space="preserve">האם </w:t>
      </w:r>
      <w:r>
        <w:rPr>
          <w:rFonts w:hint="cs"/>
          <w:rtl/>
        </w:rPr>
        <w:t>יש</w:t>
      </w:r>
      <w:r>
        <w:rPr>
          <w:rtl/>
        </w:rPr>
        <w:t xml:space="preserve"> קשר בין הבילוי בפאבים לבין השימוש בסמים</w:t>
      </w:r>
      <w:r>
        <w:rPr>
          <w:rFonts w:hint="cs"/>
          <w:rtl/>
        </w:rPr>
        <w:t>?</w:t>
      </w:r>
    </w:p>
    <w:p w14:paraId="7DC937FF" w14:textId="77777777" w:rsidR="00000000" w:rsidRDefault="00794C8A">
      <w:pPr>
        <w:pStyle w:val="a"/>
        <w:ind w:firstLine="720"/>
        <w:rPr>
          <w:rFonts w:hint="cs"/>
          <w:rtl/>
        </w:rPr>
      </w:pPr>
    </w:p>
    <w:p w14:paraId="2B762B3F" w14:textId="77777777" w:rsidR="00000000" w:rsidRDefault="00794C8A">
      <w:pPr>
        <w:pStyle w:val="a"/>
        <w:ind w:firstLine="0"/>
        <w:rPr>
          <w:rFonts w:hint="cs"/>
          <w:rtl/>
        </w:rPr>
      </w:pPr>
      <w:r>
        <w:rPr>
          <w:rFonts w:hint="cs"/>
          <w:b/>
          <w:bCs/>
          <w:u w:val="single"/>
          <w:rtl/>
        </w:rPr>
        <w:t>תשובת</w:t>
      </w:r>
      <w:r>
        <w:rPr>
          <w:rFonts w:hint="cs"/>
          <w:bCs/>
          <w:u w:val="single"/>
          <w:rtl/>
        </w:rPr>
        <w:t xml:space="preserve"> סגן שרת החינו</w:t>
      </w:r>
      <w:r>
        <w:rPr>
          <w:rFonts w:hint="cs"/>
          <w:bCs/>
          <w:u w:val="single"/>
          <w:rtl/>
        </w:rPr>
        <w:t>ך, התרבות והספורט צבי הנדל:</w:t>
      </w:r>
    </w:p>
    <w:p w14:paraId="6F65E23B" w14:textId="77777777" w:rsidR="00000000" w:rsidRDefault="00794C8A">
      <w:pPr>
        <w:pStyle w:val="a"/>
        <w:ind w:firstLine="0"/>
        <w:rPr>
          <w:rFonts w:hint="cs"/>
          <w:b/>
          <w:bCs/>
          <w:rtl/>
        </w:rPr>
      </w:pPr>
      <w:r>
        <w:rPr>
          <w:rFonts w:hint="cs"/>
          <w:rtl/>
        </w:rPr>
        <w:t>(לא נקראה, נמסרה לפרוטוקול)</w:t>
      </w:r>
    </w:p>
    <w:p w14:paraId="32A4E32D" w14:textId="77777777" w:rsidR="00000000" w:rsidRDefault="00794C8A">
      <w:pPr>
        <w:pStyle w:val="a"/>
        <w:rPr>
          <w:rFonts w:hint="cs"/>
          <w:rtl/>
        </w:rPr>
      </w:pPr>
    </w:p>
    <w:p w14:paraId="7AAC04FE" w14:textId="77777777" w:rsidR="00000000" w:rsidRDefault="00794C8A">
      <w:pPr>
        <w:pStyle w:val="a"/>
        <w:rPr>
          <w:rFonts w:hint="cs"/>
          <w:rtl/>
        </w:rPr>
      </w:pPr>
      <w:r>
        <w:rPr>
          <w:rFonts w:hint="cs"/>
          <w:rtl/>
        </w:rPr>
        <w:t>1. היקף השימוש בחומר לא חוקי כלשהו, ובכללו סמים, בקרב בני נוער ותלמידים גילאי 12-18 מגיע ל-10,5%. מדובר בכ-70,000 תלמידים במערכת החינוך. הנתונים הללו לקוחים מסקר שערכו הרשות הלאומית למלחמה בסמים ואונ</w:t>
      </w:r>
      <w:r>
        <w:rPr>
          <w:rFonts w:hint="cs"/>
          <w:rtl/>
        </w:rPr>
        <w:t>יברסיטת תל-אביב, שפורסם ב-2002 ומתבסס על דיווחי המשטרה והנתונים שבידינו.</w:t>
      </w:r>
    </w:p>
    <w:p w14:paraId="344887B3" w14:textId="77777777" w:rsidR="00000000" w:rsidRDefault="00794C8A">
      <w:pPr>
        <w:pStyle w:val="a"/>
        <w:rPr>
          <w:rFonts w:hint="cs"/>
          <w:rtl/>
        </w:rPr>
      </w:pPr>
    </w:p>
    <w:p w14:paraId="5D8AA894" w14:textId="77777777" w:rsidR="00000000" w:rsidRDefault="00794C8A">
      <w:pPr>
        <w:pStyle w:val="a"/>
        <w:rPr>
          <w:rFonts w:hint="cs"/>
          <w:rtl/>
        </w:rPr>
      </w:pPr>
      <w:r>
        <w:rPr>
          <w:rFonts w:hint="cs"/>
          <w:rtl/>
        </w:rPr>
        <w:t>2.  חשוב לזכור שרוב השימוש בסמים אינו נעשה בין כותלי בית-הספר אלא במקומות הבילוי ובשעות הפנאי. אין בידינו מחקרים המייחסים קשר ישיר בין הבילוי בפאבים לבין השימוש בסמים. מתוך שיחות רבו</w:t>
      </w:r>
      <w:r>
        <w:rPr>
          <w:rFonts w:hint="cs"/>
          <w:rtl/>
        </w:rPr>
        <w:t>ת עם בני נוער ודיווחי המשטרה ניתן להניח, שבחלק מהפאבים, הדיסקוטקים ומקומות בילוי אחרים יש שימוש בסמים.</w:t>
      </w:r>
    </w:p>
    <w:p w14:paraId="2B722BB4" w14:textId="77777777" w:rsidR="00000000" w:rsidRDefault="00794C8A">
      <w:pPr>
        <w:pStyle w:val="Query"/>
        <w:jc w:val="center"/>
        <w:rPr>
          <w:rFonts w:hint="cs"/>
          <w:rtl/>
        </w:rPr>
      </w:pPr>
      <w:bookmarkStart w:id="511" w:name="CQ12883FI0012883T15_07_2003_20_32_33"/>
      <w:bookmarkEnd w:id="511"/>
    </w:p>
    <w:p w14:paraId="56036E7B" w14:textId="77777777" w:rsidR="00000000" w:rsidRDefault="00794C8A">
      <w:pPr>
        <w:pStyle w:val="Query"/>
        <w:jc w:val="center"/>
        <w:rPr>
          <w:rtl/>
        </w:rPr>
      </w:pPr>
      <w:bookmarkStart w:id="512" w:name="_Toc46140089"/>
      <w:bookmarkStart w:id="513" w:name="_Toc57365967"/>
      <w:r>
        <w:rPr>
          <w:rtl/>
        </w:rPr>
        <w:t>289. עבירות סמים בקרב בני נוער</w:t>
      </w:r>
      <w:bookmarkEnd w:id="512"/>
      <w:bookmarkEnd w:id="513"/>
    </w:p>
    <w:p w14:paraId="5CB25992" w14:textId="77777777" w:rsidR="00000000" w:rsidRDefault="00794C8A">
      <w:pPr>
        <w:pStyle w:val="a"/>
        <w:rPr>
          <w:rFonts w:hint="cs"/>
          <w:rtl/>
        </w:rPr>
      </w:pPr>
    </w:p>
    <w:p w14:paraId="41231DAA" w14:textId="77777777" w:rsidR="00000000" w:rsidRDefault="00794C8A">
      <w:pPr>
        <w:pStyle w:val="a"/>
        <w:ind w:firstLine="0"/>
        <w:rPr>
          <w:bCs/>
          <w:u w:val="single"/>
        </w:rPr>
      </w:pPr>
      <w:bookmarkStart w:id="514" w:name="ESQ12883"/>
      <w:bookmarkEnd w:id="514"/>
      <w:r>
        <w:rPr>
          <w:bCs/>
          <w:u w:val="single"/>
          <w:rtl/>
        </w:rPr>
        <w:t>חבר</w:t>
      </w:r>
      <w:r>
        <w:rPr>
          <w:rFonts w:hint="cs"/>
          <w:bCs/>
          <w:u w:val="single"/>
          <w:rtl/>
        </w:rPr>
        <w:t xml:space="preserve"> הכנסת </w:t>
      </w:r>
      <w:r>
        <w:rPr>
          <w:bCs/>
          <w:u w:val="single"/>
          <w:rtl/>
        </w:rPr>
        <w:t>אהוד רצאבי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B35E49C" w14:textId="77777777" w:rsidR="00000000" w:rsidRDefault="00794C8A">
      <w:pPr>
        <w:pStyle w:val="a"/>
        <w:ind w:firstLine="720"/>
      </w:pPr>
      <w:r>
        <w:rPr>
          <w:rtl/>
        </w:rPr>
        <w:t>ביום כ"ה בסיוון התשס"ג (25 ביוני 2003):</w:t>
      </w:r>
    </w:p>
    <w:p w14:paraId="5D903D6A" w14:textId="77777777" w:rsidR="00000000" w:rsidRDefault="00794C8A">
      <w:pPr>
        <w:pStyle w:val="a"/>
        <w:rPr>
          <w:rFonts w:hint="cs"/>
          <w:rtl/>
        </w:rPr>
      </w:pPr>
    </w:p>
    <w:p w14:paraId="0190F862" w14:textId="77777777" w:rsidR="00000000" w:rsidRDefault="00794C8A">
      <w:pPr>
        <w:pStyle w:val="a"/>
        <w:rPr>
          <w:rFonts w:hint="cs"/>
        </w:rPr>
      </w:pPr>
    </w:p>
    <w:p w14:paraId="31957828" w14:textId="77777777" w:rsidR="00000000" w:rsidRDefault="00794C8A">
      <w:pPr>
        <w:pStyle w:val="a"/>
        <w:ind w:firstLine="720"/>
      </w:pPr>
      <w:r>
        <w:rPr>
          <w:rtl/>
        </w:rPr>
        <w:t>לאחרונה פורסמו נתונים מ</w:t>
      </w:r>
      <w:r>
        <w:rPr>
          <w:rtl/>
        </w:rPr>
        <w:t xml:space="preserve">דאיגים </w:t>
      </w:r>
      <w:r>
        <w:rPr>
          <w:rFonts w:hint="cs"/>
          <w:rtl/>
        </w:rPr>
        <w:t>על</w:t>
      </w:r>
      <w:r>
        <w:rPr>
          <w:rtl/>
        </w:rPr>
        <w:t xml:space="preserve"> גידול משמעותי בעבירות סמים בקרב בני נוער</w:t>
      </w:r>
      <w:r>
        <w:rPr>
          <w:rFonts w:hint="cs"/>
          <w:rtl/>
        </w:rPr>
        <w:t xml:space="preserve"> וירידה בגיל המשתמשים</w:t>
      </w:r>
      <w:r>
        <w:rPr>
          <w:rtl/>
        </w:rPr>
        <w:t>.</w:t>
      </w:r>
    </w:p>
    <w:p w14:paraId="4E2F64FB" w14:textId="77777777" w:rsidR="00000000" w:rsidRDefault="00794C8A">
      <w:pPr>
        <w:pStyle w:val="a"/>
        <w:ind w:firstLine="720"/>
      </w:pPr>
    </w:p>
    <w:p w14:paraId="0B41DD59" w14:textId="77777777" w:rsidR="00000000" w:rsidRDefault="00794C8A">
      <w:pPr>
        <w:pStyle w:val="a"/>
        <w:ind w:firstLine="720"/>
      </w:pPr>
      <w:r>
        <w:rPr>
          <w:rFonts w:hint="cs"/>
          <w:rtl/>
        </w:rPr>
        <w:t>רצוני לשאול</w:t>
      </w:r>
      <w:r>
        <w:rPr>
          <w:rtl/>
        </w:rPr>
        <w:t>:</w:t>
      </w:r>
    </w:p>
    <w:p w14:paraId="78D54731" w14:textId="77777777" w:rsidR="00000000" w:rsidRDefault="00794C8A">
      <w:pPr>
        <w:pStyle w:val="a"/>
        <w:ind w:firstLine="720"/>
      </w:pPr>
    </w:p>
    <w:p w14:paraId="291914EB" w14:textId="77777777" w:rsidR="00000000" w:rsidRDefault="00794C8A">
      <w:pPr>
        <w:pStyle w:val="a"/>
        <w:ind w:firstLine="720"/>
        <w:rPr>
          <w:rFonts w:hint="cs"/>
          <w:rtl/>
        </w:rPr>
      </w:pPr>
      <w:r>
        <w:rPr>
          <w:rFonts w:hint="cs"/>
          <w:rtl/>
        </w:rPr>
        <w:t xml:space="preserve">1. האם קיימות תוכניות הסברה למיגור התופעה? </w:t>
      </w:r>
    </w:p>
    <w:p w14:paraId="4244476C" w14:textId="77777777" w:rsidR="00000000" w:rsidRDefault="00794C8A">
      <w:pPr>
        <w:pStyle w:val="a"/>
        <w:ind w:firstLine="720"/>
        <w:rPr>
          <w:rFonts w:hint="cs"/>
          <w:rtl/>
        </w:rPr>
      </w:pPr>
    </w:p>
    <w:p w14:paraId="5074E216" w14:textId="77777777" w:rsidR="00000000" w:rsidRDefault="00794C8A">
      <w:pPr>
        <w:pStyle w:val="a"/>
        <w:ind w:firstLine="720"/>
        <w:rPr>
          <w:rFonts w:hint="cs"/>
          <w:rtl/>
        </w:rPr>
      </w:pPr>
      <w:r>
        <w:rPr>
          <w:rFonts w:hint="cs"/>
          <w:rtl/>
        </w:rPr>
        <w:t xml:space="preserve">2. </w:t>
      </w:r>
      <w:r>
        <w:rPr>
          <w:rtl/>
        </w:rPr>
        <w:t>מה</w:t>
      </w:r>
      <w:r>
        <w:rPr>
          <w:rFonts w:hint="cs"/>
          <w:rtl/>
        </w:rPr>
        <w:t xml:space="preserve"> ה</w:t>
      </w:r>
      <w:r>
        <w:rPr>
          <w:rtl/>
        </w:rPr>
        <w:t>ן דרכי הענישה של נוער המשתמש בסמים?</w:t>
      </w:r>
    </w:p>
    <w:p w14:paraId="2F123664" w14:textId="77777777" w:rsidR="00000000" w:rsidRDefault="00794C8A">
      <w:pPr>
        <w:pStyle w:val="a"/>
        <w:ind w:firstLine="720"/>
        <w:rPr>
          <w:rFonts w:hint="cs"/>
          <w:rtl/>
        </w:rPr>
      </w:pPr>
    </w:p>
    <w:p w14:paraId="68BD7058" w14:textId="77777777" w:rsidR="00000000" w:rsidRDefault="00794C8A">
      <w:pPr>
        <w:pStyle w:val="Heading2"/>
        <w:ind w:left="0" w:firstLine="720"/>
        <w:jc w:val="both"/>
        <w:rPr>
          <w:rFonts w:cs="Arial" w:hint="cs"/>
          <w:szCs w:val="22"/>
          <w:rtl/>
        </w:rPr>
      </w:pPr>
      <w:r>
        <w:rPr>
          <w:rFonts w:cs="Arial" w:hint="cs"/>
          <w:szCs w:val="22"/>
          <w:rtl/>
        </w:rPr>
        <w:t xml:space="preserve">3. כיצד יטפל משרדך בנדון? </w:t>
      </w:r>
    </w:p>
    <w:p w14:paraId="468BCDE3" w14:textId="77777777" w:rsidR="00000000" w:rsidRDefault="00794C8A">
      <w:pPr>
        <w:spacing w:line="360" w:lineRule="auto"/>
        <w:jc w:val="both"/>
        <w:rPr>
          <w:rFonts w:cs="Arial"/>
          <w:szCs w:val="22"/>
          <w:rtl/>
        </w:rPr>
      </w:pPr>
    </w:p>
    <w:p w14:paraId="7C666935" w14:textId="77777777" w:rsidR="00000000" w:rsidRDefault="00794C8A">
      <w:pPr>
        <w:pStyle w:val="a"/>
        <w:ind w:firstLine="0"/>
        <w:rPr>
          <w:rFonts w:hint="cs"/>
          <w:b/>
          <w:rtl/>
        </w:rPr>
      </w:pPr>
      <w:r>
        <w:rPr>
          <w:rFonts w:hint="cs"/>
          <w:bCs/>
          <w:u w:val="single"/>
          <w:rtl/>
        </w:rPr>
        <w:t>תשובת סגן שרת החינוך, התרבות והספורט צבי הנדל:</w:t>
      </w:r>
    </w:p>
    <w:p w14:paraId="7FDF1E18" w14:textId="77777777" w:rsidR="00000000" w:rsidRDefault="00794C8A">
      <w:pPr>
        <w:pStyle w:val="a"/>
        <w:ind w:firstLine="0"/>
        <w:rPr>
          <w:rFonts w:hint="cs"/>
          <w:b/>
          <w:bCs/>
          <w:rtl/>
        </w:rPr>
      </w:pPr>
      <w:r>
        <w:rPr>
          <w:rFonts w:hint="cs"/>
          <w:b/>
          <w:rtl/>
        </w:rPr>
        <w:t xml:space="preserve">(לא </w:t>
      </w:r>
      <w:r>
        <w:rPr>
          <w:rFonts w:hint="cs"/>
          <w:b/>
          <w:rtl/>
        </w:rPr>
        <w:t>נקראה, נמסרה לפרוטוקול)</w:t>
      </w:r>
    </w:p>
    <w:p w14:paraId="2D928B10" w14:textId="77777777" w:rsidR="00000000" w:rsidRDefault="00794C8A">
      <w:pPr>
        <w:pStyle w:val="a"/>
        <w:rPr>
          <w:rFonts w:hint="cs"/>
          <w:rtl/>
        </w:rPr>
      </w:pPr>
    </w:p>
    <w:p w14:paraId="69EDA087" w14:textId="77777777" w:rsidR="00000000" w:rsidRDefault="00794C8A">
      <w:pPr>
        <w:pStyle w:val="a"/>
        <w:rPr>
          <w:rFonts w:hint="cs"/>
          <w:rtl/>
        </w:rPr>
      </w:pPr>
      <w:r>
        <w:rPr>
          <w:rFonts w:hint="cs"/>
          <w:rtl/>
        </w:rPr>
        <w:t>1. תופעת השימוש בסמים בקרב תלמידים ובני נוער ידועה למשרדנו וזוכה לטיפול ולהתייחסות במסגרת התוכניות החינוכיות המופעלות במוסדות החינוך.</w:t>
      </w:r>
    </w:p>
    <w:p w14:paraId="5C345254" w14:textId="77777777" w:rsidR="00000000" w:rsidRDefault="00794C8A">
      <w:pPr>
        <w:pStyle w:val="a"/>
        <w:rPr>
          <w:rFonts w:hint="cs"/>
          <w:rtl/>
        </w:rPr>
      </w:pPr>
    </w:p>
    <w:p w14:paraId="5E4740F2" w14:textId="77777777" w:rsidR="00000000" w:rsidRDefault="00794C8A">
      <w:pPr>
        <w:pStyle w:val="a"/>
        <w:rPr>
          <w:rFonts w:hint="cs"/>
          <w:rtl/>
        </w:rPr>
      </w:pPr>
      <w:r>
        <w:rPr>
          <w:rFonts w:hint="cs"/>
          <w:rtl/>
        </w:rPr>
        <w:t>משרד החינוך מחייב את מנהלי מוסדות החינוך להפעיל תוכניות מניעה בנושאי טבק, אלכוהול וסמים בכיתות ו</w:t>
      </w:r>
      <w:r>
        <w:rPr>
          <w:rFonts w:hint="cs"/>
          <w:rtl/>
        </w:rPr>
        <w:t>'--י"ב  ובהתאמה לשלבי הגיל, במסגרת שיעורי המחנך, שיעורי הייעוץ ויוזמות ייחודיות נוספות. תוכניות המניעה מתקיימות כחלק מתוכנית העבודה של בית-הספר. נוסף על התוכניות החינוכיות מנחה המשרד את מוסדות החינוך, באמצעות חוזרי מנכ"ל, לגבי מקרים שבהם מעורבים תלמידים בש</w:t>
      </w:r>
      <w:r>
        <w:rPr>
          <w:rFonts w:hint="cs"/>
          <w:rtl/>
        </w:rPr>
        <w:t>ימוש בסמים. המשרד דואג להכשרות ולהשתלמויות של צוותי חינוך, יועצים ופסיכולוגים, ומקנה להם כלים להפעיל את התוכנית. נוסף על כך עומד לרשות המנהלים במחוזות מערך של פיקוח והדרכה המסייע להם בכל הסוגיות הקשורות בטבק, אלכוהול וסמים.</w:t>
      </w:r>
    </w:p>
    <w:p w14:paraId="6E937B59" w14:textId="77777777" w:rsidR="00000000" w:rsidRDefault="00794C8A">
      <w:pPr>
        <w:pStyle w:val="a"/>
        <w:rPr>
          <w:rFonts w:hint="cs"/>
          <w:rtl/>
        </w:rPr>
      </w:pPr>
    </w:p>
    <w:p w14:paraId="2AEFF3B4" w14:textId="77777777" w:rsidR="00000000" w:rsidRDefault="00794C8A">
      <w:pPr>
        <w:pStyle w:val="a"/>
        <w:rPr>
          <w:rFonts w:hint="cs"/>
          <w:rtl/>
        </w:rPr>
      </w:pPr>
      <w:r>
        <w:rPr>
          <w:rFonts w:hint="cs"/>
          <w:rtl/>
        </w:rPr>
        <w:t>נוסף על התוכניות המופעלות באופן</w:t>
      </w:r>
      <w:r>
        <w:rPr>
          <w:rFonts w:hint="cs"/>
          <w:rtl/>
        </w:rPr>
        <w:t xml:space="preserve"> קבוע בבתי-הספר מופעלות תוכניות ייחודיות: שילוב תוכנית מחשב "חיים נקיים מסמים"; תוכנית נ"ס  - נגד סמים </w:t>
      </w:r>
      <w:r>
        <w:rPr>
          <w:rtl/>
        </w:rPr>
        <w:t>–</w:t>
      </w:r>
      <w:r>
        <w:rPr>
          <w:rFonts w:hint="cs"/>
          <w:rtl/>
        </w:rPr>
        <w:t xml:space="preserve"> בכפרי-הנוער במינהל לחינוך התיישבותי; תוכנית ייחודית בבתי-ספר קהילתיים; תוכנית "עמיתים" - תוכנית המכשירה תלמידים להפעיל את תוכניות המניעה בשיתוף עם הצוו</w:t>
      </w:r>
      <w:r>
        <w:rPr>
          <w:rFonts w:hint="cs"/>
          <w:rtl/>
        </w:rPr>
        <w:t>ת החינוכי בבית-הספר; שילוב הנושא במסגרת הכנה  לצה"ל; פרויקט "שלהבת" - שיתוף  פעולה עם המשרד לביטחון פנים; הפעלת מרכזי למידה; תוכנית ניסויית ב-20 גני-ילדים בעיר אשקלון; תוכנית חדשה בחטיבות ביניים: "למוח אין חלקי חילוף"; תוכניות למעורבות הורים.</w:t>
      </w:r>
    </w:p>
    <w:p w14:paraId="5265094C" w14:textId="77777777" w:rsidR="00000000" w:rsidRDefault="00794C8A">
      <w:pPr>
        <w:pStyle w:val="a"/>
        <w:rPr>
          <w:rFonts w:hint="cs"/>
          <w:rtl/>
        </w:rPr>
      </w:pPr>
    </w:p>
    <w:p w14:paraId="09227856" w14:textId="77777777" w:rsidR="00000000" w:rsidRDefault="00794C8A">
      <w:pPr>
        <w:pStyle w:val="a"/>
        <w:rPr>
          <w:rFonts w:hint="cs"/>
          <w:rtl/>
        </w:rPr>
      </w:pPr>
      <w:r>
        <w:rPr>
          <w:rFonts w:hint="cs"/>
          <w:rtl/>
        </w:rPr>
        <w:t>פעולות המשרד</w:t>
      </w:r>
      <w:r>
        <w:rPr>
          <w:rFonts w:hint="cs"/>
          <w:rtl/>
        </w:rPr>
        <w:t xml:space="preserve"> נעשות בשיתוף פעולה עם הרשות למלחמה בסמים, גורמים ממשלתיים שונים, וכן עמותות שמטפלות בנושאי עישון, אלכוהול וסמים.</w:t>
      </w:r>
    </w:p>
    <w:p w14:paraId="0A6F38E9" w14:textId="77777777" w:rsidR="00000000" w:rsidRDefault="00794C8A">
      <w:pPr>
        <w:pStyle w:val="a"/>
        <w:rPr>
          <w:rFonts w:hint="cs"/>
          <w:rtl/>
        </w:rPr>
      </w:pPr>
    </w:p>
    <w:p w14:paraId="67E708ED" w14:textId="77777777" w:rsidR="00000000" w:rsidRDefault="00794C8A">
      <w:pPr>
        <w:pStyle w:val="a"/>
        <w:rPr>
          <w:rFonts w:hint="cs"/>
          <w:rtl/>
        </w:rPr>
      </w:pPr>
      <w:r>
        <w:rPr>
          <w:rFonts w:hint="cs"/>
          <w:rtl/>
        </w:rPr>
        <w:t>2-3. שימוש בסמים הוא עבירה על החוק, והעבריין צפוי לעד שלוש שנות מאסר. עם זאת, מתוך הכרה בבעייתיות הכרוכה בשימוש מזדמן בסמים על-ידי תלמידים קט</w:t>
      </w:r>
      <w:r>
        <w:rPr>
          <w:rFonts w:hint="cs"/>
          <w:rtl/>
        </w:rPr>
        <w:t>ינים, פורסמו הנחיות היועץ המשפטי לממשלה, שעל-פיהן גובש נוהל הטיפול בתלמיד המעורב בשימוש בסמים, שהופץ במערכת החינוך בחוזר מיוחד ו'  התשנ"ח-1997. נוהל זה מחייב את מערכת החינוך, המשטרה ושירות המבחן לנוער לפעול לפיו. על-פי ההנחיות, מנהל המוסד החינוכי מחויב למס</w:t>
      </w:r>
      <w:r>
        <w:rPr>
          <w:rFonts w:hint="cs"/>
          <w:rtl/>
        </w:rPr>
        <w:t>ור כל מידע המגיע לידיו לידי המשטרה ולקבל את הנחיותיה.</w:t>
      </w:r>
    </w:p>
    <w:p w14:paraId="254E547A" w14:textId="77777777" w:rsidR="00000000" w:rsidRDefault="00794C8A">
      <w:pPr>
        <w:pStyle w:val="a"/>
        <w:rPr>
          <w:rFonts w:hint="cs"/>
          <w:rtl/>
        </w:rPr>
      </w:pPr>
    </w:p>
    <w:p w14:paraId="490B80C5" w14:textId="77777777" w:rsidR="00000000" w:rsidRDefault="00794C8A">
      <w:pPr>
        <w:pStyle w:val="a"/>
        <w:rPr>
          <w:rFonts w:hint="cs"/>
          <w:rtl/>
        </w:rPr>
      </w:pPr>
      <w:r>
        <w:rPr>
          <w:rFonts w:hint="cs"/>
          <w:rtl/>
        </w:rPr>
        <w:t>ענישת התלמידים, כאמור, היא בידי המשטרה והיא נקבעת על-פי החלטתה לגבי גורל החקירה, פתיחת הליך, אי-תביעה או הליך פלילי. על המנהל חל איסור מוחלט להרחיק תלמידים מבית-הספר בגין עבירת סמים. במקביל לטיפול המשט</w:t>
      </w:r>
      <w:r>
        <w:rPr>
          <w:rFonts w:hint="cs"/>
          <w:rtl/>
        </w:rPr>
        <w:t>רתי ובלי לפגוע בהליך החקירה, מקיים מנהל המוסד החינוכי פעולות תמיכה, ליווי וסיוע הן לתלמיד  והן להוריו, ומקיים פעולות חינוכיות עם שאר התלמידים  במוסדו.</w:t>
      </w:r>
    </w:p>
    <w:p w14:paraId="5957E519" w14:textId="77777777" w:rsidR="00000000" w:rsidRDefault="00794C8A">
      <w:pPr>
        <w:pStyle w:val="a"/>
        <w:rPr>
          <w:rFonts w:hint="cs"/>
          <w:rtl/>
        </w:rPr>
      </w:pPr>
    </w:p>
    <w:p w14:paraId="1BFCE0A0" w14:textId="77777777" w:rsidR="00000000" w:rsidRDefault="00794C8A">
      <w:pPr>
        <w:pStyle w:val="a"/>
        <w:rPr>
          <w:rFonts w:hint="cs"/>
          <w:rtl/>
        </w:rPr>
      </w:pPr>
      <w:r>
        <w:rPr>
          <w:rFonts w:hint="cs"/>
          <w:rtl/>
        </w:rPr>
        <w:tab/>
      </w:r>
    </w:p>
    <w:p w14:paraId="4F422D38" w14:textId="77777777" w:rsidR="00000000" w:rsidRDefault="00794C8A">
      <w:pPr>
        <w:pStyle w:val="Query"/>
        <w:jc w:val="center"/>
        <w:rPr>
          <w:rtl/>
        </w:rPr>
      </w:pPr>
      <w:bookmarkStart w:id="515" w:name="CQ12830FI0012830T15_07_2003_20_32_53"/>
      <w:bookmarkStart w:id="516" w:name="_Toc46140090"/>
      <w:bookmarkStart w:id="517" w:name="_Toc57365968"/>
      <w:bookmarkEnd w:id="515"/>
      <w:r>
        <w:rPr>
          <w:rtl/>
        </w:rPr>
        <w:t xml:space="preserve">290. בטיחות מתקני </w:t>
      </w:r>
      <w:r>
        <w:rPr>
          <w:rFonts w:hint="cs"/>
          <w:rtl/>
        </w:rPr>
        <w:t>ה</w:t>
      </w:r>
      <w:r>
        <w:rPr>
          <w:rtl/>
        </w:rPr>
        <w:t>שעשועים</w:t>
      </w:r>
      <w:bookmarkEnd w:id="516"/>
      <w:bookmarkEnd w:id="517"/>
    </w:p>
    <w:p w14:paraId="38CDA80B" w14:textId="77777777" w:rsidR="00000000" w:rsidRDefault="00794C8A">
      <w:pPr>
        <w:pStyle w:val="a"/>
        <w:rPr>
          <w:rFonts w:hint="cs"/>
          <w:rtl/>
        </w:rPr>
      </w:pPr>
    </w:p>
    <w:p w14:paraId="44B47AA6" w14:textId="77777777" w:rsidR="00000000" w:rsidRDefault="00794C8A">
      <w:pPr>
        <w:pStyle w:val="a"/>
        <w:ind w:firstLine="0"/>
        <w:rPr>
          <w:bCs/>
          <w:u w:val="single"/>
        </w:rPr>
      </w:pPr>
      <w:bookmarkStart w:id="518" w:name="ESQ12830"/>
      <w:bookmarkEnd w:id="518"/>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AD2052D" w14:textId="77777777" w:rsidR="00000000" w:rsidRDefault="00794C8A">
      <w:pPr>
        <w:pStyle w:val="a"/>
        <w:ind w:firstLine="720"/>
      </w:pPr>
      <w:r>
        <w:rPr>
          <w:rtl/>
        </w:rPr>
        <w:t>ביום כ"ה בסיוון התשס"</w:t>
      </w:r>
      <w:r>
        <w:rPr>
          <w:rtl/>
        </w:rPr>
        <w:t>ג (25 ביוני 2003):</w:t>
      </w:r>
    </w:p>
    <w:p w14:paraId="461D6524" w14:textId="77777777" w:rsidR="00000000" w:rsidRDefault="00794C8A">
      <w:pPr>
        <w:pStyle w:val="a"/>
        <w:rPr>
          <w:rFonts w:hint="cs"/>
        </w:rPr>
      </w:pPr>
    </w:p>
    <w:p w14:paraId="70BDEF17" w14:textId="77777777" w:rsidR="00000000" w:rsidRDefault="00794C8A">
      <w:pPr>
        <w:pStyle w:val="a"/>
        <w:ind w:firstLine="720"/>
      </w:pPr>
      <w:r>
        <w:rPr>
          <w:rtl/>
        </w:rPr>
        <w:t>ב</w:t>
      </w:r>
      <w:r>
        <w:rPr>
          <w:rFonts w:hint="cs"/>
          <w:rtl/>
        </w:rPr>
        <w:t xml:space="preserve">"ידיעות אחרונות" מיום י"ג בסיוון תשס"ג, 13 ביוני 2003, פורסם כי </w:t>
      </w:r>
      <w:r>
        <w:rPr>
          <w:rtl/>
        </w:rPr>
        <w:t>מכון התקנים מערי</w:t>
      </w:r>
      <w:r>
        <w:rPr>
          <w:rFonts w:hint="cs"/>
          <w:rtl/>
        </w:rPr>
        <w:t>ך</w:t>
      </w:r>
      <w:r>
        <w:rPr>
          <w:rtl/>
        </w:rPr>
        <w:t xml:space="preserve"> כי ב-80% ממתקני השעשועים לילדים במקומות ציבוריים ובמוסדות חינוך יש ליקויי בטיחות מסוכנים.</w:t>
      </w:r>
    </w:p>
    <w:p w14:paraId="418A3D77" w14:textId="77777777" w:rsidR="00000000" w:rsidRDefault="00794C8A">
      <w:pPr>
        <w:pStyle w:val="a"/>
        <w:ind w:firstLine="720"/>
      </w:pPr>
    </w:p>
    <w:p w14:paraId="6F64DEA9" w14:textId="77777777" w:rsidR="00000000" w:rsidRDefault="00794C8A">
      <w:pPr>
        <w:pStyle w:val="a"/>
        <w:ind w:firstLine="720"/>
      </w:pPr>
      <w:r>
        <w:rPr>
          <w:rFonts w:hint="cs"/>
          <w:rtl/>
        </w:rPr>
        <w:t>רצוני לשאול</w:t>
      </w:r>
      <w:r>
        <w:rPr>
          <w:rtl/>
        </w:rPr>
        <w:t>:</w:t>
      </w:r>
    </w:p>
    <w:p w14:paraId="0BBEF0D5" w14:textId="77777777" w:rsidR="00000000" w:rsidRDefault="00794C8A">
      <w:pPr>
        <w:pStyle w:val="a"/>
        <w:ind w:firstLine="720"/>
      </w:pPr>
    </w:p>
    <w:p w14:paraId="3729E389" w14:textId="77777777" w:rsidR="00000000" w:rsidRDefault="00794C8A">
      <w:pPr>
        <w:pStyle w:val="a"/>
        <w:ind w:firstLine="720"/>
        <w:rPr>
          <w:rFonts w:hint="cs"/>
          <w:rtl/>
        </w:rPr>
      </w:pPr>
      <w:r>
        <w:rPr>
          <w:rFonts w:hint="cs"/>
          <w:rtl/>
        </w:rPr>
        <w:t xml:space="preserve">1. </w:t>
      </w:r>
      <w:r>
        <w:rPr>
          <w:rtl/>
        </w:rPr>
        <w:t xml:space="preserve">מה ידוע </w:t>
      </w:r>
      <w:r>
        <w:rPr>
          <w:rFonts w:hint="cs"/>
          <w:rtl/>
        </w:rPr>
        <w:t>למשרדך על הבטיחות במתקני שעשועים במוס</w:t>
      </w:r>
      <w:r>
        <w:rPr>
          <w:rFonts w:hint="cs"/>
          <w:rtl/>
        </w:rPr>
        <w:t>דות חינוך?</w:t>
      </w:r>
    </w:p>
    <w:p w14:paraId="5D0AD589" w14:textId="77777777" w:rsidR="00000000" w:rsidRDefault="00794C8A">
      <w:pPr>
        <w:pStyle w:val="a"/>
        <w:ind w:firstLine="720"/>
        <w:rPr>
          <w:rtl/>
        </w:rPr>
      </w:pPr>
    </w:p>
    <w:p w14:paraId="03AECFA6" w14:textId="77777777" w:rsidR="00000000" w:rsidRDefault="00794C8A">
      <w:pPr>
        <w:pStyle w:val="a"/>
        <w:ind w:firstLine="720"/>
        <w:rPr>
          <w:rtl/>
        </w:rPr>
      </w:pPr>
      <w:r>
        <w:rPr>
          <w:rFonts w:hint="cs"/>
          <w:rtl/>
        </w:rPr>
        <w:t xml:space="preserve">2. </w:t>
      </w:r>
      <w:r>
        <w:rPr>
          <w:rtl/>
        </w:rPr>
        <w:t xml:space="preserve">מי </w:t>
      </w:r>
      <w:r>
        <w:rPr>
          <w:rFonts w:hint="cs"/>
          <w:rtl/>
        </w:rPr>
        <w:t>מ</w:t>
      </w:r>
      <w:r>
        <w:rPr>
          <w:rtl/>
        </w:rPr>
        <w:t>פקח על ענף זה</w:t>
      </w:r>
      <w:r>
        <w:rPr>
          <w:rFonts w:hint="cs"/>
          <w:rtl/>
        </w:rPr>
        <w:t xml:space="preserve"> במשרדך</w:t>
      </w:r>
      <w:r>
        <w:rPr>
          <w:rtl/>
        </w:rPr>
        <w:t>?</w:t>
      </w:r>
    </w:p>
    <w:p w14:paraId="6460D5D7" w14:textId="77777777" w:rsidR="00000000" w:rsidRDefault="00794C8A">
      <w:pPr>
        <w:pStyle w:val="a"/>
        <w:ind w:firstLine="720"/>
        <w:rPr>
          <w:rtl/>
        </w:rPr>
      </w:pPr>
    </w:p>
    <w:p w14:paraId="71F87E55" w14:textId="77777777" w:rsidR="00000000" w:rsidRDefault="00794C8A">
      <w:pPr>
        <w:pStyle w:val="Heading2"/>
        <w:ind w:left="0" w:firstLine="720"/>
        <w:jc w:val="both"/>
        <w:rPr>
          <w:rFonts w:cs="Arial"/>
          <w:szCs w:val="22"/>
          <w:rtl/>
        </w:rPr>
      </w:pPr>
      <w:r>
        <w:rPr>
          <w:rFonts w:cs="Arial" w:hint="cs"/>
          <w:szCs w:val="22"/>
          <w:rtl/>
        </w:rPr>
        <w:t xml:space="preserve">3. </w:t>
      </w:r>
      <w:r>
        <w:rPr>
          <w:rFonts w:cs="Arial"/>
          <w:szCs w:val="22"/>
          <w:rtl/>
        </w:rPr>
        <w:t>מה ייעשה לתיקון הליקויים?</w:t>
      </w:r>
    </w:p>
    <w:p w14:paraId="65136BED" w14:textId="77777777" w:rsidR="00000000" w:rsidRDefault="00794C8A">
      <w:pPr>
        <w:pStyle w:val="SpeakerCon"/>
        <w:rPr>
          <w:rFonts w:ascii="Times New Roman" w:hAnsi="Times New Roman"/>
          <w:b w:val="0"/>
          <w:bCs w:val="0"/>
          <w:sz w:val="24"/>
          <w:u w:val="none"/>
          <w:rtl/>
          <w:lang w:eastAsia="en-US"/>
        </w:rPr>
      </w:pPr>
    </w:p>
    <w:p w14:paraId="3520566A" w14:textId="77777777" w:rsidR="00000000" w:rsidRDefault="00794C8A">
      <w:pPr>
        <w:pStyle w:val="SpeakerCon"/>
        <w:rPr>
          <w:rFonts w:hint="cs"/>
          <w:rtl/>
        </w:rPr>
      </w:pPr>
      <w:r>
        <w:rPr>
          <w:rFonts w:hint="cs"/>
          <w:rtl/>
        </w:rPr>
        <w:t>סגן שרת החינוך, התרבות והספורט צבי הנדל:</w:t>
      </w:r>
    </w:p>
    <w:p w14:paraId="349FE8E4" w14:textId="77777777" w:rsidR="00000000" w:rsidRDefault="00794C8A">
      <w:pPr>
        <w:pStyle w:val="a"/>
        <w:rPr>
          <w:rFonts w:hint="cs"/>
          <w:b/>
          <w:rtl/>
        </w:rPr>
      </w:pPr>
    </w:p>
    <w:p w14:paraId="75B63822" w14:textId="77777777" w:rsidR="00000000" w:rsidRDefault="00794C8A">
      <w:pPr>
        <w:pStyle w:val="a"/>
        <w:rPr>
          <w:rFonts w:hint="cs"/>
          <w:rtl/>
        </w:rPr>
      </w:pPr>
      <w:r>
        <w:rPr>
          <w:rFonts w:hint="cs"/>
          <w:b/>
          <w:rtl/>
        </w:rPr>
        <w:t xml:space="preserve">חבר הכנסת פרץ, ידידי </w:t>
      </w:r>
      <w:r>
        <w:rPr>
          <w:b/>
          <w:rtl/>
        </w:rPr>
        <w:t>–</w:t>
      </w:r>
      <w:r>
        <w:rPr>
          <w:rFonts w:hint="cs"/>
          <w:b/>
          <w:rtl/>
        </w:rPr>
        <w:t xml:space="preserve"> </w:t>
      </w:r>
      <w:r>
        <w:rPr>
          <w:rFonts w:hint="cs"/>
          <w:rtl/>
        </w:rPr>
        <w:t>1. משרד החינוך פרסם בשיתוף מכון התקנים הישראלי חוזר מנכ"ל מיוחד לבטיחות, המקיף ומפרט את כל נושא הבטיחות במוסדות החינוך,</w:t>
      </w:r>
      <w:r>
        <w:rPr>
          <w:rFonts w:hint="cs"/>
          <w:rtl/>
        </w:rPr>
        <w:t xml:space="preserve"> לרבות הנחיה לגבי התקנתם ותקינותם של מתקני משחקים במוסדות חינוך. ההנחיות הללו מתואמות עם התקנים העדכניים ביותר של מכון התקנים הישראלי. זהו תקן 1498, שיצא לפני כשנה. </w:t>
      </w:r>
    </w:p>
    <w:p w14:paraId="6A94713A" w14:textId="77777777" w:rsidR="00000000" w:rsidRDefault="00794C8A">
      <w:pPr>
        <w:pStyle w:val="a"/>
        <w:rPr>
          <w:rFonts w:hint="cs"/>
          <w:rtl/>
        </w:rPr>
      </w:pPr>
    </w:p>
    <w:p w14:paraId="5BC8A818" w14:textId="77777777" w:rsidR="00000000" w:rsidRDefault="00794C8A">
      <w:pPr>
        <w:pStyle w:val="a"/>
        <w:rPr>
          <w:rFonts w:hint="cs"/>
          <w:rtl/>
        </w:rPr>
      </w:pPr>
      <w:r>
        <w:rPr>
          <w:rFonts w:hint="cs"/>
          <w:rtl/>
        </w:rPr>
        <w:t>2. משרד החינוך, התרבות והספורט, באמצעות אגף ביטחון, בטיחות ושעת חירום, מנחה את כלל הרשויו</w:t>
      </w:r>
      <w:r>
        <w:rPr>
          <w:rFonts w:hint="cs"/>
          <w:rtl/>
        </w:rPr>
        <w:t>ת המקומיות, את בתי-הספר ואת גני-הילדים והבעלויות לפעול בנושא בהתאם לחוזר מנכ"ל. כמו כן מבצע האגף בבתי-ספר מבדקים מדגמיים, מעת לעת, באמצעות מבקרי בטיחות של המשרד.</w:t>
      </w:r>
    </w:p>
    <w:p w14:paraId="3BE57B62" w14:textId="77777777" w:rsidR="00000000" w:rsidRDefault="00794C8A">
      <w:pPr>
        <w:pStyle w:val="a"/>
        <w:rPr>
          <w:rFonts w:hint="cs"/>
          <w:rtl/>
        </w:rPr>
      </w:pPr>
    </w:p>
    <w:p w14:paraId="6DBB3032" w14:textId="77777777" w:rsidR="00000000" w:rsidRDefault="00794C8A">
      <w:pPr>
        <w:pStyle w:val="a"/>
        <w:rPr>
          <w:rFonts w:hint="cs"/>
          <w:rtl/>
        </w:rPr>
      </w:pPr>
      <w:r>
        <w:rPr>
          <w:rFonts w:hint="cs"/>
          <w:rtl/>
        </w:rPr>
        <w:t>3.  תיקון הליקויים הוא באחריות הבעלות על המוסד החינוכי והרשות המקומית, אשר מחויבות לתחזק, לתק</w:t>
      </w:r>
      <w:r>
        <w:rPr>
          <w:rFonts w:hint="cs"/>
          <w:rtl/>
        </w:rPr>
        <w:t>ן ולהסיר כל מפגע בטיחותי במתקן המשחקים. הנחיה זו מצוינת גם בתקן 1498 של מכון התקנים. מכון התקנים גם דאג להגיד בכל מקום מי אחראי למתקן המשחקים. יש מקומות שבהם זו הרשות המקומית  ויש מקומות שבהם זו בעלות בית-הספר.</w:t>
      </w:r>
    </w:p>
    <w:p w14:paraId="4134E6F3" w14:textId="77777777" w:rsidR="00000000" w:rsidRDefault="00794C8A">
      <w:pPr>
        <w:pStyle w:val="a"/>
        <w:rPr>
          <w:rFonts w:hint="cs"/>
          <w:rtl/>
        </w:rPr>
      </w:pPr>
    </w:p>
    <w:p w14:paraId="258CCAA0" w14:textId="77777777" w:rsidR="00000000" w:rsidRDefault="00794C8A">
      <w:pPr>
        <w:pStyle w:val="a"/>
        <w:rPr>
          <w:rFonts w:hint="cs"/>
          <w:rtl/>
        </w:rPr>
      </w:pPr>
      <w:r>
        <w:rPr>
          <w:rFonts w:hint="cs"/>
          <w:rtl/>
        </w:rPr>
        <w:t>אני מקווה שהבעלויות והרשויות המקומיות ערות ל</w:t>
      </w:r>
      <w:r>
        <w:rPr>
          <w:rFonts w:hint="cs"/>
          <w:rtl/>
        </w:rPr>
        <w:t xml:space="preserve">סכנה לחיי אדם הטמונה במתקני משחקים לקויים,  והן  עושות בדחיפות לתיקון הדרוש תיקון לקראת שנת הלימודים החדשה. </w:t>
      </w:r>
    </w:p>
    <w:p w14:paraId="25462781" w14:textId="77777777" w:rsidR="00000000" w:rsidRDefault="00794C8A">
      <w:pPr>
        <w:pStyle w:val="a"/>
        <w:ind w:firstLine="0"/>
        <w:rPr>
          <w:rFonts w:hint="cs"/>
          <w:rtl/>
        </w:rPr>
      </w:pPr>
    </w:p>
    <w:p w14:paraId="0F664F5E" w14:textId="77777777" w:rsidR="00000000" w:rsidRDefault="00794C8A">
      <w:pPr>
        <w:pStyle w:val="ad"/>
        <w:rPr>
          <w:rFonts w:hint="cs"/>
          <w:rtl/>
        </w:rPr>
      </w:pPr>
      <w:r>
        <w:rPr>
          <w:rFonts w:hint="cs"/>
          <w:rtl/>
        </w:rPr>
        <w:t>היו</w:t>
      </w:r>
      <w:r>
        <w:rPr>
          <w:rtl/>
        </w:rPr>
        <w:t>"</w:t>
      </w:r>
      <w:r>
        <w:rPr>
          <w:rFonts w:hint="cs"/>
          <w:rtl/>
        </w:rPr>
        <w:t>ר משה כחלון:</w:t>
      </w:r>
    </w:p>
    <w:p w14:paraId="62FF71E8" w14:textId="77777777" w:rsidR="00000000" w:rsidRDefault="00794C8A">
      <w:pPr>
        <w:pStyle w:val="a"/>
        <w:rPr>
          <w:rFonts w:hint="cs"/>
          <w:rtl/>
        </w:rPr>
      </w:pPr>
    </w:p>
    <w:p w14:paraId="7CC1CA49" w14:textId="77777777" w:rsidR="00000000" w:rsidRDefault="00794C8A">
      <w:pPr>
        <w:pStyle w:val="a"/>
        <w:rPr>
          <w:rFonts w:hint="cs"/>
          <w:rtl/>
        </w:rPr>
      </w:pPr>
      <w:r>
        <w:rPr>
          <w:rFonts w:hint="cs"/>
          <w:rtl/>
        </w:rPr>
        <w:t>שאלה נוספת לחבר הכנסת יאיר פרץ.</w:t>
      </w:r>
    </w:p>
    <w:p w14:paraId="317A6023" w14:textId="77777777" w:rsidR="00000000" w:rsidRDefault="00794C8A">
      <w:pPr>
        <w:pStyle w:val="a"/>
        <w:ind w:firstLine="0"/>
        <w:rPr>
          <w:rFonts w:hint="cs"/>
          <w:rtl/>
        </w:rPr>
      </w:pPr>
    </w:p>
    <w:p w14:paraId="3EC6DDE1" w14:textId="77777777" w:rsidR="00000000" w:rsidRDefault="00794C8A">
      <w:pPr>
        <w:pStyle w:val="ac"/>
        <w:rPr>
          <w:rtl/>
        </w:rPr>
      </w:pPr>
      <w:r>
        <w:rPr>
          <w:rFonts w:hint="eastAsia"/>
          <w:rtl/>
        </w:rPr>
        <w:t>יאיר</w:t>
      </w:r>
      <w:r>
        <w:rPr>
          <w:rtl/>
        </w:rPr>
        <w:t xml:space="preserve"> פרץ (ש"ס):</w:t>
      </w:r>
    </w:p>
    <w:p w14:paraId="6E3ADF4C" w14:textId="77777777" w:rsidR="00000000" w:rsidRDefault="00794C8A">
      <w:pPr>
        <w:pStyle w:val="a"/>
        <w:rPr>
          <w:rFonts w:hint="cs"/>
          <w:rtl/>
        </w:rPr>
      </w:pPr>
    </w:p>
    <w:p w14:paraId="6395494A" w14:textId="77777777" w:rsidR="00000000" w:rsidRDefault="00794C8A">
      <w:pPr>
        <w:pStyle w:val="a"/>
        <w:rPr>
          <w:rFonts w:hint="cs"/>
          <w:rtl/>
        </w:rPr>
      </w:pPr>
      <w:r>
        <w:rPr>
          <w:rFonts w:hint="cs"/>
          <w:rtl/>
        </w:rPr>
        <w:t>תודה, אדוני סגן השר. למרות כל מה שאדוני הזכיר בפנינו על אופן הטיפול של משרדך ו</w:t>
      </w:r>
      <w:r>
        <w:rPr>
          <w:rFonts w:hint="cs"/>
          <w:rtl/>
        </w:rPr>
        <w:t xml:space="preserve">של הרשויות המקומיות, בכל זאת אנו עדים לפציעות ולכל מיני פגיעות בילדים בבתי-הספר בגלל ליקויים במתקנים.  מה תכיפות הבקרה והפיקוח על אותם מתקנים, התקנות, תיקונים או כל דבר אחר, על-ידי משרדך? </w:t>
      </w:r>
    </w:p>
    <w:p w14:paraId="71297E43" w14:textId="77777777" w:rsidR="00000000" w:rsidRDefault="00794C8A">
      <w:pPr>
        <w:pStyle w:val="a"/>
        <w:ind w:firstLine="0"/>
        <w:rPr>
          <w:rtl/>
        </w:rPr>
      </w:pPr>
    </w:p>
    <w:p w14:paraId="5FDDBD22" w14:textId="77777777" w:rsidR="00000000" w:rsidRDefault="00794C8A">
      <w:pPr>
        <w:pStyle w:val="SpeakerCon"/>
        <w:rPr>
          <w:rtl/>
        </w:rPr>
      </w:pPr>
      <w:bookmarkStart w:id="519" w:name="FS000000412T15_07_2003_20_40_19C"/>
      <w:bookmarkEnd w:id="519"/>
      <w:r>
        <w:rPr>
          <w:rtl/>
        </w:rPr>
        <w:t>סגן שרת החינוך, התרבות והספורט צבי הנדל:</w:t>
      </w:r>
    </w:p>
    <w:p w14:paraId="58ADB7AA" w14:textId="77777777" w:rsidR="00000000" w:rsidRDefault="00794C8A">
      <w:pPr>
        <w:pStyle w:val="a"/>
        <w:rPr>
          <w:rtl/>
        </w:rPr>
      </w:pPr>
    </w:p>
    <w:p w14:paraId="1B6BC755" w14:textId="77777777" w:rsidR="00000000" w:rsidRDefault="00794C8A">
      <w:pPr>
        <w:pStyle w:val="a"/>
        <w:rPr>
          <w:rFonts w:hint="cs"/>
          <w:rtl/>
        </w:rPr>
      </w:pPr>
      <w:r>
        <w:rPr>
          <w:rFonts w:hint="cs"/>
          <w:rtl/>
        </w:rPr>
        <w:t>ידידי חבר הכנסת פרץ, אני</w:t>
      </w:r>
      <w:r>
        <w:rPr>
          <w:rFonts w:hint="cs"/>
          <w:rtl/>
        </w:rPr>
        <w:t xml:space="preserve"> עונה לך עכשיו בתשובה של היגיון, כי אין לי תשובה על התכיפות. שלא יחשוב אף אחד מהחושבים, שיכול ממשל מרכזי לבקר יום-יום ושעה-שעה בכל מתקן בארץ. אין דבר כזה. אני מצפה מכולנו </w:t>
      </w:r>
      <w:r>
        <w:rPr>
          <w:rtl/>
        </w:rPr>
        <w:t>–</w:t>
      </w:r>
      <w:r>
        <w:rPr>
          <w:rFonts w:hint="cs"/>
          <w:rtl/>
        </w:rPr>
        <w:t xml:space="preserve"> מהילדים הבוגרים, מעובדי הרשות המקומית, מהמורים, מהגננות, כי הרי זה גם הרבה מאוד בתו</w:t>
      </w:r>
      <w:r>
        <w:rPr>
          <w:rFonts w:hint="cs"/>
          <w:rtl/>
        </w:rPr>
        <w:t xml:space="preserve">ך גני-הילדים </w:t>
      </w:r>
      <w:r>
        <w:rPr>
          <w:rtl/>
        </w:rPr>
        <w:t>–</w:t>
      </w:r>
      <w:r>
        <w:rPr>
          <w:rFonts w:hint="cs"/>
          <w:rtl/>
        </w:rPr>
        <w:t xml:space="preserve"> לפקוח עיניים, לקרוא לאיש האחזקה. אלה לא דברים מיסטיים. אלה דברים שמשתמשים בהם יום-יום, ויכול להיות שאחד השלבים בסולם נשבר, וזה מקור לנפילות. אל נשכח שילדים נפצעים גם בבית, כשאין מתקן. זאת אומרת, אין דברים מוחלטים. אני חושב שברמה הלאומית, מה </w:t>
      </w:r>
      <w:r>
        <w:rPr>
          <w:rFonts w:hint="cs"/>
          <w:rtl/>
        </w:rPr>
        <w:t xml:space="preserve">שמשרד ממשלתי צריך לעשות - המעשה שעושה משרד החינוך הוא הגיוני.  בלי שותפים זה לא ילך. תודה. </w:t>
      </w:r>
    </w:p>
    <w:p w14:paraId="10CAC1CD" w14:textId="77777777" w:rsidR="00000000" w:rsidRDefault="00794C8A">
      <w:pPr>
        <w:pStyle w:val="a"/>
        <w:rPr>
          <w:rFonts w:hint="cs"/>
          <w:rtl/>
        </w:rPr>
      </w:pPr>
    </w:p>
    <w:p w14:paraId="4D79989C" w14:textId="77777777" w:rsidR="00000000" w:rsidRDefault="00794C8A">
      <w:pPr>
        <w:pStyle w:val="a"/>
        <w:rPr>
          <w:rFonts w:hint="cs"/>
          <w:rtl/>
        </w:rPr>
      </w:pPr>
    </w:p>
    <w:p w14:paraId="4CE068EB" w14:textId="77777777" w:rsidR="00000000" w:rsidRDefault="00794C8A">
      <w:pPr>
        <w:pStyle w:val="a"/>
        <w:rPr>
          <w:rFonts w:hint="cs"/>
          <w:rtl/>
        </w:rPr>
      </w:pPr>
    </w:p>
    <w:p w14:paraId="5825EDD0" w14:textId="77777777" w:rsidR="00000000" w:rsidRDefault="00794C8A">
      <w:pPr>
        <w:pStyle w:val="Subject"/>
        <w:rPr>
          <w:rtl/>
        </w:rPr>
      </w:pPr>
      <w:bookmarkStart w:id="520" w:name="_Toc46140092"/>
      <w:bookmarkStart w:id="521" w:name="_Toc57365970"/>
      <w:r>
        <w:rPr>
          <w:rtl/>
        </w:rPr>
        <w:t xml:space="preserve">בקשת אמהות חד-הוריות למכור כליה מגופן כדי לקיים </w:t>
      </w:r>
      <w:r>
        <w:rPr>
          <w:rFonts w:hint="cs"/>
          <w:rtl/>
        </w:rPr>
        <w:t xml:space="preserve">את </w:t>
      </w:r>
      <w:r>
        <w:rPr>
          <w:rtl/>
        </w:rPr>
        <w:t>עצמן ואת ילדיהן</w:t>
      </w:r>
      <w:bookmarkEnd w:id="520"/>
      <w:bookmarkEnd w:id="521"/>
    </w:p>
    <w:p w14:paraId="42213AB9" w14:textId="77777777" w:rsidR="00000000" w:rsidRDefault="00794C8A">
      <w:pPr>
        <w:pStyle w:val="SubjectSub"/>
        <w:jc w:val="left"/>
        <w:rPr>
          <w:rFonts w:hint="cs"/>
          <w:b w:val="0"/>
          <w:bCs w:val="0"/>
          <w:u w:val="none"/>
          <w:rtl/>
        </w:rPr>
      </w:pPr>
      <w:r>
        <w:rPr>
          <w:rFonts w:hint="cs"/>
          <w:b w:val="0"/>
          <w:bCs w:val="0"/>
          <w:u w:val="none"/>
          <w:rtl/>
        </w:rPr>
        <w:t>[</w:t>
      </w:r>
      <w:r>
        <w:rPr>
          <w:b w:val="0"/>
          <w:bCs w:val="0"/>
          <w:u w:val="none"/>
          <w:rtl/>
        </w:rPr>
        <w:t xml:space="preserve"> "דברי הכנסת", חוב' </w:t>
      </w:r>
      <w:r>
        <w:rPr>
          <w:rFonts w:hint="cs"/>
          <w:b w:val="0"/>
          <w:bCs w:val="0"/>
          <w:u w:val="none"/>
          <w:rtl/>
        </w:rPr>
        <w:t>י"א</w:t>
      </w:r>
      <w:r>
        <w:rPr>
          <w:b w:val="0"/>
          <w:bCs w:val="0"/>
          <w:u w:val="none"/>
          <w:rtl/>
        </w:rPr>
        <w:t xml:space="preserve">, עמ' </w:t>
      </w:r>
      <w:r>
        <w:rPr>
          <w:rFonts w:hint="cs"/>
          <w:b w:val="0"/>
          <w:bCs w:val="0"/>
          <w:u w:val="none"/>
          <w:rtl/>
        </w:rPr>
        <w:t xml:space="preserve">  2880.</w:t>
      </w:r>
      <w:r>
        <w:rPr>
          <w:b w:val="0"/>
          <w:bCs w:val="0"/>
          <w:u w:val="none"/>
          <w:rtl/>
        </w:rPr>
        <w:t>]</w:t>
      </w:r>
    </w:p>
    <w:p w14:paraId="0FD6B635" w14:textId="77777777" w:rsidR="00000000" w:rsidRDefault="00794C8A">
      <w:pPr>
        <w:pStyle w:val="a"/>
        <w:rPr>
          <w:rFonts w:hint="cs"/>
          <w:rtl/>
        </w:rPr>
      </w:pPr>
    </w:p>
    <w:p w14:paraId="3B18D16B" w14:textId="77777777" w:rsidR="00000000" w:rsidRDefault="00794C8A">
      <w:pPr>
        <w:pStyle w:val="ad"/>
        <w:rPr>
          <w:rtl/>
        </w:rPr>
      </w:pPr>
      <w:r>
        <w:rPr>
          <w:rtl/>
        </w:rPr>
        <w:t>היו"ר</w:t>
      </w:r>
      <w:r>
        <w:rPr>
          <w:rFonts w:hint="cs"/>
          <w:rtl/>
        </w:rPr>
        <w:t xml:space="preserve"> משה כחלון</w:t>
      </w:r>
      <w:r>
        <w:rPr>
          <w:rtl/>
        </w:rPr>
        <w:t>:</w:t>
      </w:r>
    </w:p>
    <w:p w14:paraId="4226B842" w14:textId="77777777" w:rsidR="00000000" w:rsidRDefault="00794C8A">
      <w:pPr>
        <w:pStyle w:val="a"/>
        <w:rPr>
          <w:rFonts w:hint="cs"/>
          <w:rtl/>
        </w:rPr>
      </w:pPr>
    </w:p>
    <w:p w14:paraId="62779344" w14:textId="77777777" w:rsidR="00000000" w:rsidRDefault="00794C8A">
      <w:pPr>
        <w:pStyle w:val="a"/>
        <w:rPr>
          <w:rFonts w:hint="cs"/>
          <w:rtl/>
        </w:rPr>
      </w:pPr>
      <w:r>
        <w:rPr>
          <w:rFonts w:hint="cs"/>
          <w:rtl/>
        </w:rPr>
        <w:t>אנחנו ממשיכים בסדר-היום - דיון בעקבו</w:t>
      </w:r>
      <w:r>
        <w:rPr>
          <w:rFonts w:hint="cs"/>
          <w:rtl/>
        </w:rPr>
        <w:t>ת מסקנות הוועדה לקידום מעמד האשה בעקבות הצעה לדיון מהיר בנושא: בקשת אמהות חד-הוריות למכור כליה מגופן כדי לקיים את עצמן ואת ילדיהן. תפתח את הדיון יושבת-ראש הוועדה לקידום מעמד האשה, חברת הכנסת גילה גמליאל. בבקשה.</w:t>
      </w:r>
    </w:p>
    <w:p w14:paraId="205988FF" w14:textId="77777777" w:rsidR="00000000" w:rsidRDefault="00794C8A">
      <w:pPr>
        <w:pStyle w:val="a"/>
        <w:rPr>
          <w:rFonts w:hint="cs"/>
          <w:rtl/>
        </w:rPr>
      </w:pPr>
    </w:p>
    <w:p w14:paraId="25E96AB1" w14:textId="77777777" w:rsidR="00000000" w:rsidRDefault="00794C8A">
      <w:pPr>
        <w:pStyle w:val="Speaker"/>
        <w:rPr>
          <w:rtl/>
        </w:rPr>
      </w:pPr>
      <w:bookmarkStart w:id="522" w:name="FS000001025T15_07_2003_20_41_13"/>
      <w:bookmarkStart w:id="523" w:name="_Toc46140093"/>
      <w:bookmarkStart w:id="524" w:name="_Toc57365971"/>
      <w:bookmarkEnd w:id="522"/>
      <w:r>
        <w:rPr>
          <w:rFonts w:hint="eastAsia"/>
          <w:rtl/>
        </w:rPr>
        <w:t>גילה</w:t>
      </w:r>
      <w:r>
        <w:rPr>
          <w:rtl/>
        </w:rPr>
        <w:t xml:space="preserve"> גמליאל (יו"ר הוועדה לקידום מעמד האשה):</w:t>
      </w:r>
      <w:bookmarkEnd w:id="523"/>
      <w:bookmarkEnd w:id="524"/>
    </w:p>
    <w:p w14:paraId="06AEC9CB" w14:textId="77777777" w:rsidR="00000000" w:rsidRDefault="00794C8A">
      <w:pPr>
        <w:pStyle w:val="a"/>
        <w:rPr>
          <w:rFonts w:hint="cs"/>
          <w:rtl/>
        </w:rPr>
      </w:pPr>
    </w:p>
    <w:p w14:paraId="7A801AC7" w14:textId="77777777" w:rsidR="00000000" w:rsidRDefault="00794C8A">
      <w:pPr>
        <w:pStyle w:val="a"/>
        <w:rPr>
          <w:rFonts w:hint="cs"/>
          <w:rtl/>
        </w:rPr>
      </w:pPr>
      <w:r>
        <w:rPr>
          <w:rFonts w:hint="cs"/>
          <w:rtl/>
        </w:rPr>
        <w:t>אדוני סגן יושב-ראש הכנסת, חברי חבר הכנסת משה כחלון, חברי הכנסת - בדרך כלל, חברות הכנסת, אבל בדיון הזה הן לא נמצאות - והשר שרנסקי, אני רוצה לפתוח את דברי מתוך כאב ומצוקה. בימים האחרונים אנחנו נתקלים בכל אותן נשים, וממש נקרע הלב מכל המראות הקשים והמצמררים ש</w:t>
      </w:r>
      <w:r>
        <w:rPr>
          <w:rFonts w:hint="cs"/>
          <w:rtl/>
        </w:rPr>
        <w:t>אנחנו נחשפים אליהם בכל השבועות האחרונים. כואב במיוחד ומצער להבין כי מגזרים שלמים הידרדרו לעוני ונמצאים על סף חרפת רעב. הנשים האמיצות, אשר הרימו את הדגל וזעקו את זעקתן של כלל המשפחות החד-הוריות בארצנו, ראויות לציון לשבח, ובוודאי להקשבה ולהידברות.</w:t>
      </w:r>
    </w:p>
    <w:p w14:paraId="1F9040AD" w14:textId="77777777" w:rsidR="00000000" w:rsidRDefault="00794C8A">
      <w:pPr>
        <w:pStyle w:val="a"/>
        <w:rPr>
          <w:rFonts w:hint="cs"/>
          <w:rtl/>
        </w:rPr>
      </w:pPr>
    </w:p>
    <w:p w14:paraId="7C0DF467" w14:textId="77777777" w:rsidR="00000000" w:rsidRDefault="00794C8A">
      <w:pPr>
        <w:pStyle w:val="a"/>
        <w:rPr>
          <w:rFonts w:hint="cs"/>
          <w:rtl/>
        </w:rPr>
      </w:pPr>
      <w:r>
        <w:rPr>
          <w:rFonts w:hint="cs"/>
          <w:rtl/>
        </w:rPr>
        <w:t xml:space="preserve"> קולה של </w:t>
      </w:r>
      <w:r>
        <w:rPr>
          <w:rFonts w:hint="cs"/>
          <w:rtl/>
        </w:rPr>
        <w:t xml:space="preserve">הגברת ויקי קנפו, המנהיגה, שצעדה בשבוע שעבר ממצפה-רמון עד ירושלים - באופן אישי, ליוויתי אותה במשך שעה שלמה בכל העליות לירושלים, וניסיתי להבין את משמעות ההליכה הקשה והמייגעת, שזועקת, עם כל היבלות שהיו ברגליה בסופו של התהליך והביעו את המצוקה הקשה שהנשים האלה </w:t>
      </w:r>
      <w:r>
        <w:rPr>
          <w:rFonts w:hint="cs"/>
          <w:rtl/>
        </w:rPr>
        <w:t>נמצאות בה. אילנה אזולאי צעדה מערד לירושלים. במשך ימים היא דחפה את כיסא הגלגלים של בנה הנכה. לנשים גיבורות אלה הצטרפו אנשים רבים מכל קצות הארץ, המתאחדים יחדיו במאהל המחאה ומביעים תמיכה והזדהות ומחזקים את ידיהן.</w:t>
      </w:r>
    </w:p>
    <w:p w14:paraId="3E65FF2A" w14:textId="77777777" w:rsidR="00000000" w:rsidRDefault="00794C8A">
      <w:pPr>
        <w:pStyle w:val="a"/>
        <w:rPr>
          <w:rFonts w:hint="cs"/>
          <w:rtl/>
        </w:rPr>
      </w:pPr>
    </w:p>
    <w:p w14:paraId="69FACFE3" w14:textId="77777777" w:rsidR="00000000" w:rsidRDefault="00794C8A">
      <w:pPr>
        <w:pStyle w:val="a"/>
        <w:rPr>
          <w:rFonts w:hint="cs"/>
          <w:rtl/>
        </w:rPr>
      </w:pPr>
      <w:r>
        <w:rPr>
          <w:rFonts w:hint="cs"/>
          <w:rtl/>
        </w:rPr>
        <w:t>היום אנחנו נמצאים פה בדיון במליאה בעקבות מסקנ</w:t>
      </w:r>
      <w:r>
        <w:rPr>
          <w:rFonts w:hint="cs"/>
          <w:rtl/>
        </w:rPr>
        <w:t>ות הוועדה לקידום מעמד האשה בעקבות הצעה לדיון מהיר של חבר הכנסת רשף חן משינוי, שהעלה את זה לוועדה כנושא שהוא סימפטום לפני כל הגזירות החדשות בתוכנית הכלכלית. בנוסף, העלתה חברת הכנסת מרינה סולודקין מהליכוד את הנושא הזה לדיון נוסף. התקיימו בוועדה שלוש ישיבות ש</w:t>
      </w:r>
      <w:r>
        <w:rPr>
          <w:rFonts w:hint="cs"/>
          <w:rtl/>
        </w:rPr>
        <w:t>בהן התריעו על כך שנשים הגיעו לסיטואציה שבה הן נאלצות למכור כליה על מנת לשרוד את החודש.</w:t>
      </w:r>
    </w:p>
    <w:p w14:paraId="56062B4E" w14:textId="77777777" w:rsidR="00000000" w:rsidRDefault="00794C8A">
      <w:pPr>
        <w:pStyle w:val="a"/>
        <w:rPr>
          <w:rFonts w:hint="cs"/>
          <w:rtl/>
        </w:rPr>
      </w:pPr>
    </w:p>
    <w:p w14:paraId="45B82222" w14:textId="77777777" w:rsidR="00000000" w:rsidRDefault="00794C8A">
      <w:pPr>
        <w:pStyle w:val="a"/>
        <w:rPr>
          <w:rFonts w:hint="cs"/>
          <w:rtl/>
        </w:rPr>
      </w:pPr>
      <w:r>
        <w:rPr>
          <w:rFonts w:hint="cs"/>
          <w:rtl/>
        </w:rPr>
        <w:t>הנושא הכואב של המשפחות החד-הוריות בארצנו, שמשוועות לעזרה ולסיוע, הוא אחד מהחמורים והקשים שידעה המדינה. לטעמי, זו רק תחילתו של מאבק חברתי שאין מנוס ממנו, כדוגמת "הפנתרים</w:t>
      </w:r>
      <w:r>
        <w:rPr>
          <w:rFonts w:hint="cs"/>
          <w:rtl/>
        </w:rPr>
        <w:t xml:space="preserve"> השחורים" שהיו בעבר. הרגשת הכאב והמצוקה של המשפחות האלו היא הרגשה של סבל קשה ביותר - כיצד יוכלו לגמור את החודש. </w:t>
      </w:r>
    </w:p>
    <w:p w14:paraId="4402412D" w14:textId="77777777" w:rsidR="00000000" w:rsidRDefault="00794C8A">
      <w:pPr>
        <w:pStyle w:val="a"/>
        <w:rPr>
          <w:rFonts w:hint="cs"/>
          <w:rtl/>
        </w:rPr>
      </w:pPr>
    </w:p>
    <w:p w14:paraId="258B387C" w14:textId="77777777" w:rsidR="00000000" w:rsidRDefault="00794C8A">
      <w:pPr>
        <w:pStyle w:val="a"/>
        <w:rPr>
          <w:rFonts w:hint="cs"/>
          <w:rtl/>
        </w:rPr>
      </w:pPr>
      <w:r>
        <w:rPr>
          <w:rFonts w:hint="cs"/>
          <w:rtl/>
        </w:rPr>
        <w:t xml:space="preserve">צריך לציין נתון עובדתי, ש-70% מהנשים החד-הוריות עובדות. עם המשכורות האלה, שהן  משכורות מינימום, לא ניתן לכלכל בצורה מכובדת נשים יחד עם ילדיהן </w:t>
      </w:r>
      <w:r>
        <w:rPr>
          <w:rFonts w:hint="cs"/>
          <w:rtl/>
        </w:rPr>
        <w:t>או משפחות בנות ארבע נפשות. זה פשוט בלתי אפשרי לחלוטין. הייתי מציעה לכל אחד מחברי הכנסת בבית הזה לנסות לכלכל את משפחתו במשכורת כזאת ולראות רק חודש אחד אם זה אפשרי.</w:t>
      </w:r>
    </w:p>
    <w:p w14:paraId="6902BE6B" w14:textId="77777777" w:rsidR="00000000" w:rsidRDefault="00794C8A">
      <w:pPr>
        <w:pStyle w:val="a"/>
        <w:rPr>
          <w:rFonts w:hint="cs"/>
          <w:rtl/>
        </w:rPr>
      </w:pPr>
    </w:p>
    <w:p w14:paraId="294FF2C1" w14:textId="77777777" w:rsidR="00000000" w:rsidRDefault="00794C8A">
      <w:pPr>
        <w:pStyle w:val="a"/>
        <w:rPr>
          <w:rFonts w:hint="cs"/>
          <w:rtl/>
        </w:rPr>
      </w:pPr>
      <w:r>
        <w:rPr>
          <w:rFonts w:hint="cs"/>
          <w:rtl/>
        </w:rPr>
        <w:t>כיושבת-ראש הוועדה לקידום  מעמד האשה, ייחסתי  למצוקתן של המשפחות החד-הוריות חשיבות ממעלה ראשו</w:t>
      </w:r>
      <w:r>
        <w:rPr>
          <w:rFonts w:hint="cs"/>
          <w:rtl/>
        </w:rPr>
        <w:t>נה. הוועדה בראשותי החליטה להירתם לעזרת המשפחות ולפעול בכל דרך  אפשרית על מנת להשמיע את מחאתן על הקיצוצים הכואבים שנעשו בהכנסתן.</w:t>
      </w:r>
    </w:p>
    <w:p w14:paraId="7B208E75" w14:textId="77777777" w:rsidR="00000000" w:rsidRDefault="00794C8A">
      <w:pPr>
        <w:pStyle w:val="a"/>
        <w:rPr>
          <w:rFonts w:hint="cs"/>
          <w:rtl/>
        </w:rPr>
      </w:pPr>
    </w:p>
    <w:p w14:paraId="2B060F1F" w14:textId="77777777" w:rsidR="00000000" w:rsidRDefault="00794C8A">
      <w:pPr>
        <w:pStyle w:val="a"/>
        <w:rPr>
          <w:rFonts w:hint="cs"/>
          <w:rtl/>
        </w:rPr>
      </w:pPr>
      <w:r>
        <w:rPr>
          <w:rFonts w:hint="cs"/>
          <w:rtl/>
        </w:rPr>
        <w:t>צעדתי פעמיים עם הגברת ויקי קנפו האמיצה, על מנת להביע הזדהות ולהשמיע את קול זעקתן של כלל המשפחות החד-הוריות בארץ. כמו כן, הוועדה</w:t>
      </w:r>
      <w:r>
        <w:rPr>
          <w:rFonts w:hint="cs"/>
          <w:rtl/>
        </w:rPr>
        <w:t xml:space="preserve"> לקידום מעמד האשה התכנסה שלוש פעמים בנושא זה. הוועדה שמעה בכאב את מצוקתן הקשה של כמה אמהות חד-הוריות שצברו חובות בגובה עשרות אלפי דולרים, ללא יכולת להתגבר על החובות ולעמוד בהחזרים, ונקלעו לשפל המדרגה, שבה החליטו למכור כליה מגופן כדי לממן את מחייתן, ויותר מ</w:t>
      </w:r>
      <w:r>
        <w:rPr>
          <w:rFonts w:hint="cs"/>
          <w:rtl/>
        </w:rPr>
        <w:t>זה, את מחיית ילדיהן - דבר הפסול מבחינה מוסרית, ויש חובה להוקיעו בחברה הישראלית.</w:t>
      </w:r>
    </w:p>
    <w:p w14:paraId="227EF267" w14:textId="77777777" w:rsidR="00000000" w:rsidRDefault="00794C8A">
      <w:pPr>
        <w:pStyle w:val="a"/>
        <w:rPr>
          <w:rFonts w:hint="cs"/>
          <w:rtl/>
        </w:rPr>
      </w:pPr>
    </w:p>
    <w:p w14:paraId="7B262099" w14:textId="77777777" w:rsidR="00000000" w:rsidRDefault="00794C8A">
      <w:pPr>
        <w:pStyle w:val="a"/>
        <w:rPr>
          <w:rFonts w:hint="cs"/>
          <w:rtl/>
        </w:rPr>
      </w:pPr>
      <w:r>
        <w:rPr>
          <w:rFonts w:hint="cs"/>
          <w:rtl/>
        </w:rPr>
        <w:t>הוועדה למדה על מצוקת 98,300 המשפחות החד-הוריות. בשנת 2002 כ-56,000 קיבלו גמלת הבטחת הכנסה. החרפת המיתון במשק הובילה לשורה של קיצוצים בתקציב שנת 2003, ואלה פגעו במקבלי הבטחת הכ</w:t>
      </w:r>
      <w:r>
        <w:rPr>
          <w:rFonts w:hint="cs"/>
          <w:rtl/>
        </w:rPr>
        <w:t>נסה בכלל ובאמהות החד-הוריות בפרט.</w:t>
      </w:r>
    </w:p>
    <w:p w14:paraId="00BD7CDB" w14:textId="77777777" w:rsidR="00000000" w:rsidRDefault="00794C8A">
      <w:pPr>
        <w:pStyle w:val="a"/>
        <w:rPr>
          <w:rFonts w:hint="cs"/>
          <w:rtl/>
        </w:rPr>
      </w:pPr>
    </w:p>
    <w:p w14:paraId="006B8700" w14:textId="77777777" w:rsidR="00000000" w:rsidRDefault="00794C8A">
      <w:pPr>
        <w:pStyle w:val="a"/>
        <w:rPr>
          <w:rFonts w:hint="cs"/>
          <w:rtl/>
        </w:rPr>
      </w:pPr>
      <w:r>
        <w:rPr>
          <w:rFonts w:hint="cs"/>
          <w:rtl/>
        </w:rPr>
        <w:t xml:space="preserve">הנתונים מצמררים. אי-אפשר להישאר אדישים למצב הקשה שאליו נקלעו המשפחות החד-הוריות בישראל. חייבים להביא סוף למאבקן ולהפסיק את סבלן </w:t>
      </w:r>
      <w:r>
        <w:rPr>
          <w:rtl/>
        </w:rPr>
        <w:t>–</w:t>
      </w:r>
      <w:r>
        <w:rPr>
          <w:rFonts w:hint="cs"/>
          <w:rtl/>
        </w:rPr>
        <w:t xml:space="preserve"> לראות את אותם ילדים ואותן נשים סופגות את הקור הירושלמי תרתי משמע בכל היבט במצוקה שלהן.</w:t>
      </w:r>
    </w:p>
    <w:p w14:paraId="3826A946" w14:textId="77777777" w:rsidR="00000000" w:rsidRDefault="00794C8A">
      <w:pPr>
        <w:pStyle w:val="a"/>
        <w:rPr>
          <w:rFonts w:hint="cs"/>
          <w:rtl/>
        </w:rPr>
      </w:pPr>
    </w:p>
    <w:p w14:paraId="3E38B017" w14:textId="77777777" w:rsidR="00000000" w:rsidRDefault="00794C8A">
      <w:pPr>
        <w:pStyle w:val="a"/>
        <w:rPr>
          <w:rFonts w:hint="cs"/>
          <w:rtl/>
        </w:rPr>
      </w:pPr>
      <w:r>
        <w:rPr>
          <w:rFonts w:hint="cs"/>
          <w:rtl/>
        </w:rPr>
        <w:t>הוו</w:t>
      </w:r>
      <w:r>
        <w:rPr>
          <w:rFonts w:hint="cs"/>
          <w:rtl/>
        </w:rPr>
        <w:t>עדה לקידום מעמד האשה פנתה לשרים הנוגעים לעניין - שר האוצר, שר הרווחה ושרת החינוך - בבקשות חוזרות ונשנות להביא את השינוי המיוחל להצלת המשפחות החד-הוריות.</w:t>
      </w:r>
    </w:p>
    <w:p w14:paraId="1FC842CA" w14:textId="77777777" w:rsidR="00000000" w:rsidRDefault="00794C8A">
      <w:pPr>
        <w:pStyle w:val="a"/>
        <w:rPr>
          <w:rFonts w:hint="cs"/>
          <w:rtl/>
        </w:rPr>
      </w:pPr>
    </w:p>
    <w:p w14:paraId="60B71074" w14:textId="77777777" w:rsidR="00000000" w:rsidRDefault="00794C8A">
      <w:pPr>
        <w:pStyle w:val="a"/>
        <w:rPr>
          <w:rFonts w:hint="cs"/>
          <w:rtl/>
        </w:rPr>
      </w:pPr>
      <w:r>
        <w:rPr>
          <w:rFonts w:hint="cs"/>
          <w:rtl/>
        </w:rPr>
        <w:t>לנוכח הגזירות הכלכליות, קראנו כמה פעמים לשר האוצר להיפגש בדחיפות באופן אישי עם משלחת החד-הוריות לשמיעת</w:t>
      </w:r>
      <w:r>
        <w:rPr>
          <w:rFonts w:hint="cs"/>
          <w:rtl/>
        </w:rPr>
        <w:t xml:space="preserve"> מצוקותיהן הזועקות לשמים בעקבות הקיצוצים. אני שמחה ומברכת על כך שאכן שר האוצר נפגש עם הנשים. אתמול הוא קיים את מסיבת העיתונאים בנושא. אבל, אני רוצה לומר שלמרות ההצעות, שקוראות כביכול לנשים החד-הוריות לצאת לעבודה - וציינתי כבר קודם ש-70% מהן כבר עובדות - צר</w:t>
      </w:r>
      <w:r>
        <w:rPr>
          <w:rFonts w:hint="cs"/>
          <w:rtl/>
        </w:rPr>
        <w:t>יך למצוא פתרון גם ל-30% שאינן עובדות ואינן מוצאות מקומות תעסוקה. גם הפתרון במציאת תעסוקה לאותן נשים בשכר מינימום עדיין לא מסייע בידן לפתור את הבעיה.</w:t>
      </w:r>
    </w:p>
    <w:p w14:paraId="69FF2082" w14:textId="77777777" w:rsidR="00000000" w:rsidRDefault="00794C8A">
      <w:pPr>
        <w:pStyle w:val="a"/>
        <w:rPr>
          <w:rFonts w:hint="cs"/>
          <w:rtl/>
        </w:rPr>
      </w:pPr>
    </w:p>
    <w:p w14:paraId="7B8F0A6B" w14:textId="77777777" w:rsidR="00000000" w:rsidRDefault="00794C8A">
      <w:pPr>
        <w:pStyle w:val="a"/>
        <w:rPr>
          <w:rFonts w:hint="cs"/>
          <w:rtl/>
        </w:rPr>
      </w:pPr>
      <w:r>
        <w:rPr>
          <w:rFonts w:hint="cs"/>
          <w:rtl/>
        </w:rPr>
        <w:t>צריך לציין, שהתוכנית, שמבוססת על מתן מענקים לאמהות ולאבות שיעסקו בעבודה נוספת ומציעה את אותן עבודות יזומות</w:t>
      </w:r>
      <w:r>
        <w:rPr>
          <w:rFonts w:hint="cs"/>
          <w:rtl/>
        </w:rPr>
        <w:t>, מטפלת ב-500 משפחות. כפי שאמרתי קודם, המשפחות החד-הוריות מונות, לצערנו, עשרות אלפי משפחות.</w:t>
      </w:r>
    </w:p>
    <w:p w14:paraId="398F99FE" w14:textId="77777777" w:rsidR="00000000" w:rsidRDefault="00794C8A">
      <w:pPr>
        <w:pStyle w:val="a"/>
        <w:rPr>
          <w:rFonts w:hint="cs"/>
          <w:rtl/>
        </w:rPr>
      </w:pPr>
    </w:p>
    <w:p w14:paraId="55136722" w14:textId="77777777" w:rsidR="00000000" w:rsidRDefault="00794C8A">
      <w:pPr>
        <w:pStyle w:val="a"/>
        <w:rPr>
          <w:rFonts w:hint="cs"/>
          <w:rtl/>
        </w:rPr>
      </w:pPr>
      <w:r>
        <w:rPr>
          <w:rFonts w:hint="cs"/>
          <w:rtl/>
        </w:rPr>
        <w:t xml:space="preserve">חיוני לציין, כי העברת מגזרים ממצב של תלות בממשלה ובמדינה למצב של יציאה לעבודה והשגת עצמאות היא חיובית ביותר. מדיניות כזאת תורמת לשגשוג ולצמיחה בעתיד. אולם, כל צעד </w:t>
      </w:r>
      <w:r>
        <w:rPr>
          <w:rFonts w:hint="cs"/>
          <w:rtl/>
        </w:rPr>
        <w:t>שנוקטת הממשלה צריך להיות מדוד ושקול; לא פרופורציונלי רק בתיאוריה, אלא מתייחס גם למעשה. על מנת להביא לפתרון יעיל מבחינה כלכלית, שיעזור בצורה נכונה למשפחות החד-הוריות, יש להוציא תוכנית הדרגתית רבת שלבים. תוכנית קיצונית ומהירה, אשר חותכת כסכין בבשר החי, לא תצ</w:t>
      </w:r>
      <w:r>
        <w:rPr>
          <w:rFonts w:hint="cs"/>
          <w:rtl/>
        </w:rPr>
        <w:t>ליח להשיג את המטרה הרצויה.</w:t>
      </w:r>
    </w:p>
    <w:p w14:paraId="64687697" w14:textId="77777777" w:rsidR="00000000" w:rsidRDefault="00794C8A">
      <w:pPr>
        <w:pStyle w:val="a"/>
        <w:rPr>
          <w:rFonts w:hint="cs"/>
          <w:rtl/>
        </w:rPr>
      </w:pPr>
    </w:p>
    <w:p w14:paraId="169A66A2" w14:textId="77777777" w:rsidR="00000000" w:rsidRDefault="00794C8A">
      <w:pPr>
        <w:pStyle w:val="a"/>
        <w:rPr>
          <w:rFonts w:hint="cs"/>
          <w:rtl/>
        </w:rPr>
      </w:pPr>
      <w:r>
        <w:rPr>
          <w:rFonts w:hint="cs"/>
          <w:rtl/>
        </w:rPr>
        <w:t>כאשר האמהות החד-הוריות שמעו את הצעות משרד האוצר, הן יצאו מכליהן ואיימו לפתוח בשביתת רעב. זאת מכיוון שבתוכנית המוצעת טמונות כמה בעיות שקשה להתעלם מהן. ראשית, כל המענקים ייפסקו בתום שנה. מה מצפה האוצר שאותן נשים יעשו בתום השנה? גם</w:t>
      </w:r>
      <w:r>
        <w:rPr>
          <w:rFonts w:hint="cs"/>
          <w:rtl/>
        </w:rPr>
        <w:t xml:space="preserve"> לזה צריך לדאוג? מה יהיה עם עתידן? מי יבטיח להן את האוכל לילדים? טענת האוצר היא כי בעוד שנה ידברו מחדש עם האמהות החד-הוריות. אני חושבת, שבכלל הסימפטום במדינה הוא לטפל בבעיות טלאי על טלאי, ולא לראות את החזון העתידי לגבי מה שהולך להיות במדינת ישראל בכלל בכל </w:t>
      </w:r>
      <w:r>
        <w:rPr>
          <w:rFonts w:hint="cs"/>
          <w:rtl/>
        </w:rPr>
        <w:t xml:space="preserve">ההיבטים ובכל הרבדים ומה יהיה בעוד עשר שנים מהיום. </w:t>
      </w:r>
    </w:p>
    <w:p w14:paraId="3C601E48" w14:textId="77777777" w:rsidR="00000000" w:rsidRDefault="00794C8A">
      <w:pPr>
        <w:pStyle w:val="a"/>
        <w:rPr>
          <w:rFonts w:hint="cs"/>
          <w:rtl/>
        </w:rPr>
      </w:pPr>
    </w:p>
    <w:p w14:paraId="4E768A4B" w14:textId="77777777" w:rsidR="00000000" w:rsidRDefault="00794C8A">
      <w:pPr>
        <w:pStyle w:val="a"/>
        <w:rPr>
          <w:rFonts w:hint="cs"/>
          <w:rtl/>
        </w:rPr>
      </w:pPr>
      <w:r>
        <w:rPr>
          <w:rFonts w:hint="cs"/>
          <w:rtl/>
        </w:rPr>
        <w:t>בסופו של דבר, במיוחד בכל מה שקשור למדיניות האוצר, של אותם פקידי אוצר, שכל פעם מחדש מביאים איזה תוכניות כלכליות, ראינו לאורך שנים שהמצב הכלכלי נעשה יותר ויותר גרוע. אנחנו  יודעים גם שאותם פקידי אוצר לא מתח</w:t>
      </w:r>
      <w:r>
        <w:rPr>
          <w:rFonts w:hint="cs"/>
          <w:rtl/>
        </w:rPr>
        <w:t>לפים. אנחנו יודעים שאותם פקידי אוצר מובילים את המדינה כל פעם מחדש להרס כלכלי ולא לפריחה כלכלית ולשגשוג כלכלי כפי שהם מציעים לנו. הגיע הזמן גם בעידן שלנו לאמץ את מה שמתקיים בארצות-הברית, שבהחלפת שלטון יתחלפו גם כל באנשים בכל התפקידים הבכירים בכלל, כדי שניתן</w:t>
      </w:r>
      <w:r>
        <w:rPr>
          <w:rFonts w:hint="cs"/>
          <w:rtl/>
        </w:rPr>
        <w:t xml:space="preserve">  יהיה באמת לשנות את הקיבעון התפיסתי שבא לידי ביטוי במיוחד במשרד האוצר.</w:t>
      </w:r>
    </w:p>
    <w:p w14:paraId="34A44CCB" w14:textId="77777777" w:rsidR="00000000" w:rsidRDefault="00794C8A">
      <w:pPr>
        <w:pStyle w:val="a"/>
        <w:rPr>
          <w:rFonts w:hint="cs"/>
          <w:rtl/>
        </w:rPr>
      </w:pPr>
    </w:p>
    <w:p w14:paraId="1E22D0A7" w14:textId="77777777" w:rsidR="00000000" w:rsidRDefault="00794C8A">
      <w:pPr>
        <w:pStyle w:val="a"/>
        <w:ind w:firstLine="0"/>
        <w:rPr>
          <w:rFonts w:hint="cs"/>
          <w:rtl/>
        </w:rPr>
      </w:pPr>
      <w:r>
        <w:rPr>
          <w:rFonts w:hint="cs"/>
          <w:rtl/>
        </w:rPr>
        <w:tab/>
        <w:t xml:space="preserve">אני רוצה להוסיף ולומר, שניתן להוציא את האמהות החד-הוריות מהתלות בקצבאות רק אם יציעו להן עבודות שיש בהן יעילות כלכלית ושמהן הן תוכלנה להתקדם הלאה </w:t>
      </w:r>
      <w:r>
        <w:rPr>
          <w:rtl/>
        </w:rPr>
        <w:t>–</w:t>
      </w:r>
      <w:r>
        <w:rPr>
          <w:rFonts w:hint="cs"/>
          <w:rtl/>
        </w:rPr>
        <w:t xml:space="preserve"> עבודות שייצרו  שיקום מקצועי. אני בא</w:t>
      </w:r>
      <w:r>
        <w:rPr>
          <w:rFonts w:hint="cs"/>
          <w:rtl/>
        </w:rPr>
        <w:t>ופן אישי העליתי הצעת חוק, שעל-פיה לא ימנעו מהנשים החד-הוריות שרוצות לצאת ממעגל העוני לצאת ללמוד במוסדות להשכלה גבוהה ולא ישללו מהן את ההטבות שמגיעות להן. בתום הלימודים שלהן הן תוכלנה להשתלב בעבודה, להשתלב במעגל התעסוקה, יהיה להן הרבה יותר קל בהיבט הזה, ולצ</w:t>
      </w:r>
      <w:r>
        <w:rPr>
          <w:rFonts w:hint="cs"/>
          <w:rtl/>
        </w:rPr>
        <w:t>ערי, בנקודת הזמן הזאת ועדת השרים דחתה את זה. אני מגישה ערעור, ואני מקווה שהם יחזרו בהם.</w:t>
      </w:r>
    </w:p>
    <w:p w14:paraId="38AB6664" w14:textId="77777777" w:rsidR="00000000" w:rsidRDefault="00794C8A">
      <w:pPr>
        <w:pStyle w:val="a"/>
        <w:ind w:firstLine="0"/>
        <w:rPr>
          <w:rFonts w:hint="cs"/>
          <w:rtl/>
        </w:rPr>
      </w:pPr>
    </w:p>
    <w:p w14:paraId="2283EE5C" w14:textId="77777777" w:rsidR="00000000" w:rsidRDefault="00794C8A">
      <w:pPr>
        <w:pStyle w:val="a"/>
        <w:ind w:firstLine="0"/>
        <w:rPr>
          <w:rFonts w:hint="cs"/>
          <w:rtl/>
        </w:rPr>
      </w:pPr>
      <w:r>
        <w:rPr>
          <w:rFonts w:hint="cs"/>
          <w:rtl/>
        </w:rPr>
        <w:tab/>
        <w:t>בהיבט הזה גם קיימת בעיה, שמונעים בכלל את האופציה להשלמת השכלה. עד היום ניתנה לנשים חד-הוריות האפשרות להשלים את ההשכלה ל-12 שנות לימוד, ובהמשך ניתן להן להשלים את ההכשר</w:t>
      </w:r>
      <w:r>
        <w:rPr>
          <w:rFonts w:hint="cs"/>
          <w:rtl/>
        </w:rPr>
        <w:t xml:space="preserve">ה המקצועית שתאפשר להן להשתלב יותר במעגל התעסוקה. אני לא חושבת שצריך להפוך את הנשים החד-הוריות לתחליף לעובדים הזרים, או לקבע את מעמדן כביכול בכל מה שקשור לניקיון ולעבודות משק בית. </w:t>
      </w:r>
    </w:p>
    <w:p w14:paraId="3A5C05B5" w14:textId="77777777" w:rsidR="00000000" w:rsidRDefault="00794C8A">
      <w:pPr>
        <w:pStyle w:val="a"/>
        <w:ind w:firstLine="0"/>
        <w:rPr>
          <w:rFonts w:hint="cs"/>
          <w:rtl/>
        </w:rPr>
      </w:pPr>
    </w:p>
    <w:p w14:paraId="7753B2C3" w14:textId="77777777" w:rsidR="00000000" w:rsidRDefault="00794C8A">
      <w:pPr>
        <w:pStyle w:val="a"/>
        <w:ind w:firstLine="720"/>
        <w:rPr>
          <w:rFonts w:hint="cs"/>
          <w:rtl/>
        </w:rPr>
      </w:pPr>
      <w:r>
        <w:rPr>
          <w:rFonts w:hint="cs"/>
          <w:rtl/>
        </w:rPr>
        <w:t>צריך להסתכל על כך שמדובר ב-98,300 משפחות שכוללות את כל המעגלים החברתיים, וכ</w:t>
      </w:r>
      <w:r>
        <w:rPr>
          <w:rFonts w:hint="cs"/>
          <w:rtl/>
        </w:rPr>
        <w:t xml:space="preserve">יוון שכך, צריך למצוא פתרון לבעיה הזאת גם באמצעות הצעת החוק הנוספת שהעליתי בדבר הסבסוד לא רק של מעונות-יום, אלא גם של מטפלת וכל הכלים שייתנו לנשים את האפשרות לצאת לעבודה במהלך היום, ומצד אחר, ייתנו להן את האפשרות לממן את הדברים האלה. </w:t>
      </w:r>
    </w:p>
    <w:p w14:paraId="60FDE404" w14:textId="77777777" w:rsidR="00000000" w:rsidRDefault="00794C8A">
      <w:pPr>
        <w:pStyle w:val="a"/>
        <w:ind w:firstLine="0"/>
        <w:rPr>
          <w:rFonts w:hint="cs"/>
          <w:rtl/>
        </w:rPr>
      </w:pPr>
    </w:p>
    <w:p w14:paraId="07214CFE" w14:textId="77777777" w:rsidR="00000000" w:rsidRDefault="00794C8A">
      <w:pPr>
        <w:pStyle w:val="a"/>
        <w:ind w:firstLine="0"/>
        <w:rPr>
          <w:rFonts w:hint="cs"/>
          <w:rtl/>
        </w:rPr>
      </w:pPr>
      <w:r>
        <w:rPr>
          <w:rFonts w:hint="cs"/>
          <w:rtl/>
        </w:rPr>
        <w:tab/>
        <w:t xml:space="preserve">נוסף על כך אני רוצה </w:t>
      </w:r>
      <w:r>
        <w:rPr>
          <w:rFonts w:hint="cs"/>
          <w:rtl/>
        </w:rPr>
        <w:t>לומר, שאם האוצר יפסיק לסבסד את כל הדברים האלה, את כל אותן עבודות יזומות, לצערנו, גם המשרה הזאת תפסיק להתקיים, ולטעמי, גם אם יבואו לעודד נשים לעבוד רק ברבע משרה, אותם בעלי בתים שיקבלו על בסיס זה מענק יעשו את ההיפך ויפגעו באותן נשים חד-הוריות שהן הפוטנציאל ל</w:t>
      </w:r>
      <w:r>
        <w:rPr>
          <w:rFonts w:hint="cs"/>
          <w:rtl/>
        </w:rPr>
        <w:t xml:space="preserve">עבודה אצלם גם במשרות שהן מעבר לרבע משרה ולחצי משרה. </w:t>
      </w:r>
    </w:p>
    <w:p w14:paraId="23935017" w14:textId="77777777" w:rsidR="00000000" w:rsidRDefault="00794C8A">
      <w:pPr>
        <w:pStyle w:val="a"/>
        <w:ind w:firstLine="0"/>
        <w:rPr>
          <w:rFonts w:hint="cs"/>
          <w:rtl/>
        </w:rPr>
      </w:pPr>
    </w:p>
    <w:p w14:paraId="65745573" w14:textId="77777777" w:rsidR="00000000" w:rsidRDefault="00794C8A">
      <w:pPr>
        <w:pStyle w:val="a"/>
        <w:ind w:firstLine="0"/>
        <w:rPr>
          <w:rFonts w:hint="cs"/>
          <w:rtl/>
        </w:rPr>
      </w:pPr>
      <w:r>
        <w:rPr>
          <w:rFonts w:hint="cs"/>
          <w:rtl/>
        </w:rPr>
        <w:tab/>
        <w:t>למעשה, התוכנית שהוצעה היא רק מיעוט ההזדמנויות שנשים יוכלו לקבל, וכפי שאמרתי קודם, לצערנו, התוכנית שהוצעה להן היא רק למשך שנה.</w:t>
      </w:r>
    </w:p>
    <w:p w14:paraId="3AFF077A" w14:textId="77777777" w:rsidR="00000000" w:rsidRDefault="00794C8A">
      <w:pPr>
        <w:pStyle w:val="a"/>
        <w:ind w:firstLine="0"/>
        <w:rPr>
          <w:rFonts w:hint="cs"/>
          <w:rtl/>
        </w:rPr>
      </w:pPr>
    </w:p>
    <w:p w14:paraId="64CE9FF8" w14:textId="77777777" w:rsidR="00000000" w:rsidRDefault="00794C8A">
      <w:pPr>
        <w:pStyle w:val="a"/>
        <w:ind w:firstLine="0"/>
        <w:rPr>
          <w:rFonts w:hint="cs"/>
          <w:rtl/>
        </w:rPr>
      </w:pPr>
      <w:r>
        <w:rPr>
          <w:rFonts w:hint="cs"/>
          <w:rtl/>
        </w:rPr>
        <w:tab/>
        <w:t>אני פונה מעל במת הכנסת לאוצר ולשר האוצר, בראש ובראשונה להידבר עם הנשים הח</w:t>
      </w:r>
      <w:r>
        <w:rPr>
          <w:rFonts w:hint="cs"/>
          <w:rtl/>
        </w:rPr>
        <w:t>ד-הוריות ולנסות להגיע יחד אתן לפתרונות הולמים יותר, ענייניים יותר, שמחד גיסא ייתנו פתרון למצוקתן של הנשים החד-הוריות ולמצב העגום שאליו נקלענו, ומאידך גיסא יהיו תוכנית יעילה ונכונה שתעודד יציאה לעבודה ותביא לשגשוג ולצמיחה. רק בגיבוש תוכנית חדשה, הוגנת יותר,</w:t>
      </w:r>
      <w:r>
        <w:rPr>
          <w:rFonts w:hint="cs"/>
          <w:rtl/>
        </w:rPr>
        <w:t xml:space="preserve"> יוכלו שני הצדדים לצאת מורווחים ומרוצים. תודה רבה.</w:t>
      </w:r>
    </w:p>
    <w:p w14:paraId="65DBE653" w14:textId="77777777" w:rsidR="00000000" w:rsidRDefault="00794C8A">
      <w:pPr>
        <w:pStyle w:val="a"/>
        <w:ind w:firstLine="0"/>
        <w:rPr>
          <w:rtl/>
        </w:rPr>
      </w:pPr>
    </w:p>
    <w:p w14:paraId="401FFA4F" w14:textId="77777777" w:rsidR="00000000" w:rsidRDefault="00794C8A">
      <w:pPr>
        <w:pStyle w:val="ad"/>
        <w:rPr>
          <w:rFonts w:hint="cs"/>
          <w:rtl/>
        </w:rPr>
      </w:pPr>
      <w:r>
        <w:rPr>
          <w:rtl/>
        </w:rPr>
        <w:t>היו"ר</w:t>
      </w:r>
      <w:r>
        <w:rPr>
          <w:rFonts w:hint="cs"/>
          <w:rtl/>
        </w:rPr>
        <w:t xml:space="preserve"> משה כחלון</w:t>
      </w:r>
      <w:r>
        <w:rPr>
          <w:rtl/>
        </w:rPr>
        <w:t>:</w:t>
      </w:r>
    </w:p>
    <w:p w14:paraId="25D281B7" w14:textId="77777777" w:rsidR="00000000" w:rsidRDefault="00794C8A">
      <w:pPr>
        <w:pStyle w:val="a"/>
        <w:rPr>
          <w:rFonts w:hint="cs"/>
          <w:rtl/>
        </w:rPr>
      </w:pPr>
    </w:p>
    <w:p w14:paraId="17C71B3B" w14:textId="77777777" w:rsidR="00000000" w:rsidRDefault="00794C8A">
      <w:pPr>
        <w:pStyle w:val="a"/>
        <w:rPr>
          <w:rFonts w:hint="cs"/>
          <w:rtl/>
        </w:rPr>
      </w:pPr>
      <w:r>
        <w:rPr>
          <w:rFonts w:hint="cs"/>
          <w:rtl/>
        </w:rPr>
        <w:t>תודה רבה.  חבר הכנסת איוב קרא, בבקשה.</w:t>
      </w:r>
    </w:p>
    <w:p w14:paraId="4C6C606D" w14:textId="77777777" w:rsidR="00000000" w:rsidRDefault="00794C8A">
      <w:pPr>
        <w:pStyle w:val="a"/>
        <w:rPr>
          <w:rFonts w:hint="cs"/>
          <w:rtl/>
        </w:rPr>
      </w:pPr>
    </w:p>
    <w:p w14:paraId="74BC2610" w14:textId="77777777" w:rsidR="00000000" w:rsidRDefault="00794C8A">
      <w:pPr>
        <w:pStyle w:val="Speaker"/>
        <w:rPr>
          <w:rtl/>
        </w:rPr>
      </w:pPr>
      <w:bookmarkStart w:id="525" w:name="FS000000475T15_07_2003_21_04_20"/>
      <w:bookmarkStart w:id="526" w:name="_Toc46140094"/>
      <w:bookmarkStart w:id="527" w:name="_Toc57365972"/>
      <w:bookmarkEnd w:id="525"/>
      <w:r>
        <w:rPr>
          <w:rFonts w:hint="eastAsia"/>
          <w:rtl/>
        </w:rPr>
        <w:t>איוב</w:t>
      </w:r>
      <w:r>
        <w:rPr>
          <w:rtl/>
        </w:rPr>
        <w:t xml:space="preserve"> קרא (הליכוד):</w:t>
      </w:r>
      <w:bookmarkEnd w:id="526"/>
      <w:bookmarkEnd w:id="527"/>
    </w:p>
    <w:p w14:paraId="710D264D" w14:textId="77777777" w:rsidR="00000000" w:rsidRDefault="00794C8A">
      <w:pPr>
        <w:pStyle w:val="a"/>
        <w:rPr>
          <w:rFonts w:hint="cs"/>
          <w:rtl/>
        </w:rPr>
      </w:pPr>
    </w:p>
    <w:p w14:paraId="208346CB" w14:textId="77777777" w:rsidR="00000000" w:rsidRDefault="00794C8A">
      <w:pPr>
        <w:pStyle w:val="a"/>
        <w:rPr>
          <w:rFonts w:hint="cs"/>
          <w:rtl/>
        </w:rPr>
      </w:pPr>
      <w:r>
        <w:rPr>
          <w:rFonts w:hint="cs"/>
          <w:rtl/>
        </w:rPr>
        <w:t>אדוני היושב-ראש, כנסת נכבדה, רציתי מאוד שחברת הכנסת לבני תעלה לדוכן, כי הרגשתי סולידריות כלפי הנושא וכלפי חברות הכנסת, ומשום-מה</w:t>
      </w:r>
      <w:r>
        <w:rPr>
          <w:rFonts w:hint="cs"/>
          <w:rtl/>
        </w:rPr>
        <w:t xml:space="preserve"> רק היא - - -</w:t>
      </w:r>
    </w:p>
    <w:p w14:paraId="673FA619" w14:textId="77777777" w:rsidR="00000000" w:rsidRDefault="00794C8A">
      <w:pPr>
        <w:pStyle w:val="a"/>
        <w:ind w:firstLine="0"/>
        <w:rPr>
          <w:rFonts w:hint="cs"/>
          <w:rtl/>
        </w:rPr>
      </w:pPr>
    </w:p>
    <w:p w14:paraId="0FD3EA72" w14:textId="77777777" w:rsidR="00000000" w:rsidRDefault="00794C8A">
      <w:pPr>
        <w:pStyle w:val="ad"/>
        <w:rPr>
          <w:rFonts w:hint="cs"/>
          <w:rtl/>
        </w:rPr>
      </w:pPr>
      <w:r>
        <w:rPr>
          <w:rtl/>
        </w:rPr>
        <w:t>היו"ר</w:t>
      </w:r>
      <w:r>
        <w:rPr>
          <w:rFonts w:hint="cs"/>
          <w:rtl/>
        </w:rPr>
        <w:t xml:space="preserve"> משה כחלון</w:t>
      </w:r>
      <w:r>
        <w:rPr>
          <w:rtl/>
        </w:rPr>
        <w:t>:</w:t>
      </w:r>
    </w:p>
    <w:p w14:paraId="4FD5D754" w14:textId="77777777" w:rsidR="00000000" w:rsidRDefault="00794C8A">
      <w:pPr>
        <w:pStyle w:val="a"/>
        <w:rPr>
          <w:rFonts w:hint="cs"/>
          <w:rtl/>
        </w:rPr>
      </w:pPr>
    </w:p>
    <w:p w14:paraId="59B28908" w14:textId="77777777" w:rsidR="00000000" w:rsidRDefault="00794C8A">
      <w:pPr>
        <w:pStyle w:val="a"/>
        <w:rPr>
          <w:rFonts w:hint="cs"/>
          <w:rtl/>
        </w:rPr>
      </w:pPr>
      <w:r>
        <w:rPr>
          <w:rFonts w:hint="cs"/>
          <w:rtl/>
        </w:rPr>
        <w:t>סליחה, חבר הכנסת קרא.</w:t>
      </w:r>
    </w:p>
    <w:p w14:paraId="313FD7BE" w14:textId="77777777" w:rsidR="00000000" w:rsidRDefault="00794C8A">
      <w:pPr>
        <w:pStyle w:val="a"/>
        <w:rPr>
          <w:rFonts w:hint="cs"/>
          <w:rtl/>
        </w:rPr>
      </w:pPr>
    </w:p>
    <w:p w14:paraId="794453B6" w14:textId="77777777" w:rsidR="00000000" w:rsidRDefault="00794C8A">
      <w:pPr>
        <w:pStyle w:val="ac"/>
        <w:rPr>
          <w:rtl/>
        </w:rPr>
      </w:pPr>
      <w:r>
        <w:rPr>
          <w:rFonts w:hint="eastAsia"/>
          <w:rtl/>
        </w:rPr>
        <w:t>אתי</w:t>
      </w:r>
      <w:r>
        <w:rPr>
          <w:rtl/>
        </w:rPr>
        <w:t xml:space="preserve"> לבני (שינוי):</w:t>
      </w:r>
    </w:p>
    <w:p w14:paraId="4D4C5617" w14:textId="77777777" w:rsidR="00000000" w:rsidRDefault="00794C8A">
      <w:pPr>
        <w:pStyle w:val="a"/>
        <w:rPr>
          <w:rFonts w:hint="cs"/>
          <w:rtl/>
        </w:rPr>
      </w:pPr>
    </w:p>
    <w:p w14:paraId="048F9CA1" w14:textId="77777777" w:rsidR="00000000" w:rsidRDefault="00794C8A">
      <w:pPr>
        <w:pStyle w:val="a"/>
        <w:rPr>
          <w:rFonts w:hint="cs"/>
          <w:rtl/>
        </w:rPr>
      </w:pPr>
      <w:r>
        <w:rPr>
          <w:rFonts w:hint="cs"/>
          <w:rtl/>
        </w:rPr>
        <w:t>- - -</w:t>
      </w:r>
    </w:p>
    <w:p w14:paraId="14789206" w14:textId="77777777" w:rsidR="00000000" w:rsidRDefault="00794C8A">
      <w:pPr>
        <w:pStyle w:val="a"/>
        <w:rPr>
          <w:rFonts w:hint="cs"/>
          <w:rtl/>
        </w:rPr>
      </w:pPr>
    </w:p>
    <w:p w14:paraId="7086B93B" w14:textId="77777777" w:rsidR="00000000" w:rsidRDefault="00794C8A">
      <w:pPr>
        <w:pStyle w:val="ad"/>
        <w:rPr>
          <w:rFonts w:hint="cs"/>
          <w:rtl/>
        </w:rPr>
      </w:pPr>
      <w:r>
        <w:rPr>
          <w:rtl/>
        </w:rPr>
        <w:t>היו"ר</w:t>
      </w:r>
      <w:r>
        <w:rPr>
          <w:rFonts w:hint="cs"/>
          <w:rtl/>
        </w:rPr>
        <w:t xml:space="preserve"> משה כחלון</w:t>
      </w:r>
      <w:r>
        <w:rPr>
          <w:rtl/>
        </w:rPr>
        <w:t>:</w:t>
      </w:r>
    </w:p>
    <w:p w14:paraId="7B7D1074" w14:textId="77777777" w:rsidR="00000000" w:rsidRDefault="00794C8A">
      <w:pPr>
        <w:pStyle w:val="a"/>
        <w:rPr>
          <w:rFonts w:hint="cs"/>
          <w:rtl/>
        </w:rPr>
      </w:pPr>
    </w:p>
    <w:p w14:paraId="07ED3472" w14:textId="77777777" w:rsidR="00000000" w:rsidRDefault="00794C8A">
      <w:pPr>
        <w:pStyle w:val="a"/>
        <w:rPr>
          <w:rFonts w:hint="cs"/>
          <w:rtl/>
        </w:rPr>
      </w:pPr>
      <w:r>
        <w:rPr>
          <w:rFonts w:hint="cs"/>
          <w:rtl/>
        </w:rPr>
        <w:t>אבל את לא רשומה.</w:t>
      </w:r>
    </w:p>
    <w:p w14:paraId="3201A818" w14:textId="77777777" w:rsidR="00000000" w:rsidRDefault="00794C8A">
      <w:pPr>
        <w:pStyle w:val="a"/>
        <w:rPr>
          <w:rFonts w:hint="cs"/>
          <w:rtl/>
        </w:rPr>
      </w:pPr>
    </w:p>
    <w:p w14:paraId="049A80C8" w14:textId="77777777" w:rsidR="00000000" w:rsidRDefault="00794C8A">
      <w:pPr>
        <w:pStyle w:val="ac"/>
        <w:rPr>
          <w:rtl/>
        </w:rPr>
      </w:pPr>
      <w:r>
        <w:rPr>
          <w:rFonts w:hint="eastAsia"/>
          <w:rtl/>
        </w:rPr>
        <w:t>אתי</w:t>
      </w:r>
      <w:r>
        <w:rPr>
          <w:rtl/>
        </w:rPr>
        <w:t xml:space="preserve"> לבני (שינוי):</w:t>
      </w:r>
    </w:p>
    <w:p w14:paraId="364B26E3" w14:textId="77777777" w:rsidR="00000000" w:rsidRDefault="00794C8A">
      <w:pPr>
        <w:pStyle w:val="a"/>
        <w:rPr>
          <w:rFonts w:hint="cs"/>
          <w:rtl/>
        </w:rPr>
      </w:pPr>
    </w:p>
    <w:p w14:paraId="7C1FAF13" w14:textId="77777777" w:rsidR="00000000" w:rsidRDefault="00794C8A">
      <w:pPr>
        <w:pStyle w:val="a"/>
        <w:rPr>
          <w:rFonts w:hint="cs"/>
          <w:rtl/>
        </w:rPr>
      </w:pPr>
      <w:r>
        <w:rPr>
          <w:rFonts w:hint="cs"/>
          <w:rtl/>
        </w:rPr>
        <w:t>- - -</w:t>
      </w:r>
    </w:p>
    <w:p w14:paraId="668C5938" w14:textId="77777777" w:rsidR="00000000" w:rsidRDefault="00794C8A">
      <w:pPr>
        <w:pStyle w:val="a"/>
        <w:rPr>
          <w:rFonts w:hint="cs"/>
          <w:rtl/>
        </w:rPr>
      </w:pPr>
    </w:p>
    <w:p w14:paraId="3147BA26" w14:textId="77777777" w:rsidR="00000000" w:rsidRDefault="00794C8A">
      <w:pPr>
        <w:pStyle w:val="ad"/>
        <w:rPr>
          <w:rFonts w:hint="cs"/>
          <w:rtl/>
        </w:rPr>
      </w:pPr>
      <w:r>
        <w:rPr>
          <w:rtl/>
        </w:rPr>
        <w:t>היו"ר</w:t>
      </w:r>
      <w:r>
        <w:rPr>
          <w:rFonts w:hint="cs"/>
          <w:rtl/>
        </w:rPr>
        <w:t xml:space="preserve"> משה כחלון</w:t>
      </w:r>
      <w:r>
        <w:rPr>
          <w:rtl/>
        </w:rPr>
        <w:t>:</w:t>
      </w:r>
    </w:p>
    <w:p w14:paraId="27BD0080" w14:textId="77777777" w:rsidR="00000000" w:rsidRDefault="00794C8A">
      <w:pPr>
        <w:pStyle w:val="a"/>
        <w:rPr>
          <w:rFonts w:hint="cs"/>
          <w:rtl/>
        </w:rPr>
      </w:pPr>
    </w:p>
    <w:p w14:paraId="18C8E6EC" w14:textId="77777777" w:rsidR="00000000" w:rsidRDefault="00794C8A">
      <w:pPr>
        <w:pStyle w:val="a"/>
        <w:rPr>
          <w:rFonts w:hint="cs"/>
          <w:rtl/>
        </w:rPr>
      </w:pPr>
      <w:r>
        <w:rPr>
          <w:rFonts w:hint="cs"/>
          <w:rtl/>
        </w:rPr>
        <w:t>אפשר, אבל צריך להירשם. את יודעת את הכללים.</w:t>
      </w:r>
    </w:p>
    <w:p w14:paraId="6E4FBCF4" w14:textId="77777777" w:rsidR="00000000" w:rsidRDefault="00794C8A">
      <w:pPr>
        <w:pStyle w:val="a"/>
        <w:rPr>
          <w:rFonts w:hint="cs"/>
          <w:rtl/>
        </w:rPr>
      </w:pPr>
    </w:p>
    <w:p w14:paraId="0410D8F3" w14:textId="77777777" w:rsidR="00000000" w:rsidRDefault="00794C8A">
      <w:pPr>
        <w:pStyle w:val="ac"/>
        <w:rPr>
          <w:rtl/>
        </w:rPr>
      </w:pPr>
      <w:r>
        <w:rPr>
          <w:rFonts w:hint="eastAsia"/>
          <w:rtl/>
        </w:rPr>
        <w:t>נסים</w:t>
      </w:r>
      <w:r>
        <w:rPr>
          <w:rtl/>
        </w:rPr>
        <w:t xml:space="preserve"> זאב (ש"ס):</w:t>
      </w:r>
    </w:p>
    <w:p w14:paraId="155FA2F2" w14:textId="77777777" w:rsidR="00000000" w:rsidRDefault="00794C8A">
      <w:pPr>
        <w:pStyle w:val="a"/>
        <w:rPr>
          <w:rFonts w:hint="cs"/>
          <w:rtl/>
        </w:rPr>
      </w:pPr>
    </w:p>
    <w:p w14:paraId="10FAC807" w14:textId="77777777" w:rsidR="00000000" w:rsidRDefault="00794C8A">
      <w:pPr>
        <w:pStyle w:val="a"/>
        <w:rPr>
          <w:rFonts w:hint="cs"/>
          <w:rtl/>
        </w:rPr>
      </w:pPr>
      <w:r>
        <w:rPr>
          <w:rFonts w:hint="cs"/>
          <w:rtl/>
        </w:rPr>
        <w:t>- - -</w:t>
      </w:r>
    </w:p>
    <w:p w14:paraId="7FD86B2A" w14:textId="77777777" w:rsidR="00000000" w:rsidRDefault="00794C8A">
      <w:pPr>
        <w:pStyle w:val="a"/>
        <w:rPr>
          <w:rFonts w:hint="cs"/>
          <w:rtl/>
        </w:rPr>
      </w:pPr>
    </w:p>
    <w:p w14:paraId="2C94140F" w14:textId="77777777" w:rsidR="00000000" w:rsidRDefault="00794C8A">
      <w:pPr>
        <w:pStyle w:val="ad"/>
        <w:rPr>
          <w:rFonts w:hint="cs"/>
          <w:rtl/>
        </w:rPr>
      </w:pPr>
      <w:r>
        <w:rPr>
          <w:rtl/>
        </w:rPr>
        <w:t>היו"ר</w:t>
      </w:r>
      <w:r>
        <w:rPr>
          <w:rFonts w:hint="cs"/>
          <w:rtl/>
        </w:rPr>
        <w:t xml:space="preserve"> משה כחלון</w:t>
      </w:r>
      <w:r>
        <w:rPr>
          <w:rtl/>
        </w:rPr>
        <w:t>:</w:t>
      </w:r>
    </w:p>
    <w:p w14:paraId="47D24935" w14:textId="77777777" w:rsidR="00000000" w:rsidRDefault="00794C8A">
      <w:pPr>
        <w:pStyle w:val="a"/>
        <w:rPr>
          <w:rFonts w:hint="cs"/>
          <w:rtl/>
        </w:rPr>
      </w:pPr>
    </w:p>
    <w:p w14:paraId="694F5436" w14:textId="77777777" w:rsidR="00000000" w:rsidRDefault="00794C8A">
      <w:pPr>
        <w:pStyle w:val="a"/>
        <w:rPr>
          <w:rFonts w:hint="cs"/>
          <w:rtl/>
        </w:rPr>
      </w:pPr>
      <w:r>
        <w:rPr>
          <w:rFonts w:hint="cs"/>
          <w:rtl/>
        </w:rPr>
        <w:t>חבר הכנס</w:t>
      </w:r>
      <w:r>
        <w:rPr>
          <w:rFonts w:hint="cs"/>
          <w:rtl/>
        </w:rPr>
        <w:t>ת זאב רשום.</w:t>
      </w:r>
    </w:p>
    <w:p w14:paraId="235E9348" w14:textId="77777777" w:rsidR="00000000" w:rsidRDefault="00794C8A">
      <w:pPr>
        <w:pStyle w:val="a"/>
        <w:ind w:firstLine="0"/>
        <w:rPr>
          <w:rtl/>
        </w:rPr>
      </w:pPr>
    </w:p>
    <w:p w14:paraId="7E44E7B3" w14:textId="77777777" w:rsidR="00000000" w:rsidRDefault="00794C8A">
      <w:pPr>
        <w:pStyle w:val="SpeakerCon"/>
        <w:rPr>
          <w:rtl/>
        </w:rPr>
      </w:pPr>
      <w:bookmarkStart w:id="528" w:name="FS000000475T15_07_2003_21_08_18C"/>
      <w:bookmarkEnd w:id="528"/>
      <w:r>
        <w:rPr>
          <w:rtl/>
        </w:rPr>
        <w:t>איוב קרא (הליכוד):</w:t>
      </w:r>
    </w:p>
    <w:p w14:paraId="3479C739" w14:textId="77777777" w:rsidR="00000000" w:rsidRDefault="00794C8A">
      <w:pPr>
        <w:pStyle w:val="a"/>
        <w:rPr>
          <w:rFonts w:hint="cs"/>
          <w:rtl/>
        </w:rPr>
      </w:pPr>
    </w:p>
    <w:p w14:paraId="3EDC9FA9" w14:textId="77777777" w:rsidR="00000000" w:rsidRDefault="00794C8A">
      <w:pPr>
        <w:pStyle w:val="a"/>
        <w:rPr>
          <w:rFonts w:hint="cs"/>
          <w:rtl/>
        </w:rPr>
      </w:pPr>
      <w:r>
        <w:rPr>
          <w:rFonts w:hint="cs"/>
          <w:rtl/>
        </w:rPr>
        <w:t>גיליתי סולידריות כלפייך, חברת הכנסת לבני. אני ביקשתי שתעלי לדוכן, כי ראיתי חובה שתעלי לדוכן כשרק יושבת-ראש הוועדה לקידום מעמד האשה יושבת פה, וגם כך היא עסוקה כל היום בוועדה ועושה עבודה גדולה, וחשבתי שחברות כנסת אחרות יהיו ב</w:t>
      </w:r>
      <w:r>
        <w:rPr>
          <w:rFonts w:hint="cs"/>
          <w:rtl/>
        </w:rPr>
        <w:t xml:space="preserve">דיון חשוב כזה למעמד האשה והמשפחות החד-הוריות, ובעצם, חוץ משתיים, הן לא נמצאות פה, וחבל, כי בסך הכול אנחנו דנים היום בנושא כל כך כאוב שמשליך על כל המערכת הממסדית היום, על הממשלה ועל כל אחד ואחד מאתנו באופן אישי.  </w:t>
      </w:r>
    </w:p>
    <w:p w14:paraId="30E5FAF3" w14:textId="77777777" w:rsidR="00000000" w:rsidRDefault="00794C8A">
      <w:pPr>
        <w:pStyle w:val="a"/>
        <w:ind w:firstLine="0"/>
        <w:rPr>
          <w:rFonts w:hint="cs"/>
          <w:rtl/>
        </w:rPr>
      </w:pPr>
    </w:p>
    <w:p w14:paraId="01D90CFB" w14:textId="77777777" w:rsidR="00000000" w:rsidRDefault="00794C8A">
      <w:pPr>
        <w:pStyle w:val="a"/>
        <w:ind w:firstLine="0"/>
        <w:rPr>
          <w:rFonts w:hint="cs"/>
          <w:rtl/>
        </w:rPr>
      </w:pPr>
      <w:r>
        <w:rPr>
          <w:rFonts w:hint="cs"/>
          <w:rtl/>
        </w:rPr>
        <w:tab/>
        <w:t xml:space="preserve">אין ספק שהחד-הוריות שיושבות מול משרד ראש </w:t>
      </w:r>
      <w:r>
        <w:rPr>
          <w:rFonts w:hint="cs"/>
          <w:rtl/>
        </w:rPr>
        <w:t xml:space="preserve">הממשלה </w:t>
      </w:r>
      <w:r>
        <w:rPr>
          <w:rtl/>
        </w:rPr>
        <w:t>–</w:t>
      </w:r>
      <w:r>
        <w:rPr>
          <w:rFonts w:hint="cs"/>
          <w:rtl/>
        </w:rPr>
        <w:t xml:space="preserve"> ויקי קנפו וחברותיה </w:t>
      </w:r>
      <w:r>
        <w:rPr>
          <w:rtl/>
        </w:rPr>
        <w:t>–</w:t>
      </w:r>
      <w:r>
        <w:rPr>
          <w:rFonts w:hint="cs"/>
          <w:rtl/>
        </w:rPr>
        <w:t xml:space="preserve"> כל מי שיש לו רגישות לנושא החברתי הרגיש סולידריות אתן. כשראינו אותה הולכת ממצפה-רמון לכנסת, חשבנו שלא רק ויקי קנפו הולכת, אלא כולנו הולכים, גם בגלל הפטריוטיות שלה וגם בגלל הנושא הרגיש. אהבנו את ויקי קנפו </w:t>
      </w:r>
      <w:r>
        <w:rPr>
          <w:rtl/>
        </w:rPr>
        <w:t>–</w:t>
      </w:r>
      <w:r>
        <w:rPr>
          <w:rFonts w:hint="cs"/>
          <w:rtl/>
        </w:rPr>
        <w:t xml:space="preserve"> זה לא קנפו, זה כנאפה.</w:t>
      </w:r>
      <w:r>
        <w:rPr>
          <w:rFonts w:hint="cs"/>
          <w:rtl/>
        </w:rPr>
        <w:t xml:space="preserve"> כנאפה בערבית זה דבר מתוק, והיא היתה מתוקה. ראינו שהיא הרימה את מה שנקרא נס המרד, ואני בעד הדבר הזה, במיוחד כשאנחנו יודעים שהנושא הזה כל כך כאוב וחשוב.</w:t>
      </w:r>
    </w:p>
    <w:p w14:paraId="7ED39E58" w14:textId="77777777" w:rsidR="00000000" w:rsidRDefault="00794C8A">
      <w:pPr>
        <w:pStyle w:val="a"/>
        <w:ind w:firstLine="0"/>
        <w:rPr>
          <w:rFonts w:hint="cs"/>
          <w:rtl/>
        </w:rPr>
      </w:pPr>
    </w:p>
    <w:p w14:paraId="176E99C6" w14:textId="77777777" w:rsidR="00000000" w:rsidRDefault="00794C8A">
      <w:pPr>
        <w:pStyle w:val="a"/>
        <w:ind w:firstLine="0"/>
        <w:rPr>
          <w:rFonts w:hint="cs"/>
          <w:rtl/>
        </w:rPr>
      </w:pPr>
      <w:r>
        <w:rPr>
          <w:rFonts w:hint="cs"/>
          <w:rtl/>
        </w:rPr>
        <w:tab/>
        <w:t>אני התנגדתי לפגיעה בחד-הוריות. בעצם, בכל ההצבעות שהיו בעניין זה, אני התנגדתי, ובריש גלי; זה לא סוד. רא</w:t>
      </w:r>
      <w:r>
        <w:rPr>
          <w:rFonts w:hint="cs"/>
          <w:rtl/>
        </w:rPr>
        <w:t xml:space="preserve">יתי שיש מקום לפגוע במקומות אחרים, ולאו דווקא בחד-הוריות, וכמובן, גם לא בעקרות-הבית. אני שמח שבסופו של הליך נוריד מסדר-היום של הכנסת את הפגיעה בעקרות-הבית, ולא יהיה צורך שעקרות בית ישלמו אגרת בריאות. זה דבר מאוד חשוב. אני מקווה שיימצא הפתרון גם לחד-הוריות. </w:t>
      </w:r>
    </w:p>
    <w:p w14:paraId="090DF875" w14:textId="77777777" w:rsidR="00000000" w:rsidRDefault="00794C8A">
      <w:pPr>
        <w:pStyle w:val="a"/>
        <w:ind w:firstLine="0"/>
        <w:rPr>
          <w:rFonts w:hint="cs"/>
          <w:rtl/>
        </w:rPr>
      </w:pPr>
    </w:p>
    <w:p w14:paraId="78014477" w14:textId="77777777" w:rsidR="00000000" w:rsidRDefault="00794C8A">
      <w:pPr>
        <w:pStyle w:val="a"/>
        <w:ind w:firstLine="0"/>
        <w:rPr>
          <w:rFonts w:hint="cs"/>
          <w:rtl/>
        </w:rPr>
      </w:pPr>
      <w:r>
        <w:rPr>
          <w:rFonts w:hint="cs"/>
          <w:rtl/>
        </w:rPr>
        <w:tab/>
        <w:t xml:space="preserve">אמרתי היום לשר האוצר בפגישה שהיתה לנו אתו, שלדעתי, במקום להפנות משאבים של 850 מיליון שקל לגדר ההפרדה, צריך להשתמש בכספים האלה לצרכים אחרים. אני חושב שהגדר הזאת מיותרת, כי או שיש מפת דרכים או שיש גדר. אי-אפשר ללכת למפת הדרכים ולפעול למען הקמת הגדר הזאת, </w:t>
      </w:r>
      <w:r>
        <w:rPr>
          <w:rFonts w:hint="cs"/>
          <w:rtl/>
        </w:rPr>
        <w:t>כיוון שהדברים האלה לא הולכים ביחד. או שיש שלום או שאין שלום. קוראים לה "גדר ביטחונית". לדעתי, זאת לא גדר ביטחונית; זו הקמת מדינה פלסטינית. כל אחד והעמדות שלו, אבל אין לי ספק שאם לא מתכוונים למדינה פלסטינית, מתכוונים למפת הדרכים, ובמפת הדרכים ידוע לאן נושבת</w:t>
      </w:r>
      <w:r>
        <w:rPr>
          <w:rFonts w:hint="cs"/>
          <w:rtl/>
        </w:rPr>
        <w:t xml:space="preserve"> הרוח, ואני חושב שהקטע הזה של הגדר יש לו השלכות עתידיות קשות על המדינה ועל ביטחונה. </w:t>
      </w:r>
    </w:p>
    <w:p w14:paraId="63AC90A0" w14:textId="77777777" w:rsidR="00000000" w:rsidRDefault="00794C8A">
      <w:pPr>
        <w:pStyle w:val="a"/>
        <w:ind w:firstLine="0"/>
        <w:rPr>
          <w:rFonts w:hint="cs"/>
          <w:rtl/>
        </w:rPr>
      </w:pPr>
    </w:p>
    <w:p w14:paraId="6E352CA7" w14:textId="77777777" w:rsidR="00000000" w:rsidRDefault="00794C8A">
      <w:pPr>
        <w:pStyle w:val="a"/>
        <w:ind w:firstLine="720"/>
        <w:rPr>
          <w:rFonts w:hint="cs"/>
          <w:rtl/>
        </w:rPr>
      </w:pPr>
      <w:r>
        <w:rPr>
          <w:rFonts w:hint="cs"/>
          <w:rtl/>
        </w:rPr>
        <w:t xml:space="preserve">הייתי מפנה את כל המשאבים המושקעים היום בגדר לפתרון הבעיות החברתיות-הכלכליות במדינת ישראל. יותר חשוב לי לראות מקררים מלאים של אנשים חסרי ישע. אנשים לא התנסו בכך לא יודעים </w:t>
      </w:r>
      <w:r>
        <w:rPr>
          <w:rFonts w:hint="cs"/>
          <w:rtl/>
        </w:rPr>
        <w:t>מה זה לגדול כיתום, ללא אבא, עם אמא שצריכה לפעול יום-יום, שעה-שעה, כדי להתקיים, ולא פעם היא בעצם מגיעה למצב שאין לה במה להאכיל את הילדים, ולא פעם מוהלים את החלב במים, ודברים כאלה לא יעלו על הדעת במדינת ישראל.</w:t>
      </w:r>
    </w:p>
    <w:p w14:paraId="08FEFD67" w14:textId="77777777" w:rsidR="00000000" w:rsidRDefault="00794C8A">
      <w:pPr>
        <w:pStyle w:val="a"/>
        <w:ind w:firstLine="0"/>
        <w:rPr>
          <w:rFonts w:hint="cs"/>
          <w:rtl/>
        </w:rPr>
      </w:pPr>
    </w:p>
    <w:p w14:paraId="394C2046" w14:textId="77777777" w:rsidR="00000000" w:rsidRDefault="00794C8A">
      <w:pPr>
        <w:pStyle w:val="a"/>
        <w:ind w:firstLine="0"/>
        <w:rPr>
          <w:rFonts w:hint="cs"/>
          <w:rtl/>
        </w:rPr>
      </w:pPr>
      <w:r>
        <w:rPr>
          <w:rFonts w:hint="cs"/>
          <w:rtl/>
        </w:rPr>
        <w:tab/>
        <w:t>לכן, הפגיעה בקצבאות בכלל היא דבר שלא צריך לקרו</w:t>
      </w:r>
      <w:r>
        <w:rPr>
          <w:rFonts w:hint="cs"/>
          <w:rtl/>
        </w:rPr>
        <w:t>ת במדינה כשלנו, וצריך לחפש מקורות אחרים. בסך הכול, אדוני היושב-ראש, 15,000 משרות היו פותרות את בעיית החד-הוריות. על-פי דיווח של שר האוצר, אם אנחנו מוצאים 15,000 משרות, אנחנו פותרים את בעיות החד-הוריות. אז תראו מאין מביאים עובדים. מביאים אותם מכל העולם -  מ</w:t>
      </w:r>
      <w:r>
        <w:rPr>
          <w:rFonts w:hint="cs"/>
          <w:rtl/>
        </w:rPr>
        <w:t>הפיליפינים, מסין, מתאילנד. מכל העולם מגיעים לפה היום זרים, ואומרים שאין כאן עבודה. מאות אלפי זרים רואים היום בישראל מקור קפיטליסטי, מקור הכנסה בלתי רגיל, ומדי חודש הם שולחים החוצה הון עתק מיתרות מטבע החוץ של ישראל, וזה דבר שאסור שיקרה - זה לא רק להעסיק זרי</w:t>
      </w:r>
      <w:r>
        <w:rPr>
          <w:rFonts w:hint="cs"/>
          <w:rtl/>
        </w:rPr>
        <w:t xml:space="preserve">ם, אלא גם להוציא הון מישראל. </w:t>
      </w:r>
    </w:p>
    <w:p w14:paraId="387EFEB0" w14:textId="77777777" w:rsidR="00000000" w:rsidRDefault="00794C8A">
      <w:pPr>
        <w:pStyle w:val="a"/>
        <w:ind w:firstLine="0"/>
        <w:rPr>
          <w:rFonts w:hint="cs"/>
          <w:rtl/>
        </w:rPr>
      </w:pPr>
    </w:p>
    <w:p w14:paraId="7AFD76EF" w14:textId="77777777" w:rsidR="00000000" w:rsidRDefault="00794C8A">
      <w:pPr>
        <w:pStyle w:val="a"/>
        <w:ind w:firstLine="720"/>
        <w:rPr>
          <w:rFonts w:hint="cs"/>
          <w:rtl/>
        </w:rPr>
      </w:pPr>
      <w:r>
        <w:rPr>
          <w:rFonts w:hint="cs"/>
          <w:rtl/>
        </w:rPr>
        <w:t>אנחנו מדברים היום על גירעון של 6% בישראל, ואחת הסיבות לגירעון הזה היא הימצאותם של אותם זרים, שבעצם מביאים להרס המשק, ואנשים הולכים לכיוון של קבלת קצבאות, כשאת מקומם במקומות העבודה הללו תופסים זרים, שברובם המוחלט הם עובדים בלת</w:t>
      </w:r>
      <w:r>
        <w:rPr>
          <w:rFonts w:hint="cs"/>
          <w:rtl/>
        </w:rPr>
        <w:t>י ליגליים, וזאת הסוגיה המרכזית שבה צריך להיאבק במדינת ישראל כדי להביא למצב של איזון. כל עוד אין איזון בין מקבלי הקצבאות לבין הזרים, לדעתי, לעולם לא נגיע למצב שבו אפשר יהיה לבשר על כלכלה נכונה במדינת ישראל.</w:t>
      </w:r>
    </w:p>
    <w:p w14:paraId="68C89639" w14:textId="77777777" w:rsidR="00000000" w:rsidRDefault="00794C8A">
      <w:pPr>
        <w:pStyle w:val="a"/>
        <w:ind w:firstLine="0"/>
        <w:rPr>
          <w:rFonts w:hint="cs"/>
          <w:rtl/>
        </w:rPr>
      </w:pPr>
    </w:p>
    <w:p w14:paraId="7237FC05" w14:textId="77777777" w:rsidR="00000000" w:rsidRDefault="00794C8A">
      <w:pPr>
        <w:pStyle w:val="a"/>
        <w:ind w:firstLine="0"/>
        <w:rPr>
          <w:rFonts w:hint="cs"/>
          <w:rtl/>
        </w:rPr>
      </w:pPr>
      <w:r>
        <w:rPr>
          <w:rFonts w:hint="cs"/>
          <w:rtl/>
        </w:rPr>
        <w:tab/>
        <w:t>ולכן, אני חושב שהבית הזה צריך להתאחד סביב נושא א</w:t>
      </w:r>
      <w:r>
        <w:rPr>
          <w:rFonts w:hint="cs"/>
          <w:rtl/>
        </w:rPr>
        <w:t xml:space="preserve">חד: שלא יפגעו בחד-הוריות. כמובן, צריך להביא למצב שנשים לא ימכרו כליות, כי זה דבר אבסורדי שאסור שיקרה במדינת ישראל. אני יודע שבמדינות העולם השלישי זה קורה, אבל שזה יקרה במדינת ישראל </w:t>
      </w:r>
      <w:r>
        <w:rPr>
          <w:rtl/>
        </w:rPr>
        <w:t>–</w:t>
      </w:r>
      <w:r>
        <w:rPr>
          <w:rFonts w:hint="cs"/>
          <w:rtl/>
        </w:rPr>
        <w:t xml:space="preserve"> זה דבר איום ונורא. </w:t>
      </w:r>
    </w:p>
    <w:p w14:paraId="68CC3A8F" w14:textId="77777777" w:rsidR="00000000" w:rsidRDefault="00794C8A">
      <w:pPr>
        <w:pStyle w:val="a"/>
        <w:ind w:firstLine="0"/>
        <w:rPr>
          <w:rFonts w:hint="cs"/>
          <w:rtl/>
        </w:rPr>
      </w:pPr>
    </w:p>
    <w:p w14:paraId="7DEF6BC4" w14:textId="77777777" w:rsidR="00000000" w:rsidRDefault="00794C8A">
      <w:pPr>
        <w:pStyle w:val="a"/>
        <w:ind w:firstLine="0"/>
        <w:rPr>
          <w:rFonts w:hint="cs"/>
          <w:rtl/>
        </w:rPr>
      </w:pPr>
      <w:r>
        <w:rPr>
          <w:rFonts w:hint="cs"/>
          <w:rtl/>
        </w:rPr>
        <w:tab/>
        <w:t>אדוני היושב-ראש, על-פי כל כיוון חשיבה חיובי היינו צ</w:t>
      </w:r>
      <w:r>
        <w:rPr>
          <w:rFonts w:hint="cs"/>
          <w:rtl/>
        </w:rPr>
        <w:t xml:space="preserve">ריכים להביא למצב שגם קצבאות הילדים לא ייפגעו. בעוד חודש-חודשיים צריך לפרוע את השטרות, ואנחנו יודעים כמה זה קשה גם לאותן חד-הוריות שפוגעים בקצבאות הילדים שלהן, ובתום הדיון פה אנחנו צריכים להתאחד סביב הסיכום של יושבת-ראש הוועדה לקידום מעמד האשה, הקורא לגבות </w:t>
      </w:r>
      <w:r>
        <w:rPr>
          <w:rFonts w:hint="cs"/>
          <w:rtl/>
        </w:rPr>
        <w:t>את החד-הוריות, להביא לתמיכה בהן ולהביא להן ולילדיהן את הבשורה הטובה.</w:t>
      </w:r>
    </w:p>
    <w:p w14:paraId="65064D04" w14:textId="77777777" w:rsidR="00000000" w:rsidRDefault="00794C8A">
      <w:pPr>
        <w:pStyle w:val="a"/>
        <w:ind w:firstLine="0"/>
        <w:rPr>
          <w:rFonts w:hint="cs"/>
          <w:rtl/>
        </w:rPr>
      </w:pPr>
    </w:p>
    <w:p w14:paraId="3DC57463" w14:textId="77777777" w:rsidR="00000000" w:rsidRDefault="00794C8A">
      <w:pPr>
        <w:pStyle w:val="ad"/>
        <w:rPr>
          <w:rFonts w:hint="cs"/>
          <w:rtl/>
        </w:rPr>
      </w:pPr>
      <w:bookmarkStart w:id="529" w:name="FS000001051T15_07_2003_20_51_36"/>
      <w:bookmarkEnd w:id="529"/>
      <w:r>
        <w:rPr>
          <w:rFonts w:hint="cs"/>
          <w:rtl/>
        </w:rPr>
        <w:t>היו"ר משה כחלון:</w:t>
      </w:r>
    </w:p>
    <w:p w14:paraId="5B0EBCF3" w14:textId="77777777" w:rsidR="00000000" w:rsidRDefault="00794C8A">
      <w:pPr>
        <w:pStyle w:val="a"/>
        <w:rPr>
          <w:rFonts w:hint="cs"/>
          <w:rtl/>
        </w:rPr>
      </w:pPr>
    </w:p>
    <w:p w14:paraId="5F739EF3" w14:textId="77777777" w:rsidR="00000000" w:rsidRDefault="00794C8A">
      <w:pPr>
        <w:pStyle w:val="a"/>
        <w:rPr>
          <w:rFonts w:hint="cs"/>
          <w:rtl/>
        </w:rPr>
      </w:pPr>
      <w:r>
        <w:rPr>
          <w:rFonts w:hint="cs"/>
          <w:rtl/>
        </w:rPr>
        <w:t xml:space="preserve">תודה רבה. חבר הכנסת נסים זאב, בבקשה. </w:t>
      </w:r>
    </w:p>
    <w:p w14:paraId="71A5C6F6" w14:textId="77777777" w:rsidR="00000000" w:rsidRDefault="00794C8A">
      <w:pPr>
        <w:pStyle w:val="a"/>
        <w:rPr>
          <w:rFonts w:hint="cs"/>
          <w:rtl/>
        </w:rPr>
      </w:pPr>
    </w:p>
    <w:p w14:paraId="7FCEC0C7" w14:textId="77777777" w:rsidR="00000000" w:rsidRDefault="00794C8A">
      <w:pPr>
        <w:pStyle w:val="ac"/>
        <w:rPr>
          <w:rtl/>
        </w:rPr>
      </w:pPr>
      <w:r>
        <w:rPr>
          <w:rFonts w:hint="eastAsia"/>
          <w:rtl/>
        </w:rPr>
        <w:t>נסים</w:t>
      </w:r>
      <w:r>
        <w:rPr>
          <w:rtl/>
        </w:rPr>
        <w:t xml:space="preserve"> זאב (ש"ס):</w:t>
      </w:r>
    </w:p>
    <w:p w14:paraId="39C68469" w14:textId="77777777" w:rsidR="00000000" w:rsidRDefault="00794C8A">
      <w:pPr>
        <w:pStyle w:val="a"/>
        <w:rPr>
          <w:rFonts w:hint="cs"/>
          <w:rtl/>
        </w:rPr>
      </w:pPr>
    </w:p>
    <w:p w14:paraId="0FD27C33" w14:textId="77777777" w:rsidR="00000000" w:rsidRDefault="00794C8A">
      <w:pPr>
        <w:pStyle w:val="a"/>
        <w:rPr>
          <w:rFonts w:hint="cs"/>
          <w:rtl/>
        </w:rPr>
      </w:pPr>
      <w:r>
        <w:rPr>
          <w:rFonts w:hint="cs"/>
          <w:rtl/>
        </w:rPr>
        <w:t>- - -</w:t>
      </w:r>
    </w:p>
    <w:p w14:paraId="18F37204" w14:textId="77777777" w:rsidR="00000000" w:rsidRDefault="00794C8A">
      <w:pPr>
        <w:pStyle w:val="a"/>
        <w:rPr>
          <w:rFonts w:hint="cs"/>
          <w:rtl/>
        </w:rPr>
      </w:pPr>
    </w:p>
    <w:p w14:paraId="4E69D3DA" w14:textId="77777777" w:rsidR="00000000" w:rsidRDefault="00794C8A">
      <w:pPr>
        <w:pStyle w:val="ad"/>
        <w:rPr>
          <w:rFonts w:hint="cs"/>
          <w:rtl/>
        </w:rPr>
      </w:pPr>
      <w:r>
        <w:rPr>
          <w:rFonts w:hint="cs"/>
          <w:rtl/>
        </w:rPr>
        <w:t>היו"ר משה כחלון:</w:t>
      </w:r>
    </w:p>
    <w:p w14:paraId="4CF12836" w14:textId="77777777" w:rsidR="00000000" w:rsidRDefault="00794C8A">
      <w:pPr>
        <w:pStyle w:val="a"/>
        <w:rPr>
          <w:rFonts w:hint="cs"/>
          <w:rtl/>
        </w:rPr>
      </w:pPr>
    </w:p>
    <w:p w14:paraId="5AA08D89" w14:textId="77777777" w:rsidR="00000000" w:rsidRDefault="00794C8A">
      <w:pPr>
        <w:pStyle w:val="a"/>
        <w:rPr>
          <w:rFonts w:hint="cs"/>
          <w:rtl/>
        </w:rPr>
      </w:pPr>
      <w:r>
        <w:rPr>
          <w:rFonts w:hint="cs"/>
          <w:rtl/>
        </w:rPr>
        <w:t>בבקשה. חברת הכנסת לבני.</w:t>
      </w:r>
    </w:p>
    <w:p w14:paraId="5C62AC84" w14:textId="77777777" w:rsidR="00000000" w:rsidRDefault="00794C8A">
      <w:pPr>
        <w:pStyle w:val="Speaker"/>
        <w:rPr>
          <w:rFonts w:hint="cs"/>
          <w:rtl/>
        </w:rPr>
      </w:pPr>
    </w:p>
    <w:p w14:paraId="5081256F" w14:textId="77777777" w:rsidR="00000000" w:rsidRDefault="00794C8A">
      <w:pPr>
        <w:pStyle w:val="Speaker"/>
        <w:rPr>
          <w:rtl/>
        </w:rPr>
      </w:pPr>
      <w:bookmarkStart w:id="530" w:name="_Toc46140095"/>
      <w:bookmarkStart w:id="531" w:name="_Toc57365973"/>
      <w:r>
        <w:rPr>
          <w:rtl/>
        </w:rPr>
        <w:t>אתי לבני (שינוי):</w:t>
      </w:r>
      <w:bookmarkEnd w:id="530"/>
      <w:bookmarkEnd w:id="531"/>
    </w:p>
    <w:p w14:paraId="0585F93B" w14:textId="77777777" w:rsidR="00000000" w:rsidRDefault="00794C8A">
      <w:pPr>
        <w:pStyle w:val="a"/>
        <w:rPr>
          <w:rtl/>
        </w:rPr>
      </w:pPr>
    </w:p>
    <w:p w14:paraId="7FB7011B" w14:textId="77777777" w:rsidR="00000000" w:rsidRDefault="00794C8A">
      <w:pPr>
        <w:pStyle w:val="a"/>
        <w:rPr>
          <w:rFonts w:hint="cs"/>
          <w:rtl/>
        </w:rPr>
      </w:pPr>
      <w:r>
        <w:rPr>
          <w:rFonts w:hint="cs"/>
          <w:rtl/>
        </w:rPr>
        <w:t>אדוני היושב-ראש, כנסת נכבדה, תודה שנתת לי ל</w:t>
      </w:r>
      <w:r>
        <w:rPr>
          <w:rFonts w:hint="cs"/>
          <w:rtl/>
        </w:rPr>
        <w:t>דבר, אף-על-פי שלא נרשמתי. חזרתי עכשיו; גם אני ירדתי לחזק את ידיהן של הנשים השובתות, של האמהות החד-הוריות, כאן, למרגלות הכנסת. זה הפך להיות מקום עלייה לרגל לא רק לחברי כנסת, אלא גם לאנשי ציבור, סופרים - ראיתי עכשיו - לפעילים חברתיים. אני שמחה שהדבר זוכה לתש</w:t>
      </w:r>
      <w:r>
        <w:rPr>
          <w:rFonts w:hint="cs"/>
          <w:rtl/>
        </w:rPr>
        <w:t xml:space="preserve">ומת לב והופך להיות עניין מהותי. </w:t>
      </w:r>
    </w:p>
    <w:p w14:paraId="2AB25D40" w14:textId="77777777" w:rsidR="00000000" w:rsidRDefault="00794C8A">
      <w:pPr>
        <w:pStyle w:val="a"/>
        <w:rPr>
          <w:rFonts w:hint="cs"/>
          <w:rtl/>
        </w:rPr>
      </w:pPr>
    </w:p>
    <w:p w14:paraId="17B01E38" w14:textId="77777777" w:rsidR="00000000" w:rsidRDefault="00794C8A">
      <w:pPr>
        <w:pStyle w:val="a"/>
        <w:rPr>
          <w:rFonts w:hint="cs"/>
          <w:rtl/>
        </w:rPr>
      </w:pPr>
      <w:r>
        <w:rPr>
          <w:rFonts w:hint="cs"/>
          <w:rtl/>
        </w:rPr>
        <w:t xml:space="preserve">אני חושבת שהמחאה הזאת, של אותה אשה שהתחילה בכך, שהתחילה ללכת - ועכשיו כולם הולכים, כולם מתקדמים לכיוון ירושלים במחאה עממית חברתית, אני חושבת שהיא מאוד מפחידה את שר האוצר ואת אלה שקובעים את המדיניות. </w:t>
      </w:r>
    </w:p>
    <w:p w14:paraId="5A840623" w14:textId="77777777" w:rsidR="00000000" w:rsidRDefault="00794C8A">
      <w:pPr>
        <w:pStyle w:val="a"/>
        <w:rPr>
          <w:rFonts w:hint="cs"/>
          <w:rtl/>
        </w:rPr>
      </w:pPr>
    </w:p>
    <w:p w14:paraId="15EC449C" w14:textId="77777777" w:rsidR="00000000" w:rsidRDefault="00794C8A">
      <w:pPr>
        <w:pStyle w:val="a"/>
        <w:rPr>
          <w:rFonts w:hint="cs"/>
          <w:rtl/>
        </w:rPr>
      </w:pPr>
      <w:r>
        <w:rPr>
          <w:rFonts w:hint="cs"/>
          <w:rtl/>
        </w:rPr>
        <w:t>עד היום זה היה במסגרת</w:t>
      </w:r>
      <w:r>
        <w:rPr>
          <w:rFonts w:hint="cs"/>
          <w:rtl/>
        </w:rPr>
        <w:t xml:space="preserve"> הכנסת ומאמרים, ובסך הכול קיבלו את הגזירות. עכשיו, כשמתחילה מחאה עממית, אם לא עוצרים אותה בזמן, אני חושבת שזה יכול להביא - לא נקרא לזה מלחמת אזרחים, אבל יכולים לקרוא לזה התנגשויות, אפשר לקרוא לזה מרי עממי, שאנחנו לא יודעים איפה הוא יכול להיגמר. </w:t>
      </w:r>
    </w:p>
    <w:p w14:paraId="2410CA9F" w14:textId="77777777" w:rsidR="00000000" w:rsidRDefault="00794C8A">
      <w:pPr>
        <w:pStyle w:val="a"/>
        <w:rPr>
          <w:rFonts w:hint="cs"/>
          <w:rtl/>
        </w:rPr>
      </w:pPr>
    </w:p>
    <w:p w14:paraId="333A0736" w14:textId="77777777" w:rsidR="00000000" w:rsidRDefault="00794C8A">
      <w:pPr>
        <w:pStyle w:val="a"/>
        <w:rPr>
          <w:rFonts w:hint="cs"/>
          <w:rtl/>
        </w:rPr>
      </w:pPr>
      <w:r>
        <w:rPr>
          <w:rFonts w:hint="cs"/>
          <w:rtl/>
        </w:rPr>
        <w:t>אני חושבת</w:t>
      </w:r>
      <w:r>
        <w:rPr>
          <w:rFonts w:hint="cs"/>
          <w:rtl/>
        </w:rPr>
        <w:t xml:space="preserve"> ששר האוצר הגיע למסקנה, וכמו שהוא אמר על האליטות: הם מפחדים - אני חושבת שהם מפחדים עכשיו בכיוון הפוך, ואני חושבת שעכשיו נקבל תוצאות ורגישויות חדשות, שלא היו עד הרגע הזה. </w:t>
      </w:r>
    </w:p>
    <w:p w14:paraId="5433671A" w14:textId="77777777" w:rsidR="00000000" w:rsidRDefault="00794C8A">
      <w:pPr>
        <w:pStyle w:val="a"/>
        <w:rPr>
          <w:rFonts w:hint="cs"/>
          <w:rtl/>
        </w:rPr>
      </w:pPr>
    </w:p>
    <w:p w14:paraId="53072B08" w14:textId="77777777" w:rsidR="00000000" w:rsidRDefault="00794C8A">
      <w:pPr>
        <w:pStyle w:val="a"/>
        <w:rPr>
          <w:rFonts w:hint="cs"/>
          <w:rtl/>
        </w:rPr>
      </w:pPr>
      <w:r>
        <w:rPr>
          <w:rFonts w:hint="cs"/>
          <w:rtl/>
        </w:rPr>
        <w:t>אני בסך הכול תמכתי בתוכנית הכלכלית בחלקה הגדול, אבל בחלק שפגע באנשים החלשים ביותר בח</w:t>
      </w:r>
      <w:r>
        <w:rPr>
          <w:rFonts w:hint="cs"/>
          <w:rtl/>
        </w:rPr>
        <w:t>ברה לא היה אפשר לעמוד. לא היה אפשר לתמוך בזה. כאשר הולך שר האוצר ומקצץ בקצבאות, נניח לחד-הוריות ולאחרים, שכבות חלשות שבחלשות, צריך היה ליצור מנגנוני פיצוי שבאמת יהפכו אותם מאנשים שמקבלים קצבאות לאנשים שיכולים להיכנס למסגרת של יציאה מהמקום שבו הם נמצאים.</w:t>
      </w:r>
    </w:p>
    <w:p w14:paraId="550AC2E6" w14:textId="77777777" w:rsidR="00000000" w:rsidRDefault="00794C8A">
      <w:pPr>
        <w:pStyle w:val="a"/>
        <w:rPr>
          <w:rFonts w:hint="cs"/>
          <w:rtl/>
        </w:rPr>
      </w:pPr>
    </w:p>
    <w:p w14:paraId="18E3C819" w14:textId="77777777" w:rsidR="00000000" w:rsidRDefault="00794C8A">
      <w:pPr>
        <w:pStyle w:val="a"/>
        <w:ind w:firstLine="720"/>
        <w:rPr>
          <w:rFonts w:hint="cs"/>
          <w:rtl/>
        </w:rPr>
      </w:pPr>
      <w:r>
        <w:rPr>
          <w:rFonts w:hint="cs"/>
          <w:rtl/>
        </w:rPr>
        <w:t>ר</w:t>
      </w:r>
      <w:r>
        <w:rPr>
          <w:rFonts w:hint="cs"/>
          <w:rtl/>
        </w:rPr>
        <w:t>ק אתמול שמענו שפתאום יש רעיונות חדשים. איפה היו כל הרעיונות האלה אז? אני שמעתי על הגדרה של העדפה מתקנת לאמהות החד-הוריות. איזה יופי. עד היום זה בכלל לא היה לגיטימי, בשום מקום. הפך להיות איזה קשר עכשיו לגבי מקומות עבודה. העיתונים פותחים את העמודים שלהם לקלי</w:t>
      </w:r>
      <w:r>
        <w:rPr>
          <w:rFonts w:hint="cs"/>
          <w:rtl/>
        </w:rPr>
        <w:t xml:space="preserve">טת חד-הוריות למקומות עבודה חדשים - והצליחו כמה וכמה מהן, אבל זו יותר מחאה, במובן הזה. </w:t>
      </w:r>
    </w:p>
    <w:p w14:paraId="7580390D" w14:textId="77777777" w:rsidR="00000000" w:rsidRDefault="00794C8A">
      <w:pPr>
        <w:pStyle w:val="a"/>
        <w:ind w:firstLine="720"/>
        <w:rPr>
          <w:rFonts w:hint="cs"/>
          <w:rtl/>
        </w:rPr>
      </w:pPr>
    </w:p>
    <w:p w14:paraId="53199CFC" w14:textId="77777777" w:rsidR="00000000" w:rsidRDefault="00794C8A">
      <w:pPr>
        <w:pStyle w:val="a"/>
        <w:ind w:firstLine="720"/>
        <w:rPr>
          <w:rFonts w:hint="cs"/>
          <w:rtl/>
        </w:rPr>
      </w:pPr>
      <w:r>
        <w:rPr>
          <w:rFonts w:hint="cs"/>
          <w:rtl/>
        </w:rPr>
        <w:t>מבחינת האוצר, חוץ מהעדפה מתקנת, אפשר לתת הכשרה מקצועית בצורה כזאת שתאפשר להם לקבל את הקצבאות, כדי שיוכלו לגשת להכשרה המקצועית. השתתפות במעונות-יום, השתתפות בסידור חינוכ</w:t>
      </w:r>
      <w:r>
        <w:rPr>
          <w:rFonts w:hint="cs"/>
          <w:rtl/>
        </w:rPr>
        <w:t xml:space="preserve">י לילדים, כדי שהם יוכלו באמת לצאת מהמקום שבו הם נמצאים. קיצוצים בתשלומי ארנונה, במים, בכל הדברים שיאפשרו לעשות תפנית בכל התקופה הזאת; עד שהתפנית הזאת נעשית, אי-אפשר לחתוך בקצבאות האלה. כי הקצבאות האלה הן הלחם; הן לא החמאה, הן הלחם. </w:t>
      </w:r>
    </w:p>
    <w:p w14:paraId="18A853BB" w14:textId="77777777" w:rsidR="00000000" w:rsidRDefault="00794C8A">
      <w:pPr>
        <w:pStyle w:val="a"/>
        <w:ind w:firstLine="720"/>
        <w:rPr>
          <w:rFonts w:hint="cs"/>
          <w:rtl/>
        </w:rPr>
      </w:pPr>
    </w:p>
    <w:p w14:paraId="0CA0DACB" w14:textId="77777777" w:rsidR="00000000" w:rsidRDefault="00794C8A">
      <w:pPr>
        <w:pStyle w:val="ad"/>
        <w:rPr>
          <w:rFonts w:hint="cs"/>
          <w:rtl/>
        </w:rPr>
      </w:pPr>
      <w:r>
        <w:rPr>
          <w:rFonts w:hint="cs"/>
          <w:rtl/>
        </w:rPr>
        <w:t>היו"ר משה כחלון:</w:t>
      </w:r>
    </w:p>
    <w:p w14:paraId="11F65785" w14:textId="77777777" w:rsidR="00000000" w:rsidRDefault="00794C8A">
      <w:pPr>
        <w:pStyle w:val="a"/>
        <w:ind w:firstLine="720"/>
        <w:rPr>
          <w:rFonts w:hint="cs"/>
          <w:rtl/>
        </w:rPr>
      </w:pPr>
    </w:p>
    <w:p w14:paraId="32883E84" w14:textId="77777777" w:rsidR="00000000" w:rsidRDefault="00794C8A">
      <w:pPr>
        <w:pStyle w:val="a"/>
        <w:ind w:firstLine="720"/>
        <w:rPr>
          <w:rFonts w:hint="cs"/>
          <w:rtl/>
        </w:rPr>
      </w:pPr>
      <w:r>
        <w:rPr>
          <w:rFonts w:hint="cs"/>
          <w:rtl/>
        </w:rPr>
        <w:t xml:space="preserve">אני </w:t>
      </w:r>
      <w:r>
        <w:rPr>
          <w:rFonts w:hint="cs"/>
          <w:rtl/>
        </w:rPr>
        <w:t>מבקש לסיים. עברת כבר את הזמן, אבל תסיימי.</w:t>
      </w:r>
    </w:p>
    <w:p w14:paraId="2FD32672" w14:textId="77777777" w:rsidR="00000000" w:rsidRDefault="00794C8A">
      <w:pPr>
        <w:pStyle w:val="a"/>
        <w:ind w:firstLine="720"/>
        <w:rPr>
          <w:rFonts w:hint="cs"/>
          <w:rtl/>
        </w:rPr>
      </w:pPr>
    </w:p>
    <w:p w14:paraId="5276AABF" w14:textId="77777777" w:rsidR="00000000" w:rsidRDefault="00794C8A">
      <w:pPr>
        <w:pStyle w:val="SpeakerCon"/>
        <w:rPr>
          <w:rtl/>
        </w:rPr>
      </w:pPr>
      <w:bookmarkStart w:id="532" w:name="FS000001051T15_07_2003_21_09_35C"/>
      <w:bookmarkEnd w:id="532"/>
      <w:r>
        <w:rPr>
          <w:rtl/>
        </w:rPr>
        <w:t>אתי לבני (שינוי):</w:t>
      </w:r>
    </w:p>
    <w:p w14:paraId="2D81383B" w14:textId="77777777" w:rsidR="00000000" w:rsidRDefault="00794C8A">
      <w:pPr>
        <w:pStyle w:val="a"/>
        <w:rPr>
          <w:rtl/>
        </w:rPr>
      </w:pPr>
    </w:p>
    <w:p w14:paraId="5156F6EA" w14:textId="77777777" w:rsidR="00000000" w:rsidRDefault="00794C8A">
      <w:pPr>
        <w:pStyle w:val="a"/>
        <w:rPr>
          <w:rFonts w:hint="cs"/>
          <w:rtl/>
        </w:rPr>
      </w:pPr>
      <w:r>
        <w:rPr>
          <w:rFonts w:hint="cs"/>
          <w:rtl/>
        </w:rPr>
        <w:t>לגבי הרגישות החברתית אני רוצה לומר, שהדברים האלה מעמידים באור מאוד קשה את הרגישות של חלק מחברי הכנסת, של השרים, של הציבור שלא מוכן להטות אוזן. ואני רוצה רק לספר לכם על הפרקליטות, נציגי הפרקליטות</w:t>
      </w:r>
      <w:r>
        <w:rPr>
          <w:rFonts w:hint="cs"/>
          <w:rtl/>
        </w:rPr>
        <w:t xml:space="preserve">, אתמול בבית-המשפט, כשעומד לדין חייל שגונב אוכל מסופרמרקט, כי אין לו כסף לממן את זה; מתקיים משפט ובא נציג הפרקליטות, איש צעיר - כנראה לא מנוסה - ומה הוא אומר? הוא אומר: מאסר בפועל, כי המקרה הזה יכול לחזור, כי האיש הזה יכול להיות שוב רעב ושוב לגנוב. פשוט - </w:t>
      </w:r>
      <w:r>
        <w:rPr>
          <w:rFonts w:hint="cs"/>
          <w:rtl/>
        </w:rPr>
        <w:t>הוא דורש מאסר בפועל למען יראו וייראו. למזלנו, השופט הוא איש עם ראייה אנושית יותר ולא העניש - אבל מי מעז לבוא ולדרוש מאסר לאיש שגונב, לחייל, שלא יכול לאפשר לעצמו לרכוש את המוצרים הבסיסיים? או כשאני מעלה, בתחילת הקדנציה, חוק שקובע שחשמל ומים הם מוצרי יסוד, ש</w:t>
      </w:r>
      <w:r>
        <w:rPr>
          <w:rFonts w:hint="cs"/>
          <w:rtl/>
        </w:rPr>
        <w:t xml:space="preserve">אי-אפשר לנתק אותם בשל אי-יכולת לשלם - לא התחמקות, אי-יכולת לשלם - אז באים שרים ואומרים, שאם אין כסף, אז שלא ישתמשו במים; שישתמשו במים ממקורות אחרים. חוסר הרגישות הזה הוא דבר שאנחנו לא יכולים לסלוח עליו. </w:t>
      </w:r>
    </w:p>
    <w:p w14:paraId="104B53CA" w14:textId="77777777" w:rsidR="00000000" w:rsidRDefault="00794C8A">
      <w:pPr>
        <w:pStyle w:val="a"/>
        <w:rPr>
          <w:rFonts w:hint="cs"/>
          <w:rtl/>
        </w:rPr>
      </w:pPr>
    </w:p>
    <w:p w14:paraId="34DA2BA0" w14:textId="77777777" w:rsidR="00000000" w:rsidRDefault="00794C8A">
      <w:pPr>
        <w:pStyle w:val="a"/>
        <w:rPr>
          <w:rFonts w:hint="cs"/>
          <w:rtl/>
        </w:rPr>
      </w:pPr>
      <w:r>
        <w:rPr>
          <w:rFonts w:hint="cs"/>
          <w:rtl/>
        </w:rPr>
        <w:t>אני קוראת לחברי הכנסת שנמצאים כאן להצטרף להצעת החלט</w:t>
      </w:r>
      <w:r>
        <w:rPr>
          <w:rFonts w:hint="cs"/>
          <w:rtl/>
        </w:rPr>
        <w:t>ה הקוראת לראות את נושא החד-הוריות כנושא נפרד, שונה, למקד את הדיון בו - כי יש הרבה רעות חולות של החברה הישראלית במעמד הזה של חד-הוריות - ולעשות את כל הנדרש, כמירב היכולת, לאפשר לאמהות החד-הוריות, כ-100,000 משפחות, לצאת ממעגל העוני.</w:t>
      </w:r>
    </w:p>
    <w:p w14:paraId="30C8584A" w14:textId="77777777" w:rsidR="00000000" w:rsidRDefault="00794C8A">
      <w:pPr>
        <w:pStyle w:val="ad"/>
        <w:rPr>
          <w:rFonts w:hint="cs"/>
          <w:rtl/>
        </w:rPr>
      </w:pPr>
    </w:p>
    <w:p w14:paraId="10EFED72" w14:textId="77777777" w:rsidR="00000000" w:rsidRDefault="00794C8A">
      <w:pPr>
        <w:pStyle w:val="ad"/>
        <w:rPr>
          <w:rFonts w:hint="cs"/>
          <w:rtl/>
        </w:rPr>
      </w:pPr>
      <w:r>
        <w:rPr>
          <w:rFonts w:hint="cs"/>
          <w:rtl/>
        </w:rPr>
        <w:t>היו"ר משה כחלון:</w:t>
      </w:r>
    </w:p>
    <w:p w14:paraId="5F74EABB" w14:textId="77777777" w:rsidR="00000000" w:rsidRDefault="00794C8A">
      <w:pPr>
        <w:pStyle w:val="a"/>
        <w:rPr>
          <w:rFonts w:hint="cs"/>
          <w:rtl/>
        </w:rPr>
      </w:pPr>
    </w:p>
    <w:p w14:paraId="235DEA3E" w14:textId="77777777" w:rsidR="00000000" w:rsidRDefault="00794C8A">
      <w:pPr>
        <w:pStyle w:val="a"/>
        <w:rPr>
          <w:rFonts w:hint="cs"/>
          <w:rtl/>
        </w:rPr>
      </w:pPr>
      <w:r>
        <w:rPr>
          <w:rFonts w:hint="cs"/>
          <w:rtl/>
        </w:rPr>
        <w:t>תודה ר</w:t>
      </w:r>
      <w:r>
        <w:rPr>
          <w:rFonts w:hint="cs"/>
          <w:rtl/>
        </w:rPr>
        <w:t xml:space="preserve">בה.  חבר הכנסת נסים זאב, בבקשה. </w:t>
      </w:r>
    </w:p>
    <w:p w14:paraId="64F00BFC" w14:textId="77777777" w:rsidR="00000000" w:rsidRDefault="00794C8A">
      <w:pPr>
        <w:pStyle w:val="a"/>
        <w:rPr>
          <w:rFonts w:hint="cs"/>
          <w:rtl/>
        </w:rPr>
      </w:pPr>
    </w:p>
    <w:p w14:paraId="6808BCFA" w14:textId="77777777" w:rsidR="00000000" w:rsidRDefault="00794C8A">
      <w:pPr>
        <w:pStyle w:val="Speaker"/>
        <w:rPr>
          <w:rtl/>
        </w:rPr>
      </w:pPr>
      <w:bookmarkStart w:id="533" w:name="FS000000490T15_07_2003_21_15_57"/>
      <w:bookmarkStart w:id="534" w:name="_Toc46140096"/>
      <w:bookmarkStart w:id="535" w:name="_Toc57365974"/>
      <w:bookmarkEnd w:id="533"/>
      <w:r>
        <w:rPr>
          <w:rFonts w:hint="eastAsia"/>
          <w:rtl/>
        </w:rPr>
        <w:t>נסים</w:t>
      </w:r>
      <w:r>
        <w:rPr>
          <w:rtl/>
        </w:rPr>
        <w:t xml:space="preserve"> זאב (ש"ס):</w:t>
      </w:r>
      <w:bookmarkEnd w:id="534"/>
      <w:bookmarkEnd w:id="535"/>
    </w:p>
    <w:p w14:paraId="3246BB62" w14:textId="77777777" w:rsidR="00000000" w:rsidRDefault="00794C8A">
      <w:pPr>
        <w:pStyle w:val="a"/>
        <w:rPr>
          <w:rFonts w:hint="cs"/>
          <w:rtl/>
        </w:rPr>
      </w:pPr>
    </w:p>
    <w:p w14:paraId="5E8F5C0B" w14:textId="77777777" w:rsidR="00000000" w:rsidRDefault="00794C8A">
      <w:pPr>
        <w:pStyle w:val="a"/>
        <w:rPr>
          <w:rFonts w:hint="cs"/>
          <w:rtl/>
        </w:rPr>
      </w:pPr>
      <w:r>
        <w:rPr>
          <w:rFonts w:hint="cs"/>
          <w:rtl/>
        </w:rPr>
        <w:t>אדוני היושב בראש, כנסת נכבדה, מכירת איברים, סחר באיברים, זו תופעה קשה, מעוררת סלידה. סחר באיברים, הנעשה על-ידי אמהות חד-הוריות כדי לקיים את עצמן, מעורר חרדה. עצם הנושא נדון בוועדה לקידום מעמד האשה ב-20 במא</w:t>
      </w:r>
      <w:r>
        <w:rPr>
          <w:rFonts w:hint="cs"/>
          <w:rtl/>
        </w:rPr>
        <w:t xml:space="preserve">י השנה, 2003, והשתתפו בדיון כל הגורמים הרלוונטיים שיש להם סמכות וידע בעניין. </w:t>
      </w:r>
    </w:p>
    <w:p w14:paraId="3CCAE9BD" w14:textId="77777777" w:rsidR="00000000" w:rsidRDefault="00794C8A">
      <w:pPr>
        <w:pStyle w:val="a"/>
        <w:rPr>
          <w:rFonts w:hint="cs"/>
          <w:rtl/>
        </w:rPr>
      </w:pPr>
    </w:p>
    <w:p w14:paraId="4F75C609" w14:textId="77777777" w:rsidR="00000000" w:rsidRDefault="00794C8A">
      <w:pPr>
        <w:pStyle w:val="a"/>
        <w:rPr>
          <w:rFonts w:hint="cs"/>
          <w:rtl/>
        </w:rPr>
      </w:pPr>
      <w:r>
        <w:rPr>
          <w:rFonts w:hint="cs"/>
          <w:rtl/>
        </w:rPr>
        <w:t>הסחר באיברים, לצורך השתלה או לצורך מחקר, הוא נושא שמעסיק היום את מוסדות המחקר וגם את הרשויות המוסמכות בכל המדינות, המתקדמות יותר והמתקדמות פחות. ידוע שאפשר להגיע לתוצאות מרחיקות</w:t>
      </w:r>
      <w:r>
        <w:rPr>
          <w:rFonts w:hint="cs"/>
          <w:rtl/>
        </w:rPr>
        <w:t xml:space="preserve"> לכת בריפוי חולים, במחקר בנושא אפשרויות טיפול במחלות ומניעת מחלות, על-ידי שימוש באיברים חיים של אנשים ושל עוברים. בארץ אין כל כך פיקוח, ואין האיסור על סחר באיברים מעוגן כיום בחקיקה במדינת ישראל. </w:t>
      </w:r>
    </w:p>
    <w:p w14:paraId="743B20F5" w14:textId="77777777" w:rsidR="00000000" w:rsidRDefault="00794C8A">
      <w:pPr>
        <w:pStyle w:val="a"/>
        <w:rPr>
          <w:rFonts w:hint="cs"/>
          <w:rtl/>
        </w:rPr>
      </w:pPr>
    </w:p>
    <w:p w14:paraId="1B6C411B" w14:textId="77777777" w:rsidR="00000000" w:rsidRDefault="00794C8A">
      <w:pPr>
        <w:pStyle w:val="a"/>
        <w:rPr>
          <w:rFonts w:hint="cs"/>
          <w:rtl/>
        </w:rPr>
      </w:pPr>
      <w:r>
        <w:rPr>
          <w:rFonts w:hint="cs"/>
          <w:rtl/>
        </w:rPr>
        <w:t xml:space="preserve">לדעתי, הבעיה הרבה יותר רחבה, ואין עניין מכירת איברים והסחר </w:t>
      </w:r>
      <w:r>
        <w:rPr>
          <w:rFonts w:hint="cs"/>
          <w:rtl/>
        </w:rPr>
        <w:t xml:space="preserve">בהם מוגבל רק לאמהות חד-הוריות. אנשים עושים זאת מכל מיני סיבות, והעיקר - הסחר באיברים נעשה בעיקר בעקבות בעיות כלכליות, ולצערי, לפעמים, אפילו על-ידי גורמים פליליים, על-ידי גורם משפחתי, על-ידי הפעלת לחצים מסוגים שונים - לרבות לחצים כלכליים; כלומר, כנגד תמורה </w:t>
      </w:r>
      <w:r>
        <w:rPr>
          <w:rFonts w:hint="cs"/>
          <w:rtl/>
        </w:rPr>
        <w:t xml:space="preserve">כספית. ובעיקר, על-ידי הפעלת לחץ בלתי הוגן על גורמים פוטנציאליים, או על נשים שיבצעו הפלה. אנחנו שומעים ויודעים שהרבה פעמים נעשות הפלות רק כדי להשתמש באותם עוברים. </w:t>
      </w:r>
    </w:p>
    <w:p w14:paraId="230A6414" w14:textId="77777777" w:rsidR="00000000" w:rsidRDefault="00794C8A">
      <w:pPr>
        <w:pStyle w:val="a"/>
        <w:rPr>
          <w:rFonts w:hint="cs"/>
          <w:rtl/>
        </w:rPr>
      </w:pPr>
    </w:p>
    <w:p w14:paraId="60AE20BD" w14:textId="77777777" w:rsidR="00000000" w:rsidRDefault="00794C8A">
      <w:pPr>
        <w:pStyle w:val="a"/>
        <w:rPr>
          <w:rFonts w:hint="cs"/>
          <w:rtl/>
        </w:rPr>
      </w:pPr>
      <w:r>
        <w:rPr>
          <w:rFonts w:hint="cs"/>
          <w:rtl/>
        </w:rPr>
        <w:t xml:space="preserve">יש גם לקיים דיון בשאלת נטילת איברים מאנשים חסרי ישע - למשל, חולי נפש, אנשים שנמצאים במעצרים </w:t>
      </w:r>
      <w:r>
        <w:rPr>
          <w:rFonts w:hint="cs"/>
          <w:rtl/>
        </w:rPr>
        <w:t>בלתי חוקיים - ובעיקר על-ידי רופאים פרטיים במסגרת טיפולים רפואיים באנשים הנתונים לטיפולם. יש לזכור את השערורייה של רופאים גיניקולוגים שהכריחו נשים לתרום ביציות בתמורה לטיפולי פוריות.</w:t>
      </w:r>
    </w:p>
    <w:p w14:paraId="132AEBD2" w14:textId="77777777" w:rsidR="00000000" w:rsidRDefault="00794C8A">
      <w:pPr>
        <w:pStyle w:val="a"/>
        <w:rPr>
          <w:rFonts w:hint="cs"/>
          <w:rtl/>
        </w:rPr>
      </w:pPr>
    </w:p>
    <w:p w14:paraId="70A5A61C" w14:textId="77777777" w:rsidR="00000000" w:rsidRDefault="00794C8A">
      <w:pPr>
        <w:pStyle w:val="a"/>
        <w:rPr>
          <w:rFonts w:hint="cs"/>
          <w:rtl/>
        </w:rPr>
      </w:pPr>
      <w:r>
        <w:rPr>
          <w:rFonts w:hint="cs"/>
          <w:rtl/>
        </w:rPr>
        <w:t xml:space="preserve"> והעיקר הוא מכירת איברים על-ידי הממסד הרפואי, כשמדובר באיברים של עוברים ש</w:t>
      </w:r>
      <w:r>
        <w:rPr>
          <w:rFonts w:hint="cs"/>
          <w:rtl/>
        </w:rPr>
        <w:t>בוצעה בהם הפלה מלאכותית, ומכירת איברים של עוברים לגורמי מחקר בארץ וגם בחוץ-לארץ. אנחנו יודעים שאיברים נמכרו לגורמי חוץ לצורך ביצוע ניסויים רפואיים או לצורך פיתוח אמצעי טיפול רפואיים. אנו שומעים על שימוש באיברים פנימיים של עוברים בארצות כמו גרמניה, הולנד ומ</w:t>
      </w:r>
      <w:r>
        <w:rPr>
          <w:rFonts w:hint="cs"/>
          <w:rtl/>
        </w:rPr>
        <w:t xml:space="preserve">דינות אחרות, בעיקר מוח של עוברים לצורך טיפול במחלות כמו אלצהיימר, שיתוק ועוד מחלות. </w:t>
      </w:r>
    </w:p>
    <w:p w14:paraId="1DE283AC" w14:textId="77777777" w:rsidR="00000000" w:rsidRDefault="00794C8A">
      <w:pPr>
        <w:pStyle w:val="a"/>
        <w:rPr>
          <w:rFonts w:hint="cs"/>
          <w:rtl/>
        </w:rPr>
      </w:pPr>
    </w:p>
    <w:p w14:paraId="15E22EEF" w14:textId="77777777" w:rsidR="00000000" w:rsidRDefault="00794C8A">
      <w:pPr>
        <w:pStyle w:val="ac"/>
        <w:rPr>
          <w:rtl/>
        </w:rPr>
      </w:pPr>
      <w:r>
        <w:rPr>
          <w:rFonts w:hint="eastAsia"/>
          <w:rtl/>
        </w:rPr>
        <w:t>אתי</w:t>
      </w:r>
      <w:r>
        <w:rPr>
          <w:rtl/>
        </w:rPr>
        <w:t xml:space="preserve"> לבני (שינוי):</w:t>
      </w:r>
    </w:p>
    <w:p w14:paraId="212F4B50" w14:textId="77777777" w:rsidR="00000000" w:rsidRDefault="00794C8A">
      <w:pPr>
        <w:pStyle w:val="a"/>
        <w:rPr>
          <w:rFonts w:hint="cs"/>
          <w:rtl/>
        </w:rPr>
      </w:pPr>
    </w:p>
    <w:p w14:paraId="2E68F04A" w14:textId="77777777" w:rsidR="00000000" w:rsidRDefault="00794C8A">
      <w:pPr>
        <w:pStyle w:val="a"/>
        <w:rPr>
          <w:rFonts w:hint="cs"/>
          <w:rtl/>
        </w:rPr>
      </w:pPr>
      <w:r>
        <w:rPr>
          <w:rFonts w:hint="cs"/>
          <w:rtl/>
        </w:rPr>
        <w:t>פרקינסון.</w:t>
      </w:r>
    </w:p>
    <w:p w14:paraId="0AD71184" w14:textId="77777777" w:rsidR="00000000" w:rsidRDefault="00794C8A">
      <w:pPr>
        <w:pStyle w:val="a"/>
        <w:rPr>
          <w:rFonts w:hint="cs"/>
          <w:rtl/>
        </w:rPr>
      </w:pPr>
    </w:p>
    <w:p w14:paraId="77C7A521" w14:textId="77777777" w:rsidR="00000000" w:rsidRDefault="00794C8A">
      <w:pPr>
        <w:pStyle w:val="SpeakerCon"/>
        <w:rPr>
          <w:rtl/>
        </w:rPr>
      </w:pPr>
      <w:bookmarkStart w:id="536" w:name="FS000000490T15_07_2003_20_52_10"/>
      <w:bookmarkStart w:id="537" w:name="FS000000490T15_07_2003_20_52_27C"/>
      <w:bookmarkEnd w:id="536"/>
      <w:bookmarkEnd w:id="537"/>
      <w:r>
        <w:rPr>
          <w:rtl/>
        </w:rPr>
        <w:t>נסים זאב (ש"ס):</w:t>
      </w:r>
    </w:p>
    <w:p w14:paraId="4116DB53" w14:textId="77777777" w:rsidR="00000000" w:rsidRDefault="00794C8A">
      <w:pPr>
        <w:pStyle w:val="a"/>
        <w:rPr>
          <w:rtl/>
        </w:rPr>
      </w:pPr>
    </w:p>
    <w:p w14:paraId="24E8CE34" w14:textId="77777777" w:rsidR="00000000" w:rsidRDefault="00794C8A">
      <w:pPr>
        <w:pStyle w:val="a"/>
        <w:rPr>
          <w:rFonts w:hint="cs"/>
          <w:rtl/>
        </w:rPr>
      </w:pPr>
      <w:r>
        <w:rPr>
          <w:rFonts w:hint="cs"/>
          <w:rtl/>
        </w:rPr>
        <w:t>פרקינסון, גם כן שמעתי. וכן אנו שומעים על הסרת ביציות, למשל מאיבריהם של עוברים ממין נקבה לצורך טיפולי הפריה. לצערי, מדינת יש</w:t>
      </w:r>
      <w:r>
        <w:rPr>
          <w:rFonts w:hint="cs"/>
          <w:rtl/>
        </w:rPr>
        <w:t xml:space="preserve">ראל היא חלוצה בתחום הזה. </w:t>
      </w:r>
    </w:p>
    <w:p w14:paraId="123B6C92" w14:textId="77777777" w:rsidR="00000000" w:rsidRDefault="00794C8A">
      <w:pPr>
        <w:pStyle w:val="a"/>
        <w:rPr>
          <w:rFonts w:hint="cs"/>
          <w:rtl/>
        </w:rPr>
      </w:pPr>
    </w:p>
    <w:p w14:paraId="0CC0E20D" w14:textId="77777777" w:rsidR="00000000" w:rsidRDefault="00794C8A">
      <w:pPr>
        <w:pStyle w:val="a"/>
        <w:ind w:firstLine="720"/>
        <w:rPr>
          <w:rFonts w:hint="cs"/>
          <w:rtl/>
        </w:rPr>
      </w:pPr>
      <w:r>
        <w:rPr>
          <w:rFonts w:hint="cs"/>
          <w:rtl/>
        </w:rPr>
        <w:t>ייתכן שיש צורך להקים רשות ממלכתית לפיקוח על כל תהליכי המחקר באיברים ומכירת עוברים. יש רשויות כאלה בכל המדינות המתקדמות. הרשות המוסמכת הזאת, צריך שתייצג את כל שכבות האוכלוסייה ולאו דווקא אנשי מדע ואנשי אקדמיה. הפיקוח וההסדרה של הש</w:t>
      </w:r>
      <w:r>
        <w:rPr>
          <w:rFonts w:hint="cs"/>
          <w:rtl/>
        </w:rPr>
        <w:t xml:space="preserve">תלות איברים, נטילת איברים ושימוש באיברים כרוכים בבעיות מוסריות מהמדרגה הגבוהה ביותר. יש לשים קץ להפקרות בתחום זה. </w:t>
      </w:r>
    </w:p>
    <w:p w14:paraId="5EACCB5C" w14:textId="77777777" w:rsidR="00000000" w:rsidRDefault="00794C8A">
      <w:pPr>
        <w:pStyle w:val="a"/>
        <w:ind w:firstLine="720"/>
        <w:rPr>
          <w:rFonts w:hint="cs"/>
          <w:rtl/>
        </w:rPr>
      </w:pPr>
    </w:p>
    <w:p w14:paraId="260282EE" w14:textId="77777777" w:rsidR="00000000" w:rsidRDefault="00794C8A">
      <w:pPr>
        <w:pStyle w:val="a"/>
        <w:ind w:firstLine="720"/>
        <w:rPr>
          <w:rFonts w:hint="cs"/>
          <w:rtl/>
        </w:rPr>
      </w:pPr>
      <w:r>
        <w:rPr>
          <w:rFonts w:hint="cs"/>
          <w:rtl/>
        </w:rPr>
        <w:t xml:space="preserve">אני חושב שהדיון שמתקיים בוועדה למעמד האשה הוא מוגבל, הוא חסר מעוף. בעיית מכירת האיברים והשתלתם היא מורכבת ביותר ויש לה אספקטים בתחומים רבים </w:t>
      </w:r>
      <w:r>
        <w:rPr>
          <w:rFonts w:hint="cs"/>
          <w:rtl/>
        </w:rPr>
        <w:t xml:space="preserve">ומגוונים. </w:t>
      </w:r>
    </w:p>
    <w:p w14:paraId="4965BDA0" w14:textId="77777777" w:rsidR="00000000" w:rsidRDefault="00794C8A">
      <w:pPr>
        <w:pStyle w:val="a"/>
        <w:ind w:firstLine="720"/>
        <w:rPr>
          <w:rFonts w:hint="cs"/>
          <w:rtl/>
        </w:rPr>
      </w:pPr>
    </w:p>
    <w:p w14:paraId="5F2882CF" w14:textId="77777777" w:rsidR="00000000" w:rsidRDefault="00794C8A">
      <w:pPr>
        <w:pStyle w:val="a"/>
        <w:ind w:firstLine="720"/>
        <w:rPr>
          <w:rFonts w:hint="cs"/>
          <w:rtl/>
        </w:rPr>
      </w:pPr>
      <w:r>
        <w:rPr>
          <w:rFonts w:hint="cs"/>
          <w:rtl/>
        </w:rPr>
        <w:t>יש להעניש בכל החומרה את כל אלה המרשים לעצמם לפעול בתחום קדוש ורגיש זה, שיש בו משום סיכון חיי אדם, אינטרסים כלכליים מובהקים ואמביציות לרכישת מוניטין בקרב הקהילייה המדעית על-ידי פיתוח שיטת ריפוי ושיטת השתלה. כאמור, יש להציב גבולות ברורים ולדאוג ל</w:t>
      </w:r>
      <w:r>
        <w:rPr>
          <w:rFonts w:hint="cs"/>
          <w:rtl/>
        </w:rPr>
        <w:t xml:space="preserve">יישום הפיקוח בדרך של הקמת רשות ממלכתית.    </w:t>
      </w:r>
    </w:p>
    <w:p w14:paraId="302F1751" w14:textId="77777777" w:rsidR="00000000" w:rsidRDefault="00794C8A">
      <w:pPr>
        <w:pStyle w:val="a"/>
        <w:ind w:firstLine="720"/>
        <w:rPr>
          <w:rFonts w:hint="cs"/>
          <w:rtl/>
        </w:rPr>
      </w:pPr>
    </w:p>
    <w:p w14:paraId="199E4948" w14:textId="77777777" w:rsidR="00000000" w:rsidRDefault="00794C8A">
      <w:pPr>
        <w:pStyle w:val="ad"/>
        <w:rPr>
          <w:rFonts w:hint="cs"/>
          <w:rtl/>
        </w:rPr>
      </w:pPr>
      <w:r>
        <w:rPr>
          <w:rtl/>
        </w:rPr>
        <w:t>היו"ר</w:t>
      </w:r>
      <w:r>
        <w:rPr>
          <w:rFonts w:hint="cs"/>
          <w:rtl/>
        </w:rPr>
        <w:t xml:space="preserve"> משה כחלון</w:t>
      </w:r>
      <w:r>
        <w:rPr>
          <w:rtl/>
        </w:rPr>
        <w:t>:</w:t>
      </w:r>
    </w:p>
    <w:p w14:paraId="686E143D" w14:textId="77777777" w:rsidR="00000000" w:rsidRDefault="00794C8A">
      <w:pPr>
        <w:pStyle w:val="a"/>
        <w:rPr>
          <w:rFonts w:hint="cs"/>
          <w:rtl/>
        </w:rPr>
      </w:pPr>
    </w:p>
    <w:p w14:paraId="620B5421" w14:textId="77777777" w:rsidR="00000000" w:rsidRDefault="00794C8A">
      <w:pPr>
        <w:pStyle w:val="a"/>
        <w:rPr>
          <w:rFonts w:hint="cs"/>
          <w:rtl/>
        </w:rPr>
      </w:pPr>
      <w:r>
        <w:rPr>
          <w:rFonts w:hint="cs"/>
          <w:rtl/>
        </w:rPr>
        <w:t xml:space="preserve">תודה רבה. חברת הכנסת גילה גמליאל, הצעת סיכום. </w:t>
      </w:r>
    </w:p>
    <w:p w14:paraId="67A76C5F" w14:textId="77777777" w:rsidR="00000000" w:rsidRDefault="00794C8A">
      <w:pPr>
        <w:pStyle w:val="a"/>
        <w:rPr>
          <w:rFonts w:hint="cs"/>
          <w:rtl/>
        </w:rPr>
      </w:pPr>
    </w:p>
    <w:p w14:paraId="1CF5786B" w14:textId="77777777" w:rsidR="00000000" w:rsidRDefault="00794C8A">
      <w:pPr>
        <w:pStyle w:val="Speaker"/>
        <w:rPr>
          <w:rtl/>
        </w:rPr>
      </w:pPr>
      <w:bookmarkStart w:id="538" w:name="FS000001025T15_07_2003_21_01_43"/>
      <w:bookmarkStart w:id="539" w:name="_Toc46140097"/>
      <w:bookmarkStart w:id="540" w:name="_Toc57365975"/>
      <w:bookmarkEnd w:id="538"/>
      <w:r>
        <w:rPr>
          <w:rFonts w:hint="eastAsia"/>
          <w:rtl/>
        </w:rPr>
        <w:t>גילה</w:t>
      </w:r>
      <w:r>
        <w:rPr>
          <w:rtl/>
        </w:rPr>
        <w:t xml:space="preserve"> גמליאל (יו"ר הוועדה לקידום מעמד האשה):</w:t>
      </w:r>
      <w:bookmarkEnd w:id="539"/>
      <w:bookmarkEnd w:id="540"/>
    </w:p>
    <w:p w14:paraId="101956AC" w14:textId="77777777" w:rsidR="00000000" w:rsidRDefault="00794C8A">
      <w:pPr>
        <w:pStyle w:val="a"/>
        <w:rPr>
          <w:rFonts w:hint="cs"/>
          <w:rtl/>
        </w:rPr>
      </w:pPr>
    </w:p>
    <w:p w14:paraId="371EC7FF" w14:textId="77777777" w:rsidR="00000000" w:rsidRDefault="00794C8A">
      <w:pPr>
        <w:pStyle w:val="a"/>
        <w:rPr>
          <w:rFonts w:hint="cs"/>
          <w:rtl/>
        </w:rPr>
      </w:pPr>
      <w:r>
        <w:rPr>
          <w:rFonts w:hint="cs"/>
          <w:rtl/>
        </w:rPr>
        <w:t>אדוני סגן יושב-ראש הכנסת, קודם כול, אני רוצה לסכם את ההחלטות של הוועדה לקידום מעמד האשה שנתקבלו בישי</w:t>
      </w:r>
      <w:r>
        <w:rPr>
          <w:rFonts w:hint="cs"/>
          <w:rtl/>
        </w:rPr>
        <w:t xml:space="preserve">בות שלנו. </w:t>
      </w:r>
    </w:p>
    <w:p w14:paraId="32EB4E5D" w14:textId="77777777" w:rsidR="00000000" w:rsidRDefault="00794C8A">
      <w:pPr>
        <w:pStyle w:val="a"/>
        <w:rPr>
          <w:rtl/>
        </w:rPr>
      </w:pPr>
    </w:p>
    <w:p w14:paraId="082A1FA1" w14:textId="77777777" w:rsidR="00000000" w:rsidRDefault="00794C8A">
      <w:pPr>
        <w:pStyle w:val="a"/>
        <w:rPr>
          <w:rFonts w:hint="cs"/>
          <w:rtl/>
        </w:rPr>
      </w:pPr>
      <w:r>
        <w:rPr>
          <w:rFonts w:hint="cs"/>
          <w:rtl/>
        </w:rPr>
        <w:t xml:space="preserve">פנינו לשר האוצר על מנת שיבטל לאלתר את הגזירות על האמהות החד-הוריות - להחזיר את הסיוע בשכר דירה ולתקן את חישוב המזונות המשולמים על-ידי הביטוח הלאומי, למצבו הקודם. </w:t>
      </w:r>
    </w:p>
    <w:p w14:paraId="530C0ECC" w14:textId="77777777" w:rsidR="00000000" w:rsidRDefault="00794C8A">
      <w:pPr>
        <w:pStyle w:val="a"/>
        <w:rPr>
          <w:rFonts w:hint="cs"/>
          <w:rtl/>
        </w:rPr>
      </w:pPr>
    </w:p>
    <w:p w14:paraId="10A08181" w14:textId="77777777" w:rsidR="00000000" w:rsidRDefault="00794C8A">
      <w:pPr>
        <w:pStyle w:val="a"/>
        <w:rPr>
          <w:rFonts w:hint="cs"/>
          <w:rtl/>
        </w:rPr>
      </w:pPr>
      <w:r>
        <w:rPr>
          <w:rFonts w:hint="cs"/>
          <w:rtl/>
        </w:rPr>
        <w:t>במקביל אנחנו קוראים לשר האוצר להקים מיידית קרן חירום למשך השנה הקרובה, לסייע לחד</w:t>
      </w:r>
      <w:r>
        <w:rPr>
          <w:rFonts w:hint="cs"/>
          <w:rtl/>
        </w:rPr>
        <w:t xml:space="preserve">-הוריות. </w:t>
      </w:r>
    </w:p>
    <w:p w14:paraId="7894D9B9" w14:textId="77777777" w:rsidR="00000000" w:rsidRDefault="00794C8A">
      <w:pPr>
        <w:pStyle w:val="a"/>
        <w:rPr>
          <w:rFonts w:hint="cs"/>
          <w:rtl/>
        </w:rPr>
      </w:pPr>
    </w:p>
    <w:p w14:paraId="01718054" w14:textId="77777777" w:rsidR="00000000" w:rsidRDefault="00794C8A">
      <w:pPr>
        <w:pStyle w:val="a"/>
        <w:rPr>
          <w:rFonts w:hint="cs"/>
          <w:rtl/>
        </w:rPr>
      </w:pPr>
      <w:r>
        <w:rPr>
          <w:rFonts w:hint="cs"/>
          <w:rtl/>
        </w:rPr>
        <w:t>פנינו לשר הרווחה לפעול לעודד נשים לצאת לעבודה, למנוע פגיעה בקצבאות כתוצאה מיציאתן לעבודה, תוך ביטול ההגבלה על גובה ההשתכרות. יש לבטל מיידית את החזרי החובות הרטרואקטיביים לביטוח הלאומי. וכאן פנינו שכל נושא החוב המצטבר שרצו להטיל על הנשים החד-הורי</w:t>
      </w:r>
      <w:r>
        <w:rPr>
          <w:rFonts w:hint="cs"/>
          <w:rtl/>
        </w:rPr>
        <w:t>ות יבוטל לאלתר.</w:t>
      </w:r>
    </w:p>
    <w:p w14:paraId="7A54BC34" w14:textId="77777777" w:rsidR="00000000" w:rsidRDefault="00794C8A">
      <w:pPr>
        <w:pStyle w:val="a"/>
        <w:rPr>
          <w:rFonts w:hint="cs"/>
          <w:rtl/>
        </w:rPr>
      </w:pPr>
    </w:p>
    <w:p w14:paraId="1FC4FEBF" w14:textId="77777777" w:rsidR="00000000" w:rsidRDefault="00794C8A">
      <w:pPr>
        <w:pStyle w:val="a"/>
        <w:rPr>
          <w:rFonts w:hint="cs"/>
          <w:rtl/>
        </w:rPr>
      </w:pPr>
      <w:r>
        <w:rPr>
          <w:rFonts w:hint="cs"/>
          <w:rtl/>
        </w:rPr>
        <w:t xml:space="preserve">על שר התעשייה, המסחר והתעסוקה להחזיר מיידית את התקציב שקוצץ לתוכנית הקלט בהכשרה המקצועית, שתאפשר השלמת השכלה למקבלי הבטחת הכנסה, כדי ליצור בסיס להכשרה מקצועית וכדי לאפשר שילוב החד-הוריות במעגל העבודה.  </w:t>
      </w:r>
    </w:p>
    <w:p w14:paraId="636D9AF5" w14:textId="77777777" w:rsidR="00000000" w:rsidRDefault="00794C8A">
      <w:pPr>
        <w:pStyle w:val="a"/>
        <w:rPr>
          <w:rFonts w:hint="cs"/>
          <w:rtl/>
        </w:rPr>
      </w:pPr>
    </w:p>
    <w:p w14:paraId="7EDEA455" w14:textId="77777777" w:rsidR="00000000" w:rsidRDefault="00794C8A">
      <w:pPr>
        <w:pStyle w:val="a"/>
        <w:rPr>
          <w:rFonts w:hint="cs"/>
          <w:rtl/>
        </w:rPr>
      </w:pPr>
      <w:r>
        <w:rPr>
          <w:rFonts w:hint="cs"/>
          <w:rtl/>
        </w:rPr>
        <w:t xml:space="preserve">בנוסף קראנו לשרת החינוך לקדם הפעלת </w:t>
      </w:r>
      <w:r>
        <w:rPr>
          <w:rFonts w:hint="cs"/>
          <w:rtl/>
        </w:rPr>
        <w:t>יום לימודים ארוך, ראשית בפריפריה, כדי לאפשר לאמהות החד-הוריות להשתלב במעגל העבודה.</w:t>
      </w:r>
    </w:p>
    <w:p w14:paraId="3E535055" w14:textId="77777777" w:rsidR="00000000" w:rsidRDefault="00794C8A">
      <w:pPr>
        <w:pStyle w:val="a"/>
        <w:rPr>
          <w:rFonts w:hint="cs"/>
          <w:rtl/>
        </w:rPr>
      </w:pPr>
    </w:p>
    <w:p w14:paraId="1D3DA5AC" w14:textId="77777777" w:rsidR="00000000" w:rsidRDefault="00794C8A">
      <w:pPr>
        <w:pStyle w:val="a"/>
        <w:rPr>
          <w:rFonts w:hint="cs"/>
          <w:rtl/>
        </w:rPr>
      </w:pPr>
      <w:r>
        <w:rPr>
          <w:rFonts w:hint="cs"/>
          <w:rtl/>
        </w:rPr>
        <w:t>דרשנו משר התעשייה, המסחר והתעסוקה למנוע משירות התעסוקה הפניית אמהות חד-הוריות לעבודה בשעות הערב אם הן אינן בוחרות בכך, ושלא יגדירו אותן כסרבניות עבודה בשל כך, זאת אם סירובן</w:t>
      </w:r>
      <w:r>
        <w:rPr>
          <w:rFonts w:hint="cs"/>
          <w:rtl/>
        </w:rPr>
        <w:t xml:space="preserve"> נובע מכך שהן אינן יכולות לקבל על עצמן עבודה בשל העובדה שהטיפול בילדיהן מוטל על כתפיהן. </w:t>
      </w:r>
    </w:p>
    <w:p w14:paraId="61097453" w14:textId="77777777" w:rsidR="00000000" w:rsidRDefault="00794C8A">
      <w:pPr>
        <w:pStyle w:val="a"/>
        <w:rPr>
          <w:rFonts w:hint="cs"/>
          <w:rtl/>
        </w:rPr>
      </w:pPr>
    </w:p>
    <w:p w14:paraId="42C080E0" w14:textId="77777777" w:rsidR="00000000" w:rsidRDefault="00794C8A">
      <w:pPr>
        <w:pStyle w:val="a"/>
        <w:rPr>
          <w:rFonts w:hint="cs"/>
          <w:rtl/>
        </w:rPr>
      </w:pPr>
      <w:r>
        <w:rPr>
          <w:rFonts w:hint="cs"/>
          <w:rtl/>
        </w:rPr>
        <w:t>אני רוצה לומר פה לכל החברים והחברות בבית, שעלינו לזכור כי מדובר בתהליך שחובה לטפל בו לאלתר. יש כאן נשים רבות שמצטרפות מדי יום, נשים וגברים כאחד, שמזדהים עם המאבק של ה</w:t>
      </w:r>
      <w:r>
        <w:rPr>
          <w:rFonts w:hint="cs"/>
          <w:rtl/>
        </w:rPr>
        <w:t>נשים החד-הוריות - - -</w:t>
      </w:r>
    </w:p>
    <w:p w14:paraId="6E1CDA5A" w14:textId="77777777" w:rsidR="00000000" w:rsidRDefault="00794C8A">
      <w:pPr>
        <w:pStyle w:val="a"/>
        <w:rPr>
          <w:rFonts w:hint="cs"/>
          <w:rtl/>
        </w:rPr>
      </w:pPr>
    </w:p>
    <w:p w14:paraId="63F1ABC0" w14:textId="77777777" w:rsidR="00000000" w:rsidRDefault="00794C8A">
      <w:pPr>
        <w:pStyle w:val="ad"/>
        <w:rPr>
          <w:rFonts w:hint="cs"/>
          <w:rtl/>
        </w:rPr>
      </w:pPr>
      <w:r>
        <w:rPr>
          <w:rtl/>
        </w:rPr>
        <w:t>היו"ר</w:t>
      </w:r>
      <w:r>
        <w:rPr>
          <w:rFonts w:hint="cs"/>
          <w:rtl/>
        </w:rPr>
        <w:t xml:space="preserve"> משה כחלון</w:t>
      </w:r>
      <w:r>
        <w:rPr>
          <w:rtl/>
        </w:rPr>
        <w:t>:</w:t>
      </w:r>
    </w:p>
    <w:p w14:paraId="4956C4BC" w14:textId="77777777" w:rsidR="00000000" w:rsidRDefault="00794C8A">
      <w:pPr>
        <w:pStyle w:val="a"/>
        <w:rPr>
          <w:rFonts w:hint="cs"/>
          <w:rtl/>
        </w:rPr>
      </w:pPr>
    </w:p>
    <w:p w14:paraId="20C62DED" w14:textId="77777777" w:rsidR="00000000" w:rsidRDefault="00794C8A">
      <w:pPr>
        <w:pStyle w:val="a"/>
        <w:rPr>
          <w:rFonts w:hint="cs"/>
          <w:rtl/>
        </w:rPr>
      </w:pPr>
      <w:r>
        <w:rPr>
          <w:rFonts w:hint="cs"/>
          <w:rtl/>
        </w:rPr>
        <w:t>חברת הכנסת גמליאל, את פשוט סוטה.</w:t>
      </w:r>
    </w:p>
    <w:p w14:paraId="6DDC9777" w14:textId="77777777" w:rsidR="00000000" w:rsidRDefault="00794C8A">
      <w:pPr>
        <w:pStyle w:val="a"/>
        <w:rPr>
          <w:rFonts w:hint="cs"/>
          <w:rtl/>
        </w:rPr>
      </w:pPr>
    </w:p>
    <w:p w14:paraId="42AB9D2D" w14:textId="77777777" w:rsidR="00000000" w:rsidRDefault="00794C8A">
      <w:pPr>
        <w:pStyle w:val="ac"/>
        <w:rPr>
          <w:rtl/>
        </w:rPr>
      </w:pPr>
      <w:r>
        <w:rPr>
          <w:rFonts w:hint="eastAsia"/>
          <w:rtl/>
        </w:rPr>
        <w:t>נסים</w:t>
      </w:r>
      <w:r>
        <w:rPr>
          <w:rtl/>
        </w:rPr>
        <w:t xml:space="preserve"> זאב (ש"ס):</w:t>
      </w:r>
    </w:p>
    <w:p w14:paraId="4CB9A562" w14:textId="77777777" w:rsidR="00000000" w:rsidRDefault="00794C8A">
      <w:pPr>
        <w:pStyle w:val="a"/>
        <w:rPr>
          <w:rFonts w:hint="cs"/>
          <w:rtl/>
        </w:rPr>
      </w:pPr>
    </w:p>
    <w:p w14:paraId="090A78DF" w14:textId="77777777" w:rsidR="00000000" w:rsidRDefault="00794C8A">
      <w:pPr>
        <w:pStyle w:val="a"/>
        <w:rPr>
          <w:rFonts w:hint="cs"/>
          <w:rtl/>
        </w:rPr>
      </w:pPr>
      <w:r>
        <w:rPr>
          <w:rFonts w:hint="cs"/>
          <w:rtl/>
        </w:rPr>
        <w:t>לא שמענו הצעת סיכום.</w:t>
      </w:r>
    </w:p>
    <w:p w14:paraId="71CBB570" w14:textId="77777777" w:rsidR="00000000" w:rsidRDefault="00794C8A">
      <w:pPr>
        <w:pStyle w:val="a"/>
        <w:rPr>
          <w:rFonts w:hint="cs"/>
          <w:rtl/>
        </w:rPr>
      </w:pPr>
    </w:p>
    <w:p w14:paraId="2EFC6CE5" w14:textId="77777777" w:rsidR="00000000" w:rsidRDefault="00794C8A">
      <w:pPr>
        <w:pStyle w:val="ad"/>
        <w:rPr>
          <w:rFonts w:hint="cs"/>
          <w:rtl/>
        </w:rPr>
      </w:pPr>
      <w:r>
        <w:rPr>
          <w:rtl/>
        </w:rPr>
        <w:t>היו"ר</w:t>
      </w:r>
      <w:r>
        <w:rPr>
          <w:rFonts w:hint="cs"/>
          <w:rtl/>
        </w:rPr>
        <w:t xml:space="preserve"> משה כחלון</w:t>
      </w:r>
      <w:r>
        <w:rPr>
          <w:rtl/>
        </w:rPr>
        <w:t>:</w:t>
      </w:r>
    </w:p>
    <w:p w14:paraId="24EA538D" w14:textId="77777777" w:rsidR="00000000" w:rsidRDefault="00794C8A">
      <w:pPr>
        <w:pStyle w:val="a"/>
        <w:rPr>
          <w:rFonts w:hint="cs"/>
          <w:rtl/>
        </w:rPr>
      </w:pPr>
    </w:p>
    <w:p w14:paraId="4C941134" w14:textId="77777777" w:rsidR="00000000" w:rsidRDefault="00794C8A">
      <w:pPr>
        <w:pStyle w:val="a"/>
        <w:rPr>
          <w:rFonts w:hint="cs"/>
          <w:rtl/>
        </w:rPr>
      </w:pPr>
      <w:r>
        <w:rPr>
          <w:rFonts w:hint="cs"/>
          <w:rtl/>
        </w:rPr>
        <w:t>יושבת-ראש הוועדה מבקשת לקבל את מסקנות הוועדה.</w:t>
      </w:r>
    </w:p>
    <w:p w14:paraId="6764CE95" w14:textId="77777777" w:rsidR="00000000" w:rsidRDefault="00794C8A">
      <w:pPr>
        <w:pStyle w:val="a"/>
        <w:rPr>
          <w:rFonts w:hint="cs"/>
          <w:rtl/>
        </w:rPr>
      </w:pPr>
    </w:p>
    <w:p w14:paraId="21560A0A" w14:textId="77777777" w:rsidR="00000000" w:rsidRDefault="00794C8A">
      <w:pPr>
        <w:pStyle w:val="SpeakerCon"/>
        <w:rPr>
          <w:rtl/>
        </w:rPr>
      </w:pPr>
      <w:bookmarkStart w:id="541" w:name="FS000001025T15_07_2003_21_12_15C"/>
      <w:bookmarkEnd w:id="541"/>
      <w:r>
        <w:rPr>
          <w:rtl/>
        </w:rPr>
        <w:t>גילה גמליאל (יו"ר הוועדה לקידום מעמד האשה):</w:t>
      </w:r>
    </w:p>
    <w:p w14:paraId="7CCBE849" w14:textId="77777777" w:rsidR="00000000" w:rsidRDefault="00794C8A">
      <w:pPr>
        <w:pStyle w:val="a"/>
        <w:rPr>
          <w:rtl/>
        </w:rPr>
      </w:pPr>
    </w:p>
    <w:p w14:paraId="359B43BD" w14:textId="77777777" w:rsidR="00000000" w:rsidRDefault="00794C8A">
      <w:pPr>
        <w:pStyle w:val="a"/>
        <w:rPr>
          <w:rFonts w:hint="cs"/>
          <w:rtl/>
        </w:rPr>
      </w:pPr>
      <w:r>
        <w:rPr>
          <w:rFonts w:hint="cs"/>
          <w:rtl/>
        </w:rPr>
        <w:t>מה שהבנו שאנחנו יכולים לדרוש, זה</w:t>
      </w:r>
      <w:r>
        <w:rPr>
          <w:rFonts w:hint="cs"/>
          <w:rtl/>
        </w:rPr>
        <w:t xml:space="preserve"> בעצם לבקש שהבית הזה יקבל את מסקנות הוועדה. אני קוראת לכם להצביע בעדן.</w:t>
      </w:r>
    </w:p>
    <w:p w14:paraId="20827005" w14:textId="77777777" w:rsidR="00000000" w:rsidRDefault="00794C8A">
      <w:pPr>
        <w:pStyle w:val="a"/>
        <w:rPr>
          <w:rFonts w:hint="cs"/>
          <w:rtl/>
        </w:rPr>
      </w:pPr>
    </w:p>
    <w:p w14:paraId="471038CC" w14:textId="77777777" w:rsidR="00000000" w:rsidRDefault="00794C8A">
      <w:pPr>
        <w:pStyle w:val="ad"/>
        <w:rPr>
          <w:rtl/>
        </w:rPr>
      </w:pPr>
      <w:r>
        <w:rPr>
          <w:rtl/>
        </w:rPr>
        <w:t>היו"ר</w:t>
      </w:r>
      <w:r>
        <w:rPr>
          <w:rFonts w:hint="cs"/>
          <w:rtl/>
        </w:rPr>
        <w:t xml:space="preserve"> משה כחלון</w:t>
      </w:r>
      <w:r>
        <w:rPr>
          <w:rtl/>
        </w:rPr>
        <w:t>:</w:t>
      </w:r>
    </w:p>
    <w:p w14:paraId="545FC0CD" w14:textId="77777777" w:rsidR="00000000" w:rsidRDefault="00794C8A">
      <w:pPr>
        <w:pStyle w:val="a"/>
        <w:rPr>
          <w:rtl/>
        </w:rPr>
      </w:pPr>
    </w:p>
    <w:p w14:paraId="78745861" w14:textId="77777777" w:rsidR="00000000" w:rsidRDefault="00794C8A">
      <w:pPr>
        <w:pStyle w:val="a"/>
        <w:rPr>
          <w:rFonts w:hint="cs"/>
          <w:rtl/>
        </w:rPr>
      </w:pPr>
      <w:r>
        <w:rPr>
          <w:rFonts w:hint="cs"/>
          <w:rtl/>
        </w:rPr>
        <w:t>תודה רבה, חברת הכנסת גמליאל.</w:t>
      </w:r>
    </w:p>
    <w:p w14:paraId="226F6E43" w14:textId="77777777" w:rsidR="00000000" w:rsidRDefault="00794C8A">
      <w:pPr>
        <w:pStyle w:val="a"/>
        <w:rPr>
          <w:rFonts w:hint="cs"/>
          <w:rtl/>
        </w:rPr>
      </w:pPr>
    </w:p>
    <w:p w14:paraId="27E5BEE8" w14:textId="77777777" w:rsidR="00000000" w:rsidRDefault="00794C8A">
      <w:pPr>
        <w:pStyle w:val="ac"/>
        <w:rPr>
          <w:rtl/>
        </w:rPr>
      </w:pPr>
      <w:r>
        <w:rPr>
          <w:rFonts w:hint="eastAsia"/>
          <w:rtl/>
        </w:rPr>
        <w:t>נסים</w:t>
      </w:r>
      <w:r>
        <w:rPr>
          <w:rtl/>
        </w:rPr>
        <w:t xml:space="preserve"> זאב (ש"ס):</w:t>
      </w:r>
    </w:p>
    <w:p w14:paraId="33D99775" w14:textId="77777777" w:rsidR="00000000" w:rsidRDefault="00794C8A">
      <w:pPr>
        <w:pStyle w:val="a"/>
        <w:rPr>
          <w:rFonts w:hint="cs"/>
          <w:rtl/>
        </w:rPr>
      </w:pPr>
    </w:p>
    <w:p w14:paraId="3D9440CA" w14:textId="77777777" w:rsidR="00000000" w:rsidRDefault="00794C8A">
      <w:pPr>
        <w:pStyle w:val="a"/>
        <w:rPr>
          <w:rFonts w:hint="cs"/>
          <w:rtl/>
        </w:rPr>
      </w:pPr>
      <w:r>
        <w:rPr>
          <w:rFonts w:hint="cs"/>
          <w:rtl/>
        </w:rPr>
        <w:t>אני חושב שהיא התייחסה לנושאים שלא קשורים לעצם העניין, שהוא סחר באיברים. היא דיברה על תחומים רבים. סחר באיברים נעשה לא ר</w:t>
      </w:r>
      <w:r>
        <w:rPr>
          <w:rFonts w:hint="cs"/>
          <w:rtl/>
        </w:rPr>
        <w:t xml:space="preserve">ק על-ידי אמהות חד-הוריות. </w:t>
      </w:r>
    </w:p>
    <w:p w14:paraId="7B8664B0" w14:textId="77777777" w:rsidR="00000000" w:rsidRDefault="00794C8A">
      <w:pPr>
        <w:pStyle w:val="a"/>
        <w:rPr>
          <w:rFonts w:hint="cs"/>
          <w:rtl/>
        </w:rPr>
      </w:pPr>
    </w:p>
    <w:p w14:paraId="6DD1B5F0" w14:textId="77777777" w:rsidR="00000000" w:rsidRDefault="00794C8A">
      <w:pPr>
        <w:pStyle w:val="SpeakerCon"/>
        <w:rPr>
          <w:rtl/>
        </w:rPr>
      </w:pPr>
      <w:bookmarkStart w:id="542" w:name="FS000001025T15_07_2003_21_15_56C"/>
      <w:bookmarkEnd w:id="542"/>
      <w:r>
        <w:rPr>
          <w:rtl/>
        </w:rPr>
        <w:t>גילה גמליאל (יו"ר הוועדה לקידום מעמד האשה):</w:t>
      </w:r>
    </w:p>
    <w:p w14:paraId="213D97B9" w14:textId="77777777" w:rsidR="00000000" w:rsidRDefault="00794C8A">
      <w:pPr>
        <w:pStyle w:val="a"/>
        <w:rPr>
          <w:rtl/>
        </w:rPr>
      </w:pPr>
    </w:p>
    <w:p w14:paraId="52F25E76" w14:textId="77777777" w:rsidR="00000000" w:rsidRDefault="00794C8A">
      <w:pPr>
        <w:pStyle w:val="a"/>
        <w:rPr>
          <w:rFonts w:hint="cs"/>
          <w:rtl/>
        </w:rPr>
      </w:pPr>
      <w:r>
        <w:rPr>
          <w:rFonts w:hint="cs"/>
          <w:rtl/>
        </w:rPr>
        <w:t>דיברנו על מצוקתן של נשים - - -</w:t>
      </w:r>
    </w:p>
    <w:p w14:paraId="371EAEEF" w14:textId="77777777" w:rsidR="00000000" w:rsidRDefault="00794C8A">
      <w:pPr>
        <w:pStyle w:val="a"/>
        <w:rPr>
          <w:rFonts w:hint="cs"/>
          <w:rtl/>
        </w:rPr>
      </w:pPr>
    </w:p>
    <w:p w14:paraId="2F29C70A" w14:textId="77777777" w:rsidR="00000000" w:rsidRDefault="00794C8A">
      <w:pPr>
        <w:pStyle w:val="ad"/>
        <w:rPr>
          <w:rtl/>
        </w:rPr>
      </w:pPr>
      <w:r>
        <w:rPr>
          <w:rtl/>
        </w:rPr>
        <w:t>היו"ר</w:t>
      </w:r>
      <w:r>
        <w:rPr>
          <w:rFonts w:hint="cs"/>
          <w:rtl/>
        </w:rPr>
        <w:t xml:space="preserve"> משה כחלון</w:t>
      </w:r>
      <w:r>
        <w:rPr>
          <w:rtl/>
        </w:rPr>
        <w:t>:</w:t>
      </w:r>
    </w:p>
    <w:p w14:paraId="70C597A8" w14:textId="77777777" w:rsidR="00000000" w:rsidRDefault="00794C8A">
      <w:pPr>
        <w:pStyle w:val="a"/>
        <w:rPr>
          <w:rtl/>
        </w:rPr>
      </w:pPr>
    </w:p>
    <w:p w14:paraId="6757FDBE" w14:textId="77777777" w:rsidR="00000000" w:rsidRDefault="00794C8A">
      <w:pPr>
        <w:pStyle w:val="a"/>
        <w:rPr>
          <w:rFonts w:hint="cs"/>
          <w:rtl/>
        </w:rPr>
      </w:pPr>
      <w:r>
        <w:rPr>
          <w:rFonts w:hint="cs"/>
          <w:rtl/>
        </w:rPr>
        <w:t xml:space="preserve">חבר הכנסת זאב, הדיון בוועדה היה בעקבות הסחר באיברים, ונוספו עוד כמה דברים שלא היה אפשר להתעלם מהם. </w:t>
      </w:r>
    </w:p>
    <w:p w14:paraId="35AE49A6" w14:textId="77777777" w:rsidR="00000000" w:rsidRDefault="00794C8A">
      <w:pPr>
        <w:pStyle w:val="a"/>
        <w:rPr>
          <w:rFonts w:hint="cs"/>
          <w:rtl/>
        </w:rPr>
      </w:pPr>
    </w:p>
    <w:p w14:paraId="7A4C4728" w14:textId="77777777" w:rsidR="00000000" w:rsidRDefault="00794C8A">
      <w:pPr>
        <w:pStyle w:val="a"/>
        <w:rPr>
          <w:rFonts w:hint="cs"/>
          <w:rtl/>
        </w:rPr>
      </w:pPr>
      <w:r>
        <w:rPr>
          <w:rFonts w:hint="cs"/>
          <w:rtl/>
        </w:rPr>
        <w:t>על כל פנים, אני עובר להצבעה על א</w:t>
      </w:r>
      <w:r>
        <w:rPr>
          <w:rFonts w:hint="cs"/>
          <w:rtl/>
        </w:rPr>
        <w:t xml:space="preserve">ישור מסקנות הוועדה. </w:t>
      </w:r>
    </w:p>
    <w:p w14:paraId="5B52D246" w14:textId="77777777" w:rsidR="00000000" w:rsidRDefault="00794C8A">
      <w:pPr>
        <w:pStyle w:val="a"/>
        <w:rPr>
          <w:rFonts w:hint="cs"/>
          <w:rtl/>
        </w:rPr>
      </w:pPr>
    </w:p>
    <w:p w14:paraId="1359B44E" w14:textId="77777777" w:rsidR="00000000" w:rsidRDefault="00794C8A">
      <w:pPr>
        <w:pStyle w:val="a7"/>
        <w:bidi/>
        <w:rPr>
          <w:rFonts w:hint="cs"/>
          <w:rtl/>
        </w:rPr>
      </w:pPr>
      <w:r>
        <w:rPr>
          <w:rFonts w:hint="cs"/>
          <w:rtl/>
        </w:rPr>
        <w:t>הצבעה מס' 11</w:t>
      </w:r>
    </w:p>
    <w:p w14:paraId="7366C4E3" w14:textId="77777777" w:rsidR="00000000" w:rsidRDefault="00794C8A">
      <w:pPr>
        <w:pStyle w:val="a"/>
        <w:rPr>
          <w:rtl/>
        </w:rPr>
      </w:pPr>
    </w:p>
    <w:p w14:paraId="489C2D47" w14:textId="77777777" w:rsidR="00000000" w:rsidRDefault="00794C8A">
      <w:pPr>
        <w:pStyle w:val="a8"/>
        <w:bidi/>
        <w:rPr>
          <w:rFonts w:hint="cs"/>
          <w:rtl/>
        </w:rPr>
      </w:pPr>
      <w:r>
        <w:rPr>
          <w:rFonts w:hint="cs"/>
          <w:rtl/>
        </w:rPr>
        <w:t xml:space="preserve">בעד ההצעה </w:t>
      </w:r>
      <w:r>
        <w:rPr>
          <w:rtl/>
        </w:rPr>
        <w:t>–</w:t>
      </w:r>
      <w:r>
        <w:rPr>
          <w:rFonts w:hint="cs"/>
          <w:rtl/>
        </w:rPr>
        <w:t xml:space="preserve"> 4</w:t>
      </w:r>
    </w:p>
    <w:p w14:paraId="2A81DD87" w14:textId="77777777" w:rsidR="00000000" w:rsidRDefault="00794C8A">
      <w:pPr>
        <w:pStyle w:val="a8"/>
        <w:bidi/>
        <w:rPr>
          <w:rFonts w:hint="cs"/>
          <w:rtl/>
        </w:rPr>
      </w:pPr>
      <w:r>
        <w:rPr>
          <w:rFonts w:hint="cs"/>
          <w:rtl/>
        </w:rPr>
        <w:t xml:space="preserve">נגד </w:t>
      </w:r>
      <w:r>
        <w:rPr>
          <w:rtl/>
        </w:rPr>
        <w:t>–</w:t>
      </w:r>
      <w:r>
        <w:rPr>
          <w:rFonts w:hint="cs"/>
          <w:rtl/>
        </w:rPr>
        <w:t xml:space="preserve"> אין</w:t>
      </w:r>
    </w:p>
    <w:p w14:paraId="531C4AA0" w14:textId="77777777" w:rsidR="00000000" w:rsidRDefault="00794C8A">
      <w:pPr>
        <w:pStyle w:val="a8"/>
        <w:bidi/>
        <w:rPr>
          <w:rFonts w:hint="cs"/>
          <w:rtl/>
        </w:rPr>
      </w:pPr>
      <w:r>
        <w:rPr>
          <w:rFonts w:hint="cs"/>
          <w:rtl/>
        </w:rPr>
        <w:t>נמנעים - אין</w:t>
      </w:r>
    </w:p>
    <w:p w14:paraId="7F67BA02" w14:textId="77777777" w:rsidR="00000000" w:rsidRDefault="00794C8A">
      <w:pPr>
        <w:pStyle w:val="a9"/>
        <w:bidi/>
        <w:rPr>
          <w:rFonts w:hint="cs"/>
          <w:rtl/>
        </w:rPr>
      </w:pPr>
      <w:r>
        <w:rPr>
          <w:rFonts w:hint="cs"/>
          <w:rtl/>
        </w:rPr>
        <w:t>ההצעה לאשר את מסקנות הוועדה לקידום מעמד האשה נתקבלה.</w:t>
      </w:r>
    </w:p>
    <w:p w14:paraId="4957CF6B" w14:textId="77777777" w:rsidR="00000000" w:rsidRDefault="00794C8A">
      <w:pPr>
        <w:pStyle w:val="a"/>
        <w:rPr>
          <w:rFonts w:hint="cs"/>
          <w:rtl/>
        </w:rPr>
      </w:pPr>
    </w:p>
    <w:p w14:paraId="48BD1CE7" w14:textId="77777777" w:rsidR="00000000" w:rsidRDefault="00794C8A">
      <w:pPr>
        <w:pStyle w:val="ac"/>
        <w:rPr>
          <w:rtl/>
        </w:rPr>
      </w:pPr>
      <w:r>
        <w:rPr>
          <w:rFonts w:hint="eastAsia"/>
          <w:rtl/>
        </w:rPr>
        <w:t>יולי</w:t>
      </w:r>
      <w:r>
        <w:rPr>
          <w:rtl/>
        </w:rPr>
        <w:t xml:space="preserve"> תמיר (העבודה-מימד):</w:t>
      </w:r>
    </w:p>
    <w:p w14:paraId="1A0AAC60" w14:textId="77777777" w:rsidR="00000000" w:rsidRDefault="00794C8A">
      <w:pPr>
        <w:pStyle w:val="a"/>
        <w:rPr>
          <w:rFonts w:hint="cs"/>
          <w:rtl/>
        </w:rPr>
      </w:pPr>
    </w:p>
    <w:p w14:paraId="2683AC47" w14:textId="77777777" w:rsidR="00000000" w:rsidRDefault="00794C8A">
      <w:pPr>
        <w:pStyle w:val="a"/>
        <w:rPr>
          <w:rFonts w:hint="cs"/>
          <w:rtl/>
        </w:rPr>
      </w:pPr>
      <w:r>
        <w:rPr>
          <w:rFonts w:hint="cs"/>
          <w:rtl/>
        </w:rPr>
        <w:t>אני מבקשת לצרף את קולי בעד.</w:t>
      </w:r>
    </w:p>
    <w:p w14:paraId="2474EB9F" w14:textId="77777777" w:rsidR="00000000" w:rsidRDefault="00794C8A">
      <w:pPr>
        <w:pStyle w:val="a"/>
        <w:rPr>
          <w:rFonts w:hint="cs"/>
          <w:rtl/>
        </w:rPr>
      </w:pPr>
    </w:p>
    <w:p w14:paraId="348005B5" w14:textId="77777777" w:rsidR="00000000" w:rsidRDefault="00794C8A">
      <w:pPr>
        <w:pStyle w:val="ad"/>
        <w:rPr>
          <w:rtl/>
        </w:rPr>
      </w:pPr>
      <w:r>
        <w:rPr>
          <w:rtl/>
        </w:rPr>
        <w:t>היו"ר</w:t>
      </w:r>
      <w:r>
        <w:rPr>
          <w:rFonts w:hint="cs"/>
          <w:rtl/>
        </w:rPr>
        <w:t xml:space="preserve"> משה כחלון</w:t>
      </w:r>
      <w:r>
        <w:rPr>
          <w:rtl/>
        </w:rPr>
        <w:t>:</w:t>
      </w:r>
    </w:p>
    <w:p w14:paraId="2E67CD84" w14:textId="77777777" w:rsidR="00000000" w:rsidRDefault="00794C8A">
      <w:pPr>
        <w:pStyle w:val="a"/>
        <w:rPr>
          <w:rtl/>
        </w:rPr>
      </w:pPr>
    </w:p>
    <w:p w14:paraId="5F4415D8" w14:textId="77777777" w:rsidR="00000000" w:rsidRDefault="00794C8A">
      <w:pPr>
        <w:pStyle w:val="a"/>
        <w:rPr>
          <w:rFonts w:hint="cs"/>
          <w:rtl/>
        </w:rPr>
      </w:pPr>
      <w:r>
        <w:rPr>
          <w:rFonts w:hint="cs"/>
          <w:rtl/>
        </w:rPr>
        <w:t>בתוספת קולה של חברת הכנסת יולי תמיר - חמישה בעד, אין מתנ</w:t>
      </w:r>
      <w:r>
        <w:rPr>
          <w:rFonts w:hint="cs"/>
          <w:rtl/>
        </w:rPr>
        <w:t xml:space="preserve">גדים, אין נמנעים. הצעתה של יושבת-ראש הוועדה לקידום מעמד האשה ומסקנות הוועדה אושרו. תודה רבה. </w:t>
      </w:r>
    </w:p>
    <w:p w14:paraId="5206F7F4" w14:textId="77777777" w:rsidR="00000000" w:rsidRDefault="00794C8A">
      <w:pPr>
        <w:pStyle w:val="a"/>
        <w:rPr>
          <w:rFonts w:hint="cs"/>
          <w:rtl/>
        </w:rPr>
      </w:pPr>
    </w:p>
    <w:p w14:paraId="70632879" w14:textId="77777777" w:rsidR="00000000" w:rsidRDefault="00794C8A">
      <w:pPr>
        <w:pStyle w:val="a"/>
        <w:rPr>
          <w:rFonts w:hint="cs"/>
          <w:rtl/>
        </w:rPr>
      </w:pPr>
      <w:r>
        <w:rPr>
          <w:rFonts w:hint="cs"/>
          <w:rtl/>
        </w:rPr>
        <w:t>חברי הכנסת, תם סדר-היום. הישיבה הבאה - מחר, יום רביעי, ט"ז בתמוז התשס"ג, 16 ביולי 2003, בשעה 11:00. ישיבה זו נעולה.</w:t>
      </w:r>
    </w:p>
    <w:p w14:paraId="2714AC2F" w14:textId="77777777" w:rsidR="00000000" w:rsidRDefault="00794C8A">
      <w:pPr>
        <w:pStyle w:val="a"/>
        <w:rPr>
          <w:rFonts w:hint="cs"/>
          <w:rtl/>
        </w:rPr>
      </w:pPr>
    </w:p>
    <w:p w14:paraId="5F1E5539" w14:textId="77777777" w:rsidR="00000000" w:rsidRDefault="00794C8A">
      <w:pPr>
        <w:pStyle w:val="a"/>
        <w:jc w:val="center"/>
        <w:rPr>
          <w:rFonts w:hint="cs"/>
          <w:rtl/>
        </w:rPr>
      </w:pPr>
      <w:r>
        <w:rPr>
          <w:rFonts w:hint="cs"/>
          <w:rtl/>
        </w:rPr>
        <w:t>הישיבה ננעלה בשעה 20:38.</w:t>
      </w:r>
    </w:p>
    <w:p w14:paraId="29B856DB" w14:textId="77777777" w:rsidR="00000000" w:rsidRDefault="00794C8A">
      <w:pPr>
        <w:pStyle w:val="a"/>
        <w:rPr>
          <w:rFonts w:hint="cs"/>
          <w:rtl/>
        </w:rPr>
      </w:pPr>
      <w:r>
        <w:rPr>
          <w:rFonts w:hint="cs"/>
          <w:rtl/>
        </w:rPr>
        <w:t xml:space="preserve"> </w:t>
      </w:r>
    </w:p>
    <w:p w14:paraId="1FE8DFA9" w14:textId="77777777" w:rsidR="00000000" w:rsidRDefault="00794C8A">
      <w:pPr>
        <w:pStyle w:val="a"/>
        <w:rPr>
          <w:rFonts w:hint="cs"/>
          <w:rtl/>
        </w:rPr>
      </w:pPr>
    </w:p>
    <w:p w14:paraId="43D9108A" w14:textId="77777777" w:rsidR="00000000" w:rsidRDefault="00794C8A">
      <w:pPr>
        <w:pStyle w:val="a"/>
        <w:rPr>
          <w:rFonts w:hint="cs"/>
          <w:rtl/>
        </w:rPr>
      </w:pPr>
    </w:p>
    <w:p w14:paraId="795C562C" w14:textId="77777777" w:rsidR="00000000" w:rsidRDefault="00794C8A">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A5CEB" w14:textId="77777777" w:rsidR="00000000" w:rsidRDefault="00794C8A">
      <w:r>
        <w:separator/>
      </w:r>
    </w:p>
  </w:endnote>
  <w:endnote w:type="continuationSeparator" w:id="0">
    <w:p w14:paraId="391BEBA3" w14:textId="77777777" w:rsidR="00000000" w:rsidRDefault="0079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D75EA" w14:textId="77777777" w:rsidR="00000000" w:rsidRDefault="00794C8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w:instrText>
    </w:r>
    <w:r>
      <w:rPr>
        <w:rtl/>
      </w:rPr>
      <w:instrText xml:space="preserve">* </w:instrText>
    </w:r>
    <w:r>
      <w:instrText>MERGEFORMAT</w:instrText>
    </w:r>
    <w:r>
      <w:rPr>
        <w:rtl/>
      </w:rPr>
      <w:instrText xml:space="preserve"> </w:instrText>
    </w:r>
    <w:r>
      <w:rPr>
        <w:rtl/>
      </w:rPr>
      <w:fldChar w:fldCharType="separate"/>
    </w:r>
    <w:r>
      <w:rPr>
        <w:rtl/>
      </w:rPr>
      <w:t>69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164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2C03B" w14:textId="77777777" w:rsidR="00000000" w:rsidRDefault="00794C8A">
      <w:r>
        <w:separator/>
      </w:r>
    </w:p>
  </w:footnote>
  <w:footnote w:type="continuationSeparator" w:id="0">
    <w:p w14:paraId="38CEB657" w14:textId="77777777" w:rsidR="00000000" w:rsidRDefault="00794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70C86652"/>
    <w:multiLevelType w:val="hybridMultilevel"/>
    <w:tmpl w:val="8F704EB2"/>
    <w:lvl w:ilvl="0" w:tplc="7E6EA8BA">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4115_1-32.doc"/>
    <w:docVar w:name="Position" w:val="Merged1-32"/>
    <w:docVar w:name="Queue" w:val="1-32"/>
    <w:docVar w:name="SaveYN" w:val="N"/>
    <w:docVar w:name="Session" w:val="14115"/>
    <w:docVar w:name="SessionDate" w:val="15/07/03"/>
    <w:docVar w:name="SpeakersNum" w:val="0"/>
    <w:docVar w:name="StartMode" w:val="4"/>
  </w:docVars>
  <w:rsids>
    <w:rsidRoot w:val="00794C8A"/>
    <w:rsid w:val="00794C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4B7E8"/>
  <w15:chartTrackingRefBased/>
  <w15:docId w15:val="{CA2424E7-0A98-4611-A0B3-CC032FD38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bidi/>
      <w:spacing w:line="360" w:lineRule="auto"/>
      <w:ind w:left="26" w:firstLine="54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33507</Words>
  <Characters>190991</Characters>
  <Application>Microsoft Office Word</Application>
  <DocSecurity>0</DocSecurity>
  <Lines>1591</Lines>
  <Paragraphs>448</Paragraphs>
  <ScaleCrop>false</ScaleCrop>
  <HeadingPairs>
    <vt:vector size="2" baseType="variant">
      <vt:variant>
        <vt:lpstr>שם</vt:lpstr>
      </vt:variant>
      <vt:variant>
        <vt:i4>1</vt:i4>
      </vt:variant>
    </vt:vector>
  </HeadingPairs>
  <TitlesOfParts>
    <vt:vector size="1" baseType="lpstr">
      <vt:lpstr>חוב' י"ז</vt:lpstr>
    </vt:vector>
  </TitlesOfParts>
  <Company>EDS</Company>
  <LinksUpToDate>false</LinksUpToDate>
  <CharactersWithSpaces>224050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45 מתאריך 15/07/2003</dc:title>
  <dc:subject/>
  <dc:creator>lan_knesset\beni</dc:creator>
  <cp:keywords/>
  <dc:description/>
  <cp:lastModifiedBy>vladimir</cp:lastModifiedBy>
  <cp:revision>2</cp:revision>
  <cp:lastPrinted>2003-11-23T13:50:00Z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45.0000000000000</vt:lpwstr>
  </property>
  <property fmtid="{D5CDD505-2E9C-101B-9397-08002B2CF9AE}" pid="4" name="Nose">
    <vt:lpwstr>_x000d_
</vt:lpwstr>
  </property>
  <property fmtid="{D5CDD505-2E9C-101B-9397-08002B2CF9AE}" pid="5" name="TaarichYeshiva">
    <vt:lpwstr>2003-07-15T00:00:00Z</vt:lpwstr>
  </property>
  <property fmtid="{D5CDD505-2E9C-101B-9397-08002B2CF9AE}" pid="6" name="Tor">
    <vt:lpwstr>1-32</vt:lpwstr>
  </property>
  <property fmtid="{D5CDD505-2E9C-101B-9397-08002B2CF9AE}" pid="7" name="סימוכין">
    <vt:i4>2652204</vt:i4>
  </property>
  <property fmtid="{D5CDD505-2E9C-101B-9397-08002B2CF9AE}" pid="8" name="תאריך המסמך">
    <vt:filetime>2004-07-26T00:00:00Z</vt:filetime>
  </property>
  <property fmtid="{D5CDD505-2E9C-101B-9397-08002B2CF9AE}" pid="9" name="CodeProfile">
    <vt:lpwstr>136.000000000000</vt:lpwstr>
  </property>
  <property fmtid="{D5CDD505-2E9C-101B-9397-08002B2CF9AE}" pid="10" name="AutoNumber">
    <vt:lpwstr>2652204</vt:lpwstr>
  </property>
  <property fmtid="{D5CDD505-2E9C-101B-9397-08002B2CF9AE}" pid="11" name="SDDocDate">
    <vt:lpwstr>2004-07-26T00:00:00Z</vt:lpwstr>
  </property>
  <property fmtid="{D5CDD505-2E9C-101B-9397-08002B2CF9AE}" pid="12" name="SDHebDate">
    <vt:lpwstr>ח' באב, התשס"ד</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