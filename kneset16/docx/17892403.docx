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474F0" w14:textId="77777777" w:rsidR="00000000" w:rsidRDefault="00382668">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AA6D3B0" w14:textId="77777777" w:rsidR="00000000" w:rsidRDefault="00382668">
      <w:pPr>
        <w:pStyle w:val="TOC1"/>
        <w:tabs>
          <w:tab w:val="right" w:leader="dot" w:pos="8296"/>
        </w:tabs>
        <w:rPr>
          <w:rFonts w:ascii="Times New Roman" w:hAnsi="Times New Roman" w:cs="Times New Roman"/>
          <w:sz w:val="24"/>
          <w:szCs w:val="24"/>
        </w:rPr>
      </w:pPr>
      <w:r>
        <w:rPr>
          <w:rtl/>
        </w:rPr>
        <w:t>הצעה לסדר</w:t>
      </w:r>
      <w:r>
        <w:tab/>
      </w:r>
      <w:r>
        <w:fldChar w:fldCharType="begin"/>
      </w:r>
      <w:r>
        <w:instrText xml:space="preserve"> PAGEREF _Toc92504239 \h </w:instrText>
      </w:r>
      <w:r>
        <w:fldChar w:fldCharType="separate"/>
      </w:r>
      <w:r>
        <w:t>3</w:t>
      </w:r>
      <w:r>
        <w:fldChar w:fldCharType="end"/>
      </w:r>
    </w:p>
    <w:p w14:paraId="0D13B8C5" w14:textId="77777777" w:rsidR="00000000" w:rsidRDefault="00382668">
      <w:pPr>
        <w:pStyle w:val="TOC2"/>
        <w:tabs>
          <w:tab w:val="right" w:leader="dot" w:pos="8296"/>
        </w:tabs>
        <w:ind w:right="0"/>
        <w:rPr>
          <w:rFonts w:ascii="Times New Roman" w:hAnsi="Times New Roman" w:cs="Times New Roman"/>
          <w:sz w:val="24"/>
          <w:szCs w:val="24"/>
        </w:rPr>
      </w:pPr>
      <w:r>
        <w:rPr>
          <w:rtl/>
        </w:rPr>
        <w:t>רוחמה אברהם (הליכוד):</w:t>
      </w:r>
      <w:r>
        <w:tab/>
      </w:r>
      <w:r>
        <w:fldChar w:fldCharType="begin"/>
      </w:r>
      <w:r>
        <w:instrText xml:space="preserve"> PAGEREF _Toc92504240 \h </w:instrText>
      </w:r>
      <w:r>
        <w:fldChar w:fldCharType="separate"/>
      </w:r>
      <w:r>
        <w:t>3</w:t>
      </w:r>
      <w:r>
        <w:fldChar w:fldCharType="end"/>
      </w:r>
    </w:p>
    <w:p w14:paraId="48A40906" w14:textId="77777777" w:rsidR="00000000" w:rsidRDefault="00382668">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_Toc92504241 \h </w:instrText>
      </w:r>
      <w:r>
        <w:fldChar w:fldCharType="separate"/>
      </w:r>
      <w:r>
        <w:t>4</w:t>
      </w:r>
      <w:r>
        <w:fldChar w:fldCharType="end"/>
      </w:r>
    </w:p>
    <w:p w14:paraId="57FB1281" w14:textId="77777777" w:rsidR="00000000" w:rsidRDefault="00382668">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_Toc92504242</w:instrText>
      </w:r>
      <w:r>
        <w:instrText xml:space="preserve"> \h </w:instrText>
      </w:r>
      <w:r>
        <w:fldChar w:fldCharType="separate"/>
      </w:r>
      <w:r>
        <w:t>4</w:t>
      </w:r>
      <w:r>
        <w:fldChar w:fldCharType="end"/>
      </w:r>
    </w:p>
    <w:p w14:paraId="5601CB35" w14:textId="77777777" w:rsidR="00000000" w:rsidRDefault="00382668">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_Toc92504243 \h </w:instrText>
      </w:r>
      <w:r>
        <w:fldChar w:fldCharType="separate"/>
      </w:r>
      <w:r>
        <w:t>6</w:t>
      </w:r>
      <w:r>
        <w:fldChar w:fldCharType="end"/>
      </w:r>
    </w:p>
    <w:p w14:paraId="1DDDA31F" w14:textId="77777777" w:rsidR="00000000" w:rsidRDefault="00382668">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_Toc92504244 \h </w:instrText>
      </w:r>
      <w:r>
        <w:fldChar w:fldCharType="separate"/>
      </w:r>
      <w:r>
        <w:t>6</w:t>
      </w:r>
      <w:r>
        <w:fldChar w:fldCharType="end"/>
      </w:r>
    </w:p>
    <w:p w14:paraId="5AC7A132" w14:textId="77777777" w:rsidR="00000000" w:rsidRDefault="00382668">
      <w:pPr>
        <w:pStyle w:val="TOC1"/>
        <w:tabs>
          <w:tab w:val="right" w:leader="dot" w:pos="8296"/>
        </w:tabs>
        <w:rPr>
          <w:rFonts w:ascii="Times New Roman" w:hAnsi="Times New Roman" w:cs="Times New Roman"/>
          <w:sz w:val="24"/>
          <w:szCs w:val="24"/>
        </w:rPr>
      </w:pPr>
      <w:r>
        <w:rPr>
          <w:rtl/>
        </w:rPr>
        <w:t>הצעות סיעות העבודה-מימד וש"ס להביע אי-אמון בממשלה בשל:</w:t>
      </w:r>
      <w:r>
        <w:tab/>
      </w:r>
      <w:r>
        <w:fldChar w:fldCharType="begin"/>
      </w:r>
      <w:r>
        <w:instrText xml:space="preserve"> PAGEREF _Toc92504245 \h </w:instrText>
      </w:r>
      <w:r>
        <w:fldChar w:fldCharType="separate"/>
      </w:r>
      <w:r>
        <w:t>6</w:t>
      </w:r>
      <w:r>
        <w:fldChar w:fldCharType="end"/>
      </w:r>
    </w:p>
    <w:p w14:paraId="377FD933" w14:textId="77777777" w:rsidR="00000000" w:rsidRDefault="00382668">
      <w:pPr>
        <w:pStyle w:val="TOC1"/>
        <w:tabs>
          <w:tab w:val="right" w:leader="dot" w:pos="8296"/>
        </w:tabs>
        <w:rPr>
          <w:rFonts w:ascii="Times New Roman" w:hAnsi="Times New Roman" w:cs="Times New Roman"/>
          <w:sz w:val="24"/>
          <w:szCs w:val="24"/>
        </w:rPr>
      </w:pPr>
      <w:r>
        <w:rPr>
          <w:rtl/>
        </w:rPr>
        <w:t>א. מדיניותה החברתית, הכלכלית והמדינית של ה</w:t>
      </w:r>
      <w:r>
        <w:rPr>
          <w:rtl/>
        </w:rPr>
        <w:t>ממשלה</w:t>
      </w:r>
      <w:r>
        <w:t>;</w:t>
      </w:r>
      <w:r>
        <w:tab/>
      </w:r>
      <w:r>
        <w:fldChar w:fldCharType="begin"/>
      </w:r>
      <w:r>
        <w:instrText xml:space="preserve"> PAGEREF _Toc92504246 \h </w:instrText>
      </w:r>
      <w:r>
        <w:fldChar w:fldCharType="separate"/>
      </w:r>
      <w:r>
        <w:t>6</w:t>
      </w:r>
      <w:r>
        <w:fldChar w:fldCharType="end"/>
      </w:r>
    </w:p>
    <w:p w14:paraId="3EBC51CB" w14:textId="77777777" w:rsidR="00000000" w:rsidRDefault="00382668">
      <w:pPr>
        <w:pStyle w:val="TOC1"/>
        <w:tabs>
          <w:tab w:val="right" w:leader="dot" w:pos="8296"/>
        </w:tabs>
        <w:rPr>
          <w:rFonts w:ascii="Times New Roman" w:hAnsi="Times New Roman" w:cs="Times New Roman"/>
          <w:sz w:val="24"/>
          <w:szCs w:val="24"/>
        </w:rPr>
      </w:pPr>
      <w:r>
        <w:rPr>
          <w:rtl/>
        </w:rPr>
        <w:t>ב. דברי ראש הממשלה בדבר פינוי והזזת יישובים בצעדים חד-צדדיים</w:t>
      </w:r>
      <w:r>
        <w:tab/>
      </w:r>
      <w:r>
        <w:fldChar w:fldCharType="begin"/>
      </w:r>
      <w:r>
        <w:instrText xml:space="preserve"> PAGEREF _Toc92504247 \h </w:instrText>
      </w:r>
      <w:r>
        <w:fldChar w:fldCharType="separate"/>
      </w:r>
      <w:r>
        <w:t>6</w:t>
      </w:r>
      <w:r>
        <w:fldChar w:fldCharType="end"/>
      </w:r>
    </w:p>
    <w:p w14:paraId="599AB189" w14:textId="77777777" w:rsidR="00000000" w:rsidRDefault="00382668">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_Toc92504248 \h </w:instrText>
      </w:r>
      <w:r>
        <w:fldChar w:fldCharType="separate"/>
      </w:r>
      <w:r>
        <w:t>6</w:t>
      </w:r>
      <w:r>
        <w:fldChar w:fldCharType="end"/>
      </w:r>
    </w:p>
    <w:p w14:paraId="1E99B7FA" w14:textId="77777777" w:rsidR="00000000" w:rsidRDefault="00382668">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_Toc92504249 \h </w:instrText>
      </w:r>
      <w:r>
        <w:fldChar w:fldCharType="separate"/>
      </w:r>
      <w:r>
        <w:t>10</w:t>
      </w:r>
      <w:r>
        <w:fldChar w:fldCharType="end"/>
      </w:r>
    </w:p>
    <w:p w14:paraId="0A33B82E" w14:textId="77777777" w:rsidR="00000000" w:rsidRDefault="00382668">
      <w:pPr>
        <w:pStyle w:val="TOC2"/>
        <w:tabs>
          <w:tab w:val="right" w:leader="dot" w:pos="8296"/>
        </w:tabs>
        <w:ind w:right="0"/>
        <w:rPr>
          <w:rFonts w:ascii="Times New Roman" w:hAnsi="Times New Roman" w:cs="Times New Roman"/>
          <w:sz w:val="24"/>
          <w:szCs w:val="24"/>
        </w:rPr>
      </w:pPr>
      <w:r>
        <w:rPr>
          <w:rtl/>
        </w:rPr>
        <w:t>אליהו ישי (ש"ס):</w:t>
      </w:r>
      <w:r>
        <w:tab/>
      </w:r>
      <w:r>
        <w:fldChar w:fldCharType="begin"/>
      </w:r>
      <w:r>
        <w:instrText xml:space="preserve"> PAGE</w:instrText>
      </w:r>
      <w:r>
        <w:instrText xml:space="preserve">REF _Toc92504250 \h </w:instrText>
      </w:r>
      <w:r>
        <w:fldChar w:fldCharType="separate"/>
      </w:r>
      <w:r>
        <w:t>22</w:t>
      </w:r>
      <w:r>
        <w:fldChar w:fldCharType="end"/>
      </w:r>
    </w:p>
    <w:p w14:paraId="7D2D85B0" w14:textId="77777777" w:rsidR="00000000" w:rsidRDefault="00382668">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_Toc92504251 \h </w:instrText>
      </w:r>
      <w:r>
        <w:fldChar w:fldCharType="separate"/>
      </w:r>
      <w:r>
        <w:t>31</w:t>
      </w:r>
      <w:r>
        <w:fldChar w:fldCharType="end"/>
      </w:r>
    </w:p>
    <w:p w14:paraId="566EADFE" w14:textId="77777777" w:rsidR="00000000" w:rsidRDefault="00382668">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_Toc92504252 \h </w:instrText>
      </w:r>
      <w:r>
        <w:fldChar w:fldCharType="separate"/>
      </w:r>
      <w:r>
        <w:t>31</w:t>
      </w:r>
      <w:r>
        <w:fldChar w:fldCharType="end"/>
      </w:r>
    </w:p>
    <w:p w14:paraId="6F15C941" w14:textId="77777777" w:rsidR="00000000" w:rsidRDefault="00382668">
      <w:pPr>
        <w:pStyle w:val="TOC1"/>
        <w:tabs>
          <w:tab w:val="right" w:leader="dot" w:pos="8296"/>
        </w:tabs>
        <w:rPr>
          <w:rFonts w:ascii="Times New Roman" w:hAnsi="Times New Roman" w:cs="Times New Roman"/>
          <w:sz w:val="24"/>
          <w:szCs w:val="24"/>
        </w:rPr>
      </w:pPr>
      <w:r>
        <w:rPr>
          <w:rtl/>
        </w:rPr>
        <w:t>הצעות</w:t>
      </w:r>
      <w:r>
        <w:t xml:space="preserve"> </w:t>
      </w:r>
      <w:r>
        <w:rPr>
          <w:rtl/>
        </w:rPr>
        <w:t>סיעות העבודה-מימד וש"ס</w:t>
      </w:r>
      <w:r>
        <w:t xml:space="preserve"> </w:t>
      </w:r>
      <w:r>
        <w:rPr>
          <w:rtl/>
        </w:rPr>
        <w:t>להביע אי</w:t>
      </w:r>
      <w:r>
        <w:t>-</w:t>
      </w:r>
      <w:r>
        <w:rPr>
          <w:rtl/>
        </w:rPr>
        <w:t>אמון בממשלה בשל:</w:t>
      </w:r>
      <w:r>
        <w:tab/>
      </w:r>
      <w:r>
        <w:fldChar w:fldCharType="begin"/>
      </w:r>
      <w:r>
        <w:instrText xml:space="preserve"> PAGEREF _Toc92504253 \h </w:instrText>
      </w:r>
      <w:r>
        <w:fldChar w:fldCharType="separate"/>
      </w:r>
      <w:r>
        <w:t>32</w:t>
      </w:r>
      <w:r>
        <w:fldChar w:fldCharType="end"/>
      </w:r>
    </w:p>
    <w:p w14:paraId="31D6B69A" w14:textId="77777777" w:rsidR="00000000" w:rsidRDefault="00382668">
      <w:pPr>
        <w:pStyle w:val="TOC1"/>
        <w:tabs>
          <w:tab w:val="right" w:leader="dot" w:pos="8296"/>
        </w:tabs>
        <w:rPr>
          <w:rFonts w:ascii="Times New Roman" w:hAnsi="Times New Roman" w:cs="Times New Roman"/>
          <w:sz w:val="24"/>
          <w:szCs w:val="24"/>
        </w:rPr>
      </w:pPr>
      <w:r>
        <w:rPr>
          <w:rtl/>
        </w:rPr>
        <w:t>א. מדיניותה החברתית, הכלכלית</w:t>
      </w:r>
      <w:r>
        <w:rPr>
          <w:rtl/>
        </w:rPr>
        <w:t xml:space="preserve"> והמדינית של הממשלה</w:t>
      </w:r>
      <w:r>
        <w:t>;</w:t>
      </w:r>
      <w:r>
        <w:tab/>
      </w:r>
      <w:r>
        <w:fldChar w:fldCharType="begin"/>
      </w:r>
      <w:r>
        <w:instrText xml:space="preserve"> PAGEREF _Toc92504254 \h </w:instrText>
      </w:r>
      <w:r>
        <w:fldChar w:fldCharType="separate"/>
      </w:r>
      <w:r>
        <w:t>32</w:t>
      </w:r>
      <w:r>
        <w:fldChar w:fldCharType="end"/>
      </w:r>
    </w:p>
    <w:p w14:paraId="152812AE" w14:textId="77777777" w:rsidR="00000000" w:rsidRDefault="00382668">
      <w:pPr>
        <w:pStyle w:val="TOC1"/>
        <w:tabs>
          <w:tab w:val="right" w:leader="dot" w:pos="8296"/>
        </w:tabs>
        <w:rPr>
          <w:rFonts w:ascii="Times New Roman" w:hAnsi="Times New Roman" w:cs="Times New Roman"/>
          <w:sz w:val="24"/>
          <w:szCs w:val="24"/>
        </w:rPr>
      </w:pPr>
      <w:r>
        <w:rPr>
          <w:rtl/>
        </w:rPr>
        <w:t>ב. דברי ראש הממשלה בדבר פינוי יישובים והזזת יישובים בצעדים חד-צדדיים</w:t>
      </w:r>
      <w:r>
        <w:tab/>
      </w:r>
      <w:r>
        <w:fldChar w:fldCharType="begin"/>
      </w:r>
      <w:r>
        <w:instrText xml:space="preserve"> PAGEREF _Toc92504255 \h </w:instrText>
      </w:r>
      <w:r>
        <w:fldChar w:fldCharType="separate"/>
      </w:r>
      <w:r>
        <w:t>32</w:t>
      </w:r>
      <w:r>
        <w:fldChar w:fldCharType="end"/>
      </w:r>
    </w:p>
    <w:p w14:paraId="3D6163CB" w14:textId="77777777" w:rsidR="00000000" w:rsidRDefault="00382668">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_Toc92504256 \h </w:instrText>
      </w:r>
      <w:r>
        <w:fldChar w:fldCharType="separate"/>
      </w:r>
      <w:r>
        <w:t>32</w:t>
      </w:r>
      <w:r>
        <w:fldChar w:fldCharType="end"/>
      </w:r>
    </w:p>
    <w:p w14:paraId="5C3E40A1" w14:textId="77777777" w:rsidR="00000000" w:rsidRDefault="00382668">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_Toc92504257 \h </w:instrText>
      </w:r>
      <w:r>
        <w:fldChar w:fldCharType="separate"/>
      </w:r>
      <w:r>
        <w:t>42</w:t>
      </w:r>
      <w:r>
        <w:fldChar w:fldCharType="end"/>
      </w:r>
    </w:p>
    <w:p w14:paraId="5B42512E" w14:textId="77777777" w:rsidR="00000000" w:rsidRDefault="00382668">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_Toc92504258 \h </w:instrText>
      </w:r>
      <w:r>
        <w:fldChar w:fldCharType="separate"/>
      </w:r>
      <w:r>
        <w:t>43</w:t>
      </w:r>
      <w:r>
        <w:fldChar w:fldCharType="end"/>
      </w:r>
    </w:p>
    <w:p w14:paraId="1A3132BF" w14:textId="77777777" w:rsidR="00000000" w:rsidRDefault="00382668">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_Toc92504259 \h </w:instrText>
      </w:r>
      <w:r>
        <w:fldChar w:fldCharType="separate"/>
      </w:r>
      <w:r>
        <w:t>44</w:t>
      </w:r>
      <w:r>
        <w:fldChar w:fldCharType="end"/>
      </w:r>
    </w:p>
    <w:p w14:paraId="6C74857A" w14:textId="77777777" w:rsidR="00000000" w:rsidRDefault="00382668">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_Toc92504260 \h </w:instrText>
      </w:r>
      <w:r>
        <w:fldChar w:fldCharType="separate"/>
      </w:r>
      <w:r>
        <w:t>46</w:t>
      </w:r>
      <w:r>
        <w:fldChar w:fldCharType="end"/>
      </w:r>
    </w:p>
    <w:p w14:paraId="4D318D16" w14:textId="77777777" w:rsidR="00000000" w:rsidRDefault="00382668">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(מרצ):</w:t>
      </w:r>
      <w:r>
        <w:tab/>
      </w:r>
      <w:r>
        <w:fldChar w:fldCharType="begin"/>
      </w:r>
      <w:r>
        <w:instrText xml:space="preserve"> PAGEREF _Toc92504261 \h </w:instrText>
      </w:r>
      <w:r>
        <w:fldChar w:fldCharType="separate"/>
      </w:r>
      <w:r>
        <w:t>47</w:t>
      </w:r>
      <w:r>
        <w:fldChar w:fldCharType="end"/>
      </w:r>
    </w:p>
    <w:p w14:paraId="00FE50E6" w14:textId="77777777" w:rsidR="00000000" w:rsidRDefault="00382668">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_Toc92504262 \h </w:instrText>
      </w:r>
      <w:r>
        <w:fldChar w:fldCharType="separate"/>
      </w:r>
      <w:r>
        <w:t>47</w:t>
      </w:r>
      <w:r>
        <w:fldChar w:fldCharType="end"/>
      </w:r>
    </w:p>
    <w:p w14:paraId="37723B1B" w14:textId="77777777" w:rsidR="00000000" w:rsidRDefault="00382668">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_Toc92504263 \h </w:instrText>
      </w:r>
      <w:r>
        <w:fldChar w:fldCharType="separate"/>
      </w:r>
      <w:r>
        <w:t>49</w:t>
      </w:r>
      <w:r>
        <w:fldChar w:fldCharType="end"/>
      </w:r>
    </w:p>
    <w:p w14:paraId="34525373" w14:textId="77777777" w:rsidR="00000000" w:rsidRDefault="00382668">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_Toc92504264 \h </w:instrText>
      </w:r>
      <w:r>
        <w:fldChar w:fldCharType="separate"/>
      </w:r>
      <w:r>
        <w:t>51</w:t>
      </w:r>
      <w:r>
        <w:fldChar w:fldCharType="end"/>
      </w:r>
    </w:p>
    <w:p w14:paraId="55584382" w14:textId="77777777" w:rsidR="00000000" w:rsidRDefault="00382668">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_Toc92504265 \h </w:instrText>
      </w:r>
      <w:r>
        <w:fldChar w:fldCharType="separate"/>
      </w:r>
      <w:r>
        <w:t>53</w:t>
      </w:r>
      <w:r>
        <w:fldChar w:fldCharType="end"/>
      </w:r>
    </w:p>
    <w:p w14:paraId="3622BF2C" w14:textId="77777777" w:rsidR="00000000" w:rsidRDefault="00382668">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_Toc92504266 \h </w:instrText>
      </w:r>
      <w:r>
        <w:fldChar w:fldCharType="separate"/>
      </w:r>
      <w:r>
        <w:t>54</w:t>
      </w:r>
      <w:r>
        <w:fldChar w:fldCharType="end"/>
      </w:r>
    </w:p>
    <w:p w14:paraId="6E0CD8DE" w14:textId="77777777" w:rsidR="00000000" w:rsidRDefault="00382668">
      <w:pPr>
        <w:pStyle w:val="TOC2"/>
        <w:tabs>
          <w:tab w:val="right" w:leader="dot" w:pos="8296"/>
        </w:tabs>
        <w:ind w:right="0"/>
        <w:rPr>
          <w:rFonts w:ascii="Times New Roman" w:hAnsi="Times New Roman" w:cs="Times New Roman"/>
          <w:sz w:val="24"/>
          <w:szCs w:val="24"/>
        </w:rPr>
      </w:pPr>
      <w:r>
        <w:rPr>
          <w:rtl/>
        </w:rPr>
        <w:t>עבד</w:t>
      </w:r>
      <w:r>
        <w:t>-</w:t>
      </w:r>
      <w:r>
        <w:rPr>
          <w:rtl/>
        </w:rPr>
        <w:t>אלמאלכ</w:t>
      </w:r>
      <w:r>
        <w:rPr>
          <w:rtl/>
        </w:rPr>
        <w:t xml:space="preserve"> דהאמשה (רע"ם):</w:t>
      </w:r>
      <w:r>
        <w:tab/>
      </w:r>
      <w:r>
        <w:fldChar w:fldCharType="begin"/>
      </w:r>
      <w:r>
        <w:instrText xml:space="preserve"> PAGEREF _Toc92504267 \h </w:instrText>
      </w:r>
      <w:r>
        <w:fldChar w:fldCharType="separate"/>
      </w:r>
      <w:r>
        <w:t>55</w:t>
      </w:r>
      <w:r>
        <w:fldChar w:fldCharType="end"/>
      </w:r>
    </w:p>
    <w:p w14:paraId="7DE8AD56" w14:textId="77777777" w:rsidR="00000000" w:rsidRDefault="00382668">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_Toc92504268 \h </w:instrText>
      </w:r>
      <w:r>
        <w:fldChar w:fldCharType="separate"/>
      </w:r>
      <w:r>
        <w:t>56</w:t>
      </w:r>
      <w:r>
        <w:fldChar w:fldCharType="end"/>
      </w:r>
    </w:p>
    <w:p w14:paraId="624EC3A3" w14:textId="77777777" w:rsidR="00000000" w:rsidRDefault="00382668">
      <w:pPr>
        <w:pStyle w:val="TOC1"/>
        <w:tabs>
          <w:tab w:val="right" w:leader="dot" w:pos="8296"/>
        </w:tabs>
        <w:rPr>
          <w:rFonts w:ascii="Times New Roman" w:hAnsi="Times New Roman" w:cs="Times New Roman"/>
          <w:sz w:val="24"/>
          <w:szCs w:val="24"/>
        </w:rPr>
      </w:pPr>
      <w:r>
        <w:rPr>
          <w:rtl/>
        </w:rPr>
        <w:t>הצעת חוק שידורי טלוויזיה מהכנסת, התשס"ד-2003</w:t>
      </w:r>
      <w:r>
        <w:tab/>
      </w:r>
      <w:r>
        <w:fldChar w:fldCharType="begin"/>
      </w:r>
      <w:r>
        <w:instrText xml:space="preserve"> PAGEREF _Toc92504269 \h </w:instrText>
      </w:r>
      <w:r>
        <w:fldChar w:fldCharType="separate"/>
      </w:r>
      <w:r>
        <w:t>64</w:t>
      </w:r>
      <w:r>
        <w:fldChar w:fldCharType="end"/>
      </w:r>
    </w:p>
    <w:p w14:paraId="02B426C0" w14:textId="77777777" w:rsidR="00000000" w:rsidRDefault="00382668">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_Toc92504270 \h </w:instrText>
      </w:r>
      <w:r>
        <w:fldChar w:fldCharType="separate"/>
      </w:r>
      <w:r>
        <w:t>64</w:t>
      </w:r>
      <w:r>
        <w:fldChar w:fldCharType="end"/>
      </w:r>
    </w:p>
    <w:p w14:paraId="543F41C1" w14:textId="77777777" w:rsidR="00000000" w:rsidRDefault="00382668">
      <w:pPr>
        <w:pStyle w:val="TOC2"/>
        <w:tabs>
          <w:tab w:val="right" w:leader="dot" w:pos="8296"/>
        </w:tabs>
        <w:ind w:right="0"/>
        <w:rPr>
          <w:rFonts w:ascii="Times New Roman" w:hAnsi="Times New Roman" w:cs="Times New Roman"/>
          <w:sz w:val="24"/>
          <w:szCs w:val="24"/>
        </w:rPr>
      </w:pPr>
      <w:r>
        <w:rPr>
          <w:rtl/>
        </w:rPr>
        <w:t>רוני בר-און (י</w:t>
      </w:r>
      <w:r>
        <w:rPr>
          <w:rtl/>
        </w:rPr>
        <w:t>ו"ר ועדת הכנסת):</w:t>
      </w:r>
      <w:r>
        <w:tab/>
      </w:r>
      <w:r>
        <w:fldChar w:fldCharType="begin"/>
      </w:r>
      <w:r>
        <w:instrText xml:space="preserve"> PAGEREF _Toc92504271 \h </w:instrText>
      </w:r>
      <w:r>
        <w:fldChar w:fldCharType="separate"/>
      </w:r>
      <w:r>
        <w:t>76</w:t>
      </w:r>
      <w:r>
        <w:fldChar w:fldCharType="end"/>
      </w:r>
    </w:p>
    <w:p w14:paraId="19CA7730" w14:textId="77777777" w:rsidR="00000000" w:rsidRDefault="00382668">
      <w:pPr>
        <w:pStyle w:val="TOC1"/>
        <w:tabs>
          <w:tab w:val="right" w:leader="dot" w:pos="8296"/>
        </w:tabs>
        <w:rPr>
          <w:rFonts w:ascii="Times New Roman" w:hAnsi="Times New Roman" w:cs="Times New Roman"/>
          <w:sz w:val="24"/>
          <w:szCs w:val="24"/>
        </w:rPr>
      </w:pPr>
      <w:r>
        <w:rPr>
          <w:rtl/>
        </w:rPr>
        <w:t>הצעת חוק לתיקון פקודת בתי</w:t>
      </w:r>
      <w:r>
        <w:t>-</w:t>
      </w:r>
      <w:r>
        <w:rPr>
          <w:rtl/>
        </w:rPr>
        <w:t>הסוהר (מס'</w:t>
      </w:r>
      <w:r>
        <w:t xml:space="preserve"> 26)  (</w:t>
      </w:r>
      <w:r>
        <w:rPr>
          <w:rtl/>
        </w:rPr>
        <w:t>בית</w:t>
      </w:r>
      <w:r>
        <w:t>-</w:t>
      </w:r>
      <w:r>
        <w:rPr>
          <w:rtl/>
        </w:rPr>
        <w:t>סוהר בניהול פרטי),</w:t>
      </w:r>
      <w:r>
        <w:t xml:space="preserve"> </w:t>
      </w:r>
      <w:r>
        <w:rPr>
          <w:rtl/>
        </w:rPr>
        <w:t>התשס"ד-2003</w:t>
      </w:r>
      <w:r>
        <w:tab/>
      </w:r>
      <w:r>
        <w:fldChar w:fldCharType="begin"/>
      </w:r>
      <w:r>
        <w:instrText xml:space="preserve"> PAGEREF _Toc92504272 \h </w:instrText>
      </w:r>
      <w:r>
        <w:fldChar w:fldCharType="separate"/>
      </w:r>
      <w:r>
        <w:t>78</w:t>
      </w:r>
      <w:r>
        <w:fldChar w:fldCharType="end"/>
      </w:r>
    </w:p>
    <w:p w14:paraId="074B3067" w14:textId="77777777" w:rsidR="00000000" w:rsidRDefault="00382668">
      <w:pPr>
        <w:pStyle w:val="TOC2"/>
        <w:tabs>
          <w:tab w:val="right" w:leader="dot" w:pos="8296"/>
        </w:tabs>
        <w:ind w:right="0"/>
        <w:rPr>
          <w:rFonts w:ascii="Times New Roman" w:hAnsi="Times New Roman" w:cs="Times New Roman"/>
          <w:sz w:val="24"/>
          <w:szCs w:val="24"/>
        </w:rPr>
      </w:pPr>
      <w:r>
        <w:rPr>
          <w:rtl/>
        </w:rPr>
        <w:lastRenderedPageBreak/>
        <w:t>השר לביטחון פנים צחי הנגבי:</w:t>
      </w:r>
      <w:r>
        <w:tab/>
      </w:r>
      <w:r>
        <w:fldChar w:fldCharType="begin"/>
      </w:r>
      <w:r>
        <w:instrText xml:space="preserve"> PAGEREF _Toc92504273 \h </w:instrText>
      </w:r>
      <w:r>
        <w:fldChar w:fldCharType="separate"/>
      </w:r>
      <w:r>
        <w:t>79</w:t>
      </w:r>
      <w:r>
        <w:fldChar w:fldCharType="end"/>
      </w:r>
    </w:p>
    <w:p w14:paraId="6A8C893A" w14:textId="77777777" w:rsidR="00000000" w:rsidRDefault="00382668">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w:instrText>
      </w:r>
      <w:r>
        <w:instrText xml:space="preserve">c92504274 \h </w:instrText>
      </w:r>
      <w:r>
        <w:fldChar w:fldCharType="separate"/>
      </w:r>
      <w:r>
        <w:t>87</w:t>
      </w:r>
      <w:r>
        <w:fldChar w:fldCharType="end"/>
      </w:r>
    </w:p>
    <w:p w14:paraId="2C795D8C" w14:textId="77777777" w:rsidR="00000000" w:rsidRDefault="00382668">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_Toc92504275 \h </w:instrText>
      </w:r>
      <w:r>
        <w:fldChar w:fldCharType="separate"/>
      </w:r>
      <w:r>
        <w:t>89</w:t>
      </w:r>
      <w:r>
        <w:fldChar w:fldCharType="end"/>
      </w:r>
    </w:p>
    <w:p w14:paraId="470697C7" w14:textId="77777777" w:rsidR="00000000" w:rsidRDefault="00382668">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_Toc92504276 \h </w:instrText>
      </w:r>
      <w:r>
        <w:fldChar w:fldCharType="separate"/>
      </w:r>
      <w:r>
        <w:t>90</w:t>
      </w:r>
      <w:r>
        <w:fldChar w:fldCharType="end"/>
      </w:r>
    </w:p>
    <w:p w14:paraId="62F997EA" w14:textId="77777777" w:rsidR="00000000" w:rsidRDefault="00382668">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_Toc92504277 \h </w:instrText>
      </w:r>
      <w:r>
        <w:fldChar w:fldCharType="separate"/>
      </w:r>
      <w:r>
        <w:t>90</w:t>
      </w:r>
      <w:r>
        <w:fldChar w:fldCharType="end"/>
      </w:r>
    </w:p>
    <w:p w14:paraId="1C45D80F" w14:textId="77777777" w:rsidR="00000000" w:rsidRDefault="00382668">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_Toc92504278 \h </w:instrText>
      </w:r>
      <w:r>
        <w:fldChar w:fldCharType="separate"/>
      </w:r>
      <w:r>
        <w:t>92</w:t>
      </w:r>
      <w:r>
        <w:fldChar w:fldCharType="end"/>
      </w:r>
    </w:p>
    <w:p w14:paraId="3E7E6814" w14:textId="77777777" w:rsidR="00000000" w:rsidRDefault="00382668">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_Toc92504279 \h </w:instrText>
      </w:r>
      <w:r>
        <w:fldChar w:fldCharType="separate"/>
      </w:r>
      <w:r>
        <w:t>93</w:t>
      </w:r>
      <w:r>
        <w:fldChar w:fldCharType="end"/>
      </w:r>
    </w:p>
    <w:p w14:paraId="126B9CB0" w14:textId="77777777" w:rsidR="00000000" w:rsidRDefault="00382668">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_Toc92504280 \h </w:instrText>
      </w:r>
      <w:r>
        <w:fldChar w:fldCharType="separate"/>
      </w:r>
      <w:r>
        <w:t>95</w:t>
      </w:r>
      <w:r>
        <w:fldChar w:fldCharType="end"/>
      </w:r>
    </w:p>
    <w:p w14:paraId="4566C21C" w14:textId="77777777" w:rsidR="00000000" w:rsidRDefault="00382668">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_Toc92504281 \h </w:instrText>
      </w:r>
      <w:r>
        <w:fldChar w:fldCharType="separate"/>
      </w:r>
      <w:r>
        <w:t>96</w:t>
      </w:r>
      <w:r>
        <w:fldChar w:fldCharType="end"/>
      </w:r>
    </w:p>
    <w:p w14:paraId="12319287" w14:textId="77777777" w:rsidR="00000000" w:rsidRDefault="00382668">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_Toc92504282 \h </w:instrText>
      </w:r>
      <w:r>
        <w:fldChar w:fldCharType="separate"/>
      </w:r>
      <w:r>
        <w:t>98</w:t>
      </w:r>
      <w:r>
        <w:fldChar w:fldCharType="end"/>
      </w:r>
    </w:p>
    <w:p w14:paraId="12CEFD2B" w14:textId="77777777" w:rsidR="00000000" w:rsidRDefault="00382668">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_Toc92504283 \h </w:instrText>
      </w:r>
      <w:r>
        <w:fldChar w:fldCharType="separate"/>
      </w:r>
      <w:r>
        <w:t>100</w:t>
      </w:r>
      <w:r>
        <w:fldChar w:fldCharType="end"/>
      </w:r>
    </w:p>
    <w:p w14:paraId="29D30FF9" w14:textId="77777777" w:rsidR="00000000" w:rsidRDefault="00382668">
      <w:pPr>
        <w:pStyle w:val="TOC1"/>
        <w:tabs>
          <w:tab w:val="right" w:leader="dot" w:pos="8296"/>
        </w:tabs>
        <w:rPr>
          <w:rFonts w:ascii="Times New Roman" w:hAnsi="Times New Roman" w:cs="Times New Roman"/>
          <w:sz w:val="24"/>
          <w:szCs w:val="24"/>
        </w:rPr>
      </w:pPr>
      <w:r>
        <w:t xml:space="preserve">767. </w:t>
      </w:r>
      <w:r>
        <w:rPr>
          <w:rtl/>
        </w:rPr>
        <w:t>פיטורים במלון "נירוונה" בים-המלח</w:t>
      </w:r>
      <w:r>
        <w:tab/>
      </w:r>
      <w:r>
        <w:fldChar w:fldCharType="begin"/>
      </w:r>
      <w:r>
        <w:instrText xml:space="preserve"> PAGEREF _Toc92504284 \h </w:instrText>
      </w:r>
      <w:r>
        <w:fldChar w:fldCharType="separate"/>
      </w:r>
      <w:r>
        <w:t>100</w:t>
      </w:r>
      <w:r>
        <w:fldChar w:fldCharType="end"/>
      </w:r>
    </w:p>
    <w:p w14:paraId="21188386" w14:textId="77777777" w:rsidR="00000000" w:rsidRDefault="00382668">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_Toc92504285 \h </w:instrText>
      </w:r>
      <w:r>
        <w:fldChar w:fldCharType="separate"/>
      </w:r>
      <w:r>
        <w:t>101</w:t>
      </w:r>
      <w:r>
        <w:fldChar w:fldCharType="end"/>
      </w:r>
    </w:p>
    <w:p w14:paraId="447A6AC5" w14:textId="77777777" w:rsidR="00000000" w:rsidRDefault="00382668">
      <w:pPr>
        <w:pStyle w:val="a0"/>
        <w:jc w:val="center"/>
        <w:rPr>
          <w:rtl/>
        </w:rPr>
      </w:pPr>
      <w:r>
        <w:rPr>
          <w:bCs/>
          <w:szCs w:val="36"/>
          <w:u w:val="single"/>
          <w:rtl/>
        </w:rPr>
        <w:fldChar w:fldCharType="end"/>
      </w:r>
    </w:p>
    <w:p w14:paraId="275EDF29" w14:textId="77777777" w:rsidR="00000000" w:rsidRDefault="00382668">
      <w:pPr>
        <w:pStyle w:val="a0"/>
        <w:rPr>
          <w:rtl/>
        </w:rPr>
      </w:pPr>
      <w:r>
        <w:rPr>
          <w:rtl/>
        </w:rPr>
        <w:br w:type="page"/>
      </w:r>
    </w:p>
    <w:p w14:paraId="7DA3E854" w14:textId="77777777" w:rsidR="00000000" w:rsidRDefault="00382668">
      <w:pPr>
        <w:pStyle w:val="a0"/>
        <w:rPr>
          <w:rFonts w:hint="cs"/>
          <w:b/>
          <w:bCs/>
          <w:rtl/>
        </w:rPr>
      </w:pPr>
      <w:r>
        <w:rPr>
          <w:rFonts w:hint="cs"/>
          <w:b/>
          <w:bCs/>
          <w:rtl/>
        </w:rPr>
        <w:t>דברי הכנסת</w:t>
      </w:r>
    </w:p>
    <w:p w14:paraId="1414E6D0" w14:textId="77777777" w:rsidR="00000000" w:rsidRDefault="00382668">
      <w:pPr>
        <w:pStyle w:val="a0"/>
        <w:rPr>
          <w:b/>
          <w:bCs/>
          <w:rtl/>
        </w:rPr>
      </w:pPr>
      <w:r>
        <w:rPr>
          <w:rFonts w:hint="cs"/>
          <w:b/>
          <w:bCs/>
          <w:rtl/>
        </w:rPr>
        <w:t>י / מושב שני / ישיבות פ"ה</w:t>
      </w:r>
      <w:r>
        <w:rPr>
          <w:b/>
          <w:bCs/>
          <w:rtl/>
        </w:rPr>
        <w:t>—</w:t>
      </w:r>
      <w:r>
        <w:rPr>
          <w:rFonts w:hint="cs"/>
          <w:b/>
          <w:bCs/>
          <w:rtl/>
        </w:rPr>
        <w:t>פ"ז /</w:t>
      </w:r>
    </w:p>
    <w:p w14:paraId="00E77CA1" w14:textId="77777777" w:rsidR="00000000" w:rsidRDefault="00382668">
      <w:pPr>
        <w:pStyle w:val="a0"/>
        <w:rPr>
          <w:rFonts w:hint="cs"/>
          <w:b/>
          <w:bCs/>
          <w:rtl/>
        </w:rPr>
      </w:pPr>
      <w:r>
        <w:rPr>
          <w:rFonts w:hint="cs"/>
          <w:b/>
          <w:bCs/>
          <w:rtl/>
        </w:rPr>
        <w:t>כ"ז</w:t>
      </w:r>
      <w:r>
        <w:rPr>
          <w:b/>
          <w:bCs/>
          <w:rtl/>
        </w:rPr>
        <w:t>—</w:t>
      </w:r>
      <w:r>
        <w:rPr>
          <w:rFonts w:hint="cs"/>
          <w:b/>
          <w:bCs/>
          <w:rtl/>
        </w:rPr>
        <w:t>כ"ט בכסליו התשס"ד / 22-24 בדצמבר 2003 / 10</w:t>
      </w:r>
    </w:p>
    <w:p w14:paraId="4BA4CF68" w14:textId="77777777" w:rsidR="00000000" w:rsidRDefault="00382668">
      <w:pPr>
        <w:pStyle w:val="a0"/>
        <w:rPr>
          <w:rFonts w:hint="cs"/>
          <w:b/>
          <w:bCs/>
          <w:rtl/>
        </w:rPr>
      </w:pPr>
      <w:r>
        <w:rPr>
          <w:rFonts w:hint="cs"/>
          <w:b/>
          <w:bCs/>
          <w:rtl/>
        </w:rPr>
        <w:t>חוברת י'</w:t>
      </w:r>
    </w:p>
    <w:p w14:paraId="0CB594FD" w14:textId="77777777" w:rsidR="00000000" w:rsidRDefault="00382668">
      <w:pPr>
        <w:pStyle w:val="a0"/>
        <w:rPr>
          <w:rFonts w:hint="cs"/>
          <w:b/>
          <w:bCs/>
          <w:rtl/>
        </w:rPr>
      </w:pPr>
      <w:r>
        <w:rPr>
          <w:rFonts w:hint="cs"/>
          <w:b/>
          <w:bCs/>
          <w:rtl/>
        </w:rPr>
        <w:t>ישיבה פ"ה</w:t>
      </w:r>
    </w:p>
    <w:p w14:paraId="2D216270" w14:textId="77777777" w:rsidR="00000000" w:rsidRDefault="00382668">
      <w:pPr>
        <w:pStyle w:val="a0"/>
        <w:ind w:firstLine="0"/>
        <w:rPr>
          <w:rFonts w:hint="cs"/>
          <w:rtl/>
        </w:rPr>
      </w:pPr>
    </w:p>
    <w:p w14:paraId="74CA22D3" w14:textId="77777777" w:rsidR="00000000" w:rsidRDefault="00382668">
      <w:pPr>
        <w:pStyle w:val="a5"/>
        <w:bidi/>
        <w:rPr>
          <w:rFonts w:hint="cs"/>
          <w:rtl/>
        </w:rPr>
      </w:pPr>
    </w:p>
    <w:p w14:paraId="09A6E514" w14:textId="77777777" w:rsidR="00000000" w:rsidRDefault="00382668">
      <w:pPr>
        <w:pStyle w:val="a5"/>
        <w:bidi/>
        <w:rPr>
          <w:rFonts w:hint="cs"/>
          <w:rtl/>
        </w:rPr>
      </w:pPr>
    </w:p>
    <w:p w14:paraId="62AEDD72" w14:textId="77777777" w:rsidR="00000000" w:rsidRDefault="00382668">
      <w:pPr>
        <w:pStyle w:val="a5"/>
        <w:bidi/>
        <w:rPr>
          <w:rFonts w:hint="cs"/>
          <w:rtl/>
        </w:rPr>
      </w:pPr>
    </w:p>
    <w:p w14:paraId="69724C8E" w14:textId="77777777" w:rsidR="00000000" w:rsidRDefault="00382668">
      <w:pPr>
        <w:pStyle w:val="a5"/>
        <w:bidi/>
        <w:rPr>
          <w:rFonts w:hint="cs"/>
          <w:rtl/>
        </w:rPr>
      </w:pPr>
    </w:p>
    <w:p w14:paraId="60EFE43C" w14:textId="77777777" w:rsidR="00000000" w:rsidRDefault="00382668">
      <w:pPr>
        <w:pStyle w:val="a5"/>
        <w:bidi/>
        <w:rPr>
          <w:rFonts w:hint="cs"/>
          <w:rtl/>
        </w:rPr>
      </w:pPr>
    </w:p>
    <w:p w14:paraId="6E13CD47" w14:textId="77777777" w:rsidR="00000000" w:rsidRDefault="00382668">
      <w:pPr>
        <w:pStyle w:val="a5"/>
        <w:bidi/>
        <w:rPr>
          <w:rFonts w:hint="cs"/>
          <w:rtl/>
        </w:rPr>
      </w:pPr>
    </w:p>
    <w:p w14:paraId="08B703D3" w14:textId="77777777" w:rsidR="00000000" w:rsidRDefault="00382668">
      <w:pPr>
        <w:pStyle w:val="a5"/>
        <w:bidi/>
        <w:rPr>
          <w:rFonts w:hint="cs"/>
          <w:rtl/>
        </w:rPr>
      </w:pPr>
    </w:p>
    <w:p w14:paraId="701A5FD6" w14:textId="77777777" w:rsidR="00000000" w:rsidRDefault="00382668">
      <w:pPr>
        <w:pStyle w:val="a5"/>
        <w:bidi/>
        <w:rPr>
          <w:rFonts w:hint="cs"/>
          <w:rtl/>
        </w:rPr>
      </w:pPr>
      <w:r>
        <w:rPr>
          <w:rtl/>
        </w:rPr>
        <w:t>ה</w:t>
      </w:r>
      <w:r>
        <w:rPr>
          <w:rtl/>
        </w:rPr>
        <w:t>ישיבה ה</w:t>
      </w:r>
      <w:r>
        <w:rPr>
          <w:rFonts w:hint="cs"/>
          <w:rtl/>
        </w:rPr>
        <w:t>שמונים-וחמש</w:t>
      </w:r>
      <w:r>
        <w:rPr>
          <w:rtl/>
        </w:rPr>
        <w:t xml:space="preserve"> של הכנסת ה</w:t>
      </w:r>
      <w:r>
        <w:rPr>
          <w:rFonts w:hint="cs"/>
          <w:rtl/>
        </w:rPr>
        <w:t>שש-עשרה</w:t>
      </w:r>
    </w:p>
    <w:p w14:paraId="3EDB78B2" w14:textId="77777777" w:rsidR="00000000" w:rsidRDefault="00382668">
      <w:pPr>
        <w:pStyle w:val="a6"/>
        <w:bidi/>
        <w:rPr>
          <w:rtl/>
        </w:rPr>
      </w:pPr>
      <w:r>
        <w:rPr>
          <w:rtl/>
        </w:rPr>
        <w:t>יום שני</w:t>
      </w:r>
      <w:r>
        <w:rPr>
          <w:rFonts w:hint="cs"/>
          <w:rtl/>
        </w:rPr>
        <w:t>,</w:t>
      </w:r>
      <w:r>
        <w:rPr>
          <w:rtl/>
        </w:rPr>
        <w:t xml:space="preserve"> כ"ז בכסל</w:t>
      </w:r>
      <w:r>
        <w:rPr>
          <w:rFonts w:hint="cs"/>
          <w:rtl/>
        </w:rPr>
        <w:t>י</w:t>
      </w:r>
      <w:r>
        <w:rPr>
          <w:rtl/>
        </w:rPr>
        <w:t xml:space="preserve">ו </w:t>
      </w:r>
      <w:r>
        <w:rPr>
          <w:rFonts w:hint="cs"/>
          <w:rtl/>
        </w:rPr>
        <w:t>ה</w:t>
      </w:r>
      <w:r>
        <w:rPr>
          <w:rtl/>
        </w:rPr>
        <w:t>תשס"ד (22 בדצמבר 2003)</w:t>
      </w:r>
    </w:p>
    <w:p w14:paraId="04B22A7F" w14:textId="77777777" w:rsidR="00000000" w:rsidRDefault="00382668">
      <w:pPr>
        <w:pStyle w:val="a7"/>
        <w:bidi/>
        <w:rPr>
          <w:rFonts w:hint="cs"/>
          <w:rtl/>
        </w:rPr>
      </w:pPr>
      <w:r>
        <w:rPr>
          <w:rtl/>
        </w:rPr>
        <w:t>ירושלים, הכנסת, שעה</w:t>
      </w:r>
      <w:r>
        <w:rPr>
          <w:rFonts w:hint="cs"/>
          <w:rtl/>
        </w:rPr>
        <w:t xml:space="preserve"> 13:01</w:t>
      </w:r>
    </w:p>
    <w:p w14:paraId="4214F7D8" w14:textId="77777777" w:rsidR="00000000" w:rsidRDefault="00382668">
      <w:pPr>
        <w:pStyle w:val="a0"/>
        <w:rPr>
          <w:rFonts w:hint="cs"/>
          <w:rtl/>
        </w:rPr>
      </w:pPr>
    </w:p>
    <w:p w14:paraId="3974EBAA" w14:textId="77777777" w:rsidR="00000000" w:rsidRDefault="00382668">
      <w:pPr>
        <w:pStyle w:val="a0"/>
        <w:rPr>
          <w:rFonts w:hint="cs"/>
          <w:rtl/>
        </w:rPr>
      </w:pPr>
    </w:p>
    <w:p w14:paraId="5581BC90" w14:textId="77777777" w:rsidR="00000000" w:rsidRDefault="00382668">
      <w:pPr>
        <w:pStyle w:val="a0"/>
        <w:rPr>
          <w:rtl/>
        </w:rPr>
      </w:pPr>
    </w:p>
    <w:p w14:paraId="6D2BB80D" w14:textId="77777777" w:rsidR="00000000" w:rsidRDefault="00382668">
      <w:pPr>
        <w:pStyle w:val="a0"/>
        <w:rPr>
          <w:rFonts w:hint="cs"/>
          <w:rtl/>
        </w:rPr>
      </w:pPr>
    </w:p>
    <w:p w14:paraId="4140BF76" w14:textId="77777777" w:rsidR="00000000" w:rsidRDefault="00382668">
      <w:pPr>
        <w:pStyle w:val="a0"/>
        <w:rPr>
          <w:rFonts w:hint="cs"/>
          <w:rtl/>
        </w:rPr>
      </w:pPr>
    </w:p>
    <w:p w14:paraId="6BFDEBB4" w14:textId="77777777" w:rsidR="00000000" w:rsidRDefault="00382668">
      <w:pPr>
        <w:pStyle w:val="a2"/>
        <w:rPr>
          <w:rFonts w:hint="cs"/>
          <w:rtl/>
        </w:rPr>
      </w:pPr>
      <w:bookmarkStart w:id="0" w:name="_Toc92504239"/>
      <w:r>
        <w:rPr>
          <w:rFonts w:hint="cs"/>
          <w:rtl/>
        </w:rPr>
        <w:t>הצעה לסדר</w:t>
      </w:r>
      <w:bookmarkEnd w:id="0"/>
    </w:p>
    <w:p w14:paraId="0748506E" w14:textId="77777777" w:rsidR="00000000" w:rsidRDefault="00382668">
      <w:pPr>
        <w:pStyle w:val="af1"/>
        <w:rPr>
          <w:rFonts w:hint="cs"/>
          <w:rtl/>
        </w:rPr>
      </w:pPr>
    </w:p>
    <w:p w14:paraId="7C423F22" w14:textId="77777777" w:rsidR="00000000" w:rsidRDefault="00382668">
      <w:pPr>
        <w:pStyle w:val="af1"/>
        <w:rPr>
          <w:rtl/>
        </w:rPr>
      </w:pPr>
      <w:r>
        <w:rPr>
          <w:rtl/>
        </w:rPr>
        <w:t>היו"ר ראובן ריבלין:</w:t>
      </w:r>
    </w:p>
    <w:p w14:paraId="147CFDE1" w14:textId="77777777" w:rsidR="00000000" w:rsidRDefault="00382668">
      <w:pPr>
        <w:pStyle w:val="a0"/>
        <w:rPr>
          <w:rtl/>
        </w:rPr>
      </w:pPr>
    </w:p>
    <w:p w14:paraId="1A246467" w14:textId="77777777" w:rsidR="00000000" w:rsidRDefault="00382668">
      <w:pPr>
        <w:pStyle w:val="a0"/>
        <w:rPr>
          <w:rFonts w:hint="cs"/>
          <w:rtl/>
        </w:rPr>
      </w:pPr>
      <w:r>
        <w:rPr>
          <w:rFonts w:hint="cs"/>
          <w:rtl/>
        </w:rPr>
        <w:t>רבותי חברי הכנסת, היום יום שני, כ"ז כסליו התשס"ד, נר שלישי של חנוכה, 22 בחודש דצמבר 2003 למניינם. אני מתכבד לפתו</w:t>
      </w:r>
      <w:r>
        <w:rPr>
          <w:rFonts w:hint="cs"/>
          <w:rtl/>
        </w:rPr>
        <w:t xml:space="preserve">ח את ישיבת הכנסת. </w:t>
      </w:r>
    </w:p>
    <w:p w14:paraId="012C77B9" w14:textId="77777777" w:rsidR="00000000" w:rsidRDefault="00382668">
      <w:pPr>
        <w:pStyle w:val="a0"/>
        <w:rPr>
          <w:rFonts w:hint="cs"/>
          <w:rtl/>
        </w:rPr>
      </w:pPr>
    </w:p>
    <w:p w14:paraId="21F99F71" w14:textId="77777777" w:rsidR="00000000" w:rsidRDefault="00382668">
      <w:pPr>
        <w:pStyle w:val="a0"/>
        <w:rPr>
          <w:rFonts w:hint="cs"/>
          <w:rtl/>
        </w:rPr>
      </w:pPr>
      <w:r>
        <w:rPr>
          <w:rFonts w:hint="cs"/>
          <w:rtl/>
        </w:rPr>
        <w:t xml:space="preserve">הודעה לפי סעיף 53 לחברת הכנסת רוחמה אברהם. </w:t>
      </w:r>
    </w:p>
    <w:p w14:paraId="0066847A" w14:textId="77777777" w:rsidR="00000000" w:rsidRDefault="00382668">
      <w:pPr>
        <w:pStyle w:val="a0"/>
        <w:rPr>
          <w:rFonts w:hint="cs"/>
          <w:rtl/>
        </w:rPr>
      </w:pPr>
    </w:p>
    <w:p w14:paraId="77F4F3CD" w14:textId="77777777" w:rsidR="00000000" w:rsidRDefault="00382668">
      <w:pPr>
        <w:pStyle w:val="a"/>
        <w:rPr>
          <w:rtl/>
        </w:rPr>
      </w:pPr>
      <w:bookmarkStart w:id="1" w:name="FS000001026T22_12_2003_13_21_49C"/>
      <w:bookmarkStart w:id="2" w:name="_Toc92504240"/>
      <w:bookmarkEnd w:id="1"/>
      <w:r>
        <w:rPr>
          <w:rtl/>
        </w:rPr>
        <w:t>רוחמה אברהם (הליכוד):</w:t>
      </w:r>
      <w:bookmarkEnd w:id="2"/>
    </w:p>
    <w:p w14:paraId="0B39FFDE" w14:textId="77777777" w:rsidR="00000000" w:rsidRDefault="00382668">
      <w:pPr>
        <w:pStyle w:val="a0"/>
        <w:rPr>
          <w:rtl/>
        </w:rPr>
      </w:pPr>
    </w:p>
    <w:p w14:paraId="4B199F9F" w14:textId="77777777" w:rsidR="00000000" w:rsidRDefault="00382668">
      <w:pPr>
        <w:pStyle w:val="a0"/>
        <w:rPr>
          <w:rFonts w:hint="cs"/>
          <w:rtl/>
        </w:rPr>
      </w:pPr>
      <w:r>
        <w:rPr>
          <w:rFonts w:hint="cs"/>
          <w:rtl/>
        </w:rPr>
        <w:t xml:space="preserve">אדוני היושב-ראש, חברי חברי הכנסת, חג שמח, ולמשפחות השבויים והנעדרים </w:t>
      </w:r>
      <w:r>
        <w:rPr>
          <w:rtl/>
        </w:rPr>
        <w:t>–</w:t>
      </w:r>
      <w:r>
        <w:rPr>
          <w:rFonts w:hint="cs"/>
          <w:rtl/>
        </w:rPr>
        <w:t xml:space="preserve"> רב-סמל צבי פלדמן, רב-סמל זכריה באומל, רב-סמל יהודה כץ, רב-סרן רון ארד, רב-טוראי גיא חבר, סמל ראשון</w:t>
      </w:r>
      <w:r>
        <w:rPr>
          <w:rFonts w:hint="cs"/>
          <w:rtl/>
        </w:rPr>
        <w:t xml:space="preserve"> בנימין אברהם, סמל ראשון עומר סועאד, סמל עדי אביטן ויונתן פולארד - בחג החנוכה, שבו גברו המעטים על הרבים והחלשים על החזקים, אנחנו אתכם. השנים חולפות והכאב הולך ומתעצם. השנים רודפות זו את זו והפצע נשאר פתוח. מסע הייסורים לבירור גורל הבנים נמשך, ואנחנו עדיין </w:t>
      </w:r>
      <w:r>
        <w:rPr>
          <w:rFonts w:hint="cs"/>
          <w:rtl/>
        </w:rPr>
        <w:t xml:space="preserve">לא רואים את קצו. אנחנו אתכם בסיוט הבלתי-נגמר, דואגים יחד ומתפללים שהבנים ישובו הביתה. </w:t>
      </w:r>
    </w:p>
    <w:p w14:paraId="310D648A" w14:textId="77777777" w:rsidR="00000000" w:rsidRDefault="00382668">
      <w:pPr>
        <w:pStyle w:val="a0"/>
        <w:rPr>
          <w:rFonts w:hint="cs"/>
          <w:rtl/>
        </w:rPr>
      </w:pPr>
    </w:p>
    <w:p w14:paraId="69D6CA70" w14:textId="77777777" w:rsidR="00000000" w:rsidRDefault="00382668">
      <w:pPr>
        <w:pStyle w:val="a0"/>
        <w:rPr>
          <w:rFonts w:hint="cs"/>
          <w:rtl/>
        </w:rPr>
      </w:pPr>
      <w:r>
        <w:rPr>
          <w:rFonts w:hint="cs"/>
          <w:rtl/>
        </w:rPr>
        <w:t>בחג חנוכה השנה, שבו אירע נס חנוכה לבני משפחות החטופים בקולומביה והם שבים לבתיהם בשלום, אנחנו מתפללים שגם לכם, משפחות השבויים והנעדרים, יתרחש נס במהרה ונרות החנוכה יפיצו</w:t>
      </w:r>
      <w:r>
        <w:rPr>
          <w:rFonts w:hint="cs"/>
          <w:rtl/>
        </w:rPr>
        <w:t xml:space="preserve"> אור של שמחה גם בבתיכם ויביאו לכם ולכל עם ישראל בשורה של תקווה וברכה. תודה רבה. </w:t>
      </w:r>
    </w:p>
    <w:p w14:paraId="70210F63" w14:textId="77777777" w:rsidR="00000000" w:rsidRDefault="00382668">
      <w:pPr>
        <w:pStyle w:val="a0"/>
        <w:rPr>
          <w:rFonts w:hint="cs"/>
          <w:rtl/>
        </w:rPr>
      </w:pPr>
    </w:p>
    <w:p w14:paraId="3F584DF7" w14:textId="77777777" w:rsidR="00000000" w:rsidRDefault="00382668">
      <w:pPr>
        <w:pStyle w:val="af1"/>
        <w:rPr>
          <w:rtl/>
        </w:rPr>
      </w:pPr>
      <w:r>
        <w:rPr>
          <w:rtl/>
        </w:rPr>
        <w:t>היו"ר ראובן ריבלין:</w:t>
      </w:r>
    </w:p>
    <w:p w14:paraId="39B3C017" w14:textId="77777777" w:rsidR="00000000" w:rsidRDefault="00382668">
      <w:pPr>
        <w:pStyle w:val="a0"/>
        <w:rPr>
          <w:rtl/>
        </w:rPr>
      </w:pPr>
    </w:p>
    <w:p w14:paraId="3FDD1782" w14:textId="77777777" w:rsidR="00000000" w:rsidRDefault="00382668">
      <w:pPr>
        <w:pStyle w:val="a0"/>
        <w:rPr>
          <w:rFonts w:hint="cs"/>
          <w:rtl/>
        </w:rPr>
      </w:pPr>
      <w:r>
        <w:rPr>
          <w:rFonts w:hint="cs"/>
          <w:rtl/>
        </w:rPr>
        <w:t xml:space="preserve">אני מאוד מודה לחברת הכנסת רוחמה אברהם. </w:t>
      </w:r>
    </w:p>
    <w:p w14:paraId="1FDBB84F" w14:textId="77777777" w:rsidR="00000000" w:rsidRDefault="00382668">
      <w:pPr>
        <w:pStyle w:val="a0"/>
        <w:rPr>
          <w:rFonts w:hint="cs"/>
          <w:rtl/>
        </w:rPr>
      </w:pPr>
    </w:p>
    <w:p w14:paraId="4B3A7F9F" w14:textId="77777777" w:rsidR="00000000" w:rsidRDefault="00382668">
      <w:pPr>
        <w:pStyle w:val="a2"/>
        <w:rPr>
          <w:rtl/>
        </w:rPr>
      </w:pPr>
    </w:p>
    <w:p w14:paraId="1E3ED732" w14:textId="77777777" w:rsidR="00000000" w:rsidRDefault="00382668">
      <w:pPr>
        <w:pStyle w:val="a2"/>
        <w:rPr>
          <w:rFonts w:hint="cs"/>
          <w:rtl/>
        </w:rPr>
      </w:pPr>
      <w:bookmarkStart w:id="3" w:name="CS19180FI0019180T22_12_2003_13_34_21"/>
      <w:bookmarkStart w:id="4" w:name="_Toc92504241"/>
      <w:bookmarkEnd w:id="3"/>
      <w:r>
        <w:rPr>
          <w:rFonts w:hint="cs"/>
          <w:rtl/>
        </w:rPr>
        <w:t>מסמכים שהונחו על שולחן הכנסת</w:t>
      </w:r>
      <w:bookmarkEnd w:id="4"/>
    </w:p>
    <w:p w14:paraId="6BD26A3C" w14:textId="77777777" w:rsidR="00000000" w:rsidRDefault="00382668">
      <w:pPr>
        <w:pStyle w:val="af1"/>
        <w:rPr>
          <w:rFonts w:hint="cs"/>
          <w:rtl/>
        </w:rPr>
      </w:pPr>
    </w:p>
    <w:p w14:paraId="02426E2C" w14:textId="77777777" w:rsidR="00000000" w:rsidRDefault="00382668">
      <w:pPr>
        <w:pStyle w:val="af1"/>
        <w:rPr>
          <w:rtl/>
        </w:rPr>
      </w:pPr>
      <w:r>
        <w:rPr>
          <w:rtl/>
        </w:rPr>
        <w:t>היו"ר ראובן ריבלין:</w:t>
      </w:r>
    </w:p>
    <w:p w14:paraId="49893087" w14:textId="77777777" w:rsidR="00000000" w:rsidRDefault="00382668">
      <w:pPr>
        <w:pStyle w:val="a0"/>
        <w:rPr>
          <w:rtl/>
        </w:rPr>
      </w:pPr>
    </w:p>
    <w:p w14:paraId="2F177AC5" w14:textId="77777777" w:rsidR="00000000" w:rsidRDefault="00382668">
      <w:pPr>
        <w:pStyle w:val="a0"/>
        <w:rPr>
          <w:rFonts w:hint="cs"/>
          <w:rtl/>
        </w:rPr>
      </w:pPr>
      <w:r>
        <w:rPr>
          <w:rFonts w:hint="cs"/>
          <w:rtl/>
        </w:rPr>
        <w:t>הודעה למזכיר הכנסת.</w:t>
      </w:r>
    </w:p>
    <w:p w14:paraId="32CDAC3D" w14:textId="77777777" w:rsidR="00000000" w:rsidRDefault="00382668">
      <w:pPr>
        <w:pStyle w:val="a0"/>
        <w:rPr>
          <w:rFonts w:hint="cs"/>
          <w:rtl/>
        </w:rPr>
      </w:pPr>
    </w:p>
    <w:p w14:paraId="17555D61" w14:textId="77777777" w:rsidR="00000000" w:rsidRDefault="00382668">
      <w:pPr>
        <w:pStyle w:val="a"/>
        <w:rPr>
          <w:rtl/>
        </w:rPr>
      </w:pPr>
      <w:bookmarkStart w:id="5" w:name="FS000000661T22_12_2003_13_25_33"/>
      <w:bookmarkStart w:id="6" w:name="_Toc92504242"/>
      <w:bookmarkEnd w:id="5"/>
      <w:r>
        <w:rPr>
          <w:rFonts w:hint="eastAsia"/>
          <w:rtl/>
        </w:rPr>
        <w:t>מזכיר</w:t>
      </w:r>
      <w:r>
        <w:rPr>
          <w:rtl/>
        </w:rPr>
        <w:t xml:space="preserve"> הכנסת אריה האן:</w:t>
      </w:r>
      <w:bookmarkEnd w:id="6"/>
    </w:p>
    <w:p w14:paraId="40EC1513" w14:textId="77777777" w:rsidR="00000000" w:rsidRDefault="00382668">
      <w:pPr>
        <w:pStyle w:val="a0"/>
        <w:rPr>
          <w:rFonts w:hint="cs"/>
          <w:rtl/>
        </w:rPr>
      </w:pPr>
    </w:p>
    <w:p w14:paraId="3BF154A4" w14:textId="77777777" w:rsidR="00000000" w:rsidRDefault="00382668">
      <w:pPr>
        <w:pStyle w:val="a0"/>
        <w:rPr>
          <w:rFonts w:hint="cs"/>
          <w:rtl/>
        </w:rPr>
      </w:pPr>
      <w:r>
        <w:rPr>
          <w:rFonts w:hint="cs"/>
          <w:rtl/>
        </w:rPr>
        <w:t>ברשות יושב-ראש ה</w:t>
      </w:r>
      <w:r>
        <w:rPr>
          <w:rFonts w:hint="cs"/>
          <w:rtl/>
        </w:rPr>
        <w:t xml:space="preserve">כנסת, הנני מתכבד להודיע, כי הונחו היום על שולחן הכנסת </w:t>
      </w:r>
      <w:r>
        <w:rPr>
          <w:rtl/>
        </w:rPr>
        <w:t>–</w:t>
      </w:r>
      <w:r>
        <w:rPr>
          <w:rFonts w:hint="cs"/>
          <w:rtl/>
        </w:rPr>
        <w:t xml:space="preserve"> </w:t>
      </w:r>
    </w:p>
    <w:p w14:paraId="3448F025" w14:textId="77777777" w:rsidR="00000000" w:rsidRDefault="00382668">
      <w:pPr>
        <w:pStyle w:val="a0"/>
        <w:rPr>
          <w:rFonts w:hint="cs"/>
          <w:rtl/>
        </w:rPr>
      </w:pPr>
    </w:p>
    <w:p w14:paraId="6D3189BD" w14:textId="77777777" w:rsidR="00000000" w:rsidRDefault="00382668">
      <w:pPr>
        <w:pStyle w:val="a0"/>
      </w:pPr>
      <w:r>
        <w:rPr>
          <w:rFonts w:hint="cs"/>
          <w:rtl/>
        </w:rPr>
        <w:t xml:space="preserve">לדיון מוקדם: </w:t>
      </w:r>
      <w:r>
        <w:rPr>
          <w:rtl/>
        </w:rPr>
        <w:t>הצעת חוק מגן דוד אדום (תיקון - ועד הפועל) (הוראת שעה), התשס"ד-2003, מאת  חבר</w:t>
      </w:r>
      <w:r>
        <w:rPr>
          <w:rFonts w:hint="cs"/>
          <w:rtl/>
        </w:rPr>
        <w:t>ת</w:t>
      </w:r>
      <w:r>
        <w:rPr>
          <w:rtl/>
        </w:rPr>
        <w:t xml:space="preserve"> הכנסת רוחמה אברהם; הצעת חוק להבטחת שירותים חיוניים, התשס"ד-2003, מאת חבר</w:t>
      </w:r>
      <w:r>
        <w:rPr>
          <w:rFonts w:hint="cs"/>
          <w:rtl/>
        </w:rPr>
        <w:t>ת</w:t>
      </w:r>
      <w:r>
        <w:rPr>
          <w:rtl/>
        </w:rPr>
        <w:t xml:space="preserve"> הכנסת רוחמה אברהם; הצעת חוק הכנסת</w:t>
      </w:r>
      <w:r>
        <w:rPr>
          <w:rtl/>
        </w:rPr>
        <w:t xml:space="preserve"> (תיקון - אשרור אמנות), התשס"ד-2003, מאת חבר</w:t>
      </w:r>
      <w:r>
        <w:rPr>
          <w:rFonts w:hint="cs"/>
          <w:rtl/>
        </w:rPr>
        <w:t>י</w:t>
      </w:r>
      <w:r>
        <w:rPr>
          <w:rtl/>
        </w:rPr>
        <w:t xml:space="preserve"> הכנסת גדעון סער</w:t>
      </w:r>
      <w:r>
        <w:rPr>
          <w:rFonts w:hint="cs"/>
          <w:rtl/>
        </w:rPr>
        <w:t xml:space="preserve"> ו</w:t>
      </w:r>
      <w:r>
        <w:rPr>
          <w:rtl/>
        </w:rPr>
        <w:t>אליעזר כהן; הצעת חוק-יסוד: ההמנון הלאומי, דגל וסמל מדינת ישראל, מאת חבר הכנסת יגאל יאסינוב  וקבוצת חברי הכנסת; הצעת חוק העונשין (תיקון - שינוי שטח המדינה - ביטול איסור), התשס"ד-2003, מאת  חבר</w:t>
      </w:r>
      <w:r>
        <w:rPr>
          <w:rFonts w:hint="cs"/>
          <w:rtl/>
        </w:rPr>
        <w:t>ת</w:t>
      </w:r>
      <w:r>
        <w:rPr>
          <w:rtl/>
        </w:rPr>
        <w:t xml:space="preserve"> </w:t>
      </w:r>
      <w:r>
        <w:rPr>
          <w:rtl/>
        </w:rPr>
        <w:t>הכנסת יולי תמיר; הצעת חוק הת</w:t>
      </w:r>
      <w:r>
        <w:rPr>
          <w:rFonts w:hint="cs"/>
          <w:rtl/>
        </w:rPr>
        <w:t>ו</w:t>
      </w:r>
      <w:r>
        <w:rPr>
          <w:rtl/>
        </w:rPr>
        <w:t>כנית להבראת כלכלת ישראל (תיקוני חקיקה להשגת יעדי התקציב והמדיניות הכלכלית לשנות הכספים 2003 ו-2004) (תיקון - איחוד רשויות מקומיות), התשס"ד-2003, מאת  חבר הכנסת עסאם מח'ול  וקבוצת חברי הכנסת; הצעת חוק העונשין (תיקון</w:t>
      </w:r>
      <w:r>
        <w:rPr>
          <w:rFonts w:hint="cs"/>
          <w:rtl/>
        </w:rPr>
        <w:t xml:space="preserve"> </w:t>
      </w:r>
      <w:r>
        <w:rPr>
          <w:rtl/>
        </w:rPr>
        <w:t>-</w:t>
      </w:r>
      <w:r>
        <w:rPr>
          <w:rFonts w:hint="cs"/>
          <w:rtl/>
        </w:rPr>
        <w:t xml:space="preserve"> </w:t>
      </w:r>
      <w:r>
        <w:rPr>
          <w:rtl/>
        </w:rPr>
        <w:t>איסור פרסו</w:t>
      </w:r>
      <w:r>
        <w:rPr>
          <w:rtl/>
        </w:rPr>
        <w:t>ם והפצת דברי שקר על כוחות הביטחון של מדינת ישראל), התשס"ד-2003, מאת  חבר הכנסת אריה אלדד; הצעת חוק הת</w:t>
      </w:r>
      <w:r>
        <w:rPr>
          <w:rFonts w:hint="cs"/>
          <w:rtl/>
        </w:rPr>
        <w:t>ו</w:t>
      </w:r>
      <w:r>
        <w:rPr>
          <w:rtl/>
        </w:rPr>
        <w:t>כנית להבראת כלכלת ישראל (תיקוני חקיקה להשגת יעדי התקציב והמדיניות הכלכלית לשנות הכספים 2003 ו-2004) (תיקון - איחוד רשויות מקומיות), התשס"ד-2003, מאת חבר ה</w:t>
      </w:r>
      <w:r>
        <w:rPr>
          <w:rtl/>
        </w:rPr>
        <w:t xml:space="preserve">כנסת עסאם מח'ול וקבוצת חברי הכנסת; הצעת חוק שירות המדינה (מינויים) (תיקון - מינוי בהתייעצות עם ועדת </w:t>
      </w:r>
      <w:r>
        <w:rPr>
          <w:rFonts w:hint="cs"/>
          <w:rtl/>
        </w:rPr>
        <w:t>ה</w:t>
      </w:r>
      <w:r>
        <w:rPr>
          <w:rtl/>
        </w:rPr>
        <w:t>חוץ והב</w:t>
      </w:r>
      <w:r>
        <w:rPr>
          <w:rFonts w:hint="cs"/>
          <w:rtl/>
        </w:rPr>
        <w:t>י</w:t>
      </w:r>
      <w:r>
        <w:rPr>
          <w:rtl/>
        </w:rPr>
        <w:t>טחון של הכנסת), התשס"ד-2003, מאת חבר</w:t>
      </w:r>
      <w:r>
        <w:rPr>
          <w:rFonts w:hint="cs"/>
          <w:rtl/>
        </w:rPr>
        <w:t>ת</w:t>
      </w:r>
      <w:r>
        <w:rPr>
          <w:rtl/>
        </w:rPr>
        <w:t xml:space="preserve"> הכנסת אתי לבני וקבוצת חברי הכנסת; הצעת חוק העונשין (תיקון - הסתה לגזענות), התשס"ד-2003, מאת חבר</w:t>
      </w:r>
      <w:r>
        <w:rPr>
          <w:rFonts w:hint="cs"/>
          <w:rtl/>
        </w:rPr>
        <w:t>ת</w:t>
      </w:r>
      <w:r>
        <w:rPr>
          <w:rtl/>
        </w:rPr>
        <w:t xml:space="preserve"> הכנסת דליה א</w:t>
      </w:r>
      <w:r>
        <w:rPr>
          <w:rtl/>
        </w:rPr>
        <w:t>יציק וקבוצת חברי הכנסת; הצעת חוק הפנסיה, התשס"ד-2003, מאת חבר</w:t>
      </w:r>
      <w:r>
        <w:rPr>
          <w:rFonts w:hint="cs"/>
          <w:rtl/>
        </w:rPr>
        <w:t>י</w:t>
      </w:r>
      <w:r>
        <w:rPr>
          <w:rtl/>
        </w:rPr>
        <w:t xml:space="preserve"> הכנסת מוחמד ברכה, עסאם מח'ול</w:t>
      </w:r>
      <w:r>
        <w:rPr>
          <w:rFonts w:hint="cs"/>
          <w:rtl/>
        </w:rPr>
        <w:t xml:space="preserve"> ו</w:t>
      </w:r>
      <w:r>
        <w:rPr>
          <w:rtl/>
        </w:rPr>
        <w:t>אחמד טיבי; הצעת חוק הגבלות על חזרתו של עבריין מין לסביבת נפגע העבירה, התשס"ד-2003, מאת חבר</w:t>
      </w:r>
      <w:r>
        <w:rPr>
          <w:rFonts w:hint="cs"/>
          <w:rtl/>
        </w:rPr>
        <w:t>ת</w:t>
      </w:r>
      <w:r>
        <w:rPr>
          <w:rtl/>
        </w:rPr>
        <w:t xml:space="preserve"> הכנסת גילה גמליאל; הצעת חוק הת</w:t>
      </w:r>
      <w:r>
        <w:rPr>
          <w:rFonts w:hint="cs"/>
          <w:rtl/>
        </w:rPr>
        <w:t>ו</w:t>
      </w:r>
      <w:r>
        <w:rPr>
          <w:rtl/>
        </w:rPr>
        <w:t>כנית להבראת כלכלת ישראל (תיקוני חקיקה לה</w:t>
      </w:r>
      <w:r>
        <w:rPr>
          <w:rtl/>
        </w:rPr>
        <w:t>שגת יעדי התקציב והמדיניות הכלכלית לשנות הכספים 2003 ו-2004) (תיקון - איחוד רשויות מקומיות), התשס"ד-2003, מאת חבר הכנסת עסאם מח'ול  וקבוצת חברי הכנסת; הצעת חוק העונשין (תיקון - איסור מכירת משקאות משכרים לקטין), התשס"ד-2003, מאת  חבר</w:t>
      </w:r>
      <w:r>
        <w:rPr>
          <w:rFonts w:hint="cs"/>
          <w:rtl/>
        </w:rPr>
        <w:t>י</w:t>
      </w:r>
      <w:r>
        <w:rPr>
          <w:rtl/>
        </w:rPr>
        <w:t xml:space="preserve"> הכנסת גלעד ארדן</w:t>
      </w:r>
      <w:r>
        <w:rPr>
          <w:rFonts w:hint="cs"/>
          <w:rtl/>
        </w:rPr>
        <w:t xml:space="preserve"> ו</w:t>
      </w:r>
      <w:r>
        <w:rPr>
          <w:rtl/>
        </w:rPr>
        <w:t>שלום ש</w:t>
      </w:r>
      <w:r>
        <w:rPr>
          <w:rtl/>
        </w:rPr>
        <w:t>מחון; הצעת חוק לימוד חובה (תיקון - דיווח למנהל מחלקת חינוך), התשס"ד-2003, מאת חבר הכנסת אילן שלגי  וקבוצת חברי הכנסת; הצעת חוק-יסוד: החקיקה, מאת חבר הכנסת אופיר פינס-פז; הצעת חוק סדר הדין הפלילי (תיקון - מועד הגשת כתב אישום בעבירות מין), התשס"ד-2003, מאת ח</w:t>
      </w:r>
      <w:r>
        <w:rPr>
          <w:rtl/>
        </w:rPr>
        <w:t>בר</w:t>
      </w:r>
      <w:r>
        <w:rPr>
          <w:rFonts w:hint="cs"/>
          <w:rtl/>
        </w:rPr>
        <w:t>ת</w:t>
      </w:r>
      <w:r>
        <w:rPr>
          <w:rtl/>
        </w:rPr>
        <w:t xml:space="preserve"> הכנסת אורית נוקד; הצעת חוק המפלגות (תיקון - בחירת מועמדים לכנסת), התשס"ד-2003, מאת חבר הכנסת אבשלום וילן; הצעת חוק הממשלה (תיקון - המועצה לב</w:t>
      </w:r>
      <w:r>
        <w:rPr>
          <w:rFonts w:hint="cs"/>
          <w:rtl/>
        </w:rPr>
        <w:t>י</w:t>
      </w:r>
      <w:r>
        <w:rPr>
          <w:rtl/>
        </w:rPr>
        <w:t>טחון לאומי), התשס"ד-2003, מאת חבר</w:t>
      </w:r>
      <w:r>
        <w:rPr>
          <w:rFonts w:hint="cs"/>
          <w:rtl/>
        </w:rPr>
        <w:t>ת</w:t>
      </w:r>
      <w:r>
        <w:rPr>
          <w:rtl/>
        </w:rPr>
        <w:t xml:space="preserve"> הכנסת אתי לבני; הצעת חוק התפזרות הכנסת השש-עשרה, התשס"ד-2003, מאת חבר הכנסת </w:t>
      </w:r>
      <w:r>
        <w:rPr>
          <w:rtl/>
        </w:rPr>
        <w:t>מתן וילנאי; הצעת חוק לתיקון פקודת זכות יוצרים (חילוט נכסים), התשס"ד-2003, מאת  חבר</w:t>
      </w:r>
      <w:r>
        <w:rPr>
          <w:rFonts w:hint="cs"/>
          <w:rtl/>
        </w:rPr>
        <w:t>ת</w:t>
      </w:r>
      <w:r>
        <w:rPr>
          <w:rtl/>
        </w:rPr>
        <w:t xml:space="preserve"> הכנסת גילה גמליאל; הצעת חוק לתיקון פקודת הנזיקין (תביעות עקב מעשה איבה או מלחמה) (תיקוני חקיקה), התשס"ד-2003, מאת חבר הכנסת אורי יהודה אריאל; הצעת חוק לתיקון פקודת הסדר זכו</w:t>
      </w:r>
      <w:r>
        <w:rPr>
          <w:rtl/>
        </w:rPr>
        <w:t>יות במקרקעין (דרכי מסירת הודעות אודות הליכי הסדר), התשס"ד-2003, מאת חבר הכנסת מגלי והבה; הצעת חוק שימוש בעובדי רשות לפעילות פוליטית (תיקוני חקיקה),  התשס"ד-2003, מאת חבר הכנסת אופיר פינס-פז; הצעת חוק הפנסיה, התשס"ד-2003, מאת  חבר הכנסת רן כהן; הצעת חוק הבח</w:t>
      </w:r>
      <w:r>
        <w:rPr>
          <w:rtl/>
        </w:rPr>
        <w:t>ירות לכנסת (תיקון - כניסת ילדים לקלפי), התשס"ד-2003, מאת חבר הכנסת יגאל יאסינוב וקבוצת חברי הכנסת; הצעת חוק מס ערך מוסף (תיקון - פטור ממס ערך מוסף על תשלום פיקדון על מכל משקה), התשס"ד-2003, מאת  חבר הכנסת אבשלום וילן; הצעת חוק-יסוד: החקיקה, מאת חבר הכנסת א</w:t>
      </w:r>
      <w:r>
        <w:rPr>
          <w:rtl/>
        </w:rPr>
        <w:t>ליעזר כהן; הצעת חוק-יסוד: מיזמים לאומיים, מאת חבר</w:t>
      </w:r>
      <w:r>
        <w:rPr>
          <w:rFonts w:hint="cs"/>
          <w:rtl/>
        </w:rPr>
        <w:t>י</w:t>
      </w:r>
      <w:r>
        <w:rPr>
          <w:rtl/>
        </w:rPr>
        <w:t xml:space="preserve"> הכנסת אליעזר כהן, מיכאל נודלמן</w:t>
      </w:r>
      <w:r>
        <w:rPr>
          <w:rFonts w:hint="cs"/>
          <w:rtl/>
        </w:rPr>
        <w:t xml:space="preserve"> ו</w:t>
      </w:r>
      <w:r>
        <w:rPr>
          <w:rtl/>
        </w:rPr>
        <w:t>יורי שטרן; הצעת חוק הגנת הצרכן (תיקון - חובת גילוי מדיניות החזרת טובין), התשס"ד-2003, מאת חבר הכנסת אופיר פינס-פז; הצעת חוק גדר ביטחון, התשס"ד-2003, מאת חבר</w:t>
      </w:r>
      <w:r>
        <w:rPr>
          <w:rFonts w:hint="cs"/>
          <w:rtl/>
        </w:rPr>
        <w:t>י</w:t>
      </w:r>
      <w:r>
        <w:rPr>
          <w:rtl/>
        </w:rPr>
        <w:t xml:space="preserve"> הכנסת רן כהן, ח</w:t>
      </w:r>
      <w:r>
        <w:rPr>
          <w:rtl/>
        </w:rPr>
        <w:t>יים אורון</w:t>
      </w:r>
      <w:r>
        <w:rPr>
          <w:rFonts w:hint="cs"/>
          <w:rtl/>
        </w:rPr>
        <w:t xml:space="preserve"> ו</w:t>
      </w:r>
      <w:r>
        <w:rPr>
          <w:rtl/>
        </w:rPr>
        <w:t>רומן ברונפמן; הצעת חוק שירותיים חיוניים, התשס"ד-2003, מאת חבר</w:t>
      </w:r>
      <w:r>
        <w:rPr>
          <w:rFonts w:hint="cs"/>
          <w:rtl/>
        </w:rPr>
        <w:t>י</w:t>
      </w:r>
      <w:r>
        <w:rPr>
          <w:rtl/>
        </w:rPr>
        <w:t xml:space="preserve"> הכנסת יורי שטרן, מיכאל נודלמן</w:t>
      </w:r>
      <w:r>
        <w:rPr>
          <w:rFonts w:hint="cs"/>
          <w:rtl/>
        </w:rPr>
        <w:t xml:space="preserve"> ו</w:t>
      </w:r>
      <w:r>
        <w:rPr>
          <w:rtl/>
        </w:rPr>
        <w:t>אליעזר כהן; הצעת חוק הממשלה (תיקון - המועצה לעניינים כלכליים-חברתיים), התשס"ד-2003, מאת חבר</w:t>
      </w:r>
      <w:r>
        <w:rPr>
          <w:rFonts w:hint="cs"/>
          <w:rtl/>
        </w:rPr>
        <w:t>ת</w:t>
      </w:r>
      <w:r>
        <w:rPr>
          <w:rtl/>
        </w:rPr>
        <w:t xml:space="preserve"> הכנסת אתי לבני</w:t>
      </w:r>
      <w:r>
        <w:rPr>
          <w:rFonts w:hint="cs"/>
          <w:rtl/>
        </w:rPr>
        <w:t>.</w:t>
      </w:r>
      <w:r>
        <w:rPr>
          <w:rtl/>
        </w:rPr>
        <w:t xml:space="preserve"> </w:t>
      </w:r>
    </w:p>
    <w:p w14:paraId="207E10BF" w14:textId="77777777" w:rsidR="00000000" w:rsidRDefault="00382668">
      <w:pPr>
        <w:pStyle w:val="a0"/>
        <w:rPr>
          <w:rFonts w:hint="cs"/>
          <w:rtl/>
        </w:rPr>
      </w:pPr>
    </w:p>
    <w:p w14:paraId="1F55373F" w14:textId="77777777" w:rsidR="00000000" w:rsidRDefault="00382668">
      <w:pPr>
        <w:pStyle w:val="a0"/>
        <w:rPr>
          <w:rFonts w:hint="cs"/>
          <w:rtl/>
        </w:rPr>
      </w:pPr>
      <w:r>
        <w:rPr>
          <w:rFonts w:hint="cs"/>
          <w:rtl/>
        </w:rPr>
        <w:t>הודעת הממשלה על העברת שטחי פעולה ממשרד ל</w:t>
      </w:r>
      <w:r>
        <w:rPr>
          <w:rFonts w:hint="cs"/>
          <w:rtl/>
        </w:rPr>
        <w:t xml:space="preserve">משרד ומשר לשר על-פי סעיף 31(ב), (ג) ו-(ד) לחוק-יסוד: הממשלה. תודה רבה. </w:t>
      </w:r>
    </w:p>
    <w:p w14:paraId="233526C8" w14:textId="77777777" w:rsidR="00000000" w:rsidRDefault="00382668">
      <w:pPr>
        <w:pStyle w:val="a0"/>
        <w:rPr>
          <w:rFonts w:hint="cs"/>
          <w:rtl/>
        </w:rPr>
      </w:pPr>
    </w:p>
    <w:p w14:paraId="491D97A7" w14:textId="77777777" w:rsidR="00000000" w:rsidRDefault="00382668">
      <w:pPr>
        <w:pStyle w:val="af1"/>
        <w:rPr>
          <w:rtl/>
        </w:rPr>
      </w:pPr>
      <w:r>
        <w:rPr>
          <w:rtl/>
        </w:rPr>
        <w:t>היו"ר ראובן ריבלין:</w:t>
      </w:r>
    </w:p>
    <w:p w14:paraId="0F4FC913" w14:textId="77777777" w:rsidR="00000000" w:rsidRDefault="00382668">
      <w:pPr>
        <w:pStyle w:val="a0"/>
        <w:rPr>
          <w:rtl/>
        </w:rPr>
      </w:pPr>
    </w:p>
    <w:p w14:paraId="02E1847F" w14:textId="77777777" w:rsidR="00000000" w:rsidRDefault="00382668">
      <w:pPr>
        <w:pStyle w:val="a0"/>
        <w:rPr>
          <w:rtl/>
        </w:rPr>
      </w:pPr>
      <w:r>
        <w:rPr>
          <w:rFonts w:hint="cs"/>
          <w:rtl/>
        </w:rPr>
        <w:t xml:space="preserve">תודה. </w:t>
      </w:r>
    </w:p>
    <w:p w14:paraId="20A49E28" w14:textId="77777777" w:rsidR="00000000" w:rsidRDefault="00382668">
      <w:pPr>
        <w:pStyle w:val="a2"/>
        <w:rPr>
          <w:rFonts w:hint="cs"/>
          <w:rtl/>
        </w:rPr>
      </w:pPr>
    </w:p>
    <w:p w14:paraId="665429D7" w14:textId="77777777" w:rsidR="00000000" w:rsidRDefault="00382668">
      <w:pPr>
        <w:pStyle w:val="a0"/>
        <w:rPr>
          <w:rFonts w:hint="cs"/>
          <w:rtl/>
        </w:rPr>
      </w:pPr>
    </w:p>
    <w:p w14:paraId="45D60E9F" w14:textId="77777777" w:rsidR="00000000" w:rsidRDefault="00382668">
      <w:pPr>
        <w:pStyle w:val="a2"/>
        <w:rPr>
          <w:rFonts w:hint="cs"/>
          <w:rtl/>
        </w:rPr>
      </w:pPr>
      <w:bookmarkStart w:id="7" w:name="_Toc92504243"/>
      <w:r>
        <w:rPr>
          <w:rFonts w:hint="cs"/>
          <w:rtl/>
        </w:rPr>
        <w:t>הודעת יושב-ראש ועדת הכנסת</w:t>
      </w:r>
      <w:bookmarkEnd w:id="7"/>
    </w:p>
    <w:p w14:paraId="3FFBCAB8" w14:textId="77777777" w:rsidR="00000000" w:rsidRDefault="00382668">
      <w:pPr>
        <w:pStyle w:val="a0"/>
        <w:rPr>
          <w:rFonts w:hint="cs"/>
          <w:rtl/>
        </w:rPr>
      </w:pPr>
    </w:p>
    <w:p w14:paraId="399CD055" w14:textId="77777777" w:rsidR="00000000" w:rsidRDefault="00382668">
      <w:pPr>
        <w:pStyle w:val="af1"/>
        <w:rPr>
          <w:rtl/>
        </w:rPr>
      </w:pPr>
      <w:r>
        <w:rPr>
          <w:rtl/>
        </w:rPr>
        <w:t>היו"ר ראובן ריבלין:</w:t>
      </w:r>
    </w:p>
    <w:p w14:paraId="4FF11E66" w14:textId="77777777" w:rsidR="00000000" w:rsidRDefault="00382668">
      <w:pPr>
        <w:pStyle w:val="a0"/>
        <w:rPr>
          <w:rtl/>
        </w:rPr>
      </w:pPr>
    </w:p>
    <w:p w14:paraId="702820DE" w14:textId="77777777" w:rsidR="00000000" w:rsidRDefault="00382668">
      <w:pPr>
        <w:pStyle w:val="a0"/>
        <w:rPr>
          <w:rFonts w:hint="cs"/>
          <w:rtl/>
        </w:rPr>
      </w:pPr>
      <w:r>
        <w:rPr>
          <w:rFonts w:hint="cs"/>
          <w:rtl/>
        </w:rPr>
        <w:t>הודעה ליושב-ראש ועדת הכנסת, ונסיים את פרק ההודעות.</w:t>
      </w:r>
    </w:p>
    <w:p w14:paraId="4E81E17A" w14:textId="77777777" w:rsidR="00000000" w:rsidRDefault="00382668">
      <w:pPr>
        <w:pStyle w:val="a0"/>
        <w:rPr>
          <w:rFonts w:hint="cs"/>
          <w:rtl/>
        </w:rPr>
      </w:pPr>
    </w:p>
    <w:p w14:paraId="67B3F6D6" w14:textId="77777777" w:rsidR="00000000" w:rsidRDefault="00382668">
      <w:pPr>
        <w:pStyle w:val="a"/>
        <w:rPr>
          <w:rtl/>
        </w:rPr>
      </w:pPr>
      <w:bookmarkStart w:id="8" w:name="FS000001038T22_12_2003_13_30_13"/>
      <w:bookmarkStart w:id="9" w:name="_Toc92504244"/>
      <w:bookmarkEnd w:id="8"/>
      <w:r>
        <w:rPr>
          <w:rFonts w:hint="eastAsia"/>
          <w:rtl/>
        </w:rPr>
        <w:t>רוני</w:t>
      </w:r>
      <w:r>
        <w:rPr>
          <w:rtl/>
        </w:rPr>
        <w:t xml:space="preserve"> בר-און (יו"ר ועדת הכנסת):</w:t>
      </w:r>
      <w:bookmarkEnd w:id="9"/>
    </w:p>
    <w:p w14:paraId="7E1150B2" w14:textId="77777777" w:rsidR="00000000" w:rsidRDefault="00382668">
      <w:pPr>
        <w:pStyle w:val="a0"/>
        <w:rPr>
          <w:rFonts w:hint="cs"/>
          <w:rtl/>
        </w:rPr>
      </w:pPr>
    </w:p>
    <w:p w14:paraId="7951BE83" w14:textId="77777777" w:rsidR="00000000" w:rsidRDefault="00382668">
      <w:pPr>
        <w:pStyle w:val="a0"/>
        <w:rPr>
          <w:rFonts w:hint="cs"/>
          <w:rtl/>
        </w:rPr>
      </w:pPr>
      <w:r>
        <w:rPr>
          <w:rFonts w:hint="cs"/>
          <w:rtl/>
        </w:rPr>
        <w:t xml:space="preserve">תודה רבה. </w:t>
      </w:r>
    </w:p>
    <w:p w14:paraId="50069F8D" w14:textId="77777777" w:rsidR="00000000" w:rsidRDefault="00382668">
      <w:pPr>
        <w:pStyle w:val="a0"/>
        <w:rPr>
          <w:rFonts w:hint="cs"/>
          <w:rtl/>
        </w:rPr>
      </w:pPr>
    </w:p>
    <w:p w14:paraId="2923B6B8" w14:textId="77777777" w:rsidR="00000000" w:rsidRDefault="00382668">
      <w:pPr>
        <w:pStyle w:val="a0"/>
        <w:rPr>
          <w:rFonts w:hint="cs"/>
          <w:rtl/>
        </w:rPr>
      </w:pPr>
      <w:r>
        <w:rPr>
          <w:rFonts w:hint="cs"/>
          <w:rtl/>
        </w:rPr>
        <w:t>אדוני היו</w:t>
      </w:r>
      <w:r>
        <w:rPr>
          <w:rFonts w:hint="cs"/>
          <w:rtl/>
        </w:rPr>
        <w:t>שב-ראש, חברי הכנסת, ועדת הכנסת קבעה בישיבתה היום את הוועדות הבאות לדיון בהצעות חוק ובהצעה לסדר-היום כדלקמן:</w:t>
      </w:r>
    </w:p>
    <w:p w14:paraId="5A258A28" w14:textId="77777777" w:rsidR="00000000" w:rsidRDefault="00382668">
      <w:pPr>
        <w:pStyle w:val="a0"/>
        <w:rPr>
          <w:rFonts w:hint="cs"/>
          <w:rtl/>
        </w:rPr>
      </w:pPr>
    </w:p>
    <w:p w14:paraId="6D320E26" w14:textId="77777777" w:rsidR="00000000" w:rsidRDefault="00382668">
      <w:pPr>
        <w:pStyle w:val="a0"/>
        <w:rPr>
          <w:rFonts w:hint="cs"/>
          <w:rtl/>
        </w:rPr>
      </w:pPr>
      <w:r>
        <w:rPr>
          <w:rFonts w:hint="cs"/>
          <w:rtl/>
        </w:rPr>
        <w:t xml:space="preserve">ועדת החוץ והביטחון תדון בהצעת חוק השיפוט הצבאי (תיקון מס' 47) (הורדה מדרגה עקב חיוב בבית-משפט), התשס"ד-2003. </w:t>
      </w:r>
    </w:p>
    <w:p w14:paraId="3455BE0B" w14:textId="77777777" w:rsidR="00000000" w:rsidRDefault="00382668">
      <w:pPr>
        <w:pStyle w:val="a0"/>
        <w:rPr>
          <w:rFonts w:hint="cs"/>
          <w:rtl/>
        </w:rPr>
      </w:pPr>
    </w:p>
    <w:p w14:paraId="586877BF" w14:textId="77777777" w:rsidR="00000000" w:rsidRDefault="00382668">
      <w:pPr>
        <w:pStyle w:val="a0"/>
        <w:rPr>
          <w:rFonts w:hint="cs"/>
          <w:rtl/>
        </w:rPr>
      </w:pPr>
      <w:r>
        <w:rPr>
          <w:rFonts w:hint="cs"/>
          <w:rtl/>
        </w:rPr>
        <w:t xml:space="preserve">וכן קבעה ועדת הכנסת כי הוועדה למאבק </w:t>
      </w:r>
      <w:r>
        <w:rPr>
          <w:rFonts w:hint="cs"/>
          <w:rtl/>
        </w:rPr>
        <w:t xml:space="preserve">בנגע הסמים תדון בהצעות לסדר-היום בנושא: השבוע הבין-לאומי למלחמה בנגע הסמים. תודה. </w:t>
      </w:r>
    </w:p>
    <w:p w14:paraId="3AC6CCBA" w14:textId="77777777" w:rsidR="00000000" w:rsidRDefault="00382668">
      <w:pPr>
        <w:pStyle w:val="a0"/>
        <w:rPr>
          <w:rFonts w:hint="cs"/>
          <w:rtl/>
        </w:rPr>
      </w:pPr>
    </w:p>
    <w:p w14:paraId="77A8DC73" w14:textId="77777777" w:rsidR="00000000" w:rsidRDefault="00382668">
      <w:pPr>
        <w:pStyle w:val="af1"/>
        <w:rPr>
          <w:rtl/>
        </w:rPr>
      </w:pPr>
      <w:r>
        <w:rPr>
          <w:rtl/>
        </w:rPr>
        <w:t>היו"ר ראובן ריבלין:</w:t>
      </w:r>
    </w:p>
    <w:p w14:paraId="241E22A9" w14:textId="77777777" w:rsidR="00000000" w:rsidRDefault="00382668">
      <w:pPr>
        <w:pStyle w:val="a0"/>
        <w:rPr>
          <w:rtl/>
        </w:rPr>
      </w:pPr>
    </w:p>
    <w:p w14:paraId="3324830A" w14:textId="77777777" w:rsidR="00000000" w:rsidRDefault="00382668">
      <w:pPr>
        <w:pStyle w:val="a0"/>
        <w:rPr>
          <w:rFonts w:hint="cs"/>
          <w:rtl/>
        </w:rPr>
      </w:pPr>
      <w:r>
        <w:rPr>
          <w:rFonts w:hint="cs"/>
          <w:rtl/>
        </w:rPr>
        <w:t xml:space="preserve">אני מאוד מודה ליושב-ראש ועדת הכנסת. </w:t>
      </w:r>
    </w:p>
    <w:p w14:paraId="1AC3E1B7" w14:textId="77777777" w:rsidR="00000000" w:rsidRDefault="00382668">
      <w:pPr>
        <w:pStyle w:val="a2"/>
        <w:rPr>
          <w:rtl/>
        </w:rPr>
      </w:pPr>
    </w:p>
    <w:p w14:paraId="67B6DD1B" w14:textId="77777777" w:rsidR="00000000" w:rsidRDefault="00382668">
      <w:pPr>
        <w:pStyle w:val="a2"/>
        <w:rPr>
          <w:rFonts w:hint="cs"/>
          <w:rtl/>
        </w:rPr>
      </w:pPr>
      <w:bookmarkStart w:id="10" w:name="CS19180FI0019180T22_12_2003_13_35_55"/>
      <w:bookmarkStart w:id="11" w:name="_Toc92504245"/>
      <w:bookmarkEnd w:id="10"/>
      <w:r>
        <w:rPr>
          <w:rtl/>
        </w:rPr>
        <w:t>הצע</w:t>
      </w:r>
      <w:r>
        <w:rPr>
          <w:rFonts w:hint="cs"/>
          <w:rtl/>
        </w:rPr>
        <w:t>ות סיעות העבודה-מימד וש"ס להביע אי-אמון בממשלה בשל:</w:t>
      </w:r>
      <w:bookmarkEnd w:id="11"/>
      <w:r>
        <w:rPr>
          <w:rFonts w:hint="cs"/>
          <w:rtl/>
        </w:rPr>
        <w:t xml:space="preserve"> </w:t>
      </w:r>
    </w:p>
    <w:p w14:paraId="6D4D346A" w14:textId="77777777" w:rsidR="00000000" w:rsidRDefault="00382668">
      <w:pPr>
        <w:pStyle w:val="a2"/>
        <w:rPr>
          <w:rFonts w:hint="cs"/>
          <w:rtl/>
        </w:rPr>
      </w:pPr>
      <w:bookmarkStart w:id="12" w:name="_Toc92504246"/>
      <w:r>
        <w:rPr>
          <w:rFonts w:hint="cs"/>
          <w:rtl/>
        </w:rPr>
        <w:t xml:space="preserve">א. </w:t>
      </w:r>
      <w:r>
        <w:rPr>
          <w:rtl/>
        </w:rPr>
        <w:t>מדיניותה החברתית, הכלכלית והמדינית של הממשלה</w:t>
      </w:r>
      <w:r>
        <w:rPr>
          <w:rFonts w:hint="cs"/>
          <w:rtl/>
        </w:rPr>
        <w:t>;</w:t>
      </w:r>
      <w:bookmarkEnd w:id="12"/>
    </w:p>
    <w:p w14:paraId="45E0BE05" w14:textId="77777777" w:rsidR="00000000" w:rsidRDefault="00382668">
      <w:pPr>
        <w:pStyle w:val="a2"/>
        <w:rPr>
          <w:rtl/>
        </w:rPr>
      </w:pPr>
      <w:bookmarkStart w:id="13" w:name="CS19457FI0019457T22_12_2003_13_36_07"/>
      <w:bookmarkStart w:id="14" w:name="_Toc92504247"/>
      <w:bookmarkEnd w:id="13"/>
      <w:r>
        <w:rPr>
          <w:rFonts w:hint="cs"/>
          <w:rtl/>
        </w:rPr>
        <w:t xml:space="preserve">ב. </w:t>
      </w:r>
      <w:r>
        <w:rPr>
          <w:rtl/>
        </w:rPr>
        <w:t xml:space="preserve">דברי </w:t>
      </w:r>
      <w:r>
        <w:rPr>
          <w:rtl/>
        </w:rPr>
        <w:t xml:space="preserve">ראש הממשלה בדבר פינוי והזזת </w:t>
      </w:r>
      <w:r>
        <w:rPr>
          <w:rFonts w:hint="cs"/>
          <w:rtl/>
        </w:rPr>
        <w:t>י</w:t>
      </w:r>
      <w:r>
        <w:rPr>
          <w:rtl/>
        </w:rPr>
        <w:t>ישובים בצעדים חד-צדדיים</w:t>
      </w:r>
      <w:bookmarkEnd w:id="14"/>
    </w:p>
    <w:p w14:paraId="59E694DD" w14:textId="77777777" w:rsidR="00000000" w:rsidRDefault="00382668">
      <w:pPr>
        <w:pStyle w:val="-0"/>
        <w:rPr>
          <w:rFonts w:hint="cs"/>
          <w:rtl/>
        </w:rPr>
      </w:pPr>
    </w:p>
    <w:p w14:paraId="7DE9D453" w14:textId="77777777" w:rsidR="00000000" w:rsidRDefault="00382668">
      <w:pPr>
        <w:pStyle w:val="af1"/>
        <w:rPr>
          <w:rtl/>
        </w:rPr>
      </w:pPr>
      <w:r>
        <w:rPr>
          <w:rtl/>
        </w:rPr>
        <w:t>היו"ר ראובן ריבלין:</w:t>
      </w:r>
    </w:p>
    <w:p w14:paraId="0E835F87" w14:textId="77777777" w:rsidR="00000000" w:rsidRDefault="00382668">
      <w:pPr>
        <w:pStyle w:val="a0"/>
        <w:rPr>
          <w:rtl/>
        </w:rPr>
      </w:pPr>
    </w:p>
    <w:p w14:paraId="60F47CC2" w14:textId="77777777" w:rsidR="00000000" w:rsidRDefault="00382668">
      <w:pPr>
        <w:pStyle w:val="a0"/>
        <w:rPr>
          <w:rFonts w:hint="cs"/>
          <w:rtl/>
        </w:rPr>
      </w:pPr>
      <w:r>
        <w:rPr>
          <w:rFonts w:hint="cs"/>
          <w:rtl/>
        </w:rPr>
        <w:t xml:space="preserve">רבותי חברי הכנסת, הצעות אי-אמון </w:t>
      </w:r>
      <w:r>
        <w:rPr>
          <w:rtl/>
        </w:rPr>
        <w:t>–</w:t>
      </w:r>
      <w:r>
        <w:rPr>
          <w:rFonts w:hint="cs"/>
          <w:rtl/>
        </w:rPr>
        <w:t xml:space="preserve"> הצעה ראשונה היא הצעת העבודה-מימד בנושא: מדיניותה החברתית, הכלכלית והמדינית של הממשלה, והצעה שנייה היא הצעת ש"ס: דברי ראש הממשלה בדבר פינוי והזזת יי</w:t>
      </w:r>
      <w:r>
        <w:rPr>
          <w:rFonts w:hint="cs"/>
          <w:rtl/>
        </w:rPr>
        <w:t xml:space="preserve">שובים בצעדים חד-צדדיים. שתי ההצעות תידונה בנפרד ותוצבענה לאחר מכן האחת אחר השנייה. חבר הכנסת דני יתום, בבקשה. </w:t>
      </w:r>
    </w:p>
    <w:p w14:paraId="1E62F997" w14:textId="77777777" w:rsidR="00000000" w:rsidRDefault="00382668">
      <w:pPr>
        <w:pStyle w:val="a0"/>
        <w:rPr>
          <w:rFonts w:hint="cs"/>
          <w:rtl/>
        </w:rPr>
      </w:pPr>
    </w:p>
    <w:p w14:paraId="560DEAE6" w14:textId="77777777" w:rsidR="00000000" w:rsidRDefault="00382668">
      <w:pPr>
        <w:pStyle w:val="a"/>
        <w:rPr>
          <w:rtl/>
        </w:rPr>
      </w:pPr>
      <w:bookmarkStart w:id="15" w:name="FS000001045T22_12_2003_13_44_44"/>
      <w:bookmarkStart w:id="16" w:name="_Toc92504248"/>
      <w:bookmarkEnd w:id="15"/>
      <w:r>
        <w:rPr>
          <w:rFonts w:hint="eastAsia"/>
          <w:rtl/>
        </w:rPr>
        <w:t>דני</w:t>
      </w:r>
      <w:r>
        <w:rPr>
          <w:rtl/>
        </w:rPr>
        <w:t xml:space="preserve"> יתום (העבודה-מימד):</w:t>
      </w:r>
      <w:bookmarkEnd w:id="16"/>
    </w:p>
    <w:p w14:paraId="6EF9599C" w14:textId="77777777" w:rsidR="00000000" w:rsidRDefault="00382668">
      <w:pPr>
        <w:pStyle w:val="a0"/>
        <w:rPr>
          <w:rFonts w:hint="cs"/>
          <w:rtl/>
        </w:rPr>
      </w:pPr>
    </w:p>
    <w:p w14:paraId="6EEFB0A0" w14:textId="77777777" w:rsidR="00000000" w:rsidRDefault="00382668">
      <w:pPr>
        <w:pStyle w:val="a0"/>
        <w:rPr>
          <w:rFonts w:hint="cs"/>
          <w:rtl/>
        </w:rPr>
      </w:pPr>
      <w:r>
        <w:rPr>
          <w:rFonts w:hint="cs"/>
          <w:rtl/>
        </w:rPr>
        <w:t>אדוני יושב-ראש הכנסת, חברי חברי הכנסת, אדוני יושב-ראש האופוזיציה וראש הממשלה לשעבר, בימים אלה באמת אין ממשלה בישראל ואי</w:t>
      </w:r>
      <w:r>
        <w:rPr>
          <w:rFonts w:hint="cs"/>
          <w:rtl/>
        </w:rPr>
        <w:t>ש הישר בעיניו יעשה. ראש הממשלה והממשלה לא מנהיגים את העם ולא מנהיגים את המדינה. הכול בעצם מעיד על חוסר הנהגה, חוסר מנהיגות ואובדן דרך. המצב הכלכלי, המצב החברתי, המצב המדיני והמצב הביטחוני, כל אלה הם עיקר תחומי חיינו, ובכל אלה יש אובדן דרך, סימנים של חוסר ה</w:t>
      </w:r>
      <w:r>
        <w:rPr>
          <w:rFonts w:hint="cs"/>
          <w:rtl/>
        </w:rPr>
        <w:t xml:space="preserve">תמצאות. אבד המצפן ואבד המצפון. </w:t>
      </w:r>
    </w:p>
    <w:p w14:paraId="7C57ED2C" w14:textId="77777777" w:rsidR="00000000" w:rsidRDefault="00382668">
      <w:pPr>
        <w:pStyle w:val="a0"/>
        <w:rPr>
          <w:rFonts w:hint="cs"/>
          <w:rtl/>
        </w:rPr>
      </w:pPr>
    </w:p>
    <w:p w14:paraId="5432A559" w14:textId="77777777" w:rsidR="00000000" w:rsidRDefault="00382668">
      <w:pPr>
        <w:pStyle w:val="a0"/>
        <w:rPr>
          <w:rFonts w:hint="cs"/>
          <w:rtl/>
        </w:rPr>
      </w:pPr>
      <w:r>
        <w:rPr>
          <w:rFonts w:hint="cs"/>
          <w:rtl/>
        </w:rPr>
        <w:t>הרי במערכת הבחירות, שנסתיימה לפני פחות משנה, ובמסגרתה התאפשר לראש הממשלה מר שרון להקים את ממשלתו, אדוני השר המקשר, הבטחתם סל מלא הבטחות - כמעט משלוח מנות. הבטחתם שלום וביטחון ולא קיימתם; הבטחתם לדאוג לעם ולסלול בפניו אפשרות</w:t>
      </w:r>
      <w:r>
        <w:rPr>
          <w:rFonts w:hint="cs"/>
          <w:rtl/>
        </w:rPr>
        <w:t xml:space="preserve"> לחיים נורמליים ולא קיימתם; הבטחתם לדאוג למעמד הביניים והפכתם אותו לציבור עני - גדל הציבור העני. </w:t>
      </w:r>
    </w:p>
    <w:p w14:paraId="35FE249E" w14:textId="77777777" w:rsidR="00000000" w:rsidRDefault="00382668">
      <w:pPr>
        <w:pStyle w:val="a0"/>
        <w:rPr>
          <w:rFonts w:hint="cs"/>
          <w:rtl/>
        </w:rPr>
      </w:pPr>
    </w:p>
    <w:p w14:paraId="71CFA0B4" w14:textId="77777777" w:rsidR="00000000" w:rsidRDefault="00382668">
      <w:pPr>
        <w:pStyle w:val="a0"/>
        <w:rPr>
          <w:rFonts w:hint="cs"/>
          <w:rtl/>
        </w:rPr>
      </w:pPr>
      <w:r>
        <w:rPr>
          <w:rFonts w:hint="cs"/>
          <w:rtl/>
        </w:rPr>
        <w:t>מדוע, אנחנו שואלים את עצמנו, העם בישראל מדוכא ומדוכדך? הרי בדרך כלל, למרות השעות הקשות, וכך היה גם בעבר, הורגלנו לראות את אזרחי מדינת ישראל עם חיוך על הפנים,</w:t>
      </w:r>
      <w:r>
        <w:rPr>
          <w:rFonts w:hint="cs"/>
          <w:rtl/>
        </w:rPr>
        <w:t xml:space="preserve"> עם תחושה של תקווה, עם תחושה של שותפות גורל. יש על כך רק תשובה אחת: הציבור במדינת ישראל מדוכדך, הציבור במדינת ישראל מדוכא, הציבור במדינת ישראל רואה שהדרך היא דרך של אין מוצא, מכיוון שאין מנהיגות בישראל. אין מי שיסרטט את הדרך, אין מי שיוביל בדרך, מכיוון שאי</w:t>
      </w:r>
      <w:r>
        <w:rPr>
          <w:rFonts w:hint="cs"/>
          <w:rtl/>
        </w:rPr>
        <w:t xml:space="preserve">ן דרך, ובאין דרך אין מנהיגות. </w:t>
      </w:r>
    </w:p>
    <w:p w14:paraId="45551B64" w14:textId="77777777" w:rsidR="00000000" w:rsidRDefault="00382668">
      <w:pPr>
        <w:pStyle w:val="a0"/>
        <w:rPr>
          <w:rFonts w:hint="cs"/>
          <w:rtl/>
        </w:rPr>
      </w:pPr>
    </w:p>
    <w:p w14:paraId="6D08AADC" w14:textId="77777777" w:rsidR="00000000" w:rsidRDefault="00382668">
      <w:pPr>
        <w:pStyle w:val="a0"/>
        <w:rPr>
          <w:rtl/>
        </w:rPr>
      </w:pPr>
      <w:r>
        <w:rPr>
          <w:rFonts w:hint="cs"/>
          <w:rtl/>
        </w:rPr>
        <w:t>המצב הכלכלי נורא. היינו עדים כאן במהלך הימים של השבוע שעבר, ולקראת דיוני התקציב, להרבה מאוד דיונים בנושאים הכלכליים השונים. לדעתי, אין באולם הזה מי מחברות הכנסת או מחברי הכנסת שאיננו מייצג לפחות דוגמה או שתיים של אוכלוסיות ח</w:t>
      </w:r>
      <w:r>
        <w:rPr>
          <w:rFonts w:hint="cs"/>
          <w:rtl/>
        </w:rPr>
        <w:t xml:space="preserve">לשות, שהתוכנית הכלכלית או הגזירות הכלכליות הטילו עליהן לא רק פחד ומורא מפני העתיד, אלא עוני וחוסר יכולת לצאת ממעגל העוני. </w:t>
      </w:r>
    </w:p>
    <w:p w14:paraId="008FAA78" w14:textId="77777777" w:rsidR="00000000" w:rsidRDefault="00382668">
      <w:pPr>
        <w:pStyle w:val="a0"/>
        <w:rPr>
          <w:rtl/>
        </w:rPr>
      </w:pPr>
    </w:p>
    <w:p w14:paraId="228B6A7A" w14:textId="77777777" w:rsidR="00000000" w:rsidRDefault="00382668">
      <w:pPr>
        <w:pStyle w:val="a0"/>
        <w:rPr>
          <w:rFonts w:hint="cs"/>
          <w:rtl/>
        </w:rPr>
      </w:pPr>
      <w:r>
        <w:rPr>
          <w:rFonts w:hint="cs"/>
          <w:rtl/>
        </w:rPr>
        <w:t>ראו מה קורה כאשר שר האוצר בממשלת ישראל, בגיבויו המלא של ראש הממשלה, מובילים את הגישה הקפיטליסטית הניאו-ליברלית. זאת גישה שמרעה עם הע</w:t>
      </w:r>
      <w:r>
        <w:rPr>
          <w:rFonts w:hint="cs"/>
          <w:rtl/>
        </w:rPr>
        <w:t xml:space="preserve">ם ולא מיטיבה עם העם. הייתי אומר, כמעט-הממשלה הזאת מתנהגת כאילו איננה שליחת ציבור. הייתי אומר, כמעט-הממשלה הזאת נוהגת כאילו איננה אחראית כלל וכלל לגורלו של הציבור במדינת ישראל. </w:t>
      </w:r>
    </w:p>
    <w:p w14:paraId="59809C97" w14:textId="77777777" w:rsidR="00000000" w:rsidRDefault="00382668">
      <w:pPr>
        <w:pStyle w:val="a0"/>
        <w:rPr>
          <w:rFonts w:hint="cs"/>
          <w:rtl/>
        </w:rPr>
      </w:pPr>
    </w:p>
    <w:p w14:paraId="36044321" w14:textId="77777777" w:rsidR="00000000" w:rsidRDefault="00382668">
      <w:pPr>
        <w:pStyle w:val="a0"/>
        <w:rPr>
          <w:rFonts w:hint="cs"/>
          <w:rtl/>
        </w:rPr>
      </w:pPr>
      <w:r>
        <w:rPr>
          <w:rFonts w:hint="cs"/>
          <w:rtl/>
        </w:rPr>
        <w:t>זאת ממשלה שמסלקת או מסתלקת מאחריותה לחלשים; מפרקת את מדיניות הרווחה שעליה הושת</w:t>
      </w:r>
      <w:r>
        <w:rPr>
          <w:rFonts w:hint="cs"/>
          <w:rtl/>
        </w:rPr>
        <w:t xml:space="preserve">תו הקשרים החברתיים והכלכליים בין רובדי האוכלוסייה השונים במדינת ישראל, ובעצם ממשלה שמפקירה את אזרחיה במקום לדאוג להם ולהוביל אותם. </w:t>
      </w:r>
    </w:p>
    <w:p w14:paraId="5C902B4B" w14:textId="77777777" w:rsidR="00000000" w:rsidRDefault="00382668">
      <w:pPr>
        <w:pStyle w:val="a0"/>
        <w:rPr>
          <w:rFonts w:hint="cs"/>
          <w:rtl/>
        </w:rPr>
      </w:pPr>
    </w:p>
    <w:p w14:paraId="21D9C213" w14:textId="77777777" w:rsidR="00000000" w:rsidRDefault="00382668">
      <w:pPr>
        <w:pStyle w:val="a0"/>
        <w:rPr>
          <w:rFonts w:hint="cs"/>
          <w:rtl/>
        </w:rPr>
      </w:pPr>
      <w:r>
        <w:rPr>
          <w:rFonts w:hint="cs"/>
          <w:rtl/>
        </w:rPr>
        <w:t>ראו מה קורה, הכול נמצא בעלייה: מספר המובטלים עולה, מספר המשפחות העניות עולה, מספר הילדים העניים עולה ועובר כבר את קו ה-600,</w:t>
      </w:r>
      <w:r>
        <w:rPr>
          <w:rFonts w:hint="cs"/>
          <w:rtl/>
        </w:rPr>
        <w:t>000. 600,000 ילדים עניים במדינת ישראל. כל ילד שלישי במדינת ישראל חי מתחת לקו העוני, אבל בכך הממשלה איננה מוצאת די. הפערים בין העשירים לעניים הולכים וגדלים. אנחנו מתקרבים בצעדים ענקיים להיותנו מדינת עולם שלישי. פערי השכר הולכים ומתרחבים. פערי ההון הולכים ומ</w:t>
      </w:r>
      <w:r>
        <w:rPr>
          <w:rFonts w:hint="cs"/>
          <w:rtl/>
        </w:rPr>
        <w:t xml:space="preserve">תרחבים. כמעט מיליון ישראלים חיים בחוץ-לארץ. </w:t>
      </w:r>
    </w:p>
    <w:p w14:paraId="39F726F9" w14:textId="77777777" w:rsidR="00000000" w:rsidRDefault="00382668">
      <w:pPr>
        <w:pStyle w:val="a0"/>
        <w:rPr>
          <w:rFonts w:hint="cs"/>
          <w:rtl/>
        </w:rPr>
      </w:pPr>
    </w:p>
    <w:p w14:paraId="599EF0A7" w14:textId="77777777" w:rsidR="00000000" w:rsidRDefault="00382668">
      <w:pPr>
        <w:pStyle w:val="a0"/>
        <w:rPr>
          <w:rFonts w:hint="cs"/>
          <w:rtl/>
        </w:rPr>
      </w:pPr>
      <w:r>
        <w:rPr>
          <w:rFonts w:hint="cs"/>
          <w:rtl/>
        </w:rPr>
        <w:t>האם שאלנו את עצמנו אי-פעם, מה הסיבה לכך שחמישית מן הציבור שהיה יכול לחיות במדינת ישראל איננו חי במדינת ישראל, אלא מעדיף מחוזות אחרים, מעדיף מקומות אחרים - מדוע? הרי כאשר הוקמה המדינה על-ידי דור המייסדים, המצב כ</w:t>
      </w:r>
      <w:r>
        <w:rPr>
          <w:rFonts w:hint="cs"/>
          <w:rtl/>
        </w:rPr>
        <w:t xml:space="preserve">אן היה יותר קשה - ייבשו ביצות, הקימו ערים, הקימו יישובים, סללו כבישים, היו מוכנים לדאוג זה לזה, היתה תחושה של סולידריות, היתה תחושה של אחדות, היתה תחושה של שותפות גורל. לאן נעלמו כל התחושות האלה בסוף שנת 2003 ובבואנו אל שנת 2004? </w:t>
      </w:r>
    </w:p>
    <w:p w14:paraId="41831A79" w14:textId="77777777" w:rsidR="00000000" w:rsidRDefault="00382668">
      <w:pPr>
        <w:pStyle w:val="a0"/>
        <w:rPr>
          <w:rFonts w:hint="cs"/>
          <w:rtl/>
        </w:rPr>
      </w:pPr>
    </w:p>
    <w:p w14:paraId="5D9B6BB2" w14:textId="77777777" w:rsidR="00000000" w:rsidRDefault="00382668">
      <w:pPr>
        <w:pStyle w:val="a0"/>
        <w:rPr>
          <w:rFonts w:hint="cs"/>
          <w:rtl/>
        </w:rPr>
      </w:pPr>
      <w:r>
        <w:rPr>
          <w:rFonts w:hint="cs"/>
          <w:rtl/>
        </w:rPr>
        <w:t>הממשלה זורקת 300,000 מוב</w:t>
      </w:r>
      <w:r>
        <w:rPr>
          <w:rFonts w:hint="cs"/>
          <w:rtl/>
        </w:rPr>
        <w:t xml:space="preserve">טלים לרחובות. זו ממשלה שאיננה ראויה לשלוט. </w:t>
      </w:r>
    </w:p>
    <w:p w14:paraId="2E7F8067" w14:textId="77777777" w:rsidR="00000000" w:rsidRDefault="00382668">
      <w:pPr>
        <w:pStyle w:val="a0"/>
        <w:rPr>
          <w:rFonts w:hint="cs"/>
          <w:rtl/>
        </w:rPr>
      </w:pPr>
    </w:p>
    <w:p w14:paraId="6C6DC91B" w14:textId="77777777" w:rsidR="00000000" w:rsidRDefault="00382668">
      <w:pPr>
        <w:pStyle w:val="a0"/>
        <w:rPr>
          <w:rFonts w:hint="cs"/>
          <w:rtl/>
        </w:rPr>
      </w:pPr>
      <w:r>
        <w:rPr>
          <w:rFonts w:hint="cs"/>
          <w:rtl/>
        </w:rPr>
        <w:t>נכון, המצב האסטרטגי של מדינת ישראל במזרח התיכון השתפר בשנה האחרונה. אבל הרי כולנו יודעים, שהוא לא השתפר בגלל מעשה של ממשלת ישראל. כולנו יודעים, שמצבה האסטרטגי של מדינת ישראל במזרח התיכון השתפר בגלל מעשי האמריקני</w:t>
      </w:r>
      <w:r>
        <w:rPr>
          <w:rFonts w:hint="cs"/>
          <w:rtl/>
        </w:rPr>
        <w:t>ם; הם אלה שהפכו להיות שותפים מובילים במלחמה נגד הטרור, חבר הכנסת אלי ישי, הם אלה שהפילו את משטרו הנורא של העריץ, סדאם חוסיין, והם אלה שלחצו מאחורי הקלעים כדי שקדאפי, שליט לוב, יצא בהודעה לפני ימים מספר ויודיע, שהוא החליט להתפרק מרצון מכל יכולת טילית ומכל י</w:t>
      </w:r>
      <w:r>
        <w:rPr>
          <w:rFonts w:hint="cs"/>
          <w:rtl/>
        </w:rPr>
        <w:t xml:space="preserve">כולת בלתי קונבנציונלית. </w:t>
      </w:r>
    </w:p>
    <w:p w14:paraId="4AC8FAE8" w14:textId="77777777" w:rsidR="00000000" w:rsidRDefault="00382668">
      <w:pPr>
        <w:pStyle w:val="a0"/>
        <w:rPr>
          <w:rFonts w:hint="cs"/>
          <w:rtl/>
        </w:rPr>
      </w:pPr>
    </w:p>
    <w:p w14:paraId="1B4E77EA" w14:textId="77777777" w:rsidR="00000000" w:rsidRDefault="00382668">
      <w:pPr>
        <w:pStyle w:val="a0"/>
        <w:rPr>
          <w:rFonts w:hint="cs"/>
          <w:rtl/>
        </w:rPr>
      </w:pPr>
      <w:r>
        <w:rPr>
          <w:rFonts w:hint="cs"/>
          <w:rtl/>
        </w:rPr>
        <w:t xml:space="preserve">רבותי, חברות וחברים, הזמן לא מיטיב עמנו, הזמן פועל לרעתנו. הכיבוש משחית. החיכוך עם הפלסטינים מייצר אלימות יומיומית. הממשלה היתה צריכה כבר להגיע למסקנה, חברי הכנסת מן האיחוד הלאומי, שעכשיו העת - - - </w:t>
      </w:r>
    </w:p>
    <w:p w14:paraId="2C5B197C" w14:textId="77777777" w:rsidR="00000000" w:rsidRDefault="00382668">
      <w:pPr>
        <w:pStyle w:val="a0"/>
        <w:ind w:firstLine="0"/>
        <w:rPr>
          <w:rFonts w:hint="cs"/>
          <w:rtl/>
        </w:rPr>
      </w:pPr>
    </w:p>
    <w:p w14:paraId="3DED7CD8" w14:textId="77777777" w:rsidR="00000000" w:rsidRDefault="00382668">
      <w:pPr>
        <w:pStyle w:val="af1"/>
        <w:rPr>
          <w:rtl/>
        </w:rPr>
      </w:pPr>
      <w:r>
        <w:rPr>
          <w:rtl/>
        </w:rPr>
        <w:t>היו"ר ראובן ריבלין:</w:t>
      </w:r>
    </w:p>
    <w:p w14:paraId="5ADB394B" w14:textId="77777777" w:rsidR="00000000" w:rsidRDefault="00382668">
      <w:pPr>
        <w:pStyle w:val="a0"/>
        <w:rPr>
          <w:rtl/>
        </w:rPr>
      </w:pPr>
    </w:p>
    <w:p w14:paraId="2731CF62" w14:textId="77777777" w:rsidR="00000000" w:rsidRDefault="00382668">
      <w:pPr>
        <w:pStyle w:val="a0"/>
        <w:rPr>
          <w:rFonts w:hint="cs"/>
          <w:rtl/>
        </w:rPr>
      </w:pPr>
      <w:r>
        <w:rPr>
          <w:rFonts w:hint="cs"/>
          <w:rtl/>
        </w:rPr>
        <w:t>חבר הכנסת</w:t>
      </w:r>
      <w:r>
        <w:rPr>
          <w:rFonts w:hint="cs"/>
          <w:rtl/>
        </w:rPr>
        <w:t xml:space="preserve"> אריאל, חבר הכנסת אלדד וסגן היושב-ראש, אתם מנהלים ויכוח, בטוח מעניין, אבל חבר הכנסת יתום יש לו הרבה מה לו לומר וזאת גם זכותו. </w:t>
      </w:r>
    </w:p>
    <w:p w14:paraId="3CEDB3F9" w14:textId="77777777" w:rsidR="00000000" w:rsidRDefault="00382668">
      <w:pPr>
        <w:pStyle w:val="a0"/>
        <w:ind w:firstLine="0"/>
        <w:rPr>
          <w:rFonts w:hint="cs"/>
          <w:rtl/>
        </w:rPr>
      </w:pPr>
    </w:p>
    <w:p w14:paraId="061E3B57" w14:textId="77777777" w:rsidR="00000000" w:rsidRDefault="00382668">
      <w:pPr>
        <w:pStyle w:val="-"/>
        <w:rPr>
          <w:rtl/>
        </w:rPr>
      </w:pPr>
      <w:bookmarkStart w:id="17" w:name="FS000001045T22_12_2003_13_44_28C"/>
      <w:bookmarkEnd w:id="17"/>
      <w:r>
        <w:rPr>
          <w:rtl/>
        </w:rPr>
        <w:t>דני יתום (העבודה-מימד):</w:t>
      </w:r>
    </w:p>
    <w:p w14:paraId="50D730F3" w14:textId="77777777" w:rsidR="00000000" w:rsidRDefault="00382668">
      <w:pPr>
        <w:pStyle w:val="a0"/>
        <w:rPr>
          <w:rtl/>
        </w:rPr>
      </w:pPr>
    </w:p>
    <w:p w14:paraId="6A7DCAE4" w14:textId="77777777" w:rsidR="00000000" w:rsidRDefault="00382668">
      <w:pPr>
        <w:pStyle w:val="a0"/>
        <w:rPr>
          <w:rFonts w:hint="cs"/>
          <w:rtl/>
        </w:rPr>
      </w:pPr>
      <w:r>
        <w:rPr>
          <w:rFonts w:hint="cs"/>
          <w:rtl/>
        </w:rPr>
        <w:t xml:space="preserve">אני מבקש גם את אוזניהם הכרויות של חברי חברי הכנסת מן האיחוד הלאומי. </w:t>
      </w:r>
    </w:p>
    <w:p w14:paraId="76DD8D41" w14:textId="77777777" w:rsidR="00000000" w:rsidRDefault="00382668">
      <w:pPr>
        <w:pStyle w:val="a0"/>
        <w:rPr>
          <w:rFonts w:hint="cs"/>
          <w:rtl/>
        </w:rPr>
      </w:pPr>
    </w:p>
    <w:p w14:paraId="2C80DD31" w14:textId="77777777" w:rsidR="00000000" w:rsidRDefault="00382668">
      <w:pPr>
        <w:pStyle w:val="a0"/>
        <w:rPr>
          <w:rFonts w:hint="cs"/>
          <w:rtl/>
        </w:rPr>
      </w:pPr>
      <w:r>
        <w:rPr>
          <w:rFonts w:hint="cs"/>
          <w:rtl/>
        </w:rPr>
        <w:t>הממשלה היתה צריכה להגיע למסקנה, ש</w:t>
      </w:r>
      <w:r>
        <w:rPr>
          <w:rFonts w:hint="cs"/>
          <w:rtl/>
        </w:rPr>
        <w:t>עכשיו העת לצעדים חד-צדדיים; לא בעוד חצי שנה או שנה, כפי שניתן היה להבין מנאומו המעורפל של ראש הממשלה, שחיפש לו במה דווקא במסגרת כנס הרצלייה, על מנת לנסות ולסרטט את משנתו. אינני חושב שאני מהבודדים במדינה שלא ירד לעומק דעתו של ראש הממשלה, מכיוון שזאת לא היתה</w:t>
      </w:r>
      <w:r>
        <w:rPr>
          <w:rFonts w:hint="cs"/>
          <w:rtl/>
        </w:rPr>
        <w:t xml:space="preserve"> תוכנית ואפילו לא עיקרי תוכנית, לא היו בה מרכיבים ספציפיים, לא היה בה לוח זמנים, ובעצם היה בה אוסף של מלים שכבר נאמרו וצורפו למשפטים, שצורפו לנאום, שבסופו של דבר לא הביא בשורה. </w:t>
      </w:r>
    </w:p>
    <w:p w14:paraId="66B26DE6" w14:textId="77777777" w:rsidR="00000000" w:rsidRDefault="00382668">
      <w:pPr>
        <w:pStyle w:val="a0"/>
        <w:rPr>
          <w:rFonts w:hint="cs"/>
          <w:rtl/>
        </w:rPr>
      </w:pPr>
    </w:p>
    <w:p w14:paraId="662F0D3C" w14:textId="77777777" w:rsidR="00000000" w:rsidRDefault="00382668">
      <w:pPr>
        <w:pStyle w:val="a0"/>
        <w:rPr>
          <w:rFonts w:hint="cs"/>
          <w:rtl/>
        </w:rPr>
      </w:pPr>
      <w:r>
        <w:rPr>
          <w:rFonts w:hint="cs"/>
          <w:rtl/>
        </w:rPr>
        <w:t>ראו מה קורה. ראש הממשלה מדבר היום על גדר ומגן עליה בהתלהבות. הרי הגדר היא מבי</w:t>
      </w:r>
      <w:r>
        <w:rPr>
          <w:rFonts w:hint="cs"/>
          <w:rtl/>
        </w:rPr>
        <w:t xml:space="preserve">ת-מדרשה של מפלגת העבודה. ראש הממשלה מדבר על היפרדות חד-צדדית בהתלהבות; דבר שלא היה מוכן להגות בפיו לפני כמה חודשים. וגם הרעיונות האלה הם מבית-מדרשה של מפלגת העבודה. אז למה לרצות את החיקוי? מדוע לא להעדיף את המקור, את מקור הרעיונות האלה? אין טעם בכך שיאמרו </w:t>
      </w:r>
      <w:r>
        <w:rPr>
          <w:rFonts w:hint="cs"/>
          <w:rtl/>
        </w:rPr>
        <w:t>לנו בעוד כמה ימים או בעוד כמה שנים, אתם צדקתם, בשעה שהמעשים שנעשים על-ידי ממשלת ישראל מביאים אותנו רק להרעה ומובילים אותנו אל עברי פי פחת.</w:t>
      </w:r>
    </w:p>
    <w:p w14:paraId="361B9A3A" w14:textId="77777777" w:rsidR="00000000" w:rsidRDefault="00382668">
      <w:pPr>
        <w:pStyle w:val="a0"/>
        <w:rPr>
          <w:rFonts w:hint="cs"/>
          <w:rtl/>
        </w:rPr>
      </w:pPr>
    </w:p>
    <w:p w14:paraId="5BF87E55" w14:textId="77777777" w:rsidR="00000000" w:rsidRDefault="00382668">
      <w:pPr>
        <w:pStyle w:val="a0"/>
        <w:rPr>
          <w:rFonts w:hint="cs"/>
          <w:rtl/>
        </w:rPr>
      </w:pPr>
      <w:r>
        <w:rPr>
          <w:rFonts w:hint="cs"/>
          <w:rtl/>
        </w:rPr>
        <w:t>האם שאלתם את עצמכם, חברי חברי הכנסת, מדוע אנחנו מוצפים בימים האחרונים בכל כך הרבה רעיונות מדיניים - אולמרט, שרון, לב</w:t>
      </w:r>
      <w:r>
        <w:rPr>
          <w:rFonts w:hint="cs"/>
          <w:rtl/>
        </w:rPr>
        <w:t>נת, ביילין, המתנחלים - התשובה, הממשלה קפואה, הממשלה איננה יוזמת. לממשלה יש הזדמנות ליזום מעמדה אסטרטגית משופרת, ולצערי הרב, הדבר הזה</w:t>
      </w:r>
      <w:r>
        <w:rPr>
          <w:rtl/>
        </w:rPr>
        <w:t xml:space="preserve"> </w:t>
      </w:r>
      <w:r>
        <w:rPr>
          <w:rFonts w:hint="cs"/>
          <w:rtl/>
        </w:rPr>
        <w:t xml:space="preserve">לא נעשה. הממשלה איננה מובילה אלא מובלת. </w:t>
      </w:r>
    </w:p>
    <w:p w14:paraId="671365DB" w14:textId="77777777" w:rsidR="00000000" w:rsidRDefault="00382668">
      <w:pPr>
        <w:pStyle w:val="a0"/>
        <w:rPr>
          <w:rFonts w:hint="cs"/>
          <w:rtl/>
        </w:rPr>
      </w:pPr>
    </w:p>
    <w:p w14:paraId="6E3780BC" w14:textId="77777777" w:rsidR="00000000" w:rsidRDefault="00382668">
      <w:pPr>
        <w:pStyle w:val="a0"/>
        <w:rPr>
          <w:rFonts w:hint="cs"/>
          <w:rtl/>
        </w:rPr>
      </w:pPr>
      <w:r>
        <w:rPr>
          <w:rFonts w:hint="cs"/>
          <w:rtl/>
        </w:rPr>
        <w:t xml:space="preserve">המצב הביטחוני: למעלה מ-900 הרוגים במהלך - חבר הכנסת בורג - - </w:t>
      </w:r>
    </w:p>
    <w:p w14:paraId="6252A800" w14:textId="77777777" w:rsidR="00000000" w:rsidRDefault="00382668">
      <w:pPr>
        <w:pStyle w:val="a0"/>
        <w:ind w:firstLine="0"/>
        <w:rPr>
          <w:rFonts w:hint="cs"/>
          <w:rtl/>
        </w:rPr>
      </w:pPr>
    </w:p>
    <w:p w14:paraId="18040402" w14:textId="77777777" w:rsidR="00000000" w:rsidRDefault="00382668">
      <w:pPr>
        <w:pStyle w:val="af1"/>
        <w:rPr>
          <w:rtl/>
        </w:rPr>
      </w:pPr>
      <w:r>
        <w:rPr>
          <w:rtl/>
        </w:rPr>
        <w:t>היו"ר ראובן ריבלין</w:t>
      </w:r>
      <w:r>
        <w:rPr>
          <w:rtl/>
        </w:rPr>
        <w:t>:</w:t>
      </w:r>
    </w:p>
    <w:p w14:paraId="6D1A8BCD" w14:textId="77777777" w:rsidR="00000000" w:rsidRDefault="00382668">
      <w:pPr>
        <w:pStyle w:val="a0"/>
        <w:rPr>
          <w:rtl/>
        </w:rPr>
      </w:pPr>
    </w:p>
    <w:p w14:paraId="2E7237D4" w14:textId="77777777" w:rsidR="00000000" w:rsidRDefault="00382668">
      <w:pPr>
        <w:pStyle w:val="a0"/>
        <w:rPr>
          <w:rFonts w:hint="cs"/>
          <w:rtl/>
        </w:rPr>
      </w:pPr>
      <w:r>
        <w:rPr>
          <w:rFonts w:hint="cs"/>
          <w:rtl/>
        </w:rPr>
        <w:t xml:space="preserve">קשה לי להעיר לכם, אבל חברכם עומד פה וזה קשה, אתם למרגלותיו. </w:t>
      </w:r>
    </w:p>
    <w:p w14:paraId="6ED47955" w14:textId="77777777" w:rsidR="00000000" w:rsidRDefault="00382668">
      <w:pPr>
        <w:pStyle w:val="a0"/>
        <w:ind w:firstLine="0"/>
        <w:rPr>
          <w:rFonts w:hint="cs"/>
          <w:rtl/>
        </w:rPr>
      </w:pPr>
    </w:p>
    <w:p w14:paraId="683FB05B" w14:textId="77777777" w:rsidR="00000000" w:rsidRDefault="00382668">
      <w:pPr>
        <w:pStyle w:val="-"/>
        <w:rPr>
          <w:rtl/>
        </w:rPr>
      </w:pPr>
      <w:bookmarkStart w:id="18" w:name="FS000001045T22_12_2003_13_51_23C"/>
      <w:bookmarkEnd w:id="18"/>
      <w:r>
        <w:rPr>
          <w:rtl/>
        </w:rPr>
        <w:t>דני יתום (העבודה-מימד):</w:t>
      </w:r>
    </w:p>
    <w:p w14:paraId="6E5D8446" w14:textId="77777777" w:rsidR="00000000" w:rsidRDefault="00382668">
      <w:pPr>
        <w:pStyle w:val="a0"/>
        <w:rPr>
          <w:rtl/>
        </w:rPr>
      </w:pPr>
    </w:p>
    <w:p w14:paraId="14A85CE1" w14:textId="77777777" w:rsidR="00000000" w:rsidRDefault="00382668">
      <w:pPr>
        <w:pStyle w:val="a0"/>
        <w:rPr>
          <w:rFonts w:hint="cs"/>
          <w:rtl/>
        </w:rPr>
      </w:pPr>
      <w:r>
        <w:rPr>
          <w:rFonts w:hint="cs"/>
          <w:rtl/>
        </w:rPr>
        <w:t xml:space="preserve">- - אני מתבייש להעיר לכם. </w:t>
      </w:r>
    </w:p>
    <w:p w14:paraId="19FFE980" w14:textId="77777777" w:rsidR="00000000" w:rsidRDefault="00382668">
      <w:pPr>
        <w:pStyle w:val="a0"/>
        <w:rPr>
          <w:rFonts w:hint="cs"/>
          <w:rtl/>
        </w:rPr>
      </w:pPr>
    </w:p>
    <w:p w14:paraId="09AD8B1A" w14:textId="77777777" w:rsidR="00000000" w:rsidRDefault="00382668">
      <w:pPr>
        <w:pStyle w:val="a0"/>
        <w:rPr>
          <w:rFonts w:hint="cs"/>
          <w:rtl/>
        </w:rPr>
      </w:pPr>
      <w:r>
        <w:rPr>
          <w:rFonts w:hint="cs"/>
          <w:rtl/>
        </w:rPr>
        <w:t>למעלה מ-900 הרוגים במהלך שלוש השנים האחרונות. שירות הביטחון לא הצליח לספק את חליפת המגן, והשקט הוא זמני ומשקר - כמו שמסר לנו ראש שירות הבי</w:t>
      </w:r>
      <w:r>
        <w:rPr>
          <w:rFonts w:hint="cs"/>
          <w:rtl/>
        </w:rPr>
        <w:t xml:space="preserve">טחון הכללי. </w:t>
      </w:r>
    </w:p>
    <w:p w14:paraId="61BE0F61" w14:textId="77777777" w:rsidR="00000000" w:rsidRDefault="00382668">
      <w:pPr>
        <w:pStyle w:val="a0"/>
        <w:rPr>
          <w:rFonts w:hint="cs"/>
          <w:rtl/>
        </w:rPr>
      </w:pPr>
    </w:p>
    <w:p w14:paraId="5360D926" w14:textId="77777777" w:rsidR="00000000" w:rsidRDefault="00382668">
      <w:pPr>
        <w:pStyle w:val="a0"/>
        <w:rPr>
          <w:rFonts w:hint="cs"/>
          <w:rtl/>
        </w:rPr>
      </w:pPr>
      <w:r>
        <w:rPr>
          <w:rFonts w:hint="cs"/>
          <w:rtl/>
        </w:rPr>
        <w:t>הממשלה לא הבינה את מה שמרבית הציבור כבר מבין. רק באמצעות כוח ועוד כוח לא נצליח לספק את הביטחון שנדרש ולמגר את הטרור. והגדר, נכון שמגינים על הרעיון של הגדר בהתלהבות, אבל מדוע אורכת בנייתה כל כך הרבה זמן? מדוע איננו יכולים לראות גדר מלאה שמפריד</w:t>
      </w:r>
      <w:r>
        <w:rPr>
          <w:rFonts w:hint="cs"/>
          <w:rtl/>
        </w:rPr>
        <w:t xml:space="preserve">ה באופן רציף בינינו לבין הפלסטינים? וגם כאן אנחנו רואים גרירת רגליים. </w:t>
      </w:r>
    </w:p>
    <w:p w14:paraId="457769A3" w14:textId="77777777" w:rsidR="00000000" w:rsidRDefault="00382668">
      <w:pPr>
        <w:pStyle w:val="a0"/>
        <w:rPr>
          <w:rFonts w:hint="cs"/>
          <w:rtl/>
        </w:rPr>
      </w:pPr>
    </w:p>
    <w:p w14:paraId="111C5C19" w14:textId="77777777" w:rsidR="00000000" w:rsidRDefault="00382668">
      <w:pPr>
        <w:pStyle w:val="a0"/>
        <w:rPr>
          <w:rFonts w:hint="cs"/>
          <w:rtl/>
        </w:rPr>
      </w:pPr>
      <w:r>
        <w:rPr>
          <w:rFonts w:hint="cs"/>
          <w:rtl/>
        </w:rPr>
        <w:t xml:space="preserve">אדוני היושב-ראש, אני מבקש לסיים - - - </w:t>
      </w:r>
    </w:p>
    <w:p w14:paraId="0805E24F" w14:textId="77777777" w:rsidR="00000000" w:rsidRDefault="00382668">
      <w:pPr>
        <w:pStyle w:val="a0"/>
        <w:ind w:firstLine="0"/>
        <w:rPr>
          <w:rFonts w:hint="cs"/>
          <w:rtl/>
        </w:rPr>
      </w:pPr>
    </w:p>
    <w:p w14:paraId="64C79F27" w14:textId="77777777" w:rsidR="00000000" w:rsidRDefault="00382668">
      <w:pPr>
        <w:pStyle w:val="af1"/>
        <w:rPr>
          <w:rtl/>
        </w:rPr>
      </w:pPr>
      <w:r>
        <w:rPr>
          <w:rtl/>
        </w:rPr>
        <w:t>היו"ר ראובן ריבלין:</w:t>
      </w:r>
    </w:p>
    <w:p w14:paraId="59318CAF" w14:textId="77777777" w:rsidR="00000000" w:rsidRDefault="00382668">
      <w:pPr>
        <w:pStyle w:val="a0"/>
        <w:rPr>
          <w:rtl/>
        </w:rPr>
      </w:pPr>
    </w:p>
    <w:p w14:paraId="5CEEF688" w14:textId="77777777" w:rsidR="00000000" w:rsidRDefault="00382668">
      <w:pPr>
        <w:pStyle w:val="a0"/>
        <w:rPr>
          <w:rFonts w:hint="cs"/>
          <w:rtl/>
        </w:rPr>
      </w:pPr>
      <w:r>
        <w:rPr>
          <w:rFonts w:hint="cs"/>
          <w:rtl/>
        </w:rPr>
        <w:t xml:space="preserve">הואיל והפריעו לך כמה דקות מצד האופוזיציה, אני אתן לך עוד. </w:t>
      </w:r>
    </w:p>
    <w:p w14:paraId="56749AE5" w14:textId="77777777" w:rsidR="00000000" w:rsidRDefault="00382668">
      <w:pPr>
        <w:pStyle w:val="a0"/>
        <w:ind w:firstLine="0"/>
        <w:rPr>
          <w:rFonts w:hint="cs"/>
          <w:rtl/>
        </w:rPr>
      </w:pPr>
    </w:p>
    <w:p w14:paraId="526714B6" w14:textId="77777777" w:rsidR="00000000" w:rsidRDefault="00382668">
      <w:pPr>
        <w:pStyle w:val="-"/>
        <w:rPr>
          <w:rtl/>
        </w:rPr>
      </w:pPr>
      <w:bookmarkStart w:id="19" w:name="FS000001045T22_12_2003_13_55_44C"/>
      <w:bookmarkEnd w:id="19"/>
      <w:r>
        <w:rPr>
          <w:rtl/>
        </w:rPr>
        <w:t>דני יתום (העבודה-מימד):</w:t>
      </w:r>
    </w:p>
    <w:p w14:paraId="57927BEF" w14:textId="77777777" w:rsidR="00000000" w:rsidRDefault="00382668">
      <w:pPr>
        <w:pStyle w:val="a0"/>
        <w:rPr>
          <w:rtl/>
        </w:rPr>
      </w:pPr>
    </w:p>
    <w:p w14:paraId="29A9564B" w14:textId="77777777" w:rsidR="00000000" w:rsidRDefault="00382668">
      <w:pPr>
        <w:pStyle w:val="a0"/>
        <w:rPr>
          <w:rFonts w:hint="cs"/>
          <w:rtl/>
        </w:rPr>
      </w:pPr>
      <w:r>
        <w:rPr>
          <w:rFonts w:hint="cs"/>
          <w:rtl/>
        </w:rPr>
        <w:t xml:space="preserve">תודה. מדינת ישראל של שנת 2004 אינה זו </w:t>
      </w:r>
      <w:r>
        <w:rPr>
          <w:rFonts w:hint="cs"/>
          <w:rtl/>
        </w:rPr>
        <w:t>שייחלנו לה - כבר ראינו את מדינת ישראל במצבים הרבה יותר טובים. הכלכלה בהידרדרות, החברה בהתפרקות, אוכלוסיות שלמות סובלות בגין המדיניות הכלכלית והמדינית.</w:t>
      </w:r>
    </w:p>
    <w:p w14:paraId="6060463F" w14:textId="77777777" w:rsidR="00000000" w:rsidRDefault="00382668">
      <w:pPr>
        <w:pStyle w:val="a0"/>
        <w:rPr>
          <w:rFonts w:hint="cs"/>
          <w:rtl/>
        </w:rPr>
      </w:pPr>
    </w:p>
    <w:p w14:paraId="6873D845" w14:textId="77777777" w:rsidR="00000000" w:rsidRDefault="00382668">
      <w:pPr>
        <w:pStyle w:val="a0"/>
        <w:rPr>
          <w:rFonts w:hint="cs"/>
          <w:rtl/>
        </w:rPr>
      </w:pPr>
      <w:r>
        <w:rPr>
          <w:rFonts w:hint="cs"/>
          <w:rtl/>
        </w:rPr>
        <w:t>רבותי חברי הכנסת, הציבור ידע ימים הרבה יותר קשים, אבל הוא החזיק מעמד. היתה תחושה של סולידריות. היתה תחוש</w:t>
      </w:r>
      <w:r>
        <w:rPr>
          <w:rFonts w:hint="cs"/>
          <w:rtl/>
        </w:rPr>
        <w:t>ה של עזרה הדדית. היתה תחושה של שותפות גורל. כל אלה הולכים ונעלמים, הייתי אומר, ממש נעלמים. ילדים מציפים היום את בתי-התמחוי, אמהות כבויות עיניים איבדו תקווה להיחלץ ממעגל העוני. החיטוט בפחי הזבל הפך להיות תופעה מדאיגה, עצובה, נוראה. במצב של אין תקווה ואין מו</w:t>
      </w:r>
      <w:r>
        <w:rPr>
          <w:rFonts w:hint="cs"/>
          <w:rtl/>
        </w:rPr>
        <w:t xml:space="preserve">צא, על הממשלה הרעה לסיים את כהונתה. </w:t>
      </w:r>
    </w:p>
    <w:p w14:paraId="3F3CB2CC" w14:textId="77777777" w:rsidR="00000000" w:rsidRDefault="00382668">
      <w:pPr>
        <w:pStyle w:val="a0"/>
        <w:rPr>
          <w:rFonts w:hint="cs"/>
          <w:rtl/>
        </w:rPr>
      </w:pPr>
    </w:p>
    <w:p w14:paraId="16A40CE3" w14:textId="77777777" w:rsidR="00000000" w:rsidRDefault="00382668">
      <w:pPr>
        <w:pStyle w:val="a0"/>
        <w:rPr>
          <w:rFonts w:hint="cs"/>
          <w:rtl/>
        </w:rPr>
      </w:pPr>
      <w:r>
        <w:rPr>
          <w:rFonts w:hint="cs"/>
          <w:rtl/>
        </w:rPr>
        <w:t xml:space="preserve">אני אומר לכם, אנחנו נציגי ציבור - לעם שלנו, לעם ישראל, מגיעה מנהיגות הרבה יותר ראויה. </w:t>
      </w:r>
    </w:p>
    <w:p w14:paraId="2E8F0C99" w14:textId="77777777" w:rsidR="00000000" w:rsidRDefault="00382668">
      <w:pPr>
        <w:pStyle w:val="a0"/>
        <w:ind w:firstLine="0"/>
        <w:rPr>
          <w:rFonts w:hint="cs"/>
          <w:rtl/>
        </w:rPr>
      </w:pPr>
    </w:p>
    <w:p w14:paraId="40E322E6" w14:textId="77777777" w:rsidR="00000000" w:rsidRDefault="00382668">
      <w:pPr>
        <w:pStyle w:val="af1"/>
        <w:rPr>
          <w:rtl/>
        </w:rPr>
      </w:pPr>
      <w:r>
        <w:rPr>
          <w:rtl/>
        </w:rPr>
        <w:t>היו"ר ראובן ריבלין:</w:t>
      </w:r>
    </w:p>
    <w:p w14:paraId="64BE98CF" w14:textId="77777777" w:rsidR="00000000" w:rsidRDefault="00382668">
      <w:pPr>
        <w:pStyle w:val="a0"/>
        <w:rPr>
          <w:rtl/>
        </w:rPr>
      </w:pPr>
    </w:p>
    <w:p w14:paraId="7EF9336F" w14:textId="77777777" w:rsidR="00000000" w:rsidRDefault="00382668">
      <w:pPr>
        <w:pStyle w:val="a0"/>
        <w:rPr>
          <w:rFonts w:hint="cs"/>
          <w:rtl/>
        </w:rPr>
      </w:pPr>
      <w:r>
        <w:rPr>
          <w:rFonts w:hint="cs"/>
          <w:rtl/>
        </w:rPr>
        <w:t>אני מאוד מודה לחבר הכנסת דני יתום. ישיב השר גדעון עזרא. ולאחר מכן נשמע את הנימוקים של סיעת ש"ס, כפי שיציגם חב</w:t>
      </w:r>
      <w:r>
        <w:rPr>
          <w:rFonts w:hint="cs"/>
          <w:rtl/>
        </w:rPr>
        <w:t xml:space="preserve">ר הכנסת וסגן ראש הממשלה לשעבר, אליהו ישי. </w:t>
      </w:r>
    </w:p>
    <w:p w14:paraId="39371B4A" w14:textId="77777777" w:rsidR="00000000" w:rsidRDefault="00382668">
      <w:pPr>
        <w:pStyle w:val="a0"/>
        <w:ind w:firstLine="0"/>
        <w:rPr>
          <w:rFonts w:hint="cs"/>
          <w:rtl/>
        </w:rPr>
      </w:pPr>
    </w:p>
    <w:p w14:paraId="121ECA5D" w14:textId="77777777" w:rsidR="00000000" w:rsidRDefault="00382668">
      <w:pPr>
        <w:pStyle w:val="a"/>
        <w:rPr>
          <w:rtl/>
        </w:rPr>
      </w:pPr>
      <w:bookmarkStart w:id="20" w:name="FS000000474T22_12_2003_13_58_56"/>
      <w:bookmarkStart w:id="21" w:name="_Toc92504249"/>
      <w:bookmarkEnd w:id="20"/>
      <w:r>
        <w:rPr>
          <w:rFonts w:hint="eastAsia"/>
          <w:rtl/>
        </w:rPr>
        <w:t>השר</w:t>
      </w:r>
      <w:r>
        <w:rPr>
          <w:rtl/>
        </w:rPr>
        <w:t xml:space="preserve"> גדעון עזרא:</w:t>
      </w:r>
      <w:bookmarkEnd w:id="21"/>
    </w:p>
    <w:p w14:paraId="42461B84" w14:textId="77777777" w:rsidR="00000000" w:rsidRDefault="00382668">
      <w:pPr>
        <w:pStyle w:val="a0"/>
        <w:rPr>
          <w:rFonts w:hint="cs"/>
          <w:rtl/>
        </w:rPr>
      </w:pPr>
    </w:p>
    <w:p w14:paraId="169A669B" w14:textId="77777777" w:rsidR="00000000" w:rsidRDefault="00382668">
      <w:pPr>
        <w:pStyle w:val="a0"/>
        <w:rPr>
          <w:rFonts w:hint="cs"/>
          <w:rtl/>
        </w:rPr>
      </w:pPr>
      <w:r>
        <w:rPr>
          <w:rFonts w:hint="cs"/>
          <w:rtl/>
        </w:rPr>
        <w:t>אדוני היושב-ראש, חברי חברי הכנסת, חבר הכנסת דני יתום,  עלה השבוע הנושא של זילות הכנסת אל מול הכנס בהרצלייה. אני מוכרח להגיד, אני קודם כול צריך לשבח את אלה שערכו את הכנס בהרצלייה, אני חושב שהם עשו</w:t>
      </w:r>
      <w:r>
        <w:rPr>
          <w:rFonts w:hint="cs"/>
          <w:rtl/>
        </w:rPr>
        <w:t xml:space="preserve"> עבודה טובה מבחינתם. אבל בגלל הצעות אי-אמון כאלה, שעולות פעם אחר פעם אחר פעם - אותו נוסח, אותו נושא כל הזמן - בגלל זה נמאס לתושבי מדינת ישראל לשמוע את מה שקורה בכנסת. </w:t>
      </w:r>
    </w:p>
    <w:p w14:paraId="3C5EFF02" w14:textId="77777777" w:rsidR="00000000" w:rsidRDefault="00382668">
      <w:pPr>
        <w:pStyle w:val="a0"/>
        <w:ind w:firstLine="0"/>
        <w:rPr>
          <w:rFonts w:hint="cs"/>
          <w:rtl/>
        </w:rPr>
      </w:pPr>
    </w:p>
    <w:p w14:paraId="2369BA22" w14:textId="77777777" w:rsidR="00000000" w:rsidRDefault="00382668">
      <w:pPr>
        <w:pStyle w:val="af0"/>
        <w:rPr>
          <w:rtl/>
        </w:rPr>
      </w:pPr>
      <w:r>
        <w:rPr>
          <w:rFonts w:hint="eastAsia"/>
          <w:rtl/>
        </w:rPr>
        <w:t>דוד</w:t>
      </w:r>
      <w:r>
        <w:rPr>
          <w:rtl/>
        </w:rPr>
        <w:t xml:space="preserve"> טל (עם אחד):</w:t>
      </w:r>
    </w:p>
    <w:p w14:paraId="2A166BFE" w14:textId="77777777" w:rsidR="00000000" w:rsidRDefault="00382668">
      <w:pPr>
        <w:pStyle w:val="a0"/>
        <w:rPr>
          <w:rFonts w:hint="cs"/>
          <w:rtl/>
        </w:rPr>
      </w:pPr>
    </w:p>
    <w:p w14:paraId="3939A73F" w14:textId="77777777" w:rsidR="00000000" w:rsidRDefault="00382668">
      <w:pPr>
        <w:pStyle w:val="a0"/>
        <w:rPr>
          <w:rFonts w:hint="cs"/>
          <w:rtl/>
        </w:rPr>
      </w:pPr>
      <w:r>
        <w:rPr>
          <w:rFonts w:hint="cs"/>
          <w:rtl/>
        </w:rPr>
        <w:t>אל תיתנו להם סיבה להעלות את זה.</w:t>
      </w:r>
    </w:p>
    <w:p w14:paraId="73D1E9A9" w14:textId="77777777" w:rsidR="00000000" w:rsidRDefault="00382668">
      <w:pPr>
        <w:pStyle w:val="-"/>
        <w:rPr>
          <w:rtl/>
        </w:rPr>
      </w:pPr>
      <w:r>
        <w:rPr>
          <w:rtl/>
        </w:rPr>
        <w:br/>
      </w:r>
      <w:bookmarkStart w:id="22" w:name="FS000000474T22_12_2003_13_48_08C"/>
      <w:bookmarkEnd w:id="22"/>
      <w:r>
        <w:rPr>
          <w:rtl/>
        </w:rPr>
        <w:t>השר גדעון עזרא:</w:t>
      </w:r>
    </w:p>
    <w:p w14:paraId="56FDE710" w14:textId="77777777" w:rsidR="00000000" w:rsidRDefault="00382668">
      <w:pPr>
        <w:pStyle w:val="a0"/>
        <w:rPr>
          <w:rtl/>
        </w:rPr>
      </w:pPr>
    </w:p>
    <w:p w14:paraId="65963597" w14:textId="77777777" w:rsidR="00000000" w:rsidRDefault="00382668">
      <w:pPr>
        <w:pStyle w:val="a0"/>
        <w:rPr>
          <w:rFonts w:hint="cs"/>
          <w:rtl/>
        </w:rPr>
      </w:pPr>
      <w:r>
        <w:rPr>
          <w:rFonts w:hint="cs"/>
          <w:rtl/>
        </w:rPr>
        <w:t xml:space="preserve">מה זה אל תיתנו? זה </w:t>
      </w:r>
      <w:r>
        <w:rPr>
          <w:rFonts w:hint="cs"/>
          <w:rtl/>
        </w:rPr>
        <w:t>התקנון של הכנסת. לא שמעתי בדבריו של חבר הכנסת דני יתום - פרט לנושא הגדר - הגדר, הגדר - כלום. כלום - - -</w:t>
      </w:r>
    </w:p>
    <w:p w14:paraId="4E92C775" w14:textId="77777777" w:rsidR="00000000" w:rsidRDefault="00382668">
      <w:pPr>
        <w:pStyle w:val="af0"/>
        <w:rPr>
          <w:rtl/>
        </w:rPr>
      </w:pPr>
      <w:r>
        <w:rPr>
          <w:rtl/>
        </w:rPr>
        <w:br/>
        <w:t>עבד-אלמאלכ דהאמשה (רע"ם):</w:t>
      </w:r>
    </w:p>
    <w:p w14:paraId="6FFAB907" w14:textId="77777777" w:rsidR="00000000" w:rsidRDefault="00382668">
      <w:pPr>
        <w:pStyle w:val="a0"/>
        <w:rPr>
          <w:rtl/>
        </w:rPr>
      </w:pPr>
    </w:p>
    <w:p w14:paraId="00994678" w14:textId="77777777" w:rsidR="00000000" w:rsidRDefault="00382668">
      <w:pPr>
        <w:pStyle w:val="a0"/>
        <w:rPr>
          <w:rFonts w:hint="cs"/>
          <w:rtl/>
        </w:rPr>
      </w:pPr>
      <w:r>
        <w:rPr>
          <w:rFonts w:hint="cs"/>
          <w:rtl/>
        </w:rPr>
        <w:t>הוא אמר שהממשלה - - -</w:t>
      </w:r>
    </w:p>
    <w:p w14:paraId="13312610" w14:textId="77777777" w:rsidR="00000000" w:rsidRDefault="00382668">
      <w:pPr>
        <w:pStyle w:val="-"/>
        <w:rPr>
          <w:rtl/>
        </w:rPr>
      </w:pPr>
      <w:r>
        <w:rPr>
          <w:rtl/>
        </w:rPr>
        <w:br/>
      </w:r>
      <w:bookmarkStart w:id="23" w:name="FS000000474T22_12_2003_13_49_39C"/>
      <w:bookmarkEnd w:id="23"/>
      <w:r>
        <w:rPr>
          <w:rtl/>
        </w:rPr>
        <w:t>השר גדעון עזרא:</w:t>
      </w:r>
    </w:p>
    <w:p w14:paraId="5F8DFDB1" w14:textId="77777777" w:rsidR="00000000" w:rsidRDefault="00382668">
      <w:pPr>
        <w:pStyle w:val="a0"/>
        <w:rPr>
          <w:rtl/>
        </w:rPr>
      </w:pPr>
    </w:p>
    <w:p w14:paraId="654A5863" w14:textId="77777777" w:rsidR="00000000" w:rsidRDefault="00382668">
      <w:pPr>
        <w:pStyle w:val="a0"/>
        <w:rPr>
          <w:rFonts w:hint="cs"/>
          <w:rtl/>
        </w:rPr>
      </w:pPr>
      <w:r>
        <w:rPr>
          <w:rFonts w:hint="cs"/>
          <w:rtl/>
        </w:rPr>
        <w:t xml:space="preserve">לא היתה לו ולו הצעה אחת כיצד לשפר את המצב. </w:t>
      </w:r>
    </w:p>
    <w:p w14:paraId="702DB178" w14:textId="77777777" w:rsidR="00000000" w:rsidRDefault="00382668">
      <w:pPr>
        <w:pStyle w:val="af0"/>
        <w:rPr>
          <w:rtl/>
        </w:rPr>
      </w:pPr>
      <w:r>
        <w:rPr>
          <w:rtl/>
        </w:rPr>
        <w:br/>
        <w:t>עבד-אלמאלכ דהאמשה (רע"ם):</w:t>
      </w:r>
    </w:p>
    <w:p w14:paraId="23FE2AD4" w14:textId="77777777" w:rsidR="00000000" w:rsidRDefault="00382668">
      <w:pPr>
        <w:pStyle w:val="a0"/>
        <w:rPr>
          <w:rtl/>
        </w:rPr>
      </w:pPr>
    </w:p>
    <w:p w14:paraId="68BDBF96" w14:textId="77777777" w:rsidR="00000000" w:rsidRDefault="00382668">
      <w:pPr>
        <w:pStyle w:val="a0"/>
        <w:rPr>
          <w:rFonts w:hint="cs"/>
          <w:rtl/>
        </w:rPr>
      </w:pPr>
      <w:r>
        <w:rPr>
          <w:rFonts w:hint="cs"/>
          <w:rtl/>
        </w:rPr>
        <w:t xml:space="preserve"> - - -</w:t>
      </w:r>
    </w:p>
    <w:p w14:paraId="526BBCA6" w14:textId="77777777" w:rsidR="00000000" w:rsidRDefault="00382668">
      <w:pPr>
        <w:pStyle w:val="-"/>
        <w:rPr>
          <w:rtl/>
        </w:rPr>
      </w:pPr>
      <w:r>
        <w:rPr>
          <w:rtl/>
        </w:rPr>
        <w:br/>
      </w:r>
      <w:bookmarkStart w:id="24" w:name="FS000000474T22_12_2003_13_50_12C"/>
      <w:bookmarkEnd w:id="24"/>
      <w:r>
        <w:rPr>
          <w:rtl/>
        </w:rPr>
        <w:t xml:space="preserve">השר </w:t>
      </w:r>
      <w:r>
        <w:rPr>
          <w:rtl/>
        </w:rPr>
        <w:t>גדעון עזרא:</w:t>
      </w:r>
    </w:p>
    <w:p w14:paraId="0A31205F" w14:textId="77777777" w:rsidR="00000000" w:rsidRDefault="00382668">
      <w:pPr>
        <w:pStyle w:val="a0"/>
        <w:rPr>
          <w:rtl/>
        </w:rPr>
      </w:pPr>
    </w:p>
    <w:p w14:paraId="19B39DDA" w14:textId="77777777" w:rsidR="00000000" w:rsidRDefault="00382668">
      <w:pPr>
        <w:pStyle w:val="a0"/>
        <w:rPr>
          <w:rFonts w:hint="cs"/>
          <w:rtl/>
        </w:rPr>
      </w:pPr>
      <w:r>
        <w:rPr>
          <w:rFonts w:hint="cs"/>
          <w:rtl/>
        </w:rPr>
        <w:t xml:space="preserve">תסלח לי, אל תפריע לי. גם זה היה יותר טוב בכנס הרצלייה, כיוון שאתה לא היית שם. </w:t>
      </w:r>
    </w:p>
    <w:p w14:paraId="1ABB76A9" w14:textId="77777777" w:rsidR="00000000" w:rsidRDefault="00382668">
      <w:pPr>
        <w:pStyle w:val="af1"/>
        <w:rPr>
          <w:rtl/>
        </w:rPr>
      </w:pPr>
      <w:r>
        <w:rPr>
          <w:rtl/>
        </w:rPr>
        <w:br/>
        <w:t>היו"ר ראובן ריבלין:</w:t>
      </w:r>
    </w:p>
    <w:p w14:paraId="24C3E94B" w14:textId="77777777" w:rsidR="00000000" w:rsidRDefault="00382668">
      <w:pPr>
        <w:pStyle w:val="a0"/>
        <w:rPr>
          <w:rtl/>
        </w:rPr>
      </w:pPr>
    </w:p>
    <w:p w14:paraId="0AD9A90F" w14:textId="77777777" w:rsidR="00000000" w:rsidRDefault="00382668">
      <w:pPr>
        <w:pStyle w:val="a0"/>
        <w:rPr>
          <w:rFonts w:hint="cs"/>
          <w:rtl/>
        </w:rPr>
      </w:pPr>
      <w:r>
        <w:rPr>
          <w:rFonts w:hint="cs"/>
          <w:rtl/>
        </w:rPr>
        <w:t>חבר הכנסת דהאמשה, אנחנו לא מבינים.</w:t>
      </w:r>
    </w:p>
    <w:p w14:paraId="5B374A83" w14:textId="77777777" w:rsidR="00000000" w:rsidRDefault="00382668">
      <w:pPr>
        <w:pStyle w:val="af0"/>
        <w:rPr>
          <w:rtl/>
        </w:rPr>
      </w:pPr>
      <w:r>
        <w:rPr>
          <w:rtl/>
        </w:rPr>
        <w:br/>
        <w:t>עבד-אלמאלכ דהאמשה (רע"ם):</w:t>
      </w:r>
    </w:p>
    <w:p w14:paraId="733267EB" w14:textId="77777777" w:rsidR="00000000" w:rsidRDefault="00382668">
      <w:pPr>
        <w:pStyle w:val="a0"/>
        <w:rPr>
          <w:rtl/>
        </w:rPr>
      </w:pPr>
    </w:p>
    <w:p w14:paraId="6FC98486" w14:textId="77777777" w:rsidR="00000000" w:rsidRDefault="00382668">
      <w:pPr>
        <w:pStyle w:val="a0"/>
        <w:rPr>
          <w:rFonts w:hint="cs"/>
          <w:rtl/>
        </w:rPr>
      </w:pPr>
      <w:r>
        <w:rPr>
          <w:rFonts w:hint="cs"/>
          <w:rtl/>
        </w:rPr>
        <w:t>הוא לא שמע - - -</w:t>
      </w:r>
    </w:p>
    <w:p w14:paraId="20EE0716" w14:textId="77777777" w:rsidR="00000000" w:rsidRDefault="00382668">
      <w:pPr>
        <w:pStyle w:val="af1"/>
        <w:rPr>
          <w:rtl/>
        </w:rPr>
      </w:pPr>
      <w:r>
        <w:rPr>
          <w:rtl/>
        </w:rPr>
        <w:br/>
        <w:t>היו"ר ראובן ריבלין:</w:t>
      </w:r>
    </w:p>
    <w:p w14:paraId="66929AF3" w14:textId="77777777" w:rsidR="00000000" w:rsidRDefault="00382668">
      <w:pPr>
        <w:pStyle w:val="a0"/>
        <w:rPr>
          <w:rtl/>
        </w:rPr>
      </w:pPr>
    </w:p>
    <w:p w14:paraId="214F52D1" w14:textId="77777777" w:rsidR="00000000" w:rsidRDefault="00382668">
      <w:pPr>
        <w:pStyle w:val="a0"/>
        <w:rPr>
          <w:rFonts w:hint="cs"/>
          <w:rtl/>
        </w:rPr>
      </w:pPr>
      <w:r>
        <w:rPr>
          <w:rFonts w:hint="cs"/>
          <w:rtl/>
        </w:rPr>
        <w:t>בסדר, אבל כדאי שתאמר אחרי שהוא יסיים. הו</w:t>
      </w:r>
      <w:r>
        <w:rPr>
          <w:rFonts w:hint="cs"/>
          <w:rtl/>
        </w:rPr>
        <w:t xml:space="preserve">א גם ייתן לך זמן. לא צריך להרצות, צריך רק קריאות ביניים - ברורות וחדות. </w:t>
      </w:r>
    </w:p>
    <w:p w14:paraId="7B28DD09" w14:textId="77777777" w:rsidR="00000000" w:rsidRDefault="00382668">
      <w:pPr>
        <w:pStyle w:val="-"/>
        <w:rPr>
          <w:rtl/>
        </w:rPr>
      </w:pPr>
      <w:r>
        <w:rPr>
          <w:rtl/>
        </w:rPr>
        <w:br/>
      </w:r>
      <w:bookmarkStart w:id="25" w:name="FS000000474T22_12_2003_13_51_44C"/>
      <w:bookmarkEnd w:id="25"/>
      <w:r>
        <w:rPr>
          <w:rtl/>
        </w:rPr>
        <w:t>השר גדעון עזרא:</w:t>
      </w:r>
    </w:p>
    <w:p w14:paraId="69B49C8D" w14:textId="77777777" w:rsidR="00000000" w:rsidRDefault="00382668">
      <w:pPr>
        <w:pStyle w:val="a0"/>
        <w:rPr>
          <w:rtl/>
        </w:rPr>
      </w:pPr>
    </w:p>
    <w:p w14:paraId="50E6B7D8" w14:textId="77777777" w:rsidR="00000000" w:rsidRDefault="00382668">
      <w:pPr>
        <w:pStyle w:val="a0"/>
        <w:rPr>
          <w:rFonts w:hint="cs"/>
          <w:rtl/>
        </w:rPr>
      </w:pPr>
      <w:r>
        <w:rPr>
          <w:rFonts w:hint="cs"/>
          <w:rtl/>
        </w:rPr>
        <w:t>אני חושב שאם  מדברים על דכדוך ומצב-רוח, אתם - בדברים שלכם, ללא כל הצעה לפתרון - אתם גורמים למצב הזה - -</w:t>
      </w:r>
    </w:p>
    <w:p w14:paraId="3E27C584" w14:textId="77777777" w:rsidR="00000000" w:rsidRDefault="00382668">
      <w:pPr>
        <w:pStyle w:val="af0"/>
        <w:rPr>
          <w:rtl/>
        </w:rPr>
      </w:pPr>
      <w:r>
        <w:rPr>
          <w:rtl/>
        </w:rPr>
        <w:br/>
        <w:t>חיים רמון (העבודה-מימד):</w:t>
      </w:r>
    </w:p>
    <w:p w14:paraId="16D12FF3" w14:textId="77777777" w:rsidR="00000000" w:rsidRDefault="00382668">
      <w:pPr>
        <w:pStyle w:val="a0"/>
        <w:rPr>
          <w:rFonts w:hint="cs"/>
          <w:rtl/>
        </w:rPr>
      </w:pPr>
    </w:p>
    <w:p w14:paraId="72292C54" w14:textId="77777777" w:rsidR="00000000" w:rsidRDefault="00382668">
      <w:pPr>
        <w:pStyle w:val="a0"/>
        <w:rPr>
          <w:rFonts w:hint="cs"/>
          <w:rtl/>
        </w:rPr>
      </w:pPr>
      <w:r>
        <w:rPr>
          <w:rFonts w:hint="cs"/>
          <w:rtl/>
        </w:rPr>
        <w:t>אדוני, עד מתי תהיו - - -</w:t>
      </w:r>
    </w:p>
    <w:p w14:paraId="3096956B" w14:textId="77777777" w:rsidR="00000000" w:rsidRDefault="00382668">
      <w:pPr>
        <w:pStyle w:val="-"/>
        <w:rPr>
          <w:rtl/>
        </w:rPr>
      </w:pPr>
      <w:r>
        <w:rPr>
          <w:rtl/>
        </w:rPr>
        <w:br/>
      </w:r>
      <w:bookmarkStart w:id="26" w:name="FS000000474T22_12_2003_13_52_33C"/>
      <w:bookmarkEnd w:id="26"/>
      <w:r>
        <w:rPr>
          <w:rtl/>
        </w:rPr>
        <w:t>השר גדעו</w:t>
      </w:r>
      <w:r>
        <w:rPr>
          <w:rtl/>
        </w:rPr>
        <w:t>ן עזרא:</w:t>
      </w:r>
    </w:p>
    <w:p w14:paraId="1BEEE9F0" w14:textId="77777777" w:rsidR="00000000" w:rsidRDefault="00382668">
      <w:pPr>
        <w:pStyle w:val="a0"/>
        <w:rPr>
          <w:rtl/>
        </w:rPr>
      </w:pPr>
    </w:p>
    <w:p w14:paraId="37915B47" w14:textId="77777777" w:rsidR="00000000" w:rsidRDefault="00382668">
      <w:pPr>
        <w:pStyle w:val="a0"/>
        <w:rPr>
          <w:rFonts w:hint="cs"/>
          <w:rtl/>
        </w:rPr>
      </w:pPr>
      <w:r>
        <w:rPr>
          <w:rFonts w:hint="cs"/>
          <w:rtl/>
        </w:rPr>
        <w:t>- - אתם גורמים למצב הזה.</w:t>
      </w:r>
    </w:p>
    <w:p w14:paraId="5E678A62" w14:textId="77777777" w:rsidR="00000000" w:rsidRDefault="00382668">
      <w:pPr>
        <w:pStyle w:val="af0"/>
        <w:rPr>
          <w:rtl/>
        </w:rPr>
      </w:pPr>
      <w:r>
        <w:rPr>
          <w:rtl/>
        </w:rPr>
        <w:br/>
        <w:t>חיים רמון (העבודה-מימד):</w:t>
      </w:r>
    </w:p>
    <w:p w14:paraId="4534B867" w14:textId="77777777" w:rsidR="00000000" w:rsidRDefault="00382668">
      <w:pPr>
        <w:pStyle w:val="a0"/>
        <w:rPr>
          <w:rtl/>
        </w:rPr>
      </w:pPr>
    </w:p>
    <w:p w14:paraId="1293295A" w14:textId="77777777" w:rsidR="00000000" w:rsidRDefault="00382668">
      <w:pPr>
        <w:pStyle w:val="a0"/>
        <w:rPr>
          <w:rFonts w:hint="cs"/>
          <w:rtl/>
        </w:rPr>
      </w:pPr>
      <w:r>
        <w:rPr>
          <w:rFonts w:hint="cs"/>
          <w:rtl/>
        </w:rPr>
        <w:t>אין בעולם ממשלה שמאשימה את האופוזיציה, אין דבר כזה - - -</w:t>
      </w:r>
    </w:p>
    <w:p w14:paraId="32A624AF" w14:textId="77777777" w:rsidR="00000000" w:rsidRDefault="00382668">
      <w:pPr>
        <w:pStyle w:val="a0"/>
        <w:rPr>
          <w:rFonts w:hint="cs"/>
          <w:rtl/>
        </w:rPr>
      </w:pPr>
    </w:p>
    <w:p w14:paraId="2ADA0FE3" w14:textId="77777777" w:rsidR="00000000" w:rsidRDefault="00382668">
      <w:pPr>
        <w:pStyle w:val="-"/>
        <w:rPr>
          <w:rtl/>
        </w:rPr>
      </w:pPr>
      <w:bookmarkStart w:id="27" w:name="FS000000474T22_12_2003_13_53_42C"/>
      <w:bookmarkEnd w:id="27"/>
      <w:r>
        <w:rPr>
          <w:rtl/>
        </w:rPr>
        <w:t>השר גדעון עזרא:</w:t>
      </w:r>
    </w:p>
    <w:p w14:paraId="0AA047CB" w14:textId="77777777" w:rsidR="00000000" w:rsidRDefault="00382668">
      <w:pPr>
        <w:pStyle w:val="a0"/>
        <w:rPr>
          <w:rtl/>
        </w:rPr>
      </w:pPr>
    </w:p>
    <w:p w14:paraId="41EEDF6F" w14:textId="77777777" w:rsidR="00000000" w:rsidRDefault="00382668">
      <w:pPr>
        <w:pStyle w:val="a0"/>
        <w:rPr>
          <w:rFonts w:hint="cs"/>
          <w:rtl/>
        </w:rPr>
      </w:pPr>
      <w:r>
        <w:rPr>
          <w:rFonts w:hint="cs"/>
          <w:rtl/>
        </w:rPr>
        <w:t xml:space="preserve">שלום וביטחון - תסלח לי, שלום וביטחון. </w:t>
      </w:r>
    </w:p>
    <w:p w14:paraId="03FE7101" w14:textId="77777777" w:rsidR="00000000" w:rsidRDefault="00382668">
      <w:pPr>
        <w:pStyle w:val="af0"/>
        <w:rPr>
          <w:rtl/>
        </w:rPr>
      </w:pPr>
      <w:r>
        <w:rPr>
          <w:rtl/>
        </w:rPr>
        <w:br/>
        <w:t>חיים רמון (העבודה-מימד):</w:t>
      </w:r>
    </w:p>
    <w:p w14:paraId="5341F85F" w14:textId="77777777" w:rsidR="00000000" w:rsidRDefault="00382668">
      <w:pPr>
        <w:pStyle w:val="a0"/>
        <w:rPr>
          <w:rtl/>
        </w:rPr>
      </w:pPr>
    </w:p>
    <w:p w14:paraId="24E23984" w14:textId="77777777" w:rsidR="00000000" w:rsidRDefault="00382668">
      <w:pPr>
        <w:pStyle w:val="a0"/>
        <w:rPr>
          <w:rFonts w:hint="cs"/>
          <w:rtl/>
        </w:rPr>
      </w:pPr>
      <w:r>
        <w:rPr>
          <w:rFonts w:hint="cs"/>
          <w:rtl/>
        </w:rPr>
        <w:t>אבל באמת - - -</w:t>
      </w:r>
    </w:p>
    <w:p w14:paraId="15C5511A" w14:textId="77777777" w:rsidR="00000000" w:rsidRDefault="00382668">
      <w:pPr>
        <w:pStyle w:val="af1"/>
        <w:rPr>
          <w:rtl/>
        </w:rPr>
      </w:pPr>
      <w:r>
        <w:rPr>
          <w:rtl/>
        </w:rPr>
        <w:br/>
        <w:t>היו"ר ראובן ריבלין:</w:t>
      </w:r>
    </w:p>
    <w:p w14:paraId="4DC5053F" w14:textId="77777777" w:rsidR="00000000" w:rsidRDefault="00382668">
      <w:pPr>
        <w:pStyle w:val="a0"/>
        <w:rPr>
          <w:rtl/>
        </w:rPr>
      </w:pPr>
    </w:p>
    <w:p w14:paraId="1A672193" w14:textId="77777777" w:rsidR="00000000" w:rsidRDefault="00382668">
      <w:pPr>
        <w:pStyle w:val="a0"/>
        <w:rPr>
          <w:rFonts w:hint="cs"/>
          <w:rtl/>
        </w:rPr>
      </w:pPr>
      <w:r>
        <w:rPr>
          <w:rFonts w:hint="cs"/>
          <w:rtl/>
        </w:rPr>
        <w:t>אתה ברור, חבר הכנ</w:t>
      </w:r>
      <w:r>
        <w:rPr>
          <w:rFonts w:hint="cs"/>
          <w:rtl/>
        </w:rPr>
        <w:t xml:space="preserve">סת רמון. </w:t>
      </w:r>
    </w:p>
    <w:p w14:paraId="017FB629" w14:textId="77777777" w:rsidR="00000000" w:rsidRDefault="00382668">
      <w:pPr>
        <w:pStyle w:val="af0"/>
        <w:rPr>
          <w:rtl/>
        </w:rPr>
      </w:pPr>
      <w:r>
        <w:rPr>
          <w:rtl/>
        </w:rPr>
        <w:br/>
        <w:t>חיים רמון (העבודה-מימד):</w:t>
      </w:r>
    </w:p>
    <w:p w14:paraId="1B7BE763" w14:textId="77777777" w:rsidR="00000000" w:rsidRDefault="00382668">
      <w:pPr>
        <w:pStyle w:val="a0"/>
        <w:rPr>
          <w:rtl/>
        </w:rPr>
      </w:pPr>
    </w:p>
    <w:p w14:paraId="7B68860C" w14:textId="77777777" w:rsidR="00000000" w:rsidRDefault="00382668">
      <w:pPr>
        <w:pStyle w:val="a0"/>
        <w:rPr>
          <w:rFonts w:hint="cs"/>
          <w:rtl/>
        </w:rPr>
      </w:pPr>
      <w:r>
        <w:rPr>
          <w:rFonts w:hint="cs"/>
          <w:rtl/>
        </w:rPr>
        <w:t xml:space="preserve">אדוני היושב-ראש, אני מבקש - - </w:t>
      </w:r>
    </w:p>
    <w:p w14:paraId="73EB71D4" w14:textId="77777777" w:rsidR="00000000" w:rsidRDefault="00382668">
      <w:pPr>
        <w:pStyle w:val="af1"/>
        <w:rPr>
          <w:rtl/>
        </w:rPr>
      </w:pPr>
      <w:r>
        <w:rPr>
          <w:rtl/>
        </w:rPr>
        <w:br/>
        <w:t>היו"ר ראובן ריבלין:</w:t>
      </w:r>
    </w:p>
    <w:p w14:paraId="2A7AD72A" w14:textId="77777777" w:rsidR="00000000" w:rsidRDefault="00382668">
      <w:pPr>
        <w:pStyle w:val="a0"/>
        <w:rPr>
          <w:rtl/>
        </w:rPr>
      </w:pPr>
    </w:p>
    <w:p w14:paraId="459D378E" w14:textId="77777777" w:rsidR="00000000" w:rsidRDefault="00382668">
      <w:pPr>
        <w:pStyle w:val="a0"/>
        <w:rPr>
          <w:rFonts w:hint="cs"/>
          <w:rtl/>
        </w:rPr>
      </w:pPr>
      <w:r>
        <w:rPr>
          <w:rFonts w:hint="cs"/>
          <w:rtl/>
        </w:rPr>
        <w:t>אתה היית ברור.</w:t>
      </w:r>
    </w:p>
    <w:p w14:paraId="3B691F7F" w14:textId="77777777" w:rsidR="00000000" w:rsidRDefault="00382668">
      <w:pPr>
        <w:pStyle w:val="af0"/>
        <w:rPr>
          <w:rtl/>
        </w:rPr>
      </w:pPr>
      <w:r>
        <w:rPr>
          <w:rtl/>
        </w:rPr>
        <w:br/>
        <w:t>חיים רמון (העבודה-מימד):</w:t>
      </w:r>
    </w:p>
    <w:p w14:paraId="4AEA2DF7" w14:textId="77777777" w:rsidR="00000000" w:rsidRDefault="00382668">
      <w:pPr>
        <w:pStyle w:val="a0"/>
        <w:rPr>
          <w:rtl/>
        </w:rPr>
      </w:pPr>
    </w:p>
    <w:p w14:paraId="14F24CFA" w14:textId="77777777" w:rsidR="00000000" w:rsidRDefault="00382668">
      <w:pPr>
        <w:pStyle w:val="a0"/>
        <w:rPr>
          <w:rFonts w:hint="cs"/>
          <w:rtl/>
        </w:rPr>
      </w:pPr>
      <w:r>
        <w:rPr>
          <w:rFonts w:hint="cs"/>
          <w:rtl/>
        </w:rPr>
        <w:t xml:space="preserve">- - שאתה תשאל מתי השר יהיה אחראי למעשיו. </w:t>
      </w:r>
    </w:p>
    <w:p w14:paraId="2E7FCA0B" w14:textId="77777777" w:rsidR="00000000" w:rsidRDefault="00382668">
      <w:pPr>
        <w:pStyle w:val="af0"/>
        <w:rPr>
          <w:rtl/>
        </w:rPr>
      </w:pPr>
      <w:r>
        <w:rPr>
          <w:rtl/>
        </w:rPr>
        <w:br/>
        <w:t>רוחמה אברהם (הליכוד):</w:t>
      </w:r>
    </w:p>
    <w:p w14:paraId="7776DCD0" w14:textId="77777777" w:rsidR="00000000" w:rsidRDefault="00382668">
      <w:pPr>
        <w:pStyle w:val="a0"/>
        <w:rPr>
          <w:rtl/>
        </w:rPr>
      </w:pPr>
    </w:p>
    <w:p w14:paraId="26020915" w14:textId="77777777" w:rsidR="00000000" w:rsidRDefault="00382668">
      <w:pPr>
        <w:pStyle w:val="a0"/>
        <w:rPr>
          <w:rFonts w:hint="cs"/>
          <w:rtl/>
        </w:rPr>
      </w:pPr>
      <w:r>
        <w:rPr>
          <w:rFonts w:hint="cs"/>
          <w:rtl/>
        </w:rPr>
        <w:t>- - -</w:t>
      </w:r>
    </w:p>
    <w:p w14:paraId="3723254C" w14:textId="77777777" w:rsidR="00000000" w:rsidRDefault="00382668">
      <w:pPr>
        <w:pStyle w:val="af1"/>
        <w:rPr>
          <w:rtl/>
        </w:rPr>
      </w:pPr>
      <w:r>
        <w:rPr>
          <w:rtl/>
        </w:rPr>
        <w:br/>
        <w:t>היו"ר ראובן ריבלין:</w:t>
      </w:r>
    </w:p>
    <w:p w14:paraId="5A5AB710" w14:textId="77777777" w:rsidR="00000000" w:rsidRDefault="00382668">
      <w:pPr>
        <w:pStyle w:val="a0"/>
        <w:rPr>
          <w:rtl/>
        </w:rPr>
      </w:pPr>
    </w:p>
    <w:p w14:paraId="652DD493" w14:textId="77777777" w:rsidR="00000000" w:rsidRDefault="00382668">
      <w:pPr>
        <w:pStyle w:val="a0"/>
        <w:rPr>
          <w:rFonts w:hint="cs"/>
          <w:rtl/>
        </w:rPr>
      </w:pPr>
      <w:r>
        <w:rPr>
          <w:rFonts w:hint="cs"/>
          <w:rtl/>
        </w:rPr>
        <w:t>בסדר גמור. השר הבין את מה שאמר</w:t>
      </w:r>
      <w:r>
        <w:rPr>
          <w:rFonts w:hint="cs"/>
          <w:rtl/>
        </w:rPr>
        <w:t xml:space="preserve">ת. אם הוא ירצה - יענה לך. </w:t>
      </w:r>
    </w:p>
    <w:p w14:paraId="2A40FD98" w14:textId="77777777" w:rsidR="00000000" w:rsidRDefault="00382668">
      <w:pPr>
        <w:pStyle w:val="af0"/>
        <w:rPr>
          <w:rtl/>
        </w:rPr>
      </w:pPr>
      <w:r>
        <w:rPr>
          <w:rtl/>
        </w:rPr>
        <w:br/>
        <w:t>חיים רמון (העבודה-מימד):</w:t>
      </w:r>
    </w:p>
    <w:p w14:paraId="1A4D832B" w14:textId="77777777" w:rsidR="00000000" w:rsidRDefault="00382668">
      <w:pPr>
        <w:pStyle w:val="a0"/>
        <w:rPr>
          <w:rtl/>
        </w:rPr>
      </w:pPr>
    </w:p>
    <w:p w14:paraId="2AADBF05" w14:textId="77777777" w:rsidR="00000000" w:rsidRDefault="00382668">
      <w:pPr>
        <w:pStyle w:val="a0"/>
        <w:rPr>
          <w:rFonts w:hint="cs"/>
          <w:rtl/>
        </w:rPr>
      </w:pPr>
      <w:r>
        <w:rPr>
          <w:rFonts w:hint="cs"/>
          <w:rtl/>
        </w:rPr>
        <w:t xml:space="preserve">אם היה מבין - לא היה מדבר כך. </w:t>
      </w:r>
    </w:p>
    <w:p w14:paraId="6685F7B5" w14:textId="77777777" w:rsidR="00000000" w:rsidRDefault="00382668">
      <w:pPr>
        <w:pStyle w:val="af1"/>
        <w:rPr>
          <w:rtl/>
        </w:rPr>
      </w:pPr>
      <w:r>
        <w:rPr>
          <w:rtl/>
        </w:rPr>
        <w:br/>
        <w:t>היו"ר ראובן ריבלין:</w:t>
      </w:r>
    </w:p>
    <w:p w14:paraId="3C7CD33D" w14:textId="77777777" w:rsidR="00000000" w:rsidRDefault="00382668">
      <w:pPr>
        <w:pStyle w:val="a0"/>
        <w:rPr>
          <w:rtl/>
        </w:rPr>
      </w:pPr>
    </w:p>
    <w:p w14:paraId="1BC0A800" w14:textId="77777777" w:rsidR="00000000" w:rsidRDefault="00382668">
      <w:pPr>
        <w:pStyle w:val="a0"/>
        <w:rPr>
          <w:rFonts w:hint="cs"/>
          <w:rtl/>
        </w:rPr>
      </w:pPr>
      <w:r>
        <w:rPr>
          <w:rFonts w:hint="cs"/>
          <w:rtl/>
        </w:rPr>
        <w:t xml:space="preserve">לא, לא. </w:t>
      </w:r>
    </w:p>
    <w:p w14:paraId="48F9BD80" w14:textId="77777777" w:rsidR="00000000" w:rsidRDefault="00382668">
      <w:pPr>
        <w:pStyle w:val="-"/>
        <w:rPr>
          <w:rtl/>
        </w:rPr>
      </w:pPr>
      <w:r>
        <w:rPr>
          <w:rtl/>
        </w:rPr>
        <w:br/>
      </w:r>
      <w:bookmarkStart w:id="28" w:name="FS000000474T22_12_2003_13_56_55C"/>
      <w:bookmarkEnd w:id="28"/>
      <w:r>
        <w:rPr>
          <w:rtl/>
        </w:rPr>
        <w:t>השר גדעון עזרא:</w:t>
      </w:r>
    </w:p>
    <w:p w14:paraId="2FE7A580" w14:textId="77777777" w:rsidR="00000000" w:rsidRDefault="00382668">
      <w:pPr>
        <w:pStyle w:val="a0"/>
        <w:rPr>
          <w:rtl/>
        </w:rPr>
      </w:pPr>
    </w:p>
    <w:p w14:paraId="64C4FCB5" w14:textId="77777777" w:rsidR="00000000" w:rsidRDefault="00382668">
      <w:pPr>
        <w:pStyle w:val="a0"/>
        <w:rPr>
          <w:rFonts w:hint="cs"/>
          <w:rtl/>
        </w:rPr>
      </w:pPr>
      <w:r>
        <w:rPr>
          <w:rFonts w:hint="cs"/>
          <w:rtl/>
        </w:rPr>
        <w:t xml:space="preserve">אדוני, אני מוכרח לומר לך ולהחזיר אותך לימים קודמים. מי שאשם יסודית במצב שאליו נקלענו, זה אתם. </w:t>
      </w:r>
    </w:p>
    <w:p w14:paraId="741FAA74" w14:textId="77777777" w:rsidR="00000000" w:rsidRDefault="00382668">
      <w:pPr>
        <w:pStyle w:val="af0"/>
        <w:rPr>
          <w:rtl/>
        </w:rPr>
      </w:pPr>
      <w:r>
        <w:rPr>
          <w:rtl/>
        </w:rPr>
        <w:br/>
        <w:t>חיים רמון (העבודה-מימד):</w:t>
      </w:r>
    </w:p>
    <w:p w14:paraId="7DDB2A42" w14:textId="77777777" w:rsidR="00000000" w:rsidRDefault="00382668">
      <w:pPr>
        <w:pStyle w:val="a0"/>
        <w:rPr>
          <w:rtl/>
        </w:rPr>
      </w:pPr>
    </w:p>
    <w:p w14:paraId="5BF12B93" w14:textId="77777777" w:rsidR="00000000" w:rsidRDefault="00382668">
      <w:pPr>
        <w:pStyle w:val="a0"/>
        <w:rPr>
          <w:rFonts w:hint="cs"/>
          <w:rtl/>
        </w:rPr>
      </w:pPr>
      <w:r>
        <w:rPr>
          <w:rFonts w:hint="cs"/>
          <w:rtl/>
        </w:rPr>
        <w:t>אבל אתם כבר בשלטון שלוש שנים, מתי - - -</w:t>
      </w:r>
    </w:p>
    <w:p w14:paraId="4E217B25" w14:textId="77777777" w:rsidR="00000000" w:rsidRDefault="00382668">
      <w:pPr>
        <w:pStyle w:val="-"/>
        <w:rPr>
          <w:rtl/>
        </w:rPr>
      </w:pPr>
      <w:r>
        <w:rPr>
          <w:rtl/>
        </w:rPr>
        <w:br/>
      </w:r>
      <w:bookmarkStart w:id="29" w:name="FS000000474T22_12_2003_13_57_37C"/>
      <w:bookmarkEnd w:id="29"/>
      <w:r>
        <w:rPr>
          <w:rtl/>
        </w:rPr>
        <w:t>השר גדעון עזרא:</w:t>
      </w:r>
    </w:p>
    <w:p w14:paraId="757E24FD" w14:textId="77777777" w:rsidR="00000000" w:rsidRDefault="00382668">
      <w:pPr>
        <w:pStyle w:val="a0"/>
        <w:rPr>
          <w:rtl/>
        </w:rPr>
      </w:pPr>
    </w:p>
    <w:p w14:paraId="035DE2FE" w14:textId="77777777" w:rsidR="00000000" w:rsidRDefault="00382668">
      <w:pPr>
        <w:pStyle w:val="a0"/>
        <w:rPr>
          <w:rFonts w:hint="cs"/>
          <w:rtl/>
        </w:rPr>
      </w:pPr>
      <w:r>
        <w:rPr>
          <w:rFonts w:hint="cs"/>
          <w:rtl/>
        </w:rPr>
        <w:t xml:space="preserve">תסלח לי. הקלצ'ניקובים עדיין כאן, ערפאת עדיין כאן, ואתה הבאת אותו. </w:t>
      </w:r>
    </w:p>
    <w:p w14:paraId="43D9DF19" w14:textId="77777777" w:rsidR="00000000" w:rsidRDefault="00382668">
      <w:pPr>
        <w:pStyle w:val="af1"/>
        <w:rPr>
          <w:rtl/>
        </w:rPr>
      </w:pPr>
      <w:r>
        <w:rPr>
          <w:rtl/>
        </w:rPr>
        <w:br/>
        <w:t>היו"ר ראובן ריבלין:</w:t>
      </w:r>
    </w:p>
    <w:p w14:paraId="18509E19" w14:textId="77777777" w:rsidR="00000000" w:rsidRDefault="00382668">
      <w:pPr>
        <w:pStyle w:val="a0"/>
        <w:rPr>
          <w:rtl/>
        </w:rPr>
      </w:pPr>
    </w:p>
    <w:p w14:paraId="67CDDAA7" w14:textId="77777777" w:rsidR="00000000" w:rsidRDefault="00382668">
      <w:pPr>
        <w:pStyle w:val="a0"/>
        <w:rPr>
          <w:rFonts w:hint="cs"/>
          <w:rtl/>
        </w:rPr>
      </w:pPr>
      <w:r>
        <w:rPr>
          <w:rFonts w:hint="cs"/>
          <w:rtl/>
        </w:rPr>
        <w:t>חבר הכנסת רמון, תודה.</w:t>
      </w:r>
    </w:p>
    <w:p w14:paraId="5F4A3400" w14:textId="77777777" w:rsidR="00000000" w:rsidRDefault="00382668">
      <w:pPr>
        <w:pStyle w:val="af0"/>
        <w:rPr>
          <w:rtl/>
        </w:rPr>
      </w:pPr>
      <w:r>
        <w:rPr>
          <w:rtl/>
        </w:rPr>
        <w:br/>
        <w:t>חיים רמון (העבודה-מימד):</w:t>
      </w:r>
    </w:p>
    <w:p w14:paraId="3CB9BD17" w14:textId="77777777" w:rsidR="00000000" w:rsidRDefault="00382668">
      <w:pPr>
        <w:pStyle w:val="a0"/>
        <w:rPr>
          <w:rtl/>
        </w:rPr>
      </w:pPr>
    </w:p>
    <w:p w14:paraId="3C97F412" w14:textId="77777777" w:rsidR="00000000" w:rsidRDefault="00382668">
      <w:pPr>
        <w:pStyle w:val="a0"/>
        <w:rPr>
          <w:rFonts w:hint="cs"/>
          <w:rtl/>
        </w:rPr>
      </w:pPr>
      <w:r>
        <w:rPr>
          <w:rFonts w:hint="cs"/>
          <w:rtl/>
        </w:rPr>
        <w:t xml:space="preserve">אז תגרש - - - באת לשלטון, תגרש. </w:t>
      </w:r>
    </w:p>
    <w:p w14:paraId="2C7B32C7" w14:textId="77777777" w:rsidR="00000000" w:rsidRDefault="00382668">
      <w:pPr>
        <w:pStyle w:val="af1"/>
        <w:rPr>
          <w:rtl/>
        </w:rPr>
      </w:pPr>
      <w:r>
        <w:rPr>
          <w:rtl/>
        </w:rPr>
        <w:br/>
        <w:t>היו"ר ראובן ריבלין:</w:t>
      </w:r>
    </w:p>
    <w:p w14:paraId="0D57C6C6" w14:textId="77777777" w:rsidR="00000000" w:rsidRDefault="00382668">
      <w:pPr>
        <w:pStyle w:val="a0"/>
        <w:rPr>
          <w:rtl/>
        </w:rPr>
      </w:pPr>
    </w:p>
    <w:p w14:paraId="7B716288" w14:textId="77777777" w:rsidR="00000000" w:rsidRDefault="00382668">
      <w:pPr>
        <w:pStyle w:val="a0"/>
        <w:rPr>
          <w:rFonts w:hint="cs"/>
          <w:rtl/>
        </w:rPr>
      </w:pPr>
      <w:r>
        <w:rPr>
          <w:rFonts w:hint="cs"/>
          <w:rtl/>
        </w:rPr>
        <w:t>חבר ה</w:t>
      </w:r>
      <w:r>
        <w:rPr>
          <w:rFonts w:hint="cs"/>
          <w:rtl/>
        </w:rPr>
        <w:t>כנסת רמון, אדוני הבהיר את עמדתו. עכשיו - - -</w:t>
      </w:r>
    </w:p>
    <w:p w14:paraId="47DDFBFC" w14:textId="77777777" w:rsidR="00000000" w:rsidRDefault="00382668">
      <w:pPr>
        <w:pStyle w:val="af0"/>
        <w:rPr>
          <w:rtl/>
        </w:rPr>
      </w:pPr>
      <w:r>
        <w:rPr>
          <w:rtl/>
        </w:rPr>
        <w:br/>
        <w:t>חיים רמון (העבודה-מימד):</w:t>
      </w:r>
    </w:p>
    <w:p w14:paraId="2A18C0B3" w14:textId="77777777" w:rsidR="00000000" w:rsidRDefault="00382668">
      <w:pPr>
        <w:pStyle w:val="a0"/>
        <w:rPr>
          <w:rtl/>
        </w:rPr>
      </w:pPr>
    </w:p>
    <w:p w14:paraId="12A557D1" w14:textId="77777777" w:rsidR="00000000" w:rsidRDefault="00382668">
      <w:pPr>
        <w:pStyle w:val="a0"/>
        <w:rPr>
          <w:rFonts w:hint="cs"/>
          <w:rtl/>
        </w:rPr>
      </w:pPr>
      <w:r>
        <w:rPr>
          <w:rFonts w:hint="cs"/>
          <w:rtl/>
        </w:rPr>
        <w:t>לא. לא מבין.</w:t>
      </w:r>
    </w:p>
    <w:p w14:paraId="6C2696A9" w14:textId="77777777" w:rsidR="00000000" w:rsidRDefault="00382668">
      <w:pPr>
        <w:pStyle w:val="af1"/>
        <w:rPr>
          <w:rtl/>
        </w:rPr>
      </w:pPr>
      <w:r>
        <w:rPr>
          <w:rtl/>
        </w:rPr>
        <w:br/>
        <w:t>היו"ר ראובן ריבלין:</w:t>
      </w:r>
    </w:p>
    <w:p w14:paraId="1F6EB1E8" w14:textId="77777777" w:rsidR="00000000" w:rsidRDefault="00382668">
      <w:pPr>
        <w:pStyle w:val="a0"/>
        <w:rPr>
          <w:rtl/>
        </w:rPr>
      </w:pPr>
    </w:p>
    <w:p w14:paraId="74ABC2F5" w14:textId="77777777" w:rsidR="00000000" w:rsidRDefault="00382668">
      <w:pPr>
        <w:pStyle w:val="a0"/>
        <w:rPr>
          <w:rFonts w:hint="cs"/>
          <w:rtl/>
        </w:rPr>
      </w:pPr>
      <w:r>
        <w:rPr>
          <w:rFonts w:hint="cs"/>
          <w:rtl/>
        </w:rPr>
        <w:t>אתה לא מבין, אבל אחרים - - -</w:t>
      </w:r>
    </w:p>
    <w:p w14:paraId="7C631B40" w14:textId="77777777" w:rsidR="00000000" w:rsidRDefault="00382668">
      <w:pPr>
        <w:pStyle w:val="af0"/>
        <w:rPr>
          <w:rFonts w:hint="cs"/>
          <w:rtl/>
        </w:rPr>
      </w:pPr>
    </w:p>
    <w:p w14:paraId="011955F9" w14:textId="77777777" w:rsidR="00000000" w:rsidRDefault="00382668">
      <w:pPr>
        <w:pStyle w:val="af0"/>
        <w:rPr>
          <w:rtl/>
        </w:rPr>
      </w:pPr>
      <w:r>
        <w:rPr>
          <w:rtl/>
        </w:rPr>
        <w:t>חיים רמון (העבודה-מימד):</w:t>
      </w:r>
    </w:p>
    <w:p w14:paraId="4403DE57" w14:textId="77777777" w:rsidR="00000000" w:rsidRDefault="00382668">
      <w:pPr>
        <w:pStyle w:val="a0"/>
        <w:rPr>
          <w:rtl/>
        </w:rPr>
      </w:pPr>
    </w:p>
    <w:p w14:paraId="637581E0" w14:textId="77777777" w:rsidR="00000000" w:rsidRDefault="00382668">
      <w:pPr>
        <w:pStyle w:val="a0"/>
        <w:rPr>
          <w:rFonts w:hint="cs"/>
          <w:rtl/>
        </w:rPr>
      </w:pPr>
      <w:r>
        <w:rPr>
          <w:rFonts w:hint="cs"/>
          <w:rtl/>
        </w:rPr>
        <w:t>לא מבין את התשובה.</w:t>
      </w:r>
    </w:p>
    <w:p w14:paraId="2E04649D" w14:textId="77777777" w:rsidR="00000000" w:rsidRDefault="00382668">
      <w:pPr>
        <w:pStyle w:val="af1"/>
        <w:rPr>
          <w:rFonts w:hint="cs"/>
          <w:rtl/>
        </w:rPr>
      </w:pPr>
    </w:p>
    <w:p w14:paraId="7994A6A2" w14:textId="77777777" w:rsidR="00000000" w:rsidRDefault="00382668">
      <w:pPr>
        <w:pStyle w:val="af1"/>
        <w:rPr>
          <w:rtl/>
        </w:rPr>
      </w:pPr>
      <w:r>
        <w:rPr>
          <w:rtl/>
        </w:rPr>
        <w:t>היו"ר ראובן ריבלין:</w:t>
      </w:r>
    </w:p>
    <w:p w14:paraId="56C99F9E" w14:textId="77777777" w:rsidR="00000000" w:rsidRDefault="00382668">
      <w:pPr>
        <w:pStyle w:val="a0"/>
        <w:rPr>
          <w:rtl/>
        </w:rPr>
      </w:pPr>
    </w:p>
    <w:p w14:paraId="0FFD5987" w14:textId="77777777" w:rsidR="00000000" w:rsidRDefault="00382668">
      <w:pPr>
        <w:pStyle w:val="a0"/>
        <w:rPr>
          <w:rFonts w:hint="cs"/>
          <w:rtl/>
        </w:rPr>
      </w:pPr>
      <w:r>
        <w:rPr>
          <w:rFonts w:hint="cs"/>
          <w:rtl/>
        </w:rPr>
        <w:t xml:space="preserve">אבל זה השר. לא מבקשים שיבינו אותך ומה שאתה מבין - - </w:t>
      </w:r>
      <w:r>
        <w:rPr>
          <w:rFonts w:hint="cs"/>
          <w:rtl/>
        </w:rPr>
        <w:t>-</w:t>
      </w:r>
    </w:p>
    <w:p w14:paraId="05603D74" w14:textId="77777777" w:rsidR="00000000" w:rsidRDefault="00382668">
      <w:pPr>
        <w:pStyle w:val="af0"/>
        <w:rPr>
          <w:rtl/>
        </w:rPr>
      </w:pPr>
      <w:r>
        <w:rPr>
          <w:rtl/>
        </w:rPr>
        <w:br/>
        <w:t>חיים רמון (העבודה-מימד):</w:t>
      </w:r>
    </w:p>
    <w:p w14:paraId="58224176" w14:textId="77777777" w:rsidR="00000000" w:rsidRDefault="00382668">
      <w:pPr>
        <w:pStyle w:val="a0"/>
        <w:rPr>
          <w:rtl/>
        </w:rPr>
      </w:pPr>
    </w:p>
    <w:p w14:paraId="35364028" w14:textId="77777777" w:rsidR="00000000" w:rsidRDefault="00382668">
      <w:pPr>
        <w:pStyle w:val="a0"/>
        <w:rPr>
          <w:rFonts w:hint="cs"/>
          <w:rtl/>
        </w:rPr>
      </w:pPr>
      <w:r>
        <w:rPr>
          <w:rFonts w:hint="cs"/>
          <w:rtl/>
        </w:rPr>
        <w:t>זו הרי בדיחה - - -</w:t>
      </w:r>
    </w:p>
    <w:p w14:paraId="7D4814C5" w14:textId="77777777" w:rsidR="00000000" w:rsidRDefault="00382668">
      <w:pPr>
        <w:pStyle w:val="af1"/>
        <w:rPr>
          <w:rtl/>
        </w:rPr>
      </w:pPr>
      <w:r>
        <w:rPr>
          <w:rtl/>
        </w:rPr>
        <w:br/>
        <w:t>היו"ר ראובן ריבלין:</w:t>
      </w:r>
    </w:p>
    <w:p w14:paraId="5151CC64" w14:textId="77777777" w:rsidR="00000000" w:rsidRDefault="00382668">
      <w:pPr>
        <w:pStyle w:val="a0"/>
        <w:rPr>
          <w:rtl/>
        </w:rPr>
      </w:pPr>
    </w:p>
    <w:p w14:paraId="4A1AF7DD" w14:textId="77777777" w:rsidR="00000000" w:rsidRDefault="00382668">
      <w:pPr>
        <w:pStyle w:val="a0"/>
        <w:rPr>
          <w:rFonts w:hint="cs"/>
          <w:rtl/>
        </w:rPr>
      </w:pPr>
      <w:r>
        <w:rPr>
          <w:rFonts w:hint="cs"/>
          <w:rtl/>
        </w:rPr>
        <w:t>אתה רוצה, אבל הוא יאמר מה שהוא רוצה. חבר הכנסת דני יתום אמר מה שהוא רוצה. חבר הכנסת רמון, מספיק.</w:t>
      </w:r>
    </w:p>
    <w:p w14:paraId="07A3A378" w14:textId="77777777" w:rsidR="00000000" w:rsidRDefault="00382668">
      <w:pPr>
        <w:pStyle w:val="-"/>
        <w:rPr>
          <w:rtl/>
        </w:rPr>
      </w:pPr>
      <w:r>
        <w:rPr>
          <w:rtl/>
        </w:rPr>
        <w:br/>
      </w:r>
      <w:bookmarkStart w:id="30" w:name="FS000000474T22_12_2003_14_00_32C"/>
      <w:bookmarkEnd w:id="30"/>
      <w:r>
        <w:rPr>
          <w:rtl/>
        </w:rPr>
        <w:t>השר גדעון עזרא:</w:t>
      </w:r>
    </w:p>
    <w:p w14:paraId="2BC2DF54" w14:textId="77777777" w:rsidR="00000000" w:rsidRDefault="00382668">
      <w:pPr>
        <w:pStyle w:val="a0"/>
        <w:rPr>
          <w:rtl/>
        </w:rPr>
      </w:pPr>
    </w:p>
    <w:p w14:paraId="6DFE5DD9" w14:textId="77777777" w:rsidR="00000000" w:rsidRDefault="00382668">
      <w:pPr>
        <w:pStyle w:val="a0"/>
        <w:rPr>
          <w:rFonts w:hint="cs"/>
          <w:rtl/>
        </w:rPr>
      </w:pPr>
      <w:r>
        <w:rPr>
          <w:rFonts w:hint="cs"/>
          <w:rtl/>
        </w:rPr>
        <w:t xml:space="preserve">אתה היית בכנס הרצלייה? </w:t>
      </w:r>
    </w:p>
    <w:p w14:paraId="526340D9" w14:textId="77777777" w:rsidR="00000000" w:rsidRDefault="00382668">
      <w:pPr>
        <w:pStyle w:val="af0"/>
        <w:rPr>
          <w:rtl/>
        </w:rPr>
      </w:pPr>
      <w:r>
        <w:rPr>
          <w:rtl/>
        </w:rPr>
        <w:br/>
        <w:t>חיים רמון (העבודה-מימד):</w:t>
      </w:r>
    </w:p>
    <w:p w14:paraId="44BB97C7" w14:textId="77777777" w:rsidR="00000000" w:rsidRDefault="00382668">
      <w:pPr>
        <w:pStyle w:val="a0"/>
        <w:rPr>
          <w:rtl/>
        </w:rPr>
      </w:pPr>
    </w:p>
    <w:p w14:paraId="6BBA8A0D" w14:textId="77777777" w:rsidR="00000000" w:rsidRDefault="00382668">
      <w:pPr>
        <w:pStyle w:val="a0"/>
        <w:rPr>
          <w:rFonts w:hint="cs"/>
          <w:rtl/>
        </w:rPr>
      </w:pPr>
      <w:r>
        <w:rPr>
          <w:rFonts w:hint="cs"/>
          <w:rtl/>
        </w:rPr>
        <w:t>כן.</w:t>
      </w:r>
    </w:p>
    <w:p w14:paraId="6E4F0FFA" w14:textId="77777777" w:rsidR="00000000" w:rsidRDefault="00382668">
      <w:pPr>
        <w:pStyle w:val="-"/>
        <w:rPr>
          <w:rtl/>
        </w:rPr>
      </w:pPr>
      <w:r>
        <w:rPr>
          <w:rtl/>
        </w:rPr>
        <w:br/>
      </w:r>
      <w:bookmarkStart w:id="31" w:name="FS000000474T22_12_2003_14_00_43C"/>
      <w:bookmarkEnd w:id="31"/>
      <w:r>
        <w:rPr>
          <w:rtl/>
        </w:rPr>
        <w:t>השר גדעון עזרא:</w:t>
      </w:r>
    </w:p>
    <w:p w14:paraId="6A24E261" w14:textId="77777777" w:rsidR="00000000" w:rsidRDefault="00382668">
      <w:pPr>
        <w:pStyle w:val="a0"/>
        <w:rPr>
          <w:rtl/>
        </w:rPr>
      </w:pPr>
    </w:p>
    <w:p w14:paraId="240D871F" w14:textId="77777777" w:rsidR="00000000" w:rsidRDefault="00382668">
      <w:pPr>
        <w:pStyle w:val="a0"/>
        <w:rPr>
          <w:rFonts w:hint="cs"/>
          <w:rtl/>
        </w:rPr>
      </w:pPr>
      <w:r>
        <w:rPr>
          <w:rFonts w:hint="cs"/>
          <w:rtl/>
        </w:rPr>
        <w:t>קראת קריאות ביניים שם?</w:t>
      </w:r>
    </w:p>
    <w:p w14:paraId="3605689C" w14:textId="77777777" w:rsidR="00000000" w:rsidRDefault="00382668">
      <w:pPr>
        <w:pStyle w:val="af0"/>
        <w:rPr>
          <w:rtl/>
        </w:rPr>
      </w:pPr>
      <w:r>
        <w:rPr>
          <w:rtl/>
        </w:rPr>
        <w:br/>
        <w:t>חיים רמון (העבודה-מימד):</w:t>
      </w:r>
    </w:p>
    <w:p w14:paraId="088AF2EE" w14:textId="77777777" w:rsidR="00000000" w:rsidRDefault="00382668">
      <w:pPr>
        <w:pStyle w:val="a0"/>
        <w:rPr>
          <w:rtl/>
        </w:rPr>
      </w:pPr>
    </w:p>
    <w:p w14:paraId="55964829" w14:textId="77777777" w:rsidR="00000000" w:rsidRDefault="00382668">
      <w:pPr>
        <w:pStyle w:val="a0"/>
        <w:rPr>
          <w:rFonts w:hint="cs"/>
          <w:rtl/>
        </w:rPr>
      </w:pPr>
      <w:r>
        <w:rPr>
          <w:rFonts w:hint="cs"/>
          <w:rtl/>
        </w:rPr>
        <w:t>כן - - -</w:t>
      </w:r>
    </w:p>
    <w:p w14:paraId="015B337A" w14:textId="77777777" w:rsidR="00000000" w:rsidRDefault="00382668">
      <w:pPr>
        <w:pStyle w:val="-"/>
        <w:rPr>
          <w:rtl/>
        </w:rPr>
      </w:pPr>
      <w:r>
        <w:rPr>
          <w:rtl/>
        </w:rPr>
        <w:br/>
      </w:r>
      <w:bookmarkStart w:id="32" w:name="FS000000474T22_12_2003_14_00_59C"/>
      <w:bookmarkEnd w:id="32"/>
      <w:r>
        <w:rPr>
          <w:rtl/>
        </w:rPr>
        <w:t>השר גדעון עזרא:</w:t>
      </w:r>
    </w:p>
    <w:p w14:paraId="22D275FC" w14:textId="77777777" w:rsidR="00000000" w:rsidRDefault="00382668">
      <w:pPr>
        <w:pStyle w:val="a0"/>
        <w:rPr>
          <w:rtl/>
        </w:rPr>
      </w:pPr>
    </w:p>
    <w:p w14:paraId="7F0513E5" w14:textId="77777777" w:rsidR="00000000" w:rsidRDefault="00382668">
      <w:pPr>
        <w:pStyle w:val="a0"/>
        <w:rPr>
          <w:rFonts w:hint="cs"/>
          <w:rtl/>
        </w:rPr>
      </w:pPr>
      <w:r>
        <w:rPr>
          <w:rFonts w:hint="cs"/>
          <w:rtl/>
        </w:rPr>
        <w:t xml:space="preserve">לא קראת. </w:t>
      </w:r>
    </w:p>
    <w:p w14:paraId="00D92B3F" w14:textId="77777777" w:rsidR="00000000" w:rsidRDefault="00382668">
      <w:pPr>
        <w:pStyle w:val="af0"/>
        <w:rPr>
          <w:rtl/>
        </w:rPr>
      </w:pPr>
      <w:r>
        <w:rPr>
          <w:rtl/>
        </w:rPr>
        <w:br/>
        <w:t>חיים רמון (העבודה-מימד):</w:t>
      </w:r>
    </w:p>
    <w:p w14:paraId="265CD319" w14:textId="77777777" w:rsidR="00000000" w:rsidRDefault="00382668">
      <w:pPr>
        <w:pStyle w:val="a0"/>
        <w:rPr>
          <w:rtl/>
        </w:rPr>
      </w:pPr>
    </w:p>
    <w:p w14:paraId="521B3D4D" w14:textId="77777777" w:rsidR="00000000" w:rsidRDefault="00382668">
      <w:pPr>
        <w:pStyle w:val="a0"/>
        <w:rPr>
          <w:rFonts w:hint="cs"/>
          <w:rtl/>
        </w:rPr>
      </w:pPr>
      <w:r>
        <w:rPr>
          <w:rFonts w:hint="cs"/>
          <w:rtl/>
        </w:rPr>
        <w:t>קראו לי קריאות ביניים ועניתי. אבל אף אחד לא דיבר שטויות כאלה בכנס הרצלייה.</w:t>
      </w:r>
    </w:p>
    <w:p w14:paraId="7A0B826E" w14:textId="77777777" w:rsidR="00000000" w:rsidRDefault="00382668">
      <w:pPr>
        <w:pStyle w:val="af1"/>
        <w:rPr>
          <w:rtl/>
        </w:rPr>
      </w:pPr>
      <w:r>
        <w:rPr>
          <w:rtl/>
        </w:rPr>
        <w:br/>
        <w:t>היו"ר ראובן ריבלין:</w:t>
      </w:r>
    </w:p>
    <w:p w14:paraId="2697BB2F" w14:textId="77777777" w:rsidR="00000000" w:rsidRDefault="00382668">
      <w:pPr>
        <w:pStyle w:val="a0"/>
        <w:rPr>
          <w:rtl/>
        </w:rPr>
      </w:pPr>
    </w:p>
    <w:p w14:paraId="25F4D26B" w14:textId="77777777" w:rsidR="00000000" w:rsidRDefault="00382668">
      <w:pPr>
        <w:pStyle w:val="a0"/>
        <w:rPr>
          <w:rFonts w:hint="cs"/>
          <w:rtl/>
        </w:rPr>
      </w:pPr>
      <w:r>
        <w:rPr>
          <w:rFonts w:hint="cs"/>
          <w:rtl/>
        </w:rPr>
        <w:t>לא, לא, לא. חבר הכנסת רמון, למה להאשים את ה</w:t>
      </w:r>
      <w:r>
        <w:rPr>
          <w:rFonts w:hint="cs"/>
          <w:rtl/>
        </w:rPr>
        <w:t xml:space="preserve">שר, שהוא מדבר שטויות? הוא מדבר דברים שלא עולים על דעתך, שלא מתקבלים על דעתך. </w:t>
      </w:r>
    </w:p>
    <w:p w14:paraId="3C390C44" w14:textId="77777777" w:rsidR="00000000" w:rsidRDefault="00382668">
      <w:pPr>
        <w:pStyle w:val="af0"/>
        <w:rPr>
          <w:rtl/>
        </w:rPr>
      </w:pPr>
      <w:r>
        <w:rPr>
          <w:rtl/>
        </w:rPr>
        <w:br/>
        <w:t>חיים רמון (העבודה-מימד):</w:t>
      </w:r>
    </w:p>
    <w:p w14:paraId="73986BC9" w14:textId="77777777" w:rsidR="00000000" w:rsidRDefault="00382668">
      <w:pPr>
        <w:pStyle w:val="a0"/>
        <w:rPr>
          <w:rtl/>
        </w:rPr>
      </w:pPr>
    </w:p>
    <w:p w14:paraId="396BEB1E" w14:textId="77777777" w:rsidR="00000000" w:rsidRDefault="00382668">
      <w:pPr>
        <w:pStyle w:val="a0"/>
        <w:rPr>
          <w:rFonts w:hint="cs"/>
          <w:rtl/>
        </w:rPr>
      </w:pPr>
      <w:r>
        <w:rPr>
          <w:rFonts w:hint="cs"/>
          <w:rtl/>
        </w:rPr>
        <w:t>- - -</w:t>
      </w:r>
    </w:p>
    <w:p w14:paraId="7C27A35B" w14:textId="77777777" w:rsidR="00000000" w:rsidRDefault="00382668">
      <w:pPr>
        <w:pStyle w:val="af1"/>
        <w:rPr>
          <w:rtl/>
        </w:rPr>
      </w:pPr>
      <w:r>
        <w:rPr>
          <w:rtl/>
        </w:rPr>
        <w:br/>
        <w:t>היו"ר ראובן ריבלין:</w:t>
      </w:r>
    </w:p>
    <w:p w14:paraId="17B2C283" w14:textId="77777777" w:rsidR="00000000" w:rsidRDefault="00382668">
      <w:pPr>
        <w:pStyle w:val="a0"/>
        <w:rPr>
          <w:rtl/>
        </w:rPr>
      </w:pPr>
    </w:p>
    <w:p w14:paraId="3FDCD728" w14:textId="77777777" w:rsidR="00000000" w:rsidRDefault="00382668">
      <w:pPr>
        <w:pStyle w:val="a0"/>
        <w:rPr>
          <w:rFonts w:hint="cs"/>
          <w:rtl/>
        </w:rPr>
      </w:pPr>
      <w:r>
        <w:rPr>
          <w:rFonts w:hint="cs"/>
          <w:rtl/>
        </w:rPr>
        <w:t>אבל זה מספיק. האם אני הבנתי את אדוני נכון שהוא שואל עד מתי הממשלה תאשים את האופוזיציה, כאשר היא יושבת שלוש שנים?</w:t>
      </w:r>
    </w:p>
    <w:p w14:paraId="163702E2" w14:textId="77777777" w:rsidR="00000000" w:rsidRDefault="00382668">
      <w:pPr>
        <w:pStyle w:val="af0"/>
        <w:rPr>
          <w:rtl/>
        </w:rPr>
      </w:pPr>
      <w:r>
        <w:rPr>
          <w:rtl/>
        </w:rPr>
        <w:br/>
        <w:t>חיים רמון</w:t>
      </w:r>
      <w:r>
        <w:rPr>
          <w:rtl/>
        </w:rPr>
        <w:t xml:space="preserve"> (העבודה-מימד):</w:t>
      </w:r>
    </w:p>
    <w:p w14:paraId="57765A69" w14:textId="77777777" w:rsidR="00000000" w:rsidRDefault="00382668">
      <w:pPr>
        <w:pStyle w:val="a0"/>
        <w:rPr>
          <w:rtl/>
        </w:rPr>
      </w:pPr>
    </w:p>
    <w:p w14:paraId="727764D4" w14:textId="77777777" w:rsidR="00000000" w:rsidRDefault="00382668">
      <w:pPr>
        <w:pStyle w:val="a0"/>
        <w:rPr>
          <w:rFonts w:hint="cs"/>
          <w:rtl/>
        </w:rPr>
      </w:pPr>
      <w:r>
        <w:rPr>
          <w:rFonts w:hint="cs"/>
          <w:rtl/>
        </w:rPr>
        <w:t xml:space="preserve">נכון. </w:t>
      </w:r>
    </w:p>
    <w:p w14:paraId="69640E6D" w14:textId="77777777" w:rsidR="00000000" w:rsidRDefault="00382668">
      <w:pPr>
        <w:pStyle w:val="af1"/>
        <w:rPr>
          <w:rtl/>
        </w:rPr>
      </w:pPr>
      <w:r>
        <w:rPr>
          <w:rtl/>
        </w:rPr>
        <w:br/>
        <w:t>היו"ר ראובן ריבלין:</w:t>
      </w:r>
    </w:p>
    <w:p w14:paraId="3E8A5DB7" w14:textId="77777777" w:rsidR="00000000" w:rsidRDefault="00382668">
      <w:pPr>
        <w:pStyle w:val="a0"/>
        <w:rPr>
          <w:rtl/>
        </w:rPr>
      </w:pPr>
    </w:p>
    <w:p w14:paraId="5D3A0175" w14:textId="77777777" w:rsidR="00000000" w:rsidRDefault="00382668">
      <w:pPr>
        <w:pStyle w:val="a0"/>
        <w:rPr>
          <w:rFonts w:hint="cs"/>
          <w:rtl/>
        </w:rPr>
      </w:pPr>
      <w:r>
        <w:rPr>
          <w:rFonts w:hint="cs"/>
          <w:rtl/>
        </w:rPr>
        <w:t>השר, שמעת את ההערה שלו?</w:t>
      </w:r>
    </w:p>
    <w:p w14:paraId="1556C664" w14:textId="77777777" w:rsidR="00000000" w:rsidRDefault="00382668">
      <w:pPr>
        <w:pStyle w:val="-"/>
        <w:rPr>
          <w:rtl/>
        </w:rPr>
      </w:pPr>
      <w:r>
        <w:rPr>
          <w:rtl/>
        </w:rPr>
        <w:br/>
      </w:r>
      <w:bookmarkStart w:id="33" w:name="FS000000474T22_12_2003_14_07_42C"/>
      <w:bookmarkEnd w:id="33"/>
      <w:r>
        <w:rPr>
          <w:rtl/>
        </w:rPr>
        <w:t>השר גדעון עזרא:</w:t>
      </w:r>
    </w:p>
    <w:p w14:paraId="3D05987C" w14:textId="77777777" w:rsidR="00000000" w:rsidRDefault="00382668">
      <w:pPr>
        <w:pStyle w:val="a0"/>
        <w:rPr>
          <w:rtl/>
        </w:rPr>
      </w:pPr>
    </w:p>
    <w:p w14:paraId="1AB7A2B1" w14:textId="77777777" w:rsidR="00000000" w:rsidRDefault="00382668">
      <w:pPr>
        <w:pStyle w:val="a0"/>
        <w:rPr>
          <w:rFonts w:hint="cs"/>
          <w:rtl/>
        </w:rPr>
      </w:pPr>
      <w:r>
        <w:rPr>
          <w:rFonts w:hint="cs"/>
          <w:rtl/>
        </w:rPr>
        <w:t xml:space="preserve">כן, אני הולך לענות. </w:t>
      </w:r>
    </w:p>
    <w:p w14:paraId="11E92B62" w14:textId="77777777" w:rsidR="00000000" w:rsidRDefault="00382668">
      <w:pPr>
        <w:pStyle w:val="af1"/>
        <w:rPr>
          <w:rtl/>
        </w:rPr>
      </w:pPr>
      <w:r>
        <w:rPr>
          <w:rtl/>
        </w:rPr>
        <w:br/>
        <w:t>היו"ר ראובן ריבלין:</w:t>
      </w:r>
    </w:p>
    <w:p w14:paraId="3932023A" w14:textId="77777777" w:rsidR="00000000" w:rsidRDefault="00382668">
      <w:pPr>
        <w:pStyle w:val="a0"/>
        <w:rPr>
          <w:rtl/>
        </w:rPr>
      </w:pPr>
    </w:p>
    <w:p w14:paraId="4E8C4AAE" w14:textId="77777777" w:rsidR="00000000" w:rsidRDefault="00382668">
      <w:pPr>
        <w:pStyle w:val="a0"/>
        <w:rPr>
          <w:rFonts w:hint="cs"/>
          <w:rtl/>
        </w:rPr>
      </w:pPr>
      <w:r>
        <w:rPr>
          <w:rFonts w:hint="cs"/>
          <w:rtl/>
        </w:rPr>
        <w:t>תודה רבה. עכשיו הוא יאמר מה שהוא רוצה.</w:t>
      </w:r>
    </w:p>
    <w:p w14:paraId="7719C65B" w14:textId="77777777" w:rsidR="00000000" w:rsidRDefault="00382668">
      <w:pPr>
        <w:pStyle w:val="af0"/>
        <w:rPr>
          <w:rtl/>
        </w:rPr>
      </w:pPr>
      <w:r>
        <w:rPr>
          <w:rtl/>
        </w:rPr>
        <w:br/>
        <w:t>חיים רמון (העבודה-מימד):</w:t>
      </w:r>
    </w:p>
    <w:p w14:paraId="32DB8666" w14:textId="77777777" w:rsidR="00000000" w:rsidRDefault="00382668">
      <w:pPr>
        <w:pStyle w:val="a0"/>
        <w:rPr>
          <w:rtl/>
        </w:rPr>
      </w:pPr>
    </w:p>
    <w:p w14:paraId="2ABFBBEA" w14:textId="77777777" w:rsidR="00000000" w:rsidRDefault="00382668">
      <w:pPr>
        <w:pStyle w:val="a0"/>
        <w:rPr>
          <w:rFonts w:hint="cs"/>
          <w:rtl/>
        </w:rPr>
      </w:pPr>
      <w:r>
        <w:rPr>
          <w:rFonts w:hint="cs"/>
          <w:rtl/>
        </w:rPr>
        <w:t>שייתן תאריך - עוד שנה, עוד שנתיים.</w:t>
      </w:r>
    </w:p>
    <w:p w14:paraId="1898D714" w14:textId="77777777" w:rsidR="00000000" w:rsidRDefault="00382668">
      <w:pPr>
        <w:pStyle w:val="af1"/>
        <w:rPr>
          <w:rtl/>
        </w:rPr>
      </w:pPr>
      <w:r>
        <w:rPr>
          <w:rtl/>
        </w:rPr>
        <w:br/>
        <w:t>היו"ר ראובן ריבלין:</w:t>
      </w:r>
    </w:p>
    <w:p w14:paraId="3A7FD04A" w14:textId="77777777" w:rsidR="00000000" w:rsidRDefault="00382668">
      <w:pPr>
        <w:pStyle w:val="a0"/>
        <w:rPr>
          <w:rtl/>
        </w:rPr>
      </w:pPr>
    </w:p>
    <w:p w14:paraId="54667F4C" w14:textId="77777777" w:rsidR="00000000" w:rsidRDefault="00382668">
      <w:pPr>
        <w:pStyle w:val="a0"/>
        <w:rPr>
          <w:rFonts w:hint="cs"/>
          <w:rtl/>
        </w:rPr>
      </w:pPr>
      <w:r>
        <w:rPr>
          <w:rFonts w:hint="cs"/>
          <w:rtl/>
        </w:rPr>
        <w:t>חז</w:t>
      </w:r>
      <w:r>
        <w:rPr>
          <w:rFonts w:hint="cs"/>
          <w:rtl/>
        </w:rPr>
        <w:t>רתי בצורה ברורה ובהירה.</w:t>
      </w:r>
    </w:p>
    <w:p w14:paraId="7B2E6D55" w14:textId="77777777" w:rsidR="00000000" w:rsidRDefault="00382668">
      <w:pPr>
        <w:pStyle w:val="af0"/>
        <w:rPr>
          <w:rtl/>
        </w:rPr>
      </w:pPr>
      <w:r>
        <w:rPr>
          <w:rtl/>
        </w:rPr>
        <w:br/>
        <w:t>חיים רמון (העבודה-מימד):</w:t>
      </w:r>
    </w:p>
    <w:p w14:paraId="3F255735" w14:textId="77777777" w:rsidR="00000000" w:rsidRDefault="00382668">
      <w:pPr>
        <w:pStyle w:val="a0"/>
        <w:rPr>
          <w:rtl/>
        </w:rPr>
      </w:pPr>
    </w:p>
    <w:p w14:paraId="168F5383" w14:textId="77777777" w:rsidR="00000000" w:rsidRDefault="00382668">
      <w:pPr>
        <w:pStyle w:val="a0"/>
        <w:rPr>
          <w:rFonts w:hint="cs"/>
          <w:rtl/>
        </w:rPr>
      </w:pPr>
      <w:r>
        <w:rPr>
          <w:rFonts w:hint="cs"/>
          <w:rtl/>
        </w:rPr>
        <w:t>אני מודה ליושב-ראש.</w:t>
      </w:r>
    </w:p>
    <w:p w14:paraId="13839877" w14:textId="77777777" w:rsidR="00000000" w:rsidRDefault="00382668">
      <w:pPr>
        <w:pStyle w:val="-"/>
        <w:rPr>
          <w:rtl/>
        </w:rPr>
      </w:pPr>
    </w:p>
    <w:p w14:paraId="3A7CD8D5" w14:textId="77777777" w:rsidR="00000000" w:rsidRDefault="00382668">
      <w:pPr>
        <w:pStyle w:val="-"/>
        <w:rPr>
          <w:rtl/>
        </w:rPr>
      </w:pPr>
      <w:r>
        <w:rPr>
          <w:rtl/>
        </w:rPr>
        <w:br/>
      </w:r>
      <w:bookmarkStart w:id="34" w:name="FS000000474T22_12_2003_14_01_24C"/>
      <w:bookmarkEnd w:id="34"/>
      <w:r>
        <w:rPr>
          <w:rtl/>
        </w:rPr>
        <w:t>השר גדעון עזרא:</w:t>
      </w:r>
    </w:p>
    <w:p w14:paraId="629747C8" w14:textId="77777777" w:rsidR="00000000" w:rsidRDefault="00382668">
      <w:pPr>
        <w:pStyle w:val="a0"/>
        <w:rPr>
          <w:rtl/>
        </w:rPr>
      </w:pPr>
    </w:p>
    <w:p w14:paraId="60A9ACC7" w14:textId="77777777" w:rsidR="00000000" w:rsidRDefault="00382668">
      <w:pPr>
        <w:pStyle w:val="a0"/>
        <w:rPr>
          <w:rFonts w:hint="cs"/>
          <w:rtl/>
        </w:rPr>
      </w:pPr>
      <w:r>
        <w:rPr>
          <w:rFonts w:hint="cs"/>
          <w:rtl/>
        </w:rPr>
        <w:t>מלחמה אל מול הטרור לא עוברת ב"זבנג וגמרנו". לא היתה מלחמה בטרור שסיימנו אותה בתוך פרק זמן קצר, בוודאי לא כאשר סיפקנו להם כלי מלחמה - - -</w:t>
      </w:r>
    </w:p>
    <w:p w14:paraId="6856486D" w14:textId="77777777" w:rsidR="00000000" w:rsidRDefault="00382668">
      <w:pPr>
        <w:pStyle w:val="af0"/>
        <w:rPr>
          <w:rtl/>
        </w:rPr>
      </w:pPr>
      <w:r>
        <w:rPr>
          <w:rtl/>
        </w:rPr>
        <w:br/>
        <w:t>חיים רמון (העבודה-מימד):</w:t>
      </w:r>
    </w:p>
    <w:p w14:paraId="51255A49" w14:textId="77777777" w:rsidR="00000000" w:rsidRDefault="00382668">
      <w:pPr>
        <w:pStyle w:val="a0"/>
        <w:rPr>
          <w:rtl/>
        </w:rPr>
      </w:pPr>
    </w:p>
    <w:p w14:paraId="21057072" w14:textId="77777777" w:rsidR="00000000" w:rsidRDefault="00382668">
      <w:pPr>
        <w:pStyle w:val="a0"/>
        <w:rPr>
          <w:rFonts w:hint="cs"/>
          <w:rtl/>
        </w:rPr>
      </w:pPr>
      <w:r>
        <w:rPr>
          <w:rFonts w:hint="cs"/>
          <w:rtl/>
        </w:rPr>
        <w:t xml:space="preserve">- </w:t>
      </w:r>
      <w:r>
        <w:rPr>
          <w:rFonts w:hint="cs"/>
          <w:rtl/>
        </w:rPr>
        <w:t>- -</w:t>
      </w:r>
    </w:p>
    <w:p w14:paraId="68B79BA8" w14:textId="77777777" w:rsidR="00000000" w:rsidRDefault="00382668">
      <w:pPr>
        <w:pStyle w:val="af1"/>
        <w:rPr>
          <w:rtl/>
        </w:rPr>
      </w:pPr>
      <w:r>
        <w:rPr>
          <w:rtl/>
        </w:rPr>
        <w:br/>
        <w:t>היו"ר ראובן ריבלין:</w:t>
      </w:r>
    </w:p>
    <w:p w14:paraId="66DB587E" w14:textId="77777777" w:rsidR="00000000" w:rsidRDefault="00382668">
      <w:pPr>
        <w:pStyle w:val="a0"/>
        <w:rPr>
          <w:rtl/>
        </w:rPr>
      </w:pPr>
    </w:p>
    <w:p w14:paraId="07DEB929" w14:textId="77777777" w:rsidR="00000000" w:rsidRDefault="00382668">
      <w:pPr>
        <w:pStyle w:val="a0"/>
        <w:rPr>
          <w:rFonts w:hint="cs"/>
          <w:rtl/>
        </w:rPr>
      </w:pPr>
      <w:r>
        <w:rPr>
          <w:rFonts w:hint="cs"/>
          <w:rtl/>
        </w:rPr>
        <w:t xml:space="preserve">די. די. </w:t>
      </w:r>
    </w:p>
    <w:p w14:paraId="06721624" w14:textId="77777777" w:rsidR="00000000" w:rsidRDefault="00382668">
      <w:pPr>
        <w:pStyle w:val="-"/>
        <w:rPr>
          <w:rtl/>
        </w:rPr>
      </w:pPr>
      <w:r>
        <w:rPr>
          <w:rtl/>
        </w:rPr>
        <w:br/>
      </w:r>
      <w:bookmarkStart w:id="35" w:name="FS000000474T22_12_2003_14_10_01C"/>
      <w:bookmarkEnd w:id="35"/>
      <w:r>
        <w:rPr>
          <w:rtl/>
        </w:rPr>
        <w:t>השר גדעון עזרא:</w:t>
      </w:r>
    </w:p>
    <w:p w14:paraId="61C8180D" w14:textId="77777777" w:rsidR="00000000" w:rsidRDefault="00382668">
      <w:pPr>
        <w:pStyle w:val="a0"/>
        <w:rPr>
          <w:rtl/>
        </w:rPr>
      </w:pPr>
    </w:p>
    <w:p w14:paraId="544F94AC" w14:textId="77777777" w:rsidR="00000000" w:rsidRDefault="00382668">
      <w:pPr>
        <w:pStyle w:val="a0"/>
        <w:rPr>
          <w:rFonts w:hint="cs"/>
          <w:rtl/>
        </w:rPr>
      </w:pPr>
      <w:r>
        <w:rPr>
          <w:rFonts w:hint="cs"/>
          <w:rtl/>
        </w:rPr>
        <w:t xml:space="preserve">גם באינתיפאדה הראשונה זה לקח שנים מספר, כאשר לא היו הקלצ'ניקובים, על אחת כמה וכמה אחרי שהם נכנסו. </w:t>
      </w:r>
    </w:p>
    <w:p w14:paraId="0C075E2F" w14:textId="77777777" w:rsidR="00000000" w:rsidRDefault="00382668">
      <w:pPr>
        <w:pStyle w:val="a0"/>
        <w:rPr>
          <w:rFonts w:hint="cs"/>
          <w:rtl/>
        </w:rPr>
      </w:pPr>
    </w:p>
    <w:p w14:paraId="11B4E06F" w14:textId="77777777" w:rsidR="00000000" w:rsidRDefault="00382668">
      <w:pPr>
        <w:pStyle w:val="a0"/>
        <w:rPr>
          <w:rFonts w:hint="cs"/>
          <w:rtl/>
        </w:rPr>
      </w:pPr>
      <w:r>
        <w:rPr>
          <w:rFonts w:hint="cs"/>
          <w:rtl/>
        </w:rPr>
        <w:t xml:space="preserve">המלחמה הזאת התחילה בתקופת ראש הממשלה ברק, נמשכה כאשר אתם נמצאים בממשלה, כאשר במבצע - - </w:t>
      </w:r>
    </w:p>
    <w:p w14:paraId="6312AE01" w14:textId="77777777" w:rsidR="00000000" w:rsidRDefault="00382668">
      <w:pPr>
        <w:pStyle w:val="af0"/>
        <w:rPr>
          <w:rtl/>
        </w:rPr>
      </w:pPr>
      <w:r>
        <w:rPr>
          <w:rtl/>
        </w:rPr>
        <w:br/>
        <w:t>דני יתום (העבו</w:t>
      </w:r>
      <w:r>
        <w:rPr>
          <w:rtl/>
        </w:rPr>
        <w:t>דה-מימד):</w:t>
      </w:r>
    </w:p>
    <w:p w14:paraId="5EAA5898" w14:textId="77777777" w:rsidR="00000000" w:rsidRDefault="00382668">
      <w:pPr>
        <w:pStyle w:val="a0"/>
        <w:rPr>
          <w:rFonts w:hint="cs"/>
          <w:rtl/>
        </w:rPr>
      </w:pPr>
    </w:p>
    <w:p w14:paraId="48159F34" w14:textId="77777777" w:rsidR="00000000" w:rsidRDefault="00382668">
      <w:pPr>
        <w:pStyle w:val="a0"/>
        <w:rPr>
          <w:rFonts w:hint="cs"/>
          <w:rtl/>
        </w:rPr>
      </w:pPr>
      <w:r>
        <w:rPr>
          <w:rFonts w:hint="cs"/>
          <w:rtl/>
        </w:rPr>
        <w:t>- - - ראש הממשלה, השר עזרא.</w:t>
      </w:r>
    </w:p>
    <w:p w14:paraId="00895B85" w14:textId="77777777" w:rsidR="00000000" w:rsidRDefault="00382668">
      <w:pPr>
        <w:pStyle w:val="-"/>
        <w:rPr>
          <w:rtl/>
        </w:rPr>
      </w:pPr>
      <w:r>
        <w:rPr>
          <w:rtl/>
        </w:rPr>
        <w:br/>
      </w:r>
      <w:bookmarkStart w:id="36" w:name="FS000000474T22_12_2003_14_11_41C"/>
      <w:bookmarkEnd w:id="36"/>
      <w:r>
        <w:rPr>
          <w:rtl/>
        </w:rPr>
        <w:t>השר גדעון עזרא:</w:t>
      </w:r>
    </w:p>
    <w:p w14:paraId="3088B7B0" w14:textId="77777777" w:rsidR="00000000" w:rsidRDefault="00382668">
      <w:pPr>
        <w:pStyle w:val="a0"/>
        <w:rPr>
          <w:rtl/>
        </w:rPr>
      </w:pPr>
    </w:p>
    <w:p w14:paraId="07FBA186" w14:textId="77777777" w:rsidR="00000000" w:rsidRDefault="00382668">
      <w:pPr>
        <w:pStyle w:val="a0"/>
        <w:rPr>
          <w:rFonts w:hint="cs"/>
          <w:rtl/>
        </w:rPr>
      </w:pPr>
      <w:r>
        <w:rPr>
          <w:rFonts w:hint="cs"/>
          <w:rtl/>
        </w:rPr>
        <w:t>- -  "חומת מגן", אתם בממשלה, ואני מוכרח להגיד שאתם הבינותם אז היטב את הבעיות שממשלת ישראל מתייצבת מולן. ודווקא בחודשים האחרונים, כאשר יש שיפור - ואני מקיש על עץ שבע פעמים - כאשר יש שיפור במצב הביטחון</w:t>
      </w:r>
      <w:r>
        <w:rPr>
          <w:rFonts w:hint="cs"/>
          <w:rtl/>
        </w:rPr>
        <w:t xml:space="preserve">, אתם בשלכם: אין ביטחון ואין שלום, וודאי שאחרי זה, חבר הכנסת דני יתום, חברים שאתה לא מסכים אתם תומכים בסרבנות. </w:t>
      </w:r>
    </w:p>
    <w:p w14:paraId="5B7054B4" w14:textId="77777777" w:rsidR="00000000" w:rsidRDefault="00382668">
      <w:pPr>
        <w:pStyle w:val="a0"/>
        <w:rPr>
          <w:rFonts w:hint="cs"/>
          <w:rtl/>
        </w:rPr>
      </w:pPr>
    </w:p>
    <w:p w14:paraId="7F6E565D" w14:textId="77777777" w:rsidR="00000000" w:rsidRDefault="00382668">
      <w:pPr>
        <w:pStyle w:val="a0"/>
        <w:rPr>
          <w:rFonts w:hint="cs"/>
          <w:rtl/>
        </w:rPr>
      </w:pPr>
      <w:r>
        <w:rPr>
          <w:rFonts w:hint="cs"/>
          <w:rtl/>
        </w:rPr>
        <w:t>הרי אותם אנשים שתומכים היום בסרבנות - מקרב אנשי סיירת מטכ"ל - לא התגייסו לפני 1967, כולם התגייסו אחרי 1967. אלה היו אנשים שהיו מוכנים לכל משימה</w:t>
      </w:r>
      <w:r>
        <w:rPr>
          <w:rFonts w:hint="cs"/>
          <w:rtl/>
        </w:rPr>
        <w:t xml:space="preserve"> שתהיה - - -</w:t>
      </w:r>
    </w:p>
    <w:p w14:paraId="46F4358E" w14:textId="77777777" w:rsidR="00000000" w:rsidRDefault="00382668">
      <w:pPr>
        <w:pStyle w:val="af0"/>
        <w:rPr>
          <w:rtl/>
        </w:rPr>
      </w:pPr>
      <w:r>
        <w:rPr>
          <w:rtl/>
        </w:rPr>
        <w:br/>
        <w:t>דני יתום (העבודה-מימד):</w:t>
      </w:r>
    </w:p>
    <w:p w14:paraId="21B76786" w14:textId="77777777" w:rsidR="00000000" w:rsidRDefault="00382668">
      <w:pPr>
        <w:pStyle w:val="a0"/>
        <w:rPr>
          <w:rtl/>
        </w:rPr>
      </w:pPr>
    </w:p>
    <w:p w14:paraId="140B387A" w14:textId="77777777" w:rsidR="00000000" w:rsidRDefault="00382668">
      <w:pPr>
        <w:pStyle w:val="a0"/>
        <w:rPr>
          <w:rFonts w:hint="cs"/>
          <w:rtl/>
        </w:rPr>
      </w:pPr>
      <w:r>
        <w:rPr>
          <w:rFonts w:hint="cs"/>
          <w:rtl/>
        </w:rPr>
        <w:t xml:space="preserve">טול קורה מבין עיניך. </w:t>
      </w:r>
    </w:p>
    <w:p w14:paraId="0D826E06" w14:textId="77777777" w:rsidR="00000000" w:rsidRDefault="00382668">
      <w:pPr>
        <w:pStyle w:val="-"/>
        <w:rPr>
          <w:rtl/>
        </w:rPr>
      </w:pPr>
      <w:r>
        <w:rPr>
          <w:rtl/>
        </w:rPr>
        <w:br/>
      </w:r>
      <w:bookmarkStart w:id="37" w:name="FS000000474T22_12_2003_14_22_31C"/>
      <w:bookmarkEnd w:id="37"/>
      <w:r>
        <w:rPr>
          <w:rtl/>
        </w:rPr>
        <w:t>השר גדעון עזרא:</w:t>
      </w:r>
    </w:p>
    <w:p w14:paraId="5FC39D84" w14:textId="77777777" w:rsidR="00000000" w:rsidRDefault="00382668">
      <w:pPr>
        <w:pStyle w:val="a0"/>
        <w:rPr>
          <w:rtl/>
        </w:rPr>
      </w:pPr>
    </w:p>
    <w:p w14:paraId="6E7EB9C6" w14:textId="77777777" w:rsidR="00000000" w:rsidRDefault="00382668">
      <w:pPr>
        <w:pStyle w:val="a0"/>
        <w:rPr>
          <w:rFonts w:hint="cs"/>
          <w:rtl/>
        </w:rPr>
      </w:pPr>
      <w:r>
        <w:rPr>
          <w:rFonts w:hint="cs"/>
          <w:rtl/>
        </w:rPr>
        <w:t xml:space="preserve">דווקא עכשיו, כשמצטייר צל של סיכוי למשהו, זה הזמן להכרזות? </w:t>
      </w:r>
    </w:p>
    <w:p w14:paraId="0EA9E58E" w14:textId="77777777" w:rsidR="00000000" w:rsidRDefault="00382668">
      <w:pPr>
        <w:pStyle w:val="af0"/>
        <w:rPr>
          <w:rtl/>
        </w:rPr>
      </w:pPr>
      <w:r>
        <w:rPr>
          <w:rtl/>
        </w:rPr>
        <w:br/>
        <w:t>דני יתום (העבודה-מימד):</w:t>
      </w:r>
    </w:p>
    <w:p w14:paraId="26D83F8B" w14:textId="77777777" w:rsidR="00000000" w:rsidRDefault="00382668">
      <w:pPr>
        <w:pStyle w:val="a0"/>
        <w:rPr>
          <w:rtl/>
        </w:rPr>
      </w:pPr>
    </w:p>
    <w:p w14:paraId="510A91DC" w14:textId="77777777" w:rsidR="00000000" w:rsidRDefault="00382668">
      <w:pPr>
        <w:pStyle w:val="a0"/>
        <w:rPr>
          <w:rFonts w:hint="cs"/>
          <w:rtl/>
        </w:rPr>
      </w:pPr>
      <w:r>
        <w:rPr>
          <w:rFonts w:hint="cs"/>
          <w:rtl/>
        </w:rPr>
        <w:t xml:space="preserve">איפה צל ואיפה הסיכוי? </w:t>
      </w:r>
    </w:p>
    <w:p w14:paraId="1D8A8103" w14:textId="77777777" w:rsidR="00000000" w:rsidRDefault="00382668">
      <w:pPr>
        <w:pStyle w:val="-"/>
        <w:rPr>
          <w:rtl/>
        </w:rPr>
      </w:pPr>
      <w:r>
        <w:rPr>
          <w:rtl/>
        </w:rPr>
        <w:br/>
      </w:r>
      <w:bookmarkStart w:id="38" w:name="FS000000474T22_12_2003_14_23_01C"/>
      <w:bookmarkEnd w:id="38"/>
      <w:r>
        <w:rPr>
          <w:rtl/>
        </w:rPr>
        <w:t>השר גדעון עזרא:</w:t>
      </w:r>
    </w:p>
    <w:p w14:paraId="65840CA1" w14:textId="77777777" w:rsidR="00000000" w:rsidRDefault="00382668">
      <w:pPr>
        <w:pStyle w:val="a0"/>
        <w:rPr>
          <w:rtl/>
        </w:rPr>
      </w:pPr>
    </w:p>
    <w:p w14:paraId="15E573B4" w14:textId="77777777" w:rsidR="00000000" w:rsidRDefault="00382668">
      <w:pPr>
        <w:pStyle w:val="a0"/>
        <w:rPr>
          <w:rFonts w:hint="cs"/>
          <w:rtl/>
        </w:rPr>
      </w:pPr>
      <w:r>
        <w:rPr>
          <w:rFonts w:hint="cs"/>
          <w:rtl/>
        </w:rPr>
        <w:t>אני חושב שמפת הדרכים שנקבעה על-ידי הנשיא בוש וארצות</w:t>
      </w:r>
      <w:r>
        <w:rPr>
          <w:rFonts w:hint="cs"/>
          <w:rtl/>
        </w:rPr>
        <w:t xml:space="preserve"> אירופה, והקוורטט, והפלסטינים - זו ההזדמנות שיש לנו. עכשיו לצאת נגד הדברים הללו?</w:t>
      </w:r>
    </w:p>
    <w:p w14:paraId="1E94737E" w14:textId="77777777" w:rsidR="00000000" w:rsidRDefault="00382668">
      <w:pPr>
        <w:pStyle w:val="af0"/>
        <w:rPr>
          <w:rtl/>
        </w:rPr>
      </w:pPr>
      <w:r>
        <w:rPr>
          <w:rtl/>
        </w:rPr>
        <w:br/>
        <w:t>איתן כבל (העבודה-מימד):</w:t>
      </w:r>
    </w:p>
    <w:p w14:paraId="401F7DF8" w14:textId="77777777" w:rsidR="00000000" w:rsidRDefault="00382668">
      <w:pPr>
        <w:pStyle w:val="a0"/>
        <w:rPr>
          <w:rtl/>
        </w:rPr>
      </w:pPr>
    </w:p>
    <w:p w14:paraId="13305ABA" w14:textId="77777777" w:rsidR="00000000" w:rsidRDefault="00382668">
      <w:pPr>
        <w:pStyle w:val="a0"/>
        <w:rPr>
          <w:rFonts w:hint="cs"/>
          <w:rtl/>
        </w:rPr>
      </w:pPr>
      <w:r>
        <w:rPr>
          <w:rFonts w:hint="cs"/>
          <w:rtl/>
        </w:rPr>
        <w:t xml:space="preserve">השר גדעון עזרא, מי מפריע לכם לממש את זה? </w:t>
      </w:r>
    </w:p>
    <w:p w14:paraId="41155DEC" w14:textId="77777777" w:rsidR="00000000" w:rsidRDefault="00382668">
      <w:pPr>
        <w:pStyle w:val="-"/>
        <w:rPr>
          <w:rtl/>
        </w:rPr>
      </w:pPr>
      <w:r>
        <w:rPr>
          <w:rtl/>
        </w:rPr>
        <w:br/>
      </w:r>
      <w:bookmarkStart w:id="39" w:name="FS000000474T22_12_2003_14_34_48C"/>
      <w:bookmarkEnd w:id="39"/>
      <w:r>
        <w:rPr>
          <w:rtl/>
        </w:rPr>
        <w:t>השר גדעון עזרא:</w:t>
      </w:r>
    </w:p>
    <w:p w14:paraId="6BC10418" w14:textId="77777777" w:rsidR="00000000" w:rsidRDefault="00382668">
      <w:pPr>
        <w:pStyle w:val="a0"/>
        <w:rPr>
          <w:rtl/>
        </w:rPr>
      </w:pPr>
    </w:p>
    <w:p w14:paraId="66C6F2FE" w14:textId="77777777" w:rsidR="00000000" w:rsidRDefault="00382668">
      <w:pPr>
        <w:pStyle w:val="a0"/>
        <w:rPr>
          <w:rFonts w:hint="cs"/>
          <w:rtl/>
        </w:rPr>
      </w:pPr>
      <w:r>
        <w:rPr>
          <w:rFonts w:hint="cs"/>
          <w:rtl/>
        </w:rPr>
        <w:t xml:space="preserve">הפלסטינים. </w:t>
      </w:r>
    </w:p>
    <w:p w14:paraId="7964F83A" w14:textId="77777777" w:rsidR="00000000" w:rsidRDefault="00382668">
      <w:pPr>
        <w:pStyle w:val="af1"/>
        <w:rPr>
          <w:rtl/>
        </w:rPr>
      </w:pPr>
      <w:r>
        <w:rPr>
          <w:rtl/>
        </w:rPr>
        <w:br/>
        <w:t>היו"ר ראובן ריבלין:</w:t>
      </w:r>
    </w:p>
    <w:p w14:paraId="3193AFE0" w14:textId="77777777" w:rsidR="00000000" w:rsidRDefault="00382668">
      <w:pPr>
        <w:pStyle w:val="a0"/>
        <w:rPr>
          <w:rtl/>
        </w:rPr>
      </w:pPr>
    </w:p>
    <w:p w14:paraId="09CEDFF2" w14:textId="77777777" w:rsidR="00000000" w:rsidRDefault="00382668">
      <w:pPr>
        <w:pStyle w:val="a0"/>
        <w:rPr>
          <w:rFonts w:hint="cs"/>
          <w:rtl/>
        </w:rPr>
      </w:pPr>
      <w:r>
        <w:rPr>
          <w:rFonts w:hint="cs"/>
          <w:rtl/>
        </w:rPr>
        <w:t xml:space="preserve">תודה רבה. זאת שאלה, חבר הכנסת כבל. </w:t>
      </w:r>
    </w:p>
    <w:p w14:paraId="607209E6" w14:textId="77777777" w:rsidR="00000000" w:rsidRDefault="00382668">
      <w:pPr>
        <w:pStyle w:val="-"/>
        <w:rPr>
          <w:rtl/>
        </w:rPr>
      </w:pPr>
      <w:r>
        <w:rPr>
          <w:rtl/>
        </w:rPr>
        <w:br/>
      </w:r>
      <w:bookmarkStart w:id="40" w:name="FS000000474T22_12_2003_14_35_10C"/>
      <w:bookmarkEnd w:id="40"/>
      <w:r>
        <w:rPr>
          <w:rtl/>
        </w:rPr>
        <w:t>השר גדעון עזרא:</w:t>
      </w:r>
    </w:p>
    <w:p w14:paraId="11F2A53C" w14:textId="77777777" w:rsidR="00000000" w:rsidRDefault="00382668">
      <w:pPr>
        <w:pStyle w:val="a0"/>
        <w:rPr>
          <w:rtl/>
        </w:rPr>
      </w:pPr>
    </w:p>
    <w:p w14:paraId="24B998C2" w14:textId="77777777" w:rsidR="00000000" w:rsidRDefault="00382668">
      <w:pPr>
        <w:pStyle w:val="a0"/>
        <w:rPr>
          <w:rFonts w:hint="cs"/>
          <w:rtl/>
        </w:rPr>
      </w:pPr>
      <w:r>
        <w:rPr>
          <w:rFonts w:hint="cs"/>
          <w:rtl/>
        </w:rPr>
        <w:t>ה</w:t>
      </w:r>
      <w:r>
        <w:rPr>
          <w:rFonts w:hint="cs"/>
          <w:rtl/>
        </w:rPr>
        <w:t xml:space="preserve">פלסטינים, ידידי. </w:t>
      </w:r>
    </w:p>
    <w:p w14:paraId="7F261986" w14:textId="77777777" w:rsidR="00000000" w:rsidRDefault="00382668">
      <w:pPr>
        <w:pStyle w:val="af1"/>
        <w:rPr>
          <w:rtl/>
        </w:rPr>
      </w:pPr>
      <w:r>
        <w:rPr>
          <w:rtl/>
        </w:rPr>
        <w:br/>
        <w:t>היו"ר ראובן ריבלין:</w:t>
      </w:r>
    </w:p>
    <w:p w14:paraId="73AE1BB8" w14:textId="77777777" w:rsidR="00000000" w:rsidRDefault="00382668">
      <w:pPr>
        <w:pStyle w:val="a0"/>
        <w:rPr>
          <w:rtl/>
        </w:rPr>
      </w:pPr>
    </w:p>
    <w:p w14:paraId="796A4D5D" w14:textId="77777777" w:rsidR="00000000" w:rsidRDefault="00382668">
      <w:pPr>
        <w:pStyle w:val="a0"/>
        <w:rPr>
          <w:rFonts w:hint="cs"/>
          <w:rtl/>
        </w:rPr>
      </w:pPr>
      <w:r>
        <w:rPr>
          <w:rFonts w:hint="cs"/>
          <w:rtl/>
        </w:rPr>
        <w:t xml:space="preserve">זאת השאלה ששאל חבר הכנסת רמון. </w:t>
      </w:r>
    </w:p>
    <w:p w14:paraId="7E26DBCC" w14:textId="77777777" w:rsidR="00000000" w:rsidRDefault="00382668">
      <w:pPr>
        <w:pStyle w:val="-"/>
        <w:rPr>
          <w:rtl/>
        </w:rPr>
      </w:pPr>
      <w:r>
        <w:rPr>
          <w:rtl/>
        </w:rPr>
        <w:br/>
      </w:r>
      <w:bookmarkStart w:id="41" w:name="FS000000474T22_12_2003_14_35_55C"/>
      <w:bookmarkEnd w:id="41"/>
      <w:r>
        <w:rPr>
          <w:rtl/>
        </w:rPr>
        <w:t>השר גדעון עזרא:</w:t>
      </w:r>
    </w:p>
    <w:p w14:paraId="33CB1A6B" w14:textId="77777777" w:rsidR="00000000" w:rsidRDefault="00382668">
      <w:pPr>
        <w:pStyle w:val="a0"/>
        <w:rPr>
          <w:rtl/>
        </w:rPr>
      </w:pPr>
    </w:p>
    <w:p w14:paraId="11C157B6" w14:textId="77777777" w:rsidR="00000000" w:rsidRDefault="00382668">
      <w:pPr>
        <w:pStyle w:val="a0"/>
        <w:rPr>
          <w:rFonts w:hint="cs"/>
          <w:rtl/>
        </w:rPr>
      </w:pPr>
      <w:r>
        <w:rPr>
          <w:rFonts w:hint="cs"/>
          <w:rtl/>
        </w:rPr>
        <w:t xml:space="preserve">הפלסטינים. </w:t>
      </w:r>
    </w:p>
    <w:p w14:paraId="414E969E" w14:textId="77777777" w:rsidR="00000000" w:rsidRDefault="00382668">
      <w:pPr>
        <w:pStyle w:val="af0"/>
        <w:rPr>
          <w:rtl/>
        </w:rPr>
      </w:pPr>
      <w:r>
        <w:rPr>
          <w:rtl/>
        </w:rPr>
        <w:br/>
        <w:t>איתן כבל (העבודה-מימד):</w:t>
      </w:r>
    </w:p>
    <w:p w14:paraId="7EF4F965" w14:textId="77777777" w:rsidR="00000000" w:rsidRDefault="00382668">
      <w:pPr>
        <w:pStyle w:val="a0"/>
        <w:rPr>
          <w:rtl/>
        </w:rPr>
      </w:pPr>
    </w:p>
    <w:p w14:paraId="17109B45" w14:textId="77777777" w:rsidR="00000000" w:rsidRDefault="00382668">
      <w:pPr>
        <w:pStyle w:val="a0"/>
        <w:rPr>
          <w:rFonts w:hint="cs"/>
          <w:rtl/>
        </w:rPr>
      </w:pPr>
      <w:r>
        <w:rPr>
          <w:rFonts w:hint="cs"/>
          <w:rtl/>
        </w:rPr>
        <w:t xml:space="preserve">אנחנו אשמים בכול? </w:t>
      </w:r>
    </w:p>
    <w:p w14:paraId="7321580A" w14:textId="77777777" w:rsidR="00000000" w:rsidRDefault="00382668">
      <w:pPr>
        <w:pStyle w:val="af0"/>
        <w:rPr>
          <w:rFonts w:hint="cs"/>
          <w:rtl/>
        </w:rPr>
      </w:pPr>
    </w:p>
    <w:p w14:paraId="613B7DC1" w14:textId="77777777" w:rsidR="00000000" w:rsidRDefault="00382668">
      <w:pPr>
        <w:pStyle w:val="af0"/>
        <w:rPr>
          <w:rtl/>
        </w:rPr>
      </w:pPr>
      <w:r>
        <w:rPr>
          <w:rtl/>
        </w:rPr>
        <w:t>קריאות:</w:t>
      </w:r>
    </w:p>
    <w:p w14:paraId="42543459" w14:textId="77777777" w:rsidR="00000000" w:rsidRDefault="00382668">
      <w:pPr>
        <w:pStyle w:val="a0"/>
        <w:rPr>
          <w:rtl/>
        </w:rPr>
      </w:pPr>
    </w:p>
    <w:p w14:paraId="33690F01" w14:textId="77777777" w:rsidR="00000000" w:rsidRDefault="00382668">
      <w:pPr>
        <w:pStyle w:val="a0"/>
        <w:rPr>
          <w:rFonts w:hint="cs"/>
          <w:rtl/>
        </w:rPr>
      </w:pPr>
      <w:r>
        <w:rPr>
          <w:rFonts w:hint="cs"/>
          <w:rtl/>
        </w:rPr>
        <w:t>- - -</w:t>
      </w:r>
    </w:p>
    <w:p w14:paraId="60715694" w14:textId="77777777" w:rsidR="00000000" w:rsidRDefault="00382668">
      <w:pPr>
        <w:pStyle w:val="af1"/>
        <w:rPr>
          <w:rFonts w:hint="cs"/>
          <w:rtl/>
        </w:rPr>
      </w:pPr>
    </w:p>
    <w:p w14:paraId="771354F6" w14:textId="77777777" w:rsidR="00000000" w:rsidRDefault="00382668">
      <w:pPr>
        <w:pStyle w:val="af1"/>
        <w:rPr>
          <w:rtl/>
        </w:rPr>
      </w:pPr>
      <w:r>
        <w:rPr>
          <w:rtl/>
        </w:rPr>
        <w:t>היו"ר ראובן ריבלין:</w:t>
      </w:r>
    </w:p>
    <w:p w14:paraId="3BAF6278" w14:textId="77777777" w:rsidR="00000000" w:rsidRDefault="00382668">
      <w:pPr>
        <w:pStyle w:val="a0"/>
        <w:rPr>
          <w:rtl/>
        </w:rPr>
      </w:pPr>
    </w:p>
    <w:p w14:paraId="52616E3C" w14:textId="77777777" w:rsidR="00000000" w:rsidRDefault="00382668">
      <w:pPr>
        <w:pStyle w:val="a0"/>
        <w:rPr>
          <w:rFonts w:hint="cs"/>
          <w:rtl/>
        </w:rPr>
      </w:pPr>
      <w:r>
        <w:rPr>
          <w:rFonts w:hint="cs"/>
          <w:rtl/>
        </w:rPr>
        <w:t>חבר הכנסת טאהא, עכשיו חבר הכנסת כבל.</w:t>
      </w:r>
    </w:p>
    <w:p w14:paraId="7ECEC910" w14:textId="77777777" w:rsidR="00000000" w:rsidRDefault="00382668">
      <w:pPr>
        <w:pStyle w:val="-"/>
        <w:rPr>
          <w:rtl/>
        </w:rPr>
      </w:pPr>
      <w:r>
        <w:rPr>
          <w:rtl/>
        </w:rPr>
        <w:br/>
      </w:r>
      <w:bookmarkStart w:id="42" w:name="FS000000474T22_12_2003_14_36_59C"/>
      <w:bookmarkEnd w:id="42"/>
      <w:r>
        <w:rPr>
          <w:rtl/>
        </w:rPr>
        <w:t>השר גדעון עזרא:</w:t>
      </w:r>
    </w:p>
    <w:p w14:paraId="5E045FC6" w14:textId="77777777" w:rsidR="00000000" w:rsidRDefault="00382668">
      <w:pPr>
        <w:pStyle w:val="a0"/>
        <w:rPr>
          <w:rtl/>
        </w:rPr>
      </w:pPr>
    </w:p>
    <w:p w14:paraId="68DB1D99" w14:textId="77777777" w:rsidR="00000000" w:rsidRDefault="00382668">
      <w:pPr>
        <w:pStyle w:val="a0"/>
        <w:rPr>
          <w:rFonts w:hint="cs"/>
          <w:rtl/>
        </w:rPr>
      </w:pPr>
      <w:r>
        <w:rPr>
          <w:rFonts w:hint="cs"/>
          <w:rtl/>
        </w:rPr>
        <w:t>במקום לשבת כאן ו</w:t>
      </w:r>
      <w:r>
        <w:rPr>
          <w:rFonts w:hint="cs"/>
          <w:rtl/>
        </w:rPr>
        <w:t>לקרוא לפלסטינים לעשות מה שמוטל עליהם, חבר הכנסת דני יתום זורע בעם דכדוך. למה?</w:t>
      </w:r>
    </w:p>
    <w:p w14:paraId="390B5B49" w14:textId="77777777" w:rsidR="00000000" w:rsidRDefault="00382668">
      <w:pPr>
        <w:pStyle w:val="af0"/>
        <w:rPr>
          <w:rtl/>
        </w:rPr>
      </w:pPr>
      <w:r>
        <w:rPr>
          <w:rtl/>
        </w:rPr>
        <w:br/>
        <w:t>דני יתום (העבודה-מימד):</w:t>
      </w:r>
    </w:p>
    <w:p w14:paraId="03B9DE28" w14:textId="77777777" w:rsidR="00000000" w:rsidRDefault="00382668">
      <w:pPr>
        <w:pStyle w:val="a0"/>
        <w:rPr>
          <w:rtl/>
        </w:rPr>
      </w:pPr>
    </w:p>
    <w:p w14:paraId="0C8C67D2" w14:textId="77777777" w:rsidR="00000000" w:rsidRDefault="00382668">
      <w:pPr>
        <w:pStyle w:val="a0"/>
        <w:rPr>
          <w:rFonts w:hint="cs"/>
          <w:rtl/>
        </w:rPr>
      </w:pPr>
      <w:r>
        <w:rPr>
          <w:rFonts w:hint="cs"/>
          <w:rtl/>
        </w:rPr>
        <w:t xml:space="preserve">אני זורע דכדוך? </w:t>
      </w:r>
    </w:p>
    <w:p w14:paraId="01779B1D" w14:textId="77777777" w:rsidR="00000000" w:rsidRDefault="00382668">
      <w:pPr>
        <w:pStyle w:val="-"/>
        <w:rPr>
          <w:rtl/>
        </w:rPr>
      </w:pPr>
      <w:r>
        <w:rPr>
          <w:rtl/>
        </w:rPr>
        <w:br/>
      </w:r>
      <w:bookmarkStart w:id="43" w:name="FS000000474T22_12_2003_14_37_35C"/>
      <w:bookmarkEnd w:id="43"/>
      <w:r>
        <w:rPr>
          <w:rtl/>
        </w:rPr>
        <w:t>השר גדעון עזרא:</w:t>
      </w:r>
    </w:p>
    <w:p w14:paraId="6486675F" w14:textId="77777777" w:rsidR="00000000" w:rsidRDefault="00382668">
      <w:pPr>
        <w:pStyle w:val="a0"/>
        <w:rPr>
          <w:rtl/>
        </w:rPr>
      </w:pPr>
    </w:p>
    <w:p w14:paraId="13389E6D" w14:textId="77777777" w:rsidR="00000000" w:rsidRDefault="00382668">
      <w:pPr>
        <w:pStyle w:val="a0"/>
        <w:rPr>
          <w:rFonts w:hint="cs"/>
          <w:rtl/>
        </w:rPr>
      </w:pPr>
      <w:r>
        <w:rPr>
          <w:rFonts w:hint="cs"/>
          <w:rtl/>
        </w:rPr>
        <w:t>כן - -</w:t>
      </w:r>
    </w:p>
    <w:p w14:paraId="7E2284A6" w14:textId="77777777" w:rsidR="00000000" w:rsidRDefault="00382668">
      <w:pPr>
        <w:pStyle w:val="af0"/>
        <w:rPr>
          <w:rtl/>
        </w:rPr>
      </w:pPr>
      <w:r>
        <w:rPr>
          <w:rtl/>
        </w:rPr>
        <w:br/>
        <w:t>דני יתום (העבודה-מימד):</w:t>
      </w:r>
    </w:p>
    <w:p w14:paraId="0D47D855" w14:textId="77777777" w:rsidR="00000000" w:rsidRDefault="00382668">
      <w:pPr>
        <w:pStyle w:val="a0"/>
        <w:rPr>
          <w:rtl/>
        </w:rPr>
      </w:pPr>
    </w:p>
    <w:p w14:paraId="1842EA75" w14:textId="77777777" w:rsidR="00000000" w:rsidRDefault="00382668">
      <w:pPr>
        <w:pStyle w:val="a0"/>
        <w:rPr>
          <w:rFonts w:hint="cs"/>
          <w:rtl/>
        </w:rPr>
      </w:pPr>
      <w:r>
        <w:rPr>
          <w:rFonts w:hint="cs"/>
          <w:rtl/>
        </w:rPr>
        <w:t>הדכדוך במחדלי הממשלה - - -? בכלל לא? - - -</w:t>
      </w:r>
    </w:p>
    <w:p w14:paraId="5A29391C" w14:textId="77777777" w:rsidR="00000000" w:rsidRDefault="00382668">
      <w:pPr>
        <w:pStyle w:val="af0"/>
        <w:rPr>
          <w:rtl/>
        </w:rPr>
      </w:pPr>
      <w:r>
        <w:rPr>
          <w:rtl/>
        </w:rPr>
        <w:br/>
        <w:t>איתן כבל (העבודה-מימד):</w:t>
      </w:r>
    </w:p>
    <w:p w14:paraId="7A80C042" w14:textId="77777777" w:rsidR="00000000" w:rsidRDefault="00382668">
      <w:pPr>
        <w:pStyle w:val="a0"/>
        <w:rPr>
          <w:rtl/>
        </w:rPr>
      </w:pPr>
    </w:p>
    <w:p w14:paraId="385CA30E" w14:textId="77777777" w:rsidR="00000000" w:rsidRDefault="00382668">
      <w:pPr>
        <w:pStyle w:val="a0"/>
        <w:rPr>
          <w:rFonts w:hint="cs"/>
          <w:rtl/>
        </w:rPr>
      </w:pPr>
      <w:r>
        <w:rPr>
          <w:rFonts w:hint="cs"/>
          <w:rtl/>
        </w:rPr>
        <w:t>- - -</w:t>
      </w:r>
    </w:p>
    <w:p w14:paraId="54E82C52" w14:textId="77777777" w:rsidR="00000000" w:rsidRDefault="00382668">
      <w:pPr>
        <w:pStyle w:val="-"/>
        <w:rPr>
          <w:rtl/>
        </w:rPr>
      </w:pPr>
      <w:r>
        <w:rPr>
          <w:rtl/>
        </w:rPr>
        <w:br/>
      </w:r>
      <w:bookmarkStart w:id="44" w:name="FS000000474T22_12_2003_14_38_06C"/>
      <w:bookmarkEnd w:id="44"/>
      <w:r>
        <w:rPr>
          <w:rtl/>
        </w:rPr>
        <w:t>השר גדעו</w:t>
      </w:r>
      <w:r>
        <w:rPr>
          <w:rtl/>
        </w:rPr>
        <w:t>ן עזרא:</w:t>
      </w:r>
    </w:p>
    <w:p w14:paraId="69F936A1" w14:textId="77777777" w:rsidR="00000000" w:rsidRDefault="00382668">
      <w:pPr>
        <w:pStyle w:val="a0"/>
        <w:rPr>
          <w:rtl/>
        </w:rPr>
      </w:pPr>
    </w:p>
    <w:p w14:paraId="18B1AD76" w14:textId="77777777" w:rsidR="00000000" w:rsidRDefault="00382668">
      <w:pPr>
        <w:pStyle w:val="a0"/>
        <w:rPr>
          <w:rFonts w:hint="cs"/>
          <w:rtl/>
        </w:rPr>
      </w:pPr>
      <w:r>
        <w:rPr>
          <w:rFonts w:hint="cs"/>
          <w:rtl/>
        </w:rPr>
        <w:t>- - בלי שום הצעה לפתרון. אני מבקש לומר - - -</w:t>
      </w:r>
    </w:p>
    <w:p w14:paraId="73583BB7" w14:textId="77777777" w:rsidR="00000000" w:rsidRDefault="00382668">
      <w:pPr>
        <w:pStyle w:val="af1"/>
        <w:rPr>
          <w:rtl/>
        </w:rPr>
      </w:pPr>
      <w:r>
        <w:rPr>
          <w:rtl/>
        </w:rPr>
        <w:br/>
        <w:t>היו"ר ראובן ריבלין:</w:t>
      </w:r>
    </w:p>
    <w:p w14:paraId="1AF7CFFF" w14:textId="77777777" w:rsidR="00000000" w:rsidRDefault="00382668">
      <w:pPr>
        <w:pStyle w:val="a0"/>
        <w:rPr>
          <w:rtl/>
        </w:rPr>
      </w:pPr>
    </w:p>
    <w:p w14:paraId="2FF32E7F" w14:textId="77777777" w:rsidR="00000000" w:rsidRDefault="00382668">
      <w:pPr>
        <w:pStyle w:val="a0"/>
        <w:rPr>
          <w:rFonts w:hint="cs"/>
          <w:rtl/>
        </w:rPr>
      </w:pPr>
      <w:r>
        <w:rPr>
          <w:rFonts w:hint="cs"/>
          <w:rtl/>
        </w:rPr>
        <w:t xml:space="preserve">חבר הכנסת יתום, שמענו. חבר הכנסת כבל. רבותי, תנו אפשרות לשר. חבר הכנסת רמון הבהיר את עמדתו. חבר הכנסת דהאמשה - שלא הבנתי מה הוא אמר - אני לא נתתי לו אפשרות להמשיך. </w:t>
      </w:r>
    </w:p>
    <w:p w14:paraId="1F4B9535" w14:textId="77777777" w:rsidR="00000000" w:rsidRDefault="00382668">
      <w:pPr>
        <w:pStyle w:val="af0"/>
        <w:rPr>
          <w:rtl/>
        </w:rPr>
      </w:pPr>
      <w:r>
        <w:rPr>
          <w:rtl/>
        </w:rPr>
        <w:br/>
        <w:t>איתן כבל (העבו</w:t>
      </w:r>
      <w:r>
        <w:rPr>
          <w:rtl/>
        </w:rPr>
        <w:t>דה-מימד):</w:t>
      </w:r>
    </w:p>
    <w:p w14:paraId="31A7C847" w14:textId="77777777" w:rsidR="00000000" w:rsidRDefault="00382668">
      <w:pPr>
        <w:pStyle w:val="a0"/>
        <w:rPr>
          <w:rtl/>
        </w:rPr>
      </w:pPr>
    </w:p>
    <w:p w14:paraId="0CBB2436" w14:textId="77777777" w:rsidR="00000000" w:rsidRDefault="00382668">
      <w:pPr>
        <w:pStyle w:val="a0"/>
        <w:rPr>
          <w:rFonts w:hint="cs"/>
          <w:rtl/>
        </w:rPr>
      </w:pPr>
      <w:r>
        <w:rPr>
          <w:rFonts w:hint="cs"/>
          <w:rtl/>
        </w:rPr>
        <w:t>הודיעו לו שהוא ראש הממשלה.</w:t>
      </w:r>
    </w:p>
    <w:p w14:paraId="0268EBFC" w14:textId="77777777" w:rsidR="00000000" w:rsidRDefault="00382668">
      <w:pPr>
        <w:pStyle w:val="af1"/>
        <w:rPr>
          <w:rtl/>
        </w:rPr>
      </w:pPr>
      <w:r>
        <w:rPr>
          <w:rtl/>
        </w:rPr>
        <w:br/>
      </w:r>
      <w:bookmarkStart w:id="45" w:name="FS000000474T22_12_2003_14_39_48C"/>
      <w:bookmarkEnd w:id="45"/>
      <w:r>
        <w:rPr>
          <w:rtl/>
        </w:rPr>
        <w:t>היו"ר ראובן ריבלין:</w:t>
      </w:r>
    </w:p>
    <w:p w14:paraId="0E31D726" w14:textId="77777777" w:rsidR="00000000" w:rsidRDefault="00382668">
      <w:pPr>
        <w:pStyle w:val="a0"/>
        <w:rPr>
          <w:rFonts w:hint="cs"/>
          <w:rtl/>
        </w:rPr>
      </w:pPr>
    </w:p>
    <w:p w14:paraId="291793EA" w14:textId="77777777" w:rsidR="00000000" w:rsidRDefault="00382668">
      <w:pPr>
        <w:pStyle w:val="a0"/>
        <w:rPr>
          <w:rFonts w:hint="cs"/>
          <w:rtl/>
        </w:rPr>
      </w:pPr>
      <w:r>
        <w:rPr>
          <w:rFonts w:hint="cs"/>
          <w:rtl/>
        </w:rPr>
        <w:t>שמעתי. חבר הכנסת כבל, אני מבקש - היום קצר.</w:t>
      </w:r>
    </w:p>
    <w:p w14:paraId="089250F4" w14:textId="77777777" w:rsidR="00000000" w:rsidRDefault="00382668">
      <w:pPr>
        <w:pStyle w:val="-"/>
        <w:rPr>
          <w:rtl/>
        </w:rPr>
      </w:pPr>
      <w:r>
        <w:rPr>
          <w:rtl/>
        </w:rPr>
        <w:br/>
      </w:r>
      <w:bookmarkStart w:id="46" w:name="FS000000474T22_12_2003_14_40_06C"/>
      <w:bookmarkEnd w:id="46"/>
      <w:r>
        <w:rPr>
          <w:rtl/>
        </w:rPr>
        <w:t>השר גדעון עזרא:</w:t>
      </w:r>
    </w:p>
    <w:p w14:paraId="7038450E" w14:textId="77777777" w:rsidR="00000000" w:rsidRDefault="00382668">
      <w:pPr>
        <w:pStyle w:val="a0"/>
        <w:rPr>
          <w:rtl/>
        </w:rPr>
      </w:pPr>
    </w:p>
    <w:p w14:paraId="39BE0E91" w14:textId="77777777" w:rsidR="00000000" w:rsidRDefault="00382668">
      <w:pPr>
        <w:pStyle w:val="a0"/>
        <w:rPr>
          <w:rFonts w:hint="cs"/>
          <w:rtl/>
        </w:rPr>
      </w:pPr>
      <w:r>
        <w:rPr>
          <w:rFonts w:hint="cs"/>
          <w:rtl/>
        </w:rPr>
        <w:t>תגיד לי, זה מה שיביא אתכם לשלטון? זה מה שיביא אתכם?</w:t>
      </w:r>
    </w:p>
    <w:p w14:paraId="4B419A7B" w14:textId="77777777" w:rsidR="00000000" w:rsidRDefault="00382668">
      <w:pPr>
        <w:pStyle w:val="a0"/>
        <w:rPr>
          <w:rFonts w:hint="cs"/>
          <w:rtl/>
        </w:rPr>
      </w:pPr>
    </w:p>
    <w:p w14:paraId="2ED0374D" w14:textId="77777777" w:rsidR="00000000" w:rsidRDefault="00382668">
      <w:pPr>
        <w:pStyle w:val="af0"/>
        <w:rPr>
          <w:rtl/>
        </w:rPr>
      </w:pPr>
      <w:r>
        <w:rPr>
          <w:rtl/>
        </w:rPr>
        <w:t>קריאות:</w:t>
      </w:r>
    </w:p>
    <w:p w14:paraId="04E65DEB" w14:textId="77777777" w:rsidR="00000000" w:rsidRDefault="00382668">
      <w:pPr>
        <w:pStyle w:val="a0"/>
        <w:rPr>
          <w:rtl/>
        </w:rPr>
      </w:pPr>
    </w:p>
    <w:p w14:paraId="14ADA4CA" w14:textId="77777777" w:rsidR="00000000" w:rsidRDefault="00382668">
      <w:pPr>
        <w:pStyle w:val="a0"/>
        <w:rPr>
          <w:rFonts w:hint="cs"/>
          <w:rtl/>
        </w:rPr>
      </w:pPr>
      <w:r>
        <w:rPr>
          <w:rFonts w:hint="cs"/>
          <w:rtl/>
        </w:rPr>
        <w:t>- - -</w:t>
      </w:r>
    </w:p>
    <w:p w14:paraId="6497977F" w14:textId="77777777" w:rsidR="00000000" w:rsidRDefault="00382668">
      <w:pPr>
        <w:pStyle w:val="-"/>
        <w:rPr>
          <w:rtl/>
        </w:rPr>
      </w:pPr>
      <w:r>
        <w:rPr>
          <w:rtl/>
        </w:rPr>
        <w:br/>
      </w:r>
      <w:bookmarkStart w:id="47" w:name="FS000000474T22_12_2003_14_40_42C"/>
      <w:bookmarkEnd w:id="47"/>
      <w:r>
        <w:rPr>
          <w:rtl/>
        </w:rPr>
        <w:t>השר גדעון עזרא:</w:t>
      </w:r>
    </w:p>
    <w:p w14:paraId="269BD33B" w14:textId="77777777" w:rsidR="00000000" w:rsidRDefault="00382668">
      <w:pPr>
        <w:pStyle w:val="a0"/>
        <w:rPr>
          <w:rFonts w:hint="cs"/>
          <w:rtl/>
        </w:rPr>
      </w:pPr>
    </w:p>
    <w:p w14:paraId="43034E15" w14:textId="77777777" w:rsidR="00000000" w:rsidRDefault="00382668">
      <w:pPr>
        <w:pStyle w:val="a0"/>
        <w:rPr>
          <w:rFonts w:hint="cs"/>
          <w:rtl/>
        </w:rPr>
      </w:pPr>
      <w:r>
        <w:rPr>
          <w:rFonts w:hint="cs"/>
          <w:rtl/>
        </w:rPr>
        <w:t xml:space="preserve">מה שיביא אתכם זו אחריות לאומית, שאותה אתם אף פעם </w:t>
      </w:r>
      <w:r>
        <w:rPr>
          <w:rFonts w:hint="cs"/>
          <w:rtl/>
        </w:rPr>
        <w:t>לא מבינים - - -</w:t>
      </w:r>
    </w:p>
    <w:p w14:paraId="70D758B0" w14:textId="77777777" w:rsidR="00000000" w:rsidRDefault="00382668">
      <w:pPr>
        <w:pStyle w:val="af0"/>
        <w:rPr>
          <w:rtl/>
        </w:rPr>
      </w:pPr>
      <w:r>
        <w:rPr>
          <w:rtl/>
        </w:rPr>
        <w:br/>
        <w:t>קריאות:</w:t>
      </w:r>
    </w:p>
    <w:p w14:paraId="107248B5" w14:textId="77777777" w:rsidR="00000000" w:rsidRDefault="00382668">
      <w:pPr>
        <w:pStyle w:val="a0"/>
        <w:rPr>
          <w:rtl/>
        </w:rPr>
      </w:pPr>
    </w:p>
    <w:p w14:paraId="0B5C0978" w14:textId="77777777" w:rsidR="00000000" w:rsidRDefault="00382668">
      <w:pPr>
        <w:pStyle w:val="a0"/>
        <w:rPr>
          <w:rFonts w:hint="cs"/>
          <w:rtl/>
        </w:rPr>
      </w:pPr>
      <w:r>
        <w:rPr>
          <w:rFonts w:hint="cs"/>
          <w:rtl/>
        </w:rPr>
        <w:t>- - -</w:t>
      </w:r>
    </w:p>
    <w:p w14:paraId="64E3FF88" w14:textId="77777777" w:rsidR="00000000" w:rsidRDefault="00382668">
      <w:pPr>
        <w:pStyle w:val="af0"/>
        <w:rPr>
          <w:rtl/>
        </w:rPr>
      </w:pPr>
      <w:r>
        <w:rPr>
          <w:rtl/>
        </w:rPr>
        <w:br/>
        <w:t>עבד-אלמאלכ דהאמשה (רע"ם):</w:t>
      </w:r>
    </w:p>
    <w:p w14:paraId="19CEF46D" w14:textId="77777777" w:rsidR="00000000" w:rsidRDefault="00382668">
      <w:pPr>
        <w:pStyle w:val="a0"/>
        <w:rPr>
          <w:rtl/>
        </w:rPr>
      </w:pPr>
    </w:p>
    <w:p w14:paraId="3383C247" w14:textId="77777777" w:rsidR="00000000" w:rsidRDefault="00382668">
      <w:pPr>
        <w:pStyle w:val="a0"/>
        <w:rPr>
          <w:rFonts w:hint="cs"/>
          <w:rtl/>
        </w:rPr>
      </w:pPr>
      <w:r>
        <w:rPr>
          <w:rFonts w:hint="cs"/>
          <w:rtl/>
        </w:rPr>
        <w:t>- - -</w:t>
      </w:r>
    </w:p>
    <w:p w14:paraId="60C0FEF9" w14:textId="77777777" w:rsidR="00000000" w:rsidRDefault="00382668">
      <w:pPr>
        <w:pStyle w:val="af1"/>
        <w:rPr>
          <w:rtl/>
        </w:rPr>
      </w:pPr>
      <w:r>
        <w:rPr>
          <w:rtl/>
        </w:rPr>
        <w:br/>
        <w:t>היו"ר ראובן ריבלין:</w:t>
      </w:r>
    </w:p>
    <w:p w14:paraId="670286D9" w14:textId="77777777" w:rsidR="00000000" w:rsidRDefault="00382668">
      <w:pPr>
        <w:pStyle w:val="a0"/>
        <w:rPr>
          <w:rtl/>
        </w:rPr>
      </w:pPr>
    </w:p>
    <w:p w14:paraId="66FC1E5A" w14:textId="77777777" w:rsidR="00000000" w:rsidRDefault="00382668">
      <w:pPr>
        <w:pStyle w:val="a0"/>
        <w:rPr>
          <w:rFonts w:hint="cs"/>
          <w:rtl/>
        </w:rPr>
      </w:pPr>
      <w:r>
        <w:rPr>
          <w:rFonts w:hint="cs"/>
          <w:rtl/>
        </w:rPr>
        <w:t xml:space="preserve">אבל לא יכול להיות יותר, חבר הכנסת כבל. אחרי זה אני אתן לך. לא שומעים אותך כרגע. </w:t>
      </w:r>
    </w:p>
    <w:p w14:paraId="712555A2" w14:textId="77777777" w:rsidR="00000000" w:rsidRDefault="00382668">
      <w:pPr>
        <w:pStyle w:val="-"/>
        <w:rPr>
          <w:rtl/>
        </w:rPr>
      </w:pPr>
      <w:r>
        <w:rPr>
          <w:rtl/>
        </w:rPr>
        <w:br/>
      </w:r>
      <w:bookmarkStart w:id="48" w:name="FS000000474T22_12_2003_14_42_52C"/>
      <w:bookmarkEnd w:id="48"/>
      <w:r>
        <w:rPr>
          <w:rtl/>
        </w:rPr>
        <w:t>השר גדעון עזרא:</w:t>
      </w:r>
    </w:p>
    <w:p w14:paraId="40531A1E" w14:textId="77777777" w:rsidR="00000000" w:rsidRDefault="00382668">
      <w:pPr>
        <w:pStyle w:val="a0"/>
        <w:rPr>
          <w:rtl/>
        </w:rPr>
      </w:pPr>
    </w:p>
    <w:p w14:paraId="4F1DCAE3" w14:textId="77777777" w:rsidR="00000000" w:rsidRDefault="00382668">
      <w:pPr>
        <w:pStyle w:val="a0"/>
        <w:rPr>
          <w:rFonts w:hint="cs"/>
          <w:rtl/>
        </w:rPr>
      </w:pPr>
      <w:r>
        <w:rPr>
          <w:rFonts w:hint="cs"/>
          <w:rtl/>
        </w:rPr>
        <w:t>דיברנו על המצב הכלכלי - - -</w:t>
      </w:r>
    </w:p>
    <w:p w14:paraId="44FD4613" w14:textId="77777777" w:rsidR="00000000" w:rsidRDefault="00382668">
      <w:pPr>
        <w:pStyle w:val="af0"/>
        <w:rPr>
          <w:rtl/>
        </w:rPr>
      </w:pPr>
      <w:r>
        <w:rPr>
          <w:rtl/>
        </w:rPr>
        <w:br/>
        <w:t>עבד-אלמאלכ דהאמשה (רע"ם):</w:t>
      </w:r>
    </w:p>
    <w:p w14:paraId="4376180D" w14:textId="77777777" w:rsidR="00000000" w:rsidRDefault="00382668">
      <w:pPr>
        <w:pStyle w:val="a0"/>
        <w:rPr>
          <w:rtl/>
        </w:rPr>
      </w:pPr>
    </w:p>
    <w:p w14:paraId="248579B3" w14:textId="77777777" w:rsidR="00000000" w:rsidRDefault="00382668">
      <w:pPr>
        <w:pStyle w:val="a0"/>
        <w:rPr>
          <w:rFonts w:hint="cs"/>
          <w:rtl/>
        </w:rPr>
      </w:pPr>
      <w:r>
        <w:rPr>
          <w:rFonts w:hint="cs"/>
          <w:rtl/>
        </w:rPr>
        <w:t>חשוב שתבין שה</w:t>
      </w:r>
      <w:r>
        <w:rPr>
          <w:rFonts w:hint="cs"/>
          <w:rtl/>
        </w:rPr>
        <w:t>ממשלה קפואה, וזה מה שאומר חבר הכנסת יתום - - -</w:t>
      </w:r>
    </w:p>
    <w:p w14:paraId="2F9A8CBD" w14:textId="77777777" w:rsidR="00000000" w:rsidRDefault="00382668">
      <w:pPr>
        <w:pStyle w:val="af1"/>
        <w:rPr>
          <w:rtl/>
        </w:rPr>
      </w:pPr>
      <w:r>
        <w:rPr>
          <w:rtl/>
        </w:rPr>
        <w:br/>
        <w:t>היו"ר ראובן ריבלין:</w:t>
      </w:r>
    </w:p>
    <w:p w14:paraId="5715F7CA" w14:textId="77777777" w:rsidR="00000000" w:rsidRDefault="00382668">
      <w:pPr>
        <w:pStyle w:val="a0"/>
        <w:rPr>
          <w:rtl/>
        </w:rPr>
      </w:pPr>
    </w:p>
    <w:p w14:paraId="00CFE504" w14:textId="77777777" w:rsidR="00000000" w:rsidRDefault="00382668">
      <w:pPr>
        <w:pStyle w:val="a0"/>
        <w:rPr>
          <w:rFonts w:hint="cs"/>
          <w:rtl/>
        </w:rPr>
      </w:pPr>
      <w:r>
        <w:rPr>
          <w:rFonts w:hint="cs"/>
          <w:rtl/>
        </w:rPr>
        <w:t>הממשלה קפואה, חבר הכנסת יתום אמר את זה. חבר הכנסת דהאמשה, אדוני אמר: הממשלה קפואה. הבינו. בבקשה, הוא עונה עכשיו - לא מה שמוצא חן בעיניך. הוא עונה מה שהוא רוצה.</w:t>
      </w:r>
    </w:p>
    <w:p w14:paraId="42917BC2" w14:textId="77777777" w:rsidR="00000000" w:rsidRDefault="00382668">
      <w:pPr>
        <w:pStyle w:val="af0"/>
        <w:rPr>
          <w:rtl/>
        </w:rPr>
      </w:pPr>
      <w:r>
        <w:rPr>
          <w:rtl/>
        </w:rPr>
        <w:br/>
        <w:t>חיים רמון (העבודה-מימד):</w:t>
      </w:r>
    </w:p>
    <w:p w14:paraId="624588E2" w14:textId="77777777" w:rsidR="00000000" w:rsidRDefault="00382668">
      <w:pPr>
        <w:pStyle w:val="a0"/>
        <w:rPr>
          <w:rtl/>
        </w:rPr>
      </w:pPr>
    </w:p>
    <w:p w14:paraId="20A12F61" w14:textId="77777777" w:rsidR="00000000" w:rsidRDefault="00382668">
      <w:pPr>
        <w:pStyle w:val="a0"/>
        <w:rPr>
          <w:rFonts w:hint="cs"/>
          <w:rtl/>
        </w:rPr>
      </w:pPr>
      <w:r>
        <w:rPr>
          <w:rFonts w:hint="cs"/>
          <w:rtl/>
        </w:rPr>
        <w:t>אדוני היושב-ראש, הוא מסכים שהממשלה קפואה, ולכן הוא מאשים שהאופוזיציה פעילה - - -</w:t>
      </w:r>
    </w:p>
    <w:p w14:paraId="62A35794" w14:textId="77777777" w:rsidR="00000000" w:rsidRDefault="00382668">
      <w:pPr>
        <w:pStyle w:val="af1"/>
        <w:rPr>
          <w:rtl/>
        </w:rPr>
      </w:pPr>
      <w:r>
        <w:rPr>
          <w:rtl/>
        </w:rPr>
        <w:br/>
        <w:t>היו"ר ראובן ריבלין:</w:t>
      </w:r>
    </w:p>
    <w:p w14:paraId="2F63C393" w14:textId="77777777" w:rsidR="00000000" w:rsidRDefault="00382668">
      <w:pPr>
        <w:pStyle w:val="a0"/>
        <w:rPr>
          <w:rtl/>
        </w:rPr>
      </w:pPr>
    </w:p>
    <w:p w14:paraId="2152AD14" w14:textId="77777777" w:rsidR="00000000" w:rsidRDefault="00382668">
      <w:pPr>
        <w:pStyle w:val="a0"/>
        <w:rPr>
          <w:rFonts w:hint="cs"/>
          <w:rtl/>
        </w:rPr>
      </w:pPr>
      <w:r>
        <w:rPr>
          <w:rFonts w:hint="cs"/>
          <w:rtl/>
        </w:rPr>
        <w:t xml:space="preserve">חבר הכנסת רמון, הבנו אותך. </w:t>
      </w:r>
    </w:p>
    <w:p w14:paraId="7BC6A776" w14:textId="77777777" w:rsidR="00000000" w:rsidRDefault="00382668">
      <w:pPr>
        <w:pStyle w:val="-"/>
        <w:rPr>
          <w:rtl/>
        </w:rPr>
      </w:pPr>
      <w:r>
        <w:rPr>
          <w:rtl/>
        </w:rPr>
        <w:br/>
      </w:r>
      <w:bookmarkStart w:id="49" w:name="FS000000474T22_12_2003_14_44_47C"/>
      <w:bookmarkEnd w:id="49"/>
      <w:r>
        <w:rPr>
          <w:rtl/>
        </w:rPr>
        <w:t>השר גדעון עזרא:</w:t>
      </w:r>
    </w:p>
    <w:p w14:paraId="0F1359D9" w14:textId="77777777" w:rsidR="00000000" w:rsidRDefault="00382668">
      <w:pPr>
        <w:pStyle w:val="a0"/>
        <w:rPr>
          <w:rtl/>
        </w:rPr>
      </w:pPr>
    </w:p>
    <w:p w14:paraId="746A9699" w14:textId="77777777" w:rsidR="00000000" w:rsidRDefault="00382668">
      <w:pPr>
        <w:pStyle w:val="a0"/>
        <w:rPr>
          <w:rFonts w:hint="cs"/>
          <w:rtl/>
        </w:rPr>
      </w:pPr>
      <w:r>
        <w:rPr>
          <w:rFonts w:hint="cs"/>
          <w:rtl/>
        </w:rPr>
        <w:t xml:space="preserve">פעילה מאוד בדכדוך העם. </w:t>
      </w:r>
    </w:p>
    <w:p w14:paraId="38205156" w14:textId="77777777" w:rsidR="00000000" w:rsidRDefault="00382668">
      <w:pPr>
        <w:pStyle w:val="af0"/>
        <w:rPr>
          <w:rtl/>
        </w:rPr>
      </w:pPr>
      <w:r>
        <w:rPr>
          <w:rtl/>
        </w:rPr>
        <w:br/>
        <w:t>חיים רמון (העבודה-מימד):</w:t>
      </w:r>
    </w:p>
    <w:p w14:paraId="4ADD1D7E" w14:textId="77777777" w:rsidR="00000000" w:rsidRDefault="00382668">
      <w:pPr>
        <w:pStyle w:val="a0"/>
        <w:rPr>
          <w:rtl/>
        </w:rPr>
      </w:pPr>
    </w:p>
    <w:p w14:paraId="1FC14F08" w14:textId="77777777" w:rsidR="00000000" w:rsidRDefault="00382668">
      <w:pPr>
        <w:pStyle w:val="a0"/>
        <w:rPr>
          <w:rFonts w:hint="cs"/>
          <w:rtl/>
        </w:rPr>
      </w:pPr>
      <w:r>
        <w:rPr>
          <w:rFonts w:hint="cs"/>
          <w:rtl/>
        </w:rPr>
        <w:t>אתה רואה.</w:t>
      </w:r>
    </w:p>
    <w:p w14:paraId="56019ABB" w14:textId="77777777" w:rsidR="00000000" w:rsidRDefault="00382668">
      <w:pPr>
        <w:pStyle w:val="af1"/>
        <w:rPr>
          <w:rtl/>
        </w:rPr>
      </w:pPr>
      <w:r>
        <w:rPr>
          <w:rtl/>
        </w:rPr>
        <w:br/>
        <w:t>היו"ר ראובן ריבלין:</w:t>
      </w:r>
    </w:p>
    <w:p w14:paraId="1699D3F3" w14:textId="77777777" w:rsidR="00000000" w:rsidRDefault="00382668">
      <w:pPr>
        <w:pStyle w:val="a0"/>
        <w:rPr>
          <w:rtl/>
        </w:rPr>
      </w:pPr>
    </w:p>
    <w:p w14:paraId="2664C6DA" w14:textId="77777777" w:rsidR="00000000" w:rsidRDefault="00382668">
      <w:pPr>
        <w:pStyle w:val="a0"/>
        <w:rPr>
          <w:rFonts w:hint="cs"/>
          <w:rtl/>
        </w:rPr>
      </w:pPr>
      <w:r>
        <w:rPr>
          <w:rFonts w:hint="cs"/>
          <w:rtl/>
        </w:rPr>
        <w:t>מספיק.</w:t>
      </w:r>
    </w:p>
    <w:p w14:paraId="032D6E2B" w14:textId="77777777" w:rsidR="00000000" w:rsidRDefault="00382668">
      <w:pPr>
        <w:pStyle w:val="-"/>
        <w:rPr>
          <w:rtl/>
        </w:rPr>
      </w:pPr>
      <w:r>
        <w:rPr>
          <w:rtl/>
        </w:rPr>
        <w:br/>
      </w:r>
      <w:bookmarkStart w:id="50" w:name="FS000000474T22_12_2003_14_45_02C"/>
      <w:bookmarkEnd w:id="50"/>
      <w:r>
        <w:rPr>
          <w:rtl/>
        </w:rPr>
        <w:t>השר גדעון עזרא:</w:t>
      </w:r>
    </w:p>
    <w:p w14:paraId="00E81A5A" w14:textId="77777777" w:rsidR="00000000" w:rsidRDefault="00382668">
      <w:pPr>
        <w:pStyle w:val="a0"/>
        <w:rPr>
          <w:rtl/>
        </w:rPr>
      </w:pPr>
    </w:p>
    <w:p w14:paraId="6347A10C" w14:textId="77777777" w:rsidR="00000000" w:rsidRDefault="00382668">
      <w:pPr>
        <w:pStyle w:val="a0"/>
        <w:rPr>
          <w:rFonts w:hint="cs"/>
          <w:rtl/>
        </w:rPr>
      </w:pPr>
      <w:r>
        <w:rPr>
          <w:rFonts w:hint="cs"/>
          <w:rtl/>
        </w:rPr>
        <w:t xml:space="preserve">אני מבקש לדבר על הצעדים הכלכליים. נפלה לידי חוברת משנת 1998 - ועדה בראשותו של בנציון נווה, עם כל מיני מומחים - ואתה תראה את ההמלצות שם. כל ההמלצות שכתובות שם - וזה היה ב-1998, טרם עליית ממשלת ברק - כל ההמלצות אחת לאחת הן דברים שהיום אנחנו מנסים ליישם. </w:t>
      </w:r>
    </w:p>
    <w:p w14:paraId="4DFA3C98" w14:textId="77777777" w:rsidR="00000000" w:rsidRDefault="00382668">
      <w:pPr>
        <w:pStyle w:val="a0"/>
        <w:rPr>
          <w:rFonts w:hint="cs"/>
          <w:rtl/>
        </w:rPr>
      </w:pPr>
    </w:p>
    <w:p w14:paraId="13F367E4" w14:textId="77777777" w:rsidR="00000000" w:rsidRDefault="00382668">
      <w:pPr>
        <w:pStyle w:val="a0"/>
        <w:rPr>
          <w:rFonts w:hint="cs"/>
          <w:rtl/>
        </w:rPr>
      </w:pPr>
      <w:r>
        <w:rPr>
          <w:rFonts w:hint="cs"/>
          <w:rtl/>
        </w:rPr>
        <w:t>א</w:t>
      </w:r>
      <w:r>
        <w:rPr>
          <w:rFonts w:hint="cs"/>
          <w:rtl/>
        </w:rPr>
        <w:t>נחנו מנסים ליישם את הדברים האלה, ויש דברים בהחלט כואבים בעניין הזה, כאשר המטרה היא להוציא את המשק מבוץ שהוא נמצא בו - עם קופה ריקה, עם מעבר מהמגזר הציבורי למגזר העסקי, שהוא הוא שיביא את הצמיחה - ואנחנו רוצים להגיע להתאמות בתקציב המדינה ולעמוד ביעדי הגירעון</w:t>
      </w:r>
      <w:r>
        <w:rPr>
          <w:rFonts w:hint="cs"/>
          <w:rtl/>
        </w:rPr>
        <w:t>, ואני בטוח, חבר הכנסת דני יתום, שאתה לא מתנגד לכך; אנחנו מדברים על התייעלות מבנית ארוכת טווח של המגזר הציבורי, ואני בטוח שאתה לא מתנגד לכך; ואנחנו מדברים על יציאה לצמיחה - - -</w:t>
      </w:r>
    </w:p>
    <w:p w14:paraId="7BE5530B" w14:textId="77777777" w:rsidR="00000000" w:rsidRDefault="00382668">
      <w:pPr>
        <w:pStyle w:val="af0"/>
        <w:rPr>
          <w:rtl/>
        </w:rPr>
      </w:pPr>
      <w:r>
        <w:rPr>
          <w:rtl/>
        </w:rPr>
        <w:br/>
        <w:t>דני יתום (העבודה-מימד):</w:t>
      </w:r>
    </w:p>
    <w:p w14:paraId="27AFB632" w14:textId="77777777" w:rsidR="00000000" w:rsidRDefault="00382668">
      <w:pPr>
        <w:pStyle w:val="a0"/>
        <w:rPr>
          <w:rtl/>
        </w:rPr>
      </w:pPr>
    </w:p>
    <w:p w14:paraId="1AED76E8" w14:textId="77777777" w:rsidR="00000000" w:rsidRDefault="00382668">
      <w:pPr>
        <w:pStyle w:val="a0"/>
        <w:rPr>
          <w:rFonts w:hint="cs"/>
          <w:rtl/>
        </w:rPr>
      </w:pPr>
      <w:r>
        <w:rPr>
          <w:rFonts w:hint="cs"/>
          <w:rtl/>
        </w:rPr>
        <w:t>אני מתנגד לזה שמספר המובטלים עולה; אני מתנגד לכך שמספ</w:t>
      </w:r>
      <w:r>
        <w:rPr>
          <w:rFonts w:hint="cs"/>
          <w:rtl/>
        </w:rPr>
        <w:t>ר העניים עולה.</w:t>
      </w:r>
    </w:p>
    <w:p w14:paraId="22F7547C" w14:textId="77777777" w:rsidR="00000000" w:rsidRDefault="00382668">
      <w:pPr>
        <w:pStyle w:val="af1"/>
        <w:rPr>
          <w:rtl/>
        </w:rPr>
      </w:pPr>
      <w:r>
        <w:rPr>
          <w:rtl/>
        </w:rPr>
        <w:br/>
        <w:t>היו"ר ראובן ריבלין:</w:t>
      </w:r>
    </w:p>
    <w:p w14:paraId="0570E75A" w14:textId="77777777" w:rsidR="00000000" w:rsidRDefault="00382668">
      <w:pPr>
        <w:pStyle w:val="a0"/>
        <w:rPr>
          <w:rtl/>
        </w:rPr>
      </w:pPr>
    </w:p>
    <w:p w14:paraId="5768140D" w14:textId="77777777" w:rsidR="00000000" w:rsidRDefault="00382668">
      <w:pPr>
        <w:pStyle w:val="a0"/>
        <w:rPr>
          <w:rFonts w:hint="cs"/>
          <w:rtl/>
        </w:rPr>
      </w:pPr>
      <w:r>
        <w:rPr>
          <w:rFonts w:hint="cs"/>
          <w:rtl/>
        </w:rPr>
        <w:t xml:space="preserve">כבוד השר, אם אדוני יפנה לחבר כנסת באופן  אישי - הוא יענה לו. שלא תהיה אי-הבנה. </w:t>
      </w:r>
    </w:p>
    <w:p w14:paraId="4ED624F1" w14:textId="77777777" w:rsidR="00000000" w:rsidRDefault="00382668">
      <w:pPr>
        <w:pStyle w:val="-"/>
        <w:rPr>
          <w:rtl/>
        </w:rPr>
      </w:pPr>
    </w:p>
    <w:p w14:paraId="085412D0" w14:textId="77777777" w:rsidR="00000000" w:rsidRDefault="00382668">
      <w:pPr>
        <w:pStyle w:val="-"/>
        <w:rPr>
          <w:rtl/>
        </w:rPr>
      </w:pPr>
      <w:r>
        <w:rPr>
          <w:rtl/>
        </w:rPr>
        <w:br/>
      </w:r>
      <w:bookmarkStart w:id="51" w:name="FS000000474T22_12_2003_14_50_14C"/>
      <w:bookmarkEnd w:id="51"/>
      <w:r>
        <w:rPr>
          <w:rtl/>
        </w:rPr>
        <w:t>השר גדעון עזרא:</w:t>
      </w:r>
    </w:p>
    <w:p w14:paraId="1C626033" w14:textId="77777777" w:rsidR="00000000" w:rsidRDefault="00382668">
      <w:pPr>
        <w:pStyle w:val="a0"/>
        <w:rPr>
          <w:rtl/>
        </w:rPr>
      </w:pPr>
    </w:p>
    <w:p w14:paraId="05114592" w14:textId="77777777" w:rsidR="00000000" w:rsidRDefault="00382668">
      <w:pPr>
        <w:pStyle w:val="a0"/>
        <w:rPr>
          <w:rFonts w:hint="cs"/>
          <w:rtl/>
        </w:rPr>
      </w:pPr>
      <w:r>
        <w:rPr>
          <w:rFonts w:hint="cs"/>
          <w:rtl/>
        </w:rPr>
        <w:t xml:space="preserve">אנחנו מדברים על יציאה לצמיחה, על הפרטה, על שיפור כושר התחרות, מתן תמריצים ליציאה לעבודה, כאשר במדינה שלנו, כוח העבודה - </w:t>
      </w:r>
      <w:r>
        <w:rPr>
          <w:rFonts w:hint="cs"/>
          <w:rtl/>
        </w:rPr>
        <w:t xml:space="preserve">מספר האנשים שהולכים לעבוד - קטן משמעותית מאחוז האנשים שהולכים לעבוד במדינות אחרות, ואתה יודע את זה. אנחנו רוצים גם לצמצם את מספר העובדים הזרים. אנחנו רוצים להגביר את ההשקעות בתשתיות; אנחנו רוצים להגן על הצרכן על-ידי שבירת מונופולים וקידום פרויקטים לאומיים </w:t>
      </w:r>
      <w:r>
        <w:rPr>
          <w:rFonts w:hint="cs"/>
          <w:rtl/>
        </w:rPr>
        <w:t xml:space="preserve">- ואני בטוח שלכל זה אתם מסכימים. </w:t>
      </w:r>
    </w:p>
    <w:p w14:paraId="02A698A2" w14:textId="77777777" w:rsidR="00000000" w:rsidRDefault="00382668">
      <w:pPr>
        <w:pStyle w:val="a0"/>
        <w:rPr>
          <w:rFonts w:hint="cs"/>
          <w:rtl/>
        </w:rPr>
      </w:pPr>
    </w:p>
    <w:p w14:paraId="4C3A20DE" w14:textId="77777777" w:rsidR="00000000" w:rsidRDefault="00382668">
      <w:pPr>
        <w:pStyle w:val="a0"/>
        <w:rPr>
          <w:rFonts w:hint="cs"/>
          <w:rtl/>
        </w:rPr>
      </w:pPr>
      <w:r>
        <w:rPr>
          <w:rFonts w:hint="cs"/>
          <w:rtl/>
        </w:rPr>
        <w:t xml:space="preserve">ואנחנו חייבים - רבותי, אנחנו עדיין בתקופה של משבר כלכלי, ומצב-הרוח הלאומי בהחלט חיוני מאוד על מנת שנצא מהמשבר הזה, ולא בדרך שאתה הולך, שאתה לא מציע שום הצעה, שום רעיון. </w:t>
      </w:r>
    </w:p>
    <w:p w14:paraId="6D0BD052" w14:textId="77777777" w:rsidR="00000000" w:rsidRDefault="00382668">
      <w:pPr>
        <w:pStyle w:val="a0"/>
        <w:rPr>
          <w:rFonts w:hint="cs"/>
          <w:rtl/>
        </w:rPr>
      </w:pPr>
    </w:p>
    <w:p w14:paraId="7943CB4D" w14:textId="77777777" w:rsidR="00000000" w:rsidRDefault="00382668">
      <w:pPr>
        <w:pStyle w:val="a0"/>
        <w:rPr>
          <w:rFonts w:hint="cs"/>
          <w:rtl/>
        </w:rPr>
      </w:pPr>
      <w:r>
        <w:rPr>
          <w:rFonts w:hint="cs"/>
          <w:rtl/>
        </w:rPr>
        <w:t>אנחנו הולכים להצבעות על התקציב בסוף החודש הזה - אנ</w:t>
      </w:r>
      <w:r>
        <w:rPr>
          <w:rFonts w:hint="cs"/>
          <w:rtl/>
        </w:rPr>
        <w:t>י מאוד מקווה שכל ההסתייגויות שלכם תהיינה ענייניות.</w:t>
      </w:r>
    </w:p>
    <w:p w14:paraId="38DB505E" w14:textId="77777777" w:rsidR="00000000" w:rsidRDefault="00382668">
      <w:pPr>
        <w:pStyle w:val="af1"/>
        <w:rPr>
          <w:rtl/>
        </w:rPr>
      </w:pPr>
      <w:r>
        <w:rPr>
          <w:rtl/>
        </w:rPr>
        <w:br/>
        <w:t>היו"ר ראובן ריבלין:</w:t>
      </w:r>
    </w:p>
    <w:p w14:paraId="50A708AE" w14:textId="77777777" w:rsidR="00000000" w:rsidRDefault="00382668">
      <w:pPr>
        <w:pStyle w:val="a0"/>
        <w:rPr>
          <w:rtl/>
        </w:rPr>
      </w:pPr>
    </w:p>
    <w:p w14:paraId="3304CF95" w14:textId="77777777" w:rsidR="00000000" w:rsidRDefault="00382668">
      <w:pPr>
        <w:pStyle w:val="a0"/>
        <w:rPr>
          <w:rFonts w:hint="cs"/>
          <w:rtl/>
        </w:rPr>
      </w:pPr>
      <w:r>
        <w:rPr>
          <w:rFonts w:hint="cs"/>
          <w:rtl/>
        </w:rPr>
        <w:t>אדוני יהיה יותר ספציפי - בשבוע הבא, לא בסוף החודש הזה.</w:t>
      </w:r>
    </w:p>
    <w:p w14:paraId="5A9C4ED6" w14:textId="77777777" w:rsidR="00000000" w:rsidRDefault="00382668">
      <w:pPr>
        <w:pStyle w:val="-"/>
        <w:rPr>
          <w:rtl/>
        </w:rPr>
      </w:pPr>
      <w:r>
        <w:rPr>
          <w:rtl/>
        </w:rPr>
        <w:br/>
      </w:r>
      <w:bookmarkStart w:id="52" w:name="FS000000474T22_12_2003_14_54_13C"/>
      <w:bookmarkEnd w:id="52"/>
      <w:r>
        <w:rPr>
          <w:rtl/>
        </w:rPr>
        <w:t>השר גדעון עזרא:</w:t>
      </w:r>
    </w:p>
    <w:p w14:paraId="39893B10" w14:textId="77777777" w:rsidR="00000000" w:rsidRDefault="00382668">
      <w:pPr>
        <w:pStyle w:val="a0"/>
        <w:rPr>
          <w:rtl/>
        </w:rPr>
      </w:pPr>
    </w:p>
    <w:p w14:paraId="60ABAE0D" w14:textId="77777777" w:rsidR="00000000" w:rsidRDefault="00382668">
      <w:pPr>
        <w:pStyle w:val="a0"/>
        <w:rPr>
          <w:rFonts w:hint="cs"/>
          <w:rtl/>
        </w:rPr>
      </w:pPr>
      <w:r>
        <w:rPr>
          <w:rFonts w:hint="cs"/>
          <w:rtl/>
        </w:rPr>
        <w:t>בסוף החודש.</w:t>
      </w:r>
    </w:p>
    <w:p w14:paraId="35410F60" w14:textId="77777777" w:rsidR="00000000" w:rsidRDefault="00382668">
      <w:pPr>
        <w:pStyle w:val="af1"/>
        <w:rPr>
          <w:rtl/>
        </w:rPr>
      </w:pPr>
      <w:r>
        <w:rPr>
          <w:rtl/>
        </w:rPr>
        <w:br/>
        <w:t>היו"ר ראובן ריבלין:</w:t>
      </w:r>
    </w:p>
    <w:p w14:paraId="1BF7A9DF" w14:textId="77777777" w:rsidR="00000000" w:rsidRDefault="00382668">
      <w:pPr>
        <w:pStyle w:val="a0"/>
        <w:rPr>
          <w:rtl/>
        </w:rPr>
      </w:pPr>
    </w:p>
    <w:p w14:paraId="073C9B3E" w14:textId="77777777" w:rsidR="00000000" w:rsidRDefault="00382668">
      <w:pPr>
        <w:pStyle w:val="a0"/>
        <w:rPr>
          <w:rFonts w:hint="cs"/>
          <w:rtl/>
        </w:rPr>
      </w:pPr>
      <w:r>
        <w:rPr>
          <w:rFonts w:hint="cs"/>
          <w:rtl/>
        </w:rPr>
        <w:t>זה  השבוע הבא, אם להיות יותר ספציפי. זה נכון, אבל כשאדוני אומר בסוף החודש, נ</w:t>
      </w:r>
      <w:r>
        <w:rPr>
          <w:rFonts w:hint="cs"/>
          <w:rtl/>
        </w:rPr>
        <w:t>דמה שזה בעוד - - -</w:t>
      </w:r>
    </w:p>
    <w:p w14:paraId="3B1C5B16" w14:textId="77777777" w:rsidR="00000000" w:rsidRDefault="00382668">
      <w:pPr>
        <w:pStyle w:val="af0"/>
        <w:rPr>
          <w:rtl/>
        </w:rPr>
      </w:pPr>
      <w:r>
        <w:rPr>
          <w:rtl/>
        </w:rPr>
        <w:br/>
        <w:t>איתן כבל (העבודה-מימד):</w:t>
      </w:r>
    </w:p>
    <w:p w14:paraId="49DF325C" w14:textId="77777777" w:rsidR="00000000" w:rsidRDefault="00382668">
      <w:pPr>
        <w:pStyle w:val="a0"/>
        <w:rPr>
          <w:rtl/>
        </w:rPr>
      </w:pPr>
    </w:p>
    <w:p w14:paraId="129BC552" w14:textId="77777777" w:rsidR="00000000" w:rsidRDefault="00382668">
      <w:pPr>
        <w:pStyle w:val="a0"/>
        <w:rPr>
          <w:rFonts w:hint="cs"/>
          <w:rtl/>
        </w:rPr>
      </w:pPr>
      <w:r>
        <w:rPr>
          <w:rFonts w:hint="cs"/>
          <w:rtl/>
        </w:rPr>
        <w:t xml:space="preserve">שלא יבלבל. אנשים לא יבואו. </w:t>
      </w:r>
    </w:p>
    <w:p w14:paraId="7CEDA2B8" w14:textId="77777777" w:rsidR="00000000" w:rsidRDefault="00382668">
      <w:pPr>
        <w:pStyle w:val="af1"/>
        <w:rPr>
          <w:rtl/>
        </w:rPr>
      </w:pPr>
      <w:r>
        <w:rPr>
          <w:rtl/>
        </w:rPr>
        <w:br/>
        <w:t>היו"ר ראובן ריבלין:</w:t>
      </w:r>
    </w:p>
    <w:p w14:paraId="43885512" w14:textId="77777777" w:rsidR="00000000" w:rsidRDefault="00382668">
      <w:pPr>
        <w:pStyle w:val="a0"/>
        <w:rPr>
          <w:rtl/>
        </w:rPr>
      </w:pPr>
    </w:p>
    <w:p w14:paraId="6034607D" w14:textId="77777777" w:rsidR="00000000" w:rsidRDefault="00382668">
      <w:pPr>
        <w:pStyle w:val="a0"/>
        <w:rPr>
          <w:rFonts w:hint="cs"/>
          <w:rtl/>
        </w:rPr>
      </w:pPr>
      <w:r>
        <w:rPr>
          <w:rFonts w:hint="cs"/>
          <w:rtl/>
        </w:rPr>
        <w:t>זה בשבוע הבא, בשבוע הבא.</w:t>
      </w:r>
    </w:p>
    <w:p w14:paraId="54668A27" w14:textId="77777777" w:rsidR="00000000" w:rsidRDefault="00382668">
      <w:pPr>
        <w:pStyle w:val="-"/>
        <w:rPr>
          <w:rtl/>
        </w:rPr>
      </w:pPr>
      <w:r>
        <w:rPr>
          <w:rtl/>
        </w:rPr>
        <w:br/>
      </w:r>
      <w:bookmarkStart w:id="53" w:name="FS000000474T22_12_2003_14_55_07C"/>
      <w:bookmarkEnd w:id="53"/>
      <w:r>
        <w:rPr>
          <w:rtl/>
        </w:rPr>
        <w:t>השר גדעון עזרא:</w:t>
      </w:r>
    </w:p>
    <w:p w14:paraId="7CCEE5D6" w14:textId="77777777" w:rsidR="00000000" w:rsidRDefault="00382668">
      <w:pPr>
        <w:pStyle w:val="a0"/>
        <w:rPr>
          <w:rtl/>
        </w:rPr>
      </w:pPr>
    </w:p>
    <w:p w14:paraId="2854439F" w14:textId="77777777" w:rsidR="00000000" w:rsidRDefault="00382668">
      <w:pPr>
        <w:pStyle w:val="a0"/>
        <w:rPr>
          <w:rFonts w:hint="cs"/>
          <w:rtl/>
        </w:rPr>
      </w:pPr>
      <w:r>
        <w:rPr>
          <w:rFonts w:hint="cs"/>
          <w:rtl/>
        </w:rPr>
        <w:t>אני מאוד מציע שתשתמשו בנאומים הארוכים שאפשר יהיה לדבר פה במליאה - לדבר באמת על הצעות מעשיות - -</w:t>
      </w:r>
    </w:p>
    <w:p w14:paraId="43B2EE6C" w14:textId="77777777" w:rsidR="00000000" w:rsidRDefault="00382668">
      <w:pPr>
        <w:pStyle w:val="af0"/>
        <w:rPr>
          <w:rtl/>
        </w:rPr>
      </w:pPr>
      <w:r>
        <w:rPr>
          <w:rtl/>
        </w:rPr>
        <w:br/>
        <w:t>חיים רמון (העבודה-מימ</w:t>
      </w:r>
      <w:r>
        <w:rPr>
          <w:rtl/>
        </w:rPr>
        <w:t>ד):</w:t>
      </w:r>
    </w:p>
    <w:p w14:paraId="42717FE6" w14:textId="77777777" w:rsidR="00000000" w:rsidRDefault="00382668">
      <w:pPr>
        <w:pStyle w:val="a0"/>
        <w:rPr>
          <w:rtl/>
        </w:rPr>
      </w:pPr>
    </w:p>
    <w:p w14:paraId="17446C28" w14:textId="77777777" w:rsidR="00000000" w:rsidRDefault="00382668">
      <w:pPr>
        <w:pStyle w:val="a0"/>
        <w:rPr>
          <w:rFonts w:hint="cs"/>
          <w:rtl/>
        </w:rPr>
      </w:pPr>
      <w:r>
        <w:rPr>
          <w:rFonts w:hint="cs"/>
          <w:rtl/>
        </w:rPr>
        <w:t>ואתה תתמוך בהצעות האלה...</w:t>
      </w:r>
    </w:p>
    <w:p w14:paraId="36F5E697" w14:textId="77777777" w:rsidR="00000000" w:rsidRDefault="00382668">
      <w:pPr>
        <w:pStyle w:val="-"/>
        <w:rPr>
          <w:rtl/>
        </w:rPr>
      </w:pPr>
      <w:r>
        <w:rPr>
          <w:rtl/>
        </w:rPr>
        <w:br/>
      </w:r>
      <w:bookmarkStart w:id="54" w:name="FS000000474T22_12_2003_14_55_49C"/>
      <w:bookmarkEnd w:id="54"/>
      <w:r>
        <w:rPr>
          <w:rtl/>
        </w:rPr>
        <w:t>השר גדעון עזרא:</w:t>
      </w:r>
    </w:p>
    <w:p w14:paraId="129C0134" w14:textId="77777777" w:rsidR="00000000" w:rsidRDefault="00382668">
      <w:pPr>
        <w:pStyle w:val="a0"/>
        <w:rPr>
          <w:rtl/>
        </w:rPr>
      </w:pPr>
    </w:p>
    <w:p w14:paraId="05E6F346" w14:textId="77777777" w:rsidR="00000000" w:rsidRDefault="00382668">
      <w:pPr>
        <w:pStyle w:val="a0"/>
        <w:rPr>
          <w:rFonts w:hint="cs"/>
          <w:rtl/>
        </w:rPr>
      </w:pPr>
      <w:r>
        <w:rPr>
          <w:rFonts w:hint="cs"/>
          <w:rtl/>
        </w:rPr>
        <w:t xml:space="preserve">- -  ולא להביא לכך שנושא הדכדוך יעמוד לנגד עיניכם. זה לא יעזור לכם. אני חושב שאנחנו לא נוכל להגיע לכלכלה ולא נוכל להגיע לשלום אם לא יהיה שלום בתוכנו. ולכן הנושא של שלום בתוכנו חיוני ממדרגה ראשונה, ואני מאוד </w:t>
      </w:r>
      <w:r>
        <w:rPr>
          <w:rFonts w:hint="cs"/>
          <w:rtl/>
        </w:rPr>
        <w:t>מקווה שנצליח לעשות זאת.</w:t>
      </w:r>
    </w:p>
    <w:p w14:paraId="080F6D92" w14:textId="77777777" w:rsidR="00000000" w:rsidRDefault="00382668">
      <w:pPr>
        <w:pStyle w:val="a0"/>
        <w:rPr>
          <w:rFonts w:hint="cs"/>
          <w:rtl/>
        </w:rPr>
      </w:pPr>
    </w:p>
    <w:p w14:paraId="52EB22CD" w14:textId="77777777" w:rsidR="00000000" w:rsidRDefault="00382668">
      <w:pPr>
        <w:pStyle w:val="a0"/>
        <w:rPr>
          <w:rFonts w:hint="cs"/>
          <w:rtl/>
        </w:rPr>
      </w:pPr>
      <w:r>
        <w:rPr>
          <w:rFonts w:hint="cs"/>
          <w:rtl/>
        </w:rPr>
        <w:t>אגב, אני מברך את ראש הממשלה על כך שהוא קרא לחלקכם על מנת להיוועץ בכם לפני הנאום שהוא נאם בהרצלייה. אני לא בטוח כמה ראשי ממשלות אחרים היו עושים את הדברים. אשר לנאום ראש הממשלה והתוכניות -  על כך אני אענה לאחר דברי חבר הכנסת, השר לשע</w:t>
      </w:r>
      <w:r>
        <w:rPr>
          <w:rFonts w:hint="cs"/>
          <w:rtl/>
        </w:rPr>
        <w:t xml:space="preserve">בר, אלי ישי. תודה. </w:t>
      </w:r>
    </w:p>
    <w:p w14:paraId="21A2E51F" w14:textId="77777777" w:rsidR="00000000" w:rsidRDefault="00382668">
      <w:pPr>
        <w:pStyle w:val="a0"/>
        <w:rPr>
          <w:rFonts w:hint="cs"/>
          <w:rtl/>
        </w:rPr>
      </w:pPr>
    </w:p>
    <w:p w14:paraId="013C9727" w14:textId="77777777" w:rsidR="00000000" w:rsidRDefault="00382668">
      <w:pPr>
        <w:pStyle w:val="a0"/>
        <w:rPr>
          <w:rFonts w:hint="cs"/>
          <w:rtl/>
        </w:rPr>
      </w:pPr>
      <w:r>
        <w:rPr>
          <w:rFonts w:hint="cs"/>
          <w:rtl/>
        </w:rPr>
        <w:t>אני מציע כמובן לדחות את הצעת האי-אמון.</w:t>
      </w:r>
    </w:p>
    <w:p w14:paraId="0C7F7230" w14:textId="77777777" w:rsidR="00000000" w:rsidRDefault="00382668">
      <w:pPr>
        <w:pStyle w:val="af1"/>
        <w:rPr>
          <w:rtl/>
        </w:rPr>
      </w:pPr>
      <w:r>
        <w:rPr>
          <w:rtl/>
        </w:rPr>
        <w:br/>
        <w:t>היו"ר ראובן ריבלין:</w:t>
      </w:r>
    </w:p>
    <w:p w14:paraId="104C45B4" w14:textId="77777777" w:rsidR="00000000" w:rsidRDefault="00382668">
      <w:pPr>
        <w:pStyle w:val="a0"/>
        <w:rPr>
          <w:rtl/>
        </w:rPr>
      </w:pPr>
    </w:p>
    <w:p w14:paraId="591AB416" w14:textId="77777777" w:rsidR="00000000" w:rsidRDefault="00382668">
      <w:pPr>
        <w:pStyle w:val="a0"/>
        <w:rPr>
          <w:rFonts w:hint="cs"/>
          <w:rtl/>
        </w:rPr>
      </w:pPr>
      <w:r>
        <w:rPr>
          <w:rFonts w:hint="cs"/>
          <w:rtl/>
        </w:rPr>
        <w:t>תודה רבה לשר גדעון עזרא. אנחנו נשמע עכשיו הצעת אי-אמון מטעם סיעת ש"ס, כפי שתוצג על-ידי חבר הכנסת וסגן ראש הממשלה לשעבר, אלי ישי, בנושא דברי ראש הממשלה בדבר פינוי והזזת יישובי</w:t>
      </w:r>
      <w:r>
        <w:rPr>
          <w:rFonts w:hint="cs"/>
          <w:rtl/>
        </w:rPr>
        <w:t>ם בצעדים חד-צדדיים. בבקשה, אדוני.</w:t>
      </w:r>
    </w:p>
    <w:p w14:paraId="707BA032" w14:textId="77777777" w:rsidR="00000000" w:rsidRDefault="00382668">
      <w:pPr>
        <w:pStyle w:val="a"/>
        <w:rPr>
          <w:rtl/>
        </w:rPr>
      </w:pPr>
      <w:r>
        <w:rPr>
          <w:rtl/>
        </w:rPr>
        <w:br/>
      </w:r>
      <w:bookmarkStart w:id="55" w:name="FS000000494T22_12_2003_14_58_47"/>
      <w:bookmarkStart w:id="56" w:name="_Toc92504250"/>
      <w:bookmarkEnd w:id="55"/>
      <w:r>
        <w:rPr>
          <w:rtl/>
        </w:rPr>
        <w:t>אליהו ישי (ש"ס):</w:t>
      </w:r>
      <w:bookmarkEnd w:id="56"/>
    </w:p>
    <w:p w14:paraId="51BD8B69" w14:textId="77777777" w:rsidR="00000000" w:rsidRDefault="00382668">
      <w:pPr>
        <w:pStyle w:val="a0"/>
        <w:rPr>
          <w:rFonts w:hint="cs"/>
          <w:rtl/>
        </w:rPr>
      </w:pPr>
    </w:p>
    <w:p w14:paraId="6F9A0EB0" w14:textId="77777777" w:rsidR="00000000" w:rsidRDefault="00382668">
      <w:pPr>
        <w:pStyle w:val="a0"/>
        <w:rPr>
          <w:rFonts w:hint="cs"/>
          <w:rtl/>
        </w:rPr>
      </w:pPr>
      <w:r>
        <w:rPr>
          <w:rFonts w:hint="cs"/>
          <w:rtl/>
        </w:rPr>
        <w:t xml:space="preserve">אדוני היושב-ראש, חברי חברי הכנסת, חנוכה שמח. </w:t>
      </w:r>
    </w:p>
    <w:p w14:paraId="04326416" w14:textId="77777777" w:rsidR="00000000" w:rsidRDefault="00382668">
      <w:pPr>
        <w:pStyle w:val="a0"/>
        <w:rPr>
          <w:rFonts w:hint="cs"/>
          <w:rtl/>
        </w:rPr>
      </w:pPr>
    </w:p>
    <w:p w14:paraId="1C365412" w14:textId="77777777" w:rsidR="00000000" w:rsidRDefault="00382668">
      <w:pPr>
        <w:pStyle w:val="a0"/>
        <w:rPr>
          <w:rFonts w:hint="cs"/>
          <w:rtl/>
        </w:rPr>
      </w:pPr>
      <w:r>
        <w:rPr>
          <w:rFonts w:hint="cs"/>
          <w:rtl/>
        </w:rPr>
        <w:t>אני אמרתי כבר לפני שנים מספר, שעם הזמן, יותר ויותר</w:t>
      </w:r>
      <w:r>
        <w:rPr>
          <w:rtl/>
        </w:rPr>
        <w:t xml:space="preserve"> </w:t>
      </w:r>
      <w:r>
        <w:rPr>
          <w:rFonts w:hint="cs"/>
          <w:rtl/>
        </w:rPr>
        <w:t>אני לא רואה הרבה הבדל בין הימין לבין השמאל, ואני רואה שאני צודק, אבל זה הולך בקצב הרבה יותר מהיר ממה שחשב</w:t>
      </w:r>
      <w:r>
        <w:rPr>
          <w:rFonts w:hint="cs"/>
          <w:rtl/>
        </w:rPr>
        <w:t>תי.</w:t>
      </w:r>
    </w:p>
    <w:p w14:paraId="6B43F33B" w14:textId="77777777" w:rsidR="00000000" w:rsidRDefault="00382668">
      <w:pPr>
        <w:pStyle w:val="af1"/>
        <w:rPr>
          <w:rtl/>
        </w:rPr>
      </w:pPr>
      <w:r>
        <w:rPr>
          <w:rtl/>
        </w:rPr>
        <w:br/>
        <w:t>היו"ר ראובן ריבלין:</w:t>
      </w:r>
    </w:p>
    <w:p w14:paraId="28D6FD38" w14:textId="77777777" w:rsidR="00000000" w:rsidRDefault="00382668">
      <w:pPr>
        <w:pStyle w:val="a0"/>
        <w:rPr>
          <w:rtl/>
        </w:rPr>
      </w:pPr>
    </w:p>
    <w:p w14:paraId="5ABD1EA4" w14:textId="77777777" w:rsidR="00000000" w:rsidRDefault="00382668">
      <w:pPr>
        <w:pStyle w:val="a0"/>
        <w:rPr>
          <w:rFonts w:hint="cs"/>
          <w:rtl/>
        </w:rPr>
      </w:pPr>
      <w:r>
        <w:rPr>
          <w:rFonts w:hint="cs"/>
          <w:rtl/>
        </w:rPr>
        <w:t xml:space="preserve">הייתי מציע לומר בין אנשי הימין לאנשי השמאל - בין ימין לשמאל עדיין יש הבדל. </w:t>
      </w:r>
    </w:p>
    <w:p w14:paraId="244D567E" w14:textId="77777777" w:rsidR="00000000" w:rsidRDefault="00382668">
      <w:pPr>
        <w:pStyle w:val="-"/>
        <w:rPr>
          <w:rtl/>
        </w:rPr>
      </w:pPr>
      <w:r>
        <w:rPr>
          <w:rtl/>
        </w:rPr>
        <w:br/>
      </w:r>
      <w:bookmarkStart w:id="57" w:name="FS000000494T22_12_2003_13_47_46C"/>
      <w:bookmarkEnd w:id="57"/>
      <w:r>
        <w:rPr>
          <w:rtl/>
        </w:rPr>
        <w:t>אליהו ישי (ש"ס):</w:t>
      </w:r>
    </w:p>
    <w:p w14:paraId="45FBDC3E" w14:textId="77777777" w:rsidR="00000000" w:rsidRDefault="00382668">
      <w:pPr>
        <w:pStyle w:val="a0"/>
        <w:rPr>
          <w:rtl/>
        </w:rPr>
      </w:pPr>
    </w:p>
    <w:p w14:paraId="6A3D0067" w14:textId="77777777" w:rsidR="00000000" w:rsidRDefault="00382668">
      <w:pPr>
        <w:pStyle w:val="a0"/>
        <w:rPr>
          <w:rFonts w:hint="cs"/>
          <w:rtl/>
        </w:rPr>
      </w:pPr>
      <w:r>
        <w:rPr>
          <w:rFonts w:hint="cs"/>
          <w:rtl/>
        </w:rPr>
        <w:t xml:space="preserve">כן, כן. זו הכוונה, בין אנשי הימין והדעות שלהם לבין אנשי השמאל והדעות שלהם. </w:t>
      </w:r>
    </w:p>
    <w:p w14:paraId="41454D01" w14:textId="77777777" w:rsidR="00000000" w:rsidRDefault="00382668">
      <w:pPr>
        <w:pStyle w:val="a0"/>
        <w:rPr>
          <w:rFonts w:hint="cs"/>
          <w:rtl/>
        </w:rPr>
      </w:pPr>
    </w:p>
    <w:p w14:paraId="1AA7F42F" w14:textId="77777777" w:rsidR="00000000" w:rsidRDefault="00382668">
      <w:pPr>
        <w:pStyle w:val="a0"/>
        <w:rPr>
          <w:rFonts w:hint="cs"/>
          <w:rtl/>
        </w:rPr>
      </w:pPr>
      <w:r>
        <w:rPr>
          <w:rFonts w:hint="cs"/>
          <w:rtl/>
        </w:rPr>
        <w:t>עם הזמן אני רואה שאני יותר ויותר צודק. הבוקר שמענו את הסרב</w:t>
      </w:r>
      <w:r>
        <w:rPr>
          <w:rFonts w:hint="cs"/>
          <w:rtl/>
        </w:rPr>
        <w:t>נים. בתוך תוכי, כמובן, הדבר הזה כואב, כמו לכל אזרח במדינת ישראל. הדבר הזה מתחיל ליצור סדק בעוצמה של צה"ל, במדינת ישראל, וזה אחד הדברים החמורים ביותר במדינה דמוקרטית. מצד אחד, אני לא יכול לדון אותם לכף זכות, אבל מצד שני אני מנסה לחשוב מה מביא אותם להחלטה כז</w:t>
      </w:r>
      <w:r>
        <w:rPr>
          <w:rFonts w:hint="cs"/>
          <w:rtl/>
        </w:rPr>
        <w:t xml:space="preserve">את. אדוני השר, הם רואים שרים שיושבים בממשלה ומדברים אחרת מכפי שהם מדברים כשהם באופוזיציה. כנ"ל חברי כנסת, ובפרט ראשי ממשלה לשעבר. </w:t>
      </w:r>
    </w:p>
    <w:p w14:paraId="384F7A3A" w14:textId="77777777" w:rsidR="00000000" w:rsidRDefault="00382668">
      <w:pPr>
        <w:pStyle w:val="a0"/>
        <w:rPr>
          <w:rFonts w:hint="cs"/>
          <w:rtl/>
        </w:rPr>
      </w:pPr>
    </w:p>
    <w:p w14:paraId="5C10E407" w14:textId="77777777" w:rsidR="00000000" w:rsidRDefault="00382668">
      <w:pPr>
        <w:pStyle w:val="a0"/>
        <w:ind w:firstLine="720"/>
        <w:rPr>
          <w:rFonts w:hint="cs"/>
          <w:rtl/>
        </w:rPr>
      </w:pPr>
      <w:r>
        <w:rPr>
          <w:rFonts w:hint="cs"/>
          <w:rtl/>
        </w:rPr>
        <w:t>שמענו את הנאום בהרצלייה. שלא יהיו אי-הבנות: אנחנו בעד תהליך מדיני אמיתי - שלום עם ביטחון, לא שלום בלי ביטחון.</w:t>
      </w:r>
    </w:p>
    <w:p w14:paraId="0F08BC09" w14:textId="77777777" w:rsidR="00000000" w:rsidRDefault="00382668">
      <w:pPr>
        <w:pStyle w:val="a0"/>
        <w:ind w:firstLine="720"/>
        <w:rPr>
          <w:rFonts w:hint="cs"/>
          <w:rtl/>
        </w:rPr>
      </w:pPr>
    </w:p>
    <w:p w14:paraId="5D22506D" w14:textId="77777777" w:rsidR="00000000" w:rsidRDefault="00382668">
      <w:pPr>
        <w:pStyle w:val="af0"/>
        <w:rPr>
          <w:rtl/>
        </w:rPr>
      </w:pPr>
      <w:r>
        <w:rPr>
          <w:rFonts w:hint="eastAsia"/>
          <w:rtl/>
        </w:rPr>
        <w:t>השר</w:t>
      </w:r>
      <w:r>
        <w:rPr>
          <w:rtl/>
        </w:rPr>
        <w:t xml:space="preserve"> גדעון עזר</w:t>
      </w:r>
      <w:r>
        <w:rPr>
          <w:rtl/>
        </w:rPr>
        <w:t>א:</w:t>
      </w:r>
    </w:p>
    <w:p w14:paraId="0874576B" w14:textId="77777777" w:rsidR="00000000" w:rsidRDefault="00382668">
      <w:pPr>
        <w:pStyle w:val="a0"/>
        <w:rPr>
          <w:rFonts w:hint="cs"/>
          <w:rtl/>
        </w:rPr>
      </w:pPr>
    </w:p>
    <w:p w14:paraId="724A53F9" w14:textId="77777777" w:rsidR="00000000" w:rsidRDefault="00382668">
      <w:pPr>
        <w:pStyle w:val="a0"/>
        <w:rPr>
          <w:rFonts w:hint="cs"/>
          <w:rtl/>
        </w:rPr>
      </w:pPr>
      <w:r>
        <w:rPr>
          <w:rFonts w:hint="cs"/>
          <w:rtl/>
        </w:rPr>
        <w:t>ביטחון ושלום.</w:t>
      </w:r>
    </w:p>
    <w:p w14:paraId="288468D3" w14:textId="77777777" w:rsidR="00000000" w:rsidRDefault="00382668">
      <w:pPr>
        <w:pStyle w:val="a0"/>
        <w:ind w:firstLine="0"/>
        <w:rPr>
          <w:rFonts w:hint="cs"/>
          <w:rtl/>
        </w:rPr>
      </w:pPr>
    </w:p>
    <w:p w14:paraId="7AB639BF" w14:textId="77777777" w:rsidR="00000000" w:rsidRDefault="00382668">
      <w:pPr>
        <w:pStyle w:val="-"/>
        <w:rPr>
          <w:rtl/>
        </w:rPr>
      </w:pPr>
      <w:bookmarkStart w:id="58" w:name="FS000000494T22_12_2003_13_55_58C"/>
      <w:bookmarkEnd w:id="58"/>
      <w:r>
        <w:rPr>
          <w:rtl/>
        </w:rPr>
        <w:t>אליהו ישי (ש"ס):</w:t>
      </w:r>
    </w:p>
    <w:p w14:paraId="3BD23F16" w14:textId="77777777" w:rsidR="00000000" w:rsidRDefault="00382668">
      <w:pPr>
        <w:pStyle w:val="a0"/>
        <w:rPr>
          <w:rtl/>
        </w:rPr>
      </w:pPr>
    </w:p>
    <w:p w14:paraId="0BCAFBA6" w14:textId="77777777" w:rsidR="00000000" w:rsidRDefault="00382668">
      <w:pPr>
        <w:pStyle w:val="a0"/>
        <w:ind w:firstLine="720"/>
        <w:rPr>
          <w:rFonts w:hint="cs"/>
          <w:rtl/>
        </w:rPr>
      </w:pPr>
      <w:r>
        <w:rPr>
          <w:rFonts w:hint="cs"/>
          <w:rtl/>
        </w:rPr>
        <w:t xml:space="preserve">עכשיו אני אסביר לך מה הולך לקרות, מכובדי השר, ואתה איש הגון; או שתתקשה לענות לי תשובה אמיתית, כי אין לך, או שתענה תשובה בשביל לצאת ידי חובה. </w:t>
      </w:r>
    </w:p>
    <w:p w14:paraId="0524BBD1" w14:textId="77777777" w:rsidR="00000000" w:rsidRDefault="00382668">
      <w:pPr>
        <w:pStyle w:val="a0"/>
        <w:ind w:firstLine="720"/>
        <w:rPr>
          <w:rFonts w:hint="cs"/>
          <w:rtl/>
        </w:rPr>
      </w:pPr>
    </w:p>
    <w:p w14:paraId="6D45F05A" w14:textId="77777777" w:rsidR="00000000" w:rsidRDefault="00382668">
      <w:pPr>
        <w:pStyle w:val="a0"/>
        <w:ind w:firstLine="720"/>
        <w:rPr>
          <w:rFonts w:hint="cs"/>
          <w:rtl/>
        </w:rPr>
      </w:pPr>
      <w:r>
        <w:rPr>
          <w:rFonts w:hint="cs"/>
          <w:rtl/>
        </w:rPr>
        <w:t>אגב, אני מוכרח להעיר בעניין האופוזיציה והמאבק בשכבות החלשות. אם הגעתם בממשלה</w:t>
      </w:r>
      <w:r>
        <w:rPr>
          <w:rFonts w:hint="cs"/>
          <w:rtl/>
        </w:rPr>
        <w:t xml:space="preserve"> להחלטה שנמאס לציבור לשמוע את ההערות או את הביקורת והגיע הזמן לחוקק חוק או לומר שבאופוזיציה יסתמו את הפה וגם לא ידברו - בבקשה, גם זו אפשרות. </w:t>
      </w:r>
    </w:p>
    <w:p w14:paraId="2F22AC13" w14:textId="77777777" w:rsidR="00000000" w:rsidRDefault="00382668">
      <w:pPr>
        <w:pStyle w:val="a0"/>
        <w:ind w:firstLine="720"/>
        <w:rPr>
          <w:rFonts w:hint="cs"/>
          <w:rtl/>
        </w:rPr>
      </w:pPr>
    </w:p>
    <w:p w14:paraId="603026A6" w14:textId="77777777" w:rsidR="00000000" w:rsidRDefault="00382668">
      <w:pPr>
        <w:pStyle w:val="a0"/>
        <w:ind w:firstLine="720"/>
        <w:rPr>
          <w:rFonts w:hint="cs"/>
          <w:rtl/>
        </w:rPr>
      </w:pPr>
      <w:r>
        <w:rPr>
          <w:rFonts w:hint="cs"/>
          <w:rtl/>
        </w:rPr>
        <w:t>אני מודיע לך, שאזרחי מדינת ישראל שומעים היטב, וזה בעצם המבחן של הממשלות - האם הן פועלות נכון או לא. כל אחד ייתן א</w:t>
      </w:r>
      <w:r>
        <w:rPr>
          <w:rFonts w:hint="cs"/>
          <w:rtl/>
        </w:rPr>
        <w:t>ת הדין לפני הבוחר שלו, אם באמת הממשלה עקרה מהשורש את כל הרגישות החברתית או לא. רואים את זה לפי התוצאות. היום אני לא אדבר על הנושאים החברתיים, אני אדבר יותר על הנושאים המדיניים.</w:t>
      </w:r>
    </w:p>
    <w:p w14:paraId="32478EAA" w14:textId="77777777" w:rsidR="00000000" w:rsidRDefault="00382668">
      <w:pPr>
        <w:pStyle w:val="a0"/>
        <w:ind w:left="720" w:firstLine="0"/>
        <w:rPr>
          <w:rFonts w:hint="cs"/>
          <w:rtl/>
        </w:rPr>
      </w:pPr>
      <w:r>
        <w:rPr>
          <w:rFonts w:hint="cs"/>
          <w:rtl/>
        </w:rPr>
        <w:t xml:space="preserve">     </w:t>
      </w:r>
    </w:p>
    <w:p w14:paraId="7E38D9DC" w14:textId="77777777" w:rsidR="00000000" w:rsidRDefault="00382668">
      <w:pPr>
        <w:pStyle w:val="a0"/>
        <w:rPr>
          <w:rFonts w:hint="cs"/>
          <w:rtl/>
        </w:rPr>
      </w:pPr>
      <w:r>
        <w:rPr>
          <w:rFonts w:hint="cs"/>
          <w:rtl/>
        </w:rPr>
        <w:t>כשראש הממשלה דיבר על פינוי יישובים בנאומו בהרצלייה, אמרה אחת השרות בממשלה</w:t>
      </w:r>
      <w:r>
        <w:rPr>
          <w:rFonts w:hint="cs"/>
          <w:rtl/>
        </w:rPr>
        <w:t xml:space="preserve">: העתקת יישובים. אולי תעזור לי, חיים. יש הבדל בין העתקה או פינוי לבין עקירה? </w:t>
      </w:r>
    </w:p>
    <w:p w14:paraId="660ABF69" w14:textId="77777777" w:rsidR="00000000" w:rsidRDefault="00382668">
      <w:pPr>
        <w:pStyle w:val="a0"/>
        <w:rPr>
          <w:rFonts w:hint="cs"/>
          <w:rtl/>
        </w:rPr>
      </w:pPr>
    </w:p>
    <w:p w14:paraId="455E0DF7" w14:textId="77777777" w:rsidR="00000000" w:rsidRDefault="00382668">
      <w:pPr>
        <w:pStyle w:val="af0"/>
        <w:rPr>
          <w:rtl/>
        </w:rPr>
      </w:pPr>
      <w:r>
        <w:rPr>
          <w:rFonts w:hint="eastAsia"/>
          <w:rtl/>
        </w:rPr>
        <w:t>חיים</w:t>
      </w:r>
      <w:r>
        <w:rPr>
          <w:rtl/>
        </w:rPr>
        <w:t xml:space="preserve"> רמון (העבודה-מימד):</w:t>
      </w:r>
    </w:p>
    <w:p w14:paraId="444A8902" w14:textId="77777777" w:rsidR="00000000" w:rsidRDefault="00382668">
      <w:pPr>
        <w:pStyle w:val="a0"/>
        <w:rPr>
          <w:rFonts w:hint="cs"/>
          <w:rtl/>
        </w:rPr>
      </w:pPr>
    </w:p>
    <w:p w14:paraId="7A76E81E" w14:textId="77777777" w:rsidR="00000000" w:rsidRDefault="00382668">
      <w:pPr>
        <w:pStyle w:val="a0"/>
        <w:rPr>
          <w:rFonts w:hint="cs"/>
          <w:rtl/>
        </w:rPr>
      </w:pPr>
      <w:r>
        <w:rPr>
          <w:rFonts w:hint="cs"/>
          <w:rtl/>
        </w:rPr>
        <w:t xml:space="preserve">גירוש. </w:t>
      </w:r>
    </w:p>
    <w:p w14:paraId="3EB3B14C" w14:textId="77777777" w:rsidR="00000000" w:rsidRDefault="00382668">
      <w:pPr>
        <w:pStyle w:val="a0"/>
        <w:rPr>
          <w:rFonts w:hint="cs"/>
          <w:rtl/>
        </w:rPr>
      </w:pPr>
    </w:p>
    <w:p w14:paraId="0EA587C1" w14:textId="77777777" w:rsidR="00000000" w:rsidRDefault="00382668">
      <w:pPr>
        <w:pStyle w:val="-"/>
        <w:rPr>
          <w:rtl/>
        </w:rPr>
      </w:pPr>
      <w:bookmarkStart w:id="59" w:name="FS000000494T22_12_2003_14_03_04C"/>
      <w:bookmarkEnd w:id="59"/>
      <w:r>
        <w:rPr>
          <w:rtl/>
        </w:rPr>
        <w:t>אליהו ישי (ש"ס):</w:t>
      </w:r>
    </w:p>
    <w:p w14:paraId="7F55B41A" w14:textId="77777777" w:rsidR="00000000" w:rsidRDefault="00382668">
      <w:pPr>
        <w:pStyle w:val="a0"/>
        <w:rPr>
          <w:rtl/>
        </w:rPr>
      </w:pPr>
    </w:p>
    <w:p w14:paraId="15EB441B" w14:textId="77777777" w:rsidR="00000000" w:rsidRDefault="00382668">
      <w:pPr>
        <w:pStyle w:val="a0"/>
        <w:rPr>
          <w:rFonts w:hint="cs"/>
          <w:rtl/>
        </w:rPr>
      </w:pPr>
      <w:r>
        <w:rPr>
          <w:rFonts w:hint="cs"/>
          <w:rtl/>
        </w:rPr>
        <w:t>בסוף זה גירוש.</w:t>
      </w:r>
    </w:p>
    <w:p w14:paraId="7DA0809E" w14:textId="77777777" w:rsidR="00000000" w:rsidRDefault="00382668">
      <w:pPr>
        <w:pStyle w:val="a0"/>
        <w:rPr>
          <w:rFonts w:hint="cs"/>
          <w:rtl/>
        </w:rPr>
      </w:pPr>
    </w:p>
    <w:p w14:paraId="1173322D" w14:textId="77777777" w:rsidR="00000000" w:rsidRDefault="00382668">
      <w:pPr>
        <w:pStyle w:val="af0"/>
        <w:rPr>
          <w:rtl/>
        </w:rPr>
      </w:pPr>
      <w:r>
        <w:rPr>
          <w:rFonts w:hint="eastAsia"/>
          <w:rtl/>
        </w:rPr>
        <w:t>חיים</w:t>
      </w:r>
      <w:r>
        <w:rPr>
          <w:rtl/>
        </w:rPr>
        <w:t xml:space="preserve"> רמון (העבודה-מימד):</w:t>
      </w:r>
    </w:p>
    <w:p w14:paraId="0B5896BB" w14:textId="77777777" w:rsidR="00000000" w:rsidRDefault="00382668">
      <w:pPr>
        <w:pStyle w:val="a0"/>
        <w:rPr>
          <w:rFonts w:hint="cs"/>
          <w:rtl/>
        </w:rPr>
      </w:pPr>
    </w:p>
    <w:p w14:paraId="609B481E" w14:textId="77777777" w:rsidR="00000000" w:rsidRDefault="00382668">
      <w:pPr>
        <w:pStyle w:val="a0"/>
        <w:rPr>
          <w:rFonts w:hint="cs"/>
          <w:rtl/>
        </w:rPr>
      </w:pPr>
      <w:r>
        <w:rPr>
          <w:rFonts w:hint="cs"/>
          <w:rtl/>
        </w:rPr>
        <w:t xml:space="preserve">כשאנחנו רוצים לפנות, זה גירוש. כשהימין רוצה לפנות, זו העתקה. </w:t>
      </w:r>
    </w:p>
    <w:p w14:paraId="402A8BFA" w14:textId="77777777" w:rsidR="00000000" w:rsidRDefault="00382668">
      <w:pPr>
        <w:pStyle w:val="a0"/>
        <w:rPr>
          <w:rFonts w:hint="cs"/>
          <w:rtl/>
        </w:rPr>
      </w:pPr>
    </w:p>
    <w:p w14:paraId="3B48D0EF" w14:textId="77777777" w:rsidR="00000000" w:rsidRDefault="00382668">
      <w:pPr>
        <w:pStyle w:val="-"/>
        <w:rPr>
          <w:rtl/>
        </w:rPr>
      </w:pPr>
      <w:bookmarkStart w:id="60" w:name="FS000000494T22_12_2003_14_03_37C"/>
      <w:bookmarkEnd w:id="60"/>
      <w:r>
        <w:rPr>
          <w:rtl/>
        </w:rPr>
        <w:t>אליהו ישי (ש"ס):</w:t>
      </w:r>
    </w:p>
    <w:p w14:paraId="738435DD" w14:textId="77777777" w:rsidR="00000000" w:rsidRDefault="00382668">
      <w:pPr>
        <w:pStyle w:val="a0"/>
        <w:rPr>
          <w:rtl/>
        </w:rPr>
      </w:pPr>
    </w:p>
    <w:p w14:paraId="321365B5" w14:textId="77777777" w:rsidR="00000000" w:rsidRDefault="00382668">
      <w:pPr>
        <w:pStyle w:val="a0"/>
        <w:rPr>
          <w:rFonts w:hint="cs"/>
          <w:rtl/>
        </w:rPr>
      </w:pPr>
      <w:r>
        <w:rPr>
          <w:rFonts w:hint="cs"/>
          <w:rtl/>
        </w:rPr>
        <w:t>ח</w:t>
      </w:r>
      <w:r>
        <w:rPr>
          <w:rFonts w:hint="cs"/>
          <w:rtl/>
        </w:rPr>
        <w:t xml:space="preserve">בר הכנסת חזן, יש הבדל בין עקירה לבין פינוי או העתקה? </w:t>
      </w:r>
    </w:p>
    <w:p w14:paraId="2D31A580" w14:textId="77777777" w:rsidR="00000000" w:rsidRDefault="00382668">
      <w:pPr>
        <w:pStyle w:val="a0"/>
        <w:rPr>
          <w:rFonts w:hint="cs"/>
          <w:rtl/>
        </w:rPr>
      </w:pPr>
    </w:p>
    <w:p w14:paraId="64A6E3AF" w14:textId="77777777" w:rsidR="00000000" w:rsidRDefault="00382668">
      <w:pPr>
        <w:pStyle w:val="af0"/>
        <w:rPr>
          <w:rtl/>
        </w:rPr>
      </w:pPr>
      <w:r>
        <w:rPr>
          <w:rFonts w:hint="eastAsia"/>
          <w:rtl/>
        </w:rPr>
        <w:t>יחיאל</w:t>
      </w:r>
      <w:r>
        <w:rPr>
          <w:rtl/>
        </w:rPr>
        <w:t xml:space="preserve"> חזן (הליכוד):</w:t>
      </w:r>
    </w:p>
    <w:p w14:paraId="717995A6" w14:textId="77777777" w:rsidR="00000000" w:rsidRDefault="00382668">
      <w:pPr>
        <w:pStyle w:val="a0"/>
        <w:rPr>
          <w:rFonts w:hint="cs"/>
          <w:rtl/>
        </w:rPr>
      </w:pPr>
    </w:p>
    <w:p w14:paraId="606F02C7" w14:textId="77777777" w:rsidR="00000000" w:rsidRDefault="00382668">
      <w:pPr>
        <w:pStyle w:val="a0"/>
        <w:rPr>
          <w:rFonts w:hint="cs"/>
          <w:rtl/>
        </w:rPr>
      </w:pPr>
      <w:r>
        <w:rPr>
          <w:rFonts w:hint="cs"/>
          <w:rtl/>
        </w:rPr>
        <w:t>אין הבדל.</w:t>
      </w:r>
    </w:p>
    <w:p w14:paraId="1DCA87B4" w14:textId="77777777" w:rsidR="00000000" w:rsidRDefault="00382668">
      <w:pPr>
        <w:pStyle w:val="a0"/>
        <w:rPr>
          <w:rFonts w:hint="cs"/>
          <w:rtl/>
        </w:rPr>
      </w:pPr>
    </w:p>
    <w:p w14:paraId="7DC4BE15" w14:textId="77777777" w:rsidR="00000000" w:rsidRDefault="00382668">
      <w:pPr>
        <w:pStyle w:val="af0"/>
        <w:rPr>
          <w:rtl/>
        </w:rPr>
      </w:pPr>
      <w:r>
        <w:rPr>
          <w:rFonts w:hint="eastAsia"/>
          <w:rtl/>
        </w:rPr>
        <w:t>מגלי</w:t>
      </w:r>
      <w:r>
        <w:rPr>
          <w:rtl/>
        </w:rPr>
        <w:t xml:space="preserve"> והבה (הליכוד):</w:t>
      </w:r>
    </w:p>
    <w:p w14:paraId="7FBD2695" w14:textId="77777777" w:rsidR="00000000" w:rsidRDefault="00382668">
      <w:pPr>
        <w:pStyle w:val="a0"/>
        <w:rPr>
          <w:rFonts w:hint="cs"/>
          <w:rtl/>
        </w:rPr>
      </w:pPr>
    </w:p>
    <w:p w14:paraId="167E252E" w14:textId="77777777" w:rsidR="00000000" w:rsidRDefault="00382668">
      <w:pPr>
        <w:pStyle w:val="a0"/>
        <w:rPr>
          <w:rFonts w:hint="cs"/>
          <w:rtl/>
        </w:rPr>
      </w:pPr>
      <w:r>
        <w:rPr>
          <w:rFonts w:hint="cs"/>
          <w:rtl/>
        </w:rPr>
        <w:t xml:space="preserve">השאלה היא אם אתה בעד השלום או נגד. </w:t>
      </w:r>
    </w:p>
    <w:p w14:paraId="006523B7" w14:textId="77777777" w:rsidR="00000000" w:rsidRDefault="00382668">
      <w:pPr>
        <w:pStyle w:val="a0"/>
        <w:rPr>
          <w:rFonts w:hint="cs"/>
          <w:rtl/>
        </w:rPr>
      </w:pPr>
    </w:p>
    <w:p w14:paraId="4317DA54" w14:textId="77777777" w:rsidR="00000000" w:rsidRDefault="00382668">
      <w:pPr>
        <w:pStyle w:val="-"/>
        <w:rPr>
          <w:rtl/>
        </w:rPr>
      </w:pPr>
      <w:bookmarkStart w:id="61" w:name="FS000000494T22_12_2003_14_05_02C"/>
      <w:bookmarkEnd w:id="61"/>
      <w:r>
        <w:rPr>
          <w:rtl/>
        </w:rPr>
        <w:t>אליהו ישי (ש"ס):</w:t>
      </w:r>
    </w:p>
    <w:p w14:paraId="051FA0DD" w14:textId="77777777" w:rsidR="00000000" w:rsidRDefault="00382668">
      <w:pPr>
        <w:pStyle w:val="a0"/>
        <w:rPr>
          <w:rtl/>
        </w:rPr>
      </w:pPr>
    </w:p>
    <w:p w14:paraId="296ADFB4" w14:textId="77777777" w:rsidR="00000000" w:rsidRDefault="00382668">
      <w:pPr>
        <w:pStyle w:val="a0"/>
        <w:rPr>
          <w:rFonts w:hint="cs"/>
          <w:rtl/>
        </w:rPr>
      </w:pPr>
      <w:r>
        <w:rPr>
          <w:rFonts w:hint="cs"/>
          <w:rtl/>
        </w:rPr>
        <w:t>היום אין הבדל בין פינוי או עקירה לבין העתקה. חיים, אני חשבתי פעם, שכשהשמאל מפנה יישובים, זו ע</w:t>
      </w:r>
      <w:r>
        <w:rPr>
          <w:rFonts w:hint="cs"/>
          <w:rtl/>
        </w:rPr>
        <w:t>קירה. בעיני השמאל זה פינוי. אבל כשהימין עוקר יישובים, בעיני הימין זה פינוי, אפילו בעיני השמאל. תסכימו שיקראו לזה פינוי, מה זה משנה.</w:t>
      </w:r>
    </w:p>
    <w:p w14:paraId="0414D6AF" w14:textId="77777777" w:rsidR="00000000" w:rsidRDefault="00382668">
      <w:pPr>
        <w:pStyle w:val="a0"/>
        <w:rPr>
          <w:rFonts w:hint="cs"/>
          <w:rtl/>
        </w:rPr>
      </w:pPr>
    </w:p>
    <w:p w14:paraId="2E7CA655" w14:textId="77777777" w:rsidR="00000000" w:rsidRDefault="00382668">
      <w:pPr>
        <w:pStyle w:val="af1"/>
        <w:rPr>
          <w:rtl/>
        </w:rPr>
      </w:pPr>
      <w:r>
        <w:rPr>
          <w:rFonts w:hint="eastAsia"/>
          <w:rtl/>
        </w:rPr>
        <w:t>היו</w:t>
      </w:r>
      <w:r>
        <w:rPr>
          <w:rtl/>
        </w:rPr>
        <w:t>"ר ראובן ריבלין:</w:t>
      </w:r>
    </w:p>
    <w:p w14:paraId="7F05CB8A" w14:textId="77777777" w:rsidR="00000000" w:rsidRDefault="00382668">
      <w:pPr>
        <w:pStyle w:val="a0"/>
        <w:rPr>
          <w:rtl/>
        </w:rPr>
      </w:pPr>
    </w:p>
    <w:p w14:paraId="1C5E63F9" w14:textId="77777777" w:rsidR="00000000" w:rsidRDefault="00382668">
      <w:pPr>
        <w:pStyle w:val="a0"/>
        <w:rPr>
          <w:rFonts w:hint="cs"/>
          <w:rtl/>
        </w:rPr>
      </w:pPr>
      <w:r>
        <w:rPr>
          <w:rFonts w:hint="cs"/>
          <w:rtl/>
        </w:rPr>
        <w:t xml:space="preserve">יש מישהו בימין שחושב שהזזה זה לא פינוי. </w:t>
      </w:r>
    </w:p>
    <w:p w14:paraId="6C2DFE3A" w14:textId="77777777" w:rsidR="00000000" w:rsidRDefault="00382668">
      <w:pPr>
        <w:pStyle w:val="a0"/>
        <w:rPr>
          <w:rFonts w:hint="cs"/>
          <w:rtl/>
        </w:rPr>
      </w:pPr>
    </w:p>
    <w:p w14:paraId="3B7EEECE" w14:textId="77777777" w:rsidR="00000000" w:rsidRDefault="00382668">
      <w:pPr>
        <w:pStyle w:val="-"/>
        <w:rPr>
          <w:rtl/>
        </w:rPr>
      </w:pPr>
      <w:bookmarkStart w:id="62" w:name="FS000000494T22_12_2003_14_08_47C"/>
      <w:bookmarkEnd w:id="62"/>
      <w:r>
        <w:rPr>
          <w:rtl/>
        </w:rPr>
        <w:t>אליהו ישי (ש"ס):</w:t>
      </w:r>
    </w:p>
    <w:p w14:paraId="0F9C38DE" w14:textId="77777777" w:rsidR="00000000" w:rsidRDefault="00382668">
      <w:pPr>
        <w:pStyle w:val="a0"/>
        <w:rPr>
          <w:rtl/>
        </w:rPr>
      </w:pPr>
    </w:p>
    <w:p w14:paraId="773E62EE" w14:textId="77777777" w:rsidR="00000000" w:rsidRDefault="00382668">
      <w:pPr>
        <w:pStyle w:val="a0"/>
        <w:rPr>
          <w:rFonts w:hint="cs"/>
          <w:rtl/>
        </w:rPr>
      </w:pPr>
      <w:r>
        <w:rPr>
          <w:rFonts w:hint="cs"/>
          <w:rtl/>
        </w:rPr>
        <w:t>נכון. אבל כשהשמאל מפנה או מזיז או מעתיק זה</w:t>
      </w:r>
      <w:r>
        <w:rPr>
          <w:rFonts w:hint="cs"/>
          <w:rtl/>
        </w:rPr>
        <w:t xml:space="preserve"> נקרא עקירה. אבל כשהימין מפנה או מזיז, זה לא נקרא עקירה.</w:t>
      </w:r>
    </w:p>
    <w:p w14:paraId="2F662CD6" w14:textId="77777777" w:rsidR="00000000" w:rsidRDefault="00382668">
      <w:pPr>
        <w:pStyle w:val="a0"/>
        <w:rPr>
          <w:rFonts w:hint="cs"/>
          <w:rtl/>
        </w:rPr>
      </w:pPr>
    </w:p>
    <w:p w14:paraId="7DD2E8A0" w14:textId="77777777" w:rsidR="00000000" w:rsidRDefault="00382668">
      <w:pPr>
        <w:pStyle w:val="af0"/>
        <w:rPr>
          <w:rtl/>
        </w:rPr>
      </w:pPr>
      <w:r>
        <w:rPr>
          <w:rFonts w:hint="eastAsia"/>
          <w:rtl/>
        </w:rPr>
        <w:t>נסים</w:t>
      </w:r>
      <w:r>
        <w:rPr>
          <w:rtl/>
        </w:rPr>
        <w:t xml:space="preserve"> דהן (ש"ס):</w:t>
      </w:r>
    </w:p>
    <w:p w14:paraId="1F334EFE" w14:textId="77777777" w:rsidR="00000000" w:rsidRDefault="00382668">
      <w:pPr>
        <w:pStyle w:val="a0"/>
        <w:rPr>
          <w:rFonts w:hint="cs"/>
          <w:rtl/>
        </w:rPr>
      </w:pPr>
    </w:p>
    <w:p w14:paraId="0E6A2C56" w14:textId="77777777" w:rsidR="00000000" w:rsidRDefault="00382668">
      <w:pPr>
        <w:pStyle w:val="a0"/>
        <w:rPr>
          <w:rFonts w:hint="cs"/>
          <w:rtl/>
        </w:rPr>
      </w:pPr>
      <w:r>
        <w:rPr>
          <w:rFonts w:hint="cs"/>
          <w:rtl/>
        </w:rPr>
        <w:t>- - - להזיז לים.</w:t>
      </w:r>
    </w:p>
    <w:p w14:paraId="1A338C5A" w14:textId="77777777" w:rsidR="00000000" w:rsidRDefault="00382668">
      <w:pPr>
        <w:pStyle w:val="-"/>
        <w:rPr>
          <w:rtl/>
        </w:rPr>
      </w:pPr>
    </w:p>
    <w:p w14:paraId="469C1982" w14:textId="77777777" w:rsidR="00000000" w:rsidRDefault="00382668">
      <w:pPr>
        <w:pStyle w:val="-"/>
        <w:rPr>
          <w:rtl/>
        </w:rPr>
      </w:pPr>
      <w:bookmarkStart w:id="63" w:name="FS000000494T22_12_2003_14_10_06C"/>
      <w:bookmarkEnd w:id="63"/>
      <w:r>
        <w:rPr>
          <w:rtl/>
        </w:rPr>
        <w:t>אליהו ישי (ש"ס):</w:t>
      </w:r>
    </w:p>
    <w:p w14:paraId="6D8B6EA2" w14:textId="77777777" w:rsidR="00000000" w:rsidRDefault="00382668">
      <w:pPr>
        <w:pStyle w:val="a0"/>
        <w:rPr>
          <w:rtl/>
        </w:rPr>
      </w:pPr>
    </w:p>
    <w:p w14:paraId="192037F6" w14:textId="77777777" w:rsidR="00000000" w:rsidRDefault="00382668">
      <w:pPr>
        <w:pStyle w:val="a0"/>
        <w:rPr>
          <w:rFonts w:hint="cs"/>
          <w:rtl/>
        </w:rPr>
      </w:pPr>
      <w:r>
        <w:rPr>
          <w:rFonts w:hint="cs"/>
          <w:rtl/>
        </w:rPr>
        <w:t>חבר הכנסת נסים דהן, אני תמה מה התכוונו ראשי ממשלה לשעבר, גם ברק וגם פרס - האם הם התכוונו לפנות את היישובים ולזרוק את האנשים לים? לא. ברור שהכוונה</w:t>
      </w:r>
      <w:r>
        <w:rPr>
          <w:rFonts w:hint="cs"/>
          <w:rtl/>
        </w:rPr>
        <w:t xml:space="preserve"> היתה להעתיק אותם או לפנות אותם למקום אחר. נכון, חבר הכנסת מצנע? לא העלית בדעתך לפנות את אחד היישובים ביש"ע ולזרוק את התושבים אל מעבר לים. כוונתך היתה להעביר אותם לאחד היישובים האחרים. </w:t>
      </w:r>
    </w:p>
    <w:p w14:paraId="040F9CA1" w14:textId="77777777" w:rsidR="00000000" w:rsidRDefault="00382668">
      <w:pPr>
        <w:pStyle w:val="a0"/>
        <w:rPr>
          <w:rFonts w:hint="cs"/>
          <w:rtl/>
        </w:rPr>
      </w:pPr>
    </w:p>
    <w:p w14:paraId="65F8922B" w14:textId="77777777" w:rsidR="00000000" w:rsidRDefault="00382668">
      <w:pPr>
        <w:pStyle w:val="af0"/>
        <w:rPr>
          <w:rtl/>
        </w:rPr>
      </w:pPr>
      <w:r>
        <w:rPr>
          <w:rFonts w:hint="eastAsia"/>
          <w:rtl/>
        </w:rPr>
        <w:t>עמרם</w:t>
      </w:r>
      <w:r>
        <w:rPr>
          <w:rtl/>
        </w:rPr>
        <w:t xml:space="preserve"> מצנע (העבודה-מימד):</w:t>
      </w:r>
    </w:p>
    <w:p w14:paraId="0C0C78FB" w14:textId="77777777" w:rsidR="00000000" w:rsidRDefault="00382668">
      <w:pPr>
        <w:pStyle w:val="a0"/>
        <w:rPr>
          <w:rFonts w:hint="cs"/>
          <w:rtl/>
        </w:rPr>
      </w:pPr>
    </w:p>
    <w:p w14:paraId="5589E43D" w14:textId="77777777" w:rsidR="00000000" w:rsidRDefault="00382668">
      <w:pPr>
        <w:pStyle w:val="a0"/>
        <w:rPr>
          <w:rFonts w:hint="cs"/>
          <w:rtl/>
        </w:rPr>
      </w:pPr>
      <w:r>
        <w:rPr>
          <w:rFonts w:hint="cs"/>
          <w:rtl/>
        </w:rPr>
        <w:t>יש נגב ויש גליל.</w:t>
      </w:r>
    </w:p>
    <w:p w14:paraId="2605D4B3" w14:textId="77777777" w:rsidR="00000000" w:rsidRDefault="00382668">
      <w:pPr>
        <w:pStyle w:val="a0"/>
        <w:rPr>
          <w:rFonts w:hint="cs"/>
          <w:rtl/>
        </w:rPr>
      </w:pPr>
    </w:p>
    <w:p w14:paraId="48BD9704" w14:textId="77777777" w:rsidR="00000000" w:rsidRDefault="00382668">
      <w:pPr>
        <w:pStyle w:val="-"/>
        <w:rPr>
          <w:rtl/>
        </w:rPr>
      </w:pPr>
      <w:bookmarkStart w:id="64" w:name="FS000000494T22_12_2003_14_13_23C"/>
      <w:bookmarkEnd w:id="64"/>
      <w:r>
        <w:rPr>
          <w:rtl/>
        </w:rPr>
        <w:t>אליהו ישי (ש"ס):</w:t>
      </w:r>
    </w:p>
    <w:p w14:paraId="2C5752F0" w14:textId="77777777" w:rsidR="00000000" w:rsidRDefault="00382668">
      <w:pPr>
        <w:pStyle w:val="a0"/>
        <w:rPr>
          <w:rtl/>
        </w:rPr>
      </w:pPr>
    </w:p>
    <w:p w14:paraId="2D159CE7" w14:textId="77777777" w:rsidR="00000000" w:rsidRDefault="00382668">
      <w:pPr>
        <w:pStyle w:val="a0"/>
        <w:rPr>
          <w:rFonts w:hint="cs"/>
          <w:rtl/>
        </w:rPr>
      </w:pPr>
      <w:r>
        <w:rPr>
          <w:rFonts w:hint="cs"/>
          <w:rtl/>
        </w:rPr>
        <w:t>זאת אומ</w:t>
      </w:r>
      <w:r>
        <w:rPr>
          <w:rFonts w:hint="cs"/>
          <w:rtl/>
        </w:rPr>
        <w:t>רת, בשורה התחתונה, אמר חבר הכנסת רמון - זה גירוש. היום בעצם הימין מגרש, עוקר מהשורש יישובים בלב לבה של מדינת ישראל, מעביר אותם לא לים, אלא לאחד מהיישובים האחרים. כלומר, היום אין הבדל.</w:t>
      </w:r>
    </w:p>
    <w:p w14:paraId="313109FC" w14:textId="77777777" w:rsidR="00000000" w:rsidRDefault="00382668">
      <w:pPr>
        <w:pStyle w:val="a0"/>
        <w:rPr>
          <w:rFonts w:hint="cs"/>
          <w:rtl/>
        </w:rPr>
      </w:pPr>
    </w:p>
    <w:p w14:paraId="4158C7A3" w14:textId="77777777" w:rsidR="00000000" w:rsidRDefault="00382668">
      <w:pPr>
        <w:pStyle w:val="a0"/>
        <w:rPr>
          <w:rFonts w:hint="cs"/>
          <w:rtl/>
        </w:rPr>
      </w:pPr>
      <w:r>
        <w:rPr>
          <w:rFonts w:hint="cs"/>
          <w:rtl/>
        </w:rPr>
        <w:t>שמעתי עוד דבר. ראש הממשלה לשעבר ברק דיבר על היפרדות חד-צדדית. חבר הכנסת</w:t>
      </w:r>
      <w:r>
        <w:rPr>
          <w:rFonts w:hint="cs"/>
          <w:rtl/>
        </w:rPr>
        <w:t xml:space="preserve"> אברהם בורג, אני זוכר שבזמנו, תחת ביקורת על ראש הממשלה לשעבר ברק, הוא דיבר על היפרדות. מה ההבדל בין היפרדות לבין יציאה חד-צדדית?  </w:t>
      </w:r>
    </w:p>
    <w:p w14:paraId="05EF8FCF" w14:textId="77777777" w:rsidR="00000000" w:rsidRDefault="00382668">
      <w:pPr>
        <w:pStyle w:val="a3"/>
        <w:rPr>
          <w:rFonts w:hint="cs"/>
          <w:rtl/>
        </w:rPr>
      </w:pPr>
    </w:p>
    <w:p w14:paraId="526CB8A3" w14:textId="77777777" w:rsidR="00000000" w:rsidRDefault="00382668">
      <w:pPr>
        <w:pStyle w:val="af0"/>
        <w:rPr>
          <w:rtl/>
        </w:rPr>
      </w:pPr>
      <w:r>
        <w:rPr>
          <w:rFonts w:hint="eastAsia"/>
          <w:rtl/>
        </w:rPr>
        <w:t>אברהם</w:t>
      </w:r>
      <w:r>
        <w:rPr>
          <w:rtl/>
        </w:rPr>
        <w:t xml:space="preserve"> בורג (העבודה-מימד):</w:t>
      </w:r>
    </w:p>
    <w:p w14:paraId="2FF42726" w14:textId="77777777" w:rsidR="00000000" w:rsidRDefault="00382668">
      <w:pPr>
        <w:pStyle w:val="a0"/>
        <w:rPr>
          <w:rFonts w:hint="cs"/>
          <w:rtl/>
        </w:rPr>
      </w:pPr>
    </w:p>
    <w:p w14:paraId="448E9FCA" w14:textId="77777777" w:rsidR="00000000" w:rsidRDefault="00382668">
      <w:pPr>
        <w:pStyle w:val="a0"/>
        <w:rPr>
          <w:rFonts w:hint="cs"/>
          <w:rtl/>
        </w:rPr>
      </w:pPr>
      <w:r>
        <w:rPr>
          <w:rFonts w:hint="cs"/>
          <w:rtl/>
        </w:rPr>
        <w:t xml:space="preserve">אצל ברק זה יותר אינטלקטואלי. </w:t>
      </w:r>
    </w:p>
    <w:p w14:paraId="2E94F10F" w14:textId="77777777" w:rsidR="00000000" w:rsidRDefault="00382668">
      <w:pPr>
        <w:pStyle w:val="a0"/>
        <w:rPr>
          <w:rFonts w:hint="cs"/>
          <w:rtl/>
        </w:rPr>
      </w:pPr>
    </w:p>
    <w:p w14:paraId="22F09CC6" w14:textId="77777777" w:rsidR="00000000" w:rsidRDefault="00382668">
      <w:pPr>
        <w:pStyle w:val="-"/>
        <w:rPr>
          <w:rtl/>
        </w:rPr>
      </w:pPr>
      <w:bookmarkStart w:id="65" w:name="FS000000494T22_12_2003_14_16_38C"/>
      <w:bookmarkEnd w:id="65"/>
      <w:r>
        <w:rPr>
          <w:rtl/>
        </w:rPr>
        <w:t>אליהו ישי (ש"ס):</w:t>
      </w:r>
    </w:p>
    <w:p w14:paraId="03BB26FC" w14:textId="77777777" w:rsidR="00000000" w:rsidRDefault="00382668">
      <w:pPr>
        <w:pStyle w:val="a0"/>
        <w:rPr>
          <w:rtl/>
        </w:rPr>
      </w:pPr>
    </w:p>
    <w:p w14:paraId="3DD336DD" w14:textId="77777777" w:rsidR="00000000" w:rsidRDefault="00382668">
      <w:pPr>
        <w:pStyle w:val="a0"/>
        <w:rPr>
          <w:rFonts w:hint="cs"/>
          <w:rtl/>
        </w:rPr>
      </w:pPr>
      <w:r>
        <w:rPr>
          <w:rFonts w:hint="cs"/>
          <w:rtl/>
        </w:rPr>
        <w:t>בסדר, שמענו את התשובה. חבר הכנסת יחיאל חזן, יש ה</w:t>
      </w:r>
      <w:r>
        <w:rPr>
          <w:rFonts w:hint="cs"/>
          <w:rtl/>
        </w:rPr>
        <w:t>בדל בין היפרדות להתנתקות? אני אענה לך, אין שום הבדל.</w:t>
      </w:r>
    </w:p>
    <w:p w14:paraId="6AEC814B" w14:textId="77777777" w:rsidR="00000000" w:rsidRDefault="00382668">
      <w:pPr>
        <w:pStyle w:val="af0"/>
        <w:rPr>
          <w:rFonts w:hint="cs"/>
          <w:rtl/>
        </w:rPr>
      </w:pPr>
    </w:p>
    <w:p w14:paraId="0E28FF41" w14:textId="77777777" w:rsidR="00000000" w:rsidRDefault="00382668">
      <w:pPr>
        <w:pStyle w:val="af0"/>
        <w:rPr>
          <w:rtl/>
        </w:rPr>
      </w:pPr>
      <w:r>
        <w:rPr>
          <w:rFonts w:hint="eastAsia"/>
          <w:rtl/>
        </w:rPr>
        <w:t>מגלי</w:t>
      </w:r>
      <w:r>
        <w:rPr>
          <w:rtl/>
        </w:rPr>
        <w:t xml:space="preserve"> והבה (הליכוד):</w:t>
      </w:r>
    </w:p>
    <w:p w14:paraId="55D50E65" w14:textId="77777777" w:rsidR="00000000" w:rsidRDefault="00382668">
      <w:pPr>
        <w:pStyle w:val="a0"/>
        <w:rPr>
          <w:rFonts w:hint="cs"/>
          <w:rtl/>
        </w:rPr>
      </w:pPr>
    </w:p>
    <w:p w14:paraId="699611DB" w14:textId="77777777" w:rsidR="00000000" w:rsidRDefault="00382668">
      <w:pPr>
        <w:pStyle w:val="a0"/>
        <w:rPr>
          <w:rFonts w:hint="cs"/>
          <w:rtl/>
        </w:rPr>
      </w:pPr>
      <w:r>
        <w:rPr>
          <w:rFonts w:hint="cs"/>
          <w:rtl/>
        </w:rPr>
        <w:t>מה אמר הרב עובדיה יוסף?</w:t>
      </w:r>
    </w:p>
    <w:p w14:paraId="3D37DE3E" w14:textId="77777777" w:rsidR="00000000" w:rsidRDefault="00382668">
      <w:pPr>
        <w:pStyle w:val="a0"/>
        <w:rPr>
          <w:rFonts w:hint="cs"/>
          <w:rtl/>
        </w:rPr>
      </w:pPr>
    </w:p>
    <w:p w14:paraId="2355C8A4" w14:textId="77777777" w:rsidR="00000000" w:rsidRDefault="00382668">
      <w:pPr>
        <w:pStyle w:val="-"/>
        <w:rPr>
          <w:rtl/>
        </w:rPr>
      </w:pPr>
      <w:bookmarkStart w:id="66" w:name="FS000000494T22_12_2003_14_17_23C"/>
      <w:bookmarkEnd w:id="66"/>
      <w:r>
        <w:rPr>
          <w:rFonts w:hint="eastAsia"/>
          <w:rtl/>
        </w:rPr>
        <w:t>אליהו</w:t>
      </w:r>
      <w:r>
        <w:rPr>
          <w:rtl/>
        </w:rPr>
        <w:t xml:space="preserve"> ישי (ש"ס):</w:t>
      </w:r>
    </w:p>
    <w:p w14:paraId="2CFF066F" w14:textId="77777777" w:rsidR="00000000" w:rsidRDefault="00382668">
      <w:pPr>
        <w:pStyle w:val="a0"/>
        <w:rPr>
          <w:rFonts w:hint="cs"/>
          <w:rtl/>
        </w:rPr>
      </w:pPr>
    </w:p>
    <w:p w14:paraId="4EA69568" w14:textId="77777777" w:rsidR="00000000" w:rsidRDefault="00382668">
      <w:pPr>
        <w:pStyle w:val="a0"/>
        <w:rPr>
          <w:rFonts w:hint="cs"/>
          <w:rtl/>
        </w:rPr>
      </w:pPr>
      <w:r>
        <w:rPr>
          <w:rFonts w:hint="cs"/>
          <w:rtl/>
        </w:rPr>
        <w:t xml:space="preserve">מייד  אגיד לך מה אמר הרב עובדיה יוסף, תשובה מאוד מעניינת. </w:t>
      </w:r>
    </w:p>
    <w:p w14:paraId="67BEA2C0" w14:textId="77777777" w:rsidR="00000000" w:rsidRDefault="00382668">
      <w:pPr>
        <w:pStyle w:val="a0"/>
        <w:rPr>
          <w:rFonts w:hint="cs"/>
          <w:rtl/>
        </w:rPr>
      </w:pPr>
    </w:p>
    <w:p w14:paraId="17769624" w14:textId="77777777" w:rsidR="00000000" w:rsidRDefault="00382668">
      <w:pPr>
        <w:pStyle w:val="a0"/>
        <w:rPr>
          <w:rFonts w:hint="cs"/>
          <w:rtl/>
        </w:rPr>
      </w:pPr>
      <w:r>
        <w:rPr>
          <w:rFonts w:hint="cs"/>
          <w:rtl/>
        </w:rPr>
        <w:t>זאת אומרת, היום בעצם אין הבדל בין הדעות של הימין לבין הדעות של השמאל.</w:t>
      </w:r>
    </w:p>
    <w:p w14:paraId="3B6A9641" w14:textId="77777777" w:rsidR="00000000" w:rsidRDefault="00382668">
      <w:pPr>
        <w:pStyle w:val="a0"/>
        <w:rPr>
          <w:rFonts w:hint="cs"/>
          <w:rtl/>
        </w:rPr>
      </w:pPr>
      <w:r>
        <w:rPr>
          <w:rFonts w:hint="cs"/>
          <w:rtl/>
        </w:rPr>
        <w:t xml:space="preserve">   </w:t>
      </w:r>
    </w:p>
    <w:p w14:paraId="031317C7" w14:textId="77777777" w:rsidR="00000000" w:rsidRDefault="00382668">
      <w:pPr>
        <w:pStyle w:val="af1"/>
        <w:rPr>
          <w:rtl/>
        </w:rPr>
      </w:pPr>
      <w:r>
        <w:rPr>
          <w:rtl/>
        </w:rPr>
        <w:t>היו"</w:t>
      </w:r>
      <w:r>
        <w:rPr>
          <w:rtl/>
        </w:rPr>
        <w:t>ר ראובן ריבלין:</w:t>
      </w:r>
    </w:p>
    <w:p w14:paraId="0E83F0CF" w14:textId="77777777" w:rsidR="00000000" w:rsidRDefault="00382668">
      <w:pPr>
        <w:pStyle w:val="a0"/>
        <w:rPr>
          <w:rtl/>
        </w:rPr>
      </w:pPr>
    </w:p>
    <w:p w14:paraId="76B9DB90" w14:textId="77777777" w:rsidR="00000000" w:rsidRDefault="00382668">
      <w:pPr>
        <w:pStyle w:val="a0"/>
        <w:rPr>
          <w:rFonts w:hint="cs"/>
          <w:rtl/>
        </w:rPr>
      </w:pPr>
      <w:r>
        <w:rPr>
          <w:rFonts w:hint="cs"/>
          <w:rtl/>
        </w:rPr>
        <w:t xml:space="preserve">אנשי הימין. </w:t>
      </w:r>
    </w:p>
    <w:p w14:paraId="53291427" w14:textId="77777777" w:rsidR="00000000" w:rsidRDefault="00382668">
      <w:pPr>
        <w:pStyle w:val="a0"/>
        <w:rPr>
          <w:rFonts w:hint="cs"/>
          <w:rtl/>
        </w:rPr>
      </w:pPr>
    </w:p>
    <w:p w14:paraId="69F70B49" w14:textId="77777777" w:rsidR="00000000" w:rsidRDefault="00382668">
      <w:pPr>
        <w:pStyle w:val="-"/>
        <w:rPr>
          <w:rtl/>
        </w:rPr>
      </w:pPr>
      <w:bookmarkStart w:id="67" w:name="FS000000494T22_12_2003_14_18_42C"/>
      <w:bookmarkEnd w:id="67"/>
      <w:r>
        <w:rPr>
          <w:rtl/>
        </w:rPr>
        <w:t>אליהו ישי (ש"ס):</w:t>
      </w:r>
    </w:p>
    <w:p w14:paraId="4578D7AB" w14:textId="77777777" w:rsidR="00000000" w:rsidRDefault="00382668">
      <w:pPr>
        <w:pStyle w:val="a0"/>
        <w:rPr>
          <w:rtl/>
        </w:rPr>
      </w:pPr>
    </w:p>
    <w:p w14:paraId="47F6A764" w14:textId="77777777" w:rsidR="00000000" w:rsidRDefault="00382668">
      <w:pPr>
        <w:pStyle w:val="a0"/>
        <w:rPr>
          <w:rFonts w:hint="cs"/>
          <w:rtl/>
        </w:rPr>
      </w:pPr>
      <w:r>
        <w:rPr>
          <w:rFonts w:hint="cs"/>
          <w:rtl/>
        </w:rPr>
        <w:t xml:space="preserve">אנשי הימין. תאמרו לי אם יש הבדל בין ראש הממשלה לשעבר שמעון פרס לבין אריק שרון? </w:t>
      </w:r>
    </w:p>
    <w:p w14:paraId="5C809339" w14:textId="77777777" w:rsidR="00000000" w:rsidRDefault="00382668">
      <w:pPr>
        <w:pStyle w:val="a0"/>
        <w:rPr>
          <w:rFonts w:hint="cs"/>
          <w:rtl/>
        </w:rPr>
      </w:pPr>
    </w:p>
    <w:p w14:paraId="4B9CE120" w14:textId="77777777" w:rsidR="00000000" w:rsidRDefault="00382668">
      <w:pPr>
        <w:pStyle w:val="af0"/>
        <w:rPr>
          <w:rtl/>
        </w:rPr>
      </w:pPr>
      <w:r>
        <w:rPr>
          <w:rFonts w:hint="eastAsia"/>
          <w:rtl/>
        </w:rPr>
        <w:t>אברהם</w:t>
      </w:r>
      <w:r>
        <w:rPr>
          <w:rtl/>
        </w:rPr>
        <w:t xml:space="preserve"> בורג (העבודה-מימד):</w:t>
      </w:r>
    </w:p>
    <w:p w14:paraId="5C756649" w14:textId="77777777" w:rsidR="00000000" w:rsidRDefault="00382668">
      <w:pPr>
        <w:pStyle w:val="a0"/>
        <w:rPr>
          <w:rFonts w:hint="cs"/>
          <w:rtl/>
        </w:rPr>
      </w:pPr>
    </w:p>
    <w:p w14:paraId="1EE1DA4F" w14:textId="77777777" w:rsidR="00000000" w:rsidRDefault="00382668">
      <w:pPr>
        <w:pStyle w:val="a0"/>
        <w:rPr>
          <w:rFonts w:hint="cs"/>
          <w:rtl/>
        </w:rPr>
      </w:pPr>
      <w:r>
        <w:rPr>
          <w:rFonts w:hint="cs"/>
          <w:rtl/>
        </w:rPr>
        <w:t>בטח, שניהם רזים.</w:t>
      </w:r>
    </w:p>
    <w:p w14:paraId="5980CFBB" w14:textId="77777777" w:rsidR="00000000" w:rsidRDefault="00382668">
      <w:pPr>
        <w:pStyle w:val="a0"/>
        <w:rPr>
          <w:rFonts w:hint="cs"/>
          <w:rtl/>
        </w:rPr>
      </w:pPr>
    </w:p>
    <w:p w14:paraId="3DAE1A44" w14:textId="77777777" w:rsidR="00000000" w:rsidRDefault="00382668">
      <w:pPr>
        <w:pStyle w:val="-"/>
        <w:rPr>
          <w:rtl/>
        </w:rPr>
      </w:pPr>
      <w:bookmarkStart w:id="68" w:name="FS000000494T22_12_2003_14_19_57C"/>
      <w:bookmarkEnd w:id="68"/>
      <w:r>
        <w:rPr>
          <w:rFonts w:hint="eastAsia"/>
          <w:rtl/>
        </w:rPr>
        <w:t>אליהו</w:t>
      </w:r>
      <w:r>
        <w:rPr>
          <w:rtl/>
        </w:rPr>
        <w:t xml:space="preserve"> ישי (ש"ס):</w:t>
      </w:r>
    </w:p>
    <w:p w14:paraId="5B327AAB" w14:textId="77777777" w:rsidR="00000000" w:rsidRDefault="00382668">
      <w:pPr>
        <w:pStyle w:val="a0"/>
        <w:rPr>
          <w:rFonts w:hint="cs"/>
          <w:rtl/>
        </w:rPr>
      </w:pPr>
    </w:p>
    <w:p w14:paraId="3A98D567" w14:textId="77777777" w:rsidR="00000000" w:rsidRDefault="00382668">
      <w:pPr>
        <w:pStyle w:val="a0"/>
        <w:rPr>
          <w:rFonts w:hint="cs"/>
          <w:rtl/>
        </w:rPr>
      </w:pPr>
      <w:r>
        <w:rPr>
          <w:rFonts w:hint="cs"/>
          <w:rtl/>
        </w:rPr>
        <w:t>עוד מעט אני אתן לך את התשובה שלי.</w:t>
      </w:r>
    </w:p>
    <w:p w14:paraId="143F9DBF" w14:textId="77777777" w:rsidR="00000000" w:rsidRDefault="00382668">
      <w:pPr>
        <w:pStyle w:val="a0"/>
        <w:rPr>
          <w:rFonts w:hint="cs"/>
          <w:rtl/>
        </w:rPr>
      </w:pPr>
    </w:p>
    <w:p w14:paraId="67936D3E" w14:textId="77777777" w:rsidR="00000000" w:rsidRDefault="00382668">
      <w:pPr>
        <w:pStyle w:val="af0"/>
        <w:rPr>
          <w:rtl/>
        </w:rPr>
      </w:pPr>
      <w:r>
        <w:rPr>
          <w:rFonts w:hint="eastAsia"/>
          <w:rtl/>
        </w:rPr>
        <w:t>אברהם</w:t>
      </w:r>
      <w:r>
        <w:rPr>
          <w:rtl/>
        </w:rPr>
        <w:t xml:space="preserve"> בורג (העבודה-מימד):</w:t>
      </w:r>
    </w:p>
    <w:p w14:paraId="1DD2E0F5" w14:textId="77777777" w:rsidR="00000000" w:rsidRDefault="00382668">
      <w:pPr>
        <w:pStyle w:val="a0"/>
        <w:rPr>
          <w:rFonts w:hint="cs"/>
          <w:rtl/>
        </w:rPr>
      </w:pPr>
    </w:p>
    <w:p w14:paraId="3E0CCD07" w14:textId="77777777" w:rsidR="00000000" w:rsidRDefault="00382668">
      <w:pPr>
        <w:pStyle w:val="a0"/>
        <w:rPr>
          <w:rFonts w:hint="cs"/>
          <w:rtl/>
        </w:rPr>
      </w:pPr>
      <w:r>
        <w:rPr>
          <w:rFonts w:hint="cs"/>
          <w:rtl/>
        </w:rPr>
        <w:t>ל</w:t>
      </w:r>
      <w:r>
        <w:rPr>
          <w:rFonts w:hint="cs"/>
          <w:rtl/>
        </w:rPr>
        <w:t>א, לא. אל תפרט.</w:t>
      </w:r>
    </w:p>
    <w:p w14:paraId="0C225DF6" w14:textId="77777777" w:rsidR="00000000" w:rsidRDefault="00382668">
      <w:pPr>
        <w:pStyle w:val="a0"/>
        <w:rPr>
          <w:rFonts w:hint="cs"/>
          <w:rtl/>
        </w:rPr>
      </w:pPr>
    </w:p>
    <w:p w14:paraId="1D7B66BC" w14:textId="77777777" w:rsidR="00000000" w:rsidRDefault="00382668">
      <w:pPr>
        <w:pStyle w:val="-"/>
        <w:rPr>
          <w:rtl/>
        </w:rPr>
      </w:pPr>
      <w:bookmarkStart w:id="69" w:name="FS000000494T22_12_2003_14_20_24C"/>
      <w:bookmarkEnd w:id="69"/>
      <w:r>
        <w:rPr>
          <w:rtl/>
        </w:rPr>
        <w:t>אליהו ישי (ש"ס):</w:t>
      </w:r>
    </w:p>
    <w:p w14:paraId="2220EEE6" w14:textId="77777777" w:rsidR="00000000" w:rsidRDefault="00382668">
      <w:pPr>
        <w:pStyle w:val="a0"/>
        <w:rPr>
          <w:rtl/>
        </w:rPr>
      </w:pPr>
    </w:p>
    <w:p w14:paraId="6479B4A9" w14:textId="77777777" w:rsidR="00000000" w:rsidRDefault="00382668">
      <w:pPr>
        <w:pStyle w:val="a0"/>
        <w:rPr>
          <w:rFonts w:hint="cs"/>
          <w:rtl/>
        </w:rPr>
      </w:pPr>
      <w:r>
        <w:rPr>
          <w:rFonts w:hint="cs"/>
          <w:rtl/>
        </w:rPr>
        <w:t xml:space="preserve">אני אפרט. הרי שרון אמר: דין נצרים כדין תל-אביב. היום שרון אומר את מה שפרס אמר לפני הרבה שנים, שאי-אפשר בלי לפנות את נצרים. עד היום הוא סובר את זה. </w:t>
      </w:r>
    </w:p>
    <w:p w14:paraId="2C149FB2" w14:textId="77777777" w:rsidR="00000000" w:rsidRDefault="00382668">
      <w:pPr>
        <w:pStyle w:val="a0"/>
        <w:rPr>
          <w:rFonts w:hint="cs"/>
          <w:rtl/>
        </w:rPr>
      </w:pPr>
    </w:p>
    <w:p w14:paraId="2E3F4383" w14:textId="77777777" w:rsidR="00000000" w:rsidRDefault="00382668">
      <w:pPr>
        <w:pStyle w:val="af1"/>
        <w:rPr>
          <w:rtl/>
        </w:rPr>
      </w:pPr>
      <w:r>
        <w:rPr>
          <w:rFonts w:hint="eastAsia"/>
          <w:rtl/>
        </w:rPr>
        <w:t>היו</w:t>
      </w:r>
      <w:r>
        <w:rPr>
          <w:rtl/>
        </w:rPr>
        <w:t>"ר ראובן ריבלין:</w:t>
      </w:r>
    </w:p>
    <w:p w14:paraId="4C0DB5E1" w14:textId="77777777" w:rsidR="00000000" w:rsidRDefault="00382668">
      <w:pPr>
        <w:pStyle w:val="a0"/>
        <w:rPr>
          <w:rFonts w:hint="cs"/>
          <w:rtl/>
        </w:rPr>
      </w:pPr>
    </w:p>
    <w:p w14:paraId="450768E8" w14:textId="77777777" w:rsidR="00000000" w:rsidRDefault="00382668">
      <w:pPr>
        <w:pStyle w:val="a0"/>
        <w:rPr>
          <w:rFonts w:hint="cs"/>
          <w:rtl/>
        </w:rPr>
      </w:pPr>
      <w:r>
        <w:rPr>
          <w:rFonts w:hint="cs"/>
          <w:rtl/>
        </w:rPr>
        <w:t>ואני רציתי לרגע לגונן על פרס ולומר: הוא אף פעם לא א</w:t>
      </w:r>
      <w:r>
        <w:rPr>
          <w:rFonts w:hint="cs"/>
          <w:rtl/>
        </w:rPr>
        <w:t xml:space="preserve">מר שאפשר להחזיר את תל-אביב. </w:t>
      </w:r>
    </w:p>
    <w:p w14:paraId="485062E6" w14:textId="77777777" w:rsidR="00000000" w:rsidRDefault="00382668">
      <w:pPr>
        <w:pStyle w:val="a0"/>
        <w:rPr>
          <w:rFonts w:hint="cs"/>
          <w:rtl/>
        </w:rPr>
      </w:pPr>
    </w:p>
    <w:p w14:paraId="4EEEEA7E" w14:textId="77777777" w:rsidR="00000000" w:rsidRDefault="00382668">
      <w:pPr>
        <w:pStyle w:val="-"/>
        <w:rPr>
          <w:rtl/>
        </w:rPr>
      </w:pPr>
      <w:bookmarkStart w:id="70" w:name="FS000000494T22_12_2003_14_22_05C"/>
      <w:bookmarkEnd w:id="70"/>
      <w:r>
        <w:rPr>
          <w:rFonts w:hint="eastAsia"/>
          <w:rtl/>
        </w:rPr>
        <w:t>אליהו</w:t>
      </w:r>
      <w:r>
        <w:rPr>
          <w:rtl/>
        </w:rPr>
        <w:t xml:space="preserve"> ישי (ש"ס):</w:t>
      </w:r>
    </w:p>
    <w:p w14:paraId="3EA6D4EA" w14:textId="77777777" w:rsidR="00000000" w:rsidRDefault="00382668">
      <w:pPr>
        <w:pStyle w:val="a0"/>
        <w:rPr>
          <w:rFonts w:hint="cs"/>
          <w:rtl/>
        </w:rPr>
      </w:pPr>
    </w:p>
    <w:p w14:paraId="2142F97D" w14:textId="77777777" w:rsidR="00000000" w:rsidRDefault="00382668">
      <w:pPr>
        <w:pStyle w:val="a0"/>
        <w:rPr>
          <w:rFonts w:hint="cs"/>
          <w:rtl/>
        </w:rPr>
      </w:pPr>
      <w:r>
        <w:rPr>
          <w:rFonts w:hint="cs"/>
          <w:rtl/>
        </w:rPr>
        <w:t xml:space="preserve">הוא לפחות לא אמר את זה, אתה צודק. אני מקבל. </w:t>
      </w:r>
    </w:p>
    <w:p w14:paraId="2169FA24" w14:textId="77777777" w:rsidR="00000000" w:rsidRDefault="00382668">
      <w:pPr>
        <w:pStyle w:val="a0"/>
        <w:rPr>
          <w:rFonts w:hint="cs"/>
          <w:rtl/>
        </w:rPr>
      </w:pPr>
    </w:p>
    <w:p w14:paraId="79AE06B9" w14:textId="77777777" w:rsidR="00000000" w:rsidRDefault="00382668">
      <w:pPr>
        <w:pStyle w:val="af0"/>
        <w:rPr>
          <w:rtl/>
        </w:rPr>
      </w:pPr>
      <w:r>
        <w:rPr>
          <w:rFonts w:hint="eastAsia"/>
          <w:rtl/>
        </w:rPr>
        <w:t>נסים</w:t>
      </w:r>
      <w:r>
        <w:rPr>
          <w:rtl/>
        </w:rPr>
        <w:t xml:space="preserve"> דהן (ש"ס):</w:t>
      </w:r>
    </w:p>
    <w:p w14:paraId="2444EAA2" w14:textId="77777777" w:rsidR="00000000" w:rsidRDefault="00382668">
      <w:pPr>
        <w:pStyle w:val="a0"/>
        <w:rPr>
          <w:rFonts w:hint="cs"/>
          <w:rtl/>
        </w:rPr>
      </w:pPr>
    </w:p>
    <w:p w14:paraId="02EA1369" w14:textId="77777777" w:rsidR="00000000" w:rsidRDefault="00382668">
      <w:pPr>
        <w:pStyle w:val="a0"/>
        <w:rPr>
          <w:rFonts w:hint="cs"/>
          <w:rtl/>
        </w:rPr>
      </w:pPr>
      <w:r>
        <w:rPr>
          <w:rFonts w:hint="cs"/>
          <w:rtl/>
        </w:rPr>
        <w:t>זה נכון, אבל שרון אמר שאפשר להחזיר - - -</w:t>
      </w:r>
    </w:p>
    <w:p w14:paraId="68F74C5A" w14:textId="77777777" w:rsidR="00000000" w:rsidRDefault="00382668">
      <w:pPr>
        <w:pStyle w:val="a0"/>
        <w:rPr>
          <w:rFonts w:hint="cs"/>
          <w:rtl/>
        </w:rPr>
      </w:pPr>
    </w:p>
    <w:p w14:paraId="72391527" w14:textId="77777777" w:rsidR="00000000" w:rsidRDefault="00382668">
      <w:pPr>
        <w:pStyle w:val="af1"/>
        <w:rPr>
          <w:rtl/>
        </w:rPr>
      </w:pPr>
    </w:p>
    <w:p w14:paraId="12ED5EB3" w14:textId="77777777" w:rsidR="00000000" w:rsidRDefault="00382668">
      <w:pPr>
        <w:pStyle w:val="af1"/>
        <w:rPr>
          <w:rtl/>
        </w:rPr>
      </w:pPr>
      <w:r>
        <w:rPr>
          <w:rFonts w:hint="eastAsia"/>
          <w:rtl/>
        </w:rPr>
        <w:t>היו</w:t>
      </w:r>
      <w:r>
        <w:rPr>
          <w:rtl/>
        </w:rPr>
        <w:t>"ר ראובן ריבלין:</w:t>
      </w:r>
    </w:p>
    <w:p w14:paraId="3756B14D" w14:textId="77777777" w:rsidR="00000000" w:rsidRDefault="00382668">
      <w:pPr>
        <w:pStyle w:val="a0"/>
        <w:rPr>
          <w:rFonts w:hint="cs"/>
          <w:rtl/>
        </w:rPr>
      </w:pPr>
    </w:p>
    <w:p w14:paraId="13DC9A43" w14:textId="77777777" w:rsidR="00000000" w:rsidRDefault="00382668">
      <w:pPr>
        <w:pStyle w:val="a0"/>
        <w:rPr>
          <w:rFonts w:hint="cs"/>
          <w:rtl/>
        </w:rPr>
      </w:pPr>
      <w:r>
        <w:rPr>
          <w:rFonts w:hint="cs"/>
          <w:rtl/>
        </w:rPr>
        <w:t>אני לא אמרתי שום דבר. אני אמרתי על חבר הכנסת פרס. אני נבהלתי לרגע ומייד רציתי לקו</w:t>
      </w:r>
      <w:r>
        <w:rPr>
          <w:rFonts w:hint="cs"/>
          <w:rtl/>
        </w:rPr>
        <w:t>ם לעזרתו.</w:t>
      </w:r>
    </w:p>
    <w:p w14:paraId="1116B42A" w14:textId="77777777" w:rsidR="00000000" w:rsidRDefault="00382668">
      <w:pPr>
        <w:pStyle w:val="a0"/>
        <w:rPr>
          <w:rFonts w:hint="cs"/>
          <w:rtl/>
        </w:rPr>
      </w:pPr>
      <w:r>
        <w:rPr>
          <w:rFonts w:hint="cs"/>
          <w:rtl/>
        </w:rPr>
        <w:t xml:space="preserve"> </w:t>
      </w:r>
    </w:p>
    <w:p w14:paraId="2F0A6F19" w14:textId="77777777" w:rsidR="00000000" w:rsidRDefault="00382668">
      <w:pPr>
        <w:pStyle w:val="af0"/>
        <w:rPr>
          <w:rtl/>
        </w:rPr>
      </w:pPr>
      <w:r>
        <w:rPr>
          <w:rFonts w:hint="eastAsia"/>
          <w:rtl/>
        </w:rPr>
        <w:t>נסים</w:t>
      </w:r>
      <w:r>
        <w:rPr>
          <w:rtl/>
        </w:rPr>
        <w:t xml:space="preserve"> דהן (ש"ס):</w:t>
      </w:r>
    </w:p>
    <w:p w14:paraId="3E54E2A1" w14:textId="77777777" w:rsidR="00000000" w:rsidRDefault="00382668">
      <w:pPr>
        <w:pStyle w:val="a0"/>
        <w:rPr>
          <w:rFonts w:hint="cs"/>
          <w:rtl/>
        </w:rPr>
      </w:pPr>
    </w:p>
    <w:p w14:paraId="59871E71" w14:textId="77777777" w:rsidR="00000000" w:rsidRDefault="00382668">
      <w:pPr>
        <w:pStyle w:val="a0"/>
        <w:rPr>
          <w:rFonts w:hint="cs"/>
          <w:rtl/>
        </w:rPr>
      </w:pPr>
      <w:r>
        <w:rPr>
          <w:rFonts w:hint="cs"/>
          <w:rtl/>
        </w:rPr>
        <w:t>- - -</w:t>
      </w:r>
    </w:p>
    <w:p w14:paraId="2FA7BABB" w14:textId="77777777" w:rsidR="00000000" w:rsidRDefault="00382668">
      <w:pPr>
        <w:pStyle w:val="a0"/>
        <w:rPr>
          <w:rFonts w:hint="cs"/>
          <w:rtl/>
        </w:rPr>
      </w:pPr>
    </w:p>
    <w:p w14:paraId="50B35E11" w14:textId="77777777" w:rsidR="00000000" w:rsidRDefault="00382668">
      <w:pPr>
        <w:pStyle w:val="af1"/>
        <w:rPr>
          <w:rtl/>
        </w:rPr>
      </w:pPr>
      <w:r>
        <w:rPr>
          <w:rtl/>
        </w:rPr>
        <w:t>היו"ר ראובן ריבלין:</w:t>
      </w:r>
    </w:p>
    <w:p w14:paraId="0C2C8C9E" w14:textId="77777777" w:rsidR="00000000" w:rsidRDefault="00382668">
      <w:pPr>
        <w:pStyle w:val="a0"/>
        <w:rPr>
          <w:rtl/>
        </w:rPr>
      </w:pPr>
    </w:p>
    <w:p w14:paraId="241B4618" w14:textId="77777777" w:rsidR="00000000" w:rsidRDefault="00382668">
      <w:pPr>
        <w:pStyle w:val="a0"/>
        <w:rPr>
          <w:rFonts w:hint="cs"/>
          <w:rtl/>
        </w:rPr>
      </w:pPr>
      <w:r>
        <w:rPr>
          <w:rFonts w:hint="cs"/>
          <w:rtl/>
        </w:rPr>
        <w:t>חבר הכנסת דהן, אדוני מפריע ליושב-ראש התנועה שלו. אני לא יכול להפסיק את השעון כאשר חברי תנועתו מפריעים לו.</w:t>
      </w:r>
    </w:p>
    <w:p w14:paraId="455CBF24" w14:textId="77777777" w:rsidR="00000000" w:rsidRDefault="00382668">
      <w:pPr>
        <w:pStyle w:val="a0"/>
        <w:rPr>
          <w:rFonts w:hint="cs"/>
          <w:rtl/>
        </w:rPr>
      </w:pPr>
    </w:p>
    <w:p w14:paraId="121D994E" w14:textId="77777777" w:rsidR="00000000" w:rsidRDefault="00382668">
      <w:pPr>
        <w:pStyle w:val="af0"/>
        <w:rPr>
          <w:rtl/>
        </w:rPr>
      </w:pPr>
      <w:r>
        <w:rPr>
          <w:rFonts w:hint="eastAsia"/>
          <w:rtl/>
        </w:rPr>
        <w:t>חיים</w:t>
      </w:r>
      <w:r>
        <w:rPr>
          <w:rtl/>
        </w:rPr>
        <w:t xml:space="preserve"> רמון (העבודה-מימד):</w:t>
      </w:r>
    </w:p>
    <w:p w14:paraId="148EF4EB" w14:textId="77777777" w:rsidR="00000000" w:rsidRDefault="00382668">
      <w:pPr>
        <w:pStyle w:val="a0"/>
        <w:rPr>
          <w:rFonts w:hint="cs"/>
          <w:rtl/>
        </w:rPr>
      </w:pPr>
    </w:p>
    <w:p w14:paraId="4B569BF5" w14:textId="77777777" w:rsidR="00000000" w:rsidRDefault="00382668">
      <w:pPr>
        <w:pStyle w:val="a0"/>
        <w:rPr>
          <w:rFonts w:hint="cs"/>
          <w:rtl/>
        </w:rPr>
      </w:pPr>
      <w:r>
        <w:rPr>
          <w:rFonts w:hint="cs"/>
          <w:rtl/>
        </w:rPr>
        <w:t>האם יושב-ראש הכנסת לא צריך לגונן על שרון כשהוא רוצה להחזיר את תל-א</w:t>
      </w:r>
      <w:r>
        <w:rPr>
          <w:rFonts w:hint="cs"/>
          <w:rtl/>
        </w:rPr>
        <w:t>ביב?</w:t>
      </w:r>
    </w:p>
    <w:p w14:paraId="54A9F5DF" w14:textId="77777777" w:rsidR="00000000" w:rsidRDefault="00382668">
      <w:pPr>
        <w:pStyle w:val="a0"/>
        <w:rPr>
          <w:rFonts w:hint="cs"/>
          <w:rtl/>
        </w:rPr>
      </w:pPr>
    </w:p>
    <w:p w14:paraId="174A4D1F" w14:textId="77777777" w:rsidR="00000000" w:rsidRDefault="00382668">
      <w:pPr>
        <w:pStyle w:val="af1"/>
        <w:rPr>
          <w:rtl/>
        </w:rPr>
      </w:pPr>
      <w:bookmarkStart w:id="71" w:name="FS000000494T22_12_2003_14_24_32C"/>
      <w:bookmarkEnd w:id="71"/>
      <w:r>
        <w:rPr>
          <w:rtl/>
        </w:rPr>
        <w:t>היו"ר ראובן ריבלין:</w:t>
      </w:r>
    </w:p>
    <w:p w14:paraId="187D6153" w14:textId="77777777" w:rsidR="00000000" w:rsidRDefault="00382668">
      <w:pPr>
        <w:pStyle w:val="a0"/>
        <w:rPr>
          <w:rtl/>
        </w:rPr>
      </w:pPr>
    </w:p>
    <w:p w14:paraId="1D0B766F" w14:textId="77777777" w:rsidR="00000000" w:rsidRDefault="00382668">
      <w:pPr>
        <w:pStyle w:val="a0"/>
        <w:rPr>
          <w:rFonts w:hint="cs"/>
          <w:rtl/>
        </w:rPr>
      </w:pPr>
      <w:r>
        <w:rPr>
          <w:rFonts w:hint="cs"/>
          <w:rtl/>
        </w:rPr>
        <w:t xml:space="preserve">חבר הכנסת אלי ישי, שהיה סגנו של שרון כסגן ראש הממשלה וגם סגנו של ברק כסגן ראש הממשלה, דיבר על חבר הכנסת פרס, ואני מגן רק על מי שחבר הכנסת מדבר עליו. </w:t>
      </w:r>
    </w:p>
    <w:p w14:paraId="5BCB4C86" w14:textId="77777777" w:rsidR="00000000" w:rsidRDefault="00382668">
      <w:pPr>
        <w:pStyle w:val="a0"/>
        <w:rPr>
          <w:rFonts w:hint="cs"/>
          <w:rtl/>
        </w:rPr>
      </w:pPr>
    </w:p>
    <w:p w14:paraId="2143A678" w14:textId="77777777" w:rsidR="00000000" w:rsidRDefault="00382668">
      <w:pPr>
        <w:pStyle w:val="af0"/>
        <w:rPr>
          <w:rtl/>
        </w:rPr>
      </w:pPr>
      <w:r>
        <w:rPr>
          <w:rFonts w:hint="eastAsia"/>
          <w:rtl/>
        </w:rPr>
        <w:t>אברהם</w:t>
      </w:r>
      <w:r>
        <w:rPr>
          <w:rtl/>
        </w:rPr>
        <w:t xml:space="preserve"> בורג (העבודה-מימד):</w:t>
      </w:r>
    </w:p>
    <w:p w14:paraId="3B5611C0" w14:textId="77777777" w:rsidR="00000000" w:rsidRDefault="00382668">
      <w:pPr>
        <w:pStyle w:val="a0"/>
        <w:rPr>
          <w:rFonts w:hint="cs"/>
          <w:rtl/>
        </w:rPr>
      </w:pPr>
    </w:p>
    <w:p w14:paraId="6FF3C984" w14:textId="77777777" w:rsidR="00000000" w:rsidRDefault="00382668">
      <w:pPr>
        <w:pStyle w:val="a0"/>
        <w:rPr>
          <w:rFonts w:hint="cs"/>
          <w:rtl/>
        </w:rPr>
      </w:pPr>
      <w:r>
        <w:rPr>
          <w:rFonts w:hint="cs"/>
          <w:rtl/>
        </w:rPr>
        <w:t xml:space="preserve">אדוני היושב-ראש, תל-אביב היא מ-15 ההתנחלויות ששרון </w:t>
      </w:r>
      <w:r>
        <w:rPr>
          <w:rFonts w:hint="cs"/>
          <w:rtl/>
        </w:rPr>
        <w:t>יפנה?</w:t>
      </w:r>
    </w:p>
    <w:p w14:paraId="7686B3D4" w14:textId="77777777" w:rsidR="00000000" w:rsidRDefault="00382668">
      <w:pPr>
        <w:pStyle w:val="a0"/>
        <w:rPr>
          <w:rFonts w:hint="cs"/>
          <w:rtl/>
        </w:rPr>
      </w:pPr>
    </w:p>
    <w:p w14:paraId="28ADB4FE" w14:textId="77777777" w:rsidR="00000000" w:rsidRDefault="00382668">
      <w:pPr>
        <w:pStyle w:val="af1"/>
        <w:rPr>
          <w:rtl/>
        </w:rPr>
      </w:pPr>
      <w:r>
        <w:rPr>
          <w:rFonts w:hint="eastAsia"/>
          <w:rtl/>
        </w:rPr>
        <w:t>היו</w:t>
      </w:r>
      <w:r>
        <w:rPr>
          <w:rtl/>
        </w:rPr>
        <w:t>"ר ראובן ריבלין:</w:t>
      </w:r>
    </w:p>
    <w:p w14:paraId="2B053A2F" w14:textId="77777777" w:rsidR="00000000" w:rsidRDefault="00382668">
      <w:pPr>
        <w:pStyle w:val="a0"/>
        <w:rPr>
          <w:rFonts w:hint="cs"/>
          <w:rtl/>
        </w:rPr>
      </w:pPr>
    </w:p>
    <w:p w14:paraId="0295E29D" w14:textId="77777777" w:rsidR="00000000" w:rsidRDefault="00382668">
      <w:pPr>
        <w:pStyle w:val="a0"/>
        <w:rPr>
          <w:rFonts w:hint="cs"/>
          <w:rtl/>
        </w:rPr>
      </w:pPr>
      <w:r>
        <w:rPr>
          <w:rFonts w:hint="cs"/>
          <w:rtl/>
        </w:rPr>
        <w:t xml:space="preserve">בוודאות אני יכול לומר שלא.  </w:t>
      </w:r>
    </w:p>
    <w:p w14:paraId="4B2343BA" w14:textId="77777777" w:rsidR="00000000" w:rsidRDefault="00382668">
      <w:pPr>
        <w:pStyle w:val="-"/>
        <w:rPr>
          <w:rFonts w:hint="cs"/>
          <w:rtl/>
        </w:rPr>
      </w:pPr>
    </w:p>
    <w:p w14:paraId="22EA143C" w14:textId="77777777" w:rsidR="00000000" w:rsidRDefault="00382668">
      <w:pPr>
        <w:pStyle w:val="af0"/>
        <w:rPr>
          <w:rtl/>
        </w:rPr>
      </w:pPr>
      <w:r>
        <w:rPr>
          <w:rFonts w:hint="eastAsia"/>
          <w:rtl/>
        </w:rPr>
        <w:t>אברהם</w:t>
      </w:r>
      <w:r>
        <w:rPr>
          <w:rtl/>
        </w:rPr>
        <w:t xml:space="preserve"> בורג (העבודה-מימד):</w:t>
      </w:r>
    </w:p>
    <w:p w14:paraId="09170E3A" w14:textId="77777777" w:rsidR="00000000" w:rsidRDefault="00382668">
      <w:pPr>
        <w:pStyle w:val="a0"/>
        <w:rPr>
          <w:rFonts w:hint="cs"/>
          <w:rtl/>
        </w:rPr>
      </w:pPr>
    </w:p>
    <w:p w14:paraId="54898509" w14:textId="77777777" w:rsidR="00000000" w:rsidRDefault="00382668">
      <w:pPr>
        <w:pStyle w:val="a0"/>
        <w:rPr>
          <w:rFonts w:hint="cs"/>
          <w:rtl/>
        </w:rPr>
      </w:pPr>
      <w:r>
        <w:rPr>
          <w:rFonts w:hint="cs"/>
          <w:rtl/>
        </w:rPr>
        <w:t>תעביר הודעה לשינקין.</w:t>
      </w:r>
    </w:p>
    <w:p w14:paraId="3AC18C6D" w14:textId="77777777" w:rsidR="00000000" w:rsidRDefault="00382668">
      <w:pPr>
        <w:pStyle w:val="a0"/>
        <w:rPr>
          <w:rFonts w:hint="cs"/>
          <w:rtl/>
        </w:rPr>
      </w:pPr>
    </w:p>
    <w:p w14:paraId="2E35097D" w14:textId="77777777" w:rsidR="00000000" w:rsidRDefault="00382668">
      <w:pPr>
        <w:pStyle w:val="-"/>
        <w:rPr>
          <w:rtl/>
        </w:rPr>
      </w:pPr>
      <w:bookmarkStart w:id="72" w:name="FS000000494T22_12_2003_14_26_43C"/>
      <w:bookmarkEnd w:id="72"/>
      <w:r>
        <w:rPr>
          <w:rtl/>
        </w:rPr>
        <w:t>אליהו ישי (ש"ס):</w:t>
      </w:r>
    </w:p>
    <w:p w14:paraId="43B9DCB9" w14:textId="77777777" w:rsidR="00000000" w:rsidRDefault="00382668">
      <w:pPr>
        <w:pStyle w:val="a0"/>
        <w:rPr>
          <w:rtl/>
        </w:rPr>
      </w:pPr>
    </w:p>
    <w:p w14:paraId="4C5576A7" w14:textId="77777777" w:rsidR="00000000" w:rsidRDefault="00382668">
      <w:pPr>
        <w:pStyle w:val="a0"/>
        <w:rPr>
          <w:rFonts w:hint="cs"/>
          <w:rtl/>
        </w:rPr>
      </w:pPr>
      <w:r>
        <w:rPr>
          <w:rFonts w:hint="cs"/>
          <w:rtl/>
        </w:rPr>
        <w:t>אני זוכר איך הימין, בצדק - גם אני הזדעזעתי כשדיברו על שטחים כבושים, כאילו אנחנו כובשים. היום שרון אומר: שליטה על עם זר, שאנחנו מעונ</w:t>
      </w:r>
      <w:r>
        <w:rPr>
          <w:rFonts w:hint="cs"/>
          <w:rtl/>
        </w:rPr>
        <w:t>יינים באמת שיפתח לעצמו חיים עצמאיים. דהיינו, גם לשיטת אריאל שרון, ראש הממשלה, אנחנו כובשים, אנחנו עם שכובש.</w:t>
      </w:r>
    </w:p>
    <w:p w14:paraId="05B5CF85" w14:textId="77777777" w:rsidR="00000000" w:rsidRDefault="00382668">
      <w:pPr>
        <w:pStyle w:val="a0"/>
        <w:rPr>
          <w:rFonts w:hint="cs"/>
          <w:rtl/>
        </w:rPr>
      </w:pPr>
      <w:r>
        <w:rPr>
          <w:rFonts w:hint="cs"/>
          <w:rtl/>
        </w:rPr>
        <w:t xml:space="preserve"> </w:t>
      </w:r>
    </w:p>
    <w:p w14:paraId="2AE6D58B" w14:textId="77777777" w:rsidR="00000000" w:rsidRDefault="00382668">
      <w:pPr>
        <w:pStyle w:val="a0"/>
        <w:rPr>
          <w:rFonts w:hint="cs"/>
          <w:rtl/>
        </w:rPr>
      </w:pPr>
      <w:r>
        <w:rPr>
          <w:rFonts w:hint="cs"/>
          <w:rtl/>
        </w:rPr>
        <w:t xml:space="preserve">חברי חברי הכנסת, אדוני היושב-ראש, עד כדי כך נהייתם אינטליגנטים שאפילו אתם מדברים על הפלת הממשלה. אדוני השר, חלקים בימין מדברים על הפלת הממשלה, הם </w:t>
      </w:r>
      <w:r>
        <w:rPr>
          <w:rFonts w:hint="cs"/>
          <w:rtl/>
        </w:rPr>
        <w:t xml:space="preserve">לא אומרים הפלת ראש הממשלה. הם הולכים באותו סגנון: החלפתו של ראש הממשלה. תשיב לי אם יש הבדל בין החלפת ראש הממשלה לבין הפלת ראש הממשלה? </w:t>
      </w:r>
    </w:p>
    <w:p w14:paraId="749B001F" w14:textId="77777777" w:rsidR="00000000" w:rsidRDefault="00382668">
      <w:pPr>
        <w:pStyle w:val="a0"/>
        <w:rPr>
          <w:rFonts w:hint="cs"/>
          <w:rtl/>
        </w:rPr>
      </w:pPr>
    </w:p>
    <w:p w14:paraId="7960A22A" w14:textId="77777777" w:rsidR="00000000" w:rsidRDefault="00382668">
      <w:pPr>
        <w:pStyle w:val="a0"/>
        <w:rPr>
          <w:rFonts w:hint="cs"/>
          <w:rtl/>
        </w:rPr>
      </w:pPr>
      <w:r>
        <w:rPr>
          <w:rFonts w:hint="cs"/>
          <w:rtl/>
        </w:rPr>
        <w:t>זאת אומרת, עניין של סמנטיקה, תוכנית "הכול דיבורים". כשמדברים על דברים כל כך חשובים בעם ישראל ובעם היהודי. תראו כמה אנשים</w:t>
      </w:r>
      <w:r>
        <w:rPr>
          <w:rFonts w:hint="cs"/>
          <w:rtl/>
        </w:rPr>
        <w:t xml:space="preserve"> חרדים ביש"ע. מה יהיה אתם? איך מתייחסים אליהם? איך מתנהגים אליהם? מה יגידו אותם סרבנים כשממשלת ישראל מזגזגת פעם אחר פעם, פעם אחר פעם - כבר יש תאונות בצמתים - ללא שום היגיון, ללא שום שכל ישר. מה אתם מצפים מאזרח כזה שיקום ויאמר? זאת הממשלה שלי? זה בלבולי המו</w:t>
      </w:r>
      <w:r>
        <w:rPr>
          <w:rFonts w:hint="cs"/>
          <w:rtl/>
        </w:rPr>
        <w:t>ח שמבלבלים לנו? כל יום מחליטים משהו אחר. אין עקביות. אי-אפשר להאמין לממשלה. אי-אפשר להאמין להחלטות הממשלה שלנו.</w:t>
      </w:r>
    </w:p>
    <w:p w14:paraId="0B3A1DAC" w14:textId="77777777" w:rsidR="00000000" w:rsidRDefault="00382668">
      <w:pPr>
        <w:pStyle w:val="a0"/>
        <w:rPr>
          <w:rFonts w:hint="cs"/>
          <w:rtl/>
        </w:rPr>
      </w:pPr>
    </w:p>
    <w:p w14:paraId="4F90FF10" w14:textId="77777777" w:rsidR="00000000" w:rsidRDefault="00382668">
      <w:pPr>
        <w:pStyle w:val="a0"/>
        <w:rPr>
          <w:rFonts w:hint="cs"/>
          <w:rtl/>
        </w:rPr>
      </w:pPr>
      <w:r>
        <w:rPr>
          <w:rFonts w:hint="cs"/>
          <w:rtl/>
        </w:rPr>
        <w:t xml:space="preserve">אבל באמת צדק שמעון פרס, לפחות בשיטה שלו, על-פי מה שהוא מאמין כבר עשרות שנים - הוא אמר דברים לפני עשר, 15, 20 ו-30 שנה, את מה שהיום ממשלת הימין </w:t>
      </w:r>
      <w:r>
        <w:rPr>
          <w:rFonts w:hint="cs"/>
          <w:rtl/>
        </w:rPr>
        <w:t>והעומד בראשה סתר ותקף וביקר ואפילו הציע הצעת חוק לספח. אני יכול לצטט את שרון מציע ב-1992 לספח שטחים נרחבים ביהודה ושומרון, ובכך להפחית את הסכנה שהאוטונומיה לא תהפוך למדינה פלסטינית. הוא דיבר על מדינה פלסטינית שהיא ירדן ורבת-עמון. אותו ראש ממשלה דיבר בעבר ד</w:t>
      </w:r>
      <w:r>
        <w:rPr>
          <w:rFonts w:hint="cs"/>
          <w:rtl/>
        </w:rPr>
        <w:t>ברים כל כך קשים נגד המגמה או המזימות או המחשבות או ההסכמים שחתמה ממשלת השמאל. היום בעצם אומרת ממשלת ישראל שהסכם אוסלו עוד היה עדין. ואני אסביר לכם למה הוא היה עדין. משום שבהסכם אתה עומד מול צד ואתה מקבל ונותן. אפשר להתווכח שלא קיבלת כלום, קיבלת מעט, נתת יו</w:t>
      </w:r>
      <w:r>
        <w:rPr>
          <w:rFonts w:hint="cs"/>
          <w:rtl/>
        </w:rPr>
        <w:t xml:space="preserve">תר, אבל לפחות יש הסכם שמחייב את העולם כולו.     </w:t>
      </w:r>
    </w:p>
    <w:p w14:paraId="0895EFC5" w14:textId="77777777" w:rsidR="00000000" w:rsidRDefault="00382668">
      <w:pPr>
        <w:pStyle w:val="a0"/>
        <w:ind w:firstLine="0"/>
        <w:rPr>
          <w:rFonts w:hint="cs"/>
          <w:rtl/>
        </w:rPr>
      </w:pPr>
    </w:p>
    <w:p w14:paraId="7B1BFBB4" w14:textId="77777777" w:rsidR="00000000" w:rsidRDefault="00382668">
      <w:pPr>
        <w:pStyle w:val="a0"/>
        <w:rPr>
          <w:rFonts w:hint="cs"/>
          <w:rtl/>
        </w:rPr>
      </w:pPr>
      <w:r>
        <w:rPr>
          <w:rFonts w:hint="cs"/>
          <w:rtl/>
        </w:rPr>
        <w:t xml:space="preserve">אדוני היושב-ראש, בעצם היום ממשלת ישראל לא שהיא מחזירה שטחים, לא שהיא עוקרת יישובים, אלא היא מפנה ועוקרת אותם ומעתיקה אותם </w:t>
      </w:r>
      <w:r>
        <w:rPr>
          <w:rtl/>
        </w:rPr>
        <w:t>–</w:t>
      </w:r>
      <w:r>
        <w:rPr>
          <w:rFonts w:hint="cs"/>
          <w:rtl/>
        </w:rPr>
        <w:t xml:space="preserve"> תקרא לזה איך שאתה רוצה </w:t>
      </w:r>
      <w:r>
        <w:rPr>
          <w:rtl/>
        </w:rPr>
        <w:t>–</w:t>
      </w:r>
      <w:r>
        <w:rPr>
          <w:rFonts w:hint="cs"/>
          <w:rtl/>
        </w:rPr>
        <w:t xml:space="preserve"> ובורחת מהם. כמו שהציגו אותנו כשברחנו מלבנון, כך היתה הצגת</w:t>
      </w:r>
      <w:r>
        <w:rPr>
          <w:rFonts w:hint="cs"/>
          <w:rtl/>
        </w:rPr>
        <w:t xml:space="preserve"> הדברים, היום ממשלת ישראל בורחת מהשטחים. </w:t>
      </w:r>
    </w:p>
    <w:p w14:paraId="7B942FDC" w14:textId="77777777" w:rsidR="00000000" w:rsidRDefault="00382668">
      <w:pPr>
        <w:pStyle w:val="a0"/>
        <w:rPr>
          <w:rFonts w:hint="cs"/>
          <w:rtl/>
        </w:rPr>
      </w:pPr>
    </w:p>
    <w:p w14:paraId="7EFCF458" w14:textId="77777777" w:rsidR="00000000" w:rsidRDefault="00382668">
      <w:pPr>
        <w:pStyle w:val="a0"/>
        <w:rPr>
          <w:rFonts w:hint="cs"/>
          <w:rtl/>
        </w:rPr>
      </w:pPr>
      <w:r>
        <w:rPr>
          <w:rFonts w:hint="cs"/>
          <w:rtl/>
        </w:rPr>
        <w:t xml:space="preserve">אני מודיע לכם, אדוני היושב-ראש, אני יודע שאמרת שתצביע נגד, תראה מה יהיה האסון </w:t>
      </w:r>
      <w:r>
        <w:rPr>
          <w:rtl/>
        </w:rPr>
        <w:t>–</w:t>
      </w:r>
      <w:r>
        <w:rPr>
          <w:rFonts w:hint="cs"/>
          <w:rtl/>
        </w:rPr>
        <w:t xml:space="preserve"> זה ייכנס להיסטוריה - ממשלת ישראל, ממשלת ימין, מביאה היום את עם ישראל לכך שתהיה בריחה מהיישובים, משום שאין לה כוח לנהל משא-ומתן. הם מפ</w:t>
      </w:r>
      <w:r>
        <w:rPr>
          <w:rFonts w:hint="cs"/>
          <w:rtl/>
        </w:rPr>
        <w:t>חדים שמפלגות הימין יפרשו מהקואליציה, אף שכבר הסברתי פה לא פעם אחת, שלפחות אפי איתם לא יפרוש. הוא מכר את כל קודשי ישראל תמורת בצע כסף עבור משרדו או עבור תחומים אחרים, שאני לא יודע מה הם; הוא מכר את בתי-הדין ושם אותם בידי טומי לפיד, כך שגם הוא שותף לעקירת תו</w:t>
      </w:r>
      <w:r>
        <w:rPr>
          <w:rFonts w:hint="cs"/>
          <w:rtl/>
        </w:rPr>
        <w:t xml:space="preserve">רת ישראל והעברת בתי-הדין ממשרד הדתות למשרד המשפטים, ובעצם הוא שותף מלא למסירת תורת ישראל. </w:t>
      </w:r>
    </w:p>
    <w:p w14:paraId="4936C3B0" w14:textId="77777777" w:rsidR="00000000" w:rsidRDefault="00382668">
      <w:pPr>
        <w:pStyle w:val="a0"/>
        <w:rPr>
          <w:rFonts w:hint="cs"/>
          <w:rtl/>
        </w:rPr>
      </w:pPr>
    </w:p>
    <w:p w14:paraId="54FE0A2F" w14:textId="77777777" w:rsidR="00000000" w:rsidRDefault="00382668">
      <w:pPr>
        <w:pStyle w:val="a0"/>
        <w:rPr>
          <w:rFonts w:hint="cs"/>
          <w:rtl/>
        </w:rPr>
      </w:pPr>
      <w:r>
        <w:rPr>
          <w:rFonts w:hint="cs"/>
          <w:rtl/>
        </w:rPr>
        <w:t xml:space="preserve">פה לפחות אני לא צריך סקר כדי לומר שאפי איתם לא יפרוש מהקואליציה, ובכל מקרה הוא יישאר בה. עשו סקר, חיים, ואני התגלגלתי מצחוק. בשביל מה לעשות סקר כשאפי איתם אמר שאין </w:t>
      </w:r>
      <w:r>
        <w:rPr>
          <w:rFonts w:hint="cs"/>
          <w:rtl/>
        </w:rPr>
        <w:t xml:space="preserve">לו קווים אדומים? אז בשביל מה אתה עושה סקר? הרי בלאו הכי הוא לא יפרוש אם אין לו קווים אדומים, ובכל זאת עשו סקר אם הוא יפרוש או לא. חבל על ההוצאות הכספיות של הסקר הזה. </w:t>
      </w:r>
    </w:p>
    <w:p w14:paraId="30D97F59" w14:textId="77777777" w:rsidR="00000000" w:rsidRDefault="00382668">
      <w:pPr>
        <w:pStyle w:val="a0"/>
        <w:rPr>
          <w:rFonts w:hint="cs"/>
          <w:rtl/>
        </w:rPr>
      </w:pPr>
    </w:p>
    <w:p w14:paraId="22F73DBE" w14:textId="77777777" w:rsidR="00000000" w:rsidRDefault="00382668">
      <w:pPr>
        <w:pStyle w:val="af0"/>
        <w:rPr>
          <w:rtl/>
        </w:rPr>
      </w:pPr>
      <w:r>
        <w:rPr>
          <w:rFonts w:hint="eastAsia"/>
          <w:rtl/>
        </w:rPr>
        <w:t>חיים</w:t>
      </w:r>
      <w:r>
        <w:rPr>
          <w:rtl/>
        </w:rPr>
        <w:t xml:space="preserve"> רמון (העבודה-מימד):</w:t>
      </w:r>
    </w:p>
    <w:p w14:paraId="020875A6" w14:textId="77777777" w:rsidR="00000000" w:rsidRDefault="00382668">
      <w:pPr>
        <w:pStyle w:val="a0"/>
        <w:rPr>
          <w:rFonts w:hint="cs"/>
          <w:rtl/>
        </w:rPr>
      </w:pPr>
    </w:p>
    <w:p w14:paraId="199609B2" w14:textId="77777777" w:rsidR="00000000" w:rsidRDefault="00382668">
      <w:pPr>
        <w:pStyle w:val="a0"/>
        <w:rPr>
          <w:rFonts w:hint="cs"/>
          <w:rtl/>
        </w:rPr>
      </w:pPr>
      <w:r>
        <w:rPr>
          <w:rFonts w:hint="cs"/>
          <w:rtl/>
        </w:rPr>
        <w:t xml:space="preserve">לא יפרוש בשום פנים ואופן. </w:t>
      </w:r>
    </w:p>
    <w:p w14:paraId="2BFEA179" w14:textId="77777777" w:rsidR="00000000" w:rsidRDefault="00382668">
      <w:pPr>
        <w:pStyle w:val="a0"/>
        <w:rPr>
          <w:rFonts w:hint="cs"/>
          <w:rtl/>
        </w:rPr>
      </w:pPr>
    </w:p>
    <w:p w14:paraId="62856517" w14:textId="77777777" w:rsidR="00000000" w:rsidRDefault="00382668">
      <w:pPr>
        <w:pStyle w:val="-"/>
        <w:rPr>
          <w:rtl/>
        </w:rPr>
      </w:pPr>
      <w:bookmarkStart w:id="73" w:name="FS000000494T22_12_2003_14_16_58"/>
      <w:bookmarkEnd w:id="73"/>
      <w:r>
        <w:rPr>
          <w:rFonts w:hint="eastAsia"/>
          <w:rtl/>
        </w:rPr>
        <w:t>אליהו</w:t>
      </w:r>
      <w:r>
        <w:rPr>
          <w:rtl/>
        </w:rPr>
        <w:t xml:space="preserve"> ישי (ש"ס):</w:t>
      </w:r>
    </w:p>
    <w:p w14:paraId="3283FDCC" w14:textId="77777777" w:rsidR="00000000" w:rsidRDefault="00382668">
      <w:pPr>
        <w:pStyle w:val="a0"/>
        <w:rPr>
          <w:rFonts w:hint="cs"/>
          <w:rtl/>
        </w:rPr>
      </w:pPr>
    </w:p>
    <w:p w14:paraId="0CAC37CE" w14:textId="77777777" w:rsidR="00000000" w:rsidRDefault="00382668">
      <w:pPr>
        <w:pStyle w:val="a0"/>
        <w:rPr>
          <w:rFonts w:hint="cs"/>
          <w:rtl/>
        </w:rPr>
      </w:pPr>
      <w:r>
        <w:rPr>
          <w:rFonts w:hint="cs"/>
          <w:rtl/>
        </w:rPr>
        <w:t xml:space="preserve">הוא לא יפרוש גם </w:t>
      </w:r>
      <w:r>
        <w:rPr>
          <w:rFonts w:hint="cs"/>
          <w:rtl/>
        </w:rPr>
        <w:t xml:space="preserve">אם יפנו את מגרון ועוד יישובים אחרים. </w:t>
      </w:r>
    </w:p>
    <w:p w14:paraId="45E59242" w14:textId="77777777" w:rsidR="00000000" w:rsidRDefault="00382668">
      <w:pPr>
        <w:pStyle w:val="a0"/>
        <w:rPr>
          <w:rFonts w:hint="cs"/>
          <w:rtl/>
        </w:rPr>
      </w:pPr>
    </w:p>
    <w:p w14:paraId="1328BF34" w14:textId="77777777" w:rsidR="00000000" w:rsidRDefault="00382668">
      <w:pPr>
        <w:pStyle w:val="af1"/>
        <w:rPr>
          <w:rtl/>
        </w:rPr>
      </w:pPr>
      <w:r>
        <w:rPr>
          <w:rFonts w:hint="eastAsia"/>
          <w:rtl/>
        </w:rPr>
        <w:t>היו</w:t>
      </w:r>
      <w:r>
        <w:rPr>
          <w:rtl/>
        </w:rPr>
        <w:t>"ר ראובן ריבלין:</w:t>
      </w:r>
    </w:p>
    <w:p w14:paraId="1D3BDD79" w14:textId="77777777" w:rsidR="00000000" w:rsidRDefault="00382668">
      <w:pPr>
        <w:pStyle w:val="a0"/>
        <w:rPr>
          <w:rFonts w:hint="cs"/>
          <w:rtl/>
        </w:rPr>
      </w:pPr>
    </w:p>
    <w:p w14:paraId="1CAC2B8C" w14:textId="77777777" w:rsidR="00000000" w:rsidRDefault="00382668">
      <w:pPr>
        <w:pStyle w:val="a0"/>
        <w:rPr>
          <w:rFonts w:hint="cs"/>
          <w:rtl/>
        </w:rPr>
      </w:pPr>
      <w:r>
        <w:rPr>
          <w:rFonts w:hint="cs"/>
          <w:rtl/>
        </w:rPr>
        <w:t xml:space="preserve">אדוני ראש תנועת ש"ס, הזמן הולך ומסתיים, זה זמן נטו. אתן לאדוני עוד דקה, אבל הוא צריך להגיע לפרק הסיום. </w:t>
      </w:r>
    </w:p>
    <w:p w14:paraId="140F635E" w14:textId="77777777" w:rsidR="00000000" w:rsidRDefault="00382668">
      <w:pPr>
        <w:pStyle w:val="a0"/>
        <w:rPr>
          <w:rFonts w:hint="cs"/>
          <w:rtl/>
        </w:rPr>
      </w:pPr>
    </w:p>
    <w:p w14:paraId="2D63C7E5" w14:textId="77777777" w:rsidR="00000000" w:rsidRDefault="00382668">
      <w:pPr>
        <w:pStyle w:val="af0"/>
        <w:rPr>
          <w:rtl/>
        </w:rPr>
      </w:pPr>
      <w:r>
        <w:rPr>
          <w:rFonts w:hint="eastAsia"/>
          <w:rtl/>
        </w:rPr>
        <w:t>חיים</w:t>
      </w:r>
      <w:r>
        <w:rPr>
          <w:rtl/>
        </w:rPr>
        <w:t xml:space="preserve"> רמון (העבודה-מימד):</w:t>
      </w:r>
    </w:p>
    <w:p w14:paraId="67F85F40" w14:textId="77777777" w:rsidR="00000000" w:rsidRDefault="00382668">
      <w:pPr>
        <w:pStyle w:val="a0"/>
        <w:rPr>
          <w:rFonts w:hint="cs"/>
          <w:rtl/>
        </w:rPr>
      </w:pPr>
    </w:p>
    <w:p w14:paraId="3E6B09E5" w14:textId="77777777" w:rsidR="00000000" w:rsidRDefault="00382668">
      <w:pPr>
        <w:pStyle w:val="a0"/>
        <w:rPr>
          <w:rFonts w:hint="cs"/>
          <w:rtl/>
        </w:rPr>
      </w:pPr>
      <w:r>
        <w:rPr>
          <w:rFonts w:hint="cs"/>
          <w:rtl/>
        </w:rPr>
        <w:t xml:space="preserve">זו ידיעה. אני לא מאמין שהמפד"ל לא יפרשו. </w:t>
      </w:r>
    </w:p>
    <w:p w14:paraId="2B676265" w14:textId="77777777" w:rsidR="00000000" w:rsidRDefault="00382668">
      <w:pPr>
        <w:pStyle w:val="a0"/>
        <w:rPr>
          <w:rtl/>
        </w:rPr>
      </w:pPr>
    </w:p>
    <w:p w14:paraId="38368C1E" w14:textId="77777777" w:rsidR="00000000" w:rsidRDefault="00382668">
      <w:pPr>
        <w:pStyle w:val="a0"/>
        <w:rPr>
          <w:rFonts w:hint="cs"/>
          <w:rtl/>
        </w:rPr>
      </w:pPr>
    </w:p>
    <w:p w14:paraId="1FAA230F" w14:textId="77777777" w:rsidR="00000000" w:rsidRDefault="00382668">
      <w:pPr>
        <w:pStyle w:val="-"/>
        <w:rPr>
          <w:rtl/>
        </w:rPr>
      </w:pPr>
      <w:bookmarkStart w:id="74" w:name="FS000000494T22_12_2003_14_19_08"/>
      <w:bookmarkEnd w:id="74"/>
      <w:r>
        <w:rPr>
          <w:rFonts w:hint="eastAsia"/>
          <w:rtl/>
        </w:rPr>
        <w:t>אליהו</w:t>
      </w:r>
      <w:r>
        <w:rPr>
          <w:rtl/>
        </w:rPr>
        <w:t xml:space="preserve"> ישי (ש"ס):</w:t>
      </w:r>
    </w:p>
    <w:p w14:paraId="5D0FA6DA" w14:textId="77777777" w:rsidR="00000000" w:rsidRDefault="00382668">
      <w:pPr>
        <w:pStyle w:val="a0"/>
        <w:rPr>
          <w:rFonts w:hint="cs"/>
          <w:rtl/>
        </w:rPr>
      </w:pPr>
    </w:p>
    <w:p w14:paraId="3C80E013" w14:textId="77777777" w:rsidR="00000000" w:rsidRDefault="00382668">
      <w:pPr>
        <w:pStyle w:val="a0"/>
        <w:rPr>
          <w:rFonts w:hint="cs"/>
          <w:rtl/>
        </w:rPr>
      </w:pPr>
      <w:r>
        <w:rPr>
          <w:rFonts w:hint="cs"/>
          <w:rtl/>
        </w:rPr>
        <w:t>תרא</w:t>
      </w:r>
      <w:r>
        <w:rPr>
          <w:rFonts w:hint="cs"/>
          <w:rtl/>
        </w:rPr>
        <w:t xml:space="preserve">ה, לא רק שהם לא יפרשו, אתה יודע מה יקרה שם? בסוף אולי הציבור ימשוך אותו באוזן מהכיסא. </w:t>
      </w:r>
    </w:p>
    <w:p w14:paraId="3720FB71" w14:textId="77777777" w:rsidR="00000000" w:rsidRDefault="00382668">
      <w:pPr>
        <w:pStyle w:val="a0"/>
        <w:rPr>
          <w:rFonts w:hint="cs"/>
          <w:rtl/>
        </w:rPr>
      </w:pPr>
    </w:p>
    <w:p w14:paraId="075ADCEB" w14:textId="77777777" w:rsidR="00000000" w:rsidRDefault="00382668">
      <w:pPr>
        <w:pStyle w:val="af1"/>
        <w:rPr>
          <w:rtl/>
        </w:rPr>
      </w:pPr>
      <w:r>
        <w:rPr>
          <w:rFonts w:hint="eastAsia"/>
          <w:rtl/>
        </w:rPr>
        <w:t>היו</w:t>
      </w:r>
      <w:r>
        <w:rPr>
          <w:rtl/>
        </w:rPr>
        <w:t>"ר ראובן ריבלין:</w:t>
      </w:r>
    </w:p>
    <w:p w14:paraId="43D9E60F" w14:textId="77777777" w:rsidR="00000000" w:rsidRDefault="00382668">
      <w:pPr>
        <w:pStyle w:val="a0"/>
        <w:rPr>
          <w:rFonts w:hint="cs"/>
          <w:rtl/>
        </w:rPr>
      </w:pPr>
    </w:p>
    <w:p w14:paraId="195B9A41" w14:textId="77777777" w:rsidR="00000000" w:rsidRDefault="00382668">
      <w:pPr>
        <w:pStyle w:val="a0"/>
        <w:rPr>
          <w:rFonts w:hint="cs"/>
          <w:rtl/>
        </w:rPr>
      </w:pPr>
      <w:r>
        <w:rPr>
          <w:rFonts w:hint="cs"/>
          <w:rtl/>
        </w:rPr>
        <w:t xml:space="preserve">חבר הכנסת אלי ישי הנכבד, אנחנו צריכים להדליק נרות, ובגלל זה קיצרנו את ישיבות הכנסת. אני מבקש. </w:t>
      </w:r>
    </w:p>
    <w:p w14:paraId="6A396A0E" w14:textId="77777777" w:rsidR="00000000" w:rsidRDefault="00382668">
      <w:pPr>
        <w:pStyle w:val="a0"/>
        <w:rPr>
          <w:rFonts w:hint="cs"/>
          <w:rtl/>
        </w:rPr>
      </w:pPr>
    </w:p>
    <w:p w14:paraId="37A68F00" w14:textId="77777777" w:rsidR="00000000" w:rsidRDefault="00382668">
      <w:pPr>
        <w:pStyle w:val="-"/>
        <w:rPr>
          <w:rtl/>
        </w:rPr>
      </w:pPr>
      <w:bookmarkStart w:id="75" w:name="FS000000494T22_12_2003_14_20_17C"/>
      <w:bookmarkEnd w:id="75"/>
      <w:r>
        <w:rPr>
          <w:rFonts w:hint="eastAsia"/>
          <w:rtl/>
        </w:rPr>
        <w:t>אליהו</w:t>
      </w:r>
      <w:r>
        <w:rPr>
          <w:rtl/>
        </w:rPr>
        <w:t xml:space="preserve"> ישי (ש"ס):</w:t>
      </w:r>
    </w:p>
    <w:p w14:paraId="0BC8CCC5" w14:textId="77777777" w:rsidR="00000000" w:rsidRDefault="00382668">
      <w:pPr>
        <w:pStyle w:val="a0"/>
        <w:rPr>
          <w:rFonts w:hint="cs"/>
          <w:rtl/>
        </w:rPr>
      </w:pPr>
    </w:p>
    <w:p w14:paraId="316445E8" w14:textId="77777777" w:rsidR="00000000" w:rsidRDefault="00382668">
      <w:pPr>
        <w:pStyle w:val="a0"/>
        <w:rPr>
          <w:rFonts w:hint="cs"/>
          <w:rtl/>
        </w:rPr>
      </w:pPr>
      <w:r>
        <w:rPr>
          <w:rFonts w:hint="cs"/>
          <w:rtl/>
        </w:rPr>
        <w:t xml:space="preserve">אני מקבל. לכבוד חג החנוכה והדלקת </w:t>
      </w:r>
      <w:r>
        <w:rPr>
          <w:rFonts w:hint="cs"/>
          <w:rtl/>
        </w:rPr>
        <w:t>הנרות אני לא אעכב.</w:t>
      </w:r>
    </w:p>
    <w:p w14:paraId="6EDAB2CA" w14:textId="77777777" w:rsidR="00000000" w:rsidRDefault="00382668">
      <w:pPr>
        <w:pStyle w:val="a0"/>
        <w:rPr>
          <w:rFonts w:hint="cs"/>
          <w:rtl/>
        </w:rPr>
      </w:pPr>
    </w:p>
    <w:p w14:paraId="5709E398" w14:textId="77777777" w:rsidR="00000000" w:rsidRDefault="00382668">
      <w:pPr>
        <w:pStyle w:val="a0"/>
        <w:rPr>
          <w:rFonts w:hint="cs"/>
          <w:rtl/>
        </w:rPr>
      </w:pPr>
      <w:r>
        <w:rPr>
          <w:rFonts w:hint="cs"/>
          <w:rtl/>
        </w:rPr>
        <w:t xml:space="preserve">אני בטוח שיותר קשה להזיז את אפי איתם מהכיסא שלו, עם הדבק הזה, מאשר לפנות את מגרון, זה הרבה יותר קשה. </w:t>
      </w:r>
    </w:p>
    <w:p w14:paraId="316D33EF" w14:textId="77777777" w:rsidR="00000000" w:rsidRDefault="00382668">
      <w:pPr>
        <w:pStyle w:val="a0"/>
        <w:rPr>
          <w:rFonts w:hint="cs"/>
          <w:rtl/>
        </w:rPr>
      </w:pPr>
    </w:p>
    <w:p w14:paraId="456E1903" w14:textId="77777777" w:rsidR="00000000" w:rsidRDefault="00382668">
      <w:pPr>
        <w:pStyle w:val="a0"/>
        <w:rPr>
          <w:rFonts w:hint="cs"/>
          <w:rtl/>
        </w:rPr>
      </w:pPr>
      <w:r>
        <w:rPr>
          <w:rFonts w:hint="cs"/>
          <w:rtl/>
        </w:rPr>
        <w:t xml:space="preserve">לכן אני מציע, אדוני ראש הממשלה, אדוני יושב-ראש הכנסת </w:t>
      </w:r>
      <w:r>
        <w:rPr>
          <w:rtl/>
        </w:rPr>
        <w:t>–</w:t>
      </w:r>
      <w:r>
        <w:rPr>
          <w:rFonts w:hint="cs"/>
          <w:rtl/>
        </w:rPr>
        <w:t xml:space="preserve"> אולי תהיה ראש ממשלה פעם </w:t>
      </w:r>
      <w:r>
        <w:rPr>
          <w:rtl/>
        </w:rPr>
        <w:t>–</w:t>
      </w:r>
      <w:r>
        <w:rPr>
          <w:rFonts w:hint="cs"/>
          <w:rtl/>
        </w:rPr>
        <w:t xml:space="preserve"> מכובדי השר, חברי חברי הכנסת, אני לא רואה הבדל, וכפי </w:t>
      </w:r>
      <w:r>
        <w:rPr>
          <w:rFonts w:hint="cs"/>
          <w:rtl/>
        </w:rPr>
        <w:t xml:space="preserve">שראינו ושמענו אין הבדל. אגב, לקראת הדיון המדיני אני מציע להביא לפה מורה ללשון, שישב באחד המקומות שאתה תחליט עליהם - - - </w:t>
      </w:r>
    </w:p>
    <w:p w14:paraId="2BC262FB" w14:textId="77777777" w:rsidR="00000000" w:rsidRDefault="00382668">
      <w:pPr>
        <w:pStyle w:val="a0"/>
        <w:rPr>
          <w:rFonts w:hint="cs"/>
          <w:rtl/>
        </w:rPr>
      </w:pPr>
    </w:p>
    <w:p w14:paraId="5B5BF752" w14:textId="77777777" w:rsidR="00000000" w:rsidRDefault="00382668">
      <w:pPr>
        <w:pStyle w:val="af0"/>
        <w:rPr>
          <w:rtl/>
        </w:rPr>
      </w:pPr>
      <w:r>
        <w:rPr>
          <w:rFonts w:hint="eastAsia"/>
          <w:rtl/>
        </w:rPr>
        <w:t>חיים</w:t>
      </w:r>
      <w:r>
        <w:rPr>
          <w:rtl/>
        </w:rPr>
        <w:t xml:space="preserve"> רמון (העבודה-מימד):</w:t>
      </w:r>
    </w:p>
    <w:p w14:paraId="722BF135" w14:textId="77777777" w:rsidR="00000000" w:rsidRDefault="00382668">
      <w:pPr>
        <w:pStyle w:val="a0"/>
        <w:rPr>
          <w:rFonts w:hint="cs"/>
          <w:rtl/>
        </w:rPr>
      </w:pPr>
    </w:p>
    <w:p w14:paraId="1AD17817" w14:textId="77777777" w:rsidR="00000000" w:rsidRDefault="00382668">
      <w:pPr>
        <w:pStyle w:val="a0"/>
        <w:rPr>
          <w:rFonts w:hint="cs"/>
          <w:rtl/>
        </w:rPr>
      </w:pPr>
      <w:r>
        <w:rPr>
          <w:rFonts w:hint="cs"/>
          <w:rtl/>
        </w:rPr>
        <w:t xml:space="preserve">לא צריך מורה ללשון, צריך מכונת כביסה, מכניסים מלה ויוצאת מלה אחרת. </w:t>
      </w:r>
    </w:p>
    <w:p w14:paraId="70F8CB51" w14:textId="77777777" w:rsidR="00000000" w:rsidRDefault="00382668">
      <w:pPr>
        <w:pStyle w:val="a0"/>
        <w:rPr>
          <w:rFonts w:hint="cs"/>
          <w:rtl/>
        </w:rPr>
      </w:pPr>
    </w:p>
    <w:p w14:paraId="139CCEC6" w14:textId="77777777" w:rsidR="00000000" w:rsidRDefault="00382668">
      <w:pPr>
        <w:pStyle w:val="af1"/>
        <w:rPr>
          <w:rtl/>
        </w:rPr>
      </w:pPr>
      <w:r>
        <w:rPr>
          <w:rtl/>
        </w:rPr>
        <w:t>היו"ר ראובן ריבלין:</w:t>
      </w:r>
    </w:p>
    <w:p w14:paraId="01B54E96" w14:textId="77777777" w:rsidR="00000000" w:rsidRDefault="00382668">
      <w:pPr>
        <w:pStyle w:val="a0"/>
        <w:rPr>
          <w:rtl/>
        </w:rPr>
      </w:pPr>
    </w:p>
    <w:p w14:paraId="23947D00" w14:textId="77777777" w:rsidR="00000000" w:rsidRDefault="00382668">
      <w:pPr>
        <w:pStyle w:val="a0"/>
        <w:rPr>
          <w:rFonts w:hint="cs"/>
          <w:rtl/>
        </w:rPr>
      </w:pPr>
      <w:r>
        <w:rPr>
          <w:rFonts w:hint="cs"/>
          <w:rtl/>
        </w:rPr>
        <w:t>חבר הכנסת חיים רמו</w:t>
      </w:r>
      <w:r>
        <w:rPr>
          <w:rFonts w:hint="cs"/>
          <w:rtl/>
        </w:rPr>
        <w:t xml:space="preserve">ן, כל פעם שחבר הכנסת אלי ישי, ראש תנועת ש"ס, אמר חיים הוא התכוון לחיים רמון. אדוני, אני מבקש לאפשר לו לסיים. </w:t>
      </w:r>
    </w:p>
    <w:p w14:paraId="128C3ECC" w14:textId="77777777" w:rsidR="00000000" w:rsidRDefault="00382668">
      <w:pPr>
        <w:pStyle w:val="a0"/>
        <w:rPr>
          <w:rFonts w:hint="cs"/>
          <w:rtl/>
        </w:rPr>
      </w:pPr>
    </w:p>
    <w:p w14:paraId="2951E1C4" w14:textId="77777777" w:rsidR="00000000" w:rsidRDefault="00382668">
      <w:pPr>
        <w:pStyle w:val="-"/>
        <w:rPr>
          <w:rtl/>
        </w:rPr>
      </w:pPr>
      <w:bookmarkStart w:id="76" w:name="FS000000494T22_12_2003_14_24_30C"/>
      <w:bookmarkEnd w:id="76"/>
      <w:r>
        <w:rPr>
          <w:rtl/>
        </w:rPr>
        <w:t>אליהו ישי (ש"ס):</w:t>
      </w:r>
    </w:p>
    <w:p w14:paraId="454EE4E2" w14:textId="77777777" w:rsidR="00000000" w:rsidRDefault="00382668">
      <w:pPr>
        <w:pStyle w:val="a0"/>
        <w:rPr>
          <w:rtl/>
        </w:rPr>
      </w:pPr>
    </w:p>
    <w:p w14:paraId="7EAF9348" w14:textId="77777777" w:rsidR="00000000" w:rsidRDefault="00382668">
      <w:pPr>
        <w:pStyle w:val="a0"/>
        <w:rPr>
          <w:rFonts w:hint="cs"/>
          <w:rtl/>
        </w:rPr>
      </w:pPr>
      <w:r>
        <w:rPr>
          <w:rFonts w:hint="cs"/>
          <w:rtl/>
        </w:rPr>
        <w:t>צריך להביא פה מורה ללשון, אולי גם מכבסה. המורה ללשון יסביר לנו את ההבדלים בין הפלת ראש הממשלה להחלפתו, בין עקירה לבין פינוי והע</w:t>
      </w:r>
      <w:r>
        <w:rPr>
          <w:rFonts w:hint="cs"/>
          <w:rtl/>
        </w:rPr>
        <w:t xml:space="preserve">תקה. </w:t>
      </w:r>
    </w:p>
    <w:p w14:paraId="30B2218D" w14:textId="77777777" w:rsidR="00000000" w:rsidRDefault="00382668">
      <w:pPr>
        <w:pStyle w:val="af1"/>
        <w:rPr>
          <w:rtl/>
        </w:rPr>
      </w:pPr>
    </w:p>
    <w:p w14:paraId="3CBDE362" w14:textId="77777777" w:rsidR="00000000" w:rsidRDefault="00382668">
      <w:pPr>
        <w:pStyle w:val="af1"/>
        <w:rPr>
          <w:rtl/>
        </w:rPr>
      </w:pPr>
      <w:r>
        <w:rPr>
          <w:rtl/>
        </w:rPr>
        <w:t>היו"ר ראובן ריבלין:</w:t>
      </w:r>
    </w:p>
    <w:p w14:paraId="5BC8F32D" w14:textId="77777777" w:rsidR="00000000" w:rsidRDefault="00382668">
      <w:pPr>
        <w:pStyle w:val="a0"/>
        <w:rPr>
          <w:rtl/>
        </w:rPr>
      </w:pPr>
    </w:p>
    <w:p w14:paraId="4725F79D" w14:textId="77777777" w:rsidR="00000000" w:rsidRDefault="00382668">
      <w:pPr>
        <w:pStyle w:val="a0"/>
        <w:rPr>
          <w:rFonts w:hint="cs"/>
          <w:rtl/>
        </w:rPr>
      </w:pPr>
      <w:r>
        <w:rPr>
          <w:rFonts w:hint="cs"/>
          <w:rtl/>
        </w:rPr>
        <w:t xml:space="preserve">ברמת הסמנטיקה. </w:t>
      </w:r>
    </w:p>
    <w:p w14:paraId="16991BF4" w14:textId="77777777" w:rsidR="00000000" w:rsidRDefault="00382668">
      <w:pPr>
        <w:pStyle w:val="a0"/>
        <w:rPr>
          <w:rFonts w:hint="cs"/>
          <w:rtl/>
        </w:rPr>
      </w:pPr>
    </w:p>
    <w:p w14:paraId="0AD211EC" w14:textId="77777777" w:rsidR="00000000" w:rsidRDefault="00382668">
      <w:pPr>
        <w:pStyle w:val="-"/>
        <w:rPr>
          <w:rtl/>
        </w:rPr>
      </w:pPr>
      <w:bookmarkStart w:id="77" w:name="FS000000494T22_12_2003_14_25_45C"/>
      <w:bookmarkEnd w:id="77"/>
      <w:r>
        <w:rPr>
          <w:rtl/>
        </w:rPr>
        <w:t>אליהו ישי (ש"ס):</w:t>
      </w:r>
    </w:p>
    <w:p w14:paraId="380639A4" w14:textId="77777777" w:rsidR="00000000" w:rsidRDefault="00382668">
      <w:pPr>
        <w:pStyle w:val="a0"/>
        <w:rPr>
          <w:rtl/>
        </w:rPr>
      </w:pPr>
    </w:p>
    <w:p w14:paraId="61DE172D" w14:textId="77777777" w:rsidR="00000000" w:rsidRDefault="00382668">
      <w:pPr>
        <w:pStyle w:val="a0"/>
        <w:rPr>
          <w:rFonts w:hint="cs"/>
          <w:rtl/>
        </w:rPr>
      </w:pPr>
      <w:r>
        <w:rPr>
          <w:rFonts w:hint="cs"/>
          <w:rtl/>
        </w:rPr>
        <w:t xml:space="preserve">כן, פשוט האנשים שהולכים לעקור אותם מהשורש ידעו מה עושה להם הממשלה ויבינו לפחות היכן הם עומדים. </w:t>
      </w:r>
    </w:p>
    <w:p w14:paraId="202C07F2" w14:textId="77777777" w:rsidR="00000000" w:rsidRDefault="00382668">
      <w:pPr>
        <w:pStyle w:val="a0"/>
        <w:rPr>
          <w:rFonts w:hint="cs"/>
          <w:rtl/>
        </w:rPr>
      </w:pPr>
    </w:p>
    <w:p w14:paraId="54398649" w14:textId="77777777" w:rsidR="00000000" w:rsidRDefault="00382668">
      <w:pPr>
        <w:pStyle w:val="a0"/>
        <w:rPr>
          <w:rFonts w:hint="cs"/>
          <w:rtl/>
        </w:rPr>
      </w:pPr>
      <w:r>
        <w:rPr>
          <w:rFonts w:hint="cs"/>
          <w:rtl/>
        </w:rPr>
        <w:t xml:space="preserve">אם באמת ממשלת ישראל החליטה לעקור יישובים, אם באמת ממשלת ישראל החליטה על הקמת מדינה פלסטינית, אם </w:t>
      </w:r>
      <w:r>
        <w:rPr>
          <w:rFonts w:hint="cs"/>
          <w:rtl/>
        </w:rPr>
        <w:t xml:space="preserve">ממשלת ישראל החליטה על בריחה ויציאה חד-צדדית מהשטחים </w:t>
      </w:r>
      <w:r>
        <w:rPr>
          <w:rtl/>
        </w:rPr>
        <w:t>–</w:t>
      </w:r>
      <w:r>
        <w:rPr>
          <w:rFonts w:hint="cs"/>
          <w:rtl/>
        </w:rPr>
        <w:t xml:space="preserve"> אני מזהיר שמהנקודה שבה ממשלת ישראל הפסיקה לברוח, משם יתחיל המשא-ומתן על גבולות 1948, לא על  1967. שיהיה ברור </w:t>
      </w:r>
      <w:r>
        <w:rPr>
          <w:rtl/>
        </w:rPr>
        <w:t>–</w:t>
      </w:r>
      <w:r>
        <w:rPr>
          <w:rFonts w:hint="cs"/>
          <w:rtl/>
        </w:rPr>
        <w:t xml:space="preserve"> אם זו הכוונה של ממשלת ישראל, אני מציע: אנא, תנהלו משא-ומתן, לפחות תצאו בכבוד, לפחות תרוויחו</w:t>
      </w:r>
      <w:r>
        <w:rPr>
          <w:rFonts w:hint="cs"/>
          <w:rtl/>
        </w:rPr>
        <w:t xml:space="preserve"> כמה דברים. אולי באמת תרוויחו כמה דברים, כי בשלב מסוים האמריקנים יהיו לצדכם. אותו בוש שלפני 2004 - - </w:t>
      </w:r>
    </w:p>
    <w:p w14:paraId="3DE18147" w14:textId="77777777" w:rsidR="00000000" w:rsidRDefault="00382668">
      <w:pPr>
        <w:pStyle w:val="a0"/>
        <w:rPr>
          <w:rFonts w:hint="cs"/>
          <w:rtl/>
        </w:rPr>
      </w:pPr>
    </w:p>
    <w:p w14:paraId="0F2943B5" w14:textId="77777777" w:rsidR="00000000" w:rsidRDefault="00382668">
      <w:pPr>
        <w:pStyle w:val="af1"/>
        <w:rPr>
          <w:rtl/>
        </w:rPr>
      </w:pPr>
      <w:r>
        <w:rPr>
          <w:rtl/>
        </w:rPr>
        <w:t>היו"ר ראובן ריבלין:</w:t>
      </w:r>
    </w:p>
    <w:p w14:paraId="3D173219" w14:textId="77777777" w:rsidR="00000000" w:rsidRDefault="00382668">
      <w:pPr>
        <w:pStyle w:val="a0"/>
        <w:rPr>
          <w:rtl/>
        </w:rPr>
      </w:pPr>
    </w:p>
    <w:p w14:paraId="3DE9BD87" w14:textId="77777777" w:rsidR="00000000" w:rsidRDefault="00382668">
      <w:pPr>
        <w:pStyle w:val="a0"/>
        <w:rPr>
          <w:rFonts w:hint="cs"/>
          <w:rtl/>
        </w:rPr>
      </w:pPr>
      <w:r>
        <w:rPr>
          <w:rFonts w:hint="cs"/>
          <w:rtl/>
        </w:rPr>
        <w:t xml:space="preserve">אדוני פותח עכשיו בפרשה חדשה, אנחנו לא עוברים עכשיו לאמריקנים. </w:t>
      </w:r>
    </w:p>
    <w:p w14:paraId="4B18B2B8" w14:textId="77777777" w:rsidR="00000000" w:rsidRDefault="00382668">
      <w:pPr>
        <w:pStyle w:val="a0"/>
        <w:rPr>
          <w:rFonts w:hint="cs"/>
          <w:rtl/>
        </w:rPr>
      </w:pPr>
    </w:p>
    <w:p w14:paraId="0D8D0C0C" w14:textId="77777777" w:rsidR="00000000" w:rsidRDefault="00382668">
      <w:pPr>
        <w:pStyle w:val="-"/>
        <w:rPr>
          <w:rtl/>
        </w:rPr>
      </w:pPr>
      <w:bookmarkStart w:id="78" w:name="FS000000494T22_12_2003_14_29_46C"/>
      <w:bookmarkEnd w:id="78"/>
      <w:r>
        <w:rPr>
          <w:rtl/>
        </w:rPr>
        <w:t>אליהו ישי (ש"ס):</w:t>
      </w:r>
    </w:p>
    <w:p w14:paraId="7713DB9B" w14:textId="77777777" w:rsidR="00000000" w:rsidRDefault="00382668">
      <w:pPr>
        <w:pStyle w:val="a0"/>
        <w:rPr>
          <w:rtl/>
        </w:rPr>
      </w:pPr>
    </w:p>
    <w:p w14:paraId="4FDCD2CD" w14:textId="77777777" w:rsidR="00000000" w:rsidRDefault="00382668">
      <w:pPr>
        <w:pStyle w:val="a0"/>
        <w:rPr>
          <w:rFonts w:hint="cs"/>
          <w:rtl/>
        </w:rPr>
      </w:pPr>
      <w:r>
        <w:rPr>
          <w:rFonts w:hint="cs"/>
          <w:rtl/>
        </w:rPr>
        <w:t xml:space="preserve">אני מסיים. </w:t>
      </w:r>
    </w:p>
    <w:p w14:paraId="658FE84C" w14:textId="77777777" w:rsidR="00000000" w:rsidRDefault="00382668">
      <w:pPr>
        <w:pStyle w:val="a0"/>
        <w:rPr>
          <w:rFonts w:hint="cs"/>
          <w:rtl/>
        </w:rPr>
      </w:pPr>
    </w:p>
    <w:p w14:paraId="5CCFA60A" w14:textId="77777777" w:rsidR="00000000" w:rsidRDefault="00382668">
      <w:pPr>
        <w:pStyle w:val="a0"/>
        <w:rPr>
          <w:rFonts w:hint="cs"/>
          <w:rtl/>
        </w:rPr>
      </w:pPr>
      <w:r>
        <w:rPr>
          <w:rFonts w:hint="cs"/>
          <w:rtl/>
        </w:rPr>
        <w:t>- - זה לא יהיה אותו בוש שאחרי הבחירות</w:t>
      </w:r>
      <w:r>
        <w:rPr>
          <w:rFonts w:hint="cs"/>
          <w:rtl/>
        </w:rPr>
        <w:t>, זה בוודאי יהיה בוש אחר לגמרי. לכן אני מציע לא להפקיר את עם ישראל, לא לברוח מהשטחים ולא לעקור יישובים בלי משא-ומתן. אם בכלל עוקרים יישובים, לפחות שזה יהיה במשא-ומתן ולא בבריחה, כפי שעושה הממשלה הזאת כשהיא מובילה אותנו למדרון כל כך מסוכן, ובסופו של דבר תבי</w:t>
      </w:r>
      <w:r>
        <w:rPr>
          <w:rFonts w:hint="cs"/>
          <w:rtl/>
        </w:rPr>
        <w:t xml:space="preserve">או אותנו, חלילה וחס, לאסון ולאבדון. </w:t>
      </w:r>
    </w:p>
    <w:p w14:paraId="2521C632" w14:textId="77777777" w:rsidR="00000000" w:rsidRDefault="00382668">
      <w:pPr>
        <w:pStyle w:val="a0"/>
        <w:rPr>
          <w:rFonts w:hint="cs"/>
          <w:rtl/>
        </w:rPr>
      </w:pPr>
    </w:p>
    <w:p w14:paraId="1BBD299C" w14:textId="77777777" w:rsidR="00000000" w:rsidRDefault="00382668">
      <w:pPr>
        <w:pStyle w:val="a0"/>
        <w:rPr>
          <w:rFonts w:hint="cs"/>
          <w:rtl/>
        </w:rPr>
      </w:pPr>
      <w:r>
        <w:rPr>
          <w:rFonts w:hint="cs"/>
          <w:rtl/>
        </w:rPr>
        <w:t xml:space="preserve">אני מציע אי-אמון בממשלה על כך שהיא מזגזגת ומשנה את הקווים שלה בכל שני וחמישי. הדבר הזה מסכן ומדרדר את החברה הישראלית בכל תחומי החיים </w:t>
      </w:r>
      <w:r>
        <w:rPr>
          <w:rtl/>
        </w:rPr>
        <w:t>–</w:t>
      </w:r>
      <w:r>
        <w:rPr>
          <w:rFonts w:hint="cs"/>
          <w:rtl/>
        </w:rPr>
        <w:t xml:space="preserve"> החברתי, הכלכלי, הביטחוני, הדתי והיהודי. </w:t>
      </w:r>
    </w:p>
    <w:p w14:paraId="42F1F70D" w14:textId="77777777" w:rsidR="00000000" w:rsidRDefault="00382668">
      <w:pPr>
        <w:pStyle w:val="a0"/>
        <w:rPr>
          <w:rFonts w:hint="cs"/>
          <w:rtl/>
        </w:rPr>
      </w:pPr>
    </w:p>
    <w:p w14:paraId="579F7C19" w14:textId="77777777" w:rsidR="00000000" w:rsidRDefault="00382668">
      <w:pPr>
        <w:pStyle w:val="af1"/>
        <w:rPr>
          <w:rtl/>
        </w:rPr>
      </w:pPr>
      <w:r>
        <w:rPr>
          <w:rtl/>
        </w:rPr>
        <w:t>היו"ר ראובן ריבלין:</w:t>
      </w:r>
    </w:p>
    <w:p w14:paraId="1C68A4C6" w14:textId="77777777" w:rsidR="00000000" w:rsidRDefault="00382668">
      <w:pPr>
        <w:pStyle w:val="a0"/>
        <w:rPr>
          <w:rtl/>
        </w:rPr>
      </w:pPr>
    </w:p>
    <w:p w14:paraId="758603A9" w14:textId="77777777" w:rsidR="00000000" w:rsidRDefault="00382668">
      <w:pPr>
        <w:pStyle w:val="a0"/>
        <w:rPr>
          <w:rFonts w:hint="cs"/>
          <w:rtl/>
        </w:rPr>
      </w:pPr>
      <w:r>
        <w:rPr>
          <w:rFonts w:hint="cs"/>
          <w:rtl/>
        </w:rPr>
        <w:t>תודה רבה. כבוד השר ג</w:t>
      </w:r>
      <w:r>
        <w:rPr>
          <w:rFonts w:hint="cs"/>
          <w:rtl/>
        </w:rPr>
        <w:t xml:space="preserve">דעון עזרא ישיב על דבריו של חבר הכנסת אלי ישי. בינתיים הודעה למזכיר. </w:t>
      </w:r>
    </w:p>
    <w:p w14:paraId="31477264" w14:textId="77777777" w:rsidR="00000000" w:rsidRDefault="00382668">
      <w:pPr>
        <w:pStyle w:val="af0"/>
        <w:rPr>
          <w:rtl/>
        </w:rPr>
      </w:pPr>
    </w:p>
    <w:p w14:paraId="1CFC33E2" w14:textId="77777777" w:rsidR="00000000" w:rsidRDefault="00382668">
      <w:pPr>
        <w:pStyle w:val="af0"/>
        <w:rPr>
          <w:rtl/>
        </w:rPr>
      </w:pPr>
      <w:r>
        <w:rPr>
          <w:rFonts w:hint="eastAsia"/>
          <w:rtl/>
        </w:rPr>
        <w:t>אליהו</w:t>
      </w:r>
      <w:r>
        <w:rPr>
          <w:rtl/>
        </w:rPr>
        <w:t xml:space="preserve"> ישי (ש"ס):</w:t>
      </w:r>
    </w:p>
    <w:p w14:paraId="125F1881" w14:textId="77777777" w:rsidR="00000000" w:rsidRDefault="00382668">
      <w:pPr>
        <w:pStyle w:val="a0"/>
        <w:rPr>
          <w:rFonts w:hint="cs"/>
          <w:rtl/>
        </w:rPr>
      </w:pPr>
    </w:p>
    <w:p w14:paraId="653BD791" w14:textId="77777777" w:rsidR="00000000" w:rsidRDefault="00382668">
      <w:pPr>
        <w:pStyle w:val="a0"/>
        <w:rPr>
          <w:rFonts w:hint="cs"/>
          <w:rtl/>
        </w:rPr>
      </w:pPr>
      <w:r>
        <w:rPr>
          <w:rFonts w:hint="cs"/>
          <w:rtl/>
        </w:rPr>
        <w:t xml:space="preserve">אדוני היושב-ראש, אפילו השר אמר שמה שהוא שמע ממני, הוא מסכים שזאת נקודה חשובה. </w:t>
      </w:r>
    </w:p>
    <w:p w14:paraId="43C9B330" w14:textId="77777777" w:rsidR="00000000" w:rsidRDefault="00382668">
      <w:pPr>
        <w:pStyle w:val="a0"/>
        <w:rPr>
          <w:rFonts w:hint="cs"/>
          <w:rtl/>
        </w:rPr>
      </w:pPr>
    </w:p>
    <w:p w14:paraId="2BEC064A" w14:textId="77777777" w:rsidR="00000000" w:rsidRDefault="00382668">
      <w:pPr>
        <w:pStyle w:val="af0"/>
        <w:rPr>
          <w:rtl/>
        </w:rPr>
      </w:pPr>
      <w:r>
        <w:rPr>
          <w:rFonts w:hint="eastAsia"/>
          <w:rtl/>
        </w:rPr>
        <w:t>השר</w:t>
      </w:r>
      <w:r>
        <w:rPr>
          <w:rtl/>
        </w:rPr>
        <w:t xml:space="preserve"> גדעון עזרא:</w:t>
      </w:r>
    </w:p>
    <w:p w14:paraId="18BA1429" w14:textId="77777777" w:rsidR="00000000" w:rsidRDefault="00382668">
      <w:pPr>
        <w:pStyle w:val="a0"/>
        <w:rPr>
          <w:rFonts w:hint="cs"/>
          <w:rtl/>
        </w:rPr>
      </w:pPr>
    </w:p>
    <w:p w14:paraId="35A4231D" w14:textId="77777777" w:rsidR="00000000" w:rsidRDefault="00382668">
      <w:pPr>
        <w:pStyle w:val="a0"/>
        <w:rPr>
          <w:rFonts w:hint="cs"/>
          <w:rtl/>
        </w:rPr>
      </w:pPr>
      <w:r>
        <w:rPr>
          <w:rFonts w:hint="cs"/>
          <w:rtl/>
        </w:rPr>
        <w:t>השר בני אלון - - -</w:t>
      </w:r>
    </w:p>
    <w:p w14:paraId="74E3EE8B" w14:textId="77777777" w:rsidR="00000000" w:rsidRDefault="00382668">
      <w:pPr>
        <w:pStyle w:val="a0"/>
        <w:rPr>
          <w:rFonts w:hint="cs"/>
          <w:rtl/>
        </w:rPr>
      </w:pPr>
    </w:p>
    <w:p w14:paraId="6743309F" w14:textId="77777777" w:rsidR="00000000" w:rsidRDefault="00382668">
      <w:pPr>
        <w:pStyle w:val="af1"/>
        <w:rPr>
          <w:rtl/>
        </w:rPr>
      </w:pPr>
      <w:r>
        <w:rPr>
          <w:rtl/>
        </w:rPr>
        <w:t>היו"ר ראובן ריבלין:</w:t>
      </w:r>
    </w:p>
    <w:p w14:paraId="17AD33C8" w14:textId="77777777" w:rsidR="00000000" w:rsidRDefault="00382668">
      <w:pPr>
        <w:pStyle w:val="a0"/>
        <w:rPr>
          <w:rtl/>
        </w:rPr>
      </w:pPr>
    </w:p>
    <w:p w14:paraId="6AA84856" w14:textId="77777777" w:rsidR="00000000" w:rsidRDefault="00382668">
      <w:pPr>
        <w:pStyle w:val="a0"/>
        <w:rPr>
          <w:rFonts w:hint="cs"/>
          <w:rtl/>
        </w:rPr>
      </w:pPr>
      <w:r>
        <w:rPr>
          <w:rFonts w:hint="cs"/>
          <w:rtl/>
        </w:rPr>
        <w:t>רק רגע, המתינו. הודעה למזכיר ה</w:t>
      </w:r>
      <w:r>
        <w:rPr>
          <w:rFonts w:hint="cs"/>
          <w:rtl/>
        </w:rPr>
        <w:t xml:space="preserve">כנסת. אדוני, בני אלון יכול בכל רגע להצטרף לדיון, כי זה בלי ספק בענייני משרדו. </w:t>
      </w:r>
    </w:p>
    <w:p w14:paraId="54EBEC6C" w14:textId="77777777" w:rsidR="00000000" w:rsidRDefault="00382668">
      <w:pPr>
        <w:pStyle w:val="af0"/>
        <w:rPr>
          <w:rFonts w:hint="cs"/>
          <w:rtl/>
        </w:rPr>
      </w:pPr>
    </w:p>
    <w:p w14:paraId="79D9DBA0" w14:textId="77777777" w:rsidR="00000000" w:rsidRDefault="00382668">
      <w:pPr>
        <w:pStyle w:val="af0"/>
        <w:rPr>
          <w:rtl/>
        </w:rPr>
      </w:pPr>
      <w:r>
        <w:rPr>
          <w:rFonts w:hint="eastAsia"/>
          <w:rtl/>
        </w:rPr>
        <w:t>חיים</w:t>
      </w:r>
      <w:r>
        <w:rPr>
          <w:rtl/>
        </w:rPr>
        <w:t xml:space="preserve"> רמון (העבודה-מימד):</w:t>
      </w:r>
    </w:p>
    <w:p w14:paraId="35CB74A6" w14:textId="77777777" w:rsidR="00000000" w:rsidRDefault="00382668">
      <w:pPr>
        <w:pStyle w:val="a0"/>
        <w:rPr>
          <w:rFonts w:hint="cs"/>
          <w:rtl/>
        </w:rPr>
      </w:pPr>
    </w:p>
    <w:p w14:paraId="5946D0F5" w14:textId="77777777" w:rsidR="00000000" w:rsidRDefault="00382668">
      <w:pPr>
        <w:pStyle w:val="a0"/>
        <w:rPr>
          <w:rFonts w:hint="cs"/>
          <w:rtl/>
        </w:rPr>
      </w:pPr>
      <w:r>
        <w:rPr>
          <w:rFonts w:hint="cs"/>
          <w:rtl/>
        </w:rPr>
        <w:t xml:space="preserve">הוא רוצה להביא לאי-אמון. </w:t>
      </w:r>
    </w:p>
    <w:p w14:paraId="0CCB19E1" w14:textId="77777777" w:rsidR="00000000" w:rsidRDefault="00382668">
      <w:pPr>
        <w:pStyle w:val="a0"/>
        <w:rPr>
          <w:rFonts w:hint="cs"/>
          <w:rtl/>
        </w:rPr>
      </w:pPr>
    </w:p>
    <w:p w14:paraId="66AC7C2A" w14:textId="77777777" w:rsidR="00000000" w:rsidRDefault="00382668">
      <w:pPr>
        <w:pStyle w:val="a2"/>
        <w:rPr>
          <w:rFonts w:hint="cs"/>
          <w:rtl/>
        </w:rPr>
      </w:pPr>
    </w:p>
    <w:p w14:paraId="022456A4" w14:textId="77777777" w:rsidR="00000000" w:rsidRDefault="00382668">
      <w:pPr>
        <w:pStyle w:val="a2"/>
        <w:rPr>
          <w:rtl/>
        </w:rPr>
      </w:pPr>
    </w:p>
    <w:p w14:paraId="471C7CF6" w14:textId="77777777" w:rsidR="00000000" w:rsidRDefault="00382668">
      <w:pPr>
        <w:pStyle w:val="a2"/>
        <w:rPr>
          <w:rFonts w:hint="cs"/>
          <w:rtl/>
        </w:rPr>
      </w:pPr>
      <w:bookmarkStart w:id="79" w:name="_Toc92504251"/>
      <w:r>
        <w:rPr>
          <w:rFonts w:hint="cs"/>
          <w:rtl/>
        </w:rPr>
        <w:t>מסמכים שהונחו על שולחן הכנסת</w:t>
      </w:r>
      <w:bookmarkEnd w:id="79"/>
    </w:p>
    <w:p w14:paraId="2AF2C9BB" w14:textId="77777777" w:rsidR="00000000" w:rsidRDefault="00382668">
      <w:pPr>
        <w:pStyle w:val="a0"/>
        <w:rPr>
          <w:rFonts w:hint="cs"/>
          <w:rtl/>
        </w:rPr>
      </w:pPr>
    </w:p>
    <w:p w14:paraId="3F31C5AE" w14:textId="77777777" w:rsidR="00000000" w:rsidRDefault="00382668">
      <w:pPr>
        <w:pStyle w:val="af1"/>
        <w:rPr>
          <w:rtl/>
        </w:rPr>
      </w:pPr>
      <w:r>
        <w:rPr>
          <w:rtl/>
        </w:rPr>
        <w:t>היו"ר ראובן ריבלין:</w:t>
      </w:r>
    </w:p>
    <w:p w14:paraId="73796745" w14:textId="77777777" w:rsidR="00000000" w:rsidRDefault="00382668">
      <w:pPr>
        <w:pStyle w:val="a0"/>
        <w:rPr>
          <w:rtl/>
        </w:rPr>
      </w:pPr>
    </w:p>
    <w:p w14:paraId="137BB1B6" w14:textId="77777777" w:rsidR="00000000" w:rsidRDefault="00382668">
      <w:pPr>
        <w:pStyle w:val="a0"/>
        <w:rPr>
          <w:rFonts w:hint="cs"/>
          <w:rtl/>
        </w:rPr>
      </w:pPr>
      <w:r>
        <w:rPr>
          <w:rFonts w:hint="cs"/>
          <w:rtl/>
        </w:rPr>
        <w:t xml:space="preserve">הודעה למזכיר הכנסת. </w:t>
      </w:r>
    </w:p>
    <w:p w14:paraId="0B5D5F79" w14:textId="77777777" w:rsidR="00000000" w:rsidRDefault="00382668">
      <w:pPr>
        <w:pStyle w:val="a0"/>
        <w:rPr>
          <w:rFonts w:hint="cs"/>
          <w:rtl/>
        </w:rPr>
      </w:pPr>
    </w:p>
    <w:p w14:paraId="18245BF5" w14:textId="77777777" w:rsidR="00000000" w:rsidRDefault="00382668">
      <w:pPr>
        <w:pStyle w:val="a"/>
        <w:rPr>
          <w:rtl/>
        </w:rPr>
      </w:pPr>
      <w:bookmarkStart w:id="80" w:name="FS000000661T22_12_2003_14_39_00"/>
      <w:bookmarkStart w:id="81" w:name="_Toc92504252"/>
      <w:bookmarkEnd w:id="80"/>
      <w:r>
        <w:rPr>
          <w:rFonts w:hint="eastAsia"/>
          <w:rtl/>
        </w:rPr>
        <w:t>מזכיר</w:t>
      </w:r>
      <w:r>
        <w:rPr>
          <w:rtl/>
        </w:rPr>
        <w:t xml:space="preserve"> הכנסת אריה האן:</w:t>
      </w:r>
      <w:bookmarkEnd w:id="81"/>
    </w:p>
    <w:p w14:paraId="45E885EB" w14:textId="77777777" w:rsidR="00000000" w:rsidRDefault="00382668">
      <w:pPr>
        <w:pStyle w:val="a0"/>
        <w:rPr>
          <w:rFonts w:hint="cs"/>
          <w:rtl/>
        </w:rPr>
      </w:pPr>
    </w:p>
    <w:p w14:paraId="04665FE4" w14:textId="77777777" w:rsidR="00000000" w:rsidRDefault="00382668">
      <w:pPr>
        <w:pStyle w:val="a0"/>
        <w:rPr>
          <w:rFonts w:hint="cs"/>
          <w:rtl/>
        </w:rPr>
      </w:pPr>
      <w:r>
        <w:rPr>
          <w:rFonts w:hint="cs"/>
          <w:rtl/>
        </w:rPr>
        <w:t>ברשות יושב-ראש הכנסת, הננ</w:t>
      </w:r>
      <w:r>
        <w:rPr>
          <w:rFonts w:hint="cs"/>
          <w:rtl/>
        </w:rPr>
        <w:t>י מתכבד להודיע, כי הונחו על שולחן הכנסת:</w:t>
      </w:r>
    </w:p>
    <w:p w14:paraId="6679674C" w14:textId="77777777" w:rsidR="00000000" w:rsidRDefault="00382668">
      <w:pPr>
        <w:pStyle w:val="a0"/>
        <w:rPr>
          <w:rFonts w:hint="cs"/>
          <w:rtl/>
        </w:rPr>
      </w:pPr>
    </w:p>
    <w:p w14:paraId="5A7CB4A9" w14:textId="77777777" w:rsidR="00000000" w:rsidRDefault="00382668">
      <w:pPr>
        <w:pStyle w:val="a0"/>
        <w:rPr>
          <w:rFonts w:hint="cs"/>
          <w:rtl/>
        </w:rPr>
      </w:pPr>
      <w:r>
        <w:rPr>
          <w:rFonts w:hint="cs"/>
          <w:rtl/>
        </w:rPr>
        <w:t xml:space="preserve"> לוח תיקונים להסתייגויות להצעת חוק שידורי טלוויזיה מהכנסת, התשס"ד-2003; לוח תיקונים מס' 2 להצעת חוק שידורי טלוויזיה מהכנסת, התשס"ד-2003. </w:t>
      </w:r>
    </w:p>
    <w:p w14:paraId="7D2BA05E" w14:textId="77777777" w:rsidR="00000000" w:rsidRDefault="00382668">
      <w:pPr>
        <w:pStyle w:val="a0"/>
        <w:rPr>
          <w:rFonts w:hint="cs"/>
          <w:rtl/>
        </w:rPr>
      </w:pPr>
    </w:p>
    <w:p w14:paraId="0DB42259" w14:textId="77777777" w:rsidR="00000000" w:rsidRDefault="00382668">
      <w:pPr>
        <w:pStyle w:val="a0"/>
        <w:rPr>
          <w:rFonts w:hint="cs"/>
          <w:rtl/>
        </w:rPr>
      </w:pPr>
      <w:r>
        <w:rPr>
          <w:rFonts w:hint="cs"/>
          <w:rtl/>
        </w:rPr>
        <w:t>לקריאה ראשונה, מטעם הממשלה - הצעת חוק לתיקון פקודת בתי-הסוהר (מס' 26) (בית-</w:t>
      </w:r>
      <w:r>
        <w:rPr>
          <w:rFonts w:hint="cs"/>
          <w:rtl/>
        </w:rPr>
        <w:t xml:space="preserve">סוהר בניהול פרטי), התשס"ד-2003. תודה רבה. </w:t>
      </w:r>
    </w:p>
    <w:p w14:paraId="52966EE5" w14:textId="77777777" w:rsidR="00000000" w:rsidRDefault="00382668">
      <w:pPr>
        <w:pStyle w:val="a0"/>
        <w:rPr>
          <w:rFonts w:hint="cs"/>
          <w:rtl/>
        </w:rPr>
      </w:pPr>
    </w:p>
    <w:p w14:paraId="70293ABA" w14:textId="77777777" w:rsidR="00000000" w:rsidRDefault="00382668">
      <w:pPr>
        <w:pStyle w:val="af1"/>
        <w:rPr>
          <w:rtl/>
        </w:rPr>
      </w:pPr>
      <w:r>
        <w:rPr>
          <w:rtl/>
        </w:rPr>
        <w:t>היו"ר ראובן ריבלין:</w:t>
      </w:r>
    </w:p>
    <w:p w14:paraId="78BEF537" w14:textId="77777777" w:rsidR="00000000" w:rsidRDefault="00382668">
      <w:pPr>
        <w:pStyle w:val="a0"/>
        <w:rPr>
          <w:rtl/>
        </w:rPr>
      </w:pPr>
    </w:p>
    <w:p w14:paraId="50D244BA" w14:textId="77777777" w:rsidR="00000000" w:rsidRDefault="00382668">
      <w:pPr>
        <w:pStyle w:val="a0"/>
        <w:rPr>
          <w:rFonts w:hint="cs"/>
          <w:rtl/>
        </w:rPr>
      </w:pPr>
      <w:r>
        <w:rPr>
          <w:rFonts w:hint="cs"/>
          <w:rtl/>
        </w:rPr>
        <w:t xml:space="preserve">שקיבלה שחרור מחובת הנחה, כן? תודה רבה. </w:t>
      </w:r>
    </w:p>
    <w:p w14:paraId="2DA37641" w14:textId="77777777" w:rsidR="00000000" w:rsidRDefault="00382668">
      <w:pPr>
        <w:pStyle w:val="a2"/>
        <w:rPr>
          <w:rFonts w:hint="cs"/>
          <w:rtl/>
        </w:rPr>
      </w:pPr>
    </w:p>
    <w:p w14:paraId="72FC578E" w14:textId="77777777" w:rsidR="00000000" w:rsidRDefault="00382668">
      <w:pPr>
        <w:pStyle w:val="a0"/>
        <w:rPr>
          <w:rFonts w:hint="cs"/>
          <w:rtl/>
        </w:rPr>
      </w:pPr>
    </w:p>
    <w:p w14:paraId="55B7C86A" w14:textId="77777777" w:rsidR="00000000" w:rsidRDefault="00382668">
      <w:pPr>
        <w:pStyle w:val="a2"/>
        <w:rPr>
          <w:rFonts w:hint="cs"/>
          <w:rtl/>
        </w:rPr>
      </w:pPr>
      <w:bookmarkStart w:id="82" w:name="CS19180FI0019180T22_12_2003_14_41_46"/>
      <w:bookmarkStart w:id="83" w:name="CS19457FI0019457T22_12_2003_14_41_55"/>
      <w:bookmarkStart w:id="84" w:name="_Toc92504253"/>
      <w:bookmarkEnd w:id="82"/>
      <w:bookmarkEnd w:id="83"/>
      <w:r>
        <w:rPr>
          <w:rtl/>
        </w:rPr>
        <w:t>הצע</w:t>
      </w:r>
      <w:r>
        <w:rPr>
          <w:rFonts w:hint="cs"/>
          <w:rtl/>
        </w:rPr>
        <w:t>ו</w:t>
      </w:r>
      <w:r>
        <w:rPr>
          <w:rtl/>
        </w:rPr>
        <w:t>ת</w:t>
      </w:r>
      <w:r>
        <w:rPr>
          <w:rFonts w:hint="cs"/>
          <w:rtl/>
        </w:rPr>
        <w:t xml:space="preserve"> סיעות העבודה-מימד וש"ס</w:t>
      </w:r>
      <w:r>
        <w:rPr>
          <w:rtl/>
        </w:rPr>
        <w:t xml:space="preserve"> </w:t>
      </w:r>
      <w:r>
        <w:rPr>
          <w:rFonts w:hint="cs"/>
          <w:rtl/>
        </w:rPr>
        <w:t xml:space="preserve">להביע </w:t>
      </w:r>
      <w:r>
        <w:rPr>
          <w:rtl/>
        </w:rPr>
        <w:t>אי</w:t>
      </w:r>
      <w:r>
        <w:rPr>
          <w:rFonts w:hint="cs"/>
          <w:rtl/>
        </w:rPr>
        <w:t>-</w:t>
      </w:r>
      <w:r>
        <w:rPr>
          <w:rtl/>
        </w:rPr>
        <w:t xml:space="preserve">אמון </w:t>
      </w:r>
      <w:r>
        <w:rPr>
          <w:rFonts w:hint="cs"/>
          <w:rtl/>
        </w:rPr>
        <w:t>בממשלה בשל:</w:t>
      </w:r>
      <w:bookmarkEnd w:id="84"/>
    </w:p>
    <w:p w14:paraId="06905EA8" w14:textId="77777777" w:rsidR="00000000" w:rsidRDefault="00382668">
      <w:pPr>
        <w:pStyle w:val="a2"/>
        <w:rPr>
          <w:rFonts w:hint="cs"/>
          <w:rtl/>
        </w:rPr>
      </w:pPr>
      <w:bookmarkStart w:id="85" w:name="_Toc92504254"/>
      <w:r>
        <w:rPr>
          <w:rFonts w:hint="cs"/>
          <w:rtl/>
        </w:rPr>
        <w:t xml:space="preserve">א. </w:t>
      </w:r>
      <w:r>
        <w:rPr>
          <w:rtl/>
        </w:rPr>
        <w:t>מדיניותה החברתית, הכלכלית והמדינית של הממשלה</w:t>
      </w:r>
      <w:r>
        <w:rPr>
          <w:rFonts w:hint="cs"/>
          <w:rtl/>
        </w:rPr>
        <w:t>;</w:t>
      </w:r>
      <w:bookmarkEnd w:id="85"/>
    </w:p>
    <w:p w14:paraId="6B8C05D5" w14:textId="77777777" w:rsidR="00000000" w:rsidRDefault="00382668">
      <w:pPr>
        <w:pStyle w:val="a2"/>
        <w:rPr>
          <w:rtl/>
        </w:rPr>
      </w:pPr>
      <w:bookmarkStart w:id="86" w:name="_Toc92504255"/>
      <w:r>
        <w:rPr>
          <w:rFonts w:hint="cs"/>
          <w:rtl/>
        </w:rPr>
        <w:t xml:space="preserve">ב. </w:t>
      </w:r>
      <w:r>
        <w:rPr>
          <w:rtl/>
        </w:rPr>
        <w:t>דברי ראש הממשלה בדבר פינוי י</w:t>
      </w:r>
      <w:r>
        <w:rPr>
          <w:rFonts w:hint="cs"/>
          <w:rtl/>
        </w:rPr>
        <w:t>י</w:t>
      </w:r>
      <w:r>
        <w:rPr>
          <w:rtl/>
        </w:rPr>
        <w:t>שובים והזזת י</w:t>
      </w:r>
      <w:r>
        <w:rPr>
          <w:rFonts w:hint="cs"/>
          <w:rtl/>
        </w:rPr>
        <w:t>י</w:t>
      </w:r>
      <w:r>
        <w:rPr>
          <w:rtl/>
        </w:rPr>
        <w:t>שובים בצעדים חד-צדדיים</w:t>
      </w:r>
      <w:bookmarkEnd w:id="86"/>
    </w:p>
    <w:p w14:paraId="75C89C0F" w14:textId="77777777" w:rsidR="00000000" w:rsidRDefault="00382668">
      <w:pPr>
        <w:pStyle w:val="-0"/>
        <w:rPr>
          <w:rFonts w:hint="cs"/>
          <w:rtl/>
        </w:rPr>
      </w:pPr>
    </w:p>
    <w:p w14:paraId="2C17EA01" w14:textId="77777777" w:rsidR="00000000" w:rsidRDefault="00382668">
      <w:pPr>
        <w:pStyle w:val="af1"/>
        <w:rPr>
          <w:rtl/>
        </w:rPr>
      </w:pPr>
      <w:r>
        <w:rPr>
          <w:rtl/>
        </w:rPr>
        <w:t>היו"ר ראובן ריבלין:</w:t>
      </w:r>
    </w:p>
    <w:p w14:paraId="2C78FA43" w14:textId="77777777" w:rsidR="00000000" w:rsidRDefault="00382668">
      <w:pPr>
        <w:pStyle w:val="a0"/>
        <w:rPr>
          <w:rtl/>
        </w:rPr>
      </w:pPr>
    </w:p>
    <w:p w14:paraId="3825A446" w14:textId="77777777" w:rsidR="00000000" w:rsidRDefault="00382668">
      <w:pPr>
        <w:pStyle w:val="a0"/>
        <w:rPr>
          <w:rFonts w:hint="cs"/>
          <w:rtl/>
        </w:rPr>
      </w:pPr>
      <w:r>
        <w:rPr>
          <w:rFonts w:hint="cs"/>
          <w:rtl/>
        </w:rPr>
        <w:t xml:space="preserve">בבקשה, כבוד השר. </w:t>
      </w:r>
    </w:p>
    <w:p w14:paraId="171BD34B" w14:textId="77777777" w:rsidR="00000000" w:rsidRDefault="00382668">
      <w:pPr>
        <w:pStyle w:val="a0"/>
        <w:rPr>
          <w:rFonts w:hint="cs"/>
          <w:rtl/>
        </w:rPr>
      </w:pPr>
    </w:p>
    <w:p w14:paraId="2185B120" w14:textId="77777777" w:rsidR="00000000" w:rsidRDefault="00382668">
      <w:pPr>
        <w:pStyle w:val="a"/>
        <w:rPr>
          <w:rtl/>
        </w:rPr>
      </w:pPr>
      <w:bookmarkStart w:id="87" w:name="FS000000474T22_12_2003_14_43_38"/>
      <w:bookmarkStart w:id="88" w:name="_Toc92504256"/>
      <w:bookmarkEnd w:id="87"/>
      <w:r>
        <w:rPr>
          <w:rFonts w:hint="eastAsia"/>
          <w:rtl/>
        </w:rPr>
        <w:t>השר</w:t>
      </w:r>
      <w:r>
        <w:rPr>
          <w:rtl/>
        </w:rPr>
        <w:t xml:space="preserve"> גדעון עזרא:</w:t>
      </w:r>
      <w:bookmarkEnd w:id="88"/>
    </w:p>
    <w:p w14:paraId="20E8DA0A" w14:textId="77777777" w:rsidR="00000000" w:rsidRDefault="00382668">
      <w:pPr>
        <w:pStyle w:val="a0"/>
        <w:rPr>
          <w:rFonts w:hint="cs"/>
          <w:rtl/>
        </w:rPr>
      </w:pPr>
    </w:p>
    <w:p w14:paraId="20017B11" w14:textId="77777777" w:rsidR="00000000" w:rsidRDefault="00382668">
      <w:pPr>
        <w:pStyle w:val="a0"/>
        <w:rPr>
          <w:rFonts w:hint="cs"/>
          <w:rtl/>
        </w:rPr>
      </w:pPr>
      <w:r>
        <w:rPr>
          <w:rFonts w:hint="cs"/>
          <w:rtl/>
        </w:rPr>
        <w:t xml:space="preserve">אדוני היושב-ראש, חברי חברי הכנסת, השר בני אלון, השר לשעבר אלי ישי, אני מוכרח לומר שהשר בני אלון ואנוכי שנינו שותפים בממשלה שהחליטה על מפת הדרכים עם 14 הסתייגויות. </w:t>
      </w:r>
    </w:p>
    <w:p w14:paraId="73DAEEF3" w14:textId="77777777" w:rsidR="00000000" w:rsidRDefault="00382668">
      <w:pPr>
        <w:pStyle w:val="a0"/>
        <w:rPr>
          <w:rFonts w:hint="cs"/>
          <w:rtl/>
        </w:rPr>
      </w:pPr>
    </w:p>
    <w:p w14:paraId="310DCDD3" w14:textId="77777777" w:rsidR="00000000" w:rsidRDefault="00382668">
      <w:pPr>
        <w:pStyle w:val="af0"/>
        <w:rPr>
          <w:rtl/>
        </w:rPr>
      </w:pPr>
      <w:r>
        <w:rPr>
          <w:rFonts w:hint="eastAsia"/>
          <w:rtl/>
        </w:rPr>
        <w:t>חיים</w:t>
      </w:r>
      <w:r>
        <w:rPr>
          <w:rtl/>
        </w:rPr>
        <w:t xml:space="preserve"> רמון</w:t>
      </w:r>
      <w:r>
        <w:rPr>
          <w:rtl/>
        </w:rPr>
        <w:t xml:space="preserve"> (העבודה-מימד):</w:t>
      </w:r>
    </w:p>
    <w:p w14:paraId="799DE0B4" w14:textId="77777777" w:rsidR="00000000" w:rsidRDefault="00382668">
      <w:pPr>
        <w:pStyle w:val="a0"/>
        <w:rPr>
          <w:rFonts w:hint="cs"/>
          <w:rtl/>
        </w:rPr>
      </w:pPr>
    </w:p>
    <w:p w14:paraId="38C25D6A" w14:textId="77777777" w:rsidR="00000000" w:rsidRDefault="00382668">
      <w:pPr>
        <w:pStyle w:val="a0"/>
        <w:rPr>
          <w:rFonts w:hint="cs"/>
          <w:rtl/>
        </w:rPr>
      </w:pPr>
      <w:r>
        <w:rPr>
          <w:rFonts w:hint="cs"/>
          <w:rtl/>
        </w:rPr>
        <w:t xml:space="preserve">הממשלה החליטה שאין מפת הדרכים. </w:t>
      </w:r>
    </w:p>
    <w:p w14:paraId="13868773" w14:textId="77777777" w:rsidR="00000000" w:rsidRDefault="00382668">
      <w:pPr>
        <w:pStyle w:val="a0"/>
        <w:rPr>
          <w:rFonts w:hint="cs"/>
          <w:rtl/>
        </w:rPr>
      </w:pPr>
    </w:p>
    <w:p w14:paraId="2B06F562" w14:textId="77777777" w:rsidR="00000000" w:rsidRDefault="00382668">
      <w:pPr>
        <w:pStyle w:val="-"/>
        <w:rPr>
          <w:rtl/>
        </w:rPr>
      </w:pPr>
      <w:bookmarkStart w:id="89" w:name="FS000000474T22_12_2003_14_45_00C"/>
      <w:bookmarkEnd w:id="89"/>
      <w:r>
        <w:rPr>
          <w:rtl/>
        </w:rPr>
        <w:t>השר גדעון עזרא:</w:t>
      </w:r>
    </w:p>
    <w:p w14:paraId="450089B1" w14:textId="77777777" w:rsidR="00000000" w:rsidRDefault="00382668">
      <w:pPr>
        <w:pStyle w:val="a0"/>
        <w:rPr>
          <w:rtl/>
        </w:rPr>
      </w:pPr>
    </w:p>
    <w:p w14:paraId="40AF2404" w14:textId="77777777" w:rsidR="00000000" w:rsidRDefault="00382668">
      <w:pPr>
        <w:pStyle w:val="a0"/>
        <w:rPr>
          <w:rFonts w:hint="cs"/>
          <w:rtl/>
        </w:rPr>
      </w:pPr>
      <w:r>
        <w:rPr>
          <w:rFonts w:hint="cs"/>
          <w:rtl/>
        </w:rPr>
        <w:t>שנינו כאחד מאמינים שהדרך לפתרון היא ביטחון, ושלום לאחר מכן, ולא שלום וביטחון כפי שעשתה ממשלת רבין, זיכרונו לברכה, כאשר היא סיכמה קודם על שלום ואמרה שאחר כך כבר ידאגו לביטחון. ראינו שערפאת ל</w:t>
      </w:r>
      <w:r>
        <w:rPr>
          <w:rFonts w:hint="cs"/>
          <w:rtl/>
        </w:rPr>
        <w:t>א דאג לביטחון ורק גרם לבעיות נוספות לביטחון עם ישראל, כאשר במסגרת אותו שלום הביא אותם כלי משחית שעד היום משחיתים בנו. אנחנו הפקנו את הלקחים המתאימים בעניין הזה ואמרנו, שאצלנו המהלך הוא קודם ביטחון, ושר האוצר שלנו אמר - לאחר זה כלכלה, ולבסוף שלום, שיגיע מאל</w:t>
      </w:r>
      <w:r>
        <w:rPr>
          <w:rFonts w:hint="cs"/>
          <w:rtl/>
        </w:rPr>
        <w:t xml:space="preserve">יו. </w:t>
      </w:r>
    </w:p>
    <w:p w14:paraId="1A0589B1" w14:textId="77777777" w:rsidR="00000000" w:rsidRDefault="00382668">
      <w:pPr>
        <w:pStyle w:val="a0"/>
        <w:rPr>
          <w:rFonts w:hint="cs"/>
          <w:rtl/>
        </w:rPr>
      </w:pPr>
    </w:p>
    <w:p w14:paraId="618015C7" w14:textId="77777777" w:rsidR="00000000" w:rsidRDefault="00382668">
      <w:pPr>
        <w:pStyle w:val="a0"/>
        <w:rPr>
          <w:rFonts w:hint="cs"/>
          <w:rtl/>
        </w:rPr>
      </w:pPr>
      <w:r>
        <w:rPr>
          <w:rFonts w:hint="cs"/>
          <w:rtl/>
        </w:rPr>
        <w:t xml:space="preserve">אנחנו רואים את הדברים עין בעין עם ארצות אירופה, עם הקוורטט, עם ממשלת ארצות-הברית, עם מי שהיה ראש הממשלה הפלסטינית, אבו-מאזן. </w:t>
      </w:r>
    </w:p>
    <w:p w14:paraId="09D06244" w14:textId="77777777" w:rsidR="00000000" w:rsidRDefault="00382668">
      <w:pPr>
        <w:pStyle w:val="a0"/>
        <w:rPr>
          <w:rFonts w:hint="cs"/>
          <w:rtl/>
        </w:rPr>
      </w:pPr>
    </w:p>
    <w:p w14:paraId="1A567E8E" w14:textId="77777777" w:rsidR="00000000" w:rsidRDefault="00382668">
      <w:pPr>
        <w:pStyle w:val="af1"/>
        <w:rPr>
          <w:rtl/>
        </w:rPr>
      </w:pPr>
      <w:r>
        <w:rPr>
          <w:rtl/>
        </w:rPr>
        <w:t>היו"ר ראובן ריבלין:</w:t>
      </w:r>
    </w:p>
    <w:p w14:paraId="0341DBBD" w14:textId="77777777" w:rsidR="00000000" w:rsidRDefault="00382668">
      <w:pPr>
        <w:pStyle w:val="a0"/>
        <w:rPr>
          <w:rtl/>
        </w:rPr>
      </w:pPr>
    </w:p>
    <w:p w14:paraId="1097A673" w14:textId="77777777" w:rsidR="00000000" w:rsidRDefault="00382668">
      <w:pPr>
        <w:pStyle w:val="a0"/>
        <w:rPr>
          <w:rFonts w:hint="cs"/>
          <w:rtl/>
        </w:rPr>
      </w:pPr>
      <w:r>
        <w:rPr>
          <w:rFonts w:hint="cs"/>
          <w:rtl/>
        </w:rPr>
        <w:t xml:space="preserve">כבוד השר, ממשלת ארצות-הברית קיבלה את 14 ההסתייגויות של הממשלה? </w:t>
      </w:r>
    </w:p>
    <w:p w14:paraId="24D93384" w14:textId="77777777" w:rsidR="00000000" w:rsidRDefault="00382668">
      <w:pPr>
        <w:pStyle w:val="a0"/>
        <w:rPr>
          <w:rFonts w:hint="cs"/>
          <w:rtl/>
        </w:rPr>
      </w:pPr>
    </w:p>
    <w:p w14:paraId="3B9A201A" w14:textId="77777777" w:rsidR="00000000" w:rsidRDefault="00382668">
      <w:pPr>
        <w:pStyle w:val="af0"/>
        <w:rPr>
          <w:rtl/>
        </w:rPr>
      </w:pPr>
      <w:r>
        <w:rPr>
          <w:rFonts w:hint="eastAsia"/>
          <w:rtl/>
        </w:rPr>
        <w:t>חיים</w:t>
      </w:r>
      <w:r>
        <w:rPr>
          <w:rtl/>
        </w:rPr>
        <w:t xml:space="preserve"> רמון (העבודה-מימד):</w:t>
      </w:r>
    </w:p>
    <w:p w14:paraId="22CE546C" w14:textId="77777777" w:rsidR="00000000" w:rsidRDefault="00382668">
      <w:pPr>
        <w:pStyle w:val="a0"/>
        <w:rPr>
          <w:rFonts w:hint="cs"/>
          <w:rtl/>
        </w:rPr>
      </w:pPr>
    </w:p>
    <w:p w14:paraId="608977F1" w14:textId="77777777" w:rsidR="00000000" w:rsidRDefault="00382668">
      <w:pPr>
        <w:pStyle w:val="a0"/>
        <w:rPr>
          <w:rFonts w:hint="cs"/>
          <w:rtl/>
        </w:rPr>
      </w:pPr>
      <w:r>
        <w:rPr>
          <w:rFonts w:hint="cs"/>
          <w:rtl/>
        </w:rPr>
        <w:t xml:space="preserve">לא רק שהיא </w:t>
      </w:r>
      <w:r>
        <w:rPr>
          <w:rFonts w:hint="cs"/>
          <w:rtl/>
        </w:rPr>
        <w:t>לא קיבלה - - -</w:t>
      </w:r>
    </w:p>
    <w:p w14:paraId="14CB480C" w14:textId="77777777" w:rsidR="00000000" w:rsidRDefault="00382668">
      <w:pPr>
        <w:pStyle w:val="af1"/>
        <w:rPr>
          <w:rtl/>
        </w:rPr>
      </w:pPr>
    </w:p>
    <w:p w14:paraId="5597B2A0" w14:textId="77777777" w:rsidR="00000000" w:rsidRDefault="00382668">
      <w:pPr>
        <w:pStyle w:val="af1"/>
        <w:rPr>
          <w:rtl/>
        </w:rPr>
      </w:pPr>
      <w:r>
        <w:rPr>
          <w:rtl/>
        </w:rPr>
        <w:t>היו"ר ראובן ריבלין:</w:t>
      </w:r>
    </w:p>
    <w:p w14:paraId="37AC7BCB" w14:textId="77777777" w:rsidR="00000000" w:rsidRDefault="00382668">
      <w:pPr>
        <w:pStyle w:val="a0"/>
        <w:rPr>
          <w:rtl/>
        </w:rPr>
      </w:pPr>
    </w:p>
    <w:p w14:paraId="6F15E226" w14:textId="77777777" w:rsidR="00000000" w:rsidRDefault="00382668">
      <w:pPr>
        <w:pStyle w:val="a0"/>
        <w:rPr>
          <w:rFonts w:hint="cs"/>
          <w:rtl/>
        </w:rPr>
      </w:pPr>
      <w:r>
        <w:rPr>
          <w:rFonts w:hint="cs"/>
          <w:rtl/>
        </w:rPr>
        <w:t xml:space="preserve">אני שאלתי את השר. </w:t>
      </w:r>
    </w:p>
    <w:p w14:paraId="3591CFFB" w14:textId="77777777" w:rsidR="00000000" w:rsidRDefault="00382668">
      <w:pPr>
        <w:pStyle w:val="a0"/>
        <w:rPr>
          <w:rFonts w:hint="cs"/>
          <w:rtl/>
        </w:rPr>
      </w:pPr>
    </w:p>
    <w:p w14:paraId="35E4938C" w14:textId="77777777" w:rsidR="00000000" w:rsidRDefault="00382668">
      <w:pPr>
        <w:pStyle w:val="af0"/>
        <w:rPr>
          <w:rtl/>
        </w:rPr>
      </w:pPr>
      <w:r>
        <w:rPr>
          <w:rFonts w:hint="eastAsia"/>
          <w:rtl/>
        </w:rPr>
        <w:t>חיים</w:t>
      </w:r>
      <w:r>
        <w:rPr>
          <w:rtl/>
        </w:rPr>
        <w:t xml:space="preserve"> רמון (העבודה-מימד):</w:t>
      </w:r>
    </w:p>
    <w:p w14:paraId="1CFD20A7" w14:textId="77777777" w:rsidR="00000000" w:rsidRDefault="00382668">
      <w:pPr>
        <w:pStyle w:val="a0"/>
        <w:rPr>
          <w:rFonts w:hint="cs"/>
          <w:rtl/>
        </w:rPr>
      </w:pPr>
    </w:p>
    <w:p w14:paraId="35DA6263" w14:textId="77777777" w:rsidR="00000000" w:rsidRDefault="00382668">
      <w:pPr>
        <w:pStyle w:val="a0"/>
        <w:rPr>
          <w:rFonts w:hint="cs"/>
          <w:rtl/>
        </w:rPr>
      </w:pPr>
      <w:r>
        <w:rPr>
          <w:rFonts w:hint="cs"/>
          <w:rtl/>
        </w:rPr>
        <w:t xml:space="preserve">אבל הוא לא יודע, נעזור לו. </w:t>
      </w:r>
    </w:p>
    <w:p w14:paraId="15FD40E4" w14:textId="77777777" w:rsidR="00000000" w:rsidRDefault="00382668">
      <w:pPr>
        <w:pStyle w:val="a0"/>
        <w:rPr>
          <w:rFonts w:hint="cs"/>
          <w:rtl/>
        </w:rPr>
      </w:pPr>
    </w:p>
    <w:p w14:paraId="2FAF24E6" w14:textId="77777777" w:rsidR="00000000" w:rsidRDefault="00382668">
      <w:pPr>
        <w:pStyle w:val="af1"/>
        <w:rPr>
          <w:rtl/>
        </w:rPr>
      </w:pPr>
      <w:r>
        <w:rPr>
          <w:rtl/>
        </w:rPr>
        <w:t>היו"ר ראובן ריבלין:</w:t>
      </w:r>
    </w:p>
    <w:p w14:paraId="6D275CA0" w14:textId="77777777" w:rsidR="00000000" w:rsidRDefault="00382668">
      <w:pPr>
        <w:pStyle w:val="a0"/>
        <w:rPr>
          <w:rtl/>
        </w:rPr>
      </w:pPr>
    </w:p>
    <w:p w14:paraId="1A19547F" w14:textId="77777777" w:rsidR="00000000" w:rsidRDefault="00382668">
      <w:pPr>
        <w:pStyle w:val="a0"/>
        <w:rPr>
          <w:rFonts w:hint="cs"/>
          <w:rtl/>
        </w:rPr>
      </w:pPr>
      <w:r>
        <w:rPr>
          <w:rFonts w:hint="cs"/>
          <w:rtl/>
        </w:rPr>
        <w:t xml:space="preserve">קודם הוא ינסה. </w:t>
      </w:r>
    </w:p>
    <w:p w14:paraId="58CB550A" w14:textId="77777777" w:rsidR="00000000" w:rsidRDefault="00382668">
      <w:pPr>
        <w:pStyle w:val="a0"/>
        <w:rPr>
          <w:rFonts w:hint="cs"/>
          <w:rtl/>
        </w:rPr>
      </w:pPr>
    </w:p>
    <w:p w14:paraId="0B8A56B9" w14:textId="77777777" w:rsidR="00000000" w:rsidRDefault="00382668">
      <w:pPr>
        <w:pStyle w:val="-"/>
        <w:rPr>
          <w:rtl/>
        </w:rPr>
      </w:pPr>
      <w:bookmarkStart w:id="90" w:name="FS000000474T22_12_2003_14_52_27C"/>
      <w:bookmarkEnd w:id="90"/>
      <w:r>
        <w:rPr>
          <w:rtl/>
        </w:rPr>
        <w:t>השר גדעון עזרא:</w:t>
      </w:r>
    </w:p>
    <w:p w14:paraId="552DB4DF" w14:textId="77777777" w:rsidR="00000000" w:rsidRDefault="00382668">
      <w:pPr>
        <w:pStyle w:val="a0"/>
        <w:rPr>
          <w:rtl/>
        </w:rPr>
      </w:pPr>
    </w:p>
    <w:p w14:paraId="5580BBA8" w14:textId="77777777" w:rsidR="00000000" w:rsidRDefault="00382668">
      <w:pPr>
        <w:pStyle w:val="a0"/>
        <w:rPr>
          <w:rFonts w:hint="cs"/>
          <w:rtl/>
        </w:rPr>
      </w:pPr>
      <w:r>
        <w:rPr>
          <w:rFonts w:hint="cs"/>
          <w:rtl/>
        </w:rPr>
        <w:t xml:space="preserve">מקריאת ההסתייגויות היום </w:t>
      </w:r>
      <w:r>
        <w:rPr>
          <w:rtl/>
        </w:rPr>
        <w:t>–</w:t>
      </w:r>
      <w:r>
        <w:rPr>
          <w:rFonts w:hint="cs"/>
          <w:rtl/>
        </w:rPr>
        <w:t xml:space="preserve"> בשביל לרענן את זיכרוני </w:t>
      </w:r>
      <w:r>
        <w:rPr>
          <w:rtl/>
        </w:rPr>
        <w:t>–</w:t>
      </w:r>
      <w:r>
        <w:rPr>
          <w:rFonts w:hint="cs"/>
          <w:rtl/>
        </w:rPr>
        <w:t xml:space="preserve"> אינני חושב שממשלת ישראל עד לרגע זה - א</w:t>
      </w:r>
      <w:r>
        <w:rPr>
          <w:rFonts w:hint="cs"/>
          <w:rtl/>
        </w:rPr>
        <w:t>ני לא מדבר על הצהרות עתידיות - עשתה משהו בניגוד ל-14 ההסתייגויות שלנו. לא סיכמנו על הפסקת אש בלי מלחמה בטרור, לא הורדנו אף יישוב אחד - - -</w:t>
      </w:r>
    </w:p>
    <w:p w14:paraId="46AC0468" w14:textId="77777777" w:rsidR="00000000" w:rsidRDefault="00382668">
      <w:pPr>
        <w:pStyle w:val="a0"/>
        <w:rPr>
          <w:rFonts w:hint="cs"/>
          <w:rtl/>
        </w:rPr>
      </w:pPr>
    </w:p>
    <w:p w14:paraId="5031E498" w14:textId="77777777" w:rsidR="00000000" w:rsidRDefault="00382668">
      <w:pPr>
        <w:pStyle w:val="af0"/>
        <w:rPr>
          <w:rtl/>
        </w:rPr>
      </w:pPr>
      <w:r>
        <w:rPr>
          <w:rFonts w:hint="eastAsia"/>
          <w:rtl/>
        </w:rPr>
        <w:t>חיים</w:t>
      </w:r>
      <w:r>
        <w:rPr>
          <w:rtl/>
        </w:rPr>
        <w:t xml:space="preserve"> רמון (העבודה-מימד):</w:t>
      </w:r>
    </w:p>
    <w:p w14:paraId="251B7AC1" w14:textId="77777777" w:rsidR="00000000" w:rsidRDefault="00382668">
      <w:pPr>
        <w:pStyle w:val="a0"/>
        <w:rPr>
          <w:rFonts w:hint="cs"/>
          <w:rtl/>
        </w:rPr>
      </w:pPr>
    </w:p>
    <w:p w14:paraId="2A41084B" w14:textId="77777777" w:rsidR="00000000" w:rsidRDefault="00382668">
      <w:pPr>
        <w:pStyle w:val="a0"/>
        <w:rPr>
          <w:rFonts w:hint="cs"/>
          <w:rtl/>
        </w:rPr>
      </w:pPr>
      <w:r>
        <w:rPr>
          <w:rFonts w:hint="cs"/>
          <w:rtl/>
        </w:rPr>
        <w:t xml:space="preserve">לא הורדתם אף מאחז. </w:t>
      </w:r>
    </w:p>
    <w:p w14:paraId="1BE7F858" w14:textId="77777777" w:rsidR="00000000" w:rsidRDefault="00382668">
      <w:pPr>
        <w:pStyle w:val="a0"/>
        <w:rPr>
          <w:rFonts w:hint="cs"/>
          <w:rtl/>
        </w:rPr>
      </w:pPr>
    </w:p>
    <w:p w14:paraId="2D2F0C4E" w14:textId="77777777" w:rsidR="00000000" w:rsidRDefault="00382668">
      <w:pPr>
        <w:pStyle w:val="-"/>
        <w:rPr>
          <w:rtl/>
        </w:rPr>
      </w:pPr>
      <w:bookmarkStart w:id="91" w:name="FS000000474T22_12_2003_14_54_08C"/>
      <w:bookmarkEnd w:id="91"/>
      <w:r>
        <w:rPr>
          <w:rtl/>
        </w:rPr>
        <w:t>השר גדעון עזרא:</w:t>
      </w:r>
    </w:p>
    <w:p w14:paraId="00F7D8FE" w14:textId="77777777" w:rsidR="00000000" w:rsidRDefault="00382668">
      <w:pPr>
        <w:pStyle w:val="a0"/>
        <w:rPr>
          <w:rtl/>
        </w:rPr>
      </w:pPr>
    </w:p>
    <w:p w14:paraId="3F4C34C8" w14:textId="77777777" w:rsidR="00000000" w:rsidRDefault="00382668">
      <w:pPr>
        <w:pStyle w:val="a0"/>
        <w:rPr>
          <w:rFonts w:hint="cs"/>
          <w:rtl/>
        </w:rPr>
      </w:pPr>
      <w:r>
        <w:rPr>
          <w:rFonts w:hint="cs"/>
          <w:rtl/>
        </w:rPr>
        <w:t>עשינו את אשר עלינו לעשות. חבר הכנסת רמון, ב-14 ההסתי</w:t>
      </w:r>
      <w:r>
        <w:rPr>
          <w:rFonts w:hint="cs"/>
          <w:rtl/>
        </w:rPr>
        <w:t xml:space="preserve">יגויות אין שום התחייבות שלא להוריד את המאחזים הבלתי-חוקיים. </w:t>
      </w:r>
    </w:p>
    <w:p w14:paraId="6991B273" w14:textId="77777777" w:rsidR="00000000" w:rsidRDefault="00382668">
      <w:pPr>
        <w:pStyle w:val="a0"/>
        <w:rPr>
          <w:rFonts w:hint="cs"/>
          <w:rtl/>
        </w:rPr>
      </w:pPr>
    </w:p>
    <w:p w14:paraId="1577CA42" w14:textId="77777777" w:rsidR="00000000" w:rsidRDefault="00382668">
      <w:pPr>
        <w:pStyle w:val="af0"/>
        <w:rPr>
          <w:rtl/>
        </w:rPr>
      </w:pPr>
      <w:r>
        <w:rPr>
          <w:rFonts w:hint="eastAsia"/>
          <w:rtl/>
        </w:rPr>
        <w:t>חיים</w:t>
      </w:r>
      <w:r>
        <w:rPr>
          <w:rtl/>
        </w:rPr>
        <w:t xml:space="preserve"> רמון (העבודה-מימד):</w:t>
      </w:r>
    </w:p>
    <w:p w14:paraId="2F970FB5" w14:textId="77777777" w:rsidR="00000000" w:rsidRDefault="00382668">
      <w:pPr>
        <w:pStyle w:val="a0"/>
        <w:rPr>
          <w:rFonts w:hint="cs"/>
          <w:rtl/>
        </w:rPr>
      </w:pPr>
    </w:p>
    <w:p w14:paraId="51426267" w14:textId="77777777" w:rsidR="00000000" w:rsidRDefault="00382668">
      <w:pPr>
        <w:pStyle w:val="a0"/>
        <w:rPr>
          <w:rFonts w:hint="cs"/>
          <w:rtl/>
        </w:rPr>
      </w:pPr>
      <w:r>
        <w:rPr>
          <w:rFonts w:hint="cs"/>
          <w:rtl/>
        </w:rPr>
        <w:t xml:space="preserve">14 ההסתייגויות סותרות מהותית את מפת הדרכים. </w:t>
      </w:r>
    </w:p>
    <w:p w14:paraId="7AC5E67A" w14:textId="77777777" w:rsidR="00000000" w:rsidRDefault="00382668">
      <w:pPr>
        <w:pStyle w:val="a0"/>
        <w:rPr>
          <w:rFonts w:hint="cs"/>
          <w:rtl/>
        </w:rPr>
      </w:pPr>
    </w:p>
    <w:p w14:paraId="1527C717" w14:textId="77777777" w:rsidR="00000000" w:rsidRDefault="00382668">
      <w:pPr>
        <w:pStyle w:val="-"/>
        <w:rPr>
          <w:rtl/>
        </w:rPr>
      </w:pPr>
      <w:bookmarkStart w:id="92" w:name="FS000000474T22_12_2003_14_55_14C"/>
      <w:bookmarkEnd w:id="92"/>
      <w:r>
        <w:rPr>
          <w:rtl/>
        </w:rPr>
        <w:t>השר גדעון עזרא:</w:t>
      </w:r>
    </w:p>
    <w:p w14:paraId="320D7F12" w14:textId="77777777" w:rsidR="00000000" w:rsidRDefault="00382668">
      <w:pPr>
        <w:pStyle w:val="a0"/>
        <w:rPr>
          <w:rtl/>
        </w:rPr>
      </w:pPr>
    </w:p>
    <w:p w14:paraId="4AD0947A" w14:textId="77777777" w:rsidR="00000000" w:rsidRDefault="00382668">
      <w:pPr>
        <w:pStyle w:val="a0"/>
        <w:rPr>
          <w:rFonts w:hint="cs"/>
          <w:rtl/>
        </w:rPr>
      </w:pPr>
      <w:r>
        <w:rPr>
          <w:rFonts w:hint="cs"/>
          <w:rtl/>
        </w:rPr>
        <w:t>תסלח לי, אני מציע לך שתקרא אותן. המאחזים - - -</w:t>
      </w:r>
    </w:p>
    <w:p w14:paraId="3EDCFC57" w14:textId="77777777" w:rsidR="00000000" w:rsidRDefault="00382668">
      <w:pPr>
        <w:pStyle w:val="a0"/>
        <w:rPr>
          <w:rFonts w:hint="cs"/>
          <w:rtl/>
        </w:rPr>
      </w:pPr>
    </w:p>
    <w:p w14:paraId="3EC95E49" w14:textId="77777777" w:rsidR="00000000" w:rsidRDefault="00382668">
      <w:pPr>
        <w:pStyle w:val="af0"/>
        <w:rPr>
          <w:rtl/>
        </w:rPr>
      </w:pPr>
      <w:r>
        <w:rPr>
          <w:rFonts w:hint="eastAsia"/>
          <w:rtl/>
        </w:rPr>
        <w:t>חיים</w:t>
      </w:r>
      <w:r>
        <w:rPr>
          <w:rtl/>
        </w:rPr>
        <w:t xml:space="preserve"> רמון (העבודה-מימד):</w:t>
      </w:r>
    </w:p>
    <w:p w14:paraId="4E32F7B3" w14:textId="77777777" w:rsidR="00000000" w:rsidRDefault="00382668">
      <w:pPr>
        <w:pStyle w:val="a0"/>
        <w:rPr>
          <w:rFonts w:hint="cs"/>
          <w:rtl/>
        </w:rPr>
      </w:pPr>
    </w:p>
    <w:p w14:paraId="14557E6C" w14:textId="77777777" w:rsidR="00000000" w:rsidRDefault="00382668">
      <w:pPr>
        <w:pStyle w:val="a0"/>
        <w:rPr>
          <w:rFonts w:hint="cs"/>
          <w:rtl/>
        </w:rPr>
      </w:pPr>
      <w:r>
        <w:rPr>
          <w:rFonts w:hint="cs"/>
          <w:rtl/>
        </w:rPr>
        <w:t>תשאל את בני אלון. מה אתם חושבים</w:t>
      </w:r>
      <w:r>
        <w:rPr>
          <w:rFonts w:hint="cs"/>
          <w:rtl/>
        </w:rPr>
        <w:t xml:space="preserve">, שאנחנו מטומטמים? העם בדכדוך. </w:t>
      </w:r>
    </w:p>
    <w:p w14:paraId="2EDFBA65" w14:textId="77777777" w:rsidR="00000000" w:rsidRDefault="00382668">
      <w:pPr>
        <w:pStyle w:val="af1"/>
        <w:rPr>
          <w:rtl/>
        </w:rPr>
      </w:pPr>
    </w:p>
    <w:p w14:paraId="57FE8144" w14:textId="77777777" w:rsidR="00000000" w:rsidRDefault="00382668">
      <w:pPr>
        <w:pStyle w:val="af1"/>
        <w:rPr>
          <w:rtl/>
        </w:rPr>
      </w:pPr>
      <w:r>
        <w:rPr>
          <w:rtl/>
        </w:rPr>
        <w:t>היו"ר ראובן ריבלין:</w:t>
      </w:r>
    </w:p>
    <w:p w14:paraId="59B1FFF8" w14:textId="77777777" w:rsidR="00000000" w:rsidRDefault="00382668">
      <w:pPr>
        <w:pStyle w:val="a0"/>
        <w:rPr>
          <w:rtl/>
        </w:rPr>
      </w:pPr>
    </w:p>
    <w:p w14:paraId="1CB5A703" w14:textId="77777777" w:rsidR="00000000" w:rsidRDefault="00382668">
      <w:pPr>
        <w:pStyle w:val="a0"/>
        <w:rPr>
          <w:rFonts w:hint="cs"/>
          <w:rtl/>
        </w:rPr>
      </w:pPr>
      <w:r>
        <w:rPr>
          <w:rFonts w:hint="cs"/>
          <w:rtl/>
        </w:rPr>
        <w:t xml:space="preserve">חבר הכנסת רמון, הנקודה הובהרה. אדוני הציע אי-אמון, אדוני אולי שכנע. אני רוצה לשמוע, אולי מישהו אחר ישכנע אותי. </w:t>
      </w:r>
    </w:p>
    <w:p w14:paraId="7FD4D05D" w14:textId="77777777" w:rsidR="00000000" w:rsidRDefault="00382668">
      <w:pPr>
        <w:pStyle w:val="a0"/>
        <w:rPr>
          <w:rFonts w:hint="cs"/>
          <w:rtl/>
        </w:rPr>
      </w:pPr>
    </w:p>
    <w:p w14:paraId="224A7B6B" w14:textId="77777777" w:rsidR="00000000" w:rsidRDefault="00382668">
      <w:pPr>
        <w:pStyle w:val="-"/>
        <w:rPr>
          <w:rtl/>
        </w:rPr>
      </w:pPr>
      <w:bookmarkStart w:id="93" w:name="FS000000474T22_12_2003_14_57_27C"/>
      <w:bookmarkEnd w:id="93"/>
      <w:r>
        <w:rPr>
          <w:rtl/>
        </w:rPr>
        <w:t>השר גדעון עזרא:</w:t>
      </w:r>
    </w:p>
    <w:p w14:paraId="1E6D86A0" w14:textId="77777777" w:rsidR="00000000" w:rsidRDefault="00382668">
      <w:pPr>
        <w:pStyle w:val="a0"/>
        <w:rPr>
          <w:rtl/>
        </w:rPr>
      </w:pPr>
    </w:p>
    <w:p w14:paraId="6AD257ED" w14:textId="77777777" w:rsidR="00000000" w:rsidRDefault="00382668">
      <w:pPr>
        <w:pStyle w:val="a0"/>
        <w:rPr>
          <w:rFonts w:hint="cs"/>
          <w:rtl/>
        </w:rPr>
      </w:pPr>
      <w:r>
        <w:rPr>
          <w:rFonts w:hint="cs"/>
          <w:rtl/>
        </w:rPr>
        <w:t>המאחזים הבלתי-מורשים - - -</w:t>
      </w:r>
    </w:p>
    <w:p w14:paraId="22841AF5" w14:textId="77777777" w:rsidR="00000000" w:rsidRDefault="00382668">
      <w:pPr>
        <w:pStyle w:val="a0"/>
        <w:rPr>
          <w:rFonts w:hint="cs"/>
          <w:rtl/>
        </w:rPr>
      </w:pPr>
    </w:p>
    <w:p w14:paraId="410AE638" w14:textId="77777777" w:rsidR="00000000" w:rsidRDefault="00382668">
      <w:pPr>
        <w:pStyle w:val="af0"/>
        <w:rPr>
          <w:rtl/>
        </w:rPr>
      </w:pPr>
      <w:r>
        <w:rPr>
          <w:rFonts w:hint="eastAsia"/>
          <w:rtl/>
        </w:rPr>
        <w:t>חיים</w:t>
      </w:r>
      <w:r>
        <w:rPr>
          <w:rtl/>
        </w:rPr>
        <w:t xml:space="preserve"> רמון (העבודה-מימד):</w:t>
      </w:r>
    </w:p>
    <w:p w14:paraId="5A2EDB8B" w14:textId="77777777" w:rsidR="00000000" w:rsidRDefault="00382668">
      <w:pPr>
        <w:pStyle w:val="a0"/>
        <w:rPr>
          <w:rFonts w:hint="cs"/>
          <w:rtl/>
        </w:rPr>
      </w:pPr>
    </w:p>
    <w:p w14:paraId="52A93E3C" w14:textId="77777777" w:rsidR="00000000" w:rsidRDefault="00382668">
      <w:pPr>
        <w:pStyle w:val="a0"/>
        <w:rPr>
          <w:rFonts w:hint="cs"/>
          <w:rtl/>
        </w:rPr>
      </w:pPr>
      <w:r>
        <w:rPr>
          <w:rFonts w:hint="cs"/>
          <w:rtl/>
        </w:rPr>
        <w:t>העם בדכדוך, אתם מד</w:t>
      </w:r>
      <w:r>
        <w:rPr>
          <w:rFonts w:hint="cs"/>
          <w:rtl/>
        </w:rPr>
        <w:t xml:space="preserve">ברים אליו כאילו הוא מטומטם. </w:t>
      </w:r>
    </w:p>
    <w:p w14:paraId="41C55C5D" w14:textId="77777777" w:rsidR="00000000" w:rsidRDefault="00382668">
      <w:pPr>
        <w:pStyle w:val="a0"/>
        <w:rPr>
          <w:rFonts w:hint="cs"/>
          <w:rtl/>
        </w:rPr>
      </w:pPr>
    </w:p>
    <w:p w14:paraId="4B752A16" w14:textId="77777777" w:rsidR="00000000" w:rsidRDefault="00382668">
      <w:pPr>
        <w:pStyle w:val="af0"/>
        <w:rPr>
          <w:rtl/>
        </w:rPr>
      </w:pPr>
      <w:r>
        <w:rPr>
          <w:rFonts w:hint="eastAsia"/>
          <w:rtl/>
        </w:rPr>
        <w:t>עסאם</w:t>
      </w:r>
      <w:r>
        <w:rPr>
          <w:rtl/>
        </w:rPr>
        <w:t xml:space="preserve"> מח'ול (חד"ש-תע"ל):</w:t>
      </w:r>
    </w:p>
    <w:p w14:paraId="68DC60B6" w14:textId="77777777" w:rsidR="00000000" w:rsidRDefault="00382668">
      <w:pPr>
        <w:pStyle w:val="a0"/>
        <w:rPr>
          <w:rFonts w:hint="cs"/>
          <w:rtl/>
        </w:rPr>
      </w:pPr>
    </w:p>
    <w:p w14:paraId="69771456" w14:textId="77777777" w:rsidR="00000000" w:rsidRDefault="00382668">
      <w:pPr>
        <w:pStyle w:val="a0"/>
        <w:rPr>
          <w:rFonts w:hint="cs"/>
          <w:rtl/>
        </w:rPr>
      </w:pPr>
      <w:r>
        <w:rPr>
          <w:rFonts w:hint="cs"/>
          <w:rtl/>
        </w:rPr>
        <w:t>השר עזרא בעצם אומר שהממשלה שיקרה לכל העולם - - -</w:t>
      </w:r>
    </w:p>
    <w:p w14:paraId="18540880" w14:textId="77777777" w:rsidR="00000000" w:rsidRDefault="00382668">
      <w:pPr>
        <w:pStyle w:val="a0"/>
        <w:rPr>
          <w:rFonts w:hint="cs"/>
          <w:rtl/>
        </w:rPr>
      </w:pPr>
    </w:p>
    <w:p w14:paraId="6AD6E77F" w14:textId="77777777" w:rsidR="00000000" w:rsidRDefault="00382668">
      <w:pPr>
        <w:pStyle w:val="-"/>
        <w:rPr>
          <w:rtl/>
        </w:rPr>
      </w:pPr>
      <w:bookmarkStart w:id="94" w:name="FS000000474T22_12_2003_13_51_06C"/>
      <w:bookmarkEnd w:id="94"/>
      <w:r>
        <w:rPr>
          <w:rtl/>
        </w:rPr>
        <w:t>השר גדעון עזרא:</w:t>
      </w:r>
    </w:p>
    <w:p w14:paraId="517BDA89" w14:textId="77777777" w:rsidR="00000000" w:rsidRDefault="00382668">
      <w:pPr>
        <w:pStyle w:val="a0"/>
        <w:rPr>
          <w:rtl/>
        </w:rPr>
      </w:pPr>
    </w:p>
    <w:p w14:paraId="177BAD16" w14:textId="77777777" w:rsidR="00000000" w:rsidRDefault="00382668">
      <w:pPr>
        <w:pStyle w:val="a0"/>
        <w:ind w:firstLine="720"/>
        <w:rPr>
          <w:rFonts w:hint="cs"/>
          <w:rtl/>
        </w:rPr>
      </w:pPr>
      <w:r>
        <w:rPr>
          <w:rFonts w:hint="cs"/>
          <w:rtl/>
        </w:rPr>
        <w:t xml:space="preserve">אתה רואה למה צריך כנס הרצלייה? בדיוק בגלל אנשים כמוך. </w:t>
      </w:r>
    </w:p>
    <w:p w14:paraId="7EABED5F" w14:textId="77777777" w:rsidR="00000000" w:rsidRDefault="00382668">
      <w:pPr>
        <w:pStyle w:val="a0"/>
        <w:ind w:firstLine="720"/>
        <w:rPr>
          <w:rFonts w:hint="cs"/>
          <w:rtl/>
        </w:rPr>
      </w:pPr>
    </w:p>
    <w:p w14:paraId="24BE4130" w14:textId="77777777" w:rsidR="00000000" w:rsidRDefault="00382668">
      <w:pPr>
        <w:pStyle w:val="af1"/>
        <w:rPr>
          <w:rtl/>
        </w:rPr>
      </w:pPr>
      <w:r>
        <w:rPr>
          <w:rtl/>
        </w:rPr>
        <w:t>היו"ר ראובן ריבלין:</w:t>
      </w:r>
    </w:p>
    <w:p w14:paraId="31D782AA" w14:textId="77777777" w:rsidR="00000000" w:rsidRDefault="00382668">
      <w:pPr>
        <w:pStyle w:val="a0"/>
        <w:rPr>
          <w:rtl/>
        </w:rPr>
      </w:pPr>
    </w:p>
    <w:p w14:paraId="33BC7E63" w14:textId="77777777" w:rsidR="00000000" w:rsidRDefault="00382668">
      <w:pPr>
        <w:pStyle w:val="a0"/>
        <w:rPr>
          <w:rFonts w:hint="cs"/>
          <w:rtl/>
        </w:rPr>
      </w:pPr>
      <w:r>
        <w:rPr>
          <w:rFonts w:hint="cs"/>
          <w:rtl/>
        </w:rPr>
        <w:t>הוא אמר דבר לגיטימי. למה כנס הרצלייה - הוא קרא קריאת ביני</w:t>
      </w:r>
      <w:r>
        <w:rPr>
          <w:rFonts w:hint="cs"/>
          <w:rtl/>
        </w:rPr>
        <w:t xml:space="preserve">ים. חבר הכנסת מח'ול, בדרך כלל לא מפחדים מזה שישקרו לאחרים. הדבר שהכי מפחיד זה שאנחנו משקרים לעצמנו. </w:t>
      </w:r>
    </w:p>
    <w:p w14:paraId="61497281" w14:textId="77777777" w:rsidR="00000000" w:rsidRDefault="00382668">
      <w:pPr>
        <w:pStyle w:val="a0"/>
        <w:rPr>
          <w:rFonts w:hint="cs"/>
          <w:rtl/>
        </w:rPr>
      </w:pPr>
    </w:p>
    <w:p w14:paraId="59BAB732" w14:textId="77777777" w:rsidR="00000000" w:rsidRDefault="00382668">
      <w:pPr>
        <w:pStyle w:val="af0"/>
        <w:rPr>
          <w:rtl/>
        </w:rPr>
      </w:pPr>
      <w:r>
        <w:rPr>
          <w:rFonts w:hint="eastAsia"/>
          <w:rtl/>
        </w:rPr>
        <w:t>עסאם</w:t>
      </w:r>
      <w:r>
        <w:rPr>
          <w:rtl/>
        </w:rPr>
        <w:t xml:space="preserve"> מח'ול (חד"ש-תע"ל):</w:t>
      </w:r>
    </w:p>
    <w:p w14:paraId="6B12EE6D" w14:textId="77777777" w:rsidR="00000000" w:rsidRDefault="00382668">
      <w:pPr>
        <w:pStyle w:val="a0"/>
        <w:rPr>
          <w:rFonts w:hint="cs"/>
          <w:rtl/>
        </w:rPr>
      </w:pPr>
    </w:p>
    <w:p w14:paraId="5051AFB4" w14:textId="77777777" w:rsidR="00000000" w:rsidRDefault="00382668">
      <w:pPr>
        <w:pStyle w:val="a0"/>
        <w:rPr>
          <w:rFonts w:hint="cs"/>
          <w:rtl/>
        </w:rPr>
      </w:pPr>
      <w:r>
        <w:rPr>
          <w:rFonts w:hint="cs"/>
          <w:rtl/>
        </w:rPr>
        <w:t xml:space="preserve">- - - </w:t>
      </w:r>
    </w:p>
    <w:p w14:paraId="68CE59A4" w14:textId="77777777" w:rsidR="00000000" w:rsidRDefault="00382668">
      <w:pPr>
        <w:pStyle w:val="a0"/>
        <w:rPr>
          <w:rFonts w:hint="cs"/>
          <w:rtl/>
        </w:rPr>
      </w:pPr>
    </w:p>
    <w:p w14:paraId="4F51CCD5" w14:textId="77777777" w:rsidR="00000000" w:rsidRDefault="00382668">
      <w:pPr>
        <w:pStyle w:val="af1"/>
        <w:rPr>
          <w:rtl/>
        </w:rPr>
      </w:pPr>
      <w:r>
        <w:rPr>
          <w:rtl/>
        </w:rPr>
        <w:t>היו"ר ראובן ריבלין:</w:t>
      </w:r>
    </w:p>
    <w:p w14:paraId="102BE292" w14:textId="77777777" w:rsidR="00000000" w:rsidRDefault="00382668">
      <w:pPr>
        <w:pStyle w:val="a0"/>
        <w:rPr>
          <w:rtl/>
        </w:rPr>
      </w:pPr>
    </w:p>
    <w:p w14:paraId="7E9FB0AF" w14:textId="77777777" w:rsidR="00000000" w:rsidRDefault="00382668">
      <w:pPr>
        <w:pStyle w:val="a0"/>
        <w:rPr>
          <w:rFonts w:hint="cs"/>
          <w:rtl/>
        </w:rPr>
      </w:pPr>
      <w:r>
        <w:rPr>
          <w:rFonts w:hint="cs"/>
          <w:rtl/>
        </w:rPr>
        <w:t xml:space="preserve">אז עכשיו אדוני ישב וישמע את השר. </w:t>
      </w:r>
    </w:p>
    <w:p w14:paraId="4F4A2BE0" w14:textId="77777777" w:rsidR="00000000" w:rsidRDefault="00382668">
      <w:pPr>
        <w:pStyle w:val="a0"/>
        <w:rPr>
          <w:rFonts w:hint="cs"/>
          <w:rtl/>
        </w:rPr>
      </w:pPr>
    </w:p>
    <w:p w14:paraId="6B82056B" w14:textId="77777777" w:rsidR="00000000" w:rsidRDefault="00382668">
      <w:pPr>
        <w:pStyle w:val="af0"/>
        <w:rPr>
          <w:rtl/>
        </w:rPr>
      </w:pPr>
      <w:r>
        <w:rPr>
          <w:rFonts w:hint="eastAsia"/>
          <w:rtl/>
        </w:rPr>
        <w:t>חיים</w:t>
      </w:r>
      <w:r>
        <w:rPr>
          <w:rtl/>
        </w:rPr>
        <w:t xml:space="preserve"> רמון (העבודה-מימד):</w:t>
      </w:r>
    </w:p>
    <w:p w14:paraId="7616B9ED" w14:textId="77777777" w:rsidR="00000000" w:rsidRDefault="00382668">
      <w:pPr>
        <w:pStyle w:val="a0"/>
        <w:rPr>
          <w:rFonts w:hint="cs"/>
          <w:rtl/>
        </w:rPr>
      </w:pPr>
    </w:p>
    <w:p w14:paraId="60E7B434" w14:textId="77777777" w:rsidR="00000000" w:rsidRDefault="00382668">
      <w:pPr>
        <w:pStyle w:val="a0"/>
        <w:rPr>
          <w:rFonts w:hint="cs"/>
          <w:rtl/>
        </w:rPr>
      </w:pPr>
      <w:r>
        <w:rPr>
          <w:rFonts w:hint="cs"/>
          <w:rtl/>
        </w:rPr>
        <w:t xml:space="preserve">אני רוצה להצביע על מה שאמרת - - - </w:t>
      </w:r>
    </w:p>
    <w:p w14:paraId="33F91984" w14:textId="77777777" w:rsidR="00000000" w:rsidRDefault="00382668">
      <w:pPr>
        <w:pStyle w:val="a0"/>
        <w:rPr>
          <w:rFonts w:hint="cs"/>
          <w:rtl/>
        </w:rPr>
      </w:pPr>
    </w:p>
    <w:p w14:paraId="7654A2A2" w14:textId="77777777" w:rsidR="00000000" w:rsidRDefault="00382668">
      <w:pPr>
        <w:pStyle w:val="af1"/>
        <w:rPr>
          <w:rtl/>
        </w:rPr>
      </w:pPr>
      <w:r>
        <w:rPr>
          <w:rtl/>
        </w:rPr>
        <w:t>היו</w:t>
      </w:r>
      <w:r>
        <w:rPr>
          <w:rtl/>
        </w:rPr>
        <w:t>"ר ראובן ריבלין:</w:t>
      </w:r>
    </w:p>
    <w:p w14:paraId="27F01E35" w14:textId="77777777" w:rsidR="00000000" w:rsidRDefault="00382668">
      <w:pPr>
        <w:pStyle w:val="a0"/>
        <w:rPr>
          <w:rtl/>
        </w:rPr>
      </w:pPr>
    </w:p>
    <w:p w14:paraId="41C3ACBF" w14:textId="77777777" w:rsidR="00000000" w:rsidRDefault="00382668">
      <w:pPr>
        <w:pStyle w:val="a0"/>
        <w:rPr>
          <w:rFonts w:hint="cs"/>
          <w:rtl/>
        </w:rPr>
      </w:pPr>
      <w:r>
        <w:rPr>
          <w:rFonts w:hint="cs"/>
          <w:rtl/>
        </w:rPr>
        <w:t xml:space="preserve">רבותי חברי הכנסת, אני מבקש לאפשר לשר גדעון  עזרא לדבר. </w:t>
      </w:r>
    </w:p>
    <w:p w14:paraId="0AC6FEE5" w14:textId="77777777" w:rsidR="00000000" w:rsidRDefault="00382668">
      <w:pPr>
        <w:pStyle w:val="a0"/>
        <w:rPr>
          <w:rFonts w:hint="cs"/>
          <w:rtl/>
        </w:rPr>
      </w:pPr>
    </w:p>
    <w:p w14:paraId="0F2D5310" w14:textId="77777777" w:rsidR="00000000" w:rsidRDefault="00382668">
      <w:pPr>
        <w:pStyle w:val="-"/>
        <w:rPr>
          <w:rtl/>
        </w:rPr>
      </w:pPr>
      <w:bookmarkStart w:id="95" w:name="FS000000474T22_12_2003_14_12_20"/>
      <w:bookmarkStart w:id="96" w:name="FS000000474T22_12_2003_14_12_23C"/>
      <w:bookmarkEnd w:id="95"/>
      <w:bookmarkEnd w:id="96"/>
      <w:r>
        <w:rPr>
          <w:rtl/>
        </w:rPr>
        <w:t>השר גדעון עזרא:</w:t>
      </w:r>
    </w:p>
    <w:p w14:paraId="58D8454F" w14:textId="77777777" w:rsidR="00000000" w:rsidRDefault="00382668">
      <w:pPr>
        <w:pStyle w:val="a0"/>
        <w:rPr>
          <w:rtl/>
        </w:rPr>
      </w:pPr>
    </w:p>
    <w:p w14:paraId="7BE7BFE3" w14:textId="77777777" w:rsidR="00000000" w:rsidRDefault="00382668">
      <w:pPr>
        <w:pStyle w:val="a0"/>
        <w:rPr>
          <w:rFonts w:hint="cs"/>
          <w:rtl/>
        </w:rPr>
      </w:pPr>
      <w:r>
        <w:rPr>
          <w:rFonts w:hint="cs"/>
          <w:rtl/>
        </w:rPr>
        <w:t>ישראל הלכה בידיים נקיות אל מול מפת הדרכים. אני רוצה להזכיר כאן שהיא העבירה את הכספים שמגיעים לרשות הפלסטינית, היתה לה כוונה טובה והיא אפשרה את שליטתם של הפלסטינים ב</w:t>
      </w:r>
      <w:r>
        <w:rPr>
          <w:rFonts w:hint="cs"/>
          <w:rtl/>
        </w:rPr>
        <w:t xml:space="preserve">בית-לחם. ערב הפריסה של הפלסטינים בערים אחרות החלו שוב הפיגועים, ולא היה אפשר לעשות את זה. התחלנו בהורדת המאחזים הבלתי-מאוישים, וכן - אני אומר לך שכן - הורידו 43 מאחזים - - - </w:t>
      </w:r>
    </w:p>
    <w:p w14:paraId="04B95FA7" w14:textId="77777777" w:rsidR="00000000" w:rsidRDefault="00382668">
      <w:pPr>
        <w:pStyle w:val="a0"/>
        <w:rPr>
          <w:rFonts w:hint="cs"/>
          <w:rtl/>
        </w:rPr>
      </w:pPr>
    </w:p>
    <w:p w14:paraId="56974AA1" w14:textId="77777777" w:rsidR="00000000" w:rsidRDefault="00382668">
      <w:pPr>
        <w:pStyle w:val="af0"/>
        <w:rPr>
          <w:rtl/>
        </w:rPr>
      </w:pPr>
      <w:r>
        <w:rPr>
          <w:rFonts w:hint="eastAsia"/>
          <w:rtl/>
        </w:rPr>
        <w:t>חיים</w:t>
      </w:r>
      <w:r>
        <w:rPr>
          <w:rtl/>
        </w:rPr>
        <w:t xml:space="preserve"> רמון (העבודה-מימד):</w:t>
      </w:r>
    </w:p>
    <w:p w14:paraId="0516EED7" w14:textId="77777777" w:rsidR="00000000" w:rsidRDefault="00382668">
      <w:pPr>
        <w:pStyle w:val="a0"/>
        <w:rPr>
          <w:rFonts w:hint="cs"/>
          <w:rtl/>
        </w:rPr>
      </w:pPr>
    </w:p>
    <w:p w14:paraId="5BD5543E" w14:textId="77777777" w:rsidR="00000000" w:rsidRDefault="00382668">
      <w:pPr>
        <w:pStyle w:val="a0"/>
        <w:rPr>
          <w:rFonts w:hint="cs"/>
          <w:rtl/>
        </w:rPr>
      </w:pPr>
      <w:r>
        <w:rPr>
          <w:rFonts w:hint="cs"/>
          <w:rtl/>
        </w:rPr>
        <w:t>מילא שאתה משקר לי, אבל למה לפאואל אתה משקר?</w:t>
      </w:r>
    </w:p>
    <w:p w14:paraId="220DB9D3" w14:textId="77777777" w:rsidR="00000000" w:rsidRDefault="00382668">
      <w:pPr>
        <w:pStyle w:val="a0"/>
        <w:rPr>
          <w:rFonts w:hint="cs"/>
          <w:rtl/>
        </w:rPr>
      </w:pPr>
    </w:p>
    <w:p w14:paraId="039E8B54" w14:textId="77777777" w:rsidR="00000000" w:rsidRDefault="00382668">
      <w:pPr>
        <w:pStyle w:val="-"/>
        <w:rPr>
          <w:rtl/>
        </w:rPr>
      </w:pPr>
      <w:bookmarkStart w:id="97" w:name="FS000000474T22_12_2003_14_14_53C"/>
      <w:bookmarkEnd w:id="97"/>
      <w:r>
        <w:rPr>
          <w:rtl/>
        </w:rPr>
        <w:t>השר גדעון</w:t>
      </w:r>
      <w:r>
        <w:rPr>
          <w:rtl/>
        </w:rPr>
        <w:t xml:space="preserve"> עזרא:</w:t>
      </w:r>
    </w:p>
    <w:p w14:paraId="7453C76A" w14:textId="77777777" w:rsidR="00000000" w:rsidRDefault="00382668">
      <w:pPr>
        <w:pStyle w:val="a0"/>
        <w:rPr>
          <w:rtl/>
        </w:rPr>
      </w:pPr>
    </w:p>
    <w:p w14:paraId="4D162CA9" w14:textId="77777777" w:rsidR="00000000" w:rsidRDefault="00382668">
      <w:pPr>
        <w:pStyle w:val="a0"/>
        <w:rPr>
          <w:rFonts w:hint="cs"/>
          <w:rtl/>
        </w:rPr>
      </w:pPr>
      <w:r>
        <w:rPr>
          <w:rFonts w:hint="cs"/>
          <w:rtl/>
        </w:rPr>
        <w:t xml:space="preserve">עזוב, עזוב, בחייך. </w:t>
      </w:r>
    </w:p>
    <w:p w14:paraId="66BC32AC" w14:textId="77777777" w:rsidR="00000000" w:rsidRDefault="00382668">
      <w:pPr>
        <w:pStyle w:val="a0"/>
        <w:rPr>
          <w:rFonts w:hint="cs"/>
          <w:rtl/>
        </w:rPr>
      </w:pPr>
    </w:p>
    <w:p w14:paraId="5CF0E42C" w14:textId="77777777" w:rsidR="00000000" w:rsidRDefault="00382668">
      <w:pPr>
        <w:pStyle w:val="af1"/>
        <w:rPr>
          <w:rtl/>
        </w:rPr>
      </w:pPr>
      <w:r>
        <w:rPr>
          <w:rtl/>
        </w:rPr>
        <w:t>היו"ר ראובן ריבלין:</w:t>
      </w:r>
    </w:p>
    <w:p w14:paraId="206E5736" w14:textId="77777777" w:rsidR="00000000" w:rsidRDefault="00382668">
      <w:pPr>
        <w:pStyle w:val="a0"/>
        <w:rPr>
          <w:rtl/>
        </w:rPr>
      </w:pPr>
    </w:p>
    <w:p w14:paraId="44146352" w14:textId="77777777" w:rsidR="00000000" w:rsidRDefault="00382668">
      <w:pPr>
        <w:pStyle w:val="a0"/>
        <w:rPr>
          <w:rFonts w:hint="cs"/>
          <w:rtl/>
        </w:rPr>
      </w:pPr>
      <w:r>
        <w:rPr>
          <w:rFonts w:hint="cs"/>
          <w:rtl/>
        </w:rPr>
        <w:t xml:space="preserve">חבר הכנסת רמון, הוא אומר לך, ואתה תגיש לו שאילתא על כך. </w:t>
      </w:r>
    </w:p>
    <w:p w14:paraId="5D331D2D" w14:textId="77777777" w:rsidR="00000000" w:rsidRDefault="00382668">
      <w:pPr>
        <w:pStyle w:val="a0"/>
        <w:rPr>
          <w:rFonts w:hint="cs"/>
          <w:rtl/>
        </w:rPr>
      </w:pPr>
    </w:p>
    <w:p w14:paraId="0CF31FC4" w14:textId="77777777" w:rsidR="00000000" w:rsidRDefault="00382668">
      <w:pPr>
        <w:pStyle w:val="af0"/>
        <w:rPr>
          <w:rtl/>
        </w:rPr>
      </w:pPr>
      <w:r>
        <w:rPr>
          <w:rFonts w:hint="eastAsia"/>
          <w:rtl/>
        </w:rPr>
        <w:t>חיים</w:t>
      </w:r>
      <w:r>
        <w:rPr>
          <w:rtl/>
        </w:rPr>
        <w:t xml:space="preserve"> רמון (העבודה-מימד):</w:t>
      </w:r>
    </w:p>
    <w:p w14:paraId="66166291" w14:textId="77777777" w:rsidR="00000000" w:rsidRDefault="00382668">
      <w:pPr>
        <w:pStyle w:val="a0"/>
        <w:rPr>
          <w:rFonts w:hint="cs"/>
          <w:rtl/>
        </w:rPr>
      </w:pPr>
    </w:p>
    <w:p w14:paraId="03D02FA5" w14:textId="77777777" w:rsidR="00000000" w:rsidRDefault="00382668">
      <w:pPr>
        <w:pStyle w:val="a0"/>
        <w:rPr>
          <w:rFonts w:hint="cs"/>
          <w:rtl/>
        </w:rPr>
      </w:pPr>
      <w:r>
        <w:rPr>
          <w:rFonts w:hint="cs"/>
          <w:rtl/>
        </w:rPr>
        <w:t xml:space="preserve">- - - </w:t>
      </w:r>
    </w:p>
    <w:p w14:paraId="64C06DAF" w14:textId="77777777" w:rsidR="00000000" w:rsidRDefault="00382668">
      <w:pPr>
        <w:pStyle w:val="a0"/>
        <w:rPr>
          <w:rFonts w:hint="cs"/>
          <w:rtl/>
        </w:rPr>
      </w:pPr>
    </w:p>
    <w:p w14:paraId="453CBAE0" w14:textId="77777777" w:rsidR="00000000" w:rsidRDefault="00382668">
      <w:pPr>
        <w:pStyle w:val="af1"/>
        <w:rPr>
          <w:rtl/>
        </w:rPr>
      </w:pPr>
      <w:r>
        <w:rPr>
          <w:rtl/>
        </w:rPr>
        <w:t>היו"ר ראובן ריבלין:</w:t>
      </w:r>
    </w:p>
    <w:p w14:paraId="45D9F738" w14:textId="77777777" w:rsidR="00000000" w:rsidRDefault="00382668">
      <w:pPr>
        <w:pStyle w:val="a0"/>
        <w:rPr>
          <w:rtl/>
        </w:rPr>
      </w:pPr>
    </w:p>
    <w:p w14:paraId="55EE02FF" w14:textId="77777777" w:rsidR="00000000" w:rsidRDefault="00382668">
      <w:pPr>
        <w:pStyle w:val="a0"/>
        <w:rPr>
          <w:rFonts w:hint="cs"/>
          <w:rtl/>
        </w:rPr>
      </w:pPr>
      <w:r>
        <w:rPr>
          <w:rFonts w:hint="cs"/>
          <w:rtl/>
        </w:rPr>
        <w:t xml:space="preserve">חבר הכנסת רמון, אי-אפשר. חבר הכנסת רמון, אתה לא נמצא פה במצב שאתה יכול להתערב בדיון בכל רגע. </w:t>
      </w:r>
      <w:r>
        <w:rPr>
          <w:rFonts w:hint="cs"/>
          <w:rtl/>
        </w:rPr>
        <w:t xml:space="preserve">עד כמה שידוע לי, אדוני אפילו אינו שר כרגע. כרגע. </w:t>
      </w:r>
    </w:p>
    <w:p w14:paraId="26F5E0CE" w14:textId="77777777" w:rsidR="00000000" w:rsidRDefault="00382668">
      <w:pPr>
        <w:pStyle w:val="a0"/>
        <w:rPr>
          <w:rFonts w:hint="cs"/>
          <w:rtl/>
        </w:rPr>
      </w:pPr>
    </w:p>
    <w:p w14:paraId="41BE1574" w14:textId="77777777" w:rsidR="00000000" w:rsidRDefault="00382668">
      <w:pPr>
        <w:pStyle w:val="af0"/>
        <w:rPr>
          <w:rtl/>
        </w:rPr>
      </w:pPr>
      <w:r>
        <w:rPr>
          <w:rFonts w:hint="eastAsia"/>
          <w:rtl/>
        </w:rPr>
        <w:t>עסאם</w:t>
      </w:r>
      <w:r>
        <w:rPr>
          <w:rtl/>
        </w:rPr>
        <w:t xml:space="preserve"> מח'ול (חד"ש-תע"ל):</w:t>
      </w:r>
    </w:p>
    <w:p w14:paraId="3449DC15" w14:textId="77777777" w:rsidR="00000000" w:rsidRDefault="00382668">
      <w:pPr>
        <w:pStyle w:val="a0"/>
        <w:rPr>
          <w:rFonts w:hint="cs"/>
          <w:rtl/>
        </w:rPr>
      </w:pPr>
    </w:p>
    <w:p w14:paraId="108CDC69" w14:textId="77777777" w:rsidR="00000000" w:rsidRDefault="00382668">
      <w:pPr>
        <w:pStyle w:val="a0"/>
        <w:rPr>
          <w:rFonts w:hint="cs"/>
          <w:rtl/>
        </w:rPr>
      </w:pPr>
      <w:r>
        <w:rPr>
          <w:rFonts w:hint="cs"/>
          <w:rtl/>
        </w:rPr>
        <w:t xml:space="preserve">- - - </w:t>
      </w:r>
    </w:p>
    <w:p w14:paraId="06F06644" w14:textId="77777777" w:rsidR="00000000" w:rsidRDefault="00382668">
      <w:pPr>
        <w:pStyle w:val="a0"/>
        <w:rPr>
          <w:rFonts w:hint="cs"/>
          <w:rtl/>
        </w:rPr>
      </w:pPr>
    </w:p>
    <w:p w14:paraId="4F8FE212" w14:textId="77777777" w:rsidR="00000000" w:rsidRDefault="00382668">
      <w:pPr>
        <w:pStyle w:val="af1"/>
        <w:rPr>
          <w:rtl/>
        </w:rPr>
      </w:pPr>
      <w:r>
        <w:rPr>
          <w:rtl/>
        </w:rPr>
        <w:t>היו"ר ראובן ריבלין:</w:t>
      </w:r>
    </w:p>
    <w:p w14:paraId="5DE09C30" w14:textId="77777777" w:rsidR="00000000" w:rsidRDefault="00382668">
      <w:pPr>
        <w:pStyle w:val="a0"/>
        <w:rPr>
          <w:rtl/>
        </w:rPr>
      </w:pPr>
    </w:p>
    <w:p w14:paraId="0CD4BA80" w14:textId="77777777" w:rsidR="00000000" w:rsidRDefault="00382668">
      <w:pPr>
        <w:pStyle w:val="a0"/>
        <w:rPr>
          <w:rFonts w:hint="cs"/>
          <w:rtl/>
        </w:rPr>
      </w:pPr>
      <w:r>
        <w:rPr>
          <w:rFonts w:hint="cs"/>
          <w:rtl/>
        </w:rPr>
        <w:t xml:space="preserve">חבר הכנסת מח'ול, אנחנו מבקשים להתקדם בדיון. </w:t>
      </w:r>
    </w:p>
    <w:p w14:paraId="58038AE7" w14:textId="77777777" w:rsidR="00000000" w:rsidRDefault="00382668">
      <w:pPr>
        <w:pStyle w:val="a0"/>
        <w:rPr>
          <w:rFonts w:hint="cs"/>
          <w:rtl/>
        </w:rPr>
      </w:pPr>
    </w:p>
    <w:p w14:paraId="1AF4A7EC" w14:textId="77777777" w:rsidR="00000000" w:rsidRDefault="00382668">
      <w:pPr>
        <w:pStyle w:val="-"/>
        <w:rPr>
          <w:rtl/>
        </w:rPr>
      </w:pPr>
      <w:bookmarkStart w:id="98" w:name="FS000000474T22_12_2003_14_17_18C"/>
      <w:bookmarkEnd w:id="98"/>
      <w:r>
        <w:rPr>
          <w:rtl/>
        </w:rPr>
        <w:t>השר גדעון עזרא:</w:t>
      </w:r>
    </w:p>
    <w:p w14:paraId="36DAC0B5" w14:textId="77777777" w:rsidR="00000000" w:rsidRDefault="00382668">
      <w:pPr>
        <w:pStyle w:val="a0"/>
        <w:rPr>
          <w:rtl/>
        </w:rPr>
      </w:pPr>
    </w:p>
    <w:p w14:paraId="011FAD89" w14:textId="77777777" w:rsidR="00000000" w:rsidRDefault="00382668">
      <w:pPr>
        <w:pStyle w:val="a0"/>
        <w:rPr>
          <w:rFonts w:hint="cs"/>
          <w:rtl/>
        </w:rPr>
      </w:pPr>
      <w:r>
        <w:rPr>
          <w:rFonts w:hint="cs"/>
          <w:rtl/>
        </w:rPr>
        <w:t>ממשלת ישראל חיפשה כל הזמן דרך להקל את חייהם של הפלסטינים שלא מעורבים בטרור, אבל מה לעשות</w:t>
      </w:r>
      <w:r>
        <w:rPr>
          <w:rFonts w:hint="cs"/>
          <w:rtl/>
        </w:rPr>
        <w:t xml:space="preserve"> - </w:t>
      </w:r>
      <w:bookmarkStart w:id="99" w:name="FS000000474T22_12_2003_13_51_36C"/>
      <w:bookmarkEnd w:id="99"/>
      <w:r>
        <w:rPr>
          <w:rFonts w:hint="cs"/>
          <w:rtl/>
        </w:rPr>
        <w:t xml:space="preserve">השימוש בנשים, השימוש בילדים, השימוש באמבולנסים, השימוש בכל מיני דברים אחרים </w:t>
      </w:r>
      <w:r>
        <w:rPr>
          <w:rFonts w:hint="eastAsia"/>
          <w:rtl/>
        </w:rPr>
        <w:t xml:space="preserve"> </w:t>
      </w:r>
      <w:r>
        <w:rPr>
          <w:rFonts w:hint="cs"/>
          <w:rtl/>
        </w:rPr>
        <w:t xml:space="preserve">גרמו לכך שלא יכולנו להגיע לחופש תנועה ביהודה ושומרון. </w:t>
      </w:r>
    </w:p>
    <w:p w14:paraId="375102B7" w14:textId="77777777" w:rsidR="00000000" w:rsidRDefault="00382668">
      <w:pPr>
        <w:pStyle w:val="a0"/>
        <w:rPr>
          <w:rFonts w:hint="cs"/>
          <w:rtl/>
        </w:rPr>
      </w:pPr>
    </w:p>
    <w:p w14:paraId="39E1E4D3" w14:textId="77777777" w:rsidR="00000000" w:rsidRDefault="00382668">
      <w:pPr>
        <w:pStyle w:val="af0"/>
        <w:rPr>
          <w:rtl/>
        </w:rPr>
      </w:pPr>
      <w:r>
        <w:rPr>
          <w:rFonts w:hint="eastAsia"/>
          <w:rtl/>
        </w:rPr>
        <w:t>עסאם</w:t>
      </w:r>
      <w:r>
        <w:rPr>
          <w:rtl/>
        </w:rPr>
        <w:t xml:space="preserve"> מח'ול (חד"ש-תע"ל):</w:t>
      </w:r>
    </w:p>
    <w:p w14:paraId="2A143664" w14:textId="77777777" w:rsidR="00000000" w:rsidRDefault="00382668">
      <w:pPr>
        <w:pStyle w:val="a0"/>
        <w:rPr>
          <w:rFonts w:hint="cs"/>
          <w:rtl/>
        </w:rPr>
      </w:pPr>
    </w:p>
    <w:p w14:paraId="64775598" w14:textId="77777777" w:rsidR="00000000" w:rsidRDefault="00382668">
      <w:pPr>
        <w:pStyle w:val="a0"/>
        <w:rPr>
          <w:rFonts w:hint="cs"/>
          <w:rtl/>
        </w:rPr>
      </w:pPr>
      <w:r>
        <w:rPr>
          <w:rFonts w:hint="cs"/>
          <w:rtl/>
        </w:rPr>
        <w:t xml:space="preserve">כמה ילדים חיסלתם בתקופה שלא היו פיגועים - - - </w:t>
      </w:r>
    </w:p>
    <w:p w14:paraId="511B9C0F" w14:textId="77777777" w:rsidR="00000000" w:rsidRDefault="00382668">
      <w:pPr>
        <w:pStyle w:val="a0"/>
        <w:rPr>
          <w:rFonts w:hint="cs"/>
          <w:rtl/>
        </w:rPr>
      </w:pPr>
    </w:p>
    <w:p w14:paraId="2B3EBE3F" w14:textId="77777777" w:rsidR="00000000" w:rsidRDefault="00382668">
      <w:pPr>
        <w:pStyle w:val="af1"/>
        <w:rPr>
          <w:rtl/>
        </w:rPr>
      </w:pPr>
      <w:r>
        <w:rPr>
          <w:rtl/>
        </w:rPr>
        <w:t>היו"ר ראובן ריבלין:</w:t>
      </w:r>
    </w:p>
    <w:p w14:paraId="211545B7" w14:textId="77777777" w:rsidR="00000000" w:rsidRDefault="00382668">
      <w:pPr>
        <w:pStyle w:val="a0"/>
        <w:rPr>
          <w:rtl/>
        </w:rPr>
      </w:pPr>
    </w:p>
    <w:p w14:paraId="48203441" w14:textId="77777777" w:rsidR="00000000" w:rsidRDefault="00382668">
      <w:pPr>
        <w:pStyle w:val="a0"/>
        <w:ind w:firstLine="0"/>
        <w:rPr>
          <w:rFonts w:hint="cs"/>
          <w:rtl/>
        </w:rPr>
      </w:pPr>
      <w:r>
        <w:rPr>
          <w:rFonts w:hint="cs"/>
          <w:rtl/>
        </w:rPr>
        <w:tab/>
        <w:t xml:space="preserve">בסדר, שמענו את השאלה. </w:t>
      </w:r>
    </w:p>
    <w:p w14:paraId="168172FD" w14:textId="77777777" w:rsidR="00000000" w:rsidRDefault="00382668">
      <w:pPr>
        <w:pStyle w:val="a0"/>
        <w:ind w:firstLine="0"/>
        <w:rPr>
          <w:rFonts w:hint="cs"/>
          <w:rtl/>
        </w:rPr>
      </w:pPr>
    </w:p>
    <w:p w14:paraId="7F25116C" w14:textId="77777777" w:rsidR="00000000" w:rsidRDefault="00382668">
      <w:pPr>
        <w:pStyle w:val="-"/>
        <w:rPr>
          <w:rtl/>
        </w:rPr>
      </w:pPr>
      <w:bookmarkStart w:id="100" w:name="FS000000474T22_12_2003_14_23_08C"/>
      <w:bookmarkEnd w:id="100"/>
      <w:r>
        <w:rPr>
          <w:rtl/>
        </w:rPr>
        <w:t>ה</w:t>
      </w:r>
      <w:r>
        <w:rPr>
          <w:rtl/>
        </w:rPr>
        <w:t>שר גדעון עזרא:</w:t>
      </w:r>
    </w:p>
    <w:p w14:paraId="4C1A614E" w14:textId="77777777" w:rsidR="00000000" w:rsidRDefault="00382668">
      <w:pPr>
        <w:pStyle w:val="a0"/>
        <w:rPr>
          <w:rtl/>
        </w:rPr>
      </w:pPr>
    </w:p>
    <w:p w14:paraId="2B13DDF4" w14:textId="77777777" w:rsidR="00000000" w:rsidRDefault="00382668">
      <w:pPr>
        <w:pStyle w:val="a0"/>
        <w:rPr>
          <w:rFonts w:hint="cs"/>
          <w:rtl/>
        </w:rPr>
      </w:pPr>
      <w:r>
        <w:rPr>
          <w:rFonts w:hint="cs"/>
          <w:rtl/>
        </w:rPr>
        <w:t>הדאגה שלך לישראלים נוגעת ללבי.</w:t>
      </w:r>
    </w:p>
    <w:p w14:paraId="3436B3B5" w14:textId="77777777" w:rsidR="00000000" w:rsidRDefault="00382668">
      <w:pPr>
        <w:pStyle w:val="a0"/>
        <w:rPr>
          <w:rFonts w:hint="cs"/>
          <w:rtl/>
        </w:rPr>
      </w:pPr>
    </w:p>
    <w:p w14:paraId="3198E6F8" w14:textId="77777777" w:rsidR="00000000" w:rsidRDefault="00382668">
      <w:pPr>
        <w:pStyle w:val="af1"/>
        <w:rPr>
          <w:rtl/>
        </w:rPr>
      </w:pPr>
      <w:r>
        <w:rPr>
          <w:rtl/>
        </w:rPr>
        <w:t>היו"ר ראובן ריבלין:</w:t>
      </w:r>
    </w:p>
    <w:p w14:paraId="51E1851F" w14:textId="77777777" w:rsidR="00000000" w:rsidRDefault="00382668">
      <w:pPr>
        <w:pStyle w:val="a0"/>
        <w:rPr>
          <w:rtl/>
        </w:rPr>
      </w:pPr>
    </w:p>
    <w:p w14:paraId="53BCC59C" w14:textId="77777777" w:rsidR="00000000" w:rsidRDefault="00382668">
      <w:pPr>
        <w:pStyle w:val="a0"/>
        <w:rPr>
          <w:rFonts w:hint="cs"/>
          <w:rtl/>
        </w:rPr>
      </w:pPr>
      <w:r>
        <w:rPr>
          <w:rFonts w:hint="cs"/>
          <w:rtl/>
        </w:rPr>
        <w:t xml:space="preserve">חבר הכנסת מח'ול, חבר הכנסת רמון, רק לשר מותר להתערב בכל שלב משלבי הדיון. </w:t>
      </w:r>
    </w:p>
    <w:p w14:paraId="0BF5D93A" w14:textId="77777777" w:rsidR="00000000" w:rsidRDefault="00382668">
      <w:pPr>
        <w:pStyle w:val="a0"/>
        <w:rPr>
          <w:rFonts w:hint="cs"/>
          <w:rtl/>
        </w:rPr>
      </w:pPr>
    </w:p>
    <w:p w14:paraId="719B3A98" w14:textId="77777777" w:rsidR="00000000" w:rsidRDefault="00382668">
      <w:pPr>
        <w:pStyle w:val="af0"/>
        <w:rPr>
          <w:rtl/>
        </w:rPr>
      </w:pPr>
      <w:r>
        <w:rPr>
          <w:rFonts w:hint="eastAsia"/>
          <w:rtl/>
        </w:rPr>
        <w:t>חיים</w:t>
      </w:r>
      <w:r>
        <w:rPr>
          <w:rtl/>
        </w:rPr>
        <w:t xml:space="preserve"> רמון (העבודה-מימד):</w:t>
      </w:r>
    </w:p>
    <w:p w14:paraId="6B23BFB8" w14:textId="77777777" w:rsidR="00000000" w:rsidRDefault="00382668">
      <w:pPr>
        <w:pStyle w:val="a0"/>
        <w:rPr>
          <w:rFonts w:hint="cs"/>
          <w:rtl/>
        </w:rPr>
      </w:pPr>
    </w:p>
    <w:p w14:paraId="557EE244" w14:textId="77777777" w:rsidR="00000000" w:rsidRDefault="00382668">
      <w:pPr>
        <w:pStyle w:val="a0"/>
        <w:rPr>
          <w:rFonts w:hint="cs"/>
          <w:rtl/>
        </w:rPr>
      </w:pPr>
      <w:r>
        <w:rPr>
          <w:rFonts w:hint="cs"/>
          <w:rtl/>
        </w:rPr>
        <w:t xml:space="preserve">הפסקתי להתערב מרוב ייאוש. </w:t>
      </w:r>
    </w:p>
    <w:p w14:paraId="7FBB1E3F" w14:textId="77777777" w:rsidR="00000000" w:rsidRDefault="00382668">
      <w:pPr>
        <w:pStyle w:val="a0"/>
        <w:rPr>
          <w:rFonts w:hint="cs"/>
          <w:rtl/>
        </w:rPr>
      </w:pPr>
    </w:p>
    <w:p w14:paraId="48844508" w14:textId="77777777" w:rsidR="00000000" w:rsidRDefault="00382668">
      <w:pPr>
        <w:pStyle w:val="af0"/>
        <w:rPr>
          <w:rtl/>
        </w:rPr>
      </w:pPr>
      <w:r>
        <w:rPr>
          <w:rFonts w:hint="eastAsia"/>
          <w:rtl/>
        </w:rPr>
        <w:t>עסאם</w:t>
      </w:r>
      <w:r>
        <w:rPr>
          <w:rtl/>
        </w:rPr>
        <w:t xml:space="preserve"> מח'ול (חד"ש-תע"ל):</w:t>
      </w:r>
    </w:p>
    <w:p w14:paraId="15591E59" w14:textId="77777777" w:rsidR="00000000" w:rsidRDefault="00382668">
      <w:pPr>
        <w:pStyle w:val="a0"/>
        <w:rPr>
          <w:rFonts w:hint="cs"/>
          <w:rtl/>
        </w:rPr>
      </w:pPr>
    </w:p>
    <w:p w14:paraId="16EDF907" w14:textId="77777777" w:rsidR="00000000" w:rsidRDefault="00382668">
      <w:pPr>
        <w:pStyle w:val="a0"/>
        <w:rPr>
          <w:rFonts w:hint="cs"/>
          <w:rtl/>
        </w:rPr>
      </w:pPr>
      <w:r>
        <w:rPr>
          <w:rFonts w:hint="cs"/>
          <w:rtl/>
        </w:rPr>
        <w:t xml:space="preserve">- - - </w:t>
      </w:r>
    </w:p>
    <w:p w14:paraId="427739F7" w14:textId="77777777" w:rsidR="00000000" w:rsidRDefault="00382668">
      <w:pPr>
        <w:pStyle w:val="a0"/>
        <w:rPr>
          <w:rFonts w:hint="cs"/>
          <w:rtl/>
        </w:rPr>
      </w:pPr>
    </w:p>
    <w:p w14:paraId="72F789F3" w14:textId="77777777" w:rsidR="00000000" w:rsidRDefault="00382668">
      <w:pPr>
        <w:pStyle w:val="af1"/>
        <w:rPr>
          <w:rtl/>
        </w:rPr>
      </w:pPr>
      <w:r>
        <w:rPr>
          <w:rtl/>
        </w:rPr>
        <w:t>היו"ר ראובן ריבלין:</w:t>
      </w:r>
    </w:p>
    <w:p w14:paraId="1D742B96" w14:textId="77777777" w:rsidR="00000000" w:rsidRDefault="00382668">
      <w:pPr>
        <w:pStyle w:val="a0"/>
        <w:rPr>
          <w:rtl/>
        </w:rPr>
      </w:pPr>
    </w:p>
    <w:p w14:paraId="0CB8DA29" w14:textId="77777777" w:rsidR="00000000" w:rsidRDefault="00382668">
      <w:pPr>
        <w:pStyle w:val="a0"/>
        <w:rPr>
          <w:rFonts w:hint="cs"/>
          <w:rtl/>
        </w:rPr>
      </w:pPr>
      <w:r>
        <w:rPr>
          <w:rFonts w:hint="cs"/>
          <w:rtl/>
        </w:rPr>
        <w:t xml:space="preserve">חבר </w:t>
      </w:r>
      <w:r>
        <w:rPr>
          <w:rFonts w:hint="cs"/>
          <w:rtl/>
        </w:rPr>
        <w:t xml:space="preserve">הכנסת מח'ול, מספיק. </w:t>
      </w:r>
    </w:p>
    <w:p w14:paraId="2A960102" w14:textId="77777777" w:rsidR="00000000" w:rsidRDefault="00382668">
      <w:pPr>
        <w:pStyle w:val="a0"/>
        <w:rPr>
          <w:rFonts w:hint="cs"/>
          <w:rtl/>
        </w:rPr>
      </w:pPr>
    </w:p>
    <w:p w14:paraId="57B16059" w14:textId="77777777" w:rsidR="00000000" w:rsidRDefault="00382668">
      <w:pPr>
        <w:pStyle w:val="af0"/>
        <w:rPr>
          <w:rtl/>
        </w:rPr>
      </w:pPr>
      <w:r>
        <w:rPr>
          <w:rFonts w:hint="eastAsia"/>
          <w:rtl/>
        </w:rPr>
        <w:t>חיים</w:t>
      </w:r>
      <w:r>
        <w:rPr>
          <w:rtl/>
        </w:rPr>
        <w:t xml:space="preserve"> רמון (העבודה-מימד):</w:t>
      </w:r>
    </w:p>
    <w:p w14:paraId="4ACA2021" w14:textId="77777777" w:rsidR="00000000" w:rsidRDefault="00382668">
      <w:pPr>
        <w:pStyle w:val="a0"/>
        <w:rPr>
          <w:rFonts w:hint="cs"/>
          <w:rtl/>
        </w:rPr>
      </w:pPr>
    </w:p>
    <w:p w14:paraId="473F7E1C" w14:textId="77777777" w:rsidR="00000000" w:rsidRDefault="00382668">
      <w:pPr>
        <w:pStyle w:val="a0"/>
        <w:rPr>
          <w:rFonts w:hint="cs"/>
          <w:rtl/>
        </w:rPr>
      </w:pPr>
      <w:r>
        <w:rPr>
          <w:rFonts w:hint="cs"/>
          <w:rtl/>
        </w:rPr>
        <w:t>אני יכול לשאול את השר שאלה?</w:t>
      </w:r>
    </w:p>
    <w:p w14:paraId="69D5D621" w14:textId="77777777" w:rsidR="00000000" w:rsidRDefault="00382668">
      <w:pPr>
        <w:pStyle w:val="a0"/>
        <w:rPr>
          <w:rFonts w:hint="cs"/>
          <w:rtl/>
        </w:rPr>
      </w:pPr>
    </w:p>
    <w:p w14:paraId="4B84A7A6" w14:textId="77777777" w:rsidR="00000000" w:rsidRDefault="00382668">
      <w:pPr>
        <w:pStyle w:val="af1"/>
        <w:rPr>
          <w:rtl/>
        </w:rPr>
      </w:pPr>
      <w:r>
        <w:rPr>
          <w:rtl/>
        </w:rPr>
        <w:t>היו"ר ראובן ריבלין:</w:t>
      </w:r>
    </w:p>
    <w:p w14:paraId="3B206837" w14:textId="77777777" w:rsidR="00000000" w:rsidRDefault="00382668">
      <w:pPr>
        <w:pStyle w:val="a0"/>
        <w:rPr>
          <w:rtl/>
        </w:rPr>
      </w:pPr>
    </w:p>
    <w:p w14:paraId="654AE8CF" w14:textId="77777777" w:rsidR="00000000" w:rsidRDefault="00382668">
      <w:pPr>
        <w:pStyle w:val="a0"/>
        <w:rPr>
          <w:rFonts w:hint="cs"/>
          <w:rtl/>
        </w:rPr>
      </w:pPr>
      <w:r>
        <w:rPr>
          <w:rFonts w:hint="cs"/>
          <w:rtl/>
        </w:rPr>
        <w:t xml:space="preserve">לא, לא, אתה לא יכול, חבר הכנסת רמון. תנו לו להתקדם. ירצה בסוף - יאמר לי שהוא מוכן לענות על שאלות. </w:t>
      </w:r>
    </w:p>
    <w:p w14:paraId="05D23D72" w14:textId="77777777" w:rsidR="00000000" w:rsidRDefault="00382668">
      <w:pPr>
        <w:pStyle w:val="a0"/>
        <w:rPr>
          <w:rFonts w:hint="cs"/>
          <w:rtl/>
        </w:rPr>
      </w:pPr>
    </w:p>
    <w:p w14:paraId="6D8BF5A2" w14:textId="77777777" w:rsidR="00000000" w:rsidRDefault="00382668">
      <w:pPr>
        <w:pStyle w:val="-"/>
        <w:rPr>
          <w:rtl/>
        </w:rPr>
      </w:pPr>
      <w:bookmarkStart w:id="101" w:name="FS000000474T22_12_2003_14_31_43C"/>
      <w:bookmarkEnd w:id="101"/>
      <w:r>
        <w:rPr>
          <w:rtl/>
        </w:rPr>
        <w:t>השר גדעון עזרא:</w:t>
      </w:r>
    </w:p>
    <w:p w14:paraId="2D5B4309" w14:textId="77777777" w:rsidR="00000000" w:rsidRDefault="00382668">
      <w:pPr>
        <w:pStyle w:val="a0"/>
        <w:ind w:firstLine="0"/>
        <w:rPr>
          <w:rFonts w:hint="cs"/>
          <w:rtl/>
        </w:rPr>
      </w:pPr>
    </w:p>
    <w:p w14:paraId="21277B6D" w14:textId="77777777" w:rsidR="00000000" w:rsidRDefault="00382668">
      <w:pPr>
        <w:pStyle w:val="a0"/>
        <w:rPr>
          <w:rFonts w:hint="cs"/>
          <w:rtl/>
        </w:rPr>
      </w:pPr>
      <w:r>
        <w:rPr>
          <w:rFonts w:hint="cs"/>
          <w:rtl/>
        </w:rPr>
        <w:t>לסיכומו של דבר, ההחלטה שמחייבת את ממשלת י</w:t>
      </w:r>
      <w:r>
        <w:rPr>
          <w:rFonts w:hint="cs"/>
          <w:rtl/>
        </w:rPr>
        <w:t>שראל, היום וגם בעתיד, היא מפת הדרכים. אם וכאשר מפת הדרכים -  ואת זה אמר ראש הממשלה בנאום שלו בהרצלייה - לא תצלח בגלל הפלסטינים, וישראל תהיה נאמנה למפת הדרכים הזאת, אז בעצה אחת עם האמריקנים - ואני מניח שגם בהחלטת הממשלה - יהיו צעדים חד-צדדיים. לא מדובר על צ</w:t>
      </w:r>
      <w:r>
        <w:rPr>
          <w:rFonts w:hint="cs"/>
          <w:rtl/>
        </w:rPr>
        <w:t>עדים עכשיו, לא מדובר על  צעדים מחר, אלא אם כן ניוואש מכך שמפת הדרכים תצא לדרך. כולנו דבקים ונמשיך לדבוק במפת הדרכים, ונעשה כל מאמץ שזה יצליח. ראש הממשלה אמר בכנס הרצלייה שנשתדל לאפשר לפלסטינים חופש תנועה ונשתדל להוריד את המחסומים. נוכל לעשות את זה טוב יותר</w:t>
      </w:r>
      <w:r>
        <w:rPr>
          <w:rFonts w:hint="cs"/>
          <w:rtl/>
        </w:rPr>
        <w:t xml:space="preserve"> אם נגביר את קצב בניית הגדר. נוכל לתת לפלסטינים יותר חופש תנועה לארצות ערב - - - </w:t>
      </w:r>
    </w:p>
    <w:p w14:paraId="02B6BF32" w14:textId="77777777" w:rsidR="00000000" w:rsidRDefault="00382668">
      <w:pPr>
        <w:pStyle w:val="a0"/>
        <w:rPr>
          <w:rFonts w:hint="cs"/>
          <w:rtl/>
        </w:rPr>
      </w:pPr>
    </w:p>
    <w:p w14:paraId="37D1964A" w14:textId="77777777" w:rsidR="00000000" w:rsidRDefault="00382668">
      <w:pPr>
        <w:pStyle w:val="af0"/>
        <w:rPr>
          <w:rtl/>
        </w:rPr>
      </w:pPr>
      <w:r>
        <w:rPr>
          <w:rFonts w:hint="eastAsia"/>
          <w:rtl/>
        </w:rPr>
        <w:t>חיים</w:t>
      </w:r>
      <w:r>
        <w:rPr>
          <w:rtl/>
        </w:rPr>
        <w:t xml:space="preserve"> רמון (העבודה-מימד):</w:t>
      </w:r>
    </w:p>
    <w:p w14:paraId="7E7F6667" w14:textId="77777777" w:rsidR="00000000" w:rsidRDefault="00382668">
      <w:pPr>
        <w:pStyle w:val="a0"/>
        <w:rPr>
          <w:rFonts w:hint="cs"/>
          <w:rtl/>
        </w:rPr>
      </w:pPr>
    </w:p>
    <w:p w14:paraId="7888863C" w14:textId="77777777" w:rsidR="00000000" w:rsidRDefault="00382668">
      <w:pPr>
        <w:pStyle w:val="a0"/>
        <w:rPr>
          <w:rFonts w:hint="cs"/>
          <w:rtl/>
        </w:rPr>
      </w:pPr>
      <w:r>
        <w:rPr>
          <w:rFonts w:hint="cs"/>
          <w:rtl/>
        </w:rPr>
        <w:t>אילו יישובים מתכוונים להוריד? אילו יישובים ראש הממשלה מתכוון להעתיק?</w:t>
      </w:r>
    </w:p>
    <w:p w14:paraId="28929FB6" w14:textId="77777777" w:rsidR="00000000" w:rsidRDefault="00382668">
      <w:pPr>
        <w:pStyle w:val="a0"/>
        <w:rPr>
          <w:rFonts w:hint="cs"/>
          <w:rtl/>
        </w:rPr>
      </w:pPr>
    </w:p>
    <w:p w14:paraId="1C05E2F5" w14:textId="77777777" w:rsidR="00000000" w:rsidRDefault="00382668">
      <w:pPr>
        <w:pStyle w:val="-"/>
        <w:rPr>
          <w:rtl/>
        </w:rPr>
      </w:pPr>
      <w:bookmarkStart w:id="102" w:name="FS000000474T22_12_2003_14_37_15C"/>
      <w:bookmarkEnd w:id="102"/>
      <w:r>
        <w:rPr>
          <w:rtl/>
        </w:rPr>
        <w:t>השר גדעון עזרא:</w:t>
      </w:r>
    </w:p>
    <w:p w14:paraId="28E0A2AD" w14:textId="77777777" w:rsidR="00000000" w:rsidRDefault="00382668">
      <w:pPr>
        <w:pStyle w:val="a0"/>
        <w:rPr>
          <w:rtl/>
        </w:rPr>
      </w:pPr>
    </w:p>
    <w:p w14:paraId="4CCDA03D" w14:textId="77777777" w:rsidR="00000000" w:rsidRDefault="00382668">
      <w:pPr>
        <w:pStyle w:val="a0"/>
        <w:rPr>
          <w:rFonts w:hint="cs"/>
          <w:rtl/>
        </w:rPr>
      </w:pPr>
      <w:r>
        <w:rPr>
          <w:rFonts w:hint="cs"/>
          <w:rtl/>
        </w:rPr>
        <w:t>מה שאני אגיד לך עכשיו הוא מה שאני מבין. 36 שנים היינו ביהודה</w:t>
      </w:r>
      <w:r>
        <w:rPr>
          <w:rFonts w:hint="cs"/>
          <w:rtl/>
        </w:rPr>
        <w:t xml:space="preserve">, בשומרון ובחבל-עזה. יש מקומות שהגענו בהם לגושי התיישבות חזקים ויש מקומות שבהם לא הצלחנו, מעבר להקמה של יישוב אחד, להתקדם בצורה משמעותית. מאחר שמדובר בשמירה על ביטחונם - - - </w:t>
      </w:r>
    </w:p>
    <w:p w14:paraId="07891264" w14:textId="77777777" w:rsidR="00000000" w:rsidRDefault="00382668">
      <w:pPr>
        <w:pStyle w:val="a0"/>
        <w:rPr>
          <w:rFonts w:hint="cs"/>
          <w:rtl/>
        </w:rPr>
      </w:pPr>
    </w:p>
    <w:p w14:paraId="30932BB8" w14:textId="77777777" w:rsidR="00000000" w:rsidRDefault="00382668">
      <w:pPr>
        <w:pStyle w:val="af0"/>
        <w:rPr>
          <w:rtl/>
        </w:rPr>
      </w:pPr>
      <w:r>
        <w:rPr>
          <w:rFonts w:hint="eastAsia"/>
          <w:rtl/>
        </w:rPr>
        <w:t>חיים</w:t>
      </w:r>
      <w:r>
        <w:rPr>
          <w:rtl/>
        </w:rPr>
        <w:t xml:space="preserve"> רמון (העבודה-מימד):</w:t>
      </w:r>
    </w:p>
    <w:p w14:paraId="1900FDD3" w14:textId="77777777" w:rsidR="00000000" w:rsidRDefault="00382668">
      <w:pPr>
        <w:pStyle w:val="a0"/>
        <w:rPr>
          <w:rFonts w:hint="cs"/>
          <w:rtl/>
        </w:rPr>
      </w:pPr>
    </w:p>
    <w:p w14:paraId="5616422C" w14:textId="77777777" w:rsidR="00000000" w:rsidRDefault="00382668">
      <w:pPr>
        <w:pStyle w:val="a0"/>
        <w:rPr>
          <w:rFonts w:hint="cs"/>
          <w:rtl/>
        </w:rPr>
      </w:pPr>
      <w:r>
        <w:rPr>
          <w:rFonts w:hint="cs"/>
          <w:rtl/>
        </w:rPr>
        <w:t>אילו יישובים מורידים?</w:t>
      </w:r>
    </w:p>
    <w:p w14:paraId="2EF56681" w14:textId="77777777" w:rsidR="00000000" w:rsidRDefault="00382668">
      <w:pPr>
        <w:pStyle w:val="a0"/>
        <w:rPr>
          <w:rFonts w:hint="cs"/>
          <w:rtl/>
        </w:rPr>
      </w:pPr>
    </w:p>
    <w:p w14:paraId="176A3882" w14:textId="77777777" w:rsidR="00000000" w:rsidRDefault="00382668">
      <w:pPr>
        <w:pStyle w:val="af1"/>
        <w:rPr>
          <w:rtl/>
        </w:rPr>
      </w:pPr>
      <w:r>
        <w:rPr>
          <w:rtl/>
        </w:rPr>
        <w:t>היו"ר ראובן ריבלין:</w:t>
      </w:r>
    </w:p>
    <w:p w14:paraId="61069E4E" w14:textId="77777777" w:rsidR="00000000" w:rsidRDefault="00382668">
      <w:pPr>
        <w:pStyle w:val="a0"/>
        <w:rPr>
          <w:rtl/>
        </w:rPr>
      </w:pPr>
    </w:p>
    <w:p w14:paraId="55F3F053" w14:textId="77777777" w:rsidR="00000000" w:rsidRDefault="00382668">
      <w:pPr>
        <w:pStyle w:val="a0"/>
        <w:rPr>
          <w:rFonts w:hint="cs"/>
          <w:rtl/>
        </w:rPr>
      </w:pPr>
      <w:r>
        <w:rPr>
          <w:rFonts w:hint="cs"/>
          <w:rtl/>
        </w:rPr>
        <w:t xml:space="preserve">חבר הכנסת </w:t>
      </w:r>
      <w:r>
        <w:rPr>
          <w:rFonts w:hint="cs"/>
          <w:rtl/>
        </w:rPr>
        <w:t>רמון, הוא עונה לך, גם את זה אתה לא רוצה?</w:t>
      </w:r>
    </w:p>
    <w:p w14:paraId="0A577FC4" w14:textId="77777777" w:rsidR="00000000" w:rsidRDefault="00382668">
      <w:pPr>
        <w:pStyle w:val="a0"/>
        <w:rPr>
          <w:rFonts w:hint="cs"/>
          <w:rtl/>
        </w:rPr>
      </w:pPr>
    </w:p>
    <w:p w14:paraId="59CD2CFC" w14:textId="77777777" w:rsidR="00000000" w:rsidRDefault="00382668">
      <w:pPr>
        <w:pStyle w:val="af0"/>
        <w:rPr>
          <w:rtl/>
        </w:rPr>
      </w:pPr>
      <w:r>
        <w:rPr>
          <w:rFonts w:hint="eastAsia"/>
          <w:rtl/>
        </w:rPr>
        <w:t>חיים</w:t>
      </w:r>
      <w:r>
        <w:rPr>
          <w:rtl/>
        </w:rPr>
        <w:t xml:space="preserve"> רמון (העבודה-מימד):</w:t>
      </w:r>
    </w:p>
    <w:p w14:paraId="2F43B4E3" w14:textId="77777777" w:rsidR="00000000" w:rsidRDefault="00382668">
      <w:pPr>
        <w:pStyle w:val="a0"/>
        <w:rPr>
          <w:rFonts w:hint="cs"/>
          <w:rtl/>
        </w:rPr>
      </w:pPr>
    </w:p>
    <w:p w14:paraId="537F2D2C" w14:textId="77777777" w:rsidR="00000000" w:rsidRDefault="00382668">
      <w:pPr>
        <w:pStyle w:val="a0"/>
        <w:rPr>
          <w:rFonts w:hint="cs"/>
          <w:rtl/>
        </w:rPr>
      </w:pPr>
      <w:r>
        <w:rPr>
          <w:rFonts w:hint="cs"/>
          <w:rtl/>
        </w:rPr>
        <w:t xml:space="preserve">הוא מפריע לי, המתח - - - </w:t>
      </w:r>
    </w:p>
    <w:p w14:paraId="50F4E07A" w14:textId="77777777" w:rsidR="00000000" w:rsidRDefault="00382668">
      <w:pPr>
        <w:pStyle w:val="a0"/>
        <w:rPr>
          <w:rFonts w:hint="cs"/>
          <w:rtl/>
        </w:rPr>
      </w:pPr>
    </w:p>
    <w:p w14:paraId="5D548CF3" w14:textId="77777777" w:rsidR="00000000" w:rsidRDefault="00382668">
      <w:pPr>
        <w:pStyle w:val="-"/>
        <w:rPr>
          <w:rtl/>
        </w:rPr>
      </w:pPr>
      <w:bookmarkStart w:id="103" w:name="FS000000474T22_12_2003_14_40_18C"/>
      <w:bookmarkEnd w:id="103"/>
      <w:r>
        <w:rPr>
          <w:rtl/>
        </w:rPr>
        <w:t>השר גדעון עזרא:</w:t>
      </w:r>
    </w:p>
    <w:p w14:paraId="0FB01DF2" w14:textId="77777777" w:rsidR="00000000" w:rsidRDefault="00382668">
      <w:pPr>
        <w:pStyle w:val="a0"/>
        <w:rPr>
          <w:rtl/>
        </w:rPr>
      </w:pPr>
    </w:p>
    <w:p w14:paraId="72799451" w14:textId="77777777" w:rsidR="00000000" w:rsidRDefault="00382668">
      <w:pPr>
        <w:pStyle w:val="a0"/>
        <w:rPr>
          <w:rFonts w:hint="cs"/>
          <w:rtl/>
        </w:rPr>
      </w:pPr>
      <w:r>
        <w:rPr>
          <w:rFonts w:hint="cs"/>
          <w:rtl/>
        </w:rPr>
        <w:t xml:space="preserve">מאחר שאנחנו רוצים להגן על תושבי מדינת ישראל מצד אחד, ומצד שני גם רוצים לאפשר חופש תנועה לפלסטינים ורוצים לחיות זה לצד זה בשלום - - - </w:t>
      </w:r>
    </w:p>
    <w:p w14:paraId="3D3BEB9A" w14:textId="77777777" w:rsidR="00000000" w:rsidRDefault="00382668">
      <w:pPr>
        <w:pStyle w:val="a0"/>
        <w:rPr>
          <w:rFonts w:hint="cs"/>
          <w:rtl/>
        </w:rPr>
      </w:pPr>
    </w:p>
    <w:p w14:paraId="3ECA364E" w14:textId="77777777" w:rsidR="00000000" w:rsidRDefault="00382668">
      <w:pPr>
        <w:pStyle w:val="af0"/>
        <w:rPr>
          <w:rtl/>
        </w:rPr>
      </w:pPr>
      <w:r>
        <w:rPr>
          <w:rFonts w:hint="eastAsia"/>
          <w:rtl/>
        </w:rPr>
        <w:t>חיים</w:t>
      </w:r>
      <w:r>
        <w:rPr>
          <w:rtl/>
        </w:rPr>
        <w:t xml:space="preserve"> רמון</w:t>
      </w:r>
      <w:r>
        <w:rPr>
          <w:rtl/>
        </w:rPr>
        <w:t xml:space="preserve"> (העבודה-מימד):</w:t>
      </w:r>
    </w:p>
    <w:p w14:paraId="6E92337D" w14:textId="77777777" w:rsidR="00000000" w:rsidRDefault="00382668">
      <w:pPr>
        <w:pStyle w:val="a0"/>
        <w:rPr>
          <w:rFonts w:hint="cs"/>
          <w:rtl/>
        </w:rPr>
      </w:pPr>
    </w:p>
    <w:p w14:paraId="79CE247D" w14:textId="77777777" w:rsidR="00000000" w:rsidRDefault="00382668">
      <w:pPr>
        <w:pStyle w:val="a0"/>
        <w:rPr>
          <w:rFonts w:hint="cs"/>
          <w:rtl/>
        </w:rPr>
      </w:pPr>
      <w:r>
        <w:rPr>
          <w:rFonts w:hint="cs"/>
          <w:rtl/>
        </w:rPr>
        <w:t>אתה יכול לתת לי דוגמאות?</w:t>
      </w:r>
    </w:p>
    <w:p w14:paraId="745AC6C5" w14:textId="77777777" w:rsidR="00000000" w:rsidRDefault="00382668">
      <w:pPr>
        <w:pStyle w:val="a0"/>
        <w:rPr>
          <w:rFonts w:hint="cs"/>
          <w:rtl/>
        </w:rPr>
      </w:pPr>
    </w:p>
    <w:p w14:paraId="59885B0B" w14:textId="77777777" w:rsidR="00000000" w:rsidRDefault="00382668">
      <w:pPr>
        <w:pStyle w:val="-"/>
        <w:rPr>
          <w:rtl/>
        </w:rPr>
      </w:pPr>
      <w:bookmarkStart w:id="104" w:name="FS000000474T22_12_2003_14_41_47C"/>
      <w:bookmarkEnd w:id="104"/>
      <w:r>
        <w:rPr>
          <w:rtl/>
        </w:rPr>
        <w:t>השר גדעון עזרא:</w:t>
      </w:r>
    </w:p>
    <w:p w14:paraId="5F1988FD" w14:textId="77777777" w:rsidR="00000000" w:rsidRDefault="00382668">
      <w:pPr>
        <w:pStyle w:val="a0"/>
        <w:rPr>
          <w:rtl/>
        </w:rPr>
      </w:pPr>
    </w:p>
    <w:p w14:paraId="71A94380" w14:textId="77777777" w:rsidR="00000000" w:rsidRDefault="00382668">
      <w:pPr>
        <w:pStyle w:val="a0"/>
        <w:rPr>
          <w:rFonts w:hint="cs"/>
          <w:rtl/>
        </w:rPr>
      </w:pPr>
      <w:r>
        <w:rPr>
          <w:rFonts w:hint="cs"/>
          <w:rtl/>
        </w:rPr>
        <w:t xml:space="preserve">מי אני שאתן לך דוגמאות - - - </w:t>
      </w:r>
    </w:p>
    <w:p w14:paraId="058F6D6E" w14:textId="77777777" w:rsidR="00000000" w:rsidRDefault="00382668">
      <w:pPr>
        <w:pStyle w:val="af1"/>
        <w:rPr>
          <w:rFonts w:hint="cs"/>
          <w:rtl/>
        </w:rPr>
      </w:pPr>
    </w:p>
    <w:p w14:paraId="6A65C609" w14:textId="77777777" w:rsidR="00000000" w:rsidRDefault="00382668">
      <w:pPr>
        <w:pStyle w:val="af1"/>
        <w:rPr>
          <w:rtl/>
        </w:rPr>
      </w:pPr>
      <w:r>
        <w:rPr>
          <w:rtl/>
        </w:rPr>
        <w:t>היו"ר ראובן ריבלין:</w:t>
      </w:r>
    </w:p>
    <w:p w14:paraId="5D6B467F" w14:textId="77777777" w:rsidR="00000000" w:rsidRDefault="00382668">
      <w:pPr>
        <w:pStyle w:val="a0"/>
        <w:rPr>
          <w:rtl/>
        </w:rPr>
      </w:pPr>
    </w:p>
    <w:p w14:paraId="777C604F" w14:textId="77777777" w:rsidR="00000000" w:rsidRDefault="00382668">
      <w:pPr>
        <w:pStyle w:val="a0"/>
        <w:rPr>
          <w:rFonts w:hint="cs"/>
          <w:rtl/>
        </w:rPr>
      </w:pPr>
      <w:r>
        <w:rPr>
          <w:rFonts w:hint="cs"/>
          <w:rtl/>
        </w:rPr>
        <w:t xml:space="preserve">חבר הכנסת רמון, למה למשוך אותו? חבר הכנסת רמון, נדמה לי שעל שאלתך הוא ענה תשובה מרחיקה לכת. חבר הכנסת רמון, הישיבה הזאת לא תתנהל כך שאדוני יהיה </w:t>
      </w:r>
      <w:r>
        <w:rPr>
          <w:rFonts w:hint="cs"/>
          <w:rtl/>
        </w:rPr>
        <w:t xml:space="preserve">המקהלה שעונה על כל מלה. </w:t>
      </w:r>
    </w:p>
    <w:p w14:paraId="79879F4C" w14:textId="77777777" w:rsidR="00000000" w:rsidRDefault="00382668">
      <w:pPr>
        <w:pStyle w:val="a0"/>
        <w:rPr>
          <w:rtl/>
        </w:rPr>
      </w:pPr>
    </w:p>
    <w:p w14:paraId="62F71653" w14:textId="77777777" w:rsidR="00000000" w:rsidRDefault="00382668">
      <w:pPr>
        <w:pStyle w:val="a0"/>
        <w:rPr>
          <w:rFonts w:hint="cs"/>
          <w:rtl/>
        </w:rPr>
      </w:pPr>
    </w:p>
    <w:p w14:paraId="3C2067C3" w14:textId="77777777" w:rsidR="00000000" w:rsidRDefault="00382668">
      <w:pPr>
        <w:pStyle w:val="af0"/>
        <w:rPr>
          <w:rtl/>
        </w:rPr>
      </w:pPr>
      <w:r>
        <w:rPr>
          <w:rFonts w:hint="eastAsia"/>
          <w:rtl/>
        </w:rPr>
        <w:t>חיים</w:t>
      </w:r>
      <w:r>
        <w:rPr>
          <w:rtl/>
        </w:rPr>
        <w:t xml:space="preserve"> רמון (העבודה-מימד):</w:t>
      </w:r>
    </w:p>
    <w:p w14:paraId="4239761C" w14:textId="77777777" w:rsidR="00000000" w:rsidRDefault="00382668">
      <w:pPr>
        <w:pStyle w:val="a0"/>
        <w:rPr>
          <w:rFonts w:hint="cs"/>
          <w:rtl/>
        </w:rPr>
      </w:pPr>
    </w:p>
    <w:p w14:paraId="3174FAF2" w14:textId="77777777" w:rsidR="00000000" w:rsidRDefault="00382668">
      <w:pPr>
        <w:pStyle w:val="a0"/>
        <w:rPr>
          <w:rFonts w:hint="cs"/>
          <w:rtl/>
        </w:rPr>
      </w:pPr>
      <w:r>
        <w:rPr>
          <w:rFonts w:hint="cs"/>
          <w:rtl/>
        </w:rPr>
        <w:t xml:space="preserve">אדוני השר אמר שהוא מבין אילו יישובים - - -  שייתן דוגמה - - - </w:t>
      </w:r>
    </w:p>
    <w:p w14:paraId="6FCBE988" w14:textId="77777777" w:rsidR="00000000" w:rsidRDefault="00382668">
      <w:pPr>
        <w:pStyle w:val="a0"/>
        <w:rPr>
          <w:rFonts w:hint="cs"/>
          <w:rtl/>
        </w:rPr>
      </w:pPr>
    </w:p>
    <w:p w14:paraId="7CCAFB84" w14:textId="77777777" w:rsidR="00000000" w:rsidRDefault="00382668">
      <w:pPr>
        <w:pStyle w:val="af1"/>
        <w:rPr>
          <w:rtl/>
        </w:rPr>
      </w:pPr>
      <w:r>
        <w:rPr>
          <w:rtl/>
        </w:rPr>
        <w:t>היו"ר ראובן ריבלין:</w:t>
      </w:r>
    </w:p>
    <w:p w14:paraId="121FF390" w14:textId="77777777" w:rsidR="00000000" w:rsidRDefault="00382668">
      <w:pPr>
        <w:pStyle w:val="a0"/>
        <w:rPr>
          <w:rtl/>
        </w:rPr>
      </w:pPr>
    </w:p>
    <w:p w14:paraId="6ECF917C" w14:textId="77777777" w:rsidR="00000000" w:rsidRDefault="00382668">
      <w:pPr>
        <w:pStyle w:val="a0"/>
        <w:rPr>
          <w:rFonts w:hint="cs"/>
          <w:rtl/>
        </w:rPr>
      </w:pPr>
      <w:r>
        <w:rPr>
          <w:rFonts w:hint="cs"/>
          <w:rtl/>
        </w:rPr>
        <w:t xml:space="preserve">הוא לא רוצה לתת דוגמה. הוא לא רוצה לתת. </w:t>
      </w:r>
    </w:p>
    <w:p w14:paraId="2C0D2867" w14:textId="77777777" w:rsidR="00000000" w:rsidRDefault="00382668">
      <w:pPr>
        <w:pStyle w:val="a0"/>
        <w:rPr>
          <w:rFonts w:hint="cs"/>
          <w:rtl/>
        </w:rPr>
      </w:pPr>
    </w:p>
    <w:p w14:paraId="0FD3AFB1" w14:textId="77777777" w:rsidR="00000000" w:rsidRDefault="00382668">
      <w:pPr>
        <w:pStyle w:val="-"/>
        <w:rPr>
          <w:rtl/>
        </w:rPr>
      </w:pPr>
      <w:bookmarkStart w:id="105" w:name="FS000000474T22_12_2003_14_43_31C"/>
      <w:bookmarkEnd w:id="105"/>
      <w:r>
        <w:rPr>
          <w:rtl/>
        </w:rPr>
        <w:t>השר גדעון עזרא:</w:t>
      </w:r>
    </w:p>
    <w:p w14:paraId="4707DC96" w14:textId="77777777" w:rsidR="00000000" w:rsidRDefault="00382668">
      <w:pPr>
        <w:pStyle w:val="a0"/>
        <w:rPr>
          <w:rtl/>
        </w:rPr>
      </w:pPr>
    </w:p>
    <w:p w14:paraId="13A644AE" w14:textId="77777777" w:rsidR="00000000" w:rsidRDefault="00382668">
      <w:pPr>
        <w:pStyle w:val="a0"/>
        <w:rPr>
          <w:rFonts w:hint="cs"/>
          <w:rtl/>
        </w:rPr>
      </w:pPr>
      <w:r>
        <w:rPr>
          <w:rFonts w:hint="cs"/>
          <w:rtl/>
        </w:rPr>
        <w:t>אני לא מבין אילו יישובים. אמרתי על-פי איזה עיקרון סביר נפעל</w:t>
      </w:r>
      <w:r>
        <w:rPr>
          <w:rFonts w:hint="cs"/>
          <w:rtl/>
        </w:rPr>
        <w:t xml:space="preserve">. </w:t>
      </w:r>
    </w:p>
    <w:p w14:paraId="6CA5870C" w14:textId="77777777" w:rsidR="00000000" w:rsidRDefault="00382668">
      <w:pPr>
        <w:pStyle w:val="a0"/>
        <w:rPr>
          <w:rFonts w:hint="cs"/>
          <w:rtl/>
        </w:rPr>
      </w:pPr>
    </w:p>
    <w:p w14:paraId="253ACE46" w14:textId="77777777" w:rsidR="00000000" w:rsidRDefault="00382668">
      <w:pPr>
        <w:pStyle w:val="af0"/>
        <w:rPr>
          <w:rtl/>
        </w:rPr>
      </w:pPr>
      <w:r>
        <w:rPr>
          <w:rFonts w:hint="eastAsia"/>
          <w:rtl/>
        </w:rPr>
        <w:t>חיים</w:t>
      </w:r>
      <w:r>
        <w:rPr>
          <w:rtl/>
        </w:rPr>
        <w:t xml:space="preserve"> רמון (העבודה-מימד):</w:t>
      </w:r>
    </w:p>
    <w:p w14:paraId="5C081118" w14:textId="77777777" w:rsidR="00000000" w:rsidRDefault="00382668">
      <w:pPr>
        <w:pStyle w:val="a0"/>
        <w:rPr>
          <w:rFonts w:hint="cs"/>
          <w:rtl/>
        </w:rPr>
      </w:pPr>
    </w:p>
    <w:p w14:paraId="3C84B25E" w14:textId="77777777" w:rsidR="00000000" w:rsidRDefault="00382668">
      <w:pPr>
        <w:pStyle w:val="a0"/>
        <w:rPr>
          <w:rFonts w:hint="cs"/>
          <w:rtl/>
        </w:rPr>
      </w:pPr>
      <w:r>
        <w:rPr>
          <w:rFonts w:hint="cs"/>
          <w:rtl/>
        </w:rPr>
        <w:t>נצרים עונה על העיקרון?</w:t>
      </w:r>
    </w:p>
    <w:p w14:paraId="49BB8229" w14:textId="77777777" w:rsidR="00000000" w:rsidRDefault="00382668">
      <w:pPr>
        <w:pStyle w:val="a0"/>
        <w:rPr>
          <w:rFonts w:hint="cs"/>
          <w:rtl/>
        </w:rPr>
      </w:pPr>
    </w:p>
    <w:p w14:paraId="397D39B5" w14:textId="77777777" w:rsidR="00000000" w:rsidRDefault="00382668">
      <w:pPr>
        <w:pStyle w:val="-"/>
        <w:rPr>
          <w:rtl/>
        </w:rPr>
      </w:pPr>
      <w:bookmarkStart w:id="106" w:name="FS000000474T22_12_2003_14_44_29C"/>
      <w:bookmarkEnd w:id="106"/>
      <w:r>
        <w:rPr>
          <w:rtl/>
        </w:rPr>
        <w:t>השר גדעון עזרא:</w:t>
      </w:r>
    </w:p>
    <w:p w14:paraId="141BB44A" w14:textId="77777777" w:rsidR="00000000" w:rsidRDefault="00382668">
      <w:pPr>
        <w:pStyle w:val="a0"/>
        <w:rPr>
          <w:rtl/>
        </w:rPr>
      </w:pPr>
    </w:p>
    <w:p w14:paraId="05E04511" w14:textId="77777777" w:rsidR="00000000" w:rsidRDefault="00382668">
      <w:pPr>
        <w:pStyle w:val="a0"/>
        <w:rPr>
          <w:rFonts w:hint="cs"/>
          <w:rtl/>
        </w:rPr>
      </w:pPr>
      <w:r>
        <w:rPr>
          <w:rFonts w:hint="cs"/>
          <w:rtl/>
        </w:rPr>
        <w:t>אני לא אתן תשובה על הדברים האלה.</w:t>
      </w:r>
    </w:p>
    <w:p w14:paraId="07C649E9" w14:textId="77777777" w:rsidR="00000000" w:rsidRDefault="00382668">
      <w:pPr>
        <w:pStyle w:val="a0"/>
        <w:rPr>
          <w:rFonts w:hint="cs"/>
          <w:rtl/>
        </w:rPr>
      </w:pPr>
    </w:p>
    <w:p w14:paraId="5D0E33FA" w14:textId="77777777" w:rsidR="00000000" w:rsidRDefault="00382668">
      <w:pPr>
        <w:pStyle w:val="af1"/>
        <w:rPr>
          <w:rtl/>
        </w:rPr>
      </w:pPr>
      <w:r>
        <w:rPr>
          <w:rtl/>
        </w:rPr>
        <w:t>היו"ר ראובן ריבלין:</w:t>
      </w:r>
    </w:p>
    <w:p w14:paraId="04ECF0D7" w14:textId="77777777" w:rsidR="00000000" w:rsidRDefault="00382668">
      <w:pPr>
        <w:pStyle w:val="a0"/>
        <w:rPr>
          <w:rtl/>
        </w:rPr>
      </w:pPr>
    </w:p>
    <w:p w14:paraId="10E0149E" w14:textId="77777777" w:rsidR="00000000" w:rsidRDefault="00382668">
      <w:pPr>
        <w:pStyle w:val="a0"/>
        <w:rPr>
          <w:rFonts w:hint="cs"/>
          <w:rtl/>
        </w:rPr>
      </w:pPr>
      <w:r>
        <w:rPr>
          <w:rFonts w:hint="cs"/>
          <w:rtl/>
        </w:rPr>
        <w:t>אדוני השר, אתה לא עומד פה בחקירת שתי וערב, אלא אם כן תיגרר. חבר הכנסת רמון, אני אוסר עליך לזכור שהיית עורך-דין. אתה לא תחקור פה חק</w:t>
      </w:r>
      <w:r>
        <w:rPr>
          <w:rFonts w:hint="cs"/>
          <w:rtl/>
        </w:rPr>
        <w:t xml:space="preserve">ירת שתי וערב. אני חשבתי לפני שבוע שהשרים כבר לא השאירו לחברים שלהם משהו להחזיר. עכשיו הוא הראה שיש עוד מה. </w:t>
      </w:r>
    </w:p>
    <w:p w14:paraId="7F83A0D3" w14:textId="77777777" w:rsidR="00000000" w:rsidRDefault="00382668">
      <w:pPr>
        <w:pStyle w:val="a0"/>
        <w:rPr>
          <w:rFonts w:hint="cs"/>
          <w:rtl/>
        </w:rPr>
      </w:pPr>
    </w:p>
    <w:p w14:paraId="77BDBE07" w14:textId="77777777" w:rsidR="00000000" w:rsidRDefault="00382668">
      <w:pPr>
        <w:pStyle w:val="af0"/>
        <w:rPr>
          <w:rtl/>
        </w:rPr>
      </w:pPr>
      <w:r>
        <w:rPr>
          <w:rFonts w:hint="eastAsia"/>
          <w:rtl/>
        </w:rPr>
        <w:t>חיים</w:t>
      </w:r>
      <w:r>
        <w:rPr>
          <w:rtl/>
        </w:rPr>
        <w:t xml:space="preserve"> רמון (העבודה-מימד):</w:t>
      </w:r>
    </w:p>
    <w:p w14:paraId="45300AA7" w14:textId="77777777" w:rsidR="00000000" w:rsidRDefault="00382668">
      <w:pPr>
        <w:pStyle w:val="a0"/>
        <w:rPr>
          <w:rFonts w:hint="cs"/>
          <w:rtl/>
        </w:rPr>
      </w:pPr>
    </w:p>
    <w:p w14:paraId="5F158919" w14:textId="77777777" w:rsidR="00000000" w:rsidRDefault="00382668">
      <w:pPr>
        <w:pStyle w:val="a0"/>
        <w:rPr>
          <w:rFonts w:hint="cs"/>
          <w:rtl/>
        </w:rPr>
      </w:pPr>
      <w:r>
        <w:rPr>
          <w:rFonts w:hint="cs"/>
          <w:rtl/>
        </w:rPr>
        <w:t xml:space="preserve">אם כך, אדוני, אני רגוע. </w:t>
      </w:r>
    </w:p>
    <w:p w14:paraId="58397B84" w14:textId="77777777" w:rsidR="00000000" w:rsidRDefault="00382668">
      <w:pPr>
        <w:pStyle w:val="a0"/>
        <w:rPr>
          <w:rFonts w:hint="cs"/>
          <w:rtl/>
        </w:rPr>
      </w:pPr>
    </w:p>
    <w:p w14:paraId="30446553" w14:textId="77777777" w:rsidR="00000000" w:rsidRDefault="00382668">
      <w:pPr>
        <w:pStyle w:val="-"/>
        <w:rPr>
          <w:rtl/>
        </w:rPr>
      </w:pPr>
      <w:bookmarkStart w:id="107" w:name="FS000000474T22_12_2003_14_46_50C"/>
      <w:bookmarkEnd w:id="107"/>
      <w:r>
        <w:rPr>
          <w:rtl/>
        </w:rPr>
        <w:t>השר גדעון עזרא:</w:t>
      </w:r>
    </w:p>
    <w:p w14:paraId="4AEFE9FB" w14:textId="77777777" w:rsidR="00000000" w:rsidRDefault="00382668">
      <w:pPr>
        <w:pStyle w:val="a0"/>
        <w:rPr>
          <w:rtl/>
        </w:rPr>
      </w:pPr>
    </w:p>
    <w:p w14:paraId="70F0314D" w14:textId="77777777" w:rsidR="00000000" w:rsidRDefault="00382668">
      <w:pPr>
        <w:pStyle w:val="a0"/>
        <w:rPr>
          <w:rFonts w:hint="cs"/>
          <w:rtl/>
        </w:rPr>
      </w:pPr>
      <w:r>
        <w:rPr>
          <w:rFonts w:hint="cs"/>
          <w:rtl/>
        </w:rPr>
        <w:t xml:space="preserve">אני מוכרח להגיד, שלגבי היישובים הבלתי-מורשים, כפי שהם נקראים - - - </w:t>
      </w:r>
    </w:p>
    <w:p w14:paraId="49A03F1F" w14:textId="77777777" w:rsidR="00000000" w:rsidRDefault="00382668">
      <w:pPr>
        <w:pStyle w:val="a0"/>
        <w:rPr>
          <w:rFonts w:hint="cs"/>
          <w:rtl/>
        </w:rPr>
      </w:pPr>
    </w:p>
    <w:p w14:paraId="23A274AF" w14:textId="77777777" w:rsidR="00000000" w:rsidRDefault="00382668">
      <w:pPr>
        <w:pStyle w:val="af0"/>
        <w:rPr>
          <w:rtl/>
        </w:rPr>
      </w:pPr>
      <w:r>
        <w:rPr>
          <w:rFonts w:hint="eastAsia"/>
          <w:rtl/>
        </w:rPr>
        <w:t>חיים</w:t>
      </w:r>
      <w:r>
        <w:rPr>
          <w:rtl/>
        </w:rPr>
        <w:t xml:space="preserve"> רמון</w:t>
      </w:r>
      <w:r>
        <w:rPr>
          <w:rtl/>
        </w:rPr>
        <w:t xml:space="preserve"> (העבודה-מימד):</w:t>
      </w:r>
    </w:p>
    <w:p w14:paraId="2A63310C" w14:textId="77777777" w:rsidR="00000000" w:rsidRDefault="00382668">
      <w:pPr>
        <w:pStyle w:val="a0"/>
        <w:rPr>
          <w:rFonts w:hint="cs"/>
          <w:rtl/>
        </w:rPr>
      </w:pPr>
    </w:p>
    <w:p w14:paraId="3A5D5A2C" w14:textId="77777777" w:rsidR="00000000" w:rsidRDefault="00382668">
      <w:pPr>
        <w:pStyle w:val="a0"/>
        <w:rPr>
          <w:rFonts w:hint="cs"/>
          <w:rtl/>
        </w:rPr>
      </w:pPr>
      <w:r>
        <w:rPr>
          <w:rFonts w:hint="cs"/>
          <w:rtl/>
        </w:rPr>
        <w:t>לא הבלתי-מורשים.</w:t>
      </w:r>
    </w:p>
    <w:p w14:paraId="2A592865" w14:textId="77777777" w:rsidR="00000000" w:rsidRDefault="00382668">
      <w:pPr>
        <w:pStyle w:val="a0"/>
        <w:rPr>
          <w:rFonts w:hint="cs"/>
          <w:rtl/>
        </w:rPr>
      </w:pPr>
    </w:p>
    <w:p w14:paraId="396F7F70" w14:textId="77777777" w:rsidR="00000000" w:rsidRDefault="00382668">
      <w:pPr>
        <w:pStyle w:val="-"/>
        <w:rPr>
          <w:rtl/>
        </w:rPr>
      </w:pPr>
      <w:bookmarkStart w:id="108" w:name="FS000000474T22_12_2003_14_49_17C"/>
      <w:bookmarkEnd w:id="108"/>
      <w:r>
        <w:rPr>
          <w:rtl/>
        </w:rPr>
        <w:t>השר גדעון עזרא:</w:t>
      </w:r>
    </w:p>
    <w:p w14:paraId="0578AFE0" w14:textId="77777777" w:rsidR="00000000" w:rsidRDefault="00382668">
      <w:pPr>
        <w:pStyle w:val="a0"/>
        <w:rPr>
          <w:rtl/>
        </w:rPr>
      </w:pPr>
    </w:p>
    <w:p w14:paraId="01FFE318" w14:textId="77777777" w:rsidR="00000000" w:rsidRDefault="00382668">
      <w:pPr>
        <w:pStyle w:val="a0"/>
        <w:rPr>
          <w:rFonts w:hint="cs"/>
          <w:rtl/>
        </w:rPr>
      </w:pPr>
      <w:r>
        <w:rPr>
          <w:rFonts w:hint="cs"/>
          <w:rtl/>
        </w:rPr>
        <w:t xml:space="preserve">אני רוצה לדבר על זה. אתה לא מבקש </w:t>
      </w:r>
      <w:r>
        <w:rPr>
          <w:rFonts w:hint="eastAsia"/>
          <w:rtl/>
        </w:rPr>
        <w:t>–</w:t>
      </w:r>
      <w:r>
        <w:rPr>
          <w:rFonts w:hint="cs"/>
          <w:rtl/>
        </w:rPr>
        <w:t xml:space="preserve"> אני מבקש לדבר. אני רוצה לומר שללא כל ספק - אמר ראש הממשלה ושם נקודה בסוף דבריו - שהוא מתכוון לפנות את היישובים. </w:t>
      </w:r>
    </w:p>
    <w:p w14:paraId="50B7C478" w14:textId="77777777" w:rsidR="00000000" w:rsidRDefault="00382668">
      <w:pPr>
        <w:pStyle w:val="a0"/>
        <w:rPr>
          <w:rFonts w:hint="cs"/>
          <w:rtl/>
        </w:rPr>
      </w:pPr>
    </w:p>
    <w:p w14:paraId="34F904A4" w14:textId="77777777" w:rsidR="00000000" w:rsidRDefault="00382668">
      <w:pPr>
        <w:pStyle w:val="af0"/>
        <w:rPr>
          <w:rtl/>
        </w:rPr>
      </w:pPr>
      <w:r>
        <w:rPr>
          <w:rFonts w:hint="eastAsia"/>
          <w:rtl/>
        </w:rPr>
        <w:t>חיים</w:t>
      </w:r>
      <w:r>
        <w:rPr>
          <w:rtl/>
        </w:rPr>
        <w:t xml:space="preserve"> רמון (העבודה-מימד):</w:t>
      </w:r>
    </w:p>
    <w:p w14:paraId="5033D846" w14:textId="77777777" w:rsidR="00000000" w:rsidRDefault="00382668">
      <w:pPr>
        <w:pStyle w:val="a0"/>
        <w:rPr>
          <w:rFonts w:hint="cs"/>
          <w:rtl/>
        </w:rPr>
      </w:pPr>
    </w:p>
    <w:p w14:paraId="6FFCE751" w14:textId="77777777" w:rsidR="00000000" w:rsidRDefault="00382668">
      <w:pPr>
        <w:pStyle w:val="a0"/>
        <w:rPr>
          <w:rFonts w:hint="cs"/>
          <w:rtl/>
        </w:rPr>
      </w:pPr>
      <w:r>
        <w:rPr>
          <w:rFonts w:hint="cs"/>
          <w:rtl/>
        </w:rPr>
        <w:t>מגרון מורשה או לא מורשה?</w:t>
      </w:r>
    </w:p>
    <w:p w14:paraId="54431239" w14:textId="77777777" w:rsidR="00000000" w:rsidRDefault="00382668">
      <w:pPr>
        <w:pStyle w:val="a0"/>
        <w:rPr>
          <w:rFonts w:hint="cs"/>
          <w:rtl/>
        </w:rPr>
      </w:pPr>
    </w:p>
    <w:p w14:paraId="2C1F0207" w14:textId="77777777" w:rsidR="00000000" w:rsidRDefault="00382668">
      <w:pPr>
        <w:pStyle w:val="af1"/>
        <w:rPr>
          <w:rtl/>
        </w:rPr>
      </w:pPr>
      <w:r>
        <w:rPr>
          <w:rtl/>
        </w:rPr>
        <w:t>היו</w:t>
      </w:r>
      <w:r>
        <w:rPr>
          <w:rtl/>
        </w:rPr>
        <w:t>"ר ראובן ריבלין:</w:t>
      </w:r>
    </w:p>
    <w:p w14:paraId="3C9DA0E8" w14:textId="77777777" w:rsidR="00000000" w:rsidRDefault="00382668">
      <w:pPr>
        <w:pStyle w:val="a0"/>
        <w:rPr>
          <w:rtl/>
        </w:rPr>
      </w:pPr>
    </w:p>
    <w:p w14:paraId="0632C05F" w14:textId="77777777" w:rsidR="00000000" w:rsidRDefault="00382668">
      <w:pPr>
        <w:pStyle w:val="a0"/>
        <w:rPr>
          <w:rFonts w:hint="cs"/>
          <w:rtl/>
        </w:rPr>
      </w:pPr>
      <w:r>
        <w:rPr>
          <w:rFonts w:hint="cs"/>
          <w:rtl/>
        </w:rPr>
        <w:t xml:space="preserve">מספיק. חבר הכנסת רמון, לא תתנהל פה חקירת שתי וערב. עכשיו השר מסיים את דבריו והוא יאמר את דברו כמשנה סדורה. </w:t>
      </w:r>
    </w:p>
    <w:p w14:paraId="640AB90D" w14:textId="77777777" w:rsidR="00000000" w:rsidRDefault="00382668">
      <w:pPr>
        <w:pStyle w:val="a0"/>
        <w:rPr>
          <w:rFonts w:hint="cs"/>
          <w:rtl/>
        </w:rPr>
      </w:pPr>
    </w:p>
    <w:p w14:paraId="0A6A1EF0" w14:textId="77777777" w:rsidR="00000000" w:rsidRDefault="00382668">
      <w:pPr>
        <w:pStyle w:val="af0"/>
        <w:rPr>
          <w:rtl/>
        </w:rPr>
      </w:pPr>
      <w:r>
        <w:rPr>
          <w:rFonts w:hint="eastAsia"/>
          <w:rtl/>
        </w:rPr>
        <w:t>חיים</w:t>
      </w:r>
      <w:r>
        <w:rPr>
          <w:rtl/>
        </w:rPr>
        <w:t xml:space="preserve"> רמון (העבודה-מימד):</w:t>
      </w:r>
    </w:p>
    <w:p w14:paraId="2431904A" w14:textId="77777777" w:rsidR="00000000" w:rsidRDefault="00382668">
      <w:pPr>
        <w:pStyle w:val="a0"/>
        <w:rPr>
          <w:rFonts w:hint="cs"/>
          <w:rtl/>
        </w:rPr>
      </w:pPr>
    </w:p>
    <w:p w14:paraId="1C793C14" w14:textId="77777777" w:rsidR="00000000" w:rsidRDefault="00382668">
      <w:pPr>
        <w:pStyle w:val="a0"/>
        <w:rPr>
          <w:rFonts w:hint="cs"/>
          <w:rtl/>
        </w:rPr>
      </w:pPr>
      <w:r>
        <w:rPr>
          <w:rFonts w:hint="cs"/>
          <w:rtl/>
        </w:rPr>
        <w:t xml:space="preserve">אני עוזר לשר להבין - - - </w:t>
      </w:r>
    </w:p>
    <w:p w14:paraId="720292E5" w14:textId="77777777" w:rsidR="00000000" w:rsidRDefault="00382668">
      <w:pPr>
        <w:pStyle w:val="a0"/>
        <w:rPr>
          <w:rFonts w:hint="cs"/>
          <w:rtl/>
        </w:rPr>
      </w:pPr>
    </w:p>
    <w:p w14:paraId="67CA4DE8" w14:textId="77777777" w:rsidR="00000000" w:rsidRDefault="00382668">
      <w:pPr>
        <w:pStyle w:val="-"/>
        <w:rPr>
          <w:rtl/>
        </w:rPr>
      </w:pPr>
      <w:bookmarkStart w:id="109" w:name="FS000000474T22_12_2003_14_51_38C"/>
      <w:bookmarkEnd w:id="109"/>
      <w:r>
        <w:rPr>
          <w:rtl/>
        </w:rPr>
        <w:t>השר גדעון עזרא:</w:t>
      </w:r>
    </w:p>
    <w:p w14:paraId="571B9AB7" w14:textId="77777777" w:rsidR="00000000" w:rsidRDefault="00382668">
      <w:pPr>
        <w:pStyle w:val="a0"/>
        <w:rPr>
          <w:rtl/>
        </w:rPr>
      </w:pPr>
    </w:p>
    <w:p w14:paraId="590B4BBA" w14:textId="77777777" w:rsidR="00000000" w:rsidRDefault="00382668">
      <w:pPr>
        <w:pStyle w:val="a0"/>
        <w:rPr>
          <w:rFonts w:hint="cs"/>
          <w:rtl/>
        </w:rPr>
      </w:pPr>
      <w:r>
        <w:rPr>
          <w:rFonts w:hint="cs"/>
          <w:rtl/>
        </w:rPr>
        <w:t xml:space="preserve">אני אדבר על מגרון עוד מעט. </w:t>
      </w:r>
    </w:p>
    <w:p w14:paraId="2164F1F8" w14:textId="77777777" w:rsidR="00000000" w:rsidRDefault="00382668">
      <w:pPr>
        <w:pStyle w:val="a0"/>
        <w:rPr>
          <w:rFonts w:hint="cs"/>
          <w:rtl/>
        </w:rPr>
      </w:pPr>
    </w:p>
    <w:p w14:paraId="38A370F0" w14:textId="77777777" w:rsidR="00000000" w:rsidRDefault="00382668">
      <w:pPr>
        <w:pStyle w:val="af1"/>
        <w:rPr>
          <w:rtl/>
        </w:rPr>
      </w:pPr>
      <w:r>
        <w:rPr>
          <w:rtl/>
        </w:rPr>
        <w:t>היו"ר ראובן ריבלין:</w:t>
      </w:r>
    </w:p>
    <w:p w14:paraId="713089B7" w14:textId="77777777" w:rsidR="00000000" w:rsidRDefault="00382668">
      <w:pPr>
        <w:pStyle w:val="a0"/>
        <w:rPr>
          <w:rtl/>
        </w:rPr>
      </w:pPr>
    </w:p>
    <w:p w14:paraId="6E202C36" w14:textId="77777777" w:rsidR="00000000" w:rsidRDefault="00382668">
      <w:pPr>
        <w:pStyle w:val="a0"/>
        <w:rPr>
          <w:rFonts w:hint="cs"/>
          <w:rtl/>
        </w:rPr>
      </w:pPr>
      <w:r>
        <w:rPr>
          <w:rFonts w:hint="cs"/>
          <w:rtl/>
        </w:rPr>
        <w:t>חבר הכנסת</w:t>
      </w:r>
      <w:r>
        <w:rPr>
          <w:rFonts w:hint="cs"/>
          <w:rtl/>
        </w:rPr>
        <w:t xml:space="preserve"> רמון, אדוני רוצה שאני אקרא אותו לסדר.  </w:t>
      </w:r>
    </w:p>
    <w:p w14:paraId="634D01D6" w14:textId="77777777" w:rsidR="00000000" w:rsidRDefault="00382668">
      <w:pPr>
        <w:pStyle w:val="a0"/>
        <w:rPr>
          <w:rFonts w:hint="cs"/>
          <w:rtl/>
        </w:rPr>
      </w:pPr>
    </w:p>
    <w:p w14:paraId="1C4C5014" w14:textId="77777777" w:rsidR="00000000" w:rsidRDefault="00382668">
      <w:pPr>
        <w:pStyle w:val="-"/>
        <w:rPr>
          <w:rtl/>
        </w:rPr>
      </w:pPr>
      <w:bookmarkStart w:id="110" w:name="FS000000474T22_12_2003_14_52_04C"/>
      <w:bookmarkEnd w:id="110"/>
      <w:r>
        <w:rPr>
          <w:rtl/>
        </w:rPr>
        <w:t>השר גדעון עזרא:</w:t>
      </w:r>
    </w:p>
    <w:p w14:paraId="36A8C0DE" w14:textId="77777777" w:rsidR="00000000" w:rsidRDefault="00382668">
      <w:pPr>
        <w:pStyle w:val="a0"/>
        <w:rPr>
          <w:rtl/>
        </w:rPr>
      </w:pPr>
    </w:p>
    <w:p w14:paraId="02FBE7EF" w14:textId="77777777" w:rsidR="00000000" w:rsidRDefault="00382668">
      <w:pPr>
        <w:pStyle w:val="a0"/>
        <w:rPr>
          <w:rFonts w:hint="cs"/>
          <w:rtl/>
        </w:rPr>
      </w:pPr>
      <w:r>
        <w:rPr>
          <w:rFonts w:hint="cs"/>
          <w:rtl/>
        </w:rPr>
        <w:t xml:space="preserve">אני אדבר על מגרון. </w:t>
      </w:r>
    </w:p>
    <w:p w14:paraId="14FD62CA" w14:textId="77777777" w:rsidR="00000000" w:rsidRDefault="00382668">
      <w:pPr>
        <w:pStyle w:val="a0"/>
        <w:rPr>
          <w:rFonts w:hint="cs"/>
          <w:rtl/>
        </w:rPr>
      </w:pPr>
    </w:p>
    <w:p w14:paraId="57C3A43E" w14:textId="77777777" w:rsidR="00000000" w:rsidRDefault="00382668">
      <w:pPr>
        <w:pStyle w:val="af1"/>
        <w:rPr>
          <w:rtl/>
        </w:rPr>
      </w:pPr>
      <w:r>
        <w:rPr>
          <w:rtl/>
        </w:rPr>
        <w:t>היו"ר ראובן ריבלין:</w:t>
      </w:r>
    </w:p>
    <w:p w14:paraId="0780CC99" w14:textId="77777777" w:rsidR="00000000" w:rsidRDefault="00382668">
      <w:pPr>
        <w:pStyle w:val="a0"/>
        <w:rPr>
          <w:rtl/>
        </w:rPr>
      </w:pPr>
    </w:p>
    <w:p w14:paraId="7335B689" w14:textId="77777777" w:rsidR="00000000" w:rsidRDefault="00382668">
      <w:pPr>
        <w:pStyle w:val="a0"/>
        <w:rPr>
          <w:rFonts w:hint="cs"/>
          <w:rtl/>
        </w:rPr>
      </w:pPr>
      <w:r>
        <w:rPr>
          <w:rFonts w:hint="cs"/>
          <w:rtl/>
        </w:rPr>
        <w:t>כבוד השר, יש לנו סדר-יום ארוך, וב-16:00, על-פי החלטת ועדת הכנסת, מסיימים את הישיבה, אלא אם כן אדוני מודיע לי שהוא מדבר מעכשיו עד 16:00, ואז אבטל את סדר-היו</w:t>
      </w:r>
      <w:r>
        <w:rPr>
          <w:rFonts w:hint="cs"/>
          <w:rtl/>
        </w:rPr>
        <w:t xml:space="preserve">ם. </w:t>
      </w:r>
    </w:p>
    <w:p w14:paraId="6EA8A55F" w14:textId="77777777" w:rsidR="00000000" w:rsidRDefault="00382668">
      <w:pPr>
        <w:pStyle w:val="a0"/>
        <w:rPr>
          <w:rFonts w:hint="cs"/>
          <w:rtl/>
        </w:rPr>
      </w:pPr>
    </w:p>
    <w:p w14:paraId="56DD143D" w14:textId="77777777" w:rsidR="00000000" w:rsidRDefault="00382668">
      <w:pPr>
        <w:pStyle w:val="af0"/>
        <w:rPr>
          <w:rtl/>
        </w:rPr>
      </w:pPr>
      <w:r>
        <w:rPr>
          <w:rFonts w:hint="eastAsia"/>
          <w:rtl/>
        </w:rPr>
        <w:t>אורי</w:t>
      </w:r>
      <w:r>
        <w:rPr>
          <w:rtl/>
        </w:rPr>
        <w:t xml:space="preserve"> יהודה אריאל (האיחוד הלאומי - ישראל ביתנו):</w:t>
      </w:r>
    </w:p>
    <w:p w14:paraId="7A5E4332" w14:textId="77777777" w:rsidR="00000000" w:rsidRDefault="00382668">
      <w:pPr>
        <w:pStyle w:val="a0"/>
        <w:rPr>
          <w:rFonts w:hint="cs"/>
          <w:rtl/>
        </w:rPr>
      </w:pPr>
    </w:p>
    <w:p w14:paraId="0D44C99B" w14:textId="77777777" w:rsidR="00000000" w:rsidRDefault="00382668">
      <w:pPr>
        <w:pStyle w:val="a0"/>
        <w:rPr>
          <w:rFonts w:hint="cs"/>
          <w:rtl/>
        </w:rPr>
      </w:pPr>
      <w:r>
        <w:rPr>
          <w:rFonts w:hint="cs"/>
          <w:rtl/>
        </w:rPr>
        <w:t>רבותי, אי-אפשר לעשות קרקס מעבודת הכנסת. השר רוצה עכשיו לענות על כל השאלות ששאלתם.</w:t>
      </w:r>
    </w:p>
    <w:p w14:paraId="22F6FD47" w14:textId="77777777" w:rsidR="00000000" w:rsidRDefault="00382668">
      <w:pPr>
        <w:pStyle w:val="a0"/>
        <w:rPr>
          <w:rFonts w:hint="cs"/>
          <w:rtl/>
        </w:rPr>
      </w:pPr>
    </w:p>
    <w:p w14:paraId="785F4895" w14:textId="77777777" w:rsidR="00000000" w:rsidRDefault="00382668">
      <w:pPr>
        <w:pStyle w:val="-"/>
        <w:rPr>
          <w:rtl/>
        </w:rPr>
      </w:pPr>
      <w:bookmarkStart w:id="111" w:name="FS000000474T22_12_2003_15_00_17C"/>
      <w:bookmarkEnd w:id="111"/>
      <w:r>
        <w:rPr>
          <w:rtl/>
        </w:rPr>
        <w:t>השר גדעון עזרא:</w:t>
      </w:r>
    </w:p>
    <w:p w14:paraId="7A707A61" w14:textId="77777777" w:rsidR="00000000" w:rsidRDefault="00382668">
      <w:pPr>
        <w:pStyle w:val="a0"/>
        <w:rPr>
          <w:rtl/>
        </w:rPr>
      </w:pPr>
    </w:p>
    <w:p w14:paraId="4813DDFD" w14:textId="77777777" w:rsidR="00000000" w:rsidRDefault="00382668">
      <w:pPr>
        <w:pStyle w:val="a0"/>
        <w:rPr>
          <w:rFonts w:hint="cs"/>
          <w:rtl/>
        </w:rPr>
      </w:pPr>
      <w:r>
        <w:rPr>
          <w:rFonts w:hint="cs"/>
          <w:rtl/>
        </w:rPr>
        <w:t xml:space="preserve">כאשר הממשלה תחליט על פינוי היישובים הבלתי-מורשים, וכנראה ההחלטה תהיה בקרוב, יש שתי אפשרויות: או שיעשו </w:t>
      </w:r>
      <w:r>
        <w:rPr>
          <w:rFonts w:hint="cs"/>
          <w:rtl/>
        </w:rPr>
        <w:t xml:space="preserve">את זה המתיישבים, שמבינים שזאת החלטת הממשלה, או שצה"ל והמשטרה יצטרכו לנקוט את כל הצעדים המאוד-מאוד יקרים שיביאו לדכדוך נוסף, מעבר לסרבנים. אני מאוד מציע שהדברים האלה ייעשו בהבנה מוקדמת.  </w:t>
      </w:r>
    </w:p>
    <w:p w14:paraId="3D380B67" w14:textId="77777777" w:rsidR="00000000" w:rsidRDefault="00382668">
      <w:pPr>
        <w:pStyle w:val="a0"/>
        <w:rPr>
          <w:rFonts w:hint="cs"/>
          <w:rtl/>
        </w:rPr>
      </w:pPr>
    </w:p>
    <w:p w14:paraId="2A1A35C0" w14:textId="77777777" w:rsidR="00000000" w:rsidRDefault="00382668">
      <w:pPr>
        <w:pStyle w:val="a0"/>
        <w:rPr>
          <w:rFonts w:hint="cs"/>
          <w:rtl/>
        </w:rPr>
      </w:pPr>
      <w:r>
        <w:rPr>
          <w:rFonts w:hint="cs"/>
          <w:rtl/>
        </w:rPr>
        <w:t>לגבי מגרון - במפת הדרכים כתוב שכל היישובים שהוקמו אחרי מרס 2001 הם י</w:t>
      </w:r>
      <w:r>
        <w:rPr>
          <w:rFonts w:hint="cs"/>
          <w:rtl/>
        </w:rPr>
        <w:t xml:space="preserve">ישובים בלתי מורשים. כתוב. הלכתי ושאלתי, גם הבוקר, את אורי אריאל, מתי הוקם מגרון. אורי אריאל השיב לי שמגרון הוקם לפני מרס 2001 </w:t>
      </w:r>
      <w:r>
        <w:rPr>
          <w:rFonts w:hint="eastAsia"/>
          <w:rtl/>
        </w:rPr>
        <w:t>–</w:t>
      </w:r>
      <w:r>
        <w:rPr>
          <w:rFonts w:hint="cs"/>
          <w:rtl/>
        </w:rPr>
        <w:t xml:space="preserve"> לפני ארבע שנים. שאלתי מה היה אחר כך. נאמר לי שמגרון ננטשה בשלב מסוים, וכנראה - ואני אומר לכם את הפרטים כפי שהם ידועים לי - מגרון</w:t>
      </w:r>
      <w:r>
        <w:rPr>
          <w:rFonts w:hint="cs"/>
          <w:rtl/>
        </w:rPr>
        <w:t xml:space="preserve"> הוקמה מחדש אחרי מרס 2001. הסוגיה הזאת היא סוגיה משפטית, שללא כל ספק דנים בה. </w:t>
      </w:r>
    </w:p>
    <w:p w14:paraId="4A8CDD97" w14:textId="77777777" w:rsidR="00000000" w:rsidRDefault="00382668">
      <w:pPr>
        <w:pStyle w:val="a0"/>
        <w:rPr>
          <w:rFonts w:hint="cs"/>
          <w:rtl/>
        </w:rPr>
      </w:pPr>
    </w:p>
    <w:p w14:paraId="191DD7B4" w14:textId="77777777" w:rsidR="00000000" w:rsidRDefault="00382668">
      <w:pPr>
        <w:pStyle w:val="af0"/>
        <w:rPr>
          <w:rtl/>
        </w:rPr>
      </w:pPr>
      <w:r>
        <w:rPr>
          <w:rFonts w:hint="eastAsia"/>
          <w:rtl/>
        </w:rPr>
        <w:t>עסאם</w:t>
      </w:r>
      <w:r>
        <w:rPr>
          <w:rtl/>
        </w:rPr>
        <w:t xml:space="preserve"> מח'ול (חד"ש-תע"ל):</w:t>
      </w:r>
    </w:p>
    <w:p w14:paraId="28E8D2CF" w14:textId="77777777" w:rsidR="00000000" w:rsidRDefault="00382668">
      <w:pPr>
        <w:pStyle w:val="a0"/>
        <w:rPr>
          <w:rFonts w:hint="cs"/>
          <w:rtl/>
        </w:rPr>
      </w:pPr>
    </w:p>
    <w:p w14:paraId="06EC0E71" w14:textId="77777777" w:rsidR="00000000" w:rsidRDefault="00382668">
      <w:pPr>
        <w:pStyle w:val="a0"/>
        <w:rPr>
          <w:rFonts w:hint="cs"/>
          <w:rtl/>
        </w:rPr>
      </w:pPr>
      <w:r>
        <w:rPr>
          <w:rFonts w:hint="cs"/>
          <w:rtl/>
        </w:rPr>
        <w:t xml:space="preserve">- - - </w:t>
      </w:r>
    </w:p>
    <w:p w14:paraId="28F2C438" w14:textId="77777777" w:rsidR="00000000" w:rsidRDefault="00382668">
      <w:pPr>
        <w:pStyle w:val="a0"/>
        <w:rPr>
          <w:rFonts w:hint="cs"/>
          <w:rtl/>
        </w:rPr>
      </w:pPr>
    </w:p>
    <w:p w14:paraId="045E508B" w14:textId="77777777" w:rsidR="00000000" w:rsidRDefault="00382668">
      <w:pPr>
        <w:pStyle w:val="-"/>
        <w:rPr>
          <w:rtl/>
        </w:rPr>
      </w:pPr>
      <w:bookmarkStart w:id="112" w:name="FS000000474T22_12_2003_15_06_09C"/>
      <w:bookmarkEnd w:id="112"/>
      <w:r>
        <w:rPr>
          <w:rtl/>
        </w:rPr>
        <w:t>השר גדעון עזרא:</w:t>
      </w:r>
    </w:p>
    <w:p w14:paraId="3144A0D1" w14:textId="77777777" w:rsidR="00000000" w:rsidRDefault="00382668">
      <w:pPr>
        <w:pStyle w:val="a0"/>
        <w:rPr>
          <w:rtl/>
        </w:rPr>
      </w:pPr>
    </w:p>
    <w:p w14:paraId="30DA2DDF" w14:textId="77777777" w:rsidR="00000000" w:rsidRDefault="00382668">
      <w:pPr>
        <w:pStyle w:val="a0"/>
        <w:rPr>
          <w:rFonts w:hint="cs"/>
          <w:rtl/>
        </w:rPr>
      </w:pPr>
      <w:r>
        <w:rPr>
          <w:rFonts w:hint="cs"/>
          <w:rtl/>
        </w:rPr>
        <w:t>אם ההחלטה תהיה שמגרון תפונה, וזאת תהיה החלטת הממשלה, היא תחייב את הממשלה, ואני מקווה שהיא תחייב גם את האזרחים, בלי שנצטרך להשת</w:t>
      </w:r>
      <w:r>
        <w:rPr>
          <w:rFonts w:hint="cs"/>
          <w:rtl/>
        </w:rPr>
        <w:t xml:space="preserve">מש בכוח. </w:t>
      </w:r>
    </w:p>
    <w:p w14:paraId="3D1E837A" w14:textId="77777777" w:rsidR="00000000" w:rsidRDefault="00382668">
      <w:pPr>
        <w:pStyle w:val="a0"/>
        <w:rPr>
          <w:rFonts w:hint="cs"/>
          <w:rtl/>
        </w:rPr>
      </w:pPr>
    </w:p>
    <w:p w14:paraId="56A6B364" w14:textId="77777777" w:rsidR="00000000" w:rsidRDefault="00382668">
      <w:pPr>
        <w:pStyle w:val="af0"/>
        <w:rPr>
          <w:rtl/>
        </w:rPr>
      </w:pPr>
      <w:r>
        <w:rPr>
          <w:rFonts w:hint="eastAsia"/>
          <w:rtl/>
        </w:rPr>
        <w:t>עסאם</w:t>
      </w:r>
      <w:r>
        <w:rPr>
          <w:rtl/>
        </w:rPr>
        <w:t xml:space="preserve"> מח'ול (חד"ש-תע"ל):</w:t>
      </w:r>
    </w:p>
    <w:p w14:paraId="543CD586" w14:textId="77777777" w:rsidR="00000000" w:rsidRDefault="00382668">
      <w:pPr>
        <w:pStyle w:val="a0"/>
        <w:rPr>
          <w:rFonts w:hint="cs"/>
          <w:rtl/>
        </w:rPr>
      </w:pPr>
    </w:p>
    <w:p w14:paraId="3CD8597C" w14:textId="77777777" w:rsidR="00000000" w:rsidRDefault="00382668">
      <w:pPr>
        <w:pStyle w:val="a0"/>
        <w:rPr>
          <w:rFonts w:hint="cs"/>
          <w:rtl/>
        </w:rPr>
      </w:pPr>
      <w:r>
        <w:rPr>
          <w:rFonts w:hint="cs"/>
          <w:rtl/>
        </w:rPr>
        <w:t xml:space="preserve">- - - </w:t>
      </w:r>
    </w:p>
    <w:p w14:paraId="52EDC1C9" w14:textId="77777777" w:rsidR="00000000" w:rsidRDefault="00382668">
      <w:pPr>
        <w:pStyle w:val="a0"/>
        <w:rPr>
          <w:rFonts w:hint="cs"/>
          <w:rtl/>
        </w:rPr>
      </w:pPr>
    </w:p>
    <w:p w14:paraId="063030C3" w14:textId="77777777" w:rsidR="00000000" w:rsidRDefault="00382668">
      <w:pPr>
        <w:pStyle w:val="-"/>
        <w:rPr>
          <w:rtl/>
        </w:rPr>
      </w:pPr>
      <w:bookmarkStart w:id="113" w:name="FS000000474T22_12_2003_15_07_01C"/>
      <w:bookmarkEnd w:id="113"/>
      <w:r>
        <w:rPr>
          <w:rtl/>
        </w:rPr>
        <w:t>השר גדעון עזרא:</w:t>
      </w:r>
    </w:p>
    <w:p w14:paraId="01CB5C2B" w14:textId="77777777" w:rsidR="00000000" w:rsidRDefault="00382668">
      <w:pPr>
        <w:pStyle w:val="a0"/>
        <w:rPr>
          <w:rtl/>
        </w:rPr>
      </w:pPr>
    </w:p>
    <w:p w14:paraId="719BA15B" w14:textId="77777777" w:rsidR="00000000" w:rsidRDefault="00382668">
      <w:pPr>
        <w:pStyle w:val="a0"/>
        <w:rPr>
          <w:rFonts w:hint="cs"/>
          <w:rtl/>
        </w:rPr>
      </w:pPr>
      <w:r>
        <w:rPr>
          <w:rFonts w:hint="cs"/>
          <w:rtl/>
        </w:rPr>
        <w:t xml:space="preserve">אני מאוד מבקש להדגיש נקודה אחת, חבר הכנסת רמון, שאם ממשלת ישראל תחליט שהרשות הפלסטינית אינה עומדת במחויבויות שלה על-פי מפת הדרכים - - </w:t>
      </w:r>
    </w:p>
    <w:p w14:paraId="7A8A01B0" w14:textId="77777777" w:rsidR="00000000" w:rsidRDefault="00382668">
      <w:pPr>
        <w:pStyle w:val="a0"/>
        <w:rPr>
          <w:rFonts w:hint="cs"/>
          <w:rtl/>
        </w:rPr>
      </w:pPr>
    </w:p>
    <w:p w14:paraId="1B6FC7C8" w14:textId="77777777" w:rsidR="00000000" w:rsidRDefault="00382668">
      <w:pPr>
        <w:pStyle w:val="af0"/>
        <w:rPr>
          <w:rtl/>
        </w:rPr>
      </w:pPr>
      <w:r>
        <w:rPr>
          <w:rFonts w:hint="eastAsia"/>
          <w:rtl/>
        </w:rPr>
        <w:t>עסאם</w:t>
      </w:r>
      <w:r>
        <w:rPr>
          <w:rtl/>
        </w:rPr>
        <w:t xml:space="preserve"> מח'ול (חד"ש-תע"ל):</w:t>
      </w:r>
    </w:p>
    <w:p w14:paraId="2A500D76" w14:textId="77777777" w:rsidR="00000000" w:rsidRDefault="00382668">
      <w:pPr>
        <w:pStyle w:val="a0"/>
        <w:rPr>
          <w:rFonts w:hint="cs"/>
          <w:rtl/>
        </w:rPr>
      </w:pPr>
    </w:p>
    <w:p w14:paraId="5C213E7C" w14:textId="77777777" w:rsidR="00000000" w:rsidRDefault="00382668">
      <w:pPr>
        <w:pStyle w:val="a0"/>
        <w:rPr>
          <w:rFonts w:hint="cs"/>
          <w:rtl/>
        </w:rPr>
      </w:pPr>
      <w:r>
        <w:rPr>
          <w:rFonts w:hint="cs"/>
          <w:rtl/>
        </w:rPr>
        <w:t>על-פי המפה או על-פי ההסתייגויות?</w:t>
      </w:r>
    </w:p>
    <w:p w14:paraId="0266F3FE" w14:textId="77777777" w:rsidR="00000000" w:rsidRDefault="00382668">
      <w:pPr>
        <w:pStyle w:val="a0"/>
        <w:rPr>
          <w:rFonts w:hint="cs"/>
          <w:rtl/>
        </w:rPr>
      </w:pPr>
    </w:p>
    <w:p w14:paraId="42AAFBB0" w14:textId="77777777" w:rsidR="00000000" w:rsidRDefault="00382668">
      <w:pPr>
        <w:pStyle w:val="-"/>
        <w:rPr>
          <w:rtl/>
        </w:rPr>
      </w:pPr>
      <w:bookmarkStart w:id="114" w:name="FS000000474T22_12_2003_15_08_15C"/>
      <w:bookmarkEnd w:id="114"/>
      <w:r>
        <w:rPr>
          <w:rtl/>
        </w:rPr>
        <w:t>השר גדעון עזרא:</w:t>
      </w:r>
    </w:p>
    <w:p w14:paraId="3486736B" w14:textId="77777777" w:rsidR="00000000" w:rsidRDefault="00382668">
      <w:pPr>
        <w:pStyle w:val="a0"/>
        <w:rPr>
          <w:rtl/>
        </w:rPr>
      </w:pPr>
    </w:p>
    <w:p w14:paraId="2506B09B" w14:textId="77777777" w:rsidR="00000000" w:rsidRDefault="00382668">
      <w:pPr>
        <w:pStyle w:val="a0"/>
        <w:rPr>
          <w:rFonts w:hint="cs"/>
          <w:rtl/>
        </w:rPr>
      </w:pPr>
      <w:r>
        <w:rPr>
          <w:rFonts w:hint="cs"/>
          <w:rtl/>
        </w:rPr>
        <w:t>- -  ישראל תקבע קו ביטחוני, לא קו מדיני, שבו לדעת ממשלת ישראל היא תוכל להגן יותר טוב על אזרחי מדינת ישראל. על הקו הזה נגן בצורה המקסימלית האפשרית.</w:t>
      </w:r>
    </w:p>
    <w:p w14:paraId="0CB1F0E5" w14:textId="77777777" w:rsidR="00000000" w:rsidRDefault="00382668">
      <w:pPr>
        <w:pStyle w:val="a0"/>
        <w:rPr>
          <w:rFonts w:hint="cs"/>
          <w:rtl/>
        </w:rPr>
      </w:pPr>
    </w:p>
    <w:p w14:paraId="217338B7" w14:textId="77777777" w:rsidR="00000000" w:rsidRDefault="00382668">
      <w:pPr>
        <w:pStyle w:val="af0"/>
        <w:rPr>
          <w:rtl/>
        </w:rPr>
      </w:pPr>
      <w:r>
        <w:rPr>
          <w:rFonts w:hint="eastAsia"/>
          <w:rtl/>
        </w:rPr>
        <w:t>חיים</w:t>
      </w:r>
      <w:r>
        <w:rPr>
          <w:rtl/>
        </w:rPr>
        <w:t xml:space="preserve"> רמון (העבודה-מימד):</w:t>
      </w:r>
    </w:p>
    <w:p w14:paraId="5C538ECF" w14:textId="77777777" w:rsidR="00000000" w:rsidRDefault="00382668">
      <w:pPr>
        <w:pStyle w:val="a0"/>
        <w:rPr>
          <w:rFonts w:hint="cs"/>
          <w:rtl/>
        </w:rPr>
      </w:pPr>
    </w:p>
    <w:p w14:paraId="0C9A7C3C" w14:textId="77777777" w:rsidR="00000000" w:rsidRDefault="00382668">
      <w:pPr>
        <w:pStyle w:val="a0"/>
        <w:rPr>
          <w:rFonts w:hint="cs"/>
          <w:rtl/>
        </w:rPr>
      </w:pPr>
      <w:r>
        <w:rPr>
          <w:rFonts w:hint="cs"/>
          <w:rtl/>
        </w:rPr>
        <w:t xml:space="preserve">אני מאוד שמח ששינית את דעתך. אדוני היושב-ראש, זו בשורה גדולה. </w:t>
      </w:r>
    </w:p>
    <w:p w14:paraId="1D9CC5E4" w14:textId="77777777" w:rsidR="00000000" w:rsidRDefault="00382668">
      <w:pPr>
        <w:pStyle w:val="a0"/>
        <w:rPr>
          <w:rFonts w:hint="cs"/>
          <w:rtl/>
        </w:rPr>
      </w:pPr>
    </w:p>
    <w:p w14:paraId="2260893B" w14:textId="77777777" w:rsidR="00000000" w:rsidRDefault="00382668">
      <w:pPr>
        <w:pStyle w:val="af1"/>
        <w:rPr>
          <w:rtl/>
        </w:rPr>
      </w:pPr>
      <w:r>
        <w:rPr>
          <w:rtl/>
        </w:rPr>
        <w:t>ה</w:t>
      </w:r>
      <w:r>
        <w:rPr>
          <w:rtl/>
        </w:rPr>
        <w:t>יו"ר ראובן ריבלין:</w:t>
      </w:r>
    </w:p>
    <w:p w14:paraId="6C7D6842" w14:textId="77777777" w:rsidR="00000000" w:rsidRDefault="00382668">
      <w:pPr>
        <w:pStyle w:val="a0"/>
        <w:rPr>
          <w:rtl/>
        </w:rPr>
      </w:pPr>
    </w:p>
    <w:p w14:paraId="2215A54A" w14:textId="77777777" w:rsidR="00000000" w:rsidRDefault="00382668">
      <w:pPr>
        <w:pStyle w:val="a0"/>
        <w:rPr>
          <w:rFonts w:hint="cs"/>
          <w:rtl/>
        </w:rPr>
      </w:pPr>
      <w:r>
        <w:rPr>
          <w:rFonts w:hint="cs"/>
          <w:rtl/>
        </w:rPr>
        <w:t xml:space="preserve">חבר הכנסת רמון, אדוני לא יכול להגיב על כל דבר. </w:t>
      </w:r>
    </w:p>
    <w:p w14:paraId="3372BE5B" w14:textId="77777777" w:rsidR="00000000" w:rsidRDefault="00382668">
      <w:pPr>
        <w:pStyle w:val="a0"/>
        <w:rPr>
          <w:rFonts w:hint="cs"/>
          <w:rtl/>
        </w:rPr>
      </w:pPr>
    </w:p>
    <w:p w14:paraId="53FD84EB" w14:textId="77777777" w:rsidR="00000000" w:rsidRDefault="00382668">
      <w:pPr>
        <w:pStyle w:val="-"/>
        <w:rPr>
          <w:rtl/>
        </w:rPr>
      </w:pPr>
      <w:bookmarkStart w:id="115" w:name="FS000000474T22_12_2003_15_09_48C"/>
      <w:bookmarkEnd w:id="115"/>
      <w:r>
        <w:rPr>
          <w:rtl/>
        </w:rPr>
        <w:t>השר גדעון עזרא:</w:t>
      </w:r>
    </w:p>
    <w:p w14:paraId="3FE11FBC" w14:textId="77777777" w:rsidR="00000000" w:rsidRDefault="00382668">
      <w:pPr>
        <w:pStyle w:val="a0"/>
        <w:rPr>
          <w:rtl/>
        </w:rPr>
      </w:pPr>
    </w:p>
    <w:p w14:paraId="3A8B4C82" w14:textId="77777777" w:rsidR="00000000" w:rsidRDefault="00382668">
      <w:pPr>
        <w:pStyle w:val="a0"/>
        <w:rPr>
          <w:rFonts w:hint="cs"/>
          <w:rtl/>
        </w:rPr>
      </w:pPr>
      <w:r>
        <w:rPr>
          <w:rFonts w:hint="cs"/>
          <w:rtl/>
        </w:rPr>
        <w:t xml:space="preserve">לא מדובר על מהלך שיתבצע מחר בבוקר, וגם לא מדובר על מהלך שהשר בני אלון לא יצטרך להסכים לו. אני אומר לכם שאלה הן הכוונות. לדעתי - ואני אומר לכם את השקפתי - - </w:t>
      </w:r>
    </w:p>
    <w:p w14:paraId="0D02EF92" w14:textId="77777777" w:rsidR="00000000" w:rsidRDefault="00382668">
      <w:pPr>
        <w:pStyle w:val="a0"/>
        <w:rPr>
          <w:rFonts w:hint="cs"/>
          <w:rtl/>
        </w:rPr>
      </w:pPr>
    </w:p>
    <w:p w14:paraId="44AD6D6F" w14:textId="77777777" w:rsidR="00000000" w:rsidRDefault="00382668">
      <w:pPr>
        <w:pStyle w:val="af0"/>
        <w:rPr>
          <w:rtl/>
        </w:rPr>
      </w:pPr>
      <w:r>
        <w:rPr>
          <w:rFonts w:hint="eastAsia"/>
          <w:rtl/>
        </w:rPr>
        <w:t>עסאם</w:t>
      </w:r>
      <w:r>
        <w:rPr>
          <w:rtl/>
        </w:rPr>
        <w:t xml:space="preserve"> מח'ול (</w:t>
      </w:r>
      <w:r>
        <w:rPr>
          <w:rtl/>
        </w:rPr>
        <w:t>חד"ש-תע"ל):</w:t>
      </w:r>
    </w:p>
    <w:p w14:paraId="4C4C1A68" w14:textId="77777777" w:rsidR="00000000" w:rsidRDefault="00382668">
      <w:pPr>
        <w:pStyle w:val="a0"/>
        <w:rPr>
          <w:rFonts w:hint="cs"/>
          <w:rtl/>
        </w:rPr>
      </w:pPr>
    </w:p>
    <w:p w14:paraId="1E9DF4E1" w14:textId="77777777" w:rsidR="00000000" w:rsidRDefault="00382668">
      <w:pPr>
        <w:pStyle w:val="a0"/>
        <w:rPr>
          <w:rFonts w:hint="cs"/>
          <w:rtl/>
        </w:rPr>
      </w:pPr>
      <w:r>
        <w:rPr>
          <w:rFonts w:hint="cs"/>
          <w:rtl/>
        </w:rPr>
        <w:t>ממשלת ליברמן</w:t>
      </w:r>
      <w:r>
        <w:rPr>
          <w:rFonts w:hint="eastAsia"/>
          <w:rtl/>
        </w:rPr>
        <w:t>–</w:t>
      </w:r>
      <w:r>
        <w:rPr>
          <w:rFonts w:hint="cs"/>
          <w:rtl/>
        </w:rPr>
        <w:t xml:space="preserve">אלון - - - </w:t>
      </w:r>
    </w:p>
    <w:p w14:paraId="2CC82133" w14:textId="77777777" w:rsidR="00000000" w:rsidRDefault="00382668">
      <w:pPr>
        <w:pStyle w:val="a0"/>
        <w:rPr>
          <w:rFonts w:hint="cs"/>
          <w:rtl/>
        </w:rPr>
      </w:pPr>
    </w:p>
    <w:p w14:paraId="14AE639E" w14:textId="77777777" w:rsidR="00000000" w:rsidRDefault="00382668">
      <w:pPr>
        <w:pStyle w:val="-"/>
        <w:rPr>
          <w:rtl/>
        </w:rPr>
      </w:pPr>
      <w:bookmarkStart w:id="116" w:name="FS000000474T22_12_2003_15_10_52C"/>
      <w:bookmarkEnd w:id="116"/>
      <w:r>
        <w:rPr>
          <w:rtl/>
        </w:rPr>
        <w:t>השר גדעון עזרא:</w:t>
      </w:r>
    </w:p>
    <w:p w14:paraId="01305FD2" w14:textId="77777777" w:rsidR="00000000" w:rsidRDefault="00382668">
      <w:pPr>
        <w:pStyle w:val="a0"/>
        <w:rPr>
          <w:rtl/>
        </w:rPr>
      </w:pPr>
    </w:p>
    <w:p w14:paraId="37D8B057" w14:textId="77777777" w:rsidR="00000000" w:rsidRDefault="00382668">
      <w:pPr>
        <w:pStyle w:val="a0"/>
        <w:rPr>
          <w:rFonts w:hint="cs"/>
          <w:rtl/>
        </w:rPr>
      </w:pPr>
      <w:r>
        <w:rPr>
          <w:rFonts w:hint="cs"/>
          <w:rtl/>
        </w:rPr>
        <w:t xml:space="preserve">- - יש צעדים כאלה ואחרים במזרח התיכון שמצביעים על תהליכים אופטימיים כאלה ואחרים, לרבות ביקורו של שר החוץ המצרי כאן. אני חושב שכל מי שמדבר על דכדוך הולך ומצטבר </w:t>
      </w:r>
      <w:r>
        <w:rPr>
          <w:rFonts w:hint="eastAsia"/>
          <w:rtl/>
        </w:rPr>
        <w:t>–</w:t>
      </w:r>
      <w:r>
        <w:rPr>
          <w:rFonts w:hint="cs"/>
          <w:rtl/>
        </w:rPr>
        <w:t xml:space="preserve"> גם אל מול פני הטרור, כפי שהוא משתקף היו</w:t>
      </w:r>
      <w:r>
        <w:rPr>
          <w:rFonts w:hint="cs"/>
          <w:rtl/>
        </w:rPr>
        <w:t xml:space="preserve">ם, וגם אל מול מה שקורה במזרח התיכון, אנחנו יכולים להסתכל עם טיפה של אופטימיות במעלה הדרך. </w:t>
      </w:r>
    </w:p>
    <w:p w14:paraId="0EF1C42A" w14:textId="77777777" w:rsidR="00000000" w:rsidRDefault="00382668">
      <w:pPr>
        <w:pStyle w:val="a0"/>
        <w:rPr>
          <w:rFonts w:hint="cs"/>
          <w:rtl/>
        </w:rPr>
      </w:pPr>
    </w:p>
    <w:p w14:paraId="6BFF33EE" w14:textId="77777777" w:rsidR="00000000" w:rsidRDefault="00382668">
      <w:pPr>
        <w:pStyle w:val="a0"/>
        <w:rPr>
          <w:rFonts w:hint="cs"/>
          <w:rtl/>
        </w:rPr>
      </w:pPr>
      <w:r>
        <w:rPr>
          <w:rFonts w:hint="cs"/>
          <w:rtl/>
        </w:rPr>
        <w:t xml:space="preserve">אני מציע, כמובן, לדחות את הצעת האי-אמון. תודה. </w:t>
      </w:r>
    </w:p>
    <w:p w14:paraId="387825E6" w14:textId="77777777" w:rsidR="00000000" w:rsidRDefault="00382668">
      <w:pPr>
        <w:pStyle w:val="a0"/>
        <w:rPr>
          <w:rFonts w:hint="cs"/>
          <w:rtl/>
        </w:rPr>
      </w:pPr>
    </w:p>
    <w:p w14:paraId="7452CCE1" w14:textId="77777777" w:rsidR="00000000" w:rsidRDefault="00382668">
      <w:pPr>
        <w:pStyle w:val="af1"/>
        <w:rPr>
          <w:rtl/>
        </w:rPr>
      </w:pPr>
      <w:r>
        <w:rPr>
          <w:rtl/>
        </w:rPr>
        <w:t>היו"ר ראובן ריבלין:</w:t>
      </w:r>
    </w:p>
    <w:p w14:paraId="278ADC42" w14:textId="77777777" w:rsidR="00000000" w:rsidRDefault="00382668">
      <w:pPr>
        <w:pStyle w:val="a0"/>
        <w:rPr>
          <w:rtl/>
        </w:rPr>
      </w:pPr>
    </w:p>
    <w:p w14:paraId="1530A805" w14:textId="77777777" w:rsidR="00000000" w:rsidRDefault="00382668">
      <w:pPr>
        <w:pStyle w:val="a0"/>
        <w:rPr>
          <w:rFonts w:hint="cs"/>
          <w:rtl/>
        </w:rPr>
      </w:pPr>
      <w:r>
        <w:rPr>
          <w:rFonts w:hint="cs"/>
          <w:rtl/>
        </w:rPr>
        <w:t>אני מאוד מודה לשר. רבותי,  אנחנו מתחילים בדיון בהצעת האי-אמון. אנחנו נקפיד על הזמן, כי הוא הול</w:t>
      </w:r>
      <w:r>
        <w:rPr>
          <w:rFonts w:hint="cs"/>
          <w:rtl/>
        </w:rPr>
        <w:t xml:space="preserve">ך ומתקצר. חבר הכנסת שלום שמחון יהיה ראשון הדוברים. אחריו - חבר הכנסת אילן ליבוביץ, ואחריו - חבר הכנסת נסים זאב. בבקשה. בהתאם להחלטת ועדת הכנסת </w:t>
      </w:r>
      <w:r>
        <w:rPr>
          <w:rFonts w:hint="eastAsia"/>
          <w:rtl/>
        </w:rPr>
        <w:t xml:space="preserve">– </w:t>
      </w:r>
      <w:r>
        <w:rPr>
          <w:rFonts w:hint="cs"/>
          <w:rtl/>
        </w:rPr>
        <w:t xml:space="preserve">שלוש דקות לכל דובר. </w:t>
      </w:r>
    </w:p>
    <w:p w14:paraId="06AA8BB5" w14:textId="77777777" w:rsidR="00000000" w:rsidRDefault="00382668">
      <w:pPr>
        <w:pStyle w:val="a0"/>
        <w:ind w:firstLine="0"/>
        <w:rPr>
          <w:rFonts w:hint="cs"/>
          <w:rtl/>
        </w:rPr>
      </w:pPr>
    </w:p>
    <w:p w14:paraId="57BE4198" w14:textId="77777777" w:rsidR="00000000" w:rsidRDefault="00382668">
      <w:pPr>
        <w:pStyle w:val="a"/>
        <w:rPr>
          <w:rtl/>
        </w:rPr>
      </w:pPr>
      <w:bookmarkStart w:id="117" w:name="FS000000461T22_12_2003_14_30_39"/>
      <w:bookmarkStart w:id="118" w:name="_Toc92504257"/>
      <w:bookmarkEnd w:id="117"/>
      <w:r>
        <w:rPr>
          <w:rFonts w:hint="eastAsia"/>
          <w:rtl/>
        </w:rPr>
        <w:t>שלום</w:t>
      </w:r>
      <w:r>
        <w:rPr>
          <w:rtl/>
        </w:rPr>
        <w:t xml:space="preserve"> שמחון (העבודה-מימד):</w:t>
      </w:r>
      <w:bookmarkEnd w:id="118"/>
    </w:p>
    <w:p w14:paraId="38E74FD1" w14:textId="77777777" w:rsidR="00000000" w:rsidRDefault="00382668">
      <w:pPr>
        <w:pStyle w:val="a0"/>
        <w:rPr>
          <w:rFonts w:hint="cs"/>
          <w:rtl/>
        </w:rPr>
      </w:pPr>
    </w:p>
    <w:p w14:paraId="1CEDD879" w14:textId="77777777" w:rsidR="00000000" w:rsidRDefault="00382668">
      <w:pPr>
        <w:pStyle w:val="a0"/>
        <w:rPr>
          <w:rFonts w:hint="cs"/>
          <w:rtl/>
        </w:rPr>
      </w:pPr>
      <w:r>
        <w:rPr>
          <w:rFonts w:hint="cs"/>
          <w:rtl/>
        </w:rPr>
        <w:t>גדעון, אתה כבר הולך?</w:t>
      </w:r>
    </w:p>
    <w:p w14:paraId="6B9661BC" w14:textId="77777777" w:rsidR="00000000" w:rsidRDefault="00382668">
      <w:pPr>
        <w:pStyle w:val="a0"/>
        <w:rPr>
          <w:rFonts w:hint="cs"/>
          <w:rtl/>
        </w:rPr>
      </w:pPr>
    </w:p>
    <w:p w14:paraId="033069F4" w14:textId="77777777" w:rsidR="00000000" w:rsidRDefault="00382668">
      <w:pPr>
        <w:pStyle w:val="af1"/>
        <w:rPr>
          <w:rtl/>
        </w:rPr>
      </w:pPr>
      <w:r>
        <w:rPr>
          <w:rtl/>
        </w:rPr>
        <w:t>היו"ר ראובן ריבלין:</w:t>
      </w:r>
    </w:p>
    <w:p w14:paraId="735D6478" w14:textId="77777777" w:rsidR="00000000" w:rsidRDefault="00382668">
      <w:pPr>
        <w:pStyle w:val="a0"/>
        <w:rPr>
          <w:rtl/>
        </w:rPr>
      </w:pPr>
    </w:p>
    <w:p w14:paraId="60E43D97" w14:textId="77777777" w:rsidR="00000000" w:rsidRDefault="00382668">
      <w:pPr>
        <w:pStyle w:val="a0"/>
        <w:rPr>
          <w:rFonts w:hint="cs"/>
          <w:rtl/>
        </w:rPr>
      </w:pPr>
      <w:r>
        <w:rPr>
          <w:rFonts w:hint="cs"/>
          <w:rtl/>
        </w:rPr>
        <w:t>הוא רק הולך לעשן.</w:t>
      </w:r>
    </w:p>
    <w:p w14:paraId="2F1BAD49" w14:textId="77777777" w:rsidR="00000000" w:rsidRDefault="00382668">
      <w:pPr>
        <w:pStyle w:val="a0"/>
        <w:rPr>
          <w:rFonts w:hint="cs"/>
          <w:rtl/>
        </w:rPr>
      </w:pPr>
    </w:p>
    <w:p w14:paraId="53D3A4C8" w14:textId="77777777" w:rsidR="00000000" w:rsidRDefault="00382668">
      <w:pPr>
        <w:pStyle w:val="-"/>
        <w:rPr>
          <w:rtl/>
        </w:rPr>
      </w:pPr>
      <w:bookmarkStart w:id="119" w:name="FS000000461T22_12_2003_14_32_08C"/>
      <w:bookmarkEnd w:id="119"/>
      <w:r>
        <w:rPr>
          <w:rtl/>
        </w:rPr>
        <w:t>שלום שמחון (העבודה-מימד):</w:t>
      </w:r>
    </w:p>
    <w:p w14:paraId="79656FA2" w14:textId="77777777" w:rsidR="00000000" w:rsidRDefault="00382668">
      <w:pPr>
        <w:pStyle w:val="a0"/>
        <w:rPr>
          <w:rtl/>
        </w:rPr>
      </w:pPr>
    </w:p>
    <w:p w14:paraId="43789808" w14:textId="77777777" w:rsidR="00000000" w:rsidRDefault="00382668">
      <w:pPr>
        <w:pStyle w:val="a0"/>
        <w:rPr>
          <w:rFonts w:hint="cs"/>
          <w:rtl/>
        </w:rPr>
      </w:pPr>
      <w:r>
        <w:rPr>
          <w:rFonts w:hint="cs"/>
          <w:rtl/>
        </w:rPr>
        <w:t xml:space="preserve">זה בסדר, אדוני היושב-ראש, הרי גם אם אעלה את ההצעות שלי, אתה לא תקבל אותן. </w:t>
      </w:r>
    </w:p>
    <w:p w14:paraId="046D4041" w14:textId="77777777" w:rsidR="00000000" w:rsidRDefault="00382668">
      <w:pPr>
        <w:pStyle w:val="a0"/>
        <w:rPr>
          <w:rFonts w:hint="cs"/>
          <w:rtl/>
        </w:rPr>
      </w:pPr>
    </w:p>
    <w:p w14:paraId="6E46ACD1" w14:textId="77777777" w:rsidR="00000000" w:rsidRDefault="00382668">
      <w:pPr>
        <w:pStyle w:val="a0"/>
        <w:rPr>
          <w:rFonts w:hint="cs"/>
          <w:rtl/>
        </w:rPr>
      </w:pPr>
      <w:r>
        <w:rPr>
          <w:rFonts w:hint="cs"/>
          <w:rtl/>
        </w:rPr>
        <w:t>כשהייתי חבר בממשלה ישבתי לא רחוק מגנדי, נדמה לי שהפריד בינינו כיסא אחד. אחר כך השר בני אלון החליף אותו באותו מקום. באחת הישיבות עלה עניין הטרנספר, ושאלתי</w:t>
      </w:r>
      <w:r>
        <w:rPr>
          <w:rFonts w:hint="cs"/>
          <w:rtl/>
        </w:rPr>
        <w:t xml:space="preserve"> אותו, איך הוא מתכוון לעשות את זה. הוא אמר: יש בעיה? חסרים אוטובוסים? חסרות אוניות? חסרים מטוסים? כאילו זה עניין טכני, זאת לא בעיה נורא מסובכת. לפעמים אתם מעלים רעיונות כאילו זה קורה בשנייה אחת, הכול עניין של החלפת המלים. פעם אחת הבלתי-חוקיים הופך לבלתי-מו</w:t>
      </w:r>
      <w:r>
        <w:rPr>
          <w:rFonts w:hint="cs"/>
          <w:rtl/>
        </w:rPr>
        <w:t xml:space="preserve">רשים, ופעם אחרת תוכנית ההפרדה של ברק, שגם חיים רמון מדבר עליה בוורסיות אחרות, הופכת אצלכם לתוכנית ההתנתקות. זאת אומרת, הכול שאלה של הצגת הדברים במלים אחרות. בפועל אתם לא עושים דבר. </w:t>
      </w:r>
    </w:p>
    <w:p w14:paraId="2860B867" w14:textId="77777777" w:rsidR="00000000" w:rsidRDefault="00382668">
      <w:pPr>
        <w:pStyle w:val="a0"/>
        <w:rPr>
          <w:rFonts w:hint="cs"/>
          <w:rtl/>
        </w:rPr>
      </w:pPr>
    </w:p>
    <w:p w14:paraId="218EFF3E" w14:textId="77777777" w:rsidR="00000000" w:rsidRDefault="00382668">
      <w:pPr>
        <w:pStyle w:val="af0"/>
        <w:rPr>
          <w:rtl/>
        </w:rPr>
      </w:pPr>
      <w:r>
        <w:rPr>
          <w:rFonts w:hint="eastAsia"/>
          <w:rtl/>
        </w:rPr>
        <w:t>חיים</w:t>
      </w:r>
      <w:r>
        <w:rPr>
          <w:rtl/>
        </w:rPr>
        <w:t xml:space="preserve"> רמון (העבודה-מימד):</w:t>
      </w:r>
    </w:p>
    <w:p w14:paraId="05E2AD5E" w14:textId="77777777" w:rsidR="00000000" w:rsidRDefault="00382668">
      <w:pPr>
        <w:pStyle w:val="a0"/>
        <w:rPr>
          <w:rFonts w:hint="cs"/>
          <w:rtl/>
        </w:rPr>
      </w:pPr>
    </w:p>
    <w:p w14:paraId="64219955" w14:textId="77777777" w:rsidR="00000000" w:rsidRDefault="00382668">
      <w:pPr>
        <w:pStyle w:val="a0"/>
        <w:rPr>
          <w:rFonts w:hint="cs"/>
          <w:rtl/>
        </w:rPr>
      </w:pPr>
      <w:r>
        <w:rPr>
          <w:rFonts w:hint="cs"/>
          <w:rtl/>
        </w:rPr>
        <w:t>למה לא עושים כלום? הם מעלים התנחלויות, הם מעלים</w:t>
      </w:r>
      <w:r>
        <w:rPr>
          <w:rFonts w:hint="cs"/>
          <w:rtl/>
        </w:rPr>
        <w:t xml:space="preserve"> מאחזים, הם העלו את מגרון. </w:t>
      </w:r>
    </w:p>
    <w:p w14:paraId="780435D5" w14:textId="77777777" w:rsidR="00000000" w:rsidRDefault="00382668">
      <w:pPr>
        <w:pStyle w:val="a0"/>
        <w:rPr>
          <w:rFonts w:hint="cs"/>
          <w:rtl/>
        </w:rPr>
      </w:pPr>
    </w:p>
    <w:p w14:paraId="5492120E" w14:textId="77777777" w:rsidR="00000000" w:rsidRDefault="00382668">
      <w:pPr>
        <w:pStyle w:val="-"/>
        <w:rPr>
          <w:rtl/>
        </w:rPr>
      </w:pPr>
      <w:bookmarkStart w:id="120" w:name="FS000000461T22_12_2003_14_36_29C"/>
      <w:bookmarkEnd w:id="120"/>
      <w:r>
        <w:rPr>
          <w:rtl/>
        </w:rPr>
        <w:t>שלום שמחון (העבודה-מימד):</w:t>
      </w:r>
    </w:p>
    <w:p w14:paraId="02CB8FA9" w14:textId="77777777" w:rsidR="00000000" w:rsidRDefault="00382668">
      <w:pPr>
        <w:pStyle w:val="a0"/>
        <w:rPr>
          <w:rtl/>
        </w:rPr>
      </w:pPr>
    </w:p>
    <w:p w14:paraId="56530170" w14:textId="77777777" w:rsidR="00000000" w:rsidRDefault="00382668">
      <w:pPr>
        <w:pStyle w:val="a0"/>
        <w:rPr>
          <w:rFonts w:hint="cs"/>
          <w:rtl/>
        </w:rPr>
      </w:pPr>
      <w:r>
        <w:rPr>
          <w:rFonts w:hint="cs"/>
          <w:rtl/>
        </w:rPr>
        <w:t>אפילו המתנחלים כבר לא מאמינים שהם מסוגלים לעלות. היתה בטלוויזיה תוכנית של רינו צרור, ושאלו מישהו מההיאחזות מגרון כמה כסף הוא שם, הוא אמר: שמתי 500,000 שקלים. זאת אומרת, אפילו להעלות מאחז אתם לא מסוגלי</w:t>
      </w:r>
      <w:r>
        <w:rPr>
          <w:rFonts w:hint="cs"/>
          <w:rtl/>
        </w:rPr>
        <w:t xml:space="preserve">ם. גם זה כבר עולה ביוזמה פרטית. זאת אומרת, אפילו על הדבר הזה אתם לא שולטים. אני מנסה לשאול את עצמי כל הזמן, אנה אנחנו באים. </w:t>
      </w:r>
    </w:p>
    <w:p w14:paraId="496B04A0" w14:textId="77777777" w:rsidR="00000000" w:rsidRDefault="00382668">
      <w:pPr>
        <w:pStyle w:val="a0"/>
        <w:rPr>
          <w:rFonts w:hint="cs"/>
          <w:rtl/>
        </w:rPr>
      </w:pPr>
    </w:p>
    <w:p w14:paraId="299D3DED" w14:textId="77777777" w:rsidR="00000000" w:rsidRDefault="00382668">
      <w:pPr>
        <w:pStyle w:val="a0"/>
        <w:rPr>
          <w:rFonts w:hint="cs"/>
          <w:rtl/>
        </w:rPr>
      </w:pPr>
      <w:r>
        <w:rPr>
          <w:rFonts w:hint="cs"/>
          <w:rtl/>
        </w:rPr>
        <w:t>אני חושב שבעניין הזה, להציב תוכנית של אמת - ואני פגשתי את בעל-הבית בשבוע שעבר וראיתי את ההתלבטויות, בסוף הכול מדבר על מה יהיה קדימ</w:t>
      </w:r>
      <w:r>
        <w:rPr>
          <w:rFonts w:hint="cs"/>
          <w:rtl/>
        </w:rPr>
        <w:t>ה. אבל נניח שבדבר הזה אתם רוצים לחקות אותנו, חקו אותנו ברמת הביצוע. תציגו תוכנית ותגידו: בתוך שנה אנחנו עושים אותה, נקודה. אהוד ברק נבהל רק מהמלה שהוא נתן, ואז הוא פינה את לבנון, אתה יודע. הוא אמר: אני קובע בתוך 14 חודשים, והוא היה חייב לעשות את זה. נדמה ל</w:t>
      </w:r>
      <w:r>
        <w:rPr>
          <w:rFonts w:hint="cs"/>
          <w:rtl/>
        </w:rPr>
        <w:t xml:space="preserve">י שאתם אפילו במבחן הזה לא עומדים. </w:t>
      </w:r>
    </w:p>
    <w:p w14:paraId="105D71BC" w14:textId="77777777" w:rsidR="00000000" w:rsidRDefault="00382668">
      <w:pPr>
        <w:pStyle w:val="a0"/>
        <w:rPr>
          <w:rFonts w:hint="cs"/>
          <w:rtl/>
        </w:rPr>
      </w:pPr>
    </w:p>
    <w:p w14:paraId="6BE0FB75" w14:textId="77777777" w:rsidR="00000000" w:rsidRDefault="00382668">
      <w:pPr>
        <w:pStyle w:val="a0"/>
        <w:rPr>
          <w:rFonts w:hint="cs"/>
          <w:rtl/>
        </w:rPr>
      </w:pPr>
      <w:r>
        <w:rPr>
          <w:rFonts w:hint="cs"/>
          <w:rtl/>
        </w:rPr>
        <w:t xml:space="preserve">גם במבחן הכלכלי אתם לא עומדים, כי אתם לא רוצים לעמוד. במקום ללכת לעסקת חבילה כוללת במשק </w:t>
      </w:r>
      <w:r>
        <w:rPr>
          <w:rtl/>
        </w:rPr>
        <w:t>–</w:t>
      </w:r>
      <w:r>
        <w:rPr>
          <w:rFonts w:hint="cs"/>
          <w:rtl/>
        </w:rPr>
        <w:t xml:space="preserve"> וגם בעניין הזה יש ניסיון: איך מדברים עם ההסתדרות, איך מדברים עם העובדים, איך מדברים עם המעסיקים </w:t>
      </w:r>
      <w:r>
        <w:rPr>
          <w:rtl/>
        </w:rPr>
        <w:t>–</w:t>
      </w:r>
      <w:r>
        <w:rPr>
          <w:rFonts w:hint="cs"/>
          <w:rtl/>
        </w:rPr>
        <w:t xml:space="preserve"> מנסים לבשל חליבה. אצלכם כל דבר ה</w:t>
      </w:r>
      <w:r>
        <w:rPr>
          <w:rFonts w:hint="cs"/>
          <w:rtl/>
        </w:rPr>
        <w:t>וא סולו: אני עושה את זה באופן של סולו, נלחם בכולם, יש לי הכנסת ואני מצליח להעביר תוכנית. גם בעניין הזה אתם לא מסוגלים להעביר חבילה של הידברות, שהמשמעות שלה בסופו של דבר היא להגיע להבנה. האם להציל את הכלכלה של מדינת ישראל זה עניין פרטי של ביבי? זה הרי עניין</w:t>
      </w:r>
      <w:r>
        <w:rPr>
          <w:rFonts w:hint="cs"/>
          <w:rtl/>
        </w:rPr>
        <w:t xml:space="preserve"> של כולנו, אז למה לא מדברים עם כולם? האם אנחנו כלים במשחק שח-מט? אנחנו הרי לא כלים, בסופו של דבר צריך להגיע להבנות כדי להגיע לתוצאה. ונראה לי שאתם לא מעוניינים להגיע לתוצאה, אלא בכוח. </w:t>
      </w:r>
    </w:p>
    <w:p w14:paraId="311BA041" w14:textId="77777777" w:rsidR="00000000" w:rsidRDefault="00382668">
      <w:pPr>
        <w:pStyle w:val="a0"/>
        <w:rPr>
          <w:rFonts w:hint="cs"/>
          <w:rtl/>
        </w:rPr>
      </w:pPr>
    </w:p>
    <w:p w14:paraId="0BDFB50F" w14:textId="77777777" w:rsidR="00000000" w:rsidRDefault="00382668">
      <w:pPr>
        <w:pStyle w:val="a0"/>
        <w:rPr>
          <w:rFonts w:hint="cs"/>
          <w:rtl/>
        </w:rPr>
      </w:pPr>
      <w:r>
        <w:rPr>
          <w:rFonts w:hint="cs"/>
          <w:rtl/>
        </w:rPr>
        <w:t>תשאל פה בכנסת, מתנהלות הוועדות, הכול נשאר לדקה ה-90. למה הכול נשאר לדק</w:t>
      </w:r>
      <w:r>
        <w:rPr>
          <w:rFonts w:hint="cs"/>
          <w:rtl/>
        </w:rPr>
        <w:t>ה ה-90, כדי להראות מי יותר חזק, מי מסוגל להוריד יותר ידיים? ואז אתה מנסה להגיע למסקנה, האם אין אפשרות להקים פה תוכנית כלכלית אמיתית? ואתה מגלה שבתוכנית הכלכלית אין תוכנית אחת מחוללת צמיחה. אם היה משהו שאפשר להביא בו כמה עשרות אלפי מקומות עבודה בשנה הבאה, ה</w:t>
      </w:r>
      <w:r>
        <w:rPr>
          <w:rFonts w:hint="cs"/>
          <w:rtl/>
        </w:rPr>
        <w:t xml:space="preserve">יינו אומרים ניחא, אפשר להשקיע, להתאמץ, להבין שמשהו קורה פה. אבל אתם לא רוצים להכין תוכניות מחוללות צמיחה, הכול זה עניין של פסיכולוגיה. </w:t>
      </w:r>
    </w:p>
    <w:p w14:paraId="2031B2F4" w14:textId="77777777" w:rsidR="00000000" w:rsidRDefault="00382668">
      <w:pPr>
        <w:pStyle w:val="a0"/>
        <w:rPr>
          <w:rFonts w:hint="cs"/>
          <w:rtl/>
        </w:rPr>
      </w:pPr>
    </w:p>
    <w:p w14:paraId="2DAAFE74" w14:textId="77777777" w:rsidR="00000000" w:rsidRDefault="00382668">
      <w:pPr>
        <w:pStyle w:val="a0"/>
        <w:rPr>
          <w:rFonts w:hint="cs"/>
          <w:rtl/>
        </w:rPr>
      </w:pPr>
      <w:r>
        <w:rPr>
          <w:rFonts w:hint="cs"/>
          <w:rtl/>
        </w:rPr>
        <w:t>לפני חודש הודיע ביבי על סיום המיתון. אתמול כנראה הנגיד נבהל, אז גם הוא הודיע, ולך תדע למי להאמין. אתה לא מסוגל. השאלה ה</w:t>
      </w:r>
      <w:r>
        <w:rPr>
          <w:rFonts w:hint="cs"/>
          <w:rtl/>
        </w:rPr>
        <w:t xml:space="preserve">יא למי אנחנו מסוגלים להאמין </w:t>
      </w:r>
      <w:r>
        <w:rPr>
          <w:rtl/>
        </w:rPr>
        <w:t>–</w:t>
      </w:r>
      <w:r>
        <w:rPr>
          <w:rFonts w:hint="cs"/>
          <w:rtl/>
        </w:rPr>
        <w:t xml:space="preserve"> לממשלה, לנגיד, לשר האוצר </w:t>
      </w:r>
      <w:r>
        <w:rPr>
          <w:rtl/>
        </w:rPr>
        <w:t>–</w:t>
      </w:r>
      <w:r>
        <w:rPr>
          <w:rFonts w:hint="cs"/>
          <w:rtl/>
        </w:rPr>
        <w:t xml:space="preserve"> למי אתם רוצים שנאמין? </w:t>
      </w:r>
    </w:p>
    <w:p w14:paraId="13F06A61" w14:textId="77777777" w:rsidR="00000000" w:rsidRDefault="00382668">
      <w:pPr>
        <w:pStyle w:val="a0"/>
        <w:rPr>
          <w:rFonts w:hint="cs"/>
          <w:rtl/>
        </w:rPr>
      </w:pPr>
    </w:p>
    <w:p w14:paraId="092DD499" w14:textId="77777777" w:rsidR="00000000" w:rsidRDefault="00382668">
      <w:pPr>
        <w:pStyle w:val="af1"/>
        <w:rPr>
          <w:rtl/>
        </w:rPr>
      </w:pPr>
      <w:r>
        <w:rPr>
          <w:rtl/>
        </w:rPr>
        <w:t>היו"ר מוחמד ברכה:</w:t>
      </w:r>
    </w:p>
    <w:p w14:paraId="3E419E64" w14:textId="77777777" w:rsidR="00000000" w:rsidRDefault="00382668">
      <w:pPr>
        <w:pStyle w:val="a0"/>
        <w:rPr>
          <w:rtl/>
        </w:rPr>
      </w:pPr>
    </w:p>
    <w:p w14:paraId="76662DA1" w14:textId="77777777" w:rsidR="00000000" w:rsidRDefault="00382668">
      <w:pPr>
        <w:pStyle w:val="a0"/>
        <w:rPr>
          <w:rFonts w:hint="cs"/>
          <w:rtl/>
        </w:rPr>
      </w:pPr>
      <w:r>
        <w:rPr>
          <w:rFonts w:hint="cs"/>
          <w:rtl/>
        </w:rPr>
        <w:t xml:space="preserve">תודה. חבר הכנסת אילן ליבוביץ. אחריו </w:t>
      </w:r>
      <w:r>
        <w:rPr>
          <w:rtl/>
        </w:rPr>
        <w:t>–</w:t>
      </w:r>
      <w:r>
        <w:rPr>
          <w:rFonts w:hint="cs"/>
          <w:rtl/>
        </w:rPr>
        <w:t xml:space="preserve"> חבר הכנסת נסים זאב. אנחנו נקפיד על שלוש דקות לכל סיעה, לכל דובר. </w:t>
      </w:r>
    </w:p>
    <w:p w14:paraId="48F16862" w14:textId="77777777" w:rsidR="00000000" w:rsidRDefault="00382668">
      <w:pPr>
        <w:pStyle w:val="a0"/>
        <w:rPr>
          <w:rFonts w:hint="cs"/>
          <w:rtl/>
        </w:rPr>
      </w:pPr>
    </w:p>
    <w:p w14:paraId="703E4AD8" w14:textId="77777777" w:rsidR="00000000" w:rsidRDefault="00382668">
      <w:pPr>
        <w:pStyle w:val="a"/>
        <w:rPr>
          <w:rtl/>
        </w:rPr>
      </w:pPr>
      <w:bookmarkStart w:id="121" w:name="FS000001052T22_12_2003_14_55_52"/>
      <w:bookmarkStart w:id="122" w:name="_Toc92504258"/>
      <w:bookmarkEnd w:id="121"/>
      <w:r>
        <w:rPr>
          <w:rFonts w:hint="eastAsia"/>
          <w:rtl/>
        </w:rPr>
        <w:t>אילן</w:t>
      </w:r>
      <w:r>
        <w:rPr>
          <w:rtl/>
        </w:rPr>
        <w:t xml:space="preserve"> ליבוביץ (שינוי):</w:t>
      </w:r>
      <w:bookmarkEnd w:id="122"/>
    </w:p>
    <w:p w14:paraId="20CA391B" w14:textId="77777777" w:rsidR="00000000" w:rsidRDefault="00382668">
      <w:pPr>
        <w:pStyle w:val="a0"/>
        <w:rPr>
          <w:rFonts w:hint="cs"/>
          <w:rtl/>
        </w:rPr>
      </w:pPr>
    </w:p>
    <w:p w14:paraId="08FD855F" w14:textId="77777777" w:rsidR="00000000" w:rsidRDefault="00382668">
      <w:pPr>
        <w:pStyle w:val="a0"/>
        <w:rPr>
          <w:rFonts w:hint="cs"/>
          <w:rtl/>
        </w:rPr>
      </w:pPr>
      <w:r>
        <w:rPr>
          <w:rFonts w:hint="cs"/>
          <w:rtl/>
        </w:rPr>
        <w:t xml:space="preserve">אדוני היושב-ראש, אדוני השר, </w:t>
      </w:r>
      <w:r>
        <w:rPr>
          <w:rFonts w:hint="cs"/>
          <w:rtl/>
        </w:rPr>
        <w:t>חברי הכנסת, אין לי ספק, שהדרך הנכונה להגיע להסדר עם הפלסטינים היא במסגרת ניהול משא-ומתן והגעה להסדר שייגמר בהסכם. אני לא חושב שהדרך של פינוי חד-צדדי של יישוב כזה או אחר או של כמה יישובים היא הדרך הנכונה, מכיוון שאם אנחנו רוצים להגיע לסוף הסכסוך, להגיע למשה</w:t>
      </w:r>
      <w:r>
        <w:rPr>
          <w:rFonts w:hint="cs"/>
          <w:rtl/>
        </w:rPr>
        <w:t xml:space="preserve">ו שהוא מוחלט וסופי, הדרך היחידה שיכולה להיות היא במשא-ומתן עם הצד השני והגעה להסכם. </w:t>
      </w:r>
    </w:p>
    <w:p w14:paraId="00F248B6" w14:textId="77777777" w:rsidR="00000000" w:rsidRDefault="00382668">
      <w:pPr>
        <w:pStyle w:val="a0"/>
        <w:rPr>
          <w:rFonts w:hint="cs"/>
          <w:rtl/>
        </w:rPr>
      </w:pPr>
    </w:p>
    <w:p w14:paraId="69DC0E42" w14:textId="77777777" w:rsidR="00000000" w:rsidRDefault="00382668">
      <w:pPr>
        <w:pStyle w:val="a0"/>
        <w:rPr>
          <w:rFonts w:hint="cs"/>
          <w:rtl/>
        </w:rPr>
      </w:pPr>
      <w:r>
        <w:rPr>
          <w:rFonts w:hint="cs"/>
          <w:rtl/>
        </w:rPr>
        <w:t>וכשנגיע להסכם, אני בטוח, כמו שרבים מחברי הבית הזה בטוחים ומבינים, שלא יהיה אפשר להשאיר בצד השני, ממזרח לגדר, את כל היישובים שקיימים היום. כבר היום יש יישובים שאנחנו יודעי</w:t>
      </w:r>
      <w:r>
        <w:rPr>
          <w:rFonts w:hint="cs"/>
          <w:rtl/>
        </w:rPr>
        <w:t xml:space="preserve">ם שלא רק שהם מבודדים, אלא שהם במצוקה, ואם היום היינו נותנים פתרון לאותם תושבים, הם היו מסכימים לעבור משם כבר היום. יישובים קטנים ומבודדים. ויש שם, כמובן, אותם מאחזים בלתי חוקיים, שאנחנו מדברים עליהם בשלוש השנים האחרונות, ואני מקווה מאוד שהפעם הממשלה תחליט </w:t>
      </w:r>
      <w:r>
        <w:rPr>
          <w:rFonts w:hint="cs"/>
          <w:rtl/>
        </w:rPr>
        <w:t xml:space="preserve">וגם תיישם להוריד את כל אותם מאחזים בלתי חוקיים </w:t>
      </w:r>
      <w:r>
        <w:rPr>
          <w:rtl/>
        </w:rPr>
        <w:t>–</w:t>
      </w:r>
      <w:r>
        <w:rPr>
          <w:rFonts w:hint="cs"/>
          <w:rtl/>
        </w:rPr>
        <w:t xml:space="preserve"> 30, 40, 60, כמה מאחזים שיש </w:t>
      </w:r>
      <w:r>
        <w:rPr>
          <w:rtl/>
        </w:rPr>
        <w:t>–</w:t>
      </w:r>
      <w:r>
        <w:rPr>
          <w:rFonts w:hint="cs"/>
          <w:rtl/>
        </w:rPr>
        <w:t xml:space="preserve"> ולא תירתע ולא נראה שוב אותן הצגות לתקשורת, שמורידים מכולה או אוטובוס ישן או 42 פועלים סינים, ולא מגיעים אל הפינוי האמיתי, אל הפינוי של אותם יישובים שצריך להוריד אותם, אל הפינוי ש</w:t>
      </w:r>
      <w:r>
        <w:rPr>
          <w:rFonts w:hint="cs"/>
          <w:rtl/>
        </w:rPr>
        <w:t xml:space="preserve">ל אותם מאחזים בלתי חוקיים. </w:t>
      </w:r>
    </w:p>
    <w:p w14:paraId="3A1BF742" w14:textId="77777777" w:rsidR="00000000" w:rsidRDefault="00382668">
      <w:pPr>
        <w:pStyle w:val="a0"/>
        <w:rPr>
          <w:rFonts w:hint="cs"/>
          <w:rtl/>
        </w:rPr>
      </w:pPr>
    </w:p>
    <w:p w14:paraId="5DE978E4" w14:textId="77777777" w:rsidR="00000000" w:rsidRDefault="00382668">
      <w:pPr>
        <w:pStyle w:val="a0"/>
        <w:rPr>
          <w:rFonts w:hint="cs"/>
          <w:rtl/>
        </w:rPr>
      </w:pPr>
      <w:r>
        <w:rPr>
          <w:rFonts w:hint="cs"/>
          <w:rtl/>
        </w:rPr>
        <w:t>כשנגיע למצב שבו נגיע להסכם, נצטרך גם לפנות יישובים. אבל כמו שאמר ראש הממשלה, ואנחנו חושבים שבעניין הזה לא צריך להיות ויכוח, אם נבין שכלו כל הקצים ואנחנו לא יכולים להגיע במשא-ומתן להסדר, הרי שמחובתנו, לטובת הציבור שלנו, להגיד: א</w:t>
      </w:r>
      <w:r>
        <w:rPr>
          <w:rFonts w:hint="cs"/>
          <w:rtl/>
        </w:rPr>
        <w:t xml:space="preserve">נחנו הולכים למהלכים חד-צדדיים, לפינוי חד-צדדי של יישובים, כאשר אנחנו מבינים וברור לנו שאי-אפשר להגיע להסכם עם הצד השני. </w:t>
      </w:r>
    </w:p>
    <w:p w14:paraId="60CF9B77" w14:textId="77777777" w:rsidR="00000000" w:rsidRDefault="00382668">
      <w:pPr>
        <w:pStyle w:val="a0"/>
        <w:rPr>
          <w:rFonts w:hint="cs"/>
          <w:rtl/>
        </w:rPr>
      </w:pPr>
    </w:p>
    <w:p w14:paraId="178C1FDD" w14:textId="77777777" w:rsidR="00000000" w:rsidRDefault="00382668">
      <w:pPr>
        <w:pStyle w:val="a0"/>
        <w:rPr>
          <w:rFonts w:hint="cs"/>
          <w:rtl/>
        </w:rPr>
      </w:pPr>
      <w:r>
        <w:rPr>
          <w:rFonts w:hint="cs"/>
          <w:rtl/>
        </w:rPr>
        <w:t>שמענו הבוקר את כל אותם אנשים שמתבטאים נגד המכתב של החיילים הסרבנים, שהודיעו שהם יסרבו לשרת בשטחים. אני מתנגד לכך בכל תוקף. אני חושב שא</w:t>
      </w:r>
      <w:r>
        <w:rPr>
          <w:rFonts w:hint="cs"/>
          <w:rtl/>
        </w:rPr>
        <w:t xml:space="preserve">סור לחיילים לקחת את הדין לידיהם ולהחליט: פה אני משרת ושם אני לא משרת. זה אסור בשום מקרה. </w:t>
      </w:r>
    </w:p>
    <w:p w14:paraId="75AF2FE2" w14:textId="77777777" w:rsidR="00000000" w:rsidRDefault="00382668">
      <w:pPr>
        <w:pStyle w:val="a0"/>
        <w:rPr>
          <w:rFonts w:hint="cs"/>
          <w:rtl/>
        </w:rPr>
      </w:pPr>
    </w:p>
    <w:p w14:paraId="5CCCDFB2" w14:textId="77777777" w:rsidR="00000000" w:rsidRDefault="00382668">
      <w:pPr>
        <w:pStyle w:val="a0"/>
        <w:rPr>
          <w:rFonts w:hint="cs"/>
          <w:rtl/>
        </w:rPr>
      </w:pPr>
      <w:r>
        <w:rPr>
          <w:rFonts w:hint="cs"/>
          <w:rtl/>
        </w:rPr>
        <w:t>אבל אני קורא לכל אותם חברים בבית הזה שיצאו נגד הסרבנים, לצאת באותה מידה נגד אותם רבנים שקוראים לצאת ולהתקומם נגד פינוי המאחזים הבלתי-חוקיים, ולכל אותם תושבים במאחזים</w:t>
      </w:r>
      <w:r>
        <w:rPr>
          <w:rFonts w:hint="cs"/>
          <w:rtl/>
        </w:rPr>
        <w:t xml:space="preserve"> הבלתי- חוקיים שרוצים לצאת ולהתנגד לכוחות הצבא, כשיוחלט על כך שצריך לפנות אותם. צריך לעשות את זה יד ביד. אי-אפשר מצד אחד להתנגד לסרבנים ולקרוא להם בוגדים, אבל מצד שני לתת יד לאותם אנשים שקוראים להתנגד לצבא בעת פינוי המאחזים הבלתי-חוקיים. תודה רבה. </w:t>
      </w:r>
    </w:p>
    <w:p w14:paraId="3AAE8D66" w14:textId="77777777" w:rsidR="00000000" w:rsidRDefault="00382668">
      <w:pPr>
        <w:pStyle w:val="a0"/>
        <w:rPr>
          <w:rFonts w:hint="cs"/>
          <w:rtl/>
        </w:rPr>
      </w:pPr>
    </w:p>
    <w:p w14:paraId="557364CF" w14:textId="77777777" w:rsidR="00000000" w:rsidRDefault="00382668">
      <w:pPr>
        <w:pStyle w:val="af1"/>
        <w:rPr>
          <w:rtl/>
        </w:rPr>
      </w:pPr>
      <w:r>
        <w:rPr>
          <w:rtl/>
        </w:rPr>
        <w:t xml:space="preserve">היו"ר </w:t>
      </w:r>
      <w:r>
        <w:rPr>
          <w:rtl/>
        </w:rPr>
        <w:t>מוחמד ברכה:</w:t>
      </w:r>
    </w:p>
    <w:p w14:paraId="46EF4279" w14:textId="77777777" w:rsidR="00000000" w:rsidRDefault="00382668">
      <w:pPr>
        <w:pStyle w:val="a0"/>
        <w:rPr>
          <w:rtl/>
        </w:rPr>
      </w:pPr>
    </w:p>
    <w:p w14:paraId="63D5FDA9" w14:textId="77777777" w:rsidR="00000000" w:rsidRDefault="00382668">
      <w:pPr>
        <w:pStyle w:val="a0"/>
        <w:rPr>
          <w:rFonts w:hint="cs"/>
          <w:rtl/>
        </w:rPr>
      </w:pPr>
      <w:r>
        <w:rPr>
          <w:rFonts w:hint="cs"/>
          <w:rtl/>
        </w:rPr>
        <w:t xml:space="preserve">תודה. חבר הכנסת נסים זאב. אחריו </w:t>
      </w:r>
      <w:r>
        <w:rPr>
          <w:rtl/>
        </w:rPr>
        <w:t>–</w:t>
      </w:r>
      <w:r>
        <w:rPr>
          <w:rFonts w:hint="cs"/>
          <w:rtl/>
        </w:rPr>
        <w:t xml:space="preserve"> חבר הכנסת אריה אלדד. </w:t>
      </w:r>
    </w:p>
    <w:p w14:paraId="23713734" w14:textId="77777777" w:rsidR="00000000" w:rsidRDefault="00382668">
      <w:pPr>
        <w:pStyle w:val="a0"/>
        <w:rPr>
          <w:rFonts w:hint="cs"/>
          <w:rtl/>
        </w:rPr>
      </w:pPr>
    </w:p>
    <w:p w14:paraId="495F9491" w14:textId="77777777" w:rsidR="00000000" w:rsidRDefault="00382668">
      <w:pPr>
        <w:pStyle w:val="a"/>
        <w:rPr>
          <w:rtl/>
        </w:rPr>
      </w:pPr>
      <w:bookmarkStart w:id="123" w:name="FS000000490T22_12_2003_15_06_15"/>
      <w:bookmarkStart w:id="124" w:name="_Toc92504259"/>
      <w:bookmarkEnd w:id="123"/>
      <w:r>
        <w:rPr>
          <w:rFonts w:hint="eastAsia"/>
          <w:rtl/>
        </w:rPr>
        <w:t>נסים</w:t>
      </w:r>
      <w:r>
        <w:rPr>
          <w:rtl/>
        </w:rPr>
        <w:t xml:space="preserve"> זאב (ש"ס):</w:t>
      </w:r>
      <w:bookmarkEnd w:id="124"/>
    </w:p>
    <w:p w14:paraId="72D34DDF" w14:textId="77777777" w:rsidR="00000000" w:rsidRDefault="00382668">
      <w:pPr>
        <w:pStyle w:val="a0"/>
        <w:rPr>
          <w:rFonts w:hint="cs"/>
          <w:rtl/>
        </w:rPr>
      </w:pPr>
    </w:p>
    <w:p w14:paraId="2F5F63FE" w14:textId="77777777" w:rsidR="00000000" w:rsidRDefault="00382668">
      <w:pPr>
        <w:pStyle w:val="a0"/>
        <w:rPr>
          <w:rFonts w:hint="cs"/>
          <w:rtl/>
        </w:rPr>
      </w:pPr>
      <w:r>
        <w:rPr>
          <w:rFonts w:hint="cs"/>
          <w:rtl/>
        </w:rPr>
        <w:t>אדוני היושב-ראש, כבוד השרים, כנסת נכבדה, התוכנית החד-צדדית של ראש הממשלה, הנסיגה החד-צדדית של ממשלת התעתועים, שכל יום אחד משריה שולף תוכנית כלשהי ומעלה רעיונות, גורמת לא</w:t>
      </w:r>
      <w:r>
        <w:rPr>
          <w:rFonts w:hint="cs"/>
          <w:rtl/>
        </w:rPr>
        <w:t xml:space="preserve">נרכיה מוחלטת, לאובדן דרך. צריכים לזכור, שמאז שראש הממשלה הכריז ואמר: אנחנו עייפים מלשלוט על 3.5 מיליוני פלסטינים </w:t>
      </w:r>
      <w:r>
        <w:rPr>
          <w:rtl/>
        </w:rPr>
        <w:t>–</w:t>
      </w:r>
      <w:r>
        <w:rPr>
          <w:rFonts w:hint="cs"/>
          <w:rtl/>
        </w:rPr>
        <w:t xml:space="preserve"> השכם והערב אנחנו שומעים תוכניות חדשות. כל בוקר קם שר אחר ואומר: היום יש תוכנית חדשה, רעיון חדש. </w:t>
      </w:r>
    </w:p>
    <w:p w14:paraId="798BC409" w14:textId="77777777" w:rsidR="00000000" w:rsidRDefault="00382668">
      <w:pPr>
        <w:pStyle w:val="a0"/>
        <w:rPr>
          <w:rFonts w:hint="cs"/>
          <w:rtl/>
        </w:rPr>
      </w:pPr>
    </w:p>
    <w:p w14:paraId="01EC9964" w14:textId="77777777" w:rsidR="00000000" w:rsidRDefault="00382668">
      <w:pPr>
        <w:pStyle w:val="a0"/>
        <w:rPr>
          <w:rFonts w:hint="cs"/>
          <w:rtl/>
        </w:rPr>
      </w:pPr>
      <w:r>
        <w:rPr>
          <w:rFonts w:hint="cs"/>
          <w:rtl/>
        </w:rPr>
        <w:t>אדוני היושב-ראש, מה שאמר השר ביבי נתניהו, ש</w:t>
      </w:r>
      <w:r>
        <w:rPr>
          <w:rFonts w:hint="cs"/>
          <w:rtl/>
        </w:rPr>
        <w:t xml:space="preserve">ר האוצר, בשבוע שעבר, שכל עובד משלם 8% משכרו ומכיסו על הערבים ועל החרדים, זאת הסתה פרועה, דברי בלע, שכנסת ישראל חייבת למחות עליהם. זה מזכיר לנו את המשטרים האפלים. </w:t>
      </w:r>
    </w:p>
    <w:p w14:paraId="6CC53837" w14:textId="77777777" w:rsidR="00000000" w:rsidRDefault="00382668">
      <w:pPr>
        <w:pStyle w:val="a0"/>
        <w:rPr>
          <w:rFonts w:hint="cs"/>
          <w:rtl/>
        </w:rPr>
      </w:pPr>
    </w:p>
    <w:p w14:paraId="650A7A3C" w14:textId="77777777" w:rsidR="00000000" w:rsidRDefault="00382668">
      <w:pPr>
        <w:pStyle w:val="af0"/>
        <w:rPr>
          <w:rtl/>
        </w:rPr>
      </w:pPr>
      <w:r>
        <w:rPr>
          <w:rFonts w:hint="eastAsia"/>
          <w:rtl/>
        </w:rPr>
        <w:t>דוד</w:t>
      </w:r>
      <w:r>
        <w:rPr>
          <w:rtl/>
        </w:rPr>
        <w:t xml:space="preserve"> טל (עם אחד):</w:t>
      </w:r>
    </w:p>
    <w:p w14:paraId="5E004210" w14:textId="77777777" w:rsidR="00000000" w:rsidRDefault="00382668">
      <w:pPr>
        <w:pStyle w:val="a0"/>
        <w:rPr>
          <w:rFonts w:hint="cs"/>
          <w:rtl/>
        </w:rPr>
      </w:pPr>
    </w:p>
    <w:p w14:paraId="4AF339BA" w14:textId="77777777" w:rsidR="00000000" w:rsidRDefault="00382668">
      <w:pPr>
        <w:pStyle w:val="a0"/>
        <w:rPr>
          <w:rFonts w:hint="cs"/>
          <w:rtl/>
        </w:rPr>
      </w:pPr>
      <w:r>
        <w:rPr>
          <w:rFonts w:hint="cs"/>
          <w:rtl/>
        </w:rPr>
        <w:t xml:space="preserve">זאת גזענות לשמה, תגיד את זה. </w:t>
      </w:r>
    </w:p>
    <w:p w14:paraId="6FFA6D35" w14:textId="77777777" w:rsidR="00000000" w:rsidRDefault="00382668">
      <w:pPr>
        <w:pStyle w:val="a0"/>
        <w:rPr>
          <w:rFonts w:hint="cs"/>
          <w:rtl/>
        </w:rPr>
      </w:pPr>
    </w:p>
    <w:p w14:paraId="753C85E2" w14:textId="77777777" w:rsidR="00000000" w:rsidRDefault="00382668">
      <w:pPr>
        <w:pStyle w:val="-"/>
        <w:rPr>
          <w:rtl/>
        </w:rPr>
      </w:pPr>
      <w:bookmarkStart w:id="125" w:name="FS000000490T22_12_2003_15_10_23C"/>
      <w:bookmarkEnd w:id="125"/>
      <w:r>
        <w:rPr>
          <w:rtl/>
        </w:rPr>
        <w:t>נסים זאב (ש"ס):</w:t>
      </w:r>
    </w:p>
    <w:p w14:paraId="2DE92437" w14:textId="77777777" w:rsidR="00000000" w:rsidRDefault="00382668">
      <w:pPr>
        <w:pStyle w:val="a0"/>
        <w:rPr>
          <w:rtl/>
        </w:rPr>
      </w:pPr>
    </w:p>
    <w:p w14:paraId="641F2839" w14:textId="77777777" w:rsidR="00000000" w:rsidRDefault="00382668">
      <w:pPr>
        <w:pStyle w:val="a0"/>
        <w:rPr>
          <w:rFonts w:hint="cs"/>
          <w:rtl/>
        </w:rPr>
      </w:pPr>
      <w:r>
        <w:rPr>
          <w:rFonts w:hint="cs"/>
          <w:rtl/>
        </w:rPr>
        <w:t>זאת גזענות לשמה, שיש בה דב</w:t>
      </w:r>
      <w:r>
        <w:rPr>
          <w:rFonts w:hint="cs"/>
          <w:rtl/>
        </w:rPr>
        <w:t xml:space="preserve">רי רשע ודברי בלע, דברי הסתה שאינם ראויים להישמע מפיו של שר בממשלת ישראל. פשוט חרפה לנו. </w:t>
      </w:r>
    </w:p>
    <w:p w14:paraId="1A56EF2C" w14:textId="77777777" w:rsidR="00000000" w:rsidRDefault="00382668">
      <w:pPr>
        <w:pStyle w:val="a0"/>
        <w:rPr>
          <w:rFonts w:hint="cs"/>
          <w:rtl/>
        </w:rPr>
      </w:pPr>
    </w:p>
    <w:p w14:paraId="14222402" w14:textId="77777777" w:rsidR="00000000" w:rsidRDefault="00382668">
      <w:pPr>
        <w:pStyle w:val="a0"/>
        <w:rPr>
          <w:rFonts w:hint="cs"/>
          <w:rtl/>
        </w:rPr>
      </w:pPr>
      <w:r>
        <w:rPr>
          <w:rFonts w:hint="cs"/>
          <w:rtl/>
        </w:rPr>
        <w:t>לפני כמה ימים גם לסילבן שלום היתה תוכנית, והוא אמר שצריך להפסיק את המשא-ומתן עם הפלסטינים ולעבור לערוץ הסורי. הממשלה הזאת הולכת ונוטה שמאלה, אבל מה שמעניין הוא שדחלאן</w:t>
      </w:r>
      <w:r>
        <w:rPr>
          <w:rFonts w:hint="cs"/>
          <w:rtl/>
        </w:rPr>
        <w:t xml:space="preserve"> עצמו אומר, שההכרזה הזאת, שאין בה שום טעם, רק מעודדת את ה"חמאס" ונותנת להם יותר כוח, כי כשממשלה באה בלי תוכניות ובאה בהכרזות שונות ומשונות, הכרזות שהיא לא מאמינה בהן בכלל, והכרזותיה מביעות את אובדן הדרך, הן מחזקות את הארגונים הקיצוניים של הטרור. </w:t>
      </w:r>
    </w:p>
    <w:p w14:paraId="7CCC1CF7" w14:textId="77777777" w:rsidR="00000000" w:rsidRDefault="00382668">
      <w:pPr>
        <w:pStyle w:val="a0"/>
        <w:rPr>
          <w:rFonts w:hint="cs"/>
          <w:rtl/>
        </w:rPr>
      </w:pPr>
    </w:p>
    <w:p w14:paraId="3D80316F" w14:textId="77777777" w:rsidR="00000000" w:rsidRDefault="00382668">
      <w:pPr>
        <w:pStyle w:val="a0"/>
        <w:rPr>
          <w:rFonts w:hint="cs"/>
          <w:rtl/>
        </w:rPr>
      </w:pPr>
      <w:r>
        <w:rPr>
          <w:rFonts w:hint="cs"/>
          <w:rtl/>
        </w:rPr>
        <w:t>אדוני הי</w:t>
      </w:r>
      <w:r>
        <w:rPr>
          <w:rFonts w:hint="cs"/>
          <w:rtl/>
        </w:rPr>
        <w:t>ושב-ראש, ההבדל בין הנסיגה מלבנון לבין הנסיגה החד-צדדית בעניין הפלסטינים, שאנחנו רוצים לבצע, פשוט מאוד. בנסיגה מלבנון חזרנו לקו הבין-לאומי, ובעצם לא יכולה להיות כל טענה, לא של ממשלת לבנון ולא של האומות המאוחדות, של האו"ם. כאן הרי הטענה נשארת בעינה. אם אתה נ</w:t>
      </w:r>
      <w:r>
        <w:rPr>
          <w:rFonts w:hint="cs"/>
          <w:rtl/>
        </w:rPr>
        <w:t xml:space="preserve">סוג, ואתה נסוג רק בחלק מהשטחים, הטענה של הפלסטינים שעדיין אנחנו בשטחים כבושים תקפה וקיימת. לכן אנחנו לא מונעים בכך את הטרור. </w:t>
      </w:r>
    </w:p>
    <w:p w14:paraId="79F532FB" w14:textId="77777777" w:rsidR="00000000" w:rsidRDefault="00382668">
      <w:pPr>
        <w:pStyle w:val="a0"/>
        <w:rPr>
          <w:rFonts w:hint="cs"/>
          <w:rtl/>
        </w:rPr>
      </w:pPr>
    </w:p>
    <w:p w14:paraId="4EB1C836" w14:textId="77777777" w:rsidR="00000000" w:rsidRDefault="00382668">
      <w:pPr>
        <w:pStyle w:val="a0"/>
        <w:rPr>
          <w:rFonts w:hint="cs"/>
          <w:rtl/>
        </w:rPr>
      </w:pPr>
      <w:r>
        <w:rPr>
          <w:rFonts w:hint="cs"/>
          <w:rtl/>
        </w:rPr>
        <w:t xml:space="preserve">לכן, שראש הממשלה יאמר באופן נחרץ שהגדר היא הגבול שלנו, אנחנו חוזרים לגבול הזה, נסוגים עד לקו הגדר - ולא להפקיר את המתנחלים. צריך </w:t>
      </w:r>
      <w:r>
        <w:rPr>
          <w:rFonts w:hint="cs"/>
          <w:rtl/>
        </w:rPr>
        <w:t xml:space="preserve">לומר למתנחלים שנשלחו על-ידי ממשלות ישראל במשך כל כך הרבה שנים, והקריבו במסירות נפש את עצמם, וזה עלה פעמים רבות בחיי אדם שם - צריך לומר להם את האמת, מה הדרך שהממשלה רוצה להתוות ומה המדיניות שלה. </w:t>
      </w:r>
    </w:p>
    <w:p w14:paraId="155A915E" w14:textId="77777777" w:rsidR="00000000" w:rsidRDefault="00382668">
      <w:pPr>
        <w:pStyle w:val="a0"/>
        <w:rPr>
          <w:rFonts w:hint="cs"/>
          <w:rtl/>
        </w:rPr>
      </w:pPr>
    </w:p>
    <w:p w14:paraId="4E877D24" w14:textId="77777777" w:rsidR="00000000" w:rsidRDefault="00382668">
      <w:pPr>
        <w:pStyle w:val="af1"/>
        <w:rPr>
          <w:rtl/>
        </w:rPr>
      </w:pPr>
      <w:r>
        <w:rPr>
          <w:rtl/>
        </w:rPr>
        <w:t>היו"ר מוחמד ברכה:</w:t>
      </w:r>
    </w:p>
    <w:p w14:paraId="3ED8BE8C" w14:textId="77777777" w:rsidR="00000000" w:rsidRDefault="00382668">
      <w:pPr>
        <w:pStyle w:val="a0"/>
        <w:rPr>
          <w:rtl/>
        </w:rPr>
      </w:pPr>
    </w:p>
    <w:p w14:paraId="1C12CCFD" w14:textId="77777777" w:rsidR="00000000" w:rsidRDefault="00382668">
      <w:pPr>
        <w:pStyle w:val="a0"/>
        <w:rPr>
          <w:rFonts w:hint="cs"/>
          <w:rtl/>
        </w:rPr>
      </w:pPr>
      <w:r>
        <w:rPr>
          <w:rFonts w:hint="cs"/>
          <w:rtl/>
        </w:rPr>
        <w:t>תודה רבה, אדוני. חבר הכנסת אריה אלדד, בבק</w:t>
      </w:r>
      <w:r>
        <w:rPr>
          <w:rFonts w:hint="cs"/>
          <w:rtl/>
        </w:rPr>
        <w:t xml:space="preserve">שה. אחריו </w:t>
      </w:r>
      <w:r>
        <w:rPr>
          <w:rtl/>
        </w:rPr>
        <w:t>–</w:t>
      </w:r>
      <w:r>
        <w:rPr>
          <w:rFonts w:hint="cs"/>
          <w:rtl/>
        </w:rPr>
        <w:t xml:space="preserve"> חבר הכנסת רומן ברונפמן. </w:t>
      </w:r>
    </w:p>
    <w:p w14:paraId="184ECE5E" w14:textId="77777777" w:rsidR="00000000" w:rsidRDefault="00382668">
      <w:pPr>
        <w:pStyle w:val="a0"/>
        <w:rPr>
          <w:rFonts w:hint="cs"/>
          <w:rtl/>
        </w:rPr>
      </w:pPr>
    </w:p>
    <w:p w14:paraId="224FB86D" w14:textId="77777777" w:rsidR="00000000" w:rsidRDefault="00382668">
      <w:pPr>
        <w:pStyle w:val="a"/>
        <w:rPr>
          <w:rtl/>
        </w:rPr>
      </w:pPr>
      <w:bookmarkStart w:id="126" w:name="FS000001055T22_12_2003_15_17_19"/>
      <w:bookmarkStart w:id="127" w:name="_Toc92504260"/>
      <w:bookmarkEnd w:id="126"/>
      <w:r>
        <w:rPr>
          <w:rFonts w:hint="eastAsia"/>
          <w:rtl/>
        </w:rPr>
        <w:t>אריה</w:t>
      </w:r>
      <w:r>
        <w:rPr>
          <w:rtl/>
        </w:rPr>
        <w:t xml:space="preserve"> אלדד (האיחוד הלאומי - ישראל ביתנו):</w:t>
      </w:r>
      <w:bookmarkEnd w:id="127"/>
    </w:p>
    <w:p w14:paraId="676303FD" w14:textId="77777777" w:rsidR="00000000" w:rsidRDefault="00382668">
      <w:pPr>
        <w:pStyle w:val="a0"/>
        <w:rPr>
          <w:rFonts w:hint="cs"/>
          <w:rtl/>
        </w:rPr>
      </w:pPr>
    </w:p>
    <w:p w14:paraId="5C9CEB4F" w14:textId="77777777" w:rsidR="00000000" w:rsidRDefault="00382668">
      <w:pPr>
        <w:pStyle w:val="a0"/>
        <w:rPr>
          <w:rFonts w:hint="cs"/>
          <w:rtl/>
        </w:rPr>
      </w:pPr>
      <w:r>
        <w:rPr>
          <w:rFonts w:hint="cs"/>
          <w:rtl/>
        </w:rPr>
        <w:t>אדוני היושב-ראש, אדוני השר, חברי חברי הכנסת, המיתון הכלכלי הכלל-עולמי, המשבר הכלכלי בארץ והמלחמה הארוכה שנכפתה עלינו גרמו לקיצוצים הכלכליים-החברתיים הקשים. המיתון פגע בעיקר בשכ</w:t>
      </w:r>
      <w:r>
        <w:rPr>
          <w:rFonts w:hint="cs"/>
          <w:rtl/>
        </w:rPr>
        <w:t>בות החלשות, אך סימני ההתאוששות של המשק והערכות הכלכלנים מצביעים על כך שהמשבר הוא זמני. צעדי הממשלה להבראת המשק נכונים, ויביאו בסופו של דבר לצמצום הפגיעה בשכבות החלשות. ייתכן כי חלק מהפעולות היו רדיקליות מדי, וצריך ואפשר לצמצמן, אך התוכנית הכלכלית של שר האו</w:t>
      </w:r>
      <w:r>
        <w:rPr>
          <w:rFonts w:hint="cs"/>
          <w:rtl/>
        </w:rPr>
        <w:t xml:space="preserve">צר היא הפתרון הריאלי היחיד היום. </w:t>
      </w:r>
    </w:p>
    <w:p w14:paraId="0AFC0CD8" w14:textId="77777777" w:rsidR="00000000" w:rsidRDefault="00382668">
      <w:pPr>
        <w:pStyle w:val="a0"/>
        <w:rPr>
          <w:rFonts w:hint="cs"/>
          <w:rtl/>
        </w:rPr>
      </w:pPr>
    </w:p>
    <w:p w14:paraId="02857777" w14:textId="77777777" w:rsidR="00000000" w:rsidRDefault="00382668">
      <w:pPr>
        <w:pStyle w:val="a0"/>
        <w:rPr>
          <w:rFonts w:hint="cs"/>
          <w:rtl/>
        </w:rPr>
      </w:pPr>
      <w:r>
        <w:rPr>
          <w:rFonts w:hint="cs"/>
          <w:rtl/>
        </w:rPr>
        <w:t xml:space="preserve">התמונה שונה לחלוטין, לצערי, כשאני בא להתייחס לנאום הרצלייה של שרון. דומה שראש הממשלה הולך ונסדק. בלחץ תרגילי היחצנות של ביילין והטרמפיסטים שלו, בלחץ הצניחה בסקרים, הצרות המשפטיות, ובין פטיש הקוורטט לסדן הטרור </w:t>
      </w:r>
      <w:r>
        <w:rPr>
          <w:rtl/>
        </w:rPr>
        <w:t>–</w:t>
      </w:r>
      <w:r>
        <w:rPr>
          <w:rFonts w:hint="cs"/>
          <w:rtl/>
        </w:rPr>
        <w:t xml:space="preserve"> הוא הולך ו</w:t>
      </w:r>
      <w:r>
        <w:rPr>
          <w:rFonts w:hint="cs"/>
          <w:rtl/>
        </w:rPr>
        <w:t xml:space="preserve">נסדק. </w:t>
      </w:r>
    </w:p>
    <w:p w14:paraId="5544BE29" w14:textId="77777777" w:rsidR="00000000" w:rsidRDefault="00382668">
      <w:pPr>
        <w:pStyle w:val="a0"/>
        <w:rPr>
          <w:rFonts w:hint="cs"/>
          <w:rtl/>
        </w:rPr>
      </w:pPr>
    </w:p>
    <w:p w14:paraId="494011FF" w14:textId="77777777" w:rsidR="00000000" w:rsidRDefault="00382668">
      <w:pPr>
        <w:pStyle w:val="a0"/>
        <w:rPr>
          <w:rFonts w:hint="cs"/>
          <w:rtl/>
        </w:rPr>
      </w:pPr>
      <w:r>
        <w:rPr>
          <w:rFonts w:hint="cs"/>
          <w:rtl/>
        </w:rPr>
        <w:t>אדוני ראש הממשלה, בבית-הספר לימדו אותנו שלא יפה להעתיק. דומה שראש הממשלה מעתיק מאלו הנמצאים לשמאלו. ההתנתקות החד-צדדית, תוכנית שפעם לא היתה זוכה אפילו לבוז מצדו, היא עתה חזון מדיני. הטרור יימשך אחרי ההתנתקות? בוודאי, שרון יודע. ומה יעשה אחר כך, אחר</w:t>
      </w:r>
      <w:r>
        <w:rPr>
          <w:rFonts w:hint="cs"/>
          <w:rtl/>
        </w:rPr>
        <w:t xml:space="preserve">י "השיפור הטקטי לאחור", כפי שקוראים בצבא בלשון נקייה לנסיגה מבוהלת? יצטרך לשוב אל מעבר לגדר, לשכם ולג'נין ולרמאללה, ולהילחם בטרור שם, אבל בדרך לשם יחלוף על פני הריסות היישובים שהוא רוצה, חלילה, להרוס. </w:t>
      </w:r>
    </w:p>
    <w:p w14:paraId="39FF5215" w14:textId="77777777" w:rsidR="00000000" w:rsidRDefault="00382668">
      <w:pPr>
        <w:pStyle w:val="a0"/>
        <w:rPr>
          <w:rFonts w:hint="cs"/>
          <w:rtl/>
        </w:rPr>
      </w:pPr>
    </w:p>
    <w:p w14:paraId="12FCBF6E" w14:textId="77777777" w:rsidR="00000000" w:rsidRDefault="00382668">
      <w:pPr>
        <w:pStyle w:val="a0"/>
        <w:rPr>
          <w:rFonts w:hint="cs"/>
          <w:rtl/>
        </w:rPr>
      </w:pPr>
      <w:r>
        <w:rPr>
          <w:rFonts w:hint="cs"/>
          <w:rtl/>
        </w:rPr>
        <w:t>ראש הממשלה, שאמר כי דין נצרים כדין תל-אביב, מקרב במו-</w:t>
      </w:r>
      <w:r>
        <w:rPr>
          <w:rFonts w:hint="cs"/>
          <w:rtl/>
        </w:rPr>
        <w:t>ידיו את תמונת הראי של האמירה הזאת. אם תיחרב, חלילה, נצרים, לא תעמוד גם תל-אביב. בנאומו השמיט ראש הממשלה את הבסיס המוסרי, הציוני, המדיני לישיבתנו בארץ-ישראל, וגם אם דבר מתוכניתו לא יצא לפועל, המלים שלו הורגות, יורות בגבם של המתיישבים ששלח רק אתמול לגבעות. ל</w:t>
      </w:r>
      <w:r>
        <w:rPr>
          <w:rFonts w:hint="cs"/>
          <w:rtl/>
        </w:rPr>
        <w:t xml:space="preserve">א רק על ריבונות ישראל ביש"ע ויתר ראש הממשלה, הוא ויתר גם על עצמאות ישראל במדינתו. הכול יהיה בתיאום מלא עם האמריקנים, הוא אומר בנאומו. </w:t>
      </w:r>
    </w:p>
    <w:p w14:paraId="0548A399" w14:textId="77777777" w:rsidR="00000000" w:rsidRDefault="00382668">
      <w:pPr>
        <w:pStyle w:val="a0"/>
        <w:rPr>
          <w:rFonts w:hint="cs"/>
          <w:rtl/>
        </w:rPr>
      </w:pPr>
    </w:p>
    <w:p w14:paraId="4EB8E6BE" w14:textId="77777777" w:rsidR="00000000" w:rsidRDefault="00382668">
      <w:pPr>
        <w:pStyle w:val="a0"/>
        <w:rPr>
          <w:rFonts w:hint="cs"/>
          <w:rtl/>
        </w:rPr>
      </w:pPr>
      <w:r>
        <w:rPr>
          <w:rFonts w:hint="cs"/>
          <w:rtl/>
        </w:rPr>
        <w:t xml:space="preserve">יש מאבד עולמו בשעה אחת. באמון הערבים ועוזריהם לא יזכה, ואת אמון המחנה הלאומי איבד. הלוואי שהעם הזה יהיה חזק מקברניטיו. </w:t>
      </w:r>
    </w:p>
    <w:p w14:paraId="2678EFC6" w14:textId="77777777" w:rsidR="00000000" w:rsidRDefault="00382668">
      <w:pPr>
        <w:pStyle w:val="a0"/>
        <w:rPr>
          <w:rFonts w:hint="cs"/>
          <w:rtl/>
        </w:rPr>
      </w:pPr>
    </w:p>
    <w:p w14:paraId="0893563A" w14:textId="77777777" w:rsidR="00000000" w:rsidRDefault="00382668">
      <w:pPr>
        <w:pStyle w:val="af1"/>
        <w:rPr>
          <w:rtl/>
        </w:rPr>
      </w:pPr>
      <w:r>
        <w:rPr>
          <w:rtl/>
        </w:rPr>
        <w:t>היו"ר מוחמד ברכה:</w:t>
      </w:r>
    </w:p>
    <w:p w14:paraId="175F93A3" w14:textId="77777777" w:rsidR="00000000" w:rsidRDefault="00382668">
      <w:pPr>
        <w:pStyle w:val="a0"/>
        <w:rPr>
          <w:rtl/>
        </w:rPr>
      </w:pPr>
    </w:p>
    <w:p w14:paraId="48AFA044" w14:textId="77777777" w:rsidR="00000000" w:rsidRDefault="00382668">
      <w:pPr>
        <w:pStyle w:val="a0"/>
        <w:rPr>
          <w:rFonts w:hint="cs"/>
          <w:rtl/>
        </w:rPr>
      </w:pPr>
      <w:r>
        <w:rPr>
          <w:rFonts w:hint="cs"/>
          <w:rtl/>
        </w:rPr>
        <w:t xml:space="preserve">תודה, חבר הכנסת אלדד. חבר הכנסת רומן ברונפמן, בבקשה. אחריו </w:t>
      </w:r>
      <w:r>
        <w:rPr>
          <w:rtl/>
        </w:rPr>
        <w:t>–</w:t>
      </w:r>
      <w:r>
        <w:rPr>
          <w:rFonts w:hint="cs"/>
          <w:rtl/>
        </w:rPr>
        <w:t xml:space="preserve"> חבר הכנסת ניסן סלומינסקי. </w:t>
      </w:r>
    </w:p>
    <w:p w14:paraId="14A4388F" w14:textId="77777777" w:rsidR="00000000" w:rsidRDefault="00382668">
      <w:pPr>
        <w:pStyle w:val="a0"/>
        <w:rPr>
          <w:rFonts w:hint="cs"/>
          <w:rtl/>
        </w:rPr>
      </w:pPr>
    </w:p>
    <w:p w14:paraId="7B1A6FFB" w14:textId="77777777" w:rsidR="00000000" w:rsidRDefault="00382668">
      <w:pPr>
        <w:pStyle w:val="a"/>
        <w:rPr>
          <w:rtl/>
        </w:rPr>
      </w:pPr>
      <w:bookmarkStart w:id="128" w:name="FS000000552T22_12_2003_15_27_44"/>
      <w:bookmarkStart w:id="129" w:name="_Toc92504261"/>
      <w:bookmarkEnd w:id="128"/>
      <w:r>
        <w:rPr>
          <w:rFonts w:hint="eastAsia"/>
          <w:rtl/>
        </w:rPr>
        <w:t>רומן</w:t>
      </w:r>
      <w:r>
        <w:rPr>
          <w:rtl/>
        </w:rPr>
        <w:t xml:space="preserve"> ברונפמן (מרצ):</w:t>
      </w:r>
      <w:bookmarkEnd w:id="129"/>
    </w:p>
    <w:p w14:paraId="4046EC91" w14:textId="77777777" w:rsidR="00000000" w:rsidRDefault="00382668">
      <w:pPr>
        <w:pStyle w:val="a0"/>
        <w:rPr>
          <w:rFonts w:hint="cs"/>
          <w:rtl/>
        </w:rPr>
      </w:pPr>
    </w:p>
    <w:p w14:paraId="7BEE3E3B" w14:textId="77777777" w:rsidR="00000000" w:rsidRDefault="00382668">
      <w:pPr>
        <w:pStyle w:val="a0"/>
        <w:rPr>
          <w:rFonts w:hint="cs"/>
          <w:rtl/>
        </w:rPr>
      </w:pPr>
      <w:r>
        <w:rPr>
          <w:rFonts w:hint="cs"/>
          <w:rtl/>
        </w:rPr>
        <w:t>אדוני היושב-ראש, אדוני השר, חברי הכנסת, לאמת יש אין-סוף פנים, וגם למציאות שלנו יש אין-סוף פנים. יכול לבוא נואם ולהגיד שהתוכנית</w:t>
      </w:r>
      <w:r>
        <w:rPr>
          <w:rFonts w:hint="cs"/>
          <w:rtl/>
        </w:rPr>
        <w:t xml:space="preserve"> של ראש הממשלה להיפרדות חד-צדדית היא בלחץ של יוזמות מדיניות משמאל, ויכול לבוא נואם ולהגיד שההחלטה להיפרדות חד-צדדית מהפלסטינים היא בלחץ של המציאות: המציאות הביטחונית, הכלכלית, החברתית </w:t>
      </w:r>
      <w:r>
        <w:rPr>
          <w:rtl/>
        </w:rPr>
        <w:t>–</w:t>
      </w:r>
      <w:r>
        <w:rPr>
          <w:rFonts w:hint="cs"/>
          <w:rtl/>
        </w:rPr>
        <w:t xml:space="preserve">  ומה נסתיר </w:t>
      </w:r>
      <w:r>
        <w:rPr>
          <w:rtl/>
        </w:rPr>
        <w:t>–</w:t>
      </w:r>
      <w:r>
        <w:rPr>
          <w:rFonts w:hint="cs"/>
          <w:rtl/>
        </w:rPr>
        <w:t xml:space="preserve"> גם הרוחנית של החברה הישראלית. ויכול לבוא מישהו ולהגיד, שה</w:t>
      </w:r>
      <w:r>
        <w:rPr>
          <w:rFonts w:hint="cs"/>
          <w:rtl/>
        </w:rPr>
        <w:t xml:space="preserve">תוכנית של שרון להיפרדות חד-צדדית היא בלחץ בין-לאומי, והלחץ הבין-לאומי על מדינת ישראל לסיום הכיבוש, לסיום השליטה בעם האחר, הוא לחץ לגיטימי. ויכול לבוא נואם ולהגיד, שתוכנית של היפרדות חד-צדדית של ראש הממשלה היא בלחץ ההתנגדות של העם הפלסטיני לשליטה צבאית בו. </w:t>
      </w:r>
      <w:r>
        <w:rPr>
          <w:rFonts w:hint="cs"/>
          <w:rtl/>
        </w:rPr>
        <w:t xml:space="preserve">לכן אין פה אמת אחת, כפי שגם המציאות היא רבגונית, היא משתנה והיא תלויה בעיקר בנקודת ההסתכלות של אותו אובייקט. </w:t>
      </w:r>
    </w:p>
    <w:p w14:paraId="7DD6492D" w14:textId="77777777" w:rsidR="00000000" w:rsidRDefault="00382668">
      <w:pPr>
        <w:pStyle w:val="a0"/>
        <w:rPr>
          <w:rFonts w:hint="cs"/>
          <w:rtl/>
        </w:rPr>
      </w:pPr>
    </w:p>
    <w:p w14:paraId="20C24B58" w14:textId="77777777" w:rsidR="00000000" w:rsidRDefault="00382668">
      <w:pPr>
        <w:pStyle w:val="a0"/>
        <w:rPr>
          <w:rFonts w:hint="cs"/>
          <w:rtl/>
        </w:rPr>
      </w:pPr>
      <w:r>
        <w:rPr>
          <w:rFonts w:hint="cs"/>
          <w:rtl/>
        </w:rPr>
        <w:t>יש להגיד, שהמציאות הישראלית לא מקלה על ראש הממשלה. התוכנית הכלכלית, השיח החברתי, הקרע החברתי בין עשירים לעניים, בין עולים לוותיקים, בין יהודים לע</w:t>
      </w:r>
      <w:r>
        <w:rPr>
          <w:rFonts w:hint="cs"/>
          <w:rtl/>
        </w:rPr>
        <w:t xml:space="preserve">רבים, בין מרכז לפריפריה, בין תושבי מדינת ישראל בגבולות 1967 לבין המתנחלים </w:t>
      </w:r>
      <w:r>
        <w:rPr>
          <w:rtl/>
        </w:rPr>
        <w:t>–</w:t>
      </w:r>
      <w:r>
        <w:rPr>
          <w:rFonts w:hint="cs"/>
          <w:rtl/>
        </w:rPr>
        <w:t xml:space="preserve"> הקרעים האלה, בסופו של דבר, יביאו את כל מי שיעמוד בראש המערכת הפוליטית, ולא חשוב מאיפה הוא יבוא, להבנה ולהכרה, כפי שהגיע אליה ראש הממשלה, שלא נוכל להמשיך בכיבוש, ולא נוכל לשלוט ב-3.</w:t>
      </w:r>
      <w:r>
        <w:rPr>
          <w:rFonts w:hint="cs"/>
          <w:rtl/>
        </w:rPr>
        <w:t xml:space="preserve">5 מיליוני פלסטינים, וכי נוכל להתארגן מחדש על הגבולות החדשים ועל קו ההגנה החדש. </w:t>
      </w:r>
    </w:p>
    <w:p w14:paraId="58D13C85" w14:textId="77777777" w:rsidR="00000000" w:rsidRDefault="00382668">
      <w:pPr>
        <w:pStyle w:val="a0"/>
        <w:rPr>
          <w:rFonts w:hint="cs"/>
          <w:rtl/>
        </w:rPr>
      </w:pPr>
    </w:p>
    <w:p w14:paraId="6E0B9414" w14:textId="77777777" w:rsidR="00000000" w:rsidRDefault="00382668">
      <w:pPr>
        <w:pStyle w:val="a0"/>
        <w:rPr>
          <w:rFonts w:hint="cs"/>
          <w:rtl/>
        </w:rPr>
      </w:pPr>
      <w:r>
        <w:rPr>
          <w:rFonts w:hint="cs"/>
          <w:rtl/>
        </w:rPr>
        <w:t xml:space="preserve">לכן, מי שהיום מתכוון להגיד, שכל התוכניות המדיניות נעשו בלחץ מבפנים, מסתכל על המציאות בצורה מעוותת, שלא מביאה בחשבון את העולם המשתנה, את הנסיבות המשתנות ואת נקודות ההסתכלות של </w:t>
      </w:r>
      <w:r>
        <w:rPr>
          <w:rFonts w:hint="cs"/>
          <w:rtl/>
        </w:rPr>
        <w:t xml:space="preserve">הקבוצות האחרות באוכלוסייה הישראלית. לכן יש לעשות מעשים אמיצים, נבונים ונכונים מהר ככל האפשר. </w:t>
      </w:r>
    </w:p>
    <w:p w14:paraId="4D3CB455" w14:textId="77777777" w:rsidR="00000000" w:rsidRDefault="00382668">
      <w:pPr>
        <w:pStyle w:val="a0"/>
        <w:rPr>
          <w:rFonts w:hint="cs"/>
          <w:rtl/>
        </w:rPr>
      </w:pPr>
    </w:p>
    <w:p w14:paraId="2CDEFE77" w14:textId="77777777" w:rsidR="00000000" w:rsidRDefault="00382668">
      <w:pPr>
        <w:pStyle w:val="a0"/>
        <w:rPr>
          <w:rFonts w:hint="cs"/>
          <w:rtl/>
        </w:rPr>
      </w:pPr>
      <w:r>
        <w:rPr>
          <w:rFonts w:hint="cs"/>
          <w:rtl/>
        </w:rPr>
        <w:t>קריסה של החברה, קריסה של הכלכלה, קריסה של הביטחון האישי והלאומי של מדינת ישראל קושרות קשר אחד ויחיד: המשך הכיבוש בלתי אפשרי. את זה יודעים אנשים משמאל, את זה יודע</w:t>
      </w:r>
      <w:r>
        <w:rPr>
          <w:rFonts w:hint="cs"/>
          <w:rtl/>
        </w:rPr>
        <w:t xml:space="preserve">ים אנשים מימין. רק שלאלה מימין קשה להודות בכך. תודה רבה. </w:t>
      </w:r>
    </w:p>
    <w:p w14:paraId="01D4F00E" w14:textId="77777777" w:rsidR="00000000" w:rsidRDefault="00382668">
      <w:pPr>
        <w:pStyle w:val="a0"/>
        <w:rPr>
          <w:rFonts w:hint="cs"/>
          <w:rtl/>
        </w:rPr>
      </w:pPr>
    </w:p>
    <w:p w14:paraId="6109EDE0" w14:textId="77777777" w:rsidR="00000000" w:rsidRDefault="00382668">
      <w:pPr>
        <w:pStyle w:val="af1"/>
        <w:rPr>
          <w:rtl/>
        </w:rPr>
      </w:pPr>
      <w:r>
        <w:rPr>
          <w:rtl/>
        </w:rPr>
        <w:t>היו"ר מוחמד ברכה:</w:t>
      </w:r>
    </w:p>
    <w:p w14:paraId="54F78B55" w14:textId="77777777" w:rsidR="00000000" w:rsidRDefault="00382668">
      <w:pPr>
        <w:pStyle w:val="a0"/>
        <w:rPr>
          <w:rtl/>
        </w:rPr>
      </w:pPr>
    </w:p>
    <w:p w14:paraId="37A92E5F" w14:textId="77777777" w:rsidR="00000000" w:rsidRDefault="00382668">
      <w:pPr>
        <w:pStyle w:val="a0"/>
        <w:rPr>
          <w:rFonts w:hint="cs"/>
          <w:rtl/>
        </w:rPr>
      </w:pPr>
      <w:r>
        <w:rPr>
          <w:rFonts w:hint="cs"/>
          <w:rtl/>
        </w:rPr>
        <w:t xml:space="preserve">תודה, חבר הכנסת ברונפמן. רשות הדיבור לחבר הכנסת ניסן סלומינסקי, ואחריו </w:t>
      </w:r>
      <w:r>
        <w:rPr>
          <w:rtl/>
        </w:rPr>
        <w:t>–</w:t>
      </w:r>
      <w:r>
        <w:rPr>
          <w:rFonts w:hint="cs"/>
          <w:rtl/>
        </w:rPr>
        <w:t xml:space="preserve"> לחבר הכנסת הרב רביץ. </w:t>
      </w:r>
    </w:p>
    <w:p w14:paraId="7064BAF7" w14:textId="77777777" w:rsidR="00000000" w:rsidRDefault="00382668">
      <w:pPr>
        <w:pStyle w:val="a0"/>
        <w:rPr>
          <w:rFonts w:hint="cs"/>
          <w:rtl/>
        </w:rPr>
      </w:pPr>
    </w:p>
    <w:p w14:paraId="6365885E" w14:textId="77777777" w:rsidR="00000000" w:rsidRDefault="00382668">
      <w:pPr>
        <w:pStyle w:val="a"/>
        <w:rPr>
          <w:rtl/>
        </w:rPr>
      </w:pPr>
      <w:bookmarkStart w:id="130" w:name="FS000001068T22_12_2003_14_38_31"/>
      <w:bookmarkStart w:id="131" w:name="_Toc92504262"/>
      <w:bookmarkEnd w:id="130"/>
      <w:r>
        <w:rPr>
          <w:rtl/>
        </w:rPr>
        <w:t>ניסן סלומינסקי (מפד"ל):</w:t>
      </w:r>
      <w:bookmarkEnd w:id="131"/>
    </w:p>
    <w:p w14:paraId="492D7B0E" w14:textId="77777777" w:rsidR="00000000" w:rsidRDefault="00382668">
      <w:pPr>
        <w:pStyle w:val="a0"/>
        <w:rPr>
          <w:rtl/>
        </w:rPr>
      </w:pPr>
    </w:p>
    <w:p w14:paraId="70D69A0E" w14:textId="77777777" w:rsidR="00000000" w:rsidRDefault="00382668">
      <w:pPr>
        <w:pStyle w:val="a0"/>
        <w:rPr>
          <w:rFonts w:hint="cs"/>
          <w:rtl/>
        </w:rPr>
      </w:pPr>
      <w:r>
        <w:rPr>
          <w:rFonts w:hint="cs"/>
          <w:rtl/>
        </w:rPr>
        <w:t>אדוני היושב-ראש, כבוד השר, חברי חברי הכנסת, כשראינו את מצ</w:t>
      </w:r>
      <w:r>
        <w:rPr>
          <w:rFonts w:hint="cs"/>
          <w:rtl/>
        </w:rPr>
        <w:t>עד האיוולת להרצלייה, כשכל שר מתחרה בשני כמה הוא מוותר, כמה הוא מוכר - - -</w:t>
      </w:r>
    </w:p>
    <w:p w14:paraId="73E10059" w14:textId="77777777" w:rsidR="00000000" w:rsidRDefault="00382668">
      <w:pPr>
        <w:pStyle w:val="a0"/>
        <w:ind w:firstLine="0"/>
        <w:rPr>
          <w:rFonts w:hint="cs"/>
          <w:rtl/>
        </w:rPr>
      </w:pPr>
    </w:p>
    <w:p w14:paraId="19D73A84" w14:textId="77777777" w:rsidR="00000000" w:rsidRDefault="00382668">
      <w:pPr>
        <w:pStyle w:val="af0"/>
        <w:rPr>
          <w:rtl/>
        </w:rPr>
      </w:pPr>
      <w:r>
        <w:rPr>
          <w:rFonts w:hint="eastAsia"/>
          <w:rtl/>
        </w:rPr>
        <w:t>רומן</w:t>
      </w:r>
      <w:r>
        <w:rPr>
          <w:rtl/>
        </w:rPr>
        <w:t xml:space="preserve"> ברונפמן (מרצ):</w:t>
      </w:r>
    </w:p>
    <w:p w14:paraId="70EC87E2" w14:textId="77777777" w:rsidR="00000000" w:rsidRDefault="00382668">
      <w:pPr>
        <w:pStyle w:val="a0"/>
        <w:rPr>
          <w:rFonts w:hint="cs"/>
          <w:rtl/>
        </w:rPr>
      </w:pPr>
    </w:p>
    <w:p w14:paraId="3D25D034" w14:textId="77777777" w:rsidR="00000000" w:rsidRDefault="00382668">
      <w:pPr>
        <w:pStyle w:val="a0"/>
        <w:rPr>
          <w:rFonts w:hint="cs"/>
          <w:rtl/>
        </w:rPr>
      </w:pPr>
      <w:r>
        <w:rPr>
          <w:rFonts w:hint="cs"/>
          <w:rtl/>
        </w:rPr>
        <w:t>קודם ז'נבה היה מצעד האיוולת, ועכשיו זה הגיע להרצלייה?</w:t>
      </w:r>
    </w:p>
    <w:p w14:paraId="6EB13254" w14:textId="77777777" w:rsidR="00000000" w:rsidRDefault="00382668">
      <w:pPr>
        <w:pStyle w:val="a0"/>
        <w:rPr>
          <w:rFonts w:hint="cs"/>
          <w:rtl/>
        </w:rPr>
      </w:pPr>
    </w:p>
    <w:p w14:paraId="1EE4BFBF" w14:textId="77777777" w:rsidR="00000000" w:rsidRDefault="00382668">
      <w:pPr>
        <w:pStyle w:val="-"/>
        <w:rPr>
          <w:rtl/>
        </w:rPr>
      </w:pPr>
      <w:bookmarkStart w:id="132" w:name="FS000001068T22_12_2003_14_40_35C"/>
      <w:bookmarkEnd w:id="132"/>
      <w:r>
        <w:rPr>
          <w:rtl/>
        </w:rPr>
        <w:t>ניסן סלומינסקי (מפד"ל):</w:t>
      </w:r>
    </w:p>
    <w:p w14:paraId="489CC659" w14:textId="77777777" w:rsidR="00000000" w:rsidRDefault="00382668">
      <w:pPr>
        <w:pStyle w:val="a0"/>
        <w:rPr>
          <w:rtl/>
        </w:rPr>
      </w:pPr>
    </w:p>
    <w:p w14:paraId="41721481" w14:textId="77777777" w:rsidR="00000000" w:rsidRDefault="00382668">
      <w:pPr>
        <w:pStyle w:val="a0"/>
        <w:rPr>
          <w:rFonts w:hint="cs"/>
          <w:rtl/>
        </w:rPr>
      </w:pPr>
      <w:r>
        <w:rPr>
          <w:rFonts w:hint="cs"/>
          <w:rtl/>
        </w:rPr>
        <w:t>כן. מה אפשר לעשות?</w:t>
      </w:r>
    </w:p>
    <w:p w14:paraId="50898057" w14:textId="77777777" w:rsidR="00000000" w:rsidRDefault="00382668">
      <w:pPr>
        <w:pStyle w:val="a0"/>
        <w:rPr>
          <w:rFonts w:hint="cs"/>
          <w:rtl/>
        </w:rPr>
      </w:pPr>
    </w:p>
    <w:p w14:paraId="460D5D86" w14:textId="77777777" w:rsidR="00000000" w:rsidRDefault="00382668">
      <w:pPr>
        <w:pStyle w:val="af0"/>
        <w:rPr>
          <w:rtl/>
        </w:rPr>
      </w:pPr>
      <w:r>
        <w:rPr>
          <w:rFonts w:hint="eastAsia"/>
          <w:rtl/>
        </w:rPr>
        <w:t>רומן</w:t>
      </w:r>
      <w:r>
        <w:rPr>
          <w:rtl/>
        </w:rPr>
        <w:t xml:space="preserve"> ברונפמן (מרצ):</w:t>
      </w:r>
    </w:p>
    <w:p w14:paraId="09C9C84E" w14:textId="77777777" w:rsidR="00000000" w:rsidRDefault="00382668">
      <w:pPr>
        <w:pStyle w:val="a0"/>
        <w:rPr>
          <w:rFonts w:hint="cs"/>
          <w:rtl/>
        </w:rPr>
      </w:pPr>
    </w:p>
    <w:p w14:paraId="1D161E06" w14:textId="77777777" w:rsidR="00000000" w:rsidRDefault="00382668">
      <w:pPr>
        <w:pStyle w:val="a0"/>
        <w:rPr>
          <w:rFonts w:hint="cs"/>
          <w:rtl/>
        </w:rPr>
      </w:pPr>
      <w:r>
        <w:rPr>
          <w:rFonts w:hint="cs"/>
          <w:rtl/>
        </w:rPr>
        <w:t>- - -</w:t>
      </w:r>
    </w:p>
    <w:p w14:paraId="748A7CCE" w14:textId="77777777" w:rsidR="00000000" w:rsidRDefault="00382668">
      <w:pPr>
        <w:pStyle w:val="a0"/>
        <w:rPr>
          <w:rFonts w:hint="cs"/>
          <w:rtl/>
        </w:rPr>
      </w:pPr>
    </w:p>
    <w:p w14:paraId="7FE2E69D" w14:textId="77777777" w:rsidR="00000000" w:rsidRDefault="00382668">
      <w:pPr>
        <w:pStyle w:val="-"/>
        <w:rPr>
          <w:rtl/>
        </w:rPr>
      </w:pPr>
      <w:bookmarkStart w:id="133" w:name="FS000001068T22_12_2003_14_41_19C"/>
      <w:bookmarkEnd w:id="133"/>
      <w:r>
        <w:rPr>
          <w:rtl/>
        </w:rPr>
        <w:t>ניסן סלומינסקי (מפד"ל):</w:t>
      </w:r>
    </w:p>
    <w:p w14:paraId="3EB617EF" w14:textId="77777777" w:rsidR="00000000" w:rsidRDefault="00382668">
      <w:pPr>
        <w:pStyle w:val="a0"/>
        <w:rPr>
          <w:rtl/>
        </w:rPr>
      </w:pPr>
    </w:p>
    <w:p w14:paraId="6AC11240" w14:textId="77777777" w:rsidR="00000000" w:rsidRDefault="00382668">
      <w:pPr>
        <w:pStyle w:val="a0"/>
        <w:rPr>
          <w:rFonts w:hint="cs"/>
          <w:rtl/>
        </w:rPr>
      </w:pPr>
      <w:r>
        <w:rPr>
          <w:rFonts w:hint="cs"/>
          <w:rtl/>
        </w:rPr>
        <w:t>אלה אות</w:t>
      </w:r>
      <w:r>
        <w:rPr>
          <w:rFonts w:hint="cs"/>
          <w:rtl/>
        </w:rPr>
        <w:t>ם אנשים. שאלתי את עצמי - מה קרה?</w:t>
      </w:r>
    </w:p>
    <w:p w14:paraId="0BE606B5" w14:textId="77777777" w:rsidR="00000000" w:rsidRDefault="00382668">
      <w:pPr>
        <w:pStyle w:val="a0"/>
        <w:rPr>
          <w:rFonts w:hint="cs"/>
          <w:rtl/>
        </w:rPr>
      </w:pPr>
    </w:p>
    <w:p w14:paraId="129BFEFC" w14:textId="77777777" w:rsidR="00000000" w:rsidRDefault="00382668">
      <w:pPr>
        <w:pStyle w:val="af0"/>
        <w:rPr>
          <w:rtl/>
        </w:rPr>
      </w:pPr>
      <w:r>
        <w:rPr>
          <w:rFonts w:hint="eastAsia"/>
          <w:rtl/>
        </w:rPr>
        <w:t>רומן</w:t>
      </w:r>
      <w:r>
        <w:rPr>
          <w:rtl/>
        </w:rPr>
        <w:t xml:space="preserve"> ברונפמן (מרצ):</w:t>
      </w:r>
    </w:p>
    <w:p w14:paraId="0591C9FD" w14:textId="77777777" w:rsidR="00000000" w:rsidRDefault="00382668">
      <w:pPr>
        <w:pStyle w:val="a0"/>
        <w:rPr>
          <w:rFonts w:hint="cs"/>
          <w:rtl/>
        </w:rPr>
      </w:pPr>
    </w:p>
    <w:p w14:paraId="44FEAA7A" w14:textId="77777777" w:rsidR="00000000" w:rsidRDefault="00382668">
      <w:pPr>
        <w:pStyle w:val="a0"/>
        <w:rPr>
          <w:rFonts w:hint="cs"/>
          <w:rtl/>
        </w:rPr>
      </w:pPr>
      <w:r>
        <w:rPr>
          <w:rFonts w:hint="cs"/>
          <w:rtl/>
        </w:rPr>
        <w:t>אולי כל העולם אוויל?</w:t>
      </w:r>
    </w:p>
    <w:p w14:paraId="78DEF3AB" w14:textId="77777777" w:rsidR="00000000" w:rsidRDefault="00382668">
      <w:pPr>
        <w:pStyle w:val="a0"/>
        <w:rPr>
          <w:rFonts w:hint="cs"/>
          <w:rtl/>
        </w:rPr>
      </w:pPr>
    </w:p>
    <w:p w14:paraId="1C36CFCC" w14:textId="77777777" w:rsidR="00000000" w:rsidRDefault="00382668">
      <w:pPr>
        <w:pStyle w:val="af1"/>
        <w:rPr>
          <w:rtl/>
        </w:rPr>
      </w:pPr>
      <w:r>
        <w:rPr>
          <w:rtl/>
        </w:rPr>
        <w:t>היו"ר מוחמד ברכה:</w:t>
      </w:r>
    </w:p>
    <w:p w14:paraId="7DCE9581" w14:textId="77777777" w:rsidR="00000000" w:rsidRDefault="00382668">
      <w:pPr>
        <w:pStyle w:val="a0"/>
        <w:rPr>
          <w:rtl/>
        </w:rPr>
      </w:pPr>
    </w:p>
    <w:p w14:paraId="794A723E" w14:textId="77777777" w:rsidR="00000000" w:rsidRDefault="00382668">
      <w:pPr>
        <w:pStyle w:val="a0"/>
        <w:rPr>
          <w:rFonts w:hint="cs"/>
          <w:rtl/>
        </w:rPr>
      </w:pPr>
      <w:r>
        <w:rPr>
          <w:rFonts w:hint="cs"/>
          <w:rtl/>
        </w:rPr>
        <w:t>חבר הכנסת ברונפמן, רק עכשיו ירדת מהדוכן, הוא עוד לא אמר משפט, ואתה עומד ולא יושב במקומך.</w:t>
      </w:r>
    </w:p>
    <w:p w14:paraId="380DA272" w14:textId="77777777" w:rsidR="00000000" w:rsidRDefault="00382668">
      <w:pPr>
        <w:pStyle w:val="a0"/>
        <w:rPr>
          <w:rFonts w:hint="cs"/>
          <w:rtl/>
        </w:rPr>
      </w:pPr>
    </w:p>
    <w:p w14:paraId="7E1DB4DE" w14:textId="77777777" w:rsidR="00000000" w:rsidRDefault="00382668">
      <w:pPr>
        <w:pStyle w:val="af0"/>
        <w:rPr>
          <w:rtl/>
        </w:rPr>
      </w:pPr>
      <w:r>
        <w:rPr>
          <w:rFonts w:hint="eastAsia"/>
          <w:rtl/>
        </w:rPr>
        <w:t>רומן</w:t>
      </w:r>
      <w:r>
        <w:rPr>
          <w:rtl/>
        </w:rPr>
        <w:t xml:space="preserve"> ברונפמן (מרצ):</w:t>
      </w:r>
    </w:p>
    <w:p w14:paraId="54B0B776" w14:textId="77777777" w:rsidR="00000000" w:rsidRDefault="00382668">
      <w:pPr>
        <w:pStyle w:val="a0"/>
        <w:rPr>
          <w:rFonts w:hint="cs"/>
          <w:rtl/>
        </w:rPr>
      </w:pPr>
    </w:p>
    <w:p w14:paraId="1A7B0BCD" w14:textId="77777777" w:rsidR="00000000" w:rsidRDefault="00382668">
      <w:pPr>
        <w:pStyle w:val="a0"/>
        <w:rPr>
          <w:rFonts w:hint="cs"/>
          <w:rtl/>
        </w:rPr>
      </w:pPr>
      <w:r>
        <w:rPr>
          <w:rFonts w:hint="cs"/>
          <w:rtl/>
        </w:rPr>
        <w:t>אדוני היושב-ראש, למה להשתמש בגסויות?</w:t>
      </w:r>
    </w:p>
    <w:p w14:paraId="7D807A75" w14:textId="77777777" w:rsidR="00000000" w:rsidRDefault="00382668">
      <w:pPr>
        <w:pStyle w:val="a0"/>
        <w:rPr>
          <w:rFonts w:hint="cs"/>
          <w:rtl/>
        </w:rPr>
      </w:pPr>
    </w:p>
    <w:p w14:paraId="44E6C32E" w14:textId="77777777" w:rsidR="00000000" w:rsidRDefault="00382668">
      <w:pPr>
        <w:pStyle w:val="-"/>
        <w:rPr>
          <w:rtl/>
        </w:rPr>
      </w:pPr>
      <w:bookmarkStart w:id="134" w:name="FS000001068T22_12_2003_14_42_23C"/>
      <w:bookmarkEnd w:id="134"/>
      <w:r>
        <w:rPr>
          <w:rtl/>
        </w:rPr>
        <w:t>ניסן סלומינ</w:t>
      </w:r>
      <w:r>
        <w:rPr>
          <w:rtl/>
        </w:rPr>
        <w:t>סקי (מפד"ל):</w:t>
      </w:r>
    </w:p>
    <w:p w14:paraId="63DA8C1B" w14:textId="77777777" w:rsidR="00000000" w:rsidRDefault="00382668">
      <w:pPr>
        <w:pStyle w:val="a0"/>
        <w:rPr>
          <w:rtl/>
        </w:rPr>
      </w:pPr>
    </w:p>
    <w:p w14:paraId="523DE430" w14:textId="77777777" w:rsidR="00000000" w:rsidRDefault="00382668">
      <w:pPr>
        <w:pStyle w:val="a0"/>
      </w:pPr>
      <w:r>
        <w:rPr>
          <w:rFonts w:hint="cs"/>
          <w:rtl/>
        </w:rPr>
        <w:t xml:space="preserve">הביטוי כל כך עדין. "מצעד איוולת" זה ביטוי עדין. </w:t>
      </w:r>
    </w:p>
    <w:p w14:paraId="2B67F35C" w14:textId="77777777" w:rsidR="00000000" w:rsidRDefault="00382668">
      <w:pPr>
        <w:rPr>
          <w:rtl/>
        </w:rPr>
      </w:pPr>
    </w:p>
    <w:p w14:paraId="4DEFD5CE" w14:textId="77777777" w:rsidR="00000000" w:rsidRDefault="00382668">
      <w:pPr>
        <w:pStyle w:val="a0"/>
        <w:rPr>
          <w:rFonts w:hint="cs"/>
          <w:rtl/>
        </w:rPr>
      </w:pPr>
      <w:r>
        <w:rPr>
          <w:rFonts w:hint="cs"/>
          <w:rtl/>
        </w:rPr>
        <w:t>חשבתי לעצמי שאולי קרה משהו. רצתי לשפת הים לראות, אולי אני אראה שם את כל צי ארצות-הברית מקיף אותנו עם קנים מכוונים וטילים, ואומרים לנו: רבותי אם אתם לא נסוגים, אנחנו מתחילים לירות. לא ראיתי דבר</w:t>
      </w:r>
      <w:r>
        <w:rPr>
          <w:rFonts w:hint="cs"/>
          <w:rtl/>
        </w:rPr>
        <w:t xml:space="preserve"> - היה ים שקט, נעים ויפה. רצתי למקומות אחרים לראות, אולי צבאות ערב מתקיפים אותנו, ואנחנו תחת איום כלשהו, שבגינו חייבים לעשות משהו, ראיתי - אין צבאות ערב, אין כלום, בשווקים, בחנויות יש הכול. מה קרה פתאום שברגע מסוים זה מוותר וזה מנסה לוותר עוד יותר ועוד יות</w:t>
      </w:r>
      <w:r>
        <w:rPr>
          <w:rFonts w:hint="cs"/>
          <w:rtl/>
        </w:rPr>
        <w:t>ר? השתגעו לחלוטין.</w:t>
      </w:r>
    </w:p>
    <w:p w14:paraId="04EA2152" w14:textId="77777777" w:rsidR="00000000" w:rsidRDefault="00382668">
      <w:pPr>
        <w:pStyle w:val="a0"/>
        <w:rPr>
          <w:rFonts w:hint="cs"/>
          <w:rtl/>
        </w:rPr>
      </w:pPr>
    </w:p>
    <w:p w14:paraId="250D0655" w14:textId="77777777" w:rsidR="00000000" w:rsidRDefault="00382668">
      <w:pPr>
        <w:pStyle w:val="a0"/>
        <w:rPr>
          <w:rFonts w:hint="cs"/>
          <w:rtl/>
        </w:rPr>
      </w:pPr>
      <w:r>
        <w:rPr>
          <w:rFonts w:hint="cs"/>
          <w:rtl/>
        </w:rPr>
        <w:t>שמעתי את ראש הממשלה, איש עתיר ועטור זכויות בכל המובנים, שאני מאוד מכבד ומעריך. כשמדברים על הסכם שלום ובא מישהו ואומר: רבותי, תמורת שלום אמת, זהו זה, לדורי דורות, יותר לא תהיה חרב וכן הלאה, תמורת זה אתם נאלצים לוותר על משהו, אני יכול להב</w:t>
      </w:r>
      <w:r>
        <w:rPr>
          <w:rFonts w:hint="cs"/>
          <w:rtl/>
        </w:rPr>
        <w:t>ין שאנשים באים - זו לא עמדתי - ואומרים: תמורת שלום, אני מוכן לוותר על משהו. מילא, אני מבין את ההיגיון שבזה לפחות. אבל מה כאן באים ואומרים? - חד-צדדי. הכוונה היא שאנחנו נוותר ולא נקבל כלום, אין צד שני של המשוואה. איזה היגיון יש בדבר הזה? איזה שכל יש בדבר הז</w:t>
      </w:r>
      <w:r>
        <w:rPr>
          <w:rFonts w:hint="cs"/>
          <w:rtl/>
        </w:rPr>
        <w:t>ה?</w:t>
      </w:r>
    </w:p>
    <w:p w14:paraId="7FB89F8D" w14:textId="77777777" w:rsidR="00000000" w:rsidRDefault="00382668">
      <w:pPr>
        <w:pStyle w:val="a0"/>
        <w:rPr>
          <w:rFonts w:hint="cs"/>
          <w:rtl/>
        </w:rPr>
      </w:pPr>
    </w:p>
    <w:p w14:paraId="68CDD8A9" w14:textId="77777777" w:rsidR="00000000" w:rsidRDefault="00382668">
      <w:pPr>
        <w:pStyle w:val="a0"/>
        <w:rPr>
          <w:rFonts w:hint="cs"/>
          <w:rtl/>
        </w:rPr>
      </w:pPr>
      <w:r>
        <w:rPr>
          <w:rFonts w:hint="cs"/>
          <w:rtl/>
        </w:rPr>
        <w:t>דווקא אתה, אדוני ראש הממשלה, שבעשר אצבעותיך בנית את כל ההתיישבות, שבלבך אתה חי בשטח, שאתה עולה על כל גבעה ופתאום רואים איך כל אותה ארשת נוקשה שיש לך פה, המסכה, הכול מתפוגג, ורואים איך אתה מתחיל לפרוח ולחיות, שלבך נמצא עם היישובים, שנמצא בשטח, מה ראית ש</w:t>
      </w:r>
      <w:r>
        <w:rPr>
          <w:rFonts w:hint="cs"/>
          <w:rtl/>
        </w:rPr>
        <w:t>אתה בא ואומר: תמורת כלום, תמורת שום דבר, אני אעתיק - זו מלה חדשה - ואעשה דברים כאלה? זה ממש נפלא מבינתי, אני לא מצליח להבין.</w:t>
      </w:r>
    </w:p>
    <w:p w14:paraId="3BFDAFB9" w14:textId="77777777" w:rsidR="00000000" w:rsidRDefault="00382668">
      <w:pPr>
        <w:pStyle w:val="a0"/>
        <w:rPr>
          <w:rFonts w:hint="cs"/>
          <w:rtl/>
        </w:rPr>
      </w:pPr>
    </w:p>
    <w:p w14:paraId="0E4B2E5E" w14:textId="77777777" w:rsidR="00000000" w:rsidRDefault="00382668">
      <w:pPr>
        <w:pStyle w:val="a0"/>
        <w:rPr>
          <w:rFonts w:hint="cs"/>
          <w:rtl/>
        </w:rPr>
      </w:pPr>
      <w:r>
        <w:rPr>
          <w:rFonts w:hint="cs"/>
          <w:rtl/>
        </w:rPr>
        <w:t>יש לי רק הסבר אחד לעניין, שאדוני ראש הממשלה לא מתכוון לעניין, ולא מתכוון להזיז יישובים, כי אחרת אני לא מעלה על דעתי דבר כזה; רק שנ</w:t>
      </w:r>
      <w:r>
        <w:rPr>
          <w:rFonts w:hint="cs"/>
          <w:rtl/>
        </w:rPr>
        <w:t>וצר חלל, צריך "אקשן", ובחלל הזה נכנסות רוחות רעות כמו הסכם ז'נבה וכן הלאה. אמר ראש הממשלה: אני אזרוק רעיון שימלא את החלל, כולם ידברו עליו, ישכחו מז'נבה, ישכחו מהכול, בין כה וכה הרעיון הזה לא יצא לפעול.</w:t>
      </w:r>
    </w:p>
    <w:p w14:paraId="753E7DAC" w14:textId="77777777" w:rsidR="00000000" w:rsidRDefault="00382668">
      <w:pPr>
        <w:pStyle w:val="a0"/>
        <w:rPr>
          <w:rFonts w:hint="cs"/>
          <w:rtl/>
        </w:rPr>
      </w:pPr>
    </w:p>
    <w:p w14:paraId="79683228" w14:textId="77777777" w:rsidR="00000000" w:rsidRDefault="00382668">
      <w:pPr>
        <w:pStyle w:val="af1"/>
        <w:rPr>
          <w:rtl/>
        </w:rPr>
      </w:pPr>
      <w:r>
        <w:rPr>
          <w:rtl/>
        </w:rPr>
        <w:t>היו"ר מוחמד ברכה:</w:t>
      </w:r>
    </w:p>
    <w:p w14:paraId="2D592058" w14:textId="77777777" w:rsidR="00000000" w:rsidRDefault="00382668">
      <w:pPr>
        <w:pStyle w:val="a0"/>
        <w:rPr>
          <w:rtl/>
        </w:rPr>
      </w:pPr>
    </w:p>
    <w:p w14:paraId="4F3A9487" w14:textId="77777777" w:rsidR="00000000" w:rsidRDefault="00382668">
      <w:pPr>
        <w:pStyle w:val="a0"/>
        <w:rPr>
          <w:rFonts w:hint="cs"/>
          <w:rtl/>
        </w:rPr>
      </w:pPr>
      <w:r>
        <w:rPr>
          <w:rFonts w:hint="cs"/>
          <w:rtl/>
        </w:rPr>
        <w:t>תודה.</w:t>
      </w:r>
    </w:p>
    <w:p w14:paraId="1560E09A" w14:textId="77777777" w:rsidR="00000000" w:rsidRDefault="00382668">
      <w:pPr>
        <w:pStyle w:val="a0"/>
        <w:rPr>
          <w:rFonts w:hint="cs"/>
          <w:rtl/>
        </w:rPr>
      </w:pPr>
    </w:p>
    <w:p w14:paraId="40953A74" w14:textId="77777777" w:rsidR="00000000" w:rsidRDefault="00382668">
      <w:pPr>
        <w:pStyle w:val="-"/>
        <w:rPr>
          <w:rtl/>
        </w:rPr>
      </w:pPr>
      <w:bookmarkStart w:id="135" w:name="FS000001068T22_12_2003_14_48_37C"/>
      <w:bookmarkEnd w:id="135"/>
      <w:r>
        <w:rPr>
          <w:rtl/>
        </w:rPr>
        <w:t>ניסן סלומינסקי (מפד"ל):</w:t>
      </w:r>
    </w:p>
    <w:p w14:paraId="37F04B0F" w14:textId="77777777" w:rsidR="00000000" w:rsidRDefault="00382668">
      <w:pPr>
        <w:pStyle w:val="a0"/>
        <w:rPr>
          <w:rtl/>
        </w:rPr>
      </w:pPr>
    </w:p>
    <w:p w14:paraId="187C4CE7" w14:textId="77777777" w:rsidR="00000000" w:rsidRDefault="00382668">
      <w:pPr>
        <w:pStyle w:val="a0"/>
        <w:rPr>
          <w:rFonts w:hint="cs"/>
          <w:rtl/>
        </w:rPr>
      </w:pPr>
      <w:r>
        <w:rPr>
          <w:rFonts w:hint="cs"/>
          <w:rtl/>
        </w:rPr>
        <w:t>מא</w:t>
      </w:r>
      <w:r>
        <w:rPr>
          <w:rFonts w:hint="cs"/>
          <w:rtl/>
        </w:rPr>
        <w:t>חר שאתה, ראש הממשלה, בכל אופן אמרת, וגם למלים יש חשיבות, אני מניח שאם חס ושלום יבוצעו דברים כאלה, אני לא רואה שמפלגתי תוכל להצביע בעד או נגד אי-אמון. מאחר שעדיין לא נעשה שום דבר, וזה רק דיבור, לא נוכל להצטרף ולהצביע אי-אמון. מצד שני, הדיבור הוא גם חשוב, וא</w:t>
      </w:r>
      <w:r>
        <w:rPr>
          <w:rFonts w:hint="cs"/>
          <w:rtl/>
        </w:rPr>
        <w:t>י-אפשר להצביע נגד. לכן אני אציע למפלגתי שתקבל עוד מעט עמדה להימנע מהצבעה בשלב הזה, בתקווה שלא נשמע את הרעיונות האלה שוב. תודה רבה.</w:t>
      </w:r>
    </w:p>
    <w:p w14:paraId="739EF436" w14:textId="77777777" w:rsidR="00000000" w:rsidRDefault="00382668">
      <w:pPr>
        <w:pStyle w:val="af1"/>
        <w:rPr>
          <w:rtl/>
        </w:rPr>
      </w:pPr>
    </w:p>
    <w:p w14:paraId="340BA198" w14:textId="77777777" w:rsidR="00000000" w:rsidRDefault="00382668">
      <w:pPr>
        <w:pStyle w:val="af1"/>
        <w:rPr>
          <w:rtl/>
        </w:rPr>
      </w:pPr>
      <w:r>
        <w:rPr>
          <w:rtl/>
        </w:rPr>
        <w:t>היו"ר מוחמד ברכה:</w:t>
      </w:r>
    </w:p>
    <w:p w14:paraId="3D43264D" w14:textId="77777777" w:rsidR="00000000" w:rsidRDefault="00382668">
      <w:pPr>
        <w:pStyle w:val="a0"/>
        <w:rPr>
          <w:rtl/>
        </w:rPr>
      </w:pPr>
    </w:p>
    <w:p w14:paraId="542128E5" w14:textId="77777777" w:rsidR="00000000" w:rsidRDefault="00382668">
      <w:pPr>
        <w:pStyle w:val="a0"/>
        <w:rPr>
          <w:rFonts w:hint="cs"/>
          <w:rtl/>
        </w:rPr>
      </w:pPr>
      <w:r>
        <w:rPr>
          <w:rFonts w:hint="cs"/>
          <w:rtl/>
        </w:rPr>
        <w:t xml:space="preserve">תודה לחבר הכנסת סלומינסקי. חבר הכנסת אברהם רביץ, בבקשה. אחריו </w:t>
      </w:r>
      <w:r>
        <w:rPr>
          <w:rtl/>
        </w:rPr>
        <w:t>–</w:t>
      </w:r>
      <w:r>
        <w:rPr>
          <w:rFonts w:hint="cs"/>
          <w:rtl/>
        </w:rPr>
        <w:t xml:space="preserve"> חבר הכנסת אחמד טיבי.</w:t>
      </w:r>
    </w:p>
    <w:p w14:paraId="172AB9A0" w14:textId="77777777" w:rsidR="00000000" w:rsidRDefault="00382668">
      <w:pPr>
        <w:pStyle w:val="a0"/>
        <w:rPr>
          <w:rFonts w:hint="cs"/>
          <w:rtl/>
        </w:rPr>
      </w:pPr>
    </w:p>
    <w:p w14:paraId="5D200032" w14:textId="77777777" w:rsidR="00000000" w:rsidRDefault="00382668">
      <w:pPr>
        <w:pStyle w:val="a"/>
        <w:rPr>
          <w:rtl/>
        </w:rPr>
      </w:pPr>
      <w:bookmarkStart w:id="136" w:name="FS000000531T22_12_2003_14_25_25"/>
      <w:bookmarkStart w:id="137" w:name="_Toc92504263"/>
      <w:bookmarkEnd w:id="136"/>
      <w:r>
        <w:rPr>
          <w:rFonts w:hint="eastAsia"/>
          <w:rtl/>
        </w:rPr>
        <w:t>אברהם</w:t>
      </w:r>
      <w:r>
        <w:rPr>
          <w:rtl/>
        </w:rPr>
        <w:t xml:space="preserve"> רביץ (יהדות ה</w:t>
      </w:r>
      <w:r>
        <w:rPr>
          <w:rtl/>
        </w:rPr>
        <w:t>תורה):</w:t>
      </w:r>
      <w:bookmarkEnd w:id="137"/>
    </w:p>
    <w:p w14:paraId="2FB46C89" w14:textId="77777777" w:rsidR="00000000" w:rsidRDefault="00382668">
      <w:pPr>
        <w:pStyle w:val="a0"/>
        <w:rPr>
          <w:rFonts w:hint="cs"/>
          <w:rtl/>
        </w:rPr>
      </w:pPr>
    </w:p>
    <w:p w14:paraId="37B48C9A" w14:textId="77777777" w:rsidR="00000000" w:rsidRDefault="00382668">
      <w:pPr>
        <w:pStyle w:val="a0"/>
        <w:rPr>
          <w:rFonts w:hint="cs"/>
          <w:rtl/>
        </w:rPr>
      </w:pPr>
      <w:r>
        <w:rPr>
          <w:rFonts w:hint="cs"/>
          <w:rtl/>
        </w:rPr>
        <w:t xml:space="preserve">אדוני היושב-ראש, חברי הכנסת, כולנו, נקעה נפשנו מהצורה הזאת של הבעת אי-אמון במין רוב עצום כזה שיש כאן לפנינו עכשיו, והייתי מציע שהממשלה אולי תיזום דבר הפוך. למה שאני תמיד אחפש נאומים להביע אי-אמון בממשלה, הרי המצב צריך להיות הפוך: הממשלה צריכה לבוא </w:t>
      </w:r>
      <w:r>
        <w:rPr>
          <w:rFonts w:hint="cs"/>
          <w:rtl/>
        </w:rPr>
        <w:t>אלינו ולומר לנו מדוע שלא נצביע אי-אמון בממשלה, והיא תצטרך להציג בפנינו תוכנית עבודה, שתצדיק את קיומה.</w:t>
      </w:r>
    </w:p>
    <w:p w14:paraId="2482B8B4" w14:textId="77777777" w:rsidR="00000000" w:rsidRDefault="00382668">
      <w:pPr>
        <w:pStyle w:val="a0"/>
        <w:rPr>
          <w:rFonts w:hint="cs"/>
          <w:rtl/>
        </w:rPr>
      </w:pPr>
    </w:p>
    <w:p w14:paraId="45F4932D" w14:textId="77777777" w:rsidR="00000000" w:rsidRDefault="00382668">
      <w:pPr>
        <w:pStyle w:val="af1"/>
        <w:rPr>
          <w:rtl/>
        </w:rPr>
      </w:pPr>
      <w:r>
        <w:rPr>
          <w:rtl/>
        </w:rPr>
        <w:t>היו"ר מוחמד ברכה:</w:t>
      </w:r>
    </w:p>
    <w:p w14:paraId="52BF119E" w14:textId="77777777" w:rsidR="00000000" w:rsidRDefault="00382668">
      <w:pPr>
        <w:pStyle w:val="a0"/>
        <w:rPr>
          <w:rtl/>
        </w:rPr>
      </w:pPr>
    </w:p>
    <w:p w14:paraId="0713C64D" w14:textId="77777777" w:rsidR="00000000" w:rsidRDefault="00382668">
      <w:pPr>
        <w:pStyle w:val="a0"/>
        <w:rPr>
          <w:rFonts w:hint="cs"/>
          <w:rtl/>
        </w:rPr>
      </w:pPr>
      <w:r>
        <w:rPr>
          <w:rFonts w:hint="cs"/>
          <w:rtl/>
        </w:rPr>
        <w:t>או רשימת הישגים.</w:t>
      </w:r>
    </w:p>
    <w:p w14:paraId="1CAB1AAB" w14:textId="77777777" w:rsidR="00000000" w:rsidRDefault="00382668">
      <w:pPr>
        <w:pStyle w:val="a0"/>
        <w:rPr>
          <w:rFonts w:hint="cs"/>
          <w:rtl/>
        </w:rPr>
      </w:pPr>
    </w:p>
    <w:p w14:paraId="6B2AC96A" w14:textId="77777777" w:rsidR="00000000" w:rsidRDefault="00382668">
      <w:pPr>
        <w:pStyle w:val="-"/>
        <w:rPr>
          <w:rtl/>
        </w:rPr>
      </w:pPr>
      <w:bookmarkStart w:id="138" w:name="FS000001068T22_12_2003_14_51_52C"/>
      <w:bookmarkStart w:id="139" w:name="FS000000531T22_12_2003_14_52_00"/>
      <w:bookmarkEnd w:id="138"/>
      <w:bookmarkEnd w:id="139"/>
      <w:r>
        <w:rPr>
          <w:rtl/>
        </w:rPr>
        <w:t>אברהם רביץ (יהדות התורה):</w:t>
      </w:r>
    </w:p>
    <w:p w14:paraId="637DE9A8" w14:textId="77777777" w:rsidR="00000000" w:rsidRDefault="00382668">
      <w:pPr>
        <w:pStyle w:val="a0"/>
        <w:rPr>
          <w:rtl/>
        </w:rPr>
      </w:pPr>
    </w:p>
    <w:p w14:paraId="7079BF80" w14:textId="77777777" w:rsidR="00000000" w:rsidRDefault="00382668">
      <w:pPr>
        <w:pStyle w:val="a0"/>
        <w:rPr>
          <w:rFonts w:hint="cs"/>
          <w:rtl/>
        </w:rPr>
      </w:pPr>
      <w:r>
        <w:rPr>
          <w:rFonts w:hint="cs"/>
          <w:rtl/>
        </w:rPr>
        <w:t>רשימת הישגים או תוכניות ש"עושות שכל". אבל פה מוטל עלינו להצביע אי-אמון בממשלה. זו שיטה מא</w:t>
      </w:r>
      <w:r>
        <w:rPr>
          <w:rFonts w:hint="cs"/>
          <w:rtl/>
        </w:rPr>
        <w:t>וד לא יעילה, פסולה, לדעתי, במצב שהתהווה בכנסת.</w:t>
      </w:r>
    </w:p>
    <w:p w14:paraId="09B479CE" w14:textId="77777777" w:rsidR="00000000" w:rsidRDefault="00382668">
      <w:pPr>
        <w:pStyle w:val="a0"/>
        <w:rPr>
          <w:rFonts w:hint="cs"/>
          <w:rtl/>
        </w:rPr>
      </w:pPr>
    </w:p>
    <w:p w14:paraId="6BB18151" w14:textId="77777777" w:rsidR="00000000" w:rsidRDefault="00382668">
      <w:pPr>
        <w:pStyle w:val="a0"/>
        <w:rPr>
          <w:rFonts w:hint="cs"/>
          <w:rtl/>
        </w:rPr>
      </w:pPr>
      <w:r>
        <w:rPr>
          <w:rFonts w:hint="cs"/>
          <w:rtl/>
        </w:rPr>
        <w:t>רבותי חברי הכנסת, אני רוצה להקדיש כמה משפטים לחג החנוכה. בתפילה של חג החנוכה אנחנו אומרים: על הנסים ועל הנפלאות ועל התשועות ועל המלחמות שעשית לאבותינו בימים ההם בזמן הזה. למה אנחנו מדברים על מלחמות שהיו אז וא</w:t>
      </w:r>
      <w:r>
        <w:rPr>
          <w:rFonts w:hint="cs"/>
          <w:rtl/>
        </w:rPr>
        <w:t>נחנו מצפים שיהיו גם היום? מילא נסים, תשועות, נפלאות - אבל מלחמות, ושיהיו גם היום? התשובה על כך, לפי עניות דעתי, שאנחנו לא מתכוונים למלחמת היהודים ביוון, אנחנו מתכוונים למלחמת היהדות בהתייוונות. וזה דבר שיימשך לעולמי עד, ואנחנו חושבים שעצם המלחמה, זה הדבר ה</w:t>
      </w:r>
      <w:r>
        <w:rPr>
          <w:rFonts w:hint="cs"/>
          <w:rtl/>
        </w:rPr>
        <w:t xml:space="preserve">נכון, כי אותו מאבק פנימי שיש לכל אדם באשר הוא, בין עולמו הגשמי, הפיזי, לעולם הרוחני שלו, זו מלחמה ברוכה, זו המלחמה הפנימית של האדם עם עצמו ושל חברה עם חברה אחרת - תרבות מול תרבות, תורה מול תרבות, והדבר הזה נמצא גם בקרבנו. </w:t>
      </w:r>
    </w:p>
    <w:p w14:paraId="13BAE415" w14:textId="77777777" w:rsidR="00000000" w:rsidRDefault="00382668">
      <w:pPr>
        <w:pStyle w:val="a0"/>
        <w:rPr>
          <w:rFonts w:hint="cs"/>
          <w:rtl/>
        </w:rPr>
      </w:pPr>
    </w:p>
    <w:p w14:paraId="03CCC396" w14:textId="77777777" w:rsidR="00000000" w:rsidRDefault="00382668">
      <w:pPr>
        <w:pStyle w:val="a0"/>
        <w:rPr>
          <w:rFonts w:hint="cs"/>
          <w:rtl/>
        </w:rPr>
      </w:pPr>
      <w:r>
        <w:rPr>
          <w:rFonts w:hint="cs"/>
          <w:rtl/>
        </w:rPr>
        <w:t xml:space="preserve">אנחנו חייבים לומר לעצמנו, שבאמת </w:t>
      </w:r>
      <w:r>
        <w:rPr>
          <w:rFonts w:hint="cs"/>
          <w:rtl/>
        </w:rPr>
        <w:t>הגיע רגע של אמת, כי אנחנו במאבק בין תרבות אחת, שמייצגת את הגוף, את היופי של הגוף וכל הדברים הנלווים לכך, מול ההתנהגות הרוחנית, העלייה הרוחנית של האדם והחברה, היא חייבת לאחד אותנו מסביב למטרה של תורת ישראל.</w:t>
      </w:r>
    </w:p>
    <w:p w14:paraId="61780FAE" w14:textId="77777777" w:rsidR="00000000" w:rsidRDefault="00382668">
      <w:pPr>
        <w:pStyle w:val="a0"/>
        <w:rPr>
          <w:rFonts w:hint="cs"/>
          <w:rtl/>
        </w:rPr>
      </w:pPr>
    </w:p>
    <w:p w14:paraId="55FE7D45" w14:textId="77777777" w:rsidR="00000000" w:rsidRDefault="00382668">
      <w:pPr>
        <w:pStyle w:val="a0"/>
        <w:rPr>
          <w:rFonts w:hint="cs"/>
          <w:rtl/>
        </w:rPr>
      </w:pPr>
      <w:r>
        <w:rPr>
          <w:rFonts w:hint="cs"/>
          <w:rtl/>
        </w:rPr>
        <w:t>מאחר שבכל זאת דיברו על העניין המדיני, ברשותך, אדו</w:t>
      </w:r>
      <w:r>
        <w:rPr>
          <w:rFonts w:hint="cs"/>
          <w:rtl/>
        </w:rPr>
        <w:t>ני היושב-ראש, ממש משפט קצרצר, אני חוזר ואומר אותו דבר בכל הזדמנות שיש לי לעלות על הבמה הזאת, ואת המלה הזאת אני אומר גם לך, אדוני היושב-ראש, ולכל מה שאתה מייצג, וגם לך, אדוני השר בני אלון - זה משפט שנכון לשני הצדדים: לו עלתה בידינו, והיינו חברה בריאה, כולם,</w:t>
      </w:r>
      <w:r>
        <w:rPr>
          <w:rFonts w:hint="cs"/>
          <w:rtl/>
        </w:rPr>
        <w:t xml:space="preserve"> שני העמים הנמצאים כאן, והיינו אומרים שאנחנו באמת יכולים לחיות האחד עם השני, זה השלום האמיתי, בוודאי זה הפסקת שפיכות הדמים, ואז אנחנו, היהודים, היינו יכולים לגור בכל שטחי ארץ-ישראל, והערבים היו יכולים, כפי שזה קורה, לגור ולחיות בשוויון, אולי לא מלא בינתיים</w:t>
      </w:r>
      <w:r>
        <w:rPr>
          <w:rFonts w:hint="cs"/>
          <w:rtl/>
        </w:rPr>
        <w:t>, במדינת ישראל, שגם היא ארץ-ישראל, ויכול להיות שלטון כזה ושלטון אחר. שלטון זה לא דבר שהוא הכי חשוב, החשוב ביותר הם האנשים שיכולים לחיות יחד, לגור כל אחד לפי דרכו, לפי אמונתו, לגדל משפחות, ולהמשיך כל אחד את המסורת שלו. אני לא רואה שום שלום אחר.</w:t>
      </w:r>
    </w:p>
    <w:p w14:paraId="1F18B1F6" w14:textId="77777777" w:rsidR="00000000" w:rsidRDefault="00382668">
      <w:pPr>
        <w:pStyle w:val="a0"/>
        <w:rPr>
          <w:rFonts w:hint="cs"/>
          <w:rtl/>
        </w:rPr>
      </w:pPr>
    </w:p>
    <w:p w14:paraId="116FE171" w14:textId="77777777" w:rsidR="00000000" w:rsidRDefault="00382668">
      <w:pPr>
        <w:pStyle w:val="a0"/>
        <w:rPr>
          <w:rFonts w:hint="cs"/>
          <w:rtl/>
        </w:rPr>
      </w:pPr>
      <w:r>
        <w:rPr>
          <w:rFonts w:hint="cs"/>
          <w:rtl/>
        </w:rPr>
        <w:t>צריך פעם לפ</w:t>
      </w:r>
      <w:r>
        <w:rPr>
          <w:rFonts w:hint="cs"/>
          <w:rtl/>
        </w:rPr>
        <w:t>קוח עיניים ולהבין: לא משנה המאחזים, עם רשיון, בלי רשיון, לא יוכלו להזיז מחלקי ישראל 200,000 או 250,000 יהודים שגרים שם, באותה מידה שלא יוכלו וגם לא ירצו להזיז אדם אחד שייך לעם הפלסטיני, ערבי שגר במדינת ישראל, למקום אחר. זוהי מציאות החיים שלנו.</w:t>
      </w:r>
    </w:p>
    <w:p w14:paraId="0C2872F0" w14:textId="77777777" w:rsidR="00000000" w:rsidRDefault="00382668">
      <w:pPr>
        <w:pStyle w:val="a0"/>
        <w:rPr>
          <w:rFonts w:hint="cs"/>
          <w:rtl/>
        </w:rPr>
      </w:pPr>
    </w:p>
    <w:p w14:paraId="06CE0E39" w14:textId="77777777" w:rsidR="00000000" w:rsidRDefault="00382668">
      <w:pPr>
        <w:pStyle w:val="af1"/>
        <w:rPr>
          <w:rtl/>
        </w:rPr>
      </w:pPr>
      <w:r>
        <w:rPr>
          <w:rFonts w:hint="eastAsia"/>
          <w:rtl/>
        </w:rPr>
        <w:t>היו</w:t>
      </w:r>
      <w:r>
        <w:rPr>
          <w:rtl/>
        </w:rPr>
        <w:t>"ר מוחמד</w:t>
      </w:r>
      <w:r>
        <w:rPr>
          <w:rtl/>
        </w:rPr>
        <w:t xml:space="preserve"> ברכה:</w:t>
      </w:r>
    </w:p>
    <w:p w14:paraId="2A045A8E" w14:textId="77777777" w:rsidR="00000000" w:rsidRDefault="00382668">
      <w:pPr>
        <w:pStyle w:val="a0"/>
        <w:rPr>
          <w:rFonts w:hint="cs"/>
          <w:rtl/>
        </w:rPr>
      </w:pPr>
    </w:p>
    <w:p w14:paraId="0412B5C2" w14:textId="77777777" w:rsidR="00000000" w:rsidRDefault="00382668">
      <w:pPr>
        <w:pStyle w:val="a0"/>
        <w:rPr>
          <w:rFonts w:hint="cs"/>
          <w:rtl/>
        </w:rPr>
      </w:pPr>
      <w:r>
        <w:rPr>
          <w:rFonts w:hint="cs"/>
          <w:rtl/>
        </w:rPr>
        <w:t>תודה לחבר הכנסת אברהם רביץ. רשות הדיבור לחבר הכנסת אחמד טיבי, ואחריו - לחבר הכנסת דוד טל.</w:t>
      </w:r>
    </w:p>
    <w:p w14:paraId="5CD3817B" w14:textId="77777777" w:rsidR="00000000" w:rsidRDefault="00382668">
      <w:pPr>
        <w:pStyle w:val="a0"/>
        <w:rPr>
          <w:rFonts w:hint="cs"/>
          <w:rtl/>
        </w:rPr>
      </w:pPr>
    </w:p>
    <w:p w14:paraId="391B39C1" w14:textId="77777777" w:rsidR="00000000" w:rsidRDefault="00382668">
      <w:pPr>
        <w:pStyle w:val="a0"/>
        <w:rPr>
          <w:rFonts w:hint="cs"/>
          <w:rtl/>
        </w:rPr>
      </w:pPr>
      <w:r>
        <w:rPr>
          <w:rFonts w:hint="cs"/>
          <w:rtl/>
        </w:rPr>
        <w:t>אתה אומר, הרב רביץ, מדינה דו-לאומית.</w:t>
      </w:r>
    </w:p>
    <w:p w14:paraId="6483746E" w14:textId="77777777" w:rsidR="00000000" w:rsidRDefault="00382668">
      <w:pPr>
        <w:pStyle w:val="a0"/>
        <w:rPr>
          <w:rFonts w:hint="cs"/>
          <w:rtl/>
        </w:rPr>
      </w:pPr>
    </w:p>
    <w:p w14:paraId="22169F91" w14:textId="77777777" w:rsidR="00000000" w:rsidRDefault="00382668">
      <w:pPr>
        <w:pStyle w:val="-"/>
        <w:rPr>
          <w:rtl/>
        </w:rPr>
      </w:pPr>
      <w:bookmarkStart w:id="140" w:name="FS000000531T22_12_2003_14_59_01C"/>
      <w:bookmarkEnd w:id="140"/>
      <w:r>
        <w:rPr>
          <w:rtl/>
        </w:rPr>
        <w:t>אברהם רביץ (יהדות התורה):</w:t>
      </w:r>
    </w:p>
    <w:p w14:paraId="58F43DF7" w14:textId="77777777" w:rsidR="00000000" w:rsidRDefault="00382668">
      <w:pPr>
        <w:pStyle w:val="a0"/>
        <w:rPr>
          <w:rtl/>
        </w:rPr>
      </w:pPr>
    </w:p>
    <w:p w14:paraId="2CFA00BA" w14:textId="77777777" w:rsidR="00000000" w:rsidRDefault="00382668">
      <w:pPr>
        <w:pStyle w:val="a0"/>
        <w:rPr>
          <w:rtl/>
        </w:rPr>
      </w:pPr>
      <w:r>
        <w:rPr>
          <w:rFonts w:hint="cs"/>
          <w:rtl/>
        </w:rPr>
        <w:t>לא, שלטון פה, שלטון שם, שיאחד אותם.</w:t>
      </w:r>
    </w:p>
    <w:p w14:paraId="0DFAAACD" w14:textId="77777777" w:rsidR="00000000" w:rsidRDefault="00382668">
      <w:pPr>
        <w:pStyle w:val="a0"/>
        <w:rPr>
          <w:rFonts w:hint="cs"/>
          <w:rtl/>
        </w:rPr>
      </w:pPr>
    </w:p>
    <w:p w14:paraId="64773C08" w14:textId="77777777" w:rsidR="00000000" w:rsidRDefault="00382668">
      <w:pPr>
        <w:pStyle w:val="af1"/>
        <w:rPr>
          <w:rtl/>
        </w:rPr>
      </w:pPr>
      <w:r>
        <w:rPr>
          <w:rtl/>
        </w:rPr>
        <w:t>היו"ר מוחמד ברכה:</w:t>
      </w:r>
    </w:p>
    <w:p w14:paraId="4D46FCA3" w14:textId="77777777" w:rsidR="00000000" w:rsidRDefault="00382668">
      <w:pPr>
        <w:pStyle w:val="a0"/>
        <w:rPr>
          <w:rtl/>
        </w:rPr>
      </w:pPr>
    </w:p>
    <w:p w14:paraId="3756CB1D" w14:textId="77777777" w:rsidR="00000000" w:rsidRDefault="00382668">
      <w:pPr>
        <w:pStyle w:val="a0"/>
        <w:rPr>
          <w:rFonts w:hint="cs"/>
          <w:rtl/>
        </w:rPr>
      </w:pPr>
      <w:r>
        <w:rPr>
          <w:rFonts w:hint="cs"/>
          <w:rtl/>
        </w:rPr>
        <w:t>תשכנע את בני אלון, ולא תהיה בעיה אחר</w:t>
      </w:r>
      <w:r>
        <w:rPr>
          <w:rFonts w:hint="cs"/>
          <w:rtl/>
        </w:rPr>
        <w:t>י זה, אני מבטיח לך.</w:t>
      </w:r>
    </w:p>
    <w:p w14:paraId="17BADF78" w14:textId="77777777" w:rsidR="00000000" w:rsidRDefault="00382668">
      <w:pPr>
        <w:pStyle w:val="a0"/>
        <w:rPr>
          <w:rFonts w:hint="cs"/>
          <w:rtl/>
        </w:rPr>
      </w:pPr>
    </w:p>
    <w:p w14:paraId="771BC074" w14:textId="77777777" w:rsidR="00000000" w:rsidRDefault="00382668">
      <w:pPr>
        <w:pStyle w:val="a"/>
        <w:rPr>
          <w:rtl/>
        </w:rPr>
      </w:pPr>
      <w:bookmarkStart w:id="141" w:name="FS000000560T22_12_2003_14_59_51"/>
      <w:bookmarkStart w:id="142" w:name="_Toc92504264"/>
      <w:bookmarkEnd w:id="141"/>
      <w:r>
        <w:rPr>
          <w:rFonts w:hint="eastAsia"/>
          <w:rtl/>
        </w:rPr>
        <w:t>אחמד</w:t>
      </w:r>
      <w:r>
        <w:rPr>
          <w:rtl/>
        </w:rPr>
        <w:t xml:space="preserve"> טיבי (חד"ש-תע"ל):</w:t>
      </w:r>
      <w:bookmarkEnd w:id="142"/>
    </w:p>
    <w:p w14:paraId="7EB31560" w14:textId="77777777" w:rsidR="00000000" w:rsidRDefault="00382668">
      <w:pPr>
        <w:pStyle w:val="a0"/>
        <w:rPr>
          <w:rFonts w:hint="cs"/>
          <w:rtl/>
        </w:rPr>
      </w:pPr>
    </w:p>
    <w:p w14:paraId="3748122A" w14:textId="77777777" w:rsidR="00000000" w:rsidRDefault="00382668">
      <w:pPr>
        <w:pStyle w:val="a0"/>
        <w:rPr>
          <w:rFonts w:hint="cs"/>
          <w:rtl/>
        </w:rPr>
      </w:pPr>
      <w:r>
        <w:rPr>
          <w:rFonts w:hint="cs"/>
          <w:rtl/>
        </w:rPr>
        <w:t xml:space="preserve">אדוני היושב-ראש, רבותי חברי הכנסת, גם אנחנו מצטרפים להצעת האי-אמון בממשלה, בשל כישלונה כמעט בכל תחום </w:t>
      </w:r>
      <w:r>
        <w:rPr>
          <w:rtl/>
        </w:rPr>
        <w:t>–</w:t>
      </w:r>
      <w:r>
        <w:rPr>
          <w:rFonts w:hint="cs"/>
          <w:rtl/>
        </w:rPr>
        <w:t xml:space="preserve"> החברתי, הכלכלי, המדיני והביטחוני.</w:t>
      </w:r>
    </w:p>
    <w:p w14:paraId="62EDACB3" w14:textId="77777777" w:rsidR="00000000" w:rsidRDefault="00382668">
      <w:pPr>
        <w:pStyle w:val="a0"/>
        <w:rPr>
          <w:rFonts w:hint="cs"/>
          <w:rtl/>
        </w:rPr>
      </w:pPr>
    </w:p>
    <w:p w14:paraId="530727E4" w14:textId="77777777" w:rsidR="00000000" w:rsidRDefault="00382668">
      <w:pPr>
        <w:pStyle w:val="a0"/>
        <w:rPr>
          <w:rFonts w:hint="cs"/>
          <w:rtl/>
        </w:rPr>
      </w:pPr>
      <w:r>
        <w:rPr>
          <w:rFonts w:hint="cs"/>
          <w:rtl/>
        </w:rPr>
        <w:t>אני דווקא רוצה להתחיל בנושאים הכלכליים-החברתיים, שבהם הכישלון הוא לא פחות</w:t>
      </w:r>
      <w:r>
        <w:rPr>
          <w:rFonts w:hint="cs"/>
          <w:rtl/>
        </w:rPr>
        <w:t xml:space="preserve"> בולט. מערכת הבריאות קורסת, יש פגיעה בסל הבריאות, התעמרות בקשישים, גם בקשישים חולים, ירידה למעשה בתקציבים ובכושר של מערכת הבריאות </w:t>
      </w:r>
      <w:r>
        <w:rPr>
          <w:rFonts w:hint="eastAsia"/>
          <w:rtl/>
        </w:rPr>
        <w:t>–</w:t>
      </w:r>
      <w:r>
        <w:rPr>
          <w:rFonts w:hint="cs"/>
          <w:rtl/>
        </w:rPr>
        <w:t xml:space="preserve"> בתי-החולים </w:t>
      </w:r>
      <w:r>
        <w:rPr>
          <w:rFonts w:hint="eastAsia"/>
          <w:rtl/>
        </w:rPr>
        <w:t>–</w:t>
      </w:r>
      <w:r>
        <w:rPr>
          <w:rFonts w:hint="cs"/>
          <w:rtl/>
        </w:rPr>
        <w:t xml:space="preserve"> לספק מעטפת בריאות. מדברים על מעטפת ביטחון שלא הצליחו לספק לאזרחי ישראל. ומעטפת בריאות הצליחו לספק? זה המצב האופ</w:t>
      </w:r>
      <w:r>
        <w:rPr>
          <w:rFonts w:hint="cs"/>
          <w:rtl/>
        </w:rPr>
        <w:t>טימלי? כל מי שצריך תרופה, אדוני היושב-ראש, יכול לקבל אותה, אפילו אם הוועדה תגיד שהוא זקוק לה? רק בשל הכישלון והמשבר במערכת הבריאות הממשלה הזאת ראויה לאי-אמון.</w:t>
      </w:r>
    </w:p>
    <w:p w14:paraId="54924000" w14:textId="77777777" w:rsidR="00000000" w:rsidRDefault="00382668">
      <w:pPr>
        <w:pStyle w:val="a0"/>
        <w:rPr>
          <w:rFonts w:hint="cs"/>
          <w:rtl/>
        </w:rPr>
      </w:pPr>
    </w:p>
    <w:p w14:paraId="09AE289B" w14:textId="77777777" w:rsidR="00000000" w:rsidRDefault="00382668">
      <w:pPr>
        <w:pStyle w:val="a0"/>
        <w:rPr>
          <w:rFonts w:hint="cs"/>
          <w:rtl/>
        </w:rPr>
      </w:pPr>
      <w:r>
        <w:rPr>
          <w:rFonts w:hint="cs"/>
          <w:rtl/>
        </w:rPr>
        <w:t xml:space="preserve">אבל הכישלון הוא לא רק שם. בכל מקום שתצביע עליו ותיגע בו </w:t>
      </w:r>
      <w:r>
        <w:rPr>
          <w:rFonts w:hint="eastAsia"/>
          <w:rtl/>
        </w:rPr>
        <w:t>–</w:t>
      </w:r>
      <w:r>
        <w:rPr>
          <w:rFonts w:hint="cs"/>
          <w:rtl/>
        </w:rPr>
        <w:t xml:space="preserve"> כישלון אחר כישלון אחר כישלון. קצבאות, </w:t>
      </w:r>
      <w:r>
        <w:rPr>
          <w:rFonts w:hint="cs"/>
          <w:rtl/>
        </w:rPr>
        <w:t xml:space="preserve">ביטוח לאומי, אבטלה, תקציבים, כמעט קריסה של השלטון המקומי, העדר השקעות בארץ </w:t>
      </w:r>
      <w:r>
        <w:rPr>
          <w:rFonts w:hint="eastAsia"/>
          <w:rtl/>
        </w:rPr>
        <w:t>–</w:t>
      </w:r>
      <w:r>
        <w:rPr>
          <w:rFonts w:hint="cs"/>
          <w:rtl/>
        </w:rPr>
        <w:t xml:space="preserve"> בניגוד למה שהיה ב-1995</w:t>
      </w:r>
      <w:r>
        <w:rPr>
          <w:rFonts w:hint="eastAsia"/>
          <w:rtl/>
        </w:rPr>
        <w:t>–</w:t>
      </w:r>
      <w:r>
        <w:rPr>
          <w:rFonts w:hint="cs"/>
          <w:rtl/>
        </w:rPr>
        <w:t xml:space="preserve">1996. אנחנו יודעים על הקשר האמיץ הקיים בין תהליך מדיני אמין לבין שגשוג כלכלי ולהיפך. </w:t>
      </w:r>
    </w:p>
    <w:p w14:paraId="7958654C" w14:textId="77777777" w:rsidR="00000000" w:rsidRDefault="00382668">
      <w:pPr>
        <w:pStyle w:val="a0"/>
        <w:rPr>
          <w:rFonts w:hint="cs"/>
          <w:rtl/>
        </w:rPr>
      </w:pPr>
    </w:p>
    <w:p w14:paraId="4F330E24" w14:textId="77777777" w:rsidR="00000000" w:rsidRDefault="00382668">
      <w:pPr>
        <w:pStyle w:val="a0"/>
        <w:rPr>
          <w:rFonts w:hint="cs"/>
          <w:rtl/>
        </w:rPr>
      </w:pPr>
      <w:r>
        <w:rPr>
          <w:rFonts w:hint="cs"/>
          <w:rtl/>
        </w:rPr>
        <w:t>אדוני היושב-ראש, שמעתי את דבריו של ראש הממשלה על האיום של נקיטת צעדים</w:t>
      </w:r>
      <w:r>
        <w:rPr>
          <w:rFonts w:hint="cs"/>
          <w:rtl/>
        </w:rPr>
        <w:t xml:space="preserve"> חד-צדדיים. זה היה איום. הוא איים על הפרטנר. הוא אמר: באופן מעשי בשלב זה הפסקנו את החיסולים מהאוויר, לא מהקרקע, אבל נוכל להמשיך לאיים עליכם בשיטות אחרות, למשל להמשיך להתעמר בפלסטיני הפשוט: למשל לא לתת לו לעבור מכפר לכפר; לא לתת לו לצאת לעבוד; לא לתת לו חופ</w:t>
      </w:r>
      <w:r>
        <w:rPr>
          <w:rFonts w:hint="cs"/>
          <w:rtl/>
        </w:rPr>
        <w:t xml:space="preserve">ש פעולה וחופש תנועה. ואם תתנהגו יפה, אנחנו נאפשר לפלסטיני לחיות חיים כמעט נורמליים, כאילו אפשר לחיות באופן נורמלי תחת משטר של כיבוש, ונוסף על כך ננקוט צעדים חד-צדדיים. </w:t>
      </w:r>
    </w:p>
    <w:p w14:paraId="74B26CE4" w14:textId="77777777" w:rsidR="00000000" w:rsidRDefault="00382668">
      <w:pPr>
        <w:pStyle w:val="a0"/>
        <w:rPr>
          <w:rFonts w:hint="cs"/>
          <w:rtl/>
        </w:rPr>
      </w:pPr>
    </w:p>
    <w:p w14:paraId="7C0863A8" w14:textId="77777777" w:rsidR="00000000" w:rsidRDefault="00382668">
      <w:pPr>
        <w:pStyle w:val="a0"/>
        <w:rPr>
          <w:rFonts w:hint="cs"/>
          <w:rtl/>
        </w:rPr>
      </w:pPr>
      <w:r>
        <w:rPr>
          <w:rFonts w:hint="cs"/>
          <w:rtl/>
        </w:rPr>
        <w:t>מה זה, חבר הכנסת יתום, עד עכשיו לא נקטה ישראל צעדים חד-צדדיים? הגדר היא לא התגלמות החד</w:t>
      </w:r>
      <w:r>
        <w:rPr>
          <w:rFonts w:hint="cs"/>
          <w:rtl/>
        </w:rPr>
        <w:t xml:space="preserve">-צדדיות והצבת מכשול אמיתי לפני האפשרות של הקמת מדינה פלסטינית עצמאית לצדה של מדינת ישראל? באיזה מקום בעולם גדר עזרה? בברלין? בסין? אני חוזר מסין </w:t>
      </w:r>
      <w:r>
        <w:rPr>
          <w:rFonts w:hint="eastAsia"/>
          <w:rtl/>
        </w:rPr>
        <w:t>–</w:t>
      </w:r>
      <w:r>
        <w:rPr>
          <w:rFonts w:hint="cs"/>
          <w:rtl/>
        </w:rPr>
        <w:t xml:space="preserve"> הסינים אמרו לנו, גם פה זה לא עזר. מי שרצה לכבוש </w:t>
      </w:r>
      <w:r>
        <w:rPr>
          <w:rFonts w:hint="eastAsia"/>
          <w:rtl/>
        </w:rPr>
        <w:t>–</w:t>
      </w:r>
      <w:r>
        <w:rPr>
          <w:rFonts w:hint="cs"/>
          <w:rtl/>
        </w:rPr>
        <w:t xml:space="preserve"> כבש. מי שרצה לחדור </w:t>
      </w:r>
      <w:r>
        <w:rPr>
          <w:rFonts w:hint="eastAsia"/>
          <w:rtl/>
        </w:rPr>
        <w:t>–</w:t>
      </w:r>
      <w:r>
        <w:rPr>
          <w:rFonts w:hint="cs"/>
          <w:rtl/>
        </w:rPr>
        <w:t xml:space="preserve"> חדר. </w:t>
      </w:r>
    </w:p>
    <w:p w14:paraId="68E4158C" w14:textId="77777777" w:rsidR="00000000" w:rsidRDefault="00382668">
      <w:pPr>
        <w:pStyle w:val="a0"/>
        <w:ind w:firstLine="0"/>
        <w:rPr>
          <w:rFonts w:hint="cs"/>
          <w:rtl/>
        </w:rPr>
      </w:pPr>
    </w:p>
    <w:p w14:paraId="111B7CE5" w14:textId="77777777" w:rsidR="00000000" w:rsidRDefault="00382668">
      <w:pPr>
        <w:pStyle w:val="af1"/>
        <w:rPr>
          <w:rtl/>
        </w:rPr>
      </w:pPr>
      <w:r>
        <w:rPr>
          <w:rtl/>
        </w:rPr>
        <w:t>היו"ר מוחמד ברכה:</w:t>
      </w:r>
    </w:p>
    <w:p w14:paraId="66931948" w14:textId="77777777" w:rsidR="00000000" w:rsidRDefault="00382668">
      <w:pPr>
        <w:pStyle w:val="a0"/>
        <w:rPr>
          <w:rtl/>
        </w:rPr>
      </w:pPr>
    </w:p>
    <w:p w14:paraId="343DD2EC" w14:textId="77777777" w:rsidR="00000000" w:rsidRDefault="00382668">
      <w:pPr>
        <w:pStyle w:val="a0"/>
        <w:rPr>
          <w:rFonts w:hint="cs"/>
          <w:rtl/>
        </w:rPr>
      </w:pPr>
      <w:r>
        <w:rPr>
          <w:rFonts w:hint="cs"/>
          <w:rtl/>
        </w:rPr>
        <w:t>נא לסיים.</w:t>
      </w:r>
    </w:p>
    <w:p w14:paraId="42D17390" w14:textId="77777777" w:rsidR="00000000" w:rsidRDefault="00382668">
      <w:pPr>
        <w:pStyle w:val="a0"/>
        <w:ind w:firstLine="0"/>
        <w:rPr>
          <w:rFonts w:hint="cs"/>
          <w:rtl/>
        </w:rPr>
      </w:pPr>
    </w:p>
    <w:p w14:paraId="784B2E41" w14:textId="77777777" w:rsidR="00000000" w:rsidRDefault="00382668">
      <w:pPr>
        <w:pStyle w:val="-"/>
        <w:rPr>
          <w:rtl/>
        </w:rPr>
      </w:pPr>
      <w:bookmarkStart w:id="143" w:name="FS000000560T22_12_2003_15_06_01C"/>
      <w:bookmarkEnd w:id="143"/>
      <w:r>
        <w:rPr>
          <w:rtl/>
        </w:rPr>
        <w:t>א</w:t>
      </w:r>
      <w:r>
        <w:rPr>
          <w:rtl/>
        </w:rPr>
        <w:t>חמד טיבי (חד"ש-תע"ל):</w:t>
      </w:r>
    </w:p>
    <w:p w14:paraId="773A76BC" w14:textId="77777777" w:rsidR="00000000" w:rsidRDefault="00382668">
      <w:pPr>
        <w:pStyle w:val="a0"/>
        <w:rPr>
          <w:rtl/>
        </w:rPr>
      </w:pPr>
    </w:p>
    <w:p w14:paraId="18EA05B5" w14:textId="77777777" w:rsidR="00000000" w:rsidRDefault="00382668">
      <w:pPr>
        <w:pStyle w:val="a0"/>
        <w:rPr>
          <w:rFonts w:hint="cs"/>
          <w:rtl/>
        </w:rPr>
      </w:pPr>
      <w:r>
        <w:rPr>
          <w:rFonts w:hint="cs"/>
          <w:rtl/>
        </w:rPr>
        <w:t>בזה אסיים, אדוני היושב-ראש.</w:t>
      </w:r>
    </w:p>
    <w:p w14:paraId="64E9AA86" w14:textId="77777777" w:rsidR="00000000" w:rsidRDefault="00382668">
      <w:pPr>
        <w:pStyle w:val="a0"/>
        <w:ind w:firstLine="0"/>
        <w:rPr>
          <w:rFonts w:hint="cs"/>
          <w:rtl/>
        </w:rPr>
      </w:pPr>
    </w:p>
    <w:p w14:paraId="733FB23D" w14:textId="77777777" w:rsidR="00000000" w:rsidRDefault="00382668">
      <w:pPr>
        <w:pStyle w:val="af0"/>
        <w:rPr>
          <w:rtl/>
        </w:rPr>
      </w:pPr>
    </w:p>
    <w:p w14:paraId="6DA5CD03" w14:textId="77777777" w:rsidR="00000000" w:rsidRDefault="00382668">
      <w:pPr>
        <w:pStyle w:val="af0"/>
        <w:rPr>
          <w:rtl/>
        </w:rPr>
      </w:pPr>
      <w:r>
        <w:rPr>
          <w:rFonts w:hint="eastAsia"/>
          <w:rtl/>
        </w:rPr>
        <w:t>ואסל</w:t>
      </w:r>
      <w:r>
        <w:rPr>
          <w:rtl/>
        </w:rPr>
        <w:t xml:space="preserve"> טאהא (בל"ד):</w:t>
      </w:r>
    </w:p>
    <w:p w14:paraId="0CB6D9DD" w14:textId="77777777" w:rsidR="00000000" w:rsidRDefault="00382668">
      <w:pPr>
        <w:pStyle w:val="a0"/>
        <w:rPr>
          <w:rFonts w:hint="cs"/>
          <w:rtl/>
        </w:rPr>
      </w:pPr>
    </w:p>
    <w:p w14:paraId="5DD0AACE" w14:textId="77777777" w:rsidR="00000000" w:rsidRDefault="00382668">
      <w:pPr>
        <w:pStyle w:val="a0"/>
        <w:rPr>
          <w:rFonts w:hint="cs"/>
          <w:rtl/>
        </w:rPr>
      </w:pPr>
      <w:r>
        <w:rPr>
          <w:rFonts w:hint="cs"/>
          <w:rtl/>
        </w:rPr>
        <w:t>שרפו את העיר האסורה.</w:t>
      </w:r>
    </w:p>
    <w:p w14:paraId="29359188" w14:textId="77777777" w:rsidR="00000000" w:rsidRDefault="00382668">
      <w:pPr>
        <w:pStyle w:val="a0"/>
        <w:ind w:firstLine="0"/>
        <w:rPr>
          <w:rFonts w:hint="cs"/>
          <w:rtl/>
        </w:rPr>
      </w:pPr>
    </w:p>
    <w:p w14:paraId="071CC914" w14:textId="77777777" w:rsidR="00000000" w:rsidRDefault="00382668">
      <w:pPr>
        <w:pStyle w:val="-"/>
        <w:rPr>
          <w:rtl/>
        </w:rPr>
      </w:pPr>
      <w:bookmarkStart w:id="144" w:name="FS000000560T22_12_2003_15_06_27C"/>
      <w:bookmarkEnd w:id="144"/>
      <w:r>
        <w:rPr>
          <w:rtl/>
        </w:rPr>
        <w:t>אחמד טיבי (חד"ש-תע"ל):</w:t>
      </w:r>
    </w:p>
    <w:p w14:paraId="765AC05B" w14:textId="77777777" w:rsidR="00000000" w:rsidRDefault="00382668">
      <w:pPr>
        <w:pStyle w:val="a0"/>
        <w:rPr>
          <w:rtl/>
        </w:rPr>
      </w:pPr>
    </w:p>
    <w:p w14:paraId="129256D3" w14:textId="77777777" w:rsidR="00000000" w:rsidRDefault="00382668">
      <w:pPr>
        <w:pStyle w:val="a0"/>
        <w:rPr>
          <w:rFonts w:hint="cs"/>
          <w:rtl/>
        </w:rPr>
      </w:pPr>
      <w:r>
        <w:rPr>
          <w:rFonts w:hint="cs"/>
          <w:rtl/>
        </w:rPr>
        <w:t>אני חושב שאפילו משיקולים ביטחוניים, לא משיקולים אנושיים - יש כאלה ששיקולים אנושיים זרים להם, כשאני מדבר על שיקול הומני אוניברסלי, גם מדיני</w:t>
      </w:r>
      <w:r>
        <w:rPr>
          <w:rFonts w:hint="cs"/>
          <w:rtl/>
        </w:rPr>
        <w:t xml:space="preserve"> ובין-לאומי, זה לא מתקבל </w:t>
      </w:r>
      <w:r>
        <w:rPr>
          <w:rtl/>
        </w:rPr>
        <w:t>–</w:t>
      </w:r>
      <w:r>
        <w:rPr>
          <w:rFonts w:hint="cs"/>
          <w:rtl/>
        </w:rPr>
        <w:t xml:space="preserve"> משיקולים ביטחוניים, חבר הכנסת יתום, מה יקרה אם אנשים שרוצים לבצע פיגועים ינסו להתגבר על המכשול הזה ובמקום פיגוע ישלחו טיל מעל הגדר? מה יהיה ביישובים האלה כאן, בשפלה? זה יגביר את הביטחון או יוריד את הביטחון? אני מתריע ומזהיר - - -</w:t>
      </w:r>
      <w:r>
        <w:rPr>
          <w:rFonts w:hint="cs"/>
          <w:rtl/>
        </w:rPr>
        <w:t xml:space="preserve"> </w:t>
      </w:r>
    </w:p>
    <w:p w14:paraId="1319A88F" w14:textId="77777777" w:rsidR="00000000" w:rsidRDefault="00382668">
      <w:pPr>
        <w:pStyle w:val="a0"/>
        <w:ind w:firstLine="0"/>
        <w:rPr>
          <w:rFonts w:hint="cs"/>
          <w:rtl/>
        </w:rPr>
      </w:pPr>
    </w:p>
    <w:p w14:paraId="5A642980" w14:textId="77777777" w:rsidR="00000000" w:rsidRDefault="00382668">
      <w:pPr>
        <w:pStyle w:val="af0"/>
        <w:rPr>
          <w:rtl/>
        </w:rPr>
      </w:pPr>
      <w:r>
        <w:rPr>
          <w:rFonts w:hint="eastAsia"/>
          <w:rtl/>
        </w:rPr>
        <w:t>דני</w:t>
      </w:r>
      <w:r>
        <w:rPr>
          <w:rtl/>
        </w:rPr>
        <w:t xml:space="preserve"> יתום (העבודה-מימד):</w:t>
      </w:r>
    </w:p>
    <w:p w14:paraId="4F98EC24" w14:textId="77777777" w:rsidR="00000000" w:rsidRDefault="00382668">
      <w:pPr>
        <w:pStyle w:val="a0"/>
        <w:rPr>
          <w:rFonts w:hint="cs"/>
          <w:rtl/>
        </w:rPr>
      </w:pPr>
    </w:p>
    <w:p w14:paraId="38A7F659" w14:textId="77777777" w:rsidR="00000000" w:rsidRDefault="00382668">
      <w:pPr>
        <w:pStyle w:val="a0"/>
        <w:rPr>
          <w:rFonts w:hint="cs"/>
          <w:rtl/>
        </w:rPr>
      </w:pPr>
      <w:r>
        <w:rPr>
          <w:rFonts w:hint="cs"/>
          <w:rtl/>
        </w:rPr>
        <w:t xml:space="preserve">חבר הכנסת טיבי, פנית אלי </w:t>
      </w:r>
      <w:r>
        <w:rPr>
          <w:rFonts w:hint="eastAsia"/>
          <w:rtl/>
        </w:rPr>
        <w:t>–</w:t>
      </w:r>
      <w:r>
        <w:rPr>
          <w:rFonts w:hint="cs"/>
          <w:rtl/>
        </w:rPr>
        <w:t xml:space="preserve"> אתה יודע שאם אי-אפשר להתמודד עם הבעיה כולה עדיף להתמודד עם 90% ממנה. רוב ההרוגים במדינת ישראל, לרבות ערבים, הם הרוגים מפיגועי טרור שנגרמו מכך שמחבלים הגיעו עד מרחק בלתי אמצעי מהקורבנות.</w:t>
      </w:r>
    </w:p>
    <w:p w14:paraId="1EA282EF" w14:textId="77777777" w:rsidR="00000000" w:rsidRDefault="00382668">
      <w:pPr>
        <w:pStyle w:val="a0"/>
        <w:ind w:firstLine="0"/>
        <w:rPr>
          <w:rFonts w:hint="cs"/>
          <w:rtl/>
        </w:rPr>
      </w:pPr>
    </w:p>
    <w:p w14:paraId="5B85D30E" w14:textId="77777777" w:rsidR="00000000" w:rsidRDefault="00382668">
      <w:pPr>
        <w:pStyle w:val="-"/>
        <w:rPr>
          <w:rtl/>
        </w:rPr>
      </w:pPr>
      <w:bookmarkStart w:id="145" w:name="FS000000560T22_12_2003_15_09_26C"/>
      <w:bookmarkEnd w:id="145"/>
      <w:r>
        <w:rPr>
          <w:rtl/>
        </w:rPr>
        <w:t>אחמד טיבי (חד"</w:t>
      </w:r>
      <w:r>
        <w:rPr>
          <w:rtl/>
        </w:rPr>
        <w:t>ש-תע"ל):</w:t>
      </w:r>
    </w:p>
    <w:p w14:paraId="37FE9DD2" w14:textId="77777777" w:rsidR="00000000" w:rsidRDefault="00382668">
      <w:pPr>
        <w:pStyle w:val="a0"/>
        <w:rPr>
          <w:rtl/>
        </w:rPr>
      </w:pPr>
    </w:p>
    <w:p w14:paraId="3DF9640C" w14:textId="77777777" w:rsidR="00000000" w:rsidRDefault="00382668">
      <w:pPr>
        <w:pStyle w:val="a0"/>
        <w:rPr>
          <w:rFonts w:hint="cs"/>
          <w:rtl/>
        </w:rPr>
      </w:pPr>
      <w:r>
        <w:rPr>
          <w:rFonts w:hint="cs"/>
          <w:rtl/>
        </w:rPr>
        <w:t xml:space="preserve">נראה מה תאמר אתה, חבר הכנסת יתום, ויאמרו חבריך שיזמו את הקמת הגדר הזאת </w:t>
      </w:r>
      <w:r>
        <w:rPr>
          <w:rFonts w:hint="eastAsia"/>
          <w:rtl/>
        </w:rPr>
        <w:t>–</w:t>
      </w:r>
      <w:r>
        <w:rPr>
          <w:rFonts w:hint="cs"/>
          <w:rtl/>
        </w:rPr>
        <w:t xml:space="preserve"> אגב, שהיא לא גדר ביטחונית אפילו, היא גדר של הצבת גבול בר-קיימא שמפריד, אגב, בין משפחה למשפחה, בין משפחה לבית-ספר. הגדר בברלין נפלה, בסין היא לא עזרה, וסליחה על הביטוי, גם קו</w:t>
      </w:r>
      <w:r>
        <w:rPr>
          <w:rFonts w:hint="cs"/>
          <w:rtl/>
        </w:rPr>
        <w:t xml:space="preserve"> בר-לב לא החזיק מעמד. גם הגדר הזאת תפורק. תודה.</w:t>
      </w:r>
    </w:p>
    <w:p w14:paraId="237FE346" w14:textId="77777777" w:rsidR="00000000" w:rsidRDefault="00382668">
      <w:pPr>
        <w:pStyle w:val="a0"/>
        <w:ind w:firstLine="0"/>
        <w:rPr>
          <w:rFonts w:hint="cs"/>
          <w:rtl/>
        </w:rPr>
      </w:pPr>
    </w:p>
    <w:p w14:paraId="7C3EAFC5" w14:textId="77777777" w:rsidR="00000000" w:rsidRDefault="00382668">
      <w:pPr>
        <w:pStyle w:val="af1"/>
        <w:rPr>
          <w:rtl/>
        </w:rPr>
      </w:pPr>
      <w:r>
        <w:rPr>
          <w:rtl/>
        </w:rPr>
        <w:t>היו"ר מוחמד ברכה:</w:t>
      </w:r>
    </w:p>
    <w:p w14:paraId="0BEA1361" w14:textId="77777777" w:rsidR="00000000" w:rsidRDefault="00382668">
      <w:pPr>
        <w:pStyle w:val="a0"/>
        <w:rPr>
          <w:rtl/>
        </w:rPr>
      </w:pPr>
    </w:p>
    <w:p w14:paraId="2DF618A0" w14:textId="77777777" w:rsidR="00000000" w:rsidRDefault="00382668">
      <w:pPr>
        <w:pStyle w:val="a0"/>
        <w:rPr>
          <w:rFonts w:hint="cs"/>
          <w:rtl/>
        </w:rPr>
      </w:pPr>
      <w:r>
        <w:rPr>
          <w:rFonts w:hint="cs"/>
          <w:rtl/>
        </w:rPr>
        <w:t xml:space="preserve">חבר הכנסת דוד טל, ואחריו - חבר הכנסת ג'מאל זחאלקה. </w:t>
      </w:r>
    </w:p>
    <w:p w14:paraId="551B884B" w14:textId="77777777" w:rsidR="00000000" w:rsidRDefault="00382668">
      <w:pPr>
        <w:pStyle w:val="a0"/>
        <w:ind w:firstLine="0"/>
        <w:rPr>
          <w:rFonts w:hint="cs"/>
          <w:rtl/>
        </w:rPr>
      </w:pPr>
    </w:p>
    <w:p w14:paraId="1C487ABE" w14:textId="77777777" w:rsidR="00000000" w:rsidRDefault="00382668">
      <w:pPr>
        <w:pStyle w:val="a"/>
        <w:rPr>
          <w:rtl/>
        </w:rPr>
      </w:pPr>
      <w:bookmarkStart w:id="146" w:name="FS000000493T22_12_2003_15_10_31"/>
      <w:bookmarkStart w:id="147" w:name="_Toc92504265"/>
      <w:bookmarkEnd w:id="146"/>
      <w:r>
        <w:rPr>
          <w:rFonts w:hint="eastAsia"/>
          <w:rtl/>
        </w:rPr>
        <w:t>דוד</w:t>
      </w:r>
      <w:r>
        <w:rPr>
          <w:rtl/>
        </w:rPr>
        <w:t xml:space="preserve"> טל (עם אחד):</w:t>
      </w:r>
      <w:bookmarkEnd w:id="147"/>
    </w:p>
    <w:p w14:paraId="2399882B" w14:textId="77777777" w:rsidR="00000000" w:rsidRDefault="00382668">
      <w:pPr>
        <w:pStyle w:val="a0"/>
        <w:rPr>
          <w:rFonts w:hint="cs"/>
          <w:rtl/>
        </w:rPr>
      </w:pPr>
    </w:p>
    <w:p w14:paraId="5409957D" w14:textId="77777777" w:rsidR="00000000" w:rsidRDefault="00382668">
      <w:pPr>
        <w:pStyle w:val="a0"/>
        <w:rPr>
          <w:rFonts w:hint="cs"/>
          <w:rtl/>
        </w:rPr>
      </w:pPr>
      <w:r>
        <w:rPr>
          <w:rFonts w:hint="cs"/>
          <w:rtl/>
        </w:rPr>
        <w:t>אדוני היושב-ראש, עמיתי חברי הכנסת, ההצעות הללו אכן חוזרות חדשות לבקרים. כמעט כל שבוע - הצעות אי-אמון בממשלה. כאן, תוך</w:t>
      </w:r>
      <w:r>
        <w:rPr>
          <w:rFonts w:hint="cs"/>
          <w:rtl/>
        </w:rPr>
        <w:t xml:space="preserve"> כדי הדברים, אמרתי לשר גדעון עזרא שהוא יכול למנוע את הגשת הצעות האי-אמון הללו אם ימנע את הסיבה שגורמת לכך שחברי הכנסת מגישים הצעות אי-אמון כאלה, משום שהמצב הכלכלי-החברתי, לצערי, גרוע. המצב המדיני לוט בערפל, כך שאי-אפשר לראות אנה אנו באים.</w:t>
      </w:r>
    </w:p>
    <w:p w14:paraId="0EB8BB46" w14:textId="77777777" w:rsidR="00000000" w:rsidRDefault="00382668">
      <w:pPr>
        <w:pStyle w:val="a0"/>
        <w:rPr>
          <w:rFonts w:hint="cs"/>
          <w:rtl/>
        </w:rPr>
      </w:pPr>
    </w:p>
    <w:p w14:paraId="5FF51E41" w14:textId="77777777" w:rsidR="00000000" w:rsidRDefault="00382668">
      <w:pPr>
        <w:pStyle w:val="a0"/>
        <w:rPr>
          <w:rFonts w:hint="cs"/>
          <w:rtl/>
        </w:rPr>
      </w:pPr>
      <w:r>
        <w:rPr>
          <w:rFonts w:hint="cs"/>
          <w:rtl/>
        </w:rPr>
        <w:t>אני שואל, כמה עו</w:t>
      </w:r>
      <w:r>
        <w:rPr>
          <w:rFonts w:hint="cs"/>
          <w:rtl/>
        </w:rPr>
        <w:t>ד צריך להקריב על מזבח האוצר כדי לראות את האור בקצה המנהרה. הגישו לנו תוכנית כלכלית לפני כחצי שנה, עשו התאמות פעם אחר פעם, הגישו תקציב כזה ותקציב אחר, ברוב הדורסני שיש לממשלה כפו הצבעה וקיבלו בעצם את הכול. אבל פעם אחר פעם האוצר נכשל בהשגת המטרה. כלום לא משת</w:t>
      </w:r>
      <w:r>
        <w:rPr>
          <w:rFonts w:hint="cs"/>
          <w:rtl/>
        </w:rPr>
        <w:t xml:space="preserve">נה. שורו הביטו וראו את עשרות אלפי הילדים חסרי הכול, החסרים ביטחון, החסרים רווחה, החסרים בריאות, החסרים חינוך </w:t>
      </w:r>
      <w:r>
        <w:rPr>
          <w:rFonts w:hint="eastAsia"/>
          <w:rtl/>
        </w:rPr>
        <w:t>–</w:t>
      </w:r>
      <w:r>
        <w:rPr>
          <w:rFonts w:hint="cs"/>
          <w:rtl/>
        </w:rPr>
        <w:t xml:space="preserve"> הם לא מקבלים את זה. הם לא מקבלים את זה, משום שאם מישהו נטה לחשוב, והיה נאיבי לחשוב, והשתעשע זמן רב בכך, שהתוכנית הכלכלית האחרונה, למשל, תוציא אות</w:t>
      </w:r>
      <w:r>
        <w:rPr>
          <w:rFonts w:hint="cs"/>
          <w:rtl/>
        </w:rPr>
        <w:t xml:space="preserve">נו מהמשבר הזה, מהבוץ הזה, אחרי שכבר הקרבנו הרבה </w:t>
      </w:r>
      <w:r>
        <w:rPr>
          <w:rFonts w:hint="eastAsia"/>
          <w:rtl/>
        </w:rPr>
        <w:t>–</w:t>
      </w:r>
      <w:r>
        <w:rPr>
          <w:rFonts w:hint="cs"/>
          <w:rtl/>
        </w:rPr>
        <w:t xml:space="preserve"> אנחנו פשוט למדים שדבר לא ישתנה. להיפך, הדברים נעשים יותר ויותר קשים ויותר ויותר חסרים. </w:t>
      </w:r>
    </w:p>
    <w:p w14:paraId="59969BCC" w14:textId="77777777" w:rsidR="00000000" w:rsidRDefault="00382668">
      <w:pPr>
        <w:pStyle w:val="a0"/>
        <w:rPr>
          <w:rFonts w:hint="cs"/>
          <w:rtl/>
        </w:rPr>
      </w:pPr>
    </w:p>
    <w:p w14:paraId="01E3C871" w14:textId="77777777" w:rsidR="00000000" w:rsidRDefault="00382668">
      <w:pPr>
        <w:pStyle w:val="a0"/>
        <w:rPr>
          <w:rFonts w:hint="cs"/>
          <w:rtl/>
        </w:rPr>
      </w:pPr>
      <w:r>
        <w:rPr>
          <w:rFonts w:hint="cs"/>
          <w:rtl/>
        </w:rPr>
        <w:t>אני מציע לחברי במפלגת השלטון שיתבוננו בזקנים שצריכים להסתפק היום בקצבה של הביטוח הלאומי, ואני מציע להישיר מבט אל הזקנ</w:t>
      </w:r>
      <w:r>
        <w:rPr>
          <w:rFonts w:hint="cs"/>
          <w:rtl/>
        </w:rPr>
        <w:t>ים הללו, וביושר לומר אם הם היו באמת רוצים לראות את הקרובים שלהם במצב כזה. לצערי, אלה אנשים שמתלבטים בין לרכוש תרופות לבין לרכוש מצרכי מזון בסיסיים. לצערי, הדברים לא משתנים, ואנחנו רואים כאן רפורמה ענקית, והרבה גלים, והרבה רעשים והרבה צלצולים. אני מקווה שלפ</w:t>
      </w:r>
      <w:r>
        <w:rPr>
          <w:rFonts w:hint="cs"/>
          <w:rtl/>
        </w:rPr>
        <w:t>חות הפעם הזאת התוכנית תישא פרי.</w:t>
      </w:r>
    </w:p>
    <w:p w14:paraId="1A8D36AC" w14:textId="77777777" w:rsidR="00000000" w:rsidRDefault="00382668">
      <w:pPr>
        <w:pStyle w:val="a0"/>
        <w:rPr>
          <w:rFonts w:hint="cs"/>
          <w:rtl/>
        </w:rPr>
      </w:pPr>
    </w:p>
    <w:p w14:paraId="367730FD" w14:textId="77777777" w:rsidR="00000000" w:rsidRDefault="00382668">
      <w:pPr>
        <w:pStyle w:val="a0"/>
        <w:rPr>
          <w:rFonts w:hint="cs"/>
          <w:rtl/>
        </w:rPr>
      </w:pPr>
      <w:r>
        <w:rPr>
          <w:rFonts w:hint="cs"/>
          <w:rtl/>
        </w:rPr>
        <w:t xml:space="preserve">בנושא התוכנית המדינית, אדוני היושב-ראש, אני כמו כולם עוקב אחר התוכנית, או בכלל, כדי לראות אנה פני הממשלה </w:t>
      </w:r>
      <w:r>
        <w:rPr>
          <w:rFonts w:hint="eastAsia"/>
          <w:rtl/>
        </w:rPr>
        <w:t>–</w:t>
      </w:r>
      <w:r>
        <w:rPr>
          <w:rFonts w:hint="cs"/>
          <w:rtl/>
        </w:rPr>
        <w:t xml:space="preserve"> אנה הממשלה באה, מה היא מתכוונת לעשות. אני מאוד משתוקק להצביע עם חברי בליכוד על כל הסכם שלום שיביאו לכאן. באמת, על כל</w:t>
      </w:r>
      <w:r>
        <w:rPr>
          <w:rFonts w:hint="cs"/>
          <w:rtl/>
        </w:rPr>
        <w:t xml:space="preserve"> הסכם שלום שיביאו לכאן אני משתוקק להצביע. אבל לצערי, לחלק מחברי מפלגת השלטון חץ המצפן מורה ימינה, ולחלק אחר הוא מורה שמאלה, וצריך, לדעתי, להפסיק לבלבל את הציבור, להצביע על הכיוון ולצעוד בכיוון בקצב מואץ, כי די לדשדש במקום, זה לא מוסיף לנו דבר, רק גורע מאתנ</w:t>
      </w:r>
      <w:r>
        <w:rPr>
          <w:rFonts w:hint="cs"/>
          <w:rtl/>
        </w:rPr>
        <w:t>ו וגובה דמים רבים, תרתי משמע, לצערי. אי-אפשר עוד להשתעשע בנושא חשוב כזה. יש לקבל החלטה ולעבור לביצוע.</w:t>
      </w:r>
    </w:p>
    <w:p w14:paraId="159F35DA" w14:textId="77777777" w:rsidR="00000000" w:rsidRDefault="00382668">
      <w:pPr>
        <w:pStyle w:val="a0"/>
        <w:rPr>
          <w:rFonts w:hint="cs"/>
          <w:rtl/>
        </w:rPr>
      </w:pPr>
    </w:p>
    <w:p w14:paraId="17E19ACE" w14:textId="77777777" w:rsidR="00000000" w:rsidRDefault="00382668">
      <w:pPr>
        <w:pStyle w:val="a0"/>
        <w:rPr>
          <w:rFonts w:hint="cs"/>
          <w:rtl/>
        </w:rPr>
      </w:pPr>
      <w:r>
        <w:rPr>
          <w:rFonts w:hint="cs"/>
          <w:rtl/>
        </w:rPr>
        <w:t>אדוני היושב-ראש, אני רוצה להתייחס במשפט אחד לחוק של חברת הכנסת רוחמה אברהם, להשבתה עם אישור של העובדים בהצבעה חשאית. זה יהיה בדיוק כמו שאני אומר היום לבי</w:t>
      </w:r>
      <w:r>
        <w:rPr>
          <w:rFonts w:hint="cs"/>
          <w:rtl/>
        </w:rPr>
        <w:t xml:space="preserve">בי נתניהו, שנבחר על-ידי האזרחים במדינת ישראל, שלפני הפעלת כל תוכנית כלכלית הוא צריך להביא אותה לאישור הציבור, כדי שיצביעו שוב על כל תוכנית, ואם הם יסכימו הוא יוציא את התוכנית מהכוח אל הפועל; אם הם לא יסכימו, הוא לא יוכל לעשות זאת. תודה רבה. </w:t>
      </w:r>
    </w:p>
    <w:p w14:paraId="44FC8390" w14:textId="77777777" w:rsidR="00000000" w:rsidRDefault="00382668">
      <w:pPr>
        <w:pStyle w:val="a0"/>
        <w:ind w:firstLine="0"/>
        <w:rPr>
          <w:rFonts w:hint="cs"/>
          <w:rtl/>
        </w:rPr>
      </w:pPr>
    </w:p>
    <w:p w14:paraId="26500408" w14:textId="77777777" w:rsidR="00000000" w:rsidRDefault="00382668">
      <w:pPr>
        <w:pStyle w:val="af1"/>
        <w:rPr>
          <w:rtl/>
        </w:rPr>
      </w:pPr>
      <w:bookmarkStart w:id="148" w:name="FS000001061T22_12_2003_14_42_50"/>
      <w:bookmarkEnd w:id="148"/>
      <w:r>
        <w:rPr>
          <w:rtl/>
        </w:rPr>
        <w:t>היו"ר מוחמד ב</w:t>
      </w:r>
      <w:r>
        <w:rPr>
          <w:rtl/>
        </w:rPr>
        <w:t>רכה:</w:t>
      </w:r>
    </w:p>
    <w:p w14:paraId="66B75CC7" w14:textId="77777777" w:rsidR="00000000" w:rsidRDefault="00382668">
      <w:pPr>
        <w:pStyle w:val="a0"/>
        <w:rPr>
          <w:rtl/>
        </w:rPr>
      </w:pPr>
    </w:p>
    <w:p w14:paraId="236F2F23" w14:textId="77777777" w:rsidR="00000000" w:rsidRDefault="00382668">
      <w:pPr>
        <w:pStyle w:val="a0"/>
        <w:rPr>
          <w:rFonts w:hint="cs"/>
          <w:rtl/>
        </w:rPr>
      </w:pPr>
      <w:r>
        <w:rPr>
          <w:rFonts w:hint="cs"/>
          <w:rtl/>
        </w:rPr>
        <w:t xml:space="preserve">תודה. חבר הכנסת ג'מאל זחאלקה, אחריו חבר הכנסת עבד-אלמאלכ דהאמשה, ואחרון </w:t>
      </w:r>
      <w:r>
        <w:rPr>
          <w:rFonts w:hint="eastAsia"/>
          <w:rtl/>
        </w:rPr>
        <w:t>–</w:t>
      </w:r>
      <w:r>
        <w:rPr>
          <w:rFonts w:hint="cs"/>
          <w:rtl/>
        </w:rPr>
        <w:t xml:space="preserve"> חבר הכנסת רוני בר-און. </w:t>
      </w:r>
    </w:p>
    <w:p w14:paraId="7B701A51" w14:textId="77777777" w:rsidR="00000000" w:rsidRDefault="00382668">
      <w:pPr>
        <w:pStyle w:val="a0"/>
        <w:rPr>
          <w:rFonts w:hint="cs"/>
          <w:rtl/>
        </w:rPr>
      </w:pPr>
    </w:p>
    <w:p w14:paraId="16AE9601" w14:textId="77777777" w:rsidR="00000000" w:rsidRDefault="00382668">
      <w:pPr>
        <w:pStyle w:val="a"/>
        <w:rPr>
          <w:rtl/>
        </w:rPr>
      </w:pPr>
      <w:bookmarkStart w:id="149" w:name="FS000001061T22_12_2003_16_51_32"/>
      <w:bookmarkStart w:id="150" w:name="_Toc92504266"/>
      <w:bookmarkEnd w:id="149"/>
      <w:r>
        <w:rPr>
          <w:rFonts w:hint="eastAsia"/>
          <w:rtl/>
        </w:rPr>
        <w:t>ג</w:t>
      </w:r>
      <w:r>
        <w:rPr>
          <w:rtl/>
        </w:rPr>
        <w:t>'מאל זחאלקה (בל"ד):</w:t>
      </w:r>
      <w:bookmarkEnd w:id="150"/>
    </w:p>
    <w:p w14:paraId="42BD7283" w14:textId="77777777" w:rsidR="00000000" w:rsidRDefault="00382668">
      <w:pPr>
        <w:pStyle w:val="a0"/>
        <w:rPr>
          <w:rFonts w:hint="cs"/>
          <w:rtl/>
        </w:rPr>
      </w:pPr>
    </w:p>
    <w:p w14:paraId="78DEF6BC" w14:textId="77777777" w:rsidR="00000000" w:rsidRDefault="00382668">
      <w:pPr>
        <w:pStyle w:val="a0"/>
        <w:rPr>
          <w:rFonts w:hint="cs"/>
          <w:rtl/>
        </w:rPr>
      </w:pPr>
      <w:r>
        <w:rPr>
          <w:rFonts w:hint="cs"/>
          <w:rtl/>
        </w:rPr>
        <w:t>אדוני היושב-ראש, כבוד השרים וחברי הכנסת, אני לא יודע למה כולם מתעקשים להגדיר את במת כנס הרצלייה במה מכובדת. אדוני היושב-ראש, כסות</w:t>
      </w:r>
      <w:r>
        <w:rPr>
          <w:rFonts w:hint="cs"/>
          <w:rtl/>
        </w:rPr>
        <w:t xml:space="preserve"> אינה יכולה להיות מהות. יש כסות של מכובדות, אבל אין התוכן כך. יש דברים איומים שנאמרים בשפה מכובדת כביכול, ונקייה כביכול, אבל תוכנם לא. זה אחר זה עולים הקברניטים, כל אחד שומר את הצהרותיו לכנס, ואני רוצה להתייחס לשני מסרים, האחד שהעביר ביבי נתניהו והאחר שהעב</w:t>
      </w:r>
      <w:r>
        <w:rPr>
          <w:rFonts w:hint="cs"/>
          <w:rtl/>
        </w:rPr>
        <w:t xml:space="preserve">יר אריאל שרון. </w:t>
      </w:r>
    </w:p>
    <w:p w14:paraId="1CAC80C3" w14:textId="77777777" w:rsidR="00000000" w:rsidRDefault="00382668">
      <w:pPr>
        <w:pStyle w:val="a0"/>
        <w:rPr>
          <w:rFonts w:hint="cs"/>
          <w:rtl/>
        </w:rPr>
      </w:pPr>
    </w:p>
    <w:p w14:paraId="20D47310" w14:textId="77777777" w:rsidR="00000000" w:rsidRDefault="00382668">
      <w:pPr>
        <w:pStyle w:val="a0"/>
        <w:rPr>
          <w:rFonts w:hint="cs"/>
          <w:rtl/>
        </w:rPr>
      </w:pPr>
      <w:r>
        <w:rPr>
          <w:rFonts w:hint="cs"/>
          <w:rtl/>
        </w:rPr>
        <w:t xml:space="preserve">מה אמר ביבי נתניהו? איזה מסר הוא שולח לאזרחים הערבים בישראל? ניתוח לוגי-פוליטי של דבריו מראה שהוא הודיע לנו בחגיגיות שהוא מוריד אותנו ממעמד אזרחים סוג ב' למעמד אזרחים על-תנאי. איזה תנאי? הוא אומר: אם מספרכם יגדל ויגיע לאחוזים גבוהים, תדעו </w:t>
      </w:r>
      <w:r>
        <w:rPr>
          <w:rFonts w:hint="cs"/>
          <w:rtl/>
        </w:rPr>
        <w:t>שיש סימן שאלה על אזרחותכם, אבל גם אם יישאר שיעור האוכלוסייה הערבית בישראל באותו מצב כפי שהוא היום, כ-20%, גם אז תהיה אזרחותכם על-תנאי אם לא תשבו בשקט. הוא הודיע בצורה הכי ברורה שאזרחות סוג ב', שממנה נהנים האזרחים הערבים, אין לה ערובה. אין ערובה. הוא לא מוכ</w:t>
      </w:r>
      <w:r>
        <w:rPr>
          <w:rFonts w:hint="cs"/>
          <w:rtl/>
        </w:rPr>
        <w:t xml:space="preserve">ן להתחייב אפילו לאזרחות סוג ב' לאזרחים הערבים. הוא אומר לנו: אזרחותכם היא על-תנאי. </w:t>
      </w:r>
    </w:p>
    <w:p w14:paraId="114EE576" w14:textId="77777777" w:rsidR="00000000" w:rsidRDefault="00382668">
      <w:pPr>
        <w:pStyle w:val="a0"/>
        <w:rPr>
          <w:rFonts w:hint="cs"/>
          <w:rtl/>
        </w:rPr>
      </w:pPr>
    </w:p>
    <w:p w14:paraId="1AC59FA2" w14:textId="77777777" w:rsidR="00000000" w:rsidRDefault="00382668">
      <w:pPr>
        <w:pStyle w:val="a0"/>
        <w:rPr>
          <w:rFonts w:hint="cs"/>
          <w:rtl/>
        </w:rPr>
      </w:pPr>
      <w:r>
        <w:rPr>
          <w:rFonts w:hint="cs"/>
          <w:rtl/>
        </w:rPr>
        <w:t>מהו המסר של אריאל שרון? אריאל שרון הודיע לכולם, לעם: אני אמיט אסון על הפלסטינים, אני אשים אותם במכלאות. אסון לפלסטינים יביא נחת לעם ישראל. משחק "סכום אפס" שאריאל שרון מעול</w:t>
      </w:r>
      <w:r>
        <w:rPr>
          <w:rFonts w:hint="cs"/>
          <w:rtl/>
        </w:rPr>
        <w:t xml:space="preserve">ם לא התנתק ממנו. כל חייו חשב כך: מה שטוב ליהודים </w:t>
      </w:r>
      <w:r>
        <w:rPr>
          <w:rFonts w:hint="eastAsia"/>
          <w:rtl/>
        </w:rPr>
        <w:t>–</w:t>
      </w:r>
      <w:r>
        <w:rPr>
          <w:rFonts w:hint="cs"/>
          <w:rtl/>
        </w:rPr>
        <w:t xml:space="preserve"> רע לערבים; ומה שטוב לערבים </w:t>
      </w:r>
      <w:r>
        <w:rPr>
          <w:rFonts w:hint="eastAsia"/>
          <w:rtl/>
        </w:rPr>
        <w:t>–</w:t>
      </w:r>
      <w:r>
        <w:rPr>
          <w:rFonts w:hint="cs"/>
          <w:rtl/>
        </w:rPr>
        <w:t xml:space="preserve"> רע ליהודים. מעולם הוא לא הצליח לבנות סינתזה של חיים משותפים אפשריים בעתיד. זה זר לעולמו. </w:t>
      </w:r>
    </w:p>
    <w:p w14:paraId="2A89D36F" w14:textId="77777777" w:rsidR="00000000" w:rsidRDefault="00382668">
      <w:pPr>
        <w:pStyle w:val="a0"/>
        <w:rPr>
          <w:rFonts w:hint="cs"/>
          <w:rtl/>
        </w:rPr>
      </w:pPr>
    </w:p>
    <w:p w14:paraId="04810B0A" w14:textId="77777777" w:rsidR="00000000" w:rsidRDefault="00382668">
      <w:pPr>
        <w:pStyle w:val="a0"/>
        <w:rPr>
          <w:rFonts w:hint="cs"/>
          <w:rtl/>
        </w:rPr>
      </w:pPr>
      <w:r>
        <w:rPr>
          <w:rFonts w:hint="cs"/>
          <w:rtl/>
        </w:rPr>
        <w:t xml:space="preserve">דוגמה מובהקת: יש אפשרות אמיתית לחסוך בחיי אדם </w:t>
      </w:r>
      <w:r>
        <w:rPr>
          <w:rFonts w:hint="eastAsia"/>
          <w:rtl/>
        </w:rPr>
        <w:t>–</w:t>
      </w:r>
      <w:r>
        <w:rPr>
          <w:rFonts w:hint="cs"/>
          <w:rtl/>
        </w:rPr>
        <w:t xml:space="preserve"> והיום התבשרנו שאריאל שרון אינו מוכן ל</w:t>
      </w:r>
      <w:r>
        <w:rPr>
          <w:rFonts w:hint="cs"/>
          <w:rtl/>
        </w:rPr>
        <w:t xml:space="preserve">הפסקת אש. הוא יודע שאם יש הפסקת אש, יש "הודנה", וחיי אזרחים ישראלים ופלסטינים נחסכים. הוא לא מוכן לזה, ובזה הוא מפקיר את חייהם של האזרחים הישראלים. על כן, כל שפיכות הדמים היא באחריותו המלאה. תודה רבה. </w:t>
      </w:r>
    </w:p>
    <w:p w14:paraId="65913D92" w14:textId="77777777" w:rsidR="00000000" w:rsidRDefault="00382668">
      <w:pPr>
        <w:pStyle w:val="a0"/>
        <w:rPr>
          <w:rFonts w:hint="cs"/>
          <w:rtl/>
        </w:rPr>
      </w:pPr>
    </w:p>
    <w:p w14:paraId="0FF3FA0F" w14:textId="77777777" w:rsidR="00000000" w:rsidRDefault="00382668">
      <w:pPr>
        <w:pStyle w:val="af1"/>
        <w:rPr>
          <w:rtl/>
        </w:rPr>
      </w:pPr>
      <w:r>
        <w:rPr>
          <w:rtl/>
        </w:rPr>
        <w:t>היו"ר ראובן ריבלין:</w:t>
      </w:r>
    </w:p>
    <w:p w14:paraId="1DCCDA22" w14:textId="77777777" w:rsidR="00000000" w:rsidRDefault="00382668">
      <w:pPr>
        <w:pStyle w:val="a0"/>
        <w:rPr>
          <w:rtl/>
        </w:rPr>
      </w:pPr>
    </w:p>
    <w:p w14:paraId="56D9052B" w14:textId="77777777" w:rsidR="00000000" w:rsidRDefault="00382668">
      <w:pPr>
        <w:pStyle w:val="a0"/>
        <w:rPr>
          <w:rFonts w:hint="cs"/>
          <w:rtl/>
        </w:rPr>
      </w:pPr>
      <w:r>
        <w:rPr>
          <w:rFonts w:hint="cs"/>
          <w:rtl/>
        </w:rPr>
        <w:t>אני מאוד מודה לחבר הכנסת זחאלקה.</w:t>
      </w:r>
      <w:r>
        <w:rPr>
          <w:rFonts w:hint="cs"/>
          <w:rtl/>
        </w:rPr>
        <w:t xml:space="preserve"> חבר הכנסת עבד-אלמאלכ דהאמשה, ואחרון הנואמים </w:t>
      </w:r>
      <w:r>
        <w:rPr>
          <w:rFonts w:hint="eastAsia"/>
          <w:rtl/>
        </w:rPr>
        <w:t>–</w:t>
      </w:r>
      <w:r>
        <w:rPr>
          <w:rFonts w:hint="cs"/>
          <w:rtl/>
        </w:rPr>
        <w:t xml:space="preserve"> חבר הכנסת רוני בר-און. לאחר מכן, אם לא תהיה בקשה מהממשלה להשיב, אנחנו נעבור להצבעה. </w:t>
      </w:r>
    </w:p>
    <w:p w14:paraId="5EA83303" w14:textId="77777777" w:rsidR="00000000" w:rsidRDefault="00382668">
      <w:pPr>
        <w:pStyle w:val="a0"/>
        <w:rPr>
          <w:rFonts w:hint="cs"/>
          <w:rtl/>
        </w:rPr>
      </w:pPr>
    </w:p>
    <w:p w14:paraId="75B9E59C" w14:textId="77777777" w:rsidR="00000000" w:rsidRDefault="00382668">
      <w:pPr>
        <w:pStyle w:val="a"/>
        <w:rPr>
          <w:rtl/>
        </w:rPr>
      </w:pPr>
      <w:bookmarkStart w:id="151" w:name="FS000000550T22_12_2003_15_24_50"/>
      <w:bookmarkStart w:id="152" w:name="_Toc92504267"/>
      <w:bookmarkEnd w:id="151"/>
      <w:r>
        <w:rPr>
          <w:rFonts w:hint="eastAsia"/>
          <w:rtl/>
        </w:rPr>
        <w:t>עבד</w:t>
      </w:r>
      <w:r>
        <w:rPr>
          <w:rtl/>
        </w:rPr>
        <w:t>-אלמאלכ דהאמשה (רע"ם):</w:t>
      </w:r>
      <w:bookmarkEnd w:id="152"/>
    </w:p>
    <w:p w14:paraId="77AA849C" w14:textId="77777777" w:rsidR="00000000" w:rsidRDefault="00382668">
      <w:pPr>
        <w:pStyle w:val="a0"/>
        <w:rPr>
          <w:rFonts w:hint="cs"/>
          <w:rtl/>
        </w:rPr>
      </w:pPr>
    </w:p>
    <w:p w14:paraId="63AE4716" w14:textId="77777777" w:rsidR="00000000" w:rsidRDefault="00382668">
      <w:pPr>
        <w:pStyle w:val="a0"/>
        <w:ind w:firstLine="720"/>
        <w:rPr>
          <w:rFonts w:hint="cs"/>
          <w:rtl/>
        </w:rPr>
      </w:pPr>
      <w:r>
        <w:rPr>
          <w:rFonts w:hint="cs"/>
          <w:rtl/>
        </w:rPr>
        <w:t>כבוד היושב-ראש, מכובדי ראש הממשלה, השרים וחברי חברי הכנסת, אנחנו, ולא רק אנחנו, אלא גם הנשיא בוש</w:t>
      </w:r>
      <w:r>
        <w:rPr>
          <w:rFonts w:hint="cs"/>
          <w:rtl/>
        </w:rPr>
        <w:t xml:space="preserve"> וגם כל מי שמתעניין במזרח התיכון ובמה שקורה באזורנו שואל את עצמו שאלה אחת: האם הפעם הזאת תעבור ממשלת ישראל, ויעבור מר שרון, מדיבורים למעשים? או שמא מה שהיה הוא שיהיה </w:t>
      </w:r>
      <w:r>
        <w:rPr>
          <w:rFonts w:hint="eastAsia"/>
          <w:rtl/>
        </w:rPr>
        <w:t>–</w:t>
      </w:r>
      <w:r>
        <w:rPr>
          <w:rFonts w:hint="cs"/>
          <w:rtl/>
        </w:rPr>
        <w:t xml:space="preserve"> שוב דיבורים, שוב הצהרות ושוב דברי נועם כדי למשוך את אוזני השומעים, ועוד כמה חודשים של חו</w:t>
      </w:r>
      <w:r>
        <w:rPr>
          <w:rFonts w:hint="cs"/>
          <w:rtl/>
        </w:rPr>
        <w:t>סר מעש בכל מה שקשור לקידום תהליך השלום או לקידום הפסקת האש או להוצאת האזור ממעגל שפיכות הדמים. אז יהיו דברים אחרים, תהיינה בחירות בארצות-הברית, הנשיא בוש יהיה עסוק, וגם לעולם יהיה מה לעשות, ואנחנו סוחבים עוד שנה-שנתיים, כאשר מה שהיה הוא שיהיה, או יותר נכון</w:t>
      </w:r>
      <w:r>
        <w:rPr>
          <w:rFonts w:hint="cs"/>
          <w:rtl/>
        </w:rPr>
        <w:t xml:space="preserve">, מה שיהיה יותר גרוע ממה שהיה? התשובה היא, כמובן, בידי מר שרון וממשלתו. </w:t>
      </w:r>
    </w:p>
    <w:p w14:paraId="2FE9FEEB" w14:textId="77777777" w:rsidR="00000000" w:rsidRDefault="00382668">
      <w:pPr>
        <w:pStyle w:val="a0"/>
        <w:ind w:firstLine="720"/>
        <w:rPr>
          <w:rFonts w:hint="cs"/>
          <w:rtl/>
        </w:rPr>
      </w:pPr>
    </w:p>
    <w:p w14:paraId="3EE554BD" w14:textId="77777777" w:rsidR="00000000" w:rsidRDefault="00382668">
      <w:pPr>
        <w:pStyle w:val="a0"/>
        <w:ind w:firstLine="720"/>
        <w:rPr>
          <w:rFonts w:hint="cs"/>
          <w:rtl/>
        </w:rPr>
      </w:pPr>
      <w:r>
        <w:rPr>
          <w:rFonts w:hint="cs"/>
          <w:rtl/>
        </w:rPr>
        <w:t>אמר מישהו מקודמי, שהממשלה הזאת היא ממשלת חוסר מעש; זהו ציטוט. הוא אמר שהשיתוק הזה וחוסר המעש הזה מביאים אחרים ליזום יוזמות, החל ביוזמת ז'נבה והמשך בתוכנית השר אולמרט וכלה בתוכניות של</w:t>
      </w:r>
      <w:r>
        <w:rPr>
          <w:rFonts w:hint="cs"/>
          <w:rtl/>
        </w:rPr>
        <w:t xml:space="preserve"> שרים אחרים ששמענו עליהן רק לאחרונה. אפילו לשר בני אלון יש תוכנית </w:t>
      </w:r>
      <w:r>
        <w:rPr>
          <w:rFonts w:hint="eastAsia"/>
          <w:rtl/>
        </w:rPr>
        <w:t>–</w:t>
      </w:r>
      <w:r>
        <w:rPr>
          <w:rFonts w:hint="cs"/>
          <w:rtl/>
        </w:rPr>
        <w:t xml:space="preserve"> תוכנית אחרת לגמרי. אומנם הוא לא אומר טרנספר, כך בריש גלי, הוא השאיר את זה למר נתניהו הפעם, אבל הוא אומר שלפלסטינים תהיה מדינת ירדן </w:t>
      </w:r>
      <w:r>
        <w:rPr>
          <w:rFonts w:hint="eastAsia"/>
          <w:rtl/>
        </w:rPr>
        <w:t>–</w:t>
      </w:r>
      <w:r>
        <w:rPr>
          <w:rFonts w:hint="cs"/>
          <w:rtl/>
        </w:rPr>
        <w:t xml:space="preserve"> שיחיו שם, שיבחרו שם, שילכו לשם. זה גם פתרון לדעתו. </w:t>
      </w:r>
    </w:p>
    <w:p w14:paraId="7EF0A88E" w14:textId="77777777" w:rsidR="00000000" w:rsidRDefault="00382668">
      <w:pPr>
        <w:pStyle w:val="a0"/>
        <w:ind w:firstLine="720"/>
        <w:rPr>
          <w:rFonts w:hint="cs"/>
          <w:rtl/>
        </w:rPr>
      </w:pPr>
    </w:p>
    <w:p w14:paraId="717F3DE1" w14:textId="77777777" w:rsidR="00000000" w:rsidRDefault="00382668">
      <w:pPr>
        <w:pStyle w:val="a0"/>
        <w:ind w:firstLine="720"/>
        <w:rPr>
          <w:rFonts w:hint="cs"/>
          <w:rtl/>
        </w:rPr>
      </w:pPr>
      <w:r>
        <w:rPr>
          <w:rFonts w:hint="cs"/>
          <w:rtl/>
        </w:rPr>
        <w:t>מה</w:t>
      </w:r>
      <w:r>
        <w:rPr>
          <w:rFonts w:hint="cs"/>
          <w:rtl/>
        </w:rPr>
        <w:t xml:space="preserve"> שחשוב, אדוני ראש הממשלה, הוא אם אכן יש ברצונך לעשות. אני אגיד לך בריש גלי, שאני לא כל כך נחרד אפילו מצעדים חד-צדדיים, וגם לא נחרדתי מהגדר כאשר הכריזו עליה והחליטו להקים אותה, אבל אמרתי דבר אחד: אם הגדר תהיה על "הקו הירוק", אולי גם זה רע, אבל הרע במיעוטו. </w:t>
      </w:r>
      <w:r>
        <w:rPr>
          <w:rFonts w:hint="cs"/>
          <w:rtl/>
        </w:rPr>
        <w:t xml:space="preserve">לא לוותר על אדמות, לא לבטל תושבים ולא לעשות את המוות למיליוני הפלסטינים החיים על אדמתם ובכפריהם. למרבה הצער, מה שמר שרון מוביל אליו הוא לא גדר הפרדה, ודאי שלא חיץ שכל כוונתו להפחית פיגועים ולהגן על אזרחים, אלא ממש ההיפך מכל מה שהכריז </w:t>
      </w:r>
      <w:r>
        <w:rPr>
          <w:rtl/>
        </w:rPr>
        <w:t>–</w:t>
      </w:r>
      <w:r>
        <w:rPr>
          <w:rFonts w:hint="cs"/>
          <w:rtl/>
        </w:rPr>
        <w:t xml:space="preserve"> גדר שיש בה כדי לקבוע</w:t>
      </w:r>
      <w:r>
        <w:rPr>
          <w:rFonts w:hint="cs"/>
          <w:rtl/>
        </w:rPr>
        <w:t xml:space="preserve"> גבולות לעתיד. </w:t>
      </w:r>
    </w:p>
    <w:p w14:paraId="3975C8F7" w14:textId="77777777" w:rsidR="00000000" w:rsidRDefault="00382668">
      <w:pPr>
        <w:pStyle w:val="a0"/>
        <w:ind w:firstLine="720"/>
        <w:rPr>
          <w:rFonts w:hint="cs"/>
          <w:rtl/>
        </w:rPr>
      </w:pPr>
    </w:p>
    <w:p w14:paraId="76AB78AE" w14:textId="77777777" w:rsidR="00000000" w:rsidRDefault="00382668">
      <w:pPr>
        <w:pStyle w:val="af0"/>
        <w:rPr>
          <w:rtl/>
        </w:rPr>
      </w:pPr>
      <w:r>
        <w:rPr>
          <w:rFonts w:hint="eastAsia"/>
          <w:rtl/>
        </w:rPr>
        <w:t>אלי</w:t>
      </w:r>
      <w:r>
        <w:rPr>
          <w:rtl/>
        </w:rPr>
        <w:t xml:space="preserve"> אפללו (הליכוד):</w:t>
      </w:r>
    </w:p>
    <w:p w14:paraId="2B4199F5" w14:textId="77777777" w:rsidR="00000000" w:rsidRDefault="00382668">
      <w:pPr>
        <w:pStyle w:val="a0"/>
        <w:rPr>
          <w:rFonts w:hint="cs"/>
          <w:rtl/>
        </w:rPr>
      </w:pPr>
    </w:p>
    <w:p w14:paraId="0EBC1177" w14:textId="77777777" w:rsidR="00000000" w:rsidRDefault="00382668">
      <w:pPr>
        <w:pStyle w:val="a0"/>
        <w:rPr>
          <w:rFonts w:hint="cs"/>
          <w:rtl/>
        </w:rPr>
      </w:pPr>
      <w:r>
        <w:rPr>
          <w:rFonts w:hint="cs"/>
          <w:rtl/>
        </w:rPr>
        <w:t>מה אתה רוצה, להפקיר אזרחים?</w:t>
      </w:r>
    </w:p>
    <w:p w14:paraId="5FF6C451" w14:textId="77777777" w:rsidR="00000000" w:rsidRDefault="00382668">
      <w:pPr>
        <w:pStyle w:val="a0"/>
        <w:rPr>
          <w:rFonts w:hint="cs"/>
          <w:rtl/>
        </w:rPr>
      </w:pPr>
    </w:p>
    <w:p w14:paraId="18D63936" w14:textId="77777777" w:rsidR="00000000" w:rsidRDefault="00382668">
      <w:pPr>
        <w:pStyle w:val="-"/>
        <w:rPr>
          <w:rtl/>
        </w:rPr>
      </w:pPr>
      <w:bookmarkStart w:id="153" w:name="FS000000550T22_12_2003_15_33_50C"/>
      <w:bookmarkEnd w:id="153"/>
      <w:r>
        <w:rPr>
          <w:rtl/>
        </w:rPr>
        <w:t>עבד-אלמאלכ דהאמשה (רע"ם):</w:t>
      </w:r>
    </w:p>
    <w:p w14:paraId="6D5D81AA" w14:textId="77777777" w:rsidR="00000000" w:rsidRDefault="00382668">
      <w:pPr>
        <w:pStyle w:val="a0"/>
        <w:rPr>
          <w:rtl/>
        </w:rPr>
      </w:pPr>
    </w:p>
    <w:p w14:paraId="374447AD" w14:textId="77777777" w:rsidR="00000000" w:rsidRDefault="00382668">
      <w:pPr>
        <w:pStyle w:val="a0"/>
        <w:rPr>
          <w:rFonts w:hint="cs"/>
          <w:rtl/>
        </w:rPr>
      </w:pPr>
      <w:r>
        <w:rPr>
          <w:rFonts w:hint="cs"/>
          <w:rtl/>
        </w:rPr>
        <w:t xml:space="preserve">חבר הכנסת אפללו, אתה יודע טוב מאוד מה אני רוצה. לכן גם עכשיו, כאשר מדברים על צעדים, כל עוד מדובר על חזרה לגבולות 1967 ועל חזרה ל"קו הירוק" ועל התנתקות </w:t>
      </w:r>
      <w:r>
        <w:rPr>
          <w:rFonts w:hint="eastAsia"/>
          <w:rtl/>
        </w:rPr>
        <w:t>–</w:t>
      </w:r>
      <w:r>
        <w:rPr>
          <w:rFonts w:hint="cs"/>
          <w:rtl/>
        </w:rPr>
        <w:t xml:space="preserve"> אתה יודע </w:t>
      </w:r>
      <w:r>
        <w:rPr>
          <w:rFonts w:hint="cs"/>
          <w:rtl/>
        </w:rPr>
        <w:t>מה?  הם יסתדרו, הם יסתדרו גם בלעדינו, גם בלי לעבוד פה, אבל שניתן להם את המקום שלהם, את המינימום, את המזער שבמזער שהם מסתפקים בו. הרי כאשר תהיה פשרה, או אפילו נסיגה חד-צדדית, מה יקבלו הפלסטינים בסוף, גם לפי אוסלו, לפי החוקים הבין-לאומיים? הם יקבלו 20% מסך כ</w:t>
      </w:r>
      <w:r>
        <w:rPr>
          <w:rFonts w:hint="cs"/>
          <w:rtl/>
        </w:rPr>
        <w:t xml:space="preserve">ל שטח המריבה, ו-80% יישארו בידי ישראל. מה עוד יכולים הפלסטינים לעשות כדי להגיע לפשרה, גם טריטוריאלית וגם מדינית וגם לצאת ממעגל שפיכות הדמים?  </w:t>
      </w:r>
    </w:p>
    <w:p w14:paraId="517E877F" w14:textId="77777777" w:rsidR="00000000" w:rsidRDefault="00382668">
      <w:pPr>
        <w:pStyle w:val="a0"/>
        <w:rPr>
          <w:rtl/>
        </w:rPr>
      </w:pPr>
    </w:p>
    <w:p w14:paraId="7E20F032" w14:textId="77777777" w:rsidR="00000000" w:rsidRDefault="00382668">
      <w:pPr>
        <w:pStyle w:val="a0"/>
        <w:rPr>
          <w:rFonts w:hint="cs"/>
          <w:rtl/>
        </w:rPr>
      </w:pPr>
      <w:r>
        <w:rPr>
          <w:rFonts w:hint="cs"/>
          <w:rtl/>
        </w:rPr>
        <w:t>כנראה הדברים האלה לא ייעשו, הם בוודאי לא ייעשו בהסכמה, וכל עוד הם לא נעשים בהסכמה אין סיכוי שהם יצליחו. כל עוד ר</w:t>
      </w:r>
      <w:r>
        <w:rPr>
          <w:rFonts w:hint="cs"/>
          <w:rtl/>
        </w:rPr>
        <w:t xml:space="preserve">אש הממשלה אומר: אני לא אלחץ את ידו של ערפאת ובשבילי הוא לא פרטנר, אני לא יודע אם הוא ידבר. הוא רוצה גם לכפות את הפרטנר, גם את הפתרון וגם עם מי לדבר או לא לדבר. בסוף שום דבר לא זז, ואנחנו הולכים רק מדחי אל דחי. </w:t>
      </w:r>
    </w:p>
    <w:p w14:paraId="50AB9EEE" w14:textId="77777777" w:rsidR="00000000" w:rsidRDefault="00382668">
      <w:pPr>
        <w:pStyle w:val="a0"/>
        <w:rPr>
          <w:rFonts w:hint="cs"/>
          <w:rtl/>
        </w:rPr>
      </w:pPr>
    </w:p>
    <w:p w14:paraId="62FCF889" w14:textId="77777777" w:rsidR="00000000" w:rsidRDefault="00382668">
      <w:pPr>
        <w:pStyle w:val="a0"/>
        <w:rPr>
          <w:rtl/>
        </w:rPr>
      </w:pPr>
      <w:r>
        <w:rPr>
          <w:rFonts w:hint="cs"/>
          <w:rtl/>
        </w:rPr>
        <w:t>לכן, אדוני, סיעתנו תצביע אי-אמון בממשלה וברא</w:t>
      </w:r>
      <w:r>
        <w:rPr>
          <w:rFonts w:hint="cs"/>
          <w:rtl/>
        </w:rPr>
        <w:t xml:space="preserve">ש הממשלה. תודה רבה. </w:t>
      </w:r>
    </w:p>
    <w:p w14:paraId="1DD78513" w14:textId="77777777" w:rsidR="00000000" w:rsidRDefault="00382668">
      <w:pPr>
        <w:pStyle w:val="a0"/>
        <w:rPr>
          <w:rFonts w:hint="cs"/>
          <w:color w:val="0000FF"/>
          <w:szCs w:val="28"/>
          <w:rtl/>
        </w:rPr>
      </w:pPr>
    </w:p>
    <w:p w14:paraId="7018F38E" w14:textId="77777777" w:rsidR="00000000" w:rsidRDefault="00382668">
      <w:pPr>
        <w:pStyle w:val="af1"/>
        <w:rPr>
          <w:rtl/>
        </w:rPr>
      </w:pPr>
      <w:bookmarkStart w:id="154" w:name="FS000001038T22_12_2003_14_52_35"/>
      <w:bookmarkEnd w:id="154"/>
      <w:r>
        <w:rPr>
          <w:rFonts w:hint="cs"/>
          <w:rtl/>
        </w:rPr>
        <w:t>ה</w:t>
      </w:r>
      <w:r>
        <w:rPr>
          <w:rtl/>
        </w:rPr>
        <w:t>יו"ר ראובן ריבלין:</w:t>
      </w:r>
    </w:p>
    <w:p w14:paraId="08447DA2" w14:textId="77777777" w:rsidR="00000000" w:rsidRDefault="00382668">
      <w:pPr>
        <w:pStyle w:val="a0"/>
        <w:rPr>
          <w:rtl/>
        </w:rPr>
      </w:pPr>
    </w:p>
    <w:p w14:paraId="46946AD2" w14:textId="77777777" w:rsidR="00000000" w:rsidRDefault="00382668">
      <w:pPr>
        <w:pStyle w:val="a0"/>
        <w:rPr>
          <w:rFonts w:hint="cs"/>
          <w:rtl/>
        </w:rPr>
      </w:pPr>
      <w:r>
        <w:rPr>
          <w:rFonts w:hint="cs"/>
          <w:rtl/>
        </w:rPr>
        <w:t>אני מאוד מודה לחבר הכנסת דהאמשה. אחרון הדוברים, חבר הכנסת רוני בר-און, יושב-ראש ועדת הכנסת. נא לצלצל. רבותי חברי הכנסת, נא לשבת. עם סיום דבריו של חבר הכנסת רוני בר-און, אם השר עזרא לא מבקש לדבר, אנחנו עוברים להצבע</w:t>
      </w:r>
      <w:r>
        <w:rPr>
          <w:rFonts w:hint="cs"/>
          <w:rtl/>
        </w:rPr>
        <w:t xml:space="preserve">ה. נא להפנות תשומת לב הסיעה, חברת הכנסת אברהם. חבר הכנסת יצחק הרצוג, נא להפנות תשומת לב הסיעה, אנחנו הולכים להצבעה מייד לאחר מכן. </w:t>
      </w:r>
    </w:p>
    <w:p w14:paraId="46D2D241" w14:textId="77777777" w:rsidR="00000000" w:rsidRDefault="00382668">
      <w:pPr>
        <w:pStyle w:val="a0"/>
        <w:rPr>
          <w:rFonts w:hint="cs"/>
          <w:rtl/>
        </w:rPr>
      </w:pPr>
    </w:p>
    <w:p w14:paraId="20D8EAE5" w14:textId="77777777" w:rsidR="00000000" w:rsidRDefault="00382668">
      <w:pPr>
        <w:pStyle w:val="a"/>
        <w:rPr>
          <w:rtl/>
        </w:rPr>
      </w:pPr>
      <w:bookmarkStart w:id="155" w:name="FS000001038T22_12_2003_16_57_05"/>
      <w:bookmarkStart w:id="156" w:name="_Toc92504268"/>
      <w:r>
        <w:rPr>
          <w:rFonts w:hint="eastAsia"/>
          <w:rtl/>
        </w:rPr>
        <w:t>רוני</w:t>
      </w:r>
      <w:r>
        <w:rPr>
          <w:rtl/>
        </w:rPr>
        <w:t xml:space="preserve"> בר-און (הליכוד):</w:t>
      </w:r>
      <w:bookmarkEnd w:id="156"/>
    </w:p>
    <w:bookmarkEnd w:id="155"/>
    <w:p w14:paraId="3CB82085" w14:textId="77777777" w:rsidR="00000000" w:rsidRDefault="00382668">
      <w:pPr>
        <w:pStyle w:val="a0"/>
        <w:rPr>
          <w:rFonts w:hint="cs"/>
          <w:rtl/>
        </w:rPr>
      </w:pPr>
    </w:p>
    <w:p w14:paraId="7EC4532C" w14:textId="77777777" w:rsidR="00000000" w:rsidRDefault="00382668">
      <w:pPr>
        <w:pStyle w:val="a0"/>
        <w:rPr>
          <w:rFonts w:hint="cs"/>
          <w:rtl/>
        </w:rPr>
      </w:pPr>
      <w:r>
        <w:rPr>
          <w:rFonts w:hint="cs"/>
          <w:rtl/>
        </w:rPr>
        <w:t>אדוני היושב-ראש, אדוני ראש הממשלה, רבותי השרים, חברי חברי הכנסת, בבית הזה ולבית הזה יש היגיון. אפשר ל</w:t>
      </w:r>
      <w:r>
        <w:rPr>
          <w:rFonts w:hint="cs"/>
          <w:rtl/>
        </w:rPr>
        <w:t>תקוף את ההיגיון הזה, אפשר לגנות אותו, אבל קשה להתכחש לו. ההיגיון הזה פשוט וברור. תפקיד הקואליציה, תפקיד הממשלה הוא להנהיג את המדינה, תפקיד האופוזיציה הוא להשמיץ את הממשלה ולהשמיץ את הקואליציה. אלה הם סדרי הבית הזה. בעת הזאת, המחנה הלאומי ושותפיו מנהיגים את</w:t>
      </w:r>
      <w:r>
        <w:rPr>
          <w:rFonts w:hint="cs"/>
          <w:rtl/>
        </w:rPr>
        <w:t xml:space="preserve"> המדינה. זו קואליציה טובה, זו קואליציה איתנה, זו קואליציה הומוגנית, קואליציה שיש חשיבות עליונה, חברי חברי הכנסת, לשמור על שלמותה למען המדינה. </w:t>
      </w:r>
    </w:p>
    <w:p w14:paraId="4CB7BC6A" w14:textId="77777777" w:rsidR="00000000" w:rsidRDefault="00382668">
      <w:pPr>
        <w:pStyle w:val="a0"/>
        <w:rPr>
          <w:rFonts w:hint="cs"/>
          <w:rtl/>
        </w:rPr>
      </w:pPr>
    </w:p>
    <w:p w14:paraId="3FC40B0B" w14:textId="77777777" w:rsidR="00000000" w:rsidRDefault="00382668">
      <w:pPr>
        <w:pStyle w:val="a0"/>
        <w:rPr>
          <w:rFonts w:hint="cs"/>
          <w:rtl/>
        </w:rPr>
      </w:pPr>
      <w:r>
        <w:rPr>
          <w:rFonts w:hint="cs"/>
          <w:rtl/>
        </w:rPr>
        <w:t>השמאל, מה לעשות, נמצא היום באופוזיציה. למעשה, נראה כאילו הייתם באופוזיציה מאז ומעולם. ככל שנוקפים הימים, נראה כי</w:t>
      </w:r>
      <w:r>
        <w:rPr>
          <w:rFonts w:hint="cs"/>
          <w:rtl/>
        </w:rPr>
        <w:t xml:space="preserve"> השמאל גם יהיה באופוזיציה, כנראה לעולם ועד. </w:t>
      </w:r>
    </w:p>
    <w:p w14:paraId="5EE88B59" w14:textId="77777777" w:rsidR="00000000" w:rsidRDefault="00382668">
      <w:pPr>
        <w:pStyle w:val="a0"/>
        <w:ind w:firstLine="0"/>
        <w:rPr>
          <w:rFonts w:hint="cs"/>
          <w:rtl/>
        </w:rPr>
      </w:pPr>
    </w:p>
    <w:p w14:paraId="1A36B3D2" w14:textId="77777777" w:rsidR="00000000" w:rsidRDefault="00382668">
      <w:pPr>
        <w:pStyle w:val="af0"/>
        <w:rPr>
          <w:rtl/>
        </w:rPr>
      </w:pPr>
      <w:r>
        <w:rPr>
          <w:rFonts w:hint="eastAsia"/>
          <w:rtl/>
        </w:rPr>
        <w:t>יולי</w:t>
      </w:r>
      <w:r>
        <w:rPr>
          <w:rtl/>
        </w:rPr>
        <w:t xml:space="preserve"> תמיר (העבודה-מימד):</w:t>
      </w:r>
    </w:p>
    <w:p w14:paraId="3F9D34A3" w14:textId="77777777" w:rsidR="00000000" w:rsidRDefault="00382668">
      <w:pPr>
        <w:pStyle w:val="a0"/>
        <w:rPr>
          <w:rFonts w:hint="cs"/>
          <w:rtl/>
        </w:rPr>
      </w:pPr>
    </w:p>
    <w:p w14:paraId="0CF937A5" w14:textId="77777777" w:rsidR="00000000" w:rsidRDefault="00382668">
      <w:pPr>
        <w:pStyle w:val="a0"/>
        <w:rPr>
          <w:rFonts w:hint="cs"/>
          <w:rtl/>
        </w:rPr>
      </w:pPr>
      <w:r>
        <w:rPr>
          <w:rFonts w:hint="cs"/>
          <w:rtl/>
        </w:rPr>
        <w:t>ניתן לך כוח הנבואה?</w:t>
      </w:r>
    </w:p>
    <w:p w14:paraId="4FD87408" w14:textId="77777777" w:rsidR="00000000" w:rsidRDefault="00382668">
      <w:pPr>
        <w:pStyle w:val="a0"/>
        <w:ind w:firstLine="0"/>
        <w:rPr>
          <w:rFonts w:hint="cs"/>
          <w:rtl/>
        </w:rPr>
      </w:pPr>
    </w:p>
    <w:p w14:paraId="3DE82E7F" w14:textId="77777777" w:rsidR="00000000" w:rsidRDefault="00382668">
      <w:pPr>
        <w:pStyle w:val="-"/>
        <w:rPr>
          <w:rtl/>
        </w:rPr>
      </w:pPr>
      <w:bookmarkStart w:id="157" w:name="FS000001038T22_12_2003_14_53_19C"/>
      <w:bookmarkEnd w:id="157"/>
      <w:r>
        <w:rPr>
          <w:rtl/>
        </w:rPr>
        <w:t>רוני בר-און (הליכוד):</w:t>
      </w:r>
    </w:p>
    <w:p w14:paraId="0F4CA4F1" w14:textId="77777777" w:rsidR="00000000" w:rsidRDefault="00382668">
      <w:pPr>
        <w:pStyle w:val="a0"/>
        <w:rPr>
          <w:rtl/>
        </w:rPr>
      </w:pPr>
    </w:p>
    <w:p w14:paraId="0A606D1F" w14:textId="77777777" w:rsidR="00000000" w:rsidRDefault="00382668">
      <w:pPr>
        <w:pStyle w:val="a0"/>
        <w:rPr>
          <w:rFonts w:hint="cs"/>
          <w:rtl/>
        </w:rPr>
      </w:pPr>
      <w:r>
        <w:rPr>
          <w:rFonts w:hint="cs"/>
          <w:rtl/>
        </w:rPr>
        <w:t>השמאל תוקף את הממשלה חדשות לבקרים. אתם מפרסמים מאמרי השמצה, אתם נותנים ראיונות לרדיו, לטלוויזיה, לעיתונות, כל מיקרופון אתם מנצלים להשמעת דבר</w:t>
      </w:r>
      <w:r>
        <w:rPr>
          <w:rFonts w:hint="cs"/>
          <w:rtl/>
        </w:rPr>
        <w:t xml:space="preserve">י בלע נגד ממשלת ישראל.  ומעל כל דבר קנטור שלכם, מעל כל דבר קנטור  של האופוזיציה, מתנופף תמיד  דגל אחד, דגל השלום. דגל השלום שאתם מניפים, רבותי חברי הכנסת מהאופוזיציה, צר לי לומר לכם, הוא דגל מזויף. </w:t>
      </w:r>
    </w:p>
    <w:p w14:paraId="30470140" w14:textId="77777777" w:rsidR="00000000" w:rsidRDefault="00382668">
      <w:pPr>
        <w:pStyle w:val="a0"/>
        <w:ind w:firstLine="0"/>
        <w:rPr>
          <w:rFonts w:hint="cs"/>
          <w:rtl/>
        </w:rPr>
      </w:pPr>
    </w:p>
    <w:p w14:paraId="2F07B690" w14:textId="77777777" w:rsidR="00000000" w:rsidRDefault="00382668">
      <w:pPr>
        <w:pStyle w:val="af0"/>
        <w:rPr>
          <w:rtl/>
        </w:rPr>
      </w:pPr>
      <w:r>
        <w:rPr>
          <w:rFonts w:hint="eastAsia"/>
          <w:rtl/>
        </w:rPr>
        <w:t>ג</w:t>
      </w:r>
      <w:r>
        <w:rPr>
          <w:rtl/>
        </w:rPr>
        <w:t>'מאל זחאלקה (בל"ד):</w:t>
      </w:r>
    </w:p>
    <w:p w14:paraId="55F382A2" w14:textId="77777777" w:rsidR="00000000" w:rsidRDefault="00382668">
      <w:pPr>
        <w:pStyle w:val="a0"/>
        <w:rPr>
          <w:rFonts w:hint="cs"/>
          <w:rtl/>
        </w:rPr>
      </w:pPr>
    </w:p>
    <w:p w14:paraId="79E77643" w14:textId="77777777" w:rsidR="00000000" w:rsidRDefault="00382668">
      <w:pPr>
        <w:pStyle w:val="a0"/>
        <w:rPr>
          <w:rFonts w:hint="cs"/>
          <w:rtl/>
        </w:rPr>
      </w:pPr>
      <w:r>
        <w:rPr>
          <w:rFonts w:hint="cs"/>
          <w:rtl/>
        </w:rPr>
        <w:t>הוא סדין אדום לקואליציה.</w:t>
      </w:r>
    </w:p>
    <w:p w14:paraId="3FB0DA62" w14:textId="77777777" w:rsidR="00000000" w:rsidRDefault="00382668">
      <w:pPr>
        <w:pStyle w:val="a0"/>
        <w:ind w:firstLine="0"/>
        <w:rPr>
          <w:rFonts w:hint="cs"/>
          <w:rtl/>
        </w:rPr>
      </w:pPr>
    </w:p>
    <w:p w14:paraId="7EB6A6C2" w14:textId="77777777" w:rsidR="00000000" w:rsidRDefault="00382668">
      <w:pPr>
        <w:pStyle w:val="-"/>
        <w:rPr>
          <w:rtl/>
        </w:rPr>
      </w:pPr>
      <w:bookmarkStart w:id="158" w:name="FS000001038T22_12_2003_14_54_01C"/>
      <w:bookmarkEnd w:id="158"/>
      <w:r>
        <w:rPr>
          <w:rtl/>
        </w:rPr>
        <w:t>רוני בר-</w:t>
      </w:r>
      <w:r>
        <w:rPr>
          <w:rtl/>
        </w:rPr>
        <w:t>און (הליכוד):</w:t>
      </w:r>
    </w:p>
    <w:p w14:paraId="4028536B" w14:textId="77777777" w:rsidR="00000000" w:rsidRDefault="00382668">
      <w:pPr>
        <w:pStyle w:val="a0"/>
        <w:rPr>
          <w:rtl/>
        </w:rPr>
      </w:pPr>
    </w:p>
    <w:p w14:paraId="6614FBEC" w14:textId="77777777" w:rsidR="00000000" w:rsidRDefault="00382668">
      <w:pPr>
        <w:pStyle w:val="a0"/>
        <w:rPr>
          <w:rFonts w:hint="cs"/>
          <w:rtl/>
        </w:rPr>
      </w:pPr>
      <w:r>
        <w:rPr>
          <w:rFonts w:hint="cs"/>
          <w:rtl/>
        </w:rPr>
        <w:t xml:space="preserve">אתם צועקים כל הזמן: הממשלה פוגעת בשלום, הממשלה לא מקדמת את השלום. והנה, ראש הממשלה שאתם עומדים כאן ומתקיפים אותו, כל יום שני, כל יום שני בעקביות, בלי לבדוק את עצמכם, בלי לבדוק את מה שעושה ראש הממשלה, ראש הממשלה הזה - - - </w:t>
      </w:r>
    </w:p>
    <w:p w14:paraId="4E117496" w14:textId="77777777" w:rsidR="00000000" w:rsidRDefault="00382668">
      <w:pPr>
        <w:pStyle w:val="a0"/>
        <w:ind w:firstLine="0"/>
        <w:rPr>
          <w:rFonts w:hint="cs"/>
          <w:rtl/>
        </w:rPr>
      </w:pPr>
    </w:p>
    <w:p w14:paraId="0EB26EE5" w14:textId="77777777" w:rsidR="00000000" w:rsidRDefault="00382668">
      <w:pPr>
        <w:pStyle w:val="af0"/>
        <w:rPr>
          <w:rtl/>
        </w:rPr>
      </w:pPr>
      <w:r>
        <w:rPr>
          <w:rFonts w:hint="eastAsia"/>
          <w:rtl/>
        </w:rPr>
        <w:t>עבד</w:t>
      </w:r>
      <w:r>
        <w:rPr>
          <w:rtl/>
        </w:rPr>
        <w:t xml:space="preserve">-אלמאלכ דהאמשה </w:t>
      </w:r>
      <w:r>
        <w:rPr>
          <w:rtl/>
        </w:rPr>
        <w:t>(רע"ם):</w:t>
      </w:r>
    </w:p>
    <w:p w14:paraId="6E54F6D8" w14:textId="77777777" w:rsidR="00000000" w:rsidRDefault="00382668">
      <w:pPr>
        <w:pStyle w:val="a0"/>
        <w:rPr>
          <w:rFonts w:hint="cs"/>
          <w:rtl/>
        </w:rPr>
      </w:pPr>
    </w:p>
    <w:p w14:paraId="4C8EAA63" w14:textId="77777777" w:rsidR="00000000" w:rsidRDefault="00382668">
      <w:pPr>
        <w:pStyle w:val="a0"/>
        <w:ind w:firstLine="720"/>
        <w:rPr>
          <w:rFonts w:hint="cs"/>
          <w:rtl/>
        </w:rPr>
      </w:pPr>
      <w:r>
        <w:rPr>
          <w:rFonts w:hint="cs"/>
          <w:rtl/>
        </w:rPr>
        <w:t xml:space="preserve"> מה הוא עושה למען השלום? שלום עושים לא רק מדיבורים. </w:t>
      </w:r>
    </w:p>
    <w:p w14:paraId="182B83CA" w14:textId="77777777" w:rsidR="00000000" w:rsidRDefault="00382668">
      <w:pPr>
        <w:pStyle w:val="a0"/>
        <w:ind w:firstLine="0"/>
        <w:rPr>
          <w:rFonts w:hint="cs"/>
          <w:rtl/>
        </w:rPr>
      </w:pPr>
    </w:p>
    <w:p w14:paraId="586B9E78" w14:textId="77777777" w:rsidR="00000000" w:rsidRDefault="00382668">
      <w:pPr>
        <w:pStyle w:val="af1"/>
        <w:rPr>
          <w:rtl/>
        </w:rPr>
      </w:pPr>
      <w:r>
        <w:rPr>
          <w:rtl/>
        </w:rPr>
        <w:t>היו"ר ראובן ריבלין:</w:t>
      </w:r>
    </w:p>
    <w:p w14:paraId="33AB4360" w14:textId="77777777" w:rsidR="00000000" w:rsidRDefault="00382668">
      <w:pPr>
        <w:pStyle w:val="a0"/>
        <w:rPr>
          <w:rtl/>
        </w:rPr>
      </w:pPr>
    </w:p>
    <w:p w14:paraId="4C449549" w14:textId="77777777" w:rsidR="00000000" w:rsidRDefault="00382668">
      <w:pPr>
        <w:pStyle w:val="a0"/>
        <w:rPr>
          <w:rFonts w:hint="cs"/>
          <w:rtl/>
        </w:rPr>
      </w:pPr>
      <w:r>
        <w:rPr>
          <w:rFonts w:hint="cs"/>
          <w:rtl/>
        </w:rPr>
        <w:t xml:space="preserve">חבר הכנסת דהאמשה, לא, לא, רבותי, יש לנו עוד שעה דיונים, אין לנו זמן, אני חייב להקפיד לפי הוראת ועדת הכנסת שאדוני חבר בה. לא אתן אפילו לגלוש. </w:t>
      </w:r>
    </w:p>
    <w:p w14:paraId="7E20026F" w14:textId="77777777" w:rsidR="00000000" w:rsidRDefault="00382668">
      <w:pPr>
        <w:pStyle w:val="a0"/>
        <w:rPr>
          <w:rFonts w:hint="cs"/>
          <w:rtl/>
        </w:rPr>
      </w:pPr>
    </w:p>
    <w:p w14:paraId="2D0A5243" w14:textId="77777777" w:rsidR="00000000" w:rsidRDefault="00382668">
      <w:pPr>
        <w:pStyle w:val="-"/>
        <w:rPr>
          <w:rtl/>
        </w:rPr>
      </w:pPr>
      <w:bookmarkStart w:id="159" w:name="FS000001038T22_12_2003_14_54_30C"/>
      <w:bookmarkEnd w:id="159"/>
      <w:r>
        <w:rPr>
          <w:rtl/>
        </w:rPr>
        <w:t>רוני בר-און (הליכוד):</w:t>
      </w:r>
    </w:p>
    <w:p w14:paraId="0002AA96" w14:textId="77777777" w:rsidR="00000000" w:rsidRDefault="00382668">
      <w:pPr>
        <w:pStyle w:val="a0"/>
        <w:rPr>
          <w:rtl/>
        </w:rPr>
      </w:pPr>
    </w:p>
    <w:p w14:paraId="0156F298" w14:textId="77777777" w:rsidR="00000000" w:rsidRDefault="00382668">
      <w:pPr>
        <w:pStyle w:val="a0"/>
        <w:rPr>
          <w:rFonts w:hint="cs"/>
          <w:rtl/>
        </w:rPr>
      </w:pPr>
      <w:r>
        <w:rPr>
          <w:rFonts w:hint="cs"/>
          <w:rtl/>
        </w:rPr>
        <w:t>והנה ר</w:t>
      </w:r>
      <w:r>
        <w:rPr>
          <w:rFonts w:hint="cs"/>
          <w:rtl/>
        </w:rPr>
        <w:t>אש הממשלה, לאחר לבטים, לבטים רבים וקשים, החליט לעשות מעשה. ראש הממשלה הציג תוכנית מדינית, שיש עליה חילוקי דעות בליכוד פנימה. אפשר להתנגד לתוכנית, אפשר להסכים לה, אבל גם בלי להיכנס כרגע בעובי הקורה בליכוד, על דבר אחד אין עוררין: ראש הממשלה מנסה לקדם את התהל</w:t>
      </w:r>
      <w:r>
        <w:rPr>
          <w:rFonts w:hint="cs"/>
          <w:rtl/>
        </w:rPr>
        <w:t xml:space="preserve">יך המדיני, מנסה להניע את התהליך לקראת השלום. ראש הממשלה מנסה לעשות מעשה שיתניע סוף-סוף את המהלך המדיני, שלא אנחנו תקענו אותו. ודווקא על המהלך הזה, דווקא על הצעד הזה של ראש הממשלה - - -  </w:t>
      </w:r>
    </w:p>
    <w:p w14:paraId="7FA56A3D" w14:textId="77777777" w:rsidR="00000000" w:rsidRDefault="00382668">
      <w:pPr>
        <w:pStyle w:val="a0"/>
        <w:ind w:firstLine="0"/>
        <w:rPr>
          <w:rFonts w:hint="cs"/>
          <w:rtl/>
        </w:rPr>
      </w:pPr>
    </w:p>
    <w:p w14:paraId="07E9969B" w14:textId="77777777" w:rsidR="00000000" w:rsidRDefault="00382668">
      <w:pPr>
        <w:pStyle w:val="af1"/>
        <w:rPr>
          <w:rtl/>
        </w:rPr>
      </w:pPr>
      <w:r>
        <w:rPr>
          <w:rtl/>
        </w:rPr>
        <w:t>היו"ר ראובן ריבלין:</w:t>
      </w:r>
    </w:p>
    <w:p w14:paraId="27436232" w14:textId="77777777" w:rsidR="00000000" w:rsidRDefault="00382668">
      <w:pPr>
        <w:pStyle w:val="a0"/>
        <w:rPr>
          <w:rtl/>
        </w:rPr>
      </w:pPr>
    </w:p>
    <w:p w14:paraId="5F1AE03E" w14:textId="77777777" w:rsidR="00000000" w:rsidRDefault="00382668">
      <w:pPr>
        <w:pStyle w:val="a0"/>
        <w:rPr>
          <w:rFonts w:hint="cs"/>
          <w:rtl/>
        </w:rPr>
      </w:pPr>
      <w:r>
        <w:rPr>
          <w:rFonts w:hint="cs"/>
          <w:rtl/>
        </w:rPr>
        <w:t xml:space="preserve">אני מאוד מתנצל בפני אדוני, אבל יש אנשים, שכאשר </w:t>
      </w:r>
      <w:r>
        <w:rPr>
          <w:rFonts w:hint="cs"/>
          <w:rtl/>
        </w:rPr>
        <w:t xml:space="preserve">הם לא מדברים, הם מדברים באולם ואני לא יכול לעצור אותם. מצטער, אני ממש מתנצל. </w:t>
      </w:r>
    </w:p>
    <w:p w14:paraId="2519A0B0" w14:textId="77777777" w:rsidR="00000000" w:rsidRDefault="00382668">
      <w:pPr>
        <w:pStyle w:val="a0"/>
        <w:rPr>
          <w:rFonts w:hint="cs"/>
          <w:rtl/>
        </w:rPr>
      </w:pPr>
    </w:p>
    <w:p w14:paraId="63364492" w14:textId="77777777" w:rsidR="00000000" w:rsidRDefault="00382668">
      <w:pPr>
        <w:pStyle w:val="-"/>
        <w:rPr>
          <w:rtl/>
        </w:rPr>
      </w:pPr>
      <w:bookmarkStart w:id="160" w:name="FS000000474T22_12_2003_15_35_03C"/>
      <w:bookmarkStart w:id="161" w:name="FS000001038T22_12_2003_15_35_11"/>
      <w:bookmarkEnd w:id="160"/>
      <w:bookmarkEnd w:id="161"/>
      <w:r>
        <w:rPr>
          <w:rtl/>
        </w:rPr>
        <w:t>רוני בר-און (הליכוד):</w:t>
      </w:r>
    </w:p>
    <w:p w14:paraId="33F17D91" w14:textId="77777777" w:rsidR="00000000" w:rsidRDefault="00382668">
      <w:pPr>
        <w:pStyle w:val="a0"/>
        <w:rPr>
          <w:rFonts w:hint="cs"/>
          <w:rtl/>
        </w:rPr>
      </w:pPr>
    </w:p>
    <w:p w14:paraId="526AE610" w14:textId="77777777" w:rsidR="00000000" w:rsidRDefault="00382668">
      <w:pPr>
        <w:pStyle w:val="a0"/>
        <w:ind w:firstLine="0"/>
        <w:rPr>
          <w:rFonts w:hint="cs"/>
          <w:rtl/>
        </w:rPr>
      </w:pPr>
      <w:r>
        <w:rPr>
          <w:rFonts w:hint="cs"/>
          <w:rtl/>
        </w:rPr>
        <w:tab/>
        <w:t>דווקא על הצעד של ראש הממשלה, על הצעד הזה שתכליתו הנעת התהליך המדיני, דווקא על הצעד הזה אתם מגישים הצעת אי-אמון? אופוזיציית השלום מתנגדת ליוזמה שתכליתה חי</w:t>
      </w:r>
      <w:r>
        <w:rPr>
          <w:rFonts w:hint="cs"/>
          <w:rtl/>
        </w:rPr>
        <w:t xml:space="preserve">דוש התהליך המדיני. מה קרה לכם? </w:t>
      </w:r>
    </w:p>
    <w:p w14:paraId="6A08CB1A" w14:textId="77777777" w:rsidR="00000000" w:rsidRDefault="00382668">
      <w:pPr>
        <w:pStyle w:val="a0"/>
        <w:ind w:firstLine="0"/>
        <w:rPr>
          <w:rFonts w:hint="cs"/>
          <w:rtl/>
        </w:rPr>
      </w:pPr>
    </w:p>
    <w:p w14:paraId="6E6495BC" w14:textId="77777777" w:rsidR="00000000" w:rsidRDefault="00382668">
      <w:pPr>
        <w:pStyle w:val="af0"/>
        <w:rPr>
          <w:rtl/>
        </w:rPr>
      </w:pPr>
      <w:r>
        <w:rPr>
          <w:rFonts w:hint="eastAsia"/>
          <w:rtl/>
        </w:rPr>
        <w:t>חיים</w:t>
      </w:r>
      <w:r>
        <w:rPr>
          <w:rtl/>
        </w:rPr>
        <w:t xml:space="preserve"> רמון (העבודה-מימד):</w:t>
      </w:r>
    </w:p>
    <w:p w14:paraId="23D13FB7" w14:textId="77777777" w:rsidR="00000000" w:rsidRDefault="00382668">
      <w:pPr>
        <w:pStyle w:val="a0"/>
        <w:rPr>
          <w:rFonts w:hint="cs"/>
          <w:rtl/>
        </w:rPr>
      </w:pPr>
    </w:p>
    <w:p w14:paraId="2D86110B" w14:textId="77777777" w:rsidR="00000000" w:rsidRDefault="00382668">
      <w:pPr>
        <w:pStyle w:val="a0"/>
        <w:ind w:firstLine="720"/>
        <w:rPr>
          <w:rFonts w:hint="cs"/>
          <w:rtl/>
        </w:rPr>
      </w:pPr>
      <w:r>
        <w:rPr>
          <w:rFonts w:hint="cs"/>
          <w:rtl/>
        </w:rPr>
        <w:t xml:space="preserve">לא הבנת אותנו. לא הבנת. </w:t>
      </w:r>
    </w:p>
    <w:p w14:paraId="0B48AA5E" w14:textId="77777777" w:rsidR="00000000" w:rsidRDefault="00382668">
      <w:pPr>
        <w:pStyle w:val="a0"/>
        <w:ind w:firstLine="720"/>
        <w:rPr>
          <w:rFonts w:hint="cs"/>
          <w:rtl/>
        </w:rPr>
      </w:pPr>
    </w:p>
    <w:p w14:paraId="7DBC83AE" w14:textId="77777777" w:rsidR="00000000" w:rsidRDefault="00382668">
      <w:pPr>
        <w:pStyle w:val="af1"/>
        <w:rPr>
          <w:rtl/>
        </w:rPr>
      </w:pPr>
      <w:r>
        <w:rPr>
          <w:rtl/>
        </w:rPr>
        <w:t>היו"ר ראובן ריבלין:</w:t>
      </w:r>
    </w:p>
    <w:p w14:paraId="44149881" w14:textId="77777777" w:rsidR="00000000" w:rsidRDefault="00382668">
      <w:pPr>
        <w:pStyle w:val="a0"/>
        <w:rPr>
          <w:rtl/>
        </w:rPr>
      </w:pPr>
    </w:p>
    <w:p w14:paraId="652B7516" w14:textId="77777777" w:rsidR="00000000" w:rsidRDefault="00382668">
      <w:pPr>
        <w:pStyle w:val="a0"/>
        <w:rPr>
          <w:rFonts w:hint="cs"/>
          <w:rtl/>
        </w:rPr>
      </w:pPr>
      <w:r>
        <w:rPr>
          <w:rFonts w:hint="cs"/>
          <w:rtl/>
        </w:rPr>
        <w:t xml:space="preserve">חבר הכנסת רמון, אדוני. חבר הכנסת רמון, לא אתן הפרעות. </w:t>
      </w:r>
    </w:p>
    <w:p w14:paraId="4F37C03B" w14:textId="77777777" w:rsidR="00000000" w:rsidRDefault="00382668">
      <w:pPr>
        <w:pStyle w:val="a0"/>
        <w:ind w:firstLine="0"/>
        <w:rPr>
          <w:rFonts w:hint="cs"/>
          <w:rtl/>
        </w:rPr>
      </w:pPr>
    </w:p>
    <w:p w14:paraId="28D67F36" w14:textId="77777777" w:rsidR="00000000" w:rsidRDefault="00382668">
      <w:pPr>
        <w:pStyle w:val="af0"/>
        <w:rPr>
          <w:rtl/>
        </w:rPr>
      </w:pPr>
      <w:r>
        <w:rPr>
          <w:rFonts w:hint="eastAsia"/>
          <w:rtl/>
        </w:rPr>
        <w:t>חיים</w:t>
      </w:r>
      <w:r>
        <w:rPr>
          <w:rtl/>
        </w:rPr>
        <w:t xml:space="preserve"> רמון (העבודה-מימד):</w:t>
      </w:r>
    </w:p>
    <w:p w14:paraId="47DB040C" w14:textId="77777777" w:rsidR="00000000" w:rsidRDefault="00382668">
      <w:pPr>
        <w:pStyle w:val="a0"/>
        <w:rPr>
          <w:rFonts w:hint="cs"/>
          <w:rtl/>
        </w:rPr>
      </w:pPr>
    </w:p>
    <w:p w14:paraId="38371A80" w14:textId="77777777" w:rsidR="00000000" w:rsidRDefault="00382668">
      <w:pPr>
        <w:pStyle w:val="a0"/>
        <w:ind w:firstLine="720"/>
        <w:rPr>
          <w:rFonts w:hint="cs"/>
          <w:rtl/>
        </w:rPr>
      </w:pPr>
      <w:r>
        <w:rPr>
          <w:rFonts w:hint="cs"/>
          <w:rtl/>
        </w:rPr>
        <w:t xml:space="preserve">הוא לא הבין, אני אסביר לו. </w:t>
      </w:r>
    </w:p>
    <w:p w14:paraId="350067AF" w14:textId="77777777" w:rsidR="00000000" w:rsidRDefault="00382668">
      <w:pPr>
        <w:pStyle w:val="a0"/>
        <w:ind w:firstLine="0"/>
        <w:rPr>
          <w:rFonts w:hint="cs"/>
          <w:rtl/>
        </w:rPr>
      </w:pPr>
    </w:p>
    <w:p w14:paraId="6B966D7A" w14:textId="77777777" w:rsidR="00000000" w:rsidRDefault="00382668">
      <w:pPr>
        <w:pStyle w:val="af1"/>
        <w:rPr>
          <w:rtl/>
        </w:rPr>
      </w:pPr>
      <w:r>
        <w:rPr>
          <w:rFonts w:hint="eastAsia"/>
          <w:rtl/>
        </w:rPr>
        <w:t>היו</w:t>
      </w:r>
      <w:r>
        <w:rPr>
          <w:rtl/>
        </w:rPr>
        <w:t>"ר ראובן ריבלין:</w:t>
      </w:r>
    </w:p>
    <w:p w14:paraId="04F2D769" w14:textId="77777777" w:rsidR="00000000" w:rsidRDefault="00382668">
      <w:pPr>
        <w:pStyle w:val="a0"/>
        <w:rPr>
          <w:rFonts w:hint="cs"/>
          <w:rtl/>
        </w:rPr>
      </w:pPr>
    </w:p>
    <w:p w14:paraId="733E94CF" w14:textId="77777777" w:rsidR="00000000" w:rsidRDefault="00382668">
      <w:pPr>
        <w:pStyle w:val="a0"/>
        <w:rPr>
          <w:rFonts w:hint="cs"/>
          <w:rtl/>
        </w:rPr>
      </w:pPr>
      <w:r>
        <w:rPr>
          <w:rFonts w:hint="cs"/>
          <w:rtl/>
        </w:rPr>
        <w:t>אדוני יסביר לו אחר</w:t>
      </w:r>
      <w:r>
        <w:rPr>
          <w:rFonts w:hint="cs"/>
          <w:rtl/>
        </w:rPr>
        <w:t xml:space="preserve">י כן.  </w:t>
      </w:r>
    </w:p>
    <w:p w14:paraId="42DFB5D8" w14:textId="77777777" w:rsidR="00000000" w:rsidRDefault="00382668">
      <w:pPr>
        <w:pStyle w:val="a0"/>
        <w:ind w:firstLine="0"/>
        <w:rPr>
          <w:rFonts w:hint="cs"/>
          <w:rtl/>
        </w:rPr>
      </w:pPr>
    </w:p>
    <w:p w14:paraId="1B5007FF" w14:textId="77777777" w:rsidR="00000000" w:rsidRDefault="00382668">
      <w:pPr>
        <w:pStyle w:val="af0"/>
        <w:rPr>
          <w:rtl/>
        </w:rPr>
      </w:pPr>
      <w:r>
        <w:rPr>
          <w:rFonts w:hint="eastAsia"/>
          <w:rtl/>
        </w:rPr>
        <w:t>חיים</w:t>
      </w:r>
      <w:r>
        <w:rPr>
          <w:rtl/>
        </w:rPr>
        <w:t xml:space="preserve"> רמון (העבודה-מימד):</w:t>
      </w:r>
    </w:p>
    <w:p w14:paraId="684F8405" w14:textId="77777777" w:rsidR="00000000" w:rsidRDefault="00382668">
      <w:pPr>
        <w:pStyle w:val="a0"/>
        <w:rPr>
          <w:rFonts w:hint="cs"/>
          <w:rtl/>
        </w:rPr>
      </w:pPr>
    </w:p>
    <w:p w14:paraId="4D88B178" w14:textId="77777777" w:rsidR="00000000" w:rsidRDefault="00382668">
      <w:pPr>
        <w:pStyle w:val="a0"/>
        <w:rPr>
          <w:rFonts w:hint="cs"/>
          <w:rtl/>
        </w:rPr>
      </w:pPr>
      <w:r>
        <w:rPr>
          <w:rFonts w:hint="cs"/>
          <w:rtl/>
        </w:rPr>
        <w:t xml:space="preserve">אני אסביר לו עכשיו. </w:t>
      </w:r>
    </w:p>
    <w:p w14:paraId="100D39E3" w14:textId="77777777" w:rsidR="00000000" w:rsidRDefault="00382668">
      <w:pPr>
        <w:pStyle w:val="a0"/>
        <w:ind w:firstLine="0"/>
        <w:rPr>
          <w:rFonts w:hint="cs"/>
          <w:rtl/>
        </w:rPr>
      </w:pPr>
    </w:p>
    <w:p w14:paraId="66728584" w14:textId="77777777" w:rsidR="00000000" w:rsidRDefault="00382668">
      <w:pPr>
        <w:pStyle w:val="af1"/>
        <w:rPr>
          <w:rtl/>
        </w:rPr>
      </w:pPr>
      <w:r>
        <w:rPr>
          <w:rtl/>
        </w:rPr>
        <w:t>היו"ר ראובן ריבלין:</w:t>
      </w:r>
    </w:p>
    <w:p w14:paraId="527900CE" w14:textId="77777777" w:rsidR="00000000" w:rsidRDefault="00382668">
      <w:pPr>
        <w:pStyle w:val="a0"/>
        <w:rPr>
          <w:rtl/>
        </w:rPr>
      </w:pPr>
    </w:p>
    <w:p w14:paraId="0720AF3D" w14:textId="77777777" w:rsidR="00000000" w:rsidRDefault="00382668">
      <w:pPr>
        <w:pStyle w:val="a0"/>
        <w:rPr>
          <w:rFonts w:hint="cs"/>
          <w:rtl/>
        </w:rPr>
      </w:pPr>
      <w:r>
        <w:rPr>
          <w:rFonts w:hint="cs"/>
          <w:rtl/>
        </w:rPr>
        <w:t xml:space="preserve">חבר הכנסת רמון, אני מאוד מצטער. לא אתן, אדוני הפריע מספיק. </w:t>
      </w:r>
    </w:p>
    <w:p w14:paraId="0BEF66D1" w14:textId="77777777" w:rsidR="00000000" w:rsidRDefault="00382668">
      <w:pPr>
        <w:pStyle w:val="a0"/>
        <w:ind w:firstLine="0"/>
        <w:rPr>
          <w:rFonts w:hint="cs"/>
          <w:rtl/>
        </w:rPr>
      </w:pPr>
    </w:p>
    <w:p w14:paraId="7A48277B" w14:textId="77777777" w:rsidR="00000000" w:rsidRDefault="00382668">
      <w:pPr>
        <w:pStyle w:val="af0"/>
        <w:rPr>
          <w:rtl/>
        </w:rPr>
      </w:pPr>
      <w:r>
        <w:rPr>
          <w:rFonts w:hint="eastAsia"/>
          <w:rtl/>
        </w:rPr>
        <w:t>רומן</w:t>
      </w:r>
      <w:r>
        <w:rPr>
          <w:rtl/>
        </w:rPr>
        <w:t xml:space="preserve"> ברונפמן (מרצ):</w:t>
      </w:r>
    </w:p>
    <w:p w14:paraId="3D1F856E" w14:textId="77777777" w:rsidR="00000000" w:rsidRDefault="00382668">
      <w:pPr>
        <w:pStyle w:val="a0"/>
        <w:rPr>
          <w:rFonts w:hint="cs"/>
          <w:rtl/>
        </w:rPr>
      </w:pPr>
    </w:p>
    <w:p w14:paraId="7D4EAE97" w14:textId="77777777" w:rsidR="00000000" w:rsidRDefault="00382668">
      <w:pPr>
        <w:pStyle w:val="a0"/>
        <w:ind w:firstLine="720"/>
        <w:rPr>
          <w:rFonts w:hint="cs"/>
          <w:rtl/>
        </w:rPr>
      </w:pPr>
      <w:r>
        <w:rPr>
          <w:rFonts w:hint="cs"/>
          <w:rtl/>
        </w:rPr>
        <w:t>אבל הכנסת לא מבינה את דבריו.</w:t>
      </w:r>
    </w:p>
    <w:p w14:paraId="4E8CCAB2" w14:textId="77777777" w:rsidR="00000000" w:rsidRDefault="00382668">
      <w:pPr>
        <w:pStyle w:val="a0"/>
        <w:ind w:firstLine="0"/>
        <w:rPr>
          <w:rFonts w:hint="cs"/>
          <w:rtl/>
        </w:rPr>
      </w:pPr>
    </w:p>
    <w:p w14:paraId="0A48E19D" w14:textId="77777777" w:rsidR="00000000" w:rsidRDefault="00382668">
      <w:pPr>
        <w:pStyle w:val="af1"/>
        <w:rPr>
          <w:rtl/>
        </w:rPr>
      </w:pPr>
      <w:r>
        <w:rPr>
          <w:rtl/>
        </w:rPr>
        <w:t>היו"ר ראובן ריבלין:</w:t>
      </w:r>
    </w:p>
    <w:p w14:paraId="2903FA6F" w14:textId="77777777" w:rsidR="00000000" w:rsidRDefault="00382668">
      <w:pPr>
        <w:pStyle w:val="a0"/>
        <w:rPr>
          <w:rtl/>
        </w:rPr>
      </w:pPr>
    </w:p>
    <w:p w14:paraId="18AB4938" w14:textId="77777777" w:rsidR="00000000" w:rsidRDefault="00382668">
      <w:pPr>
        <w:pStyle w:val="a0"/>
        <w:rPr>
          <w:rFonts w:hint="cs"/>
          <w:rtl/>
        </w:rPr>
      </w:pPr>
      <w:r>
        <w:rPr>
          <w:rFonts w:hint="cs"/>
          <w:rtl/>
        </w:rPr>
        <w:t>חבר הכנסת ברונפמן, אם אתם לא יודעים, יש לו עו</w:t>
      </w:r>
      <w:r>
        <w:rPr>
          <w:rFonts w:hint="cs"/>
          <w:rtl/>
        </w:rPr>
        <w:t xml:space="preserve">ד 17 שניות. אני עצרתי את השעון חמש פעמים. אתה על הדוכן כבר חמש דקות. </w:t>
      </w:r>
    </w:p>
    <w:p w14:paraId="7E24BB76" w14:textId="77777777" w:rsidR="00000000" w:rsidRDefault="00382668">
      <w:pPr>
        <w:pStyle w:val="a0"/>
        <w:rPr>
          <w:rFonts w:hint="cs"/>
          <w:rtl/>
        </w:rPr>
      </w:pPr>
    </w:p>
    <w:p w14:paraId="6238A111" w14:textId="77777777" w:rsidR="00000000" w:rsidRDefault="00382668">
      <w:pPr>
        <w:pStyle w:val="-"/>
        <w:rPr>
          <w:rtl/>
        </w:rPr>
      </w:pPr>
      <w:bookmarkStart w:id="162" w:name="FS000001038T22_12_2003_14_56_32C"/>
      <w:bookmarkEnd w:id="162"/>
      <w:r>
        <w:rPr>
          <w:rtl/>
        </w:rPr>
        <w:t>רוני בר-און (הליכוד):</w:t>
      </w:r>
    </w:p>
    <w:p w14:paraId="3187E51D" w14:textId="77777777" w:rsidR="00000000" w:rsidRDefault="00382668">
      <w:pPr>
        <w:pStyle w:val="a0"/>
        <w:rPr>
          <w:rFonts w:hint="cs"/>
          <w:rtl/>
        </w:rPr>
      </w:pPr>
    </w:p>
    <w:p w14:paraId="456D5E81" w14:textId="77777777" w:rsidR="00000000" w:rsidRDefault="00382668">
      <w:pPr>
        <w:pStyle w:val="a0"/>
        <w:rPr>
          <w:rFonts w:hint="cs"/>
          <w:rtl/>
        </w:rPr>
      </w:pPr>
      <w:r>
        <w:rPr>
          <w:rFonts w:hint="cs"/>
          <w:rtl/>
        </w:rPr>
        <w:t xml:space="preserve">אני מבקש לאפשר לי להשלים את דברי. </w:t>
      </w:r>
    </w:p>
    <w:p w14:paraId="0FCF53F5" w14:textId="77777777" w:rsidR="00000000" w:rsidRDefault="00382668">
      <w:pPr>
        <w:pStyle w:val="a0"/>
        <w:ind w:firstLine="0"/>
        <w:rPr>
          <w:rFonts w:hint="cs"/>
          <w:rtl/>
        </w:rPr>
      </w:pPr>
    </w:p>
    <w:p w14:paraId="1FD4905C" w14:textId="77777777" w:rsidR="00000000" w:rsidRDefault="00382668">
      <w:pPr>
        <w:pStyle w:val="af1"/>
        <w:rPr>
          <w:rtl/>
        </w:rPr>
      </w:pPr>
      <w:r>
        <w:rPr>
          <w:rtl/>
        </w:rPr>
        <w:t>היו"ר ראובן ריבלין:</w:t>
      </w:r>
    </w:p>
    <w:p w14:paraId="38B2CF4C" w14:textId="77777777" w:rsidR="00000000" w:rsidRDefault="00382668">
      <w:pPr>
        <w:pStyle w:val="a0"/>
        <w:rPr>
          <w:rtl/>
        </w:rPr>
      </w:pPr>
    </w:p>
    <w:p w14:paraId="3EC76117" w14:textId="77777777" w:rsidR="00000000" w:rsidRDefault="00382668">
      <w:pPr>
        <w:pStyle w:val="a0"/>
        <w:rPr>
          <w:rFonts w:hint="cs"/>
          <w:rtl/>
        </w:rPr>
      </w:pPr>
      <w:r>
        <w:rPr>
          <w:rFonts w:hint="cs"/>
          <w:rtl/>
        </w:rPr>
        <w:t>אדוני, אני מבקש לכנס את ועדת הכנסת ולהחליט, שאני יכול לאפשר לך חמש דקות. מה אני יכול לעשות, אני חייב להיש</w:t>
      </w:r>
      <w:r>
        <w:rPr>
          <w:rFonts w:hint="cs"/>
          <w:rtl/>
        </w:rPr>
        <w:t xml:space="preserve">מע להחלטות ועדת הכנסת. אני המלצתי ארבע דקות לכל סיעה. </w:t>
      </w:r>
    </w:p>
    <w:p w14:paraId="01E477F7" w14:textId="77777777" w:rsidR="00000000" w:rsidRDefault="00382668">
      <w:pPr>
        <w:pStyle w:val="a0"/>
        <w:ind w:firstLine="0"/>
        <w:rPr>
          <w:rFonts w:hint="cs"/>
          <w:rtl/>
        </w:rPr>
      </w:pPr>
    </w:p>
    <w:p w14:paraId="34DAF295" w14:textId="77777777" w:rsidR="00000000" w:rsidRDefault="00382668">
      <w:pPr>
        <w:pStyle w:val="-"/>
        <w:rPr>
          <w:rtl/>
        </w:rPr>
      </w:pPr>
      <w:bookmarkStart w:id="163" w:name="FS000001038T22_12_2003_14_57_04C"/>
      <w:bookmarkEnd w:id="163"/>
      <w:r>
        <w:rPr>
          <w:rtl/>
        </w:rPr>
        <w:t>רוני בר-און (הליכוד):</w:t>
      </w:r>
    </w:p>
    <w:p w14:paraId="4E990C48" w14:textId="77777777" w:rsidR="00000000" w:rsidRDefault="00382668">
      <w:pPr>
        <w:pStyle w:val="a0"/>
        <w:rPr>
          <w:rtl/>
        </w:rPr>
      </w:pPr>
    </w:p>
    <w:p w14:paraId="607901F1" w14:textId="77777777" w:rsidR="00000000" w:rsidRDefault="00382668">
      <w:pPr>
        <w:pStyle w:val="a0"/>
        <w:rPr>
          <w:rFonts w:hint="cs"/>
          <w:rtl/>
        </w:rPr>
      </w:pPr>
      <w:r>
        <w:rPr>
          <w:rFonts w:hint="cs"/>
          <w:rtl/>
        </w:rPr>
        <w:t xml:space="preserve">אין פולמוס, לא קרה כלום. </w:t>
      </w:r>
    </w:p>
    <w:p w14:paraId="1D4C67F3" w14:textId="77777777" w:rsidR="00000000" w:rsidRDefault="00382668">
      <w:pPr>
        <w:pStyle w:val="a0"/>
        <w:ind w:firstLine="0"/>
        <w:rPr>
          <w:rFonts w:hint="cs"/>
          <w:rtl/>
        </w:rPr>
      </w:pPr>
    </w:p>
    <w:p w14:paraId="173C9040" w14:textId="77777777" w:rsidR="00000000" w:rsidRDefault="00382668">
      <w:pPr>
        <w:pStyle w:val="af1"/>
        <w:rPr>
          <w:rtl/>
        </w:rPr>
      </w:pPr>
      <w:r>
        <w:rPr>
          <w:rtl/>
        </w:rPr>
        <w:t>היו"ר ראובן ריבלין:</w:t>
      </w:r>
    </w:p>
    <w:p w14:paraId="097698DB" w14:textId="77777777" w:rsidR="00000000" w:rsidRDefault="00382668">
      <w:pPr>
        <w:pStyle w:val="a0"/>
        <w:rPr>
          <w:rtl/>
        </w:rPr>
      </w:pPr>
    </w:p>
    <w:p w14:paraId="25D2C67A" w14:textId="77777777" w:rsidR="00000000" w:rsidRDefault="00382668">
      <w:pPr>
        <w:pStyle w:val="a0"/>
        <w:rPr>
          <w:rFonts w:hint="cs"/>
          <w:rtl/>
        </w:rPr>
      </w:pPr>
      <w:r>
        <w:rPr>
          <w:rFonts w:hint="cs"/>
          <w:rtl/>
        </w:rPr>
        <w:t xml:space="preserve">רבותי, לא להפריע. </w:t>
      </w:r>
    </w:p>
    <w:p w14:paraId="221503A6" w14:textId="77777777" w:rsidR="00000000" w:rsidRDefault="00382668">
      <w:pPr>
        <w:pStyle w:val="a0"/>
        <w:ind w:firstLine="0"/>
        <w:rPr>
          <w:rFonts w:hint="cs"/>
          <w:rtl/>
        </w:rPr>
      </w:pPr>
    </w:p>
    <w:p w14:paraId="1B39BC2B" w14:textId="77777777" w:rsidR="00000000" w:rsidRDefault="00382668">
      <w:pPr>
        <w:pStyle w:val="-"/>
        <w:rPr>
          <w:rtl/>
        </w:rPr>
      </w:pPr>
      <w:bookmarkStart w:id="164" w:name="FS000001038T22_12_2003_15_39_54C"/>
      <w:bookmarkEnd w:id="164"/>
      <w:r>
        <w:rPr>
          <w:rtl/>
        </w:rPr>
        <w:t>רוני בר-און (הליכוד):</w:t>
      </w:r>
    </w:p>
    <w:p w14:paraId="10F46E54" w14:textId="77777777" w:rsidR="00000000" w:rsidRDefault="00382668">
      <w:pPr>
        <w:pStyle w:val="a0"/>
        <w:rPr>
          <w:rtl/>
        </w:rPr>
      </w:pPr>
    </w:p>
    <w:p w14:paraId="0C39428B" w14:textId="77777777" w:rsidR="00000000" w:rsidRDefault="00382668">
      <w:pPr>
        <w:pStyle w:val="a0"/>
        <w:rPr>
          <w:rFonts w:hint="cs"/>
          <w:rtl/>
        </w:rPr>
      </w:pPr>
      <w:r>
        <w:rPr>
          <w:rFonts w:hint="cs"/>
          <w:rtl/>
        </w:rPr>
        <w:t>מה קרה לכם, השלום חשוב, אבל הפוליטיקה חשובה יותר? פיכם מלא דברי שלום, אבל הידיים מצביע</w:t>
      </w:r>
      <w:r>
        <w:rPr>
          <w:rFonts w:hint="cs"/>
          <w:rtl/>
        </w:rPr>
        <w:t xml:space="preserve">ות אי-אמון בסיכוי שאולי יש לשלום? </w:t>
      </w:r>
    </w:p>
    <w:p w14:paraId="0BBA808D" w14:textId="77777777" w:rsidR="00000000" w:rsidRDefault="00382668">
      <w:pPr>
        <w:pStyle w:val="a0"/>
        <w:rPr>
          <w:rFonts w:hint="cs"/>
          <w:rtl/>
        </w:rPr>
      </w:pPr>
    </w:p>
    <w:p w14:paraId="0CE26197" w14:textId="77777777" w:rsidR="00000000" w:rsidRDefault="00382668">
      <w:pPr>
        <w:pStyle w:val="a0"/>
        <w:rPr>
          <w:rFonts w:hint="cs"/>
          <w:rtl/>
        </w:rPr>
      </w:pPr>
      <w:r>
        <w:rPr>
          <w:rFonts w:hint="cs"/>
          <w:rtl/>
        </w:rPr>
        <w:t>אדוני היושב-ראש, רבותי חברי הכנסת, לבית הזה יש היגיון, אבל ההיגיון הזה נעצר בספסלים שלכם. האופוזיציה פועלת באי-היגיון מוחלט. כל כך אתם תאבי שלטון? כל כך אתם רעבי שררה ורודפי שררה, שהאצבעות מצביעות נגד הפה, הפה מדבר בעד ה</w:t>
      </w:r>
      <w:r>
        <w:rPr>
          <w:rFonts w:hint="cs"/>
          <w:rtl/>
        </w:rPr>
        <w:t xml:space="preserve">שלום - - - </w:t>
      </w:r>
    </w:p>
    <w:p w14:paraId="63C69274" w14:textId="77777777" w:rsidR="00000000" w:rsidRDefault="00382668">
      <w:pPr>
        <w:pStyle w:val="a0"/>
        <w:ind w:firstLine="0"/>
        <w:rPr>
          <w:rFonts w:hint="cs"/>
          <w:rtl/>
        </w:rPr>
      </w:pPr>
    </w:p>
    <w:p w14:paraId="53ED599C" w14:textId="77777777" w:rsidR="00000000" w:rsidRDefault="00382668">
      <w:pPr>
        <w:pStyle w:val="af0"/>
        <w:rPr>
          <w:rtl/>
        </w:rPr>
      </w:pPr>
      <w:r>
        <w:rPr>
          <w:rFonts w:hint="eastAsia"/>
          <w:rtl/>
        </w:rPr>
        <w:t>אברהם</w:t>
      </w:r>
      <w:r>
        <w:rPr>
          <w:rtl/>
        </w:rPr>
        <w:t xml:space="preserve"> בורג (העבודה-מימד):</w:t>
      </w:r>
    </w:p>
    <w:p w14:paraId="53939DF9" w14:textId="77777777" w:rsidR="00000000" w:rsidRDefault="00382668">
      <w:pPr>
        <w:pStyle w:val="a0"/>
        <w:rPr>
          <w:rFonts w:hint="cs"/>
          <w:rtl/>
        </w:rPr>
      </w:pPr>
    </w:p>
    <w:p w14:paraId="61202D4D" w14:textId="77777777" w:rsidR="00000000" w:rsidRDefault="00382668">
      <w:pPr>
        <w:pStyle w:val="a0"/>
        <w:ind w:firstLine="720"/>
        <w:rPr>
          <w:rFonts w:hint="cs"/>
          <w:rtl/>
        </w:rPr>
      </w:pPr>
      <w:r>
        <w:rPr>
          <w:rFonts w:hint="cs"/>
          <w:rtl/>
        </w:rPr>
        <w:t xml:space="preserve">זה לא נכון. </w:t>
      </w:r>
    </w:p>
    <w:p w14:paraId="2A76C6A1" w14:textId="77777777" w:rsidR="00000000" w:rsidRDefault="00382668">
      <w:pPr>
        <w:pStyle w:val="a0"/>
        <w:ind w:firstLine="0"/>
        <w:rPr>
          <w:rFonts w:hint="cs"/>
          <w:rtl/>
        </w:rPr>
      </w:pPr>
    </w:p>
    <w:p w14:paraId="29AED84B" w14:textId="77777777" w:rsidR="00000000" w:rsidRDefault="00382668">
      <w:pPr>
        <w:pStyle w:val="af1"/>
        <w:rPr>
          <w:rtl/>
        </w:rPr>
      </w:pPr>
      <w:r>
        <w:rPr>
          <w:rtl/>
        </w:rPr>
        <w:t>היו"ר ראובן ריבלין:</w:t>
      </w:r>
    </w:p>
    <w:p w14:paraId="33AC8BDD" w14:textId="77777777" w:rsidR="00000000" w:rsidRDefault="00382668">
      <w:pPr>
        <w:pStyle w:val="a0"/>
        <w:rPr>
          <w:rtl/>
        </w:rPr>
      </w:pPr>
    </w:p>
    <w:p w14:paraId="7D7E7639" w14:textId="77777777" w:rsidR="00000000" w:rsidRDefault="00382668">
      <w:pPr>
        <w:pStyle w:val="a0"/>
        <w:rPr>
          <w:rFonts w:hint="cs"/>
          <w:rtl/>
        </w:rPr>
      </w:pPr>
      <w:r>
        <w:rPr>
          <w:rFonts w:hint="cs"/>
          <w:rtl/>
        </w:rPr>
        <w:t xml:space="preserve">חבר הכנסת בורג. </w:t>
      </w:r>
    </w:p>
    <w:p w14:paraId="778A59D8" w14:textId="77777777" w:rsidR="00000000" w:rsidRDefault="00382668">
      <w:pPr>
        <w:pStyle w:val="a0"/>
        <w:ind w:firstLine="0"/>
        <w:rPr>
          <w:rFonts w:hint="cs"/>
          <w:rtl/>
        </w:rPr>
      </w:pPr>
    </w:p>
    <w:p w14:paraId="11A5BE77" w14:textId="77777777" w:rsidR="00000000" w:rsidRDefault="00382668">
      <w:pPr>
        <w:pStyle w:val="af0"/>
        <w:rPr>
          <w:rtl/>
        </w:rPr>
      </w:pPr>
      <w:r>
        <w:rPr>
          <w:rFonts w:hint="eastAsia"/>
          <w:rtl/>
        </w:rPr>
        <w:t>אברהם</w:t>
      </w:r>
      <w:r>
        <w:rPr>
          <w:rtl/>
        </w:rPr>
        <w:t xml:space="preserve"> בורג (העבודה-מימד):</w:t>
      </w:r>
    </w:p>
    <w:p w14:paraId="1E888C9C" w14:textId="77777777" w:rsidR="00000000" w:rsidRDefault="00382668">
      <w:pPr>
        <w:pStyle w:val="a0"/>
        <w:rPr>
          <w:rFonts w:hint="cs"/>
          <w:rtl/>
        </w:rPr>
      </w:pPr>
    </w:p>
    <w:p w14:paraId="77870B0B" w14:textId="77777777" w:rsidR="00000000" w:rsidRDefault="00382668">
      <w:pPr>
        <w:pStyle w:val="a0"/>
        <w:ind w:firstLine="720"/>
        <w:rPr>
          <w:rFonts w:hint="cs"/>
          <w:rtl/>
        </w:rPr>
      </w:pPr>
      <w:r>
        <w:rPr>
          <w:rFonts w:hint="cs"/>
          <w:rtl/>
        </w:rPr>
        <w:t xml:space="preserve"> אנחנו לא תאבי שלטון.</w:t>
      </w:r>
    </w:p>
    <w:p w14:paraId="12BFA50D" w14:textId="77777777" w:rsidR="00000000" w:rsidRDefault="00382668">
      <w:pPr>
        <w:pStyle w:val="a0"/>
        <w:ind w:firstLine="0"/>
        <w:rPr>
          <w:rFonts w:hint="cs"/>
          <w:rtl/>
        </w:rPr>
      </w:pPr>
    </w:p>
    <w:p w14:paraId="5D2BA788" w14:textId="77777777" w:rsidR="00000000" w:rsidRDefault="00382668">
      <w:pPr>
        <w:pStyle w:val="af1"/>
        <w:rPr>
          <w:rtl/>
        </w:rPr>
      </w:pPr>
      <w:r>
        <w:rPr>
          <w:rtl/>
        </w:rPr>
        <w:t>היו"ר ראובן ריבלין:</w:t>
      </w:r>
    </w:p>
    <w:p w14:paraId="6EC6F501" w14:textId="77777777" w:rsidR="00000000" w:rsidRDefault="00382668">
      <w:pPr>
        <w:pStyle w:val="a0"/>
        <w:rPr>
          <w:rtl/>
        </w:rPr>
      </w:pPr>
    </w:p>
    <w:p w14:paraId="61B21714" w14:textId="77777777" w:rsidR="00000000" w:rsidRDefault="00382668">
      <w:pPr>
        <w:pStyle w:val="a0"/>
        <w:rPr>
          <w:rFonts w:hint="cs"/>
          <w:rtl/>
        </w:rPr>
      </w:pPr>
      <w:r>
        <w:rPr>
          <w:rFonts w:hint="cs"/>
          <w:rtl/>
        </w:rPr>
        <w:t xml:space="preserve">חבר הכנסת בורג, תן לו לסיים את דבריו. </w:t>
      </w:r>
    </w:p>
    <w:p w14:paraId="082C53E1" w14:textId="77777777" w:rsidR="00000000" w:rsidRDefault="00382668">
      <w:pPr>
        <w:pStyle w:val="a0"/>
        <w:rPr>
          <w:rFonts w:hint="cs"/>
          <w:rtl/>
        </w:rPr>
      </w:pPr>
    </w:p>
    <w:p w14:paraId="279A8AA6" w14:textId="77777777" w:rsidR="00000000" w:rsidRDefault="00382668">
      <w:pPr>
        <w:pStyle w:val="-"/>
        <w:rPr>
          <w:rtl/>
        </w:rPr>
      </w:pPr>
      <w:bookmarkStart w:id="165" w:name="FS000001038T22_12_2003_14_57_52C"/>
      <w:bookmarkEnd w:id="165"/>
      <w:r>
        <w:rPr>
          <w:rtl/>
        </w:rPr>
        <w:t>רוני בר-און (הליכוד):</w:t>
      </w:r>
    </w:p>
    <w:p w14:paraId="6EC5C6B6" w14:textId="77777777" w:rsidR="00000000" w:rsidRDefault="00382668">
      <w:pPr>
        <w:pStyle w:val="a0"/>
        <w:rPr>
          <w:rtl/>
        </w:rPr>
      </w:pPr>
    </w:p>
    <w:p w14:paraId="34652E1A" w14:textId="77777777" w:rsidR="00000000" w:rsidRDefault="00382668">
      <w:pPr>
        <w:pStyle w:val="a0"/>
        <w:rPr>
          <w:rFonts w:hint="cs"/>
          <w:rtl/>
        </w:rPr>
      </w:pPr>
      <w:r>
        <w:rPr>
          <w:rFonts w:hint="cs"/>
          <w:rtl/>
        </w:rPr>
        <w:t>הפה מדבר שלום והידיים מצביעות</w:t>
      </w:r>
      <w:r>
        <w:rPr>
          <w:rFonts w:hint="cs"/>
          <w:rtl/>
        </w:rPr>
        <w:t xml:space="preserve"> נגד. הקול קול יעקב והידיים ידי עשיו. דווקא כאשר ראש הממשלה מותקף מבית, דווקא כשהוויכוח הפנימי כל כך סוער, מרעיד את אמות הספים של הליכוד, מזעזע את החינוך שקיבלנו, מרכין את הדגל - -                  </w:t>
      </w:r>
    </w:p>
    <w:p w14:paraId="28A66A32" w14:textId="77777777" w:rsidR="00000000" w:rsidRDefault="00382668">
      <w:pPr>
        <w:pStyle w:val="a0"/>
        <w:ind w:firstLine="0"/>
        <w:rPr>
          <w:rFonts w:hint="cs"/>
          <w:rtl/>
        </w:rPr>
      </w:pPr>
    </w:p>
    <w:p w14:paraId="1344D656" w14:textId="77777777" w:rsidR="00000000" w:rsidRDefault="00382668">
      <w:pPr>
        <w:pStyle w:val="af1"/>
        <w:rPr>
          <w:rtl/>
        </w:rPr>
      </w:pPr>
      <w:r>
        <w:rPr>
          <w:rtl/>
        </w:rPr>
        <w:t>היו"ר ראובן ריבלין:</w:t>
      </w:r>
    </w:p>
    <w:p w14:paraId="52DF505F" w14:textId="77777777" w:rsidR="00000000" w:rsidRDefault="00382668">
      <w:pPr>
        <w:pStyle w:val="a0"/>
        <w:rPr>
          <w:rtl/>
        </w:rPr>
      </w:pPr>
    </w:p>
    <w:p w14:paraId="5C1B3004" w14:textId="77777777" w:rsidR="00000000" w:rsidRDefault="00382668">
      <w:pPr>
        <w:pStyle w:val="a0"/>
        <w:rPr>
          <w:rFonts w:hint="cs"/>
          <w:rtl/>
        </w:rPr>
      </w:pPr>
      <w:r>
        <w:rPr>
          <w:rFonts w:hint="cs"/>
          <w:rtl/>
        </w:rPr>
        <w:t xml:space="preserve">חברת הכנסת איציק, גברתי, נא לשבת. </w:t>
      </w:r>
    </w:p>
    <w:p w14:paraId="1A0DEBB0" w14:textId="77777777" w:rsidR="00000000" w:rsidRDefault="00382668">
      <w:pPr>
        <w:pStyle w:val="a0"/>
        <w:ind w:firstLine="0"/>
        <w:rPr>
          <w:rFonts w:hint="cs"/>
          <w:rtl/>
        </w:rPr>
      </w:pPr>
    </w:p>
    <w:p w14:paraId="2317776F" w14:textId="77777777" w:rsidR="00000000" w:rsidRDefault="00382668">
      <w:pPr>
        <w:pStyle w:val="-"/>
        <w:rPr>
          <w:rtl/>
        </w:rPr>
      </w:pPr>
      <w:bookmarkStart w:id="166" w:name="FS000001038T22_12_2003_15_44_59C"/>
      <w:bookmarkEnd w:id="166"/>
      <w:r>
        <w:rPr>
          <w:rtl/>
        </w:rPr>
        <w:t>רוני בר-און (הליכוד):</w:t>
      </w:r>
    </w:p>
    <w:p w14:paraId="564DB584" w14:textId="77777777" w:rsidR="00000000" w:rsidRDefault="00382668">
      <w:pPr>
        <w:pStyle w:val="a0"/>
        <w:rPr>
          <w:rtl/>
        </w:rPr>
      </w:pPr>
    </w:p>
    <w:p w14:paraId="7E395AC5" w14:textId="77777777" w:rsidR="00000000" w:rsidRDefault="00382668">
      <w:pPr>
        <w:pStyle w:val="a0"/>
        <w:rPr>
          <w:rFonts w:hint="cs"/>
          <w:rtl/>
        </w:rPr>
      </w:pPr>
      <w:r>
        <w:rPr>
          <w:rFonts w:hint="cs"/>
          <w:rtl/>
        </w:rPr>
        <w:t>- - דווקא עכשיו השמאל, לשיטתו שלו, היה צריך לתמוך בראש הממשלה, היה צריך להריע לראש הממשלה.</w:t>
      </w:r>
    </w:p>
    <w:p w14:paraId="795C4541" w14:textId="77777777" w:rsidR="00000000" w:rsidRDefault="00382668">
      <w:pPr>
        <w:pStyle w:val="a0"/>
        <w:ind w:firstLine="0"/>
        <w:rPr>
          <w:rFonts w:hint="cs"/>
          <w:rtl/>
        </w:rPr>
      </w:pPr>
    </w:p>
    <w:p w14:paraId="63D9BB08" w14:textId="77777777" w:rsidR="00000000" w:rsidRDefault="00382668">
      <w:pPr>
        <w:pStyle w:val="af0"/>
        <w:rPr>
          <w:rtl/>
        </w:rPr>
      </w:pPr>
      <w:r>
        <w:rPr>
          <w:rFonts w:hint="eastAsia"/>
          <w:rtl/>
        </w:rPr>
        <w:t>דליה</w:t>
      </w:r>
      <w:r>
        <w:rPr>
          <w:rtl/>
        </w:rPr>
        <w:t xml:space="preserve"> איציק (העבודה-מימד):</w:t>
      </w:r>
    </w:p>
    <w:p w14:paraId="32E91BD1" w14:textId="77777777" w:rsidR="00000000" w:rsidRDefault="00382668">
      <w:pPr>
        <w:pStyle w:val="a0"/>
        <w:rPr>
          <w:rFonts w:hint="cs"/>
          <w:rtl/>
        </w:rPr>
      </w:pPr>
    </w:p>
    <w:p w14:paraId="33DCE8B5" w14:textId="77777777" w:rsidR="00000000" w:rsidRDefault="00382668">
      <w:pPr>
        <w:pStyle w:val="a0"/>
        <w:rPr>
          <w:rFonts w:hint="cs"/>
          <w:rtl/>
        </w:rPr>
      </w:pPr>
      <w:r>
        <w:rPr>
          <w:rFonts w:hint="cs"/>
          <w:rtl/>
        </w:rPr>
        <w:t>מי זה השמאל, גם אתה כבר שמאל.</w:t>
      </w:r>
    </w:p>
    <w:p w14:paraId="3CD8420B" w14:textId="77777777" w:rsidR="00000000" w:rsidRDefault="00382668">
      <w:pPr>
        <w:pStyle w:val="a0"/>
        <w:ind w:firstLine="0"/>
        <w:rPr>
          <w:rFonts w:hint="cs"/>
          <w:rtl/>
        </w:rPr>
      </w:pPr>
    </w:p>
    <w:p w14:paraId="4F6A751D" w14:textId="77777777" w:rsidR="00000000" w:rsidRDefault="00382668">
      <w:pPr>
        <w:pStyle w:val="-"/>
        <w:rPr>
          <w:rtl/>
        </w:rPr>
      </w:pPr>
      <w:bookmarkStart w:id="167" w:name="FS000001038T22_12_2003_14_58_22C"/>
      <w:bookmarkEnd w:id="167"/>
      <w:r>
        <w:rPr>
          <w:rtl/>
        </w:rPr>
        <w:t>רוני בר-און (הליכוד):</w:t>
      </w:r>
    </w:p>
    <w:p w14:paraId="421BC090" w14:textId="77777777" w:rsidR="00000000" w:rsidRDefault="00382668">
      <w:pPr>
        <w:pStyle w:val="a0"/>
        <w:rPr>
          <w:rtl/>
        </w:rPr>
      </w:pPr>
    </w:p>
    <w:p w14:paraId="3DB724C9" w14:textId="77777777" w:rsidR="00000000" w:rsidRDefault="00382668">
      <w:pPr>
        <w:pStyle w:val="a0"/>
        <w:rPr>
          <w:rFonts w:hint="cs"/>
          <w:rtl/>
        </w:rPr>
      </w:pPr>
      <w:r>
        <w:rPr>
          <w:rFonts w:hint="cs"/>
          <w:rtl/>
        </w:rPr>
        <w:t>אבל בעוד אנחנו בימין נקרעים על האידיאולוגיה, אצלכם הפוליטיק</w:t>
      </w:r>
      <w:r>
        <w:rPr>
          <w:rFonts w:hint="cs"/>
          <w:rtl/>
        </w:rPr>
        <w:t xml:space="preserve">ה קורעת את האידיאולוגיה. </w:t>
      </w:r>
    </w:p>
    <w:p w14:paraId="360B1002" w14:textId="77777777" w:rsidR="00000000" w:rsidRDefault="00382668">
      <w:pPr>
        <w:pStyle w:val="a0"/>
        <w:ind w:firstLine="0"/>
        <w:rPr>
          <w:rFonts w:hint="cs"/>
          <w:rtl/>
        </w:rPr>
      </w:pPr>
    </w:p>
    <w:p w14:paraId="6171E029" w14:textId="77777777" w:rsidR="00000000" w:rsidRDefault="00382668">
      <w:pPr>
        <w:pStyle w:val="af0"/>
        <w:rPr>
          <w:rtl/>
        </w:rPr>
      </w:pPr>
      <w:r>
        <w:rPr>
          <w:rFonts w:hint="eastAsia"/>
          <w:rtl/>
        </w:rPr>
        <w:t>דליה</w:t>
      </w:r>
      <w:r>
        <w:rPr>
          <w:rtl/>
        </w:rPr>
        <w:t xml:space="preserve"> איציק (העבודה-מימד):</w:t>
      </w:r>
    </w:p>
    <w:p w14:paraId="68B17104" w14:textId="77777777" w:rsidR="00000000" w:rsidRDefault="00382668">
      <w:pPr>
        <w:pStyle w:val="a0"/>
        <w:rPr>
          <w:rFonts w:hint="cs"/>
          <w:rtl/>
        </w:rPr>
      </w:pPr>
    </w:p>
    <w:p w14:paraId="7A498469" w14:textId="77777777" w:rsidR="00000000" w:rsidRDefault="00382668">
      <w:pPr>
        <w:pStyle w:val="a0"/>
        <w:rPr>
          <w:rFonts w:hint="cs"/>
          <w:rtl/>
        </w:rPr>
      </w:pPr>
      <w:r>
        <w:rPr>
          <w:rFonts w:hint="cs"/>
          <w:rtl/>
        </w:rPr>
        <w:t xml:space="preserve">מה אתה אומר, התחלת להצחיק אותנו. אתה בשלב הבדיחות? </w:t>
      </w:r>
    </w:p>
    <w:p w14:paraId="7169A7CD" w14:textId="77777777" w:rsidR="00000000" w:rsidRDefault="00382668">
      <w:pPr>
        <w:pStyle w:val="a0"/>
        <w:ind w:firstLine="0"/>
        <w:rPr>
          <w:rFonts w:hint="cs"/>
          <w:rtl/>
        </w:rPr>
      </w:pPr>
    </w:p>
    <w:p w14:paraId="7D5766D2" w14:textId="77777777" w:rsidR="00000000" w:rsidRDefault="00382668">
      <w:pPr>
        <w:pStyle w:val="af1"/>
        <w:rPr>
          <w:rtl/>
        </w:rPr>
      </w:pPr>
      <w:r>
        <w:rPr>
          <w:rtl/>
        </w:rPr>
        <w:t>היו"ר ראובן ריבלין:</w:t>
      </w:r>
    </w:p>
    <w:p w14:paraId="1D10702A" w14:textId="77777777" w:rsidR="00000000" w:rsidRDefault="00382668">
      <w:pPr>
        <w:pStyle w:val="a0"/>
        <w:rPr>
          <w:rtl/>
        </w:rPr>
      </w:pPr>
    </w:p>
    <w:p w14:paraId="1AABC810" w14:textId="77777777" w:rsidR="00000000" w:rsidRDefault="00382668">
      <w:pPr>
        <w:pStyle w:val="a0"/>
        <w:rPr>
          <w:rFonts w:hint="cs"/>
          <w:rtl/>
        </w:rPr>
      </w:pPr>
      <w:r>
        <w:rPr>
          <w:rFonts w:hint="cs"/>
          <w:rtl/>
        </w:rPr>
        <w:t>חברת הכנסת איציק, אי-אפשר כך, עוד לא הספקת לשבת, כבר להפריע - איך יכול להיות דבר כזה?  חבר הכנסת בורג. חבר הכנסת רמון, אדוני באי</w:t>
      </w:r>
      <w:r>
        <w:rPr>
          <w:rFonts w:hint="cs"/>
          <w:rtl/>
        </w:rPr>
        <w:t xml:space="preserve">-אמון הזה מיצה את כל שלוש הדקות. </w:t>
      </w:r>
    </w:p>
    <w:p w14:paraId="4B26C842" w14:textId="77777777" w:rsidR="00000000" w:rsidRDefault="00382668">
      <w:pPr>
        <w:pStyle w:val="a0"/>
        <w:ind w:firstLine="0"/>
        <w:rPr>
          <w:rFonts w:hint="cs"/>
          <w:rtl/>
        </w:rPr>
      </w:pPr>
    </w:p>
    <w:p w14:paraId="29DD5987" w14:textId="77777777" w:rsidR="00000000" w:rsidRDefault="00382668">
      <w:pPr>
        <w:pStyle w:val="af0"/>
        <w:rPr>
          <w:rtl/>
        </w:rPr>
      </w:pPr>
      <w:r>
        <w:rPr>
          <w:rFonts w:hint="eastAsia"/>
          <w:rtl/>
        </w:rPr>
        <w:t>חיים</w:t>
      </w:r>
      <w:r>
        <w:rPr>
          <w:rtl/>
        </w:rPr>
        <w:t xml:space="preserve"> רמון (העבודה-מימד):</w:t>
      </w:r>
    </w:p>
    <w:p w14:paraId="2BC069CF" w14:textId="77777777" w:rsidR="00000000" w:rsidRDefault="00382668">
      <w:pPr>
        <w:pStyle w:val="a0"/>
        <w:rPr>
          <w:rFonts w:hint="cs"/>
          <w:rtl/>
        </w:rPr>
      </w:pPr>
    </w:p>
    <w:p w14:paraId="0FA7F4E8" w14:textId="77777777" w:rsidR="00000000" w:rsidRDefault="00382668">
      <w:pPr>
        <w:pStyle w:val="a0"/>
        <w:ind w:firstLine="720"/>
        <w:rPr>
          <w:rFonts w:hint="cs"/>
          <w:rtl/>
        </w:rPr>
      </w:pPr>
      <w:r>
        <w:rPr>
          <w:rFonts w:hint="cs"/>
          <w:rtl/>
        </w:rPr>
        <w:t xml:space="preserve">חשבתי שיש לי חמש. אם נגיד משפט אחד, הוא יבין. </w:t>
      </w:r>
    </w:p>
    <w:p w14:paraId="396B1F6E" w14:textId="77777777" w:rsidR="00000000" w:rsidRDefault="00382668">
      <w:pPr>
        <w:pStyle w:val="a0"/>
        <w:ind w:firstLine="0"/>
        <w:rPr>
          <w:rFonts w:hint="cs"/>
          <w:rtl/>
        </w:rPr>
      </w:pPr>
    </w:p>
    <w:p w14:paraId="5DA18CCF" w14:textId="77777777" w:rsidR="00000000" w:rsidRDefault="00382668">
      <w:pPr>
        <w:pStyle w:val="af1"/>
        <w:rPr>
          <w:rtl/>
        </w:rPr>
      </w:pPr>
      <w:r>
        <w:rPr>
          <w:rtl/>
        </w:rPr>
        <w:t>היו"ר ראובן ריבלין:</w:t>
      </w:r>
    </w:p>
    <w:p w14:paraId="19A3D6D7" w14:textId="77777777" w:rsidR="00000000" w:rsidRDefault="00382668">
      <w:pPr>
        <w:pStyle w:val="a0"/>
        <w:rPr>
          <w:rtl/>
        </w:rPr>
      </w:pPr>
    </w:p>
    <w:p w14:paraId="3D75B053" w14:textId="77777777" w:rsidR="00000000" w:rsidRDefault="00382668">
      <w:pPr>
        <w:pStyle w:val="a0"/>
        <w:rPr>
          <w:rFonts w:hint="cs"/>
          <w:rtl/>
        </w:rPr>
      </w:pPr>
      <w:r>
        <w:rPr>
          <w:rFonts w:hint="cs"/>
          <w:rtl/>
        </w:rPr>
        <w:t xml:space="preserve">חבר הכנסת בורג. רבותי חברי הכנסת. </w:t>
      </w:r>
    </w:p>
    <w:p w14:paraId="66FA3F29" w14:textId="77777777" w:rsidR="00000000" w:rsidRDefault="00382668">
      <w:pPr>
        <w:pStyle w:val="a0"/>
        <w:rPr>
          <w:rFonts w:hint="cs"/>
          <w:rtl/>
        </w:rPr>
      </w:pPr>
    </w:p>
    <w:p w14:paraId="2955EE06" w14:textId="77777777" w:rsidR="00000000" w:rsidRDefault="00382668">
      <w:pPr>
        <w:pStyle w:val="-"/>
        <w:rPr>
          <w:rtl/>
        </w:rPr>
      </w:pPr>
      <w:bookmarkStart w:id="168" w:name="FS000001038T22_12_2003_14_58_59C"/>
      <w:bookmarkEnd w:id="168"/>
      <w:r>
        <w:rPr>
          <w:rtl/>
        </w:rPr>
        <w:t>רוני בר-און (הליכוד):</w:t>
      </w:r>
    </w:p>
    <w:p w14:paraId="609925C2" w14:textId="77777777" w:rsidR="00000000" w:rsidRDefault="00382668">
      <w:pPr>
        <w:pStyle w:val="a0"/>
        <w:rPr>
          <w:rtl/>
        </w:rPr>
      </w:pPr>
    </w:p>
    <w:p w14:paraId="6E4A6B8D" w14:textId="77777777" w:rsidR="00000000" w:rsidRDefault="00382668">
      <w:pPr>
        <w:pStyle w:val="a0"/>
        <w:rPr>
          <w:rFonts w:hint="cs"/>
          <w:rtl/>
        </w:rPr>
      </w:pPr>
      <w:r>
        <w:rPr>
          <w:rFonts w:hint="cs"/>
          <w:rtl/>
        </w:rPr>
        <w:t xml:space="preserve">אנחנו נקרעים על האידיאולוגיה ואתם קורעים את האידיאולוגיה. </w:t>
      </w:r>
    </w:p>
    <w:p w14:paraId="380CE587" w14:textId="77777777" w:rsidR="00000000" w:rsidRDefault="00382668">
      <w:pPr>
        <w:pStyle w:val="a0"/>
        <w:rPr>
          <w:rFonts w:hint="cs"/>
          <w:rtl/>
        </w:rPr>
      </w:pPr>
    </w:p>
    <w:p w14:paraId="61CE35B2" w14:textId="77777777" w:rsidR="00000000" w:rsidRDefault="00382668">
      <w:pPr>
        <w:pStyle w:val="a0"/>
        <w:rPr>
          <w:rFonts w:hint="cs"/>
          <w:rtl/>
        </w:rPr>
      </w:pPr>
      <w:r>
        <w:rPr>
          <w:rFonts w:hint="cs"/>
          <w:rtl/>
        </w:rPr>
        <w:t>אדוני ה</w:t>
      </w:r>
      <w:r>
        <w:rPr>
          <w:rFonts w:hint="cs"/>
          <w:rtl/>
        </w:rPr>
        <w:t>יושב-ראש, לסיכום, גם אני מבקש להציע אי-אמון. אני מבקש להציע היום אי-אמון באופוזיציה. אתם באופוזיציה נכשלתם תמיד, אתם נכשלים גם היום, אתם נכשלים בהבנה בין טפל לעיקר, אתם נכשלים בהבחנה בין אמצעי למטרה. הפוליטיקה שלכם, פעם אחר פעם, מנצחת את האידיאולוגיה שלכם.</w:t>
      </w:r>
      <w:r>
        <w:rPr>
          <w:rFonts w:hint="cs"/>
          <w:rtl/>
        </w:rPr>
        <w:t xml:space="preserve"> </w:t>
      </w:r>
    </w:p>
    <w:p w14:paraId="3EEEDCB5" w14:textId="77777777" w:rsidR="00000000" w:rsidRDefault="00382668">
      <w:pPr>
        <w:pStyle w:val="a0"/>
        <w:ind w:firstLine="0"/>
        <w:rPr>
          <w:rFonts w:hint="cs"/>
          <w:rtl/>
        </w:rPr>
      </w:pPr>
    </w:p>
    <w:p w14:paraId="6C95ECEF" w14:textId="77777777" w:rsidR="00000000" w:rsidRDefault="00382668">
      <w:pPr>
        <w:pStyle w:val="af0"/>
        <w:rPr>
          <w:rtl/>
        </w:rPr>
      </w:pPr>
      <w:r>
        <w:rPr>
          <w:rFonts w:hint="eastAsia"/>
          <w:rtl/>
        </w:rPr>
        <w:t>חיים</w:t>
      </w:r>
      <w:r>
        <w:rPr>
          <w:rtl/>
        </w:rPr>
        <w:t xml:space="preserve"> רמון (העבודה-מימד):</w:t>
      </w:r>
    </w:p>
    <w:p w14:paraId="4EAF7D37" w14:textId="77777777" w:rsidR="00000000" w:rsidRDefault="00382668">
      <w:pPr>
        <w:pStyle w:val="a0"/>
        <w:rPr>
          <w:rFonts w:hint="cs"/>
          <w:rtl/>
        </w:rPr>
      </w:pPr>
    </w:p>
    <w:p w14:paraId="3D639281" w14:textId="77777777" w:rsidR="00000000" w:rsidRDefault="00382668">
      <w:pPr>
        <w:pStyle w:val="a0"/>
        <w:rPr>
          <w:rFonts w:hint="cs"/>
          <w:rtl/>
        </w:rPr>
      </w:pPr>
      <w:r>
        <w:rPr>
          <w:rFonts w:hint="cs"/>
          <w:rtl/>
        </w:rPr>
        <w:t xml:space="preserve">כל אחד לשם השלטון. </w:t>
      </w:r>
    </w:p>
    <w:p w14:paraId="2FF82B71" w14:textId="77777777" w:rsidR="00000000" w:rsidRDefault="00382668">
      <w:pPr>
        <w:pStyle w:val="a0"/>
        <w:ind w:firstLine="0"/>
        <w:rPr>
          <w:rFonts w:hint="cs"/>
          <w:rtl/>
        </w:rPr>
      </w:pPr>
    </w:p>
    <w:p w14:paraId="5EA759F4" w14:textId="77777777" w:rsidR="00000000" w:rsidRDefault="00382668">
      <w:pPr>
        <w:pStyle w:val="af1"/>
        <w:rPr>
          <w:rtl/>
        </w:rPr>
      </w:pPr>
      <w:r>
        <w:rPr>
          <w:rtl/>
        </w:rPr>
        <w:t>היו"ר ראובן ריבלין:</w:t>
      </w:r>
    </w:p>
    <w:p w14:paraId="5532BF8E" w14:textId="77777777" w:rsidR="00000000" w:rsidRDefault="00382668">
      <w:pPr>
        <w:pStyle w:val="a0"/>
        <w:rPr>
          <w:rtl/>
        </w:rPr>
      </w:pPr>
    </w:p>
    <w:p w14:paraId="16EB833B" w14:textId="77777777" w:rsidR="00000000" w:rsidRDefault="00382668">
      <w:pPr>
        <w:pStyle w:val="a0"/>
        <w:rPr>
          <w:rFonts w:hint="cs"/>
          <w:rtl/>
        </w:rPr>
      </w:pPr>
      <w:r>
        <w:rPr>
          <w:rFonts w:hint="cs"/>
          <w:rtl/>
        </w:rPr>
        <w:t xml:space="preserve">חבר הכנסת רמון, אדוני לא יכול לעשות בכנסת מה שהוא רוצה, לא יכול יותר. בבקשה, אדוני. </w:t>
      </w:r>
    </w:p>
    <w:p w14:paraId="64161D56" w14:textId="77777777" w:rsidR="00000000" w:rsidRDefault="00382668">
      <w:pPr>
        <w:pStyle w:val="a0"/>
        <w:ind w:firstLine="0"/>
        <w:rPr>
          <w:rFonts w:hint="cs"/>
          <w:rtl/>
        </w:rPr>
      </w:pPr>
    </w:p>
    <w:p w14:paraId="3F706135" w14:textId="77777777" w:rsidR="00000000" w:rsidRDefault="00382668">
      <w:pPr>
        <w:pStyle w:val="-"/>
        <w:rPr>
          <w:rtl/>
        </w:rPr>
      </w:pPr>
      <w:bookmarkStart w:id="169" w:name="FS000001038T22_12_2003_14_59_45C"/>
      <w:bookmarkEnd w:id="169"/>
      <w:r>
        <w:rPr>
          <w:rtl/>
        </w:rPr>
        <w:t>רוני בר-און (הליכוד):</w:t>
      </w:r>
    </w:p>
    <w:p w14:paraId="554DF67C" w14:textId="77777777" w:rsidR="00000000" w:rsidRDefault="00382668">
      <w:pPr>
        <w:pStyle w:val="a0"/>
        <w:rPr>
          <w:rtl/>
        </w:rPr>
      </w:pPr>
    </w:p>
    <w:p w14:paraId="2AF5D0C9" w14:textId="77777777" w:rsidR="00000000" w:rsidRDefault="00382668">
      <w:pPr>
        <w:pStyle w:val="a0"/>
        <w:rPr>
          <w:rFonts w:hint="cs"/>
          <w:rtl/>
        </w:rPr>
      </w:pPr>
      <w:r>
        <w:rPr>
          <w:rFonts w:hint="cs"/>
          <w:rtl/>
        </w:rPr>
        <w:t>חברי מהאופוזיציה, חברי מהשמאל, הצעת האי-אמון ראויה לכם ואתם ראויים לאי-אמון.</w:t>
      </w:r>
      <w:r>
        <w:rPr>
          <w:rFonts w:hint="cs"/>
          <w:rtl/>
        </w:rPr>
        <w:t xml:space="preserve"> תודה רבה.  </w:t>
      </w:r>
    </w:p>
    <w:p w14:paraId="33576B6A" w14:textId="77777777" w:rsidR="00000000" w:rsidRDefault="00382668">
      <w:pPr>
        <w:pStyle w:val="a0"/>
        <w:ind w:firstLine="0"/>
        <w:rPr>
          <w:rFonts w:hint="cs"/>
          <w:rtl/>
        </w:rPr>
      </w:pPr>
    </w:p>
    <w:p w14:paraId="3BC0846B" w14:textId="77777777" w:rsidR="00000000" w:rsidRDefault="00382668">
      <w:pPr>
        <w:pStyle w:val="af1"/>
        <w:rPr>
          <w:rtl/>
        </w:rPr>
      </w:pPr>
      <w:r>
        <w:rPr>
          <w:rtl/>
        </w:rPr>
        <w:t>היו"ר ראובן ריבלין:</w:t>
      </w:r>
    </w:p>
    <w:p w14:paraId="63A4DE93" w14:textId="77777777" w:rsidR="00000000" w:rsidRDefault="00382668">
      <w:pPr>
        <w:pStyle w:val="a0"/>
        <w:rPr>
          <w:rtl/>
        </w:rPr>
      </w:pPr>
    </w:p>
    <w:p w14:paraId="46FBA836" w14:textId="77777777" w:rsidR="00000000" w:rsidRDefault="00382668">
      <w:pPr>
        <w:pStyle w:val="a0"/>
        <w:rPr>
          <w:rFonts w:hint="cs"/>
          <w:rtl/>
        </w:rPr>
      </w:pPr>
      <w:r>
        <w:rPr>
          <w:rFonts w:hint="cs"/>
          <w:rtl/>
        </w:rPr>
        <w:t xml:space="preserve">תודה רבה. אני מבין שאדוני לא רוצה להצביע על הצעת האי-אמון שלו. </w:t>
      </w:r>
    </w:p>
    <w:p w14:paraId="3F70EE4B" w14:textId="77777777" w:rsidR="00000000" w:rsidRDefault="00382668">
      <w:pPr>
        <w:pStyle w:val="a0"/>
        <w:ind w:firstLine="0"/>
        <w:rPr>
          <w:rFonts w:hint="cs"/>
          <w:rtl/>
        </w:rPr>
      </w:pPr>
    </w:p>
    <w:p w14:paraId="6A728271" w14:textId="77777777" w:rsidR="00000000" w:rsidRDefault="00382668">
      <w:pPr>
        <w:pStyle w:val="-"/>
        <w:rPr>
          <w:rtl/>
        </w:rPr>
      </w:pPr>
      <w:bookmarkStart w:id="170" w:name="FS000001038T22_12_2003_15_51_12C"/>
      <w:bookmarkEnd w:id="170"/>
      <w:r>
        <w:rPr>
          <w:rFonts w:hint="eastAsia"/>
          <w:rtl/>
        </w:rPr>
        <w:t>רוני</w:t>
      </w:r>
      <w:r>
        <w:rPr>
          <w:rtl/>
        </w:rPr>
        <w:t xml:space="preserve"> בר-און (הליכוד):</w:t>
      </w:r>
    </w:p>
    <w:p w14:paraId="46032907" w14:textId="77777777" w:rsidR="00000000" w:rsidRDefault="00382668">
      <w:pPr>
        <w:pStyle w:val="a0"/>
        <w:rPr>
          <w:rFonts w:hint="cs"/>
          <w:rtl/>
        </w:rPr>
      </w:pPr>
    </w:p>
    <w:p w14:paraId="0249D4AD" w14:textId="77777777" w:rsidR="00000000" w:rsidRDefault="00382668">
      <w:pPr>
        <w:pStyle w:val="a0"/>
        <w:rPr>
          <w:rFonts w:hint="cs"/>
          <w:rtl/>
        </w:rPr>
      </w:pPr>
      <w:r>
        <w:rPr>
          <w:rFonts w:hint="cs"/>
          <w:rtl/>
        </w:rPr>
        <w:t xml:space="preserve">לא. </w:t>
      </w:r>
    </w:p>
    <w:p w14:paraId="6570B03C" w14:textId="77777777" w:rsidR="00000000" w:rsidRDefault="00382668">
      <w:pPr>
        <w:pStyle w:val="a0"/>
        <w:ind w:firstLine="0"/>
        <w:rPr>
          <w:rFonts w:hint="cs"/>
          <w:rtl/>
        </w:rPr>
      </w:pPr>
    </w:p>
    <w:p w14:paraId="2F25E144" w14:textId="77777777" w:rsidR="00000000" w:rsidRDefault="00382668">
      <w:pPr>
        <w:pStyle w:val="af1"/>
        <w:rPr>
          <w:rtl/>
        </w:rPr>
      </w:pPr>
      <w:r>
        <w:rPr>
          <w:rFonts w:hint="eastAsia"/>
          <w:rtl/>
        </w:rPr>
        <w:t>היו</w:t>
      </w:r>
      <w:r>
        <w:rPr>
          <w:rtl/>
        </w:rPr>
        <w:t>"ר ראובן ריבלין:</w:t>
      </w:r>
    </w:p>
    <w:p w14:paraId="5B3FB4A9" w14:textId="77777777" w:rsidR="00000000" w:rsidRDefault="00382668">
      <w:pPr>
        <w:pStyle w:val="a0"/>
        <w:rPr>
          <w:rFonts w:hint="cs"/>
          <w:rtl/>
        </w:rPr>
      </w:pPr>
    </w:p>
    <w:p w14:paraId="360291C2" w14:textId="77777777" w:rsidR="00000000" w:rsidRDefault="00382668">
      <w:pPr>
        <w:pStyle w:val="a0"/>
        <w:rPr>
          <w:rFonts w:hint="cs"/>
          <w:rtl/>
        </w:rPr>
      </w:pPr>
      <w:r>
        <w:rPr>
          <w:rFonts w:hint="cs"/>
          <w:rtl/>
        </w:rPr>
        <w:t xml:space="preserve">כי אחרת אדוני צריך לתקן את התקנון, כדי שאני אוכל להצביע אי-אמון באופוזיציה. רבותי חברי הכנסת, נא לשבת. כל </w:t>
      </w:r>
      <w:r>
        <w:rPr>
          <w:rFonts w:hint="cs"/>
          <w:rtl/>
        </w:rPr>
        <w:t xml:space="preserve">חברי הכנסת, לשבת במקומותיהם. </w:t>
      </w:r>
    </w:p>
    <w:p w14:paraId="1B9E9B91" w14:textId="77777777" w:rsidR="00000000" w:rsidRDefault="00382668">
      <w:pPr>
        <w:pStyle w:val="a0"/>
        <w:rPr>
          <w:rFonts w:hint="cs"/>
          <w:rtl/>
        </w:rPr>
      </w:pPr>
    </w:p>
    <w:p w14:paraId="2EC2C638" w14:textId="77777777" w:rsidR="00000000" w:rsidRDefault="00382668">
      <w:pPr>
        <w:pStyle w:val="a0"/>
        <w:rPr>
          <w:rFonts w:hint="cs"/>
          <w:rtl/>
        </w:rPr>
      </w:pPr>
      <w:r>
        <w:rPr>
          <w:rFonts w:hint="cs"/>
          <w:rtl/>
        </w:rPr>
        <w:t xml:space="preserve">ובכן, לפנינו שתי הצבעות אי-אמון. הצעת סיעת העבודה-מימד להביע אי-אמון בממשלה בשל מדיניותה החברתית, הכלכלית והמדינית. זאת הצעת העבודה-מימד, והיא תוצבע בנפרד. נא להצביע - מי בעד, מי נגד? </w:t>
      </w:r>
    </w:p>
    <w:p w14:paraId="013B2332" w14:textId="77777777" w:rsidR="00000000" w:rsidRDefault="00382668">
      <w:pPr>
        <w:pStyle w:val="a0"/>
        <w:ind w:firstLine="0"/>
        <w:rPr>
          <w:rFonts w:hint="cs"/>
          <w:rtl/>
        </w:rPr>
      </w:pPr>
    </w:p>
    <w:p w14:paraId="54C1E844" w14:textId="77777777" w:rsidR="00000000" w:rsidRDefault="00382668">
      <w:pPr>
        <w:pStyle w:val="a0"/>
        <w:rPr>
          <w:rtl/>
        </w:rPr>
      </w:pPr>
    </w:p>
    <w:p w14:paraId="2DF84DE6" w14:textId="77777777" w:rsidR="00000000" w:rsidRDefault="00382668">
      <w:pPr>
        <w:pStyle w:val="a0"/>
        <w:rPr>
          <w:rFonts w:hint="cs"/>
          <w:rtl/>
        </w:rPr>
      </w:pPr>
    </w:p>
    <w:p w14:paraId="29D143A7" w14:textId="77777777" w:rsidR="00000000" w:rsidRDefault="00382668">
      <w:pPr>
        <w:pStyle w:val="ab"/>
        <w:bidi/>
        <w:rPr>
          <w:rFonts w:hint="cs"/>
          <w:rtl/>
        </w:rPr>
      </w:pPr>
      <w:r>
        <w:rPr>
          <w:rFonts w:hint="cs"/>
          <w:rtl/>
        </w:rPr>
        <w:t>הצבעה</w:t>
      </w:r>
    </w:p>
    <w:p w14:paraId="5C1D2200" w14:textId="77777777" w:rsidR="00000000" w:rsidRDefault="00382668">
      <w:pPr>
        <w:pStyle w:val="a0"/>
        <w:rPr>
          <w:rFonts w:hint="cs"/>
          <w:rtl/>
        </w:rPr>
      </w:pPr>
    </w:p>
    <w:p w14:paraId="64AE4D03" w14:textId="77777777" w:rsidR="00000000" w:rsidRDefault="00382668">
      <w:pPr>
        <w:pStyle w:val="ac"/>
        <w:bidi/>
        <w:rPr>
          <w:rFonts w:hint="cs"/>
          <w:rtl/>
        </w:rPr>
      </w:pPr>
      <w:r>
        <w:rPr>
          <w:rFonts w:hint="cs"/>
          <w:rtl/>
        </w:rPr>
        <w:t>בעד הצעת סיעת העבודה-מימד להבי</w:t>
      </w:r>
      <w:r>
        <w:rPr>
          <w:rFonts w:hint="cs"/>
          <w:rtl/>
        </w:rPr>
        <w:t xml:space="preserve">ע אי-אמון בממשלה  </w:t>
      </w:r>
      <w:r>
        <w:rPr>
          <w:rtl/>
        </w:rPr>
        <w:t>–</w:t>
      </w:r>
      <w:r>
        <w:rPr>
          <w:rFonts w:hint="cs"/>
          <w:rtl/>
        </w:rPr>
        <w:t xml:space="preserve"> 37</w:t>
      </w:r>
    </w:p>
    <w:p w14:paraId="0DCD6554" w14:textId="77777777" w:rsidR="00000000" w:rsidRDefault="00382668">
      <w:pPr>
        <w:pStyle w:val="ac"/>
        <w:bidi/>
        <w:rPr>
          <w:rFonts w:hint="cs"/>
          <w:rtl/>
        </w:rPr>
      </w:pPr>
      <w:r>
        <w:rPr>
          <w:rFonts w:hint="cs"/>
          <w:rtl/>
        </w:rPr>
        <w:t>נגד - 53</w:t>
      </w:r>
    </w:p>
    <w:p w14:paraId="1BB4F6F3" w14:textId="77777777" w:rsidR="00000000" w:rsidRDefault="00382668">
      <w:pPr>
        <w:pStyle w:val="ac"/>
        <w:bidi/>
        <w:rPr>
          <w:rFonts w:hint="cs"/>
          <w:rtl/>
        </w:rPr>
      </w:pPr>
      <w:r>
        <w:rPr>
          <w:rFonts w:hint="cs"/>
          <w:rtl/>
        </w:rPr>
        <w:t>נמנעים - אין</w:t>
      </w:r>
    </w:p>
    <w:p w14:paraId="08727AEF" w14:textId="77777777" w:rsidR="00000000" w:rsidRDefault="00382668">
      <w:pPr>
        <w:pStyle w:val="ad"/>
        <w:bidi/>
        <w:rPr>
          <w:rFonts w:hint="cs"/>
          <w:rtl/>
        </w:rPr>
      </w:pPr>
      <w:r>
        <w:rPr>
          <w:rFonts w:hint="cs"/>
          <w:rtl/>
        </w:rPr>
        <w:t xml:space="preserve">הצעת סיעת העבודה-מימד להביע אי-אמון בממשלה לא נתקבלה. </w:t>
      </w:r>
    </w:p>
    <w:p w14:paraId="2AE2CE36" w14:textId="77777777" w:rsidR="00000000" w:rsidRDefault="00382668">
      <w:pPr>
        <w:pStyle w:val="a0"/>
        <w:ind w:firstLine="0"/>
        <w:rPr>
          <w:rFonts w:hint="cs"/>
          <w:rtl/>
        </w:rPr>
      </w:pPr>
    </w:p>
    <w:p w14:paraId="5A0DA79C" w14:textId="77777777" w:rsidR="00000000" w:rsidRDefault="00382668">
      <w:pPr>
        <w:pStyle w:val="af1"/>
        <w:rPr>
          <w:rtl/>
        </w:rPr>
      </w:pPr>
      <w:r>
        <w:rPr>
          <w:rtl/>
        </w:rPr>
        <w:t>היו"ר ראובן ריבלין:</w:t>
      </w:r>
    </w:p>
    <w:p w14:paraId="58E3FC23" w14:textId="77777777" w:rsidR="00000000" w:rsidRDefault="00382668">
      <w:pPr>
        <w:pStyle w:val="a0"/>
        <w:rPr>
          <w:rtl/>
        </w:rPr>
      </w:pPr>
    </w:p>
    <w:p w14:paraId="3D4CBD35" w14:textId="77777777" w:rsidR="00000000" w:rsidRDefault="00382668">
      <w:pPr>
        <w:pStyle w:val="a0"/>
        <w:rPr>
          <w:rFonts w:hint="cs"/>
          <w:rtl/>
        </w:rPr>
      </w:pPr>
      <w:r>
        <w:rPr>
          <w:rFonts w:hint="cs"/>
          <w:rtl/>
        </w:rPr>
        <w:t xml:space="preserve">ובכן, 37 בעד, אולם 53 נגד, אין נמנעים. אני קובע שהצעת האי-אמון לא נתקבלה. </w:t>
      </w:r>
    </w:p>
    <w:p w14:paraId="440362B6" w14:textId="77777777" w:rsidR="00000000" w:rsidRDefault="00382668">
      <w:pPr>
        <w:pStyle w:val="a0"/>
        <w:ind w:firstLine="0"/>
        <w:rPr>
          <w:rFonts w:hint="cs"/>
          <w:rtl/>
        </w:rPr>
      </w:pPr>
    </w:p>
    <w:p w14:paraId="50EEAC65" w14:textId="77777777" w:rsidR="00000000" w:rsidRDefault="00382668">
      <w:pPr>
        <w:pStyle w:val="a3"/>
        <w:rPr>
          <w:rtl/>
        </w:rPr>
      </w:pPr>
    </w:p>
    <w:p w14:paraId="6F587515" w14:textId="77777777" w:rsidR="00000000" w:rsidRDefault="00382668">
      <w:pPr>
        <w:pStyle w:val="a0"/>
        <w:rPr>
          <w:rFonts w:hint="cs"/>
          <w:rtl/>
        </w:rPr>
      </w:pPr>
      <w:r>
        <w:rPr>
          <w:rFonts w:hint="cs"/>
          <w:rtl/>
        </w:rPr>
        <w:t xml:space="preserve">הצעת האי-אמון הבאה היא הצעת תנועת ש"ס </w:t>
      </w:r>
      <w:r>
        <w:rPr>
          <w:rtl/>
        </w:rPr>
        <w:t>–</w:t>
      </w:r>
      <w:r>
        <w:rPr>
          <w:rFonts w:hint="cs"/>
          <w:rtl/>
        </w:rPr>
        <w:t xml:space="preserve"> דברי ראש הממשלה ב</w:t>
      </w:r>
      <w:r>
        <w:rPr>
          <w:rFonts w:hint="cs"/>
          <w:rtl/>
        </w:rPr>
        <w:t xml:space="preserve">דבר פינוי יישובים והזזת יישובים בצעדים חד-צדדיים. </w:t>
      </w:r>
    </w:p>
    <w:p w14:paraId="2F909107" w14:textId="77777777" w:rsidR="00000000" w:rsidRDefault="00382668">
      <w:pPr>
        <w:pStyle w:val="a0"/>
        <w:rPr>
          <w:rFonts w:hint="cs"/>
          <w:rtl/>
        </w:rPr>
      </w:pPr>
    </w:p>
    <w:p w14:paraId="581890AF" w14:textId="77777777" w:rsidR="00000000" w:rsidRDefault="00382668">
      <w:pPr>
        <w:pStyle w:val="af0"/>
        <w:rPr>
          <w:rtl/>
        </w:rPr>
      </w:pPr>
      <w:r>
        <w:rPr>
          <w:rFonts w:hint="eastAsia"/>
          <w:rtl/>
        </w:rPr>
        <w:t>קריאות</w:t>
      </w:r>
      <w:r>
        <w:rPr>
          <w:rtl/>
        </w:rPr>
        <w:t>:</w:t>
      </w:r>
    </w:p>
    <w:p w14:paraId="41736CEE" w14:textId="77777777" w:rsidR="00000000" w:rsidRDefault="00382668">
      <w:pPr>
        <w:pStyle w:val="a0"/>
        <w:rPr>
          <w:rFonts w:hint="cs"/>
          <w:rtl/>
        </w:rPr>
      </w:pPr>
    </w:p>
    <w:p w14:paraId="0426BAC2" w14:textId="77777777" w:rsidR="00000000" w:rsidRDefault="00382668">
      <w:pPr>
        <w:pStyle w:val="a0"/>
        <w:rPr>
          <w:rFonts w:hint="cs"/>
          <w:rtl/>
        </w:rPr>
      </w:pPr>
      <w:r>
        <w:rPr>
          <w:rFonts w:hint="cs"/>
          <w:rtl/>
        </w:rPr>
        <w:t>- - -</w:t>
      </w:r>
    </w:p>
    <w:p w14:paraId="5CD76537" w14:textId="77777777" w:rsidR="00000000" w:rsidRDefault="00382668">
      <w:pPr>
        <w:pStyle w:val="a0"/>
        <w:rPr>
          <w:rFonts w:hint="cs"/>
          <w:rtl/>
        </w:rPr>
      </w:pPr>
    </w:p>
    <w:p w14:paraId="4E52C66C" w14:textId="77777777" w:rsidR="00000000" w:rsidRDefault="00382668">
      <w:pPr>
        <w:pStyle w:val="af1"/>
        <w:rPr>
          <w:rtl/>
        </w:rPr>
      </w:pPr>
      <w:r>
        <w:rPr>
          <w:rtl/>
        </w:rPr>
        <w:t>היו"ר ראובן ריבלין:</w:t>
      </w:r>
    </w:p>
    <w:p w14:paraId="5892F619" w14:textId="77777777" w:rsidR="00000000" w:rsidRDefault="00382668">
      <w:pPr>
        <w:pStyle w:val="a0"/>
        <w:rPr>
          <w:rtl/>
        </w:rPr>
      </w:pPr>
    </w:p>
    <w:p w14:paraId="18F80742" w14:textId="77777777" w:rsidR="00000000" w:rsidRDefault="00382668">
      <w:pPr>
        <w:pStyle w:val="a0"/>
        <w:rPr>
          <w:rFonts w:hint="cs"/>
          <w:rtl/>
        </w:rPr>
      </w:pPr>
      <w:r>
        <w:rPr>
          <w:rFonts w:hint="cs"/>
          <w:rtl/>
        </w:rPr>
        <w:t>אני מאוד מצטער. אני לא אתקן. אם עכשיו יקרה, חלילה, משהו, אז אני אחשיב - - -</w:t>
      </w:r>
    </w:p>
    <w:p w14:paraId="7E3B3136" w14:textId="77777777" w:rsidR="00000000" w:rsidRDefault="00382668">
      <w:pPr>
        <w:pStyle w:val="a0"/>
        <w:ind w:firstLine="0"/>
        <w:rPr>
          <w:rFonts w:hint="cs"/>
          <w:rtl/>
        </w:rPr>
      </w:pPr>
      <w:r>
        <w:rPr>
          <w:rFonts w:hint="cs"/>
          <w:rtl/>
        </w:rPr>
        <w:tab/>
      </w:r>
    </w:p>
    <w:p w14:paraId="3FDBD456" w14:textId="77777777" w:rsidR="00000000" w:rsidRDefault="00382668">
      <w:pPr>
        <w:pStyle w:val="a0"/>
        <w:rPr>
          <w:rFonts w:hint="cs"/>
          <w:rtl/>
        </w:rPr>
      </w:pPr>
      <w:r>
        <w:rPr>
          <w:rFonts w:hint="cs"/>
          <w:rtl/>
        </w:rPr>
        <w:t>רבותי חברי הכנסת, אנחנו מצביעים על הצעת האי-אמון של ש"ס. נא להצביע. מי בעד, מי נגד, מי נמ</w:t>
      </w:r>
      <w:r>
        <w:rPr>
          <w:rFonts w:hint="cs"/>
          <w:rtl/>
        </w:rPr>
        <w:t xml:space="preserve">נע? בבקשה. </w:t>
      </w:r>
    </w:p>
    <w:p w14:paraId="6F6DBA7C" w14:textId="77777777" w:rsidR="00000000" w:rsidRDefault="00382668">
      <w:pPr>
        <w:pStyle w:val="a0"/>
        <w:ind w:firstLine="0"/>
        <w:rPr>
          <w:rFonts w:hint="cs"/>
          <w:rtl/>
        </w:rPr>
      </w:pPr>
    </w:p>
    <w:p w14:paraId="5F981FAE" w14:textId="77777777" w:rsidR="00000000" w:rsidRDefault="00382668">
      <w:pPr>
        <w:pStyle w:val="ab"/>
        <w:bidi/>
        <w:rPr>
          <w:rFonts w:hint="cs"/>
          <w:rtl/>
        </w:rPr>
      </w:pPr>
      <w:r>
        <w:rPr>
          <w:rFonts w:hint="cs"/>
          <w:rtl/>
        </w:rPr>
        <w:t>הצבעה</w:t>
      </w:r>
    </w:p>
    <w:p w14:paraId="6A044122" w14:textId="77777777" w:rsidR="00000000" w:rsidRDefault="00382668">
      <w:pPr>
        <w:pStyle w:val="a0"/>
        <w:ind w:firstLine="0"/>
        <w:rPr>
          <w:rFonts w:hint="cs"/>
          <w:rtl/>
        </w:rPr>
      </w:pPr>
    </w:p>
    <w:p w14:paraId="404396E9" w14:textId="77777777" w:rsidR="00000000" w:rsidRDefault="00382668">
      <w:pPr>
        <w:pStyle w:val="ac"/>
        <w:bidi/>
        <w:rPr>
          <w:rFonts w:hint="cs"/>
          <w:rtl/>
        </w:rPr>
      </w:pPr>
      <w:r>
        <w:rPr>
          <w:rFonts w:hint="cs"/>
          <w:rtl/>
        </w:rPr>
        <w:t xml:space="preserve">בעד הצעת סיעת ש"ס להביע אי-אמון בממשלה </w:t>
      </w:r>
      <w:r>
        <w:rPr>
          <w:rtl/>
        </w:rPr>
        <w:t>–</w:t>
      </w:r>
      <w:r>
        <w:rPr>
          <w:rFonts w:hint="cs"/>
          <w:rtl/>
        </w:rPr>
        <w:t xml:space="preserve">  31</w:t>
      </w:r>
    </w:p>
    <w:p w14:paraId="7C012F26" w14:textId="77777777" w:rsidR="00000000" w:rsidRDefault="00382668">
      <w:pPr>
        <w:pStyle w:val="ac"/>
        <w:bidi/>
        <w:rPr>
          <w:rFonts w:hint="cs"/>
          <w:rtl/>
        </w:rPr>
      </w:pPr>
      <w:r>
        <w:rPr>
          <w:rFonts w:hint="cs"/>
          <w:rtl/>
        </w:rPr>
        <w:t>נגד - 43</w:t>
      </w:r>
    </w:p>
    <w:p w14:paraId="547AC215" w14:textId="77777777" w:rsidR="00000000" w:rsidRDefault="00382668">
      <w:pPr>
        <w:pStyle w:val="ac"/>
        <w:bidi/>
        <w:rPr>
          <w:rFonts w:hint="cs"/>
          <w:rtl/>
        </w:rPr>
      </w:pPr>
      <w:r>
        <w:rPr>
          <w:rFonts w:hint="cs"/>
          <w:rtl/>
        </w:rPr>
        <w:t>נמנעים -  אין</w:t>
      </w:r>
    </w:p>
    <w:p w14:paraId="04749472" w14:textId="77777777" w:rsidR="00000000" w:rsidRDefault="00382668">
      <w:pPr>
        <w:pStyle w:val="ad"/>
        <w:bidi/>
        <w:rPr>
          <w:rFonts w:hint="cs"/>
          <w:rtl/>
        </w:rPr>
      </w:pPr>
      <w:r>
        <w:rPr>
          <w:rFonts w:hint="cs"/>
          <w:rtl/>
        </w:rPr>
        <w:t xml:space="preserve">הצעת סיעת ש"ס להביע אי-אמון בממשלה לא נתקבלה. </w:t>
      </w:r>
    </w:p>
    <w:p w14:paraId="076F93B6" w14:textId="77777777" w:rsidR="00000000" w:rsidRDefault="00382668">
      <w:pPr>
        <w:pStyle w:val="a0"/>
        <w:ind w:firstLine="0"/>
        <w:rPr>
          <w:rFonts w:hint="cs"/>
          <w:rtl/>
        </w:rPr>
      </w:pPr>
    </w:p>
    <w:p w14:paraId="5E826CBB" w14:textId="77777777" w:rsidR="00000000" w:rsidRDefault="00382668">
      <w:pPr>
        <w:pStyle w:val="af1"/>
        <w:rPr>
          <w:rtl/>
        </w:rPr>
      </w:pPr>
      <w:r>
        <w:rPr>
          <w:rtl/>
        </w:rPr>
        <w:t>היו"ר ראובן ריבלין:</w:t>
      </w:r>
    </w:p>
    <w:p w14:paraId="4C9223F0" w14:textId="77777777" w:rsidR="00000000" w:rsidRDefault="00382668">
      <w:pPr>
        <w:pStyle w:val="a0"/>
        <w:rPr>
          <w:rtl/>
        </w:rPr>
      </w:pPr>
    </w:p>
    <w:p w14:paraId="1D799E82" w14:textId="77777777" w:rsidR="00000000" w:rsidRDefault="00382668">
      <w:pPr>
        <w:pStyle w:val="a0"/>
        <w:rPr>
          <w:rFonts w:hint="cs"/>
          <w:rtl/>
        </w:rPr>
      </w:pPr>
      <w:r>
        <w:rPr>
          <w:rFonts w:hint="cs"/>
          <w:rtl/>
        </w:rPr>
        <w:t xml:space="preserve">נקלטה, נקלטה ההצבעה שלך. גם ההצבעה שלך נקלטה. אני רואה מכאן. תסתכל שהיא נקלטה. </w:t>
      </w:r>
    </w:p>
    <w:p w14:paraId="5DC29F6A" w14:textId="77777777" w:rsidR="00000000" w:rsidRDefault="00382668">
      <w:pPr>
        <w:pStyle w:val="a0"/>
        <w:rPr>
          <w:rFonts w:hint="cs"/>
          <w:rtl/>
        </w:rPr>
      </w:pPr>
    </w:p>
    <w:p w14:paraId="0E6A9C92" w14:textId="77777777" w:rsidR="00000000" w:rsidRDefault="00382668">
      <w:pPr>
        <w:pStyle w:val="a0"/>
        <w:rPr>
          <w:rFonts w:hint="cs"/>
          <w:rtl/>
        </w:rPr>
      </w:pPr>
    </w:p>
    <w:p w14:paraId="2B055892" w14:textId="77777777" w:rsidR="00000000" w:rsidRDefault="00382668">
      <w:pPr>
        <w:pStyle w:val="ab"/>
        <w:bidi/>
        <w:rPr>
          <w:rFonts w:hint="cs"/>
          <w:rtl/>
        </w:rPr>
      </w:pPr>
      <w:r>
        <w:rPr>
          <w:rFonts w:hint="cs"/>
          <w:rtl/>
        </w:rPr>
        <w:t>הצבעה</w:t>
      </w:r>
    </w:p>
    <w:p w14:paraId="0723901D" w14:textId="77777777" w:rsidR="00000000" w:rsidRDefault="00382668">
      <w:pPr>
        <w:pStyle w:val="a0"/>
        <w:rPr>
          <w:rFonts w:hint="cs"/>
          <w:rtl/>
        </w:rPr>
      </w:pPr>
    </w:p>
    <w:p w14:paraId="7A5C6F6A" w14:textId="77777777" w:rsidR="00000000" w:rsidRDefault="00382668">
      <w:pPr>
        <w:pStyle w:val="ac"/>
        <w:bidi/>
        <w:rPr>
          <w:rFonts w:hint="cs"/>
          <w:rtl/>
        </w:rPr>
      </w:pPr>
      <w:r>
        <w:rPr>
          <w:rFonts w:hint="cs"/>
          <w:rtl/>
        </w:rPr>
        <w:t>בעד הצעת ס</w:t>
      </w:r>
      <w:r>
        <w:rPr>
          <w:rFonts w:hint="cs"/>
          <w:rtl/>
        </w:rPr>
        <w:t xml:space="preserve">יעת ש"ס להביע אי-אמון בממשלה </w:t>
      </w:r>
      <w:r>
        <w:rPr>
          <w:rtl/>
        </w:rPr>
        <w:t>–</w:t>
      </w:r>
      <w:r>
        <w:rPr>
          <w:rFonts w:hint="cs"/>
          <w:rtl/>
        </w:rPr>
        <w:t xml:space="preserve"> 38</w:t>
      </w:r>
    </w:p>
    <w:p w14:paraId="472B2F44" w14:textId="77777777" w:rsidR="00000000" w:rsidRDefault="00382668">
      <w:pPr>
        <w:pStyle w:val="ac"/>
        <w:bidi/>
        <w:rPr>
          <w:rFonts w:hint="cs"/>
          <w:rtl/>
        </w:rPr>
      </w:pPr>
      <w:r>
        <w:rPr>
          <w:rFonts w:hint="cs"/>
          <w:rtl/>
        </w:rPr>
        <w:t>נגד - 48</w:t>
      </w:r>
    </w:p>
    <w:p w14:paraId="5EC123FC" w14:textId="77777777" w:rsidR="00000000" w:rsidRDefault="00382668">
      <w:pPr>
        <w:pStyle w:val="ac"/>
        <w:bidi/>
        <w:rPr>
          <w:rFonts w:hint="cs"/>
          <w:rtl/>
        </w:rPr>
      </w:pPr>
      <w:r>
        <w:rPr>
          <w:rFonts w:hint="cs"/>
          <w:rtl/>
        </w:rPr>
        <w:t xml:space="preserve">נמנעים </w:t>
      </w:r>
      <w:r>
        <w:rPr>
          <w:rtl/>
        </w:rPr>
        <w:t>–</w:t>
      </w:r>
      <w:r>
        <w:rPr>
          <w:rFonts w:hint="cs"/>
          <w:rtl/>
        </w:rPr>
        <w:t xml:space="preserve"> 1</w:t>
      </w:r>
    </w:p>
    <w:p w14:paraId="328E640C" w14:textId="77777777" w:rsidR="00000000" w:rsidRDefault="00382668">
      <w:pPr>
        <w:pStyle w:val="ad"/>
        <w:bidi/>
        <w:rPr>
          <w:rFonts w:hint="cs"/>
          <w:rtl/>
        </w:rPr>
      </w:pPr>
      <w:r>
        <w:rPr>
          <w:rFonts w:hint="cs"/>
          <w:rtl/>
        </w:rPr>
        <w:t xml:space="preserve">הצעת סיעת ש"ס להביע אי-אמון בממשלה לא נתקבלה. </w:t>
      </w:r>
    </w:p>
    <w:p w14:paraId="1BA0F09C" w14:textId="77777777" w:rsidR="00000000" w:rsidRDefault="00382668">
      <w:pPr>
        <w:pStyle w:val="a0"/>
        <w:rPr>
          <w:rFonts w:hint="cs"/>
          <w:rtl/>
        </w:rPr>
      </w:pPr>
    </w:p>
    <w:p w14:paraId="083B58C2" w14:textId="77777777" w:rsidR="00000000" w:rsidRDefault="00382668">
      <w:pPr>
        <w:pStyle w:val="af1"/>
        <w:rPr>
          <w:rtl/>
        </w:rPr>
      </w:pPr>
      <w:r>
        <w:rPr>
          <w:rtl/>
        </w:rPr>
        <w:t>היו"ר ראובן ריבלין:</w:t>
      </w:r>
    </w:p>
    <w:p w14:paraId="67C8B3E9" w14:textId="77777777" w:rsidR="00000000" w:rsidRDefault="00382668">
      <w:pPr>
        <w:pStyle w:val="a0"/>
        <w:rPr>
          <w:rtl/>
        </w:rPr>
      </w:pPr>
    </w:p>
    <w:p w14:paraId="19AADCA5" w14:textId="77777777" w:rsidR="00000000" w:rsidRDefault="00382668">
      <w:pPr>
        <w:pStyle w:val="a0"/>
        <w:rPr>
          <w:rFonts w:hint="cs"/>
          <w:rtl/>
        </w:rPr>
      </w:pPr>
      <w:r>
        <w:rPr>
          <w:rFonts w:hint="cs"/>
          <w:rtl/>
        </w:rPr>
        <w:t xml:space="preserve">ובכן, נגד - 48, בעד </w:t>
      </w:r>
      <w:r>
        <w:rPr>
          <w:rtl/>
        </w:rPr>
        <w:t>–</w:t>
      </w:r>
      <w:r>
        <w:rPr>
          <w:rFonts w:hint="cs"/>
          <w:rtl/>
        </w:rPr>
        <w:t xml:space="preserve"> 38. אחד נמנע. חבר הכנסת ברכה, אני רואה שהצבעתך נקלטה. רק אדוני הצביע נגד, זה הכול. ובכן, אני קובע שהצעת האי-אמו</w:t>
      </w:r>
      <w:r>
        <w:rPr>
          <w:rFonts w:hint="cs"/>
          <w:rtl/>
        </w:rPr>
        <w:t xml:space="preserve">ן לא נתקבלה. </w:t>
      </w:r>
    </w:p>
    <w:p w14:paraId="4ADF681A" w14:textId="77777777" w:rsidR="00000000" w:rsidRDefault="00382668">
      <w:pPr>
        <w:pStyle w:val="a0"/>
        <w:rPr>
          <w:rtl/>
        </w:rPr>
      </w:pPr>
    </w:p>
    <w:p w14:paraId="77A99631" w14:textId="77777777" w:rsidR="00000000" w:rsidRDefault="00382668">
      <w:pPr>
        <w:pStyle w:val="a0"/>
        <w:rPr>
          <w:rFonts w:hint="cs"/>
          <w:rtl/>
        </w:rPr>
      </w:pPr>
    </w:p>
    <w:p w14:paraId="3FF3D375" w14:textId="77777777" w:rsidR="00000000" w:rsidRDefault="00382668">
      <w:pPr>
        <w:pStyle w:val="a0"/>
        <w:rPr>
          <w:rFonts w:hint="cs"/>
          <w:rtl/>
        </w:rPr>
      </w:pPr>
    </w:p>
    <w:p w14:paraId="0803FA83" w14:textId="77777777" w:rsidR="00000000" w:rsidRDefault="00382668">
      <w:pPr>
        <w:pStyle w:val="a2"/>
        <w:rPr>
          <w:rFonts w:hint="cs"/>
          <w:rtl/>
        </w:rPr>
      </w:pPr>
      <w:bookmarkStart w:id="171" w:name="CS18585FI0018585T22_12_2003_15_33_13"/>
      <w:bookmarkStart w:id="172" w:name="_Toc92504269"/>
      <w:bookmarkEnd w:id="171"/>
      <w:r>
        <w:rPr>
          <w:rtl/>
        </w:rPr>
        <w:t>הצעת חוק שידורי טלוויזיה מהכנסת, התשס"ד-2003</w:t>
      </w:r>
      <w:bookmarkEnd w:id="172"/>
      <w:r>
        <w:rPr>
          <w:rtl/>
        </w:rPr>
        <w:t xml:space="preserve"> </w:t>
      </w:r>
    </w:p>
    <w:p w14:paraId="1BAE2040" w14:textId="77777777" w:rsidR="00000000" w:rsidRDefault="00382668">
      <w:pPr>
        <w:pStyle w:val="a0"/>
        <w:ind w:firstLine="0"/>
        <w:rPr>
          <w:rFonts w:hint="cs"/>
          <w:rtl/>
        </w:rPr>
      </w:pPr>
      <w:r>
        <w:rPr>
          <w:rtl/>
        </w:rPr>
        <w:t>[מס'</w:t>
      </w:r>
      <w:r>
        <w:rPr>
          <w:rFonts w:hint="cs"/>
          <w:rtl/>
        </w:rPr>
        <w:t xml:space="preserve"> 3172</w:t>
      </w:r>
      <w:r>
        <w:rPr>
          <w:rtl/>
        </w:rPr>
        <w:t xml:space="preserve">; "דברי הכנסת", חוב' </w:t>
      </w:r>
      <w:r>
        <w:rPr>
          <w:rFonts w:hint="cs"/>
          <w:rtl/>
        </w:rPr>
        <w:t>ט'</w:t>
      </w:r>
      <w:r>
        <w:rPr>
          <w:rtl/>
        </w:rPr>
        <w:t xml:space="preserve">, עמ' </w:t>
      </w:r>
      <w:r>
        <w:rPr>
          <w:rFonts w:hint="cs"/>
          <w:rtl/>
        </w:rPr>
        <w:t>7019</w:t>
      </w:r>
      <w:r>
        <w:rPr>
          <w:rtl/>
        </w:rPr>
        <w:t>; נספחות.]</w:t>
      </w:r>
    </w:p>
    <w:p w14:paraId="0217F49F" w14:textId="77777777" w:rsidR="00000000" w:rsidRDefault="00382668">
      <w:pPr>
        <w:pStyle w:val="-0"/>
        <w:rPr>
          <w:rtl/>
        </w:rPr>
      </w:pPr>
      <w:r>
        <w:rPr>
          <w:rtl/>
        </w:rPr>
        <w:t>(קריאה שנ</w:t>
      </w:r>
      <w:r>
        <w:rPr>
          <w:rFonts w:hint="cs"/>
          <w:rtl/>
        </w:rPr>
        <w:t>י</w:t>
      </w:r>
      <w:r>
        <w:rPr>
          <w:rtl/>
        </w:rPr>
        <w:t>יה וקריאה שלישית)</w:t>
      </w:r>
    </w:p>
    <w:p w14:paraId="6C10222B" w14:textId="77777777" w:rsidR="00000000" w:rsidRDefault="00382668">
      <w:pPr>
        <w:pStyle w:val="a0"/>
        <w:rPr>
          <w:rFonts w:hint="cs"/>
          <w:rtl/>
        </w:rPr>
      </w:pPr>
    </w:p>
    <w:p w14:paraId="41FBC47C" w14:textId="77777777" w:rsidR="00000000" w:rsidRDefault="00382668">
      <w:pPr>
        <w:pStyle w:val="af1"/>
        <w:rPr>
          <w:rtl/>
        </w:rPr>
      </w:pPr>
      <w:r>
        <w:rPr>
          <w:rtl/>
        </w:rPr>
        <w:t>היו"ר ראובן ריבלין:</w:t>
      </w:r>
    </w:p>
    <w:p w14:paraId="72AD9300" w14:textId="77777777" w:rsidR="00000000" w:rsidRDefault="00382668">
      <w:pPr>
        <w:pStyle w:val="a0"/>
        <w:rPr>
          <w:rtl/>
        </w:rPr>
      </w:pPr>
    </w:p>
    <w:p w14:paraId="07ED4B8F" w14:textId="77777777" w:rsidR="00000000" w:rsidRDefault="00382668">
      <w:pPr>
        <w:pStyle w:val="a0"/>
        <w:rPr>
          <w:rFonts w:hint="cs"/>
          <w:rtl/>
        </w:rPr>
      </w:pPr>
      <w:r>
        <w:rPr>
          <w:rFonts w:hint="cs"/>
          <w:rtl/>
        </w:rPr>
        <w:t>רבותי חברי הכנסת, נא להישאר במקומותיכם. אני מצביע עכשיו על הצעת חוק שצריכה 50 קולות של חבר</w:t>
      </w:r>
      <w:r>
        <w:rPr>
          <w:rFonts w:hint="cs"/>
          <w:rtl/>
        </w:rPr>
        <w:t xml:space="preserve">י הכנסת, כי היא לא קיבלה את הסכמת הממשלה, אם כי הממשלה לא הגישה כל הסתייגות, וזו הצעת חוק שידורי טלוויזיה מהכנסת. יושב-ראש הוועדה ישיב על ההסתייגויות. אני מתנצל. </w:t>
      </w:r>
    </w:p>
    <w:p w14:paraId="3578576F" w14:textId="77777777" w:rsidR="00000000" w:rsidRDefault="00382668">
      <w:pPr>
        <w:pStyle w:val="a0"/>
        <w:rPr>
          <w:rFonts w:hint="cs"/>
          <w:rtl/>
        </w:rPr>
      </w:pPr>
    </w:p>
    <w:p w14:paraId="64BF16C9" w14:textId="77777777" w:rsidR="00000000" w:rsidRDefault="00382668">
      <w:pPr>
        <w:pStyle w:val="a"/>
        <w:rPr>
          <w:rtl/>
        </w:rPr>
      </w:pPr>
      <w:bookmarkStart w:id="173" w:name="FS000001038T22_12_2003_15_34_31"/>
      <w:bookmarkStart w:id="174" w:name="_Toc92504270"/>
      <w:bookmarkEnd w:id="173"/>
      <w:r>
        <w:rPr>
          <w:rFonts w:hint="eastAsia"/>
          <w:rtl/>
        </w:rPr>
        <w:t>רוני</w:t>
      </w:r>
      <w:r>
        <w:rPr>
          <w:rtl/>
        </w:rPr>
        <w:t xml:space="preserve"> בר-און (יו"ר ועדת הכנסת):</w:t>
      </w:r>
      <w:bookmarkEnd w:id="174"/>
    </w:p>
    <w:p w14:paraId="11DA1894" w14:textId="77777777" w:rsidR="00000000" w:rsidRDefault="00382668">
      <w:pPr>
        <w:pStyle w:val="a0"/>
        <w:rPr>
          <w:rFonts w:hint="cs"/>
          <w:rtl/>
        </w:rPr>
      </w:pPr>
    </w:p>
    <w:p w14:paraId="76EDAD65" w14:textId="77777777" w:rsidR="00000000" w:rsidRDefault="00382668">
      <w:pPr>
        <w:pStyle w:val="a0"/>
        <w:rPr>
          <w:rFonts w:hint="cs"/>
          <w:rtl/>
        </w:rPr>
      </w:pPr>
      <w:r>
        <w:rPr>
          <w:rFonts w:hint="cs"/>
          <w:rtl/>
        </w:rPr>
        <w:t>אדוני היושב-ראש, חברי חברי הכנסת, כזכור, בישיבת הכנסת לפני ש</w:t>
      </w:r>
      <w:r>
        <w:rPr>
          <w:rFonts w:hint="cs"/>
          <w:rtl/>
        </w:rPr>
        <w:t xml:space="preserve">בוע הצגתי את עיקריה של הצעת חוק שידורי טלוויזיה מהכנסת, התשס"ד-2003. במהלך נאומי העיר חבר הכנסת מוחמד ברכה הערה, ואחר כך הציג חבר הכנסת אריה אלדד את ההסתייגויות שלו. אני מבקש להשיב על ההערה וההסתייגויות. </w:t>
      </w:r>
    </w:p>
    <w:p w14:paraId="1721EE69" w14:textId="77777777" w:rsidR="00000000" w:rsidRDefault="00382668">
      <w:pPr>
        <w:pStyle w:val="a0"/>
        <w:rPr>
          <w:rFonts w:hint="cs"/>
          <w:rtl/>
        </w:rPr>
      </w:pPr>
    </w:p>
    <w:p w14:paraId="0BC3E938" w14:textId="77777777" w:rsidR="00000000" w:rsidRDefault="00382668">
      <w:pPr>
        <w:pStyle w:val="a0"/>
        <w:rPr>
          <w:rFonts w:hint="cs"/>
          <w:rtl/>
        </w:rPr>
      </w:pPr>
      <w:r>
        <w:rPr>
          <w:rFonts w:hint="cs"/>
          <w:rtl/>
        </w:rPr>
        <w:t>בנאומי הסברתי, בין היתר, כי הוועדה החליטה שלא לאפש</w:t>
      </w:r>
      <w:r>
        <w:rPr>
          <w:rFonts w:hint="cs"/>
          <w:rtl/>
        </w:rPr>
        <w:t>ר שידור פרסומות בערוץ הזה, הגם ששידורים כאלה היו מאפשרים, ללא ספק, להשביח את השידורים, שכן שידור פרסומת משמעותו הגדלת התקציב שיעמוד לרשות הגוף המשדר. סברנו בוועדה, שהנזק משידורי פרסומת עלול לעלות על התועלת שבהם. עם זאת, הגענו למסקנה שאין מניעה לאפשר תשדירי</w:t>
      </w:r>
      <w:r>
        <w:rPr>
          <w:rFonts w:hint="cs"/>
          <w:rtl/>
        </w:rPr>
        <w:t xml:space="preserve"> שירות שאינם בעלי אוריינטציה מסחרית,  שכן בסוג כזה של תשדירי שירות לא טמונים הפגמים שמצאנו בפרסומות המסחריות, בהקשר של הערוץ הזה. </w:t>
      </w:r>
    </w:p>
    <w:p w14:paraId="75D6D039" w14:textId="77777777" w:rsidR="00000000" w:rsidRDefault="00382668">
      <w:pPr>
        <w:pStyle w:val="a0"/>
        <w:rPr>
          <w:rFonts w:hint="cs"/>
          <w:rtl/>
        </w:rPr>
      </w:pPr>
    </w:p>
    <w:p w14:paraId="4CFF1477" w14:textId="77777777" w:rsidR="00000000" w:rsidRDefault="00382668">
      <w:pPr>
        <w:pStyle w:val="a0"/>
        <w:rPr>
          <w:rFonts w:hint="cs"/>
          <w:rtl/>
        </w:rPr>
      </w:pPr>
      <w:r>
        <w:rPr>
          <w:rFonts w:hint="cs"/>
          <w:rtl/>
        </w:rPr>
        <w:t>קראתי את ההגדרה המוצעת לתשדירי שירות בסעיף 2 להצעת החוק, ובסוף הקריאה הציע חבר הכנסת מוחמד ברכה להוסיף גם את המלים "או עניין</w:t>
      </w:r>
      <w:r>
        <w:rPr>
          <w:rFonts w:hint="cs"/>
          <w:rtl/>
        </w:rPr>
        <w:t xml:space="preserve"> מפלגתי כלשהו". על הצעתו זו של חבר הכנסת ברכה הבטחתי תשובה. ובכן, לאחר שבחנו את ההערה לגופה, הגענו למסקנה שהתוספת הזאת איננה דרושה. אני מבקש לחזור ולצטט את ההגדרה של תשדירי שירות: "תשדיר שירות </w:t>
      </w:r>
      <w:r>
        <w:rPr>
          <w:rtl/>
        </w:rPr>
        <w:t>–</w:t>
      </w:r>
      <w:r>
        <w:rPr>
          <w:rFonts w:hint="cs"/>
          <w:rtl/>
        </w:rPr>
        <w:t xml:space="preserve"> משדר מטעם גוף ממלכתי, שמטרתו העברת מידע לציבור בנושאי בריאות,</w:t>
      </w:r>
      <w:r>
        <w:rPr>
          <w:rFonts w:hint="cs"/>
          <w:rtl/>
        </w:rPr>
        <w:t xml:space="preserve"> בטיחות, ביטחון, איכות סביבה, רווחה וזכויות וחובות של אזרח, ובלבד שאין בהם כדי לקדם עניין מסחרי של גוף כלשהו או רכישה של מוצר או שירות כלשהו". </w:t>
      </w:r>
    </w:p>
    <w:p w14:paraId="70C0F983" w14:textId="77777777" w:rsidR="00000000" w:rsidRDefault="00382668">
      <w:pPr>
        <w:pStyle w:val="a0"/>
        <w:rPr>
          <w:rFonts w:hint="cs"/>
          <w:rtl/>
        </w:rPr>
      </w:pPr>
    </w:p>
    <w:p w14:paraId="36310017" w14:textId="77777777" w:rsidR="00000000" w:rsidRDefault="00382668">
      <w:pPr>
        <w:pStyle w:val="a0"/>
        <w:rPr>
          <w:rFonts w:hint="cs"/>
          <w:rtl/>
        </w:rPr>
      </w:pPr>
      <w:r>
        <w:rPr>
          <w:rFonts w:hint="cs"/>
          <w:rtl/>
        </w:rPr>
        <w:t>עינינו הרואות: התשדיר צריך להיות מטעם גוף ממלכתי, ונוסף על כך, מטרתו צריכה להיות אחת מהמטרות המפורטות בהגדרה. ה</w:t>
      </w:r>
      <w:r>
        <w:rPr>
          <w:rFonts w:hint="cs"/>
          <w:rtl/>
        </w:rPr>
        <w:t>סייג שהוספנו, מטרתו למנוע שימוש בערוץ הזה לצורך קידום עניינים מסחריים, וזאת אף אם קידום עניינים מסחריים הוא בין המטרות שהותרו לפי חוק לגוף ממלכתי, למשל,  רשות שדות התעופה. ככל שניסינו, לא הצלחנו לחשוב על סוג של תשדיר שירות שיענה על שני התנאים המצטברים שפיר</w:t>
      </w:r>
      <w:r>
        <w:rPr>
          <w:rFonts w:hint="cs"/>
          <w:rtl/>
        </w:rPr>
        <w:t xml:space="preserve">טתי, ובנוסף יהיה בו גם כדי לקדם עניין מפלגתי צר. לכל היותר הצלחנו לחשוב על סוג של תשדירי שירות שיופקו מטעם גופים ממלכתיים, ועניינם יהיה מתן מידע בתחום זכויות האזרח, שכנגד התשדירים האלה ניתן יהיה לטעון, אולי, בדוחק, שהם מקדמים גם עניינים מפלגתיים של מפלגות </w:t>
      </w:r>
      <w:r>
        <w:rPr>
          <w:rFonts w:hint="cs"/>
          <w:rtl/>
        </w:rPr>
        <w:t xml:space="preserve">שחרתו על דגלן או כללו במצען את נושא קידום זכויות האזרח. כך, לדוגמה, תשדיר שירות הקורא לאזרחי המדינה לממש את זכותם הדמוקרטית לבוא ולהצביע בבחירות - לא נראה לי שהכנסת תרצה למנוע סוג כזה של תשדיר שירות. </w:t>
      </w:r>
    </w:p>
    <w:p w14:paraId="10DD429B" w14:textId="77777777" w:rsidR="00000000" w:rsidRDefault="00382668">
      <w:pPr>
        <w:pStyle w:val="a0"/>
        <w:rPr>
          <w:rFonts w:hint="cs"/>
          <w:rtl/>
        </w:rPr>
      </w:pPr>
    </w:p>
    <w:p w14:paraId="1350FC65" w14:textId="77777777" w:rsidR="00000000" w:rsidRDefault="00382668">
      <w:pPr>
        <w:pStyle w:val="a0"/>
        <w:rPr>
          <w:rFonts w:hint="cs"/>
          <w:rtl/>
        </w:rPr>
      </w:pPr>
      <w:r>
        <w:rPr>
          <w:rFonts w:hint="cs"/>
          <w:rtl/>
        </w:rPr>
        <w:t xml:space="preserve">מכל מקום, וזו ההערה החשובה ביותר לעניין הזה, אם יסתבר </w:t>
      </w:r>
      <w:r>
        <w:rPr>
          <w:rFonts w:hint="cs"/>
          <w:rtl/>
        </w:rPr>
        <w:t>בעתיד שיש צורך להגביל את סוג תשדירי השירות, הן משום שלא ניתחנו נכון את הדברים, והן מכל נימוק אחר, טוב, תוכל ועדת הכנסת לעשות כן במסגרת התקנות שתתקין לפי סעיף 4(5), המתייחס במפורש ל"סוג תשדירי השירות שיותרו לשידור ואופן שידורם". גם המועצה לשידורי כבלים ולוו</w:t>
      </w:r>
      <w:r>
        <w:rPr>
          <w:rFonts w:hint="cs"/>
          <w:rtl/>
        </w:rPr>
        <w:t xml:space="preserve">יין תוכל לתת הוראות מפורשות בנושא הזה, משום שיש סעיף מפורש שמסמיך אותה לעשות כן. </w:t>
      </w:r>
    </w:p>
    <w:p w14:paraId="24EF5821" w14:textId="77777777" w:rsidR="00000000" w:rsidRDefault="00382668">
      <w:pPr>
        <w:pStyle w:val="a0"/>
        <w:rPr>
          <w:rFonts w:hint="cs"/>
          <w:rtl/>
        </w:rPr>
      </w:pPr>
    </w:p>
    <w:p w14:paraId="0D14AEA0" w14:textId="77777777" w:rsidR="00000000" w:rsidRDefault="00382668">
      <w:pPr>
        <w:pStyle w:val="a0"/>
        <w:rPr>
          <w:rFonts w:hint="cs"/>
          <w:rtl/>
        </w:rPr>
      </w:pPr>
      <w:r>
        <w:rPr>
          <w:rFonts w:hint="cs"/>
          <w:rtl/>
        </w:rPr>
        <w:t xml:space="preserve">לסיכום </w:t>
      </w:r>
      <w:r>
        <w:rPr>
          <w:rtl/>
        </w:rPr>
        <w:t>–</w:t>
      </w:r>
      <w:r>
        <w:rPr>
          <w:rFonts w:hint="cs"/>
          <w:rtl/>
        </w:rPr>
        <w:t xml:space="preserve"> אני מבקש לומר, כי לאחר שבחנו את עצמנו פעם נוספת, הרי שלא רק שמבחינה תקנונית לא ניתן בשלב הזה לשנות את הנוסח, אלא שגם לא נמצא צורך בכך. אני רק יכול להבטיח, כמובן, שג</w:t>
      </w:r>
      <w:r>
        <w:rPr>
          <w:rFonts w:hint="cs"/>
          <w:rtl/>
        </w:rPr>
        <w:t xml:space="preserve">ם בעתיד נתייחס לעניין במלוא הזהירות המתחייבת. </w:t>
      </w:r>
    </w:p>
    <w:p w14:paraId="6D7BF249" w14:textId="77777777" w:rsidR="00000000" w:rsidRDefault="00382668">
      <w:pPr>
        <w:pStyle w:val="a0"/>
        <w:rPr>
          <w:rFonts w:hint="cs"/>
          <w:rtl/>
        </w:rPr>
      </w:pPr>
    </w:p>
    <w:p w14:paraId="470AC345" w14:textId="77777777" w:rsidR="00000000" w:rsidRDefault="00382668">
      <w:pPr>
        <w:pStyle w:val="a0"/>
        <w:rPr>
          <w:rFonts w:hint="cs"/>
          <w:rtl/>
        </w:rPr>
      </w:pPr>
      <w:r>
        <w:rPr>
          <w:rFonts w:hint="cs"/>
          <w:rtl/>
        </w:rPr>
        <w:t>אשר להסתייגות של חבר הכנסת אלדד, שאומר שלא להכניס מצלמות למליאה ולוועדות בעת שאלה עוסקות בחקיקה, ומציע לאסור שידורי מליאה וועדות בענייני חקיקה - אנחנו כולנו יודעים, אין לכחד, מה המצלמות גורמות לחברי הכנסת לעש</w:t>
      </w:r>
      <w:r>
        <w:rPr>
          <w:rFonts w:hint="cs"/>
          <w:rtl/>
        </w:rPr>
        <w:t>ות בעת הדיון. עם זאת אנחנו סבורים, כי במאה ה-21, בעידן של השמים הפתוחים, לאחר שדיוני הכנסת משודרים כבר קרוב לעשר שנים, לרבות, כמובן, שידור כל אותם דיונים העוסקים בחקיקה, לא ניתן ולא ראוי יהיה ללכת אחורה ולסגור דיונים אלה בפני המצלמות. אני רוצה להאמין ולקוו</w:t>
      </w:r>
      <w:r>
        <w:rPr>
          <w:rFonts w:hint="cs"/>
          <w:rtl/>
        </w:rPr>
        <w:t xml:space="preserve">ת, שדווקא כיסוי אינטנסיבי יותר של דיוני המליאה והוועדות יתרום להעלאת רמת הדיונים ובמקביל </w:t>
      </w:r>
      <w:r>
        <w:rPr>
          <w:rtl/>
        </w:rPr>
        <w:t>–</w:t>
      </w:r>
      <w:r>
        <w:rPr>
          <w:rFonts w:hint="cs"/>
          <w:rtl/>
        </w:rPr>
        <w:t xml:space="preserve"> לחשיפתם בפני אזרחי המדינה. </w:t>
      </w:r>
    </w:p>
    <w:p w14:paraId="02F20583" w14:textId="77777777" w:rsidR="00000000" w:rsidRDefault="00382668">
      <w:pPr>
        <w:pStyle w:val="a0"/>
        <w:rPr>
          <w:rFonts w:hint="cs"/>
          <w:rtl/>
        </w:rPr>
      </w:pPr>
    </w:p>
    <w:p w14:paraId="19CA2518" w14:textId="77777777" w:rsidR="00000000" w:rsidRDefault="00382668">
      <w:pPr>
        <w:pStyle w:val="a0"/>
        <w:rPr>
          <w:rFonts w:hint="cs"/>
          <w:rtl/>
        </w:rPr>
      </w:pPr>
      <w:r>
        <w:rPr>
          <w:rFonts w:hint="cs"/>
          <w:rtl/>
        </w:rPr>
        <w:t>לסיום, אני רוצה לנצל את ההזדמנות שאני מדבר ולפנות בבקשה לכל הסיעות ולכל חברי הבית, להשתתף בדיוני ועדת הכנסת כשזו תדון בתקנות שיקבעו את מ</w:t>
      </w:r>
      <w:r>
        <w:rPr>
          <w:rFonts w:hint="cs"/>
          <w:rtl/>
        </w:rPr>
        <w:t xml:space="preserve">דיניות השידורים בערוץ הזה, ובמכלול הנושאים המפורטים בסעיף 4 להצעת החוק. </w:t>
      </w:r>
    </w:p>
    <w:p w14:paraId="7AFDCD87" w14:textId="77777777" w:rsidR="00000000" w:rsidRDefault="00382668">
      <w:pPr>
        <w:pStyle w:val="a0"/>
        <w:rPr>
          <w:rFonts w:hint="cs"/>
          <w:rtl/>
        </w:rPr>
      </w:pPr>
    </w:p>
    <w:p w14:paraId="75C2B3A5" w14:textId="77777777" w:rsidR="00000000" w:rsidRDefault="00382668">
      <w:pPr>
        <w:pStyle w:val="a0"/>
        <w:rPr>
          <w:rFonts w:hint="cs"/>
          <w:rtl/>
        </w:rPr>
      </w:pPr>
      <w:r>
        <w:rPr>
          <w:rFonts w:hint="cs"/>
          <w:rtl/>
        </w:rPr>
        <w:t xml:space="preserve">אני רוצה להזכיר לכם, בטרם ההצבעה </w:t>
      </w:r>
      <w:r>
        <w:rPr>
          <w:rtl/>
        </w:rPr>
        <w:t>–</w:t>
      </w:r>
      <w:r>
        <w:rPr>
          <w:rFonts w:hint="cs"/>
          <w:rtl/>
        </w:rPr>
        <w:t xml:space="preserve"> היה והצעת החוק הזאת לא תעבור בקריאה שנייה ושלישית</w:t>
      </w:r>
      <w:r>
        <w:rPr>
          <w:rtl/>
        </w:rPr>
        <w:t xml:space="preserve"> </w:t>
      </w:r>
      <w:r>
        <w:rPr>
          <w:rFonts w:hint="cs"/>
          <w:rtl/>
        </w:rPr>
        <w:t>במספר חברי הכנסת הנדרש,</w:t>
      </w:r>
      <w:r>
        <w:rPr>
          <w:rtl/>
        </w:rPr>
        <w:t xml:space="preserve"> </w:t>
      </w:r>
      <w:r>
        <w:rPr>
          <w:rFonts w:hint="cs"/>
          <w:rtl/>
        </w:rPr>
        <w:t xml:space="preserve">לא יהיו שידורי טלוויזיה מן הבית הזה בסוף כנס החורף. </w:t>
      </w:r>
    </w:p>
    <w:p w14:paraId="4972A7AB" w14:textId="77777777" w:rsidR="00000000" w:rsidRDefault="00382668">
      <w:pPr>
        <w:pStyle w:val="a0"/>
        <w:rPr>
          <w:rFonts w:hint="cs"/>
          <w:rtl/>
        </w:rPr>
      </w:pPr>
    </w:p>
    <w:p w14:paraId="4E972629" w14:textId="77777777" w:rsidR="00000000" w:rsidRDefault="00382668">
      <w:pPr>
        <w:pStyle w:val="af0"/>
        <w:rPr>
          <w:rtl/>
        </w:rPr>
      </w:pPr>
      <w:r>
        <w:rPr>
          <w:rFonts w:hint="eastAsia"/>
          <w:rtl/>
        </w:rPr>
        <w:t>אברהם</w:t>
      </w:r>
      <w:r>
        <w:rPr>
          <w:rtl/>
        </w:rPr>
        <w:t xml:space="preserve"> בייגה שוחט (ה</w:t>
      </w:r>
      <w:r>
        <w:rPr>
          <w:rtl/>
        </w:rPr>
        <w:t>עבודה-מימד):</w:t>
      </w:r>
    </w:p>
    <w:p w14:paraId="179FC0F9" w14:textId="77777777" w:rsidR="00000000" w:rsidRDefault="00382668">
      <w:pPr>
        <w:pStyle w:val="a0"/>
        <w:rPr>
          <w:rFonts w:hint="cs"/>
          <w:rtl/>
        </w:rPr>
      </w:pPr>
    </w:p>
    <w:p w14:paraId="66BACE45" w14:textId="77777777" w:rsidR="00000000" w:rsidRDefault="00382668">
      <w:pPr>
        <w:pStyle w:val="a0"/>
        <w:rPr>
          <w:rFonts w:hint="cs"/>
          <w:rtl/>
        </w:rPr>
      </w:pPr>
      <w:r>
        <w:rPr>
          <w:rFonts w:hint="cs"/>
          <w:rtl/>
        </w:rPr>
        <w:t xml:space="preserve">אז לא יהיו שידורים. </w:t>
      </w:r>
    </w:p>
    <w:p w14:paraId="278827A7" w14:textId="77777777" w:rsidR="00000000" w:rsidRDefault="00382668">
      <w:pPr>
        <w:pStyle w:val="a0"/>
        <w:rPr>
          <w:rFonts w:hint="cs"/>
          <w:rtl/>
        </w:rPr>
      </w:pPr>
    </w:p>
    <w:p w14:paraId="2D65EB70" w14:textId="77777777" w:rsidR="00000000" w:rsidRDefault="00382668">
      <w:pPr>
        <w:pStyle w:val="-"/>
        <w:rPr>
          <w:rtl/>
        </w:rPr>
      </w:pPr>
      <w:bookmarkStart w:id="175" w:name="FS000001038T22_12_2003_15_58_22C"/>
      <w:bookmarkEnd w:id="175"/>
      <w:r>
        <w:rPr>
          <w:rtl/>
        </w:rPr>
        <w:t>רוני בר-און (יו"ר ועדת הכנסת):</w:t>
      </w:r>
    </w:p>
    <w:p w14:paraId="3A060340" w14:textId="77777777" w:rsidR="00000000" w:rsidRDefault="00382668">
      <w:pPr>
        <w:pStyle w:val="a0"/>
        <w:rPr>
          <w:rtl/>
        </w:rPr>
      </w:pPr>
    </w:p>
    <w:p w14:paraId="13B786BE" w14:textId="77777777" w:rsidR="00000000" w:rsidRDefault="00382668">
      <w:pPr>
        <w:pStyle w:val="a0"/>
        <w:rPr>
          <w:rFonts w:hint="cs"/>
          <w:rtl/>
        </w:rPr>
      </w:pPr>
      <w:r>
        <w:rPr>
          <w:rFonts w:hint="cs"/>
          <w:rtl/>
        </w:rPr>
        <w:t>ואחר כך על הדברים האלה</w:t>
      </w:r>
      <w:r>
        <w:rPr>
          <w:rtl/>
        </w:rPr>
        <w:t xml:space="preserve"> </w:t>
      </w:r>
      <w:r>
        <w:rPr>
          <w:rFonts w:hint="cs"/>
          <w:rtl/>
        </w:rPr>
        <w:t xml:space="preserve">יבכה מי שיבכה, ויצהל מי שיצהל. זו תהיה התוצאה. </w:t>
      </w:r>
    </w:p>
    <w:p w14:paraId="02B8EE5C" w14:textId="77777777" w:rsidR="00000000" w:rsidRDefault="00382668">
      <w:pPr>
        <w:pStyle w:val="a0"/>
        <w:rPr>
          <w:rFonts w:hint="cs"/>
          <w:rtl/>
        </w:rPr>
      </w:pPr>
    </w:p>
    <w:p w14:paraId="0B9CEFE7" w14:textId="77777777" w:rsidR="00000000" w:rsidRDefault="00382668">
      <w:pPr>
        <w:pStyle w:val="a0"/>
        <w:rPr>
          <w:rFonts w:hint="cs"/>
          <w:rtl/>
        </w:rPr>
      </w:pPr>
      <w:r>
        <w:rPr>
          <w:rFonts w:hint="cs"/>
          <w:rtl/>
        </w:rPr>
        <w:t xml:space="preserve">אני מבקש להודות, אדוני, לכל מי שעזר בגיבוש הצעת החוק ותרם לנו מהצעותיו הטובות. בראש ובראשונה </w:t>
      </w:r>
      <w:r>
        <w:rPr>
          <w:rtl/>
        </w:rPr>
        <w:t>–</w:t>
      </w:r>
      <w:r>
        <w:rPr>
          <w:rFonts w:hint="cs"/>
          <w:rtl/>
        </w:rPr>
        <w:t xml:space="preserve"> למשנה ליועצת המשפטית,</w:t>
      </w:r>
      <w:r>
        <w:rPr>
          <w:rFonts w:hint="cs"/>
          <w:rtl/>
        </w:rPr>
        <w:t xml:space="preserve"> הגברת אתי בנדלר, ולכל צוות הייעוץ המשפטי. כמובן </w:t>
      </w:r>
      <w:r>
        <w:rPr>
          <w:rtl/>
        </w:rPr>
        <w:t>–</w:t>
      </w:r>
      <w:r>
        <w:rPr>
          <w:rFonts w:hint="cs"/>
          <w:rtl/>
        </w:rPr>
        <w:t xml:space="preserve"> ליושב-ראש הכנסת לשעבר, חבר הכנסת אברהם בורג, שהגה, הפעיל, וגם עזר לנו במהלך ההובלה של ההצעה, לאחר שהחלנו עליה את דין הרציפות; כמובן - ליושב-ראש הכנסת, ראובן רובי ריבלין, שעשה כל שניתן וכל שאפשר כדי לקדם את</w:t>
      </w:r>
      <w:r>
        <w:rPr>
          <w:rFonts w:hint="cs"/>
          <w:rtl/>
        </w:rPr>
        <w:t xml:space="preserve"> הצעת החוק, עזר לנו בוועדה וסייע בתמיכתו במחקר. לעורך-דין דן לנדאו, ראש מטה יושב-ראש הכנסת, שתרם והוסיף משלו, איחד וחיבר את כל החוטים ואת כל הקצוות והביא לתוצאה, הייתי אומר, המשובחת הזאת. תודה לגברת מיכל טביביאן-מזרחי מהממ"מ, שהגישה לוועדה סקירה משווה בנוש</w:t>
      </w:r>
      <w:r>
        <w:rPr>
          <w:rFonts w:hint="cs"/>
          <w:rtl/>
        </w:rPr>
        <w:t xml:space="preserve">א ערוצי טלוויזיה ייעודיים מפרלמנטים בעולם, ולכל הממ"מ, וכמובן לכל עובדי ועדת הכנסת, למזכירות אתי ונועה ולרעות. </w:t>
      </w:r>
    </w:p>
    <w:p w14:paraId="1EAC3867" w14:textId="77777777" w:rsidR="00000000" w:rsidRDefault="00382668">
      <w:pPr>
        <w:pStyle w:val="a0"/>
        <w:ind w:firstLine="0"/>
        <w:rPr>
          <w:rFonts w:hint="cs"/>
          <w:rtl/>
        </w:rPr>
      </w:pPr>
    </w:p>
    <w:p w14:paraId="4FFC9CD4" w14:textId="77777777" w:rsidR="00000000" w:rsidRDefault="00382668">
      <w:pPr>
        <w:pStyle w:val="a0"/>
        <w:ind w:firstLine="720"/>
        <w:rPr>
          <w:rFonts w:hint="cs"/>
          <w:rtl/>
        </w:rPr>
      </w:pPr>
      <w:r>
        <w:rPr>
          <w:rFonts w:hint="cs"/>
          <w:rtl/>
        </w:rPr>
        <w:t xml:space="preserve">אני מבקש מכם לתמוך בחוק במספר חברי הכנסת שהחוק הזה זקוק לו, והוא 50, ולדחות את כל ההסתייגויות. תודה רבה. </w:t>
      </w:r>
    </w:p>
    <w:p w14:paraId="29193E4E" w14:textId="77777777" w:rsidR="00000000" w:rsidRDefault="00382668">
      <w:pPr>
        <w:pStyle w:val="a0"/>
        <w:ind w:firstLine="720"/>
        <w:rPr>
          <w:rFonts w:hint="cs"/>
          <w:rtl/>
        </w:rPr>
      </w:pPr>
    </w:p>
    <w:p w14:paraId="48780ADB" w14:textId="77777777" w:rsidR="00000000" w:rsidRDefault="00382668">
      <w:pPr>
        <w:pStyle w:val="af1"/>
        <w:rPr>
          <w:rtl/>
        </w:rPr>
      </w:pPr>
      <w:r>
        <w:rPr>
          <w:rtl/>
        </w:rPr>
        <w:t>היו"ר ראובן ריבלין:</w:t>
      </w:r>
    </w:p>
    <w:p w14:paraId="40454934" w14:textId="77777777" w:rsidR="00000000" w:rsidRDefault="00382668">
      <w:pPr>
        <w:pStyle w:val="a0"/>
        <w:rPr>
          <w:rtl/>
        </w:rPr>
      </w:pPr>
    </w:p>
    <w:p w14:paraId="3D161AF8" w14:textId="77777777" w:rsidR="00000000" w:rsidRDefault="00382668">
      <w:pPr>
        <w:pStyle w:val="a0"/>
        <w:rPr>
          <w:rFonts w:hint="cs"/>
          <w:rtl/>
        </w:rPr>
      </w:pPr>
      <w:r>
        <w:rPr>
          <w:rFonts w:hint="cs"/>
          <w:rtl/>
        </w:rPr>
        <w:t>תודה רבה. רבותי</w:t>
      </w:r>
      <w:r>
        <w:rPr>
          <w:rFonts w:hint="cs"/>
          <w:rtl/>
        </w:rPr>
        <w:t xml:space="preserve"> חברי הכנסת, אני רוצה להבהיר הבהרה אחת לפני שאני מתחיל עם ההסתייגויות. הצעת החוק דנן היא הצעה תקציבית, ולכן צריך שיתמכו בה לפחות 50 חברי כנסת, שכן מדובר בהצעה שעלותה יותר מ-5 מיליוני שקלים. הדבר לא צוין משום שתחילה חשבנו שלא תהיה התנגדות אלא תהיה הסכמה, וכ</w:t>
      </w:r>
      <w:r>
        <w:rPr>
          <w:rFonts w:hint="cs"/>
          <w:rtl/>
        </w:rPr>
        <w:t xml:space="preserve">י הממשלה לא מתערבת בעניין זה. </w:t>
      </w:r>
    </w:p>
    <w:p w14:paraId="14157616" w14:textId="77777777" w:rsidR="00000000" w:rsidRDefault="00382668">
      <w:pPr>
        <w:pStyle w:val="a0"/>
        <w:rPr>
          <w:rFonts w:hint="cs"/>
          <w:rtl/>
        </w:rPr>
      </w:pPr>
    </w:p>
    <w:p w14:paraId="165FE33E" w14:textId="77777777" w:rsidR="00000000" w:rsidRDefault="00382668">
      <w:pPr>
        <w:pStyle w:val="a0"/>
        <w:rPr>
          <w:rFonts w:hint="cs"/>
          <w:rtl/>
        </w:rPr>
      </w:pPr>
      <w:r>
        <w:rPr>
          <w:rFonts w:hint="cs"/>
          <w:rtl/>
        </w:rPr>
        <w:t xml:space="preserve">רבותי חברי הכנסת, זו הצעה תקציבית בהחלט ראויה, וחשוב שכל אחד שיש לו דעה יצביע עליה. </w:t>
      </w:r>
    </w:p>
    <w:p w14:paraId="779D6C4E" w14:textId="77777777" w:rsidR="00000000" w:rsidRDefault="00382668">
      <w:pPr>
        <w:pStyle w:val="a0"/>
        <w:rPr>
          <w:rFonts w:hint="cs"/>
          <w:rtl/>
        </w:rPr>
      </w:pPr>
    </w:p>
    <w:p w14:paraId="6D50E1AC" w14:textId="77777777" w:rsidR="00000000" w:rsidRDefault="00382668">
      <w:pPr>
        <w:pStyle w:val="a0"/>
        <w:rPr>
          <w:rFonts w:hint="cs"/>
          <w:rtl/>
        </w:rPr>
      </w:pPr>
      <w:r>
        <w:rPr>
          <w:rFonts w:hint="cs"/>
          <w:rtl/>
        </w:rPr>
        <w:t>ובכן, להסתייגויות. חבר הכנסת בורג, אדוני מסיר את ההסתייגות?</w:t>
      </w:r>
    </w:p>
    <w:p w14:paraId="52EE6EB5" w14:textId="77777777" w:rsidR="00000000" w:rsidRDefault="00382668">
      <w:pPr>
        <w:pStyle w:val="a0"/>
        <w:rPr>
          <w:rFonts w:hint="cs"/>
          <w:rtl/>
        </w:rPr>
      </w:pPr>
    </w:p>
    <w:p w14:paraId="2019ECE6" w14:textId="77777777" w:rsidR="00000000" w:rsidRDefault="00382668">
      <w:pPr>
        <w:pStyle w:val="af0"/>
        <w:rPr>
          <w:rtl/>
        </w:rPr>
      </w:pPr>
      <w:r>
        <w:rPr>
          <w:rFonts w:hint="eastAsia"/>
          <w:rtl/>
        </w:rPr>
        <w:t>אברהם</w:t>
      </w:r>
      <w:r>
        <w:rPr>
          <w:rtl/>
        </w:rPr>
        <w:t xml:space="preserve"> בורג (העבודה-מימד):</w:t>
      </w:r>
    </w:p>
    <w:p w14:paraId="1DA1F08C" w14:textId="77777777" w:rsidR="00000000" w:rsidRDefault="00382668">
      <w:pPr>
        <w:pStyle w:val="a0"/>
        <w:rPr>
          <w:rFonts w:hint="cs"/>
          <w:rtl/>
        </w:rPr>
      </w:pPr>
    </w:p>
    <w:p w14:paraId="6895FF27" w14:textId="77777777" w:rsidR="00000000" w:rsidRDefault="00382668">
      <w:pPr>
        <w:pStyle w:val="a0"/>
        <w:rPr>
          <w:rFonts w:hint="cs"/>
          <w:rtl/>
        </w:rPr>
      </w:pPr>
      <w:r>
        <w:rPr>
          <w:rFonts w:hint="cs"/>
          <w:rtl/>
        </w:rPr>
        <w:t>מסיר.</w:t>
      </w:r>
    </w:p>
    <w:p w14:paraId="5D6A6245" w14:textId="77777777" w:rsidR="00000000" w:rsidRDefault="00382668">
      <w:pPr>
        <w:pStyle w:val="a0"/>
        <w:rPr>
          <w:rFonts w:hint="cs"/>
          <w:rtl/>
        </w:rPr>
      </w:pPr>
    </w:p>
    <w:p w14:paraId="5548C882" w14:textId="77777777" w:rsidR="00000000" w:rsidRDefault="00382668">
      <w:pPr>
        <w:pStyle w:val="af1"/>
        <w:rPr>
          <w:rtl/>
        </w:rPr>
      </w:pPr>
      <w:r>
        <w:rPr>
          <w:rtl/>
        </w:rPr>
        <w:t>היו"ר ראובן ריבלין:</w:t>
      </w:r>
    </w:p>
    <w:p w14:paraId="6440FC17" w14:textId="77777777" w:rsidR="00000000" w:rsidRDefault="00382668">
      <w:pPr>
        <w:pStyle w:val="a0"/>
        <w:rPr>
          <w:rtl/>
        </w:rPr>
      </w:pPr>
    </w:p>
    <w:p w14:paraId="2C13E888" w14:textId="77777777" w:rsidR="00000000" w:rsidRDefault="00382668">
      <w:pPr>
        <w:pStyle w:val="a0"/>
        <w:rPr>
          <w:rFonts w:hint="cs"/>
          <w:rtl/>
        </w:rPr>
      </w:pPr>
      <w:r>
        <w:rPr>
          <w:rFonts w:hint="cs"/>
          <w:rtl/>
        </w:rPr>
        <w:t>תודה. חבר הכנסת יהלום,</w:t>
      </w:r>
      <w:r>
        <w:rPr>
          <w:rFonts w:hint="cs"/>
          <w:rtl/>
        </w:rPr>
        <w:t xml:space="preserve"> אדוני מסיר את ההסתייגות לשם החוק?</w:t>
      </w:r>
    </w:p>
    <w:p w14:paraId="12CC6BA5" w14:textId="77777777" w:rsidR="00000000" w:rsidRDefault="00382668">
      <w:pPr>
        <w:pStyle w:val="a0"/>
        <w:rPr>
          <w:rFonts w:hint="cs"/>
          <w:rtl/>
        </w:rPr>
      </w:pPr>
    </w:p>
    <w:p w14:paraId="474A624C" w14:textId="77777777" w:rsidR="00000000" w:rsidRDefault="00382668">
      <w:pPr>
        <w:pStyle w:val="af0"/>
        <w:rPr>
          <w:rtl/>
        </w:rPr>
      </w:pPr>
      <w:r>
        <w:rPr>
          <w:rFonts w:hint="eastAsia"/>
          <w:rtl/>
        </w:rPr>
        <w:t>שאול</w:t>
      </w:r>
      <w:r>
        <w:rPr>
          <w:rtl/>
        </w:rPr>
        <w:t xml:space="preserve"> יהלום (מפד"ל):</w:t>
      </w:r>
    </w:p>
    <w:p w14:paraId="0BA9D0C9" w14:textId="77777777" w:rsidR="00000000" w:rsidRDefault="00382668">
      <w:pPr>
        <w:pStyle w:val="a0"/>
        <w:rPr>
          <w:rFonts w:hint="cs"/>
          <w:rtl/>
        </w:rPr>
      </w:pPr>
    </w:p>
    <w:p w14:paraId="0CBB53F6" w14:textId="77777777" w:rsidR="00000000" w:rsidRDefault="00382668">
      <w:pPr>
        <w:pStyle w:val="a0"/>
        <w:rPr>
          <w:rFonts w:hint="cs"/>
          <w:rtl/>
        </w:rPr>
      </w:pPr>
      <w:r>
        <w:rPr>
          <w:rFonts w:hint="cs"/>
          <w:rtl/>
        </w:rPr>
        <w:t xml:space="preserve">כן. </w:t>
      </w:r>
    </w:p>
    <w:p w14:paraId="0990CCE7" w14:textId="77777777" w:rsidR="00000000" w:rsidRDefault="00382668">
      <w:pPr>
        <w:pStyle w:val="a0"/>
        <w:rPr>
          <w:rFonts w:hint="cs"/>
          <w:rtl/>
        </w:rPr>
      </w:pPr>
    </w:p>
    <w:p w14:paraId="131166CE" w14:textId="77777777" w:rsidR="00000000" w:rsidRDefault="00382668">
      <w:pPr>
        <w:pStyle w:val="af1"/>
        <w:rPr>
          <w:rtl/>
        </w:rPr>
      </w:pPr>
      <w:r>
        <w:rPr>
          <w:rtl/>
        </w:rPr>
        <w:t>היו"ר ראובן ריבלין:</w:t>
      </w:r>
    </w:p>
    <w:p w14:paraId="1DA198BF" w14:textId="77777777" w:rsidR="00000000" w:rsidRDefault="00382668">
      <w:pPr>
        <w:pStyle w:val="a0"/>
        <w:rPr>
          <w:rtl/>
        </w:rPr>
      </w:pPr>
    </w:p>
    <w:p w14:paraId="5B6D9BCB" w14:textId="77777777" w:rsidR="00000000" w:rsidRDefault="00382668">
      <w:pPr>
        <w:pStyle w:val="a0"/>
        <w:rPr>
          <w:rFonts w:hint="cs"/>
          <w:rtl/>
        </w:rPr>
      </w:pPr>
      <w:r>
        <w:rPr>
          <w:rFonts w:hint="cs"/>
          <w:rtl/>
        </w:rPr>
        <w:t>כן. חבר הכנסת יהלום, האם אדוני מסיר את ההסתייגות לסעיף 1?</w:t>
      </w:r>
    </w:p>
    <w:p w14:paraId="16FEB4BB" w14:textId="77777777" w:rsidR="00000000" w:rsidRDefault="00382668">
      <w:pPr>
        <w:pStyle w:val="a0"/>
        <w:rPr>
          <w:rFonts w:hint="cs"/>
          <w:rtl/>
        </w:rPr>
      </w:pPr>
    </w:p>
    <w:p w14:paraId="446838AF" w14:textId="77777777" w:rsidR="00000000" w:rsidRDefault="00382668">
      <w:pPr>
        <w:pStyle w:val="af0"/>
        <w:rPr>
          <w:rtl/>
        </w:rPr>
      </w:pPr>
      <w:r>
        <w:rPr>
          <w:rFonts w:hint="eastAsia"/>
          <w:rtl/>
        </w:rPr>
        <w:t>שאול</w:t>
      </w:r>
      <w:r>
        <w:rPr>
          <w:rtl/>
        </w:rPr>
        <w:t xml:space="preserve"> יהלום (מפד"ל):</w:t>
      </w:r>
    </w:p>
    <w:p w14:paraId="6D5367BD" w14:textId="77777777" w:rsidR="00000000" w:rsidRDefault="00382668">
      <w:pPr>
        <w:pStyle w:val="a0"/>
        <w:rPr>
          <w:rFonts w:hint="cs"/>
          <w:rtl/>
        </w:rPr>
      </w:pPr>
    </w:p>
    <w:p w14:paraId="33BFB985" w14:textId="77777777" w:rsidR="00000000" w:rsidRDefault="00382668">
      <w:pPr>
        <w:pStyle w:val="a0"/>
        <w:rPr>
          <w:rFonts w:hint="cs"/>
          <w:rtl/>
        </w:rPr>
      </w:pPr>
      <w:r>
        <w:rPr>
          <w:rFonts w:hint="cs"/>
          <w:rtl/>
        </w:rPr>
        <w:t xml:space="preserve">מסיר. </w:t>
      </w:r>
    </w:p>
    <w:p w14:paraId="5D3CE088" w14:textId="77777777" w:rsidR="00000000" w:rsidRDefault="00382668">
      <w:pPr>
        <w:pStyle w:val="a0"/>
        <w:rPr>
          <w:rFonts w:hint="cs"/>
          <w:rtl/>
        </w:rPr>
      </w:pPr>
    </w:p>
    <w:p w14:paraId="037EAA9C" w14:textId="77777777" w:rsidR="00000000" w:rsidRDefault="00382668">
      <w:pPr>
        <w:pStyle w:val="af1"/>
        <w:rPr>
          <w:rtl/>
        </w:rPr>
      </w:pPr>
      <w:r>
        <w:rPr>
          <w:rFonts w:hint="eastAsia"/>
          <w:rtl/>
        </w:rPr>
        <w:t>היו</w:t>
      </w:r>
      <w:r>
        <w:rPr>
          <w:rtl/>
        </w:rPr>
        <w:t>"ר ראובן ריבלין:</w:t>
      </w:r>
    </w:p>
    <w:p w14:paraId="2D63D70C" w14:textId="77777777" w:rsidR="00000000" w:rsidRDefault="00382668">
      <w:pPr>
        <w:pStyle w:val="a0"/>
        <w:rPr>
          <w:rFonts w:hint="cs"/>
          <w:rtl/>
        </w:rPr>
      </w:pPr>
    </w:p>
    <w:p w14:paraId="6A3DBFEC" w14:textId="77777777" w:rsidR="00000000" w:rsidRDefault="00382668">
      <w:pPr>
        <w:pStyle w:val="a0"/>
        <w:rPr>
          <w:rFonts w:hint="cs"/>
          <w:rtl/>
        </w:rPr>
      </w:pPr>
      <w:r>
        <w:rPr>
          <w:rFonts w:hint="cs"/>
          <w:rtl/>
        </w:rPr>
        <w:t xml:space="preserve">תודה רבה. חבר הכנסת אלדד, האם אדוני מסיר את ההסתייגות לסעיף 2, </w:t>
      </w:r>
      <w:r>
        <w:rPr>
          <w:rFonts w:hint="cs"/>
          <w:rtl/>
        </w:rPr>
        <w:t>או לא?</w:t>
      </w:r>
    </w:p>
    <w:p w14:paraId="5DF8B565" w14:textId="77777777" w:rsidR="00000000" w:rsidRDefault="00382668">
      <w:pPr>
        <w:pStyle w:val="a0"/>
        <w:rPr>
          <w:rFonts w:hint="cs"/>
          <w:rtl/>
        </w:rPr>
      </w:pPr>
    </w:p>
    <w:p w14:paraId="2953DCC7" w14:textId="77777777" w:rsidR="00000000" w:rsidRDefault="00382668">
      <w:pPr>
        <w:pStyle w:val="af0"/>
        <w:rPr>
          <w:rtl/>
        </w:rPr>
      </w:pPr>
      <w:r>
        <w:rPr>
          <w:rtl/>
        </w:rPr>
        <w:t>אריה אלדד (האיחוד הלאומי - ישראל ביתנו):</w:t>
      </w:r>
    </w:p>
    <w:p w14:paraId="11498627" w14:textId="77777777" w:rsidR="00000000" w:rsidRDefault="00382668">
      <w:pPr>
        <w:pStyle w:val="a0"/>
        <w:rPr>
          <w:rtl/>
        </w:rPr>
      </w:pPr>
    </w:p>
    <w:p w14:paraId="4CAC4110" w14:textId="77777777" w:rsidR="00000000" w:rsidRDefault="00382668">
      <w:pPr>
        <w:pStyle w:val="a0"/>
        <w:rPr>
          <w:rFonts w:hint="cs"/>
          <w:rtl/>
        </w:rPr>
      </w:pPr>
      <w:r>
        <w:rPr>
          <w:rFonts w:hint="cs"/>
          <w:rtl/>
        </w:rPr>
        <w:t>לא.</w:t>
      </w:r>
    </w:p>
    <w:p w14:paraId="0748D3D0" w14:textId="77777777" w:rsidR="00000000" w:rsidRDefault="00382668">
      <w:pPr>
        <w:pStyle w:val="a0"/>
        <w:rPr>
          <w:rFonts w:hint="cs"/>
          <w:rtl/>
        </w:rPr>
      </w:pPr>
    </w:p>
    <w:p w14:paraId="0FF2939B" w14:textId="77777777" w:rsidR="00000000" w:rsidRDefault="00382668">
      <w:pPr>
        <w:pStyle w:val="af1"/>
        <w:rPr>
          <w:rtl/>
        </w:rPr>
      </w:pPr>
      <w:r>
        <w:rPr>
          <w:rtl/>
        </w:rPr>
        <w:t>היו"ר ראובן ריבלין:</w:t>
      </w:r>
    </w:p>
    <w:p w14:paraId="681547E5" w14:textId="77777777" w:rsidR="00000000" w:rsidRDefault="00382668">
      <w:pPr>
        <w:pStyle w:val="a0"/>
        <w:rPr>
          <w:rtl/>
        </w:rPr>
      </w:pPr>
    </w:p>
    <w:p w14:paraId="13740AF0" w14:textId="77777777" w:rsidR="00000000" w:rsidRDefault="00382668">
      <w:pPr>
        <w:pStyle w:val="a0"/>
        <w:rPr>
          <w:rFonts w:hint="cs"/>
          <w:rtl/>
        </w:rPr>
      </w:pPr>
      <w:r>
        <w:rPr>
          <w:rFonts w:hint="cs"/>
          <w:rtl/>
        </w:rPr>
        <w:t xml:space="preserve">ובכן, אנחנו מצביעים קודם כול על שם החוק ועל סעיף 1 כהצעת הוועדה. מי בעד ומי נגד, כהצעת הוועדה </w:t>
      </w:r>
      <w:r>
        <w:rPr>
          <w:rtl/>
        </w:rPr>
        <w:t>–</w:t>
      </w:r>
      <w:r>
        <w:rPr>
          <w:rFonts w:hint="cs"/>
          <w:rtl/>
        </w:rPr>
        <w:t xml:space="preserve"> נא להצביע. </w:t>
      </w:r>
    </w:p>
    <w:p w14:paraId="65D45E7F" w14:textId="77777777" w:rsidR="00000000" w:rsidRDefault="00382668">
      <w:pPr>
        <w:pStyle w:val="a0"/>
        <w:rPr>
          <w:rFonts w:hint="cs"/>
          <w:rtl/>
        </w:rPr>
      </w:pPr>
    </w:p>
    <w:p w14:paraId="1F3A08A7" w14:textId="77777777" w:rsidR="00000000" w:rsidRDefault="00382668">
      <w:pPr>
        <w:pStyle w:val="ab"/>
        <w:bidi/>
        <w:rPr>
          <w:rFonts w:hint="cs"/>
          <w:rtl/>
        </w:rPr>
      </w:pPr>
      <w:r>
        <w:rPr>
          <w:rFonts w:hint="cs"/>
          <w:rtl/>
        </w:rPr>
        <w:t>הצבעה</w:t>
      </w:r>
    </w:p>
    <w:p w14:paraId="106AB255" w14:textId="77777777" w:rsidR="00000000" w:rsidRDefault="00382668">
      <w:pPr>
        <w:pStyle w:val="ab"/>
        <w:bidi/>
        <w:rPr>
          <w:rFonts w:hint="cs"/>
          <w:rtl/>
        </w:rPr>
      </w:pPr>
    </w:p>
    <w:p w14:paraId="68481B2D" w14:textId="77777777" w:rsidR="00000000" w:rsidRDefault="00382668">
      <w:pPr>
        <w:pStyle w:val="ac"/>
        <w:bidi/>
        <w:rPr>
          <w:rFonts w:hint="cs"/>
          <w:rtl/>
        </w:rPr>
      </w:pPr>
      <w:r>
        <w:rPr>
          <w:rFonts w:hint="cs"/>
          <w:rtl/>
        </w:rPr>
        <w:t xml:space="preserve">בעד סעיף 1 </w:t>
      </w:r>
      <w:r>
        <w:rPr>
          <w:rtl/>
        </w:rPr>
        <w:t>–</w:t>
      </w:r>
      <w:r>
        <w:rPr>
          <w:rFonts w:hint="cs"/>
          <w:rtl/>
        </w:rPr>
        <w:t xml:space="preserve"> 58</w:t>
      </w:r>
    </w:p>
    <w:p w14:paraId="3147854F" w14:textId="77777777" w:rsidR="00000000" w:rsidRDefault="00382668">
      <w:pPr>
        <w:pStyle w:val="ac"/>
        <w:bidi/>
        <w:rPr>
          <w:rFonts w:hint="cs"/>
          <w:rtl/>
        </w:rPr>
      </w:pPr>
      <w:r>
        <w:rPr>
          <w:rFonts w:hint="cs"/>
          <w:rtl/>
        </w:rPr>
        <w:t xml:space="preserve">נגד </w:t>
      </w:r>
      <w:r>
        <w:rPr>
          <w:rtl/>
        </w:rPr>
        <w:t>–</w:t>
      </w:r>
      <w:r>
        <w:rPr>
          <w:rFonts w:hint="cs"/>
          <w:rtl/>
        </w:rPr>
        <w:t xml:space="preserve"> 19</w:t>
      </w:r>
    </w:p>
    <w:p w14:paraId="1FD1FA1F" w14:textId="77777777" w:rsidR="00000000" w:rsidRDefault="00382668">
      <w:pPr>
        <w:pStyle w:val="ac"/>
        <w:bidi/>
        <w:rPr>
          <w:rFonts w:hint="cs"/>
          <w:rtl/>
        </w:rPr>
      </w:pPr>
      <w:r>
        <w:rPr>
          <w:rFonts w:hint="cs"/>
          <w:rtl/>
        </w:rPr>
        <w:t xml:space="preserve">נמנעים </w:t>
      </w:r>
      <w:r>
        <w:rPr>
          <w:rtl/>
        </w:rPr>
        <w:t>–</w:t>
      </w:r>
      <w:r>
        <w:rPr>
          <w:rFonts w:hint="cs"/>
          <w:rtl/>
        </w:rPr>
        <w:t xml:space="preserve"> 14</w:t>
      </w:r>
    </w:p>
    <w:p w14:paraId="5575499B" w14:textId="77777777" w:rsidR="00000000" w:rsidRDefault="00382668">
      <w:pPr>
        <w:pStyle w:val="ad"/>
        <w:bidi/>
        <w:ind w:firstLine="26"/>
        <w:rPr>
          <w:rFonts w:hint="cs"/>
          <w:rtl/>
        </w:rPr>
      </w:pPr>
      <w:r>
        <w:rPr>
          <w:rFonts w:hint="cs"/>
          <w:rtl/>
        </w:rPr>
        <w:t>סעיף 1 נתקבל.</w:t>
      </w:r>
    </w:p>
    <w:p w14:paraId="0F95B10E" w14:textId="77777777" w:rsidR="00000000" w:rsidRDefault="00382668">
      <w:pPr>
        <w:pStyle w:val="ad"/>
        <w:bidi/>
        <w:rPr>
          <w:rFonts w:hint="cs"/>
          <w:rtl/>
        </w:rPr>
      </w:pPr>
    </w:p>
    <w:p w14:paraId="7CB60F38" w14:textId="77777777" w:rsidR="00000000" w:rsidRDefault="00382668">
      <w:pPr>
        <w:pStyle w:val="af1"/>
        <w:rPr>
          <w:rtl/>
        </w:rPr>
      </w:pPr>
      <w:r>
        <w:rPr>
          <w:rFonts w:hint="eastAsia"/>
          <w:rtl/>
        </w:rPr>
        <w:t>היו</w:t>
      </w:r>
      <w:r>
        <w:rPr>
          <w:rtl/>
        </w:rPr>
        <w:t xml:space="preserve">"ר ראובן </w:t>
      </w:r>
      <w:r>
        <w:rPr>
          <w:rtl/>
        </w:rPr>
        <w:t>ריבלין:</w:t>
      </w:r>
    </w:p>
    <w:p w14:paraId="6F72CCD4" w14:textId="77777777" w:rsidR="00000000" w:rsidRDefault="00382668">
      <w:pPr>
        <w:pStyle w:val="a0"/>
        <w:rPr>
          <w:rFonts w:hint="eastAsia"/>
          <w:rtl/>
        </w:rPr>
      </w:pPr>
    </w:p>
    <w:p w14:paraId="2228DA07" w14:textId="77777777" w:rsidR="00000000" w:rsidRDefault="00382668">
      <w:pPr>
        <w:pStyle w:val="a0"/>
        <w:rPr>
          <w:rFonts w:hint="cs"/>
          <w:rtl/>
        </w:rPr>
      </w:pPr>
      <w:r>
        <w:rPr>
          <w:rFonts w:hint="cs"/>
          <w:rtl/>
        </w:rPr>
        <w:t>58 בעד, 19 נגד, 14 נמנעים. אני קובע ששם החוק וסעיף 1 עברו.</w:t>
      </w:r>
    </w:p>
    <w:p w14:paraId="1440FF82" w14:textId="77777777" w:rsidR="00000000" w:rsidRDefault="00382668">
      <w:pPr>
        <w:pStyle w:val="a0"/>
        <w:rPr>
          <w:rFonts w:hint="cs"/>
          <w:rtl/>
        </w:rPr>
      </w:pPr>
    </w:p>
    <w:p w14:paraId="1C96E436" w14:textId="77777777" w:rsidR="00000000" w:rsidRDefault="00382668">
      <w:pPr>
        <w:pStyle w:val="a0"/>
        <w:rPr>
          <w:rFonts w:hint="cs"/>
          <w:rtl/>
        </w:rPr>
      </w:pPr>
      <w:r>
        <w:rPr>
          <w:rFonts w:hint="cs"/>
          <w:rtl/>
        </w:rPr>
        <w:t>לגבי סעיף 2, חבר הכנסת אלדד מבקש להצביע על הסתייגותו. מי בעד ההסתייגות, מי נגד?</w:t>
      </w:r>
    </w:p>
    <w:p w14:paraId="63BDB81E" w14:textId="77777777" w:rsidR="00000000" w:rsidRDefault="00382668">
      <w:pPr>
        <w:pStyle w:val="a0"/>
        <w:ind w:firstLine="0"/>
        <w:rPr>
          <w:rFonts w:hint="cs"/>
          <w:rtl/>
        </w:rPr>
      </w:pPr>
    </w:p>
    <w:p w14:paraId="004D4233" w14:textId="77777777" w:rsidR="00000000" w:rsidRDefault="00382668">
      <w:pPr>
        <w:pStyle w:val="ab"/>
        <w:bidi/>
        <w:rPr>
          <w:rFonts w:hint="cs"/>
          <w:rtl/>
        </w:rPr>
      </w:pPr>
      <w:r>
        <w:rPr>
          <w:rFonts w:hint="cs"/>
          <w:rtl/>
        </w:rPr>
        <w:t>הצבעה</w:t>
      </w:r>
    </w:p>
    <w:p w14:paraId="2EF15633" w14:textId="77777777" w:rsidR="00000000" w:rsidRDefault="00382668">
      <w:pPr>
        <w:pStyle w:val="ab"/>
        <w:bidi/>
        <w:rPr>
          <w:rFonts w:hint="cs"/>
          <w:rtl/>
        </w:rPr>
      </w:pPr>
    </w:p>
    <w:p w14:paraId="7B84BACB" w14:textId="77777777" w:rsidR="00000000" w:rsidRDefault="00382668">
      <w:pPr>
        <w:pStyle w:val="af0"/>
        <w:rPr>
          <w:rtl/>
        </w:rPr>
      </w:pPr>
      <w:r>
        <w:rPr>
          <w:rFonts w:hint="cs"/>
          <w:rtl/>
        </w:rPr>
        <w:t>דוד לוי (הליכוד):</w:t>
      </w:r>
    </w:p>
    <w:p w14:paraId="2DFEE4EC" w14:textId="77777777" w:rsidR="00000000" w:rsidRDefault="00382668">
      <w:pPr>
        <w:pStyle w:val="a0"/>
        <w:rPr>
          <w:rFonts w:hint="cs"/>
          <w:rtl/>
        </w:rPr>
      </w:pPr>
    </w:p>
    <w:p w14:paraId="26A11039" w14:textId="77777777" w:rsidR="00000000" w:rsidRDefault="00382668">
      <w:pPr>
        <w:pStyle w:val="a0"/>
        <w:rPr>
          <w:rFonts w:hint="cs"/>
          <w:rtl/>
        </w:rPr>
      </w:pPr>
      <w:r>
        <w:rPr>
          <w:rFonts w:hint="cs"/>
          <w:rtl/>
        </w:rPr>
        <w:t>- - -</w:t>
      </w:r>
    </w:p>
    <w:p w14:paraId="0BF8100F" w14:textId="77777777" w:rsidR="00000000" w:rsidRDefault="00382668">
      <w:pPr>
        <w:pStyle w:val="a0"/>
        <w:rPr>
          <w:rFonts w:hint="cs"/>
          <w:rtl/>
        </w:rPr>
      </w:pPr>
    </w:p>
    <w:p w14:paraId="468CCF83" w14:textId="77777777" w:rsidR="00000000" w:rsidRDefault="00382668">
      <w:pPr>
        <w:pStyle w:val="af1"/>
        <w:rPr>
          <w:rtl/>
        </w:rPr>
      </w:pPr>
    </w:p>
    <w:p w14:paraId="2301BA0B" w14:textId="77777777" w:rsidR="00000000" w:rsidRDefault="00382668">
      <w:pPr>
        <w:pStyle w:val="af1"/>
        <w:rPr>
          <w:rtl/>
        </w:rPr>
      </w:pPr>
      <w:r>
        <w:rPr>
          <w:rtl/>
        </w:rPr>
        <w:t>היו"ר ראובן ריבלין:</w:t>
      </w:r>
    </w:p>
    <w:p w14:paraId="144B0F97" w14:textId="77777777" w:rsidR="00000000" w:rsidRDefault="00382668">
      <w:pPr>
        <w:pStyle w:val="a0"/>
        <w:rPr>
          <w:rtl/>
        </w:rPr>
      </w:pPr>
    </w:p>
    <w:p w14:paraId="1EA1D44C" w14:textId="77777777" w:rsidR="00000000" w:rsidRDefault="00382668">
      <w:pPr>
        <w:pStyle w:val="a0"/>
        <w:rPr>
          <w:rFonts w:hint="cs"/>
          <w:rtl/>
        </w:rPr>
      </w:pPr>
      <w:r>
        <w:rPr>
          <w:rFonts w:hint="cs"/>
          <w:rtl/>
        </w:rPr>
        <w:t xml:space="preserve">אני עוצר. מה קרה? האמן לי שנקלט. במסך לא הופיע דוד </w:t>
      </w:r>
      <w:r>
        <w:rPr>
          <w:rFonts w:hint="cs"/>
          <w:rtl/>
        </w:rPr>
        <w:t xml:space="preserve">לוי? </w:t>
      </w:r>
    </w:p>
    <w:p w14:paraId="415A232D" w14:textId="77777777" w:rsidR="00000000" w:rsidRDefault="00382668">
      <w:pPr>
        <w:pStyle w:val="a0"/>
        <w:rPr>
          <w:rFonts w:hint="cs"/>
          <w:rtl/>
        </w:rPr>
      </w:pPr>
    </w:p>
    <w:p w14:paraId="3A045EB3" w14:textId="77777777" w:rsidR="00000000" w:rsidRDefault="00382668">
      <w:pPr>
        <w:pStyle w:val="af0"/>
        <w:rPr>
          <w:rtl/>
        </w:rPr>
      </w:pPr>
      <w:r>
        <w:rPr>
          <w:rFonts w:hint="eastAsia"/>
          <w:rtl/>
        </w:rPr>
        <w:t>קריאה</w:t>
      </w:r>
      <w:r>
        <w:rPr>
          <w:rtl/>
        </w:rPr>
        <w:t>:</w:t>
      </w:r>
    </w:p>
    <w:p w14:paraId="54B1BB57" w14:textId="77777777" w:rsidR="00000000" w:rsidRDefault="00382668">
      <w:pPr>
        <w:pStyle w:val="a0"/>
        <w:rPr>
          <w:rFonts w:hint="cs"/>
          <w:rtl/>
        </w:rPr>
      </w:pPr>
    </w:p>
    <w:p w14:paraId="416CC8EE" w14:textId="77777777" w:rsidR="00000000" w:rsidRDefault="00382668">
      <w:pPr>
        <w:pStyle w:val="a0"/>
        <w:rPr>
          <w:rFonts w:hint="cs"/>
          <w:rtl/>
        </w:rPr>
      </w:pPr>
      <w:r>
        <w:rPr>
          <w:rFonts w:hint="cs"/>
          <w:rtl/>
        </w:rPr>
        <w:t>לא נקלט.</w:t>
      </w:r>
    </w:p>
    <w:p w14:paraId="05652184" w14:textId="77777777" w:rsidR="00000000" w:rsidRDefault="00382668">
      <w:pPr>
        <w:pStyle w:val="a0"/>
        <w:rPr>
          <w:rFonts w:hint="cs"/>
          <w:rtl/>
        </w:rPr>
      </w:pPr>
    </w:p>
    <w:p w14:paraId="13C36A45" w14:textId="77777777" w:rsidR="00000000" w:rsidRDefault="00382668">
      <w:pPr>
        <w:pStyle w:val="af1"/>
        <w:rPr>
          <w:rtl/>
        </w:rPr>
      </w:pPr>
      <w:r>
        <w:rPr>
          <w:rtl/>
        </w:rPr>
        <w:t>היו"ר ראובן ריבלין:</w:t>
      </w:r>
    </w:p>
    <w:p w14:paraId="4AD09E13" w14:textId="77777777" w:rsidR="00000000" w:rsidRDefault="00382668">
      <w:pPr>
        <w:pStyle w:val="a0"/>
        <w:rPr>
          <w:rtl/>
        </w:rPr>
      </w:pPr>
    </w:p>
    <w:p w14:paraId="404D23E8" w14:textId="77777777" w:rsidR="00000000" w:rsidRDefault="00382668">
      <w:pPr>
        <w:pStyle w:val="a0"/>
        <w:rPr>
          <w:rFonts w:hint="cs"/>
          <w:rtl/>
        </w:rPr>
      </w:pPr>
      <w:r>
        <w:rPr>
          <w:rFonts w:hint="cs"/>
          <w:rtl/>
        </w:rPr>
        <w:t xml:space="preserve">אז צריך ללחוץ יחד. מה שלא הולך בכוח </w:t>
      </w:r>
      <w:r>
        <w:rPr>
          <w:rFonts w:hint="eastAsia"/>
          <w:rtl/>
        </w:rPr>
        <w:t>–</w:t>
      </w:r>
      <w:r>
        <w:rPr>
          <w:rFonts w:hint="cs"/>
          <w:rtl/>
        </w:rPr>
        <w:t xml:space="preserve"> הולך עם יותר כוח. </w:t>
      </w:r>
    </w:p>
    <w:p w14:paraId="6A674F6C" w14:textId="77777777" w:rsidR="00000000" w:rsidRDefault="00382668">
      <w:pPr>
        <w:pStyle w:val="a0"/>
        <w:rPr>
          <w:rFonts w:hint="cs"/>
          <w:rtl/>
        </w:rPr>
      </w:pPr>
    </w:p>
    <w:p w14:paraId="185EE1C4" w14:textId="77777777" w:rsidR="00000000" w:rsidRDefault="00382668">
      <w:pPr>
        <w:pStyle w:val="af0"/>
        <w:rPr>
          <w:rtl/>
        </w:rPr>
      </w:pPr>
      <w:r>
        <w:rPr>
          <w:rFonts w:hint="eastAsia"/>
          <w:rtl/>
        </w:rPr>
        <w:t>אברהם</w:t>
      </w:r>
      <w:r>
        <w:rPr>
          <w:rtl/>
        </w:rPr>
        <w:t xml:space="preserve"> הירשזון (הליכוד):</w:t>
      </w:r>
    </w:p>
    <w:p w14:paraId="0B07D587" w14:textId="77777777" w:rsidR="00000000" w:rsidRDefault="00382668">
      <w:pPr>
        <w:pStyle w:val="a0"/>
        <w:rPr>
          <w:rFonts w:hint="cs"/>
          <w:rtl/>
        </w:rPr>
      </w:pPr>
    </w:p>
    <w:p w14:paraId="46974DCC" w14:textId="77777777" w:rsidR="00000000" w:rsidRDefault="00382668">
      <w:pPr>
        <w:pStyle w:val="a0"/>
        <w:rPr>
          <w:rFonts w:hint="cs"/>
          <w:rtl/>
        </w:rPr>
      </w:pPr>
      <w:r>
        <w:rPr>
          <w:rFonts w:hint="cs"/>
          <w:rtl/>
        </w:rPr>
        <w:t xml:space="preserve">- - - </w:t>
      </w:r>
    </w:p>
    <w:p w14:paraId="359055F7" w14:textId="77777777" w:rsidR="00000000" w:rsidRDefault="00382668">
      <w:pPr>
        <w:pStyle w:val="a0"/>
        <w:rPr>
          <w:rFonts w:hint="cs"/>
          <w:rtl/>
        </w:rPr>
      </w:pPr>
    </w:p>
    <w:p w14:paraId="7D3EA9D0" w14:textId="77777777" w:rsidR="00000000" w:rsidRDefault="00382668">
      <w:pPr>
        <w:pStyle w:val="af1"/>
        <w:rPr>
          <w:rtl/>
        </w:rPr>
      </w:pPr>
      <w:r>
        <w:rPr>
          <w:rtl/>
        </w:rPr>
        <w:t>היו"ר ראובן ריבלין:</w:t>
      </w:r>
    </w:p>
    <w:p w14:paraId="68057C88" w14:textId="77777777" w:rsidR="00000000" w:rsidRDefault="00382668">
      <w:pPr>
        <w:pStyle w:val="a0"/>
        <w:rPr>
          <w:rtl/>
        </w:rPr>
      </w:pPr>
    </w:p>
    <w:p w14:paraId="358763DE" w14:textId="77777777" w:rsidR="00000000" w:rsidRDefault="00382668">
      <w:pPr>
        <w:pStyle w:val="a0"/>
        <w:rPr>
          <w:rFonts w:hint="cs"/>
          <w:rtl/>
        </w:rPr>
      </w:pPr>
      <w:r>
        <w:rPr>
          <w:rFonts w:hint="cs"/>
          <w:rtl/>
        </w:rPr>
        <w:t xml:space="preserve">גם אצל אדוני לא נקלט? לא הצבענו. ביטלתי את ההצבעה. </w:t>
      </w:r>
    </w:p>
    <w:p w14:paraId="260F1C28" w14:textId="77777777" w:rsidR="00000000" w:rsidRDefault="00382668">
      <w:pPr>
        <w:pStyle w:val="a0"/>
        <w:rPr>
          <w:rFonts w:hint="cs"/>
          <w:rtl/>
        </w:rPr>
      </w:pPr>
    </w:p>
    <w:p w14:paraId="2CB80293" w14:textId="77777777" w:rsidR="00000000" w:rsidRDefault="00382668">
      <w:pPr>
        <w:pStyle w:val="a0"/>
        <w:rPr>
          <w:rFonts w:hint="cs"/>
          <w:rtl/>
        </w:rPr>
      </w:pPr>
      <w:r>
        <w:rPr>
          <w:rFonts w:hint="cs"/>
          <w:rtl/>
        </w:rPr>
        <w:t>להסתייגותו של חבר הכנסת אלדד, המדברת על כך של</w:t>
      </w:r>
      <w:r>
        <w:rPr>
          <w:rFonts w:hint="cs"/>
          <w:rtl/>
        </w:rPr>
        <w:t>א יהיו שידורים בזמן שאנחנו עוסקים בעבודת חקיקה - מי בעד, מי נגד? נא להצביע.</w:t>
      </w:r>
    </w:p>
    <w:p w14:paraId="2A47854A" w14:textId="77777777" w:rsidR="00000000" w:rsidRDefault="00382668">
      <w:pPr>
        <w:pStyle w:val="a0"/>
        <w:rPr>
          <w:rFonts w:hint="cs"/>
          <w:rtl/>
        </w:rPr>
      </w:pPr>
    </w:p>
    <w:p w14:paraId="14D13117" w14:textId="77777777" w:rsidR="00000000" w:rsidRDefault="00382668">
      <w:pPr>
        <w:pStyle w:val="ab"/>
        <w:bidi/>
        <w:rPr>
          <w:rFonts w:hint="cs"/>
          <w:rtl/>
        </w:rPr>
      </w:pPr>
      <w:r>
        <w:rPr>
          <w:rFonts w:hint="cs"/>
          <w:rtl/>
        </w:rPr>
        <w:t xml:space="preserve">הצבעה  </w:t>
      </w:r>
    </w:p>
    <w:p w14:paraId="38550497" w14:textId="77777777" w:rsidR="00000000" w:rsidRDefault="00382668">
      <w:pPr>
        <w:pStyle w:val="a0"/>
        <w:rPr>
          <w:rFonts w:hint="cs"/>
          <w:rtl/>
        </w:rPr>
      </w:pPr>
      <w:r>
        <w:rPr>
          <w:rFonts w:hint="cs"/>
          <w:rtl/>
        </w:rPr>
        <w:t xml:space="preserve"> </w:t>
      </w:r>
    </w:p>
    <w:p w14:paraId="309DE867" w14:textId="77777777" w:rsidR="00000000" w:rsidRDefault="00382668">
      <w:pPr>
        <w:pStyle w:val="af0"/>
        <w:rPr>
          <w:rtl/>
        </w:rPr>
      </w:pPr>
      <w:r>
        <w:rPr>
          <w:rFonts w:hint="eastAsia"/>
          <w:rtl/>
        </w:rPr>
        <w:t>דליה</w:t>
      </w:r>
      <w:r>
        <w:rPr>
          <w:rtl/>
        </w:rPr>
        <w:t xml:space="preserve"> איציק (העבודה-מימד):</w:t>
      </w:r>
    </w:p>
    <w:p w14:paraId="34E97F33" w14:textId="77777777" w:rsidR="00000000" w:rsidRDefault="00382668">
      <w:pPr>
        <w:pStyle w:val="a0"/>
        <w:rPr>
          <w:rFonts w:hint="cs"/>
          <w:rtl/>
        </w:rPr>
      </w:pPr>
    </w:p>
    <w:p w14:paraId="7CC1A1D0" w14:textId="77777777" w:rsidR="00000000" w:rsidRDefault="00382668">
      <w:pPr>
        <w:pStyle w:val="a0"/>
        <w:rPr>
          <w:rFonts w:hint="cs"/>
          <w:rtl/>
        </w:rPr>
      </w:pPr>
      <w:r>
        <w:rPr>
          <w:rFonts w:hint="cs"/>
          <w:rtl/>
        </w:rPr>
        <w:t>זה לא עובד.</w:t>
      </w:r>
    </w:p>
    <w:p w14:paraId="2B69A40C" w14:textId="77777777" w:rsidR="00000000" w:rsidRDefault="00382668">
      <w:pPr>
        <w:pStyle w:val="a0"/>
        <w:rPr>
          <w:rFonts w:hint="cs"/>
          <w:rtl/>
        </w:rPr>
      </w:pPr>
    </w:p>
    <w:p w14:paraId="0EC72107" w14:textId="77777777" w:rsidR="00000000" w:rsidRDefault="00382668">
      <w:pPr>
        <w:pStyle w:val="af0"/>
        <w:rPr>
          <w:rtl/>
        </w:rPr>
      </w:pPr>
      <w:r>
        <w:rPr>
          <w:rFonts w:hint="eastAsia"/>
          <w:rtl/>
        </w:rPr>
        <w:t>קריאות</w:t>
      </w:r>
      <w:r>
        <w:rPr>
          <w:rtl/>
        </w:rPr>
        <w:t>:</w:t>
      </w:r>
    </w:p>
    <w:p w14:paraId="084AB3A8" w14:textId="77777777" w:rsidR="00000000" w:rsidRDefault="00382668">
      <w:pPr>
        <w:pStyle w:val="a0"/>
        <w:rPr>
          <w:rFonts w:hint="cs"/>
          <w:rtl/>
        </w:rPr>
      </w:pPr>
    </w:p>
    <w:p w14:paraId="34DAEAA8" w14:textId="77777777" w:rsidR="00000000" w:rsidRDefault="00382668">
      <w:pPr>
        <w:pStyle w:val="a0"/>
        <w:rPr>
          <w:rFonts w:hint="cs"/>
          <w:rtl/>
        </w:rPr>
      </w:pPr>
      <w:r>
        <w:rPr>
          <w:rFonts w:hint="cs"/>
          <w:rtl/>
        </w:rPr>
        <w:t>- - -</w:t>
      </w:r>
    </w:p>
    <w:p w14:paraId="4D68F277" w14:textId="77777777" w:rsidR="00000000" w:rsidRDefault="00382668">
      <w:pPr>
        <w:pStyle w:val="a0"/>
        <w:rPr>
          <w:rFonts w:hint="cs"/>
          <w:rtl/>
        </w:rPr>
      </w:pPr>
    </w:p>
    <w:p w14:paraId="4E2AAB5A" w14:textId="77777777" w:rsidR="00000000" w:rsidRDefault="00382668">
      <w:pPr>
        <w:pStyle w:val="af1"/>
        <w:rPr>
          <w:rtl/>
        </w:rPr>
      </w:pPr>
      <w:r>
        <w:rPr>
          <w:rtl/>
        </w:rPr>
        <w:t>היו"ר ראובן ריבלין:</w:t>
      </w:r>
    </w:p>
    <w:p w14:paraId="55FC79A8" w14:textId="77777777" w:rsidR="00000000" w:rsidRDefault="00382668">
      <w:pPr>
        <w:pStyle w:val="a0"/>
        <w:rPr>
          <w:rtl/>
        </w:rPr>
      </w:pPr>
    </w:p>
    <w:p w14:paraId="51D3F354" w14:textId="77777777" w:rsidR="00000000" w:rsidRDefault="00382668">
      <w:pPr>
        <w:pStyle w:val="a0"/>
        <w:rPr>
          <w:rFonts w:hint="cs"/>
          <w:rtl/>
        </w:rPr>
      </w:pPr>
      <w:r>
        <w:rPr>
          <w:rFonts w:hint="cs"/>
          <w:rtl/>
        </w:rPr>
        <w:t xml:space="preserve">מה קרה, רבותי? מה הולך פה עם כל המערכת? יש פה תקלה שצריך לבדוק אותה. ההצבעה בוטלה. אני מנסה </w:t>
      </w:r>
      <w:r>
        <w:rPr>
          <w:rFonts w:hint="cs"/>
          <w:rtl/>
        </w:rPr>
        <w:t>עוד פעם, ואם לא, נצביע ידנית.</w:t>
      </w:r>
    </w:p>
    <w:p w14:paraId="4B2ABA6D" w14:textId="77777777" w:rsidR="00000000" w:rsidRDefault="00382668">
      <w:pPr>
        <w:pStyle w:val="a0"/>
        <w:rPr>
          <w:rFonts w:hint="cs"/>
          <w:rtl/>
        </w:rPr>
      </w:pPr>
    </w:p>
    <w:p w14:paraId="413ECA6E" w14:textId="77777777" w:rsidR="00000000" w:rsidRDefault="00382668">
      <w:pPr>
        <w:pStyle w:val="a0"/>
        <w:rPr>
          <w:rFonts w:hint="cs"/>
          <w:rtl/>
        </w:rPr>
      </w:pPr>
      <w:r>
        <w:rPr>
          <w:rFonts w:hint="cs"/>
          <w:rtl/>
        </w:rPr>
        <w:t xml:space="preserve">רבותי, מי בעד ההסתייגות של חבר הכנסת אלדד, ומי נגד </w:t>
      </w:r>
      <w:r>
        <w:rPr>
          <w:rtl/>
        </w:rPr>
        <w:t>–</w:t>
      </w:r>
      <w:r>
        <w:rPr>
          <w:rFonts w:hint="cs"/>
          <w:rtl/>
        </w:rPr>
        <w:t xml:space="preserve"> נא להצביע. </w:t>
      </w:r>
    </w:p>
    <w:p w14:paraId="20E8A7D8" w14:textId="77777777" w:rsidR="00000000" w:rsidRDefault="00382668">
      <w:pPr>
        <w:pStyle w:val="a0"/>
        <w:rPr>
          <w:rFonts w:hint="cs"/>
          <w:rtl/>
        </w:rPr>
      </w:pPr>
    </w:p>
    <w:p w14:paraId="187BC0B2" w14:textId="77777777" w:rsidR="00000000" w:rsidRDefault="00382668">
      <w:pPr>
        <w:pStyle w:val="ab"/>
        <w:bidi/>
        <w:rPr>
          <w:rFonts w:hint="cs"/>
          <w:rtl/>
        </w:rPr>
      </w:pPr>
      <w:r>
        <w:rPr>
          <w:rFonts w:hint="cs"/>
          <w:rtl/>
        </w:rPr>
        <w:t>הצבעה</w:t>
      </w:r>
    </w:p>
    <w:p w14:paraId="5E9C1B1E" w14:textId="77777777" w:rsidR="00000000" w:rsidRDefault="00382668">
      <w:pPr>
        <w:pStyle w:val="a0"/>
        <w:rPr>
          <w:rFonts w:hint="cs"/>
          <w:rtl/>
        </w:rPr>
      </w:pPr>
    </w:p>
    <w:p w14:paraId="25C93F6B" w14:textId="77777777" w:rsidR="00000000" w:rsidRDefault="00382668">
      <w:pPr>
        <w:pStyle w:val="ac"/>
        <w:bidi/>
        <w:rPr>
          <w:rFonts w:hint="cs"/>
          <w:rtl/>
        </w:rPr>
      </w:pPr>
      <w:r>
        <w:rPr>
          <w:rFonts w:hint="cs"/>
          <w:rtl/>
        </w:rPr>
        <w:t xml:space="preserve">בעד ההסתייגות </w:t>
      </w:r>
      <w:r>
        <w:rPr>
          <w:rtl/>
        </w:rPr>
        <w:t>–</w:t>
      </w:r>
      <w:r>
        <w:rPr>
          <w:rFonts w:hint="cs"/>
          <w:rtl/>
        </w:rPr>
        <w:t xml:space="preserve"> 15</w:t>
      </w:r>
    </w:p>
    <w:p w14:paraId="3492A677" w14:textId="77777777" w:rsidR="00000000" w:rsidRDefault="00382668">
      <w:pPr>
        <w:pStyle w:val="ac"/>
        <w:bidi/>
        <w:rPr>
          <w:rFonts w:hint="cs"/>
          <w:rtl/>
        </w:rPr>
      </w:pPr>
      <w:r>
        <w:rPr>
          <w:rFonts w:hint="cs"/>
          <w:rtl/>
        </w:rPr>
        <w:t xml:space="preserve">נגד </w:t>
      </w:r>
      <w:r>
        <w:rPr>
          <w:rtl/>
        </w:rPr>
        <w:t>–</w:t>
      </w:r>
      <w:r>
        <w:rPr>
          <w:rFonts w:hint="cs"/>
          <w:rtl/>
        </w:rPr>
        <w:t xml:space="preserve"> 61</w:t>
      </w:r>
    </w:p>
    <w:p w14:paraId="7908FEB7" w14:textId="77777777" w:rsidR="00000000" w:rsidRDefault="00382668">
      <w:pPr>
        <w:pStyle w:val="ac"/>
        <w:bidi/>
        <w:rPr>
          <w:rFonts w:hint="cs"/>
          <w:rtl/>
        </w:rPr>
      </w:pPr>
      <w:r>
        <w:rPr>
          <w:rFonts w:hint="cs"/>
          <w:rtl/>
        </w:rPr>
        <w:t>נמנעים 12</w:t>
      </w:r>
    </w:p>
    <w:p w14:paraId="6920AA5D" w14:textId="77777777" w:rsidR="00000000" w:rsidRDefault="00382668">
      <w:pPr>
        <w:pStyle w:val="ad"/>
        <w:bidi/>
        <w:rPr>
          <w:rFonts w:hint="cs"/>
          <w:rtl/>
        </w:rPr>
      </w:pPr>
      <w:r>
        <w:rPr>
          <w:rFonts w:hint="cs"/>
          <w:rtl/>
        </w:rPr>
        <w:t>ההסתייגות של חבר הכנסת אריה אלדד לסעיף 2 לא נתקבלה.</w:t>
      </w:r>
    </w:p>
    <w:p w14:paraId="2534A39A" w14:textId="77777777" w:rsidR="00000000" w:rsidRDefault="00382668">
      <w:pPr>
        <w:pStyle w:val="ad"/>
        <w:bidi/>
        <w:rPr>
          <w:rFonts w:hint="cs"/>
          <w:rtl/>
        </w:rPr>
      </w:pPr>
    </w:p>
    <w:p w14:paraId="6F752169" w14:textId="77777777" w:rsidR="00000000" w:rsidRDefault="00382668">
      <w:pPr>
        <w:pStyle w:val="af1"/>
        <w:rPr>
          <w:rtl/>
        </w:rPr>
      </w:pPr>
      <w:r>
        <w:rPr>
          <w:rtl/>
        </w:rPr>
        <w:t>היו"ר ראובן ריבלין:</w:t>
      </w:r>
    </w:p>
    <w:p w14:paraId="7B8FAA82" w14:textId="77777777" w:rsidR="00000000" w:rsidRDefault="00382668">
      <w:pPr>
        <w:pStyle w:val="a0"/>
        <w:rPr>
          <w:rtl/>
        </w:rPr>
      </w:pPr>
    </w:p>
    <w:p w14:paraId="518D36AF" w14:textId="77777777" w:rsidR="00000000" w:rsidRDefault="00382668">
      <w:pPr>
        <w:pStyle w:val="a0"/>
        <w:rPr>
          <w:rFonts w:hint="cs"/>
          <w:rtl/>
        </w:rPr>
      </w:pPr>
      <w:r>
        <w:rPr>
          <w:rFonts w:hint="cs"/>
          <w:rtl/>
        </w:rPr>
        <w:t>ובכן, 61 נגד, 15 בעד, 12 נמנעים. ההסתייג</w:t>
      </w:r>
      <w:r>
        <w:rPr>
          <w:rFonts w:hint="cs"/>
          <w:rtl/>
        </w:rPr>
        <w:t>ות לא נתקבלה.</w:t>
      </w:r>
    </w:p>
    <w:p w14:paraId="3177C259" w14:textId="77777777" w:rsidR="00000000" w:rsidRDefault="00382668">
      <w:pPr>
        <w:pStyle w:val="a0"/>
        <w:rPr>
          <w:rFonts w:hint="cs"/>
          <w:rtl/>
        </w:rPr>
      </w:pPr>
    </w:p>
    <w:p w14:paraId="5A67A3F3" w14:textId="77777777" w:rsidR="00000000" w:rsidRDefault="00382668">
      <w:pPr>
        <w:pStyle w:val="a0"/>
        <w:rPr>
          <w:rFonts w:hint="cs"/>
          <w:rtl/>
        </w:rPr>
      </w:pPr>
      <w:r>
        <w:rPr>
          <w:rFonts w:hint="cs"/>
          <w:rtl/>
        </w:rPr>
        <w:t>חבר הכנסת ברכה, האם אדוני עומד על ההסתייגות שלו?</w:t>
      </w:r>
    </w:p>
    <w:p w14:paraId="55099664" w14:textId="77777777" w:rsidR="00000000" w:rsidRDefault="00382668">
      <w:pPr>
        <w:pStyle w:val="a0"/>
        <w:rPr>
          <w:rFonts w:hint="cs"/>
          <w:rtl/>
        </w:rPr>
      </w:pPr>
    </w:p>
    <w:p w14:paraId="6BDB507E" w14:textId="77777777" w:rsidR="00000000" w:rsidRDefault="00382668">
      <w:pPr>
        <w:pStyle w:val="af0"/>
        <w:rPr>
          <w:rtl/>
        </w:rPr>
      </w:pPr>
      <w:r>
        <w:rPr>
          <w:rFonts w:hint="eastAsia"/>
          <w:rtl/>
        </w:rPr>
        <w:t>מוחמד</w:t>
      </w:r>
      <w:r>
        <w:rPr>
          <w:rtl/>
        </w:rPr>
        <w:t xml:space="preserve"> ברכה (חד"ש-תע"ל):</w:t>
      </w:r>
    </w:p>
    <w:p w14:paraId="57ABEDA1" w14:textId="77777777" w:rsidR="00000000" w:rsidRDefault="00382668">
      <w:pPr>
        <w:pStyle w:val="a0"/>
        <w:rPr>
          <w:rFonts w:hint="cs"/>
          <w:rtl/>
        </w:rPr>
      </w:pPr>
    </w:p>
    <w:p w14:paraId="79C81D11" w14:textId="77777777" w:rsidR="00000000" w:rsidRDefault="00382668">
      <w:pPr>
        <w:pStyle w:val="a0"/>
        <w:rPr>
          <w:rFonts w:hint="cs"/>
          <w:rtl/>
        </w:rPr>
      </w:pPr>
      <w:r>
        <w:rPr>
          <w:rFonts w:hint="cs"/>
          <w:rtl/>
        </w:rPr>
        <w:t>לא.</w:t>
      </w:r>
    </w:p>
    <w:p w14:paraId="0D0FFE61" w14:textId="77777777" w:rsidR="00000000" w:rsidRDefault="00382668">
      <w:pPr>
        <w:pStyle w:val="a0"/>
        <w:rPr>
          <w:rFonts w:hint="cs"/>
          <w:rtl/>
        </w:rPr>
      </w:pPr>
    </w:p>
    <w:p w14:paraId="399E839D" w14:textId="77777777" w:rsidR="00000000" w:rsidRDefault="00382668">
      <w:pPr>
        <w:pStyle w:val="af1"/>
        <w:rPr>
          <w:rtl/>
        </w:rPr>
      </w:pPr>
      <w:r>
        <w:rPr>
          <w:rFonts w:hint="eastAsia"/>
          <w:rtl/>
        </w:rPr>
        <w:t>היו</w:t>
      </w:r>
      <w:r>
        <w:rPr>
          <w:rtl/>
        </w:rPr>
        <w:t>"ר ראובן ריבלין:</w:t>
      </w:r>
    </w:p>
    <w:p w14:paraId="112BF69B" w14:textId="77777777" w:rsidR="00000000" w:rsidRDefault="00382668">
      <w:pPr>
        <w:pStyle w:val="a0"/>
        <w:rPr>
          <w:rFonts w:hint="cs"/>
          <w:rtl/>
        </w:rPr>
      </w:pPr>
    </w:p>
    <w:p w14:paraId="5EA0403E" w14:textId="77777777" w:rsidR="00000000" w:rsidRDefault="00382668">
      <w:pPr>
        <w:pStyle w:val="a0"/>
        <w:rPr>
          <w:rFonts w:hint="cs"/>
          <w:rtl/>
        </w:rPr>
      </w:pPr>
      <w:r>
        <w:rPr>
          <w:rFonts w:hint="cs"/>
          <w:rtl/>
        </w:rPr>
        <w:t>חבר הכנסת ברכה מסיר את הסתייגותו. ובכן, אנחנו עוברים לסעיף 3. חבר הכנסת יהלום, אדוני עומד על התנגדותו, או מסיר את התנגדותו?</w:t>
      </w:r>
    </w:p>
    <w:p w14:paraId="44CD839C" w14:textId="77777777" w:rsidR="00000000" w:rsidRDefault="00382668">
      <w:pPr>
        <w:pStyle w:val="a0"/>
        <w:rPr>
          <w:rFonts w:hint="cs"/>
          <w:rtl/>
        </w:rPr>
      </w:pPr>
    </w:p>
    <w:p w14:paraId="1B3EBF88" w14:textId="77777777" w:rsidR="00000000" w:rsidRDefault="00382668">
      <w:pPr>
        <w:pStyle w:val="af0"/>
        <w:rPr>
          <w:rtl/>
        </w:rPr>
      </w:pPr>
      <w:r>
        <w:rPr>
          <w:rFonts w:hint="eastAsia"/>
          <w:rtl/>
        </w:rPr>
        <w:t>שאול</w:t>
      </w:r>
      <w:r>
        <w:rPr>
          <w:rtl/>
        </w:rPr>
        <w:t xml:space="preserve"> יהלום (מפד</w:t>
      </w:r>
      <w:r>
        <w:rPr>
          <w:rtl/>
        </w:rPr>
        <w:t>"ל):</w:t>
      </w:r>
    </w:p>
    <w:p w14:paraId="51467F4D" w14:textId="77777777" w:rsidR="00000000" w:rsidRDefault="00382668">
      <w:pPr>
        <w:pStyle w:val="a0"/>
        <w:rPr>
          <w:rFonts w:hint="cs"/>
          <w:rtl/>
        </w:rPr>
      </w:pPr>
    </w:p>
    <w:p w14:paraId="188E7DF9" w14:textId="77777777" w:rsidR="00000000" w:rsidRDefault="00382668">
      <w:pPr>
        <w:pStyle w:val="a0"/>
        <w:rPr>
          <w:rFonts w:hint="cs"/>
          <w:rtl/>
        </w:rPr>
      </w:pPr>
      <w:r>
        <w:rPr>
          <w:rFonts w:hint="cs"/>
          <w:rtl/>
        </w:rPr>
        <w:t>זה על עצמאות הערוץ?</w:t>
      </w:r>
    </w:p>
    <w:p w14:paraId="2D837A7F" w14:textId="77777777" w:rsidR="00000000" w:rsidRDefault="00382668">
      <w:pPr>
        <w:pStyle w:val="a0"/>
        <w:rPr>
          <w:rFonts w:hint="cs"/>
          <w:rtl/>
        </w:rPr>
      </w:pPr>
    </w:p>
    <w:p w14:paraId="27FF2717" w14:textId="77777777" w:rsidR="00000000" w:rsidRDefault="00382668">
      <w:pPr>
        <w:pStyle w:val="af1"/>
        <w:rPr>
          <w:rtl/>
        </w:rPr>
      </w:pPr>
      <w:r>
        <w:rPr>
          <w:rFonts w:hint="eastAsia"/>
          <w:rtl/>
        </w:rPr>
        <w:t>היו</w:t>
      </w:r>
      <w:r>
        <w:rPr>
          <w:rtl/>
        </w:rPr>
        <w:t>"ר ראובן ריבלין:</w:t>
      </w:r>
    </w:p>
    <w:p w14:paraId="028B65BE" w14:textId="77777777" w:rsidR="00000000" w:rsidRDefault="00382668">
      <w:pPr>
        <w:pStyle w:val="a0"/>
        <w:rPr>
          <w:rFonts w:hint="cs"/>
          <w:rtl/>
        </w:rPr>
      </w:pPr>
    </w:p>
    <w:p w14:paraId="38CAC8F8" w14:textId="77777777" w:rsidR="00000000" w:rsidRDefault="00382668">
      <w:pPr>
        <w:pStyle w:val="a0"/>
        <w:rPr>
          <w:rFonts w:hint="cs"/>
          <w:rtl/>
        </w:rPr>
      </w:pPr>
      <w:r>
        <w:rPr>
          <w:rFonts w:hint="cs"/>
          <w:rtl/>
        </w:rPr>
        <w:t>לא, זה לא על עצמאות הערוץ.</w:t>
      </w:r>
    </w:p>
    <w:p w14:paraId="568CAC9C" w14:textId="77777777" w:rsidR="00000000" w:rsidRDefault="00382668">
      <w:pPr>
        <w:pStyle w:val="a0"/>
        <w:rPr>
          <w:rFonts w:hint="cs"/>
          <w:rtl/>
        </w:rPr>
      </w:pPr>
    </w:p>
    <w:p w14:paraId="6DC6B755" w14:textId="77777777" w:rsidR="00000000" w:rsidRDefault="00382668">
      <w:pPr>
        <w:pStyle w:val="af0"/>
        <w:rPr>
          <w:rtl/>
        </w:rPr>
      </w:pPr>
      <w:r>
        <w:rPr>
          <w:rtl/>
        </w:rPr>
        <w:t>שאול יהלום (מפד"ל):</w:t>
      </w:r>
    </w:p>
    <w:p w14:paraId="7B742FD6" w14:textId="77777777" w:rsidR="00000000" w:rsidRDefault="00382668">
      <w:pPr>
        <w:pStyle w:val="a0"/>
        <w:rPr>
          <w:rtl/>
        </w:rPr>
      </w:pPr>
    </w:p>
    <w:p w14:paraId="335C1D9A" w14:textId="77777777" w:rsidR="00000000" w:rsidRDefault="00382668">
      <w:pPr>
        <w:pStyle w:val="a0"/>
        <w:rPr>
          <w:rFonts w:hint="cs"/>
          <w:rtl/>
        </w:rPr>
      </w:pPr>
      <w:r>
        <w:rPr>
          <w:rFonts w:hint="cs"/>
          <w:rtl/>
        </w:rPr>
        <w:t>אני מסיר. רק עצמאות הערוץ אני משאיר.</w:t>
      </w:r>
    </w:p>
    <w:p w14:paraId="6FE87655" w14:textId="77777777" w:rsidR="00000000" w:rsidRDefault="00382668">
      <w:pPr>
        <w:pStyle w:val="a0"/>
        <w:rPr>
          <w:rFonts w:hint="cs"/>
          <w:rtl/>
        </w:rPr>
      </w:pPr>
    </w:p>
    <w:p w14:paraId="44108F78" w14:textId="77777777" w:rsidR="00000000" w:rsidRDefault="00382668">
      <w:pPr>
        <w:pStyle w:val="af1"/>
        <w:rPr>
          <w:rtl/>
        </w:rPr>
      </w:pPr>
      <w:r>
        <w:rPr>
          <w:rtl/>
        </w:rPr>
        <w:t>היו"ר ראובן ריבלין:</w:t>
      </w:r>
    </w:p>
    <w:p w14:paraId="4A5CBA59" w14:textId="77777777" w:rsidR="00000000" w:rsidRDefault="00382668">
      <w:pPr>
        <w:pStyle w:val="a0"/>
        <w:rPr>
          <w:rtl/>
        </w:rPr>
      </w:pPr>
    </w:p>
    <w:p w14:paraId="6265B44F" w14:textId="77777777" w:rsidR="00000000" w:rsidRDefault="00382668">
      <w:pPr>
        <w:pStyle w:val="a0"/>
        <w:rPr>
          <w:rFonts w:hint="cs"/>
          <w:rtl/>
        </w:rPr>
      </w:pPr>
      <w:r>
        <w:rPr>
          <w:rFonts w:hint="cs"/>
          <w:rtl/>
        </w:rPr>
        <w:t>הבנתי. זה סעיף 5. רבותי, לסעיפים 2 ו-3 אין הסתייגויות. לסעיף 4, חבר הכנסת אריה אלדד, אדוני מבקש להצב</w:t>
      </w:r>
      <w:r>
        <w:rPr>
          <w:rFonts w:hint="cs"/>
          <w:rtl/>
        </w:rPr>
        <w:t>יע על הסתייגותו?</w:t>
      </w:r>
    </w:p>
    <w:p w14:paraId="72C31B94" w14:textId="77777777" w:rsidR="00000000" w:rsidRDefault="00382668">
      <w:pPr>
        <w:pStyle w:val="a0"/>
        <w:rPr>
          <w:rFonts w:hint="cs"/>
          <w:rtl/>
        </w:rPr>
      </w:pPr>
    </w:p>
    <w:p w14:paraId="4205F7A6" w14:textId="77777777" w:rsidR="00000000" w:rsidRDefault="00382668">
      <w:pPr>
        <w:pStyle w:val="af0"/>
        <w:rPr>
          <w:rtl/>
        </w:rPr>
      </w:pPr>
      <w:r>
        <w:rPr>
          <w:rtl/>
        </w:rPr>
        <w:t>אריה אלדד (האיחוד הלאומי - ישראל ביתנו):</w:t>
      </w:r>
    </w:p>
    <w:p w14:paraId="79FA70F2" w14:textId="77777777" w:rsidR="00000000" w:rsidRDefault="00382668">
      <w:pPr>
        <w:pStyle w:val="a0"/>
        <w:rPr>
          <w:rtl/>
        </w:rPr>
      </w:pPr>
    </w:p>
    <w:p w14:paraId="17CBE55C" w14:textId="77777777" w:rsidR="00000000" w:rsidRDefault="00382668">
      <w:pPr>
        <w:pStyle w:val="a0"/>
        <w:rPr>
          <w:rFonts w:hint="cs"/>
          <w:rtl/>
        </w:rPr>
      </w:pPr>
      <w:r>
        <w:rPr>
          <w:rFonts w:hint="cs"/>
          <w:rtl/>
        </w:rPr>
        <w:t xml:space="preserve">לא. </w:t>
      </w:r>
    </w:p>
    <w:p w14:paraId="042AAE34" w14:textId="77777777" w:rsidR="00000000" w:rsidRDefault="00382668">
      <w:pPr>
        <w:pStyle w:val="a0"/>
        <w:rPr>
          <w:rFonts w:hint="cs"/>
          <w:rtl/>
        </w:rPr>
      </w:pPr>
    </w:p>
    <w:p w14:paraId="7469A1B5" w14:textId="77777777" w:rsidR="00000000" w:rsidRDefault="00382668">
      <w:pPr>
        <w:pStyle w:val="af1"/>
        <w:rPr>
          <w:rtl/>
        </w:rPr>
      </w:pPr>
      <w:r>
        <w:rPr>
          <w:rtl/>
        </w:rPr>
        <w:t>היו"ר ראובן ריבלין:</w:t>
      </w:r>
    </w:p>
    <w:p w14:paraId="136D8C07" w14:textId="77777777" w:rsidR="00000000" w:rsidRDefault="00382668">
      <w:pPr>
        <w:pStyle w:val="a0"/>
        <w:rPr>
          <w:rtl/>
        </w:rPr>
      </w:pPr>
    </w:p>
    <w:p w14:paraId="6CA191FA" w14:textId="77777777" w:rsidR="00000000" w:rsidRDefault="00382668">
      <w:pPr>
        <w:pStyle w:val="a0"/>
        <w:rPr>
          <w:rFonts w:hint="cs"/>
          <w:rtl/>
        </w:rPr>
      </w:pPr>
      <w:r>
        <w:rPr>
          <w:rFonts w:hint="cs"/>
          <w:rtl/>
        </w:rPr>
        <w:t xml:space="preserve">חבר הכנסת אלדד מסיר את הסתייגותו. לסעיף 5, חבר הכנסת יהלום מבקש להצביע. </w:t>
      </w:r>
    </w:p>
    <w:p w14:paraId="0D6A0ED2" w14:textId="77777777" w:rsidR="00000000" w:rsidRDefault="00382668">
      <w:pPr>
        <w:pStyle w:val="a0"/>
        <w:rPr>
          <w:rFonts w:hint="cs"/>
          <w:rtl/>
        </w:rPr>
      </w:pPr>
    </w:p>
    <w:p w14:paraId="38C75074" w14:textId="77777777" w:rsidR="00000000" w:rsidRDefault="00382668">
      <w:pPr>
        <w:pStyle w:val="af0"/>
        <w:rPr>
          <w:rtl/>
        </w:rPr>
      </w:pPr>
      <w:r>
        <w:rPr>
          <w:rFonts w:hint="eastAsia"/>
          <w:rtl/>
        </w:rPr>
        <w:t>מיכאל</w:t>
      </w:r>
      <w:r>
        <w:rPr>
          <w:rtl/>
        </w:rPr>
        <w:t xml:space="preserve"> איתן (הליכוד):</w:t>
      </w:r>
    </w:p>
    <w:p w14:paraId="51663487" w14:textId="77777777" w:rsidR="00000000" w:rsidRDefault="00382668">
      <w:pPr>
        <w:pStyle w:val="a0"/>
        <w:rPr>
          <w:rFonts w:hint="cs"/>
          <w:rtl/>
        </w:rPr>
      </w:pPr>
    </w:p>
    <w:p w14:paraId="58F9F655" w14:textId="77777777" w:rsidR="00000000" w:rsidRDefault="00382668">
      <w:pPr>
        <w:pStyle w:val="a0"/>
        <w:rPr>
          <w:rFonts w:hint="cs"/>
          <w:rtl/>
        </w:rPr>
      </w:pPr>
      <w:r>
        <w:rPr>
          <w:rFonts w:hint="cs"/>
          <w:rtl/>
        </w:rPr>
        <w:t>- - -</w:t>
      </w:r>
    </w:p>
    <w:p w14:paraId="086C0C2D" w14:textId="77777777" w:rsidR="00000000" w:rsidRDefault="00382668">
      <w:pPr>
        <w:pStyle w:val="a0"/>
        <w:rPr>
          <w:rFonts w:hint="cs"/>
          <w:rtl/>
        </w:rPr>
      </w:pPr>
    </w:p>
    <w:p w14:paraId="341BC00A" w14:textId="77777777" w:rsidR="00000000" w:rsidRDefault="00382668">
      <w:pPr>
        <w:pStyle w:val="af1"/>
        <w:rPr>
          <w:rtl/>
        </w:rPr>
      </w:pPr>
      <w:r>
        <w:rPr>
          <w:rtl/>
        </w:rPr>
        <w:t>היו"ר ראובן ריבלין:</w:t>
      </w:r>
    </w:p>
    <w:p w14:paraId="27A3011F" w14:textId="77777777" w:rsidR="00000000" w:rsidRDefault="00382668">
      <w:pPr>
        <w:pStyle w:val="a0"/>
        <w:rPr>
          <w:rtl/>
        </w:rPr>
      </w:pPr>
    </w:p>
    <w:p w14:paraId="336ED2A9" w14:textId="77777777" w:rsidR="00000000" w:rsidRDefault="00382668">
      <w:pPr>
        <w:pStyle w:val="a0"/>
        <w:rPr>
          <w:rFonts w:hint="cs"/>
          <w:rtl/>
        </w:rPr>
      </w:pPr>
      <w:r>
        <w:rPr>
          <w:rFonts w:hint="cs"/>
          <w:rtl/>
        </w:rPr>
        <w:t xml:space="preserve">אני אבדוק במסך. נא להביא לי את תוצאות ההצבעה </w:t>
      </w:r>
      <w:r>
        <w:rPr>
          <w:rFonts w:hint="cs"/>
          <w:rtl/>
        </w:rPr>
        <w:t>ולראות אם דוד לוי נקלט או לא.</w:t>
      </w:r>
    </w:p>
    <w:p w14:paraId="3D94736A" w14:textId="77777777" w:rsidR="00000000" w:rsidRDefault="00382668">
      <w:pPr>
        <w:pStyle w:val="a0"/>
        <w:rPr>
          <w:rFonts w:hint="cs"/>
          <w:rtl/>
        </w:rPr>
      </w:pPr>
    </w:p>
    <w:p w14:paraId="031C7112" w14:textId="77777777" w:rsidR="00000000" w:rsidRDefault="00382668">
      <w:pPr>
        <w:pStyle w:val="a0"/>
        <w:rPr>
          <w:rFonts w:hint="cs"/>
          <w:rtl/>
        </w:rPr>
      </w:pPr>
      <w:r>
        <w:rPr>
          <w:rFonts w:hint="cs"/>
          <w:rtl/>
        </w:rPr>
        <w:t xml:space="preserve">רבותי חברי הכנסת, אנחנו מצביעים על הסתייגותו של חבר הכנסת יהלום לסעיף 5, שבו  אנחנו הכפפנו את שידורי הכנסת גם לרשות ציבורית, שהיא מועצת הכבלים והלוויין. חבר הכנסת יהלום רוצה שהכול יישאר בידי הכנסת. מי בעד ההסתייגות, מי נגד </w:t>
      </w:r>
      <w:r>
        <w:rPr>
          <w:rtl/>
        </w:rPr>
        <w:t>–</w:t>
      </w:r>
      <w:r>
        <w:rPr>
          <w:rFonts w:hint="cs"/>
          <w:rtl/>
        </w:rPr>
        <w:t xml:space="preserve"> </w:t>
      </w:r>
      <w:r>
        <w:rPr>
          <w:rFonts w:hint="cs"/>
          <w:rtl/>
        </w:rPr>
        <w:t>נא להצביע.</w:t>
      </w:r>
    </w:p>
    <w:p w14:paraId="752A5E8E" w14:textId="77777777" w:rsidR="00000000" w:rsidRDefault="00382668">
      <w:pPr>
        <w:pStyle w:val="a0"/>
        <w:rPr>
          <w:rFonts w:hint="cs"/>
          <w:rtl/>
        </w:rPr>
      </w:pPr>
    </w:p>
    <w:p w14:paraId="757A756E" w14:textId="77777777" w:rsidR="00000000" w:rsidRDefault="00382668">
      <w:pPr>
        <w:pStyle w:val="ab"/>
        <w:bidi/>
        <w:rPr>
          <w:rFonts w:hint="cs"/>
          <w:rtl/>
        </w:rPr>
      </w:pPr>
      <w:r>
        <w:rPr>
          <w:rFonts w:hint="cs"/>
          <w:rtl/>
        </w:rPr>
        <w:t xml:space="preserve">הצבעה </w:t>
      </w:r>
    </w:p>
    <w:p w14:paraId="75F7F9DD" w14:textId="77777777" w:rsidR="00000000" w:rsidRDefault="00382668">
      <w:pPr>
        <w:pStyle w:val="a0"/>
        <w:rPr>
          <w:rtl/>
        </w:rPr>
      </w:pPr>
    </w:p>
    <w:p w14:paraId="45398BB2" w14:textId="77777777" w:rsidR="00000000" w:rsidRDefault="00382668">
      <w:pPr>
        <w:pStyle w:val="ac"/>
        <w:bidi/>
        <w:rPr>
          <w:rFonts w:hint="cs"/>
          <w:rtl/>
        </w:rPr>
      </w:pPr>
      <w:r>
        <w:rPr>
          <w:rFonts w:hint="cs"/>
          <w:rtl/>
        </w:rPr>
        <w:t xml:space="preserve">בעד ההסתייגות </w:t>
      </w:r>
      <w:r>
        <w:rPr>
          <w:rtl/>
        </w:rPr>
        <w:t>–</w:t>
      </w:r>
      <w:r>
        <w:rPr>
          <w:rFonts w:hint="cs"/>
          <w:rtl/>
        </w:rPr>
        <w:t xml:space="preserve"> 44</w:t>
      </w:r>
    </w:p>
    <w:p w14:paraId="4BB1019B" w14:textId="77777777" w:rsidR="00000000" w:rsidRDefault="00382668">
      <w:pPr>
        <w:pStyle w:val="ac"/>
        <w:bidi/>
        <w:rPr>
          <w:rFonts w:hint="cs"/>
          <w:rtl/>
        </w:rPr>
      </w:pPr>
      <w:r>
        <w:rPr>
          <w:rFonts w:hint="cs"/>
          <w:rtl/>
        </w:rPr>
        <w:t xml:space="preserve">נגד </w:t>
      </w:r>
      <w:r>
        <w:rPr>
          <w:rtl/>
        </w:rPr>
        <w:t>–</w:t>
      </w:r>
      <w:r>
        <w:rPr>
          <w:rFonts w:hint="cs"/>
          <w:rtl/>
        </w:rPr>
        <w:t xml:space="preserve"> 31</w:t>
      </w:r>
    </w:p>
    <w:p w14:paraId="60977E42" w14:textId="77777777" w:rsidR="00000000" w:rsidRDefault="00382668">
      <w:pPr>
        <w:pStyle w:val="ac"/>
        <w:bidi/>
        <w:rPr>
          <w:rFonts w:hint="cs"/>
          <w:rtl/>
        </w:rPr>
      </w:pPr>
      <w:r>
        <w:rPr>
          <w:rFonts w:hint="cs"/>
          <w:rtl/>
        </w:rPr>
        <w:t>נמנעים - 9</w:t>
      </w:r>
    </w:p>
    <w:p w14:paraId="2ED399D9" w14:textId="77777777" w:rsidR="00000000" w:rsidRDefault="00382668">
      <w:pPr>
        <w:pStyle w:val="ad"/>
        <w:bidi/>
        <w:rPr>
          <w:rFonts w:hint="cs"/>
          <w:rtl/>
        </w:rPr>
      </w:pPr>
      <w:r>
        <w:rPr>
          <w:rFonts w:hint="cs"/>
          <w:rtl/>
        </w:rPr>
        <w:t>ההסתייגות של חבר הכנסת שאול יהלום לסעיף 5 נתקבלה.</w:t>
      </w:r>
    </w:p>
    <w:p w14:paraId="06C1D494" w14:textId="77777777" w:rsidR="00000000" w:rsidRDefault="00382668">
      <w:pPr>
        <w:pStyle w:val="ad"/>
        <w:bidi/>
        <w:rPr>
          <w:rFonts w:hint="cs"/>
          <w:rtl/>
        </w:rPr>
      </w:pPr>
    </w:p>
    <w:p w14:paraId="5504F4D3" w14:textId="77777777" w:rsidR="00000000" w:rsidRDefault="00382668">
      <w:pPr>
        <w:pStyle w:val="af1"/>
        <w:rPr>
          <w:rtl/>
        </w:rPr>
      </w:pPr>
      <w:r>
        <w:rPr>
          <w:rFonts w:hint="eastAsia"/>
          <w:rtl/>
        </w:rPr>
        <w:t>היו</w:t>
      </w:r>
      <w:r>
        <w:rPr>
          <w:rtl/>
        </w:rPr>
        <w:t>"ר ראובן ריבלין:</w:t>
      </w:r>
    </w:p>
    <w:p w14:paraId="3A31324C" w14:textId="77777777" w:rsidR="00000000" w:rsidRDefault="00382668">
      <w:pPr>
        <w:pStyle w:val="a0"/>
        <w:rPr>
          <w:rtl/>
        </w:rPr>
      </w:pPr>
    </w:p>
    <w:p w14:paraId="0C6359D1" w14:textId="77777777" w:rsidR="00000000" w:rsidRDefault="00382668">
      <w:pPr>
        <w:pStyle w:val="a0"/>
        <w:rPr>
          <w:rFonts w:hint="cs"/>
          <w:rtl/>
        </w:rPr>
      </w:pPr>
      <w:r>
        <w:rPr>
          <w:rFonts w:hint="cs"/>
          <w:rtl/>
        </w:rPr>
        <w:t xml:space="preserve">44 בעד, 31 נגד, תשעה נמנעים. הסתייגותו של חבר הכנסת יהלום נתקבלה. </w:t>
      </w:r>
    </w:p>
    <w:p w14:paraId="5A794FFC" w14:textId="77777777" w:rsidR="00000000" w:rsidRDefault="00382668">
      <w:pPr>
        <w:pStyle w:val="a0"/>
        <w:rPr>
          <w:rFonts w:hint="cs"/>
          <w:rtl/>
        </w:rPr>
      </w:pPr>
    </w:p>
    <w:p w14:paraId="7AFE6510" w14:textId="77777777" w:rsidR="00000000" w:rsidRDefault="00382668">
      <w:pPr>
        <w:pStyle w:val="af0"/>
        <w:rPr>
          <w:rtl/>
        </w:rPr>
      </w:pPr>
      <w:r>
        <w:rPr>
          <w:rFonts w:hint="eastAsia"/>
          <w:rtl/>
        </w:rPr>
        <w:t>יורי</w:t>
      </w:r>
      <w:r>
        <w:rPr>
          <w:rtl/>
        </w:rPr>
        <w:t xml:space="preserve"> שטרן (האיחוד הלאומי - ישראל ביתנו):</w:t>
      </w:r>
    </w:p>
    <w:p w14:paraId="0C7813F2" w14:textId="77777777" w:rsidR="00000000" w:rsidRDefault="00382668">
      <w:pPr>
        <w:pStyle w:val="a0"/>
        <w:rPr>
          <w:rFonts w:hint="cs"/>
          <w:rtl/>
        </w:rPr>
      </w:pPr>
    </w:p>
    <w:p w14:paraId="75A1EB93" w14:textId="77777777" w:rsidR="00000000" w:rsidRDefault="00382668">
      <w:pPr>
        <w:pStyle w:val="a0"/>
        <w:rPr>
          <w:rFonts w:hint="cs"/>
          <w:rtl/>
        </w:rPr>
      </w:pPr>
      <w:r>
        <w:rPr>
          <w:rFonts w:hint="cs"/>
          <w:rtl/>
        </w:rPr>
        <w:t>אני בעד.</w:t>
      </w:r>
    </w:p>
    <w:p w14:paraId="5FD75D3D" w14:textId="77777777" w:rsidR="00000000" w:rsidRDefault="00382668">
      <w:pPr>
        <w:pStyle w:val="a0"/>
        <w:rPr>
          <w:rFonts w:hint="cs"/>
          <w:rtl/>
        </w:rPr>
      </w:pPr>
    </w:p>
    <w:p w14:paraId="6420CA4B" w14:textId="77777777" w:rsidR="00000000" w:rsidRDefault="00382668">
      <w:pPr>
        <w:pStyle w:val="af1"/>
        <w:rPr>
          <w:rtl/>
        </w:rPr>
      </w:pPr>
      <w:r>
        <w:rPr>
          <w:rtl/>
        </w:rPr>
        <w:t>היו"ר</w:t>
      </w:r>
      <w:r>
        <w:rPr>
          <w:rtl/>
        </w:rPr>
        <w:t xml:space="preserve"> ראובן ריבלין:</w:t>
      </w:r>
    </w:p>
    <w:p w14:paraId="58FD96FB" w14:textId="77777777" w:rsidR="00000000" w:rsidRDefault="00382668">
      <w:pPr>
        <w:pStyle w:val="a0"/>
        <w:rPr>
          <w:rtl/>
        </w:rPr>
      </w:pPr>
    </w:p>
    <w:p w14:paraId="1395FF11" w14:textId="77777777" w:rsidR="00000000" w:rsidRDefault="00382668">
      <w:pPr>
        <w:pStyle w:val="a0"/>
        <w:rPr>
          <w:rFonts w:hint="cs"/>
          <w:rtl/>
        </w:rPr>
      </w:pPr>
      <w:r>
        <w:rPr>
          <w:rFonts w:hint="cs"/>
          <w:rtl/>
        </w:rPr>
        <w:t>היא זכתה ברוב. אדוני יושב-ראש הוועדה, האם אדוני מסכים להצביע על סעיף 5 עם ההסתייגות?</w:t>
      </w:r>
    </w:p>
    <w:p w14:paraId="7C66E785" w14:textId="77777777" w:rsidR="00000000" w:rsidRDefault="00382668">
      <w:pPr>
        <w:pStyle w:val="a0"/>
        <w:rPr>
          <w:rFonts w:hint="cs"/>
          <w:rtl/>
        </w:rPr>
      </w:pPr>
      <w:r>
        <w:rPr>
          <w:rFonts w:hint="cs"/>
          <w:rtl/>
        </w:rPr>
        <w:t xml:space="preserve"> </w:t>
      </w:r>
    </w:p>
    <w:p w14:paraId="12CCC9F0" w14:textId="77777777" w:rsidR="00000000" w:rsidRDefault="00382668">
      <w:pPr>
        <w:pStyle w:val="af0"/>
        <w:rPr>
          <w:rtl/>
        </w:rPr>
      </w:pPr>
      <w:r>
        <w:rPr>
          <w:rFonts w:hint="eastAsia"/>
          <w:rtl/>
        </w:rPr>
        <w:t>רוני</w:t>
      </w:r>
      <w:r>
        <w:rPr>
          <w:rtl/>
        </w:rPr>
        <w:t xml:space="preserve"> בר-און (יו"ר ועדת הכנסת):</w:t>
      </w:r>
    </w:p>
    <w:p w14:paraId="556BAFF6" w14:textId="77777777" w:rsidR="00000000" w:rsidRDefault="00382668">
      <w:pPr>
        <w:pStyle w:val="a0"/>
        <w:rPr>
          <w:rFonts w:hint="cs"/>
          <w:rtl/>
        </w:rPr>
      </w:pPr>
    </w:p>
    <w:p w14:paraId="1F4A5DEA" w14:textId="77777777" w:rsidR="00000000" w:rsidRDefault="00382668">
      <w:pPr>
        <w:pStyle w:val="a0"/>
        <w:rPr>
          <w:rFonts w:hint="cs"/>
          <w:rtl/>
        </w:rPr>
      </w:pPr>
      <w:r>
        <w:rPr>
          <w:rFonts w:hint="cs"/>
          <w:rtl/>
        </w:rPr>
        <w:t>אין בעיה.</w:t>
      </w:r>
    </w:p>
    <w:p w14:paraId="0301A2EB" w14:textId="77777777" w:rsidR="00000000" w:rsidRDefault="00382668">
      <w:pPr>
        <w:pStyle w:val="a0"/>
        <w:rPr>
          <w:rFonts w:hint="cs"/>
          <w:rtl/>
        </w:rPr>
      </w:pPr>
    </w:p>
    <w:p w14:paraId="70D3BABB" w14:textId="77777777" w:rsidR="00000000" w:rsidRDefault="00382668">
      <w:pPr>
        <w:pStyle w:val="af1"/>
        <w:rPr>
          <w:rtl/>
        </w:rPr>
      </w:pPr>
      <w:r>
        <w:rPr>
          <w:rtl/>
        </w:rPr>
        <w:t>היו"ר ראובן ריבלין:</w:t>
      </w:r>
    </w:p>
    <w:p w14:paraId="05AF7BF8" w14:textId="77777777" w:rsidR="00000000" w:rsidRDefault="00382668">
      <w:pPr>
        <w:pStyle w:val="a0"/>
        <w:rPr>
          <w:rtl/>
        </w:rPr>
      </w:pPr>
    </w:p>
    <w:p w14:paraId="38339004" w14:textId="77777777" w:rsidR="00000000" w:rsidRDefault="00382668">
      <w:pPr>
        <w:pStyle w:val="a0"/>
        <w:rPr>
          <w:rFonts w:hint="cs"/>
          <w:rtl/>
        </w:rPr>
      </w:pPr>
      <w:r>
        <w:rPr>
          <w:rFonts w:hint="cs"/>
          <w:rtl/>
        </w:rPr>
        <w:t>רבותי חברי הכנסת, אנחנו מצביעים על סעיפים 2, 3 ו-4 כהצעת הוועדה. לא היו הסתייגויות. מי בע</w:t>
      </w:r>
      <w:r>
        <w:rPr>
          <w:rFonts w:hint="cs"/>
          <w:rtl/>
        </w:rPr>
        <w:t>ד, מי נגד, מי נמנע - נא להצביע.</w:t>
      </w:r>
    </w:p>
    <w:p w14:paraId="2D28C8C3" w14:textId="77777777" w:rsidR="00000000" w:rsidRDefault="00382668">
      <w:pPr>
        <w:pStyle w:val="a0"/>
        <w:rPr>
          <w:rFonts w:hint="cs"/>
          <w:rtl/>
        </w:rPr>
      </w:pPr>
    </w:p>
    <w:p w14:paraId="10AABC7B" w14:textId="77777777" w:rsidR="00000000" w:rsidRDefault="00382668">
      <w:pPr>
        <w:pStyle w:val="ab"/>
        <w:bidi/>
        <w:rPr>
          <w:rFonts w:hint="cs"/>
          <w:rtl/>
        </w:rPr>
      </w:pPr>
      <w:r>
        <w:rPr>
          <w:rFonts w:hint="cs"/>
          <w:rtl/>
        </w:rPr>
        <w:t>הצבעה</w:t>
      </w:r>
    </w:p>
    <w:p w14:paraId="010D73C8" w14:textId="77777777" w:rsidR="00000000" w:rsidRDefault="00382668">
      <w:pPr>
        <w:pStyle w:val="a0"/>
        <w:rPr>
          <w:rFonts w:hint="cs"/>
          <w:rtl/>
        </w:rPr>
      </w:pPr>
    </w:p>
    <w:p w14:paraId="7C1F82DD" w14:textId="77777777" w:rsidR="00000000" w:rsidRDefault="00382668">
      <w:pPr>
        <w:pStyle w:val="ac"/>
        <w:bidi/>
        <w:rPr>
          <w:rFonts w:hint="cs"/>
          <w:rtl/>
        </w:rPr>
      </w:pPr>
      <w:r>
        <w:rPr>
          <w:rFonts w:hint="cs"/>
          <w:rtl/>
        </w:rPr>
        <w:t xml:space="preserve">בעד סעיפים 2-4 </w:t>
      </w:r>
      <w:r>
        <w:rPr>
          <w:rtl/>
        </w:rPr>
        <w:t>–</w:t>
      </w:r>
      <w:r>
        <w:rPr>
          <w:rFonts w:hint="cs"/>
          <w:rtl/>
        </w:rPr>
        <w:t xml:space="preserve"> 57</w:t>
      </w:r>
    </w:p>
    <w:p w14:paraId="5FEC55DD" w14:textId="77777777" w:rsidR="00000000" w:rsidRDefault="00382668">
      <w:pPr>
        <w:pStyle w:val="ac"/>
        <w:bidi/>
        <w:rPr>
          <w:rFonts w:hint="cs"/>
          <w:rtl/>
        </w:rPr>
      </w:pPr>
      <w:r>
        <w:rPr>
          <w:rFonts w:hint="cs"/>
          <w:rtl/>
        </w:rPr>
        <w:t xml:space="preserve">נגד </w:t>
      </w:r>
      <w:r>
        <w:rPr>
          <w:rtl/>
        </w:rPr>
        <w:t>–</w:t>
      </w:r>
      <w:r>
        <w:rPr>
          <w:rFonts w:hint="cs"/>
          <w:rtl/>
        </w:rPr>
        <w:t xml:space="preserve"> 19</w:t>
      </w:r>
    </w:p>
    <w:p w14:paraId="08A6F527" w14:textId="77777777" w:rsidR="00000000" w:rsidRDefault="00382668">
      <w:pPr>
        <w:pStyle w:val="ac"/>
        <w:bidi/>
        <w:rPr>
          <w:rFonts w:hint="cs"/>
          <w:rtl/>
        </w:rPr>
      </w:pPr>
      <w:r>
        <w:rPr>
          <w:rFonts w:hint="cs"/>
          <w:rtl/>
        </w:rPr>
        <w:t xml:space="preserve">נמנעים </w:t>
      </w:r>
      <w:r>
        <w:rPr>
          <w:rtl/>
        </w:rPr>
        <w:t>–</w:t>
      </w:r>
      <w:r>
        <w:rPr>
          <w:rFonts w:hint="cs"/>
          <w:rtl/>
        </w:rPr>
        <w:t xml:space="preserve"> 14</w:t>
      </w:r>
    </w:p>
    <w:p w14:paraId="081781EF" w14:textId="77777777" w:rsidR="00000000" w:rsidRDefault="00382668">
      <w:pPr>
        <w:pStyle w:val="ac"/>
        <w:bidi/>
        <w:rPr>
          <w:rFonts w:hint="cs"/>
          <w:rtl/>
        </w:rPr>
      </w:pPr>
      <w:r>
        <w:rPr>
          <w:rFonts w:hint="cs"/>
          <w:rtl/>
        </w:rPr>
        <w:t>סעיפים 2-4 נתקבלו.</w:t>
      </w:r>
    </w:p>
    <w:p w14:paraId="08E05A1C" w14:textId="77777777" w:rsidR="00000000" w:rsidRDefault="00382668">
      <w:pPr>
        <w:pStyle w:val="ac"/>
        <w:bidi/>
        <w:rPr>
          <w:rFonts w:hint="cs"/>
          <w:rtl/>
        </w:rPr>
      </w:pPr>
    </w:p>
    <w:p w14:paraId="21EDA510" w14:textId="77777777" w:rsidR="00000000" w:rsidRDefault="00382668">
      <w:pPr>
        <w:pStyle w:val="af1"/>
        <w:rPr>
          <w:rtl/>
        </w:rPr>
      </w:pPr>
      <w:r>
        <w:rPr>
          <w:rFonts w:hint="eastAsia"/>
          <w:rtl/>
        </w:rPr>
        <w:t>היו</w:t>
      </w:r>
      <w:r>
        <w:rPr>
          <w:rtl/>
        </w:rPr>
        <w:t>"ר ראובן ריבלין:</w:t>
      </w:r>
    </w:p>
    <w:p w14:paraId="34E215D4" w14:textId="77777777" w:rsidR="00000000" w:rsidRDefault="00382668">
      <w:pPr>
        <w:pStyle w:val="a0"/>
        <w:rPr>
          <w:rFonts w:hint="cs"/>
          <w:rtl/>
        </w:rPr>
      </w:pPr>
    </w:p>
    <w:p w14:paraId="606C36A3" w14:textId="77777777" w:rsidR="00000000" w:rsidRDefault="00382668">
      <w:pPr>
        <w:pStyle w:val="a0"/>
        <w:rPr>
          <w:rFonts w:hint="cs"/>
          <w:rtl/>
        </w:rPr>
      </w:pPr>
      <w:r>
        <w:rPr>
          <w:rFonts w:hint="cs"/>
          <w:rtl/>
        </w:rPr>
        <w:t xml:space="preserve">הצבעתו של חבר הכנסת דוד לוי לא נקלטת. </w:t>
      </w:r>
    </w:p>
    <w:p w14:paraId="3278F623" w14:textId="77777777" w:rsidR="00000000" w:rsidRDefault="00382668">
      <w:pPr>
        <w:pStyle w:val="a0"/>
        <w:rPr>
          <w:rFonts w:hint="cs"/>
          <w:rtl/>
        </w:rPr>
      </w:pPr>
    </w:p>
    <w:p w14:paraId="65877E45" w14:textId="77777777" w:rsidR="00000000" w:rsidRDefault="00382668">
      <w:pPr>
        <w:pStyle w:val="a0"/>
        <w:rPr>
          <w:rFonts w:hint="cs"/>
          <w:rtl/>
        </w:rPr>
      </w:pPr>
      <w:r>
        <w:rPr>
          <w:rFonts w:hint="cs"/>
          <w:rtl/>
        </w:rPr>
        <w:t xml:space="preserve">58 בעד, בצירוף קולו של חבר הכנסת דוד לוי, 19 נגד, 14 נמנעים. אני קובע שסעיפים  2, 3 ו-4 עברו, </w:t>
      </w:r>
      <w:r>
        <w:rPr>
          <w:rFonts w:hint="cs"/>
          <w:rtl/>
        </w:rPr>
        <w:t>כהצעת הוועדה.</w:t>
      </w:r>
    </w:p>
    <w:p w14:paraId="1A0409F1" w14:textId="77777777" w:rsidR="00000000" w:rsidRDefault="00382668">
      <w:pPr>
        <w:pStyle w:val="a0"/>
        <w:rPr>
          <w:rFonts w:hint="cs"/>
          <w:rtl/>
        </w:rPr>
      </w:pPr>
    </w:p>
    <w:p w14:paraId="27FE131B" w14:textId="77777777" w:rsidR="00000000" w:rsidRDefault="00382668">
      <w:pPr>
        <w:pStyle w:val="a0"/>
        <w:rPr>
          <w:rFonts w:hint="cs"/>
          <w:rtl/>
        </w:rPr>
      </w:pPr>
      <w:r>
        <w:rPr>
          <w:rFonts w:hint="cs"/>
          <w:rtl/>
        </w:rPr>
        <w:t xml:space="preserve">אדוני יושב-ראש ועדת הכנסת, אני מעמיד להצבעה עכשיו את סעיף 5, כהצעת הוועדה, לרבות ההסתייגות. מי בעד, מי נגד, מי נמנע </w:t>
      </w:r>
      <w:r>
        <w:rPr>
          <w:rtl/>
        </w:rPr>
        <w:t>–</w:t>
      </w:r>
      <w:r>
        <w:rPr>
          <w:rFonts w:hint="cs"/>
          <w:rtl/>
        </w:rPr>
        <w:t xml:space="preserve"> נא להצביע.</w:t>
      </w:r>
    </w:p>
    <w:p w14:paraId="592FC142" w14:textId="77777777" w:rsidR="00000000" w:rsidRDefault="00382668">
      <w:pPr>
        <w:pStyle w:val="a0"/>
        <w:rPr>
          <w:rFonts w:hint="cs"/>
          <w:rtl/>
        </w:rPr>
      </w:pPr>
    </w:p>
    <w:p w14:paraId="1815E1A3" w14:textId="77777777" w:rsidR="00000000" w:rsidRDefault="00382668">
      <w:pPr>
        <w:pStyle w:val="ab"/>
        <w:bidi/>
        <w:rPr>
          <w:rFonts w:hint="cs"/>
          <w:rtl/>
        </w:rPr>
      </w:pPr>
      <w:r>
        <w:rPr>
          <w:rFonts w:hint="cs"/>
          <w:rtl/>
        </w:rPr>
        <w:t xml:space="preserve">הצבעה    </w:t>
      </w:r>
    </w:p>
    <w:p w14:paraId="1A7DE9D5" w14:textId="77777777" w:rsidR="00000000" w:rsidRDefault="00382668">
      <w:pPr>
        <w:pStyle w:val="ab"/>
        <w:bidi/>
        <w:rPr>
          <w:rFonts w:hint="cs"/>
          <w:rtl/>
        </w:rPr>
      </w:pPr>
    </w:p>
    <w:p w14:paraId="6B804C05" w14:textId="77777777" w:rsidR="00000000" w:rsidRDefault="00382668">
      <w:pPr>
        <w:pStyle w:val="ac"/>
        <w:bidi/>
        <w:rPr>
          <w:rFonts w:hint="cs"/>
          <w:rtl/>
        </w:rPr>
      </w:pPr>
      <w:r>
        <w:rPr>
          <w:rFonts w:hint="cs"/>
          <w:rtl/>
        </w:rPr>
        <w:t xml:space="preserve">בעד סעיף 5, עם ההסתייגות שנתקבלה </w:t>
      </w:r>
      <w:r>
        <w:rPr>
          <w:rtl/>
        </w:rPr>
        <w:t>–</w:t>
      </w:r>
      <w:r>
        <w:rPr>
          <w:rFonts w:hint="cs"/>
          <w:rtl/>
        </w:rPr>
        <w:t xml:space="preserve"> 53</w:t>
      </w:r>
    </w:p>
    <w:p w14:paraId="33F14C23" w14:textId="77777777" w:rsidR="00000000" w:rsidRDefault="00382668">
      <w:pPr>
        <w:pStyle w:val="ac"/>
        <w:bidi/>
        <w:rPr>
          <w:rFonts w:hint="cs"/>
          <w:rtl/>
        </w:rPr>
      </w:pPr>
      <w:r>
        <w:rPr>
          <w:rFonts w:hint="cs"/>
          <w:rtl/>
        </w:rPr>
        <w:t xml:space="preserve">נגד </w:t>
      </w:r>
      <w:r>
        <w:rPr>
          <w:rtl/>
        </w:rPr>
        <w:t>–</w:t>
      </w:r>
      <w:r>
        <w:rPr>
          <w:rFonts w:hint="cs"/>
          <w:rtl/>
        </w:rPr>
        <w:t xml:space="preserve"> 27</w:t>
      </w:r>
    </w:p>
    <w:p w14:paraId="4B0298FB" w14:textId="77777777" w:rsidR="00000000" w:rsidRDefault="00382668">
      <w:pPr>
        <w:pStyle w:val="ac"/>
        <w:bidi/>
        <w:rPr>
          <w:rFonts w:hint="cs"/>
          <w:rtl/>
        </w:rPr>
      </w:pPr>
      <w:r>
        <w:rPr>
          <w:rFonts w:hint="cs"/>
          <w:rtl/>
        </w:rPr>
        <w:t xml:space="preserve">נמנעים </w:t>
      </w:r>
      <w:r>
        <w:rPr>
          <w:rtl/>
        </w:rPr>
        <w:t>–</w:t>
      </w:r>
      <w:r>
        <w:rPr>
          <w:rFonts w:hint="cs"/>
          <w:rtl/>
        </w:rPr>
        <w:t xml:space="preserve"> 10</w:t>
      </w:r>
    </w:p>
    <w:p w14:paraId="3DB3ACDA" w14:textId="77777777" w:rsidR="00000000" w:rsidRDefault="00382668">
      <w:pPr>
        <w:pStyle w:val="ad"/>
        <w:bidi/>
        <w:rPr>
          <w:rFonts w:hint="cs"/>
          <w:rtl/>
        </w:rPr>
      </w:pPr>
      <w:r>
        <w:rPr>
          <w:rFonts w:hint="cs"/>
          <w:rtl/>
        </w:rPr>
        <w:t>סעיף 5, עם ההסתייגות שנתקבלה, נתקבל.</w:t>
      </w:r>
    </w:p>
    <w:p w14:paraId="30FAEE9A" w14:textId="77777777" w:rsidR="00000000" w:rsidRDefault="00382668">
      <w:pPr>
        <w:pStyle w:val="a0"/>
        <w:rPr>
          <w:rFonts w:hint="cs"/>
          <w:rtl/>
        </w:rPr>
      </w:pPr>
    </w:p>
    <w:p w14:paraId="25A067C2" w14:textId="77777777" w:rsidR="00000000" w:rsidRDefault="00382668">
      <w:pPr>
        <w:pStyle w:val="af1"/>
        <w:rPr>
          <w:rtl/>
        </w:rPr>
      </w:pPr>
      <w:r>
        <w:rPr>
          <w:rtl/>
        </w:rPr>
        <w:t>היו</w:t>
      </w:r>
      <w:r>
        <w:rPr>
          <w:rtl/>
        </w:rPr>
        <w:t>"ר ראובן ריבלין:</w:t>
      </w:r>
    </w:p>
    <w:p w14:paraId="15B940D7" w14:textId="77777777" w:rsidR="00000000" w:rsidRDefault="00382668">
      <w:pPr>
        <w:pStyle w:val="a0"/>
        <w:rPr>
          <w:rtl/>
        </w:rPr>
      </w:pPr>
    </w:p>
    <w:p w14:paraId="7EF936E4" w14:textId="77777777" w:rsidR="00000000" w:rsidRDefault="00382668">
      <w:pPr>
        <w:pStyle w:val="a0"/>
        <w:rPr>
          <w:rFonts w:hint="cs"/>
          <w:rtl/>
        </w:rPr>
      </w:pPr>
      <w:r>
        <w:rPr>
          <w:rFonts w:hint="cs"/>
          <w:rtl/>
        </w:rPr>
        <w:t>53 בעד, 27 נגד, עשרה נמנעים. אני קובע שסעיף 5 התקבל.</w:t>
      </w:r>
    </w:p>
    <w:p w14:paraId="39BBD146" w14:textId="77777777" w:rsidR="00000000" w:rsidRDefault="00382668">
      <w:pPr>
        <w:pStyle w:val="a0"/>
        <w:rPr>
          <w:rFonts w:hint="cs"/>
          <w:rtl/>
        </w:rPr>
      </w:pPr>
    </w:p>
    <w:p w14:paraId="75583B6D" w14:textId="77777777" w:rsidR="00000000" w:rsidRDefault="00382668">
      <w:pPr>
        <w:pStyle w:val="a0"/>
        <w:rPr>
          <w:rFonts w:hint="cs"/>
          <w:rtl/>
        </w:rPr>
      </w:pPr>
      <w:r>
        <w:rPr>
          <w:rFonts w:hint="cs"/>
          <w:rtl/>
        </w:rPr>
        <w:t>חבר הכנסת יהלום, אדוני עומד על הסתייגותו לסעיף 6?</w:t>
      </w:r>
    </w:p>
    <w:p w14:paraId="54ECABFF" w14:textId="77777777" w:rsidR="00000000" w:rsidRDefault="00382668">
      <w:pPr>
        <w:pStyle w:val="a0"/>
        <w:rPr>
          <w:rFonts w:hint="cs"/>
          <w:rtl/>
        </w:rPr>
      </w:pPr>
    </w:p>
    <w:p w14:paraId="168F48F4" w14:textId="77777777" w:rsidR="00000000" w:rsidRDefault="00382668">
      <w:pPr>
        <w:pStyle w:val="af0"/>
        <w:rPr>
          <w:rtl/>
        </w:rPr>
      </w:pPr>
    </w:p>
    <w:p w14:paraId="11EE8106" w14:textId="77777777" w:rsidR="00000000" w:rsidRDefault="00382668">
      <w:pPr>
        <w:pStyle w:val="af0"/>
        <w:rPr>
          <w:rtl/>
        </w:rPr>
      </w:pPr>
      <w:r>
        <w:rPr>
          <w:rFonts w:hint="eastAsia"/>
          <w:rtl/>
        </w:rPr>
        <w:t>שאול</w:t>
      </w:r>
      <w:r>
        <w:rPr>
          <w:rtl/>
        </w:rPr>
        <w:t xml:space="preserve"> יהלום (מפד"ל):</w:t>
      </w:r>
    </w:p>
    <w:p w14:paraId="05D8887E" w14:textId="77777777" w:rsidR="00000000" w:rsidRDefault="00382668">
      <w:pPr>
        <w:pStyle w:val="a0"/>
        <w:rPr>
          <w:rFonts w:hint="cs"/>
          <w:rtl/>
        </w:rPr>
      </w:pPr>
    </w:p>
    <w:p w14:paraId="5EF8FDEC" w14:textId="77777777" w:rsidR="00000000" w:rsidRDefault="00382668">
      <w:pPr>
        <w:pStyle w:val="a0"/>
        <w:rPr>
          <w:rFonts w:hint="cs"/>
          <w:rtl/>
        </w:rPr>
      </w:pPr>
      <w:r>
        <w:rPr>
          <w:rFonts w:hint="cs"/>
          <w:rtl/>
        </w:rPr>
        <w:t>מה ההסתייגות?</w:t>
      </w:r>
    </w:p>
    <w:p w14:paraId="113230C3" w14:textId="77777777" w:rsidR="00000000" w:rsidRDefault="00382668">
      <w:pPr>
        <w:pStyle w:val="a0"/>
        <w:rPr>
          <w:rFonts w:hint="cs"/>
          <w:rtl/>
        </w:rPr>
      </w:pPr>
    </w:p>
    <w:p w14:paraId="4D855D24" w14:textId="77777777" w:rsidR="00000000" w:rsidRDefault="00382668">
      <w:pPr>
        <w:pStyle w:val="af1"/>
        <w:rPr>
          <w:rtl/>
        </w:rPr>
      </w:pPr>
      <w:r>
        <w:rPr>
          <w:rtl/>
        </w:rPr>
        <w:t>היו"ר ראובן ריבלין:</w:t>
      </w:r>
    </w:p>
    <w:p w14:paraId="1052FFAE" w14:textId="77777777" w:rsidR="00000000" w:rsidRDefault="00382668">
      <w:pPr>
        <w:pStyle w:val="a0"/>
        <w:rPr>
          <w:rtl/>
        </w:rPr>
      </w:pPr>
    </w:p>
    <w:p w14:paraId="5B276244" w14:textId="77777777" w:rsidR="00000000" w:rsidRDefault="00382668">
      <w:pPr>
        <w:pStyle w:val="a0"/>
        <w:rPr>
          <w:rFonts w:hint="cs"/>
          <w:rtl/>
        </w:rPr>
      </w:pPr>
      <w:r>
        <w:rPr>
          <w:rFonts w:hint="cs"/>
          <w:rtl/>
        </w:rPr>
        <w:t xml:space="preserve">אדוני תבע שהסעיף יימחק. </w:t>
      </w:r>
    </w:p>
    <w:p w14:paraId="10F1C36A" w14:textId="77777777" w:rsidR="00000000" w:rsidRDefault="00382668">
      <w:pPr>
        <w:pStyle w:val="a0"/>
        <w:rPr>
          <w:rFonts w:hint="cs"/>
          <w:rtl/>
        </w:rPr>
      </w:pPr>
    </w:p>
    <w:p w14:paraId="25E284E3" w14:textId="77777777" w:rsidR="00000000" w:rsidRDefault="00382668">
      <w:pPr>
        <w:pStyle w:val="af0"/>
        <w:rPr>
          <w:rtl/>
        </w:rPr>
      </w:pPr>
      <w:r>
        <w:rPr>
          <w:rFonts w:hint="eastAsia"/>
          <w:rtl/>
        </w:rPr>
        <w:t>שאול</w:t>
      </w:r>
      <w:r>
        <w:rPr>
          <w:rtl/>
        </w:rPr>
        <w:t xml:space="preserve"> יהלום (מפד"ל):</w:t>
      </w:r>
    </w:p>
    <w:p w14:paraId="7E10C7F6" w14:textId="77777777" w:rsidR="00000000" w:rsidRDefault="00382668">
      <w:pPr>
        <w:pStyle w:val="a0"/>
        <w:rPr>
          <w:rFonts w:hint="cs"/>
          <w:rtl/>
        </w:rPr>
      </w:pPr>
    </w:p>
    <w:p w14:paraId="64D41DDA" w14:textId="77777777" w:rsidR="00000000" w:rsidRDefault="00382668">
      <w:pPr>
        <w:pStyle w:val="a0"/>
        <w:rPr>
          <w:rFonts w:hint="cs"/>
          <w:rtl/>
        </w:rPr>
      </w:pPr>
      <w:r>
        <w:rPr>
          <w:rFonts w:hint="cs"/>
          <w:rtl/>
        </w:rPr>
        <w:t>אולי זה קשור לסעיף 5?</w:t>
      </w:r>
    </w:p>
    <w:p w14:paraId="388A2D35" w14:textId="77777777" w:rsidR="00000000" w:rsidRDefault="00382668">
      <w:pPr>
        <w:pStyle w:val="a0"/>
        <w:rPr>
          <w:rFonts w:hint="cs"/>
          <w:rtl/>
        </w:rPr>
      </w:pPr>
    </w:p>
    <w:p w14:paraId="27F50B25" w14:textId="77777777" w:rsidR="00000000" w:rsidRDefault="00382668">
      <w:pPr>
        <w:pStyle w:val="af1"/>
        <w:rPr>
          <w:rtl/>
        </w:rPr>
      </w:pPr>
      <w:r>
        <w:rPr>
          <w:rtl/>
        </w:rPr>
        <w:t>היו"ר</w:t>
      </w:r>
      <w:r>
        <w:rPr>
          <w:rtl/>
        </w:rPr>
        <w:t xml:space="preserve"> ראובן ריבלין:</w:t>
      </w:r>
    </w:p>
    <w:p w14:paraId="7EB94974" w14:textId="77777777" w:rsidR="00000000" w:rsidRDefault="00382668">
      <w:pPr>
        <w:pStyle w:val="a0"/>
        <w:rPr>
          <w:rtl/>
        </w:rPr>
      </w:pPr>
    </w:p>
    <w:p w14:paraId="2543DE21" w14:textId="77777777" w:rsidR="00000000" w:rsidRDefault="00382668">
      <w:pPr>
        <w:pStyle w:val="a0"/>
        <w:rPr>
          <w:rFonts w:hint="cs"/>
          <w:rtl/>
        </w:rPr>
      </w:pPr>
      <w:r>
        <w:rPr>
          <w:rFonts w:hint="cs"/>
          <w:rtl/>
        </w:rPr>
        <w:t xml:space="preserve">לא. </w:t>
      </w:r>
    </w:p>
    <w:p w14:paraId="37AD5C8C" w14:textId="77777777" w:rsidR="00000000" w:rsidRDefault="00382668">
      <w:pPr>
        <w:pStyle w:val="a0"/>
        <w:rPr>
          <w:rFonts w:hint="cs"/>
          <w:rtl/>
        </w:rPr>
      </w:pPr>
    </w:p>
    <w:p w14:paraId="10C4486B" w14:textId="77777777" w:rsidR="00000000" w:rsidRDefault="00382668">
      <w:pPr>
        <w:pStyle w:val="af0"/>
        <w:rPr>
          <w:rtl/>
        </w:rPr>
      </w:pPr>
      <w:r>
        <w:rPr>
          <w:rFonts w:hint="eastAsia"/>
          <w:rtl/>
        </w:rPr>
        <w:t>שאול</w:t>
      </w:r>
      <w:r>
        <w:rPr>
          <w:rtl/>
        </w:rPr>
        <w:t xml:space="preserve"> יהלום (מפד"ל):</w:t>
      </w:r>
    </w:p>
    <w:p w14:paraId="551AF761" w14:textId="77777777" w:rsidR="00000000" w:rsidRDefault="00382668">
      <w:pPr>
        <w:pStyle w:val="a0"/>
        <w:rPr>
          <w:rFonts w:hint="cs"/>
          <w:rtl/>
        </w:rPr>
      </w:pPr>
    </w:p>
    <w:p w14:paraId="06911B29" w14:textId="77777777" w:rsidR="00000000" w:rsidRDefault="00382668">
      <w:pPr>
        <w:pStyle w:val="a0"/>
        <w:rPr>
          <w:rFonts w:hint="cs"/>
          <w:rtl/>
        </w:rPr>
      </w:pPr>
      <w:r>
        <w:rPr>
          <w:rFonts w:hint="cs"/>
          <w:rtl/>
        </w:rPr>
        <w:t xml:space="preserve">מסיר. </w:t>
      </w:r>
    </w:p>
    <w:p w14:paraId="07CB9BFC" w14:textId="77777777" w:rsidR="00000000" w:rsidRDefault="00382668">
      <w:pPr>
        <w:pStyle w:val="a0"/>
        <w:rPr>
          <w:rFonts w:hint="cs"/>
          <w:rtl/>
        </w:rPr>
      </w:pPr>
    </w:p>
    <w:p w14:paraId="292BCCD8" w14:textId="77777777" w:rsidR="00000000" w:rsidRDefault="00382668">
      <w:pPr>
        <w:pStyle w:val="af1"/>
        <w:rPr>
          <w:rtl/>
        </w:rPr>
      </w:pPr>
      <w:r>
        <w:rPr>
          <w:rtl/>
        </w:rPr>
        <w:t>היו"ר ראובן ריבלין:</w:t>
      </w:r>
    </w:p>
    <w:p w14:paraId="105E3A16" w14:textId="77777777" w:rsidR="00000000" w:rsidRDefault="00382668">
      <w:pPr>
        <w:pStyle w:val="a0"/>
        <w:rPr>
          <w:rtl/>
        </w:rPr>
      </w:pPr>
    </w:p>
    <w:p w14:paraId="09E719A4" w14:textId="77777777" w:rsidR="00000000" w:rsidRDefault="00382668">
      <w:pPr>
        <w:pStyle w:val="a0"/>
        <w:rPr>
          <w:rFonts w:hint="cs"/>
          <w:rtl/>
        </w:rPr>
      </w:pPr>
      <w:r>
        <w:rPr>
          <w:rFonts w:hint="cs"/>
          <w:rtl/>
        </w:rPr>
        <w:t xml:space="preserve">אדוני מסיר את הסתייגותו. לסעיפים 7 עד 10 אין הסתייגויות. </w:t>
      </w:r>
    </w:p>
    <w:p w14:paraId="01CF4C2C" w14:textId="77777777" w:rsidR="00000000" w:rsidRDefault="00382668">
      <w:pPr>
        <w:pStyle w:val="a0"/>
        <w:rPr>
          <w:rFonts w:hint="cs"/>
          <w:rtl/>
        </w:rPr>
      </w:pPr>
    </w:p>
    <w:p w14:paraId="08A9F22E" w14:textId="77777777" w:rsidR="00000000" w:rsidRDefault="00382668">
      <w:pPr>
        <w:pStyle w:val="a0"/>
        <w:rPr>
          <w:rFonts w:hint="cs"/>
          <w:rtl/>
        </w:rPr>
      </w:pPr>
      <w:r>
        <w:rPr>
          <w:rFonts w:hint="cs"/>
          <w:rtl/>
        </w:rPr>
        <w:t xml:space="preserve">סעיפים 6 עד 10 כהצעת הוועדה, מי בעד, מי נגד, מי נמנע </w:t>
      </w:r>
      <w:r>
        <w:rPr>
          <w:rtl/>
        </w:rPr>
        <w:t>–</w:t>
      </w:r>
      <w:r>
        <w:rPr>
          <w:rFonts w:hint="cs"/>
          <w:rtl/>
        </w:rPr>
        <w:t xml:space="preserve"> נא להצביע. חבר הכנסת דוד לוי מצביע בעד. בבקשה.</w:t>
      </w:r>
    </w:p>
    <w:p w14:paraId="7ABC790B" w14:textId="77777777" w:rsidR="00000000" w:rsidRDefault="00382668">
      <w:pPr>
        <w:pStyle w:val="a0"/>
        <w:rPr>
          <w:rFonts w:hint="cs"/>
          <w:rtl/>
        </w:rPr>
      </w:pPr>
    </w:p>
    <w:p w14:paraId="2B7CA3E2" w14:textId="77777777" w:rsidR="00000000" w:rsidRDefault="00382668">
      <w:pPr>
        <w:pStyle w:val="ab"/>
        <w:bidi/>
        <w:rPr>
          <w:rFonts w:hint="cs"/>
          <w:rtl/>
        </w:rPr>
      </w:pPr>
      <w:r>
        <w:rPr>
          <w:rFonts w:hint="cs"/>
          <w:rtl/>
        </w:rPr>
        <w:t xml:space="preserve">הצבעה </w:t>
      </w:r>
    </w:p>
    <w:p w14:paraId="67A7DA42" w14:textId="77777777" w:rsidR="00000000" w:rsidRDefault="00382668">
      <w:pPr>
        <w:pStyle w:val="a0"/>
        <w:rPr>
          <w:rFonts w:hint="cs"/>
          <w:rtl/>
        </w:rPr>
      </w:pPr>
    </w:p>
    <w:p w14:paraId="2D6D08EB" w14:textId="77777777" w:rsidR="00000000" w:rsidRDefault="00382668">
      <w:pPr>
        <w:pStyle w:val="ac"/>
        <w:bidi/>
        <w:rPr>
          <w:rFonts w:hint="cs"/>
          <w:rtl/>
        </w:rPr>
      </w:pPr>
      <w:r>
        <w:rPr>
          <w:rFonts w:hint="cs"/>
          <w:rtl/>
        </w:rPr>
        <w:t>בעד סעיפים 6-1</w:t>
      </w:r>
      <w:r>
        <w:rPr>
          <w:rFonts w:hint="cs"/>
          <w:rtl/>
        </w:rPr>
        <w:t xml:space="preserve">0 </w:t>
      </w:r>
      <w:r>
        <w:rPr>
          <w:rtl/>
        </w:rPr>
        <w:t>–</w:t>
      </w:r>
      <w:r>
        <w:rPr>
          <w:rFonts w:hint="cs"/>
          <w:rtl/>
        </w:rPr>
        <w:t xml:space="preserve"> 59</w:t>
      </w:r>
    </w:p>
    <w:p w14:paraId="4AFBEB46" w14:textId="77777777" w:rsidR="00000000" w:rsidRDefault="00382668">
      <w:pPr>
        <w:pStyle w:val="ac"/>
        <w:bidi/>
        <w:rPr>
          <w:rFonts w:hint="cs"/>
          <w:rtl/>
        </w:rPr>
      </w:pPr>
      <w:r>
        <w:rPr>
          <w:rFonts w:hint="cs"/>
          <w:rtl/>
        </w:rPr>
        <w:t xml:space="preserve">נגד </w:t>
      </w:r>
      <w:r>
        <w:rPr>
          <w:rtl/>
        </w:rPr>
        <w:t>–</w:t>
      </w:r>
      <w:r>
        <w:rPr>
          <w:rFonts w:hint="cs"/>
          <w:rtl/>
        </w:rPr>
        <w:t xml:space="preserve"> 17</w:t>
      </w:r>
    </w:p>
    <w:p w14:paraId="3D7DB658" w14:textId="77777777" w:rsidR="00000000" w:rsidRDefault="00382668">
      <w:pPr>
        <w:pStyle w:val="ac"/>
        <w:bidi/>
        <w:rPr>
          <w:rFonts w:hint="cs"/>
          <w:rtl/>
        </w:rPr>
      </w:pPr>
      <w:r>
        <w:rPr>
          <w:rFonts w:hint="cs"/>
          <w:rtl/>
        </w:rPr>
        <w:t xml:space="preserve">נמנעים </w:t>
      </w:r>
      <w:r>
        <w:rPr>
          <w:rtl/>
        </w:rPr>
        <w:t>–</w:t>
      </w:r>
      <w:r>
        <w:rPr>
          <w:rFonts w:hint="cs"/>
          <w:rtl/>
        </w:rPr>
        <w:t xml:space="preserve"> 15</w:t>
      </w:r>
    </w:p>
    <w:p w14:paraId="1AC9269D" w14:textId="77777777" w:rsidR="00000000" w:rsidRDefault="00382668">
      <w:pPr>
        <w:pStyle w:val="ad"/>
        <w:bidi/>
        <w:rPr>
          <w:rFonts w:hint="cs"/>
          <w:rtl/>
        </w:rPr>
      </w:pPr>
      <w:r>
        <w:rPr>
          <w:rFonts w:hint="cs"/>
          <w:rtl/>
        </w:rPr>
        <w:t xml:space="preserve">סעיפים 6-10 נתקבלו.  </w:t>
      </w:r>
    </w:p>
    <w:p w14:paraId="31DB03F1" w14:textId="77777777" w:rsidR="00000000" w:rsidRDefault="00382668">
      <w:pPr>
        <w:pStyle w:val="a0"/>
        <w:rPr>
          <w:rFonts w:hint="cs"/>
          <w:rtl/>
        </w:rPr>
      </w:pPr>
    </w:p>
    <w:p w14:paraId="3A330327" w14:textId="77777777" w:rsidR="00000000" w:rsidRDefault="00382668">
      <w:pPr>
        <w:pStyle w:val="af1"/>
        <w:rPr>
          <w:rtl/>
        </w:rPr>
      </w:pPr>
      <w:r>
        <w:rPr>
          <w:rtl/>
        </w:rPr>
        <w:t>היו"ר ראובן ריבלין:</w:t>
      </w:r>
    </w:p>
    <w:p w14:paraId="520CB766" w14:textId="77777777" w:rsidR="00000000" w:rsidRDefault="00382668">
      <w:pPr>
        <w:pStyle w:val="a0"/>
        <w:rPr>
          <w:rtl/>
        </w:rPr>
      </w:pPr>
    </w:p>
    <w:p w14:paraId="4CE4A1CA" w14:textId="77777777" w:rsidR="00000000" w:rsidRDefault="00382668">
      <w:pPr>
        <w:pStyle w:val="a0"/>
        <w:rPr>
          <w:rFonts w:hint="cs"/>
          <w:rtl/>
        </w:rPr>
      </w:pPr>
      <w:r>
        <w:rPr>
          <w:rFonts w:hint="cs"/>
          <w:rtl/>
        </w:rPr>
        <w:t>60 בעד, בתוספת קולו של חבר הכנסת דוד לוי, 17 נגד, 15 נמנעים. אני קובע שסעיפים 6 עד 10 התקבלו, כהצעת הוועדה, עם ההסתייגות של חבר הכנסת יהלום לסעיף 5.</w:t>
      </w:r>
    </w:p>
    <w:p w14:paraId="7A1FA523" w14:textId="77777777" w:rsidR="00000000" w:rsidRDefault="00382668">
      <w:pPr>
        <w:pStyle w:val="a0"/>
        <w:ind w:firstLine="0"/>
        <w:rPr>
          <w:rFonts w:hint="cs"/>
          <w:rtl/>
        </w:rPr>
      </w:pPr>
    </w:p>
    <w:p w14:paraId="2B0F18FE" w14:textId="77777777" w:rsidR="00000000" w:rsidRDefault="00382668">
      <w:pPr>
        <w:pStyle w:val="af1"/>
        <w:rPr>
          <w:rtl/>
        </w:rPr>
      </w:pPr>
      <w:r>
        <w:rPr>
          <w:rtl/>
        </w:rPr>
        <w:t>היו"ר ראובן ריבלין:</w:t>
      </w:r>
    </w:p>
    <w:p w14:paraId="7D3E83B0" w14:textId="77777777" w:rsidR="00000000" w:rsidRDefault="00382668">
      <w:pPr>
        <w:pStyle w:val="a0"/>
        <w:rPr>
          <w:rtl/>
        </w:rPr>
      </w:pPr>
    </w:p>
    <w:p w14:paraId="624EF8B6" w14:textId="77777777" w:rsidR="00000000" w:rsidRDefault="00382668">
      <w:pPr>
        <w:pStyle w:val="a0"/>
        <w:rPr>
          <w:rFonts w:hint="cs"/>
          <w:rtl/>
        </w:rPr>
      </w:pPr>
      <w:r>
        <w:rPr>
          <w:rFonts w:hint="cs"/>
          <w:rtl/>
        </w:rPr>
        <w:t>רבותי חברי הכ</w:t>
      </w:r>
      <w:r>
        <w:rPr>
          <w:rFonts w:hint="cs"/>
          <w:rtl/>
        </w:rPr>
        <w:t>נסת, לסעיף 11. חבר הכנסת אלדד, אדוני עומד על ההסתייגות?</w:t>
      </w:r>
    </w:p>
    <w:p w14:paraId="0AA84F0A" w14:textId="77777777" w:rsidR="00000000" w:rsidRDefault="00382668">
      <w:pPr>
        <w:pStyle w:val="af0"/>
        <w:rPr>
          <w:rtl/>
        </w:rPr>
      </w:pPr>
      <w:r>
        <w:rPr>
          <w:rtl/>
        </w:rPr>
        <w:br/>
        <w:t>אריה אלדד (האיחוד הלאומי - ישראל ביתנו):</w:t>
      </w:r>
    </w:p>
    <w:p w14:paraId="75ECDBD7" w14:textId="77777777" w:rsidR="00000000" w:rsidRDefault="00382668">
      <w:pPr>
        <w:pStyle w:val="a0"/>
        <w:rPr>
          <w:rtl/>
        </w:rPr>
      </w:pPr>
    </w:p>
    <w:p w14:paraId="1ABAC390" w14:textId="77777777" w:rsidR="00000000" w:rsidRDefault="00382668">
      <w:pPr>
        <w:pStyle w:val="a0"/>
        <w:rPr>
          <w:rFonts w:hint="cs"/>
          <w:rtl/>
        </w:rPr>
      </w:pPr>
      <w:r>
        <w:rPr>
          <w:rFonts w:hint="cs"/>
          <w:rtl/>
        </w:rPr>
        <w:t xml:space="preserve">לא. </w:t>
      </w:r>
    </w:p>
    <w:p w14:paraId="09ED39EA" w14:textId="77777777" w:rsidR="00000000" w:rsidRDefault="00382668">
      <w:pPr>
        <w:pStyle w:val="af1"/>
        <w:rPr>
          <w:rtl/>
        </w:rPr>
      </w:pPr>
      <w:r>
        <w:rPr>
          <w:rtl/>
        </w:rPr>
        <w:br/>
        <w:t>היו"ר ראובן ריבלין:</w:t>
      </w:r>
    </w:p>
    <w:p w14:paraId="6CD38E3C" w14:textId="77777777" w:rsidR="00000000" w:rsidRDefault="00382668">
      <w:pPr>
        <w:pStyle w:val="a0"/>
        <w:rPr>
          <w:rtl/>
        </w:rPr>
      </w:pPr>
    </w:p>
    <w:p w14:paraId="0B0497E6" w14:textId="77777777" w:rsidR="00000000" w:rsidRDefault="00382668">
      <w:pPr>
        <w:pStyle w:val="a0"/>
        <w:rPr>
          <w:rFonts w:hint="cs"/>
          <w:rtl/>
        </w:rPr>
      </w:pPr>
      <w:r>
        <w:rPr>
          <w:rFonts w:hint="cs"/>
          <w:rtl/>
        </w:rPr>
        <w:t>מסיר את הסתייגותו. ובכן, לסעיפים 12-22 אין הסתייגויות. לסעיף 21 - אני רק מודיע שיש לוח תיקונים שהונח על שולחן הכנסת, וההצבעה כוללת</w:t>
      </w:r>
      <w:r>
        <w:rPr>
          <w:rFonts w:hint="cs"/>
          <w:rtl/>
        </w:rPr>
        <w:t xml:space="preserve"> את לוח התיקונים, שהם סמנטיים. </w:t>
      </w:r>
    </w:p>
    <w:p w14:paraId="4A440F06" w14:textId="77777777" w:rsidR="00000000" w:rsidRDefault="00382668">
      <w:pPr>
        <w:pStyle w:val="a0"/>
        <w:rPr>
          <w:rFonts w:hint="cs"/>
          <w:rtl/>
        </w:rPr>
      </w:pPr>
    </w:p>
    <w:p w14:paraId="3001230F" w14:textId="77777777" w:rsidR="00000000" w:rsidRDefault="00382668">
      <w:pPr>
        <w:pStyle w:val="a0"/>
        <w:rPr>
          <w:rFonts w:hint="cs"/>
          <w:rtl/>
        </w:rPr>
      </w:pPr>
      <w:r>
        <w:rPr>
          <w:rFonts w:hint="cs"/>
          <w:rtl/>
        </w:rPr>
        <w:t xml:space="preserve">נא להצביע על סעיפים 11 עד 22, לרבות לוח התיקונים. מי בעד, מי נגד, מי נמנע - כהצעת הוועדה? </w:t>
      </w:r>
    </w:p>
    <w:p w14:paraId="36AAD409" w14:textId="77777777" w:rsidR="00000000" w:rsidRDefault="00382668">
      <w:pPr>
        <w:pStyle w:val="ab"/>
        <w:bidi/>
        <w:rPr>
          <w:rFonts w:hint="cs"/>
          <w:rtl/>
        </w:rPr>
      </w:pPr>
      <w:r>
        <w:rPr>
          <w:rtl/>
        </w:rPr>
        <w:br/>
      </w:r>
      <w:r>
        <w:rPr>
          <w:rFonts w:hint="cs"/>
          <w:rtl/>
        </w:rPr>
        <w:t>הצבעה</w:t>
      </w:r>
    </w:p>
    <w:p w14:paraId="52953216" w14:textId="77777777" w:rsidR="00000000" w:rsidRDefault="00382668">
      <w:pPr>
        <w:pStyle w:val="a0"/>
        <w:rPr>
          <w:rFonts w:hint="cs"/>
          <w:rtl/>
        </w:rPr>
      </w:pPr>
    </w:p>
    <w:p w14:paraId="40AF6782" w14:textId="77777777" w:rsidR="00000000" w:rsidRDefault="00382668">
      <w:pPr>
        <w:pStyle w:val="ac"/>
        <w:bidi/>
        <w:rPr>
          <w:rFonts w:hint="cs"/>
          <w:rtl/>
        </w:rPr>
      </w:pPr>
      <w:r>
        <w:rPr>
          <w:rFonts w:hint="cs"/>
          <w:rtl/>
        </w:rPr>
        <w:t>בעד סעיפים 11-22    -  58</w:t>
      </w:r>
    </w:p>
    <w:p w14:paraId="2422C730" w14:textId="77777777" w:rsidR="00000000" w:rsidRDefault="00382668">
      <w:pPr>
        <w:pStyle w:val="ac"/>
        <w:bidi/>
        <w:rPr>
          <w:rFonts w:hint="cs"/>
          <w:rtl/>
        </w:rPr>
      </w:pPr>
      <w:r>
        <w:rPr>
          <w:rFonts w:hint="cs"/>
          <w:rtl/>
        </w:rPr>
        <w:t>נגד - 17</w:t>
      </w:r>
    </w:p>
    <w:p w14:paraId="6540318F" w14:textId="77777777" w:rsidR="00000000" w:rsidRDefault="00382668">
      <w:pPr>
        <w:pStyle w:val="ac"/>
        <w:bidi/>
        <w:rPr>
          <w:rFonts w:hint="cs"/>
          <w:rtl/>
        </w:rPr>
      </w:pPr>
      <w:r>
        <w:rPr>
          <w:rFonts w:hint="cs"/>
          <w:rtl/>
        </w:rPr>
        <w:t>נמנעים - 14</w:t>
      </w:r>
    </w:p>
    <w:p w14:paraId="6ABA32D5" w14:textId="77777777" w:rsidR="00000000" w:rsidRDefault="00382668">
      <w:pPr>
        <w:pStyle w:val="ad"/>
        <w:bidi/>
        <w:rPr>
          <w:rFonts w:hint="cs"/>
          <w:rtl/>
        </w:rPr>
      </w:pPr>
      <w:r>
        <w:rPr>
          <w:rFonts w:hint="cs"/>
          <w:rtl/>
        </w:rPr>
        <w:t>סעיפים 11-22 נתקבלו.</w:t>
      </w:r>
    </w:p>
    <w:p w14:paraId="043D0733" w14:textId="77777777" w:rsidR="00000000" w:rsidRDefault="00382668">
      <w:pPr>
        <w:pStyle w:val="af1"/>
        <w:rPr>
          <w:rtl/>
        </w:rPr>
      </w:pPr>
      <w:r>
        <w:rPr>
          <w:rtl/>
        </w:rPr>
        <w:br/>
        <w:t>היו"ר ראובן ריבלין:</w:t>
      </w:r>
    </w:p>
    <w:p w14:paraId="3449DFA2" w14:textId="77777777" w:rsidR="00000000" w:rsidRDefault="00382668">
      <w:pPr>
        <w:pStyle w:val="a0"/>
        <w:rPr>
          <w:rtl/>
        </w:rPr>
      </w:pPr>
    </w:p>
    <w:p w14:paraId="111514DC" w14:textId="77777777" w:rsidR="00000000" w:rsidRDefault="00382668">
      <w:pPr>
        <w:pStyle w:val="a0"/>
        <w:rPr>
          <w:rFonts w:hint="cs"/>
          <w:rtl/>
        </w:rPr>
      </w:pPr>
      <w:r>
        <w:rPr>
          <w:rFonts w:hint="cs"/>
          <w:rtl/>
        </w:rPr>
        <w:t>58 בעד, 17 נגד, 14 נמנעים. ההצעה ע</w:t>
      </w:r>
      <w:r>
        <w:rPr>
          <w:rFonts w:hint="cs"/>
          <w:rtl/>
        </w:rPr>
        <w:t xml:space="preserve">ברה בקריאה שנייה.  59, בצירוף קולו של חבר הכנסת לוי - 59 בעד. </w:t>
      </w:r>
    </w:p>
    <w:p w14:paraId="70CDE894" w14:textId="77777777" w:rsidR="00000000" w:rsidRDefault="00382668">
      <w:pPr>
        <w:pStyle w:val="a0"/>
        <w:rPr>
          <w:rFonts w:hint="cs"/>
          <w:rtl/>
        </w:rPr>
      </w:pPr>
    </w:p>
    <w:p w14:paraId="2660597F" w14:textId="77777777" w:rsidR="00000000" w:rsidRDefault="00382668">
      <w:pPr>
        <w:pStyle w:val="a0"/>
        <w:rPr>
          <w:rFonts w:hint="cs"/>
          <w:rtl/>
        </w:rPr>
      </w:pPr>
      <w:r>
        <w:rPr>
          <w:rFonts w:hint="cs"/>
          <w:rtl/>
        </w:rPr>
        <w:t>רבותי חברי הכנסת. אדוני יושב-ראש הוועדה.</w:t>
      </w:r>
    </w:p>
    <w:p w14:paraId="59562DFC" w14:textId="77777777" w:rsidR="00000000" w:rsidRDefault="00382668">
      <w:pPr>
        <w:pStyle w:val="af0"/>
        <w:rPr>
          <w:rtl/>
        </w:rPr>
      </w:pPr>
      <w:r>
        <w:rPr>
          <w:rtl/>
        </w:rPr>
        <w:br/>
        <w:t>קריאות:</w:t>
      </w:r>
    </w:p>
    <w:p w14:paraId="5A2EF603" w14:textId="77777777" w:rsidR="00000000" w:rsidRDefault="00382668">
      <w:pPr>
        <w:pStyle w:val="a0"/>
        <w:rPr>
          <w:rtl/>
        </w:rPr>
      </w:pPr>
    </w:p>
    <w:p w14:paraId="56A0A648" w14:textId="77777777" w:rsidR="00000000" w:rsidRDefault="00382668">
      <w:pPr>
        <w:pStyle w:val="a0"/>
        <w:rPr>
          <w:rFonts w:hint="cs"/>
          <w:rtl/>
        </w:rPr>
      </w:pPr>
      <w:r>
        <w:rPr>
          <w:rFonts w:hint="cs"/>
          <w:rtl/>
        </w:rPr>
        <w:t>- - -</w:t>
      </w:r>
    </w:p>
    <w:p w14:paraId="6C180626" w14:textId="77777777" w:rsidR="00000000" w:rsidRDefault="00382668">
      <w:pPr>
        <w:pStyle w:val="af1"/>
        <w:rPr>
          <w:rtl/>
        </w:rPr>
      </w:pPr>
      <w:r>
        <w:rPr>
          <w:rtl/>
        </w:rPr>
        <w:br/>
        <w:t>היו"ר ראובן ריבלין:</w:t>
      </w:r>
    </w:p>
    <w:p w14:paraId="70B0D284" w14:textId="77777777" w:rsidR="00000000" w:rsidRDefault="00382668">
      <w:pPr>
        <w:pStyle w:val="a0"/>
        <w:rPr>
          <w:rtl/>
        </w:rPr>
      </w:pPr>
    </w:p>
    <w:p w14:paraId="4A8915C0" w14:textId="77777777" w:rsidR="00000000" w:rsidRDefault="00382668">
      <w:pPr>
        <w:pStyle w:val="a0"/>
        <w:rPr>
          <w:rFonts w:hint="cs"/>
          <w:rtl/>
        </w:rPr>
      </w:pPr>
      <w:r>
        <w:rPr>
          <w:rFonts w:hint="cs"/>
          <w:rtl/>
        </w:rPr>
        <w:t xml:space="preserve">הכנסת הביעה את דעתה, וכך יהיה. </w:t>
      </w:r>
    </w:p>
    <w:p w14:paraId="08145413" w14:textId="77777777" w:rsidR="00000000" w:rsidRDefault="00382668">
      <w:pPr>
        <w:pStyle w:val="a0"/>
        <w:rPr>
          <w:rFonts w:hint="cs"/>
          <w:rtl/>
        </w:rPr>
      </w:pPr>
    </w:p>
    <w:p w14:paraId="0EEA10E8" w14:textId="77777777" w:rsidR="00000000" w:rsidRDefault="00382668">
      <w:pPr>
        <w:pStyle w:val="a0"/>
        <w:rPr>
          <w:rFonts w:hint="cs"/>
          <w:rtl/>
        </w:rPr>
      </w:pPr>
      <w:r>
        <w:rPr>
          <w:rFonts w:hint="cs"/>
          <w:rtl/>
        </w:rPr>
        <w:t xml:space="preserve">רבותי חברי הכנסת, אנחנו עוברים להצבעה בקריאה שלישית. </w:t>
      </w:r>
    </w:p>
    <w:p w14:paraId="44974A01" w14:textId="77777777" w:rsidR="00000000" w:rsidRDefault="00382668">
      <w:pPr>
        <w:pStyle w:val="af0"/>
        <w:rPr>
          <w:rFonts w:hint="cs"/>
          <w:rtl/>
        </w:rPr>
      </w:pPr>
    </w:p>
    <w:p w14:paraId="7AFEEB44" w14:textId="77777777" w:rsidR="00000000" w:rsidRDefault="00382668">
      <w:pPr>
        <w:pStyle w:val="af0"/>
        <w:rPr>
          <w:rFonts w:hint="cs"/>
          <w:rtl/>
        </w:rPr>
      </w:pPr>
    </w:p>
    <w:p w14:paraId="209486EB" w14:textId="77777777" w:rsidR="00000000" w:rsidRDefault="00382668">
      <w:pPr>
        <w:pStyle w:val="af0"/>
        <w:rPr>
          <w:rtl/>
        </w:rPr>
      </w:pPr>
      <w:r>
        <w:rPr>
          <w:rtl/>
        </w:rPr>
        <w:t>יצחק הרצוג (העבודה-מימד)</w:t>
      </w:r>
      <w:r>
        <w:rPr>
          <w:rtl/>
        </w:rPr>
        <w:t>:</w:t>
      </w:r>
    </w:p>
    <w:p w14:paraId="7D08988B" w14:textId="77777777" w:rsidR="00000000" w:rsidRDefault="00382668">
      <w:pPr>
        <w:pStyle w:val="a0"/>
        <w:rPr>
          <w:rtl/>
        </w:rPr>
      </w:pPr>
    </w:p>
    <w:p w14:paraId="4DD10F05" w14:textId="77777777" w:rsidR="00000000" w:rsidRDefault="00382668">
      <w:pPr>
        <w:pStyle w:val="a0"/>
        <w:rPr>
          <w:rFonts w:hint="cs"/>
          <w:rtl/>
        </w:rPr>
      </w:pPr>
      <w:r>
        <w:rPr>
          <w:rFonts w:hint="cs"/>
          <w:rtl/>
        </w:rPr>
        <w:t>היושב-ראש, תתקן את סעיף 5, זה מנוגד לכל מה שאמרת - - -</w:t>
      </w:r>
    </w:p>
    <w:p w14:paraId="683A1CD6" w14:textId="77777777" w:rsidR="00000000" w:rsidRDefault="00382668">
      <w:pPr>
        <w:pStyle w:val="af1"/>
        <w:rPr>
          <w:rtl/>
        </w:rPr>
      </w:pPr>
      <w:r>
        <w:rPr>
          <w:rtl/>
        </w:rPr>
        <w:br/>
        <w:t>היו"ר ראובן ריבלין:</w:t>
      </w:r>
    </w:p>
    <w:p w14:paraId="18713EC5" w14:textId="77777777" w:rsidR="00000000" w:rsidRDefault="00382668">
      <w:pPr>
        <w:pStyle w:val="a0"/>
        <w:rPr>
          <w:rtl/>
        </w:rPr>
      </w:pPr>
    </w:p>
    <w:p w14:paraId="4B81DD2A" w14:textId="77777777" w:rsidR="00000000" w:rsidRDefault="00382668">
      <w:pPr>
        <w:pStyle w:val="a0"/>
        <w:rPr>
          <w:rFonts w:hint="cs"/>
          <w:rtl/>
        </w:rPr>
      </w:pPr>
      <w:r>
        <w:rPr>
          <w:rFonts w:hint="cs"/>
          <w:rtl/>
        </w:rPr>
        <w:t xml:space="preserve">אדוני, האם להצביע בקריאה שלישית, או לא? </w:t>
      </w:r>
    </w:p>
    <w:p w14:paraId="500E66AE" w14:textId="77777777" w:rsidR="00000000" w:rsidRDefault="00382668">
      <w:pPr>
        <w:pStyle w:val="af0"/>
        <w:rPr>
          <w:rtl/>
        </w:rPr>
      </w:pPr>
      <w:r>
        <w:rPr>
          <w:rtl/>
        </w:rPr>
        <w:br/>
        <w:t>קריאות:</w:t>
      </w:r>
    </w:p>
    <w:p w14:paraId="5385F38E" w14:textId="77777777" w:rsidR="00000000" w:rsidRDefault="00382668">
      <w:pPr>
        <w:pStyle w:val="a0"/>
        <w:rPr>
          <w:rtl/>
        </w:rPr>
      </w:pPr>
    </w:p>
    <w:p w14:paraId="54DD8053" w14:textId="77777777" w:rsidR="00000000" w:rsidRDefault="00382668">
      <w:pPr>
        <w:pStyle w:val="a0"/>
        <w:rPr>
          <w:rFonts w:hint="cs"/>
          <w:rtl/>
        </w:rPr>
      </w:pPr>
      <w:r>
        <w:rPr>
          <w:rFonts w:hint="cs"/>
          <w:rtl/>
        </w:rPr>
        <w:t>- - -</w:t>
      </w:r>
    </w:p>
    <w:p w14:paraId="5090E604" w14:textId="77777777" w:rsidR="00000000" w:rsidRDefault="00382668">
      <w:pPr>
        <w:pStyle w:val="af1"/>
        <w:rPr>
          <w:rtl/>
        </w:rPr>
      </w:pPr>
      <w:r>
        <w:rPr>
          <w:rtl/>
        </w:rPr>
        <w:br/>
        <w:t>היו"ר ראובן ריבלין:</w:t>
      </w:r>
    </w:p>
    <w:p w14:paraId="61D4F693" w14:textId="77777777" w:rsidR="00000000" w:rsidRDefault="00382668">
      <w:pPr>
        <w:pStyle w:val="a0"/>
        <w:rPr>
          <w:rtl/>
        </w:rPr>
      </w:pPr>
    </w:p>
    <w:p w14:paraId="42045E69" w14:textId="77777777" w:rsidR="00000000" w:rsidRDefault="00382668">
      <w:pPr>
        <w:pStyle w:val="a0"/>
        <w:rPr>
          <w:rFonts w:hint="cs"/>
          <w:rtl/>
        </w:rPr>
      </w:pPr>
      <w:r>
        <w:rPr>
          <w:rFonts w:hint="cs"/>
          <w:rtl/>
        </w:rPr>
        <w:t>אני שואל את אדוני כרגע - האם אדוני רוצה להחזיר את הצעת החוק לדיון על סעיף 5, או האם אדוני מבקש לק</w:t>
      </w:r>
      <w:r>
        <w:rPr>
          <w:rFonts w:hint="cs"/>
          <w:rtl/>
        </w:rPr>
        <w:t>רוא בקריאה שלישית?</w:t>
      </w:r>
    </w:p>
    <w:p w14:paraId="3CA6C965" w14:textId="77777777" w:rsidR="00000000" w:rsidRDefault="00382668">
      <w:pPr>
        <w:pStyle w:val="af0"/>
        <w:rPr>
          <w:rtl/>
        </w:rPr>
      </w:pPr>
      <w:r>
        <w:rPr>
          <w:rtl/>
        </w:rPr>
        <w:br/>
        <w:t>קריאות:</w:t>
      </w:r>
    </w:p>
    <w:p w14:paraId="65890D11" w14:textId="77777777" w:rsidR="00000000" w:rsidRDefault="00382668">
      <w:pPr>
        <w:pStyle w:val="a0"/>
        <w:rPr>
          <w:rtl/>
        </w:rPr>
      </w:pPr>
    </w:p>
    <w:p w14:paraId="55C73C29" w14:textId="77777777" w:rsidR="00000000" w:rsidRDefault="00382668">
      <w:pPr>
        <w:pStyle w:val="a0"/>
        <w:rPr>
          <w:rFonts w:hint="cs"/>
          <w:rtl/>
        </w:rPr>
      </w:pPr>
      <w:r>
        <w:rPr>
          <w:rFonts w:hint="cs"/>
          <w:rtl/>
        </w:rPr>
        <w:t>- - -</w:t>
      </w:r>
    </w:p>
    <w:p w14:paraId="575BDBD1" w14:textId="77777777" w:rsidR="00000000" w:rsidRDefault="00382668">
      <w:pPr>
        <w:pStyle w:val="af1"/>
        <w:rPr>
          <w:rtl/>
        </w:rPr>
      </w:pPr>
      <w:r>
        <w:rPr>
          <w:rtl/>
        </w:rPr>
        <w:br/>
        <w:t>היו"ר ראובן ריבלין:</w:t>
      </w:r>
    </w:p>
    <w:p w14:paraId="7A0CC27B" w14:textId="77777777" w:rsidR="00000000" w:rsidRDefault="00382668">
      <w:pPr>
        <w:pStyle w:val="a0"/>
        <w:rPr>
          <w:rtl/>
        </w:rPr>
      </w:pPr>
    </w:p>
    <w:p w14:paraId="568DD58E" w14:textId="77777777" w:rsidR="00000000" w:rsidRDefault="00382668">
      <w:pPr>
        <w:pStyle w:val="a0"/>
        <w:rPr>
          <w:rFonts w:hint="cs"/>
          <w:rtl/>
        </w:rPr>
      </w:pPr>
      <w:r>
        <w:rPr>
          <w:rFonts w:hint="cs"/>
          <w:rtl/>
        </w:rPr>
        <w:t xml:space="preserve">רק את סעיף 5 הוא יכול להחזיר, וזה את כל הסעיף. </w:t>
      </w:r>
    </w:p>
    <w:p w14:paraId="1A467F95" w14:textId="77777777" w:rsidR="00000000" w:rsidRDefault="00382668">
      <w:pPr>
        <w:pStyle w:val="af0"/>
        <w:rPr>
          <w:rtl/>
        </w:rPr>
      </w:pPr>
      <w:r>
        <w:rPr>
          <w:rtl/>
        </w:rPr>
        <w:br/>
        <w:t>קריאות:</w:t>
      </w:r>
    </w:p>
    <w:p w14:paraId="1D992630" w14:textId="77777777" w:rsidR="00000000" w:rsidRDefault="00382668">
      <w:pPr>
        <w:pStyle w:val="a0"/>
        <w:rPr>
          <w:rtl/>
        </w:rPr>
      </w:pPr>
    </w:p>
    <w:p w14:paraId="175AB59D" w14:textId="77777777" w:rsidR="00000000" w:rsidRDefault="00382668">
      <w:pPr>
        <w:pStyle w:val="a0"/>
        <w:rPr>
          <w:rFonts w:hint="cs"/>
          <w:rtl/>
        </w:rPr>
      </w:pPr>
      <w:r>
        <w:rPr>
          <w:rFonts w:hint="cs"/>
          <w:rtl/>
        </w:rPr>
        <w:t>- - -</w:t>
      </w:r>
    </w:p>
    <w:p w14:paraId="0DF60807" w14:textId="77777777" w:rsidR="00000000" w:rsidRDefault="00382668">
      <w:pPr>
        <w:pStyle w:val="af1"/>
        <w:rPr>
          <w:rtl/>
        </w:rPr>
      </w:pPr>
      <w:r>
        <w:rPr>
          <w:rtl/>
        </w:rPr>
        <w:br/>
        <w:t>היו"ר ראובן ריבלין:</w:t>
      </w:r>
    </w:p>
    <w:p w14:paraId="329EACAA" w14:textId="77777777" w:rsidR="00000000" w:rsidRDefault="00382668">
      <w:pPr>
        <w:pStyle w:val="a0"/>
        <w:rPr>
          <w:rtl/>
        </w:rPr>
      </w:pPr>
    </w:p>
    <w:p w14:paraId="0C52D179" w14:textId="77777777" w:rsidR="00000000" w:rsidRDefault="00382668">
      <w:pPr>
        <w:pStyle w:val="a0"/>
        <w:rPr>
          <w:rFonts w:hint="cs"/>
          <w:rtl/>
        </w:rPr>
      </w:pPr>
      <w:r>
        <w:rPr>
          <w:rFonts w:hint="cs"/>
          <w:rtl/>
        </w:rPr>
        <w:t>תודה רבה. ובכן, יושב-ראש הוועדה מבקש ממני להצביע על החוק בקריאה שלישית. לכן, רבותי חברי הכנסת - - -</w:t>
      </w:r>
    </w:p>
    <w:p w14:paraId="603ACF05" w14:textId="77777777" w:rsidR="00000000" w:rsidRDefault="00382668">
      <w:pPr>
        <w:pStyle w:val="af0"/>
        <w:rPr>
          <w:rtl/>
        </w:rPr>
      </w:pPr>
      <w:r>
        <w:rPr>
          <w:rtl/>
        </w:rPr>
        <w:br/>
        <w:t xml:space="preserve">רוני בר-און </w:t>
      </w:r>
      <w:r>
        <w:rPr>
          <w:rtl/>
        </w:rPr>
        <w:t>(יו"ר ועדת הכנסת):</w:t>
      </w:r>
    </w:p>
    <w:p w14:paraId="4B24D845" w14:textId="77777777" w:rsidR="00000000" w:rsidRDefault="00382668">
      <w:pPr>
        <w:pStyle w:val="a0"/>
        <w:rPr>
          <w:rtl/>
        </w:rPr>
      </w:pPr>
    </w:p>
    <w:p w14:paraId="5F89A6A8" w14:textId="77777777" w:rsidR="00000000" w:rsidRDefault="00382668">
      <w:pPr>
        <w:pStyle w:val="a0"/>
        <w:rPr>
          <w:rFonts w:hint="cs"/>
          <w:rtl/>
        </w:rPr>
      </w:pPr>
      <w:r>
        <w:rPr>
          <w:rFonts w:hint="cs"/>
          <w:rtl/>
        </w:rPr>
        <w:t xml:space="preserve">אני מבקש שהוועדה תשוב ותדון בהסתייגות הזאת. </w:t>
      </w:r>
    </w:p>
    <w:p w14:paraId="3ECB61D5" w14:textId="77777777" w:rsidR="00000000" w:rsidRDefault="00382668">
      <w:pPr>
        <w:pStyle w:val="af0"/>
        <w:rPr>
          <w:rtl/>
        </w:rPr>
      </w:pPr>
      <w:r>
        <w:rPr>
          <w:rtl/>
        </w:rPr>
        <w:br/>
        <w:t>דליה איציק (העבודה-מימד):</w:t>
      </w:r>
    </w:p>
    <w:p w14:paraId="1B750A50" w14:textId="77777777" w:rsidR="00000000" w:rsidRDefault="00382668">
      <w:pPr>
        <w:pStyle w:val="a0"/>
        <w:rPr>
          <w:rtl/>
        </w:rPr>
      </w:pPr>
    </w:p>
    <w:p w14:paraId="7419620C" w14:textId="77777777" w:rsidR="00000000" w:rsidRDefault="00382668">
      <w:pPr>
        <w:pStyle w:val="a0"/>
        <w:rPr>
          <w:rFonts w:hint="cs"/>
          <w:rtl/>
        </w:rPr>
      </w:pPr>
      <w:r>
        <w:rPr>
          <w:rFonts w:hint="cs"/>
          <w:rtl/>
        </w:rPr>
        <w:t>מה זאת אומרת?</w:t>
      </w:r>
    </w:p>
    <w:p w14:paraId="0CD34F0A" w14:textId="77777777" w:rsidR="00000000" w:rsidRDefault="00382668">
      <w:pPr>
        <w:pStyle w:val="af0"/>
        <w:rPr>
          <w:rFonts w:hint="cs"/>
          <w:rtl/>
        </w:rPr>
      </w:pPr>
    </w:p>
    <w:p w14:paraId="218BDCAB" w14:textId="77777777" w:rsidR="00000000" w:rsidRDefault="00382668">
      <w:pPr>
        <w:pStyle w:val="af0"/>
        <w:rPr>
          <w:rFonts w:hint="cs"/>
          <w:rtl/>
        </w:rPr>
      </w:pPr>
    </w:p>
    <w:p w14:paraId="0D9D6224" w14:textId="77777777" w:rsidR="00000000" w:rsidRDefault="00382668">
      <w:pPr>
        <w:pStyle w:val="af0"/>
        <w:rPr>
          <w:rtl/>
        </w:rPr>
      </w:pPr>
      <w:r>
        <w:rPr>
          <w:rtl/>
        </w:rPr>
        <w:t>קריאות:</w:t>
      </w:r>
    </w:p>
    <w:p w14:paraId="69CAC6A2" w14:textId="77777777" w:rsidR="00000000" w:rsidRDefault="00382668">
      <w:pPr>
        <w:pStyle w:val="a0"/>
        <w:rPr>
          <w:rtl/>
        </w:rPr>
      </w:pPr>
    </w:p>
    <w:p w14:paraId="2333209A" w14:textId="77777777" w:rsidR="00000000" w:rsidRDefault="00382668">
      <w:pPr>
        <w:pStyle w:val="a0"/>
        <w:rPr>
          <w:rFonts w:hint="cs"/>
          <w:rtl/>
        </w:rPr>
      </w:pPr>
      <w:r>
        <w:rPr>
          <w:rFonts w:hint="cs"/>
          <w:rtl/>
        </w:rPr>
        <w:t>- - -</w:t>
      </w:r>
    </w:p>
    <w:p w14:paraId="7B766F0F" w14:textId="77777777" w:rsidR="00000000" w:rsidRDefault="00382668">
      <w:pPr>
        <w:pStyle w:val="af1"/>
        <w:rPr>
          <w:rtl/>
        </w:rPr>
      </w:pPr>
      <w:r>
        <w:rPr>
          <w:rtl/>
        </w:rPr>
        <w:br/>
        <w:t>היו"ר ראובן ריבלין:</w:t>
      </w:r>
    </w:p>
    <w:p w14:paraId="098F9EB8" w14:textId="77777777" w:rsidR="00000000" w:rsidRDefault="00382668">
      <w:pPr>
        <w:pStyle w:val="a0"/>
        <w:rPr>
          <w:rtl/>
        </w:rPr>
      </w:pPr>
    </w:p>
    <w:p w14:paraId="65C8AD84" w14:textId="77777777" w:rsidR="00000000" w:rsidRDefault="00382668">
      <w:pPr>
        <w:pStyle w:val="a0"/>
        <w:rPr>
          <w:rFonts w:hint="cs"/>
          <w:rtl/>
        </w:rPr>
      </w:pPr>
      <w:r>
        <w:rPr>
          <w:rFonts w:hint="cs"/>
          <w:rtl/>
        </w:rPr>
        <w:t>רבותי, שלא תהיה אי-הבנה. רבותי חברי הכנסת - - -</w:t>
      </w:r>
    </w:p>
    <w:p w14:paraId="5EB59564" w14:textId="77777777" w:rsidR="00000000" w:rsidRDefault="00382668">
      <w:pPr>
        <w:pStyle w:val="af0"/>
        <w:rPr>
          <w:rtl/>
        </w:rPr>
      </w:pPr>
      <w:r>
        <w:rPr>
          <w:rtl/>
        </w:rPr>
        <w:br/>
        <w:t>קריאות:</w:t>
      </w:r>
    </w:p>
    <w:p w14:paraId="77310181" w14:textId="77777777" w:rsidR="00000000" w:rsidRDefault="00382668">
      <w:pPr>
        <w:pStyle w:val="a0"/>
        <w:rPr>
          <w:rtl/>
        </w:rPr>
      </w:pPr>
    </w:p>
    <w:p w14:paraId="2E13AC73" w14:textId="77777777" w:rsidR="00000000" w:rsidRDefault="00382668">
      <w:pPr>
        <w:pStyle w:val="a0"/>
        <w:rPr>
          <w:rFonts w:hint="cs"/>
          <w:rtl/>
        </w:rPr>
      </w:pPr>
      <w:r>
        <w:rPr>
          <w:rFonts w:hint="cs"/>
          <w:rtl/>
        </w:rPr>
        <w:t>- - -</w:t>
      </w:r>
    </w:p>
    <w:p w14:paraId="43CB718C" w14:textId="77777777" w:rsidR="00000000" w:rsidRDefault="00382668">
      <w:pPr>
        <w:pStyle w:val="af1"/>
        <w:rPr>
          <w:rtl/>
        </w:rPr>
      </w:pPr>
      <w:r>
        <w:rPr>
          <w:rtl/>
        </w:rPr>
        <w:br/>
        <w:t>היו"ר ראובן ריבלין:</w:t>
      </w:r>
    </w:p>
    <w:p w14:paraId="6ECFE36B" w14:textId="77777777" w:rsidR="00000000" w:rsidRDefault="00382668">
      <w:pPr>
        <w:pStyle w:val="a0"/>
        <w:rPr>
          <w:rtl/>
        </w:rPr>
      </w:pPr>
    </w:p>
    <w:p w14:paraId="38547EBA" w14:textId="77777777" w:rsidR="00000000" w:rsidRDefault="00382668">
      <w:pPr>
        <w:pStyle w:val="a0"/>
        <w:rPr>
          <w:rFonts w:hint="cs"/>
          <w:rtl/>
        </w:rPr>
      </w:pPr>
      <w:r>
        <w:rPr>
          <w:rFonts w:hint="cs"/>
          <w:rtl/>
        </w:rPr>
        <w:t>אדוני יושב-ראש ועדת הכנס</w:t>
      </w:r>
      <w:r>
        <w:rPr>
          <w:rFonts w:hint="cs"/>
          <w:rtl/>
        </w:rPr>
        <w:t>ת, באפשרותו של אדוני למשוך את החוק - - -</w:t>
      </w:r>
    </w:p>
    <w:p w14:paraId="1C8E6CFB" w14:textId="77777777" w:rsidR="00000000" w:rsidRDefault="00382668">
      <w:pPr>
        <w:pStyle w:val="af0"/>
        <w:rPr>
          <w:rtl/>
        </w:rPr>
      </w:pPr>
      <w:r>
        <w:rPr>
          <w:rtl/>
        </w:rPr>
        <w:br/>
        <w:t>רוני בר-און (יו"ר ועדת הכנסת):</w:t>
      </w:r>
    </w:p>
    <w:p w14:paraId="1EF790A2" w14:textId="77777777" w:rsidR="00000000" w:rsidRDefault="00382668">
      <w:pPr>
        <w:pStyle w:val="a0"/>
        <w:rPr>
          <w:rtl/>
        </w:rPr>
      </w:pPr>
    </w:p>
    <w:p w14:paraId="1A745A37" w14:textId="77777777" w:rsidR="00000000" w:rsidRDefault="00382668">
      <w:pPr>
        <w:pStyle w:val="a0"/>
        <w:rPr>
          <w:rFonts w:hint="cs"/>
          <w:rtl/>
        </w:rPr>
      </w:pPr>
      <w:r>
        <w:rPr>
          <w:rFonts w:hint="cs"/>
          <w:rtl/>
        </w:rPr>
        <w:t xml:space="preserve">אני לא רוצה. </w:t>
      </w:r>
    </w:p>
    <w:p w14:paraId="7CB5AEC4" w14:textId="77777777" w:rsidR="00000000" w:rsidRDefault="00382668">
      <w:pPr>
        <w:pStyle w:val="af1"/>
        <w:rPr>
          <w:rtl/>
        </w:rPr>
      </w:pPr>
      <w:r>
        <w:rPr>
          <w:rtl/>
        </w:rPr>
        <w:br/>
        <w:t>היו"ר ראובן ריבלין:</w:t>
      </w:r>
    </w:p>
    <w:p w14:paraId="60FE9DA5" w14:textId="77777777" w:rsidR="00000000" w:rsidRDefault="00382668">
      <w:pPr>
        <w:pStyle w:val="a0"/>
        <w:rPr>
          <w:rtl/>
        </w:rPr>
      </w:pPr>
    </w:p>
    <w:p w14:paraId="22F2BA4E" w14:textId="77777777" w:rsidR="00000000" w:rsidRDefault="00382668">
      <w:pPr>
        <w:pStyle w:val="a0"/>
        <w:rPr>
          <w:rFonts w:hint="cs"/>
          <w:rtl/>
        </w:rPr>
      </w:pPr>
      <w:r>
        <w:rPr>
          <w:rFonts w:hint="cs"/>
          <w:rtl/>
        </w:rPr>
        <w:t xml:space="preserve">לא רוצה למשוך את החוק - אנחנו מצביעים. אחר כך כל חבר כנסת יכול להציע כמה חוקים שהוא רוצה. הרי אין אונס פה. מה זה, אנחנו חוסמים חברי כנסת בחקיקתם? </w:t>
      </w:r>
      <w:r>
        <w:rPr>
          <w:rFonts w:hint="cs"/>
          <w:rtl/>
        </w:rPr>
        <w:t xml:space="preserve">כל אחד יעשה כעולה על רוחו. </w:t>
      </w:r>
    </w:p>
    <w:p w14:paraId="54E2035F" w14:textId="77777777" w:rsidR="00000000" w:rsidRDefault="00382668">
      <w:pPr>
        <w:pStyle w:val="a0"/>
        <w:rPr>
          <w:rFonts w:hint="cs"/>
          <w:rtl/>
        </w:rPr>
      </w:pPr>
    </w:p>
    <w:p w14:paraId="7DA846D3" w14:textId="77777777" w:rsidR="00000000" w:rsidRDefault="00382668">
      <w:pPr>
        <w:pStyle w:val="a0"/>
        <w:rPr>
          <w:rFonts w:hint="cs"/>
          <w:rtl/>
        </w:rPr>
      </w:pPr>
      <w:r>
        <w:rPr>
          <w:rFonts w:hint="cs"/>
          <w:rtl/>
        </w:rPr>
        <w:t>אנחנו מצביעים על הצעת החוק בקריאה - - -</w:t>
      </w:r>
    </w:p>
    <w:p w14:paraId="3BB1FB66" w14:textId="77777777" w:rsidR="00000000" w:rsidRDefault="00382668">
      <w:pPr>
        <w:pStyle w:val="af0"/>
        <w:rPr>
          <w:rtl/>
        </w:rPr>
      </w:pPr>
      <w:r>
        <w:rPr>
          <w:rtl/>
        </w:rPr>
        <w:br/>
        <w:t>יצחק הרצוג (העבודה-מימד):</w:t>
      </w:r>
    </w:p>
    <w:p w14:paraId="36063D84" w14:textId="77777777" w:rsidR="00000000" w:rsidRDefault="00382668">
      <w:pPr>
        <w:pStyle w:val="a0"/>
        <w:rPr>
          <w:rtl/>
        </w:rPr>
      </w:pPr>
    </w:p>
    <w:p w14:paraId="2872B30B" w14:textId="77777777" w:rsidR="00000000" w:rsidRDefault="00382668">
      <w:pPr>
        <w:pStyle w:val="a0"/>
        <w:rPr>
          <w:rFonts w:hint="cs"/>
          <w:rtl/>
        </w:rPr>
      </w:pPr>
      <w:r>
        <w:rPr>
          <w:rFonts w:hint="cs"/>
          <w:rtl/>
        </w:rPr>
        <w:t>שימשוך עד שתפתור את הבעיה - - -</w:t>
      </w:r>
    </w:p>
    <w:p w14:paraId="534B686A" w14:textId="77777777" w:rsidR="00000000" w:rsidRDefault="00382668">
      <w:pPr>
        <w:pStyle w:val="af0"/>
        <w:rPr>
          <w:rtl/>
        </w:rPr>
      </w:pPr>
      <w:r>
        <w:rPr>
          <w:rtl/>
        </w:rPr>
        <w:br/>
        <w:t>קריאות:</w:t>
      </w:r>
    </w:p>
    <w:p w14:paraId="0EF185EC" w14:textId="77777777" w:rsidR="00000000" w:rsidRDefault="00382668">
      <w:pPr>
        <w:pStyle w:val="a0"/>
        <w:rPr>
          <w:rtl/>
        </w:rPr>
      </w:pPr>
    </w:p>
    <w:p w14:paraId="62AB7949" w14:textId="77777777" w:rsidR="00000000" w:rsidRDefault="00382668">
      <w:pPr>
        <w:pStyle w:val="a0"/>
        <w:rPr>
          <w:rFonts w:hint="cs"/>
          <w:rtl/>
        </w:rPr>
      </w:pPr>
      <w:r>
        <w:rPr>
          <w:rFonts w:hint="cs"/>
          <w:rtl/>
        </w:rPr>
        <w:t>- - -</w:t>
      </w:r>
    </w:p>
    <w:p w14:paraId="6758DB74" w14:textId="77777777" w:rsidR="00000000" w:rsidRDefault="00382668">
      <w:pPr>
        <w:pStyle w:val="af0"/>
        <w:rPr>
          <w:rtl/>
        </w:rPr>
      </w:pPr>
      <w:r>
        <w:rPr>
          <w:rtl/>
        </w:rPr>
        <w:br/>
        <w:t>רוני בר-און (יו"ר ועדת הכנסת):</w:t>
      </w:r>
    </w:p>
    <w:p w14:paraId="56E7ED98" w14:textId="77777777" w:rsidR="00000000" w:rsidRDefault="00382668">
      <w:pPr>
        <w:pStyle w:val="a0"/>
        <w:rPr>
          <w:rtl/>
        </w:rPr>
      </w:pPr>
    </w:p>
    <w:p w14:paraId="1A92D51C" w14:textId="77777777" w:rsidR="00000000" w:rsidRDefault="00382668">
      <w:pPr>
        <w:pStyle w:val="a0"/>
        <w:rPr>
          <w:rFonts w:hint="cs"/>
          <w:rtl/>
        </w:rPr>
      </w:pPr>
      <w:r>
        <w:rPr>
          <w:rFonts w:hint="cs"/>
          <w:rtl/>
        </w:rPr>
        <w:t xml:space="preserve">אני לא אמשוך. אתם יכולים לצעוק עד מחרתיים. </w:t>
      </w:r>
    </w:p>
    <w:p w14:paraId="0E065470" w14:textId="77777777" w:rsidR="00000000" w:rsidRDefault="00382668">
      <w:pPr>
        <w:pStyle w:val="af0"/>
        <w:rPr>
          <w:rtl/>
        </w:rPr>
      </w:pPr>
      <w:r>
        <w:rPr>
          <w:rtl/>
        </w:rPr>
        <w:br/>
        <w:t>קריאה:</w:t>
      </w:r>
    </w:p>
    <w:p w14:paraId="23E2082F" w14:textId="77777777" w:rsidR="00000000" w:rsidRDefault="00382668">
      <w:pPr>
        <w:pStyle w:val="a0"/>
        <w:rPr>
          <w:rtl/>
        </w:rPr>
      </w:pPr>
    </w:p>
    <w:p w14:paraId="3160AF18" w14:textId="77777777" w:rsidR="00000000" w:rsidRDefault="00382668">
      <w:pPr>
        <w:pStyle w:val="a0"/>
        <w:rPr>
          <w:rFonts w:hint="cs"/>
          <w:rtl/>
        </w:rPr>
      </w:pPr>
      <w:r>
        <w:rPr>
          <w:rFonts w:hint="cs"/>
          <w:rtl/>
        </w:rPr>
        <w:t>- - -</w:t>
      </w:r>
    </w:p>
    <w:p w14:paraId="6529F226" w14:textId="77777777" w:rsidR="00000000" w:rsidRDefault="00382668">
      <w:pPr>
        <w:pStyle w:val="af1"/>
        <w:rPr>
          <w:rtl/>
        </w:rPr>
      </w:pPr>
      <w:r>
        <w:rPr>
          <w:rtl/>
        </w:rPr>
        <w:br/>
        <w:t>היו"ר ראובן ריבלין</w:t>
      </w:r>
      <w:r>
        <w:rPr>
          <w:rtl/>
        </w:rPr>
        <w:t>:</w:t>
      </w:r>
    </w:p>
    <w:p w14:paraId="153B921F" w14:textId="77777777" w:rsidR="00000000" w:rsidRDefault="00382668">
      <w:pPr>
        <w:pStyle w:val="a0"/>
        <w:rPr>
          <w:rtl/>
        </w:rPr>
      </w:pPr>
    </w:p>
    <w:p w14:paraId="29615B79" w14:textId="77777777" w:rsidR="00000000" w:rsidRDefault="00382668">
      <w:pPr>
        <w:pStyle w:val="a0"/>
        <w:rPr>
          <w:rFonts w:hint="cs"/>
          <w:rtl/>
        </w:rPr>
      </w:pPr>
      <w:r>
        <w:rPr>
          <w:rFonts w:hint="cs"/>
          <w:rtl/>
        </w:rPr>
        <w:t xml:space="preserve">אני שואל אותו, מותר לו. </w:t>
      </w:r>
    </w:p>
    <w:p w14:paraId="16FEEAE1" w14:textId="77777777" w:rsidR="00000000" w:rsidRDefault="00382668">
      <w:pPr>
        <w:pStyle w:val="a"/>
        <w:rPr>
          <w:rtl/>
        </w:rPr>
      </w:pPr>
      <w:r>
        <w:rPr>
          <w:rtl/>
        </w:rPr>
        <w:br/>
      </w:r>
      <w:bookmarkStart w:id="176" w:name="FS000001038T22_12_2003_16_04_12"/>
      <w:bookmarkStart w:id="177" w:name="_Toc92504271"/>
      <w:bookmarkEnd w:id="176"/>
      <w:r>
        <w:rPr>
          <w:rtl/>
        </w:rPr>
        <w:t>רוני בר-און (יו"ר ועדת הכנסת):</w:t>
      </w:r>
      <w:bookmarkEnd w:id="177"/>
    </w:p>
    <w:p w14:paraId="4C857CE0" w14:textId="77777777" w:rsidR="00000000" w:rsidRDefault="00382668">
      <w:pPr>
        <w:pStyle w:val="a0"/>
        <w:rPr>
          <w:rtl/>
        </w:rPr>
      </w:pPr>
    </w:p>
    <w:p w14:paraId="38146DA0" w14:textId="77777777" w:rsidR="00000000" w:rsidRDefault="00382668">
      <w:pPr>
        <w:pStyle w:val="a0"/>
        <w:rPr>
          <w:rFonts w:hint="cs"/>
          <w:rtl/>
        </w:rPr>
      </w:pPr>
      <w:r>
        <w:rPr>
          <w:rFonts w:hint="cs"/>
          <w:rtl/>
        </w:rPr>
        <w:t>אני אמרתי ליושב-ראש - ואני לא רוצה שזה יהיה דיבור ביני לבין יושב-ראש הכנסת, יושב-ראש הישיבה - שאני מבקש כרגע שלא למשוך. אני מבקש לקיים את ההצבעה בקריאה שלישית. עם זה, ברגע שיעבור החוק, הוועדה תשו</w:t>
      </w:r>
      <w:r>
        <w:rPr>
          <w:rFonts w:hint="cs"/>
          <w:rtl/>
        </w:rPr>
        <w:t xml:space="preserve">ב ותדון בנושא ההסתייגות, ולתיקון לא יהיה דרוש רוב של 50 חברי כנסת. הדברים - בבחינת גילוי נאות - מונחים בפני כולכם. עכשיו אני מבקש לקיים הצבעה בקריאה שלישית. </w:t>
      </w:r>
    </w:p>
    <w:p w14:paraId="02BE5B36" w14:textId="77777777" w:rsidR="00000000" w:rsidRDefault="00382668">
      <w:pPr>
        <w:pStyle w:val="af0"/>
        <w:rPr>
          <w:rtl/>
        </w:rPr>
      </w:pPr>
      <w:r>
        <w:rPr>
          <w:rtl/>
        </w:rPr>
        <w:br/>
        <w:t>מיכאל איתן (הליכוד):</w:t>
      </w:r>
    </w:p>
    <w:p w14:paraId="5BBDD00D" w14:textId="77777777" w:rsidR="00000000" w:rsidRDefault="00382668">
      <w:pPr>
        <w:pStyle w:val="a0"/>
        <w:rPr>
          <w:rtl/>
        </w:rPr>
      </w:pPr>
    </w:p>
    <w:p w14:paraId="1BE36DBA" w14:textId="77777777" w:rsidR="00000000" w:rsidRDefault="00382668">
      <w:pPr>
        <w:pStyle w:val="a0"/>
        <w:rPr>
          <w:rFonts w:hint="cs"/>
          <w:rtl/>
        </w:rPr>
      </w:pPr>
      <w:r>
        <w:rPr>
          <w:rFonts w:hint="cs"/>
          <w:rtl/>
        </w:rPr>
        <w:t>הוועדה לא יכולה לדון בהסתייגות, היא יכולה לדון בהצעה לתיקון החוק - - -</w:t>
      </w:r>
    </w:p>
    <w:p w14:paraId="7EF52B5E" w14:textId="77777777" w:rsidR="00000000" w:rsidRDefault="00382668">
      <w:pPr>
        <w:pStyle w:val="af0"/>
        <w:rPr>
          <w:rtl/>
        </w:rPr>
      </w:pPr>
      <w:r>
        <w:rPr>
          <w:rtl/>
        </w:rPr>
        <w:br/>
        <w:t>קרי</w:t>
      </w:r>
      <w:r>
        <w:rPr>
          <w:rtl/>
        </w:rPr>
        <w:t>אות:</w:t>
      </w:r>
    </w:p>
    <w:p w14:paraId="1E8DBB33" w14:textId="77777777" w:rsidR="00000000" w:rsidRDefault="00382668">
      <w:pPr>
        <w:pStyle w:val="a0"/>
        <w:rPr>
          <w:rtl/>
        </w:rPr>
      </w:pPr>
    </w:p>
    <w:p w14:paraId="3E53455B" w14:textId="77777777" w:rsidR="00000000" w:rsidRDefault="00382668">
      <w:pPr>
        <w:pStyle w:val="a0"/>
        <w:rPr>
          <w:rFonts w:hint="cs"/>
          <w:rtl/>
        </w:rPr>
      </w:pPr>
      <w:r>
        <w:rPr>
          <w:rFonts w:hint="cs"/>
          <w:rtl/>
        </w:rPr>
        <w:t>- - -</w:t>
      </w:r>
    </w:p>
    <w:p w14:paraId="1B9885E2" w14:textId="77777777" w:rsidR="00000000" w:rsidRDefault="00382668">
      <w:pPr>
        <w:pStyle w:val="af1"/>
        <w:rPr>
          <w:rtl/>
        </w:rPr>
      </w:pPr>
      <w:r>
        <w:rPr>
          <w:rtl/>
        </w:rPr>
        <w:br/>
        <w:t>היו"ר ראובן ריבלין:</w:t>
      </w:r>
    </w:p>
    <w:p w14:paraId="4554F010" w14:textId="77777777" w:rsidR="00000000" w:rsidRDefault="00382668">
      <w:pPr>
        <w:pStyle w:val="a0"/>
        <w:rPr>
          <w:rtl/>
        </w:rPr>
      </w:pPr>
    </w:p>
    <w:p w14:paraId="668A8228" w14:textId="77777777" w:rsidR="00000000" w:rsidRDefault="00382668">
      <w:pPr>
        <w:pStyle w:val="a0"/>
        <w:rPr>
          <w:rFonts w:hint="cs"/>
          <w:rtl/>
        </w:rPr>
      </w:pPr>
      <w:r>
        <w:rPr>
          <w:rFonts w:hint="cs"/>
          <w:rtl/>
        </w:rPr>
        <w:t xml:space="preserve">אדוני יושב-ראש ועדת הכנסת, אדוני ירשה לי - על דעתי ועל דעת שר הפנים - שאנחנו ישבנו כמה שעות פה בכנסת. </w:t>
      </w:r>
    </w:p>
    <w:p w14:paraId="6AB02B65" w14:textId="77777777" w:rsidR="00000000" w:rsidRDefault="00382668">
      <w:pPr>
        <w:pStyle w:val="a0"/>
        <w:rPr>
          <w:rFonts w:hint="cs"/>
          <w:rtl/>
        </w:rPr>
      </w:pPr>
    </w:p>
    <w:p w14:paraId="037DACFE" w14:textId="77777777" w:rsidR="00000000" w:rsidRDefault="00382668">
      <w:pPr>
        <w:pStyle w:val="a0"/>
        <w:rPr>
          <w:rFonts w:hint="cs"/>
          <w:rtl/>
        </w:rPr>
      </w:pPr>
      <w:r>
        <w:rPr>
          <w:rFonts w:hint="cs"/>
          <w:rtl/>
        </w:rPr>
        <w:t>אדוני, אנחנו בהליכי חקיקה. כאשר החוק יעבור בקריאה שלישית - החוק יתקבל.</w:t>
      </w:r>
    </w:p>
    <w:p w14:paraId="076243F3" w14:textId="77777777" w:rsidR="00000000" w:rsidRDefault="00382668">
      <w:pPr>
        <w:pStyle w:val="-"/>
        <w:rPr>
          <w:rtl/>
        </w:rPr>
      </w:pPr>
      <w:r>
        <w:rPr>
          <w:rtl/>
        </w:rPr>
        <w:br/>
      </w:r>
      <w:bookmarkStart w:id="178" w:name="FS000001038T22_12_2003_16_06_45C"/>
      <w:bookmarkEnd w:id="178"/>
      <w:r>
        <w:rPr>
          <w:rtl/>
        </w:rPr>
        <w:t>רוני בר-און (יו"ר ועדת הכנסת):</w:t>
      </w:r>
    </w:p>
    <w:p w14:paraId="5FD5732E" w14:textId="77777777" w:rsidR="00000000" w:rsidRDefault="00382668">
      <w:pPr>
        <w:pStyle w:val="a0"/>
        <w:rPr>
          <w:rtl/>
        </w:rPr>
      </w:pPr>
    </w:p>
    <w:p w14:paraId="1AB08481" w14:textId="77777777" w:rsidR="00000000" w:rsidRDefault="00382668">
      <w:pPr>
        <w:pStyle w:val="a0"/>
        <w:rPr>
          <w:rFonts w:hint="cs"/>
          <w:rtl/>
        </w:rPr>
      </w:pPr>
      <w:r>
        <w:rPr>
          <w:rFonts w:hint="cs"/>
          <w:rtl/>
        </w:rPr>
        <w:t xml:space="preserve">נכון. </w:t>
      </w:r>
    </w:p>
    <w:p w14:paraId="00D805B6" w14:textId="77777777" w:rsidR="00000000" w:rsidRDefault="00382668">
      <w:pPr>
        <w:pStyle w:val="af1"/>
        <w:rPr>
          <w:rtl/>
        </w:rPr>
      </w:pPr>
      <w:r>
        <w:rPr>
          <w:rtl/>
        </w:rPr>
        <w:br/>
        <w:t xml:space="preserve">היו"ר </w:t>
      </w:r>
      <w:r>
        <w:rPr>
          <w:rtl/>
        </w:rPr>
        <w:t>ראובן ריבלין:</w:t>
      </w:r>
    </w:p>
    <w:p w14:paraId="7A5FB71C" w14:textId="77777777" w:rsidR="00000000" w:rsidRDefault="00382668">
      <w:pPr>
        <w:pStyle w:val="a0"/>
        <w:rPr>
          <w:rtl/>
        </w:rPr>
      </w:pPr>
    </w:p>
    <w:p w14:paraId="45009C84" w14:textId="77777777" w:rsidR="00000000" w:rsidRDefault="00382668">
      <w:pPr>
        <w:pStyle w:val="a0"/>
        <w:rPr>
          <w:rFonts w:hint="cs"/>
          <w:rtl/>
        </w:rPr>
      </w:pPr>
      <w:r>
        <w:rPr>
          <w:rFonts w:hint="cs"/>
          <w:rtl/>
        </w:rPr>
        <w:t>לאחר מכן, כל חבר כנסת, כל ועדה, כל שר יכולים להגיש הצעת חוק חדשה.</w:t>
      </w:r>
    </w:p>
    <w:p w14:paraId="4381562F" w14:textId="77777777" w:rsidR="00000000" w:rsidRDefault="00382668">
      <w:pPr>
        <w:pStyle w:val="-"/>
        <w:rPr>
          <w:rtl/>
        </w:rPr>
      </w:pPr>
      <w:r>
        <w:rPr>
          <w:rtl/>
        </w:rPr>
        <w:br/>
      </w:r>
      <w:bookmarkStart w:id="179" w:name="FS000001038T22_12_2003_16_07_01C"/>
      <w:bookmarkEnd w:id="179"/>
      <w:r>
        <w:rPr>
          <w:rtl/>
        </w:rPr>
        <w:t>רוני בר-און (יו"ר ועדת הכנסת):</w:t>
      </w:r>
    </w:p>
    <w:p w14:paraId="53D427EF" w14:textId="77777777" w:rsidR="00000000" w:rsidRDefault="00382668">
      <w:pPr>
        <w:pStyle w:val="a0"/>
        <w:rPr>
          <w:rtl/>
        </w:rPr>
      </w:pPr>
    </w:p>
    <w:p w14:paraId="0D0CD405" w14:textId="77777777" w:rsidR="00000000" w:rsidRDefault="00382668">
      <w:pPr>
        <w:pStyle w:val="a0"/>
        <w:rPr>
          <w:rFonts w:hint="cs"/>
          <w:rtl/>
        </w:rPr>
      </w:pPr>
      <w:r>
        <w:rPr>
          <w:rFonts w:hint="cs"/>
          <w:rtl/>
        </w:rPr>
        <w:t>מאה אחוז.</w:t>
      </w:r>
    </w:p>
    <w:p w14:paraId="402E6F46" w14:textId="77777777" w:rsidR="00000000" w:rsidRDefault="00382668">
      <w:pPr>
        <w:pStyle w:val="af1"/>
        <w:rPr>
          <w:rFonts w:hint="cs"/>
          <w:rtl/>
        </w:rPr>
      </w:pPr>
    </w:p>
    <w:p w14:paraId="506FB7C1" w14:textId="77777777" w:rsidR="00000000" w:rsidRDefault="00382668">
      <w:pPr>
        <w:pStyle w:val="af1"/>
        <w:rPr>
          <w:rtl/>
        </w:rPr>
      </w:pPr>
      <w:r>
        <w:rPr>
          <w:rtl/>
        </w:rPr>
        <w:t>היו"ר ראובן ריבלין:</w:t>
      </w:r>
    </w:p>
    <w:p w14:paraId="68E95375" w14:textId="77777777" w:rsidR="00000000" w:rsidRDefault="00382668">
      <w:pPr>
        <w:pStyle w:val="a0"/>
        <w:rPr>
          <w:rtl/>
        </w:rPr>
      </w:pPr>
    </w:p>
    <w:p w14:paraId="5A33A25E" w14:textId="77777777" w:rsidR="00000000" w:rsidRDefault="00382668">
      <w:pPr>
        <w:pStyle w:val="a0"/>
        <w:rPr>
          <w:rFonts w:hint="cs"/>
          <w:rtl/>
        </w:rPr>
      </w:pPr>
      <w:r>
        <w:rPr>
          <w:rFonts w:hint="cs"/>
          <w:rtl/>
        </w:rPr>
        <w:t>אדוני רוצה לדון - ידון על מה שהוא רוצה. לגבי עניין הצהרתו - זו הצהרה שאדוני ידון - לא בסעיף 5, הוא ידון בחוק ח</w:t>
      </w:r>
      <w:r>
        <w:rPr>
          <w:rFonts w:hint="cs"/>
          <w:rtl/>
        </w:rPr>
        <w:t>דש.</w:t>
      </w:r>
    </w:p>
    <w:p w14:paraId="09E8DB73" w14:textId="77777777" w:rsidR="00000000" w:rsidRDefault="00382668">
      <w:pPr>
        <w:pStyle w:val="af0"/>
        <w:rPr>
          <w:rtl/>
        </w:rPr>
      </w:pPr>
      <w:r>
        <w:rPr>
          <w:rtl/>
        </w:rPr>
        <w:br/>
        <w:t>קריאות:</w:t>
      </w:r>
    </w:p>
    <w:p w14:paraId="45378273" w14:textId="77777777" w:rsidR="00000000" w:rsidRDefault="00382668">
      <w:pPr>
        <w:pStyle w:val="a0"/>
        <w:rPr>
          <w:rtl/>
        </w:rPr>
      </w:pPr>
    </w:p>
    <w:p w14:paraId="7D944E0A" w14:textId="77777777" w:rsidR="00000000" w:rsidRDefault="00382668">
      <w:pPr>
        <w:pStyle w:val="a0"/>
        <w:rPr>
          <w:rFonts w:hint="cs"/>
          <w:rtl/>
        </w:rPr>
      </w:pPr>
      <w:r>
        <w:rPr>
          <w:rFonts w:hint="cs"/>
          <w:rtl/>
        </w:rPr>
        <w:t>- - -</w:t>
      </w:r>
    </w:p>
    <w:p w14:paraId="3D82D4C9" w14:textId="77777777" w:rsidR="00000000" w:rsidRDefault="00382668">
      <w:pPr>
        <w:pStyle w:val="-"/>
        <w:rPr>
          <w:rtl/>
        </w:rPr>
      </w:pPr>
      <w:r>
        <w:rPr>
          <w:rtl/>
        </w:rPr>
        <w:br/>
      </w:r>
      <w:bookmarkStart w:id="180" w:name="FS000001038T22_12_2003_16_07_44C"/>
      <w:bookmarkEnd w:id="180"/>
      <w:r>
        <w:rPr>
          <w:rtl/>
        </w:rPr>
        <w:t>רוני בר-און (יו"ר ועדת הכנסת):</w:t>
      </w:r>
    </w:p>
    <w:p w14:paraId="5F2A064C" w14:textId="77777777" w:rsidR="00000000" w:rsidRDefault="00382668">
      <w:pPr>
        <w:pStyle w:val="a0"/>
        <w:rPr>
          <w:rtl/>
        </w:rPr>
      </w:pPr>
    </w:p>
    <w:p w14:paraId="6A40854C" w14:textId="77777777" w:rsidR="00000000" w:rsidRDefault="00382668">
      <w:pPr>
        <w:pStyle w:val="a0"/>
        <w:rPr>
          <w:rFonts w:hint="cs"/>
          <w:rtl/>
        </w:rPr>
      </w:pPr>
      <w:r>
        <w:rPr>
          <w:rFonts w:hint="cs"/>
          <w:rtl/>
        </w:rPr>
        <w:t>אדוני היושב-ראש, אם יותר לי - אני מבקש להגיד משפט אחד. מכיוון שהיתה פה הסתייגות שהתקבלה, והיה לי שקלא וטריא עם היועצת המשפטית של הוועדה, ודעתנו אינה נוחה מהעניין הזה - -</w:t>
      </w:r>
    </w:p>
    <w:p w14:paraId="48469FD5" w14:textId="77777777" w:rsidR="00000000" w:rsidRDefault="00382668">
      <w:pPr>
        <w:pStyle w:val="af0"/>
        <w:rPr>
          <w:rtl/>
        </w:rPr>
      </w:pPr>
      <w:r>
        <w:rPr>
          <w:rtl/>
        </w:rPr>
        <w:br/>
        <w:t>דליה איציק (העבודה-מימד):</w:t>
      </w:r>
    </w:p>
    <w:p w14:paraId="586E8572" w14:textId="77777777" w:rsidR="00000000" w:rsidRDefault="00382668">
      <w:pPr>
        <w:pStyle w:val="a0"/>
        <w:rPr>
          <w:rtl/>
        </w:rPr>
      </w:pPr>
    </w:p>
    <w:p w14:paraId="230242CE" w14:textId="77777777" w:rsidR="00000000" w:rsidRDefault="00382668">
      <w:pPr>
        <w:pStyle w:val="a0"/>
        <w:rPr>
          <w:rFonts w:hint="cs"/>
          <w:rtl/>
        </w:rPr>
      </w:pPr>
      <w:r>
        <w:rPr>
          <w:rFonts w:hint="cs"/>
          <w:rtl/>
        </w:rPr>
        <w:t>החיפז</w:t>
      </w:r>
      <w:r>
        <w:rPr>
          <w:rFonts w:hint="cs"/>
          <w:rtl/>
        </w:rPr>
        <w:t>ון מהשטן, כך זה נראה.</w:t>
      </w:r>
    </w:p>
    <w:p w14:paraId="28C98AE4" w14:textId="77777777" w:rsidR="00000000" w:rsidRDefault="00382668">
      <w:pPr>
        <w:pStyle w:val="-"/>
        <w:rPr>
          <w:rtl/>
        </w:rPr>
      </w:pPr>
      <w:r>
        <w:rPr>
          <w:rtl/>
        </w:rPr>
        <w:br/>
      </w:r>
      <w:bookmarkStart w:id="181" w:name="FS000001038T22_12_2003_16_08_58C"/>
      <w:bookmarkEnd w:id="181"/>
      <w:r>
        <w:rPr>
          <w:rtl/>
        </w:rPr>
        <w:t>רוני בר-און (יו"ר ועדת הכנסת):</w:t>
      </w:r>
    </w:p>
    <w:p w14:paraId="56E20D31" w14:textId="77777777" w:rsidR="00000000" w:rsidRDefault="00382668">
      <w:pPr>
        <w:pStyle w:val="a0"/>
        <w:rPr>
          <w:rtl/>
        </w:rPr>
      </w:pPr>
    </w:p>
    <w:p w14:paraId="3920EBC4" w14:textId="77777777" w:rsidR="00000000" w:rsidRDefault="00382668">
      <w:pPr>
        <w:pStyle w:val="a0"/>
        <w:rPr>
          <w:rFonts w:hint="cs"/>
          <w:rtl/>
        </w:rPr>
      </w:pPr>
      <w:r>
        <w:rPr>
          <w:rFonts w:hint="cs"/>
          <w:rtl/>
        </w:rPr>
        <w:t>- - אנחנו נבקש להעביר כעת את החוק בקריאה שלישית, אבל בבחינת הגילוי הנאות, אני מודיע שמרגע שהחוק הזה יעבור - - -</w:t>
      </w:r>
    </w:p>
    <w:p w14:paraId="3F01854F" w14:textId="77777777" w:rsidR="00000000" w:rsidRDefault="00382668">
      <w:pPr>
        <w:pStyle w:val="af0"/>
        <w:rPr>
          <w:rtl/>
        </w:rPr>
      </w:pPr>
      <w:r>
        <w:rPr>
          <w:rtl/>
        </w:rPr>
        <w:br/>
        <w:t>אופיר פינס-פז (העבודה-מימד):</w:t>
      </w:r>
    </w:p>
    <w:p w14:paraId="38641000" w14:textId="77777777" w:rsidR="00000000" w:rsidRDefault="00382668">
      <w:pPr>
        <w:pStyle w:val="a0"/>
        <w:rPr>
          <w:rtl/>
        </w:rPr>
      </w:pPr>
    </w:p>
    <w:p w14:paraId="71C6A3D8" w14:textId="77777777" w:rsidR="00000000" w:rsidRDefault="00382668">
      <w:pPr>
        <w:pStyle w:val="a0"/>
        <w:rPr>
          <w:rFonts w:hint="cs"/>
          <w:rtl/>
        </w:rPr>
      </w:pPr>
      <w:r>
        <w:rPr>
          <w:rFonts w:hint="cs"/>
          <w:rtl/>
        </w:rPr>
        <w:t xml:space="preserve">למה אתה לא מוריד את החוק לוועדה? </w:t>
      </w:r>
    </w:p>
    <w:p w14:paraId="6C88791F" w14:textId="77777777" w:rsidR="00000000" w:rsidRDefault="00382668">
      <w:pPr>
        <w:pStyle w:val="af0"/>
        <w:rPr>
          <w:rtl/>
        </w:rPr>
      </w:pPr>
      <w:r>
        <w:rPr>
          <w:rtl/>
        </w:rPr>
        <w:br/>
        <w:t>קריאות:</w:t>
      </w:r>
    </w:p>
    <w:p w14:paraId="4A9B8A94" w14:textId="77777777" w:rsidR="00000000" w:rsidRDefault="00382668">
      <w:pPr>
        <w:pStyle w:val="a0"/>
        <w:rPr>
          <w:rtl/>
        </w:rPr>
      </w:pPr>
    </w:p>
    <w:p w14:paraId="4C203465" w14:textId="77777777" w:rsidR="00000000" w:rsidRDefault="00382668">
      <w:pPr>
        <w:pStyle w:val="a0"/>
        <w:rPr>
          <w:rFonts w:hint="cs"/>
          <w:rtl/>
        </w:rPr>
      </w:pPr>
      <w:r>
        <w:rPr>
          <w:rFonts w:hint="cs"/>
          <w:rtl/>
        </w:rPr>
        <w:t>- - -</w:t>
      </w:r>
    </w:p>
    <w:p w14:paraId="0A86DE5C" w14:textId="77777777" w:rsidR="00000000" w:rsidRDefault="00382668">
      <w:pPr>
        <w:pStyle w:val="af0"/>
        <w:rPr>
          <w:rtl/>
        </w:rPr>
      </w:pPr>
      <w:r>
        <w:rPr>
          <w:rtl/>
        </w:rPr>
        <w:br/>
        <w:t>מיכאל א</w:t>
      </w:r>
      <w:r>
        <w:rPr>
          <w:rtl/>
        </w:rPr>
        <w:t>יתן (הליכוד):</w:t>
      </w:r>
    </w:p>
    <w:p w14:paraId="730D36D3" w14:textId="77777777" w:rsidR="00000000" w:rsidRDefault="00382668">
      <w:pPr>
        <w:pStyle w:val="a0"/>
        <w:rPr>
          <w:rtl/>
        </w:rPr>
      </w:pPr>
    </w:p>
    <w:p w14:paraId="5CFD40D3" w14:textId="77777777" w:rsidR="00000000" w:rsidRDefault="00382668">
      <w:pPr>
        <w:pStyle w:val="a0"/>
        <w:rPr>
          <w:rFonts w:hint="cs"/>
          <w:rtl/>
        </w:rPr>
      </w:pPr>
      <w:r>
        <w:rPr>
          <w:rFonts w:hint="cs"/>
          <w:rtl/>
        </w:rPr>
        <w:t>אין לך חובה כזאת - - - זה גילוי לא נאות - - -</w:t>
      </w:r>
    </w:p>
    <w:p w14:paraId="7AACC85F" w14:textId="77777777" w:rsidR="00000000" w:rsidRDefault="00382668">
      <w:pPr>
        <w:pStyle w:val="af1"/>
        <w:rPr>
          <w:rtl/>
        </w:rPr>
      </w:pPr>
      <w:r>
        <w:rPr>
          <w:rtl/>
        </w:rPr>
        <w:br/>
        <w:t>היו"ר ראובן ריבלין:</w:t>
      </w:r>
    </w:p>
    <w:p w14:paraId="518FF007" w14:textId="77777777" w:rsidR="00000000" w:rsidRDefault="00382668">
      <w:pPr>
        <w:pStyle w:val="a0"/>
        <w:rPr>
          <w:rtl/>
        </w:rPr>
      </w:pPr>
    </w:p>
    <w:p w14:paraId="19F81EC7" w14:textId="77777777" w:rsidR="00000000" w:rsidRDefault="00382668">
      <w:pPr>
        <w:pStyle w:val="a0"/>
        <w:rPr>
          <w:rFonts w:hint="cs"/>
          <w:rtl/>
        </w:rPr>
      </w:pPr>
      <w:r>
        <w:rPr>
          <w:rFonts w:hint="cs"/>
          <w:rtl/>
        </w:rPr>
        <w:t>אדוני רוצה לעשות לי הסדרים חדשים בכנסת? אדוני יענה לי עכשיו על שאלה אחת, וישקול את שיקול הדעת שלו. חבר הכנסת בר-און. יושב-ראש ועדת החוקה. חבר הכנסת בר-און, אדוני רוצה להעביר</w:t>
      </w:r>
      <w:r>
        <w:rPr>
          <w:rFonts w:hint="cs"/>
          <w:rtl/>
        </w:rPr>
        <w:t xml:space="preserve"> את הצעת החוק בקריאה שלישית? </w:t>
      </w:r>
    </w:p>
    <w:p w14:paraId="5EC170CA" w14:textId="77777777" w:rsidR="00000000" w:rsidRDefault="00382668">
      <w:pPr>
        <w:pStyle w:val="-"/>
        <w:rPr>
          <w:rtl/>
        </w:rPr>
      </w:pPr>
      <w:r>
        <w:rPr>
          <w:rtl/>
        </w:rPr>
        <w:br/>
      </w:r>
      <w:bookmarkStart w:id="182" w:name="FS000001038T22_12_2003_16_11_00C"/>
      <w:bookmarkEnd w:id="182"/>
      <w:r>
        <w:rPr>
          <w:rtl/>
        </w:rPr>
        <w:t>רוני בר-און (יו"ר ועדת הכנסת):</w:t>
      </w:r>
    </w:p>
    <w:p w14:paraId="3E10CD93" w14:textId="77777777" w:rsidR="00000000" w:rsidRDefault="00382668">
      <w:pPr>
        <w:pStyle w:val="a0"/>
        <w:rPr>
          <w:rtl/>
        </w:rPr>
      </w:pPr>
    </w:p>
    <w:p w14:paraId="25AB523A" w14:textId="77777777" w:rsidR="00000000" w:rsidRDefault="00382668">
      <w:pPr>
        <w:pStyle w:val="a0"/>
        <w:rPr>
          <w:rFonts w:hint="cs"/>
          <w:rtl/>
        </w:rPr>
      </w:pPr>
      <w:r>
        <w:rPr>
          <w:rFonts w:hint="cs"/>
          <w:rtl/>
        </w:rPr>
        <w:t xml:space="preserve">כן. </w:t>
      </w:r>
    </w:p>
    <w:p w14:paraId="387E3C09" w14:textId="77777777" w:rsidR="00000000" w:rsidRDefault="00382668">
      <w:pPr>
        <w:pStyle w:val="af1"/>
        <w:rPr>
          <w:rtl/>
        </w:rPr>
      </w:pPr>
      <w:r>
        <w:rPr>
          <w:rtl/>
        </w:rPr>
        <w:br/>
        <w:t>היו"ר ראובן ריבלין:</w:t>
      </w:r>
    </w:p>
    <w:p w14:paraId="5DD1EB40" w14:textId="77777777" w:rsidR="00000000" w:rsidRDefault="00382668">
      <w:pPr>
        <w:pStyle w:val="a0"/>
        <w:rPr>
          <w:rtl/>
        </w:rPr>
      </w:pPr>
    </w:p>
    <w:p w14:paraId="593AE91D" w14:textId="77777777" w:rsidR="00000000" w:rsidRDefault="00382668">
      <w:pPr>
        <w:pStyle w:val="a0"/>
        <w:rPr>
          <w:rFonts w:hint="cs"/>
          <w:rtl/>
        </w:rPr>
      </w:pPr>
      <w:r>
        <w:rPr>
          <w:rFonts w:hint="cs"/>
          <w:rtl/>
        </w:rPr>
        <w:t>תודה רבה. ובכן, אנחנו עוברים להצבעה בקריאה שלישית. נא לשבת. חבר הכנסת בר-און, נא לעבור למקומו. אנחנו עוברים לקריאה שלישית. חבר הכנסת בר-און, נא יתכבד וישב במקומו. רבו</w:t>
      </w:r>
      <w:r>
        <w:rPr>
          <w:rFonts w:hint="cs"/>
          <w:rtl/>
        </w:rPr>
        <w:t>תי חברי הכנסת, כל מי שמבקש להצביע - יתפוס את מקומו. תם השקלא והטריא לגבי עניין זה.</w:t>
      </w:r>
    </w:p>
    <w:p w14:paraId="440DE8D5" w14:textId="77777777" w:rsidR="00000000" w:rsidRDefault="00382668">
      <w:pPr>
        <w:pStyle w:val="a0"/>
        <w:rPr>
          <w:rFonts w:hint="cs"/>
          <w:rtl/>
        </w:rPr>
      </w:pPr>
    </w:p>
    <w:p w14:paraId="64AA1169" w14:textId="77777777" w:rsidR="00000000" w:rsidRDefault="00382668">
      <w:pPr>
        <w:pStyle w:val="a0"/>
        <w:rPr>
          <w:rFonts w:hint="cs"/>
          <w:rtl/>
        </w:rPr>
      </w:pPr>
      <w:r>
        <w:rPr>
          <w:rFonts w:hint="cs"/>
          <w:rtl/>
        </w:rPr>
        <w:t xml:space="preserve"> יושב-ראש הוועדה ביקש חד-משמעית להצביע בקריאה שלישית, כהצעת הוועדה, בצירוף הסתייגותו של חבר הכנסת יהלום לסעיף 5, שנתקבלה. נא להצביע - מי בעד, מי נגד, מי נמנע? נא להצביע.</w:t>
      </w:r>
    </w:p>
    <w:p w14:paraId="6B6AE7C5" w14:textId="77777777" w:rsidR="00000000" w:rsidRDefault="00382668">
      <w:pPr>
        <w:pStyle w:val="ab"/>
        <w:bidi/>
        <w:rPr>
          <w:rFonts w:hint="cs"/>
          <w:rtl/>
        </w:rPr>
      </w:pPr>
      <w:r>
        <w:rPr>
          <w:rtl/>
        </w:rPr>
        <w:br/>
      </w:r>
      <w:r>
        <w:rPr>
          <w:rFonts w:hint="cs"/>
          <w:rtl/>
        </w:rPr>
        <w:t>ה</w:t>
      </w:r>
      <w:r>
        <w:rPr>
          <w:rFonts w:hint="cs"/>
          <w:rtl/>
        </w:rPr>
        <w:t>צבעה</w:t>
      </w:r>
    </w:p>
    <w:p w14:paraId="7F4A6FB7" w14:textId="77777777" w:rsidR="00000000" w:rsidRDefault="00382668">
      <w:pPr>
        <w:pStyle w:val="a0"/>
        <w:rPr>
          <w:rFonts w:hint="cs"/>
          <w:rtl/>
        </w:rPr>
      </w:pPr>
    </w:p>
    <w:p w14:paraId="65ACC91F" w14:textId="77777777" w:rsidR="00000000" w:rsidRDefault="00382668">
      <w:pPr>
        <w:pStyle w:val="ac"/>
        <w:bidi/>
        <w:rPr>
          <w:rFonts w:hint="cs"/>
          <w:rtl/>
        </w:rPr>
      </w:pPr>
      <w:r>
        <w:rPr>
          <w:rFonts w:hint="cs"/>
          <w:rtl/>
        </w:rPr>
        <w:t>בעד החוק - 53</w:t>
      </w:r>
    </w:p>
    <w:p w14:paraId="30AC9E07" w14:textId="77777777" w:rsidR="00000000" w:rsidRDefault="00382668">
      <w:pPr>
        <w:pStyle w:val="ac"/>
        <w:bidi/>
        <w:rPr>
          <w:rFonts w:hint="cs"/>
          <w:rtl/>
        </w:rPr>
      </w:pPr>
      <w:r>
        <w:rPr>
          <w:rFonts w:hint="cs"/>
          <w:rtl/>
        </w:rPr>
        <w:t>נגד - 22</w:t>
      </w:r>
    </w:p>
    <w:p w14:paraId="69373E5E" w14:textId="77777777" w:rsidR="00000000" w:rsidRDefault="00382668">
      <w:pPr>
        <w:pStyle w:val="ac"/>
        <w:bidi/>
        <w:rPr>
          <w:rFonts w:hint="cs"/>
          <w:rtl/>
        </w:rPr>
      </w:pPr>
      <w:r>
        <w:rPr>
          <w:rFonts w:hint="cs"/>
          <w:rtl/>
        </w:rPr>
        <w:t>נמנעים - 11</w:t>
      </w:r>
    </w:p>
    <w:p w14:paraId="07609576" w14:textId="77777777" w:rsidR="00000000" w:rsidRDefault="00382668">
      <w:pPr>
        <w:pStyle w:val="ad"/>
        <w:bidi/>
        <w:rPr>
          <w:rFonts w:hint="cs"/>
          <w:rtl/>
        </w:rPr>
      </w:pPr>
      <w:r>
        <w:rPr>
          <w:rFonts w:hint="cs"/>
          <w:rtl/>
        </w:rPr>
        <w:t xml:space="preserve">חוק שידורי הטלוויזיה מהכנסת, התשס"ד-2003, נתקבל. </w:t>
      </w:r>
    </w:p>
    <w:p w14:paraId="1F528644" w14:textId="77777777" w:rsidR="00000000" w:rsidRDefault="00382668">
      <w:pPr>
        <w:pStyle w:val="af1"/>
        <w:rPr>
          <w:rtl/>
        </w:rPr>
      </w:pPr>
      <w:r>
        <w:rPr>
          <w:rFonts w:hint="cs"/>
          <w:rtl/>
        </w:rPr>
        <w:br/>
      </w:r>
      <w:r>
        <w:rPr>
          <w:rFonts w:hint="eastAsia"/>
          <w:rtl/>
        </w:rPr>
        <w:t>היו</w:t>
      </w:r>
      <w:r>
        <w:rPr>
          <w:rtl/>
        </w:rPr>
        <w:t>"ר ראובן ריבלין:</w:t>
      </w:r>
    </w:p>
    <w:p w14:paraId="3BF5B399" w14:textId="77777777" w:rsidR="00000000" w:rsidRDefault="00382668">
      <w:pPr>
        <w:pStyle w:val="a0"/>
        <w:rPr>
          <w:rtl/>
        </w:rPr>
      </w:pPr>
    </w:p>
    <w:p w14:paraId="5BF7C6B4" w14:textId="77777777" w:rsidR="00000000" w:rsidRDefault="00382668">
      <w:pPr>
        <w:pStyle w:val="a0"/>
        <w:rPr>
          <w:rFonts w:hint="cs"/>
          <w:rtl/>
        </w:rPr>
      </w:pPr>
      <w:r>
        <w:rPr>
          <w:rFonts w:hint="cs"/>
          <w:rtl/>
        </w:rPr>
        <w:t>ובכן, בצירוף קולו של חבר הכנסת דוד לוי - 54 בעד, 22 נגד, 11 נמנעים. תם הדיון בהצעת חוק שידורי טלוויזיה מהכנסת. אני מודה לכל חברי הכנסת, חברי המ</w:t>
      </w:r>
      <w:r>
        <w:rPr>
          <w:rFonts w:hint="cs"/>
          <w:rtl/>
        </w:rPr>
        <w:t>משלה, על השתתפותם ועל הצבעתם - כל אחד - - -</w:t>
      </w:r>
    </w:p>
    <w:p w14:paraId="4B8EC43A" w14:textId="77777777" w:rsidR="00000000" w:rsidRDefault="00382668">
      <w:pPr>
        <w:pStyle w:val="a0"/>
        <w:rPr>
          <w:rFonts w:hint="cs"/>
          <w:rtl/>
        </w:rPr>
      </w:pPr>
    </w:p>
    <w:p w14:paraId="3F0AC0EF" w14:textId="77777777" w:rsidR="00000000" w:rsidRDefault="00382668">
      <w:pPr>
        <w:pStyle w:val="a2"/>
        <w:rPr>
          <w:rFonts w:hint="cs"/>
          <w:rtl/>
        </w:rPr>
      </w:pPr>
      <w:r>
        <w:rPr>
          <w:rtl/>
        </w:rPr>
        <w:br/>
      </w:r>
      <w:bookmarkStart w:id="183" w:name="CS19564FI0019564T22_12_2003_16_18_13"/>
      <w:bookmarkStart w:id="184" w:name="_Toc92504272"/>
      <w:bookmarkEnd w:id="183"/>
      <w:r>
        <w:rPr>
          <w:rtl/>
        </w:rPr>
        <w:t>הצעת חוק לתיקון פקודת בתי</w:t>
      </w:r>
      <w:r>
        <w:rPr>
          <w:rFonts w:hint="cs"/>
          <w:rtl/>
        </w:rPr>
        <w:t>-</w:t>
      </w:r>
      <w:r>
        <w:rPr>
          <w:rtl/>
        </w:rPr>
        <w:t>הסוהר (מס'</w:t>
      </w:r>
      <w:r>
        <w:rPr>
          <w:rFonts w:hint="cs"/>
          <w:rtl/>
        </w:rPr>
        <w:t xml:space="preserve"> 26</w:t>
      </w:r>
      <w:r>
        <w:rPr>
          <w:rtl/>
        </w:rPr>
        <w:t xml:space="preserve">) </w:t>
      </w:r>
      <w:r>
        <w:rPr>
          <w:rFonts w:hint="cs"/>
          <w:rtl/>
        </w:rPr>
        <w:br/>
      </w:r>
      <w:r>
        <w:rPr>
          <w:rtl/>
        </w:rPr>
        <w:t>(בית</w:t>
      </w:r>
      <w:r>
        <w:rPr>
          <w:rFonts w:hint="cs"/>
          <w:rtl/>
        </w:rPr>
        <w:t>-</w:t>
      </w:r>
      <w:r>
        <w:rPr>
          <w:rtl/>
        </w:rPr>
        <w:t>סוהר בניהול פרטי),</w:t>
      </w:r>
      <w:r>
        <w:rPr>
          <w:rFonts w:hint="cs"/>
          <w:rtl/>
        </w:rPr>
        <w:t xml:space="preserve"> </w:t>
      </w:r>
      <w:r>
        <w:rPr>
          <w:rtl/>
        </w:rPr>
        <w:t>התשס"ד-2003</w:t>
      </w:r>
      <w:bookmarkEnd w:id="184"/>
      <w:r>
        <w:rPr>
          <w:rtl/>
        </w:rPr>
        <w:t xml:space="preserve"> </w:t>
      </w:r>
    </w:p>
    <w:p w14:paraId="1A985ED4" w14:textId="77777777" w:rsidR="00000000" w:rsidRDefault="00382668">
      <w:pPr>
        <w:pStyle w:val="a0"/>
        <w:ind w:firstLine="0"/>
        <w:rPr>
          <w:rFonts w:hint="cs"/>
          <w:rtl/>
        </w:rPr>
      </w:pPr>
      <w:r>
        <w:rPr>
          <w:rtl/>
        </w:rPr>
        <w:t xml:space="preserve">[רשומות (הצעות חוק, חוב' </w:t>
      </w:r>
      <w:r>
        <w:rPr>
          <w:rFonts w:hint="cs"/>
          <w:rtl/>
        </w:rPr>
        <w:t>מ/73</w:t>
      </w:r>
      <w:r>
        <w:rPr>
          <w:rtl/>
        </w:rPr>
        <w:t>)</w:t>
      </w:r>
      <w:r>
        <w:rPr>
          <w:rFonts w:hint="cs"/>
          <w:rtl/>
        </w:rPr>
        <w:t>.</w:t>
      </w:r>
      <w:r>
        <w:rPr>
          <w:rtl/>
        </w:rPr>
        <w:t>]</w:t>
      </w:r>
    </w:p>
    <w:p w14:paraId="627AA1DD" w14:textId="77777777" w:rsidR="00000000" w:rsidRDefault="00382668">
      <w:pPr>
        <w:pStyle w:val="-0"/>
        <w:rPr>
          <w:rtl/>
        </w:rPr>
      </w:pPr>
      <w:r>
        <w:rPr>
          <w:rtl/>
        </w:rPr>
        <w:t xml:space="preserve">(קריאה ראשונה) </w:t>
      </w:r>
    </w:p>
    <w:p w14:paraId="15A073A1" w14:textId="77777777" w:rsidR="00000000" w:rsidRDefault="00382668">
      <w:pPr>
        <w:pStyle w:val="-0"/>
        <w:rPr>
          <w:rFonts w:hint="cs"/>
          <w:rtl/>
        </w:rPr>
      </w:pPr>
    </w:p>
    <w:p w14:paraId="4780A0E2" w14:textId="77777777" w:rsidR="00000000" w:rsidRDefault="00382668">
      <w:pPr>
        <w:pStyle w:val="af1"/>
        <w:rPr>
          <w:rtl/>
        </w:rPr>
      </w:pPr>
      <w:r>
        <w:rPr>
          <w:rtl/>
        </w:rPr>
        <w:t>היו"ר ראובן ריבלין:</w:t>
      </w:r>
    </w:p>
    <w:p w14:paraId="2CA8DD30" w14:textId="77777777" w:rsidR="00000000" w:rsidRDefault="00382668">
      <w:pPr>
        <w:pStyle w:val="a0"/>
        <w:rPr>
          <w:rtl/>
        </w:rPr>
      </w:pPr>
    </w:p>
    <w:p w14:paraId="653A412B" w14:textId="77777777" w:rsidR="00000000" w:rsidRDefault="00382668">
      <w:pPr>
        <w:pStyle w:val="a0"/>
        <w:rPr>
          <w:rFonts w:hint="cs"/>
          <w:rtl/>
        </w:rPr>
      </w:pPr>
      <w:r>
        <w:rPr>
          <w:rFonts w:hint="cs"/>
          <w:rtl/>
        </w:rPr>
        <w:t xml:space="preserve">רבותי חברי הכנסת, השר לביטחון פנים יציג לפנינו את הצעת החוק </w:t>
      </w:r>
      <w:r>
        <w:rPr>
          <w:rFonts w:hint="cs"/>
          <w:rtl/>
        </w:rPr>
        <w:t xml:space="preserve">לתיקון פקודת בתי-הסוהר (מס' 26) (בית-סוהר בניהול פרטי), התשס"ד-2003, קריאה ראשונה. כבוד השר לביטחון פנים. רבותי, מי שרוצה להירשם לדיון בהצעת החוק - נא להירשם. ב- 16:00 הישיבה תינעל, רבותי. </w:t>
      </w:r>
    </w:p>
    <w:p w14:paraId="06E2FA72" w14:textId="77777777" w:rsidR="00000000" w:rsidRDefault="00382668">
      <w:pPr>
        <w:pStyle w:val="af0"/>
        <w:rPr>
          <w:rtl/>
        </w:rPr>
      </w:pPr>
      <w:r>
        <w:rPr>
          <w:rtl/>
        </w:rPr>
        <w:br/>
        <w:t>קריאה:</w:t>
      </w:r>
    </w:p>
    <w:p w14:paraId="4CAEA980" w14:textId="77777777" w:rsidR="00000000" w:rsidRDefault="00382668">
      <w:pPr>
        <w:pStyle w:val="a0"/>
        <w:rPr>
          <w:rtl/>
        </w:rPr>
      </w:pPr>
    </w:p>
    <w:p w14:paraId="63A97548" w14:textId="77777777" w:rsidR="00000000" w:rsidRDefault="00382668">
      <w:pPr>
        <w:pStyle w:val="a0"/>
        <w:rPr>
          <w:rFonts w:hint="cs"/>
          <w:rtl/>
        </w:rPr>
      </w:pPr>
      <w:r>
        <w:rPr>
          <w:rFonts w:hint="cs"/>
          <w:rtl/>
        </w:rPr>
        <w:t>- - -</w:t>
      </w:r>
    </w:p>
    <w:p w14:paraId="77052691" w14:textId="77777777" w:rsidR="00000000" w:rsidRDefault="00382668">
      <w:pPr>
        <w:pStyle w:val="af1"/>
        <w:rPr>
          <w:rtl/>
        </w:rPr>
      </w:pPr>
      <w:r>
        <w:rPr>
          <w:rtl/>
        </w:rPr>
        <w:br/>
        <w:t>היו"ר ראובן ריבלין:</w:t>
      </w:r>
    </w:p>
    <w:p w14:paraId="1BA57998" w14:textId="77777777" w:rsidR="00000000" w:rsidRDefault="00382668">
      <w:pPr>
        <w:pStyle w:val="a0"/>
        <w:rPr>
          <w:rtl/>
        </w:rPr>
      </w:pPr>
    </w:p>
    <w:p w14:paraId="36368BDE" w14:textId="77777777" w:rsidR="00000000" w:rsidRDefault="00382668">
      <w:pPr>
        <w:pStyle w:val="a0"/>
        <w:rPr>
          <w:rFonts w:hint="cs"/>
          <w:rtl/>
        </w:rPr>
      </w:pPr>
      <w:r>
        <w:rPr>
          <w:rFonts w:hint="cs"/>
          <w:rtl/>
        </w:rPr>
        <w:t>מחר. היום ההצבעה.</w:t>
      </w:r>
    </w:p>
    <w:p w14:paraId="65A0A0B5" w14:textId="77777777" w:rsidR="00000000" w:rsidRDefault="00382668">
      <w:pPr>
        <w:pStyle w:val="af0"/>
        <w:rPr>
          <w:rtl/>
        </w:rPr>
      </w:pPr>
      <w:r>
        <w:rPr>
          <w:rtl/>
        </w:rPr>
        <w:br/>
        <w:t>קריאה:</w:t>
      </w:r>
    </w:p>
    <w:p w14:paraId="5E423085" w14:textId="77777777" w:rsidR="00000000" w:rsidRDefault="00382668">
      <w:pPr>
        <w:pStyle w:val="a0"/>
        <w:rPr>
          <w:rtl/>
        </w:rPr>
      </w:pPr>
    </w:p>
    <w:p w14:paraId="2C4C4652" w14:textId="77777777" w:rsidR="00000000" w:rsidRDefault="00382668">
      <w:pPr>
        <w:pStyle w:val="a0"/>
        <w:rPr>
          <w:rFonts w:hint="cs"/>
          <w:rtl/>
        </w:rPr>
      </w:pPr>
      <w:r>
        <w:rPr>
          <w:rFonts w:hint="cs"/>
          <w:rtl/>
        </w:rPr>
        <w:t xml:space="preserve">- </w:t>
      </w:r>
      <w:r>
        <w:rPr>
          <w:rFonts w:hint="cs"/>
          <w:rtl/>
        </w:rPr>
        <w:t>- -</w:t>
      </w:r>
    </w:p>
    <w:p w14:paraId="05326FC4" w14:textId="77777777" w:rsidR="00000000" w:rsidRDefault="00382668">
      <w:pPr>
        <w:pStyle w:val="af1"/>
        <w:rPr>
          <w:rtl/>
        </w:rPr>
      </w:pPr>
      <w:r>
        <w:rPr>
          <w:rtl/>
        </w:rPr>
        <w:br/>
        <w:t>היו"ר ראובן ריבלין:</w:t>
      </w:r>
    </w:p>
    <w:p w14:paraId="7AF6599D" w14:textId="77777777" w:rsidR="00000000" w:rsidRDefault="00382668">
      <w:pPr>
        <w:pStyle w:val="a0"/>
        <w:rPr>
          <w:rtl/>
        </w:rPr>
      </w:pPr>
    </w:p>
    <w:p w14:paraId="57D8CAB4" w14:textId="77777777" w:rsidR="00000000" w:rsidRDefault="00382668">
      <w:pPr>
        <w:pStyle w:val="a0"/>
        <w:rPr>
          <w:rFonts w:hint="cs"/>
          <w:rtl/>
        </w:rPr>
      </w:pPr>
      <w:r>
        <w:rPr>
          <w:rFonts w:hint="cs"/>
          <w:rtl/>
        </w:rPr>
        <w:t xml:space="preserve">ב- 16:02 אני אצביע. </w:t>
      </w:r>
    </w:p>
    <w:p w14:paraId="32E5402C" w14:textId="77777777" w:rsidR="00000000" w:rsidRDefault="00382668">
      <w:pPr>
        <w:pStyle w:val="a"/>
        <w:rPr>
          <w:rtl/>
        </w:rPr>
      </w:pPr>
      <w:r>
        <w:rPr>
          <w:rtl/>
        </w:rPr>
        <w:br/>
      </w:r>
      <w:bookmarkStart w:id="185" w:name="FS000000467T22_12_2003_16_19_15"/>
      <w:bookmarkStart w:id="186" w:name="_Toc92504273"/>
      <w:bookmarkEnd w:id="185"/>
      <w:r>
        <w:rPr>
          <w:rtl/>
        </w:rPr>
        <w:t>השר לביטחון פנים צחי הנגבי:</w:t>
      </w:r>
      <w:bookmarkEnd w:id="186"/>
    </w:p>
    <w:p w14:paraId="1FDB973A" w14:textId="77777777" w:rsidR="00000000" w:rsidRDefault="00382668">
      <w:pPr>
        <w:pStyle w:val="a0"/>
        <w:rPr>
          <w:rtl/>
        </w:rPr>
      </w:pPr>
    </w:p>
    <w:p w14:paraId="46454B3C" w14:textId="77777777" w:rsidR="00000000" w:rsidRDefault="00382668">
      <w:pPr>
        <w:pStyle w:val="a0"/>
        <w:rPr>
          <w:rFonts w:hint="cs"/>
          <w:rtl/>
        </w:rPr>
      </w:pPr>
      <w:r>
        <w:rPr>
          <w:rFonts w:hint="cs"/>
          <w:rtl/>
        </w:rPr>
        <w:t>אדוני היושב-ראש, רבותי חברי הכנסת, הצעת החוק הזאת מגיעה אל הכנסת לאחר תהליך ארוך של דיונים במשרד לביטחון הפנים, בוועדת השרים לחקיקה, במסגרות מקצועיות רבות אחרות, ותכליתה להביא לסי</w:t>
      </w:r>
      <w:r>
        <w:rPr>
          <w:rFonts w:hint="cs"/>
          <w:rtl/>
        </w:rPr>
        <w:t>וע - אולי אפילו בטווח הארוך, לפתרון מוחלט - של מצוקת הכליאה בבתי-הסוהר.</w:t>
      </w:r>
    </w:p>
    <w:p w14:paraId="6B641B5B" w14:textId="77777777" w:rsidR="00000000" w:rsidRDefault="00382668">
      <w:pPr>
        <w:pStyle w:val="a0"/>
        <w:rPr>
          <w:rFonts w:hint="cs"/>
          <w:rtl/>
        </w:rPr>
      </w:pPr>
    </w:p>
    <w:p w14:paraId="7A7A54BC" w14:textId="77777777" w:rsidR="00000000" w:rsidRDefault="00382668">
      <w:pPr>
        <w:pStyle w:val="a0"/>
        <w:rPr>
          <w:rFonts w:hint="cs"/>
          <w:rtl/>
        </w:rPr>
      </w:pPr>
      <w:r>
        <w:rPr>
          <w:rFonts w:hint="cs"/>
          <w:rtl/>
        </w:rPr>
        <w:t>מהי מצוקת הכליאה כולנו יודעים, מה המשמעויות שלה - ברמה האנושית, ברמה החברתית - כולנו יודעים, ועל כך מצר מעת לעת בית-המשפט, על כך מצרה התקשורת, על כך אנחנו כאן בבית הזה לא פעם אחת ביקר</w:t>
      </w:r>
      <w:r>
        <w:rPr>
          <w:rFonts w:hint="cs"/>
          <w:rtl/>
        </w:rPr>
        <w:t xml:space="preserve">נו את עצמנו - על חוסר יכולתה של מדינת ישראל להעניק לאסירים בבתי-המעצר ובבית-הסוהר תנאים אנושיים. </w:t>
      </w:r>
    </w:p>
    <w:p w14:paraId="4211B90B" w14:textId="77777777" w:rsidR="00000000" w:rsidRDefault="00382668">
      <w:pPr>
        <w:pStyle w:val="a0"/>
        <w:rPr>
          <w:rFonts w:hint="cs"/>
          <w:rtl/>
        </w:rPr>
      </w:pPr>
    </w:p>
    <w:p w14:paraId="3CF4A181" w14:textId="77777777" w:rsidR="00000000" w:rsidRDefault="00382668">
      <w:pPr>
        <w:pStyle w:val="a0"/>
        <w:rPr>
          <w:rFonts w:hint="cs"/>
          <w:rtl/>
        </w:rPr>
      </w:pPr>
      <w:r>
        <w:rPr>
          <w:rFonts w:hint="cs"/>
          <w:rtl/>
        </w:rPr>
        <w:t>גם אלה שנכלאו, גם אלה שהחברה גובה מהם מחיר - לעתים מחיר כבד - זכאים להעביר את שנות התשלום הזה לחברה בתנאים נסבלים, והדבר קשה למדינת ישראל. אין לה המשאבים, אי</w:t>
      </w:r>
      <w:r>
        <w:rPr>
          <w:rFonts w:hint="cs"/>
          <w:rtl/>
        </w:rPr>
        <w:t xml:space="preserve">ן לה היכולות לעמוד בעלות האדירה של בניית בתי-סוהר, ולכן הרבה מאוד שנים מחפשים מזור בכל מיני פתרונות זמניים.                                                             </w:t>
      </w:r>
    </w:p>
    <w:p w14:paraId="0FE4A8C9" w14:textId="77777777" w:rsidR="00000000" w:rsidRDefault="00382668">
      <w:pPr>
        <w:pStyle w:val="a0"/>
        <w:rPr>
          <w:rFonts w:hint="cs"/>
          <w:rtl/>
        </w:rPr>
      </w:pPr>
    </w:p>
    <w:p w14:paraId="522BCF1B" w14:textId="77777777" w:rsidR="00000000" w:rsidRDefault="00382668">
      <w:pPr>
        <w:pStyle w:val="a0"/>
        <w:rPr>
          <w:rFonts w:hint="cs"/>
          <w:rtl/>
        </w:rPr>
      </w:pPr>
      <w:r>
        <w:rPr>
          <w:rFonts w:hint="cs"/>
          <w:rtl/>
        </w:rPr>
        <w:t>הפתרון שהכנסת מתייצבת מולו היום איננו פתרון זמני. הוא מדבר על אימוץ תקדים שמתקיים זה ש</w:t>
      </w:r>
      <w:r>
        <w:rPr>
          <w:rFonts w:hint="cs"/>
          <w:rtl/>
        </w:rPr>
        <w:t xml:space="preserve">נים רבות, ובהצלחה, בהרבה מאוד מדינות בעולם </w:t>
      </w:r>
      <w:r>
        <w:rPr>
          <w:rFonts w:hint="eastAsia"/>
          <w:rtl/>
        </w:rPr>
        <w:t>–</w:t>
      </w:r>
      <w:r>
        <w:rPr>
          <w:rFonts w:hint="cs"/>
          <w:rtl/>
        </w:rPr>
        <w:t xml:space="preserve"> בארצות-הברית ובאירופה. משמעותו הקמת בית-סוהר במימון המגזר הפרטי, כשהמדינה שומרת לעצמה את הזכויות, הסמכויות ותחומי האחריות שמן הראוי שמדינה תנהל, ולא המגזר הפרטי. </w:t>
      </w:r>
    </w:p>
    <w:p w14:paraId="75B51F77" w14:textId="77777777" w:rsidR="00000000" w:rsidRDefault="00382668">
      <w:pPr>
        <w:pStyle w:val="a0"/>
        <w:rPr>
          <w:rFonts w:hint="cs"/>
          <w:rtl/>
        </w:rPr>
      </w:pPr>
    </w:p>
    <w:p w14:paraId="4084FE35" w14:textId="77777777" w:rsidR="00000000" w:rsidRDefault="00382668">
      <w:pPr>
        <w:pStyle w:val="a0"/>
        <w:rPr>
          <w:rFonts w:hint="cs"/>
          <w:rtl/>
        </w:rPr>
      </w:pPr>
      <w:r>
        <w:rPr>
          <w:rFonts w:hint="cs"/>
          <w:rtl/>
        </w:rPr>
        <w:t xml:space="preserve">לאחר שהכנסת תאשר את ההצעה </w:t>
      </w:r>
      <w:r>
        <w:rPr>
          <w:rFonts w:hint="eastAsia"/>
          <w:rtl/>
        </w:rPr>
        <w:t>–</w:t>
      </w:r>
      <w:r>
        <w:rPr>
          <w:rFonts w:hint="cs"/>
          <w:rtl/>
        </w:rPr>
        <w:t xml:space="preserve"> כך אני מקווה, היא ת</w:t>
      </w:r>
      <w:r>
        <w:rPr>
          <w:rFonts w:hint="cs"/>
          <w:rtl/>
        </w:rPr>
        <w:t>עמוד לפני ועדת הפנים ואיכות הסביבה, שזו הוועדה המופקדת, בין היתר, על המשרד לביטחון הפנים ועל שירות בתי-הסוהר שבמסגרת המשרד לביטחון הפנים. שם נדון בסעיפים בפרוטרוט, כדי להוציא מתחת ידינו את התוצר הראוי והאיכותי ביותר.</w:t>
      </w:r>
    </w:p>
    <w:p w14:paraId="49191956" w14:textId="77777777" w:rsidR="00000000" w:rsidRDefault="00382668">
      <w:pPr>
        <w:pStyle w:val="a0"/>
        <w:rPr>
          <w:rFonts w:hint="cs"/>
          <w:rtl/>
        </w:rPr>
      </w:pPr>
    </w:p>
    <w:p w14:paraId="62EDC92A" w14:textId="77777777" w:rsidR="00000000" w:rsidRDefault="00382668">
      <w:pPr>
        <w:pStyle w:val="a0"/>
        <w:rPr>
          <w:rFonts w:hint="cs"/>
          <w:rtl/>
        </w:rPr>
      </w:pPr>
      <w:r>
        <w:rPr>
          <w:rFonts w:hint="cs"/>
          <w:rtl/>
        </w:rPr>
        <w:t>כאמור, מדינת ישראל לא ממציאה את הגלגל.</w:t>
      </w:r>
      <w:r>
        <w:rPr>
          <w:rFonts w:hint="cs"/>
          <w:rtl/>
        </w:rPr>
        <w:t xml:space="preserve"> בעשרות רבות של בתי-סוהר ברחבי העולם כבר נוסה התקדים הזה בהצלחה. אבל יש מאפיינים ישראליים ייחודיים שמן הראוי שהוועדה בראשות חבר הכנסת יורי שטרן תיתן עליהם את דעתה כדי לוודא שהניסיון הישראלי ייתוסף אל הניסיונות המוצלחים האחרים, ולא נוציא מתחת ידנו, חס וחליל</w:t>
      </w:r>
      <w:r>
        <w:rPr>
          <w:rFonts w:hint="cs"/>
          <w:rtl/>
        </w:rPr>
        <w:t>ה, הצעת חוק שיהיו בה פגמים וליקויים.</w:t>
      </w:r>
    </w:p>
    <w:p w14:paraId="574B30B0" w14:textId="77777777" w:rsidR="00000000" w:rsidRDefault="00382668">
      <w:pPr>
        <w:pStyle w:val="a0"/>
        <w:rPr>
          <w:rFonts w:hint="cs"/>
          <w:rtl/>
        </w:rPr>
      </w:pPr>
    </w:p>
    <w:p w14:paraId="7A97C75F" w14:textId="77777777" w:rsidR="00000000" w:rsidRDefault="00382668">
      <w:pPr>
        <w:pStyle w:val="a0"/>
        <w:rPr>
          <w:rFonts w:hint="cs"/>
          <w:rtl/>
        </w:rPr>
      </w:pPr>
      <w:r>
        <w:rPr>
          <w:rFonts w:hint="cs"/>
          <w:rtl/>
        </w:rPr>
        <w:t xml:space="preserve">אנחנו באים לתקן את פקודת בתי-הסוהר ולהוסיף לה פרק נוסף, חדש, שעניינו, כאמור, בית-סוהר בניהול פרטי. הפרק הזה מעגן את המסגרת החוקית ומסדיר את הכלים החוקיים שנדרשים כדי לאפשר לשירות בתי-הסוהר למלא את תפקידו, כשהוא מסתייע </w:t>
      </w:r>
      <w:r>
        <w:rPr>
          <w:rFonts w:hint="cs"/>
          <w:rtl/>
        </w:rPr>
        <w:t xml:space="preserve">בתאגיד פרטי לצורך ההקמה, הניהול וההפעלה של בית-סוהר. </w:t>
      </w:r>
    </w:p>
    <w:p w14:paraId="2BC875E2" w14:textId="77777777" w:rsidR="00000000" w:rsidRDefault="00382668">
      <w:pPr>
        <w:pStyle w:val="a0"/>
        <w:rPr>
          <w:rFonts w:hint="cs"/>
          <w:rtl/>
        </w:rPr>
      </w:pPr>
    </w:p>
    <w:p w14:paraId="445F2802" w14:textId="77777777" w:rsidR="00000000" w:rsidRDefault="00382668">
      <w:pPr>
        <w:pStyle w:val="a0"/>
        <w:rPr>
          <w:rFonts w:hint="cs"/>
          <w:rtl/>
        </w:rPr>
      </w:pPr>
      <w:r>
        <w:rPr>
          <w:rFonts w:hint="cs"/>
          <w:rtl/>
        </w:rPr>
        <w:t>כאמור, בישראל מדובר במהלך ראשוני וחדשני, וזו הסיבה לכך שהחלטנו לבצע את התהליך הזה באופן הדרגתי ומדוד, כאשר במהלך השנים שבהן יקום בית-הסוהר הזה, ולאחר שיפעל, תיבחן התאמתו לתנאי הארץ ולמגוון ההיבטים הייח</w:t>
      </w:r>
      <w:r>
        <w:rPr>
          <w:rFonts w:hint="cs"/>
          <w:rtl/>
        </w:rPr>
        <w:t xml:space="preserve">ודיים של מערכת בתי-הסוהר שלנו. לכן ההסדר המוצע הוגבל בחוק רק לבית-סוהר אחד, והוא ייבנה במתחם בתי-הסוהר שמצויים כיום מדרום לעיר באר-שבע. </w:t>
      </w:r>
    </w:p>
    <w:p w14:paraId="118EA474" w14:textId="77777777" w:rsidR="00000000" w:rsidRDefault="00382668">
      <w:pPr>
        <w:pStyle w:val="a0"/>
        <w:rPr>
          <w:rFonts w:hint="cs"/>
          <w:rtl/>
        </w:rPr>
      </w:pPr>
    </w:p>
    <w:p w14:paraId="2847B3CF" w14:textId="77777777" w:rsidR="00000000" w:rsidRDefault="00382668">
      <w:pPr>
        <w:pStyle w:val="a0"/>
        <w:rPr>
          <w:rFonts w:hint="cs"/>
          <w:rtl/>
        </w:rPr>
      </w:pPr>
      <w:r>
        <w:rPr>
          <w:rFonts w:hint="cs"/>
          <w:rtl/>
        </w:rPr>
        <w:t xml:space="preserve">מגבלה אחרת היא שבית-הסוהר הזה ייוחד למספר מוגבל של אסירים </w:t>
      </w:r>
      <w:r>
        <w:rPr>
          <w:rFonts w:hint="eastAsia"/>
          <w:rtl/>
        </w:rPr>
        <w:t>–</w:t>
      </w:r>
      <w:r>
        <w:rPr>
          <w:rFonts w:hint="cs"/>
          <w:rtl/>
        </w:rPr>
        <w:t xml:space="preserve"> עד 800 אסירים. האסירים יסווגו ברמת ביטחון מזערית. במשך הזמ</w:t>
      </w:r>
      <w:r>
        <w:rPr>
          <w:rFonts w:hint="cs"/>
          <w:rtl/>
        </w:rPr>
        <w:t xml:space="preserve">ן תהיה לשירות בתי-הסוהר היכולת </w:t>
      </w:r>
      <w:r>
        <w:rPr>
          <w:rtl/>
        </w:rPr>
        <w:t>–</w:t>
      </w:r>
      <w:r>
        <w:rPr>
          <w:rFonts w:hint="cs"/>
          <w:rtl/>
        </w:rPr>
        <w:t xml:space="preserve"> החוק מאפשר זאת </w:t>
      </w:r>
      <w:r>
        <w:rPr>
          <w:rtl/>
        </w:rPr>
        <w:t>–</w:t>
      </w:r>
      <w:r>
        <w:rPr>
          <w:rFonts w:hint="cs"/>
          <w:rtl/>
        </w:rPr>
        <w:t xml:space="preserve"> להשלים את התפוסה באסירים ברמת ביטחון בינונית. </w:t>
      </w:r>
    </w:p>
    <w:p w14:paraId="61C9D27B" w14:textId="77777777" w:rsidR="00000000" w:rsidRDefault="00382668">
      <w:pPr>
        <w:pStyle w:val="a0"/>
        <w:rPr>
          <w:rFonts w:hint="cs"/>
          <w:rtl/>
        </w:rPr>
      </w:pPr>
    </w:p>
    <w:p w14:paraId="169CA110" w14:textId="77777777" w:rsidR="00000000" w:rsidRDefault="00382668">
      <w:pPr>
        <w:pStyle w:val="a0"/>
        <w:rPr>
          <w:rFonts w:hint="cs"/>
          <w:rtl/>
        </w:rPr>
      </w:pPr>
      <w:r>
        <w:rPr>
          <w:rFonts w:hint="cs"/>
          <w:rtl/>
        </w:rPr>
        <w:t>הכוונה היא לכך שלא יהיו בבית-הסוהר הזה, ודאי שלא בשלב הניסוי ובמודל הראשוני שנבחן, אסירים ביטחוניים, מכיוון שלהחזקת אסירים ביטחוניים יש הרבה מאוד השפעות והיבט</w:t>
      </w:r>
      <w:r>
        <w:rPr>
          <w:rFonts w:hint="cs"/>
          <w:rtl/>
        </w:rPr>
        <w:t>ים. אבל תהיה באופן מיידי השלכה חיובית גם על התנאים בבתי-הסוהר לאסירים ביטחוניים, בכך ש-800 אסירים מבתי-סוהר אחרים יהיו בבית-הסוהר הזה, וסוף-סוף יהיה אפשר לראות תאים שלא ישנים בהם על הרצפה, שהצפיפות בהם אינה בלתי נסבלת והתנאים בהם אינם בלתי אנושיים.</w:t>
      </w:r>
    </w:p>
    <w:p w14:paraId="11DB9744" w14:textId="77777777" w:rsidR="00000000" w:rsidRDefault="00382668">
      <w:pPr>
        <w:pStyle w:val="a0"/>
        <w:rPr>
          <w:rFonts w:hint="cs"/>
          <w:rtl/>
        </w:rPr>
      </w:pPr>
    </w:p>
    <w:p w14:paraId="3046C4E0" w14:textId="77777777" w:rsidR="00000000" w:rsidRDefault="00382668">
      <w:pPr>
        <w:pStyle w:val="a0"/>
        <w:rPr>
          <w:rFonts w:hint="cs"/>
          <w:rtl/>
        </w:rPr>
      </w:pPr>
      <w:r>
        <w:rPr>
          <w:rFonts w:hint="cs"/>
          <w:rtl/>
        </w:rPr>
        <w:t xml:space="preserve">אמרתי </w:t>
      </w:r>
      <w:r>
        <w:rPr>
          <w:rFonts w:hint="cs"/>
          <w:rtl/>
        </w:rPr>
        <w:t xml:space="preserve">לממשלה, ואני אומר גם לכנסת, שאין שום סיכוי שבטווח הנראה לעין תוכל מדינת ישראל לממן בכוחות עצמה בתי-סוהר חדשים. אנחנו יודעים שזה לא יהיה </w:t>
      </w:r>
      <w:r>
        <w:rPr>
          <w:rFonts w:hint="eastAsia"/>
          <w:rtl/>
        </w:rPr>
        <w:t>–</w:t>
      </w:r>
      <w:r>
        <w:rPr>
          <w:rFonts w:hint="cs"/>
          <w:rtl/>
        </w:rPr>
        <w:t xml:space="preserve"> זה הון עתק במושגים של תקציב המדינה, מאות מיליוני שקלים. במקום להמתין עד בוש, לחכות לביקורות של בית-המשפט ולהתייסר כפי </w:t>
      </w:r>
      <w:r>
        <w:rPr>
          <w:rFonts w:hint="cs"/>
          <w:rtl/>
        </w:rPr>
        <w:t xml:space="preserve">שאנחנו מתייסרים בכנסת ובממשלה </w:t>
      </w:r>
      <w:r>
        <w:rPr>
          <w:rFonts w:hint="eastAsia"/>
          <w:rtl/>
        </w:rPr>
        <w:t>–</w:t>
      </w:r>
      <w:r>
        <w:rPr>
          <w:rFonts w:hint="cs"/>
          <w:rtl/>
        </w:rPr>
        <w:t xml:space="preserve"> קמנו ועשינו מעשה. </w:t>
      </w:r>
    </w:p>
    <w:p w14:paraId="25FB8F8E" w14:textId="77777777" w:rsidR="00000000" w:rsidRDefault="00382668">
      <w:pPr>
        <w:pStyle w:val="a0"/>
        <w:rPr>
          <w:rFonts w:hint="cs"/>
          <w:rtl/>
        </w:rPr>
      </w:pPr>
    </w:p>
    <w:p w14:paraId="3EBF0DAF" w14:textId="77777777" w:rsidR="00000000" w:rsidRDefault="00382668">
      <w:pPr>
        <w:pStyle w:val="a0"/>
        <w:rPr>
          <w:rFonts w:hint="cs"/>
          <w:rtl/>
        </w:rPr>
      </w:pPr>
      <w:r>
        <w:rPr>
          <w:rFonts w:hint="cs"/>
          <w:rtl/>
        </w:rPr>
        <w:t>קידמנו את היוזמה הזאת לאחר שמשלחות של המשרד לביטחון הפנים, יחד עם אנשי האוצר וגורמים אחרים, בדקו את הניסיון הזה בארצות אחרות. החלטנו לאמץ מודל ספציפי, שנהוג באנגליה ובסקוטלנד, מודל שמיושם שם, כאמור, בהצלח</w:t>
      </w:r>
      <w:r>
        <w:rPr>
          <w:rFonts w:hint="cs"/>
          <w:rtl/>
        </w:rPr>
        <w:t xml:space="preserve">ה. </w:t>
      </w:r>
    </w:p>
    <w:p w14:paraId="427CB6E9" w14:textId="77777777" w:rsidR="00000000" w:rsidRDefault="00382668">
      <w:pPr>
        <w:pStyle w:val="a0"/>
        <w:rPr>
          <w:rFonts w:hint="cs"/>
          <w:rtl/>
        </w:rPr>
      </w:pPr>
    </w:p>
    <w:p w14:paraId="4581D54C" w14:textId="77777777" w:rsidR="00000000" w:rsidRDefault="00382668">
      <w:pPr>
        <w:pStyle w:val="a0"/>
        <w:rPr>
          <w:rFonts w:hint="cs"/>
          <w:rtl/>
        </w:rPr>
      </w:pPr>
      <w:r>
        <w:rPr>
          <w:rFonts w:hint="cs"/>
          <w:rtl/>
        </w:rPr>
        <w:t xml:space="preserve">המודל הזה, כפי שגם החוק מתאר, מקנה ליזם הפרטי את מרבית הסמכויות הנדרשות להפעלה ולניהול של בית-הסוהר, גם סמכויות שלטוניות וגם סמכויות שאינן שלטוניות. </w:t>
      </w:r>
    </w:p>
    <w:p w14:paraId="20E0977B" w14:textId="77777777" w:rsidR="00000000" w:rsidRDefault="00382668">
      <w:pPr>
        <w:pStyle w:val="a0"/>
        <w:rPr>
          <w:rFonts w:hint="cs"/>
          <w:rtl/>
        </w:rPr>
      </w:pPr>
    </w:p>
    <w:p w14:paraId="63201F7A" w14:textId="77777777" w:rsidR="00000000" w:rsidRDefault="00382668">
      <w:pPr>
        <w:pStyle w:val="af0"/>
        <w:rPr>
          <w:rtl/>
        </w:rPr>
      </w:pPr>
      <w:r>
        <w:rPr>
          <w:rFonts w:hint="eastAsia"/>
          <w:rtl/>
        </w:rPr>
        <w:t>ג</w:t>
      </w:r>
      <w:r>
        <w:rPr>
          <w:rtl/>
        </w:rPr>
        <w:t>'מאל זחאלקה (בל"ד):</w:t>
      </w:r>
    </w:p>
    <w:p w14:paraId="62646455" w14:textId="77777777" w:rsidR="00000000" w:rsidRDefault="00382668">
      <w:pPr>
        <w:pStyle w:val="a0"/>
        <w:rPr>
          <w:rFonts w:hint="cs"/>
          <w:rtl/>
        </w:rPr>
      </w:pPr>
    </w:p>
    <w:p w14:paraId="406A08FD" w14:textId="77777777" w:rsidR="00000000" w:rsidRDefault="00382668">
      <w:pPr>
        <w:pStyle w:val="a0"/>
        <w:rPr>
          <w:rFonts w:hint="cs"/>
          <w:rtl/>
        </w:rPr>
      </w:pPr>
      <w:r>
        <w:rPr>
          <w:rFonts w:hint="cs"/>
          <w:rtl/>
        </w:rPr>
        <w:t xml:space="preserve">מי יבנה את בית-הסוהר, דודי אפל? </w:t>
      </w:r>
    </w:p>
    <w:p w14:paraId="3EE7B245" w14:textId="77777777" w:rsidR="00000000" w:rsidRDefault="00382668">
      <w:pPr>
        <w:pStyle w:val="a0"/>
        <w:rPr>
          <w:rFonts w:hint="cs"/>
          <w:rtl/>
        </w:rPr>
      </w:pPr>
    </w:p>
    <w:p w14:paraId="59AECB2B" w14:textId="77777777" w:rsidR="00000000" w:rsidRDefault="00382668">
      <w:pPr>
        <w:pStyle w:val="-"/>
        <w:rPr>
          <w:rtl/>
        </w:rPr>
      </w:pPr>
      <w:bookmarkStart w:id="187" w:name="FS000000467T22_12_2003_16_04_49"/>
      <w:bookmarkEnd w:id="187"/>
      <w:r>
        <w:rPr>
          <w:rFonts w:hint="eastAsia"/>
          <w:rtl/>
        </w:rPr>
        <w:t>השר</w:t>
      </w:r>
      <w:r>
        <w:rPr>
          <w:rtl/>
        </w:rPr>
        <w:t xml:space="preserve"> לביטחון פנים צחי הנגבי:</w:t>
      </w:r>
    </w:p>
    <w:p w14:paraId="21B5231D" w14:textId="77777777" w:rsidR="00000000" w:rsidRDefault="00382668">
      <w:pPr>
        <w:pStyle w:val="a0"/>
        <w:rPr>
          <w:rFonts w:hint="cs"/>
          <w:rtl/>
        </w:rPr>
      </w:pPr>
    </w:p>
    <w:p w14:paraId="3D10D7FE" w14:textId="77777777" w:rsidR="00000000" w:rsidRDefault="00382668">
      <w:pPr>
        <w:pStyle w:val="a0"/>
        <w:rPr>
          <w:rFonts w:hint="cs"/>
          <w:rtl/>
        </w:rPr>
      </w:pPr>
      <w:r>
        <w:rPr>
          <w:rFonts w:hint="cs"/>
          <w:rtl/>
        </w:rPr>
        <w:t>יכול להיות שאתה</w:t>
      </w:r>
      <w:r>
        <w:rPr>
          <w:rFonts w:hint="cs"/>
          <w:rtl/>
        </w:rPr>
        <w:t xml:space="preserve"> יכול להצטרף למכרז. </w:t>
      </w:r>
    </w:p>
    <w:p w14:paraId="4A3AF78D" w14:textId="77777777" w:rsidR="00000000" w:rsidRDefault="00382668">
      <w:pPr>
        <w:pStyle w:val="a0"/>
        <w:rPr>
          <w:rFonts w:hint="cs"/>
          <w:rtl/>
        </w:rPr>
      </w:pPr>
    </w:p>
    <w:p w14:paraId="5337B29D" w14:textId="77777777" w:rsidR="00000000" w:rsidRDefault="00382668">
      <w:pPr>
        <w:pStyle w:val="a0"/>
        <w:rPr>
          <w:rFonts w:hint="cs"/>
          <w:rtl/>
        </w:rPr>
      </w:pPr>
      <w:r>
        <w:rPr>
          <w:rFonts w:hint="cs"/>
          <w:rtl/>
        </w:rPr>
        <w:t xml:space="preserve">כאמור, המודל הזה מתאים לתנאים של ארץ אחת ולא לתנאים של ארץ אחרת, ולכן הותרנו בידי המדינה את הסמכויות שהן סמכויות שלטוניות במובהק. למשל, הסמכות לשפוט אסירים בגין עבירות משמעת שעברו במהלך כליאתם בבית-הסוהר היא לא סמכות שמן הראוי שתאגיד </w:t>
      </w:r>
      <w:r>
        <w:rPr>
          <w:rFonts w:hint="cs"/>
          <w:rtl/>
        </w:rPr>
        <w:t xml:space="preserve">פרטי יישא בה. עם זאת, כאמור, סמכויות הניהול וההפעלה השוטפים והיומיומיים אמורות להיות בידי אותו תאגיד. </w:t>
      </w:r>
    </w:p>
    <w:p w14:paraId="1ACC1B70" w14:textId="77777777" w:rsidR="00000000" w:rsidRDefault="00382668">
      <w:pPr>
        <w:pStyle w:val="a0"/>
        <w:rPr>
          <w:rFonts w:hint="cs"/>
          <w:rtl/>
        </w:rPr>
      </w:pPr>
    </w:p>
    <w:p w14:paraId="23454878" w14:textId="77777777" w:rsidR="00000000" w:rsidRDefault="00382668">
      <w:pPr>
        <w:pStyle w:val="a0"/>
        <w:rPr>
          <w:rFonts w:hint="cs"/>
          <w:rtl/>
        </w:rPr>
      </w:pPr>
      <w:r>
        <w:rPr>
          <w:rFonts w:hint="cs"/>
          <w:rtl/>
        </w:rPr>
        <w:t>כדי לבצע את המהלך הזה יוצא מכרז. המכרז יפוקח ויבוצע על-ידי משרד האוצר, כפי שנהוג בפרויקטים מן הסוג הזה. ההסכם שייעשה עם הזכיין שיזכה במכרז אמור ליישם את</w:t>
      </w:r>
      <w:r>
        <w:rPr>
          <w:rFonts w:hint="cs"/>
          <w:rtl/>
        </w:rPr>
        <w:t xml:space="preserve"> הלקחים שנצברו במדינות העולם. </w:t>
      </w:r>
    </w:p>
    <w:p w14:paraId="33F9E096" w14:textId="77777777" w:rsidR="00000000" w:rsidRDefault="00382668">
      <w:pPr>
        <w:pStyle w:val="a0"/>
        <w:rPr>
          <w:rFonts w:hint="cs"/>
          <w:rtl/>
        </w:rPr>
      </w:pPr>
    </w:p>
    <w:p w14:paraId="1429AECA" w14:textId="77777777" w:rsidR="00000000" w:rsidRDefault="00382668">
      <w:pPr>
        <w:pStyle w:val="a0"/>
        <w:rPr>
          <w:rFonts w:hint="cs"/>
          <w:rtl/>
        </w:rPr>
      </w:pPr>
      <w:r>
        <w:rPr>
          <w:rFonts w:hint="cs"/>
          <w:rtl/>
        </w:rPr>
        <w:t>תשומת לב מיוחדת ניתנה בחוק הזה לכך שיהיו בו הוראות שיבטיחו כי הניהול וההפעלה של בית-הסוהר על-ידי גורם פרטי לא יגרמו בשום מקרה פגיעה, ולו מינימלית, בזכויות האסירים שמוחזקים בבית-הסוהר הזה. חייבים להבטיח שתהיינה אפשרויות להקפי</w:t>
      </w:r>
      <w:r>
        <w:rPr>
          <w:rFonts w:hint="cs"/>
          <w:rtl/>
        </w:rPr>
        <w:t>ד על הניהול התקין, הממלכתי, על הסדר ועל המשמעת בבית-הסוהר.</w:t>
      </w:r>
    </w:p>
    <w:p w14:paraId="1E233C20" w14:textId="77777777" w:rsidR="00000000" w:rsidRDefault="00382668">
      <w:pPr>
        <w:pStyle w:val="a0"/>
        <w:rPr>
          <w:rFonts w:hint="cs"/>
          <w:rtl/>
        </w:rPr>
      </w:pPr>
    </w:p>
    <w:p w14:paraId="48C648B4" w14:textId="77777777" w:rsidR="00000000" w:rsidRDefault="00382668">
      <w:pPr>
        <w:pStyle w:val="a0"/>
        <w:rPr>
          <w:rFonts w:hint="cs"/>
          <w:rtl/>
        </w:rPr>
      </w:pPr>
      <w:r>
        <w:rPr>
          <w:rFonts w:hint="cs"/>
          <w:rtl/>
        </w:rPr>
        <w:t xml:space="preserve">הדברים יובטחו באמצעים האלה: קודם כול, ככל שהדבר נוגע להיתר ההקמה וההפעלה של בית-הסוהר, התנאי להתקשרות עם התאגיד הפרטי שיימצא מתאים לכך - לאחר הליך הבחירה שייעשה על-פי חוק חובת המכרזים - התנאי הוא </w:t>
      </w:r>
      <w:r>
        <w:rPr>
          <w:rFonts w:hint="cs"/>
          <w:rtl/>
        </w:rPr>
        <w:t xml:space="preserve">שהוא יקבל היתר מנציבות שירות בתי-הסוהר יחד עם החשב הכללי. ההיתר הזה יהיה חלק מההסכם עם הזכיין, ובמסגרתו ייקבעו התנאים וההוראות שיבטיחו שהביצוע ינוהל כראוי. גם הנציב וגם החשב הכללי יכולים לבטל את ההיתר אם יש הפרה חוזרת ונשנית של התנאים שנקבעו מראש. אם בוטל </w:t>
      </w:r>
      <w:r>
        <w:rPr>
          <w:rFonts w:hint="cs"/>
          <w:rtl/>
        </w:rPr>
        <w:t xml:space="preserve">ההיתר פוקעות הסמכויות שמסורות על-פי החוק למנהל בית-הסוהר בניהול פרטי ולכל אחד מעובדיו או מהמועסקים על-ידיו לצורך ניהול בית-הסוהר. </w:t>
      </w:r>
    </w:p>
    <w:p w14:paraId="79DFFA41" w14:textId="77777777" w:rsidR="00000000" w:rsidRDefault="00382668">
      <w:pPr>
        <w:pStyle w:val="a0"/>
        <w:rPr>
          <w:rFonts w:hint="cs"/>
          <w:rtl/>
        </w:rPr>
      </w:pPr>
    </w:p>
    <w:p w14:paraId="209079CA" w14:textId="77777777" w:rsidR="00000000" w:rsidRDefault="00382668">
      <w:pPr>
        <w:pStyle w:val="a0"/>
        <w:rPr>
          <w:rFonts w:hint="cs"/>
          <w:rtl/>
        </w:rPr>
      </w:pPr>
      <w:r>
        <w:rPr>
          <w:rFonts w:hint="cs"/>
          <w:rtl/>
        </w:rPr>
        <w:t>הסדרת מערכת היחסים בין התאגיד הפרטי לבין המדינה, על דרך של היתר והקניית הסמכות המינהלית לבטל אותו במקרים המתאימים, נועדה להב</w:t>
      </w:r>
      <w:r>
        <w:rPr>
          <w:rFonts w:hint="cs"/>
          <w:rtl/>
        </w:rPr>
        <w:t>טיח שבכל מקרה יהיו למדינה כלים משפטיים-מינהליים מהירים כדי להתמודד עם תופעה שבה מסתבר שהתאגיד שנבחר אינו עומד בציפיות, אינו ממלא אחר התנאים שנועדו להבטיח את ניהולו התקין של בית-הסוהר ואינו שומר כנדרש על זכויות האסירים. הסמכות המינהלית האמורה עומדת לצד ונוס</w:t>
      </w:r>
      <w:r>
        <w:rPr>
          <w:rFonts w:hint="cs"/>
          <w:rtl/>
        </w:rPr>
        <w:t xml:space="preserve">ף על הסעדים המשפטיים האחרים שיעמדו לתאגיד הפרטי ולמדינה מכוח דיני החוזים. </w:t>
      </w:r>
    </w:p>
    <w:p w14:paraId="619CFCB1" w14:textId="77777777" w:rsidR="00000000" w:rsidRDefault="00382668">
      <w:pPr>
        <w:pStyle w:val="a0"/>
        <w:rPr>
          <w:rFonts w:hint="cs"/>
          <w:rtl/>
        </w:rPr>
      </w:pPr>
    </w:p>
    <w:p w14:paraId="5E9708FC" w14:textId="77777777" w:rsidR="00000000" w:rsidRDefault="00382668">
      <w:pPr>
        <w:pStyle w:val="a0"/>
        <w:rPr>
          <w:rFonts w:hint="cs"/>
          <w:rtl/>
        </w:rPr>
      </w:pPr>
      <w:r>
        <w:rPr>
          <w:rFonts w:hint="cs"/>
          <w:rtl/>
        </w:rPr>
        <w:t xml:space="preserve">נושא נוסף שנועד להבטיח את העקרונות הללו הוא הקמתה של יחידת פיקוח. כפי שוודאי ראיתם, נאמר בהצעת החוק כי במהלך תקופת ההתקשרות עם הגורם הפרטי יקיים שירות בתי-הסוהר פיקוח ובקרה שוטפים </w:t>
      </w:r>
      <w:r>
        <w:rPr>
          <w:rFonts w:hint="cs"/>
          <w:rtl/>
        </w:rPr>
        <w:t xml:space="preserve">והדוקים על דרך הניהול ועל דרך ההפעלה של בית-הסוהר החדש, כדי להבטיח שהמנהלים אומנם עומדים בהתחייבויות שנטלו על עצמם בהסכם שנחתם על-פי ההיתר ועל-פי הוראות החוק. </w:t>
      </w:r>
    </w:p>
    <w:p w14:paraId="6340A0F5" w14:textId="77777777" w:rsidR="00000000" w:rsidRDefault="00382668">
      <w:pPr>
        <w:pStyle w:val="a0"/>
        <w:rPr>
          <w:rFonts w:hint="cs"/>
          <w:rtl/>
        </w:rPr>
      </w:pPr>
    </w:p>
    <w:p w14:paraId="416BC90C" w14:textId="77777777" w:rsidR="00000000" w:rsidRDefault="00382668">
      <w:pPr>
        <w:pStyle w:val="a0"/>
        <w:rPr>
          <w:rFonts w:hint="cs"/>
          <w:rtl/>
        </w:rPr>
      </w:pPr>
      <w:r>
        <w:rPr>
          <w:rFonts w:hint="cs"/>
          <w:rtl/>
        </w:rPr>
        <w:t>לשם כך תוקם ותמוקם בבית-הסוהר עצמו יחידה שתהיה מורכבת מסוהרים ומקצינים של שירות בתי-הסוהר בדרגת</w:t>
      </w:r>
      <w:r>
        <w:rPr>
          <w:rFonts w:hint="cs"/>
          <w:rtl/>
        </w:rPr>
        <w:t xml:space="preserve"> מישר ומעלה. בראשה יעמוד סוהר בכיר שיש לו ניסיון עתיר שנים בהפעלת בית-סוהר כזה. תפקיד הסוהרים ביחידה הזאת, לצד הפיקוח ההדוק, השוטף והרצוף אחר מילוי ההתחייבות של התאגיד שזכה על-פי חוק, יהיה גם לעסוק, כאמור, בשיפוט משמעתי של אסירים </w:t>
      </w:r>
      <w:r>
        <w:rPr>
          <w:rtl/>
        </w:rPr>
        <w:t>–</w:t>
      </w:r>
      <w:r>
        <w:rPr>
          <w:rFonts w:hint="cs"/>
          <w:rtl/>
        </w:rPr>
        <w:t xml:space="preserve"> סמכות שאותה אנחנו לא מוכ</w:t>
      </w:r>
      <w:r>
        <w:rPr>
          <w:rFonts w:hint="cs"/>
          <w:rtl/>
        </w:rPr>
        <w:t xml:space="preserve">נים להעביר לזכיין ולמועסקים מטעמו. </w:t>
      </w:r>
    </w:p>
    <w:p w14:paraId="5F0C965E" w14:textId="77777777" w:rsidR="00000000" w:rsidRDefault="00382668">
      <w:pPr>
        <w:pStyle w:val="a0"/>
        <w:rPr>
          <w:rFonts w:hint="cs"/>
          <w:rtl/>
        </w:rPr>
      </w:pPr>
    </w:p>
    <w:p w14:paraId="00F17928" w14:textId="77777777" w:rsidR="00000000" w:rsidRDefault="00382668">
      <w:pPr>
        <w:pStyle w:val="a0"/>
        <w:rPr>
          <w:rFonts w:hint="cs"/>
          <w:rtl/>
        </w:rPr>
      </w:pPr>
      <w:r>
        <w:rPr>
          <w:rFonts w:hint="cs"/>
          <w:rtl/>
        </w:rPr>
        <w:t xml:space="preserve">לצד הקמת יחידת הפיקוח מוצע לקבוע בחוק חובת דיווח של המנהל ושל עובדי הזכיין למפקחים על כל נושא, על כל אירוע חריג ועל כל התפתחות שעליה הם ידרשו לקבל, כאמור, נתונים מהתאגיד הפרטי. </w:t>
      </w:r>
    </w:p>
    <w:p w14:paraId="4AC1A150" w14:textId="77777777" w:rsidR="00000000" w:rsidRDefault="00382668">
      <w:pPr>
        <w:pStyle w:val="a0"/>
        <w:rPr>
          <w:rFonts w:hint="cs"/>
          <w:rtl/>
        </w:rPr>
      </w:pPr>
    </w:p>
    <w:p w14:paraId="0156533C" w14:textId="77777777" w:rsidR="00000000" w:rsidRDefault="00382668">
      <w:pPr>
        <w:pStyle w:val="a0"/>
        <w:rPr>
          <w:rFonts w:hint="cs"/>
          <w:rtl/>
        </w:rPr>
      </w:pPr>
      <w:r>
        <w:rPr>
          <w:rFonts w:hint="cs"/>
          <w:rtl/>
        </w:rPr>
        <w:t xml:space="preserve">נושא נוסף </w:t>
      </w:r>
      <w:r>
        <w:rPr>
          <w:rtl/>
        </w:rPr>
        <w:t>–</w:t>
      </w:r>
      <w:r>
        <w:rPr>
          <w:rFonts w:hint="cs"/>
          <w:rtl/>
        </w:rPr>
        <w:t xml:space="preserve"> הסמכות  לנטילת  סמכויות של נ</w:t>
      </w:r>
      <w:r>
        <w:rPr>
          <w:rFonts w:hint="cs"/>
          <w:rtl/>
        </w:rPr>
        <w:t>יהול במקרים חריגים שבהם יסתבר שנגרמה פגיעה חמורה בסדר הטוב, במשמעת בבית-הסוהר שמנוהל בידי זכיין פרטי, או שנגרמה פגיעה כלשהי בזכויותיהם של האסירים. על-פי החוק המוצע מוקנית לשירות בתי-הסוהר הזכות  והסמכות ליטול באופן זמני את סמכויות המנהל, ולפי הצורך גם את ס</w:t>
      </w:r>
      <w:r>
        <w:rPr>
          <w:rFonts w:hint="cs"/>
          <w:rtl/>
        </w:rPr>
        <w:t>מכויותיהם של בעלי תפקידים נוספים בבית-הסוהר בניהול פרטי, ולמנות במקומם סוהר בכיר כמנהל ממונה וסוהרים בכירים אחרים לתפקידים נוספים בבית-הסוהר הזה.</w:t>
      </w:r>
    </w:p>
    <w:p w14:paraId="67C3C337" w14:textId="77777777" w:rsidR="00000000" w:rsidRDefault="00382668">
      <w:pPr>
        <w:pStyle w:val="a0"/>
        <w:rPr>
          <w:rFonts w:hint="cs"/>
          <w:rtl/>
        </w:rPr>
      </w:pPr>
    </w:p>
    <w:p w14:paraId="5C250B71" w14:textId="77777777" w:rsidR="00000000" w:rsidRDefault="00382668">
      <w:pPr>
        <w:pStyle w:val="a0"/>
        <w:rPr>
          <w:rFonts w:hint="cs"/>
          <w:rtl/>
        </w:rPr>
      </w:pPr>
      <w:r>
        <w:rPr>
          <w:rFonts w:hint="cs"/>
          <w:rtl/>
        </w:rPr>
        <w:t xml:space="preserve">נושא אחר - אישור מינוי מנהל בית-הסוהר וכל העובדים ונותני השירותים מטעם הזכיין </w:t>
      </w:r>
      <w:r>
        <w:rPr>
          <w:rtl/>
        </w:rPr>
        <w:t>–</w:t>
      </w:r>
      <w:r>
        <w:rPr>
          <w:rFonts w:hint="cs"/>
          <w:rtl/>
        </w:rPr>
        <w:t xml:space="preserve"> כדי להבטיח את הכשירות </w:t>
      </w:r>
      <w:r>
        <w:rPr>
          <w:rFonts w:hint="eastAsia"/>
          <w:rtl/>
        </w:rPr>
        <w:t>–</w:t>
      </w:r>
      <w:r>
        <w:rPr>
          <w:rFonts w:hint="cs"/>
          <w:rtl/>
        </w:rPr>
        <w:t xml:space="preserve"> את הה</w:t>
      </w:r>
      <w:r>
        <w:rPr>
          <w:rFonts w:hint="cs"/>
          <w:rtl/>
        </w:rPr>
        <w:t>תאמה מבחינה ביטחונית, מבחינת ההכשרה הנדרשת - של מי שימונה על-ידי התאגיד לנהל את בית-הסוהר או מי שימונו לעובדים בבית-הסוהר הזה או לנותני שירותים בו, ההצעה היא להתנות את מינוים באישורים הנדרשים מהשר או מנציב שירות בתי-הסוהר, לפי העניין, ובלבד שהם יעמדו בתנאי</w:t>
      </w:r>
      <w:r>
        <w:rPr>
          <w:rFonts w:hint="cs"/>
          <w:rtl/>
        </w:rPr>
        <w:t xml:space="preserve">ם שקבועים בהצעת החוק או בהסכם שייערך עם הזכיין. מוצע לקבוע כי בכל מקרה שבו המנהל או עובד הזכיין לא עמדו בתנאים כאמור, רשאים השר או הנציב, לפי העניין, לבטל את האישור. משעשה כן, לא יוכל לשמש עוד בתפקידו כאמור. </w:t>
      </w:r>
    </w:p>
    <w:p w14:paraId="1434DA07" w14:textId="77777777" w:rsidR="00000000" w:rsidRDefault="00382668">
      <w:pPr>
        <w:pStyle w:val="a0"/>
        <w:ind w:firstLine="0"/>
        <w:rPr>
          <w:rFonts w:hint="cs"/>
          <w:rtl/>
        </w:rPr>
      </w:pPr>
    </w:p>
    <w:p w14:paraId="4A9CE834" w14:textId="77777777" w:rsidR="00000000" w:rsidRDefault="00382668">
      <w:pPr>
        <w:pStyle w:val="a0"/>
        <w:rPr>
          <w:rFonts w:hint="cs"/>
          <w:rtl/>
        </w:rPr>
      </w:pPr>
      <w:r>
        <w:rPr>
          <w:rFonts w:hint="cs"/>
          <w:rtl/>
        </w:rPr>
        <w:t xml:space="preserve">מוצע לתת למנהל בית-הסוהר ולמאבטחים בבית-הסוהר </w:t>
      </w:r>
      <w:r>
        <w:rPr>
          <w:rFonts w:hint="cs"/>
          <w:rtl/>
        </w:rPr>
        <w:t xml:space="preserve">הזה סמכויות שדומות במהותן לאלה של סוהרים שממלאים היום תפקידים מקבילים בבתי-הסוהר הרגילים שלנו, כדי לאפשר להם, כמובן, למלא את התפקיד של ניהול בית-הסוהר. כפי שפורט לעיל, חלק מהסמכויות לא יוענק, על-פי המוצע, למנהל ולעובדי הזכיין, והן יישארו בידי הסוהרים, כדי </w:t>
      </w:r>
      <w:r>
        <w:rPr>
          <w:rFonts w:hint="cs"/>
          <w:rtl/>
        </w:rPr>
        <w:t xml:space="preserve">להבטיח את הראייה האחראית, הממלכתית, באותם תחומים שאין רגישים מהם. </w:t>
      </w:r>
    </w:p>
    <w:p w14:paraId="0084EC6F" w14:textId="77777777" w:rsidR="00000000" w:rsidRDefault="00382668">
      <w:pPr>
        <w:pStyle w:val="a0"/>
        <w:ind w:firstLine="0"/>
        <w:rPr>
          <w:rFonts w:hint="cs"/>
          <w:rtl/>
        </w:rPr>
      </w:pPr>
    </w:p>
    <w:p w14:paraId="066F1420" w14:textId="77777777" w:rsidR="00000000" w:rsidRDefault="00382668">
      <w:pPr>
        <w:pStyle w:val="a0"/>
        <w:rPr>
          <w:rFonts w:hint="cs"/>
          <w:rtl/>
        </w:rPr>
      </w:pPr>
      <w:r>
        <w:rPr>
          <w:rFonts w:hint="cs"/>
          <w:rtl/>
        </w:rPr>
        <w:t xml:space="preserve">באופן טבעי, אנחנו יוצאים לתהליך הזה עם הרבה חששות. זה לא מהלך פשוט, זה מהלך מורכב </w:t>
      </w:r>
      <w:r>
        <w:rPr>
          <w:rFonts w:hint="eastAsia"/>
          <w:rtl/>
        </w:rPr>
        <w:t>–</w:t>
      </w:r>
      <w:r>
        <w:rPr>
          <w:rFonts w:hint="cs"/>
          <w:rtl/>
        </w:rPr>
        <w:t xml:space="preserve"> אבל חיוני. לא הכנסת ולא הממשלה יכולות לעמוד מנגד ולראות את המצב. חברי הכנסת מבקרים, ופונים אלי לאחר מכן,</w:t>
      </w:r>
      <w:r>
        <w:rPr>
          <w:rFonts w:hint="cs"/>
          <w:rtl/>
        </w:rPr>
        <w:t xml:space="preserve"> ומבהירים לי את מה שהם ראו. מדובר בתנאים מאוד קשים, לעתים תנאים שבגללם אתה חרד לערכיה של מדינת ישראל כמדינה ששמה בראש מעייניה </w:t>
      </w:r>
      <w:r>
        <w:rPr>
          <w:rFonts w:hint="eastAsia"/>
          <w:rtl/>
        </w:rPr>
        <w:t>–</w:t>
      </w:r>
      <w:r>
        <w:rPr>
          <w:rFonts w:hint="cs"/>
          <w:rtl/>
        </w:rPr>
        <w:t xml:space="preserve">  גם במגילת העצמאות שלה, גם בספר החוקים שלה וגם בפסיקת בית-המשפט העליון שלה - את זכויות האדם. אדם שעבר עבירה, אדם שפשע, אדם שפעל </w:t>
      </w:r>
      <w:r>
        <w:rPr>
          <w:rFonts w:hint="cs"/>
          <w:rtl/>
        </w:rPr>
        <w:t xml:space="preserve">בניגוד לחוק הוא עדיין אדם עם זכויות. אחת הזכויות שלו היא ליהנות, גם בבית-הסוהר, מתנאים נסבלים. </w:t>
      </w:r>
    </w:p>
    <w:p w14:paraId="6E63D322" w14:textId="77777777" w:rsidR="00000000" w:rsidRDefault="00382668">
      <w:pPr>
        <w:pStyle w:val="a0"/>
        <w:rPr>
          <w:rFonts w:hint="cs"/>
          <w:rtl/>
        </w:rPr>
      </w:pPr>
    </w:p>
    <w:p w14:paraId="06A7BDF1" w14:textId="77777777" w:rsidR="00000000" w:rsidRDefault="00382668">
      <w:pPr>
        <w:pStyle w:val="a0"/>
        <w:rPr>
          <w:rFonts w:hint="cs"/>
          <w:rtl/>
        </w:rPr>
      </w:pPr>
      <w:r>
        <w:rPr>
          <w:rFonts w:hint="cs"/>
          <w:rtl/>
        </w:rPr>
        <w:t>זה הבסיס הערכי למהלך הארגוני שאנחנו מבקשים מהכנסת לאשר, ולמעשה להוביל בוועדת הפנים ואיכות הסביבה של הכנסת. אנחנו עמדנו על כך שבחקיקה המוצעת יישמרו  האיזונים הנ</w:t>
      </w:r>
      <w:r>
        <w:rPr>
          <w:rFonts w:hint="cs"/>
          <w:rtl/>
        </w:rPr>
        <w:t xml:space="preserve">דרשים ויושם הדגש הראוי, כדי שיהיה מנגנון פיקוח ובקרה אפקטיבי, כדי לוודא שלא נפגעות זכויותיהם של אסירים. </w:t>
      </w:r>
    </w:p>
    <w:p w14:paraId="6C2E8111" w14:textId="77777777" w:rsidR="00000000" w:rsidRDefault="00382668">
      <w:pPr>
        <w:pStyle w:val="a0"/>
        <w:rPr>
          <w:rFonts w:hint="cs"/>
          <w:rtl/>
        </w:rPr>
      </w:pPr>
    </w:p>
    <w:p w14:paraId="4F1A640F" w14:textId="77777777" w:rsidR="00000000" w:rsidRDefault="00382668">
      <w:pPr>
        <w:pStyle w:val="a0"/>
        <w:rPr>
          <w:rFonts w:hint="cs"/>
          <w:rtl/>
        </w:rPr>
      </w:pPr>
      <w:r>
        <w:rPr>
          <w:rFonts w:hint="cs"/>
          <w:rtl/>
        </w:rPr>
        <w:t xml:space="preserve">אנחנו מאמינים - כפי שהדבר היה בארצות אחרות -  שההתפתחות הזאת גם תביא לתחרות בונה בין בתי-הסוהר הממלכתיים לבין בתי-סוהר פרטיים. לפני ימים לא רבים ביקר </w:t>
      </w:r>
      <w:r>
        <w:rPr>
          <w:rFonts w:hint="cs"/>
          <w:rtl/>
        </w:rPr>
        <w:t>כאן נשיא בית-המשפט העליון של אנגליה, הלורד וולף, וכאשר נשאל מה הניסיון המצטבר באנגליה, הוא אמר שזה היה התהליך באנגליה. העובדה שאומץ המודל של בית-סוהר - -</w:t>
      </w:r>
    </w:p>
    <w:p w14:paraId="427D6918" w14:textId="77777777" w:rsidR="00000000" w:rsidRDefault="00382668">
      <w:pPr>
        <w:pStyle w:val="a0"/>
        <w:rPr>
          <w:rFonts w:hint="cs"/>
          <w:rtl/>
        </w:rPr>
      </w:pPr>
    </w:p>
    <w:p w14:paraId="603588CC" w14:textId="77777777" w:rsidR="00000000" w:rsidRDefault="00382668">
      <w:pPr>
        <w:pStyle w:val="af0"/>
        <w:rPr>
          <w:rtl/>
        </w:rPr>
      </w:pPr>
      <w:r>
        <w:rPr>
          <w:rFonts w:hint="eastAsia"/>
          <w:rtl/>
        </w:rPr>
        <w:t>נסים</w:t>
      </w:r>
      <w:r>
        <w:rPr>
          <w:rtl/>
        </w:rPr>
        <w:t xml:space="preserve"> זאב (ש"ס):</w:t>
      </w:r>
    </w:p>
    <w:p w14:paraId="00CDD41A" w14:textId="77777777" w:rsidR="00000000" w:rsidRDefault="00382668">
      <w:pPr>
        <w:pStyle w:val="a0"/>
        <w:rPr>
          <w:rFonts w:hint="cs"/>
          <w:rtl/>
        </w:rPr>
      </w:pPr>
    </w:p>
    <w:p w14:paraId="734EA2B0" w14:textId="77777777" w:rsidR="00000000" w:rsidRDefault="00382668">
      <w:pPr>
        <w:pStyle w:val="a0"/>
        <w:rPr>
          <w:rFonts w:hint="cs"/>
          <w:rtl/>
        </w:rPr>
      </w:pPr>
      <w:r>
        <w:rPr>
          <w:rFonts w:hint="cs"/>
          <w:rtl/>
        </w:rPr>
        <w:t xml:space="preserve">ב-16:00 מסיימים, אדוני היושב-ראש. לא נספיק לדבר. </w:t>
      </w:r>
    </w:p>
    <w:p w14:paraId="2AC43173" w14:textId="77777777" w:rsidR="00000000" w:rsidRDefault="00382668">
      <w:pPr>
        <w:pStyle w:val="a0"/>
        <w:rPr>
          <w:rFonts w:hint="cs"/>
          <w:rtl/>
        </w:rPr>
      </w:pPr>
    </w:p>
    <w:p w14:paraId="43A9E35E" w14:textId="77777777" w:rsidR="00000000" w:rsidRDefault="00382668">
      <w:pPr>
        <w:pStyle w:val="af1"/>
        <w:rPr>
          <w:rtl/>
        </w:rPr>
      </w:pPr>
      <w:r>
        <w:rPr>
          <w:rtl/>
        </w:rPr>
        <w:t>היו"ר ראובן ריבלין:</w:t>
      </w:r>
    </w:p>
    <w:p w14:paraId="678457C6" w14:textId="77777777" w:rsidR="00000000" w:rsidRDefault="00382668">
      <w:pPr>
        <w:pStyle w:val="a0"/>
        <w:rPr>
          <w:rtl/>
        </w:rPr>
      </w:pPr>
    </w:p>
    <w:p w14:paraId="5B2843D5" w14:textId="77777777" w:rsidR="00000000" w:rsidRDefault="00382668">
      <w:pPr>
        <w:pStyle w:val="a0"/>
        <w:rPr>
          <w:rFonts w:hint="cs"/>
          <w:rtl/>
        </w:rPr>
      </w:pPr>
      <w:r>
        <w:rPr>
          <w:rFonts w:hint="cs"/>
          <w:rtl/>
        </w:rPr>
        <w:t>חבר הכנסת זא</w:t>
      </w:r>
      <w:r>
        <w:rPr>
          <w:rFonts w:hint="cs"/>
          <w:rtl/>
        </w:rPr>
        <w:t xml:space="preserve">ב, אדוני ישב ויאמר לי את הדברים. למה יעמוד? השר יודע היטב את הדברים. </w:t>
      </w:r>
    </w:p>
    <w:p w14:paraId="32BF3AB7" w14:textId="77777777" w:rsidR="00000000" w:rsidRDefault="00382668">
      <w:pPr>
        <w:pStyle w:val="a0"/>
        <w:rPr>
          <w:rFonts w:hint="cs"/>
          <w:rtl/>
        </w:rPr>
      </w:pPr>
    </w:p>
    <w:p w14:paraId="6D3C4D61" w14:textId="77777777" w:rsidR="00000000" w:rsidRDefault="00382668">
      <w:pPr>
        <w:pStyle w:val="-"/>
        <w:rPr>
          <w:rtl/>
        </w:rPr>
      </w:pPr>
      <w:bookmarkStart w:id="188" w:name="FS000000467T22_12_2003_15_45_23C"/>
      <w:bookmarkEnd w:id="188"/>
      <w:r>
        <w:rPr>
          <w:rtl/>
        </w:rPr>
        <w:t>השר לביטחון פנים צחי הנגבי:</w:t>
      </w:r>
    </w:p>
    <w:p w14:paraId="3D716658" w14:textId="77777777" w:rsidR="00000000" w:rsidRDefault="00382668">
      <w:pPr>
        <w:pStyle w:val="a0"/>
        <w:rPr>
          <w:rtl/>
        </w:rPr>
      </w:pPr>
    </w:p>
    <w:p w14:paraId="42700B38" w14:textId="77777777" w:rsidR="00000000" w:rsidRDefault="00382668">
      <w:pPr>
        <w:pStyle w:val="a0"/>
        <w:rPr>
          <w:rFonts w:hint="cs"/>
          <w:rtl/>
        </w:rPr>
      </w:pPr>
      <w:r>
        <w:rPr>
          <w:rFonts w:hint="cs"/>
          <w:rtl/>
        </w:rPr>
        <w:t xml:space="preserve">- - העובדה הזאת הביאה לתחרות בונה ולהצלחת הניסיון. אנחנו מקווים לתוצאות דומות במהרה. </w:t>
      </w:r>
    </w:p>
    <w:p w14:paraId="5F6B4799" w14:textId="77777777" w:rsidR="00000000" w:rsidRDefault="00382668">
      <w:pPr>
        <w:pStyle w:val="a0"/>
        <w:rPr>
          <w:rFonts w:hint="cs"/>
          <w:rtl/>
        </w:rPr>
      </w:pPr>
    </w:p>
    <w:p w14:paraId="31A693C5" w14:textId="77777777" w:rsidR="00000000" w:rsidRDefault="00382668">
      <w:pPr>
        <w:pStyle w:val="a0"/>
        <w:rPr>
          <w:rFonts w:hint="cs"/>
          <w:rtl/>
        </w:rPr>
      </w:pPr>
      <w:r>
        <w:rPr>
          <w:rFonts w:hint="cs"/>
          <w:rtl/>
        </w:rPr>
        <w:t xml:space="preserve">אני מבקש, שלאחר שהכנסת תחליט </w:t>
      </w:r>
      <w:r>
        <w:rPr>
          <w:rFonts w:hint="eastAsia"/>
          <w:rtl/>
        </w:rPr>
        <w:t>–</w:t>
      </w:r>
      <w:r>
        <w:rPr>
          <w:rFonts w:hint="cs"/>
          <w:rtl/>
        </w:rPr>
        <w:t xml:space="preserve"> אם תחליט </w:t>
      </w:r>
      <w:r>
        <w:rPr>
          <w:rFonts w:hint="eastAsia"/>
          <w:rtl/>
        </w:rPr>
        <w:t>–</w:t>
      </w:r>
      <w:r>
        <w:rPr>
          <w:rFonts w:hint="cs"/>
          <w:rtl/>
        </w:rPr>
        <w:t xml:space="preserve"> לאשר את הצעת החוק בקריאה רא</w:t>
      </w:r>
      <w:r>
        <w:rPr>
          <w:rFonts w:hint="cs"/>
          <w:rtl/>
        </w:rPr>
        <w:t>שונה, אזי יעבור הנושא לוועדת הפנים ואיכות הסביבה.</w:t>
      </w:r>
    </w:p>
    <w:p w14:paraId="5E7FC894" w14:textId="77777777" w:rsidR="00000000" w:rsidRDefault="00382668">
      <w:pPr>
        <w:pStyle w:val="a0"/>
        <w:rPr>
          <w:rFonts w:hint="cs"/>
          <w:rtl/>
        </w:rPr>
      </w:pPr>
    </w:p>
    <w:p w14:paraId="673EB1B3" w14:textId="77777777" w:rsidR="00000000" w:rsidRDefault="00382668">
      <w:pPr>
        <w:pStyle w:val="af1"/>
        <w:rPr>
          <w:rtl/>
        </w:rPr>
      </w:pPr>
      <w:r>
        <w:rPr>
          <w:rtl/>
        </w:rPr>
        <w:t>היו"ר ראובן ריבלין:</w:t>
      </w:r>
    </w:p>
    <w:p w14:paraId="6B341B5B" w14:textId="77777777" w:rsidR="00000000" w:rsidRDefault="00382668">
      <w:pPr>
        <w:pStyle w:val="a0"/>
        <w:rPr>
          <w:rtl/>
        </w:rPr>
      </w:pPr>
    </w:p>
    <w:p w14:paraId="490A7183" w14:textId="77777777" w:rsidR="00000000" w:rsidRDefault="00382668">
      <w:pPr>
        <w:pStyle w:val="a0"/>
        <w:rPr>
          <w:rFonts w:hint="cs"/>
          <w:rtl/>
        </w:rPr>
      </w:pPr>
      <w:r>
        <w:rPr>
          <w:rFonts w:hint="cs"/>
          <w:rtl/>
        </w:rPr>
        <w:t>אדוני השר, הואיל ויש כעשרה דוברים, שחלקם נמצאים כאן, אני חושב שאפשר היום לסיים את הקריאה הראשונה, רק שאדוני יצטרך ליצור מצב שבו יהיה לו גם הרוב להעביר את זה. אני רק רומז. אני אשתדל להע</w:t>
      </w:r>
      <w:r>
        <w:rPr>
          <w:rFonts w:hint="cs"/>
          <w:rtl/>
        </w:rPr>
        <w:t xml:space="preserve">ביר את המסר. </w:t>
      </w:r>
    </w:p>
    <w:p w14:paraId="30B18762" w14:textId="77777777" w:rsidR="00000000" w:rsidRDefault="00382668">
      <w:pPr>
        <w:pStyle w:val="a0"/>
        <w:rPr>
          <w:rFonts w:hint="cs"/>
          <w:rtl/>
        </w:rPr>
      </w:pPr>
    </w:p>
    <w:p w14:paraId="25A37772" w14:textId="77777777" w:rsidR="00000000" w:rsidRDefault="00382668">
      <w:pPr>
        <w:pStyle w:val="-"/>
        <w:rPr>
          <w:rtl/>
        </w:rPr>
      </w:pPr>
      <w:bookmarkStart w:id="189" w:name="FS000000467T22_12_2003_15_46_06C"/>
      <w:bookmarkEnd w:id="189"/>
      <w:r>
        <w:rPr>
          <w:rtl/>
        </w:rPr>
        <w:t>השר לביטחון פנים צחי הנגבי:</w:t>
      </w:r>
    </w:p>
    <w:p w14:paraId="0B2A16C6" w14:textId="77777777" w:rsidR="00000000" w:rsidRDefault="00382668">
      <w:pPr>
        <w:pStyle w:val="a0"/>
        <w:rPr>
          <w:rtl/>
        </w:rPr>
      </w:pPr>
    </w:p>
    <w:p w14:paraId="68B872E8" w14:textId="77777777" w:rsidR="00000000" w:rsidRDefault="00382668">
      <w:pPr>
        <w:pStyle w:val="a0"/>
        <w:rPr>
          <w:rFonts w:hint="cs"/>
          <w:rtl/>
        </w:rPr>
      </w:pPr>
      <w:r>
        <w:rPr>
          <w:rFonts w:hint="cs"/>
          <w:rtl/>
        </w:rPr>
        <w:t xml:space="preserve">אני לא יכול להאמין שחברי הכנסת לא יתמכו בהצעה.  </w:t>
      </w:r>
    </w:p>
    <w:p w14:paraId="071D2B57" w14:textId="77777777" w:rsidR="00000000" w:rsidRDefault="00382668">
      <w:pPr>
        <w:pStyle w:val="a0"/>
        <w:rPr>
          <w:rFonts w:hint="cs"/>
          <w:rtl/>
        </w:rPr>
      </w:pPr>
    </w:p>
    <w:p w14:paraId="05146228" w14:textId="77777777" w:rsidR="00000000" w:rsidRDefault="00382668">
      <w:pPr>
        <w:pStyle w:val="af1"/>
        <w:rPr>
          <w:rtl/>
        </w:rPr>
      </w:pPr>
      <w:r>
        <w:rPr>
          <w:rtl/>
        </w:rPr>
        <w:t>היו"ר ראובן ריבלין:</w:t>
      </w:r>
    </w:p>
    <w:p w14:paraId="7A0638D2" w14:textId="77777777" w:rsidR="00000000" w:rsidRDefault="00382668">
      <w:pPr>
        <w:pStyle w:val="a0"/>
        <w:rPr>
          <w:rtl/>
        </w:rPr>
      </w:pPr>
    </w:p>
    <w:p w14:paraId="5BBEDB81" w14:textId="77777777" w:rsidR="00000000" w:rsidRDefault="00382668">
      <w:pPr>
        <w:pStyle w:val="a0"/>
        <w:rPr>
          <w:rFonts w:hint="cs"/>
          <w:rtl/>
        </w:rPr>
      </w:pPr>
      <w:r>
        <w:rPr>
          <w:rFonts w:hint="cs"/>
          <w:rtl/>
        </w:rPr>
        <w:t xml:space="preserve">אני יודע שבפוליטיקה יש דברים רבים שאי-אפשר להאמין בהם. </w:t>
      </w:r>
    </w:p>
    <w:p w14:paraId="43F7D096" w14:textId="77777777" w:rsidR="00000000" w:rsidRDefault="00382668">
      <w:pPr>
        <w:pStyle w:val="a0"/>
        <w:rPr>
          <w:rFonts w:hint="cs"/>
          <w:rtl/>
        </w:rPr>
      </w:pPr>
    </w:p>
    <w:p w14:paraId="1509D37A" w14:textId="77777777" w:rsidR="00000000" w:rsidRDefault="00382668">
      <w:pPr>
        <w:pStyle w:val="-"/>
        <w:rPr>
          <w:rtl/>
        </w:rPr>
      </w:pPr>
      <w:bookmarkStart w:id="190" w:name="FS000000474T22_12_2003_16_18_39C"/>
      <w:bookmarkStart w:id="191" w:name="FS000000467T22_12_2003_16_18_46"/>
      <w:bookmarkStart w:id="192" w:name="FS000000467T22_12_2003_16_18_49C"/>
      <w:bookmarkEnd w:id="190"/>
      <w:bookmarkEnd w:id="191"/>
      <w:bookmarkEnd w:id="192"/>
      <w:r>
        <w:rPr>
          <w:rtl/>
        </w:rPr>
        <w:t>השר לביטחון פנים צחי הנגבי:</w:t>
      </w:r>
    </w:p>
    <w:p w14:paraId="35029FA6" w14:textId="77777777" w:rsidR="00000000" w:rsidRDefault="00382668">
      <w:pPr>
        <w:pStyle w:val="a0"/>
        <w:rPr>
          <w:rtl/>
        </w:rPr>
      </w:pPr>
    </w:p>
    <w:p w14:paraId="40B38337" w14:textId="77777777" w:rsidR="00000000" w:rsidRDefault="00382668">
      <w:pPr>
        <w:pStyle w:val="a0"/>
        <w:rPr>
          <w:rFonts w:hint="cs"/>
          <w:rtl/>
        </w:rPr>
      </w:pPr>
      <w:r>
        <w:rPr>
          <w:rFonts w:hint="cs"/>
          <w:rtl/>
        </w:rPr>
        <w:t xml:space="preserve">מי שיפיל את הצעת החוק </w:t>
      </w:r>
      <w:r>
        <w:rPr>
          <w:rFonts w:hint="eastAsia"/>
          <w:rtl/>
        </w:rPr>
        <w:t>–</w:t>
      </w:r>
      <w:r>
        <w:rPr>
          <w:rFonts w:hint="cs"/>
          <w:rtl/>
        </w:rPr>
        <w:t xml:space="preserve"> יהיה לו קשה מאוד לאחר מכן לבקש </w:t>
      </w:r>
      <w:r>
        <w:rPr>
          <w:rFonts w:hint="cs"/>
          <w:rtl/>
        </w:rPr>
        <w:t xml:space="preserve">לשפר את תנאי האסירים. </w:t>
      </w:r>
    </w:p>
    <w:p w14:paraId="41BD9BA3" w14:textId="77777777" w:rsidR="00000000" w:rsidRDefault="00382668">
      <w:pPr>
        <w:pStyle w:val="a0"/>
        <w:rPr>
          <w:rtl/>
        </w:rPr>
      </w:pPr>
    </w:p>
    <w:p w14:paraId="2208A112" w14:textId="77777777" w:rsidR="00000000" w:rsidRDefault="00382668">
      <w:pPr>
        <w:pStyle w:val="a0"/>
        <w:rPr>
          <w:rFonts w:hint="cs"/>
          <w:rtl/>
        </w:rPr>
      </w:pPr>
    </w:p>
    <w:p w14:paraId="4017F5BF" w14:textId="77777777" w:rsidR="00000000" w:rsidRDefault="00382668">
      <w:pPr>
        <w:pStyle w:val="af1"/>
        <w:rPr>
          <w:rtl/>
        </w:rPr>
      </w:pPr>
      <w:r>
        <w:rPr>
          <w:rtl/>
        </w:rPr>
        <w:t>היו"ר ראובן ריבלין:</w:t>
      </w:r>
    </w:p>
    <w:p w14:paraId="723B81CA" w14:textId="77777777" w:rsidR="00000000" w:rsidRDefault="00382668">
      <w:pPr>
        <w:pStyle w:val="a0"/>
        <w:rPr>
          <w:rtl/>
        </w:rPr>
      </w:pPr>
    </w:p>
    <w:p w14:paraId="6FEF27AD" w14:textId="77777777" w:rsidR="00000000" w:rsidRDefault="00382668">
      <w:pPr>
        <w:pStyle w:val="a0"/>
        <w:rPr>
          <w:rFonts w:hint="cs"/>
          <w:rtl/>
        </w:rPr>
      </w:pPr>
      <w:r>
        <w:rPr>
          <w:rFonts w:hint="cs"/>
          <w:rtl/>
        </w:rPr>
        <w:t>אדוני, בכל זאת, 40 איש נבחרו לכנסת וקיבלו על עצמם מטלה מסוימת. כלומר, זו לא תוכנית כבקשתך. אדוני צריך לדאוג שהקואליציה תפעל.</w:t>
      </w:r>
    </w:p>
    <w:p w14:paraId="44D21D72" w14:textId="77777777" w:rsidR="00000000" w:rsidRDefault="00382668">
      <w:pPr>
        <w:pStyle w:val="a0"/>
        <w:rPr>
          <w:rFonts w:hint="cs"/>
          <w:rtl/>
        </w:rPr>
      </w:pPr>
    </w:p>
    <w:p w14:paraId="4BC07328" w14:textId="77777777" w:rsidR="00000000" w:rsidRDefault="00382668">
      <w:pPr>
        <w:pStyle w:val="-"/>
        <w:rPr>
          <w:rtl/>
        </w:rPr>
      </w:pPr>
      <w:bookmarkStart w:id="193" w:name="FS000000467T22_12_2003_15_46_32C"/>
      <w:bookmarkEnd w:id="193"/>
      <w:r>
        <w:rPr>
          <w:rtl/>
        </w:rPr>
        <w:t>השר לביטחון פנים צחי הנגבי:</w:t>
      </w:r>
    </w:p>
    <w:p w14:paraId="310EB015" w14:textId="77777777" w:rsidR="00000000" w:rsidRDefault="00382668">
      <w:pPr>
        <w:pStyle w:val="a0"/>
        <w:rPr>
          <w:rtl/>
        </w:rPr>
      </w:pPr>
    </w:p>
    <w:p w14:paraId="1B85D459" w14:textId="77777777" w:rsidR="00000000" w:rsidRDefault="00382668">
      <w:pPr>
        <w:pStyle w:val="a0"/>
        <w:rPr>
          <w:rFonts w:hint="cs"/>
          <w:rtl/>
        </w:rPr>
      </w:pPr>
      <w:r>
        <w:rPr>
          <w:rFonts w:hint="cs"/>
          <w:rtl/>
        </w:rPr>
        <w:t xml:space="preserve">אני סומך על האופוזיציה בעניין הזה. </w:t>
      </w:r>
    </w:p>
    <w:p w14:paraId="78300F14" w14:textId="77777777" w:rsidR="00000000" w:rsidRDefault="00382668">
      <w:pPr>
        <w:pStyle w:val="a0"/>
        <w:rPr>
          <w:rFonts w:hint="cs"/>
          <w:rtl/>
        </w:rPr>
      </w:pPr>
    </w:p>
    <w:p w14:paraId="66BF6DAC" w14:textId="77777777" w:rsidR="00000000" w:rsidRDefault="00382668">
      <w:pPr>
        <w:pStyle w:val="af1"/>
        <w:rPr>
          <w:rtl/>
        </w:rPr>
      </w:pPr>
      <w:r>
        <w:rPr>
          <w:rtl/>
        </w:rPr>
        <w:t>היו"ר ראובן ריבלין</w:t>
      </w:r>
      <w:r>
        <w:rPr>
          <w:rtl/>
        </w:rPr>
        <w:t>:</w:t>
      </w:r>
    </w:p>
    <w:p w14:paraId="58DF3F9E" w14:textId="77777777" w:rsidR="00000000" w:rsidRDefault="00382668">
      <w:pPr>
        <w:pStyle w:val="a0"/>
        <w:rPr>
          <w:rtl/>
        </w:rPr>
      </w:pPr>
    </w:p>
    <w:p w14:paraId="07986BF7" w14:textId="77777777" w:rsidR="00000000" w:rsidRDefault="00382668">
      <w:pPr>
        <w:pStyle w:val="a0"/>
        <w:rPr>
          <w:rFonts w:hint="cs"/>
          <w:rtl/>
        </w:rPr>
      </w:pPr>
      <w:r>
        <w:rPr>
          <w:rFonts w:hint="cs"/>
          <w:rtl/>
        </w:rPr>
        <w:t xml:space="preserve">מאה אחוז, אם האופוזיציה מסכימה. אני חושב שהחוק ראוי, אבל יכול להיות שהאופוזיציה לא חושבת כך, וזו זכותה המלאה. אני רק אומר שחברי הכנסת צריכים להיות כאן. </w:t>
      </w:r>
    </w:p>
    <w:p w14:paraId="7D7294DB" w14:textId="77777777" w:rsidR="00000000" w:rsidRDefault="00382668">
      <w:pPr>
        <w:pStyle w:val="a0"/>
        <w:rPr>
          <w:rFonts w:hint="cs"/>
          <w:rtl/>
        </w:rPr>
      </w:pPr>
    </w:p>
    <w:p w14:paraId="2FC58341" w14:textId="77777777" w:rsidR="00000000" w:rsidRDefault="00382668">
      <w:pPr>
        <w:pStyle w:val="af0"/>
        <w:rPr>
          <w:rtl/>
        </w:rPr>
      </w:pPr>
      <w:r>
        <w:rPr>
          <w:rFonts w:hint="eastAsia"/>
          <w:rtl/>
        </w:rPr>
        <w:t>נסים</w:t>
      </w:r>
      <w:r>
        <w:rPr>
          <w:rtl/>
        </w:rPr>
        <w:t xml:space="preserve"> זאב (ש"ס):</w:t>
      </w:r>
    </w:p>
    <w:p w14:paraId="47492B74" w14:textId="77777777" w:rsidR="00000000" w:rsidRDefault="00382668">
      <w:pPr>
        <w:pStyle w:val="a0"/>
        <w:rPr>
          <w:rFonts w:hint="cs"/>
          <w:rtl/>
        </w:rPr>
      </w:pPr>
    </w:p>
    <w:p w14:paraId="5D14EEFC" w14:textId="77777777" w:rsidR="00000000" w:rsidRDefault="00382668">
      <w:pPr>
        <w:pStyle w:val="a0"/>
        <w:rPr>
          <w:rFonts w:hint="cs"/>
          <w:rtl/>
        </w:rPr>
      </w:pPr>
      <w:r>
        <w:rPr>
          <w:rFonts w:hint="cs"/>
          <w:rtl/>
        </w:rPr>
        <w:t xml:space="preserve">- - -  מחר וביום רביעי. </w:t>
      </w:r>
    </w:p>
    <w:p w14:paraId="07211E54" w14:textId="77777777" w:rsidR="00000000" w:rsidRDefault="00382668">
      <w:pPr>
        <w:pStyle w:val="a0"/>
        <w:rPr>
          <w:rFonts w:hint="cs"/>
          <w:rtl/>
        </w:rPr>
      </w:pPr>
    </w:p>
    <w:p w14:paraId="1C953BC2" w14:textId="77777777" w:rsidR="00000000" w:rsidRDefault="00382668">
      <w:pPr>
        <w:pStyle w:val="af1"/>
        <w:rPr>
          <w:rtl/>
        </w:rPr>
      </w:pPr>
      <w:r>
        <w:rPr>
          <w:rtl/>
        </w:rPr>
        <w:t>היו"ר ראובן ריבלין:</w:t>
      </w:r>
    </w:p>
    <w:p w14:paraId="242240A5" w14:textId="77777777" w:rsidR="00000000" w:rsidRDefault="00382668">
      <w:pPr>
        <w:pStyle w:val="a0"/>
        <w:rPr>
          <w:rtl/>
        </w:rPr>
      </w:pPr>
    </w:p>
    <w:p w14:paraId="5116B223" w14:textId="77777777" w:rsidR="00000000" w:rsidRDefault="00382668">
      <w:pPr>
        <w:pStyle w:val="a0"/>
        <w:rPr>
          <w:rFonts w:hint="cs"/>
          <w:rtl/>
        </w:rPr>
      </w:pPr>
      <w:r>
        <w:rPr>
          <w:rFonts w:hint="cs"/>
          <w:rtl/>
        </w:rPr>
        <w:t>אני לא יודע. אני אראה בשעה 16:00 אם</w:t>
      </w:r>
      <w:r>
        <w:rPr>
          <w:rFonts w:hint="cs"/>
          <w:rtl/>
        </w:rPr>
        <w:t xml:space="preserve"> יהיו עוד הרבה נואמים. אני רוצה לסיים בשעה 16:00 את הדיון, אבל אם נצטרך להוסיף עוד עשר דקות, נמשיך את הדיון. חבר הכנסת שאול יהלום, בבקשה. </w:t>
      </w:r>
    </w:p>
    <w:p w14:paraId="6EBCCB65" w14:textId="77777777" w:rsidR="00000000" w:rsidRDefault="00382668">
      <w:pPr>
        <w:pStyle w:val="a0"/>
        <w:ind w:firstLine="0"/>
        <w:rPr>
          <w:rFonts w:hint="cs"/>
          <w:rtl/>
        </w:rPr>
      </w:pPr>
    </w:p>
    <w:p w14:paraId="5BD3C3FF" w14:textId="77777777" w:rsidR="00000000" w:rsidRDefault="00382668">
      <w:pPr>
        <w:pStyle w:val="af0"/>
        <w:rPr>
          <w:rtl/>
        </w:rPr>
      </w:pPr>
      <w:r>
        <w:rPr>
          <w:rFonts w:hint="eastAsia"/>
          <w:rtl/>
        </w:rPr>
        <w:t>שאול</w:t>
      </w:r>
      <w:r>
        <w:rPr>
          <w:rtl/>
        </w:rPr>
        <w:t xml:space="preserve"> יהלום (מפד"ל):</w:t>
      </w:r>
    </w:p>
    <w:p w14:paraId="6612F376" w14:textId="77777777" w:rsidR="00000000" w:rsidRDefault="00382668">
      <w:pPr>
        <w:pStyle w:val="a0"/>
        <w:rPr>
          <w:rFonts w:hint="cs"/>
          <w:rtl/>
        </w:rPr>
      </w:pPr>
    </w:p>
    <w:p w14:paraId="0012F04E" w14:textId="77777777" w:rsidR="00000000" w:rsidRDefault="00382668">
      <w:pPr>
        <w:pStyle w:val="a0"/>
        <w:ind w:firstLine="0"/>
        <w:rPr>
          <w:rFonts w:hint="cs"/>
          <w:rtl/>
        </w:rPr>
      </w:pPr>
      <w:r>
        <w:rPr>
          <w:rFonts w:hint="cs"/>
          <w:rtl/>
        </w:rPr>
        <w:tab/>
        <w:t>ברשות היושב-ראש, אדוני השר, אני רוצה לשאול: לסעיף 128יד(א)(4) - בעניין המנהל - אם אדוני היה או</w:t>
      </w:r>
      <w:r>
        <w:rPr>
          <w:rFonts w:hint="cs"/>
          <w:rtl/>
        </w:rPr>
        <w:t xml:space="preserve">מר שהמנהל צריך להיות בעל כשירות, תואר אקדמי בנושאים של עבודה סוציאלית, חינוך ואפילו כספים - אבל למה צריך להכניס תנאי שאומר שיהיה תואר בספרות הלטינית או האשורית? מה זה שייך לניהול בית-סוהר? אם אדוני משנה את זה לאחד המקצועות, אני מבין, אבל בשביל מה סתם תואר </w:t>
      </w:r>
      <w:r>
        <w:rPr>
          <w:rFonts w:hint="cs"/>
          <w:rtl/>
        </w:rPr>
        <w:t>אקדמי שאין לו שום משמעות לניהול בית-סוהר?</w:t>
      </w:r>
    </w:p>
    <w:p w14:paraId="71998C2B" w14:textId="77777777" w:rsidR="00000000" w:rsidRDefault="00382668">
      <w:pPr>
        <w:pStyle w:val="a0"/>
        <w:ind w:firstLine="0"/>
        <w:rPr>
          <w:rFonts w:hint="cs"/>
          <w:rtl/>
        </w:rPr>
      </w:pPr>
    </w:p>
    <w:p w14:paraId="2AA3316E" w14:textId="77777777" w:rsidR="00000000" w:rsidRDefault="00382668">
      <w:pPr>
        <w:pStyle w:val="af1"/>
        <w:rPr>
          <w:rtl/>
        </w:rPr>
      </w:pPr>
      <w:r>
        <w:rPr>
          <w:rtl/>
        </w:rPr>
        <w:t>היו"ר ראובן ריבלין:</w:t>
      </w:r>
    </w:p>
    <w:p w14:paraId="51AC0820" w14:textId="77777777" w:rsidR="00000000" w:rsidRDefault="00382668">
      <w:pPr>
        <w:pStyle w:val="a0"/>
        <w:rPr>
          <w:rtl/>
        </w:rPr>
      </w:pPr>
    </w:p>
    <w:p w14:paraId="4FC0922F" w14:textId="77777777" w:rsidR="00000000" w:rsidRDefault="00382668">
      <w:pPr>
        <w:pStyle w:val="a0"/>
        <w:rPr>
          <w:rFonts w:hint="cs"/>
          <w:rtl/>
        </w:rPr>
      </w:pPr>
      <w:r>
        <w:rPr>
          <w:rFonts w:hint="cs"/>
          <w:rtl/>
        </w:rPr>
        <w:t xml:space="preserve">אולי זה לדיון בוועדה בהכנה לקריאה שנייה ולקריאה שלישית. </w:t>
      </w:r>
    </w:p>
    <w:p w14:paraId="29B4F7C2" w14:textId="77777777" w:rsidR="00000000" w:rsidRDefault="00382668">
      <w:pPr>
        <w:pStyle w:val="a0"/>
        <w:rPr>
          <w:rtl/>
        </w:rPr>
      </w:pPr>
    </w:p>
    <w:p w14:paraId="1E91896C" w14:textId="77777777" w:rsidR="00000000" w:rsidRDefault="00382668">
      <w:pPr>
        <w:pStyle w:val="a0"/>
        <w:rPr>
          <w:rFonts w:hint="cs"/>
          <w:rtl/>
        </w:rPr>
      </w:pPr>
    </w:p>
    <w:p w14:paraId="5051B3B3" w14:textId="77777777" w:rsidR="00000000" w:rsidRDefault="00382668">
      <w:pPr>
        <w:pStyle w:val="-"/>
        <w:rPr>
          <w:rtl/>
        </w:rPr>
      </w:pPr>
      <w:bookmarkStart w:id="194" w:name="FS000000467T22_12_2003_15_48_05C"/>
      <w:bookmarkEnd w:id="194"/>
      <w:r>
        <w:rPr>
          <w:rtl/>
        </w:rPr>
        <w:t>השר לביטחון פנים צחי הנגבי:</w:t>
      </w:r>
    </w:p>
    <w:p w14:paraId="6967AE18" w14:textId="77777777" w:rsidR="00000000" w:rsidRDefault="00382668">
      <w:pPr>
        <w:pStyle w:val="a0"/>
        <w:rPr>
          <w:rtl/>
        </w:rPr>
      </w:pPr>
    </w:p>
    <w:p w14:paraId="498EC747" w14:textId="77777777" w:rsidR="00000000" w:rsidRDefault="00382668">
      <w:pPr>
        <w:pStyle w:val="a0"/>
        <w:rPr>
          <w:rFonts w:hint="cs"/>
          <w:rtl/>
        </w:rPr>
      </w:pPr>
      <w:r>
        <w:rPr>
          <w:rFonts w:hint="cs"/>
          <w:rtl/>
        </w:rPr>
        <w:t>זו הערה לגיטימית. החוק היה בידי עד לפני עשר דקות. מרגע זה הוא עובר לכנסת, הוא עובר לוועדה, ואני בטוח שיה</w:t>
      </w:r>
      <w:r>
        <w:rPr>
          <w:rFonts w:hint="cs"/>
          <w:rtl/>
        </w:rPr>
        <w:t xml:space="preserve">יו לאדוני ולאחרים הערות מהסוג הזה. אני לא רוצה לומר כרגע איזה תואר אקדמי וכו', זה עניין לאנשי מקצוע. אני מעריך שהוועדה תזמין גם אנשי מקצוע ותשמע את דעתם. אני לא ניהלתי בית-סוהר, ואני מעריך שתואר אקדמי הוא תמיד תנאי סף למכרז בשירות המדינה בדרגות האלה. יכול </w:t>
      </w:r>
      <w:r>
        <w:rPr>
          <w:rFonts w:hint="cs"/>
          <w:rtl/>
        </w:rPr>
        <w:t xml:space="preserve">להיות שצריך לייחד את ההכשרה המקצועית לתחומים קצת יותר ספציפיים. זו בוודאי אחת המטלות שתהיינה מוטלות על כתפיו של יושב-ראש ועדת הפנים ואיכות הסביבה. </w:t>
      </w:r>
    </w:p>
    <w:p w14:paraId="057FD29A" w14:textId="77777777" w:rsidR="00000000" w:rsidRDefault="00382668">
      <w:pPr>
        <w:pStyle w:val="a0"/>
        <w:rPr>
          <w:rFonts w:hint="cs"/>
          <w:rtl/>
        </w:rPr>
      </w:pPr>
    </w:p>
    <w:p w14:paraId="13BF0F53" w14:textId="77777777" w:rsidR="00000000" w:rsidRDefault="00382668">
      <w:pPr>
        <w:pStyle w:val="af0"/>
        <w:rPr>
          <w:rtl/>
        </w:rPr>
      </w:pPr>
      <w:r>
        <w:rPr>
          <w:rFonts w:hint="eastAsia"/>
          <w:rtl/>
        </w:rPr>
        <w:t>ישראל</w:t>
      </w:r>
      <w:r>
        <w:rPr>
          <w:rtl/>
        </w:rPr>
        <w:t xml:space="preserve"> אייכלר (יהדות התורה):</w:t>
      </w:r>
    </w:p>
    <w:p w14:paraId="23BBB188" w14:textId="77777777" w:rsidR="00000000" w:rsidRDefault="00382668">
      <w:pPr>
        <w:pStyle w:val="a0"/>
        <w:rPr>
          <w:rFonts w:hint="cs"/>
          <w:rtl/>
        </w:rPr>
      </w:pPr>
    </w:p>
    <w:p w14:paraId="729661BB" w14:textId="77777777" w:rsidR="00000000" w:rsidRDefault="00382668">
      <w:pPr>
        <w:pStyle w:val="a0"/>
        <w:rPr>
          <w:rFonts w:hint="cs"/>
          <w:rtl/>
        </w:rPr>
      </w:pPr>
      <w:r>
        <w:rPr>
          <w:rFonts w:hint="cs"/>
          <w:rtl/>
        </w:rPr>
        <w:t xml:space="preserve">זה הכלי של המשפטנים - - - </w:t>
      </w:r>
    </w:p>
    <w:p w14:paraId="0E302D09" w14:textId="77777777" w:rsidR="00000000" w:rsidRDefault="00382668">
      <w:pPr>
        <w:pStyle w:val="a0"/>
        <w:rPr>
          <w:rFonts w:hint="cs"/>
          <w:rtl/>
        </w:rPr>
      </w:pPr>
    </w:p>
    <w:p w14:paraId="693C6D89" w14:textId="77777777" w:rsidR="00000000" w:rsidRDefault="00382668">
      <w:pPr>
        <w:pStyle w:val="-"/>
        <w:rPr>
          <w:rtl/>
        </w:rPr>
      </w:pPr>
      <w:bookmarkStart w:id="195" w:name="FS000000467T22_12_2003_16_31_03C"/>
      <w:bookmarkEnd w:id="195"/>
      <w:r>
        <w:rPr>
          <w:rtl/>
        </w:rPr>
        <w:t>השר לביטחון פנים צחי הנגבי:</w:t>
      </w:r>
    </w:p>
    <w:p w14:paraId="4E43149C" w14:textId="77777777" w:rsidR="00000000" w:rsidRDefault="00382668">
      <w:pPr>
        <w:pStyle w:val="a0"/>
        <w:rPr>
          <w:rtl/>
        </w:rPr>
      </w:pPr>
    </w:p>
    <w:p w14:paraId="7E7A7777" w14:textId="77777777" w:rsidR="00000000" w:rsidRDefault="00382668">
      <w:pPr>
        <w:pStyle w:val="a0"/>
        <w:rPr>
          <w:rFonts w:hint="cs"/>
          <w:rtl/>
        </w:rPr>
      </w:pPr>
      <w:r>
        <w:rPr>
          <w:rFonts w:hint="cs"/>
          <w:rtl/>
        </w:rPr>
        <w:t>הדבר בידיכם. במהלך די</w:t>
      </w:r>
      <w:r>
        <w:rPr>
          <w:rFonts w:hint="cs"/>
          <w:rtl/>
        </w:rPr>
        <w:t xml:space="preserve">וני הוועדה אפשר לעשות שינויים. </w:t>
      </w:r>
    </w:p>
    <w:p w14:paraId="3B46056B" w14:textId="77777777" w:rsidR="00000000" w:rsidRDefault="00382668">
      <w:pPr>
        <w:pStyle w:val="a0"/>
        <w:rPr>
          <w:rFonts w:hint="cs"/>
          <w:rtl/>
        </w:rPr>
      </w:pPr>
    </w:p>
    <w:p w14:paraId="084AB703" w14:textId="77777777" w:rsidR="00000000" w:rsidRDefault="00382668">
      <w:pPr>
        <w:pStyle w:val="af1"/>
        <w:rPr>
          <w:rtl/>
        </w:rPr>
      </w:pPr>
      <w:r>
        <w:rPr>
          <w:rtl/>
        </w:rPr>
        <w:t>היו"ר ראובן ריבלין:</w:t>
      </w:r>
    </w:p>
    <w:p w14:paraId="355B991A" w14:textId="77777777" w:rsidR="00000000" w:rsidRDefault="00382668">
      <w:pPr>
        <w:pStyle w:val="a0"/>
        <w:rPr>
          <w:rtl/>
        </w:rPr>
      </w:pPr>
    </w:p>
    <w:p w14:paraId="160D37F7" w14:textId="77777777" w:rsidR="00000000" w:rsidRDefault="00382668">
      <w:pPr>
        <w:pStyle w:val="a0"/>
        <w:rPr>
          <w:rFonts w:hint="cs"/>
          <w:rtl/>
        </w:rPr>
      </w:pPr>
      <w:r>
        <w:rPr>
          <w:rFonts w:hint="cs"/>
          <w:rtl/>
        </w:rPr>
        <w:t xml:space="preserve">חבר הכנסת זחאלקה רוצה לשאול את אדוני שאלה. </w:t>
      </w:r>
    </w:p>
    <w:p w14:paraId="1428B714" w14:textId="77777777" w:rsidR="00000000" w:rsidRDefault="00382668">
      <w:pPr>
        <w:pStyle w:val="a0"/>
        <w:rPr>
          <w:rFonts w:hint="cs"/>
          <w:rtl/>
        </w:rPr>
      </w:pPr>
    </w:p>
    <w:p w14:paraId="79044484" w14:textId="77777777" w:rsidR="00000000" w:rsidRDefault="00382668">
      <w:pPr>
        <w:pStyle w:val="af0"/>
        <w:rPr>
          <w:rtl/>
        </w:rPr>
      </w:pPr>
      <w:r>
        <w:rPr>
          <w:rFonts w:hint="eastAsia"/>
          <w:rtl/>
        </w:rPr>
        <w:t>ג</w:t>
      </w:r>
      <w:r>
        <w:rPr>
          <w:rtl/>
        </w:rPr>
        <w:t>'מאל זחאלקה (בל"ד):</w:t>
      </w:r>
    </w:p>
    <w:p w14:paraId="33C57C62" w14:textId="77777777" w:rsidR="00000000" w:rsidRDefault="00382668">
      <w:pPr>
        <w:pStyle w:val="a0"/>
        <w:rPr>
          <w:rFonts w:hint="cs"/>
          <w:rtl/>
        </w:rPr>
      </w:pPr>
    </w:p>
    <w:p w14:paraId="3A417BF7" w14:textId="77777777" w:rsidR="00000000" w:rsidRDefault="00382668">
      <w:pPr>
        <w:pStyle w:val="a0"/>
        <w:rPr>
          <w:rFonts w:hint="cs"/>
          <w:rtl/>
        </w:rPr>
      </w:pPr>
      <w:r>
        <w:rPr>
          <w:rFonts w:hint="cs"/>
          <w:rtl/>
        </w:rPr>
        <w:t xml:space="preserve">ברשות היושב-ראש, ברצוני לשאול, מה התועלת בשיטה הזאת? אם יש כאן חיסכון, סימן שבסופו של דבר השירותים לאסירים יהיו פחותים. ואם אין חיסכון </w:t>
      </w:r>
      <w:r>
        <w:rPr>
          <w:rFonts w:hint="cs"/>
          <w:rtl/>
        </w:rPr>
        <w:t>- מה הטעם? רק להעתיק מאנגליה ומארצות-הברית?</w:t>
      </w:r>
    </w:p>
    <w:p w14:paraId="7D3D8DB1" w14:textId="77777777" w:rsidR="00000000" w:rsidRDefault="00382668">
      <w:pPr>
        <w:pStyle w:val="a0"/>
        <w:rPr>
          <w:rFonts w:hint="cs"/>
          <w:rtl/>
        </w:rPr>
      </w:pPr>
    </w:p>
    <w:p w14:paraId="3D71ACC6" w14:textId="77777777" w:rsidR="00000000" w:rsidRDefault="00382668">
      <w:pPr>
        <w:pStyle w:val="-"/>
        <w:rPr>
          <w:rtl/>
        </w:rPr>
      </w:pPr>
      <w:bookmarkStart w:id="196" w:name="FS000000467T22_12_2003_15_49_22C"/>
      <w:bookmarkEnd w:id="196"/>
      <w:r>
        <w:rPr>
          <w:rtl/>
        </w:rPr>
        <w:t>השר לביטחון פנים צחי הנגבי:</w:t>
      </w:r>
    </w:p>
    <w:p w14:paraId="4CFDE9F1" w14:textId="77777777" w:rsidR="00000000" w:rsidRDefault="00382668">
      <w:pPr>
        <w:pStyle w:val="a0"/>
        <w:rPr>
          <w:rtl/>
        </w:rPr>
      </w:pPr>
    </w:p>
    <w:p w14:paraId="44049D5D" w14:textId="77777777" w:rsidR="00000000" w:rsidRDefault="00382668">
      <w:pPr>
        <w:pStyle w:val="a0"/>
        <w:rPr>
          <w:rFonts w:hint="cs"/>
          <w:rtl/>
        </w:rPr>
      </w:pPr>
      <w:r>
        <w:rPr>
          <w:rFonts w:hint="cs"/>
          <w:rtl/>
        </w:rPr>
        <w:t xml:space="preserve">אין פה חיסכון. </w:t>
      </w:r>
    </w:p>
    <w:p w14:paraId="0015D853" w14:textId="77777777" w:rsidR="00000000" w:rsidRDefault="00382668">
      <w:pPr>
        <w:pStyle w:val="a0"/>
        <w:rPr>
          <w:rFonts w:hint="cs"/>
          <w:rtl/>
        </w:rPr>
      </w:pPr>
    </w:p>
    <w:p w14:paraId="61188BF7" w14:textId="77777777" w:rsidR="00000000" w:rsidRDefault="00382668">
      <w:pPr>
        <w:pStyle w:val="af0"/>
        <w:rPr>
          <w:rtl/>
        </w:rPr>
      </w:pPr>
      <w:r>
        <w:rPr>
          <w:rFonts w:hint="eastAsia"/>
          <w:rtl/>
        </w:rPr>
        <w:t>ג</w:t>
      </w:r>
      <w:r>
        <w:rPr>
          <w:rtl/>
        </w:rPr>
        <w:t>'מאל זחאלקה (בל"ד):</w:t>
      </w:r>
    </w:p>
    <w:p w14:paraId="05BE7C32" w14:textId="77777777" w:rsidR="00000000" w:rsidRDefault="00382668">
      <w:pPr>
        <w:pStyle w:val="a0"/>
        <w:rPr>
          <w:rFonts w:hint="cs"/>
          <w:rtl/>
        </w:rPr>
      </w:pPr>
    </w:p>
    <w:p w14:paraId="77AF35C5" w14:textId="77777777" w:rsidR="00000000" w:rsidRDefault="00382668">
      <w:pPr>
        <w:pStyle w:val="a0"/>
        <w:rPr>
          <w:rFonts w:hint="cs"/>
          <w:rtl/>
        </w:rPr>
      </w:pPr>
      <w:r>
        <w:rPr>
          <w:rFonts w:hint="cs"/>
          <w:rtl/>
        </w:rPr>
        <w:t>אז למה למסור את זה לידיים פרטיות?</w:t>
      </w:r>
    </w:p>
    <w:p w14:paraId="17AEBBD5" w14:textId="77777777" w:rsidR="00000000" w:rsidRDefault="00382668">
      <w:pPr>
        <w:pStyle w:val="a0"/>
        <w:rPr>
          <w:rtl/>
        </w:rPr>
      </w:pPr>
    </w:p>
    <w:p w14:paraId="25689832" w14:textId="77777777" w:rsidR="00000000" w:rsidRDefault="00382668">
      <w:pPr>
        <w:pStyle w:val="-"/>
        <w:rPr>
          <w:rtl/>
        </w:rPr>
      </w:pPr>
      <w:bookmarkStart w:id="197" w:name="FS000000467T22_12_2003_16_33_45C"/>
      <w:bookmarkEnd w:id="197"/>
      <w:r>
        <w:rPr>
          <w:rtl/>
        </w:rPr>
        <w:t>השר לביטחון פנים צחי הנגבי:</w:t>
      </w:r>
    </w:p>
    <w:p w14:paraId="38A38A62" w14:textId="77777777" w:rsidR="00000000" w:rsidRDefault="00382668">
      <w:pPr>
        <w:pStyle w:val="a0"/>
        <w:rPr>
          <w:rtl/>
        </w:rPr>
      </w:pPr>
    </w:p>
    <w:p w14:paraId="7500B1BB" w14:textId="77777777" w:rsidR="00000000" w:rsidRDefault="00382668">
      <w:pPr>
        <w:pStyle w:val="a0"/>
        <w:ind w:firstLine="720"/>
        <w:rPr>
          <w:rFonts w:hint="cs"/>
          <w:rtl/>
        </w:rPr>
      </w:pPr>
      <w:r>
        <w:rPr>
          <w:rFonts w:hint="cs"/>
          <w:rtl/>
        </w:rPr>
        <w:t xml:space="preserve">לא מדובר פה בחיסכון. מדובר פה בשאלת הייתכנות. בלי פרויקט, מה שקרוי שיטת </w:t>
      </w:r>
      <w:r>
        <w:rPr>
          <w:rFonts w:hint="cs"/>
        </w:rPr>
        <w:t>BOT</w:t>
      </w:r>
      <w:r>
        <w:rPr>
          <w:rFonts w:hint="cs"/>
          <w:rtl/>
        </w:rPr>
        <w:t xml:space="preserve"> בשפ</w:t>
      </w:r>
      <w:r>
        <w:rPr>
          <w:rFonts w:hint="cs"/>
          <w:rtl/>
        </w:rPr>
        <w:t>ה היותר-כלכלית, שהמגזר הפרטי מקים את המערכת ויש לו גם אינטרס בניהולה, הפרויקט לא יצא לדרך. זה כמו הפרויקט של כביש 6 או של מתקני התפלה, שכל אחד ואחד מהם יש לו חיוניות מבחינת החברה הישראלית, אבל למדינת ישראל לא היו המשאבים להקמתם, ולא יהיו לה המשאבים להקים ב</w:t>
      </w:r>
      <w:r>
        <w:rPr>
          <w:rFonts w:hint="cs"/>
          <w:rtl/>
        </w:rPr>
        <w:t xml:space="preserve">תי-סוהר חדשים. </w:t>
      </w:r>
    </w:p>
    <w:p w14:paraId="36AF54DC" w14:textId="77777777" w:rsidR="00000000" w:rsidRDefault="00382668">
      <w:pPr>
        <w:pStyle w:val="a0"/>
        <w:ind w:firstLine="720"/>
        <w:rPr>
          <w:rFonts w:hint="cs"/>
          <w:rtl/>
        </w:rPr>
      </w:pPr>
    </w:p>
    <w:p w14:paraId="7F57548F" w14:textId="77777777" w:rsidR="00000000" w:rsidRDefault="00382668">
      <w:pPr>
        <w:pStyle w:val="a0"/>
        <w:ind w:firstLine="720"/>
        <w:rPr>
          <w:rFonts w:hint="cs"/>
          <w:rtl/>
        </w:rPr>
      </w:pPr>
      <w:r>
        <w:rPr>
          <w:rFonts w:hint="cs"/>
          <w:rtl/>
        </w:rPr>
        <w:t>לכן, מדובר פה במודל שהופעל בעולם, מכיוון שארצות אחרות סבלו גם הן מחוסר במשאבים. הפרויקט הזה לא אמור לפגוע כהוא-זה בזכות כלשהי שיש היום לאזרח בבתי-הסוהר. נתתי את סדרת המנגנונים, והכנסת יכולה להוסיף מנגנוני פיקוח ובקרה ככל שתחפוץ. מה שברור ה</w:t>
      </w:r>
      <w:r>
        <w:rPr>
          <w:rFonts w:hint="cs"/>
          <w:rtl/>
        </w:rPr>
        <w:t xml:space="preserve">וא שללא בניית בתי-סוהר חדשים לא תהיה שום דרך בעולם </w:t>
      </w:r>
      <w:r>
        <w:rPr>
          <w:rtl/>
        </w:rPr>
        <w:t>–</w:t>
      </w:r>
      <w:r>
        <w:rPr>
          <w:rFonts w:hint="cs"/>
          <w:rtl/>
        </w:rPr>
        <w:t xml:space="preserve"> הרי לא יפסיקו לכלוא עבריינים. החברה לא יכולה להרשות זאת לעצמה. לכן יהיו עוד צפיפויות ועוד הצפפות ועוד בעיות. זה הפתרון התכליתי למצוקת מקומות הכליאה. אני מבין ממה אדוני חושש, ולכן תהליך ההפעלה צריך להיות </w:t>
      </w:r>
      <w:r>
        <w:rPr>
          <w:rFonts w:hint="cs"/>
          <w:rtl/>
        </w:rPr>
        <w:t>כזה שיש בו שורה של מנגנונים שמונעים פגיעה בזכויות האסירים.</w:t>
      </w:r>
    </w:p>
    <w:p w14:paraId="5453ED94" w14:textId="77777777" w:rsidR="00000000" w:rsidRDefault="00382668">
      <w:pPr>
        <w:pStyle w:val="a0"/>
        <w:ind w:firstLine="0"/>
        <w:rPr>
          <w:rFonts w:hint="cs"/>
          <w:rtl/>
        </w:rPr>
      </w:pPr>
    </w:p>
    <w:p w14:paraId="32CE3BE1" w14:textId="77777777" w:rsidR="00000000" w:rsidRDefault="00382668">
      <w:pPr>
        <w:pStyle w:val="af1"/>
        <w:rPr>
          <w:rtl/>
        </w:rPr>
      </w:pPr>
      <w:r>
        <w:rPr>
          <w:rtl/>
        </w:rPr>
        <w:t>היו"ר ראובן ריבלין:</w:t>
      </w:r>
    </w:p>
    <w:p w14:paraId="2CDBFCE8" w14:textId="77777777" w:rsidR="00000000" w:rsidRDefault="00382668">
      <w:pPr>
        <w:pStyle w:val="a0"/>
        <w:rPr>
          <w:rtl/>
        </w:rPr>
      </w:pPr>
    </w:p>
    <w:p w14:paraId="0E8225C7" w14:textId="77777777" w:rsidR="00000000" w:rsidRDefault="00382668">
      <w:pPr>
        <w:pStyle w:val="a0"/>
        <w:rPr>
          <w:rFonts w:hint="cs"/>
          <w:rtl/>
        </w:rPr>
      </w:pPr>
      <w:r>
        <w:rPr>
          <w:rFonts w:hint="cs"/>
          <w:rtl/>
        </w:rPr>
        <w:t>תודה לשר. חבר הכנסת אופיר פינס - אינו נוכח. חבר הכנסת מוחמד ברכה, בבקשה. אחריו - חבר הכנסת אריה אלדד, אם לא יהיה - חבר הכנסת אברהם רביץ, אחר כך - חבר הכנסת מאיר פרוש, אם לא יה</w:t>
      </w:r>
      <w:r>
        <w:rPr>
          <w:rFonts w:hint="cs"/>
          <w:rtl/>
        </w:rPr>
        <w:t xml:space="preserve">יה </w:t>
      </w:r>
      <w:r>
        <w:rPr>
          <w:rtl/>
        </w:rPr>
        <w:t>–</w:t>
      </w:r>
      <w:r>
        <w:rPr>
          <w:rFonts w:hint="cs"/>
          <w:rtl/>
        </w:rPr>
        <w:t xml:space="preserve"> חבר הכנסת דני יתום, אם לא יהיה </w:t>
      </w:r>
      <w:r>
        <w:rPr>
          <w:rtl/>
        </w:rPr>
        <w:t>–</w:t>
      </w:r>
      <w:r>
        <w:rPr>
          <w:rFonts w:hint="cs"/>
          <w:rtl/>
        </w:rPr>
        <w:t xml:space="preserve"> חבר הכנסת אברהם בייגה שוחט, אם לא יהיה -  חבר הכנסת איוב קרא, אם לא יהיה </w:t>
      </w:r>
      <w:r>
        <w:rPr>
          <w:rtl/>
        </w:rPr>
        <w:t>–</w:t>
      </w:r>
      <w:r>
        <w:rPr>
          <w:rFonts w:hint="cs"/>
          <w:rtl/>
        </w:rPr>
        <w:t xml:space="preserve"> חברי הכנסת עסאם מח'ול, נסים זאב, גדעון סער, זחאלקה, יהלום, דהאמשה, אליעזר כהן ועזמי בשארה. בבקשה, אדוני.</w:t>
      </w:r>
    </w:p>
    <w:p w14:paraId="31F00070" w14:textId="77777777" w:rsidR="00000000" w:rsidRDefault="00382668">
      <w:pPr>
        <w:pStyle w:val="a"/>
        <w:rPr>
          <w:rFonts w:hint="cs"/>
          <w:rtl/>
        </w:rPr>
      </w:pPr>
    </w:p>
    <w:p w14:paraId="5F4D848E" w14:textId="77777777" w:rsidR="00000000" w:rsidRDefault="00382668">
      <w:pPr>
        <w:pStyle w:val="a"/>
        <w:rPr>
          <w:rtl/>
        </w:rPr>
      </w:pPr>
      <w:bookmarkStart w:id="198" w:name="_Toc92504274"/>
      <w:r>
        <w:rPr>
          <w:rtl/>
        </w:rPr>
        <w:t>מוחמד ברכה (חד"ש-תע"ל):</w:t>
      </w:r>
      <w:bookmarkEnd w:id="198"/>
    </w:p>
    <w:p w14:paraId="3BE31A72" w14:textId="77777777" w:rsidR="00000000" w:rsidRDefault="00382668">
      <w:pPr>
        <w:pStyle w:val="a0"/>
        <w:rPr>
          <w:rtl/>
        </w:rPr>
      </w:pPr>
    </w:p>
    <w:p w14:paraId="127A5F9C" w14:textId="77777777" w:rsidR="00000000" w:rsidRDefault="00382668">
      <w:pPr>
        <w:pStyle w:val="a0"/>
        <w:rPr>
          <w:rFonts w:hint="cs"/>
          <w:rtl/>
        </w:rPr>
      </w:pPr>
      <w:r>
        <w:rPr>
          <w:rFonts w:hint="cs"/>
          <w:rtl/>
        </w:rPr>
        <w:t>אדוני היושב-</w:t>
      </w:r>
      <w:r>
        <w:rPr>
          <w:rFonts w:hint="cs"/>
          <w:rtl/>
        </w:rPr>
        <w:t>ראש, רבותי חברי הכנסת, אין ספק שמצב בתי-הכלא במדינת ישראל בכי רע, והביטוי "נמקים בכלא", כנראה יש לו משמעויות נוספות עם ערך מוסף שלילי בבתי-הכלא. למשל, הייתי מזכיר את מצבו של אחד האסירים בכלא "שאטה", סמי יונס, הוא בן יותר מ-70 שנה, הוא בן 74 שנים, והוא סובל</w:t>
      </w:r>
      <w:r>
        <w:rPr>
          <w:rFonts w:hint="cs"/>
          <w:rtl/>
        </w:rPr>
        <w:t xml:space="preserve"> ממחלות, כנראה מחלות שהוא תפס שם בכלא. הדברים האלה מחייבים התייחסות גם ברמה של מצבם והתנאים בבתי-הכלא וגם ברמה של מידת הענישה, שלפעמים גובלת בנקמנות, שפשוט פושה במחוזותינו.</w:t>
      </w:r>
    </w:p>
    <w:p w14:paraId="7BB28F21" w14:textId="77777777" w:rsidR="00000000" w:rsidRDefault="00382668">
      <w:pPr>
        <w:pStyle w:val="a0"/>
        <w:rPr>
          <w:rFonts w:hint="cs"/>
          <w:rtl/>
        </w:rPr>
      </w:pPr>
    </w:p>
    <w:p w14:paraId="0C29CC51" w14:textId="77777777" w:rsidR="00000000" w:rsidRDefault="00382668">
      <w:pPr>
        <w:pStyle w:val="a0"/>
        <w:rPr>
          <w:rFonts w:hint="cs"/>
          <w:rtl/>
        </w:rPr>
      </w:pPr>
      <w:r>
        <w:rPr>
          <w:rFonts w:hint="cs"/>
          <w:rtl/>
        </w:rPr>
        <w:t>לגופו של עניין, הייתי אומר, אין מקום, אדוני השר, להשוות בין כביש 6 לבין בית-כלא. ב</w:t>
      </w:r>
      <w:r>
        <w:rPr>
          <w:rFonts w:hint="cs"/>
          <w:rtl/>
        </w:rPr>
        <w:t>כביש 6 יש אגרה שאנשים משלמים. כשיזם פרטי מקים פרויקט כלשהו, במקרה הזה בית-כלא, הוא אמור להרוויח. ממה? מאיפה ירוויח? מכסף ציבורי. זאת אומרת, המדינה שאומרת שאין לה לשלם, בסופו של דבר היא תשלם. הרי לא ייתכן שיכלאו את האנשים, ישימו אותם בבית-הכלא, ויבקשו מהם ד</w:t>
      </w:r>
      <w:r>
        <w:rPr>
          <w:rFonts w:hint="cs"/>
          <w:rtl/>
        </w:rPr>
        <w:t xml:space="preserve">מי השתתפות חודשיים על זה שהם כלואים. בסופו של דבר, המדינה היא שתשלם, ולכן כל הטענה התקציבית, אין לה מקום. </w:t>
      </w:r>
    </w:p>
    <w:p w14:paraId="3A90057C" w14:textId="77777777" w:rsidR="00000000" w:rsidRDefault="00382668">
      <w:pPr>
        <w:pStyle w:val="a0"/>
        <w:rPr>
          <w:rFonts w:hint="cs"/>
          <w:rtl/>
        </w:rPr>
      </w:pPr>
    </w:p>
    <w:p w14:paraId="422F3984" w14:textId="77777777" w:rsidR="00000000" w:rsidRDefault="00382668">
      <w:pPr>
        <w:pStyle w:val="a0"/>
        <w:rPr>
          <w:rFonts w:hint="cs"/>
          <w:rtl/>
        </w:rPr>
      </w:pPr>
      <w:r>
        <w:rPr>
          <w:rFonts w:hint="cs"/>
          <w:rtl/>
        </w:rPr>
        <w:t>אבל מעבר לזה, אני חושש ממצב, שהערך העיקרי של ניהול פרטי לבית-כלא הוא לא לשרת את החברה, אלא להרוויח, להפיק רווחים. ולהפיק רווחים זה נושא של תחרותיות.</w:t>
      </w:r>
      <w:r>
        <w:rPr>
          <w:rFonts w:hint="cs"/>
          <w:rtl/>
        </w:rPr>
        <w:t xml:space="preserve"> תחרות עם מה? התחרות עם בתי-כלא ממלכתיים שמגישים שירות טוב יותר? תמורת מה? הרי בסופו של דבר המושג רווח יכול לבוא לידי ביטוי ברמות שונות של כליאה, של ענישה. ואז, האם ייווצר מצב שאנשי הפשע המאורגן, שיש להם יכולות פיננסיות, יכולים לבחור באיזה בית-כלא הם ייכלא</w:t>
      </w:r>
      <w:r>
        <w:rPr>
          <w:rFonts w:hint="cs"/>
          <w:rtl/>
        </w:rPr>
        <w:t>ו, איפה הם ירצו את עונשם.</w:t>
      </w:r>
    </w:p>
    <w:p w14:paraId="28BE6422" w14:textId="77777777" w:rsidR="00000000" w:rsidRDefault="00382668">
      <w:pPr>
        <w:pStyle w:val="a0"/>
        <w:rPr>
          <w:rFonts w:hint="cs"/>
          <w:rtl/>
        </w:rPr>
      </w:pPr>
    </w:p>
    <w:p w14:paraId="2B142466" w14:textId="77777777" w:rsidR="00000000" w:rsidRDefault="00382668">
      <w:pPr>
        <w:pStyle w:val="af0"/>
        <w:rPr>
          <w:rtl/>
        </w:rPr>
      </w:pPr>
      <w:r>
        <w:rPr>
          <w:rFonts w:hint="eastAsia"/>
          <w:rtl/>
        </w:rPr>
        <w:t>אברהם</w:t>
      </w:r>
      <w:r>
        <w:rPr>
          <w:rtl/>
        </w:rPr>
        <w:t xml:space="preserve"> רביץ (יהדות התורה):</w:t>
      </w:r>
    </w:p>
    <w:p w14:paraId="3EC531CD" w14:textId="77777777" w:rsidR="00000000" w:rsidRDefault="00382668">
      <w:pPr>
        <w:pStyle w:val="a0"/>
        <w:rPr>
          <w:rFonts w:hint="cs"/>
          <w:rtl/>
        </w:rPr>
      </w:pPr>
    </w:p>
    <w:p w14:paraId="2E1449A9" w14:textId="77777777" w:rsidR="00000000" w:rsidRDefault="00382668">
      <w:pPr>
        <w:pStyle w:val="a0"/>
        <w:rPr>
          <w:rFonts w:hint="cs"/>
          <w:rtl/>
        </w:rPr>
      </w:pPr>
      <w:r>
        <w:rPr>
          <w:rFonts w:hint="cs"/>
          <w:rtl/>
        </w:rPr>
        <w:t>גם היום הם יכולים, והם עושים את זה.</w:t>
      </w:r>
    </w:p>
    <w:p w14:paraId="5B5A971C" w14:textId="77777777" w:rsidR="00000000" w:rsidRDefault="00382668">
      <w:pPr>
        <w:pStyle w:val="a0"/>
        <w:rPr>
          <w:rFonts w:hint="cs"/>
          <w:rtl/>
        </w:rPr>
      </w:pPr>
    </w:p>
    <w:p w14:paraId="3D63E849" w14:textId="77777777" w:rsidR="00000000" w:rsidRDefault="00382668">
      <w:pPr>
        <w:pStyle w:val="-"/>
        <w:rPr>
          <w:rtl/>
        </w:rPr>
      </w:pPr>
      <w:bookmarkStart w:id="199" w:name="FS000000540T22_12_2003_15_54_09C"/>
      <w:bookmarkEnd w:id="199"/>
      <w:r>
        <w:rPr>
          <w:rtl/>
        </w:rPr>
        <w:t>מוחמד ברכה (חד"ש-תע"ל):</w:t>
      </w:r>
    </w:p>
    <w:p w14:paraId="3CD30D90" w14:textId="77777777" w:rsidR="00000000" w:rsidRDefault="00382668">
      <w:pPr>
        <w:pStyle w:val="a0"/>
        <w:rPr>
          <w:rtl/>
        </w:rPr>
      </w:pPr>
    </w:p>
    <w:p w14:paraId="07BC2D60" w14:textId="77777777" w:rsidR="00000000" w:rsidRDefault="00382668">
      <w:pPr>
        <w:pStyle w:val="a0"/>
        <w:rPr>
          <w:rFonts w:hint="cs"/>
          <w:rtl/>
        </w:rPr>
      </w:pPr>
      <w:r>
        <w:rPr>
          <w:rFonts w:hint="cs"/>
          <w:rtl/>
        </w:rPr>
        <w:t xml:space="preserve">למרבה הצער, זה נכון. גם היום יש בתי-כלא של חמישה כוכבים ושל ארבעה כוכבים ושל שלושה כוכבים, תלוי כמה משלמים. </w:t>
      </w:r>
    </w:p>
    <w:p w14:paraId="59256A1B" w14:textId="77777777" w:rsidR="00000000" w:rsidRDefault="00382668">
      <w:pPr>
        <w:pStyle w:val="a0"/>
        <w:rPr>
          <w:rFonts w:hint="cs"/>
          <w:rtl/>
        </w:rPr>
      </w:pPr>
    </w:p>
    <w:p w14:paraId="0B646A6C" w14:textId="77777777" w:rsidR="00000000" w:rsidRDefault="00382668">
      <w:pPr>
        <w:pStyle w:val="a0"/>
        <w:rPr>
          <w:rFonts w:hint="cs"/>
          <w:rtl/>
        </w:rPr>
      </w:pPr>
      <w:r>
        <w:rPr>
          <w:rFonts w:hint="cs"/>
          <w:rtl/>
        </w:rPr>
        <w:t>אני חושב, אדוני היושב-ראש, שהש</w:t>
      </w:r>
      <w:r>
        <w:rPr>
          <w:rFonts w:hint="cs"/>
          <w:rtl/>
        </w:rPr>
        <w:t xml:space="preserve">יגעון הזה של ההפרטה בכל דבר יהרוס כל חלקה טובה בחברה. יש דברים שהם תחרותיים מטבעם, יש דברים שהם שירותים ציבוריים, ערכים ציבוריים. העניין של הענישה החברתית לאדם שטעה, זה לא נושא שצריך להכניס אותו למשבצות של תחרותיות. הנושא של הפרטת החינוך - החינוך הוא ערך, </w:t>
      </w:r>
      <w:r>
        <w:rPr>
          <w:rFonts w:hint="cs"/>
          <w:rtl/>
        </w:rPr>
        <w:t xml:space="preserve">הוא לא נושא שאמור להיכנס למגמות של תחרותיות, ומי שיש לו יותר, מקבל חינוך טוב יותר, ומי שאין לו, יכול להיקבר בבורות; הנושא של המים, שגם אותו מוצע להפריט - לאן זה יוביל? </w:t>
      </w:r>
    </w:p>
    <w:p w14:paraId="26537832" w14:textId="77777777" w:rsidR="00000000" w:rsidRDefault="00382668">
      <w:pPr>
        <w:pStyle w:val="a0"/>
        <w:rPr>
          <w:rFonts w:hint="cs"/>
          <w:rtl/>
        </w:rPr>
      </w:pPr>
    </w:p>
    <w:p w14:paraId="6B36CA29" w14:textId="77777777" w:rsidR="00000000" w:rsidRDefault="00382668">
      <w:pPr>
        <w:pStyle w:val="a0"/>
        <w:rPr>
          <w:rFonts w:hint="cs"/>
          <w:rtl/>
        </w:rPr>
      </w:pPr>
      <w:r>
        <w:rPr>
          <w:rFonts w:hint="cs"/>
          <w:rtl/>
        </w:rPr>
        <w:t xml:space="preserve">יש דברים שאפשר להבין שהם יכולים להיות כפופים למערכת של תחרותיות, אבל יש ערכים חברתיים </w:t>
      </w:r>
      <w:r>
        <w:rPr>
          <w:rFonts w:hint="cs"/>
          <w:rtl/>
        </w:rPr>
        <w:t xml:space="preserve">שאסור שייכנסו למשבצת הזאת, לרבות הנושא של בית-כלא. המדינה כמדינה חייבת להיות אמונה על מערכת הענישה, השפיטה והחקיקה. יזם פרטי, מטרתו העיקרית להרוויח, שום דבר אחר, הוא רוצה להרוויח, הוא לא רוצה להנחיל ערכים לחברה. </w:t>
      </w:r>
    </w:p>
    <w:p w14:paraId="2FF68959" w14:textId="77777777" w:rsidR="00000000" w:rsidRDefault="00382668">
      <w:pPr>
        <w:pStyle w:val="a0"/>
        <w:rPr>
          <w:rFonts w:hint="cs"/>
          <w:rtl/>
        </w:rPr>
      </w:pPr>
    </w:p>
    <w:p w14:paraId="1FFFD7F4" w14:textId="77777777" w:rsidR="00000000" w:rsidRDefault="00382668">
      <w:pPr>
        <w:pStyle w:val="a0"/>
        <w:rPr>
          <w:rFonts w:hint="cs"/>
          <w:rtl/>
        </w:rPr>
      </w:pPr>
      <w:r>
        <w:rPr>
          <w:rFonts w:hint="cs"/>
          <w:rtl/>
        </w:rPr>
        <w:t>לכן אני מתנגד לחוק הזה בתכלית מבחינת העיקר</w:t>
      </w:r>
      <w:r>
        <w:rPr>
          <w:rFonts w:hint="cs"/>
          <w:rtl/>
        </w:rPr>
        <w:t>ון. תודה רבה, אדוני.</w:t>
      </w:r>
    </w:p>
    <w:p w14:paraId="350C5D18" w14:textId="77777777" w:rsidR="00000000" w:rsidRDefault="00382668">
      <w:pPr>
        <w:pStyle w:val="a0"/>
        <w:rPr>
          <w:rFonts w:hint="cs"/>
          <w:rtl/>
        </w:rPr>
      </w:pPr>
    </w:p>
    <w:p w14:paraId="365C3710" w14:textId="77777777" w:rsidR="00000000" w:rsidRDefault="00382668">
      <w:pPr>
        <w:pStyle w:val="af1"/>
        <w:rPr>
          <w:rtl/>
        </w:rPr>
      </w:pPr>
      <w:r>
        <w:rPr>
          <w:rtl/>
        </w:rPr>
        <w:t>היו"ר</w:t>
      </w:r>
      <w:r>
        <w:rPr>
          <w:rFonts w:hint="cs"/>
          <w:rtl/>
        </w:rPr>
        <w:t xml:space="preserve"> ראובן ריבלין</w:t>
      </w:r>
      <w:r>
        <w:rPr>
          <w:rtl/>
        </w:rPr>
        <w:t>:</w:t>
      </w:r>
    </w:p>
    <w:p w14:paraId="0AB93662" w14:textId="77777777" w:rsidR="00000000" w:rsidRDefault="00382668">
      <w:pPr>
        <w:pStyle w:val="a0"/>
        <w:rPr>
          <w:rtl/>
        </w:rPr>
      </w:pPr>
    </w:p>
    <w:p w14:paraId="7E6811B5" w14:textId="77777777" w:rsidR="00000000" w:rsidRDefault="00382668">
      <w:pPr>
        <w:pStyle w:val="a0"/>
        <w:rPr>
          <w:rFonts w:hint="cs"/>
          <w:rtl/>
        </w:rPr>
      </w:pPr>
      <w:r>
        <w:rPr>
          <w:rFonts w:hint="cs"/>
          <w:rtl/>
        </w:rPr>
        <w:t xml:space="preserve">תודה רבה. חבר הכנסת אריה אלדד - אינו נוכח. חבר הכנסת אברהם רביץ, בבקשה. רבותי, נצביע על החוק היום. נגלוש כמה דקות מעבר ל-16:00. </w:t>
      </w:r>
    </w:p>
    <w:p w14:paraId="797C5139" w14:textId="77777777" w:rsidR="00000000" w:rsidRDefault="00382668">
      <w:pPr>
        <w:pStyle w:val="a0"/>
        <w:rPr>
          <w:rFonts w:hint="cs"/>
          <w:rtl/>
        </w:rPr>
      </w:pPr>
    </w:p>
    <w:p w14:paraId="3144FD4E" w14:textId="77777777" w:rsidR="00000000" w:rsidRDefault="00382668">
      <w:pPr>
        <w:pStyle w:val="a0"/>
        <w:rPr>
          <w:rFonts w:hint="cs"/>
          <w:rtl/>
        </w:rPr>
      </w:pPr>
      <w:r>
        <w:rPr>
          <w:rFonts w:hint="cs"/>
          <w:rtl/>
        </w:rPr>
        <w:t>חבר הכנסת ברכה, וחברי הכנסת בשארה ודהאמשה, שאינם נמצאים כאן, קיבלתי הודעה משר האוצר</w:t>
      </w:r>
      <w:r>
        <w:rPr>
          <w:rFonts w:hint="cs"/>
          <w:rtl/>
        </w:rPr>
        <w:t>, יותר נכון השר ביבי נתניהו ולא שר האוצר, שנתבקש על-ידי הכנסת לענות על הצעה לסדר-היום, שאישרנו אותה בנשיאות כדחופה, בנושא: התבטאותו של חבר הכנסת והשר בנימין נתניהו בעניין ערביי ישראל. הוא כמובן מסכים להשיב, אבל הוא מבקש להשיב לאחר הדיונים על התקציב. אני נו</w:t>
      </w:r>
      <w:r>
        <w:rPr>
          <w:rFonts w:hint="cs"/>
          <w:rtl/>
        </w:rPr>
        <w:t>טה להסכים, כי הוא ישיב וייגע בשאלה עצמה, רק שלא נעשה זאת השבוע, אלא נעשה זאת בעוד שבוע וחצי.</w:t>
      </w:r>
    </w:p>
    <w:p w14:paraId="3EB66E15" w14:textId="77777777" w:rsidR="00000000" w:rsidRDefault="00382668">
      <w:pPr>
        <w:pStyle w:val="a0"/>
        <w:rPr>
          <w:rFonts w:hint="cs"/>
          <w:rtl/>
        </w:rPr>
      </w:pPr>
    </w:p>
    <w:p w14:paraId="77A9DFD0" w14:textId="77777777" w:rsidR="00000000" w:rsidRDefault="00382668">
      <w:pPr>
        <w:pStyle w:val="af0"/>
        <w:rPr>
          <w:rtl/>
        </w:rPr>
      </w:pPr>
      <w:r>
        <w:rPr>
          <w:rFonts w:hint="eastAsia"/>
          <w:rtl/>
        </w:rPr>
        <w:t>מוחמד</w:t>
      </w:r>
      <w:r>
        <w:rPr>
          <w:rtl/>
        </w:rPr>
        <w:t xml:space="preserve"> ברכה (חד"ש-תע"ל):</w:t>
      </w:r>
    </w:p>
    <w:p w14:paraId="4AFC13A4" w14:textId="77777777" w:rsidR="00000000" w:rsidRDefault="00382668">
      <w:pPr>
        <w:pStyle w:val="a0"/>
        <w:rPr>
          <w:rFonts w:hint="cs"/>
          <w:rtl/>
        </w:rPr>
      </w:pPr>
    </w:p>
    <w:p w14:paraId="438A55C4" w14:textId="77777777" w:rsidR="00000000" w:rsidRDefault="00382668">
      <w:pPr>
        <w:pStyle w:val="a0"/>
        <w:rPr>
          <w:rFonts w:hint="cs"/>
          <w:rtl/>
        </w:rPr>
      </w:pPr>
      <w:r>
        <w:rPr>
          <w:rFonts w:hint="cs"/>
          <w:rtl/>
        </w:rPr>
        <w:t>עלי זה מקובל.</w:t>
      </w:r>
    </w:p>
    <w:p w14:paraId="2D091C37" w14:textId="77777777" w:rsidR="00000000" w:rsidRDefault="00382668">
      <w:pPr>
        <w:pStyle w:val="a0"/>
        <w:rPr>
          <w:rFonts w:hint="cs"/>
          <w:rtl/>
        </w:rPr>
      </w:pPr>
    </w:p>
    <w:p w14:paraId="518C45EB" w14:textId="77777777" w:rsidR="00000000" w:rsidRDefault="00382668">
      <w:pPr>
        <w:pStyle w:val="af1"/>
        <w:rPr>
          <w:rtl/>
        </w:rPr>
      </w:pPr>
      <w:r>
        <w:rPr>
          <w:rtl/>
        </w:rPr>
        <w:t>היו"ר ראובן ריבלין:</w:t>
      </w:r>
    </w:p>
    <w:p w14:paraId="0D631D58" w14:textId="77777777" w:rsidR="00000000" w:rsidRDefault="00382668">
      <w:pPr>
        <w:pStyle w:val="a0"/>
        <w:rPr>
          <w:rtl/>
        </w:rPr>
      </w:pPr>
    </w:p>
    <w:p w14:paraId="2E696BB2" w14:textId="77777777" w:rsidR="00000000" w:rsidRDefault="00382668">
      <w:pPr>
        <w:pStyle w:val="a0"/>
        <w:rPr>
          <w:rtl/>
        </w:rPr>
      </w:pPr>
      <w:r>
        <w:rPr>
          <w:rFonts w:hint="cs"/>
          <w:rtl/>
        </w:rPr>
        <w:t>תודה רבה. אני מאוד מודה לך.</w:t>
      </w:r>
    </w:p>
    <w:p w14:paraId="1D556462" w14:textId="77777777" w:rsidR="00000000" w:rsidRDefault="00382668">
      <w:pPr>
        <w:pStyle w:val="a0"/>
        <w:rPr>
          <w:rFonts w:hint="cs"/>
          <w:rtl/>
        </w:rPr>
      </w:pPr>
    </w:p>
    <w:p w14:paraId="6FF8B979" w14:textId="77777777" w:rsidR="00000000" w:rsidRDefault="00382668">
      <w:pPr>
        <w:pStyle w:val="a"/>
        <w:rPr>
          <w:rtl/>
        </w:rPr>
      </w:pPr>
      <w:bookmarkStart w:id="200" w:name="FS000000531T22_12_2003_15_55_39"/>
      <w:bookmarkStart w:id="201" w:name="_Toc92504275"/>
      <w:bookmarkEnd w:id="200"/>
      <w:r>
        <w:rPr>
          <w:rFonts w:hint="cs"/>
          <w:rtl/>
        </w:rPr>
        <w:t>א</w:t>
      </w:r>
      <w:r>
        <w:rPr>
          <w:rFonts w:hint="eastAsia"/>
          <w:rtl/>
        </w:rPr>
        <w:t>ברהם</w:t>
      </w:r>
      <w:r>
        <w:rPr>
          <w:rtl/>
        </w:rPr>
        <w:t xml:space="preserve"> רביץ (יהדות התורה):</w:t>
      </w:r>
      <w:bookmarkEnd w:id="201"/>
    </w:p>
    <w:p w14:paraId="33F047CD" w14:textId="77777777" w:rsidR="00000000" w:rsidRDefault="00382668">
      <w:pPr>
        <w:pStyle w:val="a0"/>
        <w:rPr>
          <w:rFonts w:hint="cs"/>
          <w:rtl/>
        </w:rPr>
      </w:pPr>
    </w:p>
    <w:p w14:paraId="23FF4C3B" w14:textId="77777777" w:rsidR="00000000" w:rsidRDefault="00382668">
      <w:pPr>
        <w:pStyle w:val="a0"/>
        <w:rPr>
          <w:rFonts w:hint="cs"/>
          <w:rtl/>
        </w:rPr>
      </w:pPr>
      <w:r>
        <w:rPr>
          <w:rFonts w:hint="cs"/>
          <w:rtl/>
        </w:rPr>
        <w:t>אדוני היושב-ראש, חברי הכנסת, לאחר שביקרתי פעמ</w:t>
      </w:r>
      <w:r>
        <w:rPr>
          <w:rFonts w:hint="cs"/>
          <w:rtl/>
        </w:rPr>
        <w:t>ים מספר בבתי-כלא במשלחות עם חברי חברי הכנסת, וגם באופן אישי ביקרתי שם - נתתי הרצאות, דיברתי עם האסירים - אני אומר לכם: חברים, יותר גרוע לא יכול להיות, יכול להיות אולי יותר טוב. אני מדבר מנקודת מבטו של האסיר. התנאים שהאסירים נמצאים בהם, והמצב הנוכחי שהמדינה</w:t>
      </w:r>
      <w:r>
        <w:rPr>
          <w:rFonts w:hint="cs"/>
          <w:rtl/>
        </w:rPr>
        <w:t xml:space="preserve"> מסתתרת מאחורי "אין תקציב" - אני חושב שאם נשאיר את הדבר כפי שהוא, אנחנו עושים עוול לאנשים שאומנם חטאו כלפי החברה, אבל כולנו מאמינים כי כל אדם נברא בצלם אלוקים, והם מאבדים את הצלם הזה שם.</w:t>
      </w:r>
    </w:p>
    <w:p w14:paraId="141C3539" w14:textId="77777777" w:rsidR="00000000" w:rsidRDefault="00382668">
      <w:pPr>
        <w:pStyle w:val="a0"/>
        <w:rPr>
          <w:rFonts w:hint="cs"/>
          <w:rtl/>
        </w:rPr>
      </w:pPr>
    </w:p>
    <w:p w14:paraId="1932919E" w14:textId="77777777" w:rsidR="00000000" w:rsidRDefault="00382668">
      <w:pPr>
        <w:pStyle w:val="a0"/>
        <w:rPr>
          <w:rFonts w:hint="cs"/>
          <w:rtl/>
        </w:rPr>
      </w:pPr>
      <w:r>
        <w:rPr>
          <w:rFonts w:hint="cs"/>
          <w:rtl/>
        </w:rPr>
        <w:t>לכן צריך לעשות מעשה, אבל אני מזהיר את עצמנו ואת השר לענייני ביטחון פ</w:t>
      </w:r>
      <w:r>
        <w:rPr>
          <w:rFonts w:hint="cs"/>
          <w:rtl/>
        </w:rPr>
        <w:t>נים, שחייבים לקבוע מערכת נוקשה של חוקים בתוך החוזה הזה שייעשה עם הזכיין שיזכה, ולתקופה קצרה יחסית, עד כמה שניתן, כדי לבדוק אותו, האם אכן הוא ממלא אחר התנאים שהוא הסכים להם והמדינה הכתיבה לו. צריכה להיות יחידת פיקוח נוקשה ביותר כדי לשמור על החוקים שייתנו את</w:t>
      </w:r>
      <w:r>
        <w:rPr>
          <w:rFonts w:hint="cs"/>
          <w:rtl/>
        </w:rPr>
        <w:t xml:space="preserve"> הרווחה המינימלית גם לאלה שיושבים בבתי-הסוהר. לכן אני אומר שאנחנו יכולים רק לשפר.</w:t>
      </w:r>
    </w:p>
    <w:p w14:paraId="44091FEF" w14:textId="77777777" w:rsidR="00000000" w:rsidRDefault="00382668">
      <w:pPr>
        <w:pStyle w:val="a0"/>
        <w:rPr>
          <w:rFonts w:hint="cs"/>
          <w:rtl/>
        </w:rPr>
      </w:pPr>
    </w:p>
    <w:p w14:paraId="2D1ADCE1" w14:textId="77777777" w:rsidR="00000000" w:rsidRDefault="00382668">
      <w:pPr>
        <w:pStyle w:val="a0"/>
        <w:rPr>
          <w:rFonts w:hint="cs"/>
          <w:rtl/>
        </w:rPr>
      </w:pPr>
      <w:r>
        <w:rPr>
          <w:rFonts w:hint="cs"/>
          <w:rtl/>
        </w:rPr>
        <w:t xml:space="preserve">אנחנו, חברי הכנסת, הביקורת שתהיה לנו, תמיד תהיה לנו על הממשלה, על השר שיהיה ממונה על כך. לנו אין עסק עם הזכיין, ונצטרך לקרוא את השר לביטחון פנים לסדר אם הדברים לא ייעשו כפי </w:t>
      </w:r>
      <w:r>
        <w:rPr>
          <w:rFonts w:hint="cs"/>
          <w:rtl/>
        </w:rPr>
        <w:t>שצריך. הוא יהיה באותו אינטרס שלנו, הוא ירצה לגבות ולתבוע מהזכיין שאכן הוא יעשה כל מה שהוא התחייב לעשות, לרבות רווחתם, חינוכם, אם אפשר לומר כך - הערכים, כפי שאמר חבר הכנסת ברכה - וכן צריך לתת תשומת לב לאותם בתי-כלא שכיום עושים מלאכה חשובה מאוד, בתי-כלא שהתמ</w:t>
      </w:r>
      <w:r>
        <w:rPr>
          <w:rFonts w:hint="cs"/>
          <w:rtl/>
        </w:rPr>
        <w:t xml:space="preserve">חו בגמילה מסמים. גם זה צריך לעמוד לנגד עיני הממשלה כשהיא באה לחתום על החוזה עם האדם שיזכה במכרז. </w:t>
      </w:r>
    </w:p>
    <w:p w14:paraId="7A988165" w14:textId="77777777" w:rsidR="00000000" w:rsidRDefault="00382668">
      <w:pPr>
        <w:pStyle w:val="a0"/>
        <w:rPr>
          <w:rFonts w:hint="cs"/>
          <w:rtl/>
        </w:rPr>
      </w:pPr>
    </w:p>
    <w:p w14:paraId="47A901D7" w14:textId="77777777" w:rsidR="00000000" w:rsidRDefault="00382668">
      <w:pPr>
        <w:pStyle w:val="a0"/>
        <w:rPr>
          <w:rFonts w:hint="cs"/>
          <w:rtl/>
        </w:rPr>
      </w:pPr>
      <w:r>
        <w:rPr>
          <w:rFonts w:hint="cs"/>
          <w:rtl/>
        </w:rPr>
        <w:t>אנחנו מקווים שהוא ירוויח, כדי שהוא ירצה להישאר במקום, אחרת יוציאו אותו משם. זה צריך להיות רווחי, אחרת לא עשינו עסק.</w:t>
      </w:r>
    </w:p>
    <w:p w14:paraId="39B88294" w14:textId="77777777" w:rsidR="00000000" w:rsidRDefault="00382668">
      <w:pPr>
        <w:pStyle w:val="a0"/>
        <w:rPr>
          <w:rFonts w:hint="cs"/>
          <w:rtl/>
        </w:rPr>
      </w:pPr>
    </w:p>
    <w:p w14:paraId="767629B3" w14:textId="77777777" w:rsidR="00000000" w:rsidRDefault="00382668">
      <w:pPr>
        <w:pStyle w:val="a0"/>
        <w:rPr>
          <w:rFonts w:hint="cs"/>
          <w:rtl/>
        </w:rPr>
      </w:pPr>
      <w:r>
        <w:rPr>
          <w:rFonts w:hint="cs"/>
          <w:rtl/>
        </w:rPr>
        <w:t>בזה אני מסיים. אינני יודע אם נותר לי זמן</w:t>
      </w:r>
      <w:r>
        <w:rPr>
          <w:rFonts w:hint="cs"/>
          <w:rtl/>
        </w:rPr>
        <w:t>, אבל אני רוצה - - -</w:t>
      </w:r>
    </w:p>
    <w:p w14:paraId="2E2AB23D" w14:textId="77777777" w:rsidR="00000000" w:rsidRDefault="00382668">
      <w:pPr>
        <w:pStyle w:val="a0"/>
        <w:rPr>
          <w:rFonts w:hint="cs"/>
          <w:rtl/>
        </w:rPr>
      </w:pPr>
    </w:p>
    <w:p w14:paraId="37048B87" w14:textId="77777777" w:rsidR="00000000" w:rsidRDefault="00382668">
      <w:pPr>
        <w:pStyle w:val="af1"/>
        <w:rPr>
          <w:rtl/>
        </w:rPr>
      </w:pPr>
      <w:r>
        <w:rPr>
          <w:rtl/>
        </w:rPr>
        <w:t>היו"ר ראובן ריבלין:</w:t>
      </w:r>
    </w:p>
    <w:p w14:paraId="44698AD1" w14:textId="77777777" w:rsidR="00000000" w:rsidRDefault="00382668">
      <w:pPr>
        <w:pStyle w:val="a0"/>
        <w:rPr>
          <w:rtl/>
        </w:rPr>
      </w:pPr>
    </w:p>
    <w:p w14:paraId="1FFF466D" w14:textId="77777777" w:rsidR="00000000" w:rsidRDefault="00382668">
      <w:pPr>
        <w:pStyle w:val="a0"/>
        <w:rPr>
          <w:rFonts w:hint="cs"/>
          <w:rtl/>
        </w:rPr>
      </w:pPr>
      <w:r>
        <w:rPr>
          <w:rFonts w:hint="cs"/>
          <w:rtl/>
        </w:rPr>
        <w:t>יש לך עוד 40 שניות.</w:t>
      </w:r>
    </w:p>
    <w:p w14:paraId="1F3D768D" w14:textId="77777777" w:rsidR="00000000" w:rsidRDefault="00382668">
      <w:pPr>
        <w:pStyle w:val="a0"/>
        <w:rPr>
          <w:rFonts w:hint="cs"/>
          <w:rtl/>
        </w:rPr>
      </w:pPr>
    </w:p>
    <w:p w14:paraId="13F9C67C" w14:textId="77777777" w:rsidR="00000000" w:rsidRDefault="00382668">
      <w:pPr>
        <w:pStyle w:val="-"/>
        <w:rPr>
          <w:rtl/>
        </w:rPr>
      </w:pPr>
      <w:r>
        <w:rPr>
          <w:rFonts w:hint="cs"/>
          <w:rtl/>
        </w:rPr>
        <w:t>א</w:t>
      </w:r>
      <w:r>
        <w:rPr>
          <w:rFonts w:hint="eastAsia"/>
          <w:rtl/>
        </w:rPr>
        <w:t>ברהם</w:t>
      </w:r>
      <w:r>
        <w:rPr>
          <w:rtl/>
        </w:rPr>
        <w:t xml:space="preserve"> רביץ (יהדות התורה):</w:t>
      </w:r>
    </w:p>
    <w:p w14:paraId="70402C8E" w14:textId="77777777" w:rsidR="00000000" w:rsidRDefault="00382668">
      <w:pPr>
        <w:pStyle w:val="a0"/>
        <w:rPr>
          <w:rFonts w:hint="cs"/>
          <w:rtl/>
        </w:rPr>
      </w:pPr>
    </w:p>
    <w:p w14:paraId="68FA358D" w14:textId="77777777" w:rsidR="00000000" w:rsidRDefault="00382668">
      <w:pPr>
        <w:pStyle w:val="a0"/>
        <w:rPr>
          <w:rFonts w:hint="cs"/>
          <w:rtl/>
        </w:rPr>
      </w:pPr>
      <w:r>
        <w:rPr>
          <w:rFonts w:hint="cs"/>
          <w:rtl/>
        </w:rPr>
        <w:t xml:space="preserve">ב-40 השניות אני רוצה לומר, שאנחנו צריכים לרוץ להדליק נרות של חנוכה; הליטאים, שמדליקים מוקדם, יש לנו קצת זמן, זה עד 16:35-16:40, אז אנחנו מדליקים. לחסידים יש כמעט כל </w:t>
      </w:r>
      <w:r>
        <w:rPr>
          <w:rFonts w:hint="cs"/>
          <w:rtl/>
        </w:rPr>
        <w:t>הלילה, עד שתכלה רגל מן השוק. תודה רבה, אדוני.</w:t>
      </w:r>
    </w:p>
    <w:p w14:paraId="61E546B3" w14:textId="77777777" w:rsidR="00000000" w:rsidRDefault="00382668">
      <w:pPr>
        <w:pStyle w:val="a0"/>
        <w:rPr>
          <w:rFonts w:hint="cs"/>
          <w:rtl/>
        </w:rPr>
      </w:pPr>
    </w:p>
    <w:p w14:paraId="33D6311F" w14:textId="77777777" w:rsidR="00000000" w:rsidRDefault="00382668">
      <w:pPr>
        <w:pStyle w:val="af1"/>
        <w:rPr>
          <w:rtl/>
        </w:rPr>
      </w:pPr>
      <w:r>
        <w:rPr>
          <w:rFonts w:hint="eastAsia"/>
          <w:rtl/>
        </w:rPr>
        <w:t>היו</w:t>
      </w:r>
      <w:r>
        <w:rPr>
          <w:rtl/>
        </w:rPr>
        <w:t>"ר ראובן ריבלין:</w:t>
      </w:r>
    </w:p>
    <w:p w14:paraId="3B2741E9" w14:textId="77777777" w:rsidR="00000000" w:rsidRDefault="00382668">
      <w:pPr>
        <w:pStyle w:val="a0"/>
        <w:rPr>
          <w:rFonts w:hint="cs"/>
          <w:rtl/>
        </w:rPr>
      </w:pPr>
    </w:p>
    <w:p w14:paraId="6C1864B4" w14:textId="77777777" w:rsidR="00000000" w:rsidRDefault="00382668">
      <w:pPr>
        <w:pStyle w:val="a0"/>
        <w:rPr>
          <w:rFonts w:hint="cs"/>
          <w:rtl/>
        </w:rPr>
      </w:pPr>
      <w:r>
        <w:rPr>
          <w:rFonts w:hint="cs"/>
          <w:rtl/>
        </w:rPr>
        <w:t>הפעם אני מדליק לפי החסידים.</w:t>
      </w:r>
    </w:p>
    <w:p w14:paraId="7EDC3E27" w14:textId="77777777" w:rsidR="00000000" w:rsidRDefault="00382668">
      <w:pPr>
        <w:pStyle w:val="a0"/>
        <w:rPr>
          <w:rFonts w:hint="cs"/>
          <w:rtl/>
        </w:rPr>
      </w:pPr>
    </w:p>
    <w:p w14:paraId="62496C9B" w14:textId="77777777" w:rsidR="00000000" w:rsidRDefault="00382668">
      <w:pPr>
        <w:pStyle w:val="-"/>
        <w:rPr>
          <w:rtl/>
        </w:rPr>
      </w:pPr>
      <w:bookmarkStart w:id="202" w:name="FS000000531T22_12_2003_16_33_25C"/>
      <w:bookmarkEnd w:id="202"/>
      <w:r>
        <w:rPr>
          <w:rtl/>
        </w:rPr>
        <w:t>אברהם רביץ (יהדות התורה):</w:t>
      </w:r>
    </w:p>
    <w:p w14:paraId="35D85BB0" w14:textId="77777777" w:rsidR="00000000" w:rsidRDefault="00382668">
      <w:pPr>
        <w:pStyle w:val="a0"/>
        <w:rPr>
          <w:rtl/>
        </w:rPr>
      </w:pPr>
    </w:p>
    <w:p w14:paraId="48423F8F" w14:textId="77777777" w:rsidR="00000000" w:rsidRDefault="00382668">
      <w:pPr>
        <w:pStyle w:val="a0"/>
        <w:rPr>
          <w:rFonts w:hint="cs"/>
          <w:rtl/>
        </w:rPr>
      </w:pPr>
      <w:r>
        <w:rPr>
          <w:rFonts w:hint="cs"/>
          <w:rtl/>
        </w:rPr>
        <w:t>אנחנו נתיר לך.</w:t>
      </w:r>
    </w:p>
    <w:p w14:paraId="308D3BE0" w14:textId="77777777" w:rsidR="00000000" w:rsidRDefault="00382668">
      <w:pPr>
        <w:pStyle w:val="a0"/>
        <w:rPr>
          <w:rtl/>
        </w:rPr>
      </w:pPr>
    </w:p>
    <w:p w14:paraId="353EBB92" w14:textId="77777777" w:rsidR="00000000" w:rsidRDefault="00382668">
      <w:pPr>
        <w:pStyle w:val="af1"/>
        <w:rPr>
          <w:rtl/>
        </w:rPr>
      </w:pPr>
      <w:bookmarkStart w:id="203" w:name="FS000000531T22_12_2003_16_00_10C"/>
      <w:bookmarkEnd w:id="203"/>
      <w:r>
        <w:rPr>
          <w:rtl/>
        </w:rPr>
        <w:t>היו"ר ראובן ריבלין:</w:t>
      </w:r>
    </w:p>
    <w:p w14:paraId="42AE968C" w14:textId="77777777" w:rsidR="00000000" w:rsidRDefault="00382668">
      <w:pPr>
        <w:pStyle w:val="a0"/>
        <w:rPr>
          <w:rtl/>
        </w:rPr>
      </w:pPr>
    </w:p>
    <w:p w14:paraId="3ED24FC7" w14:textId="77777777" w:rsidR="00000000" w:rsidRDefault="00382668">
      <w:pPr>
        <w:pStyle w:val="a0"/>
        <w:rPr>
          <w:rFonts w:hint="cs"/>
          <w:rtl/>
        </w:rPr>
      </w:pPr>
      <w:r>
        <w:rPr>
          <w:rFonts w:hint="cs"/>
          <w:rtl/>
        </w:rPr>
        <w:t>חבר הכנסת, אתה רוצה לדבר מהמקום?</w:t>
      </w:r>
    </w:p>
    <w:p w14:paraId="254B53BF" w14:textId="77777777" w:rsidR="00000000" w:rsidRDefault="00382668">
      <w:pPr>
        <w:pStyle w:val="a0"/>
        <w:rPr>
          <w:rFonts w:hint="cs"/>
          <w:rtl/>
        </w:rPr>
      </w:pPr>
    </w:p>
    <w:p w14:paraId="55D880AE" w14:textId="77777777" w:rsidR="00000000" w:rsidRDefault="00382668">
      <w:pPr>
        <w:pStyle w:val="a"/>
        <w:rPr>
          <w:rtl/>
        </w:rPr>
      </w:pPr>
      <w:bookmarkStart w:id="204" w:name="FS000000421T22_12_2003_16_00_21"/>
      <w:bookmarkStart w:id="205" w:name="_Toc92504276"/>
      <w:bookmarkEnd w:id="204"/>
      <w:r>
        <w:rPr>
          <w:rFonts w:hint="eastAsia"/>
          <w:rtl/>
        </w:rPr>
        <w:t>אליעזר</w:t>
      </w:r>
      <w:r>
        <w:rPr>
          <w:rtl/>
        </w:rPr>
        <w:t xml:space="preserve"> כהן (האיחוד הלאומי - ישראל ביתנו):</w:t>
      </w:r>
      <w:bookmarkEnd w:id="205"/>
    </w:p>
    <w:p w14:paraId="6DCD7930" w14:textId="77777777" w:rsidR="00000000" w:rsidRDefault="00382668">
      <w:pPr>
        <w:pStyle w:val="a0"/>
        <w:rPr>
          <w:rFonts w:hint="cs"/>
          <w:rtl/>
        </w:rPr>
      </w:pPr>
    </w:p>
    <w:p w14:paraId="7EAF0871" w14:textId="77777777" w:rsidR="00000000" w:rsidRDefault="00382668">
      <w:pPr>
        <w:pStyle w:val="a0"/>
        <w:rPr>
          <w:rFonts w:hint="cs"/>
          <w:rtl/>
        </w:rPr>
      </w:pPr>
      <w:r>
        <w:rPr>
          <w:rFonts w:hint="cs"/>
          <w:rtl/>
        </w:rPr>
        <w:t>אדוני היושב-ראש וא</w:t>
      </w:r>
      <w:r>
        <w:rPr>
          <w:rFonts w:hint="cs"/>
          <w:rtl/>
        </w:rPr>
        <w:t>דוני יושב-ראש ועדת הפנים, חבר הכנסת יורי שטרן, השר איננו כאן, ועליתי לדבר רק למען נושא אחד. אני אצביע בעד ההצעה הזאת, גם הצבעתי בעד הפטור מחובת הנחה בבוקר, מכיוון שאני חושב שזה הצ'אנס הראשון, היחיד, הגדול, לשנות את המצב בבתי-הסוהר, שמוכרח להשתנות, ומישהו ח</w:t>
      </w:r>
      <w:r>
        <w:rPr>
          <w:rFonts w:hint="cs"/>
          <w:rtl/>
        </w:rPr>
        <w:t>ייב לשנותו.</w:t>
      </w:r>
    </w:p>
    <w:p w14:paraId="1BE3C75F" w14:textId="77777777" w:rsidR="00000000" w:rsidRDefault="00382668">
      <w:pPr>
        <w:pStyle w:val="a0"/>
        <w:rPr>
          <w:rFonts w:hint="cs"/>
          <w:rtl/>
        </w:rPr>
      </w:pPr>
    </w:p>
    <w:p w14:paraId="0C6445C8" w14:textId="77777777" w:rsidR="00000000" w:rsidRDefault="00382668">
      <w:pPr>
        <w:pStyle w:val="a0"/>
        <w:rPr>
          <w:rFonts w:hint="cs"/>
          <w:rtl/>
        </w:rPr>
      </w:pPr>
      <w:r>
        <w:rPr>
          <w:rFonts w:hint="cs"/>
          <w:rtl/>
        </w:rPr>
        <w:t>עליתי לומר דבר אחר. אחרי שהזדעזעתי, כמו חבר הכנסת רביץ, מהמצב בבתי-הסוהר, ישבתי וכתבתי הצעה מהפכנית, וזה נשמע מוגזם, אבל מי שיבדוק את זה - אני קצת מבין בארגון וניהול - יראה שזה עוד צ'אנס ללכת עוד צעד קדימה לשיפור בבתי-הסוהר. יש לתת לאסירים - ש</w:t>
      </w:r>
      <w:r>
        <w:rPr>
          <w:rFonts w:hint="cs"/>
          <w:rtl/>
        </w:rPr>
        <w:t>מישהו אחר יכין את התוכניות, שמישהו אחר יביא את הכלים ואת החומרים, אבל יש לתת לאסירים לבנות בעצמם ולהרחיב את בתי-הסוהר שלהם. אני אציע את זה לוועדה, אני אבוא בפניה עם הצעה גדולה ומורכבת, בשביל להמשיך לשפר.</w:t>
      </w:r>
    </w:p>
    <w:p w14:paraId="7DD5BAF5" w14:textId="77777777" w:rsidR="00000000" w:rsidRDefault="00382668">
      <w:pPr>
        <w:pStyle w:val="a0"/>
        <w:ind w:firstLine="0"/>
        <w:rPr>
          <w:rFonts w:hint="cs"/>
          <w:rtl/>
        </w:rPr>
      </w:pPr>
    </w:p>
    <w:p w14:paraId="0B7236C7" w14:textId="77777777" w:rsidR="00000000" w:rsidRDefault="00382668">
      <w:pPr>
        <w:pStyle w:val="af1"/>
        <w:rPr>
          <w:rtl/>
        </w:rPr>
      </w:pPr>
      <w:r>
        <w:rPr>
          <w:rtl/>
        </w:rPr>
        <w:t>היו"ר ראובן ריבלין:</w:t>
      </w:r>
    </w:p>
    <w:p w14:paraId="37AC27D1" w14:textId="77777777" w:rsidR="00000000" w:rsidRDefault="00382668">
      <w:pPr>
        <w:pStyle w:val="a0"/>
        <w:rPr>
          <w:rtl/>
        </w:rPr>
      </w:pPr>
    </w:p>
    <w:p w14:paraId="62804741" w14:textId="77777777" w:rsidR="00000000" w:rsidRDefault="00382668">
      <w:pPr>
        <w:pStyle w:val="a0"/>
        <w:rPr>
          <w:rFonts w:hint="cs"/>
          <w:rtl/>
        </w:rPr>
      </w:pPr>
      <w:r>
        <w:rPr>
          <w:rFonts w:hint="cs"/>
          <w:rtl/>
        </w:rPr>
        <w:t>תודה רבה לחבר הכנסת אליעזר כהן</w:t>
      </w:r>
      <w:r>
        <w:rPr>
          <w:rFonts w:hint="cs"/>
          <w:rtl/>
        </w:rPr>
        <w:t xml:space="preserve">, שכך ויתר על דבריו. חבר הכנסת עסאם מח'ול, ואחריו </w:t>
      </w:r>
      <w:r>
        <w:rPr>
          <w:rtl/>
        </w:rPr>
        <w:t>–</w:t>
      </w:r>
      <w:r>
        <w:rPr>
          <w:rFonts w:hint="cs"/>
          <w:rtl/>
        </w:rPr>
        <w:t xml:space="preserve"> חבר הכנסת נסים זאב. חבר הכנסת מאיר פרוש - אינו נוכח. חבר הכנסת דני יתום - אינו נוכח. חבר הכנסת אברהם בייגה שוחט - אינו נוכח. חבר הכנסת איוב קרא - אינו נוכח. חבר הכנסת מח'ול, בבקשה.</w:t>
      </w:r>
    </w:p>
    <w:p w14:paraId="6E3A69A5" w14:textId="77777777" w:rsidR="00000000" w:rsidRDefault="00382668">
      <w:pPr>
        <w:pStyle w:val="a0"/>
        <w:ind w:firstLine="0"/>
        <w:rPr>
          <w:rFonts w:hint="cs"/>
          <w:rtl/>
        </w:rPr>
      </w:pPr>
    </w:p>
    <w:p w14:paraId="51F3C165" w14:textId="77777777" w:rsidR="00000000" w:rsidRDefault="00382668">
      <w:pPr>
        <w:pStyle w:val="a"/>
        <w:rPr>
          <w:rtl/>
        </w:rPr>
      </w:pPr>
      <w:bookmarkStart w:id="206" w:name="FS000000542T22_12_2003_16_18_47"/>
      <w:bookmarkStart w:id="207" w:name="_Toc92504277"/>
      <w:bookmarkEnd w:id="206"/>
      <w:r>
        <w:rPr>
          <w:rFonts w:hint="eastAsia"/>
          <w:rtl/>
        </w:rPr>
        <w:t>עסאם</w:t>
      </w:r>
      <w:r>
        <w:rPr>
          <w:rtl/>
        </w:rPr>
        <w:t xml:space="preserve"> מח'ול (חד"ש-תע"ל)</w:t>
      </w:r>
      <w:r>
        <w:rPr>
          <w:rtl/>
        </w:rPr>
        <w:t>:</w:t>
      </w:r>
      <w:bookmarkEnd w:id="207"/>
    </w:p>
    <w:p w14:paraId="0F4F339C" w14:textId="77777777" w:rsidR="00000000" w:rsidRDefault="00382668">
      <w:pPr>
        <w:pStyle w:val="a0"/>
        <w:rPr>
          <w:rFonts w:hint="cs"/>
          <w:rtl/>
        </w:rPr>
      </w:pPr>
    </w:p>
    <w:p w14:paraId="6C7B9B12" w14:textId="77777777" w:rsidR="00000000" w:rsidRDefault="00382668">
      <w:pPr>
        <w:pStyle w:val="a0"/>
        <w:rPr>
          <w:rFonts w:hint="cs"/>
          <w:rtl/>
        </w:rPr>
      </w:pPr>
      <w:r>
        <w:rPr>
          <w:rFonts w:hint="cs"/>
          <w:rtl/>
        </w:rPr>
        <w:t>אדוני היושב-ראש, חברי הכנסת, ההצעה הזאת יכולה להטעות. היא יכולה להטעות מכיוון שהמצב בבתי-הכלא היום הוא בכי רע, הוא גרוע, ויש תופעות בלתי נסבלות. אבל המוצא מהמצב הגרוע הזה בבתי-הכלא הוא מאבק ולחץ על הממשלה כדי שתקצה את התקציבים הדרושים לכך שהאסירים יקבלו</w:t>
      </w:r>
      <w:r>
        <w:rPr>
          <w:rFonts w:hint="cs"/>
          <w:rtl/>
        </w:rPr>
        <w:t xml:space="preserve"> את הזכויות שלהם. </w:t>
      </w:r>
    </w:p>
    <w:p w14:paraId="5CF8F29B" w14:textId="77777777" w:rsidR="00000000" w:rsidRDefault="00382668">
      <w:pPr>
        <w:pStyle w:val="a0"/>
        <w:rPr>
          <w:rFonts w:hint="cs"/>
          <w:rtl/>
        </w:rPr>
      </w:pPr>
    </w:p>
    <w:p w14:paraId="558001E5" w14:textId="77777777" w:rsidR="00000000" w:rsidRDefault="00382668">
      <w:pPr>
        <w:pStyle w:val="a0"/>
        <w:rPr>
          <w:rFonts w:hint="cs"/>
          <w:rtl/>
        </w:rPr>
      </w:pPr>
      <w:r>
        <w:rPr>
          <w:rFonts w:hint="cs"/>
          <w:rtl/>
        </w:rPr>
        <w:t xml:space="preserve">אני חושב שהבריחה הזאת, כביכול לטובתו של הציבור, של האסירים במקרה הזה, על-ידי הפרטה, היא דבר מטעה, היא דבר שתואם את הקו הבסיסי שבו הולכת הממשלה הזאת, של הפרטה, של פירוק כל החבילה, של הפרטת השירותים המוניציפליים, בתי-הכלא, הרווחה. המדינה </w:t>
      </w:r>
      <w:r>
        <w:rPr>
          <w:rFonts w:hint="cs"/>
          <w:rtl/>
        </w:rPr>
        <w:t xml:space="preserve">למעשה מתפרקת מהאחריות שלה כלפי הציבור. זו הבעיה עם ההצעה הזאת. אני חושב שזו התפרקות ובריחה מאחריות מסוכנת ביותר, שלא צריך לתת לה יד. </w:t>
      </w:r>
    </w:p>
    <w:p w14:paraId="2AD58303" w14:textId="77777777" w:rsidR="00000000" w:rsidRDefault="00382668">
      <w:pPr>
        <w:pStyle w:val="a0"/>
        <w:rPr>
          <w:rFonts w:hint="cs"/>
          <w:rtl/>
        </w:rPr>
      </w:pPr>
    </w:p>
    <w:p w14:paraId="5C0FD53E" w14:textId="77777777" w:rsidR="00000000" w:rsidRDefault="00382668">
      <w:pPr>
        <w:pStyle w:val="a0"/>
        <w:rPr>
          <w:rFonts w:hint="cs"/>
          <w:rtl/>
        </w:rPr>
      </w:pPr>
      <w:r>
        <w:rPr>
          <w:rFonts w:hint="cs"/>
          <w:rtl/>
        </w:rPr>
        <w:t>אני חושב שבסופו של דבר, גם אם נכתוב בחוק אלף פעמים שהזכויות של האסירים לא ייפגעו, אנחנו נמשיך לשמור על-פי ההיגיון של ההצע</w:t>
      </w:r>
      <w:r>
        <w:rPr>
          <w:rFonts w:hint="cs"/>
          <w:rtl/>
        </w:rPr>
        <w:t>ה הזאת על הזכות של היזם להרוויח לפני הזכות של האסיר לא להיפגע.</w:t>
      </w:r>
    </w:p>
    <w:p w14:paraId="66748C7B" w14:textId="77777777" w:rsidR="00000000" w:rsidRDefault="00382668">
      <w:pPr>
        <w:pStyle w:val="a0"/>
        <w:ind w:firstLine="0"/>
        <w:rPr>
          <w:rFonts w:hint="cs"/>
          <w:rtl/>
        </w:rPr>
      </w:pPr>
    </w:p>
    <w:p w14:paraId="203E262C" w14:textId="77777777" w:rsidR="00000000" w:rsidRDefault="00382668">
      <w:pPr>
        <w:pStyle w:val="af1"/>
        <w:rPr>
          <w:rtl/>
        </w:rPr>
      </w:pPr>
      <w:r>
        <w:rPr>
          <w:rtl/>
        </w:rPr>
        <w:t>היו"ר ראובן ריבלין:</w:t>
      </w:r>
    </w:p>
    <w:p w14:paraId="0B4B3783" w14:textId="77777777" w:rsidR="00000000" w:rsidRDefault="00382668">
      <w:pPr>
        <w:pStyle w:val="a0"/>
        <w:rPr>
          <w:rtl/>
        </w:rPr>
      </w:pPr>
    </w:p>
    <w:p w14:paraId="5F9D41AE" w14:textId="77777777" w:rsidR="00000000" w:rsidRDefault="00382668">
      <w:pPr>
        <w:pStyle w:val="a0"/>
        <w:rPr>
          <w:rFonts w:hint="cs"/>
          <w:rtl/>
        </w:rPr>
      </w:pPr>
      <w:r>
        <w:rPr>
          <w:rFonts w:hint="cs"/>
          <w:rtl/>
        </w:rPr>
        <w:t>האם אדוני יודע  שהאגף החדש בכנסת, לתפארת מדינת ישראל, נבנה בשיטת ה-</w:t>
      </w:r>
      <w:r>
        <w:rPr>
          <w:rFonts w:hint="cs"/>
        </w:rPr>
        <w:t>PFI</w:t>
      </w:r>
      <w:r>
        <w:rPr>
          <w:rFonts w:hint="cs"/>
          <w:rtl/>
        </w:rPr>
        <w:t>? זה לא קל לי. גם החניון.</w:t>
      </w:r>
    </w:p>
    <w:p w14:paraId="2EED86AE" w14:textId="77777777" w:rsidR="00000000" w:rsidRDefault="00382668">
      <w:pPr>
        <w:pStyle w:val="a0"/>
        <w:ind w:firstLine="0"/>
        <w:rPr>
          <w:rFonts w:hint="cs"/>
          <w:rtl/>
        </w:rPr>
      </w:pPr>
    </w:p>
    <w:p w14:paraId="69548C36" w14:textId="77777777" w:rsidR="00000000" w:rsidRDefault="00382668">
      <w:pPr>
        <w:pStyle w:val="-"/>
        <w:rPr>
          <w:rtl/>
        </w:rPr>
      </w:pPr>
      <w:bookmarkStart w:id="208" w:name="FS000000542T22_12_2003_16_22_40C"/>
      <w:bookmarkEnd w:id="208"/>
      <w:r>
        <w:rPr>
          <w:rtl/>
        </w:rPr>
        <w:t>עסאם מח'ול (חד"ש-תע"ל):</w:t>
      </w:r>
    </w:p>
    <w:p w14:paraId="6B93ED00" w14:textId="77777777" w:rsidR="00000000" w:rsidRDefault="00382668">
      <w:pPr>
        <w:pStyle w:val="a0"/>
        <w:rPr>
          <w:rtl/>
        </w:rPr>
      </w:pPr>
    </w:p>
    <w:p w14:paraId="24F7FCBB" w14:textId="77777777" w:rsidR="00000000" w:rsidRDefault="00382668">
      <w:pPr>
        <w:pStyle w:val="a0"/>
        <w:rPr>
          <w:rFonts w:hint="cs"/>
          <w:rtl/>
        </w:rPr>
      </w:pPr>
      <w:r>
        <w:rPr>
          <w:rFonts w:hint="cs"/>
          <w:rtl/>
        </w:rPr>
        <w:t>כן. אבל בניית האגף בכנסת היא לא בהכרח חובתה של המ</w:t>
      </w:r>
      <w:r>
        <w:rPr>
          <w:rFonts w:hint="cs"/>
          <w:rtl/>
        </w:rPr>
        <w:t>דינה, כפי שחובתה של המדינה לשמור על הזכויות של האסירים ועל התנאים המינימליים הדרושים לניהול בית-כלא.</w:t>
      </w:r>
    </w:p>
    <w:p w14:paraId="58A762C8" w14:textId="77777777" w:rsidR="00000000" w:rsidRDefault="00382668">
      <w:pPr>
        <w:pStyle w:val="a0"/>
        <w:ind w:firstLine="0"/>
        <w:rPr>
          <w:rFonts w:hint="cs"/>
          <w:rtl/>
        </w:rPr>
      </w:pPr>
      <w:r>
        <w:rPr>
          <w:rFonts w:hint="cs"/>
          <w:rtl/>
        </w:rPr>
        <w:tab/>
      </w:r>
    </w:p>
    <w:p w14:paraId="28856C1F" w14:textId="77777777" w:rsidR="00000000" w:rsidRDefault="00382668">
      <w:pPr>
        <w:pStyle w:val="a0"/>
        <w:rPr>
          <w:rFonts w:hint="cs"/>
          <w:rtl/>
        </w:rPr>
      </w:pPr>
      <w:r>
        <w:rPr>
          <w:rFonts w:hint="cs"/>
          <w:rtl/>
        </w:rPr>
        <w:t xml:space="preserve">אתמול ביקרתי בבית-הכלא "נפחא" בנגב, ונפגשתי שם עם אסירים. אני רוצה לנצל את ההזדמנות הזאת ולהתייחס לנושא. אני תוהה איך יכולתי - בבעיה כזאת כאשר המדינה לא </w:t>
      </w:r>
      <w:r>
        <w:rPr>
          <w:rFonts w:hint="cs"/>
          <w:rtl/>
        </w:rPr>
        <w:t xml:space="preserve">ממלאת את תפקידה כלפי האסירים, הרי יש מחויבות של המדינה שיתקיימו ביקורים אצל האסירים, גם אסירים ביטחוניים, בכלא "נפחא" ובבתי-כלא אחרים. אבל בפועל הביקורים האלה לא מתאפשרים. זה שלוש שנים אותם אסירים לא מצליחים לפגוש מישהו מהמשפחה שלהם. הם לא יכולים לקבל שום </w:t>
      </w:r>
      <w:r>
        <w:rPr>
          <w:rFonts w:hint="cs"/>
          <w:rtl/>
        </w:rPr>
        <w:t>פריווילגיה שנובעת מהביקור הזה, לרבות מאכל מהבית שנתון לביקורת הנהלת בית-הכלא. ולמה? כי המדינה, מצד אחד, מחויבת לאפשר את הביקורים, אבל היא רוחצת את ידיה מהאחריות שלה להבטיח שאותן משפחות ואותם הורים יוכלו להגיע לבית-הכלא מכל מיני סיבות שאינן קשורות לכלואים ו</w:t>
      </w:r>
      <w:r>
        <w:rPr>
          <w:rFonts w:hint="cs"/>
          <w:rtl/>
        </w:rPr>
        <w:t xml:space="preserve">אין קשורות לבתי-הכלא. </w:t>
      </w:r>
    </w:p>
    <w:p w14:paraId="2191B675" w14:textId="77777777" w:rsidR="00000000" w:rsidRDefault="00382668">
      <w:pPr>
        <w:pStyle w:val="a0"/>
        <w:ind w:firstLine="0"/>
        <w:rPr>
          <w:rFonts w:hint="cs"/>
          <w:rtl/>
        </w:rPr>
      </w:pPr>
    </w:p>
    <w:p w14:paraId="6E116E22" w14:textId="77777777" w:rsidR="00000000" w:rsidRDefault="00382668">
      <w:pPr>
        <w:pStyle w:val="a0"/>
        <w:ind w:firstLine="0"/>
        <w:rPr>
          <w:rFonts w:hint="cs"/>
          <w:rtl/>
        </w:rPr>
      </w:pPr>
      <w:r>
        <w:rPr>
          <w:rFonts w:hint="cs"/>
          <w:rtl/>
        </w:rPr>
        <w:tab/>
        <w:t>לכן אני חושב שצריך דווקא להשאיר את זה בידי המדינה, וצריך לתבוע מהמדינה למלא אחר התנאים המינימליים הדרושים לאסירים ולשמור על זכויות האדם שמגיעות להם.</w:t>
      </w:r>
    </w:p>
    <w:p w14:paraId="2DBB0111" w14:textId="77777777" w:rsidR="00000000" w:rsidRDefault="00382668">
      <w:pPr>
        <w:pStyle w:val="a0"/>
        <w:ind w:firstLine="0"/>
        <w:rPr>
          <w:rFonts w:hint="cs"/>
          <w:rtl/>
        </w:rPr>
      </w:pPr>
    </w:p>
    <w:p w14:paraId="7A24C69C" w14:textId="77777777" w:rsidR="00000000" w:rsidRDefault="00382668">
      <w:pPr>
        <w:pStyle w:val="af1"/>
        <w:rPr>
          <w:rtl/>
        </w:rPr>
      </w:pPr>
      <w:r>
        <w:rPr>
          <w:rtl/>
        </w:rPr>
        <w:t>היו"ר ראובן ריבלין:</w:t>
      </w:r>
    </w:p>
    <w:p w14:paraId="6FE43BEA" w14:textId="77777777" w:rsidR="00000000" w:rsidRDefault="00382668">
      <w:pPr>
        <w:pStyle w:val="a0"/>
        <w:rPr>
          <w:rtl/>
        </w:rPr>
      </w:pPr>
    </w:p>
    <w:p w14:paraId="21DB79EB" w14:textId="77777777" w:rsidR="00000000" w:rsidRDefault="00382668">
      <w:pPr>
        <w:pStyle w:val="a0"/>
        <w:rPr>
          <w:rFonts w:hint="cs"/>
          <w:rtl/>
        </w:rPr>
      </w:pPr>
      <w:r>
        <w:rPr>
          <w:rFonts w:hint="cs"/>
          <w:rtl/>
        </w:rPr>
        <w:t xml:space="preserve">אני מאוד מודה לחבר הכנסת מח'ול. חבר הכנסת נסים זאב - בבקשה, </w:t>
      </w:r>
      <w:r>
        <w:rPr>
          <w:rFonts w:hint="cs"/>
          <w:rtl/>
        </w:rPr>
        <w:t xml:space="preserve">אדוני. אני מודה לחבר הכנסת מח'ול שעמד בלוח הזמנים כמעט על השנייה, אפילו שהפרעתי לו 22 שניות. לאחר חבר הכנסת נסים זאב - חבר הכנסת זחאלקה. ואחריו </w:t>
      </w:r>
      <w:r>
        <w:rPr>
          <w:rtl/>
        </w:rPr>
        <w:t>–</w:t>
      </w:r>
      <w:r>
        <w:rPr>
          <w:rFonts w:hint="cs"/>
          <w:rtl/>
        </w:rPr>
        <w:t xml:space="preserve"> חבר הכנסת יהלום.</w:t>
      </w:r>
    </w:p>
    <w:p w14:paraId="7BE0F439" w14:textId="77777777" w:rsidR="00000000" w:rsidRDefault="00382668">
      <w:pPr>
        <w:pStyle w:val="a0"/>
        <w:rPr>
          <w:rFonts w:hint="cs"/>
          <w:rtl/>
        </w:rPr>
      </w:pPr>
    </w:p>
    <w:p w14:paraId="00063655" w14:textId="77777777" w:rsidR="00000000" w:rsidRDefault="00382668">
      <w:pPr>
        <w:pStyle w:val="a"/>
        <w:rPr>
          <w:rtl/>
        </w:rPr>
      </w:pPr>
      <w:bookmarkStart w:id="209" w:name="FS000000490T22_12_2003_16_26_54"/>
      <w:bookmarkStart w:id="210" w:name="_Toc92504278"/>
      <w:bookmarkEnd w:id="209"/>
      <w:r>
        <w:rPr>
          <w:rFonts w:hint="eastAsia"/>
          <w:rtl/>
        </w:rPr>
        <w:t>נסים</w:t>
      </w:r>
      <w:r>
        <w:rPr>
          <w:rtl/>
        </w:rPr>
        <w:t xml:space="preserve"> זאב (ש"ס):</w:t>
      </w:r>
      <w:bookmarkEnd w:id="210"/>
    </w:p>
    <w:p w14:paraId="095F05AB" w14:textId="77777777" w:rsidR="00000000" w:rsidRDefault="00382668">
      <w:pPr>
        <w:pStyle w:val="a0"/>
        <w:rPr>
          <w:rFonts w:hint="cs"/>
          <w:rtl/>
        </w:rPr>
      </w:pPr>
    </w:p>
    <w:p w14:paraId="1D6919BC" w14:textId="77777777" w:rsidR="00000000" w:rsidRDefault="00382668">
      <w:pPr>
        <w:pStyle w:val="a0"/>
        <w:rPr>
          <w:rFonts w:hint="cs"/>
          <w:rtl/>
        </w:rPr>
      </w:pPr>
      <w:r>
        <w:rPr>
          <w:rFonts w:hint="cs"/>
          <w:rtl/>
        </w:rPr>
        <w:t xml:space="preserve">אדוני היושב-ראש, שמעתי את ההצעה של ידידי, חבר הכנסת אליעזר כהן, שאומר שהוא </w:t>
      </w:r>
      <w:r>
        <w:rPr>
          <w:rFonts w:hint="cs"/>
          <w:rtl/>
        </w:rPr>
        <w:t>יציע שהאסירים יבנו בעצמם את בתי-הכלא שלהם וירחיבו. עוד מעט כל אסיר יבחר גם את הבית וגם את החדר, ואולי יבנה את בית-הסוהר הפרטי, הכול לפי התקציב והיכולות האישיות שלו.</w:t>
      </w:r>
    </w:p>
    <w:p w14:paraId="640D13A9" w14:textId="77777777" w:rsidR="00000000" w:rsidRDefault="00382668">
      <w:pPr>
        <w:pStyle w:val="a0"/>
        <w:rPr>
          <w:rFonts w:hint="cs"/>
          <w:rtl/>
        </w:rPr>
      </w:pPr>
    </w:p>
    <w:p w14:paraId="64B82444" w14:textId="77777777" w:rsidR="00000000" w:rsidRDefault="00382668">
      <w:pPr>
        <w:pStyle w:val="a0"/>
        <w:rPr>
          <w:rFonts w:hint="cs"/>
          <w:rtl/>
        </w:rPr>
      </w:pPr>
      <w:r>
        <w:rPr>
          <w:rFonts w:hint="cs"/>
          <w:rtl/>
        </w:rPr>
        <w:t>מדאיג אותי דבר אחד, אדוני היושב-ראש, שלא הבנתי. הרי מדובר פה בעמותה שרוצה להתחרות ולזכות ב</w:t>
      </w:r>
      <w:r>
        <w:rPr>
          <w:rFonts w:hint="cs"/>
          <w:rtl/>
        </w:rPr>
        <w:t>אותו מכרז. הבוקר היינו בהולים, כי חבר הכנסת גדעון סער טען, שאם היום לא נביא את ההצעה לדיון, יהיה הפסד של 400,000 דולר לאוצר, לממשלה, ואנחנו כאן מנסים לחסוך כל פרוטה. לא הבנתי מאין החיסכון של 400,000 דולר אם יתקיים הדיון היום, כשרק היום החליטה ועדת הכנסת לה</w:t>
      </w:r>
      <w:r>
        <w:rPr>
          <w:rFonts w:hint="cs"/>
          <w:rtl/>
        </w:rPr>
        <w:t>עביר את ההצעה למליאת הכנסת, בלי שהחברים בכלל ילמדו את מהות החוק ואיזה חיסכון יש כאן.</w:t>
      </w:r>
    </w:p>
    <w:p w14:paraId="075437CC" w14:textId="77777777" w:rsidR="00000000" w:rsidRDefault="00382668">
      <w:pPr>
        <w:pStyle w:val="a0"/>
        <w:rPr>
          <w:rFonts w:hint="cs"/>
          <w:rtl/>
        </w:rPr>
      </w:pPr>
    </w:p>
    <w:p w14:paraId="44ED4096" w14:textId="77777777" w:rsidR="00000000" w:rsidRDefault="00382668">
      <w:pPr>
        <w:pStyle w:val="a0"/>
        <w:rPr>
          <w:rFonts w:hint="cs"/>
          <w:rtl/>
        </w:rPr>
      </w:pPr>
      <w:r>
        <w:rPr>
          <w:rFonts w:hint="cs"/>
          <w:rtl/>
        </w:rPr>
        <w:t xml:space="preserve">מדובר פה בעמותה שרוצה ליהנות מהכנסות. זו לא אגודה וולונטרית, אגודת חסד שרוצה לזכות את הרבים, להקל על צערם של הכואבים, של הנדכאים, של האסירים. זה ביזנס. פה זה </w:t>
      </w:r>
      <w:r>
        <w:t>talking busi</w:t>
      </w:r>
      <w:r>
        <w:t>ness</w:t>
      </w:r>
      <w:r>
        <w:rPr>
          <w:rFonts w:hint="cs"/>
          <w:rtl/>
        </w:rPr>
        <w:t>. אז תגיד לי, אדוני היושב-ראש, איך יכול להיות שלעמותה, לאגודה, זה יעלה הרבה פחות וייתנו הרבה יותר, כאשר המדינה אינה עומדת בעומס הזה? אם זה כל כך זול, אם זה כל כך כדאי, למה הממשלה לא לוקחת את הפרויקט הזה ואומרת: אני היוזמת, אני היזם, וכל הרווחים יהיו לי</w:t>
      </w:r>
      <w:r>
        <w:rPr>
          <w:rFonts w:hint="cs"/>
          <w:rtl/>
        </w:rPr>
        <w:t xml:space="preserve">? מה קרה לממשלה הזאת? </w:t>
      </w:r>
    </w:p>
    <w:p w14:paraId="5CD38C2A" w14:textId="77777777" w:rsidR="00000000" w:rsidRDefault="00382668">
      <w:pPr>
        <w:pStyle w:val="a0"/>
        <w:rPr>
          <w:rFonts w:hint="cs"/>
          <w:rtl/>
        </w:rPr>
      </w:pPr>
    </w:p>
    <w:p w14:paraId="3AB500A6" w14:textId="77777777" w:rsidR="00000000" w:rsidRDefault="00382668">
      <w:pPr>
        <w:pStyle w:val="a0"/>
        <w:rPr>
          <w:rFonts w:hint="cs"/>
          <w:rtl/>
        </w:rPr>
      </w:pPr>
      <w:r>
        <w:rPr>
          <w:rFonts w:hint="cs"/>
          <w:rtl/>
        </w:rPr>
        <w:t>דבר נוסף. מאוד הפריע לי שמנכ"ל המשרד לביטחון פנים בתקופתו של השר לנדאו, ברזני, שוחח עם פקידי האוצר, ואמרו לו בהאי לישנא: אל תדפוק על דלתותינו, אל תספר לנו על המצוקה בבתי-הסוהר, אנחנו מכירים את הפזמון הזה היטב. אתה רוצה בתי-כלא חדשים</w:t>
      </w:r>
      <w:r>
        <w:rPr>
          <w:rFonts w:hint="cs"/>
          <w:rtl/>
        </w:rPr>
        <w:t xml:space="preserve">? הפרט, תעשה הפרטה של שירות בתי-הסוהר. מה שטוב באמריקה טוב גם לנו כאן. </w:t>
      </w:r>
    </w:p>
    <w:p w14:paraId="4CE6AE88" w14:textId="77777777" w:rsidR="00000000" w:rsidRDefault="00382668">
      <w:pPr>
        <w:pStyle w:val="a0"/>
        <w:ind w:firstLine="0"/>
        <w:rPr>
          <w:rFonts w:hint="cs"/>
          <w:rtl/>
        </w:rPr>
      </w:pPr>
    </w:p>
    <w:p w14:paraId="48C26329" w14:textId="77777777" w:rsidR="00000000" w:rsidRDefault="00382668">
      <w:pPr>
        <w:pStyle w:val="af1"/>
        <w:rPr>
          <w:rtl/>
        </w:rPr>
      </w:pPr>
      <w:r>
        <w:rPr>
          <w:rtl/>
        </w:rPr>
        <w:t>היו"ר ראובן ריבלין:</w:t>
      </w:r>
    </w:p>
    <w:p w14:paraId="6462E7DF" w14:textId="77777777" w:rsidR="00000000" w:rsidRDefault="00382668">
      <w:pPr>
        <w:pStyle w:val="a0"/>
        <w:rPr>
          <w:rtl/>
        </w:rPr>
      </w:pPr>
    </w:p>
    <w:p w14:paraId="416636E5" w14:textId="77777777" w:rsidR="00000000" w:rsidRDefault="00382668">
      <w:pPr>
        <w:pStyle w:val="a0"/>
        <w:rPr>
          <w:rFonts w:hint="cs"/>
          <w:rtl/>
        </w:rPr>
      </w:pPr>
      <w:r>
        <w:rPr>
          <w:rFonts w:hint="cs"/>
          <w:rtl/>
        </w:rPr>
        <w:t>נא לסיים.</w:t>
      </w:r>
    </w:p>
    <w:p w14:paraId="0954C3B7" w14:textId="77777777" w:rsidR="00000000" w:rsidRDefault="00382668">
      <w:pPr>
        <w:pStyle w:val="a0"/>
        <w:ind w:firstLine="0"/>
        <w:rPr>
          <w:rFonts w:hint="cs"/>
          <w:rtl/>
        </w:rPr>
      </w:pPr>
    </w:p>
    <w:p w14:paraId="13E4F2C3" w14:textId="77777777" w:rsidR="00000000" w:rsidRDefault="00382668">
      <w:pPr>
        <w:pStyle w:val="-"/>
        <w:rPr>
          <w:rtl/>
        </w:rPr>
      </w:pPr>
      <w:bookmarkStart w:id="211" w:name="FS000000490T22_12_2003_16_31_51C"/>
      <w:bookmarkEnd w:id="211"/>
      <w:r>
        <w:rPr>
          <w:rtl/>
        </w:rPr>
        <w:t>נסים זאב (ש"ס):</w:t>
      </w:r>
    </w:p>
    <w:p w14:paraId="5141EDEB" w14:textId="77777777" w:rsidR="00000000" w:rsidRDefault="00382668">
      <w:pPr>
        <w:pStyle w:val="a0"/>
        <w:rPr>
          <w:rtl/>
        </w:rPr>
      </w:pPr>
    </w:p>
    <w:p w14:paraId="69512A5C" w14:textId="77777777" w:rsidR="00000000" w:rsidRDefault="00382668">
      <w:pPr>
        <w:pStyle w:val="a0"/>
        <w:rPr>
          <w:rFonts w:hint="cs"/>
          <w:rtl/>
        </w:rPr>
      </w:pPr>
      <w:r>
        <w:rPr>
          <w:rFonts w:hint="cs"/>
          <w:rtl/>
        </w:rPr>
        <w:t xml:space="preserve">אני רוצה לומר לך, אדוני, אם זה בא בכפייה, זה דבר שלא ייעשה. אני מסכים עם מה שאמר ברק - בעניין הזה אני מסכים אתו </w:t>
      </w:r>
      <w:r>
        <w:rPr>
          <w:rtl/>
        </w:rPr>
        <w:t>–</w:t>
      </w:r>
      <w:r>
        <w:rPr>
          <w:rFonts w:hint="cs"/>
          <w:rtl/>
        </w:rPr>
        <w:t xml:space="preserve"> שאנחנו שוללים מהאסיר</w:t>
      </w:r>
      <w:r>
        <w:rPr>
          <w:rFonts w:hint="cs"/>
          <w:rtl/>
        </w:rPr>
        <w:t>ים לא רק את חירותם, אלא גם את כבודם, כי המצוקה בבתי-הסוהר גדולה מאוד. אבל אינני חושב שהפתרון הוא בדרך של מכרז, כשאנחנו לא יודעים בדיוק מי הם הסוהרים, מה רמת השירותים, מי הם פקידי הסעד שילוו, מי הם הרופאים שילוו אותם אסירים.</w:t>
      </w:r>
    </w:p>
    <w:p w14:paraId="69D2EB07" w14:textId="77777777" w:rsidR="00000000" w:rsidRDefault="00382668">
      <w:pPr>
        <w:pStyle w:val="a0"/>
        <w:ind w:firstLine="0"/>
        <w:rPr>
          <w:rFonts w:hint="cs"/>
          <w:rtl/>
        </w:rPr>
      </w:pPr>
    </w:p>
    <w:p w14:paraId="5B8F630D" w14:textId="77777777" w:rsidR="00000000" w:rsidRDefault="00382668">
      <w:pPr>
        <w:pStyle w:val="af1"/>
        <w:rPr>
          <w:rtl/>
        </w:rPr>
      </w:pPr>
      <w:r>
        <w:rPr>
          <w:rtl/>
        </w:rPr>
        <w:t>היו"ר ראובן ריבלין:</w:t>
      </w:r>
    </w:p>
    <w:p w14:paraId="26D7DF10" w14:textId="77777777" w:rsidR="00000000" w:rsidRDefault="00382668">
      <w:pPr>
        <w:pStyle w:val="a0"/>
        <w:rPr>
          <w:rtl/>
        </w:rPr>
      </w:pPr>
    </w:p>
    <w:p w14:paraId="42952D86" w14:textId="77777777" w:rsidR="00000000" w:rsidRDefault="00382668">
      <w:pPr>
        <w:pStyle w:val="a0"/>
        <w:rPr>
          <w:rFonts w:hint="cs"/>
          <w:rtl/>
        </w:rPr>
      </w:pPr>
      <w:r>
        <w:rPr>
          <w:rFonts w:hint="cs"/>
          <w:rtl/>
        </w:rPr>
        <w:t xml:space="preserve">תודה לחבר </w:t>
      </w:r>
      <w:r>
        <w:rPr>
          <w:rFonts w:hint="cs"/>
          <w:rtl/>
        </w:rPr>
        <w:t xml:space="preserve">הכנסת נסים זאב. חבר הכנסת ג'מאל זחאלקה, ואחריו </w:t>
      </w:r>
      <w:r>
        <w:rPr>
          <w:rtl/>
        </w:rPr>
        <w:t>–</w:t>
      </w:r>
      <w:r>
        <w:rPr>
          <w:rFonts w:hint="cs"/>
          <w:rtl/>
        </w:rPr>
        <w:t xml:space="preserve"> חבר הכנסת שאול יהלום. אם לא יהיה נוכח </w:t>
      </w:r>
      <w:r>
        <w:rPr>
          <w:rtl/>
        </w:rPr>
        <w:t>–</w:t>
      </w:r>
      <w:r>
        <w:rPr>
          <w:rFonts w:hint="cs"/>
          <w:rtl/>
        </w:rPr>
        <w:t xml:space="preserve"> חבר הכנסת דהאמשה. אם לא יהיה נוכח </w:t>
      </w:r>
      <w:r>
        <w:rPr>
          <w:rtl/>
        </w:rPr>
        <w:t>–</w:t>
      </w:r>
      <w:r>
        <w:rPr>
          <w:rFonts w:hint="cs"/>
          <w:rtl/>
        </w:rPr>
        <w:t xml:space="preserve"> חבר הכנסת בשארה. נא להודיע לחבר הכנסת גדעון סער שהוא צריך לרדת. אם הוא רוצה שהחוק יעבור, שידע שצריך לרדת. נא להודיע לו שעוד עשר דקו</w:t>
      </w:r>
      <w:r>
        <w:rPr>
          <w:rFonts w:hint="cs"/>
          <w:rtl/>
        </w:rPr>
        <w:t xml:space="preserve">ת אנחנו מצביעים. </w:t>
      </w:r>
    </w:p>
    <w:p w14:paraId="700036CF" w14:textId="77777777" w:rsidR="00000000" w:rsidRDefault="00382668">
      <w:pPr>
        <w:pStyle w:val="a0"/>
        <w:ind w:firstLine="0"/>
        <w:rPr>
          <w:rFonts w:hint="cs"/>
          <w:rtl/>
        </w:rPr>
      </w:pPr>
    </w:p>
    <w:p w14:paraId="534387D4" w14:textId="77777777" w:rsidR="00000000" w:rsidRDefault="00382668">
      <w:pPr>
        <w:pStyle w:val="a"/>
        <w:rPr>
          <w:rtl/>
        </w:rPr>
      </w:pPr>
      <w:bookmarkStart w:id="212" w:name="FS000001061T22_12_2003_16_34_06"/>
      <w:bookmarkStart w:id="213" w:name="_Toc92504279"/>
      <w:bookmarkEnd w:id="212"/>
      <w:r>
        <w:rPr>
          <w:rFonts w:hint="eastAsia"/>
          <w:rtl/>
        </w:rPr>
        <w:t>ג</w:t>
      </w:r>
      <w:r>
        <w:rPr>
          <w:rtl/>
        </w:rPr>
        <w:t>'מאל זחאלקה (בל"ד):</w:t>
      </w:r>
      <w:bookmarkEnd w:id="213"/>
    </w:p>
    <w:p w14:paraId="60BEA7C1" w14:textId="77777777" w:rsidR="00000000" w:rsidRDefault="00382668">
      <w:pPr>
        <w:pStyle w:val="a0"/>
        <w:rPr>
          <w:rFonts w:hint="cs"/>
          <w:rtl/>
        </w:rPr>
      </w:pPr>
    </w:p>
    <w:p w14:paraId="0D368BDB" w14:textId="77777777" w:rsidR="00000000" w:rsidRDefault="00382668">
      <w:pPr>
        <w:pStyle w:val="a0"/>
        <w:rPr>
          <w:rFonts w:hint="cs"/>
          <w:rtl/>
        </w:rPr>
      </w:pPr>
      <w:r>
        <w:rPr>
          <w:rFonts w:hint="cs"/>
          <w:rtl/>
        </w:rPr>
        <w:t xml:space="preserve">כבוד היושב-ראש, היות שאין בארץ חוק כליאה חינם, יש בעיה עם החוק הזה. זה החשש הגדול ביותר שלי. אני מכיר את המצב בבתי-הסוהר. ביקרתי בהם פעמים רבות. בשנים האחרונות, אדוני היושב-ראש - - - </w:t>
      </w:r>
    </w:p>
    <w:p w14:paraId="00A003E3" w14:textId="77777777" w:rsidR="00000000" w:rsidRDefault="00382668">
      <w:pPr>
        <w:pStyle w:val="a0"/>
        <w:ind w:firstLine="0"/>
        <w:rPr>
          <w:rFonts w:hint="cs"/>
          <w:rtl/>
        </w:rPr>
      </w:pPr>
    </w:p>
    <w:p w14:paraId="15C1DF34" w14:textId="77777777" w:rsidR="00000000" w:rsidRDefault="00382668">
      <w:pPr>
        <w:pStyle w:val="af1"/>
        <w:rPr>
          <w:rtl/>
        </w:rPr>
      </w:pPr>
      <w:r>
        <w:rPr>
          <w:rtl/>
        </w:rPr>
        <w:t>היו"ר ראובן ריבלין:</w:t>
      </w:r>
    </w:p>
    <w:p w14:paraId="499C8929" w14:textId="77777777" w:rsidR="00000000" w:rsidRDefault="00382668">
      <w:pPr>
        <w:pStyle w:val="a0"/>
        <w:rPr>
          <w:rtl/>
        </w:rPr>
      </w:pPr>
    </w:p>
    <w:p w14:paraId="1546C2E0" w14:textId="77777777" w:rsidR="00000000" w:rsidRDefault="00382668">
      <w:pPr>
        <w:pStyle w:val="a0"/>
        <w:rPr>
          <w:rFonts w:hint="cs"/>
          <w:rtl/>
        </w:rPr>
      </w:pPr>
      <w:r>
        <w:rPr>
          <w:rFonts w:hint="cs"/>
          <w:rtl/>
        </w:rPr>
        <w:t xml:space="preserve">יש אנשים </w:t>
      </w:r>
      <w:r>
        <w:rPr>
          <w:rFonts w:hint="cs"/>
          <w:rtl/>
        </w:rPr>
        <w:t>שיאמרו דווקא בסגי-נהור, שיש חוק כליאה חינם, שיש אנשים שבחינם יושבים בבית-סוהר.</w:t>
      </w:r>
    </w:p>
    <w:p w14:paraId="56AEC66B" w14:textId="77777777" w:rsidR="00000000" w:rsidRDefault="00382668">
      <w:pPr>
        <w:pStyle w:val="a0"/>
        <w:rPr>
          <w:rFonts w:hint="cs"/>
          <w:rtl/>
        </w:rPr>
      </w:pPr>
    </w:p>
    <w:p w14:paraId="09FED5CF" w14:textId="77777777" w:rsidR="00000000" w:rsidRDefault="00382668">
      <w:pPr>
        <w:pStyle w:val="-"/>
        <w:rPr>
          <w:rtl/>
        </w:rPr>
      </w:pPr>
      <w:bookmarkStart w:id="214" w:name="FS000001061T22_12_2003_16_34_53C"/>
      <w:bookmarkEnd w:id="214"/>
      <w:r>
        <w:rPr>
          <w:rtl/>
        </w:rPr>
        <w:t>ג'מאל זחאלקה (בל"ד):</w:t>
      </w:r>
    </w:p>
    <w:p w14:paraId="105D1F00" w14:textId="77777777" w:rsidR="00000000" w:rsidRDefault="00382668">
      <w:pPr>
        <w:pStyle w:val="a0"/>
        <w:rPr>
          <w:rtl/>
        </w:rPr>
      </w:pPr>
    </w:p>
    <w:p w14:paraId="5F7AEA56" w14:textId="77777777" w:rsidR="00000000" w:rsidRDefault="00382668">
      <w:pPr>
        <w:pStyle w:val="a0"/>
        <w:rPr>
          <w:rFonts w:hint="cs"/>
          <w:rtl/>
        </w:rPr>
      </w:pPr>
      <w:r>
        <w:rPr>
          <w:rFonts w:hint="cs"/>
          <w:rtl/>
        </w:rPr>
        <w:t>נכון. אין חוק כליאה חינם, התכוונתי במובן הצר של המלה ולא הרחבתי ככבוד היושב-ראש. אסירים נאלצים, נדחפים לממן חלק גדול מהשירותים שלהם בכלא מכיסם או מכיס משפ</w:t>
      </w:r>
      <w:r>
        <w:rPr>
          <w:rFonts w:hint="cs"/>
          <w:rtl/>
        </w:rPr>
        <w:t>חותיהם. פעם אלו היו סכומים קטנים, אבל הסכומים הלכו ותפחו, והיום למשפחות רבות הכסף שהם צריכים לממן בו את בנם או קרובם הנמצא בכלא, מהווה מעמסה רצינית על המשפחה.</w:t>
      </w:r>
    </w:p>
    <w:p w14:paraId="097CCCF2" w14:textId="77777777" w:rsidR="00000000" w:rsidRDefault="00382668">
      <w:pPr>
        <w:pStyle w:val="a0"/>
        <w:ind w:firstLine="0"/>
        <w:rPr>
          <w:rFonts w:hint="cs"/>
          <w:rtl/>
        </w:rPr>
      </w:pPr>
    </w:p>
    <w:p w14:paraId="13CF2261" w14:textId="77777777" w:rsidR="00000000" w:rsidRDefault="00382668">
      <w:pPr>
        <w:pStyle w:val="a0"/>
        <w:rPr>
          <w:rFonts w:hint="cs"/>
          <w:rtl/>
        </w:rPr>
      </w:pPr>
      <w:r>
        <w:rPr>
          <w:rFonts w:hint="cs"/>
          <w:rtl/>
        </w:rPr>
        <w:t>מדובר, אדוני היושב-ראש, בזה שמכיוון שאיכות האוכל הולכת ויורדת, אסירים נאלצים לקנות בעצמם את האוכ</w:t>
      </w:r>
      <w:r>
        <w:rPr>
          <w:rFonts w:hint="cs"/>
          <w:rtl/>
        </w:rPr>
        <w:t>ל, וגם איכות המלבוש אינה מתאימה. שירות בתי-הסוהר מספק פחות אוכל, פחות לבוש, פחות שירותים, הכול פחות, ופחות ופחות. חלק גדול מהשירותים שהמדינה או בית-הסוהר צריכים לתת לאסיר, האסיר עצמו מממן מכיסו הפרטי. החשש שלי, אדוני היושב-ראש, הוא, שעם הקמת בית-הסוהר הפרט</w:t>
      </w:r>
      <w:r>
        <w:rPr>
          <w:rFonts w:hint="cs"/>
          <w:rtl/>
        </w:rPr>
        <w:t xml:space="preserve">י הזה, התהליך הזה יואץ עוד ועוד. זה החשש. </w:t>
      </w:r>
    </w:p>
    <w:p w14:paraId="0C669B23" w14:textId="77777777" w:rsidR="00000000" w:rsidRDefault="00382668">
      <w:pPr>
        <w:pStyle w:val="a0"/>
        <w:rPr>
          <w:rFonts w:hint="cs"/>
          <w:rtl/>
        </w:rPr>
      </w:pPr>
    </w:p>
    <w:p w14:paraId="575A5485" w14:textId="77777777" w:rsidR="00000000" w:rsidRDefault="00382668">
      <w:pPr>
        <w:pStyle w:val="a0"/>
        <w:rPr>
          <w:rFonts w:hint="cs"/>
          <w:rtl/>
        </w:rPr>
      </w:pPr>
      <w:r>
        <w:rPr>
          <w:rFonts w:hint="cs"/>
          <w:rtl/>
        </w:rPr>
        <w:t>מצד שני, עם ההצעה הזאת שמו אותנו במצב בלתי אפשרי, או קשה, ויש התלבטויות קשות. אני  מכיר ויודע עד כמה המצב בבתי-הסוהר קשה. השר לביטחון הפנים עמד על הבמה והבטיח תנאים אנושיים, תנאים נסבלים, כבוד האדם וכל המלים האלה</w:t>
      </w:r>
      <w:r>
        <w:rPr>
          <w:rFonts w:hint="cs"/>
          <w:rtl/>
        </w:rPr>
        <w:t xml:space="preserve">. ואני אומר לו: על זה לא שמעו בבתי-הסוהר. כבוד האדם נרמס, התנאים בלתי נסבלים, החיים קשים, ולא מתחשבים בתנאים המינימליים לפי החוק הישראלי והחוק הבין-לאומי. המצב הולך ומידרדר. </w:t>
      </w:r>
    </w:p>
    <w:p w14:paraId="3F69651B" w14:textId="77777777" w:rsidR="00000000" w:rsidRDefault="00382668">
      <w:pPr>
        <w:pStyle w:val="a0"/>
        <w:rPr>
          <w:rFonts w:hint="cs"/>
          <w:rtl/>
        </w:rPr>
      </w:pPr>
    </w:p>
    <w:p w14:paraId="4958A123" w14:textId="77777777" w:rsidR="00000000" w:rsidRDefault="00382668">
      <w:pPr>
        <w:pStyle w:val="a0"/>
        <w:rPr>
          <w:rFonts w:hint="cs"/>
          <w:rtl/>
        </w:rPr>
      </w:pPr>
      <w:r>
        <w:rPr>
          <w:rFonts w:hint="cs"/>
          <w:rtl/>
        </w:rPr>
        <w:t>אם אנחנו משווים את מצב בתי-הסוהר לפני חמש שנים והיום, יש הבדל גדול מאוד, משמעותי</w:t>
      </w:r>
      <w:r>
        <w:rPr>
          <w:rFonts w:hint="cs"/>
          <w:rtl/>
        </w:rPr>
        <w:t xml:space="preserve">, ובגלל ההבדל הזה אסירים נאלצים לסגור את הפער על-ידי תשלום שלהם. מה לעשות? אני יודע שהממשלה הזאת לא הולכת לבנות חדרים נוספים ולא הולכת לבנות בית-סוהר שיקלוט ויקל את הצפיפות, ולכן אני כאילו חייב, נאלץ, דוחקים אותי לפינה </w:t>
      </w:r>
      <w:r>
        <w:rPr>
          <w:rtl/>
        </w:rPr>
        <w:t>–</w:t>
      </w:r>
      <w:r>
        <w:rPr>
          <w:rFonts w:hint="cs"/>
          <w:rtl/>
        </w:rPr>
        <w:t xml:space="preserve"> אם אתה לא מצביע בעד החוק, כאילו אתה</w:t>
      </w:r>
      <w:r>
        <w:rPr>
          <w:rFonts w:hint="cs"/>
          <w:rtl/>
        </w:rPr>
        <w:t xml:space="preserve"> אומר לאסירים: תישארו ותימקו בתנאים שלכם. המצב בלתי אפשרי, כי אני יודע שעם הכלא החדש יש בעיות קשות.  </w:t>
      </w:r>
    </w:p>
    <w:p w14:paraId="682A9DDE" w14:textId="77777777" w:rsidR="00000000" w:rsidRDefault="00382668">
      <w:pPr>
        <w:pStyle w:val="a0"/>
        <w:rPr>
          <w:rFonts w:hint="cs"/>
          <w:rtl/>
        </w:rPr>
      </w:pPr>
    </w:p>
    <w:p w14:paraId="45F74BE7" w14:textId="77777777" w:rsidR="00000000" w:rsidRDefault="00382668">
      <w:pPr>
        <w:pStyle w:val="a0"/>
        <w:rPr>
          <w:rFonts w:hint="cs"/>
          <w:rtl/>
        </w:rPr>
      </w:pPr>
      <w:r>
        <w:rPr>
          <w:rFonts w:hint="cs"/>
          <w:rtl/>
        </w:rPr>
        <w:t xml:space="preserve">אני רוצה לתפוס את שר המשטרה במלתו. הוא אמר כאן שחייבים להבטיח תנאים אנושיים, שחייבים להבטיח זכויות אדם. </w:t>
      </w:r>
    </w:p>
    <w:p w14:paraId="3B27B93B" w14:textId="77777777" w:rsidR="00000000" w:rsidRDefault="00382668">
      <w:pPr>
        <w:pStyle w:val="a0"/>
        <w:rPr>
          <w:rFonts w:hint="cs"/>
          <w:rtl/>
        </w:rPr>
      </w:pPr>
    </w:p>
    <w:p w14:paraId="7DF9DDE1" w14:textId="77777777" w:rsidR="00000000" w:rsidRDefault="00382668">
      <w:pPr>
        <w:pStyle w:val="af1"/>
        <w:rPr>
          <w:rtl/>
        </w:rPr>
      </w:pPr>
      <w:r>
        <w:rPr>
          <w:rtl/>
        </w:rPr>
        <w:t>היו"ר ראובן ריבלין:</w:t>
      </w:r>
    </w:p>
    <w:p w14:paraId="75C1EB95" w14:textId="77777777" w:rsidR="00000000" w:rsidRDefault="00382668">
      <w:pPr>
        <w:pStyle w:val="a0"/>
        <w:rPr>
          <w:rtl/>
        </w:rPr>
      </w:pPr>
    </w:p>
    <w:p w14:paraId="2B77B43B" w14:textId="77777777" w:rsidR="00000000" w:rsidRDefault="00382668">
      <w:pPr>
        <w:pStyle w:val="a0"/>
        <w:rPr>
          <w:rFonts w:hint="cs"/>
          <w:rtl/>
        </w:rPr>
      </w:pPr>
      <w:r>
        <w:rPr>
          <w:rFonts w:hint="cs"/>
          <w:rtl/>
        </w:rPr>
        <w:t>העיתונאי שלום ירושלמי, אני</w:t>
      </w:r>
      <w:r>
        <w:rPr>
          <w:rFonts w:hint="cs"/>
          <w:rtl/>
        </w:rPr>
        <w:t xml:space="preserve"> רוצה פעם אחת להכניס אותך ל"דברי הכנסת", שידעו תלמידים מי היה שלום ירושלמי. אני מבקש מאדוני לראיין את חבר הכנסת והשר לשעבר מלכיאור במקום שראוי לריאיון ולא ביציע הכנסת. אני לא יכול להעיר לחבר הכנסת מלכיאור בשום פנים ואופן, וגם לא אעשה זאת. </w:t>
      </w:r>
    </w:p>
    <w:p w14:paraId="2A4A1413" w14:textId="77777777" w:rsidR="00000000" w:rsidRDefault="00382668">
      <w:pPr>
        <w:pStyle w:val="a0"/>
        <w:rPr>
          <w:rFonts w:hint="cs"/>
          <w:rtl/>
        </w:rPr>
      </w:pPr>
    </w:p>
    <w:p w14:paraId="76F0F22B" w14:textId="77777777" w:rsidR="00000000" w:rsidRDefault="00382668">
      <w:pPr>
        <w:pStyle w:val="-"/>
        <w:rPr>
          <w:rtl/>
        </w:rPr>
      </w:pPr>
      <w:bookmarkStart w:id="215" w:name="FS000001061T22_12_2003_17_11_58"/>
      <w:bookmarkEnd w:id="215"/>
      <w:r>
        <w:rPr>
          <w:rFonts w:hint="eastAsia"/>
          <w:rtl/>
        </w:rPr>
        <w:t>ג</w:t>
      </w:r>
      <w:r>
        <w:rPr>
          <w:rtl/>
        </w:rPr>
        <w:t>'מאל זחאלקה (ב</w:t>
      </w:r>
      <w:r>
        <w:rPr>
          <w:rtl/>
        </w:rPr>
        <w:t>ל"ד):</w:t>
      </w:r>
    </w:p>
    <w:p w14:paraId="14875096" w14:textId="77777777" w:rsidR="00000000" w:rsidRDefault="00382668">
      <w:pPr>
        <w:pStyle w:val="a0"/>
        <w:rPr>
          <w:rFonts w:hint="cs"/>
          <w:rtl/>
        </w:rPr>
      </w:pPr>
    </w:p>
    <w:p w14:paraId="262B52CD" w14:textId="77777777" w:rsidR="00000000" w:rsidRDefault="00382668">
      <w:pPr>
        <w:pStyle w:val="a0"/>
        <w:rPr>
          <w:rFonts w:hint="cs"/>
          <w:rtl/>
        </w:rPr>
      </w:pPr>
      <w:r>
        <w:rPr>
          <w:rFonts w:hint="cs"/>
          <w:rtl/>
        </w:rPr>
        <w:t>לכן ההתלבטות הקשה שלנו. אם אני רוצה להחליט, תהיה לי בעיה לא קלה בכלל, מה גם שכל התיאוריה הזאת, או כל ההצעה הזאת, באה בקונטקסט של הפרטת הכול. הפרט ומשול, ולא הפרד ומשול, זאת הססמה החדשה. אם אנחנו רוצים באמת שחוק כזה יאושר בכנסת ויהיה חוק יעיל, צריך ל</w:t>
      </w:r>
      <w:r>
        <w:rPr>
          <w:rFonts w:hint="cs"/>
          <w:rtl/>
        </w:rPr>
        <w:t xml:space="preserve">העביר חוק כליאה חינם, ולא שהאסירים יממנו את כליאתם. </w:t>
      </w:r>
    </w:p>
    <w:p w14:paraId="671440D0" w14:textId="77777777" w:rsidR="00000000" w:rsidRDefault="00382668">
      <w:pPr>
        <w:pStyle w:val="a0"/>
        <w:rPr>
          <w:rFonts w:hint="cs"/>
          <w:rtl/>
        </w:rPr>
      </w:pPr>
    </w:p>
    <w:p w14:paraId="0F074A33" w14:textId="77777777" w:rsidR="00000000" w:rsidRDefault="00382668">
      <w:pPr>
        <w:pStyle w:val="af1"/>
        <w:rPr>
          <w:rtl/>
        </w:rPr>
      </w:pPr>
    </w:p>
    <w:p w14:paraId="25B649D1" w14:textId="77777777" w:rsidR="00000000" w:rsidRDefault="00382668">
      <w:pPr>
        <w:pStyle w:val="af1"/>
        <w:rPr>
          <w:rtl/>
        </w:rPr>
      </w:pPr>
      <w:r>
        <w:rPr>
          <w:rFonts w:hint="eastAsia"/>
          <w:rtl/>
        </w:rPr>
        <w:t>היו</w:t>
      </w:r>
      <w:r>
        <w:rPr>
          <w:rtl/>
        </w:rPr>
        <w:t>"ר ראובן ריבלין:</w:t>
      </w:r>
    </w:p>
    <w:p w14:paraId="5D3A8EBF" w14:textId="77777777" w:rsidR="00000000" w:rsidRDefault="00382668">
      <w:pPr>
        <w:pStyle w:val="a0"/>
        <w:rPr>
          <w:rFonts w:hint="cs"/>
          <w:rtl/>
        </w:rPr>
      </w:pPr>
    </w:p>
    <w:p w14:paraId="2A831B97" w14:textId="77777777" w:rsidR="00000000" w:rsidRDefault="00382668">
      <w:pPr>
        <w:pStyle w:val="a0"/>
        <w:rPr>
          <w:rFonts w:hint="cs"/>
          <w:rtl/>
        </w:rPr>
      </w:pPr>
      <w:r>
        <w:rPr>
          <w:rFonts w:hint="cs"/>
          <w:rtl/>
        </w:rPr>
        <w:t xml:space="preserve">תודה רבה. חבר הכנסת עזמי בשארה, ואחרון הדוברים </w:t>
      </w:r>
      <w:r>
        <w:rPr>
          <w:rFonts w:hint="eastAsia"/>
          <w:rtl/>
        </w:rPr>
        <w:t>–</w:t>
      </w:r>
      <w:r>
        <w:rPr>
          <w:rFonts w:hint="cs"/>
          <w:rtl/>
        </w:rPr>
        <w:t xml:space="preserve"> חבר הכנסת גדעון סער. דהאמשה הגיע? אני מתנצל. </w:t>
      </w:r>
    </w:p>
    <w:p w14:paraId="02C64068" w14:textId="77777777" w:rsidR="00000000" w:rsidRDefault="00382668">
      <w:pPr>
        <w:pStyle w:val="a0"/>
        <w:rPr>
          <w:rFonts w:hint="cs"/>
          <w:rtl/>
        </w:rPr>
      </w:pPr>
    </w:p>
    <w:p w14:paraId="0AA19360" w14:textId="77777777" w:rsidR="00000000" w:rsidRDefault="00382668">
      <w:pPr>
        <w:pStyle w:val="af0"/>
        <w:rPr>
          <w:rtl/>
        </w:rPr>
      </w:pPr>
      <w:r>
        <w:rPr>
          <w:rFonts w:hint="eastAsia"/>
          <w:rtl/>
        </w:rPr>
        <w:t>עבד</w:t>
      </w:r>
      <w:r>
        <w:rPr>
          <w:rtl/>
        </w:rPr>
        <w:t>-אלמאלכ דהאמשה (רע"ם):</w:t>
      </w:r>
    </w:p>
    <w:p w14:paraId="739F8930" w14:textId="77777777" w:rsidR="00000000" w:rsidRDefault="00382668">
      <w:pPr>
        <w:pStyle w:val="a0"/>
        <w:rPr>
          <w:rFonts w:hint="cs"/>
          <w:rtl/>
        </w:rPr>
      </w:pPr>
    </w:p>
    <w:p w14:paraId="4A5EF9ED" w14:textId="77777777" w:rsidR="00000000" w:rsidRDefault="00382668">
      <w:pPr>
        <w:pStyle w:val="a0"/>
        <w:rPr>
          <w:rFonts w:hint="cs"/>
          <w:rtl/>
        </w:rPr>
      </w:pPr>
      <w:r>
        <w:rPr>
          <w:rFonts w:hint="cs"/>
          <w:rtl/>
        </w:rPr>
        <w:t>גם קודם הייתי פה, ושמתי לב שאדוני אומר: ואם הוא לא יהיה פ</w:t>
      </w:r>
      <w:r>
        <w:rPr>
          <w:rFonts w:hint="cs"/>
          <w:rtl/>
        </w:rPr>
        <w:t xml:space="preserve">ה </w:t>
      </w:r>
      <w:r>
        <w:rPr>
          <w:rFonts w:hint="eastAsia"/>
          <w:rtl/>
        </w:rPr>
        <w:t>–</w:t>
      </w:r>
      <w:r>
        <w:rPr>
          <w:rFonts w:hint="cs"/>
          <w:rtl/>
        </w:rPr>
        <w:t xml:space="preserve"> אבל הייתי פה, ולא ראית אותי. </w:t>
      </w:r>
    </w:p>
    <w:p w14:paraId="38A6E1A0" w14:textId="77777777" w:rsidR="00000000" w:rsidRDefault="00382668">
      <w:pPr>
        <w:pStyle w:val="a0"/>
        <w:rPr>
          <w:rFonts w:hint="cs"/>
          <w:rtl/>
        </w:rPr>
      </w:pPr>
    </w:p>
    <w:p w14:paraId="752A7982" w14:textId="77777777" w:rsidR="00000000" w:rsidRDefault="00382668">
      <w:pPr>
        <w:pStyle w:val="af1"/>
        <w:rPr>
          <w:rtl/>
        </w:rPr>
      </w:pPr>
      <w:r>
        <w:rPr>
          <w:rFonts w:hint="eastAsia"/>
          <w:rtl/>
        </w:rPr>
        <w:t>היו</w:t>
      </w:r>
      <w:r>
        <w:rPr>
          <w:rtl/>
        </w:rPr>
        <w:t>"ר ראובן ריבלין:</w:t>
      </w:r>
    </w:p>
    <w:p w14:paraId="79846DE1" w14:textId="77777777" w:rsidR="00000000" w:rsidRDefault="00382668">
      <w:pPr>
        <w:pStyle w:val="a0"/>
        <w:rPr>
          <w:rFonts w:hint="cs"/>
          <w:rtl/>
        </w:rPr>
      </w:pPr>
    </w:p>
    <w:p w14:paraId="6878421A" w14:textId="77777777" w:rsidR="00000000" w:rsidRDefault="00382668">
      <w:pPr>
        <w:pStyle w:val="a0"/>
        <w:rPr>
          <w:rFonts w:hint="cs"/>
          <w:rtl/>
        </w:rPr>
      </w:pPr>
      <w:r>
        <w:rPr>
          <w:rFonts w:hint="cs"/>
          <w:rtl/>
        </w:rPr>
        <w:t xml:space="preserve">היית פה? אני מתנצל. אני מרכיב את משקפי הקריאה, ובכל זאת, גם עם משקפי הקריאה אי-אפשר להתעלם מאדוני. אם כך, חבר הכנסת דהאמשה, חבר הכנסת בשארה וחבר הכנסת סער. אנחנו נצביע וננעל את הישיבה </w:t>
      </w:r>
      <w:r>
        <w:rPr>
          <w:rFonts w:hint="eastAsia"/>
          <w:rtl/>
        </w:rPr>
        <w:t>–</w:t>
      </w:r>
      <w:r>
        <w:rPr>
          <w:rFonts w:hint="cs"/>
          <w:rtl/>
        </w:rPr>
        <w:t xml:space="preserve"> אומנם קצת באיח</w:t>
      </w:r>
      <w:r>
        <w:rPr>
          <w:rFonts w:hint="cs"/>
          <w:rtl/>
        </w:rPr>
        <w:t xml:space="preserve">ור, אבל חוק שקיבל פטור מחובת הנחה על-ידי ועדת הכנסת, לא ראוי שלא יצביעו עליו באותו יום. </w:t>
      </w:r>
    </w:p>
    <w:p w14:paraId="688CD8E7" w14:textId="77777777" w:rsidR="00000000" w:rsidRDefault="00382668">
      <w:pPr>
        <w:pStyle w:val="a0"/>
        <w:rPr>
          <w:rFonts w:hint="cs"/>
          <w:rtl/>
        </w:rPr>
      </w:pPr>
    </w:p>
    <w:p w14:paraId="7E6A009D" w14:textId="77777777" w:rsidR="00000000" w:rsidRDefault="00382668">
      <w:pPr>
        <w:pStyle w:val="a"/>
        <w:rPr>
          <w:rtl/>
        </w:rPr>
      </w:pPr>
      <w:bookmarkStart w:id="216" w:name="FS000000550T22_12_2003_17_15_48"/>
      <w:bookmarkStart w:id="217" w:name="_Toc92504280"/>
      <w:bookmarkEnd w:id="216"/>
      <w:r>
        <w:rPr>
          <w:rFonts w:hint="eastAsia"/>
          <w:rtl/>
        </w:rPr>
        <w:t>עבד</w:t>
      </w:r>
      <w:r>
        <w:rPr>
          <w:rtl/>
        </w:rPr>
        <w:t>-אלמאלכ דהאמשה (רע"ם):</w:t>
      </w:r>
      <w:bookmarkEnd w:id="217"/>
    </w:p>
    <w:p w14:paraId="43A67A0D" w14:textId="77777777" w:rsidR="00000000" w:rsidRDefault="00382668">
      <w:pPr>
        <w:pStyle w:val="a0"/>
        <w:rPr>
          <w:rFonts w:hint="cs"/>
          <w:rtl/>
        </w:rPr>
      </w:pPr>
    </w:p>
    <w:p w14:paraId="64A517AB" w14:textId="77777777" w:rsidR="00000000" w:rsidRDefault="00382668">
      <w:pPr>
        <w:pStyle w:val="a0"/>
        <w:rPr>
          <w:rFonts w:hint="cs"/>
          <w:rtl/>
        </w:rPr>
      </w:pPr>
      <w:r>
        <w:rPr>
          <w:rFonts w:hint="cs"/>
          <w:rtl/>
        </w:rPr>
        <w:t>כבוד היושב-ראש, מכובדי השר, חברי חברי הכנסת, הצעת החוק נראית לי משונה, ודאי לא משהו שאפשר להתייחס אליו בשוויון נפש. אני לא יודע אם אני יכול</w:t>
      </w:r>
      <w:r>
        <w:rPr>
          <w:rFonts w:hint="cs"/>
          <w:rtl/>
        </w:rPr>
        <w:t xml:space="preserve"> להסביר לעצמי מה זה בית-סוהר בניהול פרטי. הרי אנחנו מענישים את האנשים ומכניסים אותם לבית-הסוהר על-פי חוק, ומי שיש לו סמכות הוא רק המדינה. מה פתאום המדינה תאציל מסמכויותיה ותיתן לאדם פרטי להקים בית-סוהר ולנהל אותו?</w:t>
      </w:r>
    </w:p>
    <w:p w14:paraId="2C89D7E2" w14:textId="77777777" w:rsidR="00000000" w:rsidRDefault="00382668">
      <w:pPr>
        <w:pStyle w:val="a0"/>
        <w:rPr>
          <w:rFonts w:hint="cs"/>
          <w:rtl/>
        </w:rPr>
      </w:pPr>
    </w:p>
    <w:p w14:paraId="3F2BCDFF" w14:textId="77777777" w:rsidR="00000000" w:rsidRDefault="00382668">
      <w:pPr>
        <w:pStyle w:val="af0"/>
        <w:rPr>
          <w:rtl/>
        </w:rPr>
      </w:pPr>
      <w:r>
        <w:rPr>
          <w:rFonts w:hint="eastAsia"/>
          <w:rtl/>
        </w:rPr>
        <w:t>אברהם</w:t>
      </w:r>
      <w:r>
        <w:rPr>
          <w:rtl/>
        </w:rPr>
        <w:t xml:space="preserve"> רביץ (יהדות התורה):</w:t>
      </w:r>
    </w:p>
    <w:p w14:paraId="0E8A81C3" w14:textId="77777777" w:rsidR="00000000" w:rsidRDefault="00382668">
      <w:pPr>
        <w:pStyle w:val="a0"/>
        <w:rPr>
          <w:rFonts w:hint="cs"/>
          <w:rtl/>
        </w:rPr>
      </w:pPr>
    </w:p>
    <w:p w14:paraId="72A0CC4F" w14:textId="77777777" w:rsidR="00000000" w:rsidRDefault="00382668">
      <w:pPr>
        <w:pStyle w:val="a0"/>
        <w:rPr>
          <w:rFonts w:hint="cs"/>
          <w:rtl/>
        </w:rPr>
      </w:pPr>
      <w:r>
        <w:rPr>
          <w:rFonts w:hint="cs"/>
          <w:rtl/>
        </w:rPr>
        <w:t xml:space="preserve">אין סמכות וגם </w:t>
      </w:r>
      <w:r>
        <w:rPr>
          <w:rFonts w:hint="cs"/>
          <w:rtl/>
        </w:rPr>
        <w:t xml:space="preserve">שירותים. </w:t>
      </w:r>
    </w:p>
    <w:p w14:paraId="1DCAF4ED" w14:textId="77777777" w:rsidR="00000000" w:rsidRDefault="00382668">
      <w:pPr>
        <w:pStyle w:val="a0"/>
        <w:rPr>
          <w:rFonts w:hint="cs"/>
          <w:rtl/>
        </w:rPr>
      </w:pPr>
    </w:p>
    <w:p w14:paraId="0E22F640" w14:textId="77777777" w:rsidR="00000000" w:rsidRDefault="00382668">
      <w:pPr>
        <w:pStyle w:val="-"/>
        <w:rPr>
          <w:rtl/>
        </w:rPr>
      </w:pPr>
      <w:bookmarkStart w:id="218" w:name="FS000000550T22_12_2003_17_17_34C"/>
      <w:bookmarkEnd w:id="218"/>
      <w:r>
        <w:rPr>
          <w:rtl/>
        </w:rPr>
        <w:t>עבד-אלמאלכ דהאמשה (רע"ם):</w:t>
      </w:r>
    </w:p>
    <w:p w14:paraId="6E4DBA08" w14:textId="77777777" w:rsidR="00000000" w:rsidRDefault="00382668">
      <w:pPr>
        <w:pStyle w:val="a0"/>
        <w:rPr>
          <w:rtl/>
        </w:rPr>
      </w:pPr>
    </w:p>
    <w:p w14:paraId="36E6BB5E" w14:textId="77777777" w:rsidR="00000000" w:rsidRDefault="00382668">
      <w:pPr>
        <w:pStyle w:val="a0"/>
        <w:rPr>
          <w:rFonts w:hint="cs"/>
          <w:rtl/>
        </w:rPr>
      </w:pPr>
      <w:r>
        <w:rPr>
          <w:rFonts w:hint="cs"/>
          <w:rtl/>
        </w:rPr>
        <w:t xml:space="preserve">הרי מה זה בית-סוהר? זה בית, בכל מובן של המלה, שחיים בו. שם אנשים חיים, מישהו קובע את סדר-יומם ואת חייהם </w:t>
      </w:r>
      <w:r>
        <w:rPr>
          <w:rFonts w:hint="eastAsia"/>
          <w:rtl/>
        </w:rPr>
        <w:t>–</w:t>
      </w:r>
      <w:r>
        <w:rPr>
          <w:rFonts w:hint="cs"/>
          <w:rtl/>
        </w:rPr>
        <w:t xml:space="preserve"> מה יאכלו, מה לא יאכלו, על איזו מיטה יישנו, מתי לסגור ומתי לפתוח </w:t>
      </w:r>
      <w:r>
        <w:rPr>
          <w:rFonts w:hint="eastAsia"/>
          <w:rtl/>
        </w:rPr>
        <w:t xml:space="preserve">– </w:t>
      </w:r>
      <w:r>
        <w:rPr>
          <w:rFonts w:hint="cs"/>
          <w:rtl/>
        </w:rPr>
        <w:t>וזה יהיה גורם פרטי. אלה כל החיים של האסירים. מ</w:t>
      </w:r>
      <w:r>
        <w:rPr>
          <w:rFonts w:hint="cs"/>
          <w:rtl/>
        </w:rPr>
        <w:t>י שימליץ על האסירים האלה, אם לתת להם חופשה או לא לתת להם חופשה, ביקור בית, התנהגות טובה או התנהגות רעה, זה גורם פרטי.</w:t>
      </w:r>
    </w:p>
    <w:p w14:paraId="4CAEE5BB" w14:textId="77777777" w:rsidR="00000000" w:rsidRDefault="00382668">
      <w:pPr>
        <w:pStyle w:val="af0"/>
        <w:rPr>
          <w:rtl/>
        </w:rPr>
      </w:pPr>
    </w:p>
    <w:p w14:paraId="6CB015F1" w14:textId="77777777" w:rsidR="00000000" w:rsidRDefault="00382668">
      <w:pPr>
        <w:pStyle w:val="af0"/>
        <w:rPr>
          <w:rtl/>
        </w:rPr>
      </w:pPr>
      <w:r>
        <w:rPr>
          <w:rFonts w:hint="eastAsia"/>
          <w:rtl/>
        </w:rPr>
        <w:t>מגלי</w:t>
      </w:r>
      <w:r>
        <w:rPr>
          <w:rtl/>
        </w:rPr>
        <w:t xml:space="preserve"> והבה (הליכוד):</w:t>
      </w:r>
    </w:p>
    <w:p w14:paraId="3A46A4AE" w14:textId="77777777" w:rsidR="00000000" w:rsidRDefault="00382668">
      <w:pPr>
        <w:pStyle w:val="a0"/>
        <w:rPr>
          <w:rFonts w:hint="cs"/>
          <w:rtl/>
        </w:rPr>
      </w:pPr>
    </w:p>
    <w:p w14:paraId="432870DE" w14:textId="77777777" w:rsidR="00000000" w:rsidRDefault="00382668">
      <w:pPr>
        <w:pStyle w:val="a0"/>
        <w:rPr>
          <w:rFonts w:hint="cs"/>
          <w:rtl/>
        </w:rPr>
      </w:pPr>
      <w:r>
        <w:rPr>
          <w:rFonts w:hint="cs"/>
          <w:rtl/>
        </w:rPr>
        <w:t xml:space="preserve">לא, תקרא את החוק. </w:t>
      </w:r>
    </w:p>
    <w:p w14:paraId="017EBD55" w14:textId="77777777" w:rsidR="00000000" w:rsidRDefault="00382668">
      <w:pPr>
        <w:pStyle w:val="a0"/>
        <w:rPr>
          <w:rFonts w:hint="cs"/>
          <w:rtl/>
        </w:rPr>
      </w:pPr>
    </w:p>
    <w:p w14:paraId="763220B2" w14:textId="77777777" w:rsidR="00000000" w:rsidRDefault="00382668">
      <w:pPr>
        <w:pStyle w:val="af0"/>
        <w:rPr>
          <w:rtl/>
        </w:rPr>
      </w:pPr>
      <w:r>
        <w:rPr>
          <w:rFonts w:hint="eastAsia"/>
          <w:rtl/>
        </w:rPr>
        <w:t>אברהם</w:t>
      </w:r>
      <w:r>
        <w:rPr>
          <w:rtl/>
        </w:rPr>
        <w:t xml:space="preserve"> רביץ (יהדות התורה):</w:t>
      </w:r>
    </w:p>
    <w:p w14:paraId="7C1D3D0E" w14:textId="77777777" w:rsidR="00000000" w:rsidRDefault="00382668">
      <w:pPr>
        <w:pStyle w:val="a0"/>
        <w:rPr>
          <w:rFonts w:hint="cs"/>
          <w:rtl/>
        </w:rPr>
      </w:pPr>
    </w:p>
    <w:p w14:paraId="08BC3927" w14:textId="77777777" w:rsidR="00000000" w:rsidRDefault="00382668">
      <w:pPr>
        <w:pStyle w:val="a0"/>
        <w:rPr>
          <w:rFonts w:hint="cs"/>
          <w:rtl/>
        </w:rPr>
      </w:pPr>
      <w:r>
        <w:rPr>
          <w:rFonts w:hint="cs"/>
          <w:rtl/>
        </w:rPr>
        <w:t xml:space="preserve">לא זאת הכוונה של החוק. </w:t>
      </w:r>
    </w:p>
    <w:p w14:paraId="37E93268" w14:textId="77777777" w:rsidR="00000000" w:rsidRDefault="00382668">
      <w:pPr>
        <w:pStyle w:val="a0"/>
        <w:rPr>
          <w:rFonts w:hint="cs"/>
          <w:rtl/>
        </w:rPr>
      </w:pPr>
    </w:p>
    <w:p w14:paraId="083FA430" w14:textId="77777777" w:rsidR="00000000" w:rsidRDefault="00382668">
      <w:pPr>
        <w:pStyle w:val="-"/>
        <w:rPr>
          <w:rtl/>
        </w:rPr>
      </w:pPr>
      <w:bookmarkStart w:id="219" w:name="FS000000550T22_12_2003_17_19_28C"/>
      <w:bookmarkEnd w:id="219"/>
      <w:r>
        <w:rPr>
          <w:rtl/>
        </w:rPr>
        <w:t>עבד-אלמאלכ דהאמשה (רע"ם):</w:t>
      </w:r>
    </w:p>
    <w:p w14:paraId="0C8A8834" w14:textId="77777777" w:rsidR="00000000" w:rsidRDefault="00382668">
      <w:pPr>
        <w:pStyle w:val="a0"/>
        <w:rPr>
          <w:rtl/>
        </w:rPr>
      </w:pPr>
    </w:p>
    <w:p w14:paraId="3997E04C" w14:textId="77777777" w:rsidR="00000000" w:rsidRDefault="00382668">
      <w:pPr>
        <w:pStyle w:val="a0"/>
        <w:rPr>
          <w:rFonts w:hint="cs"/>
          <w:rtl/>
        </w:rPr>
      </w:pPr>
      <w:r>
        <w:rPr>
          <w:rFonts w:hint="cs"/>
          <w:rtl/>
        </w:rPr>
        <w:t xml:space="preserve">הגורם הפרטי יהיה </w:t>
      </w:r>
      <w:r>
        <w:rPr>
          <w:rFonts w:hint="cs"/>
          <w:rtl/>
        </w:rPr>
        <w:t>קשור בחוזה עם המדינה וימלא אחר הוראות החוק ופקודת בתי-הסוהר - את זה קראתי, את זה אני יודע, אבל בכל מקרה נשאר פה חלק נכבד לגורם הפרטי עצמו, בקביעת חיי היום-יום של האסירים שיהיו נתונים לפיקוחו. קראתי את החוק, חבר הכנסת והבה, תאמין לי. אני אומר שבכל מקרה אנחנ</w:t>
      </w:r>
      <w:r>
        <w:rPr>
          <w:rFonts w:hint="cs"/>
          <w:rtl/>
        </w:rPr>
        <w:t>ו מעבירים חלק נכבד מגורל האסירים ומחייהם לניהול פרטי. ואני שואל: למה, כי יש מחסור בבתי-כלא? כי המדינה ורשויותיה אינן יכולות להשלים את המחסור, ובזמן, ולקיים את בית-הסוהר כמו את כל בתי-הסוהר? ממילא גם בתי-הסוהר האחרים הם לא במצב הכי טוב. אנחנו יודעים מה קורה</w:t>
      </w:r>
      <w:r>
        <w:rPr>
          <w:rFonts w:hint="cs"/>
          <w:rtl/>
        </w:rPr>
        <w:t xml:space="preserve"> שם. יום-יום אני מקבל לא רק מכתבים אלא גם קריאות </w:t>
      </w:r>
      <w:r>
        <w:rPr>
          <w:rFonts w:hint="cs"/>
        </w:rPr>
        <w:t>SOS</w:t>
      </w:r>
      <w:r>
        <w:rPr>
          <w:rFonts w:hint="cs"/>
          <w:rtl/>
        </w:rPr>
        <w:t xml:space="preserve"> מאסירים. רק היום קיבלתי מכתבים, ואנשים מלינים על מר גורלם, על חוסר טיפול רפואי, על חוסר חיי אנוש, על תנאים לא תנאים. </w:t>
      </w:r>
    </w:p>
    <w:p w14:paraId="1284A04C" w14:textId="77777777" w:rsidR="00000000" w:rsidRDefault="00382668">
      <w:pPr>
        <w:pStyle w:val="a0"/>
        <w:rPr>
          <w:rFonts w:hint="cs"/>
          <w:rtl/>
        </w:rPr>
      </w:pPr>
    </w:p>
    <w:p w14:paraId="0506518A" w14:textId="77777777" w:rsidR="00000000" w:rsidRDefault="00382668">
      <w:pPr>
        <w:pStyle w:val="a0"/>
        <w:rPr>
          <w:rFonts w:hint="cs"/>
          <w:rtl/>
        </w:rPr>
      </w:pPr>
      <w:r>
        <w:rPr>
          <w:rFonts w:hint="cs"/>
          <w:rtl/>
        </w:rPr>
        <w:t>איך אפשר להפקיד דבר כזה, אפילו בחלקו, בידי גורם פרטי? אל תגידו לי שאין לו שום השפעה.</w:t>
      </w:r>
      <w:r>
        <w:rPr>
          <w:rFonts w:hint="cs"/>
          <w:rtl/>
        </w:rPr>
        <w:t xml:space="preserve"> לא, לגורם פרטי יש השפעה. אנחנו מתחילים דרך ניהול פרטי, וזה כנראה יהיה בית-הסוהר הראשון, כנראה יהיו גם אחרים, ואולי אחר כך נפריט את כל בתי-הסוהר. הרי אנחנו במדינה של הפרטה </w:t>
      </w:r>
      <w:r>
        <w:rPr>
          <w:rFonts w:hint="eastAsia"/>
          <w:rtl/>
        </w:rPr>
        <w:t>–</w:t>
      </w:r>
      <w:r>
        <w:rPr>
          <w:rFonts w:hint="cs"/>
          <w:rtl/>
        </w:rPr>
        <w:t xml:space="preserve"> במודה, במין אופנה כזאת, להעביר את הכול לידיים פרטיות </w:t>
      </w:r>
      <w:r>
        <w:rPr>
          <w:rFonts w:hint="eastAsia"/>
          <w:rtl/>
        </w:rPr>
        <w:t>–</w:t>
      </w:r>
      <w:r>
        <w:rPr>
          <w:rFonts w:hint="cs"/>
          <w:rtl/>
        </w:rPr>
        <w:t xml:space="preserve"> גם בכספים, גם במסחר, גם בחב</w:t>
      </w:r>
      <w:r>
        <w:rPr>
          <w:rFonts w:hint="cs"/>
          <w:rtl/>
        </w:rPr>
        <w:t xml:space="preserve">רה, גם בכלכלה וגם בביטוח הלאומי. לבטל את מדינת הרווחה, לבטל את כל הדברים הרשמיים של המדינה ושל הרשויות ולהעביר את הכול לגורמים פרטיים. לאן נגיע בסוף? למדינה מופרטת של פרטים. הפרטים השכילו בהיסטוריה שלהם לעשות את זה דרך ניהול משותף ויד רשמית. </w:t>
      </w:r>
    </w:p>
    <w:p w14:paraId="5E72CB03" w14:textId="77777777" w:rsidR="00000000" w:rsidRDefault="00382668">
      <w:pPr>
        <w:pStyle w:val="a0"/>
        <w:rPr>
          <w:rFonts w:hint="cs"/>
          <w:rtl/>
        </w:rPr>
      </w:pPr>
    </w:p>
    <w:p w14:paraId="74E30E8C" w14:textId="77777777" w:rsidR="00000000" w:rsidRDefault="00382668">
      <w:pPr>
        <w:pStyle w:val="a0"/>
        <w:rPr>
          <w:rFonts w:hint="cs"/>
          <w:rtl/>
        </w:rPr>
      </w:pPr>
      <w:r>
        <w:rPr>
          <w:rFonts w:hint="cs"/>
          <w:rtl/>
        </w:rPr>
        <w:t>אני חושב שאנ</w:t>
      </w:r>
      <w:r>
        <w:rPr>
          <w:rFonts w:hint="cs"/>
          <w:rtl/>
        </w:rPr>
        <w:t xml:space="preserve">י לכל הפחות אמנע בחוק הזה. אין לי מנוח ממנו, ואני לא יודע אם בסופו של דבר הוא יהיה לטובת האסירים, והרי זה מה שצריך לעמוד לנגד עינינו. אנחנו אוסרים את בני-האדם האלה, אז לפחות נשמור על כבודם, על חירותם ועל זכותם. תודה רבה.  </w:t>
      </w:r>
    </w:p>
    <w:p w14:paraId="45B2169B" w14:textId="77777777" w:rsidR="00000000" w:rsidRDefault="00382668">
      <w:pPr>
        <w:pStyle w:val="a0"/>
        <w:rPr>
          <w:rFonts w:hint="cs"/>
          <w:rtl/>
        </w:rPr>
      </w:pPr>
    </w:p>
    <w:p w14:paraId="5C1A1AFD" w14:textId="77777777" w:rsidR="00000000" w:rsidRDefault="00382668">
      <w:pPr>
        <w:pStyle w:val="af1"/>
        <w:rPr>
          <w:rtl/>
        </w:rPr>
      </w:pPr>
      <w:r>
        <w:rPr>
          <w:rtl/>
        </w:rPr>
        <w:t>היו"ר ראובן ריבלין:</w:t>
      </w:r>
    </w:p>
    <w:p w14:paraId="708A3E37" w14:textId="77777777" w:rsidR="00000000" w:rsidRDefault="00382668">
      <w:pPr>
        <w:pStyle w:val="a0"/>
        <w:rPr>
          <w:rtl/>
        </w:rPr>
      </w:pPr>
    </w:p>
    <w:p w14:paraId="0281A9D0" w14:textId="77777777" w:rsidR="00000000" w:rsidRDefault="00382668">
      <w:pPr>
        <w:pStyle w:val="a0"/>
        <w:rPr>
          <w:rFonts w:hint="cs"/>
          <w:rtl/>
        </w:rPr>
      </w:pPr>
      <w:r>
        <w:rPr>
          <w:rFonts w:hint="cs"/>
          <w:rtl/>
        </w:rPr>
        <w:t>תודה רבה לך</w:t>
      </w:r>
      <w:r>
        <w:rPr>
          <w:rFonts w:hint="cs"/>
          <w:rtl/>
        </w:rPr>
        <w:t xml:space="preserve">, אדוני. חבר הכנסת עזמי בשארה, ואחריו - אחרון הדוברים, חבר הכנסת גדעון סער, ואנחנו מצביעים. </w:t>
      </w:r>
    </w:p>
    <w:p w14:paraId="435C3E58" w14:textId="77777777" w:rsidR="00000000" w:rsidRDefault="00382668">
      <w:pPr>
        <w:pStyle w:val="a0"/>
        <w:rPr>
          <w:rFonts w:hint="cs"/>
          <w:rtl/>
        </w:rPr>
      </w:pPr>
    </w:p>
    <w:p w14:paraId="44D08F23" w14:textId="77777777" w:rsidR="00000000" w:rsidRDefault="00382668">
      <w:pPr>
        <w:pStyle w:val="a"/>
        <w:rPr>
          <w:rtl/>
        </w:rPr>
      </w:pPr>
      <w:bookmarkStart w:id="220" w:name="FS000000558T22_12_2003_17_26_37"/>
      <w:bookmarkStart w:id="221" w:name="_Toc92504281"/>
      <w:bookmarkEnd w:id="220"/>
      <w:r>
        <w:rPr>
          <w:rFonts w:hint="eastAsia"/>
          <w:rtl/>
        </w:rPr>
        <w:t>עזמי</w:t>
      </w:r>
      <w:r>
        <w:rPr>
          <w:rtl/>
        </w:rPr>
        <w:t xml:space="preserve"> בשארה (בל"ד):</w:t>
      </w:r>
      <w:bookmarkEnd w:id="221"/>
    </w:p>
    <w:p w14:paraId="1010020B" w14:textId="77777777" w:rsidR="00000000" w:rsidRDefault="00382668">
      <w:pPr>
        <w:pStyle w:val="a0"/>
        <w:rPr>
          <w:rFonts w:hint="cs"/>
          <w:rtl/>
        </w:rPr>
      </w:pPr>
    </w:p>
    <w:p w14:paraId="512B08AE" w14:textId="77777777" w:rsidR="00000000" w:rsidRDefault="00382668">
      <w:pPr>
        <w:pStyle w:val="a0"/>
        <w:rPr>
          <w:rFonts w:hint="cs"/>
          <w:rtl/>
        </w:rPr>
      </w:pPr>
      <w:r>
        <w:rPr>
          <w:rFonts w:hint="cs"/>
          <w:rtl/>
        </w:rPr>
        <w:t>אדוני היושב-ראש, חברי הכנסת, אני באמת מתלבט בחוק הזה, כי מצד אחד זה בא כחלק מהשקפת עולם - להפריט את הכול, דבר שיכול להוביל לדברים שקשורים לברי</w:t>
      </w:r>
      <w:r>
        <w:rPr>
          <w:rFonts w:hint="cs"/>
          <w:rtl/>
        </w:rPr>
        <w:t xml:space="preserve">אות האדם ונפשו, לחינוכו וכו', דברים שלדעתי ללא שום ספק צריך להשאיר מחוץ לתחרות של חוקי השוק. אבל מצד שני התנגדות לחוק הזה יכולה להתפרש כהגנה על המצב הקיים, והמצב הקיים הוא גרוע מאוד. </w:t>
      </w:r>
    </w:p>
    <w:p w14:paraId="7AF8ED40" w14:textId="77777777" w:rsidR="00000000" w:rsidRDefault="00382668">
      <w:pPr>
        <w:pStyle w:val="a0"/>
        <w:rPr>
          <w:rFonts w:hint="cs"/>
          <w:rtl/>
        </w:rPr>
      </w:pPr>
    </w:p>
    <w:p w14:paraId="3AB29B9F" w14:textId="77777777" w:rsidR="00000000" w:rsidRDefault="00382668">
      <w:pPr>
        <w:pStyle w:val="a0"/>
        <w:rPr>
          <w:rFonts w:hint="cs"/>
          <w:rtl/>
        </w:rPr>
      </w:pPr>
      <w:r>
        <w:rPr>
          <w:rFonts w:hint="cs"/>
          <w:rtl/>
        </w:rPr>
        <w:t>המצב הקיים גרוע מאוד, מכיוון ששולטת בו התפיסה שמי שכולא הוא גם מי שמפקח</w:t>
      </w:r>
      <w:r>
        <w:rPr>
          <w:rFonts w:hint="cs"/>
          <w:rtl/>
        </w:rPr>
        <w:t xml:space="preserve"> </w:t>
      </w:r>
      <w:r>
        <w:rPr>
          <w:rFonts w:hint="eastAsia"/>
          <w:rtl/>
        </w:rPr>
        <w:t>–</w:t>
      </w:r>
      <w:r>
        <w:rPr>
          <w:rFonts w:hint="cs"/>
          <w:rtl/>
        </w:rPr>
        <w:t xml:space="preserve"> הוא גם השופט וגם הדיין. אם תהיה הפרטה, יכול להיווצר מצב שהמדינה תפקח על הגורם הפרטי יותר טוב מכפי שהיא מפקחת על עצמה. יהיה צד להתלונן עליו. גורם פרטי שמנהל לא יוכל לקחת לעצמו את הסמכות להתייחס לאסירים כפי עושה זאת מי שחושב שיש לו סמכות שלטונית היום. </w:t>
      </w:r>
    </w:p>
    <w:p w14:paraId="710907D6" w14:textId="77777777" w:rsidR="00000000" w:rsidRDefault="00382668">
      <w:pPr>
        <w:pStyle w:val="a0"/>
        <w:rPr>
          <w:rFonts w:hint="cs"/>
          <w:rtl/>
        </w:rPr>
      </w:pPr>
    </w:p>
    <w:p w14:paraId="027E9E39" w14:textId="77777777" w:rsidR="00000000" w:rsidRDefault="00382668">
      <w:pPr>
        <w:pStyle w:val="a0"/>
        <w:rPr>
          <w:rFonts w:hint="cs"/>
          <w:rtl/>
        </w:rPr>
      </w:pPr>
      <w:r>
        <w:rPr>
          <w:rFonts w:hint="cs"/>
          <w:rtl/>
        </w:rPr>
        <w:t>י</w:t>
      </w:r>
      <w:r>
        <w:rPr>
          <w:rFonts w:hint="cs"/>
          <w:rtl/>
        </w:rPr>
        <w:t>ש נטייה, חברי הכנסת, להסתכל על העונש של בית-הסוהר לא רק כעל שלילת חירות. ואילו בהגדרתו, עונש מאסר הוא עונש של שלילת חירות. שלילת החירות היא היא העונש. היא לא הקדמה לעונש, כלומר, היא לא מצב שמאפשר עונש, ומכיוון שלאסיר אין כוח להתנגד, כי חירותו נשללה, אפשר ל</w:t>
      </w:r>
      <w:r>
        <w:rPr>
          <w:rFonts w:hint="cs"/>
          <w:rtl/>
        </w:rPr>
        <w:t xml:space="preserve">העניש אותו עוד בכמה דברים, ובכלל זה להשפיל אותו או אפילו להעניש אותו פיזית וכו'. זאת נטייה שקיימת בבתי-הסוהר, וצריך להילחם בה. </w:t>
      </w:r>
    </w:p>
    <w:p w14:paraId="4E889F63" w14:textId="77777777" w:rsidR="00000000" w:rsidRDefault="00382668">
      <w:pPr>
        <w:pStyle w:val="a0"/>
        <w:rPr>
          <w:rFonts w:hint="cs"/>
          <w:rtl/>
        </w:rPr>
      </w:pPr>
    </w:p>
    <w:p w14:paraId="6A577906" w14:textId="77777777" w:rsidR="00000000" w:rsidRDefault="00382668">
      <w:pPr>
        <w:pStyle w:val="a0"/>
        <w:rPr>
          <w:rFonts w:hint="cs"/>
          <w:rtl/>
        </w:rPr>
      </w:pPr>
      <w:r>
        <w:rPr>
          <w:rFonts w:hint="cs"/>
          <w:rtl/>
        </w:rPr>
        <w:t xml:space="preserve">המצב בימים אלה, במיוחד בשנים האחרונות, הוא שאין למי להתלונן. אני לא יודע אם חברי הכנסת יודעים, לרבות חבר הכנסת דהאמשה, שהעלילו </w:t>
      </w:r>
      <w:r>
        <w:rPr>
          <w:rFonts w:hint="cs"/>
          <w:rtl/>
        </w:rPr>
        <w:t xml:space="preserve">עליו עלילות לאחרונה כדי למנוע ממנו לקיים את עבודתו הפרלמנטרית נאמנה, שבשנים האחרונות יש אפילו הידרדרות, יש ממש הידרדרות במצב האסירים. </w:t>
      </w:r>
    </w:p>
    <w:p w14:paraId="38CAC6C7" w14:textId="77777777" w:rsidR="00000000" w:rsidRDefault="00382668">
      <w:pPr>
        <w:pStyle w:val="a0"/>
        <w:rPr>
          <w:rFonts w:hint="cs"/>
          <w:rtl/>
        </w:rPr>
      </w:pPr>
    </w:p>
    <w:p w14:paraId="563893D6" w14:textId="77777777" w:rsidR="00000000" w:rsidRDefault="00382668">
      <w:pPr>
        <w:pStyle w:val="a0"/>
        <w:rPr>
          <w:rFonts w:hint="cs"/>
          <w:rtl/>
        </w:rPr>
      </w:pPr>
      <w:r>
        <w:rPr>
          <w:rFonts w:hint="cs"/>
          <w:rtl/>
        </w:rPr>
        <w:t>אני לא יודע אם מנהל כלא פרטי יוכל לנבל את פיו עם האסירים כמו מי שחושב שהוא חצי אלוהים, כשוטר, כביורוקרט וכו'. אני לא יוד</w:t>
      </w:r>
      <w:r>
        <w:rPr>
          <w:rFonts w:hint="cs"/>
          <w:rtl/>
        </w:rPr>
        <w:t xml:space="preserve">ע. אני חושב שאנחנו צריכים לחשוב על הדברים האלה. </w:t>
      </w:r>
    </w:p>
    <w:p w14:paraId="538C66E3" w14:textId="77777777" w:rsidR="00000000" w:rsidRDefault="00382668">
      <w:pPr>
        <w:pStyle w:val="a0"/>
        <w:rPr>
          <w:rFonts w:hint="cs"/>
          <w:rtl/>
        </w:rPr>
      </w:pPr>
    </w:p>
    <w:p w14:paraId="4C53ECC1" w14:textId="77777777" w:rsidR="00000000" w:rsidRDefault="00382668">
      <w:pPr>
        <w:pStyle w:val="af0"/>
        <w:rPr>
          <w:rtl/>
        </w:rPr>
      </w:pPr>
      <w:r>
        <w:rPr>
          <w:rFonts w:hint="eastAsia"/>
          <w:rtl/>
        </w:rPr>
        <w:t>עבד</w:t>
      </w:r>
      <w:r>
        <w:rPr>
          <w:rtl/>
        </w:rPr>
        <w:t>-אלמאלכ דהאמשה (רע"ם):</w:t>
      </w:r>
    </w:p>
    <w:p w14:paraId="4AAE7D3B" w14:textId="77777777" w:rsidR="00000000" w:rsidRDefault="00382668">
      <w:pPr>
        <w:pStyle w:val="a0"/>
        <w:rPr>
          <w:rFonts w:hint="cs"/>
          <w:rtl/>
        </w:rPr>
      </w:pPr>
    </w:p>
    <w:p w14:paraId="23072776" w14:textId="77777777" w:rsidR="00000000" w:rsidRDefault="00382668">
      <w:pPr>
        <w:pStyle w:val="a0"/>
        <w:rPr>
          <w:rFonts w:hint="cs"/>
          <w:rtl/>
        </w:rPr>
      </w:pPr>
      <w:r>
        <w:rPr>
          <w:rFonts w:hint="cs"/>
          <w:rtl/>
        </w:rPr>
        <w:t xml:space="preserve">- - - לחשוב עצמו אלוהים. </w:t>
      </w:r>
    </w:p>
    <w:p w14:paraId="6481AA57" w14:textId="77777777" w:rsidR="00000000" w:rsidRDefault="00382668">
      <w:pPr>
        <w:pStyle w:val="a0"/>
        <w:rPr>
          <w:rFonts w:hint="cs"/>
          <w:rtl/>
        </w:rPr>
      </w:pPr>
    </w:p>
    <w:p w14:paraId="5D70A897" w14:textId="77777777" w:rsidR="00000000" w:rsidRDefault="00382668">
      <w:pPr>
        <w:pStyle w:val="-"/>
        <w:rPr>
          <w:rtl/>
        </w:rPr>
      </w:pPr>
      <w:bookmarkStart w:id="222" w:name="FS000000558T22_12_2003_16_39_49C"/>
      <w:bookmarkEnd w:id="222"/>
      <w:r>
        <w:rPr>
          <w:rtl/>
        </w:rPr>
        <w:t>עזמי בשארה (בל"ד):</w:t>
      </w:r>
    </w:p>
    <w:p w14:paraId="460092A7" w14:textId="77777777" w:rsidR="00000000" w:rsidRDefault="00382668">
      <w:pPr>
        <w:pStyle w:val="a0"/>
        <w:rPr>
          <w:rtl/>
        </w:rPr>
      </w:pPr>
    </w:p>
    <w:p w14:paraId="1F06FCCB" w14:textId="77777777" w:rsidR="00000000" w:rsidRDefault="00382668">
      <w:pPr>
        <w:pStyle w:val="a0"/>
        <w:rPr>
          <w:rFonts w:hint="cs"/>
          <w:rtl/>
        </w:rPr>
      </w:pPr>
      <w:r>
        <w:rPr>
          <w:rFonts w:hint="cs"/>
          <w:rtl/>
        </w:rPr>
        <w:t>כן, אנחנו צריכים לחשוב על הדברים האלה, במיוחד במצב של האסירים שאנחנו חושבים עליהם הרבה, כי אין מישהו אחר שיחשוב עליהם, כלומר, האסירי</w:t>
      </w:r>
      <w:r>
        <w:rPr>
          <w:rFonts w:hint="cs"/>
          <w:rtl/>
        </w:rPr>
        <w:t>ם של האוכלוסייה הערבית, שהם אזרחי מדינת ישראל וחלקם, כמו סמי יונס, ווספי מנסור, הם בני יותר מ-65, יותר מ-70, והם יושבים כבר 20 שנה, ואין מי שיטפל בהם, אם אנחנו לא נעשה זאת. אני לא יודע, אני חושב שחירות היא הפתרון, אבל אני לא יכול לדחות על הסף ניסיון שאולי,</w:t>
      </w:r>
      <w:r>
        <w:rPr>
          <w:rFonts w:hint="cs"/>
          <w:rtl/>
        </w:rPr>
        <w:t xml:space="preserve"> אולי יהיה בו  - על כל פנים אין לנו מה להפסיד, במקרה הזה, אין לנו פשוט מה להפסיד </w:t>
      </w:r>
      <w:r>
        <w:rPr>
          <w:rtl/>
        </w:rPr>
        <w:t>–</w:t>
      </w:r>
      <w:r>
        <w:rPr>
          <w:rFonts w:hint="cs"/>
          <w:rtl/>
        </w:rPr>
        <w:t xml:space="preserve"> ייבנה בית-סוהר חדש ויהיה עליו פיקוח, ואנחנו נפקח יותר ויותר. </w:t>
      </w:r>
    </w:p>
    <w:p w14:paraId="6A1CAF57" w14:textId="77777777" w:rsidR="00000000" w:rsidRDefault="00382668">
      <w:pPr>
        <w:pStyle w:val="a0"/>
        <w:rPr>
          <w:rFonts w:hint="cs"/>
          <w:rtl/>
        </w:rPr>
      </w:pPr>
    </w:p>
    <w:p w14:paraId="697F9444" w14:textId="77777777" w:rsidR="00000000" w:rsidRDefault="00382668">
      <w:pPr>
        <w:pStyle w:val="a0"/>
        <w:rPr>
          <w:rFonts w:hint="cs"/>
          <w:rtl/>
        </w:rPr>
      </w:pPr>
      <w:r>
        <w:rPr>
          <w:rFonts w:hint="cs"/>
          <w:rtl/>
        </w:rPr>
        <w:t>אני לא הולך להצביע עכשיו בעד החוק. עוד לא קבעתי עמדה, אבל אני באמת מסכים עם חבר הכנסת מח'ול, מבחינת השקפת העול</w:t>
      </w:r>
      <w:r>
        <w:rPr>
          <w:rFonts w:hint="cs"/>
          <w:rtl/>
        </w:rPr>
        <w:t>ם - הפרטה, נגד הפרטה. כל דבר הפרטה. אני מסכים, אבל אני מסתכל פה: המדינה היא לא מין סקטור כללי שמספק שירותים. פה יש סכנה מתמדת ללקיחת סמכויות, נטייה לחשוב שבית-סוהר הוא לא שלילת חירות בלבד, אלא שלילת החירות היא הקדמה לעונש, מכיוון שלאסיר אין  החירות להתנגד,</w:t>
      </w:r>
      <w:r>
        <w:rPr>
          <w:rFonts w:hint="cs"/>
          <w:rtl/>
        </w:rPr>
        <w:t xml:space="preserve"> אפשר להעניש אותו יותר מהעונש עצמו, שהוא שלילת החירות בלבד. לכן אני חושב שיותר גורמים שייכנסו </w:t>
      </w:r>
      <w:r>
        <w:rPr>
          <w:rtl/>
        </w:rPr>
        <w:t>–</w:t>
      </w:r>
      <w:r>
        <w:rPr>
          <w:rFonts w:hint="cs"/>
          <w:rtl/>
        </w:rPr>
        <w:t xml:space="preserve"> אנחנו לא מפסידים. אם אתה נמצא רק עם המדינה, אני חושב שעלול להיות שאתה תפסיד. </w:t>
      </w:r>
    </w:p>
    <w:p w14:paraId="5E67D19D" w14:textId="77777777" w:rsidR="00000000" w:rsidRDefault="00382668">
      <w:pPr>
        <w:pStyle w:val="a0"/>
        <w:rPr>
          <w:rFonts w:hint="cs"/>
          <w:rtl/>
        </w:rPr>
      </w:pPr>
    </w:p>
    <w:p w14:paraId="4FE156DD" w14:textId="77777777" w:rsidR="00000000" w:rsidRDefault="00382668">
      <w:pPr>
        <w:pStyle w:val="af1"/>
        <w:rPr>
          <w:rtl/>
        </w:rPr>
      </w:pPr>
      <w:r>
        <w:rPr>
          <w:rtl/>
        </w:rPr>
        <w:t>היו"ר ראובן ריבלין:</w:t>
      </w:r>
    </w:p>
    <w:p w14:paraId="12CE4C88" w14:textId="77777777" w:rsidR="00000000" w:rsidRDefault="00382668">
      <w:pPr>
        <w:pStyle w:val="a0"/>
        <w:rPr>
          <w:rtl/>
        </w:rPr>
      </w:pPr>
    </w:p>
    <w:p w14:paraId="0F5AB4A2" w14:textId="77777777" w:rsidR="00000000" w:rsidRDefault="00382668">
      <w:pPr>
        <w:pStyle w:val="a0"/>
        <w:rPr>
          <w:rFonts w:hint="cs"/>
          <w:rtl/>
        </w:rPr>
      </w:pPr>
      <w:r>
        <w:rPr>
          <w:rFonts w:hint="cs"/>
          <w:rtl/>
        </w:rPr>
        <w:t>תודה רבה לאדוני. לא הפסקתי אותו, מפני שהרעיון פשוט - - -</w:t>
      </w:r>
    </w:p>
    <w:p w14:paraId="25D0594F" w14:textId="77777777" w:rsidR="00000000" w:rsidRDefault="00382668">
      <w:pPr>
        <w:pStyle w:val="a0"/>
        <w:rPr>
          <w:rFonts w:hint="cs"/>
          <w:rtl/>
        </w:rPr>
      </w:pPr>
    </w:p>
    <w:p w14:paraId="44FEF6DA" w14:textId="77777777" w:rsidR="00000000" w:rsidRDefault="00382668">
      <w:pPr>
        <w:pStyle w:val="a0"/>
        <w:rPr>
          <w:rFonts w:hint="cs"/>
          <w:rtl/>
        </w:rPr>
      </w:pPr>
      <w:r>
        <w:rPr>
          <w:rFonts w:hint="cs"/>
          <w:rtl/>
        </w:rPr>
        <w:t>חב</w:t>
      </w:r>
      <w:r>
        <w:rPr>
          <w:rFonts w:hint="cs"/>
          <w:rtl/>
        </w:rPr>
        <w:t xml:space="preserve">ר הכנסת גדעון סער, אחרון הדוברים. השר ביקש ממני להודיע שהוא חוזר על דבריו מהפתיחה ומבקש להצביע על החוק. בבקשה. גם לאדוני שלוש דקות. מובן שהוא יכול להחליט שהוא מקצר. </w:t>
      </w:r>
    </w:p>
    <w:p w14:paraId="0450EA28" w14:textId="77777777" w:rsidR="00000000" w:rsidRDefault="00382668">
      <w:pPr>
        <w:pStyle w:val="a0"/>
        <w:rPr>
          <w:rFonts w:hint="cs"/>
          <w:rtl/>
        </w:rPr>
      </w:pPr>
    </w:p>
    <w:p w14:paraId="2F33B5A8" w14:textId="77777777" w:rsidR="00000000" w:rsidRDefault="00382668">
      <w:pPr>
        <w:pStyle w:val="a"/>
        <w:rPr>
          <w:rtl/>
        </w:rPr>
      </w:pPr>
      <w:bookmarkStart w:id="223" w:name="FS000001027T22_12_2003_16_46_18"/>
      <w:bookmarkStart w:id="224" w:name="_Toc92504282"/>
      <w:bookmarkEnd w:id="223"/>
      <w:r>
        <w:rPr>
          <w:rFonts w:hint="eastAsia"/>
          <w:rtl/>
        </w:rPr>
        <w:t>גדעון</w:t>
      </w:r>
      <w:r>
        <w:rPr>
          <w:rtl/>
        </w:rPr>
        <w:t xml:space="preserve"> סער (הליכוד):</w:t>
      </w:r>
      <w:bookmarkEnd w:id="224"/>
    </w:p>
    <w:p w14:paraId="6DCCBF8D" w14:textId="77777777" w:rsidR="00000000" w:rsidRDefault="00382668">
      <w:pPr>
        <w:pStyle w:val="a0"/>
        <w:rPr>
          <w:rFonts w:hint="cs"/>
          <w:rtl/>
        </w:rPr>
      </w:pPr>
    </w:p>
    <w:p w14:paraId="62DD7609" w14:textId="77777777" w:rsidR="00000000" w:rsidRDefault="00382668">
      <w:pPr>
        <w:pStyle w:val="a0"/>
        <w:rPr>
          <w:rFonts w:hint="cs"/>
          <w:rtl/>
        </w:rPr>
      </w:pPr>
      <w:r>
        <w:rPr>
          <w:rFonts w:hint="cs"/>
          <w:rtl/>
        </w:rPr>
        <w:t>אדוני היושב-ראש, כנסת נכבדה, אני חייב לומר, שבדיון שהיה בוועדת הכנסת</w:t>
      </w:r>
      <w:r>
        <w:rPr>
          <w:rFonts w:hint="cs"/>
          <w:rtl/>
        </w:rPr>
        <w:t xml:space="preserve"> היום, אף שאנחנו מתורגלים בחיים הפוליטיים בהתנגדויות לא ענייניות, די נדהמתי מההתנגדות של האופוזיציה לחוק הזה. אמרתי שם, בעיקר לחברי אחת הסיעות הגדולות באופוזיציה, שאצלם לא משתנה שום דבר בעקבות פסק-דינו של הבוחר. תמיד בסגנון הביטוי יש אותה התנשאות, אותה צבי</w:t>
      </w:r>
      <w:r>
        <w:rPr>
          <w:rFonts w:hint="cs"/>
          <w:rtl/>
        </w:rPr>
        <w:t>עות, אותה גישה בלתי עניינית - - -</w:t>
      </w:r>
    </w:p>
    <w:p w14:paraId="6506342C" w14:textId="77777777" w:rsidR="00000000" w:rsidRDefault="00382668">
      <w:pPr>
        <w:pStyle w:val="a0"/>
        <w:rPr>
          <w:rFonts w:hint="cs"/>
          <w:rtl/>
        </w:rPr>
      </w:pPr>
    </w:p>
    <w:p w14:paraId="3A0C7452" w14:textId="77777777" w:rsidR="00000000" w:rsidRDefault="00382668">
      <w:pPr>
        <w:pStyle w:val="af0"/>
        <w:rPr>
          <w:rtl/>
        </w:rPr>
      </w:pPr>
      <w:r>
        <w:rPr>
          <w:rFonts w:hint="eastAsia"/>
          <w:rtl/>
        </w:rPr>
        <w:t>ג</w:t>
      </w:r>
      <w:r>
        <w:rPr>
          <w:rtl/>
        </w:rPr>
        <w:t>'מאל זחאלקה (בל"ד):</w:t>
      </w:r>
    </w:p>
    <w:p w14:paraId="0AD73CB1" w14:textId="77777777" w:rsidR="00000000" w:rsidRDefault="00382668">
      <w:pPr>
        <w:pStyle w:val="a0"/>
        <w:rPr>
          <w:rFonts w:hint="cs"/>
          <w:rtl/>
        </w:rPr>
      </w:pPr>
    </w:p>
    <w:p w14:paraId="7E40100A" w14:textId="77777777" w:rsidR="00000000" w:rsidRDefault="00382668">
      <w:pPr>
        <w:pStyle w:val="a0"/>
        <w:rPr>
          <w:rFonts w:hint="cs"/>
          <w:rtl/>
        </w:rPr>
      </w:pPr>
      <w:r>
        <w:rPr>
          <w:rFonts w:hint="cs"/>
          <w:rtl/>
        </w:rPr>
        <w:t xml:space="preserve">על מה אתה מדבר, חבר הכנסת סער? </w:t>
      </w:r>
    </w:p>
    <w:p w14:paraId="7AB4433E" w14:textId="77777777" w:rsidR="00000000" w:rsidRDefault="00382668">
      <w:pPr>
        <w:pStyle w:val="a0"/>
        <w:rPr>
          <w:rFonts w:hint="cs"/>
          <w:rtl/>
        </w:rPr>
      </w:pPr>
    </w:p>
    <w:p w14:paraId="7084AC37" w14:textId="77777777" w:rsidR="00000000" w:rsidRDefault="00382668">
      <w:pPr>
        <w:pStyle w:val="-"/>
        <w:rPr>
          <w:rtl/>
        </w:rPr>
      </w:pPr>
      <w:bookmarkStart w:id="225" w:name="FS000001027T22_12_2003_16_48_43C"/>
      <w:bookmarkEnd w:id="225"/>
      <w:r>
        <w:rPr>
          <w:rtl/>
        </w:rPr>
        <w:t>גדעון סער (הליכוד):</w:t>
      </w:r>
    </w:p>
    <w:p w14:paraId="2CCF9C37" w14:textId="77777777" w:rsidR="00000000" w:rsidRDefault="00382668">
      <w:pPr>
        <w:pStyle w:val="a0"/>
        <w:rPr>
          <w:rtl/>
        </w:rPr>
      </w:pPr>
    </w:p>
    <w:p w14:paraId="33A8A28D" w14:textId="77777777" w:rsidR="00000000" w:rsidRDefault="00382668">
      <w:pPr>
        <w:pStyle w:val="a0"/>
        <w:rPr>
          <w:rFonts w:hint="cs"/>
          <w:rtl/>
        </w:rPr>
      </w:pPr>
      <w:r>
        <w:rPr>
          <w:rFonts w:hint="cs"/>
          <w:rtl/>
        </w:rPr>
        <w:t>עכשיו אני אסביר לך, חבר הכנסת זחאלקה - - -</w:t>
      </w:r>
    </w:p>
    <w:p w14:paraId="6770DA61" w14:textId="77777777" w:rsidR="00000000" w:rsidRDefault="00382668">
      <w:pPr>
        <w:pStyle w:val="a0"/>
        <w:rPr>
          <w:rFonts w:hint="cs"/>
          <w:rtl/>
        </w:rPr>
      </w:pPr>
    </w:p>
    <w:p w14:paraId="6F76AF4D" w14:textId="77777777" w:rsidR="00000000" w:rsidRDefault="00382668">
      <w:pPr>
        <w:pStyle w:val="af1"/>
        <w:rPr>
          <w:rtl/>
        </w:rPr>
      </w:pPr>
      <w:r>
        <w:rPr>
          <w:rtl/>
        </w:rPr>
        <w:t>היו"ר ראובן ריבלין:</w:t>
      </w:r>
    </w:p>
    <w:p w14:paraId="373004AD" w14:textId="77777777" w:rsidR="00000000" w:rsidRDefault="00382668">
      <w:pPr>
        <w:pStyle w:val="a0"/>
        <w:rPr>
          <w:rtl/>
        </w:rPr>
      </w:pPr>
    </w:p>
    <w:p w14:paraId="4830234F" w14:textId="77777777" w:rsidR="00000000" w:rsidRDefault="00382668">
      <w:pPr>
        <w:pStyle w:val="a0"/>
        <w:rPr>
          <w:rFonts w:hint="cs"/>
          <w:rtl/>
        </w:rPr>
      </w:pPr>
      <w:r>
        <w:rPr>
          <w:rFonts w:hint="cs"/>
          <w:rtl/>
        </w:rPr>
        <w:t>חבר הכנסת זחאלקה. למה אדוני? אני לא עושה לו צנזורה. האם אדוני לא יודע שבהצעת חוק</w:t>
      </w:r>
      <w:r>
        <w:rPr>
          <w:rFonts w:hint="cs"/>
          <w:rtl/>
        </w:rPr>
        <w:t xml:space="preserve"> אדם יכול לדבר על מה שהוא רוצה </w:t>
      </w:r>
      <w:r>
        <w:rPr>
          <w:rtl/>
        </w:rPr>
        <w:t>–</w:t>
      </w:r>
      <w:r>
        <w:rPr>
          <w:rFonts w:hint="cs"/>
          <w:rtl/>
        </w:rPr>
        <w:t xml:space="preserve"> לאדוני זה לא ברור? אדוני 11 חודש פה. הוא כבר למד את זה טוב מאוד. </w:t>
      </w:r>
    </w:p>
    <w:p w14:paraId="79C76BF5" w14:textId="77777777" w:rsidR="00000000" w:rsidRDefault="00382668">
      <w:pPr>
        <w:pStyle w:val="a0"/>
        <w:rPr>
          <w:rFonts w:hint="cs"/>
          <w:rtl/>
        </w:rPr>
      </w:pPr>
    </w:p>
    <w:p w14:paraId="7285832C" w14:textId="77777777" w:rsidR="00000000" w:rsidRDefault="00382668">
      <w:pPr>
        <w:pStyle w:val="af0"/>
        <w:rPr>
          <w:rtl/>
        </w:rPr>
      </w:pPr>
      <w:r>
        <w:rPr>
          <w:rFonts w:hint="eastAsia"/>
          <w:rtl/>
        </w:rPr>
        <w:t>ג</w:t>
      </w:r>
      <w:r>
        <w:rPr>
          <w:rtl/>
        </w:rPr>
        <w:t>'מאל זחאלקה (בל"ד):</w:t>
      </w:r>
    </w:p>
    <w:p w14:paraId="070621DA" w14:textId="77777777" w:rsidR="00000000" w:rsidRDefault="00382668">
      <w:pPr>
        <w:pStyle w:val="a0"/>
        <w:rPr>
          <w:rFonts w:hint="cs"/>
          <w:rtl/>
        </w:rPr>
      </w:pPr>
    </w:p>
    <w:p w14:paraId="114D6D35" w14:textId="77777777" w:rsidR="00000000" w:rsidRDefault="00382668">
      <w:pPr>
        <w:pStyle w:val="a0"/>
        <w:rPr>
          <w:rFonts w:hint="cs"/>
          <w:rtl/>
        </w:rPr>
      </w:pPr>
      <w:r>
        <w:rPr>
          <w:rFonts w:hint="cs"/>
          <w:rtl/>
        </w:rPr>
        <w:t>- - -</w:t>
      </w:r>
    </w:p>
    <w:p w14:paraId="626348E4" w14:textId="77777777" w:rsidR="00000000" w:rsidRDefault="00382668">
      <w:pPr>
        <w:pStyle w:val="af1"/>
        <w:rPr>
          <w:rFonts w:hint="cs"/>
          <w:rtl/>
        </w:rPr>
      </w:pPr>
    </w:p>
    <w:p w14:paraId="15F04D57" w14:textId="77777777" w:rsidR="00000000" w:rsidRDefault="00382668">
      <w:pPr>
        <w:pStyle w:val="af1"/>
        <w:rPr>
          <w:rtl/>
        </w:rPr>
      </w:pPr>
      <w:r>
        <w:rPr>
          <w:rFonts w:hint="eastAsia"/>
          <w:rtl/>
        </w:rPr>
        <w:t>היו</w:t>
      </w:r>
      <w:r>
        <w:rPr>
          <w:rtl/>
        </w:rPr>
        <w:t>"ר ראובן ריבלין:</w:t>
      </w:r>
    </w:p>
    <w:p w14:paraId="3ED3B568" w14:textId="77777777" w:rsidR="00000000" w:rsidRDefault="00382668">
      <w:pPr>
        <w:pStyle w:val="a0"/>
        <w:rPr>
          <w:rtl/>
        </w:rPr>
      </w:pPr>
    </w:p>
    <w:p w14:paraId="5AE33677" w14:textId="77777777" w:rsidR="00000000" w:rsidRDefault="00382668">
      <w:pPr>
        <w:pStyle w:val="a0"/>
        <w:rPr>
          <w:rFonts w:hint="cs"/>
          <w:rtl/>
        </w:rPr>
      </w:pPr>
      <w:r>
        <w:rPr>
          <w:rFonts w:hint="cs"/>
          <w:rtl/>
        </w:rPr>
        <w:t xml:space="preserve">טוב, טוב, בבקשה, בבקשה. חבר הכנסת זחאלקה. </w:t>
      </w:r>
    </w:p>
    <w:p w14:paraId="59AD4B58" w14:textId="77777777" w:rsidR="00000000" w:rsidRDefault="00382668">
      <w:pPr>
        <w:pStyle w:val="a0"/>
        <w:rPr>
          <w:rFonts w:hint="cs"/>
          <w:rtl/>
        </w:rPr>
      </w:pPr>
    </w:p>
    <w:p w14:paraId="6830602F" w14:textId="77777777" w:rsidR="00000000" w:rsidRDefault="00382668">
      <w:pPr>
        <w:pStyle w:val="af0"/>
        <w:rPr>
          <w:rtl/>
        </w:rPr>
      </w:pPr>
      <w:r>
        <w:rPr>
          <w:rFonts w:hint="eastAsia"/>
          <w:rtl/>
        </w:rPr>
        <w:t>עסאם</w:t>
      </w:r>
      <w:r>
        <w:rPr>
          <w:rtl/>
        </w:rPr>
        <w:t xml:space="preserve"> מח'ול (חד"ש-תע"ל):</w:t>
      </w:r>
    </w:p>
    <w:p w14:paraId="22E6D686" w14:textId="77777777" w:rsidR="00000000" w:rsidRDefault="00382668">
      <w:pPr>
        <w:pStyle w:val="a0"/>
        <w:rPr>
          <w:rFonts w:hint="cs"/>
          <w:rtl/>
        </w:rPr>
      </w:pPr>
    </w:p>
    <w:p w14:paraId="0CC0984B" w14:textId="77777777" w:rsidR="00000000" w:rsidRDefault="00382668">
      <w:pPr>
        <w:pStyle w:val="a0"/>
        <w:rPr>
          <w:rFonts w:hint="cs"/>
          <w:rtl/>
        </w:rPr>
      </w:pPr>
      <w:r>
        <w:rPr>
          <w:rFonts w:hint="cs"/>
          <w:rtl/>
        </w:rPr>
        <w:t>- - -</w:t>
      </w:r>
    </w:p>
    <w:p w14:paraId="539F1EE8" w14:textId="77777777" w:rsidR="00000000" w:rsidRDefault="00382668">
      <w:pPr>
        <w:pStyle w:val="a0"/>
        <w:rPr>
          <w:rFonts w:hint="cs"/>
          <w:rtl/>
        </w:rPr>
      </w:pPr>
    </w:p>
    <w:p w14:paraId="1A7183D3" w14:textId="77777777" w:rsidR="00000000" w:rsidRDefault="00382668">
      <w:pPr>
        <w:pStyle w:val="af1"/>
        <w:rPr>
          <w:rtl/>
        </w:rPr>
      </w:pPr>
      <w:r>
        <w:rPr>
          <w:rtl/>
        </w:rPr>
        <w:t>היו"ר ראובן ריבלין:</w:t>
      </w:r>
    </w:p>
    <w:p w14:paraId="0FDAEB74" w14:textId="77777777" w:rsidR="00000000" w:rsidRDefault="00382668">
      <w:pPr>
        <w:pStyle w:val="a0"/>
        <w:rPr>
          <w:rtl/>
        </w:rPr>
      </w:pPr>
    </w:p>
    <w:p w14:paraId="5C8784A6" w14:textId="77777777" w:rsidR="00000000" w:rsidRDefault="00382668">
      <w:pPr>
        <w:pStyle w:val="a0"/>
        <w:rPr>
          <w:rFonts w:hint="cs"/>
          <w:rtl/>
        </w:rPr>
      </w:pPr>
      <w:r>
        <w:rPr>
          <w:rFonts w:hint="cs"/>
          <w:rtl/>
        </w:rPr>
        <w:t>חבר הכנסת</w:t>
      </w:r>
      <w:r>
        <w:rPr>
          <w:rFonts w:hint="cs"/>
          <w:rtl/>
        </w:rPr>
        <w:t xml:space="preserve"> מח'ול, הוא יכול לומר מה שהוא רוצה. </w:t>
      </w:r>
    </w:p>
    <w:p w14:paraId="55F8C765" w14:textId="77777777" w:rsidR="00000000" w:rsidRDefault="00382668">
      <w:pPr>
        <w:pStyle w:val="a0"/>
        <w:rPr>
          <w:rFonts w:hint="cs"/>
          <w:rtl/>
        </w:rPr>
      </w:pPr>
    </w:p>
    <w:p w14:paraId="44064788" w14:textId="77777777" w:rsidR="00000000" w:rsidRDefault="00382668">
      <w:pPr>
        <w:pStyle w:val="-"/>
        <w:rPr>
          <w:rtl/>
        </w:rPr>
      </w:pPr>
      <w:bookmarkStart w:id="226" w:name="FS000001027T22_12_2003_16_50_35C"/>
      <w:bookmarkEnd w:id="226"/>
      <w:r>
        <w:rPr>
          <w:rtl/>
        </w:rPr>
        <w:t>גדעון סער (הליכוד):</w:t>
      </w:r>
    </w:p>
    <w:p w14:paraId="3FF2FE14" w14:textId="77777777" w:rsidR="00000000" w:rsidRDefault="00382668">
      <w:pPr>
        <w:pStyle w:val="a0"/>
        <w:rPr>
          <w:rtl/>
        </w:rPr>
      </w:pPr>
    </w:p>
    <w:p w14:paraId="680A1EA7" w14:textId="77777777" w:rsidR="00000000" w:rsidRDefault="00382668">
      <w:pPr>
        <w:pStyle w:val="a0"/>
        <w:rPr>
          <w:rFonts w:hint="cs"/>
          <w:rtl/>
        </w:rPr>
      </w:pPr>
      <w:r>
        <w:rPr>
          <w:rFonts w:hint="cs"/>
          <w:rtl/>
        </w:rPr>
        <w:t xml:space="preserve">אני מדבר בדיוק על נושא החוק ועל התנגדות בלתי עניינית מצד האופוזיציה לחוק. ואמרתי </w:t>
      </w:r>
      <w:r>
        <w:rPr>
          <w:rtl/>
        </w:rPr>
        <w:t>–</w:t>
      </w:r>
      <w:r>
        <w:rPr>
          <w:rFonts w:hint="cs"/>
          <w:rtl/>
        </w:rPr>
        <w:t xml:space="preserve"> איך אני יודע, איך אני מקבל הוכחה נוספת שאת האופוזיציה לא מעניין שום דבר? פעם אחת, אומרת יועצת משפטית של המשרד לביט</w:t>
      </w:r>
      <w:r>
        <w:rPr>
          <w:rFonts w:hint="cs"/>
          <w:rtl/>
        </w:rPr>
        <w:t xml:space="preserve">חון פנים שבאה לוועדה ומסבירה, כיצד המדינה תיאלץ לשאת בהוצאות - יכול להיות שאתה לא יודע, כי לא היית בדיון שהתקיים בבוקר - כתוצאה מאי-אישור החוק היום. אלה שבדמעות תנין מקוננים על כספי הציבור כאשר מביאים תקציב לכנסת. זה פשוט לא מעניין אותם. פעם אחת. </w:t>
      </w:r>
    </w:p>
    <w:p w14:paraId="6746E141" w14:textId="77777777" w:rsidR="00000000" w:rsidRDefault="00382668">
      <w:pPr>
        <w:pStyle w:val="a0"/>
        <w:rPr>
          <w:rFonts w:hint="cs"/>
          <w:rtl/>
        </w:rPr>
      </w:pPr>
    </w:p>
    <w:p w14:paraId="253C6CBB" w14:textId="77777777" w:rsidR="00000000" w:rsidRDefault="00382668">
      <w:pPr>
        <w:pStyle w:val="af0"/>
        <w:rPr>
          <w:rtl/>
        </w:rPr>
      </w:pPr>
      <w:r>
        <w:rPr>
          <w:rFonts w:hint="eastAsia"/>
          <w:rtl/>
        </w:rPr>
        <w:t>מוחמד</w:t>
      </w:r>
      <w:r>
        <w:rPr>
          <w:rtl/>
        </w:rPr>
        <w:t xml:space="preserve"> ב</w:t>
      </w:r>
      <w:r>
        <w:rPr>
          <w:rtl/>
        </w:rPr>
        <w:t>רכה (חד"ש-תע"ל):</w:t>
      </w:r>
    </w:p>
    <w:p w14:paraId="1A240DEA" w14:textId="77777777" w:rsidR="00000000" w:rsidRDefault="00382668">
      <w:pPr>
        <w:pStyle w:val="a0"/>
        <w:rPr>
          <w:rFonts w:hint="cs"/>
          <w:rtl/>
        </w:rPr>
      </w:pPr>
    </w:p>
    <w:p w14:paraId="74368486" w14:textId="77777777" w:rsidR="00000000" w:rsidRDefault="00382668">
      <w:pPr>
        <w:pStyle w:val="a0"/>
        <w:rPr>
          <w:rFonts w:hint="cs"/>
          <w:rtl/>
        </w:rPr>
      </w:pPr>
      <w:r>
        <w:rPr>
          <w:rFonts w:hint="cs"/>
          <w:rtl/>
        </w:rPr>
        <w:t>- - -</w:t>
      </w:r>
    </w:p>
    <w:p w14:paraId="6A87038F" w14:textId="77777777" w:rsidR="00000000" w:rsidRDefault="00382668">
      <w:pPr>
        <w:pStyle w:val="a0"/>
        <w:rPr>
          <w:rFonts w:hint="cs"/>
          <w:rtl/>
        </w:rPr>
      </w:pPr>
    </w:p>
    <w:p w14:paraId="58A080F4" w14:textId="77777777" w:rsidR="00000000" w:rsidRDefault="00382668">
      <w:pPr>
        <w:pStyle w:val="-"/>
        <w:rPr>
          <w:rtl/>
        </w:rPr>
      </w:pPr>
      <w:bookmarkStart w:id="227" w:name="FS000001027T22_12_2003_16_53_32C"/>
      <w:bookmarkEnd w:id="227"/>
      <w:r>
        <w:rPr>
          <w:rtl/>
        </w:rPr>
        <w:t>גדעון סער (הליכוד):</w:t>
      </w:r>
    </w:p>
    <w:p w14:paraId="20800216" w14:textId="77777777" w:rsidR="00000000" w:rsidRDefault="00382668">
      <w:pPr>
        <w:pStyle w:val="a0"/>
        <w:rPr>
          <w:rFonts w:hint="cs"/>
          <w:rtl/>
        </w:rPr>
      </w:pPr>
    </w:p>
    <w:p w14:paraId="69DCB99E" w14:textId="77777777" w:rsidR="00000000" w:rsidRDefault="00382668">
      <w:pPr>
        <w:pStyle w:val="a0"/>
        <w:rPr>
          <w:rFonts w:hint="cs"/>
          <w:rtl/>
        </w:rPr>
      </w:pPr>
      <w:r>
        <w:rPr>
          <w:rFonts w:hint="cs"/>
          <w:rtl/>
        </w:rPr>
        <w:t>ופעם שנייה, חבר הכנסת ברכה - -</w:t>
      </w:r>
    </w:p>
    <w:p w14:paraId="53C9C202" w14:textId="77777777" w:rsidR="00000000" w:rsidRDefault="00382668">
      <w:pPr>
        <w:pStyle w:val="a0"/>
        <w:rPr>
          <w:rFonts w:hint="cs"/>
          <w:rtl/>
        </w:rPr>
      </w:pPr>
    </w:p>
    <w:p w14:paraId="7E2497DF" w14:textId="77777777" w:rsidR="00000000" w:rsidRDefault="00382668">
      <w:pPr>
        <w:pStyle w:val="af0"/>
        <w:rPr>
          <w:rtl/>
        </w:rPr>
      </w:pPr>
      <w:r>
        <w:rPr>
          <w:rFonts w:hint="eastAsia"/>
          <w:rtl/>
        </w:rPr>
        <w:t>מוחמד</w:t>
      </w:r>
      <w:r>
        <w:rPr>
          <w:rtl/>
        </w:rPr>
        <w:t xml:space="preserve"> ברכה (חד"ש-תע"ל):</w:t>
      </w:r>
    </w:p>
    <w:p w14:paraId="5CE33B59" w14:textId="77777777" w:rsidR="00000000" w:rsidRDefault="00382668">
      <w:pPr>
        <w:pStyle w:val="a0"/>
        <w:rPr>
          <w:rFonts w:hint="cs"/>
          <w:rtl/>
        </w:rPr>
      </w:pPr>
    </w:p>
    <w:p w14:paraId="1468B08F" w14:textId="77777777" w:rsidR="00000000" w:rsidRDefault="00382668">
      <w:pPr>
        <w:pStyle w:val="a0"/>
        <w:rPr>
          <w:rFonts w:hint="cs"/>
          <w:rtl/>
        </w:rPr>
      </w:pPr>
      <w:r>
        <w:rPr>
          <w:rFonts w:hint="cs"/>
          <w:rtl/>
        </w:rPr>
        <w:t xml:space="preserve">זו דמגוגיה זולה. </w:t>
      </w:r>
    </w:p>
    <w:p w14:paraId="0F4A0EA8" w14:textId="77777777" w:rsidR="00000000" w:rsidRDefault="00382668">
      <w:pPr>
        <w:pStyle w:val="a0"/>
        <w:rPr>
          <w:rFonts w:hint="cs"/>
          <w:rtl/>
        </w:rPr>
      </w:pPr>
    </w:p>
    <w:p w14:paraId="2720F90E" w14:textId="77777777" w:rsidR="00000000" w:rsidRDefault="00382668">
      <w:pPr>
        <w:pStyle w:val="-"/>
        <w:rPr>
          <w:rtl/>
        </w:rPr>
      </w:pPr>
      <w:bookmarkStart w:id="228" w:name="FS000001027T22_12_2003_16_54_15C"/>
      <w:bookmarkEnd w:id="228"/>
      <w:r>
        <w:rPr>
          <w:rtl/>
        </w:rPr>
        <w:t>גדעון סער (הליכוד):</w:t>
      </w:r>
    </w:p>
    <w:p w14:paraId="36FF6681" w14:textId="77777777" w:rsidR="00000000" w:rsidRDefault="00382668">
      <w:pPr>
        <w:pStyle w:val="a0"/>
        <w:rPr>
          <w:rtl/>
        </w:rPr>
      </w:pPr>
    </w:p>
    <w:p w14:paraId="7F0C2339" w14:textId="77777777" w:rsidR="00000000" w:rsidRDefault="00382668">
      <w:pPr>
        <w:pStyle w:val="a0"/>
        <w:rPr>
          <w:rFonts w:hint="cs"/>
          <w:rtl/>
        </w:rPr>
      </w:pPr>
      <w:r>
        <w:rPr>
          <w:rFonts w:hint="cs"/>
          <w:rtl/>
        </w:rPr>
        <w:t xml:space="preserve">- - לא מעניינים את האופוזיציה גם תנאי הכליאה, כי באים ומסבירים מה הם תנאי הכליאה, מה הן המצוקות בנושא הזה. על מה </w:t>
      </w:r>
      <w:r>
        <w:rPr>
          <w:rFonts w:hint="cs"/>
          <w:rtl/>
        </w:rPr>
        <w:t xml:space="preserve">מדובר? </w:t>
      </w:r>
      <w:r>
        <w:rPr>
          <w:rtl/>
        </w:rPr>
        <w:t>–</w:t>
      </w:r>
      <w:r>
        <w:rPr>
          <w:rFonts w:hint="cs"/>
          <w:rtl/>
        </w:rPr>
        <w:t xml:space="preserve"> פיילוט של הקמה והפעלה של בית-כלא אחד, ולזה מתנגדים כל אלה שרוממות זכויות האדם בגרונם? גם זה לא מעניין אותם. </w:t>
      </w:r>
    </w:p>
    <w:p w14:paraId="0FB04309" w14:textId="77777777" w:rsidR="00000000" w:rsidRDefault="00382668">
      <w:pPr>
        <w:pStyle w:val="a0"/>
        <w:rPr>
          <w:rFonts w:hint="cs"/>
          <w:rtl/>
        </w:rPr>
      </w:pPr>
    </w:p>
    <w:p w14:paraId="78087786" w14:textId="77777777" w:rsidR="00000000" w:rsidRDefault="00382668">
      <w:pPr>
        <w:pStyle w:val="a0"/>
        <w:rPr>
          <w:rFonts w:hint="cs"/>
          <w:rtl/>
        </w:rPr>
      </w:pPr>
      <w:r>
        <w:rPr>
          <w:rFonts w:hint="cs"/>
          <w:rtl/>
        </w:rPr>
        <w:t>אדוני היושב-ראש, מאחר שאני אינני יכול לצפות לגישה עניינית מהאופוזיציה, אני מבקש מחברי בקואליציה לתמוך בהצעת החוק שבאה עתה לקריאה הראשונה.</w:t>
      </w:r>
      <w:r>
        <w:rPr>
          <w:rFonts w:hint="cs"/>
          <w:rtl/>
        </w:rPr>
        <w:t xml:space="preserve"> </w:t>
      </w:r>
    </w:p>
    <w:p w14:paraId="77DE45EA" w14:textId="77777777" w:rsidR="00000000" w:rsidRDefault="00382668">
      <w:pPr>
        <w:pStyle w:val="a0"/>
        <w:rPr>
          <w:rFonts w:hint="cs"/>
          <w:rtl/>
        </w:rPr>
      </w:pPr>
    </w:p>
    <w:p w14:paraId="252D1420" w14:textId="77777777" w:rsidR="00000000" w:rsidRDefault="00382668">
      <w:pPr>
        <w:pStyle w:val="af1"/>
        <w:rPr>
          <w:rtl/>
        </w:rPr>
      </w:pPr>
      <w:r>
        <w:rPr>
          <w:rtl/>
        </w:rPr>
        <w:t>היו"ר ראובן ריבלין:</w:t>
      </w:r>
    </w:p>
    <w:p w14:paraId="4D69DBAD" w14:textId="77777777" w:rsidR="00000000" w:rsidRDefault="00382668">
      <w:pPr>
        <w:pStyle w:val="a0"/>
        <w:rPr>
          <w:rtl/>
        </w:rPr>
      </w:pPr>
    </w:p>
    <w:p w14:paraId="711D63B2" w14:textId="77777777" w:rsidR="00000000" w:rsidRDefault="00382668">
      <w:pPr>
        <w:pStyle w:val="a0"/>
        <w:rPr>
          <w:rFonts w:hint="cs"/>
          <w:rtl/>
        </w:rPr>
      </w:pPr>
      <w:r>
        <w:rPr>
          <w:rFonts w:hint="cs"/>
          <w:rtl/>
        </w:rPr>
        <w:t xml:space="preserve">תודה רבה. רבותי חברי הכנסת. נא לשבת במקומותיכם. חבר הכנסת מח'ול, אני עובר להצבעה. </w:t>
      </w:r>
    </w:p>
    <w:p w14:paraId="0F869A6E" w14:textId="77777777" w:rsidR="00000000" w:rsidRDefault="00382668">
      <w:pPr>
        <w:pStyle w:val="a0"/>
        <w:rPr>
          <w:rFonts w:hint="cs"/>
          <w:rtl/>
        </w:rPr>
      </w:pPr>
    </w:p>
    <w:p w14:paraId="39DF1DB1" w14:textId="77777777" w:rsidR="00000000" w:rsidRDefault="00382668">
      <w:pPr>
        <w:pStyle w:val="a0"/>
        <w:rPr>
          <w:rFonts w:hint="cs"/>
          <w:rtl/>
        </w:rPr>
      </w:pPr>
      <w:r>
        <w:rPr>
          <w:rFonts w:hint="cs"/>
          <w:rtl/>
        </w:rPr>
        <w:t xml:space="preserve">אנא שבו במקומותיכם ואני מצביע </w:t>
      </w:r>
      <w:r>
        <w:rPr>
          <w:rtl/>
        </w:rPr>
        <w:t>–</w:t>
      </w:r>
      <w:r>
        <w:rPr>
          <w:rFonts w:hint="cs"/>
          <w:rtl/>
        </w:rPr>
        <w:t xml:space="preserve"> הצעת חוק לתיקון פקודת בתי-הסוהר (מס' 26) (בית-סוהר בניהול פרטי), התשס"ד-2003, קריאה ראשונה. נא להצביע. מי בעד? מי נג</w:t>
      </w:r>
      <w:r>
        <w:rPr>
          <w:rFonts w:hint="cs"/>
          <w:rtl/>
        </w:rPr>
        <w:t xml:space="preserve">ד? מי נמנע? </w:t>
      </w:r>
    </w:p>
    <w:p w14:paraId="3F82DDD3" w14:textId="77777777" w:rsidR="00000000" w:rsidRDefault="00382668">
      <w:pPr>
        <w:pStyle w:val="a0"/>
        <w:rPr>
          <w:rFonts w:hint="cs"/>
          <w:rtl/>
        </w:rPr>
      </w:pPr>
    </w:p>
    <w:p w14:paraId="1A84CF48" w14:textId="77777777" w:rsidR="00000000" w:rsidRDefault="00382668">
      <w:pPr>
        <w:pStyle w:val="ab"/>
        <w:bidi/>
        <w:rPr>
          <w:rFonts w:hint="cs"/>
          <w:rtl/>
        </w:rPr>
      </w:pPr>
      <w:r>
        <w:rPr>
          <w:rFonts w:hint="cs"/>
          <w:rtl/>
        </w:rPr>
        <w:t xml:space="preserve">הצבעה </w:t>
      </w:r>
    </w:p>
    <w:p w14:paraId="7410B8A5" w14:textId="77777777" w:rsidR="00000000" w:rsidRDefault="00382668">
      <w:pPr>
        <w:pStyle w:val="a0"/>
        <w:rPr>
          <w:rFonts w:hint="cs"/>
          <w:rtl/>
        </w:rPr>
      </w:pPr>
    </w:p>
    <w:p w14:paraId="40889AB0" w14:textId="77777777" w:rsidR="00000000" w:rsidRDefault="00382668">
      <w:pPr>
        <w:pStyle w:val="ac"/>
        <w:bidi/>
        <w:rPr>
          <w:rFonts w:hint="cs"/>
          <w:rtl/>
        </w:rPr>
      </w:pPr>
      <w:r>
        <w:rPr>
          <w:rFonts w:hint="cs"/>
          <w:rtl/>
        </w:rPr>
        <w:t xml:space="preserve">בעד ההצעה להעביר את הצעת החוק לוועדה </w:t>
      </w:r>
      <w:r>
        <w:rPr>
          <w:rtl/>
        </w:rPr>
        <w:t>–</w:t>
      </w:r>
      <w:r>
        <w:rPr>
          <w:rFonts w:hint="cs"/>
          <w:rtl/>
        </w:rPr>
        <w:t xml:space="preserve"> 37</w:t>
      </w:r>
    </w:p>
    <w:p w14:paraId="53A31872" w14:textId="77777777" w:rsidR="00000000" w:rsidRDefault="00382668">
      <w:pPr>
        <w:pStyle w:val="ac"/>
        <w:bidi/>
        <w:rPr>
          <w:rFonts w:hint="cs"/>
          <w:rtl/>
        </w:rPr>
      </w:pPr>
      <w:r>
        <w:rPr>
          <w:rFonts w:hint="cs"/>
          <w:rtl/>
        </w:rPr>
        <w:t>נגד - 5</w:t>
      </w:r>
    </w:p>
    <w:p w14:paraId="32EDA455" w14:textId="77777777" w:rsidR="00000000" w:rsidRDefault="00382668">
      <w:pPr>
        <w:pStyle w:val="ac"/>
        <w:bidi/>
        <w:rPr>
          <w:rFonts w:hint="cs"/>
          <w:rtl/>
        </w:rPr>
      </w:pPr>
      <w:r>
        <w:rPr>
          <w:rFonts w:hint="cs"/>
          <w:rtl/>
        </w:rPr>
        <w:t xml:space="preserve">נמנעים </w:t>
      </w:r>
      <w:r>
        <w:rPr>
          <w:rtl/>
        </w:rPr>
        <w:t>–</w:t>
      </w:r>
      <w:r>
        <w:rPr>
          <w:rFonts w:hint="cs"/>
          <w:rtl/>
        </w:rPr>
        <w:t xml:space="preserve">  4</w:t>
      </w:r>
    </w:p>
    <w:p w14:paraId="61C61F54" w14:textId="77777777" w:rsidR="00000000" w:rsidRDefault="00382668">
      <w:pPr>
        <w:pStyle w:val="ad"/>
        <w:bidi/>
        <w:rPr>
          <w:rFonts w:hint="cs"/>
          <w:rtl/>
        </w:rPr>
      </w:pPr>
      <w:r>
        <w:rPr>
          <w:rFonts w:hint="cs"/>
          <w:rtl/>
        </w:rPr>
        <w:t xml:space="preserve">ההצעה להעביר את הצעת חוק לתיקון פקודת בתי-הסוהר (מס' 26) (בית-סוהר בניהול פרטי), </w:t>
      </w:r>
    </w:p>
    <w:p w14:paraId="08ACBA2D" w14:textId="77777777" w:rsidR="00000000" w:rsidRDefault="00382668">
      <w:pPr>
        <w:pStyle w:val="ad"/>
        <w:bidi/>
        <w:rPr>
          <w:rFonts w:hint="cs"/>
          <w:rtl/>
        </w:rPr>
      </w:pPr>
      <w:r>
        <w:rPr>
          <w:rFonts w:hint="cs"/>
          <w:rtl/>
        </w:rPr>
        <w:t xml:space="preserve">התשס"ד-2003, לוועדת הפנים ואיכות הסביבה נתקבלה. </w:t>
      </w:r>
    </w:p>
    <w:p w14:paraId="656F0FF6" w14:textId="77777777" w:rsidR="00000000" w:rsidRDefault="00382668">
      <w:pPr>
        <w:pStyle w:val="a0"/>
        <w:rPr>
          <w:rFonts w:hint="cs"/>
          <w:rtl/>
        </w:rPr>
      </w:pPr>
    </w:p>
    <w:p w14:paraId="70C4325F" w14:textId="77777777" w:rsidR="00000000" w:rsidRDefault="00382668">
      <w:pPr>
        <w:pStyle w:val="a0"/>
        <w:rPr>
          <w:rFonts w:hint="cs"/>
          <w:rtl/>
        </w:rPr>
      </w:pPr>
    </w:p>
    <w:p w14:paraId="31CD56D5" w14:textId="77777777" w:rsidR="00000000" w:rsidRDefault="00382668">
      <w:pPr>
        <w:pStyle w:val="a0"/>
        <w:rPr>
          <w:rFonts w:hint="cs"/>
          <w:rtl/>
        </w:rPr>
      </w:pPr>
    </w:p>
    <w:p w14:paraId="2D88E7A5" w14:textId="77777777" w:rsidR="00000000" w:rsidRDefault="00382668">
      <w:pPr>
        <w:pStyle w:val="a0"/>
        <w:rPr>
          <w:rFonts w:hint="cs"/>
          <w:rtl/>
        </w:rPr>
      </w:pPr>
    </w:p>
    <w:p w14:paraId="782B7C9B" w14:textId="77777777" w:rsidR="00000000" w:rsidRDefault="00382668">
      <w:pPr>
        <w:pStyle w:val="af1"/>
        <w:rPr>
          <w:rtl/>
        </w:rPr>
      </w:pPr>
      <w:r>
        <w:rPr>
          <w:rFonts w:hint="eastAsia"/>
          <w:rtl/>
        </w:rPr>
        <w:t>היו</w:t>
      </w:r>
      <w:r>
        <w:rPr>
          <w:rtl/>
        </w:rPr>
        <w:t>"ר ראובן ריבלין:</w:t>
      </w:r>
    </w:p>
    <w:p w14:paraId="37583414" w14:textId="77777777" w:rsidR="00000000" w:rsidRDefault="00382668">
      <w:pPr>
        <w:pStyle w:val="a0"/>
        <w:rPr>
          <w:rFonts w:hint="cs"/>
          <w:rtl/>
        </w:rPr>
      </w:pPr>
    </w:p>
    <w:p w14:paraId="4DD2C126" w14:textId="77777777" w:rsidR="00000000" w:rsidRDefault="00382668">
      <w:pPr>
        <w:pStyle w:val="a0"/>
        <w:rPr>
          <w:rFonts w:hint="cs"/>
          <w:rtl/>
        </w:rPr>
      </w:pPr>
      <w:r>
        <w:rPr>
          <w:rFonts w:hint="cs"/>
          <w:rtl/>
        </w:rPr>
        <w:t xml:space="preserve">בעד </w:t>
      </w:r>
      <w:r>
        <w:rPr>
          <w:rtl/>
        </w:rPr>
        <w:t>–</w:t>
      </w:r>
      <w:r>
        <w:rPr>
          <w:rFonts w:hint="cs"/>
          <w:rtl/>
        </w:rPr>
        <w:t xml:space="preserve"> 37, חמישה </w:t>
      </w:r>
      <w:r>
        <w:rPr>
          <w:rFonts w:hint="cs"/>
          <w:rtl/>
        </w:rPr>
        <w:t>נגד, ארבעה נמנעים. אני קובע שהצעת החוק לתיקון פקודת בתי-הסוהר (בית-סוהר בניהול פרטי), התשס"ד-2003,</w:t>
      </w:r>
      <w:r>
        <w:rPr>
          <w:rtl/>
        </w:rPr>
        <w:t xml:space="preserve"> </w:t>
      </w:r>
      <w:r>
        <w:rPr>
          <w:rFonts w:hint="cs"/>
          <w:rtl/>
        </w:rPr>
        <w:t xml:space="preserve">עברה בקריאה ראשונה, ותועבר לוועדת הפנים ואיכות הסביבה של הכנסת על מנת להכינה לקריאה שנייה ושלישית. </w:t>
      </w:r>
    </w:p>
    <w:p w14:paraId="2948BF80" w14:textId="77777777" w:rsidR="00000000" w:rsidRDefault="00382668">
      <w:pPr>
        <w:pStyle w:val="a0"/>
        <w:rPr>
          <w:rFonts w:hint="cs"/>
          <w:rtl/>
        </w:rPr>
      </w:pPr>
    </w:p>
    <w:p w14:paraId="66E74C2B" w14:textId="77777777" w:rsidR="00000000" w:rsidRDefault="00382668">
      <w:pPr>
        <w:pStyle w:val="a0"/>
        <w:rPr>
          <w:rFonts w:hint="cs"/>
          <w:rtl/>
        </w:rPr>
      </w:pPr>
      <w:r>
        <w:rPr>
          <w:rFonts w:hint="cs"/>
          <w:rtl/>
        </w:rPr>
        <w:t xml:space="preserve">רבותי חברי הכנסת, לכל היוצאים </w:t>
      </w:r>
      <w:r>
        <w:rPr>
          <w:rtl/>
        </w:rPr>
        <w:t>–</w:t>
      </w:r>
      <w:r>
        <w:rPr>
          <w:rFonts w:hint="cs"/>
          <w:rtl/>
        </w:rPr>
        <w:t xml:space="preserve"> חג אורים שמח. </w:t>
      </w:r>
    </w:p>
    <w:p w14:paraId="5261F013" w14:textId="77777777" w:rsidR="00000000" w:rsidRDefault="00382668">
      <w:pPr>
        <w:pStyle w:val="a0"/>
        <w:rPr>
          <w:rtl/>
        </w:rPr>
      </w:pPr>
    </w:p>
    <w:p w14:paraId="1243FCAB" w14:textId="77777777" w:rsidR="00000000" w:rsidRDefault="00382668">
      <w:pPr>
        <w:pStyle w:val="a0"/>
        <w:rPr>
          <w:rFonts w:hint="cs"/>
          <w:rtl/>
        </w:rPr>
      </w:pPr>
    </w:p>
    <w:p w14:paraId="5540F7F3" w14:textId="77777777" w:rsidR="00000000" w:rsidRDefault="00382668">
      <w:pPr>
        <w:pStyle w:val="a2"/>
        <w:rPr>
          <w:rFonts w:hint="cs"/>
          <w:rtl/>
        </w:rPr>
      </w:pPr>
      <w:bookmarkStart w:id="229" w:name="CS19565FI0019565T22_12_2003_17_02_23"/>
      <w:bookmarkStart w:id="230" w:name="_Toc92504283"/>
      <w:bookmarkEnd w:id="229"/>
      <w:r>
        <w:rPr>
          <w:rFonts w:hint="cs"/>
          <w:rtl/>
        </w:rPr>
        <w:t>שאילתות</w:t>
      </w:r>
      <w:r>
        <w:rPr>
          <w:rFonts w:hint="cs"/>
          <w:rtl/>
        </w:rPr>
        <w:t xml:space="preserve"> ותשובות</w:t>
      </w:r>
      <w:bookmarkEnd w:id="230"/>
    </w:p>
    <w:p w14:paraId="3874F839" w14:textId="77777777" w:rsidR="00000000" w:rsidRDefault="00382668">
      <w:pPr>
        <w:pStyle w:val="-0"/>
        <w:rPr>
          <w:rFonts w:hint="cs"/>
          <w:rtl/>
        </w:rPr>
      </w:pPr>
    </w:p>
    <w:p w14:paraId="7A637F77" w14:textId="77777777" w:rsidR="00000000" w:rsidRDefault="00382668">
      <w:pPr>
        <w:pStyle w:val="af1"/>
        <w:rPr>
          <w:rtl/>
        </w:rPr>
      </w:pPr>
      <w:r>
        <w:rPr>
          <w:rtl/>
        </w:rPr>
        <w:t>היו"ר ראובן ריבלין:</w:t>
      </w:r>
    </w:p>
    <w:p w14:paraId="561DF37D" w14:textId="77777777" w:rsidR="00000000" w:rsidRDefault="00382668">
      <w:pPr>
        <w:pStyle w:val="a0"/>
        <w:rPr>
          <w:rtl/>
        </w:rPr>
      </w:pPr>
    </w:p>
    <w:p w14:paraId="5612D49B" w14:textId="77777777" w:rsidR="00000000" w:rsidRDefault="00382668">
      <w:pPr>
        <w:pStyle w:val="a0"/>
        <w:rPr>
          <w:rFonts w:hint="cs"/>
          <w:rtl/>
        </w:rPr>
      </w:pPr>
      <w:r>
        <w:rPr>
          <w:rFonts w:hint="cs"/>
          <w:rtl/>
        </w:rPr>
        <w:t>כבוד שר התיירות יעלה ויבוא, על מנת להשיב על שאילתא, ואנחנו סוגרים את המליאה, אומנם קצת באיחור. השר ישיב על שאילתא של חבר הכנסת עסאם מח'ול בעניין פיטורים במלון "נירוונה" בים-המלח. נא ישיב, אדוני, ולחבר הכנסת עסאם מח'ול יש שאלה</w:t>
      </w:r>
      <w:r>
        <w:rPr>
          <w:rFonts w:hint="cs"/>
          <w:rtl/>
        </w:rPr>
        <w:t xml:space="preserve"> נוספת, כמובן. </w:t>
      </w:r>
    </w:p>
    <w:p w14:paraId="2B73221D" w14:textId="77777777" w:rsidR="00000000" w:rsidRDefault="00382668">
      <w:pPr>
        <w:pStyle w:val="a0"/>
        <w:rPr>
          <w:rFonts w:hint="cs"/>
          <w:rtl/>
        </w:rPr>
      </w:pPr>
    </w:p>
    <w:p w14:paraId="7AF08A46" w14:textId="77777777" w:rsidR="00000000" w:rsidRDefault="00382668">
      <w:pPr>
        <w:pStyle w:val="a1"/>
        <w:jc w:val="center"/>
        <w:rPr>
          <w:rtl/>
        </w:rPr>
      </w:pPr>
      <w:bookmarkStart w:id="231" w:name="CQ17333FI0017333T22_12_2003_17_29_40"/>
      <w:bookmarkStart w:id="232" w:name="_Toc92504284"/>
      <w:bookmarkEnd w:id="231"/>
      <w:r>
        <w:rPr>
          <w:rtl/>
        </w:rPr>
        <w:t>767. פיטורים במלון "נירוונה" בים-המלח</w:t>
      </w:r>
      <w:bookmarkEnd w:id="232"/>
    </w:p>
    <w:p w14:paraId="78F5942A" w14:textId="77777777" w:rsidR="00000000" w:rsidRDefault="00382668">
      <w:pPr>
        <w:pStyle w:val="a0"/>
        <w:rPr>
          <w:rFonts w:hint="cs"/>
          <w:rtl/>
        </w:rPr>
      </w:pPr>
    </w:p>
    <w:p w14:paraId="00420F77" w14:textId="77777777" w:rsidR="00000000" w:rsidRDefault="00382668">
      <w:pPr>
        <w:pStyle w:val="a0"/>
        <w:ind w:firstLine="0"/>
        <w:rPr>
          <w:bCs/>
        </w:rPr>
      </w:pPr>
      <w:bookmarkStart w:id="233" w:name="ESQ17333"/>
      <w:bookmarkStart w:id="234" w:name="TextBody8"/>
      <w:bookmarkEnd w:id="233"/>
      <w:r>
        <w:rPr>
          <w:bCs/>
          <w:rtl/>
        </w:rPr>
        <w:t>חבר</w:t>
      </w:r>
      <w:bookmarkEnd w:id="234"/>
      <w:r>
        <w:rPr>
          <w:rFonts w:hint="cs"/>
          <w:bCs/>
          <w:rtl/>
        </w:rPr>
        <w:t xml:space="preserve"> הכנסת </w:t>
      </w:r>
      <w:bookmarkStart w:id="235" w:name="TextBody2"/>
      <w:r>
        <w:rPr>
          <w:bCs/>
          <w:rtl/>
        </w:rPr>
        <w:t>עסאם מח'ול</w:t>
      </w:r>
      <w:bookmarkEnd w:id="235"/>
      <w:r>
        <w:rPr>
          <w:rFonts w:hint="cs"/>
          <w:bCs/>
          <w:rtl/>
        </w:rPr>
        <w:t xml:space="preserve"> </w:t>
      </w:r>
      <w:bookmarkStart w:id="236" w:name="TextBody9"/>
      <w:r>
        <w:rPr>
          <w:bCs/>
          <w:rtl/>
        </w:rPr>
        <w:t>שאל</w:t>
      </w:r>
      <w:bookmarkEnd w:id="236"/>
      <w:r>
        <w:rPr>
          <w:rFonts w:hint="cs"/>
          <w:bCs/>
          <w:rtl/>
        </w:rPr>
        <w:t xml:space="preserve"> את</w:t>
      </w:r>
      <w:bookmarkStart w:id="237" w:name="TextBody12"/>
      <w:r>
        <w:rPr>
          <w:bCs/>
          <w:rtl/>
        </w:rPr>
        <w:t xml:space="preserve"> שר</w:t>
      </w:r>
      <w:bookmarkEnd w:id="237"/>
      <w:r>
        <w:rPr>
          <w:rFonts w:hint="cs"/>
          <w:bCs/>
          <w:rtl/>
        </w:rPr>
        <w:t xml:space="preserve"> </w:t>
      </w:r>
      <w:bookmarkStart w:id="238" w:name="GMGOVMINISTRYNAME"/>
      <w:r>
        <w:rPr>
          <w:bCs/>
          <w:rtl/>
        </w:rPr>
        <w:t>התיירות</w:t>
      </w:r>
      <w:bookmarkEnd w:id="238"/>
    </w:p>
    <w:p w14:paraId="0157F39E" w14:textId="77777777" w:rsidR="00000000" w:rsidRDefault="00382668">
      <w:pPr>
        <w:pStyle w:val="a0"/>
        <w:ind w:firstLine="720"/>
      </w:pPr>
      <w:bookmarkStart w:id="239" w:name="TextBody4"/>
      <w:r>
        <w:rPr>
          <w:rtl/>
        </w:rPr>
        <w:t>ביום א' בכסל</w:t>
      </w:r>
      <w:r>
        <w:rPr>
          <w:rFonts w:hint="cs"/>
          <w:rtl/>
        </w:rPr>
        <w:t>י</w:t>
      </w:r>
      <w:r>
        <w:rPr>
          <w:rtl/>
        </w:rPr>
        <w:t>ו התשס"ד (26 בנובמבר 2003):</w:t>
      </w:r>
      <w:bookmarkEnd w:id="239"/>
    </w:p>
    <w:p w14:paraId="2629AE65" w14:textId="77777777" w:rsidR="00000000" w:rsidRDefault="00382668">
      <w:pPr>
        <w:pStyle w:val="a0"/>
        <w:rPr>
          <w:rFonts w:hint="cs"/>
          <w:rtl/>
        </w:rPr>
      </w:pPr>
    </w:p>
    <w:p w14:paraId="2814312C" w14:textId="77777777" w:rsidR="00000000" w:rsidRDefault="00382668">
      <w:pPr>
        <w:pStyle w:val="a0"/>
        <w:rPr>
          <w:rFonts w:hint="cs"/>
        </w:rPr>
      </w:pPr>
    </w:p>
    <w:p w14:paraId="29AF20EE" w14:textId="77777777" w:rsidR="00000000" w:rsidRDefault="00382668">
      <w:pPr>
        <w:pStyle w:val="a0"/>
        <w:ind w:firstLine="720"/>
      </w:pPr>
      <w:bookmarkStart w:id="240" w:name="TextBody3"/>
      <w:r>
        <w:rPr>
          <w:rtl/>
        </w:rPr>
        <w:t xml:space="preserve">באתר האינטרנט </w:t>
      </w:r>
      <w:r>
        <w:t>Ynet</w:t>
      </w:r>
      <w:r>
        <w:rPr>
          <w:rtl/>
        </w:rPr>
        <w:t xml:space="preserve"> </w:t>
      </w:r>
      <w:r>
        <w:rPr>
          <w:rFonts w:hint="cs"/>
          <w:rtl/>
        </w:rPr>
        <w:t>פורסם ב-3 בנובמבר 2003,</w:t>
      </w:r>
      <w:r>
        <w:rPr>
          <w:rtl/>
        </w:rPr>
        <w:t xml:space="preserve"> </w:t>
      </w:r>
      <w:r>
        <w:rPr>
          <w:rFonts w:hint="cs"/>
          <w:rtl/>
        </w:rPr>
        <w:t>כי עובד</w:t>
      </w:r>
      <w:r>
        <w:rPr>
          <w:rtl/>
        </w:rPr>
        <w:t xml:space="preserve"> </w:t>
      </w:r>
      <w:r>
        <w:rPr>
          <w:rFonts w:hint="cs"/>
          <w:rtl/>
        </w:rPr>
        <w:t xml:space="preserve">שהועסק </w:t>
      </w:r>
      <w:r>
        <w:rPr>
          <w:rtl/>
        </w:rPr>
        <w:t>במלון "</w:t>
      </w:r>
      <w:r>
        <w:rPr>
          <w:rFonts w:hint="cs"/>
          <w:rtl/>
        </w:rPr>
        <w:t>נירוונה</w:t>
      </w:r>
      <w:r>
        <w:rPr>
          <w:rtl/>
        </w:rPr>
        <w:t>" בים</w:t>
      </w:r>
      <w:r>
        <w:rPr>
          <w:rFonts w:hint="cs"/>
          <w:rtl/>
        </w:rPr>
        <w:t>-</w:t>
      </w:r>
      <w:r>
        <w:rPr>
          <w:rtl/>
        </w:rPr>
        <w:t>המלח כ-16 שנים</w:t>
      </w:r>
      <w:r>
        <w:rPr>
          <w:rFonts w:hint="cs"/>
          <w:rtl/>
        </w:rPr>
        <w:t xml:space="preserve"> פוטר כי סירב להיענות לבקש</w:t>
      </w:r>
      <w:r>
        <w:rPr>
          <w:rFonts w:hint="cs"/>
          <w:rtl/>
        </w:rPr>
        <w:t xml:space="preserve">ת </w:t>
      </w:r>
      <w:r>
        <w:rPr>
          <w:rtl/>
        </w:rPr>
        <w:t>מנכ"ל רשת מלונות "פתאל" לפטר את כל העובדים הערבים במלון</w:t>
      </w:r>
      <w:r>
        <w:rPr>
          <w:rFonts w:hint="cs"/>
          <w:rtl/>
        </w:rPr>
        <w:t>.</w:t>
      </w:r>
      <w:r>
        <w:rPr>
          <w:rtl/>
        </w:rPr>
        <w:t xml:space="preserve"> </w:t>
      </w:r>
      <w:bookmarkEnd w:id="240"/>
    </w:p>
    <w:p w14:paraId="3E8F09ED" w14:textId="77777777" w:rsidR="00000000" w:rsidRDefault="00382668">
      <w:pPr>
        <w:pStyle w:val="a0"/>
        <w:ind w:firstLine="720"/>
      </w:pPr>
    </w:p>
    <w:p w14:paraId="107C9D2C" w14:textId="77777777" w:rsidR="00000000" w:rsidRDefault="00382668">
      <w:pPr>
        <w:pStyle w:val="a0"/>
        <w:ind w:firstLine="720"/>
      </w:pPr>
      <w:r>
        <w:rPr>
          <w:rFonts w:hint="cs"/>
          <w:rtl/>
        </w:rPr>
        <w:t>רצוני לשאול</w:t>
      </w:r>
      <w:r>
        <w:rPr>
          <w:rtl/>
        </w:rPr>
        <w:t>:</w:t>
      </w:r>
    </w:p>
    <w:p w14:paraId="17A64CD2" w14:textId="77777777" w:rsidR="00000000" w:rsidRDefault="00382668">
      <w:pPr>
        <w:pStyle w:val="a0"/>
        <w:ind w:firstLine="720"/>
      </w:pPr>
    </w:p>
    <w:p w14:paraId="61DDD1BB" w14:textId="77777777" w:rsidR="00000000" w:rsidRDefault="00382668">
      <w:pPr>
        <w:pStyle w:val="a0"/>
        <w:ind w:firstLine="720"/>
        <w:rPr>
          <w:rFonts w:hint="cs"/>
        </w:rPr>
      </w:pPr>
      <w:bookmarkStart w:id="241" w:name="TextBody5"/>
      <w:r>
        <w:rPr>
          <w:rFonts w:hint="cs"/>
          <w:rtl/>
        </w:rPr>
        <w:t xml:space="preserve">1. האם הידיעה נכונה? </w:t>
      </w:r>
    </w:p>
    <w:p w14:paraId="15C3CAAD" w14:textId="77777777" w:rsidR="00000000" w:rsidRDefault="00382668">
      <w:pPr>
        <w:pStyle w:val="a0"/>
        <w:ind w:firstLine="720"/>
        <w:rPr>
          <w:rtl/>
        </w:rPr>
      </w:pPr>
    </w:p>
    <w:p w14:paraId="13431D3A" w14:textId="77777777" w:rsidR="00000000" w:rsidRDefault="00382668">
      <w:pPr>
        <w:pStyle w:val="a0"/>
        <w:ind w:firstLine="720"/>
        <w:rPr>
          <w:rtl/>
        </w:rPr>
      </w:pPr>
      <w:r>
        <w:rPr>
          <w:rFonts w:hint="cs"/>
          <w:rtl/>
        </w:rPr>
        <w:t xml:space="preserve">2. אם כן </w:t>
      </w:r>
      <w:r>
        <w:rPr>
          <w:rtl/>
        </w:rPr>
        <w:t>–</w:t>
      </w:r>
      <w:r>
        <w:rPr>
          <w:rFonts w:hint="cs"/>
          <w:rtl/>
        </w:rPr>
        <w:t xml:space="preserve"> </w:t>
      </w:r>
      <w:r>
        <w:rPr>
          <w:rtl/>
        </w:rPr>
        <w:t>האם בית</w:t>
      </w:r>
      <w:r>
        <w:rPr>
          <w:rFonts w:hint="cs"/>
          <w:rtl/>
        </w:rPr>
        <w:t>-</w:t>
      </w:r>
      <w:r>
        <w:rPr>
          <w:rtl/>
        </w:rPr>
        <w:t>המלון מקבל סבסוד</w:t>
      </w:r>
      <w:r>
        <w:rPr>
          <w:rFonts w:hint="cs"/>
          <w:rtl/>
        </w:rPr>
        <w:t>, התקשרות או כל עזרה אחרת</w:t>
      </w:r>
      <w:r>
        <w:rPr>
          <w:rtl/>
        </w:rPr>
        <w:t xml:space="preserve"> ממשרד התיירות?</w:t>
      </w:r>
    </w:p>
    <w:p w14:paraId="10C4ED66" w14:textId="77777777" w:rsidR="00000000" w:rsidRDefault="00382668">
      <w:pPr>
        <w:pStyle w:val="a0"/>
        <w:ind w:firstLine="720"/>
        <w:rPr>
          <w:rtl/>
        </w:rPr>
      </w:pPr>
    </w:p>
    <w:p w14:paraId="6DD425CA" w14:textId="77777777" w:rsidR="00000000" w:rsidRDefault="00382668">
      <w:pPr>
        <w:pStyle w:val="a0"/>
        <w:ind w:firstLine="720"/>
        <w:rPr>
          <w:rFonts w:hint="cs"/>
          <w:rtl/>
        </w:rPr>
      </w:pPr>
      <w:r>
        <w:rPr>
          <w:rFonts w:hint="cs"/>
          <w:rtl/>
        </w:rPr>
        <w:t xml:space="preserve">3. אם כן </w:t>
      </w:r>
      <w:r>
        <w:rPr>
          <w:rtl/>
        </w:rPr>
        <w:t>–</w:t>
      </w:r>
      <w:r>
        <w:rPr>
          <w:rFonts w:hint="cs"/>
          <w:rtl/>
        </w:rPr>
        <w:t xml:space="preserve"> האם יימשך הסיוע הזה? </w:t>
      </w:r>
    </w:p>
    <w:p w14:paraId="7EBA9803" w14:textId="77777777" w:rsidR="00000000" w:rsidRDefault="00382668">
      <w:pPr>
        <w:pStyle w:val="a0"/>
        <w:ind w:firstLine="720"/>
        <w:rPr>
          <w:rtl/>
        </w:rPr>
      </w:pPr>
    </w:p>
    <w:bookmarkEnd w:id="241"/>
    <w:p w14:paraId="57669F01" w14:textId="77777777" w:rsidR="00000000" w:rsidRDefault="00382668">
      <w:pPr>
        <w:pStyle w:val="a0"/>
        <w:rPr>
          <w:rFonts w:hint="cs"/>
          <w:rtl/>
        </w:rPr>
      </w:pPr>
    </w:p>
    <w:p w14:paraId="16EEC335" w14:textId="77777777" w:rsidR="00000000" w:rsidRDefault="00382668">
      <w:pPr>
        <w:pStyle w:val="-"/>
        <w:rPr>
          <w:rtl/>
        </w:rPr>
      </w:pPr>
      <w:bookmarkStart w:id="242" w:name="FS000000405T22_12_2003_17_03_34"/>
      <w:bookmarkEnd w:id="242"/>
      <w:r>
        <w:rPr>
          <w:rFonts w:hint="eastAsia"/>
          <w:rtl/>
        </w:rPr>
        <w:t>שר</w:t>
      </w:r>
      <w:r>
        <w:rPr>
          <w:rtl/>
        </w:rPr>
        <w:t xml:space="preserve"> התיירות בנימין אלון:</w:t>
      </w:r>
    </w:p>
    <w:p w14:paraId="60C37390" w14:textId="77777777" w:rsidR="00000000" w:rsidRDefault="00382668">
      <w:pPr>
        <w:pStyle w:val="a0"/>
        <w:rPr>
          <w:rFonts w:hint="cs"/>
          <w:rtl/>
        </w:rPr>
      </w:pPr>
    </w:p>
    <w:p w14:paraId="453534B4" w14:textId="77777777" w:rsidR="00000000" w:rsidRDefault="00382668">
      <w:pPr>
        <w:pStyle w:val="a0"/>
        <w:rPr>
          <w:rFonts w:hint="cs"/>
          <w:rtl/>
        </w:rPr>
      </w:pPr>
      <w:r>
        <w:rPr>
          <w:rFonts w:hint="cs"/>
          <w:rtl/>
        </w:rPr>
        <w:t>אדוני היושב-ראש, מכוב</w:t>
      </w:r>
      <w:r>
        <w:rPr>
          <w:rFonts w:hint="cs"/>
          <w:rtl/>
        </w:rPr>
        <w:t xml:space="preserve">די חבר הכנסת, לאחר בירור נושא השאילתא עם מלון "נירוונה", להלן המענה: הידיעה לא נכונה. העובד פוטר על רקע תפקוד לקוי, ללא כל קשר למוצאו העדתי או לעובדות הניתנות בכתבה, והמוכחשות על-ידי הנהלת המלון. הנהלת המלון מסרה, כי ברשת המנוהלת על-ידה מועסקים עשרות רבות </w:t>
      </w:r>
      <w:r>
        <w:rPr>
          <w:rFonts w:hint="cs"/>
          <w:rtl/>
        </w:rPr>
        <w:t xml:space="preserve">של עובדים ממוצא ערבי, לרבות בתפקידים בכירים. הואיל וזו התשובה </w:t>
      </w:r>
      <w:r>
        <w:rPr>
          <w:rtl/>
        </w:rPr>
        <w:t>–</w:t>
      </w:r>
      <w:r>
        <w:rPr>
          <w:rFonts w:hint="cs"/>
          <w:rtl/>
        </w:rPr>
        <w:t xml:space="preserve"> שאר שאלותיך אינן רלוונטיות. </w:t>
      </w:r>
    </w:p>
    <w:p w14:paraId="2533AB9E" w14:textId="77777777" w:rsidR="00000000" w:rsidRDefault="00382668">
      <w:pPr>
        <w:pStyle w:val="a0"/>
        <w:rPr>
          <w:rFonts w:hint="cs"/>
          <w:rtl/>
        </w:rPr>
      </w:pPr>
    </w:p>
    <w:p w14:paraId="4A4B9827" w14:textId="77777777" w:rsidR="00000000" w:rsidRDefault="00382668">
      <w:pPr>
        <w:pStyle w:val="af1"/>
        <w:rPr>
          <w:rtl/>
        </w:rPr>
      </w:pPr>
    </w:p>
    <w:p w14:paraId="5118DC25" w14:textId="77777777" w:rsidR="00000000" w:rsidRDefault="00382668">
      <w:pPr>
        <w:pStyle w:val="af1"/>
        <w:rPr>
          <w:rtl/>
        </w:rPr>
      </w:pPr>
      <w:r>
        <w:rPr>
          <w:rtl/>
        </w:rPr>
        <w:t>היו"ר ראובן ריבלין:</w:t>
      </w:r>
    </w:p>
    <w:p w14:paraId="41C25853" w14:textId="77777777" w:rsidR="00000000" w:rsidRDefault="00382668">
      <w:pPr>
        <w:pStyle w:val="a0"/>
        <w:rPr>
          <w:rtl/>
        </w:rPr>
      </w:pPr>
    </w:p>
    <w:p w14:paraId="57C33CAC" w14:textId="77777777" w:rsidR="00000000" w:rsidRDefault="00382668">
      <w:pPr>
        <w:pStyle w:val="a0"/>
        <w:rPr>
          <w:rFonts w:hint="cs"/>
          <w:rtl/>
        </w:rPr>
      </w:pPr>
      <w:r>
        <w:rPr>
          <w:rFonts w:hint="cs"/>
          <w:rtl/>
        </w:rPr>
        <w:t xml:space="preserve">בבקשה, חבר הכנסת עסאם מח'ול. </w:t>
      </w:r>
    </w:p>
    <w:p w14:paraId="77FB6820" w14:textId="77777777" w:rsidR="00000000" w:rsidRDefault="00382668">
      <w:pPr>
        <w:pStyle w:val="a0"/>
        <w:rPr>
          <w:rFonts w:hint="cs"/>
          <w:rtl/>
        </w:rPr>
      </w:pPr>
    </w:p>
    <w:p w14:paraId="02D68512" w14:textId="77777777" w:rsidR="00000000" w:rsidRDefault="00382668">
      <w:pPr>
        <w:pStyle w:val="a"/>
        <w:rPr>
          <w:rtl/>
        </w:rPr>
      </w:pPr>
      <w:bookmarkStart w:id="243" w:name="FS000000542T22_12_2003_17_07_46"/>
      <w:bookmarkStart w:id="244" w:name="_Toc92504285"/>
      <w:bookmarkEnd w:id="243"/>
      <w:r>
        <w:rPr>
          <w:rFonts w:hint="eastAsia"/>
          <w:rtl/>
        </w:rPr>
        <w:t>עסאם</w:t>
      </w:r>
      <w:r>
        <w:rPr>
          <w:rtl/>
        </w:rPr>
        <w:t xml:space="preserve"> מח'ול (חד"ש-תע"ל):</w:t>
      </w:r>
      <w:bookmarkEnd w:id="244"/>
    </w:p>
    <w:p w14:paraId="7ABBB750" w14:textId="77777777" w:rsidR="00000000" w:rsidRDefault="00382668">
      <w:pPr>
        <w:pStyle w:val="a0"/>
        <w:rPr>
          <w:rFonts w:hint="cs"/>
          <w:rtl/>
        </w:rPr>
      </w:pPr>
    </w:p>
    <w:p w14:paraId="0E74659D" w14:textId="77777777" w:rsidR="00000000" w:rsidRDefault="00382668">
      <w:pPr>
        <w:pStyle w:val="a0"/>
        <w:rPr>
          <w:rFonts w:hint="cs"/>
          <w:rtl/>
        </w:rPr>
      </w:pPr>
      <w:r>
        <w:rPr>
          <w:rFonts w:hint="cs"/>
          <w:rtl/>
        </w:rPr>
        <w:t>אדוני היושב-ראש, אני מתפלא על התשובה של השר, שמביאה את מה שאמרה ההנהלה. שם הוא בדק ו</w:t>
      </w:r>
      <w:r>
        <w:rPr>
          <w:rFonts w:hint="cs"/>
          <w:rtl/>
        </w:rPr>
        <w:t xml:space="preserve">בזה נגמר העניין? מר אל-עמור פוטר מעבודתו כמנהל אגף מזון ומשקאות בעקבות סירובו לפטר את עובדיו הערבים העובדים ב"פרונט", כלומר, במגע עם הלקוחות. הסיבה לכך שנדרש לפטר את עובדיו היא אי-נוחות הלקוחות היהודים </w:t>
      </w:r>
      <w:r>
        <w:rPr>
          <w:rtl/>
        </w:rPr>
        <w:t>–</w:t>
      </w:r>
      <w:r>
        <w:rPr>
          <w:rFonts w:hint="cs"/>
          <w:rtl/>
        </w:rPr>
        <w:t xml:space="preserve"> כפי שאמרה ההנהלה </w:t>
      </w:r>
      <w:r>
        <w:rPr>
          <w:rtl/>
        </w:rPr>
        <w:t>–</w:t>
      </w:r>
      <w:r>
        <w:rPr>
          <w:rFonts w:hint="cs"/>
          <w:rtl/>
        </w:rPr>
        <w:t xml:space="preserve"> מהימצאות ערבים במלון בגלל המצב הב</w:t>
      </w:r>
      <w:r>
        <w:rPr>
          <w:rFonts w:hint="cs"/>
          <w:rtl/>
        </w:rPr>
        <w:t xml:space="preserve">יטחוני. בעקבות פיטוריו התפטרו 15 עובדים נוספים של המלון </w:t>
      </w:r>
      <w:r>
        <w:rPr>
          <w:rtl/>
        </w:rPr>
        <w:t>–</w:t>
      </w:r>
      <w:r>
        <w:rPr>
          <w:rFonts w:hint="cs"/>
          <w:rtl/>
        </w:rPr>
        <w:t xml:space="preserve"> גם ערבים, אבל גם יהודים. </w:t>
      </w:r>
    </w:p>
    <w:p w14:paraId="226AF1A8" w14:textId="77777777" w:rsidR="00000000" w:rsidRDefault="00382668">
      <w:pPr>
        <w:pStyle w:val="a0"/>
        <w:rPr>
          <w:rFonts w:hint="cs"/>
          <w:rtl/>
        </w:rPr>
      </w:pPr>
    </w:p>
    <w:p w14:paraId="7BC587A7" w14:textId="77777777" w:rsidR="00000000" w:rsidRDefault="00382668">
      <w:pPr>
        <w:pStyle w:val="a0"/>
        <w:rPr>
          <w:rFonts w:hint="cs"/>
          <w:rtl/>
        </w:rPr>
      </w:pPr>
      <w:r>
        <w:rPr>
          <w:rFonts w:hint="cs"/>
          <w:rtl/>
        </w:rPr>
        <w:t xml:space="preserve">אני רוצה לשאול את השר: האם הוא בדק והגיע למסקנה </w:t>
      </w:r>
      <w:r>
        <w:rPr>
          <w:rtl/>
        </w:rPr>
        <w:t>–</w:t>
      </w:r>
      <w:r>
        <w:rPr>
          <w:rFonts w:hint="cs"/>
          <w:rtl/>
        </w:rPr>
        <w:t xml:space="preserve"> ויש אפשרות להגיע למסקנה </w:t>
      </w:r>
      <w:r>
        <w:rPr>
          <w:rtl/>
        </w:rPr>
        <w:t>–</w:t>
      </w:r>
      <w:r>
        <w:rPr>
          <w:rFonts w:hint="cs"/>
          <w:rtl/>
        </w:rPr>
        <w:t xml:space="preserve"> שמה שמסרו לו מהנהלת המלון הוא שקר גס, כי באותו חודש קיבל אותו עובד מכתבי הוקרה רבים מהנהלת המלו</w:t>
      </w:r>
      <w:r>
        <w:rPr>
          <w:rFonts w:hint="cs"/>
          <w:rtl/>
        </w:rPr>
        <w:t>ן ומהמתארחים שם? אחד המכתבים הוא מבעל רשת הניהול של המלונות, בתחילת שנה זו, ובו לא רק משבחים את אל-עמור על עבודתו, אלא אף נותנים לו מענק הוקרה בסך 12,000 שקל. אותו מנהל הוא שמסר לשר את הדברים, והשר מקבל את זה ומחפה על הגזענות הבוטה, הגסה הזאת, שלא יכירנה מ</w:t>
      </w:r>
      <w:r>
        <w:rPr>
          <w:rFonts w:hint="cs"/>
          <w:rtl/>
        </w:rPr>
        <w:t xml:space="preserve">קומה במקום שמתיימר להיות דמוקרטי? הוא מגן עליה כאשר יש המכתב, ואני יכול למסור לשר את מכתב ההוקרה של בעלי המלון והמענק שהוגש לאותו עובד. </w:t>
      </w:r>
    </w:p>
    <w:p w14:paraId="63F218C3" w14:textId="77777777" w:rsidR="00000000" w:rsidRDefault="00382668">
      <w:pPr>
        <w:pStyle w:val="a0"/>
        <w:rPr>
          <w:rFonts w:hint="cs"/>
          <w:rtl/>
        </w:rPr>
      </w:pPr>
    </w:p>
    <w:p w14:paraId="59ACDDDC" w14:textId="77777777" w:rsidR="00000000" w:rsidRDefault="00382668">
      <w:pPr>
        <w:pStyle w:val="a0"/>
        <w:rPr>
          <w:rFonts w:hint="cs"/>
          <w:rtl/>
        </w:rPr>
      </w:pPr>
      <w:r>
        <w:rPr>
          <w:rFonts w:hint="cs"/>
          <w:rtl/>
        </w:rPr>
        <w:t>למה השר רואה לנכון לחפות על גזענות כזאת ולעודד אותה במקום להילחם בה ולהפסיק אותה? ואז צריך לענות אם המשרד שלו מתחבר ומ</w:t>
      </w:r>
      <w:r>
        <w:rPr>
          <w:rFonts w:hint="cs"/>
          <w:rtl/>
        </w:rPr>
        <w:t xml:space="preserve">קיים מגעים ועסקאות עם אותו בית-מלון או לא </w:t>
      </w:r>
      <w:r>
        <w:rPr>
          <w:rtl/>
        </w:rPr>
        <w:t>–</w:t>
      </w:r>
      <w:r>
        <w:rPr>
          <w:rFonts w:hint="cs"/>
          <w:rtl/>
        </w:rPr>
        <w:t xml:space="preserve"> ואם כן, למה הוא לא מבטל אותן? </w:t>
      </w:r>
    </w:p>
    <w:p w14:paraId="57C825C6" w14:textId="77777777" w:rsidR="00000000" w:rsidRDefault="00382668">
      <w:pPr>
        <w:pStyle w:val="a0"/>
        <w:rPr>
          <w:rFonts w:hint="cs"/>
          <w:rtl/>
        </w:rPr>
      </w:pPr>
    </w:p>
    <w:p w14:paraId="345E0980" w14:textId="77777777" w:rsidR="00000000" w:rsidRDefault="00382668">
      <w:pPr>
        <w:pStyle w:val="-"/>
        <w:rPr>
          <w:rtl/>
        </w:rPr>
      </w:pPr>
      <w:bookmarkStart w:id="245" w:name="FS000000405T22_12_2003_17_13_29"/>
      <w:bookmarkStart w:id="246" w:name="FS000000405T22_12_2003_16_38_42"/>
      <w:bookmarkEnd w:id="245"/>
      <w:bookmarkEnd w:id="246"/>
      <w:r>
        <w:rPr>
          <w:rtl/>
        </w:rPr>
        <w:t>שר התיירות בנימין אלון:</w:t>
      </w:r>
    </w:p>
    <w:p w14:paraId="169F54E9" w14:textId="77777777" w:rsidR="00000000" w:rsidRDefault="00382668">
      <w:pPr>
        <w:pStyle w:val="a0"/>
        <w:rPr>
          <w:rtl/>
        </w:rPr>
      </w:pPr>
    </w:p>
    <w:p w14:paraId="79892736" w14:textId="77777777" w:rsidR="00000000" w:rsidRDefault="00382668">
      <w:pPr>
        <w:pStyle w:val="a0"/>
        <w:rPr>
          <w:rFonts w:hint="cs"/>
          <w:rtl/>
        </w:rPr>
      </w:pPr>
      <w:r>
        <w:rPr>
          <w:rFonts w:hint="cs"/>
          <w:rtl/>
        </w:rPr>
        <w:t xml:space="preserve">חבר הכנסת מח'ול, למה אתה נזקק למוסד השאילתא כשאתה יודע הכול בכזאת ודאות, ואתה בדקת ואתה יודע. </w:t>
      </w:r>
    </w:p>
    <w:p w14:paraId="1DB24824" w14:textId="77777777" w:rsidR="00000000" w:rsidRDefault="00382668">
      <w:pPr>
        <w:pStyle w:val="a0"/>
        <w:ind w:firstLine="0"/>
        <w:rPr>
          <w:rFonts w:hint="cs"/>
          <w:rtl/>
        </w:rPr>
      </w:pPr>
    </w:p>
    <w:p w14:paraId="5B865AED" w14:textId="77777777" w:rsidR="00000000" w:rsidRDefault="00382668">
      <w:pPr>
        <w:pStyle w:val="af0"/>
        <w:rPr>
          <w:rtl/>
        </w:rPr>
      </w:pPr>
      <w:r>
        <w:rPr>
          <w:rFonts w:hint="eastAsia"/>
          <w:rtl/>
        </w:rPr>
        <w:t>עסאם</w:t>
      </w:r>
      <w:r>
        <w:rPr>
          <w:rtl/>
        </w:rPr>
        <w:t xml:space="preserve"> מח'ול (חד"ש-תע"ל):</w:t>
      </w:r>
    </w:p>
    <w:p w14:paraId="4C5B2BBC" w14:textId="77777777" w:rsidR="00000000" w:rsidRDefault="00382668">
      <w:pPr>
        <w:pStyle w:val="a0"/>
        <w:rPr>
          <w:rFonts w:hint="cs"/>
          <w:rtl/>
        </w:rPr>
      </w:pPr>
    </w:p>
    <w:p w14:paraId="60A9ABE1" w14:textId="77777777" w:rsidR="00000000" w:rsidRDefault="00382668">
      <w:pPr>
        <w:pStyle w:val="a0"/>
        <w:rPr>
          <w:rFonts w:hint="cs"/>
          <w:rtl/>
        </w:rPr>
      </w:pPr>
      <w:r>
        <w:rPr>
          <w:rFonts w:hint="cs"/>
          <w:rtl/>
        </w:rPr>
        <w:t xml:space="preserve">אני יודע ואני רוצה שגם אתה תדע. </w:t>
      </w:r>
    </w:p>
    <w:p w14:paraId="6833B5BF" w14:textId="77777777" w:rsidR="00000000" w:rsidRDefault="00382668">
      <w:pPr>
        <w:pStyle w:val="a0"/>
        <w:ind w:firstLine="0"/>
        <w:rPr>
          <w:rFonts w:hint="cs"/>
          <w:rtl/>
        </w:rPr>
      </w:pPr>
    </w:p>
    <w:p w14:paraId="22D04684" w14:textId="77777777" w:rsidR="00000000" w:rsidRDefault="00382668">
      <w:pPr>
        <w:pStyle w:val="-"/>
        <w:rPr>
          <w:rtl/>
        </w:rPr>
      </w:pPr>
      <w:bookmarkStart w:id="247" w:name="FS000000405T22_12_2003_16_40_04C"/>
      <w:bookmarkEnd w:id="247"/>
      <w:r>
        <w:rPr>
          <w:rtl/>
        </w:rPr>
        <w:t>שר התיירות בנימין אלון:</w:t>
      </w:r>
    </w:p>
    <w:p w14:paraId="2B2DFF89" w14:textId="77777777" w:rsidR="00000000" w:rsidRDefault="00382668">
      <w:pPr>
        <w:pStyle w:val="a0"/>
        <w:rPr>
          <w:rtl/>
        </w:rPr>
      </w:pPr>
    </w:p>
    <w:p w14:paraId="1EB0EC7C" w14:textId="77777777" w:rsidR="00000000" w:rsidRDefault="00382668">
      <w:pPr>
        <w:pStyle w:val="a0"/>
        <w:rPr>
          <w:rFonts w:hint="cs"/>
          <w:rtl/>
        </w:rPr>
      </w:pPr>
      <w:r>
        <w:rPr>
          <w:rFonts w:hint="cs"/>
          <w:rtl/>
        </w:rPr>
        <w:t>מר מוחמד אל-עמור, רכז מזון ומשקאות במלון "נירוונה" שברשת מלונות "פתאל" - הדברים נבדקו על-ידי הגורמים המקצועיים במשרד. אני לא חושב שאני צריך להעלות את השם של עובד זה או עובד אחר ולעשות פה במליאה, אף שהיא ריקה, בדיקה של טיב עבודתו. ה</w:t>
      </w:r>
      <w:r>
        <w:rPr>
          <w:rFonts w:hint="cs"/>
          <w:rtl/>
        </w:rPr>
        <w:t xml:space="preserve">בדיקות של הגורמים המקצועיים אמרו, שאין כאן שום עניין של גזענות אלא - - - </w:t>
      </w:r>
    </w:p>
    <w:p w14:paraId="046D0FFE" w14:textId="77777777" w:rsidR="00000000" w:rsidRDefault="00382668">
      <w:pPr>
        <w:pStyle w:val="a0"/>
        <w:ind w:firstLine="0"/>
        <w:rPr>
          <w:rFonts w:hint="cs"/>
          <w:rtl/>
        </w:rPr>
      </w:pPr>
    </w:p>
    <w:p w14:paraId="670B2690" w14:textId="77777777" w:rsidR="00000000" w:rsidRDefault="00382668">
      <w:pPr>
        <w:pStyle w:val="af0"/>
        <w:rPr>
          <w:rtl/>
        </w:rPr>
      </w:pPr>
      <w:r>
        <w:rPr>
          <w:rFonts w:hint="eastAsia"/>
          <w:rtl/>
        </w:rPr>
        <w:t>עסאם</w:t>
      </w:r>
      <w:r>
        <w:rPr>
          <w:rtl/>
        </w:rPr>
        <w:t xml:space="preserve"> מח'ול (חד"ש-תע"ל):</w:t>
      </w:r>
    </w:p>
    <w:p w14:paraId="31D3515B" w14:textId="77777777" w:rsidR="00000000" w:rsidRDefault="00382668">
      <w:pPr>
        <w:pStyle w:val="a0"/>
        <w:rPr>
          <w:rFonts w:hint="cs"/>
          <w:rtl/>
        </w:rPr>
      </w:pPr>
    </w:p>
    <w:p w14:paraId="12E4F13E" w14:textId="77777777" w:rsidR="00000000" w:rsidRDefault="00382668">
      <w:pPr>
        <w:pStyle w:val="a0"/>
        <w:rPr>
          <w:rFonts w:hint="cs"/>
          <w:rtl/>
        </w:rPr>
      </w:pPr>
      <w:r>
        <w:rPr>
          <w:rFonts w:hint="cs"/>
          <w:rtl/>
        </w:rPr>
        <w:t xml:space="preserve">אבל איך הוא לא קיבל מכתב, אני מדבר על מכתב הוקרה. </w:t>
      </w:r>
    </w:p>
    <w:p w14:paraId="7407A18D" w14:textId="77777777" w:rsidR="00000000" w:rsidRDefault="00382668">
      <w:pPr>
        <w:pStyle w:val="a0"/>
        <w:ind w:firstLine="0"/>
        <w:rPr>
          <w:rFonts w:hint="cs"/>
          <w:rtl/>
        </w:rPr>
      </w:pPr>
    </w:p>
    <w:p w14:paraId="63CD89BE" w14:textId="77777777" w:rsidR="00000000" w:rsidRDefault="00382668">
      <w:pPr>
        <w:pStyle w:val="af1"/>
        <w:rPr>
          <w:rtl/>
        </w:rPr>
      </w:pPr>
      <w:r>
        <w:rPr>
          <w:rtl/>
        </w:rPr>
        <w:t>היו"ר ראובן ריבלין:</w:t>
      </w:r>
    </w:p>
    <w:p w14:paraId="5F2A3109" w14:textId="77777777" w:rsidR="00000000" w:rsidRDefault="00382668">
      <w:pPr>
        <w:pStyle w:val="a0"/>
        <w:rPr>
          <w:rtl/>
        </w:rPr>
      </w:pPr>
    </w:p>
    <w:p w14:paraId="70A81F80" w14:textId="77777777" w:rsidR="00000000" w:rsidRDefault="00382668">
      <w:pPr>
        <w:pStyle w:val="a0"/>
        <w:ind w:firstLine="0"/>
        <w:rPr>
          <w:rFonts w:hint="cs"/>
          <w:rtl/>
        </w:rPr>
      </w:pPr>
      <w:r>
        <w:rPr>
          <w:rFonts w:hint="cs"/>
          <w:rtl/>
        </w:rPr>
        <w:tab/>
        <w:t xml:space="preserve">שב, אדוני. </w:t>
      </w:r>
    </w:p>
    <w:p w14:paraId="7CCD6DA7" w14:textId="77777777" w:rsidR="00000000" w:rsidRDefault="00382668">
      <w:pPr>
        <w:pStyle w:val="a0"/>
        <w:ind w:firstLine="0"/>
        <w:rPr>
          <w:rFonts w:hint="cs"/>
          <w:rtl/>
        </w:rPr>
      </w:pPr>
    </w:p>
    <w:p w14:paraId="6FF49F1E" w14:textId="77777777" w:rsidR="00000000" w:rsidRDefault="00382668">
      <w:pPr>
        <w:pStyle w:val="-"/>
        <w:rPr>
          <w:rtl/>
        </w:rPr>
      </w:pPr>
      <w:bookmarkStart w:id="248" w:name="FS000000405T22_12_2003_16_42_35C"/>
      <w:bookmarkEnd w:id="248"/>
      <w:r>
        <w:rPr>
          <w:rtl/>
        </w:rPr>
        <w:t>שר התיירות בנימין אלון:</w:t>
      </w:r>
    </w:p>
    <w:p w14:paraId="1689410E" w14:textId="77777777" w:rsidR="00000000" w:rsidRDefault="00382668">
      <w:pPr>
        <w:pStyle w:val="a0"/>
        <w:rPr>
          <w:rtl/>
        </w:rPr>
      </w:pPr>
    </w:p>
    <w:p w14:paraId="2A917301" w14:textId="77777777" w:rsidR="00000000" w:rsidRDefault="00382668">
      <w:pPr>
        <w:pStyle w:val="a0"/>
        <w:rPr>
          <w:rFonts w:hint="cs"/>
          <w:rtl/>
        </w:rPr>
      </w:pPr>
      <w:r>
        <w:rPr>
          <w:rFonts w:hint="cs"/>
          <w:rtl/>
        </w:rPr>
        <w:t>הגורמים המקצועיים בדקו. חבר הכנסת מח'ול, ברש</w:t>
      </w:r>
      <w:r>
        <w:rPr>
          <w:rFonts w:hint="cs"/>
          <w:rtl/>
        </w:rPr>
        <w:t xml:space="preserve">ת "פתאל" יש הרבה עובדים ערבים כמו בהרבה מאוד בתי-מלון, ואני לא חושב שגם אתם צריכים בכל מקרה שכזה לתפוס צד אחד ולזעוק גזענות. זה נשמע לי שטחי. </w:t>
      </w:r>
    </w:p>
    <w:p w14:paraId="28F5BAB1" w14:textId="77777777" w:rsidR="00000000" w:rsidRDefault="00382668">
      <w:pPr>
        <w:pStyle w:val="a0"/>
        <w:ind w:firstLine="0"/>
        <w:rPr>
          <w:rFonts w:hint="cs"/>
          <w:rtl/>
        </w:rPr>
      </w:pPr>
    </w:p>
    <w:p w14:paraId="7607DD28" w14:textId="77777777" w:rsidR="00000000" w:rsidRDefault="00382668">
      <w:pPr>
        <w:pStyle w:val="af0"/>
        <w:rPr>
          <w:rtl/>
        </w:rPr>
      </w:pPr>
      <w:r>
        <w:rPr>
          <w:rFonts w:hint="eastAsia"/>
          <w:rtl/>
        </w:rPr>
        <w:t>עסאם</w:t>
      </w:r>
      <w:r>
        <w:rPr>
          <w:rtl/>
        </w:rPr>
        <w:t xml:space="preserve"> מח'ול (חד"ש-תע"ל):</w:t>
      </w:r>
    </w:p>
    <w:p w14:paraId="26BC44F7" w14:textId="77777777" w:rsidR="00000000" w:rsidRDefault="00382668">
      <w:pPr>
        <w:pStyle w:val="a0"/>
        <w:rPr>
          <w:rFonts w:hint="cs"/>
          <w:rtl/>
        </w:rPr>
      </w:pPr>
    </w:p>
    <w:p w14:paraId="1FAE6DE8" w14:textId="77777777" w:rsidR="00000000" w:rsidRDefault="00382668">
      <w:pPr>
        <w:pStyle w:val="a0"/>
        <w:rPr>
          <w:rFonts w:hint="cs"/>
          <w:rtl/>
        </w:rPr>
      </w:pPr>
      <w:r>
        <w:rPr>
          <w:rFonts w:hint="cs"/>
          <w:rtl/>
        </w:rPr>
        <w:t xml:space="preserve">- - - </w:t>
      </w:r>
    </w:p>
    <w:p w14:paraId="01BB1D46" w14:textId="77777777" w:rsidR="00000000" w:rsidRDefault="00382668">
      <w:pPr>
        <w:pStyle w:val="a0"/>
        <w:ind w:firstLine="0"/>
        <w:rPr>
          <w:rFonts w:hint="cs"/>
          <w:rtl/>
        </w:rPr>
      </w:pPr>
    </w:p>
    <w:p w14:paraId="025EBE8E" w14:textId="77777777" w:rsidR="00000000" w:rsidRDefault="00382668">
      <w:pPr>
        <w:pStyle w:val="-"/>
        <w:rPr>
          <w:rtl/>
        </w:rPr>
      </w:pPr>
      <w:bookmarkStart w:id="249" w:name="FS000000405T22_12_2003_16_43_40C"/>
      <w:bookmarkEnd w:id="249"/>
      <w:r>
        <w:rPr>
          <w:rtl/>
        </w:rPr>
        <w:t>שר התיירות בנימין אלון:</w:t>
      </w:r>
    </w:p>
    <w:p w14:paraId="07C102F1" w14:textId="77777777" w:rsidR="00000000" w:rsidRDefault="00382668">
      <w:pPr>
        <w:pStyle w:val="a0"/>
        <w:rPr>
          <w:rtl/>
        </w:rPr>
      </w:pPr>
    </w:p>
    <w:p w14:paraId="129A8841" w14:textId="77777777" w:rsidR="00000000" w:rsidRDefault="00382668">
      <w:pPr>
        <w:pStyle w:val="a0"/>
        <w:rPr>
          <w:rFonts w:hint="cs"/>
          <w:rtl/>
        </w:rPr>
      </w:pPr>
      <w:r>
        <w:rPr>
          <w:rFonts w:hint="cs"/>
          <w:rtl/>
        </w:rPr>
        <w:t xml:space="preserve">אני אשמח לקבל ממך כל נייר ולבדוק עם הגורמים המקצועיים </w:t>
      </w:r>
      <w:r>
        <w:rPr>
          <w:rFonts w:hint="cs"/>
          <w:rtl/>
        </w:rPr>
        <w:t xml:space="preserve">במשרד אם הנייר הזה היה מוכר להם או לא. תודה. </w:t>
      </w:r>
    </w:p>
    <w:p w14:paraId="4D69D403" w14:textId="77777777" w:rsidR="00000000" w:rsidRDefault="00382668">
      <w:pPr>
        <w:pStyle w:val="a0"/>
        <w:ind w:firstLine="0"/>
        <w:rPr>
          <w:rFonts w:hint="cs"/>
          <w:rtl/>
        </w:rPr>
      </w:pPr>
    </w:p>
    <w:p w14:paraId="6FF759C9" w14:textId="77777777" w:rsidR="00000000" w:rsidRDefault="00382668">
      <w:pPr>
        <w:pStyle w:val="af1"/>
        <w:rPr>
          <w:rtl/>
        </w:rPr>
      </w:pPr>
      <w:r>
        <w:rPr>
          <w:rtl/>
        </w:rPr>
        <w:t>היו"ר ראובן ריבלין:</w:t>
      </w:r>
    </w:p>
    <w:p w14:paraId="7F3C74D1" w14:textId="77777777" w:rsidR="00000000" w:rsidRDefault="00382668">
      <w:pPr>
        <w:pStyle w:val="a0"/>
        <w:rPr>
          <w:rtl/>
        </w:rPr>
      </w:pPr>
    </w:p>
    <w:p w14:paraId="4D5A7F6B" w14:textId="77777777" w:rsidR="00000000" w:rsidRDefault="00382668">
      <w:pPr>
        <w:pStyle w:val="a0"/>
        <w:rPr>
          <w:rFonts w:hint="cs"/>
          <w:rtl/>
        </w:rPr>
      </w:pPr>
      <w:r>
        <w:rPr>
          <w:rFonts w:hint="cs"/>
          <w:rtl/>
        </w:rPr>
        <w:t xml:space="preserve">תודה רבה לשר בני אלון. אני מודה לחבר הכנסת מח'ול, אשר המתין עד סוף הישיבה לשמוע את התשובה על השאילתא שלו. </w:t>
      </w:r>
    </w:p>
    <w:p w14:paraId="23D711B3" w14:textId="77777777" w:rsidR="00000000" w:rsidRDefault="00382668">
      <w:pPr>
        <w:pStyle w:val="a0"/>
        <w:rPr>
          <w:rFonts w:hint="cs"/>
          <w:rtl/>
        </w:rPr>
      </w:pPr>
    </w:p>
    <w:p w14:paraId="0CCED41A" w14:textId="77777777" w:rsidR="00000000" w:rsidRDefault="00382668">
      <w:pPr>
        <w:pStyle w:val="a0"/>
        <w:rPr>
          <w:rFonts w:hint="cs"/>
          <w:rtl/>
        </w:rPr>
      </w:pPr>
      <w:r>
        <w:rPr>
          <w:rFonts w:hint="cs"/>
          <w:rtl/>
        </w:rPr>
        <w:t xml:space="preserve">רבותי חברי הכנסת, תם סדר-היום. הישיבה הבאה - מחר, יום שלישי, נר רביעי של חנוכה, </w:t>
      </w:r>
      <w:r>
        <w:rPr>
          <w:rFonts w:hint="cs"/>
          <w:rtl/>
        </w:rPr>
        <w:t xml:space="preserve">כ"ח בכסליו התשס"ד, 23 בחודש דצמבר 2003, למניינם. ישיבת כנסת זאת נעולה. הישיבה הבאה תתקיים מחר בשעה 13:00. </w:t>
      </w:r>
    </w:p>
    <w:p w14:paraId="75AB9547" w14:textId="77777777" w:rsidR="00000000" w:rsidRDefault="00382668">
      <w:pPr>
        <w:pStyle w:val="a0"/>
        <w:ind w:firstLine="0"/>
        <w:rPr>
          <w:rFonts w:hint="cs"/>
          <w:rtl/>
        </w:rPr>
      </w:pPr>
    </w:p>
    <w:p w14:paraId="528AA899" w14:textId="77777777" w:rsidR="00000000" w:rsidRDefault="00382668">
      <w:pPr>
        <w:pStyle w:val="a0"/>
        <w:ind w:firstLine="0"/>
        <w:jc w:val="center"/>
        <w:rPr>
          <w:rFonts w:hint="cs"/>
          <w:rtl/>
        </w:rPr>
      </w:pPr>
      <w:r>
        <w:rPr>
          <w:rFonts w:hint="cs"/>
          <w:rtl/>
        </w:rPr>
        <w:t>הישיבה ננעלה בשעה 16:31.</w:t>
      </w:r>
    </w:p>
    <w:p w14:paraId="2C72CD53" w14:textId="77777777" w:rsidR="00000000" w:rsidRDefault="00382668">
      <w:pPr>
        <w:pStyle w:val="a0"/>
        <w:rPr>
          <w:rtl/>
        </w:rPr>
      </w:pPr>
    </w:p>
    <w:p w14:paraId="4B3BB787" w14:textId="77777777" w:rsidR="00000000" w:rsidRDefault="00382668">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80578" w14:textId="77777777" w:rsidR="00000000" w:rsidRDefault="00382668">
      <w:r>
        <w:separator/>
      </w:r>
    </w:p>
  </w:endnote>
  <w:endnote w:type="continuationSeparator" w:id="0">
    <w:p w14:paraId="47A53502" w14:textId="77777777" w:rsidR="00000000" w:rsidRDefault="00382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5F7" w14:textId="77777777" w:rsidR="00000000" w:rsidRDefault="00382668">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103</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C8FBB" w14:textId="77777777" w:rsidR="00000000" w:rsidRDefault="00382668">
      <w:r>
        <w:separator/>
      </w:r>
    </w:p>
  </w:footnote>
  <w:footnote w:type="continuationSeparator" w:id="0">
    <w:p w14:paraId="256C8B8A" w14:textId="77777777" w:rsidR="00000000" w:rsidRDefault="00382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9500_1-21.doc"/>
    <w:docVar w:name="Position" w:val="Merged1-21"/>
    <w:docVar w:name="Queue" w:val="1-21"/>
    <w:docVar w:name="SaveYN" w:val="N"/>
    <w:docVar w:name="Session" w:val="19500"/>
    <w:docVar w:name="SessionDate" w:val="22/12/03"/>
    <w:docVar w:name="SpeakersNum" w:val="0"/>
    <w:docVar w:name="StartMode" w:val="4"/>
  </w:docVars>
  <w:rsids>
    <w:rsidRoot w:val="00382668"/>
    <w:rsid w:val="003826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7C9D0"/>
  <w15:chartTrackingRefBased/>
  <w15:docId w15:val="{EC01EC93-F3A3-444E-98AF-3A0DCFCC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20232</Words>
  <Characters>115327</Characters>
  <Application>Microsoft Office Word</Application>
  <DocSecurity>0</DocSecurity>
  <Lines>961</Lines>
  <Paragraphs>270</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135289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85 מתאריך 22/12/2003</dc:title>
  <dc:subject/>
  <dc:creator>knesset</dc:creator>
  <cp:keywords/>
  <dc:description/>
  <cp:lastModifiedBy>vladimir</cp:lastModifiedBy>
  <cp:revision>2</cp:revision>
  <cp:lastPrinted>2004-05-27T11:33:00Z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17892403</vt:lpwstr>
  </property>
  <property fmtid="{D5CDD505-2E9C-101B-9397-08002B2CF9AE}" pid="4" name="SDDocDate">
    <vt:lpwstr>2005-07-17T12:23:15Z</vt:lpwstr>
  </property>
  <property fmtid="{D5CDD505-2E9C-101B-9397-08002B2CF9AE}" pid="5" name="SDHebDate">
    <vt:lpwstr>י' בתמוז, התשס"ה</vt:lpwstr>
  </property>
  <property fmtid="{D5CDD505-2E9C-101B-9397-08002B2CF9AE}" pid="6" name="SDCategories">
    <vt:lpwstr>:דף הבית:נושאים:דברי הכנסת:כנסת 16;#</vt:lpwstr>
  </property>
  <property fmtid="{D5CDD505-2E9C-101B-9397-08002B2CF9AE}" pid="7" name="MisYeshiva">
    <vt:lpwstr>85.0000000000000</vt:lpwstr>
  </property>
  <property fmtid="{D5CDD505-2E9C-101B-9397-08002B2CF9AE}" pid="8" name="SDAuthor">
    <vt:lpwstr>דבורה אביבי</vt:lpwstr>
  </property>
  <property fmtid="{D5CDD505-2E9C-101B-9397-08002B2CF9AE}" pid="9" name="TaarichYeshiva">
    <vt:lpwstr>2003-12-22T02:00:00Z</vt:lpwstr>
  </property>
</Properties>
</file>