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F3E5" w14:textId="77777777" w:rsidR="00000000" w:rsidRDefault="0069655B">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7475B8E" w14:textId="77777777" w:rsidR="00000000" w:rsidRDefault="0069655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_Toc69694858 \h </w:instrText>
      </w:r>
      <w:r>
        <w:fldChar w:fldCharType="separate"/>
      </w:r>
      <w:r>
        <w:t>7</w:t>
      </w:r>
      <w:r>
        <w:fldChar w:fldCharType="end"/>
      </w:r>
    </w:p>
    <w:p w14:paraId="27901561" w14:textId="77777777" w:rsidR="00000000" w:rsidRDefault="0069655B">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_Toc69694859 \h </w:instrText>
      </w:r>
      <w:r>
        <w:fldChar w:fldCharType="separate"/>
      </w:r>
      <w:r>
        <w:t>10</w:t>
      </w:r>
      <w:r>
        <w:fldChar w:fldCharType="end"/>
      </w:r>
    </w:p>
    <w:p w14:paraId="5D90E5F4" w14:textId="77777777" w:rsidR="00000000" w:rsidRDefault="0069655B">
      <w:pPr>
        <w:pStyle w:val="TOC1"/>
        <w:tabs>
          <w:tab w:val="right" w:leader="dot" w:pos="8296"/>
        </w:tabs>
        <w:rPr>
          <w:rFonts w:ascii="Times New Roman" w:hAnsi="Times New Roman" w:cs="Times New Roman"/>
          <w:sz w:val="24"/>
          <w:szCs w:val="24"/>
        </w:rPr>
      </w:pPr>
      <w:r>
        <w:t xml:space="preserve">942. </w:t>
      </w:r>
      <w:r>
        <w:rPr>
          <w:rtl/>
        </w:rPr>
        <w:t>עבודת כתבי רשות השידור בשטחים</w:t>
      </w:r>
      <w:r>
        <w:tab/>
      </w:r>
      <w:r>
        <w:fldChar w:fldCharType="begin"/>
      </w:r>
      <w:r>
        <w:instrText xml:space="preserve"> PAGEREF _Toc69694860 \h </w:instrText>
      </w:r>
      <w:r>
        <w:fldChar w:fldCharType="separate"/>
      </w:r>
      <w:r>
        <w:t>11</w:t>
      </w:r>
      <w:r>
        <w:fldChar w:fldCharType="end"/>
      </w:r>
    </w:p>
    <w:p w14:paraId="1AD2B8EE" w14:textId="77777777" w:rsidR="00000000" w:rsidRDefault="0069655B">
      <w:pPr>
        <w:pStyle w:val="TOC1"/>
        <w:tabs>
          <w:tab w:val="right" w:leader="dot" w:pos="8296"/>
        </w:tabs>
        <w:rPr>
          <w:rFonts w:ascii="Times New Roman" w:hAnsi="Times New Roman" w:cs="Times New Roman"/>
          <w:sz w:val="24"/>
          <w:szCs w:val="24"/>
        </w:rPr>
      </w:pPr>
      <w:r>
        <w:t xml:space="preserve">945. </w:t>
      </w:r>
      <w:r>
        <w:rPr>
          <w:rtl/>
        </w:rPr>
        <w:t>הרחבת</w:t>
      </w:r>
      <w:r>
        <w:rPr>
          <w:rtl/>
        </w:rPr>
        <w:t xml:space="preserve"> מושב שער</w:t>
      </w:r>
      <w:r>
        <w:t>-</w:t>
      </w:r>
      <w:r>
        <w:rPr>
          <w:rtl/>
        </w:rPr>
        <w:t>אפרים</w:t>
      </w:r>
      <w:r>
        <w:tab/>
      </w:r>
      <w:r>
        <w:fldChar w:fldCharType="begin"/>
      </w:r>
      <w:r>
        <w:instrText xml:space="preserve"> PAGEREF _Toc69694861 \h </w:instrText>
      </w:r>
      <w:r>
        <w:fldChar w:fldCharType="separate"/>
      </w:r>
      <w:r>
        <w:t>14</w:t>
      </w:r>
      <w:r>
        <w:fldChar w:fldCharType="end"/>
      </w:r>
    </w:p>
    <w:p w14:paraId="210D3C88" w14:textId="77777777" w:rsidR="00000000" w:rsidRDefault="0069655B">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_Toc69694862 \h </w:instrText>
      </w:r>
      <w:r>
        <w:fldChar w:fldCharType="separate"/>
      </w:r>
      <w:r>
        <w:t>14</w:t>
      </w:r>
      <w:r>
        <w:fldChar w:fldCharType="end"/>
      </w:r>
    </w:p>
    <w:p w14:paraId="13D7FE7B" w14:textId="77777777" w:rsidR="00000000" w:rsidRDefault="0069655B">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_Toc69694863 \h </w:instrText>
      </w:r>
      <w:r>
        <w:fldChar w:fldCharType="separate"/>
      </w:r>
      <w:r>
        <w:t>15</w:t>
      </w:r>
      <w:r>
        <w:fldChar w:fldCharType="end"/>
      </w:r>
    </w:p>
    <w:p w14:paraId="604A7CB0" w14:textId="77777777" w:rsidR="00000000" w:rsidRDefault="0069655B">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_Toc69694864 \h </w:instrText>
      </w:r>
      <w:r>
        <w:fldChar w:fldCharType="separate"/>
      </w:r>
      <w:r>
        <w:t>16</w:t>
      </w:r>
      <w:r>
        <w:fldChar w:fldCharType="end"/>
      </w:r>
    </w:p>
    <w:p w14:paraId="249E5B22" w14:textId="77777777" w:rsidR="00000000" w:rsidRDefault="0069655B">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_Toc69694865 \h </w:instrText>
      </w:r>
      <w:r>
        <w:fldChar w:fldCharType="separate"/>
      </w:r>
      <w:r>
        <w:t>16</w:t>
      </w:r>
      <w:r>
        <w:fldChar w:fldCharType="end"/>
      </w:r>
    </w:p>
    <w:p w14:paraId="6A1AF01B" w14:textId="77777777" w:rsidR="00000000" w:rsidRDefault="0069655B">
      <w:pPr>
        <w:pStyle w:val="TOC1"/>
        <w:tabs>
          <w:tab w:val="right" w:leader="dot" w:pos="8296"/>
        </w:tabs>
        <w:rPr>
          <w:rFonts w:ascii="Times New Roman" w:hAnsi="Times New Roman" w:cs="Times New Roman"/>
          <w:sz w:val="24"/>
          <w:szCs w:val="24"/>
        </w:rPr>
      </w:pPr>
      <w:r>
        <w:t xml:space="preserve">1053. </w:t>
      </w:r>
      <w:r>
        <w:rPr>
          <w:rtl/>
        </w:rPr>
        <w:t>נסיעות של עובדי רשות השידור</w:t>
      </w:r>
      <w:r>
        <w:t xml:space="preserve"> </w:t>
      </w:r>
      <w:r>
        <w:rPr>
          <w:rtl/>
        </w:rPr>
        <w:t>למשימות בחו"ל</w:t>
      </w:r>
      <w:r>
        <w:tab/>
      </w:r>
      <w:r>
        <w:fldChar w:fldCharType="begin"/>
      </w:r>
      <w:r>
        <w:instrText xml:space="preserve"> PAGEREF _Toc69694866 \h </w:instrText>
      </w:r>
      <w:r>
        <w:fldChar w:fldCharType="separate"/>
      </w:r>
      <w:r>
        <w:t>16</w:t>
      </w:r>
      <w:r>
        <w:fldChar w:fldCharType="end"/>
      </w:r>
    </w:p>
    <w:p w14:paraId="267A23F6" w14:textId="77777777" w:rsidR="00000000" w:rsidRDefault="0069655B">
      <w:pPr>
        <w:pStyle w:val="TOC1"/>
        <w:tabs>
          <w:tab w:val="right" w:leader="dot" w:pos="8296"/>
        </w:tabs>
        <w:rPr>
          <w:rFonts w:ascii="Times New Roman" w:hAnsi="Times New Roman" w:cs="Times New Roman"/>
          <w:sz w:val="24"/>
          <w:szCs w:val="24"/>
        </w:rPr>
      </w:pPr>
      <w:r>
        <w:t xml:space="preserve">1121. </w:t>
      </w:r>
      <w:r>
        <w:rPr>
          <w:rtl/>
        </w:rPr>
        <w:t>ידיעה על פינוי מפעלי המלח מעתלית</w:t>
      </w:r>
      <w:r>
        <w:tab/>
      </w:r>
      <w:r>
        <w:fldChar w:fldCharType="begin"/>
      </w:r>
      <w:r>
        <w:instrText xml:space="preserve"> PAGEREF _Toc69694867 \h </w:instrText>
      </w:r>
      <w:r>
        <w:fldChar w:fldCharType="separate"/>
      </w:r>
      <w:r>
        <w:t>18</w:t>
      </w:r>
      <w:r>
        <w:fldChar w:fldCharType="end"/>
      </w:r>
    </w:p>
    <w:p w14:paraId="36C25A47" w14:textId="77777777" w:rsidR="00000000" w:rsidRDefault="0069655B">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_Toc69694868 \h </w:instrText>
      </w:r>
      <w:r>
        <w:fldChar w:fldCharType="separate"/>
      </w:r>
      <w:r>
        <w:t>19</w:t>
      </w:r>
      <w:r>
        <w:fldChar w:fldCharType="end"/>
      </w:r>
    </w:p>
    <w:p w14:paraId="590E1B53" w14:textId="77777777" w:rsidR="00000000" w:rsidRDefault="0069655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_Toc69694869 \h </w:instrText>
      </w:r>
      <w:r>
        <w:fldChar w:fldCharType="separate"/>
      </w:r>
      <w:r>
        <w:t>20</w:t>
      </w:r>
      <w:r>
        <w:fldChar w:fldCharType="end"/>
      </w:r>
    </w:p>
    <w:p w14:paraId="0D3B2E93" w14:textId="77777777" w:rsidR="00000000" w:rsidRDefault="0069655B">
      <w:pPr>
        <w:pStyle w:val="TOC1"/>
        <w:tabs>
          <w:tab w:val="right" w:leader="dot" w:pos="8296"/>
        </w:tabs>
        <w:rPr>
          <w:rFonts w:ascii="Times New Roman" w:hAnsi="Times New Roman" w:cs="Times New Roman"/>
          <w:sz w:val="24"/>
          <w:szCs w:val="24"/>
        </w:rPr>
      </w:pPr>
      <w:r>
        <w:t xml:space="preserve">1136. </w:t>
      </w:r>
      <w:r>
        <w:rPr>
          <w:rtl/>
        </w:rPr>
        <w:t>בטיחות המתקנים</w:t>
      </w:r>
      <w:r>
        <w:t xml:space="preserve"> </w:t>
      </w:r>
      <w:r>
        <w:rPr>
          <w:rtl/>
        </w:rPr>
        <w:t>בגני</w:t>
      </w:r>
      <w:r>
        <w:t>-</w:t>
      </w:r>
      <w:r>
        <w:rPr>
          <w:rtl/>
        </w:rPr>
        <w:t>שעשועים</w:t>
      </w:r>
      <w:r>
        <w:tab/>
      </w:r>
      <w:r>
        <w:fldChar w:fldCharType="begin"/>
      </w:r>
      <w:r>
        <w:instrText xml:space="preserve"> PAGEREF _Toc69694870 \h </w:instrText>
      </w:r>
      <w:r>
        <w:fldChar w:fldCharType="separate"/>
      </w:r>
      <w:r>
        <w:t>20</w:t>
      </w:r>
      <w:r>
        <w:fldChar w:fldCharType="end"/>
      </w:r>
    </w:p>
    <w:p w14:paraId="327674B3" w14:textId="77777777" w:rsidR="00000000" w:rsidRDefault="0069655B">
      <w:pPr>
        <w:pStyle w:val="TOC1"/>
        <w:tabs>
          <w:tab w:val="right" w:leader="dot" w:pos="8296"/>
        </w:tabs>
        <w:rPr>
          <w:rFonts w:ascii="Times New Roman" w:hAnsi="Times New Roman" w:cs="Times New Roman"/>
          <w:sz w:val="24"/>
          <w:szCs w:val="24"/>
        </w:rPr>
      </w:pPr>
      <w:r>
        <w:rPr>
          <w:rtl/>
        </w:rPr>
        <w:t>הצעת חוק תובענות ייצוגיות, התשס"ג-2003</w:t>
      </w:r>
      <w:r>
        <w:tab/>
      </w:r>
      <w:r>
        <w:fldChar w:fldCharType="begin"/>
      </w:r>
      <w:r>
        <w:instrText xml:space="preserve"> PAGEREF _Toc69694871 \h </w:instrText>
      </w:r>
      <w:r>
        <w:fldChar w:fldCharType="separate"/>
      </w:r>
      <w:r>
        <w:t>22</w:t>
      </w:r>
      <w:r>
        <w:fldChar w:fldCharType="end"/>
      </w:r>
    </w:p>
    <w:p w14:paraId="0567D2D2"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 הכנ</w:t>
      </w:r>
      <w:r>
        <w:rPr>
          <w:rtl/>
        </w:rPr>
        <w:t>סת אופיר פינס-פז</w:t>
      </w:r>
      <w:r>
        <w:t>)</w:t>
      </w:r>
      <w:r>
        <w:tab/>
      </w:r>
      <w:r>
        <w:fldChar w:fldCharType="begin"/>
      </w:r>
      <w:r>
        <w:instrText xml:space="preserve"> PAGEREF _Toc69694872 \h </w:instrText>
      </w:r>
      <w:r>
        <w:fldChar w:fldCharType="separate"/>
      </w:r>
      <w:r>
        <w:t>22</w:t>
      </w:r>
      <w:r>
        <w:fldChar w:fldCharType="end"/>
      </w:r>
    </w:p>
    <w:p w14:paraId="7B0F62F4" w14:textId="77777777" w:rsidR="00000000" w:rsidRDefault="0069655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_Toc69694873 \h </w:instrText>
      </w:r>
      <w:r>
        <w:fldChar w:fldCharType="separate"/>
      </w:r>
      <w:r>
        <w:t>23</w:t>
      </w:r>
      <w:r>
        <w:fldChar w:fldCharType="end"/>
      </w:r>
    </w:p>
    <w:p w14:paraId="18543257"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_Toc69694874 \h </w:instrText>
      </w:r>
      <w:r>
        <w:fldChar w:fldCharType="separate"/>
      </w:r>
      <w:r>
        <w:t>23</w:t>
      </w:r>
      <w:r>
        <w:fldChar w:fldCharType="end"/>
      </w:r>
    </w:p>
    <w:p w14:paraId="711BE548" w14:textId="77777777" w:rsidR="00000000" w:rsidRDefault="0069655B">
      <w:pPr>
        <w:pStyle w:val="TOC1"/>
        <w:tabs>
          <w:tab w:val="right" w:leader="dot" w:pos="8296"/>
        </w:tabs>
        <w:rPr>
          <w:rFonts w:ascii="Times New Roman" w:hAnsi="Times New Roman" w:cs="Times New Roman"/>
          <w:sz w:val="24"/>
          <w:szCs w:val="24"/>
        </w:rPr>
      </w:pPr>
      <w:r>
        <w:rPr>
          <w:rtl/>
        </w:rPr>
        <w:t>הצעת חוק תובענות ייצוגיות, התשס"ג-2003</w:t>
      </w:r>
      <w:r>
        <w:tab/>
      </w:r>
      <w:r>
        <w:fldChar w:fldCharType="begin"/>
      </w:r>
      <w:r>
        <w:instrText xml:space="preserve"> PAGEREF _Toc69694875 \h </w:instrText>
      </w:r>
      <w:r>
        <w:fldChar w:fldCharType="separate"/>
      </w:r>
      <w:r>
        <w:t>24</w:t>
      </w:r>
      <w:r>
        <w:fldChar w:fldCharType="end"/>
      </w:r>
    </w:p>
    <w:p w14:paraId="5637E567" w14:textId="77777777" w:rsidR="00000000" w:rsidRDefault="0069655B">
      <w:pPr>
        <w:pStyle w:val="TOC1"/>
        <w:tabs>
          <w:tab w:val="right" w:leader="dot" w:pos="8296"/>
        </w:tabs>
        <w:rPr>
          <w:rFonts w:ascii="Times New Roman" w:hAnsi="Times New Roman" w:cs="Times New Roman"/>
          <w:sz w:val="24"/>
          <w:szCs w:val="24"/>
        </w:rPr>
      </w:pPr>
      <w:r>
        <w:t>(</w:t>
      </w:r>
      <w:r>
        <w:rPr>
          <w:rtl/>
        </w:rPr>
        <w:t>הצעת קבוצת חברי הכנ</w:t>
      </w:r>
      <w:r>
        <w:rPr>
          <w:rtl/>
        </w:rPr>
        <w:t>סת)</w:t>
      </w:r>
      <w:r>
        <w:tab/>
      </w:r>
      <w:r>
        <w:fldChar w:fldCharType="begin"/>
      </w:r>
      <w:r>
        <w:instrText xml:space="preserve"> PAGEREF _Toc69694876 \h </w:instrText>
      </w:r>
      <w:r>
        <w:fldChar w:fldCharType="separate"/>
      </w:r>
      <w:r>
        <w:t>24</w:t>
      </w:r>
      <w:r>
        <w:fldChar w:fldCharType="end"/>
      </w:r>
    </w:p>
    <w:p w14:paraId="39689023" w14:textId="77777777" w:rsidR="00000000" w:rsidRDefault="0069655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_Toc69694877 \h </w:instrText>
      </w:r>
      <w:r>
        <w:fldChar w:fldCharType="separate"/>
      </w:r>
      <w:r>
        <w:t>25</w:t>
      </w:r>
      <w:r>
        <w:fldChar w:fldCharType="end"/>
      </w:r>
    </w:p>
    <w:p w14:paraId="7B6E61E2"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_Toc69694878 \h </w:instrText>
      </w:r>
      <w:r>
        <w:fldChar w:fldCharType="separate"/>
      </w:r>
      <w:r>
        <w:t>25</w:t>
      </w:r>
      <w:r>
        <w:fldChar w:fldCharType="end"/>
      </w:r>
    </w:p>
    <w:p w14:paraId="54AE0CC4" w14:textId="77777777" w:rsidR="00000000" w:rsidRDefault="0069655B">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_Toc69694879 \h </w:instrText>
      </w:r>
      <w:r>
        <w:fldChar w:fldCharType="separate"/>
      </w:r>
      <w:r>
        <w:t>26</w:t>
      </w:r>
      <w:r>
        <w:fldChar w:fldCharType="end"/>
      </w:r>
    </w:p>
    <w:p w14:paraId="342CAA2C" w14:textId="77777777" w:rsidR="00000000" w:rsidRDefault="0069655B">
      <w:pPr>
        <w:pStyle w:val="TOC1"/>
        <w:tabs>
          <w:tab w:val="right" w:leader="dot" w:pos="8296"/>
        </w:tabs>
        <w:rPr>
          <w:rFonts w:ascii="Times New Roman" w:hAnsi="Times New Roman" w:cs="Times New Roman"/>
          <w:sz w:val="24"/>
          <w:szCs w:val="24"/>
        </w:rPr>
      </w:pPr>
      <w:r>
        <w:t xml:space="preserve">135. </w:t>
      </w:r>
      <w:r>
        <w:rPr>
          <w:rtl/>
        </w:rPr>
        <w:t>תקנות הבטיחות במקומות ציבוריים</w:t>
      </w:r>
      <w:r>
        <w:tab/>
      </w:r>
      <w:r>
        <w:fldChar w:fldCharType="begin"/>
      </w:r>
      <w:r>
        <w:instrText xml:space="preserve"> PAGEREF _Toc69694880 \h </w:instrText>
      </w:r>
      <w:r>
        <w:fldChar w:fldCharType="separate"/>
      </w:r>
      <w:r>
        <w:t>26</w:t>
      </w:r>
      <w:r>
        <w:fldChar w:fldCharType="end"/>
      </w:r>
    </w:p>
    <w:p w14:paraId="30893433" w14:textId="77777777" w:rsidR="00000000" w:rsidRDefault="0069655B">
      <w:pPr>
        <w:pStyle w:val="TOC2"/>
        <w:tabs>
          <w:tab w:val="right" w:leader="dot" w:pos="8296"/>
        </w:tabs>
        <w:ind w:right="0"/>
        <w:rPr>
          <w:rFonts w:ascii="Times New Roman" w:hAnsi="Times New Roman" w:cs="Times New Roman"/>
          <w:sz w:val="24"/>
          <w:szCs w:val="24"/>
        </w:rPr>
      </w:pPr>
      <w:r>
        <w:rPr>
          <w:rtl/>
        </w:rPr>
        <w:t>אית</w:t>
      </w:r>
      <w:r>
        <w:rPr>
          <w:rtl/>
        </w:rPr>
        <w:t>ן</w:t>
      </w:r>
      <w:r>
        <w:t xml:space="preserve"> </w:t>
      </w:r>
      <w:r>
        <w:rPr>
          <w:rtl/>
        </w:rPr>
        <w:t>כבל (העבודה-מימד):</w:t>
      </w:r>
      <w:r>
        <w:tab/>
      </w:r>
      <w:r>
        <w:fldChar w:fldCharType="begin"/>
      </w:r>
      <w:r>
        <w:instrText xml:space="preserve"> PAGEREF _Toc69694881 \h </w:instrText>
      </w:r>
      <w:r>
        <w:fldChar w:fldCharType="separate"/>
      </w:r>
      <w:r>
        <w:t>26</w:t>
      </w:r>
      <w:r>
        <w:fldChar w:fldCharType="end"/>
      </w:r>
    </w:p>
    <w:p w14:paraId="1AA456AE"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_Toc69694882 \h </w:instrText>
      </w:r>
      <w:r>
        <w:fldChar w:fldCharType="separate"/>
      </w:r>
      <w:r>
        <w:t>27</w:t>
      </w:r>
      <w:r>
        <w:fldChar w:fldCharType="end"/>
      </w:r>
    </w:p>
    <w:p w14:paraId="2D9E15FF" w14:textId="77777777" w:rsidR="00000000" w:rsidRDefault="0069655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_Toc69694883 \h </w:instrText>
      </w:r>
      <w:r>
        <w:fldChar w:fldCharType="separate"/>
      </w:r>
      <w:r>
        <w:t>27</w:t>
      </w:r>
      <w:r>
        <w:fldChar w:fldCharType="end"/>
      </w:r>
    </w:p>
    <w:p w14:paraId="24BEA7BD"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_Toc69694884 \h </w:instrText>
      </w:r>
      <w:r>
        <w:fldChar w:fldCharType="separate"/>
      </w:r>
      <w:r>
        <w:t>27</w:t>
      </w:r>
      <w:r>
        <w:fldChar w:fldCharType="end"/>
      </w:r>
    </w:p>
    <w:p w14:paraId="4135B7CE" w14:textId="77777777" w:rsidR="00000000" w:rsidRDefault="0069655B">
      <w:pPr>
        <w:pStyle w:val="TOC1"/>
        <w:tabs>
          <w:tab w:val="right" w:leader="dot" w:pos="8296"/>
        </w:tabs>
        <w:rPr>
          <w:rFonts w:ascii="Times New Roman" w:hAnsi="Times New Roman" w:cs="Times New Roman"/>
          <w:sz w:val="24"/>
          <w:szCs w:val="24"/>
        </w:rPr>
      </w:pPr>
      <w:r>
        <w:t xml:space="preserve">136. </w:t>
      </w:r>
      <w:r>
        <w:rPr>
          <w:rtl/>
        </w:rPr>
        <w:t>העלאת עצמותיו של אלי כהן הי"ד לקבורה</w:t>
      </w:r>
      <w:r>
        <w:rPr>
          <w:rtl/>
        </w:rPr>
        <w:t xml:space="preserve"> בישראל</w:t>
      </w:r>
      <w:r>
        <w:tab/>
      </w:r>
      <w:r>
        <w:fldChar w:fldCharType="begin"/>
      </w:r>
      <w:r>
        <w:instrText xml:space="preserve"> PAGEREF _Toc69694885 \h </w:instrText>
      </w:r>
      <w:r>
        <w:fldChar w:fldCharType="separate"/>
      </w:r>
      <w:r>
        <w:t>28</w:t>
      </w:r>
      <w:r>
        <w:fldChar w:fldCharType="end"/>
      </w:r>
    </w:p>
    <w:p w14:paraId="44D931E0" w14:textId="77777777" w:rsidR="00000000" w:rsidRDefault="0069655B">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_Toc69694886 \h </w:instrText>
      </w:r>
      <w:r>
        <w:fldChar w:fldCharType="separate"/>
      </w:r>
      <w:r>
        <w:t>28</w:t>
      </w:r>
      <w:r>
        <w:fldChar w:fldCharType="end"/>
      </w:r>
    </w:p>
    <w:p w14:paraId="5B5B489F"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_Toc69694887 \h </w:instrText>
      </w:r>
      <w:r>
        <w:fldChar w:fldCharType="separate"/>
      </w:r>
      <w:r>
        <w:t>28</w:t>
      </w:r>
      <w:r>
        <w:fldChar w:fldCharType="end"/>
      </w:r>
    </w:p>
    <w:p w14:paraId="57FDEB54" w14:textId="77777777" w:rsidR="00000000" w:rsidRDefault="0069655B">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_Toc69694888 \h </w:instrText>
      </w:r>
      <w:r>
        <w:fldChar w:fldCharType="separate"/>
      </w:r>
      <w:r>
        <w:t>29</w:t>
      </w:r>
      <w:r>
        <w:fldChar w:fldCharType="end"/>
      </w:r>
    </w:p>
    <w:p w14:paraId="4339E11D" w14:textId="77777777" w:rsidR="00000000" w:rsidRDefault="0069655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_Toc69694889 \h </w:instrText>
      </w:r>
      <w:r>
        <w:fldChar w:fldCharType="separate"/>
      </w:r>
      <w:r>
        <w:t>29</w:t>
      </w:r>
      <w:r>
        <w:fldChar w:fldCharType="end"/>
      </w:r>
    </w:p>
    <w:p w14:paraId="1E7DE915" w14:textId="77777777" w:rsidR="00000000" w:rsidRDefault="0069655B">
      <w:pPr>
        <w:pStyle w:val="TOC2"/>
        <w:tabs>
          <w:tab w:val="right" w:leader="dot" w:pos="8296"/>
        </w:tabs>
        <w:ind w:right="0"/>
        <w:rPr>
          <w:rFonts w:ascii="Times New Roman" w:hAnsi="Times New Roman" w:cs="Times New Roman"/>
          <w:sz w:val="24"/>
          <w:szCs w:val="24"/>
        </w:rPr>
      </w:pPr>
      <w:r>
        <w:rPr>
          <w:rtl/>
        </w:rPr>
        <w:t>עסאם</w:t>
      </w:r>
      <w:r>
        <w:t xml:space="preserve"> </w:t>
      </w:r>
      <w:r>
        <w:rPr>
          <w:rtl/>
        </w:rPr>
        <w:t xml:space="preserve">מח'ול </w:t>
      </w:r>
      <w:r>
        <w:rPr>
          <w:rtl/>
        </w:rPr>
        <w:t>(חד"ש-תע"ל):</w:t>
      </w:r>
      <w:r>
        <w:tab/>
      </w:r>
      <w:r>
        <w:fldChar w:fldCharType="begin"/>
      </w:r>
      <w:r>
        <w:instrText xml:space="preserve"> PAGEREF _Toc69694890 \h </w:instrText>
      </w:r>
      <w:r>
        <w:fldChar w:fldCharType="separate"/>
      </w:r>
      <w:r>
        <w:t>29</w:t>
      </w:r>
      <w:r>
        <w:fldChar w:fldCharType="end"/>
      </w:r>
    </w:p>
    <w:p w14:paraId="5F639269"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_Toc69694891 \h </w:instrText>
      </w:r>
      <w:r>
        <w:fldChar w:fldCharType="separate"/>
      </w:r>
      <w:r>
        <w:t>31</w:t>
      </w:r>
      <w:r>
        <w:fldChar w:fldCharType="end"/>
      </w:r>
    </w:p>
    <w:p w14:paraId="09F4A070" w14:textId="77777777" w:rsidR="00000000" w:rsidRDefault="0069655B">
      <w:pPr>
        <w:pStyle w:val="TOC1"/>
        <w:tabs>
          <w:tab w:val="right" w:leader="dot" w:pos="8296"/>
        </w:tabs>
        <w:rPr>
          <w:rFonts w:ascii="Times New Roman" w:hAnsi="Times New Roman" w:cs="Times New Roman"/>
          <w:sz w:val="24"/>
          <w:szCs w:val="24"/>
        </w:rPr>
      </w:pPr>
      <w:r>
        <w:t xml:space="preserve">134. </w:t>
      </w:r>
      <w:r>
        <w:rPr>
          <w:rtl/>
        </w:rPr>
        <w:t>מים מזוהמים בסביבת פי-גלילות</w:t>
      </w:r>
      <w:r>
        <w:tab/>
      </w:r>
      <w:r>
        <w:fldChar w:fldCharType="begin"/>
      </w:r>
      <w:r>
        <w:instrText xml:space="preserve"> PAGEREF _Toc69694892 \h </w:instrText>
      </w:r>
      <w:r>
        <w:fldChar w:fldCharType="separate"/>
      </w:r>
      <w:r>
        <w:t>31</w:t>
      </w:r>
      <w:r>
        <w:fldChar w:fldCharType="end"/>
      </w:r>
    </w:p>
    <w:p w14:paraId="08BB9772" w14:textId="77777777" w:rsidR="00000000" w:rsidRDefault="0069655B">
      <w:pPr>
        <w:pStyle w:val="TOC2"/>
        <w:tabs>
          <w:tab w:val="right" w:leader="dot" w:pos="8296"/>
        </w:tabs>
        <w:ind w:right="0"/>
        <w:rPr>
          <w:rFonts w:ascii="Times New Roman" w:hAnsi="Times New Roman" w:cs="Times New Roman"/>
          <w:sz w:val="24"/>
          <w:szCs w:val="24"/>
        </w:rPr>
      </w:pPr>
      <w:r>
        <w:rPr>
          <w:rtl/>
        </w:rPr>
        <w:lastRenderedPageBreak/>
        <w:t>עמרי</w:t>
      </w:r>
      <w:r>
        <w:t xml:space="preserve"> </w:t>
      </w:r>
      <w:r>
        <w:rPr>
          <w:rtl/>
        </w:rPr>
        <w:t>שרון (הליכוד):</w:t>
      </w:r>
      <w:r>
        <w:tab/>
      </w:r>
      <w:r>
        <w:fldChar w:fldCharType="begin"/>
      </w:r>
      <w:r>
        <w:instrText xml:space="preserve"> PAGEREF _Toc69694893 \h </w:instrText>
      </w:r>
      <w:r>
        <w:fldChar w:fldCharType="separate"/>
      </w:r>
      <w:r>
        <w:t>31</w:t>
      </w:r>
      <w:r>
        <w:fldChar w:fldCharType="end"/>
      </w:r>
    </w:p>
    <w:p w14:paraId="1FADB114"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_Toc69694894 \h </w:instrText>
      </w:r>
      <w:r>
        <w:fldChar w:fldCharType="separate"/>
      </w:r>
      <w:r>
        <w:t>3</w:t>
      </w:r>
      <w:r>
        <w:t>2</w:t>
      </w:r>
      <w:r>
        <w:fldChar w:fldCharType="end"/>
      </w:r>
    </w:p>
    <w:p w14:paraId="656F1CBD" w14:textId="77777777" w:rsidR="00000000" w:rsidRDefault="0069655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_Toc69694895 \h </w:instrText>
      </w:r>
      <w:r>
        <w:fldChar w:fldCharType="separate"/>
      </w:r>
      <w:r>
        <w:t>33</w:t>
      </w:r>
      <w:r>
        <w:fldChar w:fldCharType="end"/>
      </w:r>
    </w:p>
    <w:p w14:paraId="72AE5BA5" w14:textId="77777777" w:rsidR="00000000" w:rsidRDefault="006965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_Toc69694896 \h </w:instrText>
      </w:r>
      <w:r>
        <w:fldChar w:fldCharType="separate"/>
      </w:r>
      <w:r>
        <w:t>34</w:t>
      </w:r>
      <w:r>
        <w:fldChar w:fldCharType="end"/>
      </w:r>
    </w:p>
    <w:p w14:paraId="25FEB2BE"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_Toc69694897 \h </w:instrText>
      </w:r>
      <w:r>
        <w:fldChar w:fldCharType="separate"/>
      </w:r>
      <w:r>
        <w:t>36</w:t>
      </w:r>
      <w:r>
        <w:fldChar w:fldCharType="end"/>
      </w:r>
    </w:p>
    <w:p w14:paraId="371BE8C8" w14:textId="77777777" w:rsidR="00000000" w:rsidRDefault="0069655B">
      <w:pPr>
        <w:pStyle w:val="TOC1"/>
        <w:tabs>
          <w:tab w:val="right" w:leader="dot" w:pos="8296"/>
        </w:tabs>
        <w:rPr>
          <w:rFonts w:ascii="Times New Roman" w:hAnsi="Times New Roman" w:cs="Times New Roman"/>
          <w:sz w:val="24"/>
          <w:szCs w:val="24"/>
        </w:rPr>
      </w:pPr>
      <w:r>
        <w:rPr>
          <w:rtl/>
        </w:rPr>
        <w:t>הצעת חוק עבודת נשים (תיקון - פיטורי עובדת בהיריון), התשס"ג-2003</w:t>
      </w:r>
      <w:r>
        <w:tab/>
      </w:r>
      <w:r>
        <w:fldChar w:fldCharType="begin"/>
      </w:r>
      <w:r>
        <w:instrText xml:space="preserve"> P</w:instrText>
      </w:r>
      <w:r>
        <w:instrText xml:space="preserve">AGEREF _Toc69694898 \h </w:instrText>
      </w:r>
      <w:r>
        <w:fldChar w:fldCharType="separate"/>
      </w:r>
      <w:r>
        <w:t>36</w:t>
      </w:r>
      <w:r>
        <w:fldChar w:fldCharType="end"/>
      </w:r>
    </w:p>
    <w:p w14:paraId="44BE1E9E"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חברת הכנסת</w:t>
      </w:r>
      <w:r>
        <w:t xml:space="preserve"> </w:t>
      </w:r>
      <w:r>
        <w:rPr>
          <w:rtl/>
        </w:rPr>
        <w:t>גילה גמליאל)</w:t>
      </w:r>
      <w:r>
        <w:tab/>
      </w:r>
      <w:r>
        <w:fldChar w:fldCharType="begin"/>
      </w:r>
      <w:r>
        <w:instrText xml:space="preserve"> PAGEREF _Toc69694899 \h </w:instrText>
      </w:r>
      <w:r>
        <w:fldChar w:fldCharType="separate"/>
      </w:r>
      <w:r>
        <w:t>36</w:t>
      </w:r>
      <w:r>
        <w:fldChar w:fldCharType="end"/>
      </w:r>
    </w:p>
    <w:p w14:paraId="4CA964B2" w14:textId="77777777" w:rsidR="00000000" w:rsidRDefault="0069655B">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_Toc69694900 \h </w:instrText>
      </w:r>
      <w:r>
        <w:fldChar w:fldCharType="separate"/>
      </w:r>
      <w:r>
        <w:t>36</w:t>
      </w:r>
      <w:r>
        <w:fldChar w:fldCharType="end"/>
      </w:r>
    </w:p>
    <w:p w14:paraId="1988DD94" w14:textId="77777777" w:rsidR="00000000" w:rsidRDefault="0069655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_Toc69694901 \h </w:instrText>
      </w:r>
      <w:r>
        <w:fldChar w:fldCharType="separate"/>
      </w:r>
      <w:r>
        <w:t>37</w:t>
      </w:r>
      <w:r>
        <w:fldChar w:fldCharType="end"/>
      </w:r>
    </w:p>
    <w:p w14:paraId="32A9333C" w14:textId="77777777" w:rsidR="00000000" w:rsidRDefault="0069655B">
      <w:pPr>
        <w:pStyle w:val="TOC2"/>
        <w:tabs>
          <w:tab w:val="right" w:leader="dot" w:pos="8296"/>
        </w:tabs>
        <w:ind w:right="0"/>
        <w:rPr>
          <w:rFonts w:ascii="Times New Roman" w:hAnsi="Times New Roman" w:cs="Times New Roman"/>
          <w:sz w:val="24"/>
          <w:szCs w:val="24"/>
        </w:rPr>
      </w:pPr>
      <w:r>
        <w:rPr>
          <w:rtl/>
        </w:rPr>
        <w:t>סגן שר התעשייה, המסחר והתעסוקה מיכאל</w:t>
      </w:r>
      <w:r>
        <w:rPr>
          <w:rtl/>
        </w:rPr>
        <w:t xml:space="preserve"> רצון:</w:t>
      </w:r>
      <w:r>
        <w:tab/>
      </w:r>
      <w:r>
        <w:fldChar w:fldCharType="begin"/>
      </w:r>
      <w:r>
        <w:instrText xml:space="preserve"> PAGEREF _Toc69694902 \h </w:instrText>
      </w:r>
      <w:r>
        <w:fldChar w:fldCharType="separate"/>
      </w:r>
      <w:r>
        <w:t>38</w:t>
      </w:r>
      <w:r>
        <w:fldChar w:fldCharType="end"/>
      </w:r>
    </w:p>
    <w:p w14:paraId="201F4EAE" w14:textId="77777777" w:rsidR="00000000" w:rsidRDefault="0069655B">
      <w:pPr>
        <w:pStyle w:val="TOC1"/>
        <w:tabs>
          <w:tab w:val="right" w:leader="dot" w:pos="8296"/>
        </w:tabs>
        <w:rPr>
          <w:rFonts w:ascii="Times New Roman" w:hAnsi="Times New Roman" w:cs="Times New Roman"/>
          <w:sz w:val="24"/>
          <w:szCs w:val="24"/>
        </w:rPr>
      </w:pPr>
      <w:r>
        <w:rPr>
          <w:rtl/>
        </w:rPr>
        <w:t xml:space="preserve">הצעת חוק הביטוח הלאומי (תיקון – ביטוח זכויות </w:t>
      </w:r>
      <w:r>
        <w:t xml:space="preserve"> </w:t>
      </w:r>
      <w:r>
        <w:rPr>
          <w:rtl/>
        </w:rPr>
        <w:t>עובדי הרשויות המקומיות</w:t>
      </w:r>
      <w:r>
        <w:t xml:space="preserve">), </w:t>
      </w:r>
      <w:r>
        <w:rPr>
          <w:rtl/>
        </w:rPr>
        <w:t>התשס"ד-‏2004</w:t>
      </w:r>
      <w:r>
        <w:tab/>
      </w:r>
      <w:r>
        <w:fldChar w:fldCharType="begin"/>
      </w:r>
      <w:r>
        <w:instrText xml:space="preserve"> PAGEREF _Toc69694903 \h </w:instrText>
      </w:r>
      <w:r>
        <w:fldChar w:fldCharType="separate"/>
      </w:r>
      <w:r>
        <w:t>40</w:t>
      </w:r>
      <w:r>
        <w:fldChar w:fldCharType="end"/>
      </w:r>
    </w:p>
    <w:p w14:paraId="6C1A206E" w14:textId="77777777" w:rsidR="00000000" w:rsidRDefault="0069655B">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_Toc69694904 \h </w:instrText>
      </w:r>
      <w:r>
        <w:fldChar w:fldCharType="separate"/>
      </w:r>
      <w:r>
        <w:t>40</w:t>
      </w:r>
      <w:r>
        <w:fldChar w:fldCharType="end"/>
      </w:r>
    </w:p>
    <w:p w14:paraId="415B1725" w14:textId="77777777" w:rsidR="00000000" w:rsidRDefault="0069655B">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_Toc69694905 \h </w:instrText>
      </w:r>
      <w:r>
        <w:fldChar w:fldCharType="separate"/>
      </w:r>
      <w:r>
        <w:t>43</w:t>
      </w:r>
      <w:r>
        <w:fldChar w:fldCharType="end"/>
      </w:r>
    </w:p>
    <w:p w14:paraId="5E93B198" w14:textId="77777777" w:rsidR="00000000" w:rsidRDefault="0069655B">
      <w:pPr>
        <w:pStyle w:val="TOC1"/>
        <w:tabs>
          <w:tab w:val="right" w:leader="dot" w:pos="8296"/>
        </w:tabs>
        <w:rPr>
          <w:rFonts w:ascii="Times New Roman" w:hAnsi="Times New Roman" w:cs="Times New Roman"/>
          <w:sz w:val="24"/>
          <w:szCs w:val="24"/>
        </w:rPr>
      </w:pPr>
      <w:r>
        <w:rPr>
          <w:rtl/>
        </w:rPr>
        <w:t>הצעת חוק המרשם הפלילי ותקנת השבים (תיקון - סמכות בית</w:t>
      </w:r>
      <w:r>
        <w:t>-</w:t>
      </w:r>
      <w:r>
        <w:rPr>
          <w:rtl/>
        </w:rPr>
        <w:t xml:space="preserve">דין צבאי </w:t>
      </w:r>
      <w:r>
        <w:t xml:space="preserve"> </w:t>
      </w:r>
      <w:r>
        <w:rPr>
          <w:rtl/>
        </w:rPr>
        <w:t>ברישום פלילי), התשס"ד-2004</w:t>
      </w:r>
      <w:r>
        <w:tab/>
      </w:r>
      <w:r>
        <w:fldChar w:fldCharType="begin"/>
      </w:r>
      <w:r>
        <w:instrText xml:space="preserve"> PAGEREF _Toc69694906 \h </w:instrText>
      </w:r>
      <w:r>
        <w:fldChar w:fldCharType="separate"/>
      </w:r>
      <w:r>
        <w:t>48</w:t>
      </w:r>
      <w:r>
        <w:fldChar w:fldCharType="end"/>
      </w:r>
    </w:p>
    <w:p w14:paraId="6310F52D"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חברת הכנסת אורית נוקד</w:t>
      </w:r>
      <w:r>
        <w:t>)</w:t>
      </w:r>
      <w:r>
        <w:tab/>
      </w:r>
      <w:r>
        <w:fldChar w:fldCharType="begin"/>
      </w:r>
      <w:r>
        <w:instrText xml:space="preserve"> PAGEREF _Toc69694907 \h </w:instrText>
      </w:r>
      <w:r>
        <w:fldChar w:fldCharType="separate"/>
      </w:r>
      <w:r>
        <w:t>48</w:t>
      </w:r>
      <w:r>
        <w:fldChar w:fldCharType="end"/>
      </w:r>
    </w:p>
    <w:p w14:paraId="1C9A9AD6" w14:textId="77777777" w:rsidR="00000000" w:rsidRDefault="0069655B">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_Toc69</w:instrText>
      </w:r>
      <w:r>
        <w:instrText xml:space="preserve">694908 \h </w:instrText>
      </w:r>
      <w:r>
        <w:fldChar w:fldCharType="separate"/>
      </w:r>
      <w:r>
        <w:t>48</w:t>
      </w:r>
      <w:r>
        <w:fldChar w:fldCharType="end"/>
      </w:r>
    </w:p>
    <w:p w14:paraId="7232D543" w14:textId="77777777" w:rsidR="00000000" w:rsidRDefault="0069655B">
      <w:pPr>
        <w:pStyle w:val="TOC1"/>
        <w:tabs>
          <w:tab w:val="right" w:leader="dot" w:pos="8296"/>
        </w:tabs>
        <w:rPr>
          <w:rFonts w:ascii="Times New Roman" w:hAnsi="Times New Roman" w:cs="Times New Roman"/>
          <w:sz w:val="24"/>
          <w:szCs w:val="24"/>
        </w:rPr>
      </w:pPr>
      <w:r>
        <w:rPr>
          <w:rtl/>
        </w:rPr>
        <w:t>הצעת חוק פיקוח על בתי</w:t>
      </w:r>
      <w:r>
        <w:t>-</w:t>
      </w:r>
      <w:r>
        <w:rPr>
          <w:rtl/>
        </w:rPr>
        <w:t>ספר (תיקון - הרחבת תחולה</w:t>
      </w:r>
      <w:r>
        <w:t xml:space="preserve">), </w:t>
      </w:r>
      <w:r>
        <w:rPr>
          <w:rtl/>
        </w:rPr>
        <w:t>התשס"ג-2003</w:t>
      </w:r>
      <w:r>
        <w:tab/>
      </w:r>
      <w:r>
        <w:fldChar w:fldCharType="begin"/>
      </w:r>
      <w:r>
        <w:instrText xml:space="preserve"> PAGEREF _Toc69694909 \h </w:instrText>
      </w:r>
      <w:r>
        <w:fldChar w:fldCharType="separate"/>
      </w:r>
      <w:r>
        <w:t>50</w:t>
      </w:r>
      <w:r>
        <w:fldChar w:fldCharType="end"/>
      </w:r>
    </w:p>
    <w:p w14:paraId="232C5D28"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 הכנסת</w:t>
      </w:r>
      <w:r>
        <w:t xml:space="preserve"> </w:t>
      </w:r>
      <w:r>
        <w:rPr>
          <w:rtl/>
        </w:rPr>
        <w:t>משולם נהרי</w:t>
      </w:r>
      <w:r>
        <w:t>)</w:t>
      </w:r>
      <w:r>
        <w:tab/>
      </w:r>
      <w:r>
        <w:fldChar w:fldCharType="begin"/>
      </w:r>
      <w:r>
        <w:instrText xml:space="preserve"> PAGEREF _Toc69694910 \h </w:instrText>
      </w:r>
      <w:r>
        <w:fldChar w:fldCharType="separate"/>
      </w:r>
      <w:r>
        <w:t>50</w:t>
      </w:r>
      <w:r>
        <w:fldChar w:fldCharType="end"/>
      </w:r>
    </w:p>
    <w:p w14:paraId="77FE9E12" w14:textId="77777777" w:rsidR="00000000" w:rsidRDefault="0069655B">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_Toc69694911 \h </w:instrText>
      </w:r>
      <w:r>
        <w:fldChar w:fldCharType="separate"/>
      </w:r>
      <w:r>
        <w:t>50</w:t>
      </w:r>
      <w:r>
        <w:fldChar w:fldCharType="end"/>
      </w:r>
    </w:p>
    <w:p w14:paraId="7E0310DF" w14:textId="77777777" w:rsidR="00000000" w:rsidRDefault="0069655B">
      <w:pPr>
        <w:pStyle w:val="TOC2"/>
        <w:tabs>
          <w:tab w:val="right" w:leader="dot" w:pos="8296"/>
        </w:tabs>
        <w:ind w:right="0"/>
        <w:rPr>
          <w:rFonts w:ascii="Times New Roman" w:hAnsi="Times New Roman" w:cs="Times New Roman"/>
          <w:sz w:val="24"/>
          <w:szCs w:val="24"/>
        </w:rPr>
      </w:pPr>
      <w:r>
        <w:rPr>
          <w:rtl/>
        </w:rPr>
        <w:t>סגן שרת החינוך, התרבות והספורט צבי</w:t>
      </w:r>
      <w:r>
        <w:t xml:space="preserve"> </w:t>
      </w:r>
      <w:r>
        <w:rPr>
          <w:rtl/>
        </w:rPr>
        <w:t>הנ</w:t>
      </w:r>
      <w:r>
        <w:rPr>
          <w:rtl/>
        </w:rPr>
        <w:t>דל</w:t>
      </w:r>
      <w:r>
        <w:t>:</w:t>
      </w:r>
      <w:r>
        <w:tab/>
      </w:r>
      <w:r>
        <w:fldChar w:fldCharType="begin"/>
      </w:r>
      <w:r>
        <w:instrText xml:space="preserve"> PAGEREF _Toc69694912 \h </w:instrText>
      </w:r>
      <w:r>
        <w:fldChar w:fldCharType="separate"/>
      </w:r>
      <w:r>
        <w:t>54</w:t>
      </w:r>
      <w:r>
        <w:fldChar w:fldCharType="end"/>
      </w:r>
    </w:p>
    <w:p w14:paraId="56AB306C" w14:textId="77777777" w:rsidR="00000000" w:rsidRDefault="0069655B">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_Toc69694913 \h </w:instrText>
      </w:r>
      <w:r>
        <w:fldChar w:fldCharType="separate"/>
      </w:r>
      <w:r>
        <w:t>55</w:t>
      </w:r>
      <w:r>
        <w:fldChar w:fldCharType="end"/>
      </w:r>
    </w:p>
    <w:p w14:paraId="006D915B" w14:textId="77777777" w:rsidR="00000000" w:rsidRDefault="0069655B">
      <w:pPr>
        <w:pStyle w:val="TOC1"/>
        <w:tabs>
          <w:tab w:val="right" w:leader="dot" w:pos="8296"/>
        </w:tabs>
        <w:rPr>
          <w:rFonts w:ascii="Times New Roman" w:hAnsi="Times New Roman" w:cs="Times New Roman"/>
          <w:sz w:val="24"/>
          <w:szCs w:val="24"/>
        </w:rPr>
      </w:pPr>
      <w:r>
        <w:rPr>
          <w:rtl/>
        </w:rPr>
        <w:t>הצעת חוק</w:t>
      </w:r>
      <w:r>
        <w:t>-</w:t>
      </w:r>
      <w:r>
        <w:rPr>
          <w:rtl/>
        </w:rPr>
        <w:t>יסוד: הזכות לדיור</w:t>
      </w:r>
      <w:r>
        <w:tab/>
      </w:r>
      <w:r>
        <w:fldChar w:fldCharType="begin"/>
      </w:r>
      <w:r>
        <w:instrText xml:space="preserve"> PAGEREF _Toc69694914 \h </w:instrText>
      </w:r>
      <w:r>
        <w:fldChar w:fldCharType="separate"/>
      </w:r>
      <w:r>
        <w:t>58</w:t>
      </w:r>
      <w:r>
        <w:fldChar w:fldCharType="end"/>
      </w:r>
    </w:p>
    <w:p w14:paraId="066DF5AD" w14:textId="77777777" w:rsidR="00000000" w:rsidRDefault="0069655B">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_Toc69694915 \h </w:instrText>
      </w:r>
      <w:r>
        <w:fldChar w:fldCharType="separate"/>
      </w:r>
      <w:r>
        <w:t>58</w:t>
      </w:r>
      <w:r>
        <w:fldChar w:fldCharType="end"/>
      </w:r>
    </w:p>
    <w:p w14:paraId="4376A85E" w14:textId="77777777" w:rsidR="00000000" w:rsidRDefault="0069655B">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_Toc69694916 \h </w:instrText>
      </w:r>
      <w:r>
        <w:fldChar w:fldCharType="separate"/>
      </w:r>
      <w:r>
        <w:t>58</w:t>
      </w:r>
      <w:r>
        <w:fldChar w:fldCharType="end"/>
      </w:r>
    </w:p>
    <w:p w14:paraId="3A25FE2A"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_Toc69694917 \h </w:instrText>
      </w:r>
      <w:r>
        <w:fldChar w:fldCharType="separate"/>
      </w:r>
      <w:r>
        <w:t>59</w:t>
      </w:r>
      <w:r>
        <w:fldChar w:fldCharType="end"/>
      </w:r>
    </w:p>
    <w:p w14:paraId="5E946DF1" w14:textId="77777777" w:rsidR="00000000" w:rsidRDefault="0069655B">
      <w:pPr>
        <w:pStyle w:val="TOC2"/>
        <w:tabs>
          <w:tab w:val="right" w:leader="dot" w:pos="8296"/>
        </w:tabs>
        <w:ind w:right="0"/>
        <w:rPr>
          <w:rFonts w:ascii="Times New Roman" w:hAnsi="Times New Roman" w:cs="Times New Roman"/>
          <w:sz w:val="24"/>
          <w:szCs w:val="24"/>
        </w:rPr>
      </w:pPr>
      <w:r>
        <w:rPr>
          <w:rtl/>
        </w:rPr>
        <w:t>רומן ברונפמן (מרצ):</w:t>
      </w:r>
      <w:r>
        <w:tab/>
      </w:r>
      <w:r>
        <w:fldChar w:fldCharType="begin"/>
      </w:r>
      <w:r>
        <w:instrText xml:space="preserve"> PAGEREF _Toc69694918 \h </w:instrText>
      </w:r>
      <w:r>
        <w:fldChar w:fldCharType="separate"/>
      </w:r>
      <w:r>
        <w:t>60</w:t>
      </w:r>
      <w:r>
        <w:fldChar w:fldCharType="end"/>
      </w:r>
    </w:p>
    <w:p w14:paraId="7F4AAAD6" w14:textId="77777777" w:rsidR="00000000" w:rsidRDefault="0069655B">
      <w:pPr>
        <w:pStyle w:val="TOC1"/>
        <w:tabs>
          <w:tab w:val="right" w:leader="dot" w:pos="8296"/>
        </w:tabs>
        <w:rPr>
          <w:rFonts w:ascii="Times New Roman" w:hAnsi="Times New Roman" w:cs="Times New Roman"/>
          <w:sz w:val="24"/>
          <w:szCs w:val="24"/>
        </w:rPr>
      </w:pPr>
      <w:r>
        <w:rPr>
          <w:rtl/>
        </w:rPr>
        <w:t>הצעת חוק המים (תיקון - זכות למים וייעודם), התשס"ג-2003</w:t>
      </w:r>
      <w:r>
        <w:tab/>
      </w:r>
      <w:r>
        <w:fldChar w:fldCharType="begin"/>
      </w:r>
      <w:r>
        <w:instrText xml:space="preserve"> PAGEREF _Toc69694919 \h </w:instrText>
      </w:r>
      <w:r>
        <w:fldChar w:fldCharType="separate"/>
      </w:r>
      <w:r>
        <w:t>61</w:t>
      </w:r>
      <w:r>
        <w:fldChar w:fldCharType="end"/>
      </w:r>
    </w:p>
    <w:p w14:paraId="6E88D058"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 הכנסת שלום שמחון)</w:t>
      </w:r>
      <w:r>
        <w:tab/>
      </w:r>
      <w:r>
        <w:fldChar w:fldCharType="begin"/>
      </w:r>
      <w:r>
        <w:instrText xml:space="preserve"> PAGEREF _Toc69694920 \h </w:instrText>
      </w:r>
      <w:r>
        <w:fldChar w:fldCharType="separate"/>
      </w:r>
      <w:r>
        <w:t>61</w:t>
      </w:r>
      <w:r>
        <w:fldChar w:fldCharType="end"/>
      </w:r>
    </w:p>
    <w:p w14:paraId="11ADC2DF"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w:t>
      </w:r>
      <w:r>
        <w:rPr>
          <w:rtl/>
        </w:rPr>
        <w:t>לאומיות יוסף פריצקי:</w:t>
      </w:r>
      <w:r>
        <w:tab/>
      </w:r>
      <w:r>
        <w:fldChar w:fldCharType="begin"/>
      </w:r>
      <w:r>
        <w:instrText xml:space="preserve"> PAGEREF _Toc69694921 \h </w:instrText>
      </w:r>
      <w:r>
        <w:fldChar w:fldCharType="separate"/>
      </w:r>
      <w:r>
        <w:t>61</w:t>
      </w:r>
      <w:r>
        <w:fldChar w:fldCharType="end"/>
      </w:r>
    </w:p>
    <w:p w14:paraId="5219A513" w14:textId="77777777" w:rsidR="00000000" w:rsidRDefault="0069655B">
      <w:pPr>
        <w:pStyle w:val="TOC1"/>
        <w:tabs>
          <w:tab w:val="right" w:leader="dot" w:pos="8296"/>
        </w:tabs>
        <w:rPr>
          <w:rFonts w:ascii="Times New Roman" w:hAnsi="Times New Roman" w:cs="Times New Roman"/>
          <w:sz w:val="24"/>
          <w:szCs w:val="24"/>
        </w:rPr>
      </w:pPr>
      <w:r>
        <w:rPr>
          <w:rtl/>
        </w:rPr>
        <w:t>הצעת חוק הבנקאות (שירות ללקוח)</w:t>
      </w:r>
      <w:r>
        <w:t xml:space="preserve"> (</w:t>
      </w:r>
      <w:r>
        <w:rPr>
          <w:rtl/>
        </w:rPr>
        <w:t xml:space="preserve">תיקון - מסירת מידע על </w:t>
      </w:r>
      <w:r>
        <w:t xml:space="preserve"> </w:t>
      </w:r>
      <w:r>
        <w:rPr>
          <w:rtl/>
        </w:rPr>
        <w:t>עמלות וחיובים נוספים), התשס"ג-2003</w:t>
      </w:r>
      <w:r>
        <w:tab/>
      </w:r>
      <w:r>
        <w:fldChar w:fldCharType="begin"/>
      </w:r>
      <w:r>
        <w:instrText xml:space="preserve"> PAGEREF _Toc69694922 \h </w:instrText>
      </w:r>
      <w:r>
        <w:fldChar w:fldCharType="separate"/>
      </w:r>
      <w:r>
        <w:t>63</w:t>
      </w:r>
      <w:r>
        <w:fldChar w:fldCharType="end"/>
      </w:r>
    </w:p>
    <w:p w14:paraId="3CDEAF5B" w14:textId="77777777" w:rsidR="00000000" w:rsidRDefault="0069655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_Toc69694923 \h </w:instrText>
      </w:r>
      <w:r>
        <w:fldChar w:fldCharType="separate"/>
      </w:r>
      <w:r>
        <w:t>63</w:t>
      </w:r>
      <w:r>
        <w:fldChar w:fldCharType="end"/>
      </w:r>
    </w:p>
    <w:p w14:paraId="45FA0DA6"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w:instrText>
      </w:r>
      <w:r>
        <w:instrText xml:space="preserve"> _Toc69694924 \h </w:instrText>
      </w:r>
      <w:r>
        <w:fldChar w:fldCharType="separate"/>
      </w:r>
      <w:r>
        <w:t>64</w:t>
      </w:r>
      <w:r>
        <w:fldChar w:fldCharType="end"/>
      </w:r>
    </w:p>
    <w:p w14:paraId="24EA801C"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_Toc69694925 \h </w:instrText>
      </w:r>
      <w:r>
        <w:fldChar w:fldCharType="separate"/>
      </w:r>
      <w:r>
        <w:t>65</w:t>
      </w:r>
      <w:r>
        <w:fldChar w:fldCharType="end"/>
      </w:r>
    </w:p>
    <w:p w14:paraId="53416DBD" w14:textId="77777777" w:rsidR="00000000" w:rsidRDefault="0069655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_Toc69694926 \h </w:instrText>
      </w:r>
      <w:r>
        <w:fldChar w:fldCharType="separate"/>
      </w:r>
      <w:r>
        <w:t>67</w:t>
      </w:r>
      <w:r>
        <w:fldChar w:fldCharType="end"/>
      </w:r>
    </w:p>
    <w:p w14:paraId="101BD503"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_Toc69694927 \h </w:instrText>
      </w:r>
      <w:r>
        <w:fldChar w:fldCharType="separate"/>
      </w:r>
      <w:r>
        <w:t>69</w:t>
      </w:r>
      <w:r>
        <w:fldChar w:fldCharType="end"/>
      </w:r>
    </w:p>
    <w:p w14:paraId="16C79667" w14:textId="77777777" w:rsidR="00000000" w:rsidRDefault="0069655B">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_Toc69694928 \h </w:instrText>
      </w:r>
      <w:r>
        <w:fldChar w:fldCharType="separate"/>
      </w:r>
      <w:r>
        <w:t>69</w:t>
      </w:r>
      <w:r>
        <w:fldChar w:fldCharType="end"/>
      </w:r>
    </w:p>
    <w:p w14:paraId="01E1BDBF" w14:textId="77777777" w:rsidR="00000000" w:rsidRDefault="0069655B">
      <w:pPr>
        <w:pStyle w:val="TOC1"/>
        <w:tabs>
          <w:tab w:val="right" w:leader="dot" w:pos="8296"/>
        </w:tabs>
        <w:rPr>
          <w:rFonts w:ascii="Times New Roman" w:hAnsi="Times New Roman" w:cs="Times New Roman"/>
          <w:sz w:val="24"/>
          <w:szCs w:val="24"/>
        </w:rPr>
      </w:pPr>
      <w:r>
        <w:rPr>
          <w:rtl/>
        </w:rPr>
        <w:t>הצעת ח</w:t>
      </w:r>
      <w:r>
        <w:rPr>
          <w:rtl/>
        </w:rPr>
        <w:t xml:space="preserve">וק לתיקון פקודת מס הכנסה </w:t>
      </w:r>
      <w:r>
        <w:t xml:space="preserve"> (</w:t>
      </w:r>
      <w:r>
        <w:rPr>
          <w:rtl/>
        </w:rPr>
        <w:t>הטבות מס למתנדבים), התשס"ד-2003</w:t>
      </w:r>
      <w:r>
        <w:tab/>
      </w:r>
      <w:r>
        <w:fldChar w:fldCharType="begin"/>
      </w:r>
      <w:r>
        <w:instrText xml:space="preserve"> PAGEREF _Toc69694929 \h </w:instrText>
      </w:r>
      <w:r>
        <w:fldChar w:fldCharType="separate"/>
      </w:r>
      <w:r>
        <w:t>70</w:t>
      </w:r>
      <w:r>
        <w:fldChar w:fldCharType="end"/>
      </w:r>
    </w:p>
    <w:p w14:paraId="4C38F113"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 הכנסת יצחק הרצוג)</w:t>
      </w:r>
      <w:r>
        <w:tab/>
      </w:r>
      <w:r>
        <w:fldChar w:fldCharType="begin"/>
      </w:r>
      <w:r>
        <w:instrText xml:space="preserve"> PAGEREF _Toc69694930 \h </w:instrText>
      </w:r>
      <w:r>
        <w:fldChar w:fldCharType="separate"/>
      </w:r>
      <w:r>
        <w:t>70</w:t>
      </w:r>
      <w:r>
        <w:fldChar w:fldCharType="end"/>
      </w:r>
    </w:p>
    <w:p w14:paraId="3F853195" w14:textId="77777777" w:rsidR="00000000" w:rsidRDefault="0069655B">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_Toc69694931 \h </w:instrText>
      </w:r>
      <w:r>
        <w:fldChar w:fldCharType="separate"/>
      </w:r>
      <w:r>
        <w:t>70</w:t>
      </w:r>
      <w:r>
        <w:fldChar w:fldCharType="end"/>
      </w:r>
    </w:p>
    <w:p w14:paraId="73CBFD23"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_Toc69694932 \h </w:instrText>
      </w:r>
      <w:r>
        <w:fldChar w:fldCharType="separate"/>
      </w:r>
      <w:r>
        <w:t>71</w:t>
      </w:r>
      <w:r>
        <w:fldChar w:fldCharType="end"/>
      </w:r>
    </w:p>
    <w:p w14:paraId="73BB2A03" w14:textId="77777777" w:rsidR="00000000" w:rsidRDefault="0069655B">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_Toc69694933 \h </w:instrText>
      </w:r>
      <w:r>
        <w:fldChar w:fldCharType="separate"/>
      </w:r>
      <w:r>
        <w:t>72</w:t>
      </w:r>
      <w:r>
        <w:fldChar w:fldCharType="end"/>
      </w:r>
    </w:p>
    <w:p w14:paraId="6E47B07F" w14:textId="77777777" w:rsidR="00000000" w:rsidRDefault="0069655B">
      <w:pPr>
        <w:pStyle w:val="TOC1"/>
        <w:tabs>
          <w:tab w:val="right" w:leader="dot" w:pos="8296"/>
        </w:tabs>
        <w:rPr>
          <w:rFonts w:ascii="Times New Roman" w:hAnsi="Times New Roman" w:cs="Times New Roman"/>
          <w:sz w:val="24"/>
          <w:szCs w:val="24"/>
        </w:rPr>
      </w:pPr>
      <w:r>
        <w:rPr>
          <w:rtl/>
        </w:rPr>
        <w:t>הצעת חוק הגבלת שכר בגופים נתמכים, התשס"ד-2004</w:t>
      </w:r>
      <w:r>
        <w:tab/>
      </w:r>
      <w:r>
        <w:fldChar w:fldCharType="begin"/>
      </w:r>
      <w:r>
        <w:instrText xml:space="preserve"> PAGEREF _Toc69694934 \h </w:instrText>
      </w:r>
      <w:r>
        <w:fldChar w:fldCharType="separate"/>
      </w:r>
      <w:r>
        <w:t>73</w:t>
      </w:r>
      <w:r>
        <w:fldChar w:fldCharType="end"/>
      </w:r>
    </w:p>
    <w:p w14:paraId="4F4AD845"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 הכנסת ניסן סלומינסקי</w:t>
      </w:r>
      <w:r>
        <w:t>)</w:t>
      </w:r>
      <w:r>
        <w:tab/>
      </w:r>
      <w:r>
        <w:fldChar w:fldCharType="begin"/>
      </w:r>
      <w:r>
        <w:instrText xml:space="preserve"> PAGEREF _Toc69694935 \h </w:instrText>
      </w:r>
      <w:r>
        <w:fldChar w:fldCharType="separate"/>
      </w:r>
      <w:r>
        <w:t>73</w:t>
      </w:r>
      <w:r>
        <w:fldChar w:fldCharType="end"/>
      </w:r>
    </w:p>
    <w:p w14:paraId="0557AAB5" w14:textId="77777777" w:rsidR="00000000" w:rsidRDefault="0069655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_Toc69694936 \h </w:instrText>
      </w:r>
      <w:r>
        <w:fldChar w:fldCharType="separate"/>
      </w:r>
      <w:r>
        <w:t>74</w:t>
      </w:r>
      <w:r>
        <w:fldChar w:fldCharType="end"/>
      </w:r>
    </w:p>
    <w:p w14:paraId="0F3C9ADA"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_Toc69694937 \h </w:instrText>
      </w:r>
      <w:r>
        <w:fldChar w:fldCharType="separate"/>
      </w:r>
      <w:r>
        <w:t>74</w:t>
      </w:r>
      <w:r>
        <w:fldChar w:fldCharType="end"/>
      </w:r>
    </w:p>
    <w:p w14:paraId="230D6068" w14:textId="77777777" w:rsidR="00000000" w:rsidRDefault="0069655B">
      <w:pPr>
        <w:pStyle w:val="TOC1"/>
        <w:tabs>
          <w:tab w:val="right" w:leader="dot" w:pos="8296"/>
        </w:tabs>
        <w:rPr>
          <w:rFonts w:ascii="Times New Roman" w:hAnsi="Times New Roman" w:cs="Times New Roman"/>
          <w:sz w:val="24"/>
          <w:szCs w:val="24"/>
        </w:rPr>
      </w:pPr>
      <w:r>
        <w:rPr>
          <w:rtl/>
        </w:rPr>
        <w:t>הצעת חוק לתיקון פקודת העיריות (הנצחת נפגעי  הטרור), התשס"ד-20</w:t>
      </w:r>
      <w:r>
        <w:t>03</w:t>
      </w:r>
      <w:r>
        <w:tab/>
      </w:r>
      <w:r>
        <w:fldChar w:fldCharType="begin"/>
      </w:r>
      <w:r>
        <w:instrText xml:space="preserve"> PAGEREF _Toc69694938 \h </w:instrText>
      </w:r>
      <w:r>
        <w:fldChar w:fldCharType="separate"/>
      </w:r>
      <w:r>
        <w:t>75</w:t>
      </w:r>
      <w:r>
        <w:fldChar w:fldCharType="end"/>
      </w:r>
    </w:p>
    <w:p w14:paraId="53384CFF" w14:textId="77777777" w:rsidR="00000000" w:rsidRDefault="0069655B">
      <w:pPr>
        <w:pStyle w:val="TOC1"/>
        <w:tabs>
          <w:tab w:val="right" w:leader="dot" w:pos="8296"/>
        </w:tabs>
        <w:rPr>
          <w:rFonts w:ascii="Times New Roman" w:hAnsi="Times New Roman" w:cs="Times New Roman"/>
          <w:sz w:val="24"/>
          <w:szCs w:val="24"/>
        </w:rPr>
      </w:pPr>
      <w:r>
        <w:t>(</w:t>
      </w:r>
      <w:r>
        <w:rPr>
          <w:rtl/>
        </w:rPr>
        <w:t>הצעת חברת הכנסת רוחמה אברהם)</w:t>
      </w:r>
      <w:r>
        <w:tab/>
      </w:r>
      <w:r>
        <w:fldChar w:fldCharType="begin"/>
      </w:r>
      <w:r>
        <w:instrText xml:space="preserve"> PAGEREF _Toc69694939 \h </w:instrText>
      </w:r>
      <w:r>
        <w:fldChar w:fldCharType="separate"/>
      </w:r>
      <w:r>
        <w:t>75</w:t>
      </w:r>
      <w:r>
        <w:fldChar w:fldCharType="end"/>
      </w:r>
    </w:p>
    <w:p w14:paraId="31EEBCF6" w14:textId="77777777" w:rsidR="00000000" w:rsidRDefault="0069655B">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_Toc69694940 \h </w:instrText>
      </w:r>
      <w:r>
        <w:fldChar w:fldCharType="separate"/>
      </w:r>
      <w:r>
        <w:t>76</w:t>
      </w:r>
      <w:r>
        <w:fldChar w:fldCharType="end"/>
      </w:r>
    </w:p>
    <w:p w14:paraId="2ED3F98B"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_Toc69694941 \h </w:instrText>
      </w:r>
      <w:r>
        <w:fldChar w:fldCharType="separate"/>
      </w:r>
      <w:r>
        <w:t>78</w:t>
      </w:r>
      <w:r>
        <w:fldChar w:fldCharType="end"/>
      </w:r>
    </w:p>
    <w:p w14:paraId="15190A9D" w14:textId="77777777" w:rsidR="00000000" w:rsidRDefault="0069655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_Toc69694942 \h </w:instrText>
      </w:r>
      <w:r>
        <w:fldChar w:fldCharType="separate"/>
      </w:r>
      <w:r>
        <w:t>79</w:t>
      </w:r>
      <w:r>
        <w:fldChar w:fldCharType="end"/>
      </w:r>
    </w:p>
    <w:p w14:paraId="7CB8D697" w14:textId="77777777" w:rsidR="00000000" w:rsidRDefault="0069655B">
      <w:pPr>
        <w:pStyle w:val="TOC1"/>
        <w:tabs>
          <w:tab w:val="right" w:leader="dot" w:pos="8296"/>
        </w:tabs>
        <w:rPr>
          <w:rFonts w:ascii="Times New Roman" w:hAnsi="Times New Roman" w:cs="Times New Roman"/>
          <w:sz w:val="24"/>
          <w:szCs w:val="24"/>
        </w:rPr>
      </w:pPr>
      <w:r>
        <w:rPr>
          <w:rtl/>
        </w:rPr>
        <w:t>החלטה בדבר אישור הוראות בצו מס ערך מוסף (שיעור המס על מלכ</w:t>
      </w:r>
      <w:r>
        <w:t>"</w:t>
      </w:r>
      <w:r>
        <w:rPr>
          <w:rtl/>
        </w:rPr>
        <w:t>רים ומוסדות כספיים) (תיקון - הוראת שעה) (תיקון) (ביטול), התשס"ד-2004</w:t>
      </w:r>
      <w:r>
        <w:tab/>
      </w:r>
      <w:r>
        <w:fldChar w:fldCharType="begin"/>
      </w:r>
      <w:r>
        <w:instrText xml:space="preserve"> PAGEREF _Toc6</w:instrText>
      </w:r>
      <w:r>
        <w:instrText xml:space="preserve">9694943 \h </w:instrText>
      </w:r>
      <w:r>
        <w:fldChar w:fldCharType="separate"/>
      </w:r>
      <w:r>
        <w:t>81</w:t>
      </w:r>
      <w:r>
        <w:fldChar w:fldCharType="end"/>
      </w:r>
    </w:p>
    <w:p w14:paraId="5A0D497A" w14:textId="77777777" w:rsidR="00000000" w:rsidRDefault="006965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_Toc69694944 \h </w:instrText>
      </w:r>
      <w:r>
        <w:fldChar w:fldCharType="separate"/>
      </w:r>
      <w:r>
        <w:t>81</w:t>
      </w:r>
      <w:r>
        <w:fldChar w:fldCharType="end"/>
      </w:r>
    </w:p>
    <w:p w14:paraId="4AC8B971" w14:textId="77777777" w:rsidR="00000000" w:rsidRDefault="0069655B">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_Toc69694945 \h </w:instrText>
      </w:r>
      <w:r>
        <w:fldChar w:fldCharType="separate"/>
      </w:r>
      <w:r>
        <w:t>82</w:t>
      </w:r>
      <w:r>
        <w:fldChar w:fldCharType="end"/>
      </w:r>
    </w:p>
    <w:p w14:paraId="117F0204" w14:textId="77777777" w:rsidR="00000000" w:rsidRDefault="0069655B">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_Toc69694946 \h </w:instrText>
      </w:r>
      <w:r>
        <w:fldChar w:fldCharType="separate"/>
      </w:r>
      <w:r>
        <w:t>89</w:t>
      </w:r>
      <w:r>
        <w:fldChar w:fldCharType="end"/>
      </w:r>
    </w:p>
    <w:p w14:paraId="507CFE63" w14:textId="77777777" w:rsidR="00000000" w:rsidRDefault="0069655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_Toc69694947 \h </w:instrText>
      </w:r>
      <w:r>
        <w:fldChar w:fldCharType="separate"/>
      </w:r>
      <w:r>
        <w:t>93</w:t>
      </w:r>
      <w:r>
        <w:fldChar w:fldCharType="end"/>
      </w:r>
    </w:p>
    <w:p w14:paraId="6637F8E0" w14:textId="77777777" w:rsidR="00000000" w:rsidRDefault="006965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w:t>
      </w:r>
      <w:r>
        <w:rPr>
          <w:rtl/>
        </w:rPr>
        <w:t xml:space="preserve"> (העבודה-מימד):</w:t>
      </w:r>
      <w:r>
        <w:tab/>
      </w:r>
      <w:r>
        <w:fldChar w:fldCharType="begin"/>
      </w:r>
      <w:r>
        <w:instrText xml:space="preserve"> PAGEREF _Toc69694948 \h </w:instrText>
      </w:r>
      <w:r>
        <w:fldChar w:fldCharType="separate"/>
      </w:r>
      <w:r>
        <w:t>95</w:t>
      </w:r>
      <w:r>
        <w:fldChar w:fldCharType="end"/>
      </w:r>
    </w:p>
    <w:p w14:paraId="0C538C35" w14:textId="77777777" w:rsidR="00000000" w:rsidRDefault="0069655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_Toc69694949 \h </w:instrText>
      </w:r>
      <w:r>
        <w:fldChar w:fldCharType="separate"/>
      </w:r>
      <w:r>
        <w:t>97</w:t>
      </w:r>
      <w:r>
        <w:fldChar w:fldCharType="end"/>
      </w:r>
    </w:p>
    <w:p w14:paraId="7C369721" w14:textId="77777777" w:rsidR="00000000" w:rsidRDefault="0069655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_Toc69694950 \h </w:instrText>
      </w:r>
      <w:r>
        <w:fldChar w:fldCharType="separate"/>
      </w:r>
      <w:r>
        <w:t>99</w:t>
      </w:r>
      <w:r>
        <w:fldChar w:fldCharType="end"/>
      </w:r>
    </w:p>
    <w:p w14:paraId="5550D0F0" w14:textId="77777777" w:rsidR="00000000" w:rsidRDefault="0069655B">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_Toc69694951 \h </w:instrText>
      </w:r>
      <w:r>
        <w:fldChar w:fldCharType="separate"/>
      </w:r>
      <w:r>
        <w:t>102</w:t>
      </w:r>
      <w:r>
        <w:fldChar w:fldCharType="end"/>
      </w:r>
    </w:p>
    <w:p w14:paraId="186C5C16" w14:textId="77777777" w:rsidR="00000000" w:rsidRDefault="0069655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w:t>
      </w:r>
      <w:r>
        <w:t xml:space="preserve"> </w:t>
      </w:r>
      <w:r>
        <w:rPr>
          <w:rtl/>
        </w:rPr>
        <w:t>התורה):</w:t>
      </w:r>
      <w:r>
        <w:tab/>
      </w:r>
      <w:r>
        <w:fldChar w:fldCharType="begin"/>
      </w:r>
      <w:r>
        <w:instrText xml:space="preserve"> PAGEREF _Toc696</w:instrText>
      </w:r>
      <w:r>
        <w:instrText xml:space="preserve">94952 \h </w:instrText>
      </w:r>
      <w:r>
        <w:fldChar w:fldCharType="separate"/>
      </w:r>
      <w:r>
        <w:t>104</w:t>
      </w:r>
      <w:r>
        <w:fldChar w:fldCharType="end"/>
      </w:r>
    </w:p>
    <w:p w14:paraId="101563C1" w14:textId="77777777" w:rsidR="00000000" w:rsidRDefault="0069655B">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_Toc69694953 \h </w:instrText>
      </w:r>
      <w:r>
        <w:fldChar w:fldCharType="separate"/>
      </w:r>
      <w:r>
        <w:t>107</w:t>
      </w:r>
      <w:r>
        <w:fldChar w:fldCharType="end"/>
      </w:r>
    </w:p>
    <w:p w14:paraId="1FA09997" w14:textId="77777777" w:rsidR="00000000" w:rsidRDefault="0069655B">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_Toc69694954 \h </w:instrText>
      </w:r>
      <w:r>
        <w:fldChar w:fldCharType="separate"/>
      </w:r>
      <w:r>
        <w:t>109</w:t>
      </w:r>
      <w:r>
        <w:fldChar w:fldCharType="end"/>
      </w:r>
    </w:p>
    <w:p w14:paraId="6F30EB5A" w14:textId="77777777" w:rsidR="00000000" w:rsidRDefault="0069655B">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_Toc69694955 \h </w:instrText>
      </w:r>
      <w:r>
        <w:fldChar w:fldCharType="separate"/>
      </w:r>
      <w:r>
        <w:t>110</w:t>
      </w:r>
      <w:r>
        <w:fldChar w:fldCharType="end"/>
      </w:r>
    </w:p>
    <w:p w14:paraId="42C1D00F" w14:textId="77777777" w:rsidR="00000000" w:rsidRDefault="0069655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_Toc69694956 \h </w:instrText>
      </w:r>
      <w:r>
        <w:fldChar w:fldCharType="separate"/>
      </w:r>
      <w:r>
        <w:t>112</w:t>
      </w:r>
      <w:r>
        <w:fldChar w:fldCharType="end"/>
      </w:r>
    </w:p>
    <w:p w14:paraId="2057ACBD" w14:textId="77777777" w:rsidR="00000000" w:rsidRDefault="0069655B">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_Toc69694957 \h </w:instrText>
      </w:r>
      <w:r>
        <w:fldChar w:fldCharType="separate"/>
      </w:r>
      <w:r>
        <w:t>112</w:t>
      </w:r>
      <w:r>
        <w:fldChar w:fldCharType="end"/>
      </w:r>
    </w:p>
    <w:p w14:paraId="5E8A879B" w14:textId="77777777" w:rsidR="00000000" w:rsidRDefault="0069655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_Toc69694958 \h </w:instrText>
      </w:r>
      <w:r>
        <w:fldChar w:fldCharType="separate"/>
      </w:r>
      <w:r>
        <w:t>113</w:t>
      </w:r>
      <w:r>
        <w:fldChar w:fldCharType="end"/>
      </w:r>
    </w:p>
    <w:p w14:paraId="038120F3" w14:textId="77777777" w:rsidR="00000000" w:rsidRDefault="0069655B">
      <w:pPr>
        <w:pStyle w:val="TOC1"/>
        <w:tabs>
          <w:tab w:val="right" w:leader="dot" w:pos="8296"/>
        </w:tabs>
        <w:rPr>
          <w:rFonts w:ascii="Times New Roman" w:hAnsi="Times New Roman" w:cs="Times New Roman"/>
          <w:sz w:val="24"/>
          <w:szCs w:val="24"/>
        </w:rPr>
      </w:pPr>
      <w:r>
        <w:t xml:space="preserve">777. </w:t>
      </w:r>
      <w:r>
        <w:rPr>
          <w:rtl/>
        </w:rPr>
        <w:t>דוח העוני ומועצת הביטוח הלאומי</w:t>
      </w:r>
      <w:r>
        <w:tab/>
      </w:r>
      <w:r>
        <w:fldChar w:fldCharType="begin"/>
      </w:r>
      <w:r>
        <w:instrText xml:space="preserve"> PAGEREF _Toc69694959 \h </w:instrText>
      </w:r>
      <w:r>
        <w:fldChar w:fldCharType="separate"/>
      </w:r>
      <w:r>
        <w:t>113</w:t>
      </w:r>
      <w:r>
        <w:fldChar w:fldCharType="end"/>
      </w:r>
    </w:p>
    <w:p w14:paraId="0BD9C360" w14:textId="77777777" w:rsidR="00000000" w:rsidRDefault="0069655B">
      <w:pPr>
        <w:pStyle w:val="TOC1"/>
        <w:tabs>
          <w:tab w:val="right" w:leader="dot" w:pos="8296"/>
        </w:tabs>
        <w:rPr>
          <w:rFonts w:ascii="Times New Roman" w:hAnsi="Times New Roman" w:cs="Times New Roman"/>
          <w:sz w:val="24"/>
          <w:szCs w:val="24"/>
        </w:rPr>
      </w:pPr>
      <w:r>
        <w:t xml:space="preserve">918. </w:t>
      </w:r>
      <w:r>
        <w:rPr>
          <w:rtl/>
        </w:rPr>
        <w:t>מעונות לבוגרים</w:t>
      </w:r>
      <w:r>
        <w:t xml:space="preserve"> </w:t>
      </w:r>
      <w:r>
        <w:rPr>
          <w:rtl/>
        </w:rPr>
        <w:t>הלוקים בשכלם</w:t>
      </w:r>
      <w:r>
        <w:tab/>
      </w:r>
      <w:r>
        <w:fldChar w:fldCharType="begin"/>
      </w:r>
      <w:r>
        <w:instrText xml:space="preserve"> PAGEREF _Toc69694960 \h </w:instrText>
      </w:r>
      <w:r>
        <w:fldChar w:fldCharType="separate"/>
      </w:r>
      <w:r>
        <w:t>114</w:t>
      </w:r>
      <w:r>
        <w:fldChar w:fldCharType="end"/>
      </w:r>
    </w:p>
    <w:p w14:paraId="3C28FD16" w14:textId="77777777" w:rsidR="00000000" w:rsidRDefault="0069655B">
      <w:pPr>
        <w:pStyle w:val="TOC1"/>
        <w:tabs>
          <w:tab w:val="right" w:leader="dot" w:pos="8296"/>
        </w:tabs>
        <w:rPr>
          <w:rFonts w:ascii="Times New Roman" w:hAnsi="Times New Roman" w:cs="Times New Roman"/>
          <w:sz w:val="24"/>
          <w:szCs w:val="24"/>
        </w:rPr>
      </w:pPr>
      <w:r>
        <w:t xml:space="preserve">1101. </w:t>
      </w:r>
      <w:r>
        <w:rPr>
          <w:rtl/>
        </w:rPr>
        <w:t>אג</w:t>
      </w:r>
      <w:r>
        <w:rPr>
          <w:rtl/>
        </w:rPr>
        <w:t>ף הרווחה בעיריית ערד</w:t>
      </w:r>
      <w:r>
        <w:tab/>
      </w:r>
      <w:r>
        <w:fldChar w:fldCharType="begin"/>
      </w:r>
      <w:r>
        <w:instrText xml:space="preserve"> PAGEREF _Toc69694961 \h </w:instrText>
      </w:r>
      <w:r>
        <w:fldChar w:fldCharType="separate"/>
      </w:r>
      <w:r>
        <w:t>116</w:t>
      </w:r>
      <w:r>
        <w:fldChar w:fldCharType="end"/>
      </w:r>
    </w:p>
    <w:p w14:paraId="0B820C36" w14:textId="77777777" w:rsidR="00000000" w:rsidRDefault="0069655B">
      <w:pPr>
        <w:pStyle w:val="TOC1"/>
        <w:tabs>
          <w:tab w:val="right" w:leader="dot" w:pos="8296"/>
        </w:tabs>
        <w:rPr>
          <w:rFonts w:ascii="Times New Roman" w:hAnsi="Times New Roman" w:cs="Times New Roman"/>
          <w:sz w:val="24"/>
          <w:szCs w:val="24"/>
        </w:rPr>
      </w:pPr>
      <w:r>
        <w:t xml:space="preserve">1148. </w:t>
      </w:r>
      <w:r>
        <w:rPr>
          <w:rtl/>
        </w:rPr>
        <w:t>הטיפול באנשים במצבי מצוקה</w:t>
      </w:r>
      <w:r>
        <w:tab/>
      </w:r>
      <w:r>
        <w:fldChar w:fldCharType="begin"/>
      </w:r>
      <w:r>
        <w:instrText xml:space="preserve"> PAGEREF _Toc69694962 \h </w:instrText>
      </w:r>
      <w:r>
        <w:fldChar w:fldCharType="separate"/>
      </w:r>
      <w:r>
        <w:t>124</w:t>
      </w:r>
      <w:r>
        <w:fldChar w:fldCharType="end"/>
      </w:r>
    </w:p>
    <w:p w14:paraId="171B3794" w14:textId="77777777" w:rsidR="00000000" w:rsidRDefault="0069655B">
      <w:pPr>
        <w:pStyle w:val="TOC1"/>
        <w:tabs>
          <w:tab w:val="right" w:leader="dot" w:pos="8296"/>
        </w:tabs>
        <w:rPr>
          <w:rFonts w:ascii="Times New Roman" w:hAnsi="Times New Roman" w:cs="Times New Roman"/>
          <w:sz w:val="24"/>
          <w:szCs w:val="24"/>
        </w:rPr>
      </w:pPr>
      <w:r>
        <w:t xml:space="preserve">1149. </w:t>
      </w:r>
      <w:r>
        <w:rPr>
          <w:rtl/>
        </w:rPr>
        <w:t>מפעל ההזנה בבתי-ספר</w:t>
      </w:r>
      <w:r>
        <w:tab/>
      </w:r>
      <w:r>
        <w:fldChar w:fldCharType="begin"/>
      </w:r>
      <w:r>
        <w:instrText xml:space="preserve"> PAGEREF _Toc69694963 \h </w:instrText>
      </w:r>
      <w:r>
        <w:fldChar w:fldCharType="separate"/>
      </w:r>
      <w:r>
        <w:t>125</w:t>
      </w:r>
      <w:r>
        <w:fldChar w:fldCharType="end"/>
      </w:r>
    </w:p>
    <w:p w14:paraId="0A2FF8F1" w14:textId="77777777" w:rsidR="00000000" w:rsidRDefault="0069655B">
      <w:pPr>
        <w:pStyle w:val="TOC1"/>
        <w:tabs>
          <w:tab w:val="right" w:leader="dot" w:pos="8296"/>
        </w:tabs>
        <w:rPr>
          <w:rFonts w:ascii="Times New Roman" w:hAnsi="Times New Roman" w:cs="Times New Roman"/>
          <w:sz w:val="24"/>
          <w:szCs w:val="24"/>
        </w:rPr>
      </w:pPr>
      <w:r>
        <w:t xml:space="preserve">1173. </w:t>
      </w:r>
      <w:r>
        <w:rPr>
          <w:rtl/>
        </w:rPr>
        <w:t>שירותי הרווחה בעיריית ערד</w:t>
      </w:r>
      <w:r>
        <w:tab/>
      </w:r>
      <w:r>
        <w:fldChar w:fldCharType="begin"/>
      </w:r>
      <w:r>
        <w:instrText xml:space="preserve"> PAGEREF _Toc69694964 \h </w:instrText>
      </w:r>
      <w:r>
        <w:fldChar w:fldCharType="separate"/>
      </w:r>
      <w:r>
        <w:t>127</w:t>
      </w:r>
      <w:r>
        <w:fldChar w:fldCharType="end"/>
      </w:r>
    </w:p>
    <w:p w14:paraId="6D6DF6A9" w14:textId="77777777" w:rsidR="00000000" w:rsidRDefault="0069655B">
      <w:pPr>
        <w:pStyle w:val="TOC1"/>
        <w:tabs>
          <w:tab w:val="right" w:leader="dot" w:pos="8296"/>
        </w:tabs>
        <w:rPr>
          <w:rFonts w:ascii="Times New Roman" w:hAnsi="Times New Roman" w:cs="Times New Roman"/>
          <w:sz w:val="24"/>
          <w:szCs w:val="24"/>
        </w:rPr>
      </w:pPr>
      <w:r>
        <w:t xml:space="preserve">1174. </w:t>
      </w:r>
      <w:r>
        <w:rPr>
          <w:rtl/>
        </w:rPr>
        <w:t>התנדבות</w:t>
      </w:r>
      <w:r>
        <w:rPr>
          <w:rtl/>
        </w:rPr>
        <w:t xml:space="preserve"> לשירות הלאומי</w:t>
      </w:r>
      <w:r>
        <w:tab/>
      </w:r>
      <w:r>
        <w:fldChar w:fldCharType="begin"/>
      </w:r>
      <w:r>
        <w:instrText xml:space="preserve"> PAGEREF _Toc69694965 \h </w:instrText>
      </w:r>
      <w:r>
        <w:fldChar w:fldCharType="separate"/>
      </w:r>
      <w:r>
        <w:t>128</w:t>
      </w:r>
      <w:r>
        <w:fldChar w:fldCharType="end"/>
      </w:r>
    </w:p>
    <w:p w14:paraId="2E9CABAE" w14:textId="77777777" w:rsidR="00000000" w:rsidRDefault="0069655B">
      <w:pPr>
        <w:pStyle w:val="TOC1"/>
        <w:tabs>
          <w:tab w:val="right" w:leader="dot" w:pos="8296"/>
        </w:tabs>
        <w:rPr>
          <w:rFonts w:ascii="Times New Roman" w:hAnsi="Times New Roman" w:cs="Times New Roman"/>
          <w:sz w:val="24"/>
          <w:szCs w:val="24"/>
        </w:rPr>
      </w:pPr>
      <w:r>
        <w:t xml:space="preserve">1176. </w:t>
      </w:r>
      <w:r>
        <w:rPr>
          <w:rtl/>
        </w:rPr>
        <w:t>נוער במצוקה</w:t>
      </w:r>
      <w:r>
        <w:tab/>
      </w:r>
      <w:r>
        <w:fldChar w:fldCharType="begin"/>
      </w:r>
      <w:r>
        <w:instrText xml:space="preserve"> PAGEREF _Toc69694966 \h </w:instrText>
      </w:r>
      <w:r>
        <w:fldChar w:fldCharType="separate"/>
      </w:r>
      <w:r>
        <w:t>130</w:t>
      </w:r>
      <w:r>
        <w:fldChar w:fldCharType="end"/>
      </w:r>
    </w:p>
    <w:p w14:paraId="4B72F678" w14:textId="77777777" w:rsidR="00000000" w:rsidRDefault="0069655B">
      <w:pPr>
        <w:pStyle w:val="TOC1"/>
        <w:tabs>
          <w:tab w:val="right" w:leader="dot" w:pos="8296"/>
        </w:tabs>
        <w:rPr>
          <w:rFonts w:ascii="Times New Roman" w:hAnsi="Times New Roman" w:cs="Times New Roman"/>
          <w:sz w:val="24"/>
          <w:szCs w:val="24"/>
        </w:rPr>
      </w:pPr>
      <w:r>
        <w:t xml:space="preserve">1189. </w:t>
      </w:r>
      <w:r>
        <w:rPr>
          <w:rtl/>
        </w:rPr>
        <w:t>תקציב הפנימיות</w:t>
      </w:r>
      <w:r>
        <w:tab/>
      </w:r>
      <w:r>
        <w:fldChar w:fldCharType="begin"/>
      </w:r>
      <w:r>
        <w:instrText xml:space="preserve"> PAGEREF _Toc69694967 \h </w:instrText>
      </w:r>
      <w:r>
        <w:fldChar w:fldCharType="separate"/>
      </w:r>
      <w:r>
        <w:t>134</w:t>
      </w:r>
      <w:r>
        <w:fldChar w:fldCharType="end"/>
      </w:r>
    </w:p>
    <w:p w14:paraId="146645A5" w14:textId="77777777" w:rsidR="00000000" w:rsidRDefault="0069655B">
      <w:pPr>
        <w:pStyle w:val="TOC1"/>
        <w:tabs>
          <w:tab w:val="right" w:leader="dot" w:pos="8296"/>
        </w:tabs>
        <w:rPr>
          <w:rFonts w:ascii="Times New Roman" w:hAnsi="Times New Roman" w:cs="Times New Roman"/>
          <w:sz w:val="24"/>
          <w:szCs w:val="24"/>
        </w:rPr>
      </w:pPr>
      <w:r>
        <w:t xml:space="preserve">1204. </w:t>
      </w:r>
      <w:r>
        <w:rPr>
          <w:rtl/>
        </w:rPr>
        <w:t>היעדרות מבית-ספר על רקע מצוקה כלכלית</w:t>
      </w:r>
      <w:r>
        <w:tab/>
      </w:r>
      <w:r>
        <w:fldChar w:fldCharType="begin"/>
      </w:r>
      <w:r>
        <w:instrText xml:space="preserve"> PAGEREF _Toc69694968 \h </w:instrText>
      </w:r>
      <w:r>
        <w:fldChar w:fldCharType="separate"/>
      </w:r>
      <w:r>
        <w:t>136</w:t>
      </w:r>
      <w:r>
        <w:fldChar w:fldCharType="end"/>
      </w:r>
    </w:p>
    <w:p w14:paraId="328A7B92" w14:textId="77777777" w:rsidR="00000000" w:rsidRDefault="0069655B">
      <w:pPr>
        <w:pStyle w:val="TOC1"/>
        <w:tabs>
          <w:tab w:val="right" w:leader="dot" w:pos="8296"/>
        </w:tabs>
        <w:rPr>
          <w:rFonts w:ascii="Times New Roman" w:hAnsi="Times New Roman" w:cs="Times New Roman"/>
          <w:sz w:val="24"/>
          <w:szCs w:val="24"/>
        </w:rPr>
      </w:pPr>
      <w:r>
        <w:rPr>
          <w:rtl/>
        </w:rPr>
        <w:t>מסמכים שהונחו על שולחן הכנס</w:t>
      </w:r>
      <w:r>
        <w:rPr>
          <w:rtl/>
        </w:rPr>
        <w:t>ת</w:t>
      </w:r>
      <w:r>
        <w:tab/>
      </w:r>
      <w:r>
        <w:fldChar w:fldCharType="begin"/>
      </w:r>
      <w:r>
        <w:instrText xml:space="preserve"> PAGEREF _Toc69694969 \h </w:instrText>
      </w:r>
      <w:r>
        <w:fldChar w:fldCharType="separate"/>
      </w:r>
      <w:r>
        <w:t>137</w:t>
      </w:r>
      <w:r>
        <w:fldChar w:fldCharType="end"/>
      </w:r>
    </w:p>
    <w:p w14:paraId="05B36576" w14:textId="77777777" w:rsidR="00000000" w:rsidRDefault="0069655B">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_Toc69694970 \h </w:instrText>
      </w:r>
      <w:r>
        <w:fldChar w:fldCharType="separate"/>
      </w:r>
      <w:r>
        <w:t>137</w:t>
      </w:r>
      <w:r>
        <w:fldChar w:fldCharType="end"/>
      </w:r>
    </w:p>
    <w:p w14:paraId="4E48160A" w14:textId="77777777" w:rsidR="00000000" w:rsidRDefault="0069655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_Toc69694971 \h </w:instrText>
      </w:r>
      <w:r>
        <w:fldChar w:fldCharType="separate"/>
      </w:r>
      <w:r>
        <w:t>137</w:t>
      </w:r>
      <w:r>
        <w:fldChar w:fldCharType="end"/>
      </w:r>
    </w:p>
    <w:p w14:paraId="3E8263FC" w14:textId="77777777" w:rsidR="00000000" w:rsidRDefault="0069655B">
      <w:pPr>
        <w:pStyle w:val="TOC1"/>
        <w:tabs>
          <w:tab w:val="right" w:leader="dot" w:pos="8296"/>
        </w:tabs>
        <w:rPr>
          <w:rFonts w:ascii="Times New Roman" w:hAnsi="Times New Roman" w:cs="Times New Roman"/>
          <w:sz w:val="24"/>
          <w:szCs w:val="24"/>
        </w:rPr>
      </w:pPr>
      <w:r>
        <w:rPr>
          <w:rtl/>
        </w:rPr>
        <w:t>הדיון בבית</w:t>
      </w:r>
      <w:r>
        <w:t>-</w:t>
      </w:r>
      <w:r>
        <w:rPr>
          <w:rtl/>
        </w:rPr>
        <w:t>הדין בהאג בנושא גדר הביטחון</w:t>
      </w:r>
      <w:r>
        <w:tab/>
      </w:r>
      <w:r>
        <w:fldChar w:fldCharType="begin"/>
      </w:r>
      <w:r>
        <w:instrText xml:space="preserve"> PAGEREF _Toc69694972 \h </w:instrText>
      </w:r>
      <w:r>
        <w:fldChar w:fldCharType="separate"/>
      </w:r>
      <w:r>
        <w:t>137</w:t>
      </w:r>
      <w:r>
        <w:fldChar w:fldCharType="end"/>
      </w:r>
    </w:p>
    <w:p w14:paraId="2B429908" w14:textId="77777777" w:rsidR="00000000" w:rsidRDefault="0069655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_Toc696949</w:instrText>
      </w:r>
      <w:r>
        <w:instrText xml:space="preserve">73 \h </w:instrText>
      </w:r>
      <w:r>
        <w:fldChar w:fldCharType="separate"/>
      </w:r>
      <w:r>
        <w:t>138</w:t>
      </w:r>
      <w:r>
        <w:fldChar w:fldCharType="end"/>
      </w:r>
    </w:p>
    <w:p w14:paraId="34F5A39F" w14:textId="77777777" w:rsidR="00000000" w:rsidRDefault="0069655B">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_Toc69694974 \h </w:instrText>
      </w:r>
      <w:r>
        <w:fldChar w:fldCharType="separate"/>
      </w:r>
      <w:r>
        <w:t>140</w:t>
      </w:r>
      <w:r>
        <w:fldChar w:fldCharType="end"/>
      </w:r>
    </w:p>
    <w:p w14:paraId="4E92CAD3" w14:textId="77777777" w:rsidR="00000000" w:rsidRDefault="0069655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_Toc69694975 \h </w:instrText>
      </w:r>
      <w:r>
        <w:fldChar w:fldCharType="separate"/>
      </w:r>
      <w:r>
        <w:t>142</w:t>
      </w:r>
      <w:r>
        <w:fldChar w:fldCharType="end"/>
      </w:r>
    </w:p>
    <w:p w14:paraId="707BE61A" w14:textId="77777777" w:rsidR="00000000" w:rsidRDefault="0069655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_Toc69694976 \h </w:instrText>
      </w:r>
      <w:r>
        <w:fldChar w:fldCharType="separate"/>
      </w:r>
      <w:r>
        <w:t>143</w:t>
      </w:r>
      <w:r>
        <w:fldChar w:fldCharType="end"/>
      </w:r>
    </w:p>
    <w:p w14:paraId="5C377166" w14:textId="77777777" w:rsidR="00000000" w:rsidRDefault="0069655B">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_Toc6969</w:instrText>
      </w:r>
      <w:r>
        <w:instrText xml:space="preserve">4977 \h </w:instrText>
      </w:r>
      <w:r>
        <w:fldChar w:fldCharType="separate"/>
      </w:r>
      <w:r>
        <w:t>143</w:t>
      </w:r>
      <w:r>
        <w:fldChar w:fldCharType="end"/>
      </w:r>
    </w:p>
    <w:p w14:paraId="56063CEE" w14:textId="77777777" w:rsidR="00000000" w:rsidRDefault="0069655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_Toc69694978 \h </w:instrText>
      </w:r>
      <w:r>
        <w:fldChar w:fldCharType="separate"/>
      </w:r>
      <w:r>
        <w:t>145</w:t>
      </w:r>
      <w:r>
        <w:fldChar w:fldCharType="end"/>
      </w:r>
    </w:p>
    <w:p w14:paraId="485C5F5C" w14:textId="77777777" w:rsidR="00000000" w:rsidRDefault="0069655B">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_Toc69694979 \h </w:instrText>
      </w:r>
      <w:r>
        <w:fldChar w:fldCharType="separate"/>
      </w:r>
      <w:r>
        <w:t>146</w:t>
      </w:r>
      <w:r>
        <w:fldChar w:fldCharType="end"/>
      </w:r>
    </w:p>
    <w:p w14:paraId="1AC331A7" w14:textId="77777777" w:rsidR="00000000" w:rsidRDefault="0069655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_Toc69694980 \h </w:instrText>
      </w:r>
      <w:r>
        <w:fldChar w:fldCharType="separate"/>
      </w:r>
      <w:r>
        <w:t>148</w:t>
      </w:r>
      <w:r>
        <w:fldChar w:fldCharType="end"/>
      </w:r>
    </w:p>
    <w:p w14:paraId="4D54965B" w14:textId="77777777" w:rsidR="00000000" w:rsidRDefault="0069655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_Toc69694981 \h </w:instrText>
      </w:r>
      <w:r>
        <w:fldChar w:fldCharType="separate"/>
      </w:r>
      <w:r>
        <w:t>150</w:t>
      </w:r>
      <w:r>
        <w:fldChar w:fldCharType="end"/>
      </w:r>
    </w:p>
    <w:p w14:paraId="4118EDDC" w14:textId="77777777" w:rsidR="00000000" w:rsidRDefault="0069655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w:instrText>
      </w:r>
      <w:r>
        <w:instrText xml:space="preserve">GEREF _Toc69694982 \h </w:instrText>
      </w:r>
      <w:r>
        <w:fldChar w:fldCharType="separate"/>
      </w:r>
      <w:r>
        <w:t>153</w:t>
      </w:r>
      <w:r>
        <w:fldChar w:fldCharType="end"/>
      </w:r>
    </w:p>
    <w:p w14:paraId="7469F1BA" w14:textId="77777777" w:rsidR="00000000" w:rsidRDefault="0069655B">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_Toc69694983 \h </w:instrText>
      </w:r>
      <w:r>
        <w:fldChar w:fldCharType="separate"/>
      </w:r>
      <w:r>
        <w:t>154</w:t>
      </w:r>
      <w:r>
        <w:fldChar w:fldCharType="end"/>
      </w:r>
    </w:p>
    <w:p w14:paraId="1F6B607D" w14:textId="77777777" w:rsidR="00000000" w:rsidRDefault="0069655B">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_Toc69694984 \h </w:instrText>
      </w:r>
      <w:r>
        <w:fldChar w:fldCharType="separate"/>
      </w:r>
      <w:r>
        <w:t>155</w:t>
      </w:r>
      <w:r>
        <w:fldChar w:fldCharType="end"/>
      </w:r>
    </w:p>
    <w:p w14:paraId="75614EE2"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_Toc69694985 \h </w:instrText>
      </w:r>
      <w:r>
        <w:fldChar w:fldCharType="separate"/>
      </w:r>
      <w:r>
        <w:t>156</w:t>
      </w:r>
      <w:r>
        <w:fldChar w:fldCharType="end"/>
      </w:r>
    </w:p>
    <w:p w14:paraId="311C2C23" w14:textId="77777777" w:rsidR="00000000" w:rsidRDefault="0069655B">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_Toc69694986 \h </w:instrText>
      </w:r>
      <w:r>
        <w:fldChar w:fldCharType="separate"/>
      </w:r>
      <w:r>
        <w:t>165</w:t>
      </w:r>
      <w:r>
        <w:fldChar w:fldCharType="end"/>
      </w:r>
    </w:p>
    <w:p w14:paraId="20D61442" w14:textId="77777777" w:rsidR="00000000" w:rsidRDefault="0069655B">
      <w:pPr>
        <w:pStyle w:val="TOC2"/>
        <w:tabs>
          <w:tab w:val="right" w:leader="dot" w:pos="8296"/>
        </w:tabs>
        <w:ind w:right="0"/>
        <w:rPr>
          <w:rFonts w:ascii="Times New Roman" w:hAnsi="Times New Roman" w:cs="Times New Roman"/>
          <w:sz w:val="24"/>
          <w:szCs w:val="24"/>
        </w:rPr>
      </w:pPr>
      <w:r>
        <w:rPr>
          <w:rtl/>
        </w:rPr>
        <w:t>עבד-אלמאלכ דהאמשה (רע"</w:t>
      </w:r>
      <w:r>
        <w:rPr>
          <w:rtl/>
        </w:rPr>
        <w:t>ם):</w:t>
      </w:r>
      <w:r>
        <w:tab/>
      </w:r>
      <w:r>
        <w:fldChar w:fldCharType="begin"/>
      </w:r>
      <w:r>
        <w:instrText xml:space="preserve"> PAGEREF _Toc69694987 \h </w:instrText>
      </w:r>
      <w:r>
        <w:fldChar w:fldCharType="separate"/>
      </w:r>
      <w:r>
        <w:t>166</w:t>
      </w:r>
      <w:r>
        <w:fldChar w:fldCharType="end"/>
      </w:r>
    </w:p>
    <w:p w14:paraId="4FD3DDC6" w14:textId="77777777" w:rsidR="00000000" w:rsidRDefault="0069655B">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_Toc69694988 \h </w:instrText>
      </w:r>
      <w:r>
        <w:fldChar w:fldCharType="separate"/>
      </w:r>
      <w:r>
        <w:t>167</w:t>
      </w:r>
      <w:r>
        <w:fldChar w:fldCharType="end"/>
      </w:r>
    </w:p>
    <w:p w14:paraId="0DEFDECF" w14:textId="77777777" w:rsidR="00000000" w:rsidRDefault="0069655B">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_Toc69694989 \h </w:instrText>
      </w:r>
      <w:r>
        <w:fldChar w:fldCharType="separate"/>
      </w:r>
      <w:r>
        <w:t>169</w:t>
      </w:r>
      <w:r>
        <w:fldChar w:fldCharType="end"/>
      </w:r>
    </w:p>
    <w:p w14:paraId="46435190" w14:textId="77777777" w:rsidR="00000000" w:rsidRDefault="0069655B">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_Toc69694990 \h </w:instrText>
      </w:r>
      <w:r>
        <w:fldChar w:fldCharType="separate"/>
      </w:r>
      <w:r>
        <w:t>170</w:t>
      </w:r>
      <w:r>
        <w:fldChar w:fldCharType="end"/>
      </w:r>
    </w:p>
    <w:p w14:paraId="1F9CDB27" w14:textId="77777777" w:rsidR="00000000" w:rsidRDefault="0069655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_Toc69694991 \h </w:instrText>
      </w:r>
      <w:r>
        <w:fldChar w:fldCharType="separate"/>
      </w:r>
      <w:r>
        <w:t>171</w:t>
      </w:r>
      <w:r>
        <w:fldChar w:fldCharType="end"/>
      </w:r>
    </w:p>
    <w:p w14:paraId="5F9038D7" w14:textId="77777777" w:rsidR="00000000" w:rsidRDefault="0069655B">
      <w:pPr>
        <w:pStyle w:val="TOC1"/>
        <w:tabs>
          <w:tab w:val="right" w:leader="dot" w:pos="8296"/>
        </w:tabs>
        <w:rPr>
          <w:rFonts w:ascii="Times New Roman" w:hAnsi="Times New Roman" w:cs="Times New Roman"/>
          <w:sz w:val="24"/>
          <w:szCs w:val="24"/>
        </w:rPr>
      </w:pPr>
      <w:r>
        <w:rPr>
          <w:rtl/>
        </w:rPr>
        <w:t>נתוני שירות התעסוקה</w:t>
      </w:r>
      <w:r>
        <w:rPr>
          <w:rtl/>
        </w:rPr>
        <w:t xml:space="preserve"> בדבר מספר מקבלי הבטחת הכנסה</w:t>
      </w:r>
      <w:r>
        <w:tab/>
      </w:r>
      <w:r>
        <w:fldChar w:fldCharType="begin"/>
      </w:r>
      <w:r>
        <w:instrText xml:space="preserve"> PAGEREF _Toc69694992 \h </w:instrText>
      </w:r>
      <w:r>
        <w:fldChar w:fldCharType="separate"/>
      </w:r>
      <w:r>
        <w:t>171</w:t>
      </w:r>
      <w:r>
        <w:fldChar w:fldCharType="end"/>
      </w:r>
    </w:p>
    <w:p w14:paraId="3AE1697F" w14:textId="77777777" w:rsidR="00000000" w:rsidRDefault="0069655B">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_Toc69694993 \h </w:instrText>
      </w:r>
      <w:r>
        <w:fldChar w:fldCharType="separate"/>
      </w:r>
      <w:r>
        <w:t>171</w:t>
      </w:r>
      <w:r>
        <w:fldChar w:fldCharType="end"/>
      </w:r>
    </w:p>
    <w:p w14:paraId="7498FB5C" w14:textId="77777777" w:rsidR="00000000" w:rsidRDefault="0069655B">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_Toc69694994 \h </w:instrText>
      </w:r>
      <w:r>
        <w:fldChar w:fldCharType="separate"/>
      </w:r>
      <w:r>
        <w:t>173</w:t>
      </w:r>
      <w:r>
        <w:fldChar w:fldCharType="end"/>
      </w:r>
    </w:p>
    <w:p w14:paraId="2BEFEA8A" w14:textId="77777777" w:rsidR="00000000" w:rsidRDefault="0069655B">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_Toc69694995 \h </w:instrText>
      </w:r>
      <w:r>
        <w:fldChar w:fldCharType="separate"/>
      </w:r>
      <w:r>
        <w:t>173</w:t>
      </w:r>
      <w:r>
        <w:fldChar w:fldCharType="end"/>
      </w:r>
    </w:p>
    <w:p w14:paraId="2E057C30" w14:textId="77777777" w:rsidR="00000000" w:rsidRDefault="0069655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w:instrText>
      </w:r>
      <w:r>
        <w:instrText xml:space="preserve">69694996 \h </w:instrText>
      </w:r>
      <w:r>
        <w:fldChar w:fldCharType="separate"/>
      </w:r>
      <w:r>
        <w:t>174</w:t>
      </w:r>
      <w:r>
        <w:fldChar w:fldCharType="end"/>
      </w:r>
    </w:p>
    <w:p w14:paraId="2379FEED" w14:textId="77777777" w:rsidR="00000000" w:rsidRDefault="0069655B">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_Toc69694997 \h </w:instrText>
      </w:r>
      <w:r>
        <w:fldChar w:fldCharType="separate"/>
      </w:r>
      <w:r>
        <w:t>175</w:t>
      </w:r>
      <w:r>
        <w:fldChar w:fldCharType="end"/>
      </w:r>
    </w:p>
    <w:p w14:paraId="1A359A80"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_Toc69694998 \h </w:instrText>
      </w:r>
      <w:r>
        <w:fldChar w:fldCharType="separate"/>
      </w:r>
      <w:r>
        <w:t>176</w:t>
      </w:r>
      <w:r>
        <w:fldChar w:fldCharType="end"/>
      </w:r>
    </w:p>
    <w:p w14:paraId="1574D028" w14:textId="77777777" w:rsidR="00000000" w:rsidRDefault="0069655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_Toc69694999 \h </w:instrText>
      </w:r>
      <w:r>
        <w:fldChar w:fldCharType="separate"/>
      </w:r>
      <w:r>
        <w:t>182</w:t>
      </w:r>
      <w:r>
        <w:fldChar w:fldCharType="end"/>
      </w:r>
    </w:p>
    <w:p w14:paraId="3D625617" w14:textId="77777777" w:rsidR="00000000" w:rsidRDefault="006965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_Toc69695000 \h </w:instrText>
      </w:r>
      <w:r>
        <w:fldChar w:fldCharType="separate"/>
      </w:r>
      <w:r>
        <w:t>183</w:t>
      </w:r>
      <w:r>
        <w:fldChar w:fldCharType="end"/>
      </w:r>
    </w:p>
    <w:p w14:paraId="008D75BE" w14:textId="77777777" w:rsidR="00000000" w:rsidRDefault="006965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w:instrText>
      </w:r>
      <w:r>
        <w:instrText xml:space="preserve">EREF _Toc69695001 \h </w:instrText>
      </w:r>
      <w:r>
        <w:fldChar w:fldCharType="separate"/>
      </w:r>
      <w:r>
        <w:t>183</w:t>
      </w:r>
      <w:r>
        <w:fldChar w:fldCharType="end"/>
      </w:r>
    </w:p>
    <w:p w14:paraId="4DEAB524" w14:textId="77777777" w:rsidR="00000000" w:rsidRDefault="0069655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_Toc69695002 \h </w:instrText>
      </w:r>
      <w:r>
        <w:fldChar w:fldCharType="separate"/>
      </w:r>
      <w:r>
        <w:t>184</w:t>
      </w:r>
      <w:r>
        <w:fldChar w:fldCharType="end"/>
      </w:r>
    </w:p>
    <w:p w14:paraId="40340BFB" w14:textId="77777777" w:rsidR="00000000" w:rsidRDefault="0069655B">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w:t>
      </w:r>
      <w:r>
        <w:t xml:space="preserve"> (</w:t>
      </w:r>
      <w:r>
        <w:rPr>
          <w:rtl/>
        </w:rPr>
        <w:t>הליכוד)</w:t>
      </w:r>
      <w:r>
        <w:t>:</w:t>
      </w:r>
      <w:r>
        <w:tab/>
      </w:r>
      <w:r>
        <w:fldChar w:fldCharType="begin"/>
      </w:r>
      <w:r>
        <w:instrText xml:space="preserve"> PAGEREF _Toc69695003 \h </w:instrText>
      </w:r>
      <w:r>
        <w:fldChar w:fldCharType="separate"/>
      </w:r>
      <w:r>
        <w:t>185</w:t>
      </w:r>
      <w:r>
        <w:fldChar w:fldCharType="end"/>
      </w:r>
    </w:p>
    <w:p w14:paraId="27BC82B0" w14:textId="77777777" w:rsidR="00000000" w:rsidRDefault="0069655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_Toc69695004 \h </w:instrText>
      </w:r>
      <w:r>
        <w:fldChar w:fldCharType="separate"/>
      </w:r>
      <w:r>
        <w:t>186</w:t>
      </w:r>
      <w:r>
        <w:fldChar w:fldCharType="end"/>
      </w:r>
    </w:p>
    <w:p w14:paraId="05EE6000" w14:textId="77777777" w:rsidR="00000000" w:rsidRDefault="0069655B">
      <w:pPr>
        <w:pStyle w:val="TOC1"/>
        <w:tabs>
          <w:tab w:val="right" w:leader="dot" w:pos="8296"/>
        </w:tabs>
        <w:rPr>
          <w:rFonts w:ascii="Times New Roman" w:hAnsi="Times New Roman" w:cs="Times New Roman"/>
          <w:sz w:val="24"/>
          <w:szCs w:val="24"/>
        </w:rPr>
      </w:pPr>
      <w:r>
        <w:rPr>
          <w:rtl/>
        </w:rPr>
        <w:t>ההכרזה על מדיניות הורדת המסים</w:t>
      </w:r>
      <w:r>
        <w:tab/>
      </w:r>
      <w:r>
        <w:fldChar w:fldCharType="begin"/>
      </w:r>
      <w:r>
        <w:instrText xml:space="preserve"> PAGEREF _Toc69695005 \h </w:instrText>
      </w:r>
      <w:r>
        <w:fldChar w:fldCharType="separate"/>
      </w:r>
      <w:r>
        <w:t>186</w:t>
      </w:r>
      <w:r>
        <w:fldChar w:fldCharType="end"/>
      </w:r>
    </w:p>
    <w:p w14:paraId="24E58D1C" w14:textId="77777777" w:rsidR="00000000" w:rsidRDefault="0069655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w:t>
      </w:r>
      <w:r>
        <w:rPr>
          <w:rtl/>
        </w:rPr>
        <w:t>ליכוד):</w:t>
      </w:r>
      <w:r>
        <w:tab/>
      </w:r>
      <w:r>
        <w:fldChar w:fldCharType="begin"/>
      </w:r>
      <w:r>
        <w:instrText xml:space="preserve"> PAGEREF _Toc69695006 \h </w:instrText>
      </w:r>
      <w:r>
        <w:fldChar w:fldCharType="separate"/>
      </w:r>
      <w:r>
        <w:t>187</w:t>
      </w:r>
      <w:r>
        <w:fldChar w:fldCharType="end"/>
      </w:r>
    </w:p>
    <w:p w14:paraId="15632BFD" w14:textId="77777777" w:rsidR="00000000" w:rsidRDefault="0069655B">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_Toc69695007 \h </w:instrText>
      </w:r>
      <w:r>
        <w:fldChar w:fldCharType="separate"/>
      </w:r>
      <w:r>
        <w:t>187</w:t>
      </w:r>
      <w:r>
        <w:fldChar w:fldCharType="end"/>
      </w:r>
    </w:p>
    <w:p w14:paraId="189B40F6"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_Toc69695008 \h </w:instrText>
      </w:r>
      <w:r>
        <w:fldChar w:fldCharType="separate"/>
      </w:r>
      <w:r>
        <w:t>191</w:t>
      </w:r>
      <w:r>
        <w:fldChar w:fldCharType="end"/>
      </w:r>
    </w:p>
    <w:p w14:paraId="1717CBC0" w14:textId="77777777" w:rsidR="00000000" w:rsidRDefault="0069655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_Toc69695009 \h </w:instrText>
      </w:r>
      <w:r>
        <w:fldChar w:fldCharType="separate"/>
      </w:r>
      <w:r>
        <w:t>198</w:t>
      </w:r>
      <w:r>
        <w:fldChar w:fldCharType="end"/>
      </w:r>
    </w:p>
    <w:p w14:paraId="06F048F0" w14:textId="77777777" w:rsidR="00000000" w:rsidRDefault="0069655B">
      <w:pPr>
        <w:pStyle w:val="TOC1"/>
        <w:tabs>
          <w:tab w:val="right" w:leader="dot" w:pos="8296"/>
        </w:tabs>
        <w:rPr>
          <w:rFonts w:ascii="Times New Roman" w:hAnsi="Times New Roman" w:cs="Times New Roman"/>
          <w:sz w:val="24"/>
          <w:szCs w:val="24"/>
        </w:rPr>
      </w:pPr>
      <w:r>
        <w:rPr>
          <w:rtl/>
        </w:rPr>
        <w:t>קציבת עונשם של אסירי עולם ביטחוניים ישראלים</w:t>
      </w:r>
      <w:r>
        <w:tab/>
      </w:r>
      <w:r>
        <w:fldChar w:fldCharType="begin"/>
      </w:r>
      <w:r>
        <w:instrText xml:space="preserve"> PAGEREF _Toc6969501</w:instrText>
      </w:r>
      <w:r>
        <w:instrText xml:space="preserve">0 \h </w:instrText>
      </w:r>
      <w:r>
        <w:fldChar w:fldCharType="separate"/>
      </w:r>
      <w:r>
        <w:t>198</w:t>
      </w:r>
      <w:r>
        <w:fldChar w:fldCharType="end"/>
      </w:r>
    </w:p>
    <w:p w14:paraId="4B2ADDE7" w14:textId="77777777" w:rsidR="00000000" w:rsidRDefault="0069655B">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_Toc69695011 \h </w:instrText>
      </w:r>
      <w:r>
        <w:fldChar w:fldCharType="separate"/>
      </w:r>
      <w:r>
        <w:t>199</w:t>
      </w:r>
      <w:r>
        <w:fldChar w:fldCharType="end"/>
      </w:r>
    </w:p>
    <w:p w14:paraId="468FC208" w14:textId="77777777" w:rsidR="00000000" w:rsidRDefault="0069655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_Toc69695012 \h </w:instrText>
      </w:r>
      <w:r>
        <w:fldChar w:fldCharType="separate"/>
      </w:r>
      <w:r>
        <w:t>203</w:t>
      </w:r>
      <w:r>
        <w:fldChar w:fldCharType="end"/>
      </w:r>
    </w:p>
    <w:p w14:paraId="141381F4" w14:textId="77777777" w:rsidR="00000000" w:rsidRDefault="006965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w:t>
      </w:r>
      <w:r>
        <w:tab/>
      </w:r>
      <w:r>
        <w:fldChar w:fldCharType="begin"/>
      </w:r>
      <w:r>
        <w:instrText xml:space="preserve"> PAGEREF _Toc69695013 \h </w:instrText>
      </w:r>
      <w:r>
        <w:fldChar w:fldCharType="separate"/>
      </w:r>
      <w:r>
        <w:t>207</w:t>
      </w:r>
      <w:r>
        <w:fldChar w:fldCharType="end"/>
      </w:r>
    </w:p>
    <w:p w14:paraId="4B6D2756" w14:textId="77777777" w:rsidR="00000000" w:rsidRDefault="0069655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_Toc69695014 \h </w:instrText>
      </w:r>
      <w:r>
        <w:fldChar w:fldCharType="separate"/>
      </w:r>
      <w:r>
        <w:t>210</w:t>
      </w:r>
      <w:r>
        <w:fldChar w:fldCharType="end"/>
      </w:r>
    </w:p>
    <w:p w14:paraId="358AE2D6" w14:textId="77777777" w:rsidR="00000000" w:rsidRDefault="0069655B">
      <w:pPr>
        <w:pStyle w:val="TOC1"/>
        <w:tabs>
          <w:tab w:val="right" w:leader="dot" w:pos="8296"/>
        </w:tabs>
        <w:rPr>
          <w:rFonts w:ascii="Times New Roman" w:hAnsi="Times New Roman" w:cs="Times New Roman"/>
          <w:sz w:val="24"/>
          <w:szCs w:val="24"/>
        </w:rPr>
      </w:pPr>
      <w:r>
        <w:rPr>
          <w:rtl/>
        </w:rPr>
        <w:t>העברת מצבורי הגז מפי</w:t>
      </w:r>
      <w:r>
        <w:t>-</w:t>
      </w:r>
      <w:r>
        <w:rPr>
          <w:rtl/>
        </w:rPr>
        <w:t>גלילות לראשון</w:t>
      </w:r>
      <w:r>
        <w:t>-</w:t>
      </w:r>
      <w:r>
        <w:rPr>
          <w:rtl/>
        </w:rPr>
        <w:t>לציו</w:t>
      </w:r>
      <w:r>
        <w:rPr>
          <w:rtl/>
        </w:rPr>
        <w:t>ן</w:t>
      </w:r>
      <w:r>
        <w:tab/>
      </w:r>
      <w:r>
        <w:fldChar w:fldCharType="begin"/>
      </w:r>
      <w:r>
        <w:instrText xml:space="preserve"> PAGEREF _Toc69695015 \h </w:instrText>
      </w:r>
      <w:r>
        <w:fldChar w:fldCharType="separate"/>
      </w:r>
      <w:r>
        <w:t>210</w:t>
      </w:r>
      <w:r>
        <w:fldChar w:fldCharType="end"/>
      </w:r>
    </w:p>
    <w:p w14:paraId="2C2D085B" w14:textId="77777777" w:rsidR="00000000" w:rsidRDefault="0069655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_Toc69695016 \h </w:instrText>
      </w:r>
      <w:r>
        <w:fldChar w:fldCharType="separate"/>
      </w:r>
      <w:r>
        <w:t>210</w:t>
      </w:r>
      <w:r>
        <w:fldChar w:fldCharType="end"/>
      </w:r>
    </w:p>
    <w:p w14:paraId="56A65204" w14:textId="77777777" w:rsidR="00000000" w:rsidRDefault="0069655B">
      <w:pPr>
        <w:pStyle w:val="TOC2"/>
        <w:tabs>
          <w:tab w:val="right" w:leader="dot" w:pos="8296"/>
        </w:tabs>
        <w:ind w:right="0"/>
        <w:rPr>
          <w:rFonts w:ascii="Times New Roman" w:hAnsi="Times New Roman" w:cs="Times New Roman"/>
          <w:sz w:val="24"/>
          <w:szCs w:val="24"/>
        </w:rPr>
      </w:pPr>
      <w:r>
        <w:rPr>
          <w:rtl/>
        </w:rPr>
        <w:t>שר התשתיות הלאומיות יוסף פריצקי:</w:t>
      </w:r>
      <w:r>
        <w:tab/>
      </w:r>
      <w:r>
        <w:fldChar w:fldCharType="begin"/>
      </w:r>
      <w:r>
        <w:instrText xml:space="preserve"> PAGEREF _Toc69695017 \h </w:instrText>
      </w:r>
      <w:r>
        <w:fldChar w:fldCharType="separate"/>
      </w:r>
      <w:r>
        <w:t>214</w:t>
      </w:r>
      <w:r>
        <w:fldChar w:fldCharType="end"/>
      </w:r>
    </w:p>
    <w:p w14:paraId="45A53DD1" w14:textId="77777777" w:rsidR="00000000" w:rsidRDefault="0069655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_Toc69695018 \h </w:instrText>
      </w:r>
      <w:r>
        <w:fldChar w:fldCharType="separate"/>
      </w:r>
      <w:r>
        <w:t>217</w:t>
      </w:r>
      <w:r>
        <w:fldChar w:fldCharType="end"/>
      </w:r>
    </w:p>
    <w:p w14:paraId="6F415703" w14:textId="77777777" w:rsidR="00000000" w:rsidRDefault="0069655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_Toc69695019 \h </w:instrText>
      </w:r>
      <w:r>
        <w:fldChar w:fldCharType="separate"/>
      </w:r>
      <w:r>
        <w:t>218</w:t>
      </w:r>
      <w:r>
        <w:fldChar w:fldCharType="end"/>
      </w:r>
    </w:p>
    <w:p w14:paraId="38B3F0FF" w14:textId="77777777" w:rsidR="00000000" w:rsidRDefault="0069655B">
      <w:pPr>
        <w:pStyle w:val="TOC1"/>
        <w:tabs>
          <w:tab w:val="right" w:leader="dot" w:pos="8296"/>
        </w:tabs>
        <w:rPr>
          <w:rFonts w:ascii="Times New Roman" w:hAnsi="Times New Roman" w:cs="Times New Roman"/>
          <w:sz w:val="24"/>
          <w:szCs w:val="24"/>
        </w:rPr>
      </w:pPr>
      <w:r>
        <w:rPr>
          <w:rtl/>
        </w:rPr>
        <w:t>הפיג</w:t>
      </w:r>
      <w:r>
        <w:rPr>
          <w:rtl/>
        </w:rPr>
        <w:t>וע הרצחני בקו 14א בירושלים</w:t>
      </w:r>
      <w:r>
        <w:tab/>
      </w:r>
      <w:r>
        <w:fldChar w:fldCharType="begin"/>
      </w:r>
      <w:r>
        <w:instrText xml:space="preserve"> PAGEREF _Toc69695020 \h </w:instrText>
      </w:r>
      <w:r>
        <w:fldChar w:fldCharType="separate"/>
      </w:r>
      <w:r>
        <w:t>218</w:t>
      </w:r>
      <w:r>
        <w:fldChar w:fldCharType="end"/>
      </w:r>
    </w:p>
    <w:p w14:paraId="6A31377B" w14:textId="77777777" w:rsidR="00000000" w:rsidRDefault="0069655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_Toc69695021 \h </w:instrText>
      </w:r>
      <w:r>
        <w:fldChar w:fldCharType="separate"/>
      </w:r>
      <w:r>
        <w:t>218</w:t>
      </w:r>
      <w:r>
        <w:fldChar w:fldCharType="end"/>
      </w:r>
    </w:p>
    <w:p w14:paraId="7D2A6982" w14:textId="77777777" w:rsidR="00000000" w:rsidRDefault="006965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_Toc69695022 \h </w:instrText>
      </w:r>
      <w:r>
        <w:fldChar w:fldCharType="separate"/>
      </w:r>
      <w:r>
        <w:t>220</w:t>
      </w:r>
      <w:r>
        <w:fldChar w:fldCharType="end"/>
      </w:r>
    </w:p>
    <w:p w14:paraId="5F1E9BC8" w14:textId="77777777" w:rsidR="00000000" w:rsidRDefault="006965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_Toc69695023 \h </w:instrText>
      </w:r>
      <w:r>
        <w:fldChar w:fldCharType="separate"/>
      </w:r>
      <w:r>
        <w:t>221</w:t>
      </w:r>
      <w:r>
        <w:fldChar w:fldCharType="end"/>
      </w:r>
    </w:p>
    <w:p w14:paraId="344B35BA" w14:textId="77777777" w:rsidR="00000000" w:rsidRDefault="006965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w:instrText>
      </w:r>
      <w:r>
        <w:instrText xml:space="preserve">REF _Toc69695024 \h </w:instrText>
      </w:r>
      <w:r>
        <w:fldChar w:fldCharType="separate"/>
      </w:r>
      <w:r>
        <w:t>223</w:t>
      </w:r>
      <w:r>
        <w:fldChar w:fldCharType="end"/>
      </w:r>
    </w:p>
    <w:p w14:paraId="4458F3E4" w14:textId="77777777" w:rsidR="00000000" w:rsidRDefault="0069655B">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_Toc69695025 \h </w:instrText>
      </w:r>
      <w:r>
        <w:fldChar w:fldCharType="separate"/>
      </w:r>
      <w:r>
        <w:t>225</w:t>
      </w:r>
      <w:r>
        <w:fldChar w:fldCharType="end"/>
      </w:r>
    </w:p>
    <w:p w14:paraId="23914B12" w14:textId="77777777" w:rsidR="00000000" w:rsidRDefault="006965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_Toc69695026 \h </w:instrText>
      </w:r>
      <w:r>
        <w:fldChar w:fldCharType="separate"/>
      </w:r>
      <w:r>
        <w:t>228</w:t>
      </w:r>
      <w:r>
        <w:fldChar w:fldCharType="end"/>
      </w:r>
    </w:p>
    <w:p w14:paraId="17F9B1D5" w14:textId="77777777" w:rsidR="00000000" w:rsidRDefault="0069655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_Toc69695027 \h </w:instrText>
      </w:r>
      <w:r>
        <w:fldChar w:fldCharType="separate"/>
      </w:r>
      <w:r>
        <w:t>229</w:t>
      </w:r>
      <w:r>
        <w:fldChar w:fldCharType="end"/>
      </w:r>
    </w:p>
    <w:p w14:paraId="6127E602" w14:textId="77777777" w:rsidR="00000000" w:rsidRDefault="006965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_Toc69695028 \h </w:instrText>
      </w:r>
      <w:r>
        <w:fldChar w:fldCharType="separate"/>
      </w:r>
      <w:r>
        <w:t>230</w:t>
      </w:r>
      <w:r>
        <w:fldChar w:fldCharType="end"/>
      </w:r>
    </w:p>
    <w:p w14:paraId="52AFCC51" w14:textId="77777777" w:rsidR="00000000" w:rsidRDefault="0069655B">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_Toc69695029 \h </w:instrText>
      </w:r>
      <w:r>
        <w:fldChar w:fldCharType="separate"/>
      </w:r>
      <w:r>
        <w:t>232</w:t>
      </w:r>
      <w:r>
        <w:fldChar w:fldCharType="end"/>
      </w:r>
    </w:p>
    <w:p w14:paraId="3D3E275A" w14:textId="77777777" w:rsidR="00000000" w:rsidRDefault="0069655B">
      <w:pPr>
        <w:pStyle w:val="TOC1"/>
        <w:tabs>
          <w:tab w:val="right" w:leader="dot" w:pos="8296"/>
        </w:tabs>
        <w:rPr>
          <w:rFonts w:ascii="Times New Roman" w:hAnsi="Times New Roman" w:cs="Times New Roman"/>
          <w:sz w:val="24"/>
          <w:szCs w:val="24"/>
        </w:rPr>
      </w:pPr>
      <w:r>
        <w:rPr>
          <w:rtl/>
        </w:rPr>
        <w:t>בעיית הפדופילים והסכנה לקטינים</w:t>
      </w:r>
      <w:r>
        <w:tab/>
      </w:r>
      <w:r>
        <w:fldChar w:fldCharType="begin"/>
      </w:r>
      <w:r>
        <w:instrText xml:space="preserve"> PAGEREF _Toc69695030 \h </w:instrText>
      </w:r>
      <w:r>
        <w:fldChar w:fldCharType="separate"/>
      </w:r>
      <w:r>
        <w:t>232</w:t>
      </w:r>
      <w:r>
        <w:fldChar w:fldCharType="end"/>
      </w:r>
    </w:p>
    <w:p w14:paraId="14787F11" w14:textId="77777777" w:rsidR="00000000" w:rsidRDefault="0069655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_Toc69695031 \h </w:instrText>
      </w:r>
      <w:r>
        <w:fldChar w:fldCharType="separate"/>
      </w:r>
      <w:r>
        <w:t>232</w:t>
      </w:r>
      <w:r>
        <w:fldChar w:fldCharType="end"/>
      </w:r>
    </w:p>
    <w:p w14:paraId="6DAF5AB5" w14:textId="77777777" w:rsidR="00000000" w:rsidRDefault="0069655B">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_Toc69695032 \h </w:instrText>
      </w:r>
      <w:r>
        <w:fldChar w:fldCharType="separate"/>
      </w:r>
      <w:r>
        <w:t>234</w:t>
      </w:r>
      <w:r>
        <w:fldChar w:fldCharType="end"/>
      </w:r>
    </w:p>
    <w:p w14:paraId="7B37C00C" w14:textId="77777777" w:rsidR="00000000" w:rsidRDefault="0069655B">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_Toc69695033 \h </w:instrText>
      </w:r>
      <w:r>
        <w:fldChar w:fldCharType="separate"/>
      </w:r>
      <w:r>
        <w:t>236</w:t>
      </w:r>
      <w:r>
        <w:fldChar w:fldCharType="end"/>
      </w:r>
    </w:p>
    <w:p w14:paraId="24CF7496" w14:textId="77777777" w:rsidR="00000000" w:rsidRDefault="006965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_Toc69695034 \h </w:instrText>
      </w:r>
      <w:r>
        <w:fldChar w:fldCharType="separate"/>
      </w:r>
      <w:r>
        <w:t>242</w:t>
      </w:r>
      <w:r>
        <w:fldChar w:fldCharType="end"/>
      </w:r>
    </w:p>
    <w:p w14:paraId="45B86B72" w14:textId="77777777" w:rsidR="00000000" w:rsidRDefault="006965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_Toc69695035 \h </w:instrText>
      </w:r>
      <w:r>
        <w:fldChar w:fldCharType="separate"/>
      </w:r>
      <w:r>
        <w:t>243</w:t>
      </w:r>
      <w:r>
        <w:fldChar w:fldCharType="end"/>
      </w:r>
    </w:p>
    <w:p w14:paraId="4EFEBCCB" w14:textId="77777777" w:rsidR="00000000" w:rsidRDefault="0069655B">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_Toc69695036 \h </w:instrText>
      </w:r>
      <w:r>
        <w:fldChar w:fldCharType="separate"/>
      </w:r>
      <w:r>
        <w:t>244</w:t>
      </w:r>
      <w:r>
        <w:fldChar w:fldCharType="end"/>
      </w:r>
    </w:p>
    <w:p w14:paraId="1D9DA36C" w14:textId="77777777" w:rsidR="00000000" w:rsidRDefault="0069655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_Toc69695037 \h </w:instrText>
      </w:r>
      <w:r>
        <w:fldChar w:fldCharType="separate"/>
      </w:r>
      <w:r>
        <w:t>245</w:t>
      </w:r>
      <w:r>
        <w:fldChar w:fldCharType="end"/>
      </w:r>
    </w:p>
    <w:p w14:paraId="43931A62" w14:textId="77777777" w:rsidR="00000000" w:rsidRDefault="0069655B">
      <w:pPr>
        <w:pStyle w:val="TOC1"/>
        <w:tabs>
          <w:tab w:val="right" w:leader="dot" w:pos="8296"/>
        </w:tabs>
        <w:rPr>
          <w:rFonts w:ascii="Times New Roman" w:hAnsi="Times New Roman" w:cs="Times New Roman"/>
          <w:sz w:val="24"/>
          <w:szCs w:val="24"/>
        </w:rPr>
      </w:pPr>
      <w:r>
        <w:rPr>
          <w:rtl/>
        </w:rPr>
        <w:t>ה</w:t>
      </w:r>
      <w:r>
        <w:rPr>
          <w:rtl/>
        </w:rPr>
        <w:t>נחת ראש חזיר בפתח בית-כנסת בחיפה</w:t>
      </w:r>
      <w:r>
        <w:tab/>
      </w:r>
      <w:r>
        <w:fldChar w:fldCharType="begin"/>
      </w:r>
      <w:r>
        <w:instrText xml:space="preserve"> PAGEREF _Toc69695038 \h </w:instrText>
      </w:r>
      <w:r>
        <w:fldChar w:fldCharType="separate"/>
      </w:r>
      <w:r>
        <w:t>245</w:t>
      </w:r>
      <w:r>
        <w:fldChar w:fldCharType="end"/>
      </w:r>
    </w:p>
    <w:p w14:paraId="7D680B9F" w14:textId="77777777" w:rsidR="00000000" w:rsidRDefault="0069655B">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_Toc69695039 \h </w:instrText>
      </w:r>
      <w:r>
        <w:fldChar w:fldCharType="separate"/>
      </w:r>
      <w:r>
        <w:t>245</w:t>
      </w:r>
      <w:r>
        <w:fldChar w:fldCharType="end"/>
      </w:r>
    </w:p>
    <w:p w14:paraId="1B92D3CA" w14:textId="77777777" w:rsidR="00000000" w:rsidRDefault="0069655B">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_Toc69695040 \h </w:instrText>
      </w:r>
      <w:r>
        <w:fldChar w:fldCharType="separate"/>
      </w:r>
      <w:r>
        <w:t>248</w:t>
      </w:r>
      <w:r>
        <w:fldChar w:fldCharType="end"/>
      </w:r>
    </w:p>
    <w:p w14:paraId="6AD3BE21" w14:textId="77777777" w:rsidR="00000000" w:rsidRDefault="006965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_Toc69695041 \h </w:instrText>
      </w:r>
      <w:r>
        <w:fldChar w:fldCharType="separate"/>
      </w:r>
      <w:r>
        <w:t>251</w:t>
      </w:r>
      <w:r>
        <w:fldChar w:fldCharType="end"/>
      </w:r>
    </w:p>
    <w:p w14:paraId="5831D858" w14:textId="77777777" w:rsidR="00000000" w:rsidRDefault="0069655B">
      <w:pPr>
        <w:pStyle w:val="TOC1"/>
        <w:tabs>
          <w:tab w:val="right" w:leader="dot" w:pos="8296"/>
        </w:tabs>
        <w:rPr>
          <w:rFonts w:ascii="Times New Roman" w:hAnsi="Times New Roman" w:cs="Times New Roman"/>
          <w:sz w:val="24"/>
          <w:szCs w:val="24"/>
        </w:rPr>
      </w:pPr>
      <w:r>
        <w:rPr>
          <w:rtl/>
        </w:rPr>
        <w:t>מצבם הקשה של הא</w:t>
      </w:r>
      <w:r>
        <w:rPr>
          <w:rtl/>
        </w:rPr>
        <w:t>סירים הפלסטינים</w:t>
      </w:r>
      <w:r>
        <w:tab/>
      </w:r>
      <w:r>
        <w:fldChar w:fldCharType="begin"/>
      </w:r>
      <w:r>
        <w:instrText xml:space="preserve"> PAGEREF _Toc69695042 \h </w:instrText>
      </w:r>
      <w:r>
        <w:fldChar w:fldCharType="separate"/>
      </w:r>
      <w:r>
        <w:t>252</w:t>
      </w:r>
      <w:r>
        <w:fldChar w:fldCharType="end"/>
      </w:r>
    </w:p>
    <w:p w14:paraId="0B459897" w14:textId="77777777" w:rsidR="00000000" w:rsidRDefault="006965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_Toc69695043 \h </w:instrText>
      </w:r>
      <w:r>
        <w:fldChar w:fldCharType="separate"/>
      </w:r>
      <w:r>
        <w:t>252</w:t>
      </w:r>
      <w:r>
        <w:fldChar w:fldCharType="end"/>
      </w:r>
    </w:p>
    <w:p w14:paraId="07FB8C8F" w14:textId="77777777" w:rsidR="00000000" w:rsidRDefault="0069655B">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_Toc69695044 \h </w:instrText>
      </w:r>
      <w:r>
        <w:fldChar w:fldCharType="separate"/>
      </w:r>
      <w:r>
        <w:t>256</w:t>
      </w:r>
      <w:r>
        <w:fldChar w:fldCharType="end"/>
      </w:r>
    </w:p>
    <w:p w14:paraId="584C0A29" w14:textId="77777777" w:rsidR="00000000" w:rsidRDefault="0069655B">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_Toc69695045 \h </w:instrText>
      </w:r>
      <w:r>
        <w:fldChar w:fldCharType="separate"/>
      </w:r>
      <w:r>
        <w:t>258</w:t>
      </w:r>
      <w:r>
        <w:fldChar w:fldCharType="end"/>
      </w:r>
    </w:p>
    <w:p w14:paraId="782EBA48" w14:textId="77777777" w:rsidR="00000000" w:rsidRDefault="0069655B">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_Toc69</w:instrText>
      </w:r>
      <w:r>
        <w:instrText xml:space="preserve">695046 \h </w:instrText>
      </w:r>
      <w:r>
        <w:fldChar w:fldCharType="separate"/>
      </w:r>
      <w:r>
        <w:t>259</w:t>
      </w:r>
      <w:r>
        <w:fldChar w:fldCharType="end"/>
      </w:r>
    </w:p>
    <w:p w14:paraId="33AD51DF" w14:textId="77777777" w:rsidR="00000000" w:rsidRDefault="0069655B">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_Toc69695047 \h </w:instrText>
      </w:r>
      <w:r>
        <w:fldChar w:fldCharType="separate"/>
      </w:r>
      <w:r>
        <w:t>260</w:t>
      </w:r>
      <w:r>
        <w:fldChar w:fldCharType="end"/>
      </w:r>
    </w:p>
    <w:p w14:paraId="1B2A9947" w14:textId="77777777" w:rsidR="00000000" w:rsidRDefault="0069655B">
      <w:pPr>
        <w:pStyle w:val="a0"/>
        <w:jc w:val="center"/>
        <w:rPr>
          <w:rtl/>
        </w:rPr>
      </w:pPr>
      <w:r>
        <w:rPr>
          <w:bCs/>
          <w:szCs w:val="36"/>
          <w:u w:val="single"/>
          <w:rtl/>
        </w:rPr>
        <w:fldChar w:fldCharType="end"/>
      </w:r>
    </w:p>
    <w:p w14:paraId="4C46F449" w14:textId="77777777" w:rsidR="00000000" w:rsidRDefault="0069655B">
      <w:pPr>
        <w:pStyle w:val="a0"/>
        <w:rPr>
          <w:rtl/>
        </w:rPr>
      </w:pPr>
      <w:r>
        <w:rPr>
          <w:rtl/>
        </w:rPr>
        <w:br w:type="page"/>
      </w:r>
    </w:p>
    <w:p w14:paraId="591676E6" w14:textId="77777777" w:rsidR="00000000" w:rsidRDefault="0069655B">
      <w:pPr>
        <w:pStyle w:val="a0"/>
        <w:rPr>
          <w:rFonts w:hint="cs"/>
          <w:rtl/>
        </w:rPr>
      </w:pPr>
      <w:r>
        <w:rPr>
          <w:rFonts w:hint="cs"/>
          <w:rtl/>
        </w:rPr>
        <w:t>חוברת י"ט</w:t>
      </w:r>
    </w:p>
    <w:p w14:paraId="4DDC425A" w14:textId="77777777" w:rsidR="00000000" w:rsidRDefault="0069655B">
      <w:pPr>
        <w:pStyle w:val="a0"/>
        <w:rPr>
          <w:rFonts w:hint="cs"/>
          <w:rtl/>
        </w:rPr>
      </w:pPr>
      <w:r>
        <w:rPr>
          <w:rFonts w:hint="cs"/>
          <w:rtl/>
        </w:rPr>
        <w:t>ישיבה קי"ב</w:t>
      </w:r>
    </w:p>
    <w:p w14:paraId="15EA46A6" w14:textId="77777777" w:rsidR="00000000" w:rsidRDefault="0069655B">
      <w:pPr>
        <w:pStyle w:val="a5"/>
        <w:bidi/>
        <w:rPr>
          <w:rFonts w:hint="cs"/>
          <w:rtl/>
        </w:rPr>
      </w:pPr>
    </w:p>
    <w:p w14:paraId="57A4FA83" w14:textId="77777777" w:rsidR="00000000" w:rsidRDefault="0069655B">
      <w:pPr>
        <w:pStyle w:val="a5"/>
        <w:bidi/>
        <w:rPr>
          <w:rFonts w:hint="cs"/>
          <w:rtl/>
        </w:rPr>
      </w:pPr>
    </w:p>
    <w:p w14:paraId="6F2B53DF" w14:textId="77777777" w:rsidR="00000000" w:rsidRDefault="0069655B">
      <w:pPr>
        <w:pStyle w:val="a5"/>
        <w:bidi/>
        <w:rPr>
          <w:rFonts w:hint="cs"/>
          <w:rtl/>
        </w:rPr>
      </w:pPr>
    </w:p>
    <w:p w14:paraId="6C3D7B82" w14:textId="77777777" w:rsidR="00000000" w:rsidRDefault="0069655B">
      <w:pPr>
        <w:pStyle w:val="a5"/>
        <w:bidi/>
        <w:rPr>
          <w:rFonts w:hint="cs"/>
          <w:rtl/>
        </w:rPr>
      </w:pPr>
      <w:r>
        <w:rPr>
          <w:rtl/>
        </w:rPr>
        <w:t>הישיבה ה</w:t>
      </w:r>
      <w:r>
        <w:rPr>
          <w:rFonts w:hint="cs"/>
          <w:rtl/>
        </w:rPr>
        <w:t>מאה-ושתים-עשרה</w:t>
      </w:r>
      <w:r>
        <w:rPr>
          <w:rtl/>
        </w:rPr>
        <w:t xml:space="preserve"> של הכנסת ה</w:t>
      </w:r>
      <w:r>
        <w:rPr>
          <w:rFonts w:hint="cs"/>
          <w:rtl/>
        </w:rPr>
        <w:t>שש-עשרה</w:t>
      </w:r>
    </w:p>
    <w:p w14:paraId="0DB820D7" w14:textId="77777777" w:rsidR="00000000" w:rsidRDefault="0069655B">
      <w:pPr>
        <w:pStyle w:val="a6"/>
        <w:bidi/>
        <w:rPr>
          <w:rtl/>
        </w:rPr>
      </w:pPr>
      <w:r>
        <w:rPr>
          <w:rtl/>
        </w:rPr>
        <w:t>יום רביעי,</w:t>
      </w:r>
      <w:r>
        <w:rPr>
          <w:rFonts w:hint="cs"/>
          <w:rtl/>
        </w:rPr>
        <w:t xml:space="preserve"> </w:t>
      </w:r>
      <w:r>
        <w:rPr>
          <w:rtl/>
        </w:rPr>
        <w:t xml:space="preserve">ג' באדר </w:t>
      </w:r>
      <w:r>
        <w:rPr>
          <w:rFonts w:hint="cs"/>
          <w:rtl/>
        </w:rPr>
        <w:t>ה</w:t>
      </w:r>
      <w:r>
        <w:rPr>
          <w:rtl/>
        </w:rPr>
        <w:t>תשס"ד (25 בפברואר 2004)</w:t>
      </w:r>
    </w:p>
    <w:p w14:paraId="6BD0A042" w14:textId="77777777" w:rsidR="00000000" w:rsidRDefault="0069655B">
      <w:pPr>
        <w:pStyle w:val="a7"/>
        <w:bidi/>
        <w:rPr>
          <w:rtl/>
        </w:rPr>
      </w:pPr>
      <w:r>
        <w:rPr>
          <w:rtl/>
        </w:rPr>
        <w:t>ירושלים, הכנסת, שעה 11:00</w:t>
      </w:r>
    </w:p>
    <w:p w14:paraId="3DA1011B" w14:textId="77777777" w:rsidR="00000000" w:rsidRDefault="0069655B">
      <w:pPr>
        <w:pStyle w:val="af1"/>
        <w:rPr>
          <w:rFonts w:hint="cs"/>
          <w:rtl/>
        </w:rPr>
      </w:pPr>
    </w:p>
    <w:p w14:paraId="64B44FD5" w14:textId="77777777" w:rsidR="00000000" w:rsidRDefault="0069655B">
      <w:pPr>
        <w:pStyle w:val="a2"/>
        <w:rPr>
          <w:rtl/>
        </w:rPr>
      </w:pPr>
    </w:p>
    <w:p w14:paraId="74679536" w14:textId="77777777" w:rsidR="00000000" w:rsidRDefault="0069655B">
      <w:pPr>
        <w:pStyle w:val="a2"/>
        <w:rPr>
          <w:rFonts w:hint="cs"/>
          <w:rtl/>
        </w:rPr>
      </w:pPr>
      <w:bookmarkStart w:id="0" w:name="CS23191FI0023191T25_02_2004_12_02_42"/>
      <w:bookmarkStart w:id="1" w:name="_Toc69694858"/>
      <w:bookmarkEnd w:id="0"/>
      <w:r>
        <w:rPr>
          <w:rtl/>
        </w:rPr>
        <w:t>שאילתות ותשובות</w:t>
      </w:r>
      <w:bookmarkEnd w:id="1"/>
    </w:p>
    <w:p w14:paraId="44D43BF7" w14:textId="77777777" w:rsidR="00000000" w:rsidRDefault="0069655B">
      <w:pPr>
        <w:pStyle w:val="a0"/>
        <w:rPr>
          <w:rFonts w:hint="cs"/>
          <w:rtl/>
        </w:rPr>
      </w:pPr>
    </w:p>
    <w:p w14:paraId="1D0D5C9B" w14:textId="77777777" w:rsidR="00000000" w:rsidRDefault="0069655B">
      <w:pPr>
        <w:pStyle w:val="af1"/>
        <w:rPr>
          <w:rtl/>
        </w:rPr>
      </w:pPr>
      <w:r>
        <w:rPr>
          <w:rtl/>
        </w:rPr>
        <w:t>היו"ר ראובן ריבל</w:t>
      </w:r>
      <w:r>
        <w:rPr>
          <w:rtl/>
        </w:rPr>
        <w:t>ין:</w:t>
      </w:r>
    </w:p>
    <w:p w14:paraId="24A6730A" w14:textId="77777777" w:rsidR="00000000" w:rsidRDefault="0069655B">
      <w:pPr>
        <w:pStyle w:val="a0"/>
        <w:rPr>
          <w:rtl/>
        </w:rPr>
      </w:pPr>
    </w:p>
    <w:p w14:paraId="2097FA1C" w14:textId="77777777" w:rsidR="00000000" w:rsidRDefault="0069655B">
      <w:pPr>
        <w:pStyle w:val="a0"/>
        <w:rPr>
          <w:rFonts w:hint="cs"/>
          <w:rtl/>
        </w:rPr>
      </w:pPr>
      <w:r>
        <w:rPr>
          <w:rFonts w:hint="cs"/>
          <w:rtl/>
        </w:rPr>
        <w:t xml:space="preserve">רבותי חברי הכנסת, היום יום רביעי, ג' באדר התשס"ד, 25 בחודש פברואר 2004 למניינם. אני מתכבד לפתוח את ישיבת הכנסת. </w:t>
      </w:r>
    </w:p>
    <w:p w14:paraId="0162D5D9" w14:textId="77777777" w:rsidR="00000000" w:rsidRDefault="0069655B">
      <w:pPr>
        <w:pStyle w:val="a0"/>
        <w:rPr>
          <w:rFonts w:hint="cs"/>
          <w:rtl/>
        </w:rPr>
      </w:pPr>
    </w:p>
    <w:p w14:paraId="47B298DC" w14:textId="77777777" w:rsidR="00000000" w:rsidRDefault="0069655B">
      <w:pPr>
        <w:pStyle w:val="a0"/>
        <w:rPr>
          <w:rFonts w:hint="cs"/>
          <w:rtl/>
        </w:rPr>
      </w:pPr>
      <w:r>
        <w:rPr>
          <w:rFonts w:hint="cs"/>
          <w:rtl/>
        </w:rPr>
        <w:t>כרגיל, אנחנו פותחים ביום רביעי את הישיבה בשאילתות בעל-פה. הואיל והממשלה עסוקה כרגע בישיבת ממשלה שעדיין לא נסתיימה, הסכמנו, בעצה אחת עם המ</w:t>
      </w:r>
      <w:r>
        <w:rPr>
          <w:rFonts w:hint="cs"/>
          <w:rtl/>
        </w:rPr>
        <w:t>משלה, לשנות את סדר-היום ולבוא ולקבוע שקודם ייענו השאילתות הרגילות. אני לא מוצא כאן את סגן שר התעשייה והמסחר, שהיה אמור להיות כאן, וזאת בעיה בפני עצמה. הוא לא בחדר ומחפשים אותו - - -</w:t>
      </w:r>
    </w:p>
    <w:p w14:paraId="299EFE26" w14:textId="77777777" w:rsidR="00000000" w:rsidRDefault="0069655B">
      <w:pPr>
        <w:pStyle w:val="a0"/>
        <w:rPr>
          <w:rFonts w:hint="cs"/>
          <w:rtl/>
        </w:rPr>
      </w:pPr>
    </w:p>
    <w:p w14:paraId="5388CF05" w14:textId="77777777" w:rsidR="00000000" w:rsidRDefault="0069655B">
      <w:pPr>
        <w:pStyle w:val="af0"/>
        <w:rPr>
          <w:rtl/>
        </w:rPr>
      </w:pPr>
      <w:r>
        <w:rPr>
          <w:rFonts w:hint="eastAsia"/>
          <w:rtl/>
        </w:rPr>
        <w:t>קריאה</w:t>
      </w:r>
      <w:r>
        <w:rPr>
          <w:rtl/>
        </w:rPr>
        <w:t>:</w:t>
      </w:r>
    </w:p>
    <w:p w14:paraId="427ADD24" w14:textId="77777777" w:rsidR="00000000" w:rsidRDefault="0069655B">
      <w:pPr>
        <w:pStyle w:val="a0"/>
        <w:rPr>
          <w:rFonts w:hint="cs"/>
          <w:rtl/>
        </w:rPr>
      </w:pPr>
    </w:p>
    <w:p w14:paraId="7E827E3F" w14:textId="77777777" w:rsidR="00000000" w:rsidRDefault="0069655B">
      <w:pPr>
        <w:pStyle w:val="a0"/>
        <w:rPr>
          <w:rFonts w:hint="cs"/>
          <w:rtl/>
        </w:rPr>
      </w:pPr>
      <w:r>
        <w:rPr>
          <w:rFonts w:hint="cs"/>
          <w:rtl/>
        </w:rPr>
        <w:t>הוא בבניין.</w:t>
      </w:r>
    </w:p>
    <w:p w14:paraId="6F3244B9" w14:textId="77777777" w:rsidR="00000000" w:rsidRDefault="0069655B">
      <w:pPr>
        <w:pStyle w:val="a0"/>
        <w:rPr>
          <w:rFonts w:hint="cs"/>
          <w:rtl/>
        </w:rPr>
      </w:pPr>
    </w:p>
    <w:p w14:paraId="76836790" w14:textId="77777777" w:rsidR="00000000" w:rsidRDefault="0069655B">
      <w:pPr>
        <w:pStyle w:val="af1"/>
        <w:rPr>
          <w:rtl/>
        </w:rPr>
      </w:pPr>
      <w:r>
        <w:rPr>
          <w:rtl/>
        </w:rPr>
        <w:t>היו"ר ראובן ריבלין:</w:t>
      </w:r>
    </w:p>
    <w:p w14:paraId="2A28F0FB" w14:textId="77777777" w:rsidR="00000000" w:rsidRDefault="0069655B">
      <w:pPr>
        <w:pStyle w:val="a0"/>
        <w:rPr>
          <w:rtl/>
        </w:rPr>
      </w:pPr>
    </w:p>
    <w:p w14:paraId="7FB195C9" w14:textId="77777777" w:rsidR="00000000" w:rsidRDefault="0069655B">
      <w:pPr>
        <w:pStyle w:val="a0"/>
        <w:rPr>
          <w:rFonts w:hint="cs"/>
          <w:rtl/>
        </w:rPr>
      </w:pPr>
      <w:r>
        <w:rPr>
          <w:rFonts w:hint="cs"/>
          <w:rtl/>
        </w:rPr>
        <w:t xml:space="preserve">בבניין, בסדר. לקח לו הרבה שנים </w:t>
      </w:r>
      <w:r>
        <w:rPr>
          <w:rFonts w:hint="cs"/>
          <w:rtl/>
        </w:rPr>
        <w:t>להגיע לבניין הזה. אבל, פשוט, אני מתפלא על הממשלה ועל הסדר. כמובן, אני מבקש מהשבוע הבא לדחות את כל הנושאים של סגן השר לסוף הישיבה, כדי שאם הוא יאחר, הוא יוכל תמיד למצוא את הזמן בשעות הלילה המאוחרות. אדוני סגן השר, אני מאוד מודה לאדוני שהוא הגיע, אבל צריך לה</w:t>
      </w:r>
      <w:r>
        <w:rPr>
          <w:rFonts w:hint="cs"/>
          <w:rtl/>
        </w:rPr>
        <w:t>גיע בזמן.</w:t>
      </w:r>
    </w:p>
    <w:p w14:paraId="5ACC4098" w14:textId="77777777" w:rsidR="00000000" w:rsidRDefault="0069655B">
      <w:pPr>
        <w:pStyle w:val="a0"/>
        <w:rPr>
          <w:rFonts w:hint="cs"/>
          <w:rtl/>
        </w:rPr>
      </w:pPr>
    </w:p>
    <w:p w14:paraId="68D6FBBB" w14:textId="77777777" w:rsidR="00000000" w:rsidRDefault="0069655B">
      <w:pPr>
        <w:pStyle w:val="af0"/>
        <w:rPr>
          <w:rtl/>
        </w:rPr>
      </w:pPr>
      <w:bookmarkStart w:id="2" w:name="FS000001029T25_02_2004_11_39_00"/>
      <w:bookmarkEnd w:id="2"/>
      <w:r>
        <w:rPr>
          <w:rFonts w:hint="eastAsia"/>
          <w:rtl/>
        </w:rPr>
        <w:t>סגן</w:t>
      </w:r>
      <w:r>
        <w:rPr>
          <w:rtl/>
        </w:rPr>
        <w:t xml:space="preserve"> שר התעשייה, המסחר והתעסוקה מיכאל רצון:</w:t>
      </w:r>
    </w:p>
    <w:p w14:paraId="1A842015" w14:textId="77777777" w:rsidR="00000000" w:rsidRDefault="0069655B">
      <w:pPr>
        <w:pStyle w:val="a0"/>
        <w:rPr>
          <w:rFonts w:hint="cs"/>
          <w:rtl/>
        </w:rPr>
      </w:pPr>
    </w:p>
    <w:p w14:paraId="59CF95BA" w14:textId="77777777" w:rsidR="00000000" w:rsidRDefault="0069655B">
      <w:pPr>
        <w:pStyle w:val="a0"/>
        <w:rPr>
          <w:rFonts w:hint="cs"/>
          <w:rtl/>
        </w:rPr>
      </w:pPr>
      <w:r>
        <w:rPr>
          <w:rFonts w:hint="cs"/>
          <w:rtl/>
        </w:rPr>
        <w:t>אני פה כבר עשר דקות, אדוני היושב-ראש. הדלת היתה סגורה.</w:t>
      </w:r>
    </w:p>
    <w:p w14:paraId="0BAFE115" w14:textId="77777777" w:rsidR="00000000" w:rsidRDefault="0069655B">
      <w:pPr>
        <w:pStyle w:val="a0"/>
        <w:rPr>
          <w:rFonts w:hint="cs"/>
          <w:rtl/>
        </w:rPr>
      </w:pPr>
    </w:p>
    <w:p w14:paraId="755A944E" w14:textId="77777777" w:rsidR="00000000" w:rsidRDefault="0069655B">
      <w:pPr>
        <w:pStyle w:val="af1"/>
        <w:rPr>
          <w:rtl/>
        </w:rPr>
      </w:pPr>
      <w:r>
        <w:rPr>
          <w:rtl/>
        </w:rPr>
        <w:t>היו"ר ראובן ריבלין:</w:t>
      </w:r>
    </w:p>
    <w:p w14:paraId="2EF85E96" w14:textId="77777777" w:rsidR="00000000" w:rsidRDefault="0069655B">
      <w:pPr>
        <w:pStyle w:val="a0"/>
        <w:rPr>
          <w:rtl/>
        </w:rPr>
      </w:pPr>
    </w:p>
    <w:p w14:paraId="095169DA" w14:textId="77777777" w:rsidR="00000000" w:rsidRDefault="0069655B">
      <w:pPr>
        <w:pStyle w:val="a0"/>
        <w:rPr>
          <w:rFonts w:hint="cs"/>
          <w:rtl/>
        </w:rPr>
      </w:pPr>
      <w:r>
        <w:rPr>
          <w:rFonts w:hint="cs"/>
          <w:rtl/>
        </w:rPr>
        <w:t xml:space="preserve">אתה שם במקום להיות פה. בבקשה, אדוני, אני מאוד מודה. אדוני יעלה וישיב על שאילתות. אני מאוד מודה לו. </w:t>
      </w:r>
    </w:p>
    <w:p w14:paraId="13567D01" w14:textId="77777777" w:rsidR="00000000" w:rsidRDefault="0069655B">
      <w:pPr>
        <w:pStyle w:val="a0"/>
        <w:rPr>
          <w:rFonts w:hint="cs"/>
          <w:rtl/>
        </w:rPr>
      </w:pPr>
    </w:p>
    <w:p w14:paraId="78065AAA" w14:textId="77777777" w:rsidR="00000000" w:rsidRDefault="0069655B">
      <w:pPr>
        <w:pStyle w:val="a0"/>
        <w:rPr>
          <w:rFonts w:hint="cs"/>
          <w:rtl/>
        </w:rPr>
      </w:pPr>
      <w:r>
        <w:rPr>
          <w:rFonts w:hint="cs"/>
          <w:rtl/>
        </w:rPr>
        <w:t>אנחנו פותחים את הישיבות</w:t>
      </w:r>
      <w:r>
        <w:rPr>
          <w:rFonts w:hint="cs"/>
          <w:rtl/>
        </w:rPr>
        <w:t xml:space="preserve"> בצורה ברורה וקבועה. יפה, תודה רבה. </w:t>
      </w:r>
    </w:p>
    <w:p w14:paraId="26D11AA7" w14:textId="77777777" w:rsidR="00000000" w:rsidRDefault="0069655B">
      <w:pPr>
        <w:pStyle w:val="af0"/>
        <w:rPr>
          <w:rFonts w:hint="cs"/>
          <w:rtl/>
        </w:rPr>
      </w:pPr>
    </w:p>
    <w:p w14:paraId="3EF84BEA" w14:textId="77777777" w:rsidR="00000000" w:rsidRDefault="0069655B">
      <w:pPr>
        <w:pStyle w:val="af0"/>
        <w:rPr>
          <w:rtl/>
        </w:rPr>
      </w:pPr>
    </w:p>
    <w:p w14:paraId="56852247" w14:textId="77777777" w:rsidR="00000000" w:rsidRDefault="0069655B">
      <w:pPr>
        <w:pStyle w:val="af0"/>
        <w:rPr>
          <w:rtl/>
        </w:rPr>
      </w:pPr>
      <w:r>
        <w:rPr>
          <w:rFonts w:hint="eastAsia"/>
          <w:rtl/>
        </w:rPr>
        <w:t>מאיר</w:t>
      </w:r>
      <w:r>
        <w:rPr>
          <w:rtl/>
        </w:rPr>
        <w:t xml:space="preserve"> פרוש (יהדות התורה):</w:t>
      </w:r>
    </w:p>
    <w:p w14:paraId="4C80E891" w14:textId="77777777" w:rsidR="00000000" w:rsidRDefault="0069655B">
      <w:pPr>
        <w:pStyle w:val="a0"/>
        <w:rPr>
          <w:rFonts w:hint="cs"/>
          <w:rtl/>
        </w:rPr>
      </w:pPr>
    </w:p>
    <w:p w14:paraId="0866D64D" w14:textId="77777777" w:rsidR="00000000" w:rsidRDefault="0069655B">
      <w:pPr>
        <w:pStyle w:val="a0"/>
        <w:rPr>
          <w:rFonts w:hint="cs"/>
          <w:rtl/>
        </w:rPr>
      </w:pPr>
      <w:r>
        <w:rPr>
          <w:rFonts w:hint="cs"/>
          <w:rtl/>
        </w:rPr>
        <w:t xml:space="preserve">השואלים יודעים על השינוי? השואלים יודעים שהשאילתות בעל-פה הן לפני השאילתות הרגילות. השואלים לא יודעים ששינו את זה. </w:t>
      </w:r>
    </w:p>
    <w:p w14:paraId="6C37F05B" w14:textId="77777777" w:rsidR="00000000" w:rsidRDefault="0069655B">
      <w:pPr>
        <w:pStyle w:val="a0"/>
        <w:rPr>
          <w:rFonts w:hint="cs"/>
          <w:rtl/>
        </w:rPr>
      </w:pPr>
    </w:p>
    <w:p w14:paraId="390CCF97" w14:textId="77777777" w:rsidR="00000000" w:rsidRDefault="0069655B">
      <w:pPr>
        <w:pStyle w:val="af1"/>
        <w:rPr>
          <w:rtl/>
        </w:rPr>
      </w:pPr>
      <w:r>
        <w:rPr>
          <w:rtl/>
        </w:rPr>
        <w:t>היו"ר ראובן ריבלין:</w:t>
      </w:r>
    </w:p>
    <w:p w14:paraId="3B84A980" w14:textId="77777777" w:rsidR="00000000" w:rsidRDefault="0069655B">
      <w:pPr>
        <w:pStyle w:val="a0"/>
        <w:rPr>
          <w:rtl/>
        </w:rPr>
      </w:pPr>
    </w:p>
    <w:p w14:paraId="6B675E93" w14:textId="77777777" w:rsidR="00000000" w:rsidRDefault="0069655B">
      <w:pPr>
        <w:pStyle w:val="a0"/>
        <w:rPr>
          <w:rFonts w:hint="cs"/>
          <w:rtl/>
        </w:rPr>
      </w:pPr>
      <w:r>
        <w:rPr>
          <w:rFonts w:hint="cs"/>
          <w:rtl/>
        </w:rPr>
        <w:t xml:space="preserve">יש ישיבת ממשלה. </w:t>
      </w:r>
    </w:p>
    <w:p w14:paraId="77A42DC0" w14:textId="77777777" w:rsidR="00000000" w:rsidRDefault="0069655B">
      <w:pPr>
        <w:pStyle w:val="a0"/>
        <w:rPr>
          <w:rFonts w:hint="cs"/>
          <w:rtl/>
        </w:rPr>
      </w:pPr>
    </w:p>
    <w:p w14:paraId="707C24CB" w14:textId="77777777" w:rsidR="00000000" w:rsidRDefault="0069655B">
      <w:pPr>
        <w:pStyle w:val="af0"/>
        <w:rPr>
          <w:rFonts w:hint="cs"/>
          <w:rtl/>
        </w:rPr>
      </w:pPr>
      <w:r>
        <w:rPr>
          <w:rFonts w:hint="eastAsia"/>
          <w:rtl/>
        </w:rPr>
        <w:t>מאיר</w:t>
      </w:r>
      <w:r>
        <w:rPr>
          <w:rtl/>
        </w:rPr>
        <w:t xml:space="preserve"> פרוש (יהדות התורה):</w:t>
      </w:r>
    </w:p>
    <w:p w14:paraId="659C7E4C" w14:textId="77777777" w:rsidR="00000000" w:rsidRDefault="0069655B">
      <w:pPr>
        <w:pStyle w:val="af0"/>
        <w:rPr>
          <w:rFonts w:hint="cs"/>
          <w:rtl/>
        </w:rPr>
      </w:pPr>
    </w:p>
    <w:p w14:paraId="3FA621DF" w14:textId="77777777" w:rsidR="00000000" w:rsidRDefault="0069655B">
      <w:pPr>
        <w:pStyle w:val="a0"/>
        <w:rPr>
          <w:rFonts w:hint="cs"/>
          <w:rtl/>
        </w:rPr>
      </w:pPr>
      <w:r>
        <w:rPr>
          <w:rFonts w:hint="cs"/>
          <w:rtl/>
        </w:rPr>
        <w:t>השואלים ל</w:t>
      </w:r>
      <w:r>
        <w:rPr>
          <w:rFonts w:hint="cs"/>
          <w:rtl/>
        </w:rPr>
        <w:t xml:space="preserve">א יודעים שסגן השר אמור לעלות עכשיו. </w:t>
      </w:r>
    </w:p>
    <w:p w14:paraId="636E2FF1" w14:textId="77777777" w:rsidR="00000000" w:rsidRDefault="0069655B">
      <w:pPr>
        <w:pStyle w:val="a0"/>
        <w:rPr>
          <w:rFonts w:hint="cs"/>
          <w:rtl/>
        </w:rPr>
      </w:pPr>
    </w:p>
    <w:p w14:paraId="153218C7" w14:textId="77777777" w:rsidR="00000000" w:rsidRDefault="0069655B">
      <w:pPr>
        <w:pStyle w:val="af1"/>
        <w:rPr>
          <w:rtl/>
        </w:rPr>
      </w:pPr>
      <w:r>
        <w:rPr>
          <w:rtl/>
        </w:rPr>
        <w:t>היו"ר ראובן ריבלין:</w:t>
      </w:r>
    </w:p>
    <w:p w14:paraId="3DED572B" w14:textId="77777777" w:rsidR="00000000" w:rsidRDefault="0069655B">
      <w:pPr>
        <w:pStyle w:val="a0"/>
        <w:rPr>
          <w:rtl/>
        </w:rPr>
      </w:pPr>
    </w:p>
    <w:p w14:paraId="5535F465" w14:textId="77777777" w:rsidR="00000000" w:rsidRDefault="0069655B">
      <w:pPr>
        <w:pStyle w:val="a0"/>
        <w:rPr>
          <w:rFonts w:hint="cs"/>
          <w:rtl/>
        </w:rPr>
      </w:pPr>
      <w:r>
        <w:rPr>
          <w:rFonts w:hint="cs"/>
          <w:rtl/>
        </w:rPr>
        <w:t>השואלים - אם מדובר בחבר הכנסת איתן כבל, ודאי שהוא יודע, כי הרי הוא לא נמצא כאן. ואם מדובר במשולם נהרי, ודאי שהוא יודע, כי הרי הוא לא נמצא כאן. ואם מדובר בחבר הכנסת עמרי שרון, ודאי שהוא יודע, כי הוא</w:t>
      </w:r>
      <w:r>
        <w:rPr>
          <w:rFonts w:hint="cs"/>
          <w:rtl/>
        </w:rPr>
        <w:t xml:space="preserve"> לא נמצא כאן. אם כך הדבר, אז כולם יודעים.</w:t>
      </w:r>
    </w:p>
    <w:p w14:paraId="11EDB67D" w14:textId="77777777" w:rsidR="00000000" w:rsidRDefault="0069655B">
      <w:pPr>
        <w:pStyle w:val="a0"/>
        <w:rPr>
          <w:rFonts w:hint="cs"/>
          <w:rtl/>
        </w:rPr>
      </w:pPr>
    </w:p>
    <w:p w14:paraId="677E8D2F" w14:textId="77777777" w:rsidR="00000000" w:rsidRDefault="0069655B">
      <w:pPr>
        <w:pStyle w:val="af0"/>
        <w:rPr>
          <w:rtl/>
        </w:rPr>
      </w:pPr>
      <w:r>
        <w:rPr>
          <w:rFonts w:hint="eastAsia"/>
          <w:rtl/>
        </w:rPr>
        <w:t>מאיר</w:t>
      </w:r>
      <w:r>
        <w:rPr>
          <w:rtl/>
        </w:rPr>
        <w:t xml:space="preserve"> פרוש (יהדות התורה):</w:t>
      </w:r>
    </w:p>
    <w:p w14:paraId="7CFB319E" w14:textId="77777777" w:rsidR="00000000" w:rsidRDefault="0069655B">
      <w:pPr>
        <w:pStyle w:val="a0"/>
        <w:rPr>
          <w:rFonts w:hint="cs"/>
          <w:rtl/>
        </w:rPr>
      </w:pPr>
    </w:p>
    <w:p w14:paraId="4BAB69AB" w14:textId="77777777" w:rsidR="00000000" w:rsidRDefault="0069655B">
      <w:pPr>
        <w:pStyle w:val="a0"/>
        <w:rPr>
          <w:rFonts w:hint="cs"/>
          <w:rtl/>
        </w:rPr>
      </w:pPr>
      <w:r>
        <w:rPr>
          <w:rFonts w:hint="cs"/>
          <w:rtl/>
        </w:rPr>
        <w:t>אפשר לשאול שאלה?</w:t>
      </w:r>
    </w:p>
    <w:p w14:paraId="0A0194EC" w14:textId="77777777" w:rsidR="00000000" w:rsidRDefault="0069655B">
      <w:pPr>
        <w:pStyle w:val="a0"/>
        <w:rPr>
          <w:rFonts w:hint="cs"/>
          <w:rtl/>
        </w:rPr>
      </w:pPr>
    </w:p>
    <w:p w14:paraId="79BAE65E" w14:textId="77777777" w:rsidR="00000000" w:rsidRDefault="0069655B">
      <w:pPr>
        <w:pStyle w:val="af1"/>
        <w:rPr>
          <w:rtl/>
        </w:rPr>
      </w:pPr>
      <w:r>
        <w:rPr>
          <w:rtl/>
        </w:rPr>
        <w:t>היו"ר ראובן ריבלין:</w:t>
      </w:r>
    </w:p>
    <w:p w14:paraId="12248CAD" w14:textId="77777777" w:rsidR="00000000" w:rsidRDefault="0069655B">
      <w:pPr>
        <w:pStyle w:val="a0"/>
        <w:rPr>
          <w:rtl/>
        </w:rPr>
      </w:pPr>
    </w:p>
    <w:p w14:paraId="1F358B50" w14:textId="77777777" w:rsidR="00000000" w:rsidRDefault="0069655B">
      <w:pPr>
        <w:pStyle w:val="a0"/>
        <w:rPr>
          <w:rFonts w:hint="cs"/>
          <w:rtl/>
        </w:rPr>
      </w:pPr>
      <w:r>
        <w:rPr>
          <w:rFonts w:hint="cs"/>
          <w:rtl/>
        </w:rPr>
        <w:t>בהחלט, אדוני. יום רביעי מתחיל בדרך כלל בשאילתות בעל-פה - - -</w:t>
      </w:r>
    </w:p>
    <w:p w14:paraId="642E33F5" w14:textId="77777777" w:rsidR="00000000" w:rsidRDefault="0069655B">
      <w:pPr>
        <w:pStyle w:val="a0"/>
        <w:rPr>
          <w:rFonts w:hint="cs"/>
          <w:rtl/>
        </w:rPr>
      </w:pPr>
    </w:p>
    <w:p w14:paraId="5B8C2B2C" w14:textId="77777777" w:rsidR="00000000" w:rsidRDefault="0069655B">
      <w:pPr>
        <w:pStyle w:val="af0"/>
        <w:rPr>
          <w:rtl/>
        </w:rPr>
      </w:pPr>
      <w:r>
        <w:rPr>
          <w:rFonts w:hint="eastAsia"/>
          <w:rtl/>
        </w:rPr>
        <w:t>מאיר</w:t>
      </w:r>
      <w:r>
        <w:rPr>
          <w:rtl/>
        </w:rPr>
        <w:t xml:space="preserve"> פרוש (יהדות התורה):</w:t>
      </w:r>
    </w:p>
    <w:p w14:paraId="2B6129C7" w14:textId="77777777" w:rsidR="00000000" w:rsidRDefault="0069655B">
      <w:pPr>
        <w:pStyle w:val="a0"/>
        <w:rPr>
          <w:rFonts w:hint="cs"/>
          <w:rtl/>
        </w:rPr>
      </w:pPr>
    </w:p>
    <w:p w14:paraId="498C7542" w14:textId="77777777" w:rsidR="00000000" w:rsidRDefault="0069655B">
      <w:pPr>
        <w:pStyle w:val="a0"/>
        <w:rPr>
          <w:rFonts w:hint="cs"/>
          <w:rtl/>
        </w:rPr>
      </w:pPr>
      <w:r>
        <w:rPr>
          <w:rFonts w:hint="cs"/>
          <w:rtl/>
        </w:rPr>
        <w:t>- - - כך שהשואל של השאילתא הרגילה יודע שיש לפחות רבע שעה, 20</w:t>
      </w:r>
      <w:r>
        <w:rPr>
          <w:rFonts w:hint="cs"/>
          <w:rtl/>
        </w:rPr>
        <w:t xml:space="preserve"> דקות, עד שישיבו לו.</w:t>
      </w:r>
    </w:p>
    <w:p w14:paraId="2C7B4722" w14:textId="77777777" w:rsidR="00000000" w:rsidRDefault="0069655B">
      <w:pPr>
        <w:pStyle w:val="a0"/>
        <w:rPr>
          <w:rFonts w:hint="cs"/>
          <w:rtl/>
        </w:rPr>
      </w:pPr>
    </w:p>
    <w:p w14:paraId="1064BB3F" w14:textId="77777777" w:rsidR="00000000" w:rsidRDefault="0069655B">
      <w:pPr>
        <w:pStyle w:val="af1"/>
        <w:rPr>
          <w:rtl/>
        </w:rPr>
      </w:pPr>
      <w:r>
        <w:rPr>
          <w:rFonts w:hint="eastAsia"/>
          <w:rtl/>
        </w:rPr>
        <w:t>היו</w:t>
      </w:r>
      <w:r>
        <w:rPr>
          <w:rtl/>
        </w:rPr>
        <w:t>"ר ראובן ריבלין:</w:t>
      </w:r>
    </w:p>
    <w:p w14:paraId="037015D7" w14:textId="77777777" w:rsidR="00000000" w:rsidRDefault="0069655B">
      <w:pPr>
        <w:pStyle w:val="a0"/>
        <w:rPr>
          <w:rFonts w:hint="cs"/>
          <w:rtl/>
        </w:rPr>
      </w:pPr>
    </w:p>
    <w:p w14:paraId="7E028430" w14:textId="77777777" w:rsidR="00000000" w:rsidRDefault="0069655B">
      <w:pPr>
        <w:pStyle w:val="a0"/>
        <w:rPr>
          <w:rFonts w:hint="cs"/>
          <w:rtl/>
        </w:rPr>
      </w:pPr>
      <w:r>
        <w:rPr>
          <w:rFonts w:hint="cs"/>
          <w:rtl/>
        </w:rPr>
        <w:t>אדוני, מבחינה פורמלית - - -</w:t>
      </w:r>
    </w:p>
    <w:p w14:paraId="41961049" w14:textId="77777777" w:rsidR="00000000" w:rsidRDefault="0069655B">
      <w:pPr>
        <w:pStyle w:val="af0"/>
        <w:rPr>
          <w:rtl/>
        </w:rPr>
      </w:pPr>
    </w:p>
    <w:p w14:paraId="34FB9B42" w14:textId="77777777" w:rsidR="00000000" w:rsidRDefault="0069655B">
      <w:pPr>
        <w:pStyle w:val="af0"/>
        <w:rPr>
          <w:rtl/>
        </w:rPr>
      </w:pPr>
      <w:r>
        <w:rPr>
          <w:rFonts w:hint="eastAsia"/>
          <w:rtl/>
        </w:rPr>
        <w:t>מאיר</w:t>
      </w:r>
      <w:r>
        <w:rPr>
          <w:rtl/>
        </w:rPr>
        <w:t xml:space="preserve"> פרוש (יהדות התורה):</w:t>
      </w:r>
    </w:p>
    <w:p w14:paraId="33800B8B" w14:textId="77777777" w:rsidR="00000000" w:rsidRDefault="0069655B">
      <w:pPr>
        <w:pStyle w:val="a0"/>
        <w:rPr>
          <w:rFonts w:hint="cs"/>
          <w:rtl/>
        </w:rPr>
      </w:pPr>
    </w:p>
    <w:p w14:paraId="5247A1CC" w14:textId="77777777" w:rsidR="00000000" w:rsidRDefault="0069655B">
      <w:pPr>
        <w:pStyle w:val="a0"/>
        <w:rPr>
          <w:rFonts w:hint="cs"/>
          <w:rtl/>
        </w:rPr>
      </w:pPr>
      <w:r>
        <w:rPr>
          <w:rFonts w:hint="cs"/>
          <w:rtl/>
        </w:rPr>
        <w:t>אם אני לא יכול לשאול, אני לא אשאל.</w:t>
      </w:r>
    </w:p>
    <w:p w14:paraId="2116E1D5" w14:textId="77777777" w:rsidR="00000000" w:rsidRDefault="0069655B">
      <w:pPr>
        <w:pStyle w:val="a0"/>
        <w:rPr>
          <w:rFonts w:hint="cs"/>
          <w:rtl/>
        </w:rPr>
      </w:pPr>
    </w:p>
    <w:p w14:paraId="05E2703D" w14:textId="77777777" w:rsidR="00000000" w:rsidRDefault="0069655B">
      <w:pPr>
        <w:pStyle w:val="af1"/>
        <w:rPr>
          <w:rtl/>
        </w:rPr>
      </w:pPr>
      <w:r>
        <w:rPr>
          <w:rtl/>
        </w:rPr>
        <w:t>היו"ר ראובן ריבלין:</w:t>
      </w:r>
    </w:p>
    <w:p w14:paraId="5AF88F0D" w14:textId="77777777" w:rsidR="00000000" w:rsidRDefault="0069655B">
      <w:pPr>
        <w:pStyle w:val="a0"/>
        <w:rPr>
          <w:rtl/>
        </w:rPr>
      </w:pPr>
    </w:p>
    <w:p w14:paraId="0C94DD16" w14:textId="77777777" w:rsidR="00000000" w:rsidRDefault="0069655B">
      <w:pPr>
        <w:pStyle w:val="a0"/>
        <w:rPr>
          <w:rFonts w:hint="cs"/>
          <w:rtl/>
        </w:rPr>
      </w:pPr>
      <w:r>
        <w:rPr>
          <w:rFonts w:hint="cs"/>
          <w:rtl/>
        </w:rPr>
        <w:t>לא, אדוני - - -</w:t>
      </w:r>
    </w:p>
    <w:p w14:paraId="45F25608" w14:textId="77777777" w:rsidR="00000000" w:rsidRDefault="0069655B">
      <w:pPr>
        <w:pStyle w:val="a0"/>
        <w:rPr>
          <w:rFonts w:hint="cs"/>
          <w:rtl/>
        </w:rPr>
      </w:pPr>
    </w:p>
    <w:p w14:paraId="7CDB3DDB" w14:textId="77777777" w:rsidR="00000000" w:rsidRDefault="0069655B">
      <w:pPr>
        <w:pStyle w:val="af0"/>
        <w:rPr>
          <w:rtl/>
        </w:rPr>
      </w:pPr>
      <w:r>
        <w:rPr>
          <w:rFonts w:hint="eastAsia"/>
          <w:rtl/>
        </w:rPr>
        <w:t>מאיר</w:t>
      </w:r>
      <w:r>
        <w:rPr>
          <w:rtl/>
        </w:rPr>
        <w:t xml:space="preserve"> פרוש (יהדות התורה):</w:t>
      </w:r>
    </w:p>
    <w:p w14:paraId="01E0E94F" w14:textId="77777777" w:rsidR="00000000" w:rsidRDefault="0069655B">
      <w:pPr>
        <w:pStyle w:val="a0"/>
        <w:rPr>
          <w:rFonts w:hint="cs"/>
          <w:rtl/>
        </w:rPr>
      </w:pPr>
    </w:p>
    <w:p w14:paraId="2C631ACC" w14:textId="77777777" w:rsidR="00000000" w:rsidRDefault="0069655B">
      <w:pPr>
        <w:pStyle w:val="a0"/>
        <w:rPr>
          <w:rFonts w:hint="cs"/>
          <w:rtl/>
        </w:rPr>
      </w:pPr>
      <w:r>
        <w:rPr>
          <w:rFonts w:hint="cs"/>
          <w:rtl/>
        </w:rPr>
        <w:t xml:space="preserve">אני אומר שבדיוק כמו שידעו ליידע את המשיב שעליו לעלות לפני </w:t>
      </w:r>
      <w:r>
        <w:rPr>
          <w:rFonts w:hint="cs"/>
          <w:rtl/>
        </w:rPr>
        <w:t xml:space="preserve">השאילתות בעל-פה, היו צריכים ליידע גם את השואלים. אם לא אמרתי טוב, אני מושך את השאלה. </w:t>
      </w:r>
    </w:p>
    <w:p w14:paraId="7107C632" w14:textId="77777777" w:rsidR="00000000" w:rsidRDefault="0069655B">
      <w:pPr>
        <w:pStyle w:val="a0"/>
        <w:rPr>
          <w:rFonts w:hint="cs"/>
          <w:rtl/>
        </w:rPr>
      </w:pPr>
    </w:p>
    <w:p w14:paraId="524B64F3" w14:textId="77777777" w:rsidR="00000000" w:rsidRDefault="0069655B">
      <w:pPr>
        <w:pStyle w:val="af1"/>
        <w:rPr>
          <w:rtl/>
        </w:rPr>
      </w:pPr>
      <w:r>
        <w:rPr>
          <w:rtl/>
        </w:rPr>
        <w:t>היו"ר ראובן ריבלין:</w:t>
      </w:r>
    </w:p>
    <w:p w14:paraId="316C90A0" w14:textId="77777777" w:rsidR="00000000" w:rsidRDefault="0069655B">
      <w:pPr>
        <w:pStyle w:val="a0"/>
        <w:rPr>
          <w:rtl/>
        </w:rPr>
      </w:pPr>
    </w:p>
    <w:p w14:paraId="2CF51581" w14:textId="77777777" w:rsidR="00000000" w:rsidRDefault="0069655B">
      <w:pPr>
        <w:pStyle w:val="a0"/>
        <w:rPr>
          <w:rFonts w:hint="cs"/>
          <w:rtl/>
        </w:rPr>
      </w:pPr>
      <w:r>
        <w:rPr>
          <w:rFonts w:hint="cs"/>
          <w:rtl/>
        </w:rPr>
        <w:t>קודם כול, שאלתך מצוינת. באופן פורמלי יש הנחה - - -</w:t>
      </w:r>
    </w:p>
    <w:p w14:paraId="5146C55D" w14:textId="77777777" w:rsidR="00000000" w:rsidRDefault="0069655B">
      <w:pPr>
        <w:pStyle w:val="a0"/>
        <w:rPr>
          <w:rFonts w:hint="cs"/>
          <w:rtl/>
        </w:rPr>
      </w:pPr>
    </w:p>
    <w:p w14:paraId="230E4FE9" w14:textId="77777777" w:rsidR="00000000" w:rsidRDefault="0069655B">
      <w:pPr>
        <w:pStyle w:val="af0"/>
        <w:rPr>
          <w:rtl/>
        </w:rPr>
      </w:pPr>
      <w:r>
        <w:rPr>
          <w:rFonts w:hint="eastAsia"/>
          <w:rtl/>
        </w:rPr>
        <w:t>מאיר</w:t>
      </w:r>
      <w:r>
        <w:rPr>
          <w:rtl/>
        </w:rPr>
        <w:t xml:space="preserve"> פרוש (יהדות התורה):</w:t>
      </w:r>
    </w:p>
    <w:p w14:paraId="771C704A" w14:textId="77777777" w:rsidR="00000000" w:rsidRDefault="0069655B">
      <w:pPr>
        <w:pStyle w:val="a0"/>
        <w:rPr>
          <w:rFonts w:hint="cs"/>
          <w:rtl/>
        </w:rPr>
      </w:pPr>
    </w:p>
    <w:p w14:paraId="190CAE23" w14:textId="77777777" w:rsidR="00000000" w:rsidRDefault="0069655B">
      <w:pPr>
        <w:pStyle w:val="a0"/>
        <w:rPr>
          <w:rFonts w:hint="cs"/>
          <w:rtl/>
        </w:rPr>
      </w:pPr>
      <w:r>
        <w:rPr>
          <w:rFonts w:hint="cs"/>
          <w:rtl/>
        </w:rPr>
        <w:t>- - - לידי האופוזיציה.</w:t>
      </w:r>
    </w:p>
    <w:p w14:paraId="168133E2" w14:textId="77777777" w:rsidR="00000000" w:rsidRDefault="0069655B">
      <w:pPr>
        <w:pStyle w:val="a0"/>
        <w:rPr>
          <w:rFonts w:hint="cs"/>
          <w:rtl/>
        </w:rPr>
      </w:pPr>
    </w:p>
    <w:p w14:paraId="75B01D4B" w14:textId="77777777" w:rsidR="00000000" w:rsidRDefault="0069655B">
      <w:pPr>
        <w:pStyle w:val="af1"/>
        <w:rPr>
          <w:rtl/>
        </w:rPr>
      </w:pPr>
      <w:r>
        <w:rPr>
          <w:rtl/>
        </w:rPr>
        <w:t>היו"ר ראובן ריבלין:</w:t>
      </w:r>
    </w:p>
    <w:p w14:paraId="0060CF4B" w14:textId="77777777" w:rsidR="00000000" w:rsidRDefault="0069655B">
      <w:pPr>
        <w:pStyle w:val="a0"/>
        <w:rPr>
          <w:rtl/>
        </w:rPr>
      </w:pPr>
    </w:p>
    <w:p w14:paraId="1CFD2C44" w14:textId="77777777" w:rsidR="00000000" w:rsidRDefault="0069655B">
      <w:pPr>
        <w:pStyle w:val="a0"/>
        <w:rPr>
          <w:rFonts w:hint="cs"/>
          <w:rtl/>
        </w:rPr>
      </w:pPr>
      <w:r>
        <w:rPr>
          <w:rFonts w:hint="cs"/>
          <w:rtl/>
        </w:rPr>
        <w:t>האם אדוני רוצה לשמוע את ה</w:t>
      </w:r>
      <w:r>
        <w:rPr>
          <w:rFonts w:hint="cs"/>
          <w:rtl/>
        </w:rPr>
        <w:t>תשובה?</w:t>
      </w:r>
    </w:p>
    <w:p w14:paraId="3797F323" w14:textId="77777777" w:rsidR="00000000" w:rsidRDefault="0069655B">
      <w:pPr>
        <w:pStyle w:val="a0"/>
        <w:rPr>
          <w:rFonts w:hint="cs"/>
          <w:rtl/>
        </w:rPr>
      </w:pPr>
    </w:p>
    <w:p w14:paraId="5B57640C" w14:textId="77777777" w:rsidR="00000000" w:rsidRDefault="0069655B">
      <w:pPr>
        <w:pStyle w:val="af0"/>
        <w:rPr>
          <w:rtl/>
        </w:rPr>
      </w:pPr>
      <w:r>
        <w:rPr>
          <w:rFonts w:hint="eastAsia"/>
          <w:rtl/>
        </w:rPr>
        <w:t>מאיר</w:t>
      </w:r>
      <w:r>
        <w:rPr>
          <w:rtl/>
        </w:rPr>
        <w:t xml:space="preserve"> פרוש (יהדות התורה):</w:t>
      </w:r>
    </w:p>
    <w:p w14:paraId="42A61480" w14:textId="77777777" w:rsidR="00000000" w:rsidRDefault="0069655B">
      <w:pPr>
        <w:pStyle w:val="a0"/>
        <w:rPr>
          <w:rFonts w:hint="cs"/>
          <w:rtl/>
        </w:rPr>
      </w:pPr>
    </w:p>
    <w:p w14:paraId="786D3ACD" w14:textId="77777777" w:rsidR="00000000" w:rsidRDefault="0069655B">
      <w:pPr>
        <w:pStyle w:val="a0"/>
        <w:rPr>
          <w:rFonts w:hint="cs"/>
          <w:rtl/>
        </w:rPr>
      </w:pPr>
      <w:r>
        <w:rPr>
          <w:rFonts w:hint="cs"/>
          <w:rtl/>
        </w:rPr>
        <w:t>בוודאי.</w:t>
      </w:r>
    </w:p>
    <w:p w14:paraId="1175D58B" w14:textId="77777777" w:rsidR="00000000" w:rsidRDefault="0069655B">
      <w:pPr>
        <w:pStyle w:val="a0"/>
        <w:rPr>
          <w:rFonts w:hint="cs"/>
          <w:rtl/>
        </w:rPr>
      </w:pPr>
    </w:p>
    <w:p w14:paraId="708DEDC4" w14:textId="77777777" w:rsidR="00000000" w:rsidRDefault="0069655B">
      <w:pPr>
        <w:pStyle w:val="af1"/>
        <w:rPr>
          <w:rtl/>
        </w:rPr>
      </w:pPr>
      <w:r>
        <w:rPr>
          <w:rtl/>
        </w:rPr>
        <w:t>היו"ר ראובן ריבלין:</w:t>
      </w:r>
    </w:p>
    <w:p w14:paraId="0FE761DB" w14:textId="77777777" w:rsidR="00000000" w:rsidRDefault="0069655B">
      <w:pPr>
        <w:pStyle w:val="a0"/>
        <w:rPr>
          <w:rtl/>
        </w:rPr>
      </w:pPr>
    </w:p>
    <w:p w14:paraId="3AA1C688" w14:textId="77777777" w:rsidR="00000000" w:rsidRDefault="0069655B">
      <w:pPr>
        <w:pStyle w:val="a0"/>
        <w:rPr>
          <w:rFonts w:hint="cs"/>
          <w:rtl/>
        </w:rPr>
      </w:pPr>
      <w:r>
        <w:rPr>
          <w:rFonts w:hint="cs"/>
          <w:rtl/>
        </w:rPr>
        <w:t>אה. אם אדוני לא רוצה לשמוע את התשובה, רק לשאול, אני אשמח. רק אני רוצה לענות לאדוני. שאלתך היתה טובה מאוד. כל הכנסת חייבת לדעת על כל שינוי. עכשיו, יש מה שנקרא הנחה - שהיא ניתנת לסתירה - שחברי ה</w:t>
      </w:r>
      <w:r>
        <w:rPr>
          <w:rFonts w:hint="cs"/>
          <w:rtl/>
        </w:rPr>
        <w:t xml:space="preserve">כנסת בימי הכנסת נמצאים בבית. זאת ההנחה. </w:t>
      </w:r>
    </w:p>
    <w:p w14:paraId="6B4A1D2E" w14:textId="77777777" w:rsidR="00000000" w:rsidRDefault="0069655B">
      <w:pPr>
        <w:pStyle w:val="a0"/>
        <w:rPr>
          <w:rFonts w:hint="cs"/>
          <w:rtl/>
        </w:rPr>
      </w:pPr>
    </w:p>
    <w:p w14:paraId="154E5C62" w14:textId="77777777" w:rsidR="00000000" w:rsidRDefault="0069655B">
      <w:pPr>
        <w:pStyle w:val="af0"/>
        <w:rPr>
          <w:rtl/>
        </w:rPr>
      </w:pPr>
      <w:r>
        <w:rPr>
          <w:rFonts w:hint="eastAsia"/>
          <w:rtl/>
        </w:rPr>
        <w:t>מאיר</w:t>
      </w:r>
      <w:r>
        <w:rPr>
          <w:rtl/>
        </w:rPr>
        <w:t xml:space="preserve"> פרוש (יהדות התורה):</w:t>
      </w:r>
    </w:p>
    <w:p w14:paraId="7A3ADA03" w14:textId="77777777" w:rsidR="00000000" w:rsidRDefault="0069655B">
      <w:pPr>
        <w:pStyle w:val="a0"/>
        <w:rPr>
          <w:rFonts w:hint="cs"/>
          <w:rtl/>
        </w:rPr>
      </w:pPr>
    </w:p>
    <w:p w14:paraId="3ECAB10E" w14:textId="77777777" w:rsidR="00000000" w:rsidRDefault="0069655B">
      <w:pPr>
        <w:pStyle w:val="a0"/>
        <w:rPr>
          <w:rFonts w:hint="cs"/>
          <w:rtl/>
        </w:rPr>
      </w:pPr>
      <w:r>
        <w:rPr>
          <w:rFonts w:hint="cs"/>
          <w:rtl/>
        </w:rPr>
        <w:t>גם השרים.</w:t>
      </w:r>
    </w:p>
    <w:p w14:paraId="00F74B9E" w14:textId="77777777" w:rsidR="00000000" w:rsidRDefault="0069655B">
      <w:pPr>
        <w:pStyle w:val="a0"/>
        <w:rPr>
          <w:rFonts w:hint="cs"/>
          <w:rtl/>
        </w:rPr>
      </w:pPr>
    </w:p>
    <w:p w14:paraId="2A1CA499" w14:textId="77777777" w:rsidR="00000000" w:rsidRDefault="0069655B">
      <w:pPr>
        <w:pStyle w:val="af1"/>
        <w:rPr>
          <w:rtl/>
        </w:rPr>
      </w:pPr>
      <w:r>
        <w:rPr>
          <w:rtl/>
        </w:rPr>
        <w:t>היו"ר ראובן ריבלין:</w:t>
      </w:r>
    </w:p>
    <w:p w14:paraId="27E33DE7" w14:textId="77777777" w:rsidR="00000000" w:rsidRDefault="0069655B">
      <w:pPr>
        <w:pStyle w:val="a0"/>
        <w:rPr>
          <w:rtl/>
        </w:rPr>
      </w:pPr>
    </w:p>
    <w:p w14:paraId="53CA8E5C" w14:textId="77777777" w:rsidR="00000000" w:rsidRDefault="0069655B">
      <w:pPr>
        <w:pStyle w:val="a0"/>
        <w:rPr>
          <w:rFonts w:hint="cs"/>
          <w:rtl/>
        </w:rPr>
      </w:pPr>
      <w:r>
        <w:rPr>
          <w:rFonts w:hint="cs"/>
          <w:rtl/>
        </w:rPr>
        <w:t xml:space="preserve">השרים שהם חברי כנסת. </w:t>
      </w:r>
    </w:p>
    <w:p w14:paraId="1CC453E6" w14:textId="77777777" w:rsidR="00000000" w:rsidRDefault="0069655B">
      <w:pPr>
        <w:pStyle w:val="a0"/>
        <w:rPr>
          <w:rFonts w:hint="cs"/>
          <w:rtl/>
        </w:rPr>
      </w:pPr>
    </w:p>
    <w:p w14:paraId="32D37313" w14:textId="77777777" w:rsidR="00000000" w:rsidRDefault="0069655B">
      <w:pPr>
        <w:pStyle w:val="af0"/>
        <w:rPr>
          <w:rtl/>
        </w:rPr>
      </w:pPr>
      <w:r>
        <w:rPr>
          <w:rFonts w:hint="eastAsia"/>
          <w:rtl/>
        </w:rPr>
        <w:t>מאיר</w:t>
      </w:r>
      <w:r>
        <w:rPr>
          <w:rtl/>
        </w:rPr>
        <w:t xml:space="preserve"> פרוש (יהדות התורה):</w:t>
      </w:r>
    </w:p>
    <w:p w14:paraId="74F2758B" w14:textId="77777777" w:rsidR="00000000" w:rsidRDefault="0069655B">
      <w:pPr>
        <w:pStyle w:val="a0"/>
        <w:rPr>
          <w:rFonts w:hint="cs"/>
          <w:rtl/>
        </w:rPr>
      </w:pPr>
    </w:p>
    <w:p w14:paraId="149446F1" w14:textId="77777777" w:rsidR="00000000" w:rsidRDefault="0069655B">
      <w:pPr>
        <w:pStyle w:val="a0"/>
        <w:rPr>
          <w:rFonts w:hint="cs"/>
          <w:rtl/>
        </w:rPr>
      </w:pPr>
      <w:r>
        <w:rPr>
          <w:rFonts w:hint="cs"/>
          <w:rtl/>
        </w:rPr>
        <w:t>- - -</w:t>
      </w:r>
    </w:p>
    <w:p w14:paraId="17723F54" w14:textId="77777777" w:rsidR="00000000" w:rsidRDefault="0069655B">
      <w:pPr>
        <w:pStyle w:val="a0"/>
        <w:rPr>
          <w:rFonts w:hint="cs"/>
          <w:rtl/>
        </w:rPr>
      </w:pPr>
    </w:p>
    <w:p w14:paraId="14F440B3" w14:textId="77777777" w:rsidR="00000000" w:rsidRDefault="0069655B">
      <w:pPr>
        <w:pStyle w:val="af1"/>
        <w:rPr>
          <w:rtl/>
        </w:rPr>
      </w:pPr>
      <w:r>
        <w:rPr>
          <w:rtl/>
        </w:rPr>
        <w:t>היו"ר ראובן ריבלין:</w:t>
      </w:r>
    </w:p>
    <w:p w14:paraId="7962DBEE" w14:textId="77777777" w:rsidR="00000000" w:rsidRDefault="0069655B">
      <w:pPr>
        <w:pStyle w:val="a0"/>
        <w:rPr>
          <w:rtl/>
        </w:rPr>
      </w:pPr>
    </w:p>
    <w:p w14:paraId="609C2F8C" w14:textId="77777777" w:rsidR="00000000" w:rsidRDefault="0069655B">
      <w:pPr>
        <w:pStyle w:val="a0"/>
        <w:rPr>
          <w:rFonts w:hint="cs"/>
          <w:rtl/>
        </w:rPr>
      </w:pPr>
      <w:r>
        <w:rPr>
          <w:rFonts w:hint="cs"/>
          <w:rtl/>
        </w:rPr>
        <w:t>גם השרים שהם חברי כנסת. רק שקורה שממשלה צריכה לקיים החלטות. הדבר אולי אינו נורא</w:t>
      </w:r>
      <w:r>
        <w:rPr>
          <w:rFonts w:hint="cs"/>
          <w:rtl/>
        </w:rPr>
        <w:t>. לכן אנחנו מפרסמים שינויים בסדר-היום, מפרסמים את זה על הלוח ומודיעים לכל חברי הכנסת במחשבים שלהם. כמובן, ההנחה היא שחברי הכנסת נמצאים פה; הנחה ניתנת לסתירה, אבל זו הנחה שאינה ניתנת לסתירה, משום שיש פה ידיעה משפטית והם יודעים על סדר-יום שהשתנה. כך שלא הפתע</w:t>
      </w:r>
      <w:r>
        <w:rPr>
          <w:rFonts w:hint="cs"/>
          <w:rtl/>
        </w:rPr>
        <w:t>נו את חברי הכנסת.</w:t>
      </w:r>
    </w:p>
    <w:p w14:paraId="62D8F1E3" w14:textId="77777777" w:rsidR="00000000" w:rsidRDefault="0069655B">
      <w:pPr>
        <w:pStyle w:val="a0"/>
        <w:rPr>
          <w:rFonts w:hint="cs"/>
          <w:rtl/>
        </w:rPr>
      </w:pPr>
    </w:p>
    <w:p w14:paraId="37C47E1D" w14:textId="77777777" w:rsidR="00000000" w:rsidRDefault="0069655B">
      <w:pPr>
        <w:pStyle w:val="a0"/>
        <w:rPr>
          <w:rFonts w:hint="cs"/>
          <w:rtl/>
        </w:rPr>
      </w:pPr>
      <w:r>
        <w:rPr>
          <w:rFonts w:hint="cs"/>
          <w:rtl/>
        </w:rPr>
        <w:t>עם זאת, חבר הכנסת פרוש, הואיל ואנחנו בתוך עמנו יושבים, אני בעד זה שלא נשנה כהוא-זה משום סדר-יום, אלא באמת במקרה מיוחד במינו, ואני חושב שאתה צודק במאה אחוז. לא מקובל עלי שישונה סדר-היום, משום שאנשים מכוונים את התנהגותם ביום רביעי בהתאם לס</w:t>
      </w:r>
      <w:r>
        <w:rPr>
          <w:rFonts w:hint="cs"/>
          <w:rtl/>
        </w:rPr>
        <w:t xml:space="preserve">דר-היום. אני מתנצל בפני כולם, אבל, כמובן, מבחינה פורמלית, אנחנו עשינו את כל מה שצריך היה לעשות, על מנת ליידע את כולם בדרך היחידה שאנחנו יכולים ליידע - להודיע לחברי הכנסת ביום רביעי. </w:t>
      </w:r>
    </w:p>
    <w:p w14:paraId="0826E08D" w14:textId="77777777" w:rsidR="00000000" w:rsidRDefault="0069655B">
      <w:pPr>
        <w:pStyle w:val="a0"/>
        <w:rPr>
          <w:rFonts w:hint="cs"/>
          <w:rtl/>
        </w:rPr>
      </w:pPr>
    </w:p>
    <w:p w14:paraId="568135AC" w14:textId="77777777" w:rsidR="00000000" w:rsidRDefault="0069655B">
      <w:pPr>
        <w:pStyle w:val="a0"/>
        <w:rPr>
          <w:rFonts w:hint="cs"/>
          <w:rtl/>
        </w:rPr>
      </w:pPr>
      <w:r>
        <w:rPr>
          <w:rFonts w:hint="cs"/>
          <w:rtl/>
        </w:rPr>
        <w:t>למה דוד טל יודע הכול? כי הוא נמצא פה בכל הזמנים שחבר כנסת צריך להימצא פה</w:t>
      </w:r>
      <w:r>
        <w:rPr>
          <w:rFonts w:hint="cs"/>
          <w:rtl/>
        </w:rPr>
        <w:t xml:space="preserve">. כי הוא יודע, כמו חבר הכנסת פרוש, חבר הכנסת גפני, חבר הכנסת דהאמשה, שפה זה המקום שהם מחויבים להיות בו בימים שבהם מקיימת הכנסת את ישיבותיה. </w:t>
      </w:r>
    </w:p>
    <w:p w14:paraId="35F4E705" w14:textId="77777777" w:rsidR="00000000" w:rsidRDefault="0069655B">
      <w:pPr>
        <w:pStyle w:val="a0"/>
        <w:rPr>
          <w:rFonts w:hint="cs"/>
          <w:rtl/>
        </w:rPr>
      </w:pPr>
    </w:p>
    <w:p w14:paraId="0F4F7500" w14:textId="77777777" w:rsidR="00000000" w:rsidRDefault="0069655B">
      <w:pPr>
        <w:pStyle w:val="a0"/>
        <w:rPr>
          <w:rFonts w:hint="cs"/>
          <w:rtl/>
        </w:rPr>
      </w:pPr>
      <w:r>
        <w:rPr>
          <w:rFonts w:hint="cs"/>
          <w:rtl/>
        </w:rPr>
        <w:t>כבוד סגן שר התעשייה, המסחר והתעסוקה ישיב על שאילתא רגילה מס' 942, של חבר הכנסת אופיר פינס-פז: עבודת כתבי רשות השיד</w:t>
      </w:r>
      <w:r>
        <w:rPr>
          <w:rFonts w:hint="cs"/>
          <w:rtl/>
        </w:rPr>
        <w:t>ור בשטחים - אינו נוכח. האם אדוני רוצה להשיב?</w:t>
      </w:r>
    </w:p>
    <w:p w14:paraId="76482DBB" w14:textId="77777777" w:rsidR="00000000" w:rsidRDefault="0069655B">
      <w:pPr>
        <w:pStyle w:val="a0"/>
        <w:rPr>
          <w:rFonts w:hint="cs"/>
          <w:rtl/>
        </w:rPr>
      </w:pPr>
    </w:p>
    <w:p w14:paraId="4A0F49A2" w14:textId="77777777" w:rsidR="00000000" w:rsidRDefault="0069655B">
      <w:pPr>
        <w:pStyle w:val="a"/>
        <w:rPr>
          <w:rtl/>
        </w:rPr>
      </w:pPr>
      <w:bookmarkStart w:id="3" w:name="FS000001029T25_02_2004_11_55_25C"/>
      <w:bookmarkStart w:id="4" w:name="FS000001029T25_02_2004_11_56_45"/>
      <w:bookmarkStart w:id="5" w:name="_Toc69694859"/>
      <w:bookmarkEnd w:id="3"/>
      <w:bookmarkEnd w:id="4"/>
      <w:r>
        <w:rPr>
          <w:rtl/>
        </w:rPr>
        <w:t>סגן שר התעשייה, המסחר והתעסוקה מיכאל רצון:</w:t>
      </w:r>
      <w:bookmarkEnd w:id="5"/>
    </w:p>
    <w:p w14:paraId="47889881" w14:textId="77777777" w:rsidR="00000000" w:rsidRDefault="0069655B">
      <w:pPr>
        <w:pStyle w:val="a0"/>
        <w:rPr>
          <w:rtl/>
        </w:rPr>
      </w:pPr>
    </w:p>
    <w:p w14:paraId="5E4F5FBC" w14:textId="77777777" w:rsidR="00000000" w:rsidRDefault="0069655B">
      <w:pPr>
        <w:pStyle w:val="a0"/>
        <w:rPr>
          <w:rFonts w:hint="cs"/>
          <w:rtl/>
        </w:rPr>
      </w:pPr>
      <w:r>
        <w:rPr>
          <w:rFonts w:hint="cs"/>
          <w:rtl/>
        </w:rPr>
        <w:t xml:space="preserve">לפרוטוקול. </w:t>
      </w:r>
    </w:p>
    <w:p w14:paraId="26188517" w14:textId="77777777" w:rsidR="00000000" w:rsidRDefault="0069655B">
      <w:pPr>
        <w:pStyle w:val="af1"/>
        <w:rPr>
          <w:rFonts w:hint="cs"/>
          <w:rtl/>
        </w:rPr>
      </w:pPr>
    </w:p>
    <w:p w14:paraId="15B69C60" w14:textId="77777777" w:rsidR="00000000" w:rsidRDefault="0069655B">
      <w:pPr>
        <w:pStyle w:val="af1"/>
        <w:rPr>
          <w:rtl/>
        </w:rPr>
      </w:pPr>
      <w:r>
        <w:rPr>
          <w:rtl/>
        </w:rPr>
        <w:t>היו"ר ראובן ריבלין:</w:t>
      </w:r>
    </w:p>
    <w:p w14:paraId="1999BA43" w14:textId="77777777" w:rsidR="00000000" w:rsidRDefault="0069655B">
      <w:pPr>
        <w:pStyle w:val="a0"/>
        <w:rPr>
          <w:rtl/>
        </w:rPr>
      </w:pPr>
    </w:p>
    <w:p w14:paraId="398B5656" w14:textId="77777777" w:rsidR="00000000" w:rsidRDefault="0069655B">
      <w:pPr>
        <w:pStyle w:val="a0"/>
        <w:rPr>
          <w:rFonts w:hint="cs"/>
          <w:rtl/>
        </w:rPr>
      </w:pPr>
      <w:r>
        <w:rPr>
          <w:rFonts w:hint="cs"/>
          <w:rtl/>
        </w:rPr>
        <w:t xml:space="preserve">לפרוטוקול. בבקשה. הנה, חבר הכנסת פינס נמצא פה. </w:t>
      </w:r>
    </w:p>
    <w:p w14:paraId="317BEB59" w14:textId="77777777" w:rsidR="00000000" w:rsidRDefault="0069655B">
      <w:pPr>
        <w:pStyle w:val="a0"/>
        <w:rPr>
          <w:rFonts w:hint="cs"/>
          <w:rtl/>
        </w:rPr>
      </w:pPr>
    </w:p>
    <w:p w14:paraId="7A008175" w14:textId="77777777" w:rsidR="00000000" w:rsidRDefault="0069655B">
      <w:pPr>
        <w:pStyle w:val="af0"/>
        <w:rPr>
          <w:rtl/>
        </w:rPr>
      </w:pPr>
      <w:r>
        <w:rPr>
          <w:rFonts w:hint="eastAsia"/>
          <w:rtl/>
        </w:rPr>
        <w:t>אופיר</w:t>
      </w:r>
      <w:r>
        <w:rPr>
          <w:rtl/>
        </w:rPr>
        <w:t xml:space="preserve"> פינס-פז (העבודה-מימד):</w:t>
      </w:r>
    </w:p>
    <w:p w14:paraId="00735454" w14:textId="77777777" w:rsidR="00000000" w:rsidRDefault="0069655B">
      <w:pPr>
        <w:pStyle w:val="a0"/>
        <w:rPr>
          <w:rFonts w:hint="cs"/>
          <w:rtl/>
        </w:rPr>
      </w:pPr>
    </w:p>
    <w:p w14:paraId="6376C081" w14:textId="77777777" w:rsidR="00000000" w:rsidRDefault="0069655B">
      <w:pPr>
        <w:pStyle w:val="a0"/>
        <w:rPr>
          <w:rFonts w:hint="cs"/>
          <w:rtl/>
        </w:rPr>
      </w:pPr>
      <w:r>
        <w:rPr>
          <w:rFonts w:hint="cs"/>
          <w:rtl/>
        </w:rPr>
        <w:t>לא ידעתי שמתחילים בשאילתות.</w:t>
      </w:r>
    </w:p>
    <w:p w14:paraId="5DC3F239" w14:textId="77777777" w:rsidR="00000000" w:rsidRDefault="0069655B">
      <w:pPr>
        <w:pStyle w:val="a0"/>
        <w:rPr>
          <w:rFonts w:hint="cs"/>
          <w:rtl/>
        </w:rPr>
      </w:pPr>
    </w:p>
    <w:p w14:paraId="41306673" w14:textId="77777777" w:rsidR="00000000" w:rsidRDefault="0069655B">
      <w:pPr>
        <w:pStyle w:val="af1"/>
        <w:rPr>
          <w:rtl/>
        </w:rPr>
      </w:pPr>
      <w:r>
        <w:rPr>
          <w:rtl/>
        </w:rPr>
        <w:t>היו"ר ראובן ריבלין:</w:t>
      </w:r>
    </w:p>
    <w:p w14:paraId="78D71946" w14:textId="77777777" w:rsidR="00000000" w:rsidRDefault="0069655B">
      <w:pPr>
        <w:pStyle w:val="a0"/>
        <w:rPr>
          <w:rtl/>
        </w:rPr>
      </w:pPr>
    </w:p>
    <w:p w14:paraId="6EF187EA" w14:textId="77777777" w:rsidR="00000000" w:rsidRDefault="0069655B">
      <w:pPr>
        <w:pStyle w:val="a0"/>
        <w:rPr>
          <w:rFonts w:hint="cs"/>
          <w:rtl/>
        </w:rPr>
      </w:pPr>
      <w:r>
        <w:rPr>
          <w:rFonts w:hint="cs"/>
          <w:rtl/>
        </w:rPr>
        <w:t xml:space="preserve">אם </w:t>
      </w:r>
      <w:r>
        <w:rPr>
          <w:rFonts w:hint="cs"/>
          <w:rtl/>
        </w:rPr>
        <w:t xml:space="preserve">אדוני היה מסתכל במחשב שלו, הוא היה רואה שמתחילים. אבל גם חבר הכנסת פינס נמצא פה בין שהוא יודע, בין שהוא לא יודע, וכך צריך להיות. </w:t>
      </w:r>
    </w:p>
    <w:p w14:paraId="42F81504" w14:textId="77777777" w:rsidR="00000000" w:rsidRDefault="0069655B">
      <w:pPr>
        <w:pStyle w:val="a0"/>
        <w:rPr>
          <w:rFonts w:hint="cs"/>
          <w:rtl/>
        </w:rPr>
      </w:pPr>
    </w:p>
    <w:p w14:paraId="424B21C8" w14:textId="77777777" w:rsidR="00000000" w:rsidRDefault="0069655B">
      <w:pPr>
        <w:pStyle w:val="a0"/>
        <w:rPr>
          <w:rFonts w:hint="cs"/>
          <w:rtl/>
        </w:rPr>
      </w:pPr>
      <w:r>
        <w:rPr>
          <w:rFonts w:hint="cs"/>
          <w:rtl/>
        </w:rPr>
        <w:t xml:space="preserve">ובכן, כבוד סגן השר ישיב על שאילתא מס' 942, של חבר הכנסת אופיר פינס, בנושא:  עבודת כתבי רשות השידור בשטחים. בבקשה, אדוני. </w:t>
      </w:r>
    </w:p>
    <w:p w14:paraId="575BBBA3" w14:textId="77777777" w:rsidR="00000000" w:rsidRDefault="0069655B">
      <w:pPr>
        <w:pStyle w:val="a0"/>
        <w:rPr>
          <w:rFonts w:hint="cs"/>
          <w:rtl/>
        </w:rPr>
      </w:pPr>
    </w:p>
    <w:p w14:paraId="753A4F14" w14:textId="77777777" w:rsidR="00000000" w:rsidRDefault="0069655B">
      <w:pPr>
        <w:pStyle w:val="a1"/>
        <w:jc w:val="center"/>
        <w:rPr>
          <w:rtl/>
        </w:rPr>
      </w:pPr>
      <w:bookmarkStart w:id="6" w:name="CQ18926FI0018926T25_02_2004_12_03_50"/>
      <w:bookmarkStart w:id="7" w:name="_Toc69694860"/>
      <w:bookmarkEnd w:id="6"/>
      <w:r>
        <w:rPr>
          <w:rtl/>
        </w:rPr>
        <w:t>94</w:t>
      </w:r>
      <w:r>
        <w:rPr>
          <w:rtl/>
        </w:rPr>
        <w:t>2. עבודת כתבי רשות השידור בשטחים</w:t>
      </w:r>
      <w:bookmarkEnd w:id="7"/>
    </w:p>
    <w:p w14:paraId="58F89D90" w14:textId="77777777" w:rsidR="00000000" w:rsidRDefault="0069655B">
      <w:pPr>
        <w:pStyle w:val="a0"/>
        <w:rPr>
          <w:rFonts w:hint="cs"/>
          <w:rtl/>
        </w:rPr>
      </w:pPr>
    </w:p>
    <w:p w14:paraId="54C17B59" w14:textId="77777777" w:rsidR="00000000" w:rsidRDefault="0069655B">
      <w:pPr>
        <w:pStyle w:val="a0"/>
        <w:ind w:firstLine="0"/>
        <w:rPr>
          <w:bCs/>
          <w:u w:val="single"/>
        </w:rPr>
      </w:pPr>
      <w:bookmarkStart w:id="8" w:name="ESQ18926"/>
      <w:bookmarkStart w:id="9" w:name="TextBody8"/>
      <w:bookmarkEnd w:id="8"/>
      <w:r>
        <w:rPr>
          <w:bCs/>
          <w:u w:val="single"/>
          <w:rtl/>
        </w:rPr>
        <w:t>חבר</w:t>
      </w:r>
      <w:bookmarkEnd w:id="9"/>
      <w:r>
        <w:rPr>
          <w:rFonts w:hint="cs"/>
          <w:bCs/>
          <w:u w:val="single"/>
          <w:rtl/>
        </w:rPr>
        <w:t xml:space="preserve"> הכנסת </w:t>
      </w:r>
      <w:bookmarkStart w:id="10" w:name="TextBody2"/>
      <w:r>
        <w:rPr>
          <w:bCs/>
          <w:u w:val="single"/>
          <w:rtl/>
        </w:rPr>
        <w:t>אופיר פינס-פז</w:t>
      </w:r>
      <w:bookmarkEnd w:id="10"/>
      <w:r>
        <w:rPr>
          <w:rFonts w:hint="cs"/>
          <w:bCs/>
          <w:u w:val="single"/>
          <w:rtl/>
        </w:rPr>
        <w:t xml:space="preserve"> </w:t>
      </w:r>
      <w:bookmarkStart w:id="11" w:name="TextBody9"/>
      <w:r>
        <w:rPr>
          <w:bCs/>
          <w:u w:val="single"/>
          <w:rtl/>
        </w:rPr>
        <w:t>שאל</w:t>
      </w:r>
      <w:bookmarkEnd w:id="11"/>
      <w:r>
        <w:rPr>
          <w:rFonts w:hint="cs"/>
          <w:bCs/>
          <w:u w:val="single"/>
          <w:rtl/>
        </w:rPr>
        <w:t xml:space="preserve"> את</w:t>
      </w:r>
      <w:bookmarkStart w:id="12" w:name="TextBody12"/>
      <w:r>
        <w:rPr>
          <w:bCs/>
          <w:u w:val="single"/>
          <w:rtl/>
        </w:rPr>
        <w:t xml:space="preserve"> שר</w:t>
      </w:r>
      <w:bookmarkEnd w:id="12"/>
      <w:r>
        <w:rPr>
          <w:rFonts w:hint="cs"/>
          <w:bCs/>
          <w:u w:val="single"/>
          <w:rtl/>
        </w:rPr>
        <w:t xml:space="preserve"> </w:t>
      </w:r>
      <w:r>
        <w:rPr>
          <w:bCs/>
          <w:u w:val="single"/>
          <w:rtl/>
        </w:rPr>
        <w:t>התעשייה, המסחר והתעסוקה</w:t>
      </w:r>
    </w:p>
    <w:p w14:paraId="1DA5DD9A" w14:textId="77777777" w:rsidR="00000000" w:rsidRDefault="0069655B">
      <w:pPr>
        <w:pStyle w:val="a0"/>
        <w:ind w:firstLine="720"/>
      </w:pPr>
      <w:bookmarkStart w:id="13" w:name="TextBody4"/>
      <w:r>
        <w:rPr>
          <w:rtl/>
        </w:rPr>
        <w:t>ביום כ"ט בכסל</w:t>
      </w:r>
      <w:r>
        <w:rPr>
          <w:rFonts w:hint="cs"/>
          <w:rtl/>
        </w:rPr>
        <w:t>י</w:t>
      </w:r>
      <w:r>
        <w:rPr>
          <w:rtl/>
        </w:rPr>
        <w:t>ו התשס"ד (24 בדצמבר 2003):</w:t>
      </w:r>
      <w:bookmarkEnd w:id="13"/>
    </w:p>
    <w:p w14:paraId="7F330F5E" w14:textId="77777777" w:rsidR="00000000" w:rsidRDefault="0069655B">
      <w:pPr>
        <w:pStyle w:val="a0"/>
        <w:rPr>
          <w:rFonts w:hint="cs"/>
          <w:rtl/>
        </w:rPr>
      </w:pPr>
    </w:p>
    <w:p w14:paraId="64E192B7" w14:textId="77777777" w:rsidR="00000000" w:rsidRDefault="0069655B">
      <w:pPr>
        <w:pStyle w:val="a0"/>
        <w:rPr>
          <w:rFonts w:hint="cs"/>
        </w:rPr>
      </w:pPr>
    </w:p>
    <w:p w14:paraId="3CC66334" w14:textId="77777777" w:rsidR="00000000" w:rsidRDefault="0069655B">
      <w:pPr>
        <w:pStyle w:val="a0"/>
        <w:ind w:firstLine="720"/>
      </w:pPr>
      <w:bookmarkStart w:id="14" w:name="TextBody3"/>
      <w:r>
        <w:rPr>
          <w:rtl/>
        </w:rPr>
        <w:t>על</w:t>
      </w:r>
      <w:r>
        <w:rPr>
          <w:rFonts w:hint="cs"/>
          <w:rtl/>
        </w:rPr>
        <w:t>-</w:t>
      </w:r>
      <w:r>
        <w:rPr>
          <w:rtl/>
        </w:rPr>
        <w:t>פי מידע שהגיע לידי, כתבי רשות השידור אינם רשאים לנסוע ברכב ממוגן בשטחים לצורך הכנת כתבות.</w:t>
      </w:r>
      <w:bookmarkEnd w:id="14"/>
    </w:p>
    <w:p w14:paraId="21D88ADF" w14:textId="77777777" w:rsidR="00000000" w:rsidRDefault="0069655B">
      <w:pPr>
        <w:pStyle w:val="a0"/>
        <w:ind w:firstLine="720"/>
      </w:pPr>
    </w:p>
    <w:p w14:paraId="0B5463B5" w14:textId="77777777" w:rsidR="00000000" w:rsidRDefault="0069655B">
      <w:pPr>
        <w:pStyle w:val="a0"/>
        <w:ind w:firstLine="720"/>
      </w:pPr>
      <w:r>
        <w:rPr>
          <w:rFonts w:hint="cs"/>
          <w:rtl/>
        </w:rPr>
        <w:t>רצוני לשאול</w:t>
      </w:r>
      <w:r>
        <w:rPr>
          <w:rtl/>
        </w:rPr>
        <w:t>:</w:t>
      </w:r>
    </w:p>
    <w:p w14:paraId="3F81D04D" w14:textId="77777777" w:rsidR="00000000" w:rsidRDefault="0069655B">
      <w:pPr>
        <w:pStyle w:val="a0"/>
        <w:ind w:firstLine="720"/>
      </w:pPr>
    </w:p>
    <w:p w14:paraId="7220E0A1" w14:textId="77777777" w:rsidR="00000000" w:rsidRDefault="0069655B">
      <w:pPr>
        <w:pStyle w:val="a0"/>
        <w:ind w:firstLine="720"/>
        <w:rPr>
          <w:rtl/>
        </w:rPr>
      </w:pPr>
      <w:bookmarkStart w:id="15" w:name="TextBody5"/>
      <w:r>
        <w:rPr>
          <w:rFonts w:hint="cs"/>
          <w:rtl/>
        </w:rPr>
        <w:t xml:space="preserve">1. </w:t>
      </w:r>
      <w:r>
        <w:rPr>
          <w:rtl/>
        </w:rPr>
        <w:t>האם אכן יש</w:t>
      </w:r>
      <w:r>
        <w:rPr>
          <w:rtl/>
        </w:rPr>
        <w:t xml:space="preserve"> הנחיה האוסרת על הכתבים לנסוע בשטחים </w:t>
      </w:r>
      <w:r>
        <w:rPr>
          <w:rFonts w:hint="cs"/>
          <w:rtl/>
        </w:rPr>
        <w:t>ב</w:t>
      </w:r>
      <w:r>
        <w:rPr>
          <w:rtl/>
        </w:rPr>
        <w:t>רכב ממוגן?</w:t>
      </w:r>
    </w:p>
    <w:p w14:paraId="72566557" w14:textId="77777777" w:rsidR="00000000" w:rsidRDefault="0069655B">
      <w:pPr>
        <w:pStyle w:val="a0"/>
        <w:ind w:firstLine="720"/>
        <w:rPr>
          <w:rtl/>
        </w:rPr>
      </w:pPr>
    </w:p>
    <w:p w14:paraId="777AA753" w14:textId="77777777" w:rsidR="00000000" w:rsidRDefault="0069655B">
      <w:pPr>
        <w:pStyle w:val="a0"/>
        <w:ind w:firstLine="720"/>
        <w:rPr>
          <w:rtl/>
        </w:rPr>
      </w:pPr>
      <w:r>
        <w:rPr>
          <w:rFonts w:hint="cs"/>
          <w:rtl/>
        </w:rPr>
        <w:t xml:space="preserve">2. אם כן </w:t>
      </w:r>
      <w:r>
        <w:rPr>
          <w:rFonts w:hint="eastAsia"/>
          <w:rtl/>
        </w:rPr>
        <w:t>–</w:t>
      </w:r>
      <w:r>
        <w:rPr>
          <w:rFonts w:hint="cs"/>
          <w:rtl/>
        </w:rPr>
        <w:t xml:space="preserve"> מדוע, ועל אילו</w:t>
      </w:r>
      <w:r>
        <w:rPr>
          <w:rtl/>
        </w:rPr>
        <w:t xml:space="preserve"> חומרים מתבססים הכתבים בשעת הכנת כתבות על המצב בשטחים ובהתנחלויות?</w:t>
      </w:r>
    </w:p>
    <w:p w14:paraId="37720A92" w14:textId="77777777" w:rsidR="00000000" w:rsidRDefault="0069655B">
      <w:pPr>
        <w:pStyle w:val="a0"/>
        <w:ind w:firstLine="720"/>
        <w:rPr>
          <w:rtl/>
        </w:rPr>
      </w:pPr>
    </w:p>
    <w:p w14:paraId="2D0C60C7" w14:textId="77777777" w:rsidR="00000000" w:rsidRDefault="0069655B">
      <w:pPr>
        <w:pStyle w:val="-"/>
        <w:rPr>
          <w:rtl/>
        </w:rPr>
      </w:pPr>
      <w:bookmarkStart w:id="16" w:name="FS000001029T25_02_2004_11_58_44C"/>
      <w:bookmarkEnd w:id="15"/>
      <w:bookmarkEnd w:id="16"/>
      <w:r>
        <w:rPr>
          <w:rtl/>
        </w:rPr>
        <w:t>סגן שר התעשייה, המסחר והתעסוקה מיכאל רצון:</w:t>
      </w:r>
    </w:p>
    <w:p w14:paraId="4EE96EAF" w14:textId="77777777" w:rsidR="00000000" w:rsidRDefault="0069655B">
      <w:pPr>
        <w:pStyle w:val="a0"/>
        <w:rPr>
          <w:rtl/>
        </w:rPr>
      </w:pPr>
    </w:p>
    <w:p w14:paraId="6C4818D9" w14:textId="77777777" w:rsidR="00000000" w:rsidRDefault="0069655B">
      <w:pPr>
        <w:pStyle w:val="a0"/>
        <w:rPr>
          <w:rFonts w:hint="cs"/>
          <w:rtl/>
        </w:rPr>
      </w:pPr>
      <w:r>
        <w:rPr>
          <w:rFonts w:hint="cs"/>
          <w:rtl/>
        </w:rPr>
        <w:t xml:space="preserve">אדוני היושב-ראש, חברי הכנסת, חבר הכנסת פינס, אין שום הנחיה האוסרת על </w:t>
      </w:r>
      <w:r>
        <w:rPr>
          <w:rFonts w:hint="cs"/>
          <w:rtl/>
        </w:rPr>
        <w:t xml:space="preserve">כתבים ברדיו לנסוע ברכב ממוגן בשטחים. הכתבים יכולים לנסוע ללא הגבלה ברכב ממוגן נגד אבנים. אשר לרכב ממוגן-ירי, בגלל העלות הגבוהה של השימוש ברכב זה, יש הוראה לכתבי הרדיו לצאת ביחד, באותו רכב, עם כתבי הערוץ הראשון, כדי לחסוך בהוצאות. </w:t>
      </w:r>
    </w:p>
    <w:p w14:paraId="24EE1E8A" w14:textId="77777777" w:rsidR="00000000" w:rsidRDefault="0069655B">
      <w:pPr>
        <w:pStyle w:val="a0"/>
        <w:rPr>
          <w:rFonts w:hint="cs"/>
          <w:rtl/>
        </w:rPr>
      </w:pPr>
    </w:p>
    <w:p w14:paraId="5E166893" w14:textId="77777777" w:rsidR="00000000" w:rsidRDefault="0069655B">
      <w:pPr>
        <w:pStyle w:val="af1"/>
        <w:rPr>
          <w:rtl/>
        </w:rPr>
      </w:pPr>
      <w:r>
        <w:rPr>
          <w:rtl/>
        </w:rPr>
        <w:t>היו"ר ראובן ריבלין:</w:t>
      </w:r>
    </w:p>
    <w:p w14:paraId="1CB6C471" w14:textId="77777777" w:rsidR="00000000" w:rsidRDefault="0069655B">
      <w:pPr>
        <w:pStyle w:val="a0"/>
        <w:rPr>
          <w:rtl/>
        </w:rPr>
      </w:pPr>
    </w:p>
    <w:p w14:paraId="2A9AF240" w14:textId="77777777" w:rsidR="00000000" w:rsidRDefault="0069655B">
      <w:pPr>
        <w:pStyle w:val="a0"/>
        <w:rPr>
          <w:rFonts w:hint="cs"/>
          <w:rtl/>
        </w:rPr>
      </w:pPr>
      <w:r>
        <w:rPr>
          <w:rFonts w:hint="cs"/>
          <w:rtl/>
        </w:rPr>
        <w:t>בבק</w:t>
      </w:r>
      <w:r>
        <w:rPr>
          <w:rFonts w:hint="cs"/>
          <w:rtl/>
        </w:rPr>
        <w:t xml:space="preserve">שה. שאלה נוספת לחבר הכנסת פינס. </w:t>
      </w:r>
    </w:p>
    <w:p w14:paraId="154C5ADE" w14:textId="77777777" w:rsidR="00000000" w:rsidRDefault="0069655B">
      <w:pPr>
        <w:pStyle w:val="a0"/>
        <w:rPr>
          <w:rFonts w:hint="cs"/>
          <w:rtl/>
        </w:rPr>
      </w:pPr>
    </w:p>
    <w:p w14:paraId="2D46B36B" w14:textId="77777777" w:rsidR="00000000" w:rsidRDefault="0069655B">
      <w:pPr>
        <w:pStyle w:val="af0"/>
        <w:rPr>
          <w:rtl/>
        </w:rPr>
      </w:pPr>
      <w:r>
        <w:rPr>
          <w:rFonts w:hint="eastAsia"/>
          <w:rtl/>
        </w:rPr>
        <w:t>אופיר</w:t>
      </w:r>
      <w:r>
        <w:rPr>
          <w:rtl/>
        </w:rPr>
        <w:t xml:space="preserve"> פינס-פז (העבודה-מימד):</w:t>
      </w:r>
    </w:p>
    <w:p w14:paraId="0C5DCF44" w14:textId="77777777" w:rsidR="00000000" w:rsidRDefault="0069655B">
      <w:pPr>
        <w:pStyle w:val="a0"/>
        <w:rPr>
          <w:rFonts w:hint="cs"/>
          <w:rtl/>
        </w:rPr>
      </w:pPr>
    </w:p>
    <w:p w14:paraId="05E50A72" w14:textId="77777777" w:rsidR="00000000" w:rsidRDefault="0069655B">
      <w:pPr>
        <w:pStyle w:val="a0"/>
        <w:rPr>
          <w:rFonts w:hint="cs"/>
          <w:rtl/>
        </w:rPr>
      </w:pPr>
      <w:r>
        <w:rPr>
          <w:rFonts w:hint="cs"/>
          <w:rtl/>
        </w:rPr>
        <w:t xml:space="preserve">אדוני היושב-ראש, אדוני סגן השר, בכל הכבוד הראוי - ויש כבוד - זו לא שאלה לאהוד אולמרט כשר התעשייה, המסחר והעבודה, אלא שאלה לאהוד אולמרט כשר הממונה על רשות השידור. השאלה הנוספת שלי: תראה, המידע </w:t>
      </w:r>
      <w:r>
        <w:rPr>
          <w:rFonts w:hint="cs"/>
          <w:rtl/>
        </w:rPr>
        <w:t xml:space="preserve">שנמצא בידי הוא מידע מוצק. </w:t>
      </w:r>
    </w:p>
    <w:p w14:paraId="3ECE675E" w14:textId="77777777" w:rsidR="00000000" w:rsidRDefault="0069655B">
      <w:pPr>
        <w:pStyle w:val="a0"/>
        <w:rPr>
          <w:rFonts w:hint="cs"/>
          <w:rtl/>
        </w:rPr>
      </w:pPr>
    </w:p>
    <w:p w14:paraId="0F606495" w14:textId="77777777" w:rsidR="00000000" w:rsidRDefault="0069655B">
      <w:pPr>
        <w:pStyle w:val="-"/>
        <w:rPr>
          <w:rtl/>
        </w:rPr>
      </w:pPr>
      <w:bookmarkStart w:id="17" w:name="FS000001029T25_02_2004_12_28_50C"/>
      <w:bookmarkEnd w:id="17"/>
      <w:r>
        <w:rPr>
          <w:rtl/>
        </w:rPr>
        <w:t>סגן שר התעשייה, המסחר והתעסוקה מיכאל רצון:</w:t>
      </w:r>
    </w:p>
    <w:p w14:paraId="7FFF5D06" w14:textId="77777777" w:rsidR="00000000" w:rsidRDefault="0069655B">
      <w:pPr>
        <w:pStyle w:val="a0"/>
        <w:rPr>
          <w:rtl/>
        </w:rPr>
      </w:pPr>
    </w:p>
    <w:p w14:paraId="02A0B887" w14:textId="77777777" w:rsidR="00000000" w:rsidRDefault="0069655B">
      <w:pPr>
        <w:pStyle w:val="a0"/>
        <w:rPr>
          <w:rFonts w:hint="cs"/>
          <w:rtl/>
        </w:rPr>
      </w:pPr>
      <w:r>
        <w:rPr>
          <w:rFonts w:hint="cs"/>
          <w:rtl/>
        </w:rPr>
        <w:t>לא הבנתי את הפתיח.</w:t>
      </w:r>
    </w:p>
    <w:p w14:paraId="6AD3C491" w14:textId="77777777" w:rsidR="00000000" w:rsidRDefault="0069655B">
      <w:pPr>
        <w:pStyle w:val="af0"/>
        <w:rPr>
          <w:rFonts w:hint="cs"/>
          <w:rtl/>
        </w:rPr>
      </w:pPr>
    </w:p>
    <w:p w14:paraId="5928F15A" w14:textId="77777777" w:rsidR="00000000" w:rsidRDefault="0069655B">
      <w:pPr>
        <w:pStyle w:val="af0"/>
        <w:rPr>
          <w:rtl/>
        </w:rPr>
      </w:pPr>
      <w:r>
        <w:rPr>
          <w:rFonts w:hint="eastAsia"/>
          <w:rtl/>
        </w:rPr>
        <w:t>אופיר</w:t>
      </w:r>
      <w:r>
        <w:rPr>
          <w:rtl/>
        </w:rPr>
        <w:t xml:space="preserve"> פינס-פז (העבודה-מימד):</w:t>
      </w:r>
    </w:p>
    <w:p w14:paraId="12BFF239" w14:textId="77777777" w:rsidR="00000000" w:rsidRDefault="0069655B">
      <w:pPr>
        <w:pStyle w:val="a0"/>
        <w:rPr>
          <w:rFonts w:hint="cs"/>
          <w:rtl/>
        </w:rPr>
      </w:pPr>
    </w:p>
    <w:p w14:paraId="68BC3717" w14:textId="77777777" w:rsidR="00000000" w:rsidRDefault="0069655B">
      <w:pPr>
        <w:pStyle w:val="a0"/>
        <w:rPr>
          <w:rFonts w:hint="cs"/>
          <w:rtl/>
        </w:rPr>
      </w:pPr>
      <w:r>
        <w:rPr>
          <w:rFonts w:hint="cs"/>
          <w:rtl/>
        </w:rPr>
        <w:t>הפתיח הוא - - -</w:t>
      </w:r>
    </w:p>
    <w:p w14:paraId="179A6B03" w14:textId="77777777" w:rsidR="00000000" w:rsidRDefault="0069655B">
      <w:pPr>
        <w:pStyle w:val="a0"/>
        <w:rPr>
          <w:rFonts w:hint="cs"/>
          <w:rtl/>
        </w:rPr>
      </w:pPr>
    </w:p>
    <w:p w14:paraId="1A081D05" w14:textId="77777777" w:rsidR="00000000" w:rsidRDefault="0069655B">
      <w:pPr>
        <w:pStyle w:val="af1"/>
        <w:rPr>
          <w:rtl/>
        </w:rPr>
      </w:pPr>
      <w:r>
        <w:rPr>
          <w:rtl/>
        </w:rPr>
        <w:t>היו"ר ראובן ריבלין:</w:t>
      </w:r>
    </w:p>
    <w:p w14:paraId="444E14DE" w14:textId="77777777" w:rsidR="00000000" w:rsidRDefault="0069655B">
      <w:pPr>
        <w:pStyle w:val="a0"/>
        <w:rPr>
          <w:rtl/>
        </w:rPr>
      </w:pPr>
    </w:p>
    <w:p w14:paraId="02837081" w14:textId="77777777" w:rsidR="00000000" w:rsidRDefault="0069655B">
      <w:pPr>
        <w:pStyle w:val="a0"/>
        <w:rPr>
          <w:rFonts w:hint="cs"/>
          <w:rtl/>
        </w:rPr>
      </w:pPr>
      <w:r>
        <w:rPr>
          <w:rFonts w:hint="cs"/>
          <w:rtl/>
        </w:rPr>
        <w:t xml:space="preserve">הפתיח הוא שאדוני, למיטב ידיעתו של חבר הכנסת פינס, אינו סגן השר לענייני רשות השידור. ואז יש בעיה </w:t>
      </w:r>
      <w:r>
        <w:rPr>
          <w:rFonts w:hint="cs"/>
          <w:rtl/>
        </w:rPr>
        <w:t>אם אדוני יכול לענות בשם זה - אני לא שמתי לב.</w:t>
      </w:r>
    </w:p>
    <w:p w14:paraId="077FAEE7" w14:textId="77777777" w:rsidR="00000000" w:rsidRDefault="0069655B">
      <w:pPr>
        <w:pStyle w:val="a0"/>
        <w:rPr>
          <w:rFonts w:hint="cs"/>
          <w:rtl/>
        </w:rPr>
      </w:pPr>
    </w:p>
    <w:p w14:paraId="48658393" w14:textId="77777777" w:rsidR="00000000" w:rsidRDefault="0069655B">
      <w:pPr>
        <w:pStyle w:val="-"/>
        <w:rPr>
          <w:rtl/>
        </w:rPr>
      </w:pPr>
      <w:bookmarkStart w:id="18" w:name="FS000001029T25_02_2004_12_30_05C"/>
      <w:bookmarkEnd w:id="18"/>
      <w:r>
        <w:rPr>
          <w:rtl/>
        </w:rPr>
        <w:t>סגן שר התעשייה, המסחר והתעסוקה מיכאל רצון:</w:t>
      </w:r>
    </w:p>
    <w:p w14:paraId="79757CF3" w14:textId="77777777" w:rsidR="00000000" w:rsidRDefault="0069655B">
      <w:pPr>
        <w:pStyle w:val="a0"/>
        <w:rPr>
          <w:rtl/>
        </w:rPr>
      </w:pPr>
    </w:p>
    <w:p w14:paraId="2B47700A" w14:textId="77777777" w:rsidR="00000000" w:rsidRDefault="0069655B">
      <w:pPr>
        <w:pStyle w:val="a0"/>
        <w:rPr>
          <w:rFonts w:hint="cs"/>
          <w:rtl/>
        </w:rPr>
      </w:pPr>
      <w:r>
        <w:rPr>
          <w:rFonts w:hint="cs"/>
          <w:rtl/>
        </w:rPr>
        <w:t xml:space="preserve">עד כמה שידוע לי, אני יכול לענות, ואני עונה באופן שוטף וסדיר. אני רק לא אחראי בנושא התקשורת. </w:t>
      </w:r>
    </w:p>
    <w:p w14:paraId="6EA1E98D" w14:textId="77777777" w:rsidR="00000000" w:rsidRDefault="0069655B">
      <w:pPr>
        <w:pStyle w:val="a0"/>
        <w:rPr>
          <w:rFonts w:hint="cs"/>
          <w:rtl/>
        </w:rPr>
      </w:pPr>
    </w:p>
    <w:p w14:paraId="5489AFB9" w14:textId="77777777" w:rsidR="00000000" w:rsidRDefault="0069655B">
      <w:pPr>
        <w:pStyle w:val="af0"/>
        <w:rPr>
          <w:rtl/>
        </w:rPr>
      </w:pPr>
      <w:r>
        <w:rPr>
          <w:rFonts w:hint="eastAsia"/>
          <w:rtl/>
        </w:rPr>
        <w:t>אופיר</w:t>
      </w:r>
      <w:r>
        <w:rPr>
          <w:rtl/>
        </w:rPr>
        <w:t xml:space="preserve"> פינס-פז (העבודה-מימד):</w:t>
      </w:r>
    </w:p>
    <w:p w14:paraId="41271C75" w14:textId="77777777" w:rsidR="00000000" w:rsidRDefault="0069655B">
      <w:pPr>
        <w:pStyle w:val="a0"/>
        <w:rPr>
          <w:rFonts w:hint="cs"/>
          <w:rtl/>
        </w:rPr>
      </w:pPr>
    </w:p>
    <w:p w14:paraId="147B7C97" w14:textId="77777777" w:rsidR="00000000" w:rsidRDefault="0069655B">
      <w:pPr>
        <w:pStyle w:val="a0"/>
        <w:rPr>
          <w:rFonts w:hint="cs"/>
          <w:rtl/>
        </w:rPr>
      </w:pPr>
      <w:r>
        <w:rPr>
          <w:rFonts w:hint="cs"/>
          <w:rtl/>
        </w:rPr>
        <w:t>אבל זה בדיוק - זו שאלה בנושא - - -</w:t>
      </w:r>
    </w:p>
    <w:p w14:paraId="6067564A" w14:textId="77777777" w:rsidR="00000000" w:rsidRDefault="0069655B">
      <w:pPr>
        <w:pStyle w:val="a0"/>
        <w:rPr>
          <w:rFonts w:hint="cs"/>
          <w:rtl/>
        </w:rPr>
      </w:pPr>
    </w:p>
    <w:p w14:paraId="77663FE1" w14:textId="77777777" w:rsidR="00000000" w:rsidRDefault="0069655B">
      <w:pPr>
        <w:pStyle w:val="-"/>
        <w:rPr>
          <w:rtl/>
        </w:rPr>
      </w:pPr>
      <w:bookmarkStart w:id="19" w:name="FS000001029T25_02_2004_12_30_38C"/>
      <w:bookmarkEnd w:id="19"/>
      <w:r>
        <w:rPr>
          <w:rtl/>
        </w:rPr>
        <w:t>סגן שר</w:t>
      </w:r>
      <w:r>
        <w:rPr>
          <w:rtl/>
        </w:rPr>
        <w:t xml:space="preserve"> התעשייה, המסחר והתעסוקה מיכאל רצון:</w:t>
      </w:r>
    </w:p>
    <w:p w14:paraId="28AD8344" w14:textId="77777777" w:rsidR="00000000" w:rsidRDefault="0069655B">
      <w:pPr>
        <w:pStyle w:val="a0"/>
        <w:rPr>
          <w:rtl/>
        </w:rPr>
      </w:pPr>
    </w:p>
    <w:p w14:paraId="23918A2B" w14:textId="77777777" w:rsidR="00000000" w:rsidRDefault="0069655B">
      <w:pPr>
        <w:pStyle w:val="a0"/>
        <w:rPr>
          <w:rFonts w:hint="cs"/>
          <w:rtl/>
        </w:rPr>
      </w:pPr>
      <w:r>
        <w:rPr>
          <w:rFonts w:hint="cs"/>
          <w:rtl/>
        </w:rPr>
        <w:t xml:space="preserve">תקשורת, לא רשות השידור. רשות השידור זה משהו אחר. </w:t>
      </w:r>
    </w:p>
    <w:p w14:paraId="216E4B85" w14:textId="77777777" w:rsidR="00000000" w:rsidRDefault="0069655B">
      <w:pPr>
        <w:pStyle w:val="af0"/>
        <w:rPr>
          <w:rtl/>
        </w:rPr>
      </w:pPr>
    </w:p>
    <w:p w14:paraId="1F53F420" w14:textId="77777777" w:rsidR="00000000" w:rsidRDefault="0069655B">
      <w:pPr>
        <w:pStyle w:val="af0"/>
        <w:rPr>
          <w:rtl/>
        </w:rPr>
      </w:pPr>
      <w:r>
        <w:rPr>
          <w:rFonts w:hint="eastAsia"/>
          <w:rtl/>
        </w:rPr>
        <w:t>אופיר</w:t>
      </w:r>
      <w:r>
        <w:rPr>
          <w:rtl/>
        </w:rPr>
        <w:t xml:space="preserve"> פינס-פז (העבודה-מימד):</w:t>
      </w:r>
    </w:p>
    <w:p w14:paraId="72C93C0D" w14:textId="77777777" w:rsidR="00000000" w:rsidRDefault="0069655B">
      <w:pPr>
        <w:pStyle w:val="a0"/>
        <w:rPr>
          <w:rFonts w:hint="cs"/>
          <w:rtl/>
        </w:rPr>
      </w:pPr>
    </w:p>
    <w:p w14:paraId="2D11A30E" w14:textId="77777777" w:rsidR="00000000" w:rsidRDefault="0069655B">
      <w:pPr>
        <w:pStyle w:val="a0"/>
        <w:rPr>
          <w:rFonts w:hint="cs"/>
          <w:rtl/>
        </w:rPr>
      </w:pPr>
      <w:r>
        <w:rPr>
          <w:rFonts w:hint="cs"/>
          <w:rtl/>
        </w:rPr>
        <w:t>ראשית, אני מציע שתמשיך לענות, אבל - - -</w:t>
      </w:r>
    </w:p>
    <w:p w14:paraId="18A90BF5" w14:textId="77777777" w:rsidR="00000000" w:rsidRDefault="0069655B">
      <w:pPr>
        <w:pStyle w:val="a0"/>
        <w:rPr>
          <w:rFonts w:hint="cs"/>
          <w:rtl/>
        </w:rPr>
      </w:pPr>
    </w:p>
    <w:p w14:paraId="283C6E80" w14:textId="77777777" w:rsidR="00000000" w:rsidRDefault="0069655B">
      <w:pPr>
        <w:pStyle w:val="af1"/>
        <w:rPr>
          <w:rtl/>
        </w:rPr>
      </w:pPr>
      <w:r>
        <w:rPr>
          <w:rtl/>
        </w:rPr>
        <w:t>היו"ר ראובן ריבלין:</w:t>
      </w:r>
    </w:p>
    <w:p w14:paraId="3167FCB1" w14:textId="77777777" w:rsidR="00000000" w:rsidRDefault="0069655B">
      <w:pPr>
        <w:pStyle w:val="a0"/>
        <w:rPr>
          <w:rtl/>
        </w:rPr>
      </w:pPr>
    </w:p>
    <w:p w14:paraId="7D55E41E" w14:textId="77777777" w:rsidR="00000000" w:rsidRDefault="0069655B">
      <w:pPr>
        <w:pStyle w:val="a0"/>
        <w:rPr>
          <w:rFonts w:hint="cs"/>
          <w:rtl/>
        </w:rPr>
      </w:pPr>
      <w:r>
        <w:rPr>
          <w:rFonts w:hint="cs"/>
          <w:rtl/>
        </w:rPr>
        <w:t>אבל תבדוק את זה. אני מוכרח לומר, מפאת כבודו של אדוני, כמובן. אדוני רשאי להש</w:t>
      </w:r>
      <w:r>
        <w:rPr>
          <w:rFonts w:hint="cs"/>
          <w:rtl/>
        </w:rPr>
        <w:t>יב על כל דבר, כחבר הכנסת, שהרי אז הוא יכול. אבל נדמה לי שבגלל האחריות המיניסטריאלית יכול רק שר שהוא אחראי על המשרד לענות על שאילתות רגילות. משום שאם לא כך, אתה תענה ואז הוא יאמר: הוא לא חייב אותי. ולכן רצוי באמת שהשר עצמו יענה; או שיש לי בשבילו הצעה יותר ט</w:t>
      </w:r>
      <w:r>
        <w:rPr>
          <w:rFonts w:hint="cs"/>
          <w:rtl/>
        </w:rPr>
        <w:t xml:space="preserve">ובה: למנות אותך לסגן שר גם בענייני המשרד הזה. זה הכול. פשוט מאוד. </w:t>
      </w:r>
    </w:p>
    <w:p w14:paraId="631D6096" w14:textId="77777777" w:rsidR="00000000" w:rsidRDefault="0069655B">
      <w:pPr>
        <w:pStyle w:val="a0"/>
        <w:rPr>
          <w:rFonts w:hint="cs"/>
          <w:rtl/>
        </w:rPr>
      </w:pPr>
    </w:p>
    <w:p w14:paraId="790F46E9" w14:textId="77777777" w:rsidR="00000000" w:rsidRDefault="0069655B">
      <w:pPr>
        <w:pStyle w:val="a0"/>
        <w:rPr>
          <w:rFonts w:hint="cs"/>
          <w:rtl/>
        </w:rPr>
      </w:pPr>
      <w:r>
        <w:rPr>
          <w:rFonts w:hint="cs"/>
          <w:rtl/>
        </w:rPr>
        <w:t xml:space="preserve">בבקשה. ובכל זאת ישאל אדוני את השאלה. הוא, אם לא יוכל לענות עליה, יבקש מהשר לענות לך בכתב. בבקשה, אדוני. </w:t>
      </w:r>
    </w:p>
    <w:p w14:paraId="5A20527A" w14:textId="77777777" w:rsidR="00000000" w:rsidRDefault="0069655B">
      <w:pPr>
        <w:pStyle w:val="a0"/>
        <w:rPr>
          <w:rFonts w:hint="cs"/>
          <w:rtl/>
        </w:rPr>
      </w:pPr>
    </w:p>
    <w:p w14:paraId="2508F9A6" w14:textId="77777777" w:rsidR="00000000" w:rsidRDefault="0069655B">
      <w:pPr>
        <w:pStyle w:val="af0"/>
        <w:rPr>
          <w:rtl/>
        </w:rPr>
      </w:pPr>
      <w:r>
        <w:rPr>
          <w:rFonts w:hint="eastAsia"/>
          <w:rtl/>
        </w:rPr>
        <w:t>אופיר</w:t>
      </w:r>
      <w:r>
        <w:rPr>
          <w:rtl/>
        </w:rPr>
        <w:t xml:space="preserve"> פינס-פז (העבודה-מימד):</w:t>
      </w:r>
    </w:p>
    <w:p w14:paraId="645E1B49" w14:textId="77777777" w:rsidR="00000000" w:rsidRDefault="0069655B">
      <w:pPr>
        <w:pStyle w:val="a0"/>
        <w:rPr>
          <w:rFonts w:hint="cs"/>
          <w:rtl/>
        </w:rPr>
      </w:pPr>
    </w:p>
    <w:p w14:paraId="0949B263" w14:textId="77777777" w:rsidR="00000000" w:rsidRDefault="0069655B">
      <w:pPr>
        <w:pStyle w:val="a0"/>
        <w:rPr>
          <w:rFonts w:hint="cs"/>
          <w:rtl/>
        </w:rPr>
      </w:pPr>
      <w:r>
        <w:rPr>
          <w:rFonts w:hint="cs"/>
          <w:rtl/>
        </w:rPr>
        <w:t>אני רוצה לומר לך, אדוני סגן השר, שעל-פי מידע מוצק שק</w:t>
      </w:r>
      <w:r>
        <w:rPr>
          <w:rFonts w:hint="cs"/>
          <w:rtl/>
        </w:rPr>
        <w:t>יים בידי - ואם תרצה גם אעביר לך אותו ללא שמות, אבל עם אירועים - נמסר לכתבים שהם לא יכולים לצאת לשטח בשל מגבלה תקציבית. אין יכולת לממן עבורם רכב ממוגן. נקודה. והדברים האלה חזרו על עצמם. יכול להיות שהיום הם פסקו. אז קודם כול, מה שאני מציע זה, שאם באמת התופעה</w:t>
      </w:r>
      <w:r>
        <w:rPr>
          <w:rFonts w:hint="cs"/>
          <w:rtl/>
        </w:rPr>
        <w:t xml:space="preserve"> הזאת היתה קיימת, אפילו עכשיו היא נפסקה, אנא תאמרו: היתה קיימת, היה אילוץ תקציבי, כרגע טיפלנו בזה והיא הופסקה. אבל לבוא ולהכחיש את העניין הזה באופן גורף </w:t>
      </w:r>
      <w:r>
        <w:rPr>
          <w:rtl/>
        </w:rPr>
        <w:t>–</w:t>
      </w:r>
      <w:r>
        <w:rPr>
          <w:rFonts w:hint="cs"/>
          <w:rtl/>
        </w:rPr>
        <w:t xml:space="preserve"> אני אומר לך: יש לי עדויות, יש לי רשימה, יש לי תאריכים, ואני מצפה לקבל התייחסות לעניין הזה. </w:t>
      </w:r>
    </w:p>
    <w:p w14:paraId="6B4D44E6" w14:textId="77777777" w:rsidR="00000000" w:rsidRDefault="0069655B">
      <w:pPr>
        <w:pStyle w:val="a0"/>
        <w:rPr>
          <w:rFonts w:hint="cs"/>
          <w:rtl/>
        </w:rPr>
      </w:pPr>
    </w:p>
    <w:p w14:paraId="0E590998" w14:textId="77777777" w:rsidR="00000000" w:rsidRDefault="0069655B">
      <w:pPr>
        <w:pStyle w:val="af1"/>
        <w:rPr>
          <w:rtl/>
        </w:rPr>
      </w:pPr>
      <w:r>
        <w:rPr>
          <w:rtl/>
        </w:rPr>
        <w:t>היו"ר רא</w:t>
      </w:r>
      <w:r>
        <w:rPr>
          <w:rtl/>
        </w:rPr>
        <w:t>ובן ריבלין:</w:t>
      </w:r>
    </w:p>
    <w:p w14:paraId="08D1BE33" w14:textId="77777777" w:rsidR="00000000" w:rsidRDefault="0069655B">
      <w:pPr>
        <w:pStyle w:val="a0"/>
        <w:rPr>
          <w:rtl/>
        </w:rPr>
      </w:pPr>
    </w:p>
    <w:p w14:paraId="717A63EB" w14:textId="77777777" w:rsidR="00000000" w:rsidRDefault="0069655B">
      <w:pPr>
        <w:pStyle w:val="a0"/>
        <w:rPr>
          <w:rFonts w:hint="cs"/>
          <w:rtl/>
        </w:rPr>
      </w:pPr>
      <w:r>
        <w:rPr>
          <w:rFonts w:hint="cs"/>
          <w:rtl/>
        </w:rPr>
        <w:t xml:space="preserve">תודה. בבקשה, אדוני. אם אדוני יכול לענות. </w:t>
      </w:r>
    </w:p>
    <w:p w14:paraId="7F5833D1" w14:textId="77777777" w:rsidR="00000000" w:rsidRDefault="0069655B">
      <w:pPr>
        <w:pStyle w:val="a0"/>
        <w:rPr>
          <w:rFonts w:hint="cs"/>
          <w:rtl/>
        </w:rPr>
      </w:pPr>
    </w:p>
    <w:p w14:paraId="75C8C618" w14:textId="77777777" w:rsidR="00000000" w:rsidRDefault="0069655B">
      <w:pPr>
        <w:pStyle w:val="-"/>
        <w:rPr>
          <w:rtl/>
        </w:rPr>
      </w:pPr>
      <w:bookmarkStart w:id="20" w:name="FS000001029T25_02_2004_13_03_50C"/>
      <w:bookmarkEnd w:id="20"/>
      <w:r>
        <w:rPr>
          <w:rtl/>
        </w:rPr>
        <w:t>סגן שר התעשייה, המסחר והתעסוקה מיכאל רצון:</w:t>
      </w:r>
    </w:p>
    <w:p w14:paraId="32647996" w14:textId="77777777" w:rsidR="00000000" w:rsidRDefault="0069655B">
      <w:pPr>
        <w:pStyle w:val="a0"/>
        <w:rPr>
          <w:rtl/>
        </w:rPr>
      </w:pPr>
    </w:p>
    <w:p w14:paraId="53993480" w14:textId="77777777" w:rsidR="00000000" w:rsidRDefault="0069655B">
      <w:pPr>
        <w:pStyle w:val="a0"/>
        <w:rPr>
          <w:rFonts w:hint="cs"/>
          <w:rtl/>
        </w:rPr>
      </w:pPr>
      <w:r>
        <w:rPr>
          <w:rFonts w:hint="cs"/>
          <w:rtl/>
        </w:rPr>
        <w:t>אשר לשאלתך, עניתי עליה שאכן יש מצוקה תקציבית, ובגלל - - -</w:t>
      </w:r>
    </w:p>
    <w:p w14:paraId="377FF781" w14:textId="77777777" w:rsidR="00000000" w:rsidRDefault="0069655B">
      <w:pPr>
        <w:pStyle w:val="a0"/>
        <w:rPr>
          <w:rFonts w:hint="cs"/>
          <w:rtl/>
        </w:rPr>
      </w:pPr>
    </w:p>
    <w:p w14:paraId="4346E402" w14:textId="77777777" w:rsidR="00000000" w:rsidRDefault="0069655B">
      <w:pPr>
        <w:pStyle w:val="af1"/>
        <w:rPr>
          <w:rtl/>
        </w:rPr>
      </w:pPr>
      <w:r>
        <w:rPr>
          <w:rtl/>
        </w:rPr>
        <w:t>היו"ר ראובן ריבלין:</w:t>
      </w:r>
    </w:p>
    <w:p w14:paraId="11A5F9E5" w14:textId="77777777" w:rsidR="00000000" w:rsidRDefault="0069655B">
      <w:pPr>
        <w:pStyle w:val="a0"/>
        <w:rPr>
          <w:rtl/>
        </w:rPr>
      </w:pPr>
    </w:p>
    <w:p w14:paraId="27707F83" w14:textId="77777777" w:rsidR="00000000" w:rsidRDefault="0069655B">
      <w:pPr>
        <w:pStyle w:val="a0"/>
        <w:rPr>
          <w:rFonts w:hint="cs"/>
          <w:rtl/>
        </w:rPr>
      </w:pPr>
      <w:r>
        <w:rPr>
          <w:rFonts w:hint="cs"/>
          <w:rtl/>
        </w:rPr>
        <w:t>האם אדוני חושב שצריך להגדיל את אגרת הטלוויזיה והרדיו, אולי? או שמא רשות השיד</w:t>
      </w:r>
      <w:r>
        <w:rPr>
          <w:rFonts w:hint="cs"/>
          <w:rtl/>
        </w:rPr>
        <w:t xml:space="preserve">ור, שהיא היחידה בישראל שאין לה דאגה תקציבית, בכלל, משום שכל אזרחיה משלמים אגרת טלוויזיה, לא יכולה לשלוח לשטחים - זאת אומרת: הכול אפשר. לפרסם את החדשות, להודיע את החדשות, לעשות חוזים, הכול אפשר </w:t>
      </w:r>
      <w:r>
        <w:rPr>
          <w:rtl/>
        </w:rPr>
        <w:t>–</w:t>
      </w:r>
      <w:r>
        <w:rPr>
          <w:rFonts w:hint="cs"/>
          <w:rtl/>
        </w:rPr>
        <w:t xml:space="preserve"> רק אי-אפשר להביא את החדשות?   </w:t>
      </w:r>
    </w:p>
    <w:p w14:paraId="21D89CB5" w14:textId="77777777" w:rsidR="00000000" w:rsidRDefault="0069655B">
      <w:pPr>
        <w:pStyle w:val="a0"/>
        <w:rPr>
          <w:rFonts w:hint="cs"/>
          <w:color w:val="0000FF"/>
          <w:szCs w:val="28"/>
          <w:rtl/>
        </w:rPr>
      </w:pPr>
    </w:p>
    <w:p w14:paraId="0E00969C" w14:textId="77777777" w:rsidR="00000000" w:rsidRDefault="0069655B">
      <w:pPr>
        <w:pStyle w:val="-"/>
        <w:rPr>
          <w:rtl/>
        </w:rPr>
      </w:pPr>
      <w:r>
        <w:rPr>
          <w:rFonts w:hint="eastAsia"/>
          <w:rtl/>
        </w:rPr>
        <w:t>סגן שר התעשייה, המסחר והתעסוק</w:t>
      </w:r>
      <w:r>
        <w:rPr>
          <w:rFonts w:hint="eastAsia"/>
          <w:rtl/>
        </w:rPr>
        <w:t>ה מיכאל רצון:</w:t>
      </w:r>
    </w:p>
    <w:p w14:paraId="479EA3C1" w14:textId="77777777" w:rsidR="00000000" w:rsidRDefault="0069655B">
      <w:pPr>
        <w:pStyle w:val="a0"/>
        <w:rPr>
          <w:rFonts w:hint="cs"/>
          <w:rtl/>
        </w:rPr>
      </w:pPr>
    </w:p>
    <w:p w14:paraId="2BFD0F16" w14:textId="77777777" w:rsidR="00000000" w:rsidRDefault="0069655B">
      <w:pPr>
        <w:pStyle w:val="a0"/>
        <w:rPr>
          <w:rFonts w:hint="cs"/>
          <w:rtl/>
        </w:rPr>
      </w:pPr>
      <w:r>
        <w:rPr>
          <w:rFonts w:hint="cs"/>
          <w:rtl/>
        </w:rPr>
        <w:t>לא אסור להם, ולא שהם לא נוסעים. מותר להם והם נוסעים. מתוך צרכים של התייעלות אומרים להם לנסוע ביחד עם כתבי ערוץ-1. אינני מבין איפה הבעיה. הם יכולים לנסוע לאותו אירוע עם כתבי רשות השידור.</w:t>
      </w:r>
    </w:p>
    <w:p w14:paraId="26388F04" w14:textId="77777777" w:rsidR="00000000" w:rsidRDefault="0069655B">
      <w:pPr>
        <w:pStyle w:val="a3"/>
        <w:ind w:firstLine="720"/>
        <w:jc w:val="both"/>
        <w:rPr>
          <w:rFonts w:hint="cs"/>
          <w:b w:val="0"/>
          <w:bCs w:val="0"/>
          <w:sz w:val="22"/>
          <w:szCs w:val="22"/>
          <w:rtl/>
          <w:lang w:eastAsia="he-IL"/>
        </w:rPr>
      </w:pPr>
    </w:p>
    <w:p w14:paraId="62D365FE" w14:textId="77777777" w:rsidR="00000000" w:rsidRDefault="0069655B">
      <w:pPr>
        <w:pStyle w:val="af1"/>
        <w:rPr>
          <w:rtl/>
        </w:rPr>
      </w:pPr>
      <w:r>
        <w:rPr>
          <w:rtl/>
        </w:rPr>
        <w:t>היו"ר ראובן ריבלין:</w:t>
      </w:r>
    </w:p>
    <w:p w14:paraId="62FC9D6F" w14:textId="77777777" w:rsidR="00000000" w:rsidRDefault="0069655B">
      <w:pPr>
        <w:pStyle w:val="a0"/>
        <w:rPr>
          <w:rtl/>
        </w:rPr>
      </w:pPr>
    </w:p>
    <w:p w14:paraId="10309533" w14:textId="77777777" w:rsidR="00000000" w:rsidRDefault="0069655B">
      <w:pPr>
        <w:pStyle w:val="a0"/>
        <w:rPr>
          <w:rFonts w:hint="cs"/>
          <w:rtl/>
        </w:rPr>
      </w:pPr>
      <w:r>
        <w:rPr>
          <w:rFonts w:hint="cs"/>
          <w:rtl/>
        </w:rPr>
        <w:t>האם דומה רדיו לטלוויזיה? בטלוויזי</w:t>
      </w:r>
      <w:r>
        <w:rPr>
          <w:rFonts w:hint="cs"/>
          <w:rtl/>
        </w:rPr>
        <w:t>ה משדרים חדשות בשעה 17:00 ובשעה 21:00, וברדיו צריכים לשדר באופן רצוף ולתת כתבות מן השטח. קשה לי להבין, אבל יכול להיות שאלה סדרי העדיפויות ואנחנו לא מבינים שום דבר בשידור. תודה רבה לאדוני. אם אדוני ישאל שאילתא בעל-פה בעניין זה, אני אאשר אותה כדי שאנו נקבל פ</w:t>
      </w:r>
      <w:r>
        <w:rPr>
          <w:rFonts w:hint="cs"/>
          <w:rtl/>
        </w:rPr>
        <w:t>ה תשובות ברורות. יכול להיות שאם המצוקה ברשות השידור כל כך גדולה, אז אולי האגרה מטילה עליהם דברים שהם לא יכולים לעמוד בהם.</w:t>
      </w:r>
    </w:p>
    <w:p w14:paraId="32D89241" w14:textId="77777777" w:rsidR="00000000" w:rsidRDefault="0069655B">
      <w:pPr>
        <w:pStyle w:val="a0"/>
        <w:rPr>
          <w:rFonts w:hint="cs"/>
          <w:rtl/>
        </w:rPr>
      </w:pPr>
    </w:p>
    <w:p w14:paraId="396FA174" w14:textId="77777777" w:rsidR="00000000" w:rsidRDefault="0069655B">
      <w:pPr>
        <w:pStyle w:val="a0"/>
        <w:rPr>
          <w:rFonts w:hint="cs"/>
          <w:rtl/>
        </w:rPr>
      </w:pPr>
      <w:r>
        <w:rPr>
          <w:rFonts w:hint="cs"/>
          <w:rtl/>
        </w:rPr>
        <w:t xml:space="preserve">חבר הכנסת שלום שמחון ייענה על שאילתא רגילה מס' 945, בעניין מושב שער-אפרים. </w:t>
      </w:r>
    </w:p>
    <w:p w14:paraId="0A91B0D1" w14:textId="77777777" w:rsidR="00000000" w:rsidRDefault="0069655B">
      <w:pPr>
        <w:pStyle w:val="a0"/>
        <w:rPr>
          <w:rFonts w:hint="cs"/>
          <w:rtl/>
        </w:rPr>
      </w:pPr>
    </w:p>
    <w:p w14:paraId="1238F4F4" w14:textId="77777777" w:rsidR="00000000" w:rsidRDefault="0069655B">
      <w:pPr>
        <w:pStyle w:val="a1"/>
        <w:jc w:val="center"/>
        <w:rPr>
          <w:rtl/>
        </w:rPr>
      </w:pPr>
      <w:bookmarkStart w:id="21" w:name="CQ19214FI0019214T25_02_2004_13_40_57"/>
      <w:bookmarkStart w:id="22" w:name="_Toc69694861"/>
      <w:bookmarkEnd w:id="21"/>
      <w:r>
        <w:rPr>
          <w:rtl/>
        </w:rPr>
        <w:t xml:space="preserve">945. </w:t>
      </w:r>
      <w:r>
        <w:rPr>
          <w:rFonts w:hint="cs"/>
          <w:rtl/>
        </w:rPr>
        <w:t xml:space="preserve">הרחבת </w:t>
      </w:r>
      <w:r>
        <w:rPr>
          <w:rtl/>
        </w:rPr>
        <w:t>מושב שער</w:t>
      </w:r>
      <w:r>
        <w:rPr>
          <w:rFonts w:hint="cs"/>
          <w:rtl/>
        </w:rPr>
        <w:t>-</w:t>
      </w:r>
      <w:r>
        <w:rPr>
          <w:rtl/>
        </w:rPr>
        <w:t>אפרים</w:t>
      </w:r>
      <w:bookmarkEnd w:id="22"/>
    </w:p>
    <w:p w14:paraId="2E1A02DE" w14:textId="77777777" w:rsidR="00000000" w:rsidRDefault="0069655B">
      <w:pPr>
        <w:pStyle w:val="a0"/>
        <w:rPr>
          <w:rFonts w:hint="cs"/>
          <w:rtl/>
        </w:rPr>
      </w:pPr>
    </w:p>
    <w:p w14:paraId="36ECCA67" w14:textId="77777777" w:rsidR="00000000" w:rsidRDefault="0069655B">
      <w:pPr>
        <w:pStyle w:val="a0"/>
        <w:ind w:firstLine="0"/>
        <w:rPr>
          <w:bCs/>
          <w:u w:val="single"/>
        </w:rPr>
      </w:pPr>
      <w:bookmarkStart w:id="23" w:name="ESQ19214"/>
      <w:bookmarkEnd w:id="23"/>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w:t>
      </w:r>
      <w:r>
        <w:rPr>
          <w:bCs/>
          <w:u w:val="single"/>
          <w:rtl/>
        </w:rPr>
        <w:t>ר התעשייה, המסחר והתעסוקה</w:t>
      </w:r>
    </w:p>
    <w:p w14:paraId="351D9D65" w14:textId="77777777" w:rsidR="00000000" w:rsidRDefault="0069655B">
      <w:pPr>
        <w:pStyle w:val="a0"/>
        <w:ind w:firstLine="720"/>
      </w:pPr>
      <w:r>
        <w:rPr>
          <w:rtl/>
        </w:rPr>
        <w:t>ביום כ"ט בכסל</w:t>
      </w:r>
      <w:r>
        <w:rPr>
          <w:rFonts w:hint="cs"/>
          <w:rtl/>
        </w:rPr>
        <w:t>י</w:t>
      </w:r>
      <w:r>
        <w:rPr>
          <w:rtl/>
        </w:rPr>
        <w:t>ו התשס"ד (24 בדצמבר 2003):</w:t>
      </w:r>
    </w:p>
    <w:p w14:paraId="4C2C0C93" w14:textId="77777777" w:rsidR="00000000" w:rsidRDefault="0069655B">
      <w:pPr>
        <w:pStyle w:val="a0"/>
        <w:rPr>
          <w:rFonts w:hint="cs"/>
          <w:rtl/>
        </w:rPr>
      </w:pPr>
    </w:p>
    <w:p w14:paraId="50EB37EC" w14:textId="77777777" w:rsidR="00000000" w:rsidRDefault="0069655B">
      <w:pPr>
        <w:pStyle w:val="a0"/>
        <w:rPr>
          <w:rFonts w:hint="cs"/>
        </w:rPr>
      </w:pPr>
    </w:p>
    <w:p w14:paraId="6ACD2E60" w14:textId="77777777" w:rsidR="00000000" w:rsidRDefault="0069655B">
      <w:pPr>
        <w:pStyle w:val="a0"/>
        <w:ind w:firstLine="720"/>
      </w:pPr>
      <w:r>
        <w:rPr>
          <w:rFonts w:hint="cs"/>
          <w:rtl/>
        </w:rPr>
        <w:t>נודע לי, כי 127</w:t>
      </w:r>
      <w:r>
        <w:rPr>
          <w:rtl/>
        </w:rPr>
        <w:t xml:space="preserve"> משפחות </w:t>
      </w:r>
      <w:r>
        <w:rPr>
          <w:rFonts w:hint="cs"/>
          <w:rtl/>
        </w:rPr>
        <w:t xml:space="preserve">המתגוררות במושב שער-אפרים </w:t>
      </w:r>
      <w:r>
        <w:rPr>
          <w:rtl/>
        </w:rPr>
        <w:t xml:space="preserve">שילמו הוצאות פיתוח </w:t>
      </w:r>
      <w:r>
        <w:rPr>
          <w:rFonts w:hint="cs"/>
          <w:rtl/>
        </w:rPr>
        <w:t xml:space="preserve">למינהל מקרקעי ישראל על מנת </w:t>
      </w:r>
      <w:r>
        <w:rPr>
          <w:rtl/>
        </w:rPr>
        <w:t xml:space="preserve">לקבל זכות למגרש לבנייה, במסגרת הרחבת </w:t>
      </w:r>
      <w:r>
        <w:rPr>
          <w:rFonts w:hint="cs"/>
          <w:rtl/>
        </w:rPr>
        <w:t>ה</w:t>
      </w:r>
      <w:r>
        <w:rPr>
          <w:rtl/>
        </w:rPr>
        <w:t>מושב</w:t>
      </w:r>
      <w:r>
        <w:rPr>
          <w:rFonts w:hint="cs"/>
          <w:rtl/>
        </w:rPr>
        <w:t>, וכי המינהל אינו מחתים את המשתכנים על חוזה פיתוח.</w:t>
      </w:r>
      <w:r>
        <w:rPr>
          <w:rtl/>
        </w:rPr>
        <w:t xml:space="preserve"> </w:t>
      </w:r>
    </w:p>
    <w:p w14:paraId="5C790A51" w14:textId="77777777" w:rsidR="00000000" w:rsidRDefault="0069655B">
      <w:pPr>
        <w:pStyle w:val="a0"/>
        <w:ind w:firstLine="720"/>
      </w:pPr>
    </w:p>
    <w:p w14:paraId="2A8D9F91" w14:textId="77777777" w:rsidR="00000000" w:rsidRDefault="0069655B">
      <w:pPr>
        <w:pStyle w:val="a0"/>
        <w:ind w:firstLine="720"/>
      </w:pPr>
      <w:r>
        <w:rPr>
          <w:rFonts w:hint="cs"/>
          <w:rtl/>
        </w:rPr>
        <w:t>רצוני לשאול</w:t>
      </w:r>
      <w:r>
        <w:rPr>
          <w:rtl/>
        </w:rPr>
        <w:t>:</w:t>
      </w:r>
    </w:p>
    <w:p w14:paraId="162F44DC" w14:textId="77777777" w:rsidR="00000000" w:rsidRDefault="0069655B">
      <w:pPr>
        <w:pStyle w:val="a0"/>
        <w:ind w:firstLine="720"/>
        <w:rPr>
          <w:rFonts w:hint="cs"/>
          <w:rtl/>
        </w:rPr>
      </w:pPr>
    </w:p>
    <w:p w14:paraId="2E7174D4" w14:textId="77777777" w:rsidR="00000000" w:rsidRDefault="0069655B">
      <w:pPr>
        <w:pStyle w:val="a0"/>
        <w:ind w:firstLine="720"/>
        <w:rPr>
          <w:rFonts w:hint="cs"/>
          <w:rtl/>
        </w:rPr>
      </w:pPr>
      <w:r>
        <w:rPr>
          <w:rFonts w:hint="cs"/>
          <w:rtl/>
        </w:rPr>
        <w:t xml:space="preserve">1. האם הידיעות נכונות?  </w:t>
      </w:r>
    </w:p>
    <w:p w14:paraId="519BB8BD" w14:textId="77777777" w:rsidR="00000000" w:rsidRDefault="0069655B">
      <w:pPr>
        <w:pStyle w:val="a0"/>
        <w:ind w:firstLine="720"/>
        <w:rPr>
          <w:rFonts w:hint="cs"/>
        </w:rPr>
      </w:pPr>
    </w:p>
    <w:p w14:paraId="5E0B0EB0" w14:textId="77777777" w:rsidR="00000000" w:rsidRDefault="0069655B">
      <w:pPr>
        <w:pStyle w:val="a0"/>
        <w:ind w:firstLine="720"/>
        <w:rPr>
          <w:rtl/>
        </w:rPr>
      </w:pPr>
      <w:r>
        <w:rPr>
          <w:rFonts w:hint="cs"/>
          <w:rtl/>
        </w:rPr>
        <w:t xml:space="preserve">2. אם כן - </w:t>
      </w:r>
      <w:r>
        <w:rPr>
          <w:rtl/>
        </w:rPr>
        <w:t xml:space="preserve">מדוע </w:t>
      </w:r>
      <w:r>
        <w:rPr>
          <w:rFonts w:hint="cs"/>
          <w:rtl/>
        </w:rPr>
        <w:t>המינהל</w:t>
      </w:r>
      <w:r>
        <w:rPr>
          <w:rtl/>
        </w:rPr>
        <w:t xml:space="preserve"> אינו </w:t>
      </w:r>
      <w:r>
        <w:rPr>
          <w:rFonts w:hint="cs"/>
          <w:rtl/>
        </w:rPr>
        <w:t>מחתים את</w:t>
      </w:r>
      <w:r>
        <w:rPr>
          <w:rtl/>
        </w:rPr>
        <w:t xml:space="preserve"> המשתכנים על חוזה פיתוח?</w:t>
      </w:r>
    </w:p>
    <w:p w14:paraId="693F6295" w14:textId="77777777" w:rsidR="00000000" w:rsidRDefault="0069655B">
      <w:pPr>
        <w:pStyle w:val="a0"/>
        <w:ind w:firstLine="720"/>
        <w:rPr>
          <w:rtl/>
        </w:rPr>
      </w:pPr>
    </w:p>
    <w:p w14:paraId="3FB5D681" w14:textId="77777777" w:rsidR="00000000" w:rsidRDefault="0069655B">
      <w:pPr>
        <w:pStyle w:val="a0"/>
        <w:ind w:firstLine="720"/>
        <w:rPr>
          <w:rtl/>
        </w:rPr>
      </w:pPr>
      <w:r>
        <w:rPr>
          <w:rFonts w:hint="cs"/>
          <w:rtl/>
        </w:rPr>
        <w:t>3. האם</w:t>
      </w:r>
      <w:r>
        <w:rPr>
          <w:rtl/>
        </w:rPr>
        <w:t xml:space="preserve"> </w:t>
      </w:r>
      <w:r>
        <w:rPr>
          <w:rFonts w:hint="cs"/>
          <w:rtl/>
        </w:rPr>
        <w:t>יפעל</w:t>
      </w:r>
      <w:r>
        <w:rPr>
          <w:rtl/>
        </w:rPr>
        <w:t xml:space="preserve"> משרדך </w:t>
      </w:r>
      <w:r>
        <w:rPr>
          <w:rFonts w:hint="cs"/>
          <w:rtl/>
        </w:rPr>
        <w:t>לקידום</w:t>
      </w:r>
      <w:r>
        <w:rPr>
          <w:rtl/>
        </w:rPr>
        <w:t xml:space="preserve"> פרויקט הרחבת המושב</w:t>
      </w:r>
      <w:r>
        <w:rPr>
          <w:rFonts w:hint="cs"/>
          <w:rtl/>
        </w:rPr>
        <w:t xml:space="preserve">, ואם כן </w:t>
      </w:r>
      <w:r>
        <w:rPr>
          <w:rFonts w:hint="eastAsia"/>
          <w:rtl/>
        </w:rPr>
        <w:t>–</w:t>
      </w:r>
      <w:r>
        <w:rPr>
          <w:rFonts w:hint="cs"/>
          <w:rtl/>
        </w:rPr>
        <w:t xml:space="preserve"> כיצד</w:t>
      </w:r>
      <w:r>
        <w:rPr>
          <w:rtl/>
        </w:rPr>
        <w:t>?</w:t>
      </w:r>
    </w:p>
    <w:p w14:paraId="3DF2EDAD" w14:textId="77777777" w:rsidR="00000000" w:rsidRDefault="0069655B">
      <w:pPr>
        <w:pStyle w:val="a0"/>
        <w:ind w:firstLine="720"/>
        <w:rPr>
          <w:rtl/>
        </w:rPr>
      </w:pPr>
    </w:p>
    <w:p w14:paraId="2B94E562" w14:textId="77777777" w:rsidR="00000000" w:rsidRDefault="0069655B">
      <w:pPr>
        <w:pStyle w:val="a"/>
        <w:rPr>
          <w:rtl/>
        </w:rPr>
      </w:pPr>
      <w:bookmarkStart w:id="24" w:name="FS000000461T25_02_2004_11_48_47"/>
      <w:bookmarkStart w:id="25" w:name="FS000000461T25_02_2004_11_48_59C"/>
      <w:bookmarkStart w:id="26" w:name="FS000001029T25_02_2004_11_49_11"/>
      <w:bookmarkStart w:id="27" w:name="_Toc69694862"/>
      <w:bookmarkEnd w:id="24"/>
      <w:bookmarkEnd w:id="25"/>
      <w:bookmarkEnd w:id="26"/>
      <w:r>
        <w:rPr>
          <w:rFonts w:hint="eastAsia"/>
          <w:rtl/>
        </w:rPr>
        <w:t>סגן שר התעשייה, המסחר והתעסוקה מיכאל רצון:</w:t>
      </w:r>
      <w:bookmarkEnd w:id="27"/>
    </w:p>
    <w:p w14:paraId="0A30AAC9" w14:textId="77777777" w:rsidR="00000000" w:rsidRDefault="0069655B">
      <w:pPr>
        <w:pStyle w:val="a0"/>
        <w:rPr>
          <w:rFonts w:hint="cs"/>
          <w:rtl/>
        </w:rPr>
      </w:pPr>
    </w:p>
    <w:p w14:paraId="08148DC1" w14:textId="77777777" w:rsidR="00000000" w:rsidRDefault="0069655B">
      <w:pPr>
        <w:pStyle w:val="a0"/>
        <w:rPr>
          <w:rFonts w:hint="cs"/>
          <w:rtl/>
        </w:rPr>
      </w:pPr>
      <w:r>
        <w:rPr>
          <w:rFonts w:hint="cs"/>
          <w:rtl/>
        </w:rPr>
        <w:t xml:space="preserve">אדוני היושב-ראש, חברי הכנסת, חבר הכנסת שמחון, </w:t>
      </w:r>
      <w:r>
        <w:rPr>
          <w:rFonts w:hint="cs"/>
          <w:rtl/>
        </w:rPr>
        <w:t xml:space="preserve">אפתח בכך שאביא לידיעתך את העובדה שמונו ועד ממונה ונאמנים לאגודת שער-אפרים, בשל אי-סדרים שנתגלו בוועד האגודה אשר קידם את פרויקט ההרחבה. המינהל פועל מול הוועד הממונה והנאמנים לחתימת חוזי המשתכנים בהרחבה, על-פי המתווה שלהלן:  </w:t>
      </w:r>
    </w:p>
    <w:p w14:paraId="178EE973" w14:textId="77777777" w:rsidR="00000000" w:rsidRDefault="0069655B">
      <w:pPr>
        <w:pStyle w:val="a0"/>
        <w:rPr>
          <w:rFonts w:hint="cs"/>
          <w:rtl/>
        </w:rPr>
      </w:pPr>
    </w:p>
    <w:p w14:paraId="609EAD6D" w14:textId="77777777" w:rsidR="00000000" w:rsidRDefault="0069655B">
      <w:pPr>
        <w:pStyle w:val="a0"/>
        <w:rPr>
          <w:rFonts w:hint="cs"/>
          <w:rtl/>
        </w:rPr>
      </w:pPr>
      <w:r>
        <w:rPr>
          <w:rFonts w:hint="cs"/>
          <w:rtl/>
        </w:rPr>
        <w:t>א. על הוועד הממונה לאשר למינהל,</w:t>
      </w:r>
      <w:r>
        <w:rPr>
          <w:rFonts w:hint="cs"/>
          <w:rtl/>
        </w:rPr>
        <w:t xml:space="preserve"> עם העתק לנאמנים, כי המומלצים אשר פורטו בפניית המינהל הם מומלצי האגודה לרכישת המגרשים, כי המומלצים הכלולים ברשימה הסדירו לשביעות רצון הוועד הממונה את תשלום הוצאות הפיתוח, וכי אין מבחינתם מניעה לערוך עסקה עם המומלצים. ברשימה הכלולה בפניית המינהל, כאמור, יפו</w:t>
      </w:r>
      <w:r>
        <w:rPr>
          <w:rFonts w:hint="cs"/>
          <w:rtl/>
        </w:rPr>
        <w:t xml:space="preserve">רטו מספר המגרש, שם המומלץ ומספר תעודת הזהות שלו. </w:t>
      </w:r>
    </w:p>
    <w:p w14:paraId="427027D5" w14:textId="77777777" w:rsidR="00000000" w:rsidRDefault="0069655B">
      <w:pPr>
        <w:pStyle w:val="a0"/>
        <w:rPr>
          <w:rFonts w:hint="cs"/>
          <w:rtl/>
        </w:rPr>
      </w:pPr>
    </w:p>
    <w:p w14:paraId="63B4EC2C" w14:textId="77777777" w:rsidR="00000000" w:rsidRDefault="0069655B">
      <w:pPr>
        <w:pStyle w:val="a0"/>
        <w:rPr>
          <w:rFonts w:hint="cs"/>
          <w:rtl/>
        </w:rPr>
      </w:pPr>
      <w:r>
        <w:rPr>
          <w:rFonts w:hint="cs"/>
          <w:rtl/>
        </w:rPr>
        <w:t>ב. הנאמנים יאשרו בכתב, בתוך עשרה ימים, כי המומלצים כמפורט בסעיף א' לעיל אכן שילמו הוצאות פיתוח בגין המגרש. הנאמנים יתבקשו ליתן את אישורם בתוך עשרה ימים מיום קבלת אישור הוועד הממונה, ויודע להם כי אם לא יתקב</w:t>
      </w:r>
      <w:r>
        <w:rPr>
          <w:rFonts w:hint="cs"/>
          <w:rtl/>
        </w:rPr>
        <w:t>ל במינהל אישורם כמבוקש, יראה המינהל את המידע הכלול באישור הוועד הממונה כמאושר על-ידי הנאמנים.</w:t>
      </w:r>
    </w:p>
    <w:p w14:paraId="2ED52D00" w14:textId="77777777" w:rsidR="00000000" w:rsidRDefault="0069655B">
      <w:pPr>
        <w:pStyle w:val="a0"/>
        <w:rPr>
          <w:rFonts w:hint="cs"/>
          <w:rtl/>
        </w:rPr>
      </w:pPr>
    </w:p>
    <w:p w14:paraId="432C2ABF" w14:textId="77777777" w:rsidR="00000000" w:rsidRDefault="0069655B">
      <w:pPr>
        <w:pStyle w:val="a0"/>
        <w:rPr>
          <w:rFonts w:hint="cs"/>
          <w:rtl/>
        </w:rPr>
      </w:pPr>
      <w:r>
        <w:rPr>
          <w:rFonts w:hint="cs"/>
          <w:rtl/>
        </w:rPr>
        <w:t>ג. לא תיערך עסקה עם מי שהציב גדרות ו/או מפגע אחר החורגים מתחום המגרש המיועד לו להקצאה, אלא בכפוף להסרת הגדרות ו/או המפגעים.</w:t>
      </w:r>
    </w:p>
    <w:p w14:paraId="1070C1BF" w14:textId="77777777" w:rsidR="00000000" w:rsidRDefault="0069655B">
      <w:pPr>
        <w:pStyle w:val="a0"/>
        <w:rPr>
          <w:rFonts w:hint="cs"/>
          <w:rtl/>
        </w:rPr>
      </w:pPr>
    </w:p>
    <w:p w14:paraId="50C5867D" w14:textId="77777777" w:rsidR="00000000" w:rsidRDefault="0069655B">
      <w:pPr>
        <w:pStyle w:val="a0"/>
        <w:rPr>
          <w:rFonts w:hint="cs"/>
          <w:rtl/>
        </w:rPr>
      </w:pPr>
      <w:r>
        <w:rPr>
          <w:rFonts w:hint="cs"/>
          <w:rtl/>
        </w:rPr>
        <w:t xml:space="preserve">ד. למומלץ אשר שטח מגרשו נפלש על-ידי </w:t>
      </w:r>
      <w:r>
        <w:rPr>
          <w:rFonts w:hint="cs"/>
          <w:rtl/>
        </w:rPr>
        <w:t xml:space="preserve">גדרות ו/או מפגעים אחרים מתחום מגרשי שכנים ויבקש הקצאת המגרש, יוכנס תנאי מיוחד לטופס העסקה ולחוזה בדבר העדר תביעות כלפי המינהל בגין הגדרות ו/או המפגעים. </w:t>
      </w:r>
    </w:p>
    <w:p w14:paraId="44C55BE7" w14:textId="77777777" w:rsidR="00000000" w:rsidRDefault="0069655B">
      <w:pPr>
        <w:pStyle w:val="a0"/>
        <w:rPr>
          <w:rFonts w:hint="cs"/>
          <w:rtl/>
        </w:rPr>
      </w:pPr>
    </w:p>
    <w:p w14:paraId="6263755F" w14:textId="77777777" w:rsidR="00000000" w:rsidRDefault="0069655B">
      <w:pPr>
        <w:pStyle w:val="a0"/>
        <w:rPr>
          <w:rFonts w:hint="cs"/>
          <w:rtl/>
        </w:rPr>
      </w:pPr>
      <w:r>
        <w:rPr>
          <w:rFonts w:hint="cs"/>
          <w:rtl/>
        </w:rPr>
        <w:t>ה. היקף זכויות הבנייה לגבי כל עסקה יאושר בהתאם לבקשה שהגיש המומלץ בעבר.</w:t>
      </w:r>
    </w:p>
    <w:p w14:paraId="1C9AB028" w14:textId="77777777" w:rsidR="00000000" w:rsidRDefault="0069655B">
      <w:pPr>
        <w:pStyle w:val="a0"/>
        <w:rPr>
          <w:rFonts w:hint="cs"/>
          <w:rtl/>
        </w:rPr>
      </w:pPr>
    </w:p>
    <w:p w14:paraId="75649E8F" w14:textId="77777777" w:rsidR="00000000" w:rsidRDefault="0069655B">
      <w:pPr>
        <w:pStyle w:val="a0"/>
        <w:rPr>
          <w:rFonts w:hint="cs"/>
          <w:rtl/>
        </w:rPr>
      </w:pPr>
      <w:r>
        <w:rPr>
          <w:rFonts w:hint="cs"/>
          <w:rtl/>
        </w:rPr>
        <w:t>ו. עסקאות בגין מגרשים שלגביהם</w:t>
      </w:r>
      <w:r>
        <w:rPr>
          <w:rFonts w:hint="cs"/>
          <w:rtl/>
        </w:rPr>
        <w:t xml:space="preserve"> נחתמו הסכמי פיתוח בעבר ושולמו דמי היוון כנדרש, יטופלו בהתאם לנוהלי המינהל.</w:t>
      </w:r>
    </w:p>
    <w:p w14:paraId="3023BE59" w14:textId="77777777" w:rsidR="00000000" w:rsidRDefault="0069655B">
      <w:pPr>
        <w:pStyle w:val="a0"/>
        <w:rPr>
          <w:rFonts w:hint="cs"/>
          <w:rtl/>
        </w:rPr>
      </w:pPr>
    </w:p>
    <w:p w14:paraId="664A3379" w14:textId="77777777" w:rsidR="00000000" w:rsidRDefault="0069655B">
      <w:pPr>
        <w:pStyle w:val="af1"/>
        <w:rPr>
          <w:rtl/>
        </w:rPr>
      </w:pPr>
      <w:r>
        <w:rPr>
          <w:rtl/>
        </w:rPr>
        <w:t>היו"ר ראובן ריבלין:</w:t>
      </w:r>
    </w:p>
    <w:p w14:paraId="47A58C50" w14:textId="77777777" w:rsidR="00000000" w:rsidRDefault="0069655B">
      <w:pPr>
        <w:pStyle w:val="a0"/>
        <w:rPr>
          <w:rtl/>
        </w:rPr>
      </w:pPr>
    </w:p>
    <w:p w14:paraId="3504AD5C" w14:textId="77777777" w:rsidR="00000000" w:rsidRDefault="0069655B">
      <w:pPr>
        <w:pStyle w:val="a0"/>
        <w:rPr>
          <w:rFonts w:hint="cs"/>
          <w:rtl/>
        </w:rPr>
      </w:pPr>
      <w:r>
        <w:rPr>
          <w:rFonts w:hint="cs"/>
          <w:rtl/>
        </w:rPr>
        <w:t>בבקשה, חבר הכנסת שמחון, שאלה נוספת.</w:t>
      </w:r>
    </w:p>
    <w:p w14:paraId="0F7B632A" w14:textId="77777777" w:rsidR="00000000" w:rsidRDefault="0069655B">
      <w:pPr>
        <w:pStyle w:val="a0"/>
        <w:rPr>
          <w:rFonts w:hint="cs"/>
          <w:rtl/>
        </w:rPr>
      </w:pPr>
    </w:p>
    <w:p w14:paraId="0B97F357" w14:textId="77777777" w:rsidR="00000000" w:rsidRDefault="0069655B">
      <w:pPr>
        <w:pStyle w:val="a"/>
        <w:rPr>
          <w:rtl/>
        </w:rPr>
      </w:pPr>
      <w:bookmarkStart w:id="28" w:name="FS000000461T25_02_2004_11_59_08"/>
      <w:bookmarkStart w:id="29" w:name="_Toc69694863"/>
      <w:bookmarkEnd w:id="28"/>
      <w:r>
        <w:rPr>
          <w:rFonts w:hint="eastAsia"/>
          <w:rtl/>
        </w:rPr>
        <w:t>שלום</w:t>
      </w:r>
      <w:r>
        <w:rPr>
          <w:rtl/>
        </w:rPr>
        <w:t xml:space="preserve"> שמחון (העבודה-מימד):</w:t>
      </w:r>
      <w:bookmarkEnd w:id="29"/>
    </w:p>
    <w:p w14:paraId="5F5F031B" w14:textId="77777777" w:rsidR="00000000" w:rsidRDefault="0069655B">
      <w:pPr>
        <w:pStyle w:val="a0"/>
        <w:rPr>
          <w:rFonts w:hint="cs"/>
          <w:rtl/>
        </w:rPr>
      </w:pPr>
    </w:p>
    <w:p w14:paraId="5B070CFB" w14:textId="77777777" w:rsidR="00000000" w:rsidRDefault="0069655B">
      <w:pPr>
        <w:pStyle w:val="a0"/>
        <w:rPr>
          <w:rFonts w:hint="cs"/>
          <w:rtl/>
        </w:rPr>
      </w:pPr>
      <w:r>
        <w:rPr>
          <w:rFonts w:hint="cs"/>
          <w:rtl/>
        </w:rPr>
        <w:t>אדוני סגן השר, אתה יכול להבין שאני יודע שמונה לשער-אפרים ועד ממונה. השאלה ששאלתי - אף שענית תש</w:t>
      </w:r>
      <w:r>
        <w:rPr>
          <w:rFonts w:hint="cs"/>
          <w:rtl/>
        </w:rPr>
        <w:t xml:space="preserve">ובה מפורטת, ואני מודה לך על כך - נובעת מעצם העובדה שנעשה פה מעשה שלא ייעשה. </w:t>
      </w:r>
    </w:p>
    <w:p w14:paraId="3889E1C9" w14:textId="77777777" w:rsidR="00000000" w:rsidRDefault="0069655B">
      <w:pPr>
        <w:pStyle w:val="a0"/>
        <w:rPr>
          <w:rFonts w:hint="cs"/>
          <w:rtl/>
        </w:rPr>
      </w:pPr>
    </w:p>
    <w:p w14:paraId="1CA7A560" w14:textId="77777777" w:rsidR="00000000" w:rsidRDefault="0069655B">
      <w:pPr>
        <w:pStyle w:val="a0"/>
        <w:rPr>
          <w:rFonts w:hint="cs"/>
          <w:rtl/>
        </w:rPr>
      </w:pPr>
      <w:r>
        <w:rPr>
          <w:rFonts w:hint="cs"/>
          <w:rtl/>
        </w:rPr>
        <w:t xml:space="preserve">העובדה שיש בעיה באגודה החקלאית ומונה שם ועד ממונה, לא צריכה להפריע למינהל. היא גם לא היתה צריכה להפריע קודם לאותם משתכנים שהגיעו ממקומות אחרים לחלוטין ושילמו הוצאות פיתוח, להיות </w:t>
      </w:r>
      <w:r>
        <w:rPr>
          <w:rFonts w:hint="cs"/>
          <w:rtl/>
        </w:rPr>
        <w:t xml:space="preserve">ערבים לטעויות שנעשו באגודה החקלאית. אני מציע לך ולשר להתחיל להבין שאין אפשרות להחזיק אוכלוסייה אחת כבת-ערובה של אוכלוסייה אחרת. התשובה שניתנה פה אומרת, כי המשמעות של העניין היא שהמשתכנים בשער-אפרים יתחילו להיות בני ערובה של טעויות שעשו אחרים. למדינת ישראל </w:t>
      </w:r>
      <w:r>
        <w:rPr>
          <w:rFonts w:hint="cs"/>
          <w:rtl/>
        </w:rPr>
        <w:t>יש כל האפשרות להעמיד לדין את מי שסרח ולהענישו, אבל לא יעלה על הדעת ש-127 אנשים ששילמו הוצאות פיתוח לא יוכלו להתחבר לחשמל, משום שמישהו עשה טעות במקום אחר.</w:t>
      </w:r>
    </w:p>
    <w:p w14:paraId="6680270B" w14:textId="77777777" w:rsidR="00000000" w:rsidRDefault="0069655B">
      <w:pPr>
        <w:pStyle w:val="a0"/>
        <w:rPr>
          <w:rFonts w:hint="cs"/>
          <w:rtl/>
        </w:rPr>
      </w:pPr>
    </w:p>
    <w:p w14:paraId="5D66C2A9" w14:textId="77777777" w:rsidR="00000000" w:rsidRDefault="0069655B">
      <w:pPr>
        <w:pStyle w:val="af1"/>
        <w:rPr>
          <w:rtl/>
        </w:rPr>
      </w:pPr>
      <w:r>
        <w:rPr>
          <w:rtl/>
        </w:rPr>
        <w:t>היו"ר ראובן ריבלין:</w:t>
      </w:r>
    </w:p>
    <w:p w14:paraId="4A46BC4A" w14:textId="77777777" w:rsidR="00000000" w:rsidRDefault="0069655B">
      <w:pPr>
        <w:pStyle w:val="a0"/>
        <w:rPr>
          <w:rtl/>
        </w:rPr>
      </w:pPr>
    </w:p>
    <w:p w14:paraId="16B23622" w14:textId="77777777" w:rsidR="00000000" w:rsidRDefault="0069655B">
      <w:pPr>
        <w:pStyle w:val="a0"/>
        <w:rPr>
          <w:rFonts w:hint="cs"/>
          <w:rtl/>
        </w:rPr>
      </w:pPr>
      <w:r>
        <w:rPr>
          <w:rFonts w:hint="cs"/>
          <w:rtl/>
        </w:rPr>
        <w:t>האומנם כך?</w:t>
      </w:r>
    </w:p>
    <w:p w14:paraId="4DD36242" w14:textId="77777777" w:rsidR="00000000" w:rsidRDefault="0069655B">
      <w:pPr>
        <w:pStyle w:val="a0"/>
        <w:ind w:firstLine="0"/>
        <w:rPr>
          <w:rFonts w:hint="cs"/>
          <w:rtl/>
        </w:rPr>
      </w:pPr>
    </w:p>
    <w:p w14:paraId="416D68C0" w14:textId="77777777" w:rsidR="00000000" w:rsidRDefault="0069655B">
      <w:pPr>
        <w:pStyle w:val="a"/>
        <w:rPr>
          <w:rtl/>
        </w:rPr>
      </w:pPr>
      <w:bookmarkStart w:id="30" w:name="FS000000461T25_02_2004_12_03_55C"/>
      <w:bookmarkStart w:id="31" w:name="FS000001029T25_02_2004_12_04_04"/>
      <w:bookmarkStart w:id="32" w:name="_Toc69694864"/>
      <w:bookmarkEnd w:id="30"/>
      <w:bookmarkEnd w:id="31"/>
      <w:r>
        <w:rPr>
          <w:rtl/>
        </w:rPr>
        <w:t>סגן שר התעשייה, המסחר והתעסוקה מיכאל רצון:</w:t>
      </w:r>
      <w:bookmarkEnd w:id="32"/>
    </w:p>
    <w:p w14:paraId="1D58615F" w14:textId="77777777" w:rsidR="00000000" w:rsidRDefault="0069655B">
      <w:pPr>
        <w:pStyle w:val="a0"/>
        <w:rPr>
          <w:rtl/>
        </w:rPr>
      </w:pPr>
    </w:p>
    <w:p w14:paraId="629C4842" w14:textId="77777777" w:rsidR="00000000" w:rsidRDefault="0069655B">
      <w:pPr>
        <w:pStyle w:val="a0"/>
        <w:rPr>
          <w:rFonts w:hint="cs"/>
          <w:rtl/>
        </w:rPr>
      </w:pPr>
      <w:r>
        <w:rPr>
          <w:rFonts w:hint="cs"/>
          <w:rtl/>
        </w:rPr>
        <w:t>כמו שאמרתי לך, כרגע העני</w:t>
      </w:r>
      <w:r>
        <w:rPr>
          <w:rFonts w:hint="cs"/>
          <w:rtl/>
        </w:rPr>
        <w:t>ין מוסדר באופן מלא. אולי זה ייקח קצת יותר זמן בגלל האי-סדרים שהיו שם. אני מניח שבזמן הקרוב העניין הזה יטופל באינטנסיביות ויוסדר.</w:t>
      </w:r>
    </w:p>
    <w:p w14:paraId="208D0882" w14:textId="77777777" w:rsidR="00000000" w:rsidRDefault="0069655B">
      <w:pPr>
        <w:pStyle w:val="a0"/>
        <w:rPr>
          <w:rFonts w:hint="cs"/>
          <w:rtl/>
        </w:rPr>
      </w:pPr>
    </w:p>
    <w:p w14:paraId="5D8C38B8" w14:textId="77777777" w:rsidR="00000000" w:rsidRDefault="0069655B">
      <w:pPr>
        <w:pStyle w:val="af1"/>
        <w:rPr>
          <w:rtl/>
        </w:rPr>
      </w:pPr>
      <w:r>
        <w:rPr>
          <w:rtl/>
        </w:rPr>
        <w:t>היו"ר ראובן ריבלין:</w:t>
      </w:r>
    </w:p>
    <w:p w14:paraId="6768CE59" w14:textId="77777777" w:rsidR="00000000" w:rsidRDefault="0069655B">
      <w:pPr>
        <w:pStyle w:val="a0"/>
        <w:rPr>
          <w:rtl/>
        </w:rPr>
      </w:pPr>
    </w:p>
    <w:p w14:paraId="3AC10E90" w14:textId="77777777" w:rsidR="00000000" w:rsidRDefault="0069655B">
      <w:pPr>
        <w:pStyle w:val="a0"/>
        <w:rPr>
          <w:rFonts w:hint="cs"/>
          <w:rtl/>
        </w:rPr>
      </w:pPr>
      <w:r>
        <w:rPr>
          <w:rFonts w:hint="cs"/>
          <w:rtl/>
        </w:rPr>
        <w:t>כבוד סגן השר ישיב על שאילתא מס' 1053, של חבר הכנסת חמי דורון, בנושא: נסיעות של עובדי רשות השידור לחו"ל. א</w:t>
      </w:r>
      <w:r>
        <w:rPr>
          <w:rFonts w:hint="cs"/>
          <w:rtl/>
        </w:rPr>
        <w:t>ותה הערה שנאמרה לגבי השאילתא של חבר הכנסת פינס, קיימת גם לגבי השאילתא של חבר הכנסת חמי דורון.</w:t>
      </w:r>
    </w:p>
    <w:p w14:paraId="1B58892D" w14:textId="77777777" w:rsidR="00000000" w:rsidRDefault="0069655B">
      <w:pPr>
        <w:pStyle w:val="a0"/>
        <w:rPr>
          <w:rFonts w:hint="cs"/>
          <w:rtl/>
        </w:rPr>
      </w:pPr>
    </w:p>
    <w:p w14:paraId="2E93352D" w14:textId="77777777" w:rsidR="00000000" w:rsidRDefault="0069655B">
      <w:pPr>
        <w:pStyle w:val="a"/>
        <w:rPr>
          <w:rtl/>
        </w:rPr>
      </w:pPr>
      <w:bookmarkStart w:id="33" w:name="FS000001029T25_02_2004_12_06_30"/>
      <w:bookmarkStart w:id="34" w:name="_Toc69694865"/>
      <w:bookmarkEnd w:id="33"/>
      <w:r>
        <w:rPr>
          <w:rFonts w:hint="eastAsia"/>
          <w:rtl/>
        </w:rPr>
        <w:t>סגן שר התעשייה, המסחר והתעסוקה מיכאל רצון:</w:t>
      </w:r>
      <w:bookmarkEnd w:id="34"/>
    </w:p>
    <w:p w14:paraId="606BD12B" w14:textId="77777777" w:rsidR="00000000" w:rsidRDefault="0069655B">
      <w:pPr>
        <w:pStyle w:val="a0"/>
        <w:rPr>
          <w:rFonts w:hint="cs"/>
          <w:rtl/>
        </w:rPr>
      </w:pPr>
    </w:p>
    <w:p w14:paraId="234445F3" w14:textId="77777777" w:rsidR="00000000" w:rsidRDefault="0069655B">
      <w:pPr>
        <w:pStyle w:val="a0"/>
        <w:rPr>
          <w:rFonts w:hint="cs"/>
          <w:rtl/>
        </w:rPr>
      </w:pPr>
      <w:r>
        <w:rPr>
          <w:rFonts w:hint="cs"/>
          <w:rtl/>
        </w:rPr>
        <w:t>זה משהו אחר. זה בנוגע ל"מכבי תל-אביב".</w:t>
      </w:r>
    </w:p>
    <w:p w14:paraId="0D3C4144" w14:textId="77777777" w:rsidR="00000000" w:rsidRDefault="0069655B">
      <w:pPr>
        <w:pStyle w:val="a0"/>
        <w:rPr>
          <w:rFonts w:hint="cs"/>
          <w:rtl/>
        </w:rPr>
      </w:pPr>
    </w:p>
    <w:p w14:paraId="5BA073D7" w14:textId="77777777" w:rsidR="00000000" w:rsidRDefault="0069655B">
      <w:pPr>
        <w:pStyle w:val="af1"/>
        <w:rPr>
          <w:rtl/>
        </w:rPr>
      </w:pPr>
      <w:bookmarkStart w:id="35" w:name="FS000001053T25_02_2004_12_06_10"/>
      <w:bookmarkEnd w:id="35"/>
      <w:r>
        <w:rPr>
          <w:rFonts w:hint="eastAsia"/>
          <w:rtl/>
        </w:rPr>
        <w:t>היו</w:t>
      </w:r>
      <w:r>
        <w:rPr>
          <w:rtl/>
        </w:rPr>
        <w:t>"ר ראובן ריבלין:</w:t>
      </w:r>
    </w:p>
    <w:p w14:paraId="3588EA67" w14:textId="77777777" w:rsidR="00000000" w:rsidRDefault="0069655B">
      <w:pPr>
        <w:pStyle w:val="a0"/>
        <w:rPr>
          <w:rFonts w:hint="cs"/>
          <w:rtl/>
        </w:rPr>
      </w:pPr>
    </w:p>
    <w:p w14:paraId="60954F74" w14:textId="77777777" w:rsidR="00000000" w:rsidRDefault="0069655B">
      <w:pPr>
        <w:pStyle w:val="a0"/>
        <w:rPr>
          <w:rFonts w:hint="cs"/>
          <w:rtl/>
        </w:rPr>
      </w:pPr>
      <w:r>
        <w:rPr>
          <w:rFonts w:hint="cs"/>
          <w:rtl/>
        </w:rPr>
        <w:t>זה לא משרד המסחר והתעשייה, זו רשות השידור.</w:t>
      </w:r>
    </w:p>
    <w:p w14:paraId="5B15ED68" w14:textId="77777777" w:rsidR="00000000" w:rsidRDefault="0069655B">
      <w:pPr>
        <w:pStyle w:val="a0"/>
        <w:rPr>
          <w:rFonts w:hint="cs"/>
          <w:rtl/>
        </w:rPr>
      </w:pPr>
    </w:p>
    <w:p w14:paraId="73418792" w14:textId="77777777" w:rsidR="00000000" w:rsidRDefault="0069655B">
      <w:pPr>
        <w:pStyle w:val="a1"/>
        <w:jc w:val="center"/>
        <w:rPr>
          <w:rFonts w:hint="cs"/>
          <w:rtl/>
        </w:rPr>
      </w:pPr>
      <w:bookmarkStart w:id="36" w:name="CQ20649FI0020649T25_02_2004_14_43_13"/>
      <w:bookmarkStart w:id="37" w:name="_Toc69694866"/>
      <w:bookmarkEnd w:id="36"/>
      <w:r>
        <w:rPr>
          <w:rtl/>
        </w:rPr>
        <w:t>1053. נסיעות</w:t>
      </w:r>
      <w:r>
        <w:rPr>
          <w:rtl/>
        </w:rPr>
        <w:t xml:space="preserve"> של עובדי רשות השידור</w:t>
      </w:r>
      <w:r>
        <w:rPr>
          <w:rFonts w:hint="cs"/>
          <w:rtl/>
        </w:rPr>
        <w:t xml:space="preserve"> למשימות בחו"ל</w:t>
      </w:r>
      <w:bookmarkEnd w:id="37"/>
    </w:p>
    <w:p w14:paraId="33FACF3F" w14:textId="77777777" w:rsidR="00000000" w:rsidRDefault="0069655B">
      <w:pPr>
        <w:pStyle w:val="a0"/>
        <w:rPr>
          <w:rFonts w:hint="cs"/>
          <w:rtl/>
        </w:rPr>
      </w:pPr>
    </w:p>
    <w:p w14:paraId="37ED6A3F" w14:textId="77777777" w:rsidR="00000000" w:rsidRDefault="0069655B">
      <w:pPr>
        <w:pStyle w:val="a0"/>
        <w:ind w:firstLine="0"/>
        <w:rPr>
          <w:bCs/>
          <w:u w:val="single"/>
        </w:rPr>
      </w:pPr>
      <w:bookmarkStart w:id="38" w:name="ESQ20649"/>
      <w:bookmarkEnd w:id="38"/>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2A11BBDE" w14:textId="77777777" w:rsidR="00000000" w:rsidRDefault="0069655B">
      <w:pPr>
        <w:pStyle w:val="a0"/>
        <w:ind w:firstLine="720"/>
      </w:pPr>
      <w:r>
        <w:rPr>
          <w:rtl/>
        </w:rPr>
        <w:t>ביום כ"ז בטבת התשס"ד (21 בינואר 2004):</w:t>
      </w:r>
    </w:p>
    <w:p w14:paraId="05610A58" w14:textId="77777777" w:rsidR="00000000" w:rsidRDefault="0069655B">
      <w:pPr>
        <w:pStyle w:val="a0"/>
        <w:rPr>
          <w:rFonts w:hint="cs"/>
          <w:rtl/>
        </w:rPr>
      </w:pPr>
    </w:p>
    <w:p w14:paraId="76D68B83" w14:textId="77777777" w:rsidR="00000000" w:rsidRDefault="0069655B">
      <w:pPr>
        <w:pStyle w:val="a0"/>
        <w:rPr>
          <w:rFonts w:hint="cs"/>
        </w:rPr>
      </w:pPr>
    </w:p>
    <w:p w14:paraId="1FB30D9D" w14:textId="77777777" w:rsidR="00000000" w:rsidRDefault="0069655B">
      <w:pPr>
        <w:pStyle w:val="a0"/>
        <w:ind w:firstLine="720"/>
      </w:pPr>
      <w:r>
        <w:rPr>
          <w:rFonts w:hint="cs"/>
          <w:rtl/>
        </w:rPr>
        <w:t xml:space="preserve">נודע, כי </w:t>
      </w:r>
      <w:r>
        <w:rPr>
          <w:rtl/>
        </w:rPr>
        <w:t xml:space="preserve">לנסיעת צוות הטלוויזיה של רשות השידור למשחק </w:t>
      </w:r>
      <w:r>
        <w:rPr>
          <w:rFonts w:hint="cs"/>
          <w:rtl/>
        </w:rPr>
        <w:t>"</w:t>
      </w:r>
      <w:r>
        <w:rPr>
          <w:rtl/>
        </w:rPr>
        <w:t>מכבי תל-אביב</w:t>
      </w:r>
      <w:r>
        <w:rPr>
          <w:rFonts w:hint="cs"/>
          <w:rtl/>
        </w:rPr>
        <w:t>"</w:t>
      </w:r>
      <w:r>
        <w:rPr>
          <w:rtl/>
        </w:rPr>
        <w:t xml:space="preserve"> במלגה, ספרד, הצטרף טכנאי רדיו, </w:t>
      </w:r>
      <w:r>
        <w:rPr>
          <w:rFonts w:hint="cs"/>
          <w:rtl/>
        </w:rPr>
        <w:t>אף-על-פי</w:t>
      </w:r>
      <w:r>
        <w:rPr>
          <w:rtl/>
        </w:rPr>
        <w:t xml:space="preserve"> שלא התקיים שידור </w:t>
      </w:r>
      <w:r>
        <w:rPr>
          <w:rtl/>
        </w:rPr>
        <w:t>רדיו נפרד של המשחק.</w:t>
      </w:r>
    </w:p>
    <w:p w14:paraId="331DFE9A" w14:textId="77777777" w:rsidR="00000000" w:rsidRDefault="0069655B">
      <w:pPr>
        <w:pStyle w:val="a0"/>
        <w:ind w:firstLine="720"/>
      </w:pPr>
    </w:p>
    <w:p w14:paraId="20BD2720" w14:textId="77777777" w:rsidR="00000000" w:rsidRDefault="0069655B">
      <w:pPr>
        <w:pStyle w:val="a0"/>
        <w:ind w:firstLine="720"/>
        <w:rPr>
          <w:rFonts w:hint="cs"/>
          <w:rtl/>
        </w:rPr>
      </w:pPr>
      <w:r>
        <w:rPr>
          <w:rFonts w:hint="cs"/>
          <w:rtl/>
        </w:rPr>
        <w:t>רצוני לשאול</w:t>
      </w:r>
      <w:r>
        <w:rPr>
          <w:rtl/>
        </w:rPr>
        <w:t>:</w:t>
      </w:r>
    </w:p>
    <w:p w14:paraId="1392AD8D" w14:textId="77777777" w:rsidR="00000000" w:rsidRDefault="0069655B">
      <w:pPr>
        <w:pStyle w:val="a0"/>
        <w:ind w:firstLine="720"/>
        <w:rPr>
          <w:rFonts w:hint="cs"/>
          <w:rtl/>
        </w:rPr>
      </w:pPr>
    </w:p>
    <w:p w14:paraId="7D18B32A" w14:textId="77777777" w:rsidR="00000000" w:rsidRDefault="0069655B">
      <w:pPr>
        <w:pStyle w:val="a0"/>
        <w:ind w:firstLine="720"/>
        <w:rPr>
          <w:rFonts w:hint="cs"/>
          <w:rtl/>
        </w:rPr>
      </w:pPr>
      <w:r>
        <w:rPr>
          <w:rFonts w:hint="cs"/>
          <w:rtl/>
        </w:rPr>
        <w:t xml:space="preserve">1. האם הידיעה נכונה? </w:t>
      </w:r>
    </w:p>
    <w:p w14:paraId="379E5442" w14:textId="77777777" w:rsidR="00000000" w:rsidRDefault="0069655B">
      <w:pPr>
        <w:pStyle w:val="a0"/>
        <w:ind w:firstLine="720"/>
      </w:pPr>
    </w:p>
    <w:p w14:paraId="50134782" w14:textId="77777777" w:rsidR="00000000" w:rsidRDefault="0069655B">
      <w:pPr>
        <w:pStyle w:val="a0"/>
        <w:ind w:firstLine="720"/>
        <w:rPr>
          <w:rtl/>
        </w:rPr>
      </w:pPr>
      <w:r>
        <w:rPr>
          <w:rFonts w:hint="cs"/>
          <w:rtl/>
        </w:rPr>
        <w:t xml:space="preserve">2. אם כן - </w:t>
      </w:r>
      <w:r>
        <w:rPr>
          <w:rtl/>
        </w:rPr>
        <w:t>האם נחוצה נוכחות טכנאי רדיו באירוע שאינו משודר?</w:t>
      </w:r>
    </w:p>
    <w:p w14:paraId="0EAB36C6" w14:textId="77777777" w:rsidR="00000000" w:rsidRDefault="0069655B">
      <w:pPr>
        <w:pStyle w:val="a0"/>
        <w:ind w:firstLine="720"/>
        <w:rPr>
          <w:rtl/>
        </w:rPr>
      </w:pPr>
    </w:p>
    <w:p w14:paraId="5960F6A9" w14:textId="77777777" w:rsidR="00000000" w:rsidRDefault="0069655B">
      <w:pPr>
        <w:pStyle w:val="a0"/>
        <w:ind w:firstLine="720"/>
        <w:rPr>
          <w:rtl/>
        </w:rPr>
      </w:pPr>
      <w:r>
        <w:rPr>
          <w:rFonts w:hint="cs"/>
          <w:rtl/>
        </w:rPr>
        <w:t xml:space="preserve">3. </w:t>
      </w:r>
      <w:r>
        <w:rPr>
          <w:rtl/>
        </w:rPr>
        <w:t>מדוע לא נשלח שדרן רדיו לסיקור המשחק?</w:t>
      </w:r>
    </w:p>
    <w:p w14:paraId="77E39C17" w14:textId="77777777" w:rsidR="00000000" w:rsidRDefault="0069655B">
      <w:pPr>
        <w:pStyle w:val="a0"/>
        <w:ind w:firstLine="720"/>
        <w:rPr>
          <w:rtl/>
        </w:rPr>
      </w:pPr>
    </w:p>
    <w:p w14:paraId="71E8115E" w14:textId="77777777" w:rsidR="00000000" w:rsidRDefault="0069655B">
      <w:pPr>
        <w:pStyle w:val="a0"/>
        <w:ind w:firstLine="720"/>
        <w:rPr>
          <w:rtl/>
        </w:rPr>
      </w:pPr>
      <w:r>
        <w:rPr>
          <w:rFonts w:hint="cs"/>
          <w:rtl/>
        </w:rPr>
        <w:t>4. כמה עלתה</w:t>
      </w:r>
      <w:r>
        <w:rPr>
          <w:rtl/>
        </w:rPr>
        <w:t xml:space="preserve"> נסיעת </w:t>
      </w:r>
      <w:r>
        <w:rPr>
          <w:rFonts w:hint="cs"/>
          <w:rtl/>
        </w:rPr>
        <w:t>ה</w:t>
      </w:r>
      <w:r>
        <w:rPr>
          <w:rtl/>
        </w:rPr>
        <w:t>טכנאי, לרבות אש"ל וכיו</w:t>
      </w:r>
      <w:r>
        <w:rPr>
          <w:rFonts w:hint="cs"/>
          <w:rtl/>
        </w:rPr>
        <w:t xml:space="preserve">צא </w:t>
      </w:r>
      <w:r>
        <w:rPr>
          <w:rtl/>
        </w:rPr>
        <w:t>ב</w:t>
      </w:r>
      <w:r>
        <w:rPr>
          <w:rFonts w:hint="cs"/>
          <w:rtl/>
        </w:rPr>
        <w:t>זה</w:t>
      </w:r>
      <w:r>
        <w:rPr>
          <w:rtl/>
        </w:rPr>
        <w:t>?</w:t>
      </w:r>
    </w:p>
    <w:p w14:paraId="6EEF3C74" w14:textId="77777777" w:rsidR="00000000" w:rsidRDefault="0069655B">
      <w:pPr>
        <w:pStyle w:val="a0"/>
        <w:ind w:firstLine="720"/>
        <w:rPr>
          <w:rtl/>
        </w:rPr>
      </w:pPr>
    </w:p>
    <w:p w14:paraId="6AEF3156" w14:textId="77777777" w:rsidR="00000000" w:rsidRDefault="0069655B">
      <w:pPr>
        <w:pStyle w:val="a0"/>
        <w:ind w:firstLine="720"/>
        <w:rPr>
          <w:rtl/>
        </w:rPr>
      </w:pPr>
      <w:r>
        <w:rPr>
          <w:rFonts w:hint="cs"/>
          <w:rtl/>
        </w:rPr>
        <w:t xml:space="preserve">5. </w:t>
      </w:r>
      <w:r>
        <w:rPr>
          <w:rtl/>
        </w:rPr>
        <w:t xml:space="preserve">כמה פעמים נסע </w:t>
      </w:r>
      <w:r>
        <w:rPr>
          <w:rFonts w:hint="cs"/>
          <w:rtl/>
        </w:rPr>
        <w:t>לחוץ-לארץ</w:t>
      </w:r>
      <w:r>
        <w:rPr>
          <w:rtl/>
        </w:rPr>
        <w:t xml:space="preserve"> טכנאי ללא שדר בשנה ה</w:t>
      </w:r>
      <w:r>
        <w:rPr>
          <w:rtl/>
        </w:rPr>
        <w:t>אחרונה?</w:t>
      </w:r>
    </w:p>
    <w:p w14:paraId="7544B28A" w14:textId="77777777" w:rsidR="00000000" w:rsidRDefault="0069655B">
      <w:pPr>
        <w:pStyle w:val="a0"/>
        <w:ind w:firstLine="720"/>
        <w:rPr>
          <w:rFonts w:hint="cs"/>
          <w:rtl/>
        </w:rPr>
      </w:pPr>
    </w:p>
    <w:p w14:paraId="6782538A" w14:textId="77777777" w:rsidR="00000000" w:rsidRDefault="0069655B">
      <w:pPr>
        <w:pStyle w:val="a"/>
        <w:rPr>
          <w:rFonts w:hint="cs"/>
          <w:rtl/>
        </w:rPr>
      </w:pPr>
    </w:p>
    <w:p w14:paraId="0DCBB545" w14:textId="77777777" w:rsidR="00000000" w:rsidRDefault="0069655B">
      <w:pPr>
        <w:pStyle w:val="-"/>
        <w:rPr>
          <w:rtl/>
        </w:rPr>
      </w:pPr>
      <w:bookmarkStart w:id="39" w:name="FS000001029T25_02_2004_12_07_13C"/>
      <w:bookmarkEnd w:id="39"/>
      <w:r>
        <w:rPr>
          <w:rtl/>
        </w:rPr>
        <w:t>סגן שר התעשייה, המסחר והתעסוקה מיכאל רצון:</w:t>
      </w:r>
    </w:p>
    <w:p w14:paraId="5AF5CD44" w14:textId="77777777" w:rsidR="00000000" w:rsidRDefault="0069655B">
      <w:pPr>
        <w:pStyle w:val="a0"/>
        <w:rPr>
          <w:rtl/>
        </w:rPr>
      </w:pPr>
    </w:p>
    <w:p w14:paraId="22D08232" w14:textId="77777777" w:rsidR="00000000" w:rsidRDefault="0069655B">
      <w:pPr>
        <w:pStyle w:val="a0"/>
        <w:rPr>
          <w:rFonts w:hint="cs"/>
          <w:rtl/>
        </w:rPr>
      </w:pPr>
      <w:r>
        <w:rPr>
          <w:rFonts w:hint="cs"/>
          <w:rtl/>
        </w:rPr>
        <w:t>אדוני היושב-ראש, חברי הכנסת, חבר הכנסת חמי דורון, 1-3. כחלק מתוכנית רשות השידור לייעל שיטות עבודה וניוד עובדים בין המשימות והמדינות השונות, החליטה הרשות להכשיר כמה טכנאי רדיו לתפקיד טכנאי קול בטלוויזיה.</w:t>
      </w:r>
      <w:r>
        <w:rPr>
          <w:rFonts w:hint="cs"/>
          <w:rtl/>
        </w:rPr>
        <w:t xml:space="preserve"> לאחר הכשרה שכזאת יתאפשר לרשות השידור לשלוח למשימותיה, ובהן גם לשידור משחקי הספורט, צוות אשר יכלול טכנאי המצוי במאגר המשותף, כך שייתכן תכנון נכון יותר של ניצול כוח האדם הקיים ברשות השידור.</w:t>
      </w:r>
    </w:p>
    <w:p w14:paraId="341F7F7F" w14:textId="77777777" w:rsidR="00000000" w:rsidRDefault="0069655B">
      <w:pPr>
        <w:pStyle w:val="a0"/>
        <w:rPr>
          <w:rFonts w:hint="cs"/>
          <w:rtl/>
        </w:rPr>
      </w:pPr>
    </w:p>
    <w:p w14:paraId="376B01FB" w14:textId="77777777" w:rsidR="00000000" w:rsidRDefault="0069655B">
      <w:pPr>
        <w:pStyle w:val="a0"/>
        <w:rPr>
          <w:rFonts w:hint="cs"/>
          <w:rtl/>
        </w:rPr>
      </w:pPr>
      <w:r>
        <w:rPr>
          <w:rFonts w:hint="cs"/>
          <w:rtl/>
        </w:rPr>
        <w:t xml:space="preserve">טכנאי הרדיו נלוו כמתלמדים אל צוותי הטלוויזיה במשימות השונות ברחבי </w:t>
      </w:r>
      <w:r>
        <w:rPr>
          <w:rFonts w:hint="cs"/>
          <w:rtl/>
        </w:rPr>
        <w:t>הארץ, וזאת על מנת לקבל הכשרה מעשית בתחום טכנאות הקול בטלוויזיה. אחד הנושאים שבהם נדרשו טכנאי הרדיו להשתלם הוא הכרת המערך הלוגיסטי הסבוך המתקיים בשידור משחקי ספורט בחו"ל, ולשם כך התלווה אחד הטכנאים הללו אל הצוות אשר נסע לשדר את המשחק שנערך במלגה, ספרד. זו ה</w:t>
      </w:r>
      <w:r>
        <w:rPr>
          <w:rFonts w:hint="cs"/>
          <w:rtl/>
        </w:rPr>
        <w:t xml:space="preserve">יתה הפעם הראשונה שבה נסע טכנאי להשתלמות כאמור. </w:t>
      </w:r>
    </w:p>
    <w:p w14:paraId="1F37C1AB" w14:textId="77777777" w:rsidR="00000000" w:rsidRDefault="0069655B">
      <w:pPr>
        <w:pStyle w:val="a0"/>
        <w:rPr>
          <w:rFonts w:hint="cs"/>
          <w:rtl/>
        </w:rPr>
      </w:pPr>
    </w:p>
    <w:p w14:paraId="390D7B8A" w14:textId="77777777" w:rsidR="00000000" w:rsidRDefault="0069655B">
      <w:pPr>
        <w:pStyle w:val="a0"/>
        <w:rPr>
          <w:rFonts w:hint="cs"/>
          <w:rtl/>
        </w:rPr>
      </w:pPr>
      <w:r>
        <w:rPr>
          <w:rFonts w:hint="cs"/>
          <w:rtl/>
        </w:rPr>
        <w:t>4. עלות נסיעתו של הטכנאי להשתלמות, לרבות טיסה ואש"ל, עמדה על סך 1,029 דולר.</w:t>
      </w:r>
    </w:p>
    <w:p w14:paraId="55491C5F" w14:textId="77777777" w:rsidR="00000000" w:rsidRDefault="0069655B">
      <w:pPr>
        <w:pStyle w:val="a0"/>
        <w:ind w:firstLine="0"/>
        <w:rPr>
          <w:rFonts w:hint="cs"/>
          <w:rtl/>
        </w:rPr>
      </w:pPr>
    </w:p>
    <w:p w14:paraId="70D24E09" w14:textId="77777777" w:rsidR="00000000" w:rsidRDefault="0069655B">
      <w:pPr>
        <w:pStyle w:val="af1"/>
        <w:rPr>
          <w:rtl/>
        </w:rPr>
      </w:pPr>
      <w:r>
        <w:rPr>
          <w:rtl/>
        </w:rPr>
        <w:t>היו"ר ראובן ריבלין:</w:t>
      </w:r>
    </w:p>
    <w:p w14:paraId="4F08B431" w14:textId="77777777" w:rsidR="00000000" w:rsidRDefault="0069655B">
      <w:pPr>
        <w:pStyle w:val="a0"/>
        <w:rPr>
          <w:rtl/>
        </w:rPr>
      </w:pPr>
    </w:p>
    <w:p w14:paraId="1BF59EA2" w14:textId="77777777" w:rsidR="00000000" w:rsidRDefault="0069655B">
      <w:pPr>
        <w:pStyle w:val="a0"/>
        <w:rPr>
          <w:rFonts w:hint="cs"/>
          <w:rtl/>
        </w:rPr>
      </w:pPr>
      <w:r>
        <w:rPr>
          <w:rFonts w:hint="cs"/>
          <w:rtl/>
        </w:rPr>
        <w:t>תודה. חבר הכנסת דורון, האם אדוני מבקש שאלה נוספת?</w:t>
      </w:r>
    </w:p>
    <w:p w14:paraId="38D376BB" w14:textId="77777777" w:rsidR="00000000" w:rsidRDefault="0069655B">
      <w:pPr>
        <w:pStyle w:val="a0"/>
        <w:rPr>
          <w:rFonts w:hint="cs"/>
          <w:rtl/>
        </w:rPr>
      </w:pPr>
    </w:p>
    <w:p w14:paraId="237EC185" w14:textId="77777777" w:rsidR="00000000" w:rsidRDefault="0069655B">
      <w:pPr>
        <w:pStyle w:val="af0"/>
        <w:rPr>
          <w:rtl/>
        </w:rPr>
      </w:pPr>
      <w:bookmarkStart w:id="40" w:name="FS000001053T25_02_2004_12_17_02"/>
      <w:bookmarkEnd w:id="40"/>
      <w:r>
        <w:rPr>
          <w:rFonts w:hint="eastAsia"/>
          <w:rtl/>
        </w:rPr>
        <w:t>חמי</w:t>
      </w:r>
      <w:r>
        <w:rPr>
          <w:rtl/>
        </w:rPr>
        <w:t xml:space="preserve"> דורון (שינוי):</w:t>
      </w:r>
    </w:p>
    <w:p w14:paraId="50D2E022" w14:textId="77777777" w:rsidR="00000000" w:rsidRDefault="0069655B">
      <w:pPr>
        <w:pStyle w:val="a0"/>
        <w:rPr>
          <w:rFonts w:hint="cs"/>
          <w:rtl/>
        </w:rPr>
      </w:pPr>
    </w:p>
    <w:p w14:paraId="44ED69DE" w14:textId="77777777" w:rsidR="00000000" w:rsidRDefault="0069655B">
      <w:pPr>
        <w:pStyle w:val="a0"/>
        <w:rPr>
          <w:rFonts w:hint="cs"/>
          <w:rtl/>
        </w:rPr>
      </w:pPr>
      <w:r>
        <w:rPr>
          <w:rFonts w:hint="cs"/>
          <w:rtl/>
        </w:rPr>
        <w:t>אדוני סגן השר, אני מחייך כי לא הבנתי א</w:t>
      </w:r>
      <w:r>
        <w:rPr>
          <w:rFonts w:hint="cs"/>
          <w:rtl/>
        </w:rPr>
        <w:t xml:space="preserve">ת התשובה שלך. </w:t>
      </w:r>
    </w:p>
    <w:p w14:paraId="63034A9B" w14:textId="77777777" w:rsidR="00000000" w:rsidRDefault="0069655B">
      <w:pPr>
        <w:pStyle w:val="a0"/>
        <w:rPr>
          <w:rFonts w:hint="cs"/>
          <w:rtl/>
        </w:rPr>
      </w:pPr>
    </w:p>
    <w:p w14:paraId="1051F7CD" w14:textId="77777777" w:rsidR="00000000" w:rsidRDefault="0069655B">
      <w:pPr>
        <w:pStyle w:val="af1"/>
        <w:rPr>
          <w:rtl/>
        </w:rPr>
      </w:pPr>
      <w:r>
        <w:rPr>
          <w:rtl/>
        </w:rPr>
        <w:t>היו"ר ראובן ריבלין:</w:t>
      </w:r>
    </w:p>
    <w:p w14:paraId="339C1EA2" w14:textId="77777777" w:rsidR="00000000" w:rsidRDefault="0069655B">
      <w:pPr>
        <w:pStyle w:val="a0"/>
        <w:rPr>
          <w:rtl/>
        </w:rPr>
      </w:pPr>
    </w:p>
    <w:p w14:paraId="074FF84F" w14:textId="77777777" w:rsidR="00000000" w:rsidRDefault="0069655B">
      <w:pPr>
        <w:pStyle w:val="a0"/>
        <w:rPr>
          <w:rFonts w:hint="cs"/>
          <w:rtl/>
        </w:rPr>
      </w:pPr>
      <w:r>
        <w:rPr>
          <w:rFonts w:hint="cs"/>
          <w:rtl/>
        </w:rPr>
        <w:t>אתה מחייך כי אתה לא יכול לבכות.</w:t>
      </w:r>
    </w:p>
    <w:p w14:paraId="21F59ECE" w14:textId="77777777" w:rsidR="00000000" w:rsidRDefault="0069655B">
      <w:pPr>
        <w:pStyle w:val="a0"/>
        <w:rPr>
          <w:rFonts w:hint="cs"/>
          <w:rtl/>
        </w:rPr>
      </w:pPr>
    </w:p>
    <w:p w14:paraId="66DA0FD6" w14:textId="77777777" w:rsidR="00000000" w:rsidRDefault="0069655B">
      <w:pPr>
        <w:pStyle w:val="af0"/>
        <w:rPr>
          <w:rtl/>
        </w:rPr>
      </w:pPr>
      <w:bookmarkStart w:id="41" w:name="FS000001053T25_02_2004_12_17_50C"/>
      <w:bookmarkEnd w:id="41"/>
      <w:r>
        <w:rPr>
          <w:rtl/>
        </w:rPr>
        <w:t>חמי דורון (שינוי):</w:t>
      </w:r>
    </w:p>
    <w:p w14:paraId="569E7E20" w14:textId="77777777" w:rsidR="00000000" w:rsidRDefault="0069655B">
      <w:pPr>
        <w:pStyle w:val="a0"/>
        <w:rPr>
          <w:rtl/>
        </w:rPr>
      </w:pPr>
    </w:p>
    <w:p w14:paraId="1959755B" w14:textId="77777777" w:rsidR="00000000" w:rsidRDefault="0069655B">
      <w:pPr>
        <w:pStyle w:val="a0"/>
        <w:rPr>
          <w:rFonts w:hint="cs"/>
          <w:rtl/>
        </w:rPr>
      </w:pPr>
      <w:r>
        <w:rPr>
          <w:rFonts w:hint="cs"/>
          <w:rtl/>
        </w:rPr>
        <w:t xml:space="preserve">זה פשוט משעשע עד כמה התשובה לא עונה על השאלה, ועד כמה אנו שבויים בהסכמים עקומים בתוך המערכת. אני לא מבין איזה מין טיעון זה שלוקחים אנשים שהם טכנאי רדיו ומכשירים אותם </w:t>
      </w:r>
      <w:r>
        <w:rPr>
          <w:rFonts w:hint="cs"/>
          <w:rtl/>
        </w:rPr>
        <w:t>להיות טכנאי טלוויזיה. יכול להיות שמה שצריך הוא להקטין את רשות השידור בכלל, כי לפי מה שאתה אומר אני חושב שיש עודף.</w:t>
      </w:r>
    </w:p>
    <w:p w14:paraId="17F7F4D6" w14:textId="77777777" w:rsidR="00000000" w:rsidRDefault="0069655B">
      <w:pPr>
        <w:pStyle w:val="a0"/>
        <w:rPr>
          <w:rFonts w:hint="cs"/>
          <w:rtl/>
        </w:rPr>
      </w:pPr>
    </w:p>
    <w:p w14:paraId="1E7861E1" w14:textId="77777777" w:rsidR="00000000" w:rsidRDefault="0069655B">
      <w:pPr>
        <w:pStyle w:val="af1"/>
        <w:rPr>
          <w:rtl/>
        </w:rPr>
      </w:pPr>
      <w:r>
        <w:rPr>
          <w:rtl/>
        </w:rPr>
        <w:t>היו"ר ראובן ריבלין:</w:t>
      </w:r>
    </w:p>
    <w:p w14:paraId="0B4FA7B1" w14:textId="77777777" w:rsidR="00000000" w:rsidRDefault="0069655B">
      <w:pPr>
        <w:pStyle w:val="a0"/>
        <w:rPr>
          <w:rtl/>
        </w:rPr>
      </w:pPr>
    </w:p>
    <w:p w14:paraId="09E0F890" w14:textId="77777777" w:rsidR="00000000" w:rsidRDefault="0069655B">
      <w:pPr>
        <w:pStyle w:val="a0"/>
        <w:rPr>
          <w:rFonts w:hint="cs"/>
          <w:rtl/>
        </w:rPr>
      </w:pPr>
      <w:r>
        <w:rPr>
          <w:rFonts w:hint="cs"/>
          <w:rtl/>
        </w:rPr>
        <w:t>האומנם?</w:t>
      </w:r>
    </w:p>
    <w:p w14:paraId="16AC55D3" w14:textId="77777777" w:rsidR="00000000" w:rsidRDefault="0069655B">
      <w:pPr>
        <w:pStyle w:val="a0"/>
        <w:ind w:firstLine="0"/>
        <w:rPr>
          <w:rFonts w:hint="cs"/>
          <w:rtl/>
        </w:rPr>
      </w:pPr>
    </w:p>
    <w:p w14:paraId="6C654B41" w14:textId="77777777" w:rsidR="00000000" w:rsidRDefault="0069655B">
      <w:pPr>
        <w:pStyle w:val="-"/>
        <w:rPr>
          <w:rtl/>
        </w:rPr>
      </w:pPr>
      <w:bookmarkStart w:id="42" w:name="FS000001029T25_02_2004_12_19_42"/>
      <w:bookmarkEnd w:id="42"/>
      <w:r>
        <w:rPr>
          <w:rFonts w:hint="eastAsia"/>
          <w:rtl/>
        </w:rPr>
        <w:t>סגן שר התעשייה, המסחר והתעסוקה מיכאל רצון:</w:t>
      </w:r>
    </w:p>
    <w:p w14:paraId="0504E105" w14:textId="77777777" w:rsidR="00000000" w:rsidRDefault="0069655B">
      <w:pPr>
        <w:pStyle w:val="a0"/>
        <w:rPr>
          <w:rFonts w:hint="cs"/>
          <w:rtl/>
        </w:rPr>
      </w:pPr>
    </w:p>
    <w:p w14:paraId="27393F94" w14:textId="77777777" w:rsidR="00000000" w:rsidRDefault="0069655B">
      <w:pPr>
        <w:pStyle w:val="a0"/>
        <w:rPr>
          <w:rFonts w:hint="cs"/>
          <w:rtl/>
        </w:rPr>
      </w:pPr>
      <w:r>
        <w:rPr>
          <w:rFonts w:hint="cs"/>
          <w:rtl/>
        </w:rPr>
        <w:t>את זה היושב-ראש אמר.</w:t>
      </w:r>
    </w:p>
    <w:p w14:paraId="5A48E489" w14:textId="77777777" w:rsidR="00000000" w:rsidRDefault="0069655B">
      <w:pPr>
        <w:pStyle w:val="a0"/>
        <w:rPr>
          <w:rFonts w:hint="cs"/>
          <w:rtl/>
        </w:rPr>
      </w:pPr>
    </w:p>
    <w:p w14:paraId="39743875" w14:textId="77777777" w:rsidR="00000000" w:rsidRDefault="0069655B">
      <w:pPr>
        <w:pStyle w:val="af1"/>
        <w:rPr>
          <w:rtl/>
        </w:rPr>
      </w:pPr>
      <w:r>
        <w:rPr>
          <w:rtl/>
        </w:rPr>
        <w:t>היו"ר ראובן ריבלין:</w:t>
      </w:r>
    </w:p>
    <w:p w14:paraId="3AA6AE6E" w14:textId="77777777" w:rsidR="00000000" w:rsidRDefault="0069655B">
      <w:pPr>
        <w:pStyle w:val="a0"/>
        <w:rPr>
          <w:rtl/>
        </w:rPr>
      </w:pPr>
    </w:p>
    <w:p w14:paraId="277E8835" w14:textId="77777777" w:rsidR="00000000" w:rsidRDefault="0069655B">
      <w:pPr>
        <w:pStyle w:val="a0"/>
        <w:rPr>
          <w:rFonts w:hint="cs"/>
          <w:rtl/>
        </w:rPr>
      </w:pPr>
      <w:r>
        <w:rPr>
          <w:rFonts w:hint="cs"/>
          <w:rtl/>
        </w:rPr>
        <w:t>אדוני לא ראה את סימן השא</w:t>
      </w:r>
      <w:r>
        <w:rPr>
          <w:rFonts w:hint="cs"/>
          <w:rtl/>
        </w:rPr>
        <w:t>לה בסוף דבריו.</w:t>
      </w:r>
    </w:p>
    <w:p w14:paraId="3C3C0F5A" w14:textId="77777777" w:rsidR="00000000" w:rsidRDefault="0069655B">
      <w:pPr>
        <w:pStyle w:val="a0"/>
        <w:rPr>
          <w:rFonts w:hint="cs"/>
          <w:rtl/>
        </w:rPr>
      </w:pPr>
    </w:p>
    <w:p w14:paraId="6725CF14" w14:textId="77777777" w:rsidR="00000000" w:rsidRDefault="0069655B">
      <w:pPr>
        <w:pStyle w:val="-"/>
        <w:rPr>
          <w:rtl/>
        </w:rPr>
      </w:pPr>
      <w:bookmarkStart w:id="43" w:name="FS000001053T25_02_2004_12_20_13"/>
      <w:bookmarkEnd w:id="43"/>
      <w:r>
        <w:rPr>
          <w:rFonts w:hint="eastAsia"/>
          <w:rtl/>
        </w:rPr>
        <w:t>חמי</w:t>
      </w:r>
      <w:r>
        <w:rPr>
          <w:rtl/>
        </w:rPr>
        <w:t xml:space="preserve"> דורון (שינוי):</w:t>
      </w:r>
    </w:p>
    <w:p w14:paraId="308614DF" w14:textId="77777777" w:rsidR="00000000" w:rsidRDefault="0069655B">
      <w:pPr>
        <w:pStyle w:val="a0"/>
        <w:rPr>
          <w:rFonts w:hint="cs"/>
          <w:rtl/>
        </w:rPr>
      </w:pPr>
    </w:p>
    <w:p w14:paraId="22DB8A5A" w14:textId="77777777" w:rsidR="00000000" w:rsidRDefault="0069655B">
      <w:pPr>
        <w:pStyle w:val="a0"/>
        <w:rPr>
          <w:rFonts w:hint="cs"/>
          <w:rtl/>
        </w:rPr>
      </w:pPr>
      <w:r>
        <w:rPr>
          <w:rFonts w:hint="cs"/>
          <w:rtl/>
        </w:rPr>
        <w:t>שמתי סימן שאלה בסוף הנאום הקצר שלי.</w:t>
      </w:r>
    </w:p>
    <w:p w14:paraId="5B576247" w14:textId="77777777" w:rsidR="00000000" w:rsidRDefault="0069655B">
      <w:pPr>
        <w:pStyle w:val="a0"/>
        <w:rPr>
          <w:rFonts w:hint="cs"/>
          <w:rtl/>
        </w:rPr>
      </w:pPr>
    </w:p>
    <w:p w14:paraId="426237DA" w14:textId="77777777" w:rsidR="00000000" w:rsidRDefault="0069655B">
      <w:pPr>
        <w:pStyle w:val="-"/>
        <w:rPr>
          <w:rtl/>
        </w:rPr>
      </w:pPr>
      <w:bookmarkStart w:id="44" w:name="FS000001029T25_02_2004_12_20_38"/>
      <w:bookmarkEnd w:id="44"/>
      <w:r>
        <w:rPr>
          <w:rFonts w:hint="eastAsia"/>
          <w:rtl/>
        </w:rPr>
        <w:t>סגן שר התעשייה, המסחר והתעסוקה מיכאל רצון:</w:t>
      </w:r>
    </w:p>
    <w:p w14:paraId="4D057BEA" w14:textId="77777777" w:rsidR="00000000" w:rsidRDefault="0069655B">
      <w:pPr>
        <w:pStyle w:val="a0"/>
        <w:rPr>
          <w:rFonts w:hint="cs"/>
          <w:rtl/>
        </w:rPr>
      </w:pPr>
    </w:p>
    <w:p w14:paraId="666F920D" w14:textId="77777777" w:rsidR="00000000" w:rsidRDefault="0069655B">
      <w:pPr>
        <w:pStyle w:val="a0"/>
        <w:rPr>
          <w:rFonts w:hint="cs"/>
          <w:rtl/>
        </w:rPr>
      </w:pPr>
      <w:r>
        <w:rPr>
          <w:rFonts w:hint="cs"/>
          <w:rtl/>
        </w:rPr>
        <w:t>אנו יודעים על הבעיות שקיימות ברשות השידור. יש מצוקה תקציבית וגם צורך להצטמצם ולהתייעל. בתוך המערכת הזאת מנסים לשלב בין כוחות הרדיו והטלוויז</w:t>
      </w:r>
      <w:r>
        <w:rPr>
          <w:rFonts w:hint="cs"/>
          <w:rtl/>
        </w:rPr>
        <w:t>יה. זו היתה נסיעה יחידה, חד-פעמית, במסגרת אותה השתלמות שעושים לטכנאי הרדיו והטלוויזיה. אני אינני רואה את האסון הגדול שקרה בעניין הזה, אבל כיוון ששאלת, קיבלת תשובה.</w:t>
      </w:r>
    </w:p>
    <w:p w14:paraId="6142F8F4" w14:textId="77777777" w:rsidR="00000000" w:rsidRDefault="0069655B">
      <w:pPr>
        <w:pStyle w:val="a0"/>
        <w:rPr>
          <w:rFonts w:hint="cs"/>
          <w:rtl/>
        </w:rPr>
      </w:pPr>
    </w:p>
    <w:p w14:paraId="6155889F" w14:textId="77777777" w:rsidR="00000000" w:rsidRDefault="0069655B">
      <w:pPr>
        <w:pStyle w:val="af1"/>
        <w:rPr>
          <w:rtl/>
        </w:rPr>
      </w:pPr>
      <w:r>
        <w:rPr>
          <w:rtl/>
        </w:rPr>
        <w:t>היו"ר ראובן ריבלין:</w:t>
      </w:r>
    </w:p>
    <w:p w14:paraId="29672FC1" w14:textId="77777777" w:rsidR="00000000" w:rsidRDefault="0069655B">
      <w:pPr>
        <w:pStyle w:val="a0"/>
        <w:rPr>
          <w:rtl/>
        </w:rPr>
      </w:pPr>
    </w:p>
    <w:p w14:paraId="769FB97B" w14:textId="77777777" w:rsidR="00000000" w:rsidRDefault="0069655B">
      <w:pPr>
        <w:pStyle w:val="a0"/>
        <w:rPr>
          <w:rFonts w:hint="cs"/>
          <w:rtl/>
        </w:rPr>
      </w:pPr>
      <w:r>
        <w:rPr>
          <w:rFonts w:hint="cs"/>
          <w:rtl/>
        </w:rPr>
        <w:t>כבוד סגן השר ישיב על שאילתא מס' 1121, של חבר הכנסת מיכאל מלכיאור, בעני</w:t>
      </w:r>
      <w:r>
        <w:rPr>
          <w:rFonts w:hint="cs"/>
          <w:rtl/>
        </w:rPr>
        <w:t>ין בריכות המלח בעתלית.</w:t>
      </w:r>
    </w:p>
    <w:p w14:paraId="689B90A1" w14:textId="77777777" w:rsidR="00000000" w:rsidRDefault="0069655B">
      <w:pPr>
        <w:pStyle w:val="a0"/>
        <w:rPr>
          <w:rFonts w:hint="cs"/>
          <w:rtl/>
        </w:rPr>
      </w:pPr>
    </w:p>
    <w:p w14:paraId="33084E86" w14:textId="77777777" w:rsidR="00000000" w:rsidRDefault="0069655B">
      <w:pPr>
        <w:pStyle w:val="a1"/>
        <w:jc w:val="center"/>
        <w:rPr>
          <w:rtl/>
        </w:rPr>
      </w:pPr>
      <w:bookmarkStart w:id="45" w:name="CQ19653FI0019653T25_02_2004_13_45_58"/>
      <w:bookmarkStart w:id="46" w:name="_Toc69694867"/>
      <w:bookmarkEnd w:id="45"/>
      <w:r>
        <w:rPr>
          <w:rtl/>
        </w:rPr>
        <w:t xml:space="preserve">1121. </w:t>
      </w:r>
      <w:r>
        <w:rPr>
          <w:rFonts w:hint="cs"/>
          <w:rtl/>
        </w:rPr>
        <w:t>ידיעה על פינוי מפעלי ה</w:t>
      </w:r>
      <w:r>
        <w:rPr>
          <w:rtl/>
        </w:rPr>
        <w:t xml:space="preserve">מלח </w:t>
      </w:r>
      <w:r>
        <w:rPr>
          <w:rFonts w:hint="cs"/>
          <w:rtl/>
        </w:rPr>
        <w:t>מ</w:t>
      </w:r>
      <w:r>
        <w:rPr>
          <w:rtl/>
        </w:rPr>
        <w:t>עתלית</w:t>
      </w:r>
      <w:bookmarkEnd w:id="46"/>
    </w:p>
    <w:p w14:paraId="60B942F2" w14:textId="77777777" w:rsidR="00000000" w:rsidRDefault="0069655B">
      <w:pPr>
        <w:pStyle w:val="a0"/>
        <w:rPr>
          <w:rFonts w:hint="cs"/>
          <w:rtl/>
        </w:rPr>
      </w:pPr>
    </w:p>
    <w:p w14:paraId="3E4A16B4" w14:textId="77777777" w:rsidR="00000000" w:rsidRDefault="0069655B">
      <w:pPr>
        <w:pStyle w:val="a0"/>
        <w:ind w:firstLine="0"/>
        <w:rPr>
          <w:bCs/>
          <w:u w:val="single"/>
        </w:rPr>
      </w:pPr>
      <w:bookmarkStart w:id="47" w:name="ESQ19653"/>
      <w:bookmarkEnd w:id="47"/>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3B55DA99" w14:textId="77777777" w:rsidR="00000000" w:rsidRDefault="0069655B">
      <w:pPr>
        <w:pStyle w:val="a0"/>
        <w:ind w:firstLine="720"/>
      </w:pPr>
      <w:r>
        <w:rPr>
          <w:rtl/>
        </w:rPr>
        <w:t>ביום י"ב בשבט התשס"ד (4 בפברואר 2004):</w:t>
      </w:r>
    </w:p>
    <w:p w14:paraId="67AFE5F0" w14:textId="77777777" w:rsidR="00000000" w:rsidRDefault="0069655B">
      <w:pPr>
        <w:pStyle w:val="a0"/>
        <w:rPr>
          <w:rFonts w:hint="cs"/>
          <w:rtl/>
        </w:rPr>
      </w:pPr>
    </w:p>
    <w:p w14:paraId="62151787" w14:textId="77777777" w:rsidR="00000000" w:rsidRDefault="0069655B">
      <w:pPr>
        <w:pStyle w:val="a0"/>
        <w:rPr>
          <w:rFonts w:hint="cs"/>
        </w:rPr>
      </w:pPr>
    </w:p>
    <w:p w14:paraId="5E349319" w14:textId="77777777" w:rsidR="00000000" w:rsidRDefault="0069655B">
      <w:pPr>
        <w:pStyle w:val="BodyTextIndent2"/>
        <w:ind w:left="0" w:firstLine="720"/>
        <w:jc w:val="both"/>
        <w:rPr>
          <w:rFonts w:cs="Arial"/>
          <w:szCs w:val="22"/>
        </w:rPr>
      </w:pPr>
      <w:r>
        <w:rPr>
          <w:rFonts w:cs="Arial"/>
          <w:szCs w:val="22"/>
          <w:rtl/>
        </w:rPr>
        <w:t>נודע לי</w:t>
      </w:r>
      <w:r>
        <w:rPr>
          <w:rFonts w:cs="Arial" w:hint="cs"/>
          <w:szCs w:val="22"/>
          <w:rtl/>
        </w:rPr>
        <w:t>,</w:t>
      </w:r>
      <w:r>
        <w:rPr>
          <w:rFonts w:cs="Arial"/>
          <w:szCs w:val="22"/>
          <w:rtl/>
        </w:rPr>
        <w:t xml:space="preserve"> כי מועצת מ</w:t>
      </w:r>
      <w:r>
        <w:rPr>
          <w:rFonts w:cs="Arial" w:hint="cs"/>
          <w:szCs w:val="22"/>
          <w:rtl/>
        </w:rPr>
        <w:t>י</w:t>
      </w:r>
      <w:r>
        <w:rPr>
          <w:rFonts w:cs="Arial"/>
          <w:szCs w:val="22"/>
          <w:rtl/>
        </w:rPr>
        <w:t>נהל מקרקעי ישראל החליטה לאשר הסכם בין מ</w:t>
      </w:r>
      <w:r>
        <w:rPr>
          <w:rFonts w:cs="Arial" w:hint="cs"/>
          <w:szCs w:val="22"/>
          <w:rtl/>
        </w:rPr>
        <w:t>י</w:t>
      </w:r>
      <w:r>
        <w:rPr>
          <w:rFonts w:cs="Arial"/>
          <w:szCs w:val="22"/>
          <w:rtl/>
        </w:rPr>
        <w:t>נהל מקרקעי ישראל לבין מפעלי המלח</w:t>
      </w:r>
      <w:r>
        <w:rPr>
          <w:rFonts w:cs="Arial" w:hint="cs"/>
          <w:szCs w:val="22"/>
          <w:rtl/>
        </w:rPr>
        <w:t>,</w:t>
      </w:r>
      <w:r>
        <w:rPr>
          <w:rFonts w:cs="Arial"/>
          <w:szCs w:val="22"/>
          <w:rtl/>
        </w:rPr>
        <w:t xml:space="preserve"> </w:t>
      </w:r>
      <w:r>
        <w:rPr>
          <w:rFonts w:cs="Arial" w:hint="cs"/>
          <w:szCs w:val="22"/>
          <w:rtl/>
        </w:rPr>
        <w:t>ש</w:t>
      </w:r>
      <w:r>
        <w:rPr>
          <w:rFonts w:cs="Arial"/>
          <w:szCs w:val="22"/>
          <w:rtl/>
        </w:rPr>
        <w:t xml:space="preserve">לפיו יפונו המפעלים בעתלית. </w:t>
      </w:r>
    </w:p>
    <w:p w14:paraId="21FC05FE" w14:textId="77777777" w:rsidR="00000000" w:rsidRDefault="0069655B">
      <w:pPr>
        <w:pStyle w:val="a0"/>
        <w:ind w:firstLine="720"/>
      </w:pPr>
    </w:p>
    <w:p w14:paraId="5C7EA7EE" w14:textId="77777777" w:rsidR="00000000" w:rsidRDefault="0069655B">
      <w:pPr>
        <w:pStyle w:val="a0"/>
        <w:ind w:firstLine="720"/>
        <w:rPr>
          <w:rFonts w:hint="cs"/>
          <w:rtl/>
        </w:rPr>
      </w:pPr>
      <w:r>
        <w:rPr>
          <w:rFonts w:hint="cs"/>
          <w:rtl/>
        </w:rPr>
        <w:t>רצוני לשאול</w:t>
      </w:r>
      <w:r>
        <w:rPr>
          <w:rtl/>
        </w:rPr>
        <w:t>:</w:t>
      </w:r>
    </w:p>
    <w:p w14:paraId="01FD3A52" w14:textId="77777777" w:rsidR="00000000" w:rsidRDefault="0069655B">
      <w:pPr>
        <w:pStyle w:val="a0"/>
        <w:ind w:firstLine="720"/>
        <w:rPr>
          <w:rFonts w:hint="cs"/>
          <w:rtl/>
        </w:rPr>
      </w:pPr>
    </w:p>
    <w:p w14:paraId="6AB2FBA2" w14:textId="77777777" w:rsidR="00000000" w:rsidRDefault="0069655B">
      <w:pPr>
        <w:pStyle w:val="a0"/>
        <w:ind w:firstLine="720"/>
        <w:rPr>
          <w:rFonts w:hint="cs"/>
          <w:rtl/>
        </w:rPr>
      </w:pPr>
      <w:r>
        <w:rPr>
          <w:rFonts w:hint="cs"/>
          <w:rtl/>
        </w:rPr>
        <w:t xml:space="preserve">1. האם הידיעה נכונה? </w:t>
      </w:r>
    </w:p>
    <w:p w14:paraId="6F6C5742" w14:textId="77777777" w:rsidR="00000000" w:rsidRDefault="0069655B">
      <w:pPr>
        <w:pStyle w:val="a0"/>
        <w:ind w:firstLine="720"/>
        <w:rPr>
          <w:rFonts w:hint="cs"/>
        </w:rPr>
      </w:pPr>
    </w:p>
    <w:p w14:paraId="2A5C74EA" w14:textId="77777777" w:rsidR="00000000" w:rsidRDefault="0069655B">
      <w:pPr>
        <w:pStyle w:val="a0"/>
        <w:ind w:firstLine="720"/>
        <w:rPr>
          <w:rtl/>
        </w:rPr>
      </w:pPr>
      <w:r>
        <w:rPr>
          <w:rFonts w:hint="cs"/>
          <w:rtl/>
        </w:rPr>
        <w:t xml:space="preserve">2. אם כן - </w:t>
      </w:r>
      <w:r>
        <w:rPr>
          <w:rtl/>
        </w:rPr>
        <w:t xml:space="preserve">האם </w:t>
      </w:r>
      <w:r>
        <w:rPr>
          <w:rFonts w:hint="cs"/>
          <w:rtl/>
        </w:rPr>
        <w:t>ישנה</w:t>
      </w:r>
      <w:r>
        <w:rPr>
          <w:rtl/>
        </w:rPr>
        <w:t xml:space="preserve"> </w:t>
      </w:r>
      <w:r>
        <w:rPr>
          <w:rFonts w:hint="cs"/>
          <w:rtl/>
        </w:rPr>
        <w:t>מינהל מקרקעי ישראל</w:t>
      </w:r>
      <w:r>
        <w:rPr>
          <w:rtl/>
        </w:rPr>
        <w:t xml:space="preserve"> את המצב התכנוני של רכס עתלית מ"שימור" ל"פיתוח"?</w:t>
      </w:r>
    </w:p>
    <w:p w14:paraId="37FE0B40" w14:textId="77777777" w:rsidR="00000000" w:rsidRDefault="0069655B">
      <w:pPr>
        <w:pStyle w:val="a0"/>
        <w:ind w:firstLine="720"/>
        <w:rPr>
          <w:rtl/>
        </w:rPr>
      </w:pPr>
    </w:p>
    <w:p w14:paraId="280272B7" w14:textId="77777777" w:rsidR="00000000" w:rsidRDefault="0069655B">
      <w:pPr>
        <w:pStyle w:val="a0"/>
        <w:ind w:firstLine="720"/>
        <w:rPr>
          <w:rFonts w:hint="cs"/>
          <w:rtl/>
        </w:rPr>
      </w:pPr>
      <w:r>
        <w:rPr>
          <w:rFonts w:hint="cs"/>
          <w:rtl/>
        </w:rPr>
        <w:t xml:space="preserve">3. </w:t>
      </w:r>
      <w:r>
        <w:rPr>
          <w:rtl/>
        </w:rPr>
        <w:t xml:space="preserve">כיצד </w:t>
      </w:r>
      <w:r>
        <w:rPr>
          <w:rFonts w:hint="cs"/>
          <w:rtl/>
        </w:rPr>
        <w:t>ישמור</w:t>
      </w:r>
      <w:r>
        <w:rPr>
          <w:rtl/>
        </w:rPr>
        <w:t xml:space="preserve"> משרדך על שרידי הארכיאולוגיה המצויים ברכס ועל ה</w:t>
      </w:r>
      <w:r>
        <w:rPr>
          <w:rFonts w:hint="cs"/>
          <w:rtl/>
        </w:rPr>
        <w:t>מערכת</w:t>
      </w:r>
      <w:r>
        <w:rPr>
          <w:rtl/>
        </w:rPr>
        <w:t xml:space="preserve"> האקולוגי</w:t>
      </w:r>
      <w:r>
        <w:rPr>
          <w:rFonts w:hint="cs"/>
          <w:rtl/>
        </w:rPr>
        <w:t>ת,</w:t>
      </w:r>
      <w:r>
        <w:rPr>
          <w:rtl/>
        </w:rPr>
        <w:t xml:space="preserve"> ל</w:t>
      </w:r>
      <w:r>
        <w:rPr>
          <w:rFonts w:hint="cs"/>
          <w:rtl/>
        </w:rPr>
        <w:t>רבות</w:t>
      </w:r>
      <w:r>
        <w:rPr>
          <w:rtl/>
        </w:rPr>
        <w:t xml:space="preserve"> עופות </w:t>
      </w:r>
      <w:r>
        <w:rPr>
          <w:rFonts w:hint="cs"/>
          <w:rtl/>
        </w:rPr>
        <w:t>ה</w:t>
      </w:r>
      <w:r>
        <w:rPr>
          <w:rtl/>
        </w:rPr>
        <w:t>מים בו?</w:t>
      </w:r>
    </w:p>
    <w:p w14:paraId="00F78F81" w14:textId="77777777" w:rsidR="00000000" w:rsidRDefault="0069655B">
      <w:pPr>
        <w:pStyle w:val="a0"/>
        <w:ind w:firstLine="720"/>
        <w:rPr>
          <w:rFonts w:hint="cs"/>
          <w:rtl/>
        </w:rPr>
      </w:pPr>
    </w:p>
    <w:p w14:paraId="3449041B" w14:textId="77777777" w:rsidR="00000000" w:rsidRDefault="0069655B">
      <w:pPr>
        <w:pStyle w:val="-"/>
        <w:rPr>
          <w:rFonts w:hint="cs"/>
          <w:rtl/>
        </w:rPr>
      </w:pPr>
      <w:r>
        <w:rPr>
          <w:rFonts w:hint="cs"/>
          <w:rtl/>
        </w:rPr>
        <w:t>ס</w:t>
      </w:r>
      <w:r>
        <w:rPr>
          <w:rFonts w:hint="cs"/>
          <w:rtl/>
        </w:rPr>
        <w:t>גן שר התעשייה, המסחר והתעסוקה מיכאל רצון:</w:t>
      </w:r>
    </w:p>
    <w:p w14:paraId="702F5B25" w14:textId="77777777" w:rsidR="00000000" w:rsidRDefault="0069655B">
      <w:pPr>
        <w:pStyle w:val="a0"/>
        <w:rPr>
          <w:rFonts w:hint="cs"/>
          <w:rtl/>
        </w:rPr>
      </w:pPr>
    </w:p>
    <w:p w14:paraId="63C88FE4" w14:textId="77777777" w:rsidR="00000000" w:rsidRDefault="0069655B">
      <w:pPr>
        <w:pStyle w:val="a0"/>
        <w:rPr>
          <w:rFonts w:hint="cs"/>
          <w:rtl/>
        </w:rPr>
      </w:pPr>
      <w:r>
        <w:rPr>
          <w:rFonts w:hint="cs"/>
          <w:rtl/>
        </w:rPr>
        <w:t>מינהל מקרקעי ישראל יזם והכין תוכנית אב לעתלית, שמבוססת, בין השאר, על ערכי הטבע, הנוף והמורשת של המקום, על שימורם ועל טיפוחם. לפי התוכנית, תהפוך הבריכה הצפונית למקווה מים שמור, וגם הבריכה הדרומית תישאר ברובה "שטח צ</w:t>
      </w:r>
      <w:r>
        <w:rPr>
          <w:rFonts w:hint="cs"/>
          <w:rtl/>
        </w:rPr>
        <w:t>יבורי פתוח כחול". לפי התוכנית ישומרו ויטופחו כל ערכי הטבע של רכס הכורכר, כמו גם אתרי עתיקות ואתר מחנה המפעילים המורחב. התוכנית מכוונת גם לפתיחתם בעתיד של המבצר הצלבני וחוף המפרץ וצירופם למערכת שטחי הציבור השמורים של עתלית.</w:t>
      </w:r>
    </w:p>
    <w:p w14:paraId="20450036" w14:textId="77777777" w:rsidR="00000000" w:rsidRDefault="0069655B">
      <w:pPr>
        <w:pStyle w:val="a0"/>
        <w:rPr>
          <w:rFonts w:hint="cs"/>
          <w:rtl/>
        </w:rPr>
      </w:pPr>
    </w:p>
    <w:p w14:paraId="1225DE0E" w14:textId="77777777" w:rsidR="00000000" w:rsidRDefault="0069655B">
      <w:pPr>
        <w:pStyle w:val="a0"/>
        <w:rPr>
          <w:rFonts w:hint="cs"/>
          <w:rtl/>
        </w:rPr>
      </w:pPr>
      <w:r>
        <w:rPr>
          <w:rFonts w:hint="cs"/>
          <w:rtl/>
        </w:rPr>
        <w:t>עסקה עם מפעלי חברות המלח, אם וכא</w:t>
      </w:r>
      <w:r>
        <w:rPr>
          <w:rFonts w:hint="cs"/>
          <w:rtl/>
        </w:rPr>
        <w:t xml:space="preserve">שר תצא לפועל, תצטרך להתממש במסגרת הכללים של תוכנית האב, גם זאת בתנאי שהתוכנית תאומץ כתוכנית מיתאר לעתלית. </w:t>
      </w:r>
    </w:p>
    <w:p w14:paraId="51C468AC" w14:textId="77777777" w:rsidR="00000000" w:rsidRDefault="0069655B">
      <w:pPr>
        <w:pStyle w:val="a0"/>
        <w:rPr>
          <w:rFonts w:hint="cs"/>
          <w:rtl/>
        </w:rPr>
      </w:pPr>
    </w:p>
    <w:p w14:paraId="76F0610D" w14:textId="77777777" w:rsidR="00000000" w:rsidRDefault="0069655B">
      <w:pPr>
        <w:pStyle w:val="af1"/>
        <w:rPr>
          <w:rtl/>
        </w:rPr>
      </w:pPr>
      <w:r>
        <w:rPr>
          <w:rtl/>
        </w:rPr>
        <w:t>היו"ר ראובן ריבלין:</w:t>
      </w:r>
    </w:p>
    <w:p w14:paraId="7EC8365E" w14:textId="77777777" w:rsidR="00000000" w:rsidRDefault="0069655B">
      <w:pPr>
        <w:pStyle w:val="a0"/>
        <w:rPr>
          <w:rtl/>
        </w:rPr>
      </w:pPr>
    </w:p>
    <w:p w14:paraId="61DA9DB8" w14:textId="77777777" w:rsidR="00000000" w:rsidRDefault="0069655B">
      <w:pPr>
        <w:pStyle w:val="a0"/>
        <w:rPr>
          <w:rFonts w:hint="cs"/>
          <w:rtl/>
        </w:rPr>
      </w:pPr>
      <w:r>
        <w:rPr>
          <w:rFonts w:hint="cs"/>
          <w:rtl/>
        </w:rPr>
        <w:t>תודה רבה. חבר הכנסת מיכאל מלכיאור, שאלה נוספת, בבקשה.</w:t>
      </w:r>
    </w:p>
    <w:p w14:paraId="1AE19980" w14:textId="77777777" w:rsidR="00000000" w:rsidRDefault="0069655B">
      <w:pPr>
        <w:pStyle w:val="a0"/>
        <w:ind w:firstLine="720"/>
        <w:rPr>
          <w:rFonts w:hint="cs"/>
          <w:rtl/>
        </w:rPr>
      </w:pPr>
    </w:p>
    <w:p w14:paraId="5BCA8E6D" w14:textId="77777777" w:rsidR="00000000" w:rsidRDefault="0069655B">
      <w:pPr>
        <w:pStyle w:val="a"/>
        <w:rPr>
          <w:rtl/>
        </w:rPr>
      </w:pPr>
      <w:bookmarkStart w:id="48" w:name="FS000000449T25_02_2004_11_50_06"/>
      <w:bookmarkStart w:id="49" w:name="_Toc69694868"/>
      <w:bookmarkEnd w:id="48"/>
      <w:r>
        <w:rPr>
          <w:rtl/>
        </w:rPr>
        <w:t>מיכאל מלכיאור (העבודה-מימד):</w:t>
      </w:r>
      <w:bookmarkEnd w:id="49"/>
    </w:p>
    <w:p w14:paraId="04C6DE04" w14:textId="77777777" w:rsidR="00000000" w:rsidRDefault="0069655B">
      <w:pPr>
        <w:pStyle w:val="a0"/>
        <w:rPr>
          <w:rtl/>
        </w:rPr>
      </w:pPr>
    </w:p>
    <w:p w14:paraId="5C4000F0" w14:textId="77777777" w:rsidR="00000000" w:rsidRDefault="0069655B">
      <w:pPr>
        <w:pStyle w:val="a0"/>
        <w:rPr>
          <w:rFonts w:hint="cs"/>
          <w:rtl/>
        </w:rPr>
      </w:pPr>
      <w:r>
        <w:rPr>
          <w:rFonts w:hint="cs"/>
          <w:rtl/>
        </w:rPr>
        <w:t>כבוד סגן השר, אני שמח שיש חשיבה על המקום ה</w:t>
      </w:r>
      <w:r>
        <w:rPr>
          <w:rFonts w:hint="cs"/>
          <w:rtl/>
        </w:rPr>
        <w:t>מאוד מאוד מיוחד הזה, שלדעתי יכול להפוך לאחד המרכזים של נופש ותיירות במדינת ישראל ואחד המקומות היפים ביותר שיש לנו, גם בגלל ממצאי הארכיאולוגיה וגם בגלל ערכי הטבע. אבל כשזה בידי המינהל, אני חושש משינוי הקריטריון של מעמד הקרקע מקרקע חקלאית שאסור לבנות בה לקרק</w:t>
      </w:r>
      <w:r>
        <w:rPr>
          <w:rFonts w:hint="cs"/>
          <w:rtl/>
        </w:rPr>
        <w:t xml:space="preserve">ע עירונית. שינוי הקריטריון הזה כשלעצמו, איך הוא נקבע, והאם אין סכנה שבגלל השינוי הזה - מתוך ההסכמים שאתה כן רמזת עליהם - עלול ללכת לאיבוד מקום כל כך יפה? תודה. </w:t>
      </w:r>
    </w:p>
    <w:p w14:paraId="1E70EDF4" w14:textId="77777777" w:rsidR="00000000" w:rsidRDefault="0069655B">
      <w:pPr>
        <w:pStyle w:val="a0"/>
        <w:rPr>
          <w:rFonts w:hint="cs"/>
          <w:rtl/>
        </w:rPr>
      </w:pPr>
    </w:p>
    <w:p w14:paraId="6D65594B" w14:textId="77777777" w:rsidR="00000000" w:rsidRDefault="0069655B">
      <w:pPr>
        <w:pStyle w:val="af1"/>
        <w:rPr>
          <w:rtl/>
        </w:rPr>
      </w:pPr>
      <w:r>
        <w:rPr>
          <w:rtl/>
        </w:rPr>
        <w:t>היו"ר ראובן ריבלין:</w:t>
      </w:r>
    </w:p>
    <w:p w14:paraId="641F802A" w14:textId="77777777" w:rsidR="00000000" w:rsidRDefault="0069655B">
      <w:pPr>
        <w:pStyle w:val="a0"/>
        <w:rPr>
          <w:rtl/>
        </w:rPr>
      </w:pPr>
    </w:p>
    <w:p w14:paraId="2784B715" w14:textId="77777777" w:rsidR="00000000" w:rsidRDefault="0069655B">
      <w:pPr>
        <w:pStyle w:val="a0"/>
        <w:rPr>
          <w:rFonts w:hint="cs"/>
          <w:rtl/>
        </w:rPr>
      </w:pPr>
      <w:r>
        <w:rPr>
          <w:rFonts w:hint="cs"/>
          <w:rtl/>
        </w:rPr>
        <w:t>אני מאוד מודה לחבר הכנסת מלכיאור. אדוני סגן השר ישיב.</w:t>
      </w:r>
    </w:p>
    <w:p w14:paraId="297062B8" w14:textId="77777777" w:rsidR="00000000" w:rsidRDefault="0069655B">
      <w:pPr>
        <w:pStyle w:val="a0"/>
        <w:rPr>
          <w:rFonts w:hint="cs"/>
          <w:rtl/>
        </w:rPr>
      </w:pPr>
    </w:p>
    <w:p w14:paraId="5787E843" w14:textId="77777777" w:rsidR="00000000" w:rsidRDefault="0069655B">
      <w:pPr>
        <w:pStyle w:val="a"/>
        <w:rPr>
          <w:rtl/>
        </w:rPr>
      </w:pPr>
      <w:bookmarkStart w:id="50" w:name="FS000001029T25_02_2004_11_57_52"/>
      <w:bookmarkStart w:id="51" w:name="_Toc69694869"/>
      <w:bookmarkEnd w:id="50"/>
      <w:r>
        <w:rPr>
          <w:rFonts w:hint="eastAsia"/>
          <w:rtl/>
        </w:rPr>
        <w:t>סגן</w:t>
      </w:r>
      <w:r>
        <w:rPr>
          <w:rtl/>
        </w:rPr>
        <w:t xml:space="preserve"> שר התעשייה, המ</w:t>
      </w:r>
      <w:r>
        <w:rPr>
          <w:rtl/>
        </w:rPr>
        <w:t>סחר והתעסוקה מיכאל רצון:</w:t>
      </w:r>
      <w:bookmarkEnd w:id="51"/>
    </w:p>
    <w:p w14:paraId="13E62DC1" w14:textId="77777777" w:rsidR="00000000" w:rsidRDefault="0069655B">
      <w:pPr>
        <w:pStyle w:val="a0"/>
        <w:rPr>
          <w:rFonts w:hint="cs"/>
          <w:rtl/>
        </w:rPr>
      </w:pPr>
    </w:p>
    <w:p w14:paraId="00760FAC" w14:textId="77777777" w:rsidR="00000000" w:rsidRDefault="0069655B">
      <w:pPr>
        <w:pStyle w:val="a0"/>
        <w:rPr>
          <w:rFonts w:hint="cs"/>
          <w:rtl/>
        </w:rPr>
      </w:pPr>
      <w:r>
        <w:rPr>
          <w:rFonts w:hint="cs"/>
          <w:rtl/>
        </w:rPr>
        <w:t xml:space="preserve">כפי שהצגתי בפניך, על-פי תוכניות המינהל השטח הזה לא ילך לאיבוד, הוא יהיה שטח ציבורי. הוא שטח שיהפוך, אני מאוד מקווה וכולנו מקווים, לפנינה. </w:t>
      </w:r>
    </w:p>
    <w:p w14:paraId="4C43E2B2" w14:textId="77777777" w:rsidR="00000000" w:rsidRDefault="0069655B">
      <w:pPr>
        <w:pStyle w:val="af0"/>
        <w:rPr>
          <w:rFonts w:hint="cs"/>
          <w:rtl/>
        </w:rPr>
      </w:pPr>
    </w:p>
    <w:p w14:paraId="635C9CC2" w14:textId="77777777" w:rsidR="00000000" w:rsidRDefault="0069655B">
      <w:pPr>
        <w:pStyle w:val="af0"/>
        <w:rPr>
          <w:rtl/>
        </w:rPr>
      </w:pPr>
      <w:r>
        <w:rPr>
          <w:rFonts w:hint="eastAsia"/>
          <w:rtl/>
        </w:rPr>
        <w:t>מיכאל</w:t>
      </w:r>
      <w:r>
        <w:rPr>
          <w:rtl/>
        </w:rPr>
        <w:t xml:space="preserve"> מלכיאור (העבודה-מימד):</w:t>
      </w:r>
    </w:p>
    <w:p w14:paraId="72F69876" w14:textId="77777777" w:rsidR="00000000" w:rsidRDefault="0069655B">
      <w:pPr>
        <w:pStyle w:val="a0"/>
        <w:rPr>
          <w:rFonts w:hint="cs"/>
          <w:rtl/>
        </w:rPr>
      </w:pPr>
    </w:p>
    <w:p w14:paraId="7943ECD6" w14:textId="77777777" w:rsidR="00000000" w:rsidRDefault="0069655B">
      <w:pPr>
        <w:pStyle w:val="a0"/>
        <w:rPr>
          <w:rFonts w:hint="cs"/>
          <w:rtl/>
        </w:rPr>
      </w:pPr>
      <w:r>
        <w:rPr>
          <w:rFonts w:hint="cs"/>
          <w:rtl/>
        </w:rPr>
        <w:t>למה הוא עבר לשטח עירוני?</w:t>
      </w:r>
    </w:p>
    <w:p w14:paraId="3DE1C541" w14:textId="77777777" w:rsidR="00000000" w:rsidRDefault="0069655B">
      <w:pPr>
        <w:pStyle w:val="a0"/>
        <w:rPr>
          <w:rFonts w:hint="cs"/>
          <w:rtl/>
        </w:rPr>
      </w:pPr>
    </w:p>
    <w:p w14:paraId="19591DAA" w14:textId="77777777" w:rsidR="00000000" w:rsidRDefault="0069655B">
      <w:pPr>
        <w:pStyle w:val="-"/>
        <w:rPr>
          <w:rtl/>
        </w:rPr>
      </w:pPr>
      <w:bookmarkStart w:id="52" w:name="FS000001029T25_02_2004_11_24_28"/>
      <w:bookmarkStart w:id="53" w:name="FS000001029T25_02_2004_11_24_33C"/>
      <w:bookmarkEnd w:id="52"/>
      <w:bookmarkEnd w:id="53"/>
      <w:r>
        <w:rPr>
          <w:rtl/>
        </w:rPr>
        <w:t>סגן שר התעשייה, המסחר והתעסוקה מיכ</w:t>
      </w:r>
      <w:r>
        <w:rPr>
          <w:rtl/>
        </w:rPr>
        <w:t>אל רצון:</w:t>
      </w:r>
    </w:p>
    <w:p w14:paraId="0AD3CE70" w14:textId="77777777" w:rsidR="00000000" w:rsidRDefault="0069655B">
      <w:pPr>
        <w:pStyle w:val="a0"/>
        <w:rPr>
          <w:rtl/>
        </w:rPr>
      </w:pPr>
    </w:p>
    <w:p w14:paraId="7AA363B1" w14:textId="77777777" w:rsidR="00000000" w:rsidRDefault="0069655B">
      <w:pPr>
        <w:pStyle w:val="a0"/>
        <w:rPr>
          <w:rFonts w:hint="cs"/>
          <w:rtl/>
        </w:rPr>
      </w:pPr>
      <w:r>
        <w:rPr>
          <w:rFonts w:hint="cs"/>
          <w:rtl/>
        </w:rPr>
        <w:t xml:space="preserve">הוא יהיה, כמובן, בשטח מוניציפלי. כמו שאתה יודע, עתלית היא עדיין בחוף הכרמל, והשטח הזה יעמוד לרשות הציבור, הוא לא ילך ליזמים פרטיים. </w:t>
      </w:r>
    </w:p>
    <w:p w14:paraId="693488AA" w14:textId="77777777" w:rsidR="00000000" w:rsidRDefault="0069655B">
      <w:pPr>
        <w:pStyle w:val="a0"/>
        <w:rPr>
          <w:rFonts w:hint="cs"/>
          <w:rtl/>
        </w:rPr>
      </w:pPr>
    </w:p>
    <w:p w14:paraId="1F6BDC45" w14:textId="77777777" w:rsidR="00000000" w:rsidRDefault="0069655B">
      <w:pPr>
        <w:pStyle w:val="af1"/>
        <w:rPr>
          <w:rtl/>
        </w:rPr>
      </w:pPr>
      <w:r>
        <w:rPr>
          <w:rtl/>
        </w:rPr>
        <w:t>היו"ר ראובן ריבלין:</w:t>
      </w:r>
    </w:p>
    <w:p w14:paraId="07EDF5DF" w14:textId="77777777" w:rsidR="00000000" w:rsidRDefault="0069655B">
      <w:pPr>
        <w:pStyle w:val="a0"/>
        <w:rPr>
          <w:rtl/>
        </w:rPr>
      </w:pPr>
    </w:p>
    <w:p w14:paraId="4EFE2555" w14:textId="77777777" w:rsidR="00000000" w:rsidRDefault="0069655B">
      <w:pPr>
        <w:pStyle w:val="a0"/>
        <w:rPr>
          <w:rFonts w:hint="cs"/>
          <w:rtl/>
        </w:rPr>
      </w:pPr>
      <w:r>
        <w:rPr>
          <w:rFonts w:hint="cs"/>
          <w:rtl/>
        </w:rPr>
        <w:t>תודה. כבוד סגן השר ישיב על שאילתא רגילה של חבר הכנסת דניאל בנלולו. שימו לב, כל השואלים היום</w:t>
      </w:r>
      <w:r>
        <w:rPr>
          <w:rFonts w:hint="cs"/>
          <w:rtl/>
        </w:rPr>
        <w:t xml:space="preserve"> נמצאים באולם.</w:t>
      </w:r>
    </w:p>
    <w:p w14:paraId="06EB0600" w14:textId="77777777" w:rsidR="00000000" w:rsidRDefault="0069655B">
      <w:pPr>
        <w:pStyle w:val="a0"/>
        <w:rPr>
          <w:rFonts w:hint="cs"/>
          <w:rtl/>
        </w:rPr>
      </w:pPr>
    </w:p>
    <w:p w14:paraId="0151D27F" w14:textId="77777777" w:rsidR="00000000" w:rsidRDefault="0069655B">
      <w:pPr>
        <w:pStyle w:val="-"/>
        <w:rPr>
          <w:rtl/>
        </w:rPr>
      </w:pPr>
      <w:bookmarkStart w:id="54" w:name="FS000001029T25_02_2004_11_59_28C"/>
      <w:bookmarkEnd w:id="54"/>
      <w:r>
        <w:rPr>
          <w:rtl/>
        </w:rPr>
        <w:t>סגן שר התעשייה, המסחר והתעסוקה מיכאל רצון:</w:t>
      </w:r>
    </w:p>
    <w:p w14:paraId="3B04F0DC" w14:textId="77777777" w:rsidR="00000000" w:rsidRDefault="0069655B">
      <w:pPr>
        <w:pStyle w:val="a0"/>
        <w:rPr>
          <w:rtl/>
        </w:rPr>
      </w:pPr>
    </w:p>
    <w:p w14:paraId="4798ED88" w14:textId="77777777" w:rsidR="00000000" w:rsidRDefault="0069655B">
      <w:pPr>
        <w:pStyle w:val="a0"/>
        <w:rPr>
          <w:rFonts w:hint="cs"/>
          <w:rtl/>
        </w:rPr>
      </w:pPr>
      <w:r>
        <w:rPr>
          <w:rFonts w:hint="cs"/>
          <w:rtl/>
        </w:rPr>
        <w:t>אני רוצה ממש להודות להם. זו הפעם הראשונה שאני עונה על שאילתות וחברי הכנסת נמצאים פה.</w:t>
      </w:r>
    </w:p>
    <w:p w14:paraId="50DD55E5" w14:textId="77777777" w:rsidR="00000000" w:rsidRDefault="0069655B">
      <w:pPr>
        <w:pStyle w:val="a0"/>
        <w:rPr>
          <w:rFonts w:hint="cs"/>
          <w:rtl/>
        </w:rPr>
      </w:pPr>
    </w:p>
    <w:p w14:paraId="563503B6" w14:textId="77777777" w:rsidR="00000000" w:rsidRDefault="0069655B">
      <w:pPr>
        <w:pStyle w:val="a1"/>
        <w:jc w:val="center"/>
        <w:rPr>
          <w:rtl/>
        </w:rPr>
      </w:pPr>
      <w:bookmarkStart w:id="55" w:name="CQ21594FI0021594T25_02_2004_12_00_07"/>
      <w:bookmarkStart w:id="56" w:name="_Toc69694870"/>
      <w:bookmarkEnd w:id="55"/>
      <w:r>
        <w:rPr>
          <w:rtl/>
        </w:rPr>
        <w:t xml:space="preserve">1136. בטיחות </w:t>
      </w:r>
      <w:r>
        <w:rPr>
          <w:rFonts w:hint="cs"/>
          <w:rtl/>
        </w:rPr>
        <w:t>ה</w:t>
      </w:r>
      <w:r>
        <w:rPr>
          <w:rtl/>
        </w:rPr>
        <w:t>מתקני</w:t>
      </w:r>
      <w:r>
        <w:rPr>
          <w:rFonts w:hint="cs"/>
          <w:rtl/>
        </w:rPr>
        <w:t>ם</w:t>
      </w:r>
      <w:r>
        <w:rPr>
          <w:rtl/>
        </w:rPr>
        <w:t xml:space="preserve"> </w:t>
      </w:r>
      <w:r>
        <w:rPr>
          <w:rFonts w:hint="cs"/>
          <w:rtl/>
        </w:rPr>
        <w:t>ב</w:t>
      </w:r>
      <w:r>
        <w:rPr>
          <w:rtl/>
        </w:rPr>
        <w:t>גני</w:t>
      </w:r>
      <w:r>
        <w:rPr>
          <w:rFonts w:hint="cs"/>
          <w:rtl/>
        </w:rPr>
        <w:t>-</w:t>
      </w:r>
      <w:r>
        <w:rPr>
          <w:rtl/>
        </w:rPr>
        <w:t>שעשועים</w:t>
      </w:r>
      <w:bookmarkEnd w:id="56"/>
    </w:p>
    <w:p w14:paraId="4ADC4EEF" w14:textId="77777777" w:rsidR="00000000" w:rsidRDefault="0069655B">
      <w:pPr>
        <w:pStyle w:val="a0"/>
        <w:rPr>
          <w:rFonts w:hint="cs"/>
          <w:rtl/>
        </w:rPr>
      </w:pPr>
    </w:p>
    <w:p w14:paraId="00CCFD4C" w14:textId="77777777" w:rsidR="00000000" w:rsidRDefault="0069655B">
      <w:pPr>
        <w:pStyle w:val="a0"/>
        <w:ind w:firstLine="0"/>
        <w:rPr>
          <w:bCs/>
          <w:u w:val="single"/>
        </w:rPr>
      </w:pPr>
      <w:bookmarkStart w:id="57" w:name="ESQ21594"/>
      <w:bookmarkEnd w:id="57"/>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531DF140" w14:textId="77777777" w:rsidR="00000000" w:rsidRDefault="0069655B">
      <w:pPr>
        <w:pStyle w:val="a0"/>
        <w:ind w:firstLine="720"/>
      </w:pPr>
      <w:r>
        <w:rPr>
          <w:rtl/>
        </w:rPr>
        <w:t>ביום י"ב בשבט התשס</w:t>
      </w:r>
      <w:r>
        <w:rPr>
          <w:rtl/>
        </w:rPr>
        <w:t>"ד (4 בפברואר 2004):</w:t>
      </w:r>
    </w:p>
    <w:p w14:paraId="3EBCF746" w14:textId="77777777" w:rsidR="00000000" w:rsidRDefault="0069655B">
      <w:pPr>
        <w:pStyle w:val="a0"/>
        <w:rPr>
          <w:rFonts w:hint="cs"/>
          <w:rtl/>
        </w:rPr>
      </w:pPr>
    </w:p>
    <w:p w14:paraId="72670142" w14:textId="77777777" w:rsidR="00000000" w:rsidRDefault="0069655B">
      <w:pPr>
        <w:pStyle w:val="a0"/>
        <w:rPr>
          <w:rFonts w:hint="cs"/>
        </w:rPr>
      </w:pPr>
    </w:p>
    <w:p w14:paraId="74A83018" w14:textId="77777777" w:rsidR="00000000" w:rsidRDefault="0069655B">
      <w:pPr>
        <w:pStyle w:val="a0"/>
        <w:ind w:firstLine="720"/>
      </w:pPr>
      <w:r>
        <w:rPr>
          <w:rFonts w:hint="cs"/>
          <w:rtl/>
        </w:rPr>
        <w:t>במתקני</w:t>
      </w:r>
      <w:r>
        <w:rPr>
          <w:rtl/>
        </w:rPr>
        <w:t xml:space="preserve"> שעשועים </w:t>
      </w:r>
      <w:r>
        <w:rPr>
          <w:rFonts w:hint="cs"/>
          <w:rtl/>
        </w:rPr>
        <w:t xml:space="preserve">רבים </w:t>
      </w:r>
      <w:r>
        <w:rPr>
          <w:rtl/>
        </w:rPr>
        <w:t xml:space="preserve">בגנים ציבוריים </w:t>
      </w:r>
      <w:r>
        <w:rPr>
          <w:rFonts w:hint="cs"/>
          <w:rtl/>
        </w:rPr>
        <w:t xml:space="preserve">יש </w:t>
      </w:r>
      <w:r>
        <w:rPr>
          <w:rtl/>
        </w:rPr>
        <w:t>ל</w:t>
      </w:r>
      <w:r>
        <w:rPr>
          <w:rFonts w:hint="cs"/>
          <w:rtl/>
        </w:rPr>
        <w:t>י</w:t>
      </w:r>
      <w:r>
        <w:rPr>
          <w:rtl/>
        </w:rPr>
        <w:t>קויים</w:t>
      </w:r>
      <w:r>
        <w:rPr>
          <w:rFonts w:hint="cs"/>
          <w:rtl/>
        </w:rPr>
        <w:t>, והיו</w:t>
      </w:r>
      <w:r>
        <w:rPr>
          <w:rtl/>
        </w:rPr>
        <w:t xml:space="preserve"> מקרי</w:t>
      </w:r>
      <w:r>
        <w:rPr>
          <w:rFonts w:hint="cs"/>
          <w:rtl/>
        </w:rPr>
        <w:t xml:space="preserve"> מוות של ילדים </w:t>
      </w:r>
      <w:r>
        <w:rPr>
          <w:rtl/>
        </w:rPr>
        <w:t xml:space="preserve">עקב </w:t>
      </w:r>
      <w:r>
        <w:rPr>
          <w:rFonts w:hint="cs"/>
          <w:rtl/>
        </w:rPr>
        <w:t>ה</w:t>
      </w:r>
      <w:r>
        <w:rPr>
          <w:rtl/>
        </w:rPr>
        <w:t xml:space="preserve">שימוש </w:t>
      </w:r>
      <w:r>
        <w:rPr>
          <w:rFonts w:hint="cs"/>
          <w:rtl/>
        </w:rPr>
        <w:t>בהם.</w:t>
      </w:r>
      <w:r>
        <w:rPr>
          <w:rtl/>
        </w:rPr>
        <w:t xml:space="preserve"> נודע לי</w:t>
      </w:r>
      <w:r>
        <w:rPr>
          <w:rFonts w:hint="cs"/>
          <w:rtl/>
        </w:rPr>
        <w:t>, כי</w:t>
      </w:r>
      <w:r>
        <w:rPr>
          <w:rtl/>
        </w:rPr>
        <w:t xml:space="preserve"> אין בדיקה/תחזוקה שוטפת של המתקנים הללו</w:t>
      </w:r>
      <w:r>
        <w:rPr>
          <w:rFonts w:hint="cs"/>
          <w:rtl/>
        </w:rPr>
        <w:t>,</w:t>
      </w:r>
      <w:r>
        <w:rPr>
          <w:rtl/>
        </w:rPr>
        <w:t xml:space="preserve"> ו</w:t>
      </w:r>
      <w:r>
        <w:rPr>
          <w:rFonts w:hint="cs"/>
          <w:rtl/>
        </w:rPr>
        <w:t xml:space="preserve">כי </w:t>
      </w:r>
      <w:r>
        <w:rPr>
          <w:rtl/>
        </w:rPr>
        <w:t xml:space="preserve">ביישובים רבים קיימים מתקנים </w:t>
      </w:r>
      <w:r>
        <w:rPr>
          <w:rFonts w:hint="cs"/>
          <w:rtl/>
        </w:rPr>
        <w:t>פיראטיים</w:t>
      </w:r>
      <w:r>
        <w:rPr>
          <w:rtl/>
        </w:rPr>
        <w:t>.</w:t>
      </w:r>
    </w:p>
    <w:p w14:paraId="7349F0F1" w14:textId="77777777" w:rsidR="00000000" w:rsidRDefault="0069655B">
      <w:pPr>
        <w:pStyle w:val="a0"/>
        <w:ind w:firstLine="720"/>
      </w:pPr>
    </w:p>
    <w:p w14:paraId="76AD40DD" w14:textId="77777777" w:rsidR="00000000" w:rsidRDefault="0069655B">
      <w:pPr>
        <w:pStyle w:val="a0"/>
        <w:ind w:firstLine="720"/>
      </w:pPr>
      <w:r>
        <w:rPr>
          <w:rFonts w:hint="cs"/>
          <w:rtl/>
        </w:rPr>
        <w:t>רצוני לשאול</w:t>
      </w:r>
      <w:r>
        <w:rPr>
          <w:rtl/>
        </w:rPr>
        <w:t>:</w:t>
      </w:r>
    </w:p>
    <w:p w14:paraId="6F9E4D1A" w14:textId="77777777" w:rsidR="00000000" w:rsidRDefault="0069655B">
      <w:pPr>
        <w:pStyle w:val="a0"/>
        <w:ind w:firstLine="720"/>
      </w:pPr>
    </w:p>
    <w:p w14:paraId="2700D12A" w14:textId="77777777" w:rsidR="00000000" w:rsidRDefault="0069655B">
      <w:pPr>
        <w:pStyle w:val="a0"/>
        <w:ind w:firstLine="720"/>
        <w:rPr>
          <w:rtl/>
        </w:rPr>
      </w:pPr>
      <w:r>
        <w:rPr>
          <w:rFonts w:hint="cs"/>
          <w:rtl/>
        </w:rPr>
        <w:t xml:space="preserve">1. </w:t>
      </w:r>
      <w:r>
        <w:rPr>
          <w:rtl/>
        </w:rPr>
        <w:t>מה</w:t>
      </w:r>
      <w:r>
        <w:rPr>
          <w:rFonts w:hint="cs"/>
          <w:rtl/>
        </w:rPr>
        <w:t xml:space="preserve"> ה</w:t>
      </w:r>
      <w:r>
        <w:rPr>
          <w:rtl/>
        </w:rPr>
        <w:t>ן ההנחיות הנהוגות במשרדך בעניי</w:t>
      </w:r>
      <w:r>
        <w:rPr>
          <w:rtl/>
        </w:rPr>
        <w:t>ן?</w:t>
      </w:r>
    </w:p>
    <w:p w14:paraId="6564EF54" w14:textId="77777777" w:rsidR="00000000" w:rsidRDefault="0069655B">
      <w:pPr>
        <w:pStyle w:val="a0"/>
        <w:ind w:firstLine="720"/>
        <w:rPr>
          <w:rtl/>
        </w:rPr>
      </w:pPr>
    </w:p>
    <w:p w14:paraId="6C3E56C2" w14:textId="77777777" w:rsidR="00000000" w:rsidRDefault="0069655B">
      <w:pPr>
        <w:pStyle w:val="a0"/>
        <w:ind w:firstLine="720"/>
        <w:rPr>
          <w:rtl/>
        </w:rPr>
      </w:pPr>
      <w:r>
        <w:rPr>
          <w:rFonts w:hint="cs"/>
          <w:rtl/>
        </w:rPr>
        <w:t xml:space="preserve">2. </w:t>
      </w:r>
      <w:r>
        <w:rPr>
          <w:rtl/>
        </w:rPr>
        <w:t>מי הם הגורמים המפקחים על בניית המתקנים</w:t>
      </w:r>
      <w:r>
        <w:rPr>
          <w:rFonts w:hint="cs"/>
          <w:rtl/>
        </w:rPr>
        <w:t xml:space="preserve"> ועל תחזוקתם</w:t>
      </w:r>
      <w:r>
        <w:rPr>
          <w:rtl/>
        </w:rPr>
        <w:t>?</w:t>
      </w:r>
    </w:p>
    <w:p w14:paraId="2E934A3D" w14:textId="77777777" w:rsidR="00000000" w:rsidRDefault="0069655B">
      <w:pPr>
        <w:pStyle w:val="a0"/>
        <w:ind w:firstLine="720"/>
        <w:rPr>
          <w:rtl/>
        </w:rPr>
      </w:pPr>
    </w:p>
    <w:p w14:paraId="6393C014" w14:textId="77777777" w:rsidR="00000000" w:rsidRDefault="0069655B">
      <w:pPr>
        <w:pStyle w:val="a0"/>
        <w:ind w:firstLine="720"/>
        <w:rPr>
          <w:rtl/>
        </w:rPr>
      </w:pPr>
      <w:r>
        <w:rPr>
          <w:rFonts w:hint="cs"/>
          <w:rtl/>
        </w:rPr>
        <w:t>3. האם</w:t>
      </w:r>
      <w:r>
        <w:rPr>
          <w:rtl/>
        </w:rPr>
        <w:t xml:space="preserve"> משרדך מבצע אכיפה בעניין</w:t>
      </w:r>
      <w:r>
        <w:rPr>
          <w:rFonts w:hint="cs"/>
          <w:rtl/>
        </w:rPr>
        <w:t xml:space="preserve">, ואם כן </w:t>
      </w:r>
      <w:r>
        <w:rPr>
          <w:rFonts w:hint="eastAsia"/>
          <w:rtl/>
        </w:rPr>
        <w:t>–</w:t>
      </w:r>
      <w:r>
        <w:rPr>
          <w:rFonts w:hint="cs"/>
          <w:rtl/>
        </w:rPr>
        <w:t xml:space="preserve"> כיצד</w:t>
      </w:r>
      <w:r>
        <w:rPr>
          <w:rtl/>
        </w:rPr>
        <w:t>?</w:t>
      </w:r>
    </w:p>
    <w:p w14:paraId="363CA8C4" w14:textId="77777777" w:rsidR="00000000" w:rsidRDefault="0069655B">
      <w:pPr>
        <w:pStyle w:val="a0"/>
        <w:ind w:firstLine="720"/>
        <w:rPr>
          <w:rtl/>
        </w:rPr>
      </w:pPr>
    </w:p>
    <w:p w14:paraId="50233773" w14:textId="77777777" w:rsidR="00000000" w:rsidRDefault="0069655B">
      <w:pPr>
        <w:pStyle w:val="a0"/>
        <w:ind w:firstLine="0"/>
        <w:rPr>
          <w:b/>
          <w:bCs/>
          <w:u w:val="single"/>
        </w:rPr>
      </w:pPr>
      <w:r>
        <w:rPr>
          <w:b/>
          <w:bCs/>
          <w:u w:val="single"/>
          <w:rtl/>
        </w:rPr>
        <w:t>סגן שר התעשייה, המסחר והתעסוקה מיכאל רצון:</w:t>
      </w:r>
    </w:p>
    <w:p w14:paraId="72132538" w14:textId="77777777" w:rsidR="00000000" w:rsidRDefault="0069655B">
      <w:pPr>
        <w:pStyle w:val="a0"/>
        <w:rPr>
          <w:rFonts w:hint="cs"/>
          <w:sz w:val="24"/>
          <w:szCs w:val="24"/>
          <w:rtl/>
        </w:rPr>
      </w:pPr>
    </w:p>
    <w:p w14:paraId="6387CB81" w14:textId="77777777" w:rsidR="00000000" w:rsidRDefault="0069655B">
      <w:pPr>
        <w:pStyle w:val="a0"/>
        <w:ind w:firstLine="720"/>
        <w:rPr>
          <w:rFonts w:hint="cs"/>
          <w:rtl/>
        </w:rPr>
      </w:pPr>
      <w:r>
        <w:rPr>
          <w:rFonts w:hint="cs"/>
          <w:rtl/>
        </w:rPr>
        <w:t xml:space="preserve">אדוני היושב-ראש, חברי הכנסת, ידידי חבר הכנסת בנלולו </w:t>
      </w:r>
      <w:r>
        <w:rPr>
          <w:rtl/>
        </w:rPr>
        <w:t>–</w:t>
      </w:r>
      <w:r>
        <w:rPr>
          <w:rFonts w:hint="cs"/>
          <w:rtl/>
        </w:rPr>
        <w:t xml:space="preserve"> 1. תקן ישראלי רשמי, 1498, על חלקיו, דן במתקני משחק</w:t>
      </w:r>
      <w:r>
        <w:rPr>
          <w:rFonts w:hint="cs"/>
          <w:rtl/>
        </w:rPr>
        <w:t>ים המוצבים באתרי משחקים ציבוריים ופרטיים וכולל הוראות מחייבות לתכנון, ייצור, התקנה ובדיקת מתקנים חדשים. כמו-כן קובע התקן דרישות לגבי תחזוקת מתקנים למשחקי ילדים.</w:t>
      </w:r>
    </w:p>
    <w:p w14:paraId="6B96FEEF" w14:textId="77777777" w:rsidR="00000000" w:rsidRDefault="0069655B">
      <w:pPr>
        <w:pStyle w:val="a0"/>
        <w:rPr>
          <w:rFonts w:hint="cs"/>
          <w:rtl/>
        </w:rPr>
      </w:pPr>
    </w:p>
    <w:p w14:paraId="1ABF0652" w14:textId="77777777" w:rsidR="00000000" w:rsidRDefault="0069655B">
      <w:pPr>
        <w:pStyle w:val="a0"/>
        <w:ind w:firstLine="720"/>
        <w:rPr>
          <w:rFonts w:hint="cs"/>
          <w:rtl/>
        </w:rPr>
      </w:pPr>
      <w:r>
        <w:rPr>
          <w:rFonts w:hint="cs"/>
          <w:rtl/>
        </w:rPr>
        <w:t>2. תקן 1498, חלק 4 - "מתקני משחקים: בדיקות ותחזוקה" -  מטיל על בעל המתקן, קרי הרשות המקומית, א</w:t>
      </w:r>
      <w:r>
        <w:rPr>
          <w:rFonts w:hint="cs"/>
          <w:rtl/>
        </w:rPr>
        <w:t xml:space="preserve">ת החובה לתחזק את המתקן בהתאם לדרישות התקן, כאשר אחת מדרישות התקן הינה חובת בדיקה תקופתית על-ידי מעבדה המאושרת לפחות פעם בשנה. בנוסף, התקן דורש מבעל המתקן בדיקה חזותית לפחות פעם בחודש.  </w:t>
      </w:r>
    </w:p>
    <w:p w14:paraId="2D62360E" w14:textId="77777777" w:rsidR="00000000" w:rsidRDefault="0069655B">
      <w:pPr>
        <w:pStyle w:val="a0"/>
        <w:rPr>
          <w:rFonts w:hint="cs"/>
          <w:rtl/>
        </w:rPr>
      </w:pPr>
    </w:p>
    <w:p w14:paraId="2BC08EC1" w14:textId="77777777" w:rsidR="00000000" w:rsidRDefault="0069655B">
      <w:pPr>
        <w:pStyle w:val="a0"/>
        <w:ind w:firstLine="720"/>
        <w:rPr>
          <w:rFonts w:hint="cs"/>
          <w:rtl/>
        </w:rPr>
      </w:pPr>
      <w:r>
        <w:rPr>
          <w:rFonts w:hint="cs"/>
          <w:rtl/>
        </w:rPr>
        <w:t>3. הממונה על התקינה, האחראי על-פי חוק התקנים, התשי"ג-1953, על אכיפת ה</w:t>
      </w:r>
      <w:r>
        <w:rPr>
          <w:rFonts w:hint="cs"/>
          <w:rtl/>
        </w:rPr>
        <w:t xml:space="preserve">חוק, בודק במסגרת סמכויותיו מתקני משחקים ברשויות מקומיות, לרבות אופן תחזוקתם על-ידי הרשויות. </w:t>
      </w:r>
    </w:p>
    <w:p w14:paraId="15314986" w14:textId="77777777" w:rsidR="00000000" w:rsidRDefault="0069655B">
      <w:pPr>
        <w:pStyle w:val="a0"/>
        <w:rPr>
          <w:rFonts w:hint="cs"/>
          <w:rtl/>
        </w:rPr>
      </w:pPr>
    </w:p>
    <w:p w14:paraId="1EDE5121" w14:textId="77777777" w:rsidR="00000000" w:rsidRDefault="0069655B">
      <w:pPr>
        <w:pStyle w:val="a0"/>
        <w:ind w:firstLine="720"/>
        <w:rPr>
          <w:rFonts w:hint="cs"/>
          <w:rtl/>
        </w:rPr>
      </w:pPr>
      <w:r>
        <w:rPr>
          <w:rFonts w:hint="cs"/>
          <w:rtl/>
        </w:rPr>
        <w:t xml:space="preserve">יש להדגיש, הממונה על התקינה אינו אחראי על תחזוקת המתקנים </w:t>
      </w:r>
      <w:r>
        <w:rPr>
          <w:rtl/>
        </w:rPr>
        <w:t>–</w:t>
      </w:r>
      <w:r>
        <w:rPr>
          <w:rFonts w:hint="cs"/>
          <w:rtl/>
        </w:rPr>
        <w:t xml:space="preserve"> הוא ממונה רק על הבדיקה - אלא על אכיפת החוק המחייב את בעלי המתקן להחזיק רק מתקנים מתאימים, לתקן ולתחזק א</w:t>
      </w:r>
      <w:r>
        <w:rPr>
          <w:rFonts w:hint="cs"/>
          <w:rtl/>
        </w:rPr>
        <w:t xml:space="preserve">ותם על-פי דרישות התקן. </w:t>
      </w:r>
    </w:p>
    <w:p w14:paraId="51DB2259" w14:textId="77777777" w:rsidR="00000000" w:rsidRDefault="0069655B">
      <w:pPr>
        <w:pStyle w:val="a0"/>
        <w:rPr>
          <w:rFonts w:hint="cs"/>
          <w:rtl/>
        </w:rPr>
      </w:pPr>
    </w:p>
    <w:p w14:paraId="5EC1957C" w14:textId="77777777" w:rsidR="00000000" w:rsidRDefault="0069655B">
      <w:pPr>
        <w:pStyle w:val="a0"/>
        <w:ind w:firstLine="720"/>
        <w:rPr>
          <w:rFonts w:hint="cs"/>
          <w:rtl/>
        </w:rPr>
      </w:pPr>
      <w:r>
        <w:rPr>
          <w:rFonts w:hint="cs"/>
          <w:rtl/>
        </w:rPr>
        <w:t xml:space="preserve">במסגרת האכיפה בודק הממונה על התקינה מדי שנה מתקנים בכל רחבי הארץ, וברשויות שבהן נתגלו ליקויים נפתחת חקירה פלילית, אשר בסיומה מועבר התיק ללשכה המשפטית לבחינתה ולהחלטתה אם יש מקום לנקוט הליכים פליליים. </w:t>
      </w:r>
    </w:p>
    <w:p w14:paraId="43909821" w14:textId="77777777" w:rsidR="00000000" w:rsidRDefault="0069655B">
      <w:pPr>
        <w:pStyle w:val="af1"/>
        <w:rPr>
          <w:rFonts w:hint="cs"/>
          <w:rtl/>
        </w:rPr>
      </w:pPr>
    </w:p>
    <w:p w14:paraId="1D28FAEA" w14:textId="77777777" w:rsidR="00000000" w:rsidRDefault="0069655B">
      <w:pPr>
        <w:pStyle w:val="af1"/>
        <w:rPr>
          <w:rtl/>
        </w:rPr>
      </w:pPr>
      <w:r>
        <w:rPr>
          <w:rtl/>
        </w:rPr>
        <w:t>היו"ר ראובן ריבלין:</w:t>
      </w:r>
    </w:p>
    <w:p w14:paraId="482E9D14" w14:textId="77777777" w:rsidR="00000000" w:rsidRDefault="0069655B">
      <w:pPr>
        <w:pStyle w:val="a0"/>
        <w:rPr>
          <w:rtl/>
        </w:rPr>
      </w:pPr>
    </w:p>
    <w:p w14:paraId="3F4CD957" w14:textId="77777777" w:rsidR="00000000" w:rsidRDefault="0069655B">
      <w:pPr>
        <w:pStyle w:val="a0"/>
        <w:rPr>
          <w:rFonts w:hint="cs"/>
          <w:rtl/>
        </w:rPr>
      </w:pPr>
      <w:r>
        <w:rPr>
          <w:rFonts w:hint="cs"/>
          <w:rtl/>
        </w:rPr>
        <w:t>תודה. חב</w:t>
      </w:r>
      <w:r>
        <w:rPr>
          <w:rFonts w:hint="cs"/>
          <w:rtl/>
        </w:rPr>
        <w:t xml:space="preserve">ר הכנסת דניאל בנלולו מודה לסגן השר על תשובתו המלאה, ואין לו שאלות נוספות. אני מאוד מודה לסגן השר. </w:t>
      </w:r>
    </w:p>
    <w:p w14:paraId="023AA69E" w14:textId="77777777" w:rsidR="00000000" w:rsidRDefault="0069655B">
      <w:pPr>
        <w:pStyle w:val="a2"/>
        <w:rPr>
          <w:rFonts w:hint="cs"/>
          <w:rtl/>
        </w:rPr>
      </w:pPr>
    </w:p>
    <w:p w14:paraId="1F169DDE" w14:textId="77777777" w:rsidR="00000000" w:rsidRDefault="0069655B">
      <w:pPr>
        <w:pStyle w:val="a0"/>
        <w:rPr>
          <w:rFonts w:hint="cs"/>
          <w:rtl/>
        </w:rPr>
      </w:pPr>
      <w:bookmarkStart w:id="58" w:name="CS23073FI0023073T25_02_2004_12_12_46"/>
      <w:bookmarkStart w:id="59" w:name="CS23074FI0023074T25_02_2004_12_12_59"/>
      <w:bookmarkEnd w:id="58"/>
      <w:bookmarkEnd w:id="59"/>
      <w:r>
        <w:rPr>
          <w:rFonts w:hint="cs"/>
          <w:rtl/>
        </w:rPr>
        <w:t xml:space="preserve">אדוני סגן השר רצון, עכשיו היה אדוני צריך להשיב על הצעת חוק פרטית. ביקשו ממני לשנות את הסדר ועכשיו לעבור לשאילתות בעל-פה. אינני משנה, כמצוות חבר הכנסת פרוש, </w:t>
      </w:r>
      <w:r>
        <w:rPr>
          <w:rFonts w:hint="cs"/>
          <w:rtl/>
        </w:rPr>
        <w:t xml:space="preserve">אשר ביקש להבהיר לנו שסדר-יום הוא סדר-יום, ולאחר שהבהרתי לו ששינינו, אינני משנה פעם נוספת ואיננו עוברים עכשיו לשאילתות בעל-פה. </w:t>
      </w:r>
    </w:p>
    <w:p w14:paraId="41B31668" w14:textId="77777777" w:rsidR="00000000" w:rsidRDefault="0069655B">
      <w:pPr>
        <w:pStyle w:val="a0"/>
        <w:rPr>
          <w:rFonts w:hint="cs"/>
          <w:rtl/>
        </w:rPr>
      </w:pPr>
    </w:p>
    <w:p w14:paraId="0E6F6C93" w14:textId="77777777" w:rsidR="00000000" w:rsidRDefault="0069655B">
      <w:pPr>
        <w:pStyle w:val="a0"/>
        <w:rPr>
          <w:rFonts w:hint="cs"/>
          <w:rtl/>
        </w:rPr>
      </w:pPr>
      <w:r>
        <w:rPr>
          <w:rFonts w:hint="cs"/>
          <w:rtl/>
        </w:rPr>
        <w:t>אנחנו עוברים להצעות חוק של חברי הכנסת. אדוני היה צריך להשיב על הצעת החוק הראשונה, רק שחברת הכנסת גמליאל איננה נמצאת. אם אדוני רו</w:t>
      </w:r>
      <w:r>
        <w:rPr>
          <w:rFonts w:hint="cs"/>
          <w:rtl/>
        </w:rPr>
        <w:t xml:space="preserve">צה, היא תאבד את התור שלה, אלא אם כן אדוני מסכים להשיב אחר כך. הואיל ואדוני מסכים, אני שמח שחברת הכנסת גמליאל לא תאבד את תורה. </w:t>
      </w:r>
    </w:p>
    <w:p w14:paraId="63A5003E" w14:textId="77777777" w:rsidR="00000000" w:rsidRDefault="0069655B">
      <w:pPr>
        <w:pStyle w:val="a0"/>
        <w:rPr>
          <w:rFonts w:hint="cs"/>
          <w:rtl/>
        </w:rPr>
      </w:pPr>
    </w:p>
    <w:p w14:paraId="4C07373E" w14:textId="77777777" w:rsidR="00000000" w:rsidRDefault="0069655B">
      <w:pPr>
        <w:pStyle w:val="a0"/>
        <w:rPr>
          <w:rFonts w:hint="cs"/>
          <w:rtl/>
        </w:rPr>
      </w:pPr>
    </w:p>
    <w:p w14:paraId="4BDF34DE" w14:textId="77777777" w:rsidR="00000000" w:rsidRDefault="0069655B">
      <w:pPr>
        <w:pStyle w:val="a2"/>
        <w:rPr>
          <w:rFonts w:hint="cs"/>
          <w:rtl/>
        </w:rPr>
      </w:pPr>
      <w:bookmarkStart w:id="60" w:name="_Toc69694871"/>
      <w:r>
        <w:rPr>
          <w:rtl/>
        </w:rPr>
        <w:t>הצעת חוק תובענות ייצוגיות, התשס"ג-2003</w:t>
      </w:r>
      <w:bookmarkEnd w:id="60"/>
    </w:p>
    <w:p w14:paraId="4CFBFF57" w14:textId="77777777" w:rsidR="00000000" w:rsidRDefault="0069655B">
      <w:pPr>
        <w:pStyle w:val="a0"/>
        <w:ind w:firstLine="0"/>
        <w:rPr>
          <w:rFonts w:hint="cs"/>
          <w:rtl/>
        </w:rPr>
      </w:pPr>
      <w:r>
        <w:rPr>
          <w:rtl/>
        </w:rPr>
        <w:t>[נספחות.]</w:t>
      </w:r>
    </w:p>
    <w:p w14:paraId="7A7F8C83" w14:textId="77777777" w:rsidR="00000000" w:rsidRDefault="0069655B">
      <w:pPr>
        <w:pStyle w:val="-0"/>
        <w:rPr>
          <w:rtl/>
        </w:rPr>
      </w:pPr>
      <w:bookmarkStart w:id="61" w:name="_Toc69694872"/>
      <w:r>
        <w:rPr>
          <w:rFonts w:hint="cs"/>
          <w:rtl/>
        </w:rPr>
        <w:t xml:space="preserve">(הצעת חבר הכנסת אופיר </w:t>
      </w:r>
      <w:r>
        <w:rPr>
          <w:rtl/>
        </w:rPr>
        <w:t>פינס-פז</w:t>
      </w:r>
      <w:r>
        <w:rPr>
          <w:rFonts w:hint="cs"/>
          <w:rtl/>
        </w:rPr>
        <w:t>)</w:t>
      </w:r>
      <w:bookmarkEnd w:id="61"/>
      <w:r>
        <w:rPr>
          <w:rtl/>
        </w:rPr>
        <w:t xml:space="preserve"> </w:t>
      </w:r>
    </w:p>
    <w:p w14:paraId="0A3E6A9D" w14:textId="77777777" w:rsidR="00000000" w:rsidRDefault="0069655B">
      <w:pPr>
        <w:pStyle w:val="af1"/>
        <w:rPr>
          <w:rtl/>
        </w:rPr>
      </w:pPr>
      <w:r>
        <w:rPr>
          <w:rtl/>
        </w:rPr>
        <w:t>היו"ר ראובן ריבלין:</w:t>
      </w:r>
    </w:p>
    <w:p w14:paraId="178CC79A" w14:textId="77777777" w:rsidR="00000000" w:rsidRDefault="0069655B">
      <w:pPr>
        <w:pStyle w:val="a0"/>
        <w:rPr>
          <w:rFonts w:hint="cs"/>
          <w:rtl/>
        </w:rPr>
      </w:pPr>
    </w:p>
    <w:p w14:paraId="0ED22C20" w14:textId="77777777" w:rsidR="00000000" w:rsidRDefault="0069655B">
      <w:pPr>
        <w:pStyle w:val="a0"/>
        <w:rPr>
          <w:rFonts w:hint="cs"/>
          <w:rtl/>
        </w:rPr>
      </w:pPr>
      <w:r>
        <w:rPr>
          <w:rFonts w:hint="cs"/>
          <w:rtl/>
        </w:rPr>
        <w:t>ובכן, הצעת החוק הראשונה ה</w:t>
      </w:r>
      <w:r>
        <w:rPr>
          <w:rFonts w:hint="cs"/>
          <w:rtl/>
        </w:rPr>
        <w:t xml:space="preserve">עומדת על סדר-היום היא הצעת חוק פרטית, פ/928, של חבר הכנסת אופיר פינס, אשר משיב עליה שר המשפטים. שר המשפטים כבר עולה. לכן אדוני ילך בניחותא ואנחנו נמתין שנייה אחת, כי זה משום-מה מצב שבו הממשלה יושבת ואנחנו לא רוצים להפריע. </w:t>
      </w:r>
    </w:p>
    <w:p w14:paraId="2FF37E8C" w14:textId="77777777" w:rsidR="00000000" w:rsidRDefault="0069655B">
      <w:pPr>
        <w:pStyle w:val="a0"/>
        <w:rPr>
          <w:rFonts w:hint="cs"/>
          <w:rtl/>
        </w:rPr>
      </w:pPr>
    </w:p>
    <w:p w14:paraId="2B4AA02B" w14:textId="77777777" w:rsidR="00000000" w:rsidRDefault="0069655B">
      <w:pPr>
        <w:pStyle w:val="af0"/>
        <w:rPr>
          <w:rtl/>
        </w:rPr>
      </w:pPr>
      <w:r>
        <w:rPr>
          <w:rFonts w:hint="eastAsia"/>
          <w:rtl/>
        </w:rPr>
        <w:t>מאיר</w:t>
      </w:r>
      <w:r>
        <w:rPr>
          <w:rtl/>
        </w:rPr>
        <w:t xml:space="preserve"> פרוש (יהדות התורה):</w:t>
      </w:r>
    </w:p>
    <w:p w14:paraId="68EF6D42" w14:textId="77777777" w:rsidR="00000000" w:rsidRDefault="0069655B">
      <w:pPr>
        <w:pStyle w:val="a0"/>
        <w:rPr>
          <w:rFonts w:hint="cs"/>
          <w:rtl/>
        </w:rPr>
      </w:pPr>
    </w:p>
    <w:p w14:paraId="443F5C6F" w14:textId="77777777" w:rsidR="00000000" w:rsidRDefault="0069655B">
      <w:pPr>
        <w:pStyle w:val="a0"/>
        <w:rPr>
          <w:rFonts w:hint="cs"/>
          <w:rtl/>
        </w:rPr>
      </w:pPr>
      <w:r>
        <w:rPr>
          <w:rFonts w:hint="cs"/>
          <w:rtl/>
        </w:rPr>
        <w:t>היא סי</w:t>
      </w:r>
      <w:r>
        <w:rPr>
          <w:rFonts w:hint="cs"/>
          <w:rtl/>
        </w:rPr>
        <w:t xml:space="preserve">ימה מזמן. </w:t>
      </w:r>
    </w:p>
    <w:p w14:paraId="4DC9F7E6" w14:textId="77777777" w:rsidR="00000000" w:rsidRDefault="0069655B">
      <w:pPr>
        <w:pStyle w:val="a0"/>
        <w:rPr>
          <w:rFonts w:hint="cs"/>
          <w:rtl/>
        </w:rPr>
      </w:pPr>
    </w:p>
    <w:p w14:paraId="583809C5" w14:textId="77777777" w:rsidR="00000000" w:rsidRDefault="0069655B">
      <w:pPr>
        <w:pStyle w:val="af1"/>
        <w:rPr>
          <w:rtl/>
        </w:rPr>
      </w:pPr>
      <w:r>
        <w:rPr>
          <w:rFonts w:hint="eastAsia"/>
          <w:rtl/>
        </w:rPr>
        <w:t>היו</w:t>
      </w:r>
      <w:r>
        <w:rPr>
          <w:rtl/>
        </w:rPr>
        <w:t>"ר ראובן ריבלין:</w:t>
      </w:r>
    </w:p>
    <w:p w14:paraId="78DBB4E3" w14:textId="77777777" w:rsidR="00000000" w:rsidRDefault="0069655B">
      <w:pPr>
        <w:pStyle w:val="a0"/>
        <w:rPr>
          <w:rFonts w:hint="cs"/>
          <w:rtl/>
        </w:rPr>
      </w:pPr>
    </w:p>
    <w:p w14:paraId="1FB75F01" w14:textId="77777777" w:rsidR="00000000" w:rsidRDefault="0069655B">
      <w:pPr>
        <w:pStyle w:val="a0"/>
        <w:rPr>
          <w:rFonts w:hint="cs"/>
          <w:rtl/>
        </w:rPr>
      </w:pPr>
      <w:r>
        <w:rPr>
          <w:rFonts w:hint="cs"/>
          <w:rtl/>
        </w:rPr>
        <w:t>הממשלה צריכה לעסוק בענייניה, אם הדבר לא מהווה שיבוש הליכים בכנסת. כבוד השר עזרא, אינני משנה עוד את סדר-היום, כי אז אני מקבל טענות או מהממשלה או מהאופוזיציה או מהקואליציה. יש סדר-יום. שינינו אותו, עכשיו נלך בדיוק לפיו, כדי ש</w:t>
      </w:r>
      <w:r>
        <w:rPr>
          <w:rFonts w:hint="cs"/>
          <w:rtl/>
        </w:rPr>
        <w:t xml:space="preserve">לא תבוא טענה מצד מאן דהוא. </w:t>
      </w:r>
    </w:p>
    <w:p w14:paraId="58C46AA0" w14:textId="77777777" w:rsidR="00000000" w:rsidRDefault="0069655B">
      <w:pPr>
        <w:pStyle w:val="a0"/>
        <w:rPr>
          <w:rFonts w:hint="cs"/>
          <w:rtl/>
        </w:rPr>
      </w:pPr>
    </w:p>
    <w:p w14:paraId="023B5DFC" w14:textId="77777777" w:rsidR="00000000" w:rsidRDefault="0069655B">
      <w:pPr>
        <w:pStyle w:val="a0"/>
        <w:rPr>
          <w:rFonts w:hint="cs"/>
          <w:rtl/>
        </w:rPr>
      </w:pPr>
      <w:r>
        <w:rPr>
          <w:rFonts w:hint="cs"/>
          <w:rtl/>
        </w:rPr>
        <w:t>שר המשפטים הגיע. כבוד שר המשפטים, אנחנו מצטערים על שנאלצנו להזעיק אותך ולגרום לך לעשות התעמלות בוקר מאוחרת כל כך, אבל בגלל שיבוש המערכות והשינויים, אנחנו לא רוצים לשנות עוד הפעם את סדר-היום. כבוד חבר הכנסת פינס יציג את ההצעה. א</w:t>
      </w:r>
      <w:r>
        <w:rPr>
          <w:rFonts w:hint="cs"/>
          <w:rtl/>
        </w:rPr>
        <w:t xml:space="preserve">דוני ימתין וישמע את הצעתו של פינס, ואז ישיב. בבקשה, חבר הכנסת פינס. </w:t>
      </w:r>
    </w:p>
    <w:p w14:paraId="3A914891" w14:textId="77777777" w:rsidR="00000000" w:rsidRDefault="0069655B">
      <w:pPr>
        <w:pStyle w:val="a0"/>
        <w:rPr>
          <w:rFonts w:hint="cs"/>
          <w:rtl/>
        </w:rPr>
      </w:pPr>
    </w:p>
    <w:p w14:paraId="7299A91C" w14:textId="77777777" w:rsidR="00000000" w:rsidRDefault="0069655B">
      <w:pPr>
        <w:pStyle w:val="a"/>
        <w:rPr>
          <w:rtl/>
        </w:rPr>
      </w:pPr>
      <w:bookmarkStart w:id="62" w:name="FS000000455T25_02_2004_11_26_37"/>
      <w:bookmarkStart w:id="63" w:name="_Toc69694873"/>
      <w:bookmarkEnd w:id="62"/>
      <w:r>
        <w:rPr>
          <w:rFonts w:hint="eastAsia"/>
          <w:rtl/>
        </w:rPr>
        <w:t>אופיר</w:t>
      </w:r>
      <w:r>
        <w:rPr>
          <w:rtl/>
        </w:rPr>
        <w:t xml:space="preserve"> פינס-פז (העבודה-מימד):</w:t>
      </w:r>
      <w:bookmarkEnd w:id="63"/>
    </w:p>
    <w:p w14:paraId="0BF97E20" w14:textId="77777777" w:rsidR="00000000" w:rsidRDefault="0069655B">
      <w:pPr>
        <w:pStyle w:val="a0"/>
        <w:rPr>
          <w:rFonts w:hint="cs"/>
          <w:rtl/>
        </w:rPr>
      </w:pPr>
    </w:p>
    <w:p w14:paraId="7D685B47" w14:textId="77777777" w:rsidR="00000000" w:rsidRDefault="0069655B">
      <w:pPr>
        <w:pStyle w:val="a0"/>
        <w:rPr>
          <w:rFonts w:hint="cs"/>
          <w:rtl/>
        </w:rPr>
      </w:pPr>
      <w:r>
        <w:rPr>
          <w:rFonts w:hint="cs"/>
          <w:rtl/>
        </w:rPr>
        <w:t xml:space="preserve">תודה. </w:t>
      </w:r>
    </w:p>
    <w:p w14:paraId="2782A1D7" w14:textId="77777777" w:rsidR="00000000" w:rsidRDefault="0069655B">
      <w:pPr>
        <w:pStyle w:val="a0"/>
        <w:rPr>
          <w:rFonts w:hint="cs"/>
          <w:rtl/>
        </w:rPr>
      </w:pPr>
    </w:p>
    <w:p w14:paraId="59877013" w14:textId="77777777" w:rsidR="00000000" w:rsidRDefault="0069655B">
      <w:pPr>
        <w:pStyle w:val="a0"/>
        <w:rPr>
          <w:rFonts w:hint="cs"/>
          <w:rtl/>
        </w:rPr>
      </w:pPr>
      <w:r>
        <w:rPr>
          <w:rFonts w:hint="cs"/>
          <w:rtl/>
        </w:rPr>
        <w:t xml:space="preserve">אדוני היושב-ראש, אדוני שר המשפטים, חברי חברי הכנסת, מדובר בהצעת חוק שמאפשרת הגשת תובענות ייצוגיות, שזה עניין מאוד מאוד חשוב. </w:t>
      </w:r>
    </w:p>
    <w:p w14:paraId="3BE360DE" w14:textId="77777777" w:rsidR="00000000" w:rsidRDefault="0069655B">
      <w:pPr>
        <w:pStyle w:val="a0"/>
        <w:rPr>
          <w:rFonts w:hint="cs"/>
          <w:rtl/>
        </w:rPr>
      </w:pPr>
    </w:p>
    <w:p w14:paraId="1D0807EE" w14:textId="77777777" w:rsidR="00000000" w:rsidRDefault="0069655B">
      <w:pPr>
        <w:pStyle w:val="a0"/>
        <w:rPr>
          <w:rFonts w:hint="cs"/>
          <w:rtl/>
        </w:rPr>
      </w:pPr>
      <w:r>
        <w:rPr>
          <w:rFonts w:hint="cs"/>
          <w:rtl/>
        </w:rPr>
        <w:t>תובענה ייצוגית היא תב</w:t>
      </w:r>
      <w:r>
        <w:rPr>
          <w:rFonts w:hint="cs"/>
          <w:rtl/>
        </w:rPr>
        <w:t>יעה המוגשת על-ידי תובע מייצג בשם קבוצת אנשים. עד היום החוק הישראלי מאפשר להגיש את זה רק לגבי מספר מצומצם מאוד של חוקים, כמו חוק הגנת הצרכן, חוק הפיקוח על עסקי הביטוח, חוק הבנקאות, חוק ההגבלים העסקיים וכדומה, ויתר התובענות הייצוגיות הוגשו עד היום לפי סעיף 2</w:t>
      </w:r>
      <w:r>
        <w:rPr>
          <w:rFonts w:hint="cs"/>
          <w:rtl/>
        </w:rPr>
        <w:t>9 לתקנות סדר הדין האזרחי. אלא שבית-המשפט העליון המליץ לכנסת, משום שהוא לא אהב את סעיף הסל הזה, לחוקק חקיקה מפורשת, כוללנית, בכל מה שקשור להגשת תביעות ייצוגיות. זה בדיוק מה שאני מנסה להציע לכנסת, לייצר חוק כוללני בהקשר זה. אני לא אכנס לפרטים שלו, כי זו הנמק</w:t>
      </w:r>
      <w:r>
        <w:rPr>
          <w:rFonts w:hint="cs"/>
          <w:rtl/>
        </w:rPr>
        <w:t xml:space="preserve">ה מהמקום. </w:t>
      </w:r>
    </w:p>
    <w:p w14:paraId="582502C9" w14:textId="77777777" w:rsidR="00000000" w:rsidRDefault="0069655B">
      <w:pPr>
        <w:pStyle w:val="a0"/>
        <w:rPr>
          <w:rFonts w:hint="cs"/>
          <w:rtl/>
        </w:rPr>
      </w:pPr>
    </w:p>
    <w:p w14:paraId="1EE8C43F" w14:textId="77777777" w:rsidR="00000000" w:rsidRDefault="0069655B">
      <w:pPr>
        <w:pStyle w:val="a0"/>
        <w:rPr>
          <w:rFonts w:hint="cs"/>
          <w:rtl/>
        </w:rPr>
      </w:pPr>
      <w:r>
        <w:rPr>
          <w:rFonts w:hint="cs"/>
          <w:rtl/>
        </w:rPr>
        <w:t xml:space="preserve">הגשתי הצעת חוק מפורטת וכוללת, ואני מפנה את חברי הכנסת המתעניינים בעניין הזה לראות אותה. </w:t>
      </w:r>
    </w:p>
    <w:p w14:paraId="62BD5597" w14:textId="77777777" w:rsidR="00000000" w:rsidRDefault="0069655B">
      <w:pPr>
        <w:pStyle w:val="a0"/>
        <w:rPr>
          <w:rFonts w:hint="cs"/>
          <w:rtl/>
        </w:rPr>
      </w:pPr>
    </w:p>
    <w:p w14:paraId="14895E3F" w14:textId="77777777" w:rsidR="00000000" w:rsidRDefault="0069655B">
      <w:pPr>
        <w:pStyle w:val="a0"/>
        <w:rPr>
          <w:rFonts w:hint="cs"/>
          <w:rtl/>
        </w:rPr>
      </w:pPr>
      <w:r>
        <w:rPr>
          <w:rFonts w:hint="cs"/>
          <w:rtl/>
        </w:rPr>
        <w:t xml:space="preserve">אני מודה לממשלה על שהיא תומכת בהצעת החוק ואפשרה לי הנמקה מהמקום. תודה רבה. </w:t>
      </w:r>
    </w:p>
    <w:p w14:paraId="74F148F0" w14:textId="77777777" w:rsidR="00000000" w:rsidRDefault="0069655B">
      <w:pPr>
        <w:pStyle w:val="a0"/>
        <w:rPr>
          <w:rFonts w:hint="cs"/>
          <w:rtl/>
        </w:rPr>
      </w:pPr>
    </w:p>
    <w:p w14:paraId="678805E9" w14:textId="77777777" w:rsidR="00000000" w:rsidRDefault="0069655B">
      <w:pPr>
        <w:pStyle w:val="af1"/>
        <w:rPr>
          <w:rtl/>
        </w:rPr>
      </w:pPr>
      <w:r>
        <w:rPr>
          <w:rtl/>
        </w:rPr>
        <w:t>היו"ר ראובן ריבלין:</w:t>
      </w:r>
    </w:p>
    <w:p w14:paraId="6857BD0B" w14:textId="77777777" w:rsidR="00000000" w:rsidRDefault="0069655B">
      <w:pPr>
        <w:pStyle w:val="a0"/>
        <w:rPr>
          <w:rtl/>
        </w:rPr>
      </w:pPr>
    </w:p>
    <w:p w14:paraId="08FC4370" w14:textId="77777777" w:rsidR="00000000" w:rsidRDefault="0069655B">
      <w:pPr>
        <w:pStyle w:val="a0"/>
        <w:rPr>
          <w:rFonts w:hint="cs"/>
          <w:rtl/>
        </w:rPr>
      </w:pPr>
      <w:r>
        <w:rPr>
          <w:rFonts w:hint="cs"/>
          <w:rtl/>
        </w:rPr>
        <w:t xml:space="preserve">תודה. אתה מחוקק מצטיין. כבוד השר, אדוני יכול לענות. </w:t>
      </w:r>
    </w:p>
    <w:p w14:paraId="50B3DD81" w14:textId="77777777" w:rsidR="00000000" w:rsidRDefault="0069655B">
      <w:pPr>
        <w:pStyle w:val="a0"/>
        <w:rPr>
          <w:rFonts w:hint="cs"/>
          <w:rtl/>
        </w:rPr>
      </w:pPr>
    </w:p>
    <w:p w14:paraId="1F457216" w14:textId="77777777" w:rsidR="00000000" w:rsidRDefault="0069655B">
      <w:pPr>
        <w:pStyle w:val="a"/>
        <w:rPr>
          <w:rtl/>
        </w:rPr>
      </w:pPr>
      <w:bookmarkStart w:id="64" w:name="FS000000517T25_02_2004_11_28_29"/>
      <w:bookmarkStart w:id="65" w:name="_Toc69694874"/>
      <w:bookmarkEnd w:id="64"/>
      <w:r>
        <w:rPr>
          <w:rFonts w:hint="eastAsia"/>
          <w:rtl/>
        </w:rPr>
        <w:t>שר</w:t>
      </w:r>
      <w:r>
        <w:rPr>
          <w:rtl/>
        </w:rPr>
        <w:t xml:space="preserve"> המשפטים יוסף לפיד:</w:t>
      </w:r>
      <w:bookmarkEnd w:id="65"/>
    </w:p>
    <w:p w14:paraId="46366FC3" w14:textId="77777777" w:rsidR="00000000" w:rsidRDefault="0069655B">
      <w:pPr>
        <w:pStyle w:val="a0"/>
        <w:rPr>
          <w:rFonts w:hint="cs"/>
          <w:rtl/>
        </w:rPr>
      </w:pPr>
    </w:p>
    <w:p w14:paraId="316A6767" w14:textId="77777777" w:rsidR="00000000" w:rsidRDefault="0069655B">
      <w:pPr>
        <w:pStyle w:val="a0"/>
        <w:rPr>
          <w:rFonts w:hint="cs"/>
          <w:rtl/>
        </w:rPr>
      </w:pPr>
      <w:r>
        <w:rPr>
          <w:rFonts w:hint="cs"/>
          <w:rtl/>
        </w:rPr>
        <w:t xml:space="preserve">אדוני היושב-ראש, הצעות החוק של חברי הכנסת רשף חן ופינס-פז מבקשות להסדיר בחקיקה הראשית באופן כולל ואחיד את נושא הגשתן ובירורן של תובענות ייצוגיות. </w:t>
      </w:r>
    </w:p>
    <w:p w14:paraId="5A0DB2E8" w14:textId="77777777" w:rsidR="00000000" w:rsidRDefault="0069655B">
      <w:pPr>
        <w:pStyle w:val="a0"/>
        <w:rPr>
          <w:rFonts w:hint="cs"/>
          <w:rtl/>
        </w:rPr>
      </w:pPr>
    </w:p>
    <w:p w14:paraId="5A955BFA" w14:textId="77777777" w:rsidR="00000000" w:rsidRDefault="0069655B">
      <w:pPr>
        <w:pStyle w:val="a0"/>
        <w:rPr>
          <w:rFonts w:hint="cs"/>
          <w:rtl/>
        </w:rPr>
      </w:pPr>
      <w:r>
        <w:rPr>
          <w:rFonts w:hint="cs"/>
          <w:rtl/>
        </w:rPr>
        <w:t>ההצעות מבוססות על הסדרים חלקיים שקיימים בדברי חקיקה שונים, מאחדות אותם ומרחיבות עליהם כ</w:t>
      </w:r>
      <w:r>
        <w:rPr>
          <w:rFonts w:hint="cs"/>
          <w:rtl/>
        </w:rPr>
        <w:t xml:space="preserve">ך שניתן יהיה להגיש תובענות ייצוגיות בכל עילה, ובלבד שבית-המשפט השתכנע כי מתקיימים תנאים המצדיקים זאת. בין היתר, ההצעה נובעת מקריאת בית-המשפט אל המחוקק  לתת מענה על חסר שקיים בחוק בתחום זה. </w:t>
      </w:r>
    </w:p>
    <w:p w14:paraId="2EF65CAA" w14:textId="77777777" w:rsidR="00000000" w:rsidRDefault="0069655B">
      <w:pPr>
        <w:pStyle w:val="a0"/>
        <w:rPr>
          <w:rFonts w:hint="cs"/>
          <w:rtl/>
        </w:rPr>
      </w:pPr>
    </w:p>
    <w:p w14:paraId="3C4DAD3D" w14:textId="77777777" w:rsidR="00000000" w:rsidRDefault="0069655B">
      <w:pPr>
        <w:pStyle w:val="a0"/>
        <w:rPr>
          <w:rFonts w:hint="cs"/>
          <w:rtl/>
        </w:rPr>
      </w:pPr>
      <w:r>
        <w:rPr>
          <w:rFonts w:hint="cs"/>
          <w:rtl/>
        </w:rPr>
        <w:t xml:space="preserve">הממשלה החליטה לתמוך בהצעות בקריאה הטרומית, בתנאי שהמציעים ימתינו </w:t>
      </w:r>
      <w:r>
        <w:rPr>
          <w:rFonts w:hint="cs"/>
          <w:rtl/>
        </w:rPr>
        <w:t xml:space="preserve">אחריה להצעת הממשלה שמתגבשת במשרד המשפטים ותובא בקרוב, אנו מקווים, לקריאה ראשונה. המציעים הסכימו גם להצטרף להצעה הממשלתית כאשר זו תובא, ולפיכך אני קורא לחברי הכנסת לתמוך בהצעת החוק בעקבות ההודעה שמסכימים להמתין לאחר הקריאה הטרומית. </w:t>
      </w:r>
    </w:p>
    <w:p w14:paraId="0AFBE1F1" w14:textId="77777777" w:rsidR="00000000" w:rsidRDefault="0069655B">
      <w:pPr>
        <w:pStyle w:val="af1"/>
        <w:rPr>
          <w:rFonts w:hint="cs"/>
          <w:rtl/>
        </w:rPr>
      </w:pPr>
    </w:p>
    <w:p w14:paraId="7C1799C9" w14:textId="77777777" w:rsidR="00000000" w:rsidRDefault="0069655B">
      <w:pPr>
        <w:pStyle w:val="af1"/>
        <w:rPr>
          <w:rtl/>
        </w:rPr>
      </w:pPr>
    </w:p>
    <w:p w14:paraId="3073BFE9" w14:textId="77777777" w:rsidR="00000000" w:rsidRDefault="0069655B">
      <w:pPr>
        <w:pStyle w:val="af1"/>
        <w:rPr>
          <w:rtl/>
        </w:rPr>
      </w:pPr>
      <w:r>
        <w:rPr>
          <w:rtl/>
        </w:rPr>
        <w:t>היו"ר ראובן ריבלין:</w:t>
      </w:r>
    </w:p>
    <w:p w14:paraId="63962C47" w14:textId="77777777" w:rsidR="00000000" w:rsidRDefault="0069655B">
      <w:pPr>
        <w:pStyle w:val="a0"/>
        <w:rPr>
          <w:rFonts w:hint="cs"/>
          <w:rtl/>
        </w:rPr>
      </w:pPr>
    </w:p>
    <w:p w14:paraId="132D8972" w14:textId="77777777" w:rsidR="00000000" w:rsidRDefault="0069655B">
      <w:pPr>
        <w:pStyle w:val="a0"/>
        <w:rPr>
          <w:rFonts w:hint="cs"/>
          <w:rtl/>
        </w:rPr>
      </w:pPr>
      <w:r>
        <w:rPr>
          <w:rFonts w:hint="cs"/>
          <w:rtl/>
        </w:rPr>
        <w:t>ת</w:t>
      </w:r>
      <w:r>
        <w:rPr>
          <w:rFonts w:hint="cs"/>
          <w:rtl/>
        </w:rPr>
        <w:t xml:space="preserve">ודה. האם מקובלת עליך התניית הממשלה? תודה. תודה רבה לכבוד השר. </w:t>
      </w:r>
    </w:p>
    <w:p w14:paraId="54FE923C" w14:textId="77777777" w:rsidR="00000000" w:rsidRDefault="0069655B">
      <w:pPr>
        <w:pStyle w:val="a0"/>
        <w:rPr>
          <w:rFonts w:hint="cs"/>
          <w:rtl/>
        </w:rPr>
      </w:pPr>
    </w:p>
    <w:p w14:paraId="453CEE00" w14:textId="77777777" w:rsidR="00000000" w:rsidRDefault="0069655B">
      <w:pPr>
        <w:pStyle w:val="a0"/>
        <w:rPr>
          <w:rFonts w:hint="cs"/>
          <w:rtl/>
        </w:rPr>
      </w:pPr>
      <w:r>
        <w:rPr>
          <w:rFonts w:hint="cs"/>
          <w:rtl/>
        </w:rPr>
        <w:t>רבותי חברי הכנסת, הואיל ואיש לא התנגד להצעת החוק, ולחבר הכנסת פינס-פז ודאי אין על מה להשיב, עוברים להצבעה. נא לשבת, שלא יאמר אחר כך אדם "לא נקלט" או "לא עבד". זו הצבעה ראשונה, ולכן אני נותן זמ</w:t>
      </w:r>
      <w:r>
        <w:rPr>
          <w:rFonts w:hint="cs"/>
          <w:rtl/>
        </w:rPr>
        <w:t xml:space="preserve">ן. אם השר לשעבר בניזרי רוצה לשבת, אני ממתין לו. </w:t>
      </w:r>
    </w:p>
    <w:p w14:paraId="4D83468C" w14:textId="77777777" w:rsidR="00000000" w:rsidRDefault="0069655B">
      <w:pPr>
        <w:pStyle w:val="a0"/>
        <w:rPr>
          <w:rFonts w:hint="cs"/>
          <w:rtl/>
        </w:rPr>
      </w:pPr>
    </w:p>
    <w:p w14:paraId="40364CD0" w14:textId="77777777" w:rsidR="00000000" w:rsidRDefault="0069655B">
      <w:pPr>
        <w:pStyle w:val="a0"/>
        <w:rPr>
          <w:rFonts w:hint="cs"/>
          <w:rtl/>
        </w:rPr>
      </w:pPr>
      <w:r>
        <w:rPr>
          <w:rFonts w:hint="cs"/>
          <w:rtl/>
        </w:rPr>
        <w:t>אנו עוברים להצבעה על הצעת חוק תובענות ייצוגיות, התשס"ג-2003, של חבר הכנסת פינס-פז. מי בעד? מי נגד? מי נמנע? לא להפריע בזמן ההצבעה.</w:t>
      </w:r>
    </w:p>
    <w:p w14:paraId="7E2DAD3D" w14:textId="77777777" w:rsidR="00000000" w:rsidRDefault="0069655B">
      <w:pPr>
        <w:pStyle w:val="a0"/>
        <w:rPr>
          <w:rFonts w:hint="cs"/>
          <w:rtl/>
        </w:rPr>
      </w:pPr>
    </w:p>
    <w:p w14:paraId="395BE9A8" w14:textId="77777777" w:rsidR="00000000" w:rsidRDefault="0069655B">
      <w:pPr>
        <w:pStyle w:val="ab"/>
        <w:bidi/>
        <w:rPr>
          <w:rFonts w:hint="cs"/>
          <w:rtl/>
        </w:rPr>
      </w:pPr>
      <w:r>
        <w:rPr>
          <w:rFonts w:hint="cs"/>
          <w:rtl/>
        </w:rPr>
        <w:t>הצבעה מס' 1</w:t>
      </w:r>
    </w:p>
    <w:p w14:paraId="161FAC79" w14:textId="77777777" w:rsidR="00000000" w:rsidRDefault="0069655B">
      <w:pPr>
        <w:pStyle w:val="a0"/>
        <w:rPr>
          <w:rFonts w:hint="cs"/>
          <w:rtl/>
        </w:rPr>
      </w:pPr>
    </w:p>
    <w:p w14:paraId="58285AA6" w14:textId="77777777" w:rsidR="00000000" w:rsidRDefault="0069655B">
      <w:pPr>
        <w:pStyle w:val="ac"/>
        <w:bidi/>
        <w:rPr>
          <w:rFonts w:hint="cs"/>
          <w:rtl/>
        </w:rPr>
      </w:pPr>
      <w:r>
        <w:rPr>
          <w:rFonts w:hint="cs"/>
          <w:rtl/>
        </w:rPr>
        <w:t>בעד ההצעה להעביר את הצעת החוק לדיון מוקדם בוועדה - 44</w:t>
      </w:r>
    </w:p>
    <w:p w14:paraId="1F2A7117" w14:textId="77777777" w:rsidR="00000000" w:rsidRDefault="0069655B">
      <w:pPr>
        <w:pStyle w:val="ac"/>
        <w:bidi/>
        <w:rPr>
          <w:rFonts w:hint="cs"/>
          <w:rtl/>
        </w:rPr>
      </w:pPr>
      <w:r>
        <w:rPr>
          <w:rFonts w:hint="cs"/>
          <w:rtl/>
        </w:rPr>
        <w:t>נגד - א</w:t>
      </w:r>
      <w:r>
        <w:rPr>
          <w:rFonts w:hint="cs"/>
          <w:rtl/>
        </w:rPr>
        <w:t>ין</w:t>
      </w:r>
    </w:p>
    <w:p w14:paraId="3A415094" w14:textId="77777777" w:rsidR="00000000" w:rsidRDefault="0069655B">
      <w:pPr>
        <w:pStyle w:val="ac"/>
        <w:bidi/>
        <w:rPr>
          <w:rFonts w:hint="cs"/>
          <w:rtl/>
        </w:rPr>
      </w:pPr>
      <w:r>
        <w:rPr>
          <w:rFonts w:hint="cs"/>
          <w:rtl/>
        </w:rPr>
        <w:t>נמנעים - 2</w:t>
      </w:r>
    </w:p>
    <w:p w14:paraId="76BD13B5" w14:textId="77777777" w:rsidR="00000000" w:rsidRDefault="0069655B">
      <w:pPr>
        <w:pStyle w:val="ad"/>
        <w:bidi/>
        <w:rPr>
          <w:rFonts w:hint="cs"/>
          <w:rtl/>
        </w:rPr>
      </w:pPr>
      <w:r>
        <w:rPr>
          <w:rFonts w:hint="cs"/>
          <w:rtl/>
        </w:rPr>
        <w:t>ההצעה להעביר את הצעת חוק תובענות ייצוגיות, התשס"ג-2003, לדיון מוקדם בוועדת החוקה, חוק ומשפט נתקבלה.</w:t>
      </w:r>
    </w:p>
    <w:p w14:paraId="4EA9EDB4" w14:textId="77777777" w:rsidR="00000000" w:rsidRDefault="0069655B">
      <w:pPr>
        <w:pStyle w:val="a0"/>
        <w:rPr>
          <w:rFonts w:hint="cs"/>
          <w:rtl/>
        </w:rPr>
      </w:pPr>
    </w:p>
    <w:p w14:paraId="68110268" w14:textId="77777777" w:rsidR="00000000" w:rsidRDefault="0069655B">
      <w:pPr>
        <w:pStyle w:val="af1"/>
        <w:rPr>
          <w:rtl/>
        </w:rPr>
      </w:pPr>
      <w:r>
        <w:rPr>
          <w:rtl/>
        </w:rPr>
        <w:t>היו"ר ראובן ריבלין:</w:t>
      </w:r>
    </w:p>
    <w:p w14:paraId="6F963ED3" w14:textId="77777777" w:rsidR="00000000" w:rsidRDefault="0069655B">
      <w:pPr>
        <w:pStyle w:val="a0"/>
        <w:rPr>
          <w:rtl/>
        </w:rPr>
      </w:pPr>
    </w:p>
    <w:p w14:paraId="71F505D5" w14:textId="77777777" w:rsidR="00000000" w:rsidRDefault="0069655B">
      <w:pPr>
        <w:pStyle w:val="a0"/>
        <w:rPr>
          <w:rFonts w:hint="cs"/>
          <w:rtl/>
        </w:rPr>
      </w:pPr>
      <w:r>
        <w:rPr>
          <w:rFonts w:hint="cs"/>
          <w:rtl/>
        </w:rPr>
        <w:t>בעד - 44, אין מתנגדים ושניים נמנעים. אנחנו קובעים שהצעת החוק עברה, והיא תועבר לוועדת החוקה, חוק ומשפט, על מנת להכינה לקר</w:t>
      </w:r>
      <w:r>
        <w:rPr>
          <w:rFonts w:hint="cs"/>
          <w:rtl/>
        </w:rPr>
        <w:t>יאה ראשונה - בהתניות הממשלה. תודה רבה.</w:t>
      </w:r>
    </w:p>
    <w:p w14:paraId="5FEDACD8" w14:textId="77777777" w:rsidR="00000000" w:rsidRDefault="0069655B">
      <w:pPr>
        <w:pStyle w:val="a2"/>
        <w:rPr>
          <w:rFonts w:hint="cs"/>
          <w:rtl/>
        </w:rPr>
      </w:pPr>
    </w:p>
    <w:p w14:paraId="3C0CCD09" w14:textId="77777777" w:rsidR="00000000" w:rsidRDefault="0069655B">
      <w:pPr>
        <w:pStyle w:val="a0"/>
        <w:rPr>
          <w:rFonts w:hint="cs"/>
          <w:rtl/>
        </w:rPr>
      </w:pPr>
    </w:p>
    <w:p w14:paraId="5222A1B1" w14:textId="77777777" w:rsidR="00000000" w:rsidRDefault="0069655B">
      <w:pPr>
        <w:pStyle w:val="a2"/>
        <w:rPr>
          <w:rFonts w:hint="cs"/>
          <w:rtl/>
        </w:rPr>
      </w:pPr>
      <w:bookmarkStart w:id="66" w:name="CS23073FI0023073T25_02_2004_12_03_07"/>
      <w:bookmarkStart w:id="67" w:name="_Toc69694875"/>
      <w:bookmarkEnd w:id="66"/>
      <w:r>
        <w:rPr>
          <w:rtl/>
        </w:rPr>
        <w:t>הצעת חוק תובענות ייצוגי</w:t>
      </w:r>
      <w:r>
        <w:rPr>
          <w:rFonts w:hint="cs"/>
          <w:rtl/>
        </w:rPr>
        <w:t>ו</w:t>
      </w:r>
      <w:r>
        <w:rPr>
          <w:rtl/>
        </w:rPr>
        <w:t>ת, התשס"ג-2003</w:t>
      </w:r>
      <w:bookmarkEnd w:id="67"/>
    </w:p>
    <w:p w14:paraId="15A1F1D3" w14:textId="77777777" w:rsidR="00000000" w:rsidRDefault="0069655B">
      <w:pPr>
        <w:pStyle w:val="a0"/>
        <w:rPr>
          <w:rFonts w:hint="cs"/>
          <w:rtl/>
        </w:rPr>
      </w:pPr>
      <w:r>
        <w:rPr>
          <w:rtl/>
        </w:rPr>
        <w:t>[נספחות.]</w:t>
      </w:r>
    </w:p>
    <w:p w14:paraId="00C6DC0F" w14:textId="77777777" w:rsidR="00000000" w:rsidRDefault="0069655B">
      <w:pPr>
        <w:pStyle w:val="-0"/>
        <w:rPr>
          <w:rtl/>
        </w:rPr>
      </w:pPr>
      <w:bookmarkStart w:id="68" w:name="_Toc69694876"/>
      <w:r>
        <w:rPr>
          <w:rFonts w:hint="cs"/>
          <w:rtl/>
        </w:rPr>
        <w:t>(הצעת קבוצת חברי הכנסת)</w:t>
      </w:r>
      <w:bookmarkEnd w:id="68"/>
    </w:p>
    <w:p w14:paraId="67F4EBF6" w14:textId="77777777" w:rsidR="00000000" w:rsidRDefault="0069655B">
      <w:pPr>
        <w:pStyle w:val="-0"/>
        <w:rPr>
          <w:rFonts w:hint="cs"/>
          <w:rtl/>
        </w:rPr>
      </w:pPr>
    </w:p>
    <w:p w14:paraId="3A0D2545" w14:textId="77777777" w:rsidR="00000000" w:rsidRDefault="0069655B">
      <w:pPr>
        <w:pStyle w:val="af1"/>
        <w:rPr>
          <w:rtl/>
        </w:rPr>
      </w:pPr>
      <w:r>
        <w:rPr>
          <w:rtl/>
        </w:rPr>
        <w:t>היו"ר ראובן ריבלין:</w:t>
      </w:r>
    </w:p>
    <w:p w14:paraId="255B9266" w14:textId="77777777" w:rsidR="00000000" w:rsidRDefault="0069655B">
      <w:pPr>
        <w:pStyle w:val="a0"/>
        <w:rPr>
          <w:rtl/>
        </w:rPr>
      </w:pPr>
    </w:p>
    <w:p w14:paraId="450C0DB9" w14:textId="77777777" w:rsidR="00000000" w:rsidRDefault="0069655B">
      <w:pPr>
        <w:pStyle w:val="a0"/>
        <w:rPr>
          <w:rFonts w:hint="cs"/>
          <w:rtl/>
        </w:rPr>
      </w:pPr>
      <w:r>
        <w:rPr>
          <w:rFonts w:hint="cs"/>
          <w:rtl/>
        </w:rPr>
        <w:t>אנו ממשיכים להצעת חוק פ/890 - הצעת חוק תובענות ייצוגיות, התשס"ג-2003, מאת חבר הכנסת רשף חן. אני מזמין אותו לנמק, וזו הנמ</w:t>
      </w:r>
      <w:r>
        <w:rPr>
          <w:rFonts w:hint="cs"/>
          <w:rtl/>
        </w:rPr>
        <w:t>קה מהמקום. שר המשפטים ישיב גם בעניין זה.</w:t>
      </w:r>
    </w:p>
    <w:p w14:paraId="7A7754A9" w14:textId="77777777" w:rsidR="00000000" w:rsidRDefault="0069655B">
      <w:pPr>
        <w:pStyle w:val="a0"/>
        <w:rPr>
          <w:rFonts w:hint="cs"/>
          <w:rtl/>
        </w:rPr>
      </w:pPr>
    </w:p>
    <w:p w14:paraId="4EF7CB28" w14:textId="77777777" w:rsidR="00000000" w:rsidRDefault="0069655B">
      <w:pPr>
        <w:pStyle w:val="a"/>
        <w:rPr>
          <w:rtl/>
        </w:rPr>
      </w:pPr>
      <w:bookmarkStart w:id="69" w:name="FS000001048T25_02_2004_12_03_41"/>
      <w:bookmarkStart w:id="70" w:name="_Toc69694877"/>
      <w:bookmarkEnd w:id="69"/>
      <w:r>
        <w:rPr>
          <w:rFonts w:hint="eastAsia"/>
          <w:rtl/>
        </w:rPr>
        <w:t>רשף</w:t>
      </w:r>
      <w:r>
        <w:rPr>
          <w:rtl/>
        </w:rPr>
        <w:t xml:space="preserve"> חן (שינוי):</w:t>
      </w:r>
      <w:bookmarkEnd w:id="70"/>
    </w:p>
    <w:p w14:paraId="1339AFCD" w14:textId="77777777" w:rsidR="00000000" w:rsidRDefault="0069655B">
      <w:pPr>
        <w:pStyle w:val="a0"/>
        <w:rPr>
          <w:rFonts w:hint="cs"/>
          <w:rtl/>
        </w:rPr>
      </w:pPr>
    </w:p>
    <w:p w14:paraId="2719FF06" w14:textId="77777777" w:rsidR="00000000" w:rsidRDefault="0069655B">
      <w:pPr>
        <w:pStyle w:val="a0"/>
        <w:rPr>
          <w:rFonts w:hint="cs"/>
          <w:rtl/>
        </w:rPr>
      </w:pPr>
      <w:r>
        <w:rPr>
          <w:rFonts w:hint="cs"/>
          <w:rtl/>
        </w:rPr>
        <w:t>אדוני היושב-ראש, זה מעניין לעניין באותו עניין. הואיל וההצעה במהותה היא הצעה זהה, אני רוצה לנצל את דברי כדי להעביר את החשיבות הרבה מאוד שיש לכלי הזה של תובענות ייצוגיות, שיכול להתגבר על הנטייה של גו</w:t>
      </w:r>
      <w:r>
        <w:rPr>
          <w:rFonts w:hint="cs"/>
          <w:rtl/>
        </w:rPr>
        <w:t xml:space="preserve">פים גדולים לפגוע באזרח הקטן פגיעות קטנות ורבות מאוד. למטרה הזאת, וכנגד הנטייה הזאת, נועד הכלי של התובענות הייצוגיות. </w:t>
      </w:r>
    </w:p>
    <w:p w14:paraId="2B5961D2" w14:textId="77777777" w:rsidR="00000000" w:rsidRDefault="0069655B">
      <w:pPr>
        <w:pStyle w:val="a0"/>
        <w:rPr>
          <w:rFonts w:hint="cs"/>
          <w:rtl/>
        </w:rPr>
      </w:pPr>
    </w:p>
    <w:p w14:paraId="1F0A8A8F" w14:textId="77777777" w:rsidR="00000000" w:rsidRDefault="0069655B">
      <w:pPr>
        <w:pStyle w:val="a0"/>
        <w:rPr>
          <w:rFonts w:hint="cs"/>
          <w:rtl/>
        </w:rPr>
      </w:pPr>
      <w:r>
        <w:rPr>
          <w:rFonts w:hint="cs"/>
          <w:rtl/>
        </w:rPr>
        <w:t xml:space="preserve">זה זמן רב יש במדינת ישראל תהליך של קליטת התביעה הייצוגית לתוך שיטת המשפט שלנו. זה החל בשורה של חוקים ספציפיים שקבעו נהלים לגבי האופן שבו </w:t>
      </w:r>
      <w:r>
        <w:rPr>
          <w:rFonts w:hint="cs"/>
          <w:rtl/>
        </w:rPr>
        <w:t>הדבר ייעשה, וזה נמשך בכך שבתי-המשפט במשך העשור האחרון הרחיבו את הכלי הזה מכוח תקנה 29 לתביעות בכל עילה. אבל לאחרונה נפסק בבית-המשפט העליון, שתקנה 29 היא כלי חסר למטרה הזאת, ובית-המשפט קרא למחוקק לפתור את העניין על-ידי הסדרת כללים בחקיקה של אפשרות תביעות יי</w:t>
      </w:r>
      <w:r>
        <w:rPr>
          <w:rFonts w:hint="cs"/>
          <w:rtl/>
        </w:rPr>
        <w:t xml:space="preserve">צוגיות. זה מה שהצעות החוק האלה באות לעשות. </w:t>
      </w:r>
    </w:p>
    <w:p w14:paraId="72725E8C" w14:textId="77777777" w:rsidR="00000000" w:rsidRDefault="0069655B">
      <w:pPr>
        <w:pStyle w:val="a0"/>
        <w:rPr>
          <w:rFonts w:hint="cs"/>
          <w:rtl/>
        </w:rPr>
      </w:pPr>
    </w:p>
    <w:p w14:paraId="28A20F75" w14:textId="77777777" w:rsidR="00000000" w:rsidRDefault="0069655B">
      <w:pPr>
        <w:pStyle w:val="a0"/>
        <w:rPr>
          <w:rFonts w:hint="cs"/>
          <w:rtl/>
        </w:rPr>
      </w:pPr>
      <w:r>
        <w:rPr>
          <w:rFonts w:hint="cs"/>
          <w:rtl/>
        </w:rPr>
        <w:t>אני אכן מתחייב להמתין להצעת החוק הממשלתית ולהצטרף אליה כאשר תוגש. תודה.</w:t>
      </w:r>
    </w:p>
    <w:p w14:paraId="6C37B2E0" w14:textId="77777777" w:rsidR="00000000" w:rsidRDefault="0069655B">
      <w:pPr>
        <w:pStyle w:val="a0"/>
        <w:rPr>
          <w:rFonts w:hint="cs"/>
          <w:rtl/>
        </w:rPr>
      </w:pPr>
    </w:p>
    <w:p w14:paraId="2FD61E22" w14:textId="77777777" w:rsidR="00000000" w:rsidRDefault="0069655B">
      <w:pPr>
        <w:pStyle w:val="af1"/>
        <w:rPr>
          <w:rtl/>
        </w:rPr>
      </w:pPr>
      <w:r>
        <w:rPr>
          <w:rtl/>
        </w:rPr>
        <w:t>היו"ר ראובן ריבלין:</w:t>
      </w:r>
    </w:p>
    <w:p w14:paraId="444EC16A" w14:textId="77777777" w:rsidR="00000000" w:rsidRDefault="0069655B">
      <w:pPr>
        <w:pStyle w:val="a0"/>
        <w:rPr>
          <w:rtl/>
        </w:rPr>
      </w:pPr>
    </w:p>
    <w:p w14:paraId="1C5EC8CA" w14:textId="77777777" w:rsidR="00000000" w:rsidRDefault="0069655B">
      <w:pPr>
        <w:pStyle w:val="a0"/>
        <w:rPr>
          <w:rFonts w:hint="cs"/>
          <w:rtl/>
        </w:rPr>
      </w:pPr>
      <w:r>
        <w:rPr>
          <w:rFonts w:hint="cs"/>
          <w:rtl/>
        </w:rPr>
        <w:t>תודה. נדמה לי שכבוד השר ענה, אבל אתה יכול פעם נוספת. בבקשה.</w:t>
      </w:r>
    </w:p>
    <w:p w14:paraId="7B49B995" w14:textId="77777777" w:rsidR="00000000" w:rsidRDefault="0069655B">
      <w:pPr>
        <w:pStyle w:val="a0"/>
        <w:rPr>
          <w:rFonts w:hint="cs"/>
          <w:rtl/>
        </w:rPr>
      </w:pPr>
    </w:p>
    <w:p w14:paraId="56617EEA" w14:textId="77777777" w:rsidR="00000000" w:rsidRDefault="0069655B">
      <w:pPr>
        <w:pStyle w:val="a"/>
        <w:rPr>
          <w:rtl/>
        </w:rPr>
      </w:pPr>
      <w:bookmarkStart w:id="71" w:name="FS000000517T25_02_2004_12_07_31"/>
      <w:bookmarkStart w:id="72" w:name="_Toc69694878"/>
      <w:bookmarkEnd w:id="71"/>
      <w:r>
        <w:rPr>
          <w:rFonts w:hint="eastAsia"/>
          <w:rtl/>
        </w:rPr>
        <w:t>שר</w:t>
      </w:r>
      <w:r>
        <w:rPr>
          <w:rtl/>
        </w:rPr>
        <w:t xml:space="preserve"> המשפטים יוסף לפיד:</w:t>
      </w:r>
      <w:bookmarkEnd w:id="72"/>
    </w:p>
    <w:p w14:paraId="754EC586" w14:textId="77777777" w:rsidR="00000000" w:rsidRDefault="0069655B">
      <w:pPr>
        <w:pStyle w:val="a0"/>
        <w:rPr>
          <w:rFonts w:hint="cs"/>
          <w:rtl/>
        </w:rPr>
      </w:pPr>
    </w:p>
    <w:p w14:paraId="69FCA2CF" w14:textId="77777777" w:rsidR="00000000" w:rsidRDefault="0069655B">
      <w:pPr>
        <w:pStyle w:val="a0"/>
        <w:rPr>
          <w:rFonts w:hint="cs"/>
          <w:rtl/>
        </w:rPr>
      </w:pPr>
      <w:r>
        <w:rPr>
          <w:rFonts w:hint="cs"/>
          <w:rtl/>
        </w:rPr>
        <w:t>אני חוזר על תשובתי על הצעת החוק ש</w:t>
      </w:r>
      <w:r>
        <w:rPr>
          <w:rFonts w:hint="cs"/>
          <w:rtl/>
        </w:rPr>
        <w:t>ל חבר הכנסת פינס-פז. הואיל וגם רשף חן מקבל את התנאי, אני מציע להצביע בעד.</w:t>
      </w:r>
    </w:p>
    <w:p w14:paraId="1BFEC63A" w14:textId="77777777" w:rsidR="00000000" w:rsidRDefault="0069655B">
      <w:pPr>
        <w:pStyle w:val="a0"/>
        <w:rPr>
          <w:rFonts w:hint="cs"/>
          <w:rtl/>
        </w:rPr>
      </w:pPr>
    </w:p>
    <w:p w14:paraId="18076F8C" w14:textId="77777777" w:rsidR="00000000" w:rsidRDefault="0069655B">
      <w:pPr>
        <w:pStyle w:val="af1"/>
        <w:rPr>
          <w:rtl/>
        </w:rPr>
      </w:pPr>
      <w:r>
        <w:rPr>
          <w:rtl/>
        </w:rPr>
        <w:t>היו"ר ראובן ריבלין:</w:t>
      </w:r>
    </w:p>
    <w:p w14:paraId="704F047B" w14:textId="77777777" w:rsidR="00000000" w:rsidRDefault="0069655B">
      <w:pPr>
        <w:pStyle w:val="a0"/>
        <w:rPr>
          <w:rtl/>
        </w:rPr>
      </w:pPr>
    </w:p>
    <w:p w14:paraId="226BCC7C" w14:textId="77777777" w:rsidR="00000000" w:rsidRDefault="0069655B">
      <w:pPr>
        <w:pStyle w:val="a0"/>
        <w:rPr>
          <w:rFonts w:hint="cs"/>
          <w:rtl/>
        </w:rPr>
      </w:pPr>
      <w:r>
        <w:rPr>
          <w:rFonts w:hint="cs"/>
          <w:rtl/>
        </w:rPr>
        <w:t xml:space="preserve">תודה רבה לשר. חבר הכנסת אלדד, אני מפחד שאדוני יפריע לחבר הכנסת אדלשטיין להצביע. </w:t>
      </w:r>
    </w:p>
    <w:p w14:paraId="1C9076CF" w14:textId="77777777" w:rsidR="00000000" w:rsidRDefault="0069655B">
      <w:pPr>
        <w:pStyle w:val="a0"/>
        <w:rPr>
          <w:rFonts w:hint="cs"/>
          <w:rtl/>
        </w:rPr>
      </w:pPr>
    </w:p>
    <w:p w14:paraId="6D2A9ACB" w14:textId="77777777" w:rsidR="00000000" w:rsidRDefault="0069655B">
      <w:pPr>
        <w:pStyle w:val="a0"/>
        <w:rPr>
          <w:rtl/>
        </w:rPr>
      </w:pPr>
      <w:r>
        <w:rPr>
          <w:rFonts w:hint="cs"/>
          <w:rtl/>
        </w:rPr>
        <w:t>רבותי חברי הכנסת, הואיל ואין מתנגדים, אני עובר להצבעה. מי בעד הצעת חוק תובענות</w:t>
      </w:r>
      <w:r>
        <w:rPr>
          <w:rFonts w:hint="cs"/>
          <w:rtl/>
        </w:rPr>
        <w:t xml:space="preserve"> ייצוגיות, התשס"ג-2003, מאת חבר הכנסת רשף חן? מי נגד? מי נמנע?</w:t>
      </w:r>
    </w:p>
    <w:p w14:paraId="16815569" w14:textId="77777777" w:rsidR="00000000" w:rsidRDefault="0069655B">
      <w:pPr>
        <w:pStyle w:val="ab"/>
        <w:bidi/>
        <w:rPr>
          <w:rtl/>
        </w:rPr>
      </w:pPr>
    </w:p>
    <w:p w14:paraId="7AB653C4" w14:textId="77777777" w:rsidR="00000000" w:rsidRDefault="0069655B">
      <w:pPr>
        <w:pStyle w:val="ab"/>
        <w:bidi/>
        <w:rPr>
          <w:rFonts w:hint="cs"/>
          <w:rtl/>
        </w:rPr>
      </w:pPr>
      <w:r>
        <w:rPr>
          <w:rFonts w:hint="cs"/>
          <w:rtl/>
        </w:rPr>
        <w:t>הצבעה מס' 2</w:t>
      </w:r>
    </w:p>
    <w:p w14:paraId="3FB87001" w14:textId="77777777" w:rsidR="00000000" w:rsidRDefault="0069655B">
      <w:pPr>
        <w:pStyle w:val="a0"/>
        <w:rPr>
          <w:rFonts w:hint="cs"/>
          <w:rtl/>
        </w:rPr>
      </w:pPr>
    </w:p>
    <w:p w14:paraId="21AD9C20" w14:textId="77777777" w:rsidR="00000000" w:rsidRDefault="0069655B">
      <w:pPr>
        <w:pStyle w:val="ac"/>
        <w:bidi/>
        <w:rPr>
          <w:rFonts w:hint="cs"/>
          <w:rtl/>
        </w:rPr>
      </w:pPr>
      <w:r>
        <w:rPr>
          <w:rFonts w:hint="cs"/>
          <w:rtl/>
        </w:rPr>
        <w:t>בעד ההצעה להעביר את הצעת החוק לדיון מוקדם בוועדה - 44</w:t>
      </w:r>
    </w:p>
    <w:p w14:paraId="1C4B2F39" w14:textId="77777777" w:rsidR="00000000" w:rsidRDefault="0069655B">
      <w:pPr>
        <w:pStyle w:val="ac"/>
        <w:bidi/>
        <w:rPr>
          <w:rFonts w:hint="cs"/>
          <w:rtl/>
        </w:rPr>
      </w:pPr>
      <w:r>
        <w:rPr>
          <w:rFonts w:hint="cs"/>
          <w:rtl/>
        </w:rPr>
        <w:t>נגד - 1</w:t>
      </w:r>
    </w:p>
    <w:p w14:paraId="0B5F6F02" w14:textId="77777777" w:rsidR="00000000" w:rsidRDefault="0069655B">
      <w:pPr>
        <w:pStyle w:val="ac"/>
        <w:bidi/>
        <w:rPr>
          <w:rFonts w:hint="cs"/>
          <w:rtl/>
        </w:rPr>
      </w:pPr>
      <w:r>
        <w:rPr>
          <w:rFonts w:hint="cs"/>
          <w:rtl/>
        </w:rPr>
        <w:t>נמנעים - 4</w:t>
      </w:r>
    </w:p>
    <w:p w14:paraId="67325646" w14:textId="77777777" w:rsidR="00000000" w:rsidRDefault="0069655B">
      <w:pPr>
        <w:pStyle w:val="ad"/>
        <w:bidi/>
        <w:rPr>
          <w:rFonts w:hint="cs"/>
          <w:rtl/>
        </w:rPr>
      </w:pPr>
      <w:r>
        <w:rPr>
          <w:rFonts w:hint="cs"/>
          <w:rtl/>
        </w:rPr>
        <w:t>ההצעה להעביר את הצעת חוק תובענות ייצוגיות, התשס"ג-2003, לדיון מוקדם בוועדת החוקה, חוק ומשפט נתקבלה.</w:t>
      </w:r>
    </w:p>
    <w:p w14:paraId="11249E43" w14:textId="77777777" w:rsidR="00000000" w:rsidRDefault="0069655B">
      <w:pPr>
        <w:pStyle w:val="a0"/>
        <w:rPr>
          <w:rFonts w:hint="cs"/>
          <w:rtl/>
        </w:rPr>
      </w:pPr>
    </w:p>
    <w:p w14:paraId="44D83A38" w14:textId="77777777" w:rsidR="00000000" w:rsidRDefault="0069655B">
      <w:pPr>
        <w:pStyle w:val="af1"/>
        <w:rPr>
          <w:rtl/>
        </w:rPr>
      </w:pPr>
      <w:r>
        <w:rPr>
          <w:rtl/>
        </w:rPr>
        <w:t>היו"ר</w:t>
      </w:r>
      <w:r>
        <w:rPr>
          <w:rtl/>
        </w:rPr>
        <w:t xml:space="preserve"> ראובן ריבלין:</w:t>
      </w:r>
    </w:p>
    <w:p w14:paraId="363E53EE" w14:textId="77777777" w:rsidR="00000000" w:rsidRDefault="0069655B">
      <w:pPr>
        <w:pStyle w:val="a0"/>
        <w:rPr>
          <w:rtl/>
        </w:rPr>
      </w:pPr>
    </w:p>
    <w:p w14:paraId="1026A648" w14:textId="77777777" w:rsidR="00000000" w:rsidRDefault="0069655B">
      <w:pPr>
        <w:pStyle w:val="a0"/>
        <w:rPr>
          <w:rFonts w:hint="cs"/>
          <w:rtl/>
        </w:rPr>
      </w:pPr>
      <w:r>
        <w:rPr>
          <w:rFonts w:hint="cs"/>
          <w:rtl/>
        </w:rPr>
        <w:t>בעד - 44, נגד - 1, נמנעים - 4. אני קובע שהצעת החוק של חבר הכנסת רשף חן עברה בקריאה טרומית, והיא תועבר לוועדת החוקה, חוק ומשפט, על מנת להכינה לקריאה ראשונה.</w:t>
      </w:r>
    </w:p>
    <w:p w14:paraId="35C5E34F" w14:textId="77777777" w:rsidR="00000000" w:rsidRDefault="0069655B">
      <w:pPr>
        <w:pStyle w:val="a0"/>
        <w:rPr>
          <w:rFonts w:hint="cs"/>
          <w:rtl/>
        </w:rPr>
      </w:pPr>
    </w:p>
    <w:p w14:paraId="03AE2EA9" w14:textId="77777777" w:rsidR="00000000" w:rsidRDefault="0069655B">
      <w:pPr>
        <w:pStyle w:val="a2"/>
        <w:rPr>
          <w:rFonts w:hint="cs"/>
          <w:rtl/>
        </w:rPr>
      </w:pPr>
    </w:p>
    <w:p w14:paraId="4C40BE85" w14:textId="77777777" w:rsidR="00000000" w:rsidRDefault="0069655B">
      <w:pPr>
        <w:pStyle w:val="a0"/>
        <w:rPr>
          <w:rFonts w:hint="cs"/>
          <w:rtl/>
        </w:rPr>
      </w:pPr>
    </w:p>
    <w:p w14:paraId="6AD9C5D6" w14:textId="77777777" w:rsidR="00000000" w:rsidRDefault="0069655B">
      <w:pPr>
        <w:pStyle w:val="a2"/>
        <w:rPr>
          <w:rFonts w:hint="cs"/>
          <w:rtl/>
        </w:rPr>
      </w:pPr>
      <w:bookmarkStart w:id="73" w:name="_Toc69694879"/>
      <w:r>
        <w:rPr>
          <w:rFonts w:hint="cs"/>
          <w:rtl/>
        </w:rPr>
        <w:t>שאילתות בעל-פה</w:t>
      </w:r>
      <w:bookmarkEnd w:id="73"/>
    </w:p>
    <w:p w14:paraId="3F87948F" w14:textId="77777777" w:rsidR="00000000" w:rsidRDefault="0069655B">
      <w:pPr>
        <w:pStyle w:val="a0"/>
        <w:rPr>
          <w:rFonts w:hint="cs"/>
          <w:rtl/>
        </w:rPr>
      </w:pPr>
    </w:p>
    <w:p w14:paraId="4F5B087E" w14:textId="77777777" w:rsidR="00000000" w:rsidRDefault="0069655B">
      <w:pPr>
        <w:pStyle w:val="a0"/>
        <w:rPr>
          <w:rFonts w:hint="cs"/>
          <w:rtl/>
        </w:rPr>
      </w:pPr>
    </w:p>
    <w:p w14:paraId="72619BBE" w14:textId="77777777" w:rsidR="00000000" w:rsidRDefault="0069655B">
      <w:pPr>
        <w:pStyle w:val="af1"/>
        <w:rPr>
          <w:rtl/>
        </w:rPr>
      </w:pPr>
      <w:r>
        <w:rPr>
          <w:rtl/>
        </w:rPr>
        <w:t>היו"ר ראובן ריבלין:</w:t>
      </w:r>
    </w:p>
    <w:p w14:paraId="25A0BD4A" w14:textId="77777777" w:rsidR="00000000" w:rsidRDefault="0069655B">
      <w:pPr>
        <w:pStyle w:val="a0"/>
        <w:rPr>
          <w:rtl/>
        </w:rPr>
      </w:pPr>
    </w:p>
    <w:p w14:paraId="228A7DB3" w14:textId="77777777" w:rsidR="00000000" w:rsidRDefault="0069655B">
      <w:pPr>
        <w:pStyle w:val="a0"/>
        <w:rPr>
          <w:rFonts w:hint="cs"/>
          <w:rtl/>
        </w:rPr>
      </w:pPr>
      <w:r>
        <w:rPr>
          <w:rFonts w:hint="cs"/>
          <w:rtl/>
        </w:rPr>
        <w:t>אנחנו ממשיכים בסדר-היום ועוברים לשאילתות בע</w:t>
      </w:r>
      <w:r>
        <w:rPr>
          <w:rFonts w:hint="cs"/>
          <w:rtl/>
        </w:rPr>
        <w:t>ל-פה. שר הפנים, שתמיד נמצא בזמן ובמקום, ישיב על שאילתא בעל-פה מס' 135, של חבר הכנסת איתן כבל, בנושא: תקנות הבטיחות במקומות ציבוריים (אספות) (תיקון). חבר הכנסת כבל, בבקשה.</w:t>
      </w:r>
    </w:p>
    <w:p w14:paraId="3605103F" w14:textId="77777777" w:rsidR="00000000" w:rsidRDefault="0069655B">
      <w:pPr>
        <w:pStyle w:val="a0"/>
        <w:rPr>
          <w:rFonts w:hint="cs"/>
          <w:rtl/>
        </w:rPr>
      </w:pPr>
    </w:p>
    <w:p w14:paraId="7B4D2104" w14:textId="77777777" w:rsidR="00000000" w:rsidRDefault="0069655B">
      <w:pPr>
        <w:pStyle w:val="a0"/>
        <w:rPr>
          <w:rFonts w:hint="cs"/>
          <w:rtl/>
        </w:rPr>
      </w:pPr>
    </w:p>
    <w:p w14:paraId="58F89861" w14:textId="77777777" w:rsidR="00000000" w:rsidRDefault="0069655B">
      <w:pPr>
        <w:pStyle w:val="a1"/>
        <w:jc w:val="center"/>
        <w:rPr>
          <w:rFonts w:hint="cs"/>
          <w:rtl/>
        </w:rPr>
      </w:pPr>
      <w:bookmarkStart w:id="74" w:name="FS000000445T25_02_2004_12_13_21"/>
      <w:bookmarkStart w:id="75" w:name="_Toc69694880"/>
      <w:bookmarkEnd w:id="74"/>
      <w:r>
        <w:rPr>
          <w:rFonts w:hint="cs"/>
          <w:rtl/>
        </w:rPr>
        <w:t>135. תקנות הבטיחות במקומות ציבוריים</w:t>
      </w:r>
      <w:bookmarkEnd w:id="75"/>
    </w:p>
    <w:p w14:paraId="53FA99E1" w14:textId="77777777" w:rsidR="00000000" w:rsidRDefault="0069655B">
      <w:pPr>
        <w:pStyle w:val="a"/>
        <w:rPr>
          <w:rFonts w:hint="cs"/>
          <w:rtl/>
        </w:rPr>
      </w:pPr>
    </w:p>
    <w:p w14:paraId="4FEE2202" w14:textId="77777777" w:rsidR="00000000" w:rsidRDefault="0069655B">
      <w:pPr>
        <w:pStyle w:val="a"/>
        <w:rPr>
          <w:rFonts w:hint="cs"/>
          <w:rtl/>
        </w:rPr>
      </w:pPr>
    </w:p>
    <w:p w14:paraId="7D9B7553" w14:textId="77777777" w:rsidR="00000000" w:rsidRDefault="0069655B">
      <w:pPr>
        <w:pStyle w:val="a"/>
        <w:rPr>
          <w:rtl/>
        </w:rPr>
      </w:pPr>
      <w:bookmarkStart w:id="76" w:name="_Toc69694881"/>
      <w:r>
        <w:rPr>
          <w:rFonts w:hint="eastAsia"/>
          <w:rtl/>
        </w:rPr>
        <w:t>איתן</w:t>
      </w:r>
      <w:r>
        <w:rPr>
          <w:rtl/>
        </w:rPr>
        <w:t xml:space="preserve"> כבל (העבודה-מימד):</w:t>
      </w:r>
      <w:bookmarkEnd w:id="76"/>
    </w:p>
    <w:p w14:paraId="4FF0DFBF" w14:textId="77777777" w:rsidR="00000000" w:rsidRDefault="0069655B">
      <w:pPr>
        <w:pStyle w:val="a0"/>
        <w:rPr>
          <w:rFonts w:hint="cs"/>
          <w:rtl/>
        </w:rPr>
      </w:pPr>
    </w:p>
    <w:p w14:paraId="66C4801F" w14:textId="77777777" w:rsidR="00000000" w:rsidRDefault="0069655B">
      <w:pPr>
        <w:pStyle w:val="a0"/>
        <w:rPr>
          <w:rFonts w:hint="cs"/>
          <w:rtl/>
        </w:rPr>
      </w:pPr>
      <w:r>
        <w:rPr>
          <w:rFonts w:hint="cs"/>
          <w:rtl/>
        </w:rPr>
        <w:t>אדוני היושב-ראש, אדו</w:t>
      </w:r>
      <w:r>
        <w:rPr>
          <w:rFonts w:hint="cs"/>
          <w:rtl/>
        </w:rPr>
        <w:t>ני השר, חברי חברי הכנסת, במרס 2002 התקבל תיקון לחוק הבטיחות במקומות ציבוריים, שנועד להטיל הגבלות על קהל באירוע ספורט ולקבוע הסדרים לאכיפתן. כדי להשלים וליישם את תיקון החקיקה, הוגשו תקנות בספטמבר 2002 לאישור ועדת הפנים. התקנות טרם אושרו, ובכנסת הנוכחית משרד</w:t>
      </w:r>
      <w:r>
        <w:rPr>
          <w:rFonts w:hint="cs"/>
          <w:rtl/>
        </w:rPr>
        <w:t xml:space="preserve">ך לא הגישן שנית. </w:t>
      </w:r>
    </w:p>
    <w:p w14:paraId="1B740805" w14:textId="77777777" w:rsidR="00000000" w:rsidRDefault="0069655B">
      <w:pPr>
        <w:pStyle w:val="a0"/>
        <w:rPr>
          <w:rFonts w:hint="cs"/>
          <w:rtl/>
        </w:rPr>
      </w:pPr>
    </w:p>
    <w:p w14:paraId="4D646ABA" w14:textId="77777777" w:rsidR="00000000" w:rsidRDefault="0069655B">
      <w:pPr>
        <w:pStyle w:val="a0"/>
        <w:rPr>
          <w:rFonts w:hint="cs"/>
          <w:rtl/>
        </w:rPr>
      </w:pPr>
      <w:r>
        <w:rPr>
          <w:rFonts w:hint="cs"/>
          <w:rtl/>
        </w:rPr>
        <w:t xml:space="preserve">ברצוני לשאול: </w:t>
      </w:r>
    </w:p>
    <w:p w14:paraId="205F4347" w14:textId="77777777" w:rsidR="00000000" w:rsidRDefault="0069655B">
      <w:pPr>
        <w:pStyle w:val="a0"/>
        <w:rPr>
          <w:rFonts w:hint="cs"/>
          <w:rtl/>
        </w:rPr>
      </w:pPr>
    </w:p>
    <w:p w14:paraId="01A4CF3E" w14:textId="77777777" w:rsidR="00000000" w:rsidRDefault="0069655B">
      <w:pPr>
        <w:pStyle w:val="a0"/>
        <w:numPr>
          <w:ilvl w:val="0"/>
          <w:numId w:val="2"/>
        </w:numPr>
        <w:ind w:right="0"/>
        <w:rPr>
          <w:rFonts w:hint="cs"/>
        </w:rPr>
      </w:pPr>
      <w:r>
        <w:rPr>
          <w:rFonts w:hint="cs"/>
          <w:rtl/>
        </w:rPr>
        <w:t xml:space="preserve">מדוע לא הוגשו התקנות? </w:t>
      </w:r>
    </w:p>
    <w:p w14:paraId="2AAF25D6" w14:textId="77777777" w:rsidR="00000000" w:rsidRDefault="0069655B">
      <w:pPr>
        <w:pStyle w:val="a0"/>
        <w:ind w:left="719" w:firstLine="0"/>
        <w:rPr>
          <w:rFonts w:hint="cs"/>
          <w:rtl/>
        </w:rPr>
      </w:pPr>
    </w:p>
    <w:p w14:paraId="1C4B51F2" w14:textId="77777777" w:rsidR="00000000" w:rsidRDefault="0069655B">
      <w:pPr>
        <w:pStyle w:val="a0"/>
        <w:numPr>
          <w:ilvl w:val="0"/>
          <w:numId w:val="2"/>
        </w:numPr>
        <w:ind w:right="0"/>
        <w:rPr>
          <w:rFonts w:hint="cs"/>
          <w:rtl/>
        </w:rPr>
      </w:pPr>
      <w:r>
        <w:rPr>
          <w:rFonts w:hint="cs"/>
          <w:rtl/>
        </w:rPr>
        <w:t xml:space="preserve"> האם יוגשו, ואם כן - מתי? תודה.</w:t>
      </w:r>
    </w:p>
    <w:p w14:paraId="10936FAB" w14:textId="77777777" w:rsidR="00000000" w:rsidRDefault="0069655B">
      <w:pPr>
        <w:pStyle w:val="a0"/>
        <w:rPr>
          <w:rFonts w:hint="cs"/>
          <w:rtl/>
        </w:rPr>
      </w:pPr>
    </w:p>
    <w:p w14:paraId="032FBE8A" w14:textId="77777777" w:rsidR="00000000" w:rsidRDefault="0069655B">
      <w:pPr>
        <w:pStyle w:val="af1"/>
        <w:rPr>
          <w:rtl/>
        </w:rPr>
      </w:pPr>
      <w:r>
        <w:rPr>
          <w:rtl/>
        </w:rPr>
        <w:t>היו"ר ראובן ריבלין:</w:t>
      </w:r>
    </w:p>
    <w:p w14:paraId="59AD73EF" w14:textId="77777777" w:rsidR="00000000" w:rsidRDefault="0069655B">
      <w:pPr>
        <w:pStyle w:val="a0"/>
        <w:rPr>
          <w:rtl/>
        </w:rPr>
      </w:pPr>
    </w:p>
    <w:p w14:paraId="6E457812" w14:textId="77777777" w:rsidR="00000000" w:rsidRDefault="0069655B">
      <w:pPr>
        <w:pStyle w:val="a0"/>
        <w:rPr>
          <w:rFonts w:hint="cs"/>
          <w:rtl/>
        </w:rPr>
      </w:pPr>
      <w:r>
        <w:rPr>
          <w:rFonts w:hint="cs"/>
          <w:rtl/>
        </w:rPr>
        <w:t>ישיב שר הפנים, ואחריו יהיו שאלות נוספות.</w:t>
      </w:r>
    </w:p>
    <w:p w14:paraId="7A1C3456" w14:textId="77777777" w:rsidR="00000000" w:rsidRDefault="0069655B">
      <w:pPr>
        <w:pStyle w:val="a0"/>
        <w:rPr>
          <w:rFonts w:hint="cs"/>
          <w:rtl/>
        </w:rPr>
      </w:pPr>
    </w:p>
    <w:p w14:paraId="2710B35E" w14:textId="77777777" w:rsidR="00000000" w:rsidRDefault="0069655B">
      <w:pPr>
        <w:pStyle w:val="a0"/>
        <w:rPr>
          <w:rFonts w:hint="cs"/>
          <w:rtl/>
        </w:rPr>
      </w:pPr>
      <w:r>
        <w:rPr>
          <w:rFonts w:hint="cs"/>
          <w:rtl/>
        </w:rPr>
        <w:t>רבותי חברי הכנסת, מי שלא רוצה לשמוע את השאילתות בעל-פה, מתכבד לצאת מהאולם.</w:t>
      </w:r>
    </w:p>
    <w:p w14:paraId="46BDD4D2" w14:textId="77777777" w:rsidR="00000000" w:rsidRDefault="0069655B">
      <w:pPr>
        <w:pStyle w:val="a0"/>
        <w:rPr>
          <w:rFonts w:hint="cs"/>
          <w:rtl/>
        </w:rPr>
      </w:pPr>
    </w:p>
    <w:p w14:paraId="7B9A548D" w14:textId="77777777" w:rsidR="00000000" w:rsidRDefault="0069655B">
      <w:pPr>
        <w:pStyle w:val="a"/>
        <w:rPr>
          <w:rtl/>
        </w:rPr>
      </w:pPr>
      <w:bookmarkStart w:id="77" w:name="FS000000519T25_02_2004_12_14_55"/>
      <w:bookmarkStart w:id="78" w:name="_Toc69694882"/>
      <w:bookmarkEnd w:id="77"/>
      <w:r>
        <w:rPr>
          <w:rFonts w:hint="eastAsia"/>
          <w:rtl/>
        </w:rPr>
        <w:t>שר</w:t>
      </w:r>
      <w:r>
        <w:rPr>
          <w:rtl/>
        </w:rPr>
        <w:t xml:space="preserve"> הפנים אברהם פורז:</w:t>
      </w:r>
      <w:bookmarkEnd w:id="78"/>
    </w:p>
    <w:p w14:paraId="6AAAA460" w14:textId="77777777" w:rsidR="00000000" w:rsidRDefault="0069655B">
      <w:pPr>
        <w:pStyle w:val="a0"/>
        <w:rPr>
          <w:rFonts w:hint="cs"/>
          <w:rtl/>
        </w:rPr>
      </w:pPr>
    </w:p>
    <w:p w14:paraId="2F70DA28" w14:textId="77777777" w:rsidR="00000000" w:rsidRDefault="0069655B">
      <w:pPr>
        <w:pStyle w:val="a0"/>
        <w:rPr>
          <w:rFonts w:hint="cs"/>
          <w:rtl/>
        </w:rPr>
      </w:pPr>
      <w:r>
        <w:rPr>
          <w:rFonts w:hint="cs"/>
          <w:rtl/>
        </w:rPr>
        <w:t>1-2</w:t>
      </w:r>
      <w:r>
        <w:rPr>
          <w:rFonts w:hint="cs"/>
          <w:rtl/>
        </w:rPr>
        <w:t>. היועצים המשפטיים של משרדי, יחד עם היועצים המשפטיים של משרד העבודה דאז והיום - משרד התמ"ת, וכן נציגי משרדי ממשלה אחרים שיש להם נגיעה לעניין ונציגי משרד המשפטים, הגיעו למסקנה, כי התקנות טוב להן שלא ייחתמו ובמקומן תיקבע חקיקה ראשית. בימים אלו נשלמת הצעת החו</w:t>
      </w:r>
      <w:r>
        <w:rPr>
          <w:rFonts w:hint="cs"/>
          <w:rtl/>
        </w:rPr>
        <w:t>ק, והיא תועבר לאישור הממשלה ולאחר מכן כמובן לאישור הכנסת.</w:t>
      </w:r>
    </w:p>
    <w:p w14:paraId="176DFDDC" w14:textId="77777777" w:rsidR="00000000" w:rsidRDefault="0069655B">
      <w:pPr>
        <w:pStyle w:val="a0"/>
        <w:rPr>
          <w:rFonts w:hint="cs"/>
          <w:rtl/>
        </w:rPr>
      </w:pPr>
    </w:p>
    <w:p w14:paraId="71B0A5C7" w14:textId="77777777" w:rsidR="00000000" w:rsidRDefault="0069655B">
      <w:pPr>
        <w:pStyle w:val="a0"/>
        <w:rPr>
          <w:rFonts w:hint="cs"/>
          <w:rtl/>
        </w:rPr>
      </w:pPr>
      <w:r>
        <w:rPr>
          <w:rFonts w:hint="cs"/>
          <w:rtl/>
        </w:rPr>
        <w:t>בין השאר מדובר בתיקון לחוק רישוי עסקים בנושא אירועים המוניים, שיבטל את חוק הבטיחות במקומות ציבוריים, שהוא חוק ישן שאיננו מסדיר באופן ממצה את נושא האבטחה של אירועים המוניים.</w:t>
      </w:r>
    </w:p>
    <w:p w14:paraId="20D4C0BA" w14:textId="77777777" w:rsidR="00000000" w:rsidRDefault="0069655B">
      <w:pPr>
        <w:pStyle w:val="a0"/>
        <w:rPr>
          <w:rFonts w:hint="cs"/>
          <w:rtl/>
        </w:rPr>
      </w:pPr>
    </w:p>
    <w:p w14:paraId="1CF255BF" w14:textId="77777777" w:rsidR="00000000" w:rsidRDefault="0069655B">
      <w:pPr>
        <w:pStyle w:val="af1"/>
        <w:rPr>
          <w:rtl/>
        </w:rPr>
      </w:pPr>
    </w:p>
    <w:p w14:paraId="17D04061" w14:textId="77777777" w:rsidR="00000000" w:rsidRDefault="0069655B">
      <w:pPr>
        <w:pStyle w:val="af1"/>
        <w:rPr>
          <w:rtl/>
        </w:rPr>
      </w:pPr>
      <w:r>
        <w:rPr>
          <w:rtl/>
        </w:rPr>
        <w:t>היו"ר ראובן ריבלין:</w:t>
      </w:r>
    </w:p>
    <w:p w14:paraId="2B42815C" w14:textId="77777777" w:rsidR="00000000" w:rsidRDefault="0069655B">
      <w:pPr>
        <w:pStyle w:val="a0"/>
        <w:rPr>
          <w:rtl/>
        </w:rPr>
      </w:pPr>
    </w:p>
    <w:p w14:paraId="31698223" w14:textId="77777777" w:rsidR="00000000" w:rsidRDefault="0069655B">
      <w:pPr>
        <w:pStyle w:val="a0"/>
        <w:rPr>
          <w:rFonts w:hint="cs"/>
          <w:rtl/>
        </w:rPr>
      </w:pPr>
      <w:r>
        <w:rPr>
          <w:rFonts w:hint="cs"/>
          <w:rtl/>
        </w:rPr>
        <w:t>ח</w:t>
      </w:r>
      <w:r>
        <w:rPr>
          <w:rFonts w:hint="cs"/>
          <w:rtl/>
        </w:rPr>
        <w:t>בר הכנסת איתן כבל ישאל שאלה נוספת, ואחריו - ביקש חבר הכנסת פרוש. לא, אתה לא ביקשת.</w:t>
      </w:r>
    </w:p>
    <w:p w14:paraId="37B238C8" w14:textId="77777777" w:rsidR="00000000" w:rsidRDefault="0069655B">
      <w:pPr>
        <w:pStyle w:val="a0"/>
        <w:rPr>
          <w:rFonts w:hint="cs"/>
          <w:rtl/>
        </w:rPr>
      </w:pPr>
    </w:p>
    <w:p w14:paraId="4B390FBF" w14:textId="77777777" w:rsidR="00000000" w:rsidRDefault="0069655B">
      <w:pPr>
        <w:pStyle w:val="a"/>
        <w:rPr>
          <w:rtl/>
        </w:rPr>
      </w:pPr>
      <w:bookmarkStart w:id="79" w:name="FS000000445T25_02_2004_12_17_22"/>
      <w:bookmarkStart w:id="80" w:name="_Toc69694883"/>
      <w:bookmarkEnd w:id="79"/>
      <w:r>
        <w:rPr>
          <w:rFonts w:hint="eastAsia"/>
          <w:rtl/>
        </w:rPr>
        <w:t>איתן</w:t>
      </w:r>
      <w:r>
        <w:rPr>
          <w:rtl/>
        </w:rPr>
        <w:t xml:space="preserve"> כבל (העבודה-מימד):</w:t>
      </w:r>
      <w:bookmarkEnd w:id="80"/>
    </w:p>
    <w:p w14:paraId="671DE9FA" w14:textId="77777777" w:rsidR="00000000" w:rsidRDefault="0069655B">
      <w:pPr>
        <w:pStyle w:val="a0"/>
        <w:rPr>
          <w:rFonts w:hint="cs"/>
          <w:rtl/>
        </w:rPr>
      </w:pPr>
    </w:p>
    <w:p w14:paraId="01A602A0" w14:textId="77777777" w:rsidR="00000000" w:rsidRDefault="0069655B">
      <w:pPr>
        <w:pStyle w:val="a0"/>
        <w:rPr>
          <w:rFonts w:hint="cs"/>
          <w:rtl/>
        </w:rPr>
      </w:pPr>
      <w:r>
        <w:rPr>
          <w:rFonts w:hint="cs"/>
          <w:rtl/>
        </w:rPr>
        <w:t>אדוני השר, בעיקר לאור האירועים החמורים שמתרחשים לאחרונה במגרשי הכדורגל, ועד שהחוק שעליו אתה מדבר ייכנס לפועל, אני יכול לומר לך שעל החוק הזה מדובר ו</w:t>
      </w:r>
      <w:r>
        <w:rPr>
          <w:rFonts w:hint="cs"/>
          <w:rtl/>
        </w:rPr>
        <w:t>דנים בו זה כמה שנים, וזה יכול להימשך עוד כמה שנים. האם לא ראוי בשלב הזה לאשר את התקנות? אולי בכל זאת כדאי שהתקנות ייחתמו - עד שהחוק ייכנס לתוקף בעוד הרבה שנים כנראה? תודה.</w:t>
      </w:r>
    </w:p>
    <w:p w14:paraId="58BF6FB1" w14:textId="77777777" w:rsidR="00000000" w:rsidRDefault="0069655B">
      <w:pPr>
        <w:pStyle w:val="a0"/>
        <w:rPr>
          <w:rFonts w:hint="cs"/>
          <w:rtl/>
        </w:rPr>
      </w:pPr>
    </w:p>
    <w:p w14:paraId="432CC2A7" w14:textId="77777777" w:rsidR="00000000" w:rsidRDefault="0069655B">
      <w:pPr>
        <w:pStyle w:val="af1"/>
        <w:rPr>
          <w:rtl/>
        </w:rPr>
      </w:pPr>
      <w:r>
        <w:rPr>
          <w:rtl/>
        </w:rPr>
        <w:t>היו"ר ראובן ריבלין:</w:t>
      </w:r>
    </w:p>
    <w:p w14:paraId="27344E72" w14:textId="77777777" w:rsidR="00000000" w:rsidRDefault="0069655B">
      <w:pPr>
        <w:pStyle w:val="a0"/>
        <w:rPr>
          <w:rtl/>
        </w:rPr>
      </w:pPr>
    </w:p>
    <w:p w14:paraId="1CB233B9" w14:textId="77777777" w:rsidR="00000000" w:rsidRDefault="0069655B">
      <w:pPr>
        <w:pStyle w:val="a0"/>
        <w:rPr>
          <w:rFonts w:hint="cs"/>
          <w:rtl/>
        </w:rPr>
      </w:pPr>
      <w:r>
        <w:rPr>
          <w:rFonts w:hint="cs"/>
          <w:rtl/>
        </w:rPr>
        <w:t xml:space="preserve"> תודה לחבר הכנסת כבל.  כבוד השר ישיב. יש רק שאלה אחת, וזה  יפה</w:t>
      </w:r>
      <w:r>
        <w:rPr>
          <w:rFonts w:hint="cs"/>
          <w:rtl/>
        </w:rPr>
        <w:t>.</w:t>
      </w:r>
    </w:p>
    <w:p w14:paraId="7B76FE8B" w14:textId="77777777" w:rsidR="00000000" w:rsidRDefault="0069655B">
      <w:pPr>
        <w:pStyle w:val="a0"/>
        <w:rPr>
          <w:rFonts w:hint="cs"/>
          <w:rtl/>
        </w:rPr>
      </w:pPr>
    </w:p>
    <w:p w14:paraId="1F101F7F" w14:textId="77777777" w:rsidR="00000000" w:rsidRDefault="0069655B">
      <w:pPr>
        <w:pStyle w:val="a"/>
        <w:rPr>
          <w:rtl/>
        </w:rPr>
      </w:pPr>
      <w:bookmarkStart w:id="81" w:name="FS000000519T25_02_2004_12_19_09"/>
      <w:bookmarkStart w:id="82" w:name="_Toc69694884"/>
      <w:bookmarkEnd w:id="81"/>
      <w:r>
        <w:rPr>
          <w:rFonts w:hint="eastAsia"/>
          <w:rtl/>
        </w:rPr>
        <w:t>שר</w:t>
      </w:r>
      <w:r>
        <w:rPr>
          <w:rtl/>
        </w:rPr>
        <w:t xml:space="preserve"> הפנים אברהם פורז:</w:t>
      </w:r>
      <w:bookmarkEnd w:id="82"/>
    </w:p>
    <w:p w14:paraId="48950E7F" w14:textId="77777777" w:rsidR="00000000" w:rsidRDefault="0069655B">
      <w:pPr>
        <w:pStyle w:val="a0"/>
        <w:rPr>
          <w:rFonts w:hint="cs"/>
          <w:rtl/>
        </w:rPr>
      </w:pPr>
    </w:p>
    <w:p w14:paraId="195A034B" w14:textId="77777777" w:rsidR="00000000" w:rsidRDefault="0069655B">
      <w:pPr>
        <w:pStyle w:val="a0"/>
        <w:rPr>
          <w:rFonts w:hint="cs"/>
          <w:rtl/>
        </w:rPr>
      </w:pPr>
      <w:r>
        <w:rPr>
          <w:rFonts w:hint="cs"/>
          <w:rtl/>
        </w:rPr>
        <w:t>אני מבטיח בזאת לעשות מאמץ לקדם את תהליך החקיקה כדי שהוא יושלם מהר. אין טעם לעסוק בהתקנת תקנות, דבר שמצריך עבודה רבה גם במשרדי הממשלה וגם בוועדות הכנסת, על דבר שבתוך זמן קצר עתיד לעבור מן העולם. אז עושים עבודה כפולה ומיותרת. כפי שאמ</w:t>
      </w:r>
      <w:r>
        <w:rPr>
          <w:rFonts w:hint="cs"/>
          <w:rtl/>
        </w:rPr>
        <w:t>רתי, אתן את תשומת לבי לעניין ואשתדל שהחוק יאושר במהירות כדי להביאו במהירות לכנסת. תודה רבה.</w:t>
      </w:r>
    </w:p>
    <w:p w14:paraId="2D3D0FF7" w14:textId="77777777" w:rsidR="00000000" w:rsidRDefault="0069655B">
      <w:pPr>
        <w:pStyle w:val="a0"/>
        <w:rPr>
          <w:rFonts w:hint="cs"/>
          <w:rtl/>
        </w:rPr>
      </w:pPr>
    </w:p>
    <w:p w14:paraId="1A9A47A8" w14:textId="77777777" w:rsidR="00000000" w:rsidRDefault="0069655B">
      <w:pPr>
        <w:pStyle w:val="af1"/>
        <w:rPr>
          <w:rtl/>
        </w:rPr>
      </w:pPr>
      <w:r>
        <w:rPr>
          <w:rtl/>
        </w:rPr>
        <w:t>היו"ר ראובן ריבלין:</w:t>
      </w:r>
    </w:p>
    <w:p w14:paraId="2BBBB21A" w14:textId="77777777" w:rsidR="00000000" w:rsidRDefault="0069655B">
      <w:pPr>
        <w:pStyle w:val="a0"/>
        <w:rPr>
          <w:rtl/>
        </w:rPr>
      </w:pPr>
    </w:p>
    <w:p w14:paraId="5AAC6084" w14:textId="77777777" w:rsidR="00000000" w:rsidRDefault="0069655B">
      <w:pPr>
        <w:pStyle w:val="a0"/>
        <w:rPr>
          <w:rFonts w:hint="cs"/>
          <w:rtl/>
        </w:rPr>
      </w:pPr>
      <w:r>
        <w:rPr>
          <w:rFonts w:hint="cs"/>
          <w:rtl/>
        </w:rPr>
        <w:t>תודה. חבר הכנסת פינס-פז, כדי לשאול שאלה נוספת, צריך לבקש זאת לפני שהשר משיב.</w:t>
      </w:r>
    </w:p>
    <w:p w14:paraId="21FF9653" w14:textId="77777777" w:rsidR="00000000" w:rsidRDefault="0069655B">
      <w:pPr>
        <w:pStyle w:val="a0"/>
        <w:rPr>
          <w:rFonts w:hint="cs"/>
          <w:rtl/>
        </w:rPr>
      </w:pPr>
    </w:p>
    <w:p w14:paraId="6536B6FB" w14:textId="77777777" w:rsidR="00000000" w:rsidRDefault="0069655B">
      <w:pPr>
        <w:pStyle w:val="a0"/>
        <w:rPr>
          <w:rFonts w:hint="cs"/>
          <w:rtl/>
        </w:rPr>
      </w:pPr>
      <w:r>
        <w:rPr>
          <w:rFonts w:hint="cs"/>
          <w:rtl/>
        </w:rPr>
        <w:t>השר גדעון עזרא ישיב על שאילתא בעל-פה מס' 136, שהוגשה לשר החוץ מט</w:t>
      </w:r>
      <w:r>
        <w:rPr>
          <w:rFonts w:hint="cs"/>
          <w:rtl/>
        </w:rPr>
        <w:t>עם חבר הכנסת משולם נהרי. חבר הכנסת משולם נהרי, בבקשה יקרא את השאילתא כמו שהיא. גם חברי הכנסת פרוש ומח'ול יוכלו לשאול.</w:t>
      </w:r>
    </w:p>
    <w:p w14:paraId="7F16AA4C" w14:textId="77777777" w:rsidR="00000000" w:rsidRDefault="0069655B">
      <w:pPr>
        <w:pStyle w:val="a0"/>
        <w:rPr>
          <w:rtl/>
        </w:rPr>
      </w:pPr>
    </w:p>
    <w:p w14:paraId="23903420" w14:textId="77777777" w:rsidR="00000000" w:rsidRDefault="0069655B">
      <w:pPr>
        <w:pStyle w:val="a1"/>
        <w:jc w:val="center"/>
        <w:rPr>
          <w:rFonts w:hint="cs"/>
          <w:rtl/>
        </w:rPr>
      </w:pPr>
      <w:bookmarkStart w:id="83" w:name="_Toc69694885"/>
      <w:r>
        <w:rPr>
          <w:rFonts w:hint="cs"/>
          <w:rtl/>
        </w:rPr>
        <w:t>136. העלאת עצמותיו של אלי כהן הי"ד לקבורה בישראל</w:t>
      </w:r>
      <w:bookmarkEnd w:id="83"/>
    </w:p>
    <w:p w14:paraId="6E2C75AE" w14:textId="77777777" w:rsidR="00000000" w:rsidRDefault="0069655B">
      <w:pPr>
        <w:pStyle w:val="a0"/>
        <w:rPr>
          <w:rFonts w:hint="cs"/>
          <w:rtl/>
        </w:rPr>
      </w:pPr>
    </w:p>
    <w:p w14:paraId="3AAB8E0C" w14:textId="77777777" w:rsidR="00000000" w:rsidRDefault="0069655B">
      <w:pPr>
        <w:pStyle w:val="a"/>
        <w:rPr>
          <w:rtl/>
        </w:rPr>
      </w:pPr>
      <w:bookmarkStart w:id="84" w:name="FS000000498T25_02_2004_12_24_08"/>
      <w:bookmarkStart w:id="85" w:name="_Toc69694886"/>
      <w:bookmarkEnd w:id="84"/>
      <w:r>
        <w:rPr>
          <w:rFonts w:hint="eastAsia"/>
          <w:rtl/>
        </w:rPr>
        <w:t>משולם</w:t>
      </w:r>
      <w:r>
        <w:rPr>
          <w:rtl/>
        </w:rPr>
        <w:t xml:space="preserve"> נהרי (ש"ס):</w:t>
      </w:r>
      <w:bookmarkEnd w:id="85"/>
    </w:p>
    <w:p w14:paraId="62752352" w14:textId="77777777" w:rsidR="00000000" w:rsidRDefault="0069655B">
      <w:pPr>
        <w:pStyle w:val="a0"/>
        <w:rPr>
          <w:rFonts w:hint="cs"/>
          <w:rtl/>
        </w:rPr>
      </w:pPr>
    </w:p>
    <w:p w14:paraId="42D8ED23" w14:textId="77777777" w:rsidR="00000000" w:rsidRDefault="0069655B">
      <w:pPr>
        <w:pStyle w:val="a0"/>
        <w:rPr>
          <w:rFonts w:hint="cs"/>
          <w:rtl/>
        </w:rPr>
      </w:pPr>
      <w:r>
        <w:rPr>
          <w:rFonts w:hint="cs"/>
          <w:rtl/>
        </w:rPr>
        <w:t>אדוני היושב-ראש, אדוני השר, אין נציג רשמי של המדינה שמטפל בהחזרת עצמ</w:t>
      </w:r>
      <w:r>
        <w:rPr>
          <w:rFonts w:hint="cs"/>
          <w:rtl/>
        </w:rPr>
        <w:t xml:space="preserve">ותיו של אלי כהן הי"ד - כך טוען מוריס כהן, אחיו של אלי כהן הי"ד, שהוצא להורג בדמשק. רצ"ב בזה הריאיון שפורסם ב"קו עיתונות דתית". כידוע, לאחרונה עוררה שוב אלמנתו את עניין השבת עצמותיו לקבורה בישראל. </w:t>
      </w:r>
    </w:p>
    <w:p w14:paraId="170E2438" w14:textId="77777777" w:rsidR="00000000" w:rsidRDefault="0069655B">
      <w:pPr>
        <w:pStyle w:val="a0"/>
        <w:rPr>
          <w:rFonts w:hint="cs"/>
          <w:rtl/>
        </w:rPr>
      </w:pPr>
    </w:p>
    <w:p w14:paraId="14903D48" w14:textId="77777777" w:rsidR="00000000" w:rsidRDefault="0069655B">
      <w:pPr>
        <w:pStyle w:val="a0"/>
        <w:rPr>
          <w:rFonts w:hint="cs"/>
          <w:rtl/>
        </w:rPr>
      </w:pPr>
      <w:r>
        <w:rPr>
          <w:rFonts w:hint="cs"/>
          <w:rtl/>
        </w:rPr>
        <w:t xml:space="preserve">רצוני לשאול: </w:t>
      </w:r>
    </w:p>
    <w:p w14:paraId="7C8BAAD3" w14:textId="77777777" w:rsidR="00000000" w:rsidRDefault="0069655B">
      <w:pPr>
        <w:pStyle w:val="a0"/>
        <w:rPr>
          <w:rFonts w:hint="cs"/>
          <w:rtl/>
        </w:rPr>
      </w:pPr>
    </w:p>
    <w:p w14:paraId="15255F49" w14:textId="77777777" w:rsidR="00000000" w:rsidRDefault="0069655B">
      <w:pPr>
        <w:pStyle w:val="a0"/>
        <w:numPr>
          <w:ilvl w:val="0"/>
          <w:numId w:val="3"/>
        </w:numPr>
        <w:ind w:right="0"/>
        <w:rPr>
          <w:rFonts w:hint="cs"/>
          <w:rtl/>
        </w:rPr>
      </w:pPr>
      <w:r>
        <w:rPr>
          <w:rFonts w:hint="cs"/>
          <w:rtl/>
        </w:rPr>
        <w:t xml:space="preserve">האומנם כן? </w:t>
      </w:r>
    </w:p>
    <w:p w14:paraId="55C52618" w14:textId="77777777" w:rsidR="00000000" w:rsidRDefault="0069655B">
      <w:pPr>
        <w:pStyle w:val="a0"/>
        <w:ind w:left="719" w:firstLine="0"/>
        <w:rPr>
          <w:rFonts w:hint="cs"/>
        </w:rPr>
      </w:pPr>
    </w:p>
    <w:p w14:paraId="075357DD" w14:textId="77777777" w:rsidR="00000000" w:rsidRDefault="0069655B">
      <w:pPr>
        <w:pStyle w:val="a0"/>
        <w:numPr>
          <w:ilvl w:val="0"/>
          <w:numId w:val="3"/>
        </w:numPr>
        <w:ind w:right="0"/>
        <w:rPr>
          <w:rFonts w:hint="cs"/>
        </w:rPr>
      </w:pPr>
      <w:r>
        <w:rPr>
          <w:rFonts w:hint="cs"/>
          <w:rtl/>
        </w:rPr>
        <w:t xml:space="preserve">מה נעשה עד כה בעניינו? </w:t>
      </w:r>
    </w:p>
    <w:p w14:paraId="235E7767" w14:textId="77777777" w:rsidR="00000000" w:rsidRDefault="0069655B">
      <w:pPr>
        <w:pStyle w:val="a0"/>
        <w:ind w:firstLine="0"/>
        <w:rPr>
          <w:rFonts w:hint="cs"/>
          <w:rtl/>
        </w:rPr>
      </w:pPr>
    </w:p>
    <w:p w14:paraId="7A177425" w14:textId="77777777" w:rsidR="00000000" w:rsidRDefault="0069655B">
      <w:pPr>
        <w:pStyle w:val="a0"/>
        <w:numPr>
          <w:ilvl w:val="0"/>
          <w:numId w:val="3"/>
        </w:numPr>
        <w:ind w:right="0"/>
        <w:rPr>
          <w:rFonts w:hint="cs"/>
          <w:rtl/>
        </w:rPr>
      </w:pPr>
      <w:r>
        <w:rPr>
          <w:rFonts w:hint="cs"/>
          <w:rtl/>
        </w:rPr>
        <w:t>מה נע</w:t>
      </w:r>
      <w:r>
        <w:rPr>
          <w:rFonts w:hint="cs"/>
          <w:rtl/>
        </w:rPr>
        <w:t>שה לאחרונה לקידום הבאתו לקבורה בישראל?</w:t>
      </w:r>
    </w:p>
    <w:p w14:paraId="70CFA573" w14:textId="77777777" w:rsidR="00000000" w:rsidRDefault="0069655B">
      <w:pPr>
        <w:pStyle w:val="a0"/>
        <w:rPr>
          <w:rFonts w:hint="cs"/>
          <w:rtl/>
        </w:rPr>
      </w:pPr>
    </w:p>
    <w:p w14:paraId="690B3046" w14:textId="77777777" w:rsidR="00000000" w:rsidRDefault="0069655B">
      <w:pPr>
        <w:pStyle w:val="af1"/>
        <w:rPr>
          <w:rtl/>
        </w:rPr>
      </w:pPr>
      <w:r>
        <w:rPr>
          <w:rtl/>
        </w:rPr>
        <w:t>היו"ר ראובן ריבלין:</w:t>
      </w:r>
    </w:p>
    <w:p w14:paraId="6D47E53D" w14:textId="77777777" w:rsidR="00000000" w:rsidRDefault="0069655B">
      <w:pPr>
        <w:pStyle w:val="a0"/>
        <w:rPr>
          <w:rtl/>
        </w:rPr>
      </w:pPr>
    </w:p>
    <w:p w14:paraId="7A324001" w14:textId="77777777" w:rsidR="00000000" w:rsidRDefault="0069655B">
      <w:pPr>
        <w:pStyle w:val="a0"/>
        <w:rPr>
          <w:rFonts w:hint="cs"/>
          <w:rtl/>
        </w:rPr>
      </w:pPr>
      <w:r>
        <w:rPr>
          <w:rFonts w:hint="cs"/>
          <w:rtl/>
        </w:rPr>
        <w:t>תודה. השר גדעון עזרא, בבקשה.</w:t>
      </w:r>
    </w:p>
    <w:p w14:paraId="74CE6776" w14:textId="77777777" w:rsidR="00000000" w:rsidRDefault="0069655B">
      <w:pPr>
        <w:pStyle w:val="a0"/>
        <w:rPr>
          <w:rFonts w:hint="cs"/>
          <w:rtl/>
        </w:rPr>
      </w:pPr>
    </w:p>
    <w:p w14:paraId="2D6418DF" w14:textId="77777777" w:rsidR="00000000" w:rsidRDefault="0069655B">
      <w:pPr>
        <w:pStyle w:val="a"/>
        <w:rPr>
          <w:rtl/>
        </w:rPr>
      </w:pPr>
      <w:bookmarkStart w:id="86" w:name="FS000000474T25_02_2004_12_25_53"/>
      <w:bookmarkStart w:id="87" w:name="_Toc69694887"/>
      <w:bookmarkEnd w:id="86"/>
      <w:r>
        <w:rPr>
          <w:rFonts w:hint="eastAsia"/>
          <w:rtl/>
        </w:rPr>
        <w:t>השר</w:t>
      </w:r>
      <w:r>
        <w:rPr>
          <w:rtl/>
        </w:rPr>
        <w:t xml:space="preserve"> גדעון עזרא:</w:t>
      </w:r>
      <w:bookmarkEnd w:id="87"/>
    </w:p>
    <w:p w14:paraId="741AF85A" w14:textId="77777777" w:rsidR="00000000" w:rsidRDefault="0069655B">
      <w:pPr>
        <w:pStyle w:val="a0"/>
        <w:rPr>
          <w:rFonts w:hint="cs"/>
          <w:rtl/>
        </w:rPr>
      </w:pPr>
    </w:p>
    <w:p w14:paraId="49B690A0" w14:textId="77777777" w:rsidR="00000000" w:rsidRDefault="0069655B">
      <w:pPr>
        <w:pStyle w:val="a0"/>
        <w:rPr>
          <w:rFonts w:hint="cs"/>
          <w:rtl/>
        </w:rPr>
      </w:pPr>
      <w:r>
        <w:rPr>
          <w:rFonts w:hint="cs"/>
          <w:rtl/>
        </w:rPr>
        <w:t>אדוני היושב-ראש, חבר הכנסת נהרי, האחריות להעלאת עצמותיו של אלי כהן היא על ממשלת ישראל, ופועלים למען עניין זה כמה גורמים במשרד ראש הממשלה ובמשרד החוץ</w:t>
      </w:r>
      <w:r>
        <w:rPr>
          <w:rFonts w:hint="cs"/>
          <w:rtl/>
        </w:rPr>
        <w:t>, ולא רק במשרד החוץ. ברצוני להוסיף, שאלי כהן הי"ד איננו בחזקת שבוי או נעדר, ולכן עניינו איננו מטופל על-ידי הוועדה שמטפלת בשבויים ובנעדרים. לעומת זאת, הוא מטופל על-ידי כל משרדי הממשלה, לרבות  משרד ראש הממשלה, ולא מחמיצים כל הזדמנות על מנת להביא את עצמותיו ש</w:t>
      </w:r>
      <w:r>
        <w:rPr>
          <w:rFonts w:hint="cs"/>
          <w:rtl/>
        </w:rPr>
        <w:t>ל אלי כהן חזרה הביתה. תודה.</w:t>
      </w:r>
    </w:p>
    <w:p w14:paraId="7BD734BF" w14:textId="77777777" w:rsidR="00000000" w:rsidRDefault="0069655B">
      <w:pPr>
        <w:pStyle w:val="a0"/>
        <w:rPr>
          <w:rFonts w:hint="cs"/>
          <w:rtl/>
        </w:rPr>
      </w:pPr>
    </w:p>
    <w:p w14:paraId="0A0F6F70" w14:textId="77777777" w:rsidR="00000000" w:rsidRDefault="0069655B">
      <w:pPr>
        <w:pStyle w:val="af1"/>
        <w:rPr>
          <w:rtl/>
        </w:rPr>
      </w:pPr>
      <w:r>
        <w:rPr>
          <w:rtl/>
        </w:rPr>
        <w:t>היו"ר ראובן ריבלין:</w:t>
      </w:r>
    </w:p>
    <w:p w14:paraId="0D32CC78" w14:textId="77777777" w:rsidR="00000000" w:rsidRDefault="0069655B">
      <w:pPr>
        <w:pStyle w:val="a0"/>
        <w:rPr>
          <w:rtl/>
        </w:rPr>
      </w:pPr>
    </w:p>
    <w:p w14:paraId="70DAD495" w14:textId="77777777" w:rsidR="00000000" w:rsidRDefault="0069655B">
      <w:pPr>
        <w:pStyle w:val="a0"/>
        <w:rPr>
          <w:rFonts w:hint="cs"/>
          <w:rtl/>
        </w:rPr>
      </w:pPr>
      <w:r>
        <w:rPr>
          <w:rFonts w:hint="cs"/>
          <w:rtl/>
        </w:rPr>
        <w:t>תודה. שאלה נוספת לחבר הכנסת משולם נהרי, ואחריו - חברי הכנסת פרוש ומח'ול.</w:t>
      </w:r>
    </w:p>
    <w:p w14:paraId="161A52CA" w14:textId="77777777" w:rsidR="00000000" w:rsidRDefault="0069655B">
      <w:pPr>
        <w:pStyle w:val="a0"/>
        <w:rPr>
          <w:rFonts w:hint="cs"/>
          <w:rtl/>
        </w:rPr>
      </w:pPr>
    </w:p>
    <w:p w14:paraId="0AE6D033" w14:textId="77777777" w:rsidR="00000000" w:rsidRDefault="0069655B">
      <w:pPr>
        <w:pStyle w:val="a"/>
        <w:rPr>
          <w:rtl/>
        </w:rPr>
      </w:pPr>
      <w:bookmarkStart w:id="88" w:name="FS000000498T25_02_2004_12_27_36"/>
      <w:bookmarkStart w:id="89" w:name="_Toc69694888"/>
      <w:bookmarkEnd w:id="88"/>
      <w:r>
        <w:rPr>
          <w:rFonts w:hint="eastAsia"/>
          <w:rtl/>
        </w:rPr>
        <w:t>משולם</w:t>
      </w:r>
      <w:r>
        <w:rPr>
          <w:rtl/>
        </w:rPr>
        <w:t xml:space="preserve"> נהרי (ש"ס):</w:t>
      </w:r>
      <w:bookmarkEnd w:id="89"/>
    </w:p>
    <w:p w14:paraId="53CDEC93" w14:textId="77777777" w:rsidR="00000000" w:rsidRDefault="0069655B">
      <w:pPr>
        <w:pStyle w:val="a0"/>
        <w:rPr>
          <w:rFonts w:hint="cs"/>
          <w:rtl/>
        </w:rPr>
      </w:pPr>
    </w:p>
    <w:p w14:paraId="1DF99826" w14:textId="77777777" w:rsidR="00000000" w:rsidRDefault="0069655B">
      <w:pPr>
        <w:pStyle w:val="a0"/>
        <w:rPr>
          <w:rFonts w:hint="cs"/>
          <w:rtl/>
        </w:rPr>
      </w:pPr>
      <w:r>
        <w:rPr>
          <w:rFonts w:hint="cs"/>
          <w:rtl/>
        </w:rPr>
        <w:t>אדוני השר, הייתי רוצה להוסיף ולשאול: מדוע לא נכללה החזרת גופתו של אלי כהן הי"ד בעסקת השבויים האחרונה?</w:t>
      </w:r>
    </w:p>
    <w:p w14:paraId="0B4EADFE" w14:textId="77777777" w:rsidR="00000000" w:rsidRDefault="0069655B">
      <w:pPr>
        <w:pStyle w:val="a0"/>
        <w:rPr>
          <w:rFonts w:hint="cs"/>
          <w:rtl/>
        </w:rPr>
      </w:pPr>
    </w:p>
    <w:p w14:paraId="6475A7FD" w14:textId="77777777" w:rsidR="00000000" w:rsidRDefault="0069655B">
      <w:pPr>
        <w:pStyle w:val="af1"/>
        <w:rPr>
          <w:rtl/>
        </w:rPr>
      </w:pPr>
      <w:r>
        <w:rPr>
          <w:rtl/>
        </w:rPr>
        <w:t>היו"ר ראוב</w:t>
      </w:r>
      <w:r>
        <w:rPr>
          <w:rtl/>
        </w:rPr>
        <w:t>ן ריבלין:</w:t>
      </w:r>
    </w:p>
    <w:p w14:paraId="10BA7007" w14:textId="77777777" w:rsidR="00000000" w:rsidRDefault="0069655B">
      <w:pPr>
        <w:pStyle w:val="a0"/>
        <w:rPr>
          <w:rtl/>
        </w:rPr>
      </w:pPr>
    </w:p>
    <w:p w14:paraId="5B686B39" w14:textId="77777777" w:rsidR="00000000" w:rsidRDefault="0069655B">
      <w:pPr>
        <w:pStyle w:val="a0"/>
        <w:rPr>
          <w:rFonts w:hint="cs"/>
          <w:rtl/>
        </w:rPr>
      </w:pPr>
      <w:r>
        <w:rPr>
          <w:rFonts w:hint="cs"/>
          <w:rtl/>
        </w:rPr>
        <w:t>תודה. חבר הכנסת פרוש, בבקשה.</w:t>
      </w:r>
    </w:p>
    <w:p w14:paraId="4FE649C4" w14:textId="77777777" w:rsidR="00000000" w:rsidRDefault="0069655B">
      <w:pPr>
        <w:pStyle w:val="a0"/>
        <w:rPr>
          <w:rFonts w:hint="cs"/>
          <w:rtl/>
        </w:rPr>
      </w:pPr>
    </w:p>
    <w:p w14:paraId="50A8B8CC" w14:textId="77777777" w:rsidR="00000000" w:rsidRDefault="0069655B">
      <w:pPr>
        <w:pStyle w:val="a"/>
        <w:rPr>
          <w:rtl/>
        </w:rPr>
      </w:pPr>
      <w:bookmarkStart w:id="90" w:name="FS000000563T25_02_2004_12_28_08"/>
      <w:bookmarkStart w:id="91" w:name="_Toc69694889"/>
      <w:bookmarkEnd w:id="90"/>
      <w:r>
        <w:rPr>
          <w:rFonts w:hint="eastAsia"/>
          <w:rtl/>
        </w:rPr>
        <w:t>מאיר</w:t>
      </w:r>
      <w:r>
        <w:rPr>
          <w:rtl/>
        </w:rPr>
        <w:t xml:space="preserve"> פרוש (יהדות התורה):</w:t>
      </w:r>
      <w:bookmarkEnd w:id="91"/>
    </w:p>
    <w:p w14:paraId="73C646B8" w14:textId="77777777" w:rsidR="00000000" w:rsidRDefault="0069655B">
      <w:pPr>
        <w:pStyle w:val="a0"/>
        <w:rPr>
          <w:rFonts w:hint="cs"/>
          <w:rtl/>
        </w:rPr>
      </w:pPr>
    </w:p>
    <w:p w14:paraId="1893EE2B" w14:textId="77777777" w:rsidR="00000000" w:rsidRDefault="0069655B">
      <w:pPr>
        <w:pStyle w:val="a0"/>
        <w:rPr>
          <w:rFonts w:hint="cs"/>
          <w:rtl/>
        </w:rPr>
      </w:pPr>
      <w:r>
        <w:rPr>
          <w:rFonts w:hint="cs"/>
          <w:rtl/>
        </w:rPr>
        <w:t>אדוני היושב-ראש, מכובדי השר, כעונה מטעם שר החוץ, היושב-ראש זוכר שבשבוע שעבר שאלתי את השר על מעשי הוונדליזם בבית-העלמין בסנט-פטרבורג שברוסיה, שם עקרו מצבות יהודיות ופגעו בהן. הבוקר התפרסמה ב</w:t>
      </w:r>
      <w:r>
        <w:rPr>
          <w:rFonts w:hint="cs"/>
          <w:rtl/>
        </w:rPr>
        <w:t>עיתון "המודיע" ידיעה על 200-300 קברי יהודים בליברפול שבאנגליה, שמצאו אותם השבוע בבית-קברות הרוס. זה כבר לא במזרח-אירופה לשעבר, המדינות שלא יכולנו להגיע אליהן, אלא בליברפול שבאנגליה - 200-300 קברים שנותצו המצבות שלהם. השאלה היא: מה ממשלת ישראל חושבת לעשות ב</w:t>
      </w:r>
      <w:r>
        <w:rPr>
          <w:rFonts w:hint="cs"/>
          <w:rtl/>
        </w:rPr>
        <w:t xml:space="preserve">עניין הזה? </w:t>
      </w:r>
    </w:p>
    <w:p w14:paraId="7E249BB1" w14:textId="77777777" w:rsidR="00000000" w:rsidRDefault="0069655B">
      <w:pPr>
        <w:pStyle w:val="a0"/>
        <w:rPr>
          <w:rFonts w:hint="cs"/>
          <w:rtl/>
        </w:rPr>
      </w:pPr>
    </w:p>
    <w:p w14:paraId="5D75DEB8" w14:textId="77777777" w:rsidR="00000000" w:rsidRDefault="0069655B">
      <w:pPr>
        <w:pStyle w:val="a0"/>
        <w:rPr>
          <w:rFonts w:hint="cs"/>
          <w:rtl/>
        </w:rPr>
      </w:pPr>
      <w:r>
        <w:rPr>
          <w:rFonts w:hint="cs"/>
          <w:rtl/>
        </w:rPr>
        <w:t>בשבוע שעבר אמר שר החוץ שהוא ייקח זאת לתשומת לבו. אם תשומת הלב הזאת מביאה לכך - לא אמרתי שזו מביאה לכך - שעדיין אפשר למצוא באנגליה 200-300 קברים הרוסים על רקע אנטישמי, השאלה היא מה ממשלת ישראל עושה בנדון.</w:t>
      </w:r>
    </w:p>
    <w:p w14:paraId="0DEE17C8" w14:textId="77777777" w:rsidR="00000000" w:rsidRDefault="0069655B">
      <w:pPr>
        <w:pStyle w:val="a0"/>
        <w:rPr>
          <w:rFonts w:hint="cs"/>
          <w:rtl/>
        </w:rPr>
      </w:pPr>
    </w:p>
    <w:p w14:paraId="02130C75" w14:textId="77777777" w:rsidR="00000000" w:rsidRDefault="0069655B">
      <w:pPr>
        <w:pStyle w:val="af1"/>
        <w:rPr>
          <w:rtl/>
        </w:rPr>
      </w:pPr>
      <w:r>
        <w:rPr>
          <w:rtl/>
        </w:rPr>
        <w:t>היו"ר ראובן ריבלין:</w:t>
      </w:r>
    </w:p>
    <w:p w14:paraId="2FD18BD8" w14:textId="77777777" w:rsidR="00000000" w:rsidRDefault="0069655B">
      <w:pPr>
        <w:pStyle w:val="a0"/>
        <w:rPr>
          <w:rtl/>
        </w:rPr>
      </w:pPr>
    </w:p>
    <w:p w14:paraId="14EE9ED0" w14:textId="77777777" w:rsidR="00000000" w:rsidRDefault="0069655B">
      <w:pPr>
        <w:pStyle w:val="a0"/>
        <w:rPr>
          <w:rFonts w:hint="cs"/>
          <w:rtl/>
        </w:rPr>
      </w:pPr>
      <w:r>
        <w:rPr>
          <w:rFonts w:hint="cs"/>
          <w:rtl/>
        </w:rPr>
        <w:t xml:space="preserve"> תודה לחבר הכנסת </w:t>
      </w:r>
      <w:r>
        <w:rPr>
          <w:rFonts w:hint="cs"/>
          <w:rtl/>
        </w:rPr>
        <w:t>פרוש.  חבר הכנסת מח'ול, בבקשה.</w:t>
      </w:r>
    </w:p>
    <w:p w14:paraId="214F44AA" w14:textId="77777777" w:rsidR="00000000" w:rsidRDefault="0069655B">
      <w:pPr>
        <w:pStyle w:val="a0"/>
        <w:rPr>
          <w:rFonts w:hint="cs"/>
          <w:rtl/>
        </w:rPr>
      </w:pPr>
    </w:p>
    <w:p w14:paraId="790A02F3" w14:textId="77777777" w:rsidR="00000000" w:rsidRDefault="0069655B">
      <w:pPr>
        <w:pStyle w:val="a0"/>
        <w:rPr>
          <w:rFonts w:hint="cs"/>
          <w:rtl/>
        </w:rPr>
      </w:pPr>
      <w:r>
        <w:rPr>
          <w:rFonts w:hint="cs"/>
          <w:rtl/>
        </w:rPr>
        <w:t>רבותי חברי הכנסת, למה לקיים את הדיונים הבילטרליים בין חברי הכנסת  דווקא באולם?</w:t>
      </w:r>
    </w:p>
    <w:p w14:paraId="10201246" w14:textId="77777777" w:rsidR="00000000" w:rsidRDefault="0069655B">
      <w:pPr>
        <w:pStyle w:val="a0"/>
        <w:rPr>
          <w:rFonts w:hint="cs"/>
          <w:rtl/>
        </w:rPr>
      </w:pPr>
    </w:p>
    <w:p w14:paraId="3969D3C8" w14:textId="77777777" w:rsidR="00000000" w:rsidRDefault="0069655B">
      <w:pPr>
        <w:pStyle w:val="a"/>
        <w:rPr>
          <w:rtl/>
        </w:rPr>
      </w:pPr>
      <w:bookmarkStart w:id="92" w:name="FS000000542T25_02_2004_12_31_13"/>
      <w:bookmarkStart w:id="93" w:name="_Toc69694890"/>
      <w:bookmarkEnd w:id="92"/>
      <w:r>
        <w:rPr>
          <w:rFonts w:hint="eastAsia"/>
          <w:rtl/>
        </w:rPr>
        <w:t>עסאם</w:t>
      </w:r>
      <w:r>
        <w:rPr>
          <w:rtl/>
        </w:rPr>
        <w:t xml:space="preserve"> מח'ול (חד"ש-תע"ל):</w:t>
      </w:r>
      <w:bookmarkEnd w:id="93"/>
    </w:p>
    <w:p w14:paraId="2BEE7D05" w14:textId="77777777" w:rsidR="00000000" w:rsidRDefault="0069655B">
      <w:pPr>
        <w:pStyle w:val="a0"/>
        <w:rPr>
          <w:rFonts w:hint="cs"/>
          <w:rtl/>
        </w:rPr>
      </w:pPr>
    </w:p>
    <w:p w14:paraId="773EE8BA" w14:textId="77777777" w:rsidR="00000000" w:rsidRDefault="0069655B">
      <w:pPr>
        <w:pStyle w:val="a0"/>
        <w:rPr>
          <w:rFonts w:hint="cs"/>
          <w:rtl/>
        </w:rPr>
      </w:pPr>
      <w:r>
        <w:rPr>
          <w:rFonts w:hint="cs"/>
          <w:rtl/>
        </w:rPr>
        <w:t>אדוני היושב-ראש, ביקשתי שאלה נוספת לשאילתא הקודמת, אבל גם זה מסתדר.</w:t>
      </w:r>
    </w:p>
    <w:p w14:paraId="43732573" w14:textId="77777777" w:rsidR="00000000" w:rsidRDefault="0069655B">
      <w:pPr>
        <w:pStyle w:val="a0"/>
        <w:rPr>
          <w:rFonts w:hint="cs"/>
          <w:rtl/>
        </w:rPr>
      </w:pPr>
    </w:p>
    <w:p w14:paraId="33708C9D" w14:textId="77777777" w:rsidR="00000000" w:rsidRDefault="0069655B">
      <w:pPr>
        <w:pStyle w:val="a0"/>
        <w:rPr>
          <w:rFonts w:hint="cs"/>
          <w:rtl/>
        </w:rPr>
      </w:pPr>
      <w:r>
        <w:rPr>
          <w:rFonts w:hint="cs"/>
          <w:rtl/>
        </w:rPr>
        <w:t xml:space="preserve">אדוני היושב-ראש, אתמול ביקר ראש הממשלה בכפר-קאסם, </w:t>
      </w:r>
      <w:r>
        <w:rPr>
          <w:rFonts w:hint="cs"/>
          <w:rtl/>
        </w:rPr>
        <w:t>ושמענו את הדברים שלו, דברים חיוביים ומלבבים, וחשבנו שאנחנו פותחים דף חדש ביחס שבין הממשלה הזאת לבין האוכלוסייה הערבית. היום, מוקדם בבוקר, קיבלתי טלפונים שהמשטרה נכנסת בכוחות גדולים לכבוש כמעט מחדש את הכפר בענה שבגליל המערבי, במטרה להרוס בית בתוך הכפר שיש ע</w:t>
      </w:r>
      <w:r>
        <w:rPr>
          <w:rFonts w:hint="cs"/>
          <w:rtl/>
        </w:rPr>
        <w:t>ליו סכסוך משפטי: האם האדמה היא לרשות התושבים או של מינהל מקרקעי ישראל? בטרם הגיע מפקד משטרת הגליל למקום, ודיברתי אתו, המשטרה פתחה בלי שום סיבה בשטיפת הכפר בגז מדמיע.</w:t>
      </w:r>
    </w:p>
    <w:p w14:paraId="7FCF22B8" w14:textId="77777777" w:rsidR="00000000" w:rsidRDefault="0069655B">
      <w:pPr>
        <w:pStyle w:val="a0"/>
        <w:rPr>
          <w:rFonts w:hint="cs"/>
          <w:rtl/>
        </w:rPr>
      </w:pPr>
    </w:p>
    <w:p w14:paraId="4873FC2E" w14:textId="77777777" w:rsidR="00000000" w:rsidRDefault="0069655B">
      <w:pPr>
        <w:pStyle w:val="af1"/>
        <w:rPr>
          <w:rtl/>
        </w:rPr>
      </w:pPr>
      <w:r>
        <w:rPr>
          <w:rtl/>
        </w:rPr>
        <w:t>היו"ר ראובן ריבלין:</w:t>
      </w:r>
    </w:p>
    <w:p w14:paraId="249E5CFC" w14:textId="77777777" w:rsidR="00000000" w:rsidRDefault="0069655B">
      <w:pPr>
        <w:pStyle w:val="a0"/>
        <w:rPr>
          <w:rtl/>
        </w:rPr>
      </w:pPr>
    </w:p>
    <w:p w14:paraId="6A61F514" w14:textId="77777777" w:rsidR="00000000" w:rsidRDefault="0069655B">
      <w:pPr>
        <w:pStyle w:val="a0"/>
        <w:rPr>
          <w:rFonts w:hint="cs"/>
          <w:rtl/>
        </w:rPr>
      </w:pPr>
      <w:r>
        <w:rPr>
          <w:rFonts w:hint="cs"/>
          <w:rtl/>
        </w:rPr>
        <w:t>אבל אדוני מנצל את השאילתא לעניין שהשר לא יכול לענות עליו. הוא לא מוכ</w:t>
      </w:r>
      <w:r>
        <w:rPr>
          <w:rFonts w:hint="cs"/>
          <w:rtl/>
        </w:rPr>
        <w:t>ן לזה.</w:t>
      </w:r>
    </w:p>
    <w:p w14:paraId="4B03EFAF" w14:textId="77777777" w:rsidR="00000000" w:rsidRDefault="0069655B">
      <w:pPr>
        <w:pStyle w:val="a0"/>
        <w:rPr>
          <w:rFonts w:hint="cs"/>
          <w:rtl/>
        </w:rPr>
      </w:pPr>
    </w:p>
    <w:p w14:paraId="710EEA3B" w14:textId="77777777" w:rsidR="00000000" w:rsidRDefault="0069655B">
      <w:pPr>
        <w:pStyle w:val="-"/>
        <w:rPr>
          <w:rtl/>
        </w:rPr>
      </w:pPr>
      <w:bookmarkStart w:id="94" w:name="FS000000542T25_02_2004_12_33_09C"/>
      <w:bookmarkEnd w:id="94"/>
      <w:r>
        <w:rPr>
          <w:rtl/>
        </w:rPr>
        <w:t>עסאם מח'ול (חד"ש-תע"ל):</w:t>
      </w:r>
    </w:p>
    <w:p w14:paraId="643CDB95" w14:textId="77777777" w:rsidR="00000000" w:rsidRDefault="0069655B">
      <w:pPr>
        <w:pStyle w:val="a0"/>
        <w:rPr>
          <w:rtl/>
        </w:rPr>
      </w:pPr>
    </w:p>
    <w:p w14:paraId="0DC0D09A" w14:textId="77777777" w:rsidR="00000000" w:rsidRDefault="0069655B">
      <w:pPr>
        <w:pStyle w:val="a0"/>
        <w:rPr>
          <w:rFonts w:hint="cs"/>
          <w:rtl/>
        </w:rPr>
      </w:pPr>
      <w:r>
        <w:rPr>
          <w:rFonts w:hint="cs"/>
          <w:rtl/>
        </w:rPr>
        <w:t>הוא יכול. אדוני, הוא מתמצא בזה.</w:t>
      </w:r>
    </w:p>
    <w:p w14:paraId="390F65E2" w14:textId="77777777" w:rsidR="00000000" w:rsidRDefault="0069655B">
      <w:pPr>
        <w:pStyle w:val="a0"/>
        <w:rPr>
          <w:rFonts w:hint="cs"/>
          <w:rtl/>
        </w:rPr>
      </w:pPr>
    </w:p>
    <w:p w14:paraId="1EC462F3" w14:textId="77777777" w:rsidR="00000000" w:rsidRDefault="0069655B">
      <w:pPr>
        <w:pStyle w:val="af1"/>
        <w:rPr>
          <w:rtl/>
        </w:rPr>
      </w:pPr>
      <w:r>
        <w:rPr>
          <w:rtl/>
        </w:rPr>
        <w:t>היו"ר ראובן ריבלין:</w:t>
      </w:r>
    </w:p>
    <w:p w14:paraId="6F14C191" w14:textId="77777777" w:rsidR="00000000" w:rsidRDefault="0069655B">
      <w:pPr>
        <w:pStyle w:val="a0"/>
        <w:rPr>
          <w:rtl/>
        </w:rPr>
      </w:pPr>
    </w:p>
    <w:p w14:paraId="0A52C7D9" w14:textId="77777777" w:rsidR="00000000" w:rsidRDefault="0069655B">
      <w:pPr>
        <w:pStyle w:val="a0"/>
        <w:rPr>
          <w:rFonts w:hint="cs"/>
          <w:rtl/>
        </w:rPr>
      </w:pPr>
      <w:r>
        <w:rPr>
          <w:rFonts w:hint="cs"/>
          <w:rtl/>
        </w:rPr>
        <w:t>אבל אדוני מפתיע אותו בשאלה שהוא לא היה מוכן לה. טוב, אדוני יאמר את דבריו.</w:t>
      </w:r>
    </w:p>
    <w:p w14:paraId="24C9802A" w14:textId="77777777" w:rsidR="00000000" w:rsidRDefault="0069655B">
      <w:pPr>
        <w:pStyle w:val="a0"/>
        <w:rPr>
          <w:rtl/>
        </w:rPr>
      </w:pPr>
    </w:p>
    <w:p w14:paraId="614684CD" w14:textId="77777777" w:rsidR="00000000" w:rsidRDefault="0069655B">
      <w:pPr>
        <w:pStyle w:val="a0"/>
        <w:rPr>
          <w:rFonts w:hint="cs"/>
          <w:rtl/>
        </w:rPr>
      </w:pPr>
    </w:p>
    <w:p w14:paraId="6961997E" w14:textId="77777777" w:rsidR="00000000" w:rsidRDefault="0069655B">
      <w:pPr>
        <w:pStyle w:val="-"/>
        <w:rPr>
          <w:rtl/>
        </w:rPr>
      </w:pPr>
      <w:bookmarkStart w:id="95" w:name="FS000000542T25_02_2004_12_33_29C"/>
      <w:bookmarkEnd w:id="95"/>
      <w:r>
        <w:rPr>
          <w:rtl/>
        </w:rPr>
        <w:t>עסאם מח'ול (חד"ש-תע"ל):</w:t>
      </w:r>
    </w:p>
    <w:p w14:paraId="604A5BA0" w14:textId="77777777" w:rsidR="00000000" w:rsidRDefault="0069655B">
      <w:pPr>
        <w:pStyle w:val="a0"/>
        <w:rPr>
          <w:rtl/>
        </w:rPr>
      </w:pPr>
    </w:p>
    <w:p w14:paraId="1FA9F5B3" w14:textId="77777777" w:rsidR="00000000" w:rsidRDefault="0069655B">
      <w:pPr>
        <w:pStyle w:val="a0"/>
        <w:rPr>
          <w:rFonts w:hint="cs"/>
          <w:rtl/>
        </w:rPr>
      </w:pPr>
      <w:r>
        <w:rPr>
          <w:rFonts w:hint="cs"/>
          <w:rtl/>
        </w:rPr>
        <w:t>אני ביקשתי בשאילתא הקודמת.</w:t>
      </w:r>
    </w:p>
    <w:p w14:paraId="56438F12" w14:textId="77777777" w:rsidR="00000000" w:rsidRDefault="0069655B">
      <w:pPr>
        <w:pStyle w:val="af1"/>
        <w:rPr>
          <w:rFonts w:hint="cs"/>
          <w:rtl/>
        </w:rPr>
      </w:pPr>
    </w:p>
    <w:p w14:paraId="78D48478" w14:textId="77777777" w:rsidR="00000000" w:rsidRDefault="0069655B">
      <w:pPr>
        <w:pStyle w:val="af1"/>
        <w:rPr>
          <w:rtl/>
        </w:rPr>
      </w:pPr>
      <w:r>
        <w:rPr>
          <w:rtl/>
        </w:rPr>
        <w:t>היו"ר ראובן ריבלין:</w:t>
      </w:r>
    </w:p>
    <w:p w14:paraId="0BEAF51F" w14:textId="77777777" w:rsidR="00000000" w:rsidRDefault="0069655B">
      <w:pPr>
        <w:pStyle w:val="a0"/>
        <w:rPr>
          <w:rFonts w:hint="cs"/>
          <w:rtl/>
        </w:rPr>
      </w:pPr>
    </w:p>
    <w:p w14:paraId="4FCA4DC0" w14:textId="77777777" w:rsidR="00000000" w:rsidRDefault="0069655B">
      <w:pPr>
        <w:pStyle w:val="a0"/>
        <w:rPr>
          <w:rFonts w:hint="cs"/>
          <w:rtl/>
        </w:rPr>
      </w:pPr>
      <w:r>
        <w:rPr>
          <w:rFonts w:hint="cs"/>
          <w:rtl/>
        </w:rPr>
        <w:t xml:space="preserve">לא צריך להגזים - - </w:t>
      </w:r>
      <w:r>
        <w:rPr>
          <w:rFonts w:hint="cs"/>
          <w:rtl/>
        </w:rPr>
        <w:t>-</w:t>
      </w:r>
    </w:p>
    <w:p w14:paraId="1F158E07" w14:textId="77777777" w:rsidR="00000000" w:rsidRDefault="0069655B">
      <w:pPr>
        <w:pStyle w:val="a0"/>
        <w:rPr>
          <w:rFonts w:hint="cs"/>
          <w:rtl/>
        </w:rPr>
      </w:pPr>
    </w:p>
    <w:p w14:paraId="18F65CC4" w14:textId="77777777" w:rsidR="00000000" w:rsidRDefault="0069655B">
      <w:pPr>
        <w:pStyle w:val="-"/>
        <w:rPr>
          <w:rtl/>
        </w:rPr>
      </w:pPr>
      <w:bookmarkStart w:id="96" w:name="FS000000542T25_02_2004_12_33_58C"/>
      <w:bookmarkEnd w:id="96"/>
      <w:r>
        <w:rPr>
          <w:rtl/>
        </w:rPr>
        <w:t>עסאם מח'ול (חד"ש-תע"ל):</w:t>
      </w:r>
    </w:p>
    <w:p w14:paraId="3E5183D9" w14:textId="77777777" w:rsidR="00000000" w:rsidRDefault="0069655B">
      <w:pPr>
        <w:pStyle w:val="a0"/>
        <w:rPr>
          <w:rtl/>
        </w:rPr>
      </w:pPr>
    </w:p>
    <w:p w14:paraId="583C01F5" w14:textId="77777777" w:rsidR="00000000" w:rsidRDefault="0069655B">
      <w:pPr>
        <w:pStyle w:val="a0"/>
        <w:rPr>
          <w:rFonts w:hint="cs"/>
          <w:rtl/>
        </w:rPr>
      </w:pPr>
      <w:r>
        <w:rPr>
          <w:rFonts w:hint="cs"/>
          <w:rtl/>
        </w:rPr>
        <w:t>אדוני היושב-ראש, אני ביקשתי בהקשר של השאילתא של חבר הכנסת כבל, ששר הפנים ענה עליה. היתה כאן טעות.</w:t>
      </w:r>
    </w:p>
    <w:p w14:paraId="112403F3" w14:textId="77777777" w:rsidR="00000000" w:rsidRDefault="0069655B">
      <w:pPr>
        <w:pStyle w:val="a0"/>
        <w:rPr>
          <w:rFonts w:hint="cs"/>
          <w:rtl/>
        </w:rPr>
      </w:pPr>
    </w:p>
    <w:p w14:paraId="2DB842FE" w14:textId="77777777" w:rsidR="00000000" w:rsidRDefault="0069655B">
      <w:pPr>
        <w:pStyle w:val="a0"/>
        <w:rPr>
          <w:rFonts w:hint="cs"/>
          <w:rtl/>
        </w:rPr>
      </w:pPr>
      <w:r>
        <w:rPr>
          <w:rFonts w:hint="cs"/>
          <w:rtl/>
        </w:rPr>
        <w:t>בכל אופן, הדחפורים הרסו את הבית, והמשטרה ממשיכה במתקפה בלתי מרוסנת על-ידי גז מדמיע בבתים, בגני-ילדים, ובמרפאות רופאים שולחים חולי</w:t>
      </w:r>
      <w:r>
        <w:rPr>
          <w:rFonts w:hint="cs"/>
          <w:rtl/>
        </w:rPr>
        <w:t>ם לבתי-חולים ומתקשים לשלוח אותם בגלל המתקפה הזאת. אי-אפשר מצד אחד לדבר בלשון פתוחה ומצד שני להתנפל על הכפר בענה בצורה הזאת.</w:t>
      </w:r>
    </w:p>
    <w:p w14:paraId="10EEC937" w14:textId="77777777" w:rsidR="00000000" w:rsidRDefault="0069655B">
      <w:pPr>
        <w:pStyle w:val="a0"/>
        <w:rPr>
          <w:rFonts w:hint="cs"/>
          <w:rtl/>
        </w:rPr>
      </w:pPr>
    </w:p>
    <w:p w14:paraId="33AA0CA3" w14:textId="77777777" w:rsidR="00000000" w:rsidRDefault="0069655B">
      <w:pPr>
        <w:pStyle w:val="af1"/>
        <w:rPr>
          <w:rtl/>
        </w:rPr>
      </w:pPr>
      <w:r>
        <w:rPr>
          <w:rtl/>
        </w:rPr>
        <w:t>היו"ר ראובן ריבלין:</w:t>
      </w:r>
    </w:p>
    <w:p w14:paraId="1DB391E6" w14:textId="77777777" w:rsidR="00000000" w:rsidRDefault="0069655B">
      <w:pPr>
        <w:pStyle w:val="a0"/>
        <w:rPr>
          <w:rtl/>
        </w:rPr>
      </w:pPr>
    </w:p>
    <w:p w14:paraId="0CF0DF60" w14:textId="77777777" w:rsidR="00000000" w:rsidRDefault="0069655B">
      <w:pPr>
        <w:pStyle w:val="a0"/>
        <w:rPr>
          <w:rFonts w:hint="cs"/>
          <w:rtl/>
        </w:rPr>
      </w:pPr>
      <w:r>
        <w:rPr>
          <w:rFonts w:hint="cs"/>
          <w:rtl/>
        </w:rPr>
        <w:t xml:space="preserve">תודה רבה. אדוני הבהיר את הנקודה שלו, אם כי לא באמצעות הסדר הזה. אולי בשאילתא הקודמת היה מקום. אז, זה היה יותר </w:t>
      </w:r>
      <w:r>
        <w:rPr>
          <w:rFonts w:hint="cs"/>
          <w:rtl/>
        </w:rPr>
        <w:t>מתאים.</w:t>
      </w:r>
    </w:p>
    <w:p w14:paraId="0FB62FE8" w14:textId="77777777" w:rsidR="00000000" w:rsidRDefault="0069655B">
      <w:pPr>
        <w:pStyle w:val="a0"/>
        <w:rPr>
          <w:rFonts w:hint="cs"/>
          <w:rtl/>
        </w:rPr>
      </w:pPr>
    </w:p>
    <w:p w14:paraId="5B589C70" w14:textId="77777777" w:rsidR="00000000" w:rsidRDefault="0069655B">
      <w:pPr>
        <w:pStyle w:val="a0"/>
        <w:rPr>
          <w:rFonts w:hint="cs"/>
          <w:rtl/>
        </w:rPr>
      </w:pPr>
      <w:r>
        <w:rPr>
          <w:rFonts w:hint="cs"/>
          <w:rtl/>
        </w:rPr>
        <w:t>אדוני, בבקשה יענה רק על מה שהוא יכול לענות כמובן.</w:t>
      </w:r>
    </w:p>
    <w:p w14:paraId="717667A0" w14:textId="77777777" w:rsidR="00000000" w:rsidRDefault="0069655B">
      <w:pPr>
        <w:pStyle w:val="a0"/>
        <w:rPr>
          <w:rFonts w:hint="cs"/>
          <w:rtl/>
        </w:rPr>
      </w:pPr>
    </w:p>
    <w:p w14:paraId="66725763" w14:textId="77777777" w:rsidR="00000000" w:rsidRDefault="0069655B">
      <w:pPr>
        <w:pStyle w:val="a"/>
        <w:rPr>
          <w:rtl/>
        </w:rPr>
      </w:pPr>
      <w:bookmarkStart w:id="97" w:name="FS000000474T25_02_2004_12_35_50"/>
      <w:bookmarkStart w:id="98" w:name="_Toc69694891"/>
      <w:bookmarkEnd w:id="97"/>
      <w:r>
        <w:rPr>
          <w:rFonts w:hint="eastAsia"/>
          <w:rtl/>
        </w:rPr>
        <w:t>השר</w:t>
      </w:r>
      <w:r>
        <w:rPr>
          <w:rtl/>
        </w:rPr>
        <w:t xml:space="preserve"> גדעון עזרא:</w:t>
      </w:r>
      <w:bookmarkEnd w:id="98"/>
    </w:p>
    <w:p w14:paraId="4B8F7151" w14:textId="77777777" w:rsidR="00000000" w:rsidRDefault="0069655B">
      <w:pPr>
        <w:pStyle w:val="a0"/>
        <w:rPr>
          <w:rFonts w:hint="cs"/>
          <w:rtl/>
        </w:rPr>
      </w:pPr>
    </w:p>
    <w:p w14:paraId="58FB1008" w14:textId="77777777" w:rsidR="00000000" w:rsidRDefault="0069655B">
      <w:pPr>
        <w:pStyle w:val="a0"/>
        <w:rPr>
          <w:rFonts w:hint="cs"/>
          <w:rtl/>
        </w:rPr>
      </w:pPr>
      <w:r>
        <w:rPr>
          <w:rFonts w:hint="cs"/>
          <w:rtl/>
        </w:rPr>
        <w:t>לגבי דברי חבר הכנסת מח'ול, מה שאני יודע הוא שיש 19 שוטרים פצועים קל, ולא שמעתי זאת בדבריך. אני מוכרח להגיד שלא ייתכן שכאשר משטרת ישראל רוצה לאכוף את חוקיה, היא נתקלת בהתנגדות כזאת.</w:t>
      </w:r>
    </w:p>
    <w:p w14:paraId="32A2FA6B" w14:textId="77777777" w:rsidR="00000000" w:rsidRDefault="0069655B">
      <w:pPr>
        <w:pStyle w:val="a0"/>
        <w:rPr>
          <w:rFonts w:hint="cs"/>
          <w:rtl/>
        </w:rPr>
      </w:pPr>
    </w:p>
    <w:p w14:paraId="316DA9D9" w14:textId="77777777" w:rsidR="00000000" w:rsidRDefault="0069655B">
      <w:pPr>
        <w:pStyle w:val="a0"/>
        <w:rPr>
          <w:rFonts w:hint="cs"/>
          <w:rtl/>
        </w:rPr>
      </w:pPr>
      <w:r>
        <w:rPr>
          <w:rFonts w:hint="cs"/>
          <w:rtl/>
        </w:rPr>
        <w:t>השאלה העיקרית היתה שאלתו הנוספת של חבר הכנסת נהרי. חבר הכנסת נהרי, אינני יודע אם בדיבורים שהיו עם ה"חיזבאללה" לגבי החזרת שלוש גופות חיילינו ואלחנן טננבאום היה משא-ומתן בנושא הזה עם סוריה. אתה יודע שהמשא-ומתן לא היה עם סוריה. אבל, אני יכול להגיד לך, שאם ה</w:t>
      </w:r>
      <w:r>
        <w:rPr>
          <w:rFonts w:hint="cs"/>
          <w:rtl/>
        </w:rPr>
        <w:t>נשיא אסד היה רוצה להראות ולו סימן אחד של רצון להעלאת עצמותיו של אלי כהן, אין טוב מזה על מנת להוכיח רצון טוב. אני בטוח שהדברים ידועים לו, ואני מקווה גם שהוא יעשה מעשה בעניין הזה.</w:t>
      </w:r>
    </w:p>
    <w:p w14:paraId="5719AE8A" w14:textId="77777777" w:rsidR="00000000" w:rsidRDefault="0069655B">
      <w:pPr>
        <w:pStyle w:val="a0"/>
        <w:rPr>
          <w:rFonts w:hint="cs"/>
          <w:rtl/>
        </w:rPr>
      </w:pPr>
    </w:p>
    <w:p w14:paraId="0F49D3A1" w14:textId="77777777" w:rsidR="00000000" w:rsidRDefault="0069655B">
      <w:pPr>
        <w:pStyle w:val="a0"/>
        <w:rPr>
          <w:rFonts w:hint="cs"/>
          <w:rtl/>
        </w:rPr>
      </w:pPr>
      <w:r>
        <w:rPr>
          <w:rFonts w:hint="cs"/>
          <w:rtl/>
        </w:rPr>
        <w:t>לגבי שאלת חבר הכנסת פרוש, מה שאנחנו יכולים לעשות בליברפול שבאנגליה, לנוכח תופ</w:t>
      </w:r>
      <w:r>
        <w:rPr>
          <w:rFonts w:hint="cs"/>
          <w:rtl/>
        </w:rPr>
        <w:t>עת אנטישמיות נוספת, זה מה שמנסים לעשות מול האנטישמיות בכל העולם. אין לנו יכולת אכיפה בליברפול, אבל יש לנו בהחלט דרכים לעשות על מנת להקטין את ממדי האנטישמיות, ומשרד החוץ נוקט אותן כל הזמן. לגבי השאלה הספציפית, אעביר זאת למשרד החוץ.</w:t>
      </w:r>
    </w:p>
    <w:p w14:paraId="1E4885C2" w14:textId="77777777" w:rsidR="00000000" w:rsidRDefault="0069655B">
      <w:pPr>
        <w:pStyle w:val="a0"/>
        <w:rPr>
          <w:rFonts w:hint="cs"/>
          <w:rtl/>
        </w:rPr>
      </w:pPr>
    </w:p>
    <w:p w14:paraId="5F4014C7" w14:textId="77777777" w:rsidR="00000000" w:rsidRDefault="0069655B">
      <w:pPr>
        <w:pStyle w:val="af1"/>
        <w:rPr>
          <w:rtl/>
        </w:rPr>
      </w:pPr>
      <w:r>
        <w:rPr>
          <w:rtl/>
        </w:rPr>
        <w:t>היו"ר ראובן ריבלין:</w:t>
      </w:r>
    </w:p>
    <w:p w14:paraId="386A0410" w14:textId="77777777" w:rsidR="00000000" w:rsidRDefault="0069655B">
      <w:pPr>
        <w:pStyle w:val="a0"/>
        <w:rPr>
          <w:rtl/>
        </w:rPr>
      </w:pPr>
    </w:p>
    <w:p w14:paraId="562AB79F" w14:textId="77777777" w:rsidR="00000000" w:rsidRDefault="0069655B">
      <w:pPr>
        <w:pStyle w:val="a0"/>
        <w:rPr>
          <w:rFonts w:hint="cs"/>
          <w:rtl/>
        </w:rPr>
      </w:pPr>
      <w:r>
        <w:rPr>
          <w:rFonts w:hint="cs"/>
          <w:rtl/>
        </w:rPr>
        <w:t>תוד</w:t>
      </w:r>
      <w:r>
        <w:rPr>
          <w:rFonts w:hint="cs"/>
          <w:rtl/>
        </w:rPr>
        <w:t>ה לשר גדעון עזרא. השר גדעון עזרא ישיב על שאילתא בעל-פה מס' 134, שהוגשה לשרה לאיכות הסביבה מאת חבר הכנסת עמרי שרון. חבר הכנסת עמרי שרון ייגש למיקרופון בצד ויקרא קודם את השאילתא כפי שהיא, ולאחר מכן תהיה לו אפשרות לשאול שאלה נוספת. חברי הכנסת אורי אריאל ודהאמ</w:t>
      </w:r>
      <w:r>
        <w:rPr>
          <w:rFonts w:hint="cs"/>
          <w:rtl/>
        </w:rPr>
        <w:t>שה ביקשו שאלות נוספות.</w:t>
      </w:r>
    </w:p>
    <w:p w14:paraId="3FD3387C" w14:textId="77777777" w:rsidR="00000000" w:rsidRDefault="0069655B">
      <w:pPr>
        <w:pStyle w:val="a0"/>
        <w:rPr>
          <w:rtl/>
        </w:rPr>
      </w:pPr>
    </w:p>
    <w:p w14:paraId="252AD234" w14:textId="77777777" w:rsidR="00000000" w:rsidRDefault="0069655B">
      <w:pPr>
        <w:pStyle w:val="a1"/>
        <w:jc w:val="center"/>
        <w:rPr>
          <w:rFonts w:hint="cs"/>
          <w:rtl/>
        </w:rPr>
      </w:pPr>
    </w:p>
    <w:p w14:paraId="76CED09B" w14:textId="77777777" w:rsidR="00000000" w:rsidRDefault="0069655B">
      <w:pPr>
        <w:pStyle w:val="a1"/>
        <w:jc w:val="center"/>
        <w:rPr>
          <w:rFonts w:hint="cs"/>
          <w:rtl/>
        </w:rPr>
      </w:pPr>
      <w:bookmarkStart w:id="99" w:name="_Toc69694892"/>
      <w:r>
        <w:rPr>
          <w:rFonts w:hint="cs"/>
          <w:rtl/>
        </w:rPr>
        <w:t>134. מים מזוהמים בסביבת פי-גלילות</w:t>
      </w:r>
      <w:bookmarkEnd w:id="99"/>
    </w:p>
    <w:p w14:paraId="7725C197" w14:textId="77777777" w:rsidR="00000000" w:rsidRDefault="0069655B">
      <w:pPr>
        <w:pStyle w:val="a0"/>
        <w:rPr>
          <w:rFonts w:hint="cs"/>
          <w:rtl/>
        </w:rPr>
      </w:pPr>
    </w:p>
    <w:p w14:paraId="7E80C4A6" w14:textId="77777777" w:rsidR="00000000" w:rsidRDefault="0069655B">
      <w:pPr>
        <w:pStyle w:val="a0"/>
        <w:rPr>
          <w:rFonts w:hint="cs"/>
          <w:rtl/>
        </w:rPr>
      </w:pPr>
    </w:p>
    <w:p w14:paraId="2D050BD1" w14:textId="77777777" w:rsidR="00000000" w:rsidRDefault="0069655B">
      <w:pPr>
        <w:pStyle w:val="a"/>
        <w:rPr>
          <w:rtl/>
        </w:rPr>
      </w:pPr>
      <w:bookmarkStart w:id="100" w:name="FS000001035T25_02_2004_12_41_33"/>
      <w:bookmarkStart w:id="101" w:name="_Toc69694893"/>
      <w:bookmarkEnd w:id="100"/>
      <w:r>
        <w:rPr>
          <w:rFonts w:hint="eastAsia"/>
          <w:rtl/>
        </w:rPr>
        <w:t>עמרי</w:t>
      </w:r>
      <w:r>
        <w:rPr>
          <w:rtl/>
        </w:rPr>
        <w:t xml:space="preserve"> שרון (הליכוד):</w:t>
      </w:r>
      <w:bookmarkEnd w:id="101"/>
    </w:p>
    <w:p w14:paraId="35A31FFA" w14:textId="77777777" w:rsidR="00000000" w:rsidRDefault="0069655B">
      <w:pPr>
        <w:pStyle w:val="a0"/>
        <w:rPr>
          <w:rFonts w:hint="cs"/>
          <w:rtl/>
        </w:rPr>
      </w:pPr>
    </w:p>
    <w:p w14:paraId="4E0E857F" w14:textId="77777777" w:rsidR="00000000" w:rsidRDefault="0069655B">
      <w:pPr>
        <w:pStyle w:val="a0"/>
        <w:rPr>
          <w:rFonts w:hint="cs"/>
          <w:rtl/>
        </w:rPr>
      </w:pPr>
      <w:r>
        <w:rPr>
          <w:rFonts w:hint="cs"/>
          <w:rtl/>
        </w:rPr>
        <w:t>בעקבות הגשמים שירדו לאחרונה באזור המרכז, נתגלו ריכוזי מים מזוהמים באזור חוות הגז פי-גלילות. המים הופיעו על פני השטח בשלוליות שחורות, וחלקם אף התנקז לתעלות ולנחלים מסביב. אף ש</w:t>
      </w:r>
      <w:r>
        <w:rPr>
          <w:rFonts w:hint="cs"/>
          <w:rtl/>
        </w:rPr>
        <w:t xml:space="preserve">השנה פונתה חוות הגז מהדלק שבה ונותר בה רק גז, נתגלה לאחרונה זיהום רחב היקף. </w:t>
      </w:r>
    </w:p>
    <w:p w14:paraId="1E244483" w14:textId="77777777" w:rsidR="00000000" w:rsidRDefault="0069655B">
      <w:pPr>
        <w:pStyle w:val="a0"/>
        <w:rPr>
          <w:rFonts w:hint="cs"/>
          <w:rtl/>
        </w:rPr>
      </w:pPr>
    </w:p>
    <w:p w14:paraId="7065143A" w14:textId="77777777" w:rsidR="00000000" w:rsidRDefault="0069655B">
      <w:pPr>
        <w:pStyle w:val="a0"/>
        <w:rPr>
          <w:rFonts w:hint="cs"/>
          <w:rtl/>
        </w:rPr>
      </w:pPr>
      <w:r>
        <w:rPr>
          <w:rFonts w:hint="cs"/>
          <w:rtl/>
        </w:rPr>
        <w:t xml:space="preserve">ברצוני לשאול: </w:t>
      </w:r>
    </w:p>
    <w:p w14:paraId="70C5EF93" w14:textId="77777777" w:rsidR="00000000" w:rsidRDefault="0069655B">
      <w:pPr>
        <w:pStyle w:val="a0"/>
        <w:rPr>
          <w:rFonts w:hint="cs"/>
          <w:rtl/>
        </w:rPr>
      </w:pPr>
    </w:p>
    <w:p w14:paraId="7484DA01" w14:textId="77777777" w:rsidR="00000000" w:rsidRDefault="0069655B">
      <w:pPr>
        <w:pStyle w:val="a0"/>
        <w:numPr>
          <w:ilvl w:val="0"/>
          <w:numId w:val="4"/>
        </w:numPr>
        <w:ind w:right="0"/>
        <w:rPr>
          <w:rFonts w:hint="cs"/>
          <w:rtl/>
        </w:rPr>
      </w:pPr>
      <w:r>
        <w:rPr>
          <w:rFonts w:hint="cs"/>
          <w:rtl/>
        </w:rPr>
        <w:t xml:space="preserve">האם המשרד מודע לעצם קיום הבעיה או למקורות המזהמים את המים?  </w:t>
      </w:r>
    </w:p>
    <w:p w14:paraId="27AC3F17" w14:textId="77777777" w:rsidR="00000000" w:rsidRDefault="0069655B">
      <w:pPr>
        <w:pStyle w:val="a0"/>
        <w:ind w:left="719" w:firstLine="0"/>
        <w:rPr>
          <w:rFonts w:hint="cs"/>
        </w:rPr>
      </w:pPr>
    </w:p>
    <w:p w14:paraId="15FD3065" w14:textId="77777777" w:rsidR="00000000" w:rsidRDefault="0069655B">
      <w:pPr>
        <w:pStyle w:val="a0"/>
        <w:numPr>
          <w:ilvl w:val="0"/>
          <w:numId w:val="4"/>
        </w:numPr>
        <w:ind w:right="0"/>
        <w:rPr>
          <w:rFonts w:hint="cs"/>
          <w:rtl/>
        </w:rPr>
      </w:pPr>
      <w:r>
        <w:rPr>
          <w:rFonts w:hint="cs"/>
          <w:rtl/>
        </w:rPr>
        <w:t>כיצד פועל המשרד בכל הנוגע לאכיפה ולפיקוח על כל המזהמים באזור?</w:t>
      </w:r>
    </w:p>
    <w:p w14:paraId="2D3660C5" w14:textId="77777777" w:rsidR="00000000" w:rsidRDefault="0069655B">
      <w:pPr>
        <w:pStyle w:val="a0"/>
        <w:rPr>
          <w:rFonts w:hint="cs"/>
          <w:rtl/>
        </w:rPr>
      </w:pPr>
    </w:p>
    <w:p w14:paraId="1A2B2363" w14:textId="77777777" w:rsidR="00000000" w:rsidRDefault="0069655B">
      <w:pPr>
        <w:pStyle w:val="af1"/>
        <w:rPr>
          <w:rtl/>
        </w:rPr>
      </w:pPr>
      <w:r>
        <w:rPr>
          <w:rtl/>
        </w:rPr>
        <w:t>היו"ר ראובן ריבלין:</w:t>
      </w:r>
    </w:p>
    <w:p w14:paraId="03F93AD3" w14:textId="77777777" w:rsidR="00000000" w:rsidRDefault="0069655B">
      <w:pPr>
        <w:pStyle w:val="a0"/>
        <w:rPr>
          <w:rtl/>
        </w:rPr>
      </w:pPr>
    </w:p>
    <w:p w14:paraId="0B526A6D" w14:textId="77777777" w:rsidR="00000000" w:rsidRDefault="0069655B">
      <w:pPr>
        <w:pStyle w:val="a0"/>
        <w:rPr>
          <w:rFonts w:hint="cs"/>
          <w:rtl/>
        </w:rPr>
      </w:pPr>
      <w:r>
        <w:rPr>
          <w:rFonts w:hint="cs"/>
          <w:rtl/>
        </w:rPr>
        <w:t>תודה לאדוני. כבו</w:t>
      </w:r>
      <w:r>
        <w:rPr>
          <w:rFonts w:hint="cs"/>
          <w:rtl/>
        </w:rPr>
        <w:t>ד השר ישיב.</w:t>
      </w:r>
    </w:p>
    <w:p w14:paraId="73C98CCB" w14:textId="77777777" w:rsidR="00000000" w:rsidRDefault="0069655B">
      <w:pPr>
        <w:pStyle w:val="a0"/>
        <w:rPr>
          <w:rFonts w:hint="cs"/>
          <w:rtl/>
        </w:rPr>
      </w:pPr>
    </w:p>
    <w:p w14:paraId="162B469A" w14:textId="77777777" w:rsidR="00000000" w:rsidRDefault="0069655B">
      <w:pPr>
        <w:pStyle w:val="a"/>
        <w:rPr>
          <w:rtl/>
        </w:rPr>
      </w:pPr>
      <w:bookmarkStart w:id="102" w:name="FS000000474T25_02_2004_12_43_18"/>
      <w:bookmarkStart w:id="103" w:name="_Toc69694894"/>
      <w:bookmarkEnd w:id="102"/>
      <w:r>
        <w:rPr>
          <w:rFonts w:hint="eastAsia"/>
          <w:rtl/>
        </w:rPr>
        <w:t>השר</w:t>
      </w:r>
      <w:r>
        <w:rPr>
          <w:rtl/>
        </w:rPr>
        <w:t xml:space="preserve"> גדעון עזרא:</w:t>
      </w:r>
      <w:bookmarkEnd w:id="103"/>
    </w:p>
    <w:p w14:paraId="1540495B" w14:textId="77777777" w:rsidR="00000000" w:rsidRDefault="0069655B">
      <w:pPr>
        <w:pStyle w:val="a0"/>
        <w:rPr>
          <w:rFonts w:hint="cs"/>
          <w:rtl/>
        </w:rPr>
      </w:pPr>
    </w:p>
    <w:p w14:paraId="5E4ADF81" w14:textId="77777777" w:rsidR="00000000" w:rsidRDefault="0069655B">
      <w:pPr>
        <w:pStyle w:val="a0"/>
        <w:rPr>
          <w:rFonts w:hint="cs"/>
          <w:rtl/>
        </w:rPr>
      </w:pPr>
      <w:r>
        <w:rPr>
          <w:rFonts w:hint="cs"/>
          <w:rtl/>
        </w:rPr>
        <w:t>אדוני היושב-ראש, חבר הכנסת עמרי שרון, אני משיב במקום השרה לאיכות הסביבה, שכבר נכחה בישיבת הממשלה אבל עדיין קשה לה לדבר, ואנחנו מאחלים לה רפואה שלמה.</w:t>
      </w:r>
    </w:p>
    <w:p w14:paraId="796D4195" w14:textId="77777777" w:rsidR="00000000" w:rsidRDefault="0069655B">
      <w:pPr>
        <w:pStyle w:val="a0"/>
        <w:rPr>
          <w:rFonts w:hint="cs"/>
          <w:rtl/>
        </w:rPr>
      </w:pPr>
    </w:p>
    <w:p w14:paraId="6F79FCA5" w14:textId="77777777" w:rsidR="00000000" w:rsidRDefault="0069655B">
      <w:pPr>
        <w:pStyle w:val="af1"/>
        <w:rPr>
          <w:rtl/>
        </w:rPr>
      </w:pPr>
      <w:r>
        <w:rPr>
          <w:rtl/>
        </w:rPr>
        <w:t>היו"ר ראובן ריבלין:</w:t>
      </w:r>
    </w:p>
    <w:p w14:paraId="35DE282C" w14:textId="77777777" w:rsidR="00000000" w:rsidRDefault="0069655B">
      <w:pPr>
        <w:pStyle w:val="a0"/>
        <w:rPr>
          <w:rtl/>
        </w:rPr>
      </w:pPr>
    </w:p>
    <w:p w14:paraId="26B7FEEC" w14:textId="77777777" w:rsidR="00000000" w:rsidRDefault="0069655B">
      <w:pPr>
        <w:pStyle w:val="a0"/>
        <w:rPr>
          <w:rFonts w:hint="cs"/>
          <w:rtl/>
        </w:rPr>
      </w:pPr>
      <w:r>
        <w:rPr>
          <w:rFonts w:hint="cs"/>
          <w:rtl/>
        </w:rPr>
        <w:t>רפואה שלמה.</w:t>
      </w:r>
    </w:p>
    <w:p w14:paraId="7BBB5C87" w14:textId="77777777" w:rsidR="00000000" w:rsidRDefault="0069655B">
      <w:pPr>
        <w:pStyle w:val="a0"/>
        <w:rPr>
          <w:rFonts w:hint="cs"/>
          <w:rtl/>
        </w:rPr>
      </w:pPr>
    </w:p>
    <w:p w14:paraId="5DD99B1B" w14:textId="77777777" w:rsidR="00000000" w:rsidRDefault="0069655B">
      <w:pPr>
        <w:pStyle w:val="-"/>
        <w:rPr>
          <w:rtl/>
        </w:rPr>
      </w:pPr>
      <w:bookmarkStart w:id="104" w:name="FS000000474T25_02_2004_12_43_31C"/>
      <w:bookmarkEnd w:id="104"/>
      <w:r>
        <w:rPr>
          <w:rtl/>
        </w:rPr>
        <w:t>השר גדעון עזרא:</w:t>
      </w:r>
    </w:p>
    <w:p w14:paraId="00204297" w14:textId="77777777" w:rsidR="00000000" w:rsidRDefault="0069655B">
      <w:pPr>
        <w:pStyle w:val="a0"/>
        <w:rPr>
          <w:rtl/>
        </w:rPr>
      </w:pPr>
    </w:p>
    <w:p w14:paraId="70A73DEB" w14:textId="77777777" w:rsidR="00000000" w:rsidRDefault="0069655B">
      <w:pPr>
        <w:pStyle w:val="a0"/>
        <w:rPr>
          <w:rFonts w:hint="cs"/>
          <w:rtl/>
        </w:rPr>
      </w:pPr>
      <w:r>
        <w:rPr>
          <w:rFonts w:hint="cs"/>
          <w:rtl/>
        </w:rPr>
        <w:t>לעצם העניין, לדעתי, התשוב</w:t>
      </w:r>
      <w:r>
        <w:rPr>
          <w:rFonts w:hint="cs"/>
          <w:rtl/>
        </w:rPr>
        <w:t xml:space="preserve">ה על שאלתך מעניינת מאוד, ובהחלט יש פה תשובה מקיפה כדלקמן: </w:t>
      </w:r>
    </w:p>
    <w:p w14:paraId="5AFF60E0" w14:textId="77777777" w:rsidR="00000000" w:rsidRDefault="0069655B">
      <w:pPr>
        <w:pStyle w:val="a0"/>
        <w:rPr>
          <w:rFonts w:hint="cs"/>
          <w:rtl/>
        </w:rPr>
      </w:pPr>
    </w:p>
    <w:p w14:paraId="12344705" w14:textId="77777777" w:rsidR="00000000" w:rsidRDefault="0069655B">
      <w:pPr>
        <w:pStyle w:val="a0"/>
        <w:rPr>
          <w:rFonts w:hint="cs"/>
          <w:rtl/>
        </w:rPr>
      </w:pPr>
      <w:r>
        <w:rPr>
          <w:rFonts w:hint="cs"/>
          <w:rtl/>
        </w:rPr>
        <w:t>1. עם קבלת המידע על הזיהום ערכו עובדי המשרד לאיכות הסביבה ביקורת באתר. התברר כי מקור הזיהום נמצא בשטחה של חברת "מזור שיפר בע"מ". עיקרי ממצאי הביקורת הם כדלקמן: א. בעסק אוחסנו, על גבי קרקע חשופה ול</w:t>
      </w:r>
      <w:r>
        <w:rPr>
          <w:rFonts w:hint="cs"/>
          <w:rtl/>
        </w:rPr>
        <w:t>לא כל אמצעי אצירה, ארבעה מכלי סולר בנפח של כ-20 מ"ק כל אחד, חביות רבות של שמנים וכן שני מכלי ענק שתכולתם לא זוהתה. בכל שטח המגרש נמצאו סימני שפך של סולר ושמנים לקרקע בהיקף משמעותי; ב. במגרש הצמוד לעסק מצד מזרח מצוי מגרש גדול ומגודר, אשר בו נמצא מספר לא מבו</w:t>
      </w:r>
      <w:r>
        <w:rPr>
          <w:rFonts w:hint="cs"/>
          <w:rtl/>
        </w:rPr>
        <w:t>טל של בריכות חפורות בקרקע, מלאות בדלקים ושמנים שזרמו משטח מגרש "מזור שיפר". הדלק זרם והגיע גם לתעלת ניקוז פתוחה וזיהם גם את מימיה.</w:t>
      </w:r>
    </w:p>
    <w:p w14:paraId="7A9555E4" w14:textId="77777777" w:rsidR="00000000" w:rsidRDefault="0069655B">
      <w:pPr>
        <w:pStyle w:val="a0"/>
        <w:rPr>
          <w:rFonts w:hint="cs"/>
          <w:rtl/>
        </w:rPr>
      </w:pPr>
    </w:p>
    <w:p w14:paraId="4E0D0C2E" w14:textId="77777777" w:rsidR="00000000" w:rsidRDefault="0069655B">
      <w:pPr>
        <w:pStyle w:val="a0"/>
        <w:rPr>
          <w:rFonts w:hint="cs"/>
          <w:rtl/>
        </w:rPr>
      </w:pPr>
      <w:r>
        <w:rPr>
          <w:rFonts w:hint="cs"/>
          <w:rtl/>
        </w:rPr>
        <w:t>מייד לאחר הביקורת נקט המשרד לאיכות הסביבה כמה פעולות במקביל: א. נלקחו דגימות קרקע ונוזלים בכל השטח שזוהם. חברת "מזור שיפר" נ</w:t>
      </w:r>
      <w:r>
        <w:rPr>
          <w:rFonts w:hint="cs"/>
          <w:rtl/>
        </w:rPr>
        <w:t>דרשה לשאוב ולפנות מייד נוזלים מזוהמים, ולחפור ולפנות קרקע מזוהמת שניתן לזהותה ויזואלית ככזאת. הנוזלים המזוהמים נשאבו מייד, וביום 8 בפברואר פונו מהאתר 334 טונות של קרקע מזוהמת, שהועברה לטיפול ביולוגי משלים באתר הפסולת המסוכנת ברמת-חובב.</w:t>
      </w:r>
    </w:p>
    <w:p w14:paraId="65992064" w14:textId="77777777" w:rsidR="00000000" w:rsidRDefault="0069655B">
      <w:pPr>
        <w:pStyle w:val="a0"/>
        <w:ind w:firstLine="0"/>
        <w:rPr>
          <w:rFonts w:hint="cs"/>
          <w:rtl/>
        </w:rPr>
      </w:pPr>
    </w:p>
    <w:p w14:paraId="3E7C9ACF" w14:textId="77777777" w:rsidR="00000000" w:rsidRDefault="0069655B">
      <w:pPr>
        <w:pStyle w:val="a0"/>
        <w:ind w:firstLine="0"/>
        <w:rPr>
          <w:rFonts w:hint="cs"/>
          <w:rtl/>
        </w:rPr>
      </w:pPr>
      <w:r>
        <w:rPr>
          <w:rFonts w:hint="cs"/>
          <w:rtl/>
        </w:rPr>
        <w:tab/>
        <w:t>2. החברה נדרשה לבצ</w:t>
      </w:r>
      <w:r>
        <w:rPr>
          <w:rFonts w:hint="cs"/>
          <w:rtl/>
        </w:rPr>
        <w:t>ע סקר לאיתור שאריות המזהמים בקרקע ולטפל בזיהום שנותר בשטח. ביום 22 בפברואר התקבל במשרד הסקר ההיסטורי, שהוא השלב הראשון בביצוע סקר הזיהום. המשרד יידע אנשי אגף איכות מים בנציבות המים. כתוצאה מכך, הוציא נציב המים לחברה צו לתיקון המעוות וחייב אותה לשקם את האתר</w:t>
      </w:r>
      <w:r>
        <w:rPr>
          <w:rFonts w:hint="cs"/>
          <w:rtl/>
        </w:rPr>
        <w:t>. בצו נדרשת החברה לקדוח קידוחי ניטור למי התהום, לתחום את הזיהום ולטפל בו.</w:t>
      </w:r>
    </w:p>
    <w:p w14:paraId="4D4BC20D" w14:textId="77777777" w:rsidR="00000000" w:rsidRDefault="0069655B">
      <w:pPr>
        <w:pStyle w:val="a0"/>
        <w:ind w:firstLine="0"/>
        <w:rPr>
          <w:rFonts w:hint="cs"/>
          <w:rtl/>
        </w:rPr>
      </w:pPr>
    </w:p>
    <w:p w14:paraId="6E60582B" w14:textId="77777777" w:rsidR="00000000" w:rsidRDefault="0069655B">
      <w:pPr>
        <w:pStyle w:val="a0"/>
        <w:ind w:firstLine="0"/>
        <w:rPr>
          <w:rFonts w:hint="cs"/>
          <w:rtl/>
        </w:rPr>
      </w:pPr>
      <w:r>
        <w:rPr>
          <w:rFonts w:hint="cs"/>
          <w:rtl/>
        </w:rPr>
        <w:tab/>
        <w:t>המשטרה הירוקה של המשרד לאיכות הסביבה פתחה בחקירה מיידית לבירור העבירות שבוצעו באתר. עד עתה נחקרו כמה עובדים בחברה ונהגי מכליות שתדלקו במקום.</w:t>
      </w:r>
    </w:p>
    <w:p w14:paraId="01235599" w14:textId="77777777" w:rsidR="00000000" w:rsidRDefault="0069655B">
      <w:pPr>
        <w:pStyle w:val="a0"/>
        <w:ind w:firstLine="0"/>
        <w:rPr>
          <w:rFonts w:hint="cs"/>
          <w:rtl/>
        </w:rPr>
      </w:pPr>
    </w:p>
    <w:p w14:paraId="43977851" w14:textId="77777777" w:rsidR="00000000" w:rsidRDefault="0069655B">
      <w:pPr>
        <w:pStyle w:val="a0"/>
        <w:ind w:firstLine="0"/>
        <w:rPr>
          <w:rFonts w:hint="cs"/>
          <w:rtl/>
        </w:rPr>
      </w:pPr>
      <w:r>
        <w:rPr>
          <w:rFonts w:hint="cs"/>
          <w:rtl/>
        </w:rPr>
        <w:tab/>
        <w:t>חברת "מזור שיפר" מוכרת למשרד כחברה הע</w:t>
      </w:r>
      <w:r>
        <w:rPr>
          <w:rFonts w:hint="cs"/>
          <w:rtl/>
        </w:rPr>
        <w:t>וסקת באיסוף ובפינוי שמנים משומשים. בעקבות העבירות הוצאה לחברה התראה בגין עיסוק ברעלים תוך הפרת תנאי היתר הרעלים, ובעל החברה זומן לשימוע.</w:t>
      </w:r>
    </w:p>
    <w:p w14:paraId="24EF9BF0" w14:textId="77777777" w:rsidR="00000000" w:rsidRDefault="0069655B">
      <w:pPr>
        <w:pStyle w:val="a0"/>
        <w:ind w:firstLine="0"/>
        <w:rPr>
          <w:rFonts w:hint="cs"/>
          <w:rtl/>
        </w:rPr>
      </w:pPr>
    </w:p>
    <w:p w14:paraId="173E0355" w14:textId="77777777" w:rsidR="00000000" w:rsidRDefault="0069655B">
      <w:pPr>
        <w:pStyle w:val="a0"/>
        <w:ind w:firstLine="0"/>
        <w:rPr>
          <w:rFonts w:hint="cs"/>
          <w:rtl/>
        </w:rPr>
      </w:pPr>
      <w:r>
        <w:rPr>
          <w:rFonts w:hint="cs"/>
          <w:rtl/>
        </w:rPr>
        <w:tab/>
        <w:t>בעקבות פעולות האכיפה שנזכרו לעיל, הודיע בעל העסק על הפסקה מיידית של פעילות האתר, פינה בפועל את כל המתקנים מהמקום - מכ</w:t>
      </w:r>
      <w:r>
        <w:rPr>
          <w:rFonts w:hint="cs"/>
          <w:rtl/>
        </w:rPr>
        <w:t>לי דלק, צנרת וחביות שמן - שכר את שירותיה של חברת ייעוץ המתמחה בביצוע סקירה ושיקום של אתרים מזוהמים, והוא מבצע פעולות אלה בתיאום מלא עם המשרד לאיכות הסביבה. עובדי המשרד עוקבים מקרוב אחר פעולות השיקום ונמצאים באתר בכל יום שבו מבוצעת שם פעילות כלשהי.</w:t>
      </w:r>
    </w:p>
    <w:p w14:paraId="41128FBF" w14:textId="77777777" w:rsidR="00000000" w:rsidRDefault="0069655B">
      <w:pPr>
        <w:pStyle w:val="a0"/>
        <w:ind w:firstLine="0"/>
        <w:rPr>
          <w:rFonts w:hint="cs"/>
          <w:rtl/>
        </w:rPr>
      </w:pPr>
    </w:p>
    <w:p w14:paraId="00217140" w14:textId="77777777" w:rsidR="00000000" w:rsidRDefault="0069655B">
      <w:pPr>
        <w:pStyle w:val="a0"/>
        <w:ind w:firstLine="0"/>
        <w:rPr>
          <w:rFonts w:hint="cs"/>
          <w:rtl/>
        </w:rPr>
      </w:pPr>
      <w:r>
        <w:rPr>
          <w:rFonts w:hint="cs"/>
          <w:rtl/>
        </w:rPr>
        <w:tab/>
        <w:t>לסיום,</w:t>
      </w:r>
      <w:r>
        <w:rPr>
          <w:rFonts w:hint="cs"/>
          <w:rtl/>
        </w:rPr>
        <w:t xml:space="preserve"> ואלה דברי ולא דברי השרה: הלוואי שבכל התקלות יבוצע הטיפול ברמה הזאת. תודה.</w:t>
      </w:r>
    </w:p>
    <w:p w14:paraId="1E025614" w14:textId="77777777" w:rsidR="00000000" w:rsidRDefault="0069655B">
      <w:pPr>
        <w:pStyle w:val="a0"/>
        <w:ind w:firstLine="0"/>
        <w:rPr>
          <w:rFonts w:hint="cs"/>
          <w:rtl/>
        </w:rPr>
      </w:pPr>
    </w:p>
    <w:p w14:paraId="5AAD0F16" w14:textId="77777777" w:rsidR="00000000" w:rsidRDefault="0069655B">
      <w:pPr>
        <w:pStyle w:val="af1"/>
        <w:rPr>
          <w:rtl/>
        </w:rPr>
      </w:pPr>
      <w:r>
        <w:rPr>
          <w:rtl/>
        </w:rPr>
        <w:t>היו"ר ראובן ריבלין:</w:t>
      </w:r>
    </w:p>
    <w:p w14:paraId="3C28B4B5" w14:textId="77777777" w:rsidR="00000000" w:rsidRDefault="0069655B">
      <w:pPr>
        <w:pStyle w:val="a0"/>
        <w:rPr>
          <w:rtl/>
        </w:rPr>
      </w:pPr>
    </w:p>
    <w:p w14:paraId="00A944F2" w14:textId="77777777" w:rsidR="00000000" w:rsidRDefault="0069655B">
      <w:pPr>
        <w:pStyle w:val="a0"/>
        <w:rPr>
          <w:rFonts w:hint="cs"/>
          <w:rtl/>
        </w:rPr>
      </w:pPr>
      <w:r>
        <w:rPr>
          <w:rFonts w:hint="cs"/>
          <w:rtl/>
        </w:rPr>
        <w:t>תודה. כבוד השר ישיב גם על שאלה נוספת. לאדוני יש שאלה נוספת? חבר הכנסת עמרי שרון מסתפק, ולכן - חבר הכנסת אורי אריאל, בבקשה, אדוני.</w:t>
      </w:r>
    </w:p>
    <w:p w14:paraId="78C6AC70" w14:textId="77777777" w:rsidR="00000000" w:rsidRDefault="0069655B">
      <w:pPr>
        <w:pStyle w:val="a0"/>
        <w:rPr>
          <w:rFonts w:hint="cs"/>
          <w:rtl/>
        </w:rPr>
      </w:pPr>
    </w:p>
    <w:p w14:paraId="78D22B30" w14:textId="77777777" w:rsidR="00000000" w:rsidRDefault="0069655B">
      <w:pPr>
        <w:pStyle w:val="a"/>
        <w:rPr>
          <w:rtl/>
        </w:rPr>
      </w:pPr>
      <w:bookmarkStart w:id="105" w:name="FS000000713T25_02_2004_12_06_21"/>
      <w:bookmarkStart w:id="106" w:name="_Toc69694895"/>
      <w:bookmarkEnd w:id="105"/>
      <w:r>
        <w:rPr>
          <w:rFonts w:hint="eastAsia"/>
          <w:rtl/>
        </w:rPr>
        <w:t>אורי</w:t>
      </w:r>
      <w:r>
        <w:rPr>
          <w:rtl/>
        </w:rPr>
        <w:t xml:space="preserve"> יהודה אריאל (האיחוד הלא</w:t>
      </w:r>
      <w:r>
        <w:rPr>
          <w:rtl/>
        </w:rPr>
        <w:t>ומי - ישראל ביתנו):</w:t>
      </w:r>
      <w:bookmarkEnd w:id="106"/>
    </w:p>
    <w:p w14:paraId="31CFC866" w14:textId="77777777" w:rsidR="00000000" w:rsidRDefault="0069655B">
      <w:pPr>
        <w:pStyle w:val="a0"/>
        <w:rPr>
          <w:rFonts w:hint="cs"/>
          <w:rtl/>
        </w:rPr>
      </w:pPr>
    </w:p>
    <w:p w14:paraId="0B47C38E" w14:textId="77777777" w:rsidR="00000000" w:rsidRDefault="0069655B">
      <w:pPr>
        <w:pStyle w:val="a0"/>
        <w:rPr>
          <w:rFonts w:hint="cs"/>
          <w:rtl/>
        </w:rPr>
      </w:pPr>
      <w:r>
        <w:rPr>
          <w:rFonts w:hint="cs"/>
          <w:rtl/>
        </w:rPr>
        <w:t>אדוני היושב-ראש, רבותי השרים, חברי הכנסת, ראשית, החלמה מהירה ומלאה לשרה יהודית נאות, השרה לאיכות הסביבה.</w:t>
      </w:r>
    </w:p>
    <w:p w14:paraId="5B25D189" w14:textId="77777777" w:rsidR="00000000" w:rsidRDefault="0069655B">
      <w:pPr>
        <w:pStyle w:val="a0"/>
        <w:rPr>
          <w:rFonts w:hint="cs"/>
          <w:rtl/>
        </w:rPr>
      </w:pPr>
    </w:p>
    <w:p w14:paraId="54E46263" w14:textId="77777777" w:rsidR="00000000" w:rsidRDefault="0069655B">
      <w:pPr>
        <w:pStyle w:val="a0"/>
        <w:rPr>
          <w:rFonts w:hint="cs"/>
          <w:rtl/>
        </w:rPr>
      </w:pPr>
      <w:r>
        <w:rPr>
          <w:rFonts w:hint="cs"/>
          <w:rtl/>
        </w:rPr>
        <w:t>שנית, אני יודע, השר גדעון עזרא, מן הסתם, שאין לך תשובות, אבל אבקשך להעביר את השאלות, ונקווה שנקבל תשובות בכתב.</w:t>
      </w:r>
    </w:p>
    <w:p w14:paraId="589F6633" w14:textId="77777777" w:rsidR="00000000" w:rsidRDefault="0069655B">
      <w:pPr>
        <w:pStyle w:val="a0"/>
        <w:rPr>
          <w:rFonts w:hint="cs"/>
          <w:rtl/>
        </w:rPr>
      </w:pPr>
    </w:p>
    <w:p w14:paraId="7620A47E" w14:textId="77777777" w:rsidR="00000000" w:rsidRDefault="0069655B">
      <w:pPr>
        <w:pStyle w:val="a0"/>
        <w:rPr>
          <w:rFonts w:hint="cs"/>
          <w:rtl/>
        </w:rPr>
      </w:pPr>
      <w:r>
        <w:rPr>
          <w:rFonts w:hint="cs"/>
          <w:rtl/>
        </w:rPr>
        <w:t>ביישובי יש"ע, רוב</w:t>
      </w:r>
      <w:r>
        <w:rPr>
          <w:rFonts w:hint="cs"/>
          <w:rtl/>
        </w:rPr>
        <w:t>ם ככולם, להוציא מעטים, אין מכלים לאיסוף בקבוקים מפלסטיק, פחיות וכדומה. כמו כן, חברת "אמניר", של "נייר חדרה", שממחזרת נייר, איננה מגיעה ליישובים. ראוי, נכון ולא צריך להאריך בהסברים, שאכן יגיעו גם לכל יישובי יש"ע, ואולי ליישובים אחרים בארץ שהם עדיין לא הגיעו</w:t>
      </w:r>
      <w:r>
        <w:rPr>
          <w:rFonts w:hint="cs"/>
          <w:rtl/>
        </w:rPr>
        <w:t xml:space="preserve"> אליהם, ויפה שעה אחת קודם, למען מולדתנו, ארצנו, ניקיונה ויופיה. תודה.</w:t>
      </w:r>
    </w:p>
    <w:p w14:paraId="5D535A2D" w14:textId="77777777" w:rsidR="00000000" w:rsidRDefault="0069655B">
      <w:pPr>
        <w:pStyle w:val="a0"/>
        <w:rPr>
          <w:rFonts w:hint="cs"/>
          <w:rtl/>
        </w:rPr>
      </w:pPr>
    </w:p>
    <w:p w14:paraId="61B75978" w14:textId="77777777" w:rsidR="00000000" w:rsidRDefault="0069655B">
      <w:pPr>
        <w:pStyle w:val="af1"/>
        <w:rPr>
          <w:rtl/>
        </w:rPr>
      </w:pPr>
      <w:r>
        <w:rPr>
          <w:rtl/>
        </w:rPr>
        <w:t>היו"ר ראובן ריבלין:</w:t>
      </w:r>
    </w:p>
    <w:p w14:paraId="51F04ABA" w14:textId="77777777" w:rsidR="00000000" w:rsidRDefault="0069655B">
      <w:pPr>
        <w:pStyle w:val="a0"/>
        <w:rPr>
          <w:rtl/>
        </w:rPr>
      </w:pPr>
    </w:p>
    <w:p w14:paraId="0A6F9E43" w14:textId="77777777" w:rsidR="00000000" w:rsidRDefault="0069655B">
      <w:pPr>
        <w:pStyle w:val="a0"/>
        <w:rPr>
          <w:rFonts w:hint="cs"/>
          <w:rtl/>
        </w:rPr>
      </w:pPr>
      <w:r>
        <w:rPr>
          <w:rFonts w:hint="cs"/>
          <w:rtl/>
        </w:rPr>
        <w:t>אולי כיוון  שהם מסומנים שהם יוצרו ביש"ע.</w:t>
      </w:r>
    </w:p>
    <w:p w14:paraId="771717E6" w14:textId="77777777" w:rsidR="00000000" w:rsidRDefault="0069655B">
      <w:pPr>
        <w:pStyle w:val="a0"/>
        <w:rPr>
          <w:rFonts w:hint="cs"/>
          <w:rtl/>
        </w:rPr>
      </w:pPr>
    </w:p>
    <w:p w14:paraId="4BFCCF29" w14:textId="77777777" w:rsidR="00000000" w:rsidRDefault="0069655B">
      <w:pPr>
        <w:pStyle w:val="-"/>
        <w:rPr>
          <w:rtl/>
        </w:rPr>
      </w:pPr>
      <w:bookmarkStart w:id="107" w:name="FS000000713T25_02_2004_12_09_05C"/>
      <w:bookmarkEnd w:id="107"/>
      <w:r>
        <w:rPr>
          <w:rtl/>
        </w:rPr>
        <w:t>אורי יהודה אריאל (האיחוד הלאומי - ישראל ביתנו):</w:t>
      </w:r>
    </w:p>
    <w:p w14:paraId="3CA4346E" w14:textId="77777777" w:rsidR="00000000" w:rsidRDefault="0069655B">
      <w:pPr>
        <w:pStyle w:val="a0"/>
        <w:rPr>
          <w:rtl/>
        </w:rPr>
      </w:pPr>
    </w:p>
    <w:p w14:paraId="027C4651" w14:textId="77777777" w:rsidR="00000000" w:rsidRDefault="0069655B">
      <w:pPr>
        <w:pStyle w:val="a0"/>
        <w:rPr>
          <w:rFonts w:hint="cs"/>
          <w:rtl/>
        </w:rPr>
      </w:pPr>
      <w:r>
        <w:rPr>
          <w:rFonts w:hint="cs"/>
          <w:rtl/>
        </w:rPr>
        <w:t>אני לא אתייחס להערה הזאת של היושב-ראש. ברשותך, יכול להיות שיש איזה חשש בג</w:t>
      </w:r>
      <w:r>
        <w:rPr>
          <w:rFonts w:hint="cs"/>
          <w:rtl/>
        </w:rPr>
        <w:t>לל המצב הביטחוני, אני יכול להבין, אבל לא לקבל, כי אחרת שום ספק ושום שירות לא יגיעו, וזה חוק שחל בעניין, לא על אזור גיאוגרפי מסוים. בדקתי את זה עם השר צחי הנגבי, שהיה מוביל, ראש וראשון לעניינים האלה. תודה.</w:t>
      </w:r>
    </w:p>
    <w:p w14:paraId="74A2498B" w14:textId="77777777" w:rsidR="00000000" w:rsidRDefault="0069655B">
      <w:pPr>
        <w:pStyle w:val="a0"/>
        <w:rPr>
          <w:rFonts w:hint="cs"/>
          <w:rtl/>
        </w:rPr>
      </w:pPr>
    </w:p>
    <w:p w14:paraId="10EC5B94" w14:textId="77777777" w:rsidR="00000000" w:rsidRDefault="0069655B">
      <w:pPr>
        <w:pStyle w:val="af1"/>
        <w:rPr>
          <w:rtl/>
        </w:rPr>
      </w:pPr>
      <w:r>
        <w:rPr>
          <w:rtl/>
        </w:rPr>
        <w:t>היו"ר ראובן ריבלין:</w:t>
      </w:r>
    </w:p>
    <w:p w14:paraId="5681ED8B" w14:textId="77777777" w:rsidR="00000000" w:rsidRDefault="0069655B">
      <w:pPr>
        <w:pStyle w:val="a0"/>
        <w:rPr>
          <w:rtl/>
        </w:rPr>
      </w:pPr>
    </w:p>
    <w:p w14:paraId="5182D0DA" w14:textId="77777777" w:rsidR="00000000" w:rsidRDefault="0069655B">
      <w:pPr>
        <w:pStyle w:val="a0"/>
        <w:rPr>
          <w:rFonts w:hint="cs"/>
          <w:rtl/>
        </w:rPr>
      </w:pPr>
      <w:r>
        <w:rPr>
          <w:rFonts w:hint="cs"/>
          <w:rtl/>
        </w:rPr>
        <w:t>הוא נמצא מאחוריך, כמטחווי יד.</w:t>
      </w:r>
      <w:r>
        <w:rPr>
          <w:rFonts w:hint="cs"/>
          <w:rtl/>
        </w:rPr>
        <w:t xml:space="preserve"> חבר הכנסת דהאמשה - בבקשה, אדוני, שאלה נוספת.</w:t>
      </w:r>
    </w:p>
    <w:p w14:paraId="22930F7E" w14:textId="77777777" w:rsidR="00000000" w:rsidRDefault="0069655B">
      <w:pPr>
        <w:pStyle w:val="a0"/>
        <w:rPr>
          <w:rFonts w:hint="cs"/>
          <w:rtl/>
        </w:rPr>
      </w:pPr>
    </w:p>
    <w:p w14:paraId="7EC61582" w14:textId="77777777" w:rsidR="00000000" w:rsidRDefault="0069655B">
      <w:pPr>
        <w:pStyle w:val="a"/>
        <w:rPr>
          <w:rtl/>
        </w:rPr>
      </w:pPr>
      <w:bookmarkStart w:id="108" w:name="FS000000550T25_02_2004_11_51_19"/>
      <w:bookmarkStart w:id="109" w:name="FS000000550T25_02_2004_12_12_55"/>
      <w:bookmarkStart w:id="110" w:name="_Toc69694896"/>
      <w:bookmarkEnd w:id="108"/>
      <w:bookmarkEnd w:id="109"/>
      <w:r>
        <w:rPr>
          <w:rFonts w:hint="eastAsia"/>
          <w:rtl/>
        </w:rPr>
        <w:t>עבד</w:t>
      </w:r>
      <w:r>
        <w:rPr>
          <w:rtl/>
        </w:rPr>
        <w:t>-אלמאלכ דהאמשה (רע"ם):</w:t>
      </w:r>
      <w:bookmarkEnd w:id="110"/>
    </w:p>
    <w:p w14:paraId="10341A09" w14:textId="77777777" w:rsidR="00000000" w:rsidRDefault="0069655B">
      <w:pPr>
        <w:pStyle w:val="a0"/>
        <w:rPr>
          <w:rFonts w:hint="cs"/>
          <w:rtl/>
        </w:rPr>
      </w:pPr>
    </w:p>
    <w:p w14:paraId="39D77DD9" w14:textId="77777777" w:rsidR="00000000" w:rsidRDefault="0069655B">
      <w:pPr>
        <w:pStyle w:val="a0"/>
        <w:rPr>
          <w:rFonts w:hint="cs"/>
          <w:rtl/>
        </w:rPr>
      </w:pPr>
      <w:r>
        <w:rPr>
          <w:rFonts w:hint="cs"/>
          <w:rtl/>
        </w:rPr>
        <w:t>כבוד היושב-ראש, כבוד השרים, חברי חברי הכנסת, אם בטיהור מזהמים עסקינן, אני רוצה להפנות לעניין שהתפרסם בעיתונות רק לפני ימים ספורים - מי השופכין של ההתנחלות הגדולה אריאל, וגם כנראה התנ</w:t>
      </w:r>
      <w:r>
        <w:rPr>
          <w:rFonts w:hint="cs"/>
          <w:rtl/>
        </w:rPr>
        <w:t xml:space="preserve">חלויות אחרות, זורמים לאור השמש ומזהמים כל מה שבא בדרכם, לרבות  את מי התהום של שפלת החוף. </w:t>
      </w:r>
    </w:p>
    <w:p w14:paraId="1B03B89D" w14:textId="77777777" w:rsidR="00000000" w:rsidRDefault="0069655B">
      <w:pPr>
        <w:pStyle w:val="a0"/>
        <w:rPr>
          <w:rFonts w:hint="cs"/>
          <w:rtl/>
        </w:rPr>
      </w:pPr>
    </w:p>
    <w:p w14:paraId="78CE1D26" w14:textId="77777777" w:rsidR="00000000" w:rsidRDefault="0069655B">
      <w:pPr>
        <w:pStyle w:val="a0"/>
        <w:rPr>
          <w:rFonts w:hint="cs"/>
          <w:rtl/>
        </w:rPr>
      </w:pPr>
      <w:r>
        <w:rPr>
          <w:rFonts w:hint="cs"/>
          <w:rtl/>
        </w:rPr>
        <w:t>זיהום נוסף, אדוני, שהתפוצץ רק אתמול, הוא הזיהום הגזעני והטחת האשמה - - -</w:t>
      </w:r>
    </w:p>
    <w:p w14:paraId="16412AE6" w14:textId="77777777" w:rsidR="00000000" w:rsidRDefault="0069655B">
      <w:pPr>
        <w:pStyle w:val="a0"/>
        <w:rPr>
          <w:rFonts w:hint="cs"/>
          <w:rtl/>
        </w:rPr>
      </w:pPr>
    </w:p>
    <w:p w14:paraId="5D178934" w14:textId="77777777" w:rsidR="00000000" w:rsidRDefault="0069655B">
      <w:pPr>
        <w:pStyle w:val="af1"/>
        <w:rPr>
          <w:rtl/>
        </w:rPr>
      </w:pPr>
      <w:r>
        <w:rPr>
          <w:rtl/>
        </w:rPr>
        <w:t>היו"ר ראובן ריבלין:</w:t>
      </w:r>
    </w:p>
    <w:p w14:paraId="6AF76CF3" w14:textId="77777777" w:rsidR="00000000" w:rsidRDefault="0069655B">
      <w:pPr>
        <w:pStyle w:val="a0"/>
        <w:rPr>
          <w:rtl/>
        </w:rPr>
      </w:pPr>
    </w:p>
    <w:p w14:paraId="311B970C" w14:textId="77777777" w:rsidR="00000000" w:rsidRDefault="0069655B">
      <w:pPr>
        <w:pStyle w:val="a0"/>
        <w:rPr>
          <w:rFonts w:hint="cs"/>
          <w:rtl/>
        </w:rPr>
      </w:pPr>
      <w:r>
        <w:rPr>
          <w:rFonts w:hint="cs"/>
          <w:rtl/>
        </w:rPr>
        <w:t>אדוני, למה לערבב?</w:t>
      </w:r>
    </w:p>
    <w:p w14:paraId="0A7E6913" w14:textId="77777777" w:rsidR="00000000" w:rsidRDefault="0069655B">
      <w:pPr>
        <w:pStyle w:val="a0"/>
        <w:rPr>
          <w:rFonts w:hint="cs"/>
          <w:rtl/>
        </w:rPr>
      </w:pPr>
    </w:p>
    <w:p w14:paraId="2E91BCD8" w14:textId="77777777" w:rsidR="00000000" w:rsidRDefault="0069655B">
      <w:pPr>
        <w:pStyle w:val="-"/>
        <w:rPr>
          <w:rtl/>
        </w:rPr>
      </w:pPr>
      <w:bookmarkStart w:id="111" w:name="FS000000550T25_02_2004_12_14_02C"/>
      <w:bookmarkEnd w:id="111"/>
      <w:r>
        <w:rPr>
          <w:rtl/>
        </w:rPr>
        <w:t>עבד-אלמאלכ דהאמשה (רע"ם):</w:t>
      </w:r>
    </w:p>
    <w:p w14:paraId="28067420" w14:textId="77777777" w:rsidR="00000000" w:rsidRDefault="0069655B">
      <w:pPr>
        <w:pStyle w:val="a0"/>
        <w:rPr>
          <w:rtl/>
        </w:rPr>
      </w:pPr>
    </w:p>
    <w:p w14:paraId="1AA1B84F" w14:textId="77777777" w:rsidR="00000000" w:rsidRDefault="0069655B">
      <w:pPr>
        <w:pStyle w:val="a0"/>
        <w:rPr>
          <w:rFonts w:hint="cs"/>
          <w:rtl/>
        </w:rPr>
      </w:pPr>
      <w:r>
        <w:rPr>
          <w:rFonts w:hint="cs"/>
          <w:rtl/>
        </w:rPr>
        <w:t>זה גם מסוג המזהמים שצריכ</w:t>
      </w:r>
      <w:r>
        <w:rPr>
          <w:rFonts w:hint="cs"/>
          <w:rtl/>
        </w:rPr>
        <w:t>ים לטפל בהם, אדוני.</w:t>
      </w:r>
    </w:p>
    <w:p w14:paraId="49286985" w14:textId="77777777" w:rsidR="00000000" w:rsidRDefault="0069655B">
      <w:pPr>
        <w:pStyle w:val="a0"/>
        <w:rPr>
          <w:rFonts w:hint="cs"/>
          <w:rtl/>
        </w:rPr>
      </w:pPr>
    </w:p>
    <w:p w14:paraId="2E64DD59" w14:textId="77777777" w:rsidR="00000000" w:rsidRDefault="0069655B">
      <w:pPr>
        <w:pStyle w:val="af1"/>
        <w:rPr>
          <w:rtl/>
        </w:rPr>
      </w:pPr>
      <w:r>
        <w:rPr>
          <w:rtl/>
        </w:rPr>
        <w:t>היו"ר ראובן ריבלין:</w:t>
      </w:r>
    </w:p>
    <w:p w14:paraId="6E8C647D" w14:textId="77777777" w:rsidR="00000000" w:rsidRDefault="0069655B">
      <w:pPr>
        <w:pStyle w:val="a0"/>
        <w:rPr>
          <w:rtl/>
        </w:rPr>
      </w:pPr>
    </w:p>
    <w:p w14:paraId="1AF8025A" w14:textId="77777777" w:rsidR="00000000" w:rsidRDefault="0069655B">
      <w:pPr>
        <w:pStyle w:val="a0"/>
        <w:rPr>
          <w:rFonts w:hint="cs"/>
          <w:rtl/>
        </w:rPr>
      </w:pPr>
      <w:r>
        <w:rPr>
          <w:rFonts w:hint="cs"/>
          <w:rtl/>
        </w:rPr>
        <w:t>אבל זה לא איכות הסביבה, זה האיכות האנושית - - -</w:t>
      </w:r>
    </w:p>
    <w:p w14:paraId="377F02C0" w14:textId="77777777" w:rsidR="00000000" w:rsidRDefault="0069655B">
      <w:pPr>
        <w:pStyle w:val="a0"/>
        <w:rPr>
          <w:rFonts w:hint="cs"/>
          <w:rtl/>
        </w:rPr>
      </w:pPr>
    </w:p>
    <w:p w14:paraId="1E99413D" w14:textId="77777777" w:rsidR="00000000" w:rsidRDefault="0069655B">
      <w:pPr>
        <w:pStyle w:val="-"/>
        <w:rPr>
          <w:rtl/>
        </w:rPr>
      </w:pPr>
      <w:bookmarkStart w:id="112" w:name="FS000000550T25_02_2004_12_14_42C"/>
      <w:bookmarkEnd w:id="112"/>
      <w:r>
        <w:rPr>
          <w:rtl/>
        </w:rPr>
        <w:t>עבד-אלמאלכ דהאמשה (רע"ם):</w:t>
      </w:r>
    </w:p>
    <w:p w14:paraId="7868918E" w14:textId="77777777" w:rsidR="00000000" w:rsidRDefault="0069655B">
      <w:pPr>
        <w:pStyle w:val="a0"/>
        <w:rPr>
          <w:rtl/>
        </w:rPr>
      </w:pPr>
    </w:p>
    <w:p w14:paraId="5EA4F0F7" w14:textId="77777777" w:rsidR="00000000" w:rsidRDefault="0069655B">
      <w:pPr>
        <w:pStyle w:val="a0"/>
        <w:rPr>
          <w:rFonts w:hint="cs"/>
          <w:rtl/>
        </w:rPr>
      </w:pPr>
      <w:r>
        <w:rPr>
          <w:rFonts w:hint="cs"/>
          <w:rtl/>
        </w:rPr>
        <w:t>פניתי הבוקר לראש הממשלה בעניין ההצהרות הגזעניות של סגן השר ושל חברי כנסת.</w:t>
      </w:r>
    </w:p>
    <w:p w14:paraId="78BD21A6" w14:textId="77777777" w:rsidR="00000000" w:rsidRDefault="0069655B">
      <w:pPr>
        <w:pStyle w:val="a0"/>
        <w:rPr>
          <w:rFonts w:hint="cs"/>
          <w:rtl/>
        </w:rPr>
      </w:pPr>
    </w:p>
    <w:p w14:paraId="0AC0C90E" w14:textId="77777777" w:rsidR="00000000" w:rsidRDefault="0069655B">
      <w:pPr>
        <w:pStyle w:val="af1"/>
        <w:rPr>
          <w:rtl/>
        </w:rPr>
      </w:pPr>
      <w:r>
        <w:rPr>
          <w:rtl/>
        </w:rPr>
        <w:t>היו"ר ראובן ריבלין:</w:t>
      </w:r>
    </w:p>
    <w:p w14:paraId="20EDD95B" w14:textId="77777777" w:rsidR="00000000" w:rsidRDefault="0069655B">
      <w:pPr>
        <w:pStyle w:val="a0"/>
        <w:rPr>
          <w:rtl/>
        </w:rPr>
      </w:pPr>
    </w:p>
    <w:p w14:paraId="5FB84588" w14:textId="77777777" w:rsidR="00000000" w:rsidRDefault="0069655B">
      <w:pPr>
        <w:pStyle w:val="a0"/>
        <w:rPr>
          <w:rFonts w:hint="cs"/>
          <w:rtl/>
        </w:rPr>
      </w:pPr>
      <w:r>
        <w:rPr>
          <w:rFonts w:hint="cs"/>
          <w:rtl/>
        </w:rPr>
        <w:t>אני מבקש מאדוני, יהיה לו מספיק זמן.</w:t>
      </w:r>
    </w:p>
    <w:p w14:paraId="3B506B91" w14:textId="77777777" w:rsidR="00000000" w:rsidRDefault="0069655B">
      <w:pPr>
        <w:pStyle w:val="a0"/>
        <w:rPr>
          <w:rFonts w:hint="cs"/>
          <w:rtl/>
        </w:rPr>
      </w:pPr>
    </w:p>
    <w:p w14:paraId="173B6881" w14:textId="77777777" w:rsidR="00000000" w:rsidRDefault="0069655B">
      <w:pPr>
        <w:pStyle w:val="af0"/>
        <w:rPr>
          <w:rtl/>
        </w:rPr>
      </w:pPr>
      <w:r>
        <w:rPr>
          <w:rFonts w:hint="eastAsia"/>
          <w:rtl/>
        </w:rPr>
        <w:t>אורי</w:t>
      </w:r>
      <w:r>
        <w:rPr>
          <w:rtl/>
        </w:rPr>
        <w:t xml:space="preserve"> </w:t>
      </w:r>
      <w:r>
        <w:rPr>
          <w:rtl/>
        </w:rPr>
        <w:t>יהודה אריאל (האיחוד הלאומי - ישראל ביתנו):</w:t>
      </w:r>
    </w:p>
    <w:p w14:paraId="5D24D3A2" w14:textId="77777777" w:rsidR="00000000" w:rsidRDefault="0069655B">
      <w:pPr>
        <w:pStyle w:val="a0"/>
        <w:rPr>
          <w:rFonts w:hint="cs"/>
          <w:rtl/>
        </w:rPr>
      </w:pPr>
    </w:p>
    <w:p w14:paraId="68D7E596" w14:textId="77777777" w:rsidR="00000000" w:rsidRDefault="0069655B">
      <w:pPr>
        <w:pStyle w:val="a0"/>
        <w:rPr>
          <w:rFonts w:hint="cs"/>
          <w:rtl/>
        </w:rPr>
      </w:pPr>
      <w:r>
        <w:rPr>
          <w:rFonts w:hint="cs"/>
          <w:rtl/>
        </w:rPr>
        <w:t>מה אתה מבלבל את המוח עכשיו?</w:t>
      </w:r>
    </w:p>
    <w:p w14:paraId="3D8F8F5F" w14:textId="77777777" w:rsidR="00000000" w:rsidRDefault="0069655B">
      <w:pPr>
        <w:pStyle w:val="a0"/>
        <w:rPr>
          <w:rFonts w:hint="cs"/>
          <w:rtl/>
        </w:rPr>
      </w:pPr>
    </w:p>
    <w:p w14:paraId="477C0E39" w14:textId="77777777" w:rsidR="00000000" w:rsidRDefault="0069655B">
      <w:pPr>
        <w:pStyle w:val="af1"/>
        <w:rPr>
          <w:rtl/>
        </w:rPr>
      </w:pPr>
      <w:r>
        <w:rPr>
          <w:rtl/>
        </w:rPr>
        <w:t>היו"ר ראובן ריבלין:</w:t>
      </w:r>
    </w:p>
    <w:p w14:paraId="7D3A6AF5" w14:textId="77777777" w:rsidR="00000000" w:rsidRDefault="0069655B">
      <w:pPr>
        <w:pStyle w:val="a0"/>
        <w:rPr>
          <w:rtl/>
        </w:rPr>
      </w:pPr>
    </w:p>
    <w:p w14:paraId="4526396E" w14:textId="77777777" w:rsidR="00000000" w:rsidRDefault="0069655B">
      <w:pPr>
        <w:pStyle w:val="a0"/>
        <w:rPr>
          <w:rFonts w:hint="cs"/>
          <w:rtl/>
        </w:rPr>
      </w:pPr>
      <w:r>
        <w:rPr>
          <w:rFonts w:hint="cs"/>
          <w:rtl/>
        </w:rPr>
        <w:t>חבר הכנסת אריאל. חבר הכנסת אריאל.</w:t>
      </w:r>
    </w:p>
    <w:p w14:paraId="667617B0" w14:textId="77777777" w:rsidR="00000000" w:rsidRDefault="0069655B">
      <w:pPr>
        <w:pStyle w:val="a0"/>
        <w:rPr>
          <w:rFonts w:hint="cs"/>
          <w:rtl/>
        </w:rPr>
      </w:pPr>
    </w:p>
    <w:p w14:paraId="5B7795E6" w14:textId="77777777" w:rsidR="00000000" w:rsidRDefault="0069655B">
      <w:pPr>
        <w:pStyle w:val="af0"/>
        <w:rPr>
          <w:rtl/>
        </w:rPr>
      </w:pPr>
      <w:r>
        <w:rPr>
          <w:rFonts w:hint="eastAsia"/>
          <w:rtl/>
        </w:rPr>
        <w:t>צבי</w:t>
      </w:r>
      <w:r>
        <w:rPr>
          <w:rtl/>
        </w:rPr>
        <w:t xml:space="preserve"> הנדל (האיחוד הלאומי - ישראל ביתנו):</w:t>
      </w:r>
    </w:p>
    <w:p w14:paraId="15BE8607" w14:textId="77777777" w:rsidR="00000000" w:rsidRDefault="0069655B">
      <w:pPr>
        <w:pStyle w:val="a0"/>
        <w:rPr>
          <w:rFonts w:hint="cs"/>
          <w:rtl/>
        </w:rPr>
      </w:pPr>
    </w:p>
    <w:p w14:paraId="49287C7B" w14:textId="77777777" w:rsidR="00000000" w:rsidRDefault="0069655B">
      <w:pPr>
        <w:pStyle w:val="a0"/>
        <w:ind w:left="719" w:firstLine="0"/>
        <w:rPr>
          <w:rFonts w:hint="cs"/>
          <w:rtl/>
        </w:rPr>
      </w:pPr>
      <w:r>
        <w:rPr>
          <w:rFonts w:hint="cs"/>
          <w:rtl/>
        </w:rPr>
        <w:t>- - -</w:t>
      </w:r>
    </w:p>
    <w:p w14:paraId="313C4E88" w14:textId="77777777" w:rsidR="00000000" w:rsidRDefault="0069655B">
      <w:pPr>
        <w:pStyle w:val="a0"/>
        <w:rPr>
          <w:rFonts w:hint="cs"/>
          <w:rtl/>
        </w:rPr>
      </w:pPr>
    </w:p>
    <w:p w14:paraId="719D74B2" w14:textId="77777777" w:rsidR="00000000" w:rsidRDefault="0069655B">
      <w:pPr>
        <w:pStyle w:val="-"/>
        <w:rPr>
          <w:rtl/>
        </w:rPr>
      </w:pPr>
      <w:bookmarkStart w:id="113" w:name="FS000000550T25_02_2004_11_52_20C"/>
      <w:bookmarkEnd w:id="113"/>
      <w:r>
        <w:rPr>
          <w:rtl/>
        </w:rPr>
        <w:t>עבד-אלמאלכ דהאמשה (רע"ם):</w:t>
      </w:r>
    </w:p>
    <w:p w14:paraId="4092C0D5" w14:textId="77777777" w:rsidR="00000000" w:rsidRDefault="0069655B">
      <w:pPr>
        <w:pStyle w:val="a0"/>
        <w:rPr>
          <w:rtl/>
        </w:rPr>
      </w:pPr>
    </w:p>
    <w:p w14:paraId="58FC8212" w14:textId="77777777" w:rsidR="00000000" w:rsidRDefault="0069655B">
      <w:pPr>
        <w:pStyle w:val="a0"/>
        <w:rPr>
          <w:rFonts w:hint="cs"/>
          <w:rtl/>
        </w:rPr>
      </w:pPr>
      <w:r>
        <w:rPr>
          <w:rFonts w:hint="cs"/>
          <w:rtl/>
        </w:rPr>
        <w:t>זאת הגזענות, אדוני. כשהגזענות מרימה ראש, חייבים להיל</w:t>
      </w:r>
      <w:r>
        <w:rPr>
          <w:rFonts w:hint="cs"/>
          <w:rtl/>
        </w:rPr>
        <w:t>חם בה.</w:t>
      </w:r>
    </w:p>
    <w:p w14:paraId="6A16CC72" w14:textId="77777777" w:rsidR="00000000" w:rsidRDefault="0069655B">
      <w:pPr>
        <w:pStyle w:val="af1"/>
        <w:rPr>
          <w:rtl/>
        </w:rPr>
      </w:pPr>
    </w:p>
    <w:p w14:paraId="07AE1E70" w14:textId="77777777" w:rsidR="00000000" w:rsidRDefault="0069655B">
      <w:pPr>
        <w:pStyle w:val="af1"/>
        <w:rPr>
          <w:rtl/>
        </w:rPr>
      </w:pPr>
      <w:r>
        <w:rPr>
          <w:rFonts w:hint="eastAsia"/>
          <w:rtl/>
        </w:rPr>
        <w:t>היו</w:t>
      </w:r>
      <w:r>
        <w:rPr>
          <w:rtl/>
        </w:rPr>
        <w:t>"ר ראובן ריבלין:</w:t>
      </w:r>
    </w:p>
    <w:p w14:paraId="3DD26D2E" w14:textId="77777777" w:rsidR="00000000" w:rsidRDefault="0069655B">
      <w:pPr>
        <w:pStyle w:val="a0"/>
        <w:rPr>
          <w:rFonts w:hint="cs"/>
          <w:rtl/>
        </w:rPr>
      </w:pPr>
    </w:p>
    <w:p w14:paraId="4CB343EB" w14:textId="77777777" w:rsidR="00000000" w:rsidRDefault="0069655B">
      <w:pPr>
        <w:pStyle w:val="a0"/>
        <w:rPr>
          <w:rFonts w:hint="cs"/>
          <w:rtl/>
        </w:rPr>
      </w:pPr>
      <w:r>
        <w:rPr>
          <w:rFonts w:hint="cs"/>
          <w:rtl/>
        </w:rPr>
        <w:t xml:space="preserve">חבר הכנסת דהאמשה, עכשיו אני מדבר. אני מדבר אל אדוני, גם אדוני היה סגן יושב-ראש הכנסת, הוא גם ניהל ישיבות, אנחנו לא מקפידים הקפדה יתירה בסעיף זה, אבל אנחנו מחויבים לדבר לעניין. הרי השר נקרא על-ידינו להשיב על שאילתות בעל-פה מיום </w:t>
      </w:r>
      <w:r>
        <w:rPr>
          <w:rFonts w:hint="cs"/>
          <w:rtl/>
        </w:rPr>
        <w:t>שני ליום רביעי, על מנת שהוא ידון בעניינים שאנחנו מבקשים ממנו. לפעמים זה קשור. למשל, העניין של חוקי בנייה - אפשר, אבל אדוני עובר לעניין אחר, שיש לו חשיבות כזאת או אחרת, דנו בו גם אתמול. אני מבקש לא לנצל לרעה.</w:t>
      </w:r>
    </w:p>
    <w:p w14:paraId="14416FC8" w14:textId="77777777" w:rsidR="00000000" w:rsidRDefault="0069655B">
      <w:pPr>
        <w:pStyle w:val="a0"/>
        <w:rPr>
          <w:rFonts w:hint="cs"/>
          <w:rtl/>
        </w:rPr>
      </w:pPr>
    </w:p>
    <w:p w14:paraId="2D6A043B" w14:textId="77777777" w:rsidR="00000000" w:rsidRDefault="0069655B">
      <w:pPr>
        <w:pStyle w:val="-"/>
        <w:rPr>
          <w:rtl/>
        </w:rPr>
      </w:pPr>
      <w:bookmarkStart w:id="114" w:name="FS000000550T25_02_2004_11_52_53C"/>
      <w:bookmarkEnd w:id="114"/>
      <w:r>
        <w:rPr>
          <w:rtl/>
        </w:rPr>
        <w:t>עבד-אלמאלכ דהאמשה (רע"ם):</w:t>
      </w:r>
    </w:p>
    <w:p w14:paraId="5731043A" w14:textId="77777777" w:rsidR="00000000" w:rsidRDefault="0069655B">
      <w:pPr>
        <w:pStyle w:val="a0"/>
        <w:rPr>
          <w:rtl/>
        </w:rPr>
      </w:pPr>
    </w:p>
    <w:p w14:paraId="0E7C1923" w14:textId="77777777" w:rsidR="00000000" w:rsidRDefault="0069655B">
      <w:pPr>
        <w:pStyle w:val="a0"/>
        <w:rPr>
          <w:rFonts w:hint="cs"/>
          <w:rtl/>
        </w:rPr>
      </w:pPr>
      <w:r>
        <w:rPr>
          <w:rFonts w:hint="cs"/>
          <w:rtl/>
        </w:rPr>
        <w:t>אני רוצה לשמוע את תש</w:t>
      </w:r>
      <w:r>
        <w:rPr>
          <w:rFonts w:hint="cs"/>
          <w:rtl/>
        </w:rPr>
        <w:t>ובתו של השר - אם הוא לא יודע לענות, הוא לא יודע לענות. אני רק אשלים את המשפט, אדוני. ראוי שיטפלו במזהם העיקרי והמסוכן פי-אלף,  ויפה שעה אחת קודם.</w:t>
      </w:r>
    </w:p>
    <w:p w14:paraId="49DD150D" w14:textId="77777777" w:rsidR="00000000" w:rsidRDefault="0069655B">
      <w:pPr>
        <w:pStyle w:val="a0"/>
        <w:rPr>
          <w:rFonts w:hint="cs"/>
          <w:rtl/>
        </w:rPr>
      </w:pPr>
    </w:p>
    <w:p w14:paraId="417D7C8C" w14:textId="77777777" w:rsidR="00000000" w:rsidRDefault="0069655B">
      <w:pPr>
        <w:pStyle w:val="af1"/>
        <w:rPr>
          <w:rtl/>
        </w:rPr>
      </w:pPr>
      <w:r>
        <w:rPr>
          <w:rtl/>
        </w:rPr>
        <w:t>היו"ר ראובן ריבלין:</w:t>
      </w:r>
    </w:p>
    <w:p w14:paraId="061FE51F" w14:textId="77777777" w:rsidR="00000000" w:rsidRDefault="0069655B">
      <w:pPr>
        <w:pStyle w:val="a0"/>
        <w:rPr>
          <w:rtl/>
        </w:rPr>
      </w:pPr>
    </w:p>
    <w:p w14:paraId="10A59D12" w14:textId="77777777" w:rsidR="00000000" w:rsidRDefault="0069655B">
      <w:pPr>
        <w:pStyle w:val="a0"/>
        <w:rPr>
          <w:rFonts w:hint="cs"/>
          <w:rtl/>
        </w:rPr>
      </w:pPr>
      <w:r>
        <w:rPr>
          <w:rFonts w:hint="cs"/>
          <w:rtl/>
        </w:rPr>
        <w:t>תודה רבה, אדוני. בבקשה, כבוד השר ישיב על השאלות שהוא חושב שהוא צריך להשיב עליהן.</w:t>
      </w:r>
    </w:p>
    <w:p w14:paraId="3C8787F7" w14:textId="77777777" w:rsidR="00000000" w:rsidRDefault="0069655B">
      <w:pPr>
        <w:pStyle w:val="a0"/>
        <w:rPr>
          <w:rFonts w:hint="cs"/>
          <w:rtl/>
        </w:rPr>
      </w:pPr>
    </w:p>
    <w:p w14:paraId="3677F30F" w14:textId="77777777" w:rsidR="00000000" w:rsidRDefault="0069655B">
      <w:pPr>
        <w:pStyle w:val="a"/>
        <w:rPr>
          <w:rtl/>
        </w:rPr>
      </w:pPr>
      <w:bookmarkStart w:id="115" w:name="FS000000474T25_02_2004_11_53_15"/>
      <w:bookmarkStart w:id="116" w:name="_Toc69694897"/>
      <w:bookmarkEnd w:id="115"/>
      <w:r>
        <w:rPr>
          <w:rFonts w:hint="eastAsia"/>
          <w:rtl/>
        </w:rPr>
        <w:t>השר</w:t>
      </w:r>
      <w:r>
        <w:rPr>
          <w:rtl/>
        </w:rPr>
        <w:t xml:space="preserve"> גד</w:t>
      </w:r>
      <w:r>
        <w:rPr>
          <w:rtl/>
        </w:rPr>
        <w:t>עון עזרא:</w:t>
      </w:r>
      <w:bookmarkEnd w:id="116"/>
    </w:p>
    <w:p w14:paraId="32B4689B" w14:textId="77777777" w:rsidR="00000000" w:rsidRDefault="0069655B">
      <w:pPr>
        <w:pStyle w:val="a0"/>
        <w:rPr>
          <w:rFonts w:hint="cs"/>
          <w:rtl/>
        </w:rPr>
      </w:pPr>
    </w:p>
    <w:p w14:paraId="4E1DDA33" w14:textId="77777777" w:rsidR="00000000" w:rsidRDefault="0069655B">
      <w:pPr>
        <w:pStyle w:val="a0"/>
        <w:rPr>
          <w:rFonts w:hint="cs"/>
          <w:rtl/>
        </w:rPr>
      </w:pPr>
      <w:r>
        <w:rPr>
          <w:rFonts w:hint="cs"/>
          <w:rtl/>
        </w:rPr>
        <w:t>אדוני היושב-ראש, חבר הכנסת אריאל, אני אעביר את הערתך לשרה לאיכות הסביבה, כנ"ל לגבי השאלה הבלתי-מזהמת, הראשונה שלך, חבר הכנסת דהאמשה, לגבי אריאל. לגבי השאלה השנייה, יש פה הרבה דברים מזוהמים שצריך לתקן, ואני לא בטוח שהזיהום לא נמצא אצלכם, ראה סעיף</w:t>
      </w:r>
      <w:r>
        <w:rPr>
          <w:rFonts w:hint="cs"/>
          <w:rtl/>
        </w:rPr>
        <w:t xml:space="preserve"> האג. תודה.</w:t>
      </w:r>
    </w:p>
    <w:p w14:paraId="6A48B2D6" w14:textId="77777777" w:rsidR="00000000" w:rsidRDefault="0069655B">
      <w:pPr>
        <w:pStyle w:val="a0"/>
        <w:rPr>
          <w:rFonts w:hint="cs"/>
          <w:rtl/>
        </w:rPr>
      </w:pPr>
    </w:p>
    <w:p w14:paraId="0201B38E" w14:textId="77777777" w:rsidR="00000000" w:rsidRDefault="0069655B">
      <w:pPr>
        <w:pStyle w:val="af1"/>
        <w:rPr>
          <w:rtl/>
        </w:rPr>
      </w:pPr>
      <w:r>
        <w:rPr>
          <w:rtl/>
        </w:rPr>
        <w:t>היו"ר ראובן ריבלין:</w:t>
      </w:r>
    </w:p>
    <w:p w14:paraId="16521313" w14:textId="77777777" w:rsidR="00000000" w:rsidRDefault="0069655B">
      <w:pPr>
        <w:pStyle w:val="a0"/>
        <w:rPr>
          <w:rtl/>
        </w:rPr>
      </w:pPr>
    </w:p>
    <w:p w14:paraId="65B27421" w14:textId="77777777" w:rsidR="00000000" w:rsidRDefault="0069655B">
      <w:pPr>
        <w:pStyle w:val="a0"/>
        <w:rPr>
          <w:rFonts w:hint="cs"/>
          <w:rtl/>
        </w:rPr>
      </w:pPr>
      <w:r>
        <w:rPr>
          <w:rFonts w:hint="cs"/>
          <w:rtl/>
        </w:rPr>
        <w:t>תודה רבה. מיותר להעלות  בשאילתות בעל-פה דברים שנויים במחלוקת, ואתמול הרי לא היה כלי תקשורת שלא התעסק בהם. הנה, גם סגן השר פה, ודאי הוא ישיב היום מעל במת הכנסת. אתמול ודאי הוא השיב.</w:t>
      </w:r>
    </w:p>
    <w:p w14:paraId="0A1DF7A0" w14:textId="77777777" w:rsidR="00000000" w:rsidRDefault="0069655B">
      <w:pPr>
        <w:pStyle w:val="a0"/>
        <w:rPr>
          <w:rFonts w:hint="cs"/>
          <w:rtl/>
        </w:rPr>
      </w:pPr>
    </w:p>
    <w:p w14:paraId="3AB15C3D" w14:textId="77777777" w:rsidR="00000000" w:rsidRDefault="0069655B">
      <w:pPr>
        <w:pStyle w:val="a2"/>
        <w:rPr>
          <w:rFonts w:hint="cs"/>
          <w:rtl/>
        </w:rPr>
      </w:pPr>
    </w:p>
    <w:p w14:paraId="412C62F5" w14:textId="77777777" w:rsidR="00000000" w:rsidRDefault="0069655B">
      <w:pPr>
        <w:pStyle w:val="a0"/>
        <w:rPr>
          <w:rFonts w:hint="cs"/>
          <w:rtl/>
        </w:rPr>
      </w:pPr>
    </w:p>
    <w:p w14:paraId="5EDD1FD4" w14:textId="77777777" w:rsidR="00000000" w:rsidRDefault="0069655B">
      <w:pPr>
        <w:pStyle w:val="a2"/>
        <w:rPr>
          <w:rFonts w:hint="cs"/>
          <w:rtl/>
        </w:rPr>
      </w:pPr>
      <w:bookmarkStart w:id="117" w:name="CS23080FI0023080T25_02_2004_12_22_21"/>
      <w:bookmarkStart w:id="118" w:name="_Toc69694898"/>
      <w:bookmarkEnd w:id="117"/>
      <w:r>
        <w:rPr>
          <w:rtl/>
        </w:rPr>
        <w:t>הצעת חוק עבודת נשים (</w:t>
      </w:r>
      <w:r>
        <w:rPr>
          <w:rFonts w:hint="cs"/>
          <w:rtl/>
        </w:rPr>
        <w:t xml:space="preserve">תיקון - </w:t>
      </w:r>
      <w:r>
        <w:rPr>
          <w:rtl/>
        </w:rPr>
        <w:t>פיטורי עו</w:t>
      </w:r>
      <w:r>
        <w:rPr>
          <w:rtl/>
        </w:rPr>
        <w:t>בדת בה</w:t>
      </w:r>
      <w:r>
        <w:rPr>
          <w:rFonts w:hint="cs"/>
          <w:rtl/>
        </w:rPr>
        <w:t>י</w:t>
      </w:r>
      <w:r>
        <w:rPr>
          <w:rtl/>
        </w:rPr>
        <w:t>ריון), התשס"ג-2003</w:t>
      </w:r>
      <w:bookmarkEnd w:id="118"/>
      <w:r>
        <w:rPr>
          <w:rtl/>
        </w:rPr>
        <w:t xml:space="preserve"> </w:t>
      </w:r>
    </w:p>
    <w:p w14:paraId="641AE526" w14:textId="77777777" w:rsidR="00000000" w:rsidRDefault="0069655B">
      <w:pPr>
        <w:pStyle w:val="a0"/>
        <w:ind w:firstLine="0"/>
        <w:rPr>
          <w:rFonts w:hint="cs"/>
          <w:rtl/>
        </w:rPr>
      </w:pPr>
      <w:r>
        <w:rPr>
          <w:rtl/>
        </w:rPr>
        <w:t>[נספחות.]</w:t>
      </w:r>
    </w:p>
    <w:p w14:paraId="76D5DA89" w14:textId="77777777" w:rsidR="00000000" w:rsidRDefault="0069655B">
      <w:pPr>
        <w:pStyle w:val="-0"/>
        <w:rPr>
          <w:rFonts w:hint="cs"/>
          <w:rtl/>
        </w:rPr>
      </w:pPr>
      <w:bookmarkStart w:id="119" w:name="_Toc69694899"/>
      <w:r>
        <w:rPr>
          <w:rFonts w:hint="cs"/>
          <w:rtl/>
        </w:rPr>
        <w:t>(הצעת חברת הכנסת</w:t>
      </w:r>
      <w:r>
        <w:rPr>
          <w:rtl/>
        </w:rPr>
        <w:t xml:space="preserve"> גילה גמליאל)</w:t>
      </w:r>
      <w:bookmarkEnd w:id="119"/>
    </w:p>
    <w:p w14:paraId="052DC404" w14:textId="77777777" w:rsidR="00000000" w:rsidRDefault="0069655B">
      <w:pPr>
        <w:pStyle w:val="a0"/>
        <w:rPr>
          <w:rFonts w:hint="cs"/>
          <w:rtl/>
        </w:rPr>
      </w:pPr>
    </w:p>
    <w:p w14:paraId="47C585E0" w14:textId="77777777" w:rsidR="00000000" w:rsidRDefault="0069655B">
      <w:pPr>
        <w:pStyle w:val="af1"/>
        <w:rPr>
          <w:rtl/>
        </w:rPr>
      </w:pPr>
      <w:r>
        <w:rPr>
          <w:rtl/>
        </w:rPr>
        <w:t>היו"ר ראובן ריבלין:</w:t>
      </w:r>
    </w:p>
    <w:p w14:paraId="7FADB398" w14:textId="77777777" w:rsidR="00000000" w:rsidRDefault="0069655B">
      <w:pPr>
        <w:pStyle w:val="a0"/>
        <w:rPr>
          <w:rtl/>
        </w:rPr>
      </w:pPr>
    </w:p>
    <w:p w14:paraId="45CFCA86" w14:textId="77777777" w:rsidR="00000000" w:rsidRDefault="0069655B">
      <w:pPr>
        <w:pStyle w:val="a0"/>
        <w:rPr>
          <w:rFonts w:hint="cs"/>
          <w:rtl/>
        </w:rPr>
      </w:pPr>
      <w:r>
        <w:rPr>
          <w:rFonts w:hint="cs"/>
          <w:rtl/>
        </w:rPr>
        <w:t>רבותי חברי הכנסת, אנחנו ממשיכים בסדר-היום וחוזרים, בהסכמתו של סגן שר התעשייה והמסחר, להצעת חוק פרטית של חברת הכנסת גילה גמליאל, הצעת חוק עבודת נשים (פיטורי עובדת בהירי</w:t>
      </w:r>
      <w:r>
        <w:rPr>
          <w:rFonts w:hint="cs"/>
          <w:rtl/>
        </w:rPr>
        <w:t>ון), התשס"ג-2003, שמספרה פ/48, הנמקה מהמקום. בבקשה, גברתי.</w:t>
      </w:r>
    </w:p>
    <w:p w14:paraId="4F995DB5" w14:textId="77777777" w:rsidR="00000000" w:rsidRDefault="0069655B">
      <w:pPr>
        <w:pStyle w:val="a0"/>
        <w:rPr>
          <w:rFonts w:hint="cs"/>
          <w:rtl/>
        </w:rPr>
      </w:pPr>
    </w:p>
    <w:p w14:paraId="49ACB93A" w14:textId="77777777" w:rsidR="00000000" w:rsidRDefault="0069655B">
      <w:pPr>
        <w:pStyle w:val="a"/>
        <w:rPr>
          <w:rtl/>
        </w:rPr>
      </w:pPr>
      <w:bookmarkStart w:id="120" w:name="FS000001025T25_02_2004_11_54_18"/>
      <w:bookmarkStart w:id="121" w:name="_Toc69694900"/>
      <w:bookmarkEnd w:id="120"/>
      <w:r>
        <w:rPr>
          <w:rFonts w:hint="eastAsia"/>
          <w:rtl/>
        </w:rPr>
        <w:t>גילה</w:t>
      </w:r>
      <w:r>
        <w:rPr>
          <w:rtl/>
        </w:rPr>
        <w:t xml:space="preserve"> גמליאל (הליכוד):</w:t>
      </w:r>
      <w:bookmarkEnd w:id="121"/>
    </w:p>
    <w:p w14:paraId="024AC30F" w14:textId="77777777" w:rsidR="00000000" w:rsidRDefault="0069655B">
      <w:pPr>
        <w:pStyle w:val="a0"/>
        <w:rPr>
          <w:rFonts w:hint="cs"/>
          <w:rtl/>
        </w:rPr>
      </w:pPr>
    </w:p>
    <w:p w14:paraId="0929D9E3" w14:textId="77777777" w:rsidR="00000000" w:rsidRDefault="0069655B">
      <w:pPr>
        <w:pStyle w:val="a0"/>
        <w:rPr>
          <w:rFonts w:hint="cs"/>
          <w:rtl/>
        </w:rPr>
      </w:pPr>
      <w:r>
        <w:rPr>
          <w:rFonts w:hint="cs"/>
          <w:rtl/>
        </w:rPr>
        <w:t>אדוני היושב-ראש, השרים, חברות וחברי הכנסת, היום אני מבקשת את תמיכתם בהצעת החוק בקריאה טרומית, הצעת חוק עבודת נשים (תיקון - פיטורי עובדת בהיריון).</w:t>
      </w:r>
    </w:p>
    <w:p w14:paraId="25989F3A" w14:textId="77777777" w:rsidR="00000000" w:rsidRDefault="0069655B">
      <w:pPr>
        <w:pStyle w:val="a0"/>
        <w:rPr>
          <w:rFonts w:hint="cs"/>
          <w:rtl/>
        </w:rPr>
      </w:pPr>
    </w:p>
    <w:p w14:paraId="6B2142A9" w14:textId="77777777" w:rsidR="00000000" w:rsidRDefault="0069655B">
      <w:pPr>
        <w:pStyle w:val="a0"/>
        <w:rPr>
          <w:rFonts w:hint="cs"/>
          <w:rtl/>
        </w:rPr>
      </w:pPr>
      <w:r>
        <w:rPr>
          <w:rFonts w:hint="cs"/>
          <w:rtl/>
        </w:rPr>
        <w:t xml:space="preserve">בשנים האחרונות אנחנו עדים </w:t>
      </w:r>
      <w:r>
        <w:rPr>
          <w:rFonts w:hint="cs"/>
          <w:rtl/>
        </w:rPr>
        <w:t>למצב שבו מעסיקים רבים של נשים בהיריון מפטרים אותן. נכון להיום, בחוק ניתן יותר מדי שיקול דעת למשרד התעשייה, המסחר והתעסוקה לקבלת החלטה למתן היתרים בדיעבד למעסיקים שפיטרו נשים בהיריון. מכיוון שכך, הגשתי הצעת חוק שתצמצם את שיקול הדעת במתן ההיתרים, וכך לא יינת</w:t>
      </w:r>
      <w:r>
        <w:rPr>
          <w:rFonts w:hint="cs"/>
          <w:rtl/>
        </w:rPr>
        <w:t>נו היתרים לגבי התקופה שקדמה ליום מתן ההחלטה בנסיבות מחמירות. זה יוכל לאפשר לנו, כנשים, ולחברה כולה, לא להיפגע, בטח ובטח לא בגלל מעלה ברוכה כמו הבאת ילדים לעולם.</w:t>
      </w:r>
    </w:p>
    <w:p w14:paraId="76072CBD" w14:textId="77777777" w:rsidR="00000000" w:rsidRDefault="0069655B">
      <w:pPr>
        <w:pStyle w:val="a0"/>
        <w:rPr>
          <w:rFonts w:hint="cs"/>
          <w:rtl/>
        </w:rPr>
      </w:pPr>
    </w:p>
    <w:p w14:paraId="0C4C4114" w14:textId="77777777" w:rsidR="00000000" w:rsidRDefault="0069655B">
      <w:pPr>
        <w:pStyle w:val="a0"/>
        <w:rPr>
          <w:rFonts w:hint="cs"/>
          <w:rtl/>
        </w:rPr>
      </w:pPr>
      <w:r>
        <w:rPr>
          <w:rFonts w:hint="cs"/>
          <w:rtl/>
        </w:rPr>
        <w:t>לקח לנו אומנם שנה עד שהצלחנו לגבש הצעה מוסכמת, וועדת השרים אישרה. אני רוצה לברך את הממשלה על ע</w:t>
      </w:r>
      <w:r>
        <w:rPr>
          <w:rFonts w:hint="cs"/>
          <w:rtl/>
        </w:rPr>
        <w:t>צם התמיכה בחוק, ואני מבקשת את תמיכת חברי הבית. תודה.</w:t>
      </w:r>
    </w:p>
    <w:p w14:paraId="64695DD3" w14:textId="77777777" w:rsidR="00000000" w:rsidRDefault="0069655B">
      <w:pPr>
        <w:pStyle w:val="a0"/>
        <w:rPr>
          <w:rFonts w:hint="cs"/>
          <w:rtl/>
        </w:rPr>
      </w:pPr>
    </w:p>
    <w:p w14:paraId="39416562" w14:textId="77777777" w:rsidR="00000000" w:rsidRDefault="0069655B">
      <w:pPr>
        <w:pStyle w:val="af1"/>
        <w:rPr>
          <w:rtl/>
        </w:rPr>
      </w:pPr>
      <w:r>
        <w:rPr>
          <w:rFonts w:hint="eastAsia"/>
          <w:rtl/>
        </w:rPr>
        <w:t>היו</w:t>
      </w:r>
      <w:r>
        <w:rPr>
          <w:rtl/>
        </w:rPr>
        <w:t>"ר ראובן ריבלין:</w:t>
      </w:r>
    </w:p>
    <w:p w14:paraId="1CDB3280" w14:textId="77777777" w:rsidR="00000000" w:rsidRDefault="0069655B">
      <w:pPr>
        <w:pStyle w:val="a0"/>
        <w:rPr>
          <w:rFonts w:hint="cs"/>
          <w:rtl/>
        </w:rPr>
      </w:pPr>
    </w:p>
    <w:p w14:paraId="202D206F" w14:textId="77777777" w:rsidR="00000000" w:rsidRDefault="0069655B">
      <w:pPr>
        <w:pStyle w:val="a0"/>
        <w:rPr>
          <w:rFonts w:hint="cs"/>
          <w:rtl/>
        </w:rPr>
      </w:pPr>
      <w:r>
        <w:rPr>
          <w:rFonts w:hint="cs"/>
          <w:rtl/>
        </w:rPr>
        <w:t xml:space="preserve">אם כך, גברתי, הייתם יכולים להגיש באמצעות הוועדה, והיית יכולה לקצר לקריאה אחת. במשך הזמן את תלמדי, אין לי ספק. היית יכולה לקצר בקריאה אחת, היית מגישה את זה כהצעת חוק מטעם הוועדה שאת </w:t>
      </w:r>
      <w:r>
        <w:rPr>
          <w:rFonts w:hint="cs"/>
          <w:rtl/>
        </w:rPr>
        <w:t>עומדת בראשה, ואז זה אולי לא היה לסטטיסטיקה, וגם סטטיסטיקה היא דבר חשוב.</w:t>
      </w:r>
    </w:p>
    <w:p w14:paraId="7E42042F" w14:textId="77777777" w:rsidR="00000000" w:rsidRDefault="0069655B">
      <w:pPr>
        <w:pStyle w:val="a0"/>
        <w:rPr>
          <w:rFonts w:hint="cs"/>
          <w:rtl/>
        </w:rPr>
      </w:pPr>
    </w:p>
    <w:p w14:paraId="45A77250" w14:textId="77777777" w:rsidR="00000000" w:rsidRDefault="0069655B">
      <w:pPr>
        <w:pStyle w:val="a0"/>
        <w:rPr>
          <w:rFonts w:hint="cs"/>
          <w:rtl/>
        </w:rPr>
      </w:pPr>
      <w:r>
        <w:rPr>
          <w:rFonts w:hint="cs"/>
          <w:rtl/>
        </w:rPr>
        <w:t>כבוד סגן השר, מפאת חשיבות העניין, מבקש לענות מעל הדוכן.</w:t>
      </w:r>
    </w:p>
    <w:p w14:paraId="43D94EFD" w14:textId="77777777" w:rsidR="00000000" w:rsidRDefault="0069655B">
      <w:pPr>
        <w:pStyle w:val="a0"/>
        <w:rPr>
          <w:rFonts w:hint="cs"/>
          <w:rtl/>
        </w:rPr>
      </w:pPr>
    </w:p>
    <w:p w14:paraId="02B81748" w14:textId="77777777" w:rsidR="00000000" w:rsidRDefault="0069655B">
      <w:pPr>
        <w:pStyle w:val="a"/>
        <w:rPr>
          <w:rtl/>
        </w:rPr>
      </w:pPr>
      <w:bookmarkStart w:id="122" w:name="FS000001029T25_02_2004_11_55_55"/>
      <w:bookmarkStart w:id="123" w:name="FS000001029T25_02_2004_12_28_48"/>
      <w:bookmarkStart w:id="124" w:name="_Toc69694901"/>
      <w:bookmarkEnd w:id="122"/>
      <w:bookmarkEnd w:id="123"/>
      <w:r>
        <w:rPr>
          <w:rFonts w:hint="eastAsia"/>
          <w:rtl/>
        </w:rPr>
        <w:t>סגן</w:t>
      </w:r>
      <w:r>
        <w:rPr>
          <w:rtl/>
        </w:rPr>
        <w:t xml:space="preserve"> שר התעשייה, המסחר והתעסוקה מיכאל רצון:</w:t>
      </w:r>
      <w:bookmarkEnd w:id="124"/>
    </w:p>
    <w:p w14:paraId="6B61D0B0" w14:textId="77777777" w:rsidR="00000000" w:rsidRDefault="0069655B">
      <w:pPr>
        <w:pStyle w:val="a0"/>
        <w:rPr>
          <w:rFonts w:hint="cs"/>
          <w:rtl/>
        </w:rPr>
      </w:pPr>
    </w:p>
    <w:p w14:paraId="228FDE3D" w14:textId="77777777" w:rsidR="00000000" w:rsidRDefault="0069655B">
      <w:pPr>
        <w:pStyle w:val="a0"/>
        <w:rPr>
          <w:rFonts w:hint="cs"/>
          <w:rtl/>
        </w:rPr>
      </w:pPr>
      <w:r>
        <w:rPr>
          <w:rFonts w:hint="cs"/>
          <w:rtl/>
        </w:rPr>
        <w:t>אדוני היושב-ראש, חברי הכנסת, חברת הכנסת גילה גמליאל, לפי חוק עבודת נשים, התשי"ד-19</w:t>
      </w:r>
      <w:r>
        <w:rPr>
          <w:rFonts w:hint="cs"/>
          <w:rtl/>
        </w:rPr>
        <w:t>54, חל איסור לפטר אשה בהיריון, אלא אם ניתן לכך היתר מאת השר; היתר שיש שיקול דעת לתת אותו רק אם הפיטורים לא היו בקשר להיריון.</w:t>
      </w:r>
    </w:p>
    <w:p w14:paraId="044D7CBE" w14:textId="77777777" w:rsidR="00000000" w:rsidRDefault="0069655B">
      <w:pPr>
        <w:pStyle w:val="a0"/>
        <w:rPr>
          <w:rFonts w:hint="cs"/>
          <w:rtl/>
        </w:rPr>
      </w:pPr>
    </w:p>
    <w:p w14:paraId="2BB72971" w14:textId="77777777" w:rsidR="00000000" w:rsidRDefault="0069655B">
      <w:pPr>
        <w:pStyle w:val="a0"/>
        <w:rPr>
          <w:rFonts w:hint="cs"/>
          <w:rtl/>
        </w:rPr>
      </w:pPr>
      <w:r>
        <w:rPr>
          <w:rFonts w:hint="cs"/>
          <w:rtl/>
        </w:rPr>
        <w:t>הצעת החוק באה להבטיח, כי כאשר ניתן היתר זה, הרי תוקפו יהיה רק ממועד מתן ההיתר ואילך. הצעה זו באה למנוע מצב שבו המעביד עושה דין לעצ</w:t>
      </w:r>
      <w:r>
        <w:rPr>
          <w:rFonts w:hint="cs"/>
          <w:rtl/>
        </w:rPr>
        <w:t>מו, מפטר את העובדת ההרה ורק אחר כך פונה לקבל היתר. ואז, אם ההיתר ניתן רטרואקטיבית, המעביד נהנה אף שפעל שלא כדין ופיטר בלי שהיה בידו היתר.</w:t>
      </w:r>
    </w:p>
    <w:p w14:paraId="2CBD922B" w14:textId="77777777" w:rsidR="00000000" w:rsidRDefault="0069655B">
      <w:pPr>
        <w:pStyle w:val="a0"/>
        <w:rPr>
          <w:rFonts w:hint="cs"/>
          <w:rtl/>
        </w:rPr>
      </w:pPr>
    </w:p>
    <w:p w14:paraId="7F9D4559" w14:textId="77777777" w:rsidR="00000000" w:rsidRDefault="0069655B">
      <w:pPr>
        <w:pStyle w:val="a0"/>
        <w:rPr>
          <w:rFonts w:hint="cs"/>
          <w:rtl/>
        </w:rPr>
      </w:pPr>
      <w:r>
        <w:rPr>
          <w:rFonts w:hint="cs"/>
          <w:rtl/>
        </w:rPr>
        <w:t>יצוין, כי בפועל מדיניות מתן ההיתרים נוקטת גישה זהה, שככלל ההיתרים ניתנים ממועד מתן ההיתר ואילך ולא רטרואקטיבית. עם זא</w:t>
      </w:r>
      <w:r>
        <w:rPr>
          <w:rFonts w:hint="cs"/>
          <w:rtl/>
        </w:rPr>
        <w:t xml:space="preserve">ת, יש נסיבות מיוחדות שבהן אין זה צודק שלא לאשר את הפיטורים רטרואקטיבית, ולכן בפועל ניתנים במקרים אלה היתרים רטרואקטיביים. </w:t>
      </w:r>
    </w:p>
    <w:p w14:paraId="4F7A5D58" w14:textId="77777777" w:rsidR="00000000" w:rsidRDefault="0069655B">
      <w:pPr>
        <w:pStyle w:val="a0"/>
        <w:rPr>
          <w:rFonts w:hint="cs"/>
          <w:rtl/>
        </w:rPr>
      </w:pPr>
    </w:p>
    <w:p w14:paraId="245BD61B" w14:textId="77777777" w:rsidR="00000000" w:rsidRDefault="0069655B">
      <w:pPr>
        <w:pStyle w:val="a0"/>
        <w:rPr>
          <w:rFonts w:hint="cs"/>
          <w:rtl/>
        </w:rPr>
      </w:pPr>
      <w:r>
        <w:rPr>
          <w:rFonts w:hint="cs"/>
          <w:rtl/>
        </w:rPr>
        <w:t>מדובר במצבים שבהם המעביד לא יכול היה לבקש היתר קודם לפיטורים, כמו למשל כאשר לא ידע על ההיריון במועד הפיטורים, וממילא לא יכול היה לבק</w:t>
      </w:r>
      <w:r>
        <w:rPr>
          <w:rFonts w:hint="cs"/>
          <w:rtl/>
        </w:rPr>
        <w:t>ש היתר, או במקרים שבהם נסגרו לחלוטין כל עסקיו של המעסיק, או שהוכרז פושט רגל או בפירוק, שאז לא יהיה זה צודק לדרוש ממנו להמשיך בהעסקת העובדת עד לדיון בפיטורים, או בנסיבות שלא היה אפשר לצפות כי המעביד ימשיך להעסיק את העובדת, למשל בעקבות מעילה או גנבה.</w:t>
      </w:r>
    </w:p>
    <w:p w14:paraId="72319B2E" w14:textId="77777777" w:rsidR="00000000" w:rsidRDefault="0069655B">
      <w:pPr>
        <w:pStyle w:val="a0"/>
        <w:rPr>
          <w:rFonts w:hint="cs"/>
          <w:rtl/>
        </w:rPr>
      </w:pPr>
    </w:p>
    <w:p w14:paraId="741B1796" w14:textId="77777777" w:rsidR="00000000" w:rsidRDefault="0069655B">
      <w:pPr>
        <w:pStyle w:val="a0"/>
        <w:rPr>
          <w:rFonts w:hint="cs"/>
          <w:rtl/>
        </w:rPr>
      </w:pPr>
      <w:r>
        <w:rPr>
          <w:rFonts w:hint="cs"/>
          <w:rtl/>
        </w:rPr>
        <w:t>לפיכך,</w:t>
      </w:r>
      <w:r>
        <w:rPr>
          <w:rFonts w:hint="cs"/>
          <w:rtl/>
        </w:rPr>
        <w:t xml:space="preserve"> משרד התעשייה, המסחר והתעסוקה ומשרד המשפטים, עם המציעה, יביאו נוסח חלופי להצעת החוק, אשר ייתן ביטוי לכלל, כי תוקפו של ההיתר לפיטורי עובדת בהיריון או לפגיעה בהיקף משרתה שיש בו כדי להקטין את הכנסתה, יהיה ממועד מתן ההיתר ואילך. עם זאת, ייקבעו בחוק המקרים יוצא</w:t>
      </w:r>
      <w:r>
        <w:rPr>
          <w:rFonts w:hint="cs"/>
          <w:rtl/>
        </w:rPr>
        <w:t>י הדופן, שבהם יהיה השר רשאי אך לא חייב לתת היתר רטרואקטיבית, והם - אי-ידיעת המעביד על הריונה של העובדת במועד הפיטורים, או הפגיעה בהיקף המשרה - -</w:t>
      </w:r>
    </w:p>
    <w:p w14:paraId="4E64DAA4" w14:textId="77777777" w:rsidR="00000000" w:rsidRDefault="0069655B">
      <w:pPr>
        <w:pStyle w:val="a0"/>
        <w:rPr>
          <w:rFonts w:hint="cs"/>
          <w:rtl/>
        </w:rPr>
      </w:pPr>
    </w:p>
    <w:p w14:paraId="0E2496E1" w14:textId="77777777" w:rsidR="00000000" w:rsidRDefault="0069655B">
      <w:pPr>
        <w:pStyle w:val="af0"/>
        <w:rPr>
          <w:rtl/>
        </w:rPr>
      </w:pPr>
      <w:r>
        <w:rPr>
          <w:rFonts w:hint="eastAsia"/>
          <w:rtl/>
        </w:rPr>
        <w:t>אילנה</w:t>
      </w:r>
      <w:r>
        <w:rPr>
          <w:rtl/>
        </w:rPr>
        <w:t xml:space="preserve"> כהן (עם אחד):</w:t>
      </w:r>
    </w:p>
    <w:p w14:paraId="2CBCEC4A" w14:textId="77777777" w:rsidR="00000000" w:rsidRDefault="0069655B">
      <w:pPr>
        <w:pStyle w:val="a0"/>
        <w:rPr>
          <w:rFonts w:hint="cs"/>
          <w:rtl/>
        </w:rPr>
      </w:pPr>
    </w:p>
    <w:p w14:paraId="66C18F59" w14:textId="77777777" w:rsidR="00000000" w:rsidRDefault="0069655B">
      <w:pPr>
        <w:pStyle w:val="a0"/>
        <w:rPr>
          <w:rFonts w:hint="cs"/>
          <w:rtl/>
        </w:rPr>
      </w:pPr>
      <w:r>
        <w:rPr>
          <w:rFonts w:hint="cs"/>
          <w:rtl/>
        </w:rPr>
        <w:t>מה זה אי-ידיעה בדבר ההיריון? לא רואים שאשה בהיריון? הרי כמה זמן זה יכול להיות? שלושה חודש</w:t>
      </w:r>
      <w:r>
        <w:rPr>
          <w:rFonts w:hint="cs"/>
          <w:rtl/>
        </w:rPr>
        <w:t>ים, ארבעה חודשים, אחר כך רואים שהאשה בהיריון.</w:t>
      </w:r>
    </w:p>
    <w:p w14:paraId="2AA53994" w14:textId="77777777" w:rsidR="00000000" w:rsidRDefault="0069655B">
      <w:pPr>
        <w:pStyle w:val="a0"/>
        <w:rPr>
          <w:rFonts w:hint="cs"/>
          <w:rtl/>
        </w:rPr>
      </w:pPr>
    </w:p>
    <w:p w14:paraId="1F9E99FD" w14:textId="77777777" w:rsidR="00000000" w:rsidRDefault="0069655B">
      <w:pPr>
        <w:pStyle w:val="af1"/>
        <w:rPr>
          <w:rtl/>
        </w:rPr>
      </w:pPr>
      <w:r>
        <w:rPr>
          <w:rtl/>
        </w:rPr>
        <w:t>היו"ר ראובן ריבלין:</w:t>
      </w:r>
    </w:p>
    <w:p w14:paraId="228653BB" w14:textId="77777777" w:rsidR="00000000" w:rsidRDefault="0069655B">
      <w:pPr>
        <w:pStyle w:val="a0"/>
        <w:rPr>
          <w:rtl/>
        </w:rPr>
      </w:pPr>
    </w:p>
    <w:p w14:paraId="1646F817" w14:textId="77777777" w:rsidR="00000000" w:rsidRDefault="0069655B">
      <w:pPr>
        <w:pStyle w:val="a0"/>
        <w:rPr>
          <w:rFonts w:hint="cs"/>
          <w:rtl/>
        </w:rPr>
      </w:pPr>
      <w:r>
        <w:rPr>
          <w:rFonts w:hint="cs"/>
          <w:rtl/>
        </w:rPr>
        <w:t>כשאשה בהיריון, רואים שהיא בהיריון.</w:t>
      </w:r>
    </w:p>
    <w:p w14:paraId="3BA844F3" w14:textId="77777777" w:rsidR="00000000" w:rsidRDefault="0069655B">
      <w:pPr>
        <w:pStyle w:val="a0"/>
        <w:rPr>
          <w:rFonts w:hint="cs"/>
          <w:rtl/>
        </w:rPr>
      </w:pPr>
    </w:p>
    <w:p w14:paraId="4169F9C4" w14:textId="77777777" w:rsidR="00000000" w:rsidRDefault="0069655B">
      <w:pPr>
        <w:pStyle w:val="a"/>
        <w:rPr>
          <w:rtl/>
        </w:rPr>
      </w:pPr>
      <w:bookmarkStart w:id="125" w:name="FS000001029T25_02_2004_11_58_59C"/>
      <w:bookmarkStart w:id="126" w:name="_Toc69694902"/>
      <w:bookmarkEnd w:id="125"/>
      <w:r>
        <w:rPr>
          <w:rFonts w:hint="cs"/>
          <w:rtl/>
        </w:rPr>
        <w:t xml:space="preserve">סגן שר התעשייה, המסחר והתעסוקה </w:t>
      </w:r>
      <w:r>
        <w:rPr>
          <w:rtl/>
        </w:rPr>
        <w:t>מיכאל רצון:</w:t>
      </w:r>
      <w:bookmarkEnd w:id="126"/>
    </w:p>
    <w:p w14:paraId="199FA5BA" w14:textId="77777777" w:rsidR="00000000" w:rsidRDefault="0069655B">
      <w:pPr>
        <w:pStyle w:val="a0"/>
        <w:rPr>
          <w:rtl/>
        </w:rPr>
      </w:pPr>
    </w:p>
    <w:p w14:paraId="1CA59C07" w14:textId="77777777" w:rsidR="00000000" w:rsidRDefault="0069655B">
      <w:pPr>
        <w:pStyle w:val="a0"/>
        <w:rPr>
          <w:rFonts w:hint="cs"/>
          <w:rtl/>
        </w:rPr>
      </w:pPr>
      <w:r>
        <w:rPr>
          <w:rFonts w:hint="cs"/>
          <w:rtl/>
        </w:rPr>
        <w:t>אילנה כהן רואה כל הזמן, אנחנו לא כל כך רואים. יש פעמים שלא רואים היריון.</w:t>
      </w:r>
    </w:p>
    <w:p w14:paraId="185F68A6" w14:textId="77777777" w:rsidR="00000000" w:rsidRDefault="0069655B">
      <w:pPr>
        <w:pStyle w:val="a0"/>
        <w:rPr>
          <w:rFonts w:hint="cs"/>
          <w:rtl/>
        </w:rPr>
      </w:pPr>
    </w:p>
    <w:p w14:paraId="1F3E734F" w14:textId="77777777" w:rsidR="00000000" w:rsidRDefault="0069655B">
      <w:pPr>
        <w:pStyle w:val="af1"/>
        <w:rPr>
          <w:rtl/>
        </w:rPr>
      </w:pPr>
      <w:r>
        <w:rPr>
          <w:rtl/>
        </w:rPr>
        <w:t>היו"ר ראובן ריבלין:</w:t>
      </w:r>
    </w:p>
    <w:p w14:paraId="39DA70B8" w14:textId="77777777" w:rsidR="00000000" w:rsidRDefault="0069655B">
      <w:pPr>
        <w:pStyle w:val="a0"/>
        <w:rPr>
          <w:rtl/>
        </w:rPr>
      </w:pPr>
    </w:p>
    <w:p w14:paraId="0C232694" w14:textId="77777777" w:rsidR="00000000" w:rsidRDefault="0069655B">
      <w:pPr>
        <w:pStyle w:val="a0"/>
        <w:rPr>
          <w:rFonts w:hint="cs"/>
          <w:rtl/>
        </w:rPr>
      </w:pPr>
      <w:r>
        <w:rPr>
          <w:rFonts w:hint="cs"/>
          <w:rtl/>
        </w:rPr>
        <w:t>זה בטוח.</w:t>
      </w:r>
    </w:p>
    <w:p w14:paraId="3B8BA62D" w14:textId="77777777" w:rsidR="00000000" w:rsidRDefault="0069655B">
      <w:pPr>
        <w:pStyle w:val="a0"/>
        <w:rPr>
          <w:rFonts w:hint="cs"/>
          <w:rtl/>
        </w:rPr>
      </w:pPr>
    </w:p>
    <w:p w14:paraId="7772DED7" w14:textId="77777777" w:rsidR="00000000" w:rsidRDefault="0069655B">
      <w:pPr>
        <w:pStyle w:val="-"/>
        <w:rPr>
          <w:rtl/>
        </w:rPr>
      </w:pPr>
      <w:bookmarkStart w:id="127" w:name="FS000001029T25_02_2004_12_36_20C"/>
      <w:bookmarkEnd w:id="127"/>
      <w:r>
        <w:rPr>
          <w:rtl/>
        </w:rPr>
        <w:t>סגן</w:t>
      </w:r>
      <w:r>
        <w:rPr>
          <w:rtl/>
        </w:rPr>
        <w:t xml:space="preserve"> שר התעשייה, המסחר והתעסוקה מיכאל רצון:</w:t>
      </w:r>
    </w:p>
    <w:p w14:paraId="0CDBDDC9" w14:textId="77777777" w:rsidR="00000000" w:rsidRDefault="0069655B">
      <w:pPr>
        <w:pStyle w:val="a0"/>
        <w:rPr>
          <w:rtl/>
        </w:rPr>
      </w:pPr>
    </w:p>
    <w:p w14:paraId="69D82F46" w14:textId="77777777" w:rsidR="00000000" w:rsidRDefault="0069655B">
      <w:pPr>
        <w:pStyle w:val="a0"/>
        <w:rPr>
          <w:rFonts w:hint="cs"/>
          <w:rtl/>
        </w:rPr>
      </w:pPr>
      <w:r>
        <w:rPr>
          <w:rFonts w:hint="cs"/>
          <w:rtl/>
        </w:rPr>
        <w:t>לפעמים לא רואים.</w:t>
      </w:r>
    </w:p>
    <w:p w14:paraId="259A86AB" w14:textId="77777777" w:rsidR="00000000" w:rsidRDefault="0069655B">
      <w:pPr>
        <w:pStyle w:val="a0"/>
        <w:rPr>
          <w:rFonts w:hint="cs"/>
          <w:rtl/>
        </w:rPr>
      </w:pPr>
    </w:p>
    <w:p w14:paraId="342D19BA" w14:textId="77777777" w:rsidR="00000000" w:rsidRDefault="0069655B">
      <w:pPr>
        <w:pStyle w:val="a0"/>
        <w:rPr>
          <w:rFonts w:hint="cs"/>
          <w:rtl/>
        </w:rPr>
      </w:pPr>
      <w:r>
        <w:rPr>
          <w:rFonts w:hint="cs"/>
          <w:rtl/>
        </w:rPr>
        <w:t>- - סגירה מוחלטת של עסקיו של המעביד, הכרזתו כפושט רגל או מתן צו פירוק לגביו, באופן שלא ניתן היה להימנע מהפיטורים. מובן שבעניין זה מדובר על פיטורים בלבד. יש נסיבות חריגות אחרות, שבהן לא יהיה זה צודק</w:t>
      </w:r>
      <w:r>
        <w:rPr>
          <w:rFonts w:hint="cs"/>
          <w:rtl/>
        </w:rPr>
        <w:t xml:space="preserve"> לתת היתר רק מיום מתן ההחלטה לגבי ההיתר, ואולם במקרה אחרון זה ניתן להתיר את הפיטורים או את הפגיעה בהיקף המשרה רטרואקטיבית מיום הגשת הבקשה להיתר, ולא ממועד הפיטורים. </w:t>
      </w:r>
    </w:p>
    <w:p w14:paraId="4140B29C" w14:textId="77777777" w:rsidR="00000000" w:rsidRDefault="0069655B">
      <w:pPr>
        <w:pStyle w:val="a0"/>
        <w:ind w:firstLine="0"/>
        <w:rPr>
          <w:rFonts w:hint="cs"/>
          <w:rtl/>
        </w:rPr>
      </w:pPr>
    </w:p>
    <w:p w14:paraId="6A10F3CB" w14:textId="77777777" w:rsidR="00000000" w:rsidRDefault="0069655B">
      <w:pPr>
        <w:pStyle w:val="a0"/>
        <w:ind w:firstLine="0"/>
        <w:rPr>
          <w:rFonts w:hint="cs"/>
          <w:rtl/>
        </w:rPr>
      </w:pPr>
      <w:r>
        <w:rPr>
          <w:rFonts w:hint="cs"/>
          <w:rtl/>
        </w:rPr>
        <w:tab/>
        <w:t>הממשלה תומכת בהצעת החוק, בנוסח שתואם עם המציעה, בכפוף לכך שגם המשך קידום הצעת החוק בקריא</w:t>
      </w:r>
      <w:r>
        <w:rPr>
          <w:rFonts w:hint="cs"/>
          <w:rtl/>
        </w:rPr>
        <w:t xml:space="preserve">ות השונות יהיה בתיאום עם משרד התעשייה, המסחר והתעסוקה, משרד האוצר ומשרד המשפטים. תודה. </w:t>
      </w:r>
    </w:p>
    <w:p w14:paraId="2765ACE2" w14:textId="77777777" w:rsidR="00000000" w:rsidRDefault="0069655B">
      <w:pPr>
        <w:pStyle w:val="a0"/>
        <w:ind w:firstLine="0"/>
        <w:rPr>
          <w:rFonts w:hint="cs"/>
          <w:rtl/>
        </w:rPr>
      </w:pPr>
    </w:p>
    <w:p w14:paraId="02A6106E" w14:textId="77777777" w:rsidR="00000000" w:rsidRDefault="0069655B">
      <w:pPr>
        <w:pStyle w:val="af1"/>
        <w:rPr>
          <w:rtl/>
        </w:rPr>
      </w:pPr>
      <w:r>
        <w:rPr>
          <w:rtl/>
        </w:rPr>
        <w:t>היו"ר ראובן ריבלין:</w:t>
      </w:r>
    </w:p>
    <w:p w14:paraId="37D0F386" w14:textId="77777777" w:rsidR="00000000" w:rsidRDefault="0069655B">
      <w:pPr>
        <w:pStyle w:val="a0"/>
        <w:rPr>
          <w:rtl/>
        </w:rPr>
      </w:pPr>
    </w:p>
    <w:p w14:paraId="661B31EC" w14:textId="77777777" w:rsidR="00000000" w:rsidRDefault="0069655B">
      <w:pPr>
        <w:pStyle w:val="a0"/>
        <w:rPr>
          <w:rFonts w:hint="cs"/>
          <w:rtl/>
        </w:rPr>
      </w:pPr>
      <w:r>
        <w:rPr>
          <w:rFonts w:hint="cs"/>
          <w:rtl/>
        </w:rPr>
        <w:t>תודה לסגן השר. גברתי חברת הכנסת ויושבת-ראש הוועדה לקידום מעמד האשה גילה גמליאל, האם גברתי מסכימה להתניות?</w:t>
      </w:r>
    </w:p>
    <w:p w14:paraId="3C571E33" w14:textId="77777777" w:rsidR="00000000" w:rsidRDefault="0069655B">
      <w:pPr>
        <w:pStyle w:val="a0"/>
        <w:ind w:firstLine="0"/>
        <w:rPr>
          <w:rFonts w:hint="cs"/>
          <w:rtl/>
        </w:rPr>
      </w:pPr>
    </w:p>
    <w:p w14:paraId="752E60D8" w14:textId="77777777" w:rsidR="00000000" w:rsidRDefault="0069655B">
      <w:pPr>
        <w:pStyle w:val="af0"/>
        <w:rPr>
          <w:rtl/>
        </w:rPr>
      </w:pPr>
      <w:r>
        <w:rPr>
          <w:rFonts w:hint="eastAsia"/>
          <w:rtl/>
        </w:rPr>
        <w:t>גילה</w:t>
      </w:r>
      <w:r>
        <w:rPr>
          <w:rtl/>
        </w:rPr>
        <w:t xml:space="preserve"> גמליאל (הליכוד):</w:t>
      </w:r>
    </w:p>
    <w:p w14:paraId="0F4621E7" w14:textId="77777777" w:rsidR="00000000" w:rsidRDefault="0069655B">
      <w:pPr>
        <w:pStyle w:val="a0"/>
        <w:rPr>
          <w:rFonts w:hint="cs"/>
          <w:rtl/>
        </w:rPr>
      </w:pPr>
    </w:p>
    <w:p w14:paraId="108F4FE5" w14:textId="77777777" w:rsidR="00000000" w:rsidRDefault="0069655B">
      <w:pPr>
        <w:pStyle w:val="a0"/>
        <w:rPr>
          <w:rFonts w:hint="cs"/>
          <w:rtl/>
        </w:rPr>
      </w:pPr>
      <w:r>
        <w:rPr>
          <w:rFonts w:hint="cs"/>
          <w:rtl/>
        </w:rPr>
        <w:t xml:space="preserve">מסכימה לחלוטין. </w:t>
      </w:r>
    </w:p>
    <w:p w14:paraId="64F8C7C6" w14:textId="77777777" w:rsidR="00000000" w:rsidRDefault="0069655B">
      <w:pPr>
        <w:pStyle w:val="a0"/>
        <w:ind w:firstLine="0"/>
        <w:rPr>
          <w:rFonts w:hint="cs"/>
          <w:rtl/>
        </w:rPr>
      </w:pPr>
    </w:p>
    <w:p w14:paraId="3714F0FD" w14:textId="77777777" w:rsidR="00000000" w:rsidRDefault="0069655B">
      <w:pPr>
        <w:pStyle w:val="af1"/>
        <w:rPr>
          <w:rtl/>
        </w:rPr>
      </w:pPr>
      <w:r>
        <w:rPr>
          <w:rtl/>
        </w:rPr>
        <w:t>היו"ר ראובן ריבלין:</w:t>
      </w:r>
    </w:p>
    <w:p w14:paraId="396DEFA1" w14:textId="77777777" w:rsidR="00000000" w:rsidRDefault="0069655B">
      <w:pPr>
        <w:pStyle w:val="a0"/>
        <w:rPr>
          <w:rtl/>
        </w:rPr>
      </w:pPr>
    </w:p>
    <w:p w14:paraId="498EC589" w14:textId="77777777" w:rsidR="00000000" w:rsidRDefault="0069655B">
      <w:pPr>
        <w:pStyle w:val="a0"/>
        <w:rPr>
          <w:rFonts w:hint="cs"/>
          <w:rtl/>
        </w:rPr>
      </w:pPr>
      <w:r>
        <w:rPr>
          <w:rFonts w:hint="cs"/>
          <w:rtl/>
        </w:rPr>
        <w:t xml:space="preserve">רבותי חברי הכנסת, נא לשבת. </w:t>
      </w:r>
    </w:p>
    <w:p w14:paraId="053CEEA4" w14:textId="77777777" w:rsidR="00000000" w:rsidRDefault="0069655B">
      <w:pPr>
        <w:pStyle w:val="a0"/>
        <w:rPr>
          <w:rFonts w:hint="cs"/>
          <w:rtl/>
        </w:rPr>
      </w:pPr>
    </w:p>
    <w:p w14:paraId="0D9BC334" w14:textId="77777777" w:rsidR="00000000" w:rsidRDefault="0069655B">
      <w:pPr>
        <w:pStyle w:val="a0"/>
        <w:rPr>
          <w:rFonts w:hint="cs"/>
          <w:rtl/>
        </w:rPr>
      </w:pPr>
      <w:r>
        <w:rPr>
          <w:rFonts w:hint="cs"/>
          <w:rtl/>
        </w:rPr>
        <w:t xml:space="preserve">רבותי חברי הכנסת, הואיל ואין מתנגדים, אני מבקש להצביע על הצעת חוק עבודת נשים (תיקון - פיטורי עובדת בהיריון), התשס"ג-2003, של חברת הכנסת גילה גמליאל. מי בעד, מי נגד, מי נמנע </w:t>
      </w:r>
      <w:r>
        <w:rPr>
          <w:rtl/>
        </w:rPr>
        <w:t>–</w:t>
      </w:r>
      <w:r>
        <w:rPr>
          <w:rFonts w:hint="cs"/>
          <w:rtl/>
        </w:rPr>
        <w:t xml:space="preserve">  נא להצביע. </w:t>
      </w:r>
    </w:p>
    <w:p w14:paraId="2B9C4928" w14:textId="77777777" w:rsidR="00000000" w:rsidRDefault="0069655B">
      <w:pPr>
        <w:pStyle w:val="a0"/>
        <w:ind w:firstLine="0"/>
        <w:rPr>
          <w:rFonts w:hint="cs"/>
          <w:rtl/>
        </w:rPr>
      </w:pPr>
    </w:p>
    <w:p w14:paraId="25AF3DE7" w14:textId="77777777" w:rsidR="00000000" w:rsidRDefault="0069655B">
      <w:pPr>
        <w:pStyle w:val="ab"/>
        <w:bidi/>
        <w:rPr>
          <w:rFonts w:hint="cs"/>
          <w:rtl/>
        </w:rPr>
      </w:pPr>
      <w:r>
        <w:rPr>
          <w:rFonts w:hint="cs"/>
          <w:rtl/>
        </w:rPr>
        <w:t xml:space="preserve"> הצבעה מס' 3</w:t>
      </w:r>
    </w:p>
    <w:p w14:paraId="4EE68D80" w14:textId="77777777" w:rsidR="00000000" w:rsidRDefault="0069655B">
      <w:pPr>
        <w:pStyle w:val="a0"/>
        <w:rPr>
          <w:rFonts w:hint="cs"/>
          <w:rtl/>
        </w:rPr>
      </w:pPr>
    </w:p>
    <w:p w14:paraId="7DCF4562" w14:textId="77777777" w:rsidR="00000000" w:rsidRDefault="0069655B">
      <w:pPr>
        <w:pStyle w:val="ac"/>
        <w:bidi/>
        <w:rPr>
          <w:rFonts w:hint="cs"/>
          <w:rtl/>
        </w:rPr>
      </w:pPr>
      <w:r>
        <w:rPr>
          <w:rFonts w:hint="cs"/>
          <w:rtl/>
        </w:rPr>
        <w:t>ב</w:t>
      </w:r>
      <w:r>
        <w:rPr>
          <w:rFonts w:hint="cs"/>
          <w:rtl/>
        </w:rPr>
        <w:t xml:space="preserve">עד ההצעה להעביר את הצעת החוק לדיון מוקדם בוועדה </w:t>
      </w:r>
      <w:r>
        <w:rPr>
          <w:rtl/>
        </w:rPr>
        <w:t>–</w:t>
      </w:r>
      <w:r>
        <w:rPr>
          <w:rFonts w:hint="cs"/>
          <w:rtl/>
        </w:rPr>
        <w:t xml:space="preserve"> 52</w:t>
      </w:r>
    </w:p>
    <w:p w14:paraId="13A5B14C" w14:textId="77777777" w:rsidR="00000000" w:rsidRDefault="0069655B">
      <w:pPr>
        <w:pStyle w:val="ac"/>
        <w:bidi/>
        <w:rPr>
          <w:rFonts w:hint="cs"/>
          <w:rtl/>
        </w:rPr>
      </w:pPr>
      <w:r>
        <w:rPr>
          <w:rFonts w:hint="cs"/>
          <w:rtl/>
        </w:rPr>
        <w:t xml:space="preserve">נגד </w:t>
      </w:r>
      <w:r>
        <w:rPr>
          <w:rtl/>
        </w:rPr>
        <w:t>–</w:t>
      </w:r>
      <w:r>
        <w:rPr>
          <w:rFonts w:hint="cs"/>
          <w:rtl/>
        </w:rPr>
        <w:t xml:space="preserve"> אין</w:t>
      </w:r>
    </w:p>
    <w:p w14:paraId="568F6B47" w14:textId="77777777" w:rsidR="00000000" w:rsidRDefault="0069655B">
      <w:pPr>
        <w:pStyle w:val="ac"/>
        <w:bidi/>
        <w:rPr>
          <w:rFonts w:hint="cs"/>
          <w:rtl/>
        </w:rPr>
      </w:pPr>
      <w:r>
        <w:rPr>
          <w:rFonts w:hint="cs"/>
          <w:rtl/>
        </w:rPr>
        <w:t xml:space="preserve">נמנעים </w:t>
      </w:r>
      <w:r>
        <w:rPr>
          <w:rtl/>
        </w:rPr>
        <w:t>–</w:t>
      </w:r>
      <w:r>
        <w:rPr>
          <w:rFonts w:hint="cs"/>
          <w:rtl/>
        </w:rPr>
        <w:t xml:space="preserve"> אין</w:t>
      </w:r>
    </w:p>
    <w:p w14:paraId="5713653F" w14:textId="77777777" w:rsidR="00000000" w:rsidRDefault="0069655B">
      <w:pPr>
        <w:pStyle w:val="ad"/>
        <w:bidi/>
        <w:rPr>
          <w:rFonts w:hint="cs"/>
          <w:rtl/>
        </w:rPr>
      </w:pPr>
      <w:r>
        <w:rPr>
          <w:rFonts w:hint="cs"/>
          <w:rtl/>
        </w:rPr>
        <w:t xml:space="preserve">ההצעה להעביר את הצעת חוק עבודת נשים (תיקון - פיטורי עובדת בהיריון), התשס"ג-2003, </w:t>
      </w:r>
    </w:p>
    <w:p w14:paraId="1E2015A7" w14:textId="77777777" w:rsidR="00000000" w:rsidRDefault="0069655B">
      <w:pPr>
        <w:pStyle w:val="ad"/>
        <w:bidi/>
        <w:rPr>
          <w:rFonts w:hint="cs"/>
          <w:rtl/>
        </w:rPr>
      </w:pPr>
      <w:r>
        <w:rPr>
          <w:rFonts w:hint="cs"/>
          <w:rtl/>
        </w:rPr>
        <w:t xml:space="preserve">לדיון מוקדם בוועדה שתקבע ועדת הכנסת נתקבלה. </w:t>
      </w:r>
    </w:p>
    <w:p w14:paraId="4FEB737F" w14:textId="77777777" w:rsidR="00000000" w:rsidRDefault="0069655B">
      <w:pPr>
        <w:pStyle w:val="a0"/>
        <w:ind w:firstLine="0"/>
        <w:rPr>
          <w:rFonts w:hint="cs"/>
          <w:rtl/>
        </w:rPr>
      </w:pPr>
    </w:p>
    <w:p w14:paraId="16BAA216" w14:textId="77777777" w:rsidR="00000000" w:rsidRDefault="0069655B">
      <w:pPr>
        <w:pStyle w:val="af1"/>
        <w:rPr>
          <w:rtl/>
        </w:rPr>
      </w:pPr>
      <w:r>
        <w:rPr>
          <w:rtl/>
        </w:rPr>
        <w:t>היו"ר ראובן ריבלין:</w:t>
      </w:r>
    </w:p>
    <w:p w14:paraId="10E8DC65" w14:textId="77777777" w:rsidR="00000000" w:rsidRDefault="0069655B">
      <w:pPr>
        <w:pStyle w:val="a0"/>
        <w:rPr>
          <w:rtl/>
        </w:rPr>
      </w:pPr>
    </w:p>
    <w:p w14:paraId="505BBD39" w14:textId="77777777" w:rsidR="00000000" w:rsidRDefault="0069655B">
      <w:pPr>
        <w:pStyle w:val="a0"/>
        <w:rPr>
          <w:rFonts w:hint="cs"/>
          <w:rtl/>
        </w:rPr>
      </w:pPr>
      <w:r>
        <w:rPr>
          <w:rFonts w:hint="cs"/>
          <w:rtl/>
        </w:rPr>
        <w:t xml:space="preserve">ובכן, 52 בעד, אין מתנגדים ואין </w:t>
      </w:r>
      <w:r>
        <w:rPr>
          <w:rFonts w:hint="cs"/>
          <w:rtl/>
        </w:rPr>
        <w:t>נמנעים. אני קובע שהצעת חוק עבודת נשים (תיקון - פיטורי עובדת בהיריון), של חברת הכנסת גילה גמליאל, עברה בקריאה טרומית ותועבר לוועדת העבודה, הרווחה והבריאות. חברת הכנסת גמליאל, האם ועדת העבודה והרווחה היא שתדון, או גברתי רוצה ועדה אחרת?</w:t>
      </w:r>
    </w:p>
    <w:p w14:paraId="6A7705D4" w14:textId="77777777" w:rsidR="00000000" w:rsidRDefault="0069655B">
      <w:pPr>
        <w:pStyle w:val="a0"/>
        <w:ind w:firstLine="0"/>
        <w:rPr>
          <w:rFonts w:hint="cs"/>
          <w:rtl/>
        </w:rPr>
      </w:pPr>
    </w:p>
    <w:p w14:paraId="732772D9" w14:textId="77777777" w:rsidR="00000000" w:rsidRDefault="0069655B">
      <w:pPr>
        <w:pStyle w:val="af0"/>
        <w:rPr>
          <w:rtl/>
        </w:rPr>
      </w:pPr>
      <w:r>
        <w:rPr>
          <w:rFonts w:hint="eastAsia"/>
          <w:rtl/>
        </w:rPr>
        <w:t>גילה</w:t>
      </w:r>
      <w:r>
        <w:rPr>
          <w:rtl/>
        </w:rPr>
        <w:t xml:space="preserve"> גמליאל (הליכוד):</w:t>
      </w:r>
    </w:p>
    <w:p w14:paraId="4B6DF10F" w14:textId="77777777" w:rsidR="00000000" w:rsidRDefault="0069655B">
      <w:pPr>
        <w:pStyle w:val="a0"/>
        <w:rPr>
          <w:rFonts w:hint="cs"/>
          <w:rtl/>
        </w:rPr>
      </w:pPr>
    </w:p>
    <w:p w14:paraId="53C59A99" w14:textId="77777777" w:rsidR="00000000" w:rsidRDefault="0069655B">
      <w:pPr>
        <w:pStyle w:val="a0"/>
        <w:rPr>
          <w:rFonts w:hint="cs"/>
          <w:rtl/>
        </w:rPr>
      </w:pPr>
      <w:r>
        <w:rPr>
          <w:rFonts w:hint="cs"/>
          <w:rtl/>
        </w:rPr>
        <w:t xml:space="preserve">אם אפשר לוועדה - - - </w:t>
      </w:r>
    </w:p>
    <w:p w14:paraId="5EC8CABA" w14:textId="77777777" w:rsidR="00000000" w:rsidRDefault="0069655B">
      <w:pPr>
        <w:pStyle w:val="a0"/>
        <w:ind w:firstLine="0"/>
        <w:rPr>
          <w:rFonts w:hint="cs"/>
          <w:rtl/>
        </w:rPr>
      </w:pPr>
    </w:p>
    <w:p w14:paraId="58163808" w14:textId="77777777" w:rsidR="00000000" w:rsidRDefault="0069655B">
      <w:pPr>
        <w:pStyle w:val="af1"/>
        <w:rPr>
          <w:rtl/>
        </w:rPr>
      </w:pPr>
      <w:r>
        <w:rPr>
          <w:rtl/>
        </w:rPr>
        <w:t>היו"ר ראובן ריבלין:</w:t>
      </w:r>
    </w:p>
    <w:p w14:paraId="67706B69" w14:textId="77777777" w:rsidR="00000000" w:rsidRDefault="0069655B">
      <w:pPr>
        <w:pStyle w:val="a0"/>
        <w:rPr>
          <w:rtl/>
        </w:rPr>
      </w:pPr>
    </w:p>
    <w:p w14:paraId="5ED5998C" w14:textId="77777777" w:rsidR="00000000" w:rsidRDefault="0069655B">
      <w:pPr>
        <w:pStyle w:val="a0"/>
        <w:rPr>
          <w:rFonts w:hint="cs"/>
          <w:rtl/>
        </w:rPr>
      </w:pPr>
      <w:r>
        <w:rPr>
          <w:rFonts w:hint="cs"/>
          <w:rtl/>
        </w:rPr>
        <w:t>אין "אם אפשר". הוועדה המיועדת היא ועדת העבודה והרווחה. לגברתי יש הצעה אחרת?</w:t>
      </w:r>
    </w:p>
    <w:p w14:paraId="43707A1C" w14:textId="77777777" w:rsidR="00000000" w:rsidRDefault="0069655B">
      <w:pPr>
        <w:pStyle w:val="a0"/>
        <w:ind w:firstLine="0"/>
        <w:rPr>
          <w:rFonts w:hint="cs"/>
          <w:rtl/>
        </w:rPr>
      </w:pPr>
    </w:p>
    <w:p w14:paraId="4D094D60" w14:textId="77777777" w:rsidR="00000000" w:rsidRDefault="0069655B">
      <w:pPr>
        <w:pStyle w:val="af0"/>
        <w:rPr>
          <w:rtl/>
        </w:rPr>
      </w:pPr>
      <w:r>
        <w:rPr>
          <w:rFonts w:hint="eastAsia"/>
          <w:rtl/>
        </w:rPr>
        <w:t>גילה</w:t>
      </w:r>
      <w:r>
        <w:rPr>
          <w:rtl/>
        </w:rPr>
        <w:t xml:space="preserve"> גמליאל (הליכוד):</w:t>
      </w:r>
    </w:p>
    <w:p w14:paraId="78EA4778" w14:textId="77777777" w:rsidR="00000000" w:rsidRDefault="0069655B">
      <w:pPr>
        <w:pStyle w:val="a0"/>
        <w:rPr>
          <w:rFonts w:hint="cs"/>
          <w:rtl/>
        </w:rPr>
      </w:pPr>
    </w:p>
    <w:p w14:paraId="4EC4C080" w14:textId="77777777" w:rsidR="00000000" w:rsidRDefault="0069655B">
      <w:pPr>
        <w:pStyle w:val="a0"/>
        <w:rPr>
          <w:rFonts w:hint="cs"/>
          <w:rtl/>
        </w:rPr>
      </w:pPr>
      <w:r>
        <w:rPr>
          <w:rFonts w:hint="cs"/>
          <w:rtl/>
        </w:rPr>
        <w:t xml:space="preserve">הוועדה לקידום מעמד האשה. </w:t>
      </w:r>
    </w:p>
    <w:p w14:paraId="6D19DCB8" w14:textId="77777777" w:rsidR="00000000" w:rsidRDefault="0069655B">
      <w:pPr>
        <w:pStyle w:val="a0"/>
        <w:ind w:firstLine="0"/>
        <w:rPr>
          <w:rFonts w:hint="cs"/>
          <w:rtl/>
        </w:rPr>
      </w:pPr>
    </w:p>
    <w:p w14:paraId="1435601B" w14:textId="77777777" w:rsidR="00000000" w:rsidRDefault="0069655B">
      <w:pPr>
        <w:pStyle w:val="af1"/>
        <w:rPr>
          <w:rtl/>
        </w:rPr>
      </w:pPr>
      <w:r>
        <w:rPr>
          <w:rtl/>
        </w:rPr>
        <w:t>היו"ר ראובן ריבלין:</w:t>
      </w:r>
    </w:p>
    <w:p w14:paraId="5EB49697" w14:textId="77777777" w:rsidR="00000000" w:rsidRDefault="0069655B">
      <w:pPr>
        <w:pStyle w:val="a0"/>
        <w:rPr>
          <w:rtl/>
        </w:rPr>
      </w:pPr>
    </w:p>
    <w:p w14:paraId="51021431" w14:textId="77777777" w:rsidR="00000000" w:rsidRDefault="0069655B">
      <w:pPr>
        <w:pStyle w:val="a0"/>
        <w:rPr>
          <w:rFonts w:hint="cs"/>
          <w:rtl/>
        </w:rPr>
      </w:pPr>
      <w:r>
        <w:rPr>
          <w:rFonts w:hint="cs"/>
          <w:rtl/>
        </w:rPr>
        <w:t>ההצעה האחרת היא הוועדה לקידום מעמד האשה, לכן העניין יועבר לווע</w:t>
      </w:r>
      <w:r>
        <w:rPr>
          <w:rFonts w:hint="cs"/>
          <w:rtl/>
        </w:rPr>
        <w:t xml:space="preserve">דת הכנסת, על מנת שתקבע איזו ועדה היא זו שתדון. </w:t>
      </w:r>
    </w:p>
    <w:p w14:paraId="57CD86DF" w14:textId="77777777" w:rsidR="00000000" w:rsidRDefault="0069655B">
      <w:pPr>
        <w:pStyle w:val="a0"/>
        <w:rPr>
          <w:rFonts w:hint="cs"/>
          <w:rtl/>
        </w:rPr>
      </w:pPr>
    </w:p>
    <w:p w14:paraId="02BC0882" w14:textId="77777777" w:rsidR="00000000" w:rsidRDefault="0069655B">
      <w:pPr>
        <w:pStyle w:val="a0"/>
        <w:ind w:firstLine="0"/>
        <w:rPr>
          <w:rFonts w:hint="cs"/>
          <w:rtl/>
        </w:rPr>
      </w:pPr>
    </w:p>
    <w:p w14:paraId="029F217F" w14:textId="77777777" w:rsidR="00000000" w:rsidRDefault="0069655B">
      <w:pPr>
        <w:pStyle w:val="a2"/>
        <w:rPr>
          <w:rtl/>
        </w:rPr>
      </w:pPr>
    </w:p>
    <w:p w14:paraId="2DD4B671" w14:textId="77777777" w:rsidR="00000000" w:rsidRDefault="0069655B">
      <w:pPr>
        <w:pStyle w:val="a2"/>
        <w:rPr>
          <w:rFonts w:hint="cs"/>
          <w:rtl/>
        </w:rPr>
      </w:pPr>
      <w:bookmarkStart w:id="128" w:name="CS23081FI0023081T25_02_2004_12_32_40"/>
      <w:bookmarkStart w:id="129" w:name="_Toc69694903"/>
      <w:bookmarkEnd w:id="128"/>
      <w:r>
        <w:rPr>
          <w:rtl/>
        </w:rPr>
        <w:t xml:space="preserve">הצעת חוק הביטוח הלאומי (תיקון – </w:t>
      </w:r>
      <w:r>
        <w:rPr>
          <w:rFonts w:hint="cs"/>
          <w:rtl/>
        </w:rPr>
        <w:t xml:space="preserve">ביטוח זכויות </w:t>
      </w:r>
      <w:r>
        <w:rPr>
          <w:rtl/>
        </w:rPr>
        <w:br/>
      </w:r>
      <w:r>
        <w:rPr>
          <w:rFonts w:hint="cs"/>
          <w:rtl/>
        </w:rPr>
        <w:t>עובדי ה</w:t>
      </w:r>
      <w:r>
        <w:rPr>
          <w:rtl/>
        </w:rPr>
        <w:t>רשויות המקומיות</w:t>
      </w:r>
      <w:r>
        <w:rPr>
          <w:rFonts w:hint="cs"/>
          <w:rtl/>
        </w:rPr>
        <w:t>), התשס"ד-‏2004</w:t>
      </w:r>
      <w:bookmarkEnd w:id="129"/>
    </w:p>
    <w:p w14:paraId="5467EB74" w14:textId="77777777" w:rsidR="00000000" w:rsidRDefault="0069655B">
      <w:pPr>
        <w:pStyle w:val="a0"/>
        <w:ind w:firstLine="0"/>
        <w:rPr>
          <w:rFonts w:hint="cs"/>
          <w:rtl/>
        </w:rPr>
      </w:pPr>
      <w:r>
        <w:rPr>
          <w:rtl/>
        </w:rPr>
        <w:t>[נספחות.]</w:t>
      </w:r>
    </w:p>
    <w:p w14:paraId="31C0B49B" w14:textId="77777777" w:rsidR="00000000" w:rsidRDefault="0069655B">
      <w:pPr>
        <w:pStyle w:val="-0"/>
        <w:rPr>
          <w:rFonts w:hint="cs"/>
          <w:rtl/>
        </w:rPr>
      </w:pPr>
      <w:r>
        <w:rPr>
          <w:rFonts w:hint="cs"/>
          <w:rtl/>
        </w:rPr>
        <w:t>(הצעת</w:t>
      </w:r>
      <w:r>
        <w:rPr>
          <w:rtl/>
        </w:rPr>
        <w:t xml:space="preserve"> </w:t>
      </w:r>
      <w:r>
        <w:rPr>
          <w:rFonts w:hint="cs"/>
          <w:rtl/>
        </w:rPr>
        <w:t>קבוצת חברי הכנסת)</w:t>
      </w:r>
    </w:p>
    <w:p w14:paraId="48DD74A0" w14:textId="77777777" w:rsidR="00000000" w:rsidRDefault="0069655B">
      <w:pPr>
        <w:pStyle w:val="a0"/>
        <w:ind w:firstLine="0"/>
        <w:rPr>
          <w:rFonts w:hint="cs"/>
          <w:rtl/>
        </w:rPr>
      </w:pPr>
    </w:p>
    <w:p w14:paraId="72D0018D" w14:textId="77777777" w:rsidR="00000000" w:rsidRDefault="0069655B">
      <w:pPr>
        <w:pStyle w:val="af1"/>
        <w:rPr>
          <w:rtl/>
        </w:rPr>
      </w:pPr>
      <w:r>
        <w:rPr>
          <w:rtl/>
        </w:rPr>
        <w:t>היו"ר ראובן ריבלין:</w:t>
      </w:r>
    </w:p>
    <w:p w14:paraId="30D87FDA" w14:textId="77777777" w:rsidR="00000000" w:rsidRDefault="0069655B">
      <w:pPr>
        <w:pStyle w:val="a0"/>
        <w:rPr>
          <w:rtl/>
        </w:rPr>
      </w:pPr>
    </w:p>
    <w:p w14:paraId="7CAD8AF5" w14:textId="77777777" w:rsidR="00000000" w:rsidRDefault="0069655B">
      <w:pPr>
        <w:pStyle w:val="a0"/>
        <w:ind w:firstLine="720"/>
        <w:rPr>
          <w:rFonts w:hint="cs"/>
          <w:rtl/>
        </w:rPr>
      </w:pPr>
      <w:r>
        <w:rPr>
          <w:rFonts w:hint="cs"/>
          <w:rtl/>
        </w:rPr>
        <w:t>רבותי חברי הכנסת, אנחנו ממשיכים בסדר-היום: הצעת חוק הביטוח הלאומי</w:t>
      </w:r>
      <w:r>
        <w:rPr>
          <w:rFonts w:hint="cs"/>
          <w:rtl/>
        </w:rPr>
        <w:t xml:space="preserve"> (תיקון </w:t>
      </w:r>
      <w:r>
        <w:rPr>
          <w:rtl/>
        </w:rPr>
        <w:t>–</w:t>
      </w:r>
      <w:r>
        <w:rPr>
          <w:rFonts w:hint="cs"/>
          <w:rtl/>
        </w:rPr>
        <w:t xml:space="preserve"> ביטוח זכויות עובדי הרשויות המקומיות), הצעה מס' פ/1898, של חבר הכנסת עמרם מצנע. לרשות אדוני עשר דקות. ישיב סגן התעשייה והמסחר - מעל הבמה. </w:t>
      </w:r>
    </w:p>
    <w:p w14:paraId="28B8E51F" w14:textId="77777777" w:rsidR="00000000" w:rsidRDefault="0069655B">
      <w:pPr>
        <w:pStyle w:val="a0"/>
        <w:ind w:firstLine="0"/>
        <w:rPr>
          <w:rFonts w:hint="cs"/>
          <w:rtl/>
        </w:rPr>
      </w:pPr>
    </w:p>
    <w:p w14:paraId="583AA383" w14:textId="77777777" w:rsidR="00000000" w:rsidRDefault="0069655B">
      <w:pPr>
        <w:pStyle w:val="a"/>
        <w:rPr>
          <w:rtl/>
        </w:rPr>
      </w:pPr>
      <w:bookmarkStart w:id="130" w:name="FS000001042T25_02_2004_12_34_25"/>
      <w:bookmarkStart w:id="131" w:name="_Toc69694904"/>
      <w:r>
        <w:rPr>
          <w:rFonts w:hint="eastAsia"/>
          <w:rtl/>
        </w:rPr>
        <w:t>עמרם</w:t>
      </w:r>
      <w:r>
        <w:rPr>
          <w:rtl/>
        </w:rPr>
        <w:t xml:space="preserve"> מצנע (העבודה-מימד):</w:t>
      </w:r>
      <w:bookmarkEnd w:id="131"/>
    </w:p>
    <w:p w14:paraId="5C9FBCD8" w14:textId="77777777" w:rsidR="00000000" w:rsidRDefault="0069655B">
      <w:pPr>
        <w:pStyle w:val="a0"/>
        <w:rPr>
          <w:rFonts w:hint="cs"/>
          <w:rtl/>
        </w:rPr>
      </w:pPr>
    </w:p>
    <w:bookmarkEnd w:id="130"/>
    <w:p w14:paraId="771C85A7" w14:textId="77777777" w:rsidR="00000000" w:rsidRDefault="0069655B">
      <w:pPr>
        <w:pStyle w:val="a0"/>
        <w:ind w:firstLine="720"/>
        <w:rPr>
          <w:rFonts w:hint="cs"/>
          <w:rtl/>
        </w:rPr>
      </w:pPr>
      <w:r>
        <w:rPr>
          <w:rFonts w:hint="cs"/>
          <w:rtl/>
        </w:rPr>
        <w:t>מכובדי יושב-ראש הכנסת, חברי חברי הכנסת, אני מניח הצעת חוק שבאה לתת פתרון לבעיה אמ</w:t>
      </w:r>
      <w:r>
        <w:rPr>
          <w:rFonts w:hint="cs"/>
          <w:rtl/>
        </w:rPr>
        <w:t xml:space="preserve">יתית שקיימת היום, כאשר אלפי עובדים ברשויות המקומיות ובמועצות הדתיות אינם מקבלים את שכרם. אני בא לבקש מכם שתתמכו בהצעה שאיננה פוליטית, אין לה עלות ממשלתית, אבל יש בה עשיית צדק, צדק סוציאלי. </w:t>
      </w:r>
    </w:p>
    <w:p w14:paraId="1C405A0C" w14:textId="77777777" w:rsidR="00000000" w:rsidRDefault="0069655B">
      <w:pPr>
        <w:pStyle w:val="a0"/>
        <w:ind w:firstLine="720"/>
        <w:rPr>
          <w:rFonts w:hint="cs"/>
          <w:rtl/>
        </w:rPr>
      </w:pPr>
    </w:p>
    <w:p w14:paraId="6BCB33EE" w14:textId="77777777" w:rsidR="00000000" w:rsidRDefault="0069655B">
      <w:pPr>
        <w:pStyle w:val="a0"/>
        <w:ind w:firstLine="720"/>
        <w:rPr>
          <w:rFonts w:hint="cs"/>
          <w:rtl/>
        </w:rPr>
      </w:pPr>
      <w:r>
        <w:rPr>
          <w:rFonts w:hint="cs"/>
          <w:rtl/>
        </w:rPr>
        <w:t>היום תמונת המצב היא שאלפי עובדים ברשויות המקומיות ובמועצות הדתיות</w:t>
      </w:r>
      <w:r>
        <w:rPr>
          <w:rFonts w:hint="cs"/>
          <w:rtl/>
        </w:rPr>
        <w:t xml:space="preserve"> אינם מקבלים את שכרם, לעתים חודשים בודדים ולעתים חודשים רבים מאוד. נדמה לי שאין אף חבר כנסת, ואפילו שר אחד בממשלה - -</w:t>
      </w:r>
    </w:p>
    <w:p w14:paraId="6D942CCA" w14:textId="77777777" w:rsidR="00000000" w:rsidRDefault="0069655B">
      <w:pPr>
        <w:pStyle w:val="a0"/>
        <w:ind w:firstLine="0"/>
        <w:rPr>
          <w:rFonts w:hint="cs"/>
          <w:rtl/>
        </w:rPr>
      </w:pPr>
    </w:p>
    <w:p w14:paraId="688740FC" w14:textId="77777777" w:rsidR="00000000" w:rsidRDefault="0069655B">
      <w:pPr>
        <w:pStyle w:val="af1"/>
        <w:rPr>
          <w:rtl/>
        </w:rPr>
      </w:pPr>
      <w:r>
        <w:rPr>
          <w:rFonts w:hint="eastAsia"/>
          <w:rtl/>
        </w:rPr>
        <w:t>היו</w:t>
      </w:r>
      <w:r>
        <w:rPr>
          <w:rtl/>
        </w:rPr>
        <w:t>"ר ראובן ריבלין:</w:t>
      </w:r>
    </w:p>
    <w:p w14:paraId="27D4EA46" w14:textId="77777777" w:rsidR="00000000" w:rsidRDefault="0069655B">
      <w:pPr>
        <w:pStyle w:val="a0"/>
        <w:rPr>
          <w:rFonts w:hint="cs"/>
          <w:rtl/>
        </w:rPr>
      </w:pPr>
    </w:p>
    <w:p w14:paraId="2E2C5A65" w14:textId="77777777" w:rsidR="00000000" w:rsidRDefault="0069655B">
      <w:pPr>
        <w:pStyle w:val="a0"/>
        <w:ind w:firstLine="0"/>
        <w:rPr>
          <w:rFonts w:hint="cs"/>
          <w:rtl/>
        </w:rPr>
      </w:pPr>
      <w:r>
        <w:rPr>
          <w:rFonts w:hint="cs"/>
          <w:rtl/>
        </w:rPr>
        <w:tab/>
        <w:t xml:space="preserve">חברת הכנסת אילנה כהן, את מפריעה. </w:t>
      </w:r>
    </w:p>
    <w:p w14:paraId="76949BCC" w14:textId="77777777" w:rsidR="00000000" w:rsidRDefault="0069655B">
      <w:pPr>
        <w:pStyle w:val="a0"/>
        <w:ind w:firstLine="0"/>
        <w:rPr>
          <w:rFonts w:hint="cs"/>
          <w:rtl/>
        </w:rPr>
      </w:pPr>
    </w:p>
    <w:p w14:paraId="3E29C969" w14:textId="77777777" w:rsidR="00000000" w:rsidRDefault="0069655B">
      <w:pPr>
        <w:pStyle w:val="-"/>
        <w:rPr>
          <w:rtl/>
        </w:rPr>
      </w:pPr>
      <w:bookmarkStart w:id="132" w:name="FS000001042T25_02_2004_12_36_58C"/>
      <w:r>
        <w:rPr>
          <w:rFonts w:hint="eastAsia"/>
          <w:rtl/>
        </w:rPr>
        <w:t>עמרם</w:t>
      </w:r>
      <w:r>
        <w:rPr>
          <w:rtl/>
        </w:rPr>
        <w:t xml:space="preserve"> מצנע (העבודה-מימד):</w:t>
      </w:r>
    </w:p>
    <w:p w14:paraId="642094FD" w14:textId="77777777" w:rsidR="00000000" w:rsidRDefault="0069655B">
      <w:pPr>
        <w:pStyle w:val="a0"/>
        <w:rPr>
          <w:rFonts w:hint="cs"/>
          <w:rtl/>
        </w:rPr>
      </w:pPr>
    </w:p>
    <w:bookmarkEnd w:id="132"/>
    <w:p w14:paraId="51009190" w14:textId="77777777" w:rsidR="00000000" w:rsidRDefault="0069655B">
      <w:pPr>
        <w:pStyle w:val="a0"/>
        <w:ind w:firstLine="720"/>
        <w:rPr>
          <w:rFonts w:hint="cs"/>
          <w:rtl/>
        </w:rPr>
      </w:pPr>
      <w:r>
        <w:rPr>
          <w:rFonts w:hint="cs"/>
          <w:rtl/>
        </w:rPr>
        <w:t>- - שאיננו חשוף בשבועות האחרונים למציאות בלתי נסבלת, ש</w:t>
      </w:r>
      <w:r>
        <w:rPr>
          <w:rFonts w:hint="cs"/>
          <w:rtl/>
        </w:rPr>
        <w:t>בה יש מגזר אחד במשק, אחד ויחיד, שאיננו זכאי לשכר גם כאשר הוא עובד, גם כאשר הוא ממלא את התחייבויותיו באופן מלא. את הדבר הזה צריך לתקן, לא רק בגלל הבעיה שיש היום, שאלפי עובדים אינם מקבלים את שכרם, אלא על מנת לפתור את הבעיה כך שלא יהיה מגזר כזה שאיננו מקבל את</w:t>
      </w:r>
      <w:r>
        <w:rPr>
          <w:rFonts w:hint="cs"/>
          <w:rtl/>
        </w:rPr>
        <w:t xml:space="preserve"> שכרו. עובדים, לפעמים שני בני-הזוג עובדים באותו מקום עבודה, חודשים ארוכים אינם מקבלים שכר.</w:t>
      </w:r>
    </w:p>
    <w:p w14:paraId="1DDD317C" w14:textId="77777777" w:rsidR="00000000" w:rsidRDefault="0069655B">
      <w:pPr>
        <w:pStyle w:val="a0"/>
        <w:ind w:firstLine="0"/>
        <w:rPr>
          <w:rFonts w:hint="cs"/>
          <w:rtl/>
        </w:rPr>
      </w:pPr>
    </w:p>
    <w:p w14:paraId="49C0124D" w14:textId="77777777" w:rsidR="00000000" w:rsidRDefault="0069655B">
      <w:pPr>
        <w:pStyle w:val="af1"/>
        <w:rPr>
          <w:rtl/>
        </w:rPr>
      </w:pPr>
      <w:r>
        <w:rPr>
          <w:rFonts w:hint="eastAsia"/>
          <w:rtl/>
        </w:rPr>
        <w:t>היו</w:t>
      </w:r>
      <w:r>
        <w:rPr>
          <w:rtl/>
        </w:rPr>
        <w:t>"ר ראובן ריבלין:</w:t>
      </w:r>
    </w:p>
    <w:p w14:paraId="688AECE9" w14:textId="77777777" w:rsidR="00000000" w:rsidRDefault="0069655B">
      <w:pPr>
        <w:pStyle w:val="a0"/>
        <w:rPr>
          <w:rFonts w:hint="cs"/>
          <w:rtl/>
        </w:rPr>
      </w:pPr>
    </w:p>
    <w:p w14:paraId="34AF97CA" w14:textId="77777777" w:rsidR="00000000" w:rsidRDefault="0069655B">
      <w:pPr>
        <w:pStyle w:val="a0"/>
        <w:ind w:firstLine="720"/>
        <w:rPr>
          <w:rFonts w:hint="cs"/>
          <w:rtl/>
        </w:rPr>
      </w:pPr>
      <w:r>
        <w:rPr>
          <w:rFonts w:hint="cs"/>
          <w:rtl/>
        </w:rPr>
        <w:t>חבר הכנסת גורלובסקי, אדוני לא מאמין עד כמה קולו רם ונישא. עד לכאן שומעים אותו כשהוא מדבר באוזנו של כחלון, ממלא-מקום יושב-ראש הכנסת.</w:t>
      </w:r>
    </w:p>
    <w:p w14:paraId="4F5EDE7F" w14:textId="77777777" w:rsidR="00000000" w:rsidRDefault="0069655B">
      <w:pPr>
        <w:pStyle w:val="a0"/>
        <w:ind w:firstLine="0"/>
        <w:rPr>
          <w:rFonts w:hint="cs"/>
          <w:rtl/>
        </w:rPr>
      </w:pPr>
    </w:p>
    <w:p w14:paraId="058A9E3C" w14:textId="77777777" w:rsidR="00000000" w:rsidRDefault="0069655B">
      <w:pPr>
        <w:pStyle w:val="-"/>
        <w:rPr>
          <w:rtl/>
        </w:rPr>
      </w:pPr>
      <w:bookmarkStart w:id="133" w:name="FS000001042T25_02_2004_12_39_01C"/>
      <w:r>
        <w:rPr>
          <w:rtl/>
        </w:rPr>
        <w:t xml:space="preserve">עמרם מצנע </w:t>
      </w:r>
      <w:r>
        <w:rPr>
          <w:rtl/>
        </w:rPr>
        <w:t>(העבודה-מימד):</w:t>
      </w:r>
    </w:p>
    <w:p w14:paraId="31E50D15" w14:textId="77777777" w:rsidR="00000000" w:rsidRDefault="0069655B">
      <w:pPr>
        <w:pStyle w:val="a0"/>
        <w:rPr>
          <w:rtl/>
        </w:rPr>
      </w:pPr>
    </w:p>
    <w:bookmarkEnd w:id="133"/>
    <w:p w14:paraId="3B33BBB1" w14:textId="77777777" w:rsidR="00000000" w:rsidRDefault="0069655B">
      <w:pPr>
        <w:pStyle w:val="a0"/>
        <w:rPr>
          <w:rFonts w:hint="cs"/>
          <w:rtl/>
        </w:rPr>
      </w:pPr>
      <w:r>
        <w:rPr>
          <w:rFonts w:hint="cs"/>
          <w:rtl/>
        </w:rPr>
        <w:t>האם אדוני עוצר את השעון?</w:t>
      </w:r>
    </w:p>
    <w:p w14:paraId="4AB43FB4" w14:textId="77777777" w:rsidR="00000000" w:rsidRDefault="0069655B">
      <w:pPr>
        <w:pStyle w:val="a0"/>
        <w:ind w:firstLine="0"/>
        <w:rPr>
          <w:rFonts w:hint="cs"/>
          <w:rtl/>
        </w:rPr>
      </w:pPr>
    </w:p>
    <w:p w14:paraId="7FFCC463" w14:textId="77777777" w:rsidR="00000000" w:rsidRDefault="0069655B">
      <w:pPr>
        <w:pStyle w:val="af1"/>
        <w:rPr>
          <w:rtl/>
        </w:rPr>
      </w:pPr>
      <w:r>
        <w:rPr>
          <w:rtl/>
        </w:rPr>
        <w:t>היו"ר ראובן ריבלין:</w:t>
      </w:r>
    </w:p>
    <w:p w14:paraId="1F070EAA" w14:textId="77777777" w:rsidR="00000000" w:rsidRDefault="0069655B">
      <w:pPr>
        <w:pStyle w:val="a0"/>
        <w:rPr>
          <w:rtl/>
        </w:rPr>
      </w:pPr>
    </w:p>
    <w:p w14:paraId="6CCA5D9B" w14:textId="77777777" w:rsidR="00000000" w:rsidRDefault="0069655B">
      <w:pPr>
        <w:pStyle w:val="a0"/>
        <w:rPr>
          <w:rFonts w:hint="cs"/>
          <w:rtl/>
        </w:rPr>
      </w:pPr>
      <w:r>
        <w:rPr>
          <w:rFonts w:hint="cs"/>
          <w:rtl/>
        </w:rPr>
        <w:t xml:space="preserve">בוודאי. </w:t>
      </w:r>
    </w:p>
    <w:p w14:paraId="2A75F8F3" w14:textId="77777777" w:rsidR="00000000" w:rsidRDefault="0069655B">
      <w:pPr>
        <w:pStyle w:val="a0"/>
        <w:ind w:firstLine="0"/>
        <w:rPr>
          <w:rFonts w:hint="cs"/>
          <w:rtl/>
        </w:rPr>
      </w:pPr>
    </w:p>
    <w:p w14:paraId="0ADC3CA6" w14:textId="77777777" w:rsidR="00000000" w:rsidRDefault="0069655B">
      <w:pPr>
        <w:pStyle w:val="-"/>
        <w:rPr>
          <w:rtl/>
        </w:rPr>
      </w:pPr>
      <w:bookmarkStart w:id="134" w:name="FS000001042T25_02_2004_12_38_48C"/>
      <w:bookmarkEnd w:id="134"/>
      <w:r>
        <w:rPr>
          <w:rtl/>
        </w:rPr>
        <w:t>עמרם מצנע (העבודה-מימד):</w:t>
      </w:r>
    </w:p>
    <w:p w14:paraId="3E0F72E3" w14:textId="77777777" w:rsidR="00000000" w:rsidRDefault="0069655B">
      <w:pPr>
        <w:pStyle w:val="a0"/>
        <w:rPr>
          <w:rtl/>
        </w:rPr>
      </w:pPr>
    </w:p>
    <w:p w14:paraId="71B74C59" w14:textId="77777777" w:rsidR="00000000" w:rsidRDefault="0069655B">
      <w:pPr>
        <w:pStyle w:val="a0"/>
        <w:ind w:firstLine="720"/>
        <w:rPr>
          <w:rFonts w:hint="cs"/>
          <w:rtl/>
        </w:rPr>
      </w:pPr>
      <w:r>
        <w:rPr>
          <w:rFonts w:hint="cs"/>
          <w:rtl/>
        </w:rPr>
        <w:t>אני פונה אליכם, חברי חברי הכנסת, לא רק לעמיתי באופוזיציה אלא גם לעמיתי בקואליציה. הנושא איננו פוליטי. ראוי שנתמודד עם הבעיה הזאת ונמצא דרך להפריד בין המאבק ש</w:t>
      </w:r>
      <w:r>
        <w:rPr>
          <w:rFonts w:hint="cs"/>
          <w:rtl/>
        </w:rPr>
        <w:t>ל הרשויות, של הממשלה. במציאות הבלתי-נסבלת של גירעונות גדולים ברשויות, ראוי שנמצא דרך להפריד ולשמור על זכויותיהם של העובדים כדי שיוכלו להתפרנס, דרך שבה נוכל להבטיח, באמצעות הביטוח הלאומי, את שכרם, ולו באמצעות מקדמות שלאחר מכן יוחזרו לקופה הציבורית על-ידי הר</w:t>
      </w:r>
      <w:r>
        <w:rPr>
          <w:rFonts w:hint="cs"/>
          <w:rtl/>
        </w:rPr>
        <w:t>שויות עצמן.</w:t>
      </w:r>
    </w:p>
    <w:p w14:paraId="1FF8E307" w14:textId="77777777" w:rsidR="00000000" w:rsidRDefault="0069655B">
      <w:pPr>
        <w:pStyle w:val="a0"/>
        <w:ind w:firstLine="0"/>
        <w:rPr>
          <w:rFonts w:hint="cs"/>
          <w:rtl/>
        </w:rPr>
      </w:pPr>
    </w:p>
    <w:p w14:paraId="2A2A3E37" w14:textId="77777777" w:rsidR="00000000" w:rsidRDefault="0069655B">
      <w:pPr>
        <w:pStyle w:val="a0"/>
        <w:ind w:firstLine="720"/>
        <w:rPr>
          <w:rFonts w:hint="cs"/>
          <w:rtl/>
        </w:rPr>
      </w:pPr>
      <w:r>
        <w:rPr>
          <w:rFonts w:hint="cs"/>
          <w:rtl/>
        </w:rPr>
        <w:t xml:space="preserve">היום מפעלים במגזר הפרטי מבוטחים </w:t>
      </w:r>
      <w:r>
        <w:rPr>
          <w:rtl/>
        </w:rPr>
        <w:t>–</w:t>
      </w:r>
      <w:r>
        <w:rPr>
          <w:rFonts w:hint="cs"/>
          <w:rtl/>
        </w:rPr>
        <w:t xml:space="preserve"> העובדים במפעלים במגזר הפרטי מבוטחים באמצעות הביטוח הלאומי לאפשרויות שכאלה. הם מבוטחים, וכאשר מפעל כזה פושט את הרגל, יש כונס נכסים </w:t>
      </w:r>
      <w:r>
        <w:rPr>
          <w:rtl/>
        </w:rPr>
        <w:t>–</w:t>
      </w:r>
      <w:r>
        <w:rPr>
          <w:rFonts w:hint="cs"/>
          <w:rtl/>
        </w:rPr>
        <w:t xml:space="preserve"> יש דרך שבה הביטוח הלאומי משלם מקדמות, במגבלות מסוימות, לעובדים כאלה. היחידים </w:t>
      </w:r>
      <w:r>
        <w:rPr>
          <w:rFonts w:hint="cs"/>
          <w:rtl/>
        </w:rPr>
        <w:t>שאינם נהנים מכך הם עובדי הרשויות המקומיות.</w:t>
      </w:r>
    </w:p>
    <w:p w14:paraId="31A18013" w14:textId="77777777" w:rsidR="00000000" w:rsidRDefault="0069655B">
      <w:pPr>
        <w:pStyle w:val="a0"/>
        <w:ind w:firstLine="0"/>
        <w:rPr>
          <w:rFonts w:hint="cs"/>
          <w:rtl/>
        </w:rPr>
      </w:pPr>
    </w:p>
    <w:p w14:paraId="1BBB264E" w14:textId="77777777" w:rsidR="00000000" w:rsidRDefault="0069655B">
      <w:pPr>
        <w:pStyle w:val="a0"/>
        <w:ind w:firstLine="720"/>
        <w:rPr>
          <w:rFonts w:hint="cs"/>
          <w:rtl/>
        </w:rPr>
      </w:pPr>
      <w:r>
        <w:rPr>
          <w:rFonts w:hint="cs"/>
          <w:rtl/>
        </w:rPr>
        <w:t xml:space="preserve">המימון צריך להיות באמצעות הביטוח הלאומי. הביטוח הלאומי יכול לגבות את כספו בחזרה, קודם כול באמצעות הרשויות עצמן. הלוא אין דבר כזה שרשות מתפרקת. בסופו של דבר, על-ידי תוכניות הבראה, על-ידי הזרמת כספים, על-ידי מינוי </w:t>
      </w:r>
      <w:r>
        <w:rPr>
          <w:rFonts w:hint="cs"/>
          <w:rtl/>
        </w:rPr>
        <w:t>ועדה קרואה, על-ידי פעולות שונות, הרשות מתיישרת ויכולה להחזיר את הכסף לביטוח הלאומי. אבל לא רק רשות: בהצעת החוק גם כספי ממשלה, מדינה, שמיועדים לרשות המקומית, יכולים להיות מופנים אל הביטוח הלאומי על מנת לממן באופן הזה אותו פרק זמן שבו נותנים לעובדים את השכר.</w:t>
      </w:r>
      <w:r>
        <w:rPr>
          <w:rFonts w:hint="cs"/>
          <w:rtl/>
        </w:rPr>
        <w:t xml:space="preserve"> </w:t>
      </w:r>
    </w:p>
    <w:p w14:paraId="75B94A29" w14:textId="77777777" w:rsidR="00000000" w:rsidRDefault="0069655B">
      <w:pPr>
        <w:pStyle w:val="a0"/>
        <w:ind w:firstLine="720"/>
        <w:rPr>
          <w:rFonts w:hint="cs"/>
          <w:rtl/>
        </w:rPr>
      </w:pPr>
    </w:p>
    <w:p w14:paraId="605F0034" w14:textId="77777777" w:rsidR="00000000" w:rsidRDefault="0069655B">
      <w:pPr>
        <w:pStyle w:val="a0"/>
        <w:ind w:firstLine="720"/>
        <w:rPr>
          <w:rFonts w:hint="cs"/>
          <w:rtl/>
        </w:rPr>
      </w:pPr>
      <w:r>
        <w:rPr>
          <w:rFonts w:hint="cs"/>
          <w:rtl/>
        </w:rPr>
        <w:t xml:space="preserve">אני יודע שהיום, גם כשהממשלה רוצה לעזור לרשויות בנושא השכר, היא איננה מסוגלת, כי חשבונות הבנקים של הרשויות מעוקלים. הדרך הזאת מאפשרת פתרון. </w:t>
      </w:r>
    </w:p>
    <w:p w14:paraId="3797A7BA" w14:textId="77777777" w:rsidR="00000000" w:rsidRDefault="0069655B">
      <w:pPr>
        <w:pStyle w:val="a0"/>
        <w:ind w:firstLine="720"/>
        <w:rPr>
          <w:rFonts w:hint="cs"/>
          <w:rtl/>
        </w:rPr>
      </w:pPr>
    </w:p>
    <w:p w14:paraId="500A666F" w14:textId="77777777" w:rsidR="00000000" w:rsidRDefault="0069655B">
      <w:pPr>
        <w:pStyle w:val="a0"/>
        <w:ind w:firstLine="720"/>
        <w:rPr>
          <w:rFonts w:hint="cs"/>
          <w:rtl/>
        </w:rPr>
      </w:pPr>
      <w:r>
        <w:rPr>
          <w:rFonts w:hint="cs"/>
          <w:rtl/>
        </w:rPr>
        <w:t xml:space="preserve">הדרך הזאת מאפשרת לנו, חברי הכנסת, למדינה, לא להתנער מאחריותה לאלפי עובדים שעומדים וזועקים בכיכרות </w:t>
      </w:r>
      <w:r>
        <w:rPr>
          <w:rtl/>
        </w:rPr>
        <w:t>–</w:t>
      </w:r>
      <w:r>
        <w:rPr>
          <w:rFonts w:hint="cs"/>
          <w:rtl/>
        </w:rPr>
        <w:t xml:space="preserve"> גם היום, גם </w:t>
      </w:r>
      <w:r>
        <w:rPr>
          <w:rFonts w:hint="cs"/>
          <w:rtl/>
        </w:rPr>
        <w:t xml:space="preserve">בשעה הזאת, למרות כל הניסיונות להתמודד ולפתור את הבעיה. </w:t>
      </w:r>
    </w:p>
    <w:p w14:paraId="3A087E53" w14:textId="77777777" w:rsidR="00000000" w:rsidRDefault="0069655B">
      <w:pPr>
        <w:pStyle w:val="a0"/>
        <w:ind w:firstLine="720"/>
        <w:rPr>
          <w:rFonts w:hint="cs"/>
          <w:rtl/>
        </w:rPr>
      </w:pPr>
    </w:p>
    <w:p w14:paraId="72E3135C" w14:textId="77777777" w:rsidR="00000000" w:rsidRDefault="0069655B">
      <w:pPr>
        <w:pStyle w:val="a0"/>
        <w:ind w:firstLine="720"/>
        <w:rPr>
          <w:rFonts w:hint="cs"/>
          <w:rtl/>
        </w:rPr>
      </w:pPr>
      <w:r>
        <w:rPr>
          <w:rFonts w:hint="cs"/>
          <w:rtl/>
        </w:rPr>
        <w:t>חברים יקרים, זו הצעה שמאפשרת להתמודד עם הבעיה. היא איננה פתרון של כל הבעיות, אבל היא מאפשרת פתרון. אנחנו נביא לסיום הנורמה הזאת של הלנת שכר ברשויות המקומיות, נורמה שכבר חצתה את כל הקווים האדומים, נור</w:t>
      </w:r>
      <w:r>
        <w:rPr>
          <w:rFonts w:hint="cs"/>
          <w:rtl/>
        </w:rPr>
        <w:t xml:space="preserve">מה שהפכה אלפי עובדים למובטלים אף-על-פי שהם עובדים, ואפילו אין יכולת לשלם להם דמי אבטלה. </w:t>
      </w:r>
    </w:p>
    <w:p w14:paraId="0C6AAF21" w14:textId="77777777" w:rsidR="00000000" w:rsidRDefault="0069655B">
      <w:pPr>
        <w:pStyle w:val="a0"/>
        <w:ind w:firstLine="0"/>
        <w:rPr>
          <w:rFonts w:hint="cs"/>
          <w:rtl/>
        </w:rPr>
      </w:pPr>
    </w:p>
    <w:p w14:paraId="73CD3E75" w14:textId="77777777" w:rsidR="00000000" w:rsidRDefault="0069655B">
      <w:pPr>
        <w:pStyle w:val="a0"/>
        <w:ind w:firstLine="720"/>
        <w:rPr>
          <w:rFonts w:hint="cs"/>
          <w:rtl/>
        </w:rPr>
      </w:pPr>
      <w:r>
        <w:rPr>
          <w:rFonts w:hint="cs"/>
          <w:rtl/>
        </w:rPr>
        <w:t>את המציאות הזאת צריך להביא לסיום. גם מערכות בתי-המשפט לא הצליחו להתמודד עם הבעיה, שכן גם פסקי-דין שניתנו, וניתנו פסקי-דין, מצאו את עצמם בסופו של דבר עומדים מול הבור ה</w:t>
      </w:r>
      <w:r>
        <w:rPr>
          <w:rFonts w:hint="cs"/>
          <w:rtl/>
        </w:rPr>
        <w:t xml:space="preserve">גדול הזה, שבחלק מהרשויות לא מאפשר אפילו לא לעקל, לא לפגוע, לא לאלץ ולא לחייב את הרשויות לשלם את השכר. </w:t>
      </w:r>
    </w:p>
    <w:p w14:paraId="23E1F48F" w14:textId="77777777" w:rsidR="00000000" w:rsidRDefault="0069655B">
      <w:pPr>
        <w:pStyle w:val="a0"/>
        <w:ind w:firstLine="720"/>
        <w:rPr>
          <w:rFonts w:hint="cs"/>
          <w:rtl/>
        </w:rPr>
      </w:pPr>
    </w:p>
    <w:p w14:paraId="2E6FD4B6" w14:textId="77777777" w:rsidR="00000000" w:rsidRDefault="0069655B">
      <w:pPr>
        <w:pStyle w:val="a0"/>
        <w:ind w:firstLine="720"/>
        <w:rPr>
          <w:rFonts w:hint="cs"/>
          <w:rtl/>
        </w:rPr>
      </w:pPr>
      <w:r>
        <w:rPr>
          <w:rFonts w:hint="cs"/>
          <w:rtl/>
        </w:rPr>
        <w:t>במציאות הזאת אני מתפלא על כך שהממשלה, שבעצם נושאת באחריות-על, באחריות הכוללת, גם לסדר התקין ברשויות, לא מצאה לנכון להשתתף ולתמוך בהצעה הזאת. אני מוכרח ל</w:t>
      </w:r>
      <w:r>
        <w:rPr>
          <w:rFonts w:hint="cs"/>
          <w:rtl/>
        </w:rPr>
        <w:t>ומר שאני מופתע. כשפניתי לשר הפנים השעיתי את הצעת החוק, השעיתי אותה פעם אחר פעם, כדי להיות מוכן לכל תיקון, לכל הסדר. דווקא השר שממונה על הרשויות המקומיות ונושא באחריות כוללת, גם כאשר אין לו אחריות ישירה בכל רשות ורשות, העמיד עצמו כמי שטוען את הטענה המרכזית,</w:t>
      </w:r>
      <w:r>
        <w:rPr>
          <w:rFonts w:hint="cs"/>
          <w:rtl/>
        </w:rPr>
        <w:t xml:space="preserve"> שהרשויות מנוהלות בצורה מופקרת. האצבע המאשימה של שר הפנים מופנית אל ראשי הרשויות, ויש בהם כאלה שאינם מנהלים את הרשויות כמו שצריך, אבל לא עולה על הדעת שהמצב יימשך בלי שאנחנו נותנים לו פתרון. </w:t>
      </w:r>
    </w:p>
    <w:p w14:paraId="13401DE4" w14:textId="77777777" w:rsidR="00000000" w:rsidRDefault="0069655B">
      <w:pPr>
        <w:pStyle w:val="a0"/>
        <w:ind w:firstLine="720"/>
        <w:rPr>
          <w:rFonts w:hint="cs"/>
          <w:rtl/>
        </w:rPr>
      </w:pPr>
    </w:p>
    <w:p w14:paraId="1DC76A27" w14:textId="77777777" w:rsidR="00000000" w:rsidRDefault="0069655B">
      <w:pPr>
        <w:pStyle w:val="a0"/>
        <w:ind w:firstLine="720"/>
        <w:rPr>
          <w:rFonts w:hint="cs"/>
          <w:rtl/>
        </w:rPr>
      </w:pPr>
      <w:r>
        <w:rPr>
          <w:rFonts w:hint="cs"/>
          <w:rtl/>
        </w:rPr>
        <w:t>אני רוצה שניקח אחריות במקום שבו הממשלה והרשויות המקומיות כושלות,</w:t>
      </w:r>
      <w:r>
        <w:rPr>
          <w:rFonts w:hint="cs"/>
          <w:rtl/>
        </w:rPr>
        <w:t xml:space="preserve"> ונאפשר לעובדים לקבל את שכרם. חברים יקרים, זו ההזדמנות להעביר את ההצעה לוועדה. יש לי נכונות לתקן את שנדרש לתקן על מנת שזה לא יהפוך להיות מין פתח לראשי רשויות למעול בתפקידם. אפשר לתקן, אפשר לשים מגבלות, אפשר לתת לשר הפנים יותר סמכויות מאשר הצעת החוק מציעה, </w:t>
      </w:r>
      <w:r>
        <w:rPr>
          <w:rFonts w:hint="cs"/>
          <w:rtl/>
        </w:rPr>
        <w:t>אבל צריך למצוא דרך כדי להתמודד בכנות וביושר עם הבעיה.</w:t>
      </w:r>
    </w:p>
    <w:p w14:paraId="06402819" w14:textId="77777777" w:rsidR="00000000" w:rsidRDefault="0069655B">
      <w:pPr>
        <w:pStyle w:val="a0"/>
        <w:ind w:firstLine="0"/>
        <w:rPr>
          <w:rFonts w:hint="cs"/>
          <w:rtl/>
        </w:rPr>
      </w:pPr>
    </w:p>
    <w:p w14:paraId="664EF6F6" w14:textId="77777777" w:rsidR="00000000" w:rsidRDefault="0069655B">
      <w:pPr>
        <w:pStyle w:val="a0"/>
        <w:ind w:firstLine="0"/>
        <w:rPr>
          <w:rFonts w:hint="cs"/>
          <w:rtl/>
        </w:rPr>
      </w:pPr>
      <w:r>
        <w:rPr>
          <w:rFonts w:hint="cs"/>
          <w:rtl/>
        </w:rPr>
        <w:tab/>
        <w:t xml:space="preserve">מכובדי היושב-ראש, אתה עצמך מכיר את הבעיה. יושבים פה רבים שמגיעים מהשלטון המקומי, רבים שמכירים את הבעיות ויודעים שאם אנחנו לא נמצא דרך להתמודד עם הבעיה הזאת - גם היום, במצב הקיים, אבל גם באירועים כאלה </w:t>
      </w:r>
      <w:r>
        <w:rPr>
          <w:rFonts w:hint="cs"/>
          <w:rtl/>
        </w:rPr>
        <w:t xml:space="preserve">בעתיד - אנחנו נפקיר אלפי עובדים למציאות כזאת שהיא בלתי נסבלת. </w:t>
      </w:r>
    </w:p>
    <w:p w14:paraId="7E6517D3" w14:textId="77777777" w:rsidR="00000000" w:rsidRDefault="0069655B">
      <w:pPr>
        <w:pStyle w:val="a0"/>
        <w:ind w:firstLine="0"/>
        <w:rPr>
          <w:rFonts w:hint="cs"/>
          <w:rtl/>
        </w:rPr>
      </w:pPr>
    </w:p>
    <w:p w14:paraId="074FFF67" w14:textId="77777777" w:rsidR="00000000" w:rsidRDefault="0069655B">
      <w:pPr>
        <w:pStyle w:val="a0"/>
        <w:ind w:firstLine="0"/>
        <w:rPr>
          <w:rFonts w:hint="cs"/>
          <w:rtl/>
        </w:rPr>
      </w:pPr>
      <w:r>
        <w:rPr>
          <w:rFonts w:hint="cs"/>
          <w:rtl/>
        </w:rPr>
        <w:tab/>
        <w:t xml:space="preserve">אני פונה אליכם ומבקש </w:t>
      </w:r>
      <w:r>
        <w:rPr>
          <w:rtl/>
        </w:rPr>
        <w:t>–</w:t>
      </w:r>
      <w:r>
        <w:rPr>
          <w:rFonts w:hint="cs"/>
          <w:rtl/>
        </w:rPr>
        <w:t xml:space="preserve"> ואני מבקש גם מהממשלה שתשקול שנית ותאפשר לחוק הזה לעבור, על מנת להתמודד עם בעיה כאובה, שמונחת על שולחננו יום-יום, שעה-שעה. תודה.</w:t>
      </w:r>
    </w:p>
    <w:p w14:paraId="2305CEBD" w14:textId="77777777" w:rsidR="00000000" w:rsidRDefault="0069655B">
      <w:pPr>
        <w:pStyle w:val="af1"/>
        <w:rPr>
          <w:rtl/>
        </w:rPr>
      </w:pPr>
      <w:r>
        <w:rPr>
          <w:rtl/>
        </w:rPr>
        <w:br/>
        <w:t>היו"ר משה כחלון:</w:t>
      </w:r>
    </w:p>
    <w:p w14:paraId="30D8E49B" w14:textId="77777777" w:rsidR="00000000" w:rsidRDefault="0069655B">
      <w:pPr>
        <w:pStyle w:val="a0"/>
        <w:rPr>
          <w:rtl/>
        </w:rPr>
      </w:pPr>
    </w:p>
    <w:p w14:paraId="0BC6CDC7" w14:textId="77777777" w:rsidR="00000000" w:rsidRDefault="0069655B">
      <w:pPr>
        <w:pStyle w:val="a0"/>
        <w:rPr>
          <w:rFonts w:hint="cs"/>
          <w:rtl/>
        </w:rPr>
      </w:pPr>
      <w:r>
        <w:rPr>
          <w:rFonts w:hint="cs"/>
          <w:rtl/>
        </w:rPr>
        <w:t>תודה רבה. סגן השר מיכ</w:t>
      </w:r>
      <w:r>
        <w:rPr>
          <w:rFonts w:hint="cs"/>
          <w:rtl/>
        </w:rPr>
        <w:t xml:space="preserve">אל רצון. </w:t>
      </w:r>
    </w:p>
    <w:p w14:paraId="64D0F8FF" w14:textId="77777777" w:rsidR="00000000" w:rsidRDefault="0069655B">
      <w:pPr>
        <w:pStyle w:val="a"/>
        <w:rPr>
          <w:rtl/>
        </w:rPr>
      </w:pPr>
      <w:r>
        <w:rPr>
          <w:rtl/>
        </w:rPr>
        <w:br/>
      </w:r>
      <w:bookmarkStart w:id="135" w:name="FS000001029T25_02_2004_12_35_25"/>
      <w:bookmarkStart w:id="136" w:name="_Toc69694905"/>
      <w:bookmarkEnd w:id="135"/>
      <w:r>
        <w:rPr>
          <w:rtl/>
        </w:rPr>
        <w:t>סגן שר התעשייה, המסחר והתעסוקה מיכאל רצון:</w:t>
      </w:r>
      <w:bookmarkEnd w:id="136"/>
    </w:p>
    <w:p w14:paraId="3FED4732" w14:textId="77777777" w:rsidR="00000000" w:rsidRDefault="0069655B">
      <w:pPr>
        <w:pStyle w:val="a0"/>
        <w:rPr>
          <w:rtl/>
        </w:rPr>
      </w:pPr>
    </w:p>
    <w:p w14:paraId="0CD12CF9" w14:textId="77777777" w:rsidR="00000000" w:rsidRDefault="0069655B">
      <w:pPr>
        <w:pStyle w:val="a0"/>
        <w:rPr>
          <w:rFonts w:hint="cs"/>
          <w:rtl/>
        </w:rPr>
      </w:pPr>
      <w:r>
        <w:rPr>
          <w:rFonts w:hint="cs"/>
          <w:rtl/>
        </w:rPr>
        <w:t>אדוני היושב-ראש, חברי חברי הכנסת, חבר הכנסת מצנע, הצעת החוק מכוונת, לכאורה, לסייע למגזר חלש של עובדי הרשויות, שהוא כביכול חסר הגנה במסגרת הוראות הביטוח הלאומי בדבר עובדיו של מעביד המצוי בפשיטת רגל או ב</w:t>
      </w:r>
      <w:r>
        <w:rPr>
          <w:rFonts w:hint="cs"/>
          <w:rtl/>
        </w:rPr>
        <w:t xml:space="preserve">פירוק. ואולם, בפועל, המנגנון המוצע בו מהווה הענקת פרס לרשויות מקומיות שנוהלו בצורה בלתי יעילה, תוך הטלת החיובים שנטלו על עצמן הרשויות כלפי עובדיהן, על הקופה הציבורית של הביטוח הלאומי. </w:t>
      </w:r>
    </w:p>
    <w:p w14:paraId="4FB6FDD6" w14:textId="77777777" w:rsidR="00000000" w:rsidRDefault="0069655B">
      <w:pPr>
        <w:pStyle w:val="af1"/>
        <w:rPr>
          <w:rtl/>
        </w:rPr>
      </w:pPr>
      <w:r>
        <w:rPr>
          <w:rtl/>
        </w:rPr>
        <w:br/>
        <w:t>היו"ר ראובן ריבלין:</w:t>
      </w:r>
    </w:p>
    <w:p w14:paraId="3A34C91E" w14:textId="77777777" w:rsidR="00000000" w:rsidRDefault="0069655B">
      <w:pPr>
        <w:pStyle w:val="a0"/>
        <w:rPr>
          <w:rtl/>
        </w:rPr>
      </w:pPr>
    </w:p>
    <w:p w14:paraId="16145D97" w14:textId="77777777" w:rsidR="00000000" w:rsidRDefault="0069655B">
      <w:pPr>
        <w:pStyle w:val="a0"/>
        <w:rPr>
          <w:rFonts w:hint="cs"/>
          <w:rtl/>
        </w:rPr>
      </w:pPr>
      <w:r>
        <w:rPr>
          <w:rFonts w:hint="cs"/>
          <w:rtl/>
        </w:rPr>
        <w:t>רבותי שם במפלגת העבודה, הדיונים הסיעתיים קצת מקשי</w:t>
      </w:r>
      <w:r>
        <w:rPr>
          <w:rFonts w:hint="cs"/>
          <w:rtl/>
        </w:rPr>
        <w:t>ם על סגן השר לענות לחבר מפלגתכם על הצעת חוק שהוא ביקש להגיש. בבקשה.</w:t>
      </w:r>
    </w:p>
    <w:p w14:paraId="26572D98" w14:textId="77777777" w:rsidR="00000000" w:rsidRDefault="0069655B">
      <w:pPr>
        <w:pStyle w:val="-"/>
        <w:rPr>
          <w:rtl/>
        </w:rPr>
      </w:pPr>
      <w:r>
        <w:rPr>
          <w:rtl/>
        </w:rPr>
        <w:br/>
      </w:r>
      <w:bookmarkStart w:id="137" w:name="FS000001029T25_02_2004_12_39_33C"/>
      <w:bookmarkEnd w:id="137"/>
      <w:r>
        <w:rPr>
          <w:rtl/>
        </w:rPr>
        <w:t>סגן שר התעשייה, המסחר והתעסוקה מיכאל רצון:</w:t>
      </w:r>
    </w:p>
    <w:p w14:paraId="797CDB7C" w14:textId="77777777" w:rsidR="00000000" w:rsidRDefault="0069655B">
      <w:pPr>
        <w:pStyle w:val="a0"/>
        <w:rPr>
          <w:rtl/>
        </w:rPr>
      </w:pPr>
    </w:p>
    <w:p w14:paraId="45FD17E3" w14:textId="77777777" w:rsidR="00000000" w:rsidRDefault="0069655B">
      <w:pPr>
        <w:pStyle w:val="a0"/>
        <w:rPr>
          <w:rFonts w:hint="cs"/>
          <w:rtl/>
        </w:rPr>
      </w:pPr>
      <w:r>
        <w:rPr>
          <w:rFonts w:hint="cs"/>
          <w:rtl/>
        </w:rPr>
        <w:t>ההצעה מספקת מקור חלופי למימון הרשויות המקומיות, שבמקום שיכסו את הוצאותיהן מתקציבן, הרי את שכר העובדים הן יכולות לשלם מקופת הביטוח הלאומי, באיחו</w:t>
      </w:r>
      <w:r>
        <w:rPr>
          <w:rFonts w:hint="cs"/>
          <w:rtl/>
        </w:rPr>
        <w:t>ר של שלושה חודשים ובתוספת נדיבה של פיצויי הלנה. הדבר מזמין לפעולה שלא כדין, מתואמת בין הרשות המעבידה לבין עובדיה.</w:t>
      </w:r>
    </w:p>
    <w:p w14:paraId="198A326A" w14:textId="77777777" w:rsidR="00000000" w:rsidRDefault="0069655B">
      <w:pPr>
        <w:pStyle w:val="a0"/>
        <w:rPr>
          <w:rFonts w:hint="cs"/>
          <w:rtl/>
        </w:rPr>
      </w:pPr>
    </w:p>
    <w:p w14:paraId="65BCC2E7" w14:textId="77777777" w:rsidR="00000000" w:rsidRDefault="0069655B">
      <w:pPr>
        <w:pStyle w:val="a0"/>
        <w:rPr>
          <w:rFonts w:hint="cs"/>
          <w:rtl/>
        </w:rPr>
      </w:pPr>
      <w:r>
        <w:rPr>
          <w:rFonts w:hint="cs"/>
          <w:rtl/>
        </w:rPr>
        <w:t>כמו כן, הרשויות המקומיות אינן נמצאות בסכנה אמיתית של "פשיטת רגל", שהרי הן ממשיכות לספק שירותים לתושבים - אם לא באמצעות המועצה, כאשר זו אינה מ</w:t>
      </w:r>
      <w:r>
        <w:rPr>
          <w:rFonts w:hint="cs"/>
          <w:rtl/>
        </w:rPr>
        <w:t xml:space="preserve">צליחה למלא את תפקידיה, הרי באמצעות ועדה ממונה. </w:t>
      </w:r>
    </w:p>
    <w:p w14:paraId="158E132E" w14:textId="77777777" w:rsidR="00000000" w:rsidRDefault="0069655B">
      <w:pPr>
        <w:pStyle w:val="af1"/>
        <w:rPr>
          <w:rtl/>
        </w:rPr>
      </w:pPr>
      <w:r>
        <w:rPr>
          <w:rtl/>
        </w:rPr>
        <w:br/>
      </w:r>
      <w:r>
        <w:rPr>
          <w:rFonts w:hint="cs"/>
          <w:rtl/>
        </w:rPr>
        <w:br/>
      </w:r>
      <w:r>
        <w:rPr>
          <w:rtl/>
        </w:rPr>
        <w:t>היו"ר ראובן ריבלין:</w:t>
      </w:r>
    </w:p>
    <w:p w14:paraId="06827779" w14:textId="77777777" w:rsidR="00000000" w:rsidRDefault="0069655B">
      <w:pPr>
        <w:pStyle w:val="a0"/>
        <w:rPr>
          <w:rtl/>
        </w:rPr>
      </w:pPr>
    </w:p>
    <w:p w14:paraId="562E136E" w14:textId="77777777" w:rsidR="00000000" w:rsidRDefault="0069655B">
      <w:pPr>
        <w:pStyle w:val="a0"/>
        <w:rPr>
          <w:rFonts w:hint="cs"/>
          <w:rtl/>
        </w:rPr>
      </w:pPr>
      <w:r>
        <w:rPr>
          <w:rFonts w:hint="cs"/>
          <w:rtl/>
        </w:rPr>
        <w:t xml:space="preserve">כבוד סגן השר, יש רעש, אבל הרעש בא מכל חלקי הבית, ואנחנו צריכים להצביע, אז אם אני אוציא אותם החוצה - אחר כך איך הם יבואו להצביע? זה גורלנו בימי רביעי. רבותי, באמת, מי שרוצה פה דיבורים - </w:t>
      </w:r>
      <w:r>
        <w:rPr>
          <w:rFonts w:hint="cs"/>
          <w:rtl/>
        </w:rPr>
        <w:t xml:space="preserve">בעיקר בעמידה - יצא החוצה. מה קרה? סגן השר לא יכול להשיב, אפילו הוא רוצה לשמוע את עצמו. </w:t>
      </w:r>
    </w:p>
    <w:p w14:paraId="40AC3ED3" w14:textId="77777777" w:rsidR="00000000" w:rsidRDefault="0069655B">
      <w:pPr>
        <w:pStyle w:val="af0"/>
        <w:rPr>
          <w:rtl/>
        </w:rPr>
      </w:pPr>
      <w:r>
        <w:rPr>
          <w:rtl/>
        </w:rPr>
        <w:br/>
        <w:t>שר התשתיות הלאומיות יוסף פריצקי:</w:t>
      </w:r>
    </w:p>
    <w:p w14:paraId="2AF2F2A8" w14:textId="77777777" w:rsidR="00000000" w:rsidRDefault="0069655B">
      <w:pPr>
        <w:pStyle w:val="a0"/>
        <w:rPr>
          <w:rtl/>
        </w:rPr>
      </w:pPr>
    </w:p>
    <w:p w14:paraId="4553CDE1" w14:textId="77777777" w:rsidR="00000000" w:rsidRDefault="0069655B">
      <w:pPr>
        <w:pStyle w:val="a0"/>
        <w:rPr>
          <w:rFonts w:hint="cs"/>
          <w:rtl/>
        </w:rPr>
      </w:pPr>
      <w:r>
        <w:rPr>
          <w:rFonts w:hint="cs"/>
          <w:rtl/>
        </w:rPr>
        <w:t>- - -</w:t>
      </w:r>
    </w:p>
    <w:p w14:paraId="3B0E0914" w14:textId="77777777" w:rsidR="00000000" w:rsidRDefault="0069655B">
      <w:pPr>
        <w:pStyle w:val="-"/>
        <w:rPr>
          <w:rtl/>
        </w:rPr>
      </w:pPr>
      <w:r>
        <w:rPr>
          <w:rtl/>
        </w:rPr>
        <w:br/>
      </w:r>
      <w:bookmarkStart w:id="138" w:name="FS000001029T25_02_2004_12_44_17C"/>
      <w:bookmarkEnd w:id="138"/>
      <w:r>
        <w:rPr>
          <w:rtl/>
        </w:rPr>
        <w:t>סגן שר התעשייה, המסחר והתעסוקה מיכאל רצון:</w:t>
      </w:r>
    </w:p>
    <w:p w14:paraId="247F2407" w14:textId="77777777" w:rsidR="00000000" w:rsidRDefault="0069655B">
      <w:pPr>
        <w:pStyle w:val="a0"/>
        <w:rPr>
          <w:rtl/>
        </w:rPr>
      </w:pPr>
    </w:p>
    <w:p w14:paraId="3C95D944" w14:textId="77777777" w:rsidR="00000000" w:rsidRDefault="0069655B">
      <w:pPr>
        <w:pStyle w:val="a0"/>
        <w:rPr>
          <w:rFonts w:hint="cs"/>
          <w:rtl/>
        </w:rPr>
      </w:pPr>
      <w:r>
        <w:rPr>
          <w:rFonts w:hint="cs"/>
          <w:rtl/>
        </w:rPr>
        <w:t>לפיכך, הרשות המקומית צריכה לנהל בצורה יעילה והוגנת את ענייניה, ולא להחיל את החיובי</w:t>
      </w:r>
      <w:r>
        <w:rPr>
          <w:rFonts w:hint="cs"/>
          <w:rtl/>
        </w:rPr>
        <w:t xml:space="preserve">ם על הביטוח הלאומי. </w:t>
      </w:r>
    </w:p>
    <w:p w14:paraId="5BBCCC6F" w14:textId="77777777" w:rsidR="00000000" w:rsidRDefault="0069655B">
      <w:pPr>
        <w:pStyle w:val="af1"/>
        <w:rPr>
          <w:rtl/>
        </w:rPr>
      </w:pPr>
      <w:r>
        <w:rPr>
          <w:rtl/>
        </w:rPr>
        <w:br/>
        <w:t>היו"ר ראובן ריבלין:</w:t>
      </w:r>
    </w:p>
    <w:p w14:paraId="74FBAA25" w14:textId="77777777" w:rsidR="00000000" w:rsidRDefault="0069655B">
      <w:pPr>
        <w:pStyle w:val="a0"/>
        <w:rPr>
          <w:rtl/>
        </w:rPr>
      </w:pPr>
    </w:p>
    <w:p w14:paraId="75BB35E3" w14:textId="77777777" w:rsidR="00000000" w:rsidRDefault="0069655B">
      <w:pPr>
        <w:pStyle w:val="a0"/>
        <w:rPr>
          <w:rFonts w:hint="cs"/>
          <w:rtl/>
        </w:rPr>
      </w:pPr>
      <w:r>
        <w:rPr>
          <w:rFonts w:hint="cs"/>
          <w:rtl/>
        </w:rPr>
        <w:t>חבר הכנסת הרצוג, בדרך כלל הוא יודע - אפילו הוא לא נמצא פה.</w:t>
      </w:r>
    </w:p>
    <w:p w14:paraId="2A0F4DC3" w14:textId="77777777" w:rsidR="00000000" w:rsidRDefault="0069655B">
      <w:pPr>
        <w:pStyle w:val="-"/>
        <w:rPr>
          <w:rtl/>
        </w:rPr>
      </w:pPr>
      <w:r>
        <w:rPr>
          <w:rtl/>
        </w:rPr>
        <w:br/>
      </w:r>
      <w:bookmarkStart w:id="139" w:name="FS000001029T25_02_2004_12_45_13C"/>
      <w:bookmarkEnd w:id="139"/>
      <w:r>
        <w:rPr>
          <w:rtl/>
        </w:rPr>
        <w:t>סגן שר התעשייה, המסחר והתעסוקה מיכאל רצון:</w:t>
      </w:r>
    </w:p>
    <w:p w14:paraId="2826F4E7" w14:textId="77777777" w:rsidR="00000000" w:rsidRDefault="0069655B">
      <w:pPr>
        <w:pStyle w:val="a0"/>
        <w:rPr>
          <w:rtl/>
        </w:rPr>
      </w:pPr>
    </w:p>
    <w:p w14:paraId="798E0B32" w14:textId="77777777" w:rsidR="00000000" w:rsidRDefault="0069655B">
      <w:pPr>
        <w:pStyle w:val="a0"/>
        <w:rPr>
          <w:rFonts w:hint="cs"/>
          <w:rtl/>
        </w:rPr>
      </w:pPr>
      <w:r>
        <w:rPr>
          <w:rFonts w:hint="cs"/>
          <w:rtl/>
        </w:rPr>
        <w:t>ההצעה יוצרת אבסורדים שונים. די ששליש מהעובדים לא קיבל 50% משכרו במשך שלושה חודשים, וכבר תקום לעובדים הזכות לק</w:t>
      </w:r>
      <w:r>
        <w:rPr>
          <w:rFonts w:hint="cs"/>
          <w:rtl/>
        </w:rPr>
        <w:t xml:space="preserve">בל את השכר - לרבות פיצויי הלנה - מהביטוח הלאומי. </w:t>
      </w:r>
    </w:p>
    <w:p w14:paraId="59506FBA" w14:textId="77777777" w:rsidR="00000000" w:rsidRDefault="0069655B">
      <w:pPr>
        <w:pStyle w:val="af0"/>
        <w:rPr>
          <w:rtl/>
        </w:rPr>
      </w:pPr>
      <w:r>
        <w:rPr>
          <w:rtl/>
        </w:rPr>
        <w:br/>
        <w:t>חיים כץ (הליכוד):</w:t>
      </w:r>
    </w:p>
    <w:p w14:paraId="7DDB286E" w14:textId="77777777" w:rsidR="00000000" w:rsidRDefault="0069655B">
      <w:pPr>
        <w:pStyle w:val="a0"/>
        <w:rPr>
          <w:rtl/>
        </w:rPr>
      </w:pPr>
    </w:p>
    <w:p w14:paraId="5BAAF972" w14:textId="77777777" w:rsidR="00000000" w:rsidRDefault="0069655B">
      <w:pPr>
        <w:pStyle w:val="a0"/>
        <w:rPr>
          <w:rFonts w:hint="cs"/>
          <w:rtl/>
        </w:rPr>
      </w:pPr>
      <w:r>
        <w:rPr>
          <w:rFonts w:hint="cs"/>
          <w:rtl/>
        </w:rPr>
        <w:t>למה שלא יקבלו במשך שלושה חודשים את המשכורת? - - -</w:t>
      </w:r>
    </w:p>
    <w:p w14:paraId="4930836C" w14:textId="77777777" w:rsidR="00000000" w:rsidRDefault="0069655B">
      <w:pPr>
        <w:pStyle w:val="-"/>
        <w:rPr>
          <w:rtl/>
        </w:rPr>
      </w:pPr>
      <w:r>
        <w:rPr>
          <w:rtl/>
        </w:rPr>
        <w:br/>
      </w:r>
      <w:bookmarkStart w:id="140" w:name="FS000001029T25_02_2004_12_46_23C"/>
      <w:bookmarkEnd w:id="140"/>
      <w:r>
        <w:rPr>
          <w:rtl/>
        </w:rPr>
        <w:t>סגן שר התעשייה, המסחר והתעסוקה מיכאל רצון:</w:t>
      </w:r>
    </w:p>
    <w:p w14:paraId="652EAD7C" w14:textId="77777777" w:rsidR="00000000" w:rsidRDefault="0069655B">
      <w:pPr>
        <w:pStyle w:val="a0"/>
        <w:rPr>
          <w:rtl/>
        </w:rPr>
      </w:pPr>
    </w:p>
    <w:p w14:paraId="4AC2536D" w14:textId="77777777" w:rsidR="00000000" w:rsidRDefault="0069655B">
      <w:pPr>
        <w:pStyle w:val="a0"/>
        <w:rPr>
          <w:rFonts w:hint="cs"/>
          <w:rtl/>
        </w:rPr>
      </w:pPr>
      <w:r>
        <w:rPr>
          <w:rFonts w:hint="cs"/>
          <w:rtl/>
        </w:rPr>
        <w:t>יש לשים לב - - -</w:t>
      </w:r>
    </w:p>
    <w:p w14:paraId="1C074D39" w14:textId="77777777" w:rsidR="00000000" w:rsidRDefault="0069655B">
      <w:pPr>
        <w:pStyle w:val="af1"/>
        <w:rPr>
          <w:rtl/>
        </w:rPr>
      </w:pPr>
      <w:r>
        <w:rPr>
          <w:rtl/>
        </w:rPr>
        <w:br/>
        <w:t>היו"ר ראובן ריבלין:</w:t>
      </w:r>
    </w:p>
    <w:p w14:paraId="5F2A4844" w14:textId="77777777" w:rsidR="00000000" w:rsidRDefault="0069655B">
      <w:pPr>
        <w:pStyle w:val="a0"/>
        <w:rPr>
          <w:rtl/>
        </w:rPr>
      </w:pPr>
    </w:p>
    <w:p w14:paraId="74233A42" w14:textId="77777777" w:rsidR="00000000" w:rsidRDefault="0069655B">
      <w:pPr>
        <w:pStyle w:val="a0"/>
        <w:rPr>
          <w:rFonts w:hint="cs"/>
          <w:rtl/>
        </w:rPr>
      </w:pPr>
      <w:r>
        <w:rPr>
          <w:rFonts w:hint="cs"/>
          <w:rtl/>
        </w:rPr>
        <w:t xml:space="preserve">חבר הכנסת כץ, סגן השר הבין היטב את שאלתך. </w:t>
      </w:r>
    </w:p>
    <w:p w14:paraId="067EE2DA" w14:textId="77777777" w:rsidR="00000000" w:rsidRDefault="0069655B">
      <w:pPr>
        <w:pStyle w:val="-"/>
        <w:rPr>
          <w:rtl/>
        </w:rPr>
      </w:pPr>
      <w:r>
        <w:rPr>
          <w:rtl/>
        </w:rPr>
        <w:br/>
      </w:r>
      <w:bookmarkStart w:id="141" w:name="FS000001029T25_02_2004_12_46_46C"/>
      <w:bookmarkEnd w:id="141"/>
      <w:r>
        <w:rPr>
          <w:rtl/>
        </w:rPr>
        <w:t>סגן שר ה</w:t>
      </w:r>
      <w:r>
        <w:rPr>
          <w:rtl/>
        </w:rPr>
        <w:t>תעשייה, המסחר והתעסוקה מיכאל רצון:</w:t>
      </w:r>
    </w:p>
    <w:p w14:paraId="4CD175D3" w14:textId="77777777" w:rsidR="00000000" w:rsidRDefault="0069655B">
      <w:pPr>
        <w:pStyle w:val="a0"/>
        <w:rPr>
          <w:rtl/>
        </w:rPr>
      </w:pPr>
    </w:p>
    <w:p w14:paraId="1AA1F513" w14:textId="77777777" w:rsidR="00000000" w:rsidRDefault="0069655B">
      <w:pPr>
        <w:pStyle w:val="a0"/>
        <w:rPr>
          <w:rFonts w:hint="cs"/>
          <w:rtl/>
        </w:rPr>
      </w:pPr>
      <w:r>
        <w:rPr>
          <w:rFonts w:hint="cs"/>
          <w:rtl/>
        </w:rPr>
        <w:t xml:space="preserve">יש לשים לב, שאין צורך שלעובדים אלה לא ישולם כל שכרם, אלא די בכך שלא שולמה מחצית שכרם. יש לשים לב שדי בשליש מהעובדים, וכך ייתכן ששני-השלישים האחרים מקבלים משכורות שמנות ומנופחות במועד. </w:t>
      </w:r>
    </w:p>
    <w:p w14:paraId="52439013" w14:textId="77777777" w:rsidR="00000000" w:rsidRDefault="0069655B">
      <w:pPr>
        <w:pStyle w:val="a0"/>
        <w:rPr>
          <w:rFonts w:hint="cs"/>
          <w:rtl/>
        </w:rPr>
      </w:pPr>
    </w:p>
    <w:p w14:paraId="04FB0F42" w14:textId="77777777" w:rsidR="00000000" w:rsidRDefault="0069655B">
      <w:pPr>
        <w:pStyle w:val="a0"/>
        <w:rPr>
          <w:rFonts w:hint="cs"/>
          <w:rtl/>
        </w:rPr>
      </w:pPr>
      <w:r>
        <w:rPr>
          <w:rFonts w:hint="cs"/>
          <w:rtl/>
        </w:rPr>
        <w:t>כמו כן, לפי ההצעה, הביטוח הלאומי ל</w:t>
      </w:r>
      <w:r>
        <w:rPr>
          <w:rFonts w:hint="cs"/>
          <w:rtl/>
        </w:rPr>
        <w:t>א ישלם רק סכום שיאפשר קיום בכבוד, אלא צריך יהיה לשלם את מלוא השכר - עד פי-שישה מהשכר הממוצע במשק.</w:t>
      </w:r>
    </w:p>
    <w:p w14:paraId="2E850F19" w14:textId="77777777" w:rsidR="00000000" w:rsidRDefault="0069655B">
      <w:pPr>
        <w:pStyle w:val="a0"/>
        <w:rPr>
          <w:rFonts w:hint="cs"/>
          <w:rtl/>
        </w:rPr>
      </w:pPr>
    </w:p>
    <w:p w14:paraId="41A10DCB" w14:textId="77777777" w:rsidR="00000000" w:rsidRDefault="0069655B">
      <w:pPr>
        <w:pStyle w:val="a0"/>
        <w:rPr>
          <w:rFonts w:hint="cs"/>
          <w:rtl/>
        </w:rPr>
      </w:pPr>
      <w:r>
        <w:rPr>
          <w:rFonts w:hint="cs"/>
          <w:rtl/>
        </w:rPr>
        <w:t>יש לזכור שלעובדים שאינם מקבלים שכר יש זכות תביעה אזרחית כנגד מעבידיהם לתשלום השכר, בתוספת פיצויי הלנה, וכאשר לא משולם כלל שכר, יש גם זכות תביעה אזרחית מכוח ח</w:t>
      </w:r>
      <w:r>
        <w:rPr>
          <w:rFonts w:hint="cs"/>
          <w:rtl/>
        </w:rPr>
        <w:t xml:space="preserve">וק שכר מינימום, וגם כאן קם חיוב פלילי בגין כך. חוק הגנת השכר קובע חיוב פלילי בגין אי-העברת תשלומים שנוכו ממשכורת, לקופות שלהן הם מיועדים. </w:t>
      </w:r>
    </w:p>
    <w:p w14:paraId="5A9B0B2C" w14:textId="77777777" w:rsidR="00000000" w:rsidRDefault="0069655B">
      <w:pPr>
        <w:pStyle w:val="af1"/>
        <w:rPr>
          <w:rtl/>
        </w:rPr>
      </w:pPr>
      <w:r>
        <w:rPr>
          <w:rtl/>
        </w:rPr>
        <w:br/>
        <w:t>היו"ר ראובן ריבלין:</w:t>
      </w:r>
    </w:p>
    <w:p w14:paraId="09087C71" w14:textId="77777777" w:rsidR="00000000" w:rsidRDefault="0069655B">
      <w:pPr>
        <w:pStyle w:val="a0"/>
        <w:rPr>
          <w:rtl/>
        </w:rPr>
      </w:pPr>
    </w:p>
    <w:p w14:paraId="259AAC48" w14:textId="77777777" w:rsidR="00000000" w:rsidRDefault="0069655B">
      <w:pPr>
        <w:pStyle w:val="a0"/>
        <w:rPr>
          <w:rFonts w:hint="cs"/>
          <w:rtl/>
        </w:rPr>
      </w:pPr>
      <w:r>
        <w:rPr>
          <w:rFonts w:hint="cs"/>
          <w:rtl/>
        </w:rPr>
        <w:t xml:space="preserve">תרים את המיקרופון קצת אליך, ואז אתה לפחות תשמע את עצמך, וכן הצופים. השאר - חבל על הזמן. </w:t>
      </w:r>
    </w:p>
    <w:p w14:paraId="39D00698" w14:textId="77777777" w:rsidR="00000000" w:rsidRDefault="0069655B">
      <w:pPr>
        <w:pStyle w:val="-"/>
        <w:rPr>
          <w:rtl/>
        </w:rPr>
      </w:pPr>
      <w:r>
        <w:rPr>
          <w:rtl/>
        </w:rPr>
        <w:br/>
      </w:r>
      <w:bookmarkStart w:id="142" w:name="FS000001029T25_02_2004_12_50_54C"/>
      <w:bookmarkEnd w:id="142"/>
      <w:r>
        <w:rPr>
          <w:rtl/>
        </w:rPr>
        <w:t>סגן ש</w:t>
      </w:r>
      <w:r>
        <w:rPr>
          <w:rtl/>
        </w:rPr>
        <w:t>ר התעשייה, המסחר והתעסוקה מיכאל רצון:</w:t>
      </w:r>
    </w:p>
    <w:p w14:paraId="7C99D726" w14:textId="77777777" w:rsidR="00000000" w:rsidRDefault="0069655B">
      <w:pPr>
        <w:pStyle w:val="a0"/>
        <w:rPr>
          <w:rtl/>
        </w:rPr>
      </w:pPr>
    </w:p>
    <w:p w14:paraId="34DFB628" w14:textId="77777777" w:rsidR="00000000" w:rsidRDefault="0069655B">
      <w:pPr>
        <w:pStyle w:val="a0"/>
        <w:rPr>
          <w:rFonts w:hint="cs"/>
          <w:rtl/>
        </w:rPr>
      </w:pPr>
      <w:r>
        <w:rPr>
          <w:rFonts w:hint="cs"/>
          <w:rtl/>
        </w:rPr>
        <w:t>דברי ההסבר של הצעת החוק עצמה מבהירים, שבתי-הדין לעבודה מאפשרים לעובד לזכות בתשלומים המגיעים לו בצורה יעילה. מכך עולה, שהמנגנונים הקיימים מספיקים ואין צורך בהצעת החוק.</w:t>
      </w:r>
    </w:p>
    <w:p w14:paraId="055BDEFF" w14:textId="77777777" w:rsidR="00000000" w:rsidRDefault="0069655B">
      <w:pPr>
        <w:pStyle w:val="a0"/>
        <w:rPr>
          <w:rFonts w:hint="cs"/>
          <w:rtl/>
        </w:rPr>
      </w:pPr>
    </w:p>
    <w:p w14:paraId="30869489" w14:textId="77777777" w:rsidR="00000000" w:rsidRDefault="0069655B">
      <w:pPr>
        <w:pStyle w:val="af1"/>
        <w:rPr>
          <w:rtl/>
        </w:rPr>
      </w:pPr>
      <w:r>
        <w:rPr>
          <w:rtl/>
        </w:rPr>
        <w:t>היו"ר ראובן ריבלין:</w:t>
      </w:r>
    </w:p>
    <w:p w14:paraId="35FD1294" w14:textId="77777777" w:rsidR="00000000" w:rsidRDefault="0069655B">
      <w:pPr>
        <w:pStyle w:val="a0"/>
        <w:rPr>
          <w:rtl/>
        </w:rPr>
      </w:pPr>
    </w:p>
    <w:p w14:paraId="48BE8431" w14:textId="77777777" w:rsidR="00000000" w:rsidRDefault="0069655B">
      <w:pPr>
        <w:pStyle w:val="a0"/>
        <w:rPr>
          <w:rFonts w:hint="cs"/>
          <w:rtl/>
        </w:rPr>
      </w:pPr>
      <w:r>
        <w:rPr>
          <w:rFonts w:hint="cs"/>
          <w:rtl/>
        </w:rPr>
        <w:t>דוד טל, אני מתחנן בפניך - תי</w:t>
      </w:r>
      <w:r>
        <w:rPr>
          <w:rFonts w:hint="cs"/>
          <w:rtl/>
        </w:rPr>
        <w:t>קח את חיים רמון, כי הוא מתקשה בשמיעה, ודבר אתו כמה שאתה רוצה, רק קצת רחוק מהפודיום; מבמת הנואמים, כמובן. בבקשה.</w:t>
      </w:r>
    </w:p>
    <w:p w14:paraId="4FE23021" w14:textId="77777777" w:rsidR="00000000" w:rsidRDefault="0069655B">
      <w:pPr>
        <w:pStyle w:val="-"/>
        <w:rPr>
          <w:rtl/>
        </w:rPr>
      </w:pPr>
      <w:r>
        <w:rPr>
          <w:rtl/>
        </w:rPr>
        <w:br/>
      </w:r>
      <w:bookmarkStart w:id="143" w:name="FS000001029T25_02_2004_12_52_08C"/>
      <w:bookmarkEnd w:id="143"/>
      <w:r>
        <w:rPr>
          <w:rtl/>
        </w:rPr>
        <w:t>סגן שר התעשייה, המסחר והתעסוקה מיכאל רצון:</w:t>
      </w:r>
    </w:p>
    <w:p w14:paraId="335D4425" w14:textId="77777777" w:rsidR="00000000" w:rsidRDefault="0069655B">
      <w:pPr>
        <w:pStyle w:val="a0"/>
        <w:rPr>
          <w:rtl/>
        </w:rPr>
      </w:pPr>
    </w:p>
    <w:p w14:paraId="1C0C1756" w14:textId="77777777" w:rsidR="00000000" w:rsidRDefault="0069655B">
      <w:pPr>
        <w:pStyle w:val="a0"/>
        <w:rPr>
          <w:rFonts w:hint="cs"/>
          <w:rtl/>
        </w:rPr>
      </w:pPr>
      <w:r>
        <w:rPr>
          <w:rFonts w:hint="cs"/>
          <w:rtl/>
        </w:rPr>
        <w:t>נראה, לפיכך, שהצעת החוק מעודדת פעילות בלתי תקינה של הרשויות המקומיות ומזמינה ניצול לרעה של ההוראות,</w:t>
      </w:r>
      <w:r>
        <w:rPr>
          <w:rFonts w:hint="cs"/>
          <w:rtl/>
        </w:rPr>
        <w:t xml:space="preserve"> לשם הגדלת תקציב הרשויות על חשבון קופת הביטוח הלאומי. </w:t>
      </w:r>
    </w:p>
    <w:p w14:paraId="16E7F432" w14:textId="77777777" w:rsidR="00000000" w:rsidRDefault="0069655B">
      <w:pPr>
        <w:pStyle w:val="a0"/>
        <w:rPr>
          <w:rFonts w:hint="cs"/>
          <w:rtl/>
        </w:rPr>
      </w:pPr>
    </w:p>
    <w:p w14:paraId="5B8FCD3F" w14:textId="77777777" w:rsidR="00000000" w:rsidRDefault="0069655B">
      <w:pPr>
        <w:pStyle w:val="a0"/>
        <w:rPr>
          <w:rFonts w:hint="cs"/>
          <w:rtl/>
        </w:rPr>
      </w:pPr>
      <w:r>
        <w:rPr>
          <w:rFonts w:hint="cs"/>
          <w:rtl/>
        </w:rPr>
        <w:t xml:space="preserve">לפיכך, הממשלה מתנגדת להצעת החוק. </w:t>
      </w:r>
    </w:p>
    <w:p w14:paraId="36C1D4BC" w14:textId="77777777" w:rsidR="00000000" w:rsidRDefault="0069655B">
      <w:pPr>
        <w:pStyle w:val="a0"/>
        <w:rPr>
          <w:rFonts w:hint="cs"/>
          <w:rtl/>
        </w:rPr>
      </w:pPr>
    </w:p>
    <w:p w14:paraId="450B0AE3" w14:textId="77777777" w:rsidR="00000000" w:rsidRDefault="0069655B">
      <w:pPr>
        <w:pStyle w:val="a0"/>
        <w:rPr>
          <w:rFonts w:hint="cs"/>
          <w:rtl/>
        </w:rPr>
      </w:pPr>
      <w:r>
        <w:rPr>
          <w:rFonts w:hint="cs"/>
          <w:rtl/>
        </w:rPr>
        <w:t>ברשותכם - חבר הכנסת עמרם מצנע - אנחנו כולנו עדים בחודשים האחרונים, כמו שאתה אמרת, למצוקה של הרשויות המקומיות. ואכן, המצוקה היא מצוקה גדולה, ובאמת יש צורך וחובה לבחון</w:t>
      </w:r>
      <w:r>
        <w:rPr>
          <w:rFonts w:hint="cs"/>
          <w:rtl/>
        </w:rPr>
        <w:t xml:space="preserve"> היטב את מערכת היחסים שבין השלטון המרכזי לבין השלטון המקומי, ולהסדיר את העניין הזה בצורה יסודית.</w:t>
      </w:r>
    </w:p>
    <w:p w14:paraId="53AD7118" w14:textId="77777777" w:rsidR="00000000" w:rsidRDefault="0069655B">
      <w:pPr>
        <w:pStyle w:val="a0"/>
        <w:rPr>
          <w:rFonts w:hint="cs"/>
          <w:rtl/>
        </w:rPr>
      </w:pPr>
    </w:p>
    <w:p w14:paraId="3FD87C43" w14:textId="77777777" w:rsidR="00000000" w:rsidRDefault="0069655B">
      <w:pPr>
        <w:pStyle w:val="a0"/>
        <w:rPr>
          <w:rFonts w:hint="cs"/>
          <w:rtl/>
        </w:rPr>
      </w:pPr>
      <w:r>
        <w:rPr>
          <w:rFonts w:hint="cs"/>
          <w:rtl/>
        </w:rPr>
        <w:t>במציאות הקיימת היום, שבה ראש מועצה שנכשל בתפקידו משאיר קופה גירעונית, שאין בה אפשרות לשלם שכר - חבר הכנסת בנלולו, אני מאוד רוצה שחבר הכנסת מצנע ישמע את דברי -</w:t>
      </w:r>
      <w:r>
        <w:rPr>
          <w:rFonts w:hint="cs"/>
          <w:rtl/>
        </w:rPr>
        <w:t xml:space="preserve"> ראש עירייה חדש, כמו לדוגמה בקריית-מלאכי, ראש העיר מוטי מלכה, שקיבל רשות בגירעון עצום, ועובדיו אינם מקבלים שכר במשך חודשים ארוכים, אכן הוא באופן אישי אינו יכול להיות אחראי למה שקרה לפני תקופתו. עם זאת, יש ראשי ערים רבים שקדנציה אחר קדנציה מכניסים את הקופה </w:t>
      </w:r>
      <w:r>
        <w:rPr>
          <w:rFonts w:hint="cs"/>
          <w:rtl/>
        </w:rPr>
        <w:t xml:space="preserve">לגירעון עצום, ואינם מנהלים את עירם באופן אחראי - עם משכורות מנופחות, עם תפקידים בלי סוף, עם עובדים שאינם עובדים. אלה, ודאי שלא צריך לתת להם פרס, ואי-אפשר להעמיס על הקופה הציבורית סכומי כסף שאינם נמצאים. </w:t>
      </w:r>
    </w:p>
    <w:p w14:paraId="6F23E84F" w14:textId="77777777" w:rsidR="00000000" w:rsidRDefault="0069655B">
      <w:pPr>
        <w:pStyle w:val="a0"/>
        <w:rPr>
          <w:rFonts w:hint="cs"/>
          <w:rtl/>
        </w:rPr>
      </w:pPr>
    </w:p>
    <w:p w14:paraId="4F9413F6" w14:textId="77777777" w:rsidR="00000000" w:rsidRDefault="0069655B">
      <w:pPr>
        <w:pStyle w:val="a0"/>
        <w:rPr>
          <w:rFonts w:hint="cs"/>
          <w:rtl/>
        </w:rPr>
      </w:pPr>
      <w:r>
        <w:rPr>
          <w:rFonts w:hint="cs"/>
          <w:rtl/>
        </w:rPr>
        <w:t>אני מבין שבימים האחרונים, או בשבועות האחרונים - בעק</w:t>
      </w:r>
      <w:r>
        <w:rPr>
          <w:rFonts w:hint="cs"/>
          <w:rtl/>
        </w:rPr>
        <w:t xml:space="preserve">בות השביתות והעיצומים - שר האוצר הגיע להסדר עם ראשי הרשויות ועם השלטון המרכזי, לקבלת תוספת תקציבית גדולה מאוד שאני מקווה שתפתור את הבעיה; וכמו שהיום עבר בישיבת הממשלה קיצוץ התקציב - אני מקווה שזה יביא לפתרון הבעיה של הרשויות המקומיות. </w:t>
      </w:r>
    </w:p>
    <w:p w14:paraId="7ECEA88B" w14:textId="77777777" w:rsidR="00000000" w:rsidRDefault="0069655B">
      <w:pPr>
        <w:pStyle w:val="a0"/>
        <w:rPr>
          <w:rFonts w:hint="cs"/>
          <w:rtl/>
        </w:rPr>
      </w:pPr>
    </w:p>
    <w:p w14:paraId="5924D714" w14:textId="77777777" w:rsidR="00000000" w:rsidRDefault="0069655B">
      <w:pPr>
        <w:pStyle w:val="a0"/>
        <w:rPr>
          <w:rFonts w:hint="cs"/>
          <w:rtl/>
        </w:rPr>
      </w:pPr>
      <w:r>
        <w:rPr>
          <w:rFonts w:hint="cs"/>
          <w:rtl/>
        </w:rPr>
        <w:t xml:space="preserve">לכן, הממשלה מתנגדת </w:t>
      </w:r>
      <w:r>
        <w:rPr>
          <w:rFonts w:hint="cs"/>
          <w:rtl/>
        </w:rPr>
        <w:t>להצעת החוק הזאת. תודה.</w:t>
      </w:r>
    </w:p>
    <w:p w14:paraId="755BFA65" w14:textId="77777777" w:rsidR="00000000" w:rsidRDefault="0069655B">
      <w:pPr>
        <w:pStyle w:val="af1"/>
        <w:rPr>
          <w:rtl/>
        </w:rPr>
      </w:pPr>
      <w:r>
        <w:rPr>
          <w:rtl/>
        </w:rPr>
        <w:br/>
        <w:t>היו"ר ראובן ריבלין:</w:t>
      </w:r>
    </w:p>
    <w:p w14:paraId="64A1F69D" w14:textId="77777777" w:rsidR="00000000" w:rsidRDefault="0069655B">
      <w:pPr>
        <w:pStyle w:val="a0"/>
        <w:rPr>
          <w:rtl/>
        </w:rPr>
      </w:pPr>
    </w:p>
    <w:p w14:paraId="347EE40A" w14:textId="77777777" w:rsidR="00000000" w:rsidRDefault="0069655B">
      <w:pPr>
        <w:pStyle w:val="a0"/>
        <w:rPr>
          <w:rFonts w:hint="cs"/>
          <w:rtl/>
        </w:rPr>
      </w:pPr>
      <w:r>
        <w:rPr>
          <w:rFonts w:hint="cs"/>
          <w:rtl/>
        </w:rPr>
        <w:t xml:space="preserve">אדוני לא רוצה להביא דוגמאות נוספות מעוד רשויות מקומיות? אה, זה מספיק לך. לא רציתי לקפח אף רשות מקומית אחרת. אדוני, לא העליתי על דעתי שאתה רוצה לעשות את זה כדי למשוך זמן, חלילה. </w:t>
      </w:r>
    </w:p>
    <w:p w14:paraId="02FF28E8" w14:textId="77777777" w:rsidR="00000000" w:rsidRDefault="0069655B">
      <w:pPr>
        <w:pStyle w:val="a0"/>
        <w:rPr>
          <w:rFonts w:hint="cs"/>
          <w:rtl/>
        </w:rPr>
      </w:pPr>
    </w:p>
    <w:p w14:paraId="11D0F485" w14:textId="77777777" w:rsidR="00000000" w:rsidRDefault="0069655B">
      <w:pPr>
        <w:pStyle w:val="a0"/>
        <w:rPr>
          <w:rFonts w:hint="cs"/>
          <w:rtl/>
        </w:rPr>
      </w:pPr>
      <w:r>
        <w:rPr>
          <w:rFonts w:hint="cs"/>
          <w:rtl/>
        </w:rPr>
        <w:t>רבותי חברי הכנסת, הוא עמד במסגרת</w:t>
      </w:r>
      <w:r>
        <w:rPr>
          <w:rFonts w:hint="cs"/>
          <w:rtl/>
        </w:rPr>
        <w:t xml:space="preserve"> עשר הדקות. בבקשה, חבר הכנסת מצנע כמובן יכול להשיב. לרשות אדוני חמש דקות, אני בטוח שתסתפק בשלוש. </w:t>
      </w:r>
    </w:p>
    <w:p w14:paraId="18415A8D" w14:textId="77777777" w:rsidR="00000000" w:rsidRDefault="0069655B">
      <w:pPr>
        <w:pStyle w:val="-"/>
        <w:rPr>
          <w:rtl/>
        </w:rPr>
      </w:pPr>
      <w:r>
        <w:rPr>
          <w:rtl/>
        </w:rPr>
        <w:br/>
      </w:r>
      <w:bookmarkStart w:id="144" w:name="FS000001042T25_02_2004_13_09_47"/>
      <w:bookmarkEnd w:id="144"/>
      <w:r>
        <w:rPr>
          <w:rFonts w:hint="eastAsia"/>
          <w:rtl/>
        </w:rPr>
        <w:t>עמרם</w:t>
      </w:r>
      <w:r>
        <w:rPr>
          <w:rtl/>
        </w:rPr>
        <w:t xml:space="preserve"> מצנע (העבודה-מימד):</w:t>
      </w:r>
    </w:p>
    <w:p w14:paraId="1E3BA19A" w14:textId="77777777" w:rsidR="00000000" w:rsidRDefault="0069655B">
      <w:pPr>
        <w:pStyle w:val="a0"/>
        <w:rPr>
          <w:rFonts w:hint="cs"/>
          <w:rtl/>
        </w:rPr>
      </w:pPr>
    </w:p>
    <w:p w14:paraId="70B34445" w14:textId="77777777" w:rsidR="00000000" w:rsidRDefault="0069655B">
      <w:pPr>
        <w:pStyle w:val="a0"/>
        <w:rPr>
          <w:rFonts w:hint="cs"/>
          <w:rtl/>
        </w:rPr>
      </w:pPr>
      <w:r>
        <w:rPr>
          <w:rFonts w:hint="cs"/>
          <w:rtl/>
        </w:rPr>
        <w:t>אני יושב במקומי ופשוט לא מאמין למשמע אוזני. על מה אתה מדבר, סגן השר? אלפי עובדים אינם מקבלים שכר ואתה מדבר על מתן פרס לראשי רשויות.</w:t>
      </w:r>
      <w:r>
        <w:rPr>
          <w:rFonts w:hint="cs"/>
          <w:rtl/>
        </w:rPr>
        <w:t xml:space="preserve"> אתם מקצצים בלי חמלה ברשויות המקומיות ומחזירים לאחר מכן מאות מיליונים, ולא מבינים שראשי רשויות לא מסוגלים לתפקד ולמלא את אחריותם כלפי העובדים. אז אתה מדבר על פרס לראשי רשויות? יש לממשלה כלים. תמנו ועדות קרואות, תמנו חשבים מלווים, תפסיקו להעביר את התשלומים </w:t>
      </w:r>
      <w:r>
        <w:rPr>
          <w:rFonts w:hint="cs"/>
          <w:rtl/>
        </w:rPr>
        <w:t xml:space="preserve">שאתם מעבירים. יש לכם כלים, ברוך השם, מכאן ועד הודעה חדשה. </w:t>
      </w:r>
    </w:p>
    <w:p w14:paraId="284EF52B" w14:textId="77777777" w:rsidR="00000000" w:rsidRDefault="0069655B">
      <w:pPr>
        <w:pStyle w:val="a0"/>
        <w:rPr>
          <w:rFonts w:hint="cs"/>
          <w:rtl/>
        </w:rPr>
      </w:pPr>
    </w:p>
    <w:p w14:paraId="78202DE3" w14:textId="77777777" w:rsidR="00000000" w:rsidRDefault="0069655B">
      <w:pPr>
        <w:pStyle w:val="a0"/>
        <w:rPr>
          <w:rFonts w:hint="cs"/>
          <w:rtl/>
        </w:rPr>
      </w:pPr>
      <w:r>
        <w:rPr>
          <w:rFonts w:hint="cs"/>
          <w:rtl/>
        </w:rPr>
        <w:t xml:space="preserve">אתם מתעלמים מהבעיה האמיתית, כמו שאתם מתעלמים מהרבה מאוד בעיות שקיימות היום בחברה הישראלית. אנחנו יושבים כאן, שכרנו משולם בזמן, אף אחד לא מעלה על דעתו שיהיה פיגור של יום אחד. עובדים במפעלים פרטיים </w:t>
      </w:r>
      <w:r>
        <w:rPr>
          <w:rFonts w:hint="cs"/>
          <w:rtl/>
        </w:rPr>
        <w:t>בדרך כלל מקבלים את שכרם. יש ענישה כבדה מאוד, באמצעות חוק נגד הלנת שכר, ורק עובדי הרשויות והמועצות המקומיות אינם מקבלים את שכרם. אתם מוצאים רשות אחת, שתיים, שלוש, שבאמת פורקות עול, אבל מדובר על קרוב ל-20,000 עובדים. יש פה הצעה שיכולה להתמודד עם הבעיה. ממה א</w:t>
      </w:r>
      <w:r>
        <w:rPr>
          <w:rFonts w:hint="cs"/>
          <w:rtl/>
        </w:rPr>
        <w:t xml:space="preserve">תם מפחדים? </w:t>
      </w:r>
    </w:p>
    <w:p w14:paraId="058D514F" w14:textId="77777777" w:rsidR="00000000" w:rsidRDefault="0069655B">
      <w:pPr>
        <w:pStyle w:val="a0"/>
        <w:rPr>
          <w:rFonts w:hint="cs"/>
          <w:rtl/>
        </w:rPr>
      </w:pPr>
    </w:p>
    <w:p w14:paraId="1974F049" w14:textId="77777777" w:rsidR="00000000" w:rsidRDefault="0069655B">
      <w:pPr>
        <w:pStyle w:val="a0"/>
        <w:rPr>
          <w:rFonts w:hint="cs"/>
          <w:rtl/>
        </w:rPr>
      </w:pPr>
      <w:r>
        <w:rPr>
          <w:rFonts w:hint="cs"/>
          <w:rtl/>
        </w:rPr>
        <w:t>הביטוח הלאומי, זה חלק מתפקידיו. כל הכסף ישולם לו חזרה, אין פה עלות למדינה. יש פה צדק סוציאלי, צדק חברתי, ואתם מדברים על פרס ומפעילים משמעת קואליציונית של ברזל. יושב-ראש הקואליציה, זה באמת מה שחשוב? משמעת קואליציונית נגד העובדים? על מה אנחנו מד</w:t>
      </w:r>
      <w:r>
        <w:rPr>
          <w:rFonts w:hint="cs"/>
          <w:rtl/>
        </w:rPr>
        <w:t>ברים? מאיימים על חלק מהחברים שחתמו אתי על הצעת החוק הזאת. תיקנתי את הצעת החוק על-פי בקשתם. מאיימים עליהם בקואליציה, בהצעות חוק שלהם, שלא ייתנו להן לעבור. על מה אנחנו מדברים? איפה הקדושה? איפה המוסר? אלפי עובדים היום, אתמול, לא מקבלים שכר. ממה אתם נבהלים?</w:t>
      </w:r>
    </w:p>
    <w:p w14:paraId="3632D6EB" w14:textId="77777777" w:rsidR="00000000" w:rsidRDefault="0069655B">
      <w:pPr>
        <w:pStyle w:val="a0"/>
        <w:rPr>
          <w:rFonts w:hint="cs"/>
          <w:rtl/>
        </w:rPr>
      </w:pPr>
    </w:p>
    <w:p w14:paraId="576BCA44" w14:textId="77777777" w:rsidR="00000000" w:rsidRDefault="0069655B">
      <w:pPr>
        <w:pStyle w:val="a0"/>
        <w:rPr>
          <w:rFonts w:hint="cs"/>
          <w:rtl/>
        </w:rPr>
      </w:pPr>
      <w:r>
        <w:rPr>
          <w:rFonts w:hint="cs"/>
          <w:rtl/>
        </w:rPr>
        <w:t>כאשר כל הכלים כושלים, אתם צריכים להתחשב, למצוא דרך. גם בעת הזאת אני קורא לממשלה, קורא לקואליציה ולסיעותיה, בואו תתמכו. אני מוכן לכל תיקון לאחר הקריאה הטרומית, כדי שלא לתת פרס למי שכושל. אבל אין ליצור מצב שמי שאיננו אשם בזה, צריך היום לצאת לרחובות, להיכנס ל</w:t>
      </w:r>
      <w:r>
        <w:rPr>
          <w:rFonts w:hint="cs"/>
          <w:rtl/>
        </w:rPr>
        <w:t xml:space="preserve">הלוואות בלתי אפשריות, לא לשלם משכנתה, ואני לא צריך לספר לכם. כולנו ראינו את התמונות האלה לאורך השבועות והחודשים האחרונים, וקצרה ידכם. שרי ממשלת ישראל, קצרה ידכם מלהתמודד עם הבעיה ולפתור אותה. יש פה הצעה איך לעשות את זה, ואני מקווה מאוד שלפחות היד תרעד לכם </w:t>
      </w:r>
      <w:r>
        <w:rPr>
          <w:rFonts w:hint="cs"/>
          <w:rtl/>
        </w:rPr>
        <w:t>כאשר תלחצו על הכפתור. תודה.</w:t>
      </w:r>
    </w:p>
    <w:p w14:paraId="5D3B64D3" w14:textId="77777777" w:rsidR="00000000" w:rsidRDefault="0069655B">
      <w:pPr>
        <w:pStyle w:val="a0"/>
        <w:ind w:firstLine="0"/>
        <w:rPr>
          <w:rFonts w:hint="cs"/>
          <w:rtl/>
        </w:rPr>
      </w:pPr>
    </w:p>
    <w:p w14:paraId="4A97CF7D" w14:textId="77777777" w:rsidR="00000000" w:rsidRDefault="0069655B">
      <w:pPr>
        <w:pStyle w:val="af1"/>
        <w:rPr>
          <w:rtl/>
        </w:rPr>
      </w:pPr>
      <w:r>
        <w:rPr>
          <w:rtl/>
        </w:rPr>
        <w:t>היו"ר ראובן ריבלין:</w:t>
      </w:r>
    </w:p>
    <w:p w14:paraId="3CFFCA46" w14:textId="77777777" w:rsidR="00000000" w:rsidRDefault="0069655B">
      <w:pPr>
        <w:pStyle w:val="a0"/>
        <w:rPr>
          <w:rtl/>
        </w:rPr>
      </w:pPr>
    </w:p>
    <w:p w14:paraId="3BFFAD6E" w14:textId="77777777" w:rsidR="00000000" w:rsidRDefault="0069655B">
      <w:pPr>
        <w:pStyle w:val="a0"/>
        <w:rPr>
          <w:rFonts w:hint="cs"/>
          <w:rtl/>
        </w:rPr>
      </w:pPr>
      <w:r>
        <w:rPr>
          <w:rFonts w:hint="cs"/>
          <w:rtl/>
        </w:rPr>
        <w:t xml:space="preserve">תודה לחבר הכנסת עמרם מצנע. רבותי, חברי הכנסת, תם הדיון בסעיף זה, ואנחנו עוברים להצבעה ולהכרעה. </w:t>
      </w:r>
    </w:p>
    <w:p w14:paraId="5AAD322C" w14:textId="77777777" w:rsidR="00000000" w:rsidRDefault="0069655B">
      <w:pPr>
        <w:pStyle w:val="a0"/>
        <w:rPr>
          <w:rFonts w:hint="cs"/>
          <w:rtl/>
        </w:rPr>
      </w:pPr>
    </w:p>
    <w:p w14:paraId="416A9A53" w14:textId="77777777" w:rsidR="00000000" w:rsidRDefault="0069655B">
      <w:pPr>
        <w:pStyle w:val="a0"/>
        <w:rPr>
          <w:rFonts w:hint="cs"/>
          <w:rtl/>
        </w:rPr>
      </w:pPr>
      <w:r>
        <w:rPr>
          <w:rFonts w:hint="cs"/>
          <w:rtl/>
        </w:rPr>
        <w:t xml:space="preserve">ובכן, הצעת חוק הביטוח הלאומי (תיקון </w:t>
      </w:r>
      <w:r>
        <w:rPr>
          <w:rtl/>
        </w:rPr>
        <w:t>–</w:t>
      </w:r>
      <w:r>
        <w:rPr>
          <w:rFonts w:hint="cs"/>
          <w:rtl/>
        </w:rPr>
        <w:t xml:space="preserve"> ביטוח זכויות עובדי הרשויות המקומיות), התשס"ד-2004, של חבר הכנסת עמרם מצ</w:t>
      </w:r>
      <w:r>
        <w:rPr>
          <w:rFonts w:hint="cs"/>
          <w:rtl/>
        </w:rPr>
        <w:t>נע. נא לשבת, רבותי חברי הכנסת המבקשים להשתתף בהצבעה. מי בעד, מי נגד, מי נמנע?</w:t>
      </w:r>
    </w:p>
    <w:p w14:paraId="31AF41E9" w14:textId="77777777" w:rsidR="00000000" w:rsidRDefault="0069655B">
      <w:pPr>
        <w:pStyle w:val="ab"/>
        <w:bidi/>
        <w:rPr>
          <w:rFonts w:hint="cs"/>
          <w:rtl/>
        </w:rPr>
      </w:pPr>
    </w:p>
    <w:p w14:paraId="2B8066BB" w14:textId="77777777" w:rsidR="00000000" w:rsidRDefault="0069655B">
      <w:pPr>
        <w:pStyle w:val="ab"/>
        <w:bidi/>
        <w:rPr>
          <w:rFonts w:hint="cs"/>
          <w:rtl/>
        </w:rPr>
      </w:pPr>
      <w:r>
        <w:rPr>
          <w:rFonts w:hint="cs"/>
          <w:rtl/>
        </w:rPr>
        <w:t>הצבעה מס' 4</w:t>
      </w:r>
    </w:p>
    <w:p w14:paraId="77F1DAAA" w14:textId="77777777" w:rsidR="00000000" w:rsidRDefault="0069655B">
      <w:pPr>
        <w:pStyle w:val="a0"/>
        <w:rPr>
          <w:rFonts w:hint="cs"/>
          <w:rtl/>
        </w:rPr>
      </w:pPr>
    </w:p>
    <w:p w14:paraId="145E9795" w14:textId="77777777" w:rsidR="00000000" w:rsidRDefault="0069655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43</w:t>
      </w:r>
    </w:p>
    <w:p w14:paraId="0BE9F14B" w14:textId="77777777" w:rsidR="00000000" w:rsidRDefault="0069655B">
      <w:pPr>
        <w:pStyle w:val="ac"/>
        <w:bidi/>
        <w:rPr>
          <w:rFonts w:hint="cs"/>
          <w:rtl/>
        </w:rPr>
      </w:pPr>
      <w:r>
        <w:rPr>
          <w:rFonts w:hint="cs"/>
          <w:rtl/>
        </w:rPr>
        <w:t>בעד ההצעה להסיר מסדר-היום את הצעת החוק - 52</w:t>
      </w:r>
    </w:p>
    <w:p w14:paraId="28DA8CA2" w14:textId="77777777" w:rsidR="00000000" w:rsidRDefault="0069655B">
      <w:pPr>
        <w:pStyle w:val="ac"/>
        <w:bidi/>
        <w:rPr>
          <w:rFonts w:hint="cs"/>
          <w:rtl/>
        </w:rPr>
      </w:pPr>
      <w:r>
        <w:rPr>
          <w:rFonts w:hint="cs"/>
          <w:rtl/>
        </w:rPr>
        <w:t xml:space="preserve">נמנעים </w:t>
      </w:r>
      <w:r>
        <w:rPr>
          <w:rtl/>
        </w:rPr>
        <w:t>–</w:t>
      </w:r>
      <w:r>
        <w:rPr>
          <w:rFonts w:hint="cs"/>
          <w:rtl/>
        </w:rPr>
        <w:t xml:space="preserve"> אין</w:t>
      </w:r>
    </w:p>
    <w:p w14:paraId="6351FA24" w14:textId="77777777" w:rsidR="00000000" w:rsidRDefault="0069655B">
      <w:pPr>
        <w:pStyle w:val="ad"/>
        <w:bidi/>
        <w:rPr>
          <w:rFonts w:hint="cs"/>
          <w:rtl/>
        </w:rPr>
      </w:pPr>
      <w:r>
        <w:rPr>
          <w:rFonts w:hint="cs"/>
          <w:rtl/>
        </w:rPr>
        <w:t>ההצעה להסיר מסדר-היום את הצעת חוק הביטוח הלאומי (תיקו</w:t>
      </w:r>
      <w:r>
        <w:rPr>
          <w:rFonts w:hint="cs"/>
          <w:rtl/>
        </w:rPr>
        <w:t xml:space="preserve">ן </w:t>
      </w:r>
      <w:r>
        <w:rPr>
          <w:rtl/>
        </w:rPr>
        <w:t>–</w:t>
      </w:r>
      <w:r>
        <w:rPr>
          <w:rFonts w:hint="cs"/>
          <w:rtl/>
        </w:rPr>
        <w:t xml:space="preserve"> ביטוח זכויות עובדי הרשויות המקומיות), התשס"ד-2004, נתקבלה.</w:t>
      </w:r>
    </w:p>
    <w:p w14:paraId="5AF6285E" w14:textId="77777777" w:rsidR="00000000" w:rsidRDefault="0069655B">
      <w:pPr>
        <w:pStyle w:val="a0"/>
        <w:ind w:firstLine="0"/>
        <w:rPr>
          <w:rFonts w:hint="cs"/>
          <w:rtl/>
        </w:rPr>
      </w:pPr>
    </w:p>
    <w:p w14:paraId="30779091" w14:textId="77777777" w:rsidR="00000000" w:rsidRDefault="0069655B">
      <w:pPr>
        <w:pStyle w:val="af1"/>
        <w:rPr>
          <w:rtl/>
        </w:rPr>
      </w:pPr>
      <w:r>
        <w:rPr>
          <w:rtl/>
        </w:rPr>
        <w:t>היו"ר ראובן ריבלין:</w:t>
      </w:r>
    </w:p>
    <w:p w14:paraId="75F1CC29" w14:textId="77777777" w:rsidR="00000000" w:rsidRDefault="0069655B">
      <w:pPr>
        <w:pStyle w:val="a0"/>
        <w:rPr>
          <w:rtl/>
        </w:rPr>
      </w:pPr>
    </w:p>
    <w:p w14:paraId="583237A8" w14:textId="77777777" w:rsidR="00000000" w:rsidRDefault="0069655B">
      <w:pPr>
        <w:pStyle w:val="a0"/>
        <w:rPr>
          <w:rFonts w:hint="cs"/>
          <w:rtl/>
        </w:rPr>
      </w:pPr>
      <w:r>
        <w:rPr>
          <w:rFonts w:hint="cs"/>
          <w:rtl/>
        </w:rPr>
        <w:t xml:space="preserve">43 בעד, 52 נגד, אין נמנעים. אני קובע שהצעת חוק הביטוח הלאומי (תיקון </w:t>
      </w:r>
      <w:r>
        <w:rPr>
          <w:rtl/>
        </w:rPr>
        <w:t>–</w:t>
      </w:r>
      <w:r>
        <w:rPr>
          <w:rFonts w:hint="cs"/>
          <w:rtl/>
        </w:rPr>
        <w:t xml:space="preserve"> ביטוח זכויות עובדי הרשויות המקומיות), של חבר הכנסת עמרם מצנע, לא עברה. רבותי, אנחנו ממשיכים בסדר-היום</w:t>
      </w:r>
      <w:r>
        <w:rPr>
          <w:rFonts w:hint="cs"/>
          <w:rtl/>
        </w:rPr>
        <w:t>.</w:t>
      </w:r>
    </w:p>
    <w:p w14:paraId="198DFE20" w14:textId="77777777" w:rsidR="00000000" w:rsidRDefault="0069655B">
      <w:pPr>
        <w:pStyle w:val="a0"/>
        <w:ind w:firstLine="0"/>
        <w:rPr>
          <w:rFonts w:hint="cs"/>
          <w:rtl/>
        </w:rPr>
      </w:pPr>
    </w:p>
    <w:p w14:paraId="775AE026" w14:textId="77777777" w:rsidR="00000000" w:rsidRDefault="0069655B">
      <w:pPr>
        <w:pStyle w:val="a2"/>
        <w:rPr>
          <w:rtl/>
        </w:rPr>
      </w:pPr>
    </w:p>
    <w:p w14:paraId="7455F96D" w14:textId="77777777" w:rsidR="00000000" w:rsidRDefault="0069655B">
      <w:pPr>
        <w:pStyle w:val="a2"/>
        <w:rPr>
          <w:rFonts w:hint="cs"/>
          <w:rtl/>
        </w:rPr>
      </w:pPr>
      <w:bookmarkStart w:id="145" w:name="CS23068FI0023068T25_02_2004_13_22_34"/>
      <w:bookmarkStart w:id="146" w:name="_Toc69694906"/>
      <w:bookmarkEnd w:id="145"/>
      <w:r>
        <w:rPr>
          <w:rtl/>
        </w:rPr>
        <w:t>הצעת חוק המרשם הפלילי ותקנת השבים (תיקון - סמכות בית</w:t>
      </w:r>
      <w:r>
        <w:rPr>
          <w:rFonts w:hint="cs"/>
          <w:rtl/>
        </w:rPr>
        <w:t>-</w:t>
      </w:r>
      <w:r>
        <w:rPr>
          <w:rtl/>
        </w:rPr>
        <w:t xml:space="preserve">דין צבאי </w:t>
      </w:r>
      <w:r>
        <w:rPr>
          <w:rFonts w:hint="cs"/>
          <w:rtl/>
        </w:rPr>
        <w:br/>
      </w:r>
      <w:r>
        <w:rPr>
          <w:rtl/>
        </w:rPr>
        <w:t>ברישום פלילי), התשס"ד-2004</w:t>
      </w:r>
      <w:bookmarkEnd w:id="146"/>
    </w:p>
    <w:p w14:paraId="214ED2E5" w14:textId="77777777" w:rsidR="00000000" w:rsidRDefault="0069655B">
      <w:pPr>
        <w:pStyle w:val="a0"/>
        <w:ind w:firstLine="0"/>
        <w:rPr>
          <w:rFonts w:hint="cs"/>
          <w:rtl/>
        </w:rPr>
      </w:pPr>
      <w:r>
        <w:rPr>
          <w:rtl/>
        </w:rPr>
        <w:t>[נספחות.]</w:t>
      </w:r>
    </w:p>
    <w:p w14:paraId="67FD5E40" w14:textId="77777777" w:rsidR="00000000" w:rsidRDefault="0069655B">
      <w:pPr>
        <w:pStyle w:val="-0"/>
        <w:rPr>
          <w:rFonts w:hint="cs"/>
          <w:rtl/>
        </w:rPr>
      </w:pPr>
      <w:bookmarkStart w:id="147" w:name="_Toc69694907"/>
      <w:r>
        <w:rPr>
          <w:rFonts w:hint="cs"/>
          <w:rtl/>
        </w:rPr>
        <w:t xml:space="preserve">(הצעת חברת הכנסת אורית </w:t>
      </w:r>
      <w:r>
        <w:rPr>
          <w:rtl/>
        </w:rPr>
        <w:t>נוקד</w:t>
      </w:r>
      <w:r>
        <w:rPr>
          <w:rFonts w:hint="cs"/>
          <w:rtl/>
        </w:rPr>
        <w:t>)</w:t>
      </w:r>
      <w:bookmarkEnd w:id="147"/>
    </w:p>
    <w:p w14:paraId="7E15ACE4" w14:textId="77777777" w:rsidR="00000000" w:rsidRDefault="0069655B">
      <w:pPr>
        <w:pStyle w:val="-0"/>
        <w:rPr>
          <w:rFonts w:hint="cs"/>
          <w:rtl/>
        </w:rPr>
      </w:pPr>
    </w:p>
    <w:p w14:paraId="20969965" w14:textId="77777777" w:rsidR="00000000" w:rsidRDefault="0069655B">
      <w:pPr>
        <w:pStyle w:val="af1"/>
        <w:rPr>
          <w:rtl/>
        </w:rPr>
      </w:pPr>
      <w:r>
        <w:rPr>
          <w:rtl/>
        </w:rPr>
        <w:t>היו"ר ראובן ריבלין:</w:t>
      </w:r>
    </w:p>
    <w:p w14:paraId="4C878731" w14:textId="77777777" w:rsidR="00000000" w:rsidRDefault="0069655B">
      <w:pPr>
        <w:pStyle w:val="a0"/>
        <w:rPr>
          <w:rtl/>
        </w:rPr>
      </w:pPr>
    </w:p>
    <w:p w14:paraId="065A31EE" w14:textId="77777777" w:rsidR="00000000" w:rsidRDefault="0069655B">
      <w:pPr>
        <w:pStyle w:val="a0"/>
        <w:rPr>
          <w:rFonts w:hint="cs"/>
          <w:rtl/>
        </w:rPr>
      </w:pPr>
      <w:r>
        <w:rPr>
          <w:rFonts w:hint="cs"/>
          <w:rtl/>
        </w:rPr>
        <w:t xml:space="preserve">אנחנו עוברים להצעת חוק שמספרה פ/1781, המרשם הפלילי ותקנת השבים (תיקון </w:t>
      </w:r>
      <w:r>
        <w:rPr>
          <w:rtl/>
        </w:rPr>
        <w:t>–</w:t>
      </w:r>
      <w:r>
        <w:rPr>
          <w:rFonts w:hint="cs"/>
          <w:rtl/>
        </w:rPr>
        <w:t xml:space="preserve"> סמכות בית-דין צבאי ברישום פלי</w:t>
      </w:r>
      <w:r>
        <w:rPr>
          <w:rFonts w:hint="cs"/>
          <w:rtl/>
        </w:rPr>
        <w:t>לי), של חברת הכנסת אורית נוקד. גברתי, נא לעלות ולנמק. לרשותך עשר דקות. האם הוסכם פה שהממשלה לא משיבה? אם היא תשיב, הכנסת תצטרך להכריע. שר המשפטים, אדוני, האם יש הסכמה לא להשיב?</w:t>
      </w:r>
    </w:p>
    <w:p w14:paraId="4D3A23BE" w14:textId="77777777" w:rsidR="00000000" w:rsidRDefault="0069655B">
      <w:pPr>
        <w:pStyle w:val="a0"/>
        <w:ind w:firstLine="0"/>
        <w:rPr>
          <w:rFonts w:hint="cs"/>
          <w:rtl/>
        </w:rPr>
      </w:pPr>
    </w:p>
    <w:p w14:paraId="4A7A1746" w14:textId="77777777" w:rsidR="00000000" w:rsidRDefault="0069655B">
      <w:pPr>
        <w:pStyle w:val="af0"/>
        <w:rPr>
          <w:rtl/>
        </w:rPr>
      </w:pPr>
      <w:r>
        <w:rPr>
          <w:rFonts w:hint="eastAsia"/>
          <w:rtl/>
        </w:rPr>
        <w:t>שר</w:t>
      </w:r>
      <w:r>
        <w:rPr>
          <w:rtl/>
        </w:rPr>
        <w:t xml:space="preserve"> המשפטים יוסף לפיד:</w:t>
      </w:r>
    </w:p>
    <w:p w14:paraId="48DBBDCF" w14:textId="77777777" w:rsidR="00000000" w:rsidRDefault="0069655B">
      <w:pPr>
        <w:pStyle w:val="a0"/>
        <w:rPr>
          <w:rFonts w:hint="cs"/>
          <w:rtl/>
        </w:rPr>
      </w:pPr>
    </w:p>
    <w:p w14:paraId="310D7ED3" w14:textId="77777777" w:rsidR="00000000" w:rsidRDefault="0069655B">
      <w:pPr>
        <w:pStyle w:val="a0"/>
        <w:rPr>
          <w:rFonts w:hint="cs"/>
          <w:rtl/>
        </w:rPr>
      </w:pPr>
      <w:r>
        <w:rPr>
          <w:rFonts w:hint="cs"/>
          <w:rtl/>
        </w:rPr>
        <w:t>אנחנו מסכימים לא להשיב.</w:t>
      </w:r>
    </w:p>
    <w:p w14:paraId="6DC72936" w14:textId="77777777" w:rsidR="00000000" w:rsidRDefault="0069655B">
      <w:pPr>
        <w:pStyle w:val="a0"/>
        <w:ind w:firstLine="0"/>
        <w:rPr>
          <w:rFonts w:hint="cs"/>
          <w:rtl/>
        </w:rPr>
      </w:pPr>
    </w:p>
    <w:p w14:paraId="0C84DE2D" w14:textId="77777777" w:rsidR="00000000" w:rsidRDefault="0069655B">
      <w:pPr>
        <w:pStyle w:val="af1"/>
        <w:rPr>
          <w:rtl/>
        </w:rPr>
      </w:pPr>
      <w:r>
        <w:rPr>
          <w:rtl/>
        </w:rPr>
        <w:t>היו"ר ראובן ריבלין:</w:t>
      </w:r>
    </w:p>
    <w:p w14:paraId="604C2B01" w14:textId="77777777" w:rsidR="00000000" w:rsidRDefault="0069655B">
      <w:pPr>
        <w:pStyle w:val="a0"/>
        <w:rPr>
          <w:rtl/>
        </w:rPr>
      </w:pPr>
    </w:p>
    <w:p w14:paraId="651AAA37" w14:textId="77777777" w:rsidR="00000000" w:rsidRDefault="0069655B">
      <w:pPr>
        <w:pStyle w:val="a0"/>
        <w:rPr>
          <w:rFonts w:hint="cs"/>
          <w:rtl/>
        </w:rPr>
      </w:pPr>
      <w:r>
        <w:rPr>
          <w:rFonts w:hint="cs"/>
          <w:rtl/>
        </w:rPr>
        <w:t>בבקשה, חב</w:t>
      </w:r>
      <w:r>
        <w:rPr>
          <w:rFonts w:hint="cs"/>
          <w:rtl/>
        </w:rPr>
        <w:t>רת הכנסת נוקד.</w:t>
      </w:r>
    </w:p>
    <w:p w14:paraId="4B00EC8D" w14:textId="77777777" w:rsidR="00000000" w:rsidRDefault="0069655B">
      <w:pPr>
        <w:pStyle w:val="a0"/>
        <w:ind w:firstLine="0"/>
        <w:rPr>
          <w:rFonts w:hint="cs"/>
          <w:rtl/>
        </w:rPr>
      </w:pPr>
    </w:p>
    <w:p w14:paraId="7D7FBEA0" w14:textId="77777777" w:rsidR="00000000" w:rsidRDefault="0069655B">
      <w:pPr>
        <w:pStyle w:val="a"/>
        <w:rPr>
          <w:rtl/>
        </w:rPr>
      </w:pPr>
      <w:bookmarkStart w:id="148" w:name="FS000000865T25_02_2004_13_24_45"/>
      <w:bookmarkStart w:id="149" w:name="_Toc69694908"/>
      <w:bookmarkEnd w:id="148"/>
      <w:r>
        <w:rPr>
          <w:rFonts w:hint="eastAsia"/>
          <w:rtl/>
        </w:rPr>
        <w:t>אורית</w:t>
      </w:r>
      <w:r>
        <w:rPr>
          <w:rtl/>
        </w:rPr>
        <w:t xml:space="preserve"> נוקד (העבודה-מימד):</w:t>
      </w:r>
      <w:bookmarkEnd w:id="149"/>
    </w:p>
    <w:p w14:paraId="28C1056D" w14:textId="77777777" w:rsidR="00000000" w:rsidRDefault="0069655B">
      <w:pPr>
        <w:pStyle w:val="a0"/>
        <w:rPr>
          <w:rFonts w:hint="cs"/>
          <w:rtl/>
        </w:rPr>
      </w:pPr>
    </w:p>
    <w:p w14:paraId="0FF9DF79" w14:textId="77777777" w:rsidR="00000000" w:rsidRDefault="0069655B">
      <w:pPr>
        <w:pStyle w:val="a0"/>
        <w:rPr>
          <w:rFonts w:hint="cs"/>
          <w:rtl/>
        </w:rPr>
      </w:pPr>
      <w:r>
        <w:rPr>
          <w:rFonts w:hint="cs"/>
          <w:rtl/>
        </w:rPr>
        <w:t>אדוני היושב-ראש, חברי, חברי הכנסת, הצעת החוק הזאת באה לתקן עיוות שקיים באשר להרשעות של חיילים בהשוואה לאזרחים שעוברים אותה עבירה. אני אסביר: הרישום הפלילי במרשם הפלילי שמנוהל על-ידי משטרת ישראל מוסדר בחוק המרשם הפ</w:t>
      </w:r>
      <w:r>
        <w:rPr>
          <w:rFonts w:hint="cs"/>
          <w:rtl/>
        </w:rPr>
        <w:t xml:space="preserve">לילי. תקופת ההתיישנות הרגילה של הרשעה היא שבע שנים, וההרשעה נמחקת בתום עשר שנים נוספות ממועד ההתיישנות, כלומר, כעבור 17 שנה בסך-הכול. </w:t>
      </w:r>
    </w:p>
    <w:p w14:paraId="7FFED342" w14:textId="77777777" w:rsidR="00000000" w:rsidRDefault="0069655B">
      <w:pPr>
        <w:pStyle w:val="a0"/>
        <w:rPr>
          <w:rFonts w:hint="cs"/>
          <w:rtl/>
        </w:rPr>
      </w:pPr>
    </w:p>
    <w:p w14:paraId="6DFB94EB" w14:textId="77777777" w:rsidR="00000000" w:rsidRDefault="0069655B">
      <w:pPr>
        <w:pStyle w:val="a0"/>
        <w:rPr>
          <w:rFonts w:hint="cs"/>
          <w:rtl/>
        </w:rPr>
      </w:pPr>
      <w:r>
        <w:rPr>
          <w:rFonts w:hint="cs"/>
          <w:rtl/>
        </w:rPr>
        <w:t xml:space="preserve">המחוקק הקנה לבתי-המשפט האזרחיים שיקול דעת בשאלת הרשעת אדם שגוררת אחריה רישום פלילי. כך בית-משפט יכול, לאחר שהוכחה בפניו </w:t>
      </w:r>
      <w:r>
        <w:rPr>
          <w:rFonts w:hint="cs"/>
          <w:rtl/>
        </w:rPr>
        <w:t>אשמתו של אדם, שלא להרשיעו, וחרף זאת, הוא יכול להורות לנאשם לבצע עבודות שירות לתועלת הציבור. סמכות דומה נשללה מבתי-הדין הצבאיים בחוק השיפוט הצבאי, והיא קיימת אך ורק לגבי אזרחים שחוק השיפוט הצבאי חל עליהם בנסיבות מיוחדות, כגון אזרחים עובדי צבא או מי שנמסר לה</w:t>
      </w:r>
      <w:r>
        <w:rPr>
          <w:rFonts w:hint="cs"/>
          <w:rtl/>
        </w:rPr>
        <w:t xml:space="preserve">ם נשק מטעם הצבא. כך שיוצא, שלגבי חיילים בשירות סדיר ולגבי חיילים בשירות מילואים פעיל, שביצעו עבירה במהלך שירותם, ואפילו בנסיבות שבהן בית-משפט אזרחי היה מחליט שלא להרשיע אותם, וזאת על מנת שלא יוחתמו ברישום פלילי, לא קיים שיקול דעת לבית-משפט צבאי שלא להרשיע </w:t>
      </w:r>
      <w:r>
        <w:rPr>
          <w:rFonts w:hint="cs"/>
          <w:rtl/>
        </w:rPr>
        <w:t xml:space="preserve">אותם אם הוכחה בפניו אשמתם. כך שהמצב הוא, שחיילים שמקריבים את עצמם למען המולדת מופלים לרעה לעומת האזרחים. </w:t>
      </w:r>
    </w:p>
    <w:p w14:paraId="678CE4A5" w14:textId="77777777" w:rsidR="00000000" w:rsidRDefault="0069655B">
      <w:pPr>
        <w:pStyle w:val="a0"/>
        <w:rPr>
          <w:rFonts w:hint="cs"/>
          <w:rtl/>
        </w:rPr>
      </w:pPr>
    </w:p>
    <w:p w14:paraId="232C6FBA" w14:textId="77777777" w:rsidR="00000000" w:rsidRDefault="0069655B">
      <w:pPr>
        <w:pStyle w:val="a0"/>
        <w:rPr>
          <w:rFonts w:hint="cs"/>
          <w:rtl/>
        </w:rPr>
      </w:pPr>
      <w:r>
        <w:rPr>
          <w:rFonts w:hint="cs"/>
          <w:rtl/>
        </w:rPr>
        <w:t>החיילים, בפועל, מוחתמים ברישום פלילי למשך 17 שנה, גם על עבירות קלות יחסית, כדוגמת נפקדות ועריכת מטווח פרטי. הדבר הזה ישפיע, כמובן, על היכולת שלהם לעס</w:t>
      </w:r>
      <w:r>
        <w:rPr>
          <w:rFonts w:hint="cs"/>
          <w:rtl/>
        </w:rPr>
        <w:t xml:space="preserve">וק באזרחות במגוון מקצועות, לרבות מקצועות חופשיים. </w:t>
      </w:r>
    </w:p>
    <w:p w14:paraId="7AC6E79E" w14:textId="77777777" w:rsidR="00000000" w:rsidRDefault="0069655B">
      <w:pPr>
        <w:pStyle w:val="a0"/>
        <w:rPr>
          <w:rFonts w:hint="cs"/>
          <w:rtl/>
        </w:rPr>
      </w:pPr>
    </w:p>
    <w:p w14:paraId="3BB08951" w14:textId="77777777" w:rsidR="00000000" w:rsidRDefault="0069655B">
      <w:pPr>
        <w:pStyle w:val="a0"/>
        <w:rPr>
          <w:rFonts w:hint="cs"/>
          <w:rtl/>
        </w:rPr>
      </w:pPr>
      <w:r>
        <w:rPr>
          <w:rFonts w:hint="cs"/>
          <w:rtl/>
        </w:rPr>
        <w:t xml:space="preserve">לכן, הצעת החוק הזאת באה לתת לבית-הדין הצבאי שיקול דעת, על מנת לקבוע אם הרשעה מסוימת גוררת רישום פלילי אם לא, בדומה לסמכות שמוקנית כיום לבית-המשפט האזרחי. </w:t>
      </w:r>
    </w:p>
    <w:p w14:paraId="7E90B812" w14:textId="77777777" w:rsidR="00000000" w:rsidRDefault="0069655B">
      <w:pPr>
        <w:pStyle w:val="a0"/>
        <w:rPr>
          <w:rFonts w:hint="cs"/>
          <w:rtl/>
        </w:rPr>
      </w:pPr>
    </w:p>
    <w:p w14:paraId="10F28DF7" w14:textId="77777777" w:rsidR="00000000" w:rsidRDefault="0069655B">
      <w:pPr>
        <w:pStyle w:val="a0"/>
        <w:rPr>
          <w:rFonts w:hint="cs"/>
          <w:rtl/>
        </w:rPr>
      </w:pPr>
      <w:r>
        <w:rPr>
          <w:rFonts w:hint="cs"/>
          <w:rtl/>
        </w:rPr>
        <w:t xml:space="preserve">כפי שאמר שר המשפטים, אנחנו הגענו לסיכום שהתשובה </w:t>
      </w:r>
      <w:r>
        <w:rPr>
          <w:rFonts w:hint="cs"/>
          <w:rtl/>
        </w:rPr>
        <w:t>וההצבעה תהיינה במועד אחר, על מנת לנסות ולהגיע להסכמה, משום שהעיקרון שלפיו לא צריך להפלות את החיילים הוא מקובל, אבל הדרך אינה מוסכמת, ואני מאוד מקווה שבקרוב נגיע להצעה שתהיה מוסכמת ותובא להצבעה. תודה.</w:t>
      </w:r>
    </w:p>
    <w:p w14:paraId="443D0749" w14:textId="77777777" w:rsidR="00000000" w:rsidRDefault="0069655B">
      <w:pPr>
        <w:pStyle w:val="a0"/>
        <w:ind w:firstLine="0"/>
        <w:rPr>
          <w:rFonts w:hint="cs"/>
          <w:rtl/>
        </w:rPr>
      </w:pPr>
    </w:p>
    <w:p w14:paraId="744D4B17" w14:textId="77777777" w:rsidR="00000000" w:rsidRDefault="0069655B">
      <w:pPr>
        <w:pStyle w:val="af1"/>
        <w:rPr>
          <w:rtl/>
        </w:rPr>
      </w:pPr>
      <w:r>
        <w:rPr>
          <w:rtl/>
        </w:rPr>
        <w:t>היו"ר ראובן ריבלין:</w:t>
      </w:r>
    </w:p>
    <w:p w14:paraId="5446ADCF" w14:textId="77777777" w:rsidR="00000000" w:rsidRDefault="0069655B">
      <w:pPr>
        <w:pStyle w:val="a0"/>
        <w:rPr>
          <w:rtl/>
        </w:rPr>
      </w:pPr>
    </w:p>
    <w:p w14:paraId="3686D32A" w14:textId="77777777" w:rsidR="00000000" w:rsidRDefault="0069655B">
      <w:pPr>
        <w:pStyle w:val="a0"/>
        <w:rPr>
          <w:rFonts w:hint="cs"/>
          <w:rtl/>
        </w:rPr>
      </w:pPr>
      <w:r>
        <w:rPr>
          <w:rFonts w:hint="cs"/>
          <w:rtl/>
        </w:rPr>
        <w:t>תודה רבה. הואיל ואין תשובה, אני רו</w:t>
      </w:r>
      <w:r>
        <w:rPr>
          <w:rFonts w:hint="cs"/>
          <w:rtl/>
        </w:rPr>
        <w:t>צה להודיע לחברי הכנסת, מי שלא יודע, שעל מסך המחשב הנמצא לפניהם, מסך ההצבעה, הם יכולים לקבל ידיעות או הודעות מהמחשב במשרדם או בכל דרך אחרת, כך שהם יכולים לעשות שימוש בזה ולא לבוא עם פלאפונים למליאה; להיות בקשר ישיר עם עוזריהם מחוץ למליאה, וכך - - -</w:t>
      </w:r>
    </w:p>
    <w:p w14:paraId="6D5FBA7C" w14:textId="77777777" w:rsidR="00000000" w:rsidRDefault="0069655B">
      <w:pPr>
        <w:pStyle w:val="a0"/>
        <w:ind w:firstLine="0"/>
        <w:rPr>
          <w:rFonts w:hint="cs"/>
          <w:rtl/>
        </w:rPr>
      </w:pPr>
    </w:p>
    <w:p w14:paraId="0C822B26" w14:textId="77777777" w:rsidR="00000000" w:rsidRDefault="0069655B">
      <w:pPr>
        <w:pStyle w:val="af0"/>
        <w:rPr>
          <w:rtl/>
        </w:rPr>
      </w:pPr>
      <w:r>
        <w:rPr>
          <w:rFonts w:hint="eastAsia"/>
          <w:rtl/>
        </w:rPr>
        <w:t>נסים</w:t>
      </w:r>
      <w:r>
        <w:rPr>
          <w:rtl/>
        </w:rPr>
        <w:t xml:space="preserve"> דה</w:t>
      </w:r>
      <w:r>
        <w:rPr>
          <w:rtl/>
        </w:rPr>
        <w:t>ן (ש"ס):</w:t>
      </w:r>
    </w:p>
    <w:p w14:paraId="78BE0D45" w14:textId="77777777" w:rsidR="00000000" w:rsidRDefault="0069655B">
      <w:pPr>
        <w:pStyle w:val="a0"/>
        <w:rPr>
          <w:rFonts w:hint="cs"/>
          <w:rtl/>
        </w:rPr>
      </w:pPr>
    </w:p>
    <w:p w14:paraId="2E10004F" w14:textId="77777777" w:rsidR="00000000" w:rsidRDefault="0069655B">
      <w:pPr>
        <w:pStyle w:val="a0"/>
        <w:rPr>
          <w:rFonts w:hint="cs"/>
          <w:rtl/>
        </w:rPr>
      </w:pPr>
      <w:r>
        <w:rPr>
          <w:rFonts w:hint="cs"/>
          <w:rtl/>
        </w:rPr>
        <w:t>זה חד-כיווני. אי-אפשר להודיע בחזרה - - -</w:t>
      </w:r>
    </w:p>
    <w:p w14:paraId="36E8B46F" w14:textId="77777777" w:rsidR="00000000" w:rsidRDefault="0069655B">
      <w:pPr>
        <w:pStyle w:val="a0"/>
        <w:ind w:firstLine="0"/>
        <w:rPr>
          <w:rFonts w:hint="cs"/>
          <w:rtl/>
        </w:rPr>
      </w:pPr>
    </w:p>
    <w:p w14:paraId="185EE915" w14:textId="77777777" w:rsidR="00000000" w:rsidRDefault="0069655B">
      <w:pPr>
        <w:pStyle w:val="af1"/>
        <w:rPr>
          <w:rtl/>
        </w:rPr>
      </w:pPr>
      <w:r>
        <w:rPr>
          <w:rtl/>
        </w:rPr>
        <w:t>היו"ר ראובן ריבלין:</w:t>
      </w:r>
    </w:p>
    <w:p w14:paraId="0C208D8B" w14:textId="77777777" w:rsidR="00000000" w:rsidRDefault="0069655B">
      <w:pPr>
        <w:pStyle w:val="a0"/>
        <w:rPr>
          <w:rtl/>
        </w:rPr>
      </w:pPr>
    </w:p>
    <w:p w14:paraId="57E2C8D7" w14:textId="77777777" w:rsidR="00000000" w:rsidRDefault="0069655B">
      <w:pPr>
        <w:pStyle w:val="a0"/>
        <w:rPr>
          <w:rFonts w:hint="cs"/>
          <w:rtl/>
        </w:rPr>
      </w:pPr>
      <w:r>
        <w:rPr>
          <w:rFonts w:hint="cs"/>
          <w:rtl/>
        </w:rPr>
        <w:t>זה חד-כיווני, כדי שלא יצפו ממך לתשובה. אתה יכול לצאת החוצה ולעשות ככל העולה על דעתך. יכול להיות שנעשה את זה דו-כיווני. הדבר בהחלט אפשרי.</w:t>
      </w:r>
    </w:p>
    <w:p w14:paraId="323FB48D" w14:textId="77777777" w:rsidR="00000000" w:rsidRDefault="0069655B">
      <w:pPr>
        <w:pStyle w:val="a0"/>
        <w:ind w:firstLine="0"/>
        <w:rPr>
          <w:rFonts w:hint="cs"/>
          <w:rtl/>
        </w:rPr>
      </w:pPr>
    </w:p>
    <w:p w14:paraId="50FE53E6" w14:textId="77777777" w:rsidR="00000000" w:rsidRDefault="0069655B">
      <w:pPr>
        <w:pStyle w:val="af0"/>
        <w:rPr>
          <w:rtl/>
        </w:rPr>
      </w:pPr>
      <w:r>
        <w:rPr>
          <w:rFonts w:hint="eastAsia"/>
          <w:rtl/>
        </w:rPr>
        <w:t>משולם</w:t>
      </w:r>
      <w:r>
        <w:rPr>
          <w:rtl/>
        </w:rPr>
        <w:t xml:space="preserve"> נהרי (ש"ס):</w:t>
      </w:r>
    </w:p>
    <w:p w14:paraId="47E56DC1" w14:textId="77777777" w:rsidR="00000000" w:rsidRDefault="0069655B">
      <w:pPr>
        <w:pStyle w:val="a0"/>
        <w:rPr>
          <w:rFonts w:hint="cs"/>
          <w:rtl/>
        </w:rPr>
      </w:pPr>
    </w:p>
    <w:p w14:paraId="47B05EBA" w14:textId="77777777" w:rsidR="00000000" w:rsidRDefault="0069655B">
      <w:pPr>
        <w:pStyle w:val="a0"/>
        <w:rPr>
          <w:rFonts w:hint="cs"/>
          <w:rtl/>
        </w:rPr>
      </w:pPr>
      <w:r>
        <w:rPr>
          <w:rFonts w:hint="cs"/>
          <w:rtl/>
        </w:rPr>
        <w:t>בינתיים, זה לא פועל.</w:t>
      </w:r>
    </w:p>
    <w:p w14:paraId="542EE8B3" w14:textId="77777777" w:rsidR="00000000" w:rsidRDefault="0069655B">
      <w:pPr>
        <w:pStyle w:val="a0"/>
        <w:ind w:firstLine="0"/>
        <w:rPr>
          <w:rFonts w:hint="cs"/>
          <w:rtl/>
        </w:rPr>
      </w:pPr>
    </w:p>
    <w:p w14:paraId="26A200C8" w14:textId="77777777" w:rsidR="00000000" w:rsidRDefault="0069655B">
      <w:pPr>
        <w:pStyle w:val="af0"/>
        <w:rPr>
          <w:rtl/>
        </w:rPr>
      </w:pPr>
      <w:r>
        <w:rPr>
          <w:rFonts w:hint="eastAsia"/>
          <w:rtl/>
        </w:rPr>
        <w:t>אפרי</w:t>
      </w:r>
      <w:r>
        <w:rPr>
          <w:rFonts w:hint="eastAsia"/>
          <w:rtl/>
        </w:rPr>
        <w:t>ם</w:t>
      </w:r>
      <w:r>
        <w:rPr>
          <w:rtl/>
        </w:rPr>
        <w:t xml:space="preserve"> סנה (העבודה-מימד):</w:t>
      </w:r>
    </w:p>
    <w:p w14:paraId="3004C5C2" w14:textId="77777777" w:rsidR="00000000" w:rsidRDefault="0069655B">
      <w:pPr>
        <w:pStyle w:val="a0"/>
        <w:rPr>
          <w:rFonts w:hint="cs"/>
          <w:rtl/>
        </w:rPr>
      </w:pPr>
    </w:p>
    <w:p w14:paraId="422379CB" w14:textId="77777777" w:rsidR="00000000" w:rsidRDefault="0069655B">
      <w:pPr>
        <w:pStyle w:val="a0"/>
        <w:rPr>
          <w:rFonts w:hint="cs"/>
          <w:rtl/>
        </w:rPr>
      </w:pPr>
      <w:r>
        <w:rPr>
          <w:rFonts w:hint="cs"/>
          <w:rtl/>
        </w:rPr>
        <w:t>זה חד-צדדי.</w:t>
      </w:r>
    </w:p>
    <w:p w14:paraId="6604442D" w14:textId="77777777" w:rsidR="00000000" w:rsidRDefault="0069655B">
      <w:pPr>
        <w:pStyle w:val="a0"/>
        <w:ind w:firstLine="0"/>
        <w:rPr>
          <w:rFonts w:hint="cs"/>
          <w:rtl/>
        </w:rPr>
      </w:pPr>
    </w:p>
    <w:p w14:paraId="4CB84D9C" w14:textId="77777777" w:rsidR="00000000" w:rsidRDefault="0069655B">
      <w:pPr>
        <w:pStyle w:val="af1"/>
        <w:rPr>
          <w:rtl/>
        </w:rPr>
      </w:pPr>
      <w:r>
        <w:rPr>
          <w:rtl/>
        </w:rPr>
        <w:t>היו"ר ראובן ריבלין:</w:t>
      </w:r>
    </w:p>
    <w:p w14:paraId="55863CA7" w14:textId="77777777" w:rsidR="00000000" w:rsidRDefault="0069655B">
      <w:pPr>
        <w:pStyle w:val="a0"/>
        <w:rPr>
          <w:rtl/>
        </w:rPr>
      </w:pPr>
    </w:p>
    <w:p w14:paraId="19D1AA7D" w14:textId="77777777" w:rsidR="00000000" w:rsidRDefault="0069655B">
      <w:pPr>
        <w:pStyle w:val="a0"/>
        <w:rPr>
          <w:rFonts w:hint="cs"/>
          <w:rtl/>
        </w:rPr>
      </w:pPr>
      <w:r>
        <w:rPr>
          <w:rFonts w:hint="cs"/>
          <w:rtl/>
        </w:rPr>
        <w:t>זה חד-צדדי כל הזמן. אתם יכולים לשלוח הודעות ואינכם יכולים לקבל. זה גם יתרון.</w:t>
      </w:r>
    </w:p>
    <w:p w14:paraId="1B862C65" w14:textId="77777777" w:rsidR="00000000" w:rsidRDefault="0069655B">
      <w:pPr>
        <w:pStyle w:val="af0"/>
        <w:rPr>
          <w:rFonts w:hint="cs"/>
          <w:rtl/>
        </w:rPr>
      </w:pPr>
    </w:p>
    <w:p w14:paraId="0561CDE6" w14:textId="77777777" w:rsidR="00000000" w:rsidRDefault="0069655B">
      <w:pPr>
        <w:pStyle w:val="af0"/>
        <w:rPr>
          <w:rtl/>
        </w:rPr>
      </w:pPr>
    </w:p>
    <w:p w14:paraId="1424B4AB" w14:textId="77777777" w:rsidR="00000000" w:rsidRDefault="0069655B">
      <w:pPr>
        <w:pStyle w:val="af0"/>
        <w:rPr>
          <w:rtl/>
        </w:rPr>
      </w:pPr>
      <w:r>
        <w:rPr>
          <w:rFonts w:hint="eastAsia"/>
          <w:rtl/>
        </w:rPr>
        <w:t>מיכאל</w:t>
      </w:r>
      <w:r>
        <w:rPr>
          <w:rtl/>
        </w:rPr>
        <w:t xml:space="preserve"> איתן (הליכוד):</w:t>
      </w:r>
    </w:p>
    <w:p w14:paraId="5F33BBDE" w14:textId="77777777" w:rsidR="00000000" w:rsidRDefault="0069655B">
      <w:pPr>
        <w:pStyle w:val="a0"/>
        <w:rPr>
          <w:rFonts w:hint="cs"/>
          <w:rtl/>
        </w:rPr>
      </w:pPr>
    </w:p>
    <w:p w14:paraId="5EBB12E1" w14:textId="77777777" w:rsidR="00000000" w:rsidRDefault="0069655B">
      <w:pPr>
        <w:pStyle w:val="a0"/>
        <w:rPr>
          <w:rFonts w:hint="cs"/>
          <w:rtl/>
        </w:rPr>
      </w:pPr>
      <w:r>
        <w:rPr>
          <w:rFonts w:hint="cs"/>
          <w:rtl/>
        </w:rPr>
        <w:t>זה לא פועל, כי לא שולחים לנו הודעות.</w:t>
      </w:r>
    </w:p>
    <w:p w14:paraId="49D03CC5" w14:textId="77777777" w:rsidR="00000000" w:rsidRDefault="0069655B">
      <w:pPr>
        <w:pStyle w:val="a0"/>
        <w:ind w:firstLine="0"/>
        <w:rPr>
          <w:rFonts w:hint="cs"/>
          <w:rtl/>
        </w:rPr>
      </w:pPr>
    </w:p>
    <w:p w14:paraId="54B83525" w14:textId="77777777" w:rsidR="00000000" w:rsidRDefault="0069655B">
      <w:pPr>
        <w:pStyle w:val="af1"/>
        <w:rPr>
          <w:rtl/>
        </w:rPr>
      </w:pPr>
      <w:r>
        <w:rPr>
          <w:rtl/>
        </w:rPr>
        <w:t>היו"ר ראובן ריבלין:</w:t>
      </w:r>
    </w:p>
    <w:p w14:paraId="39DBB5A4" w14:textId="77777777" w:rsidR="00000000" w:rsidRDefault="0069655B">
      <w:pPr>
        <w:pStyle w:val="af1"/>
        <w:rPr>
          <w:rFonts w:hint="cs"/>
          <w:rtl/>
        </w:rPr>
      </w:pPr>
    </w:p>
    <w:p w14:paraId="3CD42F51" w14:textId="77777777" w:rsidR="00000000" w:rsidRDefault="0069655B">
      <w:pPr>
        <w:pStyle w:val="a0"/>
        <w:rPr>
          <w:rFonts w:hint="cs"/>
          <w:rtl/>
        </w:rPr>
      </w:pPr>
      <w:r>
        <w:rPr>
          <w:rFonts w:hint="cs"/>
          <w:rtl/>
        </w:rPr>
        <w:t>אדוני, אם היו יודעים, אדוני היה מקבל הכי</w:t>
      </w:r>
      <w:r>
        <w:rPr>
          <w:rFonts w:hint="cs"/>
          <w:rtl/>
        </w:rPr>
        <w:t xml:space="preserve"> הרבה הודעות. </w:t>
      </w:r>
    </w:p>
    <w:p w14:paraId="33280EFE" w14:textId="77777777" w:rsidR="00000000" w:rsidRDefault="0069655B">
      <w:pPr>
        <w:pStyle w:val="a0"/>
        <w:rPr>
          <w:rFonts w:hint="cs"/>
          <w:rtl/>
        </w:rPr>
      </w:pPr>
    </w:p>
    <w:p w14:paraId="22D3F493" w14:textId="77777777" w:rsidR="00000000" w:rsidRDefault="0069655B">
      <w:pPr>
        <w:pStyle w:val="a0"/>
        <w:rPr>
          <w:rFonts w:hint="cs"/>
          <w:rtl/>
        </w:rPr>
      </w:pPr>
      <w:r>
        <w:rPr>
          <w:rFonts w:hint="cs"/>
          <w:rtl/>
        </w:rPr>
        <w:t>חברי הכנסת, אנחנו ממשיכים בסדר-היום. הנושא של חברת הכנסת עובר למועד מאוחר יותר.</w:t>
      </w:r>
    </w:p>
    <w:p w14:paraId="385A7E20" w14:textId="77777777" w:rsidR="00000000" w:rsidRDefault="0069655B">
      <w:pPr>
        <w:pStyle w:val="a0"/>
        <w:ind w:firstLine="0"/>
        <w:rPr>
          <w:rFonts w:hint="cs"/>
          <w:rtl/>
        </w:rPr>
      </w:pPr>
    </w:p>
    <w:p w14:paraId="02A5597C" w14:textId="77777777" w:rsidR="00000000" w:rsidRDefault="0069655B">
      <w:pPr>
        <w:pStyle w:val="a2"/>
        <w:rPr>
          <w:rtl/>
        </w:rPr>
      </w:pPr>
    </w:p>
    <w:p w14:paraId="1C66A4F1" w14:textId="77777777" w:rsidR="00000000" w:rsidRDefault="0069655B">
      <w:pPr>
        <w:pStyle w:val="a2"/>
        <w:rPr>
          <w:rFonts w:hint="cs"/>
          <w:rtl/>
        </w:rPr>
      </w:pPr>
      <w:bookmarkStart w:id="150" w:name="CS23083FI0023083T25_02_2004_13_35_09"/>
      <w:bookmarkStart w:id="151" w:name="_Toc69694909"/>
      <w:bookmarkEnd w:id="150"/>
      <w:r>
        <w:rPr>
          <w:rtl/>
        </w:rPr>
        <w:t>הצעת חוק פיקוח על בתי</w:t>
      </w:r>
      <w:r>
        <w:rPr>
          <w:rFonts w:hint="cs"/>
          <w:rtl/>
        </w:rPr>
        <w:t>-</w:t>
      </w:r>
      <w:r>
        <w:rPr>
          <w:rtl/>
        </w:rPr>
        <w:t>ספר (תיקון - הרחבת תחולה</w:t>
      </w:r>
      <w:r>
        <w:rPr>
          <w:rFonts w:hint="cs"/>
          <w:rtl/>
        </w:rPr>
        <w:t>)</w:t>
      </w:r>
      <w:r>
        <w:rPr>
          <w:rtl/>
        </w:rPr>
        <w:t>, התשס"ג-2003</w:t>
      </w:r>
      <w:bookmarkEnd w:id="151"/>
    </w:p>
    <w:p w14:paraId="28D2828D" w14:textId="77777777" w:rsidR="00000000" w:rsidRDefault="0069655B">
      <w:pPr>
        <w:pStyle w:val="a0"/>
        <w:ind w:firstLine="0"/>
        <w:rPr>
          <w:rFonts w:hint="cs"/>
          <w:rtl/>
        </w:rPr>
      </w:pPr>
      <w:r>
        <w:rPr>
          <w:rtl/>
        </w:rPr>
        <w:t>[נספחות.]</w:t>
      </w:r>
    </w:p>
    <w:p w14:paraId="2EE73344" w14:textId="77777777" w:rsidR="00000000" w:rsidRDefault="0069655B">
      <w:pPr>
        <w:pStyle w:val="-0"/>
        <w:rPr>
          <w:rFonts w:hint="cs"/>
          <w:rtl/>
        </w:rPr>
      </w:pPr>
      <w:bookmarkStart w:id="152" w:name="_Toc69694910"/>
      <w:r>
        <w:rPr>
          <w:rFonts w:hint="cs"/>
          <w:rtl/>
        </w:rPr>
        <w:t xml:space="preserve">(הצעת </w:t>
      </w:r>
      <w:r>
        <w:rPr>
          <w:rtl/>
        </w:rPr>
        <w:t>ח</w:t>
      </w:r>
      <w:r>
        <w:rPr>
          <w:rFonts w:hint="cs"/>
          <w:rtl/>
        </w:rPr>
        <w:t>בר הכנסת</w:t>
      </w:r>
      <w:r>
        <w:rPr>
          <w:rtl/>
        </w:rPr>
        <w:t xml:space="preserve"> </w:t>
      </w:r>
      <w:r>
        <w:rPr>
          <w:rFonts w:hint="cs"/>
          <w:rtl/>
        </w:rPr>
        <w:t xml:space="preserve">משולם </w:t>
      </w:r>
      <w:r>
        <w:rPr>
          <w:rtl/>
        </w:rPr>
        <w:t>נהרי</w:t>
      </w:r>
      <w:r>
        <w:rPr>
          <w:rFonts w:hint="cs"/>
          <w:rtl/>
        </w:rPr>
        <w:t>)</w:t>
      </w:r>
      <w:bookmarkEnd w:id="152"/>
    </w:p>
    <w:p w14:paraId="76A67B96" w14:textId="77777777" w:rsidR="00000000" w:rsidRDefault="0069655B">
      <w:pPr>
        <w:pStyle w:val="a0"/>
        <w:ind w:firstLine="0"/>
        <w:rPr>
          <w:rFonts w:hint="cs"/>
          <w:rtl/>
        </w:rPr>
      </w:pPr>
    </w:p>
    <w:p w14:paraId="6BE0190F" w14:textId="77777777" w:rsidR="00000000" w:rsidRDefault="0069655B">
      <w:pPr>
        <w:pStyle w:val="af1"/>
        <w:rPr>
          <w:rtl/>
        </w:rPr>
      </w:pPr>
      <w:r>
        <w:rPr>
          <w:rtl/>
        </w:rPr>
        <w:t>היו"ר ראובן ריבלין:</w:t>
      </w:r>
    </w:p>
    <w:p w14:paraId="0F2E4020" w14:textId="77777777" w:rsidR="00000000" w:rsidRDefault="0069655B">
      <w:pPr>
        <w:pStyle w:val="a0"/>
        <w:rPr>
          <w:rtl/>
        </w:rPr>
      </w:pPr>
    </w:p>
    <w:p w14:paraId="7C5EBFD9" w14:textId="77777777" w:rsidR="00000000" w:rsidRDefault="0069655B">
      <w:pPr>
        <w:pStyle w:val="a0"/>
        <w:rPr>
          <w:rFonts w:hint="cs"/>
          <w:rtl/>
        </w:rPr>
      </w:pPr>
      <w:r>
        <w:rPr>
          <w:rFonts w:hint="cs"/>
          <w:rtl/>
        </w:rPr>
        <w:t>רבותי, תשובה והצבעה - הצעה  שמספרה פ/</w:t>
      </w:r>
      <w:r>
        <w:rPr>
          <w:rFonts w:hint="cs"/>
          <w:rtl/>
        </w:rPr>
        <w:t xml:space="preserve">1332, הצעת חוק פיקוח על בתי-ספר (תיקון </w:t>
      </w:r>
      <w:r>
        <w:rPr>
          <w:rtl/>
        </w:rPr>
        <w:t>–</w:t>
      </w:r>
      <w:r>
        <w:rPr>
          <w:rFonts w:hint="cs"/>
          <w:rtl/>
        </w:rPr>
        <w:t xml:space="preserve"> הרחבת תחולה), התשס"ג-2003, מאת חבר הכנסת משולם נהרי. בבקשה, לרשותך עשר דקות. ישיב סגן שרת החינוך.</w:t>
      </w:r>
    </w:p>
    <w:p w14:paraId="59F2D8D3" w14:textId="77777777" w:rsidR="00000000" w:rsidRDefault="0069655B">
      <w:pPr>
        <w:pStyle w:val="a0"/>
        <w:ind w:firstLine="0"/>
        <w:rPr>
          <w:rFonts w:hint="cs"/>
          <w:rtl/>
        </w:rPr>
      </w:pPr>
    </w:p>
    <w:p w14:paraId="5474ED32" w14:textId="77777777" w:rsidR="00000000" w:rsidRDefault="0069655B">
      <w:pPr>
        <w:pStyle w:val="a0"/>
        <w:rPr>
          <w:rFonts w:hint="cs"/>
          <w:rtl/>
        </w:rPr>
      </w:pPr>
      <w:bookmarkStart w:id="153" w:name="FS000000498T25_02_2004_13_37_21"/>
      <w:bookmarkEnd w:id="153"/>
      <w:r>
        <w:rPr>
          <w:rFonts w:hint="cs"/>
          <w:rtl/>
        </w:rPr>
        <w:t>אני מבקש מהמזכירות לדאוג לכך שישלחו הודעה ליושב-ראש ועדת החוקה, חוק ומשפט.</w:t>
      </w:r>
    </w:p>
    <w:p w14:paraId="24BC6923" w14:textId="77777777" w:rsidR="00000000" w:rsidRDefault="0069655B">
      <w:pPr>
        <w:pStyle w:val="a"/>
        <w:rPr>
          <w:rFonts w:hint="cs"/>
          <w:rtl/>
        </w:rPr>
      </w:pPr>
    </w:p>
    <w:p w14:paraId="6B1A329D" w14:textId="77777777" w:rsidR="00000000" w:rsidRDefault="0069655B">
      <w:pPr>
        <w:pStyle w:val="a"/>
        <w:rPr>
          <w:rtl/>
        </w:rPr>
      </w:pPr>
      <w:bookmarkStart w:id="154" w:name="_Toc69694911"/>
      <w:r>
        <w:rPr>
          <w:rFonts w:hint="eastAsia"/>
          <w:rtl/>
        </w:rPr>
        <w:t>משולם</w:t>
      </w:r>
      <w:r>
        <w:rPr>
          <w:rtl/>
        </w:rPr>
        <w:t xml:space="preserve"> נהרי (ש"ס):</w:t>
      </w:r>
      <w:bookmarkEnd w:id="154"/>
    </w:p>
    <w:p w14:paraId="67149523" w14:textId="77777777" w:rsidR="00000000" w:rsidRDefault="0069655B">
      <w:pPr>
        <w:pStyle w:val="a0"/>
        <w:rPr>
          <w:rFonts w:hint="cs"/>
          <w:rtl/>
        </w:rPr>
      </w:pPr>
    </w:p>
    <w:p w14:paraId="1BAA5355" w14:textId="77777777" w:rsidR="00000000" w:rsidRDefault="0069655B">
      <w:pPr>
        <w:pStyle w:val="a0"/>
        <w:rPr>
          <w:rFonts w:hint="cs"/>
          <w:rtl/>
        </w:rPr>
      </w:pPr>
      <w:r>
        <w:rPr>
          <w:rFonts w:hint="cs"/>
          <w:rtl/>
        </w:rPr>
        <w:t>אדוני היושב-ראש, חברי</w:t>
      </w:r>
      <w:r>
        <w:rPr>
          <w:rFonts w:hint="cs"/>
          <w:rtl/>
        </w:rPr>
        <w:t xml:space="preserve"> הכנסת, הצעתי המונחת לפניכם להצבעה מקדמית היא הצעה לתיקון חוק הפיקוח על בתי-הספר, התשכ"ט-1969. חוק זה נתקבל בכנסת ביום כ"א בתמוז התשכ"ט, 7 ביולי 1969, ומאז ועד היום הוא תוקן כמה פעמים, אך עדיין הוא לוקה בחסר, ועדות לכך היא האסונות הרבים אשר פקדו אותנו בשני</w:t>
      </w:r>
      <w:r>
        <w:rPr>
          <w:rFonts w:hint="cs"/>
          <w:rtl/>
        </w:rPr>
        <w:t>ם הרבות, ודוגמאות, לצערי, לא חסר.</w:t>
      </w:r>
    </w:p>
    <w:p w14:paraId="704BA1C4" w14:textId="77777777" w:rsidR="00000000" w:rsidRDefault="0069655B">
      <w:pPr>
        <w:pStyle w:val="a0"/>
        <w:rPr>
          <w:rFonts w:hint="cs"/>
          <w:rtl/>
        </w:rPr>
      </w:pPr>
    </w:p>
    <w:p w14:paraId="2089DDC2" w14:textId="77777777" w:rsidR="00000000" w:rsidRDefault="0069655B">
      <w:pPr>
        <w:pStyle w:val="a0"/>
        <w:rPr>
          <w:rFonts w:hint="cs"/>
          <w:rtl/>
        </w:rPr>
      </w:pPr>
      <w:r>
        <w:rPr>
          <w:rFonts w:hint="cs"/>
          <w:rtl/>
        </w:rPr>
        <w:t xml:space="preserve">חברי הכנסת, חוק הפיקוח על בתי-הספר קובע, שלא יפתח אדם בית-ספר, לרבות גן-ילדים וכל מוסד חינוכי אחר, ולא יקיימו אלא אם יש בידו רשיון, כפי המופיע בסעיף 1, שכותרתו - הגדרות, ובסעיף 3, שכותרתו - חובת רשיון: לא יפרסם אדם פתיחת </w:t>
      </w:r>
      <w:r>
        <w:rPr>
          <w:rFonts w:hint="cs"/>
          <w:rtl/>
        </w:rPr>
        <w:t xml:space="preserve">בית-ספר אם אין לו רשיון. החוק אף מפרט את הכללים לקבלת רשיון, ובין היתר קובע, כי על בית-הספר לעמוד בתנאי בטיחות ותברואה ברמה נאותה, בהתאם לתקן, כפי המופיע בסעיף 6, שכותרתו - אישור רשות הבריאות, ובסעיף 9 לחוק, שכותרתו - מבחנים למתן רשיון. עד כאן אני לא רואה </w:t>
      </w:r>
      <w:r>
        <w:rPr>
          <w:rFonts w:hint="cs"/>
          <w:rtl/>
        </w:rPr>
        <w:t xml:space="preserve">שום בעיה. אלו הן דרישות מחויבות המציאות, כדי שילדינו יוכלו להגיע למוסדות החינוך, ואנו, כהורים, נדע שאין כל ליקויי בטיחות או בעיה תברואתית וילדינו נמצאים במקום בטוח. </w:t>
      </w:r>
    </w:p>
    <w:p w14:paraId="640D1133" w14:textId="77777777" w:rsidR="00000000" w:rsidRDefault="0069655B">
      <w:pPr>
        <w:pStyle w:val="a0"/>
        <w:rPr>
          <w:rFonts w:hint="cs"/>
          <w:rtl/>
        </w:rPr>
      </w:pPr>
    </w:p>
    <w:p w14:paraId="6459B46E" w14:textId="77777777" w:rsidR="00000000" w:rsidRDefault="0069655B">
      <w:pPr>
        <w:pStyle w:val="a0"/>
        <w:rPr>
          <w:rFonts w:hint="cs"/>
          <w:rtl/>
        </w:rPr>
      </w:pPr>
      <w:r>
        <w:rPr>
          <w:rFonts w:hint="cs"/>
          <w:rtl/>
        </w:rPr>
        <w:t>הבעיה שלי, שלנו, של כולנו כהורים וכנבחרי ציבור היושבים בבית-המחוקקים, מתחילה בסעיף    2(א</w:t>
      </w:r>
      <w:r>
        <w:rPr>
          <w:rFonts w:hint="cs"/>
          <w:rtl/>
        </w:rPr>
        <w:t>)(3) לחוק, הקובע מפורשות, כי חוק זה אינו חל על בתי-ספר שעובדי החינוך שבו הם עובדי מדינה. דהיינו, אינו חל על מוסדות רשמיים, לאמור: בתי-ספר ממלכתיים ובתי-ספר ממלכתיים-דתיים, אלא חל רק על מוסדות שאינם רשמיים. רק לגבי המוסדות הלא-רשמיים יש דרישה לעמוד במבחני ה</w:t>
      </w:r>
      <w:r>
        <w:rPr>
          <w:rFonts w:hint="cs"/>
          <w:rtl/>
        </w:rPr>
        <w:t xml:space="preserve">בטיחות והתברואה. </w:t>
      </w:r>
    </w:p>
    <w:p w14:paraId="606BD72C" w14:textId="77777777" w:rsidR="00000000" w:rsidRDefault="0069655B">
      <w:pPr>
        <w:pStyle w:val="a0"/>
        <w:rPr>
          <w:rFonts w:hint="cs"/>
          <w:rtl/>
        </w:rPr>
      </w:pPr>
    </w:p>
    <w:p w14:paraId="242A8C73" w14:textId="77777777" w:rsidR="00000000" w:rsidRDefault="0069655B">
      <w:pPr>
        <w:pStyle w:val="a0"/>
        <w:rPr>
          <w:rFonts w:hint="cs"/>
          <w:rtl/>
        </w:rPr>
      </w:pPr>
      <w:r>
        <w:rPr>
          <w:rFonts w:hint="cs"/>
          <w:rtl/>
        </w:rPr>
        <w:t xml:space="preserve">אדוני היושב-ראש, חברי הכנסת, הרי מבחן הסבירות אינו מעלה על הדעת, שבנושאים כה חשובים כבטיחות ותברואה יש צורך לעשות אבחנה בין ילדים, תלמידים הלומדים במוסדות רשמיים, לבין ילדים ותלמידים הלומדים במוסדות לא-רשמיים. הרי ברור לכול, שכאשר מדובר </w:t>
      </w:r>
      <w:r>
        <w:rPr>
          <w:rFonts w:hint="cs"/>
          <w:rtl/>
        </w:rPr>
        <w:t>בעמידה בפני תנאי בטיחות ותברואה וכתנאי לקבלת רשיון לקיים מוסד, יש להחיל תנאים אחידים על כלל המוסדות, הן הרשמיים והן הלא-רשמיים.</w:t>
      </w:r>
    </w:p>
    <w:p w14:paraId="0F5AECF9" w14:textId="77777777" w:rsidR="00000000" w:rsidRDefault="0069655B">
      <w:pPr>
        <w:pStyle w:val="a0"/>
        <w:rPr>
          <w:rFonts w:hint="cs"/>
          <w:rtl/>
        </w:rPr>
      </w:pPr>
    </w:p>
    <w:p w14:paraId="2E41D417" w14:textId="77777777" w:rsidR="00000000" w:rsidRDefault="0069655B">
      <w:pPr>
        <w:pStyle w:val="a0"/>
        <w:rPr>
          <w:rFonts w:hint="cs"/>
          <w:rtl/>
        </w:rPr>
      </w:pPr>
      <w:r>
        <w:rPr>
          <w:rFonts w:hint="cs"/>
          <w:rtl/>
        </w:rPr>
        <w:t>ילדי ישראל הם ילדים של כולנו. כשקורה אסון, כולנו שרויים בצער. אני שואל אתכם: מה הביא את המחוקק לסייג את תחולת החוק על המוסדות ה</w:t>
      </w:r>
      <w:r>
        <w:rPr>
          <w:rFonts w:hint="cs"/>
          <w:rtl/>
        </w:rPr>
        <w:t>רשמיים? נראה לי שאין לתרץ את אי-החלת החוק על בתי-הספר הרשמיים בהסדר שלילי בחקיקה, אלא בלקונה, שהמציאות היומיומית, שהאסונות הנוראיים שפקדו אותנו במהלך השנים האחרונות מחייבים אותנו לתת את הדעת עליה ולפרש את דבר החקיקה על-פי תכליתו של החוק, קרי, ביטחונם של כל</w:t>
      </w:r>
      <w:r>
        <w:rPr>
          <w:rFonts w:hint="cs"/>
          <w:rtl/>
        </w:rPr>
        <w:t xml:space="preserve">ל תלמידי ישראל. לכן, עלינו להחיל את נורמות הבטיחות והתברואה החלות על בתי-הספר הלא-רשמיים גם על בתי-הספר הרשמיים. </w:t>
      </w:r>
    </w:p>
    <w:p w14:paraId="2E7242B5" w14:textId="77777777" w:rsidR="00000000" w:rsidRDefault="0069655B">
      <w:pPr>
        <w:pStyle w:val="a0"/>
        <w:rPr>
          <w:rFonts w:hint="cs"/>
          <w:rtl/>
        </w:rPr>
      </w:pPr>
    </w:p>
    <w:p w14:paraId="7075F71D" w14:textId="77777777" w:rsidR="00000000" w:rsidRDefault="0069655B">
      <w:pPr>
        <w:pStyle w:val="a0"/>
        <w:rPr>
          <w:rFonts w:hint="cs"/>
          <w:rtl/>
        </w:rPr>
      </w:pPr>
      <w:r>
        <w:rPr>
          <w:rFonts w:hint="cs"/>
          <w:rtl/>
        </w:rPr>
        <w:t>עובדה היא, וזאת ניתן לבדוק, שבמוסדות הלא-רשמיים, שהחוק מחייבם לעמוד בתנאי בטיחות ותברואה - כולנו יודעים שעל-פי החוק, אם לא יעמדו בהם,  הם ייס</w:t>
      </w:r>
      <w:r>
        <w:rPr>
          <w:rFonts w:hint="cs"/>
          <w:rtl/>
        </w:rPr>
        <w:t>גרו. בכל שנה, מתן הרשיון מותנה בעמידה בתנאי בטיחות ותברואה. בבתי-ספר אלה, שמחייבים אותם, מספר התאונות הנובעות ממפגעי בטיחות ותברואה קטן לאין שיעור ממספר התאונות שקרו במוסדות הרשמיים.</w:t>
      </w:r>
    </w:p>
    <w:p w14:paraId="7895F9CF" w14:textId="77777777" w:rsidR="00000000" w:rsidRDefault="0069655B">
      <w:pPr>
        <w:pStyle w:val="a0"/>
        <w:rPr>
          <w:rFonts w:hint="cs"/>
          <w:rtl/>
        </w:rPr>
      </w:pPr>
    </w:p>
    <w:p w14:paraId="2C9D7828" w14:textId="77777777" w:rsidR="00000000" w:rsidRDefault="0069655B">
      <w:pPr>
        <w:pStyle w:val="a0"/>
        <w:rPr>
          <w:rFonts w:hint="cs"/>
          <w:rtl/>
        </w:rPr>
      </w:pPr>
      <w:r>
        <w:rPr>
          <w:rFonts w:hint="cs"/>
          <w:rtl/>
        </w:rPr>
        <w:t xml:space="preserve">אדוני היושב-ראש, הנושא אינו חדש. התקיימו דיונים לא מעטים בוועדת החינוך. </w:t>
      </w:r>
      <w:r>
        <w:rPr>
          <w:rFonts w:hint="cs"/>
          <w:rtl/>
        </w:rPr>
        <w:t xml:space="preserve">בחודש אפריל 1999 אף מונה חבר הכנסת לשעבר רפי אלול לעמוד בראש ועדה שמינה שר החינוך לשעבר,  יצחק לוי, בנושא הבטיחות בבתי-הספר. ב-27 באפריל 1999 השלימה הוועדה את הדוח, ואז היו הבחירות והטיפול בנושא נפסק לזמן מה. </w:t>
      </w:r>
    </w:p>
    <w:p w14:paraId="3017570C" w14:textId="77777777" w:rsidR="00000000" w:rsidRDefault="0069655B">
      <w:pPr>
        <w:pStyle w:val="a0"/>
        <w:rPr>
          <w:rFonts w:hint="cs"/>
          <w:rtl/>
        </w:rPr>
      </w:pPr>
    </w:p>
    <w:p w14:paraId="0A7329E6" w14:textId="77777777" w:rsidR="00000000" w:rsidRDefault="0069655B">
      <w:pPr>
        <w:pStyle w:val="a0"/>
        <w:rPr>
          <w:rFonts w:hint="cs"/>
          <w:rtl/>
        </w:rPr>
      </w:pPr>
      <w:r>
        <w:rPr>
          <w:rFonts w:hint="cs"/>
          <w:rtl/>
        </w:rPr>
        <w:t>ממסקנות הוועדה עולה, שקיימת בעיה עם הממונים ע</w:t>
      </w:r>
      <w:r>
        <w:rPr>
          <w:rFonts w:hint="cs"/>
          <w:rtl/>
        </w:rPr>
        <w:t>ל הבטיחות. ממונה על הבטיחות מגיע לביקורת בבתי-הספר אולי אחת לשלוש שנים, כדי לבדוק אם הסורגים תקניים, או אם שקעי החשמל נמצאים בגובה התקני. אפילו קבעו שממונה הבטיחות מטעם הרשות יהיה אחראי ל-300 כיתות, שזה אומר ממונה אחד על 30 בתי-ספר. כדי לייעל את הטיפול קבע</w:t>
      </w:r>
      <w:r>
        <w:rPr>
          <w:rFonts w:hint="cs"/>
          <w:rtl/>
        </w:rPr>
        <w:t xml:space="preserve">ה הוועדה את הליקויים והשתמשה בשלושה צבעים - אדום, ירוק ולבן: מכתב אדום </w:t>
      </w:r>
      <w:r>
        <w:rPr>
          <w:rtl/>
        </w:rPr>
        <w:t>–</w:t>
      </w:r>
      <w:r>
        <w:rPr>
          <w:rFonts w:hint="cs"/>
          <w:rtl/>
        </w:rPr>
        <w:t xml:space="preserve"> בעיה חמורה, טיפול מיידי; מכתב ירוק </w:t>
      </w:r>
      <w:r>
        <w:rPr>
          <w:rtl/>
        </w:rPr>
        <w:t>–</w:t>
      </w:r>
      <w:r>
        <w:rPr>
          <w:rFonts w:hint="cs"/>
          <w:rtl/>
        </w:rPr>
        <w:t xml:space="preserve"> בעיה בינונית, טיפול בתוך חודש ימים; מכתב לבן </w:t>
      </w:r>
      <w:r>
        <w:rPr>
          <w:rtl/>
        </w:rPr>
        <w:t>–</w:t>
      </w:r>
      <w:r>
        <w:rPr>
          <w:rFonts w:hint="cs"/>
          <w:rtl/>
        </w:rPr>
        <w:t xml:space="preserve"> בעיה קלה, טיפול בתוך שנה. </w:t>
      </w:r>
    </w:p>
    <w:p w14:paraId="7F1B1B6A" w14:textId="77777777" w:rsidR="00000000" w:rsidRDefault="0069655B">
      <w:pPr>
        <w:pStyle w:val="a0"/>
        <w:rPr>
          <w:rFonts w:hint="cs"/>
          <w:rtl/>
        </w:rPr>
      </w:pPr>
    </w:p>
    <w:p w14:paraId="4DF7C0EC" w14:textId="77777777" w:rsidR="00000000" w:rsidRDefault="0069655B">
      <w:pPr>
        <w:pStyle w:val="a0"/>
        <w:rPr>
          <w:rFonts w:hint="cs"/>
          <w:rtl/>
        </w:rPr>
      </w:pPr>
      <w:r>
        <w:rPr>
          <w:rFonts w:hint="cs"/>
          <w:rtl/>
        </w:rPr>
        <w:t>המצב היום הוא, שמשרד החינוך מטיל את האחריות לנושא על השלטון המקומי, והש</w:t>
      </w:r>
      <w:r>
        <w:rPr>
          <w:rFonts w:hint="cs"/>
          <w:rtl/>
        </w:rPr>
        <w:t xml:space="preserve">לטון המקומי זורק את האחריות בחזרה למשרד החינוך. בינתיים, אני רואה חובה להתריע, כי ילדי ישראל נשלחים על-ידי הוריהם בריאים ושלמים למערכת החינוך, ומי יודע איך וכיצד ישובו הביתה. אינני נביא זעם, אבל מחובתי להתריע בפני הבית הזה. </w:t>
      </w:r>
    </w:p>
    <w:p w14:paraId="34B0EAB0" w14:textId="77777777" w:rsidR="00000000" w:rsidRDefault="0069655B">
      <w:pPr>
        <w:pStyle w:val="a0"/>
        <w:rPr>
          <w:rFonts w:hint="cs"/>
          <w:rtl/>
        </w:rPr>
      </w:pPr>
    </w:p>
    <w:p w14:paraId="02282A53" w14:textId="77777777" w:rsidR="00000000" w:rsidRDefault="0069655B">
      <w:pPr>
        <w:pStyle w:val="a0"/>
        <w:rPr>
          <w:rFonts w:hint="cs"/>
          <w:rtl/>
        </w:rPr>
      </w:pPr>
      <w:r>
        <w:rPr>
          <w:rFonts w:hint="cs"/>
          <w:rtl/>
        </w:rPr>
        <w:t>על הצעת חוק זו חתמו בכנסת החמש</w:t>
      </w:r>
      <w:r>
        <w:rPr>
          <w:rFonts w:hint="cs"/>
          <w:rtl/>
        </w:rPr>
        <w:t xml:space="preserve">-עשרה חברי כנסת רבים, ביניהם ראש הממשלה הנוכחי, מר אריאל שרון, יושב-ראש הכנסת הנוכחי, מר ראובן ריבלין, וחברים נוספים מסיעות הבית השונות. עובדה זו מראה, כי מדובר בעניין מקצועי לחלוטין, ללא שיקולים פוליטיים צרים. </w:t>
      </w:r>
    </w:p>
    <w:p w14:paraId="59EC5119" w14:textId="77777777" w:rsidR="00000000" w:rsidRDefault="0069655B">
      <w:pPr>
        <w:pStyle w:val="a0"/>
        <w:rPr>
          <w:rFonts w:hint="cs"/>
          <w:rtl/>
        </w:rPr>
      </w:pPr>
    </w:p>
    <w:p w14:paraId="59F00699" w14:textId="77777777" w:rsidR="00000000" w:rsidRDefault="0069655B">
      <w:pPr>
        <w:pStyle w:val="a0"/>
        <w:rPr>
          <w:rFonts w:hint="cs"/>
          <w:rtl/>
        </w:rPr>
      </w:pPr>
      <w:r>
        <w:rPr>
          <w:rFonts w:hint="cs"/>
          <w:rtl/>
        </w:rPr>
        <w:t>דבר נוסף, אדוני היושב-ראש, הצעת חוק זו היתה</w:t>
      </w:r>
      <w:r>
        <w:rPr>
          <w:rFonts w:hint="cs"/>
          <w:rtl/>
        </w:rPr>
        <w:t xml:space="preserve"> אמורה לעלות להצבעה לפני כחודשיים. אולם משרד החינוך ביקש ממני לבוא אתם בדברים, שכן גם הם מבינים את חשיבות העניין ואת נחיצות הטיפול. אולם אז התברר, כי משרד החינוך מטיל את האחריות על מרכז השלטון המקומי. אני עצמי ישבתי אתם  - -</w:t>
      </w:r>
    </w:p>
    <w:p w14:paraId="6839F63E" w14:textId="77777777" w:rsidR="00000000" w:rsidRDefault="0069655B">
      <w:pPr>
        <w:pStyle w:val="a0"/>
        <w:rPr>
          <w:rFonts w:hint="cs"/>
          <w:rtl/>
        </w:rPr>
      </w:pPr>
    </w:p>
    <w:p w14:paraId="12A8A07D" w14:textId="77777777" w:rsidR="00000000" w:rsidRDefault="0069655B">
      <w:pPr>
        <w:pStyle w:val="af1"/>
        <w:rPr>
          <w:rtl/>
        </w:rPr>
      </w:pPr>
      <w:r>
        <w:rPr>
          <w:rtl/>
        </w:rPr>
        <w:t>היו"ר ראובן ריבלין:</w:t>
      </w:r>
    </w:p>
    <w:p w14:paraId="6A218777" w14:textId="77777777" w:rsidR="00000000" w:rsidRDefault="0069655B">
      <w:pPr>
        <w:pStyle w:val="a0"/>
        <w:rPr>
          <w:rtl/>
        </w:rPr>
      </w:pPr>
    </w:p>
    <w:p w14:paraId="2356D8F1" w14:textId="77777777" w:rsidR="00000000" w:rsidRDefault="0069655B">
      <w:pPr>
        <w:pStyle w:val="a0"/>
        <w:rPr>
          <w:rFonts w:hint="cs"/>
          <w:rtl/>
        </w:rPr>
      </w:pPr>
      <w:r>
        <w:rPr>
          <w:rFonts w:hint="cs"/>
          <w:rtl/>
        </w:rPr>
        <w:t xml:space="preserve">מה העלות </w:t>
      </w:r>
      <w:r>
        <w:rPr>
          <w:rFonts w:hint="cs"/>
          <w:rtl/>
        </w:rPr>
        <w:t>התקציבית של החוק הזה?</w:t>
      </w:r>
    </w:p>
    <w:p w14:paraId="55CD60ED" w14:textId="77777777" w:rsidR="00000000" w:rsidRDefault="0069655B">
      <w:pPr>
        <w:pStyle w:val="a0"/>
        <w:ind w:firstLine="0"/>
        <w:rPr>
          <w:rFonts w:hint="cs"/>
          <w:rtl/>
        </w:rPr>
      </w:pPr>
    </w:p>
    <w:p w14:paraId="430C59F6" w14:textId="77777777" w:rsidR="00000000" w:rsidRDefault="0069655B">
      <w:pPr>
        <w:pStyle w:val="-"/>
        <w:rPr>
          <w:rtl/>
        </w:rPr>
      </w:pPr>
      <w:bookmarkStart w:id="155" w:name="FS000000498T25_02_2004_14_28_24C"/>
      <w:bookmarkEnd w:id="155"/>
      <w:r>
        <w:rPr>
          <w:rtl/>
        </w:rPr>
        <w:t>משולם נהרי (ש"ס):</w:t>
      </w:r>
    </w:p>
    <w:p w14:paraId="4BE4017E" w14:textId="77777777" w:rsidR="00000000" w:rsidRDefault="0069655B">
      <w:pPr>
        <w:pStyle w:val="a0"/>
        <w:rPr>
          <w:rtl/>
        </w:rPr>
      </w:pPr>
    </w:p>
    <w:p w14:paraId="051A116C" w14:textId="77777777" w:rsidR="00000000" w:rsidRDefault="0069655B">
      <w:pPr>
        <w:pStyle w:val="a0"/>
        <w:rPr>
          <w:rFonts w:hint="cs"/>
          <w:rtl/>
        </w:rPr>
      </w:pPr>
      <w:r>
        <w:rPr>
          <w:rFonts w:hint="cs"/>
          <w:rtl/>
        </w:rPr>
        <w:t>זה במסגרת תקציבי הבטיחות שעומדים לרשות המשרד - - -</w:t>
      </w:r>
    </w:p>
    <w:p w14:paraId="541B1D1F" w14:textId="77777777" w:rsidR="00000000" w:rsidRDefault="0069655B">
      <w:pPr>
        <w:pStyle w:val="a0"/>
        <w:ind w:firstLine="0"/>
        <w:rPr>
          <w:rFonts w:hint="cs"/>
          <w:rtl/>
        </w:rPr>
      </w:pPr>
    </w:p>
    <w:p w14:paraId="2F3913A4" w14:textId="77777777" w:rsidR="00000000" w:rsidRDefault="0069655B">
      <w:pPr>
        <w:pStyle w:val="af1"/>
        <w:rPr>
          <w:rtl/>
        </w:rPr>
      </w:pPr>
      <w:r>
        <w:rPr>
          <w:rtl/>
        </w:rPr>
        <w:t>היו"ר ראובן ריבלין:</w:t>
      </w:r>
    </w:p>
    <w:p w14:paraId="3BB34B34" w14:textId="77777777" w:rsidR="00000000" w:rsidRDefault="0069655B">
      <w:pPr>
        <w:pStyle w:val="a0"/>
        <w:rPr>
          <w:rtl/>
        </w:rPr>
      </w:pPr>
    </w:p>
    <w:p w14:paraId="6858CE73" w14:textId="77777777" w:rsidR="00000000" w:rsidRDefault="0069655B">
      <w:pPr>
        <w:pStyle w:val="a0"/>
        <w:rPr>
          <w:rFonts w:hint="cs"/>
          <w:rtl/>
        </w:rPr>
      </w:pPr>
      <w:r>
        <w:rPr>
          <w:rFonts w:hint="cs"/>
          <w:rtl/>
        </w:rPr>
        <w:t>זה למעלה מ-5 מיליונים. אדוני צריך לדעת, שהחוק הזה מחייב למעלה מ-50 חברי כנסת, לא בקריאה הטרומית.</w:t>
      </w:r>
    </w:p>
    <w:p w14:paraId="31F4F356" w14:textId="77777777" w:rsidR="00000000" w:rsidRDefault="0069655B">
      <w:pPr>
        <w:pStyle w:val="a0"/>
        <w:ind w:firstLine="0"/>
        <w:rPr>
          <w:rFonts w:hint="cs"/>
          <w:rtl/>
        </w:rPr>
      </w:pPr>
    </w:p>
    <w:p w14:paraId="1D27F0C1" w14:textId="77777777" w:rsidR="00000000" w:rsidRDefault="0069655B">
      <w:pPr>
        <w:pStyle w:val="-"/>
        <w:rPr>
          <w:rtl/>
        </w:rPr>
      </w:pPr>
      <w:bookmarkStart w:id="156" w:name="FS000000498T25_02_2004_14_29_03C"/>
      <w:bookmarkEnd w:id="156"/>
      <w:r>
        <w:rPr>
          <w:rtl/>
        </w:rPr>
        <w:t>משולם נהרי (ש"ס):</w:t>
      </w:r>
    </w:p>
    <w:p w14:paraId="204BCCAB" w14:textId="77777777" w:rsidR="00000000" w:rsidRDefault="0069655B">
      <w:pPr>
        <w:pStyle w:val="a0"/>
        <w:rPr>
          <w:rtl/>
        </w:rPr>
      </w:pPr>
    </w:p>
    <w:p w14:paraId="16F78A93" w14:textId="77777777" w:rsidR="00000000" w:rsidRDefault="0069655B">
      <w:pPr>
        <w:pStyle w:val="a0"/>
        <w:rPr>
          <w:rFonts w:hint="cs"/>
          <w:rtl/>
        </w:rPr>
      </w:pPr>
      <w:r>
        <w:rPr>
          <w:rFonts w:hint="cs"/>
          <w:rtl/>
        </w:rPr>
        <w:t>אינני יודע. כשאני מדבר ע</w:t>
      </w:r>
      <w:r>
        <w:rPr>
          <w:rFonts w:hint="cs"/>
          <w:rtl/>
        </w:rPr>
        <w:t>ל בטיחות ילדי ישראל, וכולנו יודעים וערים לאסונות שקרו, אז אני חושב שמשרד החינוך, במסגרת תקציבו, אמור להבטיח את ביטחונם ובריאותם של הילדים.</w:t>
      </w:r>
    </w:p>
    <w:p w14:paraId="318BE3B3" w14:textId="77777777" w:rsidR="00000000" w:rsidRDefault="0069655B">
      <w:pPr>
        <w:pStyle w:val="a0"/>
        <w:ind w:firstLine="0"/>
        <w:rPr>
          <w:rFonts w:hint="cs"/>
          <w:rtl/>
        </w:rPr>
      </w:pPr>
    </w:p>
    <w:p w14:paraId="5EAB09A4" w14:textId="77777777" w:rsidR="00000000" w:rsidRDefault="0069655B">
      <w:pPr>
        <w:pStyle w:val="af0"/>
        <w:rPr>
          <w:rtl/>
        </w:rPr>
      </w:pPr>
      <w:r>
        <w:rPr>
          <w:rFonts w:hint="eastAsia"/>
          <w:rtl/>
        </w:rPr>
        <w:t>קריאה</w:t>
      </w:r>
      <w:r>
        <w:rPr>
          <w:rtl/>
        </w:rPr>
        <w:t>:</w:t>
      </w:r>
    </w:p>
    <w:p w14:paraId="629DBA95" w14:textId="77777777" w:rsidR="00000000" w:rsidRDefault="0069655B">
      <w:pPr>
        <w:pStyle w:val="a0"/>
        <w:rPr>
          <w:rFonts w:hint="cs"/>
          <w:rtl/>
        </w:rPr>
      </w:pPr>
    </w:p>
    <w:p w14:paraId="580BD672" w14:textId="77777777" w:rsidR="00000000" w:rsidRDefault="0069655B">
      <w:pPr>
        <w:pStyle w:val="a0"/>
        <w:rPr>
          <w:rFonts w:hint="cs"/>
          <w:rtl/>
        </w:rPr>
      </w:pPr>
      <w:r>
        <w:rPr>
          <w:rFonts w:hint="cs"/>
          <w:rtl/>
        </w:rPr>
        <w:t>זה לא עולה כסף.</w:t>
      </w:r>
    </w:p>
    <w:p w14:paraId="592EB7F7" w14:textId="77777777" w:rsidR="00000000" w:rsidRDefault="0069655B">
      <w:pPr>
        <w:pStyle w:val="a0"/>
        <w:ind w:firstLine="0"/>
        <w:rPr>
          <w:rFonts w:hint="cs"/>
          <w:rtl/>
        </w:rPr>
      </w:pPr>
    </w:p>
    <w:p w14:paraId="705475CA" w14:textId="77777777" w:rsidR="00000000" w:rsidRDefault="0069655B">
      <w:pPr>
        <w:pStyle w:val="-"/>
        <w:rPr>
          <w:rtl/>
        </w:rPr>
      </w:pPr>
      <w:bookmarkStart w:id="157" w:name="FS000000498T25_02_2004_14_29_57C"/>
      <w:bookmarkEnd w:id="157"/>
      <w:r>
        <w:rPr>
          <w:rtl/>
        </w:rPr>
        <w:t>משולם נהרי (ש"ס):</w:t>
      </w:r>
    </w:p>
    <w:p w14:paraId="7337B845" w14:textId="77777777" w:rsidR="00000000" w:rsidRDefault="0069655B">
      <w:pPr>
        <w:pStyle w:val="a0"/>
        <w:rPr>
          <w:rtl/>
        </w:rPr>
      </w:pPr>
    </w:p>
    <w:p w14:paraId="3BA532DE" w14:textId="77777777" w:rsidR="00000000" w:rsidRDefault="0069655B">
      <w:pPr>
        <w:pStyle w:val="a0"/>
        <w:rPr>
          <w:rFonts w:hint="cs"/>
          <w:rtl/>
        </w:rPr>
      </w:pPr>
      <w:r>
        <w:rPr>
          <w:rFonts w:hint="cs"/>
          <w:rtl/>
        </w:rPr>
        <w:t>- - - אולם אז התברר כי משרד החינוך מטיל את זה על השלטון המקומי וכן הלאה.</w:t>
      </w:r>
      <w:r>
        <w:rPr>
          <w:rFonts w:hint="cs"/>
          <w:rtl/>
        </w:rPr>
        <w:t xml:space="preserve"> בסופו של דבר, התלמידים נופלים בין הכיסאות. הדבר הוא בנפשנו. אנו מפקידים בידי מערכת החינוך את היקר לנו ביותר, את בנינו ואת בנותינו. אל נא נפקיר את נפש ילדינו. על כן אבקש מכם, חברי חברי הכנסת, להצביע עבור התיקון. אין לי שום התנגדות שבוועדה ובכל שלבי הדיון ב</w:t>
      </w:r>
      <w:r>
        <w:rPr>
          <w:rFonts w:hint="cs"/>
          <w:rtl/>
        </w:rPr>
        <w:t>חוק יוכל משרד החינוך להתאים אותו לפי צרכיו, לפי המגבלות שלו, אבל דבר אחד - שתהיה הסכמה אתי, ששוב לא נפקיר את ילדינו ונדאג לבריאותם ולביטחונם בשעות שהייתם בבתי-הספר. תודה.</w:t>
      </w:r>
    </w:p>
    <w:p w14:paraId="4B9D359B" w14:textId="77777777" w:rsidR="00000000" w:rsidRDefault="0069655B">
      <w:pPr>
        <w:pStyle w:val="a0"/>
        <w:ind w:firstLine="0"/>
        <w:rPr>
          <w:rFonts w:hint="cs"/>
          <w:rtl/>
        </w:rPr>
      </w:pPr>
    </w:p>
    <w:p w14:paraId="691E55AC" w14:textId="77777777" w:rsidR="00000000" w:rsidRDefault="0069655B">
      <w:pPr>
        <w:pStyle w:val="af1"/>
        <w:rPr>
          <w:rtl/>
        </w:rPr>
      </w:pPr>
      <w:r>
        <w:rPr>
          <w:rtl/>
        </w:rPr>
        <w:t>היו"ר ראובן ריבלין:</w:t>
      </w:r>
    </w:p>
    <w:p w14:paraId="4BC98392" w14:textId="77777777" w:rsidR="00000000" w:rsidRDefault="0069655B">
      <w:pPr>
        <w:pStyle w:val="a0"/>
        <w:rPr>
          <w:rtl/>
        </w:rPr>
      </w:pPr>
    </w:p>
    <w:p w14:paraId="0CC95AF3" w14:textId="77777777" w:rsidR="00000000" w:rsidRDefault="0069655B">
      <w:pPr>
        <w:pStyle w:val="a0"/>
        <w:rPr>
          <w:rFonts w:hint="cs"/>
          <w:rtl/>
        </w:rPr>
      </w:pPr>
      <w:r>
        <w:rPr>
          <w:rFonts w:hint="cs"/>
          <w:rtl/>
        </w:rPr>
        <w:t>אני מאוד מודה לסגן השר לשעבר, חבר הכנסת משולם נהרי. סגן השרה, ח</w:t>
      </w:r>
      <w:r>
        <w:rPr>
          <w:rFonts w:hint="cs"/>
          <w:rtl/>
        </w:rPr>
        <w:t>בר הכנסת הנדל, ישיב.</w:t>
      </w:r>
    </w:p>
    <w:p w14:paraId="23B2C6C4" w14:textId="77777777" w:rsidR="00000000" w:rsidRDefault="0069655B">
      <w:pPr>
        <w:pStyle w:val="a0"/>
        <w:ind w:firstLine="0"/>
        <w:rPr>
          <w:rFonts w:hint="cs"/>
          <w:rtl/>
        </w:rPr>
      </w:pPr>
    </w:p>
    <w:p w14:paraId="1C80004F" w14:textId="77777777" w:rsidR="00000000" w:rsidRDefault="0069655B">
      <w:pPr>
        <w:pStyle w:val="af0"/>
        <w:rPr>
          <w:rtl/>
        </w:rPr>
      </w:pPr>
      <w:r>
        <w:rPr>
          <w:rFonts w:hint="eastAsia"/>
          <w:rtl/>
        </w:rPr>
        <w:t>דוד</w:t>
      </w:r>
      <w:r>
        <w:rPr>
          <w:rtl/>
        </w:rPr>
        <w:t xml:space="preserve"> טל (עם אחד):</w:t>
      </w:r>
    </w:p>
    <w:p w14:paraId="75988587" w14:textId="77777777" w:rsidR="00000000" w:rsidRDefault="0069655B">
      <w:pPr>
        <w:pStyle w:val="a0"/>
        <w:rPr>
          <w:rFonts w:hint="cs"/>
          <w:rtl/>
        </w:rPr>
      </w:pPr>
    </w:p>
    <w:p w14:paraId="77477A09" w14:textId="77777777" w:rsidR="00000000" w:rsidRDefault="0069655B">
      <w:pPr>
        <w:pStyle w:val="a0"/>
        <w:rPr>
          <w:rFonts w:hint="cs"/>
          <w:rtl/>
        </w:rPr>
      </w:pPr>
      <w:r>
        <w:rPr>
          <w:rFonts w:hint="cs"/>
          <w:rtl/>
        </w:rPr>
        <w:t>למה אדוני קרא לו סגן השר?</w:t>
      </w:r>
    </w:p>
    <w:p w14:paraId="0C219DFD" w14:textId="77777777" w:rsidR="00000000" w:rsidRDefault="0069655B">
      <w:pPr>
        <w:pStyle w:val="a0"/>
        <w:rPr>
          <w:rFonts w:hint="cs"/>
          <w:rtl/>
        </w:rPr>
      </w:pPr>
    </w:p>
    <w:p w14:paraId="00B6A9FD" w14:textId="77777777" w:rsidR="00000000" w:rsidRDefault="0069655B">
      <w:pPr>
        <w:pStyle w:val="af1"/>
        <w:rPr>
          <w:rtl/>
        </w:rPr>
      </w:pPr>
      <w:r>
        <w:rPr>
          <w:rtl/>
        </w:rPr>
        <w:t>היו"ר ראובן ריבלין:</w:t>
      </w:r>
    </w:p>
    <w:p w14:paraId="7AA3EF6D" w14:textId="77777777" w:rsidR="00000000" w:rsidRDefault="0069655B">
      <w:pPr>
        <w:pStyle w:val="a0"/>
        <w:rPr>
          <w:rtl/>
        </w:rPr>
      </w:pPr>
    </w:p>
    <w:p w14:paraId="7E25225B" w14:textId="77777777" w:rsidR="00000000" w:rsidRDefault="0069655B">
      <w:pPr>
        <w:pStyle w:val="a0"/>
        <w:rPr>
          <w:rFonts w:hint="cs"/>
          <w:rtl/>
        </w:rPr>
      </w:pPr>
      <w:r>
        <w:rPr>
          <w:rFonts w:hint="cs"/>
          <w:rtl/>
        </w:rPr>
        <w:t>כי הוא היה סגן שר.</w:t>
      </w:r>
    </w:p>
    <w:p w14:paraId="71A3E8E1" w14:textId="77777777" w:rsidR="00000000" w:rsidRDefault="0069655B">
      <w:pPr>
        <w:pStyle w:val="a0"/>
        <w:ind w:firstLine="0"/>
        <w:rPr>
          <w:rFonts w:hint="cs"/>
          <w:rtl/>
        </w:rPr>
      </w:pPr>
    </w:p>
    <w:p w14:paraId="3829E844" w14:textId="77777777" w:rsidR="00000000" w:rsidRDefault="0069655B">
      <w:pPr>
        <w:pStyle w:val="af0"/>
        <w:rPr>
          <w:rtl/>
        </w:rPr>
      </w:pPr>
      <w:r>
        <w:rPr>
          <w:rFonts w:hint="eastAsia"/>
          <w:rtl/>
        </w:rPr>
        <w:t>דוד</w:t>
      </w:r>
      <w:r>
        <w:rPr>
          <w:rtl/>
        </w:rPr>
        <w:t xml:space="preserve"> טל (עם אחד):</w:t>
      </w:r>
    </w:p>
    <w:p w14:paraId="3AC03B2A" w14:textId="77777777" w:rsidR="00000000" w:rsidRDefault="0069655B">
      <w:pPr>
        <w:pStyle w:val="a0"/>
        <w:rPr>
          <w:rFonts w:hint="cs"/>
          <w:rtl/>
        </w:rPr>
      </w:pPr>
    </w:p>
    <w:p w14:paraId="7BAA9884" w14:textId="77777777" w:rsidR="00000000" w:rsidRDefault="0069655B">
      <w:pPr>
        <w:pStyle w:val="a0"/>
        <w:rPr>
          <w:rFonts w:hint="cs"/>
          <w:rtl/>
        </w:rPr>
      </w:pPr>
      <w:r>
        <w:rPr>
          <w:rFonts w:hint="cs"/>
          <w:rtl/>
        </w:rPr>
        <w:t>גם הוא היה סגן השרה.</w:t>
      </w:r>
    </w:p>
    <w:p w14:paraId="5AA9ED1F" w14:textId="77777777" w:rsidR="00000000" w:rsidRDefault="0069655B">
      <w:pPr>
        <w:pStyle w:val="a0"/>
        <w:ind w:firstLine="0"/>
        <w:rPr>
          <w:rFonts w:hint="cs"/>
          <w:rtl/>
        </w:rPr>
      </w:pPr>
    </w:p>
    <w:p w14:paraId="43FAB120" w14:textId="77777777" w:rsidR="00000000" w:rsidRDefault="0069655B">
      <w:pPr>
        <w:pStyle w:val="af1"/>
        <w:rPr>
          <w:rtl/>
        </w:rPr>
      </w:pPr>
      <w:r>
        <w:rPr>
          <w:rtl/>
        </w:rPr>
        <w:t>היו"ר ראובן ריבלין:</w:t>
      </w:r>
    </w:p>
    <w:p w14:paraId="036A03ED" w14:textId="77777777" w:rsidR="00000000" w:rsidRDefault="0069655B">
      <w:pPr>
        <w:pStyle w:val="a0"/>
        <w:rPr>
          <w:rtl/>
        </w:rPr>
      </w:pPr>
    </w:p>
    <w:p w14:paraId="152552C6" w14:textId="77777777" w:rsidR="00000000" w:rsidRDefault="0069655B">
      <w:pPr>
        <w:pStyle w:val="a0"/>
        <w:rPr>
          <w:rFonts w:hint="cs"/>
          <w:rtl/>
        </w:rPr>
      </w:pPr>
      <w:r>
        <w:rPr>
          <w:rFonts w:hint="cs"/>
          <w:rtl/>
        </w:rPr>
        <w:t>אני תפקדתי בתקופה שהוא היה סגן השר.</w:t>
      </w:r>
    </w:p>
    <w:p w14:paraId="53E527D5" w14:textId="77777777" w:rsidR="00000000" w:rsidRDefault="0069655B">
      <w:pPr>
        <w:pStyle w:val="a0"/>
        <w:ind w:firstLine="0"/>
        <w:rPr>
          <w:rFonts w:hint="cs"/>
          <w:rtl/>
        </w:rPr>
      </w:pPr>
    </w:p>
    <w:p w14:paraId="1935EF2C" w14:textId="77777777" w:rsidR="00000000" w:rsidRDefault="0069655B">
      <w:pPr>
        <w:pStyle w:val="a"/>
        <w:rPr>
          <w:rFonts w:hint="cs"/>
          <w:rtl/>
        </w:rPr>
      </w:pPr>
      <w:bookmarkStart w:id="158" w:name="FS000000412T25_02_2004_14_33_01"/>
      <w:bookmarkStart w:id="159" w:name="_Toc69694912"/>
      <w:bookmarkEnd w:id="158"/>
      <w:r>
        <w:rPr>
          <w:rFonts w:hint="cs"/>
          <w:rtl/>
        </w:rPr>
        <w:t xml:space="preserve">סגן שרת החינוך, התרבות והספורט </w:t>
      </w:r>
      <w:r>
        <w:rPr>
          <w:rFonts w:hint="eastAsia"/>
          <w:rtl/>
        </w:rPr>
        <w:t>צבי</w:t>
      </w:r>
      <w:r>
        <w:rPr>
          <w:rtl/>
        </w:rPr>
        <w:t xml:space="preserve"> הנדל</w:t>
      </w:r>
      <w:r>
        <w:rPr>
          <w:rFonts w:hint="cs"/>
          <w:rtl/>
        </w:rPr>
        <w:t>:</w:t>
      </w:r>
      <w:bookmarkEnd w:id="159"/>
    </w:p>
    <w:p w14:paraId="452527D3" w14:textId="77777777" w:rsidR="00000000" w:rsidRDefault="0069655B">
      <w:pPr>
        <w:pStyle w:val="a0"/>
        <w:rPr>
          <w:rFonts w:hint="cs"/>
          <w:rtl/>
        </w:rPr>
      </w:pPr>
    </w:p>
    <w:p w14:paraId="3D75B660" w14:textId="77777777" w:rsidR="00000000" w:rsidRDefault="0069655B">
      <w:pPr>
        <w:pStyle w:val="a0"/>
        <w:rPr>
          <w:rFonts w:hint="cs"/>
          <w:rtl/>
        </w:rPr>
      </w:pPr>
      <w:r>
        <w:rPr>
          <w:rFonts w:hint="cs"/>
          <w:rtl/>
        </w:rPr>
        <w:t xml:space="preserve">מכובדי, </w:t>
      </w:r>
      <w:r>
        <w:rPr>
          <w:rFonts w:hint="cs"/>
          <w:rtl/>
        </w:rPr>
        <w:t xml:space="preserve">היושב בראש, שרים, חברי הכנסת, ראשית, ליושב-ראש הכנסת, הבעיה היא לא בעיה כספית ולא שזה לא עולה כסף. העניין הוא מהותי, וכל המצגת שהציג ידידי, חבר הכנסת משולם נהרי, כאילו שאלה מופקרים ואלה לא - זה לא ממש מדויק. </w:t>
      </w:r>
    </w:p>
    <w:p w14:paraId="67E249DA" w14:textId="77777777" w:rsidR="00000000" w:rsidRDefault="0069655B">
      <w:pPr>
        <w:pStyle w:val="a0"/>
        <w:rPr>
          <w:rFonts w:hint="cs"/>
          <w:rtl/>
        </w:rPr>
      </w:pPr>
    </w:p>
    <w:p w14:paraId="6F382D40" w14:textId="77777777" w:rsidR="00000000" w:rsidRDefault="0069655B">
      <w:pPr>
        <w:pStyle w:val="a0"/>
        <w:rPr>
          <w:rFonts w:hint="cs"/>
          <w:rtl/>
        </w:rPr>
      </w:pPr>
      <w:r>
        <w:rPr>
          <w:rFonts w:hint="cs"/>
          <w:rtl/>
        </w:rPr>
        <w:t>הצעת החוק קובעת, כי הדרישה לתנאי תברואה ולתנאי</w:t>
      </w:r>
      <w:r>
        <w:rPr>
          <w:rFonts w:hint="cs"/>
          <w:rtl/>
        </w:rPr>
        <w:t xml:space="preserve"> בטיחות הקיימים ביחס לבתי-הספר המוכרים שאינם רשמיים, הקבועים בחוק הפיקוח על בתי-הספר, יחולו גם על בתי-ספר שבהם העובדים הם עובדי מדינה, היינו בתי-הספר הרשמיים. זה שייך למדינה. </w:t>
      </w:r>
    </w:p>
    <w:p w14:paraId="592CD028" w14:textId="77777777" w:rsidR="00000000" w:rsidRDefault="0069655B">
      <w:pPr>
        <w:pStyle w:val="a0"/>
        <w:rPr>
          <w:rFonts w:hint="cs"/>
          <w:rtl/>
        </w:rPr>
      </w:pPr>
    </w:p>
    <w:p w14:paraId="273A7B8E" w14:textId="77777777" w:rsidR="00000000" w:rsidRDefault="0069655B">
      <w:pPr>
        <w:pStyle w:val="a0"/>
        <w:rPr>
          <w:rFonts w:hint="cs"/>
          <w:rtl/>
        </w:rPr>
      </w:pPr>
      <w:r>
        <w:rPr>
          <w:rFonts w:hint="cs"/>
          <w:rtl/>
        </w:rPr>
        <w:t xml:space="preserve">כידוע, מוסדות החינוך המוכרים, המבקשים רשיונות ממשרד החינוך, נדרשים לעמוד בתנאי </w:t>
      </w:r>
      <w:r>
        <w:rPr>
          <w:rFonts w:hint="cs"/>
          <w:rtl/>
        </w:rPr>
        <w:t>חוק הפיקוח על בתי-הספר, וכן בדרישות התקנות והנהלים מכוח החוק, לשם קבלת רשיון של המשרד. המוסד בדרך כלל שייך לעמותה. על מנת שלא יהיה מוסד שישכון בתנאים שמסכנים את הילדים, המדינה, שנותנת את הרשיון - במקרה זה משרד החינוך - רוצה שאותה עמותה תעמוד בכללים.</w:t>
      </w:r>
    </w:p>
    <w:p w14:paraId="09A2B514" w14:textId="77777777" w:rsidR="00000000" w:rsidRDefault="0069655B">
      <w:pPr>
        <w:pStyle w:val="a0"/>
        <w:rPr>
          <w:rFonts w:hint="cs"/>
          <w:rtl/>
        </w:rPr>
      </w:pPr>
    </w:p>
    <w:p w14:paraId="42098679" w14:textId="77777777" w:rsidR="00000000" w:rsidRDefault="0069655B">
      <w:pPr>
        <w:pStyle w:val="af1"/>
        <w:rPr>
          <w:rtl/>
        </w:rPr>
      </w:pPr>
      <w:r>
        <w:rPr>
          <w:rtl/>
        </w:rPr>
        <w:t>היו"ר</w:t>
      </w:r>
      <w:r>
        <w:rPr>
          <w:rtl/>
        </w:rPr>
        <w:t xml:space="preserve"> ראובן ריבלין:</w:t>
      </w:r>
    </w:p>
    <w:p w14:paraId="0278B15E" w14:textId="77777777" w:rsidR="00000000" w:rsidRDefault="0069655B">
      <w:pPr>
        <w:pStyle w:val="a0"/>
        <w:rPr>
          <w:rtl/>
        </w:rPr>
      </w:pPr>
    </w:p>
    <w:p w14:paraId="6B391BB8" w14:textId="77777777" w:rsidR="00000000" w:rsidRDefault="0069655B">
      <w:pPr>
        <w:pStyle w:val="a0"/>
        <w:rPr>
          <w:rFonts w:hint="cs"/>
          <w:rtl/>
        </w:rPr>
      </w:pPr>
      <w:r>
        <w:rPr>
          <w:rFonts w:hint="cs"/>
          <w:rtl/>
        </w:rPr>
        <w:t>ודאי.</w:t>
      </w:r>
    </w:p>
    <w:p w14:paraId="08E94102" w14:textId="77777777" w:rsidR="00000000" w:rsidRDefault="0069655B">
      <w:pPr>
        <w:pStyle w:val="a0"/>
        <w:rPr>
          <w:rFonts w:hint="cs"/>
          <w:rtl/>
        </w:rPr>
      </w:pPr>
    </w:p>
    <w:p w14:paraId="776FA824" w14:textId="77777777" w:rsidR="00000000" w:rsidRDefault="0069655B">
      <w:pPr>
        <w:pStyle w:val="-"/>
        <w:rPr>
          <w:rtl/>
        </w:rPr>
      </w:pPr>
      <w:bookmarkStart w:id="160" w:name="FS000000412T25_02_2004_13_31_19C"/>
      <w:bookmarkEnd w:id="160"/>
      <w:r>
        <w:rPr>
          <w:rtl/>
        </w:rPr>
        <w:t>סגן שרת החינוך, התרבות והספורט צבי הנדל:</w:t>
      </w:r>
    </w:p>
    <w:p w14:paraId="119252AF" w14:textId="77777777" w:rsidR="00000000" w:rsidRDefault="0069655B">
      <w:pPr>
        <w:pStyle w:val="a0"/>
        <w:rPr>
          <w:rtl/>
        </w:rPr>
      </w:pPr>
    </w:p>
    <w:p w14:paraId="357AC2BD" w14:textId="77777777" w:rsidR="00000000" w:rsidRDefault="0069655B">
      <w:pPr>
        <w:pStyle w:val="a0"/>
        <w:rPr>
          <w:rFonts w:hint="cs"/>
          <w:rtl/>
        </w:rPr>
      </w:pPr>
      <w:r>
        <w:rPr>
          <w:rFonts w:hint="cs"/>
          <w:rtl/>
        </w:rPr>
        <w:t>אבל, כשאנחנו מדברים על הצעת חוק שלפיה יבקש משרד החינוך אישור מעצמו על בתי-ספר שלו - דבר שמוסדר בדרך כלל בחוזה מנכ"ל, עם כללים מסודרים - - -</w:t>
      </w:r>
    </w:p>
    <w:p w14:paraId="418DAB38" w14:textId="77777777" w:rsidR="00000000" w:rsidRDefault="0069655B">
      <w:pPr>
        <w:pStyle w:val="a0"/>
        <w:rPr>
          <w:rFonts w:hint="cs"/>
          <w:rtl/>
        </w:rPr>
      </w:pPr>
    </w:p>
    <w:p w14:paraId="72EE6606" w14:textId="77777777" w:rsidR="00000000" w:rsidRDefault="0069655B">
      <w:pPr>
        <w:pStyle w:val="af1"/>
        <w:rPr>
          <w:rtl/>
        </w:rPr>
      </w:pPr>
      <w:r>
        <w:rPr>
          <w:rtl/>
        </w:rPr>
        <w:t>היו"ר ראובן ריבלין:</w:t>
      </w:r>
    </w:p>
    <w:p w14:paraId="3ECCD67C" w14:textId="77777777" w:rsidR="00000000" w:rsidRDefault="0069655B">
      <w:pPr>
        <w:pStyle w:val="a0"/>
        <w:rPr>
          <w:rtl/>
        </w:rPr>
      </w:pPr>
    </w:p>
    <w:p w14:paraId="534D38E0" w14:textId="77777777" w:rsidR="00000000" w:rsidRDefault="0069655B">
      <w:pPr>
        <w:pStyle w:val="a0"/>
        <w:rPr>
          <w:rFonts w:hint="cs"/>
          <w:rtl/>
        </w:rPr>
      </w:pPr>
      <w:r>
        <w:rPr>
          <w:rFonts w:hint="cs"/>
          <w:rtl/>
        </w:rPr>
        <w:t>לא הבנתי. "שלו"  או "שלא"?</w:t>
      </w:r>
    </w:p>
    <w:p w14:paraId="548BBD72" w14:textId="77777777" w:rsidR="00000000" w:rsidRDefault="0069655B">
      <w:pPr>
        <w:pStyle w:val="a0"/>
        <w:rPr>
          <w:rFonts w:hint="cs"/>
          <w:rtl/>
        </w:rPr>
      </w:pPr>
    </w:p>
    <w:p w14:paraId="0FEF909D" w14:textId="77777777" w:rsidR="00000000" w:rsidRDefault="0069655B">
      <w:pPr>
        <w:pStyle w:val="-"/>
        <w:rPr>
          <w:rtl/>
        </w:rPr>
      </w:pPr>
      <w:bookmarkStart w:id="161" w:name="FS000000412T25_02_2004_13_32_35C"/>
      <w:bookmarkEnd w:id="161"/>
      <w:r>
        <w:rPr>
          <w:rtl/>
        </w:rPr>
        <w:t>ס</w:t>
      </w:r>
      <w:r>
        <w:rPr>
          <w:rtl/>
        </w:rPr>
        <w:t>גן שרת החינוך, התרבות והספורט צבי הנדל:</w:t>
      </w:r>
    </w:p>
    <w:p w14:paraId="748B9479" w14:textId="77777777" w:rsidR="00000000" w:rsidRDefault="0069655B">
      <w:pPr>
        <w:pStyle w:val="a0"/>
        <w:rPr>
          <w:rtl/>
        </w:rPr>
      </w:pPr>
    </w:p>
    <w:p w14:paraId="29CBE410" w14:textId="77777777" w:rsidR="00000000" w:rsidRDefault="0069655B">
      <w:pPr>
        <w:pStyle w:val="a0"/>
        <w:rPr>
          <w:rFonts w:hint="cs"/>
          <w:rtl/>
        </w:rPr>
      </w:pPr>
      <w:r>
        <w:rPr>
          <w:rFonts w:hint="cs"/>
          <w:rtl/>
        </w:rPr>
        <w:t>שלו. זה מוסדר בחוזרי מנכ"ל. המוסדות האלה ברובם נבנים על-ידי משרד החינוך בתקציב המדינה. הכיתות נבנות, פיתוח החצר נעשה על-ידי משרד החינוך. זו לא איזו עמותה מקרית שאני לא יודע מי בעליה - או כן יודע - ואני חייב לבחון אם</w:t>
      </w:r>
      <w:r>
        <w:rPr>
          <w:rFonts w:hint="cs"/>
          <w:rtl/>
        </w:rPr>
        <w:t xml:space="preserve"> בתי-הספר הם תקינים או לא. </w:t>
      </w:r>
    </w:p>
    <w:p w14:paraId="0DF90844" w14:textId="77777777" w:rsidR="00000000" w:rsidRDefault="0069655B">
      <w:pPr>
        <w:pStyle w:val="a0"/>
        <w:rPr>
          <w:rFonts w:hint="cs"/>
          <w:rtl/>
        </w:rPr>
      </w:pPr>
    </w:p>
    <w:p w14:paraId="25BED300" w14:textId="77777777" w:rsidR="00000000" w:rsidRDefault="0069655B">
      <w:pPr>
        <w:pStyle w:val="af0"/>
        <w:rPr>
          <w:rtl/>
        </w:rPr>
      </w:pPr>
      <w:r>
        <w:rPr>
          <w:rFonts w:hint="eastAsia"/>
          <w:rtl/>
        </w:rPr>
        <w:t>נסים</w:t>
      </w:r>
      <w:r>
        <w:rPr>
          <w:rtl/>
        </w:rPr>
        <w:t xml:space="preserve"> דהן (ש"ס):</w:t>
      </w:r>
    </w:p>
    <w:p w14:paraId="24B1669E" w14:textId="77777777" w:rsidR="00000000" w:rsidRDefault="0069655B">
      <w:pPr>
        <w:pStyle w:val="a0"/>
        <w:rPr>
          <w:rFonts w:hint="cs"/>
          <w:rtl/>
        </w:rPr>
      </w:pPr>
    </w:p>
    <w:p w14:paraId="44BA770B" w14:textId="77777777" w:rsidR="00000000" w:rsidRDefault="0069655B">
      <w:pPr>
        <w:pStyle w:val="a0"/>
        <w:rPr>
          <w:rFonts w:hint="cs"/>
          <w:rtl/>
        </w:rPr>
      </w:pPr>
      <w:r>
        <w:rPr>
          <w:rFonts w:hint="cs"/>
          <w:rtl/>
        </w:rPr>
        <w:t>- - -</w:t>
      </w:r>
    </w:p>
    <w:p w14:paraId="4075AAF3" w14:textId="77777777" w:rsidR="00000000" w:rsidRDefault="0069655B">
      <w:pPr>
        <w:pStyle w:val="a0"/>
        <w:rPr>
          <w:rFonts w:hint="cs"/>
          <w:rtl/>
        </w:rPr>
      </w:pPr>
    </w:p>
    <w:p w14:paraId="7D2C10D4" w14:textId="77777777" w:rsidR="00000000" w:rsidRDefault="0069655B">
      <w:pPr>
        <w:pStyle w:val="-"/>
        <w:rPr>
          <w:rtl/>
        </w:rPr>
      </w:pPr>
      <w:bookmarkStart w:id="162" w:name="FS000000412T25_02_2004_13_34_45C"/>
      <w:bookmarkEnd w:id="162"/>
      <w:r>
        <w:rPr>
          <w:rtl/>
        </w:rPr>
        <w:t>סגן שרת החינוך, התרבות והספורט צבי הנדל:</w:t>
      </w:r>
    </w:p>
    <w:p w14:paraId="1E8E8C14" w14:textId="77777777" w:rsidR="00000000" w:rsidRDefault="0069655B">
      <w:pPr>
        <w:pStyle w:val="a0"/>
        <w:rPr>
          <w:rtl/>
        </w:rPr>
      </w:pPr>
    </w:p>
    <w:p w14:paraId="5DA0A6DE" w14:textId="77777777" w:rsidR="00000000" w:rsidRDefault="0069655B">
      <w:pPr>
        <w:pStyle w:val="a0"/>
        <w:rPr>
          <w:rFonts w:hint="cs"/>
          <w:rtl/>
        </w:rPr>
      </w:pPr>
      <w:r>
        <w:rPr>
          <w:rFonts w:hint="cs"/>
          <w:rtl/>
        </w:rPr>
        <w:t>לכן, דבר המוסדר בסדר יומיומי של חוזרי מנכ"ל, של עובדי המשרד, בעלות המשרד, בעלות המדינה, ודאי שלא נזקק לסוג רשיון מהסוג שזקוק לו בית-ספר שהוא לא בבעלות מדינה, אלא</w:t>
      </w:r>
      <w:r>
        <w:rPr>
          <w:rFonts w:hint="cs"/>
          <w:rtl/>
        </w:rPr>
        <w:t xml:space="preserve"> בבעלות פרטית. </w:t>
      </w:r>
    </w:p>
    <w:p w14:paraId="772E770D" w14:textId="77777777" w:rsidR="00000000" w:rsidRDefault="0069655B">
      <w:pPr>
        <w:pStyle w:val="a0"/>
        <w:rPr>
          <w:rFonts w:hint="cs"/>
          <w:rtl/>
        </w:rPr>
      </w:pPr>
    </w:p>
    <w:p w14:paraId="4C9A16D9" w14:textId="77777777" w:rsidR="00000000" w:rsidRDefault="0069655B">
      <w:pPr>
        <w:pStyle w:val="a0"/>
        <w:rPr>
          <w:rFonts w:hint="cs"/>
          <w:rtl/>
        </w:rPr>
      </w:pPr>
      <w:r>
        <w:rPr>
          <w:rFonts w:hint="cs"/>
          <w:rtl/>
        </w:rPr>
        <w:t xml:space="preserve">לכן אני מבקש, כשם שהחליטה ועדת השרים לחקיקה, להסיר את הצעת החוק מסדר-היום. תודה. </w:t>
      </w:r>
    </w:p>
    <w:p w14:paraId="4E6B56AD" w14:textId="77777777" w:rsidR="00000000" w:rsidRDefault="0069655B">
      <w:pPr>
        <w:pStyle w:val="af1"/>
        <w:rPr>
          <w:rFonts w:hint="cs"/>
          <w:rtl/>
        </w:rPr>
      </w:pPr>
    </w:p>
    <w:p w14:paraId="06E90E82" w14:textId="77777777" w:rsidR="00000000" w:rsidRDefault="0069655B">
      <w:pPr>
        <w:pStyle w:val="af1"/>
        <w:rPr>
          <w:rtl/>
        </w:rPr>
      </w:pPr>
      <w:r>
        <w:rPr>
          <w:rtl/>
        </w:rPr>
        <w:t>היו"ר ראובן ריבלין:</w:t>
      </w:r>
    </w:p>
    <w:p w14:paraId="35DE34AB" w14:textId="77777777" w:rsidR="00000000" w:rsidRDefault="0069655B">
      <w:pPr>
        <w:pStyle w:val="a0"/>
        <w:rPr>
          <w:rtl/>
        </w:rPr>
      </w:pPr>
    </w:p>
    <w:p w14:paraId="28975ABD" w14:textId="77777777" w:rsidR="00000000" w:rsidRDefault="0069655B">
      <w:pPr>
        <w:pStyle w:val="a0"/>
        <w:rPr>
          <w:rFonts w:hint="cs"/>
          <w:rtl/>
        </w:rPr>
      </w:pPr>
      <w:r>
        <w:rPr>
          <w:rFonts w:hint="cs"/>
          <w:rtl/>
        </w:rPr>
        <w:t>אני מאוד מודה לסגן השרה. בבקשה, חבר הכנסת נהרי, לאדוני זכות התשובה. חמש דקות - לא חייבים לנצל את כולן, אבל - - -</w:t>
      </w:r>
    </w:p>
    <w:p w14:paraId="5180DD99" w14:textId="77777777" w:rsidR="00000000" w:rsidRDefault="0069655B">
      <w:pPr>
        <w:pStyle w:val="a0"/>
        <w:rPr>
          <w:rFonts w:hint="cs"/>
          <w:rtl/>
        </w:rPr>
      </w:pPr>
    </w:p>
    <w:p w14:paraId="57C227B9" w14:textId="77777777" w:rsidR="00000000" w:rsidRDefault="0069655B">
      <w:pPr>
        <w:pStyle w:val="a"/>
        <w:rPr>
          <w:rtl/>
        </w:rPr>
      </w:pPr>
      <w:bookmarkStart w:id="163" w:name="FS000000498T25_02_2004_13_36_26"/>
      <w:bookmarkStart w:id="164" w:name="_Toc69694913"/>
      <w:bookmarkEnd w:id="163"/>
      <w:r>
        <w:rPr>
          <w:rFonts w:hint="eastAsia"/>
          <w:rtl/>
        </w:rPr>
        <w:t>משולם</w:t>
      </w:r>
      <w:r>
        <w:rPr>
          <w:rtl/>
        </w:rPr>
        <w:t xml:space="preserve"> נהרי (ש"ס):</w:t>
      </w:r>
      <w:bookmarkEnd w:id="164"/>
    </w:p>
    <w:p w14:paraId="4E7AC8AF" w14:textId="77777777" w:rsidR="00000000" w:rsidRDefault="0069655B">
      <w:pPr>
        <w:pStyle w:val="a0"/>
        <w:rPr>
          <w:rFonts w:hint="cs"/>
          <w:rtl/>
        </w:rPr>
      </w:pPr>
    </w:p>
    <w:p w14:paraId="5771D1AA" w14:textId="77777777" w:rsidR="00000000" w:rsidRDefault="0069655B">
      <w:pPr>
        <w:pStyle w:val="a0"/>
        <w:rPr>
          <w:rFonts w:hint="cs"/>
          <w:rtl/>
        </w:rPr>
      </w:pPr>
      <w:r>
        <w:rPr>
          <w:rFonts w:hint="cs"/>
          <w:rtl/>
        </w:rPr>
        <w:t>אד</w:t>
      </w:r>
      <w:r>
        <w:rPr>
          <w:rFonts w:hint="cs"/>
          <w:rtl/>
        </w:rPr>
        <w:t>וני סגן השרה, אני לא הייתי מצפה ממך - - -</w:t>
      </w:r>
    </w:p>
    <w:p w14:paraId="44855CC5" w14:textId="77777777" w:rsidR="00000000" w:rsidRDefault="0069655B">
      <w:pPr>
        <w:pStyle w:val="a0"/>
        <w:rPr>
          <w:rFonts w:hint="cs"/>
          <w:rtl/>
        </w:rPr>
      </w:pPr>
    </w:p>
    <w:p w14:paraId="4B44CEA1" w14:textId="77777777" w:rsidR="00000000" w:rsidRDefault="0069655B">
      <w:pPr>
        <w:pStyle w:val="af0"/>
        <w:rPr>
          <w:rtl/>
        </w:rPr>
      </w:pPr>
      <w:r>
        <w:rPr>
          <w:rFonts w:hint="eastAsia"/>
          <w:rtl/>
        </w:rPr>
        <w:t>סגן שרת החינוך, התרבות והספורט צבי הנדל:</w:t>
      </w:r>
    </w:p>
    <w:p w14:paraId="29B7C0E5" w14:textId="77777777" w:rsidR="00000000" w:rsidRDefault="0069655B">
      <w:pPr>
        <w:pStyle w:val="a0"/>
        <w:rPr>
          <w:rFonts w:hint="cs"/>
          <w:rtl/>
        </w:rPr>
      </w:pPr>
    </w:p>
    <w:p w14:paraId="096FD2D5" w14:textId="77777777" w:rsidR="00000000" w:rsidRDefault="0069655B">
      <w:pPr>
        <w:pStyle w:val="a0"/>
        <w:rPr>
          <w:rFonts w:hint="cs"/>
          <w:rtl/>
        </w:rPr>
      </w:pPr>
      <w:r>
        <w:rPr>
          <w:rFonts w:hint="cs"/>
          <w:rtl/>
        </w:rPr>
        <w:t>רק אל תיתן לי ציונים. - - -</w:t>
      </w:r>
    </w:p>
    <w:p w14:paraId="21F7ED5A" w14:textId="77777777" w:rsidR="00000000" w:rsidRDefault="0069655B">
      <w:pPr>
        <w:pStyle w:val="a0"/>
        <w:rPr>
          <w:rFonts w:hint="cs"/>
          <w:rtl/>
        </w:rPr>
      </w:pPr>
    </w:p>
    <w:p w14:paraId="3F596379" w14:textId="77777777" w:rsidR="00000000" w:rsidRDefault="0069655B">
      <w:pPr>
        <w:pStyle w:val="-"/>
        <w:rPr>
          <w:rtl/>
        </w:rPr>
      </w:pPr>
      <w:bookmarkStart w:id="165" w:name="FS000000498T25_02_2004_13_37_02C"/>
      <w:bookmarkEnd w:id="165"/>
      <w:r>
        <w:rPr>
          <w:rtl/>
        </w:rPr>
        <w:t>משולם נהרי (ש"ס):</w:t>
      </w:r>
    </w:p>
    <w:p w14:paraId="6349E143" w14:textId="77777777" w:rsidR="00000000" w:rsidRDefault="0069655B">
      <w:pPr>
        <w:pStyle w:val="a0"/>
        <w:rPr>
          <w:rtl/>
        </w:rPr>
      </w:pPr>
    </w:p>
    <w:p w14:paraId="2453AC0C" w14:textId="77777777" w:rsidR="00000000" w:rsidRDefault="0069655B">
      <w:pPr>
        <w:pStyle w:val="a0"/>
        <w:rPr>
          <w:rFonts w:hint="cs"/>
          <w:rtl/>
        </w:rPr>
      </w:pPr>
      <w:r>
        <w:rPr>
          <w:rFonts w:hint="cs"/>
          <w:rtl/>
        </w:rPr>
        <w:t>לא הייתי מצפה ממך - אני ישבתי במשרד החינוך, ישבתי עם משרד החינוך. אני מתפלא על הדברים שאתה אומר. קודם כול, יש דבר כזה - המד</w:t>
      </w:r>
      <w:r>
        <w:rPr>
          <w:rFonts w:hint="cs"/>
          <w:rtl/>
        </w:rPr>
        <w:t xml:space="preserve">ינה בונה בית-חולים ומשרד הבריאות מוציא לו רשיון. אני עדיין לא הבנתי מה הבעיה. אם היית מקשיב לדברי, מה שאני בא לעשות - והנושא הזה עולה כבר פעם שנייה - מה שאני בא לעשות, זה להבטיח את ביטחונם ובריאותם של הילדים בבתי-הספר. </w:t>
      </w:r>
    </w:p>
    <w:p w14:paraId="38FC00A2" w14:textId="77777777" w:rsidR="00000000" w:rsidRDefault="0069655B">
      <w:pPr>
        <w:pStyle w:val="a0"/>
        <w:rPr>
          <w:rFonts w:hint="cs"/>
          <w:rtl/>
        </w:rPr>
      </w:pPr>
    </w:p>
    <w:p w14:paraId="36B10A23" w14:textId="77777777" w:rsidR="00000000" w:rsidRDefault="0069655B">
      <w:pPr>
        <w:pStyle w:val="af0"/>
        <w:rPr>
          <w:rtl/>
        </w:rPr>
      </w:pPr>
      <w:r>
        <w:rPr>
          <w:rFonts w:hint="eastAsia"/>
          <w:rtl/>
        </w:rPr>
        <w:t xml:space="preserve">סגן שרת החינוך, התרבות והספורט צבי </w:t>
      </w:r>
      <w:r>
        <w:rPr>
          <w:rFonts w:hint="eastAsia"/>
          <w:rtl/>
        </w:rPr>
        <w:t>הנדל:</w:t>
      </w:r>
    </w:p>
    <w:p w14:paraId="40DEBEE6" w14:textId="77777777" w:rsidR="00000000" w:rsidRDefault="0069655B">
      <w:pPr>
        <w:pStyle w:val="a0"/>
        <w:rPr>
          <w:rFonts w:hint="cs"/>
          <w:rtl/>
        </w:rPr>
      </w:pPr>
    </w:p>
    <w:p w14:paraId="3C4E63C2" w14:textId="77777777" w:rsidR="00000000" w:rsidRDefault="0069655B">
      <w:pPr>
        <w:pStyle w:val="a0"/>
        <w:rPr>
          <w:rFonts w:hint="cs"/>
          <w:rtl/>
        </w:rPr>
      </w:pPr>
      <w:r>
        <w:rPr>
          <w:rFonts w:hint="cs"/>
          <w:rtl/>
        </w:rPr>
        <w:t>- - -</w:t>
      </w:r>
    </w:p>
    <w:p w14:paraId="2655DA07" w14:textId="77777777" w:rsidR="00000000" w:rsidRDefault="0069655B">
      <w:pPr>
        <w:pStyle w:val="a0"/>
        <w:rPr>
          <w:rFonts w:hint="cs"/>
          <w:rtl/>
        </w:rPr>
      </w:pPr>
    </w:p>
    <w:p w14:paraId="4699FC22" w14:textId="77777777" w:rsidR="00000000" w:rsidRDefault="0069655B">
      <w:pPr>
        <w:pStyle w:val="-"/>
        <w:rPr>
          <w:rtl/>
        </w:rPr>
      </w:pPr>
      <w:bookmarkStart w:id="166" w:name="FS000000498T25_02_2004_13_38_54C"/>
      <w:bookmarkEnd w:id="166"/>
      <w:r>
        <w:rPr>
          <w:rtl/>
        </w:rPr>
        <w:t>משולם נהרי (ש"ס):</w:t>
      </w:r>
    </w:p>
    <w:p w14:paraId="1C6A8A08" w14:textId="77777777" w:rsidR="00000000" w:rsidRDefault="0069655B">
      <w:pPr>
        <w:pStyle w:val="a0"/>
        <w:rPr>
          <w:rtl/>
        </w:rPr>
      </w:pPr>
    </w:p>
    <w:p w14:paraId="3E3E1B0A" w14:textId="77777777" w:rsidR="00000000" w:rsidRDefault="0069655B">
      <w:pPr>
        <w:pStyle w:val="a0"/>
        <w:rPr>
          <w:rFonts w:hint="cs"/>
          <w:rtl/>
        </w:rPr>
      </w:pPr>
      <w:r>
        <w:rPr>
          <w:rFonts w:hint="cs"/>
          <w:rtl/>
        </w:rPr>
        <w:t>אז מה הבעיה? אתה מדבר על בניינים שהמדינה בונה ועומדים בתקן. אתה יודע בכמה בתי-ספר יש ליקויים חמורים שהוועדה מצאה, ברוב חלקי הארץ - ואלה בתי-ספר שהמדינה בנתה. המדינה בנתה אותם על-פי פרוגרמה ועל-פי התקן, בשונה מבתי-ספר פרטיים</w:t>
      </w:r>
      <w:r>
        <w:rPr>
          <w:rFonts w:hint="cs"/>
          <w:rtl/>
        </w:rPr>
        <w:t>. תמצא לי בית-ספר אחד אחרי עשר שנים שלא צריך - כל התקרות שנפלו, למשל בבאר-שבע, והאסונות היו בבתי-ספר שבנתה המדינה. אלה בתי-ספר הבנויים על-פי כל כללי התקן. אבל בית-ספר נשחק, בית-ספר עובר שינויים, בית-ספר עובר שיפוצים. כל הדברים הללו מחייבים תנאי בטיחות וברי</w:t>
      </w:r>
      <w:r>
        <w:rPr>
          <w:rFonts w:hint="cs"/>
          <w:rtl/>
        </w:rPr>
        <w:t xml:space="preserve">אות. </w:t>
      </w:r>
    </w:p>
    <w:p w14:paraId="6FA02912" w14:textId="77777777" w:rsidR="00000000" w:rsidRDefault="0069655B">
      <w:pPr>
        <w:pStyle w:val="a0"/>
        <w:rPr>
          <w:rFonts w:hint="cs"/>
          <w:rtl/>
        </w:rPr>
      </w:pPr>
    </w:p>
    <w:p w14:paraId="6E547A97" w14:textId="77777777" w:rsidR="00000000" w:rsidRDefault="0069655B">
      <w:pPr>
        <w:pStyle w:val="a0"/>
        <w:rPr>
          <w:rFonts w:hint="cs"/>
          <w:rtl/>
        </w:rPr>
      </w:pPr>
      <w:r>
        <w:rPr>
          <w:rFonts w:hint="cs"/>
          <w:rtl/>
        </w:rPr>
        <w:t>אין שום בעיה עם החוק. אני העברתי את זה דרך היועצים המשפטיים, לא נמהרתי ללכת ולהגיש סתם הצעת חוק בלי שהיא תיבדק מכל ההיבטים המשפטיים. נתתי למשרד החינוך כמה שנים, וגם כשהייתי במשרד החינוך ביקשתי: רבותי, אסור לשחק בשלומם של הילדים. בואו נעגן את זה בחקי</w:t>
      </w:r>
      <w:r>
        <w:rPr>
          <w:rFonts w:hint="cs"/>
          <w:rtl/>
        </w:rPr>
        <w:t>קה. זה יחייב את כל המערכת להתגייס יחד ולא לאפשר שילד ילמד בתנאי בטיחות או בתנאי תברואה לא תקינים. אז אין שום בעיה. אין שום בעיה עם הצעת החוק, וכל תיקון - - -</w:t>
      </w:r>
    </w:p>
    <w:p w14:paraId="39EFF827" w14:textId="77777777" w:rsidR="00000000" w:rsidRDefault="0069655B">
      <w:pPr>
        <w:pStyle w:val="a0"/>
        <w:rPr>
          <w:rFonts w:hint="cs"/>
          <w:rtl/>
        </w:rPr>
      </w:pPr>
    </w:p>
    <w:p w14:paraId="460FCF67" w14:textId="77777777" w:rsidR="00000000" w:rsidRDefault="0069655B">
      <w:pPr>
        <w:pStyle w:val="af1"/>
        <w:rPr>
          <w:rtl/>
        </w:rPr>
      </w:pPr>
      <w:r>
        <w:rPr>
          <w:rFonts w:hint="eastAsia"/>
          <w:rtl/>
        </w:rPr>
        <w:t>היו</w:t>
      </w:r>
      <w:r>
        <w:rPr>
          <w:rtl/>
        </w:rPr>
        <w:t>"ר ראובן ריבלין:</w:t>
      </w:r>
    </w:p>
    <w:p w14:paraId="67947716" w14:textId="77777777" w:rsidR="00000000" w:rsidRDefault="0069655B">
      <w:pPr>
        <w:pStyle w:val="a0"/>
        <w:rPr>
          <w:rFonts w:hint="cs"/>
          <w:rtl/>
        </w:rPr>
      </w:pPr>
    </w:p>
    <w:p w14:paraId="45A96A92" w14:textId="77777777" w:rsidR="00000000" w:rsidRDefault="0069655B">
      <w:pPr>
        <w:pStyle w:val="a0"/>
        <w:rPr>
          <w:rFonts w:hint="cs"/>
          <w:rtl/>
        </w:rPr>
      </w:pPr>
      <w:r>
        <w:rPr>
          <w:rFonts w:hint="cs"/>
          <w:rtl/>
        </w:rPr>
        <w:t>אני חושב שזה נשמע מאוד הגיוני - - -</w:t>
      </w:r>
    </w:p>
    <w:p w14:paraId="0F6A4C3E" w14:textId="77777777" w:rsidR="00000000" w:rsidRDefault="0069655B">
      <w:pPr>
        <w:pStyle w:val="a0"/>
        <w:rPr>
          <w:rFonts w:hint="cs"/>
          <w:rtl/>
        </w:rPr>
      </w:pPr>
    </w:p>
    <w:p w14:paraId="7BFB9AE5" w14:textId="77777777" w:rsidR="00000000" w:rsidRDefault="0069655B">
      <w:pPr>
        <w:pStyle w:val="-"/>
        <w:rPr>
          <w:rtl/>
        </w:rPr>
      </w:pPr>
      <w:bookmarkStart w:id="167" w:name="FS000000498T25_02_2004_13_44_28C"/>
      <w:bookmarkEnd w:id="167"/>
      <w:r>
        <w:rPr>
          <w:rtl/>
        </w:rPr>
        <w:t>משולם נהרי (ש"ס):</w:t>
      </w:r>
    </w:p>
    <w:p w14:paraId="7E72421E" w14:textId="77777777" w:rsidR="00000000" w:rsidRDefault="0069655B">
      <w:pPr>
        <w:pStyle w:val="a0"/>
        <w:rPr>
          <w:rtl/>
        </w:rPr>
      </w:pPr>
    </w:p>
    <w:p w14:paraId="005F6DB7" w14:textId="77777777" w:rsidR="00000000" w:rsidRDefault="0069655B">
      <w:pPr>
        <w:pStyle w:val="a0"/>
        <w:rPr>
          <w:rFonts w:hint="cs"/>
          <w:rtl/>
        </w:rPr>
      </w:pPr>
      <w:r>
        <w:rPr>
          <w:rFonts w:hint="cs"/>
          <w:rtl/>
        </w:rPr>
        <w:t>ואין גם שום בעיה שמש</w:t>
      </w:r>
      <w:r>
        <w:rPr>
          <w:rFonts w:hint="cs"/>
          <w:rtl/>
        </w:rPr>
        <w:t>פטנים - אם משפטנים בסופו של דבר יגידו שהתיקון לא יהיה בסעיף הזה, או בסעיף - - -</w:t>
      </w:r>
    </w:p>
    <w:p w14:paraId="6800BFD9" w14:textId="77777777" w:rsidR="00000000" w:rsidRDefault="0069655B">
      <w:pPr>
        <w:pStyle w:val="a0"/>
        <w:rPr>
          <w:rFonts w:hint="cs"/>
          <w:rtl/>
        </w:rPr>
      </w:pPr>
    </w:p>
    <w:p w14:paraId="7FCCD4C7" w14:textId="77777777" w:rsidR="00000000" w:rsidRDefault="0069655B">
      <w:pPr>
        <w:pStyle w:val="af1"/>
        <w:rPr>
          <w:rtl/>
        </w:rPr>
      </w:pPr>
      <w:r>
        <w:rPr>
          <w:rtl/>
        </w:rPr>
        <w:t>היו"ר ראובן ריבלין:</w:t>
      </w:r>
    </w:p>
    <w:p w14:paraId="700BC290" w14:textId="77777777" w:rsidR="00000000" w:rsidRDefault="0069655B">
      <w:pPr>
        <w:pStyle w:val="a0"/>
        <w:rPr>
          <w:rtl/>
        </w:rPr>
      </w:pPr>
    </w:p>
    <w:p w14:paraId="0E33FA4A" w14:textId="77777777" w:rsidR="00000000" w:rsidRDefault="0069655B">
      <w:pPr>
        <w:pStyle w:val="a0"/>
        <w:rPr>
          <w:rFonts w:hint="cs"/>
          <w:rtl/>
        </w:rPr>
      </w:pPr>
      <w:r>
        <w:rPr>
          <w:rFonts w:hint="cs"/>
          <w:rtl/>
        </w:rPr>
        <w:t>- - -</w:t>
      </w:r>
    </w:p>
    <w:p w14:paraId="7B15929D" w14:textId="77777777" w:rsidR="00000000" w:rsidRDefault="0069655B">
      <w:pPr>
        <w:pStyle w:val="a0"/>
        <w:rPr>
          <w:rFonts w:hint="cs"/>
          <w:rtl/>
        </w:rPr>
      </w:pPr>
    </w:p>
    <w:p w14:paraId="05A697E9" w14:textId="77777777" w:rsidR="00000000" w:rsidRDefault="0069655B">
      <w:pPr>
        <w:pStyle w:val="-"/>
        <w:rPr>
          <w:rtl/>
        </w:rPr>
      </w:pPr>
      <w:bookmarkStart w:id="168" w:name="FS000000498T25_02_2004_13_45_44C"/>
      <w:bookmarkEnd w:id="168"/>
      <w:r>
        <w:rPr>
          <w:rtl/>
        </w:rPr>
        <w:t>משולם נהרי (ש"ס):</w:t>
      </w:r>
    </w:p>
    <w:p w14:paraId="631E7752" w14:textId="77777777" w:rsidR="00000000" w:rsidRDefault="0069655B">
      <w:pPr>
        <w:pStyle w:val="a0"/>
        <w:rPr>
          <w:rtl/>
        </w:rPr>
      </w:pPr>
    </w:p>
    <w:p w14:paraId="22D46F0A" w14:textId="77777777" w:rsidR="00000000" w:rsidRDefault="0069655B">
      <w:pPr>
        <w:pStyle w:val="a0"/>
        <w:rPr>
          <w:rFonts w:hint="cs"/>
          <w:rtl/>
        </w:rPr>
      </w:pPr>
      <w:r>
        <w:rPr>
          <w:rFonts w:hint="cs"/>
          <w:rtl/>
        </w:rPr>
        <w:t xml:space="preserve">לא. הוא אמר בפירוש פה, מעל הדוכן, שזו איננה בעיה כספית. הוא אמר שזו איננה בעיה כספית. </w:t>
      </w:r>
    </w:p>
    <w:p w14:paraId="4AB49BD6" w14:textId="77777777" w:rsidR="00000000" w:rsidRDefault="0069655B">
      <w:pPr>
        <w:pStyle w:val="a0"/>
        <w:rPr>
          <w:rFonts w:hint="cs"/>
          <w:rtl/>
        </w:rPr>
      </w:pPr>
    </w:p>
    <w:p w14:paraId="0DCB4C58" w14:textId="77777777" w:rsidR="00000000" w:rsidRDefault="0069655B">
      <w:pPr>
        <w:pStyle w:val="af1"/>
        <w:rPr>
          <w:rtl/>
        </w:rPr>
      </w:pPr>
      <w:r>
        <w:rPr>
          <w:rtl/>
        </w:rPr>
        <w:t>היו"ר ראובן ריבלין:</w:t>
      </w:r>
    </w:p>
    <w:p w14:paraId="4B3C7926" w14:textId="77777777" w:rsidR="00000000" w:rsidRDefault="0069655B">
      <w:pPr>
        <w:pStyle w:val="a0"/>
        <w:rPr>
          <w:rtl/>
        </w:rPr>
      </w:pPr>
    </w:p>
    <w:p w14:paraId="6A0094F2" w14:textId="77777777" w:rsidR="00000000" w:rsidRDefault="0069655B">
      <w:pPr>
        <w:pStyle w:val="a0"/>
        <w:rPr>
          <w:rFonts w:hint="cs"/>
          <w:rtl/>
        </w:rPr>
      </w:pPr>
      <w:r>
        <w:rPr>
          <w:rFonts w:hint="cs"/>
          <w:rtl/>
        </w:rPr>
        <w:t xml:space="preserve">לא, לא. אני הפניתי </w:t>
      </w:r>
      <w:r>
        <w:rPr>
          <w:rFonts w:hint="cs"/>
          <w:rtl/>
        </w:rPr>
        <w:t>את תשומת לבך לכך שנראה לי שהבעיה העיקרית היא כספית, כי אני לא מאמין שמשרד החינוך - - -</w:t>
      </w:r>
    </w:p>
    <w:p w14:paraId="335F0891" w14:textId="77777777" w:rsidR="00000000" w:rsidRDefault="0069655B">
      <w:pPr>
        <w:pStyle w:val="a0"/>
        <w:rPr>
          <w:rFonts w:hint="cs"/>
          <w:rtl/>
        </w:rPr>
      </w:pPr>
    </w:p>
    <w:p w14:paraId="5FD877CB" w14:textId="77777777" w:rsidR="00000000" w:rsidRDefault="0069655B">
      <w:pPr>
        <w:pStyle w:val="-"/>
        <w:rPr>
          <w:rtl/>
        </w:rPr>
      </w:pPr>
      <w:bookmarkStart w:id="169" w:name="FS000000498T25_02_2004_13_47_10C"/>
      <w:bookmarkEnd w:id="169"/>
      <w:r>
        <w:rPr>
          <w:rtl/>
        </w:rPr>
        <w:t>משולם נהרי (ש"ס):</w:t>
      </w:r>
    </w:p>
    <w:p w14:paraId="0E788DC7" w14:textId="77777777" w:rsidR="00000000" w:rsidRDefault="0069655B">
      <w:pPr>
        <w:pStyle w:val="a0"/>
        <w:rPr>
          <w:rtl/>
        </w:rPr>
      </w:pPr>
    </w:p>
    <w:p w14:paraId="41E3B567" w14:textId="77777777" w:rsidR="00000000" w:rsidRDefault="0069655B">
      <w:pPr>
        <w:pStyle w:val="a0"/>
        <w:rPr>
          <w:rFonts w:hint="cs"/>
          <w:rtl/>
        </w:rPr>
      </w:pPr>
      <w:r>
        <w:rPr>
          <w:rFonts w:hint="cs"/>
          <w:rtl/>
        </w:rPr>
        <w:t>לא, אבל משרד החינוך יש לו - - -</w:t>
      </w:r>
    </w:p>
    <w:p w14:paraId="57B30D67" w14:textId="77777777" w:rsidR="00000000" w:rsidRDefault="0069655B">
      <w:pPr>
        <w:pStyle w:val="a0"/>
        <w:rPr>
          <w:rFonts w:hint="cs"/>
          <w:rtl/>
        </w:rPr>
      </w:pPr>
    </w:p>
    <w:p w14:paraId="0B161238" w14:textId="77777777" w:rsidR="00000000" w:rsidRDefault="0069655B">
      <w:pPr>
        <w:pStyle w:val="af1"/>
        <w:rPr>
          <w:rtl/>
        </w:rPr>
      </w:pPr>
      <w:r>
        <w:rPr>
          <w:rtl/>
        </w:rPr>
        <w:t>היו"ר ראובן ריבלין:</w:t>
      </w:r>
    </w:p>
    <w:p w14:paraId="68C5B41A" w14:textId="77777777" w:rsidR="00000000" w:rsidRDefault="0069655B">
      <w:pPr>
        <w:pStyle w:val="a0"/>
        <w:rPr>
          <w:rtl/>
        </w:rPr>
      </w:pPr>
    </w:p>
    <w:p w14:paraId="039B2769" w14:textId="77777777" w:rsidR="00000000" w:rsidRDefault="0069655B">
      <w:pPr>
        <w:pStyle w:val="a0"/>
        <w:rPr>
          <w:rFonts w:hint="cs"/>
          <w:rtl/>
        </w:rPr>
      </w:pPr>
      <w:r>
        <w:rPr>
          <w:rFonts w:hint="cs"/>
          <w:rtl/>
        </w:rPr>
        <w:t xml:space="preserve">ראינו בחוק השילוב. הממשלה לא צריכה להטיל עליה מטלות שהיא לא יכולה לעמוד בהן. </w:t>
      </w:r>
    </w:p>
    <w:p w14:paraId="72439213" w14:textId="77777777" w:rsidR="00000000" w:rsidRDefault="0069655B">
      <w:pPr>
        <w:pStyle w:val="a0"/>
        <w:rPr>
          <w:rFonts w:hint="cs"/>
          <w:rtl/>
        </w:rPr>
      </w:pPr>
    </w:p>
    <w:p w14:paraId="2547E62E" w14:textId="77777777" w:rsidR="00000000" w:rsidRDefault="0069655B">
      <w:pPr>
        <w:pStyle w:val="-"/>
        <w:rPr>
          <w:rtl/>
        </w:rPr>
      </w:pPr>
      <w:bookmarkStart w:id="170" w:name="FS000000498T25_02_2004_13_47_48C"/>
      <w:bookmarkEnd w:id="170"/>
      <w:r>
        <w:rPr>
          <w:rtl/>
        </w:rPr>
        <w:t>משולם נהרי (ש"ס)</w:t>
      </w:r>
      <w:r>
        <w:rPr>
          <w:rtl/>
        </w:rPr>
        <w:t>:</w:t>
      </w:r>
    </w:p>
    <w:p w14:paraId="52562F2D" w14:textId="77777777" w:rsidR="00000000" w:rsidRDefault="0069655B">
      <w:pPr>
        <w:pStyle w:val="a0"/>
        <w:rPr>
          <w:rtl/>
        </w:rPr>
      </w:pPr>
    </w:p>
    <w:p w14:paraId="4F5CC197" w14:textId="77777777" w:rsidR="00000000" w:rsidRDefault="0069655B">
      <w:pPr>
        <w:pStyle w:val="a0"/>
        <w:rPr>
          <w:rFonts w:hint="cs"/>
          <w:rtl/>
        </w:rPr>
      </w:pPr>
      <w:r>
        <w:rPr>
          <w:rFonts w:hint="cs"/>
          <w:rtl/>
        </w:rPr>
        <w:t xml:space="preserve">כן, אבל משרד החינוך, במקום לעשות שיפוצים היום, יכול לדאוג לבטיחות קודם כול. קודם כול - לבטיחות. </w:t>
      </w:r>
    </w:p>
    <w:p w14:paraId="347B9B71" w14:textId="77777777" w:rsidR="00000000" w:rsidRDefault="0069655B">
      <w:pPr>
        <w:pStyle w:val="a0"/>
        <w:rPr>
          <w:rFonts w:hint="cs"/>
          <w:rtl/>
        </w:rPr>
      </w:pPr>
    </w:p>
    <w:p w14:paraId="050712E0" w14:textId="77777777" w:rsidR="00000000" w:rsidRDefault="0069655B">
      <w:pPr>
        <w:pStyle w:val="af1"/>
        <w:rPr>
          <w:rtl/>
        </w:rPr>
      </w:pPr>
      <w:r>
        <w:rPr>
          <w:rtl/>
        </w:rPr>
        <w:t>היו"ר ראובן ריבלין:</w:t>
      </w:r>
    </w:p>
    <w:p w14:paraId="7B6BC029" w14:textId="77777777" w:rsidR="00000000" w:rsidRDefault="0069655B">
      <w:pPr>
        <w:pStyle w:val="a0"/>
        <w:rPr>
          <w:rtl/>
        </w:rPr>
      </w:pPr>
    </w:p>
    <w:p w14:paraId="6FB7EC36" w14:textId="77777777" w:rsidR="00000000" w:rsidRDefault="0069655B">
      <w:pPr>
        <w:pStyle w:val="a0"/>
        <w:rPr>
          <w:rFonts w:hint="cs"/>
          <w:rtl/>
        </w:rPr>
      </w:pPr>
      <w:r>
        <w:rPr>
          <w:rFonts w:hint="cs"/>
          <w:rtl/>
        </w:rPr>
        <w:t xml:space="preserve">כן, אבל ברגע שזה חוק, אתה חייב לתקצב את זה. </w:t>
      </w:r>
    </w:p>
    <w:p w14:paraId="7DEDD59D" w14:textId="77777777" w:rsidR="00000000" w:rsidRDefault="0069655B">
      <w:pPr>
        <w:pStyle w:val="a0"/>
        <w:rPr>
          <w:rFonts w:hint="cs"/>
          <w:rtl/>
        </w:rPr>
      </w:pPr>
    </w:p>
    <w:p w14:paraId="2828EDEF" w14:textId="77777777" w:rsidR="00000000" w:rsidRDefault="0069655B">
      <w:pPr>
        <w:pStyle w:val="-"/>
        <w:rPr>
          <w:rtl/>
        </w:rPr>
      </w:pPr>
      <w:bookmarkStart w:id="171" w:name="FS000000498T25_02_2004_13_48_37C"/>
      <w:bookmarkEnd w:id="171"/>
      <w:r>
        <w:rPr>
          <w:rtl/>
        </w:rPr>
        <w:t>משולם נהרי (ש"ס):</w:t>
      </w:r>
    </w:p>
    <w:p w14:paraId="453CB414" w14:textId="77777777" w:rsidR="00000000" w:rsidRDefault="0069655B">
      <w:pPr>
        <w:pStyle w:val="a0"/>
        <w:rPr>
          <w:rtl/>
        </w:rPr>
      </w:pPr>
    </w:p>
    <w:p w14:paraId="44D53D54" w14:textId="77777777" w:rsidR="00000000" w:rsidRDefault="0069655B">
      <w:pPr>
        <w:pStyle w:val="a0"/>
        <w:rPr>
          <w:rFonts w:hint="cs"/>
          <w:rtl/>
        </w:rPr>
      </w:pPr>
      <w:r>
        <w:rPr>
          <w:rFonts w:hint="cs"/>
          <w:rtl/>
        </w:rPr>
        <w:t>כן, אבל התקציב לזה קיים. עובדה שסגן השרה עמד פה ואמר: זו לא בעיה של כ</w:t>
      </w:r>
      <w:r>
        <w:rPr>
          <w:rFonts w:hint="cs"/>
          <w:rtl/>
        </w:rPr>
        <w:t>סף. ואני לא חושב שמישהו מתנגד. כולנו ערים לכך.</w:t>
      </w:r>
    </w:p>
    <w:p w14:paraId="439EA618" w14:textId="77777777" w:rsidR="00000000" w:rsidRDefault="0069655B">
      <w:pPr>
        <w:pStyle w:val="a0"/>
        <w:rPr>
          <w:rFonts w:hint="cs"/>
          <w:rtl/>
        </w:rPr>
      </w:pPr>
    </w:p>
    <w:p w14:paraId="3856B3BF" w14:textId="77777777" w:rsidR="00000000" w:rsidRDefault="0069655B">
      <w:pPr>
        <w:pStyle w:val="af1"/>
        <w:rPr>
          <w:rtl/>
        </w:rPr>
      </w:pPr>
      <w:r>
        <w:rPr>
          <w:rtl/>
        </w:rPr>
        <w:t>היו"ר ראובן ריבלין:</w:t>
      </w:r>
    </w:p>
    <w:p w14:paraId="713A75BC" w14:textId="77777777" w:rsidR="00000000" w:rsidRDefault="0069655B">
      <w:pPr>
        <w:pStyle w:val="a0"/>
        <w:rPr>
          <w:rtl/>
        </w:rPr>
      </w:pPr>
    </w:p>
    <w:p w14:paraId="6AC394D8" w14:textId="77777777" w:rsidR="00000000" w:rsidRDefault="0069655B">
      <w:pPr>
        <w:pStyle w:val="a0"/>
        <w:rPr>
          <w:rFonts w:hint="cs"/>
          <w:rtl/>
        </w:rPr>
      </w:pPr>
      <w:r>
        <w:rPr>
          <w:rFonts w:hint="cs"/>
          <w:rtl/>
        </w:rPr>
        <w:t xml:space="preserve">לא, הוא אמר שיש לו בעיה עקרונית, מלבד בעיית הכסף. </w:t>
      </w:r>
    </w:p>
    <w:p w14:paraId="6C3223DE" w14:textId="77777777" w:rsidR="00000000" w:rsidRDefault="0069655B">
      <w:pPr>
        <w:pStyle w:val="a0"/>
        <w:rPr>
          <w:rFonts w:hint="cs"/>
          <w:rtl/>
        </w:rPr>
      </w:pPr>
    </w:p>
    <w:p w14:paraId="5A96F016" w14:textId="77777777" w:rsidR="00000000" w:rsidRDefault="0069655B">
      <w:pPr>
        <w:pStyle w:val="-"/>
        <w:rPr>
          <w:rtl/>
        </w:rPr>
      </w:pPr>
      <w:bookmarkStart w:id="172" w:name="FS000000498T25_02_2004_13_49_31C"/>
      <w:bookmarkEnd w:id="172"/>
      <w:r>
        <w:rPr>
          <w:rtl/>
        </w:rPr>
        <w:t>משולם נהרי (ש"ס):</w:t>
      </w:r>
    </w:p>
    <w:p w14:paraId="6B856052" w14:textId="77777777" w:rsidR="00000000" w:rsidRDefault="0069655B">
      <w:pPr>
        <w:pStyle w:val="a0"/>
        <w:rPr>
          <w:rtl/>
        </w:rPr>
      </w:pPr>
    </w:p>
    <w:p w14:paraId="76CD0BF1" w14:textId="77777777" w:rsidR="00000000" w:rsidRDefault="0069655B">
      <w:pPr>
        <w:pStyle w:val="a0"/>
        <w:rPr>
          <w:rFonts w:hint="cs"/>
          <w:rtl/>
        </w:rPr>
      </w:pPr>
      <w:r>
        <w:rPr>
          <w:rFonts w:hint="cs"/>
          <w:rtl/>
        </w:rPr>
        <w:t xml:space="preserve">אבל אין בעיה חוקית, העברתי את זה אצל כל המשפטנים, ואני מוכן לקיים שוב דיון בנושא הזה. </w:t>
      </w:r>
    </w:p>
    <w:p w14:paraId="33501AF5" w14:textId="77777777" w:rsidR="00000000" w:rsidRDefault="0069655B">
      <w:pPr>
        <w:pStyle w:val="a0"/>
        <w:rPr>
          <w:rFonts w:hint="cs"/>
          <w:rtl/>
        </w:rPr>
      </w:pPr>
    </w:p>
    <w:p w14:paraId="2326ECF7" w14:textId="77777777" w:rsidR="00000000" w:rsidRDefault="0069655B">
      <w:pPr>
        <w:pStyle w:val="af1"/>
        <w:rPr>
          <w:rtl/>
        </w:rPr>
      </w:pPr>
      <w:r>
        <w:rPr>
          <w:rtl/>
        </w:rPr>
        <w:t>היו"ר ראובן ריבלין:</w:t>
      </w:r>
    </w:p>
    <w:p w14:paraId="275D8FE8" w14:textId="77777777" w:rsidR="00000000" w:rsidRDefault="0069655B">
      <w:pPr>
        <w:pStyle w:val="a0"/>
        <w:rPr>
          <w:rtl/>
        </w:rPr>
      </w:pPr>
    </w:p>
    <w:p w14:paraId="4B667865" w14:textId="77777777" w:rsidR="00000000" w:rsidRDefault="0069655B">
      <w:pPr>
        <w:pStyle w:val="a0"/>
        <w:rPr>
          <w:rFonts w:hint="cs"/>
          <w:rtl/>
        </w:rPr>
      </w:pPr>
      <w:r>
        <w:rPr>
          <w:rFonts w:hint="cs"/>
          <w:rtl/>
        </w:rPr>
        <w:t>תודה רב</w:t>
      </w:r>
      <w:r>
        <w:rPr>
          <w:rFonts w:hint="cs"/>
          <w:rtl/>
        </w:rPr>
        <w:t xml:space="preserve">ה. רבותי חברי הכנסת, הנימוקים לכאן ולכאן הושמעו בצורה בהירה, ואנחנו רק יכולים להכריע. רבותי, נא לשבת. נא לשבת, רבותי. אני לא רוצה שתרוצו. נא לשבת. לשבת בניחותא. </w:t>
      </w:r>
    </w:p>
    <w:p w14:paraId="35258E9D" w14:textId="77777777" w:rsidR="00000000" w:rsidRDefault="0069655B">
      <w:pPr>
        <w:pStyle w:val="a0"/>
        <w:rPr>
          <w:rFonts w:hint="cs"/>
          <w:rtl/>
        </w:rPr>
      </w:pPr>
    </w:p>
    <w:p w14:paraId="7CDCE14B" w14:textId="77777777" w:rsidR="00000000" w:rsidRDefault="0069655B">
      <w:pPr>
        <w:pStyle w:val="a0"/>
        <w:rPr>
          <w:rFonts w:hint="cs"/>
          <w:rtl/>
        </w:rPr>
      </w:pPr>
      <w:r>
        <w:rPr>
          <w:rFonts w:hint="cs"/>
          <w:rtl/>
        </w:rPr>
        <w:t xml:space="preserve">רבותי חברי הכנסת, אנחנו עוברים להצבעה. חבר הכנסת נהרי, אולי אדוני לא שם לב, אני עובר להצבעה. </w:t>
      </w:r>
      <w:r>
        <w:rPr>
          <w:rFonts w:hint="cs"/>
          <w:rtl/>
        </w:rPr>
        <w:t>הצעת חוק פיקוח על בתי-ספר (תיקון - הרחבת תחולה), התשס"ג-2003, נא להצביע. מי בעד, מי נגד, מי נמנע?</w:t>
      </w:r>
    </w:p>
    <w:p w14:paraId="40BBE64B" w14:textId="77777777" w:rsidR="00000000" w:rsidRDefault="0069655B">
      <w:pPr>
        <w:pStyle w:val="a0"/>
        <w:rPr>
          <w:rFonts w:hint="cs"/>
          <w:rtl/>
        </w:rPr>
      </w:pPr>
    </w:p>
    <w:p w14:paraId="037EA264" w14:textId="77777777" w:rsidR="00000000" w:rsidRDefault="0069655B">
      <w:pPr>
        <w:pStyle w:val="ab"/>
        <w:bidi/>
        <w:rPr>
          <w:rFonts w:hint="cs"/>
          <w:rtl/>
        </w:rPr>
      </w:pPr>
      <w:r>
        <w:rPr>
          <w:rFonts w:hint="cs"/>
          <w:rtl/>
        </w:rPr>
        <w:t>הצבעה מס' 5</w:t>
      </w:r>
    </w:p>
    <w:p w14:paraId="2C289352" w14:textId="77777777" w:rsidR="00000000" w:rsidRDefault="0069655B">
      <w:pPr>
        <w:pStyle w:val="a0"/>
        <w:rPr>
          <w:rFonts w:hint="cs"/>
          <w:rtl/>
        </w:rPr>
      </w:pPr>
    </w:p>
    <w:p w14:paraId="2BA88516" w14:textId="77777777" w:rsidR="00000000" w:rsidRDefault="0069655B">
      <w:pPr>
        <w:pStyle w:val="ac"/>
        <w:bidi/>
        <w:rPr>
          <w:rFonts w:hint="cs"/>
          <w:rtl/>
        </w:rPr>
      </w:pPr>
      <w:r>
        <w:rPr>
          <w:rFonts w:hint="cs"/>
          <w:rtl/>
        </w:rPr>
        <w:t>בעד ההצעה להעביר את הצעת החוק לדיון מוקדם בוועדה - 27</w:t>
      </w:r>
    </w:p>
    <w:p w14:paraId="7B065DBA" w14:textId="77777777" w:rsidR="00000000" w:rsidRDefault="0069655B">
      <w:pPr>
        <w:pStyle w:val="ac"/>
        <w:bidi/>
        <w:rPr>
          <w:rFonts w:hint="cs"/>
          <w:rtl/>
        </w:rPr>
      </w:pPr>
      <w:r>
        <w:rPr>
          <w:rFonts w:hint="cs"/>
          <w:rtl/>
        </w:rPr>
        <w:t>בעד ההצעה להסיר מסדר-היום את הצעת החוק - 49</w:t>
      </w:r>
    </w:p>
    <w:p w14:paraId="3E46A660" w14:textId="77777777" w:rsidR="00000000" w:rsidRDefault="0069655B">
      <w:pPr>
        <w:pStyle w:val="ac"/>
        <w:bidi/>
        <w:rPr>
          <w:rFonts w:hint="cs"/>
          <w:rtl/>
        </w:rPr>
      </w:pPr>
      <w:r>
        <w:rPr>
          <w:rFonts w:hint="cs"/>
          <w:rtl/>
        </w:rPr>
        <w:t>נמנעים - 1</w:t>
      </w:r>
    </w:p>
    <w:p w14:paraId="376989D1" w14:textId="77777777" w:rsidR="00000000" w:rsidRDefault="0069655B">
      <w:pPr>
        <w:pStyle w:val="ad"/>
        <w:bidi/>
        <w:rPr>
          <w:rFonts w:hint="cs"/>
          <w:rtl/>
        </w:rPr>
      </w:pPr>
      <w:r>
        <w:rPr>
          <w:rFonts w:hint="cs"/>
          <w:rtl/>
        </w:rPr>
        <w:t>ההצעה להסיר מסדר-היום את הצעת חוק פ</w:t>
      </w:r>
      <w:r>
        <w:rPr>
          <w:rFonts w:hint="cs"/>
          <w:rtl/>
        </w:rPr>
        <w:t xml:space="preserve">יקוח על בתי-ספר (תיקון - הרחבת תחולה), </w:t>
      </w:r>
    </w:p>
    <w:p w14:paraId="66D8E1B4" w14:textId="77777777" w:rsidR="00000000" w:rsidRDefault="0069655B">
      <w:pPr>
        <w:pStyle w:val="ad"/>
        <w:bidi/>
        <w:rPr>
          <w:rFonts w:hint="cs"/>
          <w:rtl/>
        </w:rPr>
      </w:pPr>
      <w:r>
        <w:rPr>
          <w:rFonts w:hint="cs"/>
          <w:rtl/>
        </w:rPr>
        <w:t xml:space="preserve">התשס"ג 2003, נתקבלה. </w:t>
      </w:r>
    </w:p>
    <w:p w14:paraId="29579ADF" w14:textId="77777777" w:rsidR="00000000" w:rsidRDefault="0069655B">
      <w:pPr>
        <w:pStyle w:val="a0"/>
        <w:rPr>
          <w:rFonts w:hint="cs"/>
          <w:rtl/>
        </w:rPr>
      </w:pPr>
    </w:p>
    <w:p w14:paraId="20DD26BE" w14:textId="77777777" w:rsidR="00000000" w:rsidRDefault="0069655B">
      <w:pPr>
        <w:pStyle w:val="af1"/>
        <w:rPr>
          <w:rtl/>
        </w:rPr>
      </w:pPr>
      <w:r>
        <w:rPr>
          <w:rtl/>
        </w:rPr>
        <w:t>היו"ר ראובן ריבלין:</w:t>
      </w:r>
    </w:p>
    <w:p w14:paraId="5F2416AC" w14:textId="77777777" w:rsidR="00000000" w:rsidRDefault="0069655B">
      <w:pPr>
        <w:pStyle w:val="a0"/>
        <w:rPr>
          <w:rtl/>
        </w:rPr>
      </w:pPr>
    </w:p>
    <w:p w14:paraId="0686A18D" w14:textId="77777777" w:rsidR="00000000" w:rsidRDefault="0069655B">
      <w:pPr>
        <w:pStyle w:val="a0"/>
        <w:rPr>
          <w:rFonts w:hint="cs"/>
          <w:rtl/>
        </w:rPr>
      </w:pPr>
      <w:r>
        <w:rPr>
          <w:rFonts w:hint="cs"/>
          <w:rtl/>
        </w:rPr>
        <w:t xml:space="preserve">רבותי, בזמן ההצבעה לא להטיף. </w:t>
      </w:r>
    </w:p>
    <w:p w14:paraId="75F04243" w14:textId="77777777" w:rsidR="00000000" w:rsidRDefault="0069655B">
      <w:pPr>
        <w:pStyle w:val="a0"/>
        <w:rPr>
          <w:rFonts w:hint="cs"/>
          <w:rtl/>
        </w:rPr>
      </w:pPr>
    </w:p>
    <w:p w14:paraId="1D2AEC58" w14:textId="77777777" w:rsidR="00000000" w:rsidRDefault="0069655B">
      <w:pPr>
        <w:pStyle w:val="a0"/>
        <w:rPr>
          <w:rFonts w:hint="cs"/>
          <w:rtl/>
        </w:rPr>
      </w:pPr>
      <w:r>
        <w:rPr>
          <w:rFonts w:hint="cs"/>
          <w:rtl/>
        </w:rPr>
        <w:t>27 בעד, 49 נגד, אחד נמנע. אני קובע שהצעת חוק הפיקוח על בתי-ספר (תיקון - הרחבת תחולה), של חבר הכנסת נהרי, לא עברה בקריאה טרומית, ואנחנו ממשיכי</w:t>
      </w:r>
      <w:r>
        <w:rPr>
          <w:rFonts w:hint="cs"/>
          <w:rtl/>
        </w:rPr>
        <w:t xml:space="preserve">ם. </w:t>
      </w:r>
    </w:p>
    <w:p w14:paraId="12B9A3F1" w14:textId="77777777" w:rsidR="00000000" w:rsidRDefault="0069655B">
      <w:pPr>
        <w:pStyle w:val="a2"/>
        <w:rPr>
          <w:rFonts w:hint="cs"/>
          <w:rtl/>
        </w:rPr>
      </w:pPr>
    </w:p>
    <w:p w14:paraId="76D32253" w14:textId="77777777" w:rsidR="00000000" w:rsidRDefault="0069655B">
      <w:pPr>
        <w:pStyle w:val="a0"/>
        <w:rPr>
          <w:rFonts w:hint="cs"/>
          <w:rtl/>
        </w:rPr>
      </w:pPr>
    </w:p>
    <w:p w14:paraId="1CD8B8D3" w14:textId="77777777" w:rsidR="00000000" w:rsidRDefault="0069655B">
      <w:pPr>
        <w:pStyle w:val="a2"/>
        <w:rPr>
          <w:rFonts w:hint="cs"/>
          <w:rtl/>
        </w:rPr>
      </w:pPr>
      <w:bookmarkStart w:id="173" w:name="CS23086FI0023086T25_02_2004_14_00_23"/>
      <w:bookmarkStart w:id="174" w:name="_Toc69694914"/>
      <w:bookmarkEnd w:id="173"/>
      <w:r>
        <w:rPr>
          <w:rtl/>
        </w:rPr>
        <w:t>הצעת חוק</w:t>
      </w:r>
      <w:r>
        <w:rPr>
          <w:rFonts w:hint="cs"/>
          <w:rtl/>
        </w:rPr>
        <w:t>-</w:t>
      </w:r>
      <w:r>
        <w:rPr>
          <w:rtl/>
        </w:rPr>
        <w:t>יסוד: הזכות לדיור</w:t>
      </w:r>
      <w:bookmarkEnd w:id="174"/>
    </w:p>
    <w:p w14:paraId="41373511" w14:textId="77777777" w:rsidR="00000000" w:rsidRDefault="0069655B">
      <w:pPr>
        <w:pStyle w:val="a0"/>
        <w:ind w:firstLine="0"/>
        <w:rPr>
          <w:rFonts w:hint="cs"/>
          <w:rtl/>
        </w:rPr>
      </w:pPr>
      <w:r>
        <w:rPr>
          <w:rtl/>
        </w:rPr>
        <w:t>[נספחות.]</w:t>
      </w:r>
    </w:p>
    <w:p w14:paraId="7DFBB2C6" w14:textId="77777777" w:rsidR="00000000" w:rsidRDefault="0069655B">
      <w:pPr>
        <w:pStyle w:val="-0"/>
        <w:rPr>
          <w:rFonts w:hint="cs"/>
          <w:rtl/>
        </w:rPr>
      </w:pPr>
      <w:bookmarkStart w:id="175" w:name="_Toc69694915"/>
      <w:r>
        <w:rPr>
          <w:rFonts w:hint="cs"/>
          <w:rtl/>
        </w:rPr>
        <w:t>(הצעת קבוצת חברי הכנסת)</w:t>
      </w:r>
      <w:bookmarkEnd w:id="175"/>
    </w:p>
    <w:p w14:paraId="3C0661D2" w14:textId="77777777" w:rsidR="00000000" w:rsidRDefault="0069655B">
      <w:pPr>
        <w:pStyle w:val="-0"/>
        <w:rPr>
          <w:rFonts w:hint="cs"/>
          <w:rtl/>
        </w:rPr>
      </w:pPr>
    </w:p>
    <w:p w14:paraId="5BE393EC" w14:textId="77777777" w:rsidR="00000000" w:rsidRDefault="0069655B">
      <w:pPr>
        <w:pStyle w:val="af1"/>
        <w:rPr>
          <w:rtl/>
        </w:rPr>
      </w:pPr>
      <w:r>
        <w:rPr>
          <w:rtl/>
        </w:rPr>
        <w:t>היו"ר ראובן ריבלין:</w:t>
      </w:r>
    </w:p>
    <w:p w14:paraId="44AEAE62" w14:textId="77777777" w:rsidR="00000000" w:rsidRDefault="0069655B">
      <w:pPr>
        <w:pStyle w:val="a0"/>
        <w:rPr>
          <w:rtl/>
        </w:rPr>
      </w:pPr>
    </w:p>
    <w:p w14:paraId="7C64C3C8" w14:textId="77777777" w:rsidR="00000000" w:rsidRDefault="0069655B">
      <w:pPr>
        <w:pStyle w:val="a0"/>
        <w:rPr>
          <w:rFonts w:hint="cs"/>
          <w:rtl/>
        </w:rPr>
      </w:pPr>
      <w:r>
        <w:rPr>
          <w:rFonts w:hint="cs"/>
          <w:rtl/>
        </w:rPr>
        <w:t xml:space="preserve">הצעת חוק-יסוד: הזכות לדיור - של חבר כנסת רומן ברונפמן וקבוצת חברי כנסת, שמספרה פ/1280. עשר דקות עומדות לרשותו של חבר הכנסת ברונפמן. בבקשה. </w:t>
      </w:r>
    </w:p>
    <w:p w14:paraId="40B7DC39" w14:textId="77777777" w:rsidR="00000000" w:rsidRDefault="0069655B">
      <w:pPr>
        <w:pStyle w:val="a0"/>
        <w:rPr>
          <w:rFonts w:hint="cs"/>
          <w:rtl/>
        </w:rPr>
      </w:pPr>
    </w:p>
    <w:p w14:paraId="68884741" w14:textId="77777777" w:rsidR="00000000" w:rsidRDefault="0069655B">
      <w:pPr>
        <w:pStyle w:val="a"/>
        <w:rPr>
          <w:rtl/>
        </w:rPr>
      </w:pPr>
      <w:bookmarkStart w:id="176" w:name="FS000000552T25_02_2004_14_01_50"/>
      <w:bookmarkStart w:id="177" w:name="_Toc69694916"/>
      <w:bookmarkEnd w:id="176"/>
      <w:r>
        <w:rPr>
          <w:rFonts w:hint="eastAsia"/>
          <w:rtl/>
        </w:rPr>
        <w:t>רומן</w:t>
      </w:r>
      <w:r>
        <w:rPr>
          <w:rtl/>
        </w:rPr>
        <w:t xml:space="preserve"> ברונפמן (מרצ):</w:t>
      </w:r>
      <w:bookmarkEnd w:id="177"/>
    </w:p>
    <w:p w14:paraId="4F226C91" w14:textId="77777777" w:rsidR="00000000" w:rsidRDefault="0069655B">
      <w:pPr>
        <w:pStyle w:val="a0"/>
        <w:rPr>
          <w:rFonts w:hint="cs"/>
          <w:rtl/>
        </w:rPr>
      </w:pPr>
    </w:p>
    <w:p w14:paraId="76ABDC5A" w14:textId="77777777" w:rsidR="00000000" w:rsidRDefault="0069655B">
      <w:pPr>
        <w:pStyle w:val="a0"/>
        <w:rPr>
          <w:rFonts w:hint="cs"/>
          <w:rtl/>
        </w:rPr>
      </w:pPr>
      <w:r>
        <w:rPr>
          <w:rFonts w:hint="cs"/>
          <w:rtl/>
        </w:rPr>
        <w:t>אדוני</w:t>
      </w:r>
      <w:r>
        <w:rPr>
          <w:rFonts w:hint="cs"/>
          <w:rtl/>
        </w:rPr>
        <w:t xml:space="preserve"> היושב-ראש, אדוני ראש הממשלה וחברי הממשלה, חברי הכנסת, הצעת החוק שמונחת לפניכם, הצעת חוק-יסוד: הזכות לדיור, לא באה להכתיב לממשלה אופן ביצוע. היא באה ומבקשת להסדיר, בחוק-יסוד של מדינת ישראל - - </w:t>
      </w:r>
    </w:p>
    <w:p w14:paraId="3A315531" w14:textId="77777777" w:rsidR="00000000" w:rsidRDefault="0069655B">
      <w:pPr>
        <w:pStyle w:val="a0"/>
        <w:rPr>
          <w:rFonts w:hint="cs"/>
          <w:rtl/>
        </w:rPr>
      </w:pPr>
    </w:p>
    <w:p w14:paraId="119E133E" w14:textId="77777777" w:rsidR="00000000" w:rsidRDefault="0069655B">
      <w:pPr>
        <w:pStyle w:val="af1"/>
        <w:rPr>
          <w:rtl/>
        </w:rPr>
      </w:pPr>
      <w:r>
        <w:rPr>
          <w:rFonts w:hint="eastAsia"/>
          <w:rtl/>
        </w:rPr>
        <w:t>היו</w:t>
      </w:r>
      <w:r>
        <w:rPr>
          <w:rtl/>
        </w:rPr>
        <w:t>"ר ראובן ריבלין:</w:t>
      </w:r>
    </w:p>
    <w:p w14:paraId="7854EE36" w14:textId="77777777" w:rsidR="00000000" w:rsidRDefault="0069655B">
      <w:pPr>
        <w:pStyle w:val="a0"/>
        <w:rPr>
          <w:rFonts w:hint="cs"/>
          <w:rtl/>
        </w:rPr>
      </w:pPr>
    </w:p>
    <w:p w14:paraId="6D4392C3" w14:textId="77777777" w:rsidR="00000000" w:rsidRDefault="0069655B">
      <w:pPr>
        <w:pStyle w:val="a0"/>
        <w:rPr>
          <w:rFonts w:hint="cs"/>
          <w:rtl/>
        </w:rPr>
      </w:pPr>
      <w:r>
        <w:rPr>
          <w:rFonts w:hint="cs"/>
          <w:rtl/>
        </w:rPr>
        <w:t>מנהל סיעת העבודה, אדוני ידו רמה כבר - וז</w:t>
      </w:r>
      <w:r>
        <w:rPr>
          <w:rFonts w:hint="cs"/>
          <w:rtl/>
        </w:rPr>
        <w:t xml:space="preserve">ה דבר טוב, כי הוא נמצא ליד מנהלת סיעת מרצ, אבל שניכם מפריעים לחבר הכנסת. </w:t>
      </w:r>
    </w:p>
    <w:p w14:paraId="54623A80" w14:textId="77777777" w:rsidR="00000000" w:rsidRDefault="0069655B">
      <w:pPr>
        <w:pStyle w:val="a0"/>
        <w:rPr>
          <w:rFonts w:hint="cs"/>
          <w:rtl/>
        </w:rPr>
      </w:pPr>
    </w:p>
    <w:p w14:paraId="576B1D7C" w14:textId="77777777" w:rsidR="00000000" w:rsidRDefault="0069655B">
      <w:pPr>
        <w:pStyle w:val="-"/>
        <w:rPr>
          <w:rtl/>
        </w:rPr>
      </w:pPr>
      <w:bookmarkStart w:id="178" w:name="FS000000552T25_02_2004_14_05_00C"/>
      <w:bookmarkEnd w:id="178"/>
      <w:r>
        <w:rPr>
          <w:rtl/>
        </w:rPr>
        <w:t>רומן ברונפמן (מרצ):</w:t>
      </w:r>
    </w:p>
    <w:p w14:paraId="435707D9" w14:textId="77777777" w:rsidR="00000000" w:rsidRDefault="0069655B">
      <w:pPr>
        <w:pStyle w:val="a0"/>
        <w:rPr>
          <w:rtl/>
        </w:rPr>
      </w:pPr>
    </w:p>
    <w:p w14:paraId="7CD4D596" w14:textId="77777777" w:rsidR="00000000" w:rsidRDefault="0069655B">
      <w:pPr>
        <w:pStyle w:val="a0"/>
        <w:rPr>
          <w:rFonts w:hint="cs"/>
          <w:rtl/>
        </w:rPr>
      </w:pPr>
      <w:r>
        <w:rPr>
          <w:rFonts w:hint="cs"/>
          <w:rtl/>
        </w:rPr>
        <w:t xml:space="preserve">- - את אחת מהזכויות הבסיסיות של האדם, וזו הזכות לדיור, הזכות לקורת גג מעל ראשו. </w:t>
      </w:r>
    </w:p>
    <w:p w14:paraId="0C12DFD2" w14:textId="77777777" w:rsidR="00000000" w:rsidRDefault="0069655B">
      <w:pPr>
        <w:pStyle w:val="a0"/>
        <w:rPr>
          <w:rFonts w:hint="cs"/>
          <w:rtl/>
        </w:rPr>
      </w:pPr>
    </w:p>
    <w:p w14:paraId="4B21265F" w14:textId="77777777" w:rsidR="00000000" w:rsidRDefault="0069655B">
      <w:pPr>
        <w:pStyle w:val="a0"/>
        <w:rPr>
          <w:rFonts w:hint="cs"/>
          <w:rtl/>
        </w:rPr>
      </w:pPr>
      <w:r>
        <w:rPr>
          <w:rFonts w:hint="cs"/>
          <w:rtl/>
        </w:rPr>
        <w:t>כולנו מכירים את הזקנה מפרוזדור בית-החולים בנהרייה, אבל אני בטוח שאם יכולנו לנה</w:t>
      </w:r>
      <w:r>
        <w:rPr>
          <w:rFonts w:hint="cs"/>
          <w:rtl/>
        </w:rPr>
        <w:t>ל דו-שיח מהותי בין מציע החוק לבין חברי הכנסת, היינו נוכחים לדעת שמעטים מכירים את שלושת הסקטורים בחברה הישראלית - העולים החדשים, שהבאנו אותם בתוקף חוק השבות, ערביי ישראל, שמצטופפים בגליל ובנגב, והאוכלוסייה הדתית, החרדית, שגרה בתנאים בלתי סבירים - והיינו מגל</w:t>
      </w:r>
      <w:r>
        <w:rPr>
          <w:rFonts w:hint="cs"/>
          <w:rtl/>
        </w:rPr>
        <w:t>ים שיש הרבה מאוד אנשים, גם במאה ה-21 במדינת ישראל, שגרים בתנאים בלתי אנושיים, שאינם הולמים את כבוד האדם.</w:t>
      </w:r>
    </w:p>
    <w:p w14:paraId="51C9F55C" w14:textId="77777777" w:rsidR="00000000" w:rsidRDefault="0069655B">
      <w:pPr>
        <w:pStyle w:val="a0"/>
        <w:rPr>
          <w:rFonts w:hint="cs"/>
          <w:rtl/>
        </w:rPr>
      </w:pPr>
    </w:p>
    <w:p w14:paraId="4BD6A503" w14:textId="77777777" w:rsidR="00000000" w:rsidRDefault="0069655B">
      <w:pPr>
        <w:pStyle w:val="a0"/>
        <w:rPr>
          <w:rFonts w:hint="cs"/>
          <w:rtl/>
        </w:rPr>
      </w:pPr>
      <w:r>
        <w:rPr>
          <w:rFonts w:hint="cs"/>
          <w:rtl/>
        </w:rPr>
        <w:t xml:space="preserve">כמו שאמרתי, הצעת החוק איננה מכתיבה לממשלה לא את ההגדרות מה זה דיור הולם, באילו שיטות לנהוג, מה לבנות, כמה לבנות, איפה לבנות. אבל היא כן אומרת את דברה </w:t>
      </w:r>
      <w:r>
        <w:rPr>
          <w:rFonts w:hint="cs"/>
          <w:rtl/>
        </w:rPr>
        <w:t xml:space="preserve">של הכנסת על כך שלכל אזרח ישראלי באשר הוא יש הזכות לדיור הולם ולמחיה בכבוד. </w:t>
      </w:r>
    </w:p>
    <w:p w14:paraId="04852EB9" w14:textId="77777777" w:rsidR="00000000" w:rsidRDefault="0069655B">
      <w:pPr>
        <w:pStyle w:val="a0"/>
        <w:rPr>
          <w:rFonts w:hint="cs"/>
          <w:rtl/>
        </w:rPr>
      </w:pPr>
    </w:p>
    <w:p w14:paraId="045E1F64" w14:textId="77777777" w:rsidR="00000000" w:rsidRDefault="0069655B">
      <w:pPr>
        <w:pStyle w:val="a0"/>
        <w:rPr>
          <w:rFonts w:hint="cs"/>
          <w:rtl/>
        </w:rPr>
      </w:pPr>
      <w:r>
        <w:rPr>
          <w:rFonts w:hint="cs"/>
          <w:rtl/>
        </w:rPr>
        <w:t xml:space="preserve">ולכן, רבותי, אני מבקש </w:t>
      </w:r>
      <w:r>
        <w:rPr>
          <w:rtl/>
        </w:rPr>
        <w:t>–</w:t>
      </w:r>
      <w:r>
        <w:rPr>
          <w:rFonts w:hint="cs"/>
          <w:rtl/>
        </w:rPr>
        <w:t xml:space="preserve"> מנקודת הראייה הזאת, של הדקלרציה הכללית של המחוקק, למרות המחלוקת בין קואליציה לאופוזיציה </w:t>
      </w:r>
      <w:r>
        <w:rPr>
          <w:rtl/>
        </w:rPr>
        <w:t>–</w:t>
      </w:r>
      <w:r>
        <w:rPr>
          <w:rFonts w:hint="cs"/>
          <w:rtl/>
        </w:rPr>
        <w:t xml:space="preserve"> לתמוך בהצעת חוק זו, ואני מצדי אומר, שאם הצעת החוק תעבור, כל המהלכ</w:t>
      </w:r>
      <w:r>
        <w:rPr>
          <w:rFonts w:hint="cs"/>
          <w:rtl/>
        </w:rPr>
        <w:t xml:space="preserve">ים ייעשו בהתאם ובתיאום עם הממשלה. תודה רבה. </w:t>
      </w:r>
    </w:p>
    <w:p w14:paraId="29E6EAF0" w14:textId="77777777" w:rsidR="00000000" w:rsidRDefault="0069655B">
      <w:pPr>
        <w:pStyle w:val="af1"/>
        <w:rPr>
          <w:rFonts w:hint="cs"/>
          <w:rtl/>
        </w:rPr>
      </w:pPr>
    </w:p>
    <w:p w14:paraId="1ACFC817" w14:textId="77777777" w:rsidR="00000000" w:rsidRDefault="0069655B">
      <w:pPr>
        <w:pStyle w:val="af1"/>
        <w:rPr>
          <w:rtl/>
        </w:rPr>
      </w:pPr>
      <w:r>
        <w:rPr>
          <w:rtl/>
        </w:rPr>
        <w:t>היו"ר ראובן ריבלין:</w:t>
      </w:r>
    </w:p>
    <w:p w14:paraId="303BD819" w14:textId="77777777" w:rsidR="00000000" w:rsidRDefault="0069655B">
      <w:pPr>
        <w:pStyle w:val="a0"/>
        <w:rPr>
          <w:rtl/>
        </w:rPr>
      </w:pPr>
    </w:p>
    <w:p w14:paraId="02DE0456" w14:textId="77777777" w:rsidR="00000000" w:rsidRDefault="0069655B">
      <w:pPr>
        <w:pStyle w:val="a0"/>
        <w:rPr>
          <w:rFonts w:hint="cs"/>
          <w:rtl/>
        </w:rPr>
      </w:pPr>
      <w:r>
        <w:rPr>
          <w:rFonts w:hint="cs"/>
          <w:rtl/>
        </w:rPr>
        <w:t xml:space="preserve">תודה רבה. ישיב השר גדעון עזרא. </w:t>
      </w:r>
    </w:p>
    <w:p w14:paraId="1A591523" w14:textId="77777777" w:rsidR="00000000" w:rsidRDefault="0069655B">
      <w:pPr>
        <w:pStyle w:val="a0"/>
        <w:rPr>
          <w:rFonts w:hint="cs"/>
          <w:rtl/>
        </w:rPr>
      </w:pPr>
    </w:p>
    <w:p w14:paraId="668C948A" w14:textId="77777777" w:rsidR="00000000" w:rsidRDefault="0069655B">
      <w:pPr>
        <w:pStyle w:val="a"/>
        <w:rPr>
          <w:rtl/>
        </w:rPr>
      </w:pPr>
      <w:bookmarkStart w:id="179" w:name="FS000000474T25_02_2004_14_09_32"/>
      <w:bookmarkStart w:id="180" w:name="_Toc69694917"/>
      <w:bookmarkEnd w:id="179"/>
      <w:r>
        <w:rPr>
          <w:rFonts w:hint="eastAsia"/>
          <w:rtl/>
        </w:rPr>
        <w:t>השר</w:t>
      </w:r>
      <w:r>
        <w:rPr>
          <w:rtl/>
        </w:rPr>
        <w:t xml:space="preserve"> גדעון עזרא:</w:t>
      </w:r>
      <w:bookmarkEnd w:id="180"/>
    </w:p>
    <w:p w14:paraId="3A2B6526" w14:textId="77777777" w:rsidR="00000000" w:rsidRDefault="0069655B">
      <w:pPr>
        <w:pStyle w:val="a0"/>
        <w:rPr>
          <w:rFonts w:hint="cs"/>
          <w:rtl/>
        </w:rPr>
      </w:pPr>
    </w:p>
    <w:p w14:paraId="2DD435AD" w14:textId="77777777" w:rsidR="00000000" w:rsidRDefault="0069655B">
      <w:pPr>
        <w:pStyle w:val="a0"/>
        <w:rPr>
          <w:rFonts w:hint="cs"/>
          <w:rtl/>
        </w:rPr>
      </w:pPr>
      <w:r>
        <w:rPr>
          <w:rFonts w:hint="cs"/>
          <w:rtl/>
        </w:rPr>
        <w:t>אדוני היושב-ראש, חברי חברי הכנסת, חבר הכנסת רומן ברונפמן, המציע, חבר הכנסת ברונפמן, מציע לעגן בחוק-יסוד את הזכות לדיור, זכות שמשמשת בסיס לת</w:t>
      </w:r>
      <w:r>
        <w:rPr>
          <w:rFonts w:hint="cs"/>
          <w:rtl/>
        </w:rPr>
        <w:t xml:space="preserve">וכניות הסיוע לדיור, שעל-פיה פעלו כל ממשלות ישראל, מאז הקמת המדינה ועד לאחרונה. לכאורה החוק תואם את המטרות של משרד הבינוי והשיכון. עם זאת, יש קושי בהצעת החוק. </w:t>
      </w:r>
    </w:p>
    <w:p w14:paraId="411C03A4" w14:textId="77777777" w:rsidR="00000000" w:rsidRDefault="0069655B">
      <w:pPr>
        <w:pStyle w:val="a0"/>
        <w:rPr>
          <w:rFonts w:hint="cs"/>
          <w:rtl/>
        </w:rPr>
      </w:pPr>
    </w:p>
    <w:p w14:paraId="6AC48397" w14:textId="77777777" w:rsidR="00000000" w:rsidRDefault="0069655B">
      <w:pPr>
        <w:pStyle w:val="a0"/>
        <w:rPr>
          <w:rFonts w:hint="cs"/>
          <w:rtl/>
        </w:rPr>
      </w:pPr>
      <w:r>
        <w:rPr>
          <w:rFonts w:hint="cs"/>
          <w:rtl/>
        </w:rPr>
        <w:t xml:space="preserve">א. בהצעת החוק נקבע, כי כל אזרח זכאי לדיור בגודל, באיכות ובתנאים שייקבעו בחוק. ספק אם ניתן להכין </w:t>
      </w:r>
      <w:r>
        <w:rPr>
          <w:rFonts w:hint="cs"/>
          <w:rtl/>
        </w:rPr>
        <w:t xml:space="preserve">תקן סביר כזה, בשעה שאין נתונים לקבוע את תנאי הדיור של אוכלוסיית המדינה. ניסיוננו מעלה, כי היה קושי אפילו לקבוע תקן לאחזקת הדיור בשיכון הציבורי שבבעלות המדינה.  </w:t>
      </w:r>
    </w:p>
    <w:p w14:paraId="0FF92FF8" w14:textId="77777777" w:rsidR="00000000" w:rsidRDefault="0069655B">
      <w:pPr>
        <w:pStyle w:val="a0"/>
        <w:ind w:firstLine="0"/>
        <w:rPr>
          <w:rFonts w:hint="cs"/>
          <w:rtl/>
        </w:rPr>
      </w:pPr>
    </w:p>
    <w:p w14:paraId="65B1F729" w14:textId="77777777" w:rsidR="00000000" w:rsidRDefault="0069655B">
      <w:pPr>
        <w:pStyle w:val="a0"/>
        <w:ind w:firstLine="0"/>
        <w:rPr>
          <w:rFonts w:hint="cs"/>
          <w:rtl/>
        </w:rPr>
      </w:pPr>
      <w:r>
        <w:rPr>
          <w:rFonts w:hint="cs"/>
          <w:rtl/>
        </w:rPr>
        <w:t xml:space="preserve">            ב. לא ברור אם הזכות לדיור תהפוך גם חובה של המדינה לתת אותו. האם על המדינה לכפות את</w:t>
      </w:r>
      <w:r>
        <w:rPr>
          <w:rFonts w:hint="cs"/>
          <w:rtl/>
        </w:rPr>
        <w:t xml:space="preserve"> הזכות, כדרך שהיא כופה על ילדים חינוך חובה? האם חובה להעביר בכוח אדם שגר ברחוב, שמעדיף לגור בחוץ, לדירה תקנית? </w:t>
      </w:r>
    </w:p>
    <w:p w14:paraId="7763D754" w14:textId="77777777" w:rsidR="00000000" w:rsidRDefault="0069655B">
      <w:pPr>
        <w:pStyle w:val="a0"/>
        <w:ind w:firstLine="0"/>
        <w:rPr>
          <w:rFonts w:hint="cs"/>
          <w:rtl/>
        </w:rPr>
      </w:pPr>
    </w:p>
    <w:p w14:paraId="4C489FE2" w14:textId="77777777" w:rsidR="00000000" w:rsidRDefault="0069655B">
      <w:pPr>
        <w:pStyle w:val="a0"/>
        <w:rPr>
          <w:rFonts w:hint="cs"/>
          <w:rtl/>
        </w:rPr>
      </w:pPr>
      <w:r>
        <w:rPr>
          <w:rFonts w:hint="cs"/>
          <w:rtl/>
        </w:rPr>
        <w:t xml:space="preserve">ג. האם זכות יסוד זו תגבר על החובה האזרחית לפרנסה העצמית? האם מי שלא מגיע לדירה תקנית יידרש לעבור למקום שיש בו דירות כאלה? </w:t>
      </w:r>
    </w:p>
    <w:p w14:paraId="192A905F" w14:textId="77777777" w:rsidR="00000000" w:rsidRDefault="0069655B">
      <w:pPr>
        <w:pStyle w:val="a0"/>
        <w:rPr>
          <w:rFonts w:hint="cs"/>
          <w:rtl/>
        </w:rPr>
      </w:pPr>
    </w:p>
    <w:p w14:paraId="10F15C3D" w14:textId="77777777" w:rsidR="00000000" w:rsidRDefault="0069655B">
      <w:pPr>
        <w:pStyle w:val="a0"/>
        <w:rPr>
          <w:rFonts w:hint="cs"/>
          <w:rtl/>
        </w:rPr>
      </w:pPr>
      <w:r>
        <w:rPr>
          <w:rFonts w:hint="cs"/>
          <w:rtl/>
        </w:rPr>
        <w:t>ד. משום שאין סייג ל</w:t>
      </w:r>
      <w:r>
        <w:rPr>
          <w:rFonts w:hint="cs"/>
          <w:rtl/>
        </w:rPr>
        <w:t xml:space="preserve">חובת המדינה </w:t>
      </w:r>
      <w:r>
        <w:rPr>
          <w:rtl/>
        </w:rPr>
        <w:t>–</w:t>
      </w:r>
      <w:r>
        <w:rPr>
          <w:rFonts w:hint="cs"/>
          <w:rtl/>
        </w:rPr>
        <w:t xml:space="preserve"> חבר הכנסת ברונפמן, אני מבקש, זה סעיף חשוב </w:t>
      </w:r>
      <w:r>
        <w:rPr>
          <w:rtl/>
        </w:rPr>
        <w:t>–</w:t>
      </w:r>
      <w:r>
        <w:rPr>
          <w:rFonts w:hint="cs"/>
          <w:rtl/>
        </w:rPr>
        <w:t xml:space="preserve"> יוכל בעתיד כל אזרח לדרוש מהמדינה שתעניק לו מגורים בלי שהוא יתחייב מצדו לתרומה כלשהי. לכאורה, אזרח שרכש דירה תקנית בעזרת משכנתה </w:t>
      </w:r>
      <w:r>
        <w:rPr>
          <w:rtl/>
        </w:rPr>
        <w:t>–</w:t>
      </w:r>
      <w:r>
        <w:rPr>
          <w:rFonts w:hint="cs"/>
          <w:rtl/>
        </w:rPr>
        <w:t xml:space="preserve"> חבר הכנסת ברונפמן, אני מבקש את תשומת לבך -  יוכל שלא לפרוע את המשכנתה</w:t>
      </w:r>
      <w:r>
        <w:rPr>
          <w:rFonts w:hint="cs"/>
          <w:rtl/>
        </w:rPr>
        <w:t>, ולא יהיה ניתן לפנותו עד למציאת דירה תקנית אחרת. אדם שמתגורר בשיכון הציבורי יגרום להרס הדירה, ולא ישלם שכר דירה, וימשיך להתגורר בדירה ויהיה זכאי אף לשיפוצה.</w:t>
      </w:r>
    </w:p>
    <w:p w14:paraId="166C4DD4" w14:textId="77777777" w:rsidR="00000000" w:rsidRDefault="0069655B">
      <w:pPr>
        <w:pStyle w:val="a0"/>
        <w:rPr>
          <w:rFonts w:hint="cs"/>
          <w:rtl/>
        </w:rPr>
      </w:pPr>
    </w:p>
    <w:p w14:paraId="53F2844C" w14:textId="77777777" w:rsidR="00000000" w:rsidRDefault="0069655B">
      <w:pPr>
        <w:pStyle w:val="a0"/>
        <w:rPr>
          <w:rFonts w:hint="cs"/>
          <w:rtl/>
        </w:rPr>
      </w:pPr>
      <w:r>
        <w:rPr>
          <w:rFonts w:hint="cs"/>
          <w:rtl/>
        </w:rPr>
        <w:t xml:space="preserve">מהטעמים האמורים נראה, כי במצב הדברים הנוכחי המדינה אינה יכולה לעמוד בחוק מעין זה. </w:t>
      </w:r>
    </w:p>
    <w:p w14:paraId="19CA3FFD" w14:textId="77777777" w:rsidR="00000000" w:rsidRDefault="0069655B">
      <w:pPr>
        <w:pStyle w:val="a0"/>
        <w:rPr>
          <w:rFonts w:hint="cs"/>
          <w:rtl/>
        </w:rPr>
      </w:pPr>
    </w:p>
    <w:p w14:paraId="7F05815B" w14:textId="77777777" w:rsidR="00000000" w:rsidRDefault="0069655B">
      <w:pPr>
        <w:pStyle w:val="a0"/>
        <w:rPr>
          <w:rFonts w:hint="cs"/>
          <w:rtl/>
        </w:rPr>
      </w:pPr>
      <w:r>
        <w:rPr>
          <w:rFonts w:hint="cs"/>
          <w:rtl/>
        </w:rPr>
        <w:t>אני מבקש גם ל</w:t>
      </w:r>
      <w:r>
        <w:rPr>
          <w:rFonts w:hint="cs"/>
          <w:rtl/>
        </w:rPr>
        <w:t xml:space="preserve">ציין, שבגלל הקשיים הללו אין חוק-יסוד כזה גם בארצות-הברית; שלא לדבר על כך שבהסכמים הקואליציוניים נקבע שלא נחוקק חוקי-יסוד אלא כאלה שנקבעו מראש. </w:t>
      </w:r>
    </w:p>
    <w:p w14:paraId="114085F5" w14:textId="77777777" w:rsidR="00000000" w:rsidRDefault="0069655B">
      <w:pPr>
        <w:pStyle w:val="a0"/>
        <w:rPr>
          <w:rFonts w:hint="cs"/>
          <w:rtl/>
        </w:rPr>
      </w:pPr>
    </w:p>
    <w:p w14:paraId="735FD241" w14:textId="77777777" w:rsidR="00000000" w:rsidRDefault="0069655B">
      <w:pPr>
        <w:pStyle w:val="a0"/>
        <w:rPr>
          <w:rFonts w:hint="cs"/>
          <w:rtl/>
        </w:rPr>
      </w:pPr>
      <w:r>
        <w:rPr>
          <w:rFonts w:hint="cs"/>
          <w:rtl/>
        </w:rPr>
        <w:t xml:space="preserve">לכן, חבר הכנסת ברונפמן, הממשלה מתנגדת להצעת החוק הזאת. </w:t>
      </w:r>
    </w:p>
    <w:p w14:paraId="3E12080A" w14:textId="77777777" w:rsidR="00000000" w:rsidRDefault="0069655B">
      <w:pPr>
        <w:pStyle w:val="a0"/>
        <w:rPr>
          <w:rFonts w:hint="cs"/>
          <w:rtl/>
        </w:rPr>
      </w:pPr>
    </w:p>
    <w:p w14:paraId="54CB4E5C" w14:textId="77777777" w:rsidR="00000000" w:rsidRDefault="0069655B">
      <w:pPr>
        <w:pStyle w:val="a0"/>
        <w:rPr>
          <w:rFonts w:hint="cs"/>
          <w:rtl/>
        </w:rPr>
      </w:pPr>
      <w:r>
        <w:rPr>
          <w:rFonts w:hint="cs"/>
          <w:rtl/>
        </w:rPr>
        <w:t>אני חושב שצריך לעשות שיפורים למען חסרי הדיור, אבל איננ</w:t>
      </w:r>
      <w:r>
        <w:rPr>
          <w:rFonts w:hint="cs"/>
          <w:rtl/>
        </w:rPr>
        <w:t xml:space="preserve">י בטוח שחוק-היסוד הוא התשובה המתאימה.  </w:t>
      </w:r>
    </w:p>
    <w:p w14:paraId="1689FA63" w14:textId="77777777" w:rsidR="00000000" w:rsidRDefault="0069655B">
      <w:pPr>
        <w:pStyle w:val="a0"/>
        <w:ind w:firstLine="0"/>
        <w:rPr>
          <w:rFonts w:hint="cs"/>
          <w:rtl/>
        </w:rPr>
      </w:pPr>
    </w:p>
    <w:p w14:paraId="46576F12" w14:textId="77777777" w:rsidR="00000000" w:rsidRDefault="0069655B">
      <w:pPr>
        <w:pStyle w:val="af0"/>
        <w:rPr>
          <w:rtl/>
        </w:rPr>
      </w:pPr>
      <w:r>
        <w:rPr>
          <w:rFonts w:hint="eastAsia"/>
          <w:rtl/>
        </w:rPr>
        <w:t>אליעזר</w:t>
      </w:r>
      <w:r>
        <w:rPr>
          <w:rtl/>
        </w:rPr>
        <w:t xml:space="preserve"> כהן (האיחוד הלאומי - ישראל ביתנו):</w:t>
      </w:r>
    </w:p>
    <w:p w14:paraId="234CEDD7" w14:textId="77777777" w:rsidR="00000000" w:rsidRDefault="0069655B">
      <w:pPr>
        <w:pStyle w:val="a0"/>
        <w:rPr>
          <w:rFonts w:hint="cs"/>
          <w:rtl/>
        </w:rPr>
      </w:pPr>
    </w:p>
    <w:p w14:paraId="594D24F3" w14:textId="77777777" w:rsidR="00000000" w:rsidRDefault="0069655B">
      <w:pPr>
        <w:pStyle w:val="a0"/>
        <w:rPr>
          <w:rFonts w:hint="cs"/>
          <w:rtl/>
        </w:rPr>
      </w:pPr>
      <w:r>
        <w:rPr>
          <w:rFonts w:hint="cs"/>
          <w:rtl/>
        </w:rPr>
        <w:t>דירות להשכרה.</w:t>
      </w:r>
    </w:p>
    <w:p w14:paraId="7F8F61EE" w14:textId="77777777" w:rsidR="00000000" w:rsidRDefault="0069655B">
      <w:pPr>
        <w:pStyle w:val="a0"/>
        <w:ind w:firstLine="0"/>
        <w:rPr>
          <w:rFonts w:hint="cs"/>
          <w:b/>
          <w:bCs/>
          <w:u w:val="single"/>
          <w:rtl/>
        </w:rPr>
      </w:pPr>
    </w:p>
    <w:p w14:paraId="3AACD7A1" w14:textId="77777777" w:rsidR="00000000" w:rsidRDefault="0069655B">
      <w:pPr>
        <w:pStyle w:val="af1"/>
        <w:rPr>
          <w:rtl/>
        </w:rPr>
      </w:pPr>
      <w:r>
        <w:rPr>
          <w:rtl/>
        </w:rPr>
        <w:t>היו"ר ראובן ריבלין:</w:t>
      </w:r>
    </w:p>
    <w:p w14:paraId="13D9122F" w14:textId="77777777" w:rsidR="00000000" w:rsidRDefault="0069655B">
      <w:pPr>
        <w:pStyle w:val="a0"/>
        <w:rPr>
          <w:rtl/>
        </w:rPr>
      </w:pPr>
    </w:p>
    <w:p w14:paraId="099B4E9F" w14:textId="77777777" w:rsidR="00000000" w:rsidRDefault="0069655B">
      <w:pPr>
        <w:pStyle w:val="a0"/>
        <w:rPr>
          <w:rFonts w:hint="cs"/>
          <w:rtl/>
        </w:rPr>
      </w:pPr>
      <w:r>
        <w:rPr>
          <w:rFonts w:hint="cs"/>
          <w:rtl/>
        </w:rPr>
        <w:t>תודה לשר גדעון עזרא. חבר הכנסת ברונפמן, אדוני יכול להשיב על השלילה.</w:t>
      </w:r>
    </w:p>
    <w:p w14:paraId="2623F06C" w14:textId="77777777" w:rsidR="00000000" w:rsidRDefault="0069655B">
      <w:pPr>
        <w:pStyle w:val="af0"/>
        <w:rPr>
          <w:rFonts w:hint="cs"/>
          <w:rtl/>
        </w:rPr>
      </w:pPr>
    </w:p>
    <w:p w14:paraId="4BCB1DB9" w14:textId="77777777" w:rsidR="00000000" w:rsidRDefault="0069655B">
      <w:pPr>
        <w:pStyle w:val="a"/>
        <w:rPr>
          <w:rtl/>
        </w:rPr>
      </w:pPr>
      <w:bookmarkStart w:id="181" w:name="FS000000552T25_02_2004_13_14_52"/>
      <w:bookmarkStart w:id="182" w:name="_Toc69694918"/>
      <w:bookmarkEnd w:id="181"/>
      <w:r>
        <w:rPr>
          <w:rtl/>
        </w:rPr>
        <w:t>רומן ברונפמן (מרצ):</w:t>
      </w:r>
      <w:bookmarkEnd w:id="182"/>
    </w:p>
    <w:p w14:paraId="4A402EC7" w14:textId="77777777" w:rsidR="00000000" w:rsidRDefault="0069655B">
      <w:pPr>
        <w:pStyle w:val="a0"/>
        <w:rPr>
          <w:rtl/>
        </w:rPr>
      </w:pPr>
    </w:p>
    <w:p w14:paraId="1B4F69B4" w14:textId="77777777" w:rsidR="00000000" w:rsidRDefault="0069655B">
      <w:pPr>
        <w:pStyle w:val="a0"/>
        <w:rPr>
          <w:rFonts w:hint="cs"/>
          <w:rtl/>
        </w:rPr>
      </w:pPr>
      <w:r>
        <w:rPr>
          <w:rFonts w:hint="cs"/>
          <w:rtl/>
        </w:rPr>
        <w:t>חברי הכנסת, שתי הערות קצרות. הערה ראשונה: לא ה</w:t>
      </w:r>
      <w:r>
        <w:rPr>
          <w:rFonts w:hint="cs"/>
          <w:rtl/>
        </w:rPr>
        <w:t xml:space="preserve">שתכנעתי מסעיף 4 בתשובת השר גדעון עזרא, שמדבר על בעיות הקניין, כי יש לזה סייג בהצעת החוק. </w:t>
      </w:r>
    </w:p>
    <w:p w14:paraId="5096D6F6" w14:textId="77777777" w:rsidR="00000000" w:rsidRDefault="0069655B">
      <w:pPr>
        <w:pStyle w:val="a0"/>
        <w:rPr>
          <w:rFonts w:hint="cs"/>
          <w:rtl/>
        </w:rPr>
      </w:pPr>
    </w:p>
    <w:p w14:paraId="45C17A87" w14:textId="77777777" w:rsidR="00000000" w:rsidRDefault="0069655B">
      <w:pPr>
        <w:pStyle w:val="a0"/>
        <w:rPr>
          <w:rFonts w:hint="cs"/>
          <w:rtl/>
        </w:rPr>
      </w:pPr>
      <w:r>
        <w:rPr>
          <w:rFonts w:hint="cs"/>
          <w:rtl/>
        </w:rPr>
        <w:t xml:space="preserve">הערה שנייה:  כן השתכנעתי מסעיף 5, ולכן אני מכריז שאני מבטל את ההכרזה על חוק-יסוד והופך את זה לחוק רגיל. </w:t>
      </w:r>
    </w:p>
    <w:p w14:paraId="2A865ABF" w14:textId="77777777" w:rsidR="00000000" w:rsidRDefault="0069655B">
      <w:pPr>
        <w:pStyle w:val="a0"/>
        <w:ind w:firstLine="0"/>
        <w:rPr>
          <w:rFonts w:hint="cs"/>
          <w:rtl/>
        </w:rPr>
      </w:pPr>
    </w:p>
    <w:p w14:paraId="7F5412B8" w14:textId="77777777" w:rsidR="00000000" w:rsidRDefault="0069655B">
      <w:pPr>
        <w:pStyle w:val="af1"/>
        <w:rPr>
          <w:rtl/>
        </w:rPr>
      </w:pPr>
      <w:r>
        <w:rPr>
          <w:rtl/>
        </w:rPr>
        <w:t>היו"ר ראובן ריבלין:</w:t>
      </w:r>
    </w:p>
    <w:p w14:paraId="575F2C08" w14:textId="77777777" w:rsidR="00000000" w:rsidRDefault="0069655B">
      <w:pPr>
        <w:pStyle w:val="a0"/>
        <w:rPr>
          <w:rtl/>
        </w:rPr>
      </w:pPr>
    </w:p>
    <w:p w14:paraId="79290D3D" w14:textId="77777777" w:rsidR="00000000" w:rsidRDefault="0069655B">
      <w:pPr>
        <w:pStyle w:val="a0"/>
        <w:rPr>
          <w:rFonts w:hint="cs"/>
          <w:rtl/>
        </w:rPr>
      </w:pPr>
      <w:r>
        <w:rPr>
          <w:rFonts w:hint="cs"/>
          <w:rtl/>
        </w:rPr>
        <w:t xml:space="preserve">האם הממשלה משנה את עמדתה כתוצאה מכך?  </w:t>
      </w:r>
      <w:r>
        <w:rPr>
          <w:rFonts w:hint="cs"/>
          <w:rtl/>
        </w:rPr>
        <w:t xml:space="preserve">מדובר בחוק רגיל, לא בחוק-יסוד. הממשלה לא משנה את דעתה והיא עדיין מתנגדת לחוק. לכן, רבותי חברי הכנסת, נא לשבת, אנחנו עוברים להצבעה.  נא לשבת בניחותא, רבותי, שחלילה לא תקרה פה תקלה. </w:t>
      </w:r>
    </w:p>
    <w:p w14:paraId="36EDD14D" w14:textId="77777777" w:rsidR="00000000" w:rsidRDefault="0069655B">
      <w:pPr>
        <w:pStyle w:val="a0"/>
        <w:rPr>
          <w:rFonts w:hint="cs"/>
          <w:rtl/>
        </w:rPr>
      </w:pPr>
    </w:p>
    <w:p w14:paraId="5C833F6D" w14:textId="77777777" w:rsidR="00000000" w:rsidRDefault="0069655B">
      <w:pPr>
        <w:pStyle w:val="a0"/>
        <w:rPr>
          <w:rFonts w:hint="cs"/>
          <w:rtl/>
        </w:rPr>
      </w:pPr>
      <w:r>
        <w:rPr>
          <w:rFonts w:hint="cs"/>
          <w:rtl/>
        </w:rPr>
        <w:t>אנחנו עוברים להצבעה על הצעת חוק, לא חוק-יסוד אלא חוק הזכות לדיור, של חבר ה</w:t>
      </w:r>
      <w:r>
        <w:rPr>
          <w:rFonts w:hint="cs"/>
          <w:rtl/>
        </w:rPr>
        <w:t xml:space="preserve">כנסת רומן ברונפמן. נא להצביע. </w:t>
      </w:r>
    </w:p>
    <w:p w14:paraId="32252B3D" w14:textId="77777777" w:rsidR="00000000" w:rsidRDefault="0069655B">
      <w:pPr>
        <w:pStyle w:val="a0"/>
        <w:rPr>
          <w:rFonts w:hint="cs"/>
          <w:rtl/>
        </w:rPr>
      </w:pPr>
    </w:p>
    <w:p w14:paraId="56F8998D" w14:textId="77777777" w:rsidR="00000000" w:rsidRDefault="0069655B">
      <w:pPr>
        <w:pStyle w:val="ab"/>
        <w:bidi/>
        <w:rPr>
          <w:rFonts w:hint="cs"/>
          <w:rtl/>
        </w:rPr>
      </w:pPr>
      <w:r>
        <w:rPr>
          <w:rFonts w:hint="cs"/>
          <w:rtl/>
        </w:rPr>
        <w:t>הצבעה מס'  6</w:t>
      </w:r>
    </w:p>
    <w:p w14:paraId="1A27A0A0" w14:textId="77777777" w:rsidR="00000000" w:rsidRDefault="0069655B">
      <w:pPr>
        <w:pStyle w:val="a0"/>
        <w:jc w:val="center"/>
        <w:rPr>
          <w:rFonts w:hint="cs"/>
          <w:rtl/>
        </w:rPr>
      </w:pPr>
    </w:p>
    <w:p w14:paraId="7D49CAE6" w14:textId="77777777" w:rsidR="00000000" w:rsidRDefault="0069655B">
      <w:pPr>
        <w:pStyle w:val="ac"/>
        <w:bidi/>
        <w:rPr>
          <w:rFonts w:hint="cs"/>
          <w:rtl/>
        </w:rPr>
      </w:pPr>
      <w:r>
        <w:rPr>
          <w:rFonts w:hint="cs"/>
          <w:rtl/>
        </w:rPr>
        <w:t>בעד ההצעה להעביר את הצעת החוק לדיון מוקדם בוועדה  - 41</w:t>
      </w:r>
    </w:p>
    <w:p w14:paraId="12F9E347" w14:textId="77777777" w:rsidR="00000000" w:rsidRDefault="0069655B">
      <w:pPr>
        <w:pStyle w:val="ac"/>
        <w:bidi/>
        <w:rPr>
          <w:rFonts w:hint="cs"/>
          <w:rtl/>
        </w:rPr>
      </w:pPr>
      <w:r>
        <w:rPr>
          <w:rFonts w:hint="cs"/>
          <w:rtl/>
        </w:rPr>
        <w:t xml:space="preserve">בעד ההצעה להסיר מסדר-היום את הצעת החוק </w:t>
      </w:r>
      <w:r>
        <w:rPr>
          <w:rtl/>
        </w:rPr>
        <w:t>–</w:t>
      </w:r>
      <w:r>
        <w:rPr>
          <w:rFonts w:hint="cs"/>
          <w:rtl/>
        </w:rPr>
        <w:t xml:space="preserve"> 51 </w:t>
      </w:r>
    </w:p>
    <w:p w14:paraId="1790C8E0" w14:textId="77777777" w:rsidR="00000000" w:rsidRDefault="0069655B">
      <w:pPr>
        <w:pStyle w:val="ac"/>
        <w:bidi/>
        <w:rPr>
          <w:rFonts w:hint="cs"/>
          <w:rtl/>
        </w:rPr>
      </w:pPr>
      <w:r>
        <w:rPr>
          <w:rFonts w:hint="cs"/>
          <w:rtl/>
        </w:rPr>
        <w:t xml:space="preserve">נמנעים </w:t>
      </w:r>
      <w:r>
        <w:rPr>
          <w:rtl/>
        </w:rPr>
        <w:t>–</w:t>
      </w:r>
      <w:r>
        <w:rPr>
          <w:rFonts w:hint="cs"/>
          <w:rtl/>
        </w:rPr>
        <w:t xml:space="preserve">  אין</w:t>
      </w:r>
    </w:p>
    <w:p w14:paraId="2877080D" w14:textId="77777777" w:rsidR="00000000" w:rsidRDefault="0069655B">
      <w:pPr>
        <w:pStyle w:val="ad"/>
        <w:bidi/>
        <w:rPr>
          <w:rFonts w:hint="cs"/>
          <w:rtl/>
        </w:rPr>
      </w:pPr>
      <w:r>
        <w:rPr>
          <w:rFonts w:hint="cs"/>
          <w:rtl/>
        </w:rPr>
        <w:t>ההצעה להסיר מסדר-היום את הצעת חוק-יסוד: הזכות לדיור נתקבלה.</w:t>
      </w:r>
    </w:p>
    <w:p w14:paraId="797CA9EB" w14:textId="77777777" w:rsidR="00000000" w:rsidRDefault="0069655B">
      <w:pPr>
        <w:pStyle w:val="a0"/>
        <w:rPr>
          <w:rFonts w:hint="cs"/>
          <w:rtl/>
        </w:rPr>
      </w:pPr>
    </w:p>
    <w:p w14:paraId="3E8F9C59" w14:textId="77777777" w:rsidR="00000000" w:rsidRDefault="0069655B">
      <w:pPr>
        <w:pStyle w:val="af1"/>
        <w:rPr>
          <w:rtl/>
        </w:rPr>
      </w:pPr>
      <w:r>
        <w:rPr>
          <w:rtl/>
        </w:rPr>
        <w:t>היו"ר ראובן ריבלין:</w:t>
      </w:r>
    </w:p>
    <w:p w14:paraId="266DE577" w14:textId="77777777" w:rsidR="00000000" w:rsidRDefault="0069655B">
      <w:pPr>
        <w:pStyle w:val="a0"/>
        <w:rPr>
          <w:rtl/>
        </w:rPr>
      </w:pPr>
    </w:p>
    <w:p w14:paraId="6108C59E" w14:textId="77777777" w:rsidR="00000000" w:rsidRDefault="0069655B">
      <w:pPr>
        <w:pStyle w:val="a0"/>
        <w:ind w:firstLine="0"/>
        <w:rPr>
          <w:rFonts w:hint="cs"/>
          <w:rtl/>
        </w:rPr>
      </w:pPr>
      <w:r>
        <w:rPr>
          <w:rFonts w:hint="cs"/>
          <w:rtl/>
        </w:rPr>
        <w:tab/>
        <w:t>41 בעד, 51 נג</w:t>
      </w:r>
      <w:r>
        <w:rPr>
          <w:rFonts w:hint="cs"/>
          <w:rtl/>
        </w:rPr>
        <w:t xml:space="preserve">ד. אני קובע שהצעת חוק הזכות לדיור, של חבר הכנסת רומן ברונפמן, לא אושרה. </w:t>
      </w:r>
    </w:p>
    <w:p w14:paraId="289231DD" w14:textId="77777777" w:rsidR="00000000" w:rsidRDefault="0069655B">
      <w:pPr>
        <w:pStyle w:val="a0"/>
        <w:ind w:firstLine="0"/>
        <w:rPr>
          <w:rFonts w:hint="cs"/>
          <w:rtl/>
        </w:rPr>
      </w:pPr>
    </w:p>
    <w:p w14:paraId="0B8FC19B" w14:textId="77777777" w:rsidR="00000000" w:rsidRDefault="0069655B">
      <w:pPr>
        <w:pStyle w:val="a0"/>
        <w:ind w:firstLine="0"/>
        <w:rPr>
          <w:rtl/>
        </w:rPr>
      </w:pPr>
      <w:r>
        <w:rPr>
          <w:rFonts w:hint="cs"/>
          <w:rtl/>
        </w:rPr>
        <w:tab/>
      </w:r>
    </w:p>
    <w:p w14:paraId="25031461" w14:textId="77777777" w:rsidR="00000000" w:rsidRDefault="0069655B">
      <w:pPr>
        <w:pStyle w:val="a2"/>
        <w:rPr>
          <w:rtl/>
        </w:rPr>
      </w:pPr>
      <w:bookmarkStart w:id="183" w:name="CS23088FI0023088T25_02_2004_13_26_28"/>
      <w:bookmarkStart w:id="184" w:name="_Toc69694919"/>
      <w:bookmarkEnd w:id="183"/>
      <w:r>
        <w:rPr>
          <w:rtl/>
        </w:rPr>
        <w:t>הצעת חוק המים (תיקון - זכות למים וייעודם), התשס"ג-2003</w:t>
      </w:r>
      <w:bookmarkEnd w:id="184"/>
      <w:r>
        <w:rPr>
          <w:rtl/>
        </w:rPr>
        <w:t xml:space="preserve"> </w:t>
      </w:r>
    </w:p>
    <w:p w14:paraId="02318224" w14:textId="77777777" w:rsidR="00000000" w:rsidRDefault="0069655B">
      <w:pPr>
        <w:pStyle w:val="a0"/>
        <w:ind w:firstLine="0"/>
        <w:rPr>
          <w:rFonts w:hint="cs"/>
          <w:rtl/>
        </w:rPr>
      </w:pPr>
      <w:r>
        <w:rPr>
          <w:rtl/>
        </w:rPr>
        <w:t>["דברי הכנסת", חוב'</w:t>
      </w:r>
      <w:r>
        <w:rPr>
          <w:rFonts w:hint="cs"/>
          <w:rtl/>
        </w:rPr>
        <w:t xml:space="preserve"> ט"ו</w:t>
      </w:r>
      <w:r>
        <w:rPr>
          <w:rtl/>
        </w:rPr>
        <w:t xml:space="preserve">, עמ' </w:t>
      </w:r>
      <w:r>
        <w:rPr>
          <w:rFonts w:hint="cs"/>
          <w:rtl/>
        </w:rPr>
        <w:t>9458</w:t>
      </w:r>
      <w:r>
        <w:rPr>
          <w:rtl/>
        </w:rPr>
        <w:t>.]</w:t>
      </w:r>
    </w:p>
    <w:p w14:paraId="405A5BB2" w14:textId="77777777" w:rsidR="00000000" w:rsidRDefault="0069655B">
      <w:pPr>
        <w:pStyle w:val="-0"/>
        <w:rPr>
          <w:rFonts w:hint="cs"/>
          <w:rtl/>
        </w:rPr>
      </w:pPr>
      <w:r>
        <w:rPr>
          <w:rFonts w:hint="cs"/>
          <w:rtl/>
        </w:rPr>
        <w:t xml:space="preserve"> </w:t>
      </w:r>
      <w:bookmarkStart w:id="185" w:name="_Toc69694920"/>
      <w:r>
        <w:rPr>
          <w:rFonts w:hint="cs"/>
          <w:rtl/>
        </w:rPr>
        <w:t>(הצעת חבר הכנסת שלום שמחון)</w:t>
      </w:r>
      <w:bookmarkEnd w:id="185"/>
    </w:p>
    <w:p w14:paraId="657C937B" w14:textId="77777777" w:rsidR="00000000" w:rsidRDefault="0069655B">
      <w:pPr>
        <w:pStyle w:val="a0"/>
        <w:rPr>
          <w:rFonts w:hint="cs"/>
          <w:rtl/>
        </w:rPr>
      </w:pPr>
    </w:p>
    <w:p w14:paraId="7732C207" w14:textId="77777777" w:rsidR="00000000" w:rsidRDefault="0069655B">
      <w:pPr>
        <w:pStyle w:val="af1"/>
        <w:rPr>
          <w:rtl/>
        </w:rPr>
      </w:pPr>
      <w:r>
        <w:rPr>
          <w:rtl/>
        </w:rPr>
        <w:t>היו"ר ראובן ריבלין:</w:t>
      </w:r>
    </w:p>
    <w:p w14:paraId="714A7968" w14:textId="77777777" w:rsidR="00000000" w:rsidRDefault="0069655B">
      <w:pPr>
        <w:pStyle w:val="a0"/>
        <w:rPr>
          <w:rtl/>
        </w:rPr>
      </w:pPr>
    </w:p>
    <w:p w14:paraId="51207627" w14:textId="77777777" w:rsidR="00000000" w:rsidRDefault="0069655B">
      <w:pPr>
        <w:pStyle w:val="a0"/>
        <w:rPr>
          <w:rFonts w:hint="cs"/>
          <w:rtl/>
        </w:rPr>
      </w:pPr>
      <w:r>
        <w:rPr>
          <w:rFonts w:hint="cs"/>
          <w:rtl/>
        </w:rPr>
        <w:t xml:space="preserve">רבותי חברי הכנסת, אנחנו עוברים להצעת </w:t>
      </w:r>
      <w:r>
        <w:rPr>
          <w:rFonts w:hint="cs"/>
          <w:rtl/>
        </w:rPr>
        <w:t xml:space="preserve">חוק המים (תיקון </w:t>
      </w:r>
      <w:r>
        <w:rPr>
          <w:rtl/>
        </w:rPr>
        <w:t>–</w:t>
      </w:r>
      <w:r>
        <w:rPr>
          <w:rFonts w:hint="cs"/>
          <w:rtl/>
        </w:rPr>
        <w:t xml:space="preserve"> זכות למים  וייעודם), שמספרה פ/1153, של חבר הכנסת שלום שמחון. רק תשובה והצבעה. ישיב שר התשתיות הלאומיות. בבקשה.</w:t>
      </w:r>
    </w:p>
    <w:p w14:paraId="65619B3F" w14:textId="77777777" w:rsidR="00000000" w:rsidRDefault="0069655B">
      <w:pPr>
        <w:pStyle w:val="a0"/>
        <w:ind w:firstLine="0"/>
        <w:rPr>
          <w:rFonts w:hint="cs"/>
          <w:rtl/>
        </w:rPr>
      </w:pPr>
    </w:p>
    <w:p w14:paraId="6C8D9AFF" w14:textId="77777777" w:rsidR="00000000" w:rsidRDefault="0069655B">
      <w:pPr>
        <w:pStyle w:val="a"/>
        <w:rPr>
          <w:rtl/>
        </w:rPr>
      </w:pPr>
      <w:bookmarkStart w:id="186" w:name="FS000000520T25_02_2004_12_55_04"/>
      <w:bookmarkStart w:id="187" w:name="_Toc69694921"/>
      <w:bookmarkEnd w:id="186"/>
      <w:r>
        <w:rPr>
          <w:rFonts w:hint="eastAsia"/>
          <w:rtl/>
        </w:rPr>
        <w:t>שר</w:t>
      </w:r>
      <w:r>
        <w:rPr>
          <w:rtl/>
        </w:rPr>
        <w:t xml:space="preserve"> התשתיות הלאומיות יוסף פריצקי:</w:t>
      </w:r>
      <w:bookmarkEnd w:id="187"/>
    </w:p>
    <w:p w14:paraId="0F80240C" w14:textId="77777777" w:rsidR="00000000" w:rsidRDefault="0069655B">
      <w:pPr>
        <w:pStyle w:val="a0"/>
        <w:rPr>
          <w:rFonts w:hint="cs"/>
          <w:rtl/>
        </w:rPr>
      </w:pPr>
    </w:p>
    <w:p w14:paraId="41F39A21" w14:textId="77777777" w:rsidR="00000000" w:rsidRDefault="0069655B">
      <w:pPr>
        <w:pStyle w:val="a0"/>
        <w:rPr>
          <w:rFonts w:hint="cs"/>
          <w:rtl/>
        </w:rPr>
      </w:pPr>
      <w:r>
        <w:rPr>
          <w:rFonts w:hint="cs"/>
          <w:rtl/>
        </w:rPr>
        <w:t>אדוני היושב-ראש, כנסת נכבדה, בהסכמה עם המציע, שאני מבקש שתירשם בפרוטוקול באופן ברור, ישונה ה</w:t>
      </w:r>
      <w:r>
        <w:rPr>
          <w:rFonts w:hint="cs"/>
          <w:rtl/>
        </w:rPr>
        <w:t>נוסח של החוק, ובמקום המשפט "לכל אדם יש זכות למים במחיר סביר", ייכתב: "לכל אדם יש זכות למים תמורת תשלום". כך אני מסכים להעברתה של ההצעה בקריאה טרומית. היא תידון בוועדת הכלכלה, אני מבקש מחבר הכנסת שמחון - בתיאום עם הממשלה לאחר מכן. מוסכם?</w:t>
      </w:r>
    </w:p>
    <w:p w14:paraId="396CBF8D" w14:textId="77777777" w:rsidR="00000000" w:rsidRDefault="0069655B">
      <w:pPr>
        <w:pStyle w:val="a0"/>
        <w:ind w:firstLine="0"/>
        <w:rPr>
          <w:rFonts w:hint="cs"/>
          <w:rtl/>
        </w:rPr>
      </w:pPr>
    </w:p>
    <w:p w14:paraId="1BFD5CB7" w14:textId="77777777" w:rsidR="00000000" w:rsidRDefault="0069655B">
      <w:pPr>
        <w:pStyle w:val="af1"/>
        <w:rPr>
          <w:rtl/>
        </w:rPr>
      </w:pPr>
      <w:r>
        <w:rPr>
          <w:rFonts w:hint="eastAsia"/>
          <w:rtl/>
        </w:rPr>
        <w:t>היו</w:t>
      </w:r>
      <w:r>
        <w:rPr>
          <w:rtl/>
        </w:rPr>
        <w:t>"ר ראובן ריבלין</w:t>
      </w:r>
      <w:r>
        <w:rPr>
          <w:rtl/>
        </w:rPr>
        <w:t>:</w:t>
      </w:r>
    </w:p>
    <w:p w14:paraId="61DA9FCF" w14:textId="77777777" w:rsidR="00000000" w:rsidRDefault="0069655B">
      <w:pPr>
        <w:pStyle w:val="a0"/>
        <w:rPr>
          <w:rFonts w:hint="cs"/>
          <w:rtl/>
        </w:rPr>
      </w:pPr>
    </w:p>
    <w:p w14:paraId="1B31C568" w14:textId="77777777" w:rsidR="00000000" w:rsidRDefault="0069655B">
      <w:pPr>
        <w:pStyle w:val="a0"/>
        <w:rPr>
          <w:rFonts w:hint="cs"/>
          <w:rtl/>
        </w:rPr>
      </w:pPr>
      <w:r>
        <w:rPr>
          <w:rFonts w:hint="cs"/>
          <w:rtl/>
        </w:rPr>
        <w:t xml:space="preserve">חבר הכנסת שמחון, לפרוטוקול, כי אדוני הניע בראשו והפרוטוקול לא שומע.  האם אדוני מסכים להסכמת הממשלה?  </w:t>
      </w:r>
    </w:p>
    <w:p w14:paraId="5F6EEE43" w14:textId="77777777" w:rsidR="00000000" w:rsidRDefault="0069655B">
      <w:pPr>
        <w:pStyle w:val="a0"/>
        <w:ind w:firstLine="0"/>
        <w:rPr>
          <w:rFonts w:hint="cs"/>
          <w:rtl/>
        </w:rPr>
      </w:pPr>
    </w:p>
    <w:p w14:paraId="3DB7651E" w14:textId="77777777" w:rsidR="00000000" w:rsidRDefault="0069655B">
      <w:pPr>
        <w:pStyle w:val="af0"/>
        <w:rPr>
          <w:rtl/>
        </w:rPr>
      </w:pPr>
      <w:r>
        <w:rPr>
          <w:rFonts w:hint="eastAsia"/>
          <w:rtl/>
        </w:rPr>
        <w:t>שלום</w:t>
      </w:r>
      <w:r>
        <w:rPr>
          <w:rtl/>
        </w:rPr>
        <w:t xml:space="preserve"> שמחון (העבודה-מימד):</w:t>
      </w:r>
    </w:p>
    <w:p w14:paraId="3FAF1580" w14:textId="77777777" w:rsidR="00000000" w:rsidRDefault="0069655B">
      <w:pPr>
        <w:pStyle w:val="a0"/>
        <w:rPr>
          <w:rFonts w:hint="cs"/>
          <w:rtl/>
        </w:rPr>
      </w:pPr>
    </w:p>
    <w:p w14:paraId="3AD8B507" w14:textId="77777777" w:rsidR="00000000" w:rsidRDefault="0069655B">
      <w:pPr>
        <w:pStyle w:val="a0"/>
        <w:rPr>
          <w:rFonts w:hint="cs"/>
          <w:rtl/>
        </w:rPr>
      </w:pPr>
      <w:r>
        <w:rPr>
          <w:rFonts w:hint="cs"/>
          <w:rtl/>
        </w:rPr>
        <w:t>מסכים.</w:t>
      </w:r>
    </w:p>
    <w:p w14:paraId="26A5AC1B" w14:textId="77777777" w:rsidR="00000000" w:rsidRDefault="0069655B">
      <w:pPr>
        <w:pStyle w:val="a0"/>
        <w:ind w:firstLine="0"/>
        <w:rPr>
          <w:rFonts w:hint="cs"/>
          <w:rtl/>
        </w:rPr>
      </w:pPr>
    </w:p>
    <w:p w14:paraId="3CC84420" w14:textId="77777777" w:rsidR="00000000" w:rsidRDefault="0069655B">
      <w:pPr>
        <w:pStyle w:val="af1"/>
        <w:rPr>
          <w:rtl/>
        </w:rPr>
      </w:pPr>
      <w:r>
        <w:rPr>
          <w:rtl/>
        </w:rPr>
        <w:t>היו"ר ראובן ריבלין:</w:t>
      </w:r>
    </w:p>
    <w:p w14:paraId="69EA61EE" w14:textId="77777777" w:rsidR="00000000" w:rsidRDefault="0069655B">
      <w:pPr>
        <w:pStyle w:val="a0"/>
        <w:rPr>
          <w:rtl/>
        </w:rPr>
      </w:pPr>
    </w:p>
    <w:p w14:paraId="5FBBCD49" w14:textId="77777777" w:rsidR="00000000" w:rsidRDefault="0069655B">
      <w:pPr>
        <w:pStyle w:val="a0"/>
        <w:rPr>
          <w:rFonts w:hint="cs"/>
          <w:rtl/>
        </w:rPr>
      </w:pPr>
      <w:r>
        <w:rPr>
          <w:rFonts w:hint="cs"/>
          <w:rtl/>
        </w:rPr>
        <w:t>ובכן, רבותי חברי הכנסת, היות שיש הסכמת ממשלה - - -</w:t>
      </w:r>
    </w:p>
    <w:p w14:paraId="42BF63F4" w14:textId="77777777" w:rsidR="00000000" w:rsidRDefault="0069655B">
      <w:pPr>
        <w:pStyle w:val="a0"/>
        <w:rPr>
          <w:rFonts w:hint="cs"/>
          <w:rtl/>
        </w:rPr>
      </w:pPr>
    </w:p>
    <w:p w14:paraId="436A59D6" w14:textId="77777777" w:rsidR="00000000" w:rsidRDefault="0069655B">
      <w:pPr>
        <w:pStyle w:val="af0"/>
        <w:rPr>
          <w:rtl/>
        </w:rPr>
      </w:pPr>
      <w:r>
        <w:rPr>
          <w:rFonts w:hint="eastAsia"/>
          <w:rtl/>
        </w:rPr>
        <w:t>דוד</w:t>
      </w:r>
      <w:r>
        <w:rPr>
          <w:rtl/>
        </w:rPr>
        <w:t xml:space="preserve"> טל (עם אחד):</w:t>
      </w:r>
    </w:p>
    <w:p w14:paraId="62054A8B" w14:textId="77777777" w:rsidR="00000000" w:rsidRDefault="0069655B">
      <w:pPr>
        <w:pStyle w:val="a0"/>
        <w:rPr>
          <w:rFonts w:hint="cs"/>
          <w:rtl/>
        </w:rPr>
      </w:pPr>
    </w:p>
    <w:p w14:paraId="0009B49B" w14:textId="77777777" w:rsidR="00000000" w:rsidRDefault="0069655B">
      <w:pPr>
        <w:pStyle w:val="a0"/>
        <w:rPr>
          <w:rFonts w:hint="cs"/>
          <w:rtl/>
        </w:rPr>
      </w:pPr>
      <w:r>
        <w:rPr>
          <w:rFonts w:hint="cs"/>
          <w:rtl/>
        </w:rPr>
        <w:t>אפשר להתנגד.</w:t>
      </w:r>
    </w:p>
    <w:p w14:paraId="0F624653" w14:textId="77777777" w:rsidR="00000000" w:rsidRDefault="0069655B">
      <w:pPr>
        <w:pStyle w:val="a0"/>
        <w:rPr>
          <w:rFonts w:hint="cs"/>
          <w:rtl/>
        </w:rPr>
      </w:pPr>
    </w:p>
    <w:p w14:paraId="4830917B" w14:textId="77777777" w:rsidR="00000000" w:rsidRDefault="0069655B">
      <w:pPr>
        <w:pStyle w:val="af1"/>
        <w:rPr>
          <w:rtl/>
        </w:rPr>
      </w:pPr>
      <w:r>
        <w:rPr>
          <w:rtl/>
        </w:rPr>
        <w:t>היו"ר ראוב</w:t>
      </w:r>
      <w:r>
        <w:rPr>
          <w:rtl/>
        </w:rPr>
        <w:t>ן ריבלין:</w:t>
      </w:r>
    </w:p>
    <w:p w14:paraId="0A49ED14" w14:textId="77777777" w:rsidR="00000000" w:rsidRDefault="0069655B">
      <w:pPr>
        <w:pStyle w:val="a0"/>
        <w:rPr>
          <w:rtl/>
        </w:rPr>
      </w:pPr>
    </w:p>
    <w:p w14:paraId="5118CDEA" w14:textId="77777777" w:rsidR="00000000" w:rsidRDefault="0069655B">
      <w:pPr>
        <w:pStyle w:val="a0"/>
        <w:rPr>
          <w:rFonts w:hint="cs"/>
          <w:rtl/>
        </w:rPr>
      </w:pPr>
      <w:r>
        <w:rPr>
          <w:rFonts w:hint="cs"/>
          <w:rtl/>
        </w:rPr>
        <w:t>האם אדוני מבקש להתנגד?</w:t>
      </w:r>
    </w:p>
    <w:p w14:paraId="3FA065F2" w14:textId="77777777" w:rsidR="00000000" w:rsidRDefault="0069655B">
      <w:pPr>
        <w:pStyle w:val="a0"/>
        <w:ind w:firstLine="0"/>
        <w:rPr>
          <w:rFonts w:hint="cs"/>
          <w:rtl/>
        </w:rPr>
      </w:pPr>
    </w:p>
    <w:p w14:paraId="0773C9E3" w14:textId="77777777" w:rsidR="00000000" w:rsidRDefault="0069655B">
      <w:pPr>
        <w:pStyle w:val="af0"/>
        <w:rPr>
          <w:rtl/>
        </w:rPr>
      </w:pPr>
      <w:r>
        <w:rPr>
          <w:rFonts w:hint="eastAsia"/>
          <w:rtl/>
        </w:rPr>
        <w:t>דוד</w:t>
      </w:r>
      <w:r>
        <w:rPr>
          <w:rtl/>
        </w:rPr>
        <w:t xml:space="preserve"> טל (עם אחד):</w:t>
      </w:r>
    </w:p>
    <w:p w14:paraId="0014BC32" w14:textId="77777777" w:rsidR="00000000" w:rsidRDefault="0069655B">
      <w:pPr>
        <w:pStyle w:val="a0"/>
        <w:rPr>
          <w:rFonts w:hint="cs"/>
          <w:rtl/>
        </w:rPr>
      </w:pPr>
    </w:p>
    <w:p w14:paraId="36847C84" w14:textId="77777777" w:rsidR="00000000" w:rsidRDefault="0069655B">
      <w:pPr>
        <w:pStyle w:val="a0"/>
        <w:rPr>
          <w:rFonts w:hint="cs"/>
          <w:rtl/>
        </w:rPr>
      </w:pPr>
      <w:r>
        <w:rPr>
          <w:rFonts w:hint="cs"/>
          <w:rtl/>
        </w:rPr>
        <w:t>לא.</w:t>
      </w:r>
    </w:p>
    <w:p w14:paraId="13A9B032" w14:textId="77777777" w:rsidR="00000000" w:rsidRDefault="0069655B">
      <w:pPr>
        <w:pStyle w:val="a0"/>
        <w:ind w:firstLine="0"/>
        <w:rPr>
          <w:rFonts w:hint="cs"/>
          <w:rtl/>
        </w:rPr>
      </w:pPr>
    </w:p>
    <w:p w14:paraId="6FD91FEA" w14:textId="77777777" w:rsidR="00000000" w:rsidRDefault="0069655B">
      <w:pPr>
        <w:pStyle w:val="af1"/>
        <w:rPr>
          <w:rtl/>
        </w:rPr>
      </w:pPr>
      <w:r>
        <w:rPr>
          <w:rtl/>
        </w:rPr>
        <w:t>היו"ר ראובן ריבלין:</w:t>
      </w:r>
    </w:p>
    <w:p w14:paraId="77AA4539" w14:textId="77777777" w:rsidR="00000000" w:rsidRDefault="0069655B">
      <w:pPr>
        <w:pStyle w:val="a0"/>
        <w:rPr>
          <w:rtl/>
        </w:rPr>
      </w:pPr>
    </w:p>
    <w:p w14:paraId="5A2E873A" w14:textId="77777777" w:rsidR="00000000" w:rsidRDefault="0069655B">
      <w:pPr>
        <w:pStyle w:val="a0"/>
        <w:rPr>
          <w:rFonts w:hint="cs"/>
          <w:rtl/>
        </w:rPr>
      </w:pPr>
      <w:r>
        <w:rPr>
          <w:rFonts w:hint="cs"/>
          <w:rtl/>
        </w:rPr>
        <w:t xml:space="preserve">גם טוב. אין התנגדות, ואנחנו עוברים להצבעה על הצעת חוק המים (תיקון </w:t>
      </w:r>
      <w:r>
        <w:rPr>
          <w:rtl/>
        </w:rPr>
        <w:t>–</w:t>
      </w:r>
      <w:r>
        <w:rPr>
          <w:rFonts w:hint="cs"/>
          <w:rtl/>
        </w:rPr>
        <w:t xml:space="preserve"> זכות למים וייעודם), של חבר הכנסת שלום שמחון. נא להצביע. הואיל והממשלה מסכימה, אין פה בהלה. נא להצביע.</w:t>
      </w:r>
    </w:p>
    <w:p w14:paraId="4606AF16" w14:textId="77777777" w:rsidR="00000000" w:rsidRDefault="0069655B">
      <w:pPr>
        <w:pStyle w:val="ab"/>
        <w:bidi/>
        <w:rPr>
          <w:rFonts w:hint="cs"/>
          <w:rtl/>
        </w:rPr>
      </w:pPr>
    </w:p>
    <w:p w14:paraId="0977B1DE" w14:textId="77777777" w:rsidR="00000000" w:rsidRDefault="0069655B">
      <w:pPr>
        <w:pStyle w:val="ab"/>
        <w:bidi/>
        <w:rPr>
          <w:rFonts w:hint="cs"/>
          <w:rtl/>
        </w:rPr>
      </w:pPr>
      <w:r>
        <w:rPr>
          <w:rFonts w:hint="cs"/>
          <w:rtl/>
        </w:rPr>
        <w:t xml:space="preserve">הצבעה </w:t>
      </w:r>
      <w:r>
        <w:rPr>
          <w:rFonts w:hint="cs"/>
          <w:rtl/>
        </w:rPr>
        <w:t>מס'  7</w:t>
      </w:r>
    </w:p>
    <w:p w14:paraId="4FEF4114" w14:textId="77777777" w:rsidR="00000000" w:rsidRDefault="0069655B">
      <w:pPr>
        <w:pStyle w:val="a0"/>
        <w:jc w:val="center"/>
        <w:rPr>
          <w:rFonts w:hint="cs"/>
          <w:rtl/>
        </w:rPr>
      </w:pPr>
    </w:p>
    <w:p w14:paraId="28A07548" w14:textId="77777777" w:rsidR="00000000" w:rsidRDefault="0069655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84</w:t>
      </w:r>
    </w:p>
    <w:p w14:paraId="2EC01CE8" w14:textId="77777777" w:rsidR="00000000" w:rsidRDefault="0069655B">
      <w:pPr>
        <w:pStyle w:val="ac"/>
        <w:bidi/>
        <w:rPr>
          <w:rFonts w:hint="cs"/>
          <w:rtl/>
        </w:rPr>
      </w:pPr>
      <w:r>
        <w:rPr>
          <w:rFonts w:hint="cs"/>
          <w:rtl/>
        </w:rPr>
        <w:t xml:space="preserve">נגד </w:t>
      </w:r>
      <w:r>
        <w:rPr>
          <w:rtl/>
        </w:rPr>
        <w:t>–</w:t>
      </w:r>
      <w:r>
        <w:rPr>
          <w:rFonts w:hint="cs"/>
          <w:rtl/>
        </w:rPr>
        <w:t xml:space="preserve"> אין</w:t>
      </w:r>
    </w:p>
    <w:p w14:paraId="1B21AA47" w14:textId="77777777" w:rsidR="00000000" w:rsidRDefault="0069655B">
      <w:pPr>
        <w:pStyle w:val="ac"/>
        <w:bidi/>
        <w:rPr>
          <w:rFonts w:hint="cs"/>
          <w:rtl/>
        </w:rPr>
      </w:pPr>
      <w:r>
        <w:rPr>
          <w:rFonts w:hint="cs"/>
          <w:rtl/>
        </w:rPr>
        <w:t xml:space="preserve"> נמנעים </w:t>
      </w:r>
      <w:r>
        <w:rPr>
          <w:rtl/>
        </w:rPr>
        <w:t>–</w:t>
      </w:r>
      <w:r>
        <w:rPr>
          <w:rFonts w:hint="cs"/>
          <w:rtl/>
        </w:rPr>
        <w:t xml:space="preserve"> אין</w:t>
      </w:r>
    </w:p>
    <w:p w14:paraId="758E2FE5" w14:textId="77777777" w:rsidR="00000000" w:rsidRDefault="0069655B">
      <w:pPr>
        <w:pStyle w:val="ad"/>
        <w:bidi/>
        <w:rPr>
          <w:rFonts w:hint="cs"/>
          <w:rtl/>
        </w:rPr>
      </w:pPr>
      <w:r>
        <w:rPr>
          <w:rFonts w:hint="cs"/>
          <w:rtl/>
        </w:rPr>
        <w:t xml:space="preserve">ההצעה להעביר את הצעת חוק המים (תיקון </w:t>
      </w:r>
      <w:r>
        <w:rPr>
          <w:rtl/>
        </w:rPr>
        <w:t>–</w:t>
      </w:r>
      <w:r>
        <w:rPr>
          <w:rFonts w:hint="cs"/>
          <w:rtl/>
        </w:rPr>
        <w:t xml:space="preserve"> זכות למים וייעודם), התשס"ג-2003, לדיון מוקדם </w:t>
      </w:r>
    </w:p>
    <w:p w14:paraId="6AD056AE" w14:textId="77777777" w:rsidR="00000000" w:rsidRDefault="0069655B">
      <w:pPr>
        <w:pStyle w:val="ad"/>
        <w:bidi/>
        <w:rPr>
          <w:rFonts w:hint="cs"/>
          <w:rtl/>
        </w:rPr>
      </w:pPr>
      <w:r>
        <w:rPr>
          <w:rFonts w:hint="cs"/>
          <w:rtl/>
        </w:rPr>
        <w:t>בוועדה שתקבע ועדת הכנסת נתקבלה.</w:t>
      </w:r>
    </w:p>
    <w:p w14:paraId="559A4007" w14:textId="77777777" w:rsidR="00000000" w:rsidRDefault="0069655B">
      <w:pPr>
        <w:pStyle w:val="af1"/>
        <w:rPr>
          <w:rFonts w:hint="cs"/>
          <w:rtl/>
        </w:rPr>
      </w:pPr>
    </w:p>
    <w:p w14:paraId="19973F43" w14:textId="77777777" w:rsidR="00000000" w:rsidRDefault="0069655B">
      <w:pPr>
        <w:pStyle w:val="a0"/>
        <w:rPr>
          <w:rFonts w:hint="cs"/>
          <w:rtl/>
        </w:rPr>
      </w:pPr>
    </w:p>
    <w:p w14:paraId="5A62A456" w14:textId="77777777" w:rsidR="00000000" w:rsidRDefault="0069655B">
      <w:pPr>
        <w:pStyle w:val="af1"/>
        <w:rPr>
          <w:rtl/>
        </w:rPr>
      </w:pPr>
      <w:r>
        <w:rPr>
          <w:rFonts w:hint="eastAsia"/>
          <w:rtl/>
        </w:rPr>
        <w:t>היו</w:t>
      </w:r>
      <w:r>
        <w:rPr>
          <w:rtl/>
        </w:rPr>
        <w:t>"ר ראובן ריבלין:</w:t>
      </w:r>
    </w:p>
    <w:p w14:paraId="15475D86" w14:textId="77777777" w:rsidR="00000000" w:rsidRDefault="0069655B">
      <w:pPr>
        <w:pStyle w:val="a0"/>
        <w:rPr>
          <w:rFonts w:hint="cs"/>
          <w:rtl/>
        </w:rPr>
      </w:pPr>
    </w:p>
    <w:p w14:paraId="6DDB8ED5" w14:textId="77777777" w:rsidR="00000000" w:rsidRDefault="0069655B">
      <w:pPr>
        <w:pStyle w:val="a0"/>
        <w:rPr>
          <w:rFonts w:hint="cs"/>
          <w:rtl/>
        </w:rPr>
      </w:pPr>
      <w:r>
        <w:rPr>
          <w:rFonts w:hint="cs"/>
          <w:rtl/>
        </w:rPr>
        <w:t xml:space="preserve">84 חברי כנסת בעד, אין מתנגדים </w:t>
      </w:r>
      <w:r>
        <w:rPr>
          <w:rFonts w:hint="cs"/>
          <w:rtl/>
        </w:rPr>
        <w:t xml:space="preserve">ואין נמנעים. אני קובע שהצעת חוק המים (תיקון </w:t>
      </w:r>
      <w:r>
        <w:rPr>
          <w:rtl/>
        </w:rPr>
        <w:t>–</w:t>
      </w:r>
      <w:r>
        <w:rPr>
          <w:rFonts w:hint="cs"/>
          <w:rtl/>
        </w:rPr>
        <w:t xml:space="preserve"> זכות למים וייעודם), של חבר הכנסת שלום שמחון, נתקבלה בקריאה טרומית, והיא תועבר - - - </w:t>
      </w:r>
    </w:p>
    <w:p w14:paraId="1B036137" w14:textId="77777777" w:rsidR="00000000" w:rsidRDefault="0069655B">
      <w:pPr>
        <w:pStyle w:val="a0"/>
        <w:ind w:firstLine="0"/>
        <w:rPr>
          <w:rFonts w:hint="cs"/>
          <w:rtl/>
        </w:rPr>
      </w:pPr>
    </w:p>
    <w:p w14:paraId="6BB53ABE" w14:textId="77777777" w:rsidR="00000000" w:rsidRDefault="0069655B">
      <w:pPr>
        <w:pStyle w:val="af0"/>
        <w:rPr>
          <w:rFonts w:hint="cs"/>
          <w:rtl/>
        </w:rPr>
      </w:pPr>
      <w:r>
        <w:rPr>
          <w:rFonts w:hint="eastAsia"/>
          <w:rtl/>
        </w:rPr>
        <w:t>שר</w:t>
      </w:r>
      <w:r>
        <w:rPr>
          <w:rtl/>
        </w:rPr>
        <w:t xml:space="preserve"> התשתיות הלאומיות יוסף פריצקי:</w:t>
      </w:r>
    </w:p>
    <w:p w14:paraId="229B7AF8" w14:textId="77777777" w:rsidR="00000000" w:rsidRDefault="0069655B">
      <w:pPr>
        <w:pStyle w:val="a0"/>
        <w:ind w:firstLine="0"/>
        <w:rPr>
          <w:rFonts w:hint="cs"/>
          <w:rtl/>
        </w:rPr>
      </w:pPr>
    </w:p>
    <w:p w14:paraId="41C93DF5" w14:textId="77777777" w:rsidR="00000000" w:rsidRDefault="0069655B">
      <w:pPr>
        <w:pStyle w:val="a0"/>
        <w:rPr>
          <w:rFonts w:hint="cs"/>
          <w:rtl/>
        </w:rPr>
      </w:pPr>
      <w:r>
        <w:rPr>
          <w:rFonts w:hint="cs"/>
          <w:rtl/>
        </w:rPr>
        <w:t>אני מבקש להעביר לוועדת הכספים, ואני רוצה גם להסביר מדוע.</w:t>
      </w:r>
    </w:p>
    <w:p w14:paraId="605AACE1" w14:textId="77777777" w:rsidR="00000000" w:rsidRDefault="0069655B">
      <w:pPr>
        <w:pStyle w:val="a0"/>
        <w:ind w:firstLine="0"/>
        <w:rPr>
          <w:rFonts w:hint="cs"/>
          <w:rtl/>
        </w:rPr>
      </w:pPr>
    </w:p>
    <w:p w14:paraId="11A71B84" w14:textId="77777777" w:rsidR="00000000" w:rsidRDefault="0069655B">
      <w:pPr>
        <w:pStyle w:val="af1"/>
        <w:rPr>
          <w:rtl/>
        </w:rPr>
      </w:pPr>
      <w:r>
        <w:rPr>
          <w:rFonts w:hint="eastAsia"/>
          <w:rtl/>
        </w:rPr>
        <w:t>היו</w:t>
      </w:r>
      <w:r>
        <w:rPr>
          <w:rtl/>
        </w:rPr>
        <w:t>"ר ראובן ריבלין:</w:t>
      </w:r>
    </w:p>
    <w:p w14:paraId="52D76062" w14:textId="77777777" w:rsidR="00000000" w:rsidRDefault="0069655B">
      <w:pPr>
        <w:pStyle w:val="a0"/>
        <w:ind w:firstLine="0"/>
        <w:rPr>
          <w:rFonts w:hint="cs"/>
          <w:rtl/>
        </w:rPr>
      </w:pPr>
    </w:p>
    <w:p w14:paraId="2B9969BE" w14:textId="77777777" w:rsidR="00000000" w:rsidRDefault="0069655B">
      <w:pPr>
        <w:pStyle w:val="a0"/>
        <w:rPr>
          <w:rFonts w:hint="cs"/>
          <w:rtl/>
        </w:rPr>
      </w:pPr>
      <w:r>
        <w:rPr>
          <w:rFonts w:hint="cs"/>
          <w:rtl/>
        </w:rPr>
        <w:t>אין צורך. א</w:t>
      </w:r>
      <w:r>
        <w:rPr>
          <w:rFonts w:hint="cs"/>
          <w:rtl/>
        </w:rPr>
        <w:t>דוני מציע לוועדת הכספים, ובכן, ועדת הכנסת היא שתקבע לאן תועבר ההצעה לדיון כדי להכינה לקריאה ראשונה.</w:t>
      </w:r>
    </w:p>
    <w:p w14:paraId="377A6535" w14:textId="77777777" w:rsidR="00000000" w:rsidRDefault="0069655B">
      <w:pPr>
        <w:pStyle w:val="a0"/>
        <w:rPr>
          <w:rFonts w:hint="cs"/>
          <w:rtl/>
        </w:rPr>
      </w:pPr>
    </w:p>
    <w:p w14:paraId="6D896B28" w14:textId="77777777" w:rsidR="00000000" w:rsidRDefault="0069655B">
      <w:pPr>
        <w:pStyle w:val="a0"/>
        <w:rPr>
          <w:rFonts w:hint="cs"/>
          <w:rtl/>
        </w:rPr>
      </w:pPr>
      <w:r>
        <w:rPr>
          <w:rFonts w:hint="cs"/>
          <w:rtl/>
        </w:rPr>
        <w:t>רבותי, הצעת חוק איסור העברת כספים לרשות הפלסטינית ירדה מסדר-היום.</w:t>
      </w:r>
    </w:p>
    <w:p w14:paraId="4BE0D39E" w14:textId="77777777" w:rsidR="00000000" w:rsidRDefault="0069655B">
      <w:pPr>
        <w:pStyle w:val="af0"/>
        <w:rPr>
          <w:rFonts w:hint="cs"/>
          <w:rtl/>
        </w:rPr>
      </w:pPr>
    </w:p>
    <w:p w14:paraId="0B23386E" w14:textId="77777777" w:rsidR="00000000" w:rsidRDefault="0069655B">
      <w:pPr>
        <w:pStyle w:val="af0"/>
        <w:rPr>
          <w:rtl/>
        </w:rPr>
      </w:pPr>
      <w:r>
        <w:rPr>
          <w:rFonts w:hint="eastAsia"/>
          <w:rtl/>
        </w:rPr>
        <w:t>אברהם</w:t>
      </w:r>
      <w:r>
        <w:rPr>
          <w:rtl/>
        </w:rPr>
        <w:t xml:space="preserve"> בורג (העבודה-מימד):</w:t>
      </w:r>
    </w:p>
    <w:p w14:paraId="61389A3E" w14:textId="77777777" w:rsidR="00000000" w:rsidRDefault="0069655B">
      <w:pPr>
        <w:pStyle w:val="a0"/>
        <w:rPr>
          <w:rFonts w:hint="cs"/>
          <w:rtl/>
        </w:rPr>
      </w:pPr>
    </w:p>
    <w:p w14:paraId="538224E6" w14:textId="77777777" w:rsidR="00000000" w:rsidRDefault="0069655B">
      <w:pPr>
        <w:pStyle w:val="a0"/>
        <w:rPr>
          <w:rFonts w:hint="cs"/>
          <w:rtl/>
        </w:rPr>
      </w:pPr>
      <w:r>
        <w:rPr>
          <w:rFonts w:hint="cs"/>
          <w:rtl/>
        </w:rPr>
        <w:t>אדוני, במסוף מופיעה הצעת חוק איסור העברת כספים.</w:t>
      </w:r>
    </w:p>
    <w:p w14:paraId="42CE665E" w14:textId="77777777" w:rsidR="00000000" w:rsidRDefault="0069655B">
      <w:pPr>
        <w:pStyle w:val="a2"/>
        <w:rPr>
          <w:rFonts w:hint="cs"/>
          <w:rtl/>
        </w:rPr>
      </w:pPr>
    </w:p>
    <w:p w14:paraId="033A03B0" w14:textId="77777777" w:rsidR="00000000" w:rsidRDefault="0069655B">
      <w:pPr>
        <w:pStyle w:val="a0"/>
        <w:rPr>
          <w:rFonts w:hint="cs"/>
          <w:rtl/>
        </w:rPr>
      </w:pPr>
    </w:p>
    <w:p w14:paraId="63AC1AC0" w14:textId="77777777" w:rsidR="00000000" w:rsidRDefault="0069655B">
      <w:pPr>
        <w:pStyle w:val="a2"/>
        <w:rPr>
          <w:rFonts w:hint="cs"/>
          <w:rtl/>
        </w:rPr>
      </w:pPr>
      <w:bookmarkStart w:id="188" w:name="CS23075FI0023075T25_02_2004_13_45_03"/>
      <w:bookmarkStart w:id="189" w:name="_Toc69694922"/>
      <w:bookmarkEnd w:id="188"/>
      <w:r>
        <w:rPr>
          <w:rtl/>
        </w:rPr>
        <w:t>הצעת חוק הב</w:t>
      </w:r>
      <w:r>
        <w:rPr>
          <w:rtl/>
        </w:rPr>
        <w:t>נקאות (שירות ללקוח)</w:t>
      </w:r>
      <w:r>
        <w:rPr>
          <w:rFonts w:hint="cs"/>
          <w:rtl/>
        </w:rPr>
        <w:t xml:space="preserve"> </w:t>
      </w:r>
      <w:r>
        <w:rPr>
          <w:rtl/>
        </w:rPr>
        <w:t xml:space="preserve">(תיקון - מסירת מידע על </w:t>
      </w:r>
      <w:r>
        <w:rPr>
          <w:rFonts w:hint="cs"/>
          <w:rtl/>
        </w:rPr>
        <w:br/>
      </w:r>
      <w:r>
        <w:rPr>
          <w:rtl/>
        </w:rPr>
        <w:t>עמלות וחיובים נוספים), התשס"ג-2003</w:t>
      </w:r>
      <w:bookmarkEnd w:id="189"/>
      <w:r>
        <w:rPr>
          <w:rtl/>
        </w:rPr>
        <w:t xml:space="preserve"> </w:t>
      </w:r>
    </w:p>
    <w:p w14:paraId="5C8B3136" w14:textId="77777777" w:rsidR="00000000" w:rsidRDefault="0069655B">
      <w:pPr>
        <w:pStyle w:val="a0"/>
        <w:ind w:firstLine="0"/>
        <w:rPr>
          <w:rFonts w:hint="cs"/>
          <w:rtl/>
        </w:rPr>
      </w:pPr>
      <w:r>
        <w:rPr>
          <w:rtl/>
        </w:rPr>
        <w:t>[נספחות.]</w:t>
      </w:r>
    </w:p>
    <w:p w14:paraId="62EBBFF4" w14:textId="77777777" w:rsidR="00000000" w:rsidRDefault="0069655B">
      <w:pPr>
        <w:pStyle w:val="-0"/>
        <w:rPr>
          <w:rFonts w:hint="cs"/>
          <w:rtl/>
        </w:rPr>
      </w:pPr>
      <w:r>
        <w:rPr>
          <w:rFonts w:hint="cs"/>
          <w:rtl/>
        </w:rPr>
        <w:t>(הצעת חבר הכנסת איתן כבל)</w:t>
      </w:r>
    </w:p>
    <w:p w14:paraId="092FDD98" w14:textId="77777777" w:rsidR="00000000" w:rsidRDefault="0069655B">
      <w:pPr>
        <w:pStyle w:val="af1"/>
        <w:rPr>
          <w:rFonts w:hint="cs"/>
          <w:rtl/>
        </w:rPr>
      </w:pPr>
    </w:p>
    <w:p w14:paraId="0C54BD8E" w14:textId="77777777" w:rsidR="00000000" w:rsidRDefault="0069655B">
      <w:pPr>
        <w:pStyle w:val="af1"/>
        <w:rPr>
          <w:rFonts w:hint="cs"/>
          <w:rtl/>
        </w:rPr>
      </w:pPr>
      <w:r>
        <w:rPr>
          <w:rFonts w:hint="eastAsia"/>
          <w:rtl/>
        </w:rPr>
        <w:t>היו</w:t>
      </w:r>
      <w:r>
        <w:rPr>
          <w:rtl/>
        </w:rPr>
        <w:t>"ר ראובן ריבלין:</w:t>
      </w:r>
    </w:p>
    <w:p w14:paraId="29F89FF1" w14:textId="77777777" w:rsidR="00000000" w:rsidRDefault="0069655B">
      <w:pPr>
        <w:pStyle w:val="a0"/>
        <w:rPr>
          <w:rtl/>
        </w:rPr>
      </w:pPr>
    </w:p>
    <w:p w14:paraId="421CB299" w14:textId="77777777" w:rsidR="00000000" w:rsidRDefault="0069655B">
      <w:pPr>
        <w:pStyle w:val="a0"/>
        <w:rPr>
          <w:rFonts w:hint="cs"/>
          <w:rtl/>
        </w:rPr>
      </w:pPr>
      <w:r>
        <w:rPr>
          <w:rFonts w:hint="cs"/>
          <w:rtl/>
        </w:rPr>
        <w:t xml:space="preserve">אנחנו עוברים להצעת חוק הבנקאות (שירות ללקוח) (תיקון </w:t>
      </w:r>
      <w:r>
        <w:rPr>
          <w:rtl/>
        </w:rPr>
        <w:t>–</w:t>
      </w:r>
      <w:r>
        <w:rPr>
          <w:rFonts w:hint="cs"/>
          <w:rtl/>
        </w:rPr>
        <w:t xml:space="preserve"> מסירת מידע על עמלות וחיובים נוספים), שמספרה פ/718, של חבר הכנסת </w:t>
      </w:r>
      <w:r>
        <w:rPr>
          <w:rFonts w:hint="cs"/>
          <w:rtl/>
        </w:rPr>
        <w:t xml:space="preserve">איתן כבל. בבקשה, אדוני. היום אדוני מאוד פעיל. </w:t>
      </w:r>
    </w:p>
    <w:p w14:paraId="61FC6D73" w14:textId="77777777" w:rsidR="00000000" w:rsidRDefault="0069655B">
      <w:pPr>
        <w:pStyle w:val="a0"/>
        <w:ind w:firstLine="0"/>
        <w:rPr>
          <w:rFonts w:hint="cs"/>
          <w:rtl/>
        </w:rPr>
      </w:pPr>
    </w:p>
    <w:p w14:paraId="2BFFB4C3" w14:textId="77777777" w:rsidR="00000000" w:rsidRDefault="0069655B">
      <w:pPr>
        <w:pStyle w:val="a"/>
        <w:rPr>
          <w:rtl/>
        </w:rPr>
      </w:pPr>
      <w:bookmarkStart w:id="190" w:name="FS000000445T25_02_2004_12_57_59"/>
      <w:bookmarkStart w:id="191" w:name="_Toc69694923"/>
      <w:bookmarkEnd w:id="190"/>
      <w:r>
        <w:rPr>
          <w:rFonts w:hint="eastAsia"/>
          <w:rtl/>
        </w:rPr>
        <w:t>איתן</w:t>
      </w:r>
      <w:r>
        <w:rPr>
          <w:rtl/>
        </w:rPr>
        <w:t xml:space="preserve"> כבל (העבודה-מימד):</w:t>
      </w:r>
      <w:bookmarkEnd w:id="191"/>
    </w:p>
    <w:p w14:paraId="0BC66A78" w14:textId="77777777" w:rsidR="00000000" w:rsidRDefault="0069655B">
      <w:pPr>
        <w:pStyle w:val="a0"/>
        <w:rPr>
          <w:rFonts w:hint="cs"/>
          <w:rtl/>
        </w:rPr>
      </w:pPr>
    </w:p>
    <w:p w14:paraId="55EF37F6" w14:textId="77777777" w:rsidR="00000000" w:rsidRDefault="0069655B">
      <w:pPr>
        <w:pStyle w:val="a0"/>
        <w:rPr>
          <w:rFonts w:hint="cs"/>
          <w:rtl/>
        </w:rPr>
      </w:pPr>
      <w:r>
        <w:rPr>
          <w:rFonts w:hint="cs"/>
          <w:rtl/>
        </w:rPr>
        <w:t>אדוני יושב-ראש הכנסת, ראש הממשלה, שרים, חברי חברי הכנסת, בעבר, במשך תקופה ארוכה, נמנע בנק ישראל מלהפעיל את סמכותו הכללית לגבי גילוי נאות ללקוחות הבנקים, ובעקבות    פעולות חקיקה ולחץ ש</w:t>
      </w:r>
      <w:r>
        <w:rPr>
          <w:rFonts w:hint="cs"/>
          <w:rtl/>
        </w:rPr>
        <w:t>ל ארגונים ציבוריים הוא קבע כללים בנושא במהלך 2003. אולם, כדי למנוע חשש לסחף ולכרסום בזכויות בעתיד, הצעת חוק זו מציעה לקבוע באופן חד-משמעי, בחקיקה ראשית, את החובה לקבוע כללים למתן מידע ללקוחות הבנקים, טרם מתן השירות, לגבי עלויות השירותים, וכן מידע לשם השווא</w:t>
      </w:r>
      <w:r>
        <w:rPr>
          <w:rFonts w:hint="cs"/>
          <w:rtl/>
        </w:rPr>
        <w:t>ת עלויות של שירותים דומים או זהים.</w:t>
      </w:r>
    </w:p>
    <w:p w14:paraId="5542C550" w14:textId="77777777" w:rsidR="00000000" w:rsidRDefault="0069655B">
      <w:pPr>
        <w:pStyle w:val="a0"/>
        <w:rPr>
          <w:rFonts w:hint="cs"/>
          <w:rtl/>
        </w:rPr>
      </w:pPr>
    </w:p>
    <w:p w14:paraId="7D986BF2" w14:textId="77777777" w:rsidR="00000000" w:rsidRDefault="0069655B">
      <w:pPr>
        <w:pStyle w:val="a0"/>
        <w:rPr>
          <w:rFonts w:hint="cs"/>
          <w:rtl/>
        </w:rPr>
      </w:pPr>
      <w:r>
        <w:rPr>
          <w:rFonts w:hint="cs"/>
          <w:rtl/>
        </w:rPr>
        <w:t xml:space="preserve">החובה המוטלת על הבנקים באשר לגילוי מידע מחטיאה את המטרה. מרבית הצרכנים אינם מודעים לעצם קיומן של עמלות מסוימות ולמחירי העמלות שהם משלמים עבור ניהול פעולותיהם בבנק. </w:t>
      </w:r>
    </w:p>
    <w:p w14:paraId="5B72139B" w14:textId="77777777" w:rsidR="00000000" w:rsidRDefault="0069655B">
      <w:pPr>
        <w:pStyle w:val="a0"/>
        <w:rPr>
          <w:rFonts w:hint="cs"/>
          <w:rtl/>
        </w:rPr>
      </w:pPr>
    </w:p>
    <w:p w14:paraId="42670257" w14:textId="77777777" w:rsidR="00000000" w:rsidRDefault="0069655B">
      <w:pPr>
        <w:pStyle w:val="a0"/>
        <w:rPr>
          <w:rFonts w:hint="cs"/>
          <w:rtl/>
        </w:rPr>
      </w:pPr>
      <w:r>
        <w:rPr>
          <w:rFonts w:hint="cs"/>
          <w:rtl/>
        </w:rPr>
        <w:t>בנוסף, יש אפשרויות שונות לביצוע פעולה, ואפשר לבצעה בעל</w:t>
      </w:r>
      <w:r>
        <w:rPr>
          <w:rFonts w:hint="cs"/>
          <w:rtl/>
        </w:rPr>
        <w:t>ות נמוכה מהעלות המוצעת ללקוח. חוסר הידיעה נובע מיידוע חלקי ובלתי יעיל בדבר עלות השירותים. מנגנוני הגילוי הנאות הקיימים בחוק אינם מספקים. לפיכך מוצע, כי הבנקים יחויבו ליידע לקוח על דרך זולה יותר לביצוע פעולה שהוא מבקש, אם זו קיימת.</w:t>
      </w:r>
    </w:p>
    <w:p w14:paraId="04D1A611" w14:textId="77777777" w:rsidR="00000000" w:rsidRDefault="0069655B">
      <w:pPr>
        <w:pStyle w:val="a0"/>
        <w:rPr>
          <w:rFonts w:hint="cs"/>
          <w:rtl/>
        </w:rPr>
      </w:pPr>
    </w:p>
    <w:p w14:paraId="79DC8136" w14:textId="77777777" w:rsidR="00000000" w:rsidRDefault="0069655B">
      <w:pPr>
        <w:pStyle w:val="a0"/>
        <w:rPr>
          <w:rFonts w:hint="cs"/>
          <w:rtl/>
        </w:rPr>
      </w:pPr>
      <w:r>
        <w:rPr>
          <w:rFonts w:hint="cs"/>
          <w:rtl/>
        </w:rPr>
        <w:t>אדוני היושב-ראש, דווקא ב</w:t>
      </w:r>
      <w:r>
        <w:rPr>
          <w:rFonts w:hint="cs"/>
          <w:rtl/>
        </w:rPr>
        <w:t xml:space="preserve">ימים אלה שבהם אנחנו ערים לכל המאבקים של הבנקים להעלות, לעתים גם בצורה שהולכת נגד רצון הציבור ונגד רצון הכנסת, את העמלות, ואף שאני מוכרח להודות שהמפקח על הבנקים נכנס בעובי הקורה והוא מנסה לעשות פעולות לעצור את הסחף, אני חושב שראוי מאוד </w:t>
      </w:r>
      <w:r>
        <w:rPr>
          <w:rtl/>
        </w:rPr>
        <w:t>–</w:t>
      </w:r>
      <w:r>
        <w:rPr>
          <w:rFonts w:hint="cs"/>
          <w:rtl/>
        </w:rPr>
        <w:t xml:space="preserve"> וזאת גם בהתייעצות ע</w:t>
      </w:r>
      <w:r>
        <w:rPr>
          <w:rFonts w:hint="cs"/>
          <w:rtl/>
        </w:rPr>
        <w:t xml:space="preserve">ם גורמים צרכניים שקרובים מאוד מאוד לנושא </w:t>
      </w:r>
      <w:r>
        <w:rPr>
          <w:rtl/>
        </w:rPr>
        <w:t>–</w:t>
      </w:r>
      <w:r>
        <w:rPr>
          <w:rFonts w:hint="cs"/>
          <w:rtl/>
        </w:rPr>
        <w:t xml:space="preserve"> שהנושא הזה יובא בחקיקה ראשית. הרי אף פעם אינך יודע מי יהיה המפקח הבא על הבנקים, מה יהיה מעמדם של הבנקים. </w:t>
      </w:r>
    </w:p>
    <w:p w14:paraId="1B55E6CF" w14:textId="77777777" w:rsidR="00000000" w:rsidRDefault="0069655B">
      <w:pPr>
        <w:pStyle w:val="a0"/>
        <w:rPr>
          <w:rFonts w:hint="cs"/>
          <w:rtl/>
        </w:rPr>
      </w:pPr>
    </w:p>
    <w:p w14:paraId="49846625" w14:textId="77777777" w:rsidR="00000000" w:rsidRDefault="0069655B">
      <w:pPr>
        <w:pStyle w:val="a0"/>
        <w:rPr>
          <w:rFonts w:hint="cs"/>
          <w:rtl/>
        </w:rPr>
      </w:pPr>
      <w:r>
        <w:rPr>
          <w:rFonts w:hint="cs"/>
          <w:rtl/>
        </w:rPr>
        <w:t>אני פונה לחברי הכנסת, שבנושא הזה, שאיננו נושא פוליטי, יתאחדו ויאפשרו לי להעביר את ההצעה בקריאה טרומית. תוד</w:t>
      </w:r>
      <w:r>
        <w:rPr>
          <w:rFonts w:hint="cs"/>
          <w:rtl/>
        </w:rPr>
        <w:t xml:space="preserve">ה, אדוני. </w:t>
      </w:r>
    </w:p>
    <w:p w14:paraId="774F7633" w14:textId="77777777" w:rsidR="00000000" w:rsidRDefault="0069655B">
      <w:pPr>
        <w:pStyle w:val="a"/>
        <w:rPr>
          <w:rFonts w:hint="cs"/>
          <w:rtl/>
        </w:rPr>
      </w:pPr>
      <w:bookmarkStart w:id="192" w:name="FS000000478T25_02_2004_13_04_21"/>
      <w:bookmarkEnd w:id="192"/>
    </w:p>
    <w:p w14:paraId="3E767DC9" w14:textId="77777777" w:rsidR="00000000" w:rsidRDefault="0069655B">
      <w:pPr>
        <w:pStyle w:val="af1"/>
        <w:rPr>
          <w:rtl/>
        </w:rPr>
      </w:pPr>
      <w:r>
        <w:rPr>
          <w:rtl/>
        </w:rPr>
        <w:t>היו"ר ראובן ריבלין:</w:t>
      </w:r>
    </w:p>
    <w:p w14:paraId="62C45A37" w14:textId="77777777" w:rsidR="00000000" w:rsidRDefault="0069655B">
      <w:pPr>
        <w:pStyle w:val="a0"/>
        <w:rPr>
          <w:rtl/>
        </w:rPr>
      </w:pPr>
    </w:p>
    <w:p w14:paraId="21C5D3CA" w14:textId="77777777" w:rsidR="00000000" w:rsidRDefault="0069655B">
      <w:pPr>
        <w:pStyle w:val="a0"/>
        <w:rPr>
          <w:rFonts w:hint="cs"/>
          <w:rtl/>
        </w:rPr>
      </w:pPr>
      <w:r>
        <w:rPr>
          <w:rFonts w:hint="cs"/>
          <w:rtl/>
        </w:rPr>
        <w:t>תודה לחבר הכנסת איתן כבל. ישיב השר מאיר שטרית.</w:t>
      </w:r>
    </w:p>
    <w:p w14:paraId="3D5A9DC3" w14:textId="77777777" w:rsidR="00000000" w:rsidRDefault="0069655B">
      <w:pPr>
        <w:pStyle w:val="a"/>
        <w:rPr>
          <w:rFonts w:hint="cs"/>
          <w:rtl/>
        </w:rPr>
      </w:pPr>
    </w:p>
    <w:p w14:paraId="58631037" w14:textId="77777777" w:rsidR="00000000" w:rsidRDefault="0069655B">
      <w:pPr>
        <w:pStyle w:val="a"/>
        <w:rPr>
          <w:rtl/>
        </w:rPr>
      </w:pPr>
      <w:bookmarkStart w:id="193" w:name="_Toc69694924"/>
      <w:r>
        <w:rPr>
          <w:rFonts w:hint="eastAsia"/>
          <w:rtl/>
        </w:rPr>
        <w:t>השר</w:t>
      </w:r>
      <w:r>
        <w:rPr>
          <w:rtl/>
        </w:rPr>
        <w:t xml:space="preserve"> מאיר שטרית:</w:t>
      </w:r>
      <w:bookmarkEnd w:id="193"/>
    </w:p>
    <w:p w14:paraId="6B71E7AB" w14:textId="77777777" w:rsidR="00000000" w:rsidRDefault="0069655B">
      <w:pPr>
        <w:pStyle w:val="a0"/>
        <w:rPr>
          <w:rFonts w:hint="cs"/>
          <w:rtl/>
        </w:rPr>
      </w:pPr>
    </w:p>
    <w:p w14:paraId="0BD17539" w14:textId="77777777" w:rsidR="00000000" w:rsidRDefault="0069655B">
      <w:pPr>
        <w:pStyle w:val="a0"/>
        <w:ind w:firstLine="720"/>
        <w:rPr>
          <w:rFonts w:hint="cs"/>
          <w:rtl/>
        </w:rPr>
      </w:pPr>
      <w:r>
        <w:rPr>
          <w:rFonts w:hint="cs"/>
          <w:rtl/>
        </w:rPr>
        <w:t>אדוני היושב-ראש, אני בהחלט חושב שההצעה איננה פוליטית, וגם התשובה איננה פוליטית. אין שום ספק שהעניין של עמלות הבנקים מחייב פיקוח וראייה מקרוב. זה בעצם תפקידם ש</w:t>
      </w:r>
      <w:r>
        <w:rPr>
          <w:rFonts w:hint="cs"/>
          <w:rtl/>
        </w:rPr>
        <w:t>ל המפקח על הבנקים ושל בנק ישראל. אני חושב שבנק ישראל אכן משתדל לעשות זאת ולפקח על מה שמתרחש בבנקים. לאחרונה הוא התקין נהלים שמטרתם לגרום לכך שיהיו פיקוח, דיווח ושקיפות יותר טובה ללקוח, לגבי העמלות שהוא נוטל. היום כאשר אתה הולך להוציא כסף מהכספומט, ברגע שאת</w:t>
      </w:r>
      <w:r>
        <w:rPr>
          <w:rFonts w:hint="cs"/>
          <w:rtl/>
        </w:rPr>
        <w:t xml:space="preserve">ה מקיש את המספר, מופיע המחיר לכל שורה. זה הדבר הנכון לעשותו. כך האזרח יודע כמה זה עולה, והוא יכול להחליט אם לקבל את השירות או לא.  </w:t>
      </w:r>
    </w:p>
    <w:p w14:paraId="7D8AC6F9" w14:textId="77777777" w:rsidR="00000000" w:rsidRDefault="0069655B">
      <w:pPr>
        <w:pStyle w:val="a0"/>
        <w:ind w:firstLine="720"/>
        <w:rPr>
          <w:rFonts w:hint="cs"/>
          <w:rtl/>
        </w:rPr>
      </w:pPr>
    </w:p>
    <w:p w14:paraId="5000324C" w14:textId="77777777" w:rsidR="00000000" w:rsidRDefault="0069655B">
      <w:pPr>
        <w:pStyle w:val="a0"/>
        <w:ind w:firstLine="720"/>
        <w:rPr>
          <w:rFonts w:hint="cs"/>
          <w:rtl/>
        </w:rPr>
      </w:pPr>
      <w:r>
        <w:rPr>
          <w:rFonts w:hint="cs"/>
          <w:rtl/>
        </w:rPr>
        <w:t>להטיל בהצעת חוק חובה שהבנקאי יגיד ללקוח שהעמלה על שיק היא 5 שקלים, ולומר שהוא צריך לתת לו אפשרות לעשות את זה בצורה יותר זול</w:t>
      </w:r>
      <w:r>
        <w:rPr>
          <w:rFonts w:hint="cs"/>
          <w:rtl/>
        </w:rPr>
        <w:t>ה, זה לא אפשרי. מה הוא יגיד לו, תעבור לבנק אחר, כי אצלו העמלה היא רק 4 שקלים? זה יעלה בהכרח את מחיר השירות שהבנקים ייתנו לאזרחים. בניגוד למה שאתה מצפה, שיוזילו את העמלות, יקרה מצב הפוך וייקרו את העמלות, כי יגידו שהם צריכים לעשות יותר פעולות, לעשות השוואה ב</w:t>
      </w:r>
      <w:r>
        <w:rPr>
          <w:rFonts w:hint="cs"/>
          <w:rtl/>
        </w:rPr>
        <w:t>ין מקום למקום. אם זה יהיה בחקיקה ראשית, הם לא יוכלו להתעלם ממנה.</w:t>
      </w:r>
    </w:p>
    <w:p w14:paraId="3296608E" w14:textId="77777777" w:rsidR="00000000" w:rsidRDefault="0069655B">
      <w:pPr>
        <w:pStyle w:val="a0"/>
        <w:ind w:firstLine="0"/>
        <w:rPr>
          <w:rFonts w:hint="cs"/>
          <w:rtl/>
        </w:rPr>
      </w:pPr>
    </w:p>
    <w:p w14:paraId="4E030459" w14:textId="77777777" w:rsidR="00000000" w:rsidRDefault="0069655B">
      <w:pPr>
        <w:pStyle w:val="a0"/>
        <w:ind w:firstLine="720"/>
        <w:rPr>
          <w:rFonts w:hint="cs"/>
          <w:rtl/>
        </w:rPr>
      </w:pPr>
      <w:r>
        <w:rPr>
          <w:rFonts w:hint="cs"/>
          <w:rtl/>
        </w:rPr>
        <w:t>אני חושב שזה ראוי לדיון, אבל לא כהצעת חוק. אם אתה מסכים להפוך את הנושא להצעה לסדר-היום ולהעביר אותה לוועדת הכספים, אני אשמח לעשות זאת. תזמין את בנק ישראל ומנהלי הבנקים, תקיים דיון ותקבל את ה</w:t>
      </w:r>
      <w:r>
        <w:rPr>
          <w:rFonts w:hint="cs"/>
          <w:rtl/>
        </w:rPr>
        <w:t xml:space="preserve">פרטים. בנק ישראל מתנגד להצעת החוק הזאת בכל תוקף, כיוון שהוא חושב שיש פה התערבות בהליכי ניהול הבנקאות באמצעות חוק. לכן, גם ועדת השרים לחקיקה מתנגדת לחוק. </w:t>
      </w:r>
    </w:p>
    <w:p w14:paraId="64CA9F39" w14:textId="77777777" w:rsidR="00000000" w:rsidRDefault="0069655B">
      <w:pPr>
        <w:pStyle w:val="a0"/>
        <w:ind w:firstLine="720"/>
        <w:rPr>
          <w:rFonts w:hint="cs"/>
          <w:rtl/>
        </w:rPr>
      </w:pPr>
    </w:p>
    <w:p w14:paraId="4C4B4631" w14:textId="77777777" w:rsidR="00000000" w:rsidRDefault="0069655B">
      <w:pPr>
        <w:pStyle w:val="a0"/>
        <w:ind w:firstLine="720"/>
        <w:rPr>
          <w:rFonts w:hint="cs"/>
          <w:rtl/>
        </w:rPr>
      </w:pPr>
      <w:r>
        <w:rPr>
          <w:rFonts w:hint="cs"/>
          <w:rtl/>
        </w:rPr>
        <w:t xml:space="preserve">נדמה לי שאתה יכול למצות את העניין בדיון בוועדת הכספים, תוך הזמנת האנשים הרלוונטים בבנק ישראל ובבנקים </w:t>
      </w:r>
      <w:r>
        <w:rPr>
          <w:rFonts w:hint="cs"/>
          <w:rtl/>
        </w:rPr>
        <w:t>עצמם; שם אתה תוכל לקיים דיון חריף ונוקב ככל שאתה רוצה. אתה תשיג הרבה יותר טוב את מה שאתה רוצה בדרך הזאת. חקיקה ראשית רק עלולה להוביל לפגיעה בשירות ולייקורו.</w:t>
      </w:r>
    </w:p>
    <w:p w14:paraId="7ED0A2A2" w14:textId="77777777" w:rsidR="00000000" w:rsidRDefault="0069655B">
      <w:pPr>
        <w:pStyle w:val="a0"/>
        <w:rPr>
          <w:rFonts w:hint="cs"/>
          <w:rtl/>
        </w:rPr>
      </w:pPr>
    </w:p>
    <w:p w14:paraId="24FC2314" w14:textId="77777777" w:rsidR="00000000" w:rsidRDefault="0069655B">
      <w:pPr>
        <w:pStyle w:val="af0"/>
        <w:rPr>
          <w:rtl/>
        </w:rPr>
      </w:pPr>
      <w:r>
        <w:rPr>
          <w:rFonts w:hint="eastAsia"/>
          <w:rtl/>
        </w:rPr>
        <w:t>אלי</w:t>
      </w:r>
      <w:r>
        <w:rPr>
          <w:rtl/>
        </w:rPr>
        <w:t xml:space="preserve"> בן-מנחם (העבודה-מימד):</w:t>
      </w:r>
    </w:p>
    <w:p w14:paraId="77DA846A" w14:textId="77777777" w:rsidR="00000000" w:rsidRDefault="0069655B">
      <w:pPr>
        <w:pStyle w:val="a0"/>
        <w:rPr>
          <w:rFonts w:hint="cs"/>
          <w:rtl/>
        </w:rPr>
      </w:pPr>
    </w:p>
    <w:p w14:paraId="1516C1A9" w14:textId="77777777" w:rsidR="00000000" w:rsidRDefault="0069655B">
      <w:pPr>
        <w:pStyle w:val="a0"/>
        <w:rPr>
          <w:rFonts w:hint="cs"/>
          <w:rtl/>
        </w:rPr>
      </w:pPr>
      <w:r>
        <w:rPr>
          <w:rFonts w:hint="cs"/>
          <w:rtl/>
        </w:rPr>
        <w:t>אדוני השר, מצד אחד אתה אומר שהמפקח על הבנקים מטפל בנושא, אך מצד שני את</w:t>
      </w:r>
      <w:r>
        <w:rPr>
          <w:rFonts w:hint="cs"/>
          <w:rtl/>
        </w:rPr>
        <w:t>ה אומר שהחוק הזה ייקר את השירות.</w:t>
      </w:r>
    </w:p>
    <w:p w14:paraId="25101A48" w14:textId="77777777" w:rsidR="00000000" w:rsidRDefault="0069655B">
      <w:pPr>
        <w:pStyle w:val="a0"/>
        <w:rPr>
          <w:rFonts w:hint="cs"/>
          <w:rtl/>
        </w:rPr>
      </w:pPr>
    </w:p>
    <w:p w14:paraId="75CD043C" w14:textId="77777777" w:rsidR="00000000" w:rsidRDefault="0069655B">
      <w:pPr>
        <w:pStyle w:val="a0"/>
        <w:rPr>
          <w:rFonts w:hint="cs"/>
          <w:rtl/>
        </w:rPr>
      </w:pPr>
    </w:p>
    <w:p w14:paraId="552867F5" w14:textId="77777777" w:rsidR="00000000" w:rsidRDefault="0069655B">
      <w:pPr>
        <w:pStyle w:val="-"/>
        <w:rPr>
          <w:rtl/>
        </w:rPr>
      </w:pPr>
      <w:bookmarkStart w:id="194" w:name="FS000000478T25_02_2004_13_04_43C"/>
      <w:bookmarkEnd w:id="194"/>
      <w:r>
        <w:rPr>
          <w:rtl/>
        </w:rPr>
        <w:t>השר מאיר שטרית:</w:t>
      </w:r>
    </w:p>
    <w:p w14:paraId="0A290D14" w14:textId="77777777" w:rsidR="00000000" w:rsidRDefault="0069655B">
      <w:pPr>
        <w:pStyle w:val="a0"/>
        <w:rPr>
          <w:rtl/>
        </w:rPr>
      </w:pPr>
    </w:p>
    <w:p w14:paraId="63E78165" w14:textId="77777777" w:rsidR="00000000" w:rsidRDefault="0069655B">
      <w:pPr>
        <w:pStyle w:val="a0"/>
        <w:rPr>
          <w:rFonts w:hint="cs"/>
          <w:rtl/>
        </w:rPr>
      </w:pPr>
      <w:r>
        <w:rPr>
          <w:rFonts w:hint="cs"/>
          <w:rtl/>
        </w:rPr>
        <w:t xml:space="preserve">כי יצטרכו לתת שירותים הרבה יותר רחבים. אתה מציע להגיד לכל לקוח אם העמלה שלוקחים ממנו היא זולה יותר במקום אחר. </w:t>
      </w:r>
    </w:p>
    <w:p w14:paraId="435BE452" w14:textId="77777777" w:rsidR="00000000" w:rsidRDefault="0069655B">
      <w:pPr>
        <w:pStyle w:val="a0"/>
        <w:rPr>
          <w:rFonts w:hint="cs"/>
          <w:rtl/>
        </w:rPr>
      </w:pPr>
    </w:p>
    <w:p w14:paraId="3752F575" w14:textId="77777777" w:rsidR="00000000" w:rsidRDefault="0069655B">
      <w:pPr>
        <w:pStyle w:val="af0"/>
        <w:rPr>
          <w:rtl/>
        </w:rPr>
      </w:pPr>
      <w:r>
        <w:rPr>
          <w:rFonts w:hint="eastAsia"/>
          <w:rtl/>
        </w:rPr>
        <w:t>אלי</w:t>
      </w:r>
      <w:r>
        <w:rPr>
          <w:rtl/>
        </w:rPr>
        <w:t xml:space="preserve"> בן-מנחם (העבודה-מימד):</w:t>
      </w:r>
    </w:p>
    <w:p w14:paraId="049F50EA" w14:textId="77777777" w:rsidR="00000000" w:rsidRDefault="0069655B">
      <w:pPr>
        <w:pStyle w:val="a0"/>
        <w:rPr>
          <w:rFonts w:hint="cs"/>
          <w:rtl/>
        </w:rPr>
      </w:pPr>
    </w:p>
    <w:p w14:paraId="6EEFD874" w14:textId="77777777" w:rsidR="00000000" w:rsidRDefault="0069655B">
      <w:pPr>
        <w:pStyle w:val="a0"/>
        <w:rPr>
          <w:rFonts w:hint="cs"/>
          <w:rtl/>
        </w:rPr>
      </w:pPr>
      <w:r>
        <w:rPr>
          <w:rFonts w:hint="cs"/>
          <w:rtl/>
        </w:rPr>
        <w:t>אתה בעצם אומר שאסור להתעסק עם הבנקים.</w:t>
      </w:r>
    </w:p>
    <w:p w14:paraId="024FC3DE" w14:textId="77777777" w:rsidR="00000000" w:rsidRDefault="0069655B">
      <w:pPr>
        <w:pStyle w:val="a0"/>
        <w:rPr>
          <w:rFonts w:hint="cs"/>
          <w:rtl/>
        </w:rPr>
      </w:pPr>
    </w:p>
    <w:p w14:paraId="4919DA83" w14:textId="77777777" w:rsidR="00000000" w:rsidRDefault="0069655B">
      <w:pPr>
        <w:pStyle w:val="a"/>
        <w:rPr>
          <w:rtl/>
        </w:rPr>
      </w:pPr>
      <w:bookmarkStart w:id="195" w:name="FS000000437T25_02_2004_13_59_23"/>
      <w:bookmarkStart w:id="196" w:name="FS000000478T25_02_2004_13_59_42"/>
      <w:bookmarkStart w:id="197" w:name="_Toc69694925"/>
      <w:bookmarkEnd w:id="195"/>
      <w:bookmarkEnd w:id="196"/>
      <w:r>
        <w:rPr>
          <w:rFonts w:hint="eastAsia"/>
          <w:rtl/>
        </w:rPr>
        <w:t>השר</w:t>
      </w:r>
      <w:r>
        <w:rPr>
          <w:rtl/>
        </w:rPr>
        <w:t xml:space="preserve"> מאיר שטרית:</w:t>
      </w:r>
      <w:bookmarkEnd w:id="197"/>
    </w:p>
    <w:p w14:paraId="7FE0BCA3" w14:textId="77777777" w:rsidR="00000000" w:rsidRDefault="0069655B">
      <w:pPr>
        <w:pStyle w:val="a0"/>
        <w:rPr>
          <w:rFonts w:hint="cs"/>
          <w:rtl/>
        </w:rPr>
      </w:pPr>
    </w:p>
    <w:p w14:paraId="6BB1C361" w14:textId="77777777" w:rsidR="00000000" w:rsidRDefault="0069655B">
      <w:pPr>
        <w:pStyle w:val="a0"/>
        <w:rPr>
          <w:rFonts w:hint="cs"/>
          <w:rtl/>
        </w:rPr>
      </w:pPr>
      <w:r>
        <w:rPr>
          <w:rFonts w:hint="cs"/>
          <w:rtl/>
        </w:rPr>
        <w:t xml:space="preserve">להיפך. </w:t>
      </w:r>
    </w:p>
    <w:p w14:paraId="1DA15E58" w14:textId="77777777" w:rsidR="00000000" w:rsidRDefault="0069655B">
      <w:pPr>
        <w:pStyle w:val="a0"/>
        <w:rPr>
          <w:rFonts w:hint="cs"/>
          <w:rtl/>
        </w:rPr>
      </w:pPr>
    </w:p>
    <w:p w14:paraId="52AD246B" w14:textId="77777777" w:rsidR="00000000" w:rsidRDefault="0069655B">
      <w:pPr>
        <w:pStyle w:val="af0"/>
        <w:rPr>
          <w:rtl/>
        </w:rPr>
      </w:pPr>
      <w:r>
        <w:rPr>
          <w:rFonts w:hint="eastAsia"/>
          <w:rtl/>
        </w:rPr>
        <w:t>אלי</w:t>
      </w:r>
      <w:r>
        <w:rPr>
          <w:rtl/>
        </w:rPr>
        <w:t xml:space="preserve"> בן-מנחם (העבודה-מימד):</w:t>
      </w:r>
    </w:p>
    <w:p w14:paraId="575AFD87" w14:textId="77777777" w:rsidR="00000000" w:rsidRDefault="0069655B">
      <w:pPr>
        <w:pStyle w:val="a0"/>
        <w:rPr>
          <w:rFonts w:hint="cs"/>
          <w:rtl/>
        </w:rPr>
      </w:pPr>
    </w:p>
    <w:p w14:paraId="58BD0A05" w14:textId="77777777" w:rsidR="00000000" w:rsidRDefault="0069655B">
      <w:pPr>
        <w:pStyle w:val="a0"/>
        <w:rPr>
          <w:rFonts w:hint="cs"/>
          <w:rtl/>
        </w:rPr>
      </w:pPr>
      <w:r>
        <w:rPr>
          <w:rFonts w:hint="cs"/>
          <w:rtl/>
        </w:rPr>
        <w:t>הם הפכו להיות שותפים במשכורת של כל אחד ואחד.</w:t>
      </w:r>
    </w:p>
    <w:p w14:paraId="673643D2" w14:textId="77777777" w:rsidR="00000000" w:rsidRDefault="0069655B">
      <w:pPr>
        <w:pStyle w:val="a0"/>
        <w:rPr>
          <w:rFonts w:hint="cs"/>
          <w:rtl/>
        </w:rPr>
      </w:pPr>
      <w:r>
        <w:rPr>
          <w:rFonts w:hint="cs"/>
          <w:rtl/>
        </w:rPr>
        <w:t xml:space="preserve"> </w:t>
      </w:r>
    </w:p>
    <w:p w14:paraId="27D4BF9C" w14:textId="77777777" w:rsidR="00000000" w:rsidRDefault="0069655B">
      <w:pPr>
        <w:pStyle w:val="-"/>
        <w:rPr>
          <w:rtl/>
        </w:rPr>
      </w:pPr>
      <w:bookmarkStart w:id="198" w:name="FS000000478T25_02_2004_14_00_48C"/>
      <w:bookmarkEnd w:id="198"/>
      <w:r>
        <w:rPr>
          <w:rtl/>
        </w:rPr>
        <w:t>השר מאיר שטרית:</w:t>
      </w:r>
    </w:p>
    <w:p w14:paraId="27C781DD" w14:textId="77777777" w:rsidR="00000000" w:rsidRDefault="0069655B">
      <w:pPr>
        <w:pStyle w:val="a0"/>
        <w:rPr>
          <w:rtl/>
        </w:rPr>
      </w:pPr>
    </w:p>
    <w:p w14:paraId="2BCDCBFC" w14:textId="77777777" w:rsidR="00000000" w:rsidRDefault="0069655B">
      <w:pPr>
        <w:pStyle w:val="a0"/>
        <w:rPr>
          <w:rFonts w:hint="cs"/>
          <w:rtl/>
        </w:rPr>
      </w:pPr>
      <w:r>
        <w:rPr>
          <w:rFonts w:hint="cs"/>
          <w:rtl/>
        </w:rPr>
        <w:t>רצוי להתעסק עם הבנקים. אני אישית התעסקתי עם הבנקים בכנסת הקודמת, כשר המשפטים, בנושא המשכנתאות. האם אתה זוכר את חוק המשכנתאות? האם זו לא התעסקות עם הבנקים? זו התעסק</w:t>
      </w:r>
      <w:r>
        <w:rPr>
          <w:rFonts w:hint="cs"/>
          <w:rtl/>
        </w:rPr>
        <w:t>ות מאוד קשה עם הבנקים. אני בעצם אסרתי עליהם, לפי חוק, להטיל ריבית פיגורים על כל המשכנתה על אדם שיש לו חוב על משכנתה, אלא רק על החוב בפועל. ההבדל בין זה לזה מסתכם בעשרות אלפי דולרים פר קליינט. היו בנקים שהטילו 17.5% ריבית צמודה על כל המשכנתה, גם אם אותו אדם</w:t>
      </w:r>
      <w:r>
        <w:rPr>
          <w:rFonts w:hint="cs"/>
          <w:rtl/>
        </w:rPr>
        <w:t xml:space="preserve"> פיגר ב-2,000 דולר. הרי זה טירוף. </w:t>
      </w:r>
    </w:p>
    <w:p w14:paraId="11174E14" w14:textId="77777777" w:rsidR="00000000" w:rsidRDefault="0069655B">
      <w:pPr>
        <w:pStyle w:val="a0"/>
        <w:rPr>
          <w:rFonts w:hint="cs"/>
          <w:rtl/>
        </w:rPr>
      </w:pPr>
    </w:p>
    <w:p w14:paraId="461B0C56" w14:textId="77777777" w:rsidR="00000000" w:rsidRDefault="0069655B">
      <w:pPr>
        <w:pStyle w:val="a0"/>
        <w:rPr>
          <w:rFonts w:hint="cs"/>
          <w:rtl/>
        </w:rPr>
      </w:pPr>
      <w:r>
        <w:rPr>
          <w:rFonts w:hint="cs"/>
          <w:rtl/>
        </w:rPr>
        <w:t>התעסקנו עם הבנקים. ניסינו להתעסק אתם כדי למנוע את התופעה של שיקים חוזרים. בעבר ניסיתי להביא את הבנקים לכך שיסכימו שכל השיקים יהיו בלתי סחירים. מדוע? כי כאשר היום אתה נותן שיק למישהו, סחיר, שמעביר אותו ליד שנייה, כל אדם י</w:t>
      </w:r>
      <w:r>
        <w:rPr>
          <w:rFonts w:hint="cs"/>
          <w:rtl/>
        </w:rPr>
        <w:t xml:space="preserve">כול ללכת להוצאה לפועל ולפעול נגדך. גם אם אדם חייב  100 שקל, ברגע שפונים להוצאה לפועל, הם מקבלים פסק-דין אוטומטי שהשיק הזה עולה ל-921 שקל בתוך 21 יום. זה סקנדל בעיני, ועל כן הודעתי ברפורמה של הוצאה לפועל, שצריך להוריד את השיקים של 100 שקלים מהחשבון. ניסיתי </w:t>
      </w:r>
      <w:r>
        <w:rPr>
          <w:rFonts w:hint="cs"/>
          <w:rtl/>
        </w:rPr>
        <w:t xml:space="preserve">לשכנע את הבנקים לעשות שיקים שכולם יהיו בלתי סחירים, אבל לא הצלחתי, לצערי. </w:t>
      </w:r>
    </w:p>
    <w:p w14:paraId="16B52C7E" w14:textId="77777777" w:rsidR="00000000" w:rsidRDefault="0069655B">
      <w:pPr>
        <w:pStyle w:val="a0"/>
        <w:ind w:firstLine="0"/>
        <w:rPr>
          <w:rFonts w:hint="cs"/>
          <w:rtl/>
        </w:rPr>
      </w:pPr>
    </w:p>
    <w:p w14:paraId="3F788ACE" w14:textId="77777777" w:rsidR="00000000" w:rsidRDefault="0069655B">
      <w:pPr>
        <w:pStyle w:val="af0"/>
        <w:rPr>
          <w:rtl/>
        </w:rPr>
      </w:pPr>
      <w:r>
        <w:rPr>
          <w:rFonts w:hint="eastAsia"/>
          <w:rtl/>
        </w:rPr>
        <w:t>שלום</w:t>
      </w:r>
      <w:r>
        <w:rPr>
          <w:rtl/>
        </w:rPr>
        <w:t xml:space="preserve"> שמחון (העבודה-מימד):</w:t>
      </w:r>
    </w:p>
    <w:p w14:paraId="0E71E10C" w14:textId="77777777" w:rsidR="00000000" w:rsidRDefault="0069655B">
      <w:pPr>
        <w:pStyle w:val="a0"/>
        <w:rPr>
          <w:rFonts w:hint="cs"/>
          <w:rtl/>
        </w:rPr>
      </w:pPr>
    </w:p>
    <w:p w14:paraId="41D34587" w14:textId="77777777" w:rsidR="00000000" w:rsidRDefault="0069655B">
      <w:pPr>
        <w:pStyle w:val="a0"/>
        <w:rPr>
          <w:rFonts w:hint="cs"/>
          <w:rtl/>
        </w:rPr>
      </w:pPr>
      <w:r>
        <w:rPr>
          <w:rFonts w:hint="cs"/>
          <w:rtl/>
        </w:rPr>
        <w:t>הוא מבקש דבר פשוט, הוא מבקש שכאשר אדם עושה פעולה, הוא ידע כמה היא עולה.</w:t>
      </w:r>
    </w:p>
    <w:p w14:paraId="611F2069" w14:textId="77777777" w:rsidR="00000000" w:rsidRDefault="0069655B">
      <w:pPr>
        <w:pStyle w:val="a0"/>
        <w:ind w:firstLine="0"/>
        <w:rPr>
          <w:rFonts w:hint="cs"/>
          <w:rtl/>
        </w:rPr>
      </w:pPr>
    </w:p>
    <w:p w14:paraId="022B4A38" w14:textId="77777777" w:rsidR="00000000" w:rsidRDefault="0069655B">
      <w:pPr>
        <w:pStyle w:val="-"/>
        <w:rPr>
          <w:rtl/>
        </w:rPr>
      </w:pPr>
      <w:bookmarkStart w:id="199" w:name="FS000000478T25_02_2004_14_09_10C"/>
      <w:bookmarkEnd w:id="199"/>
      <w:r>
        <w:rPr>
          <w:rtl/>
        </w:rPr>
        <w:t>השר מאיר שטרית:</w:t>
      </w:r>
    </w:p>
    <w:p w14:paraId="51CAF34D" w14:textId="77777777" w:rsidR="00000000" w:rsidRDefault="0069655B">
      <w:pPr>
        <w:pStyle w:val="a0"/>
        <w:rPr>
          <w:rtl/>
        </w:rPr>
      </w:pPr>
    </w:p>
    <w:p w14:paraId="71E4AA36" w14:textId="77777777" w:rsidR="00000000" w:rsidRDefault="0069655B">
      <w:pPr>
        <w:pStyle w:val="a0"/>
        <w:rPr>
          <w:rFonts w:hint="cs"/>
          <w:rtl/>
        </w:rPr>
      </w:pPr>
      <w:r>
        <w:rPr>
          <w:rFonts w:hint="cs"/>
          <w:rtl/>
        </w:rPr>
        <w:t>היום אומרים לו זאת. היום הבנקים אומרים מהי עלות הפעולות ושולחים</w:t>
      </w:r>
      <w:r>
        <w:rPr>
          <w:rFonts w:hint="cs"/>
          <w:rtl/>
        </w:rPr>
        <w:t xml:space="preserve"> לך דוח על כך. </w:t>
      </w:r>
    </w:p>
    <w:p w14:paraId="6C62D745" w14:textId="77777777" w:rsidR="00000000" w:rsidRDefault="0069655B">
      <w:pPr>
        <w:pStyle w:val="a0"/>
        <w:rPr>
          <w:rFonts w:hint="cs"/>
          <w:rtl/>
        </w:rPr>
      </w:pPr>
    </w:p>
    <w:p w14:paraId="26E9636F" w14:textId="77777777" w:rsidR="00000000" w:rsidRDefault="0069655B">
      <w:pPr>
        <w:pStyle w:val="a0"/>
        <w:rPr>
          <w:rFonts w:hint="cs"/>
          <w:rtl/>
        </w:rPr>
      </w:pPr>
      <w:r>
        <w:rPr>
          <w:rFonts w:hint="cs"/>
          <w:rtl/>
        </w:rPr>
        <w:t>חבר הכנסת כבל, אני חוזר על הצעתי. אם אתה מסכים להפוך את ההצעה הזאת להצעה לסדר-היום, אני מסכים, ואם לא, אנחנו מתנגדים להצעת החוק ואנחנו מציעים להסיר אותה מסדר-היום.</w:t>
      </w:r>
    </w:p>
    <w:p w14:paraId="62986C6B" w14:textId="77777777" w:rsidR="00000000" w:rsidRDefault="0069655B">
      <w:pPr>
        <w:pStyle w:val="a0"/>
        <w:rPr>
          <w:rFonts w:hint="cs"/>
          <w:rtl/>
        </w:rPr>
      </w:pPr>
    </w:p>
    <w:p w14:paraId="0C842F93" w14:textId="77777777" w:rsidR="00000000" w:rsidRDefault="0069655B">
      <w:pPr>
        <w:pStyle w:val="af1"/>
        <w:rPr>
          <w:rtl/>
        </w:rPr>
      </w:pPr>
      <w:r>
        <w:rPr>
          <w:rtl/>
        </w:rPr>
        <w:t>היו"ר ראובן ריבלין:</w:t>
      </w:r>
    </w:p>
    <w:p w14:paraId="4621C0B1" w14:textId="77777777" w:rsidR="00000000" w:rsidRDefault="0069655B">
      <w:pPr>
        <w:pStyle w:val="a0"/>
        <w:rPr>
          <w:rtl/>
        </w:rPr>
      </w:pPr>
    </w:p>
    <w:p w14:paraId="17EA192D" w14:textId="77777777" w:rsidR="00000000" w:rsidRDefault="0069655B">
      <w:pPr>
        <w:pStyle w:val="a0"/>
        <w:rPr>
          <w:rFonts w:hint="cs"/>
          <w:rtl/>
        </w:rPr>
      </w:pPr>
      <w:r>
        <w:rPr>
          <w:rFonts w:hint="cs"/>
          <w:rtl/>
        </w:rPr>
        <w:t>תודה לשר מאיר שטרית. חבר הכנסת כבל, יש לך זכות התשובה</w:t>
      </w:r>
      <w:r>
        <w:rPr>
          <w:rFonts w:hint="cs"/>
          <w:rtl/>
        </w:rPr>
        <w:t xml:space="preserve"> על הסירוב. </w:t>
      </w:r>
    </w:p>
    <w:p w14:paraId="0AD482C8" w14:textId="77777777" w:rsidR="00000000" w:rsidRDefault="0069655B">
      <w:pPr>
        <w:pStyle w:val="a0"/>
        <w:rPr>
          <w:rFonts w:hint="cs"/>
          <w:rtl/>
        </w:rPr>
      </w:pPr>
    </w:p>
    <w:p w14:paraId="15A9E550" w14:textId="77777777" w:rsidR="00000000" w:rsidRDefault="0069655B">
      <w:pPr>
        <w:pStyle w:val="a0"/>
        <w:rPr>
          <w:rFonts w:hint="cs"/>
          <w:rtl/>
        </w:rPr>
      </w:pPr>
      <w:r>
        <w:rPr>
          <w:rFonts w:hint="cs"/>
          <w:rtl/>
        </w:rPr>
        <w:t>חבר הכנסת שמחון, הבנקים מודיעים לך, אבל אתה לא יודע שהם מודיעים לך.</w:t>
      </w:r>
    </w:p>
    <w:p w14:paraId="31CED972" w14:textId="77777777" w:rsidR="00000000" w:rsidRDefault="0069655B">
      <w:pPr>
        <w:pStyle w:val="a0"/>
        <w:ind w:firstLine="0"/>
        <w:rPr>
          <w:rFonts w:hint="cs"/>
          <w:rtl/>
        </w:rPr>
      </w:pPr>
    </w:p>
    <w:p w14:paraId="6778CAC5" w14:textId="77777777" w:rsidR="00000000" w:rsidRDefault="0069655B">
      <w:pPr>
        <w:pStyle w:val="a"/>
        <w:rPr>
          <w:rtl/>
        </w:rPr>
      </w:pPr>
      <w:bookmarkStart w:id="200" w:name="FS000000445T25_02_2004_13_05_49"/>
      <w:bookmarkStart w:id="201" w:name="_Toc69694926"/>
      <w:bookmarkEnd w:id="200"/>
      <w:r>
        <w:rPr>
          <w:rFonts w:hint="eastAsia"/>
          <w:rtl/>
        </w:rPr>
        <w:t>איתן</w:t>
      </w:r>
      <w:r>
        <w:rPr>
          <w:rtl/>
        </w:rPr>
        <w:t xml:space="preserve"> כבל (העבודה-מימד):</w:t>
      </w:r>
      <w:bookmarkEnd w:id="201"/>
    </w:p>
    <w:p w14:paraId="2007D809" w14:textId="77777777" w:rsidR="00000000" w:rsidRDefault="0069655B">
      <w:pPr>
        <w:pStyle w:val="a0"/>
        <w:rPr>
          <w:rFonts w:hint="cs"/>
          <w:rtl/>
        </w:rPr>
      </w:pPr>
    </w:p>
    <w:p w14:paraId="67F79D65" w14:textId="77777777" w:rsidR="00000000" w:rsidRDefault="0069655B">
      <w:pPr>
        <w:pStyle w:val="a0"/>
        <w:rPr>
          <w:rFonts w:hint="cs"/>
          <w:rtl/>
        </w:rPr>
      </w:pPr>
      <w:r>
        <w:rPr>
          <w:rFonts w:hint="cs"/>
          <w:rtl/>
        </w:rPr>
        <w:t xml:space="preserve">אדוני השר, הדגש בתשובתך הוא - המפקח על הבנקים משתדל. ממה נפשך? מה יהיה אם יבוא המפקח על הבנקים שההשתדלות שלו היא לא כמו זו של המפקח על הבנקים הקיים </w:t>
      </w:r>
      <w:r>
        <w:rPr>
          <w:rFonts w:hint="cs"/>
          <w:rtl/>
        </w:rPr>
        <w:t>היום? זו בדיוק הנקודה. המפקחים על הבנקים עד היום, אני לא אגיד התרשלו, אבל אומר שלא השתדלו מספיק. לכן אנו נקלעים לכל המצב הזה. כיוון שאנחנו לא יכולים להרשות לעצמנו מבחינה צרכנית להתחיל להסתמך על רצונו או על החשיבות שאותו ממונה נותן לנושא, ראוי שהנושא יהיה ב</w:t>
      </w:r>
      <w:r>
        <w:rPr>
          <w:rFonts w:hint="cs"/>
          <w:rtl/>
        </w:rPr>
        <w:t xml:space="preserve">חקיקה ראשית, ואני מוכן להיכנס לדיון לגבי מה ראוי ומה לא ראוי להיכנס למסגרת החקיקה. </w:t>
      </w:r>
    </w:p>
    <w:p w14:paraId="215E1A83" w14:textId="77777777" w:rsidR="00000000" w:rsidRDefault="0069655B">
      <w:pPr>
        <w:pStyle w:val="a0"/>
        <w:rPr>
          <w:rFonts w:hint="cs"/>
          <w:rtl/>
        </w:rPr>
      </w:pPr>
    </w:p>
    <w:p w14:paraId="322BDFDE" w14:textId="77777777" w:rsidR="00000000" w:rsidRDefault="0069655B">
      <w:pPr>
        <w:pStyle w:val="a0"/>
        <w:rPr>
          <w:rFonts w:hint="cs"/>
          <w:rtl/>
        </w:rPr>
      </w:pPr>
      <w:r>
        <w:rPr>
          <w:rFonts w:hint="cs"/>
          <w:rtl/>
        </w:rPr>
        <w:t>אין ספק שהיום, באופן שבו פועלים הבנקים - והשר שטרית, אתה פעלת מול הבנקים הרבה זמן - הם עושים ככל העולה על רוחם. אדוני ראש הממשלה, גם בימים האלה אף אחד לא מנסה להתערב בפעיל</w:t>
      </w:r>
      <w:r>
        <w:rPr>
          <w:rFonts w:hint="cs"/>
          <w:rtl/>
        </w:rPr>
        <w:t>ות שלהם. כל הטענות שאנו מעלים, ובכלל זה הטענות שיושב-ראש ועדת הכלכלה העלה בפניהם, הן שכל אחד מהם איש הישר בעיניו יעשה. עד כדי כך הגדיל בנק הפועלים שאמר, אני עושה. אילו לא נענה ולא כיבד את הוועדה ואת יושב-ראש ועדת הכלכלה, הוא היה עושה מה שהוא רוצה. השר שטרי</w:t>
      </w:r>
      <w:r>
        <w:rPr>
          <w:rFonts w:hint="cs"/>
          <w:rtl/>
        </w:rPr>
        <w:t xml:space="preserve">ת, כיוון שבנק הפועלים הקדים ולא רצה להיות חלק מאלה שממתינים, הוא הרוויח וקיבל את ההעלאה בעמלה, והשאר לא. </w:t>
      </w:r>
    </w:p>
    <w:p w14:paraId="58381E0A" w14:textId="77777777" w:rsidR="00000000" w:rsidRDefault="0069655B">
      <w:pPr>
        <w:pStyle w:val="a0"/>
        <w:rPr>
          <w:rFonts w:hint="cs"/>
          <w:rtl/>
        </w:rPr>
      </w:pPr>
    </w:p>
    <w:p w14:paraId="7BE55007" w14:textId="77777777" w:rsidR="00000000" w:rsidRDefault="0069655B">
      <w:pPr>
        <w:pStyle w:val="a0"/>
        <w:rPr>
          <w:rFonts w:hint="cs"/>
          <w:rtl/>
        </w:rPr>
      </w:pPr>
      <w:r>
        <w:rPr>
          <w:rFonts w:hint="cs"/>
          <w:rtl/>
        </w:rPr>
        <w:t xml:space="preserve">אני לא מנסה להתערב בשום דבר, אני רוצה שהכללים יהיו קבועים וברורים. אני פונה אליך. אני חושב שהצעת החוק הזאת היא הצעת חוק ראויה, ולו לאור מערכת היחסים </w:t>
      </w:r>
      <w:r>
        <w:rPr>
          <w:rFonts w:hint="cs"/>
          <w:rtl/>
        </w:rPr>
        <w:t xml:space="preserve">של אזרחי מדינת ישראל עם הבנקים. </w:t>
      </w:r>
    </w:p>
    <w:p w14:paraId="273C1A0D" w14:textId="77777777" w:rsidR="00000000" w:rsidRDefault="0069655B">
      <w:pPr>
        <w:pStyle w:val="a0"/>
        <w:rPr>
          <w:rFonts w:hint="cs"/>
          <w:rtl/>
        </w:rPr>
      </w:pPr>
    </w:p>
    <w:p w14:paraId="47C021CA" w14:textId="77777777" w:rsidR="00000000" w:rsidRDefault="0069655B">
      <w:pPr>
        <w:pStyle w:val="a0"/>
        <w:rPr>
          <w:rFonts w:hint="cs"/>
          <w:rtl/>
        </w:rPr>
      </w:pPr>
      <w:r>
        <w:rPr>
          <w:rFonts w:hint="cs"/>
          <w:rtl/>
        </w:rPr>
        <w:t>אני חוזר ואומר לך, שאי-אפשר להסתמך על רצון כזה או אחר של זה שעומד בראש המערכת. ממה נפשך? הרי בשביל זה נוצרו חוקים. אם לא, יכולת להגיד שתמיד נסמוך על אותו אדם במערכת המשפטית או הממסדית, נאמין שהאיש העומד מולנו הוא אדם עם רא</w:t>
      </w:r>
      <w:r>
        <w:rPr>
          <w:rFonts w:hint="cs"/>
          <w:rtl/>
        </w:rPr>
        <w:t xml:space="preserve">ש פתוח - לא כך הם פני הדברים תמיד. יכול לבוא ממונה שחושב שנושאים אחרים הם ברמת חשיבות אחרת, והנושא הזה לא יהיה על סדר-יומו. </w:t>
      </w:r>
    </w:p>
    <w:p w14:paraId="30DD1DA6" w14:textId="77777777" w:rsidR="00000000" w:rsidRDefault="0069655B">
      <w:pPr>
        <w:pStyle w:val="a0"/>
        <w:rPr>
          <w:rFonts w:hint="cs"/>
          <w:rtl/>
        </w:rPr>
      </w:pPr>
    </w:p>
    <w:p w14:paraId="2DC725EC" w14:textId="77777777" w:rsidR="00000000" w:rsidRDefault="0069655B">
      <w:pPr>
        <w:pStyle w:val="a0"/>
        <w:rPr>
          <w:rFonts w:hint="cs"/>
          <w:rtl/>
        </w:rPr>
      </w:pPr>
      <w:r>
        <w:rPr>
          <w:rFonts w:hint="cs"/>
          <w:rtl/>
        </w:rPr>
        <w:t>אני פונה אליך, השר שטרית, אני פונה לראש הממשלה. זה לא שהיום נעמיד למשפט, זה עניין צרכני מהמדרגה העליונה. אני חושב שראוי היה שהנושא</w:t>
      </w:r>
      <w:r>
        <w:rPr>
          <w:rFonts w:hint="cs"/>
          <w:rtl/>
        </w:rPr>
        <w:t xml:space="preserve"> הזה, שהוא איננו נושא פוליטי, הבית יתאחד סביבו.  </w:t>
      </w:r>
    </w:p>
    <w:p w14:paraId="4C06A68D" w14:textId="77777777" w:rsidR="00000000" w:rsidRDefault="0069655B">
      <w:pPr>
        <w:pStyle w:val="a0"/>
        <w:rPr>
          <w:rFonts w:hint="cs"/>
          <w:rtl/>
        </w:rPr>
      </w:pPr>
    </w:p>
    <w:p w14:paraId="36304491" w14:textId="77777777" w:rsidR="00000000" w:rsidRDefault="0069655B">
      <w:pPr>
        <w:pStyle w:val="af1"/>
        <w:rPr>
          <w:rtl/>
        </w:rPr>
      </w:pPr>
      <w:r>
        <w:rPr>
          <w:rtl/>
        </w:rPr>
        <w:t>היו"ר ראובן ריבלין:</w:t>
      </w:r>
    </w:p>
    <w:p w14:paraId="74C3443E" w14:textId="77777777" w:rsidR="00000000" w:rsidRDefault="0069655B">
      <w:pPr>
        <w:pStyle w:val="a0"/>
        <w:rPr>
          <w:rFonts w:hint="cs"/>
          <w:rtl/>
        </w:rPr>
      </w:pPr>
    </w:p>
    <w:p w14:paraId="021DE900" w14:textId="77777777" w:rsidR="00000000" w:rsidRDefault="0069655B">
      <w:pPr>
        <w:pStyle w:val="a0"/>
        <w:ind w:firstLine="720"/>
        <w:rPr>
          <w:rFonts w:hint="cs"/>
          <w:rtl/>
        </w:rPr>
      </w:pPr>
      <w:r>
        <w:rPr>
          <w:rFonts w:hint="cs"/>
          <w:rtl/>
        </w:rPr>
        <w:t>רבותי חברי הכנסת, לא להצביע. זה שום דבר. משהו השתבש לי.</w:t>
      </w:r>
    </w:p>
    <w:p w14:paraId="50805CD2" w14:textId="77777777" w:rsidR="00000000" w:rsidRDefault="0069655B">
      <w:pPr>
        <w:pStyle w:val="a0"/>
        <w:ind w:firstLine="0"/>
        <w:rPr>
          <w:rFonts w:hint="cs"/>
          <w:rtl/>
        </w:rPr>
      </w:pPr>
    </w:p>
    <w:p w14:paraId="6775CA7E" w14:textId="77777777" w:rsidR="00000000" w:rsidRDefault="0069655B">
      <w:pPr>
        <w:pStyle w:val="a0"/>
        <w:ind w:firstLine="0"/>
        <w:rPr>
          <w:rFonts w:hint="cs"/>
          <w:rtl/>
        </w:rPr>
      </w:pPr>
      <w:r>
        <w:rPr>
          <w:rFonts w:hint="cs"/>
          <w:rtl/>
        </w:rPr>
        <w:tab/>
        <w:t xml:space="preserve">רבותי חברי הכנסת, הצעת חוק הבנקאות (שירות ללקוח) (תיקון - מסירת מידע על עמלות וחיובים נוספים), התשס"ג-2003, מאת חבר הכנסת כבל </w:t>
      </w:r>
      <w:r>
        <w:rPr>
          <w:rFonts w:hint="cs"/>
          <w:rtl/>
        </w:rPr>
        <w:t>- נא להצביע. מי בעד? מי נגד? מי נמנע?</w:t>
      </w:r>
    </w:p>
    <w:p w14:paraId="2CE62B53" w14:textId="77777777" w:rsidR="00000000" w:rsidRDefault="0069655B">
      <w:pPr>
        <w:pStyle w:val="a0"/>
        <w:ind w:firstLine="0"/>
        <w:rPr>
          <w:rFonts w:hint="cs"/>
          <w:rtl/>
        </w:rPr>
      </w:pPr>
    </w:p>
    <w:p w14:paraId="1518EA0B" w14:textId="77777777" w:rsidR="00000000" w:rsidRDefault="0069655B">
      <w:pPr>
        <w:pStyle w:val="af0"/>
        <w:rPr>
          <w:rtl/>
        </w:rPr>
      </w:pPr>
      <w:r>
        <w:rPr>
          <w:rFonts w:hint="eastAsia"/>
          <w:rtl/>
        </w:rPr>
        <w:t>קריאות</w:t>
      </w:r>
      <w:r>
        <w:rPr>
          <w:rtl/>
        </w:rPr>
        <w:t>:</w:t>
      </w:r>
    </w:p>
    <w:p w14:paraId="77D76822" w14:textId="77777777" w:rsidR="00000000" w:rsidRDefault="0069655B">
      <w:pPr>
        <w:pStyle w:val="a0"/>
        <w:rPr>
          <w:rFonts w:hint="cs"/>
          <w:rtl/>
        </w:rPr>
      </w:pPr>
    </w:p>
    <w:p w14:paraId="1DC2CCC6" w14:textId="77777777" w:rsidR="00000000" w:rsidRDefault="0069655B">
      <w:pPr>
        <w:pStyle w:val="a0"/>
        <w:rPr>
          <w:rFonts w:hint="cs"/>
          <w:rtl/>
        </w:rPr>
      </w:pPr>
      <w:r>
        <w:rPr>
          <w:rFonts w:hint="cs"/>
          <w:rtl/>
        </w:rPr>
        <w:t>- - -</w:t>
      </w:r>
    </w:p>
    <w:p w14:paraId="55369B79" w14:textId="77777777" w:rsidR="00000000" w:rsidRDefault="0069655B">
      <w:pPr>
        <w:pStyle w:val="a0"/>
        <w:rPr>
          <w:rFonts w:hint="cs"/>
          <w:rtl/>
        </w:rPr>
      </w:pPr>
    </w:p>
    <w:p w14:paraId="2AF75F1A" w14:textId="77777777" w:rsidR="00000000" w:rsidRDefault="0069655B">
      <w:pPr>
        <w:pStyle w:val="af0"/>
        <w:rPr>
          <w:rtl/>
        </w:rPr>
      </w:pPr>
      <w:r>
        <w:rPr>
          <w:rFonts w:hint="eastAsia"/>
          <w:rtl/>
        </w:rPr>
        <w:t>קריאה</w:t>
      </w:r>
      <w:r>
        <w:rPr>
          <w:rtl/>
        </w:rPr>
        <w:t>:</w:t>
      </w:r>
    </w:p>
    <w:p w14:paraId="6F0842BB" w14:textId="77777777" w:rsidR="00000000" w:rsidRDefault="0069655B">
      <w:pPr>
        <w:pStyle w:val="a0"/>
        <w:rPr>
          <w:rFonts w:hint="cs"/>
          <w:rtl/>
        </w:rPr>
      </w:pPr>
    </w:p>
    <w:p w14:paraId="2AF4FB6B" w14:textId="77777777" w:rsidR="00000000" w:rsidRDefault="0069655B">
      <w:pPr>
        <w:pStyle w:val="a0"/>
        <w:rPr>
          <w:rFonts w:hint="cs"/>
          <w:rtl/>
        </w:rPr>
      </w:pPr>
      <w:r>
        <w:rPr>
          <w:rFonts w:hint="cs"/>
          <w:rtl/>
        </w:rPr>
        <w:t>הצבעה שמית.</w:t>
      </w:r>
    </w:p>
    <w:p w14:paraId="135DF88A" w14:textId="77777777" w:rsidR="00000000" w:rsidRDefault="0069655B">
      <w:pPr>
        <w:pStyle w:val="a0"/>
        <w:rPr>
          <w:rFonts w:hint="cs"/>
          <w:rtl/>
        </w:rPr>
      </w:pPr>
    </w:p>
    <w:p w14:paraId="1714703F" w14:textId="77777777" w:rsidR="00000000" w:rsidRDefault="0069655B">
      <w:pPr>
        <w:pStyle w:val="af1"/>
        <w:rPr>
          <w:rtl/>
        </w:rPr>
      </w:pPr>
      <w:r>
        <w:rPr>
          <w:rtl/>
        </w:rPr>
        <w:t>היו"ר ראובן ריבלין:</w:t>
      </w:r>
    </w:p>
    <w:p w14:paraId="0622D783" w14:textId="77777777" w:rsidR="00000000" w:rsidRDefault="0069655B">
      <w:pPr>
        <w:pStyle w:val="a0"/>
        <w:rPr>
          <w:rtl/>
        </w:rPr>
      </w:pPr>
    </w:p>
    <w:p w14:paraId="01B28008" w14:textId="77777777" w:rsidR="00000000" w:rsidRDefault="0069655B">
      <w:pPr>
        <w:pStyle w:val="a0"/>
        <w:rPr>
          <w:rFonts w:hint="cs"/>
          <w:rtl/>
        </w:rPr>
      </w:pPr>
      <w:r>
        <w:rPr>
          <w:rFonts w:hint="cs"/>
          <w:rtl/>
        </w:rPr>
        <w:t>משהו השתבש פה, וזה ברור. רבותי, משהו השתבש בהצבעה. מחילה. עכשיו הכול בסדר והכול נקלט. אפשר להצביע על הצעת חוק הבנקאות (שירות ללקוח) (תיקון - מסירת מידע על עמלו</w:t>
      </w:r>
      <w:r>
        <w:rPr>
          <w:rFonts w:hint="cs"/>
          <w:rtl/>
        </w:rPr>
        <w:t xml:space="preserve">ת וחיובים נוספים). הבנקים שיבשו לנו כאן את ההצבעה. לא, אני טעיתי פה במחשב ושיבשתי אותו, ואין ספק בכלל. </w:t>
      </w:r>
    </w:p>
    <w:p w14:paraId="37E6524D" w14:textId="77777777" w:rsidR="00000000" w:rsidRDefault="0069655B">
      <w:pPr>
        <w:pStyle w:val="a0"/>
        <w:rPr>
          <w:rFonts w:hint="cs"/>
          <w:rtl/>
        </w:rPr>
      </w:pPr>
    </w:p>
    <w:p w14:paraId="19F031F0" w14:textId="77777777" w:rsidR="00000000" w:rsidRDefault="0069655B">
      <w:pPr>
        <w:pStyle w:val="a0"/>
        <w:rPr>
          <w:rFonts w:hint="cs"/>
          <w:rtl/>
        </w:rPr>
      </w:pPr>
      <w:r>
        <w:rPr>
          <w:rFonts w:hint="cs"/>
          <w:rtl/>
        </w:rPr>
        <w:t>נא להצביע.</w:t>
      </w:r>
    </w:p>
    <w:p w14:paraId="2EB88620" w14:textId="77777777" w:rsidR="00000000" w:rsidRDefault="0069655B">
      <w:pPr>
        <w:pStyle w:val="a0"/>
        <w:rPr>
          <w:rFonts w:hint="cs"/>
          <w:rtl/>
        </w:rPr>
      </w:pPr>
    </w:p>
    <w:p w14:paraId="77FE4D77" w14:textId="77777777" w:rsidR="00000000" w:rsidRDefault="0069655B">
      <w:pPr>
        <w:pStyle w:val="ab"/>
        <w:bidi/>
        <w:rPr>
          <w:rFonts w:hint="cs"/>
          <w:rtl/>
        </w:rPr>
      </w:pPr>
      <w:r>
        <w:rPr>
          <w:rFonts w:hint="cs"/>
          <w:rtl/>
        </w:rPr>
        <w:t>הצבעה מס' 10</w:t>
      </w:r>
    </w:p>
    <w:p w14:paraId="71EED83F" w14:textId="77777777" w:rsidR="00000000" w:rsidRDefault="0069655B">
      <w:pPr>
        <w:pStyle w:val="a0"/>
        <w:rPr>
          <w:rFonts w:hint="cs"/>
          <w:rtl/>
        </w:rPr>
      </w:pPr>
    </w:p>
    <w:p w14:paraId="72EAD934" w14:textId="77777777" w:rsidR="00000000" w:rsidRDefault="0069655B">
      <w:pPr>
        <w:pStyle w:val="ac"/>
        <w:bidi/>
        <w:rPr>
          <w:rFonts w:hint="cs"/>
          <w:rtl/>
        </w:rPr>
      </w:pPr>
      <w:r>
        <w:rPr>
          <w:rFonts w:hint="cs"/>
          <w:rtl/>
        </w:rPr>
        <w:t>בעד ההצעה להעביר את הצעת החוק לדיון מוקדם בוועדה - 38</w:t>
      </w:r>
    </w:p>
    <w:p w14:paraId="369B8485" w14:textId="77777777" w:rsidR="00000000" w:rsidRDefault="0069655B">
      <w:pPr>
        <w:pStyle w:val="ac"/>
        <w:bidi/>
        <w:rPr>
          <w:rFonts w:hint="cs"/>
          <w:rtl/>
        </w:rPr>
      </w:pPr>
      <w:r>
        <w:rPr>
          <w:rFonts w:hint="cs"/>
          <w:rtl/>
        </w:rPr>
        <w:t>בעד ההצעה להסיר מסדר-היום את הצעת החוק - 52</w:t>
      </w:r>
    </w:p>
    <w:p w14:paraId="0737BA10" w14:textId="77777777" w:rsidR="00000000" w:rsidRDefault="0069655B">
      <w:pPr>
        <w:pStyle w:val="ac"/>
        <w:bidi/>
        <w:rPr>
          <w:rFonts w:hint="cs"/>
          <w:rtl/>
        </w:rPr>
      </w:pPr>
      <w:r>
        <w:rPr>
          <w:rFonts w:hint="cs"/>
          <w:rtl/>
        </w:rPr>
        <w:t>נמנעים - אין</w:t>
      </w:r>
    </w:p>
    <w:p w14:paraId="7FE99FD2" w14:textId="77777777" w:rsidR="00000000" w:rsidRDefault="0069655B">
      <w:pPr>
        <w:pStyle w:val="ad"/>
        <w:bidi/>
        <w:rPr>
          <w:rFonts w:hint="cs"/>
          <w:rtl/>
        </w:rPr>
      </w:pPr>
      <w:r>
        <w:rPr>
          <w:rFonts w:hint="cs"/>
          <w:rtl/>
        </w:rPr>
        <w:t>ההצעה להסיר מס</w:t>
      </w:r>
      <w:r>
        <w:rPr>
          <w:rFonts w:hint="cs"/>
          <w:rtl/>
        </w:rPr>
        <w:t>דר-היום את הצעת חוק הבנקאות (שירות ללקוח) (תיקון - מסירת מידע על עמלות וחיובים נוספים), התשס"ג-2003, נתקבלה.</w:t>
      </w:r>
    </w:p>
    <w:p w14:paraId="40A53B58" w14:textId="77777777" w:rsidR="00000000" w:rsidRDefault="0069655B">
      <w:pPr>
        <w:pStyle w:val="a0"/>
        <w:rPr>
          <w:rFonts w:hint="cs"/>
          <w:rtl/>
        </w:rPr>
      </w:pPr>
    </w:p>
    <w:p w14:paraId="1DE262C8" w14:textId="77777777" w:rsidR="00000000" w:rsidRDefault="0069655B">
      <w:pPr>
        <w:pStyle w:val="af1"/>
        <w:rPr>
          <w:rtl/>
        </w:rPr>
      </w:pPr>
      <w:r>
        <w:rPr>
          <w:rtl/>
        </w:rPr>
        <w:t>היו"ר ראובן ריבלין:</w:t>
      </w:r>
    </w:p>
    <w:p w14:paraId="10F454E5" w14:textId="77777777" w:rsidR="00000000" w:rsidRDefault="0069655B">
      <w:pPr>
        <w:pStyle w:val="a0"/>
        <w:rPr>
          <w:rtl/>
        </w:rPr>
      </w:pPr>
    </w:p>
    <w:p w14:paraId="08699E8D" w14:textId="77777777" w:rsidR="00000000" w:rsidRDefault="0069655B">
      <w:pPr>
        <w:pStyle w:val="a0"/>
        <w:rPr>
          <w:rFonts w:hint="cs"/>
          <w:rtl/>
        </w:rPr>
      </w:pPr>
      <w:r>
        <w:rPr>
          <w:rFonts w:hint="cs"/>
          <w:rtl/>
        </w:rPr>
        <w:t>נגד - 52, בעד - 38. אני קובע שהצעת חוק הבנקאות  (שירות ללקוח) (תיקון - מסירת מידע על עמלות וחיובים נוספים), של חבר הכנסת כבל,</w:t>
      </w:r>
      <w:r>
        <w:rPr>
          <w:rFonts w:hint="cs"/>
          <w:rtl/>
        </w:rPr>
        <w:t xml:space="preserve"> לא עברה.</w:t>
      </w:r>
    </w:p>
    <w:p w14:paraId="56F43407" w14:textId="77777777" w:rsidR="00000000" w:rsidRDefault="0069655B">
      <w:pPr>
        <w:pStyle w:val="a0"/>
        <w:rPr>
          <w:rFonts w:hint="cs"/>
          <w:rtl/>
        </w:rPr>
      </w:pPr>
    </w:p>
    <w:p w14:paraId="717CE235" w14:textId="77777777" w:rsidR="00000000" w:rsidRDefault="0069655B">
      <w:pPr>
        <w:pStyle w:val="af0"/>
        <w:rPr>
          <w:rtl/>
        </w:rPr>
      </w:pPr>
      <w:r>
        <w:rPr>
          <w:rFonts w:hint="eastAsia"/>
          <w:rtl/>
        </w:rPr>
        <w:t>שלום</w:t>
      </w:r>
      <w:r>
        <w:rPr>
          <w:rtl/>
        </w:rPr>
        <w:t xml:space="preserve"> שמחון (העבודה-מימד):</w:t>
      </w:r>
    </w:p>
    <w:p w14:paraId="5EFEFA25" w14:textId="77777777" w:rsidR="00000000" w:rsidRDefault="0069655B">
      <w:pPr>
        <w:pStyle w:val="a0"/>
        <w:rPr>
          <w:rFonts w:hint="cs"/>
          <w:rtl/>
        </w:rPr>
      </w:pPr>
    </w:p>
    <w:p w14:paraId="76CF570C" w14:textId="77777777" w:rsidR="00000000" w:rsidRDefault="0069655B">
      <w:pPr>
        <w:pStyle w:val="a0"/>
        <w:rPr>
          <w:rFonts w:hint="cs"/>
          <w:rtl/>
        </w:rPr>
      </w:pPr>
      <w:r>
        <w:rPr>
          <w:rFonts w:hint="cs"/>
          <w:rtl/>
        </w:rPr>
        <w:t>אדוני היושב-ראש - - -</w:t>
      </w:r>
    </w:p>
    <w:p w14:paraId="0B4B5FFF" w14:textId="77777777" w:rsidR="00000000" w:rsidRDefault="0069655B">
      <w:pPr>
        <w:pStyle w:val="a0"/>
        <w:rPr>
          <w:rFonts w:hint="cs"/>
          <w:rtl/>
        </w:rPr>
      </w:pPr>
    </w:p>
    <w:p w14:paraId="65AE7E32" w14:textId="77777777" w:rsidR="00000000" w:rsidRDefault="0069655B">
      <w:pPr>
        <w:pStyle w:val="af1"/>
        <w:rPr>
          <w:rtl/>
        </w:rPr>
      </w:pPr>
    </w:p>
    <w:p w14:paraId="722C25B8" w14:textId="77777777" w:rsidR="00000000" w:rsidRDefault="0069655B">
      <w:pPr>
        <w:pStyle w:val="af1"/>
        <w:rPr>
          <w:rtl/>
        </w:rPr>
      </w:pPr>
      <w:r>
        <w:rPr>
          <w:rtl/>
        </w:rPr>
        <w:t>היו"ר ראובן ריבלין:</w:t>
      </w:r>
    </w:p>
    <w:p w14:paraId="22AFF0B7" w14:textId="77777777" w:rsidR="00000000" w:rsidRDefault="0069655B">
      <w:pPr>
        <w:pStyle w:val="a0"/>
        <w:rPr>
          <w:rtl/>
        </w:rPr>
      </w:pPr>
    </w:p>
    <w:p w14:paraId="52B27379" w14:textId="77777777" w:rsidR="00000000" w:rsidRDefault="0069655B">
      <w:pPr>
        <w:pStyle w:val="a0"/>
        <w:rPr>
          <w:rFonts w:hint="cs"/>
          <w:rtl/>
        </w:rPr>
      </w:pPr>
      <w:r>
        <w:rPr>
          <w:rFonts w:hint="cs"/>
          <w:rtl/>
        </w:rPr>
        <w:t>רציתי למסור הודעה. השר פריצקי, כשאדוני עמד על דוכן הנואמים והתייחס להצעת חבר הכנסת שמחון, הוא דיבר על כך שוועדת הכלכלה היא זו שתדון. לאחר מכן, כאשר אני קבעתי שוועדת הכלכלה ת</w:t>
      </w:r>
      <w:r>
        <w:rPr>
          <w:rFonts w:hint="cs"/>
          <w:rtl/>
        </w:rPr>
        <w:t>דון, על-פי החוק, אדוני, שהוא גם חבר כנסת, בא וביקש להעביר זאת לוועדת הכספים. לפני ההצבעה אדוני אמר כך, ואחרי ההצבעה אמר אחרת. לכן, או שחבר אחר יבקש ממני או שאדוני יחזור בו מבקשתו.</w:t>
      </w:r>
    </w:p>
    <w:p w14:paraId="2304BE61" w14:textId="77777777" w:rsidR="00000000" w:rsidRDefault="0069655B">
      <w:pPr>
        <w:pStyle w:val="a0"/>
        <w:rPr>
          <w:rFonts w:hint="cs"/>
          <w:rtl/>
        </w:rPr>
      </w:pPr>
    </w:p>
    <w:p w14:paraId="0808456A" w14:textId="77777777" w:rsidR="00000000" w:rsidRDefault="0069655B">
      <w:pPr>
        <w:pStyle w:val="a"/>
        <w:rPr>
          <w:rtl/>
        </w:rPr>
      </w:pPr>
      <w:bookmarkStart w:id="202" w:name="FS000000520T25_02_2004_14_00_29"/>
      <w:bookmarkStart w:id="203" w:name="_Toc69694927"/>
      <w:bookmarkEnd w:id="202"/>
      <w:r>
        <w:rPr>
          <w:rFonts w:hint="eastAsia"/>
          <w:rtl/>
        </w:rPr>
        <w:t>שר</w:t>
      </w:r>
      <w:r>
        <w:rPr>
          <w:rtl/>
        </w:rPr>
        <w:t xml:space="preserve"> התשתיות הלאומיות יוסף פריצקי:</w:t>
      </w:r>
      <w:bookmarkEnd w:id="203"/>
    </w:p>
    <w:p w14:paraId="405BB37F" w14:textId="77777777" w:rsidR="00000000" w:rsidRDefault="0069655B">
      <w:pPr>
        <w:pStyle w:val="a0"/>
        <w:rPr>
          <w:rFonts w:hint="cs"/>
          <w:rtl/>
        </w:rPr>
      </w:pPr>
    </w:p>
    <w:p w14:paraId="1901EDA0" w14:textId="77777777" w:rsidR="00000000" w:rsidRDefault="0069655B">
      <w:pPr>
        <w:pStyle w:val="a0"/>
        <w:rPr>
          <w:rFonts w:hint="cs"/>
          <w:rtl/>
        </w:rPr>
      </w:pPr>
      <w:r>
        <w:rPr>
          <w:rFonts w:hint="cs"/>
          <w:rtl/>
        </w:rPr>
        <w:t>אסביר. אני חושב שנפלה שגגה כשאמרתי, ואומר</w:t>
      </w:r>
      <w:r>
        <w:rPr>
          <w:rFonts w:hint="cs"/>
          <w:rtl/>
        </w:rPr>
        <w:t xml:space="preserve"> מדוע. ועדת הכספים קובעת את תעריפי המים. כיוון שחבר הכנסת שמחון מבקש לדון בשאלת מחיר מים, כלומר יש בעניין הזה שאלה של מחיר, אני סבור שזו ועדת הכספים. אבל, אקבל כל ייעוץ משפטי אחר שיינתן בעניין הזה. דומני שוועדת הכלכלה לא דנה במחירי המים, אלא ועדת הכספים דנ</w:t>
      </w:r>
      <w:r>
        <w:rPr>
          <w:rFonts w:hint="cs"/>
          <w:rtl/>
        </w:rPr>
        <w:t>ה בזה, ועל כך מדובר.</w:t>
      </w:r>
    </w:p>
    <w:p w14:paraId="7A05C879" w14:textId="77777777" w:rsidR="00000000" w:rsidRDefault="0069655B">
      <w:pPr>
        <w:pStyle w:val="a0"/>
        <w:rPr>
          <w:rFonts w:hint="cs"/>
          <w:rtl/>
        </w:rPr>
      </w:pPr>
    </w:p>
    <w:p w14:paraId="4AE8B062" w14:textId="77777777" w:rsidR="00000000" w:rsidRDefault="0069655B">
      <w:pPr>
        <w:pStyle w:val="af1"/>
        <w:rPr>
          <w:rtl/>
        </w:rPr>
      </w:pPr>
      <w:r>
        <w:rPr>
          <w:rtl/>
        </w:rPr>
        <w:t>היו"ר ראובן ריבלין:</w:t>
      </w:r>
    </w:p>
    <w:p w14:paraId="5BC38521" w14:textId="77777777" w:rsidR="00000000" w:rsidRDefault="0069655B">
      <w:pPr>
        <w:pStyle w:val="a0"/>
        <w:rPr>
          <w:rtl/>
        </w:rPr>
      </w:pPr>
    </w:p>
    <w:p w14:paraId="76D7218B" w14:textId="77777777" w:rsidR="00000000" w:rsidRDefault="0069655B">
      <w:pPr>
        <w:pStyle w:val="a0"/>
        <w:rPr>
          <w:rFonts w:hint="cs"/>
          <w:rtl/>
        </w:rPr>
      </w:pPr>
      <w:r>
        <w:rPr>
          <w:rFonts w:hint="cs"/>
          <w:rtl/>
        </w:rPr>
        <w:t>תודה.  חבר הכנסת שמחון, אדוני, בבקשה מהצד.</w:t>
      </w:r>
    </w:p>
    <w:p w14:paraId="362EDA8A" w14:textId="77777777" w:rsidR="00000000" w:rsidRDefault="0069655B">
      <w:pPr>
        <w:pStyle w:val="a0"/>
        <w:rPr>
          <w:rFonts w:hint="cs"/>
          <w:rtl/>
        </w:rPr>
      </w:pPr>
    </w:p>
    <w:p w14:paraId="3E82C284" w14:textId="77777777" w:rsidR="00000000" w:rsidRDefault="0069655B">
      <w:pPr>
        <w:pStyle w:val="a"/>
        <w:rPr>
          <w:rtl/>
        </w:rPr>
      </w:pPr>
      <w:bookmarkStart w:id="204" w:name="FS000000461T25_02_2004_14_01_36"/>
      <w:bookmarkStart w:id="205" w:name="_Toc69694928"/>
      <w:bookmarkEnd w:id="204"/>
      <w:r>
        <w:rPr>
          <w:rFonts w:hint="eastAsia"/>
          <w:rtl/>
        </w:rPr>
        <w:t>שלום</w:t>
      </w:r>
      <w:r>
        <w:rPr>
          <w:rtl/>
        </w:rPr>
        <w:t xml:space="preserve"> שמחון (העבודה-מימד):</w:t>
      </w:r>
      <w:bookmarkEnd w:id="205"/>
    </w:p>
    <w:p w14:paraId="396D0863" w14:textId="77777777" w:rsidR="00000000" w:rsidRDefault="0069655B">
      <w:pPr>
        <w:pStyle w:val="a0"/>
        <w:rPr>
          <w:rFonts w:hint="cs"/>
          <w:rtl/>
        </w:rPr>
      </w:pPr>
    </w:p>
    <w:p w14:paraId="26E78DEA" w14:textId="77777777" w:rsidR="00000000" w:rsidRDefault="0069655B">
      <w:pPr>
        <w:pStyle w:val="a0"/>
        <w:rPr>
          <w:rFonts w:hint="cs"/>
          <w:rtl/>
        </w:rPr>
      </w:pPr>
      <w:r>
        <w:rPr>
          <w:rFonts w:hint="cs"/>
          <w:rtl/>
        </w:rPr>
        <w:t>אדוני השר, הצעת החוק שלי לא נוגעת כלל למחירי מים. היא נוגעת רק לעיקרון אחד מאוד פשוט - -</w:t>
      </w:r>
    </w:p>
    <w:p w14:paraId="1C3C1C95" w14:textId="77777777" w:rsidR="00000000" w:rsidRDefault="0069655B">
      <w:pPr>
        <w:pStyle w:val="a0"/>
        <w:rPr>
          <w:rFonts w:hint="cs"/>
          <w:rtl/>
        </w:rPr>
      </w:pPr>
    </w:p>
    <w:p w14:paraId="49213A0C" w14:textId="77777777" w:rsidR="00000000" w:rsidRDefault="0069655B">
      <w:pPr>
        <w:pStyle w:val="af0"/>
        <w:rPr>
          <w:rtl/>
        </w:rPr>
      </w:pPr>
      <w:r>
        <w:rPr>
          <w:rFonts w:hint="eastAsia"/>
          <w:rtl/>
        </w:rPr>
        <w:t>שר</w:t>
      </w:r>
      <w:r>
        <w:rPr>
          <w:rtl/>
        </w:rPr>
        <w:t xml:space="preserve"> התשתיות הלאומיות יוסף פריצקי:</w:t>
      </w:r>
    </w:p>
    <w:p w14:paraId="1ABCC7DC" w14:textId="77777777" w:rsidR="00000000" w:rsidRDefault="0069655B">
      <w:pPr>
        <w:pStyle w:val="a0"/>
        <w:rPr>
          <w:rFonts w:hint="cs"/>
          <w:rtl/>
        </w:rPr>
      </w:pPr>
    </w:p>
    <w:p w14:paraId="574C132B" w14:textId="77777777" w:rsidR="00000000" w:rsidRDefault="0069655B">
      <w:pPr>
        <w:pStyle w:val="a0"/>
        <w:rPr>
          <w:rFonts w:hint="cs"/>
          <w:rtl/>
        </w:rPr>
      </w:pPr>
      <w:r>
        <w:rPr>
          <w:rFonts w:hint="cs"/>
          <w:rtl/>
        </w:rPr>
        <w:t>מי שמשלם יקבל.</w:t>
      </w:r>
    </w:p>
    <w:p w14:paraId="1C884711" w14:textId="77777777" w:rsidR="00000000" w:rsidRDefault="0069655B">
      <w:pPr>
        <w:pStyle w:val="a0"/>
        <w:rPr>
          <w:rFonts w:hint="cs"/>
          <w:rtl/>
        </w:rPr>
      </w:pPr>
    </w:p>
    <w:p w14:paraId="331B26FA" w14:textId="77777777" w:rsidR="00000000" w:rsidRDefault="0069655B">
      <w:pPr>
        <w:pStyle w:val="-"/>
        <w:rPr>
          <w:rtl/>
        </w:rPr>
      </w:pPr>
      <w:bookmarkStart w:id="206" w:name="FS000000461T25_02_2004_14_02_09C"/>
      <w:bookmarkEnd w:id="206"/>
      <w:r>
        <w:rPr>
          <w:rtl/>
        </w:rPr>
        <w:t>של</w:t>
      </w:r>
      <w:r>
        <w:rPr>
          <w:rtl/>
        </w:rPr>
        <w:t>ום שמחון (העבודה-מימד):</w:t>
      </w:r>
    </w:p>
    <w:p w14:paraId="33B30975" w14:textId="77777777" w:rsidR="00000000" w:rsidRDefault="0069655B">
      <w:pPr>
        <w:pStyle w:val="a0"/>
        <w:rPr>
          <w:rtl/>
        </w:rPr>
      </w:pPr>
    </w:p>
    <w:p w14:paraId="767E8FAA" w14:textId="77777777" w:rsidR="00000000" w:rsidRDefault="0069655B">
      <w:pPr>
        <w:pStyle w:val="a0"/>
        <w:rPr>
          <w:rFonts w:hint="cs"/>
          <w:rtl/>
        </w:rPr>
      </w:pPr>
      <w:r>
        <w:rPr>
          <w:rFonts w:hint="cs"/>
          <w:rtl/>
        </w:rPr>
        <w:t>-  - מי שמשלם יקבל. זה לא קשור למחיר. זה קשור לעובדה שלא יהיה במדינת ישראל אונס קולקטיבי, שראש העיר ישתמש בכסף למטרות אחרות ולאזרח ששילם ינתקו את המים. זה לא נוגע למחיר לחלוטין. ההסכמה שלי ניתנה רק עבור העובדה שהוא אמר: ועדת הכלכלה</w:t>
      </w:r>
      <w:r>
        <w:rPr>
          <w:rFonts w:hint="cs"/>
          <w:rtl/>
        </w:rPr>
        <w:t>.</w:t>
      </w:r>
    </w:p>
    <w:p w14:paraId="705A5581" w14:textId="77777777" w:rsidR="00000000" w:rsidRDefault="0069655B">
      <w:pPr>
        <w:pStyle w:val="a0"/>
        <w:rPr>
          <w:rFonts w:hint="cs"/>
          <w:rtl/>
        </w:rPr>
      </w:pPr>
    </w:p>
    <w:p w14:paraId="548F33AB" w14:textId="77777777" w:rsidR="00000000" w:rsidRDefault="0069655B">
      <w:pPr>
        <w:pStyle w:val="af1"/>
        <w:rPr>
          <w:rtl/>
        </w:rPr>
      </w:pPr>
      <w:r>
        <w:rPr>
          <w:rtl/>
        </w:rPr>
        <w:t>היו"ר ראובן ריבלין:</w:t>
      </w:r>
    </w:p>
    <w:p w14:paraId="14BE0010" w14:textId="77777777" w:rsidR="00000000" w:rsidRDefault="0069655B">
      <w:pPr>
        <w:pStyle w:val="a0"/>
        <w:rPr>
          <w:rtl/>
        </w:rPr>
      </w:pPr>
    </w:p>
    <w:p w14:paraId="58153097" w14:textId="77777777" w:rsidR="00000000" w:rsidRDefault="0069655B">
      <w:pPr>
        <w:pStyle w:val="a0"/>
        <w:rPr>
          <w:rFonts w:hint="cs"/>
          <w:rtl/>
        </w:rPr>
      </w:pPr>
      <w:r>
        <w:rPr>
          <w:rFonts w:hint="cs"/>
          <w:rtl/>
        </w:rPr>
        <w:t>בלי כל ספק, יש פה בעיה.</w:t>
      </w:r>
    </w:p>
    <w:p w14:paraId="3FF5F556" w14:textId="77777777" w:rsidR="00000000" w:rsidRDefault="0069655B">
      <w:pPr>
        <w:pStyle w:val="af0"/>
        <w:rPr>
          <w:rtl/>
        </w:rPr>
      </w:pPr>
    </w:p>
    <w:p w14:paraId="59D1ADF8" w14:textId="77777777" w:rsidR="00000000" w:rsidRDefault="0069655B">
      <w:pPr>
        <w:pStyle w:val="af0"/>
        <w:rPr>
          <w:rtl/>
        </w:rPr>
      </w:pPr>
      <w:r>
        <w:rPr>
          <w:rFonts w:hint="eastAsia"/>
          <w:rtl/>
        </w:rPr>
        <w:t>השר</w:t>
      </w:r>
      <w:r>
        <w:rPr>
          <w:rtl/>
        </w:rPr>
        <w:t xml:space="preserve"> מאיר שטרית:</w:t>
      </w:r>
    </w:p>
    <w:p w14:paraId="5C0BF91B" w14:textId="77777777" w:rsidR="00000000" w:rsidRDefault="0069655B">
      <w:pPr>
        <w:pStyle w:val="a0"/>
        <w:rPr>
          <w:rFonts w:hint="cs"/>
          <w:rtl/>
        </w:rPr>
      </w:pPr>
    </w:p>
    <w:p w14:paraId="52605DDE" w14:textId="77777777" w:rsidR="00000000" w:rsidRDefault="0069655B">
      <w:pPr>
        <w:pStyle w:val="a0"/>
        <w:rPr>
          <w:rFonts w:hint="cs"/>
          <w:rtl/>
        </w:rPr>
      </w:pPr>
      <w:r>
        <w:rPr>
          <w:rFonts w:hint="cs"/>
          <w:rtl/>
        </w:rPr>
        <w:t>ועדת החינוך.</w:t>
      </w:r>
    </w:p>
    <w:p w14:paraId="55FDFE6A" w14:textId="77777777" w:rsidR="00000000" w:rsidRDefault="0069655B">
      <w:pPr>
        <w:pStyle w:val="a0"/>
        <w:rPr>
          <w:rFonts w:hint="cs"/>
          <w:rtl/>
        </w:rPr>
      </w:pPr>
    </w:p>
    <w:p w14:paraId="0C161083" w14:textId="77777777" w:rsidR="00000000" w:rsidRDefault="0069655B">
      <w:pPr>
        <w:pStyle w:val="af1"/>
        <w:rPr>
          <w:rFonts w:hint="cs"/>
          <w:rtl/>
        </w:rPr>
      </w:pPr>
      <w:r>
        <w:rPr>
          <w:rtl/>
        </w:rPr>
        <w:t>היו"ר ראובן ריבלין:</w:t>
      </w:r>
    </w:p>
    <w:p w14:paraId="45842990" w14:textId="77777777" w:rsidR="00000000" w:rsidRDefault="0069655B">
      <w:pPr>
        <w:pStyle w:val="a0"/>
        <w:rPr>
          <w:rFonts w:hint="cs"/>
          <w:rtl/>
        </w:rPr>
      </w:pPr>
    </w:p>
    <w:p w14:paraId="7A3B4716" w14:textId="77777777" w:rsidR="00000000" w:rsidRDefault="0069655B">
      <w:pPr>
        <w:pStyle w:val="a0"/>
        <w:rPr>
          <w:rFonts w:hint="cs"/>
          <w:rtl/>
        </w:rPr>
      </w:pPr>
      <w:r>
        <w:rPr>
          <w:rFonts w:hint="cs"/>
          <w:rtl/>
        </w:rPr>
        <w:t>אדוני מבקש - ועדת החינוך? איך שלא יהיה, זה יעבור לוועדת הכנסת. כל חבר כנסת - לא מחייב אותו מה שאמר השר פריצקי. אבל, השר פריצקי לא יכול היה לומר זאת.</w:t>
      </w:r>
    </w:p>
    <w:p w14:paraId="4F2305A9" w14:textId="77777777" w:rsidR="00000000" w:rsidRDefault="0069655B">
      <w:pPr>
        <w:pStyle w:val="a0"/>
        <w:rPr>
          <w:rFonts w:hint="cs"/>
          <w:rtl/>
        </w:rPr>
      </w:pPr>
    </w:p>
    <w:p w14:paraId="0D9D092D" w14:textId="77777777" w:rsidR="00000000" w:rsidRDefault="0069655B">
      <w:pPr>
        <w:pStyle w:val="af0"/>
        <w:rPr>
          <w:rtl/>
        </w:rPr>
      </w:pPr>
      <w:r>
        <w:rPr>
          <w:rFonts w:hint="eastAsia"/>
          <w:rtl/>
        </w:rPr>
        <w:t>דניאל</w:t>
      </w:r>
      <w:r>
        <w:rPr>
          <w:rtl/>
        </w:rPr>
        <w:t xml:space="preserve"> בנלולו (הליכוד):</w:t>
      </w:r>
    </w:p>
    <w:p w14:paraId="5C75C296" w14:textId="77777777" w:rsidR="00000000" w:rsidRDefault="0069655B">
      <w:pPr>
        <w:pStyle w:val="a0"/>
        <w:rPr>
          <w:rFonts w:hint="cs"/>
          <w:rtl/>
        </w:rPr>
      </w:pPr>
    </w:p>
    <w:p w14:paraId="2CB6DA06" w14:textId="77777777" w:rsidR="00000000" w:rsidRDefault="0069655B">
      <w:pPr>
        <w:pStyle w:val="a0"/>
        <w:rPr>
          <w:rFonts w:hint="cs"/>
          <w:rtl/>
        </w:rPr>
      </w:pPr>
      <w:r>
        <w:rPr>
          <w:rFonts w:hint="cs"/>
          <w:rtl/>
        </w:rPr>
        <w:t>ועדת הכספים.</w:t>
      </w:r>
    </w:p>
    <w:p w14:paraId="7DD6D05F" w14:textId="77777777" w:rsidR="00000000" w:rsidRDefault="0069655B">
      <w:pPr>
        <w:pStyle w:val="a0"/>
        <w:rPr>
          <w:rFonts w:hint="cs"/>
          <w:rtl/>
        </w:rPr>
      </w:pPr>
    </w:p>
    <w:p w14:paraId="3504D58E" w14:textId="77777777" w:rsidR="00000000" w:rsidRDefault="0069655B">
      <w:pPr>
        <w:pStyle w:val="af1"/>
        <w:rPr>
          <w:rtl/>
        </w:rPr>
      </w:pPr>
      <w:r>
        <w:rPr>
          <w:rtl/>
        </w:rPr>
        <w:t>היו"ר ראובן ריבלין:</w:t>
      </w:r>
    </w:p>
    <w:p w14:paraId="15818AF8" w14:textId="77777777" w:rsidR="00000000" w:rsidRDefault="0069655B">
      <w:pPr>
        <w:pStyle w:val="a0"/>
        <w:rPr>
          <w:rtl/>
        </w:rPr>
      </w:pPr>
    </w:p>
    <w:p w14:paraId="25BD1287" w14:textId="77777777" w:rsidR="00000000" w:rsidRDefault="0069655B">
      <w:pPr>
        <w:pStyle w:val="a0"/>
        <w:rPr>
          <w:rFonts w:hint="cs"/>
          <w:rtl/>
        </w:rPr>
      </w:pPr>
      <w:bookmarkStart w:id="207" w:name="FS000000461T25_02_2004_14_03_27C"/>
      <w:bookmarkEnd w:id="207"/>
      <w:r>
        <w:rPr>
          <w:rFonts w:hint="cs"/>
          <w:rtl/>
        </w:rPr>
        <w:t>חבר הכנסת בנלולו, אתה מבקש ועדת הכספים. זה יועבר לוועדת הכנסת, על מנת שתדון. אני אופיע בוועדה הזאת.</w:t>
      </w:r>
    </w:p>
    <w:p w14:paraId="617C94FD" w14:textId="77777777" w:rsidR="00000000" w:rsidRDefault="0069655B">
      <w:pPr>
        <w:pStyle w:val="a0"/>
        <w:rPr>
          <w:rFonts w:hint="cs"/>
          <w:rtl/>
        </w:rPr>
      </w:pPr>
    </w:p>
    <w:p w14:paraId="036CA6D9" w14:textId="77777777" w:rsidR="00000000" w:rsidRDefault="0069655B">
      <w:pPr>
        <w:pStyle w:val="af0"/>
        <w:rPr>
          <w:rtl/>
        </w:rPr>
      </w:pPr>
      <w:r>
        <w:rPr>
          <w:rFonts w:hint="eastAsia"/>
          <w:rtl/>
        </w:rPr>
        <w:t>שלום</w:t>
      </w:r>
      <w:r>
        <w:rPr>
          <w:rtl/>
        </w:rPr>
        <w:t xml:space="preserve"> שמחון (העבודה-מימד):</w:t>
      </w:r>
    </w:p>
    <w:p w14:paraId="7A498CC0" w14:textId="77777777" w:rsidR="00000000" w:rsidRDefault="0069655B">
      <w:pPr>
        <w:pStyle w:val="a0"/>
        <w:rPr>
          <w:rFonts w:hint="cs"/>
          <w:rtl/>
        </w:rPr>
      </w:pPr>
    </w:p>
    <w:p w14:paraId="72A98B3F" w14:textId="77777777" w:rsidR="00000000" w:rsidRDefault="0069655B">
      <w:pPr>
        <w:pStyle w:val="a0"/>
        <w:rPr>
          <w:rFonts w:hint="cs"/>
          <w:rtl/>
        </w:rPr>
      </w:pPr>
      <w:r>
        <w:rPr>
          <w:rFonts w:hint="cs"/>
          <w:rtl/>
        </w:rPr>
        <w:t>מה הפתרון שלך?</w:t>
      </w:r>
    </w:p>
    <w:p w14:paraId="6D4FE67F" w14:textId="77777777" w:rsidR="00000000" w:rsidRDefault="0069655B">
      <w:pPr>
        <w:pStyle w:val="a0"/>
        <w:rPr>
          <w:rFonts w:hint="cs"/>
          <w:rtl/>
        </w:rPr>
      </w:pPr>
    </w:p>
    <w:p w14:paraId="2D4A84A8" w14:textId="77777777" w:rsidR="00000000" w:rsidRDefault="0069655B">
      <w:pPr>
        <w:pStyle w:val="af1"/>
        <w:rPr>
          <w:rtl/>
        </w:rPr>
      </w:pPr>
      <w:r>
        <w:rPr>
          <w:rtl/>
        </w:rPr>
        <w:t>היו"ר ראובן ריבלין:</w:t>
      </w:r>
    </w:p>
    <w:p w14:paraId="1ECFF7E0" w14:textId="77777777" w:rsidR="00000000" w:rsidRDefault="0069655B">
      <w:pPr>
        <w:pStyle w:val="a0"/>
        <w:rPr>
          <w:rtl/>
        </w:rPr>
      </w:pPr>
    </w:p>
    <w:p w14:paraId="2B6513DC" w14:textId="77777777" w:rsidR="00000000" w:rsidRDefault="0069655B">
      <w:pPr>
        <w:pStyle w:val="a0"/>
        <w:rPr>
          <w:rFonts w:hint="cs"/>
          <w:rtl/>
        </w:rPr>
      </w:pPr>
      <w:r>
        <w:rPr>
          <w:rFonts w:hint="cs"/>
          <w:rtl/>
        </w:rPr>
        <w:t>בכל מקרה, אם חבר כנסת אחרי ההצבעה מבק</w:t>
      </w:r>
      <w:r>
        <w:rPr>
          <w:rFonts w:hint="cs"/>
          <w:rtl/>
        </w:rPr>
        <w:t>ש, אני רק אבוא ואביא את הדברים ואומר.</w:t>
      </w:r>
    </w:p>
    <w:p w14:paraId="5FB79D56" w14:textId="77777777" w:rsidR="00000000" w:rsidRDefault="0069655B">
      <w:pPr>
        <w:pStyle w:val="a0"/>
        <w:rPr>
          <w:rFonts w:hint="cs"/>
          <w:rtl/>
        </w:rPr>
      </w:pPr>
    </w:p>
    <w:p w14:paraId="221BD1D9" w14:textId="77777777" w:rsidR="00000000" w:rsidRDefault="0069655B">
      <w:pPr>
        <w:pStyle w:val="a0"/>
        <w:rPr>
          <w:rFonts w:hint="cs"/>
          <w:rtl/>
        </w:rPr>
      </w:pPr>
    </w:p>
    <w:p w14:paraId="204E3100" w14:textId="77777777" w:rsidR="00000000" w:rsidRDefault="0069655B">
      <w:pPr>
        <w:pStyle w:val="a2"/>
        <w:rPr>
          <w:rtl/>
        </w:rPr>
      </w:pPr>
    </w:p>
    <w:p w14:paraId="72BA8532" w14:textId="77777777" w:rsidR="00000000" w:rsidRDefault="0069655B">
      <w:pPr>
        <w:pStyle w:val="a2"/>
        <w:rPr>
          <w:rFonts w:hint="cs"/>
          <w:rtl/>
        </w:rPr>
      </w:pPr>
      <w:bookmarkStart w:id="208" w:name="CS23076FI0023076T25_02_2004_14_05_25"/>
      <w:bookmarkStart w:id="209" w:name="_Toc69694929"/>
      <w:bookmarkEnd w:id="208"/>
      <w:r>
        <w:rPr>
          <w:rtl/>
        </w:rPr>
        <w:t xml:space="preserve">הצעת חוק לתיקון פקודת מס הכנסה </w:t>
      </w:r>
      <w:r>
        <w:rPr>
          <w:rFonts w:hint="cs"/>
          <w:rtl/>
        </w:rPr>
        <w:br/>
      </w:r>
      <w:r>
        <w:rPr>
          <w:rtl/>
        </w:rPr>
        <w:t>(הטבות מס למתנדבים), התשס"ד-2003</w:t>
      </w:r>
      <w:bookmarkEnd w:id="209"/>
    </w:p>
    <w:p w14:paraId="7894B1D7" w14:textId="77777777" w:rsidR="00000000" w:rsidRDefault="0069655B">
      <w:pPr>
        <w:pStyle w:val="a0"/>
        <w:ind w:firstLine="0"/>
        <w:rPr>
          <w:rFonts w:hint="cs"/>
          <w:rtl/>
        </w:rPr>
      </w:pPr>
      <w:r>
        <w:rPr>
          <w:rtl/>
        </w:rPr>
        <w:t>[נספחות.]</w:t>
      </w:r>
    </w:p>
    <w:p w14:paraId="7B778DD9" w14:textId="77777777" w:rsidR="00000000" w:rsidRDefault="0069655B">
      <w:pPr>
        <w:pStyle w:val="-0"/>
        <w:rPr>
          <w:rFonts w:hint="cs"/>
          <w:rtl/>
        </w:rPr>
      </w:pPr>
      <w:r>
        <w:rPr>
          <w:rFonts w:hint="cs"/>
          <w:rtl/>
        </w:rPr>
        <w:t xml:space="preserve"> </w:t>
      </w:r>
      <w:bookmarkStart w:id="210" w:name="_Toc69694930"/>
      <w:r>
        <w:rPr>
          <w:rFonts w:hint="cs"/>
          <w:rtl/>
        </w:rPr>
        <w:t>(הצעת חבר הכנסת יצחק הרצוג)</w:t>
      </w:r>
      <w:bookmarkEnd w:id="210"/>
    </w:p>
    <w:p w14:paraId="3489AAB4" w14:textId="77777777" w:rsidR="00000000" w:rsidRDefault="0069655B">
      <w:pPr>
        <w:pStyle w:val="a0"/>
        <w:rPr>
          <w:rFonts w:hint="cs"/>
          <w:rtl/>
        </w:rPr>
      </w:pPr>
    </w:p>
    <w:p w14:paraId="20669262" w14:textId="77777777" w:rsidR="00000000" w:rsidRDefault="0069655B">
      <w:pPr>
        <w:pStyle w:val="af1"/>
        <w:rPr>
          <w:rtl/>
        </w:rPr>
      </w:pPr>
      <w:r>
        <w:rPr>
          <w:rtl/>
        </w:rPr>
        <w:t>היו"ר ראובן ריבלין:</w:t>
      </w:r>
    </w:p>
    <w:p w14:paraId="1A0A8F06" w14:textId="77777777" w:rsidR="00000000" w:rsidRDefault="0069655B">
      <w:pPr>
        <w:pStyle w:val="a0"/>
        <w:rPr>
          <w:rtl/>
        </w:rPr>
      </w:pPr>
    </w:p>
    <w:p w14:paraId="221D8F5B" w14:textId="77777777" w:rsidR="00000000" w:rsidRDefault="0069655B">
      <w:pPr>
        <w:pStyle w:val="a0"/>
        <w:rPr>
          <w:rFonts w:hint="cs"/>
          <w:rtl/>
        </w:rPr>
      </w:pPr>
      <w:r>
        <w:rPr>
          <w:rFonts w:hint="cs"/>
          <w:rtl/>
        </w:rPr>
        <w:t>עתה, הצעת חוק פ/1635: הצעת חוק לתיקון פקודת מס הכנסה (הטבות מס למתנדבים), התשס"ד-2004, של</w:t>
      </w:r>
      <w:r>
        <w:rPr>
          <w:rFonts w:hint="cs"/>
          <w:rtl/>
        </w:rPr>
        <w:t xml:space="preserve"> חבר הכנסת יצחק הרצוג.</w:t>
      </w:r>
    </w:p>
    <w:p w14:paraId="6311560C" w14:textId="77777777" w:rsidR="00000000" w:rsidRDefault="0069655B">
      <w:pPr>
        <w:pStyle w:val="a0"/>
        <w:rPr>
          <w:rFonts w:hint="cs"/>
          <w:rtl/>
        </w:rPr>
      </w:pPr>
    </w:p>
    <w:p w14:paraId="2B1EE8D8" w14:textId="77777777" w:rsidR="00000000" w:rsidRDefault="0069655B">
      <w:pPr>
        <w:pStyle w:val="a"/>
        <w:rPr>
          <w:rtl/>
        </w:rPr>
      </w:pPr>
      <w:bookmarkStart w:id="211" w:name="FS000001044T25_02_2004_14_06_22"/>
      <w:bookmarkStart w:id="212" w:name="_Toc69694931"/>
      <w:bookmarkEnd w:id="211"/>
      <w:r>
        <w:rPr>
          <w:rFonts w:hint="eastAsia"/>
          <w:rtl/>
        </w:rPr>
        <w:t>יצחק</w:t>
      </w:r>
      <w:r>
        <w:rPr>
          <w:rtl/>
        </w:rPr>
        <w:t xml:space="preserve"> הרצוג (העבודה-מימד):</w:t>
      </w:r>
      <w:bookmarkEnd w:id="212"/>
    </w:p>
    <w:p w14:paraId="5BD7822E" w14:textId="77777777" w:rsidR="00000000" w:rsidRDefault="0069655B">
      <w:pPr>
        <w:pStyle w:val="a0"/>
        <w:rPr>
          <w:rFonts w:hint="cs"/>
          <w:rtl/>
        </w:rPr>
      </w:pPr>
    </w:p>
    <w:p w14:paraId="75AA0523" w14:textId="77777777" w:rsidR="00000000" w:rsidRDefault="0069655B">
      <w:pPr>
        <w:pStyle w:val="a0"/>
        <w:rPr>
          <w:rFonts w:hint="cs"/>
          <w:rtl/>
        </w:rPr>
      </w:pPr>
      <w:r>
        <w:rPr>
          <w:rFonts w:hint="cs"/>
          <w:rtl/>
        </w:rPr>
        <w:t xml:space="preserve">אדוני היושב-ראש, חברות וחברי הכנסת, הצעת החוק שלי עוסקת ברוח ההתנדבות בעם ישראל. </w:t>
      </w:r>
    </w:p>
    <w:p w14:paraId="1693F52C" w14:textId="77777777" w:rsidR="00000000" w:rsidRDefault="0069655B">
      <w:pPr>
        <w:pStyle w:val="a0"/>
        <w:rPr>
          <w:rFonts w:hint="cs"/>
          <w:rtl/>
        </w:rPr>
      </w:pPr>
    </w:p>
    <w:p w14:paraId="45314A5D" w14:textId="77777777" w:rsidR="00000000" w:rsidRDefault="0069655B">
      <w:pPr>
        <w:pStyle w:val="a0"/>
        <w:rPr>
          <w:rFonts w:hint="cs"/>
          <w:rtl/>
        </w:rPr>
      </w:pPr>
      <w:r>
        <w:rPr>
          <w:rFonts w:hint="cs"/>
          <w:rtl/>
        </w:rPr>
        <w:t xml:space="preserve">כולנו מכירים הרבה מאוד ארגונים מתנדבים, שבהם כל נושא הפעלת המתנדבים והצורך לאפשר למתנדבים לתפקד באווירה נוחה הוא קריטי. </w:t>
      </w:r>
    </w:p>
    <w:p w14:paraId="0EFEA02A" w14:textId="77777777" w:rsidR="00000000" w:rsidRDefault="0069655B">
      <w:pPr>
        <w:pStyle w:val="a0"/>
        <w:rPr>
          <w:rFonts w:hint="cs"/>
          <w:rtl/>
        </w:rPr>
      </w:pPr>
    </w:p>
    <w:p w14:paraId="59531E95" w14:textId="77777777" w:rsidR="00000000" w:rsidRDefault="0069655B">
      <w:pPr>
        <w:pStyle w:val="a0"/>
        <w:rPr>
          <w:rFonts w:hint="cs"/>
          <w:rtl/>
        </w:rPr>
      </w:pPr>
      <w:r>
        <w:rPr>
          <w:rFonts w:hint="cs"/>
          <w:rtl/>
        </w:rPr>
        <w:t>לפני למעלה מעשר שנים הקימה נציבות מס הכנסה ועדה בראשות מיכל מודעי, שהשתתפו בה נציגים של כל המגזרים, לרבות מס הכנסה, משרד העבודה והרווחה והאחרים. הוועדה המליצה המלצות שונות ומגוונות, ב-1994, לגבי התנאים שמשולמים למתנדבים וסוגי ההוצאות ואופן הבקרה עליהם. מהה</w:t>
      </w:r>
      <w:r>
        <w:rPr>
          <w:rFonts w:hint="cs"/>
          <w:rtl/>
        </w:rPr>
        <w:t>מלצות ניתן להסיק את החשיבות שבהסדרת היבטי המס של המפעל ההתנדבותי בישראל. בחלוף השנים גבר הצורך בהסדרת הנושא ובמניעת עוול חמור למתנדבים שמשקיעים יום ולילה, ממיטב זמנם, ומחויבים במס על ארוחות, שיחות טלפון והוצאות זוטרות שהוצאו על-ידם במהלך ההתנדבות.</w:t>
      </w:r>
    </w:p>
    <w:p w14:paraId="64C9243A" w14:textId="77777777" w:rsidR="00000000" w:rsidRDefault="0069655B">
      <w:pPr>
        <w:pStyle w:val="a0"/>
        <w:rPr>
          <w:rFonts w:hint="cs"/>
          <w:rtl/>
        </w:rPr>
      </w:pPr>
    </w:p>
    <w:p w14:paraId="137FA6B4" w14:textId="77777777" w:rsidR="00000000" w:rsidRDefault="0069655B">
      <w:pPr>
        <w:pStyle w:val="a0"/>
        <w:rPr>
          <w:rFonts w:hint="cs"/>
          <w:rtl/>
        </w:rPr>
      </w:pPr>
      <w:r>
        <w:rPr>
          <w:rFonts w:hint="cs"/>
          <w:rtl/>
        </w:rPr>
        <w:t>התברכנו</w:t>
      </w:r>
      <w:r>
        <w:rPr>
          <w:rFonts w:hint="cs"/>
          <w:rtl/>
        </w:rPr>
        <w:t xml:space="preserve"> במדינה בצבא אדיר של מתנדבים מכל מגזרי החברה הישראלית ומכל הרבדים. אנחנו צריכים לפעול לכך שאנשים שאינם חוסכים עמל, זמן וטרחה, יוכלו להמשיך לסייע לקהילה בצורה מסודרת. הדבר בא לידי ביטוי בפעילות אדירה של ארגוני מתנדבים שמעניקים היום שירותים לאזרחים הרבה מעל </w:t>
      </w:r>
      <w:r>
        <w:rPr>
          <w:rFonts w:hint="cs"/>
          <w:rtl/>
        </w:rPr>
        <w:t>ומעבר למה שהמדינה מסוגלת או יכולה כממשלה מסורבלת וכבדה. לכן אני מציע כאן הטבות מס מסוימות שמאפשרות, בעצם, הכרה בהוצאות עודפות למוסדות, וכמובן הטבות מס עבור דברים שכרוכים בהוצאה כספית לא מבוטלת למתנדבים, כמו הוצאות טלפון ונסיעות.</w:t>
      </w:r>
    </w:p>
    <w:p w14:paraId="232B14DE" w14:textId="77777777" w:rsidR="00000000" w:rsidRDefault="0069655B">
      <w:pPr>
        <w:pStyle w:val="a0"/>
        <w:rPr>
          <w:rFonts w:hint="cs"/>
          <w:rtl/>
        </w:rPr>
      </w:pPr>
    </w:p>
    <w:p w14:paraId="46CC5B72" w14:textId="77777777" w:rsidR="00000000" w:rsidRDefault="0069655B">
      <w:pPr>
        <w:pStyle w:val="a0"/>
        <w:rPr>
          <w:rFonts w:hint="cs"/>
          <w:rtl/>
        </w:rPr>
      </w:pPr>
      <w:r>
        <w:rPr>
          <w:rFonts w:hint="cs"/>
          <w:rtl/>
        </w:rPr>
        <w:t>הדבר עולה בקנה אחד עם הורד</w:t>
      </w:r>
      <w:r>
        <w:rPr>
          <w:rFonts w:hint="cs"/>
          <w:rtl/>
        </w:rPr>
        <w:t xml:space="preserve">ת נטל המס מצד אחד, ועם עידוד המגזרים החשובים באמת בחברה הישראלית מצד שני. </w:t>
      </w:r>
    </w:p>
    <w:p w14:paraId="28DCF33E" w14:textId="77777777" w:rsidR="00000000" w:rsidRDefault="0069655B">
      <w:pPr>
        <w:pStyle w:val="a0"/>
        <w:rPr>
          <w:rFonts w:hint="cs"/>
          <w:rtl/>
        </w:rPr>
      </w:pPr>
    </w:p>
    <w:p w14:paraId="3F6C484C" w14:textId="77777777" w:rsidR="00000000" w:rsidRDefault="0069655B">
      <w:pPr>
        <w:pStyle w:val="a0"/>
        <w:rPr>
          <w:rFonts w:hint="cs"/>
          <w:rtl/>
        </w:rPr>
      </w:pPr>
      <w:r>
        <w:rPr>
          <w:rFonts w:hint="cs"/>
          <w:rtl/>
        </w:rPr>
        <w:t>אני מבקש מהכנסת לאשר את הצעת החוק הזאת.</w:t>
      </w:r>
    </w:p>
    <w:p w14:paraId="381E5CFB" w14:textId="77777777" w:rsidR="00000000" w:rsidRDefault="0069655B">
      <w:pPr>
        <w:pStyle w:val="a0"/>
        <w:rPr>
          <w:rFonts w:hint="cs"/>
          <w:rtl/>
        </w:rPr>
      </w:pPr>
    </w:p>
    <w:p w14:paraId="7FE1ED0F" w14:textId="77777777" w:rsidR="00000000" w:rsidRDefault="0069655B">
      <w:pPr>
        <w:pStyle w:val="af1"/>
        <w:rPr>
          <w:rtl/>
        </w:rPr>
      </w:pPr>
      <w:r>
        <w:rPr>
          <w:rtl/>
        </w:rPr>
        <w:t>היו"ר ראובן ריבלין:</w:t>
      </w:r>
    </w:p>
    <w:p w14:paraId="19505D86" w14:textId="77777777" w:rsidR="00000000" w:rsidRDefault="0069655B">
      <w:pPr>
        <w:pStyle w:val="a0"/>
        <w:rPr>
          <w:rtl/>
        </w:rPr>
      </w:pPr>
    </w:p>
    <w:p w14:paraId="3B20A7EF" w14:textId="77777777" w:rsidR="00000000" w:rsidRDefault="0069655B">
      <w:pPr>
        <w:pStyle w:val="a0"/>
        <w:rPr>
          <w:rFonts w:hint="cs"/>
          <w:rtl/>
        </w:rPr>
      </w:pPr>
      <w:r>
        <w:rPr>
          <w:rFonts w:hint="cs"/>
          <w:rtl/>
        </w:rPr>
        <w:t>תודה.  ישיב השר מאיר שטרית.</w:t>
      </w:r>
    </w:p>
    <w:p w14:paraId="6ED755E3" w14:textId="77777777" w:rsidR="00000000" w:rsidRDefault="0069655B">
      <w:pPr>
        <w:pStyle w:val="a"/>
        <w:rPr>
          <w:rtl/>
        </w:rPr>
      </w:pPr>
      <w:bookmarkStart w:id="213" w:name="FS000000478T25_02_2004_14_10_31"/>
      <w:bookmarkEnd w:id="213"/>
    </w:p>
    <w:p w14:paraId="5606CC0A" w14:textId="77777777" w:rsidR="00000000" w:rsidRDefault="0069655B">
      <w:pPr>
        <w:pStyle w:val="a"/>
        <w:rPr>
          <w:rtl/>
        </w:rPr>
      </w:pPr>
      <w:bookmarkStart w:id="214" w:name="_Toc69694932"/>
      <w:r>
        <w:rPr>
          <w:rFonts w:hint="eastAsia"/>
          <w:rtl/>
        </w:rPr>
        <w:t>השר</w:t>
      </w:r>
      <w:r>
        <w:rPr>
          <w:rtl/>
        </w:rPr>
        <w:t xml:space="preserve"> מאיר שטרית:</w:t>
      </w:r>
      <w:bookmarkEnd w:id="214"/>
    </w:p>
    <w:p w14:paraId="5DCE8F19" w14:textId="77777777" w:rsidR="00000000" w:rsidRDefault="0069655B">
      <w:pPr>
        <w:pStyle w:val="a0"/>
        <w:rPr>
          <w:rFonts w:hint="cs"/>
          <w:rtl/>
        </w:rPr>
      </w:pPr>
    </w:p>
    <w:p w14:paraId="58548866" w14:textId="77777777" w:rsidR="00000000" w:rsidRDefault="0069655B">
      <w:pPr>
        <w:pStyle w:val="a0"/>
        <w:rPr>
          <w:rFonts w:hint="cs"/>
          <w:rtl/>
        </w:rPr>
      </w:pPr>
      <w:r>
        <w:rPr>
          <w:rFonts w:hint="cs"/>
          <w:rtl/>
        </w:rPr>
        <w:t xml:space="preserve">אדוני היושב-ראש, רבותי חברי הכנסת, הממשלה מתנגדת להצעת החוק הזאת. </w:t>
      </w:r>
    </w:p>
    <w:p w14:paraId="3E01947C" w14:textId="77777777" w:rsidR="00000000" w:rsidRDefault="0069655B">
      <w:pPr>
        <w:pStyle w:val="a0"/>
        <w:rPr>
          <w:rFonts w:hint="cs"/>
          <w:rtl/>
        </w:rPr>
      </w:pPr>
    </w:p>
    <w:p w14:paraId="5DAA344F" w14:textId="77777777" w:rsidR="00000000" w:rsidRDefault="0069655B">
      <w:pPr>
        <w:pStyle w:val="a0"/>
        <w:rPr>
          <w:rFonts w:hint="cs"/>
          <w:rtl/>
        </w:rPr>
      </w:pPr>
      <w:r>
        <w:rPr>
          <w:rFonts w:hint="cs"/>
          <w:rtl/>
        </w:rPr>
        <w:t>האמת</w:t>
      </w:r>
      <w:r>
        <w:rPr>
          <w:rFonts w:hint="cs"/>
          <w:rtl/>
        </w:rPr>
        <w:t xml:space="preserve"> היא שקשה לי להבין את ההיגיון שבהצעה, שהרי יש חשש להשלכות רוחב על מתן הטבות לגופים ופעילויות תמיכה נוספות. תמרוץ למתנדבים במידת הצורך צריך שייעשה בתקצוב ישיר, ולא בצורה הזאת. </w:t>
      </w:r>
    </w:p>
    <w:p w14:paraId="65A59DAD" w14:textId="77777777" w:rsidR="00000000" w:rsidRDefault="0069655B">
      <w:pPr>
        <w:pStyle w:val="a0"/>
        <w:rPr>
          <w:rFonts w:hint="cs"/>
          <w:rtl/>
        </w:rPr>
      </w:pPr>
    </w:p>
    <w:p w14:paraId="1D9EF408" w14:textId="77777777" w:rsidR="00000000" w:rsidRDefault="0069655B">
      <w:pPr>
        <w:pStyle w:val="a0"/>
        <w:rPr>
          <w:rFonts w:hint="cs"/>
          <w:rtl/>
        </w:rPr>
      </w:pPr>
      <w:r>
        <w:rPr>
          <w:rFonts w:hint="cs"/>
          <w:rtl/>
        </w:rPr>
        <w:t>חבר הכנסת הרצוג, למשל החוק מציע שאנחנו נכיר בהוצאות המתנדב על המתנות שהוא קונה.</w:t>
      </w:r>
      <w:r>
        <w:rPr>
          <w:rFonts w:hint="cs"/>
          <w:rtl/>
        </w:rPr>
        <w:t xml:space="preserve"> מה הקשר בין זה לבין ההתנדבות שלו? אני צריך להכיר במתנות שהוא קונה? בכלל לא הבנתי מה הקשר של זה לחוק. </w:t>
      </w:r>
    </w:p>
    <w:p w14:paraId="760485E2" w14:textId="77777777" w:rsidR="00000000" w:rsidRDefault="0069655B">
      <w:pPr>
        <w:pStyle w:val="a0"/>
        <w:rPr>
          <w:rFonts w:hint="cs"/>
          <w:rtl/>
        </w:rPr>
      </w:pPr>
    </w:p>
    <w:p w14:paraId="26912B09" w14:textId="77777777" w:rsidR="00000000" w:rsidRDefault="0069655B">
      <w:pPr>
        <w:pStyle w:val="a0"/>
        <w:rPr>
          <w:rFonts w:hint="cs"/>
          <w:rtl/>
        </w:rPr>
      </w:pPr>
      <w:r>
        <w:rPr>
          <w:rFonts w:hint="cs"/>
          <w:rtl/>
        </w:rPr>
        <w:t>מדובר על כך שנכיר בהוצאות הנסיעה שלו או בהוצאות האירוח שלו או בכל הוצאה אחרת. אם נכיר בזה, עלות החוק הזה היא מאות מיליוני שקלים בשנה. לכן, אי-אפשר להעלו</w:t>
      </w:r>
      <w:r>
        <w:rPr>
          <w:rFonts w:hint="cs"/>
          <w:rtl/>
        </w:rPr>
        <w:t xml:space="preserve">ת זאת על הדעת. הרי היום יש עשרות אלפי מתנדבים בארגונים הוולונטריים למיניהם, ואף אחד מהם לא בא וביקש אף פעם הכרה. </w:t>
      </w:r>
    </w:p>
    <w:p w14:paraId="2A2CBC88" w14:textId="77777777" w:rsidR="00000000" w:rsidRDefault="0069655B">
      <w:pPr>
        <w:pStyle w:val="a0"/>
        <w:rPr>
          <w:rFonts w:hint="cs"/>
          <w:rtl/>
        </w:rPr>
      </w:pPr>
    </w:p>
    <w:p w14:paraId="11497318" w14:textId="77777777" w:rsidR="00000000" w:rsidRDefault="0069655B">
      <w:pPr>
        <w:pStyle w:val="a0"/>
        <w:rPr>
          <w:rFonts w:hint="cs"/>
          <w:rtl/>
        </w:rPr>
      </w:pPr>
      <w:r>
        <w:rPr>
          <w:rFonts w:hint="cs"/>
          <w:rtl/>
        </w:rPr>
        <w:t>צריך לזכור שלגופים הוולונטריים הללו כבר יש הכרה אחת: על-פי חוק מס הכנסה, אדם שתורם עד 2 מיליוני שקל משכרו, בתנאי שזה לא יותר מ-5% מהכנסתו, מק</w:t>
      </w:r>
      <w:r>
        <w:rPr>
          <w:rFonts w:hint="cs"/>
          <w:rtl/>
        </w:rPr>
        <w:t>בל הכרה כהוצאה מוכרת על כל התרומה לגוף המתנדב. במלים אחרות, הרי המדינה הכירה בצורך בקיומם של הארגונים הוולונטריים, ומשום כך היא מסכימה להפחית ממס ההכנסה של התורמים לאותם ארגונים - להכיר בזה כהוצאה, ובכך לתת כלים בידי הארגונים המתנדבים להפעיל מתנדבים, לתת ל</w:t>
      </w:r>
      <w:r>
        <w:rPr>
          <w:rFonts w:hint="cs"/>
          <w:rtl/>
        </w:rPr>
        <w:t>הם את ייעודם, לתת להם מזון אם צריך או כיבוד ולהסיע אותם.</w:t>
      </w:r>
    </w:p>
    <w:p w14:paraId="49D11059" w14:textId="77777777" w:rsidR="00000000" w:rsidRDefault="0069655B">
      <w:pPr>
        <w:pStyle w:val="a0"/>
        <w:rPr>
          <w:rFonts w:hint="cs"/>
          <w:rtl/>
        </w:rPr>
      </w:pPr>
    </w:p>
    <w:p w14:paraId="746CFBBF" w14:textId="77777777" w:rsidR="00000000" w:rsidRDefault="0069655B">
      <w:pPr>
        <w:pStyle w:val="a0"/>
        <w:rPr>
          <w:rFonts w:hint="cs"/>
          <w:rtl/>
        </w:rPr>
      </w:pPr>
      <w:r>
        <w:rPr>
          <w:rFonts w:hint="cs"/>
          <w:rtl/>
        </w:rPr>
        <w:t>אתה מציע הצעה מאוד מרחיקה לכת. אתה מציע שהמדינה תכיר בהוצאות הנסיעה שלהם למקום העבודה וממנו, בהוצאות המתנות שלהם ובהוצאות הכיבוד שלהם באותו מקום. אני חושב שצריך גם לציין שנציבת מס הכנסה ערה לבעייתיו</w:t>
      </w:r>
      <w:r>
        <w:rPr>
          <w:rFonts w:hint="cs"/>
          <w:rtl/>
        </w:rPr>
        <w:t>ת הטמונה במיסוי החזר הוצאותיו של המתנדב. אנחנו לא מתעלמים מזה. לשם טיפול בנושא, נוסחו תקנות מס הכנסה (ניכוי הוצאות מסוימות של מתנדב ושל מוסד ציבורי), התשס"ד-2004. התקנות נמצאות בשלב מתקדם של הכנה. על-פי התקנות הללו שיובאו לאישור, כל ההוצאות שהוציא מתנדב לצ</w:t>
      </w:r>
      <w:r>
        <w:rPr>
          <w:rFonts w:hint="cs"/>
          <w:rtl/>
        </w:rPr>
        <w:t>ורך התנדבותו יוכרו לו לצורכי מס. המגבלה תבוא לידי ביטוי בחבות המס של המוסד הציבורי, כך שלא כל ההוצאות שיהיו למתנדבים יוכרו במס, וחלקן ייחשבו להוצאות עודפות במס הכנסה. זה יוצר מגבלה ראויה, במה כן מכירים ובמה לא מכירים.</w:t>
      </w:r>
    </w:p>
    <w:p w14:paraId="1402D14A" w14:textId="77777777" w:rsidR="00000000" w:rsidRDefault="0069655B">
      <w:pPr>
        <w:pStyle w:val="a0"/>
        <w:rPr>
          <w:rFonts w:hint="cs"/>
          <w:rtl/>
        </w:rPr>
      </w:pPr>
    </w:p>
    <w:p w14:paraId="4B23C3F2" w14:textId="77777777" w:rsidR="00000000" w:rsidRDefault="0069655B">
      <w:pPr>
        <w:pStyle w:val="a0"/>
        <w:rPr>
          <w:rFonts w:hint="cs"/>
          <w:rtl/>
        </w:rPr>
      </w:pPr>
      <w:r>
        <w:rPr>
          <w:rFonts w:hint="cs"/>
          <w:rtl/>
        </w:rPr>
        <w:t xml:space="preserve">אתה מציע פה הצעה מאוד גורפת, שעלותה, </w:t>
      </w:r>
      <w:r>
        <w:rPr>
          <w:rFonts w:hint="cs"/>
          <w:rtl/>
        </w:rPr>
        <w:t>כאמור, גדולה מאוד מאוד. לכן, לא נוכל להסכים לה. אני מציע להסיר אותה מסדר-היום.</w:t>
      </w:r>
    </w:p>
    <w:p w14:paraId="3621005E" w14:textId="77777777" w:rsidR="00000000" w:rsidRDefault="0069655B">
      <w:pPr>
        <w:pStyle w:val="a0"/>
        <w:rPr>
          <w:rFonts w:hint="cs"/>
          <w:rtl/>
        </w:rPr>
      </w:pPr>
    </w:p>
    <w:p w14:paraId="2B17EDBE" w14:textId="77777777" w:rsidR="00000000" w:rsidRDefault="0069655B">
      <w:pPr>
        <w:pStyle w:val="af1"/>
        <w:rPr>
          <w:rtl/>
        </w:rPr>
      </w:pPr>
      <w:r>
        <w:rPr>
          <w:rtl/>
        </w:rPr>
        <w:t>היו"ר ראובן ריבלין:</w:t>
      </w:r>
    </w:p>
    <w:p w14:paraId="50085276" w14:textId="77777777" w:rsidR="00000000" w:rsidRDefault="0069655B">
      <w:pPr>
        <w:pStyle w:val="a0"/>
        <w:rPr>
          <w:rtl/>
        </w:rPr>
      </w:pPr>
    </w:p>
    <w:p w14:paraId="6A505ACC" w14:textId="77777777" w:rsidR="00000000" w:rsidRDefault="0069655B">
      <w:pPr>
        <w:pStyle w:val="a0"/>
        <w:rPr>
          <w:rFonts w:hint="cs"/>
          <w:rtl/>
        </w:rPr>
      </w:pPr>
      <w:r>
        <w:rPr>
          <w:rFonts w:hint="cs"/>
          <w:rtl/>
        </w:rPr>
        <w:t>תודה. חבר הכנסת הרצוג, לאדוני זכות התשובה - חמש דקות.</w:t>
      </w:r>
    </w:p>
    <w:p w14:paraId="27B82D76" w14:textId="77777777" w:rsidR="00000000" w:rsidRDefault="0069655B">
      <w:pPr>
        <w:pStyle w:val="af0"/>
        <w:rPr>
          <w:rtl/>
        </w:rPr>
      </w:pPr>
    </w:p>
    <w:p w14:paraId="5FB4CA2D" w14:textId="77777777" w:rsidR="00000000" w:rsidRDefault="0069655B">
      <w:pPr>
        <w:pStyle w:val="af0"/>
        <w:rPr>
          <w:rtl/>
        </w:rPr>
      </w:pPr>
      <w:bookmarkStart w:id="215" w:name="FS000001044T25_02_2004_14_17_49"/>
      <w:bookmarkStart w:id="216" w:name="FS000000521T25_02_2004_14_18_26"/>
      <w:bookmarkEnd w:id="215"/>
      <w:bookmarkEnd w:id="216"/>
      <w:r>
        <w:rPr>
          <w:rtl/>
        </w:rPr>
        <w:t>שר הרווחה זבולון אורלב:</w:t>
      </w:r>
    </w:p>
    <w:p w14:paraId="35BD1709" w14:textId="77777777" w:rsidR="00000000" w:rsidRDefault="0069655B">
      <w:pPr>
        <w:pStyle w:val="a0"/>
        <w:rPr>
          <w:rFonts w:hint="cs"/>
          <w:rtl/>
        </w:rPr>
      </w:pPr>
    </w:p>
    <w:p w14:paraId="32298352" w14:textId="77777777" w:rsidR="00000000" w:rsidRDefault="0069655B">
      <w:pPr>
        <w:pStyle w:val="a0"/>
        <w:rPr>
          <w:rFonts w:hint="cs"/>
          <w:rtl/>
        </w:rPr>
      </w:pPr>
      <w:r>
        <w:rPr>
          <w:rFonts w:hint="cs"/>
          <w:rtl/>
        </w:rPr>
        <w:t>לא צריך חמש דקות.</w:t>
      </w:r>
    </w:p>
    <w:p w14:paraId="7D9FAC77" w14:textId="77777777" w:rsidR="00000000" w:rsidRDefault="0069655B">
      <w:pPr>
        <w:pStyle w:val="a"/>
        <w:rPr>
          <w:rFonts w:hint="cs"/>
          <w:rtl/>
        </w:rPr>
      </w:pPr>
    </w:p>
    <w:p w14:paraId="71A83C9A" w14:textId="77777777" w:rsidR="00000000" w:rsidRDefault="0069655B">
      <w:pPr>
        <w:pStyle w:val="a"/>
        <w:rPr>
          <w:rtl/>
        </w:rPr>
      </w:pPr>
      <w:bookmarkStart w:id="217" w:name="_Toc69694933"/>
      <w:r>
        <w:rPr>
          <w:rtl/>
        </w:rPr>
        <w:t>יצחק הרצוג (העבודה-מימד):</w:t>
      </w:r>
      <w:bookmarkEnd w:id="217"/>
    </w:p>
    <w:p w14:paraId="5E29C506" w14:textId="77777777" w:rsidR="00000000" w:rsidRDefault="0069655B">
      <w:pPr>
        <w:pStyle w:val="a0"/>
        <w:rPr>
          <w:rFonts w:hint="cs"/>
          <w:rtl/>
        </w:rPr>
      </w:pPr>
    </w:p>
    <w:p w14:paraId="0378525F" w14:textId="77777777" w:rsidR="00000000" w:rsidRDefault="0069655B">
      <w:pPr>
        <w:pStyle w:val="a0"/>
        <w:rPr>
          <w:rFonts w:hint="cs"/>
          <w:rtl/>
        </w:rPr>
      </w:pPr>
      <w:r>
        <w:rPr>
          <w:rFonts w:hint="cs"/>
          <w:rtl/>
        </w:rPr>
        <w:t>אהיה קצר מאוד, אף שאדוני שר ה</w:t>
      </w:r>
      <w:r>
        <w:rPr>
          <w:rFonts w:hint="cs"/>
          <w:rtl/>
        </w:rPr>
        <w:t>רווחה, הייתי מציע, בתור אחד שמבקר כל היום בארגוני מתנדבים, לשקול בצורה רצינית את החוק הזה, מכיוון שהוא נולד בוועדה ציבורית מוסכמת שנציבות מס הכנסה עצמה הקימה אותה. הנציבות אישרה, כמו שעכשיו אמרתם, להתקין תקנות בנושא הזה, כלומר היא מבינה את הבעייתיות. אני ג</w:t>
      </w:r>
      <w:r>
        <w:rPr>
          <w:rFonts w:hint="cs"/>
          <w:rtl/>
        </w:rPr>
        <w:t xml:space="preserve">ם מוכן לנהל משא-ומתן עם המדינה על דברים שלא מקובלים עליה. אבל, אין שום סיבה בעולם שמליאת הכנסת לא תאותת למתנדבים בישראל שהיא תומכת בכל לב במה שהם עושים. </w:t>
      </w:r>
    </w:p>
    <w:p w14:paraId="39FCBC29" w14:textId="77777777" w:rsidR="00000000" w:rsidRDefault="0069655B">
      <w:pPr>
        <w:pStyle w:val="a0"/>
        <w:rPr>
          <w:rFonts w:hint="cs"/>
          <w:rtl/>
        </w:rPr>
      </w:pPr>
    </w:p>
    <w:p w14:paraId="2FCB4CD5" w14:textId="77777777" w:rsidR="00000000" w:rsidRDefault="0069655B">
      <w:pPr>
        <w:pStyle w:val="a0"/>
        <w:rPr>
          <w:rFonts w:hint="cs"/>
          <w:rtl/>
        </w:rPr>
      </w:pPr>
      <w:r>
        <w:rPr>
          <w:rFonts w:hint="cs"/>
          <w:rtl/>
        </w:rPr>
        <w:t>אני מבקש מהכנסת לתמוך בהצעת החוק. תודה.</w:t>
      </w:r>
    </w:p>
    <w:p w14:paraId="254F5C59" w14:textId="77777777" w:rsidR="00000000" w:rsidRDefault="0069655B">
      <w:pPr>
        <w:pStyle w:val="a0"/>
        <w:rPr>
          <w:rFonts w:hint="cs"/>
          <w:rtl/>
        </w:rPr>
      </w:pPr>
    </w:p>
    <w:p w14:paraId="70969B6B" w14:textId="77777777" w:rsidR="00000000" w:rsidRDefault="0069655B">
      <w:pPr>
        <w:pStyle w:val="af1"/>
        <w:rPr>
          <w:rtl/>
        </w:rPr>
      </w:pPr>
      <w:r>
        <w:rPr>
          <w:rtl/>
        </w:rPr>
        <w:t>היו"ר ראובן ריבלין:</w:t>
      </w:r>
    </w:p>
    <w:p w14:paraId="5CD556F3" w14:textId="77777777" w:rsidR="00000000" w:rsidRDefault="0069655B">
      <w:pPr>
        <w:pStyle w:val="a0"/>
        <w:rPr>
          <w:rtl/>
        </w:rPr>
      </w:pPr>
    </w:p>
    <w:p w14:paraId="7F758483" w14:textId="77777777" w:rsidR="00000000" w:rsidRDefault="0069655B">
      <w:pPr>
        <w:pStyle w:val="a0"/>
        <w:rPr>
          <w:rFonts w:hint="cs"/>
          <w:rtl/>
        </w:rPr>
      </w:pPr>
      <w:r>
        <w:rPr>
          <w:rFonts w:hint="cs"/>
          <w:rtl/>
        </w:rPr>
        <w:t>תודה לחבר הכנסת הרצוג. תם הדיון. שעת הה</w:t>
      </w:r>
      <w:r>
        <w:rPr>
          <w:rFonts w:hint="cs"/>
          <w:rtl/>
        </w:rPr>
        <w:t>כרעה הגיעה.</w:t>
      </w:r>
    </w:p>
    <w:p w14:paraId="5A69866E" w14:textId="77777777" w:rsidR="00000000" w:rsidRDefault="0069655B">
      <w:pPr>
        <w:pStyle w:val="a0"/>
        <w:rPr>
          <w:rFonts w:hint="cs"/>
          <w:rtl/>
        </w:rPr>
      </w:pPr>
    </w:p>
    <w:p w14:paraId="1D571915" w14:textId="77777777" w:rsidR="00000000" w:rsidRDefault="0069655B">
      <w:pPr>
        <w:pStyle w:val="a0"/>
        <w:rPr>
          <w:rFonts w:hint="cs"/>
          <w:rtl/>
        </w:rPr>
      </w:pPr>
      <w:r>
        <w:rPr>
          <w:rFonts w:hint="cs"/>
          <w:rtl/>
        </w:rPr>
        <w:t>רבותי חברי הכנסת, אנחנו עוברים להצבעה על הצעת חוק לתיקון פקודת מס הכנסה (הטבות מס למתנדבים),  מאת חבר הכנסת יצחק הרצוג. נא להצביע. מי בעד? מי נגד? מי נמנע?</w:t>
      </w:r>
    </w:p>
    <w:p w14:paraId="3169FC6B" w14:textId="77777777" w:rsidR="00000000" w:rsidRDefault="0069655B">
      <w:pPr>
        <w:pStyle w:val="a0"/>
        <w:rPr>
          <w:rFonts w:hint="cs"/>
          <w:rtl/>
        </w:rPr>
      </w:pPr>
    </w:p>
    <w:p w14:paraId="4A055AC7" w14:textId="77777777" w:rsidR="00000000" w:rsidRDefault="0069655B">
      <w:pPr>
        <w:pStyle w:val="ab"/>
        <w:bidi/>
        <w:rPr>
          <w:rFonts w:hint="cs"/>
          <w:rtl/>
        </w:rPr>
      </w:pPr>
      <w:r>
        <w:rPr>
          <w:rFonts w:hint="cs"/>
          <w:rtl/>
        </w:rPr>
        <w:t>הצבעה מס' 12</w:t>
      </w:r>
    </w:p>
    <w:p w14:paraId="4A787030" w14:textId="77777777" w:rsidR="00000000" w:rsidRDefault="0069655B">
      <w:pPr>
        <w:pStyle w:val="a0"/>
        <w:rPr>
          <w:rFonts w:hint="cs"/>
          <w:rtl/>
        </w:rPr>
      </w:pPr>
    </w:p>
    <w:p w14:paraId="0974D0DC" w14:textId="77777777" w:rsidR="00000000" w:rsidRDefault="0069655B">
      <w:pPr>
        <w:pStyle w:val="ac"/>
        <w:bidi/>
        <w:rPr>
          <w:rFonts w:hint="cs"/>
          <w:rtl/>
        </w:rPr>
      </w:pPr>
      <w:r>
        <w:rPr>
          <w:rFonts w:hint="cs"/>
          <w:rtl/>
        </w:rPr>
        <w:t>בעד ההצעה להעביר את הצעת החוק לדיון מוקדם - 32</w:t>
      </w:r>
    </w:p>
    <w:p w14:paraId="617D3F38" w14:textId="77777777" w:rsidR="00000000" w:rsidRDefault="0069655B">
      <w:pPr>
        <w:pStyle w:val="ac"/>
        <w:bidi/>
        <w:rPr>
          <w:rFonts w:hint="cs"/>
          <w:rtl/>
        </w:rPr>
      </w:pPr>
      <w:r>
        <w:rPr>
          <w:rFonts w:hint="cs"/>
          <w:rtl/>
        </w:rPr>
        <w:t>בעד ההצעה להסיר מסדר-היום</w:t>
      </w:r>
      <w:r>
        <w:rPr>
          <w:rFonts w:hint="cs"/>
          <w:rtl/>
        </w:rPr>
        <w:t xml:space="preserve"> את הצעת החוק - 44</w:t>
      </w:r>
    </w:p>
    <w:p w14:paraId="1CEF2322" w14:textId="77777777" w:rsidR="00000000" w:rsidRDefault="0069655B">
      <w:pPr>
        <w:pStyle w:val="ac"/>
        <w:bidi/>
        <w:rPr>
          <w:rFonts w:hint="cs"/>
          <w:rtl/>
        </w:rPr>
      </w:pPr>
      <w:r>
        <w:rPr>
          <w:rFonts w:hint="cs"/>
          <w:rtl/>
        </w:rPr>
        <w:t>נמנעים - 1</w:t>
      </w:r>
    </w:p>
    <w:p w14:paraId="1D239663" w14:textId="77777777" w:rsidR="00000000" w:rsidRDefault="0069655B">
      <w:pPr>
        <w:pStyle w:val="ad"/>
        <w:bidi/>
        <w:rPr>
          <w:rFonts w:hint="cs"/>
          <w:rtl/>
        </w:rPr>
      </w:pPr>
      <w:r>
        <w:rPr>
          <w:rFonts w:hint="cs"/>
          <w:rtl/>
        </w:rPr>
        <w:t xml:space="preserve">ההצעה להסיר מסדר-היום את הצעת חוק לתיקון פקודת מס הכנסה (הטבות מס למתנדבים), </w:t>
      </w:r>
      <w:r>
        <w:rPr>
          <w:rtl/>
        </w:rPr>
        <w:br/>
      </w:r>
      <w:r>
        <w:rPr>
          <w:rFonts w:hint="cs"/>
          <w:rtl/>
        </w:rPr>
        <w:t>התשס"ד-2003, נתקבלה.</w:t>
      </w:r>
    </w:p>
    <w:p w14:paraId="794D0EEE" w14:textId="77777777" w:rsidR="00000000" w:rsidRDefault="0069655B">
      <w:pPr>
        <w:pStyle w:val="a0"/>
        <w:rPr>
          <w:rFonts w:hint="cs"/>
          <w:rtl/>
        </w:rPr>
      </w:pPr>
    </w:p>
    <w:p w14:paraId="1C42BECB" w14:textId="77777777" w:rsidR="00000000" w:rsidRDefault="0069655B">
      <w:pPr>
        <w:pStyle w:val="af1"/>
        <w:rPr>
          <w:rtl/>
        </w:rPr>
      </w:pPr>
      <w:r>
        <w:rPr>
          <w:rtl/>
        </w:rPr>
        <w:t>היו"ר ראובן ריבלין:</w:t>
      </w:r>
    </w:p>
    <w:p w14:paraId="479E2ED0" w14:textId="77777777" w:rsidR="00000000" w:rsidRDefault="0069655B">
      <w:pPr>
        <w:pStyle w:val="a0"/>
        <w:rPr>
          <w:rtl/>
        </w:rPr>
      </w:pPr>
    </w:p>
    <w:p w14:paraId="1A76BCD4" w14:textId="77777777" w:rsidR="00000000" w:rsidRDefault="0069655B">
      <w:pPr>
        <w:pStyle w:val="a0"/>
        <w:rPr>
          <w:rFonts w:hint="cs"/>
          <w:rtl/>
        </w:rPr>
      </w:pPr>
      <w:r>
        <w:rPr>
          <w:rFonts w:hint="cs"/>
          <w:rtl/>
        </w:rPr>
        <w:t>נעמי, הצבעתך לא נקלטה.</w:t>
      </w:r>
    </w:p>
    <w:p w14:paraId="5836CDA2" w14:textId="77777777" w:rsidR="00000000" w:rsidRDefault="0069655B">
      <w:pPr>
        <w:pStyle w:val="a0"/>
        <w:rPr>
          <w:rFonts w:hint="cs"/>
          <w:rtl/>
        </w:rPr>
      </w:pPr>
    </w:p>
    <w:p w14:paraId="497B97AB" w14:textId="77777777" w:rsidR="00000000" w:rsidRDefault="0069655B">
      <w:pPr>
        <w:pStyle w:val="a0"/>
        <w:rPr>
          <w:rFonts w:hint="cs"/>
          <w:rtl/>
        </w:rPr>
      </w:pPr>
      <w:r>
        <w:rPr>
          <w:rFonts w:hint="cs"/>
          <w:rtl/>
        </w:rPr>
        <w:t>נגד - 44, בעד - 32 ונמנע אחד. אני קובע שהצעת החוק לא נתקבלה.</w:t>
      </w:r>
    </w:p>
    <w:p w14:paraId="25765077" w14:textId="77777777" w:rsidR="00000000" w:rsidRDefault="0069655B">
      <w:pPr>
        <w:pStyle w:val="a2"/>
        <w:rPr>
          <w:rFonts w:hint="cs"/>
          <w:rtl/>
        </w:rPr>
      </w:pPr>
    </w:p>
    <w:p w14:paraId="46F9BACC" w14:textId="77777777" w:rsidR="00000000" w:rsidRDefault="0069655B">
      <w:pPr>
        <w:pStyle w:val="a0"/>
        <w:rPr>
          <w:rFonts w:hint="cs"/>
          <w:rtl/>
        </w:rPr>
      </w:pPr>
    </w:p>
    <w:p w14:paraId="75800E94" w14:textId="77777777" w:rsidR="00000000" w:rsidRDefault="0069655B">
      <w:pPr>
        <w:pStyle w:val="a2"/>
        <w:rPr>
          <w:rFonts w:hint="cs"/>
          <w:rtl/>
        </w:rPr>
      </w:pPr>
      <w:bookmarkStart w:id="218" w:name="CS23078FI0023078T25_02_2004_14_24_15"/>
      <w:bookmarkStart w:id="219" w:name="_Toc69694934"/>
      <w:bookmarkEnd w:id="218"/>
      <w:r>
        <w:rPr>
          <w:rtl/>
        </w:rPr>
        <w:t>הצעת חוק הגבלת שכר</w:t>
      </w:r>
      <w:r>
        <w:rPr>
          <w:rtl/>
        </w:rPr>
        <w:t xml:space="preserve"> בגופים נתמכים, התשס"ד-2004</w:t>
      </w:r>
      <w:bookmarkEnd w:id="219"/>
      <w:r>
        <w:rPr>
          <w:rtl/>
        </w:rPr>
        <w:t xml:space="preserve"> </w:t>
      </w:r>
    </w:p>
    <w:p w14:paraId="4CBC483D" w14:textId="77777777" w:rsidR="00000000" w:rsidRDefault="0069655B">
      <w:pPr>
        <w:pStyle w:val="a0"/>
        <w:ind w:firstLine="0"/>
        <w:rPr>
          <w:rFonts w:hint="cs"/>
          <w:rtl/>
        </w:rPr>
      </w:pPr>
      <w:r>
        <w:rPr>
          <w:rtl/>
        </w:rPr>
        <w:t>[נספחות.]</w:t>
      </w:r>
    </w:p>
    <w:p w14:paraId="6E2C2B64" w14:textId="77777777" w:rsidR="00000000" w:rsidRDefault="0069655B">
      <w:pPr>
        <w:pStyle w:val="-0"/>
        <w:rPr>
          <w:rFonts w:hint="cs"/>
          <w:rtl/>
        </w:rPr>
      </w:pPr>
      <w:bookmarkStart w:id="220" w:name="_Toc69694935"/>
      <w:r>
        <w:rPr>
          <w:rFonts w:hint="cs"/>
          <w:rtl/>
        </w:rPr>
        <w:t xml:space="preserve">(הצעת חבר הכנסת ניסן </w:t>
      </w:r>
      <w:r>
        <w:rPr>
          <w:rtl/>
        </w:rPr>
        <w:t>סלומינסקי</w:t>
      </w:r>
      <w:r>
        <w:rPr>
          <w:rFonts w:hint="cs"/>
          <w:rtl/>
        </w:rPr>
        <w:t>)</w:t>
      </w:r>
      <w:bookmarkEnd w:id="220"/>
    </w:p>
    <w:p w14:paraId="2F89965D" w14:textId="77777777" w:rsidR="00000000" w:rsidRDefault="0069655B">
      <w:pPr>
        <w:pStyle w:val="a0"/>
        <w:rPr>
          <w:rFonts w:hint="cs"/>
          <w:rtl/>
        </w:rPr>
      </w:pPr>
    </w:p>
    <w:p w14:paraId="4C5A2B27" w14:textId="77777777" w:rsidR="00000000" w:rsidRDefault="0069655B">
      <w:pPr>
        <w:pStyle w:val="af1"/>
        <w:rPr>
          <w:rtl/>
        </w:rPr>
      </w:pPr>
      <w:r>
        <w:rPr>
          <w:rtl/>
        </w:rPr>
        <w:t>היו"ר ראובן ריבלין:</w:t>
      </w:r>
    </w:p>
    <w:p w14:paraId="3A3647F1" w14:textId="77777777" w:rsidR="00000000" w:rsidRDefault="0069655B">
      <w:pPr>
        <w:pStyle w:val="a0"/>
        <w:rPr>
          <w:rtl/>
        </w:rPr>
      </w:pPr>
    </w:p>
    <w:p w14:paraId="4F72BB0C" w14:textId="77777777" w:rsidR="00000000" w:rsidRDefault="0069655B">
      <w:pPr>
        <w:pStyle w:val="a0"/>
        <w:rPr>
          <w:rFonts w:hint="cs"/>
          <w:rtl/>
        </w:rPr>
      </w:pPr>
      <w:r>
        <w:rPr>
          <w:rFonts w:hint="cs"/>
          <w:rtl/>
        </w:rPr>
        <w:t>אנחנו ממשיכים בסדר-היום: הצעת חוק פ/1774 - הצעת חוק הגבלת שכר בגופים נתמכים, התשס"ד-2004 - מאת חבר הכנסת ניסן סלומינסקי. אדוני, זו הנמקה מהמקום. ישיב השר מאיר שטרי</w:t>
      </w:r>
      <w:r>
        <w:rPr>
          <w:rFonts w:hint="cs"/>
          <w:rtl/>
        </w:rPr>
        <w:t xml:space="preserve">ת מהמקום. מי שרוצה להתנגד - יודיע. </w:t>
      </w:r>
    </w:p>
    <w:p w14:paraId="7F7E94AC" w14:textId="77777777" w:rsidR="00000000" w:rsidRDefault="0069655B">
      <w:pPr>
        <w:pStyle w:val="a0"/>
        <w:rPr>
          <w:rFonts w:hint="cs"/>
          <w:rtl/>
        </w:rPr>
      </w:pPr>
    </w:p>
    <w:p w14:paraId="361A781B" w14:textId="77777777" w:rsidR="00000000" w:rsidRDefault="0069655B">
      <w:pPr>
        <w:pStyle w:val="a0"/>
        <w:rPr>
          <w:rFonts w:hint="cs"/>
          <w:rtl/>
        </w:rPr>
      </w:pPr>
      <w:r>
        <w:rPr>
          <w:rFonts w:hint="cs"/>
          <w:rtl/>
        </w:rPr>
        <w:t>עוד מעט אנחנו מגיעים לסוף ההצבעות ועוברים לצו. יש כמה חברים שביקשו לדבר בעניין הצו, וזכותם המלאה לדבר עליו. בתום הדיון נצביע גם על עניין זה. חבר הכנסת סלומינסקי, בבקשה.</w:t>
      </w:r>
    </w:p>
    <w:p w14:paraId="307E73C2" w14:textId="77777777" w:rsidR="00000000" w:rsidRDefault="0069655B">
      <w:pPr>
        <w:pStyle w:val="a0"/>
        <w:rPr>
          <w:rFonts w:hint="cs"/>
          <w:rtl/>
        </w:rPr>
      </w:pPr>
    </w:p>
    <w:p w14:paraId="7E2BAC0B" w14:textId="77777777" w:rsidR="00000000" w:rsidRDefault="0069655B">
      <w:pPr>
        <w:pStyle w:val="a"/>
        <w:rPr>
          <w:rtl/>
        </w:rPr>
      </w:pPr>
      <w:bookmarkStart w:id="221" w:name="FS000001068T25_02_2004_14_26_00"/>
      <w:bookmarkStart w:id="222" w:name="_Toc69694936"/>
      <w:bookmarkEnd w:id="221"/>
      <w:r>
        <w:rPr>
          <w:rFonts w:hint="eastAsia"/>
          <w:rtl/>
        </w:rPr>
        <w:t>ניסן</w:t>
      </w:r>
      <w:r>
        <w:rPr>
          <w:rtl/>
        </w:rPr>
        <w:t xml:space="preserve"> סלומינסקי (מפד"ל):</w:t>
      </w:r>
      <w:bookmarkEnd w:id="222"/>
    </w:p>
    <w:p w14:paraId="6C7428A4" w14:textId="77777777" w:rsidR="00000000" w:rsidRDefault="0069655B">
      <w:pPr>
        <w:pStyle w:val="a0"/>
        <w:rPr>
          <w:rFonts w:hint="cs"/>
          <w:rtl/>
        </w:rPr>
      </w:pPr>
    </w:p>
    <w:p w14:paraId="3F480527" w14:textId="77777777" w:rsidR="00000000" w:rsidRDefault="0069655B">
      <w:pPr>
        <w:pStyle w:val="a0"/>
        <w:rPr>
          <w:rFonts w:hint="cs"/>
          <w:rtl/>
        </w:rPr>
      </w:pPr>
      <w:r>
        <w:rPr>
          <w:rFonts w:hint="cs"/>
          <w:rtl/>
        </w:rPr>
        <w:t>אדוני היושב-ראש, אדוני ר</w:t>
      </w:r>
      <w:r>
        <w:rPr>
          <w:rFonts w:hint="cs"/>
          <w:rtl/>
        </w:rPr>
        <w:t xml:space="preserve">אש הממשלה, השרים, חברי חברי הכנסת, הצעת החוק שלי באה לעשות הסדר בכל הגופים הנתמכים, שגם בהם תהיה מגבלה על השכר. </w:t>
      </w:r>
    </w:p>
    <w:p w14:paraId="48FA8076" w14:textId="77777777" w:rsidR="00000000" w:rsidRDefault="0069655B">
      <w:pPr>
        <w:pStyle w:val="a0"/>
        <w:rPr>
          <w:rFonts w:hint="cs"/>
          <w:rtl/>
        </w:rPr>
      </w:pPr>
    </w:p>
    <w:p w14:paraId="4D1EF9CC" w14:textId="77777777" w:rsidR="00000000" w:rsidRDefault="0069655B">
      <w:pPr>
        <w:pStyle w:val="a0"/>
        <w:rPr>
          <w:rFonts w:hint="cs"/>
          <w:rtl/>
        </w:rPr>
      </w:pPr>
      <w:r>
        <w:rPr>
          <w:rFonts w:hint="cs"/>
          <w:rtl/>
        </w:rPr>
        <w:t xml:space="preserve">גוף נתמך - המשמעות היא שהוא מקבל לפחות 50% מהמחזור מהממשלה או מהעירייה או מהציבור. </w:t>
      </w:r>
    </w:p>
    <w:p w14:paraId="3861D32A" w14:textId="77777777" w:rsidR="00000000" w:rsidRDefault="0069655B">
      <w:pPr>
        <w:pStyle w:val="a0"/>
        <w:rPr>
          <w:rFonts w:hint="cs"/>
          <w:rtl/>
        </w:rPr>
      </w:pPr>
    </w:p>
    <w:p w14:paraId="1BEEB3BF" w14:textId="77777777" w:rsidR="00000000" w:rsidRDefault="0069655B">
      <w:pPr>
        <w:pStyle w:val="a0"/>
        <w:rPr>
          <w:rFonts w:hint="cs"/>
          <w:rtl/>
        </w:rPr>
      </w:pPr>
      <w:r>
        <w:rPr>
          <w:rFonts w:hint="cs"/>
          <w:rtl/>
        </w:rPr>
        <w:t>גם אדם מהציבור שתורם לגוף רוצה לדעת שכספו הולך למטרה של ה</w:t>
      </w:r>
      <w:r>
        <w:rPr>
          <w:rFonts w:hint="cs"/>
          <w:rtl/>
        </w:rPr>
        <w:t xml:space="preserve">גוף ולא למשכורות. לכן, זו תוספת על ההצעות האחרות. יש חריג, לפעמים קורים דברים שאנחנו מבינים שצריך להיות בהם חריג, ואז יש גם אפשרות לחריג. </w:t>
      </w:r>
    </w:p>
    <w:p w14:paraId="2F7276C9" w14:textId="77777777" w:rsidR="00000000" w:rsidRDefault="0069655B">
      <w:pPr>
        <w:pStyle w:val="a0"/>
        <w:rPr>
          <w:rFonts w:hint="cs"/>
          <w:rtl/>
        </w:rPr>
      </w:pPr>
    </w:p>
    <w:p w14:paraId="5543D309" w14:textId="77777777" w:rsidR="00000000" w:rsidRDefault="0069655B">
      <w:pPr>
        <w:pStyle w:val="a0"/>
        <w:rPr>
          <w:rFonts w:hint="cs"/>
          <w:rtl/>
        </w:rPr>
      </w:pPr>
      <w:r>
        <w:rPr>
          <w:rFonts w:hint="cs"/>
          <w:rtl/>
        </w:rPr>
        <w:t>אני מבקש מהכנסת לתמוך בהצעת החוק. תודה.</w:t>
      </w:r>
    </w:p>
    <w:p w14:paraId="2603EE31" w14:textId="77777777" w:rsidR="00000000" w:rsidRDefault="0069655B">
      <w:pPr>
        <w:pStyle w:val="a0"/>
        <w:rPr>
          <w:rFonts w:hint="cs"/>
          <w:rtl/>
        </w:rPr>
      </w:pPr>
    </w:p>
    <w:p w14:paraId="7FD5932E" w14:textId="77777777" w:rsidR="00000000" w:rsidRDefault="0069655B">
      <w:pPr>
        <w:pStyle w:val="af1"/>
        <w:rPr>
          <w:rtl/>
        </w:rPr>
      </w:pPr>
      <w:r>
        <w:rPr>
          <w:rtl/>
        </w:rPr>
        <w:t>היו"ר ראובן ריבלין:</w:t>
      </w:r>
    </w:p>
    <w:p w14:paraId="3F7C538E" w14:textId="77777777" w:rsidR="00000000" w:rsidRDefault="0069655B">
      <w:pPr>
        <w:pStyle w:val="a0"/>
        <w:rPr>
          <w:rtl/>
        </w:rPr>
      </w:pPr>
    </w:p>
    <w:p w14:paraId="1F9E5491" w14:textId="77777777" w:rsidR="00000000" w:rsidRDefault="0069655B">
      <w:pPr>
        <w:pStyle w:val="a0"/>
        <w:rPr>
          <w:rFonts w:hint="cs"/>
          <w:rtl/>
        </w:rPr>
      </w:pPr>
      <w:r>
        <w:rPr>
          <w:rFonts w:hint="cs"/>
          <w:rtl/>
        </w:rPr>
        <w:t>תודה. השר מאיר שטרית ישיב.</w:t>
      </w:r>
    </w:p>
    <w:p w14:paraId="181EFA52" w14:textId="77777777" w:rsidR="00000000" w:rsidRDefault="0069655B">
      <w:pPr>
        <w:pStyle w:val="a0"/>
        <w:rPr>
          <w:rFonts w:hint="cs"/>
          <w:rtl/>
        </w:rPr>
      </w:pPr>
    </w:p>
    <w:p w14:paraId="7775E5BD" w14:textId="77777777" w:rsidR="00000000" w:rsidRDefault="0069655B">
      <w:pPr>
        <w:pStyle w:val="a"/>
        <w:rPr>
          <w:rtl/>
        </w:rPr>
      </w:pPr>
      <w:bookmarkStart w:id="223" w:name="FS000000478T25_02_2004_14_27_44"/>
      <w:bookmarkStart w:id="224" w:name="_Toc69694937"/>
      <w:bookmarkEnd w:id="223"/>
      <w:r>
        <w:rPr>
          <w:rFonts w:hint="eastAsia"/>
          <w:rtl/>
        </w:rPr>
        <w:t>השר</w:t>
      </w:r>
      <w:r>
        <w:rPr>
          <w:rtl/>
        </w:rPr>
        <w:t xml:space="preserve"> מאיר שטרית:</w:t>
      </w:r>
      <w:bookmarkEnd w:id="224"/>
    </w:p>
    <w:p w14:paraId="00FB8E95" w14:textId="77777777" w:rsidR="00000000" w:rsidRDefault="0069655B">
      <w:pPr>
        <w:pStyle w:val="a0"/>
        <w:rPr>
          <w:rFonts w:hint="cs"/>
          <w:rtl/>
        </w:rPr>
      </w:pPr>
    </w:p>
    <w:p w14:paraId="4D99949D" w14:textId="77777777" w:rsidR="00000000" w:rsidRDefault="0069655B">
      <w:pPr>
        <w:pStyle w:val="a0"/>
        <w:rPr>
          <w:rFonts w:hint="cs"/>
          <w:rtl/>
        </w:rPr>
      </w:pPr>
      <w:r>
        <w:rPr>
          <w:rFonts w:hint="cs"/>
          <w:rtl/>
        </w:rPr>
        <w:t>אדוני היו</w:t>
      </w:r>
      <w:r>
        <w:rPr>
          <w:rFonts w:hint="cs"/>
          <w:rtl/>
        </w:rPr>
        <w:t>שב-ראש, כידוע, עברו הצעות חוק דומות בכנסת הזאת, ואחת מהן היא הצעת חוק שפוצלה מחוק ההסדרים ונמצאת בוועדה, ובעקבותיה עברו הצעות חוק פרטיות אחדות, וכולן באותו נושא ובכולן עשינו אותו הסדר. אנחנו תמכנו בהצעת החוק בתנאי אחד: שהמציעים יצטרפו להצעה הממשלתית ובתנאי</w:t>
      </w:r>
      <w:r>
        <w:rPr>
          <w:rFonts w:hint="cs"/>
          <w:rtl/>
        </w:rPr>
        <w:t>ם שהממשלה מסכימה להם.</w:t>
      </w:r>
    </w:p>
    <w:p w14:paraId="17E72481" w14:textId="77777777" w:rsidR="00000000" w:rsidRDefault="0069655B">
      <w:pPr>
        <w:pStyle w:val="a0"/>
        <w:rPr>
          <w:rFonts w:hint="cs"/>
          <w:rtl/>
        </w:rPr>
      </w:pPr>
    </w:p>
    <w:p w14:paraId="19702329" w14:textId="77777777" w:rsidR="00000000" w:rsidRDefault="0069655B">
      <w:pPr>
        <w:pStyle w:val="af1"/>
        <w:rPr>
          <w:rtl/>
        </w:rPr>
      </w:pPr>
      <w:r>
        <w:rPr>
          <w:rFonts w:hint="eastAsia"/>
          <w:rtl/>
        </w:rPr>
        <w:t>היו</w:t>
      </w:r>
      <w:r>
        <w:rPr>
          <w:rtl/>
        </w:rPr>
        <w:t>"ר ראובן ריבלין:</w:t>
      </w:r>
    </w:p>
    <w:p w14:paraId="7E019B81" w14:textId="77777777" w:rsidR="00000000" w:rsidRDefault="0069655B">
      <w:pPr>
        <w:pStyle w:val="a0"/>
        <w:rPr>
          <w:rFonts w:hint="cs"/>
          <w:rtl/>
        </w:rPr>
      </w:pPr>
    </w:p>
    <w:p w14:paraId="1EB7AC3C" w14:textId="77777777" w:rsidR="00000000" w:rsidRDefault="0069655B">
      <w:pPr>
        <w:pStyle w:val="a0"/>
        <w:rPr>
          <w:rFonts w:hint="cs"/>
          <w:rtl/>
        </w:rPr>
      </w:pPr>
      <w:r>
        <w:rPr>
          <w:rFonts w:hint="cs"/>
          <w:rtl/>
        </w:rPr>
        <w:t>האם אדוני, חבר הכנסת סלומינסקי, מסכים?</w:t>
      </w:r>
    </w:p>
    <w:p w14:paraId="075743C1" w14:textId="77777777" w:rsidR="00000000" w:rsidRDefault="0069655B">
      <w:pPr>
        <w:pStyle w:val="a0"/>
        <w:rPr>
          <w:rFonts w:hint="cs"/>
          <w:rtl/>
        </w:rPr>
      </w:pPr>
    </w:p>
    <w:p w14:paraId="39CF014E" w14:textId="77777777" w:rsidR="00000000" w:rsidRDefault="0069655B">
      <w:pPr>
        <w:pStyle w:val="af0"/>
        <w:rPr>
          <w:rtl/>
        </w:rPr>
      </w:pPr>
      <w:r>
        <w:rPr>
          <w:rFonts w:hint="eastAsia"/>
          <w:rtl/>
        </w:rPr>
        <w:t>ניסן</w:t>
      </w:r>
      <w:r>
        <w:rPr>
          <w:rtl/>
        </w:rPr>
        <w:t xml:space="preserve"> סלומינסקי (מפד"ל):</w:t>
      </w:r>
    </w:p>
    <w:p w14:paraId="5571DE08" w14:textId="77777777" w:rsidR="00000000" w:rsidRDefault="0069655B">
      <w:pPr>
        <w:pStyle w:val="a0"/>
        <w:rPr>
          <w:rFonts w:hint="cs"/>
          <w:rtl/>
        </w:rPr>
      </w:pPr>
    </w:p>
    <w:p w14:paraId="0C5FCACD" w14:textId="77777777" w:rsidR="00000000" w:rsidRDefault="0069655B">
      <w:pPr>
        <w:pStyle w:val="a0"/>
        <w:rPr>
          <w:rtl/>
        </w:rPr>
      </w:pPr>
      <w:r>
        <w:rPr>
          <w:rFonts w:hint="cs"/>
          <w:rtl/>
        </w:rPr>
        <w:t>אני מסכים להתניה הזאת.</w:t>
      </w:r>
    </w:p>
    <w:p w14:paraId="51F3D18B" w14:textId="77777777" w:rsidR="00000000" w:rsidRDefault="0069655B">
      <w:pPr>
        <w:pStyle w:val="-"/>
        <w:rPr>
          <w:rtl/>
        </w:rPr>
      </w:pPr>
    </w:p>
    <w:p w14:paraId="11BAAEBF" w14:textId="77777777" w:rsidR="00000000" w:rsidRDefault="0069655B">
      <w:pPr>
        <w:pStyle w:val="-"/>
        <w:rPr>
          <w:rtl/>
        </w:rPr>
      </w:pPr>
      <w:bookmarkStart w:id="225" w:name="FS000000478T25_02_2004_14_28_41C"/>
      <w:bookmarkStart w:id="226" w:name="FS000000478T25_02_2004_14_29_00C"/>
      <w:bookmarkEnd w:id="225"/>
      <w:bookmarkEnd w:id="226"/>
      <w:r>
        <w:rPr>
          <w:rtl/>
        </w:rPr>
        <w:t>השר מאיר שטרית:</w:t>
      </w:r>
    </w:p>
    <w:p w14:paraId="41CE826B" w14:textId="77777777" w:rsidR="00000000" w:rsidRDefault="0069655B">
      <w:pPr>
        <w:pStyle w:val="a0"/>
        <w:rPr>
          <w:rFonts w:hint="cs"/>
          <w:rtl/>
        </w:rPr>
      </w:pPr>
    </w:p>
    <w:p w14:paraId="2A6E2315" w14:textId="77777777" w:rsidR="00000000" w:rsidRDefault="0069655B">
      <w:pPr>
        <w:pStyle w:val="a0"/>
        <w:rPr>
          <w:rFonts w:hint="cs"/>
          <w:rtl/>
        </w:rPr>
      </w:pPr>
      <w:r>
        <w:rPr>
          <w:rFonts w:hint="cs"/>
          <w:rtl/>
        </w:rPr>
        <w:t>יש היגיון בהצעה, כי היא באמת באה ליצור מגבלה לגבי גובה השכר בגופים הנתמכים. לצערי, יש עמותות רבות ששכר שלו</w:t>
      </w:r>
      <w:r>
        <w:rPr>
          <w:rFonts w:hint="cs"/>
          <w:rtl/>
        </w:rPr>
        <w:t>שת המנהלים הראשיים בהן מגיע לעתים ל-30%, ל-40% ואף ל-50% מכל ה-</w:t>
      </w:r>
      <w:r>
        <w:t xml:space="preserve">turnover </w:t>
      </w:r>
      <w:r>
        <w:rPr>
          <w:rFonts w:hint="cs"/>
          <w:rtl/>
        </w:rPr>
        <w:t xml:space="preserve"> של העמותה. לכן, זה דבר בלתי סביר לחלוטין. נדמה לי שיצירת מגבלות ראויות תהיה בבחינת תרומה משמעותית מאוד, באופן שאנשים שתורמים כסף אכן ידעו שהם באמת תורמים למטרה שלשמה הם תרמו, ולא לשכר</w:t>
      </w:r>
      <w:r>
        <w:rPr>
          <w:rFonts w:hint="cs"/>
          <w:rtl/>
        </w:rPr>
        <w:t xml:space="preserve"> נוסף ומיותר.</w:t>
      </w:r>
    </w:p>
    <w:p w14:paraId="5E4498CB" w14:textId="77777777" w:rsidR="00000000" w:rsidRDefault="0069655B">
      <w:pPr>
        <w:pStyle w:val="a0"/>
        <w:rPr>
          <w:rFonts w:hint="cs"/>
          <w:rtl/>
        </w:rPr>
      </w:pPr>
    </w:p>
    <w:p w14:paraId="08A69E7B" w14:textId="77777777" w:rsidR="00000000" w:rsidRDefault="0069655B">
      <w:pPr>
        <w:pStyle w:val="af1"/>
        <w:rPr>
          <w:rtl/>
        </w:rPr>
      </w:pPr>
      <w:r>
        <w:rPr>
          <w:rFonts w:hint="eastAsia"/>
          <w:rtl/>
        </w:rPr>
        <w:t>היו</w:t>
      </w:r>
      <w:r>
        <w:rPr>
          <w:rtl/>
        </w:rPr>
        <w:t>"ר ראובן ריבלין:</w:t>
      </w:r>
    </w:p>
    <w:p w14:paraId="7B1A9C63" w14:textId="77777777" w:rsidR="00000000" w:rsidRDefault="0069655B">
      <w:pPr>
        <w:pStyle w:val="a0"/>
        <w:rPr>
          <w:rFonts w:hint="cs"/>
          <w:rtl/>
        </w:rPr>
      </w:pPr>
    </w:p>
    <w:p w14:paraId="46EE7BA6" w14:textId="77777777" w:rsidR="00000000" w:rsidRDefault="0069655B">
      <w:pPr>
        <w:pStyle w:val="a0"/>
        <w:rPr>
          <w:rFonts w:hint="cs"/>
          <w:rtl/>
        </w:rPr>
      </w:pPr>
      <w:r>
        <w:rPr>
          <w:rFonts w:hint="cs"/>
          <w:rtl/>
        </w:rPr>
        <w:t xml:space="preserve">תודה לשר. </w:t>
      </w:r>
    </w:p>
    <w:p w14:paraId="460A688B" w14:textId="77777777" w:rsidR="00000000" w:rsidRDefault="0069655B">
      <w:pPr>
        <w:pStyle w:val="a0"/>
        <w:rPr>
          <w:rFonts w:hint="cs"/>
          <w:rtl/>
        </w:rPr>
      </w:pPr>
    </w:p>
    <w:p w14:paraId="18598327" w14:textId="77777777" w:rsidR="00000000" w:rsidRDefault="0069655B">
      <w:pPr>
        <w:pStyle w:val="a0"/>
        <w:rPr>
          <w:rFonts w:hint="cs"/>
          <w:rtl/>
        </w:rPr>
      </w:pPr>
      <w:r>
        <w:rPr>
          <w:rFonts w:hint="cs"/>
          <w:rtl/>
        </w:rPr>
        <w:t>הואיל ואין התנגדות, אנחנו עוברים להצבעה. נא להצביע. מי בעד? מי נגד? מי נמנע?</w:t>
      </w:r>
    </w:p>
    <w:p w14:paraId="3D091CCD" w14:textId="77777777" w:rsidR="00000000" w:rsidRDefault="0069655B">
      <w:pPr>
        <w:pStyle w:val="a0"/>
        <w:rPr>
          <w:rFonts w:hint="cs"/>
          <w:rtl/>
        </w:rPr>
      </w:pPr>
    </w:p>
    <w:p w14:paraId="21A2AFB4" w14:textId="77777777" w:rsidR="00000000" w:rsidRDefault="0069655B">
      <w:pPr>
        <w:pStyle w:val="ab"/>
        <w:bidi/>
        <w:rPr>
          <w:rFonts w:hint="cs"/>
          <w:rtl/>
        </w:rPr>
      </w:pPr>
      <w:r>
        <w:rPr>
          <w:rFonts w:hint="cs"/>
          <w:rtl/>
        </w:rPr>
        <w:t>הצבעה מס' 13</w:t>
      </w:r>
    </w:p>
    <w:p w14:paraId="793B4DF3" w14:textId="77777777" w:rsidR="00000000" w:rsidRDefault="0069655B">
      <w:pPr>
        <w:pStyle w:val="a0"/>
        <w:rPr>
          <w:rFonts w:hint="cs"/>
          <w:rtl/>
        </w:rPr>
      </w:pPr>
    </w:p>
    <w:p w14:paraId="732A6101" w14:textId="77777777" w:rsidR="00000000" w:rsidRDefault="0069655B">
      <w:pPr>
        <w:pStyle w:val="ac"/>
        <w:bidi/>
        <w:rPr>
          <w:rFonts w:hint="cs"/>
          <w:rtl/>
        </w:rPr>
      </w:pPr>
      <w:r>
        <w:rPr>
          <w:rFonts w:hint="cs"/>
          <w:rtl/>
        </w:rPr>
        <w:t>בעד ההצעה להעביר את הצעת החוק לדיון מוקדם בוועדה - 52</w:t>
      </w:r>
    </w:p>
    <w:p w14:paraId="3BD85BC6" w14:textId="77777777" w:rsidR="00000000" w:rsidRDefault="0069655B">
      <w:pPr>
        <w:pStyle w:val="ac"/>
        <w:bidi/>
        <w:rPr>
          <w:rFonts w:hint="cs"/>
          <w:rtl/>
        </w:rPr>
      </w:pPr>
      <w:r>
        <w:rPr>
          <w:rFonts w:hint="cs"/>
          <w:rtl/>
        </w:rPr>
        <w:t>נגד - 1</w:t>
      </w:r>
    </w:p>
    <w:p w14:paraId="764590DF" w14:textId="77777777" w:rsidR="00000000" w:rsidRDefault="0069655B">
      <w:pPr>
        <w:pStyle w:val="ac"/>
        <w:bidi/>
        <w:rPr>
          <w:rFonts w:hint="cs"/>
          <w:rtl/>
        </w:rPr>
      </w:pPr>
      <w:r>
        <w:rPr>
          <w:rFonts w:hint="cs"/>
          <w:rtl/>
        </w:rPr>
        <w:t>נמנעים - אין</w:t>
      </w:r>
    </w:p>
    <w:p w14:paraId="65D3A1F6" w14:textId="77777777" w:rsidR="00000000" w:rsidRDefault="0069655B">
      <w:pPr>
        <w:pStyle w:val="ad"/>
        <w:bidi/>
        <w:rPr>
          <w:rFonts w:hint="cs"/>
          <w:rtl/>
        </w:rPr>
      </w:pPr>
      <w:r>
        <w:rPr>
          <w:rFonts w:hint="cs"/>
          <w:rtl/>
        </w:rPr>
        <w:t>ההצעה להעביר את הצעת חוק הגבלת שכר בגופים</w:t>
      </w:r>
      <w:r>
        <w:rPr>
          <w:rFonts w:hint="cs"/>
          <w:rtl/>
        </w:rPr>
        <w:t xml:space="preserve"> נתמכים, התשס"ד-2004, לדיון מוקדם </w:t>
      </w:r>
    </w:p>
    <w:p w14:paraId="02F94A64" w14:textId="77777777" w:rsidR="00000000" w:rsidRDefault="0069655B">
      <w:pPr>
        <w:pStyle w:val="ad"/>
        <w:bidi/>
        <w:rPr>
          <w:rFonts w:hint="cs"/>
          <w:rtl/>
        </w:rPr>
      </w:pPr>
      <w:r>
        <w:rPr>
          <w:rFonts w:hint="cs"/>
          <w:rtl/>
        </w:rPr>
        <w:t>בוועדת הכספים נתקבלה.</w:t>
      </w:r>
    </w:p>
    <w:p w14:paraId="30A780A6" w14:textId="77777777" w:rsidR="00000000" w:rsidRDefault="0069655B">
      <w:pPr>
        <w:pStyle w:val="a0"/>
        <w:rPr>
          <w:rFonts w:hint="cs"/>
          <w:rtl/>
        </w:rPr>
      </w:pPr>
    </w:p>
    <w:p w14:paraId="24FF1B21" w14:textId="77777777" w:rsidR="00000000" w:rsidRDefault="0069655B">
      <w:pPr>
        <w:pStyle w:val="af1"/>
        <w:rPr>
          <w:rtl/>
        </w:rPr>
      </w:pPr>
      <w:r>
        <w:rPr>
          <w:rFonts w:hint="eastAsia"/>
          <w:rtl/>
        </w:rPr>
        <w:t>היו</w:t>
      </w:r>
      <w:r>
        <w:rPr>
          <w:rtl/>
        </w:rPr>
        <w:t>"ר ראובן ריבלין:</w:t>
      </w:r>
    </w:p>
    <w:p w14:paraId="69C07BA8" w14:textId="77777777" w:rsidR="00000000" w:rsidRDefault="0069655B">
      <w:pPr>
        <w:pStyle w:val="a0"/>
        <w:rPr>
          <w:rFonts w:hint="cs"/>
          <w:rtl/>
        </w:rPr>
      </w:pPr>
    </w:p>
    <w:p w14:paraId="1854BE7D" w14:textId="77777777" w:rsidR="00000000" w:rsidRDefault="0069655B">
      <w:pPr>
        <w:pStyle w:val="a0"/>
        <w:rPr>
          <w:rFonts w:hint="cs"/>
          <w:rtl/>
        </w:rPr>
      </w:pPr>
      <w:r>
        <w:rPr>
          <w:rFonts w:hint="cs"/>
          <w:rtl/>
        </w:rPr>
        <w:t xml:space="preserve"> בעד - 52, נגד - 1. הצעת חוק הגבלת שכר בגופים נתמכים, מאת חבר הכנסת סלומינסקי, עברה בקריאה טרומית, והיא תועבר לוועדת הכספים להכנתה לקריאה ראשונה.</w:t>
      </w:r>
    </w:p>
    <w:p w14:paraId="061C8ED1" w14:textId="77777777" w:rsidR="00000000" w:rsidRDefault="0069655B">
      <w:pPr>
        <w:pStyle w:val="a2"/>
        <w:rPr>
          <w:rFonts w:hint="cs"/>
          <w:rtl/>
        </w:rPr>
      </w:pPr>
    </w:p>
    <w:p w14:paraId="109F8D65" w14:textId="77777777" w:rsidR="00000000" w:rsidRDefault="0069655B">
      <w:pPr>
        <w:pStyle w:val="a0"/>
        <w:rPr>
          <w:rFonts w:hint="cs"/>
          <w:rtl/>
        </w:rPr>
      </w:pPr>
    </w:p>
    <w:p w14:paraId="54000846" w14:textId="77777777" w:rsidR="00000000" w:rsidRDefault="0069655B">
      <w:pPr>
        <w:pStyle w:val="a0"/>
        <w:rPr>
          <w:rFonts w:hint="cs"/>
          <w:rtl/>
        </w:rPr>
      </w:pPr>
    </w:p>
    <w:p w14:paraId="204A4231" w14:textId="77777777" w:rsidR="00000000" w:rsidRDefault="0069655B">
      <w:pPr>
        <w:pStyle w:val="a2"/>
        <w:rPr>
          <w:rFonts w:hint="cs"/>
          <w:rtl/>
        </w:rPr>
      </w:pPr>
      <w:bookmarkStart w:id="227" w:name="CS23087FI0023087T25_02_2004_14_34_40"/>
      <w:bookmarkStart w:id="228" w:name="_Toc69694938"/>
      <w:bookmarkEnd w:id="227"/>
      <w:r>
        <w:rPr>
          <w:rtl/>
        </w:rPr>
        <w:t xml:space="preserve">הצעת חוק </w:t>
      </w:r>
      <w:r>
        <w:rPr>
          <w:rFonts w:hint="cs"/>
          <w:rtl/>
        </w:rPr>
        <w:t xml:space="preserve">לתיקון </w:t>
      </w:r>
      <w:r>
        <w:rPr>
          <w:rtl/>
        </w:rPr>
        <w:t>פקודת העיריו</w:t>
      </w:r>
      <w:r>
        <w:rPr>
          <w:rtl/>
        </w:rPr>
        <w:t>ת (הנצחת נפגעי  הטרור), התשס"ד-2003</w:t>
      </w:r>
      <w:bookmarkEnd w:id="228"/>
    </w:p>
    <w:p w14:paraId="5BDA26B1" w14:textId="77777777" w:rsidR="00000000" w:rsidRDefault="0069655B">
      <w:pPr>
        <w:pStyle w:val="a0"/>
        <w:ind w:firstLine="0"/>
        <w:rPr>
          <w:rFonts w:hint="cs"/>
          <w:rtl/>
        </w:rPr>
      </w:pPr>
      <w:r>
        <w:rPr>
          <w:rtl/>
        </w:rPr>
        <w:t>[נספחות.]</w:t>
      </w:r>
    </w:p>
    <w:p w14:paraId="5B0B4CC9" w14:textId="77777777" w:rsidR="00000000" w:rsidRDefault="0069655B">
      <w:pPr>
        <w:pStyle w:val="-0"/>
        <w:rPr>
          <w:rFonts w:hint="cs"/>
          <w:rtl/>
        </w:rPr>
      </w:pPr>
      <w:bookmarkStart w:id="229" w:name="_Toc69694939"/>
      <w:r>
        <w:rPr>
          <w:rFonts w:hint="cs"/>
          <w:rtl/>
        </w:rPr>
        <w:t>(הצעת חברת הכנסת רוחמה אברהם)</w:t>
      </w:r>
      <w:bookmarkEnd w:id="229"/>
    </w:p>
    <w:p w14:paraId="5B8D97DB" w14:textId="77777777" w:rsidR="00000000" w:rsidRDefault="0069655B">
      <w:pPr>
        <w:pStyle w:val="-0"/>
        <w:rPr>
          <w:rFonts w:hint="cs"/>
          <w:rtl/>
        </w:rPr>
      </w:pPr>
    </w:p>
    <w:p w14:paraId="6207886B" w14:textId="77777777" w:rsidR="00000000" w:rsidRDefault="0069655B">
      <w:pPr>
        <w:pStyle w:val="af1"/>
        <w:rPr>
          <w:rtl/>
        </w:rPr>
      </w:pPr>
      <w:r>
        <w:rPr>
          <w:rtl/>
        </w:rPr>
        <w:t>היו"ר ראובן ריבלין:</w:t>
      </w:r>
    </w:p>
    <w:p w14:paraId="5609653C" w14:textId="77777777" w:rsidR="00000000" w:rsidRDefault="0069655B">
      <w:pPr>
        <w:pStyle w:val="a0"/>
        <w:rPr>
          <w:rtl/>
        </w:rPr>
      </w:pPr>
    </w:p>
    <w:p w14:paraId="417D8C02" w14:textId="77777777" w:rsidR="00000000" w:rsidRDefault="0069655B">
      <w:pPr>
        <w:pStyle w:val="a0"/>
        <w:rPr>
          <w:rFonts w:hint="cs"/>
          <w:rtl/>
        </w:rPr>
      </w:pPr>
      <w:r>
        <w:rPr>
          <w:rFonts w:hint="cs"/>
          <w:rtl/>
        </w:rPr>
        <w:t>אנחנו עוברים להצעת חוק פ/1689 - הצעת חוק לתיקון פקודת העיריות (הנצחת נפגעי הטרור), התשס"ד-2004, מאת חברת הכנסת רוחמה אברהם.</w:t>
      </w:r>
    </w:p>
    <w:p w14:paraId="08710112" w14:textId="77777777" w:rsidR="00000000" w:rsidRDefault="0069655B">
      <w:pPr>
        <w:pStyle w:val="a0"/>
        <w:rPr>
          <w:rFonts w:hint="cs"/>
          <w:rtl/>
        </w:rPr>
      </w:pPr>
    </w:p>
    <w:p w14:paraId="7242C8EE" w14:textId="77777777" w:rsidR="00000000" w:rsidRDefault="0069655B">
      <w:pPr>
        <w:pStyle w:val="af0"/>
        <w:rPr>
          <w:rtl/>
        </w:rPr>
      </w:pPr>
      <w:r>
        <w:rPr>
          <w:rFonts w:hint="eastAsia"/>
          <w:rtl/>
        </w:rPr>
        <w:t>קריאה</w:t>
      </w:r>
      <w:r>
        <w:rPr>
          <w:rtl/>
        </w:rPr>
        <w:t>:</w:t>
      </w:r>
    </w:p>
    <w:p w14:paraId="072357E9" w14:textId="77777777" w:rsidR="00000000" w:rsidRDefault="0069655B">
      <w:pPr>
        <w:pStyle w:val="a0"/>
        <w:rPr>
          <w:rFonts w:hint="cs"/>
          <w:rtl/>
        </w:rPr>
      </w:pPr>
    </w:p>
    <w:p w14:paraId="71F04C73" w14:textId="77777777" w:rsidR="00000000" w:rsidRDefault="0069655B">
      <w:pPr>
        <w:pStyle w:val="a0"/>
        <w:rPr>
          <w:rFonts w:hint="cs"/>
          <w:rtl/>
        </w:rPr>
      </w:pPr>
      <w:r>
        <w:rPr>
          <w:rFonts w:hint="cs"/>
          <w:rtl/>
        </w:rPr>
        <w:t>אין הנמקה מהמקום?</w:t>
      </w:r>
    </w:p>
    <w:p w14:paraId="2AB1CA92" w14:textId="77777777" w:rsidR="00000000" w:rsidRDefault="0069655B">
      <w:pPr>
        <w:pStyle w:val="a0"/>
        <w:rPr>
          <w:rFonts w:hint="cs"/>
          <w:rtl/>
        </w:rPr>
      </w:pPr>
    </w:p>
    <w:p w14:paraId="01B50102" w14:textId="77777777" w:rsidR="00000000" w:rsidRDefault="0069655B">
      <w:pPr>
        <w:pStyle w:val="af1"/>
        <w:rPr>
          <w:rtl/>
        </w:rPr>
      </w:pPr>
      <w:r>
        <w:rPr>
          <w:rtl/>
        </w:rPr>
        <w:t xml:space="preserve">היו"ר </w:t>
      </w:r>
      <w:r>
        <w:rPr>
          <w:rtl/>
        </w:rPr>
        <w:t>ראובן ריבלין:</w:t>
      </w:r>
    </w:p>
    <w:p w14:paraId="17F46586" w14:textId="77777777" w:rsidR="00000000" w:rsidRDefault="0069655B">
      <w:pPr>
        <w:pStyle w:val="a0"/>
        <w:rPr>
          <w:rtl/>
        </w:rPr>
      </w:pPr>
    </w:p>
    <w:p w14:paraId="15E77736" w14:textId="77777777" w:rsidR="00000000" w:rsidRDefault="0069655B">
      <w:pPr>
        <w:pStyle w:val="a0"/>
        <w:rPr>
          <w:rFonts w:hint="cs"/>
          <w:rtl/>
        </w:rPr>
      </w:pPr>
      <w:r>
        <w:rPr>
          <w:rFonts w:hint="cs"/>
          <w:rtl/>
        </w:rPr>
        <w:t>לא, אין כאן הנמקה מהמקום. כבוד השר מסכים להצעה?</w:t>
      </w:r>
    </w:p>
    <w:p w14:paraId="6BD51F91" w14:textId="77777777" w:rsidR="00000000" w:rsidRDefault="0069655B">
      <w:pPr>
        <w:pStyle w:val="a0"/>
        <w:rPr>
          <w:rFonts w:hint="cs"/>
          <w:rtl/>
        </w:rPr>
      </w:pPr>
    </w:p>
    <w:p w14:paraId="6A28EC6B" w14:textId="77777777" w:rsidR="00000000" w:rsidRDefault="0069655B">
      <w:pPr>
        <w:pStyle w:val="af0"/>
        <w:rPr>
          <w:rtl/>
        </w:rPr>
      </w:pPr>
      <w:r>
        <w:rPr>
          <w:rFonts w:hint="eastAsia"/>
          <w:rtl/>
        </w:rPr>
        <w:t>שר</w:t>
      </w:r>
      <w:r>
        <w:rPr>
          <w:rtl/>
        </w:rPr>
        <w:t xml:space="preserve"> הפנים אברהם פורז:</w:t>
      </w:r>
    </w:p>
    <w:p w14:paraId="3F02B0B1" w14:textId="77777777" w:rsidR="00000000" w:rsidRDefault="0069655B">
      <w:pPr>
        <w:pStyle w:val="a0"/>
        <w:rPr>
          <w:rFonts w:hint="cs"/>
          <w:rtl/>
        </w:rPr>
      </w:pPr>
    </w:p>
    <w:p w14:paraId="65415EC0" w14:textId="77777777" w:rsidR="00000000" w:rsidRDefault="0069655B">
      <w:pPr>
        <w:pStyle w:val="a0"/>
        <w:rPr>
          <w:rFonts w:hint="cs"/>
          <w:rtl/>
        </w:rPr>
      </w:pPr>
      <w:r>
        <w:rPr>
          <w:rFonts w:hint="cs"/>
          <w:rtl/>
        </w:rPr>
        <w:t>- - -</w:t>
      </w:r>
    </w:p>
    <w:p w14:paraId="17DCCD89" w14:textId="77777777" w:rsidR="00000000" w:rsidRDefault="0069655B">
      <w:pPr>
        <w:pStyle w:val="a0"/>
        <w:rPr>
          <w:rFonts w:hint="cs"/>
          <w:rtl/>
        </w:rPr>
      </w:pPr>
    </w:p>
    <w:p w14:paraId="0CC5B5D2" w14:textId="77777777" w:rsidR="00000000" w:rsidRDefault="0069655B">
      <w:pPr>
        <w:pStyle w:val="af1"/>
        <w:rPr>
          <w:rtl/>
        </w:rPr>
      </w:pPr>
      <w:r>
        <w:rPr>
          <w:rtl/>
        </w:rPr>
        <w:t>היו"ר ראובן ריבלין:</w:t>
      </w:r>
    </w:p>
    <w:p w14:paraId="17DD03D8" w14:textId="77777777" w:rsidR="00000000" w:rsidRDefault="0069655B">
      <w:pPr>
        <w:pStyle w:val="a0"/>
        <w:rPr>
          <w:rtl/>
        </w:rPr>
      </w:pPr>
    </w:p>
    <w:p w14:paraId="14E9450C" w14:textId="77777777" w:rsidR="00000000" w:rsidRDefault="0069655B">
      <w:pPr>
        <w:pStyle w:val="a0"/>
        <w:rPr>
          <w:rFonts w:hint="cs"/>
          <w:rtl/>
        </w:rPr>
      </w:pPr>
      <w:r>
        <w:rPr>
          <w:rFonts w:hint="cs"/>
          <w:rtl/>
        </w:rPr>
        <w:t>אם כך, זו הנמקה מהמקום. אני לא מבין. זה על קווטה שלך, יושב-ראש הקואליציה? אם תרדי למטה ותדברי מהצד, זה לא יהיה על המכסה שלך. היא על המכסה. בבק</w:t>
      </w:r>
      <w:r>
        <w:rPr>
          <w:rFonts w:hint="cs"/>
          <w:rtl/>
        </w:rPr>
        <w:t>שה, יש לו מספיק מכסה.</w:t>
      </w:r>
    </w:p>
    <w:p w14:paraId="540A8D16" w14:textId="77777777" w:rsidR="00000000" w:rsidRDefault="0069655B">
      <w:pPr>
        <w:pStyle w:val="a0"/>
        <w:rPr>
          <w:rFonts w:hint="cs"/>
          <w:rtl/>
        </w:rPr>
      </w:pPr>
    </w:p>
    <w:p w14:paraId="33D379E2" w14:textId="77777777" w:rsidR="00000000" w:rsidRDefault="0069655B">
      <w:pPr>
        <w:pStyle w:val="a"/>
        <w:rPr>
          <w:rtl/>
        </w:rPr>
      </w:pPr>
      <w:bookmarkStart w:id="230" w:name="FS000001026T25_02_2004_14_37_17"/>
      <w:bookmarkStart w:id="231" w:name="_Toc69694940"/>
      <w:bookmarkEnd w:id="230"/>
      <w:r>
        <w:rPr>
          <w:rFonts w:hint="eastAsia"/>
          <w:rtl/>
        </w:rPr>
        <w:t>רוחמה</w:t>
      </w:r>
      <w:r>
        <w:rPr>
          <w:rtl/>
        </w:rPr>
        <w:t xml:space="preserve"> אברהם (הליכוד):</w:t>
      </w:r>
      <w:bookmarkEnd w:id="231"/>
    </w:p>
    <w:p w14:paraId="52F7945D" w14:textId="77777777" w:rsidR="00000000" w:rsidRDefault="0069655B">
      <w:pPr>
        <w:pStyle w:val="a0"/>
        <w:rPr>
          <w:rFonts w:hint="cs"/>
          <w:rtl/>
        </w:rPr>
      </w:pPr>
    </w:p>
    <w:p w14:paraId="7F0395A3" w14:textId="77777777" w:rsidR="00000000" w:rsidRDefault="0069655B">
      <w:pPr>
        <w:pStyle w:val="a0"/>
        <w:rPr>
          <w:rFonts w:hint="cs"/>
          <w:rtl/>
        </w:rPr>
      </w:pPr>
      <w:r>
        <w:rPr>
          <w:rFonts w:hint="cs"/>
          <w:rtl/>
        </w:rPr>
        <w:t>אדוני היושב-ראש, זה על המכסה ואין בעיה.</w:t>
      </w:r>
    </w:p>
    <w:p w14:paraId="479096F5" w14:textId="77777777" w:rsidR="00000000" w:rsidRDefault="0069655B">
      <w:pPr>
        <w:pStyle w:val="a0"/>
        <w:rPr>
          <w:rFonts w:hint="cs"/>
          <w:rtl/>
        </w:rPr>
      </w:pPr>
    </w:p>
    <w:p w14:paraId="10FC21E1" w14:textId="77777777" w:rsidR="00000000" w:rsidRDefault="0069655B">
      <w:pPr>
        <w:pStyle w:val="af1"/>
        <w:rPr>
          <w:rtl/>
        </w:rPr>
      </w:pPr>
      <w:r>
        <w:rPr>
          <w:rtl/>
        </w:rPr>
        <w:t>היו"ר ראובן ריבלין:</w:t>
      </w:r>
    </w:p>
    <w:p w14:paraId="33AC654B" w14:textId="77777777" w:rsidR="00000000" w:rsidRDefault="0069655B">
      <w:pPr>
        <w:pStyle w:val="a0"/>
        <w:rPr>
          <w:rtl/>
        </w:rPr>
      </w:pPr>
    </w:p>
    <w:p w14:paraId="77B6BCB1" w14:textId="77777777" w:rsidR="00000000" w:rsidRDefault="0069655B">
      <w:pPr>
        <w:pStyle w:val="a0"/>
        <w:rPr>
          <w:rFonts w:hint="cs"/>
          <w:rtl/>
        </w:rPr>
      </w:pPr>
      <w:r>
        <w:rPr>
          <w:rFonts w:hint="cs"/>
          <w:rtl/>
        </w:rPr>
        <w:t>חוץ מזה, בהחלט נעים לשמוע את חברת הכנסת אברהם ולחזות בה.</w:t>
      </w:r>
    </w:p>
    <w:p w14:paraId="3871D953" w14:textId="77777777" w:rsidR="00000000" w:rsidRDefault="0069655B">
      <w:pPr>
        <w:pStyle w:val="a0"/>
        <w:rPr>
          <w:rFonts w:hint="cs"/>
          <w:rtl/>
        </w:rPr>
      </w:pPr>
    </w:p>
    <w:p w14:paraId="02AB04EC" w14:textId="77777777" w:rsidR="00000000" w:rsidRDefault="0069655B">
      <w:pPr>
        <w:pStyle w:val="-"/>
        <w:rPr>
          <w:rtl/>
        </w:rPr>
      </w:pPr>
      <w:bookmarkStart w:id="232" w:name="FS000001026T25_02_2004_14_37_31C"/>
      <w:bookmarkEnd w:id="232"/>
      <w:r>
        <w:rPr>
          <w:rtl/>
        </w:rPr>
        <w:t>רוחמה אברהם (הליכוד):</w:t>
      </w:r>
    </w:p>
    <w:p w14:paraId="75E874F3" w14:textId="77777777" w:rsidR="00000000" w:rsidRDefault="0069655B">
      <w:pPr>
        <w:pStyle w:val="a0"/>
        <w:rPr>
          <w:rtl/>
        </w:rPr>
      </w:pPr>
    </w:p>
    <w:p w14:paraId="71DB765A" w14:textId="77777777" w:rsidR="00000000" w:rsidRDefault="0069655B">
      <w:pPr>
        <w:pStyle w:val="a0"/>
        <w:rPr>
          <w:rFonts w:hint="cs"/>
          <w:rtl/>
        </w:rPr>
      </w:pPr>
      <w:r>
        <w:rPr>
          <w:rFonts w:hint="cs"/>
          <w:rtl/>
        </w:rPr>
        <w:t>אדוני היושב-ראש, תודה רבה.</w:t>
      </w:r>
    </w:p>
    <w:p w14:paraId="0B585701" w14:textId="77777777" w:rsidR="00000000" w:rsidRDefault="0069655B">
      <w:pPr>
        <w:pStyle w:val="a0"/>
        <w:rPr>
          <w:rtl/>
        </w:rPr>
      </w:pPr>
    </w:p>
    <w:p w14:paraId="570E8206" w14:textId="77777777" w:rsidR="00000000" w:rsidRDefault="0069655B">
      <w:pPr>
        <w:pStyle w:val="a0"/>
        <w:rPr>
          <w:rFonts w:hint="cs"/>
          <w:rtl/>
        </w:rPr>
      </w:pPr>
      <w:r>
        <w:rPr>
          <w:rFonts w:hint="cs"/>
          <w:rtl/>
        </w:rPr>
        <w:t>אדוני היושב-ראש, אדוני ראש הממשלה, רבות</w:t>
      </w:r>
      <w:r>
        <w:rPr>
          <w:rFonts w:hint="cs"/>
          <w:rtl/>
        </w:rPr>
        <w:t xml:space="preserve">י השרים, חברי חברי הכנסת, הצעת החוק שמונחת לפניכם קובעת, שהמועצה תבחר מבין חבריה ועדה להנצחת זכרם של נרצחי פעולות טרור, ותפקידה יהיה ליזום ולתכנן פעילות הנצחה לתושבים שנרצחו בעקבות פעילות טרור. </w:t>
      </w:r>
    </w:p>
    <w:p w14:paraId="629F1704" w14:textId="77777777" w:rsidR="00000000" w:rsidRDefault="0069655B">
      <w:pPr>
        <w:pStyle w:val="a0"/>
        <w:rPr>
          <w:rFonts w:hint="cs"/>
          <w:rtl/>
        </w:rPr>
      </w:pPr>
    </w:p>
    <w:p w14:paraId="0C42D171" w14:textId="77777777" w:rsidR="00000000" w:rsidRDefault="0069655B">
      <w:pPr>
        <w:pStyle w:val="a0"/>
        <w:rPr>
          <w:rFonts w:hint="cs"/>
          <w:rtl/>
        </w:rPr>
      </w:pPr>
      <w:r>
        <w:rPr>
          <w:rFonts w:hint="cs"/>
          <w:rtl/>
        </w:rPr>
        <w:t>עוד קובעת ההצעה, כי בוועדה יהיו חברים לפחות שלושה נציגים שבן</w:t>
      </w:r>
      <w:r>
        <w:rPr>
          <w:rFonts w:hint="cs"/>
          <w:rtl/>
        </w:rPr>
        <w:t xml:space="preserve"> משפחתם נרצח בפעילות טרור. במצב החוקי השורר כיום, ההחלטה בדבר הנצחה או סימון מקום הפיגוע נתונה בידי הרשות המקומית, ולמשפחות אין יכולת להשפיע על אופן ההנצחה. </w:t>
      </w:r>
    </w:p>
    <w:p w14:paraId="7A699F7C" w14:textId="77777777" w:rsidR="00000000" w:rsidRDefault="0069655B">
      <w:pPr>
        <w:pStyle w:val="a0"/>
        <w:rPr>
          <w:rFonts w:hint="cs"/>
          <w:rtl/>
        </w:rPr>
      </w:pPr>
    </w:p>
    <w:p w14:paraId="4118442B" w14:textId="77777777" w:rsidR="00000000" w:rsidRDefault="0069655B">
      <w:pPr>
        <w:pStyle w:val="a0"/>
        <w:rPr>
          <w:rFonts w:hint="cs"/>
          <w:rtl/>
        </w:rPr>
      </w:pPr>
      <w:r>
        <w:rPr>
          <w:rFonts w:hint="cs"/>
          <w:rtl/>
        </w:rPr>
        <w:t>בשנים האחרונות נהרגו בפיגועי טרור אזרחים במספרים שכמותם לא ידעה המדינה. לכל משפחה שאיבדה את יקירה</w:t>
      </w:r>
      <w:r>
        <w:rPr>
          <w:rFonts w:hint="cs"/>
          <w:rtl/>
        </w:rPr>
        <w:t xml:space="preserve"> יש צורך של ממש להנציח את זכרו וליצור בצורה כזאת או אחרת המשך לדרך חייו, למפעל שיצר ולחלל העצום שנפער עם הירצחו.</w:t>
      </w:r>
    </w:p>
    <w:p w14:paraId="5AFC03A8" w14:textId="77777777" w:rsidR="00000000" w:rsidRDefault="0069655B">
      <w:pPr>
        <w:pStyle w:val="a0"/>
        <w:rPr>
          <w:rFonts w:hint="cs"/>
          <w:rtl/>
        </w:rPr>
      </w:pPr>
    </w:p>
    <w:p w14:paraId="11251C4D" w14:textId="77777777" w:rsidR="00000000" w:rsidRDefault="0069655B">
      <w:pPr>
        <w:pStyle w:val="a0"/>
        <w:rPr>
          <w:rFonts w:hint="cs"/>
          <w:rtl/>
        </w:rPr>
      </w:pPr>
      <w:r>
        <w:rPr>
          <w:rFonts w:hint="cs"/>
          <w:rtl/>
        </w:rPr>
        <w:t>אדוני היושב-ראש, חברי חברי הכנסת, לפני כמה חודשים קיבלתי מכתב קורע לב, שבעקבותיו החלטתי להרים את הכפפה וליזום את ההצעה שלפניכם. את המכתב קיבלת</w:t>
      </w:r>
      <w:r>
        <w:rPr>
          <w:rFonts w:hint="cs"/>
          <w:rtl/>
        </w:rPr>
        <w:t>י מיוסי צור, אביו של אסף, שנרצח בפיגוע בקו 37 בחיפה ב-5 במרס 2003, והוא כמעט בן 17. אסף היה ילד שמח, שידע איך ליהנות. תחביביו היו גלישת גלים, ספורט, כדורגל, חדר כושר ומוזיקה, הרבה מאוד מוזיקה. חבריו כינו אותו "בלונדי", כינוי שאותו אהב ובו התגאה. אדוני היוש</w:t>
      </w:r>
      <w:r>
        <w:rPr>
          <w:rFonts w:hint="cs"/>
          <w:rtl/>
        </w:rPr>
        <w:t>ב-ראש, יוסי, אבא של אסף, שאל אותי הרבה מאוד פעמים: איך מנציחים ילד בן 17? הרי הוא לא השאיר אחריו מפעל חיים, הוא לא כתב ספרים או המציא המצאות. הוא היה עסוק בחיפוש אחר הדרך שבה ילך, וטרם החליט מה יעשה "כשיהיה גדול".</w:t>
      </w:r>
    </w:p>
    <w:p w14:paraId="57BB6866" w14:textId="77777777" w:rsidR="00000000" w:rsidRDefault="0069655B">
      <w:pPr>
        <w:pStyle w:val="a0"/>
        <w:rPr>
          <w:rFonts w:hint="cs"/>
          <w:rtl/>
        </w:rPr>
      </w:pPr>
    </w:p>
    <w:p w14:paraId="4BA0F442" w14:textId="77777777" w:rsidR="00000000" w:rsidRDefault="0069655B">
      <w:pPr>
        <w:pStyle w:val="a0"/>
        <w:rPr>
          <w:rFonts w:hint="cs"/>
          <w:rtl/>
        </w:rPr>
      </w:pPr>
      <w:r>
        <w:rPr>
          <w:rFonts w:hint="cs"/>
          <w:rtl/>
        </w:rPr>
        <w:t>למרבה הצער, תקופה זו מזמנת מקרים קורעי לב</w:t>
      </w:r>
      <w:r>
        <w:rPr>
          <w:rFonts w:hint="cs"/>
          <w:rtl/>
        </w:rPr>
        <w:t xml:space="preserve"> של קורבנות תמימים שאיתרע מזלם והם נפגעו בפיגועי טרור, וקיים צורך אמיתי להנציח את זכרם בצורה מכובדת והולמת. כפי שאני רואה את הדברים, הצורך בהנצחה ראויה הוא לא רק צורך של המשפחה, אלא בראש ובראשונה הוא צורך אמיתי שלנו, האזרחים, ושל המדינה. צריך לזכור כי פרוי</w:t>
      </w:r>
      <w:r>
        <w:rPr>
          <w:rFonts w:hint="cs"/>
          <w:rtl/>
        </w:rPr>
        <w:t xml:space="preserve">קט הנצחה פעיל, אם חידוש או יצירת מגרש ספורט או גן-שעשועים שכונתי, פינת מחשוב בבית-ספר, ספרייה, פינת נוי וכדומה, לא ישרת את המשפחה בלבד, אלא יהווה תרומה ישירה לקהילה ולחברה. </w:t>
      </w:r>
    </w:p>
    <w:p w14:paraId="78C774B2" w14:textId="77777777" w:rsidR="00000000" w:rsidRDefault="0069655B">
      <w:pPr>
        <w:pStyle w:val="a0"/>
        <w:rPr>
          <w:rFonts w:hint="cs"/>
          <w:rtl/>
        </w:rPr>
      </w:pPr>
    </w:p>
    <w:p w14:paraId="16D4C003" w14:textId="77777777" w:rsidR="00000000" w:rsidRDefault="0069655B">
      <w:pPr>
        <w:pStyle w:val="a0"/>
        <w:rPr>
          <w:rFonts w:hint="cs"/>
          <w:rtl/>
        </w:rPr>
      </w:pPr>
      <w:r>
        <w:rPr>
          <w:rFonts w:hint="cs"/>
          <w:rtl/>
        </w:rPr>
        <w:t>אין ספק שהתקופה הביטחונית הקשה שבה נמצאים אזרחי ישראל זמן רב, והעמידה האיתנה כנגד</w:t>
      </w:r>
      <w:r>
        <w:rPr>
          <w:rFonts w:hint="cs"/>
          <w:rtl/>
        </w:rPr>
        <w:t xml:space="preserve"> מרצחים שפלים ומתאבדים בזויים, תירשם בדברי ימי עמנו כתקופה של גבורה וחירוף נפש תוך עמידה דרוכה על המשמר בכל יום ויום.</w:t>
      </w:r>
    </w:p>
    <w:p w14:paraId="7AD6E391" w14:textId="77777777" w:rsidR="00000000" w:rsidRDefault="0069655B">
      <w:pPr>
        <w:pStyle w:val="a0"/>
        <w:rPr>
          <w:rFonts w:hint="cs"/>
          <w:rtl/>
        </w:rPr>
      </w:pPr>
    </w:p>
    <w:p w14:paraId="20E51F86" w14:textId="77777777" w:rsidR="00000000" w:rsidRDefault="0069655B">
      <w:pPr>
        <w:pStyle w:val="a0"/>
        <w:rPr>
          <w:rFonts w:hint="cs"/>
          <w:rtl/>
        </w:rPr>
      </w:pPr>
      <w:r>
        <w:rPr>
          <w:rFonts w:hint="cs"/>
          <w:rtl/>
        </w:rPr>
        <w:t>אדוני היושב-ראש, חברי חברי הכנסת, אסף הוא רק דוגמה לעוד מאות נרצחים אחרים בפיגועי טרור שלמשפחותיהם יש יכולת מועטה להשפיע על הנצחתם הציבור</w:t>
      </w:r>
      <w:r>
        <w:rPr>
          <w:rFonts w:hint="cs"/>
          <w:rtl/>
        </w:rPr>
        <w:t>ית, אם בכלל. מבחינתנו, ההנצחה בעצם עוזרת להפוך את הבזבוז הנוראי שבאובדן למטרה, לעזרה וגם להמשכיות.</w:t>
      </w:r>
    </w:p>
    <w:p w14:paraId="10F7163F" w14:textId="77777777" w:rsidR="00000000" w:rsidRDefault="0069655B">
      <w:pPr>
        <w:pStyle w:val="a0"/>
        <w:rPr>
          <w:rFonts w:hint="cs"/>
          <w:rtl/>
        </w:rPr>
      </w:pPr>
    </w:p>
    <w:p w14:paraId="721D3C0F" w14:textId="77777777" w:rsidR="00000000" w:rsidRDefault="0069655B">
      <w:pPr>
        <w:pStyle w:val="a0"/>
        <w:rPr>
          <w:rFonts w:hint="cs"/>
          <w:rtl/>
        </w:rPr>
      </w:pPr>
      <w:r>
        <w:rPr>
          <w:rFonts w:hint="cs"/>
          <w:rtl/>
        </w:rPr>
        <w:t>אני קוראת לכם לתמוך בהצעה, שתיתן מענה הולם למשפחות הכואבות שיקיריהן נרצחו בפעולות טרור ותשים קץ לייסורים המתמשכים בחיפוש מתמיד אחר ההנצחה הראויה. הנחיצות של</w:t>
      </w:r>
      <w:r>
        <w:rPr>
          <w:rFonts w:hint="cs"/>
          <w:rtl/>
        </w:rPr>
        <w:t xml:space="preserve"> הצעת החוק המונחת לפניכם הולכת וגדלה, למרבה הצער, לנוכח פיגועי הטרור הרצחניים. תודה רבה.</w:t>
      </w:r>
    </w:p>
    <w:p w14:paraId="66960F19" w14:textId="77777777" w:rsidR="00000000" w:rsidRDefault="0069655B">
      <w:pPr>
        <w:pStyle w:val="af1"/>
        <w:rPr>
          <w:rtl/>
        </w:rPr>
      </w:pPr>
    </w:p>
    <w:p w14:paraId="25CE1178" w14:textId="77777777" w:rsidR="00000000" w:rsidRDefault="0069655B">
      <w:pPr>
        <w:pStyle w:val="af1"/>
        <w:rPr>
          <w:rtl/>
        </w:rPr>
      </w:pPr>
      <w:r>
        <w:rPr>
          <w:rtl/>
        </w:rPr>
        <w:t>היו"ר ראובן ריבלין:</w:t>
      </w:r>
    </w:p>
    <w:p w14:paraId="6D80E4D5" w14:textId="77777777" w:rsidR="00000000" w:rsidRDefault="0069655B">
      <w:pPr>
        <w:pStyle w:val="a0"/>
        <w:rPr>
          <w:rFonts w:hint="cs"/>
          <w:rtl/>
        </w:rPr>
      </w:pPr>
    </w:p>
    <w:p w14:paraId="04D7C115" w14:textId="77777777" w:rsidR="00000000" w:rsidRDefault="0069655B">
      <w:pPr>
        <w:pStyle w:val="a0"/>
        <w:rPr>
          <w:rFonts w:hint="cs"/>
          <w:rtl/>
        </w:rPr>
      </w:pPr>
      <w:r>
        <w:rPr>
          <w:rFonts w:hint="cs"/>
          <w:rtl/>
        </w:rPr>
        <w:t>אני מודה לחברת הכנסת רוחמה אברהם. כבוד שר הפנים ישיב. לתשומת לב חברי הכנסת, יש לי רושם שהממשלה מסכימה להצעה.</w:t>
      </w:r>
    </w:p>
    <w:p w14:paraId="6417064A" w14:textId="77777777" w:rsidR="00000000" w:rsidRDefault="0069655B">
      <w:pPr>
        <w:pStyle w:val="a0"/>
        <w:rPr>
          <w:rFonts w:hint="cs"/>
          <w:rtl/>
        </w:rPr>
      </w:pPr>
    </w:p>
    <w:p w14:paraId="62591F8B" w14:textId="77777777" w:rsidR="00000000" w:rsidRDefault="0069655B">
      <w:pPr>
        <w:pStyle w:val="a"/>
        <w:rPr>
          <w:rtl/>
        </w:rPr>
      </w:pPr>
      <w:bookmarkStart w:id="233" w:name="FS000000519T25_02_2004_14_53_21"/>
      <w:bookmarkStart w:id="234" w:name="_Toc69694941"/>
      <w:bookmarkEnd w:id="233"/>
      <w:r>
        <w:rPr>
          <w:rFonts w:hint="eastAsia"/>
          <w:rtl/>
        </w:rPr>
        <w:t>שר</w:t>
      </w:r>
      <w:r>
        <w:rPr>
          <w:rtl/>
        </w:rPr>
        <w:t xml:space="preserve"> הפנים אברהם פורז:</w:t>
      </w:r>
      <w:bookmarkEnd w:id="234"/>
    </w:p>
    <w:p w14:paraId="101C0F76" w14:textId="77777777" w:rsidR="00000000" w:rsidRDefault="0069655B">
      <w:pPr>
        <w:pStyle w:val="a0"/>
        <w:rPr>
          <w:rFonts w:hint="cs"/>
          <w:rtl/>
        </w:rPr>
      </w:pPr>
    </w:p>
    <w:p w14:paraId="1F89CDED" w14:textId="77777777" w:rsidR="00000000" w:rsidRDefault="0069655B">
      <w:pPr>
        <w:pStyle w:val="a0"/>
        <w:rPr>
          <w:rFonts w:hint="cs"/>
          <w:rtl/>
        </w:rPr>
      </w:pPr>
      <w:r>
        <w:rPr>
          <w:rFonts w:hint="cs"/>
          <w:rtl/>
        </w:rPr>
        <w:t>אדוני היושב-ר</w:t>
      </w:r>
      <w:r>
        <w:rPr>
          <w:rFonts w:hint="cs"/>
          <w:rtl/>
        </w:rPr>
        <w:t xml:space="preserve">אש, חברי הכנסת, ועדת השרים לענייני חקיקה החליטה בישיבתה האחרונה לא לקבוע עמדת ממשלה ביחס להצעת החוק האמורה. </w:t>
      </w:r>
    </w:p>
    <w:p w14:paraId="04ADCF73" w14:textId="77777777" w:rsidR="00000000" w:rsidRDefault="0069655B">
      <w:pPr>
        <w:pStyle w:val="a0"/>
        <w:rPr>
          <w:rFonts w:hint="cs"/>
          <w:rtl/>
        </w:rPr>
      </w:pPr>
    </w:p>
    <w:p w14:paraId="1AFC13CB" w14:textId="77777777" w:rsidR="00000000" w:rsidRDefault="0069655B">
      <w:pPr>
        <w:pStyle w:val="a0"/>
        <w:rPr>
          <w:rFonts w:hint="cs"/>
          <w:rtl/>
        </w:rPr>
      </w:pPr>
      <w:r>
        <w:rPr>
          <w:rFonts w:hint="cs"/>
          <w:rtl/>
        </w:rPr>
        <w:t>עם זאת, בזמנה מינתה הממשלה ועדה ציבורית בראשותו של שופט בית-המשפט העליון, השופט מלץ, שהחליטה להקים אנדרטה מרכזית לנפגעי הטרור וכן לקבוע את יום הזי</w:t>
      </w:r>
      <w:r>
        <w:rPr>
          <w:rFonts w:hint="cs"/>
          <w:rtl/>
        </w:rPr>
        <w:t xml:space="preserve">כרון לחללי מערכות ישראל כיום הזיכרון הכולל גם את חללי הטרור. נקבע עוד, כי טקס האזכרה הרשמי ייערך באותו יום, אם כי בנפרד מהטקס לחללי מערכות ישראל. </w:t>
      </w:r>
    </w:p>
    <w:p w14:paraId="5390223F" w14:textId="77777777" w:rsidR="00000000" w:rsidRDefault="0069655B">
      <w:pPr>
        <w:pStyle w:val="a0"/>
        <w:rPr>
          <w:rFonts w:hint="cs"/>
          <w:rtl/>
        </w:rPr>
      </w:pPr>
    </w:p>
    <w:p w14:paraId="5B7E9A02" w14:textId="77777777" w:rsidR="00000000" w:rsidRDefault="0069655B">
      <w:pPr>
        <w:pStyle w:val="a0"/>
        <w:rPr>
          <w:rFonts w:hint="cs"/>
          <w:rtl/>
        </w:rPr>
      </w:pPr>
      <w:r>
        <w:rPr>
          <w:rFonts w:hint="cs"/>
          <w:rtl/>
        </w:rPr>
        <w:t>מעבר לכך, ההצעה ראויה באשר הרשות בסמכותה לקבוע שמות לרחובות ולאתרים בתחומה, כמו גם לערוך ערבי זיכרון ופעילוי</w:t>
      </w:r>
      <w:r>
        <w:rPr>
          <w:rFonts w:hint="cs"/>
          <w:rtl/>
        </w:rPr>
        <w:t>ות אחרות. ברשויות המקומיות הוקמו אנדרטאות במקומות שבהם אירע פיגוע חבלני, וכבר היום מתקיימים בחלק מהמקומות טקסי זיכרון בימי הזיכרון של כל פיגוע.</w:t>
      </w:r>
    </w:p>
    <w:p w14:paraId="22E737BD" w14:textId="77777777" w:rsidR="00000000" w:rsidRDefault="0069655B">
      <w:pPr>
        <w:pStyle w:val="a0"/>
        <w:rPr>
          <w:rFonts w:hint="cs"/>
          <w:rtl/>
        </w:rPr>
      </w:pPr>
    </w:p>
    <w:p w14:paraId="1B520E8D" w14:textId="77777777" w:rsidR="00000000" w:rsidRDefault="0069655B">
      <w:pPr>
        <w:pStyle w:val="a0"/>
        <w:rPr>
          <w:rFonts w:hint="cs"/>
          <w:rtl/>
        </w:rPr>
      </w:pPr>
      <w:r>
        <w:rPr>
          <w:rFonts w:hint="cs"/>
          <w:rtl/>
        </w:rPr>
        <w:t>אין לנו, כמובן, התנגדות. חברת הכנסת אברהם, אני רק רוצה להצביע על כמה פגמים בהצעתך. את אומרת, למשל, שהמועצה תבחר</w:t>
      </w:r>
      <w:r>
        <w:rPr>
          <w:rFonts w:hint="cs"/>
          <w:rtl/>
        </w:rPr>
        <w:t xml:space="preserve"> מבין חבריה ועדה להנצחת זכרם של הנרצחים ובוועדה יהיו שלושה חברים אשר בן משפחתם נרצח. לא בכל רשות מקומית, לשמחתנו, יש שלושה חברי מועצת עיר - - - </w:t>
      </w:r>
    </w:p>
    <w:p w14:paraId="3604F63D" w14:textId="77777777" w:rsidR="00000000" w:rsidRDefault="0069655B">
      <w:pPr>
        <w:pStyle w:val="a0"/>
        <w:rPr>
          <w:rFonts w:hint="cs"/>
          <w:rtl/>
        </w:rPr>
      </w:pPr>
    </w:p>
    <w:p w14:paraId="776752C8" w14:textId="77777777" w:rsidR="00000000" w:rsidRDefault="0069655B">
      <w:pPr>
        <w:pStyle w:val="af0"/>
        <w:rPr>
          <w:rtl/>
        </w:rPr>
      </w:pPr>
      <w:bookmarkStart w:id="235" w:name="FS000000519T25_02_2004_14_30_34"/>
      <w:bookmarkEnd w:id="235"/>
      <w:r>
        <w:rPr>
          <w:rFonts w:hint="eastAsia"/>
          <w:rtl/>
        </w:rPr>
        <w:t>רוחמה</w:t>
      </w:r>
      <w:r>
        <w:rPr>
          <w:rtl/>
        </w:rPr>
        <w:t xml:space="preserve"> אברהם (הליכוד):</w:t>
      </w:r>
    </w:p>
    <w:p w14:paraId="51DFAD94" w14:textId="77777777" w:rsidR="00000000" w:rsidRDefault="0069655B">
      <w:pPr>
        <w:pStyle w:val="a0"/>
        <w:rPr>
          <w:rFonts w:hint="cs"/>
          <w:rtl/>
        </w:rPr>
      </w:pPr>
    </w:p>
    <w:p w14:paraId="0D12E867" w14:textId="77777777" w:rsidR="00000000" w:rsidRDefault="0069655B">
      <w:pPr>
        <w:pStyle w:val="a0"/>
        <w:rPr>
          <w:rFonts w:hint="cs"/>
          <w:rtl/>
        </w:rPr>
      </w:pPr>
      <w:r>
        <w:rPr>
          <w:rFonts w:hint="cs"/>
          <w:rtl/>
        </w:rPr>
        <w:t xml:space="preserve">לא, ההיפך הוא הנכון. יהיו חברים נוסף על חברי המועצה. </w:t>
      </w:r>
    </w:p>
    <w:p w14:paraId="296A5E88" w14:textId="77777777" w:rsidR="00000000" w:rsidRDefault="0069655B">
      <w:pPr>
        <w:pStyle w:val="a0"/>
        <w:rPr>
          <w:rFonts w:hint="cs"/>
          <w:rtl/>
        </w:rPr>
      </w:pPr>
    </w:p>
    <w:p w14:paraId="70B95A33" w14:textId="77777777" w:rsidR="00000000" w:rsidRDefault="0069655B">
      <w:pPr>
        <w:pStyle w:val="-"/>
        <w:rPr>
          <w:rtl/>
        </w:rPr>
      </w:pPr>
      <w:bookmarkStart w:id="236" w:name="FS000000519T25_02_2004_13_30_02"/>
      <w:bookmarkStart w:id="237" w:name="FS000000519T25_02_2004_13_30_05C"/>
      <w:bookmarkEnd w:id="236"/>
      <w:bookmarkEnd w:id="237"/>
      <w:r>
        <w:rPr>
          <w:rtl/>
        </w:rPr>
        <w:t>שר הפנים אברהם פורז:</w:t>
      </w:r>
    </w:p>
    <w:p w14:paraId="11C64BB8" w14:textId="77777777" w:rsidR="00000000" w:rsidRDefault="0069655B">
      <w:pPr>
        <w:pStyle w:val="a0"/>
        <w:rPr>
          <w:rtl/>
        </w:rPr>
      </w:pPr>
    </w:p>
    <w:p w14:paraId="7F53889D" w14:textId="77777777" w:rsidR="00000000" w:rsidRDefault="0069655B">
      <w:pPr>
        <w:pStyle w:val="a0"/>
        <w:rPr>
          <w:rFonts w:hint="cs"/>
          <w:rtl/>
        </w:rPr>
      </w:pPr>
      <w:r>
        <w:rPr>
          <w:rFonts w:hint="cs"/>
          <w:rtl/>
        </w:rPr>
        <w:t xml:space="preserve">בכל מקרה, </w:t>
      </w:r>
      <w:r>
        <w:rPr>
          <w:rFonts w:hint="cs"/>
          <w:rtl/>
        </w:rPr>
        <w:t xml:space="preserve">לשמחתנו, לא בכל רשות יש נפגעי טרור, ולא בכל רשות יש כמה חברי מועצה שנפגעו מטרור או אחרים. ככל שאת תסכימי שהמהלך יתואם עם משרד הפנים, כדי לשפר את ההצעה ובעלויות מינימליות, אני לפחות אקרא לתמוך בהצעה. </w:t>
      </w:r>
    </w:p>
    <w:p w14:paraId="42ACE6C5" w14:textId="77777777" w:rsidR="00000000" w:rsidRDefault="0069655B">
      <w:pPr>
        <w:pStyle w:val="a0"/>
        <w:rPr>
          <w:rFonts w:hint="cs"/>
          <w:rtl/>
        </w:rPr>
      </w:pPr>
    </w:p>
    <w:p w14:paraId="7E1DF798" w14:textId="77777777" w:rsidR="00000000" w:rsidRDefault="0069655B">
      <w:pPr>
        <w:pStyle w:val="af0"/>
        <w:rPr>
          <w:rtl/>
        </w:rPr>
      </w:pPr>
      <w:r>
        <w:rPr>
          <w:rFonts w:hint="eastAsia"/>
          <w:rtl/>
        </w:rPr>
        <w:t>רוחמה</w:t>
      </w:r>
      <w:r>
        <w:rPr>
          <w:rtl/>
        </w:rPr>
        <w:t xml:space="preserve"> אברהם (הליכוד):</w:t>
      </w:r>
    </w:p>
    <w:p w14:paraId="5EB06EDD" w14:textId="77777777" w:rsidR="00000000" w:rsidRDefault="0069655B">
      <w:pPr>
        <w:pStyle w:val="a0"/>
        <w:rPr>
          <w:rFonts w:hint="cs"/>
          <w:rtl/>
        </w:rPr>
      </w:pPr>
    </w:p>
    <w:p w14:paraId="3199FCD0" w14:textId="77777777" w:rsidR="00000000" w:rsidRDefault="0069655B">
      <w:pPr>
        <w:pStyle w:val="a0"/>
        <w:rPr>
          <w:rFonts w:hint="cs"/>
          <w:rtl/>
        </w:rPr>
      </w:pPr>
      <w:r>
        <w:rPr>
          <w:rFonts w:hint="cs"/>
          <w:rtl/>
        </w:rPr>
        <w:t xml:space="preserve">אין בעיה. </w:t>
      </w:r>
    </w:p>
    <w:p w14:paraId="7B8479F2" w14:textId="77777777" w:rsidR="00000000" w:rsidRDefault="0069655B">
      <w:pPr>
        <w:pStyle w:val="a0"/>
        <w:rPr>
          <w:rFonts w:hint="cs"/>
          <w:rtl/>
        </w:rPr>
      </w:pPr>
    </w:p>
    <w:p w14:paraId="24473692" w14:textId="77777777" w:rsidR="00000000" w:rsidRDefault="0069655B">
      <w:pPr>
        <w:pStyle w:val="-"/>
        <w:rPr>
          <w:rtl/>
        </w:rPr>
      </w:pPr>
      <w:bookmarkStart w:id="238" w:name="FS000000519T25_02_2004_14_31_00C"/>
      <w:bookmarkEnd w:id="238"/>
      <w:r>
        <w:rPr>
          <w:rtl/>
        </w:rPr>
        <w:t>שר הפנים אברהם פורז:</w:t>
      </w:r>
    </w:p>
    <w:p w14:paraId="5B054A0A" w14:textId="77777777" w:rsidR="00000000" w:rsidRDefault="0069655B">
      <w:pPr>
        <w:pStyle w:val="a0"/>
        <w:rPr>
          <w:rtl/>
        </w:rPr>
      </w:pPr>
    </w:p>
    <w:p w14:paraId="74F65B04" w14:textId="77777777" w:rsidR="00000000" w:rsidRDefault="0069655B">
      <w:pPr>
        <w:pStyle w:val="a0"/>
        <w:rPr>
          <w:rFonts w:hint="cs"/>
          <w:rtl/>
        </w:rPr>
      </w:pPr>
      <w:r>
        <w:rPr>
          <w:rFonts w:hint="cs"/>
          <w:rtl/>
        </w:rPr>
        <w:t xml:space="preserve">אם את מסכימה, אני חושב שמן הראוי לתמוך בזה. </w:t>
      </w:r>
    </w:p>
    <w:p w14:paraId="2A0E8C2F" w14:textId="77777777" w:rsidR="00000000" w:rsidRDefault="0069655B">
      <w:pPr>
        <w:pStyle w:val="a0"/>
        <w:rPr>
          <w:rFonts w:hint="cs"/>
          <w:rtl/>
        </w:rPr>
      </w:pPr>
    </w:p>
    <w:p w14:paraId="0B24B7ED" w14:textId="77777777" w:rsidR="00000000" w:rsidRDefault="0069655B">
      <w:pPr>
        <w:pStyle w:val="af1"/>
        <w:rPr>
          <w:rtl/>
        </w:rPr>
      </w:pPr>
      <w:r>
        <w:rPr>
          <w:rtl/>
        </w:rPr>
        <w:t>היו"ר ראובן ריבלין:</w:t>
      </w:r>
    </w:p>
    <w:p w14:paraId="1AB0B234" w14:textId="77777777" w:rsidR="00000000" w:rsidRDefault="0069655B">
      <w:pPr>
        <w:pStyle w:val="a0"/>
        <w:rPr>
          <w:rtl/>
        </w:rPr>
      </w:pPr>
    </w:p>
    <w:p w14:paraId="07B123B9" w14:textId="77777777" w:rsidR="00000000" w:rsidRDefault="0069655B">
      <w:pPr>
        <w:pStyle w:val="a0"/>
        <w:rPr>
          <w:rFonts w:hint="cs"/>
          <w:rtl/>
        </w:rPr>
      </w:pPr>
      <w:r>
        <w:rPr>
          <w:rFonts w:hint="cs"/>
          <w:rtl/>
        </w:rPr>
        <w:t xml:space="preserve">תודה רבה. חברת הכנסת רוחמה אברהם, את מסכימה להתניות השר? ובכן, חברת הכנסת רוחמה אברהם מסכימה להתניות השר. הואיל והממשלה מסכימה, ניתן להתנגד. חבר הכנסת איתן כבל רוצה להתנגד להצעת החוק כפי </w:t>
      </w:r>
      <w:r>
        <w:rPr>
          <w:rFonts w:hint="cs"/>
          <w:rtl/>
        </w:rPr>
        <w:t xml:space="preserve">שהיא הוגשה, ונימוקיו עמו. בבקשה. </w:t>
      </w:r>
    </w:p>
    <w:p w14:paraId="31B437D7" w14:textId="77777777" w:rsidR="00000000" w:rsidRDefault="0069655B">
      <w:pPr>
        <w:pStyle w:val="a0"/>
        <w:rPr>
          <w:rFonts w:hint="cs"/>
          <w:rtl/>
        </w:rPr>
      </w:pPr>
    </w:p>
    <w:p w14:paraId="69CEFF75" w14:textId="77777777" w:rsidR="00000000" w:rsidRDefault="0069655B">
      <w:pPr>
        <w:pStyle w:val="a"/>
        <w:rPr>
          <w:rtl/>
        </w:rPr>
      </w:pPr>
      <w:bookmarkStart w:id="239" w:name="FS000000445T25_02_2004_13_30_51"/>
      <w:bookmarkStart w:id="240" w:name="_Toc69694942"/>
      <w:bookmarkEnd w:id="239"/>
      <w:r>
        <w:rPr>
          <w:rFonts w:hint="eastAsia"/>
          <w:rtl/>
        </w:rPr>
        <w:t>איתן</w:t>
      </w:r>
      <w:r>
        <w:rPr>
          <w:rtl/>
        </w:rPr>
        <w:t xml:space="preserve"> כבל (העבודה-מימד):</w:t>
      </w:r>
      <w:bookmarkEnd w:id="240"/>
    </w:p>
    <w:p w14:paraId="452B08DD" w14:textId="77777777" w:rsidR="00000000" w:rsidRDefault="0069655B">
      <w:pPr>
        <w:pStyle w:val="a0"/>
        <w:rPr>
          <w:rFonts w:hint="cs"/>
          <w:rtl/>
        </w:rPr>
      </w:pPr>
    </w:p>
    <w:p w14:paraId="1EFFEC91" w14:textId="77777777" w:rsidR="00000000" w:rsidRDefault="0069655B">
      <w:pPr>
        <w:pStyle w:val="a0"/>
        <w:rPr>
          <w:rFonts w:hint="cs"/>
          <w:rtl/>
        </w:rPr>
      </w:pPr>
      <w:r>
        <w:rPr>
          <w:rFonts w:hint="cs"/>
          <w:rtl/>
        </w:rPr>
        <w:t xml:space="preserve">גברתי חברת הכנסת רוחמה אברהם, ההתנגדות שלי היא לא עקרונית נגד החוק, ויש לך גם רוב כדי להעביר אותו, אבל חשבתי שמן הראוי לעלות ולומר לך, שלדעתי הצעת חוק שמחייבת כל רשות ורשות עלולה לפגום ברצון שלך. </w:t>
      </w:r>
      <w:r>
        <w:rPr>
          <w:rFonts w:hint="cs"/>
          <w:rtl/>
        </w:rPr>
        <w:t xml:space="preserve">היה ראוי יותר להקים רשות מרכזית שתרכז ולא תהיה תלויה בגחמה כזאת או אחרת של כל רשות מקומית. כמו שנאמר כאן קודם, רשות אחת תחליט על אנדרטה כזאת ורשות אחרת תחליט על אנדרטה אחרת. אני חושש מאוד שעלול להיות מצב, שבו אפילו תהיה זילות כלפי העניין הזה. כיוון שההצעה </w:t>
      </w:r>
      <w:r>
        <w:rPr>
          <w:rFonts w:hint="cs"/>
          <w:rtl/>
        </w:rPr>
        <w:t>היא ראויה, וראויה מאוד, אני חושב שראוי היה להקים רשות שתטפל בהנצחה של כל נפגעי ונרצחי הטרור. על מנת שלא יצא שכרך בהפסדך - - -</w:t>
      </w:r>
    </w:p>
    <w:p w14:paraId="5B2327D4" w14:textId="77777777" w:rsidR="00000000" w:rsidRDefault="0069655B">
      <w:pPr>
        <w:pStyle w:val="a0"/>
        <w:rPr>
          <w:rFonts w:hint="cs"/>
          <w:rtl/>
        </w:rPr>
      </w:pPr>
    </w:p>
    <w:p w14:paraId="6EBBCFD9" w14:textId="77777777" w:rsidR="00000000" w:rsidRDefault="0069655B">
      <w:pPr>
        <w:pStyle w:val="af1"/>
        <w:rPr>
          <w:rFonts w:hint="cs"/>
          <w:rtl/>
        </w:rPr>
      </w:pPr>
    </w:p>
    <w:p w14:paraId="36219DE3" w14:textId="77777777" w:rsidR="00000000" w:rsidRDefault="0069655B">
      <w:pPr>
        <w:pStyle w:val="af1"/>
        <w:rPr>
          <w:rtl/>
        </w:rPr>
      </w:pPr>
      <w:r>
        <w:rPr>
          <w:rtl/>
        </w:rPr>
        <w:t>היו"ר ראובן ריבלין:</w:t>
      </w:r>
    </w:p>
    <w:p w14:paraId="42B2D03A" w14:textId="77777777" w:rsidR="00000000" w:rsidRDefault="0069655B">
      <w:pPr>
        <w:pStyle w:val="a0"/>
        <w:rPr>
          <w:rtl/>
        </w:rPr>
      </w:pPr>
    </w:p>
    <w:p w14:paraId="60EB14D7" w14:textId="77777777" w:rsidR="00000000" w:rsidRDefault="0069655B">
      <w:pPr>
        <w:pStyle w:val="a0"/>
        <w:rPr>
          <w:rFonts w:hint="cs"/>
          <w:rtl/>
        </w:rPr>
      </w:pPr>
      <w:r>
        <w:rPr>
          <w:rFonts w:hint="cs"/>
          <w:rtl/>
        </w:rPr>
        <w:t xml:space="preserve">נדמה לי ששר העבודה ממונה על זה. </w:t>
      </w:r>
    </w:p>
    <w:p w14:paraId="358B58CB" w14:textId="77777777" w:rsidR="00000000" w:rsidRDefault="0069655B">
      <w:pPr>
        <w:pStyle w:val="a"/>
        <w:rPr>
          <w:rFonts w:hint="cs"/>
          <w:b w:val="0"/>
          <w:bCs w:val="0"/>
          <w:u w:val="none"/>
          <w:rtl/>
        </w:rPr>
      </w:pPr>
      <w:bookmarkStart w:id="241" w:name="FS000000445T25_02_2004_14_36_19"/>
      <w:bookmarkEnd w:id="241"/>
    </w:p>
    <w:p w14:paraId="3DDA31AC" w14:textId="77777777" w:rsidR="00000000" w:rsidRDefault="0069655B">
      <w:pPr>
        <w:pStyle w:val="-"/>
        <w:rPr>
          <w:rtl/>
        </w:rPr>
      </w:pPr>
      <w:bookmarkStart w:id="242" w:name="FS000000445T25_02_2004_14_36_40C"/>
      <w:bookmarkEnd w:id="242"/>
      <w:r>
        <w:rPr>
          <w:rtl/>
        </w:rPr>
        <w:t>איתן כבל (העבודה-מימד):</w:t>
      </w:r>
    </w:p>
    <w:p w14:paraId="76B069B9" w14:textId="77777777" w:rsidR="00000000" w:rsidRDefault="0069655B">
      <w:pPr>
        <w:pStyle w:val="a0"/>
        <w:rPr>
          <w:rtl/>
        </w:rPr>
      </w:pPr>
    </w:p>
    <w:p w14:paraId="68D4E108" w14:textId="77777777" w:rsidR="00000000" w:rsidRDefault="0069655B">
      <w:pPr>
        <w:pStyle w:val="a0"/>
        <w:rPr>
          <w:rFonts w:hint="cs"/>
          <w:rtl/>
        </w:rPr>
      </w:pPr>
      <w:r>
        <w:rPr>
          <w:rFonts w:hint="cs"/>
          <w:rtl/>
        </w:rPr>
        <w:t>אני חושב ששר העבודה צריך להרים את הכפפה ולרכז את</w:t>
      </w:r>
      <w:r>
        <w:rPr>
          <w:rFonts w:hint="cs"/>
          <w:rtl/>
        </w:rPr>
        <w:t xml:space="preserve"> הנושא הזה. זה יהיה יותר מכובד ויותר נכון, ואני חושב שגם התוצאות תהיינה טובות יותר. תודה. </w:t>
      </w:r>
    </w:p>
    <w:p w14:paraId="49C9CF71" w14:textId="77777777" w:rsidR="00000000" w:rsidRDefault="0069655B">
      <w:pPr>
        <w:pStyle w:val="a0"/>
        <w:rPr>
          <w:rFonts w:hint="cs"/>
          <w:rtl/>
        </w:rPr>
      </w:pPr>
    </w:p>
    <w:p w14:paraId="5E27EC3A" w14:textId="77777777" w:rsidR="00000000" w:rsidRDefault="0069655B">
      <w:pPr>
        <w:pStyle w:val="af1"/>
        <w:rPr>
          <w:rtl/>
        </w:rPr>
      </w:pPr>
      <w:r>
        <w:rPr>
          <w:rtl/>
        </w:rPr>
        <w:t>היו"ר ראובן ריבלין:</w:t>
      </w:r>
    </w:p>
    <w:p w14:paraId="3C9E6688" w14:textId="77777777" w:rsidR="00000000" w:rsidRDefault="0069655B">
      <w:pPr>
        <w:pStyle w:val="a0"/>
        <w:rPr>
          <w:rtl/>
        </w:rPr>
      </w:pPr>
    </w:p>
    <w:p w14:paraId="23D033BE" w14:textId="77777777" w:rsidR="00000000" w:rsidRDefault="0069655B">
      <w:pPr>
        <w:pStyle w:val="a0"/>
        <w:rPr>
          <w:rFonts w:hint="cs"/>
          <w:rtl/>
        </w:rPr>
      </w:pPr>
      <w:r>
        <w:rPr>
          <w:rFonts w:hint="cs"/>
          <w:rtl/>
        </w:rPr>
        <w:t>רבותי, הרשיתי לך להתנגד בחצי פה, כי ההערה שלך חשובה. האם אתם חושבים שהנושא צריך להיות נדון בוועדת הפנים ואיכות הסביבה?</w:t>
      </w:r>
    </w:p>
    <w:p w14:paraId="055DCCAE" w14:textId="77777777" w:rsidR="00000000" w:rsidRDefault="0069655B">
      <w:pPr>
        <w:pStyle w:val="a0"/>
        <w:rPr>
          <w:rFonts w:hint="cs"/>
          <w:rtl/>
        </w:rPr>
      </w:pPr>
    </w:p>
    <w:p w14:paraId="7A81DBB7" w14:textId="77777777" w:rsidR="00000000" w:rsidRDefault="0069655B">
      <w:pPr>
        <w:pStyle w:val="af0"/>
        <w:rPr>
          <w:rtl/>
        </w:rPr>
      </w:pPr>
      <w:r>
        <w:rPr>
          <w:rFonts w:hint="eastAsia"/>
          <w:rtl/>
        </w:rPr>
        <w:t>שר</w:t>
      </w:r>
      <w:r>
        <w:rPr>
          <w:rtl/>
        </w:rPr>
        <w:t xml:space="preserve"> הפנים אברהם פורז:</w:t>
      </w:r>
    </w:p>
    <w:p w14:paraId="62D6F7A3" w14:textId="77777777" w:rsidR="00000000" w:rsidRDefault="0069655B">
      <w:pPr>
        <w:pStyle w:val="a0"/>
        <w:rPr>
          <w:rFonts w:hint="cs"/>
          <w:rtl/>
        </w:rPr>
      </w:pPr>
    </w:p>
    <w:p w14:paraId="6BE7014D" w14:textId="77777777" w:rsidR="00000000" w:rsidRDefault="0069655B">
      <w:pPr>
        <w:pStyle w:val="a0"/>
        <w:rPr>
          <w:rFonts w:hint="cs"/>
          <w:rtl/>
        </w:rPr>
      </w:pPr>
      <w:r>
        <w:rPr>
          <w:rFonts w:hint="cs"/>
          <w:rtl/>
        </w:rPr>
        <w:t>כ</w:t>
      </w:r>
      <w:r>
        <w:rPr>
          <w:rFonts w:hint="cs"/>
          <w:rtl/>
        </w:rPr>
        <w:t xml:space="preserve">ן, מדובר ברשויות מקומיות. </w:t>
      </w:r>
    </w:p>
    <w:p w14:paraId="1829E60E" w14:textId="77777777" w:rsidR="00000000" w:rsidRDefault="0069655B">
      <w:pPr>
        <w:pStyle w:val="a0"/>
        <w:rPr>
          <w:rFonts w:hint="cs"/>
          <w:rtl/>
        </w:rPr>
      </w:pPr>
    </w:p>
    <w:p w14:paraId="1A6B5CF6" w14:textId="77777777" w:rsidR="00000000" w:rsidRDefault="0069655B">
      <w:pPr>
        <w:pStyle w:val="af0"/>
        <w:rPr>
          <w:rtl/>
        </w:rPr>
      </w:pPr>
      <w:r>
        <w:rPr>
          <w:rFonts w:hint="eastAsia"/>
          <w:rtl/>
        </w:rPr>
        <w:t>שר</w:t>
      </w:r>
      <w:r>
        <w:rPr>
          <w:rtl/>
        </w:rPr>
        <w:t xml:space="preserve"> הרווחה זבולון אורלב:</w:t>
      </w:r>
    </w:p>
    <w:p w14:paraId="23DA13D9" w14:textId="77777777" w:rsidR="00000000" w:rsidRDefault="0069655B">
      <w:pPr>
        <w:pStyle w:val="a0"/>
        <w:rPr>
          <w:rFonts w:hint="cs"/>
          <w:rtl/>
        </w:rPr>
      </w:pPr>
    </w:p>
    <w:p w14:paraId="00383471" w14:textId="77777777" w:rsidR="00000000" w:rsidRDefault="0069655B">
      <w:pPr>
        <w:pStyle w:val="a0"/>
        <w:rPr>
          <w:rFonts w:hint="cs"/>
          <w:rtl/>
        </w:rPr>
      </w:pPr>
      <w:r>
        <w:rPr>
          <w:rFonts w:hint="cs"/>
          <w:rtl/>
        </w:rPr>
        <w:t xml:space="preserve">ההצעה היא לתקן את חוק הרשויות המקומיות. </w:t>
      </w:r>
    </w:p>
    <w:p w14:paraId="074086E8" w14:textId="77777777" w:rsidR="00000000" w:rsidRDefault="0069655B">
      <w:pPr>
        <w:pStyle w:val="a0"/>
        <w:rPr>
          <w:rFonts w:hint="cs"/>
          <w:rtl/>
        </w:rPr>
      </w:pPr>
    </w:p>
    <w:p w14:paraId="51841A12" w14:textId="77777777" w:rsidR="00000000" w:rsidRDefault="0069655B">
      <w:pPr>
        <w:pStyle w:val="af1"/>
        <w:rPr>
          <w:rtl/>
        </w:rPr>
      </w:pPr>
      <w:r>
        <w:rPr>
          <w:rtl/>
        </w:rPr>
        <w:t>היו"ר ראובן ריבלין:</w:t>
      </w:r>
    </w:p>
    <w:p w14:paraId="53E8F7B3" w14:textId="77777777" w:rsidR="00000000" w:rsidRDefault="0069655B">
      <w:pPr>
        <w:pStyle w:val="a0"/>
        <w:rPr>
          <w:rtl/>
        </w:rPr>
      </w:pPr>
    </w:p>
    <w:p w14:paraId="2B737069" w14:textId="77777777" w:rsidR="00000000" w:rsidRDefault="0069655B">
      <w:pPr>
        <w:pStyle w:val="a0"/>
        <w:rPr>
          <w:rFonts w:hint="cs"/>
          <w:rtl/>
        </w:rPr>
      </w:pPr>
      <w:r>
        <w:rPr>
          <w:rFonts w:hint="cs"/>
          <w:rtl/>
        </w:rPr>
        <w:t xml:space="preserve">לפי דעתי, רק כך צריך לעשות זאת, כי אחרת אנחנו שמים מכשול בפני הרשויות המקומיות. צריך לתת תשומת לב רבה לעניין הזה. </w:t>
      </w:r>
    </w:p>
    <w:p w14:paraId="06AC3295" w14:textId="77777777" w:rsidR="00000000" w:rsidRDefault="0069655B">
      <w:pPr>
        <w:pStyle w:val="a0"/>
        <w:rPr>
          <w:rFonts w:hint="cs"/>
          <w:rtl/>
        </w:rPr>
      </w:pPr>
    </w:p>
    <w:p w14:paraId="171D27B8" w14:textId="77777777" w:rsidR="00000000" w:rsidRDefault="0069655B">
      <w:pPr>
        <w:pStyle w:val="a0"/>
        <w:rPr>
          <w:rFonts w:hint="cs"/>
          <w:rtl/>
        </w:rPr>
      </w:pPr>
      <w:r>
        <w:rPr>
          <w:rFonts w:hint="cs"/>
          <w:rtl/>
        </w:rPr>
        <w:t>בשלב זה אנחנו עוברים קוד</w:t>
      </w:r>
      <w:r>
        <w:rPr>
          <w:rFonts w:hint="cs"/>
          <w:rtl/>
        </w:rPr>
        <w:t>ם כול להצבעה על הצעת חוק לתיקון פקודת העיריות (הנצחת נפגעי הטרור), התשס"ד-2003. נא להצביע, רבותי חברי הכנסת - מי בעד? מי נגד? מי נמנע?</w:t>
      </w:r>
    </w:p>
    <w:p w14:paraId="54896A0D" w14:textId="77777777" w:rsidR="00000000" w:rsidRDefault="0069655B">
      <w:pPr>
        <w:pStyle w:val="a0"/>
        <w:rPr>
          <w:rFonts w:hint="cs"/>
          <w:rtl/>
        </w:rPr>
      </w:pPr>
    </w:p>
    <w:p w14:paraId="36B65502" w14:textId="77777777" w:rsidR="00000000" w:rsidRDefault="0069655B">
      <w:pPr>
        <w:pStyle w:val="ab"/>
        <w:bidi/>
        <w:rPr>
          <w:rFonts w:hint="cs"/>
          <w:rtl/>
        </w:rPr>
      </w:pPr>
      <w:r>
        <w:rPr>
          <w:rFonts w:hint="cs"/>
          <w:rtl/>
        </w:rPr>
        <w:t>הצבעה מס' 14</w:t>
      </w:r>
    </w:p>
    <w:p w14:paraId="0BE7F0DE" w14:textId="77777777" w:rsidR="00000000" w:rsidRDefault="0069655B">
      <w:pPr>
        <w:pStyle w:val="a0"/>
        <w:rPr>
          <w:rFonts w:hint="cs"/>
          <w:rtl/>
        </w:rPr>
      </w:pPr>
    </w:p>
    <w:p w14:paraId="5C101E88" w14:textId="77777777" w:rsidR="00000000" w:rsidRDefault="0069655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56</w:t>
      </w:r>
    </w:p>
    <w:p w14:paraId="717035D9" w14:textId="77777777" w:rsidR="00000000" w:rsidRDefault="0069655B">
      <w:pPr>
        <w:pStyle w:val="ac"/>
        <w:bidi/>
        <w:rPr>
          <w:rFonts w:hint="cs"/>
          <w:rtl/>
        </w:rPr>
      </w:pPr>
      <w:r>
        <w:rPr>
          <w:rFonts w:hint="cs"/>
          <w:rtl/>
        </w:rPr>
        <w:t>בעד ההצעה להסיר מסדר-היום את הצעת החוק - 1</w:t>
      </w:r>
    </w:p>
    <w:p w14:paraId="78CEBBFE" w14:textId="77777777" w:rsidR="00000000" w:rsidRDefault="0069655B">
      <w:pPr>
        <w:pStyle w:val="ac"/>
        <w:bidi/>
        <w:rPr>
          <w:rFonts w:hint="cs"/>
          <w:rtl/>
        </w:rPr>
      </w:pPr>
      <w:r>
        <w:rPr>
          <w:rFonts w:hint="cs"/>
          <w:rtl/>
        </w:rPr>
        <w:t>נמנעים -</w:t>
      </w:r>
      <w:r>
        <w:rPr>
          <w:rFonts w:hint="cs"/>
          <w:rtl/>
        </w:rPr>
        <w:t xml:space="preserve"> 3</w:t>
      </w:r>
    </w:p>
    <w:p w14:paraId="2E0EEA59" w14:textId="77777777" w:rsidR="00000000" w:rsidRDefault="0069655B">
      <w:pPr>
        <w:pStyle w:val="ad"/>
        <w:bidi/>
        <w:rPr>
          <w:rFonts w:hint="cs"/>
          <w:rtl/>
        </w:rPr>
      </w:pPr>
      <w:r>
        <w:rPr>
          <w:rFonts w:hint="cs"/>
          <w:rtl/>
        </w:rPr>
        <w:t xml:space="preserve">ההצעה להעביר את הצעת חוק לתיקון פקודת העיריות (הנצחת נפגעי הטרור), </w:t>
      </w:r>
    </w:p>
    <w:p w14:paraId="0D41218A" w14:textId="77777777" w:rsidR="00000000" w:rsidRDefault="0069655B">
      <w:pPr>
        <w:pStyle w:val="ad"/>
        <w:bidi/>
        <w:rPr>
          <w:rFonts w:hint="cs"/>
          <w:rtl/>
        </w:rPr>
      </w:pPr>
      <w:r>
        <w:rPr>
          <w:rFonts w:hint="cs"/>
          <w:rtl/>
        </w:rPr>
        <w:t xml:space="preserve">התשס"ד-2003, לדיון מוקדם בוועדת הפנים ואיכות הסביבה נתקבלה.  </w:t>
      </w:r>
    </w:p>
    <w:p w14:paraId="16B0705F" w14:textId="77777777" w:rsidR="00000000" w:rsidRDefault="0069655B">
      <w:pPr>
        <w:pStyle w:val="af1"/>
        <w:rPr>
          <w:rFonts w:hint="cs"/>
          <w:rtl/>
        </w:rPr>
      </w:pPr>
    </w:p>
    <w:p w14:paraId="09D399B2" w14:textId="77777777" w:rsidR="00000000" w:rsidRDefault="0069655B">
      <w:pPr>
        <w:pStyle w:val="af1"/>
        <w:rPr>
          <w:rtl/>
        </w:rPr>
      </w:pPr>
    </w:p>
    <w:p w14:paraId="15BC0973" w14:textId="77777777" w:rsidR="00000000" w:rsidRDefault="0069655B">
      <w:pPr>
        <w:pStyle w:val="af1"/>
        <w:rPr>
          <w:rFonts w:hint="cs"/>
          <w:rtl/>
        </w:rPr>
      </w:pPr>
      <w:r>
        <w:rPr>
          <w:rtl/>
        </w:rPr>
        <w:t>היו"ר ראובן ריבלין:</w:t>
      </w:r>
    </w:p>
    <w:p w14:paraId="69C334B3" w14:textId="77777777" w:rsidR="00000000" w:rsidRDefault="0069655B">
      <w:pPr>
        <w:pStyle w:val="a0"/>
        <w:rPr>
          <w:rFonts w:hint="cs"/>
          <w:rtl/>
        </w:rPr>
      </w:pPr>
    </w:p>
    <w:p w14:paraId="00C9B283" w14:textId="77777777" w:rsidR="00000000" w:rsidRDefault="0069655B">
      <w:pPr>
        <w:pStyle w:val="a0"/>
        <w:rPr>
          <w:rFonts w:hint="cs"/>
          <w:rtl/>
        </w:rPr>
      </w:pPr>
      <w:r>
        <w:rPr>
          <w:rFonts w:hint="cs"/>
          <w:rtl/>
        </w:rPr>
        <w:t>56 בעד, אחד נגד ושלושה נמנעים. אני קובע שהצעת חוק לתיקון פקודת העיריות, של חברת הכנסת רוחמה אברהם, ב</w:t>
      </w:r>
      <w:r>
        <w:rPr>
          <w:rFonts w:hint="cs"/>
          <w:rtl/>
        </w:rPr>
        <w:t xml:space="preserve">עניין הנצחת נפגעי הטרור, עברה בקריאה טרומית, ותועבר לוועדת הפנים ואיכות הסביבה של הכנסת להכנתה לקריאה ראשונה. </w:t>
      </w:r>
    </w:p>
    <w:p w14:paraId="54D20C41" w14:textId="77777777" w:rsidR="00000000" w:rsidRDefault="0069655B">
      <w:pPr>
        <w:pStyle w:val="a0"/>
        <w:rPr>
          <w:rtl/>
        </w:rPr>
      </w:pPr>
    </w:p>
    <w:p w14:paraId="192CEA17" w14:textId="77777777" w:rsidR="00000000" w:rsidRDefault="0069655B">
      <w:pPr>
        <w:pStyle w:val="af0"/>
        <w:rPr>
          <w:rtl/>
        </w:rPr>
      </w:pPr>
      <w:r>
        <w:rPr>
          <w:rFonts w:hint="eastAsia"/>
          <w:rtl/>
        </w:rPr>
        <w:t>טלב</w:t>
      </w:r>
      <w:r>
        <w:rPr>
          <w:rtl/>
        </w:rPr>
        <w:t xml:space="preserve"> אלסאנע (רע"ם):</w:t>
      </w:r>
    </w:p>
    <w:p w14:paraId="6B1D3671" w14:textId="77777777" w:rsidR="00000000" w:rsidRDefault="0069655B">
      <w:pPr>
        <w:pStyle w:val="a0"/>
        <w:rPr>
          <w:rFonts w:hint="cs"/>
          <w:rtl/>
        </w:rPr>
      </w:pPr>
    </w:p>
    <w:p w14:paraId="5ABE6ED5" w14:textId="77777777" w:rsidR="00000000" w:rsidRDefault="0069655B">
      <w:pPr>
        <w:pStyle w:val="a0"/>
        <w:rPr>
          <w:rFonts w:hint="cs"/>
          <w:rtl/>
        </w:rPr>
      </w:pPr>
      <w:r>
        <w:rPr>
          <w:rFonts w:hint="cs"/>
          <w:rtl/>
        </w:rPr>
        <w:t xml:space="preserve">אפשר לשנות את הצבעתי? במקום נמנע, אני רוצה להתנגד. </w:t>
      </w:r>
    </w:p>
    <w:p w14:paraId="56AEBCDE" w14:textId="77777777" w:rsidR="00000000" w:rsidRDefault="0069655B">
      <w:pPr>
        <w:pStyle w:val="a0"/>
        <w:rPr>
          <w:rFonts w:hint="cs"/>
          <w:rtl/>
        </w:rPr>
      </w:pPr>
    </w:p>
    <w:p w14:paraId="0890622D" w14:textId="77777777" w:rsidR="00000000" w:rsidRDefault="0069655B">
      <w:pPr>
        <w:pStyle w:val="af1"/>
        <w:rPr>
          <w:rtl/>
        </w:rPr>
      </w:pPr>
      <w:r>
        <w:rPr>
          <w:rtl/>
        </w:rPr>
        <w:t>היו"ר ראובן ריבלין:</w:t>
      </w:r>
    </w:p>
    <w:p w14:paraId="2612FD70" w14:textId="77777777" w:rsidR="00000000" w:rsidRDefault="0069655B">
      <w:pPr>
        <w:pStyle w:val="a0"/>
        <w:rPr>
          <w:rtl/>
        </w:rPr>
      </w:pPr>
    </w:p>
    <w:p w14:paraId="41918828" w14:textId="77777777" w:rsidR="00000000" w:rsidRDefault="0069655B">
      <w:pPr>
        <w:pStyle w:val="a0"/>
        <w:rPr>
          <w:rFonts w:hint="cs"/>
          <w:rtl/>
        </w:rPr>
      </w:pPr>
      <w:r>
        <w:rPr>
          <w:rFonts w:hint="cs"/>
          <w:rtl/>
        </w:rPr>
        <w:t>חבר הכנסת טלב אלסאנע מודיע שבטעות, במקום להימנע הצ</w:t>
      </w:r>
      <w:r>
        <w:rPr>
          <w:rFonts w:hint="cs"/>
          <w:rtl/>
        </w:rPr>
        <w:t xml:space="preserve">ביע נגד. זה נרשם, בלי לשנות את תוצאת ההצבעה. </w:t>
      </w:r>
    </w:p>
    <w:p w14:paraId="0721318A" w14:textId="77777777" w:rsidR="00000000" w:rsidRDefault="0069655B">
      <w:pPr>
        <w:pStyle w:val="a0"/>
        <w:rPr>
          <w:rFonts w:hint="cs"/>
          <w:rtl/>
        </w:rPr>
      </w:pPr>
    </w:p>
    <w:p w14:paraId="1F7627CB" w14:textId="77777777" w:rsidR="00000000" w:rsidRDefault="0069655B">
      <w:pPr>
        <w:pStyle w:val="a2"/>
        <w:rPr>
          <w:rFonts w:hint="cs"/>
          <w:rtl/>
        </w:rPr>
      </w:pPr>
    </w:p>
    <w:p w14:paraId="12E1541E" w14:textId="77777777" w:rsidR="00000000" w:rsidRDefault="0069655B">
      <w:pPr>
        <w:pStyle w:val="a0"/>
        <w:rPr>
          <w:rFonts w:hint="cs"/>
          <w:rtl/>
        </w:rPr>
      </w:pPr>
    </w:p>
    <w:p w14:paraId="6964AD4E" w14:textId="77777777" w:rsidR="00000000" w:rsidRDefault="0069655B">
      <w:pPr>
        <w:pStyle w:val="a2"/>
        <w:rPr>
          <w:rFonts w:hint="cs"/>
          <w:rtl/>
        </w:rPr>
      </w:pPr>
      <w:bookmarkStart w:id="243" w:name="CS23198FI0023198T25_02_2004_14_44_34"/>
      <w:bookmarkStart w:id="244" w:name="_Toc69694943"/>
      <w:bookmarkEnd w:id="243"/>
      <w:r>
        <w:rPr>
          <w:rtl/>
        </w:rPr>
        <w:t>החלטה בדבר אישור הוראות בצו מס ערך מוסף (שיעור המס על מלכ</w:t>
      </w:r>
      <w:r>
        <w:rPr>
          <w:rFonts w:hint="cs"/>
          <w:rtl/>
        </w:rPr>
        <w:t>"</w:t>
      </w:r>
      <w:r>
        <w:rPr>
          <w:rtl/>
        </w:rPr>
        <w:t>רים ומוסדות כספיים) (תיקון - הוראת שעה) (תיקון) (ביטול), התשס"ד-2004</w:t>
      </w:r>
      <w:bookmarkEnd w:id="244"/>
      <w:r>
        <w:rPr>
          <w:rFonts w:hint="cs"/>
          <w:rtl/>
        </w:rPr>
        <w:t xml:space="preserve"> </w:t>
      </w:r>
    </w:p>
    <w:p w14:paraId="56598232" w14:textId="77777777" w:rsidR="00000000" w:rsidRDefault="0069655B">
      <w:pPr>
        <w:pStyle w:val="-0"/>
        <w:rPr>
          <w:rFonts w:hint="cs"/>
          <w:rtl/>
        </w:rPr>
      </w:pPr>
      <w:r>
        <w:rPr>
          <w:rFonts w:hint="cs"/>
          <w:rtl/>
        </w:rPr>
        <w:t xml:space="preserve"> </w:t>
      </w:r>
    </w:p>
    <w:p w14:paraId="42E4917B" w14:textId="77777777" w:rsidR="00000000" w:rsidRDefault="0069655B">
      <w:pPr>
        <w:pStyle w:val="a0"/>
        <w:rPr>
          <w:rFonts w:hint="cs"/>
          <w:rtl/>
        </w:rPr>
      </w:pPr>
    </w:p>
    <w:p w14:paraId="55ADE2F0" w14:textId="77777777" w:rsidR="00000000" w:rsidRDefault="0069655B">
      <w:pPr>
        <w:pStyle w:val="af1"/>
        <w:rPr>
          <w:rtl/>
        </w:rPr>
      </w:pPr>
      <w:r>
        <w:rPr>
          <w:rtl/>
        </w:rPr>
        <w:t>היו"ר ראובן ריבלין:</w:t>
      </w:r>
    </w:p>
    <w:p w14:paraId="0AE8076E" w14:textId="77777777" w:rsidR="00000000" w:rsidRDefault="0069655B">
      <w:pPr>
        <w:pStyle w:val="a0"/>
        <w:rPr>
          <w:rtl/>
        </w:rPr>
      </w:pPr>
    </w:p>
    <w:p w14:paraId="0271AC34" w14:textId="77777777" w:rsidR="00000000" w:rsidRDefault="0069655B">
      <w:pPr>
        <w:pStyle w:val="a0"/>
        <w:rPr>
          <w:rFonts w:hint="cs"/>
          <w:rtl/>
        </w:rPr>
      </w:pPr>
      <w:r>
        <w:rPr>
          <w:rFonts w:hint="cs"/>
          <w:rtl/>
        </w:rPr>
        <w:t>רבותי חברי הכנסת, אנחנו עוברים להחלטה בדבר אישור הוראות</w:t>
      </w:r>
      <w:r>
        <w:rPr>
          <w:rFonts w:hint="cs"/>
          <w:rtl/>
        </w:rPr>
        <w:t xml:space="preserve"> בצו מס ערך מוסף. חברי הכנסת היו ערים לכך, וכמה חברים ביקשו להתייחס. הם רשאים להתייחס. הראשון ידבר עשר דקות, ולכל שאר הדוברים יהיו שלוש דקות. ראשון המבקשים היה חבר הכנסת חיים אורון. </w:t>
      </w:r>
    </w:p>
    <w:p w14:paraId="5DE804EE" w14:textId="77777777" w:rsidR="00000000" w:rsidRDefault="0069655B">
      <w:pPr>
        <w:pStyle w:val="a0"/>
        <w:rPr>
          <w:rFonts w:hint="cs"/>
          <w:rtl/>
        </w:rPr>
      </w:pPr>
    </w:p>
    <w:p w14:paraId="29120797" w14:textId="77777777" w:rsidR="00000000" w:rsidRDefault="0069655B">
      <w:pPr>
        <w:pStyle w:val="a0"/>
        <w:rPr>
          <w:rFonts w:hint="cs"/>
          <w:rtl/>
        </w:rPr>
      </w:pPr>
      <w:r>
        <w:rPr>
          <w:rFonts w:hint="cs"/>
          <w:rtl/>
        </w:rPr>
        <w:t>יש לי הכבוד והעונג להזמין את יושב-ראש ועדת הכספים, על מנת להציג את צו מס</w:t>
      </w:r>
      <w:r>
        <w:rPr>
          <w:rFonts w:hint="cs"/>
          <w:rtl/>
        </w:rPr>
        <w:t xml:space="preserve"> ערך מוסף, בלי שהוא מוגבל אפילו לשנייה אחת בזמן הדיבור. </w:t>
      </w:r>
      <w:bookmarkStart w:id="245" w:name="CS23198FI0023198T25_02_2004_13_35_22"/>
      <w:bookmarkEnd w:id="245"/>
      <w:r>
        <w:rPr>
          <w:rFonts w:hint="cs"/>
          <w:rtl/>
        </w:rPr>
        <w:t xml:space="preserve">יושב-ראש הוועדה, אתה מוזמן לדבר בלי שתוגבל אפילו באיזו דרך וצורה. אתה היחיד שמגביל את עצמך. </w:t>
      </w:r>
    </w:p>
    <w:p w14:paraId="33B9F044" w14:textId="77777777" w:rsidR="00000000" w:rsidRDefault="0069655B">
      <w:pPr>
        <w:pStyle w:val="a0"/>
        <w:rPr>
          <w:rFonts w:hint="cs"/>
          <w:rtl/>
        </w:rPr>
      </w:pPr>
    </w:p>
    <w:p w14:paraId="7F433452" w14:textId="77777777" w:rsidR="00000000" w:rsidRDefault="0069655B">
      <w:pPr>
        <w:pStyle w:val="af0"/>
        <w:rPr>
          <w:rtl/>
        </w:rPr>
      </w:pPr>
      <w:r>
        <w:rPr>
          <w:rFonts w:hint="eastAsia"/>
          <w:rtl/>
        </w:rPr>
        <w:t>דוד</w:t>
      </w:r>
      <w:r>
        <w:rPr>
          <w:rtl/>
        </w:rPr>
        <w:t xml:space="preserve"> טל (עם אחד):</w:t>
      </w:r>
    </w:p>
    <w:p w14:paraId="503B22E7" w14:textId="77777777" w:rsidR="00000000" w:rsidRDefault="0069655B">
      <w:pPr>
        <w:pStyle w:val="a0"/>
        <w:rPr>
          <w:rFonts w:hint="cs"/>
          <w:rtl/>
        </w:rPr>
      </w:pPr>
    </w:p>
    <w:p w14:paraId="07B6CE2A" w14:textId="77777777" w:rsidR="00000000" w:rsidRDefault="0069655B">
      <w:pPr>
        <w:pStyle w:val="a0"/>
        <w:rPr>
          <w:rFonts w:hint="cs"/>
          <w:rtl/>
        </w:rPr>
      </w:pPr>
      <w:r>
        <w:rPr>
          <w:rFonts w:hint="cs"/>
          <w:rtl/>
        </w:rPr>
        <w:t xml:space="preserve">על-פי איזה סעיף בתקנון אין הגבלה? על איזה סעיף בתקנון אדוני מסתמך? </w:t>
      </w:r>
    </w:p>
    <w:p w14:paraId="0B0FD75C" w14:textId="77777777" w:rsidR="00000000" w:rsidRDefault="0069655B">
      <w:pPr>
        <w:pStyle w:val="a0"/>
        <w:rPr>
          <w:rFonts w:hint="cs"/>
          <w:rtl/>
        </w:rPr>
      </w:pPr>
    </w:p>
    <w:p w14:paraId="79C59D70" w14:textId="77777777" w:rsidR="00000000" w:rsidRDefault="0069655B">
      <w:pPr>
        <w:pStyle w:val="af1"/>
        <w:rPr>
          <w:rtl/>
        </w:rPr>
      </w:pPr>
      <w:r>
        <w:rPr>
          <w:rtl/>
        </w:rPr>
        <w:t>היו"ר ראובן ריבלין:</w:t>
      </w:r>
    </w:p>
    <w:p w14:paraId="2D35DAA8" w14:textId="77777777" w:rsidR="00000000" w:rsidRDefault="0069655B">
      <w:pPr>
        <w:pStyle w:val="a0"/>
        <w:rPr>
          <w:rtl/>
        </w:rPr>
      </w:pPr>
    </w:p>
    <w:p w14:paraId="06123A5F" w14:textId="77777777" w:rsidR="00000000" w:rsidRDefault="0069655B">
      <w:pPr>
        <w:pStyle w:val="a0"/>
        <w:rPr>
          <w:rFonts w:hint="cs"/>
          <w:rtl/>
        </w:rPr>
      </w:pPr>
      <w:r>
        <w:rPr>
          <w:rFonts w:hint="cs"/>
          <w:rtl/>
        </w:rPr>
        <w:t xml:space="preserve">כאשר יושב-ראש ועדה מציג איזה דבר, הוא צריך להציג אותו כדי שחברי הכנסת יבינו על מה הם מדברים. ההגבלה היא שלו. </w:t>
      </w:r>
    </w:p>
    <w:p w14:paraId="0456121A" w14:textId="77777777" w:rsidR="00000000" w:rsidRDefault="0069655B">
      <w:pPr>
        <w:pStyle w:val="a0"/>
        <w:rPr>
          <w:rFonts w:hint="cs"/>
          <w:rtl/>
        </w:rPr>
      </w:pPr>
    </w:p>
    <w:p w14:paraId="75011CC6" w14:textId="77777777" w:rsidR="00000000" w:rsidRDefault="0069655B">
      <w:pPr>
        <w:pStyle w:val="af0"/>
        <w:rPr>
          <w:rtl/>
        </w:rPr>
      </w:pPr>
      <w:r>
        <w:rPr>
          <w:rFonts w:hint="eastAsia"/>
          <w:rtl/>
        </w:rPr>
        <w:t>דוד</w:t>
      </w:r>
      <w:r>
        <w:rPr>
          <w:rtl/>
        </w:rPr>
        <w:t xml:space="preserve"> טל (עם אחד):</w:t>
      </w:r>
    </w:p>
    <w:p w14:paraId="46B9D403" w14:textId="77777777" w:rsidR="00000000" w:rsidRDefault="0069655B">
      <w:pPr>
        <w:pStyle w:val="a0"/>
        <w:rPr>
          <w:rFonts w:hint="cs"/>
          <w:rtl/>
        </w:rPr>
      </w:pPr>
    </w:p>
    <w:p w14:paraId="62074922" w14:textId="77777777" w:rsidR="00000000" w:rsidRDefault="0069655B">
      <w:pPr>
        <w:pStyle w:val="a0"/>
        <w:rPr>
          <w:rFonts w:hint="cs"/>
          <w:rtl/>
        </w:rPr>
      </w:pPr>
      <w:r>
        <w:rPr>
          <w:rFonts w:hint="cs"/>
          <w:rtl/>
        </w:rPr>
        <w:t>על סמך איזה סעיף אדוני מדבר?</w:t>
      </w:r>
    </w:p>
    <w:p w14:paraId="4C8D9995" w14:textId="77777777" w:rsidR="00000000" w:rsidRDefault="0069655B">
      <w:pPr>
        <w:pStyle w:val="a0"/>
        <w:rPr>
          <w:rFonts w:hint="cs"/>
          <w:rtl/>
        </w:rPr>
      </w:pPr>
    </w:p>
    <w:p w14:paraId="6F49C91C" w14:textId="77777777" w:rsidR="00000000" w:rsidRDefault="0069655B">
      <w:pPr>
        <w:pStyle w:val="af1"/>
        <w:rPr>
          <w:rtl/>
        </w:rPr>
      </w:pPr>
      <w:r>
        <w:rPr>
          <w:rtl/>
        </w:rPr>
        <w:t>היו"ר ראובן ריבלין:</w:t>
      </w:r>
    </w:p>
    <w:p w14:paraId="7CB52B28" w14:textId="77777777" w:rsidR="00000000" w:rsidRDefault="0069655B">
      <w:pPr>
        <w:pStyle w:val="a0"/>
        <w:rPr>
          <w:rtl/>
        </w:rPr>
      </w:pPr>
    </w:p>
    <w:p w14:paraId="4D45A4A0" w14:textId="77777777" w:rsidR="00000000" w:rsidRDefault="0069655B">
      <w:pPr>
        <w:pStyle w:val="a0"/>
        <w:rPr>
          <w:rFonts w:hint="cs"/>
          <w:rtl/>
        </w:rPr>
      </w:pPr>
      <w:r>
        <w:rPr>
          <w:rFonts w:hint="cs"/>
          <w:rtl/>
        </w:rPr>
        <w:t xml:space="preserve">אין לי סעיף אחר שאומר לי שאסור, אז אני משאיר לי את שיקול הדעת. </w:t>
      </w:r>
    </w:p>
    <w:p w14:paraId="03C97B26" w14:textId="77777777" w:rsidR="00000000" w:rsidRDefault="0069655B">
      <w:pPr>
        <w:pStyle w:val="a0"/>
        <w:rPr>
          <w:rFonts w:hint="cs"/>
          <w:rtl/>
        </w:rPr>
      </w:pPr>
    </w:p>
    <w:p w14:paraId="63861F4B" w14:textId="77777777" w:rsidR="00000000" w:rsidRDefault="0069655B">
      <w:pPr>
        <w:pStyle w:val="a"/>
        <w:rPr>
          <w:rtl/>
        </w:rPr>
      </w:pPr>
      <w:bookmarkStart w:id="246" w:name="FS000000466T25_02_2004_13_35_32"/>
      <w:bookmarkStart w:id="247" w:name="_Toc69694944"/>
      <w:bookmarkEnd w:id="246"/>
      <w:r>
        <w:rPr>
          <w:rFonts w:hint="eastAsia"/>
          <w:rtl/>
        </w:rPr>
        <w:t>אברהם</w:t>
      </w:r>
      <w:r>
        <w:rPr>
          <w:rtl/>
        </w:rPr>
        <w:t xml:space="preserve"> היר</w:t>
      </w:r>
      <w:r>
        <w:rPr>
          <w:rtl/>
        </w:rPr>
        <w:t>שזון (יו"ר ועדת הכספים):</w:t>
      </w:r>
      <w:bookmarkEnd w:id="247"/>
    </w:p>
    <w:p w14:paraId="2B6B6CD2" w14:textId="77777777" w:rsidR="00000000" w:rsidRDefault="0069655B">
      <w:pPr>
        <w:pStyle w:val="a0"/>
        <w:rPr>
          <w:rFonts w:hint="cs"/>
          <w:rtl/>
        </w:rPr>
      </w:pPr>
    </w:p>
    <w:p w14:paraId="533A6F55" w14:textId="77777777" w:rsidR="00000000" w:rsidRDefault="0069655B">
      <w:pPr>
        <w:pStyle w:val="a0"/>
        <w:rPr>
          <w:rFonts w:hint="cs"/>
          <w:rtl/>
        </w:rPr>
      </w:pPr>
      <w:r>
        <w:rPr>
          <w:rFonts w:hint="cs"/>
          <w:rtl/>
        </w:rPr>
        <w:t xml:space="preserve">אדוני היושב-ראש, רבותי חברי הכנסת, צו מס ערך מוסף (שיעור המס על מלכ"רים ומוסדות כספיים) (תיקון </w:t>
      </w:r>
      <w:r>
        <w:rPr>
          <w:rtl/>
        </w:rPr>
        <w:t>–</w:t>
      </w:r>
      <w:r>
        <w:rPr>
          <w:rFonts w:hint="cs"/>
          <w:rtl/>
        </w:rPr>
        <w:t xml:space="preserve"> הוראת שעה) (תיקון) (ביטול), התשס"ד-2004. הצו המובא בפניכם הוא חלק ממהלך שלם שמטרתו הורדת הנטל של המס העקיף על אזרחי מדינת ישראל, שהוא</w:t>
      </w:r>
      <w:r>
        <w:rPr>
          <w:rFonts w:hint="cs"/>
          <w:rtl/>
        </w:rPr>
        <w:t xml:space="preserve"> מהגבוהים בעולם. בשל הרגרסיביות של המיסוי העקיף, ישפר מהלך זה את מצבם של בעלי ההכנסות הנמוכות במשק ויגרום לחלוקה צודקת יותר של נטל המס. </w:t>
      </w:r>
    </w:p>
    <w:p w14:paraId="03CDEED1" w14:textId="77777777" w:rsidR="00000000" w:rsidRDefault="0069655B">
      <w:pPr>
        <w:pStyle w:val="a0"/>
        <w:rPr>
          <w:rFonts w:hint="cs"/>
          <w:rtl/>
        </w:rPr>
      </w:pPr>
    </w:p>
    <w:p w14:paraId="0E4F80BA" w14:textId="77777777" w:rsidR="00000000" w:rsidRDefault="0069655B">
      <w:pPr>
        <w:pStyle w:val="a0"/>
        <w:rPr>
          <w:rFonts w:hint="cs"/>
          <w:rtl/>
        </w:rPr>
      </w:pPr>
      <w:r>
        <w:rPr>
          <w:rFonts w:hint="cs"/>
          <w:rtl/>
        </w:rPr>
        <w:t>ועדת הכספים, בהתייעצות עם הממשלה, החליטה היום לאשר מהלך זה, הנושא פנים לאוכלוסייה בעלת ההכנסה הנמוכה במשק, אשר זוכה זו</w:t>
      </w:r>
      <w:r>
        <w:rPr>
          <w:rFonts w:hint="cs"/>
          <w:rtl/>
        </w:rPr>
        <w:t xml:space="preserve"> לא הפעם הראשונה לאוזן קשבת מצד ועדת הכספים. </w:t>
      </w:r>
    </w:p>
    <w:p w14:paraId="1B0A06E9" w14:textId="77777777" w:rsidR="00000000" w:rsidRDefault="0069655B">
      <w:pPr>
        <w:pStyle w:val="a0"/>
        <w:rPr>
          <w:rFonts w:hint="cs"/>
          <w:rtl/>
        </w:rPr>
      </w:pPr>
    </w:p>
    <w:p w14:paraId="6AB7D9FB" w14:textId="77777777" w:rsidR="00000000" w:rsidRDefault="0069655B">
      <w:pPr>
        <w:pStyle w:val="a0"/>
        <w:rPr>
          <w:rFonts w:hint="cs"/>
          <w:rtl/>
        </w:rPr>
      </w:pPr>
      <w:r>
        <w:rPr>
          <w:rFonts w:hint="cs"/>
          <w:rtl/>
        </w:rPr>
        <w:t xml:space="preserve">בצו ערך מוסף (שיעור המס על מלכ"רים ומוסדות כספיים) (תיקון - הוראת שעה), התשס"ד-2003, שאושר בכנסת בסוף דצמבר 2003, הוארכה לגבי שנת 2004 הוראת השעה להעלאת מס השכר על מלכ"רים, ונקבע שמס השכר על מלכ"רים בשנת 2004 </w:t>
      </w:r>
      <w:r>
        <w:rPr>
          <w:rFonts w:hint="cs"/>
          <w:rtl/>
        </w:rPr>
        <w:t xml:space="preserve">יהיה 9% במקום 8.5%. בצו המובא בפניכם כעת, בהתאם להפחתת המע"מ על העסקאות מ-18% ל-17% החל ב-1 במרס 2004, מוצע לבטל את הארכת הוראת השעה, ולקבוע שהחל ב-1 במרס 2004 ואילך תבוטל העלאת מס השכר על מלכ"רים, ומס השכר יחזור להיות 8.5%. </w:t>
      </w:r>
    </w:p>
    <w:p w14:paraId="2A325B03" w14:textId="77777777" w:rsidR="00000000" w:rsidRDefault="0069655B">
      <w:pPr>
        <w:pStyle w:val="a0"/>
        <w:rPr>
          <w:rFonts w:hint="cs"/>
          <w:rtl/>
        </w:rPr>
      </w:pPr>
    </w:p>
    <w:p w14:paraId="68DA39FC" w14:textId="77777777" w:rsidR="00000000" w:rsidRDefault="0069655B">
      <w:pPr>
        <w:pStyle w:val="a0"/>
        <w:rPr>
          <w:rFonts w:hint="cs"/>
          <w:rtl/>
        </w:rPr>
      </w:pPr>
      <w:r>
        <w:rPr>
          <w:rFonts w:hint="cs"/>
          <w:rtl/>
        </w:rPr>
        <w:t>אדוני יושב-ראש הכנסת, רבותי ח</w:t>
      </w:r>
      <w:r>
        <w:rPr>
          <w:rFonts w:hint="cs"/>
          <w:rtl/>
        </w:rPr>
        <w:t xml:space="preserve">ברי הכנסת, אני מבקש מכם לאשר את הצו שלפניכם, שיש בו משום הפחתת מסים ראויה. תודה רבה, אדוני. </w:t>
      </w:r>
    </w:p>
    <w:p w14:paraId="16EF65B8" w14:textId="77777777" w:rsidR="00000000" w:rsidRDefault="0069655B">
      <w:pPr>
        <w:pStyle w:val="af1"/>
        <w:rPr>
          <w:rFonts w:hint="cs"/>
          <w:rtl/>
        </w:rPr>
      </w:pPr>
    </w:p>
    <w:p w14:paraId="791E1044" w14:textId="77777777" w:rsidR="00000000" w:rsidRDefault="0069655B">
      <w:pPr>
        <w:pStyle w:val="af1"/>
        <w:rPr>
          <w:rtl/>
        </w:rPr>
      </w:pPr>
      <w:r>
        <w:rPr>
          <w:rtl/>
        </w:rPr>
        <w:t>היו"ר ראובן ריבלין:</w:t>
      </w:r>
    </w:p>
    <w:p w14:paraId="11630B66" w14:textId="77777777" w:rsidR="00000000" w:rsidRDefault="0069655B">
      <w:pPr>
        <w:pStyle w:val="a0"/>
        <w:rPr>
          <w:rFonts w:hint="cs"/>
          <w:rtl/>
        </w:rPr>
      </w:pPr>
    </w:p>
    <w:p w14:paraId="1FB903ED" w14:textId="77777777" w:rsidR="00000000" w:rsidRDefault="0069655B">
      <w:pPr>
        <w:pStyle w:val="a0"/>
        <w:rPr>
          <w:rFonts w:hint="cs"/>
          <w:rtl/>
        </w:rPr>
      </w:pPr>
      <w:r>
        <w:rPr>
          <w:rFonts w:hint="cs"/>
          <w:rtl/>
        </w:rPr>
        <w:t xml:space="preserve">אני מאוד מודה ליושב-ראש ועדת הכספים. חבר הכנסת חיים אורון, ראשון הדוברים - יש לך עשר דקות, ולאחר מכן </w:t>
      </w:r>
      <w:r>
        <w:rPr>
          <w:rtl/>
        </w:rPr>
        <w:t>–</w:t>
      </w:r>
      <w:r>
        <w:rPr>
          <w:rFonts w:hint="cs"/>
          <w:rtl/>
        </w:rPr>
        <w:t xml:space="preserve"> הרשימה סגורה </w:t>
      </w:r>
      <w:r>
        <w:rPr>
          <w:rtl/>
        </w:rPr>
        <w:t>–</w:t>
      </w:r>
      <w:r>
        <w:rPr>
          <w:rFonts w:hint="cs"/>
          <w:rtl/>
        </w:rPr>
        <w:t xml:space="preserve"> חבר הכנסת אבשלום וילן, </w:t>
      </w:r>
      <w:r>
        <w:rPr>
          <w:rFonts w:hint="cs"/>
          <w:rtl/>
        </w:rPr>
        <w:t xml:space="preserve">חבר הכנסת רן כהן, חבר הכנסת אברהם שוחט, חבר הכנסת עסאם מח'ול, חבר הכנסת פרוש, חבר הכנסת זחאלקה, חבר הכנסת גפני, חבר הכנסת הרצוג, ומסיים חבר הכנסת יורי שטרן, יושב-ראש ועדת הפנים ואיכות הסביבה. ישיב יושב-ראש ועדת הכספים. </w:t>
      </w:r>
    </w:p>
    <w:p w14:paraId="17D85399" w14:textId="77777777" w:rsidR="00000000" w:rsidRDefault="0069655B">
      <w:pPr>
        <w:pStyle w:val="a0"/>
        <w:rPr>
          <w:rFonts w:hint="cs"/>
          <w:rtl/>
        </w:rPr>
      </w:pPr>
    </w:p>
    <w:p w14:paraId="610BC668" w14:textId="77777777" w:rsidR="00000000" w:rsidRDefault="0069655B">
      <w:pPr>
        <w:pStyle w:val="a"/>
        <w:rPr>
          <w:rtl/>
        </w:rPr>
      </w:pPr>
      <w:bookmarkStart w:id="248" w:name="FS000001065T25_02_2004_13_37_17"/>
      <w:bookmarkStart w:id="249" w:name="_Toc69694945"/>
      <w:bookmarkEnd w:id="248"/>
      <w:r>
        <w:rPr>
          <w:rtl/>
        </w:rPr>
        <w:t>חיים אורון (מרצ):</w:t>
      </w:r>
      <w:bookmarkEnd w:id="249"/>
    </w:p>
    <w:p w14:paraId="1BC77BF8" w14:textId="77777777" w:rsidR="00000000" w:rsidRDefault="0069655B">
      <w:pPr>
        <w:pStyle w:val="a0"/>
        <w:rPr>
          <w:rtl/>
        </w:rPr>
      </w:pPr>
    </w:p>
    <w:p w14:paraId="4EEB9A0E" w14:textId="77777777" w:rsidR="00000000" w:rsidRDefault="0069655B">
      <w:pPr>
        <w:pStyle w:val="a0"/>
        <w:rPr>
          <w:rFonts w:hint="cs"/>
          <w:rtl/>
        </w:rPr>
      </w:pPr>
      <w:r>
        <w:rPr>
          <w:rFonts w:hint="cs"/>
          <w:rtl/>
        </w:rPr>
        <w:t>אדוני היושב-ראש,</w:t>
      </w:r>
      <w:r>
        <w:rPr>
          <w:rFonts w:hint="cs"/>
          <w:rtl/>
        </w:rPr>
        <w:t xml:space="preserve"> אני אדבר שבע דקות, כי נתתי שלוש דקות לידידי בייגה שוחט. זה אסור?</w:t>
      </w:r>
    </w:p>
    <w:p w14:paraId="3F81F76F" w14:textId="77777777" w:rsidR="00000000" w:rsidRDefault="0069655B">
      <w:pPr>
        <w:pStyle w:val="a0"/>
        <w:rPr>
          <w:rFonts w:hint="cs"/>
          <w:rtl/>
        </w:rPr>
      </w:pPr>
    </w:p>
    <w:p w14:paraId="77FE29D3" w14:textId="77777777" w:rsidR="00000000" w:rsidRDefault="0069655B">
      <w:pPr>
        <w:pStyle w:val="af1"/>
        <w:rPr>
          <w:rtl/>
        </w:rPr>
      </w:pPr>
      <w:r>
        <w:rPr>
          <w:rtl/>
        </w:rPr>
        <w:t>היו"ר ראובן ריבלין:</w:t>
      </w:r>
    </w:p>
    <w:p w14:paraId="6C976EF2" w14:textId="77777777" w:rsidR="00000000" w:rsidRDefault="0069655B">
      <w:pPr>
        <w:pStyle w:val="a0"/>
        <w:rPr>
          <w:rtl/>
        </w:rPr>
      </w:pPr>
    </w:p>
    <w:p w14:paraId="08883E51" w14:textId="77777777" w:rsidR="00000000" w:rsidRDefault="0069655B">
      <w:pPr>
        <w:pStyle w:val="a0"/>
        <w:rPr>
          <w:rFonts w:hint="cs"/>
          <w:rtl/>
        </w:rPr>
      </w:pPr>
      <w:r>
        <w:rPr>
          <w:rFonts w:hint="cs"/>
          <w:rtl/>
        </w:rPr>
        <w:t xml:space="preserve">אתה תדבר עשר דקות, השאר ידברו שלוש דקות. תאמין לי שבייגה לא מקופח כאן אצל אף אחד מיושבי-הראש. </w:t>
      </w:r>
    </w:p>
    <w:p w14:paraId="6DCB5B67" w14:textId="77777777" w:rsidR="00000000" w:rsidRDefault="0069655B">
      <w:pPr>
        <w:pStyle w:val="a0"/>
        <w:rPr>
          <w:rFonts w:hint="cs"/>
          <w:rtl/>
        </w:rPr>
      </w:pPr>
    </w:p>
    <w:p w14:paraId="2D7E5E2E" w14:textId="77777777" w:rsidR="00000000" w:rsidRDefault="0069655B">
      <w:pPr>
        <w:pStyle w:val="-"/>
        <w:rPr>
          <w:rtl/>
        </w:rPr>
      </w:pPr>
      <w:bookmarkStart w:id="250" w:name="FS000001065T25_02_2004_16_15_40"/>
      <w:bookmarkStart w:id="251" w:name="FS000001065T25_02_2004_16_15_44C"/>
      <w:bookmarkEnd w:id="250"/>
      <w:bookmarkEnd w:id="251"/>
      <w:r>
        <w:rPr>
          <w:rtl/>
        </w:rPr>
        <w:t>חיים אורון (מרצ):</w:t>
      </w:r>
    </w:p>
    <w:p w14:paraId="63EFC394" w14:textId="77777777" w:rsidR="00000000" w:rsidRDefault="0069655B">
      <w:pPr>
        <w:pStyle w:val="a0"/>
        <w:rPr>
          <w:rtl/>
        </w:rPr>
      </w:pPr>
    </w:p>
    <w:p w14:paraId="002EFFCD" w14:textId="77777777" w:rsidR="00000000" w:rsidRDefault="0069655B">
      <w:pPr>
        <w:pStyle w:val="a0"/>
        <w:rPr>
          <w:rFonts w:hint="cs"/>
          <w:rtl/>
        </w:rPr>
      </w:pPr>
      <w:r>
        <w:rPr>
          <w:rFonts w:hint="cs"/>
          <w:rtl/>
        </w:rPr>
        <w:t>אדוני היושב-ראש, חברי הכנסת, אנחנו נצביע בעד ההפחתה ב</w:t>
      </w:r>
      <w:r>
        <w:rPr>
          <w:rFonts w:hint="cs"/>
          <w:rtl/>
        </w:rPr>
        <w:t xml:space="preserve">מע"מ על מלכ"רים. זה לא נושא הדיון. אבל לפני כמה שעות, אדוני היושב-ראש, החליטה הממשלה לקצץ 4.8 מיליארדי שקלים בתקציבים שונים ולהעביר אותם לסעיפים אחרים. </w:t>
      </w:r>
    </w:p>
    <w:p w14:paraId="261818B1" w14:textId="77777777" w:rsidR="00000000" w:rsidRDefault="0069655B">
      <w:pPr>
        <w:pStyle w:val="a0"/>
        <w:rPr>
          <w:rFonts w:hint="cs"/>
          <w:rtl/>
        </w:rPr>
      </w:pPr>
    </w:p>
    <w:p w14:paraId="05780124" w14:textId="77777777" w:rsidR="00000000" w:rsidRDefault="0069655B">
      <w:pPr>
        <w:pStyle w:val="a0"/>
        <w:rPr>
          <w:rFonts w:hint="cs"/>
          <w:rtl/>
        </w:rPr>
      </w:pPr>
      <w:r>
        <w:rPr>
          <w:rFonts w:hint="cs"/>
          <w:rtl/>
        </w:rPr>
        <w:t xml:space="preserve">אני שואל את חברי הכנסת מהקואליציה - את ידידי סגן השר יצחק לוי, את חבר הכנסת בנלולו </w:t>
      </w:r>
      <w:r>
        <w:rPr>
          <w:rtl/>
        </w:rPr>
        <w:t>–</w:t>
      </w:r>
      <w:r>
        <w:rPr>
          <w:rFonts w:hint="cs"/>
          <w:rtl/>
        </w:rPr>
        <w:t xml:space="preserve"> תגידו, מה בדיוק א</w:t>
      </w:r>
      <w:r>
        <w:rPr>
          <w:rFonts w:hint="cs"/>
          <w:rtl/>
        </w:rPr>
        <w:t xml:space="preserve">נחנו עושים פה? אתם יודעים להסביר לנו? לפני שישה שבועות אישרנו תקציב. שר האוצר עלה לדוכן ואמר שזה תקציב שאין בלתו. היה אומר שר אוצר אחר - עברו חמישה שבועות, לא חמישה חודשים, לא חצי שנה, ומביאים תקציב חדש. </w:t>
      </w:r>
    </w:p>
    <w:p w14:paraId="67D084D6" w14:textId="77777777" w:rsidR="00000000" w:rsidRDefault="0069655B">
      <w:pPr>
        <w:pStyle w:val="a0"/>
        <w:rPr>
          <w:rFonts w:hint="cs"/>
          <w:rtl/>
        </w:rPr>
      </w:pPr>
    </w:p>
    <w:p w14:paraId="4584FFE0" w14:textId="77777777" w:rsidR="00000000" w:rsidRDefault="0069655B">
      <w:pPr>
        <w:pStyle w:val="a0"/>
        <w:rPr>
          <w:rFonts w:hint="cs"/>
          <w:rtl/>
        </w:rPr>
      </w:pPr>
      <w:r>
        <w:rPr>
          <w:rFonts w:hint="cs"/>
          <w:rtl/>
        </w:rPr>
        <w:t>יש רק דבר אחד קבוע, אדוני שר האוצר. ההוצאה לא תגדל</w:t>
      </w:r>
      <w:r>
        <w:rPr>
          <w:rFonts w:hint="cs"/>
          <w:rtl/>
        </w:rPr>
        <w:t xml:space="preserve">. זה כאילו הוא אומר לשרים, מה אתם מעניינים אותי? אתם רוצים שזה ירד מהבריאות? זה ירד מהבריאות. אתם רוצים שזה ירד מהביטחון? זה ירד מהביטחון. אתם רוצים שזה ירד מהחינוך? זה ירד מהחינוך. אני הקופאי שלכם, העיקר שההוצאה לא תגדל. אדוני שר האוצר, אתה לא קופאי. אתה </w:t>
      </w:r>
      <w:r>
        <w:rPr>
          <w:rFonts w:hint="cs"/>
          <w:rtl/>
        </w:rPr>
        <w:t>גם לא מי שבא לשבט אינדיאנים לחלק חרוזים מזכוכית מזויפת - לתת הקלות ב-</w:t>
      </w:r>
      <w:r>
        <w:rPr>
          <w:rFonts w:hint="cs"/>
        </w:rPr>
        <w:t>DVD</w:t>
      </w:r>
      <w:r>
        <w:rPr>
          <w:rFonts w:hint="cs"/>
          <w:rtl/>
        </w:rPr>
        <w:t xml:space="preserve"> או אפילו במכשירי טלוויזיה. </w:t>
      </w:r>
    </w:p>
    <w:p w14:paraId="1A591110" w14:textId="77777777" w:rsidR="00000000" w:rsidRDefault="0069655B">
      <w:pPr>
        <w:pStyle w:val="a0"/>
        <w:rPr>
          <w:rtl/>
        </w:rPr>
      </w:pPr>
    </w:p>
    <w:p w14:paraId="65F060BC" w14:textId="77777777" w:rsidR="00000000" w:rsidRDefault="0069655B">
      <w:pPr>
        <w:pStyle w:val="a0"/>
        <w:rPr>
          <w:rFonts w:hint="cs"/>
          <w:rtl/>
        </w:rPr>
      </w:pPr>
      <w:r>
        <w:rPr>
          <w:rFonts w:hint="cs"/>
          <w:rtl/>
        </w:rPr>
        <w:t>הפחתם את המע"מ, והמהלך של הפחתת המע"מ הוא חשוב. עובד משרדך, איתן רוב, היה בוועדת הכספים, ונאם את הנאום על הרגרסיביות במסים העקיפים. רצתי לפרוטוקולים והבאת</w:t>
      </w:r>
      <w:r>
        <w:rPr>
          <w:rFonts w:hint="cs"/>
          <w:rtl/>
        </w:rPr>
        <w:t xml:space="preserve">י לו עשרות נאומים שלי, של אחרים, אמרתי לו: תשמע, יש לי הרגשה שבלילה ישבת, למדת את הנאומים שלנו, ובאיחור של חודשיים באתם עם זה לוועדה. זו ההתגלות, זו התגלות כשאמרת שהמע"מ הוא רגרסיבי, שמס קנייה הוא רגרסיבי? אותה משפחה שנתת לה היום </w:t>
      </w:r>
      <w:r>
        <w:t>DVD</w:t>
      </w:r>
      <w:r>
        <w:rPr>
          <w:rFonts w:hint="cs"/>
          <w:rtl/>
        </w:rPr>
        <w:t xml:space="preserve"> יותר בזול, אם יש לה של</w:t>
      </w:r>
      <w:r>
        <w:rPr>
          <w:rFonts w:hint="cs"/>
          <w:rtl/>
        </w:rPr>
        <w:t>ושה ילדים, החודש היא מקבלת 75 שקלים פחות בקצבת ילדים. נכון, שר העבודה והרווחה?</w:t>
      </w:r>
    </w:p>
    <w:p w14:paraId="51BC08E7" w14:textId="77777777" w:rsidR="00000000" w:rsidRDefault="0069655B">
      <w:pPr>
        <w:pStyle w:val="a0"/>
        <w:ind w:firstLine="0"/>
        <w:rPr>
          <w:rFonts w:hint="cs"/>
          <w:rtl/>
        </w:rPr>
      </w:pPr>
    </w:p>
    <w:p w14:paraId="35AE6261" w14:textId="77777777" w:rsidR="00000000" w:rsidRDefault="0069655B">
      <w:pPr>
        <w:pStyle w:val="af0"/>
        <w:rPr>
          <w:rtl/>
        </w:rPr>
      </w:pPr>
      <w:r>
        <w:rPr>
          <w:rFonts w:hint="eastAsia"/>
          <w:rtl/>
        </w:rPr>
        <w:t>שר</w:t>
      </w:r>
      <w:r>
        <w:rPr>
          <w:rtl/>
        </w:rPr>
        <w:t xml:space="preserve"> האוצר בנימין נתניהו:</w:t>
      </w:r>
    </w:p>
    <w:p w14:paraId="7E01029E" w14:textId="77777777" w:rsidR="00000000" w:rsidRDefault="0069655B">
      <w:pPr>
        <w:pStyle w:val="a0"/>
        <w:rPr>
          <w:rFonts w:hint="cs"/>
          <w:rtl/>
        </w:rPr>
      </w:pPr>
    </w:p>
    <w:p w14:paraId="07CE705F" w14:textId="77777777" w:rsidR="00000000" w:rsidRDefault="0069655B">
      <w:pPr>
        <w:pStyle w:val="a0"/>
        <w:rPr>
          <w:rFonts w:hint="cs"/>
          <w:rtl/>
        </w:rPr>
      </w:pPr>
      <w:r>
        <w:rPr>
          <w:rFonts w:hint="cs"/>
          <w:rtl/>
        </w:rPr>
        <w:t xml:space="preserve">חבר הכנסת אורון, רק למען הסדר הטוב, כיוון שאתה איש שבקיא במספרים. איזה אחוז מ-2 מיליארדי השקלים בהטבות מסים מהווה החלק של מכשירי </w:t>
      </w:r>
      <w:r>
        <w:t>DVD</w:t>
      </w:r>
      <w:r>
        <w:rPr>
          <w:rFonts w:hint="cs"/>
          <w:rtl/>
        </w:rPr>
        <w:t xml:space="preserve"> ווידיאו?</w:t>
      </w:r>
    </w:p>
    <w:p w14:paraId="15B9A17D" w14:textId="77777777" w:rsidR="00000000" w:rsidRDefault="0069655B">
      <w:pPr>
        <w:pStyle w:val="a0"/>
        <w:rPr>
          <w:rFonts w:hint="cs"/>
          <w:rtl/>
        </w:rPr>
      </w:pPr>
    </w:p>
    <w:p w14:paraId="0D74FC00" w14:textId="77777777" w:rsidR="00000000" w:rsidRDefault="0069655B">
      <w:pPr>
        <w:pStyle w:val="-"/>
        <w:rPr>
          <w:rtl/>
        </w:rPr>
      </w:pPr>
      <w:bookmarkStart w:id="252" w:name="FS000001065T25_02_2004_14_05_06"/>
      <w:bookmarkStart w:id="253" w:name="FS000001065T25_02_2004_14_05_11C"/>
      <w:bookmarkEnd w:id="252"/>
      <w:bookmarkEnd w:id="253"/>
      <w:r>
        <w:rPr>
          <w:rtl/>
        </w:rPr>
        <w:t>חיים אור</w:t>
      </w:r>
      <w:r>
        <w:rPr>
          <w:rtl/>
        </w:rPr>
        <w:t>ון (מרצ):</w:t>
      </w:r>
    </w:p>
    <w:p w14:paraId="5BF43955" w14:textId="77777777" w:rsidR="00000000" w:rsidRDefault="0069655B">
      <w:pPr>
        <w:pStyle w:val="a0"/>
        <w:rPr>
          <w:rtl/>
        </w:rPr>
      </w:pPr>
    </w:p>
    <w:p w14:paraId="43484799" w14:textId="77777777" w:rsidR="00000000" w:rsidRDefault="0069655B">
      <w:pPr>
        <w:pStyle w:val="a0"/>
        <w:rPr>
          <w:rFonts w:hint="cs"/>
          <w:rtl/>
        </w:rPr>
      </w:pPr>
      <w:r>
        <w:rPr>
          <w:rFonts w:hint="cs"/>
          <w:rtl/>
        </w:rPr>
        <w:t>אני יודע להגיד לך בדיוק, אדוני. אדוני שר האוצר, הרוב של ההפחתה ב-2 מיליארדי שקלים הוא המע"מ. אתה ביקשת מהכנסת לפני שישה שבועות להחיל את החוק, שהמע"מ הוא 18%. אמרנו לך: אל תעשה מע"מ של 18%, תעשה 17%, אמרת לא.</w:t>
      </w:r>
    </w:p>
    <w:p w14:paraId="46EF8AA1" w14:textId="77777777" w:rsidR="00000000" w:rsidRDefault="0069655B">
      <w:pPr>
        <w:pStyle w:val="a0"/>
        <w:rPr>
          <w:rFonts w:hint="cs"/>
          <w:rtl/>
        </w:rPr>
      </w:pPr>
    </w:p>
    <w:p w14:paraId="6EA6185B" w14:textId="77777777" w:rsidR="00000000" w:rsidRDefault="0069655B">
      <w:pPr>
        <w:pStyle w:val="a0"/>
        <w:rPr>
          <w:rFonts w:hint="cs"/>
          <w:rtl/>
        </w:rPr>
      </w:pPr>
      <w:r>
        <w:rPr>
          <w:rFonts w:hint="cs"/>
          <w:rtl/>
        </w:rPr>
        <w:t>אני מגיע למה שבעיני הוא השאלה העיקרי</w:t>
      </w:r>
      <w:r>
        <w:rPr>
          <w:rFonts w:hint="cs"/>
          <w:rtl/>
        </w:rPr>
        <w:t xml:space="preserve">ת. איך העסק הזה מתנהל? אלוהים אדירים. לא ידעתם שיש משבר ברשויות המקומיות, או שאמרת: נביא את התקציב ב-31 בדצמבר ואחר כך נראה? ראש הממשלה לא ידע שיש "ברוך" בתקציב הביטחון? ידע. הוא אמר: נעביר, ואחר כך נעשה קיצוץ </w:t>
      </w:r>
      <w:r>
        <w:t>flat</w:t>
      </w:r>
      <w:r>
        <w:rPr>
          <w:rFonts w:hint="cs"/>
          <w:rtl/>
        </w:rPr>
        <w:t xml:space="preserve">. מה נקרא קיצוץ </w:t>
      </w:r>
      <w:r>
        <w:t>flat</w:t>
      </w:r>
      <w:r>
        <w:rPr>
          <w:rFonts w:hint="cs"/>
          <w:rtl/>
        </w:rPr>
        <w:t xml:space="preserve">? אני בטוח שאתה יודע, </w:t>
      </w:r>
      <w:r>
        <w:rPr>
          <w:rFonts w:hint="cs"/>
          <w:rtl/>
        </w:rPr>
        <w:t xml:space="preserve">שקיצוץ </w:t>
      </w:r>
      <w:r>
        <w:t>flat</w:t>
      </w:r>
      <w:r>
        <w:rPr>
          <w:rFonts w:hint="cs"/>
          <w:rtl/>
        </w:rPr>
        <w:t xml:space="preserve"> הוא הכי רגרסיבי, כי הוא לא על-פי סדרי עדיפויות - מי שיש לו עודפים גדולים, מי שיש לו צרכים גדולים - לכולם אותו הדבר.</w:t>
      </w:r>
    </w:p>
    <w:p w14:paraId="75013B0A" w14:textId="77777777" w:rsidR="00000000" w:rsidRDefault="0069655B">
      <w:pPr>
        <w:pStyle w:val="a0"/>
        <w:rPr>
          <w:rFonts w:hint="cs"/>
          <w:rtl/>
        </w:rPr>
      </w:pPr>
    </w:p>
    <w:p w14:paraId="4B42E2B2" w14:textId="77777777" w:rsidR="00000000" w:rsidRDefault="0069655B">
      <w:pPr>
        <w:pStyle w:val="af0"/>
        <w:rPr>
          <w:rtl/>
        </w:rPr>
      </w:pPr>
      <w:r>
        <w:rPr>
          <w:rFonts w:hint="eastAsia"/>
          <w:rtl/>
        </w:rPr>
        <w:t>שר</w:t>
      </w:r>
      <w:r>
        <w:rPr>
          <w:rtl/>
        </w:rPr>
        <w:t xml:space="preserve"> האוצר בנימין נתניהו:</w:t>
      </w:r>
    </w:p>
    <w:p w14:paraId="5FFFAE70" w14:textId="77777777" w:rsidR="00000000" w:rsidRDefault="0069655B">
      <w:pPr>
        <w:pStyle w:val="a0"/>
        <w:rPr>
          <w:rFonts w:hint="cs"/>
          <w:rtl/>
        </w:rPr>
      </w:pPr>
    </w:p>
    <w:p w14:paraId="6ED3EE7A" w14:textId="77777777" w:rsidR="00000000" w:rsidRDefault="0069655B">
      <w:pPr>
        <w:pStyle w:val="a0"/>
        <w:rPr>
          <w:rFonts w:hint="cs"/>
          <w:rtl/>
        </w:rPr>
      </w:pPr>
      <w:r>
        <w:rPr>
          <w:rFonts w:hint="cs"/>
          <w:rtl/>
        </w:rPr>
        <w:t>אתה שואל אותי? כי אני אשיב לך.</w:t>
      </w:r>
    </w:p>
    <w:p w14:paraId="5370BED2" w14:textId="77777777" w:rsidR="00000000" w:rsidRDefault="0069655B">
      <w:pPr>
        <w:pStyle w:val="a0"/>
        <w:rPr>
          <w:rFonts w:hint="cs"/>
          <w:rtl/>
        </w:rPr>
      </w:pPr>
    </w:p>
    <w:p w14:paraId="27556BE9" w14:textId="77777777" w:rsidR="00000000" w:rsidRDefault="0069655B">
      <w:pPr>
        <w:pStyle w:val="af1"/>
        <w:rPr>
          <w:rtl/>
        </w:rPr>
      </w:pPr>
      <w:r>
        <w:rPr>
          <w:rtl/>
        </w:rPr>
        <w:t>היו"ר ראובן ריבלין:</w:t>
      </w:r>
    </w:p>
    <w:p w14:paraId="13199985" w14:textId="77777777" w:rsidR="00000000" w:rsidRDefault="0069655B">
      <w:pPr>
        <w:pStyle w:val="a0"/>
        <w:rPr>
          <w:rtl/>
        </w:rPr>
      </w:pPr>
    </w:p>
    <w:p w14:paraId="58234EEB" w14:textId="77777777" w:rsidR="00000000" w:rsidRDefault="0069655B">
      <w:pPr>
        <w:pStyle w:val="a0"/>
        <w:rPr>
          <w:rFonts w:hint="cs"/>
          <w:rtl/>
        </w:rPr>
      </w:pPr>
      <w:r>
        <w:rPr>
          <w:rFonts w:hint="cs"/>
          <w:rtl/>
        </w:rPr>
        <w:t>כבוד השר יכול לעלות בכל רגע שהוא רוצה ולהתערב בדי</w:t>
      </w:r>
      <w:r>
        <w:rPr>
          <w:rFonts w:hint="cs"/>
          <w:rtl/>
        </w:rPr>
        <w:t>ון.</w:t>
      </w:r>
    </w:p>
    <w:p w14:paraId="5D9771C6" w14:textId="77777777" w:rsidR="00000000" w:rsidRDefault="0069655B">
      <w:pPr>
        <w:pStyle w:val="a0"/>
        <w:rPr>
          <w:rFonts w:hint="cs"/>
          <w:rtl/>
        </w:rPr>
      </w:pPr>
    </w:p>
    <w:p w14:paraId="15F4A20F" w14:textId="77777777" w:rsidR="00000000" w:rsidRDefault="0069655B">
      <w:pPr>
        <w:pStyle w:val="-"/>
        <w:rPr>
          <w:rtl/>
        </w:rPr>
      </w:pPr>
      <w:bookmarkStart w:id="254" w:name="FS000001065T25_02_2004_13_42_00"/>
      <w:bookmarkStart w:id="255" w:name="FS000001065T25_02_2004_14_08_21C"/>
      <w:bookmarkEnd w:id="254"/>
      <w:bookmarkEnd w:id="255"/>
      <w:r>
        <w:rPr>
          <w:rtl/>
        </w:rPr>
        <w:t>חיים אורון (מרצ):</w:t>
      </w:r>
    </w:p>
    <w:p w14:paraId="64F9C6DB" w14:textId="77777777" w:rsidR="00000000" w:rsidRDefault="0069655B">
      <w:pPr>
        <w:pStyle w:val="a0"/>
        <w:rPr>
          <w:rtl/>
        </w:rPr>
      </w:pPr>
    </w:p>
    <w:p w14:paraId="5D4E9C3E" w14:textId="77777777" w:rsidR="00000000" w:rsidRDefault="0069655B">
      <w:pPr>
        <w:pStyle w:val="a0"/>
        <w:rPr>
          <w:rFonts w:hint="cs"/>
          <w:rtl/>
        </w:rPr>
      </w:pPr>
      <w:r>
        <w:rPr>
          <w:rFonts w:hint="cs"/>
          <w:rtl/>
        </w:rPr>
        <w:t xml:space="preserve">עושים קיצוץ </w:t>
      </w:r>
      <w:r>
        <w:t>flat</w:t>
      </w:r>
      <w:r>
        <w:rPr>
          <w:rFonts w:hint="cs"/>
          <w:rtl/>
        </w:rPr>
        <w:t xml:space="preserve">, אבל הדבר המרכזי הוא שיש אבן חכמים אחת, קודש קודשים אחד - התקציב לא יגדל. יש עודפים בגבייה - כל הכבוד. לא מורידים גירעון - אילו נאומים שמענו, גם ממך, אדוני שר האוצר, שמעל 3% גירעון זה כמו מים שרותחים מעל 100 מעלות. </w:t>
      </w:r>
      <w:r>
        <w:rPr>
          <w:rFonts w:hint="cs"/>
          <w:rtl/>
        </w:rPr>
        <w:t>אילו נאומים? העזתי פעם להציע 3.5% גירעון. אמרו לי: תשמע, הגג ייפול. אילו נאומים שמענו על הקטנת החוב - לא הקטנת החוב, לא הקטנת הגירעון, אפילו לא היענות לצרכים אמיתיים של ציבורים רבים שנאנקים מאוד מאוד תחת הנטל שאתם מעמיסים עליהם. יש כסף - מחלקים.</w:t>
      </w:r>
    </w:p>
    <w:p w14:paraId="2BCCEAD0" w14:textId="77777777" w:rsidR="00000000" w:rsidRDefault="0069655B">
      <w:pPr>
        <w:pStyle w:val="a0"/>
        <w:rPr>
          <w:rFonts w:hint="cs"/>
          <w:rtl/>
        </w:rPr>
      </w:pPr>
    </w:p>
    <w:p w14:paraId="6F5903CD" w14:textId="77777777" w:rsidR="00000000" w:rsidRDefault="0069655B">
      <w:pPr>
        <w:pStyle w:val="a0"/>
        <w:rPr>
          <w:rFonts w:hint="cs"/>
          <w:rtl/>
        </w:rPr>
      </w:pPr>
      <w:r>
        <w:rPr>
          <w:rFonts w:hint="cs"/>
          <w:rtl/>
        </w:rPr>
        <w:t>אדוני השר</w:t>
      </w:r>
      <w:r>
        <w:rPr>
          <w:rFonts w:hint="cs"/>
          <w:rtl/>
        </w:rPr>
        <w:t xml:space="preserve"> עוזי לנדאו, לפני חודשיים וחצי חילקנו 2.5 מיליארדים לשני העשירונים העליונים. גם זה היה צריך להיעשות עכשיו? עכשיו מגיע למליאת הכנסת סעיף חלקי של הפחתת המע"מ על מלכ"רים, בטח שנהיה בעדו - אבל איפה התמונה כולה? מה אתם עושים בדיוק? אני מבין שלשר האוצר יש מדיניו</w:t>
      </w:r>
      <w:r>
        <w:rPr>
          <w:rFonts w:hint="cs"/>
          <w:rtl/>
        </w:rPr>
        <w:t>ת - הוא רוצה ממשלה קטנה, עם תקציב קטן, וציבורים הולכים וגדלים שנאנקים מחוסר מוצא בבריאות, בחינוך, ברווחה.</w:t>
      </w:r>
    </w:p>
    <w:p w14:paraId="44F3D24C" w14:textId="77777777" w:rsidR="00000000" w:rsidRDefault="0069655B">
      <w:pPr>
        <w:pStyle w:val="a0"/>
        <w:rPr>
          <w:rFonts w:hint="cs"/>
          <w:rtl/>
        </w:rPr>
      </w:pPr>
    </w:p>
    <w:p w14:paraId="58D78D24" w14:textId="77777777" w:rsidR="00000000" w:rsidRDefault="0069655B">
      <w:pPr>
        <w:pStyle w:val="a0"/>
        <w:rPr>
          <w:rFonts w:hint="cs"/>
          <w:rtl/>
        </w:rPr>
      </w:pPr>
      <w:r>
        <w:rPr>
          <w:rFonts w:hint="cs"/>
          <w:rtl/>
        </w:rPr>
        <w:t>באמת, אדוני שר הרווחה, החזירו היום 20 מיליון שקלים. אתה יודע שהתקציב הזה ביסודו הוא מעוות, כי אתה אמרת את זה, לא בגלל 20 מיליון השקלים - - -</w:t>
      </w:r>
    </w:p>
    <w:p w14:paraId="604E8E9E" w14:textId="77777777" w:rsidR="00000000" w:rsidRDefault="0069655B">
      <w:pPr>
        <w:pStyle w:val="a0"/>
        <w:rPr>
          <w:rFonts w:hint="cs"/>
          <w:rtl/>
        </w:rPr>
      </w:pPr>
    </w:p>
    <w:p w14:paraId="40C23CDC" w14:textId="77777777" w:rsidR="00000000" w:rsidRDefault="0069655B">
      <w:pPr>
        <w:pStyle w:val="af0"/>
        <w:rPr>
          <w:rtl/>
        </w:rPr>
      </w:pPr>
      <w:r>
        <w:rPr>
          <w:rFonts w:hint="eastAsia"/>
          <w:rtl/>
        </w:rPr>
        <w:t>שר</w:t>
      </w:r>
      <w:r>
        <w:rPr>
          <w:rtl/>
        </w:rPr>
        <w:t xml:space="preserve"> הרוו</w:t>
      </w:r>
      <w:r>
        <w:rPr>
          <w:rtl/>
        </w:rPr>
        <w:t>חה זבולון אורלב:</w:t>
      </w:r>
    </w:p>
    <w:p w14:paraId="76A58841" w14:textId="77777777" w:rsidR="00000000" w:rsidRDefault="0069655B">
      <w:pPr>
        <w:pStyle w:val="a0"/>
        <w:rPr>
          <w:rFonts w:hint="cs"/>
          <w:rtl/>
        </w:rPr>
      </w:pPr>
    </w:p>
    <w:p w14:paraId="476918A1" w14:textId="77777777" w:rsidR="00000000" w:rsidRDefault="0069655B">
      <w:pPr>
        <w:pStyle w:val="a0"/>
        <w:rPr>
          <w:rFonts w:hint="cs"/>
          <w:rtl/>
        </w:rPr>
      </w:pPr>
      <w:r>
        <w:rPr>
          <w:rFonts w:hint="cs"/>
          <w:rtl/>
        </w:rPr>
        <w:t>24 מיליון שקלים. אל תזלזל בשום מיליון.</w:t>
      </w:r>
    </w:p>
    <w:p w14:paraId="25E2AB70" w14:textId="77777777" w:rsidR="00000000" w:rsidRDefault="0069655B">
      <w:pPr>
        <w:pStyle w:val="a0"/>
        <w:rPr>
          <w:rFonts w:hint="cs"/>
          <w:rtl/>
        </w:rPr>
      </w:pPr>
    </w:p>
    <w:p w14:paraId="03D79E17" w14:textId="77777777" w:rsidR="00000000" w:rsidRDefault="0069655B">
      <w:pPr>
        <w:pStyle w:val="-"/>
        <w:rPr>
          <w:rtl/>
        </w:rPr>
      </w:pPr>
      <w:bookmarkStart w:id="256" w:name="FS000001065T25_02_2004_13_44_03C"/>
      <w:bookmarkEnd w:id="256"/>
      <w:r>
        <w:rPr>
          <w:rtl/>
        </w:rPr>
        <w:t>חיים אורון (מרצ):</w:t>
      </w:r>
    </w:p>
    <w:p w14:paraId="01D886E4" w14:textId="77777777" w:rsidR="00000000" w:rsidRDefault="0069655B">
      <w:pPr>
        <w:pStyle w:val="a0"/>
        <w:rPr>
          <w:rtl/>
        </w:rPr>
      </w:pPr>
    </w:p>
    <w:p w14:paraId="6ABB8495" w14:textId="77777777" w:rsidR="00000000" w:rsidRDefault="0069655B">
      <w:pPr>
        <w:pStyle w:val="a0"/>
        <w:rPr>
          <w:rFonts w:hint="cs"/>
          <w:rtl/>
        </w:rPr>
      </w:pPr>
      <w:r>
        <w:rPr>
          <w:rFonts w:hint="cs"/>
          <w:rtl/>
        </w:rPr>
        <w:t>אתה יודע שאני לא מזלזל בשום מיליון. עם שרת החינוך גמרו את העסקה על 200 מיליון שקלים. בכלל, יש קופה של שר הביטחון. זו ממשלה יוצאת דופן. יש קופה של שר הביטחון. שר הביטחון מקבל מחמאו</w:t>
      </w:r>
      <w:r>
        <w:rPr>
          <w:rFonts w:hint="cs"/>
          <w:rtl/>
        </w:rPr>
        <w:t>ת שהוא ויתר על 200 מיליון שקלים, שהעבירו אותם לשרת החינוך. אני לא מבין, אם 200 המיליון הללו היו צורך של מערכת הביטחון, אי-אפשר לוותר עליהם. אם זה היה סתם, למה נתתם אותם? או שאולי, אדוני שר האוצר, נתתם, ובמהלך השנה אתה הרי יודע שיהיה תקציב נוסף, ובתקציב הנו</w:t>
      </w:r>
      <w:r>
        <w:rPr>
          <w:rFonts w:hint="cs"/>
          <w:rtl/>
        </w:rPr>
        <w:t>סף יהיו 200 מיליון לשר הביטחון. אחרת מה זה בדיוק הסיפורים הללו? זה 200 מיליון שקלים, זה לא 2 מיליוני שקלים. איך מתנהל הדבר הזה?</w:t>
      </w:r>
    </w:p>
    <w:p w14:paraId="36DA4B55" w14:textId="77777777" w:rsidR="00000000" w:rsidRDefault="0069655B">
      <w:pPr>
        <w:pStyle w:val="a0"/>
        <w:rPr>
          <w:rFonts w:hint="cs"/>
          <w:rtl/>
        </w:rPr>
      </w:pPr>
    </w:p>
    <w:p w14:paraId="6F88C861" w14:textId="77777777" w:rsidR="00000000" w:rsidRDefault="0069655B">
      <w:pPr>
        <w:pStyle w:val="a0"/>
        <w:rPr>
          <w:rFonts w:hint="cs"/>
          <w:rtl/>
        </w:rPr>
      </w:pPr>
      <w:r>
        <w:rPr>
          <w:rFonts w:hint="cs"/>
          <w:rtl/>
        </w:rPr>
        <w:t xml:space="preserve">אדוני שר האוצר, אתה ניהלת בחיים שלך כמה חברות. אני בטוח שאם החשב שלך היה מתנהל כך, היית מחליף אותו. אם הגזבר שלך היה מתנהל כך, </w:t>
      </w:r>
      <w:r>
        <w:rPr>
          <w:rFonts w:hint="cs"/>
          <w:rtl/>
        </w:rPr>
        <w:t xml:space="preserve">היית מחליף אותו. לא היית מסכים שחודש וחצי אחרי שהוא הגיש לך תוכנית שנתית לשנה הבאה היא מתהפכת כולה על ראשה. זה מה שאתם עושים פה עכשיו. </w:t>
      </w:r>
    </w:p>
    <w:p w14:paraId="6D7C1C88" w14:textId="77777777" w:rsidR="00000000" w:rsidRDefault="0069655B">
      <w:pPr>
        <w:pStyle w:val="a0"/>
        <w:rPr>
          <w:rFonts w:hint="cs"/>
          <w:rtl/>
        </w:rPr>
      </w:pPr>
    </w:p>
    <w:p w14:paraId="4D5F91CE" w14:textId="77777777" w:rsidR="00000000" w:rsidRDefault="0069655B">
      <w:pPr>
        <w:pStyle w:val="a0"/>
        <w:rPr>
          <w:rFonts w:hint="cs"/>
          <w:rtl/>
        </w:rPr>
      </w:pPr>
      <w:r>
        <w:rPr>
          <w:rFonts w:hint="cs"/>
          <w:rtl/>
        </w:rPr>
        <w:t xml:space="preserve">אם הבעיה הניהולית היתה הבעיה היחידה </w:t>
      </w:r>
      <w:r>
        <w:rPr>
          <w:rtl/>
        </w:rPr>
        <w:t>–</w:t>
      </w:r>
      <w:r>
        <w:rPr>
          <w:rFonts w:hint="cs"/>
          <w:rtl/>
        </w:rPr>
        <w:t xml:space="preserve"> בסדר; אבל הבעיה היא מהותית. אדוני השר אורלב, המגמות השליליות בתהליך שהממשלה הזאת </w:t>
      </w:r>
      <w:r>
        <w:rPr>
          <w:rFonts w:hint="cs"/>
          <w:rtl/>
        </w:rPr>
        <w:t xml:space="preserve">מוליכה, הקיצוץ הזה מחריף אותן, הוא לא מצמצם אותן. למה הוא מחריף אותן? משום שהקיצוצים </w:t>
      </w:r>
      <w:r>
        <w:t>flat</w:t>
      </w:r>
      <w:r>
        <w:rPr>
          <w:rFonts w:hint="cs"/>
          <w:rtl/>
        </w:rPr>
        <w:t xml:space="preserve"> במשרדים השונים בסוף פוגעים בתחומים שבהם האזרח - בדרך כלל בשכבות החלשות, בדרך כלל באזורים הפריפריאליים, בדרך כלל במקומות שאין להם תשובות אחרות - יותר ויותר ויותר נפגע.</w:t>
      </w:r>
      <w:r>
        <w:rPr>
          <w:rFonts w:hint="cs"/>
          <w:rtl/>
        </w:rPr>
        <w:t xml:space="preserve"> ואני כותב לך היום מכתב על מרכז תעסוקתי בירושלים, וכותב לך מחר מכתב על עיוורים, ומחרתיים על חולי המופיליה שסוגרים להם את הבניין. כך זה נראה כשיורדים ממספרי המקרו של 4.8 מיליארדים, וזה מתגלגל במדרגות עד שזה מגיע.</w:t>
      </w:r>
    </w:p>
    <w:p w14:paraId="6669642D" w14:textId="77777777" w:rsidR="00000000" w:rsidRDefault="0069655B">
      <w:pPr>
        <w:pStyle w:val="a0"/>
        <w:rPr>
          <w:rFonts w:hint="cs"/>
          <w:rtl/>
        </w:rPr>
      </w:pPr>
    </w:p>
    <w:p w14:paraId="7434F21A" w14:textId="77777777" w:rsidR="00000000" w:rsidRDefault="0069655B">
      <w:pPr>
        <w:pStyle w:val="af0"/>
        <w:rPr>
          <w:rtl/>
        </w:rPr>
      </w:pPr>
      <w:r>
        <w:rPr>
          <w:rFonts w:hint="eastAsia"/>
          <w:rtl/>
        </w:rPr>
        <w:t>שר</w:t>
      </w:r>
      <w:r>
        <w:rPr>
          <w:rtl/>
        </w:rPr>
        <w:t xml:space="preserve"> הרווחה זבולון אורלב:</w:t>
      </w:r>
    </w:p>
    <w:p w14:paraId="2E38D4E5" w14:textId="77777777" w:rsidR="00000000" w:rsidRDefault="0069655B">
      <w:pPr>
        <w:pStyle w:val="a0"/>
        <w:rPr>
          <w:rFonts w:hint="cs"/>
          <w:rtl/>
        </w:rPr>
      </w:pPr>
    </w:p>
    <w:p w14:paraId="554C1BFF" w14:textId="77777777" w:rsidR="00000000" w:rsidRDefault="0069655B">
      <w:pPr>
        <w:pStyle w:val="a0"/>
        <w:rPr>
          <w:rFonts w:hint="cs"/>
          <w:rtl/>
        </w:rPr>
      </w:pPr>
      <w:r>
        <w:rPr>
          <w:rFonts w:hint="cs"/>
          <w:rtl/>
        </w:rPr>
        <w:t xml:space="preserve">תלוי מה אתה רוצה. </w:t>
      </w:r>
      <w:r>
        <w:rPr>
          <w:rFonts w:hint="cs"/>
          <w:rtl/>
        </w:rPr>
        <w:t>פעם ראשונה אחרי הרבה שנים אין קיצוץ בגמלאות של הביטוח הלאומי, אין קיצוץ בשירותי הרווחה. ואתה עומד פה ומדבר.</w:t>
      </w:r>
    </w:p>
    <w:p w14:paraId="63DAF86D" w14:textId="77777777" w:rsidR="00000000" w:rsidRDefault="0069655B">
      <w:pPr>
        <w:pStyle w:val="a0"/>
        <w:rPr>
          <w:rFonts w:hint="cs"/>
          <w:rtl/>
        </w:rPr>
      </w:pPr>
    </w:p>
    <w:p w14:paraId="627951ED" w14:textId="77777777" w:rsidR="00000000" w:rsidRDefault="0069655B">
      <w:pPr>
        <w:pStyle w:val="-"/>
        <w:rPr>
          <w:rtl/>
        </w:rPr>
      </w:pPr>
      <w:bookmarkStart w:id="257" w:name="FS000001065T25_02_2004_13_46_32C"/>
      <w:bookmarkEnd w:id="257"/>
      <w:r>
        <w:rPr>
          <w:rtl/>
        </w:rPr>
        <w:t>חיים אורון (מרצ):</w:t>
      </w:r>
    </w:p>
    <w:p w14:paraId="6348D340" w14:textId="77777777" w:rsidR="00000000" w:rsidRDefault="0069655B">
      <w:pPr>
        <w:pStyle w:val="a0"/>
        <w:rPr>
          <w:rtl/>
        </w:rPr>
      </w:pPr>
    </w:p>
    <w:p w14:paraId="7BDD3C80" w14:textId="77777777" w:rsidR="00000000" w:rsidRDefault="0069655B">
      <w:pPr>
        <w:pStyle w:val="a0"/>
        <w:rPr>
          <w:rFonts w:hint="cs"/>
          <w:rtl/>
        </w:rPr>
      </w:pPr>
      <w:r>
        <w:rPr>
          <w:rFonts w:hint="cs"/>
          <w:rtl/>
        </w:rPr>
        <w:t>אדוני השר, קיצצו החודש קצבאות ילדים ב-24 שקלים.</w:t>
      </w:r>
    </w:p>
    <w:p w14:paraId="7166FD2C" w14:textId="77777777" w:rsidR="00000000" w:rsidRDefault="0069655B">
      <w:pPr>
        <w:pStyle w:val="a0"/>
        <w:rPr>
          <w:rFonts w:hint="cs"/>
          <w:rtl/>
        </w:rPr>
      </w:pPr>
    </w:p>
    <w:p w14:paraId="170B78CC" w14:textId="77777777" w:rsidR="00000000" w:rsidRDefault="0069655B">
      <w:pPr>
        <w:pStyle w:val="af1"/>
        <w:rPr>
          <w:rtl/>
        </w:rPr>
      </w:pPr>
      <w:r>
        <w:rPr>
          <w:rtl/>
        </w:rPr>
        <w:t>היו"ר ראובן ריבלין:</w:t>
      </w:r>
    </w:p>
    <w:p w14:paraId="2E25EEAC" w14:textId="77777777" w:rsidR="00000000" w:rsidRDefault="0069655B">
      <w:pPr>
        <w:pStyle w:val="a0"/>
        <w:rPr>
          <w:rtl/>
        </w:rPr>
      </w:pPr>
    </w:p>
    <w:p w14:paraId="0041F7AF" w14:textId="77777777" w:rsidR="00000000" w:rsidRDefault="0069655B">
      <w:pPr>
        <w:pStyle w:val="a0"/>
        <w:rPr>
          <w:rFonts w:hint="cs"/>
          <w:rtl/>
        </w:rPr>
      </w:pPr>
      <w:r>
        <w:rPr>
          <w:rFonts w:hint="cs"/>
          <w:rtl/>
        </w:rPr>
        <w:t>אני מתחיל להפעיל את השעון.</w:t>
      </w:r>
    </w:p>
    <w:p w14:paraId="7DC794B7" w14:textId="77777777" w:rsidR="00000000" w:rsidRDefault="0069655B">
      <w:pPr>
        <w:pStyle w:val="af1"/>
        <w:rPr>
          <w:rFonts w:hint="cs"/>
          <w:rtl/>
        </w:rPr>
      </w:pPr>
    </w:p>
    <w:p w14:paraId="6CA12DC2" w14:textId="77777777" w:rsidR="00000000" w:rsidRDefault="0069655B">
      <w:pPr>
        <w:pStyle w:val="-"/>
        <w:rPr>
          <w:rtl/>
        </w:rPr>
      </w:pPr>
      <w:bookmarkStart w:id="258" w:name="FS000001065T25_02_2004_13_46_39C"/>
      <w:bookmarkEnd w:id="258"/>
      <w:r>
        <w:rPr>
          <w:rtl/>
        </w:rPr>
        <w:t>חיים אורון (מרצ):</w:t>
      </w:r>
    </w:p>
    <w:p w14:paraId="7E656EAC" w14:textId="77777777" w:rsidR="00000000" w:rsidRDefault="0069655B">
      <w:pPr>
        <w:pStyle w:val="a0"/>
        <w:rPr>
          <w:rtl/>
        </w:rPr>
      </w:pPr>
    </w:p>
    <w:p w14:paraId="1453BECA" w14:textId="77777777" w:rsidR="00000000" w:rsidRDefault="0069655B">
      <w:pPr>
        <w:pStyle w:val="a0"/>
        <w:rPr>
          <w:rFonts w:hint="cs"/>
          <w:rtl/>
        </w:rPr>
      </w:pPr>
      <w:r>
        <w:rPr>
          <w:rFonts w:hint="cs"/>
          <w:rtl/>
        </w:rPr>
        <w:t xml:space="preserve">יש פה איזה </w:t>
      </w:r>
      <w:r>
        <w:rPr>
          <w:rFonts w:hint="cs"/>
          <w:rtl/>
        </w:rPr>
        <w:t>פטנט חדש. שר האוצר סופר שנה אחת. ראש הממשלה שרון בשנתיים הקודמות לא היה ראש הממשלה, היה ראש ממשלה אחר.</w:t>
      </w:r>
    </w:p>
    <w:p w14:paraId="6BCAFA10" w14:textId="77777777" w:rsidR="00000000" w:rsidRDefault="0069655B">
      <w:pPr>
        <w:pStyle w:val="a0"/>
        <w:rPr>
          <w:rFonts w:hint="cs"/>
          <w:rtl/>
        </w:rPr>
      </w:pPr>
    </w:p>
    <w:p w14:paraId="64E817DE" w14:textId="77777777" w:rsidR="00000000" w:rsidRDefault="0069655B">
      <w:pPr>
        <w:pStyle w:val="af0"/>
        <w:rPr>
          <w:rtl/>
        </w:rPr>
      </w:pPr>
      <w:r>
        <w:rPr>
          <w:rFonts w:hint="eastAsia"/>
          <w:rtl/>
        </w:rPr>
        <w:t>שר</w:t>
      </w:r>
      <w:r>
        <w:rPr>
          <w:rtl/>
        </w:rPr>
        <w:t xml:space="preserve"> האוצר בנימין נתניהו:</w:t>
      </w:r>
    </w:p>
    <w:p w14:paraId="36E89AC2" w14:textId="77777777" w:rsidR="00000000" w:rsidRDefault="0069655B">
      <w:pPr>
        <w:pStyle w:val="a0"/>
        <w:rPr>
          <w:rFonts w:hint="cs"/>
          <w:rtl/>
        </w:rPr>
      </w:pPr>
    </w:p>
    <w:p w14:paraId="1485C8AA" w14:textId="77777777" w:rsidR="00000000" w:rsidRDefault="0069655B">
      <w:pPr>
        <w:pStyle w:val="a0"/>
        <w:rPr>
          <w:rFonts w:hint="cs"/>
          <w:rtl/>
        </w:rPr>
      </w:pPr>
      <w:r>
        <w:rPr>
          <w:rFonts w:hint="cs"/>
          <w:rtl/>
        </w:rPr>
        <w:t>אתם הייתם בשלטון.</w:t>
      </w:r>
    </w:p>
    <w:p w14:paraId="6B6FE078" w14:textId="77777777" w:rsidR="00000000" w:rsidRDefault="0069655B">
      <w:pPr>
        <w:pStyle w:val="a0"/>
        <w:rPr>
          <w:rFonts w:hint="cs"/>
          <w:rtl/>
        </w:rPr>
      </w:pPr>
    </w:p>
    <w:p w14:paraId="3E035D12" w14:textId="77777777" w:rsidR="00000000" w:rsidRDefault="0069655B">
      <w:pPr>
        <w:pStyle w:val="-"/>
        <w:rPr>
          <w:rtl/>
        </w:rPr>
      </w:pPr>
      <w:bookmarkStart w:id="259" w:name="FS000001065T25_02_2004_13_47_04C"/>
      <w:bookmarkEnd w:id="259"/>
      <w:r>
        <w:rPr>
          <w:rtl/>
        </w:rPr>
        <w:t>חיים אורון (מרצ):</w:t>
      </w:r>
    </w:p>
    <w:p w14:paraId="22165096" w14:textId="77777777" w:rsidR="00000000" w:rsidRDefault="0069655B">
      <w:pPr>
        <w:pStyle w:val="a0"/>
        <w:rPr>
          <w:rtl/>
        </w:rPr>
      </w:pPr>
    </w:p>
    <w:p w14:paraId="4D1E4430" w14:textId="77777777" w:rsidR="00000000" w:rsidRDefault="0069655B">
      <w:pPr>
        <w:pStyle w:val="a0"/>
        <w:rPr>
          <w:rFonts w:hint="cs"/>
          <w:rtl/>
        </w:rPr>
      </w:pPr>
      <w:r>
        <w:rPr>
          <w:rFonts w:hint="cs"/>
          <w:rtl/>
        </w:rPr>
        <w:t>אני לא. ביבי, עזוב אותי, לא היינו בממשלה.</w:t>
      </w:r>
    </w:p>
    <w:p w14:paraId="1D2ABA09" w14:textId="77777777" w:rsidR="00000000" w:rsidRDefault="0069655B">
      <w:pPr>
        <w:pStyle w:val="a0"/>
        <w:rPr>
          <w:rFonts w:hint="cs"/>
          <w:rtl/>
        </w:rPr>
      </w:pPr>
    </w:p>
    <w:p w14:paraId="0B2FA185" w14:textId="77777777" w:rsidR="00000000" w:rsidRDefault="0069655B">
      <w:pPr>
        <w:pStyle w:val="af0"/>
        <w:rPr>
          <w:rtl/>
        </w:rPr>
      </w:pPr>
      <w:r>
        <w:rPr>
          <w:rFonts w:hint="eastAsia"/>
          <w:rtl/>
        </w:rPr>
        <w:t>שר</w:t>
      </w:r>
      <w:r>
        <w:rPr>
          <w:rtl/>
        </w:rPr>
        <w:t xml:space="preserve"> האוצר בנימין נתניהו:</w:t>
      </w:r>
    </w:p>
    <w:p w14:paraId="3D543246" w14:textId="77777777" w:rsidR="00000000" w:rsidRDefault="0069655B">
      <w:pPr>
        <w:pStyle w:val="a0"/>
        <w:rPr>
          <w:rFonts w:hint="cs"/>
          <w:rtl/>
        </w:rPr>
      </w:pPr>
    </w:p>
    <w:p w14:paraId="621981CB" w14:textId="77777777" w:rsidR="00000000" w:rsidRDefault="0069655B">
      <w:pPr>
        <w:pStyle w:val="a0"/>
        <w:rPr>
          <w:rFonts w:hint="cs"/>
          <w:rtl/>
        </w:rPr>
      </w:pPr>
      <w:r>
        <w:rPr>
          <w:rFonts w:hint="cs"/>
          <w:rtl/>
        </w:rPr>
        <w:t>חבריך הטובים.</w:t>
      </w:r>
    </w:p>
    <w:p w14:paraId="079524D6" w14:textId="77777777" w:rsidR="00000000" w:rsidRDefault="0069655B">
      <w:pPr>
        <w:pStyle w:val="a0"/>
        <w:rPr>
          <w:rFonts w:hint="cs"/>
          <w:rtl/>
        </w:rPr>
      </w:pPr>
    </w:p>
    <w:p w14:paraId="7FB2E248" w14:textId="77777777" w:rsidR="00000000" w:rsidRDefault="0069655B">
      <w:pPr>
        <w:pStyle w:val="-"/>
        <w:rPr>
          <w:rtl/>
        </w:rPr>
      </w:pPr>
      <w:bookmarkStart w:id="260" w:name="FS000001065T25_02_2004_14_21_38C"/>
      <w:bookmarkEnd w:id="260"/>
      <w:r>
        <w:rPr>
          <w:rtl/>
        </w:rPr>
        <w:t>חיים א</w:t>
      </w:r>
      <w:r>
        <w:rPr>
          <w:rtl/>
        </w:rPr>
        <w:t>ורון (מרצ):</w:t>
      </w:r>
    </w:p>
    <w:p w14:paraId="0C9FDB5F" w14:textId="77777777" w:rsidR="00000000" w:rsidRDefault="0069655B">
      <w:pPr>
        <w:pStyle w:val="a0"/>
        <w:rPr>
          <w:rtl/>
        </w:rPr>
      </w:pPr>
    </w:p>
    <w:p w14:paraId="6BAF7EAF" w14:textId="77777777" w:rsidR="00000000" w:rsidRDefault="0069655B">
      <w:pPr>
        <w:pStyle w:val="a0"/>
        <w:rPr>
          <w:rFonts w:hint="cs"/>
          <w:rtl/>
        </w:rPr>
      </w:pPr>
      <w:r>
        <w:rPr>
          <w:rFonts w:hint="cs"/>
          <w:rtl/>
        </w:rPr>
        <w:t>יש לי חברים טובים בכל המקומות. עזוב אותי מחברים טובים. נאמתי נאומים כאלה גם כאשר - - -</w:t>
      </w:r>
    </w:p>
    <w:p w14:paraId="469C0219" w14:textId="77777777" w:rsidR="00000000" w:rsidRDefault="0069655B">
      <w:pPr>
        <w:pStyle w:val="af1"/>
        <w:rPr>
          <w:rtl/>
        </w:rPr>
      </w:pPr>
    </w:p>
    <w:p w14:paraId="6A09631A" w14:textId="77777777" w:rsidR="00000000" w:rsidRDefault="0069655B">
      <w:pPr>
        <w:pStyle w:val="af1"/>
        <w:rPr>
          <w:rtl/>
        </w:rPr>
      </w:pPr>
      <w:r>
        <w:rPr>
          <w:rtl/>
        </w:rPr>
        <w:t>היו"ר ראובן ריבלין:</w:t>
      </w:r>
    </w:p>
    <w:p w14:paraId="052BDD7A" w14:textId="77777777" w:rsidR="00000000" w:rsidRDefault="0069655B">
      <w:pPr>
        <w:pStyle w:val="a0"/>
        <w:rPr>
          <w:rtl/>
        </w:rPr>
      </w:pPr>
    </w:p>
    <w:p w14:paraId="7EDC3C8D" w14:textId="77777777" w:rsidR="00000000" w:rsidRDefault="0069655B">
      <w:pPr>
        <w:pStyle w:val="a0"/>
        <w:rPr>
          <w:rFonts w:hint="cs"/>
          <w:rtl/>
        </w:rPr>
      </w:pPr>
      <w:r>
        <w:rPr>
          <w:rFonts w:hint="cs"/>
          <w:rtl/>
        </w:rPr>
        <w:t>אני מפעיל את השעון.</w:t>
      </w:r>
    </w:p>
    <w:p w14:paraId="620BE601" w14:textId="77777777" w:rsidR="00000000" w:rsidRDefault="0069655B">
      <w:pPr>
        <w:pStyle w:val="-"/>
        <w:rPr>
          <w:rFonts w:hint="cs"/>
          <w:rtl/>
        </w:rPr>
      </w:pPr>
      <w:bookmarkStart w:id="261" w:name="FS000001065T25_02_2004_14_22_09C"/>
      <w:bookmarkEnd w:id="261"/>
    </w:p>
    <w:p w14:paraId="7D83AD12" w14:textId="77777777" w:rsidR="00000000" w:rsidRDefault="0069655B">
      <w:pPr>
        <w:pStyle w:val="-"/>
        <w:rPr>
          <w:rtl/>
        </w:rPr>
      </w:pPr>
      <w:r>
        <w:rPr>
          <w:rtl/>
        </w:rPr>
        <w:t>חיים אורון (מרצ):</w:t>
      </w:r>
    </w:p>
    <w:p w14:paraId="3F937D48" w14:textId="77777777" w:rsidR="00000000" w:rsidRDefault="0069655B">
      <w:pPr>
        <w:pStyle w:val="a0"/>
        <w:rPr>
          <w:rtl/>
        </w:rPr>
      </w:pPr>
    </w:p>
    <w:p w14:paraId="183A02CF" w14:textId="77777777" w:rsidR="00000000" w:rsidRDefault="0069655B">
      <w:pPr>
        <w:pStyle w:val="a0"/>
        <w:rPr>
          <w:rFonts w:hint="cs"/>
          <w:rtl/>
        </w:rPr>
      </w:pPr>
      <w:r>
        <w:rPr>
          <w:rFonts w:hint="cs"/>
          <w:rtl/>
        </w:rPr>
        <w:t>בסדר, אני מסיים. אני אעמוד בזמן. על תגלגלו את זה על הממשלה הקודמת. אני מדבר על הממשלה הזאת. אנ</w:t>
      </w:r>
      <w:r>
        <w:rPr>
          <w:rFonts w:hint="cs"/>
          <w:rtl/>
        </w:rPr>
        <w:t>י זוכר את דבריכם בוועדת הכספים. נכון שהפעם 24 מיליון שקלים - - -</w:t>
      </w:r>
    </w:p>
    <w:p w14:paraId="048A75E7" w14:textId="77777777" w:rsidR="00000000" w:rsidRDefault="0069655B">
      <w:pPr>
        <w:pStyle w:val="a0"/>
        <w:rPr>
          <w:rFonts w:hint="cs"/>
          <w:rtl/>
        </w:rPr>
      </w:pPr>
    </w:p>
    <w:p w14:paraId="4ED9C2F5" w14:textId="77777777" w:rsidR="00000000" w:rsidRDefault="0069655B">
      <w:pPr>
        <w:pStyle w:val="af0"/>
        <w:rPr>
          <w:rtl/>
        </w:rPr>
      </w:pPr>
      <w:r>
        <w:rPr>
          <w:rFonts w:hint="eastAsia"/>
          <w:rtl/>
        </w:rPr>
        <w:t>שר</w:t>
      </w:r>
      <w:r>
        <w:rPr>
          <w:rtl/>
        </w:rPr>
        <w:t xml:space="preserve"> הרווחה זבולון אורלב:</w:t>
      </w:r>
    </w:p>
    <w:p w14:paraId="13191902" w14:textId="77777777" w:rsidR="00000000" w:rsidRDefault="0069655B">
      <w:pPr>
        <w:pStyle w:val="a0"/>
        <w:rPr>
          <w:rFonts w:hint="cs"/>
          <w:rtl/>
        </w:rPr>
      </w:pPr>
    </w:p>
    <w:p w14:paraId="44E119B3" w14:textId="77777777" w:rsidR="00000000" w:rsidRDefault="0069655B">
      <w:pPr>
        <w:pStyle w:val="a0"/>
        <w:rPr>
          <w:rFonts w:hint="cs"/>
          <w:rtl/>
        </w:rPr>
      </w:pPr>
      <w:r>
        <w:rPr>
          <w:rFonts w:hint="cs"/>
          <w:rtl/>
        </w:rPr>
        <w:t>הדברים השתנו. ולא רק זה, אין קיצוץ בקצבאות ובגמלאות בפעם הראשונה. אני לא מבין אותך.</w:t>
      </w:r>
    </w:p>
    <w:p w14:paraId="0AA3B5CE" w14:textId="77777777" w:rsidR="00000000" w:rsidRDefault="0069655B">
      <w:pPr>
        <w:pStyle w:val="a0"/>
        <w:rPr>
          <w:rFonts w:hint="cs"/>
          <w:rtl/>
        </w:rPr>
      </w:pPr>
    </w:p>
    <w:p w14:paraId="45826824" w14:textId="77777777" w:rsidR="00000000" w:rsidRDefault="0069655B">
      <w:pPr>
        <w:pStyle w:val="af1"/>
        <w:rPr>
          <w:rtl/>
        </w:rPr>
      </w:pPr>
      <w:r>
        <w:rPr>
          <w:rFonts w:hint="eastAsia"/>
          <w:rtl/>
        </w:rPr>
        <w:t>היו</w:t>
      </w:r>
      <w:r>
        <w:rPr>
          <w:rtl/>
        </w:rPr>
        <w:t>"ר ראובן ריבלין:</w:t>
      </w:r>
    </w:p>
    <w:p w14:paraId="36E211C8" w14:textId="77777777" w:rsidR="00000000" w:rsidRDefault="0069655B">
      <w:pPr>
        <w:pStyle w:val="a0"/>
        <w:rPr>
          <w:rFonts w:hint="cs"/>
          <w:rtl/>
        </w:rPr>
      </w:pPr>
    </w:p>
    <w:p w14:paraId="19D1044B" w14:textId="77777777" w:rsidR="00000000" w:rsidRDefault="0069655B">
      <w:pPr>
        <w:pStyle w:val="a0"/>
        <w:rPr>
          <w:rFonts w:hint="cs"/>
          <w:rtl/>
        </w:rPr>
      </w:pPr>
      <w:r>
        <w:rPr>
          <w:rFonts w:hint="cs"/>
          <w:rtl/>
        </w:rPr>
        <w:t>השר, אני לא אמשיך את הדיון. אנחנו צריכים להצביע עוד היום.</w:t>
      </w:r>
    </w:p>
    <w:p w14:paraId="029E7489" w14:textId="77777777" w:rsidR="00000000" w:rsidRDefault="0069655B">
      <w:pPr>
        <w:pStyle w:val="a0"/>
        <w:rPr>
          <w:rFonts w:hint="cs"/>
          <w:rtl/>
        </w:rPr>
      </w:pPr>
    </w:p>
    <w:p w14:paraId="13E96398" w14:textId="77777777" w:rsidR="00000000" w:rsidRDefault="0069655B">
      <w:pPr>
        <w:pStyle w:val="af0"/>
        <w:rPr>
          <w:rtl/>
        </w:rPr>
      </w:pPr>
      <w:r>
        <w:rPr>
          <w:rFonts w:hint="eastAsia"/>
          <w:rtl/>
        </w:rPr>
        <w:t>זהבה</w:t>
      </w:r>
      <w:r>
        <w:rPr>
          <w:rtl/>
        </w:rPr>
        <w:t xml:space="preserve"> גלאון (מרצ):</w:t>
      </w:r>
    </w:p>
    <w:p w14:paraId="7B9E7E0F" w14:textId="77777777" w:rsidR="00000000" w:rsidRDefault="0069655B">
      <w:pPr>
        <w:pStyle w:val="a0"/>
        <w:rPr>
          <w:rFonts w:hint="cs"/>
          <w:rtl/>
        </w:rPr>
      </w:pPr>
    </w:p>
    <w:p w14:paraId="0A56ED01" w14:textId="77777777" w:rsidR="00000000" w:rsidRDefault="0069655B">
      <w:pPr>
        <w:pStyle w:val="a0"/>
        <w:rPr>
          <w:rFonts w:hint="cs"/>
          <w:rtl/>
        </w:rPr>
      </w:pPr>
      <w:r>
        <w:rPr>
          <w:rFonts w:hint="cs"/>
          <w:rtl/>
        </w:rPr>
        <w:t>אם הכול כל כך טוב, למה הכול כל כך רע?</w:t>
      </w:r>
    </w:p>
    <w:p w14:paraId="43CEF40A" w14:textId="77777777" w:rsidR="00000000" w:rsidRDefault="0069655B">
      <w:pPr>
        <w:pStyle w:val="a0"/>
        <w:rPr>
          <w:rFonts w:hint="cs"/>
          <w:rtl/>
        </w:rPr>
      </w:pPr>
    </w:p>
    <w:p w14:paraId="7574F1B5" w14:textId="77777777" w:rsidR="00000000" w:rsidRDefault="0069655B">
      <w:pPr>
        <w:pStyle w:val="af1"/>
        <w:rPr>
          <w:rtl/>
        </w:rPr>
      </w:pPr>
      <w:r>
        <w:rPr>
          <w:rtl/>
        </w:rPr>
        <w:t>היו"ר ראובן ריבלין:</w:t>
      </w:r>
    </w:p>
    <w:p w14:paraId="226990EF" w14:textId="77777777" w:rsidR="00000000" w:rsidRDefault="0069655B">
      <w:pPr>
        <w:pStyle w:val="a0"/>
        <w:rPr>
          <w:rtl/>
        </w:rPr>
      </w:pPr>
    </w:p>
    <w:p w14:paraId="46E9F51E" w14:textId="77777777" w:rsidR="00000000" w:rsidRDefault="0069655B">
      <w:pPr>
        <w:pStyle w:val="a0"/>
        <w:rPr>
          <w:rFonts w:hint="cs"/>
          <w:rtl/>
        </w:rPr>
      </w:pPr>
      <w:r>
        <w:rPr>
          <w:rFonts w:hint="cs"/>
          <w:rtl/>
        </w:rPr>
        <w:t>השר אורלב, אם אתם תתערבו, אני אעצור את השעון.</w:t>
      </w:r>
    </w:p>
    <w:p w14:paraId="186D6701" w14:textId="77777777" w:rsidR="00000000" w:rsidRDefault="0069655B">
      <w:pPr>
        <w:pStyle w:val="a0"/>
        <w:rPr>
          <w:rFonts w:hint="cs"/>
          <w:rtl/>
        </w:rPr>
      </w:pPr>
    </w:p>
    <w:p w14:paraId="38154271" w14:textId="77777777" w:rsidR="00000000" w:rsidRDefault="0069655B">
      <w:pPr>
        <w:pStyle w:val="-"/>
        <w:rPr>
          <w:rtl/>
        </w:rPr>
      </w:pPr>
      <w:bookmarkStart w:id="262" w:name="FS000001065T25_02_2004_13_47_54C"/>
      <w:bookmarkEnd w:id="262"/>
      <w:r>
        <w:rPr>
          <w:rtl/>
        </w:rPr>
        <w:t>חיים אורון (מרצ):</w:t>
      </w:r>
    </w:p>
    <w:p w14:paraId="22A2C1EB" w14:textId="77777777" w:rsidR="00000000" w:rsidRDefault="0069655B">
      <w:pPr>
        <w:pStyle w:val="a0"/>
        <w:rPr>
          <w:rtl/>
        </w:rPr>
      </w:pPr>
    </w:p>
    <w:p w14:paraId="58F6182E" w14:textId="77777777" w:rsidR="00000000" w:rsidRDefault="0069655B">
      <w:pPr>
        <w:pStyle w:val="a0"/>
        <w:rPr>
          <w:rFonts w:hint="cs"/>
          <w:rtl/>
        </w:rPr>
      </w:pPr>
      <w:r>
        <w:rPr>
          <w:rFonts w:hint="cs"/>
          <w:rtl/>
        </w:rPr>
        <w:t>חבר הכנסת זבולון אורלב, אני מתחייב להעביר לך רק חומרים של הביטוח הלאומי, לא של "מרכז אדוה", לא של המכון למחקר ח</w:t>
      </w:r>
      <w:r>
        <w:rPr>
          <w:rFonts w:hint="cs"/>
          <w:rtl/>
        </w:rPr>
        <w:t>ברתי, כי הם מזוהים כאופוזיציוניים - -</w:t>
      </w:r>
    </w:p>
    <w:p w14:paraId="740A854F" w14:textId="77777777" w:rsidR="00000000" w:rsidRDefault="0069655B">
      <w:pPr>
        <w:pStyle w:val="a0"/>
        <w:rPr>
          <w:rFonts w:hint="cs"/>
          <w:rtl/>
        </w:rPr>
      </w:pPr>
    </w:p>
    <w:p w14:paraId="52A9176B" w14:textId="77777777" w:rsidR="00000000" w:rsidRDefault="0069655B">
      <w:pPr>
        <w:pStyle w:val="af0"/>
        <w:rPr>
          <w:rtl/>
        </w:rPr>
      </w:pPr>
      <w:r>
        <w:rPr>
          <w:rFonts w:hint="eastAsia"/>
          <w:rtl/>
        </w:rPr>
        <w:t>שר</w:t>
      </w:r>
      <w:r>
        <w:rPr>
          <w:rtl/>
        </w:rPr>
        <w:t xml:space="preserve"> הרווחה זבולון אורלב:</w:t>
      </w:r>
    </w:p>
    <w:p w14:paraId="3BF4371E" w14:textId="77777777" w:rsidR="00000000" w:rsidRDefault="0069655B">
      <w:pPr>
        <w:pStyle w:val="a0"/>
        <w:rPr>
          <w:rFonts w:hint="cs"/>
          <w:rtl/>
        </w:rPr>
      </w:pPr>
    </w:p>
    <w:p w14:paraId="22F34C2C" w14:textId="77777777" w:rsidR="00000000" w:rsidRDefault="0069655B">
      <w:pPr>
        <w:pStyle w:val="a0"/>
        <w:rPr>
          <w:rFonts w:hint="cs"/>
          <w:rtl/>
        </w:rPr>
      </w:pPr>
      <w:r>
        <w:rPr>
          <w:rFonts w:hint="cs"/>
          <w:rtl/>
        </w:rPr>
        <w:t>לא, אני מכבד אותם.</w:t>
      </w:r>
    </w:p>
    <w:p w14:paraId="6ABDF864" w14:textId="77777777" w:rsidR="00000000" w:rsidRDefault="0069655B">
      <w:pPr>
        <w:pStyle w:val="a0"/>
        <w:rPr>
          <w:rFonts w:hint="cs"/>
          <w:rtl/>
        </w:rPr>
      </w:pPr>
    </w:p>
    <w:p w14:paraId="14EF0E50" w14:textId="77777777" w:rsidR="00000000" w:rsidRDefault="0069655B">
      <w:pPr>
        <w:pStyle w:val="-"/>
        <w:rPr>
          <w:rtl/>
        </w:rPr>
      </w:pPr>
      <w:bookmarkStart w:id="263" w:name="FS000001065T25_02_2004_13_48_11C"/>
      <w:bookmarkEnd w:id="263"/>
      <w:r>
        <w:rPr>
          <w:rtl/>
        </w:rPr>
        <w:t>חיים אורון (מרצ):</w:t>
      </w:r>
    </w:p>
    <w:p w14:paraId="3204E1D0" w14:textId="77777777" w:rsidR="00000000" w:rsidRDefault="0069655B">
      <w:pPr>
        <w:pStyle w:val="a0"/>
        <w:rPr>
          <w:rtl/>
        </w:rPr>
      </w:pPr>
    </w:p>
    <w:p w14:paraId="0057BEBC" w14:textId="77777777" w:rsidR="00000000" w:rsidRDefault="0069655B">
      <w:pPr>
        <w:pStyle w:val="a0"/>
        <w:rPr>
          <w:rFonts w:hint="cs"/>
          <w:rtl/>
        </w:rPr>
      </w:pPr>
      <w:r>
        <w:rPr>
          <w:rFonts w:hint="cs"/>
          <w:rtl/>
        </w:rPr>
        <w:t>- - רק חומרים של הביטוח הלאומי, והם יתארו מה שאתה יודע מצוין. לכן אני מתפלא על התגובות שלך.</w:t>
      </w:r>
    </w:p>
    <w:p w14:paraId="413CE16D" w14:textId="77777777" w:rsidR="00000000" w:rsidRDefault="0069655B">
      <w:pPr>
        <w:pStyle w:val="a0"/>
        <w:rPr>
          <w:rFonts w:hint="cs"/>
          <w:rtl/>
        </w:rPr>
      </w:pPr>
    </w:p>
    <w:p w14:paraId="57A0F61A" w14:textId="77777777" w:rsidR="00000000" w:rsidRDefault="0069655B">
      <w:pPr>
        <w:pStyle w:val="af0"/>
        <w:rPr>
          <w:rtl/>
        </w:rPr>
      </w:pPr>
      <w:r>
        <w:rPr>
          <w:rFonts w:hint="eastAsia"/>
          <w:rtl/>
        </w:rPr>
        <w:t>שר</w:t>
      </w:r>
      <w:r>
        <w:rPr>
          <w:rtl/>
        </w:rPr>
        <w:t xml:space="preserve"> הרווחה זבולון אורלב:</w:t>
      </w:r>
    </w:p>
    <w:p w14:paraId="550E3410" w14:textId="77777777" w:rsidR="00000000" w:rsidRDefault="0069655B">
      <w:pPr>
        <w:pStyle w:val="a0"/>
        <w:rPr>
          <w:rFonts w:hint="cs"/>
          <w:rtl/>
        </w:rPr>
      </w:pPr>
    </w:p>
    <w:p w14:paraId="1CF023E1" w14:textId="77777777" w:rsidR="00000000" w:rsidRDefault="0069655B">
      <w:pPr>
        <w:pStyle w:val="a0"/>
        <w:rPr>
          <w:rFonts w:hint="cs"/>
          <w:rtl/>
        </w:rPr>
      </w:pPr>
      <w:r>
        <w:rPr>
          <w:rFonts w:hint="cs"/>
          <w:rtl/>
        </w:rPr>
        <w:t>סלח לי - - -</w:t>
      </w:r>
    </w:p>
    <w:p w14:paraId="439D2EF4" w14:textId="77777777" w:rsidR="00000000" w:rsidRDefault="0069655B">
      <w:pPr>
        <w:pStyle w:val="a0"/>
        <w:rPr>
          <w:rFonts w:hint="cs"/>
          <w:rtl/>
        </w:rPr>
      </w:pPr>
    </w:p>
    <w:p w14:paraId="001F13AC" w14:textId="77777777" w:rsidR="00000000" w:rsidRDefault="0069655B">
      <w:pPr>
        <w:pStyle w:val="af1"/>
        <w:rPr>
          <w:rtl/>
        </w:rPr>
      </w:pPr>
      <w:r>
        <w:rPr>
          <w:rFonts w:hint="eastAsia"/>
          <w:rtl/>
        </w:rPr>
        <w:t>היו</w:t>
      </w:r>
      <w:r>
        <w:rPr>
          <w:rtl/>
        </w:rPr>
        <w:t>"ר ראובן ריבלין:</w:t>
      </w:r>
    </w:p>
    <w:p w14:paraId="43425678" w14:textId="77777777" w:rsidR="00000000" w:rsidRDefault="0069655B">
      <w:pPr>
        <w:pStyle w:val="a0"/>
        <w:rPr>
          <w:rFonts w:hint="cs"/>
          <w:rtl/>
        </w:rPr>
      </w:pPr>
    </w:p>
    <w:p w14:paraId="62FC2125" w14:textId="77777777" w:rsidR="00000000" w:rsidRDefault="0069655B">
      <w:pPr>
        <w:pStyle w:val="a0"/>
        <w:rPr>
          <w:rFonts w:hint="cs"/>
          <w:rtl/>
        </w:rPr>
      </w:pPr>
      <w:r>
        <w:rPr>
          <w:rFonts w:hint="cs"/>
          <w:rtl/>
        </w:rPr>
        <w:t>כבוד השר, אני מבקש מאדוני.</w:t>
      </w:r>
    </w:p>
    <w:p w14:paraId="7D9071B6" w14:textId="77777777" w:rsidR="00000000" w:rsidRDefault="0069655B">
      <w:pPr>
        <w:pStyle w:val="a0"/>
        <w:rPr>
          <w:rFonts w:hint="cs"/>
          <w:rtl/>
        </w:rPr>
      </w:pPr>
    </w:p>
    <w:p w14:paraId="29675B30" w14:textId="77777777" w:rsidR="00000000" w:rsidRDefault="0069655B">
      <w:pPr>
        <w:pStyle w:val="-"/>
        <w:rPr>
          <w:rtl/>
        </w:rPr>
      </w:pPr>
      <w:bookmarkStart w:id="264" w:name="FS000001065T25_02_2004_13_48_24C"/>
      <w:bookmarkEnd w:id="264"/>
      <w:r>
        <w:rPr>
          <w:rtl/>
        </w:rPr>
        <w:t>חיים אורון (מרצ):</w:t>
      </w:r>
    </w:p>
    <w:p w14:paraId="7D2214E1" w14:textId="77777777" w:rsidR="00000000" w:rsidRDefault="0069655B">
      <w:pPr>
        <w:pStyle w:val="a0"/>
        <w:rPr>
          <w:rtl/>
        </w:rPr>
      </w:pPr>
    </w:p>
    <w:p w14:paraId="1F87F0C7" w14:textId="77777777" w:rsidR="00000000" w:rsidRDefault="0069655B">
      <w:pPr>
        <w:pStyle w:val="a0"/>
        <w:rPr>
          <w:rFonts w:hint="cs"/>
          <w:rtl/>
        </w:rPr>
      </w:pPr>
      <w:r>
        <w:rPr>
          <w:rFonts w:hint="cs"/>
          <w:rtl/>
        </w:rPr>
        <w:t>פעם אחת יש לי יתרון שלכם יש תמיד, אני ליד המיקרופון. בדרך כלל אתם ליד המיקרופון ואני צועק מהספסלים. היום אני ליד המיקרופון, אין לי בעיה.</w:t>
      </w:r>
    </w:p>
    <w:p w14:paraId="3D2CD1A4" w14:textId="77777777" w:rsidR="00000000" w:rsidRDefault="0069655B">
      <w:pPr>
        <w:pStyle w:val="a0"/>
        <w:ind w:firstLine="0"/>
        <w:rPr>
          <w:rFonts w:hint="cs"/>
          <w:rtl/>
        </w:rPr>
      </w:pPr>
    </w:p>
    <w:p w14:paraId="7B736820" w14:textId="77777777" w:rsidR="00000000" w:rsidRDefault="0069655B">
      <w:pPr>
        <w:pStyle w:val="af1"/>
        <w:rPr>
          <w:rtl/>
        </w:rPr>
      </w:pPr>
      <w:r>
        <w:rPr>
          <w:rtl/>
        </w:rPr>
        <w:t>היו"ר ראובן ריבלין:</w:t>
      </w:r>
    </w:p>
    <w:p w14:paraId="156E94E1" w14:textId="77777777" w:rsidR="00000000" w:rsidRDefault="0069655B">
      <w:pPr>
        <w:pStyle w:val="a0"/>
        <w:rPr>
          <w:rtl/>
        </w:rPr>
      </w:pPr>
    </w:p>
    <w:p w14:paraId="4E523BF4" w14:textId="77777777" w:rsidR="00000000" w:rsidRDefault="0069655B">
      <w:pPr>
        <w:pStyle w:val="a0"/>
        <w:rPr>
          <w:rFonts w:hint="cs"/>
          <w:rtl/>
        </w:rPr>
      </w:pPr>
      <w:r>
        <w:rPr>
          <w:rFonts w:hint="cs"/>
          <w:rtl/>
        </w:rPr>
        <w:t>הכנסת לא מקפחת.</w:t>
      </w:r>
    </w:p>
    <w:p w14:paraId="43D2CCAB" w14:textId="77777777" w:rsidR="00000000" w:rsidRDefault="0069655B">
      <w:pPr>
        <w:pStyle w:val="a0"/>
        <w:rPr>
          <w:rFonts w:hint="cs"/>
          <w:rtl/>
        </w:rPr>
      </w:pPr>
    </w:p>
    <w:p w14:paraId="09028B79" w14:textId="77777777" w:rsidR="00000000" w:rsidRDefault="0069655B">
      <w:pPr>
        <w:pStyle w:val="af0"/>
        <w:rPr>
          <w:rtl/>
        </w:rPr>
      </w:pPr>
      <w:r>
        <w:rPr>
          <w:rFonts w:hint="eastAsia"/>
          <w:rtl/>
        </w:rPr>
        <w:t>שר</w:t>
      </w:r>
      <w:r>
        <w:rPr>
          <w:rtl/>
        </w:rPr>
        <w:t xml:space="preserve"> הרווחה זבולון אורלב:</w:t>
      </w:r>
    </w:p>
    <w:p w14:paraId="41AD6225" w14:textId="77777777" w:rsidR="00000000" w:rsidRDefault="0069655B">
      <w:pPr>
        <w:pStyle w:val="a0"/>
        <w:rPr>
          <w:rFonts w:hint="cs"/>
          <w:rtl/>
        </w:rPr>
      </w:pPr>
    </w:p>
    <w:p w14:paraId="339B0055" w14:textId="77777777" w:rsidR="00000000" w:rsidRDefault="0069655B">
      <w:pPr>
        <w:pStyle w:val="a0"/>
        <w:rPr>
          <w:rFonts w:hint="cs"/>
          <w:rtl/>
        </w:rPr>
      </w:pPr>
      <w:r>
        <w:rPr>
          <w:rFonts w:hint="cs"/>
          <w:rtl/>
        </w:rPr>
        <w:t>אני יכול</w:t>
      </w:r>
      <w:r>
        <w:rPr>
          <w:rFonts w:hint="cs"/>
          <w:rtl/>
        </w:rPr>
        <w:t xml:space="preserve"> להרים את היד ולבקש רשות דיבור.</w:t>
      </w:r>
    </w:p>
    <w:p w14:paraId="5C687D04" w14:textId="77777777" w:rsidR="00000000" w:rsidRDefault="0069655B">
      <w:pPr>
        <w:pStyle w:val="a0"/>
        <w:rPr>
          <w:rFonts w:hint="cs"/>
          <w:rtl/>
        </w:rPr>
      </w:pPr>
    </w:p>
    <w:p w14:paraId="2F90EEE0" w14:textId="77777777" w:rsidR="00000000" w:rsidRDefault="0069655B">
      <w:pPr>
        <w:pStyle w:val="af1"/>
        <w:rPr>
          <w:rtl/>
        </w:rPr>
      </w:pPr>
      <w:r>
        <w:rPr>
          <w:rFonts w:hint="eastAsia"/>
          <w:rtl/>
        </w:rPr>
        <w:t>היו</w:t>
      </w:r>
      <w:r>
        <w:rPr>
          <w:rtl/>
        </w:rPr>
        <w:t>"ר ראובן ריבלין:</w:t>
      </w:r>
    </w:p>
    <w:p w14:paraId="6628DAD8" w14:textId="77777777" w:rsidR="00000000" w:rsidRDefault="0069655B">
      <w:pPr>
        <w:pStyle w:val="a0"/>
        <w:rPr>
          <w:rFonts w:hint="cs"/>
          <w:rtl/>
        </w:rPr>
      </w:pPr>
    </w:p>
    <w:p w14:paraId="486077A5" w14:textId="77777777" w:rsidR="00000000" w:rsidRDefault="0069655B">
      <w:pPr>
        <w:pStyle w:val="a0"/>
        <w:rPr>
          <w:rFonts w:hint="cs"/>
          <w:rtl/>
        </w:rPr>
      </w:pPr>
      <w:r>
        <w:rPr>
          <w:rFonts w:hint="cs"/>
          <w:rtl/>
        </w:rPr>
        <w:t>אתה יכול תמיד. לא רציתי לומר לך, כדי לא להכניס לך רעיונות.</w:t>
      </w:r>
    </w:p>
    <w:p w14:paraId="37DAD35A" w14:textId="77777777" w:rsidR="00000000" w:rsidRDefault="0069655B">
      <w:pPr>
        <w:pStyle w:val="a0"/>
        <w:rPr>
          <w:rtl/>
        </w:rPr>
      </w:pPr>
    </w:p>
    <w:p w14:paraId="60EAF870" w14:textId="77777777" w:rsidR="00000000" w:rsidRDefault="0069655B">
      <w:pPr>
        <w:pStyle w:val="-"/>
        <w:rPr>
          <w:rtl/>
        </w:rPr>
      </w:pPr>
      <w:bookmarkStart w:id="265" w:name="FS000001065T25_02_2004_13_48_46C"/>
      <w:bookmarkEnd w:id="265"/>
      <w:r>
        <w:rPr>
          <w:rtl/>
        </w:rPr>
        <w:t>חיים אורון (מרצ):</w:t>
      </w:r>
    </w:p>
    <w:p w14:paraId="3149CB3D" w14:textId="77777777" w:rsidR="00000000" w:rsidRDefault="0069655B">
      <w:pPr>
        <w:pStyle w:val="a0"/>
        <w:rPr>
          <w:rtl/>
        </w:rPr>
      </w:pPr>
    </w:p>
    <w:p w14:paraId="7706A1DF" w14:textId="77777777" w:rsidR="00000000" w:rsidRDefault="0069655B">
      <w:pPr>
        <w:pStyle w:val="a0"/>
        <w:rPr>
          <w:rFonts w:hint="cs"/>
          <w:rtl/>
        </w:rPr>
      </w:pPr>
      <w:r>
        <w:rPr>
          <w:rFonts w:hint="cs"/>
          <w:rtl/>
        </w:rPr>
        <w:t>אדוני היושב-ראש, אני מודה, הרי על הסעיף הזה אנחנו נצביע בעד. זו לא השאלה. זו הזדמנות להגיד לראש הממשלה שיושב פה, ולהגיד לשר</w:t>
      </w:r>
      <w:r>
        <w:rPr>
          <w:rFonts w:hint="cs"/>
          <w:rtl/>
        </w:rPr>
        <w:t xml:space="preserve"> האוצר שיושב פה, ולהגיד לשר הרווחה שיושב פה, אתה יודע לפחות, כי כך אתה תמיד אומר, שהמסלול שהממשלה הזאת הולכת בו, וההטבות במע"מ לא משנות באופן מהותי את המסלול הזה, ההטבות במס הכנסה לא משנות באופן מהותי את המסלול הזה - המסלול שהממשלה הזאת הולכת בו מביא נטל ה</w:t>
      </w:r>
      <w:r>
        <w:rPr>
          <w:rFonts w:hint="cs"/>
          <w:rtl/>
        </w:rPr>
        <w:t>ולך וגדל בבריאות, בחינוך וברווחה, שמוטל על שכבות שאין להן רשת ביטחון. ברשת הביטחון החורים הולכים ונעשים גדולים. אתם תעבירו בוועדת הכספים בשבוע הבא, אין בעיה, יהיה רוב, זה יעבור עוד פעם.</w:t>
      </w:r>
    </w:p>
    <w:p w14:paraId="547CE97D" w14:textId="77777777" w:rsidR="00000000" w:rsidRDefault="0069655B">
      <w:pPr>
        <w:pStyle w:val="a0"/>
        <w:rPr>
          <w:rFonts w:hint="cs"/>
          <w:rtl/>
        </w:rPr>
      </w:pPr>
    </w:p>
    <w:p w14:paraId="57163574" w14:textId="77777777" w:rsidR="00000000" w:rsidRDefault="0069655B">
      <w:pPr>
        <w:pStyle w:val="a0"/>
        <w:rPr>
          <w:rFonts w:hint="cs"/>
          <w:rtl/>
        </w:rPr>
      </w:pPr>
      <w:bookmarkStart w:id="266" w:name="FS000001065T25_02_2004_13_50_30"/>
      <w:bookmarkEnd w:id="266"/>
      <w:r>
        <w:rPr>
          <w:rFonts w:hint="cs"/>
          <w:rtl/>
        </w:rPr>
        <w:t>אני מעריך שעד סוף השנה נבוא לעוד דיון על עוד קיצוצים, כי אתם רוקנתם א</w:t>
      </w:r>
      <w:r>
        <w:rPr>
          <w:rFonts w:hint="cs"/>
          <w:rtl/>
        </w:rPr>
        <w:t>ת כל הרזרבות, לרבות הרזרבה להתייקרות, לרבות הרזרבה של המשרדים. אין במשרדים שום רזרבות. אני יודע מה יהיה, על כל צורך שיעלה במשרד העבודה והרווחה בשנה הקרובה, יגידו לך: אין רזרבה, תוריד במקום אחד ותספק את התשואה הזאת. אתה יודע שאין שר שיצליח לנהל כך את המשרדי</w:t>
      </w:r>
      <w:r>
        <w:rPr>
          <w:rFonts w:hint="cs"/>
          <w:rtl/>
        </w:rPr>
        <w:t xml:space="preserve">ם שלו, ובעצם גמרתם את הרזרבות ערב תחילת השנה. לשיטתך, אין בעיה, תסתדרו עם מה שיש, ובשנה הבאה יהיה פחות - כבר החלטנו השנה. זאת המגמה, ואני חושב שהיא אסון לחברה הישראלית. </w:t>
      </w:r>
    </w:p>
    <w:p w14:paraId="0A0D8334" w14:textId="77777777" w:rsidR="00000000" w:rsidRDefault="0069655B">
      <w:pPr>
        <w:pStyle w:val="a0"/>
        <w:rPr>
          <w:rFonts w:hint="cs"/>
          <w:rtl/>
        </w:rPr>
      </w:pPr>
    </w:p>
    <w:p w14:paraId="436F101F" w14:textId="77777777" w:rsidR="00000000" w:rsidRDefault="0069655B">
      <w:pPr>
        <w:pStyle w:val="af1"/>
        <w:rPr>
          <w:rtl/>
        </w:rPr>
      </w:pPr>
      <w:r>
        <w:rPr>
          <w:rtl/>
        </w:rPr>
        <w:t>היו"ר ראובן ריבלין:</w:t>
      </w:r>
    </w:p>
    <w:p w14:paraId="16CA51E0" w14:textId="77777777" w:rsidR="00000000" w:rsidRDefault="0069655B">
      <w:pPr>
        <w:pStyle w:val="a0"/>
        <w:rPr>
          <w:rtl/>
        </w:rPr>
      </w:pPr>
    </w:p>
    <w:p w14:paraId="6AB3C554" w14:textId="77777777" w:rsidR="00000000" w:rsidRDefault="0069655B">
      <w:pPr>
        <w:pStyle w:val="a0"/>
        <w:rPr>
          <w:rFonts w:hint="cs"/>
          <w:rtl/>
        </w:rPr>
      </w:pPr>
      <w:r>
        <w:rPr>
          <w:rFonts w:hint="cs"/>
          <w:rtl/>
        </w:rPr>
        <w:t>תודה רבה לחבר הכנסת אורון. כבוד שר האוצר. חבר הכנסת וילן, שר האו</w:t>
      </w:r>
      <w:r>
        <w:rPr>
          <w:rFonts w:hint="cs"/>
          <w:rtl/>
        </w:rPr>
        <w:t xml:space="preserve">צר ביקש להתערב בדיון, והוא רשאי. </w:t>
      </w:r>
    </w:p>
    <w:p w14:paraId="0DA6283F" w14:textId="77777777" w:rsidR="00000000" w:rsidRDefault="0069655B">
      <w:pPr>
        <w:pStyle w:val="a0"/>
        <w:rPr>
          <w:rFonts w:hint="cs"/>
          <w:rtl/>
        </w:rPr>
      </w:pPr>
    </w:p>
    <w:p w14:paraId="3A62AE9C" w14:textId="77777777" w:rsidR="00000000" w:rsidRDefault="0069655B">
      <w:pPr>
        <w:pStyle w:val="af0"/>
        <w:rPr>
          <w:rtl/>
        </w:rPr>
      </w:pPr>
      <w:r>
        <w:rPr>
          <w:rFonts w:hint="eastAsia"/>
          <w:rtl/>
        </w:rPr>
        <w:t>זהבה</w:t>
      </w:r>
      <w:r>
        <w:rPr>
          <w:rtl/>
        </w:rPr>
        <w:t xml:space="preserve"> גלאון (מרצ):</w:t>
      </w:r>
    </w:p>
    <w:p w14:paraId="76D17993" w14:textId="77777777" w:rsidR="00000000" w:rsidRDefault="0069655B">
      <w:pPr>
        <w:pStyle w:val="a0"/>
        <w:rPr>
          <w:rFonts w:hint="cs"/>
          <w:rtl/>
        </w:rPr>
      </w:pPr>
    </w:p>
    <w:p w14:paraId="5D31F39D" w14:textId="77777777" w:rsidR="00000000" w:rsidRDefault="0069655B">
      <w:pPr>
        <w:pStyle w:val="a0"/>
        <w:rPr>
          <w:rFonts w:hint="cs"/>
          <w:rtl/>
        </w:rPr>
      </w:pPr>
      <w:r>
        <w:rPr>
          <w:rFonts w:hint="cs"/>
          <w:rtl/>
        </w:rPr>
        <w:t xml:space="preserve">קוראים לו אורון. </w:t>
      </w:r>
    </w:p>
    <w:p w14:paraId="605BA793" w14:textId="77777777" w:rsidR="00000000" w:rsidRDefault="0069655B">
      <w:pPr>
        <w:pStyle w:val="a0"/>
        <w:rPr>
          <w:rFonts w:hint="cs"/>
          <w:rtl/>
        </w:rPr>
      </w:pPr>
    </w:p>
    <w:p w14:paraId="37388E91" w14:textId="77777777" w:rsidR="00000000" w:rsidRDefault="0069655B">
      <w:pPr>
        <w:pStyle w:val="af1"/>
        <w:rPr>
          <w:rtl/>
        </w:rPr>
      </w:pPr>
      <w:r>
        <w:rPr>
          <w:rtl/>
        </w:rPr>
        <w:t>היו"ר ראובן ריבלין:</w:t>
      </w:r>
    </w:p>
    <w:p w14:paraId="0FC21430" w14:textId="77777777" w:rsidR="00000000" w:rsidRDefault="0069655B">
      <w:pPr>
        <w:pStyle w:val="a0"/>
        <w:rPr>
          <w:rtl/>
        </w:rPr>
      </w:pPr>
    </w:p>
    <w:p w14:paraId="238D422B" w14:textId="77777777" w:rsidR="00000000" w:rsidRDefault="0069655B">
      <w:pPr>
        <w:pStyle w:val="a0"/>
        <w:rPr>
          <w:rFonts w:hint="cs"/>
          <w:rtl/>
        </w:rPr>
      </w:pPr>
      <w:r>
        <w:rPr>
          <w:rFonts w:hint="cs"/>
          <w:rtl/>
        </w:rPr>
        <w:t xml:space="preserve">חבר הכנסת אורון. הודיתי לחבר הכנסת אורון. </w:t>
      </w:r>
    </w:p>
    <w:p w14:paraId="7D301F18" w14:textId="77777777" w:rsidR="00000000" w:rsidRDefault="0069655B">
      <w:pPr>
        <w:pStyle w:val="a0"/>
        <w:rPr>
          <w:rFonts w:hint="cs"/>
          <w:rtl/>
        </w:rPr>
      </w:pPr>
    </w:p>
    <w:p w14:paraId="3A25D3C1" w14:textId="77777777" w:rsidR="00000000" w:rsidRDefault="0069655B">
      <w:pPr>
        <w:pStyle w:val="af0"/>
        <w:rPr>
          <w:rtl/>
        </w:rPr>
      </w:pPr>
      <w:r>
        <w:rPr>
          <w:rFonts w:hint="eastAsia"/>
          <w:rtl/>
        </w:rPr>
        <w:t>אבשלום</w:t>
      </w:r>
      <w:r>
        <w:rPr>
          <w:rtl/>
        </w:rPr>
        <w:t xml:space="preserve"> וילן (מרצ):</w:t>
      </w:r>
    </w:p>
    <w:p w14:paraId="58396CA7" w14:textId="77777777" w:rsidR="00000000" w:rsidRDefault="0069655B">
      <w:pPr>
        <w:pStyle w:val="a0"/>
        <w:rPr>
          <w:rFonts w:hint="cs"/>
          <w:rtl/>
        </w:rPr>
      </w:pPr>
    </w:p>
    <w:p w14:paraId="2E0A1ED5" w14:textId="77777777" w:rsidR="00000000" w:rsidRDefault="0069655B">
      <w:pPr>
        <w:pStyle w:val="a0"/>
        <w:rPr>
          <w:rFonts w:hint="cs"/>
          <w:rtl/>
        </w:rPr>
      </w:pPr>
      <w:r>
        <w:rPr>
          <w:rFonts w:hint="cs"/>
          <w:rtl/>
        </w:rPr>
        <w:t xml:space="preserve">למה שלא יתערב בסוף הדיון? </w:t>
      </w:r>
    </w:p>
    <w:p w14:paraId="554D94E3" w14:textId="77777777" w:rsidR="00000000" w:rsidRDefault="0069655B">
      <w:pPr>
        <w:pStyle w:val="a0"/>
        <w:rPr>
          <w:rFonts w:hint="cs"/>
          <w:rtl/>
        </w:rPr>
      </w:pPr>
    </w:p>
    <w:p w14:paraId="1C55BB8F" w14:textId="77777777" w:rsidR="00000000" w:rsidRDefault="0069655B">
      <w:pPr>
        <w:pStyle w:val="af1"/>
        <w:rPr>
          <w:rtl/>
        </w:rPr>
      </w:pPr>
      <w:r>
        <w:rPr>
          <w:rtl/>
        </w:rPr>
        <w:t>היו"ר ראובן ריבלין:</w:t>
      </w:r>
    </w:p>
    <w:p w14:paraId="2009106D" w14:textId="77777777" w:rsidR="00000000" w:rsidRDefault="0069655B">
      <w:pPr>
        <w:pStyle w:val="a0"/>
        <w:rPr>
          <w:rtl/>
        </w:rPr>
      </w:pPr>
    </w:p>
    <w:p w14:paraId="16C7F746" w14:textId="77777777" w:rsidR="00000000" w:rsidRDefault="0069655B">
      <w:pPr>
        <w:pStyle w:val="a0"/>
        <w:rPr>
          <w:rFonts w:hint="cs"/>
          <w:rtl/>
        </w:rPr>
      </w:pPr>
      <w:r>
        <w:rPr>
          <w:rFonts w:hint="cs"/>
          <w:rtl/>
        </w:rPr>
        <w:t xml:space="preserve">הוא יכול להתערב בכל שלב משלבי הדיון. הואיל וניצל </w:t>
      </w:r>
      <w:r>
        <w:rPr>
          <w:rFonts w:hint="cs"/>
          <w:rtl/>
        </w:rPr>
        <w:t xml:space="preserve">חבר הכנסת אורון, שיש לו עשר דקות, את דבריו לנאום אופוזיציוני על נושא התקציב, והיו נוכחים פה ראש הממשלה, שר האוצר ושר הרווחה, ששלושתם הנוגעים בדבר ביותר, בכל הדברים שהוא אמר, אומר שר האוצר שהוא רוצה לעלות לדוכן. </w:t>
      </w:r>
    </w:p>
    <w:p w14:paraId="1065EB76" w14:textId="77777777" w:rsidR="00000000" w:rsidRDefault="0069655B">
      <w:pPr>
        <w:pStyle w:val="a0"/>
        <w:rPr>
          <w:rFonts w:hint="cs"/>
          <w:rtl/>
        </w:rPr>
      </w:pPr>
    </w:p>
    <w:p w14:paraId="3106B5BB" w14:textId="77777777" w:rsidR="00000000" w:rsidRDefault="0069655B">
      <w:pPr>
        <w:pStyle w:val="a"/>
        <w:rPr>
          <w:rtl/>
        </w:rPr>
      </w:pPr>
      <w:bookmarkStart w:id="267" w:name="FS000000965T25_02_2004_14_56_36"/>
      <w:bookmarkStart w:id="268" w:name="_Toc69694946"/>
      <w:bookmarkEnd w:id="267"/>
      <w:r>
        <w:rPr>
          <w:rFonts w:hint="eastAsia"/>
          <w:rtl/>
        </w:rPr>
        <w:t>שר</w:t>
      </w:r>
      <w:r>
        <w:rPr>
          <w:rtl/>
        </w:rPr>
        <w:t xml:space="preserve"> האוצר בנימין נתניהו:</w:t>
      </w:r>
      <w:bookmarkEnd w:id="268"/>
    </w:p>
    <w:p w14:paraId="697692AF" w14:textId="77777777" w:rsidR="00000000" w:rsidRDefault="0069655B">
      <w:pPr>
        <w:pStyle w:val="a0"/>
        <w:rPr>
          <w:rFonts w:hint="cs"/>
          <w:rtl/>
        </w:rPr>
      </w:pPr>
    </w:p>
    <w:p w14:paraId="04E635EB" w14:textId="77777777" w:rsidR="00000000" w:rsidRDefault="0069655B">
      <w:pPr>
        <w:pStyle w:val="a0"/>
        <w:rPr>
          <w:rFonts w:hint="cs"/>
          <w:rtl/>
        </w:rPr>
      </w:pPr>
      <w:r>
        <w:rPr>
          <w:rFonts w:hint="cs"/>
          <w:rtl/>
        </w:rPr>
        <w:t>לא, אבל יש לי סיבה</w:t>
      </w:r>
      <w:r>
        <w:rPr>
          <w:rFonts w:hint="cs"/>
          <w:rtl/>
        </w:rPr>
        <w:t xml:space="preserve"> נוספת. </w:t>
      </w:r>
    </w:p>
    <w:p w14:paraId="0EAF32E5" w14:textId="77777777" w:rsidR="00000000" w:rsidRDefault="0069655B">
      <w:pPr>
        <w:pStyle w:val="af0"/>
        <w:rPr>
          <w:rtl/>
        </w:rPr>
      </w:pPr>
    </w:p>
    <w:p w14:paraId="72402958" w14:textId="77777777" w:rsidR="00000000" w:rsidRDefault="0069655B">
      <w:pPr>
        <w:pStyle w:val="af0"/>
        <w:rPr>
          <w:rtl/>
        </w:rPr>
      </w:pPr>
      <w:r>
        <w:rPr>
          <w:rFonts w:hint="eastAsia"/>
          <w:rtl/>
        </w:rPr>
        <w:t>משה</w:t>
      </w:r>
      <w:r>
        <w:rPr>
          <w:rtl/>
        </w:rPr>
        <w:t xml:space="preserve"> גפני (יהדות התורה):</w:t>
      </w:r>
    </w:p>
    <w:p w14:paraId="227F10FA" w14:textId="77777777" w:rsidR="00000000" w:rsidRDefault="0069655B">
      <w:pPr>
        <w:pStyle w:val="a0"/>
        <w:rPr>
          <w:rFonts w:hint="cs"/>
          <w:rtl/>
        </w:rPr>
      </w:pPr>
    </w:p>
    <w:p w14:paraId="7FBB11F8" w14:textId="77777777" w:rsidR="00000000" w:rsidRDefault="0069655B">
      <w:pPr>
        <w:pStyle w:val="a0"/>
        <w:rPr>
          <w:rFonts w:hint="cs"/>
          <w:rtl/>
        </w:rPr>
      </w:pPr>
      <w:r>
        <w:rPr>
          <w:rFonts w:hint="cs"/>
          <w:rtl/>
        </w:rPr>
        <w:t xml:space="preserve">אבל יש עוד חברי כנסת שיש להם מה לומר לשר האוצר. </w:t>
      </w:r>
    </w:p>
    <w:p w14:paraId="46AD5E6A" w14:textId="77777777" w:rsidR="00000000" w:rsidRDefault="0069655B">
      <w:pPr>
        <w:pStyle w:val="a0"/>
        <w:rPr>
          <w:rFonts w:hint="cs"/>
          <w:rtl/>
        </w:rPr>
      </w:pPr>
    </w:p>
    <w:p w14:paraId="040BE426" w14:textId="77777777" w:rsidR="00000000" w:rsidRDefault="0069655B">
      <w:pPr>
        <w:pStyle w:val="af1"/>
        <w:rPr>
          <w:rtl/>
        </w:rPr>
      </w:pPr>
      <w:r>
        <w:rPr>
          <w:rtl/>
        </w:rPr>
        <w:t>היו"ר ראובן ריבלין:</w:t>
      </w:r>
    </w:p>
    <w:p w14:paraId="573C3EE6" w14:textId="77777777" w:rsidR="00000000" w:rsidRDefault="0069655B">
      <w:pPr>
        <w:pStyle w:val="a0"/>
        <w:rPr>
          <w:rtl/>
        </w:rPr>
      </w:pPr>
    </w:p>
    <w:p w14:paraId="3D45E721" w14:textId="77777777" w:rsidR="00000000" w:rsidRDefault="0069655B">
      <w:pPr>
        <w:pStyle w:val="a0"/>
        <w:rPr>
          <w:rFonts w:hint="cs"/>
          <w:rtl/>
        </w:rPr>
      </w:pPr>
      <w:r>
        <w:rPr>
          <w:rFonts w:hint="cs"/>
          <w:rtl/>
        </w:rPr>
        <w:t xml:space="preserve">שר האוצר יחליט, ישיב גם להם. </w:t>
      </w:r>
    </w:p>
    <w:p w14:paraId="3DC0B435" w14:textId="77777777" w:rsidR="00000000" w:rsidRDefault="0069655B">
      <w:pPr>
        <w:pStyle w:val="a0"/>
        <w:rPr>
          <w:rFonts w:hint="cs"/>
          <w:rtl/>
        </w:rPr>
      </w:pPr>
    </w:p>
    <w:p w14:paraId="24CE1937" w14:textId="77777777" w:rsidR="00000000" w:rsidRDefault="0069655B">
      <w:pPr>
        <w:pStyle w:val="-"/>
        <w:rPr>
          <w:rtl/>
        </w:rPr>
      </w:pPr>
      <w:bookmarkStart w:id="269" w:name="FS000000965T25_02_2004_13_51_02"/>
      <w:bookmarkEnd w:id="269"/>
      <w:r>
        <w:rPr>
          <w:rFonts w:hint="eastAsia"/>
          <w:rtl/>
        </w:rPr>
        <w:t>שר</w:t>
      </w:r>
      <w:r>
        <w:rPr>
          <w:rtl/>
        </w:rPr>
        <w:t xml:space="preserve"> האוצר בנימין נתניהו:</w:t>
      </w:r>
    </w:p>
    <w:p w14:paraId="11AA2328" w14:textId="77777777" w:rsidR="00000000" w:rsidRDefault="0069655B">
      <w:pPr>
        <w:pStyle w:val="a0"/>
        <w:rPr>
          <w:rFonts w:hint="cs"/>
          <w:rtl/>
        </w:rPr>
      </w:pPr>
    </w:p>
    <w:p w14:paraId="471376A5" w14:textId="77777777" w:rsidR="00000000" w:rsidRDefault="0069655B">
      <w:pPr>
        <w:pStyle w:val="a0"/>
        <w:rPr>
          <w:rFonts w:hint="cs"/>
          <w:rtl/>
        </w:rPr>
      </w:pPr>
      <w:r>
        <w:rPr>
          <w:rFonts w:hint="cs"/>
          <w:rtl/>
        </w:rPr>
        <w:t>הסיבה הנוספת, שאף-על-פי שחבר הכנסת אורון צודק, הוא לא היה בממשלה הקודמת, בכל זאת, הוא ספון בין</w:t>
      </w:r>
      <w:r>
        <w:rPr>
          <w:rFonts w:hint="cs"/>
          <w:rtl/>
        </w:rPr>
        <w:t xml:space="preserve"> חבריו שהיו בממשלה הקודמת ולא טרחו אז - אולי בניגוד לך, אבל אני רוצה לציין את  ההנגדה הזאת - לא טרחו אז  לבדל את עצמם. לפני שנה הכרזנו על מדיניות אחרת,  למדיניות הזאת יש כמה וכמה מרכיבים, הראשון שבהם הוא הקטנה וריסון של הוצאות הממשלה. </w:t>
      </w:r>
    </w:p>
    <w:p w14:paraId="50BB6BDC" w14:textId="77777777" w:rsidR="00000000" w:rsidRDefault="0069655B">
      <w:pPr>
        <w:pStyle w:val="a0"/>
        <w:rPr>
          <w:rFonts w:hint="cs"/>
          <w:rtl/>
        </w:rPr>
      </w:pPr>
    </w:p>
    <w:p w14:paraId="4125C18C" w14:textId="77777777" w:rsidR="00000000" w:rsidRDefault="0069655B">
      <w:pPr>
        <w:pStyle w:val="a0"/>
        <w:rPr>
          <w:rFonts w:hint="cs"/>
          <w:rtl/>
        </w:rPr>
      </w:pPr>
      <w:r>
        <w:rPr>
          <w:rFonts w:hint="cs"/>
          <w:rtl/>
        </w:rPr>
        <w:t xml:space="preserve"> שאלה אותי לפני רגע</w:t>
      </w:r>
      <w:r>
        <w:rPr>
          <w:rFonts w:hint="cs"/>
          <w:rtl/>
        </w:rPr>
        <w:t xml:space="preserve"> חברת הכנסת גלאון, מה, אם הכול רע, למה כל כך טוב? אמרתי, קודם כול, לא הכול רע, והנה כמה דברים טובים. שאלה אותי, תגיד לי דבר אחד טוב. אמרתי, צמיחה. אמרה לי, מה? אמרתי: צמי-חה. אמרה, נו, תספר לי את זה, או, תספר את זה לסבתא. אבל לא אני מספר את זה, הלמ"ס, הלשכ</w:t>
      </w:r>
      <w:r>
        <w:rPr>
          <w:rFonts w:hint="cs"/>
          <w:rtl/>
        </w:rPr>
        <w:t>ה המרכזית לסטטיסטיקה אומרת בצורה הכי ברורה, שהמשק שהתכווץ בשנתיים הקודמות, שאתה וחבריך, לא אתה, סליחה, חבריך - - -</w:t>
      </w:r>
    </w:p>
    <w:p w14:paraId="607EDD8B" w14:textId="77777777" w:rsidR="00000000" w:rsidRDefault="0069655B">
      <w:pPr>
        <w:pStyle w:val="a0"/>
        <w:rPr>
          <w:rFonts w:hint="cs"/>
          <w:rtl/>
        </w:rPr>
      </w:pPr>
    </w:p>
    <w:p w14:paraId="7E05F47C" w14:textId="77777777" w:rsidR="00000000" w:rsidRDefault="0069655B">
      <w:pPr>
        <w:pStyle w:val="af0"/>
        <w:rPr>
          <w:rtl/>
        </w:rPr>
      </w:pPr>
      <w:r>
        <w:rPr>
          <w:rFonts w:hint="eastAsia"/>
          <w:rtl/>
        </w:rPr>
        <w:t>חיים</w:t>
      </w:r>
      <w:r>
        <w:rPr>
          <w:rtl/>
        </w:rPr>
        <w:t xml:space="preserve"> אורון (מרצ):</w:t>
      </w:r>
    </w:p>
    <w:p w14:paraId="458134D4" w14:textId="77777777" w:rsidR="00000000" w:rsidRDefault="0069655B">
      <w:pPr>
        <w:pStyle w:val="a0"/>
        <w:rPr>
          <w:rFonts w:hint="cs"/>
          <w:rtl/>
        </w:rPr>
      </w:pPr>
    </w:p>
    <w:p w14:paraId="08D4858E" w14:textId="77777777" w:rsidR="00000000" w:rsidRDefault="0069655B">
      <w:pPr>
        <w:pStyle w:val="a0"/>
        <w:rPr>
          <w:rFonts w:hint="cs"/>
          <w:rtl/>
        </w:rPr>
      </w:pPr>
      <w:r>
        <w:rPr>
          <w:rFonts w:hint="cs"/>
          <w:rtl/>
        </w:rPr>
        <w:t xml:space="preserve">שר האוצר היה סילבן שלום וראש הממשלה היה שרון. מספיק עם זה. </w:t>
      </w:r>
    </w:p>
    <w:p w14:paraId="5C145893" w14:textId="77777777" w:rsidR="00000000" w:rsidRDefault="0069655B">
      <w:pPr>
        <w:pStyle w:val="a0"/>
        <w:rPr>
          <w:rFonts w:hint="cs"/>
          <w:rtl/>
        </w:rPr>
      </w:pPr>
    </w:p>
    <w:p w14:paraId="1396DDE4" w14:textId="77777777" w:rsidR="00000000" w:rsidRDefault="0069655B">
      <w:pPr>
        <w:pStyle w:val="af0"/>
        <w:rPr>
          <w:rtl/>
        </w:rPr>
      </w:pPr>
      <w:r>
        <w:rPr>
          <w:rFonts w:hint="eastAsia"/>
          <w:rtl/>
        </w:rPr>
        <w:t>אבשלום</w:t>
      </w:r>
      <w:r>
        <w:rPr>
          <w:rtl/>
        </w:rPr>
        <w:t xml:space="preserve"> וילן (מרצ):</w:t>
      </w:r>
    </w:p>
    <w:p w14:paraId="1DCB292E" w14:textId="77777777" w:rsidR="00000000" w:rsidRDefault="0069655B">
      <w:pPr>
        <w:pStyle w:val="a0"/>
        <w:rPr>
          <w:rFonts w:hint="cs"/>
          <w:rtl/>
        </w:rPr>
      </w:pPr>
    </w:p>
    <w:p w14:paraId="15F789C7" w14:textId="77777777" w:rsidR="00000000" w:rsidRDefault="0069655B">
      <w:pPr>
        <w:pStyle w:val="a0"/>
        <w:rPr>
          <w:rFonts w:hint="cs"/>
          <w:rtl/>
        </w:rPr>
      </w:pPr>
      <w:r>
        <w:rPr>
          <w:rFonts w:hint="cs"/>
          <w:rtl/>
        </w:rPr>
        <w:t xml:space="preserve">- - - </w:t>
      </w:r>
    </w:p>
    <w:p w14:paraId="546D5662" w14:textId="77777777" w:rsidR="00000000" w:rsidRDefault="0069655B">
      <w:pPr>
        <w:pStyle w:val="a0"/>
        <w:rPr>
          <w:rFonts w:hint="cs"/>
          <w:rtl/>
        </w:rPr>
      </w:pPr>
    </w:p>
    <w:p w14:paraId="0197C532" w14:textId="77777777" w:rsidR="00000000" w:rsidRDefault="0069655B">
      <w:pPr>
        <w:pStyle w:val="af1"/>
        <w:rPr>
          <w:rtl/>
        </w:rPr>
      </w:pPr>
      <w:r>
        <w:rPr>
          <w:rtl/>
        </w:rPr>
        <w:t>היו"ר ראובן ריבלין:</w:t>
      </w:r>
    </w:p>
    <w:p w14:paraId="3674CF9A" w14:textId="77777777" w:rsidR="00000000" w:rsidRDefault="0069655B">
      <w:pPr>
        <w:pStyle w:val="a0"/>
        <w:rPr>
          <w:rFonts w:hint="cs"/>
          <w:rtl/>
        </w:rPr>
      </w:pPr>
    </w:p>
    <w:p w14:paraId="3A4D28E1" w14:textId="77777777" w:rsidR="00000000" w:rsidRDefault="0069655B">
      <w:pPr>
        <w:pStyle w:val="a0"/>
        <w:rPr>
          <w:rFonts w:hint="cs"/>
          <w:rtl/>
        </w:rPr>
      </w:pPr>
      <w:r>
        <w:rPr>
          <w:rFonts w:hint="cs"/>
          <w:rtl/>
        </w:rPr>
        <w:t>חבר הכנסת ו</w:t>
      </w:r>
      <w:r>
        <w:rPr>
          <w:rFonts w:hint="cs"/>
          <w:rtl/>
        </w:rPr>
        <w:t xml:space="preserve">ילן, אדוני מדבר מייד אחרי השר. </w:t>
      </w:r>
    </w:p>
    <w:p w14:paraId="3D260E30" w14:textId="77777777" w:rsidR="00000000" w:rsidRDefault="0069655B">
      <w:pPr>
        <w:pStyle w:val="af0"/>
        <w:rPr>
          <w:rtl/>
        </w:rPr>
      </w:pPr>
    </w:p>
    <w:p w14:paraId="77FB2818" w14:textId="77777777" w:rsidR="00000000" w:rsidRDefault="0069655B">
      <w:pPr>
        <w:pStyle w:val="af0"/>
        <w:rPr>
          <w:rtl/>
        </w:rPr>
      </w:pPr>
      <w:r>
        <w:rPr>
          <w:rFonts w:hint="eastAsia"/>
          <w:rtl/>
        </w:rPr>
        <w:t>אבשלום</w:t>
      </w:r>
      <w:r>
        <w:rPr>
          <w:rtl/>
        </w:rPr>
        <w:t xml:space="preserve"> וילן (מרצ):</w:t>
      </w:r>
    </w:p>
    <w:p w14:paraId="793E06B1" w14:textId="77777777" w:rsidR="00000000" w:rsidRDefault="0069655B">
      <w:pPr>
        <w:pStyle w:val="a0"/>
        <w:rPr>
          <w:rFonts w:hint="cs"/>
          <w:rtl/>
        </w:rPr>
      </w:pPr>
    </w:p>
    <w:p w14:paraId="5B93BCBE" w14:textId="77777777" w:rsidR="00000000" w:rsidRDefault="0069655B">
      <w:pPr>
        <w:pStyle w:val="a0"/>
        <w:rPr>
          <w:rFonts w:hint="cs"/>
          <w:rtl/>
        </w:rPr>
      </w:pPr>
      <w:r>
        <w:rPr>
          <w:rFonts w:hint="cs"/>
          <w:rtl/>
        </w:rPr>
        <w:t xml:space="preserve">הוא מגן על סילבן שלום. </w:t>
      </w:r>
    </w:p>
    <w:p w14:paraId="4DBCBC62" w14:textId="77777777" w:rsidR="00000000" w:rsidRDefault="0069655B">
      <w:pPr>
        <w:pStyle w:val="a0"/>
        <w:rPr>
          <w:rFonts w:hint="cs"/>
          <w:rtl/>
        </w:rPr>
      </w:pPr>
    </w:p>
    <w:p w14:paraId="5C93E300" w14:textId="77777777" w:rsidR="00000000" w:rsidRDefault="0069655B">
      <w:pPr>
        <w:pStyle w:val="af1"/>
        <w:rPr>
          <w:rtl/>
        </w:rPr>
      </w:pPr>
      <w:r>
        <w:rPr>
          <w:rtl/>
        </w:rPr>
        <w:t>היו"ר ראובן ריבלין:</w:t>
      </w:r>
    </w:p>
    <w:p w14:paraId="30786A51" w14:textId="77777777" w:rsidR="00000000" w:rsidRDefault="0069655B">
      <w:pPr>
        <w:pStyle w:val="a0"/>
        <w:rPr>
          <w:rtl/>
        </w:rPr>
      </w:pPr>
    </w:p>
    <w:p w14:paraId="16936DCF" w14:textId="77777777" w:rsidR="00000000" w:rsidRDefault="0069655B">
      <w:pPr>
        <w:pStyle w:val="a0"/>
        <w:rPr>
          <w:rFonts w:hint="cs"/>
          <w:rtl/>
        </w:rPr>
      </w:pPr>
      <w:r>
        <w:rPr>
          <w:rFonts w:hint="cs"/>
          <w:rtl/>
        </w:rPr>
        <w:t xml:space="preserve">עכשיו אני מגן על הדובר. </w:t>
      </w:r>
    </w:p>
    <w:p w14:paraId="30E86382" w14:textId="77777777" w:rsidR="00000000" w:rsidRDefault="0069655B">
      <w:pPr>
        <w:pStyle w:val="a0"/>
        <w:rPr>
          <w:rFonts w:hint="cs"/>
          <w:rtl/>
        </w:rPr>
      </w:pPr>
    </w:p>
    <w:p w14:paraId="5E3E4CBD" w14:textId="77777777" w:rsidR="00000000" w:rsidRDefault="0069655B">
      <w:pPr>
        <w:pStyle w:val="-"/>
        <w:rPr>
          <w:rtl/>
        </w:rPr>
      </w:pPr>
      <w:bookmarkStart w:id="270" w:name="FS000000965T25_02_2004_13_52_39C"/>
      <w:bookmarkEnd w:id="270"/>
      <w:r>
        <w:rPr>
          <w:rtl/>
        </w:rPr>
        <w:t>שר האוצר בנימין נתניהו:</w:t>
      </w:r>
    </w:p>
    <w:p w14:paraId="1712D8B0" w14:textId="77777777" w:rsidR="00000000" w:rsidRDefault="0069655B">
      <w:pPr>
        <w:pStyle w:val="a0"/>
        <w:rPr>
          <w:rtl/>
        </w:rPr>
      </w:pPr>
    </w:p>
    <w:p w14:paraId="490F8C3D" w14:textId="77777777" w:rsidR="00000000" w:rsidRDefault="0069655B">
      <w:pPr>
        <w:pStyle w:val="a0"/>
        <w:rPr>
          <w:rFonts w:hint="cs"/>
          <w:rtl/>
        </w:rPr>
      </w:pPr>
      <w:r>
        <w:rPr>
          <w:rFonts w:hint="cs"/>
          <w:rtl/>
        </w:rPr>
        <w:t xml:space="preserve">ראש הממשלה ושר האוצר הקודם החלו בשלהי הכהונה של הממשלה, שאתם הייתם חלק ממנה, אבל אתם פרשתם ממנה, בשינויים </w:t>
      </w:r>
      <w:r>
        <w:rPr>
          <w:rFonts w:hint="cs"/>
          <w:rtl/>
        </w:rPr>
        <w:t xml:space="preserve">יסודיים; למשל, בקיצוץ בקצבאות, למשל ברפורמה במס. כל הדברים האלה עברו בהחלטות ראשוניות, החלטות, הייתי אומר יסודיות, בסוף כהונת הממשלה ההיא. ואנחנו לקחנו את הדברים האלה, הוספנו עליהם, ושינינו כיוון בצורה יסודית. כתוצאה משינוי הכיוון הזה אנחנו נמצאים בצמיחה; </w:t>
      </w:r>
      <w:r>
        <w:rPr>
          <w:rFonts w:hint="cs"/>
          <w:rtl/>
        </w:rPr>
        <w:t xml:space="preserve">לא צמיחה גבוהה אבל צמיחה, צמיחה מתונה. כרגע מעריכים אותה, הבנקים הבין-לאומיים, למשל, "מורגן סטנלי" מעריך אותה ב-3.2%, הבנק הבין-לאומי מעריך אותה ב-3%; אנחנו עדיין נשארים עם ההערכה שלנו, של 2.5%. בוא נשווה 2.5% למינוס 0.8%, מינוס 0.9% בשנתיים שקדמו ל-2003. </w:t>
      </w:r>
      <w:r>
        <w:rPr>
          <w:rFonts w:hint="cs"/>
          <w:rtl/>
        </w:rPr>
        <w:t xml:space="preserve">פירוש הדבר, שעברנו - - - </w:t>
      </w:r>
    </w:p>
    <w:p w14:paraId="7483D1C1" w14:textId="77777777" w:rsidR="00000000" w:rsidRDefault="0069655B">
      <w:pPr>
        <w:pStyle w:val="a0"/>
        <w:rPr>
          <w:rFonts w:hint="cs"/>
          <w:rtl/>
        </w:rPr>
      </w:pPr>
    </w:p>
    <w:p w14:paraId="0012D1E7" w14:textId="77777777" w:rsidR="00000000" w:rsidRDefault="0069655B">
      <w:pPr>
        <w:pStyle w:val="af0"/>
        <w:rPr>
          <w:rtl/>
        </w:rPr>
      </w:pPr>
      <w:r>
        <w:rPr>
          <w:rFonts w:hint="eastAsia"/>
          <w:rtl/>
        </w:rPr>
        <w:t>חיים</w:t>
      </w:r>
      <w:r>
        <w:rPr>
          <w:rtl/>
        </w:rPr>
        <w:t xml:space="preserve"> אורון (מרצ):</w:t>
      </w:r>
    </w:p>
    <w:p w14:paraId="6D0B36E6" w14:textId="77777777" w:rsidR="00000000" w:rsidRDefault="0069655B">
      <w:pPr>
        <w:pStyle w:val="a0"/>
        <w:rPr>
          <w:rFonts w:hint="cs"/>
          <w:rtl/>
        </w:rPr>
      </w:pPr>
    </w:p>
    <w:p w14:paraId="6246074C" w14:textId="77777777" w:rsidR="00000000" w:rsidRDefault="0069655B">
      <w:pPr>
        <w:pStyle w:val="a0"/>
        <w:rPr>
          <w:rFonts w:hint="cs"/>
          <w:rtl/>
        </w:rPr>
      </w:pPr>
      <w:r>
        <w:rPr>
          <w:rFonts w:hint="cs"/>
          <w:rtl/>
        </w:rPr>
        <w:t xml:space="preserve">בייגה משווה את זה ל-6. </w:t>
      </w:r>
    </w:p>
    <w:p w14:paraId="3392CBE5" w14:textId="77777777" w:rsidR="00000000" w:rsidRDefault="0069655B">
      <w:pPr>
        <w:pStyle w:val="a0"/>
        <w:rPr>
          <w:rFonts w:hint="cs"/>
          <w:rtl/>
        </w:rPr>
      </w:pPr>
    </w:p>
    <w:p w14:paraId="21A4EF81" w14:textId="77777777" w:rsidR="00000000" w:rsidRDefault="0069655B">
      <w:pPr>
        <w:pStyle w:val="-"/>
        <w:rPr>
          <w:rtl/>
        </w:rPr>
      </w:pPr>
      <w:bookmarkStart w:id="271" w:name="FS000000965T25_02_2004_15_10_24C"/>
      <w:bookmarkEnd w:id="271"/>
      <w:r>
        <w:rPr>
          <w:rtl/>
        </w:rPr>
        <w:t>שר האוצר בנימין נתניהו:</w:t>
      </w:r>
    </w:p>
    <w:p w14:paraId="4F84DD23" w14:textId="77777777" w:rsidR="00000000" w:rsidRDefault="0069655B">
      <w:pPr>
        <w:pStyle w:val="a0"/>
        <w:rPr>
          <w:rtl/>
        </w:rPr>
      </w:pPr>
    </w:p>
    <w:p w14:paraId="3724672D" w14:textId="77777777" w:rsidR="00000000" w:rsidRDefault="0069655B">
      <w:pPr>
        <w:pStyle w:val="a0"/>
        <w:rPr>
          <w:rFonts w:hint="cs"/>
          <w:rtl/>
        </w:rPr>
      </w:pPr>
      <w:r>
        <w:rPr>
          <w:rFonts w:hint="cs"/>
          <w:rtl/>
        </w:rPr>
        <w:t xml:space="preserve">לא, פירוש הדבר שעברנו, לא רוצה להגיד בבת-אחת, אבל בטווח של שישה-תשעה חודשים, עברנו לפלוס, למעלה מ-3%, אולי 3.5%, אולי 4%. המשמעות של זה היא גדולה, כי כרגע, לפי </w:t>
      </w:r>
      <w:r>
        <w:rPr>
          <w:rFonts w:hint="cs"/>
          <w:rtl/>
        </w:rPr>
        <w:t xml:space="preserve">ההערכות הקונסרבטיביות, אנחנו כבר בצמיחה לנפש. בזמני, כשאמרתי שיש צמיחה, אמר לי חבר הכנסת בייגה שוחט, שר האוצר לשעבר, יש צמיחה, אבל אין צמיחה לנפש. אמרתי, נכון, זה דבר חשוב, אבל היום כבר יש צמיחה לנפש. </w:t>
      </w:r>
    </w:p>
    <w:p w14:paraId="0A96EC90" w14:textId="77777777" w:rsidR="00000000" w:rsidRDefault="0069655B">
      <w:pPr>
        <w:pStyle w:val="a0"/>
        <w:rPr>
          <w:rFonts w:hint="cs"/>
          <w:rtl/>
        </w:rPr>
      </w:pPr>
    </w:p>
    <w:p w14:paraId="5AFE012A" w14:textId="77777777" w:rsidR="00000000" w:rsidRDefault="0069655B">
      <w:pPr>
        <w:pStyle w:val="af0"/>
        <w:rPr>
          <w:rtl/>
        </w:rPr>
      </w:pPr>
      <w:r>
        <w:rPr>
          <w:rFonts w:hint="eastAsia"/>
          <w:rtl/>
        </w:rPr>
        <w:t>אבשלום</w:t>
      </w:r>
      <w:r>
        <w:rPr>
          <w:rtl/>
        </w:rPr>
        <w:t xml:space="preserve"> וילן (מרצ):</w:t>
      </w:r>
    </w:p>
    <w:p w14:paraId="5D7F9294" w14:textId="77777777" w:rsidR="00000000" w:rsidRDefault="0069655B">
      <w:pPr>
        <w:pStyle w:val="a0"/>
        <w:rPr>
          <w:rFonts w:hint="cs"/>
          <w:rtl/>
        </w:rPr>
      </w:pPr>
    </w:p>
    <w:p w14:paraId="02272E4E" w14:textId="77777777" w:rsidR="00000000" w:rsidRDefault="0069655B">
      <w:pPr>
        <w:pStyle w:val="a0"/>
        <w:rPr>
          <w:rFonts w:hint="cs"/>
          <w:rtl/>
        </w:rPr>
      </w:pPr>
      <w:r>
        <w:rPr>
          <w:rFonts w:hint="cs"/>
          <w:rtl/>
        </w:rPr>
        <w:t>עדיין לא.</w:t>
      </w:r>
    </w:p>
    <w:p w14:paraId="34282773" w14:textId="77777777" w:rsidR="00000000" w:rsidRDefault="0069655B">
      <w:pPr>
        <w:pStyle w:val="a0"/>
        <w:rPr>
          <w:rFonts w:hint="cs"/>
          <w:rtl/>
        </w:rPr>
      </w:pPr>
    </w:p>
    <w:p w14:paraId="037E3AB4" w14:textId="77777777" w:rsidR="00000000" w:rsidRDefault="0069655B">
      <w:pPr>
        <w:pStyle w:val="-"/>
        <w:rPr>
          <w:rtl/>
        </w:rPr>
      </w:pPr>
      <w:bookmarkStart w:id="272" w:name="FS000000965T25_02_2004_13_54_03C"/>
      <w:bookmarkEnd w:id="272"/>
      <w:r>
        <w:rPr>
          <w:rtl/>
        </w:rPr>
        <w:t>שר האוצר בנימין נתניהו</w:t>
      </w:r>
      <w:r>
        <w:rPr>
          <w:rtl/>
        </w:rPr>
        <w:t>:</w:t>
      </w:r>
    </w:p>
    <w:p w14:paraId="1C9EC04B" w14:textId="77777777" w:rsidR="00000000" w:rsidRDefault="0069655B">
      <w:pPr>
        <w:pStyle w:val="a0"/>
        <w:rPr>
          <w:rtl/>
        </w:rPr>
      </w:pPr>
    </w:p>
    <w:p w14:paraId="1143B9DE" w14:textId="77777777" w:rsidR="00000000" w:rsidRDefault="0069655B">
      <w:pPr>
        <w:pStyle w:val="a0"/>
        <w:rPr>
          <w:rFonts w:hint="cs"/>
          <w:rtl/>
        </w:rPr>
      </w:pPr>
      <w:r>
        <w:rPr>
          <w:rFonts w:hint="cs"/>
          <w:rtl/>
        </w:rPr>
        <w:t>כלומר, יש דברים שמגיעים, אבל זה עדיין קשה, לא כל הציבור מרגיש את זה, חלק גדול מהציבור עדיין לא מרגיש את זה, אבל אנחנו בתוך צמיחה שבוודאי תשפר את מצבם של רוב אזרחי ישראל; אני לא יכול להגיד כולם, תמיד הטלוויזיה תוכל למצוא את האומלל או האומללה, האמיתיים, ש</w:t>
      </w:r>
      <w:r>
        <w:rPr>
          <w:rFonts w:hint="cs"/>
          <w:rtl/>
        </w:rPr>
        <w:t xml:space="preserve">עדיין ישנם ונפלו בין הכיסאות. אבל המצב משתפר בהדרגה, אם נתמיד במדיניות. </w:t>
      </w:r>
    </w:p>
    <w:p w14:paraId="6E3E2B19" w14:textId="77777777" w:rsidR="00000000" w:rsidRDefault="0069655B">
      <w:pPr>
        <w:pStyle w:val="a0"/>
        <w:rPr>
          <w:rFonts w:hint="cs"/>
          <w:rtl/>
        </w:rPr>
      </w:pPr>
    </w:p>
    <w:p w14:paraId="620859C9" w14:textId="77777777" w:rsidR="00000000" w:rsidRDefault="0069655B">
      <w:pPr>
        <w:pStyle w:val="a0"/>
        <w:rPr>
          <w:rFonts w:hint="cs"/>
          <w:rtl/>
        </w:rPr>
      </w:pPr>
      <w:r>
        <w:rPr>
          <w:rFonts w:hint="cs"/>
          <w:rtl/>
        </w:rPr>
        <w:t xml:space="preserve"> החלטה שקיבלנו בתקציב, בדצמבר, לשמר את רמת ההוצאות - אני אמרתי לך, בוועדת הכספים, אני ציטטתי מהדברים האלה - אגב, בוועדת הכספים הקרובה אני אשמח לצטט עוד הפעם מהדברים שאמרתי שם - אמרתי</w:t>
      </w:r>
      <w:r>
        <w:rPr>
          <w:rFonts w:hint="cs"/>
          <w:rtl/>
        </w:rPr>
        <w:t xml:space="preserve">: יהיו חריגות, בגלל הביטחון, נדמה לי שאמרתי גם ברשויות המקומיות. "לא בכדי" אמרתי את זה. מותר להגיד בכדי בלי לסמן גרשיים? </w:t>
      </w:r>
    </w:p>
    <w:p w14:paraId="75697006" w14:textId="77777777" w:rsidR="00000000" w:rsidRDefault="0069655B">
      <w:pPr>
        <w:pStyle w:val="a0"/>
        <w:rPr>
          <w:rFonts w:hint="cs"/>
          <w:rtl/>
        </w:rPr>
      </w:pPr>
    </w:p>
    <w:p w14:paraId="68FB879E" w14:textId="77777777" w:rsidR="00000000" w:rsidRDefault="0069655B">
      <w:pPr>
        <w:pStyle w:val="af1"/>
        <w:rPr>
          <w:rtl/>
        </w:rPr>
      </w:pPr>
      <w:r>
        <w:rPr>
          <w:rtl/>
        </w:rPr>
        <w:t>היו"ר ראובן ריבלין:</w:t>
      </w:r>
    </w:p>
    <w:p w14:paraId="148EB8E7" w14:textId="77777777" w:rsidR="00000000" w:rsidRDefault="0069655B">
      <w:pPr>
        <w:pStyle w:val="a0"/>
        <w:rPr>
          <w:rtl/>
        </w:rPr>
      </w:pPr>
    </w:p>
    <w:p w14:paraId="42583D1A" w14:textId="77777777" w:rsidR="00000000" w:rsidRDefault="0069655B">
      <w:pPr>
        <w:pStyle w:val="a0"/>
        <w:rPr>
          <w:rFonts w:hint="cs"/>
          <w:rtl/>
        </w:rPr>
      </w:pPr>
      <w:r>
        <w:rPr>
          <w:rFonts w:hint="cs"/>
          <w:rtl/>
        </w:rPr>
        <w:t xml:space="preserve">אם אתה לא אומר זאת בצורה חוצצת. </w:t>
      </w:r>
    </w:p>
    <w:p w14:paraId="4E2CD75A" w14:textId="77777777" w:rsidR="00000000" w:rsidRDefault="0069655B">
      <w:pPr>
        <w:pStyle w:val="a0"/>
        <w:rPr>
          <w:rFonts w:hint="cs"/>
          <w:rtl/>
        </w:rPr>
      </w:pPr>
    </w:p>
    <w:p w14:paraId="294E676C" w14:textId="77777777" w:rsidR="00000000" w:rsidRDefault="0069655B">
      <w:pPr>
        <w:pStyle w:val="-"/>
        <w:rPr>
          <w:rtl/>
        </w:rPr>
      </w:pPr>
      <w:bookmarkStart w:id="273" w:name="FS000000965T25_02_2004_15_14_39C"/>
      <w:bookmarkEnd w:id="273"/>
      <w:r>
        <w:rPr>
          <w:rtl/>
        </w:rPr>
        <w:t>שר האוצר בנימין נתניהו:</w:t>
      </w:r>
    </w:p>
    <w:p w14:paraId="3FE257E7" w14:textId="77777777" w:rsidR="00000000" w:rsidRDefault="0069655B">
      <w:pPr>
        <w:pStyle w:val="a0"/>
        <w:rPr>
          <w:rtl/>
        </w:rPr>
      </w:pPr>
    </w:p>
    <w:p w14:paraId="6952FF33" w14:textId="77777777" w:rsidR="00000000" w:rsidRDefault="0069655B">
      <w:pPr>
        <w:pStyle w:val="a0"/>
        <w:rPr>
          <w:rFonts w:hint="cs"/>
          <w:rtl/>
        </w:rPr>
      </w:pPr>
      <w:r>
        <w:rPr>
          <w:rFonts w:hint="cs"/>
          <w:rtl/>
        </w:rPr>
        <w:t>אז אני אומר את זה בצורה לא חוצצת, אבל בצורה מוחלטת. ו</w:t>
      </w:r>
      <w:r>
        <w:rPr>
          <w:rFonts w:hint="cs"/>
          <w:rtl/>
        </w:rPr>
        <w:t xml:space="preserve">הנה מה שאני אומר. למה עשינו את זה? אנחנו לא יכולים לגמור תקציב? הרי הוכחנו שאנחנו יכולים לגמור תקציב במרס, ויכולנו לגמור בדצמבר. נכון הדבר שיכולנו, ללא מאמץ גדול, להביא את הביטחון ואת הרשויות המקומיות, כי על זה בעצם אנחנו דנים, להכניס את זה בדצמבר. יכולנו </w:t>
      </w:r>
      <w:r>
        <w:rPr>
          <w:rFonts w:hint="cs"/>
          <w:rtl/>
        </w:rPr>
        <w:t xml:space="preserve">לעשות זאת. התוצאה, אני מעריך שמה שהיה יוצא, ששני המשרדים האלה היו מקבלים הרבה יותר ממה שהם קיבלו, משום שיש תהליך של הבשלה ותהליך של משא-ומתן. </w:t>
      </w:r>
    </w:p>
    <w:p w14:paraId="30152FE7" w14:textId="77777777" w:rsidR="00000000" w:rsidRDefault="0069655B">
      <w:pPr>
        <w:pStyle w:val="a0"/>
        <w:rPr>
          <w:rFonts w:hint="cs"/>
          <w:rtl/>
        </w:rPr>
      </w:pPr>
    </w:p>
    <w:p w14:paraId="37DB8BBB" w14:textId="77777777" w:rsidR="00000000" w:rsidRDefault="0069655B">
      <w:pPr>
        <w:pStyle w:val="a0"/>
        <w:rPr>
          <w:rFonts w:hint="cs"/>
          <w:rtl/>
        </w:rPr>
      </w:pPr>
      <w:r>
        <w:rPr>
          <w:rFonts w:hint="cs"/>
          <w:rtl/>
        </w:rPr>
        <w:t>כתוצאה מהתהליך - אני רוצה לומר לכם מה התוצאה. אחר כך תגידו לי מה שאתם רוצים על התהליך, זה בסדר, אבל אני רוצה להג</w:t>
      </w:r>
      <w:r>
        <w:rPr>
          <w:rFonts w:hint="cs"/>
          <w:rtl/>
        </w:rPr>
        <w:t xml:space="preserve">יד לכם מה התוצאה של התהליך, של הליכה בשני שלבים. שתי המשאבות הגדולות ששואבות כסף מאזרחי ישראל ומתקציב המדינה, לעתים ללא בקרה ולצרכים טובים, מערכת הביטחון ומערכת הרשויות המקומיות - שתיהן עונות על דרישות חיוניות. אנחנו רוצים ביטחון ואנחנו רוצים שירותים ברמה </w:t>
      </w:r>
      <w:r>
        <w:rPr>
          <w:rFonts w:hint="cs"/>
          <w:rtl/>
        </w:rPr>
        <w:t xml:space="preserve">המוניציפלית. אין עליהן אותן בקרות תקציביות, בגלל המבנה שלהן, שהוא היסטורי, שיש על שאר משרדי הממשלה. בכוונה השארנו את זה לסוף. אם אני משווה את הדרישות הצפויות ומה שהיינו נותנים, נאלצים לתת בדצמבר, לעומת מה שנתנו היום, ההפרשים הם במיליארדים. ההפרשים לא הלכו </w:t>
      </w:r>
      <w:r>
        <w:rPr>
          <w:rFonts w:hint="cs"/>
          <w:rtl/>
        </w:rPr>
        <w:t xml:space="preserve">לכיסי חברי הכנסת, לא הלכו למטרות מפוקפקות של סיעות הקואליציה וגם של האופוזיציה,  הם הלכו למטרות טובות מאוד, למשל חינוך, למשל דברים אחרים. </w:t>
      </w:r>
    </w:p>
    <w:p w14:paraId="7C8C6477" w14:textId="77777777" w:rsidR="00000000" w:rsidRDefault="0069655B">
      <w:pPr>
        <w:pStyle w:val="a0"/>
        <w:rPr>
          <w:rFonts w:hint="cs"/>
          <w:rtl/>
        </w:rPr>
      </w:pPr>
    </w:p>
    <w:p w14:paraId="30F719C6" w14:textId="77777777" w:rsidR="00000000" w:rsidRDefault="0069655B">
      <w:pPr>
        <w:pStyle w:val="af0"/>
        <w:rPr>
          <w:rtl/>
        </w:rPr>
      </w:pPr>
      <w:r>
        <w:rPr>
          <w:rFonts w:hint="eastAsia"/>
          <w:rtl/>
        </w:rPr>
        <w:t>יצחק</w:t>
      </w:r>
      <w:r>
        <w:rPr>
          <w:rtl/>
        </w:rPr>
        <w:t xml:space="preserve"> הרצוג (העבודה-מימד):</w:t>
      </w:r>
    </w:p>
    <w:p w14:paraId="12A4942E" w14:textId="77777777" w:rsidR="00000000" w:rsidRDefault="0069655B">
      <w:pPr>
        <w:pStyle w:val="a0"/>
        <w:rPr>
          <w:rFonts w:hint="cs"/>
          <w:rtl/>
        </w:rPr>
      </w:pPr>
    </w:p>
    <w:p w14:paraId="4ED5549E" w14:textId="77777777" w:rsidR="00000000" w:rsidRDefault="0069655B">
      <w:pPr>
        <w:pStyle w:val="a0"/>
        <w:rPr>
          <w:rFonts w:hint="cs"/>
          <w:rtl/>
        </w:rPr>
      </w:pPr>
      <w:r>
        <w:rPr>
          <w:rFonts w:hint="cs"/>
          <w:rtl/>
        </w:rPr>
        <w:t xml:space="preserve">יש לך פתיחת פערים. </w:t>
      </w:r>
    </w:p>
    <w:p w14:paraId="691C1C2B" w14:textId="77777777" w:rsidR="00000000" w:rsidRDefault="0069655B">
      <w:pPr>
        <w:pStyle w:val="a0"/>
        <w:rPr>
          <w:rFonts w:hint="cs"/>
          <w:rtl/>
        </w:rPr>
      </w:pPr>
    </w:p>
    <w:p w14:paraId="7671979A" w14:textId="77777777" w:rsidR="00000000" w:rsidRDefault="0069655B">
      <w:pPr>
        <w:pStyle w:val="-"/>
        <w:rPr>
          <w:rtl/>
        </w:rPr>
      </w:pPr>
      <w:bookmarkStart w:id="274" w:name="FS000000965T25_02_2004_13_56_57C"/>
      <w:bookmarkEnd w:id="274"/>
      <w:r>
        <w:rPr>
          <w:rtl/>
        </w:rPr>
        <w:t>שר האוצר בנימין נתניהו:</w:t>
      </w:r>
    </w:p>
    <w:p w14:paraId="7ED1E40E" w14:textId="77777777" w:rsidR="00000000" w:rsidRDefault="0069655B">
      <w:pPr>
        <w:pStyle w:val="a0"/>
        <w:rPr>
          <w:rtl/>
        </w:rPr>
      </w:pPr>
    </w:p>
    <w:p w14:paraId="5526E9B1" w14:textId="77777777" w:rsidR="00000000" w:rsidRDefault="0069655B">
      <w:pPr>
        <w:pStyle w:val="a0"/>
        <w:rPr>
          <w:rFonts w:hint="cs"/>
          <w:rtl/>
        </w:rPr>
      </w:pPr>
      <w:r>
        <w:rPr>
          <w:rFonts w:hint="cs"/>
          <w:rtl/>
        </w:rPr>
        <w:t>לכן אני חושב שהתהליך הוא טוב. אתה אומר, הוא</w:t>
      </w:r>
      <w:r>
        <w:rPr>
          <w:rFonts w:hint="cs"/>
          <w:rtl/>
        </w:rPr>
        <w:t xml:space="preserve"> פגום. במה הוא פגום? אתה אומר, הוא פגום כי אומנם הורדתם 200 מיליון שקל מהביטחון ונתתם לחינוך, אבל הנה, ביד השנייה אתם מחזירים את זה לביטחון. זה לא נכון. מה שנאמר למשרד הביטחון ונאמר לו כל הזמן, שאם יש התפתחות ביטחונית לא צפויה, חריגה, קיצונית, נניח עוד "חו</w:t>
      </w:r>
      <w:r>
        <w:rPr>
          <w:rFonts w:hint="cs"/>
          <w:rtl/>
        </w:rPr>
        <w:t xml:space="preserve">מת מגן", בוודאי נתקצב את זה. מה, לא נתקצב את זה ולא נפרוץ את מסגרת התקציב במקרה הזה, באירועים חריגים? אגב, אירועים חריגים יכולים להיות "פורס מז'ור", מה שנקרא, זה יכול להיות תמיד. </w:t>
      </w:r>
    </w:p>
    <w:p w14:paraId="50E007D6" w14:textId="77777777" w:rsidR="00000000" w:rsidRDefault="0069655B">
      <w:pPr>
        <w:pStyle w:val="a0"/>
        <w:rPr>
          <w:rFonts w:hint="cs"/>
          <w:rtl/>
        </w:rPr>
      </w:pPr>
    </w:p>
    <w:p w14:paraId="3D998318" w14:textId="77777777" w:rsidR="00000000" w:rsidRDefault="0069655B">
      <w:pPr>
        <w:pStyle w:val="af0"/>
        <w:rPr>
          <w:rtl/>
        </w:rPr>
      </w:pPr>
      <w:r>
        <w:rPr>
          <w:rFonts w:hint="eastAsia"/>
          <w:rtl/>
        </w:rPr>
        <w:t>חיים</w:t>
      </w:r>
      <w:r>
        <w:rPr>
          <w:rtl/>
        </w:rPr>
        <w:t xml:space="preserve"> אורון (מרצ):</w:t>
      </w:r>
    </w:p>
    <w:p w14:paraId="45470E34" w14:textId="77777777" w:rsidR="00000000" w:rsidRDefault="0069655B">
      <w:pPr>
        <w:pStyle w:val="a0"/>
        <w:rPr>
          <w:rFonts w:hint="cs"/>
          <w:rtl/>
        </w:rPr>
      </w:pPr>
    </w:p>
    <w:p w14:paraId="51F8BC9A" w14:textId="77777777" w:rsidR="00000000" w:rsidRDefault="0069655B">
      <w:pPr>
        <w:pStyle w:val="a0"/>
        <w:ind w:firstLine="720"/>
        <w:rPr>
          <w:rFonts w:hint="cs"/>
          <w:rtl/>
        </w:rPr>
      </w:pPr>
      <w:r>
        <w:rPr>
          <w:rFonts w:hint="cs"/>
          <w:rtl/>
        </w:rPr>
        <w:t xml:space="preserve">זה לא היה ידוע לפני חודש מה שאתה אומר עכשיו? </w:t>
      </w:r>
    </w:p>
    <w:p w14:paraId="4E68465F" w14:textId="77777777" w:rsidR="00000000" w:rsidRDefault="0069655B">
      <w:pPr>
        <w:pStyle w:val="a0"/>
        <w:ind w:firstLine="720"/>
        <w:rPr>
          <w:rFonts w:hint="cs"/>
          <w:rtl/>
        </w:rPr>
      </w:pPr>
    </w:p>
    <w:p w14:paraId="11608FF8" w14:textId="77777777" w:rsidR="00000000" w:rsidRDefault="0069655B">
      <w:pPr>
        <w:pStyle w:val="-"/>
        <w:rPr>
          <w:rtl/>
        </w:rPr>
      </w:pPr>
      <w:bookmarkStart w:id="275" w:name="FS000000965T25_02_2004_15_23_54C"/>
      <w:bookmarkEnd w:id="275"/>
      <w:r>
        <w:rPr>
          <w:rtl/>
        </w:rPr>
        <w:t xml:space="preserve">שר האוצר </w:t>
      </w:r>
      <w:r>
        <w:rPr>
          <w:rtl/>
        </w:rPr>
        <w:t>בנימין נתניהו:</w:t>
      </w:r>
    </w:p>
    <w:p w14:paraId="407FCE52" w14:textId="77777777" w:rsidR="00000000" w:rsidRDefault="0069655B">
      <w:pPr>
        <w:pStyle w:val="a0"/>
        <w:rPr>
          <w:rtl/>
        </w:rPr>
      </w:pPr>
    </w:p>
    <w:p w14:paraId="021B0698" w14:textId="77777777" w:rsidR="00000000" w:rsidRDefault="0069655B">
      <w:pPr>
        <w:pStyle w:val="a0"/>
        <w:rPr>
          <w:rFonts w:hint="cs"/>
          <w:rtl/>
        </w:rPr>
      </w:pPr>
      <w:r>
        <w:rPr>
          <w:rFonts w:hint="cs"/>
          <w:rtl/>
        </w:rPr>
        <w:t xml:space="preserve">לא, ידעו, זה תמיד היה. אבל אין כאן התחייבות מפורשת. א. אני מקווה שגם לא יהיה צורך בזה, גם אם יהיה, </w:t>
      </w:r>
      <w:bookmarkStart w:id="276" w:name="FS000000965T25_02_2004_13_57_28C"/>
      <w:bookmarkEnd w:id="276"/>
      <w:r>
        <w:rPr>
          <w:rFonts w:hint="cs"/>
          <w:rtl/>
        </w:rPr>
        <w:t>אנחנו  נשלוט בהוצאה הזאת, ראש הממשלה ואנוכי, בוודאי נתדיין עם שר הביטחון, אני מקווה שבכלל לא נגיע לזה. לפי הצפי, הדברים שאני רואה, אני לא חוש</w:t>
      </w:r>
      <w:r>
        <w:rPr>
          <w:rFonts w:hint="cs"/>
          <w:rtl/>
        </w:rPr>
        <w:t>ב שנגיע לזה. בכל אופן, זאת האמת.</w:t>
      </w:r>
    </w:p>
    <w:p w14:paraId="61D8B0C9" w14:textId="77777777" w:rsidR="00000000" w:rsidRDefault="0069655B">
      <w:pPr>
        <w:pStyle w:val="a0"/>
        <w:rPr>
          <w:rFonts w:hint="cs"/>
          <w:rtl/>
        </w:rPr>
      </w:pPr>
    </w:p>
    <w:p w14:paraId="5102F85F" w14:textId="77777777" w:rsidR="00000000" w:rsidRDefault="0069655B">
      <w:pPr>
        <w:pStyle w:val="a0"/>
        <w:rPr>
          <w:rFonts w:hint="cs"/>
          <w:rtl/>
        </w:rPr>
      </w:pPr>
      <w:r>
        <w:rPr>
          <w:rFonts w:hint="cs"/>
          <w:rtl/>
        </w:rPr>
        <w:t>ב. אני רוצה להגיד לך ולכם, שהדבר המשמעותי ביותר איננו הסבה לחינוך, אף-על-פי שזה מבורך, אבל זה לא השינוי האמיתי שאתם ואני, אני יודע שגם שרת החינוך - זה לא השינוי האמיתי, זה לא מה שיציל את החינוך בישראל. החינוך בישראל צריך ל</w:t>
      </w:r>
      <w:r>
        <w:rPr>
          <w:rFonts w:hint="cs"/>
          <w:rtl/>
        </w:rPr>
        <w:t>עבור רפורמה יסודית, שמנהלים ינהלו, מורים טובים יקודמו, מורים גרועים יפוטרו, ויהיו סטנדרטים אבסולוטיים, בין-לאומיים, שלפיהם נבדוק את ההישגיות של גורמי המערכת. זה מחייב שינוי  רדיקלי, אין מלה אחרת, שינוי רדיקלי במערכת החינוך. זה יובא בפני הממשלה, ואחר כך בפנ</w:t>
      </w:r>
      <w:r>
        <w:rPr>
          <w:rFonts w:hint="cs"/>
          <w:rtl/>
        </w:rPr>
        <w:t xml:space="preserve">י הכנסת, במחצית השנייה של 2004, כך אני מקווה ומאמין. </w:t>
      </w:r>
    </w:p>
    <w:p w14:paraId="79FF2DD3" w14:textId="77777777" w:rsidR="00000000" w:rsidRDefault="0069655B">
      <w:pPr>
        <w:pStyle w:val="a0"/>
        <w:rPr>
          <w:rFonts w:hint="cs"/>
          <w:rtl/>
        </w:rPr>
      </w:pPr>
    </w:p>
    <w:p w14:paraId="4D8DE546" w14:textId="77777777" w:rsidR="00000000" w:rsidRDefault="0069655B">
      <w:pPr>
        <w:pStyle w:val="a0"/>
        <w:rPr>
          <w:rFonts w:hint="cs"/>
          <w:rtl/>
        </w:rPr>
      </w:pPr>
      <w:r>
        <w:rPr>
          <w:rFonts w:hint="cs"/>
          <w:rtl/>
        </w:rPr>
        <w:t xml:space="preserve">ובכן, אלה הדברים שאנחנו עושים. אנחנו שומרים על התקציב, אנחנו לא חורגים ולא נותנים מיד אחת ליד שנייה,  אלה קיצוצים אמיתיים. אמרנו ששלושת העקרונות האלה מנחים אותנו: 1. נשמור על גג ההוצאה - עשינו זאת, לא </w:t>
      </w:r>
      <w:r>
        <w:rPr>
          <w:rFonts w:hint="cs"/>
          <w:rtl/>
        </w:rPr>
        <w:t xml:space="preserve">הוספנו שקל אחד; 2. בתוך התקציב הנתון נשנה את סדר העדיפויות - ועשינו את זה, וזה תפקידה של הממשלה, היא מילאה את התפקיד הזה היטב הבוקר;  3. לא יהיו יותר קיצוצי רוחב. אני מקווה שלא יהיו בכלל קיצוצים. אם לא יהיה "פורס מז'ור", לא נידרש בכלל לשום שינויים בתקציב. </w:t>
      </w:r>
      <w:r>
        <w:rPr>
          <w:rFonts w:hint="cs"/>
          <w:rtl/>
        </w:rPr>
        <w:t xml:space="preserve">אני מאוד מודה לכם. </w:t>
      </w:r>
    </w:p>
    <w:p w14:paraId="57A17E61" w14:textId="77777777" w:rsidR="00000000" w:rsidRDefault="0069655B">
      <w:pPr>
        <w:pStyle w:val="a0"/>
        <w:rPr>
          <w:rFonts w:hint="cs"/>
          <w:rtl/>
        </w:rPr>
      </w:pPr>
    </w:p>
    <w:p w14:paraId="697A21CF" w14:textId="77777777" w:rsidR="00000000" w:rsidRDefault="0069655B">
      <w:pPr>
        <w:pStyle w:val="af1"/>
        <w:rPr>
          <w:rtl/>
        </w:rPr>
      </w:pPr>
      <w:r>
        <w:rPr>
          <w:rFonts w:hint="eastAsia"/>
          <w:rtl/>
        </w:rPr>
        <w:t>היו</w:t>
      </w:r>
      <w:r>
        <w:rPr>
          <w:rtl/>
        </w:rPr>
        <w:t>"ר ראובן ריבלין:</w:t>
      </w:r>
    </w:p>
    <w:p w14:paraId="0D6FE27C" w14:textId="77777777" w:rsidR="00000000" w:rsidRDefault="0069655B">
      <w:pPr>
        <w:pStyle w:val="a0"/>
        <w:rPr>
          <w:rFonts w:hint="cs"/>
          <w:rtl/>
        </w:rPr>
      </w:pPr>
    </w:p>
    <w:p w14:paraId="1850722F" w14:textId="77777777" w:rsidR="00000000" w:rsidRDefault="0069655B">
      <w:pPr>
        <w:pStyle w:val="a0"/>
        <w:rPr>
          <w:rFonts w:hint="cs"/>
          <w:rtl/>
        </w:rPr>
      </w:pPr>
      <w:r>
        <w:rPr>
          <w:rFonts w:hint="cs"/>
          <w:rtl/>
        </w:rPr>
        <w:t xml:space="preserve">תודה. ואדוני יראה עכשיו מה ההבדל בין הממשלה לכנסת - שאתה לא יכול להשיב לשר האוצר.  רבותי, אנחנו ממשיכים בדיון. </w:t>
      </w:r>
    </w:p>
    <w:p w14:paraId="61394552" w14:textId="77777777" w:rsidR="00000000" w:rsidRDefault="0069655B">
      <w:pPr>
        <w:pStyle w:val="af0"/>
        <w:rPr>
          <w:rtl/>
        </w:rPr>
      </w:pPr>
    </w:p>
    <w:p w14:paraId="6D25493B" w14:textId="77777777" w:rsidR="00000000" w:rsidRDefault="0069655B">
      <w:pPr>
        <w:pStyle w:val="af0"/>
        <w:rPr>
          <w:rtl/>
        </w:rPr>
      </w:pPr>
      <w:r>
        <w:rPr>
          <w:rFonts w:hint="eastAsia"/>
          <w:rtl/>
        </w:rPr>
        <w:t>מאיר</w:t>
      </w:r>
      <w:r>
        <w:rPr>
          <w:rtl/>
        </w:rPr>
        <w:t xml:space="preserve"> פרוש (יהדות התורה):</w:t>
      </w:r>
    </w:p>
    <w:p w14:paraId="4A775298" w14:textId="77777777" w:rsidR="00000000" w:rsidRDefault="0069655B">
      <w:pPr>
        <w:pStyle w:val="a0"/>
        <w:rPr>
          <w:rFonts w:hint="cs"/>
          <w:rtl/>
        </w:rPr>
      </w:pPr>
    </w:p>
    <w:p w14:paraId="5EA87C4A" w14:textId="77777777" w:rsidR="00000000" w:rsidRDefault="0069655B">
      <w:pPr>
        <w:pStyle w:val="a0"/>
        <w:rPr>
          <w:rFonts w:hint="cs"/>
          <w:rtl/>
        </w:rPr>
      </w:pPr>
      <w:r>
        <w:rPr>
          <w:rFonts w:hint="cs"/>
          <w:rtl/>
        </w:rPr>
        <w:t xml:space="preserve">עדיין הוא לא רוצה להיות בממשלה. </w:t>
      </w:r>
    </w:p>
    <w:p w14:paraId="00B51261" w14:textId="77777777" w:rsidR="00000000" w:rsidRDefault="0069655B">
      <w:pPr>
        <w:pStyle w:val="af1"/>
        <w:rPr>
          <w:rFonts w:hint="cs"/>
          <w:rtl/>
        </w:rPr>
      </w:pPr>
    </w:p>
    <w:p w14:paraId="3D8ED181" w14:textId="77777777" w:rsidR="00000000" w:rsidRDefault="0069655B">
      <w:pPr>
        <w:pStyle w:val="af1"/>
        <w:rPr>
          <w:rtl/>
        </w:rPr>
      </w:pPr>
      <w:r>
        <w:rPr>
          <w:rtl/>
        </w:rPr>
        <w:t>היו"ר ראובן ריבלין:</w:t>
      </w:r>
    </w:p>
    <w:p w14:paraId="2B081988" w14:textId="77777777" w:rsidR="00000000" w:rsidRDefault="0069655B">
      <w:pPr>
        <w:pStyle w:val="a0"/>
        <w:rPr>
          <w:rtl/>
        </w:rPr>
      </w:pPr>
    </w:p>
    <w:p w14:paraId="70C84946" w14:textId="77777777" w:rsidR="00000000" w:rsidRDefault="0069655B">
      <w:pPr>
        <w:pStyle w:val="a0"/>
        <w:rPr>
          <w:rFonts w:hint="cs"/>
          <w:rtl/>
        </w:rPr>
      </w:pPr>
      <w:r>
        <w:rPr>
          <w:rFonts w:hint="cs"/>
          <w:rtl/>
        </w:rPr>
        <w:t>חבר הכנסת פרוש, התור</w:t>
      </w:r>
      <w:r>
        <w:rPr>
          <w:rFonts w:hint="cs"/>
          <w:rtl/>
        </w:rPr>
        <w:t xml:space="preserve"> שלך הולך ומתקרב. חבר הכנסת אבשלום וילן - בבקשה, אדוני. ואחריו - חבר הכנסת בייגה שוחט. לכל אחד שלוש דקות; אני מבקש להקפיד. </w:t>
      </w:r>
    </w:p>
    <w:p w14:paraId="4EAFFE96" w14:textId="77777777" w:rsidR="00000000" w:rsidRDefault="0069655B">
      <w:pPr>
        <w:pStyle w:val="a0"/>
        <w:rPr>
          <w:rFonts w:hint="cs"/>
          <w:rtl/>
        </w:rPr>
      </w:pPr>
    </w:p>
    <w:p w14:paraId="50C69995" w14:textId="77777777" w:rsidR="00000000" w:rsidRDefault="0069655B">
      <w:pPr>
        <w:pStyle w:val="af0"/>
        <w:rPr>
          <w:rtl/>
        </w:rPr>
      </w:pPr>
      <w:r>
        <w:rPr>
          <w:rFonts w:hint="eastAsia"/>
          <w:rtl/>
        </w:rPr>
        <w:t>שר</w:t>
      </w:r>
      <w:r>
        <w:rPr>
          <w:rtl/>
        </w:rPr>
        <w:t xml:space="preserve"> הרווחה זבולון אורלב:</w:t>
      </w:r>
    </w:p>
    <w:p w14:paraId="6DFEC1D7" w14:textId="77777777" w:rsidR="00000000" w:rsidRDefault="0069655B">
      <w:pPr>
        <w:pStyle w:val="a0"/>
        <w:rPr>
          <w:rFonts w:hint="cs"/>
          <w:rtl/>
        </w:rPr>
      </w:pPr>
    </w:p>
    <w:p w14:paraId="615F57B4" w14:textId="77777777" w:rsidR="00000000" w:rsidRDefault="0069655B">
      <w:pPr>
        <w:pStyle w:val="a0"/>
        <w:rPr>
          <w:rFonts w:hint="cs"/>
          <w:rtl/>
        </w:rPr>
      </w:pPr>
      <w:r>
        <w:rPr>
          <w:rFonts w:hint="cs"/>
          <w:rtl/>
        </w:rPr>
        <w:t xml:space="preserve">יש הצבעה? </w:t>
      </w:r>
    </w:p>
    <w:p w14:paraId="21B4854F" w14:textId="77777777" w:rsidR="00000000" w:rsidRDefault="0069655B">
      <w:pPr>
        <w:pStyle w:val="a0"/>
        <w:rPr>
          <w:rFonts w:hint="cs"/>
          <w:rtl/>
        </w:rPr>
      </w:pPr>
    </w:p>
    <w:p w14:paraId="256AF746" w14:textId="77777777" w:rsidR="00000000" w:rsidRDefault="0069655B">
      <w:pPr>
        <w:pStyle w:val="af1"/>
        <w:rPr>
          <w:rtl/>
        </w:rPr>
      </w:pPr>
      <w:r>
        <w:rPr>
          <w:rtl/>
        </w:rPr>
        <w:t>היו"ר ראובן ריבלין:</w:t>
      </w:r>
    </w:p>
    <w:p w14:paraId="139D0E86" w14:textId="77777777" w:rsidR="00000000" w:rsidRDefault="0069655B">
      <w:pPr>
        <w:pStyle w:val="a0"/>
        <w:rPr>
          <w:rtl/>
        </w:rPr>
      </w:pPr>
    </w:p>
    <w:p w14:paraId="0B42F935" w14:textId="77777777" w:rsidR="00000000" w:rsidRDefault="0069655B">
      <w:pPr>
        <w:pStyle w:val="a0"/>
        <w:rPr>
          <w:rFonts w:hint="cs"/>
          <w:rtl/>
        </w:rPr>
      </w:pPr>
      <w:r>
        <w:rPr>
          <w:rFonts w:hint="cs"/>
          <w:rtl/>
        </w:rPr>
        <w:t>ודאי שיש הצבעה, על אישור הצו צריכה להיות הצבעה. להערכתי, ההצבעה בעוד 25 ד</w:t>
      </w:r>
      <w:r>
        <w:rPr>
          <w:rFonts w:hint="cs"/>
          <w:rtl/>
        </w:rPr>
        <w:t xml:space="preserve">קות. </w:t>
      </w:r>
    </w:p>
    <w:p w14:paraId="235F2785" w14:textId="77777777" w:rsidR="00000000" w:rsidRDefault="0069655B">
      <w:pPr>
        <w:pStyle w:val="a0"/>
        <w:rPr>
          <w:rFonts w:hint="cs"/>
          <w:rtl/>
        </w:rPr>
      </w:pPr>
    </w:p>
    <w:p w14:paraId="147BD4D0" w14:textId="77777777" w:rsidR="00000000" w:rsidRDefault="0069655B">
      <w:pPr>
        <w:pStyle w:val="a"/>
        <w:rPr>
          <w:rtl/>
        </w:rPr>
      </w:pPr>
      <w:bookmarkStart w:id="277" w:name="FS000000505T25_02_2004_13_59_29"/>
      <w:bookmarkStart w:id="278" w:name="_Toc69694947"/>
      <w:bookmarkEnd w:id="277"/>
      <w:r>
        <w:rPr>
          <w:rFonts w:hint="eastAsia"/>
          <w:rtl/>
        </w:rPr>
        <w:t>אבשלום</w:t>
      </w:r>
      <w:r>
        <w:rPr>
          <w:rtl/>
        </w:rPr>
        <w:t xml:space="preserve"> וילן (מרצ):</w:t>
      </w:r>
      <w:bookmarkEnd w:id="278"/>
    </w:p>
    <w:p w14:paraId="6D9FEB94" w14:textId="77777777" w:rsidR="00000000" w:rsidRDefault="0069655B">
      <w:pPr>
        <w:pStyle w:val="a0"/>
        <w:rPr>
          <w:rFonts w:hint="cs"/>
          <w:rtl/>
        </w:rPr>
      </w:pPr>
    </w:p>
    <w:p w14:paraId="2B1D7990" w14:textId="77777777" w:rsidR="00000000" w:rsidRDefault="0069655B">
      <w:pPr>
        <w:pStyle w:val="a0"/>
        <w:rPr>
          <w:rFonts w:hint="cs"/>
          <w:rtl/>
        </w:rPr>
      </w:pPr>
      <w:r>
        <w:rPr>
          <w:rFonts w:hint="cs"/>
          <w:rtl/>
        </w:rPr>
        <w:t xml:space="preserve">אדוני ראש הממשלה ושר האוצר, זה בדיוק חוסר הרצינות של הדיון שמתנהל פה. שר האוצר  מיהר להשיב לחבר הכנסת אורון, הוא לא יקשיב לחברי הכנסת האחרים שיקברו את מדיניותו, ולאחר מכן מכונת ההצבעה - - - </w:t>
      </w:r>
    </w:p>
    <w:p w14:paraId="24CD5943" w14:textId="77777777" w:rsidR="00000000" w:rsidRDefault="0069655B">
      <w:pPr>
        <w:pStyle w:val="a0"/>
        <w:rPr>
          <w:rFonts w:hint="cs"/>
          <w:rtl/>
        </w:rPr>
      </w:pPr>
    </w:p>
    <w:p w14:paraId="74E631E8" w14:textId="77777777" w:rsidR="00000000" w:rsidRDefault="0069655B">
      <w:pPr>
        <w:pStyle w:val="af1"/>
        <w:rPr>
          <w:rtl/>
        </w:rPr>
      </w:pPr>
      <w:r>
        <w:rPr>
          <w:rtl/>
        </w:rPr>
        <w:t>היו"ר ראובן ריבלין:</w:t>
      </w:r>
    </w:p>
    <w:p w14:paraId="3E1597EE" w14:textId="77777777" w:rsidR="00000000" w:rsidRDefault="0069655B">
      <w:pPr>
        <w:pStyle w:val="a0"/>
        <w:rPr>
          <w:rtl/>
        </w:rPr>
      </w:pPr>
    </w:p>
    <w:p w14:paraId="5D7248AC" w14:textId="77777777" w:rsidR="00000000" w:rsidRDefault="0069655B">
      <w:pPr>
        <w:pStyle w:val="a0"/>
        <w:rPr>
          <w:rFonts w:hint="cs"/>
          <w:rtl/>
        </w:rPr>
      </w:pPr>
      <w:r>
        <w:rPr>
          <w:rFonts w:hint="cs"/>
          <w:rtl/>
        </w:rPr>
        <w:t>יושב-ראש ועדת הכ</w:t>
      </w:r>
      <w:r>
        <w:rPr>
          <w:rFonts w:hint="cs"/>
          <w:rtl/>
        </w:rPr>
        <w:t xml:space="preserve">ספים נמצא פה, הוא הגיש בפני הכנסת והוא ישיב לך. </w:t>
      </w:r>
    </w:p>
    <w:p w14:paraId="045AC5B4" w14:textId="77777777" w:rsidR="00000000" w:rsidRDefault="0069655B">
      <w:pPr>
        <w:pStyle w:val="a0"/>
        <w:rPr>
          <w:rFonts w:hint="cs"/>
          <w:rtl/>
        </w:rPr>
      </w:pPr>
    </w:p>
    <w:p w14:paraId="295F4E5A" w14:textId="77777777" w:rsidR="00000000" w:rsidRDefault="0069655B">
      <w:pPr>
        <w:pStyle w:val="-"/>
        <w:rPr>
          <w:rtl/>
        </w:rPr>
      </w:pPr>
      <w:bookmarkStart w:id="279" w:name="FS000000505T25_02_2004_15_31_50C"/>
      <w:bookmarkEnd w:id="279"/>
      <w:r>
        <w:rPr>
          <w:rtl/>
        </w:rPr>
        <w:t>אבשלום וילן (מרצ):</w:t>
      </w:r>
    </w:p>
    <w:p w14:paraId="484DA2DE" w14:textId="77777777" w:rsidR="00000000" w:rsidRDefault="0069655B">
      <w:pPr>
        <w:pStyle w:val="a0"/>
        <w:rPr>
          <w:rtl/>
        </w:rPr>
      </w:pPr>
    </w:p>
    <w:p w14:paraId="656E061F" w14:textId="77777777" w:rsidR="00000000" w:rsidRDefault="0069655B">
      <w:pPr>
        <w:pStyle w:val="a0"/>
        <w:rPr>
          <w:rFonts w:hint="cs"/>
          <w:rtl/>
        </w:rPr>
      </w:pPr>
      <w:r>
        <w:rPr>
          <w:rFonts w:hint="cs"/>
          <w:rtl/>
        </w:rPr>
        <w:t xml:space="preserve">מאה אחוז. השר שמע את הערתי וקיבל אותה. תודה לך. </w:t>
      </w:r>
    </w:p>
    <w:p w14:paraId="48EDCD8B" w14:textId="77777777" w:rsidR="00000000" w:rsidRDefault="0069655B">
      <w:pPr>
        <w:pStyle w:val="a0"/>
        <w:rPr>
          <w:rFonts w:hint="cs"/>
          <w:rtl/>
        </w:rPr>
      </w:pPr>
      <w:bookmarkStart w:id="280" w:name="FS000000505T25_02_2004_15_31_44"/>
      <w:bookmarkEnd w:id="280"/>
    </w:p>
    <w:p w14:paraId="65F3381E" w14:textId="77777777" w:rsidR="00000000" w:rsidRDefault="0069655B">
      <w:pPr>
        <w:pStyle w:val="af0"/>
        <w:rPr>
          <w:rtl/>
        </w:rPr>
      </w:pPr>
      <w:r>
        <w:rPr>
          <w:rFonts w:hint="eastAsia"/>
          <w:rtl/>
        </w:rPr>
        <w:t>שר</w:t>
      </w:r>
      <w:r>
        <w:rPr>
          <w:rtl/>
        </w:rPr>
        <w:t xml:space="preserve"> התיירות בנימין אלון:</w:t>
      </w:r>
    </w:p>
    <w:p w14:paraId="3EBCC2F2" w14:textId="77777777" w:rsidR="00000000" w:rsidRDefault="0069655B">
      <w:pPr>
        <w:pStyle w:val="a0"/>
        <w:rPr>
          <w:rFonts w:hint="cs"/>
          <w:rtl/>
        </w:rPr>
      </w:pPr>
    </w:p>
    <w:p w14:paraId="6A8F94E7" w14:textId="77777777" w:rsidR="00000000" w:rsidRDefault="0069655B">
      <w:pPr>
        <w:pStyle w:val="a0"/>
        <w:rPr>
          <w:rFonts w:hint="cs"/>
          <w:rtl/>
        </w:rPr>
      </w:pPr>
      <w:r>
        <w:rPr>
          <w:rFonts w:hint="cs"/>
          <w:rtl/>
        </w:rPr>
        <w:t xml:space="preserve">הוא יקבל קלטת. </w:t>
      </w:r>
    </w:p>
    <w:p w14:paraId="21505DB4" w14:textId="77777777" w:rsidR="00000000" w:rsidRDefault="0069655B">
      <w:pPr>
        <w:pStyle w:val="a0"/>
        <w:rPr>
          <w:rFonts w:hint="cs"/>
          <w:rtl/>
        </w:rPr>
      </w:pPr>
    </w:p>
    <w:p w14:paraId="23277891" w14:textId="77777777" w:rsidR="00000000" w:rsidRDefault="0069655B">
      <w:pPr>
        <w:pStyle w:val="-"/>
        <w:rPr>
          <w:rtl/>
        </w:rPr>
      </w:pPr>
      <w:bookmarkStart w:id="281" w:name="FS000000505T25_02_2004_14_00_22C"/>
      <w:bookmarkEnd w:id="281"/>
      <w:r>
        <w:rPr>
          <w:rtl/>
        </w:rPr>
        <w:t>אבשלום וילן (מרצ):</w:t>
      </w:r>
    </w:p>
    <w:p w14:paraId="3C4912AA" w14:textId="77777777" w:rsidR="00000000" w:rsidRDefault="0069655B">
      <w:pPr>
        <w:pStyle w:val="a0"/>
        <w:rPr>
          <w:rtl/>
        </w:rPr>
      </w:pPr>
    </w:p>
    <w:p w14:paraId="5A5DE23E" w14:textId="77777777" w:rsidR="00000000" w:rsidRDefault="0069655B">
      <w:pPr>
        <w:pStyle w:val="a0"/>
        <w:rPr>
          <w:rFonts w:hint="cs"/>
          <w:rtl/>
        </w:rPr>
      </w:pPr>
      <w:r>
        <w:rPr>
          <w:rFonts w:hint="cs"/>
          <w:rtl/>
        </w:rPr>
        <w:t xml:space="preserve">אל תתחיל עם קלטות, ראש הממשלה נמצא פה, אני מבקש. </w:t>
      </w:r>
    </w:p>
    <w:p w14:paraId="5EBD403C" w14:textId="77777777" w:rsidR="00000000" w:rsidRDefault="0069655B">
      <w:pPr>
        <w:pStyle w:val="a0"/>
        <w:rPr>
          <w:rFonts w:hint="cs"/>
          <w:rtl/>
        </w:rPr>
      </w:pPr>
    </w:p>
    <w:p w14:paraId="1D56243A" w14:textId="77777777" w:rsidR="00000000" w:rsidRDefault="0069655B">
      <w:pPr>
        <w:pStyle w:val="a0"/>
        <w:rPr>
          <w:rFonts w:hint="cs"/>
          <w:rtl/>
        </w:rPr>
      </w:pPr>
      <w:r>
        <w:rPr>
          <w:rFonts w:hint="cs"/>
          <w:rtl/>
        </w:rPr>
        <w:t xml:space="preserve">אדוני היושב-ראש, אדוני </w:t>
      </w:r>
      <w:r>
        <w:rPr>
          <w:rFonts w:hint="cs"/>
          <w:rtl/>
        </w:rPr>
        <w:t>שר האוצר, ראש הממשלה, רבותי חברי הכנסת, תראו, אני מאוד תומך בהורדת המע"מ ל-17%.  המהלך נכון, אתה יודע מה, אדוני שר האוצר, בוא נעזוב רגע  את המאבקים התקשורתיים, די.וי.די, שמי.וי.די, המהלך נכון, לרבות הורדת מסי קנייה. מה הבעיה המרכזית? כאשר אתה מגן ואומר, שב</w:t>
      </w:r>
      <w:r>
        <w:rPr>
          <w:rFonts w:hint="cs"/>
          <w:rtl/>
        </w:rPr>
        <w:t xml:space="preserve">לי המהלך הפוליטי של שני שלבים לא היינו מגיעים להישג. מה אתה בעצם אומר? שאנחנו נמצאים במדינת פרטאץ', ואתה מקדש את הפרטאץ' כחלק מתהליך כלכלי נכון. למה? כי הרי תהליך כזה עברתם גם לפני שנה, והתוצאה של התהליך הזה היתה - אני לא מגלה שום סוד צבאי -  מחודש נובמבר </w:t>
      </w:r>
      <w:r>
        <w:rPr>
          <w:rFonts w:hint="cs"/>
          <w:rtl/>
        </w:rPr>
        <w:t>קורקע חלק נכבד ממטוסי חיל האוויר. למה? כי בהתחלה אמרתם לצבא, תעבדו על תקציב כאילו ב-2002. לאחר מכן עצרתם, והתוצאה הכלכלית היתה, שבנובמבר-דצמבר לא נשאר כסף לצבא.</w:t>
      </w:r>
    </w:p>
    <w:p w14:paraId="0CB8842A" w14:textId="77777777" w:rsidR="00000000" w:rsidRDefault="0069655B">
      <w:pPr>
        <w:pStyle w:val="a0"/>
        <w:rPr>
          <w:rFonts w:hint="cs"/>
          <w:rtl/>
        </w:rPr>
      </w:pPr>
    </w:p>
    <w:p w14:paraId="1DB2F07D" w14:textId="77777777" w:rsidR="00000000" w:rsidRDefault="0069655B">
      <w:pPr>
        <w:pStyle w:val="a0"/>
        <w:rPr>
          <w:rFonts w:hint="cs"/>
          <w:rtl/>
        </w:rPr>
      </w:pPr>
      <w:r>
        <w:rPr>
          <w:rFonts w:hint="cs"/>
          <w:rtl/>
        </w:rPr>
        <w:t>מה אתה אומר פה? אנחנו הבאנו תקציב כאילו, משום שבספטמבר העברתם בממשלה, בדצמבר היה ברור לכם שתכנ</w:t>
      </w:r>
      <w:r>
        <w:rPr>
          <w:rFonts w:hint="cs"/>
          <w:rtl/>
        </w:rPr>
        <w:t>נתם לא נכון ויש לכם בור של 4.5 מיליארדים. הבוקר בממשלה סגרת  את הבור. מה זה אומר?  זה אומר, שגם עכשיו, זה לא "פורס מז'ור". אם מחר יש לך מלחמת יום כיפור, חס וחלילה, שעלתה לך במונחים של שנת תוצר לאומי גולמי, אין לך שליטה, אתה תילחם ותביא את  הכסף, מהגורן ומה</w:t>
      </w:r>
      <w:r>
        <w:rPr>
          <w:rFonts w:hint="cs"/>
          <w:rtl/>
        </w:rPr>
        <w:t xml:space="preserve">יקב, הדורות הבאים ישלמו אותו. אתה הבטחת פה תרגיל לביטחון, תקבלו את ה-200 בסוף השנה, כאילו, ובינתיים נראה. </w:t>
      </w:r>
    </w:p>
    <w:p w14:paraId="74C0ABD8" w14:textId="77777777" w:rsidR="00000000" w:rsidRDefault="0069655B">
      <w:pPr>
        <w:pStyle w:val="a0"/>
        <w:rPr>
          <w:rFonts w:hint="cs"/>
          <w:rtl/>
        </w:rPr>
      </w:pPr>
    </w:p>
    <w:p w14:paraId="1E8D85C4" w14:textId="77777777" w:rsidR="00000000" w:rsidRDefault="0069655B">
      <w:pPr>
        <w:pStyle w:val="a0"/>
        <w:rPr>
          <w:rFonts w:hint="cs"/>
          <w:rtl/>
        </w:rPr>
      </w:pPr>
      <w:r>
        <w:rPr>
          <w:rFonts w:hint="cs"/>
          <w:rtl/>
        </w:rPr>
        <w:t>ברור לך לגמרי, אתה בונה על הצמיחה שדיברת עליה ואתה בונה על כך שאתה תישאר ב-4% גירעון ותתמרן במהלך השנה, כי את הרזרבה מכרת כבר מראש. זה לא ניהול כלכל</w:t>
      </w:r>
      <w:r>
        <w:rPr>
          <w:rFonts w:hint="cs"/>
          <w:rtl/>
        </w:rPr>
        <w:t xml:space="preserve">י נכון. בצדק אמר לך חבר הכנסת אורון, שאם היית מנהל חברה כך, מועצת המנהלים, ה"בורד" של אותה חברה, לא היה מקבל תקציב כזה שתגיש לו, ומי כמוך יודע את זה. לכן, אתם עוסקים בתרגילים. </w:t>
      </w:r>
    </w:p>
    <w:p w14:paraId="36517344" w14:textId="77777777" w:rsidR="00000000" w:rsidRDefault="0069655B">
      <w:pPr>
        <w:pStyle w:val="a0"/>
        <w:rPr>
          <w:rFonts w:hint="cs"/>
          <w:rtl/>
        </w:rPr>
      </w:pPr>
    </w:p>
    <w:p w14:paraId="6DBFC0FB" w14:textId="77777777" w:rsidR="00000000" w:rsidRDefault="0069655B">
      <w:pPr>
        <w:pStyle w:val="a0"/>
        <w:rPr>
          <w:rFonts w:hint="cs"/>
          <w:rtl/>
        </w:rPr>
      </w:pPr>
      <w:r>
        <w:rPr>
          <w:rFonts w:hint="cs"/>
          <w:rtl/>
        </w:rPr>
        <w:t>אני רוצה להגיד לך משהו שלא קשור לתרגילים: כל ההליך הזה היה לא נכון ומגוחך. ממש</w:t>
      </w:r>
      <w:r>
        <w:rPr>
          <w:rFonts w:hint="cs"/>
          <w:rtl/>
        </w:rPr>
        <w:t>לה שב-7 בינואר מעלה את המע"מ ל-18%, חודש אחרי זה מתעקשת ומורידה אותו חזרה - זה לא רציני. אתה שובר את הדבר שהוא החשוב ביותר כרגע בנושא, האמינות הכלכלית, כי בסופו של דבר, יש היום צמיחה, זה נכון, היא התחילה בעולם, היא נמשכת פה, הלוואי שתגדל, אבל הדברים יכולים</w:t>
      </w:r>
      <w:r>
        <w:rPr>
          <w:rFonts w:hint="cs"/>
          <w:rtl/>
        </w:rPr>
        <w:t xml:space="preserve"> עוד להתהפך, ואתה יודע למה? כי  בגדול, יש לי מחלוקת מאוד חריפה אתך. </w:t>
      </w:r>
    </w:p>
    <w:p w14:paraId="705B4FBF" w14:textId="77777777" w:rsidR="00000000" w:rsidRDefault="0069655B">
      <w:pPr>
        <w:pStyle w:val="a0"/>
        <w:rPr>
          <w:rFonts w:hint="cs"/>
          <w:rtl/>
        </w:rPr>
      </w:pPr>
    </w:p>
    <w:p w14:paraId="7A0F483F" w14:textId="77777777" w:rsidR="00000000" w:rsidRDefault="0069655B">
      <w:pPr>
        <w:pStyle w:val="a0"/>
        <w:rPr>
          <w:rFonts w:hint="cs"/>
          <w:rtl/>
        </w:rPr>
      </w:pPr>
      <w:r>
        <w:rPr>
          <w:rFonts w:hint="cs"/>
          <w:rtl/>
        </w:rPr>
        <w:t>הבוקר, בממשלה, אישרת קיצוץ נוסף, אומנם קטן, בבריאות. ומערכת החינוך התכווצה מאוד. ואתה בונה על מודל אמריקני:  אנחנו נפריט חלק גדול מאוד ממערכת הבריאות, אנחנו נפריט חלק גדול ממערכת החינוך.</w:t>
      </w:r>
      <w:r>
        <w:rPr>
          <w:rFonts w:hint="cs"/>
          <w:rtl/>
        </w:rPr>
        <w:t xml:space="preserve"> על זה הוויכוח האמיתי - האם המדינה אחראית לחינוך הוגן לכול, לבריאות הוגנת לכול, לרווחה. זה הוויכוח האמיתי. תודה. </w:t>
      </w:r>
    </w:p>
    <w:p w14:paraId="37538E73" w14:textId="77777777" w:rsidR="00000000" w:rsidRDefault="0069655B">
      <w:pPr>
        <w:pStyle w:val="a0"/>
        <w:rPr>
          <w:rFonts w:hint="cs"/>
          <w:rtl/>
        </w:rPr>
      </w:pPr>
    </w:p>
    <w:p w14:paraId="1B8CAB78" w14:textId="77777777" w:rsidR="00000000" w:rsidRDefault="0069655B">
      <w:pPr>
        <w:pStyle w:val="af1"/>
        <w:rPr>
          <w:rtl/>
        </w:rPr>
      </w:pPr>
      <w:r>
        <w:rPr>
          <w:rtl/>
        </w:rPr>
        <w:t>היו"ר ראובן ריבלין:</w:t>
      </w:r>
    </w:p>
    <w:p w14:paraId="7E9ADE53" w14:textId="77777777" w:rsidR="00000000" w:rsidRDefault="0069655B">
      <w:pPr>
        <w:pStyle w:val="a0"/>
        <w:rPr>
          <w:rtl/>
        </w:rPr>
      </w:pPr>
    </w:p>
    <w:p w14:paraId="16501E26" w14:textId="77777777" w:rsidR="00000000" w:rsidRDefault="0069655B">
      <w:pPr>
        <w:pStyle w:val="a0"/>
        <w:rPr>
          <w:rFonts w:hint="cs"/>
          <w:rtl/>
        </w:rPr>
      </w:pPr>
      <w:r>
        <w:rPr>
          <w:rFonts w:hint="cs"/>
          <w:rtl/>
        </w:rPr>
        <w:t xml:space="preserve">תודה. אני מאוד מודה לך. חבר הכנסת אברהם בייגה שוחט. ואחריו - חבר הכנסת עסאם מח'ול. </w:t>
      </w:r>
    </w:p>
    <w:p w14:paraId="1AA1655C" w14:textId="77777777" w:rsidR="00000000" w:rsidRDefault="0069655B">
      <w:pPr>
        <w:pStyle w:val="a0"/>
        <w:rPr>
          <w:rFonts w:hint="cs"/>
          <w:rtl/>
        </w:rPr>
      </w:pPr>
    </w:p>
    <w:p w14:paraId="3CBA2DD3" w14:textId="77777777" w:rsidR="00000000" w:rsidRDefault="0069655B">
      <w:pPr>
        <w:pStyle w:val="a"/>
        <w:rPr>
          <w:rtl/>
        </w:rPr>
      </w:pPr>
      <w:bookmarkStart w:id="282" w:name="FS000000459T25_02_2004_14_03_39"/>
      <w:bookmarkStart w:id="283" w:name="FS000000459T25_02_2004_15_48_21"/>
      <w:bookmarkStart w:id="284" w:name="_Toc69694948"/>
      <w:bookmarkEnd w:id="282"/>
      <w:bookmarkEnd w:id="283"/>
      <w:r>
        <w:rPr>
          <w:rFonts w:hint="eastAsia"/>
          <w:rtl/>
        </w:rPr>
        <w:t>אברהם</w:t>
      </w:r>
      <w:r>
        <w:rPr>
          <w:rtl/>
        </w:rPr>
        <w:t xml:space="preserve"> בייגה שוחט (העבודה-מימד):</w:t>
      </w:r>
      <w:bookmarkEnd w:id="284"/>
    </w:p>
    <w:p w14:paraId="4D7CC25B" w14:textId="77777777" w:rsidR="00000000" w:rsidRDefault="0069655B">
      <w:pPr>
        <w:pStyle w:val="a0"/>
        <w:rPr>
          <w:rFonts w:hint="cs"/>
          <w:rtl/>
        </w:rPr>
      </w:pPr>
    </w:p>
    <w:p w14:paraId="4638FA92" w14:textId="77777777" w:rsidR="00000000" w:rsidRDefault="0069655B">
      <w:pPr>
        <w:pStyle w:val="a0"/>
        <w:rPr>
          <w:rFonts w:hint="cs"/>
          <w:rtl/>
        </w:rPr>
      </w:pPr>
      <w:r>
        <w:rPr>
          <w:rFonts w:hint="cs"/>
          <w:rtl/>
        </w:rPr>
        <w:t>אד</w:t>
      </w:r>
      <w:r>
        <w:rPr>
          <w:rFonts w:hint="cs"/>
          <w:rtl/>
        </w:rPr>
        <w:t xml:space="preserve">וני היושב-ראש, רבותי חברי הכנסת, הנשק הכי טוב או הכלי הכי טוב שמגן על הפוליטיקאים בדרך כלל, אבל במיוחד על הממשלה הזאת, הוא הזיכרון הקצר של האזרחים, לפעמים גם של חברי הכנסת, והרבה פעמים גם של השרים. אין תרופה יותר טובה לביזיון ולדרך ההתנהלות ולשינוי העמדות </w:t>
      </w:r>
      <w:r>
        <w:rPr>
          <w:rFonts w:hint="cs"/>
          <w:rtl/>
        </w:rPr>
        <w:t xml:space="preserve">מאשר הזיכרון הקצר, אדוני היושב-ראש. </w:t>
      </w:r>
    </w:p>
    <w:p w14:paraId="12F180E5" w14:textId="77777777" w:rsidR="00000000" w:rsidRDefault="0069655B">
      <w:pPr>
        <w:pStyle w:val="a0"/>
        <w:rPr>
          <w:rFonts w:hint="cs"/>
          <w:rtl/>
        </w:rPr>
      </w:pPr>
    </w:p>
    <w:p w14:paraId="55EA7A1A" w14:textId="77777777" w:rsidR="00000000" w:rsidRDefault="0069655B">
      <w:pPr>
        <w:pStyle w:val="a0"/>
        <w:rPr>
          <w:rFonts w:hint="cs"/>
          <w:rtl/>
        </w:rPr>
      </w:pPr>
      <w:r>
        <w:rPr>
          <w:rFonts w:hint="cs"/>
          <w:rtl/>
        </w:rPr>
        <w:t>אני עמדתי פה, חברים נוספים גם כן, בתחילת חודש ינואר, ואמרנו: התקציב הוא תקציב וירטואלי, הוא לא עומד בפני עצמו, לא מאשרים בעצם את תקציב המדינה, בעיית תקציב הביטחון אינה פתורה, בעיית השלטון המקומי אינה פתורה, והיה ברור ל</w:t>
      </w:r>
      <w:r>
        <w:rPr>
          <w:rFonts w:hint="cs"/>
          <w:rtl/>
        </w:rPr>
        <w:t xml:space="preserve">נו, ולכולם היה ברור, שמה שמתקיים היום זה בעצם סיום דיון התקציב.  </w:t>
      </w:r>
    </w:p>
    <w:p w14:paraId="1F5B1808" w14:textId="77777777" w:rsidR="00000000" w:rsidRDefault="0069655B">
      <w:pPr>
        <w:pStyle w:val="a0"/>
        <w:rPr>
          <w:rFonts w:hint="cs"/>
          <w:rtl/>
        </w:rPr>
      </w:pPr>
    </w:p>
    <w:p w14:paraId="04B5A38E" w14:textId="77777777" w:rsidR="00000000" w:rsidRDefault="0069655B">
      <w:pPr>
        <w:pStyle w:val="a0"/>
        <w:rPr>
          <w:rFonts w:hint="cs"/>
          <w:rtl/>
        </w:rPr>
      </w:pPr>
      <w:r>
        <w:rPr>
          <w:rFonts w:hint="cs"/>
          <w:rtl/>
        </w:rPr>
        <w:t xml:space="preserve">ואז נשאלת השאלה, אם כך, מה רע בעצם בשיטה הזאת שעושים בשני טקטים? אני אגיד לכם מה הרע. הרע, העובדה שלא היו יכולים  להתמודד עם התקציב בתחילת ינואר או בסוף דצמבר, אלא אמרו לשרים, יש לנו עכשיו </w:t>
      </w:r>
      <w:r>
        <w:rPr>
          <w:rFonts w:hint="cs"/>
          <w:rtl/>
        </w:rPr>
        <w:t xml:space="preserve">בעיה עם השלטון המקומי - ברור שהיתה קיימת,  יש בעיה יותר גדולה בתקציב הביטחון, אתם צריכים להחליט אם אנחנו נותנים לביטחון או נותנים לשלטון המקומי. כאשר בשלטון המקומי יש מערכת של שביתות, הביטחון, באמצעות דובריו הראשיים, שר הביטחון והרמטכ"ל, אנשי הצבא אומרים, </w:t>
      </w:r>
      <w:r>
        <w:rPr>
          <w:rFonts w:hint="cs"/>
          <w:rtl/>
        </w:rPr>
        <w:t xml:space="preserve">שאין ביטחון למדינת ישראל בתקציב, ועכשיו תחליטו אתם. ואז מקבלים את ההחלטות בזו אחר זו. </w:t>
      </w:r>
    </w:p>
    <w:p w14:paraId="47503E5A" w14:textId="77777777" w:rsidR="00000000" w:rsidRDefault="0069655B">
      <w:pPr>
        <w:pStyle w:val="a0"/>
        <w:rPr>
          <w:rFonts w:hint="cs"/>
          <w:rtl/>
        </w:rPr>
      </w:pPr>
    </w:p>
    <w:p w14:paraId="6C74CC46" w14:textId="77777777" w:rsidR="00000000" w:rsidRDefault="0069655B">
      <w:pPr>
        <w:pStyle w:val="a0"/>
        <w:rPr>
          <w:rFonts w:hint="cs"/>
          <w:rtl/>
        </w:rPr>
      </w:pPr>
      <w:r>
        <w:rPr>
          <w:rFonts w:hint="cs"/>
          <w:rtl/>
        </w:rPr>
        <w:t xml:space="preserve">אני ממש לא האמנתי כששמעתי את שר הרווחה זבולון אורלב אומר, שהוא קיבל 24 מיליון, וזו  פעם ראשונה שלא נגעו בתקציב הרווחה. אני מציע לו ללכת לביטוח הלאומי, זה לא רחוק ממנו, </w:t>
      </w:r>
      <w:r>
        <w:rPr>
          <w:rFonts w:hint="cs"/>
          <w:rtl/>
        </w:rPr>
        <w:t>ולשאול אותו בכמה ירדו הסכומים שיש לביטוח הלאומי. אם זה קשה לו, אני אגיד לו כאן - קרוב ל-9 מיליארדי שקל. כל מי שמכיר את הניתוח של תקציב הביטוח הלאומי יודע בדיוק, שבערך 80% מזה הולכים לשני העשירונים התחתונים.</w:t>
      </w:r>
    </w:p>
    <w:p w14:paraId="57CD8181" w14:textId="77777777" w:rsidR="00000000" w:rsidRDefault="0069655B">
      <w:pPr>
        <w:pStyle w:val="a0"/>
        <w:rPr>
          <w:rFonts w:hint="cs"/>
          <w:rtl/>
        </w:rPr>
      </w:pPr>
    </w:p>
    <w:p w14:paraId="01EE173F" w14:textId="77777777" w:rsidR="00000000" w:rsidRDefault="0069655B">
      <w:pPr>
        <w:pStyle w:val="a0"/>
        <w:rPr>
          <w:rFonts w:hint="cs"/>
          <w:rtl/>
        </w:rPr>
      </w:pPr>
      <w:r>
        <w:rPr>
          <w:rFonts w:hint="cs"/>
          <w:rtl/>
        </w:rPr>
        <w:t xml:space="preserve"> אז שר הרווחה, שרוצה להישאר בממשלה, וזו זכותו, א</w:t>
      </w:r>
      <w:r>
        <w:rPr>
          <w:rFonts w:hint="cs"/>
          <w:rtl/>
        </w:rPr>
        <w:t xml:space="preserve">ני גם מבין שאם יפנו את כל רצועת-עזה, ואם יפנו את יהודה ושומרון ואם יחלקו את ירושלים, חבר הכנסת פרוש, הוא יישאר בממשלה - - - </w:t>
      </w:r>
    </w:p>
    <w:p w14:paraId="25FE7626" w14:textId="77777777" w:rsidR="00000000" w:rsidRDefault="0069655B">
      <w:pPr>
        <w:pStyle w:val="a0"/>
        <w:rPr>
          <w:rFonts w:hint="cs"/>
          <w:rtl/>
        </w:rPr>
      </w:pPr>
    </w:p>
    <w:p w14:paraId="2E07545E" w14:textId="77777777" w:rsidR="00000000" w:rsidRDefault="0069655B">
      <w:pPr>
        <w:pStyle w:val="af0"/>
        <w:rPr>
          <w:rtl/>
        </w:rPr>
      </w:pPr>
      <w:r>
        <w:rPr>
          <w:rFonts w:hint="eastAsia"/>
          <w:rtl/>
        </w:rPr>
        <w:t>שר</w:t>
      </w:r>
      <w:r>
        <w:rPr>
          <w:rtl/>
        </w:rPr>
        <w:t xml:space="preserve"> הפנים אברהם פורז:</w:t>
      </w:r>
    </w:p>
    <w:p w14:paraId="6A3C6C58" w14:textId="77777777" w:rsidR="00000000" w:rsidRDefault="0069655B">
      <w:pPr>
        <w:pStyle w:val="a0"/>
        <w:rPr>
          <w:rFonts w:hint="cs"/>
          <w:rtl/>
        </w:rPr>
      </w:pPr>
    </w:p>
    <w:p w14:paraId="2B154FC6" w14:textId="77777777" w:rsidR="00000000" w:rsidRDefault="0069655B">
      <w:pPr>
        <w:pStyle w:val="a0"/>
        <w:rPr>
          <w:rFonts w:hint="cs"/>
          <w:rtl/>
        </w:rPr>
      </w:pPr>
      <w:r>
        <w:rPr>
          <w:rFonts w:hint="cs"/>
          <w:rtl/>
        </w:rPr>
        <w:t xml:space="preserve">כך המפד"ל רוצה. </w:t>
      </w:r>
    </w:p>
    <w:p w14:paraId="6BA236AB" w14:textId="77777777" w:rsidR="00000000" w:rsidRDefault="0069655B">
      <w:pPr>
        <w:pStyle w:val="a0"/>
        <w:rPr>
          <w:rFonts w:hint="cs"/>
          <w:rtl/>
        </w:rPr>
      </w:pPr>
    </w:p>
    <w:p w14:paraId="491832DC" w14:textId="77777777" w:rsidR="00000000" w:rsidRDefault="0069655B">
      <w:pPr>
        <w:pStyle w:val="-"/>
        <w:rPr>
          <w:rtl/>
        </w:rPr>
      </w:pPr>
      <w:bookmarkStart w:id="285" w:name="FS000000459T25_02_2004_15_55_55C"/>
      <w:bookmarkEnd w:id="285"/>
      <w:r>
        <w:rPr>
          <w:rtl/>
        </w:rPr>
        <w:t>אברהם בייגה שוחט (העבודה-מימד):</w:t>
      </w:r>
    </w:p>
    <w:p w14:paraId="4063FBC3" w14:textId="77777777" w:rsidR="00000000" w:rsidRDefault="0069655B">
      <w:pPr>
        <w:pStyle w:val="a0"/>
        <w:rPr>
          <w:rtl/>
        </w:rPr>
      </w:pPr>
    </w:p>
    <w:p w14:paraId="56BE3983" w14:textId="77777777" w:rsidR="00000000" w:rsidRDefault="0069655B">
      <w:pPr>
        <w:pStyle w:val="a0"/>
        <w:rPr>
          <w:rFonts w:hint="cs"/>
          <w:rtl/>
        </w:rPr>
      </w:pPr>
      <w:r>
        <w:rPr>
          <w:rFonts w:hint="cs"/>
          <w:rtl/>
        </w:rPr>
        <w:t xml:space="preserve">אין מה לדאוג, הוא יישאר בממשלה. </w:t>
      </w:r>
    </w:p>
    <w:p w14:paraId="5AB12FFA" w14:textId="77777777" w:rsidR="00000000" w:rsidRDefault="0069655B">
      <w:pPr>
        <w:pStyle w:val="a0"/>
        <w:rPr>
          <w:rFonts w:hint="cs"/>
          <w:rtl/>
        </w:rPr>
      </w:pPr>
    </w:p>
    <w:p w14:paraId="5A8A7E68" w14:textId="77777777" w:rsidR="00000000" w:rsidRDefault="0069655B">
      <w:pPr>
        <w:pStyle w:val="af0"/>
        <w:rPr>
          <w:rtl/>
        </w:rPr>
      </w:pPr>
      <w:r>
        <w:rPr>
          <w:rFonts w:hint="eastAsia"/>
          <w:rtl/>
        </w:rPr>
        <w:t>משה</w:t>
      </w:r>
      <w:r>
        <w:rPr>
          <w:rtl/>
        </w:rPr>
        <w:t xml:space="preserve"> גפני (יהדות התורה):</w:t>
      </w:r>
    </w:p>
    <w:p w14:paraId="0E204DE7" w14:textId="77777777" w:rsidR="00000000" w:rsidRDefault="0069655B">
      <w:pPr>
        <w:pStyle w:val="a0"/>
        <w:rPr>
          <w:rFonts w:hint="cs"/>
          <w:rtl/>
        </w:rPr>
      </w:pPr>
    </w:p>
    <w:p w14:paraId="08593C89" w14:textId="77777777" w:rsidR="00000000" w:rsidRDefault="0069655B">
      <w:pPr>
        <w:pStyle w:val="a0"/>
        <w:rPr>
          <w:rFonts w:hint="cs"/>
          <w:rtl/>
        </w:rPr>
      </w:pPr>
      <w:r>
        <w:rPr>
          <w:rFonts w:hint="cs"/>
          <w:rtl/>
        </w:rPr>
        <w:t xml:space="preserve">אתה צודק. </w:t>
      </w:r>
    </w:p>
    <w:p w14:paraId="62740E49" w14:textId="77777777" w:rsidR="00000000" w:rsidRDefault="0069655B">
      <w:pPr>
        <w:pStyle w:val="a0"/>
        <w:rPr>
          <w:rFonts w:hint="cs"/>
          <w:rtl/>
        </w:rPr>
      </w:pPr>
    </w:p>
    <w:p w14:paraId="19550168" w14:textId="77777777" w:rsidR="00000000" w:rsidRDefault="0069655B">
      <w:pPr>
        <w:pStyle w:val="-"/>
        <w:rPr>
          <w:rtl/>
        </w:rPr>
      </w:pPr>
      <w:bookmarkStart w:id="286" w:name="FS000000459T25_02_2004_14_06_36C"/>
      <w:bookmarkEnd w:id="286"/>
      <w:r>
        <w:rPr>
          <w:rtl/>
        </w:rPr>
        <w:t>אברהם בייגה שוחט (העבודה-מימד):</w:t>
      </w:r>
    </w:p>
    <w:p w14:paraId="6D23A20F" w14:textId="77777777" w:rsidR="00000000" w:rsidRDefault="0069655B">
      <w:pPr>
        <w:pStyle w:val="a0"/>
        <w:rPr>
          <w:rtl/>
        </w:rPr>
      </w:pPr>
    </w:p>
    <w:p w14:paraId="0B0D0AE5" w14:textId="77777777" w:rsidR="00000000" w:rsidRDefault="0069655B">
      <w:pPr>
        <w:pStyle w:val="a0"/>
        <w:rPr>
          <w:rFonts w:hint="cs"/>
          <w:rtl/>
        </w:rPr>
      </w:pPr>
      <w:r>
        <w:rPr>
          <w:rFonts w:hint="cs"/>
          <w:rtl/>
        </w:rPr>
        <w:t>- - - בא ואומר, לא קיצצו ברווחה. הבעיה היא, הפער בין מה שמוחלט פה היום, או היום בבוקר בממשלה, לבין הפרסום של דוח העוני, אדוני היושב-ראש. הרי כל אחד  מבין ויודע, שהחברה הישראלית תהיה הרבה יותר מקוטבת, הרבה יותר</w:t>
      </w:r>
      <w:r>
        <w:rPr>
          <w:rFonts w:hint="cs"/>
          <w:rtl/>
        </w:rPr>
        <w:t xml:space="preserve"> חלשה. הממשלה עושה שורה של צעדים, שחלקם נכון אבל רובם לא נכון במימון ולא נכון בתוכן. אני כמובן אתמוך בעניין המע"מ, יש לי גם סיבה היסטורית: ב-1994, בהיותי שר האוצר, הורדנו את המע"מ מ-18% ל-17%. סילבן שלום ואריק שרון - לא ג'ומס, שלא היה בממשלה, ולא אנחנו - -</w:t>
      </w:r>
      <w:r>
        <w:rPr>
          <w:rFonts w:hint="cs"/>
          <w:rtl/>
        </w:rPr>
        <w:t xml:space="preserve"> </w:t>
      </w:r>
    </w:p>
    <w:p w14:paraId="0E67A6F8" w14:textId="77777777" w:rsidR="00000000" w:rsidRDefault="0069655B">
      <w:pPr>
        <w:pStyle w:val="a0"/>
        <w:rPr>
          <w:rFonts w:hint="cs"/>
          <w:rtl/>
        </w:rPr>
      </w:pPr>
    </w:p>
    <w:p w14:paraId="397D3F47" w14:textId="77777777" w:rsidR="00000000" w:rsidRDefault="0069655B">
      <w:pPr>
        <w:pStyle w:val="af1"/>
        <w:rPr>
          <w:rtl/>
        </w:rPr>
      </w:pPr>
      <w:r>
        <w:rPr>
          <w:rtl/>
        </w:rPr>
        <w:t>היו"ר ראובן ריבלין:</w:t>
      </w:r>
    </w:p>
    <w:p w14:paraId="14F14FB3" w14:textId="77777777" w:rsidR="00000000" w:rsidRDefault="0069655B">
      <w:pPr>
        <w:pStyle w:val="a0"/>
        <w:rPr>
          <w:rtl/>
        </w:rPr>
      </w:pPr>
    </w:p>
    <w:p w14:paraId="088B55C1" w14:textId="77777777" w:rsidR="00000000" w:rsidRDefault="0069655B">
      <w:pPr>
        <w:pStyle w:val="a0"/>
        <w:rPr>
          <w:rFonts w:hint="cs"/>
          <w:rtl/>
        </w:rPr>
      </w:pPr>
      <w:r>
        <w:rPr>
          <w:rFonts w:hint="cs"/>
          <w:rtl/>
        </w:rPr>
        <w:t xml:space="preserve">נא לסיים. </w:t>
      </w:r>
    </w:p>
    <w:p w14:paraId="64658AC7" w14:textId="77777777" w:rsidR="00000000" w:rsidRDefault="0069655B">
      <w:pPr>
        <w:pStyle w:val="a0"/>
        <w:rPr>
          <w:rFonts w:hint="cs"/>
          <w:rtl/>
        </w:rPr>
      </w:pPr>
    </w:p>
    <w:p w14:paraId="2689E0F1" w14:textId="77777777" w:rsidR="00000000" w:rsidRDefault="0069655B">
      <w:pPr>
        <w:pStyle w:val="-"/>
        <w:rPr>
          <w:rtl/>
        </w:rPr>
      </w:pPr>
      <w:bookmarkStart w:id="287" w:name="FS000000459T25_02_2004_15_58_32C"/>
      <w:bookmarkEnd w:id="287"/>
      <w:r>
        <w:rPr>
          <w:rtl/>
        </w:rPr>
        <w:t>אברהם בייגה שוחט (העבודה-מימד):</w:t>
      </w:r>
    </w:p>
    <w:p w14:paraId="12873F91" w14:textId="77777777" w:rsidR="00000000" w:rsidRDefault="0069655B">
      <w:pPr>
        <w:pStyle w:val="a0"/>
        <w:rPr>
          <w:rtl/>
        </w:rPr>
      </w:pPr>
    </w:p>
    <w:p w14:paraId="699E5220" w14:textId="77777777" w:rsidR="00000000" w:rsidRDefault="0069655B">
      <w:pPr>
        <w:pStyle w:val="a0"/>
        <w:rPr>
          <w:rFonts w:hint="cs"/>
          <w:rtl/>
        </w:rPr>
      </w:pPr>
      <w:r>
        <w:rPr>
          <w:rFonts w:hint="cs"/>
          <w:rtl/>
        </w:rPr>
        <w:t xml:space="preserve">- - עשינו את זה. העלה את זה מחדש. אמרנו לביבי, אל תיגע - - - </w:t>
      </w:r>
    </w:p>
    <w:p w14:paraId="79C17528" w14:textId="77777777" w:rsidR="00000000" w:rsidRDefault="0069655B">
      <w:pPr>
        <w:pStyle w:val="a0"/>
        <w:rPr>
          <w:rFonts w:hint="cs"/>
          <w:rtl/>
        </w:rPr>
      </w:pPr>
    </w:p>
    <w:p w14:paraId="0DB87014" w14:textId="77777777" w:rsidR="00000000" w:rsidRDefault="0069655B">
      <w:pPr>
        <w:pStyle w:val="af1"/>
        <w:rPr>
          <w:rtl/>
        </w:rPr>
      </w:pPr>
      <w:r>
        <w:rPr>
          <w:rtl/>
        </w:rPr>
        <w:t>היו"ר ראובן ריבלין:</w:t>
      </w:r>
    </w:p>
    <w:p w14:paraId="77B05C25" w14:textId="77777777" w:rsidR="00000000" w:rsidRDefault="0069655B">
      <w:pPr>
        <w:pStyle w:val="a0"/>
        <w:rPr>
          <w:rtl/>
        </w:rPr>
      </w:pPr>
    </w:p>
    <w:p w14:paraId="43CBF013" w14:textId="77777777" w:rsidR="00000000" w:rsidRDefault="0069655B">
      <w:pPr>
        <w:pStyle w:val="a0"/>
        <w:rPr>
          <w:rFonts w:hint="cs"/>
          <w:rtl/>
        </w:rPr>
      </w:pPr>
      <w:r>
        <w:rPr>
          <w:rFonts w:hint="cs"/>
          <w:rtl/>
        </w:rPr>
        <w:t xml:space="preserve">אני מצטער, בייגה, אתה חייב לסיים. </w:t>
      </w:r>
    </w:p>
    <w:p w14:paraId="01C5F3D4" w14:textId="77777777" w:rsidR="00000000" w:rsidRDefault="0069655B">
      <w:pPr>
        <w:pStyle w:val="a0"/>
        <w:rPr>
          <w:rFonts w:hint="cs"/>
          <w:rtl/>
        </w:rPr>
      </w:pPr>
    </w:p>
    <w:p w14:paraId="2227C736" w14:textId="77777777" w:rsidR="00000000" w:rsidRDefault="0069655B">
      <w:pPr>
        <w:pStyle w:val="-"/>
        <w:rPr>
          <w:rtl/>
        </w:rPr>
      </w:pPr>
      <w:bookmarkStart w:id="288" w:name="FS000000459T25_02_2004_15_58_58C"/>
      <w:bookmarkEnd w:id="288"/>
      <w:r>
        <w:rPr>
          <w:rtl/>
        </w:rPr>
        <w:t>אברהם בייגה שוחט (העבודה-מימד):</w:t>
      </w:r>
    </w:p>
    <w:p w14:paraId="6B122920" w14:textId="77777777" w:rsidR="00000000" w:rsidRDefault="0069655B">
      <w:pPr>
        <w:pStyle w:val="a0"/>
        <w:rPr>
          <w:rtl/>
        </w:rPr>
      </w:pPr>
    </w:p>
    <w:p w14:paraId="32C09E8C" w14:textId="77777777" w:rsidR="00000000" w:rsidRDefault="0069655B">
      <w:pPr>
        <w:pStyle w:val="a0"/>
        <w:rPr>
          <w:rFonts w:hint="cs"/>
          <w:rtl/>
        </w:rPr>
      </w:pPr>
      <w:r>
        <w:rPr>
          <w:rFonts w:hint="cs"/>
          <w:rtl/>
        </w:rPr>
        <w:t xml:space="preserve">שתי מלים. - - - טפל במע"מ, אבל אל </w:t>
      </w:r>
      <w:r>
        <w:rPr>
          <w:rFonts w:hint="cs"/>
          <w:rtl/>
        </w:rPr>
        <w:t xml:space="preserve">תיתן 2.5 מיליארדי שקלים הטבות במס הכנסה שרובן המכריע הוא לעשירון העליון. כל מי שיושב כאן קיבל עוד 1,000 שקל בחודש האחרון תוספת. מאוד לא מוצדק. </w:t>
      </w:r>
    </w:p>
    <w:p w14:paraId="228F2652" w14:textId="77777777" w:rsidR="00000000" w:rsidRDefault="0069655B">
      <w:pPr>
        <w:pStyle w:val="a0"/>
        <w:rPr>
          <w:rFonts w:hint="cs"/>
          <w:rtl/>
        </w:rPr>
      </w:pPr>
    </w:p>
    <w:p w14:paraId="68BDD9E0" w14:textId="77777777" w:rsidR="00000000" w:rsidRDefault="0069655B">
      <w:pPr>
        <w:pStyle w:val="af1"/>
        <w:rPr>
          <w:rtl/>
        </w:rPr>
      </w:pPr>
      <w:r>
        <w:rPr>
          <w:rtl/>
        </w:rPr>
        <w:t>היו"ר ראובן ריבלין:</w:t>
      </w:r>
    </w:p>
    <w:p w14:paraId="565C4828" w14:textId="77777777" w:rsidR="00000000" w:rsidRDefault="0069655B">
      <w:pPr>
        <w:pStyle w:val="a0"/>
        <w:rPr>
          <w:rtl/>
        </w:rPr>
      </w:pPr>
    </w:p>
    <w:p w14:paraId="2D4901F2" w14:textId="77777777" w:rsidR="00000000" w:rsidRDefault="0069655B">
      <w:pPr>
        <w:pStyle w:val="a0"/>
        <w:rPr>
          <w:rFonts w:hint="cs"/>
          <w:rtl/>
        </w:rPr>
      </w:pPr>
      <w:r>
        <w:rPr>
          <w:rFonts w:hint="cs"/>
          <w:rtl/>
        </w:rPr>
        <w:t xml:space="preserve">תודה רבה לחבר הכנסת בייגה שוחט. חבר הכנסת עסאם מח'ול. אחריו - חבר הכנסת פרוש, אחריו - חבר </w:t>
      </w:r>
      <w:r>
        <w:rPr>
          <w:rFonts w:hint="cs"/>
          <w:rtl/>
        </w:rPr>
        <w:t xml:space="preserve">הכנסת זחאלקה, ואחריו - חבר הכנסת גפני, חברי הכנסת הרצוג, יורי שטרן וטלב אלסאנע. </w:t>
      </w:r>
    </w:p>
    <w:p w14:paraId="64DC6B77" w14:textId="77777777" w:rsidR="00000000" w:rsidRDefault="0069655B">
      <w:pPr>
        <w:pStyle w:val="af0"/>
        <w:rPr>
          <w:rtl/>
        </w:rPr>
      </w:pPr>
    </w:p>
    <w:p w14:paraId="7713AA2A" w14:textId="77777777" w:rsidR="00000000" w:rsidRDefault="0069655B">
      <w:pPr>
        <w:pStyle w:val="af0"/>
        <w:rPr>
          <w:rtl/>
        </w:rPr>
      </w:pPr>
      <w:r>
        <w:rPr>
          <w:rFonts w:hint="eastAsia"/>
          <w:rtl/>
        </w:rPr>
        <w:t>מאיר</w:t>
      </w:r>
      <w:r>
        <w:rPr>
          <w:rtl/>
        </w:rPr>
        <w:t xml:space="preserve"> פרוש (יהדות התורה):</w:t>
      </w:r>
    </w:p>
    <w:p w14:paraId="487409B7" w14:textId="77777777" w:rsidR="00000000" w:rsidRDefault="0069655B">
      <w:pPr>
        <w:pStyle w:val="a0"/>
        <w:rPr>
          <w:rFonts w:hint="cs"/>
          <w:rtl/>
        </w:rPr>
      </w:pPr>
    </w:p>
    <w:p w14:paraId="26A58015" w14:textId="77777777" w:rsidR="00000000" w:rsidRDefault="0069655B">
      <w:pPr>
        <w:pStyle w:val="a0"/>
        <w:rPr>
          <w:rFonts w:hint="cs"/>
          <w:rtl/>
        </w:rPr>
      </w:pPr>
      <w:r>
        <w:rPr>
          <w:rFonts w:hint="cs"/>
          <w:rtl/>
        </w:rPr>
        <w:t xml:space="preserve">יש הבטחה של ראש הממשלה ששר הביטחון יהיה גם בקדנציה הבאה, אם הליכוד יהיה בשלטון? </w:t>
      </w:r>
    </w:p>
    <w:p w14:paraId="362F6DDC" w14:textId="77777777" w:rsidR="00000000" w:rsidRDefault="0069655B">
      <w:pPr>
        <w:pStyle w:val="a0"/>
        <w:rPr>
          <w:rFonts w:hint="cs"/>
          <w:rtl/>
        </w:rPr>
      </w:pPr>
    </w:p>
    <w:p w14:paraId="54966EA8" w14:textId="77777777" w:rsidR="00000000" w:rsidRDefault="0069655B">
      <w:pPr>
        <w:pStyle w:val="af1"/>
        <w:rPr>
          <w:rtl/>
        </w:rPr>
      </w:pPr>
      <w:r>
        <w:rPr>
          <w:rtl/>
        </w:rPr>
        <w:t>היו"ר ראובן ריבלין:</w:t>
      </w:r>
    </w:p>
    <w:p w14:paraId="2A2005CA" w14:textId="77777777" w:rsidR="00000000" w:rsidRDefault="0069655B">
      <w:pPr>
        <w:pStyle w:val="a0"/>
        <w:rPr>
          <w:rtl/>
        </w:rPr>
      </w:pPr>
    </w:p>
    <w:p w14:paraId="298AD94C" w14:textId="77777777" w:rsidR="00000000" w:rsidRDefault="0069655B">
      <w:pPr>
        <w:pStyle w:val="a0"/>
        <w:rPr>
          <w:rFonts w:hint="cs"/>
          <w:rtl/>
        </w:rPr>
      </w:pPr>
      <w:r>
        <w:rPr>
          <w:rFonts w:hint="cs"/>
          <w:rtl/>
        </w:rPr>
        <w:t xml:space="preserve">אני לא קיבלתי העתק מההבטחה הזאת. </w:t>
      </w:r>
    </w:p>
    <w:p w14:paraId="4EBEF3F4" w14:textId="77777777" w:rsidR="00000000" w:rsidRDefault="0069655B">
      <w:pPr>
        <w:pStyle w:val="a0"/>
        <w:rPr>
          <w:rFonts w:hint="cs"/>
          <w:rtl/>
        </w:rPr>
      </w:pPr>
    </w:p>
    <w:p w14:paraId="0EA1AC17" w14:textId="77777777" w:rsidR="00000000" w:rsidRDefault="0069655B">
      <w:pPr>
        <w:pStyle w:val="af0"/>
        <w:rPr>
          <w:rtl/>
        </w:rPr>
      </w:pPr>
      <w:r>
        <w:rPr>
          <w:rFonts w:hint="eastAsia"/>
          <w:rtl/>
        </w:rPr>
        <w:t>מאיר</w:t>
      </w:r>
      <w:r>
        <w:rPr>
          <w:rtl/>
        </w:rPr>
        <w:t xml:space="preserve"> פרוש </w:t>
      </w:r>
      <w:r>
        <w:rPr>
          <w:rtl/>
        </w:rPr>
        <w:t>(יהדות התורה):</w:t>
      </w:r>
    </w:p>
    <w:p w14:paraId="6B5396AA" w14:textId="77777777" w:rsidR="00000000" w:rsidRDefault="0069655B">
      <w:pPr>
        <w:pStyle w:val="a0"/>
        <w:rPr>
          <w:rFonts w:hint="cs"/>
          <w:rtl/>
        </w:rPr>
      </w:pPr>
    </w:p>
    <w:p w14:paraId="00C7ED53" w14:textId="77777777" w:rsidR="00000000" w:rsidRDefault="0069655B">
      <w:pPr>
        <w:pStyle w:val="a0"/>
        <w:rPr>
          <w:rFonts w:hint="cs"/>
          <w:rtl/>
        </w:rPr>
      </w:pPr>
      <w:r>
        <w:rPr>
          <w:rFonts w:hint="cs"/>
          <w:rtl/>
        </w:rPr>
        <w:t xml:space="preserve">צריך להביא את זה לכנסת? יש לי שאלה ליושב-ראש, דבר שבא לכנסת, דהיינו, לוועדת הכספים, לא צריך להביא את ההסכם הזה, רק במליאה? </w:t>
      </w:r>
    </w:p>
    <w:p w14:paraId="10E83C7B" w14:textId="77777777" w:rsidR="00000000" w:rsidRDefault="0069655B">
      <w:pPr>
        <w:pStyle w:val="a0"/>
        <w:rPr>
          <w:rFonts w:hint="cs"/>
          <w:rtl/>
        </w:rPr>
      </w:pPr>
    </w:p>
    <w:p w14:paraId="3864FE6C" w14:textId="77777777" w:rsidR="00000000" w:rsidRDefault="0069655B">
      <w:pPr>
        <w:pStyle w:val="af1"/>
        <w:rPr>
          <w:rtl/>
        </w:rPr>
      </w:pPr>
      <w:r>
        <w:rPr>
          <w:rtl/>
        </w:rPr>
        <w:t>היו"ר ראובן ריבלין:</w:t>
      </w:r>
    </w:p>
    <w:p w14:paraId="15813C02" w14:textId="77777777" w:rsidR="00000000" w:rsidRDefault="0069655B">
      <w:pPr>
        <w:pStyle w:val="a0"/>
        <w:rPr>
          <w:rtl/>
        </w:rPr>
      </w:pPr>
    </w:p>
    <w:p w14:paraId="19E7CE87" w14:textId="77777777" w:rsidR="00000000" w:rsidRDefault="0069655B">
      <w:pPr>
        <w:pStyle w:val="a0"/>
        <w:rPr>
          <w:rFonts w:hint="cs"/>
          <w:rtl/>
        </w:rPr>
      </w:pPr>
      <w:r>
        <w:rPr>
          <w:rFonts w:hint="cs"/>
          <w:rtl/>
        </w:rPr>
        <w:t xml:space="preserve">כן, מה אני יכול לעשות. זה נקבע כאשר היה הסכם בין אגודת ישראל לבין הליכוד. </w:t>
      </w:r>
    </w:p>
    <w:p w14:paraId="6CEAD48D" w14:textId="77777777" w:rsidR="00000000" w:rsidRDefault="0069655B">
      <w:pPr>
        <w:pStyle w:val="af1"/>
        <w:rPr>
          <w:rFonts w:hint="cs"/>
          <w:rtl/>
        </w:rPr>
      </w:pPr>
    </w:p>
    <w:p w14:paraId="07E91851" w14:textId="77777777" w:rsidR="00000000" w:rsidRDefault="0069655B">
      <w:pPr>
        <w:pStyle w:val="af0"/>
        <w:rPr>
          <w:rtl/>
        </w:rPr>
      </w:pPr>
      <w:r>
        <w:rPr>
          <w:rFonts w:hint="eastAsia"/>
          <w:rtl/>
        </w:rPr>
        <w:t>מאיר</w:t>
      </w:r>
      <w:r>
        <w:rPr>
          <w:rtl/>
        </w:rPr>
        <w:t xml:space="preserve"> פרוש (יהדות ה</w:t>
      </w:r>
      <w:r>
        <w:rPr>
          <w:rtl/>
        </w:rPr>
        <w:t>תורה):</w:t>
      </w:r>
    </w:p>
    <w:p w14:paraId="14568EE8" w14:textId="77777777" w:rsidR="00000000" w:rsidRDefault="0069655B">
      <w:pPr>
        <w:pStyle w:val="a0"/>
        <w:rPr>
          <w:rFonts w:hint="cs"/>
          <w:rtl/>
        </w:rPr>
      </w:pPr>
    </w:p>
    <w:p w14:paraId="57B50597" w14:textId="77777777" w:rsidR="00000000" w:rsidRDefault="0069655B">
      <w:pPr>
        <w:pStyle w:val="a0"/>
        <w:rPr>
          <w:rFonts w:hint="cs"/>
          <w:rtl/>
        </w:rPr>
      </w:pPr>
      <w:r>
        <w:rPr>
          <w:rFonts w:hint="cs"/>
          <w:rtl/>
        </w:rPr>
        <w:t xml:space="preserve">לא, זה היה עם אפרים גור. </w:t>
      </w:r>
    </w:p>
    <w:p w14:paraId="56A44B3E" w14:textId="77777777" w:rsidR="00000000" w:rsidRDefault="0069655B">
      <w:pPr>
        <w:pStyle w:val="a0"/>
        <w:rPr>
          <w:rFonts w:hint="cs"/>
          <w:rtl/>
        </w:rPr>
      </w:pPr>
    </w:p>
    <w:p w14:paraId="77E77E1C" w14:textId="77777777" w:rsidR="00000000" w:rsidRDefault="0069655B">
      <w:pPr>
        <w:pStyle w:val="af1"/>
        <w:rPr>
          <w:rtl/>
        </w:rPr>
      </w:pPr>
      <w:r>
        <w:rPr>
          <w:rFonts w:hint="cs"/>
          <w:rtl/>
        </w:rPr>
        <w:t>ה</w:t>
      </w:r>
      <w:r>
        <w:rPr>
          <w:rtl/>
        </w:rPr>
        <w:t>יו"ר ראובן ריבלין:</w:t>
      </w:r>
    </w:p>
    <w:p w14:paraId="06DDEA4B" w14:textId="77777777" w:rsidR="00000000" w:rsidRDefault="0069655B">
      <w:pPr>
        <w:pStyle w:val="a0"/>
        <w:rPr>
          <w:rtl/>
        </w:rPr>
      </w:pPr>
    </w:p>
    <w:p w14:paraId="0A71E4F0" w14:textId="77777777" w:rsidR="00000000" w:rsidRDefault="0069655B">
      <w:pPr>
        <w:pStyle w:val="a0"/>
        <w:rPr>
          <w:rFonts w:hint="cs"/>
          <w:rtl/>
        </w:rPr>
      </w:pPr>
      <w:r>
        <w:rPr>
          <w:rFonts w:hint="cs"/>
          <w:rtl/>
        </w:rPr>
        <w:t xml:space="preserve">אה, עם אפרים גור, נכון. אתה צודק. </w:t>
      </w:r>
    </w:p>
    <w:p w14:paraId="4E688CAD" w14:textId="77777777" w:rsidR="00000000" w:rsidRDefault="0069655B">
      <w:pPr>
        <w:pStyle w:val="a0"/>
        <w:rPr>
          <w:rFonts w:hint="cs"/>
          <w:rtl/>
        </w:rPr>
      </w:pPr>
    </w:p>
    <w:p w14:paraId="1BE99940" w14:textId="77777777" w:rsidR="00000000" w:rsidRDefault="0069655B">
      <w:pPr>
        <w:pStyle w:val="a"/>
        <w:rPr>
          <w:rtl/>
        </w:rPr>
      </w:pPr>
      <w:bookmarkStart w:id="289" w:name="FS000000542T25_02_2004_14_07_53"/>
      <w:bookmarkStart w:id="290" w:name="_Toc69694949"/>
      <w:bookmarkEnd w:id="289"/>
      <w:r>
        <w:rPr>
          <w:rFonts w:hint="eastAsia"/>
          <w:rtl/>
        </w:rPr>
        <w:t>עסאם</w:t>
      </w:r>
      <w:r>
        <w:rPr>
          <w:rtl/>
        </w:rPr>
        <w:t xml:space="preserve"> מח'ול (חד"ש-תע"ל):</w:t>
      </w:r>
      <w:bookmarkEnd w:id="290"/>
    </w:p>
    <w:p w14:paraId="6BA8DBE7" w14:textId="77777777" w:rsidR="00000000" w:rsidRDefault="0069655B">
      <w:pPr>
        <w:pStyle w:val="a0"/>
        <w:rPr>
          <w:rFonts w:hint="cs"/>
          <w:rtl/>
        </w:rPr>
      </w:pPr>
    </w:p>
    <w:p w14:paraId="48091AD6" w14:textId="77777777" w:rsidR="00000000" w:rsidRDefault="0069655B">
      <w:pPr>
        <w:pStyle w:val="a0"/>
        <w:rPr>
          <w:rFonts w:hint="cs"/>
          <w:rtl/>
        </w:rPr>
      </w:pPr>
      <w:r>
        <w:rPr>
          <w:rFonts w:hint="cs"/>
          <w:rtl/>
        </w:rPr>
        <w:t>אדוני היושב-ראש, חברי הכנסת, השר נתניהו דיבר כאן ואמר שהמצב משתפר. אני לא דוחה על הסף את מה שהוא אומר, אבל אני מניח שהמצב ישתפר אצל חלקים מ</w:t>
      </w:r>
      <w:r>
        <w:rPr>
          <w:rFonts w:hint="cs"/>
          <w:rtl/>
        </w:rPr>
        <w:t>צומצמים בחברה הישראלית ובמשק הישראלי, כאשר הרוב המכריע של הציבור ממשיך לשלם את המחיר הכבד של המדיניות הליברלית, הבוטה והקיצונית ששר האוצר מוביל. יש עוני ויש אבטלה במדינת ישראל, מכיוון שיש מי שמצבו משתפר ומי שמרוויח מהעוני הזה ומי שמרוויח מהאבטלה הזאת. זו ה</w:t>
      </w:r>
      <w:r>
        <w:rPr>
          <w:rFonts w:hint="cs"/>
          <w:rtl/>
        </w:rPr>
        <w:t xml:space="preserve">משוואה ואין בלתה. </w:t>
      </w:r>
    </w:p>
    <w:p w14:paraId="20576F91" w14:textId="77777777" w:rsidR="00000000" w:rsidRDefault="0069655B">
      <w:pPr>
        <w:pStyle w:val="a0"/>
        <w:ind w:firstLine="0"/>
        <w:rPr>
          <w:rFonts w:hint="cs"/>
          <w:rtl/>
        </w:rPr>
      </w:pPr>
    </w:p>
    <w:p w14:paraId="555FCFC3" w14:textId="77777777" w:rsidR="00000000" w:rsidRDefault="0069655B">
      <w:pPr>
        <w:pStyle w:val="a0"/>
        <w:rPr>
          <w:rFonts w:hint="cs"/>
          <w:rtl/>
        </w:rPr>
      </w:pPr>
      <w:r>
        <w:rPr>
          <w:rFonts w:hint="cs"/>
          <w:rtl/>
        </w:rPr>
        <w:t>אבל, בכל זאת אני רוצה להתייחס בדברים שלי לאותה תוכנית כלכלית שהובילה לפני כמה חודשים לאיחוד רשויות מקומיות ערביות, בין היתר - גם בקעת בית-הכרם, בעינה, דיר-אל-אסד, מג'ד-אל-כרום, כאשר הטענה הבסיסית היא גם להיטיב וגם לייעל. לפני חודשיים בי</w:t>
      </w:r>
      <w:r>
        <w:rPr>
          <w:rFonts w:hint="cs"/>
          <w:rtl/>
        </w:rPr>
        <w:t>קרתי עם קבוצה של חברי כנסת, בהם גם חבר הכנסת אפללו מהליכוד, חבר הכנסת אזולאי מש"ס, חבר הכנסת עמרם מצנע וחברת הכנסת אורית נוקד ביישובים האלה, בסיור מודרך שנערך על-ידי עמותת "מוסאווה". ואז הופתענו ונדהמנו לראות כל מיני תוכניות תקועות של בנייה, שכונות חדשות מ</w:t>
      </w:r>
      <w:r>
        <w:rPr>
          <w:rFonts w:hint="cs"/>
          <w:rtl/>
        </w:rPr>
        <w:t xml:space="preserve">אושרות על-ידי הרשויות, אבל תקועות באיזה מקום בביורוקרטיה, שלא מאפשרת בנייה חוקית. </w:t>
      </w:r>
    </w:p>
    <w:p w14:paraId="57B24D9F" w14:textId="77777777" w:rsidR="00000000" w:rsidRDefault="0069655B">
      <w:pPr>
        <w:pStyle w:val="a0"/>
        <w:rPr>
          <w:rFonts w:hint="cs"/>
          <w:rtl/>
        </w:rPr>
      </w:pPr>
    </w:p>
    <w:p w14:paraId="6E58A82C" w14:textId="77777777" w:rsidR="00000000" w:rsidRDefault="0069655B">
      <w:pPr>
        <w:pStyle w:val="a0"/>
        <w:rPr>
          <w:rFonts w:hint="cs"/>
          <w:rtl/>
        </w:rPr>
      </w:pPr>
      <w:r>
        <w:rPr>
          <w:rFonts w:hint="cs"/>
          <w:rtl/>
        </w:rPr>
        <w:t xml:space="preserve">מה יוצא מהאיחוד הזה? אז כולם הזדעקו. חבר הכנסת אפללו לקח על עצמו, חילקנו את התפקידים בינינו, מי בוועדת הפנים, מי בוועדת הכספים, בל יעבור המצב הזה, כי אנחנו צריכים לשנות את </w:t>
      </w:r>
      <w:r>
        <w:rPr>
          <w:rFonts w:hint="cs"/>
          <w:rtl/>
        </w:rPr>
        <w:t xml:space="preserve">המציאות הזאת. אנחנו מגיעים להיום. עדיין שום דבר לא זז בתוכנית הזאת, שום דבר לא זז בתוכניות התקועות שמאפשרות בנייה חוקית ביישובים האלה. </w:t>
      </w:r>
    </w:p>
    <w:p w14:paraId="5A3890E6" w14:textId="77777777" w:rsidR="00000000" w:rsidRDefault="0069655B">
      <w:pPr>
        <w:pStyle w:val="a0"/>
        <w:rPr>
          <w:rFonts w:hint="cs"/>
          <w:rtl/>
        </w:rPr>
      </w:pPr>
    </w:p>
    <w:p w14:paraId="471BBD91" w14:textId="77777777" w:rsidR="00000000" w:rsidRDefault="0069655B">
      <w:pPr>
        <w:pStyle w:val="a0"/>
        <w:rPr>
          <w:rFonts w:hint="cs"/>
          <w:rtl/>
        </w:rPr>
      </w:pPr>
      <w:r>
        <w:rPr>
          <w:rFonts w:hint="cs"/>
          <w:rtl/>
        </w:rPr>
        <w:t>ומה קורה היום בבוקר? היום בבוקר נכנסים כוחות של המשטרה - אני פניתי לראש הממשלה. הוא קיבל אינפורמציה שהיום הוא היום האחר</w:t>
      </w:r>
      <w:r>
        <w:rPr>
          <w:rFonts w:hint="cs"/>
          <w:rtl/>
        </w:rPr>
        <w:t xml:space="preserve">ון לביצוע צווי הריסה בארבעה בתים. אז מה? אז מה? מי שבא להרוס צריך לבוא בידיים נקיות, אחרי שהוא עשה את מה שצריך לעשות כדי שלאזרחים תהיה אפשרות לבנות בנייה חוקית, בנייה עם רשיון. אז ההחלטה הזאת להרוס את הבתים אינה חוקית, אפילו היא על-פי חוק. </w:t>
      </w:r>
    </w:p>
    <w:p w14:paraId="0E4440BD" w14:textId="77777777" w:rsidR="00000000" w:rsidRDefault="0069655B">
      <w:pPr>
        <w:pStyle w:val="a0"/>
        <w:rPr>
          <w:rFonts w:hint="cs"/>
          <w:rtl/>
        </w:rPr>
      </w:pPr>
    </w:p>
    <w:p w14:paraId="6B745D10" w14:textId="77777777" w:rsidR="00000000" w:rsidRDefault="0069655B">
      <w:pPr>
        <w:pStyle w:val="af1"/>
        <w:rPr>
          <w:rtl/>
        </w:rPr>
      </w:pPr>
      <w:r>
        <w:rPr>
          <w:rtl/>
        </w:rPr>
        <w:t>היו"ר</w:t>
      </w:r>
      <w:r>
        <w:rPr>
          <w:rFonts w:hint="cs"/>
          <w:rtl/>
        </w:rPr>
        <w:t xml:space="preserve"> ראובן רי</w:t>
      </w:r>
      <w:r>
        <w:rPr>
          <w:rFonts w:hint="cs"/>
          <w:rtl/>
        </w:rPr>
        <w:t>בלין</w:t>
      </w:r>
      <w:r>
        <w:rPr>
          <w:rtl/>
        </w:rPr>
        <w:t>:</w:t>
      </w:r>
    </w:p>
    <w:p w14:paraId="6A2316D0" w14:textId="77777777" w:rsidR="00000000" w:rsidRDefault="0069655B">
      <w:pPr>
        <w:pStyle w:val="a0"/>
        <w:rPr>
          <w:rtl/>
        </w:rPr>
      </w:pPr>
    </w:p>
    <w:p w14:paraId="5F2F07E5" w14:textId="77777777" w:rsidR="00000000" w:rsidRDefault="0069655B">
      <w:pPr>
        <w:pStyle w:val="a0"/>
        <w:rPr>
          <w:rFonts w:hint="cs"/>
          <w:rtl/>
        </w:rPr>
      </w:pPr>
      <w:r>
        <w:rPr>
          <w:rFonts w:hint="cs"/>
          <w:rtl/>
        </w:rPr>
        <w:t xml:space="preserve">זאת פרשנות? </w:t>
      </w:r>
    </w:p>
    <w:p w14:paraId="2A4ED055" w14:textId="77777777" w:rsidR="00000000" w:rsidRDefault="0069655B">
      <w:pPr>
        <w:pStyle w:val="a0"/>
        <w:rPr>
          <w:rFonts w:hint="cs"/>
          <w:rtl/>
        </w:rPr>
      </w:pPr>
    </w:p>
    <w:p w14:paraId="2C9B1530" w14:textId="77777777" w:rsidR="00000000" w:rsidRDefault="0069655B">
      <w:pPr>
        <w:pStyle w:val="-"/>
        <w:rPr>
          <w:rtl/>
        </w:rPr>
      </w:pPr>
      <w:bookmarkStart w:id="291" w:name="FS000000542T25_02_2004_14_41_13C"/>
      <w:bookmarkEnd w:id="291"/>
      <w:r>
        <w:rPr>
          <w:rtl/>
        </w:rPr>
        <w:t>עסאם מח'ול (חד"ש-תע"ל):</w:t>
      </w:r>
    </w:p>
    <w:p w14:paraId="548890C7" w14:textId="77777777" w:rsidR="00000000" w:rsidRDefault="0069655B">
      <w:pPr>
        <w:pStyle w:val="a0"/>
        <w:rPr>
          <w:rtl/>
        </w:rPr>
      </w:pPr>
    </w:p>
    <w:p w14:paraId="162700EE" w14:textId="77777777" w:rsidR="00000000" w:rsidRDefault="0069655B">
      <w:pPr>
        <w:pStyle w:val="a0"/>
        <w:rPr>
          <w:rFonts w:hint="cs"/>
          <w:rtl/>
        </w:rPr>
      </w:pPr>
      <w:r>
        <w:rPr>
          <w:rFonts w:hint="cs"/>
          <w:rtl/>
        </w:rPr>
        <w:t>כן, יש צדק טבעי, אדוני היושב-ראש. כאשר באים היום ונכנסים כמו במערב פרוע - לנקות את השטח קודם, עם גז מדמיע, שוברים חלונות של בתים, מוציאים את האנשים והנשים, את המבוגרים מהבתים שלהם, ותוקפים גם מי שעמד עם ראש המו</w:t>
      </w:r>
      <w:r>
        <w:rPr>
          <w:rFonts w:hint="cs"/>
          <w:rtl/>
        </w:rPr>
        <w:t xml:space="preserve">עצה, לרבות ראש המועצה שמקבל מכות מהשוטרים. איפה זה נשמע? מה, באתם לכבוש את בעינה עוד הפעם? אני קורא מעל במה זו להקים ועדת חקירה שתחקור את התנהגות המשטרה היום. </w:t>
      </w:r>
    </w:p>
    <w:p w14:paraId="715B6DBE" w14:textId="77777777" w:rsidR="00000000" w:rsidRDefault="0069655B">
      <w:pPr>
        <w:pStyle w:val="a0"/>
        <w:rPr>
          <w:rFonts w:hint="cs"/>
          <w:rtl/>
        </w:rPr>
      </w:pPr>
    </w:p>
    <w:p w14:paraId="5B8E1692" w14:textId="77777777" w:rsidR="00000000" w:rsidRDefault="0069655B">
      <w:pPr>
        <w:pStyle w:val="a0"/>
        <w:rPr>
          <w:rFonts w:hint="cs"/>
          <w:rtl/>
        </w:rPr>
      </w:pPr>
      <w:r>
        <w:rPr>
          <w:rFonts w:hint="cs"/>
          <w:rtl/>
        </w:rPr>
        <w:t>אני רוצה שהדברים שאמר ראש הממשלה אתמול בכפר-קאסם לא יהיו רק לעיתונות ויימחקו ברגל הגסה של השוטר</w:t>
      </w:r>
      <w:r>
        <w:rPr>
          <w:rFonts w:hint="cs"/>
          <w:rtl/>
        </w:rPr>
        <w:t xml:space="preserve">ים היום בבעינה. </w:t>
      </w:r>
    </w:p>
    <w:p w14:paraId="7504C550" w14:textId="77777777" w:rsidR="00000000" w:rsidRDefault="0069655B">
      <w:pPr>
        <w:pStyle w:val="a0"/>
        <w:rPr>
          <w:rFonts w:hint="cs"/>
          <w:rtl/>
        </w:rPr>
      </w:pPr>
    </w:p>
    <w:p w14:paraId="53128BF1" w14:textId="77777777" w:rsidR="00000000" w:rsidRDefault="0069655B">
      <w:pPr>
        <w:pStyle w:val="af1"/>
        <w:rPr>
          <w:rtl/>
        </w:rPr>
      </w:pPr>
      <w:r>
        <w:rPr>
          <w:rtl/>
        </w:rPr>
        <w:t>היו"ר</w:t>
      </w:r>
      <w:r>
        <w:rPr>
          <w:rFonts w:hint="cs"/>
          <w:rtl/>
        </w:rPr>
        <w:t xml:space="preserve"> ראובן ריבלין</w:t>
      </w:r>
      <w:r>
        <w:rPr>
          <w:rtl/>
        </w:rPr>
        <w:t>:</w:t>
      </w:r>
    </w:p>
    <w:p w14:paraId="098F7C63" w14:textId="77777777" w:rsidR="00000000" w:rsidRDefault="0069655B">
      <w:pPr>
        <w:pStyle w:val="a0"/>
        <w:rPr>
          <w:rtl/>
        </w:rPr>
      </w:pPr>
    </w:p>
    <w:p w14:paraId="60A3A1A7" w14:textId="77777777" w:rsidR="00000000" w:rsidRDefault="0069655B">
      <w:pPr>
        <w:pStyle w:val="a0"/>
        <w:rPr>
          <w:rFonts w:hint="cs"/>
          <w:rtl/>
        </w:rPr>
      </w:pPr>
      <w:r>
        <w:rPr>
          <w:rFonts w:hint="cs"/>
          <w:rtl/>
        </w:rPr>
        <w:t xml:space="preserve">תודה. אדוני היה יכול להקדיש את כל שלוש הדקות לנושא זה, שהוא חשוב. חבל שהוא התחיל בזה, כי אני קוטע אותו אחרי שהוא מתחיל בדברים שהוא רצה לומר אותם. חבר הכנסת מאיר פרוש, בבקשה, ואחריו - חבר הכנסת ג'מאל זחאלקה. </w:t>
      </w:r>
    </w:p>
    <w:p w14:paraId="007D6CA6" w14:textId="77777777" w:rsidR="00000000" w:rsidRDefault="0069655B">
      <w:pPr>
        <w:pStyle w:val="a0"/>
        <w:rPr>
          <w:rFonts w:hint="cs"/>
          <w:rtl/>
        </w:rPr>
      </w:pPr>
    </w:p>
    <w:p w14:paraId="66BDBBC6" w14:textId="77777777" w:rsidR="00000000" w:rsidRDefault="0069655B">
      <w:pPr>
        <w:pStyle w:val="a"/>
        <w:rPr>
          <w:rtl/>
        </w:rPr>
      </w:pPr>
      <w:bookmarkStart w:id="292" w:name="FS000000563T25_02_2004_14_48_18"/>
      <w:bookmarkStart w:id="293" w:name="_Toc69694950"/>
      <w:bookmarkEnd w:id="292"/>
      <w:r>
        <w:rPr>
          <w:rFonts w:hint="eastAsia"/>
          <w:rtl/>
        </w:rPr>
        <w:t>מאיר</w:t>
      </w:r>
      <w:r>
        <w:rPr>
          <w:rtl/>
        </w:rPr>
        <w:t xml:space="preserve"> פרו</w:t>
      </w:r>
      <w:r>
        <w:rPr>
          <w:rtl/>
        </w:rPr>
        <w:t>ש (יהדות התורה):</w:t>
      </w:r>
      <w:bookmarkEnd w:id="293"/>
    </w:p>
    <w:p w14:paraId="17D97FDD" w14:textId="77777777" w:rsidR="00000000" w:rsidRDefault="0069655B">
      <w:pPr>
        <w:pStyle w:val="a0"/>
        <w:rPr>
          <w:rFonts w:hint="cs"/>
          <w:rtl/>
        </w:rPr>
      </w:pPr>
    </w:p>
    <w:p w14:paraId="0E0AF391" w14:textId="77777777" w:rsidR="00000000" w:rsidRDefault="0069655B">
      <w:pPr>
        <w:pStyle w:val="a0"/>
        <w:rPr>
          <w:rFonts w:hint="cs"/>
          <w:rtl/>
        </w:rPr>
      </w:pPr>
      <w:r>
        <w:rPr>
          <w:rFonts w:hint="cs"/>
          <w:rtl/>
        </w:rPr>
        <w:t>אדוני היושב-ראש, חברי הכנסת, אלה שדיברו פה לפני בנושא הזה שאנחנו מתבקשים להצביע עבורו - הפחתת המע"מ, כמובן אמרו שיצביעו בעד. גם אני אצביע בעד, אבל הם דיברו על אחיזת העיניים של הממשלה שעושה פעולות, כדי שהציבור יחשוב, כאילו, אבל בפועל זה לא</w:t>
      </w:r>
      <w:r>
        <w:rPr>
          <w:rFonts w:hint="cs"/>
          <w:rtl/>
        </w:rPr>
        <w:t xml:space="preserve"> מעשי או שלא מתכוונים לטובת האזרח הקטן. אחרים הגדירו את זה כפארסה, פרטאץ'. איך אפשר לקנות </w:t>
      </w:r>
      <w:r>
        <w:rPr>
          <w:rFonts w:hint="cs"/>
        </w:rPr>
        <w:t>DVD</w:t>
      </w:r>
      <w:r>
        <w:rPr>
          <w:rFonts w:hint="cs"/>
          <w:rtl/>
        </w:rPr>
        <w:t xml:space="preserve"> או טלוויזיה כאשר אין כסף לקנות לחם, אין כסף לקנות חלב? </w:t>
      </w:r>
    </w:p>
    <w:p w14:paraId="552EB094" w14:textId="77777777" w:rsidR="00000000" w:rsidRDefault="0069655B">
      <w:pPr>
        <w:pStyle w:val="a0"/>
        <w:rPr>
          <w:rFonts w:hint="cs"/>
          <w:rtl/>
        </w:rPr>
      </w:pPr>
    </w:p>
    <w:p w14:paraId="7B3912BA" w14:textId="77777777" w:rsidR="00000000" w:rsidRDefault="0069655B">
      <w:pPr>
        <w:pStyle w:val="a0"/>
        <w:rPr>
          <w:rFonts w:hint="cs"/>
          <w:rtl/>
        </w:rPr>
      </w:pPr>
      <w:r>
        <w:rPr>
          <w:rFonts w:hint="cs"/>
          <w:rtl/>
        </w:rPr>
        <w:t>הממשלה הזאת פועלת מתוך אחיזת עיניים. אבל מה שהממשלה הזאת עושה, אדוני היושב-ראש, היא גורמת לכך שלא רק היא,</w:t>
      </w:r>
      <w:r>
        <w:rPr>
          <w:rFonts w:hint="cs"/>
          <w:rtl/>
        </w:rPr>
        <w:t xml:space="preserve"> כממשלה, פועלת ללא אחריות, אלא היא גורמת לכך שגם חברי כנסת מתחילים לפעול ללא אחריות. אני רוצה להסביר לאדוני היושב-ראש, שטוב שישמע, ואחר כך יתחלף. אני רוצה שאדוני ישמע. אני מחזיק פה בידי הצעת חוק של חברי כנסת - דני יתום, אהוד יתום, קבוצה של חברי כנסת. אם הצ</w:t>
      </w:r>
      <w:r>
        <w:rPr>
          <w:rFonts w:hint="cs"/>
          <w:rtl/>
        </w:rPr>
        <w:t xml:space="preserve">עת החוק הזאת מתקבלת, אנחנו נכנסים פה למערכה כבדה שמדינת ישראל לא ידעה כמוה. </w:t>
      </w:r>
    </w:p>
    <w:p w14:paraId="5790582A" w14:textId="77777777" w:rsidR="00000000" w:rsidRDefault="0069655B">
      <w:pPr>
        <w:pStyle w:val="a0"/>
        <w:rPr>
          <w:rFonts w:hint="cs"/>
          <w:rtl/>
        </w:rPr>
      </w:pPr>
    </w:p>
    <w:p w14:paraId="579320FE" w14:textId="77777777" w:rsidR="00000000" w:rsidRDefault="0069655B">
      <w:pPr>
        <w:pStyle w:val="a0"/>
        <w:rPr>
          <w:rFonts w:hint="cs"/>
          <w:rtl/>
        </w:rPr>
      </w:pPr>
      <w:r>
        <w:rPr>
          <w:rFonts w:hint="cs"/>
          <w:rtl/>
        </w:rPr>
        <w:t>אני אומר במפורש: אני לא פונה לשר לפיד, שכולם יודעים את העמדות שלו, אבל אני כן פונה לחבר הכנסת פרס, שהוא יושב-ראש מפלגת העבודה, שיפנה לדני יתום ולאיתן כבל ולאורית נוקד, לשלום שמחו</w:t>
      </w:r>
      <w:r>
        <w:rPr>
          <w:rFonts w:hint="cs"/>
          <w:rtl/>
        </w:rPr>
        <w:t xml:space="preserve">ן וליולי תמיר. ואני פונה לאריק שרון שיפנה לאהוד יתום ולגלעד ארדן. ואני פונה ליוסי שריד או לרן כהן - אני לא יודע אל מי לפנות במרצ, שיפנו לרומן ברונפמן ולאבו וילן, ואני פונה לאיווט ליברמן שיפנה לחבר הכנסת אלדד, כי מה מבקשים להביא לפה, לכנסת? הצעת חוק שתחייב </w:t>
      </w:r>
      <w:r>
        <w:rPr>
          <w:rFonts w:hint="cs"/>
          <w:rtl/>
        </w:rPr>
        <w:t xml:space="preserve">גם בנים וגם בנות בשירות לאומי חובה. </w:t>
      </w:r>
    </w:p>
    <w:p w14:paraId="42659307" w14:textId="77777777" w:rsidR="00000000" w:rsidRDefault="0069655B">
      <w:pPr>
        <w:pStyle w:val="a0"/>
        <w:rPr>
          <w:rFonts w:hint="cs"/>
          <w:rtl/>
        </w:rPr>
      </w:pPr>
    </w:p>
    <w:p w14:paraId="4DC65CD1" w14:textId="77777777" w:rsidR="00000000" w:rsidRDefault="0069655B">
      <w:pPr>
        <w:pStyle w:val="a0"/>
        <w:rPr>
          <w:rFonts w:hint="cs"/>
          <w:rtl/>
        </w:rPr>
      </w:pPr>
      <w:r>
        <w:rPr>
          <w:rFonts w:hint="cs"/>
          <w:rtl/>
        </w:rPr>
        <w:t xml:space="preserve">אני רוצה לומר לך, אדוני היושב-ראש. אתה הרי מכיר את ההיסטוריה. הרי אנחנו, אם יקבלו את החוק הזה, נרד מהארץ. </w:t>
      </w:r>
    </w:p>
    <w:p w14:paraId="4DE39FA2" w14:textId="77777777" w:rsidR="00000000" w:rsidRDefault="0069655B">
      <w:pPr>
        <w:pStyle w:val="a0"/>
        <w:rPr>
          <w:rFonts w:hint="cs"/>
          <w:rtl/>
        </w:rPr>
      </w:pPr>
    </w:p>
    <w:p w14:paraId="306FDE4C" w14:textId="77777777" w:rsidR="00000000" w:rsidRDefault="0069655B">
      <w:pPr>
        <w:pStyle w:val="af1"/>
        <w:rPr>
          <w:rtl/>
        </w:rPr>
      </w:pPr>
      <w:r>
        <w:rPr>
          <w:rtl/>
        </w:rPr>
        <w:t>היו"ר</w:t>
      </w:r>
      <w:r>
        <w:rPr>
          <w:rFonts w:hint="cs"/>
          <w:rtl/>
        </w:rPr>
        <w:t xml:space="preserve"> ראובן ריבלין</w:t>
      </w:r>
      <w:r>
        <w:rPr>
          <w:rtl/>
        </w:rPr>
        <w:t>:</w:t>
      </w:r>
    </w:p>
    <w:p w14:paraId="4EAFD849" w14:textId="77777777" w:rsidR="00000000" w:rsidRDefault="0069655B">
      <w:pPr>
        <w:pStyle w:val="a0"/>
        <w:rPr>
          <w:rtl/>
        </w:rPr>
      </w:pPr>
    </w:p>
    <w:p w14:paraId="4B0937B8" w14:textId="77777777" w:rsidR="00000000" w:rsidRDefault="0069655B">
      <w:pPr>
        <w:pStyle w:val="a0"/>
        <w:rPr>
          <w:rFonts w:hint="cs"/>
          <w:rtl/>
        </w:rPr>
      </w:pPr>
      <w:r>
        <w:rPr>
          <w:rFonts w:hint="cs"/>
          <w:rtl/>
        </w:rPr>
        <w:t xml:space="preserve">חלילה, חלילה. </w:t>
      </w:r>
    </w:p>
    <w:p w14:paraId="3BAB6775" w14:textId="77777777" w:rsidR="00000000" w:rsidRDefault="0069655B">
      <w:pPr>
        <w:pStyle w:val="a0"/>
        <w:rPr>
          <w:rFonts w:hint="cs"/>
          <w:rtl/>
        </w:rPr>
      </w:pPr>
    </w:p>
    <w:p w14:paraId="39ACD6A2" w14:textId="77777777" w:rsidR="00000000" w:rsidRDefault="0069655B">
      <w:pPr>
        <w:pStyle w:val="-"/>
        <w:rPr>
          <w:rtl/>
        </w:rPr>
      </w:pPr>
      <w:bookmarkStart w:id="294" w:name="FS000000563T25_02_2004_14_56_38C"/>
      <w:bookmarkEnd w:id="294"/>
      <w:r>
        <w:rPr>
          <w:rtl/>
        </w:rPr>
        <w:t>מאיר פרוש (יהדות התורה):</w:t>
      </w:r>
    </w:p>
    <w:p w14:paraId="36B2EA9B" w14:textId="77777777" w:rsidR="00000000" w:rsidRDefault="0069655B">
      <w:pPr>
        <w:pStyle w:val="a0"/>
        <w:rPr>
          <w:rtl/>
        </w:rPr>
      </w:pPr>
    </w:p>
    <w:p w14:paraId="08DF096A" w14:textId="77777777" w:rsidR="00000000" w:rsidRDefault="0069655B">
      <w:pPr>
        <w:pStyle w:val="a0"/>
        <w:rPr>
          <w:rFonts w:hint="cs"/>
          <w:rtl/>
        </w:rPr>
      </w:pPr>
      <w:r>
        <w:rPr>
          <w:rFonts w:hint="cs"/>
          <w:rtl/>
        </w:rPr>
        <w:t>אם החוק הזה יתקבל, אנחנו נשב בבתי-סוהר. אני מוד</w:t>
      </w:r>
      <w:r>
        <w:rPr>
          <w:rFonts w:hint="cs"/>
          <w:rtl/>
        </w:rPr>
        <w:t xml:space="preserve">יע כאן, מעל לבמה, ואני רוצה לומר את זה לחבר הכנסת הרצוג, שגם הוא ידע; שייזכר, לפחות, בדורות הראשונים. תהיה פה שפיכות דמים. </w:t>
      </w:r>
    </w:p>
    <w:p w14:paraId="6F78D776" w14:textId="77777777" w:rsidR="00000000" w:rsidRDefault="0069655B">
      <w:pPr>
        <w:pStyle w:val="a0"/>
        <w:rPr>
          <w:rFonts w:hint="cs"/>
          <w:rtl/>
        </w:rPr>
      </w:pPr>
    </w:p>
    <w:p w14:paraId="09EEAD4D" w14:textId="77777777" w:rsidR="00000000" w:rsidRDefault="0069655B">
      <w:pPr>
        <w:pStyle w:val="af0"/>
        <w:rPr>
          <w:rtl/>
        </w:rPr>
      </w:pPr>
      <w:r>
        <w:rPr>
          <w:rFonts w:hint="eastAsia"/>
          <w:rtl/>
        </w:rPr>
        <w:t>יצחק</w:t>
      </w:r>
      <w:r>
        <w:rPr>
          <w:rtl/>
        </w:rPr>
        <w:t xml:space="preserve"> הרצוג (העבודה-מימד):</w:t>
      </w:r>
    </w:p>
    <w:p w14:paraId="247B17F3" w14:textId="77777777" w:rsidR="00000000" w:rsidRDefault="0069655B">
      <w:pPr>
        <w:pStyle w:val="a0"/>
        <w:rPr>
          <w:rFonts w:hint="cs"/>
          <w:rtl/>
        </w:rPr>
      </w:pPr>
    </w:p>
    <w:p w14:paraId="215288DD" w14:textId="77777777" w:rsidR="00000000" w:rsidRDefault="0069655B">
      <w:pPr>
        <w:pStyle w:val="a0"/>
        <w:rPr>
          <w:rFonts w:hint="cs"/>
          <w:rtl/>
        </w:rPr>
      </w:pPr>
      <w:r>
        <w:rPr>
          <w:rFonts w:hint="cs"/>
          <w:rtl/>
        </w:rPr>
        <w:t xml:space="preserve">יש חוק טל. </w:t>
      </w:r>
    </w:p>
    <w:p w14:paraId="765959FA" w14:textId="77777777" w:rsidR="00000000" w:rsidRDefault="0069655B">
      <w:pPr>
        <w:pStyle w:val="a0"/>
        <w:rPr>
          <w:rFonts w:hint="cs"/>
          <w:rtl/>
        </w:rPr>
      </w:pPr>
    </w:p>
    <w:p w14:paraId="5CDDC7E6" w14:textId="77777777" w:rsidR="00000000" w:rsidRDefault="0069655B">
      <w:pPr>
        <w:pStyle w:val="-"/>
        <w:rPr>
          <w:rtl/>
        </w:rPr>
      </w:pPr>
      <w:bookmarkStart w:id="295" w:name="FS000000563T25_02_2004_14_57_44C"/>
      <w:bookmarkEnd w:id="295"/>
      <w:r>
        <w:rPr>
          <w:rtl/>
        </w:rPr>
        <w:t>מאיר פרוש (יהדות התורה):</w:t>
      </w:r>
    </w:p>
    <w:p w14:paraId="434ABAF7" w14:textId="77777777" w:rsidR="00000000" w:rsidRDefault="0069655B">
      <w:pPr>
        <w:pStyle w:val="a0"/>
        <w:rPr>
          <w:rtl/>
        </w:rPr>
      </w:pPr>
    </w:p>
    <w:p w14:paraId="24F36B9A" w14:textId="77777777" w:rsidR="00000000" w:rsidRDefault="0069655B">
      <w:pPr>
        <w:pStyle w:val="a0"/>
        <w:rPr>
          <w:rFonts w:hint="cs"/>
          <w:rtl/>
        </w:rPr>
      </w:pPr>
      <w:r>
        <w:rPr>
          <w:rFonts w:hint="cs"/>
          <w:rtl/>
        </w:rPr>
        <w:t>תהיה פה שפיכות דמים, כי הרב הרצוג, הרב הראשי, נענה לקריאתו של ה"ח</w:t>
      </w:r>
      <w:r>
        <w:rPr>
          <w:rFonts w:hint="cs"/>
          <w:rtl/>
        </w:rPr>
        <w:t xml:space="preserve">זון איש", זכר צדיק וקדוש לברכה, שהוציא פסק של ייהרג ואל יעבור אם יהיה מוטל על בנות שירות לאומי. ייהרג ואל יעבור. אני לא מאיים. אני מודיע. למה הממשלה הזאת גורמת? הממשלה הזאת גורמת לכך שלא רק היא לא אחראית, אלא גם חברי הכנסת נהפכו להיות לא אחראיים. אני אומר </w:t>
      </w:r>
      <w:r>
        <w:rPr>
          <w:rFonts w:hint="cs"/>
          <w:rtl/>
        </w:rPr>
        <w:t xml:space="preserve">במפורש, אני לא מאיים. אתה, היושב-ראש, ראש הממשלה יודע, שכאשר הרבנים  - - - </w:t>
      </w:r>
    </w:p>
    <w:p w14:paraId="2973AC91" w14:textId="77777777" w:rsidR="00000000" w:rsidRDefault="0069655B">
      <w:pPr>
        <w:pStyle w:val="a0"/>
        <w:rPr>
          <w:rFonts w:hint="cs"/>
          <w:rtl/>
        </w:rPr>
      </w:pPr>
    </w:p>
    <w:p w14:paraId="55B0044D" w14:textId="77777777" w:rsidR="00000000" w:rsidRDefault="0069655B">
      <w:pPr>
        <w:pStyle w:val="af1"/>
        <w:rPr>
          <w:rtl/>
        </w:rPr>
      </w:pPr>
      <w:r>
        <w:rPr>
          <w:rtl/>
        </w:rPr>
        <w:t>היו"ר</w:t>
      </w:r>
      <w:r>
        <w:rPr>
          <w:rFonts w:hint="cs"/>
          <w:rtl/>
        </w:rPr>
        <w:t xml:space="preserve"> ראובן ריבלין</w:t>
      </w:r>
      <w:r>
        <w:rPr>
          <w:rtl/>
        </w:rPr>
        <w:t>:</w:t>
      </w:r>
    </w:p>
    <w:p w14:paraId="5CA1DEB4" w14:textId="77777777" w:rsidR="00000000" w:rsidRDefault="0069655B">
      <w:pPr>
        <w:pStyle w:val="a0"/>
        <w:rPr>
          <w:rtl/>
        </w:rPr>
      </w:pPr>
    </w:p>
    <w:p w14:paraId="48E98C56" w14:textId="77777777" w:rsidR="00000000" w:rsidRDefault="0069655B">
      <w:pPr>
        <w:pStyle w:val="a0"/>
        <w:rPr>
          <w:rFonts w:hint="cs"/>
          <w:rtl/>
        </w:rPr>
      </w:pPr>
      <w:r>
        <w:rPr>
          <w:rFonts w:hint="cs"/>
          <w:rtl/>
        </w:rPr>
        <w:t xml:space="preserve">צריך  לקבוע חוק שירות לאומי, להוציא אם מישהו מבחינה מצפונית לא יכול לשרת. </w:t>
      </w:r>
    </w:p>
    <w:p w14:paraId="42B99D21" w14:textId="77777777" w:rsidR="00000000" w:rsidRDefault="0069655B">
      <w:pPr>
        <w:pStyle w:val="a0"/>
        <w:rPr>
          <w:rFonts w:hint="cs"/>
          <w:rtl/>
        </w:rPr>
      </w:pPr>
    </w:p>
    <w:p w14:paraId="65CDC551" w14:textId="77777777" w:rsidR="00000000" w:rsidRDefault="0069655B">
      <w:pPr>
        <w:pStyle w:val="af0"/>
        <w:rPr>
          <w:rtl/>
        </w:rPr>
      </w:pPr>
      <w:r>
        <w:rPr>
          <w:rFonts w:hint="eastAsia"/>
          <w:rtl/>
        </w:rPr>
        <w:t>משה</w:t>
      </w:r>
      <w:r>
        <w:rPr>
          <w:rtl/>
        </w:rPr>
        <w:t xml:space="preserve"> גפני (יהדות התורה):</w:t>
      </w:r>
    </w:p>
    <w:p w14:paraId="22179576" w14:textId="77777777" w:rsidR="00000000" w:rsidRDefault="0069655B">
      <w:pPr>
        <w:pStyle w:val="a0"/>
        <w:rPr>
          <w:rFonts w:hint="cs"/>
          <w:rtl/>
        </w:rPr>
      </w:pPr>
    </w:p>
    <w:p w14:paraId="7DCD8BF5" w14:textId="77777777" w:rsidR="00000000" w:rsidRDefault="0069655B">
      <w:pPr>
        <w:pStyle w:val="a0"/>
        <w:rPr>
          <w:rFonts w:hint="cs"/>
          <w:rtl/>
        </w:rPr>
      </w:pPr>
      <w:r>
        <w:rPr>
          <w:rFonts w:hint="cs"/>
          <w:rtl/>
        </w:rPr>
        <w:t xml:space="preserve">לא, הם מבטלים גם את זה. </w:t>
      </w:r>
    </w:p>
    <w:p w14:paraId="517F29C4" w14:textId="77777777" w:rsidR="00000000" w:rsidRDefault="0069655B">
      <w:pPr>
        <w:pStyle w:val="a0"/>
        <w:rPr>
          <w:rFonts w:hint="cs"/>
          <w:rtl/>
        </w:rPr>
      </w:pPr>
    </w:p>
    <w:p w14:paraId="16723679" w14:textId="77777777" w:rsidR="00000000" w:rsidRDefault="0069655B">
      <w:pPr>
        <w:pStyle w:val="-"/>
        <w:rPr>
          <w:rtl/>
        </w:rPr>
      </w:pPr>
      <w:bookmarkStart w:id="296" w:name="FS000000563T25_02_2004_15_01_26C"/>
      <w:bookmarkEnd w:id="296"/>
      <w:r>
        <w:rPr>
          <w:rtl/>
        </w:rPr>
        <w:t>מאיר פרוש (יהדות התורה):</w:t>
      </w:r>
    </w:p>
    <w:p w14:paraId="36A07382" w14:textId="77777777" w:rsidR="00000000" w:rsidRDefault="0069655B">
      <w:pPr>
        <w:pStyle w:val="a0"/>
        <w:rPr>
          <w:rtl/>
        </w:rPr>
      </w:pPr>
    </w:p>
    <w:p w14:paraId="447C1ADE" w14:textId="77777777" w:rsidR="00000000" w:rsidRDefault="0069655B">
      <w:pPr>
        <w:pStyle w:val="a0"/>
        <w:rPr>
          <w:rFonts w:hint="cs"/>
          <w:rtl/>
        </w:rPr>
      </w:pPr>
      <w:r>
        <w:rPr>
          <w:rFonts w:hint="cs"/>
          <w:rtl/>
        </w:rPr>
        <w:t>גם את</w:t>
      </w:r>
      <w:r>
        <w:rPr>
          <w:rFonts w:hint="cs"/>
          <w:rtl/>
        </w:rPr>
        <w:t xml:space="preserve"> זה מבטלים. </w:t>
      </w:r>
    </w:p>
    <w:p w14:paraId="681F8BEA" w14:textId="77777777" w:rsidR="00000000" w:rsidRDefault="0069655B">
      <w:pPr>
        <w:pStyle w:val="a0"/>
        <w:rPr>
          <w:rFonts w:hint="cs"/>
          <w:rtl/>
        </w:rPr>
      </w:pPr>
    </w:p>
    <w:p w14:paraId="1D4784F9" w14:textId="77777777" w:rsidR="00000000" w:rsidRDefault="0069655B">
      <w:pPr>
        <w:pStyle w:val="af1"/>
        <w:rPr>
          <w:rtl/>
        </w:rPr>
      </w:pPr>
      <w:r>
        <w:rPr>
          <w:rtl/>
        </w:rPr>
        <w:t>היו"ר</w:t>
      </w:r>
      <w:r>
        <w:rPr>
          <w:rFonts w:hint="cs"/>
          <w:rtl/>
        </w:rPr>
        <w:t xml:space="preserve"> ראובן ריבלין</w:t>
      </w:r>
      <w:r>
        <w:rPr>
          <w:rtl/>
        </w:rPr>
        <w:t>:</w:t>
      </w:r>
    </w:p>
    <w:p w14:paraId="5BC50CB0" w14:textId="77777777" w:rsidR="00000000" w:rsidRDefault="0069655B">
      <w:pPr>
        <w:pStyle w:val="a0"/>
        <w:rPr>
          <w:rtl/>
        </w:rPr>
      </w:pPr>
    </w:p>
    <w:p w14:paraId="318499AD" w14:textId="77777777" w:rsidR="00000000" w:rsidRDefault="0069655B">
      <w:pPr>
        <w:pStyle w:val="a0"/>
        <w:rPr>
          <w:rFonts w:hint="cs"/>
          <w:rtl/>
        </w:rPr>
      </w:pPr>
      <w:r>
        <w:rPr>
          <w:rFonts w:hint="cs"/>
          <w:rtl/>
        </w:rPr>
        <w:t>אבל חוק טל הרי  - - -</w:t>
      </w:r>
    </w:p>
    <w:p w14:paraId="47083E3D" w14:textId="77777777" w:rsidR="00000000" w:rsidRDefault="0069655B">
      <w:pPr>
        <w:pStyle w:val="a0"/>
        <w:rPr>
          <w:rFonts w:hint="cs"/>
          <w:rtl/>
        </w:rPr>
      </w:pPr>
    </w:p>
    <w:p w14:paraId="22489370" w14:textId="77777777" w:rsidR="00000000" w:rsidRDefault="0069655B">
      <w:pPr>
        <w:pStyle w:val="-"/>
        <w:rPr>
          <w:rtl/>
        </w:rPr>
      </w:pPr>
      <w:bookmarkStart w:id="297" w:name="FS000000563T25_02_2004_15_01_47C"/>
      <w:bookmarkEnd w:id="297"/>
      <w:r>
        <w:rPr>
          <w:rtl/>
        </w:rPr>
        <w:t>מאיר פרוש (יהדות התורה):</w:t>
      </w:r>
    </w:p>
    <w:p w14:paraId="554CEB08" w14:textId="77777777" w:rsidR="00000000" w:rsidRDefault="0069655B">
      <w:pPr>
        <w:pStyle w:val="a0"/>
        <w:rPr>
          <w:rtl/>
        </w:rPr>
      </w:pPr>
    </w:p>
    <w:p w14:paraId="02E1665B" w14:textId="77777777" w:rsidR="00000000" w:rsidRDefault="0069655B">
      <w:pPr>
        <w:pStyle w:val="a0"/>
        <w:rPr>
          <w:rFonts w:hint="cs"/>
          <w:rtl/>
        </w:rPr>
      </w:pPr>
      <w:r>
        <w:rPr>
          <w:rFonts w:hint="cs"/>
          <w:rtl/>
        </w:rPr>
        <w:t xml:space="preserve">אבל גם את חוק טל רוצים לבטל. </w:t>
      </w:r>
    </w:p>
    <w:p w14:paraId="1C20595F" w14:textId="77777777" w:rsidR="00000000" w:rsidRDefault="0069655B">
      <w:pPr>
        <w:pStyle w:val="a0"/>
        <w:rPr>
          <w:rFonts w:hint="cs"/>
          <w:rtl/>
        </w:rPr>
      </w:pPr>
    </w:p>
    <w:p w14:paraId="201160B7" w14:textId="77777777" w:rsidR="00000000" w:rsidRDefault="0069655B">
      <w:pPr>
        <w:pStyle w:val="af1"/>
        <w:rPr>
          <w:rtl/>
        </w:rPr>
      </w:pPr>
      <w:r>
        <w:rPr>
          <w:rtl/>
        </w:rPr>
        <w:t>היו"ר</w:t>
      </w:r>
      <w:r>
        <w:rPr>
          <w:rFonts w:hint="cs"/>
          <w:rtl/>
        </w:rPr>
        <w:t xml:space="preserve"> ראובן ריבלין</w:t>
      </w:r>
      <w:r>
        <w:rPr>
          <w:rtl/>
        </w:rPr>
        <w:t>:</w:t>
      </w:r>
    </w:p>
    <w:p w14:paraId="55B816BC" w14:textId="77777777" w:rsidR="00000000" w:rsidRDefault="0069655B">
      <w:pPr>
        <w:pStyle w:val="a0"/>
        <w:rPr>
          <w:rtl/>
        </w:rPr>
      </w:pPr>
    </w:p>
    <w:p w14:paraId="124D045D" w14:textId="77777777" w:rsidR="00000000" w:rsidRDefault="0069655B">
      <w:pPr>
        <w:pStyle w:val="a0"/>
        <w:rPr>
          <w:rFonts w:hint="cs"/>
          <w:rtl/>
        </w:rPr>
      </w:pPr>
      <w:r>
        <w:rPr>
          <w:rFonts w:hint="cs"/>
          <w:rtl/>
        </w:rPr>
        <w:t xml:space="preserve">אבל את הסעיף הזה אני מתאר לעצמי שישאירו. </w:t>
      </w:r>
    </w:p>
    <w:p w14:paraId="2FAD2400" w14:textId="77777777" w:rsidR="00000000" w:rsidRDefault="0069655B">
      <w:pPr>
        <w:pStyle w:val="a0"/>
        <w:rPr>
          <w:rFonts w:hint="cs"/>
          <w:rtl/>
        </w:rPr>
      </w:pPr>
    </w:p>
    <w:p w14:paraId="204AE107" w14:textId="77777777" w:rsidR="00000000" w:rsidRDefault="0069655B">
      <w:pPr>
        <w:pStyle w:val="-"/>
        <w:rPr>
          <w:rtl/>
        </w:rPr>
      </w:pPr>
      <w:bookmarkStart w:id="298" w:name="FS000000563T25_02_2004_15_03_13C"/>
      <w:bookmarkEnd w:id="298"/>
      <w:r>
        <w:rPr>
          <w:rtl/>
        </w:rPr>
        <w:t>מאיר פרוש (יהדות התורה):</w:t>
      </w:r>
    </w:p>
    <w:p w14:paraId="73A798E4" w14:textId="77777777" w:rsidR="00000000" w:rsidRDefault="0069655B">
      <w:pPr>
        <w:pStyle w:val="a0"/>
        <w:rPr>
          <w:rtl/>
        </w:rPr>
      </w:pPr>
    </w:p>
    <w:p w14:paraId="7FA14A60" w14:textId="77777777" w:rsidR="00000000" w:rsidRDefault="0069655B">
      <w:pPr>
        <w:pStyle w:val="a0"/>
        <w:rPr>
          <w:rFonts w:hint="cs"/>
          <w:rtl/>
        </w:rPr>
      </w:pPr>
      <w:r>
        <w:rPr>
          <w:rFonts w:hint="cs"/>
          <w:rtl/>
        </w:rPr>
        <w:t>אני רוצה לומר לך, אדוני היושב-ראש. לא פעם אחת דיברנ</w:t>
      </w:r>
      <w:r>
        <w:rPr>
          <w:rFonts w:hint="cs"/>
          <w:rtl/>
        </w:rPr>
        <w:t>ו - - -</w:t>
      </w:r>
    </w:p>
    <w:p w14:paraId="69AF4646" w14:textId="77777777" w:rsidR="00000000" w:rsidRDefault="0069655B">
      <w:pPr>
        <w:pStyle w:val="a0"/>
        <w:rPr>
          <w:rFonts w:hint="cs"/>
          <w:rtl/>
        </w:rPr>
      </w:pPr>
    </w:p>
    <w:p w14:paraId="0427DFF2" w14:textId="77777777" w:rsidR="00000000" w:rsidRDefault="0069655B">
      <w:pPr>
        <w:pStyle w:val="af0"/>
        <w:rPr>
          <w:rtl/>
        </w:rPr>
      </w:pPr>
      <w:r>
        <w:rPr>
          <w:rFonts w:hint="eastAsia"/>
          <w:rtl/>
        </w:rPr>
        <w:t>משה</w:t>
      </w:r>
      <w:r>
        <w:rPr>
          <w:rtl/>
        </w:rPr>
        <w:t xml:space="preserve"> גפני (יהדות התורה):</w:t>
      </w:r>
    </w:p>
    <w:p w14:paraId="08C70BB4" w14:textId="77777777" w:rsidR="00000000" w:rsidRDefault="0069655B">
      <w:pPr>
        <w:pStyle w:val="a0"/>
        <w:rPr>
          <w:rFonts w:hint="cs"/>
          <w:rtl/>
        </w:rPr>
      </w:pPr>
    </w:p>
    <w:p w14:paraId="5718A220" w14:textId="77777777" w:rsidR="00000000" w:rsidRDefault="0069655B">
      <w:pPr>
        <w:pStyle w:val="a0"/>
        <w:rPr>
          <w:rFonts w:hint="cs"/>
          <w:rtl/>
        </w:rPr>
      </w:pPr>
      <w:r>
        <w:rPr>
          <w:rFonts w:hint="cs"/>
          <w:rtl/>
        </w:rPr>
        <w:t xml:space="preserve">אדוני היושב-ראש, הם מבטלים גם את ישיבות ההסדר. </w:t>
      </w:r>
    </w:p>
    <w:p w14:paraId="67108621" w14:textId="77777777" w:rsidR="00000000" w:rsidRDefault="0069655B">
      <w:pPr>
        <w:pStyle w:val="a0"/>
        <w:rPr>
          <w:rFonts w:hint="cs"/>
          <w:rtl/>
        </w:rPr>
      </w:pPr>
    </w:p>
    <w:p w14:paraId="7FF69E64" w14:textId="77777777" w:rsidR="00000000" w:rsidRDefault="0069655B">
      <w:pPr>
        <w:pStyle w:val="af1"/>
        <w:rPr>
          <w:rtl/>
        </w:rPr>
      </w:pPr>
      <w:r>
        <w:rPr>
          <w:rtl/>
        </w:rPr>
        <w:t>היו"ר</w:t>
      </w:r>
      <w:r>
        <w:rPr>
          <w:rFonts w:hint="cs"/>
          <w:rtl/>
        </w:rPr>
        <w:t xml:space="preserve"> ראובן ריבלין</w:t>
      </w:r>
      <w:r>
        <w:rPr>
          <w:rtl/>
        </w:rPr>
        <w:t>:</w:t>
      </w:r>
    </w:p>
    <w:p w14:paraId="33274C94" w14:textId="77777777" w:rsidR="00000000" w:rsidRDefault="0069655B">
      <w:pPr>
        <w:pStyle w:val="a0"/>
        <w:rPr>
          <w:rtl/>
        </w:rPr>
      </w:pPr>
    </w:p>
    <w:p w14:paraId="05B19320" w14:textId="77777777" w:rsidR="00000000" w:rsidRDefault="0069655B">
      <w:pPr>
        <w:pStyle w:val="a0"/>
        <w:rPr>
          <w:rFonts w:hint="cs"/>
          <w:rtl/>
        </w:rPr>
      </w:pPr>
      <w:r>
        <w:rPr>
          <w:rFonts w:hint="cs"/>
          <w:rtl/>
        </w:rPr>
        <w:t xml:space="preserve">חבר הכנסת גפני, אדוני מוותר על זכות הדיבור שלו? אני לא מאמין. </w:t>
      </w:r>
    </w:p>
    <w:p w14:paraId="0865DF70" w14:textId="77777777" w:rsidR="00000000" w:rsidRDefault="0069655B">
      <w:pPr>
        <w:pStyle w:val="a0"/>
        <w:rPr>
          <w:rFonts w:hint="cs"/>
          <w:rtl/>
        </w:rPr>
      </w:pPr>
    </w:p>
    <w:p w14:paraId="473970A1" w14:textId="77777777" w:rsidR="00000000" w:rsidRDefault="0069655B">
      <w:pPr>
        <w:pStyle w:val="-"/>
        <w:rPr>
          <w:rtl/>
        </w:rPr>
      </w:pPr>
      <w:bookmarkStart w:id="299" w:name="FS000000563T25_02_2004_15_20_25C"/>
      <w:bookmarkEnd w:id="299"/>
      <w:r>
        <w:rPr>
          <w:rtl/>
        </w:rPr>
        <w:t>מאיר פרוש (יהדות התורה):</w:t>
      </w:r>
    </w:p>
    <w:p w14:paraId="01A29906" w14:textId="77777777" w:rsidR="00000000" w:rsidRDefault="0069655B">
      <w:pPr>
        <w:pStyle w:val="a0"/>
        <w:rPr>
          <w:rtl/>
        </w:rPr>
      </w:pPr>
    </w:p>
    <w:p w14:paraId="55D52810" w14:textId="77777777" w:rsidR="00000000" w:rsidRDefault="0069655B">
      <w:pPr>
        <w:pStyle w:val="a0"/>
        <w:rPr>
          <w:rFonts w:hint="cs"/>
          <w:rtl/>
        </w:rPr>
      </w:pPr>
      <w:r>
        <w:rPr>
          <w:rFonts w:hint="cs"/>
          <w:rtl/>
        </w:rPr>
        <w:t xml:space="preserve">אני רוצה לומר לאדוני היושב-ראש: לא פעם אחת דיברנו. ראש הממשלה </w:t>
      </w:r>
      <w:r>
        <w:rPr>
          <w:rFonts w:hint="cs"/>
          <w:rtl/>
        </w:rPr>
        <w:t>יודע, שכאשר הרבנים שלנו אומרים משפט, אמירה, פסק-דין, אנחנו מקיימים את זה במאה אחוז.</w:t>
      </w:r>
    </w:p>
    <w:p w14:paraId="6D6EC015" w14:textId="77777777" w:rsidR="00000000" w:rsidRDefault="0069655B">
      <w:pPr>
        <w:pStyle w:val="a0"/>
        <w:rPr>
          <w:rFonts w:hint="cs"/>
          <w:rtl/>
        </w:rPr>
      </w:pPr>
    </w:p>
    <w:p w14:paraId="4CCBDBDE" w14:textId="77777777" w:rsidR="00000000" w:rsidRDefault="0069655B">
      <w:pPr>
        <w:pStyle w:val="af1"/>
        <w:rPr>
          <w:rtl/>
        </w:rPr>
      </w:pPr>
      <w:r>
        <w:rPr>
          <w:rtl/>
        </w:rPr>
        <w:t>היו"ר</w:t>
      </w:r>
      <w:r>
        <w:rPr>
          <w:rFonts w:hint="cs"/>
          <w:rtl/>
        </w:rPr>
        <w:t xml:space="preserve"> ראובן ריבלין</w:t>
      </w:r>
      <w:r>
        <w:rPr>
          <w:rtl/>
        </w:rPr>
        <w:t>:</w:t>
      </w:r>
    </w:p>
    <w:p w14:paraId="43BE9F67" w14:textId="77777777" w:rsidR="00000000" w:rsidRDefault="0069655B">
      <w:pPr>
        <w:pStyle w:val="a0"/>
        <w:rPr>
          <w:rtl/>
        </w:rPr>
      </w:pPr>
    </w:p>
    <w:p w14:paraId="02F5FE66" w14:textId="77777777" w:rsidR="00000000" w:rsidRDefault="0069655B">
      <w:pPr>
        <w:pStyle w:val="a0"/>
        <w:rPr>
          <w:rFonts w:hint="cs"/>
          <w:rtl/>
        </w:rPr>
      </w:pPr>
      <w:r>
        <w:rPr>
          <w:rFonts w:hint="cs"/>
          <w:rtl/>
        </w:rPr>
        <w:t xml:space="preserve">אין ספק. </w:t>
      </w:r>
    </w:p>
    <w:p w14:paraId="322D4993" w14:textId="77777777" w:rsidR="00000000" w:rsidRDefault="0069655B">
      <w:pPr>
        <w:pStyle w:val="a0"/>
        <w:rPr>
          <w:rFonts w:hint="cs"/>
          <w:rtl/>
        </w:rPr>
      </w:pPr>
    </w:p>
    <w:p w14:paraId="0E6C60ED" w14:textId="77777777" w:rsidR="00000000" w:rsidRDefault="0069655B">
      <w:pPr>
        <w:pStyle w:val="-"/>
        <w:rPr>
          <w:rtl/>
        </w:rPr>
      </w:pPr>
      <w:bookmarkStart w:id="300" w:name="FS000000563T25_02_2004_15_21_48C"/>
      <w:bookmarkEnd w:id="300"/>
      <w:r>
        <w:rPr>
          <w:rtl/>
        </w:rPr>
        <w:t>מאיר פרוש (יהדות התורה):</w:t>
      </w:r>
    </w:p>
    <w:p w14:paraId="6ECF2A61" w14:textId="77777777" w:rsidR="00000000" w:rsidRDefault="0069655B">
      <w:pPr>
        <w:pStyle w:val="a0"/>
        <w:rPr>
          <w:rtl/>
        </w:rPr>
      </w:pPr>
    </w:p>
    <w:p w14:paraId="1C99B39E" w14:textId="77777777" w:rsidR="00000000" w:rsidRDefault="0069655B">
      <w:pPr>
        <w:pStyle w:val="a0"/>
        <w:rPr>
          <w:rFonts w:hint="cs"/>
          <w:rtl/>
        </w:rPr>
      </w:pPr>
      <w:r>
        <w:rPr>
          <w:rFonts w:hint="cs"/>
          <w:rtl/>
        </w:rPr>
        <w:t>במאה אחוז. על מה אתם מדברים פה, חברי הכנסת? אם רבנים קבעו ייהרג ובל יעבור - אנחנו מביאים את עצמנו לשפיכות דמים, פ</w:t>
      </w:r>
      <w:r>
        <w:rPr>
          <w:rFonts w:hint="cs"/>
          <w:rtl/>
        </w:rPr>
        <w:t xml:space="preserve">ה. </w:t>
      </w:r>
    </w:p>
    <w:p w14:paraId="4F8C68EC" w14:textId="77777777" w:rsidR="00000000" w:rsidRDefault="0069655B">
      <w:pPr>
        <w:pStyle w:val="a0"/>
        <w:rPr>
          <w:rFonts w:hint="cs"/>
          <w:rtl/>
        </w:rPr>
      </w:pPr>
    </w:p>
    <w:p w14:paraId="58A20C3C" w14:textId="77777777" w:rsidR="00000000" w:rsidRDefault="0069655B">
      <w:pPr>
        <w:pStyle w:val="af0"/>
        <w:rPr>
          <w:rtl/>
        </w:rPr>
      </w:pPr>
      <w:r>
        <w:rPr>
          <w:rFonts w:hint="eastAsia"/>
          <w:rtl/>
        </w:rPr>
        <w:t>אילן</w:t>
      </w:r>
      <w:r>
        <w:rPr>
          <w:rtl/>
        </w:rPr>
        <w:t xml:space="preserve"> שלגי (שינוי):</w:t>
      </w:r>
    </w:p>
    <w:p w14:paraId="5BBC4637" w14:textId="77777777" w:rsidR="00000000" w:rsidRDefault="0069655B">
      <w:pPr>
        <w:pStyle w:val="a0"/>
        <w:rPr>
          <w:rFonts w:hint="cs"/>
          <w:rtl/>
        </w:rPr>
      </w:pPr>
    </w:p>
    <w:p w14:paraId="60DEA5D0" w14:textId="77777777" w:rsidR="00000000" w:rsidRDefault="0069655B">
      <w:pPr>
        <w:pStyle w:val="a0"/>
        <w:rPr>
          <w:rFonts w:hint="cs"/>
          <w:rtl/>
        </w:rPr>
      </w:pPr>
      <w:r>
        <w:rPr>
          <w:rFonts w:hint="cs"/>
          <w:rtl/>
        </w:rPr>
        <w:t xml:space="preserve">אל תביא לשפיכות דמים. </w:t>
      </w:r>
    </w:p>
    <w:p w14:paraId="588C03BD" w14:textId="77777777" w:rsidR="00000000" w:rsidRDefault="0069655B">
      <w:pPr>
        <w:pStyle w:val="a0"/>
        <w:rPr>
          <w:rFonts w:hint="cs"/>
          <w:rtl/>
        </w:rPr>
      </w:pPr>
    </w:p>
    <w:p w14:paraId="0E784813" w14:textId="77777777" w:rsidR="00000000" w:rsidRDefault="0069655B">
      <w:pPr>
        <w:pStyle w:val="af0"/>
        <w:rPr>
          <w:rtl/>
        </w:rPr>
      </w:pPr>
      <w:r>
        <w:rPr>
          <w:rFonts w:hint="eastAsia"/>
          <w:rtl/>
        </w:rPr>
        <w:t>קריאה</w:t>
      </w:r>
      <w:r>
        <w:rPr>
          <w:rtl/>
        </w:rPr>
        <w:t>:</w:t>
      </w:r>
    </w:p>
    <w:p w14:paraId="3771AF49" w14:textId="77777777" w:rsidR="00000000" w:rsidRDefault="0069655B">
      <w:pPr>
        <w:pStyle w:val="a0"/>
        <w:rPr>
          <w:rFonts w:hint="cs"/>
          <w:rtl/>
        </w:rPr>
      </w:pPr>
    </w:p>
    <w:p w14:paraId="1F5E47B5" w14:textId="77777777" w:rsidR="00000000" w:rsidRDefault="0069655B">
      <w:pPr>
        <w:pStyle w:val="a0"/>
        <w:rPr>
          <w:rFonts w:hint="cs"/>
          <w:rtl/>
        </w:rPr>
      </w:pPr>
      <w:r>
        <w:rPr>
          <w:rFonts w:hint="cs"/>
          <w:rtl/>
        </w:rPr>
        <w:t>- - -</w:t>
      </w:r>
    </w:p>
    <w:p w14:paraId="7EF1A977" w14:textId="77777777" w:rsidR="00000000" w:rsidRDefault="0069655B">
      <w:pPr>
        <w:pStyle w:val="a0"/>
        <w:rPr>
          <w:rFonts w:hint="cs"/>
          <w:rtl/>
        </w:rPr>
      </w:pPr>
    </w:p>
    <w:p w14:paraId="17FF3BB6" w14:textId="77777777" w:rsidR="00000000" w:rsidRDefault="0069655B">
      <w:pPr>
        <w:pStyle w:val="-"/>
        <w:rPr>
          <w:rtl/>
        </w:rPr>
      </w:pPr>
      <w:bookmarkStart w:id="301" w:name="FS000000563T25_02_2004_15_22_48C"/>
      <w:bookmarkEnd w:id="301"/>
      <w:r>
        <w:rPr>
          <w:rtl/>
        </w:rPr>
        <w:t>מאיר פרוש (יהדות התורה):</w:t>
      </w:r>
    </w:p>
    <w:p w14:paraId="35A263CC" w14:textId="77777777" w:rsidR="00000000" w:rsidRDefault="0069655B">
      <w:pPr>
        <w:pStyle w:val="a0"/>
        <w:rPr>
          <w:rtl/>
        </w:rPr>
      </w:pPr>
    </w:p>
    <w:p w14:paraId="31DB692B" w14:textId="77777777" w:rsidR="00000000" w:rsidRDefault="0069655B">
      <w:pPr>
        <w:pStyle w:val="a0"/>
        <w:rPr>
          <w:rFonts w:hint="cs"/>
          <w:rtl/>
        </w:rPr>
      </w:pPr>
      <w:r>
        <w:rPr>
          <w:rFonts w:hint="cs"/>
          <w:rtl/>
        </w:rPr>
        <w:t xml:space="preserve">אני פונה מעל במת הכנסת לרבני חב"ד ולאגודת חסידי חב"ד ולצעירי חב"ד, שיפסיקו להזמין את חבר הכנסת גלעד ארדן לאירועים שלהם, כי אם הוא חותם על הצעת חוק שרבנים קבעו על זה, </w:t>
      </w:r>
      <w:r>
        <w:rPr>
          <w:rFonts w:hint="cs"/>
          <w:rtl/>
        </w:rPr>
        <w:t xml:space="preserve">ייהרג ואל יעבור - אסור לו לבוא בקהלנו. </w:t>
      </w:r>
    </w:p>
    <w:p w14:paraId="495E6B37" w14:textId="77777777" w:rsidR="00000000" w:rsidRDefault="0069655B">
      <w:pPr>
        <w:pStyle w:val="a0"/>
        <w:rPr>
          <w:rFonts w:hint="cs"/>
          <w:rtl/>
        </w:rPr>
      </w:pPr>
    </w:p>
    <w:p w14:paraId="4643F997" w14:textId="77777777" w:rsidR="00000000" w:rsidRDefault="0069655B">
      <w:pPr>
        <w:pStyle w:val="af1"/>
        <w:rPr>
          <w:rtl/>
        </w:rPr>
      </w:pPr>
      <w:r>
        <w:rPr>
          <w:rtl/>
        </w:rPr>
        <w:t>היו"ר</w:t>
      </w:r>
      <w:r>
        <w:rPr>
          <w:rFonts w:hint="cs"/>
          <w:rtl/>
        </w:rPr>
        <w:t xml:space="preserve"> ראובן ריבלין</w:t>
      </w:r>
      <w:r>
        <w:rPr>
          <w:rtl/>
        </w:rPr>
        <w:t>:</w:t>
      </w:r>
    </w:p>
    <w:p w14:paraId="38CB032D" w14:textId="77777777" w:rsidR="00000000" w:rsidRDefault="0069655B">
      <w:pPr>
        <w:pStyle w:val="a0"/>
        <w:rPr>
          <w:rtl/>
        </w:rPr>
      </w:pPr>
    </w:p>
    <w:p w14:paraId="5F45AFB6" w14:textId="77777777" w:rsidR="00000000" w:rsidRDefault="0069655B">
      <w:pPr>
        <w:pStyle w:val="a0"/>
        <w:rPr>
          <w:rFonts w:hint="cs"/>
          <w:rtl/>
        </w:rPr>
      </w:pPr>
      <w:r>
        <w:rPr>
          <w:rFonts w:hint="cs"/>
          <w:rtl/>
        </w:rPr>
        <w:t xml:space="preserve">תודה רבה לחבר הכנסת פרוש. חבר הכנסת ג'מאל זחאלקה, ואחריו - חבר הכנסת משה גפני. </w:t>
      </w:r>
    </w:p>
    <w:p w14:paraId="0F72B535" w14:textId="77777777" w:rsidR="00000000" w:rsidRDefault="0069655B">
      <w:pPr>
        <w:pStyle w:val="a0"/>
        <w:rPr>
          <w:rFonts w:hint="cs"/>
          <w:rtl/>
        </w:rPr>
      </w:pPr>
    </w:p>
    <w:p w14:paraId="3E9E6ECC" w14:textId="77777777" w:rsidR="00000000" w:rsidRDefault="0069655B">
      <w:pPr>
        <w:pStyle w:val="a0"/>
        <w:rPr>
          <w:rFonts w:hint="cs"/>
          <w:rtl/>
        </w:rPr>
      </w:pPr>
    </w:p>
    <w:p w14:paraId="5F0D58F5" w14:textId="77777777" w:rsidR="00000000" w:rsidRDefault="0069655B">
      <w:pPr>
        <w:pStyle w:val="af1"/>
        <w:rPr>
          <w:rtl/>
        </w:rPr>
      </w:pPr>
      <w:r>
        <w:rPr>
          <w:rtl/>
        </w:rPr>
        <w:t>היו"ר</w:t>
      </w:r>
      <w:r>
        <w:rPr>
          <w:rFonts w:hint="cs"/>
          <w:rtl/>
        </w:rPr>
        <w:t xml:space="preserve"> ראובן ריבלין</w:t>
      </w:r>
      <w:r>
        <w:rPr>
          <w:rtl/>
        </w:rPr>
        <w:t>:</w:t>
      </w:r>
    </w:p>
    <w:p w14:paraId="1E1A8878" w14:textId="77777777" w:rsidR="00000000" w:rsidRDefault="0069655B">
      <w:pPr>
        <w:pStyle w:val="a0"/>
        <w:rPr>
          <w:rtl/>
        </w:rPr>
      </w:pPr>
    </w:p>
    <w:p w14:paraId="7AF238C9" w14:textId="77777777" w:rsidR="00000000" w:rsidRDefault="0069655B">
      <w:pPr>
        <w:pStyle w:val="a0"/>
        <w:rPr>
          <w:rFonts w:hint="cs"/>
          <w:rtl/>
        </w:rPr>
      </w:pPr>
      <w:r>
        <w:rPr>
          <w:rFonts w:hint="cs"/>
          <w:rtl/>
        </w:rPr>
        <w:t xml:space="preserve">אפשר, מטעמי מצפון, בהחלט. למה ליצור דרמות מדבר שאפשר לגשר בו על הפער? </w:t>
      </w:r>
    </w:p>
    <w:p w14:paraId="39796504" w14:textId="77777777" w:rsidR="00000000" w:rsidRDefault="0069655B">
      <w:pPr>
        <w:pStyle w:val="a0"/>
        <w:rPr>
          <w:rFonts w:hint="cs"/>
          <w:rtl/>
        </w:rPr>
      </w:pPr>
    </w:p>
    <w:p w14:paraId="012516CF" w14:textId="77777777" w:rsidR="00000000" w:rsidRDefault="0069655B">
      <w:pPr>
        <w:pStyle w:val="af0"/>
        <w:rPr>
          <w:rtl/>
        </w:rPr>
      </w:pPr>
      <w:r>
        <w:rPr>
          <w:rFonts w:hint="eastAsia"/>
          <w:rtl/>
        </w:rPr>
        <w:t>אילן</w:t>
      </w:r>
      <w:r>
        <w:rPr>
          <w:rtl/>
        </w:rPr>
        <w:t xml:space="preserve"> שלגי (שינוי):</w:t>
      </w:r>
    </w:p>
    <w:p w14:paraId="06E8BA33" w14:textId="77777777" w:rsidR="00000000" w:rsidRDefault="0069655B">
      <w:pPr>
        <w:pStyle w:val="a0"/>
        <w:rPr>
          <w:rFonts w:hint="cs"/>
          <w:rtl/>
        </w:rPr>
      </w:pPr>
    </w:p>
    <w:p w14:paraId="293BF672" w14:textId="77777777" w:rsidR="00000000" w:rsidRDefault="0069655B">
      <w:pPr>
        <w:pStyle w:val="a0"/>
        <w:rPr>
          <w:rFonts w:hint="cs"/>
          <w:rtl/>
        </w:rPr>
      </w:pPr>
      <w:r>
        <w:rPr>
          <w:rFonts w:hint="cs"/>
          <w:rtl/>
        </w:rPr>
        <w:t xml:space="preserve">אני הגשתי הצעה </w:t>
      </w:r>
      <w:bookmarkStart w:id="302" w:name="FS000001061T25_02_2004_14_17_24"/>
      <w:bookmarkEnd w:id="302"/>
      <w:r>
        <w:rPr>
          <w:rFonts w:hint="cs"/>
          <w:rtl/>
        </w:rPr>
        <w:t xml:space="preserve">לשירות - - - בהתנדבות. </w:t>
      </w:r>
    </w:p>
    <w:p w14:paraId="7C6A3011" w14:textId="77777777" w:rsidR="00000000" w:rsidRDefault="0069655B">
      <w:pPr>
        <w:pStyle w:val="a0"/>
        <w:rPr>
          <w:rFonts w:hint="cs"/>
          <w:rtl/>
        </w:rPr>
      </w:pPr>
    </w:p>
    <w:p w14:paraId="10C2EAA9" w14:textId="77777777" w:rsidR="00000000" w:rsidRDefault="0069655B">
      <w:pPr>
        <w:pStyle w:val="af1"/>
        <w:rPr>
          <w:rtl/>
        </w:rPr>
      </w:pPr>
      <w:r>
        <w:rPr>
          <w:rtl/>
        </w:rPr>
        <w:t>היו"ר</w:t>
      </w:r>
      <w:r>
        <w:rPr>
          <w:rFonts w:hint="cs"/>
          <w:rtl/>
        </w:rPr>
        <w:t xml:space="preserve"> ראובן ריבלין</w:t>
      </w:r>
      <w:r>
        <w:rPr>
          <w:rtl/>
        </w:rPr>
        <w:t>:</w:t>
      </w:r>
    </w:p>
    <w:p w14:paraId="20B1159C" w14:textId="77777777" w:rsidR="00000000" w:rsidRDefault="0069655B">
      <w:pPr>
        <w:pStyle w:val="a0"/>
        <w:rPr>
          <w:rtl/>
        </w:rPr>
      </w:pPr>
    </w:p>
    <w:p w14:paraId="4496CEB3" w14:textId="77777777" w:rsidR="00000000" w:rsidRDefault="0069655B">
      <w:pPr>
        <w:pStyle w:val="a0"/>
        <w:rPr>
          <w:rFonts w:hint="cs"/>
          <w:rtl/>
        </w:rPr>
      </w:pPr>
      <w:r>
        <w:rPr>
          <w:rFonts w:hint="cs"/>
          <w:rtl/>
        </w:rPr>
        <w:t xml:space="preserve">אדוני הציע, אבל כבר לפניו היו חברי כנסת. היה חבר כנסת ריבלין שהביא לידי השוואת מתנדבות לחיילות צה"ל. היו. אני יודע שאדוני הוא רב-פעלים ומחדש חידושים, אבל היו לפני כן כבר שחשבו על זה. </w:t>
      </w:r>
    </w:p>
    <w:p w14:paraId="68847860" w14:textId="77777777" w:rsidR="00000000" w:rsidRDefault="0069655B">
      <w:pPr>
        <w:pStyle w:val="a0"/>
        <w:rPr>
          <w:rFonts w:hint="cs"/>
          <w:rtl/>
        </w:rPr>
      </w:pPr>
    </w:p>
    <w:p w14:paraId="3D0AE26D" w14:textId="77777777" w:rsidR="00000000" w:rsidRDefault="0069655B">
      <w:pPr>
        <w:pStyle w:val="af0"/>
        <w:rPr>
          <w:rtl/>
        </w:rPr>
      </w:pPr>
      <w:r>
        <w:rPr>
          <w:rFonts w:hint="eastAsia"/>
          <w:rtl/>
        </w:rPr>
        <w:t>אילן</w:t>
      </w:r>
      <w:r>
        <w:rPr>
          <w:rtl/>
        </w:rPr>
        <w:t xml:space="preserve"> שלגי</w:t>
      </w:r>
      <w:r>
        <w:rPr>
          <w:rtl/>
        </w:rPr>
        <w:t xml:space="preserve"> (שינוי):</w:t>
      </w:r>
    </w:p>
    <w:p w14:paraId="659D4A7C" w14:textId="77777777" w:rsidR="00000000" w:rsidRDefault="0069655B">
      <w:pPr>
        <w:pStyle w:val="a0"/>
        <w:rPr>
          <w:rFonts w:hint="cs"/>
          <w:rtl/>
        </w:rPr>
      </w:pPr>
    </w:p>
    <w:p w14:paraId="5E3F5D8C" w14:textId="77777777" w:rsidR="00000000" w:rsidRDefault="0069655B">
      <w:pPr>
        <w:pStyle w:val="a0"/>
        <w:rPr>
          <w:rFonts w:hint="cs"/>
          <w:rtl/>
        </w:rPr>
      </w:pPr>
      <w:r>
        <w:rPr>
          <w:rFonts w:hint="cs"/>
          <w:rtl/>
        </w:rPr>
        <w:t xml:space="preserve">- - - אני רוצה לראות איך  הם יגיבו על זה. </w:t>
      </w:r>
    </w:p>
    <w:p w14:paraId="3FF4B048" w14:textId="77777777" w:rsidR="00000000" w:rsidRDefault="0069655B">
      <w:pPr>
        <w:pStyle w:val="a0"/>
        <w:rPr>
          <w:rFonts w:hint="cs"/>
          <w:rtl/>
        </w:rPr>
      </w:pPr>
    </w:p>
    <w:p w14:paraId="291B8DA1" w14:textId="77777777" w:rsidR="00000000" w:rsidRDefault="0069655B">
      <w:pPr>
        <w:pStyle w:val="af1"/>
        <w:rPr>
          <w:rFonts w:hint="cs"/>
          <w:rtl/>
        </w:rPr>
      </w:pPr>
      <w:r>
        <w:rPr>
          <w:rtl/>
        </w:rPr>
        <w:t>היו"ר</w:t>
      </w:r>
      <w:r>
        <w:rPr>
          <w:rFonts w:hint="cs"/>
          <w:rtl/>
        </w:rPr>
        <w:t xml:space="preserve"> ראובן ריבלין:</w:t>
      </w:r>
    </w:p>
    <w:p w14:paraId="21151A4E" w14:textId="77777777" w:rsidR="00000000" w:rsidRDefault="0069655B">
      <w:pPr>
        <w:pStyle w:val="a0"/>
        <w:rPr>
          <w:rtl/>
        </w:rPr>
      </w:pPr>
    </w:p>
    <w:p w14:paraId="419EDA62" w14:textId="77777777" w:rsidR="00000000" w:rsidRDefault="0069655B">
      <w:pPr>
        <w:pStyle w:val="a0"/>
        <w:rPr>
          <w:rFonts w:hint="cs"/>
          <w:rtl/>
        </w:rPr>
      </w:pPr>
      <w:r>
        <w:rPr>
          <w:rFonts w:hint="cs"/>
          <w:rtl/>
        </w:rPr>
        <w:t xml:space="preserve">תשמע. חבר הכנסת פרוש זעק מנהמת לבו. חבר הכנסת זחאלקה, בבקשה. </w:t>
      </w:r>
    </w:p>
    <w:p w14:paraId="062CB659" w14:textId="77777777" w:rsidR="00000000" w:rsidRDefault="0069655B">
      <w:pPr>
        <w:pStyle w:val="a0"/>
        <w:rPr>
          <w:rFonts w:hint="cs"/>
          <w:rtl/>
        </w:rPr>
      </w:pPr>
    </w:p>
    <w:p w14:paraId="7C5C3883" w14:textId="77777777" w:rsidR="00000000" w:rsidRDefault="0069655B">
      <w:pPr>
        <w:pStyle w:val="a"/>
        <w:rPr>
          <w:rtl/>
        </w:rPr>
      </w:pPr>
      <w:bookmarkStart w:id="303" w:name="FS000001061T25_02_2004_15_27_03"/>
      <w:bookmarkStart w:id="304" w:name="_Toc69694951"/>
      <w:bookmarkEnd w:id="303"/>
      <w:r>
        <w:rPr>
          <w:rtl/>
        </w:rPr>
        <w:t>ג'מאל זחאלקה (בל"ד):</w:t>
      </w:r>
      <w:bookmarkEnd w:id="304"/>
    </w:p>
    <w:p w14:paraId="78F10507" w14:textId="77777777" w:rsidR="00000000" w:rsidRDefault="0069655B">
      <w:pPr>
        <w:pStyle w:val="a0"/>
        <w:rPr>
          <w:rtl/>
        </w:rPr>
      </w:pPr>
    </w:p>
    <w:p w14:paraId="515ADF18" w14:textId="77777777" w:rsidR="00000000" w:rsidRDefault="0069655B">
      <w:pPr>
        <w:pStyle w:val="a0"/>
        <w:rPr>
          <w:rFonts w:hint="cs"/>
          <w:rtl/>
        </w:rPr>
      </w:pPr>
      <w:r>
        <w:rPr>
          <w:rFonts w:hint="cs"/>
          <w:rtl/>
        </w:rPr>
        <w:t>כבוד היושב-ראש, רבותי חברי הכנסת, במבצע כמו צבאי צרו כ-1,000 שוטרים ואנשי משמר הגבול על הכפר בע</w:t>
      </w:r>
      <w:r>
        <w:rPr>
          <w:rFonts w:hint="cs"/>
          <w:rtl/>
        </w:rPr>
        <w:t xml:space="preserve">ינה כדי להרוס שלושה בתים. הם השתמשו בגז מדמיע, הכו, שברו, יש עשרות פצועים, במיוחד זקנים וילדים, שנחנקו משאיפת עשן. יש הרבה עצורים, והמבצע, כל כולו, נערך כאילו מדובר באויבים ולא באזרחים רגילים. </w:t>
      </w:r>
    </w:p>
    <w:p w14:paraId="262D77CF" w14:textId="77777777" w:rsidR="00000000" w:rsidRDefault="0069655B">
      <w:pPr>
        <w:pStyle w:val="a0"/>
        <w:rPr>
          <w:rFonts w:hint="cs"/>
          <w:rtl/>
        </w:rPr>
      </w:pPr>
    </w:p>
    <w:p w14:paraId="3959FCBE" w14:textId="77777777" w:rsidR="00000000" w:rsidRDefault="0069655B">
      <w:pPr>
        <w:pStyle w:val="a0"/>
        <w:rPr>
          <w:rFonts w:hint="cs"/>
          <w:rtl/>
        </w:rPr>
      </w:pPr>
      <w:r>
        <w:rPr>
          <w:rFonts w:hint="cs"/>
          <w:rtl/>
        </w:rPr>
        <w:t>לפני המבצע הזה נעשה ניסיון לפתור את הבעיה גם מצד ראש העיר, וג</w:t>
      </w:r>
      <w:r>
        <w:rPr>
          <w:rFonts w:hint="cs"/>
          <w:rtl/>
        </w:rPr>
        <w:t>ם מצד גורמים אחרים, אבל הם נתקלו בקיר אטום של עמדת מינהל מקרקעי ישראל ועמדת המדינה. לא היתה שום נכונות לבוא לקראת האנשים ולפתור את הבעיה, גם כשהפתרון היה קל ופשוט ולשביעות רצון כולם. הרי הקרקע שמדובר בה היא קרקע שמיועדת לכפר בעינה לבנייה, והמועצה המקומית ה</w:t>
      </w:r>
      <w:r>
        <w:rPr>
          <w:rFonts w:hint="cs"/>
          <w:rtl/>
        </w:rPr>
        <w:t xml:space="preserve">ביעה נכונות לפתור את הבעיה עם התושבים. מינהל מקרקעי ישראל אמר: לא. אנחנו רוצים שיהרסו. </w:t>
      </w:r>
    </w:p>
    <w:p w14:paraId="4C41D5DF" w14:textId="77777777" w:rsidR="00000000" w:rsidRDefault="0069655B">
      <w:pPr>
        <w:pStyle w:val="a0"/>
        <w:rPr>
          <w:rFonts w:hint="cs"/>
          <w:rtl/>
        </w:rPr>
      </w:pPr>
    </w:p>
    <w:p w14:paraId="14B6A57B" w14:textId="77777777" w:rsidR="00000000" w:rsidRDefault="0069655B">
      <w:pPr>
        <w:pStyle w:val="a0"/>
        <w:rPr>
          <w:rFonts w:hint="cs"/>
          <w:rtl/>
        </w:rPr>
      </w:pPr>
      <w:r>
        <w:rPr>
          <w:rFonts w:hint="cs"/>
          <w:rtl/>
        </w:rPr>
        <w:t xml:space="preserve">אדוני היושב-ראש החדש, מעמידים את האזרחים הערבים במצב בלתי אפשרי. אנחנו, כמעט נמאס לנו לחזור על העניין הזה. אבל לצערי אנחנו חוזרים ואומרים ואומרים, ושוב אומרים </w:t>
      </w:r>
      <w:r>
        <w:rPr>
          <w:rtl/>
        </w:rPr>
        <w:t>–</w:t>
      </w:r>
      <w:r>
        <w:rPr>
          <w:rFonts w:hint="cs"/>
          <w:rtl/>
        </w:rPr>
        <w:t xml:space="preserve"> ואין מ</w:t>
      </w:r>
      <w:r>
        <w:rPr>
          <w:rFonts w:hint="cs"/>
          <w:rtl/>
        </w:rPr>
        <w:t xml:space="preserve">ענה לבעיה. הבעיה היא פשוטה: אין תוכניות מיתאר מתאימות ליישובים הערביים. לכן האנשים נאלצים, על-כורחם, המדינה מכריחה אותם, לבנות בנייה שהיא חוקית לחלוטין, כי בעצם אין תוכנית מיתאר </w:t>
      </w:r>
      <w:r>
        <w:rPr>
          <w:rtl/>
        </w:rPr>
        <w:t>–</w:t>
      </w:r>
      <w:r>
        <w:rPr>
          <w:rFonts w:hint="cs"/>
          <w:rtl/>
        </w:rPr>
        <w:t xml:space="preserve"> אבל מגדירים את הבנייה הזאת כבלתי חוקית. </w:t>
      </w:r>
    </w:p>
    <w:p w14:paraId="3DF70E84" w14:textId="77777777" w:rsidR="00000000" w:rsidRDefault="0069655B">
      <w:pPr>
        <w:pStyle w:val="a0"/>
        <w:rPr>
          <w:rFonts w:hint="cs"/>
          <w:rtl/>
        </w:rPr>
      </w:pPr>
    </w:p>
    <w:p w14:paraId="49F4A596" w14:textId="77777777" w:rsidR="00000000" w:rsidRDefault="0069655B">
      <w:pPr>
        <w:pStyle w:val="a0"/>
        <w:rPr>
          <w:rFonts w:hint="cs"/>
          <w:rtl/>
        </w:rPr>
      </w:pPr>
      <w:r>
        <w:rPr>
          <w:rFonts w:hint="cs"/>
          <w:rtl/>
        </w:rPr>
        <w:t>אנחנו מבקשים כל הזמן: תביאו לנו תו</w:t>
      </w:r>
      <w:r>
        <w:rPr>
          <w:rFonts w:hint="cs"/>
          <w:rtl/>
        </w:rPr>
        <w:t>כניות מיתאר, אשרו את תוכניות המיתאר ששוכבות במשרדים השונים עשרות שנים. אנחנו רוצים לבנות על-פי חוק, תאפשרו לנו את זה. אבל אם אין תוכניות מיתאר, איפה יבנו האנשים? לעזאזל, מה אתם רוצים? איזה מין שלטון זה? איזה מין צדק זה? ואחר כך אומרים לך שאתה עבריין. הממשל</w:t>
      </w:r>
      <w:r>
        <w:rPr>
          <w:rFonts w:hint="cs"/>
          <w:rtl/>
        </w:rPr>
        <w:t xml:space="preserve">ה עבריינית. למה אי-אפשר להתחשבן עם הממשלה הזאת ועם הממסד, שלא מאשר תוכניות מיתאר? </w:t>
      </w:r>
    </w:p>
    <w:p w14:paraId="498137D8" w14:textId="77777777" w:rsidR="00000000" w:rsidRDefault="0069655B">
      <w:pPr>
        <w:pStyle w:val="a0"/>
        <w:ind w:firstLine="0"/>
        <w:rPr>
          <w:rFonts w:hint="cs"/>
          <w:rtl/>
        </w:rPr>
      </w:pPr>
    </w:p>
    <w:p w14:paraId="7D4836D3" w14:textId="77777777" w:rsidR="00000000" w:rsidRDefault="0069655B">
      <w:pPr>
        <w:pStyle w:val="af1"/>
        <w:rPr>
          <w:rtl/>
        </w:rPr>
      </w:pPr>
      <w:r>
        <w:rPr>
          <w:rtl/>
        </w:rPr>
        <w:t>היו"ר נסים דהן:</w:t>
      </w:r>
    </w:p>
    <w:p w14:paraId="566C494B" w14:textId="77777777" w:rsidR="00000000" w:rsidRDefault="0069655B">
      <w:pPr>
        <w:pStyle w:val="a0"/>
        <w:rPr>
          <w:rtl/>
        </w:rPr>
      </w:pPr>
    </w:p>
    <w:p w14:paraId="134499D7" w14:textId="77777777" w:rsidR="00000000" w:rsidRDefault="0069655B">
      <w:pPr>
        <w:pStyle w:val="a0"/>
        <w:rPr>
          <w:rFonts w:hint="cs"/>
          <w:rtl/>
        </w:rPr>
      </w:pPr>
      <w:r>
        <w:rPr>
          <w:rFonts w:hint="cs"/>
          <w:rtl/>
        </w:rPr>
        <w:t>נא לסיים.</w:t>
      </w:r>
    </w:p>
    <w:p w14:paraId="49CE8D8B" w14:textId="77777777" w:rsidR="00000000" w:rsidRDefault="0069655B">
      <w:pPr>
        <w:pStyle w:val="a0"/>
        <w:ind w:firstLine="0"/>
        <w:rPr>
          <w:rFonts w:hint="cs"/>
          <w:rtl/>
        </w:rPr>
      </w:pPr>
    </w:p>
    <w:p w14:paraId="1418EF6E" w14:textId="77777777" w:rsidR="00000000" w:rsidRDefault="0069655B">
      <w:pPr>
        <w:pStyle w:val="-"/>
        <w:rPr>
          <w:rtl/>
        </w:rPr>
      </w:pPr>
      <w:bookmarkStart w:id="305" w:name="FS000001061T25_02_2004_14_43_40"/>
      <w:bookmarkStart w:id="306" w:name="FS000001061T25_02_2004_14_43_43C"/>
      <w:bookmarkEnd w:id="305"/>
      <w:bookmarkEnd w:id="306"/>
      <w:r>
        <w:rPr>
          <w:rtl/>
        </w:rPr>
        <w:t>ג'מאל זחאלקה (בל"ד):</w:t>
      </w:r>
    </w:p>
    <w:p w14:paraId="1BA611F3" w14:textId="77777777" w:rsidR="00000000" w:rsidRDefault="0069655B">
      <w:pPr>
        <w:pStyle w:val="a0"/>
        <w:rPr>
          <w:rtl/>
        </w:rPr>
      </w:pPr>
    </w:p>
    <w:p w14:paraId="4D0B5997" w14:textId="77777777" w:rsidR="00000000" w:rsidRDefault="0069655B">
      <w:pPr>
        <w:pStyle w:val="a0"/>
        <w:rPr>
          <w:rFonts w:hint="cs"/>
          <w:rtl/>
        </w:rPr>
      </w:pPr>
      <w:r>
        <w:rPr>
          <w:rFonts w:hint="cs"/>
          <w:rtl/>
        </w:rPr>
        <w:t xml:space="preserve">25 שנים הן שוכבות, ואין מי שיעמיד אותם לדין על כך. זה לא פשע? </w:t>
      </w:r>
    </w:p>
    <w:p w14:paraId="4778C62E" w14:textId="77777777" w:rsidR="00000000" w:rsidRDefault="0069655B">
      <w:pPr>
        <w:pStyle w:val="a0"/>
        <w:ind w:firstLine="0"/>
        <w:rPr>
          <w:rFonts w:hint="cs"/>
          <w:rtl/>
        </w:rPr>
      </w:pPr>
    </w:p>
    <w:p w14:paraId="7F57A1C2" w14:textId="77777777" w:rsidR="00000000" w:rsidRDefault="0069655B">
      <w:pPr>
        <w:pStyle w:val="af1"/>
        <w:rPr>
          <w:rtl/>
        </w:rPr>
      </w:pPr>
      <w:r>
        <w:rPr>
          <w:rFonts w:hint="eastAsia"/>
          <w:rtl/>
        </w:rPr>
        <w:t>היו</w:t>
      </w:r>
      <w:r>
        <w:rPr>
          <w:rtl/>
        </w:rPr>
        <w:t>"ר נסים דהן:</w:t>
      </w:r>
    </w:p>
    <w:p w14:paraId="5FE58184" w14:textId="77777777" w:rsidR="00000000" w:rsidRDefault="0069655B">
      <w:pPr>
        <w:pStyle w:val="a0"/>
        <w:rPr>
          <w:rFonts w:hint="cs"/>
          <w:rtl/>
        </w:rPr>
      </w:pPr>
    </w:p>
    <w:p w14:paraId="02A6907B" w14:textId="77777777" w:rsidR="00000000" w:rsidRDefault="0069655B">
      <w:pPr>
        <w:pStyle w:val="a0"/>
        <w:rPr>
          <w:rFonts w:hint="cs"/>
          <w:rtl/>
        </w:rPr>
      </w:pPr>
      <w:r>
        <w:rPr>
          <w:rFonts w:hint="cs"/>
          <w:rtl/>
        </w:rPr>
        <w:t xml:space="preserve">תודה רבה. </w:t>
      </w:r>
    </w:p>
    <w:p w14:paraId="4B0164E6" w14:textId="77777777" w:rsidR="00000000" w:rsidRDefault="0069655B">
      <w:pPr>
        <w:pStyle w:val="a0"/>
        <w:ind w:firstLine="0"/>
        <w:rPr>
          <w:rFonts w:hint="cs"/>
          <w:rtl/>
        </w:rPr>
      </w:pPr>
    </w:p>
    <w:p w14:paraId="0F889776" w14:textId="77777777" w:rsidR="00000000" w:rsidRDefault="0069655B">
      <w:pPr>
        <w:pStyle w:val="-"/>
        <w:rPr>
          <w:rtl/>
        </w:rPr>
      </w:pPr>
      <w:bookmarkStart w:id="307" w:name="FS000001061T25_02_2004_14_44_00C"/>
      <w:bookmarkEnd w:id="307"/>
      <w:r>
        <w:rPr>
          <w:rFonts w:hint="eastAsia"/>
          <w:rtl/>
        </w:rPr>
        <w:t>ג</w:t>
      </w:r>
      <w:r>
        <w:rPr>
          <w:rtl/>
        </w:rPr>
        <w:t>'מאל זחאלקה (בל"ד):</w:t>
      </w:r>
    </w:p>
    <w:p w14:paraId="0627546D" w14:textId="77777777" w:rsidR="00000000" w:rsidRDefault="0069655B">
      <w:pPr>
        <w:pStyle w:val="a0"/>
        <w:rPr>
          <w:rFonts w:hint="cs"/>
          <w:rtl/>
        </w:rPr>
      </w:pPr>
    </w:p>
    <w:p w14:paraId="2DDE82CF" w14:textId="77777777" w:rsidR="00000000" w:rsidRDefault="0069655B">
      <w:pPr>
        <w:pStyle w:val="a0"/>
        <w:rPr>
          <w:rFonts w:hint="cs"/>
          <w:rtl/>
        </w:rPr>
      </w:pPr>
      <w:r>
        <w:rPr>
          <w:rFonts w:hint="cs"/>
          <w:rtl/>
        </w:rPr>
        <w:t>לפגוע ב</w:t>
      </w:r>
      <w:r>
        <w:rPr>
          <w:rFonts w:hint="cs"/>
          <w:rtl/>
        </w:rPr>
        <w:t xml:space="preserve">מאות אלפי אנשים? אדוני היושב-ראש, זה משפט אחרון: בעניין הזה אנחנו רוצים להגיע להסדר. אנחנו מציעים להקפיא את כל צווי ההריסה ולפתוח במשא-ומתן רציני עם נציגי הציבור, עם גורמים מקצועיים, עם הנציגים של הממשלה, כדי למצוא הסדר בבעיה הזאת </w:t>
      </w:r>
      <w:r>
        <w:rPr>
          <w:rtl/>
        </w:rPr>
        <w:t>–</w:t>
      </w:r>
      <w:r>
        <w:rPr>
          <w:rFonts w:hint="cs"/>
          <w:rtl/>
        </w:rPr>
        <w:t xml:space="preserve"> לרבות, וזה העיקר, אשרור</w:t>
      </w:r>
      <w:r>
        <w:rPr>
          <w:rFonts w:hint="cs"/>
          <w:rtl/>
        </w:rPr>
        <w:t xml:space="preserve"> תוכניות מיתאר שיאפשרו לאזרח הערבי לבנות בצורה חוקית. הממשלה שמכריחה אותנו לבנות בנייה כזאת, היא העבריינית. </w:t>
      </w:r>
    </w:p>
    <w:p w14:paraId="4C4D154B" w14:textId="77777777" w:rsidR="00000000" w:rsidRDefault="0069655B">
      <w:pPr>
        <w:pStyle w:val="a0"/>
        <w:ind w:firstLine="0"/>
        <w:rPr>
          <w:rFonts w:hint="cs"/>
          <w:rtl/>
        </w:rPr>
      </w:pPr>
    </w:p>
    <w:p w14:paraId="4436ACC5" w14:textId="77777777" w:rsidR="00000000" w:rsidRDefault="0069655B">
      <w:pPr>
        <w:pStyle w:val="af0"/>
        <w:rPr>
          <w:rtl/>
        </w:rPr>
      </w:pPr>
      <w:r>
        <w:rPr>
          <w:rFonts w:hint="eastAsia"/>
          <w:rtl/>
        </w:rPr>
        <w:t>רוחמה</w:t>
      </w:r>
      <w:r>
        <w:rPr>
          <w:rtl/>
        </w:rPr>
        <w:t xml:space="preserve"> אברהם (הליכוד):</w:t>
      </w:r>
    </w:p>
    <w:p w14:paraId="008EE932" w14:textId="77777777" w:rsidR="00000000" w:rsidRDefault="0069655B">
      <w:pPr>
        <w:pStyle w:val="a0"/>
        <w:rPr>
          <w:rtl/>
        </w:rPr>
      </w:pPr>
    </w:p>
    <w:p w14:paraId="0594DEA9" w14:textId="77777777" w:rsidR="00000000" w:rsidRDefault="0069655B">
      <w:pPr>
        <w:pStyle w:val="a0"/>
        <w:rPr>
          <w:rFonts w:hint="cs"/>
          <w:rtl/>
        </w:rPr>
      </w:pPr>
      <w:r>
        <w:rPr>
          <w:rFonts w:hint="cs"/>
          <w:rtl/>
        </w:rPr>
        <w:t>אם הייתם תומכים - - -</w:t>
      </w:r>
    </w:p>
    <w:p w14:paraId="3B2EB56A" w14:textId="77777777" w:rsidR="00000000" w:rsidRDefault="0069655B">
      <w:pPr>
        <w:pStyle w:val="a0"/>
        <w:ind w:firstLine="0"/>
        <w:rPr>
          <w:rFonts w:hint="cs"/>
          <w:rtl/>
        </w:rPr>
      </w:pPr>
    </w:p>
    <w:p w14:paraId="09F27571" w14:textId="77777777" w:rsidR="00000000" w:rsidRDefault="0069655B">
      <w:pPr>
        <w:pStyle w:val="af1"/>
        <w:rPr>
          <w:rtl/>
        </w:rPr>
      </w:pPr>
      <w:r>
        <w:rPr>
          <w:rFonts w:hint="eastAsia"/>
          <w:rtl/>
        </w:rPr>
        <w:t>היו</w:t>
      </w:r>
      <w:r>
        <w:rPr>
          <w:rtl/>
        </w:rPr>
        <w:t>"ר נסים דהן:</w:t>
      </w:r>
    </w:p>
    <w:p w14:paraId="359020AE" w14:textId="77777777" w:rsidR="00000000" w:rsidRDefault="0069655B">
      <w:pPr>
        <w:pStyle w:val="a0"/>
        <w:rPr>
          <w:rFonts w:hint="cs"/>
          <w:rtl/>
        </w:rPr>
      </w:pPr>
    </w:p>
    <w:p w14:paraId="754288A0" w14:textId="77777777" w:rsidR="00000000" w:rsidRDefault="0069655B">
      <w:pPr>
        <w:pStyle w:val="a0"/>
        <w:rPr>
          <w:rFonts w:hint="cs"/>
          <w:rtl/>
        </w:rPr>
      </w:pPr>
      <w:r>
        <w:rPr>
          <w:rFonts w:hint="cs"/>
          <w:rtl/>
        </w:rPr>
        <w:t>הוא כבר סיים, הוא סיים, לא קוראים קריאת ביניים כשאדם מסיים. חבר הכנסת משה גפני, בבק</w:t>
      </w:r>
      <w:r>
        <w:rPr>
          <w:rFonts w:hint="cs"/>
          <w:rtl/>
        </w:rPr>
        <w:t xml:space="preserve">שה. </w:t>
      </w:r>
    </w:p>
    <w:p w14:paraId="14806507" w14:textId="77777777" w:rsidR="00000000" w:rsidRDefault="0069655B">
      <w:pPr>
        <w:pStyle w:val="a0"/>
        <w:ind w:firstLine="0"/>
        <w:rPr>
          <w:rFonts w:hint="cs"/>
          <w:rtl/>
        </w:rPr>
      </w:pPr>
    </w:p>
    <w:p w14:paraId="1CB07D9C" w14:textId="77777777" w:rsidR="00000000" w:rsidRDefault="0069655B">
      <w:pPr>
        <w:pStyle w:val="af0"/>
        <w:rPr>
          <w:rtl/>
        </w:rPr>
      </w:pPr>
      <w:r>
        <w:rPr>
          <w:rFonts w:hint="eastAsia"/>
          <w:rtl/>
        </w:rPr>
        <w:t>רוחמה</w:t>
      </w:r>
      <w:r>
        <w:rPr>
          <w:rtl/>
        </w:rPr>
        <w:t xml:space="preserve"> אברהם (הליכוד):</w:t>
      </w:r>
    </w:p>
    <w:p w14:paraId="39CF88C3" w14:textId="77777777" w:rsidR="00000000" w:rsidRDefault="0069655B">
      <w:pPr>
        <w:pStyle w:val="a0"/>
        <w:rPr>
          <w:rFonts w:hint="cs"/>
          <w:rtl/>
        </w:rPr>
      </w:pPr>
    </w:p>
    <w:p w14:paraId="69BE786E" w14:textId="77777777" w:rsidR="00000000" w:rsidRDefault="0069655B">
      <w:pPr>
        <w:pStyle w:val="a0"/>
        <w:rPr>
          <w:rFonts w:hint="cs"/>
          <w:rtl/>
        </w:rPr>
      </w:pPr>
      <w:r>
        <w:rPr>
          <w:rFonts w:hint="cs"/>
          <w:rtl/>
        </w:rPr>
        <w:t>אם הייתם תומכים בהצעה להקמת ועדת חקירה פרלמנטרית בנושא הזה, לא הייתם מגיעים למצב הזה, תאמין לי.</w:t>
      </w:r>
    </w:p>
    <w:p w14:paraId="4B1EFAC3" w14:textId="77777777" w:rsidR="00000000" w:rsidRDefault="0069655B">
      <w:pPr>
        <w:pStyle w:val="a0"/>
        <w:ind w:firstLine="0"/>
        <w:rPr>
          <w:rFonts w:hint="cs"/>
          <w:rtl/>
        </w:rPr>
      </w:pPr>
    </w:p>
    <w:p w14:paraId="7E86ECC5" w14:textId="77777777" w:rsidR="00000000" w:rsidRDefault="0069655B">
      <w:pPr>
        <w:pStyle w:val="af1"/>
        <w:rPr>
          <w:rtl/>
        </w:rPr>
      </w:pPr>
      <w:r>
        <w:rPr>
          <w:rtl/>
        </w:rPr>
        <w:t>היו"ר נסים דהן:</w:t>
      </w:r>
    </w:p>
    <w:p w14:paraId="19362AEB" w14:textId="77777777" w:rsidR="00000000" w:rsidRDefault="0069655B">
      <w:pPr>
        <w:pStyle w:val="a0"/>
        <w:rPr>
          <w:rtl/>
        </w:rPr>
      </w:pPr>
    </w:p>
    <w:p w14:paraId="4E193BD5" w14:textId="77777777" w:rsidR="00000000" w:rsidRDefault="0069655B">
      <w:pPr>
        <w:pStyle w:val="a0"/>
        <w:rPr>
          <w:rFonts w:hint="cs"/>
          <w:rtl/>
        </w:rPr>
      </w:pPr>
      <w:r>
        <w:rPr>
          <w:rFonts w:hint="cs"/>
          <w:rtl/>
        </w:rPr>
        <w:t xml:space="preserve">חבר הכנסת גפני בלבד. </w:t>
      </w:r>
    </w:p>
    <w:p w14:paraId="391938A4" w14:textId="77777777" w:rsidR="00000000" w:rsidRDefault="0069655B">
      <w:pPr>
        <w:pStyle w:val="a0"/>
        <w:ind w:firstLine="0"/>
        <w:rPr>
          <w:rFonts w:hint="cs"/>
          <w:rtl/>
        </w:rPr>
      </w:pPr>
    </w:p>
    <w:p w14:paraId="179EB263" w14:textId="77777777" w:rsidR="00000000" w:rsidRDefault="0069655B">
      <w:pPr>
        <w:pStyle w:val="af0"/>
        <w:rPr>
          <w:rtl/>
        </w:rPr>
      </w:pPr>
      <w:r>
        <w:rPr>
          <w:rFonts w:hint="eastAsia"/>
          <w:rtl/>
        </w:rPr>
        <w:t>ג</w:t>
      </w:r>
      <w:r>
        <w:rPr>
          <w:rtl/>
        </w:rPr>
        <w:t>'מאל זחאלקה (בל"ד):</w:t>
      </w:r>
    </w:p>
    <w:p w14:paraId="3E2E4C64" w14:textId="77777777" w:rsidR="00000000" w:rsidRDefault="0069655B">
      <w:pPr>
        <w:pStyle w:val="a0"/>
        <w:rPr>
          <w:rFonts w:hint="cs"/>
          <w:rtl/>
        </w:rPr>
      </w:pPr>
    </w:p>
    <w:p w14:paraId="11357CA9" w14:textId="77777777" w:rsidR="00000000" w:rsidRDefault="0069655B">
      <w:pPr>
        <w:pStyle w:val="a0"/>
        <w:rPr>
          <w:rFonts w:hint="cs"/>
          <w:rtl/>
        </w:rPr>
      </w:pPr>
      <w:r>
        <w:rPr>
          <w:rFonts w:hint="cs"/>
          <w:rtl/>
        </w:rPr>
        <w:t>את אוטומט, יש לך תשובה. את כל כך צפויה, שזה משעמם.</w:t>
      </w:r>
    </w:p>
    <w:p w14:paraId="4BFC1B30" w14:textId="77777777" w:rsidR="00000000" w:rsidRDefault="0069655B">
      <w:pPr>
        <w:pStyle w:val="a0"/>
        <w:ind w:firstLine="0"/>
        <w:rPr>
          <w:rFonts w:hint="cs"/>
          <w:rtl/>
        </w:rPr>
      </w:pPr>
    </w:p>
    <w:p w14:paraId="21ABD855" w14:textId="77777777" w:rsidR="00000000" w:rsidRDefault="0069655B">
      <w:pPr>
        <w:pStyle w:val="af0"/>
        <w:rPr>
          <w:rtl/>
        </w:rPr>
      </w:pPr>
      <w:r>
        <w:rPr>
          <w:rFonts w:hint="eastAsia"/>
          <w:rtl/>
        </w:rPr>
        <w:t>יצחק</w:t>
      </w:r>
      <w:r>
        <w:rPr>
          <w:rtl/>
        </w:rPr>
        <w:t xml:space="preserve"> הרצוג (העבו</w:t>
      </w:r>
      <w:r>
        <w:rPr>
          <w:rtl/>
        </w:rPr>
        <w:t>דה-מימד):</w:t>
      </w:r>
    </w:p>
    <w:p w14:paraId="5896EAD3" w14:textId="77777777" w:rsidR="00000000" w:rsidRDefault="0069655B">
      <w:pPr>
        <w:pStyle w:val="a0"/>
        <w:rPr>
          <w:rFonts w:hint="cs"/>
          <w:rtl/>
        </w:rPr>
      </w:pPr>
    </w:p>
    <w:p w14:paraId="30BB9877" w14:textId="77777777" w:rsidR="00000000" w:rsidRDefault="0069655B">
      <w:pPr>
        <w:pStyle w:val="a0"/>
        <w:rPr>
          <w:rFonts w:hint="cs"/>
          <w:rtl/>
        </w:rPr>
      </w:pPr>
      <w:r>
        <w:rPr>
          <w:rFonts w:hint="cs"/>
          <w:rtl/>
        </w:rPr>
        <w:t>אם תכירי את חבר הכנסת זחאלקה, תראי שהוא עלא כיפאכ.</w:t>
      </w:r>
    </w:p>
    <w:p w14:paraId="27D4D1B7" w14:textId="77777777" w:rsidR="00000000" w:rsidRDefault="0069655B">
      <w:pPr>
        <w:pStyle w:val="a0"/>
        <w:rPr>
          <w:rFonts w:hint="cs"/>
          <w:rtl/>
        </w:rPr>
      </w:pPr>
    </w:p>
    <w:p w14:paraId="2A7E3412" w14:textId="77777777" w:rsidR="00000000" w:rsidRDefault="0069655B">
      <w:pPr>
        <w:pStyle w:val="af0"/>
        <w:rPr>
          <w:rtl/>
        </w:rPr>
      </w:pPr>
      <w:r>
        <w:rPr>
          <w:rFonts w:hint="eastAsia"/>
          <w:rtl/>
        </w:rPr>
        <w:t>רוחמה</w:t>
      </w:r>
      <w:r>
        <w:rPr>
          <w:rtl/>
        </w:rPr>
        <w:t xml:space="preserve"> אברהם (הליכוד):</w:t>
      </w:r>
    </w:p>
    <w:p w14:paraId="46A0612B" w14:textId="77777777" w:rsidR="00000000" w:rsidRDefault="0069655B">
      <w:pPr>
        <w:pStyle w:val="a0"/>
        <w:rPr>
          <w:rFonts w:hint="cs"/>
          <w:rtl/>
        </w:rPr>
      </w:pPr>
    </w:p>
    <w:p w14:paraId="11BC852B" w14:textId="77777777" w:rsidR="00000000" w:rsidRDefault="0069655B">
      <w:pPr>
        <w:pStyle w:val="a0"/>
        <w:rPr>
          <w:rFonts w:hint="cs"/>
          <w:rtl/>
        </w:rPr>
      </w:pPr>
      <w:r>
        <w:rPr>
          <w:rFonts w:hint="cs"/>
          <w:rtl/>
        </w:rPr>
        <w:t>אם הוא היה מדבר בהיגיון, אם הוא לא היה מדבר כל הזמן בשם  - - -</w:t>
      </w:r>
    </w:p>
    <w:p w14:paraId="084D6E3C" w14:textId="77777777" w:rsidR="00000000" w:rsidRDefault="0069655B">
      <w:pPr>
        <w:pStyle w:val="a0"/>
        <w:rPr>
          <w:rFonts w:hint="cs"/>
          <w:rtl/>
        </w:rPr>
      </w:pPr>
    </w:p>
    <w:p w14:paraId="1D8A9C56" w14:textId="77777777" w:rsidR="00000000" w:rsidRDefault="0069655B">
      <w:pPr>
        <w:pStyle w:val="af0"/>
        <w:rPr>
          <w:rtl/>
        </w:rPr>
      </w:pPr>
      <w:r>
        <w:rPr>
          <w:rFonts w:hint="eastAsia"/>
          <w:rtl/>
        </w:rPr>
        <w:t>ג</w:t>
      </w:r>
      <w:r>
        <w:rPr>
          <w:rtl/>
        </w:rPr>
        <w:t>'מאל זחאלקה (בל"ד):</w:t>
      </w:r>
    </w:p>
    <w:p w14:paraId="699C4CFB" w14:textId="77777777" w:rsidR="00000000" w:rsidRDefault="0069655B">
      <w:pPr>
        <w:pStyle w:val="a0"/>
        <w:rPr>
          <w:rFonts w:hint="cs"/>
          <w:rtl/>
        </w:rPr>
      </w:pPr>
    </w:p>
    <w:p w14:paraId="2C422CCD" w14:textId="77777777" w:rsidR="00000000" w:rsidRDefault="0069655B">
      <w:pPr>
        <w:pStyle w:val="a0"/>
        <w:rPr>
          <w:rFonts w:hint="cs"/>
          <w:rtl/>
        </w:rPr>
      </w:pPr>
      <w:r>
        <w:rPr>
          <w:rFonts w:hint="cs"/>
          <w:rtl/>
        </w:rPr>
        <w:t>אמרתי משהו הגיוני לגמרי, יש לך תשובה?</w:t>
      </w:r>
    </w:p>
    <w:p w14:paraId="01BD725E" w14:textId="77777777" w:rsidR="00000000" w:rsidRDefault="0069655B">
      <w:pPr>
        <w:pStyle w:val="a0"/>
        <w:rPr>
          <w:rFonts w:hint="cs"/>
          <w:rtl/>
        </w:rPr>
      </w:pPr>
    </w:p>
    <w:p w14:paraId="5BD934F9" w14:textId="77777777" w:rsidR="00000000" w:rsidRDefault="0069655B">
      <w:pPr>
        <w:pStyle w:val="af0"/>
        <w:rPr>
          <w:rtl/>
        </w:rPr>
      </w:pPr>
      <w:r>
        <w:rPr>
          <w:rFonts w:hint="eastAsia"/>
          <w:rtl/>
        </w:rPr>
        <w:t>עסאם</w:t>
      </w:r>
      <w:r>
        <w:rPr>
          <w:rtl/>
        </w:rPr>
        <w:t xml:space="preserve"> מח'ול (חד"ש-תע"ל):</w:t>
      </w:r>
    </w:p>
    <w:p w14:paraId="36D21079" w14:textId="77777777" w:rsidR="00000000" w:rsidRDefault="0069655B">
      <w:pPr>
        <w:pStyle w:val="a0"/>
        <w:rPr>
          <w:rFonts w:hint="cs"/>
          <w:rtl/>
        </w:rPr>
      </w:pPr>
    </w:p>
    <w:p w14:paraId="33CEBE89" w14:textId="77777777" w:rsidR="00000000" w:rsidRDefault="0069655B">
      <w:pPr>
        <w:pStyle w:val="a0"/>
        <w:rPr>
          <w:rFonts w:hint="cs"/>
          <w:rtl/>
        </w:rPr>
      </w:pPr>
      <w:r>
        <w:rPr>
          <w:rFonts w:hint="cs"/>
          <w:rtl/>
        </w:rPr>
        <w:t xml:space="preserve">חברת הכנסת אברהם לא </w:t>
      </w:r>
      <w:r>
        <w:rPr>
          <w:rFonts w:hint="cs"/>
          <w:rtl/>
        </w:rPr>
        <w:t>מסכימה. לא חשוב.</w:t>
      </w:r>
    </w:p>
    <w:p w14:paraId="1D7059AD" w14:textId="77777777" w:rsidR="00000000" w:rsidRDefault="0069655B">
      <w:pPr>
        <w:pStyle w:val="a0"/>
        <w:ind w:firstLine="0"/>
        <w:rPr>
          <w:rFonts w:hint="cs"/>
          <w:rtl/>
        </w:rPr>
      </w:pPr>
    </w:p>
    <w:p w14:paraId="7A2CF565" w14:textId="77777777" w:rsidR="00000000" w:rsidRDefault="0069655B">
      <w:pPr>
        <w:pStyle w:val="a"/>
        <w:rPr>
          <w:rtl/>
        </w:rPr>
      </w:pPr>
      <w:bookmarkStart w:id="308" w:name="FS000000526T25_02_2004_14_47_08"/>
      <w:bookmarkStart w:id="309" w:name="_Toc69694952"/>
      <w:bookmarkEnd w:id="308"/>
      <w:r>
        <w:rPr>
          <w:rFonts w:hint="eastAsia"/>
          <w:rtl/>
        </w:rPr>
        <w:t>משה</w:t>
      </w:r>
      <w:r>
        <w:rPr>
          <w:rtl/>
        </w:rPr>
        <w:t xml:space="preserve"> גפני (יהדות התורה):</w:t>
      </w:r>
      <w:bookmarkEnd w:id="309"/>
    </w:p>
    <w:p w14:paraId="29CF22B2" w14:textId="77777777" w:rsidR="00000000" w:rsidRDefault="0069655B">
      <w:pPr>
        <w:pStyle w:val="a0"/>
        <w:rPr>
          <w:rFonts w:hint="cs"/>
          <w:rtl/>
        </w:rPr>
      </w:pPr>
    </w:p>
    <w:p w14:paraId="0A72DC03" w14:textId="77777777" w:rsidR="00000000" w:rsidRDefault="0069655B">
      <w:pPr>
        <w:pStyle w:val="a0"/>
        <w:rPr>
          <w:rFonts w:hint="cs"/>
          <w:rtl/>
        </w:rPr>
      </w:pPr>
      <w:r>
        <w:rPr>
          <w:rFonts w:hint="cs"/>
          <w:rtl/>
        </w:rPr>
        <w:t>אדוני היושב-ראש, רבותי חברי הכנסת - - -</w:t>
      </w:r>
    </w:p>
    <w:p w14:paraId="736F0E4B" w14:textId="77777777" w:rsidR="00000000" w:rsidRDefault="0069655B">
      <w:pPr>
        <w:pStyle w:val="a0"/>
        <w:rPr>
          <w:rFonts w:hint="cs"/>
          <w:rtl/>
        </w:rPr>
      </w:pPr>
      <w:r>
        <w:rPr>
          <w:rFonts w:hint="cs"/>
          <w:rtl/>
        </w:rPr>
        <w:t xml:space="preserve"> </w:t>
      </w:r>
    </w:p>
    <w:p w14:paraId="06843DB9" w14:textId="77777777" w:rsidR="00000000" w:rsidRDefault="0069655B">
      <w:pPr>
        <w:pStyle w:val="af0"/>
        <w:rPr>
          <w:rtl/>
        </w:rPr>
      </w:pPr>
      <w:r>
        <w:rPr>
          <w:rFonts w:hint="eastAsia"/>
          <w:rtl/>
        </w:rPr>
        <w:t>רוחמה</w:t>
      </w:r>
      <w:r>
        <w:rPr>
          <w:rtl/>
        </w:rPr>
        <w:t xml:space="preserve"> אברהם (הליכוד):</w:t>
      </w:r>
    </w:p>
    <w:p w14:paraId="1A409A08" w14:textId="77777777" w:rsidR="00000000" w:rsidRDefault="0069655B">
      <w:pPr>
        <w:pStyle w:val="a0"/>
        <w:rPr>
          <w:rFonts w:hint="cs"/>
          <w:rtl/>
        </w:rPr>
      </w:pPr>
    </w:p>
    <w:p w14:paraId="3B61E4BF" w14:textId="77777777" w:rsidR="00000000" w:rsidRDefault="0069655B">
      <w:pPr>
        <w:pStyle w:val="a0"/>
        <w:ind w:firstLine="720"/>
        <w:rPr>
          <w:rFonts w:hint="cs"/>
          <w:rtl/>
        </w:rPr>
      </w:pPr>
      <w:r>
        <w:rPr>
          <w:rFonts w:hint="cs"/>
          <w:rtl/>
        </w:rPr>
        <w:t xml:space="preserve">לא אמרתי שאני לא מסכימה, אמרתי שאם אתם הייתם קצת - - - לפני שבועיים להקים ועדת חקירה בנושא הזה, זה היה מסתיים. </w:t>
      </w:r>
    </w:p>
    <w:p w14:paraId="359143F0" w14:textId="77777777" w:rsidR="00000000" w:rsidRDefault="0069655B">
      <w:pPr>
        <w:pStyle w:val="a0"/>
        <w:rPr>
          <w:rFonts w:hint="cs"/>
          <w:rtl/>
        </w:rPr>
      </w:pPr>
    </w:p>
    <w:p w14:paraId="20E80BC8" w14:textId="77777777" w:rsidR="00000000" w:rsidRDefault="0069655B">
      <w:pPr>
        <w:pStyle w:val="af1"/>
        <w:rPr>
          <w:rtl/>
        </w:rPr>
      </w:pPr>
      <w:r>
        <w:rPr>
          <w:rFonts w:hint="eastAsia"/>
          <w:rtl/>
        </w:rPr>
        <w:t>היו</w:t>
      </w:r>
      <w:r>
        <w:rPr>
          <w:rtl/>
        </w:rPr>
        <w:t>"ר נסים דהן:</w:t>
      </w:r>
    </w:p>
    <w:p w14:paraId="0118B6FA" w14:textId="77777777" w:rsidR="00000000" w:rsidRDefault="0069655B">
      <w:pPr>
        <w:pStyle w:val="a0"/>
        <w:rPr>
          <w:rFonts w:hint="cs"/>
          <w:rtl/>
        </w:rPr>
      </w:pPr>
    </w:p>
    <w:p w14:paraId="2C303497" w14:textId="77777777" w:rsidR="00000000" w:rsidRDefault="0069655B">
      <w:pPr>
        <w:pStyle w:val="a0"/>
        <w:rPr>
          <w:rFonts w:hint="cs"/>
          <w:rtl/>
        </w:rPr>
      </w:pPr>
      <w:r>
        <w:rPr>
          <w:rFonts w:hint="cs"/>
          <w:rtl/>
        </w:rPr>
        <w:t xml:space="preserve">חברת הכנסת אברהם. </w:t>
      </w:r>
      <w:r>
        <w:rPr>
          <w:rFonts w:hint="cs"/>
          <w:rtl/>
        </w:rPr>
        <w:t xml:space="preserve">הדובר עומד על הדוכן ואת מפריעה לו. נא להפסיק את הדיונים  ביניכם. חברת הכנסת אברהם. </w:t>
      </w:r>
    </w:p>
    <w:p w14:paraId="505E5F4B" w14:textId="77777777" w:rsidR="00000000" w:rsidRDefault="0069655B">
      <w:pPr>
        <w:pStyle w:val="a0"/>
        <w:rPr>
          <w:rFonts w:hint="cs"/>
          <w:rtl/>
        </w:rPr>
      </w:pPr>
    </w:p>
    <w:p w14:paraId="4F7AAECD" w14:textId="77777777" w:rsidR="00000000" w:rsidRDefault="0069655B">
      <w:pPr>
        <w:pStyle w:val="af0"/>
        <w:rPr>
          <w:rtl/>
        </w:rPr>
      </w:pPr>
      <w:r>
        <w:rPr>
          <w:rFonts w:hint="eastAsia"/>
          <w:rtl/>
        </w:rPr>
        <w:t>ג</w:t>
      </w:r>
      <w:r>
        <w:rPr>
          <w:rtl/>
        </w:rPr>
        <w:t>'מאל זחאלקה (בל"ד):</w:t>
      </w:r>
    </w:p>
    <w:p w14:paraId="3090DBDF" w14:textId="77777777" w:rsidR="00000000" w:rsidRDefault="0069655B">
      <w:pPr>
        <w:pStyle w:val="a0"/>
        <w:rPr>
          <w:rFonts w:hint="cs"/>
          <w:rtl/>
        </w:rPr>
      </w:pPr>
    </w:p>
    <w:p w14:paraId="404FB4FB" w14:textId="77777777" w:rsidR="00000000" w:rsidRDefault="0069655B">
      <w:pPr>
        <w:pStyle w:val="a0"/>
        <w:rPr>
          <w:rFonts w:hint="cs"/>
          <w:rtl/>
        </w:rPr>
      </w:pPr>
      <w:r>
        <w:rPr>
          <w:rFonts w:hint="cs"/>
          <w:rtl/>
        </w:rPr>
        <w:t xml:space="preserve">את צריכה לעמוד לצדי. </w:t>
      </w:r>
    </w:p>
    <w:p w14:paraId="4CDED926" w14:textId="77777777" w:rsidR="00000000" w:rsidRDefault="0069655B">
      <w:pPr>
        <w:pStyle w:val="a0"/>
        <w:ind w:firstLine="0"/>
        <w:rPr>
          <w:rFonts w:hint="cs"/>
          <w:rtl/>
        </w:rPr>
      </w:pPr>
    </w:p>
    <w:p w14:paraId="1C3D6A16" w14:textId="77777777" w:rsidR="00000000" w:rsidRDefault="0069655B">
      <w:pPr>
        <w:pStyle w:val="af1"/>
        <w:rPr>
          <w:rtl/>
        </w:rPr>
      </w:pPr>
      <w:r>
        <w:rPr>
          <w:rtl/>
        </w:rPr>
        <w:t>היו"ר נסים דהן:</w:t>
      </w:r>
    </w:p>
    <w:p w14:paraId="7B1B9B51" w14:textId="77777777" w:rsidR="00000000" w:rsidRDefault="0069655B">
      <w:pPr>
        <w:pStyle w:val="a0"/>
        <w:rPr>
          <w:rtl/>
        </w:rPr>
      </w:pPr>
    </w:p>
    <w:p w14:paraId="6D225DA5" w14:textId="77777777" w:rsidR="00000000" w:rsidRDefault="0069655B">
      <w:pPr>
        <w:pStyle w:val="a0"/>
        <w:rPr>
          <w:rFonts w:hint="cs"/>
          <w:rtl/>
        </w:rPr>
      </w:pPr>
      <w:r>
        <w:rPr>
          <w:rFonts w:hint="cs"/>
          <w:rtl/>
        </w:rPr>
        <w:t xml:space="preserve">חבר הכנסת זחאלקה, הרגע ירדת מהדוכן. תודה רבה. רק חבר הכנסת גפני עכשיו ברשות דיבור. בבקשה, אדוני. </w:t>
      </w:r>
    </w:p>
    <w:p w14:paraId="5A6F8072" w14:textId="77777777" w:rsidR="00000000" w:rsidRDefault="0069655B">
      <w:pPr>
        <w:pStyle w:val="a0"/>
        <w:ind w:firstLine="0"/>
        <w:rPr>
          <w:rFonts w:hint="cs"/>
          <w:rtl/>
        </w:rPr>
      </w:pPr>
    </w:p>
    <w:p w14:paraId="029F78D9" w14:textId="77777777" w:rsidR="00000000" w:rsidRDefault="0069655B">
      <w:pPr>
        <w:pStyle w:val="-"/>
        <w:rPr>
          <w:rtl/>
        </w:rPr>
      </w:pPr>
      <w:bookmarkStart w:id="310" w:name="FS000000526T25_02_2004_14_49_00C"/>
      <w:bookmarkEnd w:id="310"/>
      <w:r>
        <w:rPr>
          <w:rtl/>
        </w:rPr>
        <w:t>משה גפני (</w:t>
      </w:r>
      <w:r>
        <w:rPr>
          <w:rtl/>
        </w:rPr>
        <w:t>יהדות התורה):</w:t>
      </w:r>
    </w:p>
    <w:p w14:paraId="3AEBD1BB" w14:textId="77777777" w:rsidR="00000000" w:rsidRDefault="0069655B">
      <w:pPr>
        <w:pStyle w:val="a0"/>
        <w:rPr>
          <w:rtl/>
        </w:rPr>
      </w:pPr>
    </w:p>
    <w:p w14:paraId="03D9D5EC" w14:textId="77777777" w:rsidR="00000000" w:rsidRDefault="0069655B">
      <w:pPr>
        <w:pStyle w:val="a0"/>
        <w:rPr>
          <w:rFonts w:hint="cs"/>
          <w:rtl/>
        </w:rPr>
      </w:pPr>
      <w:r>
        <w:rPr>
          <w:rFonts w:hint="cs"/>
          <w:rtl/>
        </w:rPr>
        <w:t>אדוני היושב-ראש, רבותי חברי הכנסת, הרב פרוש, אני מסכים עם כל מה שאמרת פה, וייצגת אותי בעניין הזה. רק היתה לך טעות, לא קראת את כל החוק: החוק שאתה מדבר עליו מבטל את ישיבות ההסדר, מבטל את חוק שירות לאומי. הוא מבטל הכול. רק שתדע, והמשמעות של הענ</w:t>
      </w:r>
      <w:r>
        <w:rPr>
          <w:rFonts w:hint="cs"/>
          <w:rtl/>
        </w:rPr>
        <w:t xml:space="preserve">יין ברורה, וכל מה שאמרת נכון, ואנחנו מצטרפים לדברים. </w:t>
      </w:r>
    </w:p>
    <w:p w14:paraId="56F060D3" w14:textId="77777777" w:rsidR="00000000" w:rsidRDefault="0069655B">
      <w:pPr>
        <w:pStyle w:val="a0"/>
        <w:rPr>
          <w:rFonts w:hint="cs"/>
          <w:rtl/>
        </w:rPr>
      </w:pPr>
    </w:p>
    <w:p w14:paraId="5EBF714B" w14:textId="77777777" w:rsidR="00000000" w:rsidRDefault="0069655B">
      <w:pPr>
        <w:pStyle w:val="a0"/>
        <w:rPr>
          <w:rFonts w:hint="cs"/>
          <w:rtl/>
        </w:rPr>
      </w:pPr>
      <w:r>
        <w:rPr>
          <w:rFonts w:hint="cs"/>
          <w:rtl/>
        </w:rPr>
        <w:t>אדוני היושב-ראש, שר האוצר עמד כאן ודיבר. אני לא בטוח שאנחנו מדברים על אותה מדינה, ממש לא בטוח. יכול להיות שכבר יש כאן שתי מדינות, אולי לשני עמים - עם של עשירים ועם של מעמד ביניים ושכבות חלשות כלכלית. פ</w:t>
      </w:r>
      <w:r>
        <w:rPr>
          <w:rFonts w:hint="cs"/>
          <w:rtl/>
        </w:rPr>
        <w:t xml:space="preserve">שוט לא להאמין. איך יכולים שר אוצר וממשלה </w:t>
      </w:r>
      <w:r>
        <w:rPr>
          <w:rtl/>
        </w:rPr>
        <w:t>–</w:t>
      </w:r>
      <w:r>
        <w:rPr>
          <w:rFonts w:hint="cs"/>
          <w:rtl/>
        </w:rPr>
        <w:t xml:space="preserve"> שר הרווחה עומד ומתהדר שלא קיצצו 24 מיליון ש"ח בתקציבו. איזה קיצוץ יש במשרד הרווחה, איזה קיצוץ יש במה שהוא מופקד עליו ישירות </w:t>
      </w:r>
      <w:r>
        <w:rPr>
          <w:rtl/>
        </w:rPr>
        <w:t>–</w:t>
      </w:r>
      <w:r>
        <w:rPr>
          <w:rFonts w:hint="cs"/>
          <w:rtl/>
        </w:rPr>
        <w:t xml:space="preserve"> בכל הנושא של ביטוח לאומי. במי זה פוגע, לא בשכבות החלשות? עכשיו באים ומתהדרים בזה שלא קי</w:t>
      </w:r>
      <w:r>
        <w:rPr>
          <w:rFonts w:hint="cs"/>
          <w:rtl/>
        </w:rPr>
        <w:t xml:space="preserve">צצו 24 מיליון. קוצצו מיליארדים ופגעו בשכבות החלשות. החברה מאבדת את חוסנה החברתי, את יכולתה להתקיים בכבוד </w:t>
      </w:r>
      <w:r>
        <w:rPr>
          <w:rtl/>
        </w:rPr>
        <w:t>–</w:t>
      </w:r>
      <w:r>
        <w:rPr>
          <w:rFonts w:hint="cs"/>
          <w:rtl/>
        </w:rPr>
        <w:t xml:space="preserve"> אין יכולת בכלל. </w:t>
      </w:r>
    </w:p>
    <w:p w14:paraId="716A20A3" w14:textId="77777777" w:rsidR="00000000" w:rsidRDefault="0069655B">
      <w:pPr>
        <w:pStyle w:val="a0"/>
        <w:rPr>
          <w:rFonts w:hint="cs"/>
          <w:rtl/>
        </w:rPr>
      </w:pPr>
    </w:p>
    <w:p w14:paraId="0F72F79E" w14:textId="77777777" w:rsidR="00000000" w:rsidRDefault="0069655B">
      <w:pPr>
        <w:pStyle w:val="a0"/>
        <w:rPr>
          <w:rFonts w:hint="cs"/>
          <w:rtl/>
        </w:rPr>
      </w:pPr>
      <w:r>
        <w:rPr>
          <w:rFonts w:hint="cs"/>
          <w:rtl/>
        </w:rPr>
        <w:t xml:space="preserve">אני מבקש, אדוני היושב-ראש, מכיוון שאין לי זמן רב, לא אחזור על הדברים שנאמרו כאן, אבל  אני רוצה להגיד לחברי הכנסת, שאולי לא יודעים: </w:t>
      </w:r>
      <w:r>
        <w:rPr>
          <w:rFonts w:hint="cs"/>
          <w:rtl/>
        </w:rPr>
        <w:t xml:space="preserve">קיצצו בתקציב הישיבות את הקיצוץ הכי קשה מבכל תקציב המדינה, אולי בהשראת שינוי. בסדר. קיצצו. שר האוצר הבטיח שיתקן. לא תיקן, בסדר. </w:t>
      </w:r>
    </w:p>
    <w:p w14:paraId="4892192D" w14:textId="77777777" w:rsidR="00000000" w:rsidRDefault="0069655B">
      <w:pPr>
        <w:pStyle w:val="a0"/>
        <w:ind w:firstLine="0"/>
        <w:rPr>
          <w:rFonts w:hint="cs"/>
          <w:rtl/>
        </w:rPr>
      </w:pPr>
    </w:p>
    <w:p w14:paraId="27DCB6B4" w14:textId="77777777" w:rsidR="00000000" w:rsidRDefault="0069655B">
      <w:pPr>
        <w:pStyle w:val="af0"/>
        <w:rPr>
          <w:rtl/>
        </w:rPr>
      </w:pPr>
      <w:r>
        <w:rPr>
          <w:rFonts w:hint="eastAsia"/>
          <w:rtl/>
        </w:rPr>
        <w:t>דניאל</w:t>
      </w:r>
      <w:r>
        <w:rPr>
          <w:rtl/>
        </w:rPr>
        <w:t xml:space="preserve"> בנלולו (הליכוד):</w:t>
      </w:r>
    </w:p>
    <w:p w14:paraId="5959EBAF" w14:textId="77777777" w:rsidR="00000000" w:rsidRDefault="0069655B">
      <w:pPr>
        <w:pStyle w:val="a0"/>
        <w:rPr>
          <w:rFonts w:hint="cs"/>
          <w:rtl/>
        </w:rPr>
      </w:pPr>
    </w:p>
    <w:p w14:paraId="69B37FAC" w14:textId="77777777" w:rsidR="00000000" w:rsidRDefault="0069655B">
      <w:pPr>
        <w:pStyle w:val="a0"/>
        <w:rPr>
          <w:rFonts w:hint="cs"/>
          <w:rtl/>
        </w:rPr>
      </w:pPr>
      <w:r>
        <w:rPr>
          <w:rFonts w:hint="cs"/>
          <w:rtl/>
        </w:rPr>
        <w:t>תיקן.</w:t>
      </w:r>
    </w:p>
    <w:p w14:paraId="2635E74A" w14:textId="77777777" w:rsidR="00000000" w:rsidRDefault="0069655B">
      <w:pPr>
        <w:pStyle w:val="a0"/>
        <w:rPr>
          <w:rFonts w:hint="cs"/>
          <w:rtl/>
        </w:rPr>
      </w:pPr>
    </w:p>
    <w:p w14:paraId="7CF6DABF" w14:textId="77777777" w:rsidR="00000000" w:rsidRDefault="0069655B">
      <w:pPr>
        <w:pStyle w:val="-"/>
        <w:rPr>
          <w:rtl/>
        </w:rPr>
      </w:pPr>
      <w:bookmarkStart w:id="311" w:name="FS000000526T25_02_2004_14_52_05C"/>
      <w:bookmarkEnd w:id="311"/>
      <w:r>
        <w:rPr>
          <w:rtl/>
        </w:rPr>
        <w:t>משה גפני (יהדות התורה):</w:t>
      </w:r>
    </w:p>
    <w:p w14:paraId="2532BB90" w14:textId="77777777" w:rsidR="00000000" w:rsidRDefault="0069655B">
      <w:pPr>
        <w:pStyle w:val="a0"/>
        <w:rPr>
          <w:rtl/>
        </w:rPr>
      </w:pPr>
    </w:p>
    <w:p w14:paraId="265245A0" w14:textId="77777777" w:rsidR="00000000" w:rsidRDefault="0069655B">
      <w:pPr>
        <w:pStyle w:val="a0"/>
        <w:rPr>
          <w:rFonts w:hint="cs"/>
          <w:rtl/>
        </w:rPr>
      </w:pPr>
      <w:r>
        <w:rPr>
          <w:rFonts w:hint="cs"/>
          <w:rtl/>
        </w:rPr>
        <w:t>לא תיקן, לא תיקן. תקציב הישיבות היה 1.023 מיליארד ש"ח, היום הוא עומד על</w:t>
      </w:r>
      <w:r>
        <w:rPr>
          <w:rFonts w:hint="cs"/>
          <w:rtl/>
        </w:rPr>
        <w:t xml:space="preserve"> 620 מיליון. זה המצב. תסתכל כמה קיצצו באוניברסיטאות. לא פגעו בשכר המרצים, בדיקאנים, במנהלי האוניברסיטאות, בכל ההטבות </w:t>
      </w:r>
      <w:r>
        <w:rPr>
          <w:rtl/>
        </w:rPr>
        <w:t>–</w:t>
      </w:r>
      <w:r>
        <w:rPr>
          <w:rFonts w:hint="cs"/>
          <w:rtl/>
        </w:rPr>
        <w:t xml:space="preserve"> לא פגעו בשום דבר. פה פגעו. אבל בסדר. את הכסף הזה, המקוצץ באופן החמור ביותר, לא העבירו עד לרגע זה. </w:t>
      </w:r>
    </w:p>
    <w:p w14:paraId="3D45DB73" w14:textId="77777777" w:rsidR="00000000" w:rsidRDefault="0069655B">
      <w:pPr>
        <w:pStyle w:val="a0"/>
        <w:rPr>
          <w:rFonts w:hint="cs"/>
          <w:rtl/>
        </w:rPr>
      </w:pPr>
    </w:p>
    <w:p w14:paraId="3C0099D4" w14:textId="77777777" w:rsidR="00000000" w:rsidRDefault="0069655B">
      <w:pPr>
        <w:pStyle w:val="a0"/>
        <w:rPr>
          <w:rFonts w:hint="cs"/>
          <w:rtl/>
        </w:rPr>
      </w:pPr>
      <w:r>
        <w:rPr>
          <w:rFonts w:hint="cs"/>
          <w:rtl/>
        </w:rPr>
        <w:t>אני פונה מכאן לציבור החרדי. אני לא יו</w:t>
      </w:r>
      <w:r>
        <w:rPr>
          <w:rFonts w:hint="cs"/>
          <w:rtl/>
        </w:rPr>
        <w:t xml:space="preserve">דע, שר האוצר הפך להיות היקיר שלהם. </w:t>
      </w:r>
    </w:p>
    <w:p w14:paraId="7E1A25B1" w14:textId="77777777" w:rsidR="00000000" w:rsidRDefault="0069655B">
      <w:pPr>
        <w:pStyle w:val="a0"/>
        <w:ind w:firstLine="0"/>
        <w:rPr>
          <w:rFonts w:hint="cs"/>
          <w:rtl/>
        </w:rPr>
      </w:pPr>
    </w:p>
    <w:p w14:paraId="4C24E2AC" w14:textId="77777777" w:rsidR="00000000" w:rsidRDefault="0069655B">
      <w:pPr>
        <w:pStyle w:val="af0"/>
        <w:rPr>
          <w:rtl/>
        </w:rPr>
      </w:pPr>
      <w:r>
        <w:rPr>
          <w:rFonts w:hint="eastAsia"/>
          <w:rtl/>
        </w:rPr>
        <w:t>יצחק</w:t>
      </w:r>
      <w:r>
        <w:rPr>
          <w:rtl/>
        </w:rPr>
        <w:t xml:space="preserve"> הרצוג (העבודה-מימד):</w:t>
      </w:r>
    </w:p>
    <w:p w14:paraId="3E18C590" w14:textId="77777777" w:rsidR="00000000" w:rsidRDefault="0069655B">
      <w:pPr>
        <w:pStyle w:val="a0"/>
        <w:rPr>
          <w:rFonts w:hint="cs"/>
          <w:rtl/>
        </w:rPr>
      </w:pPr>
    </w:p>
    <w:p w14:paraId="5760006D" w14:textId="77777777" w:rsidR="00000000" w:rsidRDefault="0069655B">
      <w:pPr>
        <w:pStyle w:val="a0"/>
        <w:rPr>
          <w:rFonts w:hint="cs"/>
          <w:rtl/>
        </w:rPr>
      </w:pPr>
      <w:r>
        <w:rPr>
          <w:rFonts w:hint="cs"/>
          <w:rtl/>
        </w:rPr>
        <w:t>בדיוק, נכון.</w:t>
      </w:r>
    </w:p>
    <w:p w14:paraId="18FD2AA5" w14:textId="77777777" w:rsidR="00000000" w:rsidRDefault="0069655B">
      <w:pPr>
        <w:pStyle w:val="a0"/>
        <w:ind w:firstLine="0"/>
        <w:rPr>
          <w:rFonts w:hint="cs"/>
          <w:rtl/>
        </w:rPr>
      </w:pPr>
    </w:p>
    <w:p w14:paraId="4359B5A3" w14:textId="77777777" w:rsidR="00000000" w:rsidRDefault="0069655B">
      <w:pPr>
        <w:pStyle w:val="-"/>
        <w:rPr>
          <w:rtl/>
        </w:rPr>
      </w:pPr>
      <w:bookmarkStart w:id="312" w:name="FS000000526T25_02_2004_14_53_54C"/>
      <w:bookmarkEnd w:id="312"/>
      <w:r>
        <w:rPr>
          <w:rtl/>
        </w:rPr>
        <w:t>משה גפני (יהדות התורה):</w:t>
      </w:r>
    </w:p>
    <w:p w14:paraId="639A02CF" w14:textId="77777777" w:rsidR="00000000" w:rsidRDefault="0069655B">
      <w:pPr>
        <w:pStyle w:val="a0"/>
        <w:rPr>
          <w:rtl/>
        </w:rPr>
      </w:pPr>
    </w:p>
    <w:p w14:paraId="266A9BD0" w14:textId="77777777" w:rsidR="00000000" w:rsidRDefault="0069655B">
      <w:pPr>
        <w:pStyle w:val="a0"/>
        <w:rPr>
          <w:rFonts w:hint="cs"/>
          <w:rtl/>
        </w:rPr>
      </w:pPr>
      <w:r>
        <w:rPr>
          <w:rFonts w:hint="cs"/>
          <w:rtl/>
        </w:rPr>
        <w:t>אני פונה לציבור החרדי להפסיק עם זה. מי שמרעיב אתכם זה שר האוצר, הוא שעומד שווה נפש מול התופעה הנוראה הזאת, שבמדינה יהודית נכון להיום שקל אחד לא עבר, לא ת</w:t>
      </w:r>
      <w:r>
        <w:rPr>
          <w:rFonts w:hint="cs"/>
          <w:rtl/>
        </w:rPr>
        <w:t xml:space="preserve">קציב מקוצץ. אני פונה לחברי, גם בישיבות ההסדר, גם בישיבות התיכוניות. אני פונה אליהם ואני אומר להם: מספיק עם זה. אני לא פונה למפד"ל. זה נכון, מה שנאמר כאן קודם, גם אם יחזירו את עזה, את חבל-עזה, את יהודה ושומרון, את רמת-הגולן - - </w:t>
      </w:r>
    </w:p>
    <w:p w14:paraId="62E84185" w14:textId="77777777" w:rsidR="00000000" w:rsidRDefault="0069655B">
      <w:pPr>
        <w:pStyle w:val="a0"/>
        <w:ind w:firstLine="0"/>
        <w:rPr>
          <w:rFonts w:hint="cs"/>
          <w:rtl/>
        </w:rPr>
      </w:pPr>
    </w:p>
    <w:p w14:paraId="032665AF" w14:textId="77777777" w:rsidR="00000000" w:rsidRDefault="0069655B">
      <w:pPr>
        <w:pStyle w:val="af0"/>
        <w:rPr>
          <w:rtl/>
        </w:rPr>
      </w:pPr>
      <w:r>
        <w:rPr>
          <w:rFonts w:hint="eastAsia"/>
          <w:rtl/>
        </w:rPr>
        <w:t>מאיר</w:t>
      </w:r>
      <w:r>
        <w:rPr>
          <w:rtl/>
        </w:rPr>
        <w:t xml:space="preserve"> פרוש (יהדות התורה):</w:t>
      </w:r>
    </w:p>
    <w:p w14:paraId="7317A04C" w14:textId="77777777" w:rsidR="00000000" w:rsidRDefault="0069655B">
      <w:pPr>
        <w:pStyle w:val="a0"/>
        <w:rPr>
          <w:rFonts w:hint="cs"/>
          <w:rtl/>
        </w:rPr>
      </w:pPr>
    </w:p>
    <w:p w14:paraId="6C6D6684" w14:textId="77777777" w:rsidR="00000000" w:rsidRDefault="0069655B">
      <w:pPr>
        <w:pStyle w:val="a0"/>
        <w:rPr>
          <w:rFonts w:hint="cs"/>
          <w:rtl/>
        </w:rPr>
      </w:pPr>
      <w:r>
        <w:rPr>
          <w:rFonts w:hint="cs"/>
          <w:rtl/>
        </w:rPr>
        <w:t>א</w:t>
      </w:r>
      <w:r>
        <w:rPr>
          <w:rFonts w:hint="cs"/>
          <w:rtl/>
        </w:rPr>
        <w:t>ת ירושלים, הוא אמר.</w:t>
      </w:r>
    </w:p>
    <w:p w14:paraId="3C02BDE1" w14:textId="77777777" w:rsidR="00000000" w:rsidRDefault="0069655B">
      <w:pPr>
        <w:pStyle w:val="a0"/>
        <w:ind w:firstLine="0"/>
        <w:rPr>
          <w:rFonts w:hint="cs"/>
          <w:rtl/>
        </w:rPr>
      </w:pPr>
    </w:p>
    <w:p w14:paraId="503B382E" w14:textId="77777777" w:rsidR="00000000" w:rsidRDefault="0069655B">
      <w:pPr>
        <w:pStyle w:val="-"/>
        <w:rPr>
          <w:rtl/>
        </w:rPr>
      </w:pPr>
      <w:bookmarkStart w:id="313" w:name="FS000000526T25_02_2004_14_55_16C"/>
      <w:bookmarkEnd w:id="313"/>
      <w:r>
        <w:rPr>
          <w:rtl/>
        </w:rPr>
        <w:t>משה גפני (יהדות התורה):</w:t>
      </w:r>
    </w:p>
    <w:p w14:paraId="0AE71594" w14:textId="77777777" w:rsidR="00000000" w:rsidRDefault="0069655B">
      <w:pPr>
        <w:pStyle w:val="a0"/>
        <w:rPr>
          <w:rtl/>
        </w:rPr>
      </w:pPr>
    </w:p>
    <w:p w14:paraId="5E339293" w14:textId="77777777" w:rsidR="00000000" w:rsidRDefault="0069655B">
      <w:pPr>
        <w:pStyle w:val="a0"/>
        <w:rPr>
          <w:rFonts w:hint="cs"/>
          <w:rtl/>
        </w:rPr>
      </w:pPr>
      <w:r>
        <w:rPr>
          <w:rFonts w:hint="cs"/>
          <w:rtl/>
        </w:rPr>
        <w:t xml:space="preserve">- - את ירושלים, את הכול </w:t>
      </w:r>
      <w:r>
        <w:rPr>
          <w:rtl/>
        </w:rPr>
        <w:t>–</w:t>
      </w:r>
      <w:r>
        <w:rPr>
          <w:rFonts w:hint="cs"/>
          <w:rtl/>
        </w:rPr>
        <w:t xml:space="preserve"> שרי המפד"ל יתנחלו בכיסאות שלהם. זאת ההתנחלות האידיאולוגית הכי גדולה של המפד"ל. </w:t>
      </w:r>
    </w:p>
    <w:p w14:paraId="7B8AFA00" w14:textId="77777777" w:rsidR="00000000" w:rsidRDefault="0069655B">
      <w:pPr>
        <w:pStyle w:val="a0"/>
        <w:ind w:firstLine="0"/>
        <w:rPr>
          <w:rFonts w:hint="cs"/>
          <w:rtl/>
        </w:rPr>
      </w:pPr>
    </w:p>
    <w:p w14:paraId="1DA5C1B8" w14:textId="77777777" w:rsidR="00000000" w:rsidRDefault="0069655B">
      <w:pPr>
        <w:pStyle w:val="af1"/>
        <w:rPr>
          <w:rtl/>
        </w:rPr>
      </w:pPr>
      <w:r>
        <w:rPr>
          <w:rFonts w:hint="eastAsia"/>
          <w:rtl/>
        </w:rPr>
        <w:t>היו</w:t>
      </w:r>
      <w:r>
        <w:rPr>
          <w:rtl/>
        </w:rPr>
        <w:t>"ר נסים דהן:</w:t>
      </w:r>
    </w:p>
    <w:p w14:paraId="7B058316" w14:textId="77777777" w:rsidR="00000000" w:rsidRDefault="0069655B">
      <w:pPr>
        <w:pStyle w:val="a0"/>
        <w:rPr>
          <w:rFonts w:hint="cs"/>
          <w:rtl/>
        </w:rPr>
      </w:pPr>
    </w:p>
    <w:p w14:paraId="1D82DBA1" w14:textId="77777777" w:rsidR="00000000" w:rsidRDefault="0069655B">
      <w:pPr>
        <w:pStyle w:val="a0"/>
        <w:rPr>
          <w:rFonts w:hint="cs"/>
          <w:rtl/>
        </w:rPr>
      </w:pPr>
      <w:r>
        <w:rPr>
          <w:rFonts w:hint="cs"/>
          <w:rtl/>
        </w:rPr>
        <w:t xml:space="preserve">נא לסיים. </w:t>
      </w:r>
    </w:p>
    <w:p w14:paraId="4030740C" w14:textId="77777777" w:rsidR="00000000" w:rsidRDefault="0069655B">
      <w:pPr>
        <w:pStyle w:val="a0"/>
        <w:ind w:firstLine="0"/>
        <w:rPr>
          <w:rFonts w:hint="cs"/>
          <w:rtl/>
        </w:rPr>
      </w:pPr>
    </w:p>
    <w:p w14:paraId="1DE0D1EB" w14:textId="77777777" w:rsidR="00000000" w:rsidRDefault="0069655B">
      <w:pPr>
        <w:pStyle w:val="-"/>
        <w:rPr>
          <w:rtl/>
        </w:rPr>
      </w:pPr>
      <w:bookmarkStart w:id="314" w:name="FS000000526T25_02_2004_14_55_43C"/>
      <w:bookmarkEnd w:id="314"/>
      <w:r>
        <w:rPr>
          <w:rFonts w:hint="eastAsia"/>
          <w:rtl/>
        </w:rPr>
        <w:t>משה</w:t>
      </w:r>
      <w:r>
        <w:rPr>
          <w:rtl/>
        </w:rPr>
        <w:t xml:space="preserve"> גפני (יהדות התורה):</w:t>
      </w:r>
    </w:p>
    <w:p w14:paraId="54E1EAE1" w14:textId="77777777" w:rsidR="00000000" w:rsidRDefault="0069655B">
      <w:pPr>
        <w:pStyle w:val="a0"/>
        <w:rPr>
          <w:rFonts w:hint="cs"/>
          <w:rtl/>
        </w:rPr>
      </w:pPr>
    </w:p>
    <w:p w14:paraId="79FC90A7" w14:textId="77777777" w:rsidR="00000000" w:rsidRDefault="0069655B">
      <w:pPr>
        <w:pStyle w:val="a0"/>
        <w:rPr>
          <w:rFonts w:hint="cs"/>
          <w:rtl/>
        </w:rPr>
      </w:pPr>
      <w:r>
        <w:rPr>
          <w:rFonts w:hint="cs"/>
          <w:rtl/>
        </w:rPr>
        <w:t>אבל אני פונה לחברי בישיבות ההסדר. מה אתם שותקים ל</w:t>
      </w:r>
      <w:r>
        <w:rPr>
          <w:rFonts w:hint="cs"/>
          <w:rtl/>
        </w:rPr>
        <w:t>שר האוצר? מה זה שהוא עומד שווה נפש מול המצוקה הבלתי-אפשרית הזאת? זאת מדינה יהודית, חבר הכנסת בנלולו?</w:t>
      </w:r>
    </w:p>
    <w:p w14:paraId="69464B7B" w14:textId="77777777" w:rsidR="00000000" w:rsidRDefault="0069655B">
      <w:pPr>
        <w:pStyle w:val="a0"/>
        <w:rPr>
          <w:rFonts w:hint="cs"/>
          <w:rtl/>
        </w:rPr>
      </w:pPr>
    </w:p>
    <w:p w14:paraId="48CA8E6A" w14:textId="77777777" w:rsidR="00000000" w:rsidRDefault="0069655B">
      <w:pPr>
        <w:pStyle w:val="af1"/>
        <w:rPr>
          <w:rtl/>
        </w:rPr>
      </w:pPr>
      <w:r>
        <w:rPr>
          <w:rtl/>
        </w:rPr>
        <w:t>היו"ר נסים דהן:</w:t>
      </w:r>
    </w:p>
    <w:p w14:paraId="1DC66575" w14:textId="77777777" w:rsidR="00000000" w:rsidRDefault="0069655B">
      <w:pPr>
        <w:pStyle w:val="a0"/>
        <w:rPr>
          <w:rtl/>
        </w:rPr>
      </w:pPr>
    </w:p>
    <w:p w14:paraId="5F2EF106" w14:textId="77777777" w:rsidR="00000000" w:rsidRDefault="0069655B">
      <w:pPr>
        <w:pStyle w:val="a0"/>
        <w:rPr>
          <w:rFonts w:hint="cs"/>
          <w:rtl/>
        </w:rPr>
      </w:pPr>
      <w:r>
        <w:rPr>
          <w:rFonts w:hint="cs"/>
          <w:rtl/>
        </w:rPr>
        <w:t xml:space="preserve">תודה רבה. חבר הכנסת גפני, רציתי להזכיר שהבמה לציבור החרדי היא לאו דווקא כאן. </w:t>
      </w:r>
    </w:p>
    <w:p w14:paraId="26E163E0" w14:textId="77777777" w:rsidR="00000000" w:rsidRDefault="0069655B">
      <w:pPr>
        <w:pStyle w:val="a0"/>
        <w:ind w:firstLine="0"/>
        <w:rPr>
          <w:rFonts w:hint="cs"/>
          <w:rtl/>
        </w:rPr>
      </w:pPr>
    </w:p>
    <w:p w14:paraId="2FC1430C" w14:textId="77777777" w:rsidR="00000000" w:rsidRDefault="0069655B">
      <w:pPr>
        <w:pStyle w:val="-"/>
        <w:rPr>
          <w:rtl/>
        </w:rPr>
      </w:pPr>
      <w:bookmarkStart w:id="315" w:name="FS000000526T25_02_2004_14_56_21C"/>
      <w:bookmarkEnd w:id="315"/>
      <w:r>
        <w:rPr>
          <w:rtl/>
        </w:rPr>
        <w:t>משה גפני (יהדות התורה):</w:t>
      </w:r>
    </w:p>
    <w:p w14:paraId="2435DF74" w14:textId="77777777" w:rsidR="00000000" w:rsidRDefault="0069655B">
      <w:pPr>
        <w:pStyle w:val="a0"/>
        <w:rPr>
          <w:rtl/>
        </w:rPr>
      </w:pPr>
    </w:p>
    <w:p w14:paraId="41CA328B" w14:textId="77777777" w:rsidR="00000000" w:rsidRDefault="0069655B">
      <w:pPr>
        <w:pStyle w:val="a0"/>
        <w:rPr>
          <w:rFonts w:hint="cs"/>
          <w:rtl/>
        </w:rPr>
      </w:pPr>
      <w:r>
        <w:rPr>
          <w:rFonts w:hint="cs"/>
          <w:rtl/>
        </w:rPr>
        <w:t xml:space="preserve">שישמעו את זה גם כאן. </w:t>
      </w:r>
    </w:p>
    <w:p w14:paraId="0501CA54" w14:textId="77777777" w:rsidR="00000000" w:rsidRDefault="0069655B">
      <w:pPr>
        <w:pStyle w:val="a0"/>
        <w:ind w:firstLine="0"/>
        <w:rPr>
          <w:rFonts w:hint="cs"/>
          <w:rtl/>
        </w:rPr>
      </w:pPr>
    </w:p>
    <w:p w14:paraId="30BBA519" w14:textId="77777777" w:rsidR="00000000" w:rsidRDefault="0069655B">
      <w:pPr>
        <w:pStyle w:val="af1"/>
        <w:rPr>
          <w:rtl/>
        </w:rPr>
      </w:pPr>
      <w:r>
        <w:rPr>
          <w:rFonts w:hint="eastAsia"/>
          <w:rtl/>
        </w:rPr>
        <w:t>היו</w:t>
      </w:r>
      <w:r>
        <w:rPr>
          <w:rtl/>
        </w:rPr>
        <w:t>"ר נסים</w:t>
      </w:r>
      <w:r>
        <w:rPr>
          <w:rtl/>
        </w:rPr>
        <w:t xml:space="preserve"> דהן:</w:t>
      </w:r>
    </w:p>
    <w:p w14:paraId="29B98CD8" w14:textId="77777777" w:rsidR="00000000" w:rsidRDefault="0069655B">
      <w:pPr>
        <w:pStyle w:val="a0"/>
        <w:rPr>
          <w:rFonts w:hint="cs"/>
          <w:rtl/>
        </w:rPr>
      </w:pPr>
    </w:p>
    <w:p w14:paraId="4E5D0F5D" w14:textId="77777777" w:rsidR="00000000" w:rsidRDefault="0069655B">
      <w:pPr>
        <w:pStyle w:val="a0"/>
        <w:rPr>
          <w:rFonts w:hint="cs"/>
          <w:rtl/>
        </w:rPr>
      </w:pPr>
      <w:r>
        <w:rPr>
          <w:rFonts w:hint="cs"/>
          <w:rtl/>
        </w:rPr>
        <w:t xml:space="preserve">תודה. חבר הכנסת יצחק הרצוג, בבקשה. </w:t>
      </w:r>
    </w:p>
    <w:p w14:paraId="632334E8" w14:textId="77777777" w:rsidR="00000000" w:rsidRDefault="0069655B">
      <w:pPr>
        <w:pStyle w:val="a0"/>
        <w:ind w:firstLine="0"/>
        <w:rPr>
          <w:rFonts w:hint="cs"/>
          <w:rtl/>
        </w:rPr>
      </w:pPr>
    </w:p>
    <w:p w14:paraId="58B1851E" w14:textId="77777777" w:rsidR="00000000" w:rsidRDefault="0069655B">
      <w:pPr>
        <w:pStyle w:val="af0"/>
        <w:rPr>
          <w:rtl/>
        </w:rPr>
      </w:pPr>
      <w:r>
        <w:rPr>
          <w:rFonts w:hint="eastAsia"/>
          <w:rtl/>
        </w:rPr>
        <w:t>מאיר</w:t>
      </w:r>
      <w:r>
        <w:rPr>
          <w:rtl/>
        </w:rPr>
        <w:t xml:space="preserve"> פרוש (יהדות התורה):</w:t>
      </w:r>
    </w:p>
    <w:p w14:paraId="2D4CABC3" w14:textId="77777777" w:rsidR="00000000" w:rsidRDefault="0069655B">
      <w:pPr>
        <w:pStyle w:val="a0"/>
        <w:rPr>
          <w:rFonts w:hint="cs"/>
          <w:rtl/>
        </w:rPr>
      </w:pPr>
    </w:p>
    <w:p w14:paraId="716625D6" w14:textId="77777777" w:rsidR="00000000" w:rsidRDefault="0069655B">
      <w:pPr>
        <w:pStyle w:val="a0"/>
        <w:rPr>
          <w:rFonts w:hint="cs"/>
          <w:rtl/>
        </w:rPr>
      </w:pPr>
      <w:r>
        <w:rPr>
          <w:rFonts w:hint="cs"/>
          <w:rtl/>
        </w:rPr>
        <w:t xml:space="preserve">שכמה חברי כנסת מסיעתו ידברו מכאן לחרדים, לא יזיק. </w:t>
      </w:r>
    </w:p>
    <w:p w14:paraId="76C68650" w14:textId="77777777" w:rsidR="00000000" w:rsidRDefault="0069655B">
      <w:pPr>
        <w:pStyle w:val="a0"/>
        <w:ind w:firstLine="0"/>
        <w:rPr>
          <w:rFonts w:hint="cs"/>
          <w:rtl/>
        </w:rPr>
      </w:pPr>
    </w:p>
    <w:p w14:paraId="391BA9C4" w14:textId="77777777" w:rsidR="00000000" w:rsidRDefault="0069655B">
      <w:pPr>
        <w:pStyle w:val="a"/>
        <w:rPr>
          <w:rtl/>
        </w:rPr>
      </w:pPr>
      <w:bookmarkStart w:id="316" w:name="FS000001044T25_02_2004_14_56_52"/>
      <w:bookmarkStart w:id="317" w:name="_Toc69694953"/>
      <w:bookmarkEnd w:id="316"/>
      <w:r>
        <w:rPr>
          <w:rFonts w:hint="eastAsia"/>
          <w:rtl/>
        </w:rPr>
        <w:t>יצחק</w:t>
      </w:r>
      <w:r>
        <w:rPr>
          <w:rtl/>
        </w:rPr>
        <w:t xml:space="preserve"> הרצוג (העבודה-מימד):</w:t>
      </w:r>
      <w:bookmarkEnd w:id="317"/>
    </w:p>
    <w:p w14:paraId="754CA409" w14:textId="77777777" w:rsidR="00000000" w:rsidRDefault="0069655B">
      <w:pPr>
        <w:pStyle w:val="a0"/>
        <w:rPr>
          <w:rFonts w:hint="cs"/>
          <w:rtl/>
        </w:rPr>
      </w:pPr>
    </w:p>
    <w:p w14:paraId="183DD353" w14:textId="77777777" w:rsidR="00000000" w:rsidRDefault="0069655B">
      <w:pPr>
        <w:pStyle w:val="a0"/>
        <w:rPr>
          <w:rFonts w:hint="cs"/>
          <w:rtl/>
        </w:rPr>
      </w:pPr>
      <w:r>
        <w:rPr>
          <w:rFonts w:hint="cs"/>
          <w:rtl/>
        </w:rPr>
        <w:t>אדוני היושב-ראש, חברי חברי הכנסת, יכולתי לפתח חלק מהנושאים שהעלו עמיתי, כמובן. אני בכל זאת רוצה להתייחס לצו</w:t>
      </w:r>
      <w:r>
        <w:rPr>
          <w:rFonts w:hint="cs"/>
          <w:rtl/>
        </w:rPr>
        <w:t xml:space="preserve">, כי הצו הזה הוא חלק מתוכנית. הצו כשלעצמו יש בו היגיון, וודאי שאנחנו תומכים בהפחתת מס ערך מוסף, אבל ביום שבבת-אחת הממשלה ביד אחת מקצצת 4 מיליארדי ש"ח, והקיצוץ הזה נוגע בבשר החי של השירותים הכי חשובים שהמדינה חייבת לתת לאזרחים - בריאות וסעד ושירותים לעולים </w:t>
      </w:r>
      <w:r>
        <w:rPr>
          <w:rtl/>
        </w:rPr>
        <w:t>–</w:t>
      </w:r>
      <w:r>
        <w:rPr>
          <w:rFonts w:hint="cs"/>
          <w:rtl/>
        </w:rPr>
        <w:t xml:space="preserve"> איפה העולים, איפה ההפגנות של העולים? איפה איווט ליברמן, איפה מפלגת העולים הידועה? היום קיצצו בתקציב משרד הקליטה </w:t>
      </w:r>
      <w:r>
        <w:rPr>
          <w:rtl/>
        </w:rPr>
        <w:t>–</w:t>
      </w:r>
      <w:r>
        <w:rPr>
          <w:rFonts w:hint="cs"/>
          <w:rtl/>
        </w:rPr>
        <w:t xml:space="preserve"> אתה שומע, אדוני שר הקליטה לשעבר? </w:t>
      </w:r>
      <w:r>
        <w:rPr>
          <w:rtl/>
        </w:rPr>
        <w:t>–</w:t>
      </w:r>
      <w:r>
        <w:rPr>
          <w:rFonts w:hint="cs"/>
          <w:rtl/>
        </w:rPr>
        <w:t xml:space="preserve"> בצורה הרסנית. ובה בעת אנחנו דנים בבוקר בהורדת מסי הקנייה על</w:t>
      </w:r>
      <w:r>
        <w:rPr>
          <w:rFonts w:hint="cs"/>
        </w:rPr>
        <w:t xml:space="preserve">DVD </w:t>
      </w:r>
      <w:r>
        <w:rPr>
          <w:rFonts w:hint="cs"/>
          <w:rtl/>
        </w:rPr>
        <w:t xml:space="preserve"> וציוד אלקטרוני. וזה לא יעזור לשר האוצר, ז</w:t>
      </w:r>
      <w:r>
        <w:rPr>
          <w:rFonts w:hint="cs"/>
          <w:rtl/>
        </w:rPr>
        <w:t xml:space="preserve">את אמירה ברורה: זה </w:t>
      </w:r>
      <w:r>
        <w:rPr>
          <w:rFonts w:hint="cs"/>
        </w:rPr>
        <w:t>DVD</w:t>
      </w:r>
      <w:r>
        <w:rPr>
          <w:rFonts w:hint="cs"/>
          <w:rtl/>
        </w:rPr>
        <w:t xml:space="preserve"> או חינוך, וזה </w:t>
      </w:r>
      <w:r>
        <w:rPr>
          <w:rFonts w:hint="cs"/>
        </w:rPr>
        <w:t>DVD</w:t>
      </w:r>
      <w:r>
        <w:rPr>
          <w:rFonts w:hint="cs"/>
          <w:rtl/>
        </w:rPr>
        <w:t xml:space="preserve"> או קליטה, וזה </w:t>
      </w:r>
      <w:r>
        <w:rPr>
          <w:rFonts w:hint="cs"/>
        </w:rPr>
        <w:t>DVD</w:t>
      </w:r>
      <w:r>
        <w:rPr>
          <w:rFonts w:hint="cs"/>
          <w:rtl/>
        </w:rPr>
        <w:t xml:space="preserve"> או בריאות. שר הבריאות, מה נשאר לו לעשות? תשדירי שירות. זה מה שנשאר לו. כבר אין לו כלום. </w:t>
      </w:r>
    </w:p>
    <w:p w14:paraId="16E0D9EB" w14:textId="77777777" w:rsidR="00000000" w:rsidRDefault="0069655B">
      <w:pPr>
        <w:pStyle w:val="a0"/>
        <w:ind w:firstLine="0"/>
        <w:rPr>
          <w:rFonts w:hint="cs"/>
          <w:rtl/>
        </w:rPr>
      </w:pPr>
    </w:p>
    <w:p w14:paraId="4B14B9C7" w14:textId="77777777" w:rsidR="00000000" w:rsidRDefault="0069655B">
      <w:pPr>
        <w:pStyle w:val="af0"/>
        <w:rPr>
          <w:rtl/>
        </w:rPr>
      </w:pPr>
      <w:r>
        <w:rPr>
          <w:rFonts w:hint="eastAsia"/>
          <w:rtl/>
        </w:rPr>
        <w:t>יצחק</w:t>
      </w:r>
      <w:r>
        <w:rPr>
          <w:rtl/>
        </w:rPr>
        <w:t xml:space="preserve"> כהן (ש"ס):</w:t>
      </w:r>
    </w:p>
    <w:p w14:paraId="7527E3FA" w14:textId="77777777" w:rsidR="00000000" w:rsidRDefault="0069655B">
      <w:pPr>
        <w:pStyle w:val="a0"/>
        <w:rPr>
          <w:rFonts w:hint="cs"/>
          <w:rtl/>
        </w:rPr>
      </w:pPr>
    </w:p>
    <w:p w14:paraId="1661E21D" w14:textId="77777777" w:rsidR="00000000" w:rsidRDefault="0069655B">
      <w:pPr>
        <w:pStyle w:val="a0"/>
        <w:rPr>
          <w:rFonts w:hint="cs"/>
          <w:rtl/>
        </w:rPr>
      </w:pPr>
      <w:r>
        <w:rPr>
          <w:rFonts w:hint="cs"/>
          <w:rtl/>
        </w:rPr>
        <w:t xml:space="preserve">אם אין </w:t>
      </w:r>
      <w:r>
        <w:rPr>
          <w:rFonts w:hint="cs"/>
        </w:rPr>
        <w:t>DVD</w:t>
      </w:r>
      <w:r>
        <w:rPr>
          <w:rFonts w:hint="cs"/>
          <w:rtl/>
        </w:rPr>
        <w:t>.</w:t>
      </w:r>
    </w:p>
    <w:p w14:paraId="442C226A" w14:textId="77777777" w:rsidR="00000000" w:rsidRDefault="0069655B">
      <w:pPr>
        <w:pStyle w:val="a0"/>
        <w:ind w:firstLine="0"/>
        <w:rPr>
          <w:rtl/>
        </w:rPr>
      </w:pPr>
    </w:p>
    <w:p w14:paraId="6C3118F8" w14:textId="77777777" w:rsidR="00000000" w:rsidRDefault="0069655B">
      <w:pPr>
        <w:pStyle w:val="-"/>
        <w:rPr>
          <w:rtl/>
        </w:rPr>
      </w:pPr>
      <w:bookmarkStart w:id="318" w:name="FS000001044T25_02_2004_14_59_40C"/>
      <w:bookmarkEnd w:id="318"/>
      <w:r>
        <w:rPr>
          <w:rtl/>
        </w:rPr>
        <w:t>יצחק הרצוג (העבודה-מימד):</w:t>
      </w:r>
    </w:p>
    <w:p w14:paraId="3297C17B" w14:textId="77777777" w:rsidR="00000000" w:rsidRDefault="0069655B">
      <w:pPr>
        <w:pStyle w:val="a0"/>
        <w:rPr>
          <w:rtl/>
        </w:rPr>
      </w:pPr>
    </w:p>
    <w:p w14:paraId="02E64801" w14:textId="77777777" w:rsidR="00000000" w:rsidRDefault="0069655B">
      <w:pPr>
        <w:pStyle w:val="a0"/>
        <w:rPr>
          <w:rFonts w:hint="cs"/>
          <w:rtl/>
        </w:rPr>
      </w:pPr>
      <w:r>
        <w:rPr>
          <w:rFonts w:hint="cs"/>
          <w:rtl/>
        </w:rPr>
        <w:t>אני רוצה לומר לאדוני, הטעות בקונספציה של הממשלה הי</w:t>
      </w:r>
      <w:r>
        <w:rPr>
          <w:rFonts w:hint="cs"/>
          <w:rtl/>
        </w:rPr>
        <w:t>א, שסל ההוצאות המשפחתי מבוסס על חינוך ובריאות; גם על מזון, אבל חינוך ובריאות הם מרכיבים מאוד יסודיים, וגם שירותים אחרים. את אלה מקצצים. ה-</w:t>
      </w:r>
      <w:r>
        <w:rPr>
          <w:rFonts w:hint="cs"/>
        </w:rPr>
        <w:t>DVD</w:t>
      </w:r>
      <w:r>
        <w:rPr>
          <w:rFonts w:hint="cs"/>
          <w:rtl/>
        </w:rPr>
        <w:t xml:space="preserve"> הוא לא בסל ההוצאות המשפחתי. מי שהולך לסבול, זה מעמד הביניים והשכבות החלשות.</w:t>
      </w:r>
    </w:p>
    <w:p w14:paraId="57650A4E" w14:textId="77777777" w:rsidR="00000000" w:rsidRDefault="0069655B">
      <w:pPr>
        <w:pStyle w:val="a0"/>
        <w:ind w:firstLine="0"/>
        <w:rPr>
          <w:rFonts w:hint="cs"/>
          <w:rtl/>
        </w:rPr>
      </w:pPr>
    </w:p>
    <w:p w14:paraId="5A49382A" w14:textId="77777777" w:rsidR="00000000" w:rsidRDefault="0069655B">
      <w:pPr>
        <w:pStyle w:val="af0"/>
        <w:rPr>
          <w:rtl/>
        </w:rPr>
      </w:pPr>
      <w:r>
        <w:rPr>
          <w:rFonts w:hint="eastAsia"/>
          <w:rtl/>
        </w:rPr>
        <w:t>צבי</w:t>
      </w:r>
      <w:r>
        <w:rPr>
          <w:rtl/>
        </w:rPr>
        <w:t xml:space="preserve"> הנדל (האיחוד הלאומי - ישראל ביתנו</w:t>
      </w:r>
      <w:r>
        <w:rPr>
          <w:rtl/>
        </w:rPr>
        <w:t>):</w:t>
      </w:r>
    </w:p>
    <w:p w14:paraId="45FC8E55" w14:textId="77777777" w:rsidR="00000000" w:rsidRDefault="0069655B">
      <w:pPr>
        <w:pStyle w:val="a0"/>
        <w:rPr>
          <w:rFonts w:hint="cs"/>
          <w:rtl/>
        </w:rPr>
      </w:pPr>
    </w:p>
    <w:p w14:paraId="04ED1C03" w14:textId="77777777" w:rsidR="00000000" w:rsidRDefault="0069655B">
      <w:pPr>
        <w:pStyle w:val="a0"/>
        <w:rPr>
          <w:rFonts w:hint="cs"/>
          <w:rtl/>
        </w:rPr>
      </w:pPr>
      <w:r>
        <w:rPr>
          <w:rFonts w:hint="cs"/>
          <w:rtl/>
        </w:rPr>
        <w:t xml:space="preserve">מה זה </w:t>
      </w:r>
      <w:r>
        <w:rPr>
          <w:rFonts w:hint="cs"/>
        </w:rPr>
        <w:t>DVD</w:t>
      </w:r>
      <w:r>
        <w:rPr>
          <w:rFonts w:hint="cs"/>
          <w:rtl/>
        </w:rPr>
        <w:t>?</w:t>
      </w:r>
    </w:p>
    <w:p w14:paraId="17585D5C" w14:textId="77777777" w:rsidR="00000000" w:rsidRDefault="0069655B">
      <w:pPr>
        <w:pStyle w:val="a0"/>
        <w:ind w:firstLine="0"/>
        <w:rPr>
          <w:rtl/>
        </w:rPr>
      </w:pPr>
    </w:p>
    <w:p w14:paraId="340243BA" w14:textId="77777777" w:rsidR="00000000" w:rsidRDefault="0069655B">
      <w:pPr>
        <w:pStyle w:val="-"/>
        <w:rPr>
          <w:rtl/>
        </w:rPr>
      </w:pPr>
      <w:bookmarkStart w:id="319" w:name="FS000001044T25_02_2004_15_00_35C"/>
      <w:bookmarkEnd w:id="319"/>
      <w:r>
        <w:rPr>
          <w:rtl/>
        </w:rPr>
        <w:t>יצחק הרצוג (העבודה-מימד):</w:t>
      </w:r>
    </w:p>
    <w:p w14:paraId="55ECFDFA" w14:textId="77777777" w:rsidR="00000000" w:rsidRDefault="0069655B">
      <w:pPr>
        <w:pStyle w:val="a0"/>
        <w:rPr>
          <w:rtl/>
        </w:rPr>
      </w:pPr>
    </w:p>
    <w:p w14:paraId="7FD83DA1" w14:textId="77777777" w:rsidR="00000000" w:rsidRDefault="0069655B">
      <w:pPr>
        <w:pStyle w:val="a0"/>
        <w:rPr>
          <w:rFonts w:hint="cs"/>
          <w:rtl/>
        </w:rPr>
      </w:pPr>
      <w:r>
        <w:rPr>
          <w:rFonts w:hint="cs"/>
          <w:rtl/>
        </w:rPr>
        <w:t xml:space="preserve">זה כמעט כמו </w:t>
      </w:r>
      <w:r>
        <w:t>do not disturb</w:t>
      </w:r>
      <w:r>
        <w:rPr>
          <w:rFonts w:hint="cs"/>
          <w:rtl/>
        </w:rPr>
        <w:t xml:space="preserve"> - אני סתם צוחק. </w:t>
      </w:r>
      <w:r>
        <w:rPr>
          <w:rFonts w:hint="cs"/>
        </w:rPr>
        <w:t>DVD</w:t>
      </w:r>
      <w:r>
        <w:rPr>
          <w:rFonts w:hint="cs"/>
          <w:rtl/>
        </w:rPr>
        <w:t xml:space="preserve"> זה מכשיר. סגן שרת החינוך מבקש הסבר. </w:t>
      </w:r>
    </w:p>
    <w:p w14:paraId="25C13337" w14:textId="77777777" w:rsidR="00000000" w:rsidRDefault="0069655B">
      <w:pPr>
        <w:pStyle w:val="a0"/>
        <w:ind w:firstLine="0"/>
        <w:rPr>
          <w:rFonts w:hint="cs"/>
          <w:rtl/>
        </w:rPr>
      </w:pPr>
    </w:p>
    <w:p w14:paraId="7FD683D7" w14:textId="77777777" w:rsidR="00000000" w:rsidRDefault="0069655B">
      <w:pPr>
        <w:pStyle w:val="af0"/>
        <w:rPr>
          <w:rtl/>
        </w:rPr>
      </w:pPr>
      <w:r>
        <w:rPr>
          <w:rFonts w:hint="eastAsia"/>
          <w:rtl/>
        </w:rPr>
        <w:t>מאיר</w:t>
      </w:r>
      <w:r>
        <w:rPr>
          <w:rtl/>
        </w:rPr>
        <w:t xml:space="preserve"> פרוש (יהדות התורה):</w:t>
      </w:r>
    </w:p>
    <w:p w14:paraId="638CDE84" w14:textId="77777777" w:rsidR="00000000" w:rsidRDefault="0069655B">
      <w:pPr>
        <w:pStyle w:val="a0"/>
        <w:rPr>
          <w:rFonts w:hint="cs"/>
          <w:rtl/>
        </w:rPr>
      </w:pPr>
    </w:p>
    <w:p w14:paraId="2E416145" w14:textId="77777777" w:rsidR="00000000" w:rsidRDefault="0069655B">
      <w:pPr>
        <w:pStyle w:val="a0"/>
        <w:rPr>
          <w:rtl/>
        </w:rPr>
      </w:pPr>
      <w:r>
        <w:rPr>
          <w:rFonts w:hint="cs"/>
          <w:rtl/>
        </w:rPr>
        <w:t xml:space="preserve">איך הם יקנו </w:t>
      </w:r>
      <w:r>
        <w:rPr>
          <w:rFonts w:hint="cs"/>
        </w:rPr>
        <w:t>DVD</w:t>
      </w:r>
      <w:r>
        <w:rPr>
          <w:rFonts w:hint="cs"/>
          <w:rtl/>
        </w:rPr>
        <w:t xml:space="preserve">? אין להם כסף ללחם וחלב, יקנו </w:t>
      </w:r>
      <w:r>
        <w:rPr>
          <w:rFonts w:hint="cs"/>
        </w:rPr>
        <w:t>DVD</w:t>
      </w:r>
      <w:r>
        <w:rPr>
          <w:rFonts w:hint="cs"/>
          <w:rtl/>
        </w:rPr>
        <w:t>?</w:t>
      </w:r>
    </w:p>
    <w:p w14:paraId="1D3D5C73" w14:textId="77777777" w:rsidR="00000000" w:rsidRDefault="0069655B">
      <w:pPr>
        <w:pStyle w:val="a0"/>
        <w:ind w:firstLine="0"/>
        <w:rPr>
          <w:rFonts w:hint="cs"/>
          <w:rtl/>
        </w:rPr>
      </w:pPr>
    </w:p>
    <w:p w14:paraId="56106D16" w14:textId="77777777" w:rsidR="00000000" w:rsidRDefault="0069655B">
      <w:pPr>
        <w:pStyle w:val="-"/>
        <w:rPr>
          <w:rtl/>
        </w:rPr>
      </w:pPr>
      <w:bookmarkStart w:id="320" w:name="FS000001044T25_02_2004_15_01_28C"/>
      <w:bookmarkEnd w:id="320"/>
      <w:r>
        <w:rPr>
          <w:rtl/>
        </w:rPr>
        <w:t>יצחק הרצוג (העבודה-מימד):</w:t>
      </w:r>
    </w:p>
    <w:p w14:paraId="4F35BF81" w14:textId="77777777" w:rsidR="00000000" w:rsidRDefault="0069655B">
      <w:pPr>
        <w:pStyle w:val="a0"/>
        <w:rPr>
          <w:rtl/>
        </w:rPr>
      </w:pPr>
    </w:p>
    <w:p w14:paraId="5C00A1E3" w14:textId="77777777" w:rsidR="00000000" w:rsidRDefault="0069655B">
      <w:pPr>
        <w:pStyle w:val="a0"/>
        <w:rPr>
          <w:rFonts w:hint="cs"/>
          <w:rtl/>
        </w:rPr>
      </w:pPr>
      <w:r>
        <w:rPr>
          <w:rFonts w:hint="cs"/>
          <w:rtl/>
        </w:rPr>
        <w:t>אבל אני רוצה לומר לך, אד</w:t>
      </w:r>
      <w:r>
        <w:rPr>
          <w:rFonts w:hint="cs"/>
          <w:rtl/>
        </w:rPr>
        <w:t>וני היושב-ראש, שהבעיה הגדולה היא בקונספציה הכוללת: הממשלה הזאת פותחת פערים. באותו זמן שהיא העלתה את המע"מ, באותה החלטת ממשלה, היא  קיצצה 4% בגמלאות של הגמלאים, והתחייבה להחזיר להם כסף שחסכו כל החיים ועבדו למענו. במקום זאת היא מורידה את המע"מ, אבל לא מחזירה</w:t>
      </w:r>
      <w:r>
        <w:rPr>
          <w:rFonts w:hint="cs"/>
          <w:rtl/>
        </w:rPr>
        <w:t xml:space="preserve"> לגמלאים את ה-4%, שמגיעים להם. </w:t>
      </w:r>
    </w:p>
    <w:p w14:paraId="1F4F5C21" w14:textId="77777777" w:rsidR="00000000" w:rsidRDefault="0069655B">
      <w:pPr>
        <w:pStyle w:val="a0"/>
        <w:rPr>
          <w:rFonts w:hint="cs"/>
          <w:rtl/>
        </w:rPr>
      </w:pPr>
    </w:p>
    <w:p w14:paraId="428E2F96" w14:textId="77777777" w:rsidR="00000000" w:rsidRDefault="0069655B">
      <w:pPr>
        <w:pStyle w:val="a0"/>
        <w:rPr>
          <w:rFonts w:hint="cs"/>
          <w:rtl/>
        </w:rPr>
      </w:pPr>
      <w:r>
        <w:rPr>
          <w:rFonts w:hint="cs"/>
          <w:rtl/>
        </w:rPr>
        <w:t>וזאת הבעיה. יש פה עיוות מהותי מאוד בקונספציה של הממשלה ובתוכנית הכלכלית שלה. אני אומר לכם, שלא זו בלבד שזה לא מביא צמיחה, זה מביא לפתיחת פערים דרמטית, לכך שהממשלה תצטרך לשאת על גבה עוד מאות אלפי אזרחים, כי הם פשוט יקרסו באח</w:t>
      </w:r>
      <w:r>
        <w:rPr>
          <w:rFonts w:hint="cs"/>
          <w:rtl/>
        </w:rPr>
        <w:t xml:space="preserve">ת. תודה רבה. </w:t>
      </w:r>
    </w:p>
    <w:p w14:paraId="63C45FE9" w14:textId="77777777" w:rsidR="00000000" w:rsidRDefault="0069655B">
      <w:pPr>
        <w:pStyle w:val="a0"/>
        <w:rPr>
          <w:rFonts w:hint="cs"/>
          <w:rtl/>
        </w:rPr>
      </w:pPr>
    </w:p>
    <w:p w14:paraId="7FA0665A" w14:textId="77777777" w:rsidR="00000000" w:rsidRDefault="0069655B">
      <w:pPr>
        <w:pStyle w:val="af0"/>
        <w:rPr>
          <w:rtl/>
        </w:rPr>
      </w:pPr>
      <w:r>
        <w:rPr>
          <w:rFonts w:hint="eastAsia"/>
          <w:rtl/>
        </w:rPr>
        <w:t>צבי</w:t>
      </w:r>
      <w:r>
        <w:rPr>
          <w:rtl/>
        </w:rPr>
        <w:t xml:space="preserve"> הנדל (האיחוד הלאומי - ישראל ביתנו):</w:t>
      </w:r>
    </w:p>
    <w:p w14:paraId="47837C70" w14:textId="77777777" w:rsidR="00000000" w:rsidRDefault="0069655B">
      <w:pPr>
        <w:pStyle w:val="a0"/>
        <w:rPr>
          <w:rFonts w:hint="cs"/>
          <w:rtl/>
        </w:rPr>
      </w:pPr>
    </w:p>
    <w:p w14:paraId="1A49A457" w14:textId="77777777" w:rsidR="00000000" w:rsidRDefault="0069655B">
      <w:pPr>
        <w:pStyle w:val="a0"/>
        <w:rPr>
          <w:rFonts w:hint="cs"/>
          <w:rtl/>
        </w:rPr>
      </w:pPr>
      <w:r>
        <w:rPr>
          <w:rFonts w:hint="cs"/>
          <w:rtl/>
        </w:rPr>
        <w:t xml:space="preserve">ולכן אתה תצביע נגד? </w:t>
      </w:r>
    </w:p>
    <w:p w14:paraId="1632544E" w14:textId="77777777" w:rsidR="00000000" w:rsidRDefault="0069655B">
      <w:pPr>
        <w:pStyle w:val="af1"/>
        <w:rPr>
          <w:rtl/>
        </w:rPr>
      </w:pPr>
      <w:r>
        <w:rPr>
          <w:rtl/>
        </w:rPr>
        <w:br/>
        <w:t>היו"ר נסים דהן:</w:t>
      </w:r>
    </w:p>
    <w:p w14:paraId="23D8FEBE" w14:textId="77777777" w:rsidR="00000000" w:rsidRDefault="0069655B">
      <w:pPr>
        <w:pStyle w:val="a0"/>
        <w:rPr>
          <w:rtl/>
        </w:rPr>
      </w:pPr>
    </w:p>
    <w:p w14:paraId="56B180A9" w14:textId="77777777" w:rsidR="00000000" w:rsidRDefault="0069655B">
      <w:pPr>
        <w:pStyle w:val="a0"/>
        <w:rPr>
          <w:rFonts w:hint="cs"/>
          <w:rtl/>
        </w:rPr>
      </w:pPr>
      <w:r>
        <w:rPr>
          <w:rFonts w:hint="cs"/>
          <w:rtl/>
        </w:rPr>
        <w:t xml:space="preserve">חבר הכנסת יורי שטרן. </w:t>
      </w:r>
    </w:p>
    <w:p w14:paraId="72A1B1BA" w14:textId="77777777" w:rsidR="00000000" w:rsidRDefault="0069655B">
      <w:pPr>
        <w:pStyle w:val="af0"/>
        <w:rPr>
          <w:rtl/>
        </w:rPr>
      </w:pPr>
      <w:r>
        <w:rPr>
          <w:rtl/>
        </w:rPr>
        <w:br/>
        <w:t>משה גפני (יהדות התורה):</w:t>
      </w:r>
    </w:p>
    <w:p w14:paraId="402C20B6" w14:textId="77777777" w:rsidR="00000000" w:rsidRDefault="0069655B">
      <w:pPr>
        <w:pStyle w:val="a0"/>
        <w:rPr>
          <w:rtl/>
        </w:rPr>
      </w:pPr>
    </w:p>
    <w:p w14:paraId="77EFAE92" w14:textId="77777777" w:rsidR="00000000" w:rsidRDefault="0069655B">
      <w:pPr>
        <w:pStyle w:val="a0"/>
        <w:rPr>
          <w:rFonts w:hint="cs"/>
          <w:rtl/>
        </w:rPr>
      </w:pPr>
      <w:r>
        <w:rPr>
          <w:rFonts w:hint="cs"/>
          <w:rtl/>
        </w:rPr>
        <w:t xml:space="preserve">אדוני היושב-ראש, אני שכחתי לדבר על העלאת מחיר הלחם. </w:t>
      </w:r>
    </w:p>
    <w:p w14:paraId="410909AE" w14:textId="77777777" w:rsidR="00000000" w:rsidRDefault="0069655B">
      <w:pPr>
        <w:pStyle w:val="af1"/>
        <w:rPr>
          <w:rtl/>
        </w:rPr>
      </w:pPr>
      <w:r>
        <w:rPr>
          <w:rtl/>
        </w:rPr>
        <w:br/>
        <w:t>היו"ר נסים דהן:</w:t>
      </w:r>
    </w:p>
    <w:p w14:paraId="12C52EC2" w14:textId="77777777" w:rsidR="00000000" w:rsidRDefault="0069655B">
      <w:pPr>
        <w:pStyle w:val="a0"/>
        <w:rPr>
          <w:rtl/>
        </w:rPr>
      </w:pPr>
    </w:p>
    <w:p w14:paraId="319F7416" w14:textId="77777777" w:rsidR="00000000" w:rsidRDefault="0069655B">
      <w:pPr>
        <w:pStyle w:val="a0"/>
        <w:rPr>
          <w:rFonts w:hint="cs"/>
          <w:rtl/>
        </w:rPr>
      </w:pPr>
      <w:r>
        <w:rPr>
          <w:rFonts w:hint="cs"/>
          <w:rtl/>
        </w:rPr>
        <w:t xml:space="preserve">אני אתן לך הזדמנות, חבר הכנסת גפני. </w:t>
      </w:r>
    </w:p>
    <w:p w14:paraId="4D353EE4" w14:textId="77777777" w:rsidR="00000000" w:rsidRDefault="0069655B">
      <w:pPr>
        <w:pStyle w:val="af0"/>
        <w:rPr>
          <w:rtl/>
        </w:rPr>
      </w:pPr>
      <w:r>
        <w:rPr>
          <w:rtl/>
        </w:rPr>
        <w:br/>
        <w:t>מאיר</w:t>
      </w:r>
      <w:r>
        <w:rPr>
          <w:rtl/>
        </w:rPr>
        <w:t xml:space="preserve"> פרוש (יהדות התורה):</w:t>
      </w:r>
    </w:p>
    <w:p w14:paraId="0EBA94F0" w14:textId="77777777" w:rsidR="00000000" w:rsidRDefault="0069655B">
      <w:pPr>
        <w:pStyle w:val="a0"/>
        <w:rPr>
          <w:rtl/>
        </w:rPr>
      </w:pPr>
    </w:p>
    <w:p w14:paraId="26F06214" w14:textId="77777777" w:rsidR="00000000" w:rsidRDefault="0069655B">
      <w:pPr>
        <w:pStyle w:val="a0"/>
        <w:rPr>
          <w:rFonts w:hint="cs"/>
          <w:rtl/>
        </w:rPr>
      </w:pPr>
      <w:r>
        <w:rPr>
          <w:rFonts w:hint="cs"/>
          <w:rtl/>
        </w:rPr>
        <w:t xml:space="preserve">בדקה של הרצוג. מי אחרי יורי שטרן? </w:t>
      </w:r>
    </w:p>
    <w:p w14:paraId="6EEF5727" w14:textId="77777777" w:rsidR="00000000" w:rsidRDefault="0069655B">
      <w:pPr>
        <w:pStyle w:val="af1"/>
        <w:rPr>
          <w:rtl/>
        </w:rPr>
      </w:pPr>
      <w:r>
        <w:rPr>
          <w:rtl/>
        </w:rPr>
        <w:br/>
        <w:t>היו"ר נסים דהן:</w:t>
      </w:r>
    </w:p>
    <w:p w14:paraId="6EEF74B7" w14:textId="77777777" w:rsidR="00000000" w:rsidRDefault="0069655B">
      <w:pPr>
        <w:pStyle w:val="a0"/>
        <w:rPr>
          <w:rtl/>
        </w:rPr>
      </w:pPr>
    </w:p>
    <w:p w14:paraId="735D92EE" w14:textId="77777777" w:rsidR="00000000" w:rsidRDefault="0069655B">
      <w:pPr>
        <w:pStyle w:val="a0"/>
        <w:rPr>
          <w:rFonts w:hint="cs"/>
          <w:rtl/>
        </w:rPr>
      </w:pPr>
      <w:r>
        <w:rPr>
          <w:rFonts w:hint="cs"/>
          <w:rtl/>
        </w:rPr>
        <w:t xml:space="preserve">חבר הכנסת טלב אלסאנע - אחרון הדוברים. </w:t>
      </w:r>
    </w:p>
    <w:p w14:paraId="67DA9770" w14:textId="77777777" w:rsidR="00000000" w:rsidRDefault="0069655B">
      <w:pPr>
        <w:pStyle w:val="a"/>
        <w:rPr>
          <w:rtl/>
        </w:rPr>
      </w:pPr>
      <w:r>
        <w:rPr>
          <w:rtl/>
        </w:rPr>
        <w:br/>
      </w:r>
      <w:bookmarkStart w:id="321" w:name="FS000000430T25_02_2004_14_52_27"/>
      <w:bookmarkStart w:id="322" w:name="_Toc69694954"/>
      <w:bookmarkEnd w:id="321"/>
      <w:r>
        <w:rPr>
          <w:rtl/>
        </w:rPr>
        <w:t>יורי שטרן (האיחוד הלאומי - ישראל ביתנו):</w:t>
      </w:r>
      <w:bookmarkEnd w:id="322"/>
    </w:p>
    <w:p w14:paraId="47F0A1F1" w14:textId="77777777" w:rsidR="00000000" w:rsidRDefault="0069655B">
      <w:pPr>
        <w:pStyle w:val="a0"/>
        <w:rPr>
          <w:rtl/>
        </w:rPr>
      </w:pPr>
    </w:p>
    <w:p w14:paraId="758176DC" w14:textId="77777777" w:rsidR="00000000" w:rsidRDefault="0069655B">
      <w:pPr>
        <w:pStyle w:val="a0"/>
        <w:rPr>
          <w:rFonts w:hint="cs"/>
          <w:rtl/>
        </w:rPr>
      </w:pPr>
      <w:r>
        <w:rPr>
          <w:rFonts w:hint="cs"/>
          <w:rtl/>
        </w:rPr>
        <w:t>כבוד היושב-ראש, כבוד השר בני אלון, חברי, הממשלה קובעת איזה קו במדיניות הכלכלית, שהוא בגדול הקו הנכו</w:t>
      </w:r>
      <w:r>
        <w:rPr>
          <w:rFonts w:hint="cs"/>
          <w:rtl/>
        </w:rPr>
        <w:t>ן. ואפרופו, דיבר לפני חבר הכנסת הרצוג על הורדת מחירים של מכשירי חשמל כתוצאה מהורדת המכס, והוא מעמיד את זה כנגד סכומים שחסרים בתקציבי הרווחה. אני חייב להגיד לו שבחישוב הכלכלי, בדרך כלל הורדות מכסים כאלה והורדות המסים מביאות לתוספת גביית המסים על-ידי הממשלה,</w:t>
      </w:r>
      <w:r>
        <w:rPr>
          <w:rFonts w:hint="cs"/>
          <w:rtl/>
        </w:rPr>
        <w:t xml:space="preserve"> כי היקף המכירות והיקף הקניות גדל, ולכן אנשים קונים יותר מהמוצרים המוזלים האלה, וסך המס שהממשלה גובה גדל. לכן, מבחינה תקציבית, זהו הצעד הנכון. </w:t>
      </w:r>
    </w:p>
    <w:p w14:paraId="02B9CDBC" w14:textId="77777777" w:rsidR="00000000" w:rsidRDefault="0069655B">
      <w:pPr>
        <w:pStyle w:val="a0"/>
        <w:rPr>
          <w:rFonts w:hint="cs"/>
          <w:rtl/>
        </w:rPr>
      </w:pPr>
    </w:p>
    <w:p w14:paraId="2D1669DC" w14:textId="77777777" w:rsidR="00000000" w:rsidRDefault="0069655B">
      <w:pPr>
        <w:pStyle w:val="a0"/>
        <w:rPr>
          <w:rFonts w:hint="cs"/>
          <w:rtl/>
        </w:rPr>
      </w:pPr>
      <w:r>
        <w:rPr>
          <w:rFonts w:hint="cs"/>
          <w:rtl/>
        </w:rPr>
        <w:t>לעומת זאת, הורדת המע"מ נראית לי אופרציה שהיא מאוד לא במקום. מדובר על כך שדווקא החלשים, מעוטי היכולת, הם אלה שיר</w:t>
      </w:r>
      <w:r>
        <w:rPr>
          <w:rFonts w:hint="cs"/>
          <w:rtl/>
        </w:rPr>
        <w:t>וויחו מזה, ובעיני זה לא כך, כי אדם שחי נגיד מקצבת ביטוח לאומי והוא שוכר דירה בשוק החופשי, על סכום שכר הדירה שהוא משלם אין מע"מ. הוא משלם על כמה וכמה הוצאות שלו, נגיד בבריאות וכו', כי גם שם אין מע"מ. בהרכב ההוצאות של אנשים עניים, אותם מרכיבים של ההוצאות שלא</w:t>
      </w:r>
      <w:r>
        <w:rPr>
          <w:rFonts w:hint="cs"/>
          <w:rtl/>
        </w:rPr>
        <w:t xml:space="preserve"> חל עליהם מע"מ, הם מרכיבים מאוד משמעותיים. לעומת זאת, אדם שחי חיים מבוססים הרבה יותר - רוב הרכישות שלו הם דווקא המוצרים והשירותים שעליהם חל מע"מ. ולכן, הורדת המע"מ טובה לעשירים יותר ופחות טובה לעשירים פחות. </w:t>
      </w:r>
    </w:p>
    <w:p w14:paraId="4FE7D81E" w14:textId="77777777" w:rsidR="00000000" w:rsidRDefault="0069655B">
      <w:pPr>
        <w:pStyle w:val="a0"/>
        <w:rPr>
          <w:rFonts w:hint="cs"/>
          <w:rtl/>
        </w:rPr>
      </w:pPr>
    </w:p>
    <w:p w14:paraId="0C5AD46A" w14:textId="77777777" w:rsidR="00000000" w:rsidRDefault="0069655B">
      <w:pPr>
        <w:pStyle w:val="a0"/>
        <w:rPr>
          <w:rFonts w:hint="cs"/>
          <w:rtl/>
        </w:rPr>
      </w:pPr>
      <w:r>
        <w:rPr>
          <w:rFonts w:hint="cs"/>
          <w:rtl/>
        </w:rPr>
        <w:t>אני חושב שזה צעד לא נכון. אני די הופתעתי מההחלט</w:t>
      </w:r>
      <w:r>
        <w:rPr>
          <w:rFonts w:hint="cs"/>
          <w:rtl/>
        </w:rPr>
        <w:t>ה הזאת של שר האוצר. הקואליציה אימצה את הכיוון, אבל נראה לי שבין הכיוונים השונים ובין הכלים השונים שיש למשרד האוצר כדי לעודד פעילות עסקית, כדי לשמור על איזו חגורת מגן מינימלית לחלשים, כדי לאזן בין האינטרסים השונים בחברה ובכלכלה - הצעד הזה הוא לא במקומו, הוא</w:t>
      </w:r>
      <w:r>
        <w:rPr>
          <w:rFonts w:hint="cs"/>
          <w:rtl/>
        </w:rPr>
        <w:t xml:space="preserve"> לא בעתו. </w:t>
      </w:r>
    </w:p>
    <w:p w14:paraId="13938E00" w14:textId="77777777" w:rsidR="00000000" w:rsidRDefault="0069655B">
      <w:pPr>
        <w:pStyle w:val="a0"/>
        <w:rPr>
          <w:rFonts w:hint="cs"/>
          <w:rtl/>
        </w:rPr>
      </w:pPr>
    </w:p>
    <w:p w14:paraId="1EBB3EEA" w14:textId="77777777" w:rsidR="00000000" w:rsidRDefault="0069655B">
      <w:pPr>
        <w:pStyle w:val="a0"/>
        <w:rPr>
          <w:rFonts w:hint="cs"/>
          <w:rtl/>
        </w:rPr>
      </w:pPr>
      <w:r>
        <w:rPr>
          <w:rFonts w:hint="cs"/>
          <w:rtl/>
        </w:rPr>
        <w:t xml:space="preserve">הייתי מבקש מהאוצר לא להפעיל אותו, ולהיפך - ללכת בצורה הרבה יותר ממוקדת על עידוד הפעילות העסקית, עידוד המשקיעים, עידוד המעסיקים, עידוד העסקים הקטנים, הורדת הארנונות על עסקים, ובמקביל - לשמור על חגורת הביטחון החברתית, שהידלדלה גם כך עד למינימום, </w:t>
      </w:r>
      <w:r>
        <w:rPr>
          <w:rFonts w:hint="cs"/>
          <w:rtl/>
        </w:rPr>
        <w:t xml:space="preserve">כי אחרת החברה הישראלית, גם אם פעם תגיע לצמיחה, היא פשוט לא תשרוד עד אז. </w:t>
      </w:r>
    </w:p>
    <w:p w14:paraId="1069513B" w14:textId="77777777" w:rsidR="00000000" w:rsidRDefault="0069655B">
      <w:pPr>
        <w:pStyle w:val="af1"/>
        <w:rPr>
          <w:rtl/>
        </w:rPr>
      </w:pPr>
      <w:r>
        <w:rPr>
          <w:rtl/>
        </w:rPr>
        <w:br/>
        <w:t>היו"ר נסים דהן:</w:t>
      </w:r>
    </w:p>
    <w:p w14:paraId="335DFD15" w14:textId="77777777" w:rsidR="00000000" w:rsidRDefault="0069655B">
      <w:pPr>
        <w:pStyle w:val="a0"/>
        <w:rPr>
          <w:rtl/>
        </w:rPr>
      </w:pPr>
    </w:p>
    <w:p w14:paraId="37C2CE65" w14:textId="77777777" w:rsidR="00000000" w:rsidRDefault="0069655B">
      <w:pPr>
        <w:pStyle w:val="a0"/>
        <w:rPr>
          <w:rFonts w:hint="cs"/>
          <w:rtl/>
        </w:rPr>
      </w:pPr>
      <w:r>
        <w:rPr>
          <w:rFonts w:hint="cs"/>
          <w:rtl/>
        </w:rPr>
        <w:t xml:space="preserve">תודה רבה. חבר הכנסת טלב אלסאנע - אחרון הדוברים, כמו ששמעתם. חברי הכנסת אייכלר, כהן את כהן - נא לפזר את ההפגנה. </w:t>
      </w:r>
    </w:p>
    <w:p w14:paraId="4774C245" w14:textId="77777777" w:rsidR="00000000" w:rsidRDefault="0069655B">
      <w:pPr>
        <w:pStyle w:val="a"/>
        <w:rPr>
          <w:rtl/>
        </w:rPr>
      </w:pPr>
      <w:r>
        <w:rPr>
          <w:rtl/>
        </w:rPr>
        <w:br/>
      </w:r>
      <w:bookmarkStart w:id="323" w:name="FS000000549T25_02_2004_15_01_47"/>
      <w:bookmarkStart w:id="324" w:name="_Toc69694955"/>
      <w:bookmarkEnd w:id="323"/>
      <w:r>
        <w:rPr>
          <w:rtl/>
        </w:rPr>
        <w:t>טלב אלסאנע (רע"ם):</w:t>
      </w:r>
      <w:bookmarkEnd w:id="324"/>
    </w:p>
    <w:p w14:paraId="654DB924" w14:textId="77777777" w:rsidR="00000000" w:rsidRDefault="0069655B">
      <w:pPr>
        <w:pStyle w:val="a0"/>
        <w:rPr>
          <w:rtl/>
        </w:rPr>
      </w:pPr>
    </w:p>
    <w:p w14:paraId="71C47F61" w14:textId="77777777" w:rsidR="00000000" w:rsidRDefault="0069655B">
      <w:pPr>
        <w:pStyle w:val="a0"/>
        <w:rPr>
          <w:rFonts w:hint="cs"/>
          <w:rtl/>
        </w:rPr>
      </w:pPr>
      <w:r>
        <w:rPr>
          <w:rFonts w:hint="cs"/>
          <w:rtl/>
        </w:rPr>
        <w:t>אדוני היושב-ראש, חברי הכנסת, כבו</w:t>
      </w:r>
      <w:r>
        <w:rPr>
          <w:rFonts w:hint="cs"/>
          <w:rtl/>
        </w:rPr>
        <w:t xml:space="preserve">ד השר, אתמול הודיע מנכ"ל משרד הבריאות על פיטורים של 900 אחיות שעובדות בבתי-הספר. התוצאה של 900 מפוטרות ומובטלות - משפחות שאיבדו את הפרנסה שלהן ותלמידים בבתי-הספר שלא יקבלו את החיסונים הרפואיים ואת הטיפול הרפואי. </w:t>
      </w:r>
    </w:p>
    <w:p w14:paraId="1A579C42" w14:textId="77777777" w:rsidR="00000000" w:rsidRDefault="0069655B">
      <w:pPr>
        <w:pStyle w:val="a0"/>
        <w:rPr>
          <w:rFonts w:hint="cs"/>
          <w:rtl/>
        </w:rPr>
      </w:pPr>
    </w:p>
    <w:p w14:paraId="2E1258BC" w14:textId="77777777" w:rsidR="00000000" w:rsidRDefault="0069655B">
      <w:pPr>
        <w:pStyle w:val="a0"/>
        <w:rPr>
          <w:rFonts w:hint="cs"/>
          <w:rtl/>
        </w:rPr>
      </w:pPr>
      <w:r>
        <w:rPr>
          <w:rFonts w:hint="cs"/>
          <w:rtl/>
        </w:rPr>
        <w:t>מצד שני, שר האוצר מבטל את המכס, או מקטין א</w:t>
      </w:r>
      <w:r>
        <w:rPr>
          <w:rFonts w:hint="cs"/>
          <w:rtl/>
        </w:rPr>
        <w:t>ת המכס על מוצרים חשמליים מיובאים, כשאנחנו יודעים שההכנסות של המדינה מאותו מכס - ניתן לתמוך בהן במשפחות, או לנתב לפי סדרי עדיפויות חברתיים. אולם, ברגע שההחלטה הקלה היא להקטין את המכס - מבחינה מתמטית, מבחינת ניהול מסים זה קל מאוד, אבל החישוב הכלכלי-החברתי לד</w:t>
      </w:r>
      <w:r>
        <w:rPr>
          <w:rFonts w:hint="cs"/>
          <w:rtl/>
        </w:rPr>
        <w:t>עתי אינו נכון, והוא טועה ומטעה.</w:t>
      </w:r>
    </w:p>
    <w:p w14:paraId="10E2E616" w14:textId="77777777" w:rsidR="00000000" w:rsidRDefault="0069655B">
      <w:pPr>
        <w:pStyle w:val="a0"/>
        <w:rPr>
          <w:rFonts w:hint="cs"/>
          <w:rtl/>
        </w:rPr>
      </w:pPr>
    </w:p>
    <w:p w14:paraId="6BA19FE6" w14:textId="77777777" w:rsidR="00000000" w:rsidRDefault="0069655B">
      <w:pPr>
        <w:pStyle w:val="a0"/>
        <w:rPr>
          <w:rFonts w:hint="cs"/>
          <w:rtl/>
        </w:rPr>
      </w:pPr>
      <w:r>
        <w:rPr>
          <w:rFonts w:hint="cs"/>
          <w:rtl/>
        </w:rPr>
        <w:t>אני רוצה לציין, שסדר העדיפויות בכלל של המדיניות הזאת הוא מעוות, ולכן היישום שלו גורם לעיוותים חברתיים שאנחנו חשים אותם מדי יום ביומו. אומנם מופקד על התחום הזה שר הרווחה זבולון אורלב - הוא יכול להיות מייצג - - -</w:t>
      </w:r>
    </w:p>
    <w:p w14:paraId="32802674" w14:textId="77777777" w:rsidR="00000000" w:rsidRDefault="0069655B">
      <w:pPr>
        <w:pStyle w:val="af1"/>
        <w:rPr>
          <w:rtl/>
        </w:rPr>
      </w:pPr>
      <w:r>
        <w:rPr>
          <w:rtl/>
        </w:rPr>
        <w:br/>
        <w:t xml:space="preserve">היו"ר נסים </w:t>
      </w:r>
      <w:r>
        <w:rPr>
          <w:rtl/>
        </w:rPr>
        <w:t>דהן:</w:t>
      </w:r>
    </w:p>
    <w:p w14:paraId="794FF931" w14:textId="77777777" w:rsidR="00000000" w:rsidRDefault="0069655B">
      <w:pPr>
        <w:pStyle w:val="a0"/>
        <w:rPr>
          <w:rtl/>
        </w:rPr>
      </w:pPr>
    </w:p>
    <w:p w14:paraId="0C17D0D4" w14:textId="77777777" w:rsidR="00000000" w:rsidRDefault="0069655B">
      <w:pPr>
        <w:pStyle w:val="a0"/>
        <w:rPr>
          <w:rFonts w:hint="cs"/>
          <w:rtl/>
        </w:rPr>
      </w:pPr>
      <w:r>
        <w:rPr>
          <w:rFonts w:hint="cs"/>
          <w:rtl/>
        </w:rPr>
        <w:t>חברי הכנסת, נא לא להפריע. תודה רבה.</w:t>
      </w:r>
    </w:p>
    <w:p w14:paraId="08B30A98" w14:textId="77777777" w:rsidR="00000000" w:rsidRDefault="0069655B">
      <w:pPr>
        <w:pStyle w:val="-"/>
        <w:rPr>
          <w:rtl/>
        </w:rPr>
      </w:pPr>
    </w:p>
    <w:p w14:paraId="57AA17D3" w14:textId="77777777" w:rsidR="00000000" w:rsidRDefault="0069655B">
      <w:pPr>
        <w:pStyle w:val="-"/>
        <w:rPr>
          <w:rtl/>
        </w:rPr>
      </w:pPr>
      <w:r>
        <w:rPr>
          <w:rtl/>
        </w:rPr>
        <w:br/>
      </w:r>
      <w:bookmarkStart w:id="325" w:name="FS000000549T25_02_2004_15_05_53C"/>
      <w:bookmarkEnd w:id="325"/>
      <w:r>
        <w:rPr>
          <w:rtl/>
        </w:rPr>
        <w:t>טלב אלסאנע (רע"ם):</w:t>
      </w:r>
    </w:p>
    <w:p w14:paraId="3360D2BE" w14:textId="77777777" w:rsidR="00000000" w:rsidRDefault="0069655B">
      <w:pPr>
        <w:pStyle w:val="a0"/>
        <w:rPr>
          <w:rtl/>
        </w:rPr>
      </w:pPr>
    </w:p>
    <w:p w14:paraId="24819BBE" w14:textId="77777777" w:rsidR="00000000" w:rsidRDefault="0069655B">
      <w:pPr>
        <w:pStyle w:val="a0"/>
        <w:rPr>
          <w:rFonts w:hint="cs"/>
          <w:rtl/>
        </w:rPr>
      </w:pPr>
      <w:r>
        <w:rPr>
          <w:rFonts w:hint="cs"/>
          <w:rtl/>
        </w:rPr>
        <w:t xml:space="preserve">- - - אבל בעצם, מתיימרים להגן - אם בכלל, הממשלה - כי מי שנפגע זה שכבות רחבות בחברה הישראלית. </w:t>
      </w:r>
    </w:p>
    <w:p w14:paraId="1B407DE6" w14:textId="77777777" w:rsidR="00000000" w:rsidRDefault="0069655B">
      <w:pPr>
        <w:pStyle w:val="a0"/>
        <w:rPr>
          <w:rFonts w:hint="cs"/>
          <w:rtl/>
        </w:rPr>
      </w:pPr>
    </w:p>
    <w:p w14:paraId="142AAB09" w14:textId="77777777" w:rsidR="00000000" w:rsidRDefault="0069655B">
      <w:pPr>
        <w:pStyle w:val="a0"/>
        <w:rPr>
          <w:rFonts w:hint="cs"/>
          <w:rtl/>
        </w:rPr>
      </w:pPr>
      <w:r>
        <w:rPr>
          <w:rFonts w:hint="cs"/>
          <w:rtl/>
        </w:rPr>
        <w:t>אדוני היושב-ראש, נוסף על הגזירות הכלכליות שיש להן השלכות קשות, יש גם מדיניות שהיא אטומה, שפוגעת ק</w:t>
      </w:r>
      <w:r>
        <w:rPr>
          <w:rFonts w:hint="cs"/>
          <w:rtl/>
        </w:rPr>
        <w:t xml:space="preserve">שות בציבור רחב במדינה. הציבור הערבי מקבל מכות מהגזירות הכלכליות, אבל גם מקבל מכות על-ידי המשך מדיניות בלתי מובנת, מטומטמת, מטופשת, מרושעת, של הריסת בתים. </w:t>
      </w:r>
    </w:p>
    <w:p w14:paraId="43F040E0" w14:textId="77777777" w:rsidR="00000000" w:rsidRDefault="0069655B">
      <w:pPr>
        <w:pStyle w:val="a0"/>
        <w:rPr>
          <w:rFonts w:hint="cs"/>
          <w:rtl/>
        </w:rPr>
      </w:pPr>
    </w:p>
    <w:p w14:paraId="72F5AB96" w14:textId="77777777" w:rsidR="00000000" w:rsidRDefault="0069655B">
      <w:pPr>
        <w:pStyle w:val="a0"/>
        <w:rPr>
          <w:rFonts w:hint="cs"/>
          <w:rtl/>
        </w:rPr>
      </w:pPr>
      <w:r>
        <w:rPr>
          <w:rFonts w:hint="cs"/>
          <w:rtl/>
        </w:rPr>
        <w:t xml:space="preserve">הבעיה של הבתים שנבנו ללא היתר איננה לחלוטין בעייתו של הציבור הערבי. היא נובעת ממחדל תכנוני של גורמי </w:t>
      </w:r>
      <w:r>
        <w:rPr>
          <w:rFonts w:hint="cs"/>
          <w:rtl/>
        </w:rPr>
        <w:t>התכנון במרוצת שנים רבות. ואז, לא מתכננים, מתרשלים, יש מחדל, אבל את מי מענישים?</w:t>
      </w:r>
      <w:r>
        <w:rPr>
          <w:rFonts w:hint="cs"/>
        </w:rPr>
        <w:t xml:space="preserve"> </w:t>
      </w:r>
      <w:r>
        <w:rPr>
          <w:rFonts w:hint="cs"/>
          <w:rtl/>
        </w:rPr>
        <w:t>לא מענישים את אלה שהתרשלו, מענישים את הציבור הערבי, שהוא סבל מהמחדל המתמשך הזה.</w:t>
      </w:r>
    </w:p>
    <w:p w14:paraId="55C48E01" w14:textId="77777777" w:rsidR="00000000" w:rsidRDefault="0069655B">
      <w:pPr>
        <w:pStyle w:val="af0"/>
        <w:rPr>
          <w:rtl/>
        </w:rPr>
      </w:pPr>
      <w:r>
        <w:rPr>
          <w:rtl/>
        </w:rPr>
        <w:br/>
        <w:t>צבי הנדל (האיחוד הלאומי - ישראל ביתנו):</w:t>
      </w:r>
    </w:p>
    <w:p w14:paraId="7088A795" w14:textId="77777777" w:rsidR="00000000" w:rsidRDefault="0069655B">
      <w:pPr>
        <w:pStyle w:val="a0"/>
        <w:rPr>
          <w:rtl/>
        </w:rPr>
      </w:pPr>
    </w:p>
    <w:p w14:paraId="4591FC8F" w14:textId="77777777" w:rsidR="00000000" w:rsidRDefault="0069655B">
      <w:pPr>
        <w:pStyle w:val="a0"/>
        <w:rPr>
          <w:rFonts w:hint="cs"/>
          <w:rtl/>
        </w:rPr>
      </w:pPr>
      <w:r>
        <w:rPr>
          <w:rFonts w:hint="cs"/>
          <w:rtl/>
        </w:rPr>
        <w:t xml:space="preserve">סוף סוף. </w:t>
      </w:r>
    </w:p>
    <w:p w14:paraId="0C92D67D" w14:textId="77777777" w:rsidR="00000000" w:rsidRDefault="0069655B">
      <w:pPr>
        <w:pStyle w:val="af1"/>
        <w:rPr>
          <w:rtl/>
        </w:rPr>
      </w:pPr>
      <w:r>
        <w:rPr>
          <w:rtl/>
        </w:rPr>
        <w:br/>
        <w:t>היו"ר נסים דהן:</w:t>
      </w:r>
    </w:p>
    <w:p w14:paraId="783B3965" w14:textId="77777777" w:rsidR="00000000" w:rsidRDefault="0069655B">
      <w:pPr>
        <w:pStyle w:val="a0"/>
        <w:rPr>
          <w:rtl/>
        </w:rPr>
      </w:pPr>
    </w:p>
    <w:p w14:paraId="1315DC8B" w14:textId="77777777" w:rsidR="00000000" w:rsidRDefault="0069655B">
      <w:pPr>
        <w:pStyle w:val="a0"/>
        <w:rPr>
          <w:rFonts w:hint="cs"/>
          <w:rtl/>
        </w:rPr>
      </w:pPr>
      <w:r>
        <w:rPr>
          <w:rFonts w:hint="cs"/>
          <w:rtl/>
        </w:rPr>
        <w:t>נא לא להפריע.</w:t>
      </w:r>
    </w:p>
    <w:p w14:paraId="48BA75EB" w14:textId="77777777" w:rsidR="00000000" w:rsidRDefault="0069655B">
      <w:pPr>
        <w:pStyle w:val="-"/>
        <w:rPr>
          <w:rtl/>
        </w:rPr>
      </w:pPr>
      <w:r>
        <w:rPr>
          <w:rtl/>
        </w:rPr>
        <w:br/>
      </w:r>
      <w:bookmarkStart w:id="326" w:name="FS000000549T25_02_2004_15_09_14C"/>
      <w:bookmarkEnd w:id="326"/>
      <w:r>
        <w:rPr>
          <w:rtl/>
        </w:rPr>
        <w:t>טלב אלסאנע (</w:t>
      </w:r>
      <w:r>
        <w:rPr>
          <w:rtl/>
        </w:rPr>
        <w:t>רע"ם):</w:t>
      </w:r>
    </w:p>
    <w:p w14:paraId="344AA5C4" w14:textId="77777777" w:rsidR="00000000" w:rsidRDefault="0069655B">
      <w:pPr>
        <w:pStyle w:val="a0"/>
        <w:rPr>
          <w:rtl/>
        </w:rPr>
      </w:pPr>
    </w:p>
    <w:p w14:paraId="2EC63189" w14:textId="77777777" w:rsidR="00000000" w:rsidRDefault="0069655B">
      <w:pPr>
        <w:pStyle w:val="a0"/>
        <w:rPr>
          <w:rFonts w:hint="cs"/>
          <w:rtl/>
        </w:rPr>
      </w:pPr>
      <w:r>
        <w:rPr>
          <w:rFonts w:hint="cs"/>
          <w:rtl/>
        </w:rPr>
        <w:t xml:space="preserve">חבר הכנסת צבי הנדל, זה לא עניין של סוף סוף. כל דבר שאתה זורע - אתה קוצר. אתה זורע יחסים חיוביים - אתה תקצור את היחס הזה; אתה זורע שנאה - אתה תקצור את הזרעים האלה. </w:t>
      </w:r>
    </w:p>
    <w:p w14:paraId="04672CBD" w14:textId="77777777" w:rsidR="00000000" w:rsidRDefault="0069655B">
      <w:pPr>
        <w:pStyle w:val="a0"/>
        <w:rPr>
          <w:rFonts w:hint="cs"/>
          <w:rtl/>
        </w:rPr>
      </w:pPr>
    </w:p>
    <w:p w14:paraId="052C0B95" w14:textId="77777777" w:rsidR="00000000" w:rsidRDefault="0069655B">
      <w:pPr>
        <w:pStyle w:val="a0"/>
        <w:rPr>
          <w:rFonts w:hint="cs"/>
          <w:rtl/>
        </w:rPr>
      </w:pPr>
      <w:r>
        <w:rPr>
          <w:rFonts w:hint="cs"/>
          <w:rtl/>
        </w:rPr>
        <w:t>מדינת ישראל כל הזמן באה בטענות שהיא נוקטת יד קשה כלפי האוכלוסייה הפלסטינית כיוון שי</w:t>
      </w:r>
      <w:r>
        <w:rPr>
          <w:rFonts w:hint="cs"/>
          <w:rtl/>
        </w:rPr>
        <w:t>ש מתאבדים וכל מיני, אבל למה התפיסה המעוותת הזאת כלפי האוכלוסייה הערבית?</w:t>
      </w:r>
      <w:r>
        <w:rPr>
          <w:rFonts w:hint="cs"/>
        </w:rPr>
        <w:t xml:space="preserve"> </w:t>
      </w:r>
    </w:p>
    <w:p w14:paraId="05C4FA18" w14:textId="77777777" w:rsidR="00000000" w:rsidRDefault="0069655B">
      <w:pPr>
        <w:pStyle w:val="a0"/>
        <w:rPr>
          <w:rFonts w:hint="cs"/>
          <w:rtl/>
        </w:rPr>
      </w:pPr>
    </w:p>
    <w:p w14:paraId="70BB2F93" w14:textId="77777777" w:rsidR="00000000" w:rsidRDefault="0069655B">
      <w:pPr>
        <w:pStyle w:val="a0"/>
        <w:rPr>
          <w:rFonts w:hint="cs"/>
          <w:rtl/>
        </w:rPr>
      </w:pPr>
      <w:r>
        <w:rPr>
          <w:rFonts w:hint="cs"/>
          <w:rtl/>
        </w:rPr>
        <w:t xml:space="preserve">רק אתמול אמר ראש הממשלה: חלק מאזרחי המדינה. זה לא חלק מאזרחי המדינה. לא צריכה להיות סמנטיקה. צריכה להיות מדיניות של יחס שוויוני, של הקצאת קרקעות, תכנונים, אישור תוכניות מיתאר והפסקת </w:t>
      </w:r>
      <w:r>
        <w:rPr>
          <w:rFonts w:hint="cs"/>
          <w:rtl/>
        </w:rPr>
        <w:t>המדיניות המטופשת של הריסת בתים, כפי שקרה היום בכפר בעינה בגליל, וגם הפסקת ההתנהגות הברוטלית של המשטרה כלפי הציבור הערבי, שיוצא למחות נגד אותה מדיניות. תודה רבה, היושב-ראש.</w:t>
      </w:r>
    </w:p>
    <w:p w14:paraId="581D17D5" w14:textId="77777777" w:rsidR="00000000" w:rsidRDefault="0069655B">
      <w:pPr>
        <w:pStyle w:val="af1"/>
        <w:rPr>
          <w:rtl/>
        </w:rPr>
      </w:pPr>
      <w:r>
        <w:rPr>
          <w:rtl/>
        </w:rPr>
        <w:br/>
        <w:t>היו"ר נסים דהן:</w:t>
      </w:r>
    </w:p>
    <w:p w14:paraId="6F2822EA" w14:textId="77777777" w:rsidR="00000000" w:rsidRDefault="0069655B">
      <w:pPr>
        <w:pStyle w:val="a0"/>
        <w:rPr>
          <w:rtl/>
        </w:rPr>
      </w:pPr>
    </w:p>
    <w:p w14:paraId="71D0515B" w14:textId="77777777" w:rsidR="00000000" w:rsidRDefault="0069655B">
      <w:pPr>
        <w:pStyle w:val="a0"/>
        <w:rPr>
          <w:rFonts w:hint="cs"/>
          <w:rtl/>
        </w:rPr>
      </w:pPr>
      <w:r>
        <w:rPr>
          <w:rFonts w:hint="cs"/>
          <w:rtl/>
        </w:rPr>
        <w:t>תודה. אנחנו עוברים להצבעה בדבר ההחלטה. הממשלה ביקשה את החלטת הכנסת</w:t>
      </w:r>
      <w:r>
        <w:rPr>
          <w:rFonts w:hint="cs"/>
          <w:rtl/>
        </w:rPr>
        <w:t xml:space="preserve"> בדבר אישור הוראות בצו מס ערך מוסף (שיעור המס על מלכ"רים ומוסדות כספיים). חבר הכנסת הירשזון, כבודו רוצה להשיב?</w:t>
      </w:r>
    </w:p>
    <w:p w14:paraId="5FCE150E" w14:textId="77777777" w:rsidR="00000000" w:rsidRDefault="0069655B">
      <w:pPr>
        <w:pStyle w:val="af0"/>
        <w:rPr>
          <w:rtl/>
        </w:rPr>
      </w:pPr>
      <w:r>
        <w:rPr>
          <w:rtl/>
        </w:rPr>
        <w:br/>
        <w:t>אברהם הירשזון (יו"ר ועדת הכספים):</w:t>
      </w:r>
    </w:p>
    <w:p w14:paraId="000AA3D0" w14:textId="77777777" w:rsidR="00000000" w:rsidRDefault="0069655B">
      <w:pPr>
        <w:pStyle w:val="a0"/>
        <w:rPr>
          <w:rtl/>
        </w:rPr>
      </w:pPr>
    </w:p>
    <w:p w14:paraId="333B215B" w14:textId="77777777" w:rsidR="00000000" w:rsidRDefault="0069655B">
      <w:pPr>
        <w:pStyle w:val="a0"/>
        <w:rPr>
          <w:rFonts w:hint="cs"/>
          <w:rtl/>
        </w:rPr>
      </w:pPr>
      <w:r>
        <w:rPr>
          <w:rFonts w:hint="cs"/>
          <w:rtl/>
        </w:rPr>
        <w:t xml:space="preserve">לא. </w:t>
      </w:r>
    </w:p>
    <w:p w14:paraId="7E7B5BC6" w14:textId="77777777" w:rsidR="00000000" w:rsidRDefault="0069655B">
      <w:pPr>
        <w:pStyle w:val="af1"/>
        <w:rPr>
          <w:rtl/>
        </w:rPr>
      </w:pPr>
      <w:r>
        <w:rPr>
          <w:rtl/>
        </w:rPr>
        <w:br/>
        <w:t>היו"ר נסים דהן:</w:t>
      </w:r>
    </w:p>
    <w:p w14:paraId="5D7CBFDA" w14:textId="77777777" w:rsidR="00000000" w:rsidRDefault="0069655B">
      <w:pPr>
        <w:pStyle w:val="a0"/>
        <w:rPr>
          <w:rtl/>
        </w:rPr>
      </w:pPr>
    </w:p>
    <w:p w14:paraId="15D8F107" w14:textId="77777777" w:rsidR="00000000" w:rsidRDefault="0069655B">
      <w:pPr>
        <w:pStyle w:val="a0"/>
        <w:rPr>
          <w:rFonts w:hint="cs"/>
          <w:rtl/>
        </w:rPr>
      </w:pPr>
      <w:r>
        <w:rPr>
          <w:rFonts w:hint="cs"/>
          <w:rtl/>
        </w:rPr>
        <w:t xml:space="preserve">אנחנו עוברים להצבעה. מי בעד, מי נגד? יש לך זמן לתפוס את מקומך, ואת מקומך - חברת הכנסת </w:t>
      </w:r>
      <w:r>
        <w:rPr>
          <w:rFonts w:hint="cs"/>
          <w:rtl/>
        </w:rPr>
        <w:t xml:space="preserve">גמליאל. מזל טוב ליום הולדתך, בהזדמנות הזאת. </w:t>
      </w:r>
    </w:p>
    <w:p w14:paraId="3EA3636C" w14:textId="77777777" w:rsidR="00000000" w:rsidRDefault="0069655B">
      <w:pPr>
        <w:pStyle w:val="af0"/>
        <w:rPr>
          <w:rtl/>
        </w:rPr>
      </w:pPr>
      <w:r>
        <w:rPr>
          <w:rtl/>
        </w:rPr>
        <w:br/>
        <w:t>גילה גמליאל (הליכוד):</w:t>
      </w:r>
    </w:p>
    <w:p w14:paraId="1D2A03D2" w14:textId="77777777" w:rsidR="00000000" w:rsidRDefault="0069655B">
      <w:pPr>
        <w:pStyle w:val="a0"/>
        <w:rPr>
          <w:rtl/>
        </w:rPr>
      </w:pPr>
    </w:p>
    <w:p w14:paraId="6FE1641B" w14:textId="77777777" w:rsidR="00000000" w:rsidRDefault="0069655B">
      <w:pPr>
        <w:pStyle w:val="a0"/>
        <w:rPr>
          <w:rFonts w:hint="cs"/>
          <w:rtl/>
        </w:rPr>
      </w:pPr>
      <w:r>
        <w:rPr>
          <w:rFonts w:hint="cs"/>
          <w:rtl/>
        </w:rPr>
        <w:t>תודה.</w:t>
      </w:r>
    </w:p>
    <w:p w14:paraId="34CA5153" w14:textId="77777777" w:rsidR="00000000" w:rsidRDefault="0069655B">
      <w:pPr>
        <w:pStyle w:val="af0"/>
        <w:rPr>
          <w:rtl/>
        </w:rPr>
      </w:pPr>
      <w:r>
        <w:rPr>
          <w:rtl/>
        </w:rPr>
        <w:br/>
        <w:t>זהבה גלאון (מרצ):</w:t>
      </w:r>
    </w:p>
    <w:p w14:paraId="509EBE2F" w14:textId="77777777" w:rsidR="00000000" w:rsidRDefault="0069655B">
      <w:pPr>
        <w:pStyle w:val="a0"/>
        <w:rPr>
          <w:rtl/>
        </w:rPr>
      </w:pPr>
    </w:p>
    <w:p w14:paraId="74F2F387" w14:textId="77777777" w:rsidR="00000000" w:rsidRDefault="0069655B">
      <w:pPr>
        <w:pStyle w:val="a0"/>
        <w:rPr>
          <w:rFonts w:hint="cs"/>
          <w:rtl/>
        </w:rPr>
      </w:pPr>
      <w:r>
        <w:rPr>
          <w:rFonts w:hint="cs"/>
          <w:rtl/>
        </w:rPr>
        <w:t xml:space="preserve">זה היה אתמול. </w:t>
      </w:r>
    </w:p>
    <w:p w14:paraId="277575CF" w14:textId="77777777" w:rsidR="00000000" w:rsidRDefault="0069655B">
      <w:pPr>
        <w:pStyle w:val="af1"/>
        <w:rPr>
          <w:rtl/>
        </w:rPr>
      </w:pPr>
      <w:r>
        <w:rPr>
          <w:rtl/>
        </w:rPr>
        <w:br/>
        <w:t>היו"ר נסים דהן:</w:t>
      </w:r>
    </w:p>
    <w:p w14:paraId="6035521A" w14:textId="77777777" w:rsidR="00000000" w:rsidRDefault="0069655B">
      <w:pPr>
        <w:pStyle w:val="a0"/>
        <w:rPr>
          <w:rtl/>
        </w:rPr>
      </w:pPr>
    </w:p>
    <w:p w14:paraId="789B895B" w14:textId="77777777" w:rsidR="00000000" w:rsidRDefault="0069655B">
      <w:pPr>
        <w:pStyle w:val="a0"/>
        <w:rPr>
          <w:rFonts w:hint="cs"/>
          <w:rtl/>
        </w:rPr>
      </w:pPr>
      <w:r>
        <w:rPr>
          <w:rFonts w:hint="cs"/>
          <w:rtl/>
        </w:rPr>
        <w:t xml:space="preserve">אבל עכשיו מברכים אותה, כי אתמול שכחו. מי בעד, מי נגד? </w:t>
      </w:r>
    </w:p>
    <w:p w14:paraId="01F16711" w14:textId="77777777" w:rsidR="00000000" w:rsidRDefault="0069655B">
      <w:pPr>
        <w:pStyle w:val="af0"/>
        <w:rPr>
          <w:rtl/>
        </w:rPr>
      </w:pPr>
      <w:r>
        <w:rPr>
          <w:rtl/>
        </w:rPr>
        <w:br/>
        <w:t>נסים זאב (ש"ס):</w:t>
      </w:r>
    </w:p>
    <w:p w14:paraId="250BA628" w14:textId="77777777" w:rsidR="00000000" w:rsidRDefault="0069655B">
      <w:pPr>
        <w:pStyle w:val="a0"/>
        <w:rPr>
          <w:rtl/>
        </w:rPr>
      </w:pPr>
    </w:p>
    <w:p w14:paraId="4AF2221A" w14:textId="77777777" w:rsidR="00000000" w:rsidRDefault="0069655B">
      <w:pPr>
        <w:pStyle w:val="a0"/>
        <w:rPr>
          <w:rFonts w:hint="cs"/>
          <w:rtl/>
        </w:rPr>
      </w:pPr>
      <w:r>
        <w:rPr>
          <w:rFonts w:hint="cs"/>
          <w:rtl/>
        </w:rPr>
        <w:t xml:space="preserve">יש לי יום-יום חג. </w:t>
      </w:r>
    </w:p>
    <w:p w14:paraId="46131A8F" w14:textId="77777777" w:rsidR="00000000" w:rsidRDefault="0069655B">
      <w:pPr>
        <w:pStyle w:val="af1"/>
        <w:rPr>
          <w:rtl/>
        </w:rPr>
      </w:pPr>
      <w:r>
        <w:rPr>
          <w:rtl/>
        </w:rPr>
        <w:br/>
        <w:t>היו"ר נסים דהן:</w:t>
      </w:r>
    </w:p>
    <w:p w14:paraId="65EEB4FE" w14:textId="77777777" w:rsidR="00000000" w:rsidRDefault="0069655B">
      <w:pPr>
        <w:pStyle w:val="a0"/>
        <w:rPr>
          <w:rtl/>
        </w:rPr>
      </w:pPr>
    </w:p>
    <w:p w14:paraId="11A25456" w14:textId="77777777" w:rsidR="00000000" w:rsidRDefault="0069655B">
      <w:pPr>
        <w:pStyle w:val="a0"/>
        <w:rPr>
          <w:rFonts w:hint="cs"/>
          <w:rtl/>
        </w:rPr>
      </w:pPr>
      <w:r>
        <w:rPr>
          <w:rFonts w:hint="cs"/>
          <w:rtl/>
        </w:rPr>
        <w:t>חבר הכנסת זאב, כשת</w:t>
      </w:r>
      <w:r>
        <w:rPr>
          <w:rFonts w:hint="cs"/>
          <w:rtl/>
        </w:rPr>
        <w:t xml:space="preserve">היה לך סיבה - גם אותך נברך. </w:t>
      </w:r>
    </w:p>
    <w:p w14:paraId="1B8A157A" w14:textId="77777777" w:rsidR="00000000" w:rsidRDefault="0069655B">
      <w:pPr>
        <w:pStyle w:val="ab"/>
        <w:bidi/>
        <w:rPr>
          <w:rFonts w:hint="cs"/>
          <w:rtl/>
        </w:rPr>
      </w:pPr>
      <w:r>
        <w:rPr>
          <w:rtl/>
        </w:rPr>
        <w:br/>
      </w:r>
      <w:r>
        <w:rPr>
          <w:rFonts w:hint="cs"/>
          <w:rtl/>
        </w:rPr>
        <w:t>הצבעה מס' 15</w:t>
      </w:r>
    </w:p>
    <w:p w14:paraId="1B669F92" w14:textId="77777777" w:rsidR="00000000" w:rsidRDefault="0069655B">
      <w:pPr>
        <w:pStyle w:val="a0"/>
        <w:rPr>
          <w:rFonts w:hint="cs"/>
          <w:rtl/>
        </w:rPr>
      </w:pPr>
    </w:p>
    <w:p w14:paraId="4B046AFF" w14:textId="77777777" w:rsidR="00000000" w:rsidRDefault="0069655B">
      <w:pPr>
        <w:pStyle w:val="ac"/>
        <w:bidi/>
        <w:rPr>
          <w:rFonts w:hint="cs"/>
          <w:rtl/>
        </w:rPr>
      </w:pPr>
      <w:r>
        <w:rPr>
          <w:rFonts w:hint="cs"/>
          <w:rtl/>
        </w:rPr>
        <w:t>בעד ההחלטה - 31</w:t>
      </w:r>
    </w:p>
    <w:p w14:paraId="03899301" w14:textId="77777777" w:rsidR="00000000" w:rsidRDefault="0069655B">
      <w:pPr>
        <w:pStyle w:val="ac"/>
        <w:bidi/>
        <w:rPr>
          <w:rFonts w:hint="cs"/>
          <w:rtl/>
        </w:rPr>
      </w:pPr>
      <w:r>
        <w:rPr>
          <w:rFonts w:hint="cs"/>
          <w:rtl/>
        </w:rPr>
        <w:t>נגד - אין</w:t>
      </w:r>
    </w:p>
    <w:p w14:paraId="4FD94316" w14:textId="77777777" w:rsidR="00000000" w:rsidRDefault="0069655B">
      <w:pPr>
        <w:pStyle w:val="ac"/>
        <w:bidi/>
        <w:rPr>
          <w:rFonts w:hint="cs"/>
          <w:rtl/>
        </w:rPr>
      </w:pPr>
      <w:r>
        <w:rPr>
          <w:rFonts w:hint="cs"/>
          <w:rtl/>
        </w:rPr>
        <w:t>נמנעים - אין</w:t>
      </w:r>
    </w:p>
    <w:p w14:paraId="5CEF85E5" w14:textId="77777777" w:rsidR="00000000" w:rsidRDefault="0069655B">
      <w:pPr>
        <w:pStyle w:val="ad"/>
        <w:bidi/>
        <w:rPr>
          <w:rFonts w:hint="cs"/>
          <w:rtl/>
        </w:rPr>
      </w:pPr>
      <w:r>
        <w:rPr>
          <w:rFonts w:hint="cs"/>
          <w:rtl/>
        </w:rPr>
        <w:t xml:space="preserve">ההחלטה בדבר אישור הוראות בצו מס ערך מוסף (שיעור המס על מלכ"רים ומוסדות כספיים) </w:t>
      </w:r>
    </w:p>
    <w:p w14:paraId="6BF09966" w14:textId="77777777" w:rsidR="00000000" w:rsidRDefault="0069655B">
      <w:pPr>
        <w:pStyle w:val="ad"/>
        <w:bidi/>
        <w:rPr>
          <w:rFonts w:hint="cs"/>
          <w:rtl/>
        </w:rPr>
      </w:pPr>
      <w:r>
        <w:rPr>
          <w:rFonts w:hint="cs"/>
          <w:rtl/>
        </w:rPr>
        <w:t>(תיקון - הוראת שעה) (תיקון) (ביטול), התשס"ד-2004, נתקבלה.</w:t>
      </w:r>
    </w:p>
    <w:p w14:paraId="0839DDE3" w14:textId="77777777" w:rsidR="00000000" w:rsidRDefault="0069655B">
      <w:pPr>
        <w:pStyle w:val="af1"/>
        <w:rPr>
          <w:rtl/>
        </w:rPr>
      </w:pPr>
      <w:r>
        <w:rPr>
          <w:rtl/>
        </w:rPr>
        <w:br/>
        <w:t>היו"ר נסים דהן:</w:t>
      </w:r>
    </w:p>
    <w:p w14:paraId="2F01FC72" w14:textId="77777777" w:rsidR="00000000" w:rsidRDefault="0069655B">
      <w:pPr>
        <w:pStyle w:val="a0"/>
        <w:rPr>
          <w:rFonts w:hint="cs"/>
          <w:rtl/>
        </w:rPr>
      </w:pPr>
    </w:p>
    <w:p w14:paraId="7A3E76FB" w14:textId="77777777" w:rsidR="00000000" w:rsidRDefault="0069655B">
      <w:pPr>
        <w:pStyle w:val="a0"/>
        <w:rPr>
          <w:rFonts w:hint="cs"/>
          <w:rtl/>
        </w:rPr>
      </w:pPr>
      <w:r>
        <w:rPr>
          <w:rFonts w:hint="cs"/>
          <w:rtl/>
        </w:rPr>
        <w:t>31 בעד, אין מתנגד</w:t>
      </w:r>
      <w:r>
        <w:rPr>
          <w:rFonts w:hint="cs"/>
          <w:rtl/>
        </w:rPr>
        <w:t xml:space="preserve">ים, אין נמנעים. ההחלטה בדבר מס ערך מוסף עברה. </w:t>
      </w:r>
    </w:p>
    <w:p w14:paraId="496765A8" w14:textId="77777777" w:rsidR="00000000" w:rsidRDefault="0069655B">
      <w:pPr>
        <w:pStyle w:val="a0"/>
        <w:rPr>
          <w:rtl/>
        </w:rPr>
      </w:pPr>
      <w:r>
        <w:rPr>
          <w:rtl/>
        </w:rPr>
        <w:br/>
      </w:r>
    </w:p>
    <w:p w14:paraId="1EB3BC38" w14:textId="77777777" w:rsidR="00000000" w:rsidRDefault="0069655B">
      <w:pPr>
        <w:pStyle w:val="a2"/>
        <w:rPr>
          <w:rtl/>
        </w:rPr>
      </w:pPr>
    </w:p>
    <w:p w14:paraId="7048702E" w14:textId="77777777" w:rsidR="00000000" w:rsidRDefault="0069655B">
      <w:pPr>
        <w:pStyle w:val="a2"/>
        <w:rPr>
          <w:rtl/>
        </w:rPr>
      </w:pPr>
      <w:bookmarkStart w:id="327" w:name="_Toc69694956"/>
      <w:r>
        <w:rPr>
          <w:rtl/>
        </w:rPr>
        <w:t>מסמכים שהונחו על שולחן הכנסת</w:t>
      </w:r>
      <w:bookmarkEnd w:id="327"/>
    </w:p>
    <w:p w14:paraId="26048BA0" w14:textId="77777777" w:rsidR="00000000" w:rsidRDefault="0069655B">
      <w:pPr>
        <w:pStyle w:val="-0"/>
        <w:rPr>
          <w:rFonts w:hint="cs"/>
          <w:rtl/>
        </w:rPr>
      </w:pPr>
    </w:p>
    <w:p w14:paraId="176D36CB" w14:textId="77777777" w:rsidR="00000000" w:rsidRDefault="0069655B">
      <w:pPr>
        <w:pStyle w:val="af1"/>
        <w:rPr>
          <w:rFonts w:hint="cs"/>
          <w:rtl/>
        </w:rPr>
      </w:pPr>
      <w:r>
        <w:rPr>
          <w:rtl/>
        </w:rPr>
        <w:t>היו"ר נסים דהן:</w:t>
      </w:r>
    </w:p>
    <w:p w14:paraId="53DBD007" w14:textId="77777777" w:rsidR="00000000" w:rsidRDefault="0069655B">
      <w:pPr>
        <w:pStyle w:val="a0"/>
        <w:rPr>
          <w:rFonts w:hint="cs"/>
          <w:rtl/>
        </w:rPr>
      </w:pPr>
    </w:p>
    <w:p w14:paraId="32C884EB" w14:textId="77777777" w:rsidR="00000000" w:rsidRDefault="0069655B">
      <w:pPr>
        <w:pStyle w:val="a0"/>
        <w:rPr>
          <w:rFonts w:hint="cs"/>
          <w:rtl/>
        </w:rPr>
      </w:pPr>
      <w:r>
        <w:rPr>
          <w:rFonts w:hint="cs"/>
          <w:rtl/>
        </w:rPr>
        <w:t xml:space="preserve">בהזדמנות זו - הודעה לסגן המזכיר, לפני שעוברים לנושא הבא. </w:t>
      </w:r>
    </w:p>
    <w:p w14:paraId="51A0062F" w14:textId="77777777" w:rsidR="00000000" w:rsidRDefault="0069655B">
      <w:pPr>
        <w:pStyle w:val="a"/>
        <w:rPr>
          <w:rtl/>
        </w:rPr>
      </w:pPr>
      <w:r>
        <w:rPr>
          <w:rtl/>
        </w:rPr>
        <w:br/>
      </w:r>
      <w:bookmarkStart w:id="328" w:name="FS000000128T25_02_2004_15_30_43"/>
      <w:bookmarkStart w:id="329" w:name="_Toc69694957"/>
      <w:bookmarkEnd w:id="328"/>
      <w:r>
        <w:rPr>
          <w:rtl/>
        </w:rPr>
        <w:t>סגן מזכיר הכנסת דוד לב:</w:t>
      </w:r>
      <w:bookmarkEnd w:id="329"/>
    </w:p>
    <w:p w14:paraId="031A189D" w14:textId="77777777" w:rsidR="00000000" w:rsidRDefault="0069655B">
      <w:pPr>
        <w:pStyle w:val="a0"/>
        <w:rPr>
          <w:rtl/>
        </w:rPr>
      </w:pPr>
    </w:p>
    <w:p w14:paraId="1B2EE2DA" w14:textId="77777777" w:rsidR="00000000" w:rsidRDefault="0069655B">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70C1984A" w14:textId="77777777" w:rsidR="00000000" w:rsidRDefault="0069655B">
      <w:pPr>
        <w:pStyle w:val="a0"/>
        <w:rPr>
          <w:rFonts w:hint="cs"/>
          <w:rtl/>
        </w:rPr>
      </w:pPr>
    </w:p>
    <w:p w14:paraId="4DFC5095" w14:textId="77777777" w:rsidR="00000000" w:rsidRDefault="0069655B">
      <w:pPr>
        <w:pStyle w:val="a0"/>
        <w:rPr>
          <w:rFonts w:hint="cs"/>
          <w:rtl/>
        </w:rPr>
      </w:pPr>
      <w:r>
        <w:rPr>
          <w:rFonts w:hint="cs"/>
          <w:rtl/>
        </w:rPr>
        <w:t>לקריא</w:t>
      </w:r>
      <w:r>
        <w:rPr>
          <w:rFonts w:hint="cs"/>
          <w:rtl/>
        </w:rPr>
        <w:t>ה שנייה וקריאה שלישית: הצעת חוק הכניסה לישראל (תיקון מס' 12), התשס"ד-2004, שהחזירה ועדת הפנים ואיכות הסביבה; והצעת חוק הירושה (תיקון מס' 11), התשס"ד-2004, שהחזירה ועדת החוקה, חוק ומשפט. תודה.</w:t>
      </w:r>
    </w:p>
    <w:p w14:paraId="63AC4E27" w14:textId="77777777" w:rsidR="00000000" w:rsidRDefault="0069655B">
      <w:pPr>
        <w:pStyle w:val="af1"/>
        <w:rPr>
          <w:rtl/>
        </w:rPr>
      </w:pPr>
      <w:r>
        <w:rPr>
          <w:rtl/>
        </w:rPr>
        <w:br/>
        <w:t>היו"ר נסים דהן:</w:t>
      </w:r>
    </w:p>
    <w:p w14:paraId="643F08D4" w14:textId="77777777" w:rsidR="00000000" w:rsidRDefault="0069655B">
      <w:pPr>
        <w:pStyle w:val="a0"/>
        <w:rPr>
          <w:rtl/>
        </w:rPr>
      </w:pPr>
    </w:p>
    <w:p w14:paraId="6142A4F9" w14:textId="77777777" w:rsidR="00000000" w:rsidRDefault="0069655B">
      <w:pPr>
        <w:pStyle w:val="a0"/>
        <w:rPr>
          <w:rFonts w:hint="cs"/>
          <w:rtl/>
        </w:rPr>
      </w:pPr>
      <w:r>
        <w:rPr>
          <w:rFonts w:hint="cs"/>
          <w:rtl/>
        </w:rPr>
        <w:t xml:space="preserve">תודה רבה לסגן המזכיר. </w:t>
      </w:r>
    </w:p>
    <w:p w14:paraId="54BFDD3E" w14:textId="77777777" w:rsidR="00000000" w:rsidRDefault="0069655B">
      <w:pPr>
        <w:pStyle w:val="a0"/>
        <w:rPr>
          <w:rFonts w:hint="cs"/>
          <w:rtl/>
        </w:rPr>
      </w:pPr>
    </w:p>
    <w:p w14:paraId="5F9765DE" w14:textId="77777777" w:rsidR="00000000" w:rsidRDefault="0069655B">
      <w:pPr>
        <w:pStyle w:val="a2"/>
        <w:rPr>
          <w:rtl/>
        </w:rPr>
      </w:pPr>
    </w:p>
    <w:p w14:paraId="4E2BE764" w14:textId="77777777" w:rsidR="00000000" w:rsidRDefault="0069655B">
      <w:pPr>
        <w:pStyle w:val="a2"/>
        <w:rPr>
          <w:rFonts w:hint="cs"/>
          <w:rtl/>
        </w:rPr>
      </w:pPr>
      <w:bookmarkStart w:id="330" w:name="CS23192FI0023192T25_02_2004_16_37_49"/>
      <w:bookmarkStart w:id="331" w:name="_Toc69694958"/>
      <w:bookmarkEnd w:id="330"/>
      <w:r>
        <w:rPr>
          <w:rtl/>
        </w:rPr>
        <w:t>שאילתות ותשובות</w:t>
      </w:r>
      <w:bookmarkEnd w:id="331"/>
    </w:p>
    <w:p w14:paraId="0558B6D5" w14:textId="77777777" w:rsidR="00000000" w:rsidRDefault="0069655B">
      <w:pPr>
        <w:pStyle w:val="-0"/>
        <w:rPr>
          <w:rFonts w:hint="cs"/>
          <w:rtl/>
        </w:rPr>
      </w:pPr>
    </w:p>
    <w:p w14:paraId="376AB224" w14:textId="77777777" w:rsidR="00000000" w:rsidRDefault="0069655B">
      <w:pPr>
        <w:pStyle w:val="af1"/>
        <w:rPr>
          <w:rtl/>
        </w:rPr>
      </w:pPr>
      <w:r>
        <w:rPr>
          <w:rtl/>
        </w:rPr>
        <w:t>היו"</w:t>
      </w:r>
      <w:r>
        <w:rPr>
          <w:rtl/>
        </w:rPr>
        <w:t>ר נסים דהן:</w:t>
      </w:r>
    </w:p>
    <w:p w14:paraId="1340E1BA" w14:textId="77777777" w:rsidR="00000000" w:rsidRDefault="0069655B">
      <w:pPr>
        <w:pStyle w:val="a0"/>
        <w:rPr>
          <w:rtl/>
        </w:rPr>
      </w:pPr>
    </w:p>
    <w:p w14:paraId="3B205D75" w14:textId="77777777" w:rsidR="00000000" w:rsidRDefault="0069655B">
      <w:pPr>
        <w:pStyle w:val="a0"/>
        <w:rPr>
          <w:rFonts w:hint="cs"/>
          <w:rtl/>
        </w:rPr>
      </w:pPr>
      <w:r>
        <w:rPr>
          <w:rFonts w:hint="cs"/>
          <w:rtl/>
        </w:rPr>
        <w:t xml:space="preserve">שר הרווחה ישיב על שאילתות. בבקשה, כבוד השר. עד שהשר מגיע, חבר הכנסת אברהם הירשזון יכול להתכונן לשמוע את התשובה. שאילתא מס' 777, חבר הכנסת הירשזון - אינו נוכח - מצטערים, זה יעבור לפרוטוקול. </w:t>
      </w:r>
    </w:p>
    <w:p w14:paraId="63AE36E1" w14:textId="77777777" w:rsidR="00000000" w:rsidRDefault="0069655B">
      <w:pPr>
        <w:pStyle w:val="a1"/>
        <w:jc w:val="center"/>
        <w:rPr>
          <w:rtl/>
        </w:rPr>
      </w:pPr>
      <w:r>
        <w:rPr>
          <w:rtl/>
        </w:rPr>
        <w:br/>
      </w:r>
      <w:bookmarkStart w:id="332" w:name="CQ17429FI0017429T25_02_2004_15_34_07"/>
      <w:bookmarkStart w:id="333" w:name="_Toc69694959"/>
      <w:bookmarkEnd w:id="332"/>
      <w:r>
        <w:rPr>
          <w:rtl/>
        </w:rPr>
        <w:t>777. דוח העוני ומועצת הביטוח הלאומי</w:t>
      </w:r>
      <w:bookmarkEnd w:id="333"/>
    </w:p>
    <w:p w14:paraId="2D7C4CBA" w14:textId="77777777" w:rsidR="00000000" w:rsidRDefault="0069655B">
      <w:pPr>
        <w:pStyle w:val="a0"/>
        <w:rPr>
          <w:rtl/>
        </w:rPr>
      </w:pPr>
    </w:p>
    <w:p w14:paraId="14984022" w14:textId="77777777" w:rsidR="00000000" w:rsidRDefault="0069655B">
      <w:pPr>
        <w:pStyle w:val="a0"/>
        <w:ind w:firstLine="0"/>
        <w:rPr>
          <w:bCs/>
          <w:u w:val="single"/>
        </w:rPr>
      </w:pPr>
      <w:bookmarkStart w:id="334" w:name="ESQ17429"/>
      <w:bookmarkEnd w:id="334"/>
      <w:r>
        <w:rPr>
          <w:bCs/>
          <w:u w:val="single"/>
          <w:rtl/>
        </w:rPr>
        <w:t>חבר</w:t>
      </w:r>
      <w:r>
        <w:rPr>
          <w:rFonts w:hint="cs"/>
          <w:bCs/>
          <w:u w:val="single"/>
          <w:rtl/>
        </w:rPr>
        <w:t xml:space="preserve"> הכנסת </w:t>
      </w:r>
      <w:r>
        <w:rPr>
          <w:bCs/>
          <w:u w:val="single"/>
          <w:rtl/>
        </w:rPr>
        <w:t>אברהם</w:t>
      </w:r>
      <w:r>
        <w:rPr>
          <w:bCs/>
          <w:u w:val="single"/>
          <w:rtl/>
        </w:rPr>
        <w:t xml:space="preserve">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335" w:name="GMGOVMINISTRYNAME"/>
      <w:r>
        <w:rPr>
          <w:bCs/>
          <w:u w:val="single"/>
          <w:rtl/>
        </w:rPr>
        <w:t>העבודה והרווחה</w:t>
      </w:r>
      <w:bookmarkEnd w:id="335"/>
    </w:p>
    <w:p w14:paraId="2FE1138C" w14:textId="77777777" w:rsidR="00000000" w:rsidRDefault="0069655B">
      <w:pPr>
        <w:pStyle w:val="a0"/>
        <w:ind w:firstLine="720"/>
      </w:pPr>
      <w:r>
        <w:rPr>
          <w:rtl/>
        </w:rPr>
        <w:t>ביום א' בכסל</w:t>
      </w:r>
      <w:r>
        <w:rPr>
          <w:rFonts w:hint="cs"/>
          <w:rtl/>
        </w:rPr>
        <w:t>י</w:t>
      </w:r>
      <w:r>
        <w:rPr>
          <w:rtl/>
        </w:rPr>
        <w:t>ו התשס"ד (26 בנובמבר 2003):</w:t>
      </w:r>
    </w:p>
    <w:p w14:paraId="68B7A85D" w14:textId="77777777" w:rsidR="00000000" w:rsidRDefault="0069655B">
      <w:pPr>
        <w:pStyle w:val="a0"/>
        <w:rPr>
          <w:rFonts w:hint="cs"/>
        </w:rPr>
      </w:pPr>
    </w:p>
    <w:p w14:paraId="68C2F510" w14:textId="77777777" w:rsidR="00000000" w:rsidRDefault="0069655B">
      <w:pPr>
        <w:pStyle w:val="a0"/>
        <w:ind w:firstLine="720"/>
        <w:rPr>
          <w:rFonts w:hint="cs"/>
        </w:rPr>
      </w:pPr>
      <w:r>
        <w:rPr>
          <w:rFonts w:hint="cs"/>
          <w:rtl/>
        </w:rPr>
        <w:t xml:space="preserve">זה </w:t>
      </w:r>
      <w:r>
        <w:rPr>
          <w:rtl/>
        </w:rPr>
        <w:t>לא כבר התפרסם דו</w:t>
      </w:r>
      <w:r>
        <w:rPr>
          <w:rFonts w:hint="cs"/>
          <w:rtl/>
        </w:rPr>
        <w:t>ח</w:t>
      </w:r>
      <w:r>
        <w:rPr>
          <w:rtl/>
        </w:rPr>
        <w:t xml:space="preserve"> קשה על מצב העוני בישראל</w:t>
      </w:r>
      <w:r>
        <w:rPr>
          <w:rFonts w:hint="cs"/>
          <w:rtl/>
        </w:rPr>
        <w:t>. נודע לי כי לא היתה</w:t>
      </w:r>
      <w:r>
        <w:rPr>
          <w:rtl/>
        </w:rPr>
        <w:t xml:space="preserve"> כל התייחסות אליו מצד מועצת המוסד לביטוח לאומי</w:t>
      </w:r>
      <w:r>
        <w:rPr>
          <w:rFonts w:hint="cs"/>
          <w:rtl/>
        </w:rPr>
        <w:t>.</w:t>
      </w:r>
    </w:p>
    <w:p w14:paraId="1A405BA1" w14:textId="77777777" w:rsidR="00000000" w:rsidRDefault="0069655B">
      <w:pPr>
        <w:pStyle w:val="a0"/>
        <w:ind w:firstLine="720"/>
      </w:pPr>
    </w:p>
    <w:p w14:paraId="3207E9C9" w14:textId="77777777" w:rsidR="00000000" w:rsidRDefault="0069655B">
      <w:pPr>
        <w:pStyle w:val="a0"/>
        <w:ind w:firstLine="720"/>
      </w:pPr>
      <w:r>
        <w:rPr>
          <w:rFonts w:hint="cs"/>
          <w:rtl/>
        </w:rPr>
        <w:t>רצוני לשאול</w:t>
      </w:r>
      <w:r>
        <w:rPr>
          <w:rtl/>
        </w:rPr>
        <w:t>:</w:t>
      </w:r>
    </w:p>
    <w:p w14:paraId="74A083A1" w14:textId="77777777" w:rsidR="00000000" w:rsidRDefault="0069655B">
      <w:pPr>
        <w:pStyle w:val="a0"/>
        <w:ind w:firstLine="720"/>
      </w:pPr>
    </w:p>
    <w:p w14:paraId="4CE6BFDB" w14:textId="77777777" w:rsidR="00000000" w:rsidRDefault="0069655B">
      <w:pPr>
        <w:pStyle w:val="a0"/>
        <w:ind w:firstLine="720"/>
        <w:rPr>
          <w:rFonts w:hint="cs"/>
          <w:rtl/>
        </w:rPr>
      </w:pPr>
      <w:r>
        <w:rPr>
          <w:rFonts w:hint="cs"/>
          <w:rtl/>
        </w:rPr>
        <w:t xml:space="preserve">1. האם הידיעה נכונה?  </w:t>
      </w:r>
    </w:p>
    <w:p w14:paraId="4B5B24E0" w14:textId="77777777" w:rsidR="00000000" w:rsidRDefault="0069655B">
      <w:pPr>
        <w:pStyle w:val="a0"/>
        <w:ind w:firstLine="720"/>
        <w:rPr>
          <w:rtl/>
        </w:rPr>
      </w:pPr>
    </w:p>
    <w:p w14:paraId="02A289EF" w14:textId="77777777" w:rsidR="00000000" w:rsidRDefault="0069655B">
      <w:pPr>
        <w:pStyle w:val="a0"/>
        <w:ind w:firstLine="720"/>
        <w:rPr>
          <w:rtl/>
        </w:rPr>
      </w:pPr>
      <w:r>
        <w:rPr>
          <w:rtl/>
        </w:rPr>
        <w:t xml:space="preserve">2. </w:t>
      </w:r>
      <w:r>
        <w:rPr>
          <w:rFonts w:hint="cs"/>
          <w:rtl/>
        </w:rPr>
        <w:t xml:space="preserve">אם כן - </w:t>
      </w:r>
      <w:r>
        <w:rPr>
          <w:rtl/>
        </w:rPr>
        <w:t>מדוע לא ה</w:t>
      </w:r>
      <w:r>
        <w:rPr>
          <w:rFonts w:hint="cs"/>
          <w:rtl/>
        </w:rPr>
        <w:t>יתה כל הת</w:t>
      </w:r>
      <w:r>
        <w:rPr>
          <w:rFonts w:hint="cs"/>
          <w:rtl/>
        </w:rPr>
        <w:t>ייחסות</w:t>
      </w:r>
      <w:r>
        <w:rPr>
          <w:rtl/>
        </w:rPr>
        <w:t>?</w:t>
      </w:r>
    </w:p>
    <w:p w14:paraId="30924029" w14:textId="77777777" w:rsidR="00000000" w:rsidRDefault="0069655B">
      <w:pPr>
        <w:pStyle w:val="a0"/>
        <w:ind w:firstLine="720"/>
        <w:rPr>
          <w:rtl/>
        </w:rPr>
      </w:pPr>
    </w:p>
    <w:p w14:paraId="75B4306C" w14:textId="77777777" w:rsidR="00000000" w:rsidRDefault="0069655B">
      <w:pPr>
        <w:pStyle w:val="a0"/>
        <w:ind w:firstLine="720"/>
        <w:rPr>
          <w:rFonts w:hint="cs"/>
          <w:rtl/>
        </w:rPr>
      </w:pPr>
      <w:r>
        <w:rPr>
          <w:rtl/>
        </w:rPr>
        <w:t xml:space="preserve">3. מה </w:t>
      </w:r>
      <w:r>
        <w:rPr>
          <w:rFonts w:hint="cs"/>
          <w:rtl/>
        </w:rPr>
        <w:t xml:space="preserve">היא </w:t>
      </w:r>
      <w:r>
        <w:rPr>
          <w:rtl/>
        </w:rPr>
        <w:t xml:space="preserve">עמדת המועצה </w:t>
      </w:r>
      <w:r>
        <w:rPr>
          <w:rFonts w:hint="cs"/>
          <w:rtl/>
        </w:rPr>
        <w:t>כלפי ה</w:t>
      </w:r>
      <w:r>
        <w:rPr>
          <w:rtl/>
        </w:rPr>
        <w:t>דוח</w:t>
      </w:r>
      <w:r>
        <w:rPr>
          <w:rFonts w:hint="cs"/>
          <w:rtl/>
        </w:rPr>
        <w:t>?</w:t>
      </w:r>
      <w:r>
        <w:rPr>
          <w:rtl/>
        </w:rPr>
        <w:t xml:space="preserve"> </w:t>
      </w:r>
    </w:p>
    <w:p w14:paraId="1CB293AD" w14:textId="77777777" w:rsidR="00000000" w:rsidRDefault="0069655B">
      <w:pPr>
        <w:pStyle w:val="a0"/>
        <w:ind w:firstLine="720"/>
        <w:rPr>
          <w:rFonts w:hint="cs"/>
          <w:rtl/>
        </w:rPr>
      </w:pPr>
    </w:p>
    <w:p w14:paraId="09D811D1" w14:textId="77777777" w:rsidR="00000000" w:rsidRDefault="0069655B">
      <w:pPr>
        <w:pStyle w:val="a0"/>
        <w:ind w:firstLine="720"/>
        <w:rPr>
          <w:rFonts w:hint="cs"/>
          <w:rtl/>
        </w:rPr>
      </w:pPr>
      <w:r>
        <w:rPr>
          <w:rFonts w:hint="cs"/>
          <w:rtl/>
        </w:rPr>
        <w:t xml:space="preserve">4. </w:t>
      </w:r>
      <w:r>
        <w:rPr>
          <w:rtl/>
        </w:rPr>
        <w:t>האם הועלו במועצה הצעות לטיפול במצב זה</w:t>
      </w:r>
      <w:r>
        <w:rPr>
          <w:rFonts w:hint="cs"/>
          <w:rtl/>
        </w:rPr>
        <w:t xml:space="preserve">, ואם כן </w:t>
      </w:r>
      <w:r>
        <w:rPr>
          <w:rtl/>
        </w:rPr>
        <w:t>–</w:t>
      </w:r>
      <w:r>
        <w:rPr>
          <w:rFonts w:hint="cs"/>
          <w:rtl/>
        </w:rPr>
        <w:t xml:space="preserve"> מה הן</w:t>
      </w:r>
      <w:r>
        <w:rPr>
          <w:rtl/>
        </w:rPr>
        <w:t>?</w:t>
      </w:r>
    </w:p>
    <w:p w14:paraId="41303AB8" w14:textId="77777777" w:rsidR="00000000" w:rsidRDefault="0069655B">
      <w:pPr>
        <w:pStyle w:val="a0"/>
        <w:ind w:firstLine="720"/>
        <w:rPr>
          <w:rFonts w:hint="cs"/>
          <w:rtl/>
        </w:rPr>
      </w:pPr>
    </w:p>
    <w:p w14:paraId="72497CBB" w14:textId="77777777" w:rsidR="00000000" w:rsidRDefault="0069655B">
      <w:pPr>
        <w:pStyle w:val="a0"/>
        <w:ind w:firstLine="0"/>
        <w:rPr>
          <w:rFonts w:hint="cs"/>
          <w:b/>
          <w:bCs/>
          <w:rtl/>
        </w:rPr>
      </w:pPr>
      <w:r>
        <w:rPr>
          <w:rFonts w:hint="cs"/>
          <w:b/>
          <w:bCs/>
          <w:u w:val="single"/>
          <w:rtl/>
        </w:rPr>
        <w:t>תשובת שר הרווחה זבולון אורלב:</w:t>
      </w:r>
    </w:p>
    <w:p w14:paraId="0843149D" w14:textId="77777777" w:rsidR="00000000" w:rsidRDefault="0069655B">
      <w:pPr>
        <w:pStyle w:val="a0"/>
        <w:ind w:firstLine="0"/>
        <w:rPr>
          <w:rFonts w:hint="cs"/>
          <w:rtl/>
        </w:rPr>
      </w:pPr>
      <w:r>
        <w:rPr>
          <w:rFonts w:hint="cs"/>
          <w:rtl/>
        </w:rPr>
        <w:t>(לא נקראה, נמסרה לפרוטוקול)</w:t>
      </w:r>
    </w:p>
    <w:p w14:paraId="107A761F" w14:textId="77777777" w:rsidR="00000000" w:rsidRDefault="0069655B">
      <w:pPr>
        <w:pStyle w:val="a0"/>
        <w:rPr>
          <w:rFonts w:hint="cs"/>
          <w:rtl/>
        </w:rPr>
      </w:pPr>
    </w:p>
    <w:p w14:paraId="451247BF" w14:textId="77777777" w:rsidR="00000000" w:rsidRDefault="0069655B">
      <w:pPr>
        <w:pStyle w:val="a0"/>
        <w:rPr>
          <w:rFonts w:hint="cs"/>
          <w:rtl/>
        </w:rPr>
      </w:pPr>
      <w:r>
        <w:rPr>
          <w:rFonts w:hint="cs"/>
          <w:rtl/>
        </w:rPr>
        <w:t xml:space="preserve">1-4.  המוסד לביטוח לאומי מפרסם מדי שנה דוח על מצב העוני בישראל, וכך גם לגבי דוח העוני ל-2002. </w:t>
      </w:r>
      <w:r>
        <w:rPr>
          <w:rFonts w:hint="cs"/>
          <w:rtl/>
        </w:rPr>
        <w:t xml:space="preserve">בדרך כלל הדוח מוצג בפני מועצת הביטוח הלאומי ומתקיים דיון בממצאים  ובמסקנות העולות מן הדוח. </w:t>
      </w:r>
    </w:p>
    <w:p w14:paraId="695744F9" w14:textId="77777777" w:rsidR="00000000" w:rsidRDefault="0069655B">
      <w:pPr>
        <w:pStyle w:val="a0"/>
        <w:rPr>
          <w:rFonts w:hint="cs"/>
          <w:rtl/>
        </w:rPr>
      </w:pPr>
    </w:p>
    <w:p w14:paraId="53FDF573" w14:textId="77777777" w:rsidR="00000000" w:rsidRDefault="0069655B">
      <w:pPr>
        <w:pStyle w:val="a0"/>
        <w:rPr>
          <w:rFonts w:hint="cs"/>
          <w:rtl/>
        </w:rPr>
      </w:pPr>
      <w:r>
        <w:rPr>
          <w:rFonts w:hint="cs"/>
          <w:rtl/>
        </w:rPr>
        <w:t>הדוח הופץ מייד עם פרסומו, באוקטובר 2003, לידיעה ולעיון של כל חברי מועצת המוסד, אף כי לא קוים דיון מיוחד בו במועצה.</w:t>
      </w:r>
    </w:p>
    <w:p w14:paraId="50BE1352" w14:textId="77777777" w:rsidR="00000000" w:rsidRDefault="0069655B">
      <w:pPr>
        <w:pStyle w:val="a0"/>
        <w:rPr>
          <w:rFonts w:hint="cs"/>
          <w:rtl/>
        </w:rPr>
      </w:pPr>
    </w:p>
    <w:p w14:paraId="26F802C3" w14:textId="77777777" w:rsidR="00000000" w:rsidRDefault="0069655B">
      <w:pPr>
        <w:pStyle w:val="a0"/>
        <w:rPr>
          <w:rFonts w:hint="cs"/>
          <w:rtl/>
        </w:rPr>
      </w:pPr>
      <w:r>
        <w:rPr>
          <w:rFonts w:hint="cs"/>
          <w:rtl/>
        </w:rPr>
        <w:t>ישיבת המועצה האחרונה, בינואר 2004, הוקדשה לדיון</w:t>
      </w:r>
      <w:r>
        <w:rPr>
          <w:rFonts w:hint="cs"/>
          <w:rtl/>
        </w:rPr>
        <w:t xml:space="preserve"> בתקציב 2004, אך הנחיתי את מנכ"ל הביטוח הלאומי להביא את דוח העוני לדיון במועצה בהקדם. </w:t>
      </w:r>
    </w:p>
    <w:p w14:paraId="138EC1BE" w14:textId="77777777" w:rsidR="00000000" w:rsidRDefault="0069655B">
      <w:pPr>
        <w:pStyle w:val="a0"/>
        <w:rPr>
          <w:rFonts w:hint="cs"/>
          <w:rtl/>
        </w:rPr>
      </w:pPr>
    </w:p>
    <w:p w14:paraId="66AB53C3" w14:textId="77777777" w:rsidR="00000000" w:rsidRDefault="0069655B">
      <w:pPr>
        <w:pStyle w:val="a0"/>
        <w:rPr>
          <w:rFonts w:hint="cs"/>
          <w:rtl/>
        </w:rPr>
      </w:pPr>
      <w:r>
        <w:rPr>
          <w:rFonts w:hint="cs"/>
          <w:rtl/>
        </w:rPr>
        <w:t>בשנים הבאות נקפיד על הבאת הדוח לדיון במועצה בסמוך לפרסומו.</w:t>
      </w:r>
    </w:p>
    <w:p w14:paraId="55B95374" w14:textId="77777777" w:rsidR="00000000" w:rsidRDefault="0069655B">
      <w:pPr>
        <w:pStyle w:val="a0"/>
        <w:rPr>
          <w:rFonts w:hint="cs"/>
          <w:rtl/>
        </w:rPr>
      </w:pPr>
    </w:p>
    <w:p w14:paraId="41C36D65" w14:textId="77777777" w:rsidR="00000000" w:rsidRDefault="0069655B">
      <w:pPr>
        <w:pStyle w:val="af1"/>
        <w:rPr>
          <w:rtl/>
        </w:rPr>
      </w:pPr>
      <w:r>
        <w:rPr>
          <w:rtl/>
        </w:rPr>
        <w:t>היו"ר נסים דהן:</w:t>
      </w:r>
    </w:p>
    <w:p w14:paraId="014896E2" w14:textId="77777777" w:rsidR="00000000" w:rsidRDefault="0069655B">
      <w:pPr>
        <w:pStyle w:val="a0"/>
        <w:rPr>
          <w:rtl/>
        </w:rPr>
      </w:pPr>
    </w:p>
    <w:p w14:paraId="58D111C0" w14:textId="77777777" w:rsidR="00000000" w:rsidRDefault="0069655B">
      <w:pPr>
        <w:pStyle w:val="a0"/>
        <w:rPr>
          <w:rFonts w:hint="cs"/>
          <w:rtl/>
        </w:rPr>
      </w:pPr>
      <w:r>
        <w:rPr>
          <w:rFonts w:hint="cs"/>
          <w:rtl/>
        </w:rPr>
        <w:t>חבר הכנסת גפני, שאילתא מס' 918, בנושא: מעונות ללוקים בשכלם מעל גיל 18. כבוד השר.</w:t>
      </w:r>
    </w:p>
    <w:p w14:paraId="67A2CEB0" w14:textId="77777777" w:rsidR="00000000" w:rsidRDefault="0069655B">
      <w:pPr>
        <w:pStyle w:val="a0"/>
        <w:rPr>
          <w:rFonts w:hint="cs"/>
          <w:rtl/>
        </w:rPr>
      </w:pPr>
    </w:p>
    <w:p w14:paraId="6BE0165E" w14:textId="77777777" w:rsidR="00000000" w:rsidRDefault="0069655B">
      <w:pPr>
        <w:pStyle w:val="a1"/>
        <w:jc w:val="center"/>
        <w:rPr>
          <w:rtl/>
        </w:rPr>
      </w:pPr>
      <w:bookmarkStart w:id="336" w:name="CQ18895FI0018895T25_02_2004_16_49_19"/>
      <w:bookmarkStart w:id="337" w:name="_Toc69694960"/>
      <w:bookmarkEnd w:id="336"/>
      <w:r>
        <w:rPr>
          <w:rtl/>
        </w:rPr>
        <w:t>918. מעונ</w:t>
      </w:r>
      <w:r>
        <w:rPr>
          <w:rtl/>
        </w:rPr>
        <w:t>ות ל</w:t>
      </w:r>
      <w:r>
        <w:rPr>
          <w:rFonts w:hint="cs"/>
          <w:rtl/>
        </w:rPr>
        <w:t>בוגרים</w:t>
      </w:r>
      <w:r>
        <w:rPr>
          <w:rtl/>
        </w:rPr>
        <w:t xml:space="preserve"> </w:t>
      </w:r>
      <w:r>
        <w:rPr>
          <w:rFonts w:hint="cs"/>
          <w:rtl/>
        </w:rPr>
        <w:t xml:space="preserve">הלוקים </w:t>
      </w:r>
      <w:r>
        <w:rPr>
          <w:rtl/>
        </w:rPr>
        <w:t>בשכלם</w:t>
      </w:r>
      <w:bookmarkEnd w:id="337"/>
    </w:p>
    <w:p w14:paraId="0EC70B96" w14:textId="77777777" w:rsidR="00000000" w:rsidRDefault="0069655B">
      <w:pPr>
        <w:pStyle w:val="a0"/>
        <w:rPr>
          <w:rFonts w:hint="cs"/>
          <w:rtl/>
        </w:rPr>
      </w:pPr>
    </w:p>
    <w:p w14:paraId="051441A7" w14:textId="77777777" w:rsidR="00000000" w:rsidRDefault="0069655B">
      <w:pPr>
        <w:pStyle w:val="a0"/>
        <w:ind w:firstLine="0"/>
        <w:rPr>
          <w:bCs/>
          <w:u w:val="single"/>
        </w:rPr>
      </w:pPr>
      <w:bookmarkStart w:id="338" w:name="ESQ18895"/>
      <w:bookmarkEnd w:id="338"/>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5275412" w14:textId="77777777" w:rsidR="00000000" w:rsidRDefault="0069655B">
      <w:pPr>
        <w:pStyle w:val="a0"/>
        <w:ind w:firstLine="720"/>
      </w:pPr>
      <w:r>
        <w:rPr>
          <w:rtl/>
        </w:rPr>
        <w:t>ביום כ"ב בכסל</w:t>
      </w:r>
      <w:r>
        <w:rPr>
          <w:rFonts w:hint="cs"/>
          <w:rtl/>
        </w:rPr>
        <w:t>י</w:t>
      </w:r>
      <w:r>
        <w:rPr>
          <w:rtl/>
        </w:rPr>
        <w:t>ו התשס"ד (17 בדצמבר 2003):</w:t>
      </w:r>
    </w:p>
    <w:p w14:paraId="00D11D6B" w14:textId="77777777" w:rsidR="00000000" w:rsidRDefault="0069655B">
      <w:pPr>
        <w:pStyle w:val="a0"/>
        <w:rPr>
          <w:rFonts w:hint="cs"/>
        </w:rPr>
      </w:pPr>
    </w:p>
    <w:p w14:paraId="7162547B" w14:textId="77777777" w:rsidR="00000000" w:rsidRDefault="0069655B">
      <w:pPr>
        <w:pStyle w:val="a0"/>
        <w:ind w:firstLine="720"/>
        <w:rPr>
          <w:rFonts w:hint="cs"/>
          <w:rtl/>
        </w:rPr>
      </w:pPr>
      <w:r>
        <w:rPr>
          <w:rtl/>
        </w:rPr>
        <w:t>מעון ל</w:t>
      </w:r>
      <w:r>
        <w:rPr>
          <w:rFonts w:hint="cs"/>
          <w:rtl/>
        </w:rPr>
        <w:t>בגירים ה</w:t>
      </w:r>
      <w:r>
        <w:rPr>
          <w:rtl/>
        </w:rPr>
        <w:t xml:space="preserve">לוקים בשכלם </w:t>
      </w:r>
      <w:r>
        <w:rPr>
          <w:rFonts w:hint="cs"/>
          <w:rtl/>
        </w:rPr>
        <w:t>יי</w:t>
      </w:r>
      <w:r>
        <w:rPr>
          <w:rtl/>
        </w:rPr>
        <w:t>פתח רק ע</w:t>
      </w:r>
      <w:r>
        <w:rPr>
          <w:rFonts w:hint="cs"/>
          <w:rtl/>
        </w:rPr>
        <w:t>ל-יד</w:t>
      </w:r>
      <w:r>
        <w:rPr>
          <w:rtl/>
        </w:rPr>
        <w:t xml:space="preserve">י </w:t>
      </w:r>
      <w:r>
        <w:rPr>
          <w:rFonts w:hint="cs"/>
          <w:rtl/>
        </w:rPr>
        <w:t>זכיי</w:t>
      </w:r>
      <w:r>
        <w:rPr>
          <w:rFonts w:hint="eastAsia"/>
          <w:rtl/>
        </w:rPr>
        <w:t>ה</w:t>
      </w:r>
      <w:r>
        <w:rPr>
          <w:rtl/>
        </w:rPr>
        <w:t xml:space="preserve"> במכרז </w:t>
      </w:r>
      <w:r>
        <w:rPr>
          <w:rFonts w:hint="cs"/>
          <w:rtl/>
        </w:rPr>
        <w:t>מטעם משרדך.</w:t>
      </w:r>
      <w:r>
        <w:rPr>
          <w:rtl/>
        </w:rPr>
        <w:t xml:space="preserve"> </w:t>
      </w:r>
    </w:p>
    <w:p w14:paraId="644FDEE1" w14:textId="77777777" w:rsidR="00000000" w:rsidRDefault="0069655B">
      <w:pPr>
        <w:pStyle w:val="a0"/>
        <w:ind w:firstLine="720"/>
        <w:rPr>
          <w:rFonts w:hint="cs"/>
          <w:rtl/>
        </w:rPr>
      </w:pPr>
    </w:p>
    <w:p w14:paraId="67264E34" w14:textId="77777777" w:rsidR="00000000" w:rsidRDefault="0069655B">
      <w:pPr>
        <w:pStyle w:val="a0"/>
        <w:ind w:firstLine="720"/>
      </w:pPr>
      <w:r>
        <w:rPr>
          <w:rtl/>
        </w:rPr>
        <w:t xml:space="preserve">כיום לא קיים מעון העונה </w:t>
      </w:r>
      <w:r>
        <w:rPr>
          <w:rFonts w:hint="cs"/>
          <w:rtl/>
        </w:rPr>
        <w:t>ע</w:t>
      </w:r>
      <w:r>
        <w:rPr>
          <w:rtl/>
        </w:rPr>
        <w:t>ל</w:t>
      </w:r>
      <w:r>
        <w:rPr>
          <w:rFonts w:hint="cs"/>
          <w:rtl/>
        </w:rPr>
        <w:t xml:space="preserve"> </w:t>
      </w:r>
      <w:r>
        <w:rPr>
          <w:rtl/>
        </w:rPr>
        <w:t xml:space="preserve">דרישות </w:t>
      </w:r>
      <w:r>
        <w:rPr>
          <w:rFonts w:hint="cs"/>
          <w:rtl/>
        </w:rPr>
        <w:t>האוכלוסיי</w:t>
      </w:r>
      <w:r>
        <w:rPr>
          <w:rFonts w:hint="eastAsia"/>
          <w:rtl/>
        </w:rPr>
        <w:t>ה</w:t>
      </w:r>
      <w:r>
        <w:rPr>
          <w:rtl/>
        </w:rPr>
        <w:t xml:space="preserve"> </w:t>
      </w:r>
      <w:r>
        <w:rPr>
          <w:rFonts w:hint="cs"/>
          <w:rtl/>
        </w:rPr>
        <w:t>הדתית ו</w:t>
      </w:r>
      <w:r>
        <w:rPr>
          <w:rtl/>
        </w:rPr>
        <w:t xml:space="preserve">החרדית, כדוגמת מעון </w:t>
      </w:r>
      <w:r>
        <w:rPr>
          <w:rFonts w:hint="cs"/>
          <w:rtl/>
        </w:rPr>
        <w:t>"</w:t>
      </w:r>
      <w:r>
        <w:rPr>
          <w:rtl/>
        </w:rPr>
        <w:t>עלה</w:t>
      </w:r>
      <w:r>
        <w:rPr>
          <w:rFonts w:hint="cs"/>
          <w:rtl/>
        </w:rPr>
        <w:t>",</w:t>
      </w:r>
      <w:r>
        <w:rPr>
          <w:rtl/>
        </w:rPr>
        <w:t xml:space="preserve"> </w:t>
      </w:r>
      <w:r>
        <w:rPr>
          <w:rFonts w:hint="cs"/>
          <w:rtl/>
        </w:rPr>
        <w:t xml:space="preserve">שהוא </w:t>
      </w:r>
      <w:r>
        <w:rPr>
          <w:rtl/>
        </w:rPr>
        <w:t>מ</w:t>
      </w:r>
      <w:r>
        <w:rPr>
          <w:rtl/>
        </w:rPr>
        <w:t xml:space="preserve">עון </w:t>
      </w:r>
      <w:r>
        <w:rPr>
          <w:rFonts w:hint="cs"/>
          <w:rtl/>
        </w:rPr>
        <w:t>בהנהלה חרדית</w:t>
      </w:r>
      <w:r>
        <w:rPr>
          <w:rtl/>
        </w:rPr>
        <w:t xml:space="preserve"> לילדים עד גיל 18, ומשרדך לא </w:t>
      </w:r>
      <w:r>
        <w:rPr>
          <w:rFonts w:hint="cs"/>
          <w:rtl/>
        </w:rPr>
        <w:t>פרסם</w:t>
      </w:r>
      <w:r>
        <w:rPr>
          <w:rtl/>
        </w:rPr>
        <w:t xml:space="preserve"> מכרז שיענ</w:t>
      </w:r>
      <w:r>
        <w:rPr>
          <w:rFonts w:hint="cs"/>
          <w:rtl/>
        </w:rPr>
        <w:t>ה</w:t>
      </w:r>
      <w:r>
        <w:rPr>
          <w:rtl/>
        </w:rPr>
        <w:t xml:space="preserve"> </w:t>
      </w:r>
      <w:r>
        <w:rPr>
          <w:rFonts w:hint="cs"/>
          <w:rtl/>
        </w:rPr>
        <w:t>ע</w:t>
      </w:r>
      <w:r>
        <w:rPr>
          <w:rtl/>
        </w:rPr>
        <w:t>ל</w:t>
      </w:r>
      <w:r>
        <w:rPr>
          <w:rFonts w:hint="cs"/>
          <w:rtl/>
        </w:rPr>
        <w:t xml:space="preserve"> </w:t>
      </w:r>
      <w:r>
        <w:rPr>
          <w:rtl/>
        </w:rPr>
        <w:t>דרישות אלו. כתוצאה מכך אין ללוקים אלו מסגרות</w:t>
      </w:r>
      <w:r>
        <w:rPr>
          <w:rFonts w:hint="cs"/>
          <w:rtl/>
        </w:rPr>
        <w:t>,</w:t>
      </w:r>
      <w:r>
        <w:rPr>
          <w:rtl/>
        </w:rPr>
        <w:t xml:space="preserve"> והדבר מקשה על ההורים.</w:t>
      </w:r>
    </w:p>
    <w:p w14:paraId="43931362" w14:textId="77777777" w:rsidR="00000000" w:rsidRDefault="0069655B">
      <w:pPr>
        <w:pStyle w:val="a0"/>
        <w:ind w:firstLine="720"/>
      </w:pPr>
    </w:p>
    <w:p w14:paraId="7C5B5F0E" w14:textId="77777777" w:rsidR="00000000" w:rsidRDefault="0069655B">
      <w:pPr>
        <w:pStyle w:val="a0"/>
        <w:ind w:firstLine="720"/>
      </w:pPr>
      <w:r>
        <w:rPr>
          <w:rFonts w:hint="cs"/>
          <w:rtl/>
        </w:rPr>
        <w:t>רצוני לשאול</w:t>
      </w:r>
      <w:r>
        <w:rPr>
          <w:rtl/>
        </w:rPr>
        <w:t>:</w:t>
      </w:r>
    </w:p>
    <w:p w14:paraId="585A8EBA" w14:textId="77777777" w:rsidR="00000000" w:rsidRDefault="0069655B">
      <w:pPr>
        <w:pStyle w:val="a0"/>
        <w:ind w:firstLine="720"/>
      </w:pPr>
    </w:p>
    <w:p w14:paraId="25224C1D" w14:textId="77777777" w:rsidR="00000000" w:rsidRDefault="0069655B">
      <w:pPr>
        <w:pStyle w:val="a0"/>
        <w:ind w:firstLine="720"/>
        <w:rPr>
          <w:rtl/>
        </w:rPr>
      </w:pPr>
      <w:r>
        <w:rPr>
          <w:rFonts w:hint="cs"/>
          <w:rtl/>
        </w:rPr>
        <w:t xml:space="preserve">1. </w:t>
      </w:r>
      <w:r>
        <w:rPr>
          <w:rtl/>
        </w:rPr>
        <w:t>האם משרדך מודע לזאת?</w:t>
      </w:r>
    </w:p>
    <w:p w14:paraId="2FCEC682" w14:textId="77777777" w:rsidR="00000000" w:rsidRDefault="0069655B">
      <w:pPr>
        <w:pStyle w:val="a0"/>
        <w:ind w:firstLine="720"/>
        <w:rPr>
          <w:rtl/>
        </w:rPr>
      </w:pPr>
    </w:p>
    <w:p w14:paraId="2AA23821" w14:textId="77777777" w:rsidR="00000000" w:rsidRDefault="0069655B">
      <w:pPr>
        <w:pStyle w:val="a0"/>
        <w:ind w:firstLine="720"/>
        <w:rPr>
          <w:rFonts w:hint="cs"/>
          <w:rtl/>
        </w:rPr>
      </w:pPr>
      <w:r>
        <w:rPr>
          <w:rFonts w:hint="cs"/>
          <w:rtl/>
        </w:rPr>
        <w:t xml:space="preserve">2. </w:t>
      </w:r>
      <w:r>
        <w:rPr>
          <w:rtl/>
        </w:rPr>
        <w:t xml:space="preserve">האם </w:t>
      </w:r>
      <w:r>
        <w:rPr>
          <w:rFonts w:hint="cs"/>
          <w:rtl/>
        </w:rPr>
        <w:t>יפורסם</w:t>
      </w:r>
      <w:r>
        <w:rPr>
          <w:rtl/>
        </w:rPr>
        <w:t xml:space="preserve"> מכרז </w:t>
      </w:r>
      <w:r>
        <w:rPr>
          <w:rFonts w:hint="cs"/>
          <w:rtl/>
        </w:rPr>
        <w:t>ל</w:t>
      </w:r>
      <w:r>
        <w:rPr>
          <w:rtl/>
        </w:rPr>
        <w:t xml:space="preserve">פתיחת מעון </w:t>
      </w:r>
      <w:r>
        <w:rPr>
          <w:rFonts w:hint="cs"/>
          <w:rtl/>
        </w:rPr>
        <w:t>לאוכלוסיי</w:t>
      </w:r>
      <w:r>
        <w:rPr>
          <w:rFonts w:hint="eastAsia"/>
          <w:rtl/>
        </w:rPr>
        <w:t>ה</w:t>
      </w:r>
      <w:r>
        <w:rPr>
          <w:rtl/>
        </w:rPr>
        <w:t xml:space="preserve"> </w:t>
      </w:r>
      <w:r>
        <w:rPr>
          <w:rFonts w:hint="cs"/>
          <w:rtl/>
        </w:rPr>
        <w:t>הדתית ו</w:t>
      </w:r>
      <w:r>
        <w:rPr>
          <w:rtl/>
        </w:rPr>
        <w:t>החרדית</w:t>
      </w:r>
      <w:r>
        <w:rPr>
          <w:rFonts w:hint="cs"/>
          <w:rtl/>
        </w:rPr>
        <w:t>,</w:t>
      </w:r>
      <w:r>
        <w:rPr>
          <w:rtl/>
        </w:rPr>
        <w:t xml:space="preserve"> </w:t>
      </w:r>
      <w:r>
        <w:rPr>
          <w:rFonts w:hint="cs"/>
          <w:rtl/>
        </w:rPr>
        <w:t>ו</w:t>
      </w:r>
      <w:r>
        <w:rPr>
          <w:rtl/>
        </w:rPr>
        <w:t xml:space="preserve">אם כן </w:t>
      </w:r>
      <w:r>
        <w:rPr>
          <w:rFonts w:hint="cs"/>
          <w:rtl/>
        </w:rPr>
        <w:t xml:space="preserve">– </w:t>
      </w:r>
      <w:r>
        <w:rPr>
          <w:rtl/>
        </w:rPr>
        <w:t>מתי?</w:t>
      </w:r>
    </w:p>
    <w:p w14:paraId="2C5007BB" w14:textId="77777777" w:rsidR="00000000" w:rsidRDefault="0069655B">
      <w:pPr>
        <w:pStyle w:val="a0"/>
        <w:ind w:firstLine="720"/>
        <w:rPr>
          <w:rFonts w:hint="cs"/>
          <w:rtl/>
        </w:rPr>
      </w:pPr>
    </w:p>
    <w:p w14:paraId="15455E30" w14:textId="77777777" w:rsidR="00000000" w:rsidRDefault="0069655B">
      <w:pPr>
        <w:pStyle w:val="-"/>
        <w:rPr>
          <w:rFonts w:hint="cs"/>
          <w:rtl/>
        </w:rPr>
      </w:pPr>
      <w:bookmarkStart w:id="339" w:name="FS000000521T25_02_2004_15_40_33"/>
      <w:bookmarkEnd w:id="339"/>
      <w:r>
        <w:rPr>
          <w:rtl/>
        </w:rPr>
        <w:t>שר הרווחה זב</w:t>
      </w:r>
      <w:r>
        <w:rPr>
          <w:rtl/>
        </w:rPr>
        <w:t>ולון אורלב:</w:t>
      </w:r>
    </w:p>
    <w:p w14:paraId="213B1555" w14:textId="77777777" w:rsidR="00000000" w:rsidRDefault="0069655B">
      <w:pPr>
        <w:pStyle w:val="a0"/>
        <w:rPr>
          <w:rFonts w:hint="cs"/>
          <w:rtl/>
        </w:rPr>
      </w:pPr>
    </w:p>
    <w:p w14:paraId="72AE12B3" w14:textId="77777777" w:rsidR="00000000" w:rsidRDefault="0069655B">
      <w:pPr>
        <w:pStyle w:val="a0"/>
        <w:rPr>
          <w:rFonts w:hint="cs"/>
          <w:rtl/>
        </w:rPr>
      </w:pPr>
      <w:r>
        <w:rPr>
          <w:rFonts w:hint="cs"/>
          <w:rtl/>
        </w:rPr>
        <w:t xml:space="preserve">אדוני היושב-ראש, חברי חברי הכנסת </w:t>
      </w:r>
      <w:r>
        <w:rPr>
          <w:rtl/>
        </w:rPr>
        <w:t>–</w:t>
      </w:r>
      <w:r>
        <w:rPr>
          <w:rFonts w:hint="cs"/>
          <w:rtl/>
        </w:rPr>
        <w:t xml:space="preserve"> 1. כן. במעונות פנימייה המשרתים את האוכלוסייה היהודית לא קיימת הפרדה רשמית בין המגזרים. המעונות מותאמים לרמת הלקות והתפקוד של החוסה, לרמת התלות, לסוג הטיפול הנדרש לו ולקרבה הגיאוגרפית הדרושה לשמירת הקשר בין המ</w:t>
      </w:r>
      <w:r>
        <w:rPr>
          <w:rFonts w:hint="cs"/>
          <w:rtl/>
        </w:rPr>
        <w:t xml:space="preserve">שפחה לחוסה. </w:t>
      </w:r>
    </w:p>
    <w:p w14:paraId="1B105F68" w14:textId="77777777" w:rsidR="00000000" w:rsidRDefault="0069655B">
      <w:pPr>
        <w:pStyle w:val="a0"/>
        <w:rPr>
          <w:color w:val="0000FF"/>
          <w:szCs w:val="28"/>
          <w:rtl/>
        </w:rPr>
      </w:pPr>
    </w:p>
    <w:p w14:paraId="5E28CE5A" w14:textId="77777777" w:rsidR="00000000" w:rsidRDefault="0069655B">
      <w:pPr>
        <w:pStyle w:val="a0"/>
        <w:ind w:firstLine="0"/>
        <w:rPr>
          <w:rFonts w:hint="cs"/>
          <w:rtl/>
        </w:rPr>
      </w:pPr>
      <w:r>
        <w:rPr>
          <w:rFonts w:hint="cs"/>
          <w:rtl/>
        </w:rPr>
        <w:tab/>
        <w:t xml:space="preserve">גיל החוסה אינו קריטריון בלעדי המכתיב בהכרח להיכן יופנה אדם עם פיגור שכלי. ועדות השמה מחוזיות מפנות כל חוסה למעון הספציפי המתאים לו, בהידברות עם ההורים והמשפחה. </w:t>
      </w:r>
    </w:p>
    <w:p w14:paraId="5E814E07" w14:textId="77777777" w:rsidR="00000000" w:rsidRDefault="0069655B">
      <w:pPr>
        <w:pStyle w:val="a0"/>
        <w:ind w:firstLine="0"/>
        <w:rPr>
          <w:rFonts w:hint="cs"/>
          <w:rtl/>
        </w:rPr>
      </w:pPr>
    </w:p>
    <w:p w14:paraId="219B3BA3" w14:textId="77777777" w:rsidR="00000000" w:rsidRDefault="0069655B">
      <w:pPr>
        <w:pStyle w:val="a0"/>
        <w:ind w:firstLine="720"/>
        <w:rPr>
          <w:rFonts w:hint="cs"/>
          <w:rtl/>
        </w:rPr>
      </w:pPr>
      <w:r>
        <w:rPr>
          <w:rFonts w:hint="cs"/>
          <w:rtl/>
        </w:rPr>
        <w:t>מתוך 40 מעונות פנימייה פרטיים וציבוריים המשרתים את האוכלוסייה היהודית, שבעה מעו</w:t>
      </w:r>
      <w:r>
        <w:rPr>
          <w:rFonts w:hint="cs"/>
          <w:rtl/>
        </w:rPr>
        <w:t>נות מופעלים על-ידי גופים חרדיים או דתיים, ובתוך כשנה ייפתח מעון נוסף של רשת "עלה" במועצה אזורית מרחבים בנגב, שייתן מענה לילדים ולבוגרים תושבי הדרום עם פיגור שכלי.</w:t>
      </w:r>
    </w:p>
    <w:p w14:paraId="5B4B8E91" w14:textId="77777777" w:rsidR="00000000" w:rsidRDefault="0069655B">
      <w:pPr>
        <w:pStyle w:val="a0"/>
        <w:ind w:firstLine="0"/>
        <w:rPr>
          <w:rFonts w:hint="cs"/>
          <w:rtl/>
        </w:rPr>
      </w:pPr>
    </w:p>
    <w:p w14:paraId="7CA92CE9" w14:textId="77777777" w:rsidR="00000000" w:rsidRDefault="0069655B">
      <w:pPr>
        <w:pStyle w:val="a0"/>
        <w:ind w:firstLine="0"/>
        <w:rPr>
          <w:rFonts w:hint="cs"/>
          <w:rtl/>
        </w:rPr>
      </w:pPr>
      <w:r>
        <w:rPr>
          <w:rFonts w:hint="cs"/>
          <w:rtl/>
        </w:rPr>
        <w:tab/>
        <w:t>גם בתוכניות הקהילתיות, שהן חלופה לסידור חוץ-ביתי במעונות, יש שבעה גופים חרדיים ודתיים המפעי</w:t>
      </w:r>
      <w:r>
        <w:rPr>
          <w:rFonts w:hint="cs"/>
          <w:rtl/>
        </w:rPr>
        <w:t xml:space="preserve">לים דיור במסגרות קהילתיות. </w:t>
      </w:r>
    </w:p>
    <w:p w14:paraId="012CD77E" w14:textId="77777777" w:rsidR="00000000" w:rsidRDefault="0069655B">
      <w:pPr>
        <w:pStyle w:val="a0"/>
        <w:ind w:firstLine="0"/>
        <w:rPr>
          <w:rFonts w:hint="cs"/>
          <w:rtl/>
        </w:rPr>
      </w:pPr>
    </w:p>
    <w:p w14:paraId="30539F2B" w14:textId="77777777" w:rsidR="00000000" w:rsidRDefault="0069655B">
      <w:pPr>
        <w:pStyle w:val="a0"/>
        <w:ind w:firstLine="0"/>
        <w:rPr>
          <w:rFonts w:hint="cs"/>
          <w:rtl/>
        </w:rPr>
      </w:pPr>
      <w:r>
        <w:rPr>
          <w:rFonts w:hint="cs"/>
          <w:rtl/>
        </w:rPr>
        <w:tab/>
        <w:t>2. בשלב זה נבדקות בקשות לקיום מכרז למעון לאוכלוסייה דתית או חרדית. מכרז למעונות פנימייה נוספים יפורסם כשכמות הממתינים לסידור תצדיק זאת.</w:t>
      </w:r>
    </w:p>
    <w:p w14:paraId="130DF66A" w14:textId="77777777" w:rsidR="00000000" w:rsidRDefault="0069655B">
      <w:pPr>
        <w:pStyle w:val="a0"/>
        <w:ind w:firstLine="0"/>
        <w:rPr>
          <w:rFonts w:hint="cs"/>
          <w:rtl/>
        </w:rPr>
      </w:pPr>
    </w:p>
    <w:p w14:paraId="19B2EB8F" w14:textId="77777777" w:rsidR="00000000" w:rsidRDefault="0069655B">
      <w:pPr>
        <w:pStyle w:val="af1"/>
        <w:rPr>
          <w:rtl/>
        </w:rPr>
      </w:pPr>
      <w:r>
        <w:rPr>
          <w:rtl/>
        </w:rPr>
        <w:t>היו"ר נסים דהן:</w:t>
      </w:r>
    </w:p>
    <w:p w14:paraId="00037AC6" w14:textId="77777777" w:rsidR="00000000" w:rsidRDefault="0069655B">
      <w:pPr>
        <w:pStyle w:val="a0"/>
        <w:rPr>
          <w:rtl/>
        </w:rPr>
      </w:pPr>
    </w:p>
    <w:p w14:paraId="2089A109" w14:textId="77777777" w:rsidR="00000000" w:rsidRDefault="0069655B">
      <w:pPr>
        <w:pStyle w:val="a0"/>
        <w:rPr>
          <w:rFonts w:hint="cs"/>
          <w:rtl/>
        </w:rPr>
      </w:pPr>
      <w:r>
        <w:rPr>
          <w:rFonts w:hint="cs"/>
          <w:rtl/>
        </w:rPr>
        <w:t>תודה רבה. שאלה נוספת, בבקשה, חבר הכנסת גפני.</w:t>
      </w:r>
    </w:p>
    <w:p w14:paraId="5AF3A0B6" w14:textId="77777777" w:rsidR="00000000" w:rsidRDefault="0069655B">
      <w:pPr>
        <w:pStyle w:val="a0"/>
        <w:ind w:firstLine="0"/>
        <w:rPr>
          <w:rFonts w:hint="cs"/>
          <w:rtl/>
        </w:rPr>
      </w:pPr>
    </w:p>
    <w:p w14:paraId="4F694C3E" w14:textId="77777777" w:rsidR="00000000" w:rsidRDefault="0069655B">
      <w:pPr>
        <w:pStyle w:val="af0"/>
        <w:rPr>
          <w:rtl/>
        </w:rPr>
      </w:pPr>
      <w:r>
        <w:rPr>
          <w:rFonts w:hint="eastAsia"/>
          <w:rtl/>
        </w:rPr>
        <w:t>משה</w:t>
      </w:r>
      <w:r>
        <w:rPr>
          <w:rtl/>
        </w:rPr>
        <w:t xml:space="preserve"> גפני (יהדות התורה):</w:t>
      </w:r>
    </w:p>
    <w:p w14:paraId="159ED678" w14:textId="77777777" w:rsidR="00000000" w:rsidRDefault="0069655B">
      <w:pPr>
        <w:pStyle w:val="a0"/>
        <w:rPr>
          <w:rFonts w:hint="cs"/>
          <w:rtl/>
        </w:rPr>
      </w:pPr>
    </w:p>
    <w:p w14:paraId="09967B4F" w14:textId="77777777" w:rsidR="00000000" w:rsidRDefault="0069655B">
      <w:pPr>
        <w:pStyle w:val="a0"/>
        <w:rPr>
          <w:rFonts w:hint="cs"/>
          <w:rtl/>
        </w:rPr>
      </w:pPr>
      <w:r>
        <w:rPr>
          <w:rFonts w:hint="cs"/>
          <w:rtl/>
        </w:rPr>
        <w:t>א</w:t>
      </w:r>
      <w:r>
        <w:rPr>
          <w:rFonts w:hint="cs"/>
          <w:rtl/>
        </w:rPr>
        <w:t>דוני השר, אני מודה על התשובה שלך. שמתי לב, במה שאמרת, שהנושא של הגיל אינו בהכרח הקריטריון היחיד. אני מסכים, זה באמת העיקרון. מעון "עלה", שהוא מעון מפורסם ומאוד רציני, הודיע ומודיע כל הזמן, שמעל גיל 18 הוא לא מקבל. בינתיים אין פתרון אחר, מעון לחוסים מעל גיל</w:t>
      </w:r>
      <w:r>
        <w:rPr>
          <w:rFonts w:hint="cs"/>
          <w:rtl/>
        </w:rPr>
        <w:t xml:space="preserve"> 18. אנשי המעון נשאלו, וכפי שנאמר להם במשרדך, ככל הנראה, ומכיוון שכך הם אמרו גם למי שפנה אליהם, שמשרדך עומד לפרסם מכרז לפתיחת מעון או מוסד כזה, שיענה על הצרכים של לוקים מעל גיל 18.</w:t>
      </w:r>
    </w:p>
    <w:p w14:paraId="6D0544A3" w14:textId="77777777" w:rsidR="00000000" w:rsidRDefault="0069655B">
      <w:pPr>
        <w:pStyle w:val="a0"/>
        <w:rPr>
          <w:rFonts w:hint="cs"/>
          <w:rtl/>
        </w:rPr>
      </w:pPr>
    </w:p>
    <w:p w14:paraId="7E27113B" w14:textId="77777777" w:rsidR="00000000" w:rsidRDefault="0069655B">
      <w:pPr>
        <w:pStyle w:val="a0"/>
        <w:rPr>
          <w:rFonts w:hint="cs"/>
          <w:rtl/>
        </w:rPr>
      </w:pPr>
      <w:r>
        <w:rPr>
          <w:rFonts w:hint="cs"/>
          <w:rtl/>
        </w:rPr>
        <w:t>השאלה שלי: האם משרדך אכן יפרסם מכרז כזה, מכיוון שמה שאמרת, שיש שבעה מוסדות</w:t>
      </w:r>
      <w:r>
        <w:rPr>
          <w:rFonts w:hint="cs"/>
          <w:rtl/>
        </w:rPr>
        <w:t xml:space="preserve"> דתיים וחרדיים - זה נכון, אבל נכון לרגע זה אין פתרון ללוקים מעל גיל 18. אמרת שהקריטריון הזה איננו הקריטריון היחיד ולא בהכרח הגיל הוא הקובע, זה נכון, אבל במקרה הזה אין פתרון אחר.</w:t>
      </w:r>
    </w:p>
    <w:p w14:paraId="3BCCF38E" w14:textId="77777777" w:rsidR="00000000" w:rsidRDefault="0069655B">
      <w:pPr>
        <w:pStyle w:val="a0"/>
        <w:ind w:firstLine="0"/>
        <w:rPr>
          <w:rFonts w:hint="cs"/>
          <w:rtl/>
        </w:rPr>
      </w:pPr>
    </w:p>
    <w:p w14:paraId="40A85073" w14:textId="77777777" w:rsidR="00000000" w:rsidRDefault="0069655B">
      <w:pPr>
        <w:pStyle w:val="-"/>
        <w:rPr>
          <w:rtl/>
        </w:rPr>
      </w:pPr>
      <w:bookmarkStart w:id="340" w:name="FS000000521T25_02_2004_15_22_09"/>
      <w:bookmarkEnd w:id="340"/>
      <w:r>
        <w:rPr>
          <w:rFonts w:hint="eastAsia"/>
          <w:rtl/>
        </w:rPr>
        <w:t>שר</w:t>
      </w:r>
      <w:r>
        <w:rPr>
          <w:rtl/>
        </w:rPr>
        <w:t xml:space="preserve"> הרווחה זבולון אורלב:</w:t>
      </w:r>
    </w:p>
    <w:p w14:paraId="142318A8" w14:textId="77777777" w:rsidR="00000000" w:rsidRDefault="0069655B">
      <w:pPr>
        <w:pStyle w:val="a0"/>
        <w:rPr>
          <w:rFonts w:hint="cs"/>
          <w:rtl/>
        </w:rPr>
      </w:pPr>
    </w:p>
    <w:p w14:paraId="2175A672" w14:textId="77777777" w:rsidR="00000000" w:rsidRDefault="0069655B">
      <w:pPr>
        <w:pStyle w:val="a0"/>
        <w:rPr>
          <w:rFonts w:hint="cs"/>
          <w:rtl/>
        </w:rPr>
      </w:pPr>
      <w:r>
        <w:rPr>
          <w:rFonts w:hint="cs"/>
          <w:rtl/>
        </w:rPr>
        <w:t>אני בהחלט מבין את השאלה ובהחלט יש בה הרבה מאוד היגיו</w:t>
      </w:r>
      <w:r>
        <w:rPr>
          <w:rFonts w:hint="cs"/>
          <w:rtl/>
        </w:rPr>
        <w:t>ן. לכן גם הדגשתי בדברי שני דברים: א. רשת "עלה" בונה כרגע מעון חדש בנגב, על-פי החלטת הממשלה, מעון רציני מאוד שייתן מענה לילדים ולבוגרים עם פיגור שכלי, בעיקר בדרום, אבל לא רק בדרום; ב. אמרתי לך שבשלב זה נבדקות בקשות לקיום מכרז למעון לאוכלוסייה דתית או חרדית.</w:t>
      </w:r>
      <w:r>
        <w:rPr>
          <w:rFonts w:hint="cs"/>
          <w:rtl/>
        </w:rPr>
        <w:t xml:space="preserve"> נבדקת בקשה כזאת, וגם לפני ימים אחדים היתה פגישה בלשכתי בסוגיה הזאת, אבל המכרז יפורסם ברגע שתהיה כמות ממתינים המצדיקה הוצאת מכרז. בשלב זה, נכון לרגע זה, אין כמות חוסים ממתינה שבגינה צריך להוציא מכרז.</w:t>
      </w:r>
    </w:p>
    <w:p w14:paraId="397F2CD8" w14:textId="77777777" w:rsidR="00000000" w:rsidRDefault="0069655B">
      <w:pPr>
        <w:pStyle w:val="a0"/>
        <w:ind w:firstLine="0"/>
        <w:rPr>
          <w:rFonts w:hint="cs"/>
          <w:rtl/>
        </w:rPr>
      </w:pPr>
    </w:p>
    <w:p w14:paraId="5EE8349B" w14:textId="77777777" w:rsidR="00000000" w:rsidRDefault="0069655B">
      <w:pPr>
        <w:pStyle w:val="af1"/>
        <w:rPr>
          <w:rtl/>
        </w:rPr>
      </w:pPr>
      <w:r>
        <w:rPr>
          <w:rtl/>
        </w:rPr>
        <w:t>היו"ר נסים דהן:</w:t>
      </w:r>
    </w:p>
    <w:p w14:paraId="0D370BDB" w14:textId="77777777" w:rsidR="00000000" w:rsidRDefault="0069655B">
      <w:pPr>
        <w:pStyle w:val="a0"/>
        <w:rPr>
          <w:rtl/>
        </w:rPr>
      </w:pPr>
    </w:p>
    <w:p w14:paraId="13CE9978" w14:textId="77777777" w:rsidR="00000000" w:rsidRDefault="0069655B">
      <w:pPr>
        <w:pStyle w:val="a0"/>
        <w:rPr>
          <w:rFonts w:hint="cs"/>
          <w:rtl/>
        </w:rPr>
      </w:pPr>
      <w:r>
        <w:rPr>
          <w:rFonts w:hint="cs"/>
          <w:rtl/>
        </w:rPr>
        <w:t>תודה רבה. השר ישיב על השאילתא של חבר ה</w:t>
      </w:r>
      <w:r>
        <w:rPr>
          <w:rFonts w:hint="cs"/>
          <w:rtl/>
        </w:rPr>
        <w:t xml:space="preserve">כנסת יצחק כהן, שמספרה 1101. </w:t>
      </w:r>
    </w:p>
    <w:p w14:paraId="77E239F3" w14:textId="77777777" w:rsidR="00000000" w:rsidRDefault="0069655B">
      <w:pPr>
        <w:pStyle w:val="a0"/>
        <w:rPr>
          <w:rFonts w:hint="cs"/>
          <w:rtl/>
        </w:rPr>
      </w:pPr>
    </w:p>
    <w:p w14:paraId="3CD629AC" w14:textId="77777777" w:rsidR="00000000" w:rsidRDefault="0069655B">
      <w:pPr>
        <w:pStyle w:val="a1"/>
        <w:jc w:val="center"/>
        <w:rPr>
          <w:rtl/>
        </w:rPr>
      </w:pPr>
      <w:bookmarkStart w:id="341" w:name="CQ21077FI0021077T25_02_2004_15_24_51"/>
      <w:bookmarkStart w:id="342" w:name="_Toc69694961"/>
      <w:bookmarkEnd w:id="341"/>
      <w:r>
        <w:rPr>
          <w:rtl/>
        </w:rPr>
        <w:t>1101. אגף הרווחה בעיריית ערד</w:t>
      </w:r>
      <w:bookmarkEnd w:id="342"/>
    </w:p>
    <w:p w14:paraId="7F0971D7" w14:textId="77777777" w:rsidR="00000000" w:rsidRDefault="0069655B">
      <w:pPr>
        <w:pStyle w:val="a0"/>
        <w:rPr>
          <w:rFonts w:hint="cs"/>
          <w:rtl/>
        </w:rPr>
      </w:pPr>
    </w:p>
    <w:p w14:paraId="28613473" w14:textId="77777777" w:rsidR="00000000" w:rsidRDefault="0069655B">
      <w:pPr>
        <w:pStyle w:val="a0"/>
        <w:ind w:firstLine="0"/>
        <w:rPr>
          <w:bCs/>
          <w:u w:val="single"/>
        </w:rPr>
      </w:pPr>
      <w:bookmarkStart w:id="343" w:name="ESQ21077"/>
      <w:bookmarkEnd w:id="343"/>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425F69F" w14:textId="77777777" w:rsidR="00000000" w:rsidRDefault="0069655B">
      <w:pPr>
        <w:pStyle w:val="a0"/>
        <w:ind w:firstLine="720"/>
      </w:pPr>
      <w:r>
        <w:rPr>
          <w:rtl/>
        </w:rPr>
        <w:t xml:space="preserve"> ביום י"ט בשבט התשס"ד (11 בפברואר 2004):</w:t>
      </w:r>
    </w:p>
    <w:p w14:paraId="2F72F93F" w14:textId="77777777" w:rsidR="00000000" w:rsidRDefault="0069655B">
      <w:pPr>
        <w:pStyle w:val="a0"/>
        <w:rPr>
          <w:rFonts w:hint="cs"/>
          <w:rtl/>
        </w:rPr>
      </w:pPr>
    </w:p>
    <w:p w14:paraId="68D0A44D" w14:textId="77777777" w:rsidR="00000000" w:rsidRDefault="0069655B">
      <w:pPr>
        <w:pStyle w:val="a0"/>
        <w:rPr>
          <w:rFonts w:hint="cs"/>
        </w:rPr>
      </w:pPr>
    </w:p>
    <w:p w14:paraId="273C0394" w14:textId="77777777" w:rsidR="00000000" w:rsidRDefault="0069655B">
      <w:pPr>
        <w:pStyle w:val="a0"/>
        <w:ind w:firstLine="720"/>
      </w:pPr>
      <w:r>
        <w:rPr>
          <w:rtl/>
        </w:rPr>
        <w:t>ראש עיר</w:t>
      </w:r>
      <w:r>
        <w:rPr>
          <w:rFonts w:hint="cs"/>
          <w:rtl/>
        </w:rPr>
        <w:t>י</w:t>
      </w:r>
      <w:r>
        <w:rPr>
          <w:rtl/>
        </w:rPr>
        <w:t xml:space="preserve">ית ערד </w:t>
      </w:r>
      <w:r>
        <w:rPr>
          <w:rFonts w:hint="cs"/>
          <w:rtl/>
        </w:rPr>
        <w:t>הודיע, כי בכוונתו</w:t>
      </w:r>
      <w:r>
        <w:rPr>
          <w:rtl/>
        </w:rPr>
        <w:t xml:space="preserve"> לסגור את אגף הרווחה בעירו נוכח הקיצוץ בתקציבים. </w:t>
      </w:r>
    </w:p>
    <w:p w14:paraId="446203EE" w14:textId="77777777" w:rsidR="00000000" w:rsidRDefault="0069655B">
      <w:pPr>
        <w:pStyle w:val="a0"/>
        <w:ind w:firstLine="720"/>
      </w:pPr>
    </w:p>
    <w:p w14:paraId="7F3DA004" w14:textId="77777777" w:rsidR="00000000" w:rsidRDefault="0069655B">
      <w:pPr>
        <w:pStyle w:val="a0"/>
        <w:ind w:firstLine="720"/>
      </w:pPr>
      <w:r>
        <w:rPr>
          <w:rFonts w:hint="cs"/>
          <w:rtl/>
        </w:rPr>
        <w:t>רצוני לשאול</w:t>
      </w:r>
      <w:r>
        <w:rPr>
          <w:rtl/>
        </w:rPr>
        <w:t>:</w:t>
      </w:r>
    </w:p>
    <w:p w14:paraId="7A30C27E" w14:textId="77777777" w:rsidR="00000000" w:rsidRDefault="0069655B">
      <w:pPr>
        <w:pStyle w:val="a0"/>
        <w:ind w:firstLine="720"/>
      </w:pPr>
    </w:p>
    <w:p w14:paraId="3BA26485" w14:textId="77777777" w:rsidR="00000000" w:rsidRDefault="0069655B">
      <w:pPr>
        <w:pStyle w:val="a0"/>
        <w:numPr>
          <w:ilvl w:val="0"/>
          <w:numId w:val="6"/>
        </w:numPr>
        <w:ind w:right="0"/>
        <w:rPr>
          <w:rFonts w:hint="cs"/>
          <w:rtl/>
        </w:rPr>
      </w:pPr>
      <w:r>
        <w:rPr>
          <w:rtl/>
        </w:rPr>
        <w:t xml:space="preserve">האם הידיעה נכונה? </w:t>
      </w:r>
    </w:p>
    <w:p w14:paraId="5FF708D3" w14:textId="77777777" w:rsidR="00000000" w:rsidRDefault="0069655B">
      <w:pPr>
        <w:pStyle w:val="a0"/>
        <w:ind w:left="720" w:firstLine="0"/>
        <w:rPr>
          <w:rFonts w:hint="cs"/>
          <w:rtl/>
        </w:rPr>
      </w:pPr>
    </w:p>
    <w:p w14:paraId="231A5D92" w14:textId="77777777" w:rsidR="00000000" w:rsidRDefault="0069655B">
      <w:pPr>
        <w:pStyle w:val="a0"/>
        <w:ind w:firstLine="720"/>
        <w:rPr>
          <w:rtl/>
        </w:rPr>
      </w:pPr>
      <w:r>
        <w:rPr>
          <w:rFonts w:hint="cs"/>
          <w:rtl/>
        </w:rPr>
        <w:t xml:space="preserve">2. אם כן - </w:t>
      </w:r>
      <w:r>
        <w:rPr>
          <w:rtl/>
        </w:rPr>
        <w:t>בכמה ק</w:t>
      </w:r>
      <w:r>
        <w:rPr>
          <w:rFonts w:hint="cs"/>
          <w:rtl/>
        </w:rPr>
        <w:t>ו</w:t>
      </w:r>
      <w:r>
        <w:rPr>
          <w:rtl/>
        </w:rPr>
        <w:t>צצו התקציבים?</w:t>
      </w:r>
    </w:p>
    <w:p w14:paraId="4584787D" w14:textId="77777777" w:rsidR="00000000" w:rsidRDefault="0069655B">
      <w:pPr>
        <w:pStyle w:val="a0"/>
        <w:ind w:firstLine="720"/>
        <w:rPr>
          <w:rtl/>
        </w:rPr>
      </w:pPr>
    </w:p>
    <w:p w14:paraId="060F3412" w14:textId="77777777" w:rsidR="00000000" w:rsidRDefault="0069655B">
      <w:pPr>
        <w:pStyle w:val="a0"/>
        <w:ind w:firstLine="720"/>
        <w:rPr>
          <w:rtl/>
        </w:rPr>
      </w:pPr>
      <w:r>
        <w:rPr>
          <w:rFonts w:hint="cs"/>
          <w:rtl/>
        </w:rPr>
        <w:t xml:space="preserve">3. </w:t>
      </w:r>
      <w:r>
        <w:rPr>
          <w:rtl/>
        </w:rPr>
        <w:t>האם נסגרו אגפי רווחה בערים כלשה</w:t>
      </w:r>
      <w:r>
        <w:rPr>
          <w:rFonts w:hint="cs"/>
          <w:rtl/>
        </w:rPr>
        <w:t>ן</w:t>
      </w:r>
      <w:r>
        <w:rPr>
          <w:rtl/>
        </w:rPr>
        <w:t>?</w:t>
      </w:r>
    </w:p>
    <w:p w14:paraId="104D5628" w14:textId="77777777" w:rsidR="00000000" w:rsidRDefault="0069655B">
      <w:pPr>
        <w:pStyle w:val="a0"/>
        <w:ind w:firstLine="720"/>
        <w:rPr>
          <w:rtl/>
        </w:rPr>
      </w:pPr>
    </w:p>
    <w:p w14:paraId="01EEF82E" w14:textId="77777777" w:rsidR="00000000" w:rsidRDefault="0069655B">
      <w:pPr>
        <w:pStyle w:val="-"/>
        <w:rPr>
          <w:rtl/>
        </w:rPr>
      </w:pPr>
      <w:bookmarkStart w:id="344" w:name="FS000000521T25_02_2004_15_25_14C"/>
      <w:bookmarkEnd w:id="344"/>
      <w:r>
        <w:rPr>
          <w:rtl/>
        </w:rPr>
        <w:t>שר הרווחה זבולון אורלב:</w:t>
      </w:r>
    </w:p>
    <w:p w14:paraId="47B3A04D" w14:textId="77777777" w:rsidR="00000000" w:rsidRDefault="0069655B">
      <w:pPr>
        <w:pStyle w:val="a0"/>
        <w:rPr>
          <w:rtl/>
        </w:rPr>
      </w:pPr>
    </w:p>
    <w:p w14:paraId="51198E87" w14:textId="77777777" w:rsidR="00000000" w:rsidRDefault="0069655B">
      <w:pPr>
        <w:pStyle w:val="a0"/>
        <w:rPr>
          <w:rFonts w:hint="cs"/>
          <w:rtl/>
        </w:rPr>
      </w:pPr>
      <w:r>
        <w:rPr>
          <w:rFonts w:hint="cs"/>
          <w:rtl/>
        </w:rPr>
        <w:t xml:space="preserve">1. כן. כך הודיע לי ראש העיר במכתבו אלי מיום שני, י"ח בטבת התשס"ד, 12 בינואר </w:t>
      </w:r>
      <w:r>
        <w:rPr>
          <w:rtl/>
        </w:rPr>
        <w:br/>
      </w:r>
      <w:r>
        <w:rPr>
          <w:rFonts w:hint="cs"/>
          <w:rtl/>
        </w:rPr>
        <w:t xml:space="preserve">2004. </w:t>
      </w:r>
    </w:p>
    <w:p w14:paraId="5C7DB8BE" w14:textId="77777777" w:rsidR="00000000" w:rsidRDefault="0069655B">
      <w:pPr>
        <w:pStyle w:val="a0"/>
        <w:rPr>
          <w:rFonts w:hint="cs"/>
          <w:rtl/>
        </w:rPr>
      </w:pPr>
    </w:p>
    <w:p w14:paraId="5E2539D9" w14:textId="77777777" w:rsidR="00000000" w:rsidRDefault="0069655B">
      <w:pPr>
        <w:pStyle w:val="a0"/>
        <w:rPr>
          <w:rFonts w:hint="cs"/>
          <w:rtl/>
        </w:rPr>
      </w:pPr>
      <w:r>
        <w:rPr>
          <w:rFonts w:hint="cs"/>
          <w:rtl/>
        </w:rPr>
        <w:t>2. מפגישתי עם ראש עיריית ערד עולה, כי הוא אינו קובל על הקיצוץ בתקציבי הרווח</w:t>
      </w:r>
      <w:r>
        <w:rPr>
          <w:rFonts w:hint="cs"/>
          <w:rtl/>
        </w:rPr>
        <w:t>ה, כי למעשה אין קיצוץ כזה, אלא הוא קובל על הקיצוץ הכולל במענקי איזון לרשויות המקומיות, ובעיקר בעירו. ראש העיר הודיע, כי הוא איננו מוכן לממן אותם 25% שהעירייה מחויבת לממן עבור שירותי רווחה לתושביה הנזקקים, העומדים על כ-3 מיליוני שקלים, מתוך כלל תקציב העיריי</w:t>
      </w:r>
      <w:r>
        <w:rPr>
          <w:rFonts w:hint="cs"/>
          <w:rtl/>
        </w:rPr>
        <w:t xml:space="preserve">ה, העומד על 120 מיליון שקלים. </w:t>
      </w:r>
    </w:p>
    <w:p w14:paraId="55291817" w14:textId="77777777" w:rsidR="00000000" w:rsidRDefault="0069655B">
      <w:pPr>
        <w:pStyle w:val="a0"/>
        <w:rPr>
          <w:rFonts w:hint="cs"/>
          <w:rtl/>
        </w:rPr>
      </w:pPr>
    </w:p>
    <w:p w14:paraId="248E1787" w14:textId="77777777" w:rsidR="00000000" w:rsidRDefault="0069655B">
      <w:pPr>
        <w:pStyle w:val="a0"/>
        <w:rPr>
          <w:rFonts w:hint="cs"/>
          <w:rtl/>
        </w:rPr>
      </w:pPr>
      <w:r>
        <w:rPr>
          <w:rFonts w:hint="cs"/>
          <w:rtl/>
        </w:rPr>
        <w:t>3.  לא נסגר אגף רווחה בשום עיר. לעומת זאת, היו שיבושים במסגרת העיצומים שננקטו על-ידי הרשויות המקומיות או בשל עיצומי העובדים, בגלל המצוקה התקציבית שלהן.</w:t>
      </w:r>
    </w:p>
    <w:p w14:paraId="7A296277" w14:textId="77777777" w:rsidR="00000000" w:rsidRDefault="0069655B">
      <w:pPr>
        <w:pStyle w:val="a0"/>
        <w:ind w:firstLine="0"/>
        <w:rPr>
          <w:rFonts w:hint="cs"/>
          <w:rtl/>
        </w:rPr>
      </w:pPr>
    </w:p>
    <w:p w14:paraId="20B379ED" w14:textId="77777777" w:rsidR="00000000" w:rsidRDefault="0069655B">
      <w:pPr>
        <w:pStyle w:val="af1"/>
        <w:rPr>
          <w:rtl/>
        </w:rPr>
      </w:pPr>
      <w:r>
        <w:rPr>
          <w:rtl/>
        </w:rPr>
        <w:t>היו"ר נסים דהן:</w:t>
      </w:r>
    </w:p>
    <w:p w14:paraId="205934F8" w14:textId="77777777" w:rsidR="00000000" w:rsidRDefault="0069655B">
      <w:pPr>
        <w:pStyle w:val="a0"/>
        <w:rPr>
          <w:rtl/>
        </w:rPr>
      </w:pPr>
    </w:p>
    <w:p w14:paraId="1951C698" w14:textId="77777777" w:rsidR="00000000" w:rsidRDefault="0069655B">
      <w:pPr>
        <w:pStyle w:val="a0"/>
        <w:rPr>
          <w:rFonts w:hint="cs"/>
          <w:rtl/>
        </w:rPr>
      </w:pPr>
      <w:r>
        <w:rPr>
          <w:rFonts w:hint="cs"/>
          <w:rtl/>
        </w:rPr>
        <w:t>תודה רבה. חבר הכנסת כהן, שאלה נוספת.</w:t>
      </w:r>
    </w:p>
    <w:p w14:paraId="713C670B" w14:textId="77777777" w:rsidR="00000000" w:rsidRDefault="0069655B">
      <w:pPr>
        <w:pStyle w:val="a0"/>
        <w:ind w:firstLine="0"/>
        <w:rPr>
          <w:rFonts w:hint="cs"/>
          <w:rtl/>
        </w:rPr>
      </w:pPr>
    </w:p>
    <w:p w14:paraId="354A092F" w14:textId="77777777" w:rsidR="00000000" w:rsidRDefault="0069655B">
      <w:pPr>
        <w:pStyle w:val="af0"/>
        <w:rPr>
          <w:rtl/>
        </w:rPr>
      </w:pPr>
      <w:r>
        <w:rPr>
          <w:rFonts w:hint="eastAsia"/>
          <w:rtl/>
        </w:rPr>
        <w:t>יצחק</w:t>
      </w:r>
      <w:r>
        <w:rPr>
          <w:rtl/>
        </w:rPr>
        <w:t xml:space="preserve"> כהן (ש"ס):</w:t>
      </w:r>
    </w:p>
    <w:p w14:paraId="744F1109" w14:textId="77777777" w:rsidR="00000000" w:rsidRDefault="0069655B">
      <w:pPr>
        <w:pStyle w:val="a0"/>
        <w:rPr>
          <w:rFonts w:hint="cs"/>
          <w:rtl/>
        </w:rPr>
      </w:pPr>
    </w:p>
    <w:p w14:paraId="184D729E" w14:textId="77777777" w:rsidR="00000000" w:rsidRDefault="0069655B">
      <w:pPr>
        <w:pStyle w:val="a0"/>
        <w:rPr>
          <w:rFonts w:hint="cs"/>
          <w:rtl/>
        </w:rPr>
      </w:pPr>
      <w:r>
        <w:rPr>
          <w:rFonts w:hint="cs"/>
          <w:rtl/>
        </w:rPr>
        <w:t>כן, שמעתי את השר, ולצערי הנתונים שיש לנו קצת שונים. אתמול ראינו את השר בהופעה בטלוויזיה, שבה הוא אמר שלא יוכל לשאת באחריות נוספת אם המשרד שלו יקוצץ.</w:t>
      </w:r>
    </w:p>
    <w:p w14:paraId="6E32E40C" w14:textId="77777777" w:rsidR="00000000" w:rsidRDefault="0069655B">
      <w:pPr>
        <w:pStyle w:val="a0"/>
        <w:ind w:firstLine="0"/>
        <w:rPr>
          <w:rFonts w:hint="cs"/>
          <w:rtl/>
        </w:rPr>
      </w:pPr>
    </w:p>
    <w:p w14:paraId="31639998" w14:textId="77777777" w:rsidR="00000000" w:rsidRDefault="0069655B">
      <w:pPr>
        <w:pStyle w:val="-"/>
        <w:rPr>
          <w:rtl/>
        </w:rPr>
      </w:pPr>
      <w:bookmarkStart w:id="345" w:name="FS000000521T25_02_2004_15_29_28C"/>
      <w:bookmarkEnd w:id="345"/>
      <w:r>
        <w:rPr>
          <w:rtl/>
        </w:rPr>
        <w:t>שר הרווחה זבולון אורלב:</w:t>
      </w:r>
    </w:p>
    <w:p w14:paraId="55083229" w14:textId="77777777" w:rsidR="00000000" w:rsidRDefault="0069655B">
      <w:pPr>
        <w:pStyle w:val="a0"/>
        <w:rPr>
          <w:rtl/>
        </w:rPr>
      </w:pPr>
    </w:p>
    <w:p w14:paraId="367935D9" w14:textId="77777777" w:rsidR="00000000" w:rsidRDefault="0069655B">
      <w:pPr>
        <w:pStyle w:val="a0"/>
        <w:rPr>
          <w:rFonts w:hint="cs"/>
          <w:rtl/>
        </w:rPr>
      </w:pPr>
      <w:r>
        <w:rPr>
          <w:rFonts w:hint="cs"/>
          <w:rtl/>
        </w:rPr>
        <w:t>נכון.</w:t>
      </w:r>
    </w:p>
    <w:p w14:paraId="63138F56" w14:textId="77777777" w:rsidR="00000000" w:rsidRDefault="0069655B">
      <w:pPr>
        <w:pStyle w:val="a0"/>
        <w:ind w:firstLine="0"/>
        <w:rPr>
          <w:rFonts w:hint="cs"/>
          <w:rtl/>
        </w:rPr>
      </w:pPr>
    </w:p>
    <w:p w14:paraId="006EB75A" w14:textId="77777777" w:rsidR="00000000" w:rsidRDefault="0069655B">
      <w:pPr>
        <w:pStyle w:val="af0"/>
        <w:rPr>
          <w:rtl/>
        </w:rPr>
      </w:pPr>
      <w:r>
        <w:rPr>
          <w:rFonts w:hint="eastAsia"/>
          <w:rtl/>
        </w:rPr>
        <w:t>יצחק</w:t>
      </w:r>
      <w:r>
        <w:rPr>
          <w:rtl/>
        </w:rPr>
        <w:t xml:space="preserve"> כהן (ש"ס):</w:t>
      </w:r>
    </w:p>
    <w:p w14:paraId="327CBAC2" w14:textId="77777777" w:rsidR="00000000" w:rsidRDefault="0069655B">
      <w:pPr>
        <w:pStyle w:val="a0"/>
        <w:rPr>
          <w:rFonts w:hint="cs"/>
          <w:rtl/>
        </w:rPr>
      </w:pPr>
    </w:p>
    <w:p w14:paraId="76156DC1" w14:textId="77777777" w:rsidR="00000000" w:rsidRDefault="0069655B">
      <w:pPr>
        <w:pStyle w:val="a0"/>
        <w:rPr>
          <w:rFonts w:hint="cs"/>
          <w:rtl/>
        </w:rPr>
      </w:pPr>
      <w:r>
        <w:rPr>
          <w:rFonts w:hint="cs"/>
          <w:rtl/>
        </w:rPr>
        <w:t>אדוני השר, בתקופת כהונתך במשרד הרווחה קוצצו במצטבר 162 מ</w:t>
      </w:r>
      <w:r>
        <w:rPr>
          <w:rFonts w:hint="cs"/>
          <w:rtl/>
        </w:rPr>
        <w:t>יליון שקל, כל תקציבי הפעולות, הקודים, נכים, צרכים מיוחדים, היו פיטורים של עשרות עובדים. כל זה בתקופת כהונתך, לא של קודמך. כל מערך הרווחה התרסק. הביטוח הלאומי שבאחריותך קוצץ ב-9 מיליארדי שקל. קצבאות הילדים קוצצו, בהתאם להסכם קואליציוני שלך עם טומי לפיד. הבט</w:t>
      </w:r>
      <w:r>
        <w:rPr>
          <w:rFonts w:hint="cs"/>
          <w:rtl/>
        </w:rPr>
        <w:t xml:space="preserve">חת הכנסה, אבטלה, אי-עדכון כל הקצבאות. </w:t>
      </w:r>
    </w:p>
    <w:p w14:paraId="2F20832E" w14:textId="77777777" w:rsidR="00000000" w:rsidRDefault="0069655B">
      <w:pPr>
        <w:pStyle w:val="a0"/>
        <w:ind w:firstLine="0"/>
        <w:rPr>
          <w:rFonts w:hint="cs"/>
          <w:rtl/>
        </w:rPr>
      </w:pPr>
    </w:p>
    <w:p w14:paraId="0D5559E6" w14:textId="77777777" w:rsidR="00000000" w:rsidRDefault="0069655B">
      <w:pPr>
        <w:pStyle w:val="af1"/>
        <w:rPr>
          <w:rtl/>
        </w:rPr>
      </w:pPr>
      <w:r>
        <w:rPr>
          <w:rtl/>
        </w:rPr>
        <w:t>היו"ר נסים דהן:</w:t>
      </w:r>
    </w:p>
    <w:p w14:paraId="1E668C65" w14:textId="77777777" w:rsidR="00000000" w:rsidRDefault="0069655B">
      <w:pPr>
        <w:pStyle w:val="a0"/>
        <w:rPr>
          <w:rtl/>
        </w:rPr>
      </w:pPr>
    </w:p>
    <w:p w14:paraId="5F24CF3D" w14:textId="77777777" w:rsidR="00000000" w:rsidRDefault="0069655B">
      <w:pPr>
        <w:pStyle w:val="a0"/>
        <w:rPr>
          <w:rFonts w:hint="cs"/>
          <w:rtl/>
        </w:rPr>
      </w:pPr>
      <w:r>
        <w:rPr>
          <w:rFonts w:hint="cs"/>
          <w:rtl/>
        </w:rPr>
        <w:t>מה השאלה?</w:t>
      </w:r>
    </w:p>
    <w:p w14:paraId="222F3B1E" w14:textId="77777777" w:rsidR="00000000" w:rsidRDefault="0069655B">
      <w:pPr>
        <w:pStyle w:val="a0"/>
        <w:ind w:firstLine="0"/>
        <w:rPr>
          <w:rFonts w:hint="cs"/>
          <w:rtl/>
        </w:rPr>
      </w:pPr>
    </w:p>
    <w:p w14:paraId="08FBAD37" w14:textId="77777777" w:rsidR="00000000" w:rsidRDefault="0069655B">
      <w:pPr>
        <w:pStyle w:val="af0"/>
        <w:rPr>
          <w:rtl/>
        </w:rPr>
      </w:pPr>
      <w:r>
        <w:rPr>
          <w:rFonts w:hint="eastAsia"/>
          <w:rtl/>
        </w:rPr>
        <w:t>יצחק</w:t>
      </w:r>
      <w:r>
        <w:rPr>
          <w:rtl/>
        </w:rPr>
        <w:t xml:space="preserve"> כהן (ש"ס):</w:t>
      </w:r>
    </w:p>
    <w:p w14:paraId="3A30DD1D" w14:textId="77777777" w:rsidR="00000000" w:rsidRDefault="0069655B">
      <w:pPr>
        <w:pStyle w:val="a0"/>
        <w:rPr>
          <w:rFonts w:hint="cs"/>
          <w:rtl/>
        </w:rPr>
      </w:pPr>
    </w:p>
    <w:p w14:paraId="7F9F7BF8" w14:textId="77777777" w:rsidR="00000000" w:rsidRDefault="0069655B">
      <w:pPr>
        <w:pStyle w:val="a0"/>
        <w:rPr>
          <w:rFonts w:hint="cs"/>
          <w:rtl/>
        </w:rPr>
      </w:pPr>
      <w:r>
        <w:rPr>
          <w:rFonts w:hint="cs"/>
          <w:rtl/>
        </w:rPr>
        <w:t>אני שואל: אתמול הופעת בפני עם ישראל ואמרת, שאם יקצצו עוד שקל אחד, לא תוכל לשאת באחריות. קיצצו לך עוד מיליון אחד - - -</w:t>
      </w:r>
    </w:p>
    <w:p w14:paraId="2463E284" w14:textId="77777777" w:rsidR="00000000" w:rsidRDefault="0069655B">
      <w:pPr>
        <w:pStyle w:val="a0"/>
        <w:ind w:firstLine="0"/>
        <w:rPr>
          <w:rFonts w:hint="cs"/>
          <w:rtl/>
        </w:rPr>
      </w:pPr>
    </w:p>
    <w:p w14:paraId="26F59A87" w14:textId="77777777" w:rsidR="00000000" w:rsidRDefault="0069655B">
      <w:pPr>
        <w:pStyle w:val="af1"/>
        <w:rPr>
          <w:rtl/>
        </w:rPr>
      </w:pPr>
      <w:r>
        <w:rPr>
          <w:rtl/>
        </w:rPr>
        <w:t>היו"ר נסים דהן:</w:t>
      </w:r>
    </w:p>
    <w:p w14:paraId="3735E5D7" w14:textId="77777777" w:rsidR="00000000" w:rsidRDefault="0069655B">
      <w:pPr>
        <w:pStyle w:val="a0"/>
        <w:rPr>
          <w:rtl/>
        </w:rPr>
      </w:pPr>
    </w:p>
    <w:p w14:paraId="29BF36CF" w14:textId="77777777" w:rsidR="00000000" w:rsidRDefault="0069655B">
      <w:pPr>
        <w:pStyle w:val="a0"/>
        <w:rPr>
          <w:rFonts w:hint="cs"/>
          <w:rtl/>
        </w:rPr>
      </w:pPr>
      <w:r>
        <w:rPr>
          <w:rFonts w:hint="cs"/>
          <w:rtl/>
        </w:rPr>
        <w:t>השאלה, חבר הכנסת כהן.</w:t>
      </w:r>
    </w:p>
    <w:p w14:paraId="27A6648A" w14:textId="77777777" w:rsidR="00000000" w:rsidRDefault="0069655B">
      <w:pPr>
        <w:pStyle w:val="a0"/>
        <w:ind w:firstLine="0"/>
        <w:rPr>
          <w:rFonts w:hint="cs"/>
          <w:rtl/>
        </w:rPr>
      </w:pPr>
    </w:p>
    <w:p w14:paraId="356BC498" w14:textId="77777777" w:rsidR="00000000" w:rsidRDefault="0069655B">
      <w:pPr>
        <w:pStyle w:val="af0"/>
        <w:rPr>
          <w:rtl/>
        </w:rPr>
      </w:pPr>
      <w:r>
        <w:rPr>
          <w:rFonts w:hint="eastAsia"/>
          <w:rtl/>
        </w:rPr>
        <w:t>יצחק</w:t>
      </w:r>
      <w:r>
        <w:rPr>
          <w:rtl/>
        </w:rPr>
        <w:t xml:space="preserve"> כהן (ש"</w:t>
      </w:r>
      <w:r>
        <w:rPr>
          <w:rtl/>
        </w:rPr>
        <w:t>ס):</w:t>
      </w:r>
    </w:p>
    <w:p w14:paraId="0261D97C" w14:textId="77777777" w:rsidR="00000000" w:rsidRDefault="0069655B">
      <w:pPr>
        <w:pStyle w:val="a0"/>
        <w:rPr>
          <w:rFonts w:hint="cs"/>
          <w:rtl/>
        </w:rPr>
      </w:pPr>
    </w:p>
    <w:p w14:paraId="7EE10A7D" w14:textId="77777777" w:rsidR="00000000" w:rsidRDefault="0069655B">
      <w:pPr>
        <w:pStyle w:val="a0"/>
        <w:rPr>
          <w:rFonts w:hint="cs"/>
          <w:rtl/>
        </w:rPr>
      </w:pPr>
      <w:r>
        <w:rPr>
          <w:rFonts w:hint="cs"/>
          <w:rtl/>
        </w:rPr>
        <w:t>השאלה, אם למשרדך קוצצו עוד 42 מיליון שקל, מתוכם 18 מיליון בפועל, אז אני לא מבין, מה השתנה מאתמול עד היום? למה אתה לא מתפטר? למה אתה נושא באחריות, כשאתה לא יכול לשאת באחריות?</w:t>
      </w:r>
    </w:p>
    <w:p w14:paraId="1A5C5035" w14:textId="77777777" w:rsidR="00000000" w:rsidRDefault="0069655B">
      <w:pPr>
        <w:pStyle w:val="a0"/>
        <w:ind w:firstLine="0"/>
        <w:rPr>
          <w:rFonts w:hint="cs"/>
          <w:rtl/>
        </w:rPr>
      </w:pPr>
    </w:p>
    <w:p w14:paraId="627DAFEF" w14:textId="77777777" w:rsidR="00000000" w:rsidRDefault="0069655B">
      <w:pPr>
        <w:pStyle w:val="af1"/>
        <w:rPr>
          <w:rtl/>
        </w:rPr>
      </w:pPr>
      <w:r>
        <w:rPr>
          <w:rtl/>
        </w:rPr>
        <w:t>היו"ר נסים דהן:</w:t>
      </w:r>
    </w:p>
    <w:p w14:paraId="0AD343E3" w14:textId="77777777" w:rsidR="00000000" w:rsidRDefault="0069655B">
      <w:pPr>
        <w:pStyle w:val="a0"/>
        <w:rPr>
          <w:rtl/>
        </w:rPr>
      </w:pPr>
    </w:p>
    <w:p w14:paraId="65E009B2" w14:textId="77777777" w:rsidR="00000000" w:rsidRDefault="0069655B">
      <w:pPr>
        <w:pStyle w:val="a0"/>
        <w:rPr>
          <w:rFonts w:hint="cs"/>
          <w:rtl/>
        </w:rPr>
      </w:pPr>
      <w:r>
        <w:rPr>
          <w:rFonts w:hint="cs"/>
          <w:rtl/>
        </w:rPr>
        <w:t>חבר הכנסת כהן, תודה. רק לא שמענו את השאלה.</w:t>
      </w:r>
    </w:p>
    <w:p w14:paraId="5EE0CE46" w14:textId="77777777" w:rsidR="00000000" w:rsidRDefault="0069655B">
      <w:pPr>
        <w:pStyle w:val="a0"/>
        <w:rPr>
          <w:rFonts w:hint="cs"/>
          <w:rtl/>
        </w:rPr>
      </w:pPr>
    </w:p>
    <w:p w14:paraId="715640BF" w14:textId="77777777" w:rsidR="00000000" w:rsidRDefault="0069655B">
      <w:pPr>
        <w:pStyle w:val="af0"/>
        <w:rPr>
          <w:rtl/>
        </w:rPr>
      </w:pPr>
      <w:r>
        <w:rPr>
          <w:rFonts w:hint="eastAsia"/>
          <w:rtl/>
        </w:rPr>
        <w:t>יצחק</w:t>
      </w:r>
      <w:r>
        <w:rPr>
          <w:rtl/>
        </w:rPr>
        <w:t xml:space="preserve"> כהן (ש"ס):</w:t>
      </w:r>
    </w:p>
    <w:p w14:paraId="14FEE01E" w14:textId="77777777" w:rsidR="00000000" w:rsidRDefault="0069655B">
      <w:pPr>
        <w:pStyle w:val="a0"/>
        <w:rPr>
          <w:rFonts w:hint="cs"/>
          <w:rtl/>
        </w:rPr>
      </w:pPr>
    </w:p>
    <w:p w14:paraId="10E894C6" w14:textId="77777777" w:rsidR="00000000" w:rsidRDefault="0069655B">
      <w:pPr>
        <w:pStyle w:val="a0"/>
        <w:rPr>
          <w:rFonts w:hint="cs"/>
          <w:rtl/>
        </w:rPr>
      </w:pPr>
      <w:r>
        <w:rPr>
          <w:rFonts w:hint="cs"/>
          <w:rtl/>
        </w:rPr>
        <w:t>השאלה: למה אתה לא מתפטר?</w:t>
      </w:r>
    </w:p>
    <w:p w14:paraId="45A03A69" w14:textId="77777777" w:rsidR="00000000" w:rsidRDefault="0069655B">
      <w:pPr>
        <w:pStyle w:val="a0"/>
        <w:ind w:firstLine="0"/>
        <w:rPr>
          <w:rFonts w:hint="cs"/>
          <w:rtl/>
        </w:rPr>
      </w:pPr>
    </w:p>
    <w:p w14:paraId="2EED96C0" w14:textId="77777777" w:rsidR="00000000" w:rsidRDefault="0069655B">
      <w:pPr>
        <w:pStyle w:val="-"/>
        <w:rPr>
          <w:rtl/>
        </w:rPr>
      </w:pPr>
      <w:bookmarkStart w:id="346" w:name="FS000000521T25_02_2004_15_32_23C"/>
      <w:bookmarkEnd w:id="346"/>
      <w:r>
        <w:rPr>
          <w:rtl/>
        </w:rPr>
        <w:t>שר הרווחה זבולון אורלב:</w:t>
      </w:r>
    </w:p>
    <w:p w14:paraId="6BBD1DF6" w14:textId="77777777" w:rsidR="00000000" w:rsidRDefault="0069655B">
      <w:pPr>
        <w:pStyle w:val="a0"/>
        <w:rPr>
          <w:rtl/>
        </w:rPr>
      </w:pPr>
    </w:p>
    <w:p w14:paraId="51335AE1" w14:textId="77777777" w:rsidR="00000000" w:rsidRDefault="0069655B">
      <w:pPr>
        <w:pStyle w:val="a0"/>
        <w:rPr>
          <w:rFonts w:hint="cs"/>
          <w:rtl/>
        </w:rPr>
      </w:pPr>
      <w:r>
        <w:rPr>
          <w:rFonts w:hint="cs"/>
          <w:rtl/>
        </w:rPr>
        <w:t>עכשיו שמענו. חבר הכנסת כהן, אני חייב לאכזב אותך - היום הממשלה נענתה לפנייתי, ואף שקל מתקציב - - -</w:t>
      </w:r>
    </w:p>
    <w:p w14:paraId="3A3254F6" w14:textId="77777777" w:rsidR="00000000" w:rsidRDefault="0069655B">
      <w:pPr>
        <w:pStyle w:val="a0"/>
        <w:ind w:firstLine="0"/>
        <w:rPr>
          <w:rFonts w:hint="cs"/>
          <w:rtl/>
        </w:rPr>
      </w:pPr>
    </w:p>
    <w:p w14:paraId="37F2386F" w14:textId="77777777" w:rsidR="00000000" w:rsidRDefault="0069655B">
      <w:pPr>
        <w:pStyle w:val="af0"/>
        <w:rPr>
          <w:rtl/>
        </w:rPr>
      </w:pPr>
      <w:r>
        <w:rPr>
          <w:rFonts w:hint="eastAsia"/>
          <w:rtl/>
        </w:rPr>
        <w:t>יצחק</w:t>
      </w:r>
      <w:r>
        <w:rPr>
          <w:rtl/>
        </w:rPr>
        <w:t xml:space="preserve"> כהן (ש"ס):</w:t>
      </w:r>
    </w:p>
    <w:p w14:paraId="626BD6B6" w14:textId="77777777" w:rsidR="00000000" w:rsidRDefault="0069655B">
      <w:pPr>
        <w:pStyle w:val="a0"/>
        <w:rPr>
          <w:rFonts w:hint="cs"/>
          <w:rtl/>
        </w:rPr>
      </w:pPr>
    </w:p>
    <w:p w14:paraId="5E18DC88" w14:textId="77777777" w:rsidR="00000000" w:rsidRDefault="0069655B">
      <w:pPr>
        <w:pStyle w:val="a0"/>
        <w:rPr>
          <w:rFonts w:hint="cs"/>
          <w:rtl/>
        </w:rPr>
      </w:pPr>
      <w:r>
        <w:rPr>
          <w:rFonts w:hint="cs"/>
          <w:rtl/>
        </w:rPr>
        <w:t>גם לא 18 מיליון?</w:t>
      </w:r>
    </w:p>
    <w:p w14:paraId="7AD13421" w14:textId="77777777" w:rsidR="00000000" w:rsidRDefault="0069655B">
      <w:pPr>
        <w:pStyle w:val="a0"/>
        <w:ind w:firstLine="0"/>
        <w:rPr>
          <w:rFonts w:hint="cs"/>
          <w:rtl/>
        </w:rPr>
      </w:pPr>
    </w:p>
    <w:p w14:paraId="46C9D750" w14:textId="77777777" w:rsidR="00000000" w:rsidRDefault="0069655B">
      <w:pPr>
        <w:pStyle w:val="-"/>
        <w:rPr>
          <w:rtl/>
        </w:rPr>
      </w:pPr>
      <w:bookmarkStart w:id="347" w:name="FS000000521T25_02_2004_15_32_53C"/>
      <w:bookmarkEnd w:id="347"/>
      <w:r>
        <w:rPr>
          <w:rtl/>
        </w:rPr>
        <w:t>שר הרווחה זבולון אורלב:</w:t>
      </w:r>
    </w:p>
    <w:p w14:paraId="485605AF" w14:textId="77777777" w:rsidR="00000000" w:rsidRDefault="0069655B">
      <w:pPr>
        <w:pStyle w:val="a0"/>
        <w:rPr>
          <w:rtl/>
        </w:rPr>
      </w:pPr>
    </w:p>
    <w:p w14:paraId="2724DA73" w14:textId="77777777" w:rsidR="00000000" w:rsidRDefault="0069655B">
      <w:pPr>
        <w:pStyle w:val="a0"/>
        <w:rPr>
          <w:rFonts w:hint="cs"/>
          <w:rtl/>
        </w:rPr>
      </w:pPr>
      <w:r>
        <w:rPr>
          <w:rFonts w:hint="cs"/>
          <w:rtl/>
        </w:rPr>
        <w:t xml:space="preserve">אני הקשבתי לך בסבלנות. אולי תהיה קצת סבלני? </w:t>
      </w:r>
      <w:r>
        <w:rPr>
          <w:rFonts w:hint="cs"/>
          <w:rtl/>
        </w:rPr>
        <w:t xml:space="preserve">הקשבתי לך, לא הערתי לך. אני חושב שההגינות מחייבת שתקשיב. </w:t>
      </w:r>
    </w:p>
    <w:p w14:paraId="4BDD3961" w14:textId="77777777" w:rsidR="00000000" w:rsidRDefault="0069655B">
      <w:pPr>
        <w:pStyle w:val="a0"/>
        <w:rPr>
          <w:rFonts w:hint="cs"/>
          <w:rtl/>
        </w:rPr>
      </w:pPr>
    </w:p>
    <w:p w14:paraId="00EF22A5" w14:textId="77777777" w:rsidR="00000000" w:rsidRDefault="0069655B">
      <w:pPr>
        <w:pStyle w:val="a0"/>
        <w:rPr>
          <w:rFonts w:hint="cs"/>
          <w:rtl/>
        </w:rPr>
      </w:pPr>
      <w:r>
        <w:rPr>
          <w:rFonts w:hint="cs"/>
          <w:rtl/>
        </w:rPr>
        <w:t>הממשלה נענתה היום לפנייתי ואין קיצוץ אף בשקל בשירותי הרווחה. אני מדגיש - בשירותי הרווחה. מבחינתי, זו ישיבת ממשלה היסטורית. אחרי הרבה שנים שאתה ומפלגתך ישבתם בממשלה, לא היתה ישיבה אחת שבה לא קוצצו ש</w:t>
      </w:r>
      <w:r>
        <w:rPr>
          <w:rFonts w:hint="cs"/>
          <w:rtl/>
        </w:rPr>
        <w:t>ירותי הרווחה - -</w:t>
      </w:r>
    </w:p>
    <w:p w14:paraId="7110D6B3" w14:textId="77777777" w:rsidR="00000000" w:rsidRDefault="0069655B">
      <w:pPr>
        <w:pStyle w:val="a0"/>
        <w:ind w:firstLine="0"/>
        <w:rPr>
          <w:rFonts w:hint="cs"/>
          <w:rtl/>
        </w:rPr>
      </w:pPr>
    </w:p>
    <w:p w14:paraId="2E098B2A" w14:textId="77777777" w:rsidR="00000000" w:rsidRDefault="0069655B">
      <w:pPr>
        <w:pStyle w:val="af0"/>
        <w:rPr>
          <w:rtl/>
        </w:rPr>
      </w:pPr>
      <w:r>
        <w:rPr>
          <w:rFonts w:hint="eastAsia"/>
          <w:rtl/>
        </w:rPr>
        <w:t>יצחק</w:t>
      </w:r>
      <w:r>
        <w:rPr>
          <w:rtl/>
        </w:rPr>
        <w:t xml:space="preserve"> כהן (ש"ס):</w:t>
      </w:r>
    </w:p>
    <w:p w14:paraId="3F2C8C1F" w14:textId="77777777" w:rsidR="00000000" w:rsidRDefault="0069655B">
      <w:pPr>
        <w:pStyle w:val="a0"/>
        <w:rPr>
          <w:rFonts w:hint="cs"/>
          <w:rtl/>
        </w:rPr>
      </w:pPr>
    </w:p>
    <w:p w14:paraId="2B084E24" w14:textId="77777777" w:rsidR="00000000" w:rsidRDefault="0069655B">
      <w:pPr>
        <w:pStyle w:val="a0"/>
        <w:rPr>
          <w:rFonts w:hint="cs"/>
          <w:rtl/>
        </w:rPr>
      </w:pPr>
      <w:r>
        <w:rPr>
          <w:rFonts w:hint="cs"/>
          <w:rtl/>
        </w:rPr>
        <w:t>מה עם 18 מיליון?</w:t>
      </w:r>
    </w:p>
    <w:p w14:paraId="78AA7C7D" w14:textId="77777777" w:rsidR="00000000" w:rsidRDefault="0069655B">
      <w:pPr>
        <w:pStyle w:val="a0"/>
        <w:ind w:firstLine="0"/>
        <w:rPr>
          <w:rFonts w:hint="cs"/>
          <w:rtl/>
        </w:rPr>
      </w:pPr>
    </w:p>
    <w:p w14:paraId="3F76B734" w14:textId="77777777" w:rsidR="00000000" w:rsidRDefault="0069655B">
      <w:pPr>
        <w:pStyle w:val="-"/>
        <w:rPr>
          <w:rtl/>
        </w:rPr>
      </w:pPr>
      <w:bookmarkStart w:id="348" w:name="FS000000521T25_02_2004_15_34_44C"/>
      <w:bookmarkEnd w:id="348"/>
      <w:r>
        <w:rPr>
          <w:rtl/>
        </w:rPr>
        <w:t>שר הרווחה זבולון אורלב:</w:t>
      </w:r>
    </w:p>
    <w:p w14:paraId="485F2007" w14:textId="77777777" w:rsidR="00000000" w:rsidRDefault="0069655B">
      <w:pPr>
        <w:pStyle w:val="a0"/>
        <w:rPr>
          <w:rtl/>
        </w:rPr>
      </w:pPr>
    </w:p>
    <w:p w14:paraId="045C9A18" w14:textId="77777777" w:rsidR="00000000" w:rsidRDefault="0069655B">
      <w:pPr>
        <w:pStyle w:val="a0"/>
        <w:rPr>
          <w:rFonts w:hint="cs"/>
          <w:rtl/>
        </w:rPr>
      </w:pPr>
      <w:r>
        <w:rPr>
          <w:rFonts w:hint="cs"/>
          <w:rtl/>
        </w:rPr>
        <w:t>- - לא קוצץ תקציב הביטוח הלאומי. זו ישיבת ממשלה היסטורית, ראשונה, שבה יש קיצוצים מסיביים של למעלה מ-4 מיליארדי שקלים, ואין שקל אחד קיצוץ לשירותי הרווחה - - -</w:t>
      </w:r>
    </w:p>
    <w:p w14:paraId="6F902D42" w14:textId="77777777" w:rsidR="00000000" w:rsidRDefault="0069655B">
      <w:pPr>
        <w:pStyle w:val="a0"/>
        <w:ind w:firstLine="0"/>
        <w:rPr>
          <w:rFonts w:hint="cs"/>
          <w:rtl/>
        </w:rPr>
      </w:pPr>
    </w:p>
    <w:p w14:paraId="09253311" w14:textId="77777777" w:rsidR="00000000" w:rsidRDefault="0069655B">
      <w:pPr>
        <w:pStyle w:val="af0"/>
        <w:rPr>
          <w:rtl/>
        </w:rPr>
      </w:pPr>
      <w:r>
        <w:rPr>
          <w:rFonts w:hint="eastAsia"/>
          <w:rtl/>
        </w:rPr>
        <w:t>יצחק</w:t>
      </w:r>
      <w:r>
        <w:rPr>
          <w:rtl/>
        </w:rPr>
        <w:t xml:space="preserve"> כהן (ש"ס):</w:t>
      </w:r>
    </w:p>
    <w:p w14:paraId="7324D0D7" w14:textId="77777777" w:rsidR="00000000" w:rsidRDefault="0069655B">
      <w:pPr>
        <w:pStyle w:val="a0"/>
        <w:rPr>
          <w:rFonts w:hint="cs"/>
          <w:rtl/>
        </w:rPr>
      </w:pPr>
    </w:p>
    <w:p w14:paraId="666CB4C0" w14:textId="77777777" w:rsidR="00000000" w:rsidRDefault="0069655B">
      <w:pPr>
        <w:pStyle w:val="a0"/>
        <w:rPr>
          <w:rFonts w:hint="cs"/>
          <w:rtl/>
        </w:rPr>
      </w:pPr>
      <w:r>
        <w:rPr>
          <w:rFonts w:hint="cs"/>
          <w:rtl/>
        </w:rPr>
        <w:t>18</w:t>
      </w:r>
      <w:r>
        <w:rPr>
          <w:rFonts w:hint="cs"/>
          <w:rtl/>
        </w:rPr>
        <w:t xml:space="preserve"> מיליון.</w:t>
      </w:r>
    </w:p>
    <w:p w14:paraId="735F1246" w14:textId="77777777" w:rsidR="00000000" w:rsidRDefault="0069655B">
      <w:pPr>
        <w:pStyle w:val="a0"/>
        <w:ind w:firstLine="0"/>
        <w:rPr>
          <w:rFonts w:hint="cs"/>
          <w:rtl/>
        </w:rPr>
      </w:pPr>
    </w:p>
    <w:p w14:paraId="214CF02F" w14:textId="77777777" w:rsidR="00000000" w:rsidRDefault="0069655B">
      <w:pPr>
        <w:pStyle w:val="-"/>
        <w:rPr>
          <w:rtl/>
        </w:rPr>
      </w:pPr>
      <w:bookmarkStart w:id="349" w:name="FS000000521T25_02_2004_15_35_33C"/>
      <w:bookmarkEnd w:id="349"/>
      <w:r>
        <w:rPr>
          <w:rtl/>
        </w:rPr>
        <w:t>שר הרווחה זבולון אורלב:</w:t>
      </w:r>
    </w:p>
    <w:p w14:paraId="1FA6EC28" w14:textId="77777777" w:rsidR="00000000" w:rsidRDefault="0069655B">
      <w:pPr>
        <w:pStyle w:val="a0"/>
        <w:rPr>
          <w:rtl/>
        </w:rPr>
      </w:pPr>
    </w:p>
    <w:p w14:paraId="61BE6D08" w14:textId="77777777" w:rsidR="00000000" w:rsidRDefault="0069655B">
      <w:pPr>
        <w:pStyle w:val="a0"/>
        <w:rPr>
          <w:rFonts w:hint="cs"/>
          <w:rtl/>
        </w:rPr>
      </w:pPr>
      <w:r>
        <w:rPr>
          <w:rFonts w:hint="cs"/>
          <w:rtl/>
        </w:rPr>
        <w:t>אמרתי לך, אם אתה אומר נתונים, גם אם תגיד נתונים לא נכונים מאה פעמים, הם לא יהיו נכונים.</w:t>
      </w:r>
    </w:p>
    <w:p w14:paraId="6169B614" w14:textId="77777777" w:rsidR="00000000" w:rsidRDefault="0069655B">
      <w:pPr>
        <w:pStyle w:val="af0"/>
        <w:rPr>
          <w:rtl/>
        </w:rPr>
      </w:pPr>
    </w:p>
    <w:p w14:paraId="2F7B05DE" w14:textId="77777777" w:rsidR="00000000" w:rsidRDefault="0069655B">
      <w:pPr>
        <w:pStyle w:val="af0"/>
        <w:rPr>
          <w:rtl/>
        </w:rPr>
      </w:pPr>
      <w:r>
        <w:rPr>
          <w:rFonts w:hint="eastAsia"/>
          <w:rtl/>
        </w:rPr>
        <w:t>יצחק</w:t>
      </w:r>
      <w:r>
        <w:rPr>
          <w:rtl/>
        </w:rPr>
        <w:t xml:space="preserve"> כהן (ש"ס):</w:t>
      </w:r>
    </w:p>
    <w:p w14:paraId="1D9CDF01" w14:textId="77777777" w:rsidR="00000000" w:rsidRDefault="0069655B">
      <w:pPr>
        <w:pStyle w:val="a0"/>
        <w:rPr>
          <w:rFonts w:hint="cs"/>
          <w:rtl/>
        </w:rPr>
      </w:pPr>
    </w:p>
    <w:p w14:paraId="2623FC89" w14:textId="77777777" w:rsidR="00000000" w:rsidRDefault="0069655B">
      <w:pPr>
        <w:pStyle w:val="a0"/>
        <w:rPr>
          <w:rFonts w:hint="cs"/>
          <w:rtl/>
        </w:rPr>
      </w:pPr>
      <w:r>
        <w:rPr>
          <w:rFonts w:hint="cs"/>
          <w:rtl/>
        </w:rPr>
        <w:t>אתה עכשיו מטעה. 18 מיליון, כן או לא? אל תסתתר מאחורי מלים.</w:t>
      </w:r>
    </w:p>
    <w:p w14:paraId="4D9BDF12" w14:textId="77777777" w:rsidR="00000000" w:rsidRDefault="0069655B">
      <w:pPr>
        <w:pStyle w:val="a0"/>
        <w:ind w:firstLine="0"/>
        <w:rPr>
          <w:rFonts w:hint="cs"/>
          <w:rtl/>
        </w:rPr>
      </w:pPr>
    </w:p>
    <w:p w14:paraId="6FC9A46E" w14:textId="77777777" w:rsidR="00000000" w:rsidRDefault="0069655B">
      <w:pPr>
        <w:pStyle w:val="af1"/>
        <w:rPr>
          <w:rtl/>
        </w:rPr>
      </w:pPr>
      <w:r>
        <w:rPr>
          <w:rtl/>
        </w:rPr>
        <w:t>היו"ר נסים דהן:</w:t>
      </w:r>
    </w:p>
    <w:p w14:paraId="25B60992" w14:textId="77777777" w:rsidR="00000000" w:rsidRDefault="0069655B">
      <w:pPr>
        <w:pStyle w:val="a0"/>
        <w:rPr>
          <w:rtl/>
        </w:rPr>
      </w:pPr>
    </w:p>
    <w:p w14:paraId="5399F862" w14:textId="77777777" w:rsidR="00000000" w:rsidRDefault="0069655B">
      <w:pPr>
        <w:pStyle w:val="a0"/>
        <w:rPr>
          <w:rFonts w:hint="cs"/>
          <w:rtl/>
        </w:rPr>
      </w:pPr>
      <w:r>
        <w:rPr>
          <w:rFonts w:hint="cs"/>
          <w:rtl/>
        </w:rPr>
        <w:t>לא מקיימים דיון עכשיו. תודה רבה.</w:t>
      </w:r>
    </w:p>
    <w:p w14:paraId="54DAB957" w14:textId="77777777" w:rsidR="00000000" w:rsidRDefault="0069655B">
      <w:pPr>
        <w:pStyle w:val="a0"/>
        <w:ind w:firstLine="0"/>
        <w:rPr>
          <w:rFonts w:hint="cs"/>
          <w:rtl/>
        </w:rPr>
      </w:pPr>
    </w:p>
    <w:p w14:paraId="66053477" w14:textId="77777777" w:rsidR="00000000" w:rsidRDefault="0069655B">
      <w:pPr>
        <w:pStyle w:val="-"/>
        <w:rPr>
          <w:rtl/>
        </w:rPr>
      </w:pPr>
      <w:bookmarkStart w:id="350" w:name="FS000000521T25_02_2004_15_36_23C"/>
      <w:bookmarkEnd w:id="350"/>
      <w:r>
        <w:rPr>
          <w:rtl/>
        </w:rPr>
        <w:t>שר ה</w:t>
      </w:r>
      <w:r>
        <w:rPr>
          <w:rtl/>
        </w:rPr>
        <w:t>רווחה זבולון אורלב:</w:t>
      </w:r>
    </w:p>
    <w:p w14:paraId="70BAAEB7" w14:textId="77777777" w:rsidR="00000000" w:rsidRDefault="0069655B">
      <w:pPr>
        <w:pStyle w:val="a0"/>
        <w:rPr>
          <w:rtl/>
        </w:rPr>
      </w:pPr>
    </w:p>
    <w:p w14:paraId="44CD9B7D" w14:textId="77777777" w:rsidR="00000000" w:rsidRDefault="0069655B">
      <w:pPr>
        <w:pStyle w:val="a0"/>
        <w:rPr>
          <w:rFonts w:hint="cs"/>
          <w:rtl/>
        </w:rPr>
      </w:pPr>
      <w:r>
        <w:rPr>
          <w:rFonts w:hint="cs"/>
          <w:rtl/>
        </w:rPr>
        <w:t>ידידי, אני אמרתי, שירותי הרווחה - - -</w:t>
      </w:r>
    </w:p>
    <w:p w14:paraId="1ED2F1BD" w14:textId="77777777" w:rsidR="00000000" w:rsidRDefault="0069655B">
      <w:pPr>
        <w:pStyle w:val="a0"/>
        <w:ind w:firstLine="0"/>
        <w:rPr>
          <w:rFonts w:hint="cs"/>
          <w:rtl/>
        </w:rPr>
      </w:pPr>
    </w:p>
    <w:p w14:paraId="1D90A5A5" w14:textId="77777777" w:rsidR="00000000" w:rsidRDefault="0069655B">
      <w:pPr>
        <w:pStyle w:val="af0"/>
        <w:rPr>
          <w:rtl/>
        </w:rPr>
      </w:pPr>
      <w:r>
        <w:rPr>
          <w:rFonts w:hint="eastAsia"/>
          <w:rtl/>
        </w:rPr>
        <w:t>יצחק</w:t>
      </w:r>
      <w:r>
        <w:rPr>
          <w:rtl/>
        </w:rPr>
        <w:t xml:space="preserve"> כהן (ש"ס):</w:t>
      </w:r>
    </w:p>
    <w:p w14:paraId="512F7771" w14:textId="77777777" w:rsidR="00000000" w:rsidRDefault="0069655B">
      <w:pPr>
        <w:pStyle w:val="a0"/>
        <w:rPr>
          <w:rFonts w:hint="cs"/>
          <w:rtl/>
        </w:rPr>
      </w:pPr>
    </w:p>
    <w:p w14:paraId="2506155A" w14:textId="77777777" w:rsidR="00000000" w:rsidRDefault="0069655B">
      <w:pPr>
        <w:pStyle w:val="a0"/>
        <w:rPr>
          <w:rFonts w:hint="cs"/>
          <w:rtl/>
        </w:rPr>
      </w:pPr>
      <w:r>
        <w:rPr>
          <w:rFonts w:hint="cs"/>
          <w:rtl/>
        </w:rPr>
        <w:t>18 מיליון, כן או לא?</w:t>
      </w:r>
    </w:p>
    <w:p w14:paraId="756DD55D" w14:textId="77777777" w:rsidR="00000000" w:rsidRDefault="0069655B">
      <w:pPr>
        <w:pStyle w:val="a0"/>
        <w:ind w:firstLine="0"/>
        <w:rPr>
          <w:rFonts w:hint="cs"/>
          <w:rtl/>
        </w:rPr>
      </w:pPr>
    </w:p>
    <w:p w14:paraId="119F4F6B" w14:textId="77777777" w:rsidR="00000000" w:rsidRDefault="0069655B">
      <w:pPr>
        <w:pStyle w:val="af1"/>
        <w:rPr>
          <w:rtl/>
        </w:rPr>
      </w:pPr>
      <w:r>
        <w:rPr>
          <w:rtl/>
        </w:rPr>
        <w:t>היו"ר נסים דהן:</w:t>
      </w:r>
    </w:p>
    <w:p w14:paraId="27B66E73" w14:textId="77777777" w:rsidR="00000000" w:rsidRDefault="0069655B">
      <w:pPr>
        <w:pStyle w:val="a0"/>
        <w:rPr>
          <w:rtl/>
        </w:rPr>
      </w:pPr>
    </w:p>
    <w:p w14:paraId="1CB7FC8F" w14:textId="77777777" w:rsidR="00000000" w:rsidRDefault="0069655B">
      <w:pPr>
        <w:pStyle w:val="a0"/>
        <w:rPr>
          <w:rFonts w:hint="cs"/>
          <w:rtl/>
        </w:rPr>
      </w:pPr>
      <w:r>
        <w:rPr>
          <w:rFonts w:hint="cs"/>
          <w:rtl/>
        </w:rPr>
        <w:t>אין ויכוח, חבר הכנסת כהן.</w:t>
      </w:r>
    </w:p>
    <w:p w14:paraId="5960B810" w14:textId="77777777" w:rsidR="00000000" w:rsidRDefault="0069655B">
      <w:pPr>
        <w:pStyle w:val="a0"/>
        <w:ind w:firstLine="0"/>
        <w:rPr>
          <w:rFonts w:hint="cs"/>
          <w:rtl/>
        </w:rPr>
      </w:pPr>
    </w:p>
    <w:p w14:paraId="6E822DE7" w14:textId="77777777" w:rsidR="00000000" w:rsidRDefault="0069655B">
      <w:pPr>
        <w:pStyle w:val="-"/>
        <w:rPr>
          <w:rtl/>
        </w:rPr>
      </w:pPr>
      <w:bookmarkStart w:id="351" w:name="FS000000521T25_02_2004_15_36_56C"/>
      <w:bookmarkEnd w:id="351"/>
      <w:r>
        <w:rPr>
          <w:rtl/>
        </w:rPr>
        <w:t>שר הרווחה זבולון אורלב:</w:t>
      </w:r>
    </w:p>
    <w:p w14:paraId="1327ECEF" w14:textId="77777777" w:rsidR="00000000" w:rsidRDefault="0069655B">
      <w:pPr>
        <w:pStyle w:val="a0"/>
        <w:rPr>
          <w:rtl/>
        </w:rPr>
      </w:pPr>
    </w:p>
    <w:p w14:paraId="7DB94398" w14:textId="77777777" w:rsidR="00000000" w:rsidRDefault="0069655B">
      <w:pPr>
        <w:pStyle w:val="a0"/>
        <w:rPr>
          <w:rFonts w:hint="cs"/>
          <w:rtl/>
        </w:rPr>
      </w:pPr>
      <w:r>
        <w:rPr>
          <w:rFonts w:hint="cs"/>
          <w:rtl/>
        </w:rPr>
        <w:t>בשירותי הרווחה אין קיצוץ של שקל אחד.</w:t>
      </w:r>
    </w:p>
    <w:p w14:paraId="476315F4" w14:textId="77777777" w:rsidR="00000000" w:rsidRDefault="0069655B">
      <w:pPr>
        <w:pStyle w:val="a0"/>
        <w:ind w:firstLine="0"/>
        <w:rPr>
          <w:rFonts w:hint="cs"/>
          <w:rtl/>
        </w:rPr>
      </w:pPr>
    </w:p>
    <w:p w14:paraId="3F4E15AC" w14:textId="77777777" w:rsidR="00000000" w:rsidRDefault="0069655B">
      <w:pPr>
        <w:pStyle w:val="af1"/>
        <w:rPr>
          <w:rtl/>
        </w:rPr>
      </w:pPr>
      <w:r>
        <w:rPr>
          <w:rtl/>
        </w:rPr>
        <w:t>היו"ר נסים דהן:</w:t>
      </w:r>
    </w:p>
    <w:p w14:paraId="31A22DC5" w14:textId="77777777" w:rsidR="00000000" w:rsidRDefault="0069655B">
      <w:pPr>
        <w:pStyle w:val="a0"/>
        <w:rPr>
          <w:rtl/>
        </w:rPr>
      </w:pPr>
    </w:p>
    <w:p w14:paraId="35C2A094" w14:textId="77777777" w:rsidR="00000000" w:rsidRDefault="0069655B">
      <w:pPr>
        <w:pStyle w:val="a0"/>
        <w:rPr>
          <w:rFonts w:hint="cs"/>
          <w:rtl/>
        </w:rPr>
      </w:pPr>
      <w:r>
        <w:rPr>
          <w:rFonts w:hint="cs"/>
          <w:rtl/>
        </w:rPr>
        <w:t>חבר הכנסת כהן, נא לשבת.</w:t>
      </w:r>
    </w:p>
    <w:p w14:paraId="06972895" w14:textId="77777777" w:rsidR="00000000" w:rsidRDefault="0069655B">
      <w:pPr>
        <w:pStyle w:val="a0"/>
        <w:ind w:firstLine="0"/>
        <w:rPr>
          <w:rFonts w:hint="cs"/>
          <w:rtl/>
        </w:rPr>
      </w:pPr>
    </w:p>
    <w:p w14:paraId="6FFC954C" w14:textId="77777777" w:rsidR="00000000" w:rsidRDefault="0069655B">
      <w:pPr>
        <w:pStyle w:val="af0"/>
        <w:rPr>
          <w:rtl/>
        </w:rPr>
      </w:pPr>
      <w:r>
        <w:rPr>
          <w:rFonts w:hint="eastAsia"/>
          <w:rtl/>
        </w:rPr>
        <w:t>יצחק</w:t>
      </w:r>
      <w:r>
        <w:rPr>
          <w:rtl/>
        </w:rPr>
        <w:t xml:space="preserve"> כהן</w:t>
      </w:r>
      <w:r>
        <w:rPr>
          <w:rtl/>
        </w:rPr>
        <w:t xml:space="preserve"> (ש"ס):</w:t>
      </w:r>
    </w:p>
    <w:p w14:paraId="47F87527" w14:textId="77777777" w:rsidR="00000000" w:rsidRDefault="0069655B">
      <w:pPr>
        <w:pStyle w:val="a0"/>
        <w:rPr>
          <w:rFonts w:hint="cs"/>
          <w:rtl/>
        </w:rPr>
      </w:pPr>
    </w:p>
    <w:p w14:paraId="21B32C6A" w14:textId="77777777" w:rsidR="00000000" w:rsidRDefault="0069655B">
      <w:pPr>
        <w:pStyle w:val="a0"/>
        <w:rPr>
          <w:rFonts w:hint="cs"/>
          <w:rtl/>
        </w:rPr>
      </w:pPr>
      <w:r>
        <w:rPr>
          <w:rFonts w:hint="cs"/>
          <w:rtl/>
        </w:rPr>
        <w:t>18 מיליון, כן או לא.</w:t>
      </w:r>
    </w:p>
    <w:p w14:paraId="71BBB0C7" w14:textId="77777777" w:rsidR="00000000" w:rsidRDefault="0069655B">
      <w:pPr>
        <w:pStyle w:val="a0"/>
        <w:ind w:firstLine="0"/>
        <w:rPr>
          <w:rFonts w:hint="cs"/>
          <w:rtl/>
        </w:rPr>
      </w:pPr>
    </w:p>
    <w:p w14:paraId="4879AD11" w14:textId="77777777" w:rsidR="00000000" w:rsidRDefault="0069655B">
      <w:pPr>
        <w:pStyle w:val="-"/>
        <w:rPr>
          <w:rtl/>
        </w:rPr>
      </w:pPr>
      <w:bookmarkStart w:id="352" w:name="FS000000521T25_02_2004_15_37_34C"/>
      <w:bookmarkEnd w:id="352"/>
      <w:r>
        <w:rPr>
          <w:rtl/>
        </w:rPr>
        <w:t>שר הרווחה זבולון אורלב:</w:t>
      </w:r>
    </w:p>
    <w:p w14:paraId="7EF138DE" w14:textId="77777777" w:rsidR="00000000" w:rsidRDefault="0069655B">
      <w:pPr>
        <w:pStyle w:val="a0"/>
        <w:rPr>
          <w:rtl/>
        </w:rPr>
      </w:pPr>
    </w:p>
    <w:p w14:paraId="071F98BC" w14:textId="77777777" w:rsidR="00000000" w:rsidRDefault="0069655B">
      <w:pPr>
        <w:pStyle w:val="a0"/>
        <w:rPr>
          <w:rFonts w:hint="cs"/>
          <w:rtl/>
        </w:rPr>
      </w:pPr>
      <w:r>
        <w:rPr>
          <w:rFonts w:hint="cs"/>
          <w:rtl/>
        </w:rPr>
        <w:t>אין קיצוץ של שקל אחד בגמלאות ובקצבאות הביטוח הלאומי.</w:t>
      </w:r>
    </w:p>
    <w:p w14:paraId="62330FFA" w14:textId="77777777" w:rsidR="00000000" w:rsidRDefault="0069655B">
      <w:pPr>
        <w:pStyle w:val="a0"/>
        <w:ind w:firstLine="0"/>
        <w:rPr>
          <w:rFonts w:hint="cs"/>
          <w:rtl/>
        </w:rPr>
      </w:pPr>
    </w:p>
    <w:p w14:paraId="5BF8E60D" w14:textId="77777777" w:rsidR="00000000" w:rsidRDefault="0069655B">
      <w:pPr>
        <w:pStyle w:val="af0"/>
        <w:rPr>
          <w:rtl/>
        </w:rPr>
      </w:pPr>
      <w:r>
        <w:rPr>
          <w:rFonts w:hint="eastAsia"/>
          <w:rtl/>
        </w:rPr>
        <w:t>יצחק</w:t>
      </w:r>
      <w:r>
        <w:rPr>
          <w:rtl/>
        </w:rPr>
        <w:t xml:space="preserve"> כהן (ש"ס):</w:t>
      </w:r>
    </w:p>
    <w:p w14:paraId="769E60B4" w14:textId="77777777" w:rsidR="00000000" w:rsidRDefault="0069655B">
      <w:pPr>
        <w:pStyle w:val="a0"/>
        <w:rPr>
          <w:rFonts w:hint="cs"/>
          <w:rtl/>
        </w:rPr>
      </w:pPr>
    </w:p>
    <w:p w14:paraId="34F0CD61" w14:textId="77777777" w:rsidR="00000000" w:rsidRDefault="0069655B">
      <w:pPr>
        <w:pStyle w:val="a0"/>
        <w:rPr>
          <w:rFonts w:hint="cs"/>
          <w:rtl/>
        </w:rPr>
      </w:pPr>
      <w:r>
        <w:rPr>
          <w:rFonts w:hint="cs"/>
          <w:rtl/>
        </w:rPr>
        <w:t>מה כן?</w:t>
      </w:r>
    </w:p>
    <w:p w14:paraId="1503E2F9" w14:textId="77777777" w:rsidR="00000000" w:rsidRDefault="0069655B">
      <w:pPr>
        <w:pStyle w:val="a0"/>
        <w:ind w:firstLine="0"/>
        <w:rPr>
          <w:rFonts w:hint="cs"/>
          <w:rtl/>
        </w:rPr>
      </w:pPr>
    </w:p>
    <w:p w14:paraId="5127310A" w14:textId="77777777" w:rsidR="00000000" w:rsidRDefault="0069655B">
      <w:pPr>
        <w:pStyle w:val="af1"/>
        <w:rPr>
          <w:rtl/>
        </w:rPr>
      </w:pPr>
      <w:r>
        <w:rPr>
          <w:rtl/>
        </w:rPr>
        <w:t>היו"ר נסים דהן:</w:t>
      </w:r>
    </w:p>
    <w:p w14:paraId="67912A84" w14:textId="77777777" w:rsidR="00000000" w:rsidRDefault="0069655B">
      <w:pPr>
        <w:pStyle w:val="a0"/>
        <w:rPr>
          <w:rtl/>
        </w:rPr>
      </w:pPr>
    </w:p>
    <w:p w14:paraId="4718FAA5" w14:textId="77777777" w:rsidR="00000000" w:rsidRDefault="0069655B">
      <w:pPr>
        <w:pStyle w:val="a0"/>
        <w:rPr>
          <w:rFonts w:hint="cs"/>
          <w:rtl/>
        </w:rPr>
      </w:pPr>
      <w:r>
        <w:rPr>
          <w:rFonts w:hint="cs"/>
          <w:rtl/>
        </w:rPr>
        <w:t>חבר הכנסת כהן, הוא עונה.</w:t>
      </w:r>
    </w:p>
    <w:p w14:paraId="24546CFA" w14:textId="77777777" w:rsidR="00000000" w:rsidRDefault="0069655B">
      <w:pPr>
        <w:pStyle w:val="a0"/>
        <w:ind w:firstLine="0"/>
        <w:rPr>
          <w:rFonts w:hint="cs"/>
          <w:rtl/>
        </w:rPr>
      </w:pPr>
    </w:p>
    <w:p w14:paraId="55E56EE9" w14:textId="77777777" w:rsidR="00000000" w:rsidRDefault="0069655B">
      <w:pPr>
        <w:pStyle w:val="-"/>
        <w:rPr>
          <w:rtl/>
        </w:rPr>
      </w:pPr>
      <w:bookmarkStart w:id="353" w:name="FS000000521T25_02_2004_15_37_58C"/>
      <w:bookmarkEnd w:id="353"/>
      <w:r>
        <w:rPr>
          <w:rtl/>
        </w:rPr>
        <w:t>שר הרווחה זבולון אורלב:</w:t>
      </w:r>
    </w:p>
    <w:p w14:paraId="5DDCD468" w14:textId="77777777" w:rsidR="00000000" w:rsidRDefault="0069655B">
      <w:pPr>
        <w:pStyle w:val="a0"/>
        <w:rPr>
          <w:rtl/>
        </w:rPr>
      </w:pPr>
    </w:p>
    <w:p w14:paraId="7BCD8BF8" w14:textId="77777777" w:rsidR="00000000" w:rsidRDefault="0069655B">
      <w:pPr>
        <w:pStyle w:val="a0"/>
        <w:rPr>
          <w:rFonts w:hint="cs"/>
          <w:rtl/>
        </w:rPr>
      </w:pPr>
      <w:r>
        <w:rPr>
          <w:rFonts w:hint="cs"/>
          <w:rtl/>
        </w:rPr>
        <w:t>חבר הכנסת כהן, אני יודע שזה כואב לך. כנראה ששת מאוד ע</w:t>
      </w:r>
      <w:r>
        <w:rPr>
          <w:rFonts w:hint="cs"/>
          <w:rtl/>
        </w:rPr>
        <w:t>ל הקיצוצים שאתם עשיתם בביטוח הלאומי וברווחה.</w:t>
      </w:r>
    </w:p>
    <w:p w14:paraId="177FA268" w14:textId="77777777" w:rsidR="00000000" w:rsidRDefault="0069655B">
      <w:pPr>
        <w:pStyle w:val="a0"/>
        <w:ind w:firstLine="0"/>
        <w:rPr>
          <w:rFonts w:hint="cs"/>
          <w:rtl/>
        </w:rPr>
      </w:pPr>
    </w:p>
    <w:p w14:paraId="16862642" w14:textId="77777777" w:rsidR="00000000" w:rsidRDefault="0069655B">
      <w:pPr>
        <w:pStyle w:val="af0"/>
        <w:rPr>
          <w:rtl/>
        </w:rPr>
      </w:pPr>
      <w:r>
        <w:rPr>
          <w:rFonts w:hint="eastAsia"/>
          <w:rtl/>
        </w:rPr>
        <w:t>יצחק</w:t>
      </w:r>
      <w:r>
        <w:rPr>
          <w:rtl/>
        </w:rPr>
        <w:t xml:space="preserve"> כהן (ש"ס):</w:t>
      </w:r>
    </w:p>
    <w:p w14:paraId="3376677A" w14:textId="77777777" w:rsidR="00000000" w:rsidRDefault="0069655B">
      <w:pPr>
        <w:pStyle w:val="a0"/>
        <w:rPr>
          <w:rFonts w:hint="cs"/>
          <w:rtl/>
        </w:rPr>
      </w:pPr>
    </w:p>
    <w:p w14:paraId="606C8152" w14:textId="77777777" w:rsidR="00000000" w:rsidRDefault="0069655B">
      <w:pPr>
        <w:pStyle w:val="a0"/>
        <w:rPr>
          <w:rFonts w:hint="cs"/>
          <w:rtl/>
        </w:rPr>
      </w:pPr>
      <w:r>
        <w:rPr>
          <w:rFonts w:hint="cs"/>
          <w:rtl/>
        </w:rPr>
        <w:t>לא נכון. 9 מיליארדים זו עובדה - - -</w:t>
      </w:r>
    </w:p>
    <w:p w14:paraId="3DAA0400" w14:textId="77777777" w:rsidR="00000000" w:rsidRDefault="0069655B">
      <w:pPr>
        <w:pStyle w:val="a0"/>
        <w:ind w:firstLine="0"/>
        <w:rPr>
          <w:rFonts w:hint="cs"/>
          <w:rtl/>
        </w:rPr>
      </w:pPr>
    </w:p>
    <w:p w14:paraId="3E684C57" w14:textId="77777777" w:rsidR="00000000" w:rsidRDefault="0069655B">
      <w:pPr>
        <w:pStyle w:val="-"/>
        <w:rPr>
          <w:rtl/>
        </w:rPr>
      </w:pPr>
      <w:bookmarkStart w:id="354" w:name="FS000000521T25_02_2004_15_38_36C"/>
      <w:bookmarkEnd w:id="354"/>
      <w:r>
        <w:rPr>
          <w:rtl/>
        </w:rPr>
        <w:t>שר הרווחה זבולון אורלב:</w:t>
      </w:r>
    </w:p>
    <w:p w14:paraId="4245855D" w14:textId="77777777" w:rsidR="00000000" w:rsidRDefault="0069655B">
      <w:pPr>
        <w:pStyle w:val="a0"/>
        <w:rPr>
          <w:rtl/>
        </w:rPr>
      </w:pPr>
    </w:p>
    <w:p w14:paraId="001A1FE0" w14:textId="77777777" w:rsidR="00000000" w:rsidRDefault="0069655B">
      <w:pPr>
        <w:pStyle w:val="a0"/>
        <w:rPr>
          <w:rFonts w:hint="cs"/>
          <w:rtl/>
        </w:rPr>
      </w:pPr>
      <w:r>
        <w:rPr>
          <w:rFonts w:hint="cs"/>
          <w:rtl/>
        </w:rPr>
        <w:t>זו החלטה היסטורית.</w:t>
      </w:r>
    </w:p>
    <w:p w14:paraId="054574BF" w14:textId="77777777" w:rsidR="00000000" w:rsidRDefault="0069655B">
      <w:pPr>
        <w:pStyle w:val="a0"/>
        <w:ind w:firstLine="0"/>
        <w:rPr>
          <w:rFonts w:hint="cs"/>
          <w:rtl/>
        </w:rPr>
      </w:pPr>
    </w:p>
    <w:p w14:paraId="549C88D9" w14:textId="77777777" w:rsidR="00000000" w:rsidRDefault="0069655B">
      <w:pPr>
        <w:pStyle w:val="af1"/>
        <w:rPr>
          <w:rtl/>
        </w:rPr>
      </w:pPr>
      <w:r>
        <w:rPr>
          <w:rtl/>
        </w:rPr>
        <w:t>היו"ר נסים דהן:</w:t>
      </w:r>
    </w:p>
    <w:p w14:paraId="143ABD4B" w14:textId="77777777" w:rsidR="00000000" w:rsidRDefault="0069655B">
      <w:pPr>
        <w:pStyle w:val="a0"/>
        <w:rPr>
          <w:rtl/>
        </w:rPr>
      </w:pPr>
    </w:p>
    <w:p w14:paraId="2C7CAC61" w14:textId="77777777" w:rsidR="00000000" w:rsidRDefault="0069655B">
      <w:pPr>
        <w:pStyle w:val="a0"/>
        <w:rPr>
          <w:rFonts w:hint="cs"/>
          <w:rtl/>
        </w:rPr>
      </w:pPr>
      <w:r>
        <w:rPr>
          <w:rFonts w:hint="cs"/>
          <w:rtl/>
        </w:rPr>
        <w:t>חבר הכנסת כהן. חבר הכנסת יצחק כהן.</w:t>
      </w:r>
    </w:p>
    <w:p w14:paraId="45EDDFAD" w14:textId="77777777" w:rsidR="00000000" w:rsidRDefault="0069655B">
      <w:pPr>
        <w:pStyle w:val="a0"/>
        <w:ind w:firstLine="0"/>
        <w:rPr>
          <w:rFonts w:hint="cs"/>
          <w:rtl/>
        </w:rPr>
      </w:pPr>
    </w:p>
    <w:p w14:paraId="51AAD2E7" w14:textId="77777777" w:rsidR="00000000" w:rsidRDefault="0069655B">
      <w:pPr>
        <w:pStyle w:val="af0"/>
        <w:rPr>
          <w:rtl/>
        </w:rPr>
      </w:pPr>
      <w:r>
        <w:rPr>
          <w:rFonts w:hint="eastAsia"/>
          <w:rtl/>
        </w:rPr>
        <w:t>יצחק</w:t>
      </w:r>
      <w:r>
        <w:rPr>
          <w:rtl/>
        </w:rPr>
        <w:t xml:space="preserve"> כהן (ש"ס):</w:t>
      </w:r>
    </w:p>
    <w:p w14:paraId="2169C6B4" w14:textId="77777777" w:rsidR="00000000" w:rsidRDefault="0069655B">
      <w:pPr>
        <w:pStyle w:val="a0"/>
        <w:rPr>
          <w:rFonts w:hint="cs"/>
          <w:rtl/>
        </w:rPr>
      </w:pPr>
    </w:p>
    <w:p w14:paraId="71F8B89C" w14:textId="77777777" w:rsidR="00000000" w:rsidRDefault="0069655B">
      <w:pPr>
        <w:pStyle w:val="a0"/>
        <w:rPr>
          <w:rFonts w:hint="cs"/>
          <w:rtl/>
        </w:rPr>
      </w:pPr>
      <w:r>
        <w:rPr>
          <w:rFonts w:hint="cs"/>
          <w:rtl/>
        </w:rPr>
        <w:t>זו עובדה.</w:t>
      </w:r>
    </w:p>
    <w:p w14:paraId="6DCF34FA" w14:textId="77777777" w:rsidR="00000000" w:rsidRDefault="0069655B">
      <w:pPr>
        <w:pStyle w:val="a0"/>
        <w:ind w:firstLine="0"/>
        <w:rPr>
          <w:rFonts w:hint="cs"/>
          <w:rtl/>
        </w:rPr>
      </w:pPr>
    </w:p>
    <w:p w14:paraId="413041D9" w14:textId="77777777" w:rsidR="00000000" w:rsidRDefault="0069655B">
      <w:pPr>
        <w:pStyle w:val="-"/>
        <w:rPr>
          <w:rtl/>
        </w:rPr>
      </w:pPr>
      <w:bookmarkStart w:id="355" w:name="FS000000521T25_02_2004_15_38_55C"/>
      <w:bookmarkEnd w:id="355"/>
      <w:r>
        <w:rPr>
          <w:rtl/>
        </w:rPr>
        <w:t>שר הרווחה זבולון אורלב:</w:t>
      </w:r>
    </w:p>
    <w:p w14:paraId="735AF261" w14:textId="77777777" w:rsidR="00000000" w:rsidRDefault="0069655B">
      <w:pPr>
        <w:pStyle w:val="a0"/>
        <w:rPr>
          <w:rtl/>
        </w:rPr>
      </w:pPr>
    </w:p>
    <w:p w14:paraId="03115732" w14:textId="77777777" w:rsidR="00000000" w:rsidRDefault="0069655B">
      <w:pPr>
        <w:pStyle w:val="a0"/>
        <w:rPr>
          <w:rFonts w:hint="cs"/>
          <w:rtl/>
        </w:rPr>
      </w:pPr>
      <w:r>
        <w:rPr>
          <w:rFonts w:hint="cs"/>
          <w:rtl/>
        </w:rPr>
        <w:t>אדוני</w:t>
      </w:r>
      <w:r>
        <w:rPr>
          <w:rFonts w:hint="cs"/>
          <w:rtl/>
        </w:rPr>
        <w:t>, אתה לא יודע על מה אתה מדבר. אתה לא יודע לקרוא.</w:t>
      </w:r>
    </w:p>
    <w:p w14:paraId="4B4AD8A1" w14:textId="77777777" w:rsidR="00000000" w:rsidRDefault="0069655B">
      <w:pPr>
        <w:pStyle w:val="a0"/>
        <w:ind w:firstLine="0"/>
        <w:rPr>
          <w:rFonts w:hint="cs"/>
          <w:rtl/>
        </w:rPr>
      </w:pPr>
    </w:p>
    <w:p w14:paraId="11656C90" w14:textId="77777777" w:rsidR="00000000" w:rsidRDefault="0069655B">
      <w:pPr>
        <w:pStyle w:val="af1"/>
        <w:rPr>
          <w:rtl/>
        </w:rPr>
      </w:pPr>
      <w:r>
        <w:rPr>
          <w:rtl/>
        </w:rPr>
        <w:t>היו"ר נסים דהן:</w:t>
      </w:r>
    </w:p>
    <w:p w14:paraId="7B029325" w14:textId="77777777" w:rsidR="00000000" w:rsidRDefault="0069655B">
      <w:pPr>
        <w:pStyle w:val="a0"/>
        <w:rPr>
          <w:rtl/>
        </w:rPr>
      </w:pPr>
    </w:p>
    <w:p w14:paraId="2CD3F38B" w14:textId="77777777" w:rsidR="00000000" w:rsidRDefault="0069655B">
      <w:pPr>
        <w:pStyle w:val="a0"/>
        <w:rPr>
          <w:rFonts w:hint="cs"/>
          <w:rtl/>
        </w:rPr>
      </w:pPr>
      <w:r>
        <w:rPr>
          <w:rFonts w:hint="cs"/>
          <w:rtl/>
        </w:rPr>
        <w:t>חבר הכנסת כהן, תן לשר לסיים. חבר הכנסת כהן.</w:t>
      </w:r>
    </w:p>
    <w:p w14:paraId="5A32F423" w14:textId="77777777" w:rsidR="00000000" w:rsidRDefault="0069655B">
      <w:pPr>
        <w:pStyle w:val="a0"/>
        <w:ind w:firstLine="0"/>
        <w:rPr>
          <w:rFonts w:hint="cs"/>
          <w:rtl/>
        </w:rPr>
      </w:pPr>
    </w:p>
    <w:p w14:paraId="6FCCB7FB" w14:textId="77777777" w:rsidR="00000000" w:rsidRDefault="0069655B">
      <w:pPr>
        <w:pStyle w:val="af0"/>
        <w:rPr>
          <w:rtl/>
        </w:rPr>
      </w:pPr>
      <w:r>
        <w:rPr>
          <w:rFonts w:hint="eastAsia"/>
          <w:rtl/>
        </w:rPr>
        <w:t>יצחק</w:t>
      </w:r>
      <w:r>
        <w:rPr>
          <w:rtl/>
        </w:rPr>
        <w:t xml:space="preserve"> כהן (ש"ס):</w:t>
      </w:r>
    </w:p>
    <w:p w14:paraId="1BBB0D26" w14:textId="77777777" w:rsidR="00000000" w:rsidRDefault="0069655B">
      <w:pPr>
        <w:pStyle w:val="a0"/>
        <w:rPr>
          <w:rFonts w:hint="cs"/>
          <w:rtl/>
        </w:rPr>
      </w:pPr>
    </w:p>
    <w:p w14:paraId="71F4331C" w14:textId="77777777" w:rsidR="00000000" w:rsidRDefault="0069655B">
      <w:pPr>
        <w:pStyle w:val="a0"/>
        <w:rPr>
          <w:rFonts w:hint="cs"/>
          <w:rtl/>
        </w:rPr>
      </w:pPr>
      <w:r>
        <w:rPr>
          <w:rFonts w:hint="cs"/>
          <w:rtl/>
        </w:rPr>
        <w:t>אתה משקר.</w:t>
      </w:r>
    </w:p>
    <w:p w14:paraId="40599DE0" w14:textId="77777777" w:rsidR="00000000" w:rsidRDefault="0069655B">
      <w:pPr>
        <w:pStyle w:val="a0"/>
        <w:ind w:firstLine="0"/>
        <w:rPr>
          <w:rFonts w:hint="cs"/>
          <w:rtl/>
        </w:rPr>
      </w:pPr>
    </w:p>
    <w:p w14:paraId="490A7902" w14:textId="77777777" w:rsidR="00000000" w:rsidRDefault="0069655B">
      <w:pPr>
        <w:pStyle w:val="-"/>
        <w:rPr>
          <w:rtl/>
        </w:rPr>
      </w:pPr>
      <w:bookmarkStart w:id="356" w:name="FS000000521T25_02_2004_15_39_33C"/>
      <w:bookmarkEnd w:id="356"/>
      <w:r>
        <w:rPr>
          <w:rtl/>
        </w:rPr>
        <w:t>שר הרווחה זבולון אורלב:</w:t>
      </w:r>
    </w:p>
    <w:p w14:paraId="31D12B60" w14:textId="77777777" w:rsidR="00000000" w:rsidRDefault="0069655B">
      <w:pPr>
        <w:pStyle w:val="a0"/>
        <w:rPr>
          <w:rtl/>
        </w:rPr>
      </w:pPr>
    </w:p>
    <w:p w14:paraId="4079E00F" w14:textId="77777777" w:rsidR="00000000" w:rsidRDefault="0069655B">
      <w:pPr>
        <w:pStyle w:val="a0"/>
        <w:rPr>
          <w:rFonts w:hint="cs"/>
          <w:rtl/>
        </w:rPr>
      </w:pPr>
      <w:r>
        <w:rPr>
          <w:rFonts w:hint="cs"/>
          <w:rtl/>
        </w:rPr>
        <w:t>אתה לא יודע על מה אתה מדבר. הדגשתי, אין קיצוץ של שקל אחד בשירותי הרווחה.</w:t>
      </w:r>
    </w:p>
    <w:p w14:paraId="1E9585A7" w14:textId="77777777" w:rsidR="00000000" w:rsidRDefault="0069655B">
      <w:pPr>
        <w:pStyle w:val="a0"/>
        <w:rPr>
          <w:rFonts w:hint="cs"/>
          <w:rtl/>
        </w:rPr>
      </w:pPr>
    </w:p>
    <w:p w14:paraId="69352837" w14:textId="77777777" w:rsidR="00000000" w:rsidRDefault="0069655B">
      <w:pPr>
        <w:pStyle w:val="af1"/>
        <w:rPr>
          <w:rtl/>
        </w:rPr>
      </w:pPr>
      <w:r>
        <w:rPr>
          <w:rtl/>
        </w:rPr>
        <w:t>היו"ר נסים דהן:</w:t>
      </w:r>
    </w:p>
    <w:p w14:paraId="3754A9F0" w14:textId="77777777" w:rsidR="00000000" w:rsidRDefault="0069655B">
      <w:pPr>
        <w:pStyle w:val="a0"/>
        <w:rPr>
          <w:rtl/>
        </w:rPr>
      </w:pPr>
    </w:p>
    <w:p w14:paraId="46081B80" w14:textId="77777777" w:rsidR="00000000" w:rsidRDefault="0069655B">
      <w:pPr>
        <w:pStyle w:val="a0"/>
        <w:rPr>
          <w:rFonts w:hint="cs"/>
          <w:rtl/>
        </w:rPr>
      </w:pPr>
      <w:r>
        <w:rPr>
          <w:rFonts w:hint="cs"/>
          <w:rtl/>
        </w:rPr>
        <w:t xml:space="preserve"> תודה רבה, כבוד השר.</w:t>
      </w:r>
    </w:p>
    <w:p w14:paraId="4013E9FF" w14:textId="77777777" w:rsidR="00000000" w:rsidRDefault="0069655B">
      <w:pPr>
        <w:pStyle w:val="a0"/>
        <w:ind w:firstLine="0"/>
        <w:rPr>
          <w:rFonts w:hint="cs"/>
          <w:rtl/>
        </w:rPr>
      </w:pPr>
    </w:p>
    <w:p w14:paraId="5704B613" w14:textId="77777777" w:rsidR="00000000" w:rsidRDefault="0069655B">
      <w:pPr>
        <w:pStyle w:val="af0"/>
        <w:rPr>
          <w:rtl/>
        </w:rPr>
      </w:pPr>
      <w:r>
        <w:rPr>
          <w:rFonts w:hint="eastAsia"/>
          <w:rtl/>
        </w:rPr>
        <w:t>יצחק</w:t>
      </w:r>
      <w:r>
        <w:rPr>
          <w:rtl/>
        </w:rPr>
        <w:t xml:space="preserve"> כהן (ש"ס):</w:t>
      </w:r>
    </w:p>
    <w:p w14:paraId="6AC9D9F5" w14:textId="77777777" w:rsidR="00000000" w:rsidRDefault="0069655B">
      <w:pPr>
        <w:pStyle w:val="a0"/>
        <w:rPr>
          <w:rFonts w:hint="cs"/>
          <w:rtl/>
        </w:rPr>
      </w:pPr>
    </w:p>
    <w:p w14:paraId="5CBB6AC9" w14:textId="77777777" w:rsidR="00000000" w:rsidRDefault="0069655B">
      <w:pPr>
        <w:pStyle w:val="a0"/>
        <w:rPr>
          <w:rFonts w:hint="cs"/>
          <w:rtl/>
        </w:rPr>
      </w:pPr>
      <w:r>
        <w:rPr>
          <w:rFonts w:hint="cs"/>
          <w:rtl/>
        </w:rPr>
        <w:t>18 מיליון שקל. אתה משקר לפרוטוקול.</w:t>
      </w:r>
    </w:p>
    <w:p w14:paraId="1CFC98AF" w14:textId="77777777" w:rsidR="00000000" w:rsidRDefault="0069655B">
      <w:pPr>
        <w:pStyle w:val="a0"/>
        <w:ind w:firstLine="0"/>
        <w:rPr>
          <w:rFonts w:hint="cs"/>
          <w:rtl/>
        </w:rPr>
      </w:pPr>
    </w:p>
    <w:p w14:paraId="217A2820" w14:textId="77777777" w:rsidR="00000000" w:rsidRDefault="0069655B">
      <w:pPr>
        <w:pStyle w:val="af1"/>
        <w:rPr>
          <w:rtl/>
        </w:rPr>
      </w:pPr>
      <w:r>
        <w:rPr>
          <w:rtl/>
        </w:rPr>
        <w:t>היו"ר נסים דהן:</w:t>
      </w:r>
    </w:p>
    <w:p w14:paraId="66621017" w14:textId="77777777" w:rsidR="00000000" w:rsidRDefault="0069655B">
      <w:pPr>
        <w:pStyle w:val="a0"/>
        <w:rPr>
          <w:rtl/>
        </w:rPr>
      </w:pPr>
    </w:p>
    <w:p w14:paraId="5B103299" w14:textId="77777777" w:rsidR="00000000" w:rsidRDefault="0069655B">
      <w:pPr>
        <w:pStyle w:val="a0"/>
        <w:rPr>
          <w:rFonts w:hint="cs"/>
          <w:rtl/>
        </w:rPr>
      </w:pPr>
      <w:r>
        <w:rPr>
          <w:rFonts w:hint="cs"/>
          <w:rtl/>
        </w:rPr>
        <w:t>חבר הכנסת כהן, עם כל הכבוד, אתה לא יכול להפריע לשר לדבר.</w:t>
      </w:r>
    </w:p>
    <w:p w14:paraId="1771F52C" w14:textId="77777777" w:rsidR="00000000" w:rsidRDefault="0069655B">
      <w:pPr>
        <w:pStyle w:val="a0"/>
        <w:ind w:firstLine="0"/>
        <w:rPr>
          <w:rFonts w:hint="cs"/>
          <w:rtl/>
        </w:rPr>
      </w:pPr>
    </w:p>
    <w:p w14:paraId="09D74772" w14:textId="77777777" w:rsidR="00000000" w:rsidRDefault="0069655B">
      <w:pPr>
        <w:pStyle w:val="-"/>
        <w:rPr>
          <w:rtl/>
        </w:rPr>
      </w:pPr>
      <w:bookmarkStart w:id="357" w:name="FS000000521T25_02_2004_15_40_18C"/>
      <w:bookmarkEnd w:id="357"/>
      <w:r>
        <w:rPr>
          <w:rtl/>
        </w:rPr>
        <w:t>שר הרווחה זבולון אורלב:</w:t>
      </w:r>
    </w:p>
    <w:p w14:paraId="22DC8535" w14:textId="77777777" w:rsidR="00000000" w:rsidRDefault="0069655B">
      <w:pPr>
        <w:pStyle w:val="a0"/>
        <w:rPr>
          <w:rtl/>
        </w:rPr>
      </w:pPr>
    </w:p>
    <w:p w14:paraId="00EEFCDA" w14:textId="77777777" w:rsidR="00000000" w:rsidRDefault="0069655B">
      <w:pPr>
        <w:pStyle w:val="a0"/>
        <w:rPr>
          <w:rFonts w:hint="cs"/>
          <w:rtl/>
        </w:rPr>
      </w:pPr>
      <w:r>
        <w:rPr>
          <w:rFonts w:hint="cs"/>
          <w:rtl/>
        </w:rPr>
        <w:t>אין קיצוץ של שקל אחד בשירותי הרווחה.</w:t>
      </w:r>
    </w:p>
    <w:p w14:paraId="6B66EC51" w14:textId="77777777" w:rsidR="00000000" w:rsidRDefault="0069655B">
      <w:pPr>
        <w:pStyle w:val="a0"/>
        <w:ind w:firstLine="0"/>
        <w:rPr>
          <w:rFonts w:hint="cs"/>
          <w:rtl/>
        </w:rPr>
      </w:pPr>
    </w:p>
    <w:p w14:paraId="6684D74F" w14:textId="77777777" w:rsidR="00000000" w:rsidRDefault="0069655B">
      <w:pPr>
        <w:pStyle w:val="af0"/>
        <w:rPr>
          <w:rtl/>
        </w:rPr>
      </w:pPr>
      <w:r>
        <w:rPr>
          <w:rFonts w:hint="eastAsia"/>
          <w:rtl/>
        </w:rPr>
        <w:t>יצחק</w:t>
      </w:r>
      <w:r>
        <w:rPr>
          <w:rtl/>
        </w:rPr>
        <w:t xml:space="preserve"> כהן (ש"ס):</w:t>
      </w:r>
    </w:p>
    <w:p w14:paraId="1144EF0F" w14:textId="77777777" w:rsidR="00000000" w:rsidRDefault="0069655B">
      <w:pPr>
        <w:pStyle w:val="a0"/>
        <w:rPr>
          <w:rFonts w:hint="cs"/>
          <w:rtl/>
        </w:rPr>
      </w:pPr>
    </w:p>
    <w:p w14:paraId="1C93C182" w14:textId="77777777" w:rsidR="00000000" w:rsidRDefault="0069655B">
      <w:pPr>
        <w:pStyle w:val="a0"/>
        <w:rPr>
          <w:rFonts w:hint="cs"/>
          <w:rtl/>
        </w:rPr>
      </w:pPr>
      <w:r>
        <w:rPr>
          <w:rFonts w:hint="cs"/>
          <w:rtl/>
        </w:rPr>
        <w:t>שלא יטעה את הציבור. זה משח</w:t>
      </w:r>
      <w:r>
        <w:rPr>
          <w:rFonts w:hint="cs"/>
          <w:rtl/>
        </w:rPr>
        <w:t>קי מלים מה שהוא אומר.</w:t>
      </w:r>
    </w:p>
    <w:p w14:paraId="6B734E66" w14:textId="77777777" w:rsidR="00000000" w:rsidRDefault="0069655B">
      <w:pPr>
        <w:pStyle w:val="a0"/>
        <w:ind w:firstLine="0"/>
        <w:rPr>
          <w:rFonts w:hint="cs"/>
          <w:rtl/>
        </w:rPr>
      </w:pPr>
    </w:p>
    <w:p w14:paraId="41938568" w14:textId="77777777" w:rsidR="00000000" w:rsidRDefault="0069655B">
      <w:pPr>
        <w:pStyle w:val="-"/>
        <w:rPr>
          <w:rtl/>
        </w:rPr>
      </w:pPr>
      <w:bookmarkStart w:id="358" w:name="FS000000521T25_02_2004_15_40_47C"/>
      <w:bookmarkEnd w:id="358"/>
      <w:r>
        <w:rPr>
          <w:rtl/>
        </w:rPr>
        <w:t>שר הרווחה זבולון אורלב:</w:t>
      </w:r>
    </w:p>
    <w:p w14:paraId="5371C56A" w14:textId="77777777" w:rsidR="00000000" w:rsidRDefault="0069655B">
      <w:pPr>
        <w:pStyle w:val="a0"/>
        <w:rPr>
          <w:rtl/>
        </w:rPr>
      </w:pPr>
    </w:p>
    <w:p w14:paraId="4EAF5D28" w14:textId="77777777" w:rsidR="00000000" w:rsidRDefault="0069655B">
      <w:pPr>
        <w:pStyle w:val="a0"/>
        <w:rPr>
          <w:rFonts w:hint="cs"/>
          <w:rtl/>
        </w:rPr>
      </w:pPr>
      <w:r>
        <w:rPr>
          <w:rFonts w:hint="cs"/>
          <w:rtl/>
        </w:rPr>
        <w:t>לא יעזור לך כלום.</w:t>
      </w:r>
    </w:p>
    <w:p w14:paraId="3895A5B8" w14:textId="77777777" w:rsidR="00000000" w:rsidRDefault="0069655B">
      <w:pPr>
        <w:pStyle w:val="a0"/>
        <w:ind w:firstLine="0"/>
        <w:rPr>
          <w:rFonts w:hint="cs"/>
          <w:rtl/>
        </w:rPr>
      </w:pPr>
    </w:p>
    <w:p w14:paraId="600343AE" w14:textId="77777777" w:rsidR="00000000" w:rsidRDefault="0069655B">
      <w:pPr>
        <w:pStyle w:val="af0"/>
        <w:rPr>
          <w:rtl/>
        </w:rPr>
      </w:pPr>
      <w:r>
        <w:rPr>
          <w:rFonts w:hint="eastAsia"/>
          <w:rtl/>
        </w:rPr>
        <w:t>יצחק</w:t>
      </w:r>
      <w:r>
        <w:rPr>
          <w:rtl/>
        </w:rPr>
        <w:t xml:space="preserve"> כהן (ש"ס):</w:t>
      </w:r>
    </w:p>
    <w:p w14:paraId="7848611E" w14:textId="77777777" w:rsidR="00000000" w:rsidRDefault="0069655B">
      <w:pPr>
        <w:pStyle w:val="a0"/>
        <w:rPr>
          <w:rFonts w:hint="cs"/>
          <w:rtl/>
        </w:rPr>
      </w:pPr>
    </w:p>
    <w:p w14:paraId="0BC2C638" w14:textId="77777777" w:rsidR="00000000" w:rsidRDefault="0069655B">
      <w:pPr>
        <w:pStyle w:val="a0"/>
        <w:rPr>
          <w:rFonts w:hint="cs"/>
          <w:rtl/>
        </w:rPr>
      </w:pPr>
      <w:r>
        <w:rPr>
          <w:rFonts w:hint="cs"/>
          <w:rtl/>
        </w:rPr>
        <w:t>מה לא יעזור?</w:t>
      </w:r>
    </w:p>
    <w:p w14:paraId="4A3B11CF" w14:textId="77777777" w:rsidR="00000000" w:rsidRDefault="0069655B">
      <w:pPr>
        <w:pStyle w:val="a0"/>
        <w:ind w:firstLine="0"/>
        <w:rPr>
          <w:rFonts w:hint="cs"/>
          <w:rtl/>
        </w:rPr>
      </w:pPr>
    </w:p>
    <w:p w14:paraId="57270645" w14:textId="77777777" w:rsidR="00000000" w:rsidRDefault="0069655B">
      <w:pPr>
        <w:pStyle w:val="af1"/>
        <w:rPr>
          <w:rtl/>
        </w:rPr>
      </w:pPr>
      <w:r>
        <w:rPr>
          <w:rtl/>
        </w:rPr>
        <w:t>היו"ר נסים דהן:</w:t>
      </w:r>
    </w:p>
    <w:p w14:paraId="0F285744" w14:textId="77777777" w:rsidR="00000000" w:rsidRDefault="0069655B">
      <w:pPr>
        <w:pStyle w:val="a0"/>
        <w:rPr>
          <w:rtl/>
        </w:rPr>
      </w:pPr>
    </w:p>
    <w:p w14:paraId="19A88926" w14:textId="77777777" w:rsidR="00000000" w:rsidRDefault="0069655B">
      <w:pPr>
        <w:pStyle w:val="a0"/>
        <w:rPr>
          <w:rFonts w:hint="cs"/>
          <w:rtl/>
        </w:rPr>
      </w:pPr>
      <w:r>
        <w:rPr>
          <w:rFonts w:hint="cs"/>
          <w:rtl/>
        </w:rPr>
        <w:t>חבר הכנסת כהן, אני אצטרך לקרוא אותך לסדר, וזה לא נעים לי. אתה מפריע לשר לדבר.</w:t>
      </w:r>
    </w:p>
    <w:p w14:paraId="71A2282E" w14:textId="77777777" w:rsidR="00000000" w:rsidRDefault="0069655B">
      <w:pPr>
        <w:pStyle w:val="a0"/>
        <w:ind w:firstLine="0"/>
        <w:rPr>
          <w:rFonts w:hint="cs"/>
          <w:rtl/>
        </w:rPr>
      </w:pPr>
    </w:p>
    <w:p w14:paraId="74EC6172" w14:textId="77777777" w:rsidR="00000000" w:rsidRDefault="0069655B">
      <w:pPr>
        <w:pStyle w:val="-"/>
        <w:rPr>
          <w:rtl/>
        </w:rPr>
      </w:pPr>
      <w:bookmarkStart w:id="359" w:name="FS000000521T25_02_2004_15_41_18C"/>
      <w:bookmarkEnd w:id="359"/>
      <w:r>
        <w:rPr>
          <w:rtl/>
        </w:rPr>
        <w:t>שר הרווחה זבולון אורלב:</w:t>
      </w:r>
    </w:p>
    <w:p w14:paraId="2B63529E" w14:textId="77777777" w:rsidR="00000000" w:rsidRDefault="0069655B">
      <w:pPr>
        <w:pStyle w:val="a0"/>
        <w:rPr>
          <w:rtl/>
        </w:rPr>
      </w:pPr>
    </w:p>
    <w:p w14:paraId="1C654926" w14:textId="77777777" w:rsidR="00000000" w:rsidRDefault="0069655B">
      <w:pPr>
        <w:pStyle w:val="a0"/>
        <w:rPr>
          <w:rFonts w:hint="cs"/>
          <w:rtl/>
        </w:rPr>
      </w:pPr>
      <w:r>
        <w:rPr>
          <w:rFonts w:hint="cs"/>
          <w:rtl/>
        </w:rPr>
        <w:t>אתה מנצל את טוב-לבו של היושב-ראש.</w:t>
      </w:r>
    </w:p>
    <w:p w14:paraId="74B3F0CC" w14:textId="77777777" w:rsidR="00000000" w:rsidRDefault="0069655B">
      <w:pPr>
        <w:pStyle w:val="a0"/>
        <w:ind w:firstLine="0"/>
        <w:rPr>
          <w:rFonts w:hint="cs"/>
          <w:rtl/>
        </w:rPr>
      </w:pPr>
    </w:p>
    <w:p w14:paraId="3629B294" w14:textId="77777777" w:rsidR="00000000" w:rsidRDefault="0069655B">
      <w:pPr>
        <w:pStyle w:val="af0"/>
        <w:rPr>
          <w:rtl/>
        </w:rPr>
      </w:pPr>
      <w:r>
        <w:rPr>
          <w:rFonts w:hint="eastAsia"/>
          <w:rtl/>
        </w:rPr>
        <w:t>יצ</w:t>
      </w:r>
      <w:r>
        <w:rPr>
          <w:rFonts w:hint="eastAsia"/>
          <w:rtl/>
        </w:rPr>
        <w:t>חק</w:t>
      </w:r>
      <w:r>
        <w:rPr>
          <w:rtl/>
        </w:rPr>
        <w:t xml:space="preserve"> כהן (ש"ס):</w:t>
      </w:r>
    </w:p>
    <w:p w14:paraId="78B4A3F7" w14:textId="77777777" w:rsidR="00000000" w:rsidRDefault="0069655B">
      <w:pPr>
        <w:pStyle w:val="a0"/>
        <w:rPr>
          <w:rFonts w:hint="cs"/>
          <w:rtl/>
        </w:rPr>
      </w:pPr>
    </w:p>
    <w:p w14:paraId="45033085" w14:textId="77777777" w:rsidR="00000000" w:rsidRDefault="0069655B">
      <w:pPr>
        <w:pStyle w:val="a0"/>
        <w:rPr>
          <w:rFonts w:hint="cs"/>
          <w:rtl/>
        </w:rPr>
      </w:pPr>
      <w:r>
        <w:rPr>
          <w:rFonts w:hint="cs"/>
          <w:rtl/>
        </w:rPr>
        <w:t>הוא לא ישקר לעם.</w:t>
      </w:r>
    </w:p>
    <w:p w14:paraId="26692679" w14:textId="77777777" w:rsidR="00000000" w:rsidRDefault="0069655B">
      <w:pPr>
        <w:pStyle w:val="a0"/>
        <w:ind w:firstLine="0"/>
        <w:rPr>
          <w:rFonts w:hint="cs"/>
          <w:rtl/>
        </w:rPr>
      </w:pPr>
    </w:p>
    <w:p w14:paraId="2AF5C6BA" w14:textId="77777777" w:rsidR="00000000" w:rsidRDefault="0069655B">
      <w:pPr>
        <w:pStyle w:val="af1"/>
        <w:rPr>
          <w:rtl/>
        </w:rPr>
      </w:pPr>
      <w:r>
        <w:rPr>
          <w:rtl/>
        </w:rPr>
        <w:t>היו"ר נסים דהן:</w:t>
      </w:r>
    </w:p>
    <w:p w14:paraId="31D58E16" w14:textId="77777777" w:rsidR="00000000" w:rsidRDefault="0069655B">
      <w:pPr>
        <w:pStyle w:val="a0"/>
        <w:rPr>
          <w:rtl/>
        </w:rPr>
      </w:pPr>
    </w:p>
    <w:p w14:paraId="68B8A487" w14:textId="77777777" w:rsidR="00000000" w:rsidRDefault="0069655B">
      <w:pPr>
        <w:pStyle w:val="a0"/>
        <w:rPr>
          <w:rFonts w:hint="cs"/>
          <w:rtl/>
        </w:rPr>
      </w:pPr>
      <w:r>
        <w:rPr>
          <w:rFonts w:hint="cs"/>
          <w:rtl/>
        </w:rPr>
        <w:t>חבר הכנסת כהן, אני אצטרך לקרוא אותך לסדר, כי אתה מפריע לשר.</w:t>
      </w:r>
    </w:p>
    <w:p w14:paraId="0E8CB446" w14:textId="77777777" w:rsidR="00000000" w:rsidRDefault="0069655B">
      <w:pPr>
        <w:pStyle w:val="a0"/>
        <w:ind w:firstLine="0"/>
        <w:rPr>
          <w:rFonts w:hint="cs"/>
          <w:rtl/>
        </w:rPr>
      </w:pPr>
    </w:p>
    <w:p w14:paraId="46ECA41E" w14:textId="77777777" w:rsidR="00000000" w:rsidRDefault="0069655B">
      <w:pPr>
        <w:pStyle w:val="-"/>
        <w:rPr>
          <w:rtl/>
        </w:rPr>
      </w:pPr>
      <w:bookmarkStart w:id="360" w:name="FS000000521T25_02_2004_15_41_40C"/>
      <w:bookmarkEnd w:id="360"/>
      <w:r>
        <w:rPr>
          <w:rtl/>
        </w:rPr>
        <w:t>שר הרווחה זבולון אורלב:</w:t>
      </w:r>
    </w:p>
    <w:p w14:paraId="7F60DFB2" w14:textId="77777777" w:rsidR="00000000" w:rsidRDefault="0069655B">
      <w:pPr>
        <w:pStyle w:val="a0"/>
        <w:rPr>
          <w:rtl/>
        </w:rPr>
      </w:pPr>
    </w:p>
    <w:p w14:paraId="4272B6D6" w14:textId="77777777" w:rsidR="00000000" w:rsidRDefault="0069655B">
      <w:pPr>
        <w:pStyle w:val="a0"/>
        <w:rPr>
          <w:rFonts w:hint="cs"/>
          <w:rtl/>
        </w:rPr>
      </w:pPr>
      <w:r>
        <w:rPr>
          <w:rFonts w:hint="cs"/>
          <w:rtl/>
        </w:rPr>
        <w:t>אתה לא תצעק פה. לא ישמעו את הצעקות שלך. שום צעקה שלך לא תישמע, אתה יכול לומר אלף פעמים דבר לא נכון, הוא לא יהיה אמיתי. ש</w:t>
      </w:r>
      <w:r>
        <w:rPr>
          <w:rFonts w:hint="cs"/>
          <w:rtl/>
        </w:rPr>
        <w:t>ום שקל. הממשלה, ראש הממשלה, שר האוצר נענו לבקשתי שלא לקצץ 24 מיליון שקל שהיו מיועדים לקיצוץ בשירותי הרווחה, ולא קוצץ אף שקל אחד.</w:t>
      </w:r>
    </w:p>
    <w:p w14:paraId="45DCFD4B" w14:textId="77777777" w:rsidR="00000000" w:rsidRDefault="0069655B">
      <w:pPr>
        <w:pStyle w:val="a0"/>
        <w:ind w:firstLine="0"/>
        <w:rPr>
          <w:rFonts w:hint="cs"/>
          <w:rtl/>
        </w:rPr>
      </w:pPr>
    </w:p>
    <w:p w14:paraId="49EE0003" w14:textId="77777777" w:rsidR="00000000" w:rsidRDefault="0069655B">
      <w:pPr>
        <w:pStyle w:val="af0"/>
        <w:rPr>
          <w:rtl/>
        </w:rPr>
      </w:pPr>
      <w:r>
        <w:rPr>
          <w:rFonts w:hint="eastAsia"/>
          <w:rtl/>
        </w:rPr>
        <w:t>יצחק</w:t>
      </w:r>
      <w:r>
        <w:rPr>
          <w:rtl/>
        </w:rPr>
        <w:t xml:space="preserve"> כהן (ש"ס):</w:t>
      </w:r>
    </w:p>
    <w:p w14:paraId="4A833DCB" w14:textId="77777777" w:rsidR="00000000" w:rsidRDefault="0069655B">
      <w:pPr>
        <w:pStyle w:val="a0"/>
        <w:rPr>
          <w:rFonts w:hint="cs"/>
          <w:rtl/>
        </w:rPr>
      </w:pPr>
    </w:p>
    <w:p w14:paraId="27E67242" w14:textId="77777777" w:rsidR="00000000" w:rsidRDefault="0069655B">
      <w:pPr>
        <w:pStyle w:val="a0"/>
        <w:rPr>
          <w:rFonts w:hint="cs"/>
          <w:rtl/>
        </w:rPr>
      </w:pPr>
      <w:r>
        <w:rPr>
          <w:rFonts w:hint="cs"/>
          <w:rtl/>
        </w:rPr>
        <w:t>אתה קוצצת. אז מאיפה 18 המיליון?</w:t>
      </w:r>
    </w:p>
    <w:p w14:paraId="4EBA1BD4" w14:textId="77777777" w:rsidR="00000000" w:rsidRDefault="0069655B">
      <w:pPr>
        <w:pStyle w:val="a0"/>
        <w:ind w:firstLine="0"/>
        <w:rPr>
          <w:rFonts w:hint="cs"/>
          <w:rtl/>
        </w:rPr>
      </w:pPr>
    </w:p>
    <w:p w14:paraId="54CA634A" w14:textId="77777777" w:rsidR="00000000" w:rsidRDefault="0069655B">
      <w:pPr>
        <w:pStyle w:val="-"/>
        <w:rPr>
          <w:rtl/>
        </w:rPr>
      </w:pPr>
      <w:bookmarkStart w:id="361" w:name="FS000000521T25_02_2004_15_43_17C"/>
      <w:bookmarkEnd w:id="361"/>
      <w:r>
        <w:rPr>
          <w:rtl/>
        </w:rPr>
        <w:t>שר הרווחה זבולון אורלב:</w:t>
      </w:r>
    </w:p>
    <w:p w14:paraId="734FEE76" w14:textId="77777777" w:rsidR="00000000" w:rsidRDefault="0069655B">
      <w:pPr>
        <w:pStyle w:val="a0"/>
        <w:rPr>
          <w:rtl/>
        </w:rPr>
      </w:pPr>
    </w:p>
    <w:p w14:paraId="5C7C2A3D" w14:textId="77777777" w:rsidR="00000000" w:rsidRDefault="0069655B">
      <w:pPr>
        <w:pStyle w:val="a0"/>
        <w:rPr>
          <w:rFonts w:hint="cs"/>
          <w:rtl/>
        </w:rPr>
      </w:pPr>
      <w:r>
        <w:rPr>
          <w:rFonts w:hint="cs"/>
          <w:rtl/>
        </w:rPr>
        <w:t>אתה תגיש שאילתא ואני אענה לך.</w:t>
      </w:r>
    </w:p>
    <w:p w14:paraId="226D4C4A" w14:textId="77777777" w:rsidR="00000000" w:rsidRDefault="0069655B">
      <w:pPr>
        <w:pStyle w:val="a0"/>
        <w:ind w:firstLine="0"/>
        <w:rPr>
          <w:rFonts w:hint="cs"/>
          <w:rtl/>
        </w:rPr>
      </w:pPr>
    </w:p>
    <w:p w14:paraId="56147C76" w14:textId="77777777" w:rsidR="00000000" w:rsidRDefault="0069655B">
      <w:pPr>
        <w:pStyle w:val="af1"/>
        <w:rPr>
          <w:rtl/>
        </w:rPr>
      </w:pPr>
      <w:r>
        <w:rPr>
          <w:rtl/>
        </w:rPr>
        <w:t>היו"ר נסים דהן:</w:t>
      </w:r>
    </w:p>
    <w:p w14:paraId="6AF7A2F1" w14:textId="77777777" w:rsidR="00000000" w:rsidRDefault="0069655B">
      <w:pPr>
        <w:pStyle w:val="a0"/>
        <w:rPr>
          <w:rtl/>
        </w:rPr>
      </w:pPr>
    </w:p>
    <w:p w14:paraId="3932DCDB" w14:textId="77777777" w:rsidR="00000000" w:rsidRDefault="0069655B">
      <w:pPr>
        <w:pStyle w:val="a0"/>
        <w:rPr>
          <w:rFonts w:hint="cs"/>
          <w:rtl/>
        </w:rPr>
      </w:pPr>
      <w:r>
        <w:rPr>
          <w:rFonts w:hint="cs"/>
          <w:rtl/>
        </w:rPr>
        <w:t>חבר</w:t>
      </w:r>
      <w:r>
        <w:rPr>
          <w:rFonts w:hint="cs"/>
          <w:rtl/>
        </w:rPr>
        <w:t xml:space="preserve"> הכנסת כהן, תודה רבה. כבוד השר, נגמר הדיון בנושא הזה.</w:t>
      </w:r>
    </w:p>
    <w:p w14:paraId="6F4F8736" w14:textId="77777777" w:rsidR="00000000" w:rsidRDefault="0069655B">
      <w:pPr>
        <w:pStyle w:val="a0"/>
        <w:ind w:firstLine="0"/>
        <w:rPr>
          <w:rFonts w:hint="cs"/>
          <w:rtl/>
        </w:rPr>
      </w:pPr>
    </w:p>
    <w:p w14:paraId="590311A9" w14:textId="77777777" w:rsidR="00000000" w:rsidRDefault="0069655B">
      <w:pPr>
        <w:pStyle w:val="af0"/>
        <w:rPr>
          <w:rtl/>
        </w:rPr>
      </w:pPr>
      <w:r>
        <w:rPr>
          <w:rFonts w:hint="eastAsia"/>
          <w:rtl/>
        </w:rPr>
        <w:t>יצחק</w:t>
      </w:r>
      <w:r>
        <w:rPr>
          <w:rtl/>
        </w:rPr>
        <w:t xml:space="preserve"> כהן (ש"ס):</w:t>
      </w:r>
    </w:p>
    <w:p w14:paraId="65C961B9" w14:textId="77777777" w:rsidR="00000000" w:rsidRDefault="0069655B">
      <w:pPr>
        <w:pStyle w:val="a0"/>
        <w:rPr>
          <w:rFonts w:hint="cs"/>
          <w:rtl/>
        </w:rPr>
      </w:pPr>
    </w:p>
    <w:p w14:paraId="79B6F488" w14:textId="77777777" w:rsidR="00000000" w:rsidRDefault="0069655B">
      <w:pPr>
        <w:pStyle w:val="a0"/>
        <w:rPr>
          <w:rFonts w:hint="cs"/>
          <w:rtl/>
        </w:rPr>
      </w:pPr>
      <w:r>
        <w:rPr>
          <w:rFonts w:hint="cs"/>
          <w:rtl/>
        </w:rPr>
        <w:t>גם בשאילתא תשקר. העובדות ייבדקו.</w:t>
      </w:r>
    </w:p>
    <w:p w14:paraId="7AD00F0C" w14:textId="77777777" w:rsidR="00000000" w:rsidRDefault="0069655B">
      <w:pPr>
        <w:pStyle w:val="a0"/>
        <w:ind w:firstLine="0"/>
        <w:rPr>
          <w:rFonts w:hint="cs"/>
          <w:rtl/>
        </w:rPr>
      </w:pPr>
    </w:p>
    <w:p w14:paraId="1ADE3320" w14:textId="77777777" w:rsidR="00000000" w:rsidRDefault="0069655B">
      <w:pPr>
        <w:pStyle w:val="-"/>
        <w:rPr>
          <w:rtl/>
        </w:rPr>
      </w:pPr>
      <w:bookmarkStart w:id="362" w:name="FS000000521T25_02_2004_15_44_01C"/>
      <w:bookmarkEnd w:id="362"/>
      <w:r>
        <w:rPr>
          <w:rtl/>
        </w:rPr>
        <w:t>שר הרווחה זבולון אורלב:</w:t>
      </w:r>
    </w:p>
    <w:p w14:paraId="595C1E87" w14:textId="77777777" w:rsidR="00000000" w:rsidRDefault="0069655B">
      <w:pPr>
        <w:pStyle w:val="a0"/>
        <w:rPr>
          <w:rtl/>
        </w:rPr>
      </w:pPr>
    </w:p>
    <w:p w14:paraId="3E0BFAF5" w14:textId="77777777" w:rsidR="00000000" w:rsidRDefault="0069655B">
      <w:pPr>
        <w:pStyle w:val="a0"/>
        <w:rPr>
          <w:rFonts w:hint="cs"/>
          <w:rtl/>
        </w:rPr>
      </w:pPr>
      <w:r>
        <w:rPr>
          <w:rFonts w:hint="cs"/>
          <w:rtl/>
        </w:rPr>
        <w:t>שקל אחד לא קוצץ. קשה לך לקבל את זה, אני יודע. יש לי גם שאילתות אליך.</w:t>
      </w:r>
    </w:p>
    <w:p w14:paraId="6CA761A4" w14:textId="77777777" w:rsidR="00000000" w:rsidRDefault="0069655B">
      <w:pPr>
        <w:pStyle w:val="a0"/>
        <w:ind w:firstLine="0"/>
        <w:rPr>
          <w:rFonts w:hint="cs"/>
          <w:rtl/>
        </w:rPr>
      </w:pPr>
    </w:p>
    <w:p w14:paraId="6C59CC35" w14:textId="77777777" w:rsidR="00000000" w:rsidRDefault="0069655B">
      <w:pPr>
        <w:pStyle w:val="af1"/>
        <w:rPr>
          <w:rtl/>
        </w:rPr>
      </w:pPr>
      <w:r>
        <w:rPr>
          <w:rtl/>
        </w:rPr>
        <w:t>היו"ר נסים דהן:</w:t>
      </w:r>
    </w:p>
    <w:p w14:paraId="4BFC025E" w14:textId="77777777" w:rsidR="00000000" w:rsidRDefault="0069655B">
      <w:pPr>
        <w:pStyle w:val="a0"/>
        <w:rPr>
          <w:rtl/>
        </w:rPr>
      </w:pPr>
    </w:p>
    <w:p w14:paraId="1DF3A665" w14:textId="77777777" w:rsidR="00000000" w:rsidRDefault="0069655B">
      <w:pPr>
        <w:pStyle w:val="a0"/>
        <w:rPr>
          <w:rFonts w:hint="cs"/>
          <w:rtl/>
        </w:rPr>
      </w:pPr>
      <w:r>
        <w:rPr>
          <w:rFonts w:hint="cs"/>
          <w:rtl/>
        </w:rPr>
        <w:t>תודה, כבוד השר. אין צורך.</w:t>
      </w:r>
    </w:p>
    <w:p w14:paraId="274326CB" w14:textId="77777777" w:rsidR="00000000" w:rsidRDefault="0069655B">
      <w:pPr>
        <w:pStyle w:val="a0"/>
        <w:ind w:firstLine="0"/>
        <w:rPr>
          <w:rFonts w:hint="cs"/>
          <w:rtl/>
        </w:rPr>
      </w:pPr>
    </w:p>
    <w:p w14:paraId="5633F2C4" w14:textId="77777777" w:rsidR="00000000" w:rsidRDefault="0069655B">
      <w:pPr>
        <w:pStyle w:val="-"/>
        <w:rPr>
          <w:rtl/>
        </w:rPr>
      </w:pPr>
      <w:bookmarkStart w:id="363" w:name="FS000000521T25_02_2004_15_44_23C"/>
      <w:bookmarkEnd w:id="363"/>
      <w:r>
        <w:rPr>
          <w:rtl/>
        </w:rPr>
        <w:t>שר הרווחה ז</w:t>
      </w:r>
      <w:r>
        <w:rPr>
          <w:rtl/>
        </w:rPr>
        <w:t>בולון אורלב:</w:t>
      </w:r>
    </w:p>
    <w:p w14:paraId="21F52BD0" w14:textId="77777777" w:rsidR="00000000" w:rsidRDefault="0069655B">
      <w:pPr>
        <w:pStyle w:val="a0"/>
        <w:rPr>
          <w:rtl/>
        </w:rPr>
      </w:pPr>
    </w:p>
    <w:p w14:paraId="559E7F89" w14:textId="77777777" w:rsidR="00000000" w:rsidRDefault="0069655B">
      <w:pPr>
        <w:pStyle w:val="a0"/>
        <w:rPr>
          <w:rFonts w:hint="cs"/>
          <w:rtl/>
        </w:rPr>
      </w:pPr>
      <w:r>
        <w:rPr>
          <w:rFonts w:hint="cs"/>
          <w:rtl/>
        </w:rPr>
        <w:t>אדוני הוא ממשיך. אני לא אתן לו לצעוק.</w:t>
      </w:r>
    </w:p>
    <w:p w14:paraId="3C8F94B8" w14:textId="77777777" w:rsidR="00000000" w:rsidRDefault="0069655B">
      <w:pPr>
        <w:pStyle w:val="a0"/>
        <w:ind w:firstLine="0"/>
        <w:rPr>
          <w:rFonts w:hint="cs"/>
          <w:rtl/>
        </w:rPr>
      </w:pPr>
    </w:p>
    <w:p w14:paraId="6B492A89" w14:textId="77777777" w:rsidR="00000000" w:rsidRDefault="0069655B">
      <w:pPr>
        <w:pStyle w:val="af1"/>
        <w:rPr>
          <w:rtl/>
        </w:rPr>
      </w:pPr>
    </w:p>
    <w:p w14:paraId="70F1C5D9" w14:textId="77777777" w:rsidR="00000000" w:rsidRDefault="0069655B">
      <w:pPr>
        <w:pStyle w:val="af1"/>
        <w:rPr>
          <w:rtl/>
        </w:rPr>
      </w:pPr>
      <w:r>
        <w:rPr>
          <w:rtl/>
        </w:rPr>
        <w:t>היו"ר נסים דהן:</w:t>
      </w:r>
    </w:p>
    <w:p w14:paraId="06400E3F" w14:textId="77777777" w:rsidR="00000000" w:rsidRDefault="0069655B">
      <w:pPr>
        <w:pStyle w:val="a0"/>
        <w:rPr>
          <w:rtl/>
        </w:rPr>
      </w:pPr>
    </w:p>
    <w:p w14:paraId="626F3677" w14:textId="77777777" w:rsidR="00000000" w:rsidRDefault="0069655B">
      <w:pPr>
        <w:pStyle w:val="a0"/>
        <w:rPr>
          <w:rFonts w:hint="cs"/>
          <w:rtl/>
        </w:rPr>
      </w:pPr>
      <w:r>
        <w:rPr>
          <w:rFonts w:hint="cs"/>
          <w:rtl/>
        </w:rPr>
        <w:t>חבר הכנסת כהן, שמענו אותך, תודה.</w:t>
      </w:r>
    </w:p>
    <w:p w14:paraId="5F895A2E" w14:textId="77777777" w:rsidR="00000000" w:rsidRDefault="0069655B">
      <w:pPr>
        <w:pStyle w:val="a0"/>
        <w:ind w:firstLine="0"/>
        <w:rPr>
          <w:rFonts w:hint="cs"/>
          <w:rtl/>
        </w:rPr>
      </w:pPr>
    </w:p>
    <w:p w14:paraId="33558694" w14:textId="77777777" w:rsidR="00000000" w:rsidRDefault="0069655B">
      <w:pPr>
        <w:pStyle w:val="af0"/>
        <w:rPr>
          <w:rtl/>
        </w:rPr>
      </w:pPr>
      <w:r>
        <w:rPr>
          <w:rFonts w:hint="eastAsia"/>
          <w:rtl/>
        </w:rPr>
        <w:t>יצחק</w:t>
      </w:r>
      <w:r>
        <w:rPr>
          <w:rtl/>
        </w:rPr>
        <w:t xml:space="preserve"> כהן (ש"ס):</w:t>
      </w:r>
    </w:p>
    <w:p w14:paraId="7318BCDF" w14:textId="77777777" w:rsidR="00000000" w:rsidRDefault="0069655B">
      <w:pPr>
        <w:pStyle w:val="a0"/>
        <w:rPr>
          <w:rFonts w:hint="cs"/>
          <w:rtl/>
        </w:rPr>
      </w:pPr>
    </w:p>
    <w:p w14:paraId="1712A070" w14:textId="77777777" w:rsidR="00000000" w:rsidRDefault="0069655B">
      <w:pPr>
        <w:pStyle w:val="a0"/>
        <w:rPr>
          <w:rFonts w:hint="cs"/>
          <w:rtl/>
        </w:rPr>
      </w:pPr>
      <w:r>
        <w:rPr>
          <w:rFonts w:hint="cs"/>
          <w:rtl/>
        </w:rPr>
        <w:t>אתה חושב שלא יבדקו מה שאתה אומר?</w:t>
      </w:r>
    </w:p>
    <w:p w14:paraId="40A1B20B" w14:textId="77777777" w:rsidR="00000000" w:rsidRDefault="0069655B">
      <w:pPr>
        <w:pStyle w:val="a0"/>
        <w:ind w:firstLine="0"/>
        <w:rPr>
          <w:rFonts w:hint="cs"/>
          <w:rtl/>
        </w:rPr>
      </w:pPr>
    </w:p>
    <w:p w14:paraId="1638232B" w14:textId="77777777" w:rsidR="00000000" w:rsidRDefault="0069655B">
      <w:pPr>
        <w:pStyle w:val="-"/>
        <w:rPr>
          <w:rtl/>
        </w:rPr>
      </w:pPr>
      <w:bookmarkStart w:id="364" w:name="FS000000521T25_02_2004_15_44_54C"/>
      <w:bookmarkEnd w:id="364"/>
      <w:r>
        <w:rPr>
          <w:rtl/>
        </w:rPr>
        <w:t>שר הרווחה זבולון אורלב:</w:t>
      </w:r>
    </w:p>
    <w:p w14:paraId="02A9F3EE" w14:textId="77777777" w:rsidR="00000000" w:rsidRDefault="0069655B">
      <w:pPr>
        <w:pStyle w:val="a0"/>
        <w:rPr>
          <w:rtl/>
        </w:rPr>
      </w:pPr>
    </w:p>
    <w:p w14:paraId="4CFF93A1" w14:textId="77777777" w:rsidR="00000000" w:rsidRDefault="0069655B">
      <w:pPr>
        <w:pStyle w:val="a0"/>
        <w:rPr>
          <w:rFonts w:hint="cs"/>
          <w:rtl/>
        </w:rPr>
      </w:pPr>
      <w:r>
        <w:rPr>
          <w:rFonts w:hint="cs"/>
          <w:rtl/>
        </w:rPr>
        <w:t>אתה לא תצעק פה. יש לי שאילתות אליך, אתה רוצה שאני אשאל בקול רם? אני לא רוצה</w:t>
      </w:r>
      <w:r>
        <w:rPr>
          <w:rFonts w:hint="cs"/>
          <w:rtl/>
        </w:rPr>
        <w:t xml:space="preserve"> לבייש אותך בציבור.</w:t>
      </w:r>
    </w:p>
    <w:p w14:paraId="03CF5ABD" w14:textId="77777777" w:rsidR="00000000" w:rsidRDefault="0069655B">
      <w:pPr>
        <w:pStyle w:val="a0"/>
        <w:ind w:firstLine="0"/>
        <w:rPr>
          <w:rFonts w:hint="cs"/>
          <w:rtl/>
        </w:rPr>
      </w:pPr>
    </w:p>
    <w:p w14:paraId="44D8C792" w14:textId="77777777" w:rsidR="00000000" w:rsidRDefault="0069655B">
      <w:pPr>
        <w:pStyle w:val="af1"/>
        <w:rPr>
          <w:rtl/>
        </w:rPr>
      </w:pPr>
      <w:r>
        <w:rPr>
          <w:rtl/>
        </w:rPr>
        <w:t>היו"ר נסים דהן:</w:t>
      </w:r>
    </w:p>
    <w:p w14:paraId="4B6D0DBF" w14:textId="77777777" w:rsidR="00000000" w:rsidRDefault="0069655B">
      <w:pPr>
        <w:pStyle w:val="a0"/>
        <w:rPr>
          <w:rtl/>
        </w:rPr>
      </w:pPr>
    </w:p>
    <w:p w14:paraId="31B52CD5" w14:textId="77777777" w:rsidR="00000000" w:rsidRDefault="0069655B">
      <w:pPr>
        <w:pStyle w:val="a0"/>
        <w:rPr>
          <w:rFonts w:hint="cs"/>
          <w:rtl/>
        </w:rPr>
      </w:pPr>
      <w:r>
        <w:rPr>
          <w:rFonts w:hint="cs"/>
          <w:rtl/>
        </w:rPr>
        <w:t>חבר הכנסת כהן, אני מבקש ממך לא להפריע.</w:t>
      </w:r>
    </w:p>
    <w:p w14:paraId="0E85B60F" w14:textId="77777777" w:rsidR="00000000" w:rsidRDefault="0069655B">
      <w:pPr>
        <w:pStyle w:val="a0"/>
        <w:ind w:firstLine="0"/>
        <w:rPr>
          <w:rFonts w:hint="cs"/>
          <w:rtl/>
        </w:rPr>
      </w:pPr>
    </w:p>
    <w:p w14:paraId="3AA60649" w14:textId="77777777" w:rsidR="00000000" w:rsidRDefault="0069655B">
      <w:pPr>
        <w:pStyle w:val="af0"/>
        <w:rPr>
          <w:rtl/>
        </w:rPr>
      </w:pPr>
      <w:bookmarkStart w:id="365" w:name="FS000000521T25_02_2004_15_45_28C"/>
      <w:bookmarkEnd w:id="365"/>
      <w:r>
        <w:rPr>
          <w:rtl/>
        </w:rPr>
        <w:t>יצחק כהן (ש"ס):</w:t>
      </w:r>
    </w:p>
    <w:p w14:paraId="0E4BF823" w14:textId="77777777" w:rsidR="00000000" w:rsidRDefault="0069655B">
      <w:pPr>
        <w:pStyle w:val="a0"/>
        <w:rPr>
          <w:rFonts w:hint="cs"/>
          <w:rtl/>
        </w:rPr>
      </w:pPr>
    </w:p>
    <w:p w14:paraId="137B137C" w14:textId="77777777" w:rsidR="00000000" w:rsidRDefault="0069655B">
      <w:pPr>
        <w:pStyle w:val="a0"/>
        <w:ind w:firstLine="720"/>
        <w:rPr>
          <w:rFonts w:hint="cs"/>
          <w:rtl/>
        </w:rPr>
      </w:pPr>
      <w:r>
        <w:rPr>
          <w:rFonts w:hint="cs"/>
          <w:rtl/>
        </w:rPr>
        <w:t>תתבייש. תתבייש.</w:t>
      </w:r>
    </w:p>
    <w:p w14:paraId="73A73B6F" w14:textId="77777777" w:rsidR="00000000" w:rsidRDefault="0069655B">
      <w:pPr>
        <w:pStyle w:val="a0"/>
        <w:rPr>
          <w:rFonts w:hint="cs"/>
          <w:rtl/>
        </w:rPr>
      </w:pPr>
    </w:p>
    <w:p w14:paraId="71A004C9" w14:textId="77777777" w:rsidR="00000000" w:rsidRDefault="0069655B">
      <w:pPr>
        <w:pStyle w:val="-"/>
        <w:rPr>
          <w:rtl/>
        </w:rPr>
      </w:pPr>
      <w:bookmarkStart w:id="366" w:name="FS000000521T25_02_2004_15_22_30C"/>
      <w:bookmarkEnd w:id="366"/>
      <w:r>
        <w:rPr>
          <w:rtl/>
        </w:rPr>
        <w:t>שר הרווחה זבולון אורלב:</w:t>
      </w:r>
    </w:p>
    <w:p w14:paraId="22E48FC7" w14:textId="77777777" w:rsidR="00000000" w:rsidRDefault="0069655B">
      <w:pPr>
        <w:pStyle w:val="a0"/>
        <w:rPr>
          <w:rtl/>
        </w:rPr>
      </w:pPr>
    </w:p>
    <w:p w14:paraId="356C8967" w14:textId="77777777" w:rsidR="00000000" w:rsidRDefault="0069655B">
      <w:pPr>
        <w:pStyle w:val="a0"/>
        <w:rPr>
          <w:rFonts w:hint="cs"/>
          <w:rtl/>
        </w:rPr>
      </w:pPr>
      <w:r>
        <w:rPr>
          <w:rFonts w:hint="cs"/>
          <w:rtl/>
        </w:rPr>
        <w:t>קשה לך לקבל. אני מוכן להפסיק, אדוני, אבל אני לא אשאר ללא תשובה.</w:t>
      </w:r>
    </w:p>
    <w:p w14:paraId="1FE01288" w14:textId="77777777" w:rsidR="00000000" w:rsidRDefault="0069655B">
      <w:pPr>
        <w:pStyle w:val="a0"/>
        <w:rPr>
          <w:rFonts w:hint="cs"/>
          <w:rtl/>
        </w:rPr>
      </w:pPr>
    </w:p>
    <w:p w14:paraId="7233A446" w14:textId="77777777" w:rsidR="00000000" w:rsidRDefault="0069655B">
      <w:pPr>
        <w:pStyle w:val="af1"/>
        <w:rPr>
          <w:rtl/>
        </w:rPr>
      </w:pPr>
      <w:r>
        <w:rPr>
          <w:rtl/>
        </w:rPr>
        <w:t>היו"ר נסים דהן:</w:t>
      </w:r>
    </w:p>
    <w:p w14:paraId="42320C76" w14:textId="77777777" w:rsidR="00000000" w:rsidRDefault="0069655B">
      <w:pPr>
        <w:pStyle w:val="a0"/>
        <w:rPr>
          <w:rtl/>
        </w:rPr>
      </w:pPr>
    </w:p>
    <w:p w14:paraId="1514EE9A" w14:textId="77777777" w:rsidR="00000000" w:rsidRDefault="0069655B">
      <w:pPr>
        <w:pStyle w:val="a0"/>
        <w:rPr>
          <w:rFonts w:hint="cs"/>
          <w:rtl/>
        </w:rPr>
      </w:pPr>
      <w:r>
        <w:rPr>
          <w:rFonts w:hint="cs"/>
          <w:rtl/>
        </w:rPr>
        <w:t>אני לא רוצה להוציא את חבר הכנסת כהן מ</w:t>
      </w:r>
      <w:r>
        <w:rPr>
          <w:rFonts w:hint="cs"/>
          <w:rtl/>
        </w:rPr>
        <w:t>המליאה.</w:t>
      </w:r>
    </w:p>
    <w:p w14:paraId="5F12345A" w14:textId="77777777" w:rsidR="00000000" w:rsidRDefault="0069655B">
      <w:pPr>
        <w:pStyle w:val="a0"/>
        <w:rPr>
          <w:rFonts w:hint="cs"/>
          <w:rtl/>
        </w:rPr>
      </w:pPr>
    </w:p>
    <w:p w14:paraId="586F598E" w14:textId="77777777" w:rsidR="00000000" w:rsidRDefault="0069655B">
      <w:pPr>
        <w:pStyle w:val="-"/>
        <w:rPr>
          <w:rtl/>
        </w:rPr>
      </w:pPr>
      <w:bookmarkStart w:id="367" w:name="FS000000521T25_02_2004_15_28_44C"/>
      <w:bookmarkEnd w:id="367"/>
      <w:r>
        <w:rPr>
          <w:rtl/>
        </w:rPr>
        <w:t>שר הרווחה זבולון אורלב:</w:t>
      </w:r>
    </w:p>
    <w:p w14:paraId="42CB75E7" w14:textId="77777777" w:rsidR="00000000" w:rsidRDefault="0069655B">
      <w:pPr>
        <w:pStyle w:val="a0"/>
        <w:rPr>
          <w:rtl/>
        </w:rPr>
      </w:pPr>
    </w:p>
    <w:p w14:paraId="1276E62E" w14:textId="77777777" w:rsidR="00000000" w:rsidRDefault="0069655B">
      <w:pPr>
        <w:pStyle w:val="a0"/>
        <w:rPr>
          <w:rFonts w:hint="cs"/>
          <w:rtl/>
        </w:rPr>
      </w:pPr>
      <w:r>
        <w:rPr>
          <w:rFonts w:hint="cs"/>
          <w:rtl/>
        </w:rPr>
        <w:t>גם אני לא רוצה, אין לי שום כוונה כזאת.</w:t>
      </w:r>
    </w:p>
    <w:p w14:paraId="76691C38" w14:textId="77777777" w:rsidR="00000000" w:rsidRDefault="0069655B">
      <w:pPr>
        <w:pStyle w:val="a0"/>
        <w:ind w:firstLine="0"/>
        <w:rPr>
          <w:rFonts w:hint="cs"/>
          <w:rtl/>
        </w:rPr>
      </w:pPr>
    </w:p>
    <w:p w14:paraId="396C824F" w14:textId="77777777" w:rsidR="00000000" w:rsidRDefault="0069655B">
      <w:pPr>
        <w:pStyle w:val="af1"/>
        <w:rPr>
          <w:rtl/>
        </w:rPr>
      </w:pPr>
      <w:r>
        <w:rPr>
          <w:rtl/>
        </w:rPr>
        <w:t>היו"ר נסים דהן:</w:t>
      </w:r>
    </w:p>
    <w:p w14:paraId="12CFF52E" w14:textId="77777777" w:rsidR="00000000" w:rsidRDefault="0069655B">
      <w:pPr>
        <w:pStyle w:val="a0"/>
        <w:rPr>
          <w:rtl/>
        </w:rPr>
      </w:pPr>
    </w:p>
    <w:p w14:paraId="4EFDAF71" w14:textId="77777777" w:rsidR="00000000" w:rsidRDefault="0069655B">
      <w:pPr>
        <w:pStyle w:val="a0"/>
        <w:rPr>
          <w:rFonts w:hint="cs"/>
          <w:rtl/>
        </w:rPr>
      </w:pPr>
      <w:r>
        <w:rPr>
          <w:rFonts w:hint="cs"/>
          <w:rtl/>
        </w:rPr>
        <w:t xml:space="preserve">אני מבקש להפסיק עם זה. </w:t>
      </w:r>
    </w:p>
    <w:p w14:paraId="754051B2" w14:textId="77777777" w:rsidR="00000000" w:rsidRDefault="0069655B">
      <w:pPr>
        <w:pStyle w:val="a0"/>
        <w:rPr>
          <w:rFonts w:hint="cs"/>
          <w:rtl/>
        </w:rPr>
      </w:pPr>
    </w:p>
    <w:p w14:paraId="3F8B1D17" w14:textId="77777777" w:rsidR="00000000" w:rsidRDefault="0069655B">
      <w:pPr>
        <w:pStyle w:val="a1"/>
        <w:jc w:val="center"/>
        <w:rPr>
          <w:rtl/>
        </w:rPr>
      </w:pPr>
      <w:bookmarkStart w:id="368" w:name="CQ21879FI0021879T25_02_2004_15_29_05"/>
      <w:bookmarkStart w:id="369" w:name="_Toc69694962"/>
      <w:bookmarkEnd w:id="368"/>
      <w:r>
        <w:rPr>
          <w:rtl/>
        </w:rPr>
        <w:t>1148. הטיפול ב</w:t>
      </w:r>
      <w:r>
        <w:rPr>
          <w:rFonts w:hint="cs"/>
          <w:rtl/>
        </w:rPr>
        <w:t>אנשים במצבי מצוקה</w:t>
      </w:r>
      <w:bookmarkEnd w:id="369"/>
    </w:p>
    <w:p w14:paraId="56E7C5E8" w14:textId="77777777" w:rsidR="00000000" w:rsidRDefault="0069655B">
      <w:pPr>
        <w:pStyle w:val="a0"/>
        <w:rPr>
          <w:rFonts w:hint="cs"/>
          <w:rtl/>
        </w:rPr>
      </w:pPr>
    </w:p>
    <w:p w14:paraId="14A04B39" w14:textId="77777777" w:rsidR="00000000" w:rsidRDefault="0069655B">
      <w:pPr>
        <w:pStyle w:val="a0"/>
        <w:ind w:firstLine="0"/>
        <w:rPr>
          <w:bCs/>
          <w:u w:val="single"/>
        </w:rPr>
      </w:pPr>
      <w:bookmarkStart w:id="370" w:name="ESQ21879"/>
      <w:bookmarkEnd w:id="370"/>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472796F" w14:textId="77777777" w:rsidR="00000000" w:rsidRDefault="0069655B">
      <w:pPr>
        <w:pStyle w:val="a0"/>
      </w:pPr>
      <w:r>
        <w:rPr>
          <w:rtl/>
        </w:rPr>
        <w:t>ביום י"ט בשבט התשס"ד (11 בפברואר 2004):</w:t>
      </w:r>
    </w:p>
    <w:p w14:paraId="16A98C37" w14:textId="77777777" w:rsidR="00000000" w:rsidRDefault="0069655B">
      <w:pPr>
        <w:pStyle w:val="a0"/>
        <w:rPr>
          <w:rFonts w:hint="cs"/>
          <w:rtl/>
        </w:rPr>
      </w:pPr>
    </w:p>
    <w:p w14:paraId="0174DB3F" w14:textId="77777777" w:rsidR="00000000" w:rsidRDefault="0069655B">
      <w:pPr>
        <w:pStyle w:val="a0"/>
        <w:rPr>
          <w:rFonts w:hint="cs"/>
        </w:rPr>
      </w:pPr>
    </w:p>
    <w:p w14:paraId="7B0BBB60" w14:textId="77777777" w:rsidR="00000000" w:rsidRDefault="0069655B">
      <w:pPr>
        <w:pStyle w:val="a0"/>
        <w:rPr>
          <w:rFonts w:hint="cs"/>
          <w:rtl/>
        </w:rPr>
      </w:pPr>
      <w:r>
        <w:rPr>
          <w:rFonts w:hint="cs"/>
          <w:rtl/>
        </w:rPr>
        <w:t>פורסם כי אשה</w:t>
      </w:r>
      <w:r>
        <w:rPr>
          <w:rtl/>
        </w:rPr>
        <w:t xml:space="preserve"> בת 46 מבאר-שבע</w:t>
      </w:r>
      <w:r>
        <w:rPr>
          <w:rtl/>
        </w:rPr>
        <w:t xml:space="preserve"> קפצה אל מותה לאחר שנקלעה למצוקה כלכלית. </w:t>
      </w:r>
    </w:p>
    <w:p w14:paraId="0C205AA0" w14:textId="77777777" w:rsidR="00000000" w:rsidRDefault="0069655B">
      <w:pPr>
        <w:pStyle w:val="a0"/>
        <w:rPr>
          <w:rFonts w:hint="cs"/>
          <w:rtl/>
        </w:rPr>
      </w:pPr>
    </w:p>
    <w:p w14:paraId="504157CF" w14:textId="77777777" w:rsidR="00000000" w:rsidRDefault="0069655B">
      <w:pPr>
        <w:pStyle w:val="a0"/>
      </w:pPr>
      <w:r>
        <w:rPr>
          <w:rFonts w:hint="cs"/>
          <w:rtl/>
        </w:rPr>
        <w:t>רצוני לשאול</w:t>
      </w:r>
      <w:r>
        <w:rPr>
          <w:rtl/>
        </w:rPr>
        <w:t>:</w:t>
      </w:r>
    </w:p>
    <w:p w14:paraId="75D27610" w14:textId="77777777" w:rsidR="00000000" w:rsidRDefault="0069655B">
      <w:pPr>
        <w:pStyle w:val="a0"/>
      </w:pPr>
    </w:p>
    <w:p w14:paraId="26084A29" w14:textId="77777777" w:rsidR="00000000" w:rsidRDefault="0069655B">
      <w:pPr>
        <w:pStyle w:val="a0"/>
        <w:rPr>
          <w:rtl/>
        </w:rPr>
      </w:pPr>
      <w:r>
        <w:rPr>
          <w:rFonts w:hint="cs"/>
          <w:rtl/>
        </w:rPr>
        <w:t xml:space="preserve">1. </w:t>
      </w:r>
      <w:r>
        <w:rPr>
          <w:rtl/>
        </w:rPr>
        <w:t xml:space="preserve">כמה אנשים שמו קץ לחייהם מאז תחילת </w:t>
      </w:r>
      <w:r>
        <w:rPr>
          <w:rFonts w:hint="cs"/>
          <w:rtl/>
        </w:rPr>
        <w:t xml:space="preserve">שנת </w:t>
      </w:r>
      <w:r>
        <w:rPr>
          <w:rtl/>
        </w:rPr>
        <w:t>2003?</w:t>
      </w:r>
    </w:p>
    <w:p w14:paraId="2711D499" w14:textId="77777777" w:rsidR="00000000" w:rsidRDefault="0069655B">
      <w:pPr>
        <w:pStyle w:val="a0"/>
        <w:rPr>
          <w:rtl/>
        </w:rPr>
      </w:pPr>
    </w:p>
    <w:p w14:paraId="7215B2EB" w14:textId="77777777" w:rsidR="00000000" w:rsidRDefault="0069655B">
      <w:pPr>
        <w:pStyle w:val="a0"/>
        <w:rPr>
          <w:rtl/>
        </w:rPr>
      </w:pPr>
      <w:r>
        <w:rPr>
          <w:rFonts w:hint="cs"/>
          <w:rtl/>
        </w:rPr>
        <w:t>2. כמה</w:t>
      </w:r>
      <w:r>
        <w:rPr>
          <w:rtl/>
        </w:rPr>
        <w:t xml:space="preserve"> </w:t>
      </w:r>
      <w:r>
        <w:rPr>
          <w:rFonts w:hint="cs"/>
          <w:rtl/>
        </w:rPr>
        <w:t>מ</w:t>
      </w:r>
      <w:r>
        <w:rPr>
          <w:rtl/>
        </w:rPr>
        <w:t>הם היו מוכרים ללשכות הרווחה במקומותיהם?</w:t>
      </w:r>
    </w:p>
    <w:p w14:paraId="457DCA32" w14:textId="77777777" w:rsidR="00000000" w:rsidRDefault="0069655B">
      <w:pPr>
        <w:pStyle w:val="a0"/>
        <w:rPr>
          <w:rtl/>
        </w:rPr>
      </w:pPr>
    </w:p>
    <w:p w14:paraId="05C2BE81" w14:textId="77777777" w:rsidR="00000000" w:rsidRDefault="0069655B">
      <w:pPr>
        <w:pStyle w:val="a0"/>
        <w:rPr>
          <w:rtl/>
        </w:rPr>
      </w:pPr>
      <w:r>
        <w:rPr>
          <w:rFonts w:hint="cs"/>
          <w:rtl/>
        </w:rPr>
        <w:t xml:space="preserve">3. </w:t>
      </w:r>
      <w:r>
        <w:rPr>
          <w:rtl/>
        </w:rPr>
        <w:t>מה עש</w:t>
      </w:r>
      <w:r>
        <w:rPr>
          <w:rFonts w:hint="cs"/>
          <w:rtl/>
        </w:rPr>
        <w:t>ה</w:t>
      </w:r>
      <w:r>
        <w:rPr>
          <w:rtl/>
        </w:rPr>
        <w:t xml:space="preserve"> משרדך </w:t>
      </w:r>
      <w:r>
        <w:rPr>
          <w:rFonts w:hint="cs"/>
          <w:rtl/>
        </w:rPr>
        <w:t xml:space="preserve">כדי </w:t>
      </w:r>
      <w:r>
        <w:rPr>
          <w:rtl/>
        </w:rPr>
        <w:t>לסייע להם?</w:t>
      </w:r>
    </w:p>
    <w:p w14:paraId="1B130247" w14:textId="77777777" w:rsidR="00000000" w:rsidRDefault="0069655B">
      <w:pPr>
        <w:pStyle w:val="a0"/>
        <w:rPr>
          <w:rtl/>
        </w:rPr>
      </w:pPr>
    </w:p>
    <w:p w14:paraId="434B2619" w14:textId="77777777" w:rsidR="00000000" w:rsidRDefault="0069655B">
      <w:pPr>
        <w:pStyle w:val="a0"/>
        <w:rPr>
          <w:rFonts w:hint="cs"/>
          <w:rtl/>
        </w:rPr>
      </w:pPr>
      <w:r>
        <w:rPr>
          <w:rFonts w:hint="cs"/>
          <w:rtl/>
        </w:rPr>
        <w:t xml:space="preserve">4. האם משרדך נוקט צעדים למניעת אסונות נוספים, ואם כן </w:t>
      </w:r>
      <w:r>
        <w:rPr>
          <w:rtl/>
        </w:rPr>
        <w:t>–</w:t>
      </w:r>
      <w:r>
        <w:rPr>
          <w:rFonts w:hint="cs"/>
          <w:rtl/>
        </w:rPr>
        <w:t xml:space="preserve"> אילו?</w:t>
      </w:r>
    </w:p>
    <w:p w14:paraId="350171C9" w14:textId="77777777" w:rsidR="00000000" w:rsidRDefault="0069655B">
      <w:pPr>
        <w:pStyle w:val="a0"/>
        <w:rPr>
          <w:rFonts w:hint="cs"/>
          <w:rtl/>
        </w:rPr>
      </w:pPr>
    </w:p>
    <w:p w14:paraId="13770AA8" w14:textId="77777777" w:rsidR="00000000" w:rsidRDefault="0069655B">
      <w:pPr>
        <w:pStyle w:val="a0"/>
        <w:ind w:firstLine="0"/>
        <w:rPr>
          <w:b/>
          <w:bCs/>
          <w:u w:val="single"/>
          <w:rtl/>
        </w:rPr>
      </w:pPr>
    </w:p>
    <w:p w14:paraId="58E09251" w14:textId="77777777" w:rsidR="00000000" w:rsidRDefault="0069655B">
      <w:pPr>
        <w:pStyle w:val="a0"/>
        <w:ind w:firstLine="0"/>
        <w:rPr>
          <w:rFonts w:hint="cs"/>
          <w:rtl/>
        </w:rPr>
      </w:pPr>
      <w:r>
        <w:rPr>
          <w:rFonts w:hint="cs"/>
          <w:b/>
          <w:bCs/>
          <w:u w:val="single"/>
          <w:rtl/>
        </w:rPr>
        <w:t>תשובת ש</w:t>
      </w:r>
      <w:r>
        <w:rPr>
          <w:rFonts w:hint="cs"/>
          <w:b/>
          <w:bCs/>
          <w:u w:val="single"/>
          <w:rtl/>
        </w:rPr>
        <w:t>ר הרווחה זבולון אורלב:</w:t>
      </w:r>
    </w:p>
    <w:p w14:paraId="3A5A0B9C" w14:textId="77777777" w:rsidR="00000000" w:rsidRDefault="0069655B">
      <w:pPr>
        <w:pStyle w:val="a0"/>
        <w:ind w:firstLine="0"/>
        <w:rPr>
          <w:rFonts w:hint="cs"/>
          <w:rtl/>
        </w:rPr>
      </w:pPr>
      <w:r>
        <w:rPr>
          <w:rFonts w:hint="cs"/>
          <w:rtl/>
        </w:rPr>
        <w:t>(לא נקראה, נמסרה לפרוטוקול)</w:t>
      </w:r>
    </w:p>
    <w:p w14:paraId="2B7C45E0" w14:textId="77777777" w:rsidR="00000000" w:rsidRDefault="0069655B">
      <w:pPr>
        <w:pStyle w:val="a0"/>
        <w:rPr>
          <w:rtl/>
        </w:rPr>
      </w:pPr>
    </w:p>
    <w:p w14:paraId="599172EC" w14:textId="77777777" w:rsidR="00000000" w:rsidRDefault="0069655B">
      <w:pPr>
        <w:pStyle w:val="a0"/>
        <w:rPr>
          <w:rFonts w:hint="cs"/>
          <w:rtl/>
        </w:rPr>
      </w:pPr>
      <w:r>
        <w:rPr>
          <w:rFonts w:hint="cs"/>
          <w:rtl/>
        </w:rPr>
        <w:t xml:space="preserve">1-2. אין בידי משרדי נתונים על התאבדויות. זהו תחום המטופל על-ידי שירותי בריאות הנפש שבמשרד הבריאות, המרכז את כל המידע הנוגע לכך. </w:t>
      </w:r>
    </w:p>
    <w:p w14:paraId="3BF2ABB0" w14:textId="77777777" w:rsidR="00000000" w:rsidRDefault="0069655B">
      <w:pPr>
        <w:pStyle w:val="a0"/>
        <w:rPr>
          <w:rFonts w:hint="cs"/>
          <w:rtl/>
        </w:rPr>
      </w:pPr>
    </w:p>
    <w:p w14:paraId="67B1649D" w14:textId="77777777" w:rsidR="00000000" w:rsidRDefault="0069655B">
      <w:pPr>
        <w:pStyle w:val="a0"/>
        <w:rPr>
          <w:rFonts w:hint="cs"/>
          <w:rtl/>
        </w:rPr>
      </w:pPr>
      <w:r>
        <w:rPr>
          <w:rFonts w:hint="cs"/>
          <w:rtl/>
        </w:rPr>
        <w:t>חשוב לציין, כי גם המידע המתפרסם לגבי הסיבות להתאבדות אינו תמיד מדויק.</w:t>
      </w:r>
    </w:p>
    <w:p w14:paraId="1B6DC789" w14:textId="77777777" w:rsidR="00000000" w:rsidRDefault="0069655B">
      <w:pPr>
        <w:pStyle w:val="a0"/>
        <w:rPr>
          <w:rFonts w:hint="cs"/>
          <w:rtl/>
        </w:rPr>
      </w:pPr>
    </w:p>
    <w:p w14:paraId="5D8C86D8" w14:textId="77777777" w:rsidR="00000000" w:rsidRDefault="0069655B">
      <w:pPr>
        <w:pStyle w:val="a0"/>
        <w:rPr>
          <w:rFonts w:hint="cs"/>
          <w:rtl/>
        </w:rPr>
      </w:pPr>
      <w:r>
        <w:rPr>
          <w:rFonts w:hint="cs"/>
          <w:rtl/>
        </w:rPr>
        <w:t xml:space="preserve">3. </w:t>
      </w:r>
      <w:r>
        <w:rPr>
          <w:rFonts w:hint="cs"/>
          <w:rtl/>
        </w:rPr>
        <w:t xml:space="preserve">כאמור, אין בידי משרדי מידע בתחום ההתאבדויות. לגבי המקרה הספציפי בבאר-שבע: האשה נעזרה עד לפני שנתיים בשירותי הרווחה בבאר-שבע. בשנתיים האחרונות היא היתה בטיפול שירותי משרד הבריאות בגלל מצוקות שאני מנוע מלפרטן, עקב החיסיון המתחייב. אציין רק כי מצוקתה של האשה </w:t>
      </w:r>
      <w:r>
        <w:rPr>
          <w:rFonts w:hint="cs"/>
          <w:rtl/>
        </w:rPr>
        <w:t>לא נבעה רק מסיבות כלכליות.</w:t>
      </w:r>
    </w:p>
    <w:p w14:paraId="731DEF85" w14:textId="77777777" w:rsidR="00000000" w:rsidRDefault="0069655B">
      <w:pPr>
        <w:pStyle w:val="a0"/>
        <w:rPr>
          <w:rFonts w:hint="cs"/>
          <w:rtl/>
        </w:rPr>
      </w:pPr>
    </w:p>
    <w:p w14:paraId="5E7AC676" w14:textId="77777777" w:rsidR="00000000" w:rsidRDefault="0069655B">
      <w:pPr>
        <w:pStyle w:val="a0"/>
        <w:rPr>
          <w:rFonts w:hint="cs"/>
          <w:rtl/>
        </w:rPr>
      </w:pPr>
      <w:r>
        <w:rPr>
          <w:rFonts w:hint="cs"/>
          <w:rtl/>
        </w:rPr>
        <w:t>4. לפנינו בעייה מורכבת - כלכלית, תעסוקתית וגם של מבנה נפשי של אנשים. נאבקנו נגד קיצוצי הקצבאות, אנו מעורבים ביישום המלצות ועדת-קמא בעניין משפחות חד-הוריות, ואנו מובילים את צוות השרים לצמצום העוני בקרב ילדים. כמו כן גייסנו  משאבי</w:t>
      </w:r>
      <w:r>
        <w:rPr>
          <w:rFonts w:hint="cs"/>
          <w:rtl/>
        </w:rPr>
        <w:t>ם למשפחות נזקקות - ב-2003 גויסו 12 מיליון שקל, וסכום דומה יגויס ב-2004.</w:t>
      </w:r>
    </w:p>
    <w:p w14:paraId="271C9488" w14:textId="77777777" w:rsidR="00000000" w:rsidRDefault="0069655B">
      <w:pPr>
        <w:pStyle w:val="a0"/>
        <w:rPr>
          <w:rFonts w:hint="cs"/>
          <w:rtl/>
        </w:rPr>
      </w:pPr>
    </w:p>
    <w:p w14:paraId="0E7ADBF5" w14:textId="77777777" w:rsidR="00000000" w:rsidRDefault="0069655B">
      <w:pPr>
        <w:pStyle w:val="a0"/>
        <w:rPr>
          <w:rFonts w:hint="cs"/>
          <w:rtl/>
        </w:rPr>
      </w:pPr>
      <w:r>
        <w:rPr>
          <w:rFonts w:hint="cs"/>
          <w:rtl/>
        </w:rPr>
        <w:t>שירותי הרווחה ברשויות המקומיות עושים כמיטב יכולתם לעזור למשפחות וליחידים הנקלעים למשברים ולמצוקה. מטבע הדברים, בתקופה זו של מחסור במשאבים וקיצוצים היכולת לעזור באופן יותר אינטנסיבי ול</w:t>
      </w:r>
      <w:r>
        <w:rPr>
          <w:rFonts w:hint="cs"/>
          <w:rtl/>
        </w:rPr>
        <w:t>יותר אנשים היא פחותה.</w:t>
      </w:r>
    </w:p>
    <w:p w14:paraId="1A550279" w14:textId="77777777" w:rsidR="00000000" w:rsidRDefault="0069655B">
      <w:pPr>
        <w:pStyle w:val="a0"/>
        <w:rPr>
          <w:rFonts w:hint="cs"/>
          <w:rtl/>
        </w:rPr>
      </w:pPr>
    </w:p>
    <w:p w14:paraId="4A4CA5D6" w14:textId="77777777" w:rsidR="00000000" w:rsidRDefault="0069655B">
      <w:pPr>
        <w:pStyle w:val="a0"/>
        <w:rPr>
          <w:rFonts w:hint="cs"/>
          <w:rtl/>
        </w:rPr>
      </w:pPr>
      <w:r>
        <w:rPr>
          <w:rFonts w:hint="cs"/>
          <w:rtl/>
        </w:rPr>
        <w:t>אציין עוד, על סמך התייעצות עם מומחים, כי אין עדות לעלייה בהיקף תופעת ההתאבדות, כמו כן, אין אינדיקציה שההתאבדויות מתרחשות רק מסיבות כלכליות.</w:t>
      </w:r>
    </w:p>
    <w:p w14:paraId="7982E053" w14:textId="77777777" w:rsidR="00000000" w:rsidRDefault="0069655B">
      <w:pPr>
        <w:pStyle w:val="a0"/>
        <w:rPr>
          <w:rFonts w:hint="cs"/>
          <w:rtl/>
        </w:rPr>
      </w:pPr>
    </w:p>
    <w:p w14:paraId="2CE4CB56" w14:textId="77777777" w:rsidR="00000000" w:rsidRDefault="0069655B">
      <w:pPr>
        <w:pStyle w:val="a1"/>
        <w:jc w:val="center"/>
        <w:rPr>
          <w:rtl/>
        </w:rPr>
      </w:pPr>
      <w:bookmarkStart w:id="371" w:name="_Toc69694963"/>
      <w:r>
        <w:rPr>
          <w:rtl/>
        </w:rPr>
        <w:t>1149. מפעל ההזנה בבתי-ספר</w:t>
      </w:r>
      <w:bookmarkEnd w:id="371"/>
    </w:p>
    <w:p w14:paraId="60596D65" w14:textId="77777777" w:rsidR="00000000" w:rsidRDefault="0069655B">
      <w:pPr>
        <w:pStyle w:val="a0"/>
        <w:rPr>
          <w:b/>
          <w:bCs/>
          <w:rtl/>
        </w:rPr>
      </w:pPr>
    </w:p>
    <w:p w14:paraId="61C69CA6" w14:textId="77777777" w:rsidR="00000000" w:rsidRDefault="0069655B">
      <w:pPr>
        <w:pStyle w:val="a0"/>
        <w:ind w:firstLine="0"/>
        <w:rPr>
          <w:b/>
          <w:bCs/>
          <w:u w:val="single"/>
        </w:rPr>
      </w:pPr>
      <w:bookmarkStart w:id="372" w:name="ESQ21882"/>
      <w:bookmarkEnd w:id="372"/>
      <w:r>
        <w:rPr>
          <w:b/>
          <w:bCs/>
          <w:u w:val="single"/>
          <w:rtl/>
        </w:rPr>
        <w:t>חבר</w:t>
      </w:r>
      <w:r>
        <w:rPr>
          <w:rFonts w:hint="cs"/>
          <w:b/>
          <w:bCs/>
          <w:u w:val="single"/>
          <w:rtl/>
        </w:rPr>
        <w:t xml:space="preserve"> הכנסת </w:t>
      </w:r>
      <w:r>
        <w:rPr>
          <w:b/>
          <w:bCs/>
          <w:u w:val="single"/>
          <w:rtl/>
        </w:rPr>
        <w:t>משולם נהרי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הרווחה</w:t>
      </w:r>
    </w:p>
    <w:p w14:paraId="1B7467CB" w14:textId="77777777" w:rsidR="00000000" w:rsidRDefault="0069655B">
      <w:pPr>
        <w:pStyle w:val="a0"/>
        <w:rPr>
          <w:rFonts w:hint="cs"/>
          <w:rtl/>
        </w:rPr>
      </w:pPr>
      <w:r>
        <w:rPr>
          <w:rtl/>
        </w:rPr>
        <w:t>ביום י"ט בשבט התשס"ד (11 בפ</w:t>
      </w:r>
      <w:r>
        <w:rPr>
          <w:rtl/>
        </w:rPr>
        <w:t>ברואר 2004):</w:t>
      </w:r>
    </w:p>
    <w:p w14:paraId="5BBEA844" w14:textId="77777777" w:rsidR="00000000" w:rsidRDefault="0069655B">
      <w:pPr>
        <w:pStyle w:val="a0"/>
        <w:rPr>
          <w:rFonts w:hint="cs"/>
          <w:b/>
          <w:bCs/>
        </w:rPr>
      </w:pPr>
    </w:p>
    <w:p w14:paraId="3C4A2A85" w14:textId="77777777" w:rsidR="00000000" w:rsidRDefault="0069655B">
      <w:pPr>
        <w:pStyle w:val="a0"/>
      </w:pPr>
    </w:p>
    <w:p w14:paraId="044E06CA" w14:textId="77777777" w:rsidR="00000000" w:rsidRDefault="0069655B">
      <w:pPr>
        <w:pStyle w:val="a0"/>
      </w:pPr>
      <w:r>
        <w:rPr>
          <w:rtl/>
        </w:rPr>
        <w:t>הפורום לקידום החינוך בדרום</w:t>
      </w:r>
      <w:r>
        <w:rPr>
          <w:rFonts w:hint="cs"/>
          <w:rtl/>
        </w:rPr>
        <w:t xml:space="preserve"> פועל להחזרת מפעל ההזנה לבתי-ספר,</w:t>
      </w:r>
      <w:r>
        <w:rPr>
          <w:rtl/>
        </w:rPr>
        <w:t xml:space="preserve"> כפי שהיה בשנות ה-70. </w:t>
      </w:r>
    </w:p>
    <w:p w14:paraId="40671806" w14:textId="77777777" w:rsidR="00000000" w:rsidRDefault="0069655B">
      <w:pPr>
        <w:pStyle w:val="a0"/>
        <w:rPr>
          <w:b/>
          <w:bCs/>
        </w:rPr>
      </w:pPr>
    </w:p>
    <w:p w14:paraId="4E117133" w14:textId="77777777" w:rsidR="00000000" w:rsidRDefault="0069655B">
      <w:pPr>
        <w:pStyle w:val="a0"/>
      </w:pPr>
      <w:r>
        <w:rPr>
          <w:rFonts w:hint="cs"/>
          <w:rtl/>
        </w:rPr>
        <w:t>רצוני לשאול</w:t>
      </w:r>
      <w:r>
        <w:rPr>
          <w:rtl/>
        </w:rPr>
        <w:t>:</w:t>
      </w:r>
    </w:p>
    <w:p w14:paraId="0E309543" w14:textId="77777777" w:rsidR="00000000" w:rsidRDefault="0069655B">
      <w:pPr>
        <w:pStyle w:val="a0"/>
      </w:pPr>
    </w:p>
    <w:p w14:paraId="78DAD5BF" w14:textId="77777777" w:rsidR="00000000" w:rsidRDefault="0069655B">
      <w:pPr>
        <w:pStyle w:val="a0"/>
        <w:rPr>
          <w:rtl/>
        </w:rPr>
      </w:pPr>
      <w:r>
        <w:rPr>
          <w:rFonts w:hint="cs"/>
          <w:rtl/>
        </w:rPr>
        <w:t xml:space="preserve">1. </w:t>
      </w:r>
      <w:r>
        <w:rPr>
          <w:rtl/>
        </w:rPr>
        <w:t>האם נפגשו אנשי משרדך עם חברי הפורום הזה?</w:t>
      </w:r>
    </w:p>
    <w:p w14:paraId="7E46F93E" w14:textId="77777777" w:rsidR="00000000" w:rsidRDefault="0069655B">
      <w:pPr>
        <w:pStyle w:val="a0"/>
        <w:rPr>
          <w:rtl/>
        </w:rPr>
      </w:pPr>
    </w:p>
    <w:p w14:paraId="03D4BF48" w14:textId="77777777" w:rsidR="00000000" w:rsidRDefault="0069655B">
      <w:pPr>
        <w:pStyle w:val="a0"/>
        <w:rPr>
          <w:rtl/>
        </w:rPr>
      </w:pPr>
      <w:r>
        <w:rPr>
          <w:rFonts w:hint="cs"/>
          <w:rtl/>
        </w:rPr>
        <w:t xml:space="preserve">2. </w:t>
      </w:r>
      <w:r>
        <w:rPr>
          <w:rtl/>
        </w:rPr>
        <w:t xml:space="preserve">האם </w:t>
      </w:r>
      <w:r>
        <w:rPr>
          <w:rFonts w:hint="cs"/>
          <w:rtl/>
        </w:rPr>
        <w:t>י</w:t>
      </w:r>
      <w:r>
        <w:rPr>
          <w:rtl/>
        </w:rPr>
        <w:t xml:space="preserve">פעל </w:t>
      </w:r>
      <w:r>
        <w:rPr>
          <w:rFonts w:hint="cs"/>
          <w:rtl/>
        </w:rPr>
        <w:t xml:space="preserve">משרדך לקידום </w:t>
      </w:r>
      <w:r>
        <w:rPr>
          <w:rtl/>
        </w:rPr>
        <w:t>יוזמה זו?</w:t>
      </w:r>
    </w:p>
    <w:p w14:paraId="13BAD519" w14:textId="77777777" w:rsidR="00000000" w:rsidRDefault="0069655B">
      <w:pPr>
        <w:pStyle w:val="a0"/>
        <w:ind w:firstLine="0"/>
        <w:rPr>
          <w:rFonts w:hint="cs"/>
          <w:b/>
          <w:bCs/>
          <w:rtl/>
        </w:rPr>
      </w:pPr>
    </w:p>
    <w:p w14:paraId="018DCC72" w14:textId="77777777" w:rsidR="00000000" w:rsidRDefault="0069655B">
      <w:pPr>
        <w:pStyle w:val="-"/>
        <w:rPr>
          <w:rtl/>
        </w:rPr>
      </w:pPr>
      <w:bookmarkStart w:id="373" w:name="FS000000521T25_02_2004_15_29_59C"/>
      <w:bookmarkEnd w:id="373"/>
      <w:r>
        <w:rPr>
          <w:rtl/>
        </w:rPr>
        <w:t>שר הרווחה זבולון אורלב:</w:t>
      </w:r>
    </w:p>
    <w:p w14:paraId="37E8D2E8" w14:textId="77777777" w:rsidR="00000000" w:rsidRDefault="0069655B">
      <w:pPr>
        <w:pStyle w:val="a0"/>
        <w:rPr>
          <w:rtl/>
        </w:rPr>
      </w:pPr>
    </w:p>
    <w:p w14:paraId="79EFEF89" w14:textId="77777777" w:rsidR="00000000" w:rsidRDefault="0069655B">
      <w:pPr>
        <w:pStyle w:val="a0"/>
        <w:rPr>
          <w:rFonts w:hint="cs"/>
          <w:rtl/>
        </w:rPr>
      </w:pPr>
      <w:r>
        <w:rPr>
          <w:rFonts w:hint="cs"/>
          <w:rtl/>
        </w:rPr>
        <w:t xml:space="preserve">אם מותר לי רק להעיר לפני השאילתא, חבר </w:t>
      </w:r>
      <w:r>
        <w:rPr>
          <w:rFonts w:hint="cs"/>
          <w:rtl/>
        </w:rPr>
        <w:t xml:space="preserve">הכנסת נהרי, אני חושב שהצעת החוק שלך היום היתה בהחלט נכונה, אבל אני עדיין חושב שהבעיה העיקרית היא בעיה כספית. </w:t>
      </w:r>
    </w:p>
    <w:p w14:paraId="04C55D99" w14:textId="77777777" w:rsidR="00000000" w:rsidRDefault="0069655B">
      <w:pPr>
        <w:pStyle w:val="a0"/>
        <w:ind w:firstLine="0"/>
        <w:rPr>
          <w:rFonts w:hint="cs"/>
          <w:rtl/>
        </w:rPr>
      </w:pPr>
    </w:p>
    <w:p w14:paraId="22A46FC1" w14:textId="77777777" w:rsidR="00000000" w:rsidRDefault="0069655B">
      <w:pPr>
        <w:pStyle w:val="af0"/>
        <w:rPr>
          <w:rtl/>
        </w:rPr>
      </w:pPr>
      <w:r>
        <w:rPr>
          <w:rFonts w:hint="eastAsia"/>
          <w:rtl/>
        </w:rPr>
        <w:t>יצחק</w:t>
      </w:r>
      <w:r>
        <w:rPr>
          <w:rtl/>
        </w:rPr>
        <w:t xml:space="preserve"> כהן (ש"ס):</w:t>
      </w:r>
    </w:p>
    <w:p w14:paraId="1960094C" w14:textId="77777777" w:rsidR="00000000" w:rsidRDefault="0069655B">
      <w:pPr>
        <w:pStyle w:val="a0"/>
        <w:rPr>
          <w:rFonts w:hint="cs"/>
          <w:rtl/>
        </w:rPr>
      </w:pPr>
    </w:p>
    <w:p w14:paraId="14515558" w14:textId="77777777" w:rsidR="00000000" w:rsidRDefault="0069655B">
      <w:pPr>
        <w:pStyle w:val="a0"/>
        <w:rPr>
          <w:rFonts w:hint="cs"/>
          <w:rtl/>
        </w:rPr>
      </w:pPr>
      <w:r>
        <w:rPr>
          <w:rFonts w:hint="cs"/>
          <w:rtl/>
        </w:rPr>
        <w:t xml:space="preserve">למה הצבעת נגד? </w:t>
      </w:r>
    </w:p>
    <w:p w14:paraId="0F43D54F" w14:textId="77777777" w:rsidR="00000000" w:rsidRDefault="0069655B">
      <w:pPr>
        <w:pStyle w:val="a0"/>
        <w:ind w:firstLine="0"/>
        <w:rPr>
          <w:rFonts w:hint="cs"/>
          <w:b/>
          <w:bCs/>
          <w:rtl/>
        </w:rPr>
      </w:pPr>
    </w:p>
    <w:p w14:paraId="385ADDFD" w14:textId="77777777" w:rsidR="00000000" w:rsidRDefault="0069655B">
      <w:pPr>
        <w:pStyle w:val="af0"/>
        <w:rPr>
          <w:rtl/>
        </w:rPr>
      </w:pPr>
      <w:r>
        <w:rPr>
          <w:rFonts w:hint="eastAsia"/>
          <w:rtl/>
        </w:rPr>
        <w:t>משולם</w:t>
      </w:r>
      <w:r>
        <w:rPr>
          <w:rtl/>
        </w:rPr>
        <w:t xml:space="preserve"> נהרי (ש"ס):</w:t>
      </w:r>
    </w:p>
    <w:p w14:paraId="110305C9" w14:textId="77777777" w:rsidR="00000000" w:rsidRDefault="0069655B">
      <w:pPr>
        <w:pStyle w:val="a0"/>
        <w:rPr>
          <w:rFonts w:hint="cs"/>
          <w:rtl/>
        </w:rPr>
      </w:pPr>
    </w:p>
    <w:p w14:paraId="3C019F73" w14:textId="77777777" w:rsidR="00000000" w:rsidRDefault="0069655B">
      <w:pPr>
        <w:pStyle w:val="a0"/>
        <w:rPr>
          <w:rFonts w:hint="cs"/>
          <w:rtl/>
        </w:rPr>
      </w:pPr>
      <w:r>
        <w:rPr>
          <w:rFonts w:hint="cs"/>
          <w:rtl/>
        </w:rPr>
        <w:t xml:space="preserve">אם נציל בית-ספר אחד - - - </w:t>
      </w:r>
    </w:p>
    <w:p w14:paraId="254ED7CB" w14:textId="77777777" w:rsidR="00000000" w:rsidRDefault="0069655B">
      <w:pPr>
        <w:pStyle w:val="a0"/>
        <w:ind w:firstLine="0"/>
        <w:rPr>
          <w:rFonts w:hint="cs"/>
          <w:rtl/>
        </w:rPr>
      </w:pPr>
    </w:p>
    <w:p w14:paraId="5CB9587E" w14:textId="77777777" w:rsidR="00000000" w:rsidRDefault="0069655B">
      <w:pPr>
        <w:pStyle w:val="af1"/>
        <w:rPr>
          <w:rtl/>
        </w:rPr>
      </w:pPr>
      <w:r>
        <w:rPr>
          <w:rtl/>
        </w:rPr>
        <w:t>היו"ר נסים דהן:</w:t>
      </w:r>
    </w:p>
    <w:p w14:paraId="4D84BA21" w14:textId="77777777" w:rsidR="00000000" w:rsidRDefault="0069655B">
      <w:pPr>
        <w:pStyle w:val="a0"/>
        <w:rPr>
          <w:rtl/>
        </w:rPr>
      </w:pPr>
    </w:p>
    <w:p w14:paraId="77E57474" w14:textId="77777777" w:rsidR="00000000" w:rsidRDefault="0069655B">
      <w:pPr>
        <w:pStyle w:val="a0"/>
        <w:rPr>
          <w:rFonts w:hint="cs"/>
          <w:rtl/>
        </w:rPr>
      </w:pPr>
      <w:r>
        <w:rPr>
          <w:rFonts w:hint="cs"/>
          <w:rtl/>
        </w:rPr>
        <w:t>חבר הכנסת נהרי, לא עכשיו. יהיה לך עוד מעט מיקרו</w:t>
      </w:r>
      <w:r>
        <w:rPr>
          <w:rFonts w:hint="cs"/>
          <w:rtl/>
        </w:rPr>
        <w:t>פון ותוכל לשאול.</w:t>
      </w:r>
    </w:p>
    <w:p w14:paraId="38B178A2" w14:textId="77777777" w:rsidR="00000000" w:rsidRDefault="0069655B">
      <w:pPr>
        <w:pStyle w:val="a0"/>
        <w:ind w:firstLine="0"/>
        <w:rPr>
          <w:rFonts w:hint="cs"/>
          <w:rtl/>
        </w:rPr>
      </w:pPr>
    </w:p>
    <w:p w14:paraId="0B6DA750" w14:textId="77777777" w:rsidR="00000000" w:rsidRDefault="0069655B">
      <w:pPr>
        <w:pStyle w:val="-"/>
        <w:rPr>
          <w:rtl/>
        </w:rPr>
      </w:pPr>
      <w:bookmarkStart w:id="374" w:name="FS000000521T25_02_2004_15_31_22C"/>
      <w:bookmarkEnd w:id="374"/>
      <w:r>
        <w:rPr>
          <w:rtl/>
        </w:rPr>
        <w:t>שר הרווחה זבולון אורלב:</w:t>
      </w:r>
    </w:p>
    <w:p w14:paraId="08B84DFB" w14:textId="77777777" w:rsidR="00000000" w:rsidRDefault="0069655B">
      <w:pPr>
        <w:pStyle w:val="a0"/>
        <w:rPr>
          <w:rtl/>
        </w:rPr>
      </w:pPr>
    </w:p>
    <w:p w14:paraId="21944637" w14:textId="77777777" w:rsidR="00000000" w:rsidRDefault="0069655B">
      <w:pPr>
        <w:pStyle w:val="a0"/>
        <w:rPr>
          <w:rFonts w:hint="cs"/>
          <w:rtl/>
        </w:rPr>
      </w:pPr>
      <w:r>
        <w:rPr>
          <w:rFonts w:hint="cs"/>
          <w:rtl/>
        </w:rPr>
        <w:t xml:space="preserve">אני מצביע נגד כי אני נתון למשמעת קואליציונית. מצאתי חובה לומר מלת זכות. אני חושב שהצעת החוק ראויה. </w:t>
      </w:r>
    </w:p>
    <w:p w14:paraId="50567004" w14:textId="77777777" w:rsidR="00000000" w:rsidRDefault="0069655B">
      <w:pPr>
        <w:pStyle w:val="a0"/>
        <w:rPr>
          <w:rFonts w:hint="cs"/>
          <w:rtl/>
        </w:rPr>
      </w:pPr>
    </w:p>
    <w:p w14:paraId="1F142099" w14:textId="77777777" w:rsidR="00000000" w:rsidRDefault="0069655B">
      <w:pPr>
        <w:pStyle w:val="af1"/>
        <w:rPr>
          <w:rtl/>
        </w:rPr>
      </w:pPr>
      <w:r>
        <w:rPr>
          <w:rtl/>
        </w:rPr>
        <w:t>היו"ר נסים דהן:</w:t>
      </w:r>
    </w:p>
    <w:p w14:paraId="62334A92" w14:textId="77777777" w:rsidR="00000000" w:rsidRDefault="0069655B">
      <w:pPr>
        <w:pStyle w:val="a0"/>
        <w:rPr>
          <w:rtl/>
        </w:rPr>
      </w:pPr>
    </w:p>
    <w:p w14:paraId="64C0BDB2" w14:textId="77777777" w:rsidR="00000000" w:rsidRDefault="0069655B">
      <w:pPr>
        <w:pStyle w:val="a0"/>
        <w:rPr>
          <w:rFonts w:hint="cs"/>
          <w:rtl/>
        </w:rPr>
      </w:pPr>
      <w:r>
        <w:rPr>
          <w:rFonts w:hint="cs"/>
          <w:rtl/>
        </w:rPr>
        <w:t xml:space="preserve">כבוד השר, תודה. </w:t>
      </w:r>
    </w:p>
    <w:p w14:paraId="513A3CC4" w14:textId="77777777" w:rsidR="00000000" w:rsidRDefault="0069655B">
      <w:pPr>
        <w:pStyle w:val="a0"/>
        <w:ind w:firstLine="0"/>
        <w:rPr>
          <w:rFonts w:hint="cs"/>
          <w:rtl/>
        </w:rPr>
      </w:pPr>
    </w:p>
    <w:p w14:paraId="423A02A5" w14:textId="77777777" w:rsidR="00000000" w:rsidRDefault="0069655B">
      <w:pPr>
        <w:pStyle w:val="-"/>
        <w:rPr>
          <w:rtl/>
        </w:rPr>
      </w:pPr>
      <w:bookmarkStart w:id="375" w:name="FS000000521T25_02_2004_15_32_47C"/>
      <w:bookmarkEnd w:id="375"/>
      <w:r>
        <w:rPr>
          <w:rtl/>
        </w:rPr>
        <w:t>שר הרווחה זבולון אורלב:</w:t>
      </w:r>
    </w:p>
    <w:p w14:paraId="46844CCE" w14:textId="77777777" w:rsidR="00000000" w:rsidRDefault="0069655B">
      <w:pPr>
        <w:pStyle w:val="a0"/>
        <w:rPr>
          <w:rtl/>
        </w:rPr>
      </w:pPr>
    </w:p>
    <w:p w14:paraId="5C836502" w14:textId="77777777" w:rsidR="00000000" w:rsidRDefault="0069655B">
      <w:pPr>
        <w:pStyle w:val="a0"/>
        <w:rPr>
          <w:rFonts w:hint="cs"/>
          <w:rtl/>
        </w:rPr>
      </w:pPr>
      <w:r>
        <w:rPr>
          <w:rFonts w:hint="cs"/>
          <w:rtl/>
        </w:rPr>
        <w:t xml:space="preserve">הנושא הוא מפעלי הזנה בבתי-הספר - מנשר הפורום לקידום </w:t>
      </w:r>
      <w:r>
        <w:rPr>
          <w:rFonts w:hint="cs"/>
          <w:rtl/>
        </w:rPr>
        <w:t xml:space="preserve">החינוך בדרום. </w:t>
      </w:r>
    </w:p>
    <w:p w14:paraId="37C6E654" w14:textId="77777777" w:rsidR="00000000" w:rsidRDefault="0069655B">
      <w:pPr>
        <w:pStyle w:val="a0"/>
        <w:rPr>
          <w:rFonts w:hint="cs"/>
          <w:rtl/>
        </w:rPr>
      </w:pPr>
    </w:p>
    <w:p w14:paraId="647EEDDE" w14:textId="77777777" w:rsidR="00000000" w:rsidRDefault="0069655B">
      <w:pPr>
        <w:pStyle w:val="a0"/>
        <w:rPr>
          <w:rFonts w:hint="cs"/>
          <w:rtl/>
        </w:rPr>
      </w:pPr>
      <w:r>
        <w:rPr>
          <w:rFonts w:hint="cs"/>
          <w:rtl/>
        </w:rPr>
        <w:t>1. כן. הזמנתי את חברי הפורום, נפגשתי אתם וחיזקתי אותם מאוד בעבודתם, והם ראויים לכל ברכה על פעולת ההתנדבות שלהם, על הכנת מזון, סנדוויצ'ים, לאלפי תלמידים בבאר-שבע. כמו כן, בעקבות פנייה לציבור לקבלת הצעות לצמצום העוני בקרב ילדים, של צוות השרים</w:t>
      </w:r>
      <w:r>
        <w:rPr>
          <w:rFonts w:hint="cs"/>
          <w:rtl/>
        </w:rPr>
        <w:t xml:space="preserve"> שהוקם בראשותי על-פי החלטת הממשלה, נציגי הפורום הזה העבירו הצעות והן הובאו בחשבון כאשר הצוות עסק בגיבוש סל מענים על צרכים חיוניים של ילדים עניים, לרבות גם תחום ההזנה.</w:t>
      </w:r>
    </w:p>
    <w:p w14:paraId="7478572E" w14:textId="77777777" w:rsidR="00000000" w:rsidRDefault="0069655B">
      <w:pPr>
        <w:pStyle w:val="a0"/>
        <w:rPr>
          <w:rFonts w:hint="cs"/>
          <w:rtl/>
        </w:rPr>
      </w:pPr>
    </w:p>
    <w:p w14:paraId="47B57161" w14:textId="77777777" w:rsidR="00000000" w:rsidRDefault="0069655B">
      <w:pPr>
        <w:pStyle w:val="a0"/>
        <w:rPr>
          <w:rFonts w:hint="cs"/>
          <w:rtl/>
        </w:rPr>
      </w:pPr>
      <w:r>
        <w:rPr>
          <w:rFonts w:hint="cs"/>
          <w:rtl/>
        </w:rPr>
        <w:t>2. תוכנית מפעל ההזנה או חידוש מפעל ההזנה בהחלט חיוניים בעיני, ואני מברך גם את ראש הממשלה</w:t>
      </w:r>
      <w:r>
        <w:rPr>
          <w:rFonts w:hint="cs"/>
          <w:rtl/>
        </w:rPr>
        <w:t xml:space="preserve"> על מעורבותו האישית בנושא. הוא קיים על כך דיון ארוך בלשכתו. אני מקווה שהממשלה תאמץ את התוכנית ותמצא את המקורות לכך. משרד הרווחה, על-פי הנחייתי, יחד עם הביטוח הלאומי, נערך בימים אלה לגיבוש ולהפעלה של פרויקט הזנה ניסיוני, בשיתוף פעולה שאמור להוסיף, אני מקווה</w:t>
      </w:r>
      <w:r>
        <w:rPr>
          <w:rFonts w:hint="cs"/>
          <w:rtl/>
        </w:rPr>
        <w:t xml:space="preserve">, עוד כ-100,000 תלמידים שייכללו במפעל ההזנה, עם ארגונים ורשויות מקומיות. הפרויקט ילווה בבקרה ובהערכה מחקרית, כדי לדעת איך לארגן את מפעל ההזנה הלאומי. אם ירצה השם, אני מקווה שמפעילי הפרויקט יוכלו לעמוד בהנחייתי ולהפעיל את הפרויקט ביום הראשון לשיבת התלמידים </w:t>
      </w:r>
      <w:r>
        <w:rPr>
          <w:rFonts w:hint="cs"/>
          <w:rtl/>
        </w:rPr>
        <w:t xml:space="preserve">מחופשת הפסח. אני מקדיש לנושא זה מחשבה רבה, זמן רב ומאמצים, ורואה בו חשיבות רבה. </w:t>
      </w:r>
    </w:p>
    <w:p w14:paraId="16CB5ED9" w14:textId="77777777" w:rsidR="00000000" w:rsidRDefault="0069655B">
      <w:pPr>
        <w:pStyle w:val="a0"/>
        <w:ind w:firstLine="0"/>
        <w:rPr>
          <w:rFonts w:hint="cs"/>
          <w:rtl/>
        </w:rPr>
      </w:pPr>
    </w:p>
    <w:p w14:paraId="13025EAF" w14:textId="77777777" w:rsidR="00000000" w:rsidRDefault="0069655B">
      <w:pPr>
        <w:pStyle w:val="af1"/>
        <w:rPr>
          <w:rtl/>
        </w:rPr>
      </w:pPr>
      <w:r>
        <w:rPr>
          <w:rtl/>
        </w:rPr>
        <w:t>היו"ר נסים דהן:</w:t>
      </w:r>
    </w:p>
    <w:p w14:paraId="5CF72DB9" w14:textId="77777777" w:rsidR="00000000" w:rsidRDefault="0069655B">
      <w:pPr>
        <w:pStyle w:val="a0"/>
        <w:rPr>
          <w:rtl/>
        </w:rPr>
      </w:pPr>
    </w:p>
    <w:p w14:paraId="11A1FD5C" w14:textId="77777777" w:rsidR="00000000" w:rsidRDefault="0069655B">
      <w:pPr>
        <w:pStyle w:val="a0"/>
        <w:rPr>
          <w:rFonts w:hint="cs"/>
          <w:rtl/>
        </w:rPr>
      </w:pPr>
      <w:r>
        <w:rPr>
          <w:rFonts w:hint="cs"/>
          <w:rtl/>
        </w:rPr>
        <w:t xml:space="preserve">תודה רבה. שאלה נוספת לחבר הכנסת נהרי. </w:t>
      </w:r>
    </w:p>
    <w:p w14:paraId="0E815C29" w14:textId="77777777" w:rsidR="00000000" w:rsidRDefault="0069655B">
      <w:pPr>
        <w:pStyle w:val="a0"/>
        <w:rPr>
          <w:rFonts w:hint="cs"/>
          <w:rtl/>
        </w:rPr>
      </w:pPr>
    </w:p>
    <w:p w14:paraId="13B94B0B" w14:textId="77777777" w:rsidR="00000000" w:rsidRDefault="0069655B">
      <w:pPr>
        <w:pStyle w:val="af0"/>
        <w:rPr>
          <w:rtl/>
        </w:rPr>
      </w:pPr>
      <w:r>
        <w:rPr>
          <w:rtl/>
        </w:rPr>
        <w:t>משולם נהרי (ש"ס):</w:t>
      </w:r>
    </w:p>
    <w:p w14:paraId="468096AC" w14:textId="77777777" w:rsidR="00000000" w:rsidRDefault="0069655B">
      <w:pPr>
        <w:pStyle w:val="a0"/>
        <w:rPr>
          <w:b/>
          <w:bCs/>
          <w:rtl/>
        </w:rPr>
      </w:pPr>
    </w:p>
    <w:p w14:paraId="4E212EBB" w14:textId="77777777" w:rsidR="00000000" w:rsidRDefault="0069655B">
      <w:pPr>
        <w:pStyle w:val="a0"/>
        <w:rPr>
          <w:rFonts w:hint="cs"/>
          <w:rtl/>
        </w:rPr>
      </w:pPr>
      <w:r>
        <w:rPr>
          <w:rFonts w:hint="cs"/>
          <w:rtl/>
        </w:rPr>
        <w:t>קודם כול, אני מודה לאדוני השר. אני חושב שזאת בשורה טובה. ככל שיצליחו להחיל את זה על כל המקומות, וכ</w:t>
      </w:r>
      <w:r>
        <w:rPr>
          <w:rFonts w:hint="cs"/>
          <w:rtl/>
        </w:rPr>
        <w:t>כל שזה יהיה יותר מהר, זו תהיה ברכה רבה לילדי ישראל.</w:t>
      </w:r>
    </w:p>
    <w:p w14:paraId="6A0AAB80" w14:textId="77777777" w:rsidR="00000000" w:rsidRDefault="0069655B">
      <w:pPr>
        <w:pStyle w:val="a0"/>
        <w:rPr>
          <w:rFonts w:hint="cs"/>
          <w:b/>
          <w:bCs/>
          <w:rtl/>
        </w:rPr>
      </w:pPr>
    </w:p>
    <w:p w14:paraId="36623919" w14:textId="77777777" w:rsidR="00000000" w:rsidRDefault="0069655B">
      <w:pPr>
        <w:pStyle w:val="-"/>
        <w:rPr>
          <w:rtl/>
        </w:rPr>
      </w:pPr>
      <w:bookmarkStart w:id="376" w:name="FS000000521T25_02_2004_14_53_17"/>
      <w:bookmarkEnd w:id="376"/>
      <w:r>
        <w:rPr>
          <w:rFonts w:hint="eastAsia"/>
          <w:rtl/>
        </w:rPr>
        <w:t>שר</w:t>
      </w:r>
      <w:r>
        <w:rPr>
          <w:rtl/>
        </w:rPr>
        <w:t xml:space="preserve"> הרווחה זבולון אורלב:</w:t>
      </w:r>
    </w:p>
    <w:p w14:paraId="713547A0" w14:textId="77777777" w:rsidR="00000000" w:rsidRDefault="0069655B">
      <w:pPr>
        <w:pStyle w:val="a0"/>
        <w:ind w:firstLine="0"/>
        <w:rPr>
          <w:rFonts w:hint="cs"/>
          <w:b/>
          <w:bCs/>
          <w:rtl/>
        </w:rPr>
      </w:pPr>
    </w:p>
    <w:p w14:paraId="2409B346" w14:textId="77777777" w:rsidR="00000000" w:rsidRDefault="0069655B">
      <w:pPr>
        <w:pStyle w:val="a0"/>
        <w:rPr>
          <w:rFonts w:hint="cs"/>
          <w:rtl/>
        </w:rPr>
      </w:pPr>
      <w:r>
        <w:rPr>
          <w:rFonts w:hint="cs"/>
          <w:rtl/>
        </w:rPr>
        <w:t xml:space="preserve">אני מודה לך. אחת הדילמות, חבר הכנסת נהרי, סגן שר החינוך לשעבר, ואני יודע את רגישותך בעניין </w:t>
      </w:r>
      <w:r>
        <w:rPr>
          <w:rtl/>
        </w:rPr>
        <w:t>–</w:t>
      </w:r>
      <w:r>
        <w:rPr>
          <w:rFonts w:hint="cs"/>
          <w:rtl/>
        </w:rPr>
        <w:t xml:space="preserve"> היא אם המפעל יהיה אוניברסלי, ופירושו של דבר שצריך גם להכין מערכת גבייה מאותם תלמידים </w:t>
      </w:r>
      <w:r>
        <w:rPr>
          <w:rFonts w:hint="cs"/>
          <w:rtl/>
        </w:rPr>
        <w:t>שיכולים לממן, או שהוא יינתן על-פי מקומות או פרופילים סוציו-אקונומיים של מוסדות חינוך שבהם מתרכזים הילדים הזקוקים. ההיבטים הם גם  כספיים, כמובן, תקציביים. אני מעריך שבסופו של דבר זה יופעל בהדרגה ונוכל לבחון.</w:t>
      </w:r>
    </w:p>
    <w:p w14:paraId="232F3882" w14:textId="77777777" w:rsidR="00000000" w:rsidRDefault="0069655B">
      <w:pPr>
        <w:pStyle w:val="a0"/>
        <w:rPr>
          <w:rFonts w:hint="cs"/>
          <w:rtl/>
        </w:rPr>
      </w:pPr>
    </w:p>
    <w:p w14:paraId="65978FEB" w14:textId="77777777" w:rsidR="00000000" w:rsidRDefault="0069655B">
      <w:pPr>
        <w:pStyle w:val="af0"/>
        <w:rPr>
          <w:rtl/>
        </w:rPr>
      </w:pPr>
      <w:r>
        <w:rPr>
          <w:rFonts w:hint="eastAsia"/>
          <w:rtl/>
        </w:rPr>
        <w:t>משולם</w:t>
      </w:r>
      <w:r>
        <w:rPr>
          <w:rtl/>
        </w:rPr>
        <w:t xml:space="preserve"> נהרי (ש"ס):</w:t>
      </w:r>
    </w:p>
    <w:p w14:paraId="02790929" w14:textId="77777777" w:rsidR="00000000" w:rsidRDefault="0069655B">
      <w:pPr>
        <w:pStyle w:val="a0"/>
        <w:rPr>
          <w:rFonts w:hint="cs"/>
          <w:rtl/>
        </w:rPr>
      </w:pPr>
    </w:p>
    <w:p w14:paraId="786114C0" w14:textId="77777777" w:rsidR="00000000" w:rsidRDefault="0069655B">
      <w:pPr>
        <w:pStyle w:val="a0"/>
        <w:rPr>
          <w:rFonts w:hint="cs"/>
          <w:rtl/>
        </w:rPr>
      </w:pPr>
      <w:r>
        <w:rPr>
          <w:rFonts w:hint="cs"/>
          <w:rtl/>
        </w:rPr>
        <w:t>מתי זה יופעל?</w:t>
      </w:r>
    </w:p>
    <w:p w14:paraId="3F66060F" w14:textId="77777777" w:rsidR="00000000" w:rsidRDefault="0069655B">
      <w:pPr>
        <w:pStyle w:val="a0"/>
        <w:ind w:firstLine="0"/>
        <w:rPr>
          <w:rFonts w:hint="cs"/>
          <w:rtl/>
        </w:rPr>
      </w:pPr>
    </w:p>
    <w:p w14:paraId="4803450A" w14:textId="77777777" w:rsidR="00000000" w:rsidRDefault="0069655B">
      <w:pPr>
        <w:pStyle w:val="-"/>
        <w:rPr>
          <w:rtl/>
        </w:rPr>
      </w:pPr>
      <w:bookmarkStart w:id="377" w:name="FS000000521T25_02_2004_15_38_42C"/>
      <w:bookmarkEnd w:id="377"/>
      <w:r>
        <w:rPr>
          <w:rFonts w:hint="eastAsia"/>
          <w:rtl/>
        </w:rPr>
        <w:t>שר</w:t>
      </w:r>
      <w:r>
        <w:rPr>
          <w:rtl/>
        </w:rPr>
        <w:t xml:space="preserve"> הרווחה זבול</w:t>
      </w:r>
      <w:r>
        <w:rPr>
          <w:rtl/>
        </w:rPr>
        <w:t>ון אורלב:</w:t>
      </w:r>
    </w:p>
    <w:p w14:paraId="407C776F" w14:textId="77777777" w:rsidR="00000000" w:rsidRDefault="0069655B">
      <w:pPr>
        <w:pStyle w:val="a0"/>
        <w:rPr>
          <w:rFonts w:hint="cs"/>
          <w:rtl/>
        </w:rPr>
      </w:pPr>
    </w:p>
    <w:p w14:paraId="01FEBF42" w14:textId="77777777" w:rsidR="00000000" w:rsidRDefault="0069655B">
      <w:pPr>
        <w:pStyle w:val="a0"/>
        <w:rPr>
          <w:rFonts w:hint="cs"/>
          <w:rtl/>
        </w:rPr>
      </w:pPr>
      <w:r>
        <w:rPr>
          <w:rFonts w:hint="cs"/>
          <w:rtl/>
        </w:rPr>
        <w:t xml:space="preserve">אני מקווה מאוד, אם ירצה השם, ובברכת השמים, שנוכל להתחיל אחרי פסח.  </w:t>
      </w:r>
      <w:bookmarkStart w:id="378" w:name="CQ21928FI0021928T25_02_2004_14_54_45"/>
      <w:bookmarkEnd w:id="378"/>
    </w:p>
    <w:p w14:paraId="24FC09F7" w14:textId="77777777" w:rsidR="00000000" w:rsidRDefault="0069655B">
      <w:pPr>
        <w:pStyle w:val="a1"/>
        <w:jc w:val="center"/>
        <w:rPr>
          <w:b w:val="0"/>
          <w:bCs w:val="0"/>
          <w:u w:val="none"/>
          <w:rtl/>
        </w:rPr>
      </w:pPr>
    </w:p>
    <w:p w14:paraId="74170B0B" w14:textId="77777777" w:rsidR="00000000" w:rsidRDefault="0069655B">
      <w:pPr>
        <w:pStyle w:val="a1"/>
        <w:jc w:val="center"/>
        <w:rPr>
          <w:rFonts w:hint="cs"/>
          <w:b w:val="0"/>
          <w:bCs w:val="0"/>
          <w:u w:val="none"/>
          <w:rtl/>
        </w:rPr>
      </w:pPr>
    </w:p>
    <w:p w14:paraId="330F8C53" w14:textId="77777777" w:rsidR="00000000" w:rsidRDefault="0069655B">
      <w:pPr>
        <w:pStyle w:val="a1"/>
        <w:jc w:val="center"/>
        <w:rPr>
          <w:rtl/>
        </w:rPr>
      </w:pPr>
      <w:bookmarkStart w:id="379" w:name="_Toc69694964"/>
      <w:r>
        <w:rPr>
          <w:rtl/>
        </w:rPr>
        <w:t>1173. שירותי הרווחה בעיריית ערד</w:t>
      </w:r>
      <w:bookmarkEnd w:id="379"/>
    </w:p>
    <w:p w14:paraId="76871235" w14:textId="77777777" w:rsidR="00000000" w:rsidRDefault="0069655B">
      <w:pPr>
        <w:pStyle w:val="a0"/>
        <w:rPr>
          <w:rFonts w:hint="cs"/>
          <w:b/>
          <w:bCs/>
          <w:rtl/>
        </w:rPr>
      </w:pPr>
    </w:p>
    <w:p w14:paraId="36D27517" w14:textId="77777777" w:rsidR="00000000" w:rsidRDefault="0069655B">
      <w:pPr>
        <w:pStyle w:val="a0"/>
        <w:ind w:firstLine="0"/>
        <w:rPr>
          <w:b/>
          <w:bCs/>
          <w:u w:val="single"/>
        </w:rPr>
      </w:pPr>
      <w:bookmarkStart w:id="380" w:name="ESQ21928"/>
      <w:bookmarkEnd w:id="380"/>
      <w:r>
        <w:rPr>
          <w:b/>
          <w:bCs/>
          <w:u w:val="single"/>
          <w:rtl/>
        </w:rPr>
        <w:t>חבר</w:t>
      </w:r>
      <w:r>
        <w:rPr>
          <w:rFonts w:hint="cs"/>
          <w:b/>
          <w:bCs/>
          <w:u w:val="single"/>
          <w:rtl/>
        </w:rPr>
        <w:t xml:space="preserve"> הכנסת </w:t>
      </w:r>
      <w:r>
        <w:rPr>
          <w:b/>
          <w:bCs/>
          <w:u w:val="single"/>
          <w:rtl/>
        </w:rPr>
        <w:t>יאיר פרץ</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הרווחה</w:t>
      </w:r>
    </w:p>
    <w:p w14:paraId="42E2B452" w14:textId="77777777" w:rsidR="00000000" w:rsidRDefault="0069655B">
      <w:pPr>
        <w:pStyle w:val="a0"/>
      </w:pPr>
      <w:r>
        <w:rPr>
          <w:rtl/>
        </w:rPr>
        <w:t>ביום י"ט בשבט התשס"ד (11 בפברואר 2004):</w:t>
      </w:r>
    </w:p>
    <w:p w14:paraId="0E2C73C7" w14:textId="77777777" w:rsidR="00000000" w:rsidRDefault="0069655B">
      <w:pPr>
        <w:pStyle w:val="a0"/>
        <w:rPr>
          <w:rFonts w:hint="cs"/>
          <w:b/>
          <w:bCs/>
          <w:rtl/>
        </w:rPr>
      </w:pPr>
    </w:p>
    <w:p w14:paraId="5A623F6E" w14:textId="77777777" w:rsidR="00000000" w:rsidRDefault="0069655B">
      <w:pPr>
        <w:pStyle w:val="a0"/>
        <w:rPr>
          <w:rFonts w:hint="cs"/>
          <w:b/>
          <w:bCs/>
        </w:rPr>
      </w:pPr>
    </w:p>
    <w:p w14:paraId="06284A43" w14:textId="77777777" w:rsidR="00000000" w:rsidRDefault="0069655B">
      <w:pPr>
        <w:pStyle w:val="a0"/>
      </w:pPr>
      <w:r>
        <w:rPr>
          <w:rFonts w:hint="cs"/>
          <w:rtl/>
        </w:rPr>
        <w:t>פורסם באינטרנט,</w:t>
      </w:r>
      <w:r>
        <w:rPr>
          <w:rtl/>
        </w:rPr>
        <w:t xml:space="preserve"> כי </w:t>
      </w:r>
      <w:r>
        <w:rPr>
          <w:rFonts w:hint="cs"/>
          <w:rtl/>
        </w:rPr>
        <w:t>יינקטו</w:t>
      </w:r>
      <w:r>
        <w:rPr>
          <w:rtl/>
        </w:rPr>
        <w:t xml:space="preserve"> סנקציות נגד ראש עירי</w:t>
      </w:r>
      <w:r>
        <w:rPr>
          <w:rFonts w:hint="cs"/>
          <w:rtl/>
        </w:rPr>
        <w:t>י</w:t>
      </w:r>
      <w:r>
        <w:rPr>
          <w:rtl/>
        </w:rPr>
        <w:t xml:space="preserve">ת ערד </w:t>
      </w:r>
      <w:r>
        <w:rPr>
          <w:rFonts w:hint="cs"/>
          <w:rtl/>
        </w:rPr>
        <w:t xml:space="preserve">על כך שהוא </w:t>
      </w:r>
      <w:r>
        <w:rPr>
          <w:rtl/>
        </w:rPr>
        <w:t>מקצץ בש</w:t>
      </w:r>
      <w:r>
        <w:rPr>
          <w:rFonts w:hint="cs"/>
          <w:rtl/>
        </w:rPr>
        <w:t>י</w:t>
      </w:r>
      <w:r>
        <w:rPr>
          <w:rtl/>
        </w:rPr>
        <w:t>רותי רווחה. ראש העיר</w:t>
      </w:r>
      <w:r>
        <w:rPr>
          <w:rFonts w:hint="cs"/>
          <w:rtl/>
        </w:rPr>
        <w:t>ייה</w:t>
      </w:r>
      <w:r>
        <w:rPr>
          <w:rtl/>
        </w:rPr>
        <w:t xml:space="preserve"> טוען</w:t>
      </w:r>
      <w:r>
        <w:rPr>
          <w:rFonts w:hint="cs"/>
          <w:rtl/>
        </w:rPr>
        <w:t>,</w:t>
      </w:r>
      <w:r>
        <w:rPr>
          <w:rtl/>
        </w:rPr>
        <w:t xml:space="preserve"> כי </w:t>
      </w:r>
      <w:r>
        <w:rPr>
          <w:rFonts w:hint="cs"/>
          <w:rtl/>
        </w:rPr>
        <w:t>התקציב המקוצץ שהוא מקבל מ</w:t>
      </w:r>
      <w:r>
        <w:rPr>
          <w:rtl/>
        </w:rPr>
        <w:t xml:space="preserve">משרד הפנים </w:t>
      </w:r>
      <w:r>
        <w:rPr>
          <w:rFonts w:hint="cs"/>
          <w:rtl/>
        </w:rPr>
        <w:t xml:space="preserve">מאלץ אותו </w:t>
      </w:r>
      <w:r>
        <w:rPr>
          <w:rtl/>
        </w:rPr>
        <w:t xml:space="preserve">לקצץ בתקציבי הרווחה. </w:t>
      </w:r>
    </w:p>
    <w:p w14:paraId="52B5A403" w14:textId="77777777" w:rsidR="00000000" w:rsidRDefault="0069655B">
      <w:pPr>
        <w:pStyle w:val="a0"/>
      </w:pPr>
    </w:p>
    <w:p w14:paraId="1D61DF5C" w14:textId="77777777" w:rsidR="00000000" w:rsidRDefault="0069655B">
      <w:pPr>
        <w:pStyle w:val="a0"/>
      </w:pPr>
      <w:r>
        <w:rPr>
          <w:rFonts w:hint="cs"/>
          <w:rtl/>
        </w:rPr>
        <w:t>רצוני לשאול</w:t>
      </w:r>
      <w:r>
        <w:rPr>
          <w:rtl/>
        </w:rPr>
        <w:t>:</w:t>
      </w:r>
    </w:p>
    <w:p w14:paraId="4EC27ED9" w14:textId="77777777" w:rsidR="00000000" w:rsidRDefault="0069655B">
      <w:pPr>
        <w:pStyle w:val="a0"/>
      </w:pPr>
    </w:p>
    <w:p w14:paraId="16892E0A" w14:textId="77777777" w:rsidR="00000000" w:rsidRDefault="0069655B">
      <w:pPr>
        <w:pStyle w:val="a0"/>
        <w:rPr>
          <w:rtl/>
        </w:rPr>
      </w:pPr>
      <w:r>
        <w:rPr>
          <w:rFonts w:hint="cs"/>
          <w:rtl/>
        </w:rPr>
        <w:t xml:space="preserve">1. </w:t>
      </w:r>
      <w:r>
        <w:rPr>
          <w:rtl/>
        </w:rPr>
        <w:t>האם חזר בו ראש העיר מכוונתו לסגור את מחלקת הרווחה?</w:t>
      </w:r>
    </w:p>
    <w:p w14:paraId="27B7FBFE" w14:textId="77777777" w:rsidR="00000000" w:rsidRDefault="0069655B">
      <w:pPr>
        <w:pStyle w:val="a0"/>
        <w:rPr>
          <w:rtl/>
        </w:rPr>
      </w:pPr>
    </w:p>
    <w:p w14:paraId="584B0841" w14:textId="77777777" w:rsidR="00000000" w:rsidRDefault="0069655B">
      <w:pPr>
        <w:pStyle w:val="a0"/>
        <w:rPr>
          <w:rtl/>
        </w:rPr>
      </w:pPr>
      <w:r>
        <w:rPr>
          <w:rFonts w:hint="cs"/>
          <w:rtl/>
        </w:rPr>
        <w:t xml:space="preserve">2. </w:t>
      </w:r>
      <w:r>
        <w:rPr>
          <w:rtl/>
        </w:rPr>
        <w:t>אם לא –</w:t>
      </w:r>
      <w:r>
        <w:rPr>
          <w:rFonts w:hint="cs"/>
          <w:rtl/>
        </w:rPr>
        <w:t xml:space="preserve"> האם יינקטו </w:t>
      </w:r>
      <w:r>
        <w:rPr>
          <w:rtl/>
        </w:rPr>
        <w:t>סנקציות נגדו?</w:t>
      </w:r>
    </w:p>
    <w:p w14:paraId="51887C4E" w14:textId="77777777" w:rsidR="00000000" w:rsidRDefault="0069655B">
      <w:pPr>
        <w:pStyle w:val="a0"/>
        <w:rPr>
          <w:rtl/>
        </w:rPr>
      </w:pPr>
    </w:p>
    <w:p w14:paraId="7C159C3E" w14:textId="77777777" w:rsidR="00000000" w:rsidRDefault="0069655B">
      <w:pPr>
        <w:pStyle w:val="a0"/>
        <w:rPr>
          <w:rFonts w:hint="cs"/>
          <w:rtl/>
        </w:rPr>
      </w:pPr>
      <w:r>
        <w:rPr>
          <w:rFonts w:hint="cs"/>
          <w:rtl/>
        </w:rPr>
        <w:t xml:space="preserve">3. </w:t>
      </w:r>
      <w:r>
        <w:rPr>
          <w:rtl/>
        </w:rPr>
        <w:t xml:space="preserve">כיצד </w:t>
      </w:r>
      <w:r>
        <w:rPr>
          <w:rFonts w:hint="cs"/>
          <w:rtl/>
        </w:rPr>
        <w:t>עליו</w:t>
      </w:r>
      <w:r>
        <w:rPr>
          <w:rtl/>
        </w:rPr>
        <w:t xml:space="preserve"> להתמודד עם הצרכים הרבים מהא</w:t>
      </w:r>
      <w:r>
        <w:rPr>
          <w:rtl/>
        </w:rPr>
        <w:t>מצעים?</w:t>
      </w:r>
    </w:p>
    <w:p w14:paraId="6417E38B" w14:textId="77777777" w:rsidR="00000000" w:rsidRDefault="0069655B">
      <w:pPr>
        <w:pStyle w:val="a0"/>
        <w:rPr>
          <w:rFonts w:hint="cs"/>
          <w:rtl/>
        </w:rPr>
      </w:pPr>
    </w:p>
    <w:p w14:paraId="0381306E" w14:textId="77777777" w:rsidR="00000000" w:rsidRDefault="0069655B">
      <w:pPr>
        <w:pStyle w:val="a0"/>
        <w:rPr>
          <w:rFonts w:hint="cs"/>
          <w:b/>
          <w:bCs/>
          <w:u w:val="single"/>
          <w:rtl/>
        </w:rPr>
      </w:pPr>
    </w:p>
    <w:p w14:paraId="0E2B92C7" w14:textId="77777777" w:rsidR="00000000" w:rsidRDefault="0069655B">
      <w:pPr>
        <w:pStyle w:val="a0"/>
        <w:ind w:firstLine="0"/>
        <w:rPr>
          <w:rFonts w:hint="cs"/>
          <w:rtl/>
        </w:rPr>
      </w:pPr>
      <w:r>
        <w:rPr>
          <w:rFonts w:hint="cs"/>
          <w:b/>
          <w:bCs/>
          <w:u w:val="single"/>
          <w:rtl/>
        </w:rPr>
        <w:t>תשובת שר הרווחה זבולון אורלב:</w:t>
      </w:r>
    </w:p>
    <w:p w14:paraId="38AA9337" w14:textId="77777777" w:rsidR="00000000" w:rsidRDefault="0069655B">
      <w:pPr>
        <w:pStyle w:val="a0"/>
        <w:ind w:firstLine="0"/>
        <w:rPr>
          <w:rtl/>
        </w:rPr>
      </w:pPr>
      <w:r>
        <w:rPr>
          <w:rFonts w:hint="cs"/>
          <w:rtl/>
        </w:rPr>
        <w:t>(לא נקראה, נמסרה לפרוטוקול)</w:t>
      </w:r>
    </w:p>
    <w:p w14:paraId="02DE844B" w14:textId="77777777" w:rsidR="00000000" w:rsidRDefault="0069655B">
      <w:pPr>
        <w:bidi/>
        <w:ind w:left="1440" w:hanging="1440"/>
        <w:jc w:val="both"/>
        <w:rPr>
          <w:szCs w:val="22"/>
          <w:rtl/>
        </w:rPr>
      </w:pPr>
    </w:p>
    <w:p w14:paraId="2D85E686" w14:textId="77777777" w:rsidR="00000000" w:rsidRDefault="0069655B">
      <w:pPr>
        <w:pStyle w:val="a0"/>
      </w:pPr>
      <w:r>
        <w:rPr>
          <w:rFonts w:hint="cs"/>
          <w:rtl/>
        </w:rPr>
        <w:t xml:space="preserve">1. </w:t>
      </w:r>
      <w:r>
        <w:rPr>
          <w:rFonts w:hint="eastAsia"/>
          <w:rtl/>
        </w:rPr>
        <w:t>נכון</w:t>
      </w:r>
      <w:r>
        <w:rPr>
          <w:rtl/>
        </w:rPr>
        <w:t xml:space="preserve"> להיום, נראה כי ראש עיריית </w:t>
      </w:r>
      <w:r>
        <w:rPr>
          <w:rFonts w:hint="eastAsia"/>
          <w:rtl/>
        </w:rPr>
        <w:t>ערד</w:t>
      </w:r>
      <w:r>
        <w:rPr>
          <w:rtl/>
        </w:rPr>
        <w:t xml:space="preserve"> לא חזר בו מכוונתו לסגור את מחלקת הרווחה.</w:t>
      </w:r>
    </w:p>
    <w:p w14:paraId="04E95BC8" w14:textId="77777777" w:rsidR="00000000" w:rsidRDefault="0069655B">
      <w:pPr>
        <w:pStyle w:val="a0"/>
        <w:rPr>
          <w:rtl/>
        </w:rPr>
      </w:pPr>
    </w:p>
    <w:p w14:paraId="0772BB83" w14:textId="77777777" w:rsidR="00000000" w:rsidRDefault="0069655B">
      <w:pPr>
        <w:pStyle w:val="a0"/>
        <w:rPr>
          <w:rtl/>
        </w:rPr>
      </w:pPr>
      <w:r>
        <w:rPr>
          <w:rtl/>
        </w:rPr>
        <w:t>2</w:t>
      </w:r>
      <w:r>
        <w:rPr>
          <w:rFonts w:hint="cs"/>
          <w:rtl/>
        </w:rPr>
        <w:t xml:space="preserve">. </w:t>
      </w:r>
      <w:r>
        <w:rPr>
          <w:rFonts w:hint="eastAsia"/>
          <w:rtl/>
        </w:rPr>
        <w:t>אם</w:t>
      </w:r>
      <w:r>
        <w:rPr>
          <w:rtl/>
        </w:rPr>
        <w:t xml:space="preserve"> ראש העיר </w:t>
      </w:r>
      <w:r>
        <w:rPr>
          <w:rFonts w:hint="eastAsia"/>
          <w:rtl/>
        </w:rPr>
        <w:t>יפסיק</w:t>
      </w:r>
      <w:r>
        <w:rPr>
          <w:rtl/>
        </w:rPr>
        <w:t xml:space="preserve"> </w:t>
      </w:r>
      <w:r>
        <w:rPr>
          <w:rFonts w:hint="eastAsia"/>
          <w:rtl/>
        </w:rPr>
        <w:t>את</w:t>
      </w:r>
      <w:r>
        <w:rPr>
          <w:rtl/>
        </w:rPr>
        <w:t xml:space="preserve"> מתן </w:t>
      </w:r>
      <w:r>
        <w:rPr>
          <w:rFonts w:hint="eastAsia"/>
          <w:rtl/>
        </w:rPr>
        <w:t>ש</w:t>
      </w:r>
      <w:r>
        <w:rPr>
          <w:rFonts w:hint="cs"/>
          <w:rtl/>
        </w:rPr>
        <w:t>י</w:t>
      </w:r>
      <w:r>
        <w:rPr>
          <w:rFonts w:hint="eastAsia"/>
          <w:rtl/>
        </w:rPr>
        <w:t>רותי</w:t>
      </w:r>
      <w:r>
        <w:rPr>
          <w:rtl/>
        </w:rPr>
        <w:t xml:space="preserve"> הרווחה, ניזום הליכים במגמה לגרום להקמת </w:t>
      </w:r>
      <w:r>
        <w:rPr>
          <w:rFonts w:hint="eastAsia"/>
          <w:rtl/>
        </w:rPr>
        <w:t>ועדה</w:t>
      </w:r>
      <w:r>
        <w:rPr>
          <w:rtl/>
        </w:rPr>
        <w:t xml:space="preserve"> קרואה </w:t>
      </w:r>
      <w:r>
        <w:rPr>
          <w:rFonts w:hint="eastAsia"/>
          <w:rtl/>
        </w:rPr>
        <w:t>בערד</w:t>
      </w:r>
      <w:r>
        <w:rPr>
          <w:rtl/>
        </w:rPr>
        <w:t xml:space="preserve">. כן </w:t>
      </w:r>
      <w:r>
        <w:rPr>
          <w:rFonts w:hint="eastAsia"/>
          <w:rtl/>
        </w:rPr>
        <w:t>תיבדק</w:t>
      </w:r>
      <w:r>
        <w:rPr>
          <w:rtl/>
        </w:rPr>
        <w:t xml:space="preserve"> האפשרות </w:t>
      </w:r>
      <w:r>
        <w:rPr>
          <w:rtl/>
        </w:rPr>
        <w:t>להגשת תלונה על אי</w:t>
      </w:r>
      <w:r>
        <w:rPr>
          <w:rFonts w:hint="cs"/>
          <w:rtl/>
        </w:rPr>
        <w:t>-</w:t>
      </w:r>
      <w:r>
        <w:rPr>
          <w:rtl/>
        </w:rPr>
        <w:t xml:space="preserve">קיום </w:t>
      </w:r>
      <w:r>
        <w:rPr>
          <w:rFonts w:hint="eastAsia"/>
          <w:rtl/>
        </w:rPr>
        <w:t>חוק</w:t>
      </w:r>
      <w:r>
        <w:rPr>
          <w:rtl/>
        </w:rPr>
        <w:t xml:space="preserve"> הסעד </w:t>
      </w:r>
      <w:r>
        <w:rPr>
          <w:rFonts w:hint="eastAsia"/>
          <w:rtl/>
        </w:rPr>
        <w:t>ועל</w:t>
      </w:r>
      <w:r>
        <w:rPr>
          <w:rtl/>
        </w:rPr>
        <w:t xml:space="preserve"> פגיעה בחסרי ישע.</w:t>
      </w:r>
    </w:p>
    <w:p w14:paraId="57903860" w14:textId="77777777" w:rsidR="00000000" w:rsidRDefault="0069655B">
      <w:pPr>
        <w:pStyle w:val="a0"/>
        <w:rPr>
          <w:rtl/>
        </w:rPr>
      </w:pPr>
    </w:p>
    <w:p w14:paraId="52CFA606" w14:textId="77777777" w:rsidR="00000000" w:rsidRDefault="0069655B">
      <w:pPr>
        <w:pStyle w:val="a0"/>
        <w:rPr>
          <w:rFonts w:hint="cs"/>
          <w:rtl/>
        </w:rPr>
      </w:pPr>
      <w:r>
        <w:rPr>
          <w:rFonts w:hint="cs"/>
          <w:rtl/>
        </w:rPr>
        <w:t xml:space="preserve">3. </w:t>
      </w:r>
      <w:r>
        <w:rPr>
          <w:rFonts w:hint="eastAsia"/>
          <w:rtl/>
        </w:rPr>
        <w:t>אני</w:t>
      </w:r>
      <w:r>
        <w:rPr>
          <w:rtl/>
        </w:rPr>
        <w:t xml:space="preserve"> מקווה שההסכם שבין האוצר לבין </w:t>
      </w:r>
      <w:r>
        <w:rPr>
          <w:rFonts w:hint="eastAsia"/>
          <w:rtl/>
        </w:rPr>
        <w:t>השלטון</w:t>
      </w:r>
      <w:r>
        <w:rPr>
          <w:rtl/>
        </w:rPr>
        <w:t xml:space="preserve"> המקומי יביא </w:t>
      </w:r>
      <w:r>
        <w:rPr>
          <w:rFonts w:hint="eastAsia"/>
          <w:rtl/>
        </w:rPr>
        <w:t>להחזרת</w:t>
      </w:r>
      <w:r>
        <w:rPr>
          <w:rtl/>
        </w:rPr>
        <w:t xml:space="preserve"> הכספים </w:t>
      </w:r>
      <w:r>
        <w:rPr>
          <w:rFonts w:hint="eastAsia"/>
          <w:rtl/>
        </w:rPr>
        <w:t>הנדרשים</w:t>
      </w:r>
      <w:r>
        <w:rPr>
          <w:rtl/>
        </w:rPr>
        <w:t xml:space="preserve"> לרשויות המקומיות</w:t>
      </w:r>
      <w:r>
        <w:rPr>
          <w:rFonts w:hint="cs"/>
          <w:rtl/>
        </w:rPr>
        <w:t>,</w:t>
      </w:r>
      <w:r>
        <w:rPr>
          <w:rtl/>
        </w:rPr>
        <w:t xml:space="preserve"> כך שהן תוכלנה </w:t>
      </w:r>
      <w:r>
        <w:rPr>
          <w:rFonts w:hint="eastAsia"/>
          <w:rtl/>
        </w:rPr>
        <w:t>לספק</w:t>
      </w:r>
      <w:r>
        <w:rPr>
          <w:rtl/>
        </w:rPr>
        <w:t xml:space="preserve"> את צורכי תושביהן בתחומי הרווחה, החינוך, התרבות </w:t>
      </w:r>
      <w:r>
        <w:rPr>
          <w:rFonts w:hint="cs"/>
          <w:rtl/>
        </w:rPr>
        <w:t>ו</w:t>
      </w:r>
      <w:r>
        <w:rPr>
          <w:rtl/>
        </w:rPr>
        <w:t>הספורט.</w:t>
      </w:r>
    </w:p>
    <w:p w14:paraId="03210448" w14:textId="77777777" w:rsidR="00000000" w:rsidRDefault="0069655B">
      <w:pPr>
        <w:pStyle w:val="a0"/>
        <w:rPr>
          <w:rtl/>
        </w:rPr>
      </w:pPr>
    </w:p>
    <w:p w14:paraId="24ADF84D" w14:textId="77777777" w:rsidR="00000000" w:rsidRDefault="0069655B">
      <w:pPr>
        <w:pStyle w:val="a0"/>
        <w:rPr>
          <w:rFonts w:hint="cs"/>
          <w:rtl/>
        </w:rPr>
      </w:pPr>
      <w:r>
        <w:rPr>
          <w:rFonts w:hint="eastAsia"/>
          <w:rtl/>
        </w:rPr>
        <w:t>אדגיש</w:t>
      </w:r>
      <w:r>
        <w:rPr>
          <w:rtl/>
        </w:rPr>
        <w:t xml:space="preserve"> כי חובה על הרשויות </w:t>
      </w:r>
      <w:r>
        <w:rPr>
          <w:rFonts w:hint="eastAsia"/>
          <w:rtl/>
        </w:rPr>
        <w:t>המקומי</w:t>
      </w:r>
      <w:r>
        <w:rPr>
          <w:rFonts w:hint="eastAsia"/>
          <w:rtl/>
        </w:rPr>
        <w:t>ות</w:t>
      </w:r>
      <w:r>
        <w:rPr>
          <w:rtl/>
        </w:rPr>
        <w:t xml:space="preserve"> </w:t>
      </w:r>
      <w:r>
        <w:rPr>
          <w:rFonts w:hint="eastAsia"/>
          <w:rtl/>
        </w:rPr>
        <w:t>לדאוג</w:t>
      </w:r>
      <w:r>
        <w:rPr>
          <w:rtl/>
        </w:rPr>
        <w:t xml:space="preserve"> קודם כ</w:t>
      </w:r>
      <w:r>
        <w:rPr>
          <w:rFonts w:hint="cs"/>
          <w:rtl/>
        </w:rPr>
        <w:t>ו</w:t>
      </w:r>
      <w:r>
        <w:rPr>
          <w:rtl/>
        </w:rPr>
        <w:t xml:space="preserve">ל </w:t>
      </w:r>
      <w:r>
        <w:rPr>
          <w:rFonts w:hint="eastAsia"/>
          <w:rtl/>
        </w:rPr>
        <w:t>לאוכלוסיות</w:t>
      </w:r>
      <w:r>
        <w:rPr>
          <w:rtl/>
        </w:rPr>
        <w:t xml:space="preserve"> החלשות</w:t>
      </w:r>
      <w:r>
        <w:rPr>
          <w:rFonts w:hint="cs"/>
          <w:rtl/>
        </w:rPr>
        <w:t>,</w:t>
      </w:r>
      <w:r>
        <w:rPr>
          <w:rtl/>
        </w:rPr>
        <w:t xml:space="preserve"> </w:t>
      </w:r>
      <w:r>
        <w:rPr>
          <w:rFonts w:hint="eastAsia"/>
          <w:rtl/>
        </w:rPr>
        <w:t>ורק</w:t>
      </w:r>
      <w:r>
        <w:rPr>
          <w:rtl/>
        </w:rPr>
        <w:t xml:space="preserve"> אחר כך לצרכים אחרים </w:t>
      </w:r>
      <w:r>
        <w:rPr>
          <w:rFonts w:hint="cs"/>
          <w:rtl/>
        </w:rPr>
        <w:t xml:space="preserve">- </w:t>
      </w:r>
      <w:r>
        <w:rPr>
          <w:rtl/>
        </w:rPr>
        <w:t>ספורט, תשתיות ועוד.</w:t>
      </w:r>
      <w:r>
        <w:rPr>
          <w:rFonts w:hint="cs"/>
          <w:rtl/>
        </w:rPr>
        <w:t xml:space="preserve"> </w:t>
      </w:r>
      <w:r>
        <w:rPr>
          <w:rFonts w:hint="eastAsia"/>
          <w:rtl/>
        </w:rPr>
        <w:t>מדובר</w:t>
      </w:r>
      <w:r>
        <w:rPr>
          <w:rtl/>
        </w:rPr>
        <w:t xml:space="preserve"> על השתתפות העירי</w:t>
      </w:r>
      <w:r>
        <w:rPr>
          <w:rFonts w:hint="cs"/>
          <w:rtl/>
        </w:rPr>
        <w:t>י</w:t>
      </w:r>
      <w:r>
        <w:rPr>
          <w:rtl/>
        </w:rPr>
        <w:t xml:space="preserve">ה </w:t>
      </w:r>
      <w:r>
        <w:rPr>
          <w:rFonts w:hint="eastAsia"/>
          <w:rtl/>
        </w:rPr>
        <w:t>בש</w:t>
      </w:r>
      <w:r>
        <w:rPr>
          <w:rFonts w:hint="cs"/>
          <w:rtl/>
        </w:rPr>
        <w:t>י</w:t>
      </w:r>
      <w:r>
        <w:rPr>
          <w:rFonts w:hint="eastAsia"/>
          <w:rtl/>
        </w:rPr>
        <w:t>עור</w:t>
      </w:r>
      <w:r>
        <w:rPr>
          <w:rtl/>
        </w:rPr>
        <w:t xml:space="preserve"> 25%</w:t>
      </w:r>
      <w:r>
        <w:rPr>
          <w:rFonts w:hint="cs"/>
          <w:rtl/>
        </w:rPr>
        <w:t>,</w:t>
      </w:r>
      <w:r>
        <w:rPr>
          <w:rtl/>
        </w:rPr>
        <w:t xml:space="preserve"> בסך כ-3 מיליו</w:t>
      </w:r>
      <w:r>
        <w:rPr>
          <w:rFonts w:hint="cs"/>
          <w:rtl/>
        </w:rPr>
        <w:t>ני</w:t>
      </w:r>
      <w:r>
        <w:rPr>
          <w:rtl/>
        </w:rPr>
        <w:t xml:space="preserve"> </w:t>
      </w:r>
      <w:r>
        <w:rPr>
          <w:rFonts w:hint="cs"/>
          <w:rtl/>
        </w:rPr>
        <w:t>ש"ח,</w:t>
      </w:r>
      <w:r>
        <w:rPr>
          <w:rtl/>
        </w:rPr>
        <w:t xml:space="preserve"> מתוך כלל תקציב העיר</w:t>
      </w:r>
      <w:r>
        <w:rPr>
          <w:rFonts w:hint="cs"/>
          <w:rtl/>
        </w:rPr>
        <w:t>י</w:t>
      </w:r>
      <w:r>
        <w:rPr>
          <w:rtl/>
        </w:rPr>
        <w:t xml:space="preserve">יה העומד על סך 120 </w:t>
      </w:r>
      <w:r>
        <w:rPr>
          <w:rFonts w:hint="eastAsia"/>
          <w:rtl/>
        </w:rPr>
        <w:t>מ</w:t>
      </w:r>
      <w:r>
        <w:rPr>
          <w:rFonts w:hint="cs"/>
          <w:rtl/>
        </w:rPr>
        <w:t>י</w:t>
      </w:r>
      <w:r>
        <w:rPr>
          <w:rFonts w:hint="eastAsia"/>
          <w:rtl/>
        </w:rPr>
        <w:t>ליון</w:t>
      </w:r>
      <w:r>
        <w:rPr>
          <w:rtl/>
        </w:rPr>
        <w:t xml:space="preserve"> </w:t>
      </w:r>
      <w:r>
        <w:rPr>
          <w:rFonts w:hint="cs"/>
          <w:rtl/>
        </w:rPr>
        <w:t>ש"ח.</w:t>
      </w:r>
    </w:p>
    <w:p w14:paraId="411B7A04" w14:textId="77777777" w:rsidR="00000000" w:rsidRDefault="0069655B">
      <w:pPr>
        <w:pStyle w:val="a0"/>
        <w:rPr>
          <w:rFonts w:hint="cs"/>
          <w:b/>
          <w:bCs/>
          <w:rtl/>
        </w:rPr>
      </w:pPr>
      <w:r>
        <w:rPr>
          <w:rtl/>
        </w:rPr>
        <w:tab/>
      </w:r>
      <w:r>
        <w:rPr>
          <w:rtl/>
        </w:rPr>
        <w:tab/>
      </w:r>
    </w:p>
    <w:p w14:paraId="5624C657" w14:textId="77777777" w:rsidR="00000000" w:rsidRDefault="0069655B">
      <w:pPr>
        <w:pStyle w:val="af1"/>
        <w:rPr>
          <w:rtl/>
        </w:rPr>
      </w:pPr>
      <w:r>
        <w:rPr>
          <w:rtl/>
        </w:rPr>
        <w:t>היו"ר נסים דהן:</w:t>
      </w:r>
    </w:p>
    <w:p w14:paraId="5BD9DE1B" w14:textId="77777777" w:rsidR="00000000" w:rsidRDefault="0069655B">
      <w:pPr>
        <w:pStyle w:val="a0"/>
        <w:rPr>
          <w:rtl/>
        </w:rPr>
      </w:pPr>
    </w:p>
    <w:p w14:paraId="502A9E3B" w14:textId="77777777" w:rsidR="00000000" w:rsidRDefault="0069655B">
      <w:pPr>
        <w:pStyle w:val="a0"/>
        <w:rPr>
          <w:rFonts w:hint="cs"/>
          <w:rtl/>
        </w:rPr>
      </w:pPr>
      <w:r>
        <w:rPr>
          <w:rFonts w:hint="cs"/>
          <w:rtl/>
        </w:rPr>
        <w:t>כבוד השר ישיב על שאילתא מס' 1174. אני מבקש ש</w:t>
      </w:r>
      <w:r>
        <w:rPr>
          <w:rFonts w:hint="cs"/>
          <w:rtl/>
        </w:rPr>
        <w:t xml:space="preserve">הפעם סערת הרוחות שהיתה בדיון הקודם לא תחזור על עצמה. </w:t>
      </w:r>
    </w:p>
    <w:p w14:paraId="0E0510E8" w14:textId="77777777" w:rsidR="00000000" w:rsidRDefault="0069655B">
      <w:pPr>
        <w:pStyle w:val="a0"/>
        <w:ind w:firstLine="0"/>
        <w:rPr>
          <w:rFonts w:hint="cs"/>
          <w:rtl/>
        </w:rPr>
      </w:pPr>
    </w:p>
    <w:p w14:paraId="73665517" w14:textId="77777777" w:rsidR="00000000" w:rsidRDefault="0069655B">
      <w:pPr>
        <w:pStyle w:val="-"/>
        <w:rPr>
          <w:rtl/>
        </w:rPr>
      </w:pPr>
      <w:bookmarkStart w:id="381" w:name="FS000000521T25_02_2004_15_41_49C"/>
      <w:bookmarkEnd w:id="381"/>
      <w:r>
        <w:rPr>
          <w:rtl/>
        </w:rPr>
        <w:t>שר הרווחה זבולון אורלב:</w:t>
      </w:r>
    </w:p>
    <w:p w14:paraId="37DB5821" w14:textId="77777777" w:rsidR="00000000" w:rsidRDefault="0069655B">
      <w:pPr>
        <w:pStyle w:val="a0"/>
        <w:rPr>
          <w:rtl/>
        </w:rPr>
      </w:pPr>
    </w:p>
    <w:p w14:paraId="74D0BEBB" w14:textId="77777777" w:rsidR="00000000" w:rsidRDefault="0069655B">
      <w:pPr>
        <w:pStyle w:val="a0"/>
        <w:rPr>
          <w:rFonts w:hint="cs"/>
          <w:rtl/>
        </w:rPr>
      </w:pPr>
      <w:r>
        <w:rPr>
          <w:rFonts w:hint="cs"/>
          <w:rtl/>
        </w:rPr>
        <w:t xml:space="preserve">מבחינתי אני מקבל את בקשת היושב-ראש. אני בהחלט נענה לפנייתך. </w:t>
      </w:r>
    </w:p>
    <w:p w14:paraId="0731F67C" w14:textId="77777777" w:rsidR="00000000" w:rsidRDefault="0069655B">
      <w:pPr>
        <w:pStyle w:val="a0"/>
        <w:rPr>
          <w:rFonts w:hint="cs"/>
          <w:rtl/>
        </w:rPr>
      </w:pPr>
    </w:p>
    <w:p w14:paraId="22C9B1EA" w14:textId="77777777" w:rsidR="00000000" w:rsidRDefault="0069655B">
      <w:pPr>
        <w:pStyle w:val="a1"/>
        <w:jc w:val="center"/>
        <w:rPr>
          <w:rtl/>
        </w:rPr>
      </w:pPr>
      <w:bookmarkStart w:id="382" w:name="CQ21922FI0021922T25_02_2004_14_55_16"/>
      <w:bookmarkStart w:id="383" w:name="_Toc69694965"/>
      <w:bookmarkEnd w:id="382"/>
      <w:r>
        <w:rPr>
          <w:rtl/>
        </w:rPr>
        <w:t xml:space="preserve">1174. </w:t>
      </w:r>
      <w:r>
        <w:rPr>
          <w:rFonts w:hint="cs"/>
          <w:rtl/>
        </w:rPr>
        <w:t>ה</w:t>
      </w:r>
      <w:r>
        <w:rPr>
          <w:rtl/>
        </w:rPr>
        <w:t xml:space="preserve">תנדבות </w:t>
      </w:r>
      <w:r>
        <w:rPr>
          <w:rFonts w:hint="cs"/>
          <w:rtl/>
        </w:rPr>
        <w:t>ל</w:t>
      </w:r>
      <w:r>
        <w:rPr>
          <w:rtl/>
        </w:rPr>
        <w:t>שירות הלאומי</w:t>
      </w:r>
      <w:bookmarkEnd w:id="383"/>
    </w:p>
    <w:p w14:paraId="2EBB20B2" w14:textId="77777777" w:rsidR="00000000" w:rsidRDefault="0069655B">
      <w:pPr>
        <w:pStyle w:val="a0"/>
        <w:rPr>
          <w:rFonts w:hint="cs"/>
          <w:b/>
          <w:bCs/>
          <w:rtl/>
        </w:rPr>
      </w:pPr>
    </w:p>
    <w:p w14:paraId="5BE21977" w14:textId="77777777" w:rsidR="00000000" w:rsidRDefault="0069655B">
      <w:pPr>
        <w:pStyle w:val="a0"/>
        <w:ind w:firstLine="0"/>
        <w:rPr>
          <w:b/>
          <w:bCs/>
          <w:u w:val="single"/>
        </w:rPr>
      </w:pPr>
      <w:bookmarkStart w:id="384" w:name="ESQ21922"/>
      <w:bookmarkEnd w:id="384"/>
      <w:r>
        <w:rPr>
          <w:b/>
          <w:bCs/>
          <w:u w:val="single"/>
          <w:rtl/>
        </w:rPr>
        <w:t>חבר</w:t>
      </w:r>
      <w:r>
        <w:rPr>
          <w:rFonts w:hint="cs"/>
          <w:b/>
          <w:bCs/>
          <w:u w:val="single"/>
          <w:rtl/>
        </w:rPr>
        <w:t xml:space="preserve"> הכנסת </w:t>
      </w:r>
      <w:r>
        <w:rPr>
          <w:b/>
          <w:bCs/>
          <w:u w:val="single"/>
          <w:rtl/>
        </w:rPr>
        <w:t>יצחק כהן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הרווחה</w:t>
      </w:r>
    </w:p>
    <w:p w14:paraId="0BF7CB0B" w14:textId="77777777" w:rsidR="00000000" w:rsidRDefault="0069655B">
      <w:pPr>
        <w:pStyle w:val="a0"/>
      </w:pPr>
      <w:r>
        <w:rPr>
          <w:rtl/>
        </w:rPr>
        <w:t>ביום י"ט בשבט התשס"ד (11 בפברואר 2004):</w:t>
      </w:r>
    </w:p>
    <w:p w14:paraId="3C350C2F" w14:textId="77777777" w:rsidR="00000000" w:rsidRDefault="0069655B">
      <w:pPr>
        <w:pStyle w:val="a0"/>
        <w:rPr>
          <w:rFonts w:hint="cs"/>
        </w:rPr>
      </w:pPr>
    </w:p>
    <w:p w14:paraId="5A2140D6" w14:textId="77777777" w:rsidR="00000000" w:rsidRDefault="0069655B">
      <w:pPr>
        <w:pStyle w:val="a0"/>
      </w:pPr>
      <w:r>
        <w:rPr>
          <w:rFonts w:hint="cs"/>
          <w:rtl/>
        </w:rPr>
        <w:t>רצוני לש</w:t>
      </w:r>
      <w:r>
        <w:rPr>
          <w:rFonts w:hint="cs"/>
          <w:rtl/>
        </w:rPr>
        <w:t>אול</w:t>
      </w:r>
      <w:r>
        <w:rPr>
          <w:rtl/>
        </w:rPr>
        <w:t>:</w:t>
      </w:r>
    </w:p>
    <w:p w14:paraId="48C142CF" w14:textId="77777777" w:rsidR="00000000" w:rsidRDefault="0069655B">
      <w:pPr>
        <w:pStyle w:val="a0"/>
      </w:pPr>
    </w:p>
    <w:p w14:paraId="392CDCB6" w14:textId="77777777" w:rsidR="00000000" w:rsidRDefault="0069655B">
      <w:pPr>
        <w:pStyle w:val="a0"/>
        <w:rPr>
          <w:rtl/>
        </w:rPr>
      </w:pPr>
      <w:r>
        <w:rPr>
          <w:rFonts w:hint="cs"/>
          <w:rtl/>
        </w:rPr>
        <w:t xml:space="preserve">1. </w:t>
      </w:r>
      <w:r>
        <w:rPr>
          <w:rtl/>
        </w:rPr>
        <w:t>כמה בנות ובנים משרתים כיום בש</w:t>
      </w:r>
      <w:r>
        <w:rPr>
          <w:rFonts w:hint="cs"/>
          <w:rtl/>
        </w:rPr>
        <w:t>י</w:t>
      </w:r>
      <w:r>
        <w:rPr>
          <w:rtl/>
        </w:rPr>
        <w:t>רות הלאומי?</w:t>
      </w:r>
    </w:p>
    <w:p w14:paraId="091BFFF9" w14:textId="77777777" w:rsidR="00000000" w:rsidRDefault="0069655B">
      <w:pPr>
        <w:pStyle w:val="a0"/>
        <w:rPr>
          <w:rtl/>
        </w:rPr>
      </w:pPr>
    </w:p>
    <w:p w14:paraId="12379C5F" w14:textId="77777777" w:rsidR="00000000" w:rsidRDefault="0069655B">
      <w:pPr>
        <w:pStyle w:val="a0"/>
        <w:rPr>
          <w:rtl/>
        </w:rPr>
      </w:pPr>
      <w:r>
        <w:rPr>
          <w:rFonts w:hint="cs"/>
          <w:rtl/>
        </w:rPr>
        <w:t xml:space="preserve">2. </w:t>
      </w:r>
      <w:r>
        <w:rPr>
          <w:rtl/>
        </w:rPr>
        <w:t>א</w:t>
      </w:r>
      <w:r>
        <w:rPr>
          <w:rFonts w:hint="cs"/>
          <w:rtl/>
        </w:rPr>
        <w:t>י</w:t>
      </w:r>
      <w:r>
        <w:rPr>
          <w:rtl/>
        </w:rPr>
        <w:t xml:space="preserve">לו מוסדות וגופים מוכרים </w:t>
      </w:r>
      <w:r>
        <w:rPr>
          <w:rFonts w:hint="cs"/>
          <w:rtl/>
        </w:rPr>
        <w:t>לצורך קליטת מתנדבי</w:t>
      </w:r>
      <w:r>
        <w:rPr>
          <w:rtl/>
        </w:rPr>
        <w:t xml:space="preserve"> </w:t>
      </w:r>
      <w:r>
        <w:rPr>
          <w:rFonts w:hint="cs"/>
          <w:rtl/>
        </w:rPr>
        <w:t>ה</w:t>
      </w:r>
      <w:r>
        <w:rPr>
          <w:rtl/>
        </w:rPr>
        <w:t>ש</w:t>
      </w:r>
      <w:r>
        <w:rPr>
          <w:rFonts w:hint="cs"/>
          <w:rtl/>
        </w:rPr>
        <w:t>י</w:t>
      </w:r>
      <w:r>
        <w:rPr>
          <w:rtl/>
        </w:rPr>
        <w:t xml:space="preserve">רות </w:t>
      </w:r>
      <w:r>
        <w:rPr>
          <w:rFonts w:hint="cs"/>
          <w:rtl/>
        </w:rPr>
        <w:t>ה</w:t>
      </w:r>
      <w:r>
        <w:rPr>
          <w:rtl/>
        </w:rPr>
        <w:t>לאומי?</w:t>
      </w:r>
    </w:p>
    <w:p w14:paraId="7A76A2BA" w14:textId="77777777" w:rsidR="00000000" w:rsidRDefault="0069655B">
      <w:pPr>
        <w:pStyle w:val="a0"/>
        <w:rPr>
          <w:rtl/>
        </w:rPr>
      </w:pPr>
    </w:p>
    <w:p w14:paraId="344DBEF2" w14:textId="77777777" w:rsidR="00000000" w:rsidRDefault="0069655B">
      <w:pPr>
        <w:pStyle w:val="a0"/>
        <w:rPr>
          <w:rtl/>
        </w:rPr>
      </w:pPr>
      <w:r>
        <w:rPr>
          <w:rFonts w:hint="cs"/>
          <w:rtl/>
        </w:rPr>
        <w:t xml:space="preserve">3. </w:t>
      </w:r>
      <w:r>
        <w:rPr>
          <w:rtl/>
        </w:rPr>
        <w:t>כמה עובדים ו</w:t>
      </w:r>
      <w:r>
        <w:rPr>
          <w:rFonts w:hint="cs"/>
          <w:rtl/>
        </w:rPr>
        <w:t xml:space="preserve">כמה </w:t>
      </w:r>
      <w:r>
        <w:rPr>
          <w:rtl/>
        </w:rPr>
        <w:t>עובדות בכל מקום?</w:t>
      </w:r>
    </w:p>
    <w:p w14:paraId="25A309AE" w14:textId="77777777" w:rsidR="00000000" w:rsidRDefault="0069655B">
      <w:pPr>
        <w:pStyle w:val="a0"/>
        <w:rPr>
          <w:rtl/>
        </w:rPr>
      </w:pPr>
    </w:p>
    <w:p w14:paraId="7AB721CA" w14:textId="77777777" w:rsidR="00000000" w:rsidRDefault="0069655B">
      <w:pPr>
        <w:pStyle w:val="a0"/>
        <w:rPr>
          <w:rtl/>
        </w:rPr>
      </w:pPr>
      <w:r>
        <w:rPr>
          <w:rFonts w:hint="cs"/>
          <w:rtl/>
        </w:rPr>
        <w:t xml:space="preserve">4. </w:t>
      </w:r>
      <w:r>
        <w:rPr>
          <w:rtl/>
        </w:rPr>
        <w:t xml:space="preserve">האם מאז </w:t>
      </w:r>
      <w:r>
        <w:rPr>
          <w:rFonts w:hint="cs"/>
          <w:rtl/>
        </w:rPr>
        <w:t>כניסתך לתפקיד שר הרווחה</w:t>
      </w:r>
      <w:r>
        <w:rPr>
          <w:rtl/>
        </w:rPr>
        <w:t xml:space="preserve"> נוספו מקומות ש</w:t>
      </w:r>
      <w:r>
        <w:rPr>
          <w:rFonts w:hint="cs"/>
          <w:rtl/>
        </w:rPr>
        <w:t>ה</w:t>
      </w:r>
      <w:r>
        <w:rPr>
          <w:rtl/>
        </w:rPr>
        <w:t xml:space="preserve">וכרו </w:t>
      </w:r>
      <w:r>
        <w:rPr>
          <w:rFonts w:hint="cs"/>
          <w:rtl/>
        </w:rPr>
        <w:t>כ</w:t>
      </w:r>
      <w:r>
        <w:rPr>
          <w:rtl/>
        </w:rPr>
        <w:t xml:space="preserve">רשאים לקלוט </w:t>
      </w:r>
      <w:r>
        <w:rPr>
          <w:rFonts w:hint="cs"/>
          <w:rtl/>
        </w:rPr>
        <w:t>מתנדבי</w:t>
      </w:r>
      <w:r>
        <w:rPr>
          <w:rtl/>
        </w:rPr>
        <w:t xml:space="preserve"> </w:t>
      </w:r>
      <w:r>
        <w:rPr>
          <w:rFonts w:hint="cs"/>
          <w:rtl/>
        </w:rPr>
        <w:t>ה</w:t>
      </w:r>
      <w:r>
        <w:rPr>
          <w:rtl/>
        </w:rPr>
        <w:t>ש</w:t>
      </w:r>
      <w:r>
        <w:rPr>
          <w:rFonts w:hint="cs"/>
          <w:rtl/>
        </w:rPr>
        <w:t>י</w:t>
      </w:r>
      <w:r>
        <w:rPr>
          <w:rtl/>
        </w:rPr>
        <w:t xml:space="preserve">רות </w:t>
      </w:r>
      <w:r>
        <w:rPr>
          <w:rFonts w:hint="cs"/>
          <w:rtl/>
        </w:rPr>
        <w:t>ה</w:t>
      </w:r>
      <w:r>
        <w:rPr>
          <w:rtl/>
        </w:rPr>
        <w:t>לאומי?</w:t>
      </w:r>
    </w:p>
    <w:p w14:paraId="5E982A75" w14:textId="77777777" w:rsidR="00000000" w:rsidRDefault="0069655B">
      <w:pPr>
        <w:pStyle w:val="a0"/>
        <w:rPr>
          <w:rtl/>
        </w:rPr>
      </w:pPr>
    </w:p>
    <w:p w14:paraId="0EA1AFE3" w14:textId="77777777" w:rsidR="00000000" w:rsidRDefault="0069655B">
      <w:pPr>
        <w:pStyle w:val="a0"/>
        <w:rPr>
          <w:rFonts w:hint="cs"/>
          <w:rtl/>
        </w:rPr>
      </w:pPr>
      <w:r>
        <w:rPr>
          <w:rFonts w:hint="cs"/>
          <w:rtl/>
        </w:rPr>
        <w:t xml:space="preserve">5. </w:t>
      </w:r>
      <w:r>
        <w:rPr>
          <w:rtl/>
        </w:rPr>
        <w:t>אם כן – א</w:t>
      </w:r>
      <w:r>
        <w:rPr>
          <w:rFonts w:hint="cs"/>
          <w:rtl/>
        </w:rPr>
        <w:t>י</w:t>
      </w:r>
      <w:r>
        <w:rPr>
          <w:rtl/>
        </w:rPr>
        <w:t>לו מקומות</w:t>
      </w:r>
      <w:r>
        <w:rPr>
          <w:rFonts w:hint="cs"/>
          <w:rtl/>
        </w:rPr>
        <w:t>,</w:t>
      </w:r>
      <w:r>
        <w:rPr>
          <w:rtl/>
        </w:rPr>
        <w:t xml:space="preserve"> וכמה </w:t>
      </w:r>
      <w:r>
        <w:rPr>
          <w:rFonts w:hint="cs"/>
          <w:rtl/>
        </w:rPr>
        <w:t>מתנדבים נקלטו</w:t>
      </w:r>
      <w:r>
        <w:rPr>
          <w:rtl/>
        </w:rPr>
        <w:t xml:space="preserve"> </w:t>
      </w:r>
      <w:r>
        <w:rPr>
          <w:rFonts w:hint="cs"/>
          <w:rtl/>
        </w:rPr>
        <w:t>ב</w:t>
      </w:r>
      <w:r>
        <w:rPr>
          <w:rtl/>
        </w:rPr>
        <w:t xml:space="preserve">כל </w:t>
      </w:r>
      <w:r>
        <w:rPr>
          <w:rFonts w:hint="cs"/>
          <w:rtl/>
        </w:rPr>
        <w:t>אחד מהם?</w:t>
      </w:r>
      <w:r>
        <w:rPr>
          <w:rtl/>
        </w:rPr>
        <w:t xml:space="preserve"> </w:t>
      </w:r>
    </w:p>
    <w:p w14:paraId="6BE541B9" w14:textId="77777777" w:rsidR="00000000" w:rsidRDefault="0069655B">
      <w:pPr>
        <w:pStyle w:val="a0"/>
        <w:rPr>
          <w:rFonts w:hint="cs"/>
          <w:rtl/>
        </w:rPr>
      </w:pPr>
    </w:p>
    <w:p w14:paraId="55174121" w14:textId="77777777" w:rsidR="00000000" w:rsidRDefault="0069655B">
      <w:pPr>
        <w:pStyle w:val="-"/>
        <w:rPr>
          <w:rtl/>
        </w:rPr>
      </w:pPr>
      <w:bookmarkStart w:id="385" w:name="FS000000521T25_02_2004_15_42_18C"/>
      <w:bookmarkEnd w:id="385"/>
      <w:r>
        <w:rPr>
          <w:rtl/>
        </w:rPr>
        <w:t>שר הרווחה זבולון אורלב:</w:t>
      </w:r>
    </w:p>
    <w:p w14:paraId="782A709E" w14:textId="77777777" w:rsidR="00000000" w:rsidRDefault="0069655B">
      <w:pPr>
        <w:pStyle w:val="a0"/>
        <w:rPr>
          <w:rtl/>
        </w:rPr>
      </w:pPr>
    </w:p>
    <w:p w14:paraId="0F2F513E" w14:textId="77777777" w:rsidR="00000000" w:rsidRDefault="0069655B">
      <w:pPr>
        <w:pStyle w:val="a0"/>
        <w:rPr>
          <w:rFonts w:hint="cs"/>
          <w:rtl/>
        </w:rPr>
      </w:pPr>
      <w:r>
        <w:rPr>
          <w:rFonts w:hint="cs"/>
          <w:rtl/>
        </w:rPr>
        <w:t xml:space="preserve">1. נכון להיום משרתים 8,806 בנות ובנים בשירות לאומי - 8,582 בנות ו-224 בנים. </w:t>
      </w:r>
    </w:p>
    <w:p w14:paraId="254C641C" w14:textId="77777777" w:rsidR="00000000" w:rsidRDefault="0069655B">
      <w:pPr>
        <w:pStyle w:val="a0"/>
        <w:rPr>
          <w:rFonts w:hint="cs"/>
          <w:rtl/>
        </w:rPr>
      </w:pPr>
    </w:p>
    <w:p w14:paraId="7EA93C91" w14:textId="77777777" w:rsidR="00000000" w:rsidRDefault="0069655B">
      <w:pPr>
        <w:pStyle w:val="a0"/>
        <w:rPr>
          <w:rFonts w:hint="cs"/>
          <w:rtl/>
        </w:rPr>
      </w:pPr>
      <w:r>
        <w:rPr>
          <w:rFonts w:hint="cs"/>
          <w:rtl/>
        </w:rPr>
        <w:t>2-3. הגופים הקולטים מתנדבי שירות לאומי ומספר העובדים בכל גוף מוכר: "האגודה להתנדבות" - מפעילה 4,440 מתנדבים</w:t>
      </w:r>
      <w:r>
        <w:rPr>
          <w:rFonts w:hint="cs"/>
          <w:rtl/>
        </w:rPr>
        <w:t xml:space="preserve"> ומתנדבות. מספר העובדים באגודה הוא 135. "עמינדב" - מפעיל 771 מתנדבות. מספר העובדים הוא 27. "בת עמי", שזו מסגרת משותפת ל"שלהבת", "אלומה" ו"אמונה" - מפעיל 1,750 בנות, ועובדים בו 60 איש. עיריית ירושלים </w:t>
      </w:r>
      <w:r>
        <w:rPr>
          <w:rtl/>
        </w:rPr>
        <w:t>–</w:t>
      </w:r>
      <w:r>
        <w:rPr>
          <w:rFonts w:hint="cs"/>
          <w:rtl/>
        </w:rPr>
        <w:t xml:space="preserve"> מספר המתנדבים והמתנדבות 324. מספר העובדים הוא 3. "שלומי</w:t>
      </w:r>
      <w:r>
        <w:rPr>
          <w:rFonts w:hint="cs"/>
          <w:rtl/>
        </w:rPr>
        <w:t xml:space="preserve">ת" -  מספר המתנדבים והמתנדבות הוא 1,710. מספר העובדים הוא 27. ש"ל, שירות לאומי אזרחי - מפעיל 146 מתנדבים. מספר העובדים הוא 6.  אעיר שגם לבית-החולים "שערי צדק" יש  הכרה של גוף מוכר, אך הוא איננו עושה שימוש בכך ואינו מפעיל בנים ובנות בשירות לאומי. </w:t>
      </w:r>
    </w:p>
    <w:p w14:paraId="3D8581EF" w14:textId="77777777" w:rsidR="00000000" w:rsidRDefault="0069655B">
      <w:pPr>
        <w:pStyle w:val="a0"/>
        <w:rPr>
          <w:rFonts w:hint="cs"/>
          <w:b/>
          <w:bCs/>
          <w:rtl/>
        </w:rPr>
      </w:pPr>
    </w:p>
    <w:p w14:paraId="45D68005" w14:textId="77777777" w:rsidR="00000000" w:rsidRDefault="0069655B">
      <w:pPr>
        <w:pStyle w:val="a0"/>
        <w:rPr>
          <w:rFonts w:hint="cs"/>
          <w:rtl/>
        </w:rPr>
      </w:pPr>
      <w:r>
        <w:rPr>
          <w:rFonts w:hint="cs"/>
          <w:rtl/>
        </w:rPr>
        <w:t>4-5. הגו</w:t>
      </w:r>
      <w:r>
        <w:rPr>
          <w:rFonts w:hint="cs"/>
          <w:rtl/>
        </w:rPr>
        <w:t xml:space="preserve">פים המפעילים הם הגופים שבהם משרתות בנות השירות הלאומי בפועל </w:t>
      </w:r>
      <w:r>
        <w:rPr>
          <w:rtl/>
        </w:rPr>
        <w:t>–</w:t>
      </w:r>
      <w:r>
        <w:rPr>
          <w:rFonts w:hint="cs"/>
          <w:rtl/>
        </w:rPr>
        <w:t xml:space="preserve"> פנימיות, בתי-חולים, בתי-אבות וכדומה. יש מאות גופים שאינם צריכים לקבל הכרה של השר. על-פי החוק, בכל סוף שנת שירות עלינו להעביר לפרסום ברשומות את שמות הגופים המפעילים ומספר הבנות שהתנדבו בכל גוף בש</w:t>
      </w:r>
      <w:r>
        <w:rPr>
          <w:rFonts w:hint="cs"/>
          <w:rtl/>
        </w:rPr>
        <w:t xml:space="preserve">נה שהסתיימה. השנה שלחנו לפרסום ברשומות את רשימת הגופים שפעלו בשנת הלימודים שהסתיימה ב-31 באוגוסט 2003. </w:t>
      </w:r>
    </w:p>
    <w:p w14:paraId="50FA239F" w14:textId="77777777" w:rsidR="00000000" w:rsidRDefault="0069655B">
      <w:pPr>
        <w:pStyle w:val="a0"/>
        <w:rPr>
          <w:rFonts w:hint="cs"/>
          <w:rtl/>
        </w:rPr>
      </w:pPr>
    </w:p>
    <w:p w14:paraId="27356281" w14:textId="77777777" w:rsidR="00000000" w:rsidRDefault="0069655B">
      <w:pPr>
        <w:pStyle w:val="a0"/>
        <w:rPr>
          <w:rFonts w:hint="cs"/>
          <w:rtl/>
        </w:rPr>
      </w:pPr>
      <w:r>
        <w:rPr>
          <w:rFonts w:hint="cs"/>
          <w:rtl/>
        </w:rPr>
        <w:t>יש לציין כי כל שנה יש שינויים ברשימת הגופים המפעילים. יש גופים חדשים שקולטים בנות שירות ויש גופים שמפסיקים לקלוט. לפיכך, גם השנה הרשימה לא תהיה זהה לזו</w:t>
      </w:r>
      <w:r>
        <w:rPr>
          <w:rFonts w:hint="cs"/>
          <w:rtl/>
        </w:rPr>
        <w:t xml:space="preserve"> של השנה שעברה. </w:t>
      </w:r>
    </w:p>
    <w:p w14:paraId="4610BD3D" w14:textId="77777777" w:rsidR="00000000" w:rsidRDefault="0069655B">
      <w:pPr>
        <w:pStyle w:val="a0"/>
        <w:ind w:firstLine="0"/>
        <w:rPr>
          <w:rFonts w:hint="cs"/>
          <w:rtl/>
        </w:rPr>
      </w:pPr>
    </w:p>
    <w:p w14:paraId="0B38A6DA" w14:textId="77777777" w:rsidR="00000000" w:rsidRDefault="0069655B">
      <w:pPr>
        <w:pStyle w:val="af1"/>
        <w:rPr>
          <w:rtl/>
        </w:rPr>
      </w:pPr>
      <w:r>
        <w:rPr>
          <w:rtl/>
        </w:rPr>
        <w:t>היו"ר נסים דהן:</w:t>
      </w:r>
    </w:p>
    <w:p w14:paraId="1765BCEF" w14:textId="77777777" w:rsidR="00000000" w:rsidRDefault="0069655B">
      <w:pPr>
        <w:pStyle w:val="a0"/>
        <w:rPr>
          <w:rtl/>
        </w:rPr>
      </w:pPr>
    </w:p>
    <w:p w14:paraId="350DD818" w14:textId="77777777" w:rsidR="00000000" w:rsidRDefault="0069655B">
      <w:pPr>
        <w:pStyle w:val="a0"/>
        <w:rPr>
          <w:rFonts w:hint="cs"/>
          <w:rtl/>
        </w:rPr>
      </w:pPr>
      <w:r>
        <w:rPr>
          <w:rFonts w:hint="cs"/>
          <w:rtl/>
        </w:rPr>
        <w:t xml:space="preserve">חבר הכנסת כהן, זכותך לשאלה נוספת. </w:t>
      </w:r>
    </w:p>
    <w:p w14:paraId="6F27DE31" w14:textId="77777777" w:rsidR="00000000" w:rsidRDefault="0069655B">
      <w:pPr>
        <w:pStyle w:val="a0"/>
        <w:ind w:firstLine="0"/>
        <w:rPr>
          <w:rFonts w:hint="cs"/>
          <w:b/>
          <w:bCs/>
          <w:rtl/>
        </w:rPr>
      </w:pPr>
    </w:p>
    <w:p w14:paraId="6783F6F5" w14:textId="77777777" w:rsidR="00000000" w:rsidRDefault="0069655B">
      <w:pPr>
        <w:pStyle w:val="af0"/>
        <w:rPr>
          <w:rtl/>
        </w:rPr>
      </w:pPr>
      <w:r>
        <w:rPr>
          <w:rFonts w:hint="eastAsia"/>
          <w:rtl/>
        </w:rPr>
        <w:t>יצחק</w:t>
      </w:r>
      <w:r>
        <w:rPr>
          <w:rtl/>
        </w:rPr>
        <w:t xml:space="preserve"> כהן (ש"ס):</w:t>
      </w:r>
    </w:p>
    <w:p w14:paraId="4CA60A44" w14:textId="77777777" w:rsidR="00000000" w:rsidRDefault="0069655B">
      <w:pPr>
        <w:pStyle w:val="a0"/>
        <w:rPr>
          <w:rFonts w:hint="cs"/>
          <w:rtl/>
        </w:rPr>
      </w:pPr>
    </w:p>
    <w:p w14:paraId="18E4B6CF" w14:textId="77777777" w:rsidR="00000000" w:rsidRDefault="0069655B">
      <w:pPr>
        <w:pStyle w:val="a0"/>
        <w:rPr>
          <w:rFonts w:hint="cs"/>
          <w:rtl/>
        </w:rPr>
      </w:pPr>
      <w:r>
        <w:rPr>
          <w:rFonts w:hint="cs"/>
          <w:rtl/>
        </w:rPr>
        <w:t>האם הסתיימה הבדיקה לגבי הגופים שמקורבים למפד"ל שזכו לקבל בנות שירות לאומי?</w:t>
      </w:r>
    </w:p>
    <w:p w14:paraId="1945F074" w14:textId="77777777" w:rsidR="00000000" w:rsidRDefault="0069655B">
      <w:pPr>
        <w:pStyle w:val="a0"/>
        <w:ind w:firstLine="0"/>
        <w:rPr>
          <w:rFonts w:hint="cs"/>
          <w:rtl/>
        </w:rPr>
      </w:pPr>
    </w:p>
    <w:p w14:paraId="2B265008" w14:textId="77777777" w:rsidR="00000000" w:rsidRDefault="0069655B">
      <w:pPr>
        <w:pStyle w:val="-"/>
        <w:rPr>
          <w:rtl/>
        </w:rPr>
      </w:pPr>
      <w:bookmarkStart w:id="386" w:name="FS000000521T25_02_2004_15_48_22C"/>
      <w:bookmarkEnd w:id="386"/>
      <w:r>
        <w:rPr>
          <w:rtl/>
        </w:rPr>
        <w:t>שר הרווחה זבולון אורלב:</w:t>
      </w:r>
    </w:p>
    <w:p w14:paraId="77D91E17" w14:textId="77777777" w:rsidR="00000000" w:rsidRDefault="0069655B">
      <w:pPr>
        <w:pStyle w:val="a0"/>
        <w:rPr>
          <w:rtl/>
        </w:rPr>
      </w:pPr>
    </w:p>
    <w:p w14:paraId="5F645ABB" w14:textId="77777777" w:rsidR="00000000" w:rsidRDefault="0069655B">
      <w:pPr>
        <w:pStyle w:val="a0"/>
        <w:rPr>
          <w:rFonts w:hint="cs"/>
          <w:rtl/>
        </w:rPr>
      </w:pPr>
      <w:r>
        <w:rPr>
          <w:rFonts w:hint="cs"/>
          <w:rtl/>
        </w:rPr>
        <w:t>לא היתה בדיקה כזאת ולא התבקשה בדיקה כזאת, ואינני יודע על מה אדוני מ</w:t>
      </w:r>
      <w:r>
        <w:rPr>
          <w:rFonts w:hint="cs"/>
          <w:rtl/>
        </w:rPr>
        <w:t>דבר. אלא אם כן  השאלות הן שוב שאלות פוליטיות, כדי להתנצח.</w:t>
      </w:r>
    </w:p>
    <w:p w14:paraId="27F993DF" w14:textId="77777777" w:rsidR="00000000" w:rsidRDefault="0069655B">
      <w:pPr>
        <w:pStyle w:val="a0"/>
        <w:ind w:firstLine="0"/>
        <w:rPr>
          <w:rFonts w:hint="cs"/>
          <w:rtl/>
        </w:rPr>
      </w:pPr>
    </w:p>
    <w:p w14:paraId="2CAAA6FB" w14:textId="77777777" w:rsidR="00000000" w:rsidRDefault="0069655B">
      <w:pPr>
        <w:pStyle w:val="af0"/>
        <w:rPr>
          <w:rtl/>
        </w:rPr>
      </w:pPr>
      <w:r>
        <w:rPr>
          <w:rFonts w:hint="eastAsia"/>
          <w:rtl/>
        </w:rPr>
        <w:t>יצחק</w:t>
      </w:r>
      <w:r>
        <w:rPr>
          <w:rtl/>
        </w:rPr>
        <w:t xml:space="preserve"> כהן (ש"ס):</w:t>
      </w:r>
    </w:p>
    <w:p w14:paraId="29D4C446" w14:textId="77777777" w:rsidR="00000000" w:rsidRDefault="0069655B">
      <w:pPr>
        <w:pStyle w:val="a0"/>
        <w:rPr>
          <w:rFonts w:hint="cs"/>
          <w:rtl/>
        </w:rPr>
      </w:pPr>
    </w:p>
    <w:p w14:paraId="627A8A25" w14:textId="77777777" w:rsidR="00000000" w:rsidRDefault="0069655B">
      <w:pPr>
        <w:pStyle w:val="a0"/>
        <w:rPr>
          <w:rFonts w:hint="cs"/>
          <w:rtl/>
        </w:rPr>
      </w:pPr>
      <w:r>
        <w:rPr>
          <w:rFonts w:hint="cs"/>
          <w:rtl/>
        </w:rPr>
        <w:t>כמו שאני יודע על מה אני מדבר, גם אתה יודע על מה אני מדבר.</w:t>
      </w:r>
    </w:p>
    <w:p w14:paraId="121289AE" w14:textId="77777777" w:rsidR="00000000" w:rsidRDefault="0069655B">
      <w:pPr>
        <w:pStyle w:val="a0"/>
        <w:ind w:firstLine="0"/>
        <w:rPr>
          <w:rFonts w:hint="cs"/>
          <w:rtl/>
        </w:rPr>
      </w:pPr>
    </w:p>
    <w:p w14:paraId="6C38A2B0" w14:textId="77777777" w:rsidR="00000000" w:rsidRDefault="0069655B">
      <w:pPr>
        <w:pStyle w:val="-"/>
        <w:rPr>
          <w:rtl/>
        </w:rPr>
      </w:pPr>
      <w:bookmarkStart w:id="387" w:name="FS000000521T25_02_2004_15_48_59C"/>
      <w:bookmarkEnd w:id="387"/>
      <w:r>
        <w:rPr>
          <w:rtl/>
        </w:rPr>
        <w:t>שר הרווחה זבולון אורלב:</w:t>
      </w:r>
    </w:p>
    <w:p w14:paraId="53C628E8" w14:textId="77777777" w:rsidR="00000000" w:rsidRDefault="0069655B">
      <w:pPr>
        <w:pStyle w:val="a0"/>
        <w:rPr>
          <w:rtl/>
        </w:rPr>
      </w:pPr>
    </w:p>
    <w:p w14:paraId="741C2691" w14:textId="77777777" w:rsidR="00000000" w:rsidRDefault="0069655B">
      <w:pPr>
        <w:pStyle w:val="a0"/>
        <w:rPr>
          <w:rFonts w:hint="cs"/>
          <w:rtl/>
        </w:rPr>
      </w:pPr>
      <w:r>
        <w:rPr>
          <w:rFonts w:hint="cs"/>
          <w:rtl/>
        </w:rPr>
        <w:t>לא.</w:t>
      </w:r>
    </w:p>
    <w:p w14:paraId="77008428" w14:textId="77777777" w:rsidR="00000000" w:rsidRDefault="0069655B">
      <w:pPr>
        <w:pStyle w:val="af0"/>
        <w:rPr>
          <w:rtl/>
        </w:rPr>
      </w:pPr>
    </w:p>
    <w:p w14:paraId="69DAD98E" w14:textId="77777777" w:rsidR="00000000" w:rsidRDefault="0069655B">
      <w:pPr>
        <w:pStyle w:val="af0"/>
        <w:rPr>
          <w:rtl/>
        </w:rPr>
      </w:pPr>
      <w:r>
        <w:rPr>
          <w:rFonts w:hint="eastAsia"/>
          <w:rtl/>
        </w:rPr>
        <w:t>יצחק</w:t>
      </w:r>
      <w:r>
        <w:rPr>
          <w:rtl/>
        </w:rPr>
        <w:t xml:space="preserve"> כהן (ש"ס):</w:t>
      </w:r>
    </w:p>
    <w:p w14:paraId="0BD91380" w14:textId="77777777" w:rsidR="00000000" w:rsidRDefault="0069655B">
      <w:pPr>
        <w:pStyle w:val="a0"/>
        <w:rPr>
          <w:rFonts w:hint="cs"/>
          <w:rtl/>
        </w:rPr>
      </w:pPr>
    </w:p>
    <w:p w14:paraId="21CDD318" w14:textId="77777777" w:rsidR="00000000" w:rsidRDefault="0069655B">
      <w:pPr>
        <w:pStyle w:val="a0"/>
        <w:rPr>
          <w:rFonts w:hint="cs"/>
          <w:rtl/>
        </w:rPr>
      </w:pPr>
      <w:r>
        <w:rPr>
          <w:rFonts w:hint="cs"/>
          <w:rtl/>
        </w:rPr>
        <w:t>שמעתי אותך בתקשורת אומר שמתבצעת בדיקה בעניין.</w:t>
      </w:r>
    </w:p>
    <w:p w14:paraId="7027FF08" w14:textId="77777777" w:rsidR="00000000" w:rsidRDefault="0069655B">
      <w:pPr>
        <w:pStyle w:val="a0"/>
        <w:ind w:firstLine="0"/>
        <w:rPr>
          <w:rFonts w:hint="cs"/>
          <w:rtl/>
        </w:rPr>
      </w:pPr>
    </w:p>
    <w:p w14:paraId="496FC267" w14:textId="77777777" w:rsidR="00000000" w:rsidRDefault="0069655B">
      <w:pPr>
        <w:pStyle w:val="-"/>
        <w:rPr>
          <w:rtl/>
        </w:rPr>
      </w:pPr>
      <w:bookmarkStart w:id="388" w:name="FS000000521T25_02_2004_15_49_11C"/>
      <w:bookmarkEnd w:id="388"/>
      <w:r>
        <w:rPr>
          <w:rtl/>
        </w:rPr>
        <w:t>שר הרווחה זבולון אורלב:</w:t>
      </w:r>
    </w:p>
    <w:p w14:paraId="5F81C3DB" w14:textId="77777777" w:rsidR="00000000" w:rsidRDefault="0069655B">
      <w:pPr>
        <w:pStyle w:val="a0"/>
        <w:rPr>
          <w:rtl/>
        </w:rPr>
      </w:pPr>
    </w:p>
    <w:p w14:paraId="10438B9E" w14:textId="77777777" w:rsidR="00000000" w:rsidRDefault="0069655B">
      <w:pPr>
        <w:pStyle w:val="a0"/>
        <w:rPr>
          <w:rFonts w:hint="cs"/>
          <w:rtl/>
        </w:rPr>
      </w:pPr>
      <w:r>
        <w:rPr>
          <w:rFonts w:hint="cs"/>
          <w:rtl/>
        </w:rPr>
        <w:t>אי</w:t>
      </w:r>
      <w:r>
        <w:rPr>
          <w:rFonts w:hint="cs"/>
          <w:rtl/>
        </w:rPr>
        <w:t>נני יודע.</w:t>
      </w:r>
    </w:p>
    <w:p w14:paraId="0A4FE4D3" w14:textId="77777777" w:rsidR="00000000" w:rsidRDefault="0069655B">
      <w:pPr>
        <w:pStyle w:val="a0"/>
        <w:ind w:firstLine="0"/>
        <w:rPr>
          <w:rFonts w:hint="cs"/>
          <w:rtl/>
        </w:rPr>
      </w:pPr>
    </w:p>
    <w:p w14:paraId="360A1D83" w14:textId="77777777" w:rsidR="00000000" w:rsidRDefault="0069655B">
      <w:pPr>
        <w:pStyle w:val="af1"/>
        <w:rPr>
          <w:rtl/>
        </w:rPr>
      </w:pPr>
      <w:r>
        <w:rPr>
          <w:rtl/>
        </w:rPr>
        <w:t>היו"ר נסים דהן:</w:t>
      </w:r>
    </w:p>
    <w:p w14:paraId="3D1B0088" w14:textId="77777777" w:rsidR="00000000" w:rsidRDefault="0069655B">
      <w:pPr>
        <w:pStyle w:val="a0"/>
        <w:rPr>
          <w:rtl/>
        </w:rPr>
      </w:pPr>
    </w:p>
    <w:p w14:paraId="4FF0485B" w14:textId="77777777" w:rsidR="00000000" w:rsidRDefault="0069655B">
      <w:pPr>
        <w:pStyle w:val="a0"/>
        <w:rPr>
          <w:rFonts w:hint="cs"/>
          <w:rtl/>
        </w:rPr>
      </w:pPr>
      <w:r>
        <w:rPr>
          <w:rFonts w:hint="cs"/>
          <w:rtl/>
        </w:rPr>
        <w:t>השאלה נאמרה. לא ויכוח. עם כל הכבוד. כבוד השר, ענית.</w:t>
      </w:r>
    </w:p>
    <w:p w14:paraId="5014BAED" w14:textId="77777777" w:rsidR="00000000" w:rsidRDefault="0069655B">
      <w:pPr>
        <w:pStyle w:val="a0"/>
        <w:ind w:firstLine="0"/>
        <w:rPr>
          <w:rFonts w:hint="cs"/>
          <w:rtl/>
        </w:rPr>
      </w:pPr>
    </w:p>
    <w:p w14:paraId="4653F734" w14:textId="77777777" w:rsidR="00000000" w:rsidRDefault="0069655B">
      <w:pPr>
        <w:pStyle w:val="-"/>
        <w:rPr>
          <w:rtl/>
        </w:rPr>
      </w:pPr>
      <w:bookmarkStart w:id="389" w:name="FS000000521T25_02_2004_15_49_31C"/>
      <w:bookmarkEnd w:id="389"/>
      <w:r>
        <w:rPr>
          <w:rtl/>
        </w:rPr>
        <w:t>שר הרווחה זבולון אורלב:</w:t>
      </w:r>
    </w:p>
    <w:p w14:paraId="1E3F6F51" w14:textId="77777777" w:rsidR="00000000" w:rsidRDefault="0069655B">
      <w:pPr>
        <w:pStyle w:val="a0"/>
        <w:rPr>
          <w:rtl/>
        </w:rPr>
      </w:pPr>
    </w:p>
    <w:p w14:paraId="029E3FB6" w14:textId="77777777" w:rsidR="00000000" w:rsidRDefault="0069655B">
      <w:pPr>
        <w:pStyle w:val="a0"/>
        <w:rPr>
          <w:rFonts w:hint="cs"/>
          <w:rtl/>
        </w:rPr>
      </w:pPr>
      <w:r>
        <w:rPr>
          <w:rFonts w:hint="cs"/>
          <w:rtl/>
        </w:rPr>
        <w:t>חשוב להדגיש, אדוני, אין כאן שום עמותה של המפד"ל. על-פי חוק המפלגות, אסור למפלגה להפעיל עמותה. העמותות הן עמותות מוכרות על-פי החוק. הן הוכרו על-ידי שרי</w:t>
      </w:r>
      <w:r>
        <w:rPr>
          <w:rFonts w:hint="cs"/>
          <w:rtl/>
        </w:rPr>
        <w:t xml:space="preserve">ם מש"ס ונחתמו על-ידי שרים מש"ס. לא ברור לי מה כוונת השואל, אלא אם כן, שוב, התנצחות פוליטית. </w:t>
      </w:r>
    </w:p>
    <w:p w14:paraId="0BFECEF6" w14:textId="77777777" w:rsidR="00000000" w:rsidRDefault="0069655B">
      <w:pPr>
        <w:pStyle w:val="a0"/>
        <w:rPr>
          <w:rFonts w:hint="cs"/>
          <w:b/>
          <w:bCs/>
          <w:rtl/>
        </w:rPr>
      </w:pPr>
    </w:p>
    <w:p w14:paraId="49565C6E" w14:textId="77777777" w:rsidR="00000000" w:rsidRDefault="0069655B">
      <w:pPr>
        <w:pStyle w:val="a1"/>
        <w:jc w:val="center"/>
        <w:rPr>
          <w:sz w:val="22"/>
          <w:szCs w:val="22"/>
          <w:rtl/>
        </w:rPr>
      </w:pPr>
      <w:bookmarkStart w:id="390" w:name="CQ21960FI0021960T25_02_2004_14_58_05"/>
      <w:bookmarkStart w:id="391" w:name="_Toc69694966"/>
      <w:bookmarkEnd w:id="390"/>
      <w:r>
        <w:rPr>
          <w:sz w:val="22"/>
          <w:szCs w:val="22"/>
          <w:rtl/>
        </w:rPr>
        <w:t>1176. נוער במצוקה</w:t>
      </w:r>
      <w:bookmarkEnd w:id="391"/>
    </w:p>
    <w:p w14:paraId="1124C71D" w14:textId="77777777" w:rsidR="00000000" w:rsidRDefault="0069655B">
      <w:pPr>
        <w:pStyle w:val="a0"/>
        <w:rPr>
          <w:rFonts w:hint="cs"/>
          <w:b/>
          <w:bCs/>
          <w:rtl/>
        </w:rPr>
      </w:pPr>
    </w:p>
    <w:p w14:paraId="4AF761F3" w14:textId="77777777" w:rsidR="00000000" w:rsidRDefault="0069655B">
      <w:pPr>
        <w:pStyle w:val="a0"/>
        <w:ind w:firstLine="0"/>
        <w:rPr>
          <w:b/>
          <w:bCs/>
          <w:u w:val="single"/>
        </w:rPr>
      </w:pPr>
      <w:bookmarkStart w:id="392" w:name="ESQ21960"/>
      <w:bookmarkEnd w:id="392"/>
      <w:r>
        <w:rPr>
          <w:b/>
          <w:bCs/>
          <w:u w:val="single"/>
          <w:rtl/>
        </w:rPr>
        <w:t>חברת</w:t>
      </w:r>
      <w:r>
        <w:rPr>
          <w:rFonts w:hint="cs"/>
          <w:b/>
          <w:bCs/>
          <w:u w:val="single"/>
          <w:rtl/>
        </w:rPr>
        <w:t xml:space="preserve"> הכנסת </w:t>
      </w:r>
      <w:r>
        <w:rPr>
          <w:b/>
          <w:bCs/>
          <w:u w:val="single"/>
          <w:rtl/>
        </w:rPr>
        <w:t>ענבל גבריאלי</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שר</w:t>
      </w:r>
      <w:r>
        <w:rPr>
          <w:rFonts w:hint="cs"/>
          <w:b/>
          <w:bCs/>
          <w:u w:val="single"/>
          <w:rtl/>
        </w:rPr>
        <w:t xml:space="preserve"> </w:t>
      </w:r>
      <w:r>
        <w:rPr>
          <w:b/>
          <w:bCs/>
          <w:u w:val="single"/>
          <w:rtl/>
        </w:rPr>
        <w:t>הרווחה</w:t>
      </w:r>
    </w:p>
    <w:p w14:paraId="0F758CE2" w14:textId="77777777" w:rsidR="00000000" w:rsidRDefault="0069655B">
      <w:pPr>
        <w:pStyle w:val="a0"/>
      </w:pPr>
      <w:r>
        <w:rPr>
          <w:rtl/>
        </w:rPr>
        <w:t>ביום י"ט בשבט התשס"ד (11 בפברואר 2004):</w:t>
      </w:r>
    </w:p>
    <w:p w14:paraId="2BAA7945" w14:textId="77777777" w:rsidR="00000000" w:rsidRDefault="0069655B">
      <w:pPr>
        <w:pStyle w:val="a0"/>
        <w:rPr>
          <w:rFonts w:hint="cs"/>
          <w:rtl/>
        </w:rPr>
      </w:pPr>
    </w:p>
    <w:p w14:paraId="45FB0443" w14:textId="77777777" w:rsidR="00000000" w:rsidRDefault="0069655B">
      <w:pPr>
        <w:pStyle w:val="a0"/>
        <w:rPr>
          <w:rFonts w:hint="cs"/>
          <w:rtl/>
        </w:rPr>
      </w:pPr>
    </w:p>
    <w:p w14:paraId="49DF6105" w14:textId="77777777" w:rsidR="00000000" w:rsidRDefault="0069655B">
      <w:pPr>
        <w:pStyle w:val="a0"/>
        <w:rPr>
          <w:rFonts w:hint="cs"/>
        </w:rPr>
      </w:pPr>
      <w:r>
        <w:rPr>
          <w:rFonts w:hint="cs"/>
          <w:rtl/>
        </w:rPr>
        <w:t>בשל המצוקה הכלכלית הגוברת, חלה עלייה במספר בני-הנוער המידרד</w:t>
      </w:r>
      <w:r>
        <w:rPr>
          <w:rFonts w:hint="cs"/>
          <w:rtl/>
        </w:rPr>
        <w:t xml:space="preserve">רים לרחוב ולזנות. </w:t>
      </w:r>
    </w:p>
    <w:p w14:paraId="1999DF20" w14:textId="77777777" w:rsidR="00000000" w:rsidRDefault="0069655B">
      <w:pPr>
        <w:pStyle w:val="a0"/>
      </w:pPr>
    </w:p>
    <w:p w14:paraId="3F118E17" w14:textId="77777777" w:rsidR="00000000" w:rsidRDefault="0069655B">
      <w:pPr>
        <w:pStyle w:val="a0"/>
      </w:pPr>
      <w:r>
        <w:rPr>
          <w:rFonts w:hint="cs"/>
          <w:rtl/>
        </w:rPr>
        <w:t>רצוני לשאול</w:t>
      </w:r>
      <w:r>
        <w:rPr>
          <w:rtl/>
        </w:rPr>
        <w:t>:</w:t>
      </w:r>
    </w:p>
    <w:p w14:paraId="1F84DC6D" w14:textId="77777777" w:rsidR="00000000" w:rsidRDefault="0069655B">
      <w:pPr>
        <w:pStyle w:val="a0"/>
      </w:pPr>
    </w:p>
    <w:p w14:paraId="470913CB" w14:textId="77777777" w:rsidR="00000000" w:rsidRDefault="0069655B">
      <w:pPr>
        <w:pStyle w:val="a0"/>
        <w:rPr>
          <w:rtl/>
        </w:rPr>
      </w:pPr>
      <w:r>
        <w:rPr>
          <w:rFonts w:hint="cs"/>
          <w:rtl/>
        </w:rPr>
        <w:t xml:space="preserve">1. </w:t>
      </w:r>
      <w:r>
        <w:rPr>
          <w:rtl/>
        </w:rPr>
        <w:t xml:space="preserve">כיצד ערוכים שירותי הרווחה לטפל </w:t>
      </w:r>
      <w:r>
        <w:rPr>
          <w:rFonts w:hint="cs"/>
          <w:rtl/>
        </w:rPr>
        <w:t>ב</w:t>
      </w:r>
      <w:r>
        <w:rPr>
          <w:rtl/>
        </w:rPr>
        <w:t>נערות במצוקה</w:t>
      </w:r>
      <w:r>
        <w:rPr>
          <w:rFonts w:hint="cs"/>
          <w:rtl/>
        </w:rPr>
        <w:t xml:space="preserve"> </w:t>
      </w:r>
      <w:r>
        <w:rPr>
          <w:rtl/>
        </w:rPr>
        <w:t>ולפקח על</w:t>
      </w:r>
      <w:r>
        <w:rPr>
          <w:rFonts w:hint="cs"/>
          <w:rtl/>
        </w:rPr>
        <w:t>יהן?</w:t>
      </w:r>
      <w:r>
        <w:rPr>
          <w:rtl/>
        </w:rPr>
        <w:t xml:space="preserve"> </w:t>
      </w:r>
    </w:p>
    <w:p w14:paraId="4249368D" w14:textId="77777777" w:rsidR="00000000" w:rsidRDefault="0069655B">
      <w:pPr>
        <w:pStyle w:val="a0"/>
        <w:rPr>
          <w:rtl/>
        </w:rPr>
      </w:pPr>
    </w:p>
    <w:p w14:paraId="0DBE96F8" w14:textId="77777777" w:rsidR="00000000" w:rsidRDefault="0069655B">
      <w:pPr>
        <w:pStyle w:val="a0"/>
        <w:rPr>
          <w:rFonts w:hint="cs"/>
          <w:rtl/>
        </w:rPr>
      </w:pPr>
      <w:r>
        <w:rPr>
          <w:rFonts w:hint="cs"/>
          <w:rtl/>
        </w:rPr>
        <w:t xml:space="preserve">2. </w:t>
      </w:r>
      <w:r>
        <w:rPr>
          <w:rtl/>
        </w:rPr>
        <w:t>כמה מעונות לנוער במצוקה קיימים היום</w:t>
      </w:r>
      <w:r>
        <w:rPr>
          <w:rFonts w:hint="cs"/>
          <w:rtl/>
        </w:rPr>
        <w:t>?</w:t>
      </w:r>
    </w:p>
    <w:p w14:paraId="63B2501B" w14:textId="77777777" w:rsidR="00000000" w:rsidRDefault="0069655B">
      <w:pPr>
        <w:pStyle w:val="a0"/>
        <w:rPr>
          <w:rtl/>
        </w:rPr>
      </w:pPr>
    </w:p>
    <w:p w14:paraId="4AB7F57F" w14:textId="77777777" w:rsidR="00000000" w:rsidRDefault="0069655B">
      <w:pPr>
        <w:pStyle w:val="a0"/>
        <w:rPr>
          <w:rFonts w:hint="cs"/>
          <w:rtl/>
        </w:rPr>
      </w:pPr>
      <w:r>
        <w:rPr>
          <w:rFonts w:hint="cs"/>
          <w:rtl/>
        </w:rPr>
        <w:t xml:space="preserve">3. </w:t>
      </w:r>
      <w:r>
        <w:rPr>
          <w:rtl/>
        </w:rPr>
        <w:t>האם נשקלת אפשרות הקמת מקלטי חירום לנוער בעקבות המצב הקשה</w:t>
      </w:r>
      <w:r>
        <w:rPr>
          <w:rFonts w:hint="cs"/>
          <w:rtl/>
        </w:rPr>
        <w:t>?</w:t>
      </w:r>
    </w:p>
    <w:p w14:paraId="0E51F33D" w14:textId="77777777" w:rsidR="00000000" w:rsidRDefault="0069655B">
      <w:pPr>
        <w:pStyle w:val="a0"/>
        <w:rPr>
          <w:rtl/>
        </w:rPr>
      </w:pPr>
    </w:p>
    <w:p w14:paraId="78ED266D" w14:textId="77777777" w:rsidR="00000000" w:rsidRDefault="0069655B">
      <w:pPr>
        <w:pStyle w:val="a0"/>
        <w:rPr>
          <w:rFonts w:hint="cs"/>
          <w:rtl/>
        </w:rPr>
      </w:pPr>
      <w:r>
        <w:rPr>
          <w:rFonts w:hint="cs"/>
          <w:rtl/>
        </w:rPr>
        <w:t xml:space="preserve">4. </w:t>
      </w:r>
      <w:r>
        <w:rPr>
          <w:rtl/>
        </w:rPr>
        <w:t>מדוע מתעכבת פתיחת מקלט חירום לנוער בבאר</w:t>
      </w:r>
      <w:r>
        <w:rPr>
          <w:rFonts w:hint="cs"/>
          <w:rtl/>
        </w:rPr>
        <w:t>-</w:t>
      </w:r>
      <w:r>
        <w:rPr>
          <w:rtl/>
        </w:rPr>
        <w:t>שבע</w:t>
      </w:r>
      <w:r>
        <w:rPr>
          <w:rFonts w:hint="cs"/>
          <w:rtl/>
        </w:rPr>
        <w:t>?</w:t>
      </w:r>
    </w:p>
    <w:p w14:paraId="3CE81770" w14:textId="77777777" w:rsidR="00000000" w:rsidRDefault="0069655B">
      <w:pPr>
        <w:pStyle w:val="a0"/>
        <w:rPr>
          <w:rtl/>
        </w:rPr>
      </w:pPr>
    </w:p>
    <w:p w14:paraId="2ED7F6A2" w14:textId="77777777" w:rsidR="00000000" w:rsidRDefault="0069655B">
      <w:pPr>
        <w:pStyle w:val="a0"/>
        <w:rPr>
          <w:rFonts w:hint="cs"/>
          <w:rtl/>
        </w:rPr>
      </w:pPr>
    </w:p>
    <w:p w14:paraId="2E1D819D" w14:textId="77777777" w:rsidR="00000000" w:rsidRDefault="0069655B">
      <w:pPr>
        <w:pStyle w:val="-"/>
        <w:rPr>
          <w:rtl/>
        </w:rPr>
      </w:pPr>
      <w:bookmarkStart w:id="393" w:name="FS000000521T25_02_2004_15_54_49C"/>
      <w:bookmarkEnd w:id="393"/>
      <w:r>
        <w:rPr>
          <w:rtl/>
        </w:rPr>
        <w:t>שר הרו</w:t>
      </w:r>
      <w:r>
        <w:rPr>
          <w:rtl/>
        </w:rPr>
        <w:t>וחה זבולון אורלב:</w:t>
      </w:r>
    </w:p>
    <w:p w14:paraId="3D0238EE" w14:textId="77777777" w:rsidR="00000000" w:rsidRDefault="0069655B">
      <w:pPr>
        <w:pStyle w:val="a0"/>
        <w:rPr>
          <w:rtl/>
        </w:rPr>
      </w:pPr>
    </w:p>
    <w:p w14:paraId="194ED496" w14:textId="77777777" w:rsidR="00000000" w:rsidRDefault="0069655B">
      <w:pPr>
        <w:pStyle w:val="a0"/>
        <w:rPr>
          <w:rFonts w:hint="cs"/>
          <w:rtl/>
        </w:rPr>
      </w:pPr>
      <w:r>
        <w:rPr>
          <w:rFonts w:hint="cs"/>
          <w:rtl/>
        </w:rPr>
        <w:t xml:space="preserve">1. שירותי הרווחה עושים כמיטב יכולתם במסגרת המשאבים העומדים לרשותם למתן הגנה ופיקוח על נערות במצוקה וטיפול בהן. עובדות סוציאליות של נערות במצוקה פרוסות ארצית ומצויות ברוב הרשויות המקומיות, וכיום מטופלות 17,668 נערות - הקשיבי למספר הענק - </w:t>
      </w:r>
      <w:r>
        <w:rPr>
          <w:rFonts w:hint="cs"/>
          <w:rtl/>
        </w:rPr>
        <w:t xml:space="preserve">בהן 8,464 נערות ממשפחות נזקקות ותיקות; 4,455 נערות הן עולות, שמרביתן יוצאות חבר המדינות, שני-שלישים בערך, ושליש יוצאות אתיופיה; 4,446 הן נערות במצוקה מהמגזר הערבי; ו-303 נערות מהמגזר החרדי. </w:t>
      </w:r>
    </w:p>
    <w:p w14:paraId="003E34F8" w14:textId="77777777" w:rsidR="00000000" w:rsidRDefault="0069655B">
      <w:pPr>
        <w:pStyle w:val="a0"/>
        <w:rPr>
          <w:rFonts w:hint="cs"/>
          <w:rtl/>
        </w:rPr>
      </w:pPr>
    </w:p>
    <w:p w14:paraId="6D82C397" w14:textId="77777777" w:rsidR="00000000" w:rsidRDefault="0069655B">
      <w:pPr>
        <w:pStyle w:val="a0"/>
        <w:ind w:firstLine="0"/>
        <w:rPr>
          <w:rFonts w:hint="cs"/>
          <w:rtl/>
        </w:rPr>
      </w:pPr>
      <w:r>
        <w:rPr>
          <w:rFonts w:hint="cs"/>
          <w:rtl/>
        </w:rPr>
        <w:tab/>
        <w:t xml:space="preserve">הצוות המטפל בנערות במצוקה בכל הארץ מונה 297 עובדות סוציאליות - </w:t>
      </w:r>
      <w:r>
        <w:rPr>
          <w:rFonts w:hint="cs"/>
          <w:rtl/>
        </w:rPr>
        <w:t xml:space="preserve">מי שהכין כתב לי "עובדות", אני מניח שאין שם אף עובד סוציאלי </w:t>
      </w:r>
      <w:r>
        <w:rPr>
          <w:rtl/>
        </w:rPr>
        <w:t>–</w:t>
      </w:r>
      <w:r>
        <w:rPr>
          <w:rFonts w:hint="cs"/>
          <w:rtl/>
        </w:rPr>
        <w:t xml:space="preserve"> בשירותי הרווחה, וכן שישה מפקחים ומפקחות במחוזות המשרד, המספקים גם ייעוץ, הדרכה, תמיכה וכדומה. </w:t>
      </w:r>
    </w:p>
    <w:p w14:paraId="4C966C38" w14:textId="77777777" w:rsidR="00000000" w:rsidRDefault="0069655B">
      <w:pPr>
        <w:pStyle w:val="a0"/>
        <w:ind w:firstLine="0"/>
        <w:rPr>
          <w:rFonts w:hint="cs"/>
          <w:rtl/>
        </w:rPr>
      </w:pPr>
    </w:p>
    <w:p w14:paraId="41C28C04" w14:textId="77777777" w:rsidR="00000000" w:rsidRDefault="0069655B">
      <w:pPr>
        <w:pStyle w:val="a0"/>
        <w:rPr>
          <w:rFonts w:hint="cs"/>
          <w:rtl/>
        </w:rPr>
      </w:pPr>
      <w:r>
        <w:rPr>
          <w:rFonts w:hint="cs"/>
          <w:rtl/>
        </w:rPr>
        <w:t>המענים לנערות במצוקה כוללים טיפול פרטני וקבוצתי, מועדונים, דירות מעבר, "בתים חמים", תחנות לייעוץ מי</w:t>
      </w:r>
      <w:r>
        <w:rPr>
          <w:rFonts w:hint="cs"/>
          <w:rtl/>
        </w:rPr>
        <w:t xml:space="preserve">ני, שני מקלטים לנערות ועוד ועוד. </w:t>
      </w:r>
    </w:p>
    <w:p w14:paraId="5F824FF7" w14:textId="77777777" w:rsidR="00000000" w:rsidRDefault="0069655B">
      <w:pPr>
        <w:pStyle w:val="a0"/>
        <w:ind w:firstLine="0"/>
        <w:rPr>
          <w:rFonts w:hint="cs"/>
          <w:rtl/>
        </w:rPr>
      </w:pPr>
    </w:p>
    <w:p w14:paraId="2542A0C2" w14:textId="77777777" w:rsidR="00000000" w:rsidRDefault="0069655B">
      <w:pPr>
        <w:pStyle w:val="a0"/>
        <w:rPr>
          <w:rFonts w:cs="David"/>
          <w:b/>
          <w:rtl/>
        </w:rPr>
      </w:pPr>
      <w:r>
        <w:rPr>
          <w:b/>
          <w:rtl/>
        </w:rPr>
        <w:t>2</w:t>
      </w:r>
      <w:r>
        <w:rPr>
          <w:rFonts w:hint="cs"/>
          <w:b/>
          <w:rtl/>
        </w:rPr>
        <w:t xml:space="preserve">. </w:t>
      </w:r>
      <w:r>
        <w:rPr>
          <w:rFonts w:hint="eastAsia"/>
          <w:b/>
          <w:rtl/>
        </w:rPr>
        <w:t>ברחבי</w:t>
      </w:r>
      <w:r>
        <w:rPr>
          <w:b/>
          <w:rtl/>
        </w:rPr>
        <w:t xml:space="preserve"> הארץ מפעילה "</w:t>
      </w:r>
      <w:r>
        <w:rPr>
          <w:rFonts w:hint="eastAsia"/>
          <w:b/>
          <w:rtl/>
        </w:rPr>
        <w:t>חסות</w:t>
      </w:r>
      <w:r>
        <w:rPr>
          <w:b/>
          <w:rtl/>
        </w:rPr>
        <w:t xml:space="preserve"> הנוער" 53 מעונות </w:t>
      </w:r>
      <w:r>
        <w:rPr>
          <w:rFonts w:hint="eastAsia"/>
          <w:b/>
          <w:rtl/>
        </w:rPr>
        <w:t>מסוגים</w:t>
      </w:r>
      <w:r>
        <w:rPr>
          <w:b/>
          <w:rtl/>
        </w:rPr>
        <w:t xml:space="preserve"> שונים </w:t>
      </w:r>
      <w:r>
        <w:rPr>
          <w:rFonts w:hint="eastAsia"/>
          <w:b/>
          <w:rtl/>
        </w:rPr>
        <w:t>לנוער</w:t>
      </w:r>
      <w:r>
        <w:rPr>
          <w:b/>
          <w:rtl/>
        </w:rPr>
        <w:t xml:space="preserve"> במצוקה קשה</w:t>
      </w:r>
      <w:r>
        <w:rPr>
          <w:rFonts w:hint="cs"/>
          <w:b/>
          <w:rtl/>
        </w:rPr>
        <w:t>,</w:t>
      </w:r>
      <w:r>
        <w:rPr>
          <w:b/>
          <w:rtl/>
        </w:rPr>
        <w:t xml:space="preserve"> </w:t>
      </w:r>
      <w:r>
        <w:rPr>
          <w:rFonts w:hint="eastAsia"/>
          <w:b/>
          <w:rtl/>
        </w:rPr>
        <w:t>ובהם</w:t>
      </w:r>
      <w:r>
        <w:rPr>
          <w:b/>
          <w:rtl/>
        </w:rPr>
        <w:t xml:space="preserve"> </w:t>
      </w:r>
      <w:r>
        <w:rPr>
          <w:rFonts w:hint="eastAsia"/>
          <w:b/>
          <w:rtl/>
        </w:rPr>
        <w:t>בכל</w:t>
      </w:r>
      <w:r>
        <w:rPr>
          <w:b/>
          <w:rtl/>
        </w:rPr>
        <w:t xml:space="preserve"> עת כ-</w:t>
      </w:r>
      <w:r>
        <w:rPr>
          <w:rFonts w:hint="cs"/>
          <w:b/>
          <w:rtl/>
        </w:rPr>
        <w:t>2,</w:t>
      </w:r>
      <w:r>
        <w:rPr>
          <w:b/>
          <w:rtl/>
        </w:rPr>
        <w:t xml:space="preserve">000 </w:t>
      </w:r>
      <w:r>
        <w:rPr>
          <w:rFonts w:hint="cs"/>
          <w:b/>
          <w:rtl/>
        </w:rPr>
        <w:t>נערות ו</w:t>
      </w:r>
      <w:r>
        <w:rPr>
          <w:rFonts w:hint="eastAsia"/>
          <w:b/>
          <w:rtl/>
        </w:rPr>
        <w:t>נערים</w:t>
      </w:r>
      <w:r>
        <w:rPr>
          <w:b/>
          <w:rtl/>
        </w:rPr>
        <w:t xml:space="preserve"> – </w:t>
      </w:r>
      <w:r>
        <w:rPr>
          <w:rFonts w:hint="cs"/>
          <w:b/>
          <w:rtl/>
        </w:rPr>
        <w:t>שני-שלישים</w:t>
      </w:r>
      <w:r>
        <w:rPr>
          <w:b/>
          <w:rtl/>
        </w:rPr>
        <w:t xml:space="preserve"> </w:t>
      </w:r>
      <w:r>
        <w:rPr>
          <w:rFonts w:hint="eastAsia"/>
          <w:b/>
          <w:rtl/>
        </w:rPr>
        <w:t>מן</w:t>
      </w:r>
      <w:r>
        <w:rPr>
          <w:b/>
          <w:rtl/>
        </w:rPr>
        <w:t xml:space="preserve"> המעונות </w:t>
      </w:r>
      <w:r>
        <w:rPr>
          <w:rFonts w:hint="cs"/>
          <w:b/>
          <w:rtl/>
        </w:rPr>
        <w:t xml:space="preserve">הם </w:t>
      </w:r>
      <w:r>
        <w:rPr>
          <w:b/>
          <w:rtl/>
        </w:rPr>
        <w:t>לנערים ו</w:t>
      </w:r>
      <w:r>
        <w:rPr>
          <w:rFonts w:hint="cs"/>
          <w:b/>
          <w:rtl/>
        </w:rPr>
        <w:t>כשליש</w:t>
      </w:r>
      <w:r>
        <w:rPr>
          <w:b/>
          <w:rtl/>
        </w:rPr>
        <w:t xml:space="preserve"> </w:t>
      </w:r>
      <w:r>
        <w:rPr>
          <w:rFonts w:hint="eastAsia"/>
          <w:b/>
          <w:rtl/>
        </w:rPr>
        <w:t>לנערות</w:t>
      </w:r>
      <w:r>
        <w:rPr>
          <w:b/>
          <w:rtl/>
        </w:rPr>
        <w:t>.</w:t>
      </w:r>
      <w:r>
        <w:rPr>
          <w:rFonts w:hint="cs"/>
          <w:b/>
          <w:rtl/>
        </w:rPr>
        <w:t xml:space="preserve"> כן קיימים עשרות פרויקטים ותוכניות לעזרת אלפי נערים ונערות בקהילה</w:t>
      </w:r>
      <w:r>
        <w:rPr>
          <w:rFonts w:hint="cs"/>
          <w:b/>
          <w:rtl/>
        </w:rPr>
        <w:t>. אגב, המעונות מסוגים שונים, והכוונה היא ל-</w:t>
      </w:r>
      <w:r>
        <w:rPr>
          <w:b/>
          <w:rtl/>
        </w:rPr>
        <w:t xml:space="preserve">22 הוסטלים, </w:t>
      </w:r>
      <w:r>
        <w:rPr>
          <w:rFonts w:hint="cs"/>
          <w:b/>
          <w:rtl/>
        </w:rPr>
        <w:t>חמישה</w:t>
      </w:r>
      <w:r>
        <w:rPr>
          <w:b/>
          <w:rtl/>
        </w:rPr>
        <w:t xml:space="preserve"> מעונות נעולים, </w:t>
      </w:r>
      <w:r>
        <w:rPr>
          <w:rFonts w:hint="cs"/>
          <w:b/>
          <w:rtl/>
        </w:rPr>
        <w:t xml:space="preserve">שש </w:t>
      </w:r>
      <w:r>
        <w:rPr>
          <w:b/>
          <w:rtl/>
        </w:rPr>
        <w:t xml:space="preserve">מעוניות, </w:t>
      </w:r>
      <w:r>
        <w:rPr>
          <w:rFonts w:hint="cs"/>
          <w:b/>
          <w:rtl/>
        </w:rPr>
        <w:t>ארבעה</w:t>
      </w:r>
      <w:r>
        <w:rPr>
          <w:b/>
          <w:rtl/>
        </w:rPr>
        <w:t xml:space="preserve"> בתים למתבגרים </w:t>
      </w:r>
      <w:r>
        <w:rPr>
          <w:rFonts w:hint="eastAsia"/>
          <w:b/>
          <w:rtl/>
        </w:rPr>
        <w:t>מחוסרי</w:t>
      </w:r>
      <w:r>
        <w:rPr>
          <w:b/>
          <w:rtl/>
        </w:rPr>
        <w:t xml:space="preserve"> קורת גג, </w:t>
      </w:r>
      <w:r>
        <w:rPr>
          <w:rFonts w:hint="cs"/>
          <w:b/>
          <w:rtl/>
        </w:rPr>
        <w:t>שני</w:t>
      </w:r>
      <w:r>
        <w:rPr>
          <w:b/>
          <w:rtl/>
        </w:rPr>
        <w:t xml:space="preserve"> מרכזי סיוע לנוער במשבר, </w:t>
      </w:r>
      <w:r>
        <w:rPr>
          <w:rFonts w:hint="cs"/>
          <w:b/>
          <w:rtl/>
        </w:rPr>
        <w:t>שש</w:t>
      </w:r>
      <w:r>
        <w:rPr>
          <w:b/>
          <w:rtl/>
        </w:rPr>
        <w:t xml:space="preserve"> מסגרות לנוער משתמש </w:t>
      </w:r>
      <w:r>
        <w:rPr>
          <w:rFonts w:hint="eastAsia"/>
          <w:b/>
          <w:rtl/>
        </w:rPr>
        <w:t>בסמים</w:t>
      </w:r>
      <w:r>
        <w:rPr>
          <w:b/>
          <w:rtl/>
        </w:rPr>
        <w:t xml:space="preserve">, </w:t>
      </w:r>
      <w:r>
        <w:rPr>
          <w:rFonts w:hint="cs"/>
          <w:b/>
          <w:rtl/>
        </w:rPr>
        <w:t>שלוש</w:t>
      </w:r>
      <w:r>
        <w:rPr>
          <w:b/>
          <w:rtl/>
        </w:rPr>
        <w:t xml:space="preserve"> מסגרות </w:t>
      </w:r>
      <w:r>
        <w:rPr>
          <w:rFonts w:hint="cs"/>
          <w:b/>
          <w:rtl/>
        </w:rPr>
        <w:t>ל</w:t>
      </w:r>
      <w:r>
        <w:rPr>
          <w:b/>
          <w:rtl/>
        </w:rPr>
        <w:t xml:space="preserve">חלופת מעצר </w:t>
      </w:r>
      <w:r>
        <w:rPr>
          <w:rFonts w:hint="cs"/>
          <w:b/>
          <w:rtl/>
        </w:rPr>
        <w:t>גם ל</w:t>
      </w:r>
      <w:r>
        <w:rPr>
          <w:b/>
          <w:rtl/>
        </w:rPr>
        <w:t>יהודים</w:t>
      </w:r>
      <w:r>
        <w:rPr>
          <w:rFonts w:hint="cs"/>
          <w:b/>
          <w:rtl/>
        </w:rPr>
        <w:t xml:space="preserve"> וגם ל</w:t>
      </w:r>
      <w:r>
        <w:rPr>
          <w:b/>
          <w:rtl/>
        </w:rPr>
        <w:t xml:space="preserve">ערבים.    </w:t>
      </w:r>
    </w:p>
    <w:p w14:paraId="081DE6C8" w14:textId="77777777" w:rsidR="00000000" w:rsidRDefault="0069655B">
      <w:pPr>
        <w:pStyle w:val="a0"/>
        <w:rPr>
          <w:rFonts w:cs="David"/>
          <w:b/>
          <w:sz w:val="36"/>
          <w:rtl/>
        </w:rPr>
      </w:pPr>
    </w:p>
    <w:p w14:paraId="7E2B31E3" w14:textId="77777777" w:rsidR="00000000" w:rsidRDefault="0069655B">
      <w:pPr>
        <w:pStyle w:val="a0"/>
        <w:ind w:firstLine="720"/>
        <w:rPr>
          <w:rFonts w:cs="David" w:hint="cs"/>
          <w:b/>
          <w:rtl/>
        </w:rPr>
      </w:pPr>
      <w:r>
        <w:rPr>
          <w:b/>
          <w:rtl/>
        </w:rPr>
        <w:t>3</w:t>
      </w:r>
      <w:r>
        <w:rPr>
          <w:rFonts w:hint="cs"/>
          <w:b/>
          <w:rtl/>
        </w:rPr>
        <w:t>.</w:t>
      </w:r>
      <w:r>
        <w:rPr>
          <w:b/>
          <w:rtl/>
        </w:rPr>
        <w:t xml:space="preserve"> </w:t>
      </w:r>
      <w:r>
        <w:rPr>
          <w:rFonts w:hint="cs"/>
          <w:b/>
          <w:rtl/>
        </w:rPr>
        <w:t xml:space="preserve">יש מקום, בהחלט </w:t>
      </w:r>
      <w:r>
        <w:rPr>
          <w:rFonts w:hint="eastAsia"/>
          <w:b/>
          <w:rtl/>
        </w:rPr>
        <w:t>יש</w:t>
      </w:r>
      <w:r>
        <w:rPr>
          <w:b/>
          <w:rtl/>
        </w:rPr>
        <w:t xml:space="preserve"> מק</w:t>
      </w:r>
      <w:r>
        <w:rPr>
          <w:b/>
          <w:rtl/>
        </w:rPr>
        <w:t>ום</w:t>
      </w:r>
      <w:r>
        <w:rPr>
          <w:rFonts w:hint="cs"/>
          <w:b/>
          <w:rtl/>
        </w:rPr>
        <w:t>,</w:t>
      </w:r>
      <w:r>
        <w:rPr>
          <w:b/>
          <w:rtl/>
        </w:rPr>
        <w:t xml:space="preserve"> להקמ</w:t>
      </w:r>
      <w:r>
        <w:rPr>
          <w:rFonts w:hint="cs"/>
          <w:b/>
          <w:rtl/>
        </w:rPr>
        <w:t>ה של</w:t>
      </w:r>
      <w:r>
        <w:rPr>
          <w:b/>
          <w:rtl/>
        </w:rPr>
        <w:t xml:space="preserve"> </w:t>
      </w:r>
      <w:r>
        <w:rPr>
          <w:rFonts w:hint="eastAsia"/>
          <w:b/>
          <w:rtl/>
        </w:rPr>
        <w:t>עוד</w:t>
      </w:r>
      <w:r>
        <w:rPr>
          <w:b/>
          <w:rtl/>
        </w:rPr>
        <w:t xml:space="preserve"> מסגרות ח</w:t>
      </w:r>
      <w:r>
        <w:rPr>
          <w:rFonts w:hint="cs"/>
          <w:b/>
          <w:rtl/>
        </w:rPr>
        <w:t>י</w:t>
      </w:r>
      <w:r>
        <w:rPr>
          <w:b/>
          <w:rtl/>
        </w:rPr>
        <w:t xml:space="preserve">רום </w:t>
      </w:r>
      <w:r>
        <w:rPr>
          <w:rFonts w:hint="eastAsia"/>
          <w:b/>
          <w:rtl/>
        </w:rPr>
        <w:t>לנוער</w:t>
      </w:r>
      <w:r>
        <w:rPr>
          <w:b/>
          <w:rtl/>
        </w:rPr>
        <w:t xml:space="preserve"> בסיכון</w:t>
      </w:r>
      <w:r>
        <w:rPr>
          <w:rFonts w:hint="cs"/>
          <w:b/>
          <w:rtl/>
        </w:rPr>
        <w:t>,</w:t>
      </w:r>
      <w:r>
        <w:rPr>
          <w:b/>
          <w:rtl/>
        </w:rPr>
        <w:t xml:space="preserve"> אך הדבר </w:t>
      </w:r>
      <w:r>
        <w:rPr>
          <w:rFonts w:hint="eastAsia"/>
          <w:b/>
          <w:rtl/>
        </w:rPr>
        <w:t>מותנה</w:t>
      </w:r>
      <w:r>
        <w:rPr>
          <w:b/>
          <w:rtl/>
        </w:rPr>
        <w:t xml:space="preserve"> ב</w:t>
      </w:r>
      <w:r>
        <w:rPr>
          <w:rFonts w:hint="cs"/>
          <w:b/>
          <w:rtl/>
        </w:rPr>
        <w:t xml:space="preserve">השגת </w:t>
      </w:r>
      <w:r>
        <w:rPr>
          <w:b/>
          <w:rtl/>
        </w:rPr>
        <w:t>משאבים נוספים.</w:t>
      </w:r>
      <w:r>
        <w:rPr>
          <w:rFonts w:hint="cs"/>
          <w:b/>
          <w:rtl/>
        </w:rPr>
        <w:t xml:space="preserve"> אני יכול לומר שתקוותי היא - וכך הבטחתי גם לראש הממשלה - שעד חודש ספטמבר ועד בכלל נחנוך גם אגף חדש במעון הנעול "צופיה", שלראש הממשלה יש זכות גדולה, בכך שהוא השיג את התקציב הנוסף </w:t>
      </w:r>
      <w:r>
        <w:rPr>
          <w:rFonts w:hint="cs"/>
          <w:b/>
          <w:rtl/>
        </w:rPr>
        <w:t xml:space="preserve">להקמתו, והוא בעצם יאפשר לחסל את רשימת הממתינות ל"צופיה". </w:t>
      </w:r>
    </w:p>
    <w:p w14:paraId="5A25CA3F" w14:textId="77777777" w:rsidR="00000000" w:rsidRDefault="0069655B">
      <w:pPr>
        <w:pStyle w:val="a0"/>
        <w:rPr>
          <w:rFonts w:cs="David"/>
          <w:b/>
          <w:rtl/>
        </w:rPr>
      </w:pPr>
    </w:p>
    <w:p w14:paraId="76CCCB98" w14:textId="77777777" w:rsidR="00000000" w:rsidRDefault="0069655B">
      <w:pPr>
        <w:pStyle w:val="a0"/>
        <w:ind w:firstLine="720"/>
        <w:rPr>
          <w:rFonts w:hint="cs"/>
          <w:b/>
          <w:rtl/>
        </w:rPr>
      </w:pPr>
      <w:r>
        <w:rPr>
          <w:b/>
          <w:rtl/>
        </w:rPr>
        <w:t>4</w:t>
      </w:r>
      <w:r>
        <w:rPr>
          <w:rFonts w:hint="cs"/>
          <w:b/>
          <w:rtl/>
        </w:rPr>
        <w:t>.</w:t>
      </w:r>
      <w:r>
        <w:rPr>
          <w:b/>
          <w:rtl/>
        </w:rPr>
        <w:t xml:space="preserve"> </w:t>
      </w:r>
      <w:r>
        <w:rPr>
          <w:rFonts w:hint="eastAsia"/>
          <w:b/>
          <w:rtl/>
        </w:rPr>
        <w:t>אין</w:t>
      </w:r>
      <w:r>
        <w:rPr>
          <w:b/>
          <w:rtl/>
        </w:rPr>
        <w:t xml:space="preserve"> </w:t>
      </w:r>
      <w:r>
        <w:rPr>
          <w:rFonts w:hint="eastAsia"/>
          <w:b/>
          <w:rtl/>
        </w:rPr>
        <w:t>בשלב</w:t>
      </w:r>
      <w:r>
        <w:rPr>
          <w:b/>
          <w:rtl/>
        </w:rPr>
        <w:t xml:space="preserve"> זה </w:t>
      </w:r>
      <w:r>
        <w:rPr>
          <w:rFonts w:hint="eastAsia"/>
          <w:b/>
          <w:rtl/>
        </w:rPr>
        <w:t>כוונה</w:t>
      </w:r>
      <w:r>
        <w:rPr>
          <w:b/>
          <w:rtl/>
        </w:rPr>
        <w:t xml:space="preserve"> לפתוח </w:t>
      </w:r>
      <w:r>
        <w:rPr>
          <w:rFonts w:hint="eastAsia"/>
          <w:b/>
          <w:rtl/>
        </w:rPr>
        <w:t>מקלט</w:t>
      </w:r>
      <w:r>
        <w:rPr>
          <w:b/>
          <w:rtl/>
        </w:rPr>
        <w:t xml:space="preserve"> ח</w:t>
      </w:r>
      <w:r>
        <w:rPr>
          <w:rFonts w:hint="cs"/>
          <w:b/>
          <w:rtl/>
        </w:rPr>
        <w:t>י</w:t>
      </w:r>
      <w:r>
        <w:rPr>
          <w:b/>
          <w:rtl/>
        </w:rPr>
        <w:t xml:space="preserve">רום </w:t>
      </w:r>
      <w:r>
        <w:rPr>
          <w:rFonts w:hint="eastAsia"/>
          <w:b/>
          <w:rtl/>
        </w:rPr>
        <w:t>לנוער</w:t>
      </w:r>
      <w:r>
        <w:rPr>
          <w:b/>
          <w:rtl/>
        </w:rPr>
        <w:t xml:space="preserve"> בבאר</w:t>
      </w:r>
      <w:r>
        <w:rPr>
          <w:rFonts w:hint="cs"/>
          <w:b/>
          <w:rtl/>
        </w:rPr>
        <w:t>-</w:t>
      </w:r>
      <w:r>
        <w:rPr>
          <w:rFonts w:hint="eastAsia"/>
          <w:b/>
          <w:rtl/>
        </w:rPr>
        <w:t>שבע</w:t>
      </w:r>
      <w:r>
        <w:rPr>
          <w:rFonts w:hint="cs"/>
          <w:b/>
          <w:rtl/>
        </w:rPr>
        <w:t>.</w:t>
      </w:r>
      <w:r>
        <w:rPr>
          <w:b/>
          <w:rtl/>
        </w:rPr>
        <w:t xml:space="preserve"> זו גם עמדת מ</w:t>
      </w:r>
      <w:r>
        <w:rPr>
          <w:rFonts w:hint="cs"/>
          <w:b/>
          <w:rtl/>
        </w:rPr>
        <w:t>י</w:t>
      </w:r>
      <w:r>
        <w:rPr>
          <w:b/>
          <w:rtl/>
        </w:rPr>
        <w:t>נהלת אגף הרווחה ב</w:t>
      </w:r>
      <w:r>
        <w:rPr>
          <w:rFonts w:hint="cs"/>
          <w:b/>
          <w:rtl/>
        </w:rPr>
        <w:t xml:space="preserve">עיריית </w:t>
      </w:r>
      <w:r>
        <w:rPr>
          <w:b/>
          <w:rtl/>
        </w:rPr>
        <w:t>באר</w:t>
      </w:r>
      <w:r>
        <w:rPr>
          <w:rFonts w:hint="cs"/>
          <w:b/>
          <w:rtl/>
        </w:rPr>
        <w:t>-</w:t>
      </w:r>
      <w:r>
        <w:rPr>
          <w:b/>
          <w:rtl/>
        </w:rPr>
        <w:t xml:space="preserve">שבע. קיימות באזור תוכניות רבות לעזרה לנוער </w:t>
      </w:r>
      <w:r>
        <w:rPr>
          <w:rFonts w:hint="eastAsia"/>
          <w:b/>
          <w:rtl/>
        </w:rPr>
        <w:t>במצוקה</w:t>
      </w:r>
      <w:r>
        <w:rPr>
          <w:b/>
          <w:rtl/>
        </w:rPr>
        <w:t xml:space="preserve"> </w:t>
      </w:r>
      <w:r>
        <w:rPr>
          <w:rFonts w:hint="eastAsia"/>
          <w:b/>
          <w:rtl/>
        </w:rPr>
        <w:t>בקהילה</w:t>
      </w:r>
      <w:r>
        <w:rPr>
          <w:b/>
          <w:rtl/>
        </w:rPr>
        <w:t>.</w:t>
      </w:r>
    </w:p>
    <w:p w14:paraId="29AB77F6" w14:textId="77777777" w:rsidR="00000000" w:rsidRDefault="0069655B">
      <w:pPr>
        <w:pStyle w:val="a0"/>
        <w:ind w:firstLine="720"/>
        <w:rPr>
          <w:rFonts w:hint="cs"/>
          <w:b/>
          <w:rtl/>
        </w:rPr>
      </w:pPr>
    </w:p>
    <w:p w14:paraId="3225E804" w14:textId="77777777" w:rsidR="00000000" w:rsidRDefault="0069655B">
      <w:pPr>
        <w:pStyle w:val="af1"/>
        <w:rPr>
          <w:rtl/>
        </w:rPr>
      </w:pPr>
      <w:r>
        <w:rPr>
          <w:rtl/>
        </w:rPr>
        <w:t>היו"ר נסים דהן:</w:t>
      </w:r>
    </w:p>
    <w:p w14:paraId="7342BE83" w14:textId="77777777" w:rsidR="00000000" w:rsidRDefault="0069655B">
      <w:pPr>
        <w:pStyle w:val="a0"/>
        <w:rPr>
          <w:rtl/>
        </w:rPr>
      </w:pPr>
    </w:p>
    <w:p w14:paraId="6293985B" w14:textId="77777777" w:rsidR="00000000" w:rsidRDefault="0069655B">
      <w:pPr>
        <w:pStyle w:val="a0"/>
        <w:rPr>
          <w:rFonts w:hint="cs"/>
          <w:rtl/>
        </w:rPr>
      </w:pPr>
      <w:r>
        <w:rPr>
          <w:rFonts w:hint="cs"/>
          <w:rtl/>
        </w:rPr>
        <w:t>תודה רבה. חברת הכנסת גבריא</w:t>
      </w:r>
      <w:r>
        <w:rPr>
          <w:rFonts w:hint="cs"/>
          <w:rtl/>
        </w:rPr>
        <w:t xml:space="preserve">לי, זכותך לשאלה נוספת. </w:t>
      </w:r>
    </w:p>
    <w:p w14:paraId="5348C322" w14:textId="77777777" w:rsidR="00000000" w:rsidRDefault="0069655B">
      <w:pPr>
        <w:pStyle w:val="a0"/>
        <w:ind w:firstLine="720"/>
        <w:rPr>
          <w:rFonts w:cs="David" w:hint="cs"/>
          <w:b/>
          <w:rtl/>
        </w:rPr>
      </w:pPr>
    </w:p>
    <w:p w14:paraId="2972D4A8" w14:textId="77777777" w:rsidR="00000000" w:rsidRDefault="0069655B">
      <w:pPr>
        <w:pStyle w:val="af0"/>
        <w:rPr>
          <w:rtl/>
        </w:rPr>
      </w:pPr>
      <w:r>
        <w:rPr>
          <w:rFonts w:hint="eastAsia"/>
          <w:rtl/>
        </w:rPr>
        <w:t>ענבל</w:t>
      </w:r>
      <w:r>
        <w:rPr>
          <w:rtl/>
        </w:rPr>
        <w:t xml:space="preserve"> גבריאלי (הליכוד):</w:t>
      </w:r>
    </w:p>
    <w:p w14:paraId="3554FAB0" w14:textId="77777777" w:rsidR="00000000" w:rsidRDefault="0069655B">
      <w:pPr>
        <w:pStyle w:val="a0"/>
        <w:rPr>
          <w:rFonts w:hint="cs"/>
          <w:rtl/>
        </w:rPr>
      </w:pPr>
    </w:p>
    <w:p w14:paraId="1821FA9F" w14:textId="77777777" w:rsidR="00000000" w:rsidRDefault="0069655B">
      <w:pPr>
        <w:pStyle w:val="a0"/>
        <w:rPr>
          <w:rFonts w:hint="cs"/>
          <w:rtl/>
        </w:rPr>
      </w:pPr>
      <w:r>
        <w:rPr>
          <w:rFonts w:hint="cs"/>
          <w:rtl/>
        </w:rPr>
        <w:t>אדוני היושב-ראש, שר הרווחה, אני מכירה את המצב בפועל, מסיורים שאני עורכת במעונות שהשר הזכיר כאן, ולדעתי האישית המעונות לא מספקים את המענה הראוי, או לפחות חלקם, ובכל מקרה - לא מסופק מענה מלא לנערות. אחת הראיות</w:t>
      </w:r>
      <w:r>
        <w:rPr>
          <w:rFonts w:hint="cs"/>
          <w:rtl/>
        </w:rPr>
        <w:t xml:space="preserve"> לכך היא, כמובן,  אי-הצלחתן לחזור לקהילה ולנהל חיים נורמליים. האם נשקלת איזו אפשרות, כחלופה למעונות הללו, לנסות למצוא פתרונות בתוך הקהילה? זאת אומרת, שלא נצטרך לתלוש את הנערות מהקהילה, כביכול לטפל בהן ואז להחזיר אותן לשורות הקהילה?</w:t>
      </w:r>
    </w:p>
    <w:p w14:paraId="6A986094" w14:textId="77777777" w:rsidR="00000000" w:rsidRDefault="0069655B">
      <w:pPr>
        <w:pStyle w:val="a0"/>
        <w:rPr>
          <w:rFonts w:hint="cs"/>
          <w:rtl/>
        </w:rPr>
      </w:pPr>
    </w:p>
    <w:p w14:paraId="72BDFE28" w14:textId="77777777" w:rsidR="00000000" w:rsidRDefault="0069655B">
      <w:pPr>
        <w:pStyle w:val="-"/>
        <w:rPr>
          <w:rtl/>
        </w:rPr>
      </w:pPr>
      <w:bookmarkStart w:id="394" w:name="FS000000549T25_02_2004_16_14_10C"/>
      <w:bookmarkStart w:id="395" w:name="FS000000521T25_02_2004_16_14_25"/>
      <w:bookmarkStart w:id="396" w:name="FS000000521T25_02_2004_16_14_30C"/>
      <w:bookmarkEnd w:id="394"/>
      <w:bookmarkEnd w:id="395"/>
      <w:bookmarkEnd w:id="396"/>
      <w:r>
        <w:rPr>
          <w:rtl/>
        </w:rPr>
        <w:t>שר הרווחה זבולון אורלב:</w:t>
      </w:r>
    </w:p>
    <w:p w14:paraId="7DCC300D" w14:textId="77777777" w:rsidR="00000000" w:rsidRDefault="0069655B">
      <w:pPr>
        <w:pStyle w:val="a0"/>
        <w:rPr>
          <w:rtl/>
        </w:rPr>
      </w:pPr>
    </w:p>
    <w:p w14:paraId="1D5C55BD" w14:textId="77777777" w:rsidR="00000000" w:rsidRDefault="0069655B">
      <w:pPr>
        <w:pStyle w:val="a0"/>
        <w:rPr>
          <w:rFonts w:hint="cs"/>
          <w:rtl/>
        </w:rPr>
      </w:pPr>
      <w:r>
        <w:rPr>
          <w:rFonts w:hint="cs"/>
          <w:rtl/>
        </w:rPr>
        <w:t>תודה רבה. ככלל, הכרזתי בראשית הקדנציה, שלכל רוחב חזית השירותים הסוציאליים, אנחנו מעדיפים פתרונות בתוך הקהילה. זה יותר מוסרי, זה יותר מקצועי, זה יותר טבעי וזה יותר נכון. ולכן, באופן עקרוני, תשובתי בהחלט חיובית. לכן גם הדגשתי, למשל, לגבי באר-שבע, שהחלופה ה</w:t>
      </w:r>
      <w:r>
        <w:rPr>
          <w:rFonts w:hint="cs"/>
          <w:rtl/>
        </w:rPr>
        <w:t xml:space="preserve">מועדפת בעירייה היא מתן פתרונות בקהילה. אבל, צריך להכיר בכך שאחרי כל הפתרונות בקהילה תמיד, לצערי הגדול, נצטרך גם למצוא מסגרות חוץ-ביתיות, כמו המעונות הנעולים "צופיה" או "מסילה", שמי שנמצא שם בדרך כלל גם נמצא בכפייה; לא על-פי החלטתו - על-פי צווי משפט. כל בת </w:t>
      </w:r>
      <w:r>
        <w:rPr>
          <w:rFonts w:hint="cs"/>
          <w:rtl/>
        </w:rPr>
        <w:t>שניתן למצוא לה פתרונות בקהילה, אני בהחלט מעדיף מלכתחילה פתרון בקהילה.</w:t>
      </w:r>
    </w:p>
    <w:p w14:paraId="7A52069A" w14:textId="77777777" w:rsidR="00000000" w:rsidRDefault="0069655B">
      <w:pPr>
        <w:pStyle w:val="a0"/>
        <w:rPr>
          <w:rFonts w:hint="cs"/>
          <w:rtl/>
        </w:rPr>
      </w:pPr>
    </w:p>
    <w:p w14:paraId="37D44512" w14:textId="77777777" w:rsidR="00000000" w:rsidRDefault="0069655B">
      <w:pPr>
        <w:pStyle w:val="af1"/>
        <w:rPr>
          <w:rtl/>
        </w:rPr>
      </w:pPr>
      <w:r>
        <w:rPr>
          <w:rtl/>
        </w:rPr>
        <w:t>היו"ר נסים דהן:</w:t>
      </w:r>
    </w:p>
    <w:p w14:paraId="656A9895" w14:textId="77777777" w:rsidR="00000000" w:rsidRDefault="0069655B">
      <w:pPr>
        <w:pStyle w:val="a0"/>
        <w:rPr>
          <w:rtl/>
        </w:rPr>
      </w:pPr>
    </w:p>
    <w:p w14:paraId="456C6C30" w14:textId="77777777" w:rsidR="00000000" w:rsidRDefault="0069655B">
      <w:pPr>
        <w:pStyle w:val="a0"/>
        <w:rPr>
          <w:rFonts w:hint="cs"/>
          <w:rtl/>
        </w:rPr>
      </w:pPr>
      <w:r>
        <w:rPr>
          <w:rFonts w:hint="cs"/>
          <w:rtl/>
        </w:rPr>
        <w:t xml:space="preserve">תודה רבה. </w:t>
      </w:r>
    </w:p>
    <w:p w14:paraId="6B7F4207" w14:textId="77777777" w:rsidR="00000000" w:rsidRDefault="0069655B">
      <w:pPr>
        <w:pStyle w:val="a0"/>
        <w:rPr>
          <w:rFonts w:hint="cs"/>
          <w:rtl/>
        </w:rPr>
      </w:pPr>
    </w:p>
    <w:p w14:paraId="0C150985" w14:textId="77777777" w:rsidR="00000000" w:rsidRDefault="0069655B">
      <w:pPr>
        <w:pStyle w:val="-"/>
        <w:rPr>
          <w:rtl/>
        </w:rPr>
      </w:pPr>
      <w:bookmarkStart w:id="397" w:name="FS000000521T25_02_2004_16_17_54C"/>
      <w:bookmarkEnd w:id="397"/>
      <w:r>
        <w:rPr>
          <w:rtl/>
        </w:rPr>
        <w:t>שר הרווחה זבולון אורלב:</w:t>
      </w:r>
    </w:p>
    <w:p w14:paraId="1E1AFA47" w14:textId="77777777" w:rsidR="00000000" w:rsidRDefault="0069655B">
      <w:pPr>
        <w:pStyle w:val="a0"/>
        <w:rPr>
          <w:rtl/>
        </w:rPr>
      </w:pPr>
    </w:p>
    <w:p w14:paraId="0C0029CC" w14:textId="77777777" w:rsidR="00000000" w:rsidRDefault="0069655B">
      <w:pPr>
        <w:pStyle w:val="a0"/>
        <w:rPr>
          <w:rFonts w:hint="cs"/>
          <w:rtl/>
        </w:rPr>
      </w:pPr>
      <w:r>
        <w:rPr>
          <w:rFonts w:hint="cs"/>
          <w:rtl/>
        </w:rPr>
        <w:t>אשר להערה אם הטיפול שם ראוי או לא ראוי - אני מציע לעצמנו לא לשים את עצמנו כאנשי מקצוע, שנותנים ציונים לעובדים מקצועיים - - -</w:t>
      </w:r>
    </w:p>
    <w:p w14:paraId="7D502CD4" w14:textId="77777777" w:rsidR="00000000" w:rsidRDefault="0069655B">
      <w:pPr>
        <w:pStyle w:val="a0"/>
        <w:rPr>
          <w:rFonts w:hint="cs"/>
          <w:rtl/>
        </w:rPr>
      </w:pPr>
    </w:p>
    <w:p w14:paraId="07D4CA4A" w14:textId="77777777" w:rsidR="00000000" w:rsidRDefault="0069655B">
      <w:pPr>
        <w:pStyle w:val="af0"/>
        <w:rPr>
          <w:rtl/>
        </w:rPr>
      </w:pPr>
      <w:r>
        <w:rPr>
          <w:rFonts w:hint="eastAsia"/>
          <w:rtl/>
        </w:rPr>
        <w:t>ענבל</w:t>
      </w:r>
      <w:r>
        <w:rPr>
          <w:rtl/>
        </w:rPr>
        <w:t xml:space="preserve"> </w:t>
      </w:r>
      <w:r>
        <w:rPr>
          <w:rtl/>
        </w:rPr>
        <w:t>גבריאלי (הליכוד):</w:t>
      </w:r>
    </w:p>
    <w:p w14:paraId="0961235F" w14:textId="77777777" w:rsidR="00000000" w:rsidRDefault="0069655B">
      <w:pPr>
        <w:pStyle w:val="a0"/>
        <w:rPr>
          <w:rFonts w:hint="cs"/>
          <w:rtl/>
        </w:rPr>
      </w:pPr>
    </w:p>
    <w:p w14:paraId="6E96A69C" w14:textId="77777777" w:rsidR="00000000" w:rsidRDefault="0069655B">
      <w:pPr>
        <w:pStyle w:val="a0"/>
        <w:rPr>
          <w:rFonts w:hint="cs"/>
          <w:rtl/>
        </w:rPr>
      </w:pPr>
      <w:r>
        <w:rPr>
          <w:rFonts w:hint="cs"/>
          <w:rtl/>
        </w:rPr>
        <w:t>הבעתי את דעתי הבלתי-מקצועית בעקבות - - -</w:t>
      </w:r>
    </w:p>
    <w:p w14:paraId="2482AA3B" w14:textId="77777777" w:rsidR="00000000" w:rsidRDefault="0069655B">
      <w:pPr>
        <w:pStyle w:val="a0"/>
        <w:rPr>
          <w:rFonts w:hint="cs"/>
          <w:rtl/>
        </w:rPr>
      </w:pPr>
    </w:p>
    <w:p w14:paraId="43C96124" w14:textId="77777777" w:rsidR="00000000" w:rsidRDefault="0069655B">
      <w:pPr>
        <w:pStyle w:val="-"/>
        <w:rPr>
          <w:rtl/>
        </w:rPr>
      </w:pPr>
      <w:bookmarkStart w:id="398" w:name="FS000000521T25_02_2004_16_18_46C"/>
      <w:bookmarkEnd w:id="398"/>
      <w:r>
        <w:rPr>
          <w:rtl/>
        </w:rPr>
        <w:t>שר הרווחה זבולון אורלב:</w:t>
      </w:r>
    </w:p>
    <w:p w14:paraId="1FA07567" w14:textId="77777777" w:rsidR="00000000" w:rsidRDefault="0069655B">
      <w:pPr>
        <w:pStyle w:val="a0"/>
        <w:rPr>
          <w:rtl/>
        </w:rPr>
      </w:pPr>
    </w:p>
    <w:p w14:paraId="69C4A34B" w14:textId="77777777" w:rsidR="00000000" w:rsidRDefault="0069655B">
      <w:pPr>
        <w:pStyle w:val="a0"/>
        <w:rPr>
          <w:rFonts w:hint="cs"/>
          <w:rtl/>
        </w:rPr>
      </w:pPr>
      <w:r>
        <w:rPr>
          <w:rFonts w:hint="cs"/>
          <w:rtl/>
        </w:rPr>
        <w:t>אני גם אומר את דעתי הבלתי-מקצועית. אני לא יודע לתת להם ציון, אני רק מקשיב לאנשי המקצוע וגם למפקחים עליהם, וגם לאנשי אקדמיה, וכידוע לך גם מיניתי, לפני כמה חודשים, ועדה ברא</w:t>
      </w:r>
      <w:r>
        <w:rPr>
          <w:rFonts w:hint="cs"/>
          <w:rtl/>
        </w:rPr>
        <w:t xml:space="preserve">שותו של השופט מלמד, שבודקת מה קרה במעון "צופיה". אני בעד שקיפות מלאה, הכול פתוח, עובדים במעונות האלה צריכים לעבוד תחת בקרה ותחת פיקוח. צריך לדעת בדיוק מה נעשה שם. </w:t>
      </w:r>
    </w:p>
    <w:p w14:paraId="37B95AE6" w14:textId="77777777" w:rsidR="00000000" w:rsidRDefault="0069655B">
      <w:pPr>
        <w:pStyle w:val="a0"/>
        <w:rPr>
          <w:rFonts w:hint="cs"/>
          <w:rtl/>
        </w:rPr>
      </w:pPr>
    </w:p>
    <w:p w14:paraId="5CE0FD8C" w14:textId="77777777" w:rsidR="00000000" w:rsidRDefault="0069655B">
      <w:pPr>
        <w:pStyle w:val="a0"/>
        <w:rPr>
          <w:rFonts w:hint="cs"/>
          <w:rtl/>
        </w:rPr>
      </w:pPr>
      <w:r>
        <w:rPr>
          <w:rFonts w:hint="cs"/>
          <w:rtl/>
        </w:rPr>
        <w:t xml:space="preserve">רק אני מציע לעצמי לא להיות </w:t>
      </w:r>
      <w:r>
        <w:rPr>
          <w:rtl/>
        </w:rPr>
        <w:t>–</w:t>
      </w:r>
      <w:r>
        <w:rPr>
          <w:rFonts w:hint="cs"/>
          <w:rtl/>
        </w:rPr>
        <w:t xml:space="preserve"> אף שאני לכאורה איש חינוך ובקיא בסוגיה, גם אני לא מרשה לעצמי, ע</w:t>
      </w:r>
      <w:r>
        <w:rPr>
          <w:rFonts w:hint="cs"/>
          <w:rtl/>
        </w:rPr>
        <w:t>ם כל ניסיוני, לחרוץ דין, האם הטיפול שם נעשה כראוי. אני, לצורך הדבר הזה תמיד מתייעץ עם אנשי מקצוע, ועל-פי חוות הדעת הנמצאות בידי כרגע, העבודה הנעשית ב"צופיה" וב"מסילה", היא עבודה מקצועית ראויה, מעולה, עומדת בכל קנה-מידה בין-לאומי - לרבות גם ההצלחות - ולהצלי</w:t>
      </w:r>
      <w:r>
        <w:rPr>
          <w:rFonts w:hint="cs"/>
          <w:rtl/>
        </w:rPr>
        <w:t xml:space="preserve">ח שם זה קשה מאוד, יש הרבה תסכולים, יש הרבה כישלונות ויש הרבה מועדות, במובן זה, רצידיביזם, שבנות חוזרות למצבן הקודם. זו עבודה עם הבנות הקשות ביותר במדינת ישראל. ואני מנצל את ההזדמנות הזאת כדי לחזק את ידי עובדי המקצוע שעובדים עם הבנות האלה. </w:t>
      </w:r>
    </w:p>
    <w:p w14:paraId="3E6BD573" w14:textId="77777777" w:rsidR="00000000" w:rsidRDefault="0069655B">
      <w:pPr>
        <w:pStyle w:val="a0"/>
        <w:rPr>
          <w:rFonts w:hint="cs"/>
          <w:rtl/>
        </w:rPr>
      </w:pPr>
    </w:p>
    <w:p w14:paraId="49E884B4" w14:textId="77777777" w:rsidR="00000000" w:rsidRDefault="0069655B">
      <w:pPr>
        <w:pStyle w:val="af1"/>
        <w:rPr>
          <w:rtl/>
        </w:rPr>
      </w:pPr>
      <w:r>
        <w:rPr>
          <w:rtl/>
        </w:rPr>
        <w:t>היו"ר נסים דהן:</w:t>
      </w:r>
    </w:p>
    <w:p w14:paraId="7837C4C1" w14:textId="77777777" w:rsidR="00000000" w:rsidRDefault="0069655B">
      <w:pPr>
        <w:pStyle w:val="a0"/>
        <w:rPr>
          <w:rtl/>
        </w:rPr>
      </w:pPr>
    </w:p>
    <w:p w14:paraId="0E841860" w14:textId="77777777" w:rsidR="00000000" w:rsidRDefault="0069655B">
      <w:pPr>
        <w:pStyle w:val="a0"/>
        <w:rPr>
          <w:rFonts w:hint="cs"/>
          <w:rtl/>
        </w:rPr>
      </w:pPr>
      <w:r>
        <w:rPr>
          <w:rFonts w:hint="cs"/>
          <w:rtl/>
        </w:rPr>
        <w:t>תודה רבה. כבוד השר, חבר הכנסת נהרי ביקש לשאול שאלה בעניין הזה. כבודו מסכים להשיב?</w:t>
      </w:r>
    </w:p>
    <w:p w14:paraId="7CA7E2E1" w14:textId="77777777" w:rsidR="00000000" w:rsidRDefault="0069655B">
      <w:pPr>
        <w:pStyle w:val="a0"/>
        <w:rPr>
          <w:rFonts w:hint="cs"/>
          <w:rtl/>
        </w:rPr>
      </w:pPr>
    </w:p>
    <w:p w14:paraId="4FB7C0EE" w14:textId="77777777" w:rsidR="00000000" w:rsidRDefault="0069655B">
      <w:pPr>
        <w:pStyle w:val="-"/>
        <w:rPr>
          <w:rtl/>
        </w:rPr>
      </w:pPr>
      <w:bookmarkStart w:id="399" w:name="FS000000521T25_02_2004_16_22_26C"/>
      <w:bookmarkEnd w:id="399"/>
      <w:r>
        <w:rPr>
          <w:rtl/>
        </w:rPr>
        <w:t>שר הרווחה זבולון אורלב:</w:t>
      </w:r>
    </w:p>
    <w:p w14:paraId="57715994" w14:textId="77777777" w:rsidR="00000000" w:rsidRDefault="0069655B">
      <w:pPr>
        <w:pStyle w:val="a0"/>
        <w:rPr>
          <w:rtl/>
        </w:rPr>
      </w:pPr>
    </w:p>
    <w:p w14:paraId="32866AEB" w14:textId="77777777" w:rsidR="00000000" w:rsidRDefault="0069655B">
      <w:pPr>
        <w:pStyle w:val="a0"/>
        <w:rPr>
          <w:rFonts w:hint="cs"/>
          <w:rtl/>
        </w:rPr>
      </w:pPr>
      <w:r>
        <w:rPr>
          <w:rFonts w:hint="cs"/>
          <w:rtl/>
        </w:rPr>
        <w:t xml:space="preserve">בהחלט כן. </w:t>
      </w:r>
    </w:p>
    <w:p w14:paraId="69C07F47" w14:textId="77777777" w:rsidR="00000000" w:rsidRDefault="0069655B">
      <w:pPr>
        <w:pStyle w:val="a0"/>
        <w:rPr>
          <w:rFonts w:hint="cs"/>
          <w:rtl/>
        </w:rPr>
      </w:pPr>
    </w:p>
    <w:p w14:paraId="18DFB2B1" w14:textId="77777777" w:rsidR="00000000" w:rsidRDefault="0069655B">
      <w:pPr>
        <w:pStyle w:val="af1"/>
        <w:rPr>
          <w:rtl/>
        </w:rPr>
      </w:pPr>
      <w:r>
        <w:rPr>
          <w:rtl/>
        </w:rPr>
        <w:t>היו"ר נסים דהן:</w:t>
      </w:r>
    </w:p>
    <w:p w14:paraId="58D6F95B" w14:textId="77777777" w:rsidR="00000000" w:rsidRDefault="0069655B">
      <w:pPr>
        <w:pStyle w:val="a0"/>
        <w:rPr>
          <w:rtl/>
        </w:rPr>
      </w:pPr>
    </w:p>
    <w:p w14:paraId="4A28F5B8" w14:textId="77777777" w:rsidR="00000000" w:rsidRDefault="0069655B">
      <w:pPr>
        <w:pStyle w:val="a0"/>
        <w:rPr>
          <w:rFonts w:hint="cs"/>
          <w:rtl/>
        </w:rPr>
      </w:pPr>
      <w:r>
        <w:rPr>
          <w:rFonts w:hint="cs"/>
          <w:rtl/>
        </w:rPr>
        <w:t xml:space="preserve">בבקשה, חבר הכנסת נהרי. אנחנו עוד מעט גומרים, כבוד השר. </w:t>
      </w:r>
    </w:p>
    <w:p w14:paraId="20676FA2" w14:textId="77777777" w:rsidR="00000000" w:rsidRDefault="0069655B">
      <w:pPr>
        <w:pStyle w:val="a0"/>
        <w:rPr>
          <w:rFonts w:hint="cs"/>
          <w:rtl/>
        </w:rPr>
      </w:pPr>
    </w:p>
    <w:p w14:paraId="3B3260E2" w14:textId="77777777" w:rsidR="00000000" w:rsidRDefault="0069655B">
      <w:pPr>
        <w:pStyle w:val="af0"/>
        <w:rPr>
          <w:rtl/>
        </w:rPr>
      </w:pPr>
      <w:r>
        <w:rPr>
          <w:rFonts w:hint="eastAsia"/>
          <w:rtl/>
        </w:rPr>
        <w:t>משולם</w:t>
      </w:r>
      <w:r>
        <w:rPr>
          <w:rtl/>
        </w:rPr>
        <w:t xml:space="preserve"> נהרי (ש"ס):</w:t>
      </w:r>
    </w:p>
    <w:p w14:paraId="16BB9F70" w14:textId="77777777" w:rsidR="00000000" w:rsidRDefault="0069655B">
      <w:pPr>
        <w:pStyle w:val="a0"/>
        <w:rPr>
          <w:rFonts w:hint="cs"/>
          <w:rtl/>
        </w:rPr>
      </w:pPr>
    </w:p>
    <w:p w14:paraId="36E03D4A" w14:textId="77777777" w:rsidR="00000000" w:rsidRDefault="0069655B">
      <w:pPr>
        <w:pStyle w:val="a0"/>
        <w:rPr>
          <w:rFonts w:hint="cs"/>
          <w:rtl/>
        </w:rPr>
      </w:pPr>
      <w:r>
        <w:rPr>
          <w:rFonts w:hint="cs"/>
          <w:rtl/>
        </w:rPr>
        <w:t>תודה לך, אדוני היושב-ראש. לפני כמה שבועות</w:t>
      </w:r>
      <w:r>
        <w:rPr>
          <w:rFonts w:hint="cs"/>
          <w:rtl/>
        </w:rPr>
        <w:t xml:space="preserve"> הצגתי פה מעל הדוכן את הבעיה בבאר-שבע, שנערות יוצאות מבית-הספר, נותנות שירותי מין וחוזרות לבית-הספר. אני מדבר על בעיה כאובה מאוד. לא מדובר על נערות שצריכות מוסד. אני מדבר על תלמידות מן המניין, שבגלל מצוקה כלכלית הן יוצאות. האם, אדוני השר, נתתם את דעתכם גם </w:t>
      </w:r>
      <w:r>
        <w:rPr>
          <w:rFonts w:hint="cs"/>
          <w:rtl/>
        </w:rPr>
        <w:t xml:space="preserve">על הנערות האלה? לא נערות שכבר נמצאות ברחוב, או שכבר נמצאות באיזה מקלט? תודה. </w:t>
      </w:r>
    </w:p>
    <w:p w14:paraId="539C2329" w14:textId="77777777" w:rsidR="00000000" w:rsidRDefault="0069655B">
      <w:pPr>
        <w:pStyle w:val="a0"/>
        <w:rPr>
          <w:rFonts w:hint="cs"/>
          <w:rtl/>
        </w:rPr>
      </w:pPr>
    </w:p>
    <w:p w14:paraId="27FDCF96" w14:textId="77777777" w:rsidR="00000000" w:rsidRDefault="0069655B">
      <w:pPr>
        <w:pStyle w:val="-"/>
        <w:rPr>
          <w:rtl/>
        </w:rPr>
      </w:pPr>
      <w:bookmarkStart w:id="400" w:name="FS000000521T25_02_2004_16_24_56C"/>
      <w:bookmarkEnd w:id="400"/>
      <w:r>
        <w:rPr>
          <w:rtl/>
        </w:rPr>
        <w:t>שר הרווחה זבולון אורלב:</w:t>
      </w:r>
    </w:p>
    <w:p w14:paraId="4F11725A" w14:textId="77777777" w:rsidR="00000000" w:rsidRDefault="0069655B">
      <w:pPr>
        <w:pStyle w:val="a0"/>
        <w:rPr>
          <w:rtl/>
        </w:rPr>
      </w:pPr>
    </w:p>
    <w:p w14:paraId="6B5CBDC2" w14:textId="77777777" w:rsidR="00000000" w:rsidRDefault="0069655B">
      <w:pPr>
        <w:pStyle w:val="a0"/>
        <w:rPr>
          <w:rFonts w:hint="cs"/>
          <w:rtl/>
        </w:rPr>
      </w:pPr>
      <w:r>
        <w:rPr>
          <w:rFonts w:hint="cs"/>
          <w:rtl/>
        </w:rPr>
        <w:t>תודה. אם כוונתך לאותו פרסום שהיה, שניידת של עמותת "על"ם" חשפה שתי נערות, ב-02:00 בלילה כמדומני, בשוק של באר-שבע - - -</w:t>
      </w:r>
    </w:p>
    <w:p w14:paraId="5FE8BE3A" w14:textId="77777777" w:rsidR="00000000" w:rsidRDefault="0069655B">
      <w:pPr>
        <w:pStyle w:val="a0"/>
        <w:rPr>
          <w:rFonts w:hint="cs"/>
          <w:rtl/>
        </w:rPr>
      </w:pPr>
    </w:p>
    <w:p w14:paraId="7ED68F8F" w14:textId="77777777" w:rsidR="00000000" w:rsidRDefault="0069655B">
      <w:pPr>
        <w:pStyle w:val="af0"/>
        <w:rPr>
          <w:rtl/>
        </w:rPr>
      </w:pPr>
      <w:r>
        <w:rPr>
          <w:rFonts w:hint="eastAsia"/>
          <w:rtl/>
        </w:rPr>
        <w:t>משולם</w:t>
      </w:r>
      <w:r>
        <w:rPr>
          <w:rtl/>
        </w:rPr>
        <w:t xml:space="preserve"> נהרי (ש"ס):</w:t>
      </w:r>
    </w:p>
    <w:p w14:paraId="084E4EA6" w14:textId="77777777" w:rsidR="00000000" w:rsidRDefault="0069655B">
      <w:pPr>
        <w:pStyle w:val="a0"/>
        <w:rPr>
          <w:rFonts w:hint="cs"/>
          <w:rtl/>
        </w:rPr>
      </w:pPr>
    </w:p>
    <w:p w14:paraId="3F2BE6C9" w14:textId="77777777" w:rsidR="00000000" w:rsidRDefault="0069655B">
      <w:pPr>
        <w:pStyle w:val="a0"/>
        <w:rPr>
          <w:rFonts w:hint="cs"/>
          <w:rtl/>
        </w:rPr>
      </w:pPr>
      <w:r>
        <w:rPr>
          <w:rFonts w:hint="cs"/>
          <w:rtl/>
        </w:rPr>
        <w:t>לא, לא. יצאו כ</w:t>
      </w:r>
      <w:r>
        <w:rPr>
          <w:rFonts w:hint="cs"/>
          <w:rtl/>
        </w:rPr>
        <w:t>ביכול לשירותים וחזרו.</w:t>
      </w:r>
    </w:p>
    <w:p w14:paraId="12417481" w14:textId="77777777" w:rsidR="00000000" w:rsidRDefault="0069655B">
      <w:pPr>
        <w:pStyle w:val="a0"/>
        <w:rPr>
          <w:rFonts w:hint="cs"/>
          <w:rtl/>
        </w:rPr>
      </w:pPr>
    </w:p>
    <w:p w14:paraId="741F3747" w14:textId="77777777" w:rsidR="00000000" w:rsidRDefault="0069655B">
      <w:pPr>
        <w:pStyle w:val="-"/>
        <w:rPr>
          <w:rtl/>
        </w:rPr>
      </w:pPr>
      <w:bookmarkStart w:id="401" w:name="FS000000521T25_02_2004_16_26_14C"/>
      <w:bookmarkEnd w:id="401"/>
      <w:r>
        <w:rPr>
          <w:rtl/>
        </w:rPr>
        <w:t>שר הרווחה זבולון אורלב:</w:t>
      </w:r>
    </w:p>
    <w:p w14:paraId="6C988465" w14:textId="77777777" w:rsidR="00000000" w:rsidRDefault="0069655B">
      <w:pPr>
        <w:pStyle w:val="a0"/>
        <w:rPr>
          <w:rtl/>
        </w:rPr>
      </w:pPr>
    </w:p>
    <w:p w14:paraId="321BFC38" w14:textId="77777777" w:rsidR="00000000" w:rsidRDefault="0069655B">
      <w:pPr>
        <w:pStyle w:val="a0"/>
        <w:rPr>
          <w:rFonts w:hint="cs"/>
          <w:rtl/>
        </w:rPr>
      </w:pPr>
      <w:r>
        <w:rPr>
          <w:rFonts w:hint="cs"/>
          <w:rtl/>
        </w:rPr>
        <w:t>אה. אז אם אתה מתכוון לשתיים האלה - אני אענה לך. אני עניתי פה, או בשאילתא או בהצעה לסדר-היום, ששתי הנערות האלה הן דווקא שתי נערות ממוסדות נעולים, שקודם חברת הכנסת ענבל גבריאלי שאלה עליהן. כלומר, הן בנות מטופלו</w:t>
      </w:r>
      <w:r>
        <w:rPr>
          <w:rFonts w:hint="cs"/>
          <w:rtl/>
        </w:rPr>
        <w:t xml:space="preserve">ת, שברחו ממקום טיפולן, למיטב זיכרוני. </w:t>
      </w:r>
    </w:p>
    <w:p w14:paraId="76A7CEFA" w14:textId="77777777" w:rsidR="00000000" w:rsidRDefault="0069655B">
      <w:pPr>
        <w:pStyle w:val="a0"/>
        <w:rPr>
          <w:rFonts w:hint="cs"/>
          <w:rtl/>
        </w:rPr>
      </w:pPr>
    </w:p>
    <w:p w14:paraId="1EBC3679" w14:textId="77777777" w:rsidR="00000000" w:rsidRDefault="0069655B">
      <w:pPr>
        <w:pStyle w:val="a0"/>
        <w:rPr>
          <w:rFonts w:hint="cs"/>
          <w:rtl/>
        </w:rPr>
      </w:pPr>
      <w:r>
        <w:rPr>
          <w:rFonts w:hint="cs"/>
          <w:rtl/>
        </w:rPr>
        <w:t>לגבי הבנות שאתה מדבר עליהן, אינני יודע להשיב. אני רק אומר לך שיש דיון קבוע עם אגף הרווחה בעיריית באר-שבע כדי לתת מענה, כדי לתת פתרון. המשרד רואה בעדיפות מאוד גבוהה מציאת מענה ופתרון לאותן נערות במצוקה, שיספקו  להן הג</w:t>
      </w:r>
      <w:r>
        <w:rPr>
          <w:rFonts w:hint="cs"/>
          <w:rtl/>
        </w:rPr>
        <w:t xml:space="preserve">נה, טיפול. מבחינתנו תינתן לכך עדיפות רבה וראויה. </w:t>
      </w:r>
    </w:p>
    <w:p w14:paraId="358277EE" w14:textId="77777777" w:rsidR="00000000" w:rsidRDefault="0069655B">
      <w:pPr>
        <w:pStyle w:val="a0"/>
        <w:rPr>
          <w:rFonts w:hint="cs"/>
          <w:rtl/>
        </w:rPr>
      </w:pPr>
    </w:p>
    <w:p w14:paraId="693FB33C" w14:textId="77777777" w:rsidR="00000000" w:rsidRDefault="0069655B">
      <w:pPr>
        <w:pStyle w:val="af1"/>
        <w:rPr>
          <w:rtl/>
        </w:rPr>
      </w:pPr>
      <w:r>
        <w:rPr>
          <w:rtl/>
        </w:rPr>
        <w:t>היו"ר נסים דהן:</w:t>
      </w:r>
    </w:p>
    <w:p w14:paraId="4BCBF377" w14:textId="77777777" w:rsidR="00000000" w:rsidRDefault="0069655B">
      <w:pPr>
        <w:pStyle w:val="a0"/>
        <w:rPr>
          <w:rtl/>
        </w:rPr>
      </w:pPr>
    </w:p>
    <w:p w14:paraId="6A4800EF" w14:textId="77777777" w:rsidR="00000000" w:rsidRDefault="0069655B">
      <w:pPr>
        <w:pStyle w:val="a0"/>
        <w:rPr>
          <w:rFonts w:hint="cs"/>
          <w:rtl/>
        </w:rPr>
      </w:pPr>
      <w:r>
        <w:rPr>
          <w:rFonts w:hint="cs"/>
          <w:rtl/>
        </w:rPr>
        <w:t>תודה רבה. חבר הכנסת שלמה בניזרי שאל את כבוד השר שאילתא מס' 1189, והוא אינו נוכח. התשובה תעבור לפרוטוקול.</w:t>
      </w:r>
    </w:p>
    <w:p w14:paraId="6758AF75" w14:textId="77777777" w:rsidR="00000000" w:rsidRDefault="0069655B">
      <w:pPr>
        <w:pStyle w:val="a0"/>
        <w:rPr>
          <w:rFonts w:hint="cs"/>
          <w:rtl/>
        </w:rPr>
      </w:pPr>
    </w:p>
    <w:p w14:paraId="50500527" w14:textId="77777777" w:rsidR="00000000" w:rsidRDefault="0069655B">
      <w:pPr>
        <w:pStyle w:val="a1"/>
        <w:jc w:val="center"/>
        <w:rPr>
          <w:rtl/>
        </w:rPr>
      </w:pPr>
      <w:bookmarkStart w:id="402" w:name="CQ21969FI0021969T25_02_2004_19_51_57"/>
      <w:bookmarkStart w:id="403" w:name="_Toc69694967"/>
      <w:bookmarkEnd w:id="402"/>
      <w:r>
        <w:rPr>
          <w:rtl/>
        </w:rPr>
        <w:t>1189. תקציב הפנימיות</w:t>
      </w:r>
      <w:bookmarkEnd w:id="403"/>
    </w:p>
    <w:p w14:paraId="28E2875B" w14:textId="77777777" w:rsidR="00000000" w:rsidRDefault="0069655B">
      <w:pPr>
        <w:pStyle w:val="a0"/>
        <w:rPr>
          <w:rFonts w:hint="cs"/>
          <w:rtl/>
        </w:rPr>
      </w:pPr>
    </w:p>
    <w:p w14:paraId="156F6DE7" w14:textId="77777777" w:rsidR="00000000" w:rsidRDefault="0069655B">
      <w:pPr>
        <w:pStyle w:val="a0"/>
        <w:ind w:firstLine="0"/>
        <w:rPr>
          <w:bCs/>
          <w:u w:val="single"/>
        </w:rPr>
      </w:pPr>
      <w:bookmarkStart w:id="404" w:name="ESQ21969"/>
      <w:bookmarkEnd w:id="40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ED7E11A" w14:textId="77777777" w:rsidR="00000000" w:rsidRDefault="0069655B">
      <w:pPr>
        <w:pStyle w:val="a0"/>
        <w:ind w:firstLine="720"/>
      </w:pPr>
      <w:r>
        <w:rPr>
          <w:rtl/>
        </w:rPr>
        <w:t xml:space="preserve">ביום י"ט בשבט התשס"ד </w:t>
      </w:r>
      <w:r>
        <w:rPr>
          <w:rtl/>
        </w:rPr>
        <w:t>(11 בפברואר 2004):</w:t>
      </w:r>
    </w:p>
    <w:p w14:paraId="6AE38666" w14:textId="77777777" w:rsidR="00000000" w:rsidRDefault="0069655B">
      <w:pPr>
        <w:pStyle w:val="a0"/>
        <w:rPr>
          <w:rFonts w:hint="cs"/>
          <w:rtl/>
        </w:rPr>
      </w:pPr>
    </w:p>
    <w:p w14:paraId="35A7DCE2" w14:textId="77777777" w:rsidR="00000000" w:rsidRDefault="0069655B">
      <w:pPr>
        <w:pStyle w:val="a0"/>
      </w:pPr>
    </w:p>
    <w:p w14:paraId="03D19E40" w14:textId="77777777" w:rsidR="00000000" w:rsidRDefault="0069655B">
      <w:pPr>
        <w:pStyle w:val="a0"/>
        <w:ind w:firstLine="720"/>
      </w:pPr>
      <w:r>
        <w:rPr>
          <w:rtl/>
        </w:rPr>
        <w:t>ב</w:t>
      </w:r>
      <w:r>
        <w:rPr>
          <w:rFonts w:hint="cs"/>
          <w:rtl/>
        </w:rPr>
        <w:t>-</w:t>
      </w:r>
      <w:r>
        <w:t>Ynet</w:t>
      </w:r>
      <w:r>
        <w:rPr>
          <w:rtl/>
        </w:rPr>
        <w:t xml:space="preserve"> פורסם על סיכום בין משרדך לבין משרד האוצר </w:t>
      </w:r>
      <w:r>
        <w:rPr>
          <w:rFonts w:hint="cs"/>
          <w:rtl/>
        </w:rPr>
        <w:t>ש</w:t>
      </w:r>
      <w:r>
        <w:rPr>
          <w:rtl/>
        </w:rPr>
        <w:t>לפיו תקציב הפנימיות יומר לתקציב לפעולה קהילתית.</w:t>
      </w:r>
    </w:p>
    <w:p w14:paraId="1BB0B00E" w14:textId="77777777" w:rsidR="00000000" w:rsidRDefault="0069655B">
      <w:pPr>
        <w:pStyle w:val="a0"/>
        <w:ind w:firstLine="720"/>
      </w:pPr>
    </w:p>
    <w:p w14:paraId="645EC267" w14:textId="77777777" w:rsidR="00000000" w:rsidRDefault="0069655B">
      <w:pPr>
        <w:pStyle w:val="a0"/>
        <w:ind w:firstLine="720"/>
      </w:pPr>
      <w:r>
        <w:rPr>
          <w:rFonts w:hint="cs"/>
          <w:rtl/>
        </w:rPr>
        <w:t>רצוני לשאול</w:t>
      </w:r>
      <w:r>
        <w:rPr>
          <w:rtl/>
        </w:rPr>
        <w:t>:</w:t>
      </w:r>
    </w:p>
    <w:p w14:paraId="2254E7E6" w14:textId="77777777" w:rsidR="00000000" w:rsidRDefault="0069655B">
      <w:pPr>
        <w:pStyle w:val="a0"/>
        <w:ind w:firstLine="720"/>
      </w:pPr>
    </w:p>
    <w:p w14:paraId="2E512D69" w14:textId="77777777" w:rsidR="00000000" w:rsidRDefault="0069655B">
      <w:pPr>
        <w:pStyle w:val="a0"/>
        <w:ind w:firstLine="720"/>
        <w:rPr>
          <w:rFonts w:hint="cs"/>
          <w:rtl/>
        </w:rPr>
      </w:pPr>
      <w:r>
        <w:rPr>
          <w:rFonts w:hint="cs"/>
          <w:rtl/>
        </w:rPr>
        <w:t>1. האם הידיעה נכונה</w:t>
      </w:r>
      <w:r>
        <w:rPr>
          <w:rtl/>
        </w:rPr>
        <w:t>?</w:t>
      </w:r>
      <w:r>
        <w:rPr>
          <w:rFonts w:hint="cs"/>
          <w:rtl/>
        </w:rPr>
        <w:t xml:space="preserve"> </w:t>
      </w:r>
    </w:p>
    <w:p w14:paraId="7B47DA3A" w14:textId="77777777" w:rsidR="00000000" w:rsidRDefault="0069655B">
      <w:pPr>
        <w:pStyle w:val="a0"/>
        <w:ind w:firstLine="720"/>
        <w:rPr>
          <w:rtl/>
        </w:rPr>
      </w:pPr>
    </w:p>
    <w:p w14:paraId="0E8BCF0C" w14:textId="77777777" w:rsidR="00000000" w:rsidRDefault="0069655B">
      <w:pPr>
        <w:pStyle w:val="a0"/>
        <w:ind w:firstLine="720"/>
        <w:rPr>
          <w:rtl/>
        </w:rPr>
      </w:pPr>
      <w:r>
        <w:rPr>
          <w:rFonts w:hint="cs"/>
          <w:rtl/>
        </w:rPr>
        <w:t xml:space="preserve">2. אם כן </w:t>
      </w:r>
      <w:r>
        <w:rPr>
          <w:rtl/>
        </w:rPr>
        <w:t>–</w:t>
      </w:r>
      <w:r>
        <w:rPr>
          <w:rFonts w:hint="cs"/>
          <w:rtl/>
        </w:rPr>
        <w:t xml:space="preserve"> באילו</w:t>
      </w:r>
      <w:r>
        <w:rPr>
          <w:rtl/>
        </w:rPr>
        <w:t xml:space="preserve"> סכומים </w:t>
      </w:r>
      <w:r>
        <w:rPr>
          <w:rFonts w:hint="cs"/>
          <w:rtl/>
        </w:rPr>
        <w:t>מדובר</w:t>
      </w:r>
      <w:r>
        <w:rPr>
          <w:rtl/>
        </w:rPr>
        <w:t>?</w:t>
      </w:r>
    </w:p>
    <w:p w14:paraId="2492A919" w14:textId="77777777" w:rsidR="00000000" w:rsidRDefault="0069655B">
      <w:pPr>
        <w:pStyle w:val="a0"/>
        <w:ind w:firstLine="720"/>
        <w:rPr>
          <w:rtl/>
        </w:rPr>
      </w:pPr>
    </w:p>
    <w:p w14:paraId="296DDE3A" w14:textId="77777777" w:rsidR="00000000" w:rsidRDefault="0069655B">
      <w:pPr>
        <w:pStyle w:val="a0"/>
        <w:ind w:firstLine="720"/>
        <w:rPr>
          <w:rtl/>
        </w:rPr>
      </w:pPr>
      <w:r>
        <w:rPr>
          <w:rFonts w:hint="cs"/>
          <w:rtl/>
        </w:rPr>
        <w:t xml:space="preserve">3. </w:t>
      </w:r>
      <w:r>
        <w:rPr>
          <w:rtl/>
        </w:rPr>
        <w:t>האם הסיכום מומש?</w:t>
      </w:r>
    </w:p>
    <w:p w14:paraId="76F32F1C" w14:textId="77777777" w:rsidR="00000000" w:rsidRDefault="0069655B">
      <w:pPr>
        <w:pStyle w:val="a0"/>
        <w:ind w:firstLine="720"/>
        <w:rPr>
          <w:rtl/>
        </w:rPr>
      </w:pPr>
    </w:p>
    <w:p w14:paraId="6A632F6B" w14:textId="77777777" w:rsidR="00000000" w:rsidRDefault="0069655B">
      <w:pPr>
        <w:pStyle w:val="a0"/>
        <w:ind w:firstLine="720"/>
        <w:rPr>
          <w:rtl/>
        </w:rPr>
      </w:pPr>
      <w:r>
        <w:rPr>
          <w:rFonts w:hint="cs"/>
          <w:rtl/>
        </w:rPr>
        <w:t xml:space="preserve">4. </w:t>
      </w:r>
      <w:r>
        <w:rPr>
          <w:rtl/>
        </w:rPr>
        <w:t xml:space="preserve">אם כן </w:t>
      </w:r>
      <w:r>
        <w:rPr>
          <w:rFonts w:hint="cs"/>
          <w:rtl/>
        </w:rPr>
        <w:t>–</w:t>
      </w:r>
      <w:r>
        <w:rPr>
          <w:rtl/>
        </w:rPr>
        <w:t xml:space="preserve"> האם נוצל התקציב לפנימיות</w:t>
      </w:r>
      <w:r>
        <w:rPr>
          <w:rFonts w:hint="cs"/>
          <w:rtl/>
        </w:rPr>
        <w:t>,</w:t>
      </w:r>
      <w:r>
        <w:rPr>
          <w:rtl/>
        </w:rPr>
        <w:t xml:space="preserve"> </w:t>
      </w:r>
      <w:r>
        <w:rPr>
          <w:rFonts w:hint="cs"/>
          <w:rtl/>
        </w:rPr>
        <w:t>ו</w:t>
      </w:r>
      <w:r>
        <w:rPr>
          <w:rtl/>
        </w:rPr>
        <w:t xml:space="preserve">אם כן </w:t>
      </w:r>
      <w:r>
        <w:rPr>
          <w:rFonts w:hint="cs"/>
          <w:rtl/>
        </w:rPr>
        <w:t>–</w:t>
      </w:r>
      <w:r>
        <w:rPr>
          <w:rtl/>
        </w:rPr>
        <w:t xml:space="preserve"> ב</w:t>
      </w:r>
      <w:r>
        <w:rPr>
          <w:rtl/>
        </w:rPr>
        <w:t>כמה?</w:t>
      </w:r>
    </w:p>
    <w:p w14:paraId="7A1F0B96" w14:textId="77777777" w:rsidR="00000000" w:rsidRDefault="0069655B">
      <w:pPr>
        <w:pStyle w:val="a0"/>
        <w:ind w:firstLine="720"/>
        <w:rPr>
          <w:rtl/>
        </w:rPr>
      </w:pPr>
    </w:p>
    <w:p w14:paraId="140C7307" w14:textId="77777777" w:rsidR="00000000" w:rsidRDefault="0069655B">
      <w:pPr>
        <w:pStyle w:val="a0"/>
        <w:ind w:firstLine="720"/>
        <w:rPr>
          <w:rFonts w:hint="cs"/>
          <w:rtl/>
        </w:rPr>
      </w:pPr>
      <w:r>
        <w:rPr>
          <w:rFonts w:hint="cs"/>
          <w:rtl/>
        </w:rPr>
        <w:t xml:space="preserve">5. </w:t>
      </w:r>
      <w:r>
        <w:rPr>
          <w:rtl/>
        </w:rPr>
        <w:t>האם יש ילדים בפנימיות שלא ממומנים</w:t>
      </w:r>
      <w:r>
        <w:rPr>
          <w:rFonts w:hint="cs"/>
          <w:rtl/>
        </w:rPr>
        <w:t>,</w:t>
      </w:r>
      <w:r>
        <w:rPr>
          <w:rtl/>
        </w:rPr>
        <w:t xml:space="preserve"> </w:t>
      </w:r>
      <w:r>
        <w:rPr>
          <w:rFonts w:hint="cs"/>
          <w:rtl/>
        </w:rPr>
        <w:t>ו</w:t>
      </w:r>
      <w:r>
        <w:rPr>
          <w:rtl/>
        </w:rPr>
        <w:t xml:space="preserve">אם כן </w:t>
      </w:r>
      <w:r>
        <w:rPr>
          <w:rFonts w:hint="cs"/>
          <w:rtl/>
        </w:rPr>
        <w:t>–</w:t>
      </w:r>
      <w:r>
        <w:rPr>
          <w:rtl/>
        </w:rPr>
        <w:t xml:space="preserve"> כמה והיכן?</w:t>
      </w:r>
    </w:p>
    <w:p w14:paraId="3CA59EFF" w14:textId="77777777" w:rsidR="00000000" w:rsidRDefault="0069655B">
      <w:pPr>
        <w:pStyle w:val="a0"/>
        <w:ind w:firstLine="720"/>
        <w:rPr>
          <w:rFonts w:hint="cs"/>
          <w:rtl/>
        </w:rPr>
      </w:pPr>
    </w:p>
    <w:p w14:paraId="38D1731B" w14:textId="77777777" w:rsidR="00000000" w:rsidRDefault="0069655B">
      <w:pPr>
        <w:pStyle w:val="a0"/>
        <w:ind w:firstLine="0"/>
        <w:rPr>
          <w:rFonts w:hint="cs"/>
          <w:rtl/>
        </w:rPr>
      </w:pPr>
      <w:r>
        <w:rPr>
          <w:rFonts w:hint="cs"/>
          <w:b/>
          <w:bCs/>
          <w:u w:val="single"/>
          <w:rtl/>
        </w:rPr>
        <w:t>תשובת שר הרווחה זבולון אורלב:</w:t>
      </w:r>
    </w:p>
    <w:p w14:paraId="56399DD0" w14:textId="77777777" w:rsidR="00000000" w:rsidRDefault="0069655B">
      <w:pPr>
        <w:pStyle w:val="a0"/>
        <w:ind w:firstLine="0"/>
        <w:rPr>
          <w:rFonts w:hint="cs"/>
          <w:rtl/>
        </w:rPr>
      </w:pPr>
      <w:r>
        <w:rPr>
          <w:rFonts w:hint="cs"/>
          <w:rtl/>
        </w:rPr>
        <w:t>(לא נקראה, נמסרה לפרוטוקול)</w:t>
      </w:r>
    </w:p>
    <w:p w14:paraId="7B680794" w14:textId="77777777" w:rsidR="00000000" w:rsidRDefault="0069655B">
      <w:pPr>
        <w:pStyle w:val="a0"/>
        <w:ind w:firstLine="720"/>
        <w:rPr>
          <w:rFonts w:hint="cs"/>
          <w:rtl/>
        </w:rPr>
      </w:pPr>
    </w:p>
    <w:p w14:paraId="60F7C2DB" w14:textId="77777777" w:rsidR="00000000" w:rsidRDefault="0069655B">
      <w:pPr>
        <w:pStyle w:val="a0"/>
        <w:rPr>
          <w:rFonts w:hint="cs"/>
          <w:rtl/>
        </w:rPr>
      </w:pPr>
      <w:r>
        <w:rPr>
          <w:rFonts w:hint="cs"/>
          <w:rtl/>
        </w:rPr>
        <w:t>1. המשרד הגיע להסכם עם משרד האוצר בדבר האפשרות להמיר חלק מהמכסות לסידור חוץ-ביתי לתקציב פעולה שיופנה לטיפול בקהילה בילדים בסיכון. אי</w:t>
      </w:r>
      <w:r>
        <w:rPr>
          <w:rFonts w:hint="cs"/>
          <w:rtl/>
        </w:rPr>
        <w:t>ן קיצוץ במכסות או בתמריץ שלהן. מדובר במדיניות המאפשרת בניית חלופות בקהילה.</w:t>
      </w:r>
    </w:p>
    <w:p w14:paraId="1BFB42C6" w14:textId="77777777" w:rsidR="00000000" w:rsidRDefault="0069655B">
      <w:pPr>
        <w:pStyle w:val="a0"/>
        <w:rPr>
          <w:rFonts w:hint="cs"/>
          <w:rtl/>
        </w:rPr>
      </w:pPr>
    </w:p>
    <w:p w14:paraId="113D5909" w14:textId="77777777" w:rsidR="00000000" w:rsidRDefault="0069655B">
      <w:pPr>
        <w:pStyle w:val="a0"/>
        <w:rPr>
          <w:rFonts w:hint="cs"/>
          <w:rtl/>
        </w:rPr>
      </w:pPr>
      <w:r>
        <w:rPr>
          <w:rFonts w:hint="cs"/>
          <w:rtl/>
        </w:rPr>
        <w:t>2. המחלקות לשירותים חברתיים יממשו את ההסדר הזה שיבוצע לפי שיקול דעתן ולאחר אישור המשרד.</w:t>
      </w:r>
    </w:p>
    <w:p w14:paraId="798D5D19" w14:textId="77777777" w:rsidR="00000000" w:rsidRDefault="0069655B">
      <w:pPr>
        <w:pStyle w:val="a0"/>
        <w:rPr>
          <w:rFonts w:hint="cs"/>
          <w:rtl/>
        </w:rPr>
      </w:pPr>
      <w:r>
        <w:rPr>
          <w:rFonts w:hint="cs"/>
          <w:rtl/>
        </w:rPr>
        <w:tab/>
      </w:r>
    </w:p>
    <w:p w14:paraId="3F397614" w14:textId="77777777" w:rsidR="00000000" w:rsidRDefault="0069655B">
      <w:pPr>
        <w:pStyle w:val="a0"/>
        <w:rPr>
          <w:rFonts w:hint="cs"/>
          <w:rtl/>
        </w:rPr>
      </w:pPr>
      <w:r>
        <w:rPr>
          <w:rFonts w:hint="cs"/>
          <w:rtl/>
        </w:rPr>
        <w:t xml:space="preserve">להערכת מנהל השירות לילד ולנוער, יוחזרו לחיק משפחותיהם 5% עד 7% מהילדים שאינם ילדים בסיכון </w:t>
      </w:r>
      <w:r>
        <w:rPr>
          <w:rFonts w:hint="cs"/>
          <w:rtl/>
        </w:rPr>
        <w:t>הזקוקים לטיפול חוץ-ביתי, והמרת התקציב תאפשר לפתח עבורם ועבור עוד ילדים בסיכון שירותים בקהילה.</w:t>
      </w:r>
    </w:p>
    <w:p w14:paraId="1A73A99F" w14:textId="77777777" w:rsidR="00000000" w:rsidRDefault="0069655B">
      <w:pPr>
        <w:pStyle w:val="a0"/>
        <w:rPr>
          <w:rFonts w:hint="cs"/>
          <w:rtl/>
        </w:rPr>
      </w:pPr>
    </w:p>
    <w:p w14:paraId="623EEFC2" w14:textId="77777777" w:rsidR="00000000" w:rsidRDefault="0069655B">
      <w:pPr>
        <w:pStyle w:val="a0"/>
        <w:rPr>
          <w:rFonts w:hint="cs"/>
          <w:rtl/>
        </w:rPr>
      </w:pPr>
      <w:r>
        <w:rPr>
          <w:rFonts w:hint="cs"/>
          <w:rtl/>
        </w:rPr>
        <w:t>העלות הממוצעת של מכסה חוץ-ביתית היא 44,000 ש"ח לשנה.</w:t>
      </w:r>
    </w:p>
    <w:p w14:paraId="2380CBC1" w14:textId="77777777" w:rsidR="00000000" w:rsidRDefault="0069655B">
      <w:pPr>
        <w:pStyle w:val="a0"/>
        <w:rPr>
          <w:rFonts w:hint="cs"/>
          <w:rtl/>
        </w:rPr>
      </w:pPr>
    </w:p>
    <w:p w14:paraId="1F1582A2" w14:textId="77777777" w:rsidR="00000000" w:rsidRDefault="0069655B">
      <w:pPr>
        <w:pStyle w:val="a0"/>
        <w:rPr>
          <w:rFonts w:hint="cs"/>
          <w:rtl/>
        </w:rPr>
      </w:pPr>
      <w:r>
        <w:rPr>
          <w:rFonts w:hint="cs"/>
          <w:rtl/>
        </w:rPr>
        <w:t>3-4. לפי הסיכום עם משרד האוצר, התוכנית תבוא לכלל מימוש בתחילת שנת הלימודים תשס"ה, היינו, בתחילת ספטמבר 2004</w:t>
      </w:r>
      <w:r>
        <w:rPr>
          <w:rFonts w:hint="cs"/>
          <w:rtl/>
        </w:rPr>
        <w:t>. לכן ניצול התקציב על-פי התוכנית החדשה יחל רק בספטמבר 2004.</w:t>
      </w:r>
    </w:p>
    <w:p w14:paraId="17413A53" w14:textId="77777777" w:rsidR="00000000" w:rsidRDefault="0069655B">
      <w:pPr>
        <w:pStyle w:val="a0"/>
        <w:rPr>
          <w:rFonts w:hint="cs"/>
          <w:rtl/>
        </w:rPr>
      </w:pPr>
    </w:p>
    <w:p w14:paraId="3C6741D8" w14:textId="77777777" w:rsidR="00000000" w:rsidRDefault="0069655B">
      <w:pPr>
        <w:pStyle w:val="a0"/>
        <w:rPr>
          <w:rFonts w:hint="cs"/>
          <w:rtl/>
        </w:rPr>
      </w:pPr>
      <w:r>
        <w:rPr>
          <w:rFonts w:hint="cs"/>
          <w:rtl/>
        </w:rPr>
        <w:t>5. כל ילד המופנה לפנימייה או לאומנה על-ידי שירותי הרווחה נשלח עם "הועדה" - כעין קוד - המכסה את הוצאות החזקתו בסידור החוץ-ביתי.</w:t>
      </w:r>
    </w:p>
    <w:p w14:paraId="6055BE14" w14:textId="77777777" w:rsidR="00000000" w:rsidRDefault="0069655B">
      <w:pPr>
        <w:pStyle w:val="a0"/>
        <w:rPr>
          <w:rFonts w:hint="cs"/>
          <w:rtl/>
        </w:rPr>
      </w:pPr>
    </w:p>
    <w:p w14:paraId="5469F176" w14:textId="77777777" w:rsidR="00000000" w:rsidRDefault="0069655B">
      <w:pPr>
        <w:pStyle w:val="af1"/>
        <w:rPr>
          <w:rFonts w:hint="cs"/>
          <w:rtl/>
        </w:rPr>
      </w:pPr>
      <w:r>
        <w:rPr>
          <w:rFonts w:hint="cs"/>
          <w:rtl/>
        </w:rPr>
        <w:t>היו"ר נסים דהן:</w:t>
      </w:r>
    </w:p>
    <w:p w14:paraId="7F6120CB" w14:textId="77777777" w:rsidR="00000000" w:rsidRDefault="0069655B">
      <w:pPr>
        <w:pStyle w:val="a0"/>
        <w:rPr>
          <w:rFonts w:hint="cs"/>
          <w:rtl/>
        </w:rPr>
      </w:pPr>
    </w:p>
    <w:p w14:paraId="4C33FF49" w14:textId="77777777" w:rsidR="00000000" w:rsidRDefault="0069655B">
      <w:pPr>
        <w:pStyle w:val="a0"/>
        <w:rPr>
          <w:rFonts w:hint="cs"/>
          <w:rtl/>
        </w:rPr>
      </w:pPr>
      <w:r>
        <w:rPr>
          <w:rFonts w:hint="cs"/>
          <w:rtl/>
        </w:rPr>
        <w:t>כבוד השר ישיב על שאילתא מס' 1204, של חבר הכנסת וקנ</w:t>
      </w:r>
      <w:r>
        <w:rPr>
          <w:rFonts w:hint="cs"/>
          <w:rtl/>
        </w:rPr>
        <w:t xml:space="preserve">ין - אינו נוכח, וגם זה יעבור לפרוטוקול. </w:t>
      </w:r>
    </w:p>
    <w:p w14:paraId="01D570F6" w14:textId="77777777" w:rsidR="00000000" w:rsidRDefault="0069655B">
      <w:pPr>
        <w:pStyle w:val="a0"/>
        <w:rPr>
          <w:rFonts w:hint="cs"/>
          <w:rtl/>
        </w:rPr>
      </w:pPr>
    </w:p>
    <w:p w14:paraId="745B2DE2" w14:textId="77777777" w:rsidR="00000000" w:rsidRDefault="0069655B">
      <w:pPr>
        <w:pStyle w:val="a0"/>
        <w:rPr>
          <w:rFonts w:hint="cs"/>
          <w:rtl/>
        </w:rPr>
      </w:pPr>
    </w:p>
    <w:p w14:paraId="68FC30DC" w14:textId="77777777" w:rsidR="00000000" w:rsidRDefault="0069655B">
      <w:pPr>
        <w:pStyle w:val="a1"/>
        <w:jc w:val="center"/>
        <w:rPr>
          <w:sz w:val="22"/>
          <w:rtl/>
        </w:rPr>
      </w:pPr>
      <w:bookmarkStart w:id="405" w:name="CQ22271FI0022271T25_02_2004_19_57_12"/>
      <w:bookmarkStart w:id="406" w:name="_Toc69694968"/>
      <w:bookmarkEnd w:id="405"/>
      <w:r>
        <w:rPr>
          <w:sz w:val="22"/>
          <w:rtl/>
        </w:rPr>
        <w:t>1204. היעדרות מבית-ספר על רקע מצוקה כלכלית</w:t>
      </w:r>
      <w:bookmarkEnd w:id="406"/>
    </w:p>
    <w:p w14:paraId="2DEB5F22" w14:textId="77777777" w:rsidR="00000000" w:rsidRDefault="0069655B">
      <w:pPr>
        <w:pStyle w:val="a0"/>
        <w:rPr>
          <w:rFonts w:hint="cs"/>
          <w:rtl/>
        </w:rPr>
      </w:pPr>
    </w:p>
    <w:p w14:paraId="39AD74D1" w14:textId="77777777" w:rsidR="00000000" w:rsidRDefault="0069655B">
      <w:pPr>
        <w:pStyle w:val="a0"/>
        <w:ind w:firstLine="0"/>
        <w:rPr>
          <w:bCs/>
          <w:u w:val="single"/>
        </w:rPr>
      </w:pPr>
      <w:bookmarkStart w:id="407" w:name="ESQ22271"/>
      <w:bookmarkEnd w:id="407"/>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E674B1E" w14:textId="77777777" w:rsidR="00000000" w:rsidRDefault="0069655B">
      <w:pPr>
        <w:pStyle w:val="a0"/>
        <w:ind w:firstLine="720"/>
      </w:pPr>
      <w:r>
        <w:rPr>
          <w:rtl/>
        </w:rPr>
        <w:t>ביום כ"ו בשבט התשס"ד (18 בפברואר 2004):</w:t>
      </w:r>
    </w:p>
    <w:p w14:paraId="6BB9ABE4" w14:textId="77777777" w:rsidR="00000000" w:rsidRDefault="0069655B">
      <w:pPr>
        <w:pStyle w:val="a0"/>
        <w:rPr>
          <w:rFonts w:hint="cs"/>
          <w:rtl/>
        </w:rPr>
      </w:pPr>
    </w:p>
    <w:p w14:paraId="4D043C8B" w14:textId="77777777" w:rsidR="00000000" w:rsidRDefault="0069655B">
      <w:pPr>
        <w:pStyle w:val="a0"/>
        <w:rPr>
          <w:rFonts w:hint="cs"/>
          <w:rtl/>
        </w:rPr>
      </w:pPr>
    </w:p>
    <w:p w14:paraId="36937DEF" w14:textId="77777777" w:rsidR="00000000" w:rsidRDefault="0069655B">
      <w:pPr>
        <w:pStyle w:val="a0"/>
        <w:rPr>
          <w:rFonts w:hint="cs"/>
          <w:rtl/>
        </w:rPr>
      </w:pPr>
      <w:r>
        <w:rPr>
          <w:rFonts w:hint="cs"/>
          <w:rtl/>
        </w:rPr>
        <w:t>פורסם, כי ילד בן שמונה, שאמו חד-הורית עם שישה ילדים, לא הלך לבית-הספר שבוע ימים כי לא הי</w:t>
      </w:r>
      <w:r>
        <w:rPr>
          <w:rFonts w:hint="cs"/>
          <w:rtl/>
        </w:rPr>
        <w:t>ה לו מה לאכול בהפסקה.</w:t>
      </w:r>
    </w:p>
    <w:p w14:paraId="535300B5" w14:textId="77777777" w:rsidR="00000000" w:rsidRDefault="0069655B">
      <w:pPr>
        <w:pStyle w:val="a0"/>
        <w:rPr>
          <w:rFonts w:hint="cs"/>
        </w:rPr>
      </w:pPr>
    </w:p>
    <w:p w14:paraId="324EF326" w14:textId="77777777" w:rsidR="00000000" w:rsidRDefault="0069655B">
      <w:pPr>
        <w:pStyle w:val="a0"/>
      </w:pPr>
      <w:r>
        <w:rPr>
          <w:rFonts w:hint="cs"/>
          <w:rtl/>
        </w:rPr>
        <w:t>רצוני לשאול</w:t>
      </w:r>
      <w:r>
        <w:rPr>
          <w:rtl/>
        </w:rPr>
        <w:t>:</w:t>
      </w:r>
    </w:p>
    <w:p w14:paraId="19D2D904" w14:textId="77777777" w:rsidR="00000000" w:rsidRDefault="0069655B">
      <w:pPr>
        <w:pStyle w:val="a0"/>
      </w:pPr>
    </w:p>
    <w:p w14:paraId="48DC2A9F" w14:textId="77777777" w:rsidR="00000000" w:rsidRDefault="0069655B">
      <w:pPr>
        <w:pStyle w:val="a0"/>
        <w:rPr>
          <w:rFonts w:hint="cs"/>
        </w:rPr>
      </w:pPr>
      <w:r>
        <w:rPr>
          <w:rFonts w:hint="cs"/>
          <w:rtl/>
        </w:rPr>
        <w:t xml:space="preserve">1. </w:t>
      </w:r>
      <w:r>
        <w:rPr>
          <w:rtl/>
        </w:rPr>
        <w:t>האם הפרטים נכונים?</w:t>
      </w:r>
      <w:r>
        <w:rPr>
          <w:rFonts w:hint="cs"/>
          <w:rtl/>
        </w:rPr>
        <w:t xml:space="preserve"> </w:t>
      </w:r>
    </w:p>
    <w:p w14:paraId="415BEA22" w14:textId="77777777" w:rsidR="00000000" w:rsidRDefault="0069655B">
      <w:pPr>
        <w:pStyle w:val="a0"/>
        <w:rPr>
          <w:rtl/>
        </w:rPr>
      </w:pPr>
    </w:p>
    <w:p w14:paraId="7E31E20E" w14:textId="77777777" w:rsidR="00000000" w:rsidRDefault="0069655B">
      <w:pPr>
        <w:pStyle w:val="a0"/>
        <w:rPr>
          <w:rtl/>
        </w:rPr>
      </w:pPr>
      <w:r>
        <w:rPr>
          <w:rFonts w:hint="cs"/>
          <w:rtl/>
        </w:rPr>
        <w:t xml:space="preserve">2. אם כן </w:t>
      </w:r>
      <w:r>
        <w:rPr>
          <w:rtl/>
        </w:rPr>
        <w:t>–</w:t>
      </w:r>
      <w:r>
        <w:rPr>
          <w:rFonts w:hint="cs"/>
          <w:rtl/>
        </w:rPr>
        <w:t xml:space="preserve"> </w:t>
      </w:r>
      <w:r>
        <w:rPr>
          <w:rtl/>
        </w:rPr>
        <w:t xml:space="preserve">האם </w:t>
      </w:r>
      <w:r>
        <w:rPr>
          <w:rFonts w:hint="cs"/>
          <w:rtl/>
        </w:rPr>
        <w:t>המשפחה</w:t>
      </w:r>
      <w:r>
        <w:rPr>
          <w:rtl/>
        </w:rPr>
        <w:t xml:space="preserve"> מטופלת ע</w:t>
      </w:r>
      <w:r>
        <w:rPr>
          <w:rFonts w:hint="cs"/>
          <w:rtl/>
        </w:rPr>
        <w:t>ל-יד</w:t>
      </w:r>
      <w:r>
        <w:rPr>
          <w:rtl/>
        </w:rPr>
        <w:t>י מחלקת הרווחה ביישובה?</w:t>
      </w:r>
    </w:p>
    <w:p w14:paraId="5ABA2CC5" w14:textId="77777777" w:rsidR="00000000" w:rsidRDefault="0069655B">
      <w:pPr>
        <w:pStyle w:val="a0"/>
        <w:rPr>
          <w:rtl/>
        </w:rPr>
      </w:pPr>
    </w:p>
    <w:p w14:paraId="33545ACF" w14:textId="77777777" w:rsidR="00000000" w:rsidRDefault="0069655B">
      <w:pPr>
        <w:pStyle w:val="a0"/>
        <w:rPr>
          <w:rFonts w:hint="cs"/>
          <w:rtl/>
        </w:rPr>
      </w:pPr>
      <w:r>
        <w:rPr>
          <w:rFonts w:hint="cs"/>
          <w:rtl/>
        </w:rPr>
        <w:t xml:space="preserve">3. </w:t>
      </w:r>
      <w:r>
        <w:rPr>
          <w:rtl/>
        </w:rPr>
        <w:t>מה ייעשה לסייע למשפחה ולילד?</w:t>
      </w:r>
    </w:p>
    <w:p w14:paraId="462C777D" w14:textId="77777777" w:rsidR="00000000" w:rsidRDefault="0069655B">
      <w:pPr>
        <w:pStyle w:val="a0"/>
        <w:rPr>
          <w:rFonts w:hint="cs"/>
        </w:rPr>
      </w:pPr>
      <w:bookmarkStart w:id="408" w:name="CQ22271FI0022271T25_02_2004_19_52_31"/>
      <w:bookmarkEnd w:id="408"/>
    </w:p>
    <w:p w14:paraId="32F0CA68" w14:textId="77777777" w:rsidR="00000000" w:rsidRDefault="0069655B">
      <w:pPr>
        <w:pStyle w:val="a0"/>
        <w:ind w:firstLine="0"/>
        <w:rPr>
          <w:rFonts w:hint="cs"/>
          <w:rtl/>
        </w:rPr>
      </w:pPr>
      <w:r>
        <w:rPr>
          <w:rFonts w:hint="cs"/>
          <w:b/>
          <w:bCs/>
          <w:u w:val="single"/>
          <w:rtl/>
        </w:rPr>
        <w:t>תשובת שר הרווחה זבולון אורלב:</w:t>
      </w:r>
    </w:p>
    <w:p w14:paraId="5A91C302" w14:textId="77777777" w:rsidR="00000000" w:rsidRDefault="0069655B">
      <w:pPr>
        <w:pStyle w:val="a0"/>
        <w:ind w:firstLine="0"/>
        <w:rPr>
          <w:rFonts w:hint="cs"/>
          <w:rtl/>
        </w:rPr>
      </w:pPr>
      <w:r>
        <w:rPr>
          <w:rFonts w:hint="cs"/>
          <w:rtl/>
        </w:rPr>
        <w:t>(לא נקראה, נמסרה לפרוטוקול)</w:t>
      </w:r>
    </w:p>
    <w:p w14:paraId="24F30BA7" w14:textId="77777777" w:rsidR="00000000" w:rsidRDefault="0069655B">
      <w:pPr>
        <w:pStyle w:val="a0"/>
        <w:rPr>
          <w:rFonts w:hint="cs"/>
          <w:rtl/>
        </w:rPr>
      </w:pPr>
    </w:p>
    <w:p w14:paraId="1B12DD09" w14:textId="77777777" w:rsidR="00000000" w:rsidRDefault="0069655B">
      <w:pPr>
        <w:pStyle w:val="a0"/>
        <w:rPr>
          <w:rFonts w:hint="cs"/>
          <w:rtl/>
        </w:rPr>
      </w:pPr>
      <w:r>
        <w:rPr>
          <w:rFonts w:hint="cs"/>
          <w:rtl/>
        </w:rPr>
        <w:t>1. על סמך דיווח מנהל מחוז הדרום במשרדי, נמסר</w:t>
      </w:r>
      <w:r>
        <w:rPr>
          <w:rFonts w:hint="cs"/>
          <w:rtl/>
        </w:rPr>
        <w:t xml:space="preserve"> מפי מנהלת בית-הספר שבה לומדים שלושה מילדי משפחה זו, כי הסיבה להיעדרות הילד בן השמונה לא נובעת מהעדר אוכל בהפסקה. כן נמסר כי בית-הספר שבו לומד הילד מספק סנדוויצ'ים לילדים.</w:t>
      </w:r>
    </w:p>
    <w:p w14:paraId="3DB6742B" w14:textId="77777777" w:rsidR="00000000" w:rsidRDefault="0069655B">
      <w:pPr>
        <w:pStyle w:val="a0"/>
        <w:rPr>
          <w:rtl/>
        </w:rPr>
      </w:pPr>
    </w:p>
    <w:p w14:paraId="1B935D8E" w14:textId="77777777" w:rsidR="00000000" w:rsidRDefault="0069655B">
      <w:pPr>
        <w:pStyle w:val="a0"/>
        <w:rPr>
          <w:rFonts w:hint="cs"/>
          <w:rtl/>
        </w:rPr>
      </w:pPr>
      <w:r>
        <w:rPr>
          <w:rFonts w:hint="cs"/>
          <w:rtl/>
        </w:rPr>
        <w:t>2.  כן.</w:t>
      </w:r>
    </w:p>
    <w:p w14:paraId="7F78D272" w14:textId="77777777" w:rsidR="00000000" w:rsidRDefault="0069655B">
      <w:pPr>
        <w:pStyle w:val="a0"/>
        <w:rPr>
          <w:rFonts w:hint="cs"/>
          <w:rtl/>
        </w:rPr>
      </w:pPr>
    </w:p>
    <w:p w14:paraId="592E52A7" w14:textId="77777777" w:rsidR="00000000" w:rsidRDefault="0069655B">
      <w:pPr>
        <w:pStyle w:val="a0"/>
        <w:rPr>
          <w:rFonts w:hint="cs"/>
          <w:rtl/>
        </w:rPr>
      </w:pPr>
      <w:r>
        <w:rPr>
          <w:rFonts w:hint="cs"/>
          <w:rtl/>
        </w:rPr>
        <w:t xml:space="preserve">3. שירותי הרווחה וגם מערכת החינוך מסייעים למשפחה במגוון של צרכים בסיסיים </w:t>
      </w:r>
      <w:r>
        <w:rPr>
          <w:rtl/>
        </w:rPr>
        <w:t>–</w:t>
      </w:r>
      <w:r>
        <w:rPr>
          <w:rFonts w:hint="cs"/>
          <w:rtl/>
        </w:rPr>
        <w:t xml:space="preserve">  ביגוד, הסעות, מוצרי  מזון, ציוד בסיסי ועוד. ארגון מקומי ביישוב מספק למשפחה מוצרי מזון יבש אחת לשבוע. המשפחה יכולה להיעזר גם במזון חם יום-יום, אלא שהאמא במשפחה חד-הורית זו אינה מוכנה לקבל ארוחות חמות כי האוכל לא לטעמה.</w:t>
      </w:r>
    </w:p>
    <w:p w14:paraId="6125B898" w14:textId="77777777" w:rsidR="00000000" w:rsidRDefault="0069655B">
      <w:pPr>
        <w:pStyle w:val="a0"/>
        <w:rPr>
          <w:rFonts w:hint="cs"/>
          <w:rtl/>
        </w:rPr>
      </w:pPr>
    </w:p>
    <w:p w14:paraId="7F277695" w14:textId="77777777" w:rsidR="00000000" w:rsidRDefault="0069655B">
      <w:pPr>
        <w:pStyle w:val="a0"/>
        <w:rPr>
          <w:rFonts w:hint="cs"/>
          <w:rtl/>
        </w:rPr>
      </w:pPr>
      <w:r>
        <w:rPr>
          <w:rFonts w:hint="cs"/>
          <w:rtl/>
        </w:rPr>
        <w:t>המשפחה מתקיימת כיום מהבטחת הכנסה ומ</w:t>
      </w:r>
      <w:r>
        <w:rPr>
          <w:rFonts w:hint="cs"/>
          <w:rtl/>
        </w:rPr>
        <w:t xml:space="preserve">קצבת ילדים </w:t>
      </w:r>
      <w:r>
        <w:rPr>
          <w:rtl/>
        </w:rPr>
        <w:t>–</w:t>
      </w:r>
      <w:r>
        <w:rPr>
          <w:rFonts w:hint="cs"/>
          <w:rtl/>
        </w:rPr>
        <w:t xml:space="preserve"> סך הכול כ-4,000 ש"ח - ושירותי הרווחה מסייעים לה כספית מעת לעת.</w:t>
      </w:r>
    </w:p>
    <w:p w14:paraId="27FD2A64" w14:textId="77777777" w:rsidR="00000000" w:rsidRDefault="0069655B">
      <w:pPr>
        <w:pStyle w:val="a0"/>
        <w:rPr>
          <w:rFonts w:hint="cs"/>
          <w:rtl/>
        </w:rPr>
      </w:pPr>
    </w:p>
    <w:p w14:paraId="36500656" w14:textId="77777777" w:rsidR="00000000" w:rsidRDefault="0069655B">
      <w:pPr>
        <w:pStyle w:val="a0"/>
        <w:rPr>
          <w:rFonts w:hint="cs"/>
          <w:rtl/>
        </w:rPr>
      </w:pPr>
      <w:r>
        <w:rPr>
          <w:rFonts w:hint="cs"/>
          <w:rtl/>
        </w:rPr>
        <w:t>על-פי מידע עדכני מאתמול, שנתקבל ממנהל מחוז הדרום, הילד מגיע לבית-הספר, נמצא בקשר עם יועצת בית-הספר, ואין כל עדות על מחסור בארוחות.</w:t>
      </w:r>
    </w:p>
    <w:p w14:paraId="370FDA13" w14:textId="77777777" w:rsidR="00000000" w:rsidRDefault="0069655B">
      <w:pPr>
        <w:pStyle w:val="a0"/>
        <w:rPr>
          <w:rFonts w:hint="cs"/>
          <w:rtl/>
        </w:rPr>
      </w:pPr>
    </w:p>
    <w:p w14:paraId="762DD3A8" w14:textId="77777777" w:rsidR="00000000" w:rsidRDefault="0069655B">
      <w:pPr>
        <w:pStyle w:val="a0"/>
        <w:rPr>
          <w:rFonts w:hint="cs"/>
          <w:rtl/>
        </w:rPr>
      </w:pPr>
      <w:r>
        <w:rPr>
          <w:rFonts w:hint="cs"/>
          <w:rtl/>
        </w:rPr>
        <w:t>כאמור, שירותי הרווחה עוקבים באופן צמוד אחר תפקו</w:t>
      </w:r>
      <w:r>
        <w:rPr>
          <w:rFonts w:hint="cs"/>
          <w:rtl/>
        </w:rPr>
        <w:t>ד האם ומצב הילדים ומסייעים בצרכים שונים.</w:t>
      </w:r>
    </w:p>
    <w:p w14:paraId="571DBC2E" w14:textId="77777777" w:rsidR="00000000" w:rsidRDefault="0069655B">
      <w:pPr>
        <w:pStyle w:val="a0"/>
        <w:rPr>
          <w:rtl/>
        </w:rPr>
      </w:pPr>
    </w:p>
    <w:p w14:paraId="2AC91D22" w14:textId="77777777" w:rsidR="00000000" w:rsidRDefault="0069655B">
      <w:pPr>
        <w:pStyle w:val="af1"/>
        <w:rPr>
          <w:rtl/>
        </w:rPr>
      </w:pPr>
      <w:r>
        <w:rPr>
          <w:rtl/>
        </w:rPr>
        <w:t>היו"ר נסים דהן:</w:t>
      </w:r>
    </w:p>
    <w:p w14:paraId="006F74D3" w14:textId="77777777" w:rsidR="00000000" w:rsidRDefault="0069655B">
      <w:pPr>
        <w:pStyle w:val="a0"/>
        <w:rPr>
          <w:rtl/>
        </w:rPr>
      </w:pPr>
    </w:p>
    <w:p w14:paraId="4EE18377" w14:textId="77777777" w:rsidR="00000000" w:rsidRDefault="0069655B">
      <w:pPr>
        <w:pStyle w:val="a0"/>
        <w:rPr>
          <w:rFonts w:hint="cs"/>
          <w:rtl/>
        </w:rPr>
      </w:pPr>
      <w:r>
        <w:rPr>
          <w:rFonts w:hint="cs"/>
          <w:rtl/>
        </w:rPr>
        <w:t xml:space="preserve">תודה לכבוד השר על המאמץ שעשה כדי לענות על השאילתות. </w:t>
      </w:r>
    </w:p>
    <w:p w14:paraId="3C7D4AA4" w14:textId="77777777" w:rsidR="00000000" w:rsidRDefault="0069655B">
      <w:pPr>
        <w:pStyle w:val="a0"/>
        <w:rPr>
          <w:rFonts w:hint="cs"/>
          <w:rtl/>
        </w:rPr>
      </w:pPr>
    </w:p>
    <w:p w14:paraId="2DA555CA" w14:textId="77777777" w:rsidR="00000000" w:rsidRDefault="0069655B">
      <w:pPr>
        <w:pStyle w:val="a0"/>
        <w:rPr>
          <w:rtl/>
        </w:rPr>
      </w:pPr>
    </w:p>
    <w:p w14:paraId="3AD8E28D" w14:textId="77777777" w:rsidR="00000000" w:rsidRDefault="0069655B">
      <w:pPr>
        <w:pStyle w:val="a0"/>
        <w:rPr>
          <w:rFonts w:hint="cs"/>
          <w:rtl/>
        </w:rPr>
      </w:pPr>
    </w:p>
    <w:p w14:paraId="2D780F98" w14:textId="77777777" w:rsidR="00000000" w:rsidRDefault="0069655B">
      <w:pPr>
        <w:pStyle w:val="a2"/>
        <w:rPr>
          <w:rFonts w:hint="cs"/>
          <w:rtl/>
        </w:rPr>
      </w:pPr>
      <w:bookmarkStart w:id="409" w:name="CS23162FI0023162T25_02_2004_15_46_36"/>
      <w:bookmarkStart w:id="410" w:name="_Toc69694969"/>
      <w:bookmarkEnd w:id="409"/>
      <w:r>
        <w:rPr>
          <w:rFonts w:hint="cs"/>
          <w:rtl/>
        </w:rPr>
        <w:t>מסמכים שהונחו על שולחן הכנסת</w:t>
      </w:r>
      <w:bookmarkEnd w:id="410"/>
    </w:p>
    <w:p w14:paraId="71FB01EC" w14:textId="77777777" w:rsidR="00000000" w:rsidRDefault="0069655B">
      <w:pPr>
        <w:pStyle w:val="a0"/>
        <w:rPr>
          <w:rFonts w:hint="cs"/>
          <w:rtl/>
        </w:rPr>
      </w:pPr>
    </w:p>
    <w:p w14:paraId="4585B46B" w14:textId="77777777" w:rsidR="00000000" w:rsidRDefault="0069655B">
      <w:pPr>
        <w:pStyle w:val="af1"/>
        <w:rPr>
          <w:rtl/>
        </w:rPr>
      </w:pPr>
      <w:r>
        <w:rPr>
          <w:rtl/>
        </w:rPr>
        <w:t>היו"ר נסים דהן:</w:t>
      </w:r>
    </w:p>
    <w:p w14:paraId="3567461D" w14:textId="77777777" w:rsidR="00000000" w:rsidRDefault="0069655B">
      <w:pPr>
        <w:pStyle w:val="a0"/>
        <w:rPr>
          <w:rtl/>
        </w:rPr>
      </w:pPr>
    </w:p>
    <w:p w14:paraId="55F986D3" w14:textId="77777777" w:rsidR="00000000" w:rsidRDefault="0069655B">
      <w:pPr>
        <w:pStyle w:val="a0"/>
        <w:rPr>
          <w:rFonts w:hint="cs"/>
          <w:rtl/>
        </w:rPr>
      </w:pPr>
      <w:r>
        <w:rPr>
          <w:rFonts w:hint="cs"/>
          <w:rtl/>
        </w:rPr>
        <w:t xml:space="preserve">הודעה לסגנית המזכיר, בבקשה. </w:t>
      </w:r>
    </w:p>
    <w:p w14:paraId="60B620A5" w14:textId="77777777" w:rsidR="00000000" w:rsidRDefault="0069655B">
      <w:pPr>
        <w:pStyle w:val="a0"/>
        <w:rPr>
          <w:rFonts w:hint="cs"/>
          <w:rtl/>
        </w:rPr>
      </w:pPr>
    </w:p>
    <w:p w14:paraId="460F4B88" w14:textId="77777777" w:rsidR="00000000" w:rsidRDefault="0069655B">
      <w:pPr>
        <w:pStyle w:val="a"/>
        <w:rPr>
          <w:rtl/>
        </w:rPr>
      </w:pPr>
      <w:bookmarkStart w:id="411" w:name="FS000000136T25_02_2004_15_42_16"/>
      <w:bookmarkStart w:id="412" w:name="_Toc69694970"/>
      <w:bookmarkEnd w:id="411"/>
      <w:r>
        <w:rPr>
          <w:rFonts w:hint="eastAsia"/>
          <w:rtl/>
        </w:rPr>
        <w:t>סגנית</w:t>
      </w:r>
      <w:r>
        <w:rPr>
          <w:rtl/>
        </w:rPr>
        <w:t xml:space="preserve"> מזכיר הכנסת רות קפלן:</w:t>
      </w:r>
      <w:bookmarkEnd w:id="412"/>
    </w:p>
    <w:p w14:paraId="53D18855" w14:textId="77777777" w:rsidR="00000000" w:rsidRDefault="0069655B">
      <w:pPr>
        <w:pStyle w:val="a0"/>
        <w:rPr>
          <w:rFonts w:hint="cs"/>
          <w:rtl/>
        </w:rPr>
      </w:pPr>
    </w:p>
    <w:p w14:paraId="2867FC3F" w14:textId="77777777" w:rsidR="00000000" w:rsidRDefault="0069655B">
      <w:pPr>
        <w:pStyle w:val="a0"/>
        <w:rPr>
          <w:rFonts w:hint="cs"/>
          <w:rtl/>
        </w:rPr>
      </w:pPr>
      <w:r>
        <w:rPr>
          <w:rFonts w:hint="cs"/>
          <w:rtl/>
        </w:rPr>
        <w:t xml:space="preserve">ברשות יושב-ראש הישיבה, הנני מתכבדת </w:t>
      </w:r>
      <w:r>
        <w:rPr>
          <w:rFonts w:hint="cs"/>
          <w:rtl/>
        </w:rPr>
        <w:t xml:space="preserve">להודיע, כי הונחה על שולחן הכנסת, לקריאה ראשונה, מטעם הממשלה, הצעת חוק שירות ביטחון (הוראת שעה) (תיקון מס' 14), התשס"ד-2004. תודה רבה. </w:t>
      </w:r>
    </w:p>
    <w:p w14:paraId="3844CEC9" w14:textId="77777777" w:rsidR="00000000" w:rsidRDefault="0069655B">
      <w:pPr>
        <w:pStyle w:val="a0"/>
        <w:rPr>
          <w:rtl/>
        </w:rPr>
      </w:pPr>
    </w:p>
    <w:p w14:paraId="42BDBCF3" w14:textId="77777777" w:rsidR="00000000" w:rsidRDefault="0069655B">
      <w:pPr>
        <w:pStyle w:val="a0"/>
        <w:rPr>
          <w:rFonts w:hint="cs"/>
          <w:rtl/>
        </w:rPr>
      </w:pPr>
    </w:p>
    <w:p w14:paraId="04069E82" w14:textId="77777777" w:rsidR="00000000" w:rsidRDefault="0069655B">
      <w:pPr>
        <w:pStyle w:val="a2"/>
        <w:rPr>
          <w:rFonts w:hint="cs"/>
          <w:rtl/>
        </w:rPr>
      </w:pPr>
      <w:bookmarkStart w:id="413" w:name="CS23162FI0023162T25_02_2004_15_45_58"/>
      <w:bookmarkStart w:id="414" w:name="_Toc69694971"/>
      <w:bookmarkEnd w:id="413"/>
      <w:r>
        <w:rPr>
          <w:rtl/>
        </w:rPr>
        <w:t>הצע</w:t>
      </w:r>
      <w:r>
        <w:rPr>
          <w:rFonts w:hint="cs"/>
          <w:rtl/>
        </w:rPr>
        <w:t>ות</w:t>
      </w:r>
      <w:r>
        <w:rPr>
          <w:rtl/>
        </w:rPr>
        <w:t xml:space="preserve"> לסדר-היום</w:t>
      </w:r>
      <w:bookmarkEnd w:id="414"/>
    </w:p>
    <w:p w14:paraId="0CFB87BE" w14:textId="77777777" w:rsidR="00000000" w:rsidRDefault="0069655B">
      <w:pPr>
        <w:pStyle w:val="a2"/>
        <w:rPr>
          <w:rtl/>
        </w:rPr>
      </w:pPr>
      <w:bookmarkStart w:id="415" w:name="_Toc69694972"/>
      <w:r>
        <w:rPr>
          <w:rtl/>
        </w:rPr>
        <w:t>הדיון בבית</w:t>
      </w:r>
      <w:r>
        <w:rPr>
          <w:rFonts w:hint="cs"/>
          <w:rtl/>
        </w:rPr>
        <w:t>-</w:t>
      </w:r>
      <w:r>
        <w:rPr>
          <w:rtl/>
        </w:rPr>
        <w:t>הדין בהאג בנושא גדר הביטחון</w:t>
      </w:r>
      <w:bookmarkEnd w:id="415"/>
    </w:p>
    <w:p w14:paraId="28934570" w14:textId="77777777" w:rsidR="00000000" w:rsidRDefault="0069655B">
      <w:pPr>
        <w:pStyle w:val="-0"/>
        <w:rPr>
          <w:rFonts w:hint="cs"/>
          <w:rtl/>
        </w:rPr>
      </w:pPr>
    </w:p>
    <w:p w14:paraId="34DBA31E" w14:textId="77777777" w:rsidR="00000000" w:rsidRDefault="0069655B">
      <w:pPr>
        <w:pStyle w:val="af1"/>
        <w:rPr>
          <w:rtl/>
        </w:rPr>
      </w:pPr>
      <w:r>
        <w:rPr>
          <w:rtl/>
        </w:rPr>
        <w:t>היו"ר נסים דהן:</w:t>
      </w:r>
    </w:p>
    <w:p w14:paraId="690D9009" w14:textId="77777777" w:rsidR="00000000" w:rsidRDefault="0069655B">
      <w:pPr>
        <w:pStyle w:val="a0"/>
        <w:rPr>
          <w:rtl/>
        </w:rPr>
      </w:pPr>
    </w:p>
    <w:p w14:paraId="485B96D1" w14:textId="77777777" w:rsidR="00000000" w:rsidRDefault="0069655B">
      <w:pPr>
        <w:pStyle w:val="a0"/>
        <w:rPr>
          <w:rFonts w:hint="cs"/>
          <w:rtl/>
        </w:rPr>
      </w:pPr>
      <w:r>
        <w:rPr>
          <w:rFonts w:hint="cs"/>
          <w:rtl/>
        </w:rPr>
        <w:t>אנחנו עוברים להמשך סדר-היום. לפנינו הצעות לסדר</w:t>
      </w:r>
      <w:r>
        <w:rPr>
          <w:rFonts w:hint="cs"/>
          <w:rtl/>
        </w:rPr>
        <w:t xml:space="preserve">-היום מס' 2806, 2810, 2819, 2821, 2836, 2837, 2838, 2839, 2843, 2844, 2850 ו-2862 בנושא: הדיון בבית-הדין בהאג בנושא גדר הביטחון - של חברי כנסת רבים. ראשון הדוברים, חבר הכנסת הרב אברהם רביץ - אינו נוכח. חבר הכנסת טלב אלסאנע, בבקשה; שלוש דקות. </w:t>
      </w:r>
    </w:p>
    <w:p w14:paraId="7CB598D4" w14:textId="77777777" w:rsidR="00000000" w:rsidRDefault="0069655B">
      <w:pPr>
        <w:pStyle w:val="a0"/>
        <w:rPr>
          <w:rFonts w:hint="cs"/>
          <w:rtl/>
        </w:rPr>
      </w:pPr>
    </w:p>
    <w:p w14:paraId="5DB4F31A" w14:textId="77777777" w:rsidR="00000000" w:rsidRDefault="0069655B">
      <w:pPr>
        <w:pStyle w:val="a"/>
        <w:rPr>
          <w:rtl/>
        </w:rPr>
      </w:pPr>
      <w:bookmarkStart w:id="416" w:name="FS000000549T25_02_2004_15_50_02"/>
      <w:bookmarkStart w:id="417" w:name="_Toc69694973"/>
      <w:bookmarkEnd w:id="416"/>
      <w:r>
        <w:rPr>
          <w:rFonts w:hint="eastAsia"/>
          <w:rtl/>
        </w:rPr>
        <w:t>טלב</w:t>
      </w:r>
      <w:r>
        <w:rPr>
          <w:rtl/>
        </w:rPr>
        <w:t xml:space="preserve"> אלסאנע (</w:t>
      </w:r>
      <w:r>
        <w:rPr>
          <w:rtl/>
        </w:rPr>
        <w:t>רע"ם):</w:t>
      </w:r>
      <w:bookmarkEnd w:id="417"/>
    </w:p>
    <w:p w14:paraId="01DF107B" w14:textId="77777777" w:rsidR="00000000" w:rsidRDefault="0069655B">
      <w:pPr>
        <w:pStyle w:val="a0"/>
        <w:rPr>
          <w:rFonts w:hint="cs"/>
          <w:rtl/>
        </w:rPr>
      </w:pPr>
    </w:p>
    <w:p w14:paraId="6587DE9A" w14:textId="77777777" w:rsidR="00000000" w:rsidRDefault="0069655B">
      <w:pPr>
        <w:pStyle w:val="a0"/>
        <w:rPr>
          <w:rFonts w:hint="cs"/>
          <w:rtl/>
        </w:rPr>
      </w:pPr>
      <w:r>
        <w:rPr>
          <w:rFonts w:hint="cs"/>
          <w:rtl/>
        </w:rPr>
        <w:t>אדוני היושב-ראש, חברי הכנסת, השאלה הנשאלת היא בעצם, מה חדש? מה הדבר החדש שהתרחש? הרי הכיבוש הישראלי קיים משנת 1967. מה בעצם רואים? שמתחיל להתמקד דיון רציני לא רק בסוגיית הגדר, אלא הכיבוש בכלל. והדבר המיוחד והתקדים החשוב שאני זוקף לזכות הממשלה הוא ש</w:t>
      </w:r>
      <w:r>
        <w:rPr>
          <w:rFonts w:hint="cs"/>
          <w:rtl/>
        </w:rPr>
        <w:t xml:space="preserve">בפעם הראשונה מחילים את החוק הבין-לאומי על מדינת ישראל, על ממשלת ישראל, ומנסים למדוד את ההתנהגות הזאת והמדיניות הזאת על רקע המשפט הבין-לאומי. </w:t>
      </w:r>
    </w:p>
    <w:p w14:paraId="2873A253" w14:textId="77777777" w:rsidR="00000000" w:rsidRDefault="0069655B">
      <w:pPr>
        <w:pStyle w:val="a0"/>
        <w:rPr>
          <w:rFonts w:hint="cs"/>
          <w:rtl/>
        </w:rPr>
      </w:pPr>
    </w:p>
    <w:p w14:paraId="7727159A" w14:textId="77777777" w:rsidR="00000000" w:rsidRDefault="0069655B">
      <w:pPr>
        <w:pStyle w:val="a0"/>
        <w:rPr>
          <w:rFonts w:hint="cs"/>
          <w:rtl/>
        </w:rPr>
      </w:pPr>
      <w:r>
        <w:rPr>
          <w:rFonts w:hint="cs"/>
          <w:rtl/>
        </w:rPr>
        <w:t>עד היום מדינת ישראל, ממשלת ישראל התנהגה כאילו היא מעל החוק הבין-לאומי. החוק הזה לא מחייב אותה. הוא מחייב אותה באו</w:t>
      </w:r>
      <w:r>
        <w:rPr>
          <w:rFonts w:hint="cs"/>
          <w:rtl/>
        </w:rPr>
        <w:t xml:space="preserve">פן חד-צדדי. כשזה משרת את המטרות של ישראל, אז יש מועצת הביטחון, יש האו"ם, ויש ההחלטות של מועצת הביטחון. אבל כשזה לא לרוחנו, זה לא נותן לגיטימציה לכיבוש, אז האו"ם הוא "שמום" - הוא לא קיים. </w:t>
      </w:r>
    </w:p>
    <w:p w14:paraId="3174B1C7" w14:textId="77777777" w:rsidR="00000000" w:rsidRDefault="0069655B">
      <w:pPr>
        <w:pStyle w:val="a0"/>
        <w:rPr>
          <w:rFonts w:hint="cs"/>
          <w:rtl/>
        </w:rPr>
      </w:pPr>
    </w:p>
    <w:p w14:paraId="64D4EA72" w14:textId="77777777" w:rsidR="00000000" w:rsidRDefault="0069655B">
      <w:pPr>
        <w:pStyle w:val="a0"/>
        <w:rPr>
          <w:rFonts w:hint="cs"/>
          <w:rtl/>
        </w:rPr>
      </w:pPr>
      <w:bookmarkStart w:id="418" w:name="FS000000549T25_02_2004_15_12_49"/>
      <w:bookmarkEnd w:id="418"/>
      <w:r>
        <w:rPr>
          <w:rFonts w:hint="cs"/>
          <w:rtl/>
        </w:rPr>
        <w:t>בפעם הראשונה המוסדות הבין-לאומיים, לרבות בית-המשפט הבין-לאומי בהאג,</w:t>
      </w:r>
      <w:r>
        <w:rPr>
          <w:rFonts w:hint="cs"/>
          <w:rtl/>
        </w:rPr>
        <w:t xml:space="preserve"> ממלאים את תפקידם על מנת להכניס סדר ולקבוע כי העולם הזה לא מתנהל בוואקום. זה לא ג'ונגל שבו מדינה חזקה יכולה להשמיד, לשלול ריבונות או לרמוס, אלא יש חוקים המסדירים התנהגות של מדינות. </w:t>
      </w:r>
    </w:p>
    <w:p w14:paraId="5732F85F" w14:textId="77777777" w:rsidR="00000000" w:rsidRDefault="0069655B">
      <w:pPr>
        <w:pStyle w:val="a0"/>
        <w:rPr>
          <w:rFonts w:hint="cs"/>
          <w:rtl/>
        </w:rPr>
      </w:pPr>
    </w:p>
    <w:p w14:paraId="596F2FFF" w14:textId="77777777" w:rsidR="00000000" w:rsidRDefault="0069655B">
      <w:pPr>
        <w:pStyle w:val="a0"/>
        <w:rPr>
          <w:rFonts w:hint="cs"/>
          <w:rtl/>
        </w:rPr>
      </w:pPr>
      <w:r>
        <w:rPr>
          <w:rFonts w:hint="cs"/>
          <w:rtl/>
        </w:rPr>
        <w:t>מדינת ישראל באה וטוענת שאין סמכות לבית-המשפט הבין-לאומי בהאג. אם אין סמכו</w:t>
      </w:r>
      <w:r>
        <w:rPr>
          <w:rFonts w:hint="cs"/>
          <w:rtl/>
        </w:rPr>
        <w:t>ת לבית-המשפט הבין-לאומי בהאג, אז למי הסמכות, למרכז הליכוד? מרכז הליכוד אפילו בפריימריס הוא לא מצליח, אז אני לא יודע אם הוא יצליח לפתור את הבעיה הזאת.</w:t>
      </w:r>
    </w:p>
    <w:p w14:paraId="19914186" w14:textId="77777777" w:rsidR="00000000" w:rsidRDefault="0069655B">
      <w:pPr>
        <w:pStyle w:val="a0"/>
        <w:rPr>
          <w:rFonts w:hint="cs"/>
          <w:rtl/>
        </w:rPr>
      </w:pPr>
    </w:p>
    <w:p w14:paraId="748B7D21" w14:textId="77777777" w:rsidR="00000000" w:rsidRDefault="0069655B">
      <w:pPr>
        <w:pStyle w:val="a0"/>
        <w:rPr>
          <w:rFonts w:hint="cs"/>
          <w:rtl/>
        </w:rPr>
      </w:pPr>
      <w:r>
        <w:rPr>
          <w:rFonts w:hint="cs"/>
          <w:rtl/>
        </w:rPr>
        <w:t>בנוסף, אומרים שהסוגיה הזאת היא לא נושא לדיון בבית-המשפט הבין-לאומי. כאשר יש סכסוכים בין אנשים, אנחנו אומר</w:t>
      </w:r>
      <w:r>
        <w:rPr>
          <w:rFonts w:hint="cs"/>
          <w:rtl/>
        </w:rPr>
        <w:t xml:space="preserve">ים להם ללכת לבית-משפט כדי לפתור את הבעיה. כאשר יש ויכוח בין מדינות או בין עמים, זה המקום לפתור את הבעיות. אחרת, אומרים שהפתרון היחיד הוא לא באמצעות הטריבונל הבין-לאומי-המשפטי, אלא באמצעות טנקים ומטוסים. מי שחזק יותר ומי שהורג יותר, הוא המנצח. האם כך אנחנו </w:t>
      </w:r>
      <w:r>
        <w:rPr>
          <w:rFonts w:hint="cs"/>
          <w:rtl/>
        </w:rPr>
        <w:t xml:space="preserve">רוצים שיתנהל העולם? האם אלה יהיו הנורמות שינהיגו את מדינות העולם? יש צורך בבית-משפט שיקבע על-פי חוק בין-לאומי, וכל מדינה שמתיימרת להיות חלק ממשפחת העמים, חייבת לאמץ, להפנים ולנהוג בהתאם לחוק הזה. </w:t>
      </w:r>
    </w:p>
    <w:p w14:paraId="264C57D2" w14:textId="77777777" w:rsidR="00000000" w:rsidRDefault="0069655B">
      <w:pPr>
        <w:pStyle w:val="a0"/>
        <w:rPr>
          <w:rFonts w:hint="cs"/>
          <w:rtl/>
        </w:rPr>
      </w:pPr>
    </w:p>
    <w:p w14:paraId="59D1DE71" w14:textId="77777777" w:rsidR="00000000" w:rsidRDefault="0069655B">
      <w:pPr>
        <w:pStyle w:val="a0"/>
        <w:rPr>
          <w:rFonts w:hint="cs"/>
          <w:rtl/>
        </w:rPr>
      </w:pPr>
      <w:r>
        <w:rPr>
          <w:rFonts w:hint="cs"/>
          <w:rtl/>
        </w:rPr>
        <w:t>אדוני היושב-ראש, מה זה אומר שמדינת ישראל החליטה לא ללכת לה</w:t>
      </w:r>
      <w:r>
        <w:rPr>
          <w:rFonts w:hint="cs"/>
          <w:rtl/>
        </w:rPr>
        <w:t>אג? זה אומר שמדינת ישראל מודה שאין לה הגנה על-פי החוק הבין-לאומי. היא מודה שהגדר הזאת איננה גדר ביטחונית. התוצאה היא, שהיא איננה מפרידה בין הפלסטינים לישראלים, אלא מפרידה בין הפלסטינים לפלסטינים.</w:t>
      </w:r>
    </w:p>
    <w:p w14:paraId="634F7602" w14:textId="77777777" w:rsidR="00000000" w:rsidRDefault="0069655B">
      <w:pPr>
        <w:pStyle w:val="a0"/>
        <w:rPr>
          <w:rFonts w:hint="cs"/>
          <w:rtl/>
        </w:rPr>
      </w:pPr>
    </w:p>
    <w:p w14:paraId="7A6F0636" w14:textId="77777777" w:rsidR="00000000" w:rsidRDefault="0069655B">
      <w:pPr>
        <w:pStyle w:val="a0"/>
        <w:rPr>
          <w:rFonts w:hint="cs"/>
          <w:rtl/>
        </w:rPr>
      </w:pPr>
      <w:r>
        <w:rPr>
          <w:rFonts w:hint="cs"/>
          <w:rtl/>
        </w:rPr>
        <w:t xml:space="preserve"> יש היום מאות אלפי פלסטינים שיהיו בצד הישראלי, אז מה יחסום </w:t>
      </w:r>
      <w:r>
        <w:rPr>
          <w:rFonts w:hint="cs"/>
          <w:rtl/>
        </w:rPr>
        <w:t xml:space="preserve">אותם? הכריזו על השטח הזה, שהוא קו התפר, שטח צבאי סגור, ואז לכל מי שגר בשטח הזה אסור לשהות בבית שלו. הוא צריך לקבל היתר מהמפקד כדי להישאר בבית או לבקר אצל ההורים שלו. זה תחילתו של סיפוח השטחים וטרנספר, כי מי שלא יקבל היתר, לא יוכל להיכנס. הוא מפר את ההוראה </w:t>
      </w:r>
      <w:r>
        <w:rPr>
          <w:rFonts w:hint="cs"/>
          <w:rtl/>
        </w:rPr>
        <w:t xml:space="preserve">של אלוף הפיקוד שזה שטח צבאי סגור. למי השטח הזה סגור? לא לכל האזרחים ולכל האנשים. הוא סגור אך ורק לפלסטינים. יהודים, מתנחלים וישראלים יכולים להיכנס. זה אפרטהייד. </w:t>
      </w:r>
    </w:p>
    <w:p w14:paraId="104E3D81" w14:textId="77777777" w:rsidR="00000000" w:rsidRDefault="0069655B">
      <w:pPr>
        <w:pStyle w:val="a0"/>
        <w:rPr>
          <w:rFonts w:hint="cs"/>
          <w:rtl/>
        </w:rPr>
      </w:pPr>
    </w:p>
    <w:p w14:paraId="249A4951" w14:textId="77777777" w:rsidR="00000000" w:rsidRDefault="0069655B">
      <w:pPr>
        <w:pStyle w:val="a0"/>
        <w:rPr>
          <w:rFonts w:hint="cs"/>
          <w:rtl/>
        </w:rPr>
      </w:pPr>
      <w:r>
        <w:rPr>
          <w:rFonts w:hint="cs"/>
          <w:rtl/>
        </w:rPr>
        <w:t>ממשלת ישראל מנסה להתגונן ואומרת: תראו, יש לנו פיגועים, אנחנו עושים את זה להגנה עצמית - ושולחי</w:t>
      </w:r>
      <w:r>
        <w:rPr>
          <w:rFonts w:hint="cs"/>
          <w:rtl/>
        </w:rPr>
        <w:t>ם את האוטובוסים. לבי לבי על הקורבנות של הפיגועים האלה. מה המסר הישראלי? המסר הישראלי הוא, שהפשע שנעשה כלפינו מצדיק את הפשע שאנחנו עושים כלפי הפלסטינים. האם זו משוואה נכונה? האם פשע מצדיק פשע? אם יש זכות הגנה למדינת ישאל, מה עם זכות הגנה עצמית לעם הפלסטיני?</w:t>
      </w:r>
      <w:r>
        <w:rPr>
          <w:rFonts w:hint="cs"/>
          <w:rtl/>
        </w:rPr>
        <w:t xml:space="preserve"> כמה קורבנות היו לעם הפלסטיני בזמן האחרון? </w:t>
      </w:r>
    </w:p>
    <w:p w14:paraId="4DFB7EE4" w14:textId="77777777" w:rsidR="00000000" w:rsidRDefault="0069655B">
      <w:pPr>
        <w:pStyle w:val="a0"/>
        <w:rPr>
          <w:rFonts w:hint="cs"/>
          <w:rtl/>
        </w:rPr>
      </w:pPr>
    </w:p>
    <w:p w14:paraId="443FE232" w14:textId="77777777" w:rsidR="00000000" w:rsidRDefault="0069655B">
      <w:pPr>
        <w:pStyle w:val="a0"/>
        <w:rPr>
          <w:rFonts w:hint="cs"/>
          <w:rtl/>
        </w:rPr>
      </w:pPr>
      <w:r>
        <w:rPr>
          <w:rFonts w:hint="cs"/>
          <w:rtl/>
        </w:rPr>
        <w:t>צריך פעם אחת להעמיד את הדבר הזה במשוואה הנכונה. העם הפלסטיני נאבק על חירותו ועצמאותו, ומדינת ישראל איננה נלחמת על ביטחונה אלא על ביטחון הכיבוש שלה. היא רוצה להנציח את הכיבוש שלה. ברגע שיסתיים הכיבוש, לא נראה פיג</w:t>
      </w:r>
      <w:r>
        <w:rPr>
          <w:rFonts w:hint="cs"/>
          <w:rtl/>
        </w:rPr>
        <w:t>ועים ואת כל התופעות האלה. האם הפלסטינים חובבי ביצוע פיגועים? למה הם לא עושים את זה באירופה או באיזה מקום אחר? למה נגד מדינת ישראל? כי מדינת ישראל היא הכובש שלהם. אם מדינת ישראל היתה כובשת את שווייץ, אז היינו רואים שהשוויצרים היו מבצעים פיגועים כאלה.</w:t>
      </w:r>
    </w:p>
    <w:p w14:paraId="61D56B2F" w14:textId="77777777" w:rsidR="00000000" w:rsidRDefault="0069655B">
      <w:pPr>
        <w:pStyle w:val="a0"/>
        <w:rPr>
          <w:rFonts w:hint="cs"/>
          <w:rtl/>
        </w:rPr>
      </w:pPr>
    </w:p>
    <w:p w14:paraId="537DCDCE" w14:textId="77777777" w:rsidR="00000000" w:rsidRDefault="0069655B">
      <w:pPr>
        <w:pStyle w:val="af0"/>
        <w:rPr>
          <w:rtl/>
        </w:rPr>
      </w:pPr>
      <w:r>
        <w:rPr>
          <w:rFonts w:hint="eastAsia"/>
          <w:rtl/>
        </w:rPr>
        <w:t>אילן</w:t>
      </w:r>
      <w:r>
        <w:rPr>
          <w:rtl/>
        </w:rPr>
        <w:t xml:space="preserve"> </w:t>
      </w:r>
      <w:r>
        <w:rPr>
          <w:rtl/>
        </w:rPr>
        <w:t>שלגי (שינוי):</w:t>
      </w:r>
    </w:p>
    <w:p w14:paraId="1C4D289C" w14:textId="77777777" w:rsidR="00000000" w:rsidRDefault="0069655B">
      <w:pPr>
        <w:pStyle w:val="a0"/>
        <w:rPr>
          <w:rFonts w:hint="cs"/>
          <w:rtl/>
        </w:rPr>
      </w:pPr>
    </w:p>
    <w:p w14:paraId="571BBB2B" w14:textId="77777777" w:rsidR="00000000" w:rsidRDefault="0069655B">
      <w:pPr>
        <w:pStyle w:val="a0"/>
        <w:rPr>
          <w:rFonts w:hint="cs"/>
          <w:rtl/>
        </w:rPr>
      </w:pPr>
      <w:r>
        <w:rPr>
          <w:rFonts w:hint="cs"/>
          <w:rtl/>
        </w:rPr>
        <w:t>אתה זוכר איך זה התחיל? האם השוויצרים התקיפו אותנו פעם?</w:t>
      </w:r>
    </w:p>
    <w:p w14:paraId="5DE839EF" w14:textId="77777777" w:rsidR="00000000" w:rsidRDefault="0069655B">
      <w:pPr>
        <w:pStyle w:val="a0"/>
        <w:rPr>
          <w:rFonts w:hint="cs"/>
          <w:rtl/>
        </w:rPr>
      </w:pPr>
    </w:p>
    <w:p w14:paraId="31037372" w14:textId="77777777" w:rsidR="00000000" w:rsidRDefault="0069655B">
      <w:pPr>
        <w:pStyle w:val="-"/>
        <w:rPr>
          <w:rtl/>
        </w:rPr>
      </w:pPr>
      <w:bookmarkStart w:id="419" w:name="FS000000549T25_02_2004_15_14_18C"/>
      <w:bookmarkEnd w:id="419"/>
      <w:r>
        <w:rPr>
          <w:rtl/>
        </w:rPr>
        <w:t>טלב אלסאנע (רע"ם):</w:t>
      </w:r>
    </w:p>
    <w:p w14:paraId="6C70AC49" w14:textId="77777777" w:rsidR="00000000" w:rsidRDefault="0069655B">
      <w:pPr>
        <w:pStyle w:val="a0"/>
        <w:rPr>
          <w:rtl/>
        </w:rPr>
      </w:pPr>
    </w:p>
    <w:p w14:paraId="398E5E7C" w14:textId="77777777" w:rsidR="00000000" w:rsidRDefault="0069655B">
      <w:pPr>
        <w:pStyle w:val="a0"/>
        <w:rPr>
          <w:rFonts w:hint="cs"/>
          <w:rtl/>
        </w:rPr>
      </w:pPr>
      <w:r>
        <w:rPr>
          <w:rFonts w:hint="cs"/>
          <w:rtl/>
        </w:rPr>
        <w:t xml:space="preserve">זה לא משנה. אתם לא התקפתם אותם, לא כבשתם אותם ולא התנחלתם באדמות שלהם. </w:t>
      </w:r>
    </w:p>
    <w:p w14:paraId="25CB9F87" w14:textId="77777777" w:rsidR="00000000" w:rsidRDefault="0069655B">
      <w:pPr>
        <w:pStyle w:val="a0"/>
        <w:rPr>
          <w:rFonts w:hint="cs"/>
          <w:rtl/>
        </w:rPr>
      </w:pPr>
    </w:p>
    <w:p w14:paraId="0FB3C7C7" w14:textId="77777777" w:rsidR="00000000" w:rsidRDefault="0069655B">
      <w:pPr>
        <w:pStyle w:val="af1"/>
        <w:rPr>
          <w:rtl/>
        </w:rPr>
      </w:pPr>
      <w:r>
        <w:rPr>
          <w:rFonts w:hint="eastAsia"/>
          <w:rtl/>
        </w:rPr>
        <w:t>היו</w:t>
      </w:r>
      <w:r>
        <w:rPr>
          <w:rtl/>
        </w:rPr>
        <w:t>"ר נסים דהן:</w:t>
      </w:r>
    </w:p>
    <w:p w14:paraId="7F03C693" w14:textId="77777777" w:rsidR="00000000" w:rsidRDefault="0069655B">
      <w:pPr>
        <w:pStyle w:val="a0"/>
        <w:rPr>
          <w:rFonts w:hint="cs"/>
          <w:rtl/>
        </w:rPr>
      </w:pPr>
    </w:p>
    <w:p w14:paraId="4EE5F8D3" w14:textId="77777777" w:rsidR="00000000" w:rsidRDefault="0069655B">
      <w:pPr>
        <w:pStyle w:val="a0"/>
        <w:rPr>
          <w:rFonts w:hint="cs"/>
          <w:rtl/>
        </w:rPr>
      </w:pPr>
      <w:r>
        <w:rPr>
          <w:rFonts w:hint="cs"/>
          <w:rtl/>
        </w:rPr>
        <w:t>נא לסיים.</w:t>
      </w:r>
    </w:p>
    <w:p w14:paraId="6787A791" w14:textId="77777777" w:rsidR="00000000" w:rsidRDefault="0069655B">
      <w:pPr>
        <w:pStyle w:val="a0"/>
        <w:rPr>
          <w:rFonts w:hint="cs"/>
          <w:rtl/>
        </w:rPr>
      </w:pPr>
    </w:p>
    <w:p w14:paraId="5A345B9D" w14:textId="77777777" w:rsidR="00000000" w:rsidRDefault="0069655B">
      <w:pPr>
        <w:pStyle w:val="-"/>
        <w:rPr>
          <w:rtl/>
        </w:rPr>
      </w:pPr>
      <w:bookmarkStart w:id="420" w:name="FS000000478T25_02_2004_16_07_22C"/>
      <w:bookmarkStart w:id="421" w:name="FS000000549T25_02_2004_16_07_33"/>
      <w:bookmarkStart w:id="422" w:name="FS000000549T25_02_2004_16_07_52C"/>
      <w:bookmarkEnd w:id="420"/>
      <w:bookmarkEnd w:id="421"/>
      <w:r>
        <w:rPr>
          <w:rFonts w:hint="eastAsia"/>
          <w:rtl/>
        </w:rPr>
        <w:t>טלב</w:t>
      </w:r>
      <w:r>
        <w:rPr>
          <w:rtl/>
        </w:rPr>
        <w:t xml:space="preserve"> אלסאנע (רע"ם):</w:t>
      </w:r>
    </w:p>
    <w:p w14:paraId="25AB6C21" w14:textId="77777777" w:rsidR="00000000" w:rsidRDefault="0069655B">
      <w:pPr>
        <w:pStyle w:val="a0"/>
        <w:rPr>
          <w:rtl/>
        </w:rPr>
      </w:pPr>
    </w:p>
    <w:bookmarkEnd w:id="422"/>
    <w:p w14:paraId="3C5FFC84" w14:textId="77777777" w:rsidR="00000000" w:rsidRDefault="0069655B">
      <w:pPr>
        <w:pStyle w:val="a0"/>
        <w:ind w:firstLine="720"/>
        <w:rPr>
          <w:rFonts w:hint="cs"/>
          <w:rtl/>
        </w:rPr>
      </w:pPr>
      <w:r>
        <w:rPr>
          <w:rFonts w:hint="cs"/>
          <w:rtl/>
        </w:rPr>
        <w:t xml:space="preserve">אדוני השר, הכיבוש הוא העילה. </w:t>
      </w:r>
    </w:p>
    <w:p w14:paraId="49671537" w14:textId="77777777" w:rsidR="00000000" w:rsidRDefault="0069655B">
      <w:pPr>
        <w:pStyle w:val="a0"/>
        <w:ind w:firstLine="720"/>
        <w:rPr>
          <w:rFonts w:hint="cs"/>
          <w:rtl/>
        </w:rPr>
      </w:pPr>
    </w:p>
    <w:p w14:paraId="12A5C0D7" w14:textId="77777777" w:rsidR="00000000" w:rsidRDefault="0069655B">
      <w:pPr>
        <w:pStyle w:val="af0"/>
        <w:rPr>
          <w:rtl/>
        </w:rPr>
      </w:pPr>
      <w:r>
        <w:rPr>
          <w:rFonts w:hint="eastAsia"/>
          <w:rtl/>
        </w:rPr>
        <w:t>אילן</w:t>
      </w:r>
      <w:r>
        <w:rPr>
          <w:rtl/>
        </w:rPr>
        <w:t xml:space="preserve"> שלגי (שי</w:t>
      </w:r>
      <w:r>
        <w:rPr>
          <w:rtl/>
        </w:rPr>
        <w:t>נוי):</w:t>
      </w:r>
    </w:p>
    <w:p w14:paraId="7BE3B41F" w14:textId="77777777" w:rsidR="00000000" w:rsidRDefault="0069655B">
      <w:pPr>
        <w:pStyle w:val="a0"/>
        <w:rPr>
          <w:rFonts w:hint="cs"/>
          <w:rtl/>
        </w:rPr>
      </w:pPr>
    </w:p>
    <w:p w14:paraId="6981F60E" w14:textId="77777777" w:rsidR="00000000" w:rsidRDefault="0069655B">
      <w:pPr>
        <w:pStyle w:val="a0"/>
        <w:ind w:left="719" w:firstLine="0"/>
        <w:rPr>
          <w:rFonts w:hint="cs"/>
          <w:rtl/>
        </w:rPr>
      </w:pPr>
      <w:r>
        <w:rPr>
          <w:rFonts w:hint="cs"/>
          <w:rtl/>
        </w:rPr>
        <w:t>- - -</w:t>
      </w:r>
    </w:p>
    <w:p w14:paraId="39C96D66" w14:textId="77777777" w:rsidR="00000000" w:rsidRDefault="0069655B">
      <w:pPr>
        <w:pStyle w:val="-"/>
        <w:rPr>
          <w:rFonts w:hint="cs"/>
          <w:rtl/>
        </w:rPr>
      </w:pPr>
      <w:bookmarkStart w:id="423" w:name="FS000000549T25_02_2004_16_08_37C"/>
      <w:bookmarkEnd w:id="423"/>
    </w:p>
    <w:p w14:paraId="7F76B49F" w14:textId="77777777" w:rsidR="00000000" w:rsidRDefault="0069655B">
      <w:pPr>
        <w:pStyle w:val="-"/>
        <w:rPr>
          <w:rtl/>
        </w:rPr>
      </w:pPr>
      <w:r>
        <w:rPr>
          <w:rtl/>
        </w:rPr>
        <w:t>טלב אלסאנע (רע"ם):</w:t>
      </w:r>
    </w:p>
    <w:p w14:paraId="07FC3E69" w14:textId="77777777" w:rsidR="00000000" w:rsidRDefault="0069655B">
      <w:pPr>
        <w:pStyle w:val="a0"/>
        <w:rPr>
          <w:rtl/>
        </w:rPr>
      </w:pPr>
    </w:p>
    <w:p w14:paraId="72F3055A" w14:textId="77777777" w:rsidR="00000000" w:rsidRDefault="0069655B">
      <w:pPr>
        <w:pStyle w:val="a0"/>
        <w:ind w:firstLine="720"/>
        <w:rPr>
          <w:rFonts w:hint="cs"/>
          <w:rtl/>
        </w:rPr>
      </w:pPr>
      <w:r>
        <w:rPr>
          <w:rFonts w:hint="cs"/>
          <w:rtl/>
        </w:rPr>
        <w:t>חבר הכנסת שלגי, יושב-ראש ועדת החינוך, צריך להפנים שהכיבוש הוא העילה. הכיבוש הוא הטרור האמיתי. הכיבוש הוא המפיל קורבנות פלסטינים וישראלים. מי שמנציח את הכיבוש נושא באחריות גם להרוגים הפלסטינים וגם להרוגים הישראלים. הפתרון ה</w:t>
      </w:r>
      <w:r>
        <w:rPr>
          <w:rFonts w:hint="cs"/>
          <w:rtl/>
        </w:rPr>
        <w:t>וא סיום הכיבוש, וכמה שיותר מהר. אחרת, זה התחיל בבית-המשפט הבין-לאומי בהאג לגבי הגדר, אבל לא הסתיים בזה. זה תחילתו של תהליך שיכול להוביל לחרם על מדינת ישראל, כמו שהיה על דרום-אפריקה בעקבות האפרטהייד.</w:t>
      </w:r>
    </w:p>
    <w:p w14:paraId="70214B46" w14:textId="77777777" w:rsidR="00000000" w:rsidRDefault="0069655B">
      <w:pPr>
        <w:pStyle w:val="a0"/>
        <w:rPr>
          <w:rFonts w:hint="cs"/>
          <w:rtl/>
        </w:rPr>
      </w:pPr>
    </w:p>
    <w:p w14:paraId="4851A6C1" w14:textId="77777777" w:rsidR="00000000" w:rsidRDefault="0069655B">
      <w:pPr>
        <w:pStyle w:val="af0"/>
        <w:rPr>
          <w:rtl/>
        </w:rPr>
      </w:pPr>
      <w:r>
        <w:rPr>
          <w:rFonts w:hint="eastAsia"/>
          <w:rtl/>
        </w:rPr>
        <w:t>רוחמה</w:t>
      </w:r>
      <w:r>
        <w:rPr>
          <w:rtl/>
        </w:rPr>
        <w:t xml:space="preserve"> אברהם (הליכוד):</w:t>
      </w:r>
    </w:p>
    <w:p w14:paraId="7F770A5C" w14:textId="77777777" w:rsidR="00000000" w:rsidRDefault="0069655B">
      <w:pPr>
        <w:pStyle w:val="a0"/>
        <w:rPr>
          <w:rFonts w:hint="cs"/>
          <w:rtl/>
        </w:rPr>
      </w:pPr>
    </w:p>
    <w:p w14:paraId="14D559DF" w14:textId="77777777" w:rsidR="00000000" w:rsidRDefault="0069655B">
      <w:pPr>
        <w:pStyle w:val="a0"/>
        <w:rPr>
          <w:rFonts w:hint="cs"/>
          <w:rtl/>
        </w:rPr>
      </w:pPr>
      <w:r>
        <w:rPr>
          <w:rFonts w:hint="cs"/>
          <w:rtl/>
        </w:rPr>
        <w:t>תפסיקו עם הססמאות האלה. תרעננו ות</w:t>
      </w:r>
      <w:r>
        <w:rPr>
          <w:rFonts w:hint="cs"/>
          <w:rtl/>
        </w:rPr>
        <w:t xml:space="preserve">חדשו קצת את הססמאות. </w:t>
      </w:r>
    </w:p>
    <w:p w14:paraId="57E56999" w14:textId="77777777" w:rsidR="00000000" w:rsidRDefault="0069655B">
      <w:pPr>
        <w:pStyle w:val="a0"/>
        <w:rPr>
          <w:rFonts w:hint="cs"/>
          <w:rtl/>
        </w:rPr>
      </w:pPr>
    </w:p>
    <w:p w14:paraId="1710E528" w14:textId="77777777" w:rsidR="00000000" w:rsidRDefault="0069655B">
      <w:pPr>
        <w:pStyle w:val="af1"/>
        <w:rPr>
          <w:rtl/>
        </w:rPr>
      </w:pPr>
      <w:r>
        <w:rPr>
          <w:rtl/>
        </w:rPr>
        <w:t>היו"ר נסים דהן:</w:t>
      </w:r>
    </w:p>
    <w:p w14:paraId="7E33E973" w14:textId="77777777" w:rsidR="00000000" w:rsidRDefault="0069655B">
      <w:pPr>
        <w:pStyle w:val="a0"/>
        <w:rPr>
          <w:rtl/>
        </w:rPr>
      </w:pPr>
    </w:p>
    <w:p w14:paraId="288FCA47" w14:textId="77777777" w:rsidR="00000000" w:rsidRDefault="0069655B">
      <w:pPr>
        <w:pStyle w:val="a0"/>
        <w:rPr>
          <w:rFonts w:hint="cs"/>
          <w:rtl/>
        </w:rPr>
      </w:pPr>
      <w:r>
        <w:rPr>
          <w:rFonts w:hint="cs"/>
          <w:rtl/>
        </w:rPr>
        <w:t>תודה רבה. חבר הכנסת מתן וילנאי באותו עניין: בית-הדין בהאג בנוגע לגדר הביטחון.</w:t>
      </w:r>
    </w:p>
    <w:p w14:paraId="2F4FD60B" w14:textId="77777777" w:rsidR="00000000" w:rsidRDefault="0069655B">
      <w:pPr>
        <w:pStyle w:val="a0"/>
        <w:rPr>
          <w:rFonts w:hint="cs"/>
          <w:rtl/>
        </w:rPr>
      </w:pPr>
    </w:p>
    <w:p w14:paraId="24D32C14" w14:textId="77777777" w:rsidR="00000000" w:rsidRDefault="0069655B">
      <w:pPr>
        <w:pStyle w:val="af0"/>
        <w:rPr>
          <w:rtl/>
        </w:rPr>
      </w:pPr>
      <w:bookmarkStart w:id="424" w:name="FS000000549T25_02_2004_15_16_12C"/>
      <w:bookmarkEnd w:id="424"/>
      <w:r>
        <w:rPr>
          <w:rFonts w:hint="eastAsia"/>
          <w:rtl/>
        </w:rPr>
        <w:t>רוחמה</w:t>
      </w:r>
      <w:r>
        <w:rPr>
          <w:rtl/>
        </w:rPr>
        <w:t xml:space="preserve"> אברהם (הליכוד):</w:t>
      </w:r>
    </w:p>
    <w:p w14:paraId="544ECB10" w14:textId="77777777" w:rsidR="00000000" w:rsidRDefault="0069655B">
      <w:pPr>
        <w:pStyle w:val="a0"/>
        <w:rPr>
          <w:rFonts w:hint="cs"/>
          <w:rtl/>
        </w:rPr>
      </w:pPr>
    </w:p>
    <w:p w14:paraId="6DD10FCF" w14:textId="77777777" w:rsidR="00000000" w:rsidRDefault="0069655B">
      <w:pPr>
        <w:pStyle w:val="a0"/>
        <w:rPr>
          <w:rFonts w:hint="cs"/>
          <w:rtl/>
        </w:rPr>
      </w:pPr>
      <w:r>
        <w:rPr>
          <w:rFonts w:hint="cs"/>
          <w:rtl/>
        </w:rPr>
        <w:t xml:space="preserve">תפסיקו עם הססמאות האלה. תרעננו ותחדשו קצת את הססמאות. </w:t>
      </w:r>
    </w:p>
    <w:p w14:paraId="085860BA" w14:textId="77777777" w:rsidR="00000000" w:rsidRDefault="0069655B">
      <w:pPr>
        <w:pStyle w:val="-"/>
        <w:rPr>
          <w:rFonts w:hint="cs"/>
          <w:rtl/>
        </w:rPr>
      </w:pPr>
    </w:p>
    <w:p w14:paraId="41838208" w14:textId="77777777" w:rsidR="00000000" w:rsidRDefault="0069655B">
      <w:pPr>
        <w:pStyle w:val="-"/>
        <w:rPr>
          <w:rtl/>
        </w:rPr>
      </w:pPr>
      <w:r>
        <w:rPr>
          <w:rFonts w:hint="eastAsia"/>
          <w:rtl/>
        </w:rPr>
        <w:t>טלב</w:t>
      </w:r>
      <w:r>
        <w:rPr>
          <w:rtl/>
        </w:rPr>
        <w:t xml:space="preserve"> אלסאנע (רע"ם):</w:t>
      </w:r>
    </w:p>
    <w:p w14:paraId="6D204B2A" w14:textId="77777777" w:rsidR="00000000" w:rsidRDefault="0069655B">
      <w:pPr>
        <w:pStyle w:val="a0"/>
        <w:rPr>
          <w:rFonts w:hint="cs"/>
          <w:rtl/>
        </w:rPr>
      </w:pPr>
    </w:p>
    <w:p w14:paraId="0AF0776F" w14:textId="77777777" w:rsidR="00000000" w:rsidRDefault="0069655B">
      <w:pPr>
        <w:pStyle w:val="a0"/>
        <w:rPr>
          <w:rFonts w:hint="cs"/>
          <w:rtl/>
        </w:rPr>
      </w:pPr>
      <w:r>
        <w:rPr>
          <w:rFonts w:hint="cs"/>
          <w:rtl/>
        </w:rPr>
        <w:t>זו המציאות.</w:t>
      </w:r>
    </w:p>
    <w:p w14:paraId="46228376" w14:textId="77777777" w:rsidR="00000000" w:rsidRDefault="0069655B">
      <w:pPr>
        <w:pStyle w:val="a0"/>
        <w:rPr>
          <w:rFonts w:hint="cs"/>
          <w:rtl/>
        </w:rPr>
      </w:pPr>
    </w:p>
    <w:p w14:paraId="351A312A" w14:textId="77777777" w:rsidR="00000000" w:rsidRDefault="0069655B">
      <w:pPr>
        <w:pStyle w:val="af0"/>
        <w:rPr>
          <w:rtl/>
        </w:rPr>
      </w:pPr>
      <w:r>
        <w:rPr>
          <w:rFonts w:hint="eastAsia"/>
          <w:rtl/>
        </w:rPr>
        <w:t>רוחמה</w:t>
      </w:r>
      <w:r>
        <w:rPr>
          <w:rtl/>
        </w:rPr>
        <w:t xml:space="preserve"> אברהם (הליכוד):</w:t>
      </w:r>
    </w:p>
    <w:p w14:paraId="48DCF64B" w14:textId="77777777" w:rsidR="00000000" w:rsidRDefault="0069655B">
      <w:pPr>
        <w:pStyle w:val="a0"/>
        <w:rPr>
          <w:rFonts w:hint="cs"/>
          <w:rtl/>
        </w:rPr>
      </w:pPr>
    </w:p>
    <w:p w14:paraId="5FE17383" w14:textId="77777777" w:rsidR="00000000" w:rsidRDefault="0069655B">
      <w:pPr>
        <w:pStyle w:val="a0"/>
        <w:rPr>
          <w:rFonts w:hint="cs"/>
          <w:rtl/>
        </w:rPr>
      </w:pPr>
      <w:r>
        <w:rPr>
          <w:rFonts w:hint="cs"/>
          <w:rtl/>
        </w:rPr>
        <w:t>אם</w:t>
      </w:r>
      <w:r>
        <w:rPr>
          <w:rFonts w:hint="cs"/>
          <w:rtl/>
        </w:rPr>
        <w:t xml:space="preserve"> תפסיקו עם הפיגועים, המציאות תשתנה.</w:t>
      </w:r>
    </w:p>
    <w:p w14:paraId="67194161" w14:textId="77777777" w:rsidR="00000000" w:rsidRDefault="0069655B">
      <w:pPr>
        <w:pStyle w:val="a0"/>
        <w:rPr>
          <w:rFonts w:hint="cs"/>
          <w:rtl/>
        </w:rPr>
      </w:pPr>
    </w:p>
    <w:p w14:paraId="4EEE0971" w14:textId="77777777" w:rsidR="00000000" w:rsidRDefault="0069655B">
      <w:pPr>
        <w:pStyle w:val="a"/>
        <w:rPr>
          <w:rtl/>
        </w:rPr>
      </w:pPr>
      <w:bookmarkStart w:id="425" w:name="FS000001067T25_02_2004_15_16_48"/>
      <w:bookmarkStart w:id="426" w:name="_Toc69694974"/>
      <w:bookmarkEnd w:id="425"/>
      <w:r>
        <w:rPr>
          <w:rFonts w:hint="eastAsia"/>
          <w:rtl/>
        </w:rPr>
        <w:t>מתן</w:t>
      </w:r>
      <w:r>
        <w:rPr>
          <w:rtl/>
        </w:rPr>
        <w:t xml:space="preserve"> וילנאי (העבודה-מימד):</w:t>
      </w:r>
      <w:bookmarkEnd w:id="426"/>
    </w:p>
    <w:p w14:paraId="1CED20C6" w14:textId="77777777" w:rsidR="00000000" w:rsidRDefault="0069655B">
      <w:pPr>
        <w:pStyle w:val="a0"/>
        <w:rPr>
          <w:rFonts w:hint="cs"/>
          <w:rtl/>
        </w:rPr>
      </w:pPr>
    </w:p>
    <w:p w14:paraId="500F14E9" w14:textId="77777777" w:rsidR="00000000" w:rsidRDefault="0069655B">
      <w:pPr>
        <w:pStyle w:val="a0"/>
        <w:rPr>
          <w:rFonts w:hint="cs"/>
          <w:rtl/>
        </w:rPr>
      </w:pPr>
      <w:r>
        <w:rPr>
          <w:rFonts w:hint="cs"/>
          <w:rtl/>
        </w:rPr>
        <w:t>כבוד היושב-ראש, חברי חברי הכנסת, המופע בהאג והגדר המוקמת על-ידי ממשלת ישראל, שאין לי ספק בצורך בה, הם אחד הכישלונות הגדולים ביותר של הממשלה המכהנת. זה לא יכול להיות שעושים דבר שהוא נכון, וכאיש</w:t>
      </w:r>
      <w:r>
        <w:rPr>
          <w:rFonts w:hint="cs"/>
          <w:rtl/>
        </w:rPr>
        <w:t xml:space="preserve"> ביטחון אין לי ספק בצורך בגדר - ואני יכול להגיד לחבר הכנסת אלסאנע שזה הגיע לא כי רצינו, אלא בגלל הטרור, וזה היה יכול להיראות אחרת. שנים ארוכות חיינו ללא הגדר. אני בניתי את הגדר ביציאה מרצועת-עזה.</w:t>
      </w:r>
    </w:p>
    <w:p w14:paraId="6DA20556" w14:textId="77777777" w:rsidR="00000000" w:rsidRDefault="0069655B">
      <w:pPr>
        <w:pStyle w:val="a0"/>
        <w:rPr>
          <w:rFonts w:hint="cs"/>
          <w:rtl/>
        </w:rPr>
      </w:pPr>
    </w:p>
    <w:p w14:paraId="7BB39426" w14:textId="77777777" w:rsidR="00000000" w:rsidRDefault="0069655B">
      <w:pPr>
        <w:pStyle w:val="af0"/>
        <w:rPr>
          <w:rtl/>
        </w:rPr>
      </w:pPr>
      <w:r>
        <w:rPr>
          <w:rFonts w:hint="eastAsia"/>
          <w:rtl/>
        </w:rPr>
        <w:t>טלב</w:t>
      </w:r>
      <w:r>
        <w:rPr>
          <w:rtl/>
        </w:rPr>
        <w:t xml:space="preserve"> אלסאנע (רע"ם):</w:t>
      </w:r>
    </w:p>
    <w:p w14:paraId="334762D4" w14:textId="77777777" w:rsidR="00000000" w:rsidRDefault="0069655B">
      <w:pPr>
        <w:pStyle w:val="a0"/>
        <w:rPr>
          <w:rFonts w:hint="cs"/>
          <w:rtl/>
        </w:rPr>
      </w:pPr>
    </w:p>
    <w:p w14:paraId="54A71D94" w14:textId="77777777" w:rsidR="00000000" w:rsidRDefault="0069655B">
      <w:pPr>
        <w:pStyle w:val="a0"/>
        <w:rPr>
          <w:rFonts w:hint="cs"/>
          <w:rtl/>
        </w:rPr>
      </w:pPr>
      <w:r>
        <w:rPr>
          <w:rFonts w:hint="cs"/>
          <w:rtl/>
        </w:rPr>
        <w:t>אין לי בעיה עם הגדר.</w:t>
      </w:r>
    </w:p>
    <w:p w14:paraId="2A26AA4F" w14:textId="77777777" w:rsidR="00000000" w:rsidRDefault="0069655B">
      <w:pPr>
        <w:pStyle w:val="a0"/>
        <w:rPr>
          <w:rFonts w:hint="cs"/>
          <w:rtl/>
        </w:rPr>
      </w:pPr>
    </w:p>
    <w:p w14:paraId="28604FA0" w14:textId="77777777" w:rsidR="00000000" w:rsidRDefault="0069655B">
      <w:pPr>
        <w:pStyle w:val="af1"/>
        <w:rPr>
          <w:rtl/>
        </w:rPr>
      </w:pPr>
      <w:r>
        <w:rPr>
          <w:rtl/>
        </w:rPr>
        <w:t>היו"ר נסים דהן:</w:t>
      </w:r>
    </w:p>
    <w:p w14:paraId="11DB6613" w14:textId="77777777" w:rsidR="00000000" w:rsidRDefault="0069655B">
      <w:pPr>
        <w:pStyle w:val="a0"/>
        <w:rPr>
          <w:rtl/>
        </w:rPr>
      </w:pPr>
    </w:p>
    <w:p w14:paraId="28E79C2E" w14:textId="77777777" w:rsidR="00000000" w:rsidRDefault="0069655B">
      <w:pPr>
        <w:pStyle w:val="a0"/>
        <w:rPr>
          <w:rFonts w:hint="cs"/>
          <w:rtl/>
        </w:rPr>
      </w:pPr>
      <w:r>
        <w:rPr>
          <w:rFonts w:hint="cs"/>
          <w:rtl/>
        </w:rPr>
        <w:t>חבר הכנסת אלסאנע, כרגע דיברת ארבע דקות.</w:t>
      </w:r>
    </w:p>
    <w:p w14:paraId="585F49CE" w14:textId="77777777" w:rsidR="00000000" w:rsidRDefault="0069655B">
      <w:pPr>
        <w:pStyle w:val="a0"/>
        <w:rPr>
          <w:rFonts w:hint="cs"/>
          <w:rtl/>
        </w:rPr>
      </w:pPr>
    </w:p>
    <w:p w14:paraId="5A9F4D69" w14:textId="77777777" w:rsidR="00000000" w:rsidRDefault="0069655B">
      <w:pPr>
        <w:pStyle w:val="af0"/>
        <w:rPr>
          <w:rtl/>
        </w:rPr>
      </w:pPr>
      <w:r>
        <w:rPr>
          <w:rFonts w:hint="eastAsia"/>
          <w:rtl/>
        </w:rPr>
        <w:t>טלב</w:t>
      </w:r>
      <w:r>
        <w:rPr>
          <w:rtl/>
        </w:rPr>
        <w:t xml:space="preserve"> אלסאנע (רע"ם):</w:t>
      </w:r>
    </w:p>
    <w:p w14:paraId="2C698C5D" w14:textId="77777777" w:rsidR="00000000" w:rsidRDefault="0069655B">
      <w:pPr>
        <w:pStyle w:val="a0"/>
        <w:rPr>
          <w:rFonts w:hint="cs"/>
          <w:rtl/>
        </w:rPr>
      </w:pPr>
    </w:p>
    <w:p w14:paraId="683A8FBE" w14:textId="77777777" w:rsidR="00000000" w:rsidRDefault="0069655B">
      <w:pPr>
        <w:pStyle w:val="a0"/>
        <w:rPr>
          <w:rFonts w:hint="cs"/>
          <w:rtl/>
        </w:rPr>
      </w:pPr>
      <w:r>
        <w:rPr>
          <w:rFonts w:hint="cs"/>
          <w:rtl/>
        </w:rPr>
        <w:t>אני רק מתקן אותו.</w:t>
      </w:r>
    </w:p>
    <w:p w14:paraId="29A96290" w14:textId="77777777" w:rsidR="00000000" w:rsidRDefault="0069655B">
      <w:pPr>
        <w:pStyle w:val="a0"/>
        <w:rPr>
          <w:rFonts w:hint="cs"/>
          <w:rtl/>
        </w:rPr>
      </w:pPr>
    </w:p>
    <w:p w14:paraId="6236EF6C" w14:textId="77777777" w:rsidR="00000000" w:rsidRDefault="0069655B">
      <w:pPr>
        <w:pStyle w:val="-"/>
        <w:rPr>
          <w:rtl/>
        </w:rPr>
      </w:pPr>
      <w:bookmarkStart w:id="427" w:name="FS000001067T25_02_2004_15_18_10C"/>
      <w:bookmarkEnd w:id="427"/>
      <w:r>
        <w:rPr>
          <w:rtl/>
        </w:rPr>
        <w:t>מתן וילנאי (העבודה-מימד):</w:t>
      </w:r>
    </w:p>
    <w:p w14:paraId="708BFC84" w14:textId="77777777" w:rsidR="00000000" w:rsidRDefault="0069655B">
      <w:pPr>
        <w:pStyle w:val="a0"/>
        <w:rPr>
          <w:rtl/>
        </w:rPr>
      </w:pPr>
    </w:p>
    <w:p w14:paraId="45633E93" w14:textId="77777777" w:rsidR="00000000" w:rsidRDefault="0069655B">
      <w:pPr>
        <w:pStyle w:val="a0"/>
        <w:rPr>
          <w:rFonts w:hint="cs"/>
          <w:rtl/>
        </w:rPr>
      </w:pPr>
      <w:r>
        <w:rPr>
          <w:rFonts w:hint="cs"/>
          <w:rtl/>
        </w:rPr>
        <w:t>אני, בפריסה מחדש של צה"ל ברצועה, בשלב הראשון של אוסלו, בניתי את הגדר על "הקו הירוק". אף אחד מכם לא שמע מזה ולא ראה את זה, שום מרכז מפלגה לא דן בזה וש</w:t>
      </w:r>
      <w:r>
        <w:rPr>
          <w:rFonts w:hint="cs"/>
          <w:rtl/>
        </w:rPr>
        <w:t xml:space="preserve">ום ישיבת כנסת לא עסקה בזה. זה נגמר בתוך מערכת הביטחון, וכתוצאה מזה היום ראש הממשלה יכול לתכנן את כל מה שהוא מתכנן בעזה. כל זה קרה בארבעה חודשים. זאת אומרת שאפשר לעשות את זה גם אחרת. </w:t>
      </w:r>
    </w:p>
    <w:p w14:paraId="0B647987" w14:textId="77777777" w:rsidR="00000000" w:rsidRDefault="0069655B">
      <w:pPr>
        <w:pStyle w:val="a0"/>
        <w:rPr>
          <w:rFonts w:hint="cs"/>
          <w:rtl/>
        </w:rPr>
      </w:pPr>
    </w:p>
    <w:p w14:paraId="2896E7A4" w14:textId="77777777" w:rsidR="00000000" w:rsidRDefault="0069655B">
      <w:pPr>
        <w:pStyle w:val="a0"/>
        <w:rPr>
          <w:rFonts w:hint="cs"/>
          <w:rtl/>
        </w:rPr>
      </w:pPr>
      <w:r>
        <w:rPr>
          <w:rFonts w:hint="cs"/>
          <w:rtl/>
        </w:rPr>
        <w:t>יש פה כישלון מובהק, כי הממשלה לא התכוונה להקים גדר. כאשר היא התחילה להתכ</w:t>
      </w:r>
      <w:r>
        <w:rPr>
          <w:rFonts w:hint="cs"/>
          <w:rtl/>
        </w:rPr>
        <w:t>וון, היא עושה את זה רע, גם מבחינת לוחות הזמנים שאינם מציאותיים. הגדר כבר מזמן היתה צריכה להיות, ומאות חברים שלנו היו אתנו היום בין החיים ולא בין המתים אם היתה הגדר הזאת. פתאום שרי הממשלה נעשו התומכים הכי גדולים שלה, אף שלפני זמן קצר הם התנגדו לה. מוכח שבכל</w:t>
      </w:r>
      <w:r>
        <w:rPr>
          <w:rFonts w:hint="cs"/>
          <w:rtl/>
        </w:rPr>
        <w:t xml:space="preserve"> מקום שיש בו גדר, הטרור יורד עשרות מונים, כמעט לרמה של כלום. אף פעם זה לא יהיה כלום ותמיד יגברו עליה בצורה כזאת או אחרת. בוחרים תוואי שהוא תוואי לא סביר שמזיזים אותו, ומערכת שעוסקת כל הזמן בתקציבים בעשרות מיליוני שקלים מזיזה את התוואי, ועוד לא נאמרה המלה ה</w:t>
      </w:r>
      <w:r>
        <w:rPr>
          <w:rFonts w:hint="cs"/>
          <w:rtl/>
        </w:rPr>
        <w:t xml:space="preserve">אחרונה. יזוזו תוואים נוספים. כתוצאה מזה גם מגיעים להאג ונותנים הזדמנות לכל האנטישמים בעולם ולכל האנטי-ישראלים, שאינם חסרים בעולם, ומספקים להם במה חופשית. מי מספק להם זאת? ממשלת ישראל. </w:t>
      </w:r>
    </w:p>
    <w:p w14:paraId="40414FE0" w14:textId="77777777" w:rsidR="00000000" w:rsidRDefault="0069655B">
      <w:pPr>
        <w:pStyle w:val="a0"/>
        <w:rPr>
          <w:rFonts w:hint="cs"/>
          <w:rtl/>
        </w:rPr>
      </w:pPr>
    </w:p>
    <w:p w14:paraId="24A2214A" w14:textId="77777777" w:rsidR="00000000" w:rsidRDefault="0069655B">
      <w:pPr>
        <w:pStyle w:val="a0"/>
        <w:rPr>
          <w:rFonts w:hint="cs"/>
          <w:rtl/>
        </w:rPr>
      </w:pPr>
      <w:r>
        <w:rPr>
          <w:rFonts w:hint="cs"/>
          <w:rtl/>
        </w:rPr>
        <w:t>אין דבר רע מזה שעושים דבר שהוא נכון, לדעתי, בצורה שלומיאלית כזאת, בצור</w:t>
      </w:r>
      <w:r>
        <w:rPr>
          <w:rFonts w:hint="cs"/>
          <w:rtl/>
        </w:rPr>
        <w:t>ה שמביאה אותנו למקום שבו אנחנו נמצאים היום. מהאג, טוב לא יכול לצאת. אין מקום לדיון הזה שם בשום פנים ואופן. זה נושא פוליטי ולא היה צריך להגיע לשם. מדינת ישראל, כחלק ממדינות העולם - טוב לא יכולה לצאת מהאג, תהיה הפסיקה אשר תהיה, ואני חושב שגם היא כנראה לא תהי</w:t>
      </w:r>
      <w:r>
        <w:rPr>
          <w:rFonts w:hint="cs"/>
          <w:rtl/>
        </w:rPr>
        <w:t xml:space="preserve">ה ממש לטובתנו, אבל אני לא רוצה להקדים את המאוחר. זה יגיע ואנחנו נראה את זה. </w:t>
      </w:r>
    </w:p>
    <w:p w14:paraId="7AE3D059" w14:textId="77777777" w:rsidR="00000000" w:rsidRDefault="0069655B">
      <w:pPr>
        <w:pStyle w:val="a0"/>
        <w:rPr>
          <w:rFonts w:hint="cs"/>
          <w:rtl/>
        </w:rPr>
      </w:pPr>
    </w:p>
    <w:p w14:paraId="10BCD694" w14:textId="77777777" w:rsidR="00000000" w:rsidRDefault="0069655B">
      <w:pPr>
        <w:pStyle w:val="a0"/>
        <w:rPr>
          <w:rFonts w:hint="cs"/>
          <w:rtl/>
        </w:rPr>
      </w:pPr>
      <w:r>
        <w:rPr>
          <w:rFonts w:hint="cs"/>
          <w:rtl/>
        </w:rPr>
        <w:t>מה שקרה עד עכשיו הוא שממשלת ישראל פוגעת באינטרסים הבסיסיים של החברה הישראלית, ועל כך רציתי לקונן כאן ולהעיר, ולחזור ולהגיד כי צריך גדר, לא בתוואי הזה ולא בצורה שהיא נבנית, ולא שב</w:t>
      </w:r>
      <w:r>
        <w:rPr>
          <w:rFonts w:hint="cs"/>
          <w:rtl/>
        </w:rPr>
        <w:t>גללה נגיע לדיון כזה בהאג ונצא וידינו על ראשנו. תודה רבה.</w:t>
      </w:r>
    </w:p>
    <w:p w14:paraId="3780A323" w14:textId="77777777" w:rsidR="00000000" w:rsidRDefault="0069655B">
      <w:pPr>
        <w:pStyle w:val="a0"/>
        <w:rPr>
          <w:rFonts w:hint="cs"/>
          <w:rtl/>
        </w:rPr>
      </w:pPr>
    </w:p>
    <w:p w14:paraId="5CFF5878" w14:textId="77777777" w:rsidR="00000000" w:rsidRDefault="0069655B">
      <w:pPr>
        <w:pStyle w:val="af1"/>
        <w:rPr>
          <w:rtl/>
        </w:rPr>
      </w:pPr>
      <w:r>
        <w:rPr>
          <w:rtl/>
        </w:rPr>
        <w:t>היו"ר נסים דהן:</w:t>
      </w:r>
    </w:p>
    <w:p w14:paraId="4AF1DCDE" w14:textId="77777777" w:rsidR="00000000" w:rsidRDefault="0069655B">
      <w:pPr>
        <w:pStyle w:val="a0"/>
        <w:rPr>
          <w:rtl/>
        </w:rPr>
      </w:pPr>
    </w:p>
    <w:p w14:paraId="3BB3125B" w14:textId="77777777" w:rsidR="00000000" w:rsidRDefault="0069655B">
      <w:pPr>
        <w:pStyle w:val="a0"/>
        <w:rPr>
          <w:rFonts w:hint="cs"/>
          <w:rtl/>
        </w:rPr>
      </w:pPr>
      <w:r>
        <w:rPr>
          <w:rFonts w:hint="cs"/>
          <w:rtl/>
        </w:rPr>
        <w:t>תודה רבה. חבר הכנסת אריה אלדד, בבקשה.</w:t>
      </w:r>
    </w:p>
    <w:p w14:paraId="5FD40180" w14:textId="77777777" w:rsidR="00000000" w:rsidRDefault="0069655B">
      <w:pPr>
        <w:pStyle w:val="a0"/>
        <w:rPr>
          <w:rFonts w:hint="cs"/>
          <w:rtl/>
        </w:rPr>
      </w:pPr>
    </w:p>
    <w:p w14:paraId="634A8089" w14:textId="77777777" w:rsidR="00000000" w:rsidRDefault="0069655B">
      <w:pPr>
        <w:pStyle w:val="a"/>
        <w:rPr>
          <w:rtl/>
        </w:rPr>
      </w:pPr>
      <w:bookmarkStart w:id="428" w:name="FS000001055T25_02_2004_16_29_41"/>
      <w:bookmarkStart w:id="429" w:name="_Toc69694975"/>
      <w:bookmarkEnd w:id="428"/>
      <w:r>
        <w:rPr>
          <w:rFonts w:hint="eastAsia"/>
          <w:rtl/>
        </w:rPr>
        <w:t>אריה</w:t>
      </w:r>
      <w:r>
        <w:rPr>
          <w:rtl/>
        </w:rPr>
        <w:t xml:space="preserve"> אלדד (האיחוד הלאומי - ישראל ביתנו):</w:t>
      </w:r>
      <w:bookmarkEnd w:id="429"/>
    </w:p>
    <w:p w14:paraId="3C31FD55" w14:textId="77777777" w:rsidR="00000000" w:rsidRDefault="0069655B">
      <w:pPr>
        <w:pStyle w:val="a0"/>
        <w:rPr>
          <w:rFonts w:hint="cs"/>
          <w:rtl/>
        </w:rPr>
      </w:pPr>
    </w:p>
    <w:p w14:paraId="64D07F7E" w14:textId="77777777" w:rsidR="00000000" w:rsidRDefault="0069655B">
      <w:pPr>
        <w:pStyle w:val="a0"/>
        <w:rPr>
          <w:rFonts w:hint="cs"/>
          <w:rtl/>
        </w:rPr>
      </w:pPr>
      <w:r>
        <w:rPr>
          <w:rFonts w:hint="cs"/>
          <w:rtl/>
        </w:rPr>
        <w:t xml:space="preserve">אדוני היושב-ראש, חברי חברי הכנסת, בהאג התכנס טריבונל בין-לאומי שבא להוקיע את ישראל כפושעת. טוב עשתה </w:t>
      </w:r>
      <w:r>
        <w:rPr>
          <w:rFonts w:hint="cs"/>
          <w:rtl/>
        </w:rPr>
        <w:t>מדינת ישראל שהחרימה את דיוני הקרקס המשפטי הזה, אבל צדק גם חבר הכנסת טלב אלסאנע כשאמר שלא יהיה צורך בגדר ברגע שיסתיים הכיבוש הערבי של ארץ-ישראל.</w:t>
      </w:r>
    </w:p>
    <w:p w14:paraId="2DB7E7E8" w14:textId="77777777" w:rsidR="00000000" w:rsidRDefault="0069655B">
      <w:pPr>
        <w:pStyle w:val="a0"/>
        <w:ind w:firstLine="0"/>
        <w:rPr>
          <w:rFonts w:hint="cs"/>
          <w:rtl/>
        </w:rPr>
      </w:pPr>
    </w:p>
    <w:p w14:paraId="03486EAD" w14:textId="77777777" w:rsidR="00000000" w:rsidRDefault="0069655B">
      <w:pPr>
        <w:pStyle w:val="a0"/>
        <w:ind w:firstLine="0"/>
        <w:rPr>
          <w:rFonts w:hint="cs"/>
          <w:rtl/>
        </w:rPr>
      </w:pPr>
      <w:r>
        <w:rPr>
          <w:rFonts w:hint="cs"/>
          <w:rtl/>
        </w:rPr>
        <w:tab/>
        <w:t>חברי הכנסת, מעל הדוכן הזה הסברתי לא פעם מדוע אני מתנגד לגדר, מדוע לדעתי היא לא תספק ביטחון, מדוע גם לאחר שתושל</w:t>
      </w:r>
      <w:r>
        <w:rPr>
          <w:rFonts w:hint="cs"/>
          <w:rtl/>
        </w:rPr>
        <w:t>ם בעלות של מיליארדים רבים, לא יהיה ביטחון ברחובותינו, כי הערבים יירו רקטות וטילים ומרגמות מעל הגדר, ואם הם יודעים לחפור 30 מנהרות דרך 8 קילומטרים של "פילדלפי", הם ידעו לחפור 1,000 מנהרות מתחת ל-500 קילומטרים של גדר ביהודה ושומרון, והם ידעו לזייף לוחיות ריש</w:t>
      </w:r>
      <w:r>
        <w:rPr>
          <w:rFonts w:hint="cs"/>
          <w:rtl/>
        </w:rPr>
        <w:t>וי ותעודות זיהוי ולבוא כמו הרוצחת מ"מקסים", כי לא מנצחים טרור במגננה וגם לא בגדר.</w:t>
      </w:r>
    </w:p>
    <w:p w14:paraId="0CCA8997" w14:textId="77777777" w:rsidR="00000000" w:rsidRDefault="0069655B">
      <w:pPr>
        <w:pStyle w:val="a0"/>
        <w:rPr>
          <w:rFonts w:hint="cs"/>
          <w:rtl/>
        </w:rPr>
      </w:pPr>
    </w:p>
    <w:p w14:paraId="510D15D0" w14:textId="77777777" w:rsidR="00000000" w:rsidRDefault="0069655B">
      <w:pPr>
        <w:pStyle w:val="a0"/>
        <w:rPr>
          <w:rFonts w:hint="cs"/>
          <w:rtl/>
        </w:rPr>
      </w:pPr>
      <w:r>
        <w:rPr>
          <w:rFonts w:hint="cs"/>
          <w:rtl/>
        </w:rPr>
        <w:t>ואנחנו, בסופו של דבר, נישאר עם הגדר, בלי המיליארדים, בלי הביטחון, עם מדינה פלסטינית דה-פקטו, שהקמנו וסימנו את גבולה בשטח בלב הארץ. לכן התנגדתי לגדר, לכן אני מתנגד לה גם היום</w:t>
      </w:r>
      <w:r>
        <w:rPr>
          <w:rFonts w:hint="cs"/>
          <w:rtl/>
        </w:rPr>
        <w:t>.</w:t>
      </w:r>
    </w:p>
    <w:p w14:paraId="7E0AA09F" w14:textId="77777777" w:rsidR="00000000" w:rsidRDefault="0069655B">
      <w:pPr>
        <w:pStyle w:val="a0"/>
        <w:rPr>
          <w:rFonts w:hint="cs"/>
          <w:rtl/>
        </w:rPr>
      </w:pPr>
    </w:p>
    <w:p w14:paraId="78C0DD08" w14:textId="77777777" w:rsidR="00000000" w:rsidRDefault="0069655B">
      <w:pPr>
        <w:pStyle w:val="a0"/>
        <w:rPr>
          <w:rFonts w:hint="cs"/>
          <w:rtl/>
        </w:rPr>
      </w:pPr>
      <w:r>
        <w:rPr>
          <w:rFonts w:hint="cs"/>
          <w:rtl/>
        </w:rPr>
        <w:t xml:space="preserve">במה הדברים אמורים? כל עוד אנחנו מתדיינים בבית הזה, כותבים מאמרים, מדברים ברדיו, מופיעים בטלוויזיה, מוחים, מתווכחים </w:t>
      </w:r>
      <w:r>
        <w:rPr>
          <w:rtl/>
        </w:rPr>
        <w:t>–</w:t>
      </w:r>
      <w:r>
        <w:rPr>
          <w:rFonts w:hint="cs"/>
          <w:rtl/>
        </w:rPr>
        <w:t xml:space="preserve"> כאן בבית. אבל כשיש בינינו כאלה היוצאים להאג לשתף פעולה עם אויבי ישראל, לסייע לכל מי שבא לפגוע בישראל, לעזור לאויב במלחמה, זה בדיוק ההבדל</w:t>
      </w:r>
      <w:r>
        <w:rPr>
          <w:rFonts w:hint="cs"/>
          <w:rtl/>
        </w:rPr>
        <w:t xml:space="preserve"> בין מאבק על עמדה פוליטית לגיטימית לבין הפרת הצהרת האמונים. שום פלפול משפטי עלי אדמות לא יכול לטהר את השרץ הזה ולהפוך את פעילותם של חברי הכנסת ברכה, טיבי, בשארה, למשהו פחות מחוסר נאמנות למדינת ישראל.</w:t>
      </w:r>
    </w:p>
    <w:p w14:paraId="19EC840E" w14:textId="77777777" w:rsidR="00000000" w:rsidRDefault="0069655B">
      <w:pPr>
        <w:pStyle w:val="a0"/>
        <w:rPr>
          <w:rFonts w:hint="cs"/>
          <w:rtl/>
        </w:rPr>
      </w:pPr>
    </w:p>
    <w:p w14:paraId="2192C236" w14:textId="77777777" w:rsidR="00000000" w:rsidRDefault="0069655B">
      <w:pPr>
        <w:pStyle w:val="a0"/>
        <w:rPr>
          <w:rFonts w:hint="cs"/>
          <w:rtl/>
        </w:rPr>
      </w:pPr>
      <w:r>
        <w:rPr>
          <w:rFonts w:hint="cs"/>
          <w:rtl/>
        </w:rPr>
        <w:t>אני יודע שרוב תושבי הבית הזה, רוב אזרחי ישראל, יודעים ש</w:t>
      </w:r>
      <w:r>
        <w:rPr>
          <w:rFonts w:hint="cs"/>
          <w:rtl/>
        </w:rPr>
        <w:t>הם לא הלכו לשרת את אדוניהם ברמאללה כדי לתקן את ישראל, אלא כדי לקלקל לישראל, לפגוע במדינה. על כן, צריך לדעת, שכל מי שמקווה להקים גדר - -</w:t>
      </w:r>
    </w:p>
    <w:p w14:paraId="16316324" w14:textId="77777777" w:rsidR="00000000" w:rsidRDefault="0069655B">
      <w:pPr>
        <w:pStyle w:val="af0"/>
        <w:rPr>
          <w:rFonts w:hint="cs"/>
          <w:rtl/>
        </w:rPr>
      </w:pPr>
    </w:p>
    <w:p w14:paraId="7FB52787" w14:textId="77777777" w:rsidR="00000000" w:rsidRDefault="0069655B">
      <w:pPr>
        <w:pStyle w:val="af0"/>
        <w:rPr>
          <w:rtl/>
        </w:rPr>
      </w:pPr>
      <w:r>
        <w:rPr>
          <w:rFonts w:hint="eastAsia"/>
          <w:rtl/>
        </w:rPr>
        <w:t>עסאם</w:t>
      </w:r>
      <w:r>
        <w:rPr>
          <w:rtl/>
        </w:rPr>
        <w:t xml:space="preserve"> מח'ול (חד"ש-תע"ל):</w:t>
      </w:r>
    </w:p>
    <w:p w14:paraId="63BA62DF" w14:textId="77777777" w:rsidR="00000000" w:rsidRDefault="0069655B">
      <w:pPr>
        <w:pStyle w:val="a0"/>
        <w:rPr>
          <w:rFonts w:hint="cs"/>
          <w:rtl/>
        </w:rPr>
      </w:pPr>
    </w:p>
    <w:p w14:paraId="006FF688" w14:textId="77777777" w:rsidR="00000000" w:rsidRDefault="0069655B">
      <w:pPr>
        <w:pStyle w:val="a0"/>
        <w:rPr>
          <w:rFonts w:hint="cs"/>
          <w:rtl/>
        </w:rPr>
      </w:pPr>
      <w:r>
        <w:rPr>
          <w:rFonts w:hint="cs"/>
          <w:rtl/>
        </w:rPr>
        <w:t>ממשלת ישראל לא צריכה עזרה.</w:t>
      </w:r>
    </w:p>
    <w:p w14:paraId="62517A00" w14:textId="77777777" w:rsidR="00000000" w:rsidRDefault="0069655B">
      <w:pPr>
        <w:pStyle w:val="a0"/>
        <w:rPr>
          <w:rFonts w:hint="cs"/>
          <w:rtl/>
        </w:rPr>
      </w:pPr>
    </w:p>
    <w:p w14:paraId="6AC22D7C" w14:textId="77777777" w:rsidR="00000000" w:rsidRDefault="0069655B">
      <w:pPr>
        <w:pStyle w:val="a"/>
        <w:rPr>
          <w:rtl/>
        </w:rPr>
      </w:pPr>
      <w:bookmarkStart w:id="430" w:name="FS000001055T25_02_2004_15_44_51"/>
      <w:bookmarkStart w:id="431" w:name="_Toc69694976"/>
      <w:bookmarkEnd w:id="430"/>
      <w:r>
        <w:rPr>
          <w:rFonts w:hint="eastAsia"/>
          <w:rtl/>
        </w:rPr>
        <w:t>אריה</w:t>
      </w:r>
      <w:r>
        <w:rPr>
          <w:rtl/>
        </w:rPr>
        <w:t xml:space="preserve"> אלדד (האיחוד הלאומי - ישראל ביתנו):</w:t>
      </w:r>
      <w:bookmarkEnd w:id="431"/>
    </w:p>
    <w:p w14:paraId="3657F166" w14:textId="77777777" w:rsidR="00000000" w:rsidRDefault="0069655B">
      <w:pPr>
        <w:pStyle w:val="a0"/>
        <w:rPr>
          <w:rFonts w:hint="cs"/>
          <w:rtl/>
        </w:rPr>
      </w:pPr>
    </w:p>
    <w:p w14:paraId="66D4997D" w14:textId="77777777" w:rsidR="00000000" w:rsidRDefault="0069655B">
      <w:pPr>
        <w:pStyle w:val="a0"/>
        <w:rPr>
          <w:rFonts w:hint="cs"/>
          <w:rtl/>
        </w:rPr>
      </w:pPr>
      <w:r>
        <w:rPr>
          <w:rFonts w:hint="cs"/>
          <w:rtl/>
        </w:rPr>
        <w:t xml:space="preserve">- - כדי להשאיר את אויבי </w:t>
      </w:r>
      <w:r>
        <w:rPr>
          <w:rFonts w:hint="cs"/>
          <w:rtl/>
        </w:rPr>
        <w:t>ישראל מחוץ לגדר, צריך לשים לב שהאויב כבר בפנים. תודה רבה.</w:t>
      </w:r>
    </w:p>
    <w:p w14:paraId="05113C89" w14:textId="77777777" w:rsidR="00000000" w:rsidRDefault="0069655B">
      <w:pPr>
        <w:pStyle w:val="a0"/>
        <w:rPr>
          <w:rFonts w:hint="cs"/>
          <w:rtl/>
        </w:rPr>
      </w:pPr>
    </w:p>
    <w:p w14:paraId="014C0B5F" w14:textId="77777777" w:rsidR="00000000" w:rsidRDefault="0069655B">
      <w:pPr>
        <w:pStyle w:val="af1"/>
        <w:rPr>
          <w:rtl/>
        </w:rPr>
      </w:pPr>
      <w:r>
        <w:rPr>
          <w:rtl/>
        </w:rPr>
        <w:t>היו"ר משה כחלון:</w:t>
      </w:r>
    </w:p>
    <w:p w14:paraId="5D5CE672" w14:textId="77777777" w:rsidR="00000000" w:rsidRDefault="0069655B">
      <w:pPr>
        <w:pStyle w:val="a0"/>
        <w:rPr>
          <w:rtl/>
        </w:rPr>
      </w:pPr>
    </w:p>
    <w:p w14:paraId="50018053" w14:textId="77777777" w:rsidR="00000000" w:rsidRDefault="0069655B">
      <w:pPr>
        <w:pStyle w:val="a0"/>
        <w:rPr>
          <w:rFonts w:hint="cs"/>
          <w:rtl/>
        </w:rPr>
      </w:pPr>
      <w:r>
        <w:rPr>
          <w:rFonts w:hint="cs"/>
          <w:rtl/>
        </w:rPr>
        <w:t>תודה רבה. חברת הכנסת זהבה גלאון, בבקשה.</w:t>
      </w:r>
    </w:p>
    <w:p w14:paraId="64A4DE72" w14:textId="77777777" w:rsidR="00000000" w:rsidRDefault="0069655B">
      <w:pPr>
        <w:pStyle w:val="a0"/>
        <w:rPr>
          <w:rFonts w:hint="cs"/>
          <w:rtl/>
        </w:rPr>
      </w:pPr>
    </w:p>
    <w:p w14:paraId="23F6A3A4" w14:textId="77777777" w:rsidR="00000000" w:rsidRDefault="0069655B">
      <w:pPr>
        <w:pStyle w:val="a"/>
        <w:rPr>
          <w:rtl/>
        </w:rPr>
      </w:pPr>
      <w:bookmarkStart w:id="432" w:name="FS000000504T25_02_2004_15_22_13"/>
      <w:bookmarkStart w:id="433" w:name="_Toc69694977"/>
      <w:bookmarkEnd w:id="432"/>
      <w:r>
        <w:rPr>
          <w:rFonts w:hint="eastAsia"/>
          <w:rtl/>
        </w:rPr>
        <w:t>זהבה</w:t>
      </w:r>
      <w:r>
        <w:rPr>
          <w:rtl/>
        </w:rPr>
        <w:t xml:space="preserve"> גלאון (מרצ):</w:t>
      </w:r>
      <w:bookmarkEnd w:id="433"/>
    </w:p>
    <w:p w14:paraId="47F09774" w14:textId="77777777" w:rsidR="00000000" w:rsidRDefault="0069655B">
      <w:pPr>
        <w:pStyle w:val="a0"/>
        <w:rPr>
          <w:rFonts w:hint="cs"/>
          <w:rtl/>
        </w:rPr>
      </w:pPr>
    </w:p>
    <w:p w14:paraId="73EF24EA" w14:textId="77777777" w:rsidR="00000000" w:rsidRDefault="0069655B">
      <w:pPr>
        <w:pStyle w:val="a0"/>
        <w:rPr>
          <w:rFonts w:hint="cs"/>
          <w:rtl/>
        </w:rPr>
      </w:pPr>
      <w:r>
        <w:rPr>
          <w:rFonts w:hint="cs"/>
          <w:rtl/>
        </w:rPr>
        <w:t>אדוני היושב-ראש, אדוני השר, מישהו צריך לתת את הדין על מחדלי הקמת הגדר, מישהו צריך לתת את הדין על כך שהגענו לבית-הדין הב</w:t>
      </w:r>
      <w:r>
        <w:rPr>
          <w:rFonts w:hint="cs"/>
          <w:rtl/>
        </w:rPr>
        <w:t>ין-לאומי בהאג, ומדינת ישראל ברוב טמטומה - לא ראיתי טמטום יותר גדול מזה - אם כבר הגענו לשם, ולצערי הגענו לשם, לא טרחה לשלוח אנשים שיעמדו בבית-הדין וידברו. כך אנחנו נראים, כך אנחנו בונים את הגדר, וכך אנחנו מגינים על עצמנו.</w:t>
      </w:r>
    </w:p>
    <w:p w14:paraId="386814CD" w14:textId="77777777" w:rsidR="00000000" w:rsidRDefault="0069655B">
      <w:pPr>
        <w:pStyle w:val="a0"/>
        <w:rPr>
          <w:rFonts w:hint="cs"/>
          <w:rtl/>
        </w:rPr>
      </w:pPr>
    </w:p>
    <w:p w14:paraId="0BF2D69D" w14:textId="77777777" w:rsidR="00000000" w:rsidRDefault="0069655B">
      <w:pPr>
        <w:pStyle w:val="af0"/>
        <w:rPr>
          <w:rtl/>
        </w:rPr>
      </w:pPr>
      <w:r>
        <w:rPr>
          <w:rFonts w:hint="eastAsia"/>
          <w:rtl/>
        </w:rPr>
        <w:t>מל</w:t>
      </w:r>
      <w:r>
        <w:rPr>
          <w:rtl/>
        </w:rPr>
        <w:t xml:space="preserve"> פולישוק-בלוך (שינוי):</w:t>
      </w:r>
    </w:p>
    <w:p w14:paraId="7E200C37" w14:textId="77777777" w:rsidR="00000000" w:rsidRDefault="0069655B">
      <w:pPr>
        <w:pStyle w:val="a0"/>
        <w:rPr>
          <w:rFonts w:hint="cs"/>
          <w:rtl/>
        </w:rPr>
      </w:pPr>
    </w:p>
    <w:p w14:paraId="2E818940" w14:textId="77777777" w:rsidR="00000000" w:rsidRDefault="0069655B">
      <w:pPr>
        <w:pStyle w:val="a0"/>
        <w:rPr>
          <w:rFonts w:hint="cs"/>
          <w:rtl/>
        </w:rPr>
      </w:pPr>
      <w:r>
        <w:rPr>
          <w:rFonts w:hint="cs"/>
          <w:rtl/>
        </w:rPr>
        <w:t>דיברו שם</w:t>
      </w:r>
      <w:r>
        <w:rPr>
          <w:rFonts w:hint="cs"/>
          <w:rtl/>
        </w:rPr>
        <w:t xml:space="preserve"> חברים שלך מהמפלגות הערביות. </w:t>
      </w:r>
    </w:p>
    <w:p w14:paraId="3A7B2C0D" w14:textId="77777777" w:rsidR="00000000" w:rsidRDefault="0069655B">
      <w:pPr>
        <w:pStyle w:val="a0"/>
        <w:rPr>
          <w:rFonts w:hint="cs"/>
          <w:rtl/>
        </w:rPr>
      </w:pPr>
    </w:p>
    <w:p w14:paraId="2255B35C" w14:textId="77777777" w:rsidR="00000000" w:rsidRDefault="0069655B">
      <w:pPr>
        <w:pStyle w:val="-"/>
        <w:rPr>
          <w:rtl/>
        </w:rPr>
      </w:pPr>
      <w:bookmarkStart w:id="434" w:name="FS000000504T25_02_2004_15_46_51"/>
      <w:bookmarkStart w:id="435" w:name="FS000000504T25_02_2004_15_47_00C"/>
      <w:bookmarkEnd w:id="434"/>
      <w:bookmarkEnd w:id="435"/>
      <w:r>
        <w:rPr>
          <w:rtl/>
        </w:rPr>
        <w:t>זהבה גלאון (מרצ):</w:t>
      </w:r>
    </w:p>
    <w:p w14:paraId="4CCE9295" w14:textId="77777777" w:rsidR="00000000" w:rsidRDefault="0069655B">
      <w:pPr>
        <w:pStyle w:val="a0"/>
        <w:rPr>
          <w:rtl/>
        </w:rPr>
      </w:pPr>
    </w:p>
    <w:p w14:paraId="2BDA46E1" w14:textId="77777777" w:rsidR="00000000" w:rsidRDefault="0069655B">
      <w:pPr>
        <w:pStyle w:val="a0"/>
        <w:rPr>
          <w:rFonts w:hint="cs"/>
          <w:rtl/>
        </w:rPr>
      </w:pPr>
      <w:r>
        <w:rPr>
          <w:rFonts w:hint="cs"/>
          <w:rtl/>
        </w:rPr>
        <w:t>מי החברים שלי, אני אגיד, חברת הכנסת פולישוק, והגישה הזאת - - -</w:t>
      </w:r>
    </w:p>
    <w:p w14:paraId="6FDDFD07" w14:textId="77777777" w:rsidR="00000000" w:rsidRDefault="0069655B">
      <w:pPr>
        <w:pStyle w:val="a0"/>
        <w:rPr>
          <w:rFonts w:hint="cs"/>
          <w:rtl/>
        </w:rPr>
      </w:pPr>
    </w:p>
    <w:p w14:paraId="3240E6D6" w14:textId="77777777" w:rsidR="00000000" w:rsidRDefault="0069655B">
      <w:pPr>
        <w:pStyle w:val="af0"/>
        <w:rPr>
          <w:rtl/>
        </w:rPr>
      </w:pPr>
      <w:r>
        <w:rPr>
          <w:rFonts w:hint="eastAsia"/>
          <w:rtl/>
        </w:rPr>
        <w:t>מל</w:t>
      </w:r>
      <w:r>
        <w:rPr>
          <w:rtl/>
        </w:rPr>
        <w:t xml:space="preserve"> פולישוק-בלוך (שינוי):</w:t>
      </w:r>
    </w:p>
    <w:p w14:paraId="7EE46BCA" w14:textId="77777777" w:rsidR="00000000" w:rsidRDefault="0069655B">
      <w:pPr>
        <w:pStyle w:val="a0"/>
        <w:rPr>
          <w:rFonts w:hint="cs"/>
          <w:rtl/>
        </w:rPr>
      </w:pPr>
    </w:p>
    <w:p w14:paraId="1C083299" w14:textId="77777777" w:rsidR="00000000" w:rsidRDefault="0069655B">
      <w:pPr>
        <w:pStyle w:val="a0"/>
        <w:rPr>
          <w:rFonts w:hint="cs"/>
          <w:rtl/>
        </w:rPr>
      </w:pPr>
      <w:r>
        <w:rPr>
          <w:rFonts w:hint="cs"/>
          <w:rtl/>
        </w:rPr>
        <w:t>הם עשו שירות נהדר.</w:t>
      </w:r>
    </w:p>
    <w:p w14:paraId="0189E822" w14:textId="77777777" w:rsidR="00000000" w:rsidRDefault="0069655B">
      <w:pPr>
        <w:pStyle w:val="a0"/>
        <w:rPr>
          <w:rFonts w:hint="cs"/>
          <w:rtl/>
        </w:rPr>
      </w:pPr>
    </w:p>
    <w:p w14:paraId="229B1DF2" w14:textId="77777777" w:rsidR="00000000" w:rsidRDefault="0069655B">
      <w:pPr>
        <w:pStyle w:val="-"/>
        <w:rPr>
          <w:rtl/>
        </w:rPr>
      </w:pPr>
      <w:bookmarkStart w:id="436" w:name="FS000000504T25_02_2004_15_23_11C"/>
      <w:bookmarkEnd w:id="436"/>
      <w:r>
        <w:rPr>
          <w:rtl/>
        </w:rPr>
        <w:t>זהבה גלאון (מרצ):</w:t>
      </w:r>
    </w:p>
    <w:p w14:paraId="33D88C3B" w14:textId="77777777" w:rsidR="00000000" w:rsidRDefault="0069655B">
      <w:pPr>
        <w:pStyle w:val="a0"/>
        <w:rPr>
          <w:rtl/>
        </w:rPr>
      </w:pPr>
    </w:p>
    <w:p w14:paraId="15888512" w14:textId="77777777" w:rsidR="00000000" w:rsidRDefault="0069655B">
      <w:pPr>
        <w:pStyle w:val="a0"/>
        <w:rPr>
          <w:rFonts w:hint="cs"/>
          <w:rtl/>
        </w:rPr>
      </w:pPr>
      <w:r>
        <w:rPr>
          <w:rFonts w:hint="cs"/>
          <w:rtl/>
        </w:rPr>
        <w:t xml:space="preserve">הגישה הפאשיסטית הזאת, הייתי אומרת - - </w:t>
      </w:r>
    </w:p>
    <w:p w14:paraId="3165C644" w14:textId="77777777" w:rsidR="00000000" w:rsidRDefault="0069655B">
      <w:pPr>
        <w:pStyle w:val="a0"/>
        <w:rPr>
          <w:rFonts w:hint="cs"/>
          <w:rtl/>
        </w:rPr>
      </w:pPr>
    </w:p>
    <w:p w14:paraId="2873DBCF" w14:textId="77777777" w:rsidR="00000000" w:rsidRDefault="0069655B">
      <w:pPr>
        <w:pStyle w:val="af0"/>
        <w:rPr>
          <w:rtl/>
        </w:rPr>
      </w:pPr>
      <w:r>
        <w:rPr>
          <w:rFonts w:hint="eastAsia"/>
          <w:rtl/>
        </w:rPr>
        <w:t>מל</w:t>
      </w:r>
      <w:r>
        <w:rPr>
          <w:rtl/>
        </w:rPr>
        <w:t xml:space="preserve"> פולישוק-בלוך (שינוי):</w:t>
      </w:r>
    </w:p>
    <w:p w14:paraId="7FC45FC3" w14:textId="77777777" w:rsidR="00000000" w:rsidRDefault="0069655B">
      <w:pPr>
        <w:pStyle w:val="a0"/>
        <w:rPr>
          <w:rFonts w:hint="cs"/>
          <w:rtl/>
        </w:rPr>
      </w:pPr>
    </w:p>
    <w:p w14:paraId="2B9AAFF1" w14:textId="77777777" w:rsidR="00000000" w:rsidRDefault="0069655B">
      <w:pPr>
        <w:pStyle w:val="a0"/>
        <w:rPr>
          <w:rFonts w:hint="cs"/>
          <w:rtl/>
        </w:rPr>
      </w:pPr>
      <w:r>
        <w:rPr>
          <w:rFonts w:hint="cs"/>
          <w:rtl/>
        </w:rPr>
        <w:t>פאשיסטית?</w:t>
      </w:r>
    </w:p>
    <w:p w14:paraId="685C8897" w14:textId="77777777" w:rsidR="00000000" w:rsidRDefault="0069655B">
      <w:pPr>
        <w:pStyle w:val="a0"/>
        <w:rPr>
          <w:rFonts w:hint="cs"/>
          <w:rtl/>
        </w:rPr>
      </w:pPr>
    </w:p>
    <w:p w14:paraId="40F0F31B" w14:textId="77777777" w:rsidR="00000000" w:rsidRDefault="0069655B">
      <w:pPr>
        <w:pStyle w:val="-"/>
        <w:rPr>
          <w:rtl/>
        </w:rPr>
      </w:pPr>
      <w:bookmarkStart w:id="437" w:name="FS000000504T25_02_2004_15_47_36C"/>
      <w:bookmarkEnd w:id="437"/>
      <w:r>
        <w:rPr>
          <w:rtl/>
        </w:rPr>
        <w:t>זהבה גלאון (מרצ):</w:t>
      </w:r>
    </w:p>
    <w:p w14:paraId="76AB1C03" w14:textId="77777777" w:rsidR="00000000" w:rsidRDefault="0069655B">
      <w:pPr>
        <w:pStyle w:val="a0"/>
        <w:rPr>
          <w:rtl/>
        </w:rPr>
      </w:pPr>
    </w:p>
    <w:p w14:paraId="1D5E8AB0" w14:textId="77777777" w:rsidR="00000000" w:rsidRDefault="0069655B">
      <w:pPr>
        <w:pStyle w:val="a0"/>
        <w:rPr>
          <w:rFonts w:hint="cs"/>
          <w:rtl/>
        </w:rPr>
      </w:pPr>
      <w:r>
        <w:rPr>
          <w:rFonts w:hint="cs"/>
          <w:rtl/>
        </w:rPr>
        <w:t>אני מדברת עכשיו, תקשיבי לי היטב.</w:t>
      </w:r>
    </w:p>
    <w:p w14:paraId="4EFB557B" w14:textId="77777777" w:rsidR="00000000" w:rsidRDefault="0069655B">
      <w:pPr>
        <w:pStyle w:val="a0"/>
        <w:rPr>
          <w:rFonts w:hint="cs"/>
          <w:rtl/>
        </w:rPr>
      </w:pPr>
    </w:p>
    <w:p w14:paraId="1B0B3DD5" w14:textId="77777777" w:rsidR="00000000" w:rsidRDefault="0069655B">
      <w:pPr>
        <w:pStyle w:val="a0"/>
        <w:rPr>
          <w:rFonts w:hint="cs"/>
          <w:rtl/>
        </w:rPr>
      </w:pPr>
      <w:r>
        <w:rPr>
          <w:rFonts w:hint="cs"/>
          <w:rtl/>
        </w:rPr>
        <w:t>- - שמי שמוחה נגד מדיניות של ממשלה הוא פושע או משתף פעולה, נשמעת כאן. שומו שמים - משתף פעולה. לא קצת הרחקת לכת, חבר הכנסת אלדד? אני לא רואה אותו, אבל אני שומעת גם אותך, אז אני אומרת, שאם בארזים - אני כבר</w:t>
      </w:r>
      <w:r>
        <w:rPr>
          <w:rFonts w:hint="cs"/>
          <w:rtl/>
        </w:rPr>
        <w:t xml:space="preserve"> לא מתפלאת. </w:t>
      </w:r>
    </w:p>
    <w:p w14:paraId="194FC84F" w14:textId="77777777" w:rsidR="00000000" w:rsidRDefault="0069655B">
      <w:pPr>
        <w:pStyle w:val="a0"/>
        <w:rPr>
          <w:rFonts w:hint="cs"/>
          <w:rtl/>
        </w:rPr>
      </w:pPr>
    </w:p>
    <w:p w14:paraId="24C42D75" w14:textId="77777777" w:rsidR="00000000" w:rsidRDefault="0069655B">
      <w:pPr>
        <w:pStyle w:val="a0"/>
        <w:rPr>
          <w:rFonts w:hint="cs"/>
          <w:rtl/>
        </w:rPr>
      </w:pPr>
      <w:r>
        <w:rPr>
          <w:rFonts w:hint="cs"/>
          <w:rtl/>
        </w:rPr>
        <w:t xml:space="preserve">מותר למחות נגד מדיניות הממשלה. אני בחרתי לעשות את זה כאן. </w:t>
      </w:r>
    </w:p>
    <w:p w14:paraId="1510A22C" w14:textId="77777777" w:rsidR="00000000" w:rsidRDefault="0069655B">
      <w:pPr>
        <w:pStyle w:val="a0"/>
        <w:rPr>
          <w:rFonts w:hint="cs"/>
          <w:rtl/>
        </w:rPr>
      </w:pPr>
    </w:p>
    <w:p w14:paraId="3A2A1C18" w14:textId="77777777" w:rsidR="00000000" w:rsidRDefault="0069655B">
      <w:pPr>
        <w:pStyle w:val="a0"/>
        <w:rPr>
          <w:rFonts w:hint="cs"/>
          <w:rtl/>
        </w:rPr>
      </w:pPr>
      <w:r>
        <w:rPr>
          <w:rFonts w:hint="cs"/>
          <w:rtl/>
        </w:rPr>
        <w:t xml:space="preserve">מדיניות הממשלה הובילה אותנו להאג. הדיון בהאג הוא לא על הגדר, וכל מי שמנסה לסמא את עיני הציבור ולהגיד שהדיון בהאג הוא על הגדר, חוטא. הדיון בהאג הוא על תוואי הגדר. </w:t>
      </w:r>
    </w:p>
    <w:p w14:paraId="7C84A1B4" w14:textId="77777777" w:rsidR="00000000" w:rsidRDefault="0069655B">
      <w:pPr>
        <w:pStyle w:val="a0"/>
        <w:rPr>
          <w:rFonts w:hint="cs"/>
          <w:rtl/>
        </w:rPr>
      </w:pPr>
    </w:p>
    <w:p w14:paraId="073C6031" w14:textId="77777777" w:rsidR="00000000" w:rsidRDefault="0069655B">
      <w:pPr>
        <w:pStyle w:val="a0"/>
        <w:rPr>
          <w:rFonts w:hint="cs"/>
          <w:rtl/>
        </w:rPr>
      </w:pPr>
      <w:r>
        <w:rPr>
          <w:rFonts w:hint="cs"/>
          <w:rtl/>
        </w:rPr>
        <w:t>הגדר הזאת היתה אמו</w:t>
      </w:r>
      <w:r>
        <w:rPr>
          <w:rFonts w:hint="cs"/>
          <w:rtl/>
        </w:rPr>
        <w:t xml:space="preserve">רה לתת מענה ביטחוני, אדוני השר, ומדינה צריכה לעשות הכול על מנת להגן על אזרחיה, אבל הגדר הזאת, בתוואי שלה, במתכונת שלה, הפכה לנטל ביטחוני. זו גדר אפרטהייד, זו גדר מדינית, זו גדר שמספחת. </w:t>
      </w:r>
    </w:p>
    <w:p w14:paraId="3242FD8F" w14:textId="77777777" w:rsidR="00000000" w:rsidRDefault="0069655B">
      <w:pPr>
        <w:pStyle w:val="a0"/>
        <w:rPr>
          <w:rFonts w:hint="cs"/>
          <w:rtl/>
        </w:rPr>
      </w:pPr>
    </w:p>
    <w:p w14:paraId="4F0634E9" w14:textId="77777777" w:rsidR="00000000" w:rsidRDefault="0069655B">
      <w:pPr>
        <w:pStyle w:val="a0"/>
        <w:rPr>
          <w:rFonts w:hint="cs"/>
          <w:rtl/>
        </w:rPr>
      </w:pPr>
      <w:r>
        <w:rPr>
          <w:rFonts w:hint="cs"/>
          <w:rtl/>
        </w:rPr>
        <w:t>כל הרציונל של הקמת הגדר, אדוני השר, היה כדי להפריד בין פלסטינים לישרא</w:t>
      </w:r>
      <w:r>
        <w:rPr>
          <w:rFonts w:hint="cs"/>
          <w:rtl/>
        </w:rPr>
        <w:t>לים. מה הגדר הזאת עושה? מפרידה בין פלסטינים לפלסטינים,</w:t>
      </w:r>
      <w:r>
        <w:rPr>
          <w:rFonts w:hint="cs"/>
        </w:rPr>
        <w:t xml:space="preserve"> </w:t>
      </w:r>
      <w:r>
        <w:rPr>
          <w:rFonts w:hint="cs"/>
          <w:rtl/>
        </w:rPr>
        <w:t xml:space="preserve">מספחת שטחים, מספחת התנחלויות, פוגעת בזכויות אדם, לא נותנת חופש תנועה, לא נותנת לאנשים, לילדים לנסוע לבית-הספר, לא נותנת לאנשים לעבור ממקום למקום. </w:t>
      </w:r>
    </w:p>
    <w:p w14:paraId="3C289FF1" w14:textId="77777777" w:rsidR="00000000" w:rsidRDefault="0069655B">
      <w:pPr>
        <w:pStyle w:val="a0"/>
        <w:rPr>
          <w:rFonts w:hint="cs"/>
          <w:rtl/>
        </w:rPr>
      </w:pPr>
    </w:p>
    <w:p w14:paraId="7D8CBD75" w14:textId="77777777" w:rsidR="00000000" w:rsidRDefault="0069655B">
      <w:pPr>
        <w:pStyle w:val="a0"/>
        <w:rPr>
          <w:rFonts w:hint="cs"/>
          <w:rtl/>
        </w:rPr>
      </w:pPr>
      <w:r>
        <w:rPr>
          <w:rFonts w:hint="cs"/>
          <w:rtl/>
        </w:rPr>
        <w:t>מה הרווחתם? את זה שהגענו להאג. איזו מדיניות, איזה טמט</w:t>
      </w:r>
      <w:r>
        <w:rPr>
          <w:rFonts w:hint="cs"/>
          <w:rtl/>
        </w:rPr>
        <w:t xml:space="preserve">ום, איזו ממשלה. והכול, הכול למה? כי רצינו לשמור על ההתנחלויות ולספח את ההתנחלויות, וגידרנו את ההתנחלויות, ויצרנו מובלעות. </w:t>
      </w:r>
    </w:p>
    <w:p w14:paraId="1B4D3AB3" w14:textId="77777777" w:rsidR="00000000" w:rsidRDefault="0069655B">
      <w:pPr>
        <w:pStyle w:val="a0"/>
        <w:rPr>
          <w:rFonts w:hint="cs"/>
          <w:rtl/>
        </w:rPr>
      </w:pPr>
    </w:p>
    <w:p w14:paraId="7CD1AEFA" w14:textId="77777777" w:rsidR="00000000" w:rsidRDefault="0069655B">
      <w:pPr>
        <w:pStyle w:val="a0"/>
        <w:rPr>
          <w:rFonts w:hint="cs"/>
          <w:rtl/>
        </w:rPr>
      </w:pPr>
      <w:r>
        <w:rPr>
          <w:rFonts w:hint="cs"/>
          <w:rtl/>
        </w:rPr>
        <w:t>אנחנו, שמתנגדים לזכות השיבה, פתאום סיפחנו 160,000 פלסטינים ועוד 17,000 פלסטינים במרחב התפר. מה נעשה אתם? נהפוך אותם עכשיו לאזרחי מדי</w:t>
      </w:r>
      <w:r>
        <w:rPr>
          <w:rFonts w:hint="cs"/>
          <w:rtl/>
        </w:rPr>
        <w:t xml:space="preserve">נת ישראל? מה בדיוק רצינו לעשות? </w:t>
      </w:r>
    </w:p>
    <w:p w14:paraId="1332B7BE" w14:textId="77777777" w:rsidR="00000000" w:rsidRDefault="0069655B">
      <w:pPr>
        <w:pStyle w:val="a0"/>
        <w:rPr>
          <w:rFonts w:hint="cs"/>
          <w:rtl/>
        </w:rPr>
      </w:pPr>
    </w:p>
    <w:p w14:paraId="1BBF9E83" w14:textId="77777777" w:rsidR="00000000" w:rsidRDefault="0069655B">
      <w:pPr>
        <w:pStyle w:val="a0"/>
        <w:rPr>
          <w:rFonts w:hint="cs"/>
          <w:rtl/>
        </w:rPr>
      </w:pPr>
      <w:r>
        <w:rPr>
          <w:rFonts w:hint="cs"/>
          <w:rtl/>
        </w:rPr>
        <w:t xml:space="preserve">החטא הקדמון היה במעשי הכיבוש, החטא הקדמון היה במעשי ההתנחלות. עכשיו הוספנו על החטא הזה עוד פשע, וזה הפשע של הגדר בתוואי הנוכחי. והגדר וההתנחלות ביחד ימנעו כל סיכוי להגיע אי-פעם להסדר. </w:t>
      </w:r>
    </w:p>
    <w:p w14:paraId="2130BAB1" w14:textId="77777777" w:rsidR="00000000" w:rsidRDefault="0069655B">
      <w:pPr>
        <w:pStyle w:val="a0"/>
        <w:rPr>
          <w:rFonts w:hint="cs"/>
          <w:rtl/>
        </w:rPr>
      </w:pPr>
    </w:p>
    <w:p w14:paraId="6576ED7E" w14:textId="77777777" w:rsidR="00000000" w:rsidRDefault="0069655B">
      <w:pPr>
        <w:pStyle w:val="a0"/>
        <w:rPr>
          <w:rFonts w:hint="cs"/>
          <w:rtl/>
        </w:rPr>
      </w:pPr>
      <w:r>
        <w:rPr>
          <w:rFonts w:hint="cs"/>
          <w:rtl/>
        </w:rPr>
        <w:t>איך אני יודעת שזה טמטום? כי אתם מזיז</w:t>
      </w:r>
      <w:r>
        <w:rPr>
          <w:rFonts w:hint="cs"/>
          <w:rtl/>
        </w:rPr>
        <w:t>ים את תוואי הגדר. לא מספיק שכל קילומטר גדר עולה כ-10 מיליוני שקלים, עכשיו אתם מזיזים באזור בקה-א-שרקיה - 50 מיליון שקלים. אתם מעלים את מחירי התרופות, מעלים את מחירי הלחם. לזה יש לכם כסף. איזו מדינה? איזו ממשלה? וכל מי שמוחה נגד מדיניות הממשלה, עושה את זה ב</w:t>
      </w:r>
      <w:r>
        <w:rPr>
          <w:rFonts w:hint="cs"/>
          <w:rtl/>
        </w:rPr>
        <w:t>דין. תודה, אדוני.</w:t>
      </w:r>
    </w:p>
    <w:p w14:paraId="1E81E8C5" w14:textId="77777777" w:rsidR="00000000" w:rsidRDefault="0069655B">
      <w:pPr>
        <w:pStyle w:val="a0"/>
        <w:rPr>
          <w:rFonts w:hint="cs"/>
          <w:rtl/>
        </w:rPr>
      </w:pPr>
    </w:p>
    <w:p w14:paraId="78CB99EA" w14:textId="77777777" w:rsidR="00000000" w:rsidRDefault="0069655B">
      <w:pPr>
        <w:pStyle w:val="af1"/>
        <w:rPr>
          <w:rtl/>
        </w:rPr>
      </w:pPr>
      <w:r>
        <w:rPr>
          <w:rFonts w:hint="eastAsia"/>
          <w:rtl/>
        </w:rPr>
        <w:t>היו</w:t>
      </w:r>
      <w:r>
        <w:rPr>
          <w:rtl/>
        </w:rPr>
        <w:t>"ר משה כחלון:</w:t>
      </w:r>
    </w:p>
    <w:p w14:paraId="35DCA9BC" w14:textId="77777777" w:rsidR="00000000" w:rsidRDefault="0069655B">
      <w:pPr>
        <w:pStyle w:val="a0"/>
        <w:rPr>
          <w:rFonts w:hint="cs"/>
          <w:rtl/>
        </w:rPr>
      </w:pPr>
    </w:p>
    <w:p w14:paraId="6D68515C" w14:textId="77777777" w:rsidR="00000000" w:rsidRDefault="0069655B">
      <w:pPr>
        <w:pStyle w:val="a0"/>
        <w:rPr>
          <w:rFonts w:hint="cs"/>
          <w:rtl/>
        </w:rPr>
      </w:pPr>
      <w:r>
        <w:rPr>
          <w:rFonts w:hint="cs"/>
          <w:rtl/>
        </w:rPr>
        <w:t>תודה רבה. חבר הכנסת עסאם מח'ול, בבקשה.</w:t>
      </w:r>
    </w:p>
    <w:p w14:paraId="56061BE0" w14:textId="77777777" w:rsidR="00000000" w:rsidRDefault="0069655B">
      <w:pPr>
        <w:pStyle w:val="af0"/>
        <w:rPr>
          <w:rFonts w:hint="cs"/>
          <w:rtl/>
        </w:rPr>
      </w:pPr>
    </w:p>
    <w:p w14:paraId="4368381E" w14:textId="77777777" w:rsidR="00000000" w:rsidRDefault="0069655B">
      <w:pPr>
        <w:pStyle w:val="a"/>
        <w:rPr>
          <w:rtl/>
        </w:rPr>
      </w:pPr>
      <w:bookmarkStart w:id="438" w:name="_Toc69694978"/>
      <w:r>
        <w:rPr>
          <w:rFonts w:hint="eastAsia"/>
          <w:rtl/>
        </w:rPr>
        <w:t>עסאם</w:t>
      </w:r>
      <w:r>
        <w:rPr>
          <w:rtl/>
        </w:rPr>
        <w:t xml:space="preserve"> מח'ול (חד"ש-תע"ל):</w:t>
      </w:r>
      <w:bookmarkEnd w:id="438"/>
    </w:p>
    <w:p w14:paraId="103DA547" w14:textId="77777777" w:rsidR="00000000" w:rsidRDefault="0069655B">
      <w:pPr>
        <w:pStyle w:val="a0"/>
        <w:rPr>
          <w:rFonts w:hint="cs"/>
          <w:rtl/>
        </w:rPr>
      </w:pPr>
    </w:p>
    <w:p w14:paraId="27FA481F" w14:textId="77777777" w:rsidR="00000000" w:rsidRDefault="0069655B">
      <w:pPr>
        <w:pStyle w:val="a0"/>
        <w:rPr>
          <w:rFonts w:hint="cs"/>
          <w:rtl/>
        </w:rPr>
      </w:pPr>
      <w:r>
        <w:rPr>
          <w:rFonts w:hint="cs"/>
          <w:rtl/>
        </w:rPr>
        <w:t xml:space="preserve">אדוני היושב-ראש, חברי הכנסת, על מה הוויכוח בהאג? עם מי הוויכוח בהאג? הוויכוח הוא לא בין העם בישראל לבין העם הפלסטיני, הוא לא בין מדינת ישראל לבין אויביה. </w:t>
      </w:r>
      <w:r>
        <w:rPr>
          <w:rFonts w:hint="cs"/>
          <w:rtl/>
        </w:rPr>
        <w:t xml:space="preserve">הוויכוח בהאג הוא בין העולם ובין ממשלת ישראל, וכל אחד צריך להחליט איפה הוא עומד. האם עם הממשלה פושטת הרגל של שרון, האם עם גדר הרשע, או עם השלום? אלה הברירות. </w:t>
      </w:r>
    </w:p>
    <w:p w14:paraId="47AD90FF" w14:textId="77777777" w:rsidR="00000000" w:rsidRDefault="0069655B">
      <w:pPr>
        <w:pStyle w:val="a0"/>
        <w:rPr>
          <w:rFonts w:hint="cs"/>
          <w:rtl/>
        </w:rPr>
      </w:pPr>
    </w:p>
    <w:p w14:paraId="68A06844" w14:textId="77777777" w:rsidR="00000000" w:rsidRDefault="0069655B">
      <w:pPr>
        <w:pStyle w:val="a0"/>
        <w:rPr>
          <w:rFonts w:hint="cs"/>
          <w:rtl/>
        </w:rPr>
      </w:pPr>
      <w:r>
        <w:rPr>
          <w:rFonts w:hint="cs"/>
          <w:rtl/>
        </w:rPr>
        <w:t>על מה אתם מתווכחים? למה אתם בורחים מהוויכוח האמיתי? מדברים על משתפי פעולה, מדברים על בוגדים שמדבר</w:t>
      </w:r>
      <w:r>
        <w:rPr>
          <w:rFonts w:hint="cs"/>
          <w:rtl/>
        </w:rPr>
        <w:t xml:space="preserve">ים נגד המדינה. לאן אתם מובילים? </w:t>
      </w:r>
    </w:p>
    <w:p w14:paraId="6CCCEC8A" w14:textId="77777777" w:rsidR="00000000" w:rsidRDefault="0069655B">
      <w:pPr>
        <w:pStyle w:val="a0"/>
        <w:rPr>
          <w:rFonts w:hint="cs"/>
          <w:rtl/>
        </w:rPr>
      </w:pPr>
    </w:p>
    <w:p w14:paraId="0C9B634C" w14:textId="77777777" w:rsidR="00000000" w:rsidRDefault="0069655B">
      <w:pPr>
        <w:pStyle w:val="a0"/>
        <w:rPr>
          <w:rFonts w:hint="cs"/>
          <w:rtl/>
        </w:rPr>
      </w:pPr>
      <w:r>
        <w:rPr>
          <w:rFonts w:hint="cs"/>
          <w:rtl/>
        </w:rPr>
        <w:t>הוויכוח הוא בין כל המשפחות בישראל - כל משפחה בישראל שמשלמת עבור חומת הרשע הזאת 6,500 שקלים בממוצע. כל משפחה, גם אלה שמחפשים היום את פת הלחם שלהם. בינם לבין הממשלה הזאת והמדיניות הזאת יש ויכוח, לא נגד מדינת ישראל ונגד העם ב</w:t>
      </w:r>
      <w:r>
        <w:rPr>
          <w:rFonts w:hint="cs"/>
          <w:rtl/>
        </w:rPr>
        <w:t>ישראל.</w:t>
      </w:r>
    </w:p>
    <w:p w14:paraId="403D0325" w14:textId="77777777" w:rsidR="00000000" w:rsidRDefault="0069655B">
      <w:pPr>
        <w:pStyle w:val="a0"/>
        <w:rPr>
          <w:rFonts w:hint="cs"/>
          <w:rtl/>
        </w:rPr>
      </w:pPr>
    </w:p>
    <w:p w14:paraId="7FAE868B" w14:textId="77777777" w:rsidR="00000000" w:rsidRDefault="0069655B">
      <w:pPr>
        <w:pStyle w:val="a0"/>
        <w:rPr>
          <w:rFonts w:hint="cs"/>
          <w:rtl/>
        </w:rPr>
      </w:pPr>
      <w:r>
        <w:rPr>
          <w:rFonts w:hint="cs"/>
          <w:rtl/>
        </w:rPr>
        <w:t>אני יודע למה אתם מובילים את הוויכוח לשם, כי אתם פושטי רגל, כי המדיניות הזאת של הקמת החומה, חומת הרשע, היא לא מכיוון שממשלת שרון הצליחה, אלא בדיוק בגלל כישלונה של ממשלת שרון - הממשלה שהגיעה לשלטון תחת הססמה "תנו לצה"ל לנצח". אז קמו כאן יודעי דבר והו</w:t>
      </w:r>
      <w:r>
        <w:rPr>
          <w:rFonts w:hint="cs"/>
          <w:rtl/>
        </w:rPr>
        <w:t>דו סוף-סוף שצה"ל לא יוכל לנצח עם שנאבק על חירותו כדי להשתחרר מהכיבוש. ולכן אתם בורחים. אתם בורחים מהכישלון הזה אל הגדר. אתם בורחים מהכישלון הזה אל הגדר, מכיוון שאתם לא משלימים עם כך שאם אין פתרון צבאי, אז יש פתרון מדיני, כי אתם רוצים לחמוק מפתרון מדיני. לא</w:t>
      </w:r>
      <w:r>
        <w:rPr>
          <w:rFonts w:hint="cs"/>
          <w:rtl/>
        </w:rPr>
        <w:t xml:space="preserve"> מצליחים בפתרון הצבאי, ולא רוצים בפתרון מדיני, אז בורחים ויושבים על הגדר. והגדר הזאת הפכה להיות לגדר הרשע, כי היא בשום אופן לא גדר ביטחונית - בשום אופן היא לא גדר ביטחונית, אלא גדר פוליטית. </w:t>
      </w:r>
    </w:p>
    <w:p w14:paraId="656C761C" w14:textId="77777777" w:rsidR="00000000" w:rsidRDefault="0069655B">
      <w:pPr>
        <w:pStyle w:val="a0"/>
        <w:rPr>
          <w:rFonts w:hint="cs"/>
          <w:rtl/>
        </w:rPr>
      </w:pPr>
    </w:p>
    <w:p w14:paraId="0CFBF481" w14:textId="77777777" w:rsidR="00000000" w:rsidRDefault="0069655B">
      <w:pPr>
        <w:pStyle w:val="a0"/>
        <w:rPr>
          <w:rFonts w:hint="cs"/>
          <w:rtl/>
        </w:rPr>
      </w:pPr>
      <w:r>
        <w:rPr>
          <w:rFonts w:hint="cs"/>
          <w:rtl/>
        </w:rPr>
        <w:t>אל תשעו למה שאומר ראש השב"כ. שמענו אותו כמה פעמים בשלוש השנים הא</w:t>
      </w:r>
      <w:r>
        <w:rPr>
          <w:rFonts w:hint="cs"/>
          <w:rtl/>
        </w:rPr>
        <w:t xml:space="preserve">חרונות. הוא נותן דיווחים, ובכל פעם המציאות טופחת על פני הדיווחים שלו וההערכות שלו, כי הוא נותן דיווחים שישרתו מדיניות מסוימת. זאת האמת. זאת האמת שצריך להודות בה. תאזינו לראשי שב"כ אחרי שהם יוצאים לפנסיה, אז הם יגידו לכם את האמת. תשמעו בעוד חמש שנים מה הוא </w:t>
      </w:r>
      <w:r>
        <w:rPr>
          <w:rFonts w:hint="cs"/>
          <w:rtl/>
        </w:rPr>
        <w:t>יגיד לכם על הגדר הזאת. הוא יגיד שהגדר הזאת היא בית-יוצר לטרור, היא לא מונעת טרור.</w:t>
      </w:r>
    </w:p>
    <w:p w14:paraId="38DFB4A8" w14:textId="77777777" w:rsidR="00000000" w:rsidRDefault="0069655B">
      <w:pPr>
        <w:pStyle w:val="a0"/>
        <w:rPr>
          <w:rFonts w:hint="cs"/>
          <w:rtl/>
        </w:rPr>
      </w:pPr>
    </w:p>
    <w:p w14:paraId="792268EB" w14:textId="77777777" w:rsidR="00000000" w:rsidRDefault="0069655B">
      <w:pPr>
        <w:pStyle w:val="af1"/>
        <w:rPr>
          <w:rtl/>
        </w:rPr>
      </w:pPr>
      <w:r>
        <w:rPr>
          <w:rtl/>
        </w:rPr>
        <w:t>היו"ר משה כחלון:</w:t>
      </w:r>
    </w:p>
    <w:p w14:paraId="3820020C" w14:textId="77777777" w:rsidR="00000000" w:rsidRDefault="0069655B">
      <w:pPr>
        <w:pStyle w:val="a0"/>
        <w:rPr>
          <w:rtl/>
        </w:rPr>
      </w:pPr>
    </w:p>
    <w:p w14:paraId="3EFB57CF" w14:textId="77777777" w:rsidR="00000000" w:rsidRDefault="0069655B">
      <w:pPr>
        <w:pStyle w:val="a0"/>
        <w:rPr>
          <w:rFonts w:hint="cs"/>
          <w:rtl/>
        </w:rPr>
      </w:pPr>
      <w:r>
        <w:rPr>
          <w:rFonts w:hint="cs"/>
          <w:rtl/>
        </w:rPr>
        <w:t>אני מבקש לסיים.</w:t>
      </w:r>
    </w:p>
    <w:p w14:paraId="4B6464AF" w14:textId="77777777" w:rsidR="00000000" w:rsidRDefault="0069655B">
      <w:pPr>
        <w:pStyle w:val="a0"/>
        <w:rPr>
          <w:rFonts w:hint="cs"/>
          <w:rtl/>
        </w:rPr>
      </w:pPr>
    </w:p>
    <w:p w14:paraId="65776829" w14:textId="77777777" w:rsidR="00000000" w:rsidRDefault="0069655B">
      <w:pPr>
        <w:pStyle w:val="-"/>
        <w:rPr>
          <w:rtl/>
        </w:rPr>
      </w:pPr>
      <w:bookmarkStart w:id="439" w:name="FS000000542T25_02_2004_16_01_48"/>
      <w:bookmarkStart w:id="440" w:name="FS000000542T25_02_2004_16_01_51C"/>
      <w:bookmarkEnd w:id="439"/>
      <w:bookmarkEnd w:id="440"/>
      <w:r>
        <w:rPr>
          <w:rtl/>
        </w:rPr>
        <w:t>עסאם מח'ול (חד"ש-תע"ל):</w:t>
      </w:r>
    </w:p>
    <w:p w14:paraId="30E3DDE3" w14:textId="77777777" w:rsidR="00000000" w:rsidRDefault="0069655B">
      <w:pPr>
        <w:pStyle w:val="a0"/>
        <w:rPr>
          <w:rtl/>
        </w:rPr>
      </w:pPr>
    </w:p>
    <w:p w14:paraId="30C42402" w14:textId="77777777" w:rsidR="00000000" w:rsidRDefault="0069655B">
      <w:pPr>
        <w:pStyle w:val="a0"/>
        <w:rPr>
          <w:rFonts w:hint="cs"/>
          <w:rtl/>
        </w:rPr>
      </w:pPr>
      <w:r>
        <w:rPr>
          <w:rFonts w:hint="cs"/>
          <w:rtl/>
        </w:rPr>
        <w:t>אדוני היושב-ראש, יש כאן ניסיון לטייח, יש כאן ניסיון לחמוק מהוויכוח האמיתי, שהגדר הזאת היא גדר של רשע, גדר של שימו</w:t>
      </w:r>
      <w:r>
        <w:rPr>
          <w:rFonts w:hint="cs"/>
          <w:rtl/>
        </w:rPr>
        <w:t>ר ההתנחלויות, גדר של שימור הכיבוש, במחיר דמם של ישראלים ופלסטינים כאחד.</w:t>
      </w:r>
    </w:p>
    <w:p w14:paraId="6FA632B2" w14:textId="77777777" w:rsidR="00000000" w:rsidRDefault="0069655B">
      <w:pPr>
        <w:pStyle w:val="a0"/>
        <w:rPr>
          <w:rFonts w:hint="cs"/>
          <w:rtl/>
        </w:rPr>
      </w:pPr>
    </w:p>
    <w:p w14:paraId="55F3CBED" w14:textId="77777777" w:rsidR="00000000" w:rsidRDefault="0069655B">
      <w:pPr>
        <w:pStyle w:val="af1"/>
        <w:rPr>
          <w:rtl/>
        </w:rPr>
      </w:pPr>
      <w:r>
        <w:rPr>
          <w:rFonts w:hint="eastAsia"/>
          <w:rtl/>
        </w:rPr>
        <w:t>היו</w:t>
      </w:r>
      <w:r>
        <w:rPr>
          <w:rtl/>
        </w:rPr>
        <w:t>"ר משה כחלון:</w:t>
      </w:r>
    </w:p>
    <w:p w14:paraId="04E32748" w14:textId="77777777" w:rsidR="00000000" w:rsidRDefault="0069655B">
      <w:pPr>
        <w:pStyle w:val="a0"/>
        <w:rPr>
          <w:rFonts w:hint="cs"/>
          <w:rtl/>
        </w:rPr>
      </w:pPr>
    </w:p>
    <w:p w14:paraId="1966A304" w14:textId="77777777" w:rsidR="00000000" w:rsidRDefault="0069655B">
      <w:pPr>
        <w:pStyle w:val="a0"/>
        <w:rPr>
          <w:rFonts w:hint="cs"/>
          <w:rtl/>
        </w:rPr>
      </w:pPr>
      <w:r>
        <w:rPr>
          <w:rFonts w:hint="cs"/>
          <w:rtl/>
        </w:rPr>
        <w:t xml:space="preserve">תודה רבה. חבר הכנסת יאיר פרץ, בבקשה. אחריו </w:t>
      </w:r>
      <w:r>
        <w:rPr>
          <w:rtl/>
        </w:rPr>
        <w:t>–</w:t>
      </w:r>
      <w:r>
        <w:rPr>
          <w:rFonts w:hint="cs"/>
          <w:rtl/>
        </w:rPr>
        <w:t xml:space="preserve"> חבר הכנסת ניסן סלומינסקי.</w:t>
      </w:r>
    </w:p>
    <w:p w14:paraId="11888A3A" w14:textId="77777777" w:rsidR="00000000" w:rsidRDefault="0069655B">
      <w:pPr>
        <w:pStyle w:val="a0"/>
        <w:rPr>
          <w:rFonts w:hint="cs"/>
          <w:rtl/>
        </w:rPr>
      </w:pPr>
    </w:p>
    <w:p w14:paraId="3E2B8845" w14:textId="77777777" w:rsidR="00000000" w:rsidRDefault="0069655B">
      <w:pPr>
        <w:pStyle w:val="a"/>
        <w:rPr>
          <w:rtl/>
        </w:rPr>
      </w:pPr>
      <w:bookmarkStart w:id="441" w:name="FS000000501T25_02_2004_16_01_10"/>
      <w:bookmarkStart w:id="442" w:name="_Toc69694979"/>
      <w:bookmarkEnd w:id="441"/>
      <w:r>
        <w:rPr>
          <w:rFonts w:hint="eastAsia"/>
          <w:rtl/>
        </w:rPr>
        <w:t>יאיר</w:t>
      </w:r>
      <w:r>
        <w:rPr>
          <w:rtl/>
        </w:rPr>
        <w:t xml:space="preserve"> פרץ (ש"ס):</w:t>
      </w:r>
      <w:bookmarkEnd w:id="442"/>
    </w:p>
    <w:p w14:paraId="2717978F" w14:textId="77777777" w:rsidR="00000000" w:rsidRDefault="0069655B">
      <w:pPr>
        <w:pStyle w:val="a0"/>
        <w:rPr>
          <w:rFonts w:hint="cs"/>
          <w:rtl/>
        </w:rPr>
      </w:pPr>
    </w:p>
    <w:p w14:paraId="4F1E1048" w14:textId="77777777" w:rsidR="00000000" w:rsidRDefault="0069655B">
      <w:pPr>
        <w:pStyle w:val="a0"/>
        <w:rPr>
          <w:rFonts w:hint="cs"/>
          <w:rtl/>
        </w:rPr>
      </w:pPr>
      <w:r>
        <w:rPr>
          <w:rFonts w:hint="cs"/>
          <w:rtl/>
        </w:rPr>
        <w:t xml:space="preserve">אדוני היושב-ראש, עמיתי חברי הכנסת, אחת השאלות המתמיהות ביותר </w:t>
      </w:r>
      <w:r>
        <w:rPr>
          <w:rtl/>
        </w:rPr>
        <w:t>–</w:t>
      </w:r>
      <w:r>
        <w:rPr>
          <w:rFonts w:hint="cs"/>
          <w:rtl/>
        </w:rPr>
        <w:t xml:space="preserve"> ואדוני היושב-</w:t>
      </w:r>
      <w:r>
        <w:rPr>
          <w:rFonts w:hint="cs"/>
          <w:rtl/>
        </w:rPr>
        <w:t xml:space="preserve">ראש, אני לא רוצה להיכנס לסוגיה אם אני בעד גדר או נגד גדר ומה התרומה של הגדר </w:t>
      </w:r>
      <w:r>
        <w:rPr>
          <w:rtl/>
        </w:rPr>
        <w:t>–</w:t>
      </w:r>
      <w:r>
        <w:rPr>
          <w:rFonts w:hint="cs"/>
          <w:rtl/>
        </w:rPr>
        <w:t xml:space="preserve"> אבל אחת התמיהות שאני יושב ותמה היא, מה לבית-הדין בהאג ולמה שקורה במדינת ישראל. האם אותו בית-דין, שיושב ודן בנושא הגדר הביטחונית או גדר ההפרדה, מביא בחשבון את המשמעויות לאזרחי מדי</w:t>
      </w:r>
      <w:r>
        <w:rPr>
          <w:rFonts w:hint="cs"/>
          <w:rtl/>
        </w:rPr>
        <w:t>נת ישראל, שכל מה שהם רוצים זה דבר אחד ויחיד, לחיות בביטחון, ולא שבכל בוקר נתבשר מעל גלי האתר על פיצוץ אוטובוס ועל הנחת מטען חומר נפץ ועוד כהנה וכהנה?</w:t>
      </w:r>
    </w:p>
    <w:p w14:paraId="4F6370FF" w14:textId="77777777" w:rsidR="00000000" w:rsidRDefault="0069655B">
      <w:pPr>
        <w:pStyle w:val="a0"/>
        <w:rPr>
          <w:rFonts w:hint="cs"/>
          <w:rtl/>
        </w:rPr>
      </w:pPr>
    </w:p>
    <w:p w14:paraId="34F2D47C" w14:textId="77777777" w:rsidR="00000000" w:rsidRDefault="0069655B">
      <w:pPr>
        <w:pStyle w:val="a0"/>
        <w:rPr>
          <w:rFonts w:hint="cs"/>
          <w:rtl/>
        </w:rPr>
      </w:pPr>
      <w:r>
        <w:rPr>
          <w:rFonts w:hint="cs"/>
          <w:rtl/>
        </w:rPr>
        <w:t>אדוני היושב-ראש, עצרת האו"ם פנתה לבית-הדין הבין-לאומי כדי שימסור חוות דעת על ההשלכות המשפטיות של בניית הג</w:t>
      </w:r>
      <w:r>
        <w:rPr>
          <w:rFonts w:hint="cs"/>
          <w:rtl/>
        </w:rPr>
        <w:t xml:space="preserve">דר. שימו לב, גם האו"ם, כשהעביר את הבקשה הזאת לבית-הדין בהאג, לא טרח לסבר את אוזני אותו הרכב של בית-הדין על מה ולמה קמה הגדר הזאת. הוא לא טרח לספר לו על הטרור המשתולל כאן במדינת ישראל. </w:t>
      </w:r>
    </w:p>
    <w:p w14:paraId="62CE5776" w14:textId="77777777" w:rsidR="00000000" w:rsidRDefault="0069655B">
      <w:pPr>
        <w:pStyle w:val="a0"/>
        <w:rPr>
          <w:rFonts w:hint="cs"/>
          <w:rtl/>
        </w:rPr>
      </w:pPr>
    </w:p>
    <w:p w14:paraId="20FE2F79" w14:textId="77777777" w:rsidR="00000000" w:rsidRDefault="0069655B">
      <w:pPr>
        <w:pStyle w:val="a0"/>
        <w:rPr>
          <w:rFonts w:hint="cs"/>
          <w:rtl/>
        </w:rPr>
      </w:pPr>
      <w:r>
        <w:rPr>
          <w:rFonts w:hint="cs"/>
          <w:rtl/>
        </w:rPr>
        <w:t>וראו עוד פלא, אדוני היושב-ראש, הרי מדינת ישראל נקלעת זה שלוש שנים ויות</w:t>
      </w:r>
      <w:r>
        <w:rPr>
          <w:rFonts w:hint="cs"/>
          <w:rtl/>
        </w:rPr>
        <w:t xml:space="preserve">ר לשפיכות דמים מיותרת משני הצדדים. אנחנו תמיד פונים ומבקשים דבר אחד ויחיד, והוא לגיטימי. אנחנו מבקשים: בואו, תפסיקו את הטרור, תיכנסו למשא-ומתן, תביעו את דעתכם, תמנעו את המתאבדים שנכנסים לגבולות ארץ-ישראל. אני בטוח ומשוכנע שאם הרשות הפלסטינית היתה מרימה את </w:t>
      </w:r>
      <w:r>
        <w:rPr>
          <w:rFonts w:hint="cs"/>
          <w:rtl/>
        </w:rPr>
        <w:t xml:space="preserve">הכפפה הזאת, לא היינו מגיעים לבנייתה של גדר, שתובעת הרבה דמים, תרתי משמע </w:t>
      </w:r>
      <w:r>
        <w:rPr>
          <w:rtl/>
        </w:rPr>
        <w:t>–</w:t>
      </w:r>
      <w:r>
        <w:rPr>
          <w:rFonts w:hint="cs"/>
          <w:rtl/>
        </w:rPr>
        <w:t xml:space="preserve"> גם דם בנפש וגם דמים בכסף </w:t>
      </w:r>
      <w:r>
        <w:rPr>
          <w:rtl/>
        </w:rPr>
        <w:t>–</w:t>
      </w:r>
      <w:r>
        <w:rPr>
          <w:rFonts w:hint="cs"/>
          <w:rtl/>
        </w:rPr>
        <w:t xml:space="preserve"> בשעה כזאת קשה למדינת ישראל, שבה כל שקל חשוב, כל שקל יכול להיות תרומה לאותן משפחות נזקקות, לאותם נכים. והנה, לצערנו הרב, גם הרשות הפלסטינית לא מרימה את הכפפ</w:t>
      </w:r>
      <w:r>
        <w:rPr>
          <w:rFonts w:hint="cs"/>
          <w:rtl/>
        </w:rPr>
        <w:t xml:space="preserve">ה הזאת. </w:t>
      </w:r>
    </w:p>
    <w:p w14:paraId="526FF41F" w14:textId="77777777" w:rsidR="00000000" w:rsidRDefault="0069655B">
      <w:pPr>
        <w:pStyle w:val="a0"/>
        <w:rPr>
          <w:rFonts w:hint="cs"/>
          <w:rtl/>
        </w:rPr>
      </w:pPr>
    </w:p>
    <w:p w14:paraId="2BF527D3" w14:textId="77777777" w:rsidR="00000000" w:rsidRDefault="0069655B">
      <w:pPr>
        <w:pStyle w:val="af1"/>
        <w:rPr>
          <w:rtl/>
        </w:rPr>
      </w:pPr>
      <w:r>
        <w:rPr>
          <w:rtl/>
        </w:rPr>
        <w:t>היו"ר משה כחלון:</w:t>
      </w:r>
    </w:p>
    <w:p w14:paraId="770585F7" w14:textId="77777777" w:rsidR="00000000" w:rsidRDefault="0069655B">
      <w:pPr>
        <w:pStyle w:val="a0"/>
        <w:rPr>
          <w:rtl/>
        </w:rPr>
      </w:pPr>
    </w:p>
    <w:p w14:paraId="29F15D67" w14:textId="77777777" w:rsidR="00000000" w:rsidRDefault="0069655B">
      <w:pPr>
        <w:pStyle w:val="a0"/>
        <w:rPr>
          <w:rFonts w:hint="cs"/>
          <w:rtl/>
        </w:rPr>
      </w:pPr>
      <w:r>
        <w:rPr>
          <w:rFonts w:hint="cs"/>
          <w:rtl/>
        </w:rPr>
        <w:t xml:space="preserve">אני מבקש לסיים, חבר הכנסת פרץ. </w:t>
      </w:r>
    </w:p>
    <w:p w14:paraId="2B98F7E2" w14:textId="77777777" w:rsidR="00000000" w:rsidRDefault="0069655B">
      <w:pPr>
        <w:pStyle w:val="a0"/>
        <w:ind w:firstLine="0"/>
        <w:rPr>
          <w:rFonts w:hint="cs"/>
          <w:rtl/>
        </w:rPr>
      </w:pPr>
    </w:p>
    <w:p w14:paraId="266A6D2C" w14:textId="77777777" w:rsidR="00000000" w:rsidRDefault="0069655B">
      <w:pPr>
        <w:pStyle w:val="-"/>
        <w:rPr>
          <w:rtl/>
        </w:rPr>
      </w:pPr>
      <w:bookmarkStart w:id="443" w:name="FS000000501T25_02_2004_16_06_49C"/>
      <w:bookmarkEnd w:id="443"/>
      <w:r>
        <w:rPr>
          <w:rtl/>
        </w:rPr>
        <w:t>יאיר פרץ (ש"ס):</w:t>
      </w:r>
    </w:p>
    <w:p w14:paraId="5BEB032E" w14:textId="77777777" w:rsidR="00000000" w:rsidRDefault="0069655B">
      <w:pPr>
        <w:pStyle w:val="a0"/>
        <w:rPr>
          <w:rtl/>
        </w:rPr>
      </w:pPr>
    </w:p>
    <w:p w14:paraId="61E5DF84" w14:textId="77777777" w:rsidR="00000000" w:rsidRDefault="0069655B">
      <w:pPr>
        <w:pStyle w:val="a0"/>
        <w:rPr>
          <w:rFonts w:hint="cs"/>
          <w:rtl/>
        </w:rPr>
      </w:pPr>
      <w:r>
        <w:rPr>
          <w:rFonts w:hint="cs"/>
          <w:rtl/>
        </w:rPr>
        <w:t xml:space="preserve">מנסים בכל דרך שהיא לדחות, מכל מיני סיבות. ובאים בתלונה אחר כך, כשהולכים לעשות צעדים חד-צדדיים ולהקים גדר </w:t>
      </w:r>
      <w:r>
        <w:rPr>
          <w:rtl/>
        </w:rPr>
        <w:t>–</w:t>
      </w:r>
      <w:r>
        <w:rPr>
          <w:rFonts w:hint="cs"/>
          <w:rtl/>
        </w:rPr>
        <w:t xml:space="preserve"> ואני לא נכנס עכשיו למהות. </w:t>
      </w:r>
    </w:p>
    <w:p w14:paraId="4ABCA2B2" w14:textId="77777777" w:rsidR="00000000" w:rsidRDefault="0069655B">
      <w:pPr>
        <w:pStyle w:val="a0"/>
        <w:rPr>
          <w:rFonts w:hint="cs"/>
          <w:rtl/>
        </w:rPr>
      </w:pPr>
    </w:p>
    <w:p w14:paraId="41BA550A" w14:textId="77777777" w:rsidR="00000000" w:rsidRDefault="0069655B">
      <w:pPr>
        <w:pStyle w:val="af1"/>
        <w:rPr>
          <w:rtl/>
        </w:rPr>
      </w:pPr>
      <w:r>
        <w:rPr>
          <w:rtl/>
        </w:rPr>
        <w:t>היו"ר משה כחלון:</w:t>
      </w:r>
    </w:p>
    <w:p w14:paraId="245D3A53" w14:textId="77777777" w:rsidR="00000000" w:rsidRDefault="0069655B">
      <w:pPr>
        <w:pStyle w:val="a0"/>
        <w:rPr>
          <w:rtl/>
        </w:rPr>
      </w:pPr>
    </w:p>
    <w:p w14:paraId="279345E4" w14:textId="77777777" w:rsidR="00000000" w:rsidRDefault="0069655B">
      <w:pPr>
        <w:pStyle w:val="a0"/>
        <w:rPr>
          <w:rFonts w:hint="cs"/>
          <w:rtl/>
        </w:rPr>
      </w:pPr>
      <w:r>
        <w:rPr>
          <w:rFonts w:hint="cs"/>
          <w:rtl/>
        </w:rPr>
        <w:t>אני מבקש לסיים.</w:t>
      </w:r>
    </w:p>
    <w:p w14:paraId="57ECF718" w14:textId="77777777" w:rsidR="00000000" w:rsidRDefault="0069655B">
      <w:pPr>
        <w:pStyle w:val="a0"/>
        <w:ind w:firstLine="0"/>
        <w:rPr>
          <w:rtl/>
        </w:rPr>
      </w:pPr>
    </w:p>
    <w:p w14:paraId="38D0478F" w14:textId="77777777" w:rsidR="00000000" w:rsidRDefault="0069655B">
      <w:pPr>
        <w:pStyle w:val="a0"/>
        <w:ind w:firstLine="0"/>
        <w:rPr>
          <w:rFonts w:hint="cs"/>
          <w:rtl/>
        </w:rPr>
      </w:pPr>
    </w:p>
    <w:p w14:paraId="29560BBF" w14:textId="77777777" w:rsidR="00000000" w:rsidRDefault="0069655B">
      <w:pPr>
        <w:pStyle w:val="-"/>
        <w:rPr>
          <w:rtl/>
        </w:rPr>
      </w:pPr>
      <w:bookmarkStart w:id="444" w:name="FS000000501T25_02_2004_16_07_16C"/>
      <w:bookmarkEnd w:id="444"/>
      <w:r>
        <w:rPr>
          <w:rtl/>
        </w:rPr>
        <w:t>יאיר פר</w:t>
      </w:r>
      <w:r>
        <w:rPr>
          <w:rtl/>
        </w:rPr>
        <w:t>ץ (ש"ס):</w:t>
      </w:r>
    </w:p>
    <w:p w14:paraId="650D6D36" w14:textId="77777777" w:rsidR="00000000" w:rsidRDefault="0069655B">
      <w:pPr>
        <w:pStyle w:val="a0"/>
        <w:rPr>
          <w:rtl/>
        </w:rPr>
      </w:pPr>
    </w:p>
    <w:p w14:paraId="4F238DC1" w14:textId="77777777" w:rsidR="00000000" w:rsidRDefault="0069655B">
      <w:pPr>
        <w:pStyle w:val="a0"/>
        <w:rPr>
          <w:rFonts w:hint="cs"/>
          <w:rtl/>
        </w:rPr>
      </w:pPr>
      <w:r>
        <w:rPr>
          <w:rFonts w:hint="cs"/>
          <w:rtl/>
        </w:rPr>
        <w:t xml:space="preserve">אני מסיים, אדוני היושב-ראש, במשפט אחד. אני גם לא נכנס למהות, אם זו גדר ביטחונית או פוליטית. אבל דבר אחד ברור: הגדר, לפי כל המומחים לפחות, מונעת שפיכות דמים, חדירה של מחבלים. במקומות שיש גדר, לפי הסטטיסטיקות לפחות, הוכח שהיא כן יעילה. </w:t>
      </w:r>
    </w:p>
    <w:p w14:paraId="2201F67D" w14:textId="77777777" w:rsidR="00000000" w:rsidRDefault="0069655B">
      <w:pPr>
        <w:pStyle w:val="a0"/>
        <w:rPr>
          <w:rFonts w:hint="cs"/>
          <w:rtl/>
        </w:rPr>
      </w:pPr>
    </w:p>
    <w:p w14:paraId="4059D6ED" w14:textId="77777777" w:rsidR="00000000" w:rsidRDefault="0069655B">
      <w:pPr>
        <w:pStyle w:val="a0"/>
        <w:rPr>
          <w:rFonts w:hint="cs"/>
          <w:rtl/>
        </w:rPr>
      </w:pPr>
      <w:r>
        <w:rPr>
          <w:rFonts w:hint="cs"/>
          <w:rtl/>
        </w:rPr>
        <w:t>שוב אני או</w:t>
      </w:r>
      <w:r>
        <w:rPr>
          <w:rFonts w:hint="cs"/>
          <w:rtl/>
        </w:rPr>
        <w:t xml:space="preserve">מר, אני לא רוצה להיכנס לשאלה של הקו, אם זה כאן או כאן, אני לא נכנס לזה, אבל אם הרשות הפלסטינית רוצה למנוע את בניית הגדר, שתרים את הכפפה היום, שתגיד: בואו נשב ליד שולחן המשא-ומתן ונבחן את כל הסוגיות - - </w:t>
      </w:r>
    </w:p>
    <w:p w14:paraId="519720CE" w14:textId="77777777" w:rsidR="00000000" w:rsidRDefault="0069655B">
      <w:pPr>
        <w:pStyle w:val="a0"/>
        <w:ind w:firstLine="0"/>
        <w:rPr>
          <w:rFonts w:hint="cs"/>
          <w:rtl/>
        </w:rPr>
      </w:pPr>
    </w:p>
    <w:p w14:paraId="2DD26F74" w14:textId="77777777" w:rsidR="00000000" w:rsidRDefault="0069655B">
      <w:pPr>
        <w:pStyle w:val="af1"/>
        <w:rPr>
          <w:rtl/>
        </w:rPr>
      </w:pPr>
      <w:r>
        <w:rPr>
          <w:rFonts w:hint="eastAsia"/>
          <w:rtl/>
        </w:rPr>
        <w:t>היו</w:t>
      </w:r>
      <w:r>
        <w:rPr>
          <w:rtl/>
        </w:rPr>
        <w:t>"ר משה כחלון:</w:t>
      </w:r>
    </w:p>
    <w:p w14:paraId="7D0A8F33" w14:textId="77777777" w:rsidR="00000000" w:rsidRDefault="0069655B">
      <w:pPr>
        <w:pStyle w:val="a0"/>
        <w:rPr>
          <w:rFonts w:hint="cs"/>
          <w:rtl/>
        </w:rPr>
      </w:pPr>
    </w:p>
    <w:p w14:paraId="1924A478" w14:textId="77777777" w:rsidR="00000000" w:rsidRDefault="0069655B">
      <w:pPr>
        <w:pStyle w:val="a0"/>
        <w:rPr>
          <w:rFonts w:hint="cs"/>
          <w:rtl/>
        </w:rPr>
      </w:pPr>
      <w:r>
        <w:rPr>
          <w:rFonts w:hint="cs"/>
          <w:rtl/>
        </w:rPr>
        <w:t xml:space="preserve">תודה רבה. </w:t>
      </w:r>
    </w:p>
    <w:p w14:paraId="2DC65CB2" w14:textId="77777777" w:rsidR="00000000" w:rsidRDefault="0069655B">
      <w:pPr>
        <w:pStyle w:val="a0"/>
        <w:ind w:firstLine="0"/>
        <w:rPr>
          <w:rFonts w:hint="cs"/>
          <w:rtl/>
        </w:rPr>
      </w:pPr>
    </w:p>
    <w:p w14:paraId="2DDEEEFC" w14:textId="77777777" w:rsidR="00000000" w:rsidRDefault="0069655B">
      <w:pPr>
        <w:pStyle w:val="-"/>
        <w:rPr>
          <w:rtl/>
        </w:rPr>
      </w:pPr>
      <w:bookmarkStart w:id="445" w:name="FS000000501T25_02_2004_16_08_52C"/>
      <w:bookmarkEnd w:id="445"/>
      <w:r>
        <w:rPr>
          <w:rFonts w:hint="eastAsia"/>
          <w:rtl/>
        </w:rPr>
        <w:t>יאיר</w:t>
      </w:r>
      <w:r>
        <w:rPr>
          <w:rtl/>
        </w:rPr>
        <w:t xml:space="preserve"> פרץ (ש"ס):</w:t>
      </w:r>
    </w:p>
    <w:p w14:paraId="5C82F69D" w14:textId="77777777" w:rsidR="00000000" w:rsidRDefault="0069655B">
      <w:pPr>
        <w:pStyle w:val="a0"/>
        <w:rPr>
          <w:rFonts w:hint="cs"/>
          <w:rtl/>
        </w:rPr>
      </w:pPr>
    </w:p>
    <w:p w14:paraId="273BC04D" w14:textId="77777777" w:rsidR="00000000" w:rsidRDefault="0069655B">
      <w:pPr>
        <w:pStyle w:val="a0"/>
        <w:rPr>
          <w:rFonts w:hint="cs"/>
          <w:rtl/>
        </w:rPr>
      </w:pPr>
      <w:r>
        <w:rPr>
          <w:rFonts w:hint="cs"/>
          <w:rtl/>
        </w:rPr>
        <w:t>- - ו</w:t>
      </w:r>
      <w:r>
        <w:rPr>
          <w:rFonts w:hint="cs"/>
          <w:rtl/>
        </w:rPr>
        <w:t xml:space="preserve">נלך קדימה לטובת שני העמים, ואז נוכל למנוע שפיכות דמים מיותרת בשני הצדדים. תודה. </w:t>
      </w:r>
    </w:p>
    <w:p w14:paraId="3A4D0697" w14:textId="77777777" w:rsidR="00000000" w:rsidRDefault="0069655B">
      <w:pPr>
        <w:pStyle w:val="a0"/>
        <w:rPr>
          <w:rFonts w:hint="cs"/>
          <w:rtl/>
        </w:rPr>
      </w:pPr>
    </w:p>
    <w:p w14:paraId="3802A6AC" w14:textId="77777777" w:rsidR="00000000" w:rsidRDefault="0069655B">
      <w:pPr>
        <w:pStyle w:val="af1"/>
        <w:rPr>
          <w:rtl/>
        </w:rPr>
      </w:pPr>
      <w:r>
        <w:rPr>
          <w:rtl/>
        </w:rPr>
        <w:t>היו"ר משה כחלון:</w:t>
      </w:r>
    </w:p>
    <w:p w14:paraId="58C0E9D4" w14:textId="77777777" w:rsidR="00000000" w:rsidRDefault="0069655B">
      <w:pPr>
        <w:pStyle w:val="a0"/>
        <w:rPr>
          <w:rtl/>
        </w:rPr>
      </w:pPr>
    </w:p>
    <w:p w14:paraId="7BD73F95" w14:textId="77777777" w:rsidR="00000000" w:rsidRDefault="0069655B">
      <w:pPr>
        <w:pStyle w:val="a0"/>
        <w:rPr>
          <w:rFonts w:hint="cs"/>
          <w:rtl/>
        </w:rPr>
      </w:pPr>
      <w:r>
        <w:rPr>
          <w:rFonts w:hint="cs"/>
          <w:rtl/>
        </w:rPr>
        <w:t xml:space="preserve">תודה רבה. חבר הכנסת ניסן סלומינסקי, בבקשה. אחריו - חבר הכנסת גדעון סער, אחריו - חבר הכנסת ג'מאל זחאלקה, ואחריו - חברת הכנסת אתי לבני. אחרונת הדוברים - חברת </w:t>
      </w:r>
      <w:r>
        <w:rPr>
          <w:rFonts w:hint="cs"/>
          <w:rtl/>
        </w:rPr>
        <w:t xml:space="preserve">הכנסת רוחמה אברהם. </w:t>
      </w:r>
    </w:p>
    <w:p w14:paraId="0BAF219B" w14:textId="77777777" w:rsidR="00000000" w:rsidRDefault="0069655B">
      <w:pPr>
        <w:pStyle w:val="a0"/>
        <w:ind w:firstLine="0"/>
        <w:rPr>
          <w:rFonts w:hint="cs"/>
          <w:rtl/>
        </w:rPr>
      </w:pPr>
    </w:p>
    <w:p w14:paraId="58A8EF21" w14:textId="77777777" w:rsidR="00000000" w:rsidRDefault="0069655B">
      <w:pPr>
        <w:pStyle w:val="af0"/>
        <w:rPr>
          <w:rtl/>
        </w:rPr>
      </w:pPr>
      <w:r>
        <w:rPr>
          <w:rFonts w:hint="eastAsia"/>
          <w:rtl/>
        </w:rPr>
        <w:t>זהבה</w:t>
      </w:r>
      <w:r>
        <w:rPr>
          <w:rtl/>
        </w:rPr>
        <w:t xml:space="preserve"> גלאון (מרצ):</w:t>
      </w:r>
    </w:p>
    <w:p w14:paraId="63EAAB30" w14:textId="77777777" w:rsidR="00000000" w:rsidRDefault="0069655B">
      <w:pPr>
        <w:pStyle w:val="a0"/>
        <w:rPr>
          <w:rFonts w:hint="cs"/>
          <w:rtl/>
        </w:rPr>
      </w:pPr>
    </w:p>
    <w:p w14:paraId="3CB64759" w14:textId="77777777" w:rsidR="00000000" w:rsidRDefault="0069655B">
      <w:pPr>
        <w:pStyle w:val="a0"/>
        <w:ind w:firstLine="720"/>
        <w:rPr>
          <w:rFonts w:hint="cs"/>
          <w:rtl/>
        </w:rPr>
      </w:pPr>
      <w:r>
        <w:rPr>
          <w:rFonts w:hint="cs"/>
          <w:rtl/>
        </w:rPr>
        <w:t>מי המשיב? משיב השר עזרא? כי בלוח כתוב שהשר סילבן שלום משיב.</w:t>
      </w:r>
    </w:p>
    <w:p w14:paraId="37DC054A" w14:textId="77777777" w:rsidR="00000000" w:rsidRDefault="0069655B">
      <w:pPr>
        <w:pStyle w:val="a0"/>
        <w:ind w:firstLine="0"/>
        <w:rPr>
          <w:rFonts w:hint="cs"/>
          <w:rtl/>
        </w:rPr>
      </w:pPr>
    </w:p>
    <w:p w14:paraId="0EC3A733" w14:textId="77777777" w:rsidR="00000000" w:rsidRDefault="0069655B">
      <w:pPr>
        <w:pStyle w:val="af0"/>
        <w:rPr>
          <w:rtl/>
        </w:rPr>
      </w:pPr>
      <w:r>
        <w:rPr>
          <w:rFonts w:hint="eastAsia"/>
          <w:rtl/>
        </w:rPr>
        <w:t>השר</w:t>
      </w:r>
      <w:r>
        <w:rPr>
          <w:rtl/>
        </w:rPr>
        <w:t xml:space="preserve"> גדעון עזרא:</w:t>
      </w:r>
    </w:p>
    <w:p w14:paraId="02F215AA" w14:textId="77777777" w:rsidR="00000000" w:rsidRDefault="0069655B">
      <w:pPr>
        <w:pStyle w:val="a0"/>
        <w:rPr>
          <w:rFonts w:hint="cs"/>
          <w:rtl/>
        </w:rPr>
      </w:pPr>
    </w:p>
    <w:p w14:paraId="1C35CED6" w14:textId="77777777" w:rsidR="00000000" w:rsidRDefault="0069655B">
      <w:pPr>
        <w:pStyle w:val="a0"/>
        <w:ind w:firstLine="720"/>
        <w:rPr>
          <w:rFonts w:hint="cs"/>
          <w:rtl/>
        </w:rPr>
      </w:pPr>
      <w:r>
        <w:rPr>
          <w:rFonts w:hint="cs"/>
          <w:rtl/>
        </w:rPr>
        <w:t xml:space="preserve">אני הכפיל. </w:t>
      </w:r>
    </w:p>
    <w:p w14:paraId="574CA46F" w14:textId="77777777" w:rsidR="00000000" w:rsidRDefault="0069655B">
      <w:pPr>
        <w:pStyle w:val="a0"/>
        <w:ind w:firstLine="0"/>
        <w:rPr>
          <w:rFonts w:hint="cs"/>
          <w:rtl/>
        </w:rPr>
      </w:pPr>
    </w:p>
    <w:p w14:paraId="324D2C1D" w14:textId="77777777" w:rsidR="00000000" w:rsidRDefault="0069655B">
      <w:pPr>
        <w:pStyle w:val="af0"/>
        <w:rPr>
          <w:rtl/>
        </w:rPr>
      </w:pPr>
      <w:r>
        <w:rPr>
          <w:rFonts w:hint="eastAsia"/>
          <w:rtl/>
        </w:rPr>
        <w:t>זהבה</w:t>
      </w:r>
      <w:r>
        <w:rPr>
          <w:rtl/>
        </w:rPr>
        <w:t xml:space="preserve"> גלאון (מרצ):</w:t>
      </w:r>
    </w:p>
    <w:p w14:paraId="55A21CB1" w14:textId="77777777" w:rsidR="00000000" w:rsidRDefault="0069655B">
      <w:pPr>
        <w:pStyle w:val="a0"/>
        <w:rPr>
          <w:rFonts w:hint="cs"/>
          <w:rtl/>
        </w:rPr>
      </w:pPr>
    </w:p>
    <w:p w14:paraId="47338911" w14:textId="77777777" w:rsidR="00000000" w:rsidRDefault="0069655B">
      <w:pPr>
        <w:pStyle w:val="a0"/>
        <w:rPr>
          <w:rFonts w:hint="cs"/>
          <w:rtl/>
        </w:rPr>
      </w:pPr>
      <w:r>
        <w:rPr>
          <w:rFonts w:hint="cs"/>
          <w:rtl/>
        </w:rPr>
        <w:t xml:space="preserve">אתה יותר טוב. </w:t>
      </w:r>
    </w:p>
    <w:p w14:paraId="1F1E380E" w14:textId="77777777" w:rsidR="00000000" w:rsidRDefault="0069655B">
      <w:pPr>
        <w:pStyle w:val="af1"/>
        <w:rPr>
          <w:rtl/>
        </w:rPr>
      </w:pPr>
    </w:p>
    <w:p w14:paraId="6559339F" w14:textId="77777777" w:rsidR="00000000" w:rsidRDefault="0069655B">
      <w:pPr>
        <w:pStyle w:val="af1"/>
        <w:rPr>
          <w:rtl/>
        </w:rPr>
      </w:pPr>
      <w:r>
        <w:rPr>
          <w:rtl/>
        </w:rPr>
        <w:t>היו"ר משה כחלון:</w:t>
      </w:r>
    </w:p>
    <w:p w14:paraId="2A1E3FFE" w14:textId="77777777" w:rsidR="00000000" w:rsidRDefault="0069655B">
      <w:pPr>
        <w:pStyle w:val="a0"/>
        <w:rPr>
          <w:rtl/>
        </w:rPr>
      </w:pPr>
    </w:p>
    <w:p w14:paraId="6589B5F5" w14:textId="77777777" w:rsidR="00000000" w:rsidRDefault="0069655B">
      <w:pPr>
        <w:pStyle w:val="a0"/>
        <w:rPr>
          <w:rFonts w:hint="cs"/>
          <w:rtl/>
        </w:rPr>
      </w:pPr>
      <w:r>
        <w:rPr>
          <w:rFonts w:hint="cs"/>
          <w:rtl/>
        </w:rPr>
        <w:t xml:space="preserve">חברת הכנסת גלאון, את מחלקת קומפלימנטים לקואליציה? זה מדהים. </w:t>
      </w:r>
    </w:p>
    <w:p w14:paraId="6F166B2B" w14:textId="77777777" w:rsidR="00000000" w:rsidRDefault="0069655B">
      <w:pPr>
        <w:pStyle w:val="a0"/>
        <w:ind w:firstLine="0"/>
        <w:rPr>
          <w:rFonts w:hint="cs"/>
          <w:rtl/>
        </w:rPr>
      </w:pPr>
    </w:p>
    <w:p w14:paraId="4A1A316E" w14:textId="77777777" w:rsidR="00000000" w:rsidRDefault="0069655B">
      <w:pPr>
        <w:pStyle w:val="af0"/>
        <w:rPr>
          <w:rtl/>
        </w:rPr>
      </w:pPr>
      <w:r>
        <w:rPr>
          <w:rFonts w:hint="eastAsia"/>
          <w:rtl/>
        </w:rPr>
        <w:t>זהבה</w:t>
      </w:r>
      <w:r>
        <w:rPr>
          <w:rtl/>
        </w:rPr>
        <w:t xml:space="preserve"> גלאון</w:t>
      </w:r>
      <w:r>
        <w:rPr>
          <w:rtl/>
        </w:rPr>
        <w:t xml:space="preserve"> (מרצ):</w:t>
      </w:r>
    </w:p>
    <w:p w14:paraId="69E71682" w14:textId="77777777" w:rsidR="00000000" w:rsidRDefault="0069655B">
      <w:pPr>
        <w:pStyle w:val="a0"/>
        <w:rPr>
          <w:rFonts w:hint="cs"/>
          <w:rtl/>
        </w:rPr>
      </w:pPr>
    </w:p>
    <w:p w14:paraId="6157795A" w14:textId="77777777" w:rsidR="00000000" w:rsidRDefault="0069655B">
      <w:pPr>
        <w:pStyle w:val="a0"/>
        <w:rPr>
          <w:rFonts w:hint="cs"/>
          <w:rtl/>
        </w:rPr>
      </w:pPr>
      <w:r>
        <w:rPr>
          <w:rFonts w:hint="cs"/>
          <w:rtl/>
        </w:rPr>
        <w:t xml:space="preserve">לא לקואליציה, זה אישי, לחברים. </w:t>
      </w:r>
    </w:p>
    <w:p w14:paraId="73D762C2" w14:textId="77777777" w:rsidR="00000000" w:rsidRDefault="0069655B">
      <w:pPr>
        <w:pStyle w:val="a0"/>
        <w:ind w:firstLine="0"/>
        <w:rPr>
          <w:rFonts w:hint="cs"/>
          <w:rtl/>
        </w:rPr>
      </w:pPr>
    </w:p>
    <w:p w14:paraId="28F4B05A" w14:textId="77777777" w:rsidR="00000000" w:rsidRDefault="0069655B">
      <w:pPr>
        <w:pStyle w:val="af1"/>
        <w:rPr>
          <w:rtl/>
        </w:rPr>
      </w:pPr>
      <w:r>
        <w:rPr>
          <w:rtl/>
        </w:rPr>
        <w:t>היו"ר משה כחלון:</w:t>
      </w:r>
    </w:p>
    <w:p w14:paraId="4E1E3A8C" w14:textId="77777777" w:rsidR="00000000" w:rsidRDefault="0069655B">
      <w:pPr>
        <w:pStyle w:val="a0"/>
        <w:rPr>
          <w:rtl/>
        </w:rPr>
      </w:pPr>
    </w:p>
    <w:p w14:paraId="78B8DC21" w14:textId="77777777" w:rsidR="00000000" w:rsidRDefault="0069655B">
      <w:pPr>
        <w:pStyle w:val="a0"/>
        <w:rPr>
          <w:rFonts w:hint="cs"/>
          <w:rtl/>
        </w:rPr>
      </w:pPr>
      <w:r>
        <w:rPr>
          <w:rFonts w:hint="cs"/>
          <w:rtl/>
        </w:rPr>
        <w:t xml:space="preserve">הכול בפרוטוקול. </w:t>
      </w:r>
    </w:p>
    <w:p w14:paraId="66E1E4EF" w14:textId="77777777" w:rsidR="00000000" w:rsidRDefault="0069655B">
      <w:pPr>
        <w:pStyle w:val="a0"/>
        <w:ind w:firstLine="0"/>
        <w:rPr>
          <w:rFonts w:hint="cs"/>
          <w:rtl/>
        </w:rPr>
      </w:pPr>
    </w:p>
    <w:p w14:paraId="031883EA" w14:textId="77777777" w:rsidR="00000000" w:rsidRDefault="0069655B">
      <w:pPr>
        <w:pStyle w:val="af0"/>
        <w:rPr>
          <w:rtl/>
        </w:rPr>
      </w:pPr>
      <w:r>
        <w:rPr>
          <w:rFonts w:hint="eastAsia"/>
          <w:rtl/>
        </w:rPr>
        <w:t>זהבה</w:t>
      </w:r>
      <w:r>
        <w:rPr>
          <w:rtl/>
        </w:rPr>
        <w:t xml:space="preserve"> גלאון (מרצ):</w:t>
      </w:r>
    </w:p>
    <w:p w14:paraId="5E894860" w14:textId="77777777" w:rsidR="00000000" w:rsidRDefault="0069655B">
      <w:pPr>
        <w:pStyle w:val="a0"/>
        <w:rPr>
          <w:rFonts w:hint="cs"/>
          <w:rtl/>
        </w:rPr>
      </w:pPr>
    </w:p>
    <w:p w14:paraId="53AA76B3" w14:textId="77777777" w:rsidR="00000000" w:rsidRDefault="0069655B">
      <w:pPr>
        <w:pStyle w:val="a0"/>
        <w:rPr>
          <w:rFonts w:hint="cs"/>
          <w:rtl/>
        </w:rPr>
      </w:pPr>
      <w:r>
        <w:rPr>
          <w:rFonts w:hint="cs"/>
          <w:rtl/>
        </w:rPr>
        <w:t xml:space="preserve">יש כאלה שאתה לא רוצה לדעת מה אני חושבת עליהם. </w:t>
      </w:r>
    </w:p>
    <w:p w14:paraId="4D988A1E" w14:textId="77777777" w:rsidR="00000000" w:rsidRDefault="0069655B">
      <w:pPr>
        <w:pStyle w:val="a0"/>
        <w:ind w:firstLine="0"/>
        <w:rPr>
          <w:rFonts w:hint="cs"/>
          <w:rtl/>
        </w:rPr>
      </w:pPr>
    </w:p>
    <w:p w14:paraId="6FF7799C" w14:textId="77777777" w:rsidR="00000000" w:rsidRDefault="0069655B">
      <w:pPr>
        <w:pStyle w:val="af1"/>
        <w:rPr>
          <w:rtl/>
        </w:rPr>
      </w:pPr>
      <w:r>
        <w:rPr>
          <w:rtl/>
        </w:rPr>
        <w:t>היו"ר משה כחלון:</w:t>
      </w:r>
    </w:p>
    <w:p w14:paraId="04015847" w14:textId="77777777" w:rsidR="00000000" w:rsidRDefault="0069655B">
      <w:pPr>
        <w:pStyle w:val="a0"/>
        <w:rPr>
          <w:rtl/>
        </w:rPr>
      </w:pPr>
    </w:p>
    <w:p w14:paraId="42A43FFC" w14:textId="77777777" w:rsidR="00000000" w:rsidRDefault="0069655B">
      <w:pPr>
        <w:pStyle w:val="a0"/>
        <w:rPr>
          <w:rFonts w:hint="cs"/>
          <w:rtl/>
        </w:rPr>
      </w:pPr>
      <w:r>
        <w:rPr>
          <w:rFonts w:hint="cs"/>
          <w:rtl/>
        </w:rPr>
        <w:t xml:space="preserve">בבקשה. </w:t>
      </w:r>
    </w:p>
    <w:p w14:paraId="3237761F" w14:textId="77777777" w:rsidR="00000000" w:rsidRDefault="0069655B">
      <w:pPr>
        <w:pStyle w:val="a0"/>
        <w:ind w:firstLine="0"/>
        <w:rPr>
          <w:rFonts w:hint="cs"/>
          <w:rtl/>
        </w:rPr>
      </w:pPr>
    </w:p>
    <w:p w14:paraId="14BB595B" w14:textId="77777777" w:rsidR="00000000" w:rsidRDefault="0069655B">
      <w:pPr>
        <w:pStyle w:val="a"/>
        <w:rPr>
          <w:rtl/>
        </w:rPr>
      </w:pPr>
      <w:bookmarkStart w:id="446" w:name="FS000001068T25_02_2004_16_10_46"/>
      <w:bookmarkStart w:id="447" w:name="_Toc69694980"/>
      <w:bookmarkEnd w:id="446"/>
      <w:r>
        <w:rPr>
          <w:rFonts w:hint="eastAsia"/>
          <w:rtl/>
        </w:rPr>
        <w:t>ניסן</w:t>
      </w:r>
      <w:r>
        <w:rPr>
          <w:rtl/>
        </w:rPr>
        <w:t xml:space="preserve"> סלומינסקי (מפד"ל):</w:t>
      </w:r>
      <w:bookmarkEnd w:id="447"/>
    </w:p>
    <w:p w14:paraId="725FC695" w14:textId="77777777" w:rsidR="00000000" w:rsidRDefault="0069655B">
      <w:pPr>
        <w:pStyle w:val="a0"/>
        <w:rPr>
          <w:rFonts w:hint="cs"/>
          <w:rtl/>
        </w:rPr>
      </w:pPr>
    </w:p>
    <w:p w14:paraId="5F5229C1" w14:textId="77777777" w:rsidR="00000000" w:rsidRDefault="0069655B">
      <w:pPr>
        <w:pStyle w:val="a0"/>
        <w:ind w:firstLine="720"/>
        <w:rPr>
          <w:rFonts w:hint="cs"/>
          <w:rtl/>
        </w:rPr>
      </w:pPr>
      <w:r>
        <w:rPr>
          <w:rFonts w:hint="cs"/>
          <w:rtl/>
        </w:rPr>
        <w:t xml:space="preserve">אדוני היושב-ראש, אדוני השר, חברי חברי הכנסת, שוב עולה נושא </w:t>
      </w:r>
      <w:r>
        <w:rPr>
          <w:rFonts w:hint="cs"/>
          <w:rtl/>
        </w:rPr>
        <w:t xml:space="preserve">הגדר. החלק של בית- המשפט בהאג </w:t>
      </w:r>
      <w:r>
        <w:rPr>
          <w:rtl/>
        </w:rPr>
        <w:t>–</w:t>
      </w:r>
      <w:r>
        <w:rPr>
          <w:rFonts w:hint="cs"/>
          <w:rtl/>
        </w:rPr>
        <w:t xml:space="preserve"> חבל לבזבז על זה אפילו מלה אחת. זה לא בית-משפט, זה לא בית-דין, זה עסק מכור מראש, וכולם יודעים את זה. זה מעין תיאטרון בובות, יושבים שם אנשים שדעתם ידועה מראש, והם התבטאו בנושא. חלקם דעתם מוכתבת על-ידי הממשלות. אין לזה שום משמע</w:t>
      </w:r>
      <w:r>
        <w:rPr>
          <w:rFonts w:hint="cs"/>
          <w:rtl/>
        </w:rPr>
        <w:t xml:space="preserve">ות. אין להם גם שום סמכות. לדון - ודאי שלא; אולי חוות דעת - גם זה לא. כך שאלה דברים בטלים, הכול ברור וידוע, ולכן טוב עשתה ממשלת ישראל שהיא לא משתתפת בהצגה הזאת. אנחנו מתקרבים לפורים, יש לנו הצגות, זאת תהיה עוד אחת מההצגות. </w:t>
      </w:r>
    </w:p>
    <w:p w14:paraId="6E18B30B" w14:textId="77777777" w:rsidR="00000000" w:rsidRDefault="0069655B">
      <w:pPr>
        <w:pStyle w:val="a0"/>
        <w:ind w:firstLine="720"/>
        <w:rPr>
          <w:rFonts w:hint="cs"/>
          <w:rtl/>
        </w:rPr>
      </w:pPr>
    </w:p>
    <w:p w14:paraId="44999658" w14:textId="77777777" w:rsidR="00000000" w:rsidRDefault="0069655B">
      <w:pPr>
        <w:pStyle w:val="a0"/>
        <w:ind w:firstLine="720"/>
        <w:rPr>
          <w:rFonts w:hint="cs"/>
          <w:rtl/>
        </w:rPr>
      </w:pPr>
      <w:r>
        <w:rPr>
          <w:rFonts w:hint="cs"/>
          <w:rtl/>
        </w:rPr>
        <w:t>דבר שני, עצם הקמת הגדר: אני חוזר</w:t>
      </w:r>
      <w:r>
        <w:rPr>
          <w:rFonts w:hint="cs"/>
          <w:rtl/>
        </w:rPr>
        <w:t xml:space="preserve"> ואומר, בכל פעם, ולא רוצה לומר "אמרתי לכם" בעוד שנה או שנתיים: הגדר הזאת בטעות יסודה. אם היא באה לקבוע גבול מדיני, אז איפה שלא יקימו אותה, אלא אם כן יקימו אותה על גבול ירדן, זה אסון. אני לא מדבר על "הקו הירוק". איפה שלא יקימו, לפי כל התוכניות, אם היא גדר מ</w:t>
      </w:r>
      <w:r>
        <w:rPr>
          <w:rFonts w:hint="cs"/>
          <w:rtl/>
        </w:rPr>
        <w:t xml:space="preserve">דינית, זה אסון, רק על הירדן, בינתיים. יש לנו עוד - - -  </w:t>
      </w:r>
    </w:p>
    <w:p w14:paraId="532996CB" w14:textId="77777777" w:rsidR="00000000" w:rsidRDefault="0069655B">
      <w:pPr>
        <w:pStyle w:val="a0"/>
        <w:ind w:firstLine="0"/>
        <w:rPr>
          <w:rFonts w:hint="cs"/>
          <w:rtl/>
        </w:rPr>
      </w:pPr>
    </w:p>
    <w:p w14:paraId="7D8AC801" w14:textId="77777777" w:rsidR="00000000" w:rsidRDefault="0069655B">
      <w:pPr>
        <w:pStyle w:val="af0"/>
        <w:rPr>
          <w:rtl/>
        </w:rPr>
      </w:pPr>
      <w:r>
        <w:rPr>
          <w:rFonts w:hint="eastAsia"/>
          <w:rtl/>
        </w:rPr>
        <w:t>עסאם</w:t>
      </w:r>
      <w:r>
        <w:rPr>
          <w:rtl/>
        </w:rPr>
        <w:t xml:space="preserve"> מח'ול (חד"ש-תע"ל):</w:t>
      </w:r>
    </w:p>
    <w:p w14:paraId="5027BB88" w14:textId="77777777" w:rsidR="00000000" w:rsidRDefault="0069655B">
      <w:pPr>
        <w:pStyle w:val="a0"/>
        <w:rPr>
          <w:rFonts w:hint="cs"/>
          <w:rtl/>
        </w:rPr>
      </w:pPr>
    </w:p>
    <w:p w14:paraId="1F524346" w14:textId="77777777" w:rsidR="00000000" w:rsidRDefault="0069655B">
      <w:pPr>
        <w:pStyle w:val="a0"/>
        <w:ind w:firstLine="720"/>
        <w:rPr>
          <w:rFonts w:hint="cs"/>
          <w:rtl/>
        </w:rPr>
      </w:pPr>
      <w:r>
        <w:rPr>
          <w:rFonts w:hint="cs"/>
          <w:rtl/>
        </w:rPr>
        <w:t xml:space="preserve">- - - הגדר. </w:t>
      </w:r>
    </w:p>
    <w:p w14:paraId="31EB995D" w14:textId="77777777" w:rsidR="00000000" w:rsidRDefault="0069655B">
      <w:pPr>
        <w:pStyle w:val="a0"/>
        <w:ind w:firstLine="0"/>
        <w:rPr>
          <w:rFonts w:hint="cs"/>
          <w:rtl/>
        </w:rPr>
      </w:pPr>
    </w:p>
    <w:p w14:paraId="366762D2" w14:textId="77777777" w:rsidR="00000000" w:rsidRDefault="0069655B">
      <w:pPr>
        <w:pStyle w:val="-"/>
        <w:rPr>
          <w:rtl/>
        </w:rPr>
      </w:pPr>
      <w:bookmarkStart w:id="448" w:name="FS000001068T25_02_2004_16_33_50C"/>
      <w:bookmarkEnd w:id="448"/>
      <w:r>
        <w:rPr>
          <w:rtl/>
        </w:rPr>
        <w:t>ניסן סלומינסקי (מפד"ל):</w:t>
      </w:r>
    </w:p>
    <w:p w14:paraId="3746EA8E" w14:textId="77777777" w:rsidR="00000000" w:rsidRDefault="0069655B">
      <w:pPr>
        <w:pStyle w:val="a0"/>
        <w:rPr>
          <w:rtl/>
        </w:rPr>
      </w:pPr>
    </w:p>
    <w:p w14:paraId="36A12260" w14:textId="77777777" w:rsidR="00000000" w:rsidRDefault="0069655B">
      <w:pPr>
        <w:pStyle w:val="a0"/>
        <w:ind w:firstLine="720"/>
        <w:rPr>
          <w:rFonts w:hint="cs"/>
          <w:rtl/>
        </w:rPr>
      </w:pPr>
      <w:r>
        <w:rPr>
          <w:rFonts w:hint="cs"/>
          <w:rtl/>
        </w:rPr>
        <w:t>אם המטרה אינה מדינית אלא ביטחונית, זאת טעות שאין כדוגמתה. כבר היום קראנו את מה שאמרנו לפני חודש וחודשיים; אנחנו לא המומחים הגדולים. הם</w:t>
      </w:r>
      <w:r>
        <w:rPr>
          <w:rFonts w:hint="cs"/>
          <w:rtl/>
        </w:rPr>
        <w:t xml:space="preserve"> ימציאו דברים עוקפי גדר. ה"קסאמים", ה"קטיושות", כל הדברים האלה </w:t>
      </w:r>
      <w:r>
        <w:rPr>
          <w:rtl/>
        </w:rPr>
        <w:t>–</w:t>
      </w:r>
      <w:r>
        <w:rPr>
          <w:rFonts w:hint="cs"/>
          <w:rtl/>
        </w:rPr>
        <w:t xml:space="preserve"> להם אין בעיה של גדר. אז במקום לשלוח מחבל, מישהו ישב בבית, מוגן על-ידי הגדר </w:t>
      </w:r>
      <w:r>
        <w:rPr>
          <w:rtl/>
        </w:rPr>
        <w:t>–</w:t>
      </w:r>
      <w:r>
        <w:rPr>
          <w:rFonts w:hint="cs"/>
          <w:rtl/>
        </w:rPr>
        <w:t xml:space="preserve"> כי צה"ל הרי נמצא רק בצד האחד </w:t>
      </w:r>
      <w:r>
        <w:rPr>
          <w:rtl/>
        </w:rPr>
        <w:t>–</w:t>
      </w:r>
      <w:r>
        <w:rPr>
          <w:rFonts w:hint="cs"/>
          <w:rtl/>
        </w:rPr>
        <w:t xml:space="preserve"> וישלח "קסאמים" לקניונים ולכל המקומות. מה עשינו? מה הרווחנו? מצד שני הפסדנו, שצה"ל, </w:t>
      </w:r>
      <w:r>
        <w:rPr>
          <w:rFonts w:hint="cs"/>
          <w:rtl/>
        </w:rPr>
        <w:t xml:space="preserve">במקום להיות ולשלוט בשטח, עכשיו הוא יתחפר מאחורי הגדר. זה אסון גם מבחינה ביטחונית. </w:t>
      </w:r>
    </w:p>
    <w:p w14:paraId="5EB0A014" w14:textId="77777777" w:rsidR="00000000" w:rsidRDefault="0069655B">
      <w:pPr>
        <w:pStyle w:val="a0"/>
        <w:ind w:firstLine="720"/>
        <w:rPr>
          <w:rFonts w:hint="cs"/>
          <w:rtl/>
        </w:rPr>
      </w:pPr>
    </w:p>
    <w:p w14:paraId="38FA0BFD" w14:textId="77777777" w:rsidR="00000000" w:rsidRDefault="0069655B">
      <w:pPr>
        <w:pStyle w:val="a0"/>
        <w:ind w:firstLine="720"/>
        <w:rPr>
          <w:rFonts w:hint="cs"/>
          <w:rtl/>
        </w:rPr>
      </w:pPr>
      <w:r>
        <w:rPr>
          <w:rFonts w:hint="cs"/>
          <w:rtl/>
        </w:rPr>
        <w:t>אבל בסדר, מדינת ישראל החליטה, ממשלת ישראל החליטה להקים גדר, וזאת הנקודה השלישית שעליה אני רוצה לדבר בדקה שיש לי - החלם של ממשלת ישראל. כבר החלטתם על תוואי, ישבתם לילות כימי</w:t>
      </w:r>
      <w:r>
        <w:rPr>
          <w:rFonts w:hint="cs"/>
          <w:rtl/>
        </w:rPr>
        <w:t>ם, בדקתם. צה"ל, משרד הביטחון, הביא לכם תוכנית ביטחונית של הגדר, ואחרי דיונים אין-ספור ישבה הממשלה והחליטה. נו? אז מה קורה? משנים. למה משנים? כי יש בית-דין, אולי, מפחדים ממנו. אבל זה ייגמר מחר. משנים משום שכאן באופוזיציה צועקים? מה נפל עליכם? אתם לא נורמלים</w:t>
      </w:r>
      <w:r>
        <w:rPr>
          <w:rFonts w:hint="cs"/>
          <w:rtl/>
        </w:rPr>
        <w:t>. זאת ממשלה שנכנסת למשהו חד-סטרי, חוזרת בה, משנה כל דבר. אם הביטחון לפני חודש, בהחלטות ממשלה מפורטות וברורות, קבע תוואי - - -</w:t>
      </w:r>
    </w:p>
    <w:p w14:paraId="6BAAB1E3" w14:textId="77777777" w:rsidR="00000000" w:rsidRDefault="0069655B">
      <w:pPr>
        <w:pStyle w:val="a0"/>
        <w:ind w:firstLine="0"/>
        <w:rPr>
          <w:rFonts w:hint="cs"/>
          <w:rtl/>
        </w:rPr>
      </w:pPr>
    </w:p>
    <w:p w14:paraId="0E774E86" w14:textId="77777777" w:rsidR="00000000" w:rsidRDefault="0069655B">
      <w:pPr>
        <w:pStyle w:val="af0"/>
        <w:rPr>
          <w:rtl/>
        </w:rPr>
      </w:pPr>
      <w:r>
        <w:rPr>
          <w:rFonts w:hint="eastAsia"/>
          <w:rtl/>
        </w:rPr>
        <w:t>יצחק</w:t>
      </w:r>
      <w:r>
        <w:rPr>
          <w:rtl/>
        </w:rPr>
        <w:t xml:space="preserve"> כהן (ש"ס):</w:t>
      </w:r>
    </w:p>
    <w:p w14:paraId="120C244D" w14:textId="77777777" w:rsidR="00000000" w:rsidRDefault="0069655B">
      <w:pPr>
        <w:pStyle w:val="a0"/>
        <w:rPr>
          <w:rFonts w:hint="cs"/>
          <w:rtl/>
        </w:rPr>
      </w:pPr>
    </w:p>
    <w:p w14:paraId="76D96B98" w14:textId="77777777" w:rsidR="00000000" w:rsidRDefault="0069655B">
      <w:pPr>
        <w:pStyle w:val="a0"/>
        <w:ind w:firstLine="720"/>
        <w:rPr>
          <w:rFonts w:hint="cs"/>
          <w:rtl/>
        </w:rPr>
      </w:pPr>
      <w:r>
        <w:rPr>
          <w:rFonts w:hint="cs"/>
          <w:rtl/>
        </w:rPr>
        <w:t xml:space="preserve">למה אתם לא פורשים? תפרשו. </w:t>
      </w:r>
    </w:p>
    <w:p w14:paraId="0E01AD51" w14:textId="77777777" w:rsidR="00000000" w:rsidRDefault="0069655B">
      <w:pPr>
        <w:pStyle w:val="a0"/>
        <w:ind w:firstLine="0"/>
        <w:rPr>
          <w:rFonts w:hint="cs"/>
          <w:rtl/>
        </w:rPr>
      </w:pPr>
    </w:p>
    <w:p w14:paraId="7162C315" w14:textId="77777777" w:rsidR="00000000" w:rsidRDefault="0069655B">
      <w:pPr>
        <w:pStyle w:val="-"/>
        <w:rPr>
          <w:rtl/>
        </w:rPr>
      </w:pPr>
      <w:bookmarkStart w:id="449" w:name="FS000001068T25_02_2004_16_36_55C"/>
      <w:r>
        <w:rPr>
          <w:rFonts w:hint="eastAsia"/>
          <w:rtl/>
        </w:rPr>
        <w:t>ניסן</w:t>
      </w:r>
      <w:r>
        <w:rPr>
          <w:rtl/>
        </w:rPr>
        <w:t xml:space="preserve"> סלומינסקי (מפד"ל):</w:t>
      </w:r>
    </w:p>
    <w:p w14:paraId="74E2E17B" w14:textId="77777777" w:rsidR="00000000" w:rsidRDefault="0069655B">
      <w:pPr>
        <w:pStyle w:val="a0"/>
        <w:rPr>
          <w:rFonts w:hint="cs"/>
          <w:rtl/>
        </w:rPr>
      </w:pPr>
    </w:p>
    <w:bookmarkEnd w:id="449"/>
    <w:p w14:paraId="3EF11868" w14:textId="77777777" w:rsidR="00000000" w:rsidRDefault="0069655B">
      <w:pPr>
        <w:pStyle w:val="a0"/>
        <w:ind w:firstLine="0"/>
        <w:rPr>
          <w:rFonts w:hint="cs"/>
          <w:rtl/>
        </w:rPr>
      </w:pPr>
      <w:r>
        <w:rPr>
          <w:rFonts w:hint="cs"/>
          <w:rtl/>
        </w:rPr>
        <w:tab/>
        <w:t xml:space="preserve">אנחנו רוצים לשנות. </w:t>
      </w:r>
    </w:p>
    <w:p w14:paraId="424216D6" w14:textId="77777777" w:rsidR="00000000" w:rsidRDefault="0069655B">
      <w:pPr>
        <w:pStyle w:val="a0"/>
        <w:ind w:firstLine="0"/>
        <w:rPr>
          <w:rFonts w:hint="cs"/>
          <w:rtl/>
        </w:rPr>
      </w:pPr>
    </w:p>
    <w:p w14:paraId="7C72ED66" w14:textId="77777777" w:rsidR="00000000" w:rsidRDefault="0069655B">
      <w:pPr>
        <w:pStyle w:val="af1"/>
        <w:rPr>
          <w:rtl/>
        </w:rPr>
      </w:pPr>
      <w:r>
        <w:rPr>
          <w:rtl/>
        </w:rPr>
        <w:t>היו"ר משה כחלון:</w:t>
      </w:r>
    </w:p>
    <w:p w14:paraId="600A6434" w14:textId="77777777" w:rsidR="00000000" w:rsidRDefault="0069655B">
      <w:pPr>
        <w:pStyle w:val="a0"/>
        <w:rPr>
          <w:rtl/>
        </w:rPr>
      </w:pPr>
    </w:p>
    <w:p w14:paraId="09B30C5D" w14:textId="77777777" w:rsidR="00000000" w:rsidRDefault="0069655B">
      <w:pPr>
        <w:pStyle w:val="a0"/>
        <w:rPr>
          <w:rFonts w:hint="cs"/>
          <w:rtl/>
        </w:rPr>
      </w:pPr>
      <w:r>
        <w:rPr>
          <w:rFonts w:hint="cs"/>
          <w:rtl/>
        </w:rPr>
        <w:t>אני מבקש לסיים. חבר</w:t>
      </w:r>
      <w:r>
        <w:rPr>
          <w:rFonts w:hint="cs"/>
          <w:rtl/>
        </w:rPr>
        <w:t xml:space="preserve"> הכנסת כהן. </w:t>
      </w:r>
    </w:p>
    <w:p w14:paraId="34EE0DB9" w14:textId="77777777" w:rsidR="00000000" w:rsidRDefault="0069655B">
      <w:pPr>
        <w:pStyle w:val="a0"/>
        <w:ind w:firstLine="0"/>
        <w:rPr>
          <w:rFonts w:hint="cs"/>
          <w:rtl/>
        </w:rPr>
      </w:pPr>
    </w:p>
    <w:p w14:paraId="2B91460E" w14:textId="77777777" w:rsidR="00000000" w:rsidRDefault="0069655B">
      <w:pPr>
        <w:pStyle w:val="-"/>
        <w:rPr>
          <w:rtl/>
        </w:rPr>
      </w:pPr>
      <w:bookmarkStart w:id="450" w:name="FS000001068T25_02_2004_16_37_08C"/>
      <w:bookmarkEnd w:id="450"/>
      <w:r>
        <w:rPr>
          <w:rtl/>
        </w:rPr>
        <w:t>ניסן סלומינסקי (מפד"ל):</w:t>
      </w:r>
    </w:p>
    <w:p w14:paraId="7F394460" w14:textId="77777777" w:rsidR="00000000" w:rsidRDefault="0069655B">
      <w:pPr>
        <w:pStyle w:val="a0"/>
        <w:rPr>
          <w:rtl/>
        </w:rPr>
      </w:pPr>
    </w:p>
    <w:p w14:paraId="5301070B" w14:textId="77777777" w:rsidR="00000000" w:rsidRDefault="0069655B">
      <w:pPr>
        <w:pStyle w:val="a0"/>
        <w:rPr>
          <w:rFonts w:hint="cs"/>
          <w:rtl/>
        </w:rPr>
      </w:pPr>
      <w:r>
        <w:rPr>
          <w:rFonts w:hint="cs"/>
          <w:rtl/>
        </w:rPr>
        <w:t xml:space="preserve">אני לא רוצה שאריק שרון יפרוש, אני רוצה שאריק שרון יחזור בתשובה. הוא אדם יקר לנו, אבל שיחזור בתשובה. </w:t>
      </w:r>
    </w:p>
    <w:p w14:paraId="697807B0" w14:textId="77777777" w:rsidR="00000000" w:rsidRDefault="0069655B">
      <w:pPr>
        <w:pStyle w:val="a0"/>
        <w:ind w:firstLine="0"/>
        <w:rPr>
          <w:rFonts w:hint="cs"/>
          <w:rtl/>
        </w:rPr>
      </w:pPr>
    </w:p>
    <w:p w14:paraId="3CCBCAD9" w14:textId="77777777" w:rsidR="00000000" w:rsidRDefault="0069655B">
      <w:pPr>
        <w:pStyle w:val="af0"/>
        <w:rPr>
          <w:rtl/>
        </w:rPr>
      </w:pPr>
      <w:r>
        <w:rPr>
          <w:rFonts w:hint="eastAsia"/>
          <w:rtl/>
        </w:rPr>
        <w:t>יצחק</w:t>
      </w:r>
      <w:r>
        <w:rPr>
          <w:rtl/>
        </w:rPr>
        <w:t xml:space="preserve"> כהן (ש"ס):</w:t>
      </w:r>
    </w:p>
    <w:p w14:paraId="7131AD7D" w14:textId="77777777" w:rsidR="00000000" w:rsidRDefault="0069655B">
      <w:pPr>
        <w:pStyle w:val="a0"/>
        <w:rPr>
          <w:rFonts w:hint="cs"/>
          <w:rtl/>
        </w:rPr>
      </w:pPr>
    </w:p>
    <w:p w14:paraId="19D97944" w14:textId="77777777" w:rsidR="00000000" w:rsidRDefault="0069655B">
      <w:pPr>
        <w:pStyle w:val="a0"/>
        <w:ind w:firstLine="720"/>
        <w:rPr>
          <w:rFonts w:hint="cs"/>
          <w:rtl/>
        </w:rPr>
      </w:pPr>
      <w:r>
        <w:rPr>
          <w:rFonts w:hint="cs"/>
          <w:rtl/>
        </w:rPr>
        <w:t>הוא מחזיר שטחים, תפרוש.</w:t>
      </w:r>
    </w:p>
    <w:p w14:paraId="470DEC10" w14:textId="77777777" w:rsidR="00000000" w:rsidRDefault="0069655B">
      <w:pPr>
        <w:pStyle w:val="a0"/>
        <w:ind w:firstLine="0"/>
        <w:rPr>
          <w:rFonts w:hint="cs"/>
          <w:rtl/>
        </w:rPr>
      </w:pPr>
    </w:p>
    <w:p w14:paraId="7C25EACA" w14:textId="77777777" w:rsidR="00000000" w:rsidRDefault="0069655B">
      <w:pPr>
        <w:pStyle w:val="af1"/>
        <w:rPr>
          <w:rtl/>
        </w:rPr>
      </w:pPr>
    </w:p>
    <w:p w14:paraId="55AD4470" w14:textId="77777777" w:rsidR="00000000" w:rsidRDefault="0069655B">
      <w:pPr>
        <w:pStyle w:val="af1"/>
        <w:rPr>
          <w:rtl/>
        </w:rPr>
      </w:pPr>
      <w:r>
        <w:rPr>
          <w:rtl/>
        </w:rPr>
        <w:t>היו"ר משה כחלון:</w:t>
      </w:r>
    </w:p>
    <w:p w14:paraId="73275CAB" w14:textId="77777777" w:rsidR="00000000" w:rsidRDefault="0069655B">
      <w:pPr>
        <w:pStyle w:val="a0"/>
        <w:rPr>
          <w:rtl/>
        </w:rPr>
      </w:pPr>
    </w:p>
    <w:p w14:paraId="481B001C" w14:textId="77777777" w:rsidR="00000000" w:rsidRDefault="0069655B">
      <w:pPr>
        <w:pStyle w:val="a0"/>
        <w:rPr>
          <w:rFonts w:hint="cs"/>
          <w:rtl/>
        </w:rPr>
      </w:pPr>
      <w:r>
        <w:rPr>
          <w:rFonts w:hint="cs"/>
          <w:rtl/>
        </w:rPr>
        <w:t xml:space="preserve">תודה רבה. משפט לסיום. חבר הכנסת כהן, אתה יושב במקומות </w:t>
      </w:r>
      <w:r>
        <w:rPr>
          <w:rFonts w:hint="cs"/>
          <w:rtl/>
        </w:rPr>
        <w:t xml:space="preserve">קדושים. </w:t>
      </w:r>
    </w:p>
    <w:p w14:paraId="4EE012E7" w14:textId="77777777" w:rsidR="00000000" w:rsidRDefault="0069655B">
      <w:pPr>
        <w:pStyle w:val="a0"/>
        <w:ind w:firstLine="0"/>
        <w:rPr>
          <w:rFonts w:hint="cs"/>
          <w:rtl/>
        </w:rPr>
      </w:pPr>
    </w:p>
    <w:p w14:paraId="054214DE" w14:textId="77777777" w:rsidR="00000000" w:rsidRDefault="0069655B">
      <w:pPr>
        <w:pStyle w:val="-"/>
        <w:rPr>
          <w:rtl/>
        </w:rPr>
      </w:pPr>
      <w:bookmarkStart w:id="451" w:name="FS000001068T25_02_2004_16_38_13C"/>
      <w:bookmarkEnd w:id="451"/>
      <w:r>
        <w:rPr>
          <w:rtl/>
        </w:rPr>
        <w:t>ניסן סלומינסקי (מפד"ל):</w:t>
      </w:r>
    </w:p>
    <w:p w14:paraId="5327402B" w14:textId="77777777" w:rsidR="00000000" w:rsidRDefault="0069655B">
      <w:pPr>
        <w:pStyle w:val="a0"/>
        <w:rPr>
          <w:rtl/>
        </w:rPr>
      </w:pPr>
    </w:p>
    <w:p w14:paraId="23D5A251" w14:textId="77777777" w:rsidR="00000000" w:rsidRDefault="0069655B">
      <w:pPr>
        <w:pStyle w:val="a0"/>
        <w:ind w:firstLine="0"/>
        <w:rPr>
          <w:rFonts w:hint="cs"/>
          <w:rtl/>
        </w:rPr>
      </w:pPr>
      <w:r>
        <w:rPr>
          <w:rFonts w:hint="cs"/>
          <w:rtl/>
        </w:rPr>
        <w:tab/>
        <w:t xml:space="preserve">לכן אני אומר, אני חושב שהכנסת צריכה לפנות לממשלת ישראל ולהגיד לה: תהיי רצינית פעם אחת. החלטתם, ביטחון </w:t>
      </w:r>
      <w:r>
        <w:rPr>
          <w:rtl/>
        </w:rPr>
        <w:t>–</w:t>
      </w:r>
      <w:r>
        <w:rPr>
          <w:rFonts w:hint="cs"/>
          <w:rtl/>
        </w:rPr>
        <w:t xml:space="preserve"> תעמדו בזה. מה אתם חוזרים, מה אתם משנים? ממי אתם מפחדים בכל יום? בכל יום משנים עוד גדר, עוד דבר. משגעים את כולם.</w:t>
      </w:r>
    </w:p>
    <w:p w14:paraId="55C0B818" w14:textId="77777777" w:rsidR="00000000" w:rsidRDefault="0069655B">
      <w:pPr>
        <w:pStyle w:val="af1"/>
        <w:rPr>
          <w:rFonts w:hint="cs"/>
          <w:rtl/>
        </w:rPr>
      </w:pPr>
    </w:p>
    <w:p w14:paraId="5D63532C" w14:textId="77777777" w:rsidR="00000000" w:rsidRDefault="0069655B">
      <w:pPr>
        <w:pStyle w:val="af1"/>
        <w:rPr>
          <w:rtl/>
        </w:rPr>
      </w:pPr>
      <w:r>
        <w:rPr>
          <w:rtl/>
        </w:rPr>
        <w:t>היו</w:t>
      </w:r>
      <w:r>
        <w:rPr>
          <w:rtl/>
        </w:rPr>
        <w:t>"ר משה כחלון:</w:t>
      </w:r>
    </w:p>
    <w:p w14:paraId="467AB2C0" w14:textId="77777777" w:rsidR="00000000" w:rsidRDefault="0069655B">
      <w:pPr>
        <w:pStyle w:val="a0"/>
        <w:rPr>
          <w:rtl/>
        </w:rPr>
      </w:pPr>
    </w:p>
    <w:p w14:paraId="6C283B93" w14:textId="77777777" w:rsidR="00000000" w:rsidRDefault="0069655B">
      <w:pPr>
        <w:pStyle w:val="a0"/>
        <w:rPr>
          <w:rFonts w:hint="cs"/>
          <w:rtl/>
        </w:rPr>
      </w:pPr>
      <w:r>
        <w:rPr>
          <w:rFonts w:hint="cs"/>
          <w:rtl/>
        </w:rPr>
        <w:t xml:space="preserve">משפט לסיום, חבר הכנסת סלומינסקי. </w:t>
      </w:r>
    </w:p>
    <w:p w14:paraId="5E826FB6" w14:textId="77777777" w:rsidR="00000000" w:rsidRDefault="0069655B">
      <w:pPr>
        <w:pStyle w:val="a0"/>
        <w:ind w:firstLine="0"/>
        <w:rPr>
          <w:rFonts w:hint="cs"/>
          <w:rtl/>
        </w:rPr>
      </w:pPr>
    </w:p>
    <w:p w14:paraId="4D0475F4" w14:textId="77777777" w:rsidR="00000000" w:rsidRDefault="0069655B">
      <w:pPr>
        <w:pStyle w:val="-"/>
        <w:rPr>
          <w:rtl/>
        </w:rPr>
      </w:pPr>
      <w:bookmarkStart w:id="452" w:name="FS000001068T25_02_2004_16_39_02C"/>
      <w:bookmarkEnd w:id="452"/>
      <w:r>
        <w:rPr>
          <w:rtl/>
        </w:rPr>
        <w:t>ניסן סלומינסקי (מפד"ל):</w:t>
      </w:r>
    </w:p>
    <w:p w14:paraId="3F2DED81" w14:textId="77777777" w:rsidR="00000000" w:rsidRDefault="0069655B">
      <w:pPr>
        <w:pStyle w:val="a0"/>
        <w:rPr>
          <w:rtl/>
        </w:rPr>
      </w:pPr>
    </w:p>
    <w:p w14:paraId="5FFD3BDD" w14:textId="77777777" w:rsidR="00000000" w:rsidRDefault="0069655B">
      <w:pPr>
        <w:pStyle w:val="a0"/>
        <w:ind w:firstLine="720"/>
        <w:rPr>
          <w:rFonts w:hint="cs"/>
          <w:rtl/>
        </w:rPr>
      </w:pPr>
      <w:r>
        <w:rPr>
          <w:rFonts w:hint="cs"/>
          <w:rtl/>
        </w:rPr>
        <w:t xml:space="preserve">אני מקווה שהממשלה </w:t>
      </w:r>
      <w:r>
        <w:rPr>
          <w:rtl/>
        </w:rPr>
        <w:t>–</w:t>
      </w:r>
      <w:r>
        <w:rPr>
          <w:rFonts w:hint="cs"/>
          <w:rtl/>
        </w:rPr>
        <w:t xml:space="preserve"> אם כבר את עושה גדר, תתעשתי ותקימי אותה לפי התוואי של משרד הביטחון הקודם, האמיתי, מבחינת הביטחון. תודה. </w:t>
      </w:r>
    </w:p>
    <w:p w14:paraId="10EE6A80" w14:textId="77777777" w:rsidR="00000000" w:rsidRDefault="0069655B">
      <w:pPr>
        <w:pStyle w:val="a0"/>
        <w:ind w:firstLine="0"/>
        <w:rPr>
          <w:rFonts w:hint="cs"/>
          <w:rtl/>
        </w:rPr>
      </w:pPr>
    </w:p>
    <w:p w14:paraId="2578627B" w14:textId="77777777" w:rsidR="00000000" w:rsidRDefault="0069655B">
      <w:pPr>
        <w:pStyle w:val="af1"/>
        <w:rPr>
          <w:rtl/>
        </w:rPr>
      </w:pPr>
      <w:r>
        <w:rPr>
          <w:rFonts w:hint="eastAsia"/>
          <w:rtl/>
        </w:rPr>
        <w:t>היו</w:t>
      </w:r>
      <w:r>
        <w:rPr>
          <w:rtl/>
        </w:rPr>
        <w:t>"ר משה כחלון:</w:t>
      </w:r>
    </w:p>
    <w:p w14:paraId="1666C215" w14:textId="77777777" w:rsidR="00000000" w:rsidRDefault="0069655B">
      <w:pPr>
        <w:pStyle w:val="a0"/>
        <w:rPr>
          <w:rFonts w:hint="cs"/>
          <w:rtl/>
        </w:rPr>
      </w:pPr>
    </w:p>
    <w:p w14:paraId="7F305859" w14:textId="77777777" w:rsidR="00000000" w:rsidRDefault="0069655B">
      <w:pPr>
        <w:pStyle w:val="a0"/>
        <w:rPr>
          <w:rFonts w:hint="cs"/>
          <w:rtl/>
        </w:rPr>
      </w:pPr>
      <w:r>
        <w:rPr>
          <w:rFonts w:hint="cs"/>
          <w:rtl/>
        </w:rPr>
        <w:t xml:space="preserve">תודה רבה. חבר הכנסת גדעון סער, בבקשה. </w:t>
      </w:r>
    </w:p>
    <w:p w14:paraId="7CBA3B6D" w14:textId="77777777" w:rsidR="00000000" w:rsidRDefault="0069655B">
      <w:pPr>
        <w:pStyle w:val="a0"/>
        <w:ind w:firstLine="0"/>
        <w:rPr>
          <w:rFonts w:hint="cs"/>
          <w:rtl/>
        </w:rPr>
      </w:pPr>
    </w:p>
    <w:p w14:paraId="0F86B06C" w14:textId="77777777" w:rsidR="00000000" w:rsidRDefault="0069655B">
      <w:pPr>
        <w:pStyle w:val="af0"/>
        <w:rPr>
          <w:rtl/>
        </w:rPr>
      </w:pPr>
      <w:r>
        <w:rPr>
          <w:rFonts w:hint="eastAsia"/>
          <w:rtl/>
        </w:rPr>
        <w:t>זהבה</w:t>
      </w:r>
      <w:r>
        <w:rPr>
          <w:rtl/>
        </w:rPr>
        <w:t xml:space="preserve"> גלאון (מרצ):</w:t>
      </w:r>
    </w:p>
    <w:p w14:paraId="3D2AE166" w14:textId="77777777" w:rsidR="00000000" w:rsidRDefault="0069655B">
      <w:pPr>
        <w:pStyle w:val="a0"/>
        <w:rPr>
          <w:rFonts w:hint="cs"/>
          <w:rtl/>
        </w:rPr>
      </w:pPr>
    </w:p>
    <w:p w14:paraId="3115C871" w14:textId="77777777" w:rsidR="00000000" w:rsidRDefault="0069655B">
      <w:pPr>
        <w:pStyle w:val="a0"/>
        <w:ind w:firstLine="720"/>
        <w:rPr>
          <w:rFonts w:hint="cs"/>
          <w:rtl/>
        </w:rPr>
      </w:pPr>
      <w:r>
        <w:rPr>
          <w:rFonts w:hint="cs"/>
          <w:rtl/>
        </w:rPr>
        <w:t xml:space="preserve">למה אתם בממשלה? אני יכולה להבין למה אתם בממשלה? </w:t>
      </w:r>
    </w:p>
    <w:p w14:paraId="2BB76E58" w14:textId="77777777" w:rsidR="00000000" w:rsidRDefault="0069655B">
      <w:pPr>
        <w:pStyle w:val="a0"/>
        <w:ind w:firstLine="0"/>
        <w:rPr>
          <w:rFonts w:hint="cs"/>
          <w:rtl/>
        </w:rPr>
      </w:pPr>
    </w:p>
    <w:p w14:paraId="3710F0E6" w14:textId="77777777" w:rsidR="00000000" w:rsidRDefault="0069655B">
      <w:pPr>
        <w:pStyle w:val="a"/>
        <w:rPr>
          <w:rtl/>
        </w:rPr>
      </w:pPr>
      <w:bookmarkStart w:id="453" w:name="FS000001027T25_02_2004_16_40_13"/>
      <w:bookmarkStart w:id="454" w:name="_Toc69694981"/>
      <w:bookmarkEnd w:id="453"/>
      <w:r>
        <w:rPr>
          <w:rFonts w:hint="eastAsia"/>
          <w:rtl/>
        </w:rPr>
        <w:t>גדעון</w:t>
      </w:r>
      <w:r>
        <w:rPr>
          <w:rtl/>
        </w:rPr>
        <w:t xml:space="preserve"> סער (הליכוד):</w:t>
      </w:r>
      <w:bookmarkEnd w:id="454"/>
    </w:p>
    <w:p w14:paraId="1FF6739C" w14:textId="77777777" w:rsidR="00000000" w:rsidRDefault="0069655B">
      <w:pPr>
        <w:pStyle w:val="a0"/>
        <w:rPr>
          <w:rFonts w:hint="cs"/>
          <w:rtl/>
        </w:rPr>
      </w:pPr>
    </w:p>
    <w:p w14:paraId="4CBDE929" w14:textId="77777777" w:rsidR="00000000" w:rsidRDefault="0069655B">
      <w:pPr>
        <w:pStyle w:val="a0"/>
        <w:ind w:firstLine="720"/>
        <w:rPr>
          <w:rFonts w:hint="cs"/>
          <w:rtl/>
        </w:rPr>
      </w:pPr>
      <w:r>
        <w:rPr>
          <w:rFonts w:hint="cs"/>
          <w:rtl/>
        </w:rPr>
        <w:t>אדוני היושב-ראש, מה שקורה בהאג הוא סימפטום, כי גדר הביטחון היא מימוש של זכותה של ישראל להגנה עצמית במובן הטהור ביותר. על כך שמענו רק אתמול בוועדת החוץ והביטחון מראש</w:t>
      </w:r>
      <w:r>
        <w:rPr>
          <w:rFonts w:hint="cs"/>
          <w:rtl/>
        </w:rPr>
        <w:t xml:space="preserve"> שירות הביטחון הכללי. </w:t>
      </w:r>
    </w:p>
    <w:p w14:paraId="2CA69A4B" w14:textId="77777777" w:rsidR="00000000" w:rsidRDefault="0069655B">
      <w:pPr>
        <w:pStyle w:val="a0"/>
        <w:ind w:firstLine="720"/>
        <w:rPr>
          <w:rFonts w:hint="cs"/>
          <w:rtl/>
        </w:rPr>
      </w:pPr>
    </w:p>
    <w:p w14:paraId="0E7A0544" w14:textId="77777777" w:rsidR="00000000" w:rsidRDefault="0069655B">
      <w:pPr>
        <w:pStyle w:val="a0"/>
        <w:ind w:firstLine="720"/>
        <w:rPr>
          <w:rFonts w:hint="cs"/>
          <w:rtl/>
        </w:rPr>
      </w:pPr>
      <w:r>
        <w:rPr>
          <w:rFonts w:hint="cs"/>
          <w:rtl/>
        </w:rPr>
        <w:t>אבל זה גם לא חדש שיש סטנדרט כפול של המערכת הבין-לאומית כשמדובר בזכותה של ישראל להגנה עצמית. מספיק אם נסתכל על כל אחד מהאמצעים הננקטים או שננקטו על-ידי ישראל במסגרת מאבקה בטרור הפלסטיני; חלק מהם הפכו לגיטימיים עם הזמן. למשל, לכניסה ל</w:t>
      </w:r>
      <w:r>
        <w:rPr>
          <w:rFonts w:hint="cs"/>
          <w:rtl/>
        </w:rPr>
        <w:t xml:space="preserve">שטחי </w:t>
      </w:r>
      <w:r>
        <w:rPr>
          <w:rFonts w:hint="cs"/>
        </w:rPr>
        <w:t>A</w:t>
      </w:r>
      <w:r>
        <w:rPr>
          <w:rFonts w:hint="cs"/>
          <w:rtl/>
        </w:rPr>
        <w:t xml:space="preserve"> בתחילת מסע הטרור הנוכחי, אפילו ידידינו הטובים ביותר התנגדו לכך, וכן לסיכול הממוקד, לעוצר ולסגר. כאשר ישראל קמה להגן על עמה מפני רוצחים שרוצחים ילדים, אין אמצעי שהוא באמת לגיטימי. אבל זה גם לא חדש. זה היה גם בעבר. אם ניקח כדוגמה אחת את החלטת ממשלת הל</w:t>
      </w:r>
      <w:r>
        <w:rPr>
          <w:rFonts w:hint="cs"/>
          <w:rtl/>
        </w:rPr>
        <w:t>יכוד ב-1981 להפציץ את הכור הגרעיני בעירק, זו החלטה שכל המערכת הבין-לאומית, לרבות חברינו הטובים ביותר, התנגדה לה ואיימו בסנקציות. אבל אותו עולם, אותו מערב דמוקרטי, אותה ארצות-הברית, יצאו אחרי למעלה מ-20 שנה למלחמה נגד אותו משטר - -</w:t>
      </w:r>
    </w:p>
    <w:p w14:paraId="7A28C942" w14:textId="77777777" w:rsidR="00000000" w:rsidRDefault="0069655B">
      <w:pPr>
        <w:pStyle w:val="a0"/>
        <w:rPr>
          <w:rFonts w:hint="cs"/>
          <w:rtl/>
        </w:rPr>
      </w:pPr>
    </w:p>
    <w:p w14:paraId="09BDD4BA" w14:textId="77777777" w:rsidR="00000000" w:rsidRDefault="0069655B">
      <w:pPr>
        <w:pStyle w:val="af0"/>
        <w:rPr>
          <w:rtl/>
        </w:rPr>
      </w:pPr>
      <w:bookmarkStart w:id="455" w:name="FS000001027T25_02_2004_15_57_36"/>
      <w:bookmarkEnd w:id="455"/>
      <w:r>
        <w:rPr>
          <w:rtl/>
        </w:rPr>
        <w:t>עסאם מח'ול (חד"ש-תע"ל):</w:t>
      </w:r>
    </w:p>
    <w:p w14:paraId="52969ED6" w14:textId="77777777" w:rsidR="00000000" w:rsidRDefault="0069655B">
      <w:pPr>
        <w:pStyle w:val="a0"/>
        <w:rPr>
          <w:rtl/>
        </w:rPr>
      </w:pPr>
    </w:p>
    <w:p w14:paraId="77586B94" w14:textId="77777777" w:rsidR="00000000" w:rsidRDefault="0069655B">
      <w:pPr>
        <w:pStyle w:val="a0"/>
        <w:rPr>
          <w:rFonts w:hint="cs"/>
          <w:rtl/>
        </w:rPr>
      </w:pPr>
      <w:r>
        <w:rPr>
          <w:rFonts w:hint="cs"/>
          <w:rtl/>
        </w:rPr>
        <w:t>נגד אותו כור שלא היה.</w:t>
      </w:r>
    </w:p>
    <w:p w14:paraId="162405ED" w14:textId="77777777" w:rsidR="00000000" w:rsidRDefault="0069655B">
      <w:pPr>
        <w:pStyle w:val="a0"/>
        <w:rPr>
          <w:rFonts w:hint="cs"/>
          <w:rtl/>
        </w:rPr>
      </w:pPr>
    </w:p>
    <w:p w14:paraId="7F0423FE" w14:textId="77777777" w:rsidR="00000000" w:rsidRDefault="0069655B">
      <w:pPr>
        <w:pStyle w:val="-"/>
        <w:rPr>
          <w:rtl/>
        </w:rPr>
      </w:pPr>
      <w:bookmarkStart w:id="456" w:name="FS000001027T25_02_2004_15_57_37C"/>
      <w:bookmarkEnd w:id="456"/>
      <w:r>
        <w:rPr>
          <w:rtl/>
        </w:rPr>
        <w:t>גדעון סער (הליכוד):</w:t>
      </w:r>
    </w:p>
    <w:p w14:paraId="5CE5D1BD" w14:textId="77777777" w:rsidR="00000000" w:rsidRDefault="0069655B">
      <w:pPr>
        <w:pStyle w:val="a0"/>
        <w:rPr>
          <w:rtl/>
        </w:rPr>
      </w:pPr>
    </w:p>
    <w:p w14:paraId="77AC3345" w14:textId="77777777" w:rsidR="00000000" w:rsidRDefault="0069655B">
      <w:pPr>
        <w:pStyle w:val="a0"/>
        <w:rPr>
          <w:rFonts w:hint="cs"/>
          <w:rtl/>
        </w:rPr>
      </w:pPr>
      <w:r>
        <w:rPr>
          <w:rFonts w:hint="cs"/>
          <w:rtl/>
        </w:rPr>
        <w:t>- - כאשר לא היו בידיו אותם אמצעים שישראל הצליחה למנוע ממנו מלהגיע אליהם.</w:t>
      </w:r>
    </w:p>
    <w:p w14:paraId="2437E8B0" w14:textId="77777777" w:rsidR="00000000" w:rsidRDefault="0069655B">
      <w:pPr>
        <w:pStyle w:val="a0"/>
        <w:rPr>
          <w:rFonts w:hint="cs"/>
          <w:rtl/>
        </w:rPr>
      </w:pPr>
    </w:p>
    <w:p w14:paraId="0FE65CEA" w14:textId="77777777" w:rsidR="00000000" w:rsidRDefault="0069655B">
      <w:pPr>
        <w:pStyle w:val="af0"/>
        <w:rPr>
          <w:rtl/>
        </w:rPr>
      </w:pPr>
      <w:r>
        <w:rPr>
          <w:rFonts w:hint="eastAsia"/>
          <w:rtl/>
        </w:rPr>
        <w:t>עסאם</w:t>
      </w:r>
      <w:r>
        <w:rPr>
          <w:rtl/>
        </w:rPr>
        <w:t xml:space="preserve"> מח'ול (חד"ש-תע"ל):</w:t>
      </w:r>
    </w:p>
    <w:p w14:paraId="13874099" w14:textId="77777777" w:rsidR="00000000" w:rsidRDefault="0069655B">
      <w:pPr>
        <w:pStyle w:val="a0"/>
        <w:rPr>
          <w:rFonts w:hint="cs"/>
          <w:rtl/>
        </w:rPr>
      </w:pPr>
    </w:p>
    <w:p w14:paraId="46C5DAEA" w14:textId="77777777" w:rsidR="00000000" w:rsidRDefault="0069655B">
      <w:pPr>
        <w:pStyle w:val="a0"/>
        <w:rPr>
          <w:rFonts w:hint="cs"/>
          <w:rtl/>
        </w:rPr>
      </w:pPr>
      <w:r>
        <w:rPr>
          <w:rFonts w:hint="cs"/>
          <w:rtl/>
        </w:rPr>
        <w:t>השקר - - - בוש. השקר של בוש.</w:t>
      </w:r>
    </w:p>
    <w:p w14:paraId="2F6C18BA" w14:textId="77777777" w:rsidR="00000000" w:rsidRDefault="0069655B">
      <w:pPr>
        <w:pStyle w:val="a0"/>
        <w:rPr>
          <w:rFonts w:hint="cs"/>
          <w:rtl/>
        </w:rPr>
      </w:pPr>
    </w:p>
    <w:p w14:paraId="60FD699D" w14:textId="77777777" w:rsidR="00000000" w:rsidRDefault="0069655B">
      <w:pPr>
        <w:pStyle w:val="-"/>
        <w:rPr>
          <w:rtl/>
        </w:rPr>
      </w:pPr>
      <w:bookmarkStart w:id="457" w:name="FS000001027T25_02_2004_15_58_48C"/>
      <w:bookmarkEnd w:id="457"/>
      <w:r>
        <w:rPr>
          <w:rtl/>
        </w:rPr>
        <w:t>גדעון סער (הליכוד):</w:t>
      </w:r>
    </w:p>
    <w:p w14:paraId="74C9A843" w14:textId="77777777" w:rsidR="00000000" w:rsidRDefault="0069655B">
      <w:pPr>
        <w:pStyle w:val="a0"/>
        <w:rPr>
          <w:rtl/>
        </w:rPr>
      </w:pPr>
    </w:p>
    <w:p w14:paraId="774918AF" w14:textId="77777777" w:rsidR="00000000" w:rsidRDefault="0069655B">
      <w:pPr>
        <w:pStyle w:val="a0"/>
        <w:rPr>
          <w:rFonts w:hint="cs"/>
          <w:rtl/>
        </w:rPr>
      </w:pPr>
      <w:r>
        <w:rPr>
          <w:rFonts w:hint="cs"/>
          <w:rtl/>
        </w:rPr>
        <w:t>העולם יצא למרחק של עשרות אלפי מיילים למלחמה הזאת.</w:t>
      </w:r>
    </w:p>
    <w:p w14:paraId="4A44E5A3" w14:textId="77777777" w:rsidR="00000000" w:rsidRDefault="0069655B">
      <w:pPr>
        <w:pStyle w:val="a0"/>
        <w:rPr>
          <w:rFonts w:hint="cs"/>
          <w:rtl/>
        </w:rPr>
      </w:pPr>
    </w:p>
    <w:p w14:paraId="502A85FD" w14:textId="77777777" w:rsidR="00000000" w:rsidRDefault="0069655B">
      <w:pPr>
        <w:pStyle w:val="af0"/>
        <w:rPr>
          <w:rtl/>
        </w:rPr>
      </w:pPr>
      <w:r>
        <w:rPr>
          <w:rFonts w:hint="eastAsia"/>
          <w:rtl/>
        </w:rPr>
        <w:t>עסאם</w:t>
      </w:r>
      <w:r>
        <w:rPr>
          <w:rtl/>
        </w:rPr>
        <w:t xml:space="preserve"> מח'ול</w:t>
      </w:r>
      <w:r>
        <w:rPr>
          <w:rtl/>
        </w:rPr>
        <w:t xml:space="preserve"> (חד"ש-תע"ל):</w:t>
      </w:r>
    </w:p>
    <w:p w14:paraId="0A632AB5" w14:textId="77777777" w:rsidR="00000000" w:rsidRDefault="0069655B">
      <w:pPr>
        <w:pStyle w:val="a0"/>
        <w:rPr>
          <w:rFonts w:hint="cs"/>
          <w:rtl/>
        </w:rPr>
      </w:pPr>
    </w:p>
    <w:p w14:paraId="196A1588" w14:textId="77777777" w:rsidR="00000000" w:rsidRDefault="0069655B">
      <w:pPr>
        <w:pStyle w:val="a0"/>
        <w:rPr>
          <w:rFonts w:hint="cs"/>
          <w:rtl/>
        </w:rPr>
      </w:pPr>
      <w:r>
        <w:rPr>
          <w:rFonts w:hint="cs"/>
          <w:rtl/>
        </w:rPr>
        <w:t>מה אתה מתגאה?</w:t>
      </w:r>
    </w:p>
    <w:p w14:paraId="15C8C997" w14:textId="77777777" w:rsidR="00000000" w:rsidRDefault="0069655B">
      <w:pPr>
        <w:pStyle w:val="a0"/>
        <w:rPr>
          <w:rFonts w:hint="cs"/>
          <w:rtl/>
        </w:rPr>
      </w:pPr>
    </w:p>
    <w:p w14:paraId="52EA6EC3" w14:textId="77777777" w:rsidR="00000000" w:rsidRDefault="0069655B">
      <w:pPr>
        <w:pStyle w:val="-"/>
        <w:rPr>
          <w:rtl/>
        </w:rPr>
      </w:pPr>
      <w:bookmarkStart w:id="458" w:name="FS000001027T25_02_2004_15_58_51C"/>
      <w:bookmarkEnd w:id="458"/>
      <w:r>
        <w:rPr>
          <w:rtl/>
        </w:rPr>
        <w:t>גדעון סער (הליכוד):</w:t>
      </w:r>
    </w:p>
    <w:p w14:paraId="06A7FE91" w14:textId="77777777" w:rsidR="00000000" w:rsidRDefault="0069655B">
      <w:pPr>
        <w:pStyle w:val="a0"/>
        <w:rPr>
          <w:rtl/>
        </w:rPr>
      </w:pPr>
    </w:p>
    <w:p w14:paraId="75DDBE57" w14:textId="77777777" w:rsidR="00000000" w:rsidRDefault="0069655B">
      <w:pPr>
        <w:pStyle w:val="a0"/>
        <w:rPr>
          <w:rFonts w:hint="cs"/>
          <w:rtl/>
        </w:rPr>
      </w:pPr>
      <w:r>
        <w:rPr>
          <w:rFonts w:hint="cs"/>
          <w:rtl/>
        </w:rPr>
        <w:t>לכן, זה רק מראה מדוע אנחנו לא צריכים - בוודאי צריכים להביא בחשבון, אבל גם בעירבון מוגבל.</w:t>
      </w:r>
    </w:p>
    <w:p w14:paraId="56DBFC40" w14:textId="77777777" w:rsidR="00000000" w:rsidRDefault="0069655B">
      <w:pPr>
        <w:pStyle w:val="a0"/>
        <w:rPr>
          <w:rFonts w:hint="cs"/>
          <w:rtl/>
        </w:rPr>
      </w:pPr>
    </w:p>
    <w:p w14:paraId="50690BC6" w14:textId="77777777" w:rsidR="00000000" w:rsidRDefault="0069655B">
      <w:pPr>
        <w:pStyle w:val="a0"/>
        <w:rPr>
          <w:rtl/>
        </w:rPr>
      </w:pPr>
      <w:r>
        <w:rPr>
          <w:rFonts w:hint="cs"/>
          <w:rtl/>
        </w:rPr>
        <w:t>כאשר מדובר על תוואי הגדר, זכותם של אזרחי ישראל להגנה עצמית חלה גם על תושבי יישובים ישראליים ביהודה ובשומרון. הקמת ה</w:t>
      </w:r>
      <w:r>
        <w:rPr>
          <w:rFonts w:hint="cs"/>
          <w:rtl/>
        </w:rPr>
        <w:t>גדר על קווי 1967, חלילה - זה היה הופך לגדר מדינית, וזו היתה טעות חמורה.</w:t>
      </w:r>
    </w:p>
    <w:p w14:paraId="68F593AD" w14:textId="77777777" w:rsidR="00000000" w:rsidRDefault="0069655B">
      <w:pPr>
        <w:pStyle w:val="a0"/>
        <w:rPr>
          <w:rFonts w:hint="cs"/>
          <w:rtl/>
        </w:rPr>
      </w:pPr>
    </w:p>
    <w:p w14:paraId="302F5181" w14:textId="77777777" w:rsidR="00000000" w:rsidRDefault="0069655B">
      <w:pPr>
        <w:pStyle w:val="a0"/>
        <w:rPr>
          <w:rFonts w:hint="cs"/>
          <w:rtl/>
        </w:rPr>
      </w:pPr>
      <w:r>
        <w:rPr>
          <w:rFonts w:hint="cs"/>
          <w:rtl/>
        </w:rPr>
        <w:t>המצב הוא, שאם ננסח זאת בצורה פשוטה, אתם, אנשי מרצ ואנשי העבודה, הבאתם לכאן את הרוצחים, אתם הקמתם את הרשות הפלסטינית.</w:t>
      </w:r>
    </w:p>
    <w:p w14:paraId="22568CCB" w14:textId="77777777" w:rsidR="00000000" w:rsidRDefault="0069655B">
      <w:pPr>
        <w:pStyle w:val="a0"/>
        <w:rPr>
          <w:rFonts w:hint="cs"/>
          <w:rtl/>
        </w:rPr>
      </w:pPr>
    </w:p>
    <w:p w14:paraId="6D6413CC" w14:textId="77777777" w:rsidR="00000000" w:rsidRDefault="0069655B">
      <w:pPr>
        <w:pStyle w:val="af0"/>
        <w:rPr>
          <w:rtl/>
        </w:rPr>
      </w:pPr>
      <w:r>
        <w:rPr>
          <w:rFonts w:hint="eastAsia"/>
          <w:rtl/>
        </w:rPr>
        <w:t>עסאם</w:t>
      </w:r>
      <w:r>
        <w:rPr>
          <w:rtl/>
        </w:rPr>
        <w:t xml:space="preserve"> מח'ול (חד"ש-תע"ל):</w:t>
      </w:r>
    </w:p>
    <w:p w14:paraId="335860F6" w14:textId="77777777" w:rsidR="00000000" w:rsidRDefault="0069655B">
      <w:pPr>
        <w:pStyle w:val="a0"/>
        <w:rPr>
          <w:rFonts w:hint="cs"/>
          <w:rtl/>
        </w:rPr>
      </w:pPr>
    </w:p>
    <w:p w14:paraId="608C8DEA" w14:textId="77777777" w:rsidR="00000000" w:rsidRDefault="0069655B">
      <w:pPr>
        <w:pStyle w:val="a0"/>
        <w:rPr>
          <w:rFonts w:hint="cs"/>
          <w:rtl/>
        </w:rPr>
      </w:pPr>
      <w:r>
        <w:rPr>
          <w:rFonts w:hint="cs"/>
          <w:rtl/>
        </w:rPr>
        <w:t>אתם הבאתם את הרצח.</w:t>
      </w:r>
    </w:p>
    <w:p w14:paraId="0B2D2DF7" w14:textId="77777777" w:rsidR="00000000" w:rsidRDefault="0069655B">
      <w:pPr>
        <w:pStyle w:val="a0"/>
        <w:rPr>
          <w:rFonts w:hint="cs"/>
          <w:rtl/>
        </w:rPr>
      </w:pPr>
    </w:p>
    <w:p w14:paraId="5F491C0B" w14:textId="77777777" w:rsidR="00000000" w:rsidRDefault="0069655B">
      <w:pPr>
        <w:pStyle w:val="-"/>
        <w:rPr>
          <w:rtl/>
        </w:rPr>
      </w:pPr>
      <w:bookmarkStart w:id="459" w:name="FS000001027T25_02_2004_16_05_14C"/>
      <w:bookmarkEnd w:id="459"/>
      <w:r>
        <w:rPr>
          <w:rtl/>
        </w:rPr>
        <w:t>גדעון סער (הליכוד):</w:t>
      </w:r>
    </w:p>
    <w:p w14:paraId="12C5BE7F" w14:textId="77777777" w:rsidR="00000000" w:rsidRDefault="0069655B">
      <w:pPr>
        <w:pStyle w:val="a0"/>
        <w:rPr>
          <w:rtl/>
        </w:rPr>
      </w:pPr>
    </w:p>
    <w:p w14:paraId="4729C236" w14:textId="77777777" w:rsidR="00000000" w:rsidRDefault="0069655B">
      <w:pPr>
        <w:pStyle w:val="a0"/>
        <w:rPr>
          <w:rFonts w:hint="cs"/>
          <w:rtl/>
        </w:rPr>
      </w:pPr>
      <w:r>
        <w:rPr>
          <w:rFonts w:hint="cs"/>
          <w:rtl/>
        </w:rPr>
        <w:t>אתם מדברים על פשעים גבוהה-גבוהה. אתם יצרתם את אימפריית הרצח והשקר הזאת.</w:t>
      </w:r>
    </w:p>
    <w:p w14:paraId="280C74AD" w14:textId="77777777" w:rsidR="00000000" w:rsidRDefault="0069655B">
      <w:pPr>
        <w:pStyle w:val="a0"/>
        <w:rPr>
          <w:rFonts w:hint="cs"/>
          <w:rtl/>
        </w:rPr>
      </w:pPr>
    </w:p>
    <w:p w14:paraId="00E4C946" w14:textId="77777777" w:rsidR="00000000" w:rsidRDefault="0069655B">
      <w:pPr>
        <w:pStyle w:val="af0"/>
        <w:rPr>
          <w:rtl/>
        </w:rPr>
      </w:pPr>
      <w:r>
        <w:rPr>
          <w:rFonts w:hint="eastAsia"/>
          <w:rtl/>
        </w:rPr>
        <w:t>עסאם</w:t>
      </w:r>
      <w:r>
        <w:rPr>
          <w:rtl/>
        </w:rPr>
        <w:t xml:space="preserve"> מח'ול (חד"ש-תע"ל):</w:t>
      </w:r>
    </w:p>
    <w:p w14:paraId="640A2D49" w14:textId="77777777" w:rsidR="00000000" w:rsidRDefault="0069655B">
      <w:pPr>
        <w:pStyle w:val="a0"/>
        <w:rPr>
          <w:rFonts w:hint="cs"/>
          <w:rtl/>
        </w:rPr>
      </w:pPr>
    </w:p>
    <w:p w14:paraId="757845D3" w14:textId="77777777" w:rsidR="00000000" w:rsidRDefault="0069655B">
      <w:pPr>
        <w:pStyle w:val="a0"/>
        <w:rPr>
          <w:rFonts w:hint="cs"/>
          <w:rtl/>
        </w:rPr>
      </w:pPr>
      <w:r>
        <w:rPr>
          <w:rFonts w:hint="cs"/>
          <w:rtl/>
        </w:rPr>
        <w:t>- - - את הרצח הזה של - - -</w:t>
      </w:r>
    </w:p>
    <w:p w14:paraId="221BA212" w14:textId="77777777" w:rsidR="00000000" w:rsidRDefault="0069655B">
      <w:pPr>
        <w:pStyle w:val="a0"/>
        <w:rPr>
          <w:rFonts w:hint="cs"/>
          <w:rtl/>
        </w:rPr>
      </w:pPr>
    </w:p>
    <w:p w14:paraId="19254E1B" w14:textId="77777777" w:rsidR="00000000" w:rsidRDefault="0069655B">
      <w:pPr>
        <w:pStyle w:val="-"/>
        <w:rPr>
          <w:rtl/>
        </w:rPr>
      </w:pPr>
      <w:bookmarkStart w:id="460" w:name="FS000001027T25_02_2004_16_05_43C"/>
      <w:bookmarkEnd w:id="460"/>
      <w:r>
        <w:rPr>
          <w:rtl/>
        </w:rPr>
        <w:t>גדעון סער (הליכוד):</w:t>
      </w:r>
    </w:p>
    <w:p w14:paraId="473212D0" w14:textId="77777777" w:rsidR="00000000" w:rsidRDefault="0069655B">
      <w:pPr>
        <w:pStyle w:val="a0"/>
        <w:rPr>
          <w:rtl/>
        </w:rPr>
      </w:pPr>
    </w:p>
    <w:p w14:paraId="67088775" w14:textId="77777777" w:rsidR="00000000" w:rsidRDefault="0069655B">
      <w:pPr>
        <w:pStyle w:val="a0"/>
        <w:rPr>
          <w:rFonts w:hint="cs"/>
          <w:rtl/>
        </w:rPr>
      </w:pPr>
      <w:r>
        <w:rPr>
          <w:rFonts w:hint="cs"/>
          <w:rtl/>
        </w:rPr>
        <w:t>כדי להתגונן מפניה, אנחנו צריכים להקים את הגדר הזאת. אסור לנו להיכנע בנושא של תוואי הגדר. נכון, אתם רוצים להב</w:t>
      </w:r>
      <w:r>
        <w:rPr>
          <w:rFonts w:hint="cs"/>
          <w:rtl/>
        </w:rPr>
        <w:t>יא אותנו לקווי 1967 בכל אמצעי, ואתם מוכנים להשתמש בלחצים בין-לאומיים. אין אצלכם דבר שהוא מחוץ לתחום כדי להביא ניצחון לערפאת, שמחאתם לו כף והבאתם אותו לקבל את פרס נובל לשלום. אין אצלכם דבר שהוא לא לגיטימי. אבל לנו אסור להיכנע.</w:t>
      </w:r>
    </w:p>
    <w:p w14:paraId="4D4181CC" w14:textId="77777777" w:rsidR="00000000" w:rsidRDefault="0069655B">
      <w:pPr>
        <w:pStyle w:val="a0"/>
        <w:rPr>
          <w:rFonts w:hint="cs"/>
          <w:rtl/>
        </w:rPr>
      </w:pPr>
    </w:p>
    <w:p w14:paraId="651D5755" w14:textId="77777777" w:rsidR="00000000" w:rsidRDefault="0069655B">
      <w:pPr>
        <w:pStyle w:val="a0"/>
        <w:rPr>
          <w:rFonts w:hint="cs"/>
          <w:rtl/>
        </w:rPr>
      </w:pPr>
      <w:r>
        <w:rPr>
          <w:rFonts w:hint="cs"/>
          <w:rtl/>
        </w:rPr>
        <w:t>אדוני היושב-ראש, לסיום אני רו</w:t>
      </w:r>
      <w:r>
        <w:rPr>
          <w:rFonts w:hint="cs"/>
          <w:rtl/>
        </w:rPr>
        <w:t>צה לצטט מדברי ראש הממשלה לשעבר מנחם בגין בימים אחרים, על רקע אותם ימים שדיברתי עליהם. הוא דיבר על זכותה של ישראל להגנה עצמית בישיבת הממשלה ביולי 1981 והתייחס לידידתנו, לארצות-הברית של אמריקה, ממשל ידידותי בראשות הנשיא רייגן: "לעצם העניין, לתשובה למר חביב ו</w:t>
      </w:r>
      <w:r>
        <w:rPr>
          <w:rFonts w:hint="cs"/>
          <w:rtl/>
        </w:rPr>
        <w:t>לדעת הקהל, אני אשיב למר הייג" - הכוונה היא כמובן לאלכסנדר הייג - "על שתי איגרותיו ובמידה של חריפות. אין לי עוד בראש שום דבר, אבל אשיב היום או מחר, כי זהו ניסיון להכניע אותנו על רקע של הגנת חיינו, ואם זה חלילה יצלח - כי אז יהיה לנו גיהינום מדיני". רבותי, אם</w:t>
      </w:r>
      <w:r>
        <w:rPr>
          <w:rFonts w:hint="cs"/>
          <w:rtl/>
        </w:rPr>
        <w:t xml:space="preserve"> נתקפל בעניין תוואי הגדר, יהיה לנו גיהינום מדיני. אסור לוותר בנושא הזה.</w:t>
      </w:r>
    </w:p>
    <w:p w14:paraId="31AC4B1F" w14:textId="77777777" w:rsidR="00000000" w:rsidRDefault="0069655B">
      <w:pPr>
        <w:pStyle w:val="a0"/>
        <w:rPr>
          <w:rFonts w:hint="cs"/>
          <w:rtl/>
        </w:rPr>
      </w:pPr>
    </w:p>
    <w:p w14:paraId="39CAA5AD" w14:textId="77777777" w:rsidR="00000000" w:rsidRDefault="0069655B">
      <w:pPr>
        <w:pStyle w:val="af1"/>
        <w:rPr>
          <w:rtl/>
        </w:rPr>
      </w:pPr>
      <w:r>
        <w:rPr>
          <w:rtl/>
        </w:rPr>
        <w:t>היו"ר משה כחלון:</w:t>
      </w:r>
    </w:p>
    <w:p w14:paraId="2E42A747" w14:textId="77777777" w:rsidR="00000000" w:rsidRDefault="0069655B">
      <w:pPr>
        <w:pStyle w:val="a"/>
        <w:rPr>
          <w:rFonts w:hint="cs"/>
          <w:b w:val="0"/>
          <w:bCs w:val="0"/>
          <w:u w:val="none"/>
          <w:rtl/>
        </w:rPr>
      </w:pPr>
      <w:bookmarkStart w:id="461" w:name="FS000001061T25_02_2004_16_09_30C"/>
      <w:bookmarkStart w:id="462" w:name="FS000001061T25_02_2004_16_09_13"/>
      <w:bookmarkEnd w:id="461"/>
      <w:bookmarkEnd w:id="462"/>
    </w:p>
    <w:p w14:paraId="4E1828EE" w14:textId="77777777" w:rsidR="00000000" w:rsidRDefault="0069655B">
      <w:pPr>
        <w:pStyle w:val="a0"/>
        <w:rPr>
          <w:rFonts w:hint="cs"/>
          <w:rtl/>
        </w:rPr>
      </w:pPr>
      <w:r>
        <w:rPr>
          <w:rFonts w:hint="cs"/>
          <w:rtl/>
        </w:rPr>
        <w:t>תודה רבה.  חבר הכנסת ג'מאל זחאלקה, בבקשה.</w:t>
      </w:r>
    </w:p>
    <w:p w14:paraId="0FE72002" w14:textId="77777777" w:rsidR="00000000" w:rsidRDefault="0069655B">
      <w:pPr>
        <w:pStyle w:val="a0"/>
        <w:rPr>
          <w:rFonts w:hint="cs"/>
          <w:rtl/>
        </w:rPr>
      </w:pPr>
    </w:p>
    <w:p w14:paraId="30C3B5A2" w14:textId="77777777" w:rsidR="00000000" w:rsidRDefault="0069655B">
      <w:pPr>
        <w:pStyle w:val="a"/>
        <w:rPr>
          <w:rtl/>
        </w:rPr>
      </w:pPr>
    </w:p>
    <w:p w14:paraId="5F1BD793" w14:textId="77777777" w:rsidR="00000000" w:rsidRDefault="0069655B">
      <w:pPr>
        <w:pStyle w:val="a"/>
        <w:rPr>
          <w:rtl/>
        </w:rPr>
      </w:pPr>
      <w:bookmarkStart w:id="463" w:name="_Toc69694982"/>
      <w:r>
        <w:rPr>
          <w:rFonts w:hint="eastAsia"/>
          <w:rtl/>
        </w:rPr>
        <w:t>ג</w:t>
      </w:r>
      <w:r>
        <w:rPr>
          <w:rtl/>
        </w:rPr>
        <w:t>'מאל זחאלקה (בל"ד):</w:t>
      </w:r>
      <w:bookmarkEnd w:id="463"/>
    </w:p>
    <w:p w14:paraId="4A2A066E" w14:textId="77777777" w:rsidR="00000000" w:rsidRDefault="0069655B">
      <w:pPr>
        <w:pStyle w:val="a0"/>
        <w:rPr>
          <w:rFonts w:hint="cs"/>
          <w:rtl/>
        </w:rPr>
      </w:pPr>
    </w:p>
    <w:p w14:paraId="4945969B" w14:textId="77777777" w:rsidR="00000000" w:rsidRDefault="0069655B">
      <w:pPr>
        <w:pStyle w:val="a0"/>
        <w:rPr>
          <w:rFonts w:hint="cs"/>
          <w:rtl/>
        </w:rPr>
      </w:pPr>
      <w:r>
        <w:rPr>
          <w:rFonts w:hint="cs"/>
          <w:rtl/>
        </w:rPr>
        <w:t>כבוד היושב-ראש, רבותי חברי הכנסת, גבירותי חברות הכנסת, בשבועות האחרונים אנחנו שומעים שוב ושוב את הט</w:t>
      </w:r>
      <w:r>
        <w:rPr>
          <w:rFonts w:hint="cs"/>
          <w:rtl/>
        </w:rPr>
        <w:t xml:space="preserve">ענה, שיכולה להיות נכונה, שגדר גבוהה עושה שכן טוב. אלא שהאומרים זאת מתעלמים מכך שמי שאמר את הפתגם - זה פתגם אנגלי - התכוון לגדר על הגבול בין השכנים ולא גדר בתוך אדמת השכן. אפשר למצוא במציאות עשרות ומאות אלפי דוגמאות, שכאשר שכן אחד מחליט לבנות גדר בתוך אדמת </w:t>
      </w:r>
      <w:r>
        <w:rPr>
          <w:rFonts w:hint="cs"/>
          <w:rtl/>
        </w:rPr>
        <w:t>שכנו, זה מתכון לריב, זה מתכון לסכסוכים, זו פגיעה בשכן וזה בדיוק מה שהופך את הגדר מהפרדה או הסדר בין שכנים - - -</w:t>
      </w:r>
    </w:p>
    <w:p w14:paraId="0DAFA0B0" w14:textId="77777777" w:rsidR="00000000" w:rsidRDefault="0069655B">
      <w:pPr>
        <w:pStyle w:val="a0"/>
        <w:rPr>
          <w:rFonts w:hint="cs"/>
          <w:rtl/>
        </w:rPr>
      </w:pPr>
    </w:p>
    <w:p w14:paraId="25B43464" w14:textId="77777777" w:rsidR="00000000" w:rsidRDefault="0069655B">
      <w:pPr>
        <w:pStyle w:val="af0"/>
        <w:rPr>
          <w:rtl/>
        </w:rPr>
      </w:pPr>
      <w:r>
        <w:rPr>
          <w:rFonts w:hint="eastAsia"/>
          <w:rtl/>
        </w:rPr>
        <w:t>עסאם</w:t>
      </w:r>
      <w:r>
        <w:rPr>
          <w:rtl/>
        </w:rPr>
        <w:t xml:space="preserve"> מח'ול (חד"ש-תע"ל):</w:t>
      </w:r>
    </w:p>
    <w:p w14:paraId="0D4A9980" w14:textId="77777777" w:rsidR="00000000" w:rsidRDefault="0069655B">
      <w:pPr>
        <w:pStyle w:val="a0"/>
        <w:rPr>
          <w:rFonts w:hint="cs"/>
          <w:rtl/>
        </w:rPr>
      </w:pPr>
    </w:p>
    <w:p w14:paraId="01EF8DAF" w14:textId="77777777" w:rsidR="00000000" w:rsidRDefault="0069655B">
      <w:pPr>
        <w:pStyle w:val="a0"/>
        <w:rPr>
          <w:rFonts w:hint="cs"/>
          <w:rtl/>
        </w:rPr>
      </w:pPr>
      <w:r>
        <w:rPr>
          <w:rFonts w:hint="cs"/>
          <w:rtl/>
        </w:rPr>
        <w:t>לבנייה בלתי חוקית.</w:t>
      </w:r>
    </w:p>
    <w:p w14:paraId="5E1B1F4E" w14:textId="77777777" w:rsidR="00000000" w:rsidRDefault="0069655B">
      <w:pPr>
        <w:pStyle w:val="a0"/>
        <w:rPr>
          <w:rFonts w:hint="cs"/>
          <w:rtl/>
        </w:rPr>
      </w:pPr>
    </w:p>
    <w:p w14:paraId="518CDE09" w14:textId="77777777" w:rsidR="00000000" w:rsidRDefault="0069655B">
      <w:pPr>
        <w:pStyle w:val="-"/>
        <w:rPr>
          <w:rtl/>
        </w:rPr>
      </w:pPr>
      <w:bookmarkStart w:id="464" w:name="FS000001061T25_02_2004_16_10_50C"/>
      <w:bookmarkEnd w:id="464"/>
      <w:r>
        <w:rPr>
          <w:rtl/>
        </w:rPr>
        <w:t>ג'מאל זחאלקה (בל"ד):</w:t>
      </w:r>
    </w:p>
    <w:p w14:paraId="242EE2ED" w14:textId="77777777" w:rsidR="00000000" w:rsidRDefault="0069655B">
      <w:pPr>
        <w:pStyle w:val="a0"/>
        <w:rPr>
          <w:rtl/>
        </w:rPr>
      </w:pPr>
    </w:p>
    <w:p w14:paraId="35C467E7" w14:textId="77777777" w:rsidR="00000000" w:rsidRDefault="0069655B">
      <w:pPr>
        <w:pStyle w:val="a0"/>
        <w:rPr>
          <w:rFonts w:hint="cs"/>
          <w:rtl/>
        </w:rPr>
      </w:pPr>
      <w:r>
        <w:rPr>
          <w:rFonts w:hint="cs"/>
          <w:rtl/>
        </w:rPr>
        <w:t>לא רק לבנייה בלתי חוקית, אלא לבנייה מסוכנת ביותר לשני הצדדים.</w:t>
      </w:r>
    </w:p>
    <w:p w14:paraId="4AD2DF89" w14:textId="77777777" w:rsidR="00000000" w:rsidRDefault="0069655B">
      <w:pPr>
        <w:pStyle w:val="a0"/>
        <w:rPr>
          <w:rFonts w:hint="cs"/>
          <w:rtl/>
        </w:rPr>
      </w:pPr>
    </w:p>
    <w:p w14:paraId="16D663B6" w14:textId="77777777" w:rsidR="00000000" w:rsidRDefault="0069655B">
      <w:pPr>
        <w:pStyle w:val="a0"/>
        <w:rPr>
          <w:rFonts w:hint="cs"/>
          <w:rtl/>
        </w:rPr>
      </w:pPr>
      <w:r>
        <w:rPr>
          <w:rFonts w:hint="cs"/>
          <w:rtl/>
        </w:rPr>
        <w:t>אני, אישית, ב</w:t>
      </w:r>
      <w:r>
        <w:rPr>
          <w:rFonts w:hint="cs"/>
          <w:rtl/>
        </w:rPr>
        <w:t>עד שלום בלי גדרות. אני לא תומך בשום צורה של חומה. אבל זה ויכוח אחר, זה ויכוח פוליטי: האם במסגרת של הסדר שלום צריך שתהיה על "הקו הירוק" של ההסדר חומה או איזו שהיא גדר או לא? אני חושב שלא, ואחרים חושבים שכן. אבל זה ויכוח פוליטי. לבנות גדר בתוך שטח כבוש זה פש</w:t>
      </w:r>
      <w:r>
        <w:rPr>
          <w:rFonts w:hint="cs"/>
          <w:rtl/>
        </w:rPr>
        <w:t>ע. זו פגיעה בחוק הבין-לאומי.</w:t>
      </w:r>
    </w:p>
    <w:p w14:paraId="39BC07E5" w14:textId="77777777" w:rsidR="00000000" w:rsidRDefault="0069655B">
      <w:pPr>
        <w:pStyle w:val="a0"/>
        <w:rPr>
          <w:rFonts w:hint="cs"/>
          <w:rtl/>
        </w:rPr>
      </w:pPr>
    </w:p>
    <w:p w14:paraId="7D87C0AB" w14:textId="77777777" w:rsidR="00000000" w:rsidRDefault="0069655B">
      <w:pPr>
        <w:pStyle w:val="a0"/>
        <w:rPr>
          <w:rFonts w:hint="cs"/>
          <w:rtl/>
        </w:rPr>
      </w:pPr>
      <w:r>
        <w:rPr>
          <w:rFonts w:hint="cs"/>
          <w:rtl/>
        </w:rPr>
        <w:t>אני רוצה להעמיד דברים על דיוקם. מי שעומד בבית-המשפט בהאג היום זה לא מדינת ישראל - זה הכיבוש הישראלי וזו הגדר. מי שרוצה לעשות זהות מוחלטת בין מדינת ישראל כמדינה והכיבוש ככיבוש, כלומר ישראל היא הכיבוש, אני חושב שאיננו משרת את הע</w:t>
      </w:r>
      <w:r>
        <w:rPr>
          <w:rFonts w:hint="cs"/>
          <w:rtl/>
        </w:rPr>
        <w:t>ם שחי בארץ הזאת אלא להיפך - הוא רוצה להכתים את מי שחי בארץ הזאת ולהקשות עליו. לכן, צריך להתמקד בבעיה ולהעמיד דברים על דיוקם, ולא להעמיד דמגוגיה זולה ומתחסדת וגלגול עיניים: "העולם נגדנו" ו"חברי הכנסת הערבים הם נגד ישראל" וכל מיני דברים טיפשיים.</w:t>
      </w:r>
    </w:p>
    <w:p w14:paraId="5BF75036" w14:textId="77777777" w:rsidR="00000000" w:rsidRDefault="0069655B">
      <w:pPr>
        <w:pStyle w:val="a0"/>
        <w:rPr>
          <w:rFonts w:hint="cs"/>
          <w:rtl/>
        </w:rPr>
      </w:pPr>
    </w:p>
    <w:p w14:paraId="39CD1DA1" w14:textId="77777777" w:rsidR="00000000" w:rsidRDefault="0069655B">
      <w:pPr>
        <w:pStyle w:val="af1"/>
        <w:rPr>
          <w:rtl/>
        </w:rPr>
      </w:pPr>
      <w:r>
        <w:rPr>
          <w:rtl/>
        </w:rPr>
        <w:t>היו"ר משה כ</w:t>
      </w:r>
      <w:r>
        <w:rPr>
          <w:rtl/>
        </w:rPr>
        <w:t>חלון:</w:t>
      </w:r>
    </w:p>
    <w:p w14:paraId="0CF6868D" w14:textId="77777777" w:rsidR="00000000" w:rsidRDefault="0069655B">
      <w:pPr>
        <w:pStyle w:val="a0"/>
        <w:rPr>
          <w:rtl/>
        </w:rPr>
      </w:pPr>
    </w:p>
    <w:p w14:paraId="689499A0" w14:textId="77777777" w:rsidR="00000000" w:rsidRDefault="0069655B">
      <w:pPr>
        <w:pStyle w:val="a0"/>
        <w:rPr>
          <w:rFonts w:hint="cs"/>
          <w:rtl/>
        </w:rPr>
      </w:pPr>
      <w:r>
        <w:rPr>
          <w:rFonts w:hint="cs"/>
          <w:rtl/>
        </w:rPr>
        <w:t>אני מבקש לסיים.</w:t>
      </w:r>
    </w:p>
    <w:p w14:paraId="27D67721" w14:textId="77777777" w:rsidR="00000000" w:rsidRDefault="0069655B">
      <w:pPr>
        <w:pStyle w:val="a0"/>
        <w:rPr>
          <w:rFonts w:hint="cs"/>
          <w:rtl/>
        </w:rPr>
      </w:pPr>
    </w:p>
    <w:p w14:paraId="69A4E4F5" w14:textId="77777777" w:rsidR="00000000" w:rsidRDefault="0069655B">
      <w:pPr>
        <w:pStyle w:val="-"/>
        <w:rPr>
          <w:rtl/>
        </w:rPr>
      </w:pPr>
      <w:bookmarkStart w:id="465" w:name="FS000001061T25_02_2004_16_15_35C"/>
      <w:bookmarkEnd w:id="465"/>
      <w:r>
        <w:rPr>
          <w:rtl/>
        </w:rPr>
        <w:t>ג'מאל זחאלקה (בל"ד):</w:t>
      </w:r>
    </w:p>
    <w:p w14:paraId="75F07F24" w14:textId="77777777" w:rsidR="00000000" w:rsidRDefault="0069655B">
      <w:pPr>
        <w:pStyle w:val="a0"/>
        <w:rPr>
          <w:rtl/>
        </w:rPr>
      </w:pPr>
    </w:p>
    <w:p w14:paraId="264A76C0" w14:textId="77777777" w:rsidR="00000000" w:rsidRDefault="0069655B">
      <w:pPr>
        <w:pStyle w:val="a0"/>
        <w:rPr>
          <w:rtl/>
        </w:rPr>
      </w:pPr>
      <w:r>
        <w:rPr>
          <w:rFonts w:hint="cs"/>
          <w:rtl/>
        </w:rPr>
        <w:t>אני רוצה להגיד שחברי הכנסת הערבים שנסעו להאג אמרו שם אותם דברים, מלה במלה, שהם אומרים מעל במת הכנסת. אז מה הבעיה? הם ממלאים את חובתם. הם רצו לבחירות ואמרו "אנחנו נגד הגדר, נגד נישול העם הפלסטיני". הם עושים את ח</w:t>
      </w:r>
      <w:r>
        <w:rPr>
          <w:rFonts w:hint="cs"/>
          <w:rtl/>
        </w:rPr>
        <w:t>ובתם מבחינה זו.</w:t>
      </w:r>
    </w:p>
    <w:p w14:paraId="11BA622B" w14:textId="77777777" w:rsidR="00000000" w:rsidRDefault="0069655B">
      <w:pPr>
        <w:pStyle w:val="a0"/>
        <w:rPr>
          <w:rFonts w:hint="cs"/>
          <w:rtl/>
        </w:rPr>
      </w:pPr>
    </w:p>
    <w:p w14:paraId="3654CADD" w14:textId="77777777" w:rsidR="00000000" w:rsidRDefault="0069655B">
      <w:pPr>
        <w:pStyle w:val="af1"/>
        <w:rPr>
          <w:rtl/>
        </w:rPr>
      </w:pPr>
      <w:r>
        <w:rPr>
          <w:rtl/>
        </w:rPr>
        <w:t>היו"ר משה כחלון:</w:t>
      </w:r>
    </w:p>
    <w:p w14:paraId="6DF73F72" w14:textId="77777777" w:rsidR="00000000" w:rsidRDefault="0069655B">
      <w:pPr>
        <w:pStyle w:val="a0"/>
        <w:rPr>
          <w:rtl/>
        </w:rPr>
      </w:pPr>
    </w:p>
    <w:p w14:paraId="4149FD56" w14:textId="77777777" w:rsidR="00000000" w:rsidRDefault="0069655B">
      <w:pPr>
        <w:pStyle w:val="a0"/>
        <w:rPr>
          <w:rFonts w:hint="cs"/>
          <w:rtl/>
        </w:rPr>
      </w:pPr>
      <w:r>
        <w:rPr>
          <w:rFonts w:hint="cs"/>
          <w:rtl/>
        </w:rPr>
        <w:t>חבר הכנסת זחאלקה, משפט לסיום.</w:t>
      </w:r>
    </w:p>
    <w:p w14:paraId="4E88AF12" w14:textId="77777777" w:rsidR="00000000" w:rsidRDefault="0069655B">
      <w:pPr>
        <w:pStyle w:val="a0"/>
        <w:rPr>
          <w:rFonts w:hint="cs"/>
          <w:rtl/>
        </w:rPr>
      </w:pPr>
    </w:p>
    <w:p w14:paraId="6CB135C7" w14:textId="77777777" w:rsidR="00000000" w:rsidRDefault="0069655B">
      <w:pPr>
        <w:pStyle w:val="-"/>
        <w:rPr>
          <w:rtl/>
        </w:rPr>
      </w:pPr>
      <w:bookmarkStart w:id="466" w:name="FS000001061T25_02_2004_16_15_37C"/>
      <w:bookmarkEnd w:id="466"/>
      <w:r>
        <w:rPr>
          <w:rtl/>
        </w:rPr>
        <w:t>ג'מאל זחאלקה (בל"ד):</w:t>
      </w:r>
    </w:p>
    <w:p w14:paraId="6569173D" w14:textId="77777777" w:rsidR="00000000" w:rsidRDefault="0069655B">
      <w:pPr>
        <w:pStyle w:val="a0"/>
        <w:rPr>
          <w:rFonts w:hint="cs"/>
          <w:rtl/>
        </w:rPr>
      </w:pPr>
    </w:p>
    <w:p w14:paraId="0BAD7A6C" w14:textId="77777777" w:rsidR="00000000" w:rsidRDefault="0069655B">
      <w:pPr>
        <w:pStyle w:val="a0"/>
        <w:rPr>
          <w:rFonts w:hint="cs"/>
          <w:rtl/>
        </w:rPr>
      </w:pPr>
      <w:r>
        <w:rPr>
          <w:rFonts w:hint="cs"/>
          <w:rtl/>
        </w:rPr>
        <w:t>אדוני היושב-ראש, אני רוצה לומר משפט לסיום: בית-המשפט יחליט על הגדר. החלטה חיובית נגד הגדר וקביעה שהשטחים ביחס לגבולות 1967 הם שטחים כבושים - ולא כטענה שהממשלה טוענת, שה</w:t>
      </w:r>
      <w:r>
        <w:rPr>
          <w:rFonts w:hint="cs"/>
          <w:rtl/>
        </w:rPr>
        <w:t>ם שטחים שנויים במחלוקת - זו תרומה חשובה מאוד לשלום.</w:t>
      </w:r>
    </w:p>
    <w:p w14:paraId="193E2CFF" w14:textId="77777777" w:rsidR="00000000" w:rsidRDefault="0069655B">
      <w:pPr>
        <w:pStyle w:val="a0"/>
        <w:rPr>
          <w:rFonts w:hint="cs"/>
          <w:rtl/>
        </w:rPr>
      </w:pPr>
    </w:p>
    <w:p w14:paraId="0150E91D" w14:textId="77777777" w:rsidR="00000000" w:rsidRDefault="0069655B">
      <w:pPr>
        <w:pStyle w:val="a0"/>
        <w:rPr>
          <w:rFonts w:hint="cs"/>
          <w:rtl/>
        </w:rPr>
      </w:pPr>
      <w:r>
        <w:rPr>
          <w:rFonts w:hint="cs"/>
          <w:rtl/>
        </w:rPr>
        <w:t>אני חושב שאחרי הגדר - ואם תהיה קביעה, ואני מקווה שתהיה קביעה שזהו שטח כבוש וחל עליו החוק הבין-לאומי - תהיה התביעה בעניין המחסומים והתביעה בנושא ההתנחלויות. הגיע הזמן שממשלת ישראל תמלא אחרי החוק הבין-לאומ</w:t>
      </w:r>
      <w:r>
        <w:rPr>
          <w:rFonts w:hint="cs"/>
          <w:rtl/>
        </w:rPr>
        <w:t>י, ולא תהפוך לעבריינית בין-לאומית.</w:t>
      </w:r>
    </w:p>
    <w:p w14:paraId="180BB309" w14:textId="77777777" w:rsidR="00000000" w:rsidRDefault="0069655B">
      <w:pPr>
        <w:pStyle w:val="a0"/>
        <w:rPr>
          <w:rFonts w:hint="cs"/>
          <w:rtl/>
        </w:rPr>
      </w:pPr>
    </w:p>
    <w:p w14:paraId="13E02E46" w14:textId="77777777" w:rsidR="00000000" w:rsidRDefault="0069655B">
      <w:pPr>
        <w:pStyle w:val="af1"/>
        <w:rPr>
          <w:rtl/>
        </w:rPr>
      </w:pPr>
      <w:r>
        <w:rPr>
          <w:rtl/>
        </w:rPr>
        <w:t>היו"ר משה כחלון:</w:t>
      </w:r>
    </w:p>
    <w:p w14:paraId="1A5BF5C8" w14:textId="77777777" w:rsidR="00000000" w:rsidRDefault="0069655B">
      <w:pPr>
        <w:pStyle w:val="a0"/>
        <w:rPr>
          <w:rtl/>
        </w:rPr>
      </w:pPr>
    </w:p>
    <w:p w14:paraId="54F0BA48" w14:textId="77777777" w:rsidR="00000000" w:rsidRDefault="0069655B">
      <w:pPr>
        <w:pStyle w:val="a0"/>
        <w:rPr>
          <w:rFonts w:hint="cs"/>
          <w:rtl/>
        </w:rPr>
      </w:pPr>
      <w:r>
        <w:rPr>
          <w:rFonts w:hint="cs"/>
          <w:rtl/>
        </w:rPr>
        <w:t>חבר הכנסת זחאלקה, תודה רבה. חברת הכנסת אתי לבני, בבקשה. אחריה - חברת הכנסת רוחמה אברהם.</w:t>
      </w:r>
    </w:p>
    <w:p w14:paraId="32273C54" w14:textId="77777777" w:rsidR="00000000" w:rsidRDefault="0069655B">
      <w:pPr>
        <w:pStyle w:val="a0"/>
        <w:rPr>
          <w:rFonts w:hint="cs"/>
          <w:rtl/>
        </w:rPr>
      </w:pPr>
    </w:p>
    <w:p w14:paraId="26422E58" w14:textId="77777777" w:rsidR="00000000" w:rsidRDefault="0069655B">
      <w:pPr>
        <w:pStyle w:val="a"/>
        <w:rPr>
          <w:rtl/>
        </w:rPr>
      </w:pPr>
      <w:bookmarkStart w:id="467" w:name="FS000001051T25_02_2004_16_19_20"/>
      <w:bookmarkStart w:id="468" w:name="_Toc69694983"/>
      <w:bookmarkEnd w:id="467"/>
      <w:r>
        <w:rPr>
          <w:rFonts w:hint="eastAsia"/>
          <w:rtl/>
        </w:rPr>
        <w:t>אתי</w:t>
      </w:r>
      <w:r>
        <w:rPr>
          <w:rtl/>
        </w:rPr>
        <w:t xml:space="preserve"> לבני (שינוי):</w:t>
      </w:r>
      <w:bookmarkEnd w:id="468"/>
    </w:p>
    <w:p w14:paraId="53F8B8EA" w14:textId="77777777" w:rsidR="00000000" w:rsidRDefault="0069655B">
      <w:pPr>
        <w:pStyle w:val="a0"/>
        <w:rPr>
          <w:rFonts w:hint="cs"/>
          <w:rtl/>
        </w:rPr>
      </w:pPr>
    </w:p>
    <w:p w14:paraId="07DAC5C6" w14:textId="77777777" w:rsidR="00000000" w:rsidRDefault="0069655B">
      <w:pPr>
        <w:pStyle w:val="a0"/>
        <w:rPr>
          <w:rFonts w:hint="cs"/>
          <w:rtl/>
        </w:rPr>
      </w:pPr>
      <w:r>
        <w:rPr>
          <w:rFonts w:hint="cs"/>
          <w:rtl/>
        </w:rPr>
        <w:t>אדוני היושב-ראש, רבותי וחברי חברי הכנסת, גם אני תומכת בגדר, אבל בהסתייגות. דיברו לפני ואמרו שא</w:t>
      </w:r>
      <w:r>
        <w:rPr>
          <w:rFonts w:hint="cs"/>
          <w:rtl/>
        </w:rPr>
        <w:t xml:space="preserve">תמול דיבר בוועדת החוץ והביטחון ראש השב"כ אבי דיכטר בזכות הגדר, והראה את הירידה בפיגועי הטרור עם הקמת הגדר. זה נכון, אבל בהרבה הסתייגויות. גם הנתונים שהובאו לפנינו הם בהחלט לא חד-משמעיים. </w:t>
      </w:r>
    </w:p>
    <w:p w14:paraId="6EE1EB75" w14:textId="77777777" w:rsidR="00000000" w:rsidRDefault="0069655B">
      <w:pPr>
        <w:pStyle w:val="a0"/>
        <w:rPr>
          <w:rFonts w:hint="cs"/>
          <w:rtl/>
        </w:rPr>
      </w:pPr>
    </w:p>
    <w:p w14:paraId="6C12DFFC" w14:textId="77777777" w:rsidR="00000000" w:rsidRDefault="0069655B">
      <w:pPr>
        <w:pStyle w:val="a0"/>
        <w:rPr>
          <w:rFonts w:hint="cs"/>
          <w:rtl/>
        </w:rPr>
      </w:pPr>
      <w:r>
        <w:rPr>
          <w:rFonts w:hint="cs"/>
          <w:rtl/>
        </w:rPr>
        <w:t>נכון שבאזור הגדר הצפונית ירד מספר הפיגועים, אבל הטרור עבר לאזורים ש</w:t>
      </w:r>
      <w:r>
        <w:rPr>
          <w:rFonts w:hint="cs"/>
          <w:rtl/>
        </w:rPr>
        <w:t>בהם הגדר לא בנויה. באזורים שבהם היא אולי כן תיבנה, מסביב לירושלים, אנחנו נתקלים בבעיה גדולה מאוד, כי באותו דיון אתמול בוועדת החוץ והביטחון התברר שבירושלים המזרחית יש הרבה סייענים. יש כ-50 מקרים שבהם נתפסו ערביי מזרח-ירושלים כמסייעים לטרור, וגם בקרב ערביי י</w:t>
      </w:r>
      <w:r>
        <w:rPr>
          <w:rFonts w:hint="cs"/>
          <w:rtl/>
        </w:rPr>
        <w:t>שראל היו כמה מקרים, והמספר הלך וגדל, ובעקבות פניות של נציגי "חיזבאללה" - - -</w:t>
      </w:r>
    </w:p>
    <w:p w14:paraId="2B27C9BF" w14:textId="77777777" w:rsidR="00000000" w:rsidRDefault="0069655B">
      <w:pPr>
        <w:pStyle w:val="a0"/>
        <w:rPr>
          <w:rFonts w:hint="cs"/>
          <w:rtl/>
        </w:rPr>
      </w:pPr>
    </w:p>
    <w:p w14:paraId="30738053" w14:textId="77777777" w:rsidR="00000000" w:rsidRDefault="0069655B">
      <w:pPr>
        <w:pStyle w:val="af0"/>
        <w:rPr>
          <w:rtl/>
        </w:rPr>
      </w:pPr>
      <w:r>
        <w:rPr>
          <w:rFonts w:hint="eastAsia"/>
          <w:rtl/>
        </w:rPr>
        <w:t>עסאם</w:t>
      </w:r>
      <w:r>
        <w:rPr>
          <w:rtl/>
        </w:rPr>
        <w:t xml:space="preserve"> מח'ול (חד"ש-תע"ל):</w:t>
      </w:r>
    </w:p>
    <w:p w14:paraId="5A0EC51F" w14:textId="77777777" w:rsidR="00000000" w:rsidRDefault="0069655B">
      <w:pPr>
        <w:pStyle w:val="a0"/>
        <w:rPr>
          <w:rFonts w:hint="cs"/>
          <w:rtl/>
        </w:rPr>
      </w:pPr>
    </w:p>
    <w:p w14:paraId="03AD0F5B" w14:textId="77777777" w:rsidR="00000000" w:rsidRDefault="0069655B">
      <w:pPr>
        <w:pStyle w:val="a0"/>
        <w:rPr>
          <w:rFonts w:hint="cs"/>
          <w:rtl/>
        </w:rPr>
      </w:pPr>
      <w:r>
        <w:rPr>
          <w:rFonts w:hint="cs"/>
          <w:rtl/>
        </w:rPr>
        <w:t>- - -</w:t>
      </w:r>
    </w:p>
    <w:p w14:paraId="2132C86A" w14:textId="77777777" w:rsidR="00000000" w:rsidRDefault="0069655B">
      <w:pPr>
        <w:pStyle w:val="a0"/>
        <w:rPr>
          <w:rFonts w:hint="cs"/>
          <w:rtl/>
        </w:rPr>
      </w:pPr>
    </w:p>
    <w:p w14:paraId="343F4062" w14:textId="77777777" w:rsidR="00000000" w:rsidRDefault="0069655B">
      <w:pPr>
        <w:pStyle w:val="-"/>
        <w:rPr>
          <w:rtl/>
        </w:rPr>
      </w:pPr>
      <w:bookmarkStart w:id="469" w:name="FS000001051T25_02_2004_16_10_50"/>
      <w:bookmarkEnd w:id="469"/>
      <w:r>
        <w:rPr>
          <w:rFonts w:hint="eastAsia"/>
          <w:rtl/>
        </w:rPr>
        <w:t>אתי</w:t>
      </w:r>
      <w:r>
        <w:rPr>
          <w:rtl/>
        </w:rPr>
        <w:t xml:space="preserve"> לבני (שינוי):</w:t>
      </w:r>
    </w:p>
    <w:p w14:paraId="7995BA14" w14:textId="77777777" w:rsidR="00000000" w:rsidRDefault="0069655B">
      <w:pPr>
        <w:pStyle w:val="a0"/>
        <w:rPr>
          <w:rFonts w:hint="cs"/>
          <w:rtl/>
        </w:rPr>
      </w:pPr>
    </w:p>
    <w:p w14:paraId="0010803D" w14:textId="77777777" w:rsidR="00000000" w:rsidRDefault="0069655B">
      <w:pPr>
        <w:pStyle w:val="a0"/>
        <w:rPr>
          <w:rFonts w:hint="cs"/>
          <w:rtl/>
        </w:rPr>
      </w:pPr>
      <w:r>
        <w:rPr>
          <w:rFonts w:hint="cs"/>
          <w:rtl/>
        </w:rPr>
        <w:t xml:space="preserve">זה מה שנאמר לנו בדיון. אז פשוט צריך לזכור שהגדר היא לא חזות הכול. היא היום באמת המנטרה, התקווה. אין לנו דברים אחרים. אבל בהחלט </w:t>
      </w:r>
      <w:r>
        <w:rPr>
          <w:rFonts w:hint="cs"/>
          <w:rtl/>
        </w:rPr>
        <w:t>נוכל למצוא, באיזה זמן בעתיד, כאשר הגדר הזאת תושלם, שהיא לא ממלאה את תפקידה כמו שצריך, כמו שאנחנו מצפים שהיא תמלא, ויחד עם זאת, אנחנו מקבלים 200,000 תושבי ירושלים המזרחית, שמסתמכים על הביטוח הלאומי שלנו, שמהווים חלק מאתנו, וחלקם יהיה בהחלט גורם שיסייע לטרור</w:t>
      </w:r>
      <w:r>
        <w:rPr>
          <w:rFonts w:hint="cs"/>
          <w:rtl/>
        </w:rPr>
        <w:t xml:space="preserve">. </w:t>
      </w:r>
    </w:p>
    <w:p w14:paraId="14145817" w14:textId="77777777" w:rsidR="00000000" w:rsidRDefault="0069655B">
      <w:pPr>
        <w:pStyle w:val="a0"/>
        <w:rPr>
          <w:rFonts w:hint="cs"/>
          <w:rtl/>
        </w:rPr>
      </w:pPr>
    </w:p>
    <w:p w14:paraId="6B84191C" w14:textId="77777777" w:rsidR="00000000" w:rsidRDefault="0069655B">
      <w:pPr>
        <w:pStyle w:val="a0"/>
        <w:rPr>
          <w:rFonts w:hint="cs"/>
          <w:rtl/>
        </w:rPr>
      </w:pPr>
      <w:r>
        <w:rPr>
          <w:rFonts w:hint="cs"/>
          <w:rtl/>
        </w:rPr>
        <w:t xml:space="preserve">אני כן מברכת על שינוי תוואי הגדר. שינוי תוואי הגדר הוא גם על-פי המלצת בית-המשפט העליון הישראלי וגם על דעת חברי הממשלה וגם על דעת ראש הממשלה, כי במאזן שבין הפגיעה בזכויות של הפלסטינים ובין ההגנה שהגדר הזאת נותנת לנו, אנחנו צריכים להביא בחשבון את הפגיעה </w:t>
      </w:r>
      <w:r>
        <w:rPr>
          <w:rFonts w:hint="cs"/>
          <w:rtl/>
        </w:rPr>
        <w:t xml:space="preserve">בזכויות, את הפגיעה בחיים, גם באיכות החיים. צריך לשמור על החיים, צריך גם להתחשב באפשרות החיים של הפלסטינים, ואני מברכת  על שינוי בתוואי הגדר, שיתקרב ככל האפשר, פחות או יותר, ל"קו הירוק" ויהיה לאורכו, בהתחשב ביישובים שקרובים מאוד ל"קו הירוק". </w:t>
      </w:r>
    </w:p>
    <w:p w14:paraId="45C43BDB" w14:textId="77777777" w:rsidR="00000000" w:rsidRDefault="0069655B">
      <w:pPr>
        <w:pStyle w:val="a0"/>
        <w:rPr>
          <w:rFonts w:hint="cs"/>
          <w:rtl/>
        </w:rPr>
      </w:pPr>
    </w:p>
    <w:p w14:paraId="14390B91" w14:textId="77777777" w:rsidR="00000000" w:rsidRDefault="0069655B">
      <w:pPr>
        <w:pStyle w:val="a0"/>
        <w:rPr>
          <w:rFonts w:hint="cs"/>
          <w:rtl/>
        </w:rPr>
      </w:pPr>
      <w:r>
        <w:rPr>
          <w:rFonts w:hint="cs"/>
          <w:rtl/>
        </w:rPr>
        <w:t>הדבר האחרון ש</w:t>
      </w:r>
      <w:r>
        <w:rPr>
          <w:rFonts w:hint="cs"/>
          <w:rtl/>
        </w:rPr>
        <w:t>אני רוצה להתייחס אליו הוא ההשתתפות של המשלחת הערבית בהאג. מצד אחד היתה השתתפות של נציגי העם היהודי ונציגים ישראלים, והיתה אפילו הרגשה של רוממות רוח, של סולידריות, של הגנה, של מלחמה לחיים. ההשתתפות של הנציגים הערבים בהחלט לא נוחה. היא שוברת את הסולידריות המ</w:t>
      </w:r>
      <w:r>
        <w:rPr>
          <w:rFonts w:hint="cs"/>
          <w:rtl/>
        </w:rPr>
        <w:t>סוימת שקיימת בין המיעוט הערבי ובין העם בישראל - - -</w:t>
      </w:r>
    </w:p>
    <w:p w14:paraId="6B7D6655" w14:textId="77777777" w:rsidR="00000000" w:rsidRDefault="0069655B">
      <w:pPr>
        <w:pStyle w:val="a0"/>
        <w:jc w:val="left"/>
        <w:rPr>
          <w:rFonts w:hint="cs"/>
          <w:rtl/>
        </w:rPr>
      </w:pPr>
    </w:p>
    <w:p w14:paraId="44CBAE9C" w14:textId="77777777" w:rsidR="00000000" w:rsidRDefault="0069655B">
      <w:pPr>
        <w:pStyle w:val="af0"/>
        <w:rPr>
          <w:rtl/>
        </w:rPr>
      </w:pPr>
      <w:r>
        <w:rPr>
          <w:rFonts w:hint="eastAsia"/>
          <w:rtl/>
        </w:rPr>
        <w:t>עסאם</w:t>
      </w:r>
      <w:r>
        <w:rPr>
          <w:rtl/>
        </w:rPr>
        <w:t xml:space="preserve"> מח'ול (חד"ש-תע"ל):</w:t>
      </w:r>
    </w:p>
    <w:p w14:paraId="54F66785" w14:textId="77777777" w:rsidR="00000000" w:rsidRDefault="0069655B">
      <w:pPr>
        <w:pStyle w:val="a0"/>
        <w:rPr>
          <w:rFonts w:hint="cs"/>
          <w:rtl/>
        </w:rPr>
      </w:pPr>
    </w:p>
    <w:p w14:paraId="0BEE32C9" w14:textId="77777777" w:rsidR="00000000" w:rsidRDefault="0069655B">
      <w:pPr>
        <w:pStyle w:val="a0"/>
        <w:rPr>
          <w:rFonts w:hint="cs"/>
          <w:rtl/>
        </w:rPr>
      </w:pPr>
      <w:r>
        <w:rPr>
          <w:rFonts w:hint="cs"/>
          <w:rtl/>
        </w:rPr>
        <w:t>- - -</w:t>
      </w:r>
    </w:p>
    <w:p w14:paraId="4C1EF7D9" w14:textId="77777777" w:rsidR="00000000" w:rsidRDefault="0069655B">
      <w:pPr>
        <w:pStyle w:val="a0"/>
        <w:rPr>
          <w:rFonts w:hint="cs"/>
          <w:rtl/>
        </w:rPr>
      </w:pPr>
    </w:p>
    <w:p w14:paraId="5B172DD3" w14:textId="77777777" w:rsidR="00000000" w:rsidRDefault="0069655B">
      <w:pPr>
        <w:pStyle w:val="-"/>
        <w:rPr>
          <w:rtl/>
        </w:rPr>
      </w:pPr>
      <w:bookmarkStart w:id="470" w:name="FS000001051T25_02_2004_16_35_14C"/>
      <w:bookmarkEnd w:id="470"/>
      <w:r>
        <w:rPr>
          <w:rtl/>
        </w:rPr>
        <w:t>אתי לבני (שינוי):</w:t>
      </w:r>
    </w:p>
    <w:p w14:paraId="2345EA5F" w14:textId="77777777" w:rsidR="00000000" w:rsidRDefault="0069655B">
      <w:pPr>
        <w:pStyle w:val="a0"/>
        <w:rPr>
          <w:rtl/>
        </w:rPr>
      </w:pPr>
    </w:p>
    <w:p w14:paraId="4C3CF582" w14:textId="77777777" w:rsidR="00000000" w:rsidRDefault="0069655B">
      <w:pPr>
        <w:pStyle w:val="a0"/>
        <w:rPr>
          <w:rFonts w:hint="cs"/>
          <w:rtl/>
        </w:rPr>
      </w:pPr>
      <w:r>
        <w:rPr>
          <w:rFonts w:hint="cs"/>
          <w:rtl/>
        </w:rPr>
        <w:t>אבל לקרוא להם בוגדים או להעמיד אותם לדין? זה דבר שבעיני הוא רטוריקה בלתי נסבלת. בסך הכול זכותם להביע את דברם. ואם זה בעד דבר שלא נוח לי, אין לי מה לעשות</w:t>
      </w:r>
      <w:r>
        <w:rPr>
          <w:rFonts w:hint="cs"/>
          <w:rtl/>
        </w:rPr>
        <w:t xml:space="preserve"> נגד העניין הזה, ואני צריכה פשוט לבלוע את העניין. תודה. </w:t>
      </w:r>
    </w:p>
    <w:p w14:paraId="59A36281" w14:textId="77777777" w:rsidR="00000000" w:rsidRDefault="0069655B">
      <w:pPr>
        <w:pStyle w:val="a0"/>
        <w:jc w:val="left"/>
        <w:rPr>
          <w:rFonts w:hint="cs"/>
          <w:rtl/>
        </w:rPr>
      </w:pPr>
    </w:p>
    <w:p w14:paraId="6C06C661" w14:textId="77777777" w:rsidR="00000000" w:rsidRDefault="0069655B">
      <w:pPr>
        <w:pStyle w:val="af1"/>
        <w:rPr>
          <w:rtl/>
        </w:rPr>
      </w:pPr>
      <w:r>
        <w:rPr>
          <w:rtl/>
        </w:rPr>
        <w:t>היו"ר</w:t>
      </w:r>
      <w:r>
        <w:rPr>
          <w:rFonts w:hint="cs"/>
          <w:rtl/>
        </w:rPr>
        <w:t xml:space="preserve"> משה כחלון</w:t>
      </w:r>
      <w:r>
        <w:rPr>
          <w:rtl/>
        </w:rPr>
        <w:t>:</w:t>
      </w:r>
    </w:p>
    <w:p w14:paraId="5AF55712" w14:textId="77777777" w:rsidR="00000000" w:rsidRDefault="0069655B">
      <w:pPr>
        <w:pStyle w:val="a0"/>
        <w:rPr>
          <w:rtl/>
        </w:rPr>
      </w:pPr>
    </w:p>
    <w:p w14:paraId="111A33AB" w14:textId="77777777" w:rsidR="00000000" w:rsidRDefault="0069655B">
      <w:pPr>
        <w:pStyle w:val="a0"/>
        <w:rPr>
          <w:rFonts w:hint="cs"/>
          <w:rtl/>
        </w:rPr>
      </w:pPr>
      <w:r>
        <w:rPr>
          <w:rFonts w:hint="cs"/>
          <w:rtl/>
        </w:rPr>
        <w:t xml:space="preserve">תודה רבה. חברת הכנסת רוחמה אברהם, בבקשה. חברת הכנסת גלאון, אני מבין שגם אתי קיבלה קומפלימנט. הולך לנו היום. </w:t>
      </w:r>
    </w:p>
    <w:p w14:paraId="353CF0B4" w14:textId="77777777" w:rsidR="00000000" w:rsidRDefault="0069655B">
      <w:pPr>
        <w:pStyle w:val="a0"/>
        <w:rPr>
          <w:rFonts w:hint="cs"/>
          <w:rtl/>
        </w:rPr>
      </w:pPr>
    </w:p>
    <w:p w14:paraId="7DEAEB19" w14:textId="77777777" w:rsidR="00000000" w:rsidRDefault="0069655B">
      <w:pPr>
        <w:pStyle w:val="a"/>
        <w:rPr>
          <w:rtl/>
        </w:rPr>
      </w:pPr>
      <w:bookmarkStart w:id="471" w:name="FS000001026T25_02_2004_15_52_40"/>
      <w:bookmarkStart w:id="472" w:name="_Toc69694984"/>
      <w:bookmarkEnd w:id="471"/>
      <w:r>
        <w:rPr>
          <w:rFonts w:hint="cs"/>
          <w:rtl/>
        </w:rPr>
        <w:t>ר</w:t>
      </w:r>
      <w:r>
        <w:rPr>
          <w:rFonts w:hint="eastAsia"/>
          <w:rtl/>
        </w:rPr>
        <w:t>וחמה</w:t>
      </w:r>
      <w:r>
        <w:rPr>
          <w:rtl/>
        </w:rPr>
        <w:t xml:space="preserve"> אברהם (הליכוד):</w:t>
      </w:r>
      <w:bookmarkEnd w:id="472"/>
    </w:p>
    <w:p w14:paraId="384A29C0" w14:textId="77777777" w:rsidR="00000000" w:rsidRDefault="0069655B">
      <w:pPr>
        <w:pStyle w:val="a0"/>
        <w:rPr>
          <w:rFonts w:hint="cs"/>
          <w:rtl/>
        </w:rPr>
      </w:pPr>
    </w:p>
    <w:p w14:paraId="10307468" w14:textId="77777777" w:rsidR="00000000" w:rsidRDefault="0069655B">
      <w:pPr>
        <w:pStyle w:val="a0"/>
        <w:rPr>
          <w:rFonts w:hint="cs"/>
          <w:rtl/>
        </w:rPr>
      </w:pPr>
      <w:r>
        <w:rPr>
          <w:rFonts w:hint="cs"/>
          <w:rtl/>
        </w:rPr>
        <w:t>אדוני היושב-ראש, חברי וחברות הכנסת, בימים האחרו</w:t>
      </w:r>
      <w:r>
        <w:rPr>
          <w:rFonts w:hint="cs"/>
          <w:rtl/>
        </w:rPr>
        <w:t xml:space="preserve">נים שמענו את יושב-ראש הרשות, יאסר ערפאת, קורא לבני עמו ברחוב הפלסטיני לקחת חלק בהפגנות אלימות נגד הגדר. הוא קרא לזה "יום הזעם". הוא קרא לעם הפלסטיני לקעקע ולהשחית את הגדר בכל האמצעים, לרבות באמצעים אלימים. אני רוצה להזכיר לכם, חברי חברי הכנסת, שבלית ברירה </w:t>
      </w:r>
      <w:r>
        <w:rPr>
          <w:rFonts w:hint="cs"/>
          <w:rtl/>
        </w:rPr>
        <w:t xml:space="preserve">זו אותה גדר שמגינה על האזרחים. היא עוצרת את הטרוריסטים בני העוולה ואת המתאבדים השפלים. ויש כאן תוצאות. </w:t>
      </w:r>
    </w:p>
    <w:p w14:paraId="2DEE8277" w14:textId="77777777" w:rsidR="00000000" w:rsidRDefault="0069655B">
      <w:pPr>
        <w:pStyle w:val="a0"/>
        <w:rPr>
          <w:rFonts w:hint="cs"/>
          <w:rtl/>
        </w:rPr>
      </w:pPr>
    </w:p>
    <w:p w14:paraId="320FCA0D" w14:textId="77777777" w:rsidR="00000000" w:rsidRDefault="0069655B">
      <w:pPr>
        <w:pStyle w:val="a0"/>
        <w:rPr>
          <w:rFonts w:hint="cs"/>
          <w:rtl/>
        </w:rPr>
      </w:pPr>
      <w:r>
        <w:rPr>
          <w:rFonts w:hint="cs"/>
          <w:rtl/>
        </w:rPr>
        <w:t>אדוני היושב-ראש, חברי וחברות הכנסת, אתם מאשימים בכיבוש, באפרטהייד, בגדר, אבל יש עיתונאי שכותב באתר האינטרנט "אילאף", ואני מצטטת חלק קטן מהדברים: זה למע</w:t>
      </w:r>
      <w:r>
        <w:rPr>
          <w:rFonts w:hint="cs"/>
          <w:rtl/>
        </w:rPr>
        <w:t>לה מ-50 שנים הפלסטינים מאשימים כל מי שמנסה להתקרב לישראל מבחינה רעיונית, מבחינה תרבותית או כלכלית, שהוא סוכן וכופר שראוי להורגו או לגרשו מהארץ. זה למעלה מ-50 שנים הפלסטינים מלמדים בבתי-הספר שלהם ובספריהם כי היהודים הם כופרים שיש להורגם בכל עת ובכל מקום, וא</w:t>
      </w:r>
      <w:r>
        <w:rPr>
          <w:rFonts w:hint="cs"/>
          <w:rtl/>
        </w:rPr>
        <w:t xml:space="preserve">ותם פלסטינים הם שהקימו לאורך השנים, לאורך 50 השנים הללו אותה גדר הפרדה פסיכולוגית. </w:t>
      </w:r>
    </w:p>
    <w:p w14:paraId="22C71EC1" w14:textId="77777777" w:rsidR="00000000" w:rsidRDefault="0069655B">
      <w:pPr>
        <w:pStyle w:val="a0"/>
        <w:rPr>
          <w:rFonts w:hint="cs"/>
          <w:rtl/>
        </w:rPr>
      </w:pPr>
    </w:p>
    <w:p w14:paraId="4BF39746" w14:textId="77777777" w:rsidR="00000000" w:rsidRDefault="0069655B">
      <w:pPr>
        <w:pStyle w:val="a0"/>
        <w:rPr>
          <w:rFonts w:hint="cs"/>
          <w:rtl/>
        </w:rPr>
      </w:pPr>
      <w:r>
        <w:rPr>
          <w:rFonts w:hint="cs"/>
          <w:rtl/>
        </w:rPr>
        <w:t>לא יעזור שום דבר, אבל מה שמדינת ישראל עושה היום - היא החליטה להקים גדר באופן מעשי, באופן ביטחוני, רק כדי לחסום אותם טרוריסטים, והססמאות שלכם במקרה הזה לא יועילו. מדינת ישר</w:t>
      </w:r>
      <w:r>
        <w:rPr>
          <w:rFonts w:hint="cs"/>
          <w:rtl/>
        </w:rPr>
        <w:t xml:space="preserve">אל חייבת להגן על אזרחיה, ולא יעזור שום דבר. אני בתחילה הייתי נגד הקמת הגדר, אבל ככל שראיתי שהיא זו שמונעת ומצילה חיים, אני חושבת שאין לנו אלא להקים אותה. </w:t>
      </w:r>
    </w:p>
    <w:p w14:paraId="5AFF2501" w14:textId="77777777" w:rsidR="00000000" w:rsidRDefault="0069655B">
      <w:pPr>
        <w:pStyle w:val="a0"/>
        <w:rPr>
          <w:rFonts w:hint="cs"/>
          <w:rtl/>
        </w:rPr>
      </w:pPr>
    </w:p>
    <w:p w14:paraId="093B89A2" w14:textId="77777777" w:rsidR="00000000" w:rsidRDefault="0069655B">
      <w:pPr>
        <w:pStyle w:val="a0"/>
        <w:rPr>
          <w:rFonts w:hint="cs"/>
          <w:rtl/>
        </w:rPr>
      </w:pPr>
      <w:r>
        <w:rPr>
          <w:rFonts w:hint="cs"/>
          <w:rtl/>
        </w:rPr>
        <w:t>בנוסף, אני תמהה עד היכן יכולה להגיע החוצפה והתעוזה של אותם חברי כנסת ערבים שהפגינו אתמול ושלשום בהאג</w:t>
      </w:r>
      <w:r>
        <w:rPr>
          <w:rFonts w:hint="cs"/>
          <w:rtl/>
        </w:rPr>
        <w:t>, נגד אותה חומת מגן של העם היהודי. דמיינו לעצמכם סנאטורים אמריקנים שיוצאים למדינה זרה ומפגינים נגד האינטרסים הלאומיים של ארצות-הברית, של אמריקה. אדוני היושב-ראש, חברי חברי הכנסת, אני מגנה ומוקיעה את כל אלה שמרפים את ידיה של מדינת ישראל. אני מגנה ומוקיעה את</w:t>
      </w:r>
      <w:r>
        <w:rPr>
          <w:rFonts w:hint="cs"/>
          <w:rtl/>
        </w:rPr>
        <w:t xml:space="preserve"> כל מי שבשם זכויות דמוקרטיות חותרים בגלוי נגד האינטרסים הקיומיים והביטחוניים של מדינת ישראל. </w:t>
      </w:r>
    </w:p>
    <w:p w14:paraId="4C1BBF67" w14:textId="77777777" w:rsidR="00000000" w:rsidRDefault="0069655B">
      <w:pPr>
        <w:pStyle w:val="a0"/>
        <w:rPr>
          <w:rFonts w:hint="cs"/>
          <w:rtl/>
        </w:rPr>
      </w:pPr>
    </w:p>
    <w:p w14:paraId="5F8AAB0E" w14:textId="77777777" w:rsidR="00000000" w:rsidRDefault="0069655B">
      <w:pPr>
        <w:pStyle w:val="a0"/>
        <w:rPr>
          <w:rFonts w:hint="cs"/>
          <w:rtl/>
        </w:rPr>
      </w:pPr>
      <w:r>
        <w:rPr>
          <w:rFonts w:hint="cs"/>
          <w:rtl/>
        </w:rPr>
        <w:t>אני רוצה לנצל את הבמה הזאת וכאמא יהודייה במדינת ישראל לפנות לאמהות הפלסטיניות: אל תשלחו את ילדיכן להיות משחק בידיו של ערפאת, אל תשלחו את ילדיכן להיפגע בתקריות מי</w:t>
      </w:r>
      <w:r>
        <w:rPr>
          <w:rFonts w:hint="cs"/>
          <w:rtl/>
        </w:rPr>
        <w:t xml:space="preserve">ותרות. ושוב - אל תיתנו לילדיכן להיות הפצצות המהלכות. ברגע שתעשו כן, ברגע שתצליחו למנוע, אני מאמינה שאנחנו, כאמהות, אולי נוכל לעשות עתיד טוב יותר, לקוות לעתיד טוב יותר. כולנו צריכות להתאגד ולמנוע את שפיכות הדמים הזאת. תודה רבה. </w:t>
      </w:r>
    </w:p>
    <w:p w14:paraId="65D133B7" w14:textId="77777777" w:rsidR="00000000" w:rsidRDefault="0069655B">
      <w:pPr>
        <w:pStyle w:val="a0"/>
        <w:rPr>
          <w:rFonts w:hint="cs"/>
          <w:rtl/>
        </w:rPr>
      </w:pPr>
    </w:p>
    <w:p w14:paraId="25B9E872" w14:textId="77777777" w:rsidR="00000000" w:rsidRDefault="0069655B">
      <w:pPr>
        <w:pStyle w:val="af1"/>
        <w:rPr>
          <w:rtl/>
        </w:rPr>
      </w:pPr>
      <w:r>
        <w:rPr>
          <w:rtl/>
        </w:rPr>
        <w:t>היו"ר</w:t>
      </w:r>
      <w:r>
        <w:rPr>
          <w:rFonts w:hint="cs"/>
          <w:rtl/>
        </w:rPr>
        <w:t xml:space="preserve"> משה כחלון</w:t>
      </w:r>
      <w:r>
        <w:rPr>
          <w:rtl/>
        </w:rPr>
        <w:t>:</w:t>
      </w:r>
    </w:p>
    <w:p w14:paraId="681725A5" w14:textId="77777777" w:rsidR="00000000" w:rsidRDefault="0069655B">
      <w:pPr>
        <w:pStyle w:val="a0"/>
        <w:rPr>
          <w:rtl/>
        </w:rPr>
      </w:pPr>
    </w:p>
    <w:p w14:paraId="5B0C08AD" w14:textId="77777777" w:rsidR="00000000" w:rsidRDefault="0069655B">
      <w:pPr>
        <w:pStyle w:val="a0"/>
        <w:rPr>
          <w:rFonts w:hint="cs"/>
          <w:rtl/>
        </w:rPr>
      </w:pPr>
      <w:r>
        <w:rPr>
          <w:rFonts w:hint="cs"/>
          <w:rtl/>
        </w:rPr>
        <w:t>תודה רבה.</w:t>
      </w:r>
      <w:r>
        <w:rPr>
          <w:rFonts w:hint="cs"/>
          <w:rtl/>
        </w:rPr>
        <w:t xml:space="preserve"> השר גדעון עזרא, בבקשה. </w:t>
      </w:r>
    </w:p>
    <w:p w14:paraId="77B5B79A" w14:textId="77777777" w:rsidR="00000000" w:rsidRDefault="0069655B">
      <w:pPr>
        <w:pStyle w:val="a0"/>
        <w:rPr>
          <w:rFonts w:hint="cs"/>
          <w:rtl/>
        </w:rPr>
      </w:pPr>
    </w:p>
    <w:p w14:paraId="11517839" w14:textId="77777777" w:rsidR="00000000" w:rsidRDefault="0069655B">
      <w:pPr>
        <w:pStyle w:val="a"/>
        <w:rPr>
          <w:rtl/>
        </w:rPr>
      </w:pPr>
      <w:bookmarkStart w:id="473" w:name="FS000000474T25_02_2004_16_45_21"/>
      <w:bookmarkStart w:id="474" w:name="_Toc69694985"/>
      <w:bookmarkEnd w:id="473"/>
      <w:r>
        <w:rPr>
          <w:rFonts w:hint="eastAsia"/>
          <w:rtl/>
        </w:rPr>
        <w:t>השר</w:t>
      </w:r>
      <w:r>
        <w:rPr>
          <w:rtl/>
        </w:rPr>
        <w:t xml:space="preserve"> גדעון עזרא:</w:t>
      </w:r>
      <w:bookmarkEnd w:id="474"/>
    </w:p>
    <w:p w14:paraId="7D7DDE1F" w14:textId="77777777" w:rsidR="00000000" w:rsidRDefault="0069655B">
      <w:pPr>
        <w:pStyle w:val="a0"/>
        <w:rPr>
          <w:rFonts w:hint="cs"/>
          <w:rtl/>
        </w:rPr>
      </w:pPr>
    </w:p>
    <w:p w14:paraId="60BF4D09" w14:textId="77777777" w:rsidR="00000000" w:rsidRDefault="0069655B">
      <w:pPr>
        <w:pStyle w:val="a0"/>
        <w:rPr>
          <w:rFonts w:hint="cs"/>
          <w:rtl/>
        </w:rPr>
      </w:pPr>
      <w:r>
        <w:rPr>
          <w:rFonts w:hint="cs"/>
          <w:rtl/>
        </w:rPr>
        <w:t>אדוני היושב-ראש, חברי חברי הכנסת, בראשית דברי אני מבקש להתייחס לאלה שדיברו כאן על כך שייגמר הכיבוש - ייגמר הטרור. מדינת ישראל יצאה מלבנון, על-פי החלטות של האו"ם, על-פי החלטות שהיו מקובלות על כולם. יצאנו ל"קו הכחול</w:t>
      </w:r>
      <w:r>
        <w:rPr>
          <w:rFonts w:hint="cs"/>
          <w:rtl/>
        </w:rPr>
        <w:t xml:space="preserve">" עד המטר האחרון. האם הטרור נפסק? </w:t>
      </w:r>
    </w:p>
    <w:p w14:paraId="25FB4330" w14:textId="77777777" w:rsidR="00000000" w:rsidRDefault="0069655B">
      <w:pPr>
        <w:pStyle w:val="a0"/>
        <w:rPr>
          <w:rFonts w:hint="cs"/>
          <w:rtl/>
        </w:rPr>
      </w:pPr>
    </w:p>
    <w:p w14:paraId="334D5803" w14:textId="77777777" w:rsidR="00000000" w:rsidRDefault="0069655B">
      <w:pPr>
        <w:pStyle w:val="af0"/>
        <w:rPr>
          <w:rtl/>
        </w:rPr>
      </w:pPr>
      <w:r>
        <w:rPr>
          <w:rFonts w:hint="eastAsia"/>
          <w:rtl/>
        </w:rPr>
        <w:t>עבד</w:t>
      </w:r>
      <w:r>
        <w:rPr>
          <w:rtl/>
        </w:rPr>
        <w:t>-אלמאלכ דהאמשה (רע"ם):</w:t>
      </w:r>
    </w:p>
    <w:p w14:paraId="3936412F" w14:textId="77777777" w:rsidR="00000000" w:rsidRDefault="0069655B">
      <w:pPr>
        <w:pStyle w:val="a0"/>
        <w:rPr>
          <w:rFonts w:hint="cs"/>
          <w:rtl/>
        </w:rPr>
      </w:pPr>
    </w:p>
    <w:p w14:paraId="716F7699" w14:textId="77777777" w:rsidR="00000000" w:rsidRDefault="0069655B">
      <w:pPr>
        <w:pStyle w:val="a0"/>
        <w:rPr>
          <w:rFonts w:hint="cs"/>
          <w:rtl/>
        </w:rPr>
      </w:pPr>
      <w:r>
        <w:rPr>
          <w:rFonts w:hint="cs"/>
          <w:rtl/>
        </w:rPr>
        <w:t xml:space="preserve">ומה עם חוות-שבעא? </w:t>
      </w:r>
    </w:p>
    <w:p w14:paraId="5C25B335" w14:textId="77777777" w:rsidR="00000000" w:rsidRDefault="0069655B">
      <w:pPr>
        <w:pStyle w:val="a0"/>
        <w:rPr>
          <w:rFonts w:hint="cs"/>
          <w:rtl/>
        </w:rPr>
      </w:pPr>
    </w:p>
    <w:p w14:paraId="2D58DA30" w14:textId="77777777" w:rsidR="00000000" w:rsidRDefault="0069655B">
      <w:pPr>
        <w:pStyle w:val="-"/>
        <w:rPr>
          <w:rtl/>
        </w:rPr>
      </w:pPr>
      <w:bookmarkStart w:id="475" w:name="FS000000474T25_02_2004_16_47_24C"/>
      <w:bookmarkEnd w:id="475"/>
      <w:r>
        <w:rPr>
          <w:rtl/>
        </w:rPr>
        <w:t>השר גדעון עזרא:</w:t>
      </w:r>
    </w:p>
    <w:p w14:paraId="44B7266C" w14:textId="77777777" w:rsidR="00000000" w:rsidRDefault="0069655B">
      <w:pPr>
        <w:pStyle w:val="a0"/>
        <w:rPr>
          <w:rtl/>
        </w:rPr>
      </w:pPr>
    </w:p>
    <w:p w14:paraId="4149E5E9" w14:textId="77777777" w:rsidR="00000000" w:rsidRDefault="0069655B">
      <w:pPr>
        <w:pStyle w:val="a0"/>
        <w:rPr>
          <w:rFonts w:hint="cs"/>
          <w:rtl/>
        </w:rPr>
      </w:pPr>
      <w:r>
        <w:rPr>
          <w:rFonts w:hint="cs"/>
          <w:rtl/>
        </w:rPr>
        <w:t>שבעא לא היה בהחלטת האו"ם. מה זה החלטת האו"ם? זה ה"חיזבאללה" רוצה. עזוב. עד הגבול, עד המטר האחרון יצאנו - - -</w:t>
      </w:r>
    </w:p>
    <w:p w14:paraId="4B05EBF8" w14:textId="77777777" w:rsidR="00000000" w:rsidRDefault="0069655B">
      <w:pPr>
        <w:pStyle w:val="a0"/>
        <w:rPr>
          <w:rFonts w:hint="cs"/>
          <w:rtl/>
        </w:rPr>
      </w:pPr>
    </w:p>
    <w:p w14:paraId="3D3A5825" w14:textId="77777777" w:rsidR="00000000" w:rsidRDefault="0069655B">
      <w:pPr>
        <w:pStyle w:val="af0"/>
        <w:rPr>
          <w:rtl/>
        </w:rPr>
      </w:pPr>
      <w:r>
        <w:rPr>
          <w:rFonts w:hint="eastAsia"/>
          <w:rtl/>
        </w:rPr>
        <w:t>עבד</w:t>
      </w:r>
      <w:r>
        <w:rPr>
          <w:rtl/>
        </w:rPr>
        <w:t>-אלמאלכ דהאמשה (רע"ם):</w:t>
      </w:r>
    </w:p>
    <w:p w14:paraId="02544F20" w14:textId="77777777" w:rsidR="00000000" w:rsidRDefault="0069655B">
      <w:pPr>
        <w:pStyle w:val="a0"/>
        <w:rPr>
          <w:rFonts w:hint="cs"/>
          <w:rtl/>
        </w:rPr>
      </w:pPr>
    </w:p>
    <w:p w14:paraId="776C1D45" w14:textId="77777777" w:rsidR="00000000" w:rsidRDefault="0069655B">
      <w:pPr>
        <w:pStyle w:val="a0"/>
        <w:rPr>
          <w:rFonts w:hint="cs"/>
          <w:rtl/>
        </w:rPr>
      </w:pPr>
      <w:r>
        <w:rPr>
          <w:rFonts w:hint="cs"/>
          <w:rtl/>
        </w:rPr>
        <w:t>- - - צא מחוות-שבעא</w:t>
      </w:r>
      <w:r>
        <w:rPr>
          <w:rFonts w:hint="cs"/>
          <w:rtl/>
        </w:rPr>
        <w:t xml:space="preserve">. </w:t>
      </w:r>
    </w:p>
    <w:p w14:paraId="09ABC513" w14:textId="77777777" w:rsidR="00000000" w:rsidRDefault="0069655B">
      <w:pPr>
        <w:pStyle w:val="a0"/>
        <w:rPr>
          <w:rFonts w:hint="cs"/>
          <w:rtl/>
        </w:rPr>
      </w:pPr>
    </w:p>
    <w:p w14:paraId="1DB42EC4" w14:textId="77777777" w:rsidR="00000000" w:rsidRDefault="0069655B">
      <w:pPr>
        <w:pStyle w:val="-"/>
        <w:rPr>
          <w:rtl/>
        </w:rPr>
      </w:pPr>
      <w:bookmarkStart w:id="476" w:name="FS000000474T25_02_2004_16_48_26C"/>
      <w:bookmarkEnd w:id="476"/>
      <w:r>
        <w:rPr>
          <w:rtl/>
        </w:rPr>
        <w:t>השר גדעון עזרא:</w:t>
      </w:r>
    </w:p>
    <w:p w14:paraId="2472C5E9" w14:textId="77777777" w:rsidR="00000000" w:rsidRDefault="0069655B">
      <w:pPr>
        <w:pStyle w:val="a0"/>
        <w:rPr>
          <w:rtl/>
        </w:rPr>
      </w:pPr>
    </w:p>
    <w:p w14:paraId="621F31AB" w14:textId="77777777" w:rsidR="00000000" w:rsidRDefault="0069655B">
      <w:pPr>
        <w:pStyle w:val="a0"/>
        <w:rPr>
          <w:rFonts w:hint="cs"/>
          <w:rtl/>
        </w:rPr>
      </w:pPr>
      <w:r>
        <w:rPr>
          <w:rFonts w:hint="cs"/>
          <w:rtl/>
        </w:rPr>
        <w:t>אתה רוצה לצאת גם משם, וגם מכפר-כנא נצא. אני אומר לכם: יצאנו עד המטר האחרון, והתשובה  היתה המשך הטרור. אז הטרור פחת לעומת מה שהיה קודם בלבנון - המשך הטרור. אתמול אמר ראש השב"כ בוועדת החוץ והביטחון שה"חיזבאללה" עובד בכל הכוח נגד מדינת יש</w:t>
      </w:r>
      <w:r>
        <w:rPr>
          <w:rFonts w:hint="cs"/>
          <w:rtl/>
        </w:rPr>
        <w:t xml:space="preserve">ראל. נגמר הכיבוש. הם ממשיכים. </w:t>
      </w:r>
    </w:p>
    <w:p w14:paraId="61C14589" w14:textId="77777777" w:rsidR="00000000" w:rsidRDefault="0069655B">
      <w:pPr>
        <w:pStyle w:val="a0"/>
        <w:rPr>
          <w:rFonts w:hint="cs"/>
          <w:rtl/>
        </w:rPr>
      </w:pPr>
    </w:p>
    <w:p w14:paraId="4E957F7F" w14:textId="77777777" w:rsidR="00000000" w:rsidRDefault="0069655B">
      <w:pPr>
        <w:pStyle w:val="af0"/>
        <w:rPr>
          <w:rtl/>
        </w:rPr>
      </w:pPr>
      <w:r>
        <w:rPr>
          <w:rFonts w:hint="eastAsia"/>
          <w:rtl/>
        </w:rPr>
        <w:t>עסאם</w:t>
      </w:r>
      <w:r>
        <w:rPr>
          <w:rtl/>
        </w:rPr>
        <w:t xml:space="preserve"> מח'ול (חד"ש-תע"ל):</w:t>
      </w:r>
    </w:p>
    <w:p w14:paraId="58490619" w14:textId="77777777" w:rsidR="00000000" w:rsidRDefault="0069655B">
      <w:pPr>
        <w:pStyle w:val="a0"/>
        <w:rPr>
          <w:rFonts w:hint="cs"/>
          <w:rtl/>
        </w:rPr>
      </w:pPr>
    </w:p>
    <w:p w14:paraId="047BDA8E" w14:textId="77777777" w:rsidR="00000000" w:rsidRDefault="0069655B">
      <w:pPr>
        <w:pStyle w:val="a0"/>
        <w:rPr>
          <w:rFonts w:hint="cs"/>
          <w:rtl/>
        </w:rPr>
      </w:pPr>
      <w:r>
        <w:rPr>
          <w:rFonts w:hint="cs"/>
          <w:rtl/>
        </w:rPr>
        <w:t xml:space="preserve">ראש השב"כ אמר. נו, אז מה? </w:t>
      </w:r>
    </w:p>
    <w:p w14:paraId="1E7C3B86" w14:textId="77777777" w:rsidR="00000000" w:rsidRDefault="0069655B">
      <w:pPr>
        <w:pStyle w:val="a0"/>
        <w:rPr>
          <w:rFonts w:hint="cs"/>
          <w:rtl/>
        </w:rPr>
      </w:pPr>
    </w:p>
    <w:p w14:paraId="1F045787" w14:textId="77777777" w:rsidR="00000000" w:rsidRDefault="0069655B">
      <w:pPr>
        <w:pStyle w:val="-"/>
        <w:rPr>
          <w:rtl/>
        </w:rPr>
      </w:pPr>
      <w:bookmarkStart w:id="477" w:name="FS000000474T25_02_2004_16_50_18C"/>
      <w:bookmarkEnd w:id="477"/>
      <w:r>
        <w:rPr>
          <w:rFonts w:hint="eastAsia"/>
          <w:rtl/>
        </w:rPr>
        <w:t>השר</w:t>
      </w:r>
      <w:r>
        <w:rPr>
          <w:rtl/>
        </w:rPr>
        <w:t xml:space="preserve"> גדעון עזרא:</w:t>
      </w:r>
    </w:p>
    <w:p w14:paraId="049E9357" w14:textId="77777777" w:rsidR="00000000" w:rsidRDefault="0069655B">
      <w:pPr>
        <w:pStyle w:val="a0"/>
        <w:rPr>
          <w:rFonts w:hint="cs"/>
          <w:rtl/>
        </w:rPr>
      </w:pPr>
    </w:p>
    <w:p w14:paraId="5287140C" w14:textId="77777777" w:rsidR="00000000" w:rsidRDefault="0069655B">
      <w:pPr>
        <w:pStyle w:val="a0"/>
        <w:rPr>
          <w:rFonts w:hint="cs"/>
          <w:rtl/>
        </w:rPr>
      </w:pPr>
      <w:r>
        <w:rPr>
          <w:rFonts w:hint="cs"/>
          <w:rtl/>
        </w:rPr>
        <w:t xml:space="preserve">ולכן, רבותי, כל הסיפור הזה - מדינת ישראל איננה יכולה לבנות על הנוסחה: יסתיים הכיבוש, יסתיים הטרור. זה דבר אחד. </w:t>
      </w:r>
    </w:p>
    <w:p w14:paraId="2318E6FB" w14:textId="77777777" w:rsidR="00000000" w:rsidRDefault="0069655B">
      <w:pPr>
        <w:pStyle w:val="a0"/>
        <w:rPr>
          <w:rFonts w:hint="cs"/>
          <w:rtl/>
        </w:rPr>
      </w:pPr>
    </w:p>
    <w:p w14:paraId="0D61DDC3" w14:textId="77777777" w:rsidR="00000000" w:rsidRDefault="0069655B">
      <w:pPr>
        <w:pStyle w:val="a0"/>
        <w:rPr>
          <w:rFonts w:hint="cs"/>
          <w:rtl/>
        </w:rPr>
      </w:pPr>
      <w:r>
        <w:rPr>
          <w:rFonts w:hint="cs"/>
          <w:rtl/>
        </w:rPr>
        <w:t>דבר שני, מי שלא כיבד את גבולות 1967, לא ה</w:t>
      </w:r>
      <w:r>
        <w:rPr>
          <w:rFonts w:hint="cs"/>
          <w:rtl/>
        </w:rPr>
        <w:t>יתה מדינת ישראל. בשנת 1967 מדינות ערב לא קיבלו את גבול 1967. גם ירדן וגם מצרים - לא כיבדו. ואז הגבול לא היה קדוש. אף אחד לא דיבר אז. ואילו היום הפכו הגבולות האלה להיות גבולות קדושים. אני שואל שאלה, ואין לי תשובה עליה: כאן כולם מדברים על הזזת הגדר לגבולות 1</w:t>
      </w:r>
      <w:r>
        <w:rPr>
          <w:rFonts w:hint="cs"/>
          <w:rtl/>
        </w:rPr>
        <w:t xml:space="preserve">967; לא כולם, אלא חלק מהמתייחסים. כידוע לכם, בירושלים, הגבול ב-1967 עבר בתוך העיר. האם אתם מתכוונים להפריד בין מזרח ירושלים למערבה?  </w:t>
      </w:r>
    </w:p>
    <w:p w14:paraId="7E854C9D" w14:textId="77777777" w:rsidR="00000000" w:rsidRDefault="0069655B">
      <w:pPr>
        <w:pStyle w:val="a0"/>
        <w:rPr>
          <w:rFonts w:hint="cs"/>
          <w:rtl/>
        </w:rPr>
      </w:pPr>
    </w:p>
    <w:p w14:paraId="5AD92DE0" w14:textId="77777777" w:rsidR="00000000" w:rsidRDefault="0069655B">
      <w:pPr>
        <w:pStyle w:val="af0"/>
        <w:rPr>
          <w:rtl/>
        </w:rPr>
      </w:pPr>
      <w:r>
        <w:rPr>
          <w:rFonts w:hint="eastAsia"/>
          <w:rtl/>
        </w:rPr>
        <w:t>עסאם</w:t>
      </w:r>
      <w:r>
        <w:rPr>
          <w:rtl/>
        </w:rPr>
        <w:t xml:space="preserve"> מח'ול (חד"ש-תע"ל):</w:t>
      </w:r>
    </w:p>
    <w:p w14:paraId="58C1DA8B" w14:textId="77777777" w:rsidR="00000000" w:rsidRDefault="0069655B">
      <w:pPr>
        <w:pStyle w:val="a0"/>
        <w:rPr>
          <w:rFonts w:hint="cs"/>
          <w:rtl/>
        </w:rPr>
      </w:pPr>
    </w:p>
    <w:p w14:paraId="1FE9DD1E" w14:textId="77777777" w:rsidR="00000000" w:rsidRDefault="0069655B">
      <w:pPr>
        <w:pStyle w:val="a0"/>
        <w:rPr>
          <w:rFonts w:hint="cs"/>
          <w:rtl/>
        </w:rPr>
      </w:pPr>
      <w:r>
        <w:rPr>
          <w:rFonts w:hint="cs"/>
          <w:rtl/>
        </w:rPr>
        <w:t xml:space="preserve">מה תעשה? תגיד מה שתי הברירות. </w:t>
      </w:r>
    </w:p>
    <w:p w14:paraId="69D47A79" w14:textId="77777777" w:rsidR="00000000" w:rsidRDefault="0069655B">
      <w:pPr>
        <w:pStyle w:val="a0"/>
        <w:rPr>
          <w:rFonts w:hint="cs"/>
          <w:rtl/>
        </w:rPr>
      </w:pPr>
    </w:p>
    <w:p w14:paraId="176B651A" w14:textId="77777777" w:rsidR="00000000" w:rsidRDefault="0069655B">
      <w:pPr>
        <w:pStyle w:val="af0"/>
        <w:rPr>
          <w:rtl/>
        </w:rPr>
      </w:pPr>
      <w:r>
        <w:rPr>
          <w:rFonts w:hint="eastAsia"/>
          <w:rtl/>
        </w:rPr>
        <w:t>זהבה</w:t>
      </w:r>
      <w:r>
        <w:rPr>
          <w:rtl/>
        </w:rPr>
        <w:t xml:space="preserve"> גלאון (מרצ):</w:t>
      </w:r>
    </w:p>
    <w:p w14:paraId="0E125490" w14:textId="77777777" w:rsidR="00000000" w:rsidRDefault="0069655B">
      <w:pPr>
        <w:pStyle w:val="a0"/>
        <w:rPr>
          <w:rFonts w:hint="cs"/>
          <w:rtl/>
        </w:rPr>
      </w:pPr>
    </w:p>
    <w:p w14:paraId="7042E20A" w14:textId="77777777" w:rsidR="00000000" w:rsidRDefault="0069655B">
      <w:pPr>
        <w:pStyle w:val="a0"/>
        <w:rPr>
          <w:rFonts w:hint="cs"/>
          <w:rtl/>
        </w:rPr>
      </w:pPr>
      <w:r>
        <w:rPr>
          <w:rFonts w:hint="cs"/>
          <w:rtl/>
        </w:rPr>
        <w:t>- - - בוואלג'ה. מתי היית בוואלג'ה? וואלג'ה מו</w:t>
      </w:r>
      <w:r>
        <w:rPr>
          <w:rFonts w:hint="cs"/>
          <w:rtl/>
        </w:rPr>
        <w:t xml:space="preserve">פרדת ממילא. </w:t>
      </w:r>
    </w:p>
    <w:p w14:paraId="50E68FA5" w14:textId="77777777" w:rsidR="00000000" w:rsidRDefault="0069655B">
      <w:pPr>
        <w:pStyle w:val="a0"/>
        <w:rPr>
          <w:rFonts w:hint="cs"/>
          <w:rtl/>
        </w:rPr>
      </w:pPr>
    </w:p>
    <w:p w14:paraId="38218A14" w14:textId="77777777" w:rsidR="00000000" w:rsidRDefault="0069655B">
      <w:pPr>
        <w:pStyle w:val="-"/>
        <w:rPr>
          <w:rtl/>
        </w:rPr>
      </w:pPr>
      <w:bookmarkStart w:id="478" w:name="FS000000474T25_02_2004_16_54_26C"/>
      <w:bookmarkEnd w:id="478"/>
      <w:r>
        <w:rPr>
          <w:rtl/>
        </w:rPr>
        <w:t>השר גדעון עזרא:</w:t>
      </w:r>
    </w:p>
    <w:p w14:paraId="79BAF2A2" w14:textId="77777777" w:rsidR="00000000" w:rsidRDefault="0069655B">
      <w:pPr>
        <w:pStyle w:val="a0"/>
        <w:rPr>
          <w:rtl/>
        </w:rPr>
      </w:pPr>
    </w:p>
    <w:p w14:paraId="13FB3B19" w14:textId="77777777" w:rsidR="00000000" w:rsidRDefault="0069655B">
      <w:pPr>
        <w:pStyle w:val="a0"/>
        <w:rPr>
          <w:rFonts w:hint="cs"/>
          <w:rtl/>
        </w:rPr>
      </w:pPr>
      <w:r>
        <w:rPr>
          <w:rFonts w:hint="cs"/>
          <w:rtl/>
        </w:rPr>
        <w:t xml:space="preserve">את יודעת מה? אותי אף פעם אל תשאלי מתי הייתי. חבל על הזמן. </w:t>
      </w:r>
    </w:p>
    <w:p w14:paraId="2816E681" w14:textId="77777777" w:rsidR="00000000" w:rsidRDefault="0069655B">
      <w:pPr>
        <w:pStyle w:val="a0"/>
        <w:rPr>
          <w:rFonts w:hint="cs"/>
          <w:rtl/>
        </w:rPr>
      </w:pPr>
    </w:p>
    <w:p w14:paraId="1195B417" w14:textId="77777777" w:rsidR="00000000" w:rsidRDefault="0069655B">
      <w:pPr>
        <w:pStyle w:val="a0"/>
        <w:rPr>
          <w:rFonts w:hint="cs"/>
          <w:rtl/>
        </w:rPr>
      </w:pPr>
      <w:r>
        <w:rPr>
          <w:rFonts w:hint="cs"/>
          <w:rtl/>
        </w:rPr>
        <w:t>אני רוצה להזכיר לכולם, גם אם היינו עושים את הגדר על גבולות 1967, גם אם לא היינו רוצים להגן על תושביה היהודים של מדינת ישראל שגרים סמוך לגבול, גם אז היו אומרים: עד של</w:t>
      </w:r>
      <w:r>
        <w:rPr>
          <w:rFonts w:hint="cs"/>
          <w:rtl/>
        </w:rPr>
        <w:t>א תצאו מירושלים, אנחנו מוחים, נביא את זה לאו"ם.</w:t>
      </w:r>
    </w:p>
    <w:p w14:paraId="372A85F0" w14:textId="77777777" w:rsidR="00000000" w:rsidRDefault="0069655B">
      <w:pPr>
        <w:pStyle w:val="a0"/>
        <w:ind w:firstLine="0"/>
        <w:rPr>
          <w:rFonts w:hint="cs"/>
          <w:rtl/>
        </w:rPr>
      </w:pPr>
    </w:p>
    <w:p w14:paraId="756108C6" w14:textId="77777777" w:rsidR="00000000" w:rsidRDefault="0069655B">
      <w:pPr>
        <w:pStyle w:val="a0"/>
        <w:ind w:firstLine="0"/>
        <w:rPr>
          <w:rFonts w:hint="cs"/>
          <w:rtl/>
        </w:rPr>
      </w:pPr>
      <w:r>
        <w:rPr>
          <w:rFonts w:hint="cs"/>
          <w:rtl/>
        </w:rPr>
        <w:tab/>
        <w:t>הדבר השלישי, אמר פה מתן וילנאי - אני עוד אגיע לנושאים העיקריים - חבר הכנסת, השר לשעבר, האלוף במילואים מתן וילנאי: כשיצאנו מרצועת-עזה אני בניתי את הגדר בעזה במשך ארבעה חודשים. מי שרוצה להשוות את תנאי הקרקע ב</w:t>
      </w:r>
      <w:r>
        <w:rPr>
          <w:rFonts w:hint="cs"/>
          <w:rtl/>
        </w:rPr>
        <w:t xml:space="preserve">עזה לתנאים במקום שצריך לבנות את הגדר היום ביהודה ושומרון, פשוט לא מכיר - אני בטוח שמתן מכיר, אבל אין מה להשוות. אין מה להשוות כאשר בונים את הקו בין ג'אבל-מוכבר לשיח'-סעד לבין מה שצריך בשטח עזה, שהוא שטח מישורי ולא בעייתי וכיוצא בזה. לכן גם הקצב שונה, הגדר </w:t>
      </w:r>
      <w:r>
        <w:rPr>
          <w:rFonts w:hint="cs"/>
          <w:rtl/>
        </w:rPr>
        <w:t>שם לא תופסת שטח כפי שתופסת הגדר עכשיו וכיוצא בזה.</w:t>
      </w:r>
    </w:p>
    <w:p w14:paraId="269A83CD" w14:textId="77777777" w:rsidR="00000000" w:rsidRDefault="0069655B">
      <w:pPr>
        <w:pStyle w:val="a0"/>
        <w:ind w:firstLine="0"/>
        <w:rPr>
          <w:rFonts w:hint="cs"/>
          <w:rtl/>
        </w:rPr>
      </w:pPr>
    </w:p>
    <w:p w14:paraId="10BF0A4B" w14:textId="77777777" w:rsidR="00000000" w:rsidRDefault="0069655B">
      <w:pPr>
        <w:pStyle w:val="af0"/>
        <w:rPr>
          <w:rtl/>
        </w:rPr>
      </w:pPr>
      <w:r>
        <w:rPr>
          <w:rFonts w:hint="eastAsia"/>
          <w:rtl/>
        </w:rPr>
        <w:t>עסאם</w:t>
      </w:r>
      <w:r>
        <w:rPr>
          <w:rtl/>
        </w:rPr>
        <w:t xml:space="preserve"> מח'ול (חד"ש-תע"ל):</w:t>
      </w:r>
    </w:p>
    <w:p w14:paraId="0BFAA947" w14:textId="77777777" w:rsidR="00000000" w:rsidRDefault="0069655B">
      <w:pPr>
        <w:pStyle w:val="a0"/>
        <w:rPr>
          <w:rFonts w:hint="cs"/>
          <w:rtl/>
        </w:rPr>
      </w:pPr>
    </w:p>
    <w:p w14:paraId="2A3CCDF4" w14:textId="77777777" w:rsidR="00000000" w:rsidRDefault="0069655B">
      <w:pPr>
        <w:pStyle w:val="a0"/>
        <w:rPr>
          <w:rFonts w:hint="cs"/>
          <w:rtl/>
        </w:rPr>
      </w:pPr>
      <w:r>
        <w:rPr>
          <w:rFonts w:hint="cs"/>
          <w:rtl/>
        </w:rPr>
        <w:t>אפשר לשאול שאלה?</w:t>
      </w:r>
    </w:p>
    <w:p w14:paraId="79B5D637" w14:textId="77777777" w:rsidR="00000000" w:rsidRDefault="0069655B">
      <w:pPr>
        <w:pStyle w:val="a0"/>
        <w:ind w:firstLine="0"/>
        <w:rPr>
          <w:rFonts w:hint="cs"/>
          <w:rtl/>
        </w:rPr>
      </w:pPr>
    </w:p>
    <w:p w14:paraId="4FE7EE3F" w14:textId="77777777" w:rsidR="00000000" w:rsidRDefault="0069655B">
      <w:pPr>
        <w:pStyle w:val="-"/>
        <w:rPr>
          <w:rtl/>
        </w:rPr>
      </w:pPr>
      <w:bookmarkStart w:id="479" w:name="FS000000474T25_02_2004_16_41_09"/>
      <w:bookmarkStart w:id="480" w:name="FS000000474T25_02_2004_16_41_13C"/>
      <w:bookmarkEnd w:id="479"/>
      <w:bookmarkEnd w:id="480"/>
      <w:r>
        <w:rPr>
          <w:rtl/>
        </w:rPr>
        <w:t>השר גדעון עזרא:</w:t>
      </w:r>
    </w:p>
    <w:p w14:paraId="0FABC0E1" w14:textId="77777777" w:rsidR="00000000" w:rsidRDefault="0069655B">
      <w:pPr>
        <w:pStyle w:val="a0"/>
        <w:rPr>
          <w:rtl/>
        </w:rPr>
      </w:pPr>
    </w:p>
    <w:p w14:paraId="4B1330FC" w14:textId="77777777" w:rsidR="00000000" w:rsidRDefault="0069655B">
      <w:pPr>
        <w:pStyle w:val="a0"/>
        <w:rPr>
          <w:rFonts w:hint="cs"/>
          <w:rtl/>
        </w:rPr>
      </w:pPr>
      <w:r>
        <w:rPr>
          <w:rFonts w:hint="cs"/>
          <w:rtl/>
        </w:rPr>
        <w:t>אני מבקש לומר ולהזכיר: ישראל לא רואה בגדר את חזות הכול. אנחנו יודעים, שגם אם תהיה גדר יש "קסאמים" מלמעלה ומנהרות מלמטה, ויביאו אמצעי לחימה בדרך ה</w:t>
      </w:r>
      <w:r>
        <w:rPr>
          <w:rFonts w:hint="cs"/>
          <w:rtl/>
        </w:rPr>
        <w:t xml:space="preserve">ים ועוד כל מיני פטנטים כאלה ואחרים. מה שהגדר אמורה לעשות - היא אמורה להפחית את מספר המחבלים שיחדרו לתוך גבולות הארץ. </w:t>
      </w:r>
    </w:p>
    <w:p w14:paraId="3A4B04B2" w14:textId="77777777" w:rsidR="00000000" w:rsidRDefault="0069655B">
      <w:pPr>
        <w:pStyle w:val="a0"/>
        <w:rPr>
          <w:rFonts w:hint="cs"/>
          <w:rtl/>
        </w:rPr>
      </w:pPr>
    </w:p>
    <w:p w14:paraId="6AFFEFA3" w14:textId="77777777" w:rsidR="00000000" w:rsidRDefault="0069655B">
      <w:pPr>
        <w:pStyle w:val="a0"/>
        <w:rPr>
          <w:rFonts w:hint="cs"/>
          <w:rtl/>
        </w:rPr>
      </w:pPr>
      <w:r>
        <w:rPr>
          <w:rFonts w:hint="cs"/>
          <w:rtl/>
        </w:rPr>
        <w:t>אני מוכרח להגיד, שמעבר לגדר יש גם מעברים בגדר והם קשים מאוד לפיקוח. חברת הכנסת זהבה גלאון, את יודעת כמה קשה לעשות חיפוש אצל נשים, אצל ילד</w:t>
      </w:r>
      <w:r>
        <w:rPr>
          <w:rFonts w:hint="cs"/>
          <w:rtl/>
        </w:rPr>
        <w:t xml:space="preserve">ים, באמבולנסים, והדברים האלה מנוצלים על-ידי האויבים שלנו. לכן הגדר איננה חזות הכול. </w:t>
      </w:r>
    </w:p>
    <w:p w14:paraId="77992B49" w14:textId="77777777" w:rsidR="00000000" w:rsidRDefault="0069655B">
      <w:pPr>
        <w:pStyle w:val="a0"/>
        <w:rPr>
          <w:rFonts w:hint="cs"/>
          <w:rtl/>
        </w:rPr>
      </w:pPr>
    </w:p>
    <w:p w14:paraId="4A1E7F16" w14:textId="77777777" w:rsidR="00000000" w:rsidRDefault="0069655B">
      <w:pPr>
        <w:pStyle w:val="a0"/>
        <w:rPr>
          <w:rFonts w:hint="cs"/>
          <w:rtl/>
        </w:rPr>
      </w:pPr>
      <w:r>
        <w:rPr>
          <w:rFonts w:hint="cs"/>
          <w:rtl/>
        </w:rPr>
        <w:t>היום קראתי בעיתון "הארץ", כתוב על הגדר בברטעה, שהמחבלת ב"מקסים" עברה במעבר, המחסום של צה"ל, שהיה בין ברטעה המזרחית לשטח של יהודה ושומרון. היא עברה שם במחסום. זה לא שייך ל</w:t>
      </w:r>
      <w:r>
        <w:rPr>
          <w:rFonts w:hint="cs"/>
          <w:rtl/>
        </w:rPr>
        <w:t>גדר בכלל. היא, שגרמה בסופו של דבר לפיגוע הנורא שהיה במלון "מקסים". ועוד אין לנו הפתרון הסופי והטוב, איך לפקח במעברים - - -</w:t>
      </w:r>
    </w:p>
    <w:p w14:paraId="0EFE5AAB" w14:textId="77777777" w:rsidR="00000000" w:rsidRDefault="0069655B">
      <w:pPr>
        <w:pStyle w:val="a0"/>
        <w:ind w:firstLine="0"/>
        <w:rPr>
          <w:rFonts w:hint="cs"/>
          <w:rtl/>
        </w:rPr>
      </w:pPr>
    </w:p>
    <w:p w14:paraId="4EE90645" w14:textId="77777777" w:rsidR="00000000" w:rsidRDefault="0069655B">
      <w:pPr>
        <w:pStyle w:val="af1"/>
        <w:rPr>
          <w:rtl/>
        </w:rPr>
      </w:pPr>
      <w:r>
        <w:rPr>
          <w:rtl/>
        </w:rPr>
        <w:t>היו"ר משה כחלון:</w:t>
      </w:r>
    </w:p>
    <w:p w14:paraId="5CA26F17" w14:textId="77777777" w:rsidR="00000000" w:rsidRDefault="0069655B">
      <w:pPr>
        <w:pStyle w:val="a0"/>
        <w:rPr>
          <w:rtl/>
        </w:rPr>
      </w:pPr>
    </w:p>
    <w:p w14:paraId="5E8CA004" w14:textId="77777777" w:rsidR="00000000" w:rsidRDefault="0069655B">
      <w:pPr>
        <w:pStyle w:val="a0"/>
        <w:rPr>
          <w:rFonts w:hint="cs"/>
          <w:rtl/>
        </w:rPr>
      </w:pPr>
      <w:r>
        <w:rPr>
          <w:rFonts w:hint="cs"/>
          <w:rtl/>
        </w:rPr>
        <w:t>חבר הכנסת מח'ול מתעקש לתקן, שזה מסעדת "מקסים".</w:t>
      </w:r>
    </w:p>
    <w:p w14:paraId="53E3B16A" w14:textId="77777777" w:rsidR="00000000" w:rsidRDefault="0069655B">
      <w:pPr>
        <w:pStyle w:val="a0"/>
        <w:ind w:firstLine="0"/>
        <w:rPr>
          <w:rFonts w:hint="cs"/>
          <w:rtl/>
        </w:rPr>
      </w:pPr>
    </w:p>
    <w:p w14:paraId="611A01ED" w14:textId="77777777" w:rsidR="00000000" w:rsidRDefault="0069655B">
      <w:pPr>
        <w:pStyle w:val="-"/>
        <w:rPr>
          <w:rtl/>
        </w:rPr>
      </w:pPr>
      <w:bookmarkStart w:id="481" w:name="FS000000474T25_02_2004_16_44_06C"/>
      <w:bookmarkEnd w:id="481"/>
      <w:r>
        <w:rPr>
          <w:rtl/>
        </w:rPr>
        <w:t>השר גדעון עזרא:</w:t>
      </w:r>
    </w:p>
    <w:p w14:paraId="3DC8D9CF" w14:textId="77777777" w:rsidR="00000000" w:rsidRDefault="0069655B">
      <w:pPr>
        <w:pStyle w:val="a0"/>
        <w:rPr>
          <w:rtl/>
        </w:rPr>
      </w:pPr>
    </w:p>
    <w:p w14:paraId="5D58A593" w14:textId="77777777" w:rsidR="00000000" w:rsidRDefault="0069655B">
      <w:pPr>
        <w:pStyle w:val="a0"/>
        <w:rPr>
          <w:rFonts w:hint="cs"/>
          <w:rtl/>
        </w:rPr>
      </w:pPr>
      <w:r>
        <w:rPr>
          <w:rFonts w:hint="cs"/>
          <w:rtl/>
        </w:rPr>
        <w:t>אמר כאן חבר הכנסת עסאם מח'ול, שכל אזרח ישראלי משל</w:t>
      </w:r>
      <w:r>
        <w:rPr>
          <w:rFonts w:hint="cs"/>
          <w:rtl/>
        </w:rPr>
        <w:t>ם 6,500 שקל טבין ותקילין עבור הגדר. אני מניח שהסכום הזה הוא בערך הסכום שבאמת אנחנו משלמים, אבל מדוע אנחנו משלמים? על מנת למנוע טרור מאזרחי ישראל.</w:t>
      </w:r>
    </w:p>
    <w:p w14:paraId="2CD4EE44" w14:textId="77777777" w:rsidR="00000000" w:rsidRDefault="0069655B">
      <w:pPr>
        <w:pStyle w:val="a0"/>
        <w:ind w:firstLine="0"/>
        <w:rPr>
          <w:rFonts w:hint="cs"/>
          <w:rtl/>
        </w:rPr>
      </w:pPr>
    </w:p>
    <w:p w14:paraId="7FC575D3" w14:textId="77777777" w:rsidR="00000000" w:rsidRDefault="0069655B">
      <w:pPr>
        <w:pStyle w:val="af0"/>
        <w:rPr>
          <w:rtl/>
        </w:rPr>
      </w:pPr>
      <w:r>
        <w:rPr>
          <w:rFonts w:hint="eastAsia"/>
          <w:rtl/>
        </w:rPr>
        <w:t>עסאם</w:t>
      </w:r>
      <w:r>
        <w:rPr>
          <w:rtl/>
        </w:rPr>
        <w:t xml:space="preserve"> מח'ול (חד"ש-תע"ל):</w:t>
      </w:r>
    </w:p>
    <w:p w14:paraId="554618A9" w14:textId="77777777" w:rsidR="00000000" w:rsidRDefault="0069655B">
      <w:pPr>
        <w:pStyle w:val="a0"/>
        <w:rPr>
          <w:rFonts w:hint="cs"/>
          <w:rtl/>
        </w:rPr>
      </w:pPr>
    </w:p>
    <w:p w14:paraId="7D2CF2B8" w14:textId="77777777" w:rsidR="00000000" w:rsidRDefault="0069655B">
      <w:pPr>
        <w:pStyle w:val="a0"/>
        <w:rPr>
          <w:rFonts w:hint="cs"/>
          <w:rtl/>
        </w:rPr>
      </w:pPr>
      <w:r>
        <w:rPr>
          <w:rFonts w:hint="cs"/>
          <w:rtl/>
        </w:rPr>
        <w:t>- - -</w:t>
      </w:r>
    </w:p>
    <w:p w14:paraId="40686931" w14:textId="77777777" w:rsidR="00000000" w:rsidRDefault="0069655B">
      <w:pPr>
        <w:pStyle w:val="a0"/>
        <w:ind w:firstLine="0"/>
        <w:rPr>
          <w:rFonts w:hint="cs"/>
          <w:rtl/>
        </w:rPr>
      </w:pPr>
    </w:p>
    <w:p w14:paraId="00984975" w14:textId="77777777" w:rsidR="00000000" w:rsidRDefault="0069655B">
      <w:pPr>
        <w:pStyle w:val="-"/>
        <w:rPr>
          <w:rtl/>
        </w:rPr>
      </w:pPr>
      <w:bookmarkStart w:id="482" w:name="FS000000474T25_02_2004_16_45_22C"/>
      <w:bookmarkEnd w:id="482"/>
      <w:r>
        <w:rPr>
          <w:rtl/>
        </w:rPr>
        <w:t>השר גדעון עזרא:</w:t>
      </w:r>
    </w:p>
    <w:p w14:paraId="6D46BA02" w14:textId="77777777" w:rsidR="00000000" w:rsidRDefault="0069655B">
      <w:pPr>
        <w:pStyle w:val="a0"/>
        <w:rPr>
          <w:rtl/>
        </w:rPr>
      </w:pPr>
    </w:p>
    <w:p w14:paraId="4D5ADAE2" w14:textId="77777777" w:rsidR="00000000" w:rsidRDefault="0069655B">
      <w:pPr>
        <w:pStyle w:val="a0"/>
        <w:rPr>
          <w:rFonts w:hint="cs"/>
          <w:rtl/>
        </w:rPr>
      </w:pPr>
      <w:r>
        <w:rPr>
          <w:rFonts w:hint="cs"/>
          <w:rtl/>
        </w:rPr>
        <w:t>פשוט לגמרי. אם היה פטנט אחר, אם הרשות הפלסטינית היתה נלחמת ב</w:t>
      </w:r>
      <w:r>
        <w:rPr>
          <w:rFonts w:hint="cs"/>
          <w:rtl/>
        </w:rPr>
        <w:t>טרור, כפי שנאמר במפת הדרכים שאבו-מאזן חתום עליה, יכול להיות שהיינו יכולים לוותר על כך.</w:t>
      </w:r>
    </w:p>
    <w:p w14:paraId="318BF4BB" w14:textId="77777777" w:rsidR="00000000" w:rsidRDefault="0069655B">
      <w:pPr>
        <w:pStyle w:val="a0"/>
        <w:rPr>
          <w:rFonts w:hint="cs"/>
          <w:rtl/>
        </w:rPr>
      </w:pPr>
    </w:p>
    <w:p w14:paraId="61388199" w14:textId="77777777" w:rsidR="00000000" w:rsidRDefault="0069655B">
      <w:pPr>
        <w:pStyle w:val="a0"/>
        <w:rPr>
          <w:rFonts w:hint="cs"/>
          <w:rtl/>
        </w:rPr>
      </w:pPr>
      <w:r>
        <w:rPr>
          <w:rFonts w:hint="cs"/>
          <w:rtl/>
        </w:rPr>
        <w:t xml:space="preserve">אני מוכרח להגיד מלה אחרונה לגבי בקה-אל-ע'רביה ובקה-א-שרקיה. כמי שמכיר את האזור, בקה-א-שרקיה היתה "דבוקה" ממש. בניינים של בקה-א-שרקיה נגעו בבקה-אל-ע'רביה ולא היתה יכולת </w:t>
      </w:r>
      <w:r>
        <w:rPr>
          <w:rFonts w:hint="cs"/>
          <w:rtl/>
        </w:rPr>
        <w:t>לבנות גדר בשני המקומות הללו. לכן, אני מברך מאוד על ההחלטה, ואין שום קשר בין בית-הדין בהאג לבין בניית הגדר בין בקה-א-שרקיה ובקה-אל-ע'רביה בגלל העובדה הפשוטה, שהתחילו לבנות את הגדר בין בקה-אל-ע'רביה לבקה-א-שרקיה הרבה לפני שהוחלט על הדיון בבית-הדין בהאג. לדעת</w:t>
      </w:r>
      <w:r>
        <w:rPr>
          <w:rFonts w:hint="cs"/>
          <w:rtl/>
        </w:rPr>
        <w:t>י, יום הפרסום היה עיתוי אומלל. אבל את הגדר שם התחילו הרבה לפני שעלה הנושא לבית-הדין בהאג.</w:t>
      </w:r>
    </w:p>
    <w:p w14:paraId="4FD0B85A" w14:textId="77777777" w:rsidR="00000000" w:rsidRDefault="0069655B">
      <w:pPr>
        <w:pStyle w:val="a0"/>
        <w:ind w:firstLine="0"/>
        <w:rPr>
          <w:rFonts w:hint="cs"/>
          <w:rtl/>
        </w:rPr>
      </w:pPr>
    </w:p>
    <w:p w14:paraId="153D3282" w14:textId="77777777" w:rsidR="00000000" w:rsidRDefault="0069655B">
      <w:pPr>
        <w:pStyle w:val="af0"/>
        <w:rPr>
          <w:rtl/>
        </w:rPr>
      </w:pPr>
      <w:r>
        <w:rPr>
          <w:rFonts w:hint="eastAsia"/>
          <w:rtl/>
        </w:rPr>
        <w:t>זהבה</w:t>
      </w:r>
      <w:r>
        <w:rPr>
          <w:rtl/>
        </w:rPr>
        <w:t xml:space="preserve"> גלאון (מרצ):</w:t>
      </w:r>
    </w:p>
    <w:p w14:paraId="67C76896" w14:textId="77777777" w:rsidR="00000000" w:rsidRDefault="0069655B">
      <w:pPr>
        <w:pStyle w:val="a0"/>
        <w:rPr>
          <w:rFonts w:hint="cs"/>
          <w:rtl/>
        </w:rPr>
      </w:pPr>
    </w:p>
    <w:p w14:paraId="680427A5" w14:textId="77777777" w:rsidR="00000000" w:rsidRDefault="0069655B">
      <w:pPr>
        <w:pStyle w:val="a0"/>
        <w:rPr>
          <w:rFonts w:hint="cs"/>
          <w:rtl/>
        </w:rPr>
      </w:pPr>
      <w:r>
        <w:rPr>
          <w:rFonts w:hint="cs"/>
          <w:rtl/>
        </w:rPr>
        <w:t>אבל למה לא חשבו על זה מלכתחילה?</w:t>
      </w:r>
    </w:p>
    <w:p w14:paraId="0271C707" w14:textId="77777777" w:rsidR="00000000" w:rsidRDefault="0069655B">
      <w:pPr>
        <w:pStyle w:val="a0"/>
        <w:ind w:firstLine="0"/>
        <w:rPr>
          <w:rFonts w:hint="cs"/>
          <w:rtl/>
        </w:rPr>
      </w:pPr>
    </w:p>
    <w:p w14:paraId="61ED021A" w14:textId="77777777" w:rsidR="00000000" w:rsidRDefault="0069655B">
      <w:pPr>
        <w:pStyle w:val="-"/>
        <w:rPr>
          <w:rtl/>
        </w:rPr>
      </w:pPr>
      <w:bookmarkStart w:id="483" w:name="FS000000474T25_02_2004_16_48_15C"/>
      <w:bookmarkEnd w:id="483"/>
      <w:r>
        <w:rPr>
          <w:rtl/>
        </w:rPr>
        <w:t>השר גדעון עזרא:</w:t>
      </w:r>
    </w:p>
    <w:p w14:paraId="5C767FE1" w14:textId="77777777" w:rsidR="00000000" w:rsidRDefault="0069655B">
      <w:pPr>
        <w:pStyle w:val="a0"/>
        <w:rPr>
          <w:rtl/>
        </w:rPr>
      </w:pPr>
    </w:p>
    <w:p w14:paraId="4914C2D0" w14:textId="77777777" w:rsidR="00000000" w:rsidRDefault="0069655B">
      <w:pPr>
        <w:pStyle w:val="a0"/>
        <w:rPr>
          <w:rFonts w:hint="cs"/>
          <w:rtl/>
        </w:rPr>
      </w:pPr>
      <w:r>
        <w:rPr>
          <w:rFonts w:hint="cs"/>
          <w:rtl/>
        </w:rPr>
        <w:t xml:space="preserve">לא היה אפשר לעשות שם גדר. הגיעו להחלטה, הרסו שם בתים שנבנו שלא ברשיון, לא רצו לפגוע באוכלוסייה, </w:t>
      </w:r>
      <w:r>
        <w:rPr>
          <w:rFonts w:hint="cs"/>
          <w:rtl/>
        </w:rPr>
        <w:t>ובסופו של דבר עשו את הדברים האלה. זה לטובת מדינת ישראל, שכמה שפחות תושבים של יהודה ושומרון יהיו בתוך שטח ישראל.</w:t>
      </w:r>
    </w:p>
    <w:p w14:paraId="3C828ADE" w14:textId="77777777" w:rsidR="00000000" w:rsidRDefault="0069655B">
      <w:pPr>
        <w:pStyle w:val="a0"/>
        <w:ind w:firstLine="0"/>
        <w:rPr>
          <w:rFonts w:hint="cs"/>
          <w:rtl/>
        </w:rPr>
      </w:pPr>
    </w:p>
    <w:p w14:paraId="7716304D" w14:textId="77777777" w:rsidR="00000000" w:rsidRDefault="0069655B">
      <w:pPr>
        <w:pStyle w:val="a0"/>
        <w:ind w:firstLine="0"/>
        <w:rPr>
          <w:rFonts w:hint="cs"/>
          <w:rtl/>
        </w:rPr>
      </w:pPr>
      <w:r>
        <w:rPr>
          <w:rFonts w:hint="cs"/>
          <w:rtl/>
        </w:rPr>
        <w:tab/>
        <w:t>שוב קראתי היום בעיתון, שכאילו יש כוונות - ואני מקווה שזה לא נכון - לעשות גדר בין ברטעה א-שרקיה לברטעה אל-ע'רביה. ברור לגמרי שתושבי ברטעה לא יו</w:t>
      </w:r>
      <w:r>
        <w:rPr>
          <w:rFonts w:hint="cs"/>
          <w:rtl/>
        </w:rPr>
        <w:t>כלו ליהנות משני העולמות, אבל לדעתי המצב היום הוא ש-400 תלמידים מברטעה המזרחית לומדים בברטעה המערבית. אני לא חושב שאפשר לעשות את זה היום. יש הרבה אזרחים ישראלים גם בברטעה המזרחית, ולדעתי זה לא יהיה חכם לעשות את הדברים הללו.</w:t>
      </w:r>
    </w:p>
    <w:p w14:paraId="2947E905" w14:textId="77777777" w:rsidR="00000000" w:rsidRDefault="0069655B">
      <w:pPr>
        <w:pStyle w:val="a0"/>
        <w:ind w:firstLine="0"/>
        <w:rPr>
          <w:rFonts w:hint="cs"/>
          <w:rtl/>
        </w:rPr>
      </w:pPr>
    </w:p>
    <w:p w14:paraId="46C31FC9" w14:textId="77777777" w:rsidR="00000000" w:rsidRDefault="0069655B">
      <w:pPr>
        <w:pStyle w:val="af0"/>
        <w:rPr>
          <w:rtl/>
        </w:rPr>
      </w:pPr>
      <w:r>
        <w:rPr>
          <w:rFonts w:hint="eastAsia"/>
          <w:rtl/>
        </w:rPr>
        <w:t>זהבה</w:t>
      </w:r>
      <w:r>
        <w:rPr>
          <w:rtl/>
        </w:rPr>
        <w:t xml:space="preserve"> גלאון (מרצ):</w:t>
      </w:r>
    </w:p>
    <w:p w14:paraId="46A739FC" w14:textId="77777777" w:rsidR="00000000" w:rsidRDefault="0069655B">
      <w:pPr>
        <w:pStyle w:val="a0"/>
        <w:rPr>
          <w:rFonts w:hint="cs"/>
          <w:rtl/>
        </w:rPr>
      </w:pPr>
    </w:p>
    <w:p w14:paraId="18685BD4" w14:textId="77777777" w:rsidR="00000000" w:rsidRDefault="0069655B">
      <w:pPr>
        <w:pStyle w:val="a0"/>
        <w:rPr>
          <w:rFonts w:hint="cs"/>
          <w:rtl/>
        </w:rPr>
      </w:pPr>
      <w:r>
        <w:rPr>
          <w:rFonts w:hint="cs"/>
          <w:rtl/>
        </w:rPr>
        <w:t>תגיד את זה במ</w:t>
      </w:r>
      <w:r>
        <w:rPr>
          <w:rFonts w:hint="cs"/>
          <w:rtl/>
        </w:rPr>
        <w:t>משלה, לא בכנסת.</w:t>
      </w:r>
    </w:p>
    <w:p w14:paraId="7697A157" w14:textId="77777777" w:rsidR="00000000" w:rsidRDefault="0069655B">
      <w:pPr>
        <w:pStyle w:val="a0"/>
        <w:ind w:firstLine="0"/>
        <w:rPr>
          <w:rFonts w:hint="cs"/>
          <w:rtl/>
        </w:rPr>
      </w:pPr>
    </w:p>
    <w:p w14:paraId="321571D4" w14:textId="77777777" w:rsidR="00000000" w:rsidRDefault="0069655B">
      <w:pPr>
        <w:pStyle w:val="-"/>
        <w:rPr>
          <w:rtl/>
        </w:rPr>
      </w:pPr>
      <w:bookmarkStart w:id="484" w:name="FS000000474T25_02_2004_16_50_31C"/>
      <w:bookmarkEnd w:id="484"/>
    </w:p>
    <w:p w14:paraId="7BBCA927" w14:textId="77777777" w:rsidR="00000000" w:rsidRDefault="0069655B">
      <w:pPr>
        <w:pStyle w:val="-"/>
        <w:rPr>
          <w:rtl/>
        </w:rPr>
      </w:pPr>
      <w:r>
        <w:rPr>
          <w:rtl/>
        </w:rPr>
        <w:t>השר גדעון עזרא:</w:t>
      </w:r>
    </w:p>
    <w:p w14:paraId="0FB246E4" w14:textId="77777777" w:rsidR="00000000" w:rsidRDefault="0069655B">
      <w:pPr>
        <w:pStyle w:val="a0"/>
        <w:rPr>
          <w:rtl/>
        </w:rPr>
      </w:pPr>
    </w:p>
    <w:p w14:paraId="455646E9" w14:textId="77777777" w:rsidR="00000000" w:rsidRDefault="0069655B">
      <w:pPr>
        <w:pStyle w:val="a0"/>
        <w:rPr>
          <w:rFonts w:hint="cs"/>
          <w:rtl/>
        </w:rPr>
      </w:pPr>
      <w:r>
        <w:rPr>
          <w:rFonts w:hint="cs"/>
          <w:rtl/>
        </w:rPr>
        <w:t xml:space="preserve">אני מבקש להתייחס בכמה מלים לדיון על הגדר בבית-הדין בהאג. לפני כן, אני מוכרח להגיד, שכל הערכתי לאותם אזרחים ישראלים, שמצאו לנכון לנסוע ולמחות, אם נפגעי הטרור ואם סטודנטים ואם אחרים, שמצאו לנכון להוכיח קבל עם ועולם, שהגענו </w:t>
      </w:r>
      <w:r>
        <w:rPr>
          <w:rFonts w:hint="cs"/>
          <w:rtl/>
        </w:rPr>
        <w:t xml:space="preserve">למצב הזה של הגדר והצורך בהמשך הגדר, על מנת למנוע טרור. אני מעריך גם את הבאת האוטובוס לשם. </w:t>
      </w:r>
    </w:p>
    <w:p w14:paraId="19EB2752" w14:textId="77777777" w:rsidR="00000000" w:rsidRDefault="0069655B">
      <w:pPr>
        <w:pStyle w:val="a0"/>
        <w:rPr>
          <w:rFonts w:hint="cs"/>
          <w:rtl/>
        </w:rPr>
      </w:pPr>
    </w:p>
    <w:p w14:paraId="6D5043FC" w14:textId="77777777" w:rsidR="00000000" w:rsidRDefault="0069655B">
      <w:pPr>
        <w:pStyle w:val="a0"/>
        <w:rPr>
          <w:rFonts w:hint="cs"/>
          <w:rtl/>
        </w:rPr>
      </w:pPr>
      <w:r>
        <w:rPr>
          <w:rFonts w:hint="cs"/>
          <w:rtl/>
        </w:rPr>
        <w:t xml:space="preserve">אני לא מניח שכתוצאה מהדברים הללו מדינות ערב תשננה את עמדתן כלפי מדינת ישראל. אבל ללא כל ספק, יש הישג בכך שהרוב המכריע של המדינות הדמוקרטיות לא רצה את הדיון הזה ולא </w:t>
      </w:r>
      <w:r>
        <w:rPr>
          <w:rFonts w:hint="cs"/>
          <w:rtl/>
        </w:rPr>
        <w:t>רצה להשתתף בדיון. מי שהשתתפו אלה 12 מדינות ערביות ואפריקניות כמו סודן, מלזיה, ירדן, בליז, מדגסקר וקובה.</w:t>
      </w:r>
    </w:p>
    <w:p w14:paraId="3B4D1A86" w14:textId="77777777" w:rsidR="00000000" w:rsidRDefault="0069655B">
      <w:pPr>
        <w:pStyle w:val="a0"/>
        <w:rPr>
          <w:rFonts w:hint="cs"/>
          <w:rtl/>
        </w:rPr>
      </w:pPr>
    </w:p>
    <w:p w14:paraId="17FF69D0" w14:textId="77777777" w:rsidR="00000000" w:rsidRDefault="0069655B">
      <w:pPr>
        <w:pStyle w:val="a0"/>
        <w:rPr>
          <w:rFonts w:hint="cs"/>
          <w:rtl/>
        </w:rPr>
      </w:pPr>
      <w:r>
        <w:rPr>
          <w:rFonts w:hint="cs"/>
          <w:rtl/>
        </w:rPr>
        <w:t>ישראל הגישה הודעה מפורטת בכתב לבית-הדין, ומלבד הטיעונים המהותיים בזכות הגדר, ערערה על סמכות השיפוט של בית-הדין, במיוחד לנוכח העובדה שהסוגיה פוליטית והפ</w:t>
      </w:r>
      <w:r>
        <w:rPr>
          <w:rFonts w:hint="cs"/>
          <w:rtl/>
        </w:rPr>
        <w:t>נייה לבית-הדין נעשתה כתרגיל פוליטי של הפלסטינים, במסגרת הניסיונות העקביים להתחמק מקיום התחייבויותיהם במפת הדרכים. הם מצליחים לסובב את הדברים כך שמאנשים שצריכים להיות המאשימים, אנחנו פתאום מוצאים את עצמנו כנאשמים. אבל אנחנו כבר למודי ניסיון באומות המאוחדות,</w:t>
      </w:r>
      <w:r>
        <w:rPr>
          <w:rFonts w:hint="cs"/>
          <w:rtl/>
        </w:rPr>
        <w:t xml:space="preserve"> ואני מאוד מקווה שנוכל לשים לאל את כל התוכניות שהפלסטינים מתכננים עבורנו.</w:t>
      </w:r>
    </w:p>
    <w:p w14:paraId="3C8B0FF4" w14:textId="77777777" w:rsidR="00000000" w:rsidRDefault="0069655B">
      <w:pPr>
        <w:pStyle w:val="a0"/>
        <w:rPr>
          <w:rFonts w:hint="cs"/>
          <w:rtl/>
        </w:rPr>
      </w:pPr>
    </w:p>
    <w:p w14:paraId="3DEFD0BE" w14:textId="77777777" w:rsidR="00000000" w:rsidRDefault="0069655B">
      <w:pPr>
        <w:pStyle w:val="a0"/>
        <w:rPr>
          <w:rFonts w:hint="cs"/>
          <w:rtl/>
        </w:rPr>
      </w:pPr>
      <w:r>
        <w:rPr>
          <w:rFonts w:hint="cs"/>
          <w:rtl/>
        </w:rPr>
        <w:t xml:space="preserve">מה שהפריע לעם בישראל מאוד-מאוד, שבראש ההפגנה נגד ישראל עמדו חברי כנסת מהבית הזה; לא בשורה השנייה, לא בשורה השלישית - בשורה הראשונה, מובילים את התהלוכה. מי הם? אזרחי ישראל. כנגד מי? </w:t>
      </w:r>
      <w:r>
        <w:rPr>
          <w:rFonts w:hint="cs"/>
          <w:rtl/>
        </w:rPr>
        <w:t>כנגד הממשלה. נותנים להם פה את כל האפשרות למחות נגד ממשלת ישראל, מדברים פה מהבוקר עד הערב נגד ממשלת ישראל, והם הראשונים שנוסעים להאג.</w:t>
      </w:r>
    </w:p>
    <w:p w14:paraId="3427DF58" w14:textId="77777777" w:rsidR="00000000" w:rsidRDefault="0069655B">
      <w:pPr>
        <w:pStyle w:val="a0"/>
        <w:ind w:firstLine="0"/>
        <w:rPr>
          <w:rFonts w:hint="cs"/>
          <w:rtl/>
        </w:rPr>
      </w:pPr>
    </w:p>
    <w:p w14:paraId="78AFF008" w14:textId="77777777" w:rsidR="00000000" w:rsidRDefault="0069655B">
      <w:pPr>
        <w:pStyle w:val="af0"/>
        <w:rPr>
          <w:rtl/>
        </w:rPr>
      </w:pPr>
      <w:r>
        <w:rPr>
          <w:rFonts w:hint="eastAsia"/>
          <w:rtl/>
        </w:rPr>
        <w:t>עסאם</w:t>
      </w:r>
      <w:r>
        <w:rPr>
          <w:rtl/>
        </w:rPr>
        <w:t xml:space="preserve"> מח'ול (חד"ש-תע"ל):</w:t>
      </w:r>
    </w:p>
    <w:p w14:paraId="10986489" w14:textId="77777777" w:rsidR="00000000" w:rsidRDefault="0069655B">
      <w:pPr>
        <w:pStyle w:val="a0"/>
        <w:rPr>
          <w:rFonts w:hint="cs"/>
          <w:rtl/>
        </w:rPr>
      </w:pPr>
    </w:p>
    <w:p w14:paraId="41559889" w14:textId="77777777" w:rsidR="00000000" w:rsidRDefault="0069655B">
      <w:pPr>
        <w:pStyle w:val="a0"/>
        <w:rPr>
          <w:rFonts w:hint="cs"/>
          <w:rtl/>
        </w:rPr>
      </w:pPr>
      <w:r>
        <w:rPr>
          <w:rFonts w:hint="cs"/>
          <w:rtl/>
        </w:rPr>
        <w:t>- - -</w:t>
      </w:r>
    </w:p>
    <w:p w14:paraId="0BC9A587" w14:textId="77777777" w:rsidR="00000000" w:rsidRDefault="0069655B">
      <w:pPr>
        <w:pStyle w:val="a0"/>
        <w:ind w:firstLine="0"/>
        <w:rPr>
          <w:rFonts w:hint="cs"/>
          <w:rtl/>
        </w:rPr>
      </w:pPr>
    </w:p>
    <w:p w14:paraId="51DFD2C8" w14:textId="77777777" w:rsidR="00000000" w:rsidRDefault="0069655B">
      <w:pPr>
        <w:pStyle w:val="-"/>
        <w:rPr>
          <w:rtl/>
        </w:rPr>
      </w:pPr>
      <w:bookmarkStart w:id="485" w:name="FS000000474T25_02_2004_16_57_28C"/>
      <w:bookmarkEnd w:id="485"/>
      <w:r>
        <w:rPr>
          <w:rtl/>
        </w:rPr>
        <w:t>השר גדעון עזרא:</w:t>
      </w:r>
    </w:p>
    <w:p w14:paraId="12A618FA" w14:textId="77777777" w:rsidR="00000000" w:rsidRDefault="0069655B">
      <w:pPr>
        <w:pStyle w:val="a0"/>
        <w:rPr>
          <w:rtl/>
        </w:rPr>
      </w:pPr>
    </w:p>
    <w:p w14:paraId="0918EBE4" w14:textId="77777777" w:rsidR="00000000" w:rsidRDefault="0069655B">
      <w:pPr>
        <w:pStyle w:val="a0"/>
        <w:rPr>
          <w:rFonts w:hint="cs"/>
          <w:rtl/>
        </w:rPr>
      </w:pPr>
      <w:r>
        <w:rPr>
          <w:rFonts w:hint="cs"/>
          <w:rtl/>
        </w:rPr>
        <w:t xml:space="preserve">אני מוכרח להגיד לכם, שאני רואה את הדברים בחומרה רבה. אני גם ראיתי, שאתה, </w:t>
      </w:r>
      <w:r>
        <w:rPr>
          <w:rFonts w:hint="cs"/>
          <w:rtl/>
        </w:rPr>
        <w:t>סגן יושב-ראש הכנסת, התייחסת לעניין, ואני מאוד מקווה שנמצא דרך שתופעות כאלו לא תחזורנה על עצמן. שמחתי גם לראות שאף אחד ממרצ הפעם לא נסע לשם - - -</w:t>
      </w:r>
    </w:p>
    <w:p w14:paraId="1C1E3EBB" w14:textId="77777777" w:rsidR="00000000" w:rsidRDefault="0069655B">
      <w:pPr>
        <w:pStyle w:val="a0"/>
        <w:ind w:firstLine="0"/>
        <w:rPr>
          <w:rFonts w:hint="cs"/>
          <w:rtl/>
        </w:rPr>
      </w:pPr>
    </w:p>
    <w:p w14:paraId="4F59488D" w14:textId="77777777" w:rsidR="00000000" w:rsidRDefault="0069655B">
      <w:pPr>
        <w:pStyle w:val="af0"/>
        <w:rPr>
          <w:rtl/>
        </w:rPr>
      </w:pPr>
      <w:r>
        <w:rPr>
          <w:rFonts w:hint="eastAsia"/>
          <w:rtl/>
        </w:rPr>
        <w:t>זהבה</w:t>
      </w:r>
      <w:r>
        <w:rPr>
          <w:rtl/>
        </w:rPr>
        <w:t xml:space="preserve"> גלאון (מרצ):</w:t>
      </w:r>
    </w:p>
    <w:p w14:paraId="2F41210A" w14:textId="77777777" w:rsidR="00000000" w:rsidRDefault="0069655B">
      <w:pPr>
        <w:pStyle w:val="a0"/>
        <w:rPr>
          <w:rFonts w:hint="cs"/>
          <w:rtl/>
        </w:rPr>
      </w:pPr>
    </w:p>
    <w:p w14:paraId="709D51F9" w14:textId="77777777" w:rsidR="00000000" w:rsidRDefault="0069655B">
      <w:pPr>
        <w:pStyle w:val="a0"/>
        <w:rPr>
          <w:rFonts w:hint="cs"/>
          <w:rtl/>
        </w:rPr>
      </w:pPr>
      <w:r>
        <w:rPr>
          <w:rFonts w:hint="cs"/>
          <w:rtl/>
        </w:rPr>
        <w:t xml:space="preserve"> מה זה "הפעם"?</w:t>
      </w:r>
    </w:p>
    <w:p w14:paraId="5E5EB963" w14:textId="77777777" w:rsidR="00000000" w:rsidRDefault="0069655B">
      <w:pPr>
        <w:pStyle w:val="a0"/>
        <w:ind w:firstLine="0"/>
        <w:rPr>
          <w:rFonts w:hint="cs"/>
          <w:rtl/>
        </w:rPr>
      </w:pPr>
    </w:p>
    <w:p w14:paraId="72FAF596" w14:textId="77777777" w:rsidR="00000000" w:rsidRDefault="0069655B">
      <w:pPr>
        <w:pStyle w:val="af1"/>
        <w:rPr>
          <w:rtl/>
        </w:rPr>
      </w:pPr>
      <w:r>
        <w:rPr>
          <w:rtl/>
        </w:rPr>
        <w:t>היו"ר משה כחלון:</w:t>
      </w:r>
    </w:p>
    <w:p w14:paraId="20AC678B" w14:textId="77777777" w:rsidR="00000000" w:rsidRDefault="0069655B">
      <w:pPr>
        <w:pStyle w:val="a0"/>
        <w:rPr>
          <w:rtl/>
        </w:rPr>
      </w:pPr>
    </w:p>
    <w:p w14:paraId="110CF047" w14:textId="77777777" w:rsidR="00000000" w:rsidRDefault="0069655B">
      <w:pPr>
        <w:pStyle w:val="a0"/>
        <w:rPr>
          <w:rFonts w:hint="cs"/>
          <w:rtl/>
        </w:rPr>
      </w:pPr>
      <w:r>
        <w:rPr>
          <w:rFonts w:hint="cs"/>
          <w:rtl/>
        </w:rPr>
        <w:t>מרצ היא מפלגה ציונית.</w:t>
      </w:r>
    </w:p>
    <w:p w14:paraId="386A90C9" w14:textId="77777777" w:rsidR="00000000" w:rsidRDefault="0069655B">
      <w:pPr>
        <w:pStyle w:val="a0"/>
        <w:ind w:firstLine="0"/>
        <w:rPr>
          <w:rFonts w:hint="cs"/>
          <w:rtl/>
        </w:rPr>
      </w:pPr>
    </w:p>
    <w:p w14:paraId="6B414350" w14:textId="77777777" w:rsidR="00000000" w:rsidRDefault="0069655B">
      <w:pPr>
        <w:pStyle w:val="af0"/>
        <w:rPr>
          <w:rtl/>
        </w:rPr>
      </w:pPr>
      <w:r>
        <w:rPr>
          <w:rFonts w:hint="eastAsia"/>
          <w:rtl/>
        </w:rPr>
        <w:t>רוחמה</w:t>
      </w:r>
      <w:r>
        <w:rPr>
          <w:rtl/>
        </w:rPr>
        <w:t xml:space="preserve"> אברהם (הליכוד):</w:t>
      </w:r>
    </w:p>
    <w:p w14:paraId="41C03B2A" w14:textId="77777777" w:rsidR="00000000" w:rsidRDefault="0069655B">
      <w:pPr>
        <w:pStyle w:val="a0"/>
        <w:rPr>
          <w:rFonts w:hint="cs"/>
          <w:rtl/>
        </w:rPr>
      </w:pPr>
    </w:p>
    <w:p w14:paraId="06AA91B4" w14:textId="77777777" w:rsidR="00000000" w:rsidRDefault="0069655B">
      <w:pPr>
        <w:pStyle w:val="a0"/>
        <w:rPr>
          <w:rFonts w:hint="cs"/>
          <w:rtl/>
        </w:rPr>
      </w:pPr>
      <w:r>
        <w:rPr>
          <w:rFonts w:hint="cs"/>
          <w:rtl/>
        </w:rPr>
        <w:t>- - -</w:t>
      </w:r>
    </w:p>
    <w:p w14:paraId="58A458E4" w14:textId="77777777" w:rsidR="00000000" w:rsidRDefault="0069655B">
      <w:pPr>
        <w:pStyle w:val="a0"/>
        <w:ind w:firstLine="0"/>
        <w:rPr>
          <w:rFonts w:hint="cs"/>
          <w:rtl/>
        </w:rPr>
      </w:pPr>
    </w:p>
    <w:p w14:paraId="33F30D01" w14:textId="77777777" w:rsidR="00000000" w:rsidRDefault="0069655B">
      <w:pPr>
        <w:pStyle w:val="af0"/>
        <w:rPr>
          <w:rtl/>
        </w:rPr>
      </w:pPr>
      <w:r>
        <w:rPr>
          <w:rFonts w:hint="eastAsia"/>
          <w:rtl/>
        </w:rPr>
        <w:t>יצחק</w:t>
      </w:r>
      <w:r>
        <w:rPr>
          <w:rtl/>
        </w:rPr>
        <w:t xml:space="preserve"> הרצוג (העבודה-מימד):</w:t>
      </w:r>
    </w:p>
    <w:p w14:paraId="0E46A19A" w14:textId="77777777" w:rsidR="00000000" w:rsidRDefault="0069655B">
      <w:pPr>
        <w:pStyle w:val="a0"/>
        <w:rPr>
          <w:rFonts w:hint="cs"/>
          <w:rtl/>
        </w:rPr>
      </w:pPr>
    </w:p>
    <w:p w14:paraId="46B25A4D" w14:textId="77777777" w:rsidR="00000000" w:rsidRDefault="0069655B">
      <w:pPr>
        <w:pStyle w:val="a0"/>
        <w:rPr>
          <w:rFonts w:hint="cs"/>
          <w:rtl/>
        </w:rPr>
      </w:pPr>
      <w:r>
        <w:rPr>
          <w:rFonts w:hint="cs"/>
          <w:rtl/>
        </w:rPr>
        <w:t>אתה יודע מה תרומתה של מרצ לביטחון המדינה.</w:t>
      </w:r>
    </w:p>
    <w:p w14:paraId="433F0F25" w14:textId="77777777" w:rsidR="00000000" w:rsidRDefault="0069655B">
      <w:pPr>
        <w:pStyle w:val="a0"/>
        <w:ind w:firstLine="0"/>
        <w:rPr>
          <w:rFonts w:hint="cs"/>
          <w:rtl/>
        </w:rPr>
      </w:pPr>
    </w:p>
    <w:p w14:paraId="6534C9BE" w14:textId="77777777" w:rsidR="00000000" w:rsidRDefault="0069655B">
      <w:pPr>
        <w:pStyle w:val="-"/>
        <w:rPr>
          <w:rtl/>
        </w:rPr>
      </w:pPr>
      <w:bookmarkStart w:id="486" w:name="FS000000474T25_02_2004_16_59_20C"/>
      <w:bookmarkEnd w:id="486"/>
      <w:r>
        <w:rPr>
          <w:rtl/>
        </w:rPr>
        <w:t>השר גדעון עזרא:</w:t>
      </w:r>
    </w:p>
    <w:p w14:paraId="352C6CEB" w14:textId="77777777" w:rsidR="00000000" w:rsidRDefault="0069655B">
      <w:pPr>
        <w:pStyle w:val="a0"/>
        <w:rPr>
          <w:rtl/>
        </w:rPr>
      </w:pPr>
    </w:p>
    <w:p w14:paraId="045B469F" w14:textId="77777777" w:rsidR="00000000" w:rsidRDefault="0069655B">
      <w:pPr>
        <w:pStyle w:val="a0"/>
        <w:rPr>
          <w:rFonts w:hint="cs"/>
          <w:rtl/>
        </w:rPr>
      </w:pPr>
      <w:r>
        <w:rPr>
          <w:rFonts w:hint="cs"/>
          <w:rtl/>
        </w:rPr>
        <w:t>בסיום דברי אני רוצה להגיד, שלפי דעתי משרד החוץ עשה עבודה טובה וגדולה, הן בארגון מה שקורה שם, גם בשכנוע המדינות שלא להופיע ולא להכיר בבית-הדין הזה. אני מאוד מקווה, שאולי, אול</w:t>
      </w:r>
      <w:r>
        <w:rPr>
          <w:rFonts w:hint="cs"/>
          <w:rtl/>
        </w:rPr>
        <w:t>י, אולי, בפעם הראשונה, איזה ארגון של האו"ם יפתיע אותנו.</w:t>
      </w:r>
    </w:p>
    <w:p w14:paraId="3CB0EDAC" w14:textId="77777777" w:rsidR="00000000" w:rsidRDefault="0069655B">
      <w:pPr>
        <w:pStyle w:val="a0"/>
        <w:ind w:firstLine="0"/>
        <w:rPr>
          <w:rFonts w:hint="cs"/>
          <w:rtl/>
        </w:rPr>
      </w:pPr>
    </w:p>
    <w:p w14:paraId="6A9AA3E4" w14:textId="77777777" w:rsidR="00000000" w:rsidRDefault="0069655B">
      <w:pPr>
        <w:pStyle w:val="af0"/>
        <w:rPr>
          <w:rtl/>
        </w:rPr>
      </w:pPr>
      <w:r>
        <w:rPr>
          <w:rFonts w:hint="eastAsia"/>
          <w:rtl/>
        </w:rPr>
        <w:t>זהבה</w:t>
      </w:r>
      <w:r>
        <w:rPr>
          <w:rtl/>
        </w:rPr>
        <w:t xml:space="preserve"> גלאון (מרצ):</w:t>
      </w:r>
    </w:p>
    <w:p w14:paraId="498E5BD0" w14:textId="77777777" w:rsidR="00000000" w:rsidRDefault="0069655B">
      <w:pPr>
        <w:pStyle w:val="a0"/>
        <w:rPr>
          <w:rFonts w:hint="cs"/>
          <w:rtl/>
        </w:rPr>
      </w:pPr>
    </w:p>
    <w:p w14:paraId="7565094F" w14:textId="77777777" w:rsidR="00000000" w:rsidRDefault="0069655B">
      <w:pPr>
        <w:pStyle w:val="a0"/>
        <w:rPr>
          <w:rFonts w:hint="cs"/>
          <w:rtl/>
        </w:rPr>
      </w:pPr>
      <w:r>
        <w:rPr>
          <w:rFonts w:hint="cs"/>
          <w:rtl/>
        </w:rPr>
        <w:t>שהממשלה תפתיע אותנו.</w:t>
      </w:r>
    </w:p>
    <w:p w14:paraId="4023183B" w14:textId="77777777" w:rsidR="00000000" w:rsidRDefault="0069655B">
      <w:pPr>
        <w:pStyle w:val="a0"/>
        <w:ind w:firstLine="0"/>
        <w:rPr>
          <w:rFonts w:hint="cs"/>
          <w:rtl/>
        </w:rPr>
      </w:pPr>
    </w:p>
    <w:p w14:paraId="1D656514" w14:textId="77777777" w:rsidR="00000000" w:rsidRDefault="0069655B">
      <w:pPr>
        <w:pStyle w:val="-"/>
        <w:rPr>
          <w:rtl/>
        </w:rPr>
      </w:pPr>
      <w:bookmarkStart w:id="487" w:name="FS000000474T25_02_2004_17_00_07C"/>
      <w:bookmarkEnd w:id="487"/>
      <w:r>
        <w:rPr>
          <w:rFonts w:hint="eastAsia"/>
          <w:rtl/>
        </w:rPr>
        <w:t>השר</w:t>
      </w:r>
      <w:r>
        <w:rPr>
          <w:rtl/>
        </w:rPr>
        <w:t xml:space="preserve"> גדעון עזרא:</w:t>
      </w:r>
    </w:p>
    <w:p w14:paraId="55E37B58" w14:textId="77777777" w:rsidR="00000000" w:rsidRDefault="0069655B">
      <w:pPr>
        <w:pStyle w:val="a0"/>
        <w:rPr>
          <w:rFonts w:hint="cs"/>
          <w:rtl/>
        </w:rPr>
      </w:pPr>
    </w:p>
    <w:p w14:paraId="12FFB8F6" w14:textId="77777777" w:rsidR="00000000" w:rsidRDefault="0069655B">
      <w:pPr>
        <w:pStyle w:val="a0"/>
        <w:rPr>
          <w:rFonts w:hint="cs"/>
          <w:rtl/>
        </w:rPr>
      </w:pPr>
      <w:r>
        <w:rPr>
          <w:rFonts w:hint="cs"/>
          <w:rtl/>
        </w:rPr>
        <w:t>אני קורא לחברי הכנסת שנמצאים שם, שטוב היה אם היו נלחמים נגד הטרור במקום לגבות אותו.</w:t>
      </w:r>
    </w:p>
    <w:p w14:paraId="77676E9C" w14:textId="77777777" w:rsidR="00000000" w:rsidRDefault="0069655B">
      <w:pPr>
        <w:pStyle w:val="a0"/>
        <w:ind w:firstLine="0"/>
        <w:rPr>
          <w:rFonts w:hint="cs"/>
          <w:rtl/>
        </w:rPr>
      </w:pPr>
    </w:p>
    <w:p w14:paraId="560B4E2E" w14:textId="77777777" w:rsidR="00000000" w:rsidRDefault="0069655B">
      <w:pPr>
        <w:pStyle w:val="af0"/>
        <w:rPr>
          <w:rtl/>
        </w:rPr>
      </w:pPr>
      <w:r>
        <w:rPr>
          <w:rFonts w:hint="eastAsia"/>
          <w:rtl/>
        </w:rPr>
        <w:t>עסאם</w:t>
      </w:r>
      <w:r>
        <w:rPr>
          <w:rtl/>
        </w:rPr>
        <w:t xml:space="preserve"> מח'ול (חד"ש-תע"ל):</w:t>
      </w:r>
    </w:p>
    <w:p w14:paraId="0AC33021" w14:textId="77777777" w:rsidR="00000000" w:rsidRDefault="0069655B">
      <w:pPr>
        <w:pStyle w:val="a0"/>
        <w:rPr>
          <w:rFonts w:hint="cs"/>
          <w:rtl/>
        </w:rPr>
      </w:pPr>
    </w:p>
    <w:p w14:paraId="7D1A074D" w14:textId="77777777" w:rsidR="00000000" w:rsidRDefault="0069655B">
      <w:pPr>
        <w:pStyle w:val="a0"/>
        <w:rPr>
          <w:rFonts w:hint="cs"/>
          <w:rtl/>
        </w:rPr>
      </w:pPr>
      <w:r>
        <w:rPr>
          <w:rFonts w:hint="cs"/>
          <w:rtl/>
        </w:rPr>
        <w:t>- - -</w:t>
      </w:r>
    </w:p>
    <w:p w14:paraId="6A970058" w14:textId="77777777" w:rsidR="00000000" w:rsidRDefault="0069655B">
      <w:pPr>
        <w:pStyle w:val="a0"/>
        <w:ind w:firstLine="0"/>
        <w:rPr>
          <w:rFonts w:hint="cs"/>
          <w:rtl/>
        </w:rPr>
      </w:pPr>
    </w:p>
    <w:p w14:paraId="3DF5150C" w14:textId="77777777" w:rsidR="00000000" w:rsidRDefault="0069655B">
      <w:pPr>
        <w:pStyle w:val="-"/>
        <w:rPr>
          <w:rtl/>
        </w:rPr>
      </w:pPr>
      <w:bookmarkStart w:id="488" w:name="FS000000474T25_02_2004_17_00_32C"/>
      <w:bookmarkEnd w:id="488"/>
      <w:r>
        <w:rPr>
          <w:rFonts w:hint="eastAsia"/>
          <w:rtl/>
        </w:rPr>
        <w:t>השר</w:t>
      </w:r>
      <w:r>
        <w:rPr>
          <w:rtl/>
        </w:rPr>
        <w:t xml:space="preserve"> גדעון עזרא:</w:t>
      </w:r>
    </w:p>
    <w:p w14:paraId="7E354878" w14:textId="77777777" w:rsidR="00000000" w:rsidRDefault="0069655B">
      <w:pPr>
        <w:pStyle w:val="a0"/>
        <w:rPr>
          <w:rFonts w:hint="cs"/>
          <w:rtl/>
        </w:rPr>
      </w:pPr>
    </w:p>
    <w:p w14:paraId="5D2A1F00" w14:textId="77777777" w:rsidR="00000000" w:rsidRDefault="0069655B">
      <w:pPr>
        <w:pStyle w:val="a0"/>
        <w:rPr>
          <w:rFonts w:hint="cs"/>
          <w:rtl/>
        </w:rPr>
      </w:pPr>
      <w:r>
        <w:rPr>
          <w:rFonts w:hint="cs"/>
          <w:rtl/>
        </w:rPr>
        <w:t>אני אומ</w:t>
      </w:r>
      <w:r>
        <w:rPr>
          <w:rFonts w:hint="cs"/>
          <w:rtl/>
        </w:rPr>
        <w:t>ר לכם עכשיו, בשם משרד החוץ, שאנחנו חושבים שיש לקיים דיון בנושא במליאת הכנסת רק לאחר שנדע מה חוות הדעת המייעצת של בית-הדין. ולכן בשלב הזה אני מציע להסיר את הנושא מסדר-היום. אני מוכרח להגיד לכם, היו כאן 12 חברי כנסת בהצעה לסדר-היום - - -</w:t>
      </w:r>
    </w:p>
    <w:p w14:paraId="33F42322" w14:textId="77777777" w:rsidR="00000000" w:rsidRDefault="0069655B">
      <w:pPr>
        <w:pStyle w:val="a0"/>
        <w:ind w:firstLine="0"/>
        <w:rPr>
          <w:rFonts w:hint="cs"/>
          <w:rtl/>
        </w:rPr>
      </w:pPr>
    </w:p>
    <w:p w14:paraId="37F4AAEA" w14:textId="77777777" w:rsidR="00000000" w:rsidRDefault="0069655B">
      <w:pPr>
        <w:pStyle w:val="af1"/>
        <w:rPr>
          <w:rtl/>
        </w:rPr>
      </w:pPr>
      <w:r>
        <w:rPr>
          <w:rtl/>
        </w:rPr>
        <w:t>היו"ר משה כחלון:</w:t>
      </w:r>
    </w:p>
    <w:p w14:paraId="404DAB80" w14:textId="77777777" w:rsidR="00000000" w:rsidRDefault="0069655B">
      <w:pPr>
        <w:pStyle w:val="a0"/>
        <w:rPr>
          <w:rtl/>
        </w:rPr>
      </w:pPr>
    </w:p>
    <w:p w14:paraId="7EB914D4" w14:textId="77777777" w:rsidR="00000000" w:rsidRDefault="0069655B">
      <w:pPr>
        <w:pStyle w:val="a0"/>
        <w:rPr>
          <w:rFonts w:hint="cs"/>
          <w:rtl/>
        </w:rPr>
      </w:pPr>
      <w:r>
        <w:rPr>
          <w:rFonts w:hint="cs"/>
          <w:rtl/>
        </w:rPr>
        <w:t>א</w:t>
      </w:r>
      <w:r>
        <w:rPr>
          <w:rFonts w:hint="cs"/>
          <w:rtl/>
        </w:rPr>
        <w:t>תה מבקש להסיר את הנושא?</w:t>
      </w:r>
    </w:p>
    <w:p w14:paraId="1D610639" w14:textId="77777777" w:rsidR="00000000" w:rsidRDefault="0069655B">
      <w:pPr>
        <w:pStyle w:val="a0"/>
        <w:rPr>
          <w:rFonts w:hint="cs"/>
          <w:rtl/>
        </w:rPr>
      </w:pPr>
    </w:p>
    <w:p w14:paraId="2E388044" w14:textId="77777777" w:rsidR="00000000" w:rsidRDefault="0069655B">
      <w:pPr>
        <w:pStyle w:val="-"/>
        <w:rPr>
          <w:rtl/>
        </w:rPr>
      </w:pPr>
      <w:bookmarkStart w:id="489" w:name="FS000000474T25_02_2004_17_01_45C"/>
      <w:bookmarkEnd w:id="489"/>
      <w:r>
        <w:rPr>
          <w:rtl/>
        </w:rPr>
        <w:t>השר גדעון עזרא:</w:t>
      </w:r>
    </w:p>
    <w:p w14:paraId="489D7616" w14:textId="77777777" w:rsidR="00000000" w:rsidRDefault="0069655B">
      <w:pPr>
        <w:pStyle w:val="a0"/>
        <w:rPr>
          <w:rtl/>
        </w:rPr>
      </w:pPr>
    </w:p>
    <w:p w14:paraId="5BC80B79" w14:textId="77777777" w:rsidR="00000000" w:rsidRDefault="0069655B">
      <w:pPr>
        <w:pStyle w:val="a0"/>
        <w:rPr>
          <w:rFonts w:hint="cs"/>
          <w:rtl/>
        </w:rPr>
      </w:pPr>
      <w:r>
        <w:rPr>
          <w:rFonts w:hint="cs"/>
          <w:rtl/>
        </w:rPr>
        <w:t>כן. תודה.</w:t>
      </w:r>
    </w:p>
    <w:p w14:paraId="246D06DD" w14:textId="77777777" w:rsidR="00000000" w:rsidRDefault="0069655B">
      <w:pPr>
        <w:pStyle w:val="a0"/>
        <w:ind w:firstLine="0"/>
        <w:rPr>
          <w:rFonts w:hint="cs"/>
          <w:rtl/>
        </w:rPr>
      </w:pPr>
    </w:p>
    <w:p w14:paraId="05AD00F7" w14:textId="77777777" w:rsidR="00000000" w:rsidRDefault="0069655B">
      <w:pPr>
        <w:pStyle w:val="af0"/>
        <w:rPr>
          <w:rtl/>
        </w:rPr>
      </w:pPr>
      <w:r>
        <w:rPr>
          <w:rFonts w:hint="eastAsia"/>
          <w:rtl/>
        </w:rPr>
        <w:t>רוחמה</w:t>
      </w:r>
      <w:r>
        <w:rPr>
          <w:rtl/>
        </w:rPr>
        <w:t xml:space="preserve"> אברהם (הליכוד):</w:t>
      </w:r>
    </w:p>
    <w:p w14:paraId="590AAB71" w14:textId="77777777" w:rsidR="00000000" w:rsidRDefault="0069655B">
      <w:pPr>
        <w:pStyle w:val="a0"/>
        <w:rPr>
          <w:rFonts w:hint="cs"/>
          <w:rtl/>
        </w:rPr>
      </w:pPr>
    </w:p>
    <w:p w14:paraId="095FF23C" w14:textId="77777777" w:rsidR="00000000" w:rsidRDefault="0069655B">
      <w:pPr>
        <w:pStyle w:val="a0"/>
        <w:rPr>
          <w:rFonts w:hint="cs"/>
          <w:rtl/>
        </w:rPr>
      </w:pPr>
      <w:r>
        <w:rPr>
          <w:rFonts w:hint="cs"/>
          <w:rtl/>
        </w:rPr>
        <w:t>עד אשר הנושא יסוכם?</w:t>
      </w:r>
    </w:p>
    <w:p w14:paraId="40DC95A7" w14:textId="77777777" w:rsidR="00000000" w:rsidRDefault="0069655B">
      <w:pPr>
        <w:pStyle w:val="a0"/>
        <w:ind w:firstLine="0"/>
        <w:rPr>
          <w:rFonts w:hint="cs"/>
          <w:rtl/>
        </w:rPr>
      </w:pPr>
    </w:p>
    <w:p w14:paraId="696607CC" w14:textId="77777777" w:rsidR="00000000" w:rsidRDefault="0069655B">
      <w:pPr>
        <w:pStyle w:val="af0"/>
        <w:rPr>
          <w:rtl/>
        </w:rPr>
      </w:pPr>
      <w:r>
        <w:rPr>
          <w:rFonts w:hint="eastAsia"/>
          <w:rtl/>
        </w:rPr>
        <w:t>עסאם</w:t>
      </w:r>
      <w:r>
        <w:rPr>
          <w:rtl/>
        </w:rPr>
        <w:t xml:space="preserve"> מח'ול (חד"ש-תע"ל):</w:t>
      </w:r>
    </w:p>
    <w:p w14:paraId="0A461F0A" w14:textId="77777777" w:rsidR="00000000" w:rsidRDefault="0069655B">
      <w:pPr>
        <w:pStyle w:val="a0"/>
        <w:rPr>
          <w:rFonts w:hint="cs"/>
          <w:rtl/>
        </w:rPr>
      </w:pPr>
    </w:p>
    <w:p w14:paraId="3F2174C3" w14:textId="77777777" w:rsidR="00000000" w:rsidRDefault="0069655B">
      <w:pPr>
        <w:pStyle w:val="a0"/>
        <w:rPr>
          <w:rFonts w:hint="cs"/>
          <w:rtl/>
        </w:rPr>
      </w:pPr>
      <w:r>
        <w:rPr>
          <w:rFonts w:hint="cs"/>
          <w:rtl/>
        </w:rPr>
        <w:t>אתה מציע להסיר את ההצעה.</w:t>
      </w:r>
    </w:p>
    <w:p w14:paraId="0189242D" w14:textId="77777777" w:rsidR="00000000" w:rsidRDefault="0069655B">
      <w:pPr>
        <w:pStyle w:val="a0"/>
        <w:ind w:firstLine="0"/>
        <w:rPr>
          <w:rFonts w:hint="cs"/>
          <w:rtl/>
        </w:rPr>
      </w:pPr>
    </w:p>
    <w:p w14:paraId="053D82D5" w14:textId="77777777" w:rsidR="00000000" w:rsidRDefault="0069655B">
      <w:pPr>
        <w:pStyle w:val="-"/>
        <w:rPr>
          <w:rtl/>
        </w:rPr>
      </w:pPr>
      <w:bookmarkStart w:id="490" w:name="FS000000474T25_02_2004_17_02_04C"/>
      <w:bookmarkEnd w:id="490"/>
      <w:r>
        <w:rPr>
          <w:rtl/>
        </w:rPr>
        <w:t>השר גדעון עזרא:</w:t>
      </w:r>
    </w:p>
    <w:p w14:paraId="23D0C680" w14:textId="77777777" w:rsidR="00000000" w:rsidRDefault="0069655B">
      <w:pPr>
        <w:pStyle w:val="a0"/>
        <w:rPr>
          <w:rtl/>
        </w:rPr>
      </w:pPr>
    </w:p>
    <w:p w14:paraId="1B5BE66A" w14:textId="77777777" w:rsidR="00000000" w:rsidRDefault="0069655B">
      <w:pPr>
        <w:pStyle w:val="a0"/>
        <w:rPr>
          <w:rFonts w:hint="cs"/>
          <w:rtl/>
        </w:rPr>
      </w:pPr>
      <w:r>
        <w:rPr>
          <w:rFonts w:hint="cs"/>
          <w:rtl/>
        </w:rPr>
        <w:t>כן.</w:t>
      </w:r>
    </w:p>
    <w:p w14:paraId="2FA336C1" w14:textId="77777777" w:rsidR="00000000" w:rsidRDefault="0069655B">
      <w:pPr>
        <w:pStyle w:val="a0"/>
        <w:ind w:firstLine="0"/>
        <w:rPr>
          <w:rFonts w:hint="cs"/>
          <w:rtl/>
        </w:rPr>
      </w:pPr>
    </w:p>
    <w:p w14:paraId="23785BD3" w14:textId="77777777" w:rsidR="00000000" w:rsidRDefault="0069655B">
      <w:pPr>
        <w:pStyle w:val="af1"/>
        <w:rPr>
          <w:rtl/>
        </w:rPr>
      </w:pPr>
      <w:r>
        <w:rPr>
          <w:rtl/>
        </w:rPr>
        <w:t>היו"ר משה כחלון:</w:t>
      </w:r>
    </w:p>
    <w:p w14:paraId="5B677758" w14:textId="77777777" w:rsidR="00000000" w:rsidRDefault="0069655B">
      <w:pPr>
        <w:pStyle w:val="a0"/>
        <w:rPr>
          <w:rtl/>
        </w:rPr>
      </w:pPr>
    </w:p>
    <w:p w14:paraId="2B5A4A51" w14:textId="77777777" w:rsidR="00000000" w:rsidRDefault="0069655B">
      <w:pPr>
        <w:pStyle w:val="a0"/>
        <w:rPr>
          <w:rFonts w:hint="cs"/>
          <w:rtl/>
        </w:rPr>
      </w:pPr>
      <w:r>
        <w:rPr>
          <w:rFonts w:hint="cs"/>
          <w:rtl/>
        </w:rPr>
        <w:t xml:space="preserve">חבר הכנסת טלב אלסאנע, אתה מוכן להסיר את הנושא מסדר-היום? </w:t>
      </w:r>
    </w:p>
    <w:p w14:paraId="41E1D167" w14:textId="77777777" w:rsidR="00000000" w:rsidRDefault="0069655B">
      <w:pPr>
        <w:pStyle w:val="af0"/>
        <w:rPr>
          <w:rtl/>
        </w:rPr>
      </w:pPr>
      <w:r>
        <w:rPr>
          <w:rtl/>
        </w:rPr>
        <w:br/>
        <w:t>קריאה:</w:t>
      </w:r>
    </w:p>
    <w:p w14:paraId="0F2B3D4E" w14:textId="77777777" w:rsidR="00000000" w:rsidRDefault="0069655B">
      <w:pPr>
        <w:pStyle w:val="a0"/>
        <w:rPr>
          <w:rtl/>
        </w:rPr>
      </w:pPr>
    </w:p>
    <w:p w14:paraId="08DB877F" w14:textId="77777777" w:rsidR="00000000" w:rsidRDefault="0069655B">
      <w:pPr>
        <w:pStyle w:val="a0"/>
        <w:rPr>
          <w:rFonts w:hint="cs"/>
          <w:rtl/>
        </w:rPr>
      </w:pPr>
      <w:r>
        <w:rPr>
          <w:rFonts w:hint="cs"/>
          <w:rtl/>
        </w:rPr>
        <w:t>ל</w:t>
      </w:r>
      <w:r>
        <w:rPr>
          <w:rFonts w:hint="cs"/>
          <w:rtl/>
        </w:rPr>
        <w:t xml:space="preserve">מה? </w:t>
      </w:r>
    </w:p>
    <w:p w14:paraId="68E9C26A" w14:textId="77777777" w:rsidR="00000000" w:rsidRDefault="0069655B">
      <w:pPr>
        <w:pStyle w:val="af1"/>
        <w:rPr>
          <w:rtl/>
        </w:rPr>
      </w:pPr>
      <w:r>
        <w:rPr>
          <w:rtl/>
        </w:rPr>
        <w:br/>
        <w:t>היו"ר משה כחלון:</w:t>
      </w:r>
    </w:p>
    <w:p w14:paraId="6AD44DF2" w14:textId="77777777" w:rsidR="00000000" w:rsidRDefault="0069655B">
      <w:pPr>
        <w:pStyle w:val="a0"/>
        <w:rPr>
          <w:rtl/>
        </w:rPr>
      </w:pPr>
    </w:p>
    <w:p w14:paraId="6DBF3D44" w14:textId="77777777" w:rsidR="00000000" w:rsidRDefault="0069655B">
      <w:pPr>
        <w:pStyle w:val="a0"/>
        <w:rPr>
          <w:rFonts w:hint="cs"/>
          <w:rtl/>
        </w:rPr>
      </w:pPr>
      <w:r>
        <w:rPr>
          <w:rFonts w:hint="cs"/>
          <w:rtl/>
        </w:rPr>
        <w:t xml:space="preserve">אולי שאלה תמימה. </w:t>
      </w:r>
    </w:p>
    <w:p w14:paraId="5C9E3963" w14:textId="77777777" w:rsidR="00000000" w:rsidRDefault="0069655B">
      <w:pPr>
        <w:pStyle w:val="af0"/>
        <w:rPr>
          <w:rtl/>
        </w:rPr>
      </w:pPr>
      <w:r>
        <w:rPr>
          <w:rtl/>
        </w:rPr>
        <w:br/>
        <w:t>טלב אלסאנע (רע"ם):</w:t>
      </w:r>
    </w:p>
    <w:p w14:paraId="3D0C6328" w14:textId="77777777" w:rsidR="00000000" w:rsidRDefault="0069655B">
      <w:pPr>
        <w:pStyle w:val="a0"/>
        <w:rPr>
          <w:rtl/>
        </w:rPr>
      </w:pPr>
    </w:p>
    <w:p w14:paraId="1F44C75B" w14:textId="77777777" w:rsidR="00000000" w:rsidRDefault="0069655B">
      <w:pPr>
        <w:pStyle w:val="a0"/>
        <w:rPr>
          <w:rFonts w:hint="cs"/>
          <w:rtl/>
        </w:rPr>
      </w:pPr>
      <w:r>
        <w:rPr>
          <w:rFonts w:hint="cs"/>
          <w:rtl/>
        </w:rPr>
        <w:t>- - - השאלה לא יורדת מסדר-היום - - -</w:t>
      </w:r>
    </w:p>
    <w:p w14:paraId="2CA0AF06" w14:textId="77777777" w:rsidR="00000000" w:rsidRDefault="0069655B">
      <w:pPr>
        <w:pStyle w:val="af0"/>
        <w:rPr>
          <w:rtl/>
        </w:rPr>
      </w:pPr>
      <w:r>
        <w:rPr>
          <w:rtl/>
        </w:rPr>
        <w:br/>
        <w:t>קריאות:</w:t>
      </w:r>
    </w:p>
    <w:p w14:paraId="2B673F2A" w14:textId="77777777" w:rsidR="00000000" w:rsidRDefault="0069655B">
      <w:pPr>
        <w:pStyle w:val="a0"/>
        <w:rPr>
          <w:rtl/>
        </w:rPr>
      </w:pPr>
    </w:p>
    <w:p w14:paraId="32EEFAC3" w14:textId="77777777" w:rsidR="00000000" w:rsidRDefault="0069655B">
      <w:pPr>
        <w:pStyle w:val="a0"/>
        <w:rPr>
          <w:rFonts w:hint="cs"/>
          <w:rtl/>
        </w:rPr>
      </w:pPr>
      <w:r>
        <w:rPr>
          <w:rFonts w:hint="cs"/>
          <w:rtl/>
        </w:rPr>
        <w:t>- - -</w:t>
      </w:r>
    </w:p>
    <w:p w14:paraId="1516CFC7" w14:textId="77777777" w:rsidR="00000000" w:rsidRDefault="0069655B">
      <w:pPr>
        <w:pStyle w:val="af1"/>
        <w:rPr>
          <w:rtl/>
        </w:rPr>
      </w:pPr>
      <w:r>
        <w:rPr>
          <w:rtl/>
        </w:rPr>
        <w:br/>
        <w:t>היו"ר משה כחלון:</w:t>
      </w:r>
    </w:p>
    <w:p w14:paraId="272DBCF7" w14:textId="77777777" w:rsidR="00000000" w:rsidRDefault="0069655B">
      <w:pPr>
        <w:pStyle w:val="a0"/>
        <w:rPr>
          <w:rtl/>
        </w:rPr>
      </w:pPr>
    </w:p>
    <w:p w14:paraId="20B72800" w14:textId="77777777" w:rsidR="00000000" w:rsidRDefault="0069655B">
      <w:pPr>
        <w:pStyle w:val="a0"/>
        <w:rPr>
          <w:rFonts w:hint="cs"/>
          <w:rtl/>
        </w:rPr>
      </w:pPr>
      <w:r>
        <w:rPr>
          <w:rFonts w:hint="cs"/>
          <w:rtl/>
        </w:rPr>
        <w:t xml:space="preserve">תודה רבה. כן או לא. </w:t>
      </w:r>
    </w:p>
    <w:p w14:paraId="2D863A6E" w14:textId="77777777" w:rsidR="00000000" w:rsidRDefault="0069655B">
      <w:pPr>
        <w:pStyle w:val="af0"/>
        <w:rPr>
          <w:rtl/>
        </w:rPr>
      </w:pPr>
      <w:r>
        <w:rPr>
          <w:rtl/>
        </w:rPr>
        <w:br/>
        <w:t>טלב אלסאנע (רע"ם):</w:t>
      </w:r>
    </w:p>
    <w:p w14:paraId="117C4ACE" w14:textId="77777777" w:rsidR="00000000" w:rsidRDefault="0069655B">
      <w:pPr>
        <w:pStyle w:val="a0"/>
        <w:rPr>
          <w:rtl/>
        </w:rPr>
      </w:pPr>
    </w:p>
    <w:p w14:paraId="684E8731" w14:textId="77777777" w:rsidR="00000000" w:rsidRDefault="0069655B">
      <w:pPr>
        <w:pStyle w:val="a0"/>
        <w:rPr>
          <w:rFonts w:hint="cs"/>
          <w:rtl/>
        </w:rPr>
      </w:pPr>
      <w:r>
        <w:rPr>
          <w:rFonts w:hint="cs"/>
          <w:rtl/>
        </w:rPr>
        <w:t xml:space="preserve">- - - על סדר-היום. </w:t>
      </w:r>
    </w:p>
    <w:p w14:paraId="27A55225" w14:textId="77777777" w:rsidR="00000000" w:rsidRDefault="0069655B">
      <w:pPr>
        <w:pStyle w:val="af0"/>
        <w:rPr>
          <w:rtl/>
        </w:rPr>
      </w:pPr>
      <w:r>
        <w:rPr>
          <w:rtl/>
        </w:rPr>
        <w:br/>
        <w:t>דוד טל (עם אחד):</w:t>
      </w:r>
    </w:p>
    <w:p w14:paraId="0C4D2C23" w14:textId="77777777" w:rsidR="00000000" w:rsidRDefault="0069655B">
      <w:pPr>
        <w:pStyle w:val="a0"/>
        <w:rPr>
          <w:rtl/>
        </w:rPr>
      </w:pPr>
    </w:p>
    <w:p w14:paraId="07A2F443" w14:textId="77777777" w:rsidR="00000000" w:rsidRDefault="0069655B">
      <w:pPr>
        <w:pStyle w:val="a0"/>
        <w:rPr>
          <w:rFonts w:hint="cs"/>
          <w:rtl/>
        </w:rPr>
      </w:pPr>
      <w:r>
        <w:rPr>
          <w:rFonts w:hint="cs"/>
          <w:rtl/>
        </w:rPr>
        <w:t xml:space="preserve">אדוני, אפשר הערה קטנה, ברשותך? </w:t>
      </w:r>
    </w:p>
    <w:p w14:paraId="11817500" w14:textId="77777777" w:rsidR="00000000" w:rsidRDefault="0069655B">
      <w:pPr>
        <w:pStyle w:val="af1"/>
        <w:rPr>
          <w:rtl/>
        </w:rPr>
      </w:pPr>
      <w:r>
        <w:rPr>
          <w:rtl/>
        </w:rPr>
        <w:br/>
        <w:t>היו"ר מ</w:t>
      </w:r>
      <w:r>
        <w:rPr>
          <w:rtl/>
        </w:rPr>
        <w:t>שה כחלון:</w:t>
      </w:r>
    </w:p>
    <w:p w14:paraId="2E723F7E" w14:textId="77777777" w:rsidR="00000000" w:rsidRDefault="0069655B">
      <w:pPr>
        <w:pStyle w:val="a0"/>
        <w:rPr>
          <w:rtl/>
        </w:rPr>
      </w:pPr>
    </w:p>
    <w:p w14:paraId="6FFA8AFB" w14:textId="77777777" w:rsidR="00000000" w:rsidRDefault="0069655B">
      <w:pPr>
        <w:pStyle w:val="a0"/>
        <w:rPr>
          <w:rFonts w:hint="cs"/>
          <w:rtl/>
        </w:rPr>
      </w:pPr>
      <w:r>
        <w:rPr>
          <w:rFonts w:hint="cs"/>
          <w:rtl/>
        </w:rPr>
        <w:t xml:space="preserve">לא, סליחה. אנחנו תיכף עוברים להצעות אחרות. </w:t>
      </w:r>
    </w:p>
    <w:p w14:paraId="79B2A096" w14:textId="77777777" w:rsidR="00000000" w:rsidRDefault="0069655B">
      <w:pPr>
        <w:pStyle w:val="af0"/>
        <w:rPr>
          <w:rtl/>
        </w:rPr>
      </w:pPr>
      <w:r>
        <w:rPr>
          <w:rtl/>
        </w:rPr>
        <w:br/>
        <w:t>דוד טל (עם אחד):</w:t>
      </w:r>
    </w:p>
    <w:p w14:paraId="54C79FCA" w14:textId="77777777" w:rsidR="00000000" w:rsidRDefault="0069655B">
      <w:pPr>
        <w:pStyle w:val="a0"/>
        <w:rPr>
          <w:rtl/>
        </w:rPr>
      </w:pPr>
    </w:p>
    <w:p w14:paraId="0949E79F" w14:textId="77777777" w:rsidR="00000000" w:rsidRDefault="0069655B">
      <w:pPr>
        <w:pStyle w:val="a0"/>
        <w:rPr>
          <w:rFonts w:hint="cs"/>
          <w:rtl/>
        </w:rPr>
      </w:pPr>
      <w:r>
        <w:rPr>
          <w:rFonts w:hint="cs"/>
          <w:rtl/>
        </w:rPr>
        <w:t xml:space="preserve">אני רוצה לעזור לך בנושא של ההצעה, יש פה בעיה. </w:t>
      </w:r>
    </w:p>
    <w:p w14:paraId="73476D11" w14:textId="77777777" w:rsidR="00000000" w:rsidRDefault="0069655B">
      <w:pPr>
        <w:pStyle w:val="af0"/>
        <w:rPr>
          <w:rtl/>
        </w:rPr>
      </w:pPr>
      <w:r>
        <w:rPr>
          <w:rtl/>
        </w:rPr>
        <w:br/>
        <w:t>זהבה גלאון (מרצ):</w:t>
      </w:r>
    </w:p>
    <w:p w14:paraId="163008C2" w14:textId="77777777" w:rsidR="00000000" w:rsidRDefault="0069655B">
      <w:pPr>
        <w:pStyle w:val="a0"/>
        <w:rPr>
          <w:rtl/>
        </w:rPr>
      </w:pPr>
    </w:p>
    <w:p w14:paraId="4BCCBD63" w14:textId="77777777" w:rsidR="00000000" w:rsidRDefault="0069655B">
      <w:pPr>
        <w:pStyle w:val="a0"/>
        <w:rPr>
          <w:rFonts w:hint="cs"/>
          <w:rtl/>
        </w:rPr>
      </w:pPr>
      <w:r>
        <w:rPr>
          <w:rFonts w:hint="cs"/>
          <w:rtl/>
        </w:rPr>
        <w:t xml:space="preserve">יש בעיה טכנית, אדוני. </w:t>
      </w:r>
    </w:p>
    <w:p w14:paraId="088A60AD" w14:textId="77777777" w:rsidR="00000000" w:rsidRDefault="0069655B">
      <w:pPr>
        <w:pStyle w:val="af1"/>
        <w:rPr>
          <w:rtl/>
        </w:rPr>
      </w:pPr>
      <w:r>
        <w:rPr>
          <w:rtl/>
        </w:rPr>
        <w:br/>
        <w:t>היו"ר משה כחלון:</w:t>
      </w:r>
    </w:p>
    <w:p w14:paraId="3FAB7AEE" w14:textId="77777777" w:rsidR="00000000" w:rsidRDefault="0069655B">
      <w:pPr>
        <w:pStyle w:val="a0"/>
        <w:rPr>
          <w:rtl/>
        </w:rPr>
      </w:pPr>
    </w:p>
    <w:p w14:paraId="3097CB23" w14:textId="77777777" w:rsidR="00000000" w:rsidRDefault="0069655B">
      <w:pPr>
        <w:pStyle w:val="a0"/>
        <w:rPr>
          <w:rFonts w:hint="cs"/>
          <w:rtl/>
        </w:rPr>
      </w:pPr>
      <w:r>
        <w:rPr>
          <w:rFonts w:hint="cs"/>
          <w:rtl/>
        </w:rPr>
        <w:t xml:space="preserve">והיא? </w:t>
      </w:r>
    </w:p>
    <w:p w14:paraId="4A58CCEA" w14:textId="77777777" w:rsidR="00000000" w:rsidRDefault="0069655B">
      <w:pPr>
        <w:pStyle w:val="af0"/>
        <w:rPr>
          <w:rtl/>
        </w:rPr>
      </w:pPr>
      <w:r>
        <w:rPr>
          <w:rtl/>
        </w:rPr>
        <w:br/>
        <w:t>זהבה גלאון (מרצ):</w:t>
      </w:r>
    </w:p>
    <w:p w14:paraId="4BBA069F" w14:textId="77777777" w:rsidR="00000000" w:rsidRDefault="0069655B">
      <w:pPr>
        <w:pStyle w:val="a0"/>
        <w:rPr>
          <w:rtl/>
        </w:rPr>
      </w:pPr>
    </w:p>
    <w:p w14:paraId="3A9CE4E4" w14:textId="77777777" w:rsidR="00000000" w:rsidRDefault="0069655B">
      <w:pPr>
        <w:pStyle w:val="a0"/>
        <w:rPr>
          <w:rFonts w:hint="cs"/>
          <w:rtl/>
        </w:rPr>
      </w:pPr>
      <w:r>
        <w:rPr>
          <w:rFonts w:hint="cs"/>
          <w:rtl/>
        </w:rPr>
        <w:t>ברגע שהשר ביקש שלא לדון בזה כרגע, עד שהדיון יס</w:t>
      </w:r>
      <w:r>
        <w:rPr>
          <w:rFonts w:hint="cs"/>
          <w:rtl/>
        </w:rPr>
        <w:t>תיים בהאג - נניח שאני מסכימה, יש בזה נניח היגיון - טכנית, זה לא אפשרי. אם מסירים את הנושא מסדר-היום, כדי להעלות אותו מחדש צריך עוד פעם עשרה חברי כנסת או 15 חברי כנסת כדי להעלות הצעה. עוד פעם צריך להיות דיון. לכן, לדעתי, צריך להעביר את הנושא לדיון במליאה. כ</w:t>
      </w:r>
      <w:r>
        <w:rPr>
          <w:rFonts w:hint="cs"/>
          <w:rtl/>
        </w:rPr>
        <w:t xml:space="preserve">שהדיון בהאג יסתיים, המזכירות תקבע מועד. ברגע שאתה אומר להסיר מסדר-היום - טכנית זה לא אפשרי. </w:t>
      </w:r>
    </w:p>
    <w:p w14:paraId="3005E495" w14:textId="77777777" w:rsidR="00000000" w:rsidRDefault="0069655B">
      <w:pPr>
        <w:pStyle w:val="af0"/>
        <w:rPr>
          <w:rtl/>
        </w:rPr>
      </w:pPr>
      <w:r>
        <w:rPr>
          <w:rtl/>
        </w:rPr>
        <w:br/>
        <w:t>עסאם מח'ול (חד"ש-תע"ל):</w:t>
      </w:r>
    </w:p>
    <w:p w14:paraId="6D1EF53A" w14:textId="77777777" w:rsidR="00000000" w:rsidRDefault="0069655B">
      <w:pPr>
        <w:pStyle w:val="a0"/>
        <w:rPr>
          <w:rtl/>
        </w:rPr>
      </w:pPr>
    </w:p>
    <w:p w14:paraId="57B2AEC0" w14:textId="77777777" w:rsidR="00000000" w:rsidRDefault="0069655B">
      <w:pPr>
        <w:pStyle w:val="a0"/>
        <w:rPr>
          <w:rFonts w:hint="cs"/>
          <w:rtl/>
        </w:rPr>
      </w:pPr>
      <w:r>
        <w:rPr>
          <w:rFonts w:hint="cs"/>
          <w:rtl/>
        </w:rPr>
        <w:t>- - -</w:t>
      </w:r>
    </w:p>
    <w:p w14:paraId="7CE6DF2D" w14:textId="77777777" w:rsidR="00000000" w:rsidRDefault="0069655B">
      <w:pPr>
        <w:pStyle w:val="af0"/>
        <w:rPr>
          <w:rtl/>
        </w:rPr>
      </w:pPr>
      <w:r>
        <w:rPr>
          <w:rtl/>
        </w:rPr>
        <w:br/>
        <w:t>קריאות:</w:t>
      </w:r>
    </w:p>
    <w:p w14:paraId="400CC2F9" w14:textId="77777777" w:rsidR="00000000" w:rsidRDefault="0069655B">
      <w:pPr>
        <w:pStyle w:val="a0"/>
        <w:rPr>
          <w:rtl/>
        </w:rPr>
      </w:pPr>
    </w:p>
    <w:p w14:paraId="44A0AD96" w14:textId="77777777" w:rsidR="00000000" w:rsidRDefault="0069655B">
      <w:pPr>
        <w:pStyle w:val="a0"/>
        <w:rPr>
          <w:rFonts w:hint="cs"/>
          <w:rtl/>
        </w:rPr>
      </w:pPr>
      <w:r>
        <w:rPr>
          <w:rFonts w:hint="cs"/>
          <w:rtl/>
        </w:rPr>
        <w:t>- - -</w:t>
      </w:r>
    </w:p>
    <w:p w14:paraId="6330393E" w14:textId="77777777" w:rsidR="00000000" w:rsidRDefault="0069655B">
      <w:pPr>
        <w:pStyle w:val="af1"/>
        <w:rPr>
          <w:rtl/>
        </w:rPr>
      </w:pPr>
      <w:r>
        <w:rPr>
          <w:rtl/>
        </w:rPr>
        <w:br/>
        <w:t>היו"ר משה כחלון:</w:t>
      </w:r>
    </w:p>
    <w:p w14:paraId="4C10F2FD" w14:textId="77777777" w:rsidR="00000000" w:rsidRDefault="0069655B">
      <w:pPr>
        <w:pStyle w:val="a0"/>
        <w:rPr>
          <w:rtl/>
        </w:rPr>
      </w:pPr>
    </w:p>
    <w:p w14:paraId="4146AA3A" w14:textId="77777777" w:rsidR="00000000" w:rsidRDefault="0069655B">
      <w:pPr>
        <w:pStyle w:val="a0"/>
        <w:rPr>
          <w:rFonts w:hint="cs"/>
          <w:rtl/>
        </w:rPr>
      </w:pPr>
      <w:r>
        <w:rPr>
          <w:rFonts w:hint="cs"/>
          <w:rtl/>
        </w:rPr>
        <w:t xml:space="preserve">אין שום בעיה. תודה רבה לכולם. הבנו. כרגע נערוך הצבעה מי בעד מליאה, בהסתייגות של השר עזרא. </w:t>
      </w:r>
    </w:p>
    <w:p w14:paraId="4EFD5680" w14:textId="77777777" w:rsidR="00000000" w:rsidRDefault="0069655B">
      <w:pPr>
        <w:pStyle w:val="af0"/>
        <w:rPr>
          <w:rtl/>
        </w:rPr>
      </w:pPr>
      <w:r>
        <w:rPr>
          <w:rtl/>
        </w:rPr>
        <w:br/>
        <w:t>זהבה</w:t>
      </w:r>
      <w:r>
        <w:rPr>
          <w:rtl/>
        </w:rPr>
        <w:t xml:space="preserve"> גלאון (מרצ):</w:t>
      </w:r>
    </w:p>
    <w:p w14:paraId="67EC47C3" w14:textId="77777777" w:rsidR="00000000" w:rsidRDefault="0069655B">
      <w:pPr>
        <w:pStyle w:val="a0"/>
        <w:rPr>
          <w:rtl/>
        </w:rPr>
      </w:pPr>
    </w:p>
    <w:p w14:paraId="6E89E6D1" w14:textId="77777777" w:rsidR="00000000" w:rsidRDefault="0069655B">
      <w:pPr>
        <w:pStyle w:val="a0"/>
        <w:rPr>
          <w:rFonts w:hint="cs"/>
          <w:rtl/>
        </w:rPr>
      </w:pPr>
      <w:r>
        <w:rPr>
          <w:rFonts w:hint="cs"/>
          <w:rtl/>
        </w:rPr>
        <w:t xml:space="preserve">לא. הוא מסכים. </w:t>
      </w:r>
    </w:p>
    <w:p w14:paraId="3B68DE1B" w14:textId="77777777" w:rsidR="00000000" w:rsidRDefault="0069655B">
      <w:pPr>
        <w:pStyle w:val="af0"/>
        <w:rPr>
          <w:rtl/>
        </w:rPr>
      </w:pPr>
      <w:r>
        <w:rPr>
          <w:rtl/>
        </w:rPr>
        <w:br/>
        <w:t>עסאם מח'ול (חד"ש-תע"ל):</w:t>
      </w:r>
    </w:p>
    <w:p w14:paraId="411D8727" w14:textId="77777777" w:rsidR="00000000" w:rsidRDefault="0069655B">
      <w:pPr>
        <w:pStyle w:val="a0"/>
        <w:rPr>
          <w:rtl/>
        </w:rPr>
      </w:pPr>
    </w:p>
    <w:p w14:paraId="24D6B8BD" w14:textId="77777777" w:rsidR="00000000" w:rsidRDefault="0069655B">
      <w:pPr>
        <w:pStyle w:val="a0"/>
        <w:rPr>
          <w:rFonts w:hint="cs"/>
          <w:rtl/>
        </w:rPr>
      </w:pPr>
      <w:r>
        <w:rPr>
          <w:rFonts w:hint="cs"/>
          <w:rtl/>
        </w:rPr>
        <w:t>- - -</w:t>
      </w:r>
    </w:p>
    <w:p w14:paraId="5C79EEC5" w14:textId="77777777" w:rsidR="00000000" w:rsidRDefault="0069655B">
      <w:pPr>
        <w:pStyle w:val="af0"/>
        <w:rPr>
          <w:rtl/>
        </w:rPr>
      </w:pPr>
      <w:r>
        <w:rPr>
          <w:rtl/>
        </w:rPr>
        <w:br/>
        <w:t>קריאות:</w:t>
      </w:r>
    </w:p>
    <w:p w14:paraId="4CC9D9AD" w14:textId="77777777" w:rsidR="00000000" w:rsidRDefault="0069655B">
      <w:pPr>
        <w:pStyle w:val="a0"/>
        <w:rPr>
          <w:rtl/>
        </w:rPr>
      </w:pPr>
    </w:p>
    <w:p w14:paraId="76B0A114" w14:textId="77777777" w:rsidR="00000000" w:rsidRDefault="0069655B">
      <w:pPr>
        <w:pStyle w:val="a0"/>
        <w:rPr>
          <w:rFonts w:hint="cs"/>
          <w:rtl/>
        </w:rPr>
      </w:pPr>
      <w:r>
        <w:rPr>
          <w:rFonts w:hint="cs"/>
          <w:rtl/>
        </w:rPr>
        <w:t>- - -</w:t>
      </w:r>
    </w:p>
    <w:p w14:paraId="7120774C" w14:textId="77777777" w:rsidR="00000000" w:rsidRDefault="0069655B">
      <w:pPr>
        <w:pStyle w:val="af1"/>
        <w:rPr>
          <w:rtl/>
        </w:rPr>
      </w:pPr>
      <w:r>
        <w:rPr>
          <w:rtl/>
        </w:rPr>
        <w:br/>
        <w:t>היו"ר משה כחלון:</w:t>
      </w:r>
    </w:p>
    <w:p w14:paraId="058D8258" w14:textId="77777777" w:rsidR="00000000" w:rsidRDefault="0069655B">
      <w:pPr>
        <w:pStyle w:val="a0"/>
        <w:rPr>
          <w:rtl/>
        </w:rPr>
      </w:pPr>
    </w:p>
    <w:p w14:paraId="20CE1475" w14:textId="77777777" w:rsidR="00000000" w:rsidRDefault="0069655B">
      <w:pPr>
        <w:pStyle w:val="a0"/>
        <w:rPr>
          <w:rFonts w:hint="cs"/>
          <w:rtl/>
        </w:rPr>
      </w:pPr>
      <w:r>
        <w:rPr>
          <w:rFonts w:hint="cs"/>
          <w:rtl/>
        </w:rPr>
        <w:t>סליחה - שהדיון ייערך לאחר תום הדיונים בהאג. אנחנו עוברים - - -</w:t>
      </w:r>
    </w:p>
    <w:p w14:paraId="1CF37F9C" w14:textId="77777777" w:rsidR="00000000" w:rsidRDefault="0069655B">
      <w:pPr>
        <w:pStyle w:val="af0"/>
        <w:rPr>
          <w:rtl/>
        </w:rPr>
      </w:pPr>
      <w:r>
        <w:rPr>
          <w:rtl/>
        </w:rPr>
        <w:br/>
        <w:t>השר גדעון עזרא:</w:t>
      </w:r>
    </w:p>
    <w:p w14:paraId="44733281" w14:textId="77777777" w:rsidR="00000000" w:rsidRDefault="0069655B">
      <w:pPr>
        <w:pStyle w:val="a0"/>
        <w:rPr>
          <w:rtl/>
        </w:rPr>
      </w:pPr>
    </w:p>
    <w:p w14:paraId="1265467F" w14:textId="77777777" w:rsidR="00000000" w:rsidRDefault="0069655B">
      <w:pPr>
        <w:pStyle w:val="a0"/>
        <w:rPr>
          <w:rFonts w:hint="cs"/>
          <w:rtl/>
        </w:rPr>
      </w:pPr>
      <w:r>
        <w:rPr>
          <w:rFonts w:hint="cs"/>
          <w:rtl/>
        </w:rPr>
        <w:t xml:space="preserve">אחרי שיהיו המסקנות. </w:t>
      </w:r>
    </w:p>
    <w:p w14:paraId="524E427D" w14:textId="77777777" w:rsidR="00000000" w:rsidRDefault="0069655B">
      <w:pPr>
        <w:pStyle w:val="af1"/>
        <w:rPr>
          <w:rtl/>
        </w:rPr>
      </w:pPr>
      <w:r>
        <w:rPr>
          <w:rtl/>
        </w:rPr>
        <w:br/>
        <w:t>היו"ר משה כחלון:</w:t>
      </w:r>
    </w:p>
    <w:p w14:paraId="1F5992C6" w14:textId="77777777" w:rsidR="00000000" w:rsidRDefault="0069655B">
      <w:pPr>
        <w:pStyle w:val="a0"/>
        <w:rPr>
          <w:rtl/>
        </w:rPr>
      </w:pPr>
    </w:p>
    <w:p w14:paraId="4A6075D8" w14:textId="77777777" w:rsidR="00000000" w:rsidRDefault="0069655B">
      <w:pPr>
        <w:pStyle w:val="a0"/>
        <w:rPr>
          <w:rFonts w:hint="cs"/>
          <w:rtl/>
        </w:rPr>
      </w:pPr>
      <w:r>
        <w:rPr>
          <w:rFonts w:hint="cs"/>
          <w:rtl/>
        </w:rPr>
        <w:t xml:space="preserve">כן, כן. אין הצעות אחרות. </w:t>
      </w:r>
    </w:p>
    <w:p w14:paraId="7195B6FB" w14:textId="77777777" w:rsidR="00000000" w:rsidRDefault="0069655B">
      <w:pPr>
        <w:pStyle w:val="af0"/>
        <w:rPr>
          <w:rtl/>
        </w:rPr>
      </w:pPr>
      <w:r>
        <w:rPr>
          <w:rtl/>
        </w:rPr>
        <w:br/>
        <w:t>דוד טל (עם</w:t>
      </w:r>
      <w:r>
        <w:rPr>
          <w:rtl/>
        </w:rPr>
        <w:t xml:space="preserve"> אחד):</w:t>
      </w:r>
    </w:p>
    <w:p w14:paraId="1799C162" w14:textId="77777777" w:rsidR="00000000" w:rsidRDefault="0069655B">
      <w:pPr>
        <w:pStyle w:val="a0"/>
        <w:rPr>
          <w:rtl/>
        </w:rPr>
      </w:pPr>
    </w:p>
    <w:p w14:paraId="009C8C5F" w14:textId="77777777" w:rsidR="00000000" w:rsidRDefault="0069655B">
      <w:pPr>
        <w:pStyle w:val="a0"/>
        <w:rPr>
          <w:rFonts w:hint="cs"/>
          <w:rtl/>
        </w:rPr>
      </w:pPr>
      <w:r>
        <w:rPr>
          <w:rFonts w:hint="cs"/>
          <w:rtl/>
        </w:rPr>
        <w:t xml:space="preserve">למה? </w:t>
      </w:r>
    </w:p>
    <w:p w14:paraId="10C1BBBB" w14:textId="77777777" w:rsidR="00000000" w:rsidRDefault="0069655B">
      <w:pPr>
        <w:pStyle w:val="af1"/>
        <w:rPr>
          <w:rtl/>
        </w:rPr>
      </w:pPr>
      <w:r>
        <w:rPr>
          <w:rtl/>
        </w:rPr>
        <w:br/>
        <w:t>היו"ר משה כחלון:</w:t>
      </w:r>
    </w:p>
    <w:p w14:paraId="734BB6A5" w14:textId="77777777" w:rsidR="00000000" w:rsidRDefault="0069655B">
      <w:pPr>
        <w:pStyle w:val="a0"/>
        <w:rPr>
          <w:rtl/>
        </w:rPr>
      </w:pPr>
    </w:p>
    <w:p w14:paraId="3AAAC8BF" w14:textId="77777777" w:rsidR="00000000" w:rsidRDefault="0069655B">
      <w:pPr>
        <w:pStyle w:val="a0"/>
        <w:rPr>
          <w:rFonts w:hint="cs"/>
          <w:rtl/>
        </w:rPr>
      </w:pPr>
      <w:r>
        <w:rPr>
          <w:rFonts w:hint="cs"/>
          <w:rtl/>
        </w:rPr>
        <w:t xml:space="preserve">אפשר להציע הצעות אחרות? </w:t>
      </w:r>
    </w:p>
    <w:p w14:paraId="44E41FBA" w14:textId="77777777" w:rsidR="00000000" w:rsidRDefault="0069655B">
      <w:pPr>
        <w:pStyle w:val="af0"/>
        <w:rPr>
          <w:rtl/>
        </w:rPr>
      </w:pPr>
      <w:r>
        <w:rPr>
          <w:rtl/>
        </w:rPr>
        <w:br/>
        <w:t>קריאות:</w:t>
      </w:r>
    </w:p>
    <w:p w14:paraId="7EA20253" w14:textId="77777777" w:rsidR="00000000" w:rsidRDefault="0069655B">
      <w:pPr>
        <w:pStyle w:val="a0"/>
        <w:rPr>
          <w:rtl/>
        </w:rPr>
      </w:pPr>
    </w:p>
    <w:p w14:paraId="28402F9A" w14:textId="77777777" w:rsidR="00000000" w:rsidRDefault="0069655B">
      <w:pPr>
        <w:pStyle w:val="a0"/>
        <w:rPr>
          <w:rFonts w:hint="cs"/>
          <w:rtl/>
        </w:rPr>
      </w:pPr>
      <w:r>
        <w:rPr>
          <w:rFonts w:hint="cs"/>
          <w:rtl/>
        </w:rPr>
        <w:t>- - -</w:t>
      </w:r>
    </w:p>
    <w:p w14:paraId="416EEDC1" w14:textId="77777777" w:rsidR="00000000" w:rsidRDefault="0069655B">
      <w:pPr>
        <w:pStyle w:val="af0"/>
        <w:rPr>
          <w:rtl/>
        </w:rPr>
      </w:pPr>
      <w:r>
        <w:rPr>
          <w:rtl/>
        </w:rPr>
        <w:br/>
        <w:t>טלב אלסאנע (רע"ם):</w:t>
      </w:r>
    </w:p>
    <w:p w14:paraId="57A3D18A" w14:textId="77777777" w:rsidR="00000000" w:rsidRDefault="0069655B">
      <w:pPr>
        <w:pStyle w:val="a0"/>
        <w:rPr>
          <w:rtl/>
        </w:rPr>
      </w:pPr>
    </w:p>
    <w:p w14:paraId="42AA7F76" w14:textId="77777777" w:rsidR="00000000" w:rsidRDefault="0069655B">
      <w:pPr>
        <w:pStyle w:val="a0"/>
        <w:rPr>
          <w:rFonts w:hint="cs"/>
          <w:rtl/>
        </w:rPr>
      </w:pPr>
      <w:r>
        <w:rPr>
          <w:rFonts w:hint="cs"/>
          <w:rtl/>
        </w:rPr>
        <w:t>שידברו - - -</w:t>
      </w:r>
    </w:p>
    <w:p w14:paraId="21E8B407" w14:textId="77777777" w:rsidR="00000000" w:rsidRDefault="0069655B">
      <w:pPr>
        <w:pStyle w:val="af1"/>
        <w:rPr>
          <w:rtl/>
        </w:rPr>
      </w:pPr>
      <w:r>
        <w:rPr>
          <w:rtl/>
        </w:rPr>
        <w:br/>
        <w:t>היו"ר משה כחלון:</w:t>
      </w:r>
    </w:p>
    <w:p w14:paraId="774F2211" w14:textId="77777777" w:rsidR="00000000" w:rsidRDefault="0069655B">
      <w:pPr>
        <w:pStyle w:val="a0"/>
        <w:rPr>
          <w:rtl/>
        </w:rPr>
      </w:pPr>
    </w:p>
    <w:p w14:paraId="31DAE8DA" w14:textId="77777777" w:rsidR="00000000" w:rsidRDefault="0069655B">
      <w:pPr>
        <w:pStyle w:val="a0"/>
        <w:rPr>
          <w:rFonts w:hint="cs"/>
          <w:rtl/>
        </w:rPr>
      </w:pPr>
      <w:r>
        <w:rPr>
          <w:rFonts w:hint="cs"/>
          <w:rtl/>
        </w:rPr>
        <w:t xml:space="preserve">הבנו. חבר הכנסת איוב קרא - אינו נוכח. חבר הכנסת מרגי - הצעה אחרת. כרגע ההצעה שעומדת בפנינו היא מליאה. </w:t>
      </w:r>
    </w:p>
    <w:p w14:paraId="3623C4A5" w14:textId="77777777" w:rsidR="00000000" w:rsidRDefault="0069655B">
      <w:pPr>
        <w:pStyle w:val="af0"/>
        <w:rPr>
          <w:rtl/>
        </w:rPr>
      </w:pPr>
      <w:r>
        <w:rPr>
          <w:rtl/>
        </w:rPr>
        <w:br/>
        <w:t>קריאה:</w:t>
      </w:r>
    </w:p>
    <w:p w14:paraId="153BB26E" w14:textId="77777777" w:rsidR="00000000" w:rsidRDefault="0069655B">
      <w:pPr>
        <w:pStyle w:val="a0"/>
        <w:rPr>
          <w:rtl/>
        </w:rPr>
      </w:pPr>
    </w:p>
    <w:p w14:paraId="2E38DA30" w14:textId="77777777" w:rsidR="00000000" w:rsidRDefault="0069655B">
      <w:pPr>
        <w:pStyle w:val="a0"/>
        <w:rPr>
          <w:rFonts w:hint="cs"/>
          <w:rtl/>
        </w:rPr>
      </w:pPr>
      <w:r>
        <w:rPr>
          <w:rFonts w:hint="cs"/>
          <w:rtl/>
        </w:rPr>
        <w:t>- - -</w:t>
      </w:r>
    </w:p>
    <w:p w14:paraId="56172E11" w14:textId="77777777" w:rsidR="00000000" w:rsidRDefault="0069655B">
      <w:pPr>
        <w:pStyle w:val="af1"/>
        <w:rPr>
          <w:rtl/>
        </w:rPr>
      </w:pPr>
      <w:r>
        <w:rPr>
          <w:rtl/>
        </w:rPr>
        <w:br/>
        <w:t xml:space="preserve">היו"ר משה </w:t>
      </w:r>
      <w:r>
        <w:rPr>
          <w:rtl/>
        </w:rPr>
        <w:t>כחלון:</w:t>
      </w:r>
    </w:p>
    <w:p w14:paraId="524F18B8" w14:textId="77777777" w:rsidR="00000000" w:rsidRDefault="0069655B">
      <w:pPr>
        <w:pStyle w:val="a0"/>
        <w:rPr>
          <w:rtl/>
        </w:rPr>
      </w:pPr>
    </w:p>
    <w:p w14:paraId="3F741CD1" w14:textId="77777777" w:rsidR="00000000" w:rsidRDefault="0069655B">
      <w:pPr>
        <w:pStyle w:val="a0"/>
        <w:rPr>
          <w:rFonts w:hint="cs"/>
          <w:rtl/>
        </w:rPr>
      </w:pPr>
      <w:r>
        <w:rPr>
          <w:rFonts w:hint="cs"/>
          <w:rtl/>
        </w:rPr>
        <w:t xml:space="preserve">אולי הוא יבקש ועדה? </w:t>
      </w:r>
    </w:p>
    <w:p w14:paraId="64824CD3" w14:textId="77777777" w:rsidR="00000000" w:rsidRDefault="0069655B">
      <w:pPr>
        <w:pStyle w:val="a"/>
        <w:rPr>
          <w:rtl/>
        </w:rPr>
      </w:pPr>
      <w:r>
        <w:rPr>
          <w:rtl/>
        </w:rPr>
        <w:br/>
      </w:r>
      <w:bookmarkStart w:id="491" w:name="FS000001056T25_02_2004_16_46_21"/>
      <w:bookmarkStart w:id="492" w:name="_Toc69694986"/>
      <w:bookmarkEnd w:id="491"/>
      <w:r>
        <w:rPr>
          <w:rtl/>
        </w:rPr>
        <w:t>יעקב מרגי (ש"ס):</w:t>
      </w:r>
      <w:bookmarkEnd w:id="492"/>
    </w:p>
    <w:p w14:paraId="75CA1EC1" w14:textId="77777777" w:rsidR="00000000" w:rsidRDefault="0069655B">
      <w:pPr>
        <w:pStyle w:val="a0"/>
        <w:rPr>
          <w:rtl/>
        </w:rPr>
      </w:pPr>
    </w:p>
    <w:p w14:paraId="660AC5BA" w14:textId="77777777" w:rsidR="00000000" w:rsidRDefault="0069655B">
      <w:pPr>
        <w:pStyle w:val="a0"/>
        <w:rPr>
          <w:rFonts w:hint="cs"/>
          <w:rtl/>
        </w:rPr>
      </w:pPr>
      <w:r>
        <w:rPr>
          <w:rFonts w:hint="cs"/>
          <w:rtl/>
        </w:rPr>
        <w:t>אדוני היושב-ראש, חברי חברי הכנסת, אני לא מתפלא על התנגדות הפלסטינים לגדר ההפרדה, ויכול להיות שאני גם מבין אותם, כי אם תהיה גדר לא יהיו גנבות חקלאיות, לא יהיו גנבות כלי רכב, לא יהיו חדירות של שב"חים. אתם יודעי</w:t>
      </w:r>
      <w:r>
        <w:rPr>
          <w:rFonts w:hint="cs"/>
          <w:rtl/>
        </w:rPr>
        <w:t xml:space="preserve">ם מה? וגם לא יהיו פיגועים ומתאבדים. </w:t>
      </w:r>
    </w:p>
    <w:p w14:paraId="465054E6" w14:textId="77777777" w:rsidR="00000000" w:rsidRDefault="0069655B">
      <w:pPr>
        <w:pStyle w:val="a0"/>
        <w:rPr>
          <w:rFonts w:hint="cs"/>
          <w:rtl/>
        </w:rPr>
      </w:pPr>
    </w:p>
    <w:p w14:paraId="12D5DDB7" w14:textId="77777777" w:rsidR="00000000" w:rsidRDefault="0069655B">
      <w:pPr>
        <w:pStyle w:val="a0"/>
        <w:rPr>
          <w:rFonts w:hint="cs"/>
          <w:rtl/>
        </w:rPr>
      </w:pPr>
      <w:r>
        <w:rPr>
          <w:rFonts w:hint="cs"/>
          <w:rtl/>
        </w:rPr>
        <w:t xml:space="preserve">אבל אני אומר לכם, מה כן יהיה? יהיה שלום, יהיה איזון דמוגרפי, ועם ישראל ישכון לבטח - ואת זה כנראה הפלסטינים לא רוצים להעניק לנו. </w:t>
      </w:r>
    </w:p>
    <w:p w14:paraId="31A76702" w14:textId="77777777" w:rsidR="00000000" w:rsidRDefault="0069655B">
      <w:pPr>
        <w:pStyle w:val="a0"/>
        <w:rPr>
          <w:rFonts w:hint="cs"/>
          <w:rtl/>
        </w:rPr>
      </w:pPr>
    </w:p>
    <w:p w14:paraId="7E279409" w14:textId="77777777" w:rsidR="00000000" w:rsidRDefault="0069655B">
      <w:pPr>
        <w:pStyle w:val="a0"/>
        <w:rPr>
          <w:rFonts w:hint="cs"/>
          <w:rtl/>
        </w:rPr>
      </w:pPr>
      <w:r>
        <w:rPr>
          <w:rFonts w:hint="cs"/>
          <w:rtl/>
        </w:rPr>
        <w:t>ואני אומר לכם, הגדר קום תקום, וכל אחד לדרכו. ואם יש לי הצעה אחרת - לוועדת האתיקה את המפג</w:t>
      </w:r>
      <w:r>
        <w:rPr>
          <w:rFonts w:hint="cs"/>
          <w:rtl/>
        </w:rPr>
        <w:t xml:space="preserve">ינים נגד עם ישראל. </w:t>
      </w:r>
    </w:p>
    <w:p w14:paraId="4F671514" w14:textId="77777777" w:rsidR="00000000" w:rsidRDefault="0069655B">
      <w:pPr>
        <w:pStyle w:val="af1"/>
        <w:rPr>
          <w:rtl/>
        </w:rPr>
      </w:pPr>
      <w:r>
        <w:rPr>
          <w:rtl/>
        </w:rPr>
        <w:br/>
        <w:t>היו"ר משה כחלון:</w:t>
      </w:r>
    </w:p>
    <w:p w14:paraId="40A08B30" w14:textId="77777777" w:rsidR="00000000" w:rsidRDefault="0069655B">
      <w:pPr>
        <w:pStyle w:val="a0"/>
        <w:rPr>
          <w:rtl/>
        </w:rPr>
      </w:pPr>
    </w:p>
    <w:p w14:paraId="6A0891FE" w14:textId="77777777" w:rsidR="00000000" w:rsidRDefault="0069655B">
      <w:pPr>
        <w:pStyle w:val="a0"/>
        <w:rPr>
          <w:rFonts w:hint="cs"/>
          <w:rtl/>
        </w:rPr>
      </w:pPr>
      <w:r>
        <w:rPr>
          <w:rFonts w:hint="cs"/>
          <w:rtl/>
        </w:rPr>
        <w:t>תודה רבה.</w:t>
      </w:r>
    </w:p>
    <w:p w14:paraId="65D5AA24" w14:textId="77777777" w:rsidR="00000000" w:rsidRDefault="0069655B">
      <w:pPr>
        <w:pStyle w:val="af0"/>
        <w:rPr>
          <w:rtl/>
        </w:rPr>
      </w:pPr>
      <w:r>
        <w:rPr>
          <w:rtl/>
        </w:rPr>
        <w:br/>
        <w:t>קריאות:</w:t>
      </w:r>
    </w:p>
    <w:p w14:paraId="50ED245C" w14:textId="77777777" w:rsidR="00000000" w:rsidRDefault="0069655B">
      <w:pPr>
        <w:pStyle w:val="a0"/>
        <w:rPr>
          <w:rtl/>
        </w:rPr>
      </w:pPr>
    </w:p>
    <w:p w14:paraId="3498ABDF" w14:textId="77777777" w:rsidR="00000000" w:rsidRDefault="0069655B">
      <w:pPr>
        <w:pStyle w:val="a0"/>
        <w:rPr>
          <w:rFonts w:hint="cs"/>
          <w:rtl/>
        </w:rPr>
      </w:pPr>
      <w:r>
        <w:rPr>
          <w:rFonts w:hint="cs"/>
          <w:rtl/>
        </w:rPr>
        <w:t>- - -</w:t>
      </w:r>
    </w:p>
    <w:p w14:paraId="60066AAB" w14:textId="77777777" w:rsidR="00000000" w:rsidRDefault="0069655B">
      <w:pPr>
        <w:pStyle w:val="af1"/>
        <w:rPr>
          <w:rtl/>
        </w:rPr>
      </w:pPr>
      <w:r>
        <w:rPr>
          <w:rtl/>
        </w:rPr>
        <w:br/>
        <w:t>היו"ר משה כחלון:</w:t>
      </w:r>
    </w:p>
    <w:p w14:paraId="71370819" w14:textId="77777777" w:rsidR="00000000" w:rsidRDefault="0069655B">
      <w:pPr>
        <w:pStyle w:val="a0"/>
        <w:rPr>
          <w:rtl/>
        </w:rPr>
      </w:pPr>
    </w:p>
    <w:p w14:paraId="673E8916" w14:textId="77777777" w:rsidR="00000000" w:rsidRDefault="0069655B">
      <w:pPr>
        <w:pStyle w:val="a0"/>
        <w:rPr>
          <w:rFonts w:hint="cs"/>
          <w:rtl/>
        </w:rPr>
      </w:pPr>
      <w:r>
        <w:rPr>
          <w:rFonts w:hint="cs"/>
          <w:rtl/>
        </w:rPr>
        <w:t xml:space="preserve">חבר הכנסת דהאמשה, בבקשה, הצעה אחרת. </w:t>
      </w:r>
    </w:p>
    <w:p w14:paraId="651E014F" w14:textId="77777777" w:rsidR="00000000" w:rsidRDefault="0069655B">
      <w:pPr>
        <w:pStyle w:val="a"/>
        <w:rPr>
          <w:rtl/>
        </w:rPr>
      </w:pPr>
      <w:r>
        <w:rPr>
          <w:rtl/>
        </w:rPr>
        <w:br/>
      </w:r>
      <w:bookmarkStart w:id="493" w:name="FS000000550T25_02_2004_16_49_11"/>
      <w:bookmarkStart w:id="494" w:name="_Toc69694987"/>
      <w:bookmarkEnd w:id="493"/>
      <w:r>
        <w:rPr>
          <w:rtl/>
        </w:rPr>
        <w:t>עבד-אלמאלכ דהאמשה (רע"ם):</w:t>
      </w:r>
      <w:bookmarkEnd w:id="494"/>
    </w:p>
    <w:p w14:paraId="4B251841" w14:textId="77777777" w:rsidR="00000000" w:rsidRDefault="0069655B">
      <w:pPr>
        <w:pStyle w:val="a0"/>
        <w:rPr>
          <w:rtl/>
        </w:rPr>
      </w:pPr>
    </w:p>
    <w:p w14:paraId="6920464F" w14:textId="77777777" w:rsidR="00000000" w:rsidRDefault="0069655B">
      <w:pPr>
        <w:pStyle w:val="a0"/>
        <w:rPr>
          <w:rFonts w:hint="cs"/>
          <w:rtl/>
        </w:rPr>
      </w:pPr>
      <w:r>
        <w:rPr>
          <w:rFonts w:hint="cs"/>
          <w:rtl/>
        </w:rPr>
        <w:t>כבוד היושב-ראש, רבותי השרים, חברי חברי הכנסת, כנראה התהפכו כל היוצרות. מאז ומעולם, המושג גדר וחומה הוא שליל</w:t>
      </w:r>
      <w:r>
        <w:rPr>
          <w:rFonts w:hint="cs"/>
          <w:rtl/>
        </w:rPr>
        <w:t xml:space="preserve">י, ומה שצריך להיות קיים בין בני-אדם זה פתיחות - גם אהבה ושלום. </w:t>
      </w:r>
    </w:p>
    <w:p w14:paraId="16363698" w14:textId="77777777" w:rsidR="00000000" w:rsidRDefault="0069655B">
      <w:pPr>
        <w:pStyle w:val="a0"/>
        <w:rPr>
          <w:rFonts w:hint="cs"/>
          <w:rtl/>
        </w:rPr>
      </w:pPr>
    </w:p>
    <w:p w14:paraId="38D91C4B" w14:textId="77777777" w:rsidR="00000000" w:rsidRDefault="0069655B">
      <w:pPr>
        <w:pStyle w:val="a0"/>
        <w:rPr>
          <w:rFonts w:hint="cs"/>
          <w:rtl/>
        </w:rPr>
      </w:pPr>
      <w:r>
        <w:rPr>
          <w:rFonts w:hint="cs"/>
          <w:rtl/>
        </w:rPr>
        <w:t xml:space="preserve">באופן יוצא מן הכלל, מקימים גם חומה וגם גדר - אני מקבל את זה; אבל כאשר עושים את זה בלי צביעות ובלי דיכוי הצד האחר, ובתוך הצד הישראלי או על הגבול לכל היותר - הדברים שונים. </w:t>
      </w:r>
    </w:p>
    <w:p w14:paraId="7C1F3020" w14:textId="77777777" w:rsidR="00000000" w:rsidRDefault="0069655B">
      <w:pPr>
        <w:pStyle w:val="a0"/>
        <w:rPr>
          <w:rFonts w:hint="cs"/>
          <w:rtl/>
        </w:rPr>
      </w:pPr>
    </w:p>
    <w:p w14:paraId="53863562" w14:textId="77777777" w:rsidR="00000000" w:rsidRDefault="0069655B">
      <w:pPr>
        <w:pStyle w:val="a0"/>
        <w:rPr>
          <w:rFonts w:hint="cs"/>
          <w:rtl/>
        </w:rPr>
      </w:pPr>
      <w:r>
        <w:rPr>
          <w:rFonts w:hint="cs"/>
          <w:rtl/>
        </w:rPr>
        <w:t xml:space="preserve">ולכן, להלעיט אותנו </w:t>
      </w:r>
      <w:r>
        <w:rPr>
          <w:rFonts w:hint="cs"/>
          <w:rtl/>
        </w:rPr>
        <w:t xml:space="preserve">ולנסות לעשות שטיפת מוח לנו ולעולם כולו, כאילו הגדר באה נגד הטרור - זה לא נכון. הגדר, אם היתה באה נגד הטרור בלבד, היתה צריכה להיות על "הקו הירוק". אבל אתם עושים את זה, וכל אחד שמתנגד לגדר הוא כאילו אויב של מדינת ישראל. אני חושב שמי שהוא אויב של מדינת ישראל </w:t>
      </w:r>
      <w:r>
        <w:rPr>
          <w:rFonts w:hint="cs"/>
          <w:rtl/>
        </w:rPr>
        <w:t xml:space="preserve">ומי שעושה רע למדינת ישראל הם אלה שהקימו את הגדר בתוואי שהיא הוקמה. </w:t>
      </w:r>
    </w:p>
    <w:p w14:paraId="5EBAD0E2" w14:textId="77777777" w:rsidR="00000000" w:rsidRDefault="0069655B">
      <w:pPr>
        <w:pStyle w:val="a0"/>
        <w:rPr>
          <w:rFonts w:hint="cs"/>
          <w:rtl/>
        </w:rPr>
      </w:pPr>
    </w:p>
    <w:p w14:paraId="3FEC579A" w14:textId="77777777" w:rsidR="00000000" w:rsidRDefault="0069655B">
      <w:pPr>
        <w:pStyle w:val="a0"/>
        <w:rPr>
          <w:rFonts w:hint="cs"/>
          <w:rtl/>
        </w:rPr>
      </w:pPr>
      <w:r>
        <w:rPr>
          <w:rFonts w:hint="cs"/>
          <w:rtl/>
        </w:rPr>
        <w:t xml:space="preserve">חייבים לשנות את התוואי הזה, ויש מקומות שאסור להקים בהם גדר בשום צורה ואופן - לא בתוך העיר ירושלים ולא בברטעה, ולא במקום שהיא חוצה את הערים לשניים. </w:t>
      </w:r>
    </w:p>
    <w:p w14:paraId="68E97F31" w14:textId="77777777" w:rsidR="00000000" w:rsidRDefault="0069655B">
      <w:pPr>
        <w:pStyle w:val="a0"/>
        <w:rPr>
          <w:rFonts w:hint="cs"/>
          <w:rtl/>
        </w:rPr>
      </w:pPr>
    </w:p>
    <w:p w14:paraId="60C1693E" w14:textId="77777777" w:rsidR="00000000" w:rsidRDefault="0069655B">
      <w:pPr>
        <w:pStyle w:val="a0"/>
        <w:rPr>
          <w:rFonts w:hint="cs"/>
          <w:rtl/>
        </w:rPr>
      </w:pPr>
      <w:r>
        <w:rPr>
          <w:rFonts w:hint="cs"/>
          <w:rtl/>
        </w:rPr>
        <w:t>הגדר איננה פתרון קסם - -</w:t>
      </w:r>
    </w:p>
    <w:p w14:paraId="76EF65AF" w14:textId="77777777" w:rsidR="00000000" w:rsidRDefault="0069655B">
      <w:pPr>
        <w:pStyle w:val="af1"/>
        <w:rPr>
          <w:rtl/>
        </w:rPr>
      </w:pPr>
      <w:r>
        <w:rPr>
          <w:rtl/>
        </w:rPr>
        <w:br/>
        <w:t>היו"ר משה כח</w:t>
      </w:r>
      <w:r>
        <w:rPr>
          <w:rtl/>
        </w:rPr>
        <w:t>לון:</w:t>
      </w:r>
    </w:p>
    <w:p w14:paraId="591CD592" w14:textId="77777777" w:rsidR="00000000" w:rsidRDefault="0069655B">
      <w:pPr>
        <w:pStyle w:val="a0"/>
        <w:rPr>
          <w:rtl/>
        </w:rPr>
      </w:pPr>
    </w:p>
    <w:p w14:paraId="423A2A90" w14:textId="77777777" w:rsidR="00000000" w:rsidRDefault="0069655B">
      <w:pPr>
        <w:pStyle w:val="a0"/>
        <w:rPr>
          <w:rFonts w:hint="cs"/>
          <w:rtl/>
        </w:rPr>
      </w:pPr>
      <w:r>
        <w:rPr>
          <w:rFonts w:hint="cs"/>
          <w:rtl/>
        </w:rPr>
        <w:t>תודה רבה.</w:t>
      </w:r>
    </w:p>
    <w:p w14:paraId="4C7FBF10" w14:textId="77777777" w:rsidR="00000000" w:rsidRDefault="0069655B">
      <w:pPr>
        <w:pStyle w:val="af0"/>
        <w:rPr>
          <w:rtl/>
        </w:rPr>
      </w:pPr>
      <w:r>
        <w:rPr>
          <w:rtl/>
        </w:rPr>
        <w:br/>
        <w:t>יעקב אדרי (הליכוד):</w:t>
      </w:r>
    </w:p>
    <w:p w14:paraId="5BD1A01A" w14:textId="77777777" w:rsidR="00000000" w:rsidRDefault="0069655B">
      <w:pPr>
        <w:pStyle w:val="a0"/>
        <w:rPr>
          <w:rtl/>
        </w:rPr>
      </w:pPr>
    </w:p>
    <w:p w14:paraId="13F7F6BD" w14:textId="77777777" w:rsidR="00000000" w:rsidRDefault="0069655B">
      <w:pPr>
        <w:pStyle w:val="a0"/>
        <w:rPr>
          <w:rFonts w:hint="cs"/>
          <w:rtl/>
        </w:rPr>
      </w:pPr>
      <w:r>
        <w:rPr>
          <w:rFonts w:hint="cs"/>
          <w:rtl/>
        </w:rPr>
        <w:t>- - -</w:t>
      </w:r>
    </w:p>
    <w:p w14:paraId="2AC17CB7" w14:textId="77777777" w:rsidR="00000000" w:rsidRDefault="0069655B">
      <w:pPr>
        <w:pStyle w:val="-"/>
        <w:rPr>
          <w:rtl/>
        </w:rPr>
      </w:pPr>
      <w:r>
        <w:rPr>
          <w:rtl/>
        </w:rPr>
        <w:br/>
      </w:r>
      <w:bookmarkStart w:id="495" w:name="FS000000550T25_02_2004_16_57_52C"/>
      <w:bookmarkEnd w:id="495"/>
      <w:r>
        <w:rPr>
          <w:rtl/>
        </w:rPr>
        <w:t>עבד-אלמאלכ דהאמשה (רע"ם):</w:t>
      </w:r>
    </w:p>
    <w:p w14:paraId="5BDA39F7" w14:textId="77777777" w:rsidR="00000000" w:rsidRDefault="0069655B">
      <w:pPr>
        <w:pStyle w:val="a0"/>
        <w:rPr>
          <w:rtl/>
        </w:rPr>
      </w:pPr>
    </w:p>
    <w:p w14:paraId="5DEEAF7E" w14:textId="77777777" w:rsidR="00000000" w:rsidRDefault="0069655B">
      <w:pPr>
        <w:pStyle w:val="a0"/>
        <w:rPr>
          <w:rFonts w:hint="cs"/>
          <w:rtl/>
        </w:rPr>
      </w:pPr>
      <w:r>
        <w:rPr>
          <w:rFonts w:hint="cs"/>
          <w:rtl/>
        </w:rPr>
        <w:t xml:space="preserve"> - -  השלום הוא הפתרון, סיום הכיבוש הוא הפתרון - אז הגדר גם תהפוך מיותרת. תודה רבה.</w:t>
      </w:r>
    </w:p>
    <w:p w14:paraId="28CF4ACB" w14:textId="77777777" w:rsidR="00000000" w:rsidRDefault="0069655B">
      <w:pPr>
        <w:pStyle w:val="af1"/>
        <w:rPr>
          <w:rtl/>
        </w:rPr>
      </w:pPr>
      <w:r>
        <w:rPr>
          <w:rtl/>
        </w:rPr>
        <w:br/>
        <w:t>היו"ר משה כחלון:</w:t>
      </w:r>
    </w:p>
    <w:p w14:paraId="3375154E" w14:textId="77777777" w:rsidR="00000000" w:rsidRDefault="0069655B">
      <w:pPr>
        <w:pStyle w:val="a0"/>
        <w:rPr>
          <w:rtl/>
        </w:rPr>
      </w:pPr>
    </w:p>
    <w:p w14:paraId="2DBF16B9" w14:textId="77777777" w:rsidR="00000000" w:rsidRDefault="0069655B">
      <w:pPr>
        <w:pStyle w:val="a0"/>
        <w:rPr>
          <w:rFonts w:hint="cs"/>
          <w:rtl/>
        </w:rPr>
      </w:pPr>
      <w:r>
        <w:rPr>
          <w:rFonts w:hint="cs"/>
          <w:rtl/>
        </w:rPr>
        <w:t>תודה רבה, חבר הכנסת דהאמשה. חבר הכנסת אילן שלגי, בבקשה. אחריו - חבר הכנסת נסים זא</w:t>
      </w:r>
      <w:r>
        <w:rPr>
          <w:rFonts w:hint="cs"/>
          <w:rtl/>
        </w:rPr>
        <w:t>ב. אחרון הדוברים יהיה חבר הכנסת דוד טל, ונעבור להצבעה. תהיינה שתי הצבעות.</w:t>
      </w:r>
    </w:p>
    <w:p w14:paraId="16D77254" w14:textId="77777777" w:rsidR="00000000" w:rsidRDefault="0069655B">
      <w:pPr>
        <w:pStyle w:val="a"/>
        <w:rPr>
          <w:rtl/>
        </w:rPr>
      </w:pPr>
      <w:r>
        <w:rPr>
          <w:rtl/>
        </w:rPr>
        <w:br/>
      </w:r>
      <w:bookmarkStart w:id="496" w:name="FS000001046T25_02_2004_16_59_41"/>
      <w:bookmarkStart w:id="497" w:name="_Toc69694988"/>
      <w:bookmarkEnd w:id="496"/>
      <w:r>
        <w:rPr>
          <w:rtl/>
        </w:rPr>
        <w:t>אילן שלגי (שינוי):</w:t>
      </w:r>
      <w:bookmarkEnd w:id="497"/>
    </w:p>
    <w:p w14:paraId="6249C00E" w14:textId="77777777" w:rsidR="00000000" w:rsidRDefault="0069655B">
      <w:pPr>
        <w:pStyle w:val="a0"/>
        <w:rPr>
          <w:rtl/>
        </w:rPr>
      </w:pPr>
    </w:p>
    <w:p w14:paraId="4259B420" w14:textId="77777777" w:rsidR="00000000" w:rsidRDefault="0069655B">
      <w:pPr>
        <w:pStyle w:val="a0"/>
        <w:rPr>
          <w:rFonts w:hint="cs"/>
          <w:rtl/>
        </w:rPr>
      </w:pPr>
      <w:r>
        <w:rPr>
          <w:rFonts w:hint="cs"/>
          <w:rtl/>
        </w:rPr>
        <w:t xml:space="preserve">אדוני היושב-ראש, חברות וחברי הכנסת, אני מבקש, חבר הכנסת דהאמשה, תפסיקו כל הזמן עם הסיפור הזה של הכיבוש. אני מבקש להזכיר לך איך כל העניין התחיל. </w:t>
      </w:r>
    </w:p>
    <w:p w14:paraId="065FFDB4" w14:textId="77777777" w:rsidR="00000000" w:rsidRDefault="0069655B">
      <w:pPr>
        <w:pStyle w:val="af0"/>
        <w:rPr>
          <w:rtl/>
        </w:rPr>
      </w:pPr>
      <w:r>
        <w:rPr>
          <w:rtl/>
        </w:rPr>
        <w:br/>
        <w:t>עבד-אלמאלכ דהאמ</w:t>
      </w:r>
      <w:r>
        <w:rPr>
          <w:rtl/>
        </w:rPr>
        <w:t>שה (רע"ם):</w:t>
      </w:r>
    </w:p>
    <w:p w14:paraId="2B94A035" w14:textId="77777777" w:rsidR="00000000" w:rsidRDefault="0069655B">
      <w:pPr>
        <w:pStyle w:val="a0"/>
        <w:rPr>
          <w:rtl/>
        </w:rPr>
      </w:pPr>
    </w:p>
    <w:p w14:paraId="7FD2E578" w14:textId="77777777" w:rsidR="00000000" w:rsidRDefault="0069655B">
      <w:pPr>
        <w:pStyle w:val="a0"/>
        <w:rPr>
          <w:rFonts w:hint="cs"/>
          <w:rtl/>
        </w:rPr>
      </w:pPr>
      <w:r>
        <w:rPr>
          <w:rFonts w:hint="cs"/>
          <w:rtl/>
        </w:rPr>
        <w:t>- - -</w:t>
      </w:r>
    </w:p>
    <w:p w14:paraId="58BA3317" w14:textId="77777777" w:rsidR="00000000" w:rsidRDefault="0069655B">
      <w:pPr>
        <w:pStyle w:val="af0"/>
        <w:rPr>
          <w:rtl/>
        </w:rPr>
      </w:pPr>
      <w:r>
        <w:rPr>
          <w:rtl/>
        </w:rPr>
        <w:br/>
        <w:t>טלב אלסאנע (רע"ם):</w:t>
      </w:r>
    </w:p>
    <w:p w14:paraId="7A46D4FD" w14:textId="77777777" w:rsidR="00000000" w:rsidRDefault="0069655B">
      <w:pPr>
        <w:pStyle w:val="a0"/>
        <w:rPr>
          <w:rtl/>
        </w:rPr>
      </w:pPr>
    </w:p>
    <w:p w14:paraId="0A65F3BC" w14:textId="77777777" w:rsidR="00000000" w:rsidRDefault="0069655B">
      <w:pPr>
        <w:pStyle w:val="a0"/>
        <w:rPr>
          <w:rFonts w:hint="cs"/>
          <w:rtl/>
        </w:rPr>
      </w:pPr>
      <w:r>
        <w:rPr>
          <w:rFonts w:hint="cs"/>
          <w:rtl/>
        </w:rPr>
        <w:t>- - - איפה שיש כיבוש - - -</w:t>
      </w:r>
    </w:p>
    <w:p w14:paraId="044436A9" w14:textId="77777777" w:rsidR="00000000" w:rsidRDefault="0069655B">
      <w:pPr>
        <w:pStyle w:val="af0"/>
        <w:rPr>
          <w:rtl/>
        </w:rPr>
      </w:pPr>
      <w:r>
        <w:rPr>
          <w:rtl/>
        </w:rPr>
        <w:br/>
        <w:t>קריאות:</w:t>
      </w:r>
    </w:p>
    <w:p w14:paraId="47F1B02F" w14:textId="77777777" w:rsidR="00000000" w:rsidRDefault="0069655B">
      <w:pPr>
        <w:pStyle w:val="a0"/>
        <w:rPr>
          <w:rtl/>
        </w:rPr>
      </w:pPr>
    </w:p>
    <w:p w14:paraId="1E00DD28" w14:textId="77777777" w:rsidR="00000000" w:rsidRDefault="0069655B">
      <w:pPr>
        <w:pStyle w:val="a0"/>
        <w:rPr>
          <w:rFonts w:hint="cs"/>
          <w:rtl/>
        </w:rPr>
      </w:pPr>
      <w:r>
        <w:rPr>
          <w:rFonts w:hint="cs"/>
          <w:rtl/>
        </w:rPr>
        <w:t>- - -</w:t>
      </w:r>
    </w:p>
    <w:p w14:paraId="22311875" w14:textId="77777777" w:rsidR="00000000" w:rsidRDefault="0069655B">
      <w:pPr>
        <w:pStyle w:val="-"/>
        <w:rPr>
          <w:rtl/>
        </w:rPr>
      </w:pPr>
      <w:r>
        <w:rPr>
          <w:rtl/>
        </w:rPr>
        <w:br/>
      </w:r>
      <w:bookmarkStart w:id="498" w:name="FS000001046T25_02_2004_17_00_59C"/>
      <w:bookmarkEnd w:id="498"/>
      <w:r>
        <w:rPr>
          <w:rtl/>
        </w:rPr>
        <w:t>אילן שלגי (שינוי):</w:t>
      </w:r>
    </w:p>
    <w:p w14:paraId="5083FA93" w14:textId="77777777" w:rsidR="00000000" w:rsidRDefault="0069655B">
      <w:pPr>
        <w:pStyle w:val="a0"/>
        <w:rPr>
          <w:rtl/>
        </w:rPr>
      </w:pPr>
    </w:p>
    <w:p w14:paraId="7230AA79" w14:textId="77777777" w:rsidR="00000000" w:rsidRDefault="0069655B">
      <w:pPr>
        <w:pStyle w:val="a0"/>
        <w:rPr>
          <w:rFonts w:hint="cs"/>
          <w:rtl/>
        </w:rPr>
      </w:pPr>
      <w:r>
        <w:rPr>
          <w:rFonts w:hint="cs"/>
          <w:rtl/>
        </w:rPr>
        <w:t>עמד פה קודם - גם אתה, חבר הכנסת אלסאנע, עמדת פה קודם, דיברת על זה שאנחנו יכולנו גם לכבוש את שווייץ ואז גם השוויצרים היו לא מרוצים. אתה שכחת איך זה התחיל?</w:t>
      </w:r>
      <w:r>
        <w:rPr>
          <w:rFonts w:hint="cs"/>
          <w:rtl/>
        </w:rPr>
        <w:t xml:space="preserve"> </w:t>
      </w:r>
    </w:p>
    <w:p w14:paraId="5008D253" w14:textId="77777777" w:rsidR="00000000" w:rsidRDefault="0069655B">
      <w:pPr>
        <w:pStyle w:val="af0"/>
        <w:rPr>
          <w:rFonts w:hint="cs"/>
          <w:rtl/>
        </w:rPr>
      </w:pPr>
    </w:p>
    <w:p w14:paraId="7D79A96B" w14:textId="77777777" w:rsidR="00000000" w:rsidRDefault="0069655B">
      <w:pPr>
        <w:pStyle w:val="af0"/>
        <w:rPr>
          <w:rtl/>
        </w:rPr>
      </w:pPr>
      <w:r>
        <w:rPr>
          <w:rtl/>
        </w:rPr>
        <w:t>קריאות:</w:t>
      </w:r>
    </w:p>
    <w:p w14:paraId="3F6563F5" w14:textId="77777777" w:rsidR="00000000" w:rsidRDefault="0069655B">
      <w:pPr>
        <w:pStyle w:val="a0"/>
        <w:rPr>
          <w:rtl/>
        </w:rPr>
      </w:pPr>
    </w:p>
    <w:p w14:paraId="2FB89209" w14:textId="77777777" w:rsidR="00000000" w:rsidRDefault="0069655B">
      <w:pPr>
        <w:pStyle w:val="a0"/>
        <w:rPr>
          <w:rFonts w:hint="cs"/>
          <w:rtl/>
        </w:rPr>
      </w:pPr>
      <w:r>
        <w:rPr>
          <w:rFonts w:hint="cs"/>
          <w:rtl/>
        </w:rPr>
        <w:t>- - -</w:t>
      </w:r>
    </w:p>
    <w:p w14:paraId="56C7298D" w14:textId="77777777" w:rsidR="00000000" w:rsidRDefault="0069655B">
      <w:pPr>
        <w:pStyle w:val="-"/>
        <w:rPr>
          <w:rtl/>
        </w:rPr>
      </w:pPr>
      <w:r>
        <w:rPr>
          <w:rtl/>
        </w:rPr>
        <w:br/>
      </w:r>
      <w:bookmarkStart w:id="499" w:name="FS000001046T25_02_2004_17_02_11C"/>
      <w:bookmarkEnd w:id="499"/>
      <w:r>
        <w:rPr>
          <w:rtl/>
        </w:rPr>
        <w:t>אילן שלגי (שינוי):</w:t>
      </w:r>
    </w:p>
    <w:p w14:paraId="3191EE99" w14:textId="77777777" w:rsidR="00000000" w:rsidRDefault="0069655B">
      <w:pPr>
        <w:pStyle w:val="a0"/>
        <w:rPr>
          <w:rtl/>
        </w:rPr>
      </w:pPr>
    </w:p>
    <w:p w14:paraId="467B3E65" w14:textId="77777777" w:rsidR="00000000" w:rsidRDefault="0069655B">
      <w:pPr>
        <w:pStyle w:val="a0"/>
        <w:rPr>
          <w:rFonts w:hint="cs"/>
          <w:rtl/>
        </w:rPr>
      </w:pPr>
      <w:r>
        <w:rPr>
          <w:rFonts w:hint="cs"/>
          <w:rtl/>
        </w:rPr>
        <w:t>אתה שכחת? איך כל מדינות ערב רצו לזרוק את כולנו לים - שלוש-ארבע-חמש פעמים? איך הגענו לשם, תגיד לי. איך הגענו לשם? סתם באנו לשם? - - -</w:t>
      </w:r>
    </w:p>
    <w:p w14:paraId="0115883B" w14:textId="77777777" w:rsidR="00000000" w:rsidRDefault="0069655B">
      <w:pPr>
        <w:pStyle w:val="af0"/>
        <w:rPr>
          <w:rtl/>
        </w:rPr>
      </w:pPr>
      <w:r>
        <w:rPr>
          <w:rtl/>
        </w:rPr>
        <w:br/>
        <w:t>היו"ר משה כחלון:</w:t>
      </w:r>
    </w:p>
    <w:p w14:paraId="3217E340" w14:textId="77777777" w:rsidR="00000000" w:rsidRDefault="0069655B">
      <w:pPr>
        <w:pStyle w:val="a0"/>
        <w:rPr>
          <w:rtl/>
        </w:rPr>
      </w:pPr>
    </w:p>
    <w:p w14:paraId="5975E158" w14:textId="77777777" w:rsidR="00000000" w:rsidRDefault="0069655B">
      <w:pPr>
        <w:pStyle w:val="a0"/>
        <w:rPr>
          <w:rFonts w:hint="cs"/>
          <w:rtl/>
        </w:rPr>
      </w:pPr>
      <w:r>
        <w:rPr>
          <w:rFonts w:hint="cs"/>
          <w:rtl/>
        </w:rPr>
        <w:t>אני מבקש להפסיק את המקהלה הזאת. חברי הכנסת מח'ול, דהאמשה וטלב אלס</w:t>
      </w:r>
      <w:r>
        <w:rPr>
          <w:rFonts w:hint="cs"/>
          <w:rtl/>
        </w:rPr>
        <w:t xml:space="preserve">אנע, להפסיק את המקהלה. בבקשה, חבר הכנסת שלגי. </w:t>
      </w:r>
    </w:p>
    <w:p w14:paraId="1A52E32C" w14:textId="77777777" w:rsidR="00000000" w:rsidRDefault="0069655B">
      <w:pPr>
        <w:pStyle w:val="af0"/>
        <w:rPr>
          <w:rtl/>
        </w:rPr>
      </w:pPr>
      <w:r>
        <w:rPr>
          <w:rtl/>
        </w:rPr>
        <w:br/>
        <w:t>טלב אלסאנע (רע"ם):</w:t>
      </w:r>
    </w:p>
    <w:p w14:paraId="78E1C3E1" w14:textId="77777777" w:rsidR="00000000" w:rsidRDefault="0069655B">
      <w:pPr>
        <w:pStyle w:val="a0"/>
        <w:rPr>
          <w:rtl/>
        </w:rPr>
      </w:pPr>
    </w:p>
    <w:p w14:paraId="08249816" w14:textId="77777777" w:rsidR="00000000" w:rsidRDefault="0069655B">
      <w:pPr>
        <w:pStyle w:val="a0"/>
        <w:rPr>
          <w:rFonts w:hint="cs"/>
          <w:rtl/>
        </w:rPr>
      </w:pPr>
      <w:r>
        <w:rPr>
          <w:rFonts w:hint="cs"/>
          <w:rtl/>
        </w:rPr>
        <w:t>יושב-ראש ועדת החינוך - - -</w:t>
      </w:r>
    </w:p>
    <w:p w14:paraId="7EEB3584" w14:textId="77777777" w:rsidR="00000000" w:rsidRDefault="0069655B">
      <w:pPr>
        <w:pStyle w:val="af1"/>
        <w:rPr>
          <w:rtl/>
        </w:rPr>
      </w:pPr>
      <w:r>
        <w:rPr>
          <w:rtl/>
        </w:rPr>
        <w:br/>
        <w:t>היו"ר משה כחלון:</w:t>
      </w:r>
    </w:p>
    <w:p w14:paraId="20710BA1" w14:textId="77777777" w:rsidR="00000000" w:rsidRDefault="0069655B">
      <w:pPr>
        <w:pStyle w:val="a0"/>
        <w:rPr>
          <w:rtl/>
        </w:rPr>
      </w:pPr>
    </w:p>
    <w:p w14:paraId="2BD7F0F0" w14:textId="77777777" w:rsidR="00000000" w:rsidRDefault="0069655B">
      <w:pPr>
        <w:pStyle w:val="a0"/>
        <w:rPr>
          <w:rFonts w:hint="cs"/>
          <w:rtl/>
        </w:rPr>
      </w:pPr>
      <w:r>
        <w:rPr>
          <w:rFonts w:hint="cs"/>
          <w:rtl/>
        </w:rPr>
        <w:t>סליחה. אני מבקש להפסיק את המקהלה. אתם מדברים בקול אחד. אחד ידבר, למה שלושה? אתם אומרים אותם דברים. בבקשה.</w:t>
      </w:r>
    </w:p>
    <w:p w14:paraId="1642EBAD" w14:textId="77777777" w:rsidR="00000000" w:rsidRDefault="0069655B">
      <w:pPr>
        <w:pStyle w:val="-"/>
        <w:rPr>
          <w:rtl/>
        </w:rPr>
      </w:pPr>
      <w:r>
        <w:rPr>
          <w:rtl/>
        </w:rPr>
        <w:br/>
      </w:r>
      <w:bookmarkStart w:id="500" w:name="FS000001046T25_02_2004_17_03_51C"/>
      <w:bookmarkEnd w:id="500"/>
      <w:r>
        <w:rPr>
          <w:rtl/>
        </w:rPr>
        <w:t>אילן שלגי (שינוי):</w:t>
      </w:r>
    </w:p>
    <w:p w14:paraId="20580013" w14:textId="77777777" w:rsidR="00000000" w:rsidRDefault="0069655B">
      <w:pPr>
        <w:pStyle w:val="a0"/>
        <w:rPr>
          <w:rtl/>
        </w:rPr>
      </w:pPr>
    </w:p>
    <w:p w14:paraId="6B07A387" w14:textId="77777777" w:rsidR="00000000" w:rsidRDefault="0069655B">
      <w:pPr>
        <w:pStyle w:val="a0"/>
        <w:rPr>
          <w:rFonts w:hint="cs"/>
          <w:rtl/>
        </w:rPr>
      </w:pPr>
      <w:r>
        <w:rPr>
          <w:rFonts w:hint="cs"/>
          <w:rtl/>
        </w:rPr>
        <w:t xml:space="preserve">אני מציע שנאמר </w:t>
      </w:r>
      <w:r>
        <w:rPr>
          <w:rFonts w:hint="cs"/>
          <w:rtl/>
        </w:rPr>
        <w:t xml:space="preserve">לעצמנו את האמת. אנחנו התחלנו בהקמת הגדר הזאת מאוחר מדי, וכאשר עשינו את זה - עשינו את זה בתוואי הלא-ראוי והלא-חכם. ועובדה - אנחנו משנים כעת את התוואי. </w:t>
      </w:r>
    </w:p>
    <w:p w14:paraId="1F196EF3" w14:textId="77777777" w:rsidR="00000000" w:rsidRDefault="0069655B">
      <w:pPr>
        <w:pStyle w:val="af0"/>
        <w:rPr>
          <w:rtl/>
        </w:rPr>
      </w:pPr>
      <w:r>
        <w:rPr>
          <w:rtl/>
        </w:rPr>
        <w:br/>
        <w:t>טלב אלסאנע (רע"ם):</w:t>
      </w:r>
    </w:p>
    <w:p w14:paraId="2DC23253" w14:textId="77777777" w:rsidR="00000000" w:rsidRDefault="0069655B">
      <w:pPr>
        <w:pStyle w:val="a0"/>
        <w:rPr>
          <w:rtl/>
        </w:rPr>
      </w:pPr>
    </w:p>
    <w:p w14:paraId="0E117006" w14:textId="77777777" w:rsidR="00000000" w:rsidRDefault="0069655B">
      <w:pPr>
        <w:pStyle w:val="a0"/>
        <w:rPr>
          <w:rFonts w:hint="cs"/>
          <w:rtl/>
        </w:rPr>
      </w:pPr>
      <w:r>
        <w:rPr>
          <w:rFonts w:hint="cs"/>
          <w:rtl/>
        </w:rPr>
        <w:t>- - - אנחנו מסכימים - - -</w:t>
      </w:r>
    </w:p>
    <w:p w14:paraId="4E034FCD" w14:textId="77777777" w:rsidR="00000000" w:rsidRDefault="0069655B">
      <w:pPr>
        <w:pStyle w:val="-"/>
        <w:rPr>
          <w:rtl/>
        </w:rPr>
      </w:pPr>
      <w:r>
        <w:rPr>
          <w:rtl/>
        </w:rPr>
        <w:br/>
      </w:r>
      <w:bookmarkStart w:id="501" w:name="FS000001046T25_02_2004_17_06_43C"/>
      <w:bookmarkEnd w:id="501"/>
      <w:r>
        <w:rPr>
          <w:rtl/>
        </w:rPr>
        <w:t>אילן שלגי (שינוי):</w:t>
      </w:r>
    </w:p>
    <w:p w14:paraId="70193919" w14:textId="77777777" w:rsidR="00000000" w:rsidRDefault="0069655B">
      <w:pPr>
        <w:pStyle w:val="a0"/>
        <w:rPr>
          <w:rtl/>
        </w:rPr>
      </w:pPr>
    </w:p>
    <w:p w14:paraId="12B054D1" w14:textId="77777777" w:rsidR="00000000" w:rsidRDefault="0069655B">
      <w:pPr>
        <w:pStyle w:val="a0"/>
        <w:rPr>
          <w:rFonts w:hint="cs"/>
          <w:rtl/>
        </w:rPr>
      </w:pPr>
      <w:r>
        <w:rPr>
          <w:rFonts w:hint="cs"/>
          <w:rtl/>
        </w:rPr>
        <w:t>עם זאת, אסור לשכוח שכל התהליך הקוואזי</w:t>
      </w:r>
      <w:r>
        <w:rPr>
          <w:rFonts w:hint="cs"/>
          <w:rtl/>
        </w:rPr>
        <w:t xml:space="preserve">-משפטי, המשפטי לכאורה הזה בהאג, הוא מוטעה מלכתחילה. אין למדינת ישראל סיכוי בזירה הזאת - לצערי, השר עזרא - אני לא רואה איזו תקווה ואיזו אפשרות, כפי שאתה קיווית. </w:t>
      </w:r>
    </w:p>
    <w:p w14:paraId="11B29C96" w14:textId="77777777" w:rsidR="00000000" w:rsidRDefault="0069655B">
      <w:pPr>
        <w:pStyle w:val="a0"/>
        <w:rPr>
          <w:rFonts w:hint="cs"/>
          <w:rtl/>
        </w:rPr>
      </w:pPr>
    </w:p>
    <w:p w14:paraId="0C2DE4FC" w14:textId="77777777" w:rsidR="00000000" w:rsidRDefault="0069655B">
      <w:pPr>
        <w:pStyle w:val="a0"/>
        <w:rPr>
          <w:rFonts w:hint="cs"/>
          <w:rtl/>
        </w:rPr>
      </w:pPr>
      <w:r>
        <w:rPr>
          <w:rFonts w:hint="cs"/>
          <w:rtl/>
        </w:rPr>
        <w:t xml:space="preserve">אני בכל זאת מציע לראות את החלק החיובי שבעניין, את ההתגייסות הנפלאה של ארגונים - - </w:t>
      </w:r>
    </w:p>
    <w:p w14:paraId="57B65DC1" w14:textId="77777777" w:rsidR="00000000" w:rsidRDefault="0069655B">
      <w:pPr>
        <w:pStyle w:val="af1"/>
        <w:rPr>
          <w:rtl/>
        </w:rPr>
      </w:pPr>
      <w:r>
        <w:rPr>
          <w:rtl/>
        </w:rPr>
        <w:br/>
        <w:t xml:space="preserve">היו"ר משה </w:t>
      </w:r>
      <w:r>
        <w:rPr>
          <w:rtl/>
        </w:rPr>
        <w:t>כחלון:</w:t>
      </w:r>
    </w:p>
    <w:p w14:paraId="0A379686" w14:textId="77777777" w:rsidR="00000000" w:rsidRDefault="0069655B">
      <w:pPr>
        <w:pStyle w:val="a0"/>
        <w:rPr>
          <w:rtl/>
        </w:rPr>
      </w:pPr>
    </w:p>
    <w:p w14:paraId="11964B41" w14:textId="77777777" w:rsidR="00000000" w:rsidRDefault="0069655B">
      <w:pPr>
        <w:pStyle w:val="a0"/>
        <w:rPr>
          <w:rFonts w:hint="cs"/>
          <w:rtl/>
        </w:rPr>
      </w:pPr>
      <w:r>
        <w:rPr>
          <w:rFonts w:hint="cs"/>
          <w:rtl/>
        </w:rPr>
        <w:t xml:space="preserve">אני מבקש לסיים. זו הצעה אחרת. </w:t>
      </w:r>
    </w:p>
    <w:p w14:paraId="4DD1B569" w14:textId="77777777" w:rsidR="00000000" w:rsidRDefault="0069655B">
      <w:pPr>
        <w:pStyle w:val="-"/>
        <w:rPr>
          <w:rtl/>
        </w:rPr>
      </w:pPr>
      <w:r>
        <w:rPr>
          <w:rtl/>
        </w:rPr>
        <w:br/>
      </w:r>
      <w:bookmarkStart w:id="502" w:name="FS000001046T25_02_2004_17_08_39C"/>
      <w:bookmarkEnd w:id="502"/>
      <w:r>
        <w:rPr>
          <w:rtl/>
        </w:rPr>
        <w:t>אילן שלגי (שינוי):</w:t>
      </w:r>
    </w:p>
    <w:p w14:paraId="01294AD9" w14:textId="77777777" w:rsidR="00000000" w:rsidRDefault="0069655B">
      <w:pPr>
        <w:pStyle w:val="a0"/>
        <w:rPr>
          <w:rtl/>
        </w:rPr>
      </w:pPr>
    </w:p>
    <w:p w14:paraId="2829282C" w14:textId="77777777" w:rsidR="00000000" w:rsidRDefault="0069655B">
      <w:pPr>
        <w:pStyle w:val="a0"/>
        <w:rPr>
          <w:rFonts w:hint="cs"/>
          <w:rtl/>
        </w:rPr>
      </w:pPr>
      <w:r>
        <w:rPr>
          <w:rFonts w:hint="cs"/>
          <w:rtl/>
        </w:rPr>
        <w:t>- - ישראליים לצאת להאג ולנהל שם מאבק חשוב ביותר בזירת ההסברה, וכן את ההתגייסות של ידידי ישראל, יהודים ולא-יהודים גם יחד. תודה רבה.</w:t>
      </w:r>
    </w:p>
    <w:p w14:paraId="4DF6E272" w14:textId="77777777" w:rsidR="00000000" w:rsidRDefault="0069655B">
      <w:pPr>
        <w:pStyle w:val="af1"/>
        <w:rPr>
          <w:rtl/>
        </w:rPr>
      </w:pPr>
      <w:r>
        <w:rPr>
          <w:rtl/>
        </w:rPr>
        <w:br/>
        <w:t>היו"ר משה כחלון:</w:t>
      </w:r>
    </w:p>
    <w:p w14:paraId="135A192E" w14:textId="77777777" w:rsidR="00000000" w:rsidRDefault="0069655B">
      <w:pPr>
        <w:pStyle w:val="a0"/>
        <w:rPr>
          <w:rtl/>
        </w:rPr>
      </w:pPr>
    </w:p>
    <w:p w14:paraId="0284A8C5" w14:textId="77777777" w:rsidR="00000000" w:rsidRDefault="0069655B">
      <w:pPr>
        <w:pStyle w:val="a0"/>
        <w:rPr>
          <w:rFonts w:hint="cs"/>
          <w:rtl/>
        </w:rPr>
      </w:pPr>
      <w:r>
        <w:rPr>
          <w:rFonts w:hint="cs"/>
          <w:rtl/>
        </w:rPr>
        <w:t>תודה רבה. חבר הכנסת נסים זאב, בבקשה. הצעה אחרת</w:t>
      </w:r>
      <w:r>
        <w:rPr>
          <w:rFonts w:hint="cs"/>
          <w:rtl/>
        </w:rPr>
        <w:t xml:space="preserve"> זה עד דקה.</w:t>
      </w:r>
    </w:p>
    <w:p w14:paraId="364B43BE" w14:textId="77777777" w:rsidR="00000000" w:rsidRDefault="0069655B">
      <w:pPr>
        <w:pStyle w:val="a"/>
        <w:rPr>
          <w:rtl/>
        </w:rPr>
      </w:pPr>
      <w:r>
        <w:rPr>
          <w:rtl/>
        </w:rPr>
        <w:br/>
      </w:r>
      <w:bookmarkStart w:id="503" w:name="FS000000490T25_02_2004_17_09_44"/>
      <w:bookmarkStart w:id="504" w:name="_Toc69694989"/>
      <w:bookmarkEnd w:id="503"/>
      <w:r>
        <w:rPr>
          <w:rtl/>
        </w:rPr>
        <w:t>נסים זאב (ש"ס):</w:t>
      </w:r>
      <w:bookmarkEnd w:id="504"/>
    </w:p>
    <w:p w14:paraId="00729005" w14:textId="77777777" w:rsidR="00000000" w:rsidRDefault="0069655B">
      <w:pPr>
        <w:pStyle w:val="a0"/>
        <w:rPr>
          <w:rtl/>
        </w:rPr>
      </w:pPr>
    </w:p>
    <w:p w14:paraId="460BB894" w14:textId="77777777" w:rsidR="00000000" w:rsidRDefault="0069655B">
      <w:pPr>
        <w:pStyle w:val="a0"/>
        <w:rPr>
          <w:rFonts w:hint="cs"/>
          <w:rtl/>
        </w:rPr>
      </w:pPr>
      <w:r>
        <w:rPr>
          <w:rFonts w:hint="cs"/>
          <w:rtl/>
        </w:rPr>
        <w:t xml:space="preserve">אפילו פחות, אדוני. </w:t>
      </w:r>
    </w:p>
    <w:p w14:paraId="4AB4D86A" w14:textId="77777777" w:rsidR="00000000" w:rsidRDefault="0069655B">
      <w:pPr>
        <w:pStyle w:val="af1"/>
        <w:rPr>
          <w:rtl/>
        </w:rPr>
      </w:pPr>
      <w:r>
        <w:rPr>
          <w:rtl/>
        </w:rPr>
        <w:br/>
        <w:t>היו"ר משה כחלון:</w:t>
      </w:r>
    </w:p>
    <w:p w14:paraId="16DF26DD" w14:textId="77777777" w:rsidR="00000000" w:rsidRDefault="0069655B">
      <w:pPr>
        <w:pStyle w:val="a0"/>
        <w:rPr>
          <w:rtl/>
        </w:rPr>
      </w:pPr>
    </w:p>
    <w:p w14:paraId="09E2A349" w14:textId="77777777" w:rsidR="00000000" w:rsidRDefault="0069655B">
      <w:pPr>
        <w:pStyle w:val="a0"/>
        <w:rPr>
          <w:rFonts w:hint="cs"/>
          <w:rtl/>
        </w:rPr>
      </w:pPr>
      <w:r>
        <w:rPr>
          <w:rFonts w:hint="cs"/>
          <w:rtl/>
        </w:rPr>
        <w:t>אתה לא חייב לנצל אותה, אבל עד דקה.</w:t>
      </w:r>
    </w:p>
    <w:p w14:paraId="569EE76F" w14:textId="77777777" w:rsidR="00000000" w:rsidRDefault="0069655B">
      <w:pPr>
        <w:pStyle w:val="-"/>
        <w:rPr>
          <w:rtl/>
        </w:rPr>
      </w:pPr>
      <w:r>
        <w:rPr>
          <w:rtl/>
        </w:rPr>
        <w:br/>
      </w:r>
      <w:bookmarkStart w:id="505" w:name="FS000000490T25_02_2004_17_10_21C"/>
      <w:bookmarkEnd w:id="505"/>
      <w:r>
        <w:rPr>
          <w:rtl/>
        </w:rPr>
        <w:t>נסים זאב (ש"ס):</w:t>
      </w:r>
    </w:p>
    <w:p w14:paraId="292164D8" w14:textId="77777777" w:rsidR="00000000" w:rsidRDefault="0069655B">
      <w:pPr>
        <w:pStyle w:val="a0"/>
        <w:rPr>
          <w:rtl/>
        </w:rPr>
      </w:pPr>
    </w:p>
    <w:p w14:paraId="01266BF1" w14:textId="77777777" w:rsidR="00000000" w:rsidRDefault="0069655B">
      <w:pPr>
        <w:pStyle w:val="a0"/>
        <w:rPr>
          <w:rFonts w:hint="cs"/>
          <w:rtl/>
        </w:rPr>
      </w:pPr>
      <w:r>
        <w:rPr>
          <w:rFonts w:hint="cs"/>
          <w:rtl/>
        </w:rPr>
        <w:t>אדוני היושב-ראש, ראש הממשלה רוצה להתנתק מהפלסטינים. הוא מתנתק מעזה. מה יקרה אחרי שהוא יקים את הגדר - במיליונים רבים - והוא ירצה להתנתק</w:t>
      </w:r>
      <w:r>
        <w:rPr>
          <w:rFonts w:hint="cs"/>
          <w:rtl/>
        </w:rPr>
        <w:t xml:space="preserve"> מהגדר? לאן אנחנו נגיע? איפה בעצם הגבולות?</w:t>
      </w:r>
    </w:p>
    <w:p w14:paraId="3A07BC3E" w14:textId="77777777" w:rsidR="00000000" w:rsidRDefault="0069655B">
      <w:pPr>
        <w:pStyle w:val="a0"/>
        <w:rPr>
          <w:rFonts w:hint="cs"/>
          <w:rtl/>
        </w:rPr>
      </w:pPr>
    </w:p>
    <w:p w14:paraId="55CD5923" w14:textId="77777777" w:rsidR="00000000" w:rsidRDefault="0069655B">
      <w:pPr>
        <w:pStyle w:val="a0"/>
        <w:rPr>
          <w:rFonts w:hint="cs"/>
          <w:rtl/>
        </w:rPr>
      </w:pPr>
      <w:r>
        <w:rPr>
          <w:rFonts w:hint="cs"/>
          <w:rtl/>
        </w:rPr>
        <w:t xml:space="preserve">דבר שלא ברור לנו - בכל הרצינות אני אומר - מה קורה בין הגדר לבין ההתנתקות? זאת אומרת, בהנחה שראש הממשלה אומר, אנחנו מתנתקים משכם, והגדר נמצאת ליד רמאללה, מה קורה בין רמאללה לשכם? מי נמצא שם? </w:t>
      </w:r>
    </w:p>
    <w:p w14:paraId="41E16503" w14:textId="77777777" w:rsidR="00000000" w:rsidRDefault="0069655B">
      <w:pPr>
        <w:pStyle w:val="a0"/>
        <w:rPr>
          <w:rFonts w:hint="cs"/>
          <w:rtl/>
        </w:rPr>
      </w:pPr>
    </w:p>
    <w:p w14:paraId="7EED00FF" w14:textId="77777777" w:rsidR="00000000" w:rsidRDefault="0069655B">
      <w:pPr>
        <w:pStyle w:val="a0"/>
        <w:rPr>
          <w:rFonts w:hint="cs"/>
          <w:rtl/>
        </w:rPr>
      </w:pPr>
      <w:r>
        <w:rPr>
          <w:rFonts w:hint="cs"/>
          <w:rtl/>
        </w:rPr>
        <w:t>לכן, אני רוצה לומר ל</w:t>
      </w:r>
      <w:r>
        <w:rPr>
          <w:rFonts w:hint="cs"/>
          <w:rtl/>
        </w:rPr>
        <w:t xml:space="preserve">כם - הגדר היום היא חומה של אש, חומה של שנאה, ודבר אחד חייבים להבין: אי-אפשר להציב גדרות ולפתוח שערים, כי ברגע שפותחים שערים - המחבלים נכנסים לתחומנו, ולכן אין שום ערך לגדר. </w:t>
      </w:r>
    </w:p>
    <w:p w14:paraId="654C3FD4" w14:textId="77777777" w:rsidR="00000000" w:rsidRDefault="0069655B">
      <w:pPr>
        <w:pStyle w:val="a0"/>
        <w:rPr>
          <w:rFonts w:hint="cs"/>
          <w:rtl/>
        </w:rPr>
      </w:pPr>
    </w:p>
    <w:p w14:paraId="39399855" w14:textId="77777777" w:rsidR="00000000" w:rsidRDefault="0069655B">
      <w:pPr>
        <w:pStyle w:val="a0"/>
        <w:rPr>
          <w:rFonts w:hint="cs"/>
          <w:rtl/>
        </w:rPr>
      </w:pPr>
      <w:r>
        <w:rPr>
          <w:rFonts w:hint="cs"/>
          <w:rtl/>
        </w:rPr>
        <w:t>וכולנו בקונסנזוס כזה, שאם עושים גדר - לעשות אותה טוב ומושלם. גם זהבה גלאון מסכימה</w:t>
      </w:r>
      <w:r>
        <w:rPr>
          <w:rFonts w:hint="cs"/>
          <w:rtl/>
        </w:rPr>
        <w:t xml:space="preserve"> אתי בעניין הזה. אי-אפשר להשקיע כספים - והממשלה משקיעה פה מיליונים רבים </w:t>
      </w:r>
      <w:r>
        <w:rPr>
          <w:rtl/>
        </w:rPr>
        <w:t>–</w:t>
      </w:r>
      <w:r>
        <w:rPr>
          <w:rFonts w:hint="cs"/>
          <w:rtl/>
        </w:rPr>
        <w:t xml:space="preserve"> ולא לעשות עבודה מושלמת. </w:t>
      </w:r>
    </w:p>
    <w:p w14:paraId="7195D96E" w14:textId="77777777" w:rsidR="00000000" w:rsidRDefault="0069655B">
      <w:pPr>
        <w:pStyle w:val="a0"/>
        <w:rPr>
          <w:rFonts w:hint="cs"/>
          <w:rtl/>
        </w:rPr>
      </w:pPr>
    </w:p>
    <w:p w14:paraId="1CC34806" w14:textId="77777777" w:rsidR="00000000" w:rsidRDefault="0069655B">
      <w:pPr>
        <w:pStyle w:val="a0"/>
        <w:rPr>
          <w:rFonts w:hint="cs"/>
          <w:rtl/>
        </w:rPr>
      </w:pPr>
      <w:r>
        <w:rPr>
          <w:rFonts w:hint="cs"/>
          <w:rtl/>
        </w:rPr>
        <w:t xml:space="preserve">אדוני היושב-ראש, אתה אפילו לא שמעת אותי. </w:t>
      </w:r>
    </w:p>
    <w:p w14:paraId="0AAED9C9" w14:textId="77777777" w:rsidR="00000000" w:rsidRDefault="0069655B">
      <w:pPr>
        <w:pStyle w:val="af1"/>
        <w:rPr>
          <w:rtl/>
        </w:rPr>
      </w:pPr>
      <w:r>
        <w:rPr>
          <w:rtl/>
        </w:rPr>
        <w:br/>
        <w:t>היו"ר משה כחלון:</w:t>
      </w:r>
    </w:p>
    <w:p w14:paraId="70E5B20F" w14:textId="77777777" w:rsidR="00000000" w:rsidRDefault="0069655B">
      <w:pPr>
        <w:pStyle w:val="a0"/>
        <w:rPr>
          <w:rtl/>
        </w:rPr>
      </w:pPr>
    </w:p>
    <w:p w14:paraId="36ECD293" w14:textId="77777777" w:rsidR="00000000" w:rsidRDefault="0069655B">
      <w:pPr>
        <w:pStyle w:val="a0"/>
        <w:rPr>
          <w:rFonts w:hint="cs"/>
          <w:rtl/>
        </w:rPr>
      </w:pPr>
      <w:r>
        <w:rPr>
          <w:rFonts w:hint="cs"/>
          <w:rtl/>
        </w:rPr>
        <w:t xml:space="preserve">שמעתי כל מלה. </w:t>
      </w:r>
    </w:p>
    <w:p w14:paraId="3657253F" w14:textId="77777777" w:rsidR="00000000" w:rsidRDefault="0069655B">
      <w:pPr>
        <w:pStyle w:val="-"/>
        <w:rPr>
          <w:rtl/>
        </w:rPr>
      </w:pPr>
      <w:r>
        <w:rPr>
          <w:rtl/>
        </w:rPr>
        <w:br/>
      </w:r>
      <w:bookmarkStart w:id="506" w:name="FS000000490T25_02_2004_17_14_23C"/>
      <w:bookmarkEnd w:id="506"/>
      <w:r>
        <w:rPr>
          <w:rtl/>
        </w:rPr>
        <w:t>נסים זאב (ש"ס):</w:t>
      </w:r>
    </w:p>
    <w:p w14:paraId="483CC58B" w14:textId="77777777" w:rsidR="00000000" w:rsidRDefault="0069655B">
      <w:pPr>
        <w:pStyle w:val="a0"/>
        <w:rPr>
          <w:rtl/>
        </w:rPr>
      </w:pPr>
    </w:p>
    <w:p w14:paraId="5E732F4D" w14:textId="77777777" w:rsidR="00000000" w:rsidRDefault="0069655B">
      <w:pPr>
        <w:pStyle w:val="a0"/>
        <w:rPr>
          <w:rFonts w:hint="cs"/>
          <w:rtl/>
        </w:rPr>
      </w:pPr>
      <w:r>
        <w:rPr>
          <w:rFonts w:hint="cs"/>
          <w:rtl/>
        </w:rPr>
        <w:t xml:space="preserve">אני מוכן לחזור על כל הדברים. </w:t>
      </w:r>
    </w:p>
    <w:p w14:paraId="03EA7398" w14:textId="77777777" w:rsidR="00000000" w:rsidRDefault="0069655B">
      <w:pPr>
        <w:pStyle w:val="af1"/>
        <w:rPr>
          <w:rtl/>
        </w:rPr>
      </w:pPr>
      <w:r>
        <w:rPr>
          <w:rtl/>
        </w:rPr>
        <w:br/>
        <w:t>היו"ר משה כחלון:</w:t>
      </w:r>
    </w:p>
    <w:p w14:paraId="546140CB" w14:textId="77777777" w:rsidR="00000000" w:rsidRDefault="0069655B">
      <w:pPr>
        <w:pStyle w:val="a0"/>
        <w:rPr>
          <w:rtl/>
        </w:rPr>
      </w:pPr>
    </w:p>
    <w:p w14:paraId="31FF9CE4" w14:textId="77777777" w:rsidR="00000000" w:rsidRDefault="0069655B">
      <w:pPr>
        <w:pStyle w:val="a0"/>
        <w:rPr>
          <w:rFonts w:hint="cs"/>
          <w:rtl/>
        </w:rPr>
      </w:pPr>
      <w:r>
        <w:rPr>
          <w:rFonts w:hint="cs"/>
          <w:rtl/>
        </w:rPr>
        <w:t xml:space="preserve">לא, לא. תודה </w:t>
      </w:r>
      <w:r>
        <w:rPr>
          <w:rFonts w:hint="cs"/>
          <w:rtl/>
        </w:rPr>
        <w:t>רבה, חבר הכנסת נסים זאב.</w:t>
      </w:r>
    </w:p>
    <w:p w14:paraId="363294F2" w14:textId="77777777" w:rsidR="00000000" w:rsidRDefault="0069655B">
      <w:pPr>
        <w:pStyle w:val="af0"/>
        <w:rPr>
          <w:rtl/>
        </w:rPr>
      </w:pPr>
      <w:r>
        <w:rPr>
          <w:rtl/>
        </w:rPr>
        <w:br/>
        <w:t>איתן כבל (העבודה-מימד):</w:t>
      </w:r>
    </w:p>
    <w:p w14:paraId="4D88D1A5" w14:textId="77777777" w:rsidR="00000000" w:rsidRDefault="0069655B">
      <w:pPr>
        <w:pStyle w:val="a0"/>
        <w:rPr>
          <w:rtl/>
        </w:rPr>
      </w:pPr>
    </w:p>
    <w:p w14:paraId="14DF7698" w14:textId="77777777" w:rsidR="00000000" w:rsidRDefault="0069655B">
      <w:pPr>
        <w:pStyle w:val="a0"/>
        <w:rPr>
          <w:rFonts w:hint="cs"/>
          <w:rtl/>
        </w:rPr>
      </w:pPr>
      <w:r>
        <w:rPr>
          <w:rFonts w:hint="cs"/>
          <w:rtl/>
        </w:rPr>
        <w:t xml:space="preserve">תעביר לראש הממשלה. </w:t>
      </w:r>
    </w:p>
    <w:p w14:paraId="5BD55BEA" w14:textId="77777777" w:rsidR="00000000" w:rsidRDefault="0069655B">
      <w:pPr>
        <w:pStyle w:val="af1"/>
        <w:rPr>
          <w:rtl/>
        </w:rPr>
      </w:pPr>
      <w:r>
        <w:rPr>
          <w:rtl/>
        </w:rPr>
        <w:br/>
        <w:t>היו"ר משה כחלון:</w:t>
      </w:r>
    </w:p>
    <w:p w14:paraId="233410C7" w14:textId="77777777" w:rsidR="00000000" w:rsidRDefault="0069655B">
      <w:pPr>
        <w:pStyle w:val="a0"/>
        <w:rPr>
          <w:rFonts w:hint="cs"/>
          <w:rtl/>
        </w:rPr>
      </w:pPr>
    </w:p>
    <w:p w14:paraId="1F7463EF" w14:textId="77777777" w:rsidR="00000000" w:rsidRDefault="0069655B">
      <w:pPr>
        <w:pStyle w:val="a0"/>
        <w:rPr>
          <w:rFonts w:hint="cs"/>
          <w:rtl/>
        </w:rPr>
      </w:pPr>
      <w:r>
        <w:rPr>
          <w:rFonts w:hint="cs"/>
          <w:rtl/>
        </w:rPr>
        <w:t xml:space="preserve">חבר הכנסת דוד טל, בבקשה. </w:t>
      </w:r>
    </w:p>
    <w:p w14:paraId="4F2A7FCC" w14:textId="77777777" w:rsidR="00000000" w:rsidRDefault="0069655B">
      <w:pPr>
        <w:pStyle w:val="a"/>
        <w:rPr>
          <w:rtl/>
        </w:rPr>
      </w:pPr>
      <w:r>
        <w:rPr>
          <w:rtl/>
        </w:rPr>
        <w:br/>
      </w:r>
      <w:bookmarkStart w:id="507" w:name="FS000000493T25_02_2004_17_15_38"/>
      <w:bookmarkStart w:id="508" w:name="_Toc69694990"/>
      <w:bookmarkEnd w:id="507"/>
      <w:r>
        <w:rPr>
          <w:rtl/>
        </w:rPr>
        <w:t>דוד טל (עם אחד):</w:t>
      </w:r>
      <w:bookmarkEnd w:id="508"/>
    </w:p>
    <w:p w14:paraId="2C7582E3" w14:textId="77777777" w:rsidR="00000000" w:rsidRDefault="0069655B">
      <w:pPr>
        <w:pStyle w:val="a0"/>
        <w:rPr>
          <w:rtl/>
        </w:rPr>
      </w:pPr>
    </w:p>
    <w:p w14:paraId="332B06C6" w14:textId="77777777" w:rsidR="00000000" w:rsidRDefault="0069655B">
      <w:pPr>
        <w:pStyle w:val="a0"/>
        <w:rPr>
          <w:rFonts w:hint="cs"/>
          <w:rtl/>
        </w:rPr>
      </w:pPr>
      <w:r>
        <w:rPr>
          <w:rFonts w:hint="cs"/>
          <w:rtl/>
        </w:rPr>
        <w:t>אדוני היושב-ראש, עמיתי חברי הכנסת, חברת הכנסת רוחמה אברהם יצאה בקריאה נרגשת כאם עברייה ויהודייה - -</w:t>
      </w:r>
    </w:p>
    <w:p w14:paraId="14AF9846" w14:textId="77777777" w:rsidR="00000000" w:rsidRDefault="0069655B">
      <w:pPr>
        <w:pStyle w:val="af0"/>
        <w:rPr>
          <w:rtl/>
        </w:rPr>
      </w:pPr>
      <w:r>
        <w:rPr>
          <w:rtl/>
        </w:rPr>
        <w:br/>
        <w:t>גדעון סער (הליכוד):</w:t>
      </w:r>
    </w:p>
    <w:p w14:paraId="2F716DB4" w14:textId="77777777" w:rsidR="00000000" w:rsidRDefault="0069655B">
      <w:pPr>
        <w:pStyle w:val="a0"/>
        <w:rPr>
          <w:rtl/>
        </w:rPr>
      </w:pPr>
    </w:p>
    <w:p w14:paraId="2D8A55AD" w14:textId="77777777" w:rsidR="00000000" w:rsidRDefault="0069655B">
      <w:pPr>
        <w:pStyle w:val="a0"/>
        <w:rPr>
          <w:rFonts w:hint="cs"/>
          <w:rtl/>
        </w:rPr>
      </w:pPr>
      <w:r>
        <w:rPr>
          <w:rFonts w:hint="cs"/>
          <w:rtl/>
        </w:rPr>
        <w:t>יצאה חוצץ.</w:t>
      </w:r>
    </w:p>
    <w:p w14:paraId="2F05AC09" w14:textId="77777777" w:rsidR="00000000" w:rsidRDefault="0069655B">
      <w:pPr>
        <w:pStyle w:val="-"/>
        <w:rPr>
          <w:rtl/>
        </w:rPr>
      </w:pPr>
      <w:r>
        <w:rPr>
          <w:rtl/>
        </w:rPr>
        <w:br/>
      </w:r>
      <w:bookmarkStart w:id="509" w:name="FS000000493T25_02_2004_17_16_18C"/>
      <w:bookmarkEnd w:id="509"/>
      <w:r>
        <w:rPr>
          <w:rtl/>
        </w:rPr>
        <w:t>דוד טל (עם אחד):</w:t>
      </w:r>
    </w:p>
    <w:p w14:paraId="07A5951D" w14:textId="77777777" w:rsidR="00000000" w:rsidRDefault="0069655B">
      <w:pPr>
        <w:pStyle w:val="a0"/>
        <w:rPr>
          <w:rtl/>
        </w:rPr>
      </w:pPr>
    </w:p>
    <w:p w14:paraId="765623B8" w14:textId="77777777" w:rsidR="00000000" w:rsidRDefault="0069655B">
      <w:pPr>
        <w:pStyle w:val="a0"/>
        <w:rPr>
          <w:rFonts w:hint="cs"/>
          <w:rtl/>
        </w:rPr>
      </w:pPr>
      <w:r>
        <w:rPr>
          <w:rFonts w:hint="cs"/>
          <w:rtl/>
        </w:rPr>
        <w:t xml:space="preserve">- -  לאם הפלסטינית למנוע מילדיה להיות פצצות מהלכות. יכול להיות שאם הקריאה הזאת תיפול על אוזניים קשובות, יכול מאוד להיות שהאמהות הן-הן שיצליחו היכן שאבות בינתיים נכשלו, ויביאו שלום על ישראל ושלום עם הפלסטינים. </w:t>
      </w:r>
    </w:p>
    <w:p w14:paraId="61A52DCC" w14:textId="77777777" w:rsidR="00000000" w:rsidRDefault="0069655B">
      <w:pPr>
        <w:pStyle w:val="af0"/>
        <w:rPr>
          <w:rtl/>
        </w:rPr>
      </w:pPr>
      <w:r>
        <w:rPr>
          <w:rtl/>
        </w:rPr>
        <w:br/>
        <w:t>טלב אלסאנע (רע</w:t>
      </w:r>
      <w:r>
        <w:rPr>
          <w:rtl/>
        </w:rPr>
        <w:t>"ם):</w:t>
      </w:r>
    </w:p>
    <w:p w14:paraId="18DAD0F1" w14:textId="77777777" w:rsidR="00000000" w:rsidRDefault="0069655B">
      <w:pPr>
        <w:pStyle w:val="a0"/>
        <w:rPr>
          <w:rtl/>
        </w:rPr>
      </w:pPr>
    </w:p>
    <w:p w14:paraId="1D8E5B42" w14:textId="77777777" w:rsidR="00000000" w:rsidRDefault="0069655B">
      <w:pPr>
        <w:pStyle w:val="a0"/>
        <w:rPr>
          <w:rFonts w:hint="cs"/>
          <w:rtl/>
        </w:rPr>
      </w:pPr>
      <w:r>
        <w:rPr>
          <w:rFonts w:hint="cs"/>
          <w:rtl/>
        </w:rPr>
        <w:t>- - -</w:t>
      </w:r>
    </w:p>
    <w:p w14:paraId="794FC52B" w14:textId="77777777" w:rsidR="00000000" w:rsidRDefault="0069655B">
      <w:pPr>
        <w:pStyle w:val="af1"/>
        <w:rPr>
          <w:rtl/>
        </w:rPr>
      </w:pPr>
    </w:p>
    <w:p w14:paraId="044C0CCB" w14:textId="77777777" w:rsidR="00000000" w:rsidRDefault="0069655B">
      <w:pPr>
        <w:pStyle w:val="af1"/>
        <w:rPr>
          <w:rtl/>
        </w:rPr>
      </w:pPr>
      <w:r>
        <w:rPr>
          <w:rtl/>
        </w:rPr>
        <w:br/>
        <w:t>היו"ר משה כחלון:</w:t>
      </w:r>
    </w:p>
    <w:p w14:paraId="7493791F" w14:textId="77777777" w:rsidR="00000000" w:rsidRDefault="0069655B">
      <w:pPr>
        <w:pStyle w:val="a0"/>
        <w:rPr>
          <w:rtl/>
        </w:rPr>
      </w:pPr>
    </w:p>
    <w:p w14:paraId="589A8F00" w14:textId="77777777" w:rsidR="00000000" w:rsidRDefault="0069655B">
      <w:pPr>
        <w:pStyle w:val="a0"/>
        <w:rPr>
          <w:rFonts w:hint="cs"/>
          <w:rtl/>
        </w:rPr>
      </w:pPr>
      <w:r>
        <w:rPr>
          <w:rFonts w:hint="cs"/>
          <w:rtl/>
        </w:rPr>
        <w:t xml:space="preserve">תודה רבה. </w:t>
      </w:r>
    </w:p>
    <w:p w14:paraId="3C6CCCD7" w14:textId="77777777" w:rsidR="00000000" w:rsidRDefault="0069655B">
      <w:pPr>
        <w:pStyle w:val="a0"/>
        <w:rPr>
          <w:rFonts w:hint="cs"/>
          <w:rtl/>
        </w:rPr>
      </w:pPr>
    </w:p>
    <w:p w14:paraId="34FB25C7" w14:textId="77777777" w:rsidR="00000000" w:rsidRDefault="0069655B">
      <w:pPr>
        <w:pStyle w:val="a0"/>
        <w:rPr>
          <w:rFonts w:hint="cs"/>
          <w:rtl/>
        </w:rPr>
      </w:pPr>
      <w:r>
        <w:rPr>
          <w:rFonts w:hint="cs"/>
          <w:rtl/>
        </w:rPr>
        <w:t>אנחנו עוברים להצבעה. כרגע עומדת לפנינו השאלה - הסרה או מליאה. מי שמצביע בעד - זה מליאה; נגד - זה הסרה.</w:t>
      </w:r>
    </w:p>
    <w:p w14:paraId="21E51CAF" w14:textId="77777777" w:rsidR="00000000" w:rsidRDefault="0069655B">
      <w:pPr>
        <w:pStyle w:val="af0"/>
        <w:rPr>
          <w:rtl/>
        </w:rPr>
      </w:pPr>
      <w:r>
        <w:rPr>
          <w:rtl/>
        </w:rPr>
        <w:br/>
        <w:t>זהבה גלאון (מרצ):</w:t>
      </w:r>
    </w:p>
    <w:p w14:paraId="6D8A33CC" w14:textId="77777777" w:rsidR="00000000" w:rsidRDefault="0069655B">
      <w:pPr>
        <w:pStyle w:val="a0"/>
        <w:rPr>
          <w:rtl/>
        </w:rPr>
      </w:pPr>
    </w:p>
    <w:p w14:paraId="69F20B39" w14:textId="77777777" w:rsidR="00000000" w:rsidRDefault="0069655B">
      <w:pPr>
        <w:pStyle w:val="a0"/>
        <w:rPr>
          <w:rFonts w:hint="cs"/>
          <w:rtl/>
        </w:rPr>
      </w:pPr>
      <w:r>
        <w:rPr>
          <w:rFonts w:hint="cs"/>
          <w:rtl/>
        </w:rPr>
        <w:t>בכפוף להסתייגות שלי.</w:t>
      </w:r>
    </w:p>
    <w:p w14:paraId="05A57C20" w14:textId="77777777" w:rsidR="00000000" w:rsidRDefault="0069655B">
      <w:pPr>
        <w:pStyle w:val="af0"/>
        <w:rPr>
          <w:rtl/>
        </w:rPr>
      </w:pPr>
      <w:r>
        <w:rPr>
          <w:rtl/>
        </w:rPr>
        <w:br/>
        <w:t>נסים זאב (ש"ס):</w:t>
      </w:r>
    </w:p>
    <w:p w14:paraId="3897991D" w14:textId="77777777" w:rsidR="00000000" w:rsidRDefault="0069655B">
      <w:pPr>
        <w:pStyle w:val="a0"/>
        <w:rPr>
          <w:rtl/>
        </w:rPr>
      </w:pPr>
    </w:p>
    <w:p w14:paraId="2AD9BDEF" w14:textId="77777777" w:rsidR="00000000" w:rsidRDefault="0069655B">
      <w:pPr>
        <w:pStyle w:val="a0"/>
        <w:rPr>
          <w:rFonts w:hint="cs"/>
          <w:rtl/>
        </w:rPr>
      </w:pPr>
      <w:r>
        <w:rPr>
          <w:rFonts w:hint="cs"/>
          <w:rtl/>
        </w:rPr>
        <w:t>אדוני, במליאה יהיו פחות אנשים ממה שהיו בדיון עכשיו</w:t>
      </w:r>
      <w:r>
        <w:rPr>
          <w:rFonts w:hint="cs"/>
          <w:rtl/>
        </w:rPr>
        <w:t xml:space="preserve">. </w:t>
      </w:r>
    </w:p>
    <w:p w14:paraId="7E584FD7" w14:textId="77777777" w:rsidR="00000000" w:rsidRDefault="0069655B">
      <w:pPr>
        <w:pStyle w:val="ab"/>
        <w:bidi/>
        <w:rPr>
          <w:rFonts w:hint="cs"/>
          <w:rtl/>
        </w:rPr>
      </w:pPr>
      <w:r>
        <w:rPr>
          <w:rtl/>
        </w:rPr>
        <w:br/>
      </w:r>
      <w:r>
        <w:rPr>
          <w:rFonts w:hint="cs"/>
          <w:rtl/>
        </w:rPr>
        <w:t>הצבעה מס' 16</w:t>
      </w:r>
    </w:p>
    <w:p w14:paraId="1CFBD907" w14:textId="77777777" w:rsidR="00000000" w:rsidRDefault="0069655B">
      <w:pPr>
        <w:pStyle w:val="a0"/>
        <w:rPr>
          <w:rFonts w:hint="cs"/>
          <w:rtl/>
        </w:rPr>
      </w:pPr>
    </w:p>
    <w:p w14:paraId="04C1A701" w14:textId="77777777" w:rsidR="00000000" w:rsidRDefault="0069655B">
      <w:pPr>
        <w:pStyle w:val="ac"/>
        <w:bidi/>
        <w:rPr>
          <w:rFonts w:hint="cs"/>
          <w:rtl/>
        </w:rPr>
      </w:pPr>
      <w:r>
        <w:rPr>
          <w:rFonts w:hint="cs"/>
          <w:rtl/>
        </w:rPr>
        <w:t>בעד ההצעה לכלול את הנושא בסדר-היום - 13</w:t>
      </w:r>
    </w:p>
    <w:p w14:paraId="14309374" w14:textId="77777777" w:rsidR="00000000" w:rsidRDefault="0069655B">
      <w:pPr>
        <w:pStyle w:val="ac"/>
        <w:bidi/>
        <w:rPr>
          <w:rFonts w:hint="cs"/>
          <w:rtl/>
        </w:rPr>
      </w:pPr>
      <w:r>
        <w:rPr>
          <w:rFonts w:hint="cs"/>
          <w:rtl/>
        </w:rPr>
        <w:t>בעד ההצעה שלא לכלול את הנושא בסדר-היום - אין</w:t>
      </w:r>
    </w:p>
    <w:p w14:paraId="26958490" w14:textId="77777777" w:rsidR="00000000" w:rsidRDefault="0069655B">
      <w:pPr>
        <w:pStyle w:val="ac"/>
        <w:bidi/>
        <w:rPr>
          <w:rFonts w:hint="cs"/>
          <w:rtl/>
        </w:rPr>
      </w:pPr>
      <w:r>
        <w:rPr>
          <w:rFonts w:hint="cs"/>
          <w:rtl/>
        </w:rPr>
        <w:t>נמנעים - אין</w:t>
      </w:r>
    </w:p>
    <w:p w14:paraId="510B3D5C" w14:textId="77777777" w:rsidR="00000000" w:rsidRDefault="0069655B">
      <w:pPr>
        <w:pStyle w:val="ad"/>
        <w:bidi/>
        <w:rPr>
          <w:rFonts w:hint="cs"/>
          <w:rtl/>
        </w:rPr>
      </w:pPr>
      <w:r>
        <w:rPr>
          <w:rFonts w:hint="cs"/>
          <w:rtl/>
        </w:rPr>
        <w:t>ההצעה לכלול את הנושא בסדר-היום של הכנסת נתקבלה.</w:t>
      </w:r>
    </w:p>
    <w:p w14:paraId="373DE357" w14:textId="77777777" w:rsidR="00000000" w:rsidRDefault="0069655B">
      <w:pPr>
        <w:pStyle w:val="af1"/>
        <w:rPr>
          <w:rtl/>
        </w:rPr>
      </w:pPr>
      <w:r>
        <w:rPr>
          <w:rtl/>
        </w:rPr>
        <w:br/>
        <w:t>היו"ר משה כחלון:</w:t>
      </w:r>
    </w:p>
    <w:p w14:paraId="5C47502E" w14:textId="77777777" w:rsidR="00000000" w:rsidRDefault="0069655B">
      <w:pPr>
        <w:pStyle w:val="a0"/>
        <w:rPr>
          <w:rtl/>
        </w:rPr>
      </w:pPr>
    </w:p>
    <w:p w14:paraId="36DBCACE" w14:textId="77777777" w:rsidR="00000000" w:rsidRDefault="0069655B">
      <w:pPr>
        <w:pStyle w:val="a0"/>
        <w:rPr>
          <w:rFonts w:hint="cs"/>
          <w:rtl/>
        </w:rPr>
      </w:pPr>
      <w:r>
        <w:rPr>
          <w:rFonts w:hint="cs"/>
          <w:rtl/>
        </w:rPr>
        <w:t xml:space="preserve">13 בעד, אפס נגד. הנושא יועבר לדיון במליאה אחרי המסקנות בהאג. </w:t>
      </w:r>
    </w:p>
    <w:p w14:paraId="29000F5D" w14:textId="77777777" w:rsidR="00000000" w:rsidRDefault="0069655B">
      <w:pPr>
        <w:pStyle w:val="a0"/>
        <w:rPr>
          <w:rFonts w:hint="cs"/>
          <w:rtl/>
        </w:rPr>
      </w:pPr>
    </w:p>
    <w:p w14:paraId="025A240D" w14:textId="77777777" w:rsidR="00000000" w:rsidRDefault="0069655B">
      <w:pPr>
        <w:pStyle w:val="af0"/>
        <w:rPr>
          <w:rtl/>
        </w:rPr>
      </w:pPr>
      <w:r>
        <w:rPr>
          <w:rFonts w:hint="eastAsia"/>
          <w:rtl/>
        </w:rPr>
        <w:t>עסאם</w:t>
      </w:r>
      <w:r>
        <w:rPr>
          <w:rtl/>
        </w:rPr>
        <w:t xml:space="preserve"> מח'ול</w:t>
      </w:r>
      <w:r>
        <w:rPr>
          <w:rtl/>
        </w:rPr>
        <w:t xml:space="preserve"> (חד"ש-תע"ל):</w:t>
      </w:r>
    </w:p>
    <w:p w14:paraId="5725C237" w14:textId="77777777" w:rsidR="00000000" w:rsidRDefault="0069655B">
      <w:pPr>
        <w:pStyle w:val="a0"/>
        <w:rPr>
          <w:rFonts w:hint="cs"/>
          <w:rtl/>
        </w:rPr>
      </w:pPr>
    </w:p>
    <w:p w14:paraId="5E989A5D" w14:textId="77777777" w:rsidR="00000000" w:rsidRDefault="0069655B">
      <w:pPr>
        <w:pStyle w:val="a0"/>
        <w:rPr>
          <w:rFonts w:hint="cs"/>
          <w:rtl/>
        </w:rPr>
      </w:pPr>
      <w:r>
        <w:rPr>
          <w:rFonts w:hint="cs"/>
          <w:rtl/>
        </w:rPr>
        <w:t>אפשר להוסיף את קולי?</w:t>
      </w:r>
    </w:p>
    <w:p w14:paraId="1F66BF39" w14:textId="77777777" w:rsidR="00000000" w:rsidRDefault="0069655B">
      <w:pPr>
        <w:pStyle w:val="af1"/>
        <w:rPr>
          <w:rtl/>
        </w:rPr>
      </w:pPr>
      <w:r>
        <w:rPr>
          <w:rtl/>
        </w:rPr>
        <w:br/>
        <w:t>היו"ר משה כחלון:</w:t>
      </w:r>
    </w:p>
    <w:p w14:paraId="43C2B497" w14:textId="77777777" w:rsidR="00000000" w:rsidRDefault="0069655B">
      <w:pPr>
        <w:pStyle w:val="a0"/>
        <w:rPr>
          <w:rtl/>
        </w:rPr>
      </w:pPr>
    </w:p>
    <w:p w14:paraId="1F96D841" w14:textId="77777777" w:rsidR="00000000" w:rsidRDefault="0069655B">
      <w:pPr>
        <w:pStyle w:val="a0"/>
        <w:rPr>
          <w:rFonts w:hint="cs"/>
          <w:rtl/>
        </w:rPr>
      </w:pPr>
      <w:r>
        <w:rPr>
          <w:rFonts w:hint="cs"/>
          <w:rtl/>
        </w:rPr>
        <w:t xml:space="preserve">לא נקלט. 14 בעד - בצירוף קולו של חבר הכנסת מח'ול. </w:t>
      </w:r>
    </w:p>
    <w:p w14:paraId="78F2EF74" w14:textId="77777777" w:rsidR="00000000" w:rsidRDefault="0069655B">
      <w:pPr>
        <w:pStyle w:val="a0"/>
        <w:rPr>
          <w:rtl/>
        </w:rPr>
      </w:pPr>
      <w:r>
        <w:rPr>
          <w:rtl/>
        </w:rPr>
        <w:br/>
      </w:r>
    </w:p>
    <w:p w14:paraId="1AD93E0A" w14:textId="77777777" w:rsidR="00000000" w:rsidRDefault="0069655B">
      <w:pPr>
        <w:pStyle w:val="a2"/>
        <w:rPr>
          <w:rtl/>
        </w:rPr>
      </w:pPr>
    </w:p>
    <w:p w14:paraId="1B2DB3B7" w14:textId="77777777" w:rsidR="00000000" w:rsidRDefault="0069655B">
      <w:pPr>
        <w:pStyle w:val="a2"/>
        <w:rPr>
          <w:rFonts w:hint="cs"/>
          <w:rtl/>
        </w:rPr>
      </w:pPr>
      <w:bookmarkStart w:id="510" w:name="CS23163FI0023163T25_02_2004_17_28_20"/>
      <w:bookmarkStart w:id="511" w:name="_Toc69694991"/>
      <w:bookmarkEnd w:id="510"/>
      <w:r>
        <w:rPr>
          <w:rtl/>
        </w:rPr>
        <w:t>הצע</w:t>
      </w:r>
      <w:r>
        <w:rPr>
          <w:rFonts w:hint="cs"/>
          <w:rtl/>
        </w:rPr>
        <w:t>ות</w:t>
      </w:r>
      <w:r>
        <w:rPr>
          <w:rtl/>
        </w:rPr>
        <w:t xml:space="preserve"> לסדר-היום</w:t>
      </w:r>
      <w:bookmarkEnd w:id="511"/>
      <w:r>
        <w:rPr>
          <w:rtl/>
        </w:rPr>
        <w:t xml:space="preserve"> </w:t>
      </w:r>
    </w:p>
    <w:p w14:paraId="43544228" w14:textId="77777777" w:rsidR="00000000" w:rsidRDefault="0069655B">
      <w:pPr>
        <w:pStyle w:val="a2"/>
        <w:rPr>
          <w:rtl/>
        </w:rPr>
      </w:pPr>
      <w:bookmarkStart w:id="512" w:name="_Toc69694992"/>
      <w:r>
        <w:rPr>
          <w:rtl/>
        </w:rPr>
        <w:t>נתוני שירות התעסוקה בדבר מספר מקבלי הבטחת הכנסה</w:t>
      </w:r>
      <w:bookmarkEnd w:id="512"/>
      <w:r>
        <w:rPr>
          <w:rtl/>
        </w:rPr>
        <w:t xml:space="preserve"> </w:t>
      </w:r>
    </w:p>
    <w:p w14:paraId="127AC7BC" w14:textId="77777777" w:rsidR="00000000" w:rsidRDefault="0069655B">
      <w:pPr>
        <w:pStyle w:val="-0"/>
        <w:rPr>
          <w:rFonts w:hint="cs"/>
          <w:rtl/>
        </w:rPr>
      </w:pPr>
    </w:p>
    <w:p w14:paraId="0B4D2A8D" w14:textId="77777777" w:rsidR="00000000" w:rsidRDefault="0069655B">
      <w:pPr>
        <w:pStyle w:val="af1"/>
        <w:rPr>
          <w:rFonts w:hint="cs"/>
          <w:rtl/>
        </w:rPr>
      </w:pPr>
      <w:r>
        <w:rPr>
          <w:rtl/>
        </w:rPr>
        <w:t>היו"ר משה כחלון:</w:t>
      </w:r>
    </w:p>
    <w:p w14:paraId="2A661FFE" w14:textId="77777777" w:rsidR="00000000" w:rsidRDefault="0069655B">
      <w:pPr>
        <w:pStyle w:val="a0"/>
        <w:rPr>
          <w:rFonts w:hint="cs"/>
          <w:rtl/>
        </w:rPr>
      </w:pPr>
    </w:p>
    <w:p w14:paraId="2AE612AA" w14:textId="77777777" w:rsidR="00000000" w:rsidRDefault="0069655B">
      <w:pPr>
        <w:pStyle w:val="a0"/>
        <w:rPr>
          <w:rFonts w:hint="cs"/>
          <w:rtl/>
        </w:rPr>
      </w:pPr>
      <w:r>
        <w:rPr>
          <w:rFonts w:hint="cs"/>
          <w:rtl/>
        </w:rPr>
        <w:t>אנחנו ממשיכים בסדר-היום, בהצעות לסדר-היום מס' 2841, 2846, 2848</w:t>
      </w:r>
      <w:r>
        <w:rPr>
          <w:rFonts w:hint="cs"/>
          <w:rtl/>
        </w:rPr>
        <w:t>, 2868 ו-2872: נתוני שירות התעסוקה בדבר מספר מקבלי הבטחת הכנסה. חבר הכנסת איתן כבל, בבקשה.</w:t>
      </w:r>
    </w:p>
    <w:p w14:paraId="5766D0DC" w14:textId="77777777" w:rsidR="00000000" w:rsidRDefault="0069655B">
      <w:pPr>
        <w:pStyle w:val="a"/>
        <w:rPr>
          <w:rtl/>
        </w:rPr>
      </w:pPr>
      <w:r>
        <w:rPr>
          <w:rtl/>
        </w:rPr>
        <w:br/>
      </w:r>
      <w:bookmarkStart w:id="513" w:name="FS000000445T25_02_2004_17_29_02"/>
      <w:bookmarkStart w:id="514" w:name="_Toc69694993"/>
      <w:bookmarkEnd w:id="513"/>
      <w:r>
        <w:rPr>
          <w:rtl/>
        </w:rPr>
        <w:t>איתן כבל (העבודה-מימד):</w:t>
      </w:r>
      <w:bookmarkEnd w:id="514"/>
    </w:p>
    <w:p w14:paraId="1E675E3E" w14:textId="77777777" w:rsidR="00000000" w:rsidRDefault="0069655B">
      <w:pPr>
        <w:pStyle w:val="a0"/>
        <w:rPr>
          <w:rtl/>
        </w:rPr>
      </w:pPr>
    </w:p>
    <w:p w14:paraId="7E972D96" w14:textId="77777777" w:rsidR="00000000" w:rsidRDefault="0069655B">
      <w:pPr>
        <w:pStyle w:val="a0"/>
        <w:rPr>
          <w:rFonts w:hint="cs"/>
          <w:rtl/>
        </w:rPr>
      </w:pPr>
      <w:r>
        <w:rPr>
          <w:rFonts w:hint="cs"/>
          <w:rtl/>
        </w:rPr>
        <w:t>אדוני היושב-ראש, חברי חברי הכנסת, נושא הדיון היה נתוני שירות התעסוקה, ובינתיים בשעות האחרונות פורסמו נתוני הלשכה המרכזית לסטטיסטיקה, שמעמיד</w:t>
      </w:r>
      <w:r>
        <w:rPr>
          <w:rFonts w:hint="cs"/>
          <w:rtl/>
        </w:rPr>
        <w:t xml:space="preserve">ים באור הרבה יותר קשה את המצב הכלכלי והנגזרת שלו, הנגזרת החברתית, במדינת ישראל: עלייה חדה באבטלה - לשיא של 10.9%; האבטלה עלתה לכדי 287,000 מובטלים. עלייה גדולה בשנה החולפת נרשמה בעיקר בקרב נשים - 11.5%. </w:t>
      </w:r>
    </w:p>
    <w:p w14:paraId="08BCD51F" w14:textId="77777777" w:rsidR="00000000" w:rsidRDefault="0069655B">
      <w:pPr>
        <w:pStyle w:val="a0"/>
        <w:rPr>
          <w:rFonts w:hint="cs"/>
          <w:rtl/>
        </w:rPr>
      </w:pPr>
    </w:p>
    <w:p w14:paraId="4F48C307" w14:textId="77777777" w:rsidR="00000000" w:rsidRDefault="0069655B">
      <w:pPr>
        <w:pStyle w:val="a0"/>
        <w:rPr>
          <w:rFonts w:hint="cs"/>
          <w:rtl/>
        </w:rPr>
      </w:pPr>
      <w:r>
        <w:rPr>
          <w:rFonts w:hint="cs"/>
          <w:rtl/>
        </w:rPr>
        <w:t xml:space="preserve">בתחילת השבוע פורסם, כי בחודש ינואר חלה ירידה במספר </w:t>
      </w:r>
      <w:r>
        <w:rPr>
          <w:rFonts w:hint="cs"/>
          <w:rtl/>
        </w:rPr>
        <w:t>דורשי העבודה, שפנו לשירות התעסוקה. כמובן, חברי חברי הכנסת, זאת תרמית, כיוון שהירידה הזאת לא משקפת ירידה אמיתית בהיקף המובטלים, אלא נובעת מכך שאותם מובטלים שהתאפשר להם לחתום בלשכת העבודה, הזמן המותר להם הסתיים, ואז הם יושבים בביתם, אבל הם עדיין חלק מהסטטיסט</w:t>
      </w:r>
      <w:r>
        <w:rPr>
          <w:rFonts w:hint="cs"/>
          <w:rtl/>
        </w:rPr>
        <w:t xml:space="preserve">יקה. </w:t>
      </w:r>
    </w:p>
    <w:p w14:paraId="356EC94C" w14:textId="77777777" w:rsidR="00000000" w:rsidRDefault="0069655B">
      <w:pPr>
        <w:pStyle w:val="a0"/>
        <w:rPr>
          <w:rFonts w:hint="cs"/>
          <w:rtl/>
        </w:rPr>
      </w:pPr>
    </w:p>
    <w:p w14:paraId="762D35B5" w14:textId="77777777" w:rsidR="00000000" w:rsidRDefault="0069655B">
      <w:pPr>
        <w:pStyle w:val="a0"/>
        <w:rPr>
          <w:rFonts w:hint="cs"/>
          <w:rtl/>
        </w:rPr>
      </w:pPr>
      <w:r>
        <w:rPr>
          <w:rFonts w:hint="cs"/>
          <w:rtl/>
        </w:rPr>
        <w:t xml:space="preserve">אני לא מבין, חבר הכנסת טל, למה צריך את שני הנתונים האלה. מה המושג הזה "דורשי עבודה"? אם אדם שחתם בלשכת העבודה בפרק הזמן המוקצב לו בחוק, הפסיק לחתום, המשמעות של זה, שהוא לא חותם יותר, זאת אומרת, שהוא לא מובטל יותר ואז הוא לא בנתונים של הלשכה? </w:t>
      </w:r>
    </w:p>
    <w:p w14:paraId="3F725D6F" w14:textId="77777777" w:rsidR="00000000" w:rsidRDefault="0069655B">
      <w:pPr>
        <w:pStyle w:val="a0"/>
        <w:rPr>
          <w:rFonts w:hint="cs"/>
          <w:rtl/>
        </w:rPr>
      </w:pPr>
    </w:p>
    <w:p w14:paraId="21774EC2" w14:textId="77777777" w:rsidR="00000000" w:rsidRDefault="0069655B">
      <w:pPr>
        <w:pStyle w:val="a0"/>
        <w:rPr>
          <w:rFonts w:hint="cs"/>
          <w:rtl/>
        </w:rPr>
      </w:pPr>
      <w:r>
        <w:rPr>
          <w:rFonts w:hint="cs"/>
          <w:rtl/>
        </w:rPr>
        <w:t>אני א</w:t>
      </w:r>
      <w:r>
        <w:rPr>
          <w:rFonts w:hint="cs"/>
          <w:rtl/>
        </w:rPr>
        <w:t>ומר לכם, חברי, היום הממשלה מאשרת שוב המשך קיצוצים דרמטיים בתקציב. ישב פה ראש הממשלה, ישב פה שר האוצר, ואני לא רואה, אדוני השר המקשר, את האור בקצה המנהרה. הבעיה היא, האם יש אור; האם כל הקיצוצים האלה, האם כל ההתייחסות הנוראית הזאת לציבור הרחב במדינה ישראל, י</w:t>
      </w:r>
      <w:r>
        <w:rPr>
          <w:rFonts w:hint="cs"/>
          <w:rtl/>
        </w:rPr>
        <w:t>ש בה איזו נקודת אור? אילו היתה נקודת אור ואילו היתה תחושה של הציבור, שאכן כך הם פני הדברים, אין לי ספק שציבור גדול במדינת ישראל היה מוכן לקבל ולהיות שותף לרוע הגזירה. אלא שהמדינה מתנכלת לציבור, פועלת ברגל גסה, שר האוצר בכלל מתייחס אליהם כאילו הם אוויר. ובס</w:t>
      </w:r>
      <w:r>
        <w:rPr>
          <w:rFonts w:hint="cs"/>
          <w:rtl/>
        </w:rPr>
        <w:t xml:space="preserve">ופו של עניין, אנחנו עדיין לא רואים את האור בקצה המנהרה, רק כל בוקר מתעוררים לימים קשים, רעים אף יותר. </w:t>
      </w:r>
    </w:p>
    <w:p w14:paraId="79151D5F" w14:textId="77777777" w:rsidR="00000000" w:rsidRDefault="0069655B">
      <w:pPr>
        <w:pStyle w:val="a0"/>
        <w:rPr>
          <w:rFonts w:hint="cs"/>
          <w:rtl/>
        </w:rPr>
      </w:pPr>
    </w:p>
    <w:p w14:paraId="3A14CEDB" w14:textId="77777777" w:rsidR="00000000" w:rsidRDefault="0069655B">
      <w:pPr>
        <w:pStyle w:val="a0"/>
        <w:rPr>
          <w:rFonts w:hint="cs"/>
          <w:rtl/>
        </w:rPr>
      </w:pPr>
      <w:r>
        <w:rPr>
          <w:rFonts w:hint="cs"/>
          <w:rtl/>
        </w:rPr>
        <w:t>חבר הכנסת טל, אדוני השר, יצאנו למאבק עד חורמה נגד העובדים הזרים, בעיקר הבלתי-חוקיים, ובצדק. המדינה הוציאה כ-10,000 עובדים זרים. ראה איזה פלא - 10,000 יו</w:t>
      </w:r>
      <w:r>
        <w:rPr>
          <w:rFonts w:hint="cs"/>
          <w:rtl/>
        </w:rPr>
        <w:t xml:space="preserve">צאים, אבל מספר המובטלים גדל אף יותר. איך אתה מסביר את זה? </w:t>
      </w:r>
    </w:p>
    <w:p w14:paraId="4B507F73" w14:textId="77777777" w:rsidR="00000000" w:rsidRDefault="0069655B">
      <w:pPr>
        <w:pStyle w:val="a0"/>
        <w:rPr>
          <w:rFonts w:hint="cs"/>
          <w:rtl/>
        </w:rPr>
      </w:pPr>
    </w:p>
    <w:p w14:paraId="6A363B16" w14:textId="77777777" w:rsidR="00000000" w:rsidRDefault="0069655B">
      <w:pPr>
        <w:pStyle w:val="a0"/>
        <w:rPr>
          <w:rFonts w:hint="cs"/>
          <w:rtl/>
        </w:rPr>
      </w:pPr>
      <w:r>
        <w:rPr>
          <w:rFonts w:hint="cs"/>
          <w:rtl/>
        </w:rPr>
        <w:t>אני זוכר ששר האוצר, כשהביא את התקציב, דיבר על כך שרכבות ייסעו מדימונה, מאילת ומקריית-שמונה. אז קודם כול, אין רכבות, אבל גם כשיהיו רכבות, אדוני השר, מה יהיה בהן, ייסעו בהן מובטלים בהסעות מאורגנות מ</w:t>
      </w:r>
      <w:r>
        <w:rPr>
          <w:rFonts w:hint="cs"/>
          <w:rtl/>
        </w:rPr>
        <w:t xml:space="preserve">מקום למקום? </w:t>
      </w:r>
    </w:p>
    <w:p w14:paraId="3D85B2CE" w14:textId="77777777" w:rsidR="00000000" w:rsidRDefault="0069655B">
      <w:pPr>
        <w:pStyle w:val="a0"/>
        <w:rPr>
          <w:rFonts w:hint="cs"/>
          <w:rtl/>
        </w:rPr>
      </w:pPr>
    </w:p>
    <w:p w14:paraId="4D294D52" w14:textId="77777777" w:rsidR="00000000" w:rsidRDefault="0069655B">
      <w:pPr>
        <w:pStyle w:val="a0"/>
        <w:rPr>
          <w:rFonts w:hint="cs"/>
          <w:rtl/>
        </w:rPr>
      </w:pPr>
      <w:r>
        <w:rPr>
          <w:rFonts w:hint="cs"/>
          <w:rtl/>
        </w:rPr>
        <w:t xml:space="preserve">אין עבודה, וזה השבר הגדול. כשהמדינה איננה נותנת את הכלים לייצור עבודה - - </w:t>
      </w:r>
    </w:p>
    <w:p w14:paraId="44881D61" w14:textId="77777777" w:rsidR="00000000" w:rsidRDefault="0069655B">
      <w:pPr>
        <w:pStyle w:val="a0"/>
        <w:rPr>
          <w:rFonts w:hint="cs"/>
          <w:rtl/>
        </w:rPr>
      </w:pPr>
    </w:p>
    <w:p w14:paraId="34DBDCDE" w14:textId="77777777" w:rsidR="00000000" w:rsidRDefault="0069655B">
      <w:pPr>
        <w:pStyle w:val="af1"/>
        <w:rPr>
          <w:rtl/>
        </w:rPr>
      </w:pPr>
      <w:r>
        <w:rPr>
          <w:rtl/>
        </w:rPr>
        <w:t xml:space="preserve">היו"ר </w:t>
      </w:r>
      <w:r>
        <w:rPr>
          <w:rFonts w:hint="cs"/>
          <w:rtl/>
        </w:rPr>
        <w:t>אתי לבני</w:t>
      </w:r>
      <w:r>
        <w:rPr>
          <w:rtl/>
        </w:rPr>
        <w:t>:</w:t>
      </w:r>
    </w:p>
    <w:p w14:paraId="71B50730" w14:textId="77777777" w:rsidR="00000000" w:rsidRDefault="0069655B">
      <w:pPr>
        <w:pStyle w:val="af1"/>
        <w:rPr>
          <w:rFonts w:hint="cs"/>
          <w:rtl/>
        </w:rPr>
      </w:pPr>
    </w:p>
    <w:p w14:paraId="48E1B4C6" w14:textId="77777777" w:rsidR="00000000" w:rsidRDefault="0069655B">
      <w:pPr>
        <w:pStyle w:val="a0"/>
        <w:rPr>
          <w:rFonts w:hint="cs"/>
          <w:rtl/>
        </w:rPr>
      </w:pPr>
      <w:r>
        <w:rPr>
          <w:rFonts w:hint="cs"/>
          <w:rtl/>
        </w:rPr>
        <w:t xml:space="preserve">אנא סיים. </w:t>
      </w:r>
    </w:p>
    <w:p w14:paraId="15E0DEFB" w14:textId="77777777" w:rsidR="00000000" w:rsidRDefault="0069655B">
      <w:pPr>
        <w:pStyle w:val="a0"/>
        <w:rPr>
          <w:rFonts w:hint="cs"/>
          <w:rtl/>
        </w:rPr>
      </w:pPr>
    </w:p>
    <w:p w14:paraId="6ED70EDC" w14:textId="77777777" w:rsidR="00000000" w:rsidRDefault="0069655B">
      <w:pPr>
        <w:pStyle w:val="-"/>
        <w:rPr>
          <w:rtl/>
        </w:rPr>
      </w:pPr>
      <w:bookmarkStart w:id="515" w:name="FS000000445T25_02_2004_17_28_59C"/>
      <w:bookmarkEnd w:id="515"/>
      <w:r>
        <w:rPr>
          <w:rFonts w:hint="eastAsia"/>
          <w:rtl/>
        </w:rPr>
        <w:t>איתן</w:t>
      </w:r>
      <w:r>
        <w:rPr>
          <w:rtl/>
        </w:rPr>
        <w:t xml:space="preserve"> כבל (העבודה-מימד):</w:t>
      </w:r>
    </w:p>
    <w:p w14:paraId="4B61F94B" w14:textId="77777777" w:rsidR="00000000" w:rsidRDefault="0069655B">
      <w:pPr>
        <w:pStyle w:val="a0"/>
        <w:rPr>
          <w:rFonts w:hint="cs"/>
          <w:rtl/>
        </w:rPr>
      </w:pPr>
    </w:p>
    <w:p w14:paraId="08A59754" w14:textId="77777777" w:rsidR="00000000" w:rsidRDefault="0069655B">
      <w:pPr>
        <w:pStyle w:val="a0"/>
        <w:rPr>
          <w:rFonts w:hint="cs"/>
          <w:rtl/>
        </w:rPr>
      </w:pPr>
      <w:r>
        <w:rPr>
          <w:rFonts w:hint="cs"/>
          <w:rtl/>
        </w:rPr>
        <w:t xml:space="preserve">אני מסיים, גברתי. - - אנחנו נקלעים לשבר הרבה יותר גדול ועמוק. אפשר למכור </w:t>
      </w:r>
      <w:r>
        <w:t>DVD</w:t>
      </w:r>
      <w:r>
        <w:rPr>
          <w:rFonts w:hint="cs"/>
          <w:rtl/>
        </w:rPr>
        <w:t>, ואפשר למכור מקררים, אני לא אחזור ע</w:t>
      </w:r>
      <w:r>
        <w:rPr>
          <w:rFonts w:hint="cs"/>
          <w:rtl/>
        </w:rPr>
        <w:t xml:space="preserve">ל כל הקלישאות שנשמעו, שהן קלישאות אמיתיות, אבל בסופו  של עניין, התוכנית הגדולה, התוכנית הכלכלית שעליה מדבר שר האוצר, לא רק שאינה נותנת את פירותיה - למרות השיפור שחל, הציבור במדינת ישראל, לא רק שלא מתקדם, אלא נמצא בנסיגה. תודה. </w:t>
      </w:r>
    </w:p>
    <w:p w14:paraId="53AB2644" w14:textId="77777777" w:rsidR="00000000" w:rsidRDefault="0069655B">
      <w:pPr>
        <w:pStyle w:val="a0"/>
        <w:ind w:firstLine="0"/>
        <w:rPr>
          <w:rFonts w:hint="cs"/>
          <w:rtl/>
        </w:rPr>
      </w:pPr>
    </w:p>
    <w:p w14:paraId="67E7D3BF" w14:textId="77777777" w:rsidR="00000000" w:rsidRDefault="0069655B">
      <w:pPr>
        <w:pStyle w:val="af1"/>
        <w:rPr>
          <w:rtl/>
        </w:rPr>
      </w:pPr>
      <w:r>
        <w:rPr>
          <w:rtl/>
        </w:rPr>
        <w:t xml:space="preserve">היו"ר </w:t>
      </w:r>
      <w:r>
        <w:rPr>
          <w:rFonts w:hint="cs"/>
          <w:rtl/>
        </w:rPr>
        <w:t>אתי לבני</w:t>
      </w:r>
      <w:r>
        <w:rPr>
          <w:rtl/>
        </w:rPr>
        <w:t>:</w:t>
      </w:r>
    </w:p>
    <w:p w14:paraId="43B32672" w14:textId="77777777" w:rsidR="00000000" w:rsidRDefault="0069655B">
      <w:pPr>
        <w:pStyle w:val="a0"/>
        <w:ind w:firstLine="0"/>
        <w:rPr>
          <w:rFonts w:hint="cs"/>
          <w:rtl/>
        </w:rPr>
      </w:pPr>
    </w:p>
    <w:p w14:paraId="4AD6B802" w14:textId="77777777" w:rsidR="00000000" w:rsidRDefault="0069655B">
      <w:pPr>
        <w:pStyle w:val="a0"/>
        <w:rPr>
          <w:rFonts w:hint="cs"/>
          <w:rtl/>
        </w:rPr>
      </w:pPr>
      <w:r>
        <w:rPr>
          <w:rFonts w:hint="cs"/>
          <w:rtl/>
        </w:rPr>
        <w:t xml:space="preserve">חבר הכנסת </w:t>
      </w:r>
      <w:r>
        <w:rPr>
          <w:rFonts w:hint="cs"/>
          <w:rtl/>
        </w:rPr>
        <w:t xml:space="preserve">ואסל טאהא - אינו נוכח. חבר הכנסת משה כחלון מחליף את חבר הכנסת דוד טל. </w:t>
      </w:r>
    </w:p>
    <w:p w14:paraId="2A5E0157" w14:textId="77777777" w:rsidR="00000000" w:rsidRDefault="0069655B">
      <w:pPr>
        <w:pStyle w:val="a0"/>
        <w:rPr>
          <w:rFonts w:hint="cs"/>
          <w:rtl/>
        </w:rPr>
      </w:pPr>
    </w:p>
    <w:p w14:paraId="73662D8F" w14:textId="77777777" w:rsidR="00000000" w:rsidRDefault="0069655B">
      <w:pPr>
        <w:pStyle w:val="af0"/>
        <w:rPr>
          <w:rtl/>
        </w:rPr>
      </w:pPr>
      <w:r>
        <w:rPr>
          <w:rFonts w:hint="eastAsia"/>
          <w:rtl/>
        </w:rPr>
        <w:t>דוד</w:t>
      </w:r>
      <w:r>
        <w:rPr>
          <w:rtl/>
        </w:rPr>
        <w:t xml:space="preserve"> טל (עם אחד):</w:t>
      </w:r>
    </w:p>
    <w:p w14:paraId="31EEC7AD" w14:textId="77777777" w:rsidR="00000000" w:rsidRDefault="0069655B">
      <w:pPr>
        <w:pStyle w:val="a0"/>
        <w:rPr>
          <w:rFonts w:hint="cs"/>
          <w:rtl/>
        </w:rPr>
      </w:pPr>
    </w:p>
    <w:p w14:paraId="306F1416" w14:textId="77777777" w:rsidR="00000000" w:rsidRDefault="0069655B">
      <w:pPr>
        <w:pStyle w:val="a0"/>
        <w:rPr>
          <w:rFonts w:hint="cs"/>
          <w:rtl/>
        </w:rPr>
      </w:pPr>
      <w:r>
        <w:rPr>
          <w:rFonts w:hint="cs"/>
          <w:rtl/>
        </w:rPr>
        <w:t xml:space="preserve">אותי אף אחד לא מחליף. </w:t>
      </w:r>
    </w:p>
    <w:p w14:paraId="30625A79" w14:textId="77777777" w:rsidR="00000000" w:rsidRDefault="0069655B">
      <w:pPr>
        <w:pStyle w:val="a0"/>
        <w:rPr>
          <w:rFonts w:hint="cs"/>
          <w:rtl/>
        </w:rPr>
      </w:pPr>
    </w:p>
    <w:p w14:paraId="48359C90" w14:textId="77777777" w:rsidR="00000000" w:rsidRDefault="0069655B">
      <w:pPr>
        <w:pStyle w:val="af0"/>
        <w:rPr>
          <w:rtl/>
        </w:rPr>
      </w:pPr>
      <w:r>
        <w:rPr>
          <w:rFonts w:hint="eastAsia"/>
          <w:rtl/>
        </w:rPr>
        <w:t>השר</w:t>
      </w:r>
      <w:r>
        <w:rPr>
          <w:rtl/>
        </w:rPr>
        <w:t xml:space="preserve"> גדעון עזרא:</w:t>
      </w:r>
    </w:p>
    <w:p w14:paraId="4BC41A87" w14:textId="77777777" w:rsidR="00000000" w:rsidRDefault="0069655B">
      <w:pPr>
        <w:pStyle w:val="a0"/>
        <w:rPr>
          <w:rFonts w:hint="cs"/>
          <w:rtl/>
        </w:rPr>
      </w:pPr>
    </w:p>
    <w:p w14:paraId="3D3A7B32" w14:textId="77777777" w:rsidR="00000000" w:rsidRDefault="0069655B">
      <w:pPr>
        <w:pStyle w:val="a0"/>
        <w:rPr>
          <w:rFonts w:hint="cs"/>
          <w:rtl/>
        </w:rPr>
      </w:pPr>
      <w:r>
        <w:rPr>
          <w:rFonts w:hint="cs"/>
          <w:rtl/>
        </w:rPr>
        <w:t xml:space="preserve">לא מחליף, מקדים אותו. </w:t>
      </w:r>
    </w:p>
    <w:p w14:paraId="0794F1F4" w14:textId="77777777" w:rsidR="00000000" w:rsidRDefault="0069655B">
      <w:pPr>
        <w:pStyle w:val="a0"/>
        <w:rPr>
          <w:rFonts w:hint="cs"/>
          <w:rtl/>
        </w:rPr>
      </w:pPr>
    </w:p>
    <w:p w14:paraId="7812C75F" w14:textId="77777777" w:rsidR="00000000" w:rsidRDefault="0069655B">
      <w:pPr>
        <w:pStyle w:val="a"/>
        <w:rPr>
          <w:rtl/>
        </w:rPr>
      </w:pPr>
      <w:bookmarkStart w:id="516" w:name="FS000001034T25_02_2004_16_23_25"/>
      <w:bookmarkStart w:id="517" w:name="_Toc69694994"/>
      <w:bookmarkEnd w:id="516"/>
      <w:r>
        <w:rPr>
          <w:rFonts w:hint="eastAsia"/>
          <w:rtl/>
        </w:rPr>
        <w:t>משה</w:t>
      </w:r>
      <w:r>
        <w:rPr>
          <w:rtl/>
        </w:rPr>
        <w:t xml:space="preserve"> כחלון (הליכוד):</w:t>
      </w:r>
      <w:bookmarkEnd w:id="517"/>
    </w:p>
    <w:p w14:paraId="03778E63" w14:textId="77777777" w:rsidR="00000000" w:rsidRDefault="0069655B">
      <w:pPr>
        <w:pStyle w:val="a0"/>
        <w:rPr>
          <w:rFonts w:hint="cs"/>
          <w:rtl/>
        </w:rPr>
      </w:pPr>
    </w:p>
    <w:p w14:paraId="1C9E1DA5" w14:textId="77777777" w:rsidR="00000000" w:rsidRDefault="0069655B">
      <w:pPr>
        <w:pStyle w:val="a0"/>
        <w:rPr>
          <w:rFonts w:hint="cs"/>
          <w:rtl/>
        </w:rPr>
      </w:pPr>
      <w:r>
        <w:rPr>
          <w:rFonts w:hint="cs"/>
          <w:rtl/>
        </w:rPr>
        <w:t xml:space="preserve">התחלפתי אתו. קודם כול, תודה רבה, חבר הכנסת טל. </w:t>
      </w:r>
    </w:p>
    <w:p w14:paraId="78E406D3" w14:textId="77777777" w:rsidR="00000000" w:rsidRDefault="0069655B">
      <w:pPr>
        <w:pStyle w:val="a0"/>
        <w:rPr>
          <w:rFonts w:hint="cs"/>
          <w:rtl/>
        </w:rPr>
      </w:pPr>
    </w:p>
    <w:p w14:paraId="5EE6BC38" w14:textId="77777777" w:rsidR="00000000" w:rsidRDefault="0069655B">
      <w:pPr>
        <w:pStyle w:val="af1"/>
        <w:rPr>
          <w:rtl/>
        </w:rPr>
      </w:pPr>
      <w:r>
        <w:rPr>
          <w:rtl/>
        </w:rPr>
        <w:t xml:space="preserve">היו"ר </w:t>
      </w:r>
      <w:r>
        <w:rPr>
          <w:rFonts w:hint="cs"/>
          <w:rtl/>
        </w:rPr>
        <w:t>אתי לבני</w:t>
      </w:r>
      <w:r>
        <w:rPr>
          <w:rtl/>
        </w:rPr>
        <w:t>:</w:t>
      </w:r>
    </w:p>
    <w:p w14:paraId="54CF9C04" w14:textId="77777777" w:rsidR="00000000" w:rsidRDefault="0069655B">
      <w:pPr>
        <w:pStyle w:val="a0"/>
        <w:rPr>
          <w:rFonts w:hint="cs"/>
          <w:rtl/>
        </w:rPr>
      </w:pPr>
    </w:p>
    <w:p w14:paraId="3BA11FF8" w14:textId="77777777" w:rsidR="00000000" w:rsidRDefault="0069655B">
      <w:pPr>
        <w:pStyle w:val="a0"/>
        <w:rPr>
          <w:rFonts w:hint="cs"/>
          <w:rtl/>
        </w:rPr>
      </w:pPr>
      <w:r>
        <w:rPr>
          <w:rFonts w:hint="cs"/>
          <w:rtl/>
        </w:rPr>
        <w:t>מחליף, בסדר.</w:t>
      </w:r>
    </w:p>
    <w:p w14:paraId="2F5430C1" w14:textId="77777777" w:rsidR="00000000" w:rsidRDefault="0069655B">
      <w:pPr>
        <w:pStyle w:val="a0"/>
        <w:rPr>
          <w:rFonts w:hint="cs"/>
          <w:rtl/>
        </w:rPr>
      </w:pPr>
    </w:p>
    <w:p w14:paraId="4BDF36C7" w14:textId="77777777" w:rsidR="00000000" w:rsidRDefault="0069655B">
      <w:pPr>
        <w:pStyle w:val="a"/>
        <w:rPr>
          <w:rtl/>
        </w:rPr>
      </w:pPr>
      <w:bookmarkStart w:id="518" w:name="FS000001034T25_02_2004_17_31_17"/>
      <w:bookmarkStart w:id="519" w:name="_Toc69694995"/>
      <w:bookmarkEnd w:id="518"/>
      <w:r>
        <w:rPr>
          <w:rFonts w:hint="eastAsia"/>
          <w:rtl/>
        </w:rPr>
        <w:t>משה</w:t>
      </w:r>
      <w:r>
        <w:rPr>
          <w:rtl/>
        </w:rPr>
        <w:t xml:space="preserve"> כחלון (הליכוד):</w:t>
      </w:r>
      <w:bookmarkEnd w:id="519"/>
    </w:p>
    <w:p w14:paraId="4D4541E4" w14:textId="77777777" w:rsidR="00000000" w:rsidRDefault="0069655B">
      <w:pPr>
        <w:pStyle w:val="a0"/>
        <w:rPr>
          <w:rFonts w:hint="cs"/>
          <w:rtl/>
        </w:rPr>
      </w:pPr>
    </w:p>
    <w:p w14:paraId="74FD9A3F" w14:textId="77777777" w:rsidR="00000000" w:rsidRDefault="0069655B">
      <w:pPr>
        <w:pStyle w:val="a0"/>
        <w:rPr>
          <w:rFonts w:hint="cs"/>
          <w:rtl/>
        </w:rPr>
      </w:pPr>
      <w:r>
        <w:rPr>
          <w:rFonts w:hint="cs"/>
          <w:rtl/>
        </w:rPr>
        <w:t>רבותי, אנחנו מתבשרים היום על עלייה חדה באבטלה. 60,000 איש נוספו למעגל האבטלה. חברי הכנסת, אדם אחד שמאבד את מקום עבודתו, איבד עולם ומלואו, פשוט חרב עליו עולמו. אני מודע, אני חי במדינה, ואני יודע שיש רמאים ויש שקרנים - יש כאלה שעובדים בח</w:t>
      </w:r>
      <w:r>
        <w:rPr>
          <w:rFonts w:hint="cs"/>
          <w:rtl/>
        </w:rPr>
        <w:t>קלאות ונרשמים כמובטלים, יש נהגי מוניות שנרשמים כמובטלים, ויש נהגי משאיות שנרשמים כמובטלים, יש שיפוצניקים; הכול אנחנו יודעים. אבל אם מתוך 60,000 איש, אפילו 10% זה נכון לגביהם - אני מניח שזה נכון - זה 6,000 איש. רבותי, אפילו 6,000 איש שאיבדו את מקום עבודתם ו</w:t>
      </w:r>
      <w:r>
        <w:rPr>
          <w:rFonts w:hint="cs"/>
          <w:rtl/>
        </w:rPr>
        <w:t xml:space="preserve">הגיעו הביתה והיו צריכים להסתכל בעיניים של בן-הזוג, של הבעל או האשה ולומר, החל בחודש הבא לא תהיה לנו פרנסה, אנחנו לא יודעים איך נכלכל את המשפחה בחודש הבא - רבותי, זה 6,000 עולמות שנחרבו; 6,000 משפחות שהמפרנסים בהן לא ישנים בלילות. </w:t>
      </w:r>
    </w:p>
    <w:p w14:paraId="40135B99" w14:textId="77777777" w:rsidR="00000000" w:rsidRDefault="0069655B">
      <w:pPr>
        <w:pStyle w:val="a0"/>
        <w:rPr>
          <w:rFonts w:hint="cs"/>
          <w:rtl/>
        </w:rPr>
      </w:pPr>
    </w:p>
    <w:p w14:paraId="41ADC809" w14:textId="77777777" w:rsidR="00000000" w:rsidRDefault="0069655B">
      <w:pPr>
        <w:pStyle w:val="a0"/>
        <w:rPr>
          <w:rFonts w:hint="cs"/>
          <w:rtl/>
        </w:rPr>
      </w:pPr>
      <w:r>
        <w:rPr>
          <w:rFonts w:hint="cs"/>
          <w:rtl/>
        </w:rPr>
        <w:t>אני פונה כאן לכלכלני משר</w:t>
      </w:r>
      <w:r>
        <w:rPr>
          <w:rFonts w:hint="cs"/>
          <w:rtl/>
        </w:rPr>
        <w:t xml:space="preserve">ד האוצר, עם כל הכבוד, לכל מי שמודאג מיעד האינפלציה ומי שמודאג מהיעדים, מהמדדים ומכל הפטנטים, רבותי, צריך לדאוג לפרנסה של אנשים. </w:t>
      </w:r>
    </w:p>
    <w:p w14:paraId="42DFD7BD" w14:textId="77777777" w:rsidR="00000000" w:rsidRDefault="0069655B">
      <w:pPr>
        <w:pStyle w:val="a0"/>
        <w:rPr>
          <w:rFonts w:hint="cs"/>
          <w:rtl/>
        </w:rPr>
      </w:pPr>
    </w:p>
    <w:p w14:paraId="206438AA" w14:textId="77777777" w:rsidR="00000000" w:rsidRDefault="0069655B">
      <w:pPr>
        <w:pStyle w:val="a0"/>
        <w:rPr>
          <w:rFonts w:hint="cs"/>
          <w:rtl/>
        </w:rPr>
      </w:pPr>
      <w:r>
        <w:rPr>
          <w:rFonts w:hint="cs"/>
          <w:rtl/>
        </w:rPr>
        <w:t xml:space="preserve">היתה לי שיחה עם ראש הממשלה בנושא החברתי. ראש הממשלה לא אוהב את המצב הזה, ראש הממשלה מאוד חרד למה שקורה בחלק החברתי. הוא הבטיח </w:t>
      </w:r>
      <w:r>
        <w:rPr>
          <w:rFonts w:hint="cs"/>
          <w:rtl/>
        </w:rPr>
        <w:t xml:space="preserve">לי, והבטיח גם בישיבות הסיעה, שהוא יעשה כל מה שהוא יכול. אבל, לדעתי, הבעיה אצל הכלכלנים ואצל מתווי המדיניות, דווקא בחלק המקצועי. </w:t>
      </w:r>
    </w:p>
    <w:p w14:paraId="3FDEA4C7" w14:textId="77777777" w:rsidR="00000000" w:rsidRDefault="0069655B">
      <w:pPr>
        <w:pStyle w:val="a0"/>
        <w:rPr>
          <w:rFonts w:hint="cs"/>
          <w:rtl/>
        </w:rPr>
      </w:pPr>
    </w:p>
    <w:p w14:paraId="5B644A05" w14:textId="77777777" w:rsidR="00000000" w:rsidRDefault="0069655B">
      <w:pPr>
        <w:pStyle w:val="a0"/>
        <w:rPr>
          <w:rFonts w:hint="cs"/>
          <w:rtl/>
        </w:rPr>
      </w:pPr>
      <w:r>
        <w:rPr>
          <w:rFonts w:hint="cs"/>
          <w:rtl/>
        </w:rPr>
        <w:t>רבותי, תכניסו אנשים למגזר היצרני של המשק. תנו לאנשים להתפרנס בכבוד. האבטלה היא לא בעיה של כלכלה, האבטלה היא בעיה חברתית, היא ב</w:t>
      </w:r>
      <w:r>
        <w:rPr>
          <w:rFonts w:hint="cs"/>
          <w:rtl/>
        </w:rPr>
        <w:t>עיה מדינית, היא בעיה משפחתית, כל הבעיות.  האבטלה נוגעת בכל הבעיות. אדם שלא יכול להביא פרנסה הביתה, לא רק איבד את מקום העבודה, הוא לא רק איבד את מקור ההכנסה, הוא איבד את הכבוד, הוא איבד את הברק בעיניים, הוא איבד את התקווה. הוא איבד הכול ברגע שהודיעו לו על ה</w:t>
      </w:r>
      <w:r>
        <w:rPr>
          <w:rFonts w:hint="cs"/>
          <w:rtl/>
        </w:rPr>
        <w:t xml:space="preserve">פסקת עבודתו. תודה. </w:t>
      </w:r>
    </w:p>
    <w:p w14:paraId="317898F4" w14:textId="77777777" w:rsidR="00000000" w:rsidRDefault="0069655B">
      <w:pPr>
        <w:pStyle w:val="a0"/>
        <w:ind w:firstLine="0"/>
        <w:rPr>
          <w:rFonts w:hint="cs"/>
          <w:rtl/>
        </w:rPr>
      </w:pPr>
    </w:p>
    <w:p w14:paraId="7A909B22" w14:textId="77777777" w:rsidR="00000000" w:rsidRDefault="0069655B">
      <w:pPr>
        <w:pStyle w:val="af1"/>
        <w:rPr>
          <w:rtl/>
        </w:rPr>
      </w:pPr>
      <w:r>
        <w:rPr>
          <w:rtl/>
        </w:rPr>
        <w:t xml:space="preserve">היו"ר </w:t>
      </w:r>
      <w:r>
        <w:rPr>
          <w:rFonts w:hint="cs"/>
          <w:rtl/>
        </w:rPr>
        <w:t>אתי לבני</w:t>
      </w:r>
      <w:r>
        <w:rPr>
          <w:rtl/>
        </w:rPr>
        <w:t>:</w:t>
      </w:r>
    </w:p>
    <w:p w14:paraId="189C6708" w14:textId="77777777" w:rsidR="00000000" w:rsidRDefault="0069655B">
      <w:pPr>
        <w:pStyle w:val="a0"/>
        <w:ind w:firstLine="0"/>
        <w:rPr>
          <w:rFonts w:hint="cs"/>
          <w:rtl/>
        </w:rPr>
      </w:pPr>
    </w:p>
    <w:p w14:paraId="4329652A" w14:textId="77777777" w:rsidR="00000000" w:rsidRDefault="0069655B">
      <w:pPr>
        <w:pStyle w:val="a0"/>
        <w:ind w:firstLine="0"/>
        <w:rPr>
          <w:rFonts w:hint="cs"/>
          <w:rtl/>
        </w:rPr>
      </w:pPr>
      <w:r>
        <w:rPr>
          <w:rFonts w:hint="cs"/>
          <w:rtl/>
        </w:rPr>
        <w:tab/>
        <w:t xml:space="preserve">תודה רבה. חבר הכנסת דוד טל, בבקשה. </w:t>
      </w:r>
    </w:p>
    <w:p w14:paraId="261ACC22" w14:textId="77777777" w:rsidR="00000000" w:rsidRDefault="0069655B">
      <w:pPr>
        <w:pStyle w:val="a0"/>
        <w:ind w:firstLine="0"/>
        <w:rPr>
          <w:rFonts w:hint="cs"/>
          <w:rtl/>
        </w:rPr>
      </w:pPr>
    </w:p>
    <w:p w14:paraId="6D15FFF4" w14:textId="77777777" w:rsidR="00000000" w:rsidRDefault="0069655B">
      <w:pPr>
        <w:pStyle w:val="a"/>
        <w:rPr>
          <w:rtl/>
        </w:rPr>
      </w:pPr>
      <w:bookmarkStart w:id="520" w:name="FS000000493T25_02_2004_16_26_51"/>
      <w:bookmarkStart w:id="521" w:name="_Toc69694996"/>
      <w:bookmarkEnd w:id="520"/>
      <w:r>
        <w:rPr>
          <w:rFonts w:hint="eastAsia"/>
          <w:rtl/>
        </w:rPr>
        <w:t>דוד</w:t>
      </w:r>
      <w:r>
        <w:rPr>
          <w:rtl/>
        </w:rPr>
        <w:t xml:space="preserve"> טל (עם אחד):</w:t>
      </w:r>
      <w:bookmarkEnd w:id="521"/>
    </w:p>
    <w:p w14:paraId="0009180C" w14:textId="77777777" w:rsidR="00000000" w:rsidRDefault="0069655B">
      <w:pPr>
        <w:pStyle w:val="a0"/>
        <w:rPr>
          <w:rFonts w:hint="cs"/>
          <w:rtl/>
        </w:rPr>
      </w:pPr>
    </w:p>
    <w:p w14:paraId="77EC471E" w14:textId="77777777" w:rsidR="00000000" w:rsidRDefault="0069655B">
      <w:pPr>
        <w:pStyle w:val="a0"/>
        <w:rPr>
          <w:rFonts w:hint="cs"/>
          <w:rtl/>
        </w:rPr>
      </w:pPr>
      <w:r>
        <w:rPr>
          <w:rFonts w:hint="cs"/>
          <w:rtl/>
        </w:rPr>
        <w:t>גברתי היושבת בראש, עמיתי חברי הכנסת, הפרסום האחרון מדבר על שיא של מקבלי הבטחת הכנסה - 137,000 מקבלי הבטחת הכנסה. אני לתומי סברתי, גברתי היושבת בראש, וכרגע אדוני ה</w:t>
      </w:r>
      <w:r>
        <w:rPr>
          <w:rFonts w:hint="cs"/>
          <w:rtl/>
        </w:rPr>
        <w:t>יושב בראש, סברתי, שעם כל התוכניות הללו וכל הקורבנות שהקרבנו בשש התוכניות הכלכליות האחרונות בשנתיים, שלוש השנים האחרונות, סברתי שנגיע למנוחה ולנחלה; נוכל להגיע למצב שמשהו זז. שילמנו כל כך הרבה וביוקר, בקיצוצים, בגזירות, בעלויות כאלה, עלויות הלחם וכל מיני דב</w:t>
      </w:r>
      <w:r>
        <w:rPr>
          <w:rFonts w:hint="cs"/>
          <w:rtl/>
        </w:rPr>
        <w:t xml:space="preserve">רים אחרים; חשבתי לתומי, שהנה הגענו לנחלה. אבל לא הגענו. לא רק שלא הגענו, כל התוכנית שדיברה על הקטנת מספר האנשים שמקבלים הבטחת הכנסה - אנחנו רואים שזה נשחק וההיפך הוא הנכון; המטרה לא מושגת, ואנחנו מקבלים בדיוק ההיפך. </w:t>
      </w:r>
    </w:p>
    <w:p w14:paraId="3E714409" w14:textId="77777777" w:rsidR="00000000" w:rsidRDefault="0069655B">
      <w:pPr>
        <w:pStyle w:val="a0"/>
        <w:rPr>
          <w:rFonts w:hint="cs"/>
          <w:rtl/>
        </w:rPr>
      </w:pPr>
    </w:p>
    <w:p w14:paraId="1A4BD162" w14:textId="77777777" w:rsidR="00000000" w:rsidRDefault="0069655B">
      <w:pPr>
        <w:pStyle w:val="a0"/>
        <w:rPr>
          <w:rFonts w:hint="cs"/>
          <w:rtl/>
        </w:rPr>
      </w:pPr>
      <w:r>
        <w:rPr>
          <w:rFonts w:hint="cs"/>
          <w:rtl/>
        </w:rPr>
        <w:t>אך אין להתפלא על כך, משום שברגע שמקשיח</w:t>
      </w:r>
      <w:r>
        <w:rPr>
          <w:rFonts w:hint="cs"/>
          <w:rtl/>
        </w:rPr>
        <w:t>ים את הקריטריונים לקבלת דמי אבטלה, או ברגע ששוחקים את הזכויות האלמנטריות של העובד והוא לא יכול לקבל דמי אבטלה, אז אין לו ממה לקבל דמי אבטלה, אין לו ממה להתפרנס, הוא יושב בבית. הוא יושב בבית, מישהו צריך להבטיח לו הבטחת הכנסה, לתת לו את המינימום. לכן מספר מק</w:t>
      </w:r>
      <w:r>
        <w:rPr>
          <w:rFonts w:hint="cs"/>
          <w:rtl/>
        </w:rPr>
        <w:t xml:space="preserve">בלי הבטחת הכנסה מגיע לשיא נוסף. </w:t>
      </w:r>
    </w:p>
    <w:p w14:paraId="69AC5459" w14:textId="77777777" w:rsidR="00000000" w:rsidRDefault="0069655B">
      <w:pPr>
        <w:pStyle w:val="a0"/>
        <w:rPr>
          <w:rFonts w:hint="cs"/>
          <w:rtl/>
        </w:rPr>
      </w:pPr>
    </w:p>
    <w:p w14:paraId="132CB992" w14:textId="77777777" w:rsidR="00000000" w:rsidRDefault="0069655B">
      <w:pPr>
        <w:pStyle w:val="a0"/>
        <w:rPr>
          <w:rFonts w:hint="cs"/>
          <w:rtl/>
        </w:rPr>
      </w:pPr>
      <w:r>
        <w:rPr>
          <w:rFonts w:hint="cs"/>
          <w:rtl/>
        </w:rPr>
        <w:t>אני שואל, האם לכך התכוון המשורר בכל שש התוכניות הכלכליות האחרונות שלו? האם זאת היתה המטרה? היתה מטרה לצמצם את זה ואת זה, המטרה היתה לצמצם את מספר מקבלי הבטחת הכנסה בכל מיני קריטריונים קשים, לרבות אמהות חד-הוריות, בצורה קשה</w:t>
      </w:r>
      <w:r>
        <w:rPr>
          <w:rFonts w:hint="cs"/>
          <w:rtl/>
        </w:rPr>
        <w:t xml:space="preserve">. למען ההגינות, חלק מהאמהות הללו, חלק מאוד קטן, קומץ של האמהות הללו נקלט, אבל כל האחרות נשארו בבית ללא הבטחת הכנסה, הן נשארו בבית עם הבטחת הכנסה מצומצמת שאי-אפשר לחיות ממנה. </w:t>
      </w:r>
    </w:p>
    <w:p w14:paraId="35D7C458" w14:textId="77777777" w:rsidR="00000000" w:rsidRDefault="0069655B">
      <w:pPr>
        <w:pStyle w:val="a0"/>
        <w:rPr>
          <w:rFonts w:hint="cs"/>
          <w:rtl/>
        </w:rPr>
      </w:pPr>
    </w:p>
    <w:p w14:paraId="3194478D" w14:textId="77777777" w:rsidR="00000000" w:rsidRDefault="0069655B">
      <w:pPr>
        <w:pStyle w:val="a0"/>
        <w:rPr>
          <w:rFonts w:hint="cs"/>
          <w:rtl/>
        </w:rPr>
      </w:pPr>
      <w:r>
        <w:rPr>
          <w:rFonts w:hint="cs"/>
          <w:rtl/>
        </w:rPr>
        <w:t xml:space="preserve">דיבר פה חברי הטוב, חבר הכנסת  כבל, על העובדים הזרים. הבטיחו לנו, אדוני יושב-ראש </w:t>
      </w:r>
      <w:r>
        <w:rPr>
          <w:rFonts w:hint="cs"/>
          <w:rtl/>
        </w:rPr>
        <w:t xml:space="preserve">ועדת הכנסת, מר רוני בר-און, שהיות שיש 300,000 עובדים זרים, יש גם 300,000 מובטלים, ואם אלה יצאו, אלה ייכנסו. וראה זה פלא: אלה יצאו, חלק מהם יצאו, ואחרים לא נכנסו. השאלה </w:t>
      </w:r>
      <w:r>
        <w:rPr>
          <w:rtl/>
        </w:rPr>
        <w:t>–</w:t>
      </w:r>
      <w:r>
        <w:rPr>
          <w:rFonts w:hint="cs"/>
          <w:rtl/>
        </w:rPr>
        <w:t xml:space="preserve"> למה? אולי יש לנו בעיה בקונספציה, אולי אנחנו צריכים לדאוג יותר לחינוך לעבודה; אולי זנחנ</w:t>
      </w:r>
      <w:r>
        <w:rPr>
          <w:rFonts w:hint="cs"/>
          <w:rtl/>
        </w:rPr>
        <w:t>ו את החינוך לעבודה והעדפנו שאחרים יעבדו בשבילנו.</w:t>
      </w:r>
    </w:p>
    <w:p w14:paraId="2089AF10" w14:textId="77777777" w:rsidR="00000000" w:rsidRDefault="0069655B">
      <w:pPr>
        <w:pStyle w:val="a0"/>
        <w:ind w:firstLine="0"/>
        <w:rPr>
          <w:rFonts w:hint="cs"/>
          <w:rtl/>
        </w:rPr>
      </w:pPr>
    </w:p>
    <w:p w14:paraId="5D0DAD30" w14:textId="77777777" w:rsidR="00000000" w:rsidRDefault="0069655B">
      <w:pPr>
        <w:pStyle w:val="a0"/>
        <w:ind w:firstLine="0"/>
        <w:rPr>
          <w:rFonts w:hint="cs"/>
          <w:rtl/>
        </w:rPr>
      </w:pPr>
      <w:r>
        <w:rPr>
          <w:rFonts w:hint="cs"/>
          <w:rtl/>
        </w:rPr>
        <w:tab/>
        <w:t>אני חושב שהממשלה  צריכה להציב לה למטרה לחנך את הנוער בישראל לעבודה. לא כולנו כאלה גאונים שיכולים לעבוד בהיי-טק. יש גם תעשיות מסורתיות אחרות, וצר לי שכל הנושאים הטכנולוגיים, למשל, אדוני היושב-ראש - חרטות, כ</w:t>
      </w:r>
      <w:r>
        <w:rPr>
          <w:rFonts w:hint="cs"/>
          <w:rtl/>
        </w:rPr>
        <w:t xml:space="preserve">רסום, רתכות, מסגרות, אלה כבר לא בנמצא. אני מאוד חושש שיום אחד אני אצטרך לרתך איזה שאקל של טנק ואצטרך לייבא רומני או הונגרי ממזרח-אירופה, כדי שהוא ירתך לי את השאקל של הטנק. תודה רבה. </w:t>
      </w:r>
    </w:p>
    <w:p w14:paraId="70B9E300" w14:textId="77777777" w:rsidR="00000000" w:rsidRDefault="0069655B">
      <w:pPr>
        <w:pStyle w:val="a0"/>
        <w:ind w:firstLine="0"/>
        <w:rPr>
          <w:rFonts w:hint="cs"/>
          <w:rtl/>
        </w:rPr>
      </w:pPr>
    </w:p>
    <w:p w14:paraId="26466BAA" w14:textId="77777777" w:rsidR="00000000" w:rsidRDefault="0069655B">
      <w:pPr>
        <w:pStyle w:val="af1"/>
        <w:rPr>
          <w:rtl/>
        </w:rPr>
      </w:pPr>
      <w:r>
        <w:rPr>
          <w:rtl/>
        </w:rPr>
        <w:t>היו"ר משה כחלון:</w:t>
      </w:r>
    </w:p>
    <w:p w14:paraId="769D2B8D" w14:textId="77777777" w:rsidR="00000000" w:rsidRDefault="0069655B">
      <w:pPr>
        <w:pStyle w:val="a0"/>
        <w:rPr>
          <w:rtl/>
        </w:rPr>
      </w:pPr>
    </w:p>
    <w:p w14:paraId="069CB56A" w14:textId="77777777" w:rsidR="00000000" w:rsidRDefault="0069655B">
      <w:pPr>
        <w:pStyle w:val="a0"/>
        <w:rPr>
          <w:rFonts w:hint="cs"/>
          <w:rtl/>
        </w:rPr>
      </w:pPr>
      <w:r>
        <w:rPr>
          <w:rFonts w:hint="cs"/>
          <w:rtl/>
        </w:rPr>
        <w:t xml:space="preserve">תודה רבה. חברת הכנסת מל פולישוק, בבקשה. יושב-ראש ועדת </w:t>
      </w:r>
      <w:r>
        <w:rPr>
          <w:rFonts w:hint="cs"/>
          <w:rtl/>
        </w:rPr>
        <w:t>הכנסת, חבר הכנסת בר-און, ברוך הבא. אני צופה במסך, ומראים אותך עכשיו.</w:t>
      </w:r>
    </w:p>
    <w:p w14:paraId="44E85A48" w14:textId="77777777" w:rsidR="00000000" w:rsidRDefault="0069655B">
      <w:pPr>
        <w:pStyle w:val="a0"/>
        <w:ind w:firstLine="0"/>
        <w:rPr>
          <w:rFonts w:hint="cs"/>
          <w:rtl/>
        </w:rPr>
      </w:pPr>
    </w:p>
    <w:p w14:paraId="20DC4D88" w14:textId="77777777" w:rsidR="00000000" w:rsidRDefault="0069655B">
      <w:pPr>
        <w:pStyle w:val="a"/>
        <w:rPr>
          <w:rtl/>
        </w:rPr>
      </w:pPr>
      <w:bookmarkStart w:id="522" w:name="FS000001047T25_02_2004_17_02_21"/>
      <w:bookmarkStart w:id="523" w:name="_Toc69694997"/>
      <w:bookmarkEnd w:id="522"/>
      <w:r>
        <w:rPr>
          <w:rFonts w:hint="eastAsia"/>
          <w:rtl/>
        </w:rPr>
        <w:t>מל</w:t>
      </w:r>
      <w:r>
        <w:rPr>
          <w:rtl/>
        </w:rPr>
        <w:t xml:space="preserve"> פולישוק-בלוך (שינוי):</w:t>
      </w:r>
      <w:bookmarkEnd w:id="523"/>
    </w:p>
    <w:p w14:paraId="3E9717EC" w14:textId="77777777" w:rsidR="00000000" w:rsidRDefault="0069655B">
      <w:pPr>
        <w:pStyle w:val="a0"/>
        <w:rPr>
          <w:rFonts w:hint="cs"/>
          <w:rtl/>
        </w:rPr>
      </w:pPr>
    </w:p>
    <w:p w14:paraId="457D9772" w14:textId="77777777" w:rsidR="00000000" w:rsidRDefault="0069655B">
      <w:pPr>
        <w:pStyle w:val="a0"/>
        <w:rPr>
          <w:rFonts w:hint="cs"/>
          <w:rtl/>
        </w:rPr>
      </w:pPr>
      <w:r>
        <w:rPr>
          <w:rFonts w:hint="cs"/>
          <w:rtl/>
        </w:rPr>
        <w:t>אדוני היושב-ראש, חברי חברי הכנסת, הנתונים שפורסמו ביום ראשון על-ידי הלשכה המרכזית לסטטיסטיקה ועל-ידי שירות התעסוקה, צריכים להטריד אותנו מאוד. הנתונים ידועים. הג</w:t>
      </w:r>
      <w:r>
        <w:rPr>
          <w:rFonts w:hint="cs"/>
          <w:rtl/>
        </w:rPr>
        <w:t xml:space="preserve">ענו לשיא של 137,000 אנשים </w:t>
      </w:r>
      <w:r>
        <w:rPr>
          <w:rtl/>
        </w:rPr>
        <w:t>–</w:t>
      </w:r>
      <w:r>
        <w:rPr>
          <w:rFonts w:hint="cs"/>
          <w:rtl/>
        </w:rPr>
        <w:t xml:space="preserve"> איך אמרת, כל אחד עולם ומלואו </w:t>
      </w:r>
      <w:r>
        <w:rPr>
          <w:rtl/>
        </w:rPr>
        <w:t>–</w:t>
      </w:r>
      <w:r>
        <w:rPr>
          <w:rFonts w:hint="cs"/>
          <w:rtl/>
        </w:rPr>
        <w:t xml:space="preserve"> גידול של 2.7% לעומת חודש דצמבר, בהם 8,000 אקדמאים. הגידול הזה מדאיג, ונראה לי שאנחנו לא לומדים לקח. רוני בר-און, הנה אני יודעת את שמך מצוין.</w:t>
      </w:r>
    </w:p>
    <w:p w14:paraId="7E27BAAA" w14:textId="77777777" w:rsidR="00000000" w:rsidRDefault="0069655B">
      <w:pPr>
        <w:pStyle w:val="a0"/>
        <w:ind w:firstLine="0"/>
        <w:rPr>
          <w:rFonts w:hint="cs"/>
          <w:rtl/>
        </w:rPr>
      </w:pPr>
    </w:p>
    <w:p w14:paraId="55310C2F" w14:textId="77777777" w:rsidR="00000000" w:rsidRDefault="0069655B">
      <w:pPr>
        <w:pStyle w:val="af1"/>
        <w:rPr>
          <w:rtl/>
        </w:rPr>
      </w:pPr>
      <w:r>
        <w:rPr>
          <w:rtl/>
        </w:rPr>
        <w:t>היו"ר משה כחלון:</w:t>
      </w:r>
    </w:p>
    <w:p w14:paraId="55AD4DCD" w14:textId="77777777" w:rsidR="00000000" w:rsidRDefault="0069655B">
      <w:pPr>
        <w:pStyle w:val="a0"/>
        <w:rPr>
          <w:rtl/>
        </w:rPr>
      </w:pPr>
    </w:p>
    <w:p w14:paraId="748E8C6F" w14:textId="77777777" w:rsidR="00000000" w:rsidRDefault="0069655B">
      <w:pPr>
        <w:pStyle w:val="a0"/>
        <w:rPr>
          <w:rFonts w:hint="cs"/>
          <w:rtl/>
        </w:rPr>
      </w:pPr>
      <w:r>
        <w:rPr>
          <w:rFonts w:hint="cs"/>
          <w:rtl/>
        </w:rPr>
        <w:t>חבר הכנסת בר-און, יש קלוז-אפ עליכם עכ</w:t>
      </w:r>
      <w:r>
        <w:rPr>
          <w:rFonts w:hint="cs"/>
          <w:rtl/>
        </w:rPr>
        <w:t>שיו כשאתם מדברים. אני יכול לדווח לכם ישר מהמצלמה.</w:t>
      </w:r>
    </w:p>
    <w:p w14:paraId="1BAE6BCC" w14:textId="77777777" w:rsidR="00000000" w:rsidRDefault="0069655B">
      <w:pPr>
        <w:pStyle w:val="a0"/>
        <w:ind w:firstLine="0"/>
        <w:rPr>
          <w:rFonts w:hint="cs"/>
          <w:rtl/>
        </w:rPr>
      </w:pPr>
    </w:p>
    <w:p w14:paraId="0D6A3320" w14:textId="77777777" w:rsidR="00000000" w:rsidRDefault="0069655B">
      <w:pPr>
        <w:pStyle w:val="-"/>
        <w:rPr>
          <w:rtl/>
        </w:rPr>
      </w:pPr>
      <w:bookmarkStart w:id="524" w:name="FS000001047T25_02_2004_17_03_34C"/>
      <w:bookmarkEnd w:id="524"/>
      <w:r>
        <w:rPr>
          <w:rtl/>
        </w:rPr>
        <w:t>מל פולישוק-בלוך (שינוי):</w:t>
      </w:r>
    </w:p>
    <w:p w14:paraId="3E380713" w14:textId="77777777" w:rsidR="00000000" w:rsidRDefault="0069655B">
      <w:pPr>
        <w:pStyle w:val="a0"/>
        <w:rPr>
          <w:rtl/>
        </w:rPr>
      </w:pPr>
    </w:p>
    <w:p w14:paraId="06744371" w14:textId="77777777" w:rsidR="00000000" w:rsidRDefault="0069655B">
      <w:pPr>
        <w:pStyle w:val="a0"/>
        <w:rPr>
          <w:rFonts w:hint="cs"/>
          <w:rtl/>
        </w:rPr>
      </w:pPr>
      <w:r>
        <w:rPr>
          <w:rFonts w:hint="cs"/>
          <w:rtl/>
        </w:rPr>
        <w:t>אנחנו לא לומדים לקח, אנחנו לא מסיקים מסקנות, ואנחנו כל הזמן קובעים ומקבלים החלטות שרק עושות את המצב ליותר ויותר גרוע. יש לנו יותר ויותר עוני, אף שמשקיעים יותר כסף ברווחה. יש לנו י</w:t>
      </w:r>
      <w:r>
        <w:rPr>
          <w:rFonts w:hint="cs"/>
          <w:rtl/>
        </w:rPr>
        <w:t xml:space="preserve">ותר ויותר אנשים שהאבטלה היא חלק אינטגרלי של הווייתם. הם כבר שכחו איך עובדים. יש יותר ויותר אנשים שמאבדים כל יום את מקומות עבודתם, ויש אפשרות לעשות לזה סוף. </w:t>
      </w:r>
    </w:p>
    <w:p w14:paraId="354BE9DE" w14:textId="77777777" w:rsidR="00000000" w:rsidRDefault="0069655B">
      <w:pPr>
        <w:pStyle w:val="a0"/>
        <w:rPr>
          <w:rFonts w:hint="cs"/>
          <w:rtl/>
        </w:rPr>
      </w:pPr>
    </w:p>
    <w:p w14:paraId="3C57BCBF" w14:textId="77777777" w:rsidR="00000000" w:rsidRDefault="0069655B">
      <w:pPr>
        <w:pStyle w:val="a0"/>
        <w:rPr>
          <w:rFonts w:hint="cs"/>
          <w:rtl/>
        </w:rPr>
      </w:pPr>
      <w:r>
        <w:rPr>
          <w:rFonts w:hint="cs"/>
          <w:rtl/>
        </w:rPr>
        <w:t>לדוגמה, אתן לכם נקודות שקורות במדינת ישראל היום. אלה נקודות אור קטנות, אפשר להפוך אותן לגדולות יות</w:t>
      </w:r>
      <w:r>
        <w:rPr>
          <w:rFonts w:hint="cs"/>
          <w:rtl/>
        </w:rPr>
        <w:t>ר. בקריית-גת, ב"אינטל", יחד עם שירות התעסוקה, לוקחים אנשים שלא סיימו 12 שנות לימוד והופכים אותם לטכנאים ב"אינטל". פשוט מכשירים אותם בקורס של תשעה-עשרה חודשים. בשיתוף פעולה של התעשייה והממשלה מכשירים אנשים שחיו קודם בעוני, שלא היה להם סיכוי, והם היום טכנאים</w:t>
      </w:r>
      <w:r>
        <w:rPr>
          <w:rFonts w:hint="cs"/>
          <w:rtl/>
        </w:rPr>
        <w:t xml:space="preserve"> ב"אינטל". יש להם מקום עבודה, יש להם מקצוע. מצפה-רמון ועכו - שוב דוגמה קטנה: רשות מקומית בפרויקט מיוחד. מצליחים לקחת מובטלים שעוזרים להכשרת הון אנוש של חסרי מקצוע אחרים. אפשר לעשות זאת. יש עוד דוגמאות, אך הזמן שלי קצר. </w:t>
      </w:r>
    </w:p>
    <w:p w14:paraId="0CF0AFBA" w14:textId="77777777" w:rsidR="00000000" w:rsidRDefault="0069655B">
      <w:pPr>
        <w:pStyle w:val="a0"/>
        <w:rPr>
          <w:rFonts w:hint="cs"/>
          <w:rtl/>
        </w:rPr>
      </w:pPr>
    </w:p>
    <w:p w14:paraId="089218DD" w14:textId="77777777" w:rsidR="00000000" w:rsidRDefault="0069655B">
      <w:pPr>
        <w:pStyle w:val="a0"/>
        <w:rPr>
          <w:rFonts w:hint="cs"/>
          <w:rtl/>
        </w:rPr>
      </w:pPr>
      <w:r>
        <w:rPr>
          <w:rFonts w:hint="cs"/>
          <w:rtl/>
        </w:rPr>
        <w:t xml:space="preserve">הדגש שלנו חייב להיות </w:t>
      </w:r>
      <w:r>
        <w:rPr>
          <w:rtl/>
        </w:rPr>
        <w:t>–</w:t>
      </w:r>
      <w:r>
        <w:rPr>
          <w:rFonts w:hint="cs"/>
          <w:rtl/>
        </w:rPr>
        <w:t xml:space="preserve"> אני אומרת את</w:t>
      </w:r>
      <w:r>
        <w:rPr>
          <w:rFonts w:hint="cs"/>
          <w:rtl/>
        </w:rPr>
        <w:t xml:space="preserve"> זה בכל נאום, ואני חוזרת ואומרת </w:t>
      </w:r>
      <w:r>
        <w:rPr>
          <w:rtl/>
        </w:rPr>
        <w:t>–</w:t>
      </w:r>
      <w:r>
        <w:rPr>
          <w:rFonts w:hint="cs"/>
          <w:rtl/>
        </w:rPr>
        <w:t xml:space="preserve"> אין לנו דרך אחרת אלא לשפר את ההון האנושי שלנו. זה מה שיש לנו. אין לנו מחצבים. יש לנו מה שיש פה בקופסה. אפשר להשתמש במובטלים עצמם שמקבלים היום הבטחת הכנסה, ולומר להם: לכו לעבוד, לכו לעזור למי שעדיין אין לו הכשרה. כאן, במקום</w:t>
      </w:r>
      <w:r>
        <w:rPr>
          <w:rFonts w:hint="cs"/>
          <w:rtl/>
        </w:rPr>
        <w:t xml:space="preserve"> הזה, העברנו בחוק את תוכנית ויסקונסין. זה הרעיון.  אבל לאן שולחים את האנשים האלה בתוכנית ויסקונסין? </w:t>
      </w:r>
      <w:r>
        <w:rPr>
          <w:rtl/>
        </w:rPr>
        <w:t>–</w:t>
      </w:r>
      <w:r>
        <w:rPr>
          <w:rFonts w:hint="cs"/>
          <w:rtl/>
        </w:rPr>
        <w:t xml:space="preserve"> לקרן הקיימת, לכל מה שפעם, בשנות ה-50, ה-60 וה-70, קראנו "עבודות דחק", "עבודות יזומות".</w:t>
      </w:r>
    </w:p>
    <w:p w14:paraId="67D082CA" w14:textId="77777777" w:rsidR="00000000" w:rsidRDefault="0069655B">
      <w:pPr>
        <w:pStyle w:val="a0"/>
        <w:ind w:firstLine="0"/>
        <w:rPr>
          <w:rFonts w:hint="cs"/>
          <w:rtl/>
        </w:rPr>
      </w:pPr>
    </w:p>
    <w:p w14:paraId="45367B8A" w14:textId="77777777" w:rsidR="00000000" w:rsidRDefault="0069655B">
      <w:pPr>
        <w:pStyle w:val="af1"/>
        <w:rPr>
          <w:rtl/>
        </w:rPr>
      </w:pPr>
      <w:r>
        <w:rPr>
          <w:rtl/>
        </w:rPr>
        <w:t>היו"ר משה כחלון:</w:t>
      </w:r>
    </w:p>
    <w:p w14:paraId="562E3626" w14:textId="77777777" w:rsidR="00000000" w:rsidRDefault="0069655B">
      <w:pPr>
        <w:pStyle w:val="a0"/>
        <w:rPr>
          <w:rtl/>
        </w:rPr>
      </w:pPr>
    </w:p>
    <w:p w14:paraId="45E0218D" w14:textId="77777777" w:rsidR="00000000" w:rsidRDefault="0069655B">
      <w:pPr>
        <w:pStyle w:val="a0"/>
        <w:rPr>
          <w:rFonts w:hint="cs"/>
          <w:rtl/>
        </w:rPr>
      </w:pPr>
      <w:r>
        <w:rPr>
          <w:rFonts w:hint="cs"/>
          <w:rtl/>
        </w:rPr>
        <w:t>הן נקראו "עבודות דחק".</w:t>
      </w:r>
    </w:p>
    <w:p w14:paraId="4273FE95" w14:textId="77777777" w:rsidR="00000000" w:rsidRDefault="0069655B">
      <w:pPr>
        <w:pStyle w:val="a0"/>
        <w:ind w:firstLine="0"/>
        <w:rPr>
          <w:rFonts w:hint="cs"/>
          <w:rtl/>
        </w:rPr>
      </w:pPr>
    </w:p>
    <w:p w14:paraId="76FA643B" w14:textId="77777777" w:rsidR="00000000" w:rsidRDefault="0069655B">
      <w:pPr>
        <w:pStyle w:val="-"/>
        <w:rPr>
          <w:rtl/>
        </w:rPr>
      </w:pPr>
      <w:bookmarkStart w:id="525" w:name="FS000001047T25_02_2004_17_07_53C"/>
      <w:bookmarkEnd w:id="525"/>
      <w:r>
        <w:rPr>
          <w:rtl/>
        </w:rPr>
        <w:t>מל פולישוק-בלוך (שינוי):</w:t>
      </w:r>
    </w:p>
    <w:p w14:paraId="7EE41DEC" w14:textId="77777777" w:rsidR="00000000" w:rsidRDefault="0069655B">
      <w:pPr>
        <w:pStyle w:val="a0"/>
        <w:rPr>
          <w:rtl/>
        </w:rPr>
      </w:pPr>
    </w:p>
    <w:p w14:paraId="105CD58E" w14:textId="77777777" w:rsidR="00000000" w:rsidRDefault="0069655B">
      <w:pPr>
        <w:pStyle w:val="a0"/>
        <w:rPr>
          <w:rFonts w:hint="cs"/>
          <w:rtl/>
        </w:rPr>
      </w:pPr>
      <w:r>
        <w:rPr>
          <w:rFonts w:hint="cs"/>
          <w:rtl/>
        </w:rPr>
        <w:t xml:space="preserve">כן. היום אפשר גם זה, אבל הדגש צריך להיות בלקיחת אותם אנשים </w:t>
      </w:r>
      <w:r>
        <w:rPr>
          <w:rtl/>
        </w:rPr>
        <w:t>–</w:t>
      </w:r>
      <w:r>
        <w:rPr>
          <w:rFonts w:hint="cs"/>
          <w:rtl/>
        </w:rPr>
        <w:t xml:space="preserve"> 8,000 איש מובטלים, שמקבלים קצבת הבטחת הכנסה, קחו אותם כמאגר שיכשירו באותו כסף שהם מקבלים. זה לא יעלה יותר, זה רק עניין של התארגנות </w:t>
      </w:r>
      <w:r>
        <w:rPr>
          <w:rtl/>
        </w:rPr>
        <w:t>–</w:t>
      </w:r>
      <w:r>
        <w:rPr>
          <w:rFonts w:hint="cs"/>
          <w:rtl/>
        </w:rPr>
        <w:t xml:space="preserve"> הם יכשירו את העובדים האחרים. רק על-ידי הכשרה מקצועית, ידע ומ</w:t>
      </w:r>
      <w:r>
        <w:rPr>
          <w:rFonts w:hint="cs"/>
          <w:rtl/>
        </w:rPr>
        <w:t xml:space="preserve">קצוע אפשר להוציא את האנשים האלה ממעגל העוני. תודה רבה. </w:t>
      </w:r>
    </w:p>
    <w:p w14:paraId="547974F0" w14:textId="77777777" w:rsidR="00000000" w:rsidRDefault="0069655B">
      <w:pPr>
        <w:pStyle w:val="a0"/>
        <w:ind w:firstLine="0"/>
        <w:rPr>
          <w:rFonts w:hint="cs"/>
          <w:rtl/>
        </w:rPr>
      </w:pPr>
    </w:p>
    <w:p w14:paraId="5287F88C" w14:textId="77777777" w:rsidR="00000000" w:rsidRDefault="0069655B">
      <w:pPr>
        <w:pStyle w:val="af1"/>
        <w:rPr>
          <w:rtl/>
        </w:rPr>
      </w:pPr>
      <w:r>
        <w:rPr>
          <w:rtl/>
        </w:rPr>
        <w:t>היו"ר משה כחלון:</w:t>
      </w:r>
    </w:p>
    <w:p w14:paraId="4556F923" w14:textId="77777777" w:rsidR="00000000" w:rsidRDefault="0069655B">
      <w:pPr>
        <w:pStyle w:val="a0"/>
        <w:rPr>
          <w:rtl/>
        </w:rPr>
      </w:pPr>
    </w:p>
    <w:p w14:paraId="34A08B3B" w14:textId="77777777" w:rsidR="00000000" w:rsidRDefault="0069655B">
      <w:pPr>
        <w:pStyle w:val="a0"/>
        <w:rPr>
          <w:rFonts w:hint="cs"/>
          <w:rtl/>
        </w:rPr>
      </w:pPr>
      <w:r>
        <w:rPr>
          <w:rFonts w:hint="cs"/>
          <w:rtl/>
        </w:rPr>
        <w:t>תודה רבה. השר גדעון עזרא, בבקשה.</w:t>
      </w:r>
    </w:p>
    <w:p w14:paraId="0E0A3645" w14:textId="77777777" w:rsidR="00000000" w:rsidRDefault="0069655B">
      <w:pPr>
        <w:pStyle w:val="a0"/>
        <w:ind w:firstLine="0"/>
        <w:rPr>
          <w:rFonts w:hint="cs"/>
          <w:rtl/>
        </w:rPr>
      </w:pPr>
    </w:p>
    <w:p w14:paraId="38D0B4C2" w14:textId="77777777" w:rsidR="00000000" w:rsidRDefault="0069655B">
      <w:pPr>
        <w:pStyle w:val="a"/>
        <w:rPr>
          <w:rtl/>
        </w:rPr>
      </w:pPr>
      <w:bookmarkStart w:id="526" w:name="FS000000474T25_02_2004_17_09_24"/>
      <w:bookmarkStart w:id="527" w:name="_Toc69694998"/>
      <w:bookmarkEnd w:id="526"/>
      <w:r>
        <w:rPr>
          <w:rFonts w:hint="eastAsia"/>
          <w:rtl/>
        </w:rPr>
        <w:t>השר</w:t>
      </w:r>
      <w:r>
        <w:rPr>
          <w:rtl/>
        </w:rPr>
        <w:t xml:space="preserve"> גדעון עזרא:</w:t>
      </w:r>
      <w:bookmarkEnd w:id="527"/>
    </w:p>
    <w:p w14:paraId="39B33917" w14:textId="77777777" w:rsidR="00000000" w:rsidRDefault="0069655B">
      <w:pPr>
        <w:pStyle w:val="a0"/>
        <w:rPr>
          <w:rFonts w:hint="cs"/>
          <w:rtl/>
        </w:rPr>
      </w:pPr>
    </w:p>
    <w:p w14:paraId="2BA1ED31" w14:textId="77777777" w:rsidR="00000000" w:rsidRDefault="0069655B">
      <w:pPr>
        <w:pStyle w:val="a0"/>
        <w:rPr>
          <w:rFonts w:hint="cs"/>
          <w:rtl/>
        </w:rPr>
      </w:pPr>
      <w:r>
        <w:rPr>
          <w:rFonts w:hint="cs"/>
          <w:rtl/>
        </w:rPr>
        <w:t>אדוני היושב-ראש, חברי חברי הכנסת, אני מוכרח להגיד שלי אין ספק שהציבור הישראלי מבולבל מהמושגים השונים של דורשי עבודה, מקבלי הבטחת ה</w:t>
      </w:r>
      <w:r>
        <w:rPr>
          <w:rFonts w:hint="cs"/>
          <w:rtl/>
        </w:rPr>
        <w:t xml:space="preserve">כנסה וכיוצא בזה. נדמה לי </w:t>
      </w:r>
      <w:r>
        <w:rPr>
          <w:rtl/>
        </w:rPr>
        <w:t>–</w:t>
      </w:r>
      <w:r>
        <w:rPr>
          <w:rFonts w:hint="cs"/>
          <w:rtl/>
        </w:rPr>
        <w:t xml:space="preserve"> עוד מעט אפרט </w:t>
      </w:r>
      <w:r>
        <w:rPr>
          <w:rtl/>
        </w:rPr>
        <w:t>–</w:t>
      </w:r>
      <w:r>
        <w:rPr>
          <w:rFonts w:hint="cs"/>
          <w:rtl/>
        </w:rPr>
        <w:t xml:space="preserve"> שאם היו מושגים ברורים וקבועים חודשיים, ולא הבדלים מספריים, היה יותר טוב לכולנו, וכולנו היינו מבינים באיזה מצב אנחנו נמצאים.</w:t>
      </w:r>
    </w:p>
    <w:p w14:paraId="7E152F5D" w14:textId="77777777" w:rsidR="00000000" w:rsidRDefault="0069655B">
      <w:pPr>
        <w:pStyle w:val="a0"/>
        <w:rPr>
          <w:rFonts w:hint="cs"/>
          <w:rtl/>
        </w:rPr>
      </w:pPr>
    </w:p>
    <w:p w14:paraId="0DC6F654" w14:textId="77777777" w:rsidR="00000000" w:rsidRDefault="0069655B">
      <w:pPr>
        <w:pStyle w:val="a0"/>
        <w:rPr>
          <w:rFonts w:hint="cs"/>
          <w:rtl/>
        </w:rPr>
      </w:pPr>
      <w:r>
        <w:rPr>
          <w:rFonts w:hint="cs"/>
          <w:rtl/>
        </w:rPr>
        <w:t xml:space="preserve">אינני אומר שיש לנו הוכחה לכך שהמשק פרץ מהמיתון. מצד שני, אני בכלל לא יכול להגיד שמדיניות </w:t>
      </w:r>
      <w:r>
        <w:rPr>
          <w:rFonts w:hint="cs"/>
          <w:rtl/>
        </w:rPr>
        <w:t>הממשלה נכשלה ואנחנו לא בכיוון הנכון.</w:t>
      </w:r>
    </w:p>
    <w:p w14:paraId="24E4AB97" w14:textId="77777777" w:rsidR="00000000" w:rsidRDefault="0069655B">
      <w:pPr>
        <w:pStyle w:val="a0"/>
        <w:rPr>
          <w:rFonts w:hint="cs"/>
          <w:rtl/>
        </w:rPr>
      </w:pPr>
      <w:r>
        <w:rPr>
          <w:rFonts w:hint="cs"/>
          <w:rtl/>
        </w:rPr>
        <w:t xml:space="preserve"> </w:t>
      </w:r>
    </w:p>
    <w:p w14:paraId="739786BC" w14:textId="77777777" w:rsidR="00000000" w:rsidRDefault="0069655B">
      <w:pPr>
        <w:pStyle w:val="af0"/>
        <w:rPr>
          <w:rtl/>
        </w:rPr>
      </w:pPr>
      <w:r>
        <w:rPr>
          <w:rFonts w:hint="eastAsia"/>
          <w:rtl/>
        </w:rPr>
        <w:t>דוד</w:t>
      </w:r>
      <w:r>
        <w:rPr>
          <w:rtl/>
        </w:rPr>
        <w:t xml:space="preserve"> טל (עם אחד):</w:t>
      </w:r>
    </w:p>
    <w:p w14:paraId="1718D40F" w14:textId="77777777" w:rsidR="00000000" w:rsidRDefault="0069655B">
      <w:pPr>
        <w:pStyle w:val="a0"/>
        <w:rPr>
          <w:rFonts w:hint="cs"/>
          <w:rtl/>
        </w:rPr>
      </w:pPr>
    </w:p>
    <w:p w14:paraId="2E8BFD5F" w14:textId="77777777" w:rsidR="00000000" w:rsidRDefault="0069655B">
      <w:pPr>
        <w:pStyle w:val="a0"/>
        <w:rPr>
          <w:rFonts w:hint="cs"/>
          <w:rtl/>
        </w:rPr>
      </w:pPr>
      <w:r>
        <w:rPr>
          <w:rFonts w:hint="cs"/>
          <w:rtl/>
        </w:rPr>
        <w:t>אתה יכול לומר שאתם בכיוון הנכון?</w:t>
      </w:r>
    </w:p>
    <w:p w14:paraId="4B83E8A6" w14:textId="77777777" w:rsidR="00000000" w:rsidRDefault="0069655B">
      <w:pPr>
        <w:pStyle w:val="a0"/>
        <w:ind w:firstLine="0"/>
        <w:rPr>
          <w:rFonts w:hint="cs"/>
          <w:rtl/>
        </w:rPr>
      </w:pPr>
    </w:p>
    <w:p w14:paraId="1E80F88E" w14:textId="77777777" w:rsidR="00000000" w:rsidRDefault="0069655B">
      <w:pPr>
        <w:pStyle w:val="-"/>
        <w:rPr>
          <w:rtl/>
        </w:rPr>
      </w:pPr>
      <w:bookmarkStart w:id="528" w:name="FS000000474T25_02_2004_17_11_13C"/>
      <w:bookmarkEnd w:id="528"/>
      <w:r>
        <w:rPr>
          <w:rtl/>
        </w:rPr>
        <w:t>השר גדעון עזרא:</w:t>
      </w:r>
    </w:p>
    <w:p w14:paraId="54CC27AA" w14:textId="77777777" w:rsidR="00000000" w:rsidRDefault="0069655B">
      <w:pPr>
        <w:pStyle w:val="a0"/>
        <w:rPr>
          <w:rtl/>
        </w:rPr>
      </w:pPr>
    </w:p>
    <w:p w14:paraId="371A9AEC" w14:textId="77777777" w:rsidR="00000000" w:rsidRDefault="0069655B">
      <w:pPr>
        <w:pStyle w:val="a0"/>
        <w:rPr>
          <w:rFonts w:hint="cs"/>
          <w:rtl/>
        </w:rPr>
      </w:pPr>
      <w:r>
        <w:rPr>
          <w:rFonts w:hint="cs"/>
          <w:rtl/>
        </w:rPr>
        <w:t>אתן כמה נתונים, וכל אחד יבדוק את עצמו באיזו מידה הנתונים האלה מסתדרים לו.  קודם כול, מנכ"ל שירות התעסוקה, אסתר דומיניסיני, דיברה השבוע ואמרה שיש התי</w:t>
      </w:r>
      <w:r>
        <w:rPr>
          <w:rFonts w:hint="cs"/>
          <w:rtl/>
        </w:rPr>
        <w:t xml:space="preserve">יצבות במספרם של דורשי העבודה, ואף ירידה מ-238,000 ל-237,900 אנשים שהם מספר דורשי העבודה. </w:t>
      </w:r>
    </w:p>
    <w:p w14:paraId="12B6145F" w14:textId="77777777" w:rsidR="00000000" w:rsidRDefault="0069655B">
      <w:pPr>
        <w:pStyle w:val="a0"/>
        <w:ind w:firstLine="0"/>
        <w:rPr>
          <w:rFonts w:hint="cs"/>
          <w:rtl/>
        </w:rPr>
      </w:pPr>
    </w:p>
    <w:p w14:paraId="6E3842AC" w14:textId="77777777" w:rsidR="00000000" w:rsidRDefault="0069655B">
      <w:pPr>
        <w:pStyle w:val="af0"/>
        <w:rPr>
          <w:rtl/>
        </w:rPr>
      </w:pPr>
      <w:r>
        <w:rPr>
          <w:rFonts w:hint="eastAsia"/>
          <w:rtl/>
        </w:rPr>
        <w:t>עבד</w:t>
      </w:r>
      <w:r>
        <w:rPr>
          <w:rtl/>
        </w:rPr>
        <w:t>-אלמאלכ דהאמשה (רע"ם):</w:t>
      </w:r>
    </w:p>
    <w:p w14:paraId="7F62A93B" w14:textId="77777777" w:rsidR="00000000" w:rsidRDefault="0069655B">
      <w:pPr>
        <w:pStyle w:val="a0"/>
        <w:rPr>
          <w:rFonts w:hint="cs"/>
          <w:rtl/>
        </w:rPr>
      </w:pPr>
    </w:p>
    <w:p w14:paraId="07033A3E" w14:textId="77777777" w:rsidR="00000000" w:rsidRDefault="0069655B">
      <w:pPr>
        <w:pStyle w:val="a0"/>
        <w:rPr>
          <w:rFonts w:hint="cs"/>
          <w:rtl/>
        </w:rPr>
      </w:pPr>
      <w:r>
        <w:rPr>
          <w:rFonts w:hint="cs"/>
          <w:rtl/>
        </w:rPr>
        <w:t>איזו ירידה? זו לא ירידה.</w:t>
      </w:r>
    </w:p>
    <w:p w14:paraId="21DE0F1A" w14:textId="77777777" w:rsidR="00000000" w:rsidRDefault="0069655B">
      <w:pPr>
        <w:pStyle w:val="a0"/>
        <w:ind w:firstLine="0"/>
        <w:rPr>
          <w:rFonts w:hint="cs"/>
          <w:rtl/>
        </w:rPr>
      </w:pPr>
    </w:p>
    <w:p w14:paraId="5EF62339" w14:textId="77777777" w:rsidR="00000000" w:rsidRDefault="0069655B">
      <w:pPr>
        <w:pStyle w:val="-"/>
        <w:rPr>
          <w:rtl/>
        </w:rPr>
      </w:pPr>
      <w:bookmarkStart w:id="529" w:name="FS000000474T25_02_2004_17_12_34C"/>
      <w:bookmarkEnd w:id="529"/>
      <w:r>
        <w:rPr>
          <w:rtl/>
        </w:rPr>
        <w:t>השר גדעון עזרא:</w:t>
      </w:r>
    </w:p>
    <w:p w14:paraId="23B22630" w14:textId="77777777" w:rsidR="00000000" w:rsidRDefault="0069655B">
      <w:pPr>
        <w:pStyle w:val="a0"/>
        <w:rPr>
          <w:rtl/>
        </w:rPr>
      </w:pPr>
    </w:p>
    <w:p w14:paraId="046FC92C" w14:textId="77777777" w:rsidR="00000000" w:rsidRDefault="0069655B">
      <w:pPr>
        <w:pStyle w:val="a0"/>
        <w:rPr>
          <w:rFonts w:hint="cs"/>
          <w:rtl/>
        </w:rPr>
      </w:pPr>
      <w:r>
        <w:rPr>
          <w:rFonts w:hint="cs"/>
          <w:rtl/>
        </w:rPr>
        <w:t xml:space="preserve">יש הבדל של 1,900 איש. </w:t>
      </w:r>
    </w:p>
    <w:p w14:paraId="4F854645" w14:textId="77777777" w:rsidR="00000000" w:rsidRDefault="0069655B">
      <w:pPr>
        <w:pStyle w:val="a0"/>
        <w:ind w:firstLine="0"/>
        <w:rPr>
          <w:rFonts w:hint="cs"/>
          <w:rtl/>
        </w:rPr>
      </w:pPr>
    </w:p>
    <w:p w14:paraId="46E5A221" w14:textId="77777777" w:rsidR="00000000" w:rsidRDefault="0069655B">
      <w:pPr>
        <w:pStyle w:val="af1"/>
        <w:rPr>
          <w:rtl/>
        </w:rPr>
      </w:pPr>
      <w:r>
        <w:rPr>
          <w:rtl/>
        </w:rPr>
        <w:t>היו"ר משה כחלון:</w:t>
      </w:r>
    </w:p>
    <w:p w14:paraId="72899664" w14:textId="77777777" w:rsidR="00000000" w:rsidRDefault="0069655B">
      <w:pPr>
        <w:pStyle w:val="a0"/>
        <w:rPr>
          <w:rtl/>
        </w:rPr>
      </w:pPr>
    </w:p>
    <w:p w14:paraId="235B6255" w14:textId="77777777" w:rsidR="00000000" w:rsidRDefault="0069655B">
      <w:pPr>
        <w:pStyle w:val="a0"/>
        <w:rPr>
          <w:rFonts w:hint="cs"/>
          <w:rtl/>
        </w:rPr>
      </w:pPr>
      <w:r>
        <w:rPr>
          <w:rFonts w:hint="cs"/>
          <w:rtl/>
        </w:rPr>
        <w:t xml:space="preserve">זאת אומרת שלא היתה עלייה? </w:t>
      </w:r>
    </w:p>
    <w:p w14:paraId="03D80EDB" w14:textId="77777777" w:rsidR="00000000" w:rsidRDefault="0069655B">
      <w:pPr>
        <w:pStyle w:val="a0"/>
        <w:ind w:firstLine="0"/>
        <w:rPr>
          <w:rFonts w:hint="cs"/>
          <w:rtl/>
        </w:rPr>
      </w:pPr>
    </w:p>
    <w:p w14:paraId="12BE8EF9" w14:textId="77777777" w:rsidR="00000000" w:rsidRDefault="0069655B">
      <w:pPr>
        <w:pStyle w:val="-"/>
        <w:rPr>
          <w:rtl/>
        </w:rPr>
      </w:pPr>
      <w:bookmarkStart w:id="530" w:name="FS000000474T25_02_2004_17_15_12C"/>
      <w:bookmarkEnd w:id="530"/>
      <w:r>
        <w:rPr>
          <w:rtl/>
        </w:rPr>
        <w:t>השר גדעון עזרא:</w:t>
      </w:r>
    </w:p>
    <w:p w14:paraId="337FAEC4" w14:textId="77777777" w:rsidR="00000000" w:rsidRDefault="0069655B">
      <w:pPr>
        <w:pStyle w:val="a0"/>
        <w:rPr>
          <w:rtl/>
        </w:rPr>
      </w:pPr>
    </w:p>
    <w:p w14:paraId="4460538B" w14:textId="77777777" w:rsidR="00000000" w:rsidRDefault="0069655B">
      <w:pPr>
        <w:pStyle w:val="a0"/>
        <w:rPr>
          <w:rFonts w:hint="cs"/>
          <w:rtl/>
        </w:rPr>
      </w:pPr>
      <w:r>
        <w:rPr>
          <w:rFonts w:hint="cs"/>
          <w:rtl/>
        </w:rPr>
        <w:t>יש ירידה</w:t>
      </w:r>
      <w:r>
        <w:rPr>
          <w:rFonts w:hint="cs"/>
          <w:rtl/>
        </w:rPr>
        <w:t xml:space="preserve">. </w:t>
      </w:r>
    </w:p>
    <w:p w14:paraId="3E71DA22" w14:textId="77777777" w:rsidR="00000000" w:rsidRDefault="0069655B">
      <w:pPr>
        <w:pStyle w:val="a0"/>
        <w:ind w:firstLine="0"/>
        <w:rPr>
          <w:rFonts w:hint="cs"/>
          <w:rtl/>
        </w:rPr>
      </w:pPr>
    </w:p>
    <w:p w14:paraId="30CA0DA3" w14:textId="77777777" w:rsidR="00000000" w:rsidRDefault="0069655B">
      <w:pPr>
        <w:pStyle w:val="af1"/>
        <w:rPr>
          <w:rtl/>
        </w:rPr>
      </w:pPr>
      <w:r>
        <w:rPr>
          <w:rtl/>
        </w:rPr>
        <w:t>היו"ר משה כחלון:</w:t>
      </w:r>
    </w:p>
    <w:p w14:paraId="527A0466" w14:textId="77777777" w:rsidR="00000000" w:rsidRDefault="0069655B">
      <w:pPr>
        <w:pStyle w:val="a0"/>
        <w:rPr>
          <w:rtl/>
        </w:rPr>
      </w:pPr>
    </w:p>
    <w:p w14:paraId="2E07A342" w14:textId="77777777" w:rsidR="00000000" w:rsidRDefault="0069655B">
      <w:pPr>
        <w:pStyle w:val="a0"/>
        <w:rPr>
          <w:rFonts w:hint="cs"/>
          <w:rtl/>
        </w:rPr>
      </w:pPr>
      <w:r>
        <w:rPr>
          <w:rFonts w:hint="cs"/>
          <w:rtl/>
        </w:rPr>
        <w:t xml:space="preserve">יש ירידה. הכיוון הוא נכון. </w:t>
      </w:r>
    </w:p>
    <w:p w14:paraId="760EEB86" w14:textId="77777777" w:rsidR="00000000" w:rsidRDefault="0069655B">
      <w:pPr>
        <w:pStyle w:val="a0"/>
        <w:ind w:firstLine="0"/>
        <w:rPr>
          <w:rFonts w:hint="cs"/>
          <w:rtl/>
        </w:rPr>
      </w:pPr>
    </w:p>
    <w:p w14:paraId="356E57A3" w14:textId="77777777" w:rsidR="00000000" w:rsidRDefault="0069655B">
      <w:pPr>
        <w:pStyle w:val="af0"/>
        <w:rPr>
          <w:rtl/>
        </w:rPr>
      </w:pPr>
      <w:r>
        <w:rPr>
          <w:rFonts w:hint="eastAsia"/>
          <w:rtl/>
        </w:rPr>
        <w:t>עבד</w:t>
      </w:r>
      <w:r>
        <w:rPr>
          <w:rtl/>
        </w:rPr>
        <w:t>-אלמאלכ דהאמשה (רע"ם):</w:t>
      </w:r>
    </w:p>
    <w:p w14:paraId="6524C7AD" w14:textId="77777777" w:rsidR="00000000" w:rsidRDefault="0069655B">
      <w:pPr>
        <w:pStyle w:val="a0"/>
        <w:rPr>
          <w:rFonts w:hint="cs"/>
          <w:rtl/>
        </w:rPr>
      </w:pPr>
    </w:p>
    <w:p w14:paraId="4F0D3248" w14:textId="77777777" w:rsidR="00000000" w:rsidRDefault="0069655B">
      <w:pPr>
        <w:pStyle w:val="a0"/>
        <w:rPr>
          <w:rFonts w:hint="cs"/>
          <w:rtl/>
        </w:rPr>
      </w:pPr>
      <w:r>
        <w:rPr>
          <w:rFonts w:hint="cs"/>
          <w:rtl/>
        </w:rPr>
        <w:t>זה 100 בלבד, לא 1,900.</w:t>
      </w:r>
    </w:p>
    <w:p w14:paraId="484EC65A" w14:textId="77777777" w:rsidR="00000000" w:rsidRDefault="0069655B">
      <w:pPr>
        <w:pStyle w:val="a0"/>
        <w:rPr>
          <w:rFonts w:hint="cs"/>
          <w:rtl/>
        </w:rPr>
      </w:pPr>
    </w:p>
    <w:p w14:paraId="111C4E81" w14:textId="77777777" w:rsidR="00000000" w:rsidRDefault="0069655B">
      <w:pPr>
        <w:pStyle w:val="-"/>
        <w:rPr>
          <w:rtl/>
        </w:rPr>
      </w:pPr>
      <w:bookmarkStart w:id="531" w:name="FS000000474T25_02_2004_17_15_57C"/>
      <w:bookmarkEnd w:id="531"/>
      <w:r>
        <w:rPr>
          <w:rtl/>
        </w:rPr>
        <w:t>השר גדעון עזרא:</w:t>
      </w:r>
    </w:p>
    <w:p w14:paraId="05FC5C3F" w14:textId="77777777" w:rsidR="00000000" w:rsidRDefault="0069655B">
      <w:pPr>
        <w:pStyle w:val="a0"/>
        <w:rPr>
          <w:rtl/>
        </w:rPr>
      </w:pPr>
    </w:p>
    <w:p w14:paraId="3D6B84E6" w14:textId="77777777" w:rsidR="00000000" w:rsidRDefault="0069655B">
      <w:pPr>
        <w:pStyle w:val="a0"/>
        <w:rPr>
          <w:rFonts w:hint="cs"/>
          <w:rtl/>
        </w:rPr>
      </w:pPr>
      <w:r>
        <w:rPr>
          <w:rFonts w:hint="cs"/>
          <w:rtl/>
        </w:rPr>
        <w:t>לא, יש 1,900. אני אומר לך. גם שמעתי אותה.</w:t>
      </w:r>
    </w:p>
    <w:p w14:paraId="60D6453E" w14:textId="77777777" w:rsidR="00000000" w:rsidRDefault="0069655B">
      <w:pPr>
        <w:pStyle w:val="a0"/>
        <w:rPr>
          <w:rFonts w:hint="cs"/>
          <w:rtl/>
        </w:rPr>
      </w:pPr>
    </w:p>
    <w:p w14:paraId="172B45A0" w14:textId="77777777" w:rsidR="00000000" w:rsidRDefault="0069655B">
      <w:pPr>
        <w:pStyle w:val="a0"/>
        <w:rPr>
          <w:rFonts w:hint="cs"/>
          <w:rtl/>
        </w:rPr>
      </w:pPr>
      <w:r>
        <w:rPr>
          <w:rFonts w:hint="cs"/>
          <w:rtl/>
        </w:rPr>
        <w:t>הדבר השני, וכדאי שכולם ידעו: יש גידול במספר דורשי העבודה מקבלי הבטחת הכנסה. יש גידול, אבל הגיד</w:t>
      </w:r>
      <w:r>
        <w:rPr>
          <w:rFonts w:hint="cs"/>
          <w:rtl/>
        </w:rPr>
        <w:t xml:space="preserve">ול הוא טכני. למה? בעקבות חוק ההסדרים שחוקק במסגרת התוכנית הכלכלית, אוכלוסייה של 40,000 איש </w:t>
      </w:r>
      <w:r>
        <w:rPr>
          <w:rtl/>
        </w:rPr>
        <w:t>–</w:t>
      </w:r>
      <w:r>
        <w:rPr>
          <w:rFonts w:hint="cs"/>
          <w:rtl/>
        </w:rPr>
        <w:t xml:space="preserve"> חברת הכנסת פולישוק, כדאי שתשמעי את הנתון הזה </w:t>
      </w:r>
      <w:r>
        <w:rPr>
          <w:rtl/>
        </w:rPr>
        <w:t>–</w:t>
      </w:r>
      <w:r>
        <w:rPr>
          <w:rFonts w:hint="cs"/>
          <w:rtl/>
        </w:rPr>
        <w:t xml:space="preserve"> שהיו קודם לכן פטורים מלהגיע ללשכת התעסוקה לשם קבלת הקצבה מהביטוח הלאומי, ולכן הם לא נכללו בסטטיסטיקה, היום הם חייבים</w:t>
      </w:r>
      <w:r>
        <w:rPr>
          <w:rFonts w:hint="cs"/>
          <w:rtl/>
        </w:rPr>
        <w:t xml:space="preserve"> להתייצב בלשכה ונכללים בסטטיסטיקה. 40,000 איש. הם נכללים בסטטיסטיקה של דורשי העבודה מקבלי הבטחת הכנסה. לדוגמה, בעבר אם חד-הורית שלה ילדים עד גיל שבע היתה מקבלת הבטחת הכנסה ישירות מהביטוח הלאומי. היום היא צריכה לגשת ללשכת התעסוקה ולבצע מבחני תעסוקה, ולכן הי</w:t>
      </w:r>
      <w:r>
        <w:rPr>
          <w:rFonts w:hint="cs"/>
          <w:rtl/>
        </w:rPr>
        <w:t>א נכנסת לסטטיסטיקה של דורשי העבודה. תוריד מהנתון 40,000 איש, וכאן הנתון המעודד יחסית. ללא מקבלי הבטחת הכנסה, מספר דורשי העבודה ירד בצורה משמעותית לא רק בחודש האחרון אלא במהלך חודשים רבים, והמספרים הם כדלקמן:  מ-105,100 ביולי 2003, ל-101,300 בינואר 2004. זה</w:t>
      </w:r>
      <w:r>
        <w:rPr>
          <w:rFonts w:hint="cs"/>
          <w:rtl/>
        </w:rPr>
        <w:t xml:space="preserve"> 4,000 בערך, 3,800. </w:t>
      </w:r>
    </w:p>
    <w:p w14:paraId="721AC664" w14:textId="77777777" w:rsidR="00000000" w:rsidRDefault="0069655B">
      <w:pPr>
        <w:pStyle w:val="a0"/>
        <w:rPr>
          <w:rFonts w:hint="cs"/>
          <w:rtl/>
        </w:rPr>
      </w:pPr>
    </w:p>
    <w:p w14:paraId="0839DE2C" w14:textId="77777777" w:rsidR="00000000" w:rsidRDefault="0069655B">
      <w:pPr>
        <w:pStyle w:val="a0"/>
        <w:rPr>
          <w:rFonts w:hint="cs"/>
          <w:rtl/>
        </w:rPr>
      </w:pPr>
      <w:r>
        <w:rPr>
          <w:rFonts w:hint="cs"/>
          <w:rtl/>
        </w:rPr>
        <w:t>בכל מקרה, מנתונים של מספר דורשי העבודה לא ניתן להסיק הרבה על מצב המשק ושיעור הצמיחה. על-פי הניסיון, בתחילת תהליך של התאוששות כלכלית לאחר מיתון ארוך, למעסיקים לא ברור אם ההתאוששות היא זמנית, ולכן הם יעדיפו להעסיק עובדים בשעות נוספות ול</w:t>
      </w:r>
      <w:r>
        <w:rPr>
          <w:rFonts w:hint="cs"/>
          <w:rtl/>
        </w:rPr>
        <w:t xml:space="preserve">א לקחת עובדים חדשים. נוסף על כך, בשלב ראשון של התאוששות, המגזר העסקי יקטין מלאים ורק בשלב השני יגדיל את יכולת הייצור ויעסיק עובדים חדשים. </w:t>
      </w:r>
    </w:p>
    <w:p w14:paraId="2F0CEA91" w14:textId="77777777" w:rsidR="00000000" w:rsidRDefault="0069655B">
      <w:pPr>
        <w:pStyle w:val="a0"/>
        <w:rPr>
          <w:rFonts w:hint="cs"/>
          <w:rtl/>
        </w:rPr>
      </w:pPr>
    </w:p>
    <w:p w14:paraId="1D8F9970" w14:textId="77777777" w:rsidR="00000000" w:rsidRDefault="0069655B">
      <w:pPr>
        <w:pStyle w:val="a0"/>
        <w:rPr>
          <w:rFonts w:hint="cs"/>
          <w:rtl/>
        </w:rPr>
      </w:pPr>
      <w:r>
        <w:rPr>
          <w:rFonts w:hint="cs"/>
          <w:rtl/>
        </w:rPr>
        <w:t xml:space="preserve">התחלנו בחודשים האחרונים בתהליך של התאוששות. הצמיחה שהיתה ב-2003, בסיכומה של השנה </w:t>
      </w:r>
      <w:r>
        <w:rPr>
          <w:rtl/>
        </w:rPr>
        <w:t>–</w:t>
      </w:r>
      <w:r>
        <w:rPr>
          <w:rFonts w:hint="cs"/>
          <w:rtl/>
        </w:rPr>
        <w:t xml:space="preserve"> 1.7%, ושיעור הצמיחה ב-2004 </w:t>
      </w:r>
      <w:r>
        <w:rPr>
          <w:rtl/>
        </w:rPr>
        <w:t>–</w:t>
      </w:r>
      <w:r>
        <w:rPr>
          <w:rFonts w:hint="cs"/>
          <w:rtl/>
        </w:rPr>
        <w:t xml:space="preserve"> והאו</w:t>
      </w:r>
      <w:r>
        <w:rPr>
          <w:rFonts w:hint="cs"/>
          <w:rtl/>
        </w:rPr>
        <w:t xml:space="preserve">צר צפה נכון ב-2003, אפילו מעבר למשוער </w:t>
      </w:r>
      <w:r>
        <w:rPr>
          <w:rtl/>
        </w:rPr>
        <w:t>–</w:t>
      </w:r>
      <w:r>
        <w:rPr>
          <w:rFonts w:hint="cs"/>
          <w:rtl/>
        </w:rPr>
        <w:t xml:space="preserve"> צפוי להסתכם ב-2.5% או יותר. זה צפוי להשפיע פה ושם גם על שוק העבודה, להגדיל את מספר המועסקים ולהקטין את שיעורי האבטלה. </w:t>
      </w:r>
    </w:p>
    <w:p w14:paraId="28FE3295" w14:textId="77777777" w:rsidR="00000000" w:rsidRDefault="0069655B">
      <w:pPr>
        <w:pStyle w:val="a0"/>
        <w:rPr>
          <w:rFonts w:hint="cs"/>
          <w:rtl/>
        </w:rPr>
      </w:pPr>
    </w:p>
    <w:p w14:paraId="3AE75040" w14:textId="77777777" w:rsidR="00000000" w:rsidRDefault="0069655B">
      <w:pPr>
        <w:pStyle w:val="a0"/>
        <w:rPr>
          <w:rFonts w:hint="cs"/>
          <w:rtl/>
        </w:rPr>
      </w:pPr>
      <w:r>
        <w:rPr>
          <w:rFonts w:hint="cs"/>
          <w:rtl/>
        </w:rPr>
        <w:t>עכשיו, כל אחד ואחד מאתנו מסתובב בארץ ורואה מה נעשה בארץ. ואני רוצה להגיד לכם - היום דיבר שר התיי</w:t>
      </w:r>
      <w:r>
        <w:rPr>
          <w:rFonts w:hint="cs"/>
          <w:rtl/>
        </w:rPr>
        <w:t>רות בממשלה על כך ש-100,000 תיירים מכניסים למדינה 200 מיליון ש"ח. אם אנחנו נגדיל את כמות התיירים, לא רק שנקבל יותר כספים, אלא גם נגביר את האפשרות להעסיק אנשים בתיירות. יש קשר ישיר בין התיירות לבין המצב הביטחוני, וזה כרוך זה בזה - - -</w:t>
      </w:r>
    </w:p>
    <w:p w14:paraId="56FE8416" w14:textId="77777777" w:rsidR="00000000" w:rsidRDefault="0069655B">
      <w:pPr>
        <w:pStyle w:val="a0"/>
        <w:rPr>
          <w:rFonts w:hint="cs"/>
          <w:rtl/>
        </w:rPr>
      </w:pPr>
    </w:p>
    <w:p w14:paraId="7D1E1BDA" w14:textId="77777777" w:rsidR="00000000" w:rsidRDefault="0069655B">
      <w:pPr>
        <w:pStyle w:val="af0"/>
        <w:rPr>
          <w:rtl/>
        </w:rPr>
      </w:pPr>
      <w:r>
        <w:rPr>
          <w:rFonts w:hint="eastAsia"/>
          <w:rtl/>
        </w:rPr>
        <w:t>מל</w:t>
      </w:r>
      <w:r>
        <w:rPr>
          <w:rtl/>
        </w:rPr>
        <w:t xml:space="preserve"> פולישוק-בלוך (שינוי</w:t>
      </w:r>
      <w:r>
        <w:rPr>
          <w:rtl/>
        </w:rPr>
        <w:t>):</w:t>
      </w:r>
    </w:p>
    <w:p w14:paraId="071F6E90" w14:textId="77777777" w:rsidR="00000000" w:rsidRDefault="0069655B">
      <w:pPr>
        <w:pStyle w:val="a0"/>
        <w:rPr>
          <w:rFonts w:hint="cs"/>
          <w:rtl/>
        </w:rPr>
      </w:pPr>
    </w:p>
    <w:p w14:paraId="5BE1413C" w14:textId="77777777" w:rsidR="00000000" w:rsidRDefault="0069655B">
      <w:pPr>
        <w:pStyle w:val="a0"/>
        <w:rPr>
          <w:rFonts w:hint="cs"/>
          <w:rtl/>
        </w:rPr>
      </w:pPr>
      <w:r>
        <w:rPr>
          <w:rFonts w:hint="cs"/>
          <w:rtl/>
        </w:rPr>
        <w:t>ומה עושה האגודה לקידום התיירות?</w:t>
      </w:r>
    </w:p>
    <w:p w14:paraId="6B907A1A" w14:textId="77777777" w:rsidR="00000000" w:rsidRDefault="0069655B">
      <w:pPr>
        <w:pStyle w:val="a0"/>
        <w:rPr>
          <w:rFonts w:hint="cs"/>
          <w:rtl/>
        </w:rPr>
      </w:pPr>
    </w:p>
    <w:p w14:paraId="20A93973" w14:textId="77777777" w:rsidR="00000000" w:rsidRDefault="0069655B">
      <w:pPr>
        <w:pStyle w:val="-"/>
        <w:rPr>
          <w:rtl/>
        </w:rPr>
      </w:pPr>
      <w:bookmarkStart w:id="532" w:name="FS000000474T25_02_2004_17_25_08"/>
      <w:bookmarkStart w:id="533" w:name="FS000000474T25_02_2004_17_25_15C"/>
      <w:bookmarkEnd w:id="532"/>
      <w:bookmarkEnd w:id="533"/>
      <w:r>
        <w:rPr>
          <w:rtl/>
        </w:rPr>
        <w:t>השר גדעון עזרא:</w:t>
      </w:r>
    </w:p>
    <w:p w14:paraId="170DA9F3" w14:textId="77777777" w:rsidR="00000000" w:rsidRDefault="0069655B">
      <w:pPr>
        <w:pStyle w:val="a0"/>
        <w:rPr>
          <w:rtl/>
        </w:rPr>
      </w:pPr>
    </w:p>
    <w:p w14:paraId="023D9976" w14:textId="77777777" w:rsidR="00000000" w:rsidRDefault="0069655B">
      <w:pPr>
        <w:pStyle w:val="a0"/>
        <w:rPr>
          <w:rFonts w:hint="cs"/>
          <w:rtl/>
        </w:rPr>
      </w:pPr>
      <w:r>
        <w:rPr>
          <w:rFonts w:hint="cs"/>
          <w:rtl/>
        </w:rPr>
        <w:t xml:space="preserve">תראי, בגבולות של התקציב שיש, לפי דעתו של שר התיירות, יש התגברות של תיירות בארץ של יהודים מקהילות העולם ושל נוצרים. </w:t>
      </w:r>
    </w:p>
    <w:p w14:paraId="1034F09A" w14:textId="77777777" w:rsidR="00000000" w:rsidRDefault="0069655B">
      <w:pPr>
        <w:pStyle w:val="a0"/>
        <w:rPr>
          <w:rFonts w:hint="cs"/>
          <w:rtl/>
        </w:rPr>
      </w:pPr>
    </w:p>
    <w:p w14:paraId="59FF0848" w14:textId="77777777" w:rsidR="00000000" w:rsidRDefault="0069655B">
      <w:pPr>
        <w:pStyle w:val="af0"/>
        <w:rPr>
          <w:rtl/>
        </w:rPr>
      </w:pPr>
      <w:r>
        <w:rPr>
          <w:rFonts w:hint="eastAsia"/>
          <w:rtl/>
        </w:rPr>
        <w:t>מל</w:t>
      </w:r>
      <w:r>
        <w:rPr>
          <w:rtl/>
        </w:rPr>
        <w:t xml:space="preserve"> פולישוק-בלוך (שינוי):</w:t>
      </w:r>
    </w:p>
    <w:p w14:paraId="27ED95D0" w14:textId="77777777" w:rsidR="00000000" w:rsidRDefault="0069655B">
      <w:pPr>
        <w:pStyle w:val="a0"/>
        <w:rPr>
          <w:rFonts w:hint="cs"/>
          <w:rtl/>
        </w:rPr>
      </w:pPr>
    </w:p>
    <w:p w14:paraId="6099165D" w14:textId="77777777" w:rsidR="00000000" w:rsidRDefault="0069655B">
      <w:pPr>
        <w:pStyle w:val="a0"/>
        <w:rPr>
          <w:rFonts w:hint="cs"/>
          <w:rtl/>
        </w:rPr>
      </w:pPr>
      <w:r>
        <w:rPr>
          <w:rFonts w:hint="cs"/>
          <w:rtl/>
        </w:rPr>
        <w:t xml:space="preserve">זאת אומרת, לא עושים שום פעילות יזומה, רק מחכים שהם יבואו. </w:t>
      </w:r>
    </w:p>
    <w:p w14:paraId="6BFBEAC3" w14:textId="77777777" w:rsidR="00000000" w:rsidRDefault="0069655B">
      <w:pPr>
        <w:pStyle w:val="a0"/>
        <w:rPr>
          <w:rFonts w:hint="cs"/>
          <w:rtl/>
        </w:rPr>
      </w:pPr>
    </w:p>
    <w:p w14:paraId="3A6A3A25" w14:textId="77777777" w:rsidR="00000000" w:rsidRDefault="0069655B">
      <w:pPr>
        <w:pStyle w:val="-"/>
        <w:rPr>
          <w:rtl/>
        </w:rPr>
      </w:pPr>
      <w:bookmarkStart w:id="534" w:name="FS000000474T25_02_2004_17_26_52C"/>
      <w:bookmarkEnd w:id="534"/>
      <w:r>
        <w:rPr>
          <w:rtl/>
        </w:rPr>
        <w:t>השר גדעון עזרא:</w:t>
      </w:r>
    </w:p>
    <w:p w14:paraId="1845684C" w14:textId="77777777" w:rsidR="00000000" w:rsidRDefault="0069655B">
      <w:pPr>
        <w:pStyle w:val="a0"/>
        <w:rPr>
          <w:rtl/>
        </w:rPr>
      </w:pPr>
    </w:p>
    <w:p w14:paraId="39BEF0B2" w14:textId="77777777" w:rsidR="00000000" w:rsidRDefault="0069655B">
      <w:pPr>
        <w:pStyle w:val="a0"/>
        <w:rPr>
          <w:rFonts w:hint="cs"/>
          <w:rtl/>
        </w:rPr>
      </w:pPr>
      <w:r>
        <w:rPr>
          <w:rFonts w:hint="cs"/>
          <w:rtl/>
        </w:rPr>
        <w:t xml:space="preserve">הם עושים פעילות יזומה. הוא סיפר, למשל, שהוא החזיר לארץ עשרה שליחים של משרד התיירות, ובמקום זה הוא מפעיל משרדי פרסום בחוץ-לארץ על מנת לקדם את התיירות בישראל. זה ענף חשוב מאוד. </w:t>
      </w:r>
    </w:p>
    <w:p w14:paraId="6D24A245" w14:textId="77777777" w:rsidR="00000000" w:rsidRDefault="0069655B">
      <w:pPr>
        <w:pStyle w:val="a0"/>
        <w:rPr>
          <w:rFonts w:hint="cs"/>
          <w:rtl/>
        </w:rPr>
      </w:pPr>
    </w:p>
    <w:p w14:paraId="31722774" w14:textId="77777777" w:rsidR="00000000" w:rsidRDefault="0069655B">
      <w:pPr>
        <w:pStyle w:val="a0"/>
        <w:rPr>
          <w:rFonts w:hint="cs"/>
          <w:rtl/>
        </w:rPr>
      </w:pPr>
      <w:r>
        <w:rPr>
          <w:rFonts w:hint="cs"/>
          <w:rtl/>
        </w:rPr>
        <w:t>אני מוכרח להגיד לכם: אני ביקרתי אתמול בחבל אשכול. חבל אשכול ז</w:t>
      </w:r>
      <w:r>
        <w:rPr>
          <w:rFonts w:hint="cs"/>
          <w:rtl/>
        </w:rPr>
        <w:t>ה האזור שגובל בחבל עזה, בחלק הדרומי שלו. מייצרים שם, לפי דעתי, 80% מהעגבניות והמלפפונים, ולצורך זה הם מעסיקים פועלים תאילנדים במספרים גדולים מאוד. היום, פועל תאילנדי, מעבר למשכורת שהוא מקבל, צריך לשלם בעבורו 8% ועוד מסים כאלה ואחרים. כל פועל תאילנדי עולה ל</w:t>
      </w:r>
      <w:r>
        <w:rPr>
          <w:rFonts w:hint="cs"/>
          <w:rtl/>
        </w:rPr>
        <w:t xml:space="preserve">הם למעלה מ-6,000 ש"ח. הם היו מתים לקבל עובדים ישראלים, אבל אין אף אחד בנמצא. הייתי בכפר ערבי לפני שלושה ימים. יש שם מוכר שווארמה, והוא מוכן להעסיק מישהו מכפרו, בן-כפרו, ב-5,000 ש"ח, אדם שיעמוד מאחורי הדוכן וימכור שווארמה. הוא לא מוצא. </w:t>
      </w:r>
    </w:p>
    <w:p w14:paraId="036066AF" w14:textId="77777777" w:rsidR="00000000" w:rsidRDefault="0069655B">
      <w:pPr>
        <w:pStyle w:val="af1"/>
        <w:rPr>
          <w:rFonts w:hint="cs"/>
          <w:rtl/>
        </w:rPr>
      </w:pPr>
    </w:p>
    <w:p w14:paraId="244FFD60" w14:textId="77777777" w:rsidR="00000000" w:rsidRDefault="0069655B">
      <w:pPr>
        <w:pStyle w:val="af1"/>
        <w:rPr>
          <w:rtl/>
        </w:rPr>
      </w:pPr>
      <w:r>
        <w:rPr>
          <w:rtl/>
        </w:rPr>
        <w:t>היו"ר משה כחלון:</w:t>
      </w:r>
    </w:p>
    <w:p w14:paraId="2BB80F63" w14:textId="77777777" w:rsidR="00000000" w:rsidRDefault="0069655B">
      <w:pPr>
        <w:pStyle w:val="a0"/>
        <w:rPr>
          <w:rtl/>
        </w:rPr>
      </w:pPr>
    </w:p>
    <w:p w14:paraId="4F3315B1" w14:textId="77777777" w:rsidR="00000000" w:rsidRDefault="0069655B">
      <w:pPr>
        <w:pStyle w:val="a0"/>
        <w:rPr>
          <w:rFonts w:hint="cs"/>
          <w:rtl/>
        </w:rPr>
      </w:pPr>
      <w:r>
        <w:rPr>
          <w:rFonts w:hint="cs"/>
          <w:rtl/>
        </w:rPr>
        <w:t>ב</w:t>
      </w:r>
      <w:r>
        <w:rPr>
          <w:rFonts w:hint="cs"/>
          <w:rtl/>
        </w:rPr>
        <w:t>חיפה הוא מרוויח 7,000 שקל.</w:t>
      </w:r>
    </w:p>
    <w:p w14:paraId="75D40123" w14:textId="77777777" w:rsidR="00000000" w:rsidRDefault="0069655B">
      <w:pPr>
        <w:pStyle w:val="a0"/>
        <w:rPr>
          <w:rFonts w:hint="cs"/>
          <w:rtl/>
        </w:rPr>
      </w:pPr>
    </w:p>
    <w:p w14:paraId="613C93C0" w14:textId="77777777" w:rsidR="00000000" w:rsidRDefault="0069655B">
      <w:pPr>
        <w:pStyle w:val="-"/>
        <w:rPr>
          <w:rtl/>
        </w:rPr>
      </w:pPr>
      <w:bookmarkStart w:id="535" w:name="FS000000474T25_02_2004_17_32_12C"/>
      <w:bookmarkEnd w:id="535"/>
      <w:r>
        <w:rPr>
          <w:rtl/>
        </w:rPr>
        <w:t>השר גדעון עזרא:</w:t>
      </w:r>
    </w:p>
    <w:p w14:paraId="6BFD0649" w14:textId="77777777" w:rsidR="00000000" w:rsidRDefault="0069655B">
      <w:pPr>
        <w:pStyle w:val="a0"/>
        <w:rPr>
          <w:rtl/>
        </w:rPr>
      </w:pPr>
    </w:p>
    <w:p w14:paraId="64E7210B" w14:textId="77777777" w:rsidR="00000000" w:rsidRDefault="0069655B">
      <w:pPr>
        <w:pStyle w:val="a0"/>
        <w:rPr>
          <w:rFonts w:hint="cs"/>
          <w:rtl/>
        </w:rPr>
      </w:pPr>
      <w:r>
        <w:rPr>
          <w:rFonts w:hint="cs"/>
          <w:rtl/>
        </w:rPr>
        <w:t>הוא לא מוצא. אני שואל את עצמי - באותו כפר יש אבטלה, אבטלה גבוהה, ואנשים מעדיפים לקבל קצת פחות כסף ולא לעבוד בכלל, מאשר לעבוד ולהשתכר. כל הנושא הזה, שאנשים ידעו שהם לא יכולים לקבל כסף אם הם לא עובדים - והם יכולים</w:t>
      </w:r>
      <w:r>
        <w:rPr>
          <w:rFonts w:hint="cs"/>
          <w:rtl/>
        </w:rPr>
        <w:t xml:space="preserve"> לעבוד - - -</w:t>
      </w:r>
    </w:p>
    <w:p w14:paraId="11EB8D06" w14:textId="77777777" w:rsidR="00000000" w:rsidRDefault="0069655B">
      <w:pPr>
        <w:pStyle w:val="a0"/>
        <w:rPr>
          <w:rFonts w:hint="cs"/>
          <w:rtl/>
        </w:rPr>
      </w:pPr>
    </w:p>
    <w:p w14:paraId="148DD37C" w14:textId="77777777" w:rsidR="00000000" w:rsidRDefault="0069655B">
      <w:pPr>
        <w:pStyle w:val="af0"/>
        <w:rPr>
          <w:rtl/>
        </w:rPr>
      </w:pPr>
      <w:r>
        <w:rPr>
          <w:rFonts w:hint="eastAsia"/>
          <w:rtl/>
        </w:rPr>
        <w:t>דוד</w:t>
      </w:r>
      <w:r>
        <w:rPr>
          <w:rtl/>
        </w:rPr>
        <w:t xml:space="preserve"> טל (עם אחד):</w:t>
      </w:r>
    </w:p>
    <w:p w14:paraId="1FF6E748" w14:textId="77777777" w:rsidR="00000000" w:rsidRDefault="0069655B">
      <w:pPr>
        <w:pStyle w:val="a0"/>
        <w:rPr>
          <w:rFonts w:hint="cs"/>
          <w:rtl/>
        </w:rPr>
      </w:pPr>
    </w:p>
    <w:p w14:paraId="5E138793" w14:textId="77777777" w:rsidR="00000000" w:rsidRDefault="0069655B">
      <w:pPr>
        <w:pStyle w:val="a0"/>
        <w:rPr>
          <w:rFonts w:hint="cs"/>
          <w:rtl/>
        </w:rPr>
      </w:pPr>
      <w:r>
        <w:rPr>
          <w:rFonts w:hint="cs"/>
          <w:rtl/>
        </w:rPr>
        <w:t xml:space="preserve">אבל את זה כבר הורדתם. אין יותר הבטחת הכנסה כזאת. אין. רק מי שמובטל עכשיו ואין לו ממה להתפרנס מקבל הבטחת הכנסה. </w:t>
      </w:r>
    </w:p>
    <w:p w14:paraId="2E450B1D" w14:textId="77777777" w:rsidR="00000000" w:rsidRDefault="0069655B">
      <w:pPr>
        <w:pStyle w:val="a0"/>
        <w:rPr>
          <w:rFonts w:hint="cs"/>
          <w:rtl/>
        </w:rPr>
      </w:pPr>
    </w:p>
    <w:p w14:paraId="29C822EA" w14:textId="77777777" w:rsidR="00000000" w:rsidRDefault="0069655B">
      <w:pPr>
        <w:pStyle w:val="-"/>
        <w:rPr>
          <w:rtl/>
        </w:rPr>
      </w:pPr>
      <w:bookmarkStart w:id="536" w:name="FS000000474T25_02_2004_17_35_26C"/>
      <w:bookmarkEnd w:id="536"/>
      <w:r>
        <w:rPr>
          <w:rtl/>
        </w:rPr>
        <w:t>השר גדעון עזרא:</w:t>
      </w:r>
    </w:p>
    <w:p w14:paraId="7DF03A81" w14:textId="77777777" w:rsidR="00000000" w:rsidRDefault="0069655B">
      <w:pPr>
        <w:pStyle w:val="a0"/>
        <w:rPr>
          <w:rtl/>
        </w:rPr>
      </w:pPr>
    </w:p>
    <w:p w14:paraId="04015C5B" w14:textId="77777777" w:rsidR="00000000" w:rsidRDefault="0069655B">
      <w:pPr>
        <w:pStyle w:val="a0"/>
        <w:rPr>
          <w:rFonts w:hint="cs"/>
          <w:rtl/>
        </w:rPr>
      </w:pPr>
      <w:r>
        <w:rPr>
          <w:rFonts w:hint="cs"/>
          <w:rtl/>
        </w:rPr>
        <w:t xml:space="preserve">אז אם אתה עדיין נמצא בתקופה שאתה מקבל כסף, אתה לא עובד. </w:t>
      </w:r>
    </w:p>
    <w:p w14:paraId="4340BB57" w14:textId="77777777" w:rsidR="00000000" w:rsidRDefault="0069655B">
      <w:pPr>
        <w:pStyle w:val="a0"/>
        <w:ind w:firstLine="0"/>
        <w:rPr>
          <w:rFonts w:hint="cs"/>
          <w:rtl/>
        </w:rPr>
      </w:pPr>
    </w:p>
    <w:p w14:paraId="255FDFDC" w14:textId="77777777" w:rsidR="00000000" w:rsidRDefault="0069655B">
      <w:pPr>
        <w:pStyle w:val="af0"/>
        <w:rPr>
          <w:rtl/>
        </w:rPr>
      </w:pPr>
      <w:r>
        <w:rPr>
          <w:rFonts w:hint="eastAsia"/>
          <w:rtl/>
        </w:rPr>
        <w:t>דוד</w:t>
      </w:r>
      <w:r>
        <w:rPr>
          <w:rtl/>
        </w:rPr>
        <w:t xml:space="preserve"> טל (עם אחד):</w:t>
      </w:r>
    </w:p>
    <w:p w14:paraId="6A1BB9EF" w14:textId="77777777" w:rsidR="00000000" w:rsidRDefault="0069655B">
      <w:pPr>
        <w:pStyle w:val="a0"/>
        <w:ind w:firstLine="0"/>
        <w:rPr>
          <w:rFonts w:hint="cs"/>
          <w:rtl/>
        </w:rPr>
      </w:pPr>
    </w:p>
    <w:p w14:paraId="44B8FCCF" w14:textId="77777777" w:rsidR="00000000" w:rsidRDefault="0069655B">
      <w:pPr>
        <w:pStyle w:val="a0"/>
        <w:ind w:firstLine="0"/>
        <w:rPr>
          <w:rFonts w:hint="cs"/>
          <w:rtl/>
        </w:rPr>
      </w:pPr>
      <w:r>
        <w:rPr>
          <w:rFonts w:hint="cs"/>
          <w:rtl/>
        </w:rPr>
        <w:tab/>
        <w:t xml:space="preserve">טוב, בסדר. </w:t>
      </w:r>
    </w:p>
    <w:p w14:paraId="07C77C20" w14:textId="77777777" w:rsidR="00000000" w:rsidRDefault="0069655B">
      <w:pPr>
        <w:pStyle w:val="a0"/>
        <w:ind w:firstLine="0"/>
        <w:rPr>
          <w:rFonts w:hint="cs"/>
          <w:rtl/>
        </w:rPr>
      </w:pPr>
    </w:p>
    <w:p w14:paraId="0AF192D2" w14:textId="77777777" w:rsidR="00000000" w:rsidRDefault="0069655B">
      <w:pPr>
        <w:pStyle w:val="-"/>
        <w:rPr>
          <w:rtl/>
        </w:rPr>
      </w:pPr>
      <w:bookmarkStart w:id="537" w:name="FS000000474T25_02_2004_17_35_59C"/>
      <w:bookmarkEnd w:id="537"/>
      <w:r>
        <w:rPr>
          <w:rtl/>
        </w:rPr>
        <w:t xml:space="preserve">השר </w:t>
      </w:r>
      <w:r>
        <w:rPr>
          <w:rtl/>
        </w:rPr>
        <w:t>גדעון עזרא:</w:t>
      </w:r>
    </w:p>
    <w:p w14:paraId="709A48CB" w14:textId="77777777" w:rsidR="00000000" w:rsidRDefault="0069655B">
      <w:pPr>
        <w:pStyle w:val="a0"/>
        <w:rPr>
          <w:rtl/>
        </w:rPr>
      </w:pPr>
    </w:p>
    <w:p w14:paraId="69E79106" w14:textId="77777777" w:rsidR="00000000" w:rsidRDefault="0069655B">
      <w:pPr>
        <w:pStyle w:val="a0"/>
        <w:rPr>
          <w:rFonts w:hint="cs"/>
          <w:rtl/>
        </w:rPr>
      </w:pPr>
      <w:r>
        <w:rPr>
          <w:rFonts w:hint="cs"/>
          <w:rtl/>
        </w:rPr>
        <w:t>ולכן, רבותי, אני מאמין שצריך לעשות גם את הדברים שחברת הכנסת פולישוק אמרה. ובעיקר שנדבר בשפת מושגים אחת ולא בשפת מושגים של האופוזיציה מצד אחד ושל הקואליציה מצד שני.  שיהיו מדדים אובייקטיביים, שיראו באמת איפה אנחנו נמצאים.</w:t>
      </w:r>
    </w:p>
    <w:p w14:paraId="73B387FD" w14:textId="77777777" w:rsidR="00000000" w:rsidRDefault="0069655B">
      <w:pPr>
        <w:pStyle w:val="a0"/>
        <w:rPr>
          <w:rFonts w:hint="cs"/>
          <w:rtl/>
        </w:rPr>
      </w:pPr>
    </w:p>
    <w:p w14:paraId="4974FBEE" w14:textId="77777777" w:rsidR="00000000" w:rsidRDefault="0069655B">
      <w:pPr>
        <w:pStyle w:val="af0"/>
        <w:rPr>
          <w:rtl/>
        </w:rPr>
      </w:pPr>
      <w:r>
        <w:rPr>
          <w:rFonts w:hint="eastAsia"/>
          <w:rtl/>
        </w:rPr>
        <w:t>דוד</w:t>
      </w:r>
      <w:r>
        <w:rPr>
          <w:rtl/>
        </w:rPr>
        <w:t xml:space="preserve"> טל (עם אחד):</w:t>
      </w:r>
    </w:p>
    <w:p w14:paraId="27F1BF97" w14:textId="77777777" w:rsidR="00000000" w:rsidRDefault="0069655B">
      <w:pPr>
        <w:pStyle w:val="a0"/>
        <w:rPr>
          <w:rFonts w:hint="cs"/>
          <w:rtl/>
        </w:rPr>
      </w:pPr>
    </w:p>
    <w:p w14:paraId="004FCD70" w14:textId="77777777" w:rsidR="00000000" w:rsidRDefault="0069655B">
      <w:pPr>
        <w:pStyle w:val="a0"/>
        <w:rPr>
          <w:rFonts w:hint="cs"/>
          <w:rtl/>
        </w:rPr>
      </w:pPr>
      <w:r>
        <w:rPr>
          <w:rFonts w:hint="cs"/>
          <w:rtl/>
        </w:rPr>
        <w:t>אפש</w:t>
      </w:r>
      <w:r>
        <w:rPr>
          <w:rFonts w:hint="cs"/>
          <w:rtl/>
        </w:rPr>
        <w:t>ר שאלה, אדוני השר? ברשות היושב-ראש?</w:t>
      </w:r>
    </w:p>
    <w:p w14:paraId="10890367" w14:textId="77777777" w:rsidR="00000000" w:rsidRDefault="0069655B">
      <w:pPr>
        <w:pStyle w:val="a0"/>
        <w:rPr>
          <w:rFonts w:hint="cs"/>
          <w:rtl/>
        </w:rPr>
      </w:pPr>
    </w:p>
    <w:p w14:paraId="7354455B" w14:textId="77777777" w:rsidR="00000000" w:rsidRDefault="0069655B">
      <w:pPr>
        <w:pStyle w:val="-"/>
        <w:rPr>
          <w:rtl/>
        </w:rPr>
      </w:pPr>
      <w:bookmarkStart w:id="538" w:name="FS000000474T25_02_2004_17_37_15C"/>
      <w:bookmarkEnd w:id="538"/>
      <w:r>
        <w:rPr>
          <w:rtl/>
        </w:rPr>
        <w:t>השר גדעון עזרא:</w:t>
      </w:r>
    </w:p>
    <w:p w14:paraId="02F5B273" w14:textId="77777777" w:rsidR="00000000" w:rsidRDefault="0069655B">
      <w:pPr>
        <w:pStyle w:val="a0"/>
        <w:rPr>
          <w:rtl/>
        </w:rPr>
      </w:pPr>
    </w:p>
    <w:p w14:paraId="26CB8B2B" w14:textId="77777777" w:rsidR="00000000" w:rsidRDefault="0069655B">
      <w:pPr>
        <w:pStyle w:val="a0"/>
        <w:rPr>
          <w:rFonts w:hint="cs"/>
          <w:rtl/>
        </w:rPr>
      </w:pPr>
      <w:r>
        <w:rPr>
          <w:rFonts w:hint="cs"/>
          <w:rtl/>
        </w:rPr>
        <w:t xml:space="preserve">אתה יכול לשאול שאלה, אני לא בטוח שאני אשיב לך. אני לא רוצה להגיד דברים שאני לא בקיא בהם. בבקשה. </w:t>
      </w:r>
    </w:p>
    <w:p w14:paraId="69A6BC99" w14:textId="77777777" w:rsidR="00000000" w:rsidRDefault="0069655B">
      <w:pPr>
        <w:pStyle w:val="af1"/>
        <w:rPr>
          <w:rFonts w:hint="cs"/>
          <w:rtl/>
        </w:rPr>
      </w:pPr>
    </w:p>
    <w:p w14:paraId="3C9E3178" w14:textId="77777777" w:rsidR="00000000" w:rsidRDefault="0069655B">
      <w:pPr>
        <w:pStyle w:val="af1"/>
        <w:rPr>
          <w:rtl/>
        </w:rPr>
      </w:pPr>
      <w:r>
        <w:rPr>
          <w:rtl/>
        </w:rPr>
        <w:t>היו"ר משה כחלון:</w:t>
      </w:r>
    </w:p>
    <w:p w14:paraId="1BDC940D" w14:textId="77777777" w:rsidR="00000000" w:rsidRDefault="0069655B">
      <w:pPr>
        <w:pStyle w:val="a0"/>
        <w:rPr>
          <w:rtl/>
        </w:rPr>
      </w:pPr>
    </w:p>
    <w:p w14:paraId="782866D3" w14:textId="77777777" w:rsidR="00000000" w:rsidRDefault="0069655B">
      <w:pPr>
        <w:pStyle w:val="a0"/>
        <w:rPr>
          <w:rFonts w:hint="cs"/>
          <w:rtl/>
        </w:rPr>
      </w:pPr>
      <w:r>
        <w:rPr>
          <w:rFonts w:hint="cs"/>
          <w:rtl/>
        </w:rPr>
        <w:t xml:space="preserve">חבר הכנסת טל, השר גדעון עזרא משיב מטעם הממשלה, הוא לא שר המסחר והתעסוקה. </w:t>
      </w:r>
    </w:p>
    <w:p w14:paraId="40FD9E05" w14:textId="77777777" w:rsidR="00000000" w:rsidRDefault="0069655B">
      <w:pPr>
        <w:pStyle w:val="a0"/>
        <w:rPr>
          <w:rFonts w:hint="cs"/>
          <w:rtl/>
        </w:rPr>
      </w:pPr>
    </w:p>
    <w:p w14:paraId="5CA3F8E9" w14:textId="77777777" w:rsidR="00000000" w:rsidRDefault="0069655B">
      <w:pPr>
        <w:pStyle w:val="-"/>
        <w:rPr>
          <w:rtl/>
        </w:rPr>
      </w:pPr>
      <w:bookmarkStart w:id="539" w:name="FS000000474T25_02_2004_17_39_29C"/>
      <w:bookmarkEnd w:id="539"/>
      <w:r>
        <w:rPr>
          <w:rtl/>
        </w:rPr>
        <w:t>השר גדעון ע</w:t>
      </w:r>
      <w:r>
        <w:rPr>
          <w:rtl/>
        </w:rPr>
        <w:t>זרא:</w:t>
      </w:r>
    </w:p>
    <w:p w14:paraId="1990ED58" w14:textId="77777777" w:rsidR="00000000" w:rsidRDefault="0069655B">
      <w:pPr>
        <w:pStyle w:val="a0"/>
        <w:rPr>
          <w:rtl/>
        </w:rPr>
      </w:pPr>
    </w:p>
    <w:p w14:paraId="67EE159E" w14:textId="77777777" w:rsidR="00000000" w:rsidRDefault="0069655B">
      <w:pPr>
        <w:pStyle w:val="a0"/>
        <w:rPr>
          <w:rFonts w:hint="cs"/>
          <w:rtl/>
        </w:rPr>
      </w:pPr>
      <w:r>
        <w:rPr>
          <w:rFonts w:hint="cs"/>
          <w:rtl/>
        </w:rPr>
        <w:t xml:space="preserve">תשאל. לכל היותר, אם השאלה טובה, אני אעביר אותה. </w:t>
      </w:r>
    </w:p>
    <w:p w14:paraId="33C047A2" w14:textId="77777777" w:rsidR="00000000" w:rsidRDefault="0069655B">
      <w:pPr>
        <w:pStyle w:val="a0"/>
        <w:rPr>
          <w:rFonts w:hint="cs"/>
          <w:rtl/>
        </w:rPr>
      </w:pPr>
    </w:p>
    <w:p w14:paraId="7288E7A4" w14:textId="77777777" w:rsidR="00000000" w:rsidRDefault="0069655B">
      <w:pPr>
        <w:pStyle w:val="af1"/>
        <w:rPr>
          <w:rtl/>
        </w:rPr>
      </w:pPr>
      <w:r>
        <w:rPr>
          <w:rtl/>
        </w:rPr>
        <w:t>היו"ר משה כחלון:</w:t>
      </w:r>
    </w:p>
    <w:p w14:paraId="092B7DF6" w14:textId="77777777" w:rsidR="00000000" w:rsidRDefault="0069655B">
      <w:pPr>
        <w:pStyle w:val="a0"/>
        <w:rPr>
          <w:rtl/>
        </w:rPr>
      </w:pPr>
    </w:p>
    <w:p w14:paraId="648BF1C0" w14:textId="77777777" w:rsidR="00000000" w:rsidRDefault="0069655B">
      <w:pPr>
        <w:pStyle w:val="a0"/>
        <w:rPr>
          <w:rFonts w:hint="cs"/>
          <w:rtl/>
        </w:rPr>
      </w:pPr>
      <w:r>
        <w:rPr>
          <w:rFonts w:hint="cs"/>
          <w:rtl/>
        </w:rPr>
        <w:t>מהמקום.</w:t>
      </w:r>
    </w:p>
    <w:p w14:paraId="67C6331B" w14:textId="77777777" w:rsidR="00000000" w:rsidRDefault="0069655B">
      <w:pPr>
        <w:pStyle w:val="a0"/>
        <w:rPr>
          <w:rFonts w:hint="cs"/>
          <w:rtl/>
        </w:rPr>
      </w:pPr>
    </w:p>
    <w:p w14:paraId="39A38347" w14:textId="77777777" w:rsidR="00000000" w:rsidRDefault="0069655B">
      <w:pPr>
        <w:pStyle w:val="af0"/>
        <w:rPr>
          <w:rtl/>
        </w:rPr>
      </w:pPr>
      <w:r>
        <w:rPr>
          <w:rFonts w:hint="eastAsia"/>
          <w:rtl/>
        </w:rPr>
        <w:t>דוד</w:t>
      </w:r>
      <w:r>
        <w:rPr>
          <w:rtl/>
        </w:rPr>
        <w:t xml:space="preserve"> טל (עם אחד):</w:t>
      </w:r>
    </w:p>
    <w:p w14:paraId="50F006EB" w14:textId="77777777" w:rsidR="00000000" w:rsidRDefault="0069655B">
      <w:pPr>
        <w:pStyle w:val="a0"/>
        <w:rPr>
          <w:rFonts w:hint="cs"/>
          <w:rtl/>
        </w:rPr>
      </w:pPr>
    </w:p>
    <w:p w14:paraId="23465431" w14:textId="77777777" w:rsidR="00000000" w:rsidRDefault="0069655B">
      <w:pPr>
        <w:pStyle w:val="a0"/>
        <w:rPr>
          <w:rFonts w:hint="cs"/>
          <w:rtl/>
        </w:rPr>
      </w:pPr>
      <w:r>
        <w:rPr>
          <w:rFonts w:hint="cs"/>
          <w:rtl/>
        </w:rPr>
        <w:t xml:space="preserve">אדוני השר, אני לא מתכוון אליך, אישית. </w:t>
      </w:r>
    </w:p>
    <w:p w14:paraId="5C18A814" w14:textId="77777777" w:rsidR="00000000" w:rsidRDefault="0069655B">
      <w:pPr>
        <w:pStyle w:val="a0"/>
        <w:rPr>
          <w:rFonts w:hint="cs"/>
          <w:rtl/>
        </w:rPr>
      </w:pPr>
    </w:p>
    <w:p w14:paraId="38F4DDA9" w14:textId="77777777" w:rsidR="00000000" w:rsidRDefault="0069655B">
      <w:pPr>
        <w:pStyle w:val="-"/>
        <w:rPr>
          <w:rtl/>
        </w:rPr>
      </w:pPr>
      <w:bookmarkStart w:id="540" w:name="FS000000474T25_02_2004_17_40_05C"/>
      <w:bookmarkEnd w:id="540"/>
      <w:r>
        <w:rPr>
          <w:rtl/>
        </w:rPr>
        <w:t>השר גדעון עזרא:</w:t>
      </w:r>
    </w:p>
    <w:p w14:paraId="24E8606E" w14:textId="77777777" w:rsidR="00000000" w:rsidRDefault="0069655B">
      <w:pPr>
        <w:pStyle w:val="a0"/>
        <w:rPr>
          <w:rtl/>
        </w:rPr>
      </w:pPr>
    </w:p>
    <w:p w14:paraId="01C8331B" w14:textId="77777777" w:rsidR="00000000" w:rsidRDefault="0069655B">
      <w:pPr>
        <w:pStyle w:val="a0"/>
        <w:rPr>
          <w:rFonts w:hint="cs"/>
          <w:rtl/>
        </w:rPr>
      </w:pPr>
      <w:r>
        <w:rPr>
          <w:rFonts w:hint="cs"/>
          <w:rtl/>
        </w:rPr>
        <w:t xml:space="preserve">אתה מדבר למצלמות. בבקשה. </w:t>
      </w:r>
    </w:p>
    <w:p w14:paraId="785D4FCC" w14:textId="77777777" w:rsidR="00000000" w:rsidRDefault="0069655B">
      <w:pPr>
        <w:pStyle w:val="a0"/>
        <w:rPr>
          <w:rFonts w:hint="cs"/>
          <w:rtl/>
        </w:rPr>
      </w:pPr>
    </w:p>
    <w:p w14:paraId="2ECB3FC5" w14:textId="77777777" w:rsidR="00000000" w:rsidRDefault="0069655B">
      <w:pPr>
        <w:pStyle w:val="af0"/>
        <w:rPr>
          <w:rtl/>
        </w:rPr>
      </w:pPr>
      <w:r>
        <w:rPr>
          <w:rFonts w:hint="eastAsia"/>
          <w:rtl/>
        </w:rPr>
        <w:t>דוד</w:t>
      </w:r>
      <w:r>
        <w:rPr>
          <w:rtl/>
        </w:rPr>
        <w:t xml:space="preserve"> טל (עם אחד):</w:t>
      </w:r>
    </w:p>
    <w:p w14:paraId="465A404F" w14:textId="77777777" w:rsidR="00000000" w:rsidRDefault="0069655B">
      <w:pPr>
        <w:pStyle w:val="a0"/>
        <w:rPr>
          <w:rFonts w:hint="cs"/>
          <w:rtl/>
        </w:rPr>
      </w:pPr>
    </w:p>
    <w:p w14:paraId="0F61E514" w14:textId="77777777" w:rsidR="00000000" w:rsidRDefault="0069655B">
      <w:pPr>
        <w:pStyle w:val="a0"/>
        <w:rPr>
          <w:rFonts w:hint="cs"/>
          <w:rtl/>
        </w:rPr>
      </w:pPr>
      <w:r>
        <w:rPr>
          <w:rFonts w:hint="cs"/>
          <w:rtl/>
        </w:rPr>
        <w:t>אני לא מתכוון אליך. אני רק אומר, שאדוני השר ידע, שהתש</w:t>
      </w:r>
      <w:r>
        <w:rPr>
          <w:rFonts w:hint="cs"/>
          <w:rtl/>
        </w:rPr>
        <w:t>לום של דמי אבטלה - אף אחד מאתנו, לא הממשלה, לא אני, לא אתה ולא המדינה, לא עושים טובה לאותו עובד שמקבל דמי אבטלה. למה? הוא שילם פרמיה לביטוח לאומי, כדי שבבוא היום, אם חס וחלילה הוא יהיה מובטל, יהיה מי שישלם לו. זה דומה לביטוח שאתה עושה לרכב שלך. אם חס וחליל</w:t>
      </w:r>
      <w:r>
        <w:rPr>
          <w:rFonts w:hint="cs"/>
          <w:rtl/>
        </w:rPr>
        <w:t>ה גונבים אותו, אתה מקבל - - -</w:t>
      </w:r>
    </w:p>
    <w:p w14:paraId="399DE398" w14:textId="77777777" w:rsidR="00000000" w:rsidRDefault="0069655B">
      <w:pPr>
        <w:pStyle w:val="a0"/>
        <w:rPr>
          <w:rFonts w:hint="cs"/>
          <w:rtl/>
        </w:rPr>
      </w:pPr>
    </w:p>
    <w:p w14:paraId="793101F3" w14:textId="77777777" w:rsidR="00000000" w:rsidRDefault="0069655B">
      <w:pPr>
        <w:pStyle w:val="af1"/>
        <w:rPr>
          <w:rtl/>
        </w:rPr>
      </w:pPr>
      <w:r>
        <w:rPr>
          <w:rtl/>
        </w:rPr>
        <w:t>היו"ר משה כחלון:</w:t>
      </w:r>
    </w:p>
    <w:p w14:paraId="6824CF45" w14:textId="77777777" w:rsidR="00000000" w:rsidRDefault="0069655B">
      <w:pPr>
        <w:pStyle w:val="a0"/>
        <w:rPr>
          <w:rtl/>
        </w:rPr>
      </w:pPr>
    </w:p>
    <w:p w14:paraId="67307DFA" w14:textId="77777777" w:rsidR="00000000" w:rsidRDefault="0069655B">
      <w:pPr>
        <w:pStyle w:val="a0"/>
        <w:rPr>
          <w:rFonts w:hint="cs"/>
          <w:rtl/>
        </w:rPr>
      </w:pPr>
      <w:r>
        <w:rPr>
          <w:rFonts w:hint="cs"/>
          <w:rtl/>
        </w:rPr>
        <w:t xml:space="preserve">חבר הכנסת טל, תודה רבה. מה שנקרא -  ביטוח אבטלה. </w:t>
      </w:r>
    </w:p>
    <w:p w14:paraId="4A5DDFF3" w14:textId="77777777" w:rsidR="00000000" w:rsidRDefault="0069655B">
      <w:pPr>
        <w:pStyle w:val="a0"/>
        <w:rPr>
          <w:rFonts w:hint="cs"/>
          <w:rtl/>
        </w:rPr>
      </w:pPr>
    </w:p>
    <w:p w14:paraId="0E6537FC" w14:textId="77777777" w:rsidR="00000000" w:rsidRDefault="0069655B">
      <w:pPr>
        <w:pStyle w:val="-"/>
        <w:rPr>
          <w:rtl/>
        </w:rPr>
      </w:pPr>
      <w:bookmarkStart w:id="541" w:name="FS000000474T25_02_2004_17_58_00C"/>
      <w:bookmarkEnd w:id="541"/>
      <w:r>
        <w:rPr>
          <w:rtl/>
        </w:rPr>
        <w:t>השר גדעון עזרא:</w:t>
      </w:r>
    </w:p>
    <w:p w14:paraId="5C2175B1" w14:textId="77777777" w:rsidR="00000000" w:rsidRDefault="0069655B">
      <w:pPr>
        <w:pStyle w:val="a0"/>
        <w:rPr>
          <w:rtl/>
        </w:rPr>
      </w:pPr>
    </w:p>
    <w:p w14:paraId="0AACFB85" w14:textId="77777777" w:rsidR="00000000" w:rsidRDefault="0069655B">
      <w:pPr>
        <w:pStyle w:val="a0"/>
        <w:rPr>
          <w:rFonts w:hint="cs"/>
          <w:rtl/>
        </w:rPr>
      </w:pPr>
      <w:r>
        <w:rPr>
          <w:rFonts w:hint="cs"/>
          <w:rtl/>
        </w:rPr>
        <w:t>מה שאתה אומר זה: שילמתי ביטוח לאומי, אני אוציא מהם את המקסימום.</w:t>
      </w:r>
    </w:p>
    <w:p w14:paraId="2939C63B" w14:textId="77777777" w:rsidR="00000000" w:rsidRDefault="0069655B">
      <w:pPr>
        <w:pStyle w:val="a0"/>
        <w:rPr>
          <w:rFonts w:hint="cs"/>
          <w:rtl/>
        </w:rPr>
      </w:pPr>
    </w:p>
    <w:p w14:paraId="28767FA8" w14:textId="77777777" w:rsidR="00000000" w:rsidRDefault="0069655B">
      <w:pPr>
        <w:pStyle w:val="af0"/>
        <w:rPr>
          <w:rtl/>
        </w:rPr>
      </w:pPr>
      <w:r>
        <w:rPr>
          <w:rFonts w:hint="eastAsia"/>
          <w:rtl/>
        </w:rPr>
        <w:t>דוד</w:t>
      </w:r>
      <w:r>
        <w:rPr>
          <w:rtl/>
        </w:rPr>
        <w:t xml:space="preserve"> טל (עם אחד):</w:t>
      </w:r>
    </w:p>
    <w:p w14:paraId="650C08AD" w14:textId="77777777" w:rsidR="00000000" w:rsidRDefault="0069655B">
      <w:pPr>
        <w:pStyle w:val="a0"/>
        <w:rPr>
          <w:rFonts w:hint="cs"/>
          <w:rtl/>
        </w:rPr>
      </w:pPr>
    </w:p>
    <w:p w14:paraId="19B5BAFA" w14:textId="77777777" w:rsidR="00000000" w:rsidRDefault="0069655B">
      <w:pPr>
        <w:pStyle w:val="a0"/>
        <w:rPr>
          <w:rFonts w:hint="cs"/>
          <w:rtl/>
        </w:rPr>
      </w:pPr>
      <w:r>
        <w:rPr>
          <w:rFonts w:hint="cs"/>
          <w:rtl/>
        </w:rPr>
        <w:t>אמר חבר הכנסת כחלון - אדם ללא עבודה זה אדם מבויש, אדם כב</w:t>
      </w:r>
      <w:r>
        <w:rPr>
          <w:rFonts w:hint="cs"/>
          <w:rtl/>
        </w:rPr>
        <w:t>וי, אדם שפוף - - -</w:t>
      </w:r>
    </w:p>
    <w:p w14:paraId="6BD2D266" w14:textId="77777777" w:rsidR="00000000" w:rsidRDefault="0069655B">
      <w:pPr>
        <w:pStyle w:val="a0"/>
        <w:rPr>
          <w:rFonts w:hint="cs"/>
          <w:rtl/>
        </w:rPr>
      </w:pPr>
    </w:p>
    <w:p w14:paraId="11DE7B22" w14:textId="77777777" w:rsidR="00000000" w:rsidRDefault="0069655B">
      <w:pPr>
        <w:pStyle w:val="-"/>
        <w:rPr>
          <w:rtl/>
        </w:rPr>
      </w:pPr>
      <w:bookmarkStart w:id="542" w:name="FS000000474T25_02_2004_18_00_23C"/>
      <w:bookmarkEnd w:id="542"/>
      <w:r>
        <w:rPr>
          <w:rtl/>
        </w:rPr>
        <w:t>השר גדעון עזרא:</w:t>
      </w:r>
    </w:p>
    <w:p w14:paraId="1F26865E" w14:textId="77777777" w:rsidR="00000000" w:rsidRDefault="0069655B">
      <w:pPr>
        <w:pStyle w:val="a0"/>
        <w:rPr>
          <w:rtl/>
        </w:rPr>
      </w:pPr>
    </w:p>
    <w:p w14:paraId="23FD94C6" w14:textId="77777777" w:rsidR="00000000" w:rsidRDefault="0069655B">
      <w:pPr>
        <w:pStyle w:val="a0"/>
        <w:rPr>
          <w:rFonts w:hint="cs"/>
          <w:rtl/>
        </w:rPr>
      </w:pPr>
      <w:r>
        <w:rPr>
          <w:rFonts w:hint="cs"/>
          <w:rtl/>
        </w:rPr>
        <w:t>אני מסכים אתך. השאלה היא - ואני אומר לך דברים שאני רואה יום-יום ושעה-שעה. בענף הבניין יש זעקה, רוצים פועלים, בחקלאות אתם שומעים אותן זעקות. אתם לא שומעים? אנשים לא רוצים לעבוד. לדעתי, מאז 1967, מאז יש לנו פועלים מיהודה,</w:t>
      </w:r>
      <w:r>
        <w:rPr>
          <w:rFonts w:hint="cs"/>
          <w:rtl/>
        </w:rPr>
        <w:t xml:space="preserve"> שומרון וחבל-עזה, השתנו הרגלי העבודה שלנו. צר לי על כך, וצריך לחזור לכך. </w:t>
      </w:r>
    </w:p>
    <w:p w14:paraId="5241347D" w14:textId="77777777" w:rsidR="00000000" w:rsidRDefault="0069655B">
      <w:pPr>
        <w:pStyle w:val="a0"/>
        <w:rPr>
          <w:rFonts w:hint="cs"/>
          <w:rtl/>
        </w:rPr>
      </w:pPr>
    </w:p>
    <w:p w14:paraId="2A8780F8" w14:textId="77777777" w:rsidR="00000000" w:rsidRDefault="0069655B">
      <w:pPr>
        <w:pStyle w:val="af0"/>
        <w:rPr>
          <w:rtl/>
        </w:rPr>
      </w:pPr>
      <w:r>
        <w:rPr>
          <w:rFonts w:hint="eastAsia"/>
          <w:rtl/>
        </w:rPr>
        <w:t>איתן</w:t>
      </w:r>
      <w:r>
        <w:rPr>
          <w:rtl/>
        </w:rPr>
        <w:t xml:space="preserve"> כבל (העבודה-מימד):</w:t>
      </w:r>
    </w:p>
    <w:p w14:paraId="2B6B709A" w14:textId="77777777" w:rsidR="00000000" w:rsidRDefault="0069655B">
      <w:pPr>
        <w:pStyle w:val="a0"/>
        <w:rPr>
          <w:rFonts w:hint="cs"/>
          <w:rtl/>
        </w:rPr>
      </w:pPr>
    </w:p>
    <w:p w14:paraId="53CB9ADC" w14:textId="77777777" w:rsidR="00000000" w:rsidRDefault="0069655B">
      <w:pPr>
        <w:pStyle w:val="a0"/>
        <w:rPr>
          <w:rFonts w:hint="cs"/>
          <w:rtl/>
        </w:rPr>
      </w:pPr>
      <w:r>
        <w:rPr>
          <w:rFonts w:hint="cs"/>
          <w:rtl/>
        </w:rPr>
        <w:t xml:space="preserve">עוד סיבה לכך שצריך להתנגד לכיבוש. </w:t>
      </w:r>
    </w:p>
    <w:p w14:paraId="4500DEBC" w14:textId="77777777" w:rsidR="00000000" w:rsidRDefault="0069655B">
      <w:pPr>
        <w:pStyle w:val="a0"/>
        <w:rPr>
          <w:rFonts w:hint="cs"/>
          <w:rtl/>
        </w:rPr>
      </w:pPr>
    </w:p>
    <w:p w14:paraId="4D6DB2F4" w14:textId="77777777" w:rsidR="00000000" w:rsidRDefault="0069655B">
      <w:pPr>
        <w:pStyle w:val="af1"/>
        <w:rPr>
          <w:rtl/>
        </w:rPr>
      </w:pPr>
      <w:r>
        <w:rPr>
          <w:rtl/>
        </w:rPr>
        <w:t>היו"ר משה כחלון:</w:t>
      </w:r>
    </w:p>
    <w:p w14:paraId="0477209F" w14:textId="77777777" w:rsidR="00000000" w:rsidRDefault="0069655B">
      <w:pPr>
        <w:pStyle w:val="a0"/>
        <w:rPr>
          <w:rtl/>
        </w:rPr>
      </w:pPr>
    </w:p>
    <w:p w14:paraId="692B2F67" w14:textId="77777777" w:rsidR="00000000" w:rsidRDefault="0069655B">
      <w:pPr>
        <w:pStyle w:val="a0"/>
        <w:rPr>
          <w:rFonts w:hint="cs"/>
          <w:rtl/>
        </w:rPr>
      </w:pPr>
      <w:r>
        <w:rPr>
          <w:rFonts w:hint="cs"/>
          <w:rtl/>
        </w:rPr>
        <w:t xml:space="preserve">תודה רבה. הצעות אחרות. אדוני השר. </w:t>
      </w:r>
    </w:p>
    <w:p w14:paraId="38C672BC" w14:textId="77777777" w:rsidR="00000000" w:rsidRDefault="0069655B">
      <w:pPr>
        <w:pStyle w:val="a0"/>
        <w:rPr>
          <w:rFonts w:hint="cs"/>
          <w:rtl/>
        </w:rPr>
      </w:pPr>
    </w:p>
    <w:p w14:paraId="302C7ADA" w14:textId="77777777" w:rsidR="00000000" w:rsidRDefault="0069655B">
      <w:pPr>
        <w:pStyle w:val="-"/>
        <w:rPr>
          <w:rtl/>
        </w:rPr>
      </w:pPr>
      <w:bookmarkStart w:id="543" w:name="FS000000474T25_02_2004_18_02_22C"/>
      <w:bookmarkEnd w:id="543"/>
      <w:r>
        <w:rPr>
          <w:rtl/>
        </w:rPr>
        <w:t>השר גדעון עזרא:</w:t>
      </w:r>
    </w:p>
    <w:p w14:paraId="3571CDE5" w14:textId="77777777" w:rsidR="00000000" w:rsidRDefault="0069655B">
      <w:pPr>
        <w:pStyle w:val="a0"/>
        <w:rPr>
          <w:rtl/>
        </w:rPr>
      </w:pPr>
    </w:p>
    <w:p w14:paraId="69F495B8" w14:textId="77777777" w:rsidR="00000000" w:rsidRDefault="0069655B">
      <w:pPr>
        <w:pStyle w:val="a0"/>
        <w:rPr>
          <w:rFonts w:hint="cs"/>
          <w:rtl/>
        </w:rPr>
      </w:pPr>
      <w:r>
        <w:rPr>
          <w:rFonts w:hint="cs"/>
          <w:rtl/>
        </w:rPr>
        <w:t xml:space="preserve">לדעתי, כדאי לדבר על כך </w:t>
      </w:r>
      <w:r>
        <w:rPr>
          <w:rtl/>
        </w:rPr>
        <w:t>–</w:t>
      </w:r>
      <w:r>
        <w:rPr>
          <w:rFonts w:hint="cs"/>
          <w:rtl/>
        </w:rPr>
        <w:t xml:space="preserve"> אם כן, בוועדת הכספים. </w:t>
      </w:r>
    </w:p>
    <w:p w14:paraId="67209147" w14:textId="77777777" w:rsidR="00000000" w:rsidRDefault="0069655B">
      <w:pPr>
        <w:pStyle w:val="a0"/>
        <w:rPr>
          <w:rFonts w:hint="cs"/>
          <w:rtl/>
        </w:rPr>
      </w:pPr>
    </w:p>
    <w:p w14:paraId="67723E09" w14:textId="77777777" w:rsidR="00000000" w:rsidRDefault="0069655B">
      <w:pPr>
        <w:pStyle w:val="af0"/>
        <w:rPr>
          <w:rtl/>
        </w:rPr>
      </w:pPr>
      <w:r>
        <w:rPr>
          <w:rFonts w:hint="eastAsia"/>
          <w:rtl/>
        </w:rPr>
        <w:t>דוד</w:t>
      </w:r>
      <w:r>
        <w:rPr>
          <w:rtl/>
        </w:rPr>
        <w:t xml:space="preserve"> טל (עם אחד):</w:t>
      </w:r>
    </w:p>
    <w:p w14:paraId="24C2D908" w14:textId="77777777" w:rsidR="00000000" w:rsidRDefault="0069655B">
      <w:pPr>
        <w:pStyle w:val="a0"/>
        <w:rPr>
          <w:rFonts w:hint="cs"/>
          <w:rtl/>
        </w:rPr>
      </w:pPr>
    </w:p>
    <w:p w14:paraId="620CC1C0" w14:textId="77777777" w:rsidR="00000000" w:rsidRDefault="0069655B">
      <w:pPr>
        <w:pStyle w:val="a0"/>
        <w:rPr>
          <w:rFonts w:hint="cs"/>
          <w:rtl/>
        </w:rPr>
      </w:pPr>
      <w:r>
        <w:rPr>
          <w:rFonts w:hint="cs"/>
          <w:rtl/>
        </w:rPr>
        <w:t xml:space="preserve">אנחנו נסתפק. אתה יכול לבקש להסתפק. </w:t>
      </w:r>
    </w:p>
    <w:p w14:paraId="1E71C548" w14:textId="77777777" w:rsidR="00000000" w:rsidRDefault="0069655B">
      <w:pPr>
        <w:pStyle w:val="a0"/>
        <w:rPr>
          <w:rFonts w:hint="cs"/>
          <w:rtl/>
        </w:rPr>
      </w:pPr>
    </w:p>
    <w:p w14:paraId="0DAA2F87" w14:textId="77777777" w:rsidR="00000000" w:rsidRDefault="0069655B">
      <w:pPr>
        <w:pStyle w:val="-"/>
        <w:rPr>
          <w:rtl/>
        </w:rPr>
      </w:pPr>
      <w:bookmarkStart w:id="544" w:name="FS000000474T25_02_2004_18_03_00C"/>
      <w:bookmarkEnd w:id="544"/>
      <w:r>
        <w:rPr>
          <w:rtl/>
        </w:rPr>
        <w:t>השר גדעון עזרא:</w:t>
      </w:r>
    </w:p>
    <w:p w14:paraId="54EE15C0" w14:textId="77777777" w:rsidR="00000000" w:rsidRDefault="0069655B">
      <w:pPr>
        <w:pStyle w:val="a0"/>
        <w:rPr>
          <w:rtl/>
        </w:rPr>
      </w:pPr>
    </w:p>
    <w:p w14:paraId="4CC53A12" w14:textId="77777777" w:rsidR="00000000" w:rsidRDefault="0069655B">
      <w:pPr>
        <w:pStyle w:val="a0"/>
        <w:rPr>
          <w:rFonts w:hint="cs"/>
          <w:rtl/>
        </w:rPr>
      </w:pPr>
      <w:r>
        <w:rPr>
          <w:rFonts w:hint="cs"/>
          <w:rtl/>
        </w:rPr>
        <w:t>אני מציע שיהיה דיון בוועדת הכספים וייקבעו מדדים מחייבים - - -</w:t>
      </w:r>
    </w:p>
    <w:p w14:paraId="45519DC7" w14:textId="77777777" w:rsidR="00000000" w:rsidRDefault="0069655B">
      <w:pPr>
        <w:pStyle w:val="a0"/>
        <w:rPr>
          <w:rFonts w:hint="cs"/>
          <w:rtl/>
        </w:rPr>
      </w:pPr>
    </w:p>
    <w:p w14:paraId="671EC1F1" w14:textId="77777777" w:rsidR="00000000" w:rsidRDefault="0069655B">
      <w:pPr>
        <w:pStyle w:val="af0"/>
        <w:rPr>
          <w:rtl/>
        </w:rPr>
      </w:pPr>
      <w:r>
        <w:rPr>
          <w:rFonts w:hint="eastAsia"/>
          <w:rtl/>
        </w:rPr>
        <w:t>מל</w:t>
      </w:r>
      <w:r>
        <w:rPr>
          <w:rtl/>
        </w:rPr>
        <w:t xml:space="preserve"> פולישוק-בלוך (שינוי):</w:t>
      </w:r>
    </w:p>
    <w:p w14:paraId="220334E9" w14:textId="77777777" w:rsidR="00000000" w:rsidRDefault="0069655B">
      <w:pPr>
        <w:pStyle w:val="a0"/>
        <w:rPr>
          <w:rFonts w:hint="cs"/>
          <w:rtl/>
        </w:rPr>
      </w:pPr>
    </w:p>
    <w:p w14:paraId="701199DF" w14:textId="77777777" w:rsidR="00000000" w:rsidRDefault="0069655B">
      <w:pPr>
        <w:pStyle w:val="a0"/>
        <w:rPr>
          <w:rFonts w:hint="cs"/>
          <w:rtl/>
        </w:rPr>
      </w:pPr>
      <w:r>
        <w:rPr>
          <w:rFonts w:hint="cs"/>
          <w:rtl/>
        </w:rPr>
        <w:t>זה לא מתאים לוועדת הכספים.</w:t>
      </w:r>
    </w:p>
    <w:p w14:paraId="6E48E7EF" w14:textId="77777777" w:rsidR="00000000" w:rsidRDefault="0069655B">
      <w:pPr>
        <w:pStyle w:val="a0"/>
        <w:rPr>
          <w:rFonts w:hint="cs"/>
          <w:rtl/>
        </w:rPr>
      </w:pPr>
    </w:p>
    <w:p w14:paraId="7DF6B9A0" w14:textId="77777777" w:rsidR="00000000" w:rsidRDefault="0069655B">
      <w:pPr>
        <w:pStyle w:val="af0"/>
        <w:rPr>
          <w:rtl/>
        </w:rPr>
      </w:pPr>
      <w:bookmarkStart w:id="545" w:name="FS000000474T25_02_2004_18_03_29C"/>
      <w:bookmarkEnd w:id="545"/>
      <w:r>
        <w:rPr>
          <w:rFonts w:hint="eastAsia"/>
          <w:rtl/>
        </w:rPr>
        <w:t>דוד</w:t>
      </w:r>
      <w:r>
        <w:rPr>
          <w:rtl/>
        </w:rPr>
        <w:t xml:space="preserve"> טל (עם אחד):</w:t>
      </w:r>
    </w:p>
    <w:p w14:paraId="7D3C2E6D" w14:textId="77777777" w:rsidR="00000000" w:rsidRDefault="0069655B">
      <w:pPr>
        <w:pStyle w:val="a0"/>
        <w:rPr>
          <w:rtl/>
        </w:rPr>
      </w:pPr>
    </w:p>
    <w:p w14:paraId="08CDFCD1" w14:textId="77777777" w:rsidR="00000000" w:rsidRDefault="0069655B">
      <w:pPr>
        <w:pStyle w:val="a0"/>
        <w:rPr>
          <w:rFonts w:hint="cs"/>
          <w:rtl/>
        </w:rPr>
      </w:pPr>
      <w:r>
        <w:rPr>
          <w:rFonts w:hint="cs"/>
          <w:rtl/>
        </w:rPr>
        <w:t xml:space="preserve">זו ועדת העבודה. </w:t>
      </w:r>
    </w:p>
    <w:p w14:paraId="6168A315" w14:textId="77777777" w:rsidR="00000000" w:rsidRDefault="0069655B">
      <w:pPr>
        <w:pStyle w:val="a0"/>
        <w:rPr>
          <w:rFonts w:hint="cs"/>
          <w:rtl/>
        </w:rPr>
      </w:pPr>
    </w:p>
    <w:p w14:paraId="06454F93" w14:textId="77777777" w:rsidR="00000000" w:rsidRDefault="0069655B">
      <w:pPr>
        <w:pStyle w:val="af0"/>
        <w:rPr>
          <w:rtl/>
        </w:rPr>
      </w:pPr>
      <w:r>
        <w:rPr>
          <w:rFonts w:hint="eastAsia"/>
          <w:rtl/>
        </w:rPr>
        <w:t>איתן</w:t>
      </w:r>
      <w:r>
        <w:rPr>
          <w:rtl/>
        </w:rPr>
        <w:t xml:space="preserve"> כבל (העבודה-מימד):</w:t>
      </w:r>
    </w:p>
    <w:p w14:paraId="2C0A5FF1" w14:textId="77777777" w:rsidR="00000000" w:rsidRDefault="0069655B">
      <w:pPr>
        <w:pStyle w:val="a0"/>
        <w:rPr>
          <w:rFonts w:hint="cs"/>
          <w:rtl/>
        </w:rPr>
      </w:pPr>
    </w:p>
    <w:p w14:paraId="250F7A77" w14:textId="77777777" w:rsidR="00000000" w:rsidRDefault="0069655B">
      <w:pPr>
        <w:pStyle w:val="a0"/>
        <w:rPr>
          <w:rFonts w:hint="cs"/>
          <w:rtl/>
        </w:rPr>
      </w:pPr>
      <w:r>
        <w:rPr>
          <w:rFonts w:hint="cs"/>
          <w:rtl/>
        </w:rPr>
        <w:t>העבודה</w:t>
      </w:r>
      <w:r>
        <w:rPr>
          <w:rFonts w:hint="cs"/>
          <w:rtl/>
        </w:rPr>
        <w:t xml:space="preserve"> והרווחה. </w:t>
      </w:r>
    </w:p>
    <w:p w14:paraId="5DD9FFDF" w14:textId="77777777" w:rsidR="00000000" w:rsidRDefault="0069655B">
      <w:pPr>
        <w:pStyle w:val="a0"/>
        <w:rPr>
          <w:rFonts w:hint="cs"/>
          <w:rtl/>
        </w:rPr>
      </w:pPr>
    </w:p>
    <w:p w14:paraId="0F39E349" w14:textId="77777777" w:rsidR="00000000" w:rsidRDefault="0069655B">
      <w:pPr>
        <w:pStyle w:val="-"/>
        <w:rPr>
          <w:rtl/>
        </w:rPr>
      </w:pPr>
      <w:bookmarkStart w:id="546" w:name="FS000000474T25_02_2004_18_04_12C"/>
      <w:bookmarkEnd w:id="546"/>
      <w:r>
        <w:rPr>
          <w:rtl/>
        </w:rPr>
        <w:t>השר גדעון עזרא:</w:t>
      </w:r>
    </w:p>
    <w:p w14:paraId="3AD10FC2" w14:textId="77777777" w:rsidR="00000000" w:rsidRDefault="0069655B">
      <w:pPr>
        <w:pStyle w:val="a0"/>
        <w:rPr>
          <w:rtl/>
        </w:rPr>
      </w:pPr>
    </w:p>
    <w:p w14:paraId="01564DB6" w14:textId="77777777" w:rsidR="00000000" w:rsidRDefault="0069655B">
      <w:pPr>
        <w:pStyle w:val="a0"/>
        <w:rPr>
          <w:rFonts w:hint="cs"/>
          <w:rtl/>
        </w:rPr>
      </w:pPr>
      <w:r>
        <w:rPr>
          <w:rFonts w:hint="cs"/>
          <w:rtl/>
        </w:rPr>
        <w:t xml:space="preserve">ועדת העבודה והרווחה? ועדת הכנסת תקבע. תודה. </w:t>
      </w:r>
    </w:p>
    <w:p w14:paraId="66EFF67D" w14:textId="77777777" w:rsidR="00000000" w:rsidRDefault="0069655B">
      <w:pPr>
        <w:pStyle w:val="a0"/>
        <w:rPr>
          <w:rFonts w:hint="cs"/>
          <w:rtl/>
        </w:rPr>
      </w:pPr>
    </w:p>
    <w:p w14:paraId="1ECFFC2B" w14:textId="77777777" w:rsidR="00000000" w:rsidRDefault="0069655B">
      <w:pPr>
        <w:pStyle w:val="af1"/>
        <w:rPr>
          <w:rtl/>
        </w:rPr>
      </w:pPr>
      <w:r>
        <w:rPr>
          <w:rtl/>
        </w:rPr>
        <w:t>היו"ר משה כחלון:</w:t>
      </w:r>
    </w:p>
    <w:p w14:paraId="2C09CBFF" w14:textId="77777777" w:rsidR="00000000" w:rsidRDefault="0069655B">
      <w:pPr>
        <w:pStyle w:val="a0"/>
        <w:rPr>
          <w:rtl/>
        </w:rPr>
      </w:pPr>
    </w:p>
    <w:p w14:paraId="0EE3CF54" w14:textId="77777777" w:rsidR="00000000" w:rsidRDefault="0069655B">
      <w:pPr>
        <w:pStyle w:val="a0"/>
        <w:rPr>
          <w:rFonts w:hint="cs"/>
          <w:rtl/>
        </w:rPr>
      </w:pPr>
      <w:r>
        <w:rPr>
          <w:rFonts w:hint="cs"/>
          <w:rtl/>
        </w:rPr>
        <w:t xml:space="preserve">תודה רבה. הצעה אחרת, חבר הכנסת מרגי. </w:t>
      </w:r>
    </w:p>
    <w:p w14:paraId="54958D40" w14:textId="77777777" w:rsidR="00000000" w:rsidRDefault="0069655B">
      <w:pPr>
        <w:pStyle w:val="a0"/>
        <w:rPr>
          <w:rFonts w:hint="cs"/>
          <w:rtl/>
        </w:rPr>
      </w:pPr>
    </w:p>
    <w:p w14:paraId="0858B1E3" w14:textId="77777777" w:rsidR="00000000" w:rsidRDefault="0069655B">
      <w:pPr>
        <w:pStyle w:val="af0"/>
        <w:rPr>
          <w:rtl/>
        </w:rPr>
      </w:pPr>
      <w:r>
        <w:rPr>
          <w:rFonts w:hint="eastAsia"/>
          <w:rtl/>
        </w:rPr>
        <w:t>מל</w:t>
      </w:r>
      <w:r>
        <w:rPr>
          <w:rtl/>
        </w:rPr>
        <w:t xml:space="preserve"> פולישוק-בלוך (שינוי):</w:t>
      </w:r>
    </w:p>
    <w:p w14:paraId="4DACF894" w14:textId="77777777" w:rsidR="00000000" w:rsidRDefault="0069655B">
      <w:pPr>
        <w:pStyle w:val="a0"/>
        <w:rPr>
          <w:rFonts w:hint="cs"/>
          <w:rtl/>
        </w:rPr>
      </w:pPr>
    </w:p>
    <w:p w14:paraId="7FC9188F" w14:textId="77777777" w:rsidR="00000000" w:rsidRDefault="0069655B">
      <w:pPr>
        <w:pStyle w:val="a0"/>
        <w:rPr>
          <w:rFonts w:hint="cs"/>
          <w:rtl/>
        </w:rPr>
      </w:pPr>
      <w:r>
        <w:rPr>
          <w:rFonts w:hint="cs"/>
          <w:rtl/>
        </w:rPr>
        <w:t>- - -</w:t>
      </w:r>
    </w:p>
    <w:p w14:paraId="60C01B23" w14:textId="77777777" w:rsidR="00000000" w:rsidRDefault="0069655B">
      <w:pPr>
        <w:pStyle w:val="a0"/>
        <w:rPr>
          <w:rFonts w:hint="cs"/>
          <w:rtl/>
        </w:rPr>
      </w:pPr>
    </w:p>
    <w:p w14:paraId="44DDEADA" w14:textId="77777777" w:rsidR="00000000" w:rsidRDefault="0069655B">
      <w:pPr>
        <w:pStyle w:val="af1"/>
        <w:rPr>
          <w:rtl/>
        </w:rPr>
      </w:pPr>
      <w:r>
        <w:rPr>
          <w:rtl/>
        </w:rPr>
        <w:t>היו"ר משה כחלון:</w:t>
      </w:r>
    </w:p>
    <w:p w14:paraId="10877E92" w14:textId="77777777" w:rsidR="00000000" w:rsidRDefault="0069655B">
      <w:pPr>
        <w:pStyle w:val="a0"/>
        <w:rPr>
          <w:rtl/>
        </w:rPr>
      </w:pPr>
    </w:p>
    <w:p w14:paraId="390F648E" w14:textId="77777777" w:rsidR="00000000" w:rsidRDefault="0069655B">
      <w:pPr>
        <w:pStyle w:val="a0"/>
        <w:rPr>
          <w:rFonts w:hint="cs"/>
          <w:rtl/>
        </w:rPr>
      </w:pPr>
      <w:r>
        <w:rPr>
          <w:rFonts w:hint="cs"/>
          <w:rtl/>
        </w:rPr>
        <w:t xml:space="preserve">לא, את לא יכולה. יהיו תוצאות אחרות - אנחנו נגיע מייד להצבעה. </w:t>
      </w:r>
    </w:p>
    <w:p w14:paraId="1E917A4C" w14:textId="77777777" w:rsidR="00000000" w:rsidRDefault="0069655B">
      <w:pPr>
        <w:pStyle w:val="a0"/>
        <w:rPr>
          <w:rFonts w:hint="cs"/>
          <w:rtl/>
        </w:rPr>
      </w:pPr>
    </w:p>
    <w:p w14:paraId="4E0D7FDD" w14:textId="77777777" w:rsidR="00000000" w:rsidRDefault="0069655B">
      <w:pPr>
        <w:pStyle w:val="a"/>
        <w:rPr>
          <w:rtl/>
        </w:rPr>
      </w:pPr>
      <w:bookmarkStart w:id="547" w:name="FS000001056T25_02_2004_18_05_10"/>
      <w:bookmarkStart w:id="548" w:name="_Toc69694999"/>
      <w:bookmarkEnd w:id="547"/>
      <w:r>
        <w:rPr>
          <w:rFonts w:hint="eastAsia"/>
          <w:rtl/>
        </w:rPr>
        <w:t>יעקב</w:t>
      </w:r>
      <w:r>
        <w:rPr>
          <w:rtl/>
        </w:rPr>
        <w:t xml:space="preserve"> מרגי </w:t>
      </w:r>
      <w:r>
        <w:rPr>
          <w:rtl/>
        </w:rPr>
        <w:t>(ש"ס):</w:t>
      </w:r>
      <w:bookmarkEnd w:id="548"/>
    </w:p>
    <w:p w14:paraId="76EF1B59" w14:textId="77777777" w:rsidR="00000000" w:rsidRDefault="0069655B">
      <w:pPr>
        <w:pStyle w:val="a0"/>
        <w:rPr>
          <w:rFonts w:hint="cs"/>
          <w:rtl/>
        </w:rPr>
      </w:pPr>
    </w:p>
    <w:p w14:paraId="4DF90BE9" w14:textId="77777777" w:rsidR="00000000" w:rsidRDefault="0069655B">
      <w:pPr>
        <w:pStyle w:val="a0"/>
        <w:rPr>
          <w:rFonts w:hint="cs"/>
          <w:rtl/>
        </w:rPr>
      </w:pPr>
      <w:r>
        <w:rPr>
          <w:rFonts w:hint="cs"/>
          <w:rtl/>
        </w:rPr>
        <w:t>אדוני היושב-ראש, חברי חברי הכנסת, אני באמת לא מבין מה הבהלה שנוצרה היום לנוכח מספר מקבלי הבטחת הכנסה. זה כמה שנים האבטלה הולכת וגדלה. הממשלה לא מצליחה ליצור עוד מקומות עבודה. היום התבשרנו על סגירת מפעלי "טריומף" בבאר-שבע ובירושלים. רבותי, זה עוד 30</w:t>
      </w:r>
      <w:r>
        <w:rPr>
          <w:rFonts w:hint="cs"/>
          <w:rtl/>
        </w:rPr>
        <w:t xml:space="preserve">0 משפחות שהצטרפו למעגל מקבלי הבטחת הכנסה. </w:t>
      </w:r>
    </w:p>
    <w:p w14:paraId="664AB6BE" w14:textId="77777777" w:rsidR="00000000" w:rsidRDefault="0069655B">
      <w:pPr>
        <w:pStyle w:val="a0"/>
        <w:rPr>
          <w:rFonts w:hint="cs"/>
          <w:rtl/>
        </w:rPr>
      </w:pPr>
    </w:p>
    <w:p w14:paraId="5B5193B4" w14:textId="77777777" w:rsidR="00000000" w:rsidRDefault="0069655B">
      <w:pPr>
        <w:pStyle w:val="a0"/>
        <w:rPr>
          <w:rFonts w:hint="cs"/>
          <w:rtl/>
        </w:rPr>
      </w:pPr>
      <w:r>
        <w:rPr>
          <w:rFonts w:hint="cs"/>
          <w:rtl/>
        </w:rPr>
        <w:t xml:space="preserve">לכן, אני קורא לממשלה להפסיק לייבא עובדים זרים וליצור פרויקטים לאומיים הדורשים הרבה כוח-אדם, ואם זה לא מצב חירום, אני לא יודע מהו חירום. תודה. </w:t>
      </w:r>
    </w:p>
    <w:p w14:paraId="639C43D2" w14:textId="77777777" w:rsidR="00000000" w:rsidRDefault="0069655B">
      <w:pPr>
        <w:pStyle w:val="a0"/>
        <w:rPr>
          <w:rFonts w:hint="cs"/>
          <w:rtl/>
        </w:rPr>
      </w:pPr>
    </w:p>
    <w:p w14:paraId="7CE2AA8C" w14:textId="77777777" w:rsidR="00000000" w:rsidRDefault="0069655B">
      <w:pPr>
        <w:pStyle w:val="af1"/>
        <w:rPr>
          <w:rtl/>
        </w:rPr>
      </w:pPr>
      <w:r>
        <w:rPr>
          <w:rtl/>
        </w:rPr>
        <w:t>היו"ר משה כחלון:</w:t>
      </w:r>
    </w:p>
    <w:p w14:paraId="1EB5C635" w14:textId="77777777" w:rsidR="00000000" w:rsidRDefault="0069655B">
      <w:pPr>
        <w:pStyle w:val="a0"/>
        <w:rPr>
          <w:rtl/>
        </w:rPr>
      </w:pPr>
    </w:p>
    <w:p w14:paraId="3E8190C8" w14:textId="77777777" w:rsidR="00000000" w:rsidRDefault="0069655B">
      <w:pPr>
        <w:pStyle w:val="a0"/>
        <w:rPr>
          <w:rFonts w:hint="cs"/>
          <w:rtl/>
        </w:rPr>
      </w:pPr>
      <w:r>
        <w:rPr>
          <w:rFonts w:hint="cs"/>
          <w:rtl/>
        </w:rPr>
        <w:t xml:space="preserve">תודה רבה. חבר הכנסת נסים זאב, בבקשה. </w:t>
      </w:r>
    </w:p>
    <w:p w14:paraId="0B9C24F9" w14:textId="77777777" w:rsidR="00000000" w:rsidRDefault="0069655B">
      <w:pPr>
        <w:pStyle w:val="a0"/>
        <w:rPr>
          <w:rFonts w:hint="cs"/>
          <w:rtl/>
        </w:rPr>
      </w:pPr>
    </w:p>
    <w:p w14:paraId="00430F8C" w14:textId="77777777" w:rsidR="00000000" w:rsidRDefault="0069655B">
      <w:pPr>
        <w:pStyle w:val="af0"/>
        <w:rPr>
          <w:rtl/>
        </w:rPr>
      </w:pPr>
      <w:r>
        <w:rPr>
          <w:rFonts w:hint="eastAsia"/>
          <w:rtl/>
        </w:rPr>
        <w:t>איתן</w:t>
      </w:r>
      <w:r>
        <w:rPr>
          <w:rtl/>
        </w:rPr>
        <w:t xml:space="preserve"> כבל (ה</w:t>
      </w:r>
      <w:r>
        <w:rPr>
          <w:rtl/>
        </w:rPr>
        <w:t>עבודה-מימד):</w:t>
      </w:r>
    </w:p>
    <w:p w14:paraId="27B80BFB" w14:textId="77777777" w:rsidR="00000000" w:rsidRDefault="0069655B">
      <w:pPr>
        <w:pStyle w:val="a0"/>
        <w:rPr>
          <w:rFonts w:hint="cs"/>
          <w:rtl/>
        </w:rPr>
      </w:pPr>
    </w:p>
    <w:p w14:paraId="5AB076C6" w14:textId="77777777" w:rsidR="00000000" w:rsidRDefault="0069655B">
      <w:pPr>
        <w:pStyle w:val="a0"/>
        <w:rPr>
          <w:rFonts w:hint="cs"/>
          <w:rtl/>
        </w:rPr>
      </w:pPr>
      <w:r>
        <w:rPr>
          <w:rFonts w:hint="cs"/>
          <w:rtl/>
        </w:rPr>
        <w:t>מותר שניים מאותה סיעה?</w:t>
      </w:r>
    </w:p>
    <w:p w14:paraId="3EC962F2" w14:textId="77777777" w:rsidR="00000000" w:rsidRDefault="0069655B">
      <w:pPr>
        <w:pStyle w:val="a0"/>
        <w:rPr>
          <w:rFonts w:hint="cs"/>
          <w:rtl/>
        </w:rPr>
      </w:pPr>
    </w:p>
    <w:p w14:paraId="4EE5AFA9" w14:textId="77777777" w:rsidR="00000000" w:rsidRDefault="0069655B">
      <w:pPr>
        <w:pStyle w:val="af1"/>
        <w:rPr>
          <w:rtl/>
        </w:rPr>
      </w:pPr>
      <w:r>
        <w:rPr>
          <w:rtl/>
        </w:rPr>
        <w:t>היו"ר משה כחלון:</w:t>
      </w:r>
    </w:p>
    <w:p w14:paraId="5C90C6C0" w14:textId="77777777" w:rsidR="00000000" w:rsidRDefault="0069655B">
      <w:pPr>
        <w:pStyle w:val="a0"/>
        <w:rPr>
          <w:rtl/>
        </w:rPr>
      </w:pPr>
    </w:p>
    <w:p w14:paraId="3925A438" w14:textId="77777777" w:rsidR="00000000" w:rsidRDefault="0069655B">
      <w:pPr>
        <w:pStyle w:val="a0"/>
        <w:rPr>
          <w:rFonts w:hint="cs"/>
          <w:rtl/>
        </w:rPr>
      </w:pPr>
      <w:r>
        <w:rPr>
          <w:rFonts w:hint="cs"/>
          <w:rtl/>
        </w:rPr>
        <w:t xml:space="preserve">כשהמציע מהסיעה - זו בעיה. אתה שואל, אני עונה. </w:t>
      </w:r>
    </w:p>
    <w:p w14:paraId="7419C478" w14:textId="77777777" w:rsidR="00000000" w:rsidRDefault="0069655B">
      <w:pPr>
        <w:pStyle w:val="a0"/>
        <w:rPr>
          <w:rFonts w:hint="cs"/>
          <w:rtl/>
        </w:rPr>
      </w:pPr>
    </w:p>
    <w:p w14:paraId="1B931E6A" w14:textId="77777777" w:rsidR="00000000" w:rsidRDefault="0069655B">
      <w:pPr>
        <w:pStyle w:val="a"/>
        <w:rPr>
          <w:rtl/>
        </w:rPr>
      </w:pPr>
      <w:bookmarkStart w:id="549" w:name="FS000000490T25_02_2004_18_07_39"/>
      <w:bookmarkStart w:id="550" w:name="_Toc69695000"/>
      <w:bookmarkEnd w:id="549"/>
      <w:r>
        <w:rPr>
          <w:rFonts w:hint="eastAsia"/>
          <w:rtl/>
        </w:rPr>
        <w:t>נסים</w:t>
      </w:r>
      <w:r>
        <w:rPr>
          <w:rtl/>
        </w:rPr>
        <w:t xml:space="preserve"> זאב (ש"ס):</w:t>
      </w:r>
      <w:bookmarkEnd w:id="550"/>
    </w:p>
    <w:p w14:paraId="760294DB" w14:textId="77777777" w:rsidR="00000000" w:rsidRDefault="0069655B">
      <w:pPr>
        <w:pStyle w:val="a0"/>
        <w:rPr>
          <w:rFonts w:hint="cs"/>
          <w:rtl/>
        </w:rPr>
      </w:pPr>
    </w:p>
    <w:p w14:paraId="5C159948" w14:textId="77777777" w:rsidR="00000000" w:rsidRDefault="0069655B">
      <w:pPr>
        <w:pStyle w:val="a0"/>
        <w:rPr>
          <w:rFonts w:hint="cs"/>
          <w:rtl/>
        </w:rPr>
      </w:pPr>
      <w:r>
        <w:rPr>
          <w:rFonts w:hint="cs"/>
          <w:rtl/>
        </w:rPr>
        <w:t>אדוני היושב-ראש, אדוני השר דיבר על זה שמוכר שווארמה. אז יש מקרה שבאיזה כפר מחפשים מישהו שימכור שווארמה. כל יום נסגרים מפעלים. כל יום מפ</w:t>
      </w:r>
      <w:r>
        <w:rPr>
          <w:rFonts w:hint="cs"/>
          <w:rtl/>
        </w:rPr>
        <w:t xml:space="preserve">וטרים עוד עובדים. מאות משפחות. על איזה מוכר שווארמה אתה מדבר? ולכן, אדוני השר, הממשלה הזאת שכבר מכרה את העם מזמן, התנתקה מהעם מזמן, שרק רודפת את המסכנים, לוקחת את פת לחמם, שתחזיר להם לפחות את הקצבאות האלה, את הפרוטות האלה, ותיתן לחיות בכבוד. </w:t>
      </w:r>
    </w:p>
    <w:p w14:paraId="43A64595" w14:textId="77777777" w:rsidR="00000000" w:rsidRDefault="0069655B">
      <w:pPr>
        <w:pStyle w:val="a0"/>
        <w:rPr>
          <w:rFonts w:hint="cs"/>
          <w:rtl/>
        </w:rPr>
      </w:pPr>
    </w:p>
    <w:p w14:paraId="5CC84A95" w14:textId="77777777" w:rsidR="00000000" w:rsidRDefault="0069655B">
      <w:pPr>
        <w:pStyle w:val="af1"/>
        <w:rPr>
          <w:rtl/>
        </w:rPr>
      </w:pPr>
      <w:r>
        <w:rPr>
          <w:rtl/>
        </w:rPr>
        <w:t>היו"ר משה כח</w:t>
      </w:r>
      <w:r>
        <w:rPr>
          <w:rtl/>
        </w:rPr>
        <w:t>לון:</w:t>
      </w:r>
    </w:p>
    <w:p w14:paraId="0AE20DB9" w14:textId="77777777" w:rsidR="00000000" w:rsidRDefault="0069655B">
      <w:pPr>
        <w:pStyle w:val="a0"/>
        <w:rPr>
          <w:rtl/>
        </w:rPr>
      </w:pPr>
    </w:p>
    <w:p w14:paraId="1D3532A6" w14:textId="77777777" w:rsidR="00000000" w:rsidRDefault="0069655B">
      <w:pPr>
        <w:pStyle w:val="a0"/>
        <w:rPr>
          <w:rFonts w:hint="cs"/>
          <w:rtl/>
        </w:rPr>
      </w:pPr>
      <w:r>
        <w:rPr>
          <w:rFonts w:hint="cs"/>
          <w:rtl/>
        </w:rPr>
        <w:t xml:space="preserve">תודה רבה. חבר הכנסת דהאמשה, בבקשה, אחריו </w:t>
      </w:r>
      <w:r>
        <w:rPr>
          <w:rtl/>
        </w:rPr>
        <w:t>–</w:t>
      </w:r>
      <w:r>
        <w:rPr>
          <w:rFonts w:hint="cs"/>
          <w:rtl/>
        </w:rPr>
        <w:t xml:space="preserve"> חבר הכנסת איוב קרא, אחרון הדוברים.</w:t>
      </w:r>
    </w:p>
    <w:p w14:paraId="1CE4C5E0" w14:textId="77777777" w:rsidR="00000000" w:rsidRDefault="0069655B">
      <w:pPr>
        <w:pStyle w:val="a0"/>
        <w:rPr>
          <w:rFonts w:hint="cs"/>
          <w:rtl/>
        </w:rPr>
      </w:pPr>
    </w:p>
    <w:p w14:paraId="0F87E55D" w14:textId="77777777" w:rsidR="00000000" w:rsidRDefault="0069655B">
      <w:pPr>
        <w:pStyle w:val="a"/>
        <w:rPr>
          <w:rtl/>
        </w:rPr>
      </w:pPr>
      <w:bookmarkStart w:id="551" w:name="FS000000550T25_02_2004_18_09_52"/>
      <w:bookmarkStart w:id="552" w:name="_Toc69695001"/>
      <w:bookmarkEnd w:id="551"/>
      <w:r>
        <w:rPr>
          <w:rFonts w:hint="eastAsia"/>
          <w:rtl/>
        </w:rPr>
        <w:t>עבד</w:t>
      </w:r>
      <w:r>
        <w:rPr>
          <w:rtl/>
        </w:rPr>
        <w:t>-אלמאלכ דהאמשה (רע"ם):</w:t>
      </w:r>
      <w:bookmarkEnd w:id="552"/>
    </w:p>
    <w:p w14:paraId="6B76E318" w14:textId="77777777" w:rsidR="00000000" w:rsidRDefault="0069655B">
      <w:pPr>
        <w:pStyle w:val="a0"/>
        <w:rPr>
          <w:rFonts w:hint="cs"/>
          <w:rtl/>
        </w:rPr>
      </w:pPr>
    </w:p>
    <w:p w14:paraId="4AF30668" w14:textId="77777777" w:rsidR="00000000" w:rsidRDefault="0069655B">
      <w:pPr>
        <w:pStyle w:val="a0"/>
        <w:rPr>
          <w:rFonts w:hint="cs"/>
          <w:rtl/>
        </w:rPr>
      </w:pPr>
      <w:r>
        <w:rPr>
          <w:rFonts w:hint="cs"/>
          <w:rtl/>
        </w:rPr>
        <w:t>כבוד היושב-ראש, חברי חברי הכנסת, חבל שהשר לא יכול לשמוע אותי, אבל אני יכול לומר מה שאני חי ורואה בשטח. בתוך עמנו אנו חיים, והמצב הולך מדחי אל דח</w:t>
      </w:r>
      <w:r>
        <w:rPr>
          <w:rFonts w:hint="cs"/>
          <w:rtl/>
        </w:rPr>
        <w:t>י. הלוואי שהיה באמת שיפור, הלוואי שהיו מקומות תעסוקה. אני לא יודע על איזה כפר דיבר השר ועל איזה מוכר שווארמה, אבל אני אומר לו: אם יש לו עשרה מקומות עבודה, באותו כפר, איפה שלא יהיה, למוכרי שווארמה, שיעביר את הרשימות, ואני בטוח שבתוך 24 שעות יתייצבו יותר מעש</w:t>
      </w:r>
      <w:r>
        <w:rPr>
          <w:rFonts w:hint="cs"/>
          <w:rtl/>
        </w:rPr>
        <w:t xml:space="preserve">רה עובדים באותו מקום. </w:t>
      </w:r>
    </w:p>
    <w:p w14:paraId="684992D4" w14:textId="77777777" w:rsidR="00000000" w:rsidRDefault="0069655B">
      <w:pPr>
        <w:pStyle w:val="a0"/>
        <w:rPr>
          <w:rFonts w:hint="cs"/>
          <w:rtl/>
        </w:rPr>
      </w:pPr>
    </w:p>
    <w:p w14:paraId="6992C10E" w14:textId="77777777" w:rsidR="00000000" w:rsidRDefault="0069655B">
      <w:pPr>
        <w:pStyle w:val="a0"/>
        <w:rPr>
          <w:rFonts w:hint="cs"/>
          <w:rtl/>
        </w:rPr>
      </w:pPr>
      <w:r>
        <w:rPr>
          <w:rFonts w:hint="cs"/>
          <w:rtl/>
        </w:rPr>
        <w:t>דבר אחרון בנושא, אדוני, אני שומע שבכפר-כנא, הכפר שיש לי הכבוד להתגורר בו, קיימת לשכת תעסוקה זה שנים. ושם, כ-5,000 פועלים מכפר-כנא ומהסביבה נזקקים לשירותיה. הממשלה רוצה לסגור את לשכת התעסוקה; לא מפני שיש עבודה, לא מפני ש-5,000 כבר לא</w:t>
      </w:r>
      <w:r>
        <w:rPr>
          <w:rFonts w:hint="cs"/>
          <w:rtl/>
        </w:rPr>
        <w:t xml:space="preserve"> באים ולא מתייצבים, אלא בנסיבות אחרות - צמצומים כלכליים. זו הכלכלה, כנראה, אלה הצמצומים, זה הרווח שהממשלה מציגה. </w:t>
      </w:r>
    </w:p>
    <w:p w14:paraId="3E052175" w14:textId="77777777" w:rsidR="00000000" w:rsidRDefault="0069655B">
      <w:pPr>
        <w:pStyle w:val="a0"/>
        <w:rPr>
          <w:rFonts w:hint="cs"/>
          <w:rtl/>
        </w:rPr>
      </w:pPr>
    </w:p>
    <w:p w14:paraId="65E16A81" w14:textId="77777777" w:rsidR="00000000" w:rsidRDefault="0069655B">
      <w:pPr>
        <w:pStyle w:val="af0"/>
        <w:rPr>
          <w:rtl/>
        </w:rPr>
      </w:pPr>
      <w:r>
        <w:rPr>
          <w:rFonts w:hint="eastAsia"/>
          <w:rtl/>
        </w:rPr>
        <w:t>איתן</w:t>
      </w:r>
      <w:r>
        <w:rPr>
          <w:rtl/>
        </w:rPr>
        <w:t xml:space="preserve"> כבל (העבודה-מימד):</w:t>
      </w:r>
    </w:p>
    <w:p w14:paraId="13BFD160" w14:textId="77777777" w:rsidR="00000000" w:rsidRDefault="0069655B">
      <w:pPr>
        <w:pStyle w:val="a0"/>
        <w:rPr>
          <w:rFonts w:hint="cs"/>
          <w:rtl/>
        </w:rPr>
      </w:pPr>
    </w:p>
    <w:p w14:paraId="40D002AD" w14:textId="77777777" w:rsidR="00000000" w:rsidRDefault="0069655B">
      <w:pPr>
        <w:pStyle w:val="a0"/>
        <w:rPr>
          <w:rFonts w:hint="cs"/>
          <w:rtl/>
        </w:rPr>
      </w:pPr>
      <w:r>
        <w:rPr>
          <w:rFonts w:hint="cs"/>
          <w:rtl/>
        </w:rPr>
        <w:t>- - - יצאו לעבוד מחר בשביל שווארמה.</w:t>
      </w:r>
    </w:p>
    <w:p w14:paraId="07038689" w14:textId="77777777" w:rsidR="00000000" w:rsidRDefault="0069655B">
      <w:pPr>
        <w:pStyle w:val="a0"/>
        <w:rPr>
          <w:rFonts w:hint="cs"/>
          <w:rtl/>
        </w:rPr>
      </w:pPr>
    </w:p>
    <w:p w14:paraId="2D4CE786" w14:textId="77777777" w:rsidR="00000000" w:rsidRDefault="0069655B">
      <w:pPr>
        <w:pStyle w:val="-"/>
        <w:rPr>
          <w:rtl/>
        </w:rPr>
      </w:pPr>
      <w:bookmarkStart w:id="553" w:name="FS000000550T25_02_2004_18_14_29C"/>
      <w:bookmarkEnd w:id="553"/>
      <w:r>
        <w:rPr>
          <w:rtl/>
        </w:rPr>
        <w:t>עבד-אלמאלכ דהאמשה (רע"ם):</w:t>
      </w:r>
    </w:p>
    <w:p w14:paraId="7A5ACA88" w14:textId="77777777" w:rsidR="00000000" w:rsidRDefault="0069655B">
      <w:pPr>
        <w:pStyle w:val="a0"/>
        <w:rPr>
          <w:rtl/>
        </w:rPr>
      </w:pPr>
    </w:p>
    <w:p w14:paraId="0818AEDB" w14:textId="77777777" w:rsidR="00000000" w:rsidRDefault="0069655B">
      <w:pPr>
        <w:pStyle w:val="a0"/>
        <w:rPr>
          <w:rFonts w:hint="cs"/>
          <w:rtl/>
        </w:rPr>
      </w:pPr>
      <w:r>
        <w:rPr>
          <w:rFonts w:hint="cs"/>
          <w:rtl/>
        </w:rPr>
        <w:t>אולי. שייתנו להם שווארמה, אז הלשכה תיסגר לבד. לא צרי</w:t>
      </w:r>
      <w:r>
        <w:rPr>
          <w:rFonts w:hint="cs"/>
          <w:rtl/>
        </w:rPr>
        <w:t xml:space="preserve">ך יהיה לפנות אותה. תודה רבה. </w:t>
      </w:r>
    </w:p>
    <w:p w14:paraId="35F8CD51" w14:textId="77777777" w:rsidR="00000000" w:rsidRDefault="0069655B">
      <w:pPr>
        <w:pStyle w:val="a0"/>
        <w:rPr>
          <w:rFonts w:hint="cs"/>
          <w:rtl/>
        </w:rPr>
      </w:pPr>
    </w:p>
    <w:p w14:paraId="24E97A63" w14:textId="77777777" w:rsidR="00000000" w:rsidRDefault="0069655B">
      <w:pPr>
        <w:pStyle w:val="af1"/>
        <w:rPr>
          <w:rtl/>
        </w:rPr>
      </w:pPr>
      <w:r>
        <w:rPr>
          <w:rtl/>
        </w:rPr>
        <w:t>היו"ר משה כחלון:</w:t>
      </w:r>
    </w:p>
    <w:p w14:paraId="2C08F943" w14:textId="77777777" w:rsidR="00000000" w:rsidRDefault="0069655B">
      <w:pPr>
        <w:pStyle w:val="a0"/>
        <w:rPr>
          <w:rtl/>
        </w:rPr>
      </w:pPr>
    </w:p>
    <w:p w14:paraId="6F4F5C40" w14:textId="77777777" w:rsidR="00000000" w:rsidRDefault="0069655B">
      <w:pPr>
        <w:pStyle w:val="a0"/>
        <w:rPr>
          <w:rFonts w:hint="cs"/>
          <w:rtl/>
        </w:rPr>
      </w:pPr>
      <w:r>
        <w:rPr>
          <w:rFonts w:hint="cs"/>
          <w:rtl/>
        </w:rPr>
        <w:t xml:space="preserve">תודה רבה. חבר הכנסת איוב קרא - אחרון. </w:t>
      </w:r>
    </w:p>
    <w:p w14:paraId="5292E614" w14:textId="77777777" w:rsidR="00000000" w:rsidRDefault="0069655B">
      <w:pPr>
        <w:pStyle w:val="a0"/>
        <w:rPr>
          <w:rFonts w:hint="cs"/>
          <w:rtl/>
        </w:rPr>
      </w:pPr>
    </w:p>
    <w:p w14:paraId="68917D95" w14:textId="77777777" w:rsidR="00000000" w:rsidRDefault="0069655B">
      <w:pPr>
        <w:pStyle w:val="a"/>
        <w:rPr>
          <w:rtl/>
        </w:rPr>
      </w:pPr>
      <w:bookmarkStart w:id="554" w:name="FS000000475T25_02_2004_18_15_02"/>
      <w:bookmarkStart w:id="555" w:name="_Toc69695002"/>
      <w:bookmarkEnd w:id="554"/>
      <w:r>
        <w:rPr>
          <w:rFonts w:hint="eastAsia"/>
          <w:rtl/>
        </w:rPr>
        <w:t>איוב</w:t>
      </w:r>
      <w:r>
        <w:rPr>
          <w:rtl/>
        </w:rPr>
        <w:t xml:space="preserve"> קרא (הליכוד):</w:t>
      </w:r>
      <w:bookmarkEnd w:id="555"/>
    </w:p>
    <w:p w14:paraId="308BA1AF" w14:textId="77777777" w:rsidR="00000000" w:rsidRDefault="0069655B">
      <w:pPr>
        <w:pStyle w:val="a0"/>
        <w:rPr>
          <w:rFonts w:hint="cs"/>
          <w:rtl/>
        </w:rPr>
      </w:pPr>
    </w:p>
    <w:p w14:paraId="77C68745" w14:textId="77777777" w:rsidR="00000000" w:rsidRDefault="0069655B">
      <w:pPr>
        <w:pStyle w:val="a0"/>
        <w:rPr>
          <w:rFonts w:hint="cs"/>
          <w:rtl/>
        </w:rPr>
      </w:pPr>
      <w:r>
        <w:rPr>
          <w:rFonts w:hint="cs"/>
          <w:rtl/>
        </w:rPr>
        <w:t>אדוני היושב-ראש, כנסת נכבדה, בשיטה שאנחנו הולכים היום, יהיה קשה להחזיר את הכלכלה למה שהיתה פעם. הנהירה ממעגל העבודה לשירות התעסוקה, לקבלת הבטחת הכנ</w:t>
      </w:r>
      <w:r>
        <w:rPr>
          <w:rFonts w:hint="cs"/>
          <w:rtl/>
        </w:rPr>
        <w:t>סה וקצבאות אבטלה למיניהן, והכנסת עובדים זרים, במשולש הזה אי-אפשר להגיע לכלכלה נכונה. זה מחייב משנה חשיבה ושינוי אווירה וכיוון. הרי צריך - לדעתי, פה, כל מקבלי הבטחת הכנסה, להוציא את מי שהם נכים, את המוגבלים ואת מי  שחייבים לתת להם כיוון  שהם מוגבלים, צריך ל</w:t>
      </w:r>
      <w:r>
        <w:rPr>
          <w:rFonts w:hint="cs"/>
          <w:rtl/>
        </w:rPr>
        <w:t xml:space="preserve">עודד אותם - - - </w:t>
      </w:r>
    </w:p>
    <w:p w14:paraId="164053F6" w14:textId="77777777" w:rsidR="00000000" w:rsidRDefault="0069655B">
      <w:pPr>
        <w:pStyle w:val="a0"/>
        <w:rPr>
          <w:rFonts w:hint="cs"/>
          <w:rtl/>
        </w:rPr>
      </w:pPr>
    </w:p>
    <w:p w14:paraId="3CE1BB71" w14:textId="77777777" w:rsidR="00000000" w:rsidRDefault="0069655B">
      <w:pPr>
        <w:pStyle w:val="af0"/>
        <w:rPr>
          <w:rtl/>
        </w:rPr>
      </w:pPr>
      <w:r>
        <w:rPr>
          <w:rFonts w:hint="eastAsia"/>
          <w:rtl/>
        </w:rPr>
        <w:t>דוד</w:t>
      </w:r>
      <w:r>
        <w:rPr>
          <w:rtl/>
        </w:rPr>
        <w:t xml:space="preserve"> טל (עם אחד):</w:t>
      </w:r>
    </w:p>
    <w:p w14:paraId="3AE0A4EF" w14:textId="77777777" w:rsidR="00000000" w:rsidRDefault="0069655B">
      <w:pPr>
        <w:pStyle w:val="a0"/>
        <w:rPr>
          <w:rFonts w:hint="cs"/>
          <w:rtl/>
        </w:rPr>
      </w:pPr>
    </w:p>
    <w:p w14:paraId="57243838" w14:textId="77777777" w:rsidR="00000000" w:rsidRDefault="0069655B">
      <w:pPr>
        <w:pStyle w:val="a0"/>
        <w:rPr>
          <w:rFonts w:hint="cs"/>
          <w:rtl/>
        </w:rPr>
      </w:pPr>
      <w:r>
        <w:rPr>
          <w:rFonts w:hint="cs"/>
          <w:rtl/>
        </w:rPr>
        <w:t xml:space="preserve">ואלה שאין להם מקומות עבודה. </w:t>
      </w:r>
    </w:p>
    <w:p w14:paraId="238D9C8E" w14:textId="77777777" w:rsidR="00000000" w:rsidRDefault="0069655B">
      <w:pPr>
        <w:pStyle w:val="a0"/>
        <w:rPr>
          <w:rFonts w:hint="cs"/>
          <w:rtl/>
        </w:rPr>
      </w:pPr>
    </w:p>
    <w:p w14:paraId="0ABBAFC2" w14:textId="77777777" w:rsidR="00000000" w:rsidRDefault="0069655B">
      <w:pPr>
        <w:pStyle w:val="-"/>
        <w:rPr>
          <w:rtl/>
        </w:rPr>
      </w:pPr>
      <w:bookmarkStart w:id="556" w:name="FS000000475T25_02_2004_18_16_55C"/>
      <w:bookmarkEnd w:id="556"/>
      <w:r>
        <w:rPr>
          <w:rtl/>
        </w:rPr>
        <w:t>איוב קרא (הליכוד):</w:t>
      </w:r>
    </w:p>
    <w:p w14:paraId="5D52537B" w14:textId="77777777" w:rsidR="00000000" w:rsidRDefault="0069655B">
      <w:pPr>
        <w:pStyle w:val="a0"/>
        <w:rPr>
          <w:rtl/>
        </w:rPr>
      </w:pPr>
    </w:p>
    <w:p w14:paraId="3A5983C1" w14:textId="77777777" w:rsidR="00000000" w:rsidRDefault="0069655B">
      <w:pPr>
        <w:pStyle w:val="a0"/>
        <w:rPr>
          <w:rFonts w:hint="cs"/>
          <w:rtl/>
        </w:rPr>
      </w:pPr>
      <w:r>
        <w:rPr>
          <w:rFonts w:hint="cs"/>
          <w:rtl/>
        </w:rPr>
        <w:t xml:space="preserve">צריך לשלוח אותם עם הבטחת ההכנסה, לעבוד במקום עובדים זרים. אולי ככה, אוטומטית, הזרים יברחו מהארץ ויהיו מקומות עבודה בצורה הזאת. </w:t>
      </w:r>
    </w:p>
    <w:p w14:paraId="17205670" w14:textId="77777777" w:rsidR="00000000" w:rsidRDefault="0069655B">
      <w:pPr>
        <w:pStyle w:val="a0"/>
        <w:rPr>
          <w:rFonts w:hint="cs"/>
          <w:rtl/>
        </w:rPr>
      </w:pPr>
    </w:p>
    <w:p w14:paraId="4EA0B990" w14:textId="77777777" w:rsidR="00000000" w:rsidRDefault="0069655B">
      <w:pPr>
        <w:pStyle w:val="af0"/>
        <w:rPr>
          <w:rtl/>
        </w:rPr>
      </w:pPr>
      <w:r>
        <w:rPr>
          <w:rFonts w:hint="eastAsia"/>
          <w:rtl/>
        </w:rPr>
        <w:t>איתן</w:t>
      </w:r>
      <w:r>
        <w:rPr>
          <w:rtl/>
        </w:rPr>
        <w:t xml:space="preserve"> כבל (העבודה-מימד):</w:t>
      </w:r>
    </w:p>
    <w:p w14:paraId="06FBAFF8" w14:textId="77777777" w:rsidR="00000000" w:rsidRDefault="0069655B">
      <w:pPr>
        <w:pStyle w:val="a0"/>
        <w:rPr>
          <w:rFonts w:hint="cs"/>
          <w:rtl/>
        </w:rPr>
      </w:pPr>
    </w:p>
    <w:p w14:paraId="009A6ABB" w14:textId="77777777" w:rsidR="00000000" w:rsidRDefault="0069655B">
      <w:pPr>
        <w:pStyle w:val="a0"/>
        <w:rPr>
          <w:rFonts w:hint="cs"/>
          <w:rtl/>
        </w:rPr>
      </w:pPr>
      <w:r>
        <w:rPr>
          <w:rFonts w:hint="cs"/>
          <w:rtl/>
        </w:rPr>
        <w:t>את העובדים הזרים</w:t>
      </w:r>
      <w:r>
        <w:rPr>
          <w:rFonts w:hint="cs"/>
          <w:rtl/>
        </w:rPr>
        <w:t xml:space="preserve"> שולחים הביתה והאבטלה עולה.</w:t>
      </w:r>
    </w:p>
    <w:p w14:paraId="3EFD2CCC" w14:textId="77777777" w:rsidR="00000000" w:rsidRDefault="0069655B">
      <w:pPr>
        <w:pStyle w:val="a0"/>
        <w:rPr>
          <w:rFonts w:hint="cs"/>
          <w:rtl/>
        </w:rPr>
      </w:pPr>
    </w:p>
    <w:p w14:paraId="11AC760A" w14:textId="77777777" w:rsidR="00000000" w:rsidRDefault="0069655B">
      <w:pPr>
        <w:pStyle w:val="af1"/>
        <w:rPr>
          <w:rtl/>
        </w:rPr>
      </w:pPr>
      <w:r>
        <w:rPr>
          <w:rtl/>
        </w:rPr>
        <w:t>היו"ר משה כחלון:</w:t>
      </w:r>
    </w:p>
    <w:p w14:paraId="20391A1A" w14:textId="77777777" w:rsidR="00000000" w:rsidRDefault="0069655B">
      <w:pPr>
        <w:pStyle w:val="a0"/>
        <w:rPr>
          <w:rtl/>
        </w:rPr>
      </w:pPr>
    </w:p>
    <w:p w14:paraId="49AB2153" w14:textId="77777777" w:rsidR="00000000" w:rsidRDefault="0069655B">
      <w:pPr>
        <w:pStyle w:val="a0"/>
        <w:rPr>
          <w:rFonts w:hint="cs"/>
          <w:rtl/>
        </w:rPr>
      </w:pPr>
      <w:r>
        <w:rPr>
          <w:rFonts w:hint="cs"/>
          <w:rtl/>
        </w:rPr>
        <w:t>חבר הכנסת כבל, השר עזרא הציע להעביר את הנושא לוועדת הכנסת על מנת שהיא תחליט.</w:t>
      </w:r>
    </w:p>
    <w:p w14:paraId="452A4ABD" w14:textId="77777777" w:rsidR="00000000" w:rsidRDefault="0069655B">
      <w:pPr>
        <w:pStyle w:val="a0"/>
        <w:rPr>
          <w:rFonts w:hint="cs"/>
          <w:rtl/>
        </w:rPr>
      </w:pPr>
    </w:p>
    <w:p w14:paraId="0282097C" w14:textId="77777777" w:rsidR="00000000" w:rsidRDefault="0069655B">
      <w:pPr>
        <w:pStyle w:val="af0"/>
        <w:rPr>
          <w:rtl/>
        </w:rPr>
      </w:pPr>
      <w:r>
        <w:rPr>
          <w:rFonts w:hint="eastAsia"/>
          <w:rtl/>
        </w:rPr>
        <w:t>איתן</w:t>
      </w:r>
      <w:r>
        <w:rPr>
          <w:rtl/>
        </w:rPr>
        <w:t xml:space="preserve"> כבל (העבודה-מימד):</w:t>
      </w:r>
    </w:p>
    <w:p w14:paraId="51B27ED6" w14:textId="77777777" w:rsidR="00000000" w:rsidRDefault="0069655B">
      <w:pPr>
        <w:pStyle w:val="a0"/>
        <w:rPr>
          <w:rFonts w:hint="cs"/>
          <w:rtl/>
        </w:rPr>
      </w:pPr>
    </w:p>
    <w:p w14:paraId="47B8B8B4" w14:textId="77777777" w:rsidR="00000000" w:rsidRDefault="0069655B">
      <w:pPr>
        <w:pStyle w:val="a0"/>
        <w:rPr>
          <w:rFonts w:hint="cs"/>
          <w:rtl/>
        </w:rPr>
      </w:pPr>
      <w:r>
        <w:rPr>
          <w:rFonts w:hint="cs"/>
          <w:rtl/>
        </w:rPr>
        <w:t xml:space="preserve">אני מציע שהוא יעבור למליאה. </w:t>
      </w:r>
    </w:p>
    <w:p w14:paraId="14929D85" w14:textId="77777777" w:rsidR="00000000" w:rsidRDefault="0069655B">
      <w:pPr>
        <w:pStyle w:val="af0"/>
        <w:rPr>
          <w:rFonts w:hint="cs"/>
          <w:rtl/>
        </w:rPr>
      </w:pPr>
    </w:p>
    <w:p w14:paraId="57B1BFC5" w14:textId="77777777" w:rsidR="00000000" w:rsidRDefault="0069655B">
      <w:pPr>
        <w:pStyle w:val="af0"/>
        <w:rPr>
          <w:rtl/>
        </w:rPr>
      </w:pPr>
      <w:r>
        <w:rPr>
          <w:rtl/>
        </w:rPr>
        <w:t>נסים זאב (ש"ס):</w:t>
      </w:r>
    </w:p>
    <w:p w14:paraId="5916DB35" w14:textId="77777777" w:rsidR="00000000" w:rsidRDefault="0069655B">
      <w:pPr>
        <w:pStyle w:val="a0"/>
        <w:rPr>
          <w:rFonts w:hint="cs"/>
          <w:rtl/>
        </w:rPr>
      </w:pPr>
    </w:p>
    <w:p w14:paraId="5CE456A5" w14:textId="77777777" w:rsidR="00000000" w:rsidRDefault="0069655B">
      <w:pPr>
        <w:pStyle w:val="a0"/>
        <w:rPr>
          <w:rFonts w:hint="cs"/>
          <w:rtl/>
        </w:rPr>
      </w:pPr>
      <w:r>
        <w:rPr>
          <w:rFonts w:hint="cs"/>
          <w:rtl/>
        </w:rPr>
        <w:t>תפסיקו. בסוף יש בקושי שלושה אנשים שיושבים במליאה.</w:t>
      </w:r>
    </w:p>
    <w:p w14:paraId="3EDCE257" w14:textId="77777777" w:rsidR="00000000" w:rsidRDefault="0069655B">
      <w:pPr>
        <w:pStyle w:val="a0"/>
        <w:ind w:firstLine="0"/>
        <w:rPr>
          <w:rFonts w:hint="cs"/>
          <w:rtl/>
        </w:rPr>
      </w:pPr>
    </w:p>
    <w:p w14:paraId="3AE3FABF" w14:textId="77777777" w:rsidR="00000000" w:rsidRDefault="0069655B">
      <w:pPr>
        <w:pStyle w:val="af0"/>
        <w:rPr>
          <w:rtl/>
        </w:rPr>
      </w:pPr>
      <w:r>
        <w:rPr>
          <w:rtl/>
        </w:rPr>
        <w:t>מל פוליש</w:t>
      </w:r>
      <w:r>
        <w:rPr>
          <w:rtl/>
        </w:rPr>
        <w:t>וק-בלוך (שינוי):</w:t>
      </w:r>
    </w:p>
    <w:p w14:paraId="571754BE" w14:textId="77777777" w:rsidR="00000000" w:rsidRDefault="0069655B">
      <w:pPr>
        <w:pStyle w:val="a0"/>
        <w:rPr>
          <w:rFonts w:hint="cs"/>
          <w:rtl/>
        </w:rPr>
      </w:pPr>
    </w:p>
    <w:p w14:paraId="351AD152" w14:textId="77777777" w:rsidR="00000000" w:rsidRDefault="0069655B">
      <w:pPr>
        <w:pStyle w:val="a0"/>
        <w:rPr>
          <w:rFonts w:hint="cs"/>
          <w:rtl/>
        </w:rPr>
      </w:pPr>
      <w:r>
        <w:rPr>
          <w:rFonts w:hint="cs"/>
          <w:rtl/>
        </w:rPr>
        <w:t>במליאה.</w:t>
      </w:r>
    </w:p>
    <w:p w14:paraId="60DCF787" w14:textId="77777777" w:rsidR="00000000" w:rsidRDefault="0069655B">
      <w:pPr>
        <w:pStyle w:val="a0"/>
        <w:rPr>
          <w:rFonts w:hint="cs"/>
          <w:rtl/>
        </w:rPr>
      </w:pPr>
    </w:p>
    <w:p w14:paraId="1810CD7D" w14:textId="77777777" w:rsidR="00000000" w:rsidRDefault="0069655B">
      <w:pPr>
        <w:pStyle w:val="af0"/>
        <w:rPr>
          <w:rtl/>
        </w:rPr>
      </w:pPr>
      <w:r>
        <w:rPr>
          <w:rFonts w:hint="eastAsia"/>
          <w:rtl/>
        </w:rPr>
        <w:t>נסים</w:t>
      </w:r>
      <w:r>
        <w:rPr>
          <w:rtl/>
        </w:rPr>
        <w:t xml:space="preserve"> זאב (ש"ס):</w:t>
      </w:r>
    </w:p>
    <w:p w14:paraId="57A7E6E9" w14:textId="77777777" w:rsidR="00000000" w:rsidRDefault="0069655B">
      <w:pPr>
        <w:pStyle w:val="a0"/>
        <w:rPr>
          <w:rFonts w:hint="cs"/>
          <w:rtl/>
        </w:rPr>
      </w:pPr>
    </w:p>
    <w:p w14:paraId="5F5262D1" w14:textId="77777777" w:rsidR="00000000" w:rsidRDefault="0069655B">
      <w:pPr>
        <w:pStyle w:val="a0"/>
        <w:rPr>
          <w:rFonts w:hint="cs"/>
          <w:rtl/>
        </w:rPr>
      </w:pPr>
      <w:r>
        <w:rPr>
          <w:rFonts w:hint="cs"/>
          <w:rtl/>
        </w:rPr>
        <w:t>בוועדה.</w:t>
      </w:r>
    </w:p>
    <w:p w14:paraId="76A5D486" w14:textId="77777777" w:rsidR="00000000" w:rsidRDefault="0069655B">
      <w:pPr>
        <w:pStyle w:val="a0"/>
        <w:rPr>
          <w:rFonts w:hint="cs"/>
          <w:rtl/>
        </w:rPr>
      </w:pPr>
    </w:p>
    <w:p w14:paraId="52D70866" w14:textId="77777777" w:rsidR="00000000" w:rsidRDefault="0069655B">
      <w:pPr>
        <w:pStyle w:val="af1"/>
        <w:rPr>
          <w:rtl/>
        </w:rPr>
      </w:pPr>
      <w:r>
        <w:rPr>
          <w:rtl/>
        </w:rPr>
        <w:t>היו"ר משה כחלון:</w:t>
      </w:r>
    </w:p>
    <w:p w14:paraId="1E6A044D" w14:textId="77777777" w:rsidR="00000000" w:rsidRDefault="0069655B">
      <w:pPr>
        <w:pStyle w:val="a0"/>
        <w:rPr>
          <w:rtl/>
        </w:rPr>
      </w:pPr>
    </w:p>
    <w:p w14:paraId="6433D03E" w14:textId="77777777" w:rsidR="00000000" w:rsidRDefault="0069655B">
      <w:pPr>
        <w:pStyle w:val="a0"/>
        <w:rPr>
          <w:rFonts w:hint="cs"/>
          <w:rtl/>
        </w:rPr>
      </w:pPr>
      <w:r>
        <w:rPr>
          <w:rFonts w:hint="cs"/>
          <w:rtl/>
        </w:rPr>
        <w:t xml:space="preserve">יש לנו כאן מחלוקת, ועל כן אנו ניגשים להצבעה. </w:t>
      </w:r>
    </w:p>
    <w:p w14:paraId="32C8C54C" w14:textId="77777777" w:rsidR="00000000" w:rsidRDefault="0069655B">
      <w:pPr>
        <w:pStyle w:val="a0"/>
        <w:rPr>
          <w:rFonts w:hint="cs"/>
          <w:rtl/>
        </w:rPr>
      </w:pPr>
    </w:p>
    <w:p w14:paraId="5B45C83A" w14:textId="77777777" w:rsidR="00000000" w:rsidRDefault="0069655B">
      <w:pPr>
        <w:pStyle w:val="af0"/>
        <w:rPr>
          <w:rtl/>
        </w:rPr>
      </w:pPr>
      <w:r>
        <w:rPr>
          <w:rtl/>
        </w:rPr>
        <w:t>גדעון סער (הליכוד):</w:t>
      </w:r>
    </w:p>
    <w:p w14:paraId="1F1F4E30" w14:textId="77777777" w:rsidR="00000000" w:rsidRDefault="0069655B">
      <w:pPr>
        <w:pStyle w:val="a0"/>
        <w:rPr>
          <w:rFonts w:hint="cs"/>
          <w:rtl/>
        </w:rPr>
      </w:pPr>
    </w:p>
    <w:p w14:paraId="0F07373F" w14:textId="77777777" w:rsidR="00000000" w:rsidRDefault="0069655B">
      <w:pPr>
        <w:pStyle w:val="a0"/>
        <w:rPr>
          <w:rFonts w:hint="cs"/>
          <w:rtl/>
        </w:rPr>
      </w:pPr>
      <w:r>
        <w:rPr>
          <w:rFonts w:hint="cs"/>
          <w:rtl/>
        </w:rPr>
        <w:t>זה לא יגיע לעולם למליאה.</w:t>
      </w:r>
    </w:p>
    <w:p w14:paraId="22DF1B05" w14:textId="77777777" w:rsidR="00000000" w:rsidRDefault="0069655B">
      <w:pPr>
        <w:pStyle w:val="a0"/>
        <w:rPr>
          <w:rFonts w:hint="cs"/>
          <w:rtl/>
        </w:rPr>
      </w:pPr>
    </w:p>
    <w:p w14:paraId="641C4BF5" w14:textId="77777777" w:rsidR="00000000" w:rsidRDefault="0069655B">
      <w:pPr>
        <w:pStyle w:val="af1"/>
        <w:rPr>
          <w:rtl/>
        </w:rPr>
      </w:pPr>
      <w:r>
        <w:rPr>
          <w:rtl/>
        </w:rPr>
        <w:t>היו"ר משה כחלון:</w:t>
      </w:r>
    </w:p>
    <w:p w14:paraId="2C9AD83D" w14:textId="77777777" w:rsidR="00000000" w:rsidRDefault="0069655B">
      <w:pPr>
        <w:pStyle w:val="a0"/>
        <w:rPr>
          <w:rtl/>
        </w:rPr>
      </w:pPr>
    </w:p>
    <w:p w14:paraId="4B6654A8" w14:textId="77777777" w:rsidR="00000000" w:rsidRDefault="0069655B">
      <w:pPr>
        <w:pStyle w:val="a0"/>
        <w:rPr>
          <w:rFonts w:hint="cs"/>
          <w:rtl/>
        </w:rPr>
      </w:pPr>
      <w:r>
        <w:rPr>
          <w:rFonts w:hint="cs"/>
          <w:rtl/>
        </w:rPr>
        <w:t xml:space="preserve">השר עזרא אמר ועדה, ואתם רוצים מליאה. צריך להכריע ביניכם. </w:t>
      </w:r>
    </w:p>
    <w:p w14:paraId="2FCA8939" w14:textId="77777777" w:rsidR="00000000" w:rsidRDefault="0069655B">
      <w:pPr>
        <w:pStyle w:val="a0"/>
        <w:rPr>
          <w:rFonts w:hint="cs"/>
          <w:rtl/>
        </w:rPr>
      </w:pPr>
    </w:p>
    <w:p w14:paraId="07FF2188" w14:textId="77777777" w:rsidR="00000000" w:rsidRDefault="0069655B">
      <w:pPr>
        <w:pStyle w:val="a"/>
        <w:rPr>
          <w:rtl/>
        </w:rPr>
      </w:pPr>
      <w:bookmarkStart w:id="557" w:name="FS000001031T25_02_2004_20_20_29"/>
      <w:bookmarkStart w:id="558" w:name="_Toc69695003"/>
      <w:r>
        <w:rPr>
          <w:rtl/>
        </w:rPr>
        <w:t>יעקב אדרי</w:t>
      </w:r>
      <w:r>
        <w:rPr>
          <w:rFonts w:hint="cs"/>
          <w:rtl/>
        </w:rPr>
        <w:t xml:space="preserve"> (הלי</w:t>
      </w:r>
      <w:r>
        <w:rPr>
          <w:rFonts w:hint="cs"/>
          <w:rtl/>
        </w:rPr>
        <w:t>כוד)</w:t>
      </w:r>
      <w:r>
        <w:rPr>
          <w:rtl/>
        </w:rPr>
        <w:t>:</w:t>
      </w:r>
      <w:bookmarkEnd w:id="558"/>
    </w:p>
    <w:p w14:paraId="61B61F5E" w14:textId="77777777" w:rsidR="00000000" w:rsidRDefault="0069655B">
      <w:pPr>
        <w:pStyle w:val="a0"/>
        <w:rPr>
          <w:rtl/>
        </w:rPr>
      </w:pPr>
    </w:p>
    <w:bookmarkEnd w:id="557"/>
    <w:p w14:paraId="22DE457F" w14:textId="77777777" w:rsidR="00000000" w:rsidRDefault="0069655B">
      <w:pPr>
        <w:pStyle w:val="a0"/>
        <w:rPr>
          <w:rFonts w:hint="cs"/>
          <w:rtl/>
        </w:rPr>
      </w:pPr>
      <w:r>
        <w:rPr>
          <w:rFonts w:hint="cs"/>
          <w:rtl/>
        </w:rPr>
        <w:t>- - -</w:t>
      </w:r>
    </w:p>
    <w:p w14:paraId="441CE5A3" w14:textId="77777777" w:rsidR="00000000" w:rsidRDefault="0069655B">
      <w:pPr>
        <w:pStyle w:val="a0"/>
        <w:rPr>
          <w:rFonts w:hint="cs"/>
          <w:rtl/>
        </w:rPr>
      </w:pPr>
    </w:p>
    <w:p w14:paraId="23A28984" w14:textId="77777777" w:rsidR="00000000" w:rsidRDefault="0069655B">
      <w:pPr>
        <w:pStyle w:val="af1"/>
        <w:rPr>
          <w:rtl/>
        </w:rPr>
      </w:pPr>
      <w:r>
        <w:rPr>
          <w:rFonts w:hint="eastAsia"/>
          <w:rtl/>
        </w:rPr>
        <w:t>היו</w:t>
      </w:r>
      <w:r>
        <w:rPr>
          <w:rtl/>
        </w:rPr>
        <w:t>"ר משה כחלון:</w:t>
      </w:r>
    </w:p>
    <w:p w14:paraId="2D8244A0" w14:textId="77777777" w:rsidR="00000000" w:rsidRDefault="0069655B">
      <w:pPr>
        <w:pStyle w:val="a0"/>
        <w:rPr>
          <w:rFonts w:hint="cs"/>
          <w:rtl/>
        </w:rPr>
      </w:pPr>
    </w:p>
    <w:p w14:paraId="798F8663" w14:textId="77777777" w:rsidR="00000000" w:rsidRDefault="0069655B">
      <w:pPr>
        <w:pStyle w:val="a0"/>
        <w:rPr>
          <w:rFonts w:hint="cs"/>
          <w:rtl/>
        </w:rPr>
      </w:pPr>
      <w:r>
        <w:rPr>
          <w:rFonts w:hint="cs"/>
          <w:rtl/>
        </w:rPr>
        <w:t xml:space="preserve">יש תקנון. בעד - מליאה, נגד - הסרה. </w:t>
      </w:r>
    </w:p>
    <w:p w14:paraId="1223831F" w14:textId="77777777" w:rsidR="00000000" w:rsidRDefault="0069655B">
      <w:pPr>
        <w:pStyle w:val="a0"/>
        <w:ind w:firstLine="0"/>
        <w:rPr>
          <w:rFonts w:hint="cs"/>
          <w:rtl/>
        </w:rPr>
      </w:pPr>
    </w:p>
    <w:p w14:paraId="7769F92D" w14:textId="77777777" w:rsidR="00000000" w:rsidRDefault="0069655B">
      <w:pPr>
        <w:pStyle w:val="ab"/>
        <w:bidi/>
        <w:rPr>
          <w:rFonts w:hint="cs"/>
          <w:rtl/>
        </w:rPr>
      </w:pPr>
      <w:r>
        <w:rPr>
          <w:rFonts w:hint="cs"/>
          <w:rtl/>
        </w:rPr>
        <w:t xml:space="preserve">הצבעה מס' 17 </w:t>
      </w:r>
    </w:p>
    <w:p w14:paraId="3789270A" w14:textId="77777777" w:rsidR="00000000" w:rsidRDefault="0069655B">
      <w:pPr>
        <w:pStyle w:val="a0"/>
        <w:rPr>
          <w:rFonts w:hint="cs"/>
          <w:rtl/>
        </w:rPr>
      </w:pPr>
    </w:p>
    <w:p w14:paraId="23AB6F7E" w14:textId="77777777" w:rsidR="00000000" w:rsidRDefault="0069655B">
      <w:pPr>
        <w:pStyle w:val="ac"/>
        <w:bidi/>
        <w:rPr>
          <w:rFonts w:hint="cs"/>
          <w:rtl/>
        </w:rPr>
      </w:pPr>
      <w:r>
        <w:rPr>
          <w:rFonts w:hint="cs"/>
          <w:rtl/>
        </w:rPr>
        <w:t>בעד ההצעה לכלול את הנושא בסדר-היום - 6</w:t>
      </w:r>
    </w:p>
    <w:p w14:paraId="02E10BD8" w14:textId="77777777" w:rsidR="00000000" w:rsidRDefault="0069655B">
      <w:pPr>
        <w:pStyle w:val="ac"/>
        <w:bidi/>
        <w:rPr>
          <w:rFonts w:hint="cs"/>
          <w:rtl/>
        </w:rPr>
      </w:pPr>
      <w:r>
        <w:rPr>
          <w:rFonts w:hint="cs"/>
          <w:rtl/>
        </w:rPr>
        <w:t>בעד ההצעה שלא לכלול את הנושא בסדר-היום - 5</w:t>
      </w:r>
    </w:p>
    <w:p w14:paraId="0E90137F" w14:textId="77777777" w:rsidR="00000000" w:rsidRDefault="0069655B">
      <w:pPr>
        <w:pStyle w:val="ac"/>
        <w:bidi/>
        <w:rPr>
          <w:rFonts w:hint="cs"/>
          <w:rtl/>
        </w:rPr>
      </w:pPr>
      <w:r>
        <w:rPr>
          <w:rFonts w:hint="cs"/>
          <w:rtl/>
        </w:rPr>
        <w:t>נמנעים - אין</w:t>
      </w:r>
    </w:p>
    <w:p w14:paraId="4848A131" w14:textId="77777777" w:rsidR="00000000" w:rsidRDefault="0069655B">
      <w:pPr>
        <w:pStyle w:val="ad"/>
        <w:bidi/>
        <w:rPr>
          <w:rFonts w:hint="cs"/>
          <w:rtl/>
        </w:rPr>
      </w:pPr>
      <w:r>
        <w:rPr>
          <w:rFonts w:hint="cs"/>
          <w:rtl/>
        </w:rPr>
        <w:t>ההצעה לכלול את הנושא בסדר-היום של הכנסת נתקבלה.</w:t>
      </w:r>
    </w:p>
    <w:p w14:paraId="255CAC2B" w14:textId="77777777" w:rsidR="00000000" w:rsidRDefault="0069655B">
      <w:pPr>
        <w:pStyle w:val="a0"/>
        <w:ind w:firstLine="0"/>
        <w:rPr>
          <w:rFonts w:hint="cs"/>
          <w:rtl/>
        </w:rPr>
      </w:pPr>
    </w:p>
    <w:p w14:paraId="6F45BF84" w14:textId="77777777" w:rsidR="00000000" w:rsidRDefault="0069655B">
      <w:pPr>
        <w:pStyle w:val="a0"/>
        <w:ind w:firstLine="0"/>
        <w:rPr>
          <w:rFonts w:hint="cs"/>
          <w:rtl/>
        </w:rPr>
      </w:pPr>
    </w:p>
    <w:p w14:paraId="61D1193F" w14:textId="77777777" w:rsidR="00000000" w:rsidRDefault="0069655B">
      <w:pPr>
        <w:pStyle w:val="af1"/>
        <w:rPr>
          <w:rtl/>
        </w:rPr>
      </w:pPr>
      <w:r>
        <w:rPr>
          <w:rFonts w:hint="eastAsia"/>
          <w:rtl/>
        </w:rPr>
        <w:t>היו</w:t>
      </w:r>
      <w:r>
        <w:rPr>
          <w:rtl/>
        </w:rPr>
        <w:t>"ר משה כחלון:</w:t>
      </w:r>
    </w:p>
    <w:p w14:paraId="2DC26E1D" w14:textId="77777777" w:rsidR="00000000" w:rsidRDefault="0069655B">
      <w:pPr>
        <w:pStyle w:val="a0"/>
        <w:rPr>
          <w:rFonts w:hint="cs"/>
          <w:rtl/>
        </w:rPr>
      </w:pPr>
    </w:p>
    <w:p w14:paraId="17071B6A" w14:textId="77777777" w:rsidR="00000000" w:rsidRDefault="0069655B">
      <w:pPr>
        <w:pStyle w:val="a0"/>
        <w:rPr>
          <w:rFonts w:hint="cs"/>
          <w:rtl/>
        </w:rPr>
      </w:pPr>
      <w:r>
        <w:rPr>
          <w:rFonts w:hint="cs"/>
          <w:rtl/>
        </w:rPr>
        <w:t>שישה בעד,</w:t>
      </w:r>
      <w:r>
        <w:rPr>
          <w:rFonts w:hint="cs"/>
          <w:rtl/>
        </w:rPr>
        <w:t xml:space="preserve"> חמישה נגד - הנושא יועבר למליאה. אנחנו עוברים להצבעה נוספת.</w:t>
      </w:r>
    </w:p>
    <w:p w14:paraId="06B372ED" w14:textId="77777777" w:rsidR="00000000" w:rsidRDefault="0069655B">
      <w:pPr>
        <w:pStyle w:val="a0"/>
        <w:ind w:firstLine="0"/>
        <w:rPr>
          <w:rFonts w:hint="cs"/>
          <w:rtl/>
        </w:rPr>
      </w:pPr>
    </w:p>
    <w:p w14:paraId="2D4C912A" w14:textId="77777777" w:rsidR="00000000" w:rsidRDefault="0069655B">
      <w:pPr>
        <w:pStyle w:val="-"/>
        <w:rPr>
          <w:rtl/>
        </w:rPr>
      </w:pPr>
      <w:bookmarkStart w:id="559" w:name="FS000001031T25_02_2004_20_20_44C"/>
      <w:bookmarkEnd w:id="559"/>
      <w:r>
        <w:rPr>
          <w:rtl/>
        </w:rPr>
        <w:t>יעקב אדרי</w:t>
      </w:r>
      <w:r>
        <w:rPr>
          <w:rFonts w:hint="cs"/>
          <w:rtl/>
        </w:rPr>
        <w:t xml:space="preserve"> (הליכוד)</w:t>
      </w:r>
      <w:r>
        <w:rPr>
          <w:rtl/>
        </w:rPr>
        <w:t>:</w:t>
      </w:r>
    </w:p>
    <w:p w14:paraId="6D69D265" w14:textId="77777777" w:rsidR="00000000" w:rsidRDefault="0069655B">
      <w:pPr>
        <w:pStyle w:val="a0"/>
        <w:rPr>
          <w:rtl/>
        </w:rPr>
      </w:pPr>
    </w:p>
    <w:p w14:paraId="0FB95A3D" w14:textId="77777777" w:rsidR="00000000" w:rsidRDefault="0069655B">
      <w:pPr>
        <w:pStyle w:val="a0"/>
        <w:rPr>
          <w:rFonts w:hint="cs"/>
          <w:rtl/>
        </w:rPr>
      </w:pPr>
      <w:r>
        <w:rPr>
          <w:rFonts w:hint="cs"/>
          <w:rtl/>
        </w:rPr>
        <w:t>אם זה לא יהיה בוועדה, אז איפה זה יהיה?</w:t>
      </w:r>
    </w:p>
    <w:p w14:paraId="54C79F37" w14:textId="77777777" w:rsidR="00000000" w:rsidRDefault="0069655B">
      <w:pPr>
        <w:pStyle w:val="a0"/>
        <w:rPr>
          <w:rFonts w:hint="cs"/>
          <w:rtl/>
        </w:rPr>
      </w:pPr>
    </w:p>
    <w:p w14:paraId="0933DEA5" w14:textId="77777777" w:rsidR="00000000" w:rsidRDefault="0069655B">
      <w:pPr>
        <w:pStyle w:val="af0"/>
        <w:rPr>
          <w:rtl/>
        </w:rPr>
      </w:pPr>
      <w:r>
        <w:rPr>
          <w:rtl/>
        </w:rPr>
        <w:t>חיים אורון (מרצ):</w:t>
      </w:r>
    </w:p>
    <w:p w14:paraId="25F1155E" w14:textId="77777777" w:rsidR="00000000" w:rsidRDefault="0069655B">
      <w:pPr>
        <w:pStyle w:val="a0"/>
        <w:rPr>
          <w:rFonts w:hint="cs"/>
          <w:rtl/>
        </w:rPr>
      </w:pPr>
    </w:p>
    <w:p w14:paraId="2CCD7E2F" w14:textId="77777777" w:rsidR="00000000" w:rsidRDefault="0069655B">
      <w:pPr>
        <w:pStyle w:val="a0"/>
        <w:rPr>
          <w:rFonts w:hint="cs"/>
          <w:rtl/>
        </w:rPr>
      </w:pPr>
      <w:r>
        <w:rPr>
          <w:rFonts w:hint="cs"/>
          <w:rtl/>
        </w:rPr>
        <w:t>זה יכול להיות גם וגם.</w:t>
      </w:r>
    </w:p>
    <w:p w14:paraId="626E8C0A" w14:textId="77777777" w:rsidR="00000000" w:rsidRDefault="0069655B">
      <w:pPr>
        <w:pStyle w:val="a0"/>
        <w:rPr>
          <w:rFonts w:hint="cs"/>
          <w:rtl/>
        </w:rPr>
      </w:pPr>
    </w:p>
    <w:p w14:paraId="45FF59F6" w14:textId="77777777" w:rsidR="00000000" w:rsidRDefault="0069655B">
      <w:pPr>
        <w:pStyle w:val="af1"/>
        <w:rPr>
          <w:rtl/>
        </w:rPr>
      </w:pPr>
      <w:r>
        <w:rPr>
          <w:rtl/>
        </w:rPr>
        <w:t>היו"ר משה כחלון:</w:t>
      </w:r>
    </w:p>
    <w:p w14:paraId="702B15A5" w14:textId="77777777" w:rsidR="00000000" w:rsidRDefault="0069655B">
      <w:pPr>
        <w:pStyle w:val="a0"/>
        <w:rPr>
          <w:rtl/>
        </w:rPr>
      </w:pPr>
    </w:p>
    <w:p w14:paraId="3FEA4EA2" w14:textId="77777777" w:rsidR="00000000" w:rsidRDefault="0069655B">
      <w:pPr>
        <w:pStyle w:val="a0"/>
        <w:rPr>
          <w:rFonts w:hint="cs"/>
          <w:rtl/>
        </w:rPr>
      </w:pPr>
      <w:r>
        <w:rPr>
          <w:rFonts w:hint="cs"/>
          <w:rtl/>
        </w:rPr>
        <w:t xml:space="preserve">כמציע אני מצטרף להצעה שזה יועבר למליאה. האם יש מישהו מהמציעים שביקש ועדה, </w:t>
      </w:r>
      <w:r>
        <w:rPr>
          <w:rFonts w:hint="cs"/>
          <w:rtl/>
        </w:rPr>
        <w:t>למעט השר עזרא?</w:t>
      </w:r>
    </w:p>
    <w:p w14:paraId="1AD761B7" w14:textId="77777777" w:rsidR="00000000" w:rsidRDefault="0069655B">
      <w:pPr>
        <w:pStyle w:val="a0"/>
        <w:rPr>
          <w:rFonts w:hint="cs"/>
          <w:rtl/>
        </w:rPr>
      </w:pPr>
    </w:p>
    <w:p w14:paraId="53CC5A2F" w14:textId="77777777" w:rsidR="00000000" w:rsidRDefault="0069655B">
      <w:pPr>
        <w:pStyle w:val="af0"/>
        <w:rPr>
          <w:rtl/>
        </w:rPr>
      </w:pPr>
      <w:r>
        <w:rPr>
          <w:rFonts w:hint="eastAsia"/>
          <w:rtl/>
        </w:rPr>
        <w:t>חיים</w:t>
      </w:r>
      <w:r>
        <w:rPr>
          <w:rtl/>
        </w:rPr>
        <w:t xml:space="preserve"> אורון (מרצ):</w:t>
      </w:r>
    </w:p>
    <w:p w14:paraId="61AC9976" w14:textId="77777777" w:rsidR="00000000" w:rsidRDefault="0069655B">
      <w:pPr>
        <w:pStyle w:val="a0"/>
        <w:rPr>
          <w:rFonts w:hint="cs"/>
          <w:rtl/>
        </w:rPr>
      </w:pPr>
    </w:p>
    <w:p w14:paraId="35881C49" w14:textId="77777777" w:rsidR="00000000" w:rsidRDefault="0069655B">
      <w:pPr>
        <w:pStyle w:val="a0"/>
        <w:rPr>
          <w:rFonts w:hint="cs"/>
          <w:rtl/>
        </w:rPr>
      </w:pPr>
      <w:r>
        <w:rPr>
          <w:rFonts w:hint="cs"/>
          <w:rtl/>
        </w:rPr>
        <w:t>אי-אפשר.</w:t>
      </w:r>
    </w:p>
    <w:p w14:paraId="41B1DCE2" w14:textId="77777777" w:rsidR="00000000" w:rsidRDefault="0069655B">
      <w:pPr>
        <w:pStyle w:val="a0"/>
        <w:rPr>
          <w:rFonts w:hint="cs"/>
          <w:rtl/>
        </w:rPr>
      </w:pPr>
    </w:p>
    <w:p w14:paraId="5F73A510" w14:textId="77777777" w:rsidR="00000000" w:rsidRDefault="0069655B">
      <w:pPr>
        <w:pStyle w:val="af1"/>
        <w:rPr>
          <w:rtl/>
        </w:rPr>
      </w:pPr>
      <w:r>
        <w:rPr>
          <w:rtl/>
        </w:rPr>
        <w:t>היו"ר משה כחלון:</w:t>
      </w:r>
    </w:p>
    <w:p w14:paraId="72904448" w14:textId="77777777" w:rsidR="00000000" w:rsidRDefault="0069655B">
      <w:pPr>
        <w:pStyle w:val="a0"/>
        <w:rPr>
          <w:rtl/>
        </w:rPr>
      </w:pPr>
    </w:p>
    <w:p w14:paraId="23986675" w14:textId="77777777" w:rsidR="00000000" w:rsidRDefault="0069655B">
      <w:pPr>
        <w:pStyle w:val="a0"/>
        <w:rPr>
          <w:rFonts w:hint="cs"/>
          <w:rtl/>
        </w:rPr>
      </w:pPr>
      <w:r>
        <w:rPr>
          <w:rFonts w:hint="cs"/>
          <w:rtl/>
        </w:rPr>
        <w:t xml:space="preserve">הנושא יועבר למליאה, בעזרת השם, בזמן הקרוב. </w:t>
      </w:r>
    </w:p>
    <w:p w14:paraId="289F6A5A" w14:textId="77777777" w:rsidR="00000000" w:rsidRDefault="0069655B">
      <w:pPr>
        <w:pStyle w:val="a0"/>
        <w:rPr>
          <w:rFonts w:hint="cs"/>
          <w:rtl/>
        </w:rPr>
      </w:pPr>
    </w:p>
    <w:p w14:paraId="06BFBBFE" w14:textId="77777777" w:rsidR="00000000" w:rsidRDefault="0069655B">
      <w:pPr>
        <w:pStyle w:val="a2"/>
        <w:rPr>
          <w:rFonts w:hint="cs"/>
          <w:rtl/>
        </w:rPr>
      </w:pPr>
    </w:p>
    <w:p w14:paraId="049BA2B8" w14:textId="77777777" w:rsidR="00000000" w:rsidRDefault="0069655B">
      <w:pPr>
        <w:pStyle w:val="a0"/>
        <w:rPr>
          <w:rFonts w:hint="cs"/>
          <w:rtl/>
        </w:rPr>
      </w:pPr>
    </w:p>
    <w:p w14:paraId="61BE1D19" w14:textId="77777777" w:rsidR="00000000" w:rsidRDefault="0069655B">
      <w:pPr>
        <w:pStyle w:val="a2"/>
        <w:rPr>
          <w:rFonts w:hint="cs"/>
          <w:rtl/>
        </w:rPr>
      </w:pPr>
      <w:bookmarkStart w:id="560" w:name="CS22437FI0022437T25_02_2004_19_46_09"/>
      <w:bookmarkStart w:id="561" w:name="_Toc69695004"/>
      <w:bookmarkEnd w:id="560"/>
      <w:r>
        <w:rPr>
          <w:rFonts w:hint="cs"/>
          <w:rtl/>
        </w:rPr>
        <w:t>הצעה לסדר-היום</w:t>
      </w:r>
      <w:bookmarkEnd w:id="561"/>
    </w:p>
    <w:p w14:paraId="556F2105" w14:textId="77777777" w:rsidR="00000000" w:rsidRDefault="0069655B">
      <w:pPr>
        <w:pStyle w:val="a2"/>
        <w:rPr>
          <w:rtl/>
        </w:rPr>
      </w:pPr>
      <w:bookmarkStart w:id="562" w:name="_Toc69695005"/>
      <w:r>
        <w:rPr>
          <w:rtl/>
        </w:rPr>
        <w:t>ההכרזה על מדיניות הורדת המסים</w:t>
      </w:r>
      <w:bookmarkEnd w:id="562"/>
      <w:r>
        <w:rPr>
          <w:rtl/>
        </w:rPr>
        <w:t xml:space="preserve"> </w:t>
      </w:r>
    </w:p>
    <w:p w14:paraId="2352ADF6" w14:textId="77777777" w:rsidR="00000000" w:rsidRDefault="0069655B">
      <w:pPr>
        <w:pStyle w:val="-0"/>
        <w:rPr>
          <w:rFonts w:hint="cs"/>
          <w:rtl/>
        </w:rPr>
      </w:pPr>
    </w:p>
    <w:p w14:paraId="35E8747C" w14:textId="77777777" w:rsidR="00000000" w:rsidRDefault="0069655B">
      <w:pPr>
        <w:pStyle w:val="af1"/>
        <w:rPr>
          <w:rtl/>
        </w:rPr>
      </w:pPr>
      <w:r>
        <w:rPr>
          <w:rtl/>
        </w:rPr>
        <w:t>היו"ר משה כחלון:</w:t>
      </w:r>
    </w:p>
    <w:p w14:paraId="31C982C7" w14:textId="77777777" w:rsidR="00000000" w:rsidRDefault="0069655B">
      <w:pPr>
        <w:pStyle w:val="a0"/>
        <w:rPr>
          <w:rFonts w:hint="cs"/>
          <w:rtl/>
        </w:rPr>
      </w:pPr>
    </w:p>
    <w:p w14:paraId="1AAADBF2" w14:textId="77777777" w:rsidR="00000000" w:rsidRDefault="0069655B">
      <w:pPr>
        <w:pStyle w:val="a0"/>
        <w:rPr>
          <w:rFonts w:hint="cs"/>
          <w:rtl/>
        </w:rPr>
      </w:pPr>
      <w:r>
        <w:rPr>
          <w:rFonts w:hint="cs"/>
          <w:rtl/>
        </w:rPr>
        <w:t>אנחנו ממשיכים בסדר-היום - הצעה לסדר-היום מס' 2724. יושב-ראש הקואליציה, האם אתה עו</w:t>
      </w:r>
      <w:r>
        <w:rPr>
          <w:rFonts w:hint="cs"/>
          <w:rtl/>
        </w:rPr>
        <w:t>לה לדבר או ממתין לשר?</w:t>
      </w:r>
    </w:p>
    <w:p w14:paraId="27C4899D" w14:textId="77777777" w:rsidR="00000000" w:rsidRDefault="0069655B">
      <w:pPr>
        <w:pStyle w:val="a0"/>
        <w:rPr>
          <w:rFonts w:hint="cs"/>
          <w:rtl/>
        </w:rPr>
      </w:pPr>
    </w:p>
    <w:p w14:paraId="39E01671" w14:textId="77777777" w:rsidR="00000000" w:rsidRDefault="0069655B">
      <w:pPr>
        <w:pStyle w:val="a"/>
        <w:rPr>
          <w:rtl/>
        </w:rPr>
      </w:pPr>
      <w:bookmarkStart w:id="563" w:name="FS000001027T25_02_2004_17_37_30"/>
      <w:bookmarkStart w:id="564" w:name="_Toc69695006"/>
      <w:bookmarkEnd w:id="563"/>
      <w:r>
        <w:rPr>
          <w:rFonts w:hint="eastAsia"/>
          <w:rtl/>
        </w:rPr>
        <w:t>גדעון</w:t>
      </w:r>
      <w:r>
        <w:rPr>
          <w:rtl/>
        </w:rPr>
        <w:t xml:space="preserve"> סער (הליכוד):</w:t>
      </w:r>
      <w:bookmarkEnd w:id="564"/>
    </w:p>
    <w:p w14:paraId="64C9AEB0" w14:textId="77777777" w:rsidR="00000000" w:rsidRDefault="0069655B">
      <w:pPr>
        <w:pStyle w:val="a0"/>
        <w:rPr>
          <w:rFonts w:hint="cs"/>
          <w:rtl/>
        </w:rPr>
      </w:pPr>
    </w:p>
    <w:p w14:paraId="283F7446" w14:textId="77777777" w:rsidR="00000000" w:rsidRDefault="0069655B">
      <w:pPr>
        <w:pStyle w:val="a0"/>
        <w:rPr>
          <w:rFonts w:hint="cs"/>
          <w:rtl/>
        </w:rPr>
      </w:pPr>
      <w:r>
        <w:rPr>
          <w:rFonts w:hint="cs"/>
          <w:rtl/>
        </w:rPr>
        <w:t>לא.</w:t>
      </w:r>
    </w:p>
    <w:p w14:paraId="255C6F35" w14:textId="77777777" w:rsidR="00000000" w:rsidRDefault="0069655B">
      <w:pPr>
        <w:pStyle w:val="a0"/>
        <w:rPr>
          <w:rFonts w:hint="cs"/>
          <w:rtl/>
        </w:rPr>
      </w:pPr>
    </w:p>
    <w:p w14:paraId="66230C8F" w14:textId="77777777" w:rsidR="00000000" w:rsidRDefault="0069655B">
      <w:pPr>
        <w:pStyle w:val="af1"/>
        <w:rPr>
          <w:rtl/>
        </w:rPr>
      </w:pPr>
      <w:r>
        <w:rPr>
          <w:rtl/>
        </w:rPr>
        <w:t>היו"ר משה כחלון:</w:t>
      </w:r>
    </w:p>
    <w:p w14:paraId="69A5AEA7" w14:textId="77777777" w:rsidR="00000000" w:rsidRDefault="0069655B">
      <w:pPr>
        <w:pStyle w:val="a0"/>
        <w:rPr>
          <w:rtl/>
        </w:rPr>
      </w:pPr>
    </w:p>
    <w:p w14:paraId="142A1B4E" w14:textId="77777777" w:rsidR="00000000" w:rsidRDefault="0069655B">
      <w:pPr>
        <w:pStyle w:val="a0"/>
        <w:rPr>
          <w:rFonts w:hint="cs"/>
          <w:rtl/>
        </w:rPr>
      </w:pPr>
      <w:r>
        <w:rPr>
          <w:rFonts w:hint="cs"/>
          <w:rtl/>
        </w:rPr>
        <w:t>לא ממתין. בבקשה.</w:t>
      </w:r>
    </w:p>
    <w:p w14:paraId="2E66429F" w14:textId="77777777" w:rsidR="00000000" w:rsidRDefault="0069655B">
      <w:pPr>
        <w:pStyle w:val="a0"/>
        <w:rPr>
          <w:rFonts w:hint="cs"/>
          <w:rtl/>
        </w:rPr>
      </w:pPr>
    </w:p>
    <w:p w14:paraId="2416ABF3" w14:textId="77777777" w:rsidR="00000000" w:rsidRDefault="0069655B">
      <w:pPr>
        <w:pStyle w:val="af0"/>
        <w:rPr>
          <w:rtl/>
        </w:rPr>
      </w:pPr>
      <w:r>
        <w:rPr>
          <w:rtl/>
        </w:rPr>
        <w:t>דוד טל (עם אחד):</w:t>
      </w:r>
    </w:p>
    <w:p w14:paraId="14CF491F" w14:textId="77777777" w:rsidR="00000000" w:rsidRDefault="0069655B">
      <w:pPr>
        <w:pStyle w:val="a0"/>
        <w:rPr>
          <w:rFonts w:hint="cs"/>
          <w:rtl/>
        </w:rPr>
      </w:pPr>
    </w:p>
    <w:p w14:paraId="6F34D472" w14:textId="77777777" w:rsidR="00000000" w:rsidRDefault="0069655B">
      <w:pPr>
        <w:pStyle w:val="a0"/>
        <w:rPr>
          <w:rFonts w:hint="cs"/>
          <w:rtl/>
        </w:rPr>
      </w:pPr>
      <w:r>
        <w:rPr>
          <w:rFonts w:hint="cs"/>
          <w:rtl/>
        </w:rPr>
        <w:t>אם אתה רוצה, אתה יכול לעשות הפסקה.</w:t>
      </w:r>
    </w:p>
    <w:p w14:paraId="58C6FD5E" w14:textId="77777777" w:rsidR="00000000" w:rsidRDefault="0069655B">
      <w:pPr>
        <w:pStyle w:val="a0"/>
        <w:ind w:firstLine="0"/>
        <w:rPr>
          <w:rFonts w:hint="cs"/>
          <w:rtl/>
        </w:rPr>
      </w:pPr>
    </w:p>
    <w:p w14:paraId="64F2E4F9" w14:textId="77777777" w:rsidR="00000000" w:rsidRDefault="0069655B">
      <w:pPr>
        <w:pStyle w:val="af1"/>
        <w:rPr>
          <w:rtl/>
        </w:rPr>
      </w:pPr>
      <w:r>
        <w:rPr>
          <w:rtl/>
        </w:rPr>
        <w:t>היו"ר משה כחלון:</w:t>
      </w:r>
    </w:p>
    <w:p w14:paraId="55471EE4" w14:textId="77777777" w:rsidR="00000000" w:rsidRDefault="0069655B">
      <w:pPr>
        <w:pStyle w:val="a0"/>
        <w:rPr>
          <w:rtl/>
        </w:rPr>
      </w:pPr>
    </w:p>
    <w:p w14:paraId="2478E307" w14:textId="77777777" w:rsidR="00000000" w:rsidRDefault="0069655B">
      <w:pPr>
        <w:pStyle w:val="a0"/>
        <w:rPr>
          <w:rFonts w:hint="cs"/>
          <w:rtl/>
        </w:rPr>
      </w:pPr>
      <w:r>
        <w:rPr>
          <w:rFonts w:hint="cs"/>
          <w:rtl/>
        </w:rPr>
        <w:t>אני לא רוצה לעשות הפסקה.</w:t>
      </w:r>
    </w:p>
    <w:p w14:paraId="4CAA40FC" w14:textId="77777777" w:rsidR="00000000" w:rsidRDefault="0069655B">
      <w:pPr>
        <w:pStyle w:val="a0"/>
        <w:rPr>
          <w:rFonts w:hint="cs"/>
          <w:rtl/>
        </w:rPr>
      </w:pPr>
    </w:p>
    <w:p w14:paraId="3A8BDB4A" w14:textId="77777777" w:rsidR="00000000" w:rsidRDefault="0069655B">
      <w:pPr>
        <w:pStyle w:val="af0"/>
        <w:rPr>
          <w:rtl/>
        </w:rPr>
      </w:pPr>
      <w:r>
        <w:rPr>
          <w:rFonts w:hint="eastAsia"/>
          <w:rtl/>
        </w:rPr>
        <w:t>דוד</w:t>
      </w:r>
      <w:r>
        <w:rPr>
          <w:rtl/>
        </w:rPr>
        <w:t xml:space="preserve"> טל (עם אחד):</w:t>
      </w:r>
    </w:p>
    <w:p w14:paraId="22687443" w14:textId="77777777" w:rsidR="00000000" w:rsidRDefault="0069655B">
      <w:pPr>
        <w:pStyle w:val="a0"/>
        <w:rPr>
          <w:rFonts w:hint="cs"/>
          <w:rtl/>
        </w:rPr>
      </w:pPr>
    </w:p>
    <w:p w14:paraId="1C40E1AB" w14:textId="77777777" w:rsidR="00000000" w:rsidRDefault="0069655B">
      <w:pPr>
        <w:pStyle w:val="a0"/>
        <w:rPr>
          <w:rFonts w:hint="cs"/>
          <w:rtl/>
        </w:rPr>
      </w:pPr>
      <w:r>
        <w:rPr>
          <w:rFonts w:hint="cs"/>
          <w:rtl/>
        </w:rPr>
        <w:t>זה זלזול מופגן של הממשלה.</w:t>
      </w:r>
    </w:p>
    <w:p w14:paraId="001E20DC" w14:textId="77777777" w:rsidR="00000000" w:rsidRDefault="0069655B">
      <w:pPr>
        <w:pStyle w:val="a0"/>
        <w:rPr>
          <w:rFonts w:hint="cs"/>
          <w:rtl/>
        </w:rPr>
      </w:pPr>
    </w:p>
    <w:p w14:paraId="1EDF5331" w14:textId="77777777" w:rsidR="00000000" w:rsidRDefault="0069655B">
      <w:pPr>
        <w:pStyle w:val="af1"/>
        <w:rPr>
          <w:rtl/>
        </w:rPr>
      </w:pPr>
      <w:r>
        <w:rPr>
          <w:rtl/>
        </w:rPr>
        <w:t>היו"ר משה כחלון:</w:t>
      </w:r>
    </w:p>
    <w:p w14:paraId="78874C46" w14:textId="77777777" w:rsidR="00000000" w:rsidRDefault="0069655B">
      <w:pPr>
        <w:pStyle w:val="a0"/>
        <w:rPr>
          <w:rtl/>
        </w:rPr>
      </w:pPr>
    </w:p>
    <w:p w14:paraId="798620F9" w14:textId="77777777" w:rsidR="00000000" w:rsidRDefault="0069655B">
      <w:pPr>
        <w:pStyle w:val="a0"/>
        <w:rPr>
          <w:rFonts w:hint="cs"/>
          <w:rtl/>
        </w:rPr>
      </w:pPr>
      <w:r>
        <w:rPr>
          <w:rFonts w:hint="cs"/>
          <w:rtl/>
        </w:rPr>
        <w:t>אז אני צרי</w:t>
      </w:r>
      <w:r>
        <w:rPr>
          <w:rFonts w:hint="cs"/>
          <w:rtl/>
        </w:rPr>
        <w:t>ך לתת פרס ולהפסיק את עבודת הכנסת?</w:t>
      </w:r>
    </w:p>
    <w:p w14:paraId="29ABE0ED" w14:textId="77777777" w:rsidR="00000000" w:rsidRDefault="0069655B">
      <w:pPr>
        <w:pStyle w:val="a0"/>
        <w:rPr>
          <w:rFonts w:hint="cs"/>
          <w:rtl/>
        </w:rPr>
      </w:pPr>
    </w:p>
    <w:p w14:paraId="41E0B04D" w14:textId="77777777" w:rsidR="00000000" w:rsidRDefault="0069655B">
      <w:pPr>
        <w:pStyle w:val="af0"/>
        <w:rPr>
          <w:rtl/>
        </w:rPr>
      </w:pPr>
      <w:r>
        <w:rPr>
          <w:rFonts w:hint="eastAsia"/>
          <w:rtl/>
        </w:rPr>
        <w:t>דוד</w:t>
      </w:r>
      <w:r>
        <w:rPr>
          <w:rtl/>
        </w:rPr>
        <w:t xml:space="preserve"> טל (עם אחד):</w:t>
      </w:r>
    </w:p>
    <w:p w14:paraId="63D84965" w14:textId="77777777" w:rsidR="00000000" w:rsidRDefault="0069655B">
      <w:pPr>
        <w:pStyle w:val="a0"/>
        <w:rPr>
          <w:rFonts w:hint="cs"/>
          <w:rtl/>
        </w:rPr>
      </w:pPr>
    </w:p>
    <w:p w14:paraId="7B849635" w14:textId="77777777" w:rsidR="00000000" w:rsidRDefault="0069655B">
      <w:pPr>
        <w:pStyle w:val="a0"/>
        <w:rPr>
          <w:rFonts w:hint="cs"/>
          <w:rtl/>
        </w:rPr>
      </w:pPr>
      <w:r>
        <w:rPr>
          <w:rFonts w:hint="cs"/>
          <w:rtl/>
        </w:rPr>
        <w:t>יש סגן שר.</w:t>
      </w:r>
    </w:p>
    <w:p w14:paraId="28836C63" w14:textId="77777777" w:rsidR="00000000" w:rsidRDefault="0069655B">
      <w:pPr>
        <w:pStyle w:val="a0"/>
        <w:rPr>
          <w:rFonts w:hint="cs"/>
          <w:rtl/>
        </w:rPr>
      </w:pPr>
    </w:p>
    <w:p w14:paraId="54E1D2A1" w14:textId="77777777" w:rsidR="00000000" w:rsidRDefault="0069655B">
      <w:pPr>
        <w:pStyle w:val="af1"/>
        <w:rPr>
          <w:rtl/>
        </w:rPr>
      </w:pPr>
      <w:r>
        <w:rPr>
          <w:rtl/>
        </w:rPr>
        <w:t>היו"ר משה כחלון:</w:t>
      </w:r>
    </w:p>
    <w:p w14:paraId="765A3AF5" w14:textId="77777777" w:rsidR="00000000" w:rsidRDefault="0069655B">
      <w:pPr>
        <w:pStyle w:val="a0"/>
        <w:rPr>
          <w:rtl/>
        </w:rPr>
      </w:pPr>
    </w:p>
    <w:p w14:paraId="7E94CC5A" w14:textId="77777777" w:rsidR="00000000" w:rsidRDefault="0069655B">
      <w:pPr>
        <w:pStyle w:val="a0"/>
        <w:rPr>
          <w:rFonts w:hint="cs"/>
          <w:rtl/>
        </w:rPr>
      </w:pPr>
      <w:r>
        <w:rPr>
          <w:rFonts w:hint="cs"/>
          <w:rtl/>
        </w:rPr>
        <w:t>יש פה סגן שר שמכבד אותנו בנוכחותו.</w:t>
      </w:r>
    </w:p>
    <w:p w14:paraId="2D708292" w14:textId="77777777" w:rsidR="00000000" w:rsidRDefault="0069655B">
      <w:pPr>
        <w:pStyle w:val="a0"/>
        <w:rPr>
          <w:rFonts w:hint="cs"/>
          <w:rtl/>
        </w:rPr>
      </w:pPr>
    </w:p>
    <w:p w14:paraId="504DE7D7" w14:textId="77777777" w:rsidR="00000000" w:rsidRDefault="0069655B">
      <w:pPr>
        <w:pStyle w:val="a"/>
        <w:rPr>
          <w:rtl/>
        </w:rPr>
      </w:pPr>
      <w:bookmarkStart w:id="565" w:name="FS000001027T25_02_2004_16_57_13"/>
      <w:bookmarkStart w:id="566" w:name="_Toc69695007"/>
      <w:bookmarkEnd w:id="565"/>
      <w:r>
        <w:rPr>
          <w:rtl/>
        </w:rPr>
        <w:t>גדעון סער (הליכוד):</w:t>
      </w:r>
      <w:bookmarkEnd w:id="566"/>
    </w:p>
    <w:p w14:paraId="57C403E9" w14:textId="77777777" w:rsidR="00000000" w:rsidRDefault="0069655B">
      <w:pPr>
        <w:pStyle w:val="a0"/>
        <w:rPr>
          <w:rFonts w:hint="cs"/>
          <w:rtl/>
        </w:rPr>
      </w:pPr>
    </w:p>
    <w:p w14:paraId="15D6F590" w14:textId="77777777" w:rsidR="00000000" w:rsidRDefault="0069655B">
      <w:pPr>
        <w:pStyle w:val="a0"/>
        <w:rPr>
          <w:rFonts w:hint="cs"/>
          <w:rtl/>
        </w:rPr>
      </w:pPr>
      <w:r>
        <w:rPr>
          <w:rFonts w:hint="cs"/>
          <w:rtl/>
        </w:rPr>
        <w:t xml:space="preserve">אדוני היושב-ראש, אני מצטער שהשר שטרית אינו כאן. </w:t>
      </w:r>
    </w:p>
    <w:p w14:paraId="729748B6" w14:textId="77777777" w:rsidR="00000000" w:rsidRDefault="0069655B">
      <w:pPr>
        <w:pStyle w:val="a0"/>
        <w:rPr>
          <w:rFonts w:hint="cs"/>
          <w:rtl/>
        </w:rPr>
      </w:pPr>
    </w:p>
    <w:p w14:paraId="30CD5F2F" w14:textId="77777777" w:rsidR="00000000" w:rsidRDefault="0069655B">
      <w:pPr>
        <w:pStyle w:val="af1"/>
        <w:rPr>
          <w:rtl/>
        </w:rPr>
      </w:pPr>
      <w:r>
        <w:rPr>
          <w:rtl/>
        </w:rPr>
        <w:t>היו"ר משה כחלון:</w:t>
      </w:r>
    </w:p>
    <w:p w14:paraId="51C96BA9" w14:textId="77777777" w:rsidR="00000000" w:rsidRDefault="0069655B">
      <w:pPr>
        <w:pStyle w:val="a0"/>
        <w:rPr>
          <w:rtl/>
        </w:rPr>
      </w:pPr>
    </w:p>
    <w:p w14:paraId="37340737" w14:textId="77777777" w:rsidR="00000000" w:rsidRDefault="0069655B">
      <w:pPr>
        <w:pStyle w:val="a0"/>
        <w:rPr>
          <w:rFonts w:hint="cs"/>
          <w:rtl/>
        </w:rPr>
      </w:pPr>
      <w:r>
        <w:rPr>
          <w:rFonts w:hint="cs"/>
          <w:rtl/>
        </w:rPr>
        <w:t xml:space="preserve">אולי הוא ייכנס במהלך הנאום. </w:t>
      </w:r>
    </w:p>
    <w:p w14:paraId="62059422" w14:textId="77777777" w:rsidR="00000000" w:rsidRDefault="0069655B">
      <w:pPr>
        <w:pStyle w:val="a0"/>
        <w:rPr>
          <w:rFonts w:hint="cs"/>
          <w:rtl/>
        </w:rPr>
      </w:pPr>
    </w:p>
    <w:p w14:paraId="0B10BD50" w14:textId="77777777" w:rsidR="00000000" w:rsidRDefault="0069655B">
      <w:pPr>
        <w:pStyle w:val="-"/>
        <w:rPr>
          <w:rtl/>
        </w:rPr>
      </w:pPr>
      <w:bookmarkStart w:id="567" w:name="FS000001027T25_02_2004_17_40_00C"/>
      <w:r>
        <w:rPr>
          <w:rFonts w:hint="eastAsia"/>
          <w:rtl/>
        </w:rPr>
        <w:t>גדעון</w:t>
      </w:r>
      <w:r>
        <w:rPr>
          <w:rtl/>
        </w:rPr>
        <w:t xml:space="preserve"> סער (הליכוד)</w:t>
      </w:r>
      <w:r>
        <w:rPr>
          <w:rtl/>
        </w:rPr>
        <w:t>:</w:t>
      </w:r>
    </w:p>
    <w:p w14:paraId="1C3B5B30" w14:textId="77777777" w:rsidR="00000000" w:rsidRDefault="0069655B">
      <w:pPr>
        <w:pStyle w:val="a0"/>
        <w:rPr>
          <w:rFonts w:hint="cs"/>
          <w:rtl/>
        </w:rPr>
      </w:pPr>
    </w:p>
    <w:p w14:paraId="2C2611F6" w14:textId="77777777" w:rsidR="00000000" w:rsidRDefault="0069655B">
      <w:pPr>
        <w:pStyle w:val="a0"/>
        <w:rPr>
          <w:rFonts w:hint="cs"/>
          <w:rtl/>
        </w:rPr>
      </w:pPr>
      <w:r>
        <w:rPr>
          <w:rFonts w:hint="cs"/>
          <w:rtl/>
        </w:rPr>
        <w:t>אני חושב שאם נקבעה שעה לדיון במליאה, חשוב שהשר יעדיף את זה על פני עיסוקים אחרים. אני מצטער, כיוון שאני מתכוון לומר דברים טובים על מדיניות האוצר, לפחות בכל מה שנוגע להפחתת מסים, ההחלטות שהתקבלו לפני שבועיים ימים, שאני חושב שהן נכונות. כמה פעמים יושב פה ה</w:t>
      </w:r>
      <w:r>
        <w:rPr>
          <w:rFonts w:hint="cs"/>
          <w:rtl/>
        </w:rPr>
        <w:t>שר שטרית ושומע מלה טובה? זה לא קורה כל כך הרבה, ולכן אני גם לא מבין את ההיגיון בדבר.</w:t>
      </w:r>
    </w:p>
    <w:p w14:paraId="4B8BD5D2" w14:textId="77777777" w:rsidR="00000000" w:rsidRDefault="0069655B">
      <w:pPr>
        <w:pStyle w:val="a0"/>
        <w:rPr>
          <w:rFonts w:hint="cs"/>
          <w:rtl/>
        </w:rPr>
      </w:pPr>
      <w:r>
        <w:rPr>
          <w:rFonts w:hint="cs"/>
          <w:rtl/>
        </w:rPr>
        <w:t xml:space="preserve"> </w:t>
      </w:r>
    </w:p>
    <w:bookmarkEnd w:id="567"/>
    <w:p w14:paraId="4E96AFC1" w14:textId="77777777" w:rsidR="00000000" w:rsidRDefault="0069655B">
      <w:pPr>
        <w:pStyle w:val="af0"/>
        <w:rPr>
          <w:rFonts w:hint="cs"/>
          <w:rtl/>
        </w:rPr>
      </w:pPr>
      <w:r>
        <w:rPr>
          <w:rtl/>
        </w:rPr>
        <w:t>יעקב מרגי (ש"ס):</w:t>
      </w:r>
    </w:p>
    <w:p w14:paraId="05E1707C" w14:textId="77777777" w:rsidR="00000000" w:rsidRDefault="0069655B">
      <w:pPr>
        <w:pStyle w:val="af0"/>
        <w:rPr>
          <w:rFonts w:hint="cs"/>
          <w:rtl/>
        </w:rPr>
      </w:pPr>
    </w:p>
    <w:p w14:paraId="34A4F1B5" w14:textId="77777777" w:rsidR="00000000" w:rsidRDefault="0069655B">
      <w:pPr>
        <w:pStyle w:val="a"/>
        <w:rPr>
          <w:rFonts w:hint="cs"/>
          <w:rtl/>
        </w:rPr>
      </w:pPr>
    </w:p>
    <w:p w14:paraId="36D96A1F" w14:textId="77777777" w:rsidR="00000000" w:rsidRDefault="0069655B">
      <w:pPr>
        <w:pStyle w:val="a0"/>
        <w:rPr>
          <w:rFonts w:hint="cs"/>
          <w:rtl/>
        </w:rPr>
      </w:pPr>
      <w:r>
        <w:rPr>
          <w:rFonts w:hint="cs"/>
          <w:rtl/>
        </w:rPr>
        <w:t>הוא ידע שאתה צריך להגיד מלים טובות והוא לא הגיע.</w:t>
      </w:r>
    </w:p>
    <w:p w14:paraId="4DC8F809" w14:textId="77777777" w:rsidR="00000000" w:rsidRDefault="0069655B">
      <w:pPr>
        <w:pStyle w:val="a0"/>
        <w:rPr>
          <w:rFonts w:hint="cs"/>
          <w:rtl/>
        </w:rPr>
      </w:pPr>
    </w:p>
    <w:p w14:paraId="31E043C4" w14:textId="77777777" w:rsidR="00000000" w:rsidRDefault="0069655B">
      <w:pPr>
        <w:pStyle w:val="-"/>
        <w:rPr>
          <w:rtl/>
        </w:rPr>
      </w:pPr>
      <w:r>
        <w:rPr>
          <w:rtl/>
        </w:rPr>
        <w:t>גדעון סער (הליכוד):</w:t>
      </w:r>
    </w:p>
    <w:p w14:paraId="03948F86" w14:textId="77777777" w:rsidR="00000000" w:rsidRDefault="0069655B">
      <w:pPr>
        <w:pStyle w:val="af0"/>
        <w:rPr>
          <w:rFonts w:hint="cs"/>
          <w:rtl/>
        </w:rPr>
      </w:pPr>
    </w:p>
    <w:p w14:paraId="7552A892" w14:textId="77777777" w:rsidR="00000000" w:rsidRDefault="0069655B">
      <w:pPr>
        <w:pStyle w:val="af0"/>
        <w:spacing w:line="360" w:lineRule="auto"/>
        <w:rPr>
          <w:rFonts w:hint="cs"/>
          <w:b w:val="0"/>
          <w:bCs w:val="0"/>
          <w:u w:val="none"/>
          <w:rtl/>
        </w:rPr>
      </w:pPr>
      <w:r>
        <w:rPr>
          <w:rFonts w:hint="cs"/>
          <w:b w:val="0"/>
          <w:bCs w:val="0"/>
          <w:u w:val="none"/>
          <w:rtl/>
        </w:rPr>
        <w:tab/>
        <w:t xml:space="preserve">לו הייתי השר שטרית, שרגיל לשמוע קיתונות של בוז באולם הזה, הייתי יושב פה בכיסא </w:t>
      </w:r>
      <w:r>
        <w:rPr>
          <w:rFonts w:hint="cs"/>
          <w:b w:val="0"/>
          <w:bCs w:val="0"/>
          <w:u w:val="none"/>
          <w:rtl/>
        </w:rPr>
        <w:t>ולא זז, כדי לא להפסיד את זה. אני מניח שיש לו טעמים מוצדקים.</w:t>
      </w:r>
    </w:p>
    <w:p w14:paraId="7F19DF46" w14:textId="77777777" w:rsidR="00000000" w:rsidRDefault="0069655B">
      <w:pPr>
        <w:pStyle w:val="af0"/>
        <w:spacing w:line="360" w:lineRule="auto"/>
        <w:rPr>
          <w:rFonts w:hint="cs"/>
          <w:b w:val="0"/>
          <w:bCs w:val="0"/>
          <w:u w:val="none"/>
          <w:rtl/>
        </w:rPr>
      </w:pPr>
    </w:p>
    <w:p w14:paraId="1E97728C" w14:textId="77777777" w:rsidR="00000000" w:rsidRDefault="0069655B">
      <w:pPr>
        <w:pStyle w:val="af1"/>
        <w:rPr>
          <w:rtl/>
        </w:rPr>
      </w:pPr>
      <w:r>
        <w:rPr>
          <w:rtl/>
        </w:rPr>
        <w:t>היו"ר משה כחלון:</w:t>
      </w:r>
    </w:p>
    <w:p w14:paraId="331230EA" w14:textId="77777777" w:rsidR="00000000" w:rsidRDefault="0069655B">
      <w:pPr>
        <w:pStyle w:val="a0"/>
        <w:rPr>
          <w:rtl/>
        </w:rPr>
      </w:pPr>
    </w:p>
    <w:p w14:paraId="5BEB427E" w14:textId="77777777" w:rsidR="00000000" w:rsidRDefault="0069655B">
      <w:pPr>
        <w:pStyle w:val="a0"/>
        <w:rPr>
          <w:rFonts w:hint="cs"/>
          <w:rtl/>
        </w:rPr>
      </w:pPr>
      <w:r>
        <w:rPr>
          <w:rFonts w:hint="cs"/>
          <w:rtl/>
        </w:rPr>
        <w:t>אולי תשנה את נוסח הנאום והוא יבוא.</w:t>
      </w:r>
    </w:p>
    <w:p w14:paraId="6B62D288" w14:textId="77777777" w:rsidR="00000000" w:rsidRDefault="0069655B">
      <w:pPr>
        <w:pStyle w:val="a0"/>
        <w:rPr>
          <w:rFonts w:hint="cs"/>
          <w:rtl/>
        </w:rPr>
      </w:pPr>
    </w:p>
    <w:p w14:paraId="4933A7C9" w14:textId="77777777" w:rsidR="00000000" w:rsidRDefault="0069655B">
      <w:pPr>
        <w:pStyle w:val="-"/>
        <w:rPr>
          <w:rtl/>
        </w:rPr>
      </w:pPr>
      <w:bookmarkStart w:id="568" w:name="FS000001027T25_02_2004_17_46_59C"/>
      <w:bookmarkEnd w:id="568"/>
      <w:r>
        <w:rPr>
          <w:rtl/>
        </w:rPr>
        <w:t>גדעון סער (הליכוד):</w:t>
      </w:r>
    </w:p>
    <w:p w14:paraId="5DB8B7F0" w14:textId="77777777" w:rsidR="00000000" w:rsidRDefault="0069655B">
      <w:pPr>
        <w:pStyle w:val="a0"/>
        <w:rPr>
          <w:rtl/>
        </w:rPr>
      </w:pPr>
    </w:p>
    <w:p w14:paraId="12755DF0" w14:textId="77777777" w:rsidR="00000000" w:rsidRDefault="0069655B">
      <w:pPr>
        <w:pStyle w:val="a0"/>
        <w:rPr>
          <w:rFonts w:hint="cs"/>
          <w:rtl/>
        </w:rPr>
      </w:pPr>
      <w:r>
        <w:rPr>
          <w:rFonts w:hint="cs"/>
          <w:rtl/>
        </w:rPr>
        <w:t>אני בכל אופן אומר את עמדתי. אני רוצה לפתוח בזה שהכנסת היום עשתה דבר חשוב כאשר הורידה ב-1% את המע"מ, כאשר אישרה את הצו לפ</w:t>
      </w:r>
      <w:r>
        <w:rPr>
          <w:rFonts w:hint="cs"/>
          <w:rtl/>
        </w:rPr>
        <w:t>י בקשת הממשלה והאוצר. זה מוכיח במידה רבה שאותה ביקורת של האופוזיציה היתה מתלהמת, חסרת מעצורים, פופוליסטית.</w:t>
      </w:r>
    </w:p>
    <w:p w14:paraId="3BA17B4E" w14:textId="77777777" w:rsidR="00000000" w:rsidRDefault="0069655B">
      <w:pPr>
        <w:pStyle w:val="af0"/>
        <w:rPr>
          <w:rFonts w:hint="cs"/>
          <w:rtl/>
        </w:rPr>
      </w:pPr>
    </w:p>
    <w:p w14:paraId="3D04453D" w14:textId="77777777" w:rsidR="00000000" w:rsidRDefault="0069655B">
      <w:pPr>
        <w:pStyle w:val="af0"/>
        <w:rPr>
          <w:rFonts w:hint="cs"/>
          <w:rtl/>
        </w:rPr>
      </w:pPr>
      <w:r>
        <w:rPr>
          <w:rtl/>
        </w:rPr>
        <w:t>יעקב מרגי (ש"ס):</w:t>
      </w:r>
    </w:p>
    <w:p w14:paraId="67E11032" w14:textId="77777777" w:rsidR="00000000" w:rsidRDefault="0069655B">
      <w:pPr>
        <w:pStyle w:val="af0"/>
        <w:rPr>
          <w:rFonts w:hint="cs"/>
          <w:rtl/>
        </w:rPr>
      </w:pPr>
    </w:p>
    <w:p w14:paraId="4037429A" w14:textId="77777777" w:rsidR="00000000" w:rsidRDefault="0069655B">
      <w:pPr>
        <w:pStyle w:val="af0"/>
        <w:rPr>
          <w:rFonts w:hint="cs"/>
          <w:rtl/>
        </w:rPr>
      </w:pPr>
    </w:p>
    <w:p w14:paraId="2302F220" w14:textId="77777777" w:rsidR="00000000" w:rsidRDefault="0069655B">
      <w:pPr>
        <w:pStyle w:val="af0"/>
        <w:rPr>
          <w:rFonts w:hint="cs"/>
          <w:b w:val="0"/>
          <w:bCs w:val="0"/>
          <w:u w:val="none"/>
          <w:rtl/>
        </w:rPr>
      </w:pPr>
      <w:r>
        <w:rPr>
          <w:rFonts w:hint="cs"/>
          <w:b w:val="0"/>
          <w:bCs w:val="0"/>
          <w:u w:val="none"/>
          <w:rtl/>
        </w:rPr>
        <w:tab/>
        <w:t xml:space="preserve">הוא נענה לבקשתנו. </w:t>
      </w:r>
    </w:p>
    <w:p w14:paraId="430F89D8" w14:textId="77777777" w:rsidR="00000000" w:rsidRDefault="0069655B">
      <w:pPr>
        <w:pStyle w:val="af0"/>
        <w:rPr>
          <w:rFonts w:hint="cs"/>
          <w:b w:val="0"/>
          <w:bCs w:val="0"/>
          <w:u w:val="none"/>
          <w:rtl/>
        </w:rPr>
      </w:pPr>
    </w:p>
    <w:p w14:paraId="4628039A" w14:textId="77777777" w:rsidR="00000000" w:rsidRDefault="0069655B">
      <w:pPr>
        <w:pStyle w:val="af0"/>
        <w:rPr>
          <w:rFonts w:hint="cs"/>
          <w:b w:val="0"/>
          <w:bCs w:val="0"/>
          <w:u w:val="none"/>
          <w:rtl/>
        </w:rPr>
      </w:pPr>
    </w:p>
    <w:p w14:paraId="081F0683" w14:textId="77777777" w:rsidR="00000000" w:rsidRDefault="0069655B">
      <w:pPr>
        <w:pStyle w:val="-"/>
        <w:rPr>
          <w:rtl/>
        </w:rPr>
      </w:pPr>
      <w:bookmarkStart w:id="569" w:name="FS000001027T25_02_2004_17_49_17C"/>
      <w:bookmarkEnd w:id="569"/>
      <w:r>
        <w:rPr>
          <w:rtl/>
        </w:rPr>
        <w:t>גדעון סער (הליכוד):</w:t>
      </w:r>
    </w:p>
    <w:p w14:paraId="294981B8" w14:textId="77777777" w:rsidR="00000000" w:rsidRDefault="0069655B">
      <w:pPr>
        <w:pStyle w:val="a0"/>
        <w:rPr>
          <w:rtl/>
        </w:rPr>
      </w:pPr>
    </w:p>
    <w:p w14:paraId="0402372E" w14:textId="77777777" w:rsidR="00000000" w:rsidRDefault="0069655B">
      <w:pPr>
        <w:pStyle w:val="a0"/>
        <w:rPr>
          <w:rFonts w:hint="cs"/>
          <w:rtl/>
        </w:rPr>
      </w:pPr>
      <w:r>
        <w:rPr>
          <w:rFonts w:hint="cs"/>
          <w:rtl/>
        </w:rPr>
        <w:t>בעיקר הביקורת של הספסלים הריקים בצד הזה של האולם. אני מתכוון לאופוזיציה משמאל. האופוזי</w:t>
      </w:r>
      <w:r>
        <w:rPr>
          <w:rFonts w:hint="cs"/>
          <w:rtl/>
        </w:rPr>
        <w:t>ציה ביקרה לשווא, ביקורת קנטרנית, לא עניינית, מופרכת ובלתי מוצדקת. איך אני יודע את זה? הם כולם הצביעו היום בעד. אחד לא היה שהצביע נגד או נמנע. אם הם תמכו באישור הצו לגבי הפחתת המע"מ, אני מניח שגם להפחתת מסי קנייה על מקררים או על תנורים הם לא היו מתנגדים. זה</w:t>
      </w:r>
      <w:r>
        <w:rPr>
          <w:rFonts w:hint="cs"/>
          <w:rtl/>
        </w:rPr>
        <w:t xml:space="preserve"> רק מראה ומוכיח לציבור במדינת ישראל, ודאי גם לציבור שצופה בנו ועוקב אחרי הדברים בבית הזה, שצריך לשפוט את הדברים בצורה עניינית. למרבה הצער, מהאופוזיציה הזאת לא ניתן לצפות לגישה עניינית. </w:t>
      </w:r>
    </w:p>
    <w:p w14:paraId="640B9030" w14:textId="77777777" w:rsidR="00000000" w:rsidRDefault="0069655B">
      <w:pPr>
        <w:pStyle w:val="a0"/>
        <w:rPr>
          <w:rFonts w:hint="cs"/>
          <w:rtl/>
        </w:rPr>
      </w:pPr>
    </w:p>
    <w:p w14:paraId="2AA76F49" w14:textId="77777777" w:rsidR="00000000" w:rsidRDefault="0069655B">
      <w:pPr>
        <w:pStyle w:val="a0"/>
        <w:rPr>
          <w:rFonts w:hint="cs"/>
          <w:b/>
          <w:bCs/>
          <w:rtl/>
        </w:rPr>
      </w:pPr>
      <w:r>
        <w:rPr>
          <w:rFonts w:hint="cs"/>
          <w:rtl/>
        </w:rPr>
        <w:t>אדוני היושב-ראש, מדיניות כלכלית נכונה מתבססת על שני עקרונות, שלפיהם ה</w:t>
      </w:r>
      <w:r>
        <w:rPr>
          <w:rFonts w:hint="cs"/>
          <w:rtl/>
        </w:rPr>
        <w:t>יא צריכה  להתנהל. הדבר הראשון הוא הקטנת ההוצאות הממשלתיות, צמצום היחס או הדיס-פרופורציה בין מגזר ציבורי גדול למגזר פרטי שנמצא במצוקה קשה ונושא על גבו את המשק כולו. הדבר השני הוא הפחתת מסים. מה יותר מעודד את הצמיחה מהפחתת מסים? מה יותר מעודד את הצריכה מהפחת</w:t>
      </w:r>
      <w:r>
        <w:rPr>
          <w:rFonts w:hint="cs"/>
          <w:rtl/>
        </w:rPr>
        <w:t xml:space="preserve">ת מסים? הרי זו ממש זריקת מרץ לשוק קפוא שנמצא במשבר אדיר. </w:t>
      </w:r>
    </w:p>
    <w:p w14:paraId="746501EF" w14:textId="77777777" w:rsidR="00000000" w:rsidRDefault="0069655B">
      <w:pPr>
        <w:pStyle w:val="af0"/>
        <w:rPr>
          <w:rFonts w:hint="cs"/>
          <w:rtl/>
        </w:rPr>
      </w:pPr>
    </w:p>
    <w:p w14:paraId="6208136D" w14:textId="77777777" w:rsidR="00000000" w:rsidRDefault="0069655B">
      <w:pPr>
        <w:pStyle w:val="af0"/>
        <w:rPr>
          <w:rtl/>
        </w:rPr>
      </w:pPr>
      <w:r>
        <w:rPr>
          <w:rtl/>
        </w:rPr>
        <w:t>נסים זאב (ש"ס):</w:t>
      </w:r>
    </w:p>
    <w:p w14:paraId="6ADE2220" w14:textId="77777777" w:rsidR="00000000" w:rsidRDefault="0069655B">
      <w:pPr>
        <w:pStyle w:val="a0"/>
        <w:rPr>
          <w:rtl/>
        </w:rPr>
      </w:pPr>
    </w:p>
    <w:p w14:paraId="66D0042F" w14:textId="77777777" w:rsidR="00000000" w:rsidRDefault="0069655B">
      <w:pPr>
        <w:pStyle w:val="a0"/>
        <w:rPr>
          <w:rFonts w:hint="cs"/>
          <w:rtl/>
        </w:rPr>
      </w:pPr>
      <w:r>
        <w:rPr>
          <w:rFonts w:hint="cs"/>
          <w:rtl/>
        </w:rPr>
        <w:t>אתה מאמין שבגלל ה-1% הזה שהורידו במע"מ אנשים יקנו יותר פריג'ידרים?</w:t>
      </w:r>
    </w:p>
    <w:p w14:paraId="553D61E7" w14:textId="77777777" w:rsidR="00000000" w:rsidRDefault="0069655B">
      <w:pPr>
        <w:pStyle w:val="a0"/>
        <w:rPr>
          <w:rFonts w:hint="cs"/>
          <w:rtl/>
        </w:rPr>
      </w:pPr>
    </w:p>
    <w:p w14:paraId="2EE1CB29" w14:textId="77777777" w:rsidR="00000000" w:rsidRDefault="0069655B">
      <w:pPr>
        <w:pStyle w:val="-"/>
        <w:rPr>
          <w:rtl/>
        </w:rPr>
      </w:pPr>
      <w:bookmarkStart w:id="570" w:name="FS000001027T25_02_2004_17_55_16C"/>
      <w:bookmarkEnd w:id="570"/>
      <w:r>
        <w:rPr>
          <w:rtl/>
        </w:rPr>
        <w:t>גדעון סער (הליכוד):</w:t>
      </w:r>
    </w:p>
    <w:p w14:paraId="273BC17B" w14:textId="77777777" w:rsidR="00000000" w:rsidRDefault="0069655B">
      <w:pPr>
        <w:pStyle w:val="a0"/>
        <w:rPr>
          <w:rtl/>
        </w:rPr>
      </w:pPr>
    </w:p>
    <w:p w14:paraId="3A7A6081" w14:textId="77777777" w:rsidR="00000000" w:rsidRDefault="0069655B">
      <w:pPr>
        <w:pStyle w:val="a0"/>
        <w:rPr>
          <w:rFonts w:hint="cs"/>
          <w:rtl/>
        </w:rPr>
      </w:pPr>
      <w:r>
        <w:rPr>
          <w:rFonts w:hint="cs"/>
          <w:rtl/>
        </w:rPr>
        <w:t xml:space="preserve">אדוני הרי יודע, ואם הוא לא יודע אני אומר לו, שהפחתת מסי הקנייה היא ב-15%-24%. היא לא ב-1%. </w:t>
      </w:r>
      <w:r>
        <w:rPr>
          <w:rFonts w:hint="cs"/>
          <w:rtl/>
        </w:rPr>
        <w:t>אני דיברתי על המע"מ. ההפחתה על המקררים, על התנורים לבישול ולאפייה, על מכונות הכביסה והטלוויזיות היא הפחתה בסדר-גודל דרמטי. מי שנהנה מכך אלה השכבות החלשות. כל הדמגוגיה נגד זה, כי לשכבות החלשות אין מקררים בבית, תנורים או טלוויזיות, היא לא נכונה. אנחנו יודעים</w:t>
      </w:r>
      <w:r>
        <w:rPr>
          <w:rFonts w:hint="cs"/>
          <w:rtl/>
        </w:rPr>
        <w:t xml:space="preserve"> שזה לא המצב. מישהו מהעשירון העליון שרוצה לקנות טלוויזיה עם מסך פלזמה, לא מסתכל על המחיר, אין לו בעיה לקנות. אבל כל אותו ציבור רחב של השכבות החלשות ושכבת הביניים, שבזמן מיתון שומר על הכסף ונזהר שלא להוציא כסף, כאשר מורידים מסים הדבר מתבטא אצלו בקנייה שמזרי</w:t>
      </w:r>
      <w:r>
        <w:rPr>
          <w:rFonts w:hint="cs"/>
          <w:rtl/>
        </w:rPr>
        <w:t xml:space="preserve">מה כסף לבעלי העסקים. הדבר הזה חיוני. </w:t>
      </w:r>
    </w:p>
    <w:p w14:paraId="03D50005" w14:textId="77777777" w:rsidR="00000000" w:rsidRDefault="0069655B">
      <w:pPr>
        <w:pStyle w:val="a0"/>
        <w:rPr>
          <w:rFonts w:hint="cs"/>
          <w:rtl/>
        </w:rPr>
      </w:pPr>
    </w:p>
    <w:p w14:paraId="1D6E7A6A" w14:textId="77777777" w:rsidR="00000000" w:rsidRDefault="0069655B">
      <w:pPr>
        <w:pStyle w:val="a0"/>
        <w:rPr>
          <w:rFonts w:hint="cs"/>
          <w:rtl/>
        </w:rPr>
      </w:pPr>
      <w:r>
        <w:rPr>
          <w:rFonts w:hint="cs"/>
          <w:rtl/>
        </w:rPr>
        <w:t>בסופו של דבר המדינה מרוויחה מזה, מכיוון שהיא גובה את מס ההכנסה. בניגוד למה שחושבים האורתודוקסים שמתנגדים לכל הורדת מסים, הורדת מסים טובה לכולם, לאזרחים, למדינה ולכלכלה. החלשים במדינה משלמים במדינת ישראל מסים עקיפים מה</w:t>
      </w:r>
      <w:r>
        <w:rPr>
          <w:rFonts w:hint="cs"/>
          <w:rtl/>
        </w:rPr>
        <w:t xml:space="preserve">גבוהים בעולם. אני מדבר על המע"מ, על מס קנייה ועל מכס על מוצרי צריכה בסיסיים. אם אנחנו שילמנו עד היום 19% מס עקיף, הרי בעולם זה הרבה פחות: בארצות-הברית - 8%, ובמדינות אחרות - 14%-15%. </w:t>
      </w:r>
    </w:p>
    <w:p w14:paraId="325AE9A2" w14:textId="77777777" w:rsidR="00000000" w:rsidRDefault="0069655B">
      <w:pPr>
        <w:pStyle w:val="a0"/>
        <w:rPr>
          <w:rFonts w:hint="cs"/>
          <w:rtl/>
        </w:rPr>
      </w:pPr>
    </w:p>
    <w:p w14:paraId="64C1BD5F" w14:textId="77777777" w:rsidR="00000000" w:rsidRDefault="0069655B">
      <w:pPr>
        <w:pStyle w:val="a0"/>
        <w:rPr>
          <w:rFonts w:hint="cs"/>
          <w:rtl/>
        </w:rPr>
      </w:pPr>
      <w:r>
        <w:rPr>
          <w:rFonts w:hint="cs"/>
          <w:rtl/>
        </w:rPr>
        <w:t>צריך להבין את העניין הזה, כיוון שכאשר יש הפחתה בשיעורי מס הכנסה, בניגוד</w:t>
      </w:r>
      <w:r>
        <w:rPr>
          <w:rFonts w:hint="cs"/>
          <w:rtl/>
        </w:rPr>
        <w:t xml:space="preserve"> למסים העקיפים, מי שנהנה מזה הוא מי שמרוויח יותר, כי מי שמרוויח יותר הוא או מתחת לסף המס או שהוא קצת מעל לסף המס, וממילא הוא משלם מס מאוד נמוך ועל כן ההפרשים הם נמוכים. תמיד צוחקים ואומרים, מה הוא הרוויח בנטו, מכיוון שממילא הוא לא משלם כל כך הרבה מס. לכן, </w:t>
      </w:r>
      <w:r>
        <w:rPr>
          <w:rFonts w:hint="cs"/>
          <w:rtl/>
        </w:rPr>
        <w:t>תוכנית להורדת מסים שהיא טובה לשכבות החלשות, היא בדיוק תוכנית שכוללת ומתייחסת למסים עקיפים. אני חושב שזה פתרון יעיל ואפקטיבי כאשר מפחיתים באופן מיידי מסים עקיפים על שורה של מוצרים בסיסיים.</w:t>
      </w:r>
    </w:p>
    <w:p w14:paraId="778AD753" w14:textId="77777777" w:rsidR="00000000" w:rsidRDefault="0069655B">
      <w:pPr>
        <w:pStyle w:val="a0"/>
        <w:rPr>
          <w:rFonts w:hint="cs"/>
          <w:rtl/>
        </w:rPr>
      </w:pPr>
    </w:p>
    <w:p w14:paraId="247387FC" w14:textId="77777777" w:rsidR="00000000" w:rsidRDefault="0069655B">
      <w:pPr>
        <w:pStyle w:val="a0"/>
        <w:rPr>
          <w:rFonts w:hint="cs"/>
          <w:rtl/>
        </w:rPr>
      </w:pPr>
      <w:r>
        <w:rPr>
          <w:rFonts w:hint="cs"/>
          <w:rtl/>
        </w:rPr>
        <w:t>התוכנית הזאת כוללת הפחתה של מסי קנייה בשיעורים של 5%-30%, הפחתת מכס</w:t>
      </w:r>
      <w:r>
        <w:rPr>
          <w:rFonts w:hint="cs"/>
          <w:rtl/>
        </w:rPr>
        <w:t xml:space="preserve"> בשיעורים של בין 5% ל-12% והפחתת המע"מ ב-1% לשיעור של 17%. ההטבות, באופן פרופורציוני - אם אנחנו בודקים אותן </w:t>
      </w:r>
      <w:r>
        <w:rPr>
          <w:rtl/>
        </w:rPr>
        <w:t>–</w:t>
      </w:r>
      <w:r>
        <w:rPr>
          <w:rFonts w:hint="cs"/>
          <w:rtl/>
        </w:rPr>
        <w:t xml:space="preserve"> לעשירון תחתון לעומת עשירון עליון הן הרבה יותר מוחשיות ודרמטיות מבחינת שווי הפחתת המס למשפחה.  </w:t>
      </w:r>
    </w:p>
    <w:p w14:paraId="7F3499B2" w14:textId="77777777" w:rsidR="00000000" w:rsidRDefault="0069655B">
      <w:pPr>
        <w:pStyle w:val="a0"/>
        <w:ind w:firstLine="0"/>
        <w:rPr>
          <w:rFonts w:hint="cs"/>
          <w:rtl/>
        </w:rPr>
      </w:pPr>
    </w:p>
    <w:p w14:paraId="1FF948FD" w14:textId="77777777" w:rsidR="00000000" w:rsidRDefault="0069655B">
      <w:pPr>
        <w:pStyle w:val="a0"/>
        <w:ind w:firstLine="0"/>
        <w:rPr>
          <w:rFonts w:hint="cs"/>
          <w:rtl/>
        </w:rPr>
      </w:pPr>
      <w:r>
        <w:rPr>
          <w:rFonts w:hint="cs"/>
          <w:rtl/>
        </w:rPr>
        <w:tab/>
        <w:t>מהבדיקה שאני יודע שנעשתה בשעתה באוצר, הגיעו למסקנ</w:t>
      </w:r>
      <w:r>
        <w:rPr>
          <w:rFonts w:hint="cs"/>
          <w:rtl/>
        </w:rPr>
        <w:t>ה, שאם מתרגמים את שווי ההטבה הזאת לאחוזים, מקבלים את הנתון הבא: בעוד ההטבה לעשירון העליון מהווה סך של 0.7% מההכנסה השנתית, לעשירון התחתון היא מהווה 3.7% מההכנסה, כלומר פי-חמישה. רבותי, מי שזה לא משמעותי בעיניו, כל המלעיזים האלה שזה לא משמעותי בעיניהם, זה ר</w:t>
      </w:r>
      <w:r>
        <w:rPr>
          <w:rFonts w:hint="cs"/>
          <w:rtl/>
        </w:rPr>
        <w:t xml:space="preserve">ק מעיד על הניתוק שלהם מציבורים רחבים, מציבורים שבעיניהם צריכת מוצרים </w:t>
      </w:r>
      <w:r>
        <w:rPr>
          <w:rtl/>
        </w:rPr>
        <w:t>–</w:t>
      </w:r>
      <w:r>
        <w:rPr>
          <w:rFonts w:hint="cs"/>
          <w:rtl/>
        </w:rPr>
        <w:t xml:space="preserve"> שהם מוצרים בסיסיים, הם לא באמת מוצרי מותרות - היא דבר קשה, היא דבר שהם מתלבטים לגביו, היא דבר שהם משווים מחירים לגביו. </w:t>
      </w:r>
    </w:p>
    <w:p w14:paraId="3971C72F" w14:textId="77777777" w:rsidR="00000000" w:rsidRDefault="0069655B">
      <w:pPr>
        <w:pStyle w:val="a0"/>
        <w:rPr>
          <w:rFonts w:hint="cs"/>
          <w:rtl/>
        </w:rPr>
      </w:pPr>
    </w:p>
    <w:p w14:paraId="5CF33588" w14:textId="77777777" w:rsidR="00000000" w:rsidRDefault="0069655B">
      <w:pPr>
        <w:pStyle w:val="a0"/>
        <w:rPr>
          <w:rFonts w:hint="cs"/>
          <w:rtl/>
        </w:rPr>
      </w:pPr>
      <w:r>
        <w:rPr>
          <w:rFonts w:hint="cs"/>
          <w:rtl/>
        </w:rPr>
        <w:t>לא כל דבר צריך להיות כלי נוסף לניגוח פוליטי, לתפיסת כותרת בתקשור</w:t>
      </w:r>
      <w:r>
        <w:rPr>
          <w:rFonts w:hint="cs"/>
          <w:rtl/>
        </w:rPr>
        <w:t>ת שנותנת פרסום לרגע, אבל בסופו של דבר זה לא חטא וזה לא פשע להגיד, גם לממשלה: עשית דבר טוב. הרי בסופו של דבר זה נותן יותר קרדיט למבקר, כאשר הוא בא למתוח ביקורת על דבר אחר. למתוח ביקורת על הורדת מסים? היתה פעם תוכנית "רק בישראל". כולם נהנים, והאופוזיציה לא מ</w:t>
      </w:r>
      <w:r>
        <w:rPr>
          <w:rFonts w:hint="cs"/>
          <w:rtl/>
        </w:rPr>
        <w:t xml:space="preserve">בינה שכאשר היא תוקפת את זה, היא בעצם יורה לעצמה ברגל. </w:t>
      </w:r>
    </w:p>
    <w:p w14:paraId="79598BFA" w14:textId="77777777" w:rsidR="00000000" w:rsidRDefault="0069655B">
      <w:pPr>
        <w:pStyle w:val="a0"/>
        <w:rPr>
          <w:rFonts w:hint="cs"/>
          <w:rtl/>
        </w:rPr>
      </w:pPr>
    </w:p>
    <w:p w14:paraId="7B5BF366" w14:textId="77777777" w:rsidR="00000000" w:rsidRDefault="0069655B">
      <w:pPr>
        <w:pStyle w:val="a0"/>
        <w:rPr>
          <w:rFonts w:hint="cs"/>
          <w:rtl/>
        </w:rPr>
      </w:pPr>
      <w:r>
        <w:rPr>
          <w:rFonts w:hint="cs"/>
          <w:rtl/>
        </w:rPr>
        <w:t xml:space="preserve">אדוני השר שטרית, במשך תשע דקות תמימות </w:t>
      </w:r>
      <w:r>
        <w:rPr>
          <w:rtl/>
        </w:rPr>
        <w:t>–</w:t>
      </w:r>
      <w:r>
        <w:rPr>
          <w:rFonts w:hint="cs"/>
          <w:rtl/>
        </w:rPr>
        <w:t xml:space="preserve"> אתה הגעת בדקה העשירית - אני משבח את המהלך להפחתת מסים, המסים העקיפים. אמרתי שאם אני הייתי במקומך, הייתי יושב פה - כי אתה הרי סופג קיתונות של בוז על המדיניות הכל</w:t>
      </w:r>
      <w:r>
        <w:rPr>
          <w:rFonts w:hint="cs"/>
          <w:rtl/>
        </w:rPr>
        <w:t xml:space="preserve">כלית פה בבית הזה </w:t>
      </w:r>
      <w:r>
        <w:rPr>
          <w:rtl/>
        </w:rPr>
        <w:t>–</w:t>
      </w:r>
      <w:r>
        <w:rPr>
          <w:rFonts w:hint="cs"/>
          <w:rtl/>
        </w:rPr>
        <w:t xml:space="preserve"> ולא זז מהכיסא. הייתי ממתין שרק יעלה מישהו שיכול גם להגיד מלה טובה. </w:t>
      </w:r>
    </w:p>
    <w:p w14:paraId="11957A62" w14:textId="77777777" w:rsidR="00000000" w:rsidRDefault="0069655B">
      <w:pPr>
        <w:pStyle w:val="a0"/>
        <w:rPr>
          <w:rFonts w:hint="cs"/>
          <w:rtl/>
        </w:rPr>
      </w:pPr>
    </w:p>
    <w:p w14:paraId="2E84AB7D" w14:textId="77777777" w:rsidR="00000000" w:rsidRDefault="0069655B">
      <w:pPr>
        <w:pStyle w:val="a0"/>
        <w:rPr>
          <w:rFonts w:hint="cs"/>
          <w:rtl/>
        </w:rPr>
      </w:pPr>
      <w:r>
        <w:rPr>
          <w:rFonts w:hint="cs"/>
          <w:rtl/>
        </w:rPr>
        <w:t>אדוני היושב-ראש, הזמן שלי הולך ומסתיים, לצערי. שלח אלי אזרח בשם נפתלי שטיין תקציר של מאמר שפורסם בשבועון "ניוזוויק" ב-2 בפברואר 2004, שמתאר את הדרך הכלכלית של חוסה מריה</w:t>
      </w:r>
      <w:r>
        <w:rPr>
          <w:rFonts w:hint="cs"/>
          <w:rtl/>
        </w:rPr>
        <w:t xml:space="preserve"> אסנר, ראש ממשלת ספרד, שהזניק את הכלכלה הספרדית קדימה בצורה דרמטית, פשוט בדרך שאנחנו מאמינים בה, בדרך של הפחתת הוצאות הממשלה, של הורדת מסים, של צמצום ההוצאה הציבורית ושל הפרטה. אני מציע לכל אחד לנסות לקרוא את הדברים, ואם לא, אני אקרא אותם כאן בפעם אחרת. </w:t>
      </w:r>
    </w:p>
    <w:p w14:paraId="32B3A27E" w14:textId="77777777" w:rsidR="00000000" w:rsidRDefault="0069655B">
      <w:pPr>
        <w:pStyle w:val="a0"/>
        <w:rPr>
          <w:rFonts w:hint="cs"/>
          <w:rtl/>
        </w:rPr>
      </w:pPr>
    </w:p>
    <w:p w14:paraId="306D8B93" w14:textId="77777777" w:rsidR="00000000" w:rsidRDefault="0069655B">
      <w:pPr>
        <w:pStyle w:val="af1"/>
        <w:rPr>
          <w:rtl/>
        </w:rPr>
      </w:pPr>
      <w:r>
        <w:rPr>
          <w:rtl/>
        </w:rPr>
        <w:t>היו"ר מיכאל נודלמן:</w:t>
      </w:r>
    </w:p>
    <w:p w14:paraId="75904B09" w14:textId="77777777" w:rsidR="00000000" w:rsidRDefault="0069655B">
      <w:pPr>
        <w:pStyle w:val="a0"/>
        <w:rPr>
          <w:rtl/>
        </w:rPr>
      </w:pPr>
    </w:p>
    <w:p w14:paraId="3B9B80CC" w14:textId="77777777" w:rsidR="00000000" w:rsidRDefault="0069655B">
      <w:pPr>
        <w:pStyle w:val="a0"/>
        <w:rPr>
          <w:rFonts w:hint="cs"/>
          <w:rtl/>
        </w:rPr>
      </w:pPr>
      <w:r>
        <w:rPr>
          <w:rFonts w:hint="cs"/>
          <w:rtl/>
        </w:rPr>
        <w:t xml:space="preserve">תודה. אדוני השר שטרית, בבקשה. </w:t>
      </w:r>
    </w:p>
    <w:p w14:paraId="57A8D492" w14:textId="77777777" w:rsidR="00000000" w:rsidRDefault="0069655B">
      <w:pPr>
        <w:pStyle w:val="af0"/>
        <w:rPr>
          <w:rtl/>
        </w:rPr>
      </w:pPr>
    </w:p>
    <w:p w14:paraId="02EFC34E" w14:textId="77777777" w:rsidR="00000000" w:rsidRDefault="0069655B">
      <w:pPr>
        <w:pStyle w:val="af0"/>
        <w:rPr>
          <w:rtl/>
        </w:rPr>
      </w:pPr>
      <w:r>
        <w:rPr>
          <w:rFonts w:hint="eastAsia"/>
          <w:rtl/>
        </w:rPr>
        <w:t>דוד</w:t>
      </w:r>
      <w:r>
        <w:rPr>
          <w:rtl/>
        </w:rPr>
        <w:t xml:space="preserve"> טל (עם אחד):</w:t>
      </w:r>
    </w:p>
    <w:p w14:paraId="432427C8" w14:textId="77777777" w:rsidR="00000000" w:rsidRDefault="0069655B">
      <w:pPr>
        <w:pStyle w:val="a0"/>
        <w:rPr>
          <w:rFonts w:hint="cs"/>
          <w:rtl/>
        </w:rPr>
      </w:pPr>
    </w:p>
    <w:p w14:paraId="5D16F016" w14:textId="77777777" w:rsidR="00000000" w:rsidRDefault="0069655B">
      <w:pPr>
        <w:pStyle w:val="a0"/>
        <w:rPr>
          <w:rFonts w:hint="cs"/>
          <w:rtl/>
        </w:rPr>
      </w:pPr>
      <w:r>
        <w:rPr>
          <w:rFonts w:hint="cs"/>
          <w:rtl/>
        </w:rPr>
        <w:t>אדוני השר, מדוע המהלך הזה לא נעשה לפני שנה, אם זה כל כך טוב?</w:t>
      </w:r>
    </w:p>
    <w:p w14:paraId="540550F6" w14:textId="77777777" w:rsidR="00000000" w:rsidRDefault="0069655B">
      <w:pPr>
        <w:pStyle w:val="a0"/>
        <w:rPr>
          <w:rFonts w:hint="cs"/>
          <w:rtl/>
        </w:rPr>
      </w:pPr>
    </w:p>
    <w:p w14:paraId="6AFFC674" w14:textId="77777777" w:rsidR="00000000" w:rsidRDefault="0069655B">
      <w:pPr>
        <w:pStyle w:val="a"/>
        <w:rPr>
          <w:rtl/>
        </w:rPr>
      </w:pPr>
      <w:bookmarkStart w:id="571" w:name="FS000000478T25_02_2004_17_03_24"/>
      <w:bookmarkStart w:id="572" w:name="_Toc69695008"/>
      <w:bookmarkEnd w:id="571"/>
      <w:r>
        <w:rPr>
          <w:rFonts w:hint="eastAsia"/>
          <w:rtl/>
        </w:rPr>
        <w:t>השר</w:t>
      </w:r>
      <w:r>
        <w:rPr>
          <w:rtl/>
        </w:rPr>
        <w:t xml:space="preserve"> מאיר שטרית:</w:t>
      </w:r>
      <w:bookmarkEnd w:id="572"/>
    </w:p>
    <w:p w14:paraId="716D4F37" w14:textId="77777777" w:rsidR="00000000" w:rsidRDefault="0069655B">
      <w:pPr>
        <w:pStyle w:val="a0"/>
        <w:rPr>
          <w:rFonts w:hint="cs"/>
          <w:rtl/>
        </w:rPr>
      </w:pPr>
    </w:p>
    <w:p w14:paraId="0984F396" w14:textId="77777777" w:rsidR="00000000" w:rsidRDefault="0069655B">
      <w:pPr>
        <w:pStyle w:val="a0"/>
        <w:rPr>
          <w:rFonts w:hint="cs"/>
          <w:rtl/>
        </w:rPr>
      </w:pPr>
      <w:r>
        <w:rPr>
          <w:rFonts w:hint="cs"/>
          <w:rtl/>
        </w:rPr>
        <w:t>אדוני היושב-ראש, רבותי חברי הכנסת, ראשית אני רוצה להודות ליושב-ראש הקואליציה, חבר הכנסת גדעון סער, על שבחי</w:t>
      </w:r>
      <w:r>
        <w:rPr>
          <w:rFonts w:hint="cs"/>
          <w:rtl/>
        </w:rPr>
        <w:t xml:space="preserve">ו על מדיניות הורדת המסים. </w:t>
      </w:r>
    </w:p>
    <w:p w14:paraId="4C8165AF" w14:textId="77777777" w:rsidR="00000000" w:rsidRDefault="0069655B">
      <w:pPr>
        <w:pStyle w:val="a0"/>
        <w:rPr>
          <w:rFonts w:hint="cs"/>
          <w:rtl/>
        </w:rPr>
      </w:pPr>
    </w:p>
    <w:p w14:paraId="1B26BA27" w14:textId="77777777" w:rsidR="00000000" w:rsidRDefault="0069655B">
      <w:pPr>
        <w:pStyle w:val="a0"/>
        <w:rPr>
          <w:rFonts w:hint="cs"/>
          <w:rtl/>
        </w:rPr>
      </w:pPr>
      <w:r>
        <w:rPr>
          <w:rFonts w:hint="cs"/>
          <w:rtl/>
        </w:rPr>
        <w:t xml:space="preserve">אני דיברתי ארוכות בבית הזה, עוד בתחילת הדרך, כשהמצב עדיין נראה  שחור משחור, על חשיבות הורדת המיסוי על עבודה. אין לי שום ספק שאיש מהיושבים פה לא חושב שהורדת מסים על עבודה איננה צעד נכון. אם כולנו מאמינים שבזיעת אפך תאכל לחם ואדם </w:t>
      </w:r>
      <w:r>
        <w:rPr>
          <w:rFonts w:hint="cs"/>
          <w:rtl/>
        </w:rPr>
        <w:t xml:space="preserve">צריך לעבוד כדי לפרנס את משפחתו בכבוד, הדרך היחידה לעזור לו וליצור תמריץ לעבודה היא לגרום לכך שהוא ישלם עד כמה שאפשר פחות מס על שכרו. </w:t>
      </w:r>
    </w:p>
    <w:p w14:paraId="37C019E6" w14:textId="77777777" w:rsidR="00000000" w:rsidRDefault="0069655B">
      <w:pPr>
        <w:pStyle w:val="a0"/>
        <w:rPr>
          <w:rFonts w:hint="cs"/>
          <w:rtl/>
        </w:rPr>
      </w:pPr>
    </w:p>
    <w:p w14:paraId="5FAE5B14" w14:textId="77777777" w:rsidR="00000000" w:rsidRDefault="0069655B">
      <w:pPr>
        <w:pStyle w:val="a0"/>
        <w:rPr>
          <w:rFonts w:hint="cs"/>
          <w:rtl/>
        </w:rPr>
      </w:pPr>
      <w:r>
        <w:rPr>
          <w:rFonts w:hint="cs"/>
          <w:rtl/>
        </w:rPr>
        <w:t>בתורה אנחנו לומדים: לא תלין את שכרו עד בוקר. אנחנו לומדים שבעניין הזה לא רק שלא צריך להלין את שכרו, אלא צריך ששכרו יהיה ה</w:t>
      </w:r>
      <w:r>
        <w:rPr>
          <w:rFonts w:hint="cs"/>
          <w:rtl/>
        </w:rPr>
        <w:t xml:space="preserve">גון, כדי שיוכל לפרנס את משפחתו, אחרת כל הדיבורים שלנו על יציאה לעבודה הם לא מספיק טובים והתמריץ לא מספיק חזק. </w:t>
      </w:r>
    </w:p>
    <w:p w14:paraId="3EE8F5E4" w14:textId="77777777" w:rsidR="00000000" w:rsidRDefault="0069655B">
      <w:pPr>
        <w:pStyle w:val="a0"/>
        <w:rPr>
          <w:rFonts w:hint="cs"/>
          <w:rtl/>
        </w:rPr>
      </w:pPr>
    </w:p>
    <w:p w14:paraId="0A2E0DB0" w14:textId="77777777" w:rsidR="00000000" w:rsidRDefault="0069655B">
      <w:pPr>
        <w:pStyle w:val="a0"/>
        <w:rPr>
          <w:rFonts w:hint="cs"/>
          <w:rtl/>
        </w:rPr>
      </w:pPr>
      <w:r>
        <w:rPr>
          <w:rFonts w:hint="cs"/>
          <w:rtl/>
        </w:rPr>
        <w:t xml:space="preserve">לכן, מדיניות הורדת המסים היא מדיניות שתורמת פעמיים. פעם אחת, חברתית לאנשים העובדים במשק, שנושאים על גבם את כל הוצאות המשק וגם את ההוצאות של אלה </w:t>
      </w:r>
      <w:r>
        <w:rPr>
          <w:rFonts w:hint="cs"/>
          <w:rtl/>
        </w:rPr>
        <w:t xml:space="preserve">שלא עובדים, כי מהמסים שלוקחים מאזרחים משלמים גם את הקצבאות לאלה שזקוקים לקצבאות או לא יכולים לעבוד. זאת התועלת הראשונה. התועלת השנייה היא, שכשאתה מוריד מסים על עבודה, אתה מכניס למעגל העבודה יותר אנשים, וכתוצאה מזה אתה מגדיל את הצמיחה במשק. ככל שיותר אנשים </w:t>
      </w:r>
      <w:r>
        <w:rPr>
          <w:rFonts w:hint="cs"/>
          <w:rtl/>
        </w:rPr>
        <w:t xml:space="preserve">במשק עובדים, הצמיחה של המדינה גדלה. </w:t>
      </w:r>
    </w:p>
    <w:p w14:paraId="23CFD4F5" w14:textId="77777777" w:rsidR="00000000" w:rsidRDefault="0069655B">
      <w:pPr>
        <w:pStyle w:val="a0"/>
        <w:rPr>
          <w:rFonts w:hint="cs"/>
          <w:rtl/>
        </w:rPr>
      </w:pPr>
    </w:p>
    <w:p w14:paraId="7729816F" w14:textId="77777777" w:rsidR="00000000" w:rsidRDefault="0069655B">
      <w:pPr>
        <w:pStyle w:val="a0"/>
        <w:rPr>
          <w:rFonts w:hint="cs"/>
          <w:rtl/>
        </w:rPr>
      </w:pPr>
      <w:r>
        <w:rPr>
          <w:rFonts w:hint="cs"/>
          <w:rtl/>
        </w:rPr>
        <w:t xml:space="preserve">אמרתי הרבה פעמים שבמדינת ישראל יש לנו שני חסרונות מאוד גדולים. זה המצב שמצאנו לפני שנה. אחד </w:t>
      </w:r>
      <w:r>
        <w:rPr>
          <w:rtl/>
        </w:rPr>
        <w:t>–</w:t>
      </w:r>
      <w:r>
        <w:rPr>
          <w:rFonts w:hint="cs"/>
          <w:rtl/>
        </w:rPr>
        <w:t xml:space="preserve"> הממשלה מוציאה 10% בממוצע יותר מכל מדינה ממוצעת במדינות ה-</w:t>
      </w:r>
      <w:r>
        <w:rPr>
          <w:rFonts w:hint="cs"/>
        </w:rPr>
        <w:t>OECD</w:t>
      </w:r>
      <w:r>
        <w:rPr>
          <w:rFonts w:hint="cs"/>
          <w:rtl/>
        </w:rPr>
        <w:t>, ואצלנו משתתפים בכוח העבודה 10% פחות מאשר הממוצע בכל מדינות ה-</w:t>
      </w:r>
      <w:r>
        <w:rPr>
          <w:rFonts w:hint="cs"/>
        </w:rPr>
        <w:t>OECD</w:t>
      </w:r>
      <w:r>
        <w:rPr>
          <w:rFonts w:hint="cs"/>
          <w:rtl/>
        </w:rPr>
        <w:t xml:space="preserve">. זאת אומרת שאנחנו בפיגור של 20% מול המדינות הללו, ולכן יש לנו בעיה, שאם לא היינו עוצרים אותה, הכול היה יכול להידרדר. </w:t>
      </w:r>
    </w:p>
    <w:p w14:paraId="0E5775A4" w14:textId="77777777" w:rsidR="00000000" w:rsidRDefault="0069655B">
      <w:pPr>
        <w:pStyle w:val="a0"/>
        <w:rPr>
          <w:rtl/>
        </w:rPr>
      </w:pPr>
    </w:p>
    <w:p w14:paraId="4C48C0DC" w14:textId="77777777" w:rsidR="00000000" w:rsidRDefault="0069655B">
      <w:pPr>
        <w:pStyle w:val="a0"/>
        <w:rPr>
          <w:rFonts w:hint="cs"/>
          <w:rtl/>
        </w:rPr>
      </w:pPr>
      <w:r>
        <w:rPr>
          <w:rFonts w:hint="cs"/>
          <w:rtl/>
        </w:rPr>
        <w:t xml:space="preserve">הצעדים שאנחנו עושים במשולב </w:t>
      </w:r>
      <w:r>
        <w:rPr>
          <w:rtl/>
        </w:rPr>
        <w:t>–</w:t>
      </w:r>
      <w:r>
        <w:rPr>
          <w:rFonts w:hint="cs"/>
          <w:rtl/>
        </w:rPr>
        <w:t xml:space="preserve"> הקטנה מסוימת של הקצבאות, כדי לתת תמריץ יותר גדול לאנשים ללכת לעבודה, ובמקביל הורדת המס על העבודה כדי שש</w:t>
      </w:r>
      <w:r>
        <w:rPr>
          <w:rFonts w:hint="cs"/>
          <w:rtl/>
        </w:rPr>
        <w:t xml:space="preserve">כרו של אדם יהיה יותר גבוה והוא יוכל לפרנס את משפחתו בכבוד </w:t>
      </w:r>
      <w:r>
        <w:rPr>
          <w:rtl/>
        </w:rPr>
        <w:t>–</w:t>
      </w:r>
      <w:r>
        <w:rPr>
          <w:rFonts w:hint="cs"/>
          <w:rtl/>
        </w:rPr>
        <w:t xml:space="preserve"> כשהמהלך יושלם, הם יהיו תורמים מרכזיים לצמיחה. </w:t>
      </w:r>
    </w:p>
    <w:p w14:paraId="1E1B9F2D" w14:textId="77777777" w:rsidR="00000000" w:rsidRDefault="0069655B">
      <w:pPr>
        <w:pStyle w:val="a0"/>
        <w:rPr>
          <w:rFonts w:hint="cs"/>
          <w:rtl/>
        </w:rPr>
      </w:pPr>
    </w:p>
    <w:p w14:paraId="24B6405D" w14:textId="77777777" w:rsidR="00000000" w:rsidRDefault="0069655B">
      <w:pPr>
        <w:pStyle w:val="a0"/>
        <w:rPr>
          <w:rFonts w:hint="cs"/>
          <w:rtl/>
        </w:rPr>
      </w:pPr>
      <w:r>
        <w:rPr>
          <w:rFonts w:hint="cs"/>
          <w:rtl/>
        </w:rPr>
        <w:t>עובדה שהשנה נגמרה בצמיחה של 1.3%. אחרי שנתיים של שקיעה - כשהצמיחה פר-קפיטה בשנת 2001 היתה מינוס 2.7%, בשנת 2002 - מינוס 2.1%, ובשנת 2003 - מינוס 0.4</w:t>
      </w:r>
      <w:r>
        <w:rPr>
          <w:rFonts w:hint="cs"/>
          <w:rtl/>
        </w:rPr>
        <w:t xml:space="preserve">%. עברנו ממינוס 2.1% בתוך שנה למינוס 0.4%. זה הבדל של כמעט 2%, 1.7% בשנה אחת. זה הבדל גדול מאוד. </w:t>
      </w:r>
    </w:p>
    <w:p w14:paraId="7ED00068" w14:textId="77777777" w:rsidR="00000000" w:rsidRDefault="0069655B">
      <w:pPr>
        <w:pStyle w:val="a0"/>
        <w:rPr>
          <w:rFonts w:hint="cs"/>
          <w:rtl/>
        </w:rPr>
      </w:pPr>
    </w:p>
    <w:p w14:paraId="0CAC80B5" w14:textId="77777777" w:rsidR="00000000" w:rsidRDefault="0069655B">
      <w:pPr>
        <w:pStyle w:val="af0"/>
        <w:rPr>
          <w:rtl/>
        </w:rPr>
      </w:pPr>
      <w:r>
        <w:rPr>
          <w:rFonts w:hint="eastAsia"/>
          <w:rtl/>
        </w:rPr>
        <w:t>דוד</w:t>
      </w:r>
      <w:r>
        <w:rPr>
          <w:rtl/>
        </w:rPr>
        <w:t xml:space="preserve"> טל (עם אחד):</w:t>
      </w:r>
    </w:p>
    <w:p w14:paraId="50D25B06" w14:textId="77777777" w:rsidR="00000000" w:rsidRDefault="0069655B">
      <w:pPr>
        <w:pStyle w:val="a0"/>
        <w:rPr>
          <w:rFonts w:hint="cs"/>
          <w:rtl/>
        </w:rPr>
      </w:pPr>
    </w:p>
    <w:p w14:paraId="30FAC2A8" w14:textId="77777777" w:rsidR="00000000" w:rsidRDefault="0069655B">
      <w:pPr>
        <w:pStyle w:val="a0"/>
        <w:rPr>
          <w:rFonts w:hint="cs"/>
          <w:rtl/>
        </w:rPr>
      </w:pPr>
      <w:r>
        <w:rPr>
          <w:rFonts w:hint="cs"/>
          <w:rtl/>
        </w:rPr>
        <w:t xml:space="preserve">אבל זה עדיין שלילי. </w:t>
      </w:r>
    </w:p>
    <w:p w14:paraId="1F0A79D4" w14:textId="77777777" w:rsidR="00000000" w:rsidRDefault="0069655B">
      <w:pPr>
        <w:pStyle w:val="a0"/>
        <w:rPr>
          <w:rFonts w:hint="cs"/>
          <w:rtl/>
        </w:rPr>
      </w:pPr>
    </w:p>
    <w:p w14:paraId="6FF088D6" w14:textId="77777777" w:rsidR="00000000" w:rsidRDefault="0069655B">
      <w:pPr>
        <w:pStyle w:val="-"/>
        <w:rPr>
          <w:rtl/>
        </w:rPr>
      </w:pPr>
      <w:bookmarkStart w:id="573" w:name="FS000000478T25_02_2004_17_06_31C"/>
      <w:bookmarkEnd w:id="573"/>
      <w:r>
        <w:rPr>
          <w:rtl/>
        </w:rPr>
        <w:t>השר מאיר שטרית:</w:t>
      </w:r>
    </w:p>
    <w:p w14:paraId="79BE7D3D" w14:textId="77777777" w:rsidR="00000000" w:rsidRDefault="0069655B">
      <w:pPr>
        <w:pStyle w:val="a0"/>
        <w:rPr>
          <w:rtl/>
        </w:rPr>
      </w:pPr>
    </w:p>
    <w:p w14:paraId="1BD784F9" w14:textId="77777777" w:rsidR="00000000" w:rsidRDefault="0069655B">
      <w:pPr>
        <w:pStyle w:val="a0"/>
        <w:rPr>
          <w:rFonts w:hint="cs"/>
          <w:rtl/>
        </w:rPr>
      </w:pPr>
      <w:r>
        <w:rPr>
          <w:rFonts w:hint="cs"/>
          <w:rtl/>
        </w:rPr>
        <w:t xml:space="preserve">נכון, פר-קפיטה. למשק ולכלל המשק יש צמיחה כללית בתל"ג. בשנים הקודמות זה היה שלילי גם בתל"ג, והשנה זה </w:t>
      </w:r>
      <w:r>
        <w:rPr>
          <w:rFonts w:hint="cs"/>
          <w:rtl/>
        </w:rPr>
        <w:t>חיובי פעם ראשונה, 1.3%. אגב, ברבעון האחרון הצמיחה היתה בקצב של 2.7%, ולכן השנה אנחנו מצפים לצמיחה של 3%. תבדוק בפרוטוקולים, חבר הכנסת דוד טל, ותראה שלפני יותר מחצי שנה אמרתי בכנסת, שאני צופה שהצמיחה השנה תהיה לפחות 1% על בסיס הנתונים שיש בידי, ולא טעיתי. א</w:t>
      </w:r>
      <w:r>
        <w:rPr>
          <w:rFonts w:hint="cs"/>
          <w:rtl/>
        </w:rPr>
        <w:t>ני אומר לך שהשנה, אם המצב הביטחוני יישאר כפי שהוא או לא יוחמר, אני מקווה שהצמיחה תעבור את ה-2.5%, ונגיע אולי ל-3%.</w:t>
      </w:r>
    </w:p>
    <w:p w14:paraId="36150904" w14:textId="77777777" w:rsidR="00000000" w:rsidRDefault="0069655B">
      <w:pPr>
        <w:pStyle w:val="a0"/>
        <w:rPr>
          <w:rFonts w:hint="cs"/>
          <w:rtl/>
        </w:rPr>
      </w:pPr>
    </w:p>
    <w:p w14:paraId="6007C002" w14:textId="77777777" w:rsidR="00000000" w:rsidRDefault="0069655B">
      <w:pPr>
        <w:pStyle w:val="a0"/>
        <w:rPr>
          <w:rFonts w:hint="cs"/>
          <w:rtl/>
        </w:rPr>
      </w:pPr>
      <w:r>
        <w:rPr>
          <w:rFonts w:hint="cs"/>
          <w:rtl/>
        </w:rPr>
        <w:t xml:space="preserve">בארוחת צהריים שהיתה לי אתמול עם תת-שר הכלכלה האמריקני לארסן ועם סגן שר האוצר </w:t>
      </w:r>
      <w:r>
        <w:rPr>
          <w:rtl/>
        </w:rPr>
        <w:t>–</w:t>
      </w:r>
      <w:r>
        <w:rPr>
          <w:rFonts w:hint="cs"/>
          <w:rtl/>
        </w:rPr>
        <w:t xml:space="preserve"> או השר השני שם במשרד האוצר - השר ג'ון טיילור, שהגיעו לפה במסג</w:t>
      </w:r>
      <w:r>
        <w:rPr>
          <w:rFonts w:hint="cs"/>
          <w:rtl/>
        </w:rPr>
        <w:t xml:space="preserve">רת משלחת אמריקנית כדי לגבש המלצה לגבי מתן ערבויות למדינה, פירטנו לפניהם את הצעדים הכלכליים. הישיבה נגמרה בסופו של דבר בתשבחות למדינת ישראל על הצעדים שהיא נוקטת. לדעתי, הם גם הולכים להמליץ לנשיא לאשר את המנה הבאה של הערבויות לישראל. הדברים מדברים בעד עצמם. </w:t>
      </w:r>
      <w:r>
        <w:rPr>
          <w:rFonts w:hint="cs"/>
          <w:rtl/>
        </w:rPr>
        <w:t xml:space="preserve">בעינינו, מתן הערבויות כל פעם על-ידי ארצות-הברית הוא בעצם הצבעת אמון בתוכנית הכלכלית. </w:t>
      </w:r>
    </w:p>
    <w:p w14:paraId="245DF999" w14:textId="77777777" w:rsidR="00000000" w:rsidRDefault="0069655B">
      <w:pPr>
        <w:pStyle w:val="a0"/>
        <w:rPr>
          <w:rFonts w:hint="cs"/>
          <w:rtl/>
        </w:rPr>
      </w:pPr>
    </w:p>
    <w:p w14:paraId="443D3980" w14:textId="77777777" w:rsidR="00000000" w:rsidRDefault="0069655B">
      <w:pPr>
        <w:pStyle w:val="a0"/>
        <w:rPr>
          <w:rFonts w:hint="cs"/>
          <w:rtl/>
        </w:rPr>
      </w:pPr>
      <w:r>
        <w:rPr>
          <w:rFonts w:hint="cs"/>
          <w:rtl/>
        </w:rPr>
        <w:t>חבר הכנסת טל, כידוע לך, עמדתי היתה מתחילת השנה להוריד את המע"מ כבר בתחילת השנה, זאת אומרת לא להחזיר את 1% המע"מ הנוסף. הבעיה היתה שבסוף שנת התקציב 2003 אני הצעתי כאלטרנט</w:t>
      </w:r>
      <w:r>
        <w:rPr>
          <w:rFonts w:hint="cs"/>
          <w:rtl/>
        </w:rPr>
        <w:t xml:space="preserve">יבה </w:t>
      </w:r>
      <w:r>
        <w:rPr>
          <w:rtl/>
        </w:rPr>
        <w:t>–</w:t>
      </w:r>
      <w:r>
        <w:rPr>
          <w:rFonts w:hint="cs"/>
          <w:rtl/>
        </w:rPr>
        <w:t xml:space="preserve"> גם זה פורסם בעיתון, ולכן אני יכול לומר לך זאת - שבמקום להעלות את המע"מ ב-1%, זאת אומרת תוספת של 2.5 מיליארדי שקל, עדיף בעיני היה או להעלות את המס על ההון או להרחיב את הבסיס של המס על ההון, זאת אומרת להטיל מס יותר גבוה על בעלי ההון, שכן היום יש חלקים </w:t>
      </w:r>
      <w:r>
        <w:rPr>
          <w:rFonts w:hint="cs"/>
          <w:rtl/>
        </w:rPr>
        <w:t xml:space="preserve">גדולים מההון שפטורים לגמרי ממס. על זה היינו מקבלים אותו סכום, ואולי יותר. שר האוצר לא קיבל את עמדתי בעניין הזה, כי הוא החליט שלא להעלות מסים, ולכן הלכנו בדרך של השארת המע"מ כפי שהוא. </w:t>
      </w:r>
    </w:p>
    <w:p w14:paraId="7BD3B1F2" w14:textId="77777777" w:rsidR="00000000" w:rsidRDefault="0069655B">
      <w:pPr>
        <w:pStyle w:val="a0"/>
        <w:rPr>
          <w:rFonts w:hint="cs"/>
          <w:rtl/>
        </w:rPr>
      </w:pPr>
    </w:p>
    <w:p w14:paraId="035E97F0" w14:textId="77777777" w:rsidR="00000000" w:rsidRDefault="0069655B">
      <w:pPr>
        <w:pStyle w:val="a0"/>
        <w:rPr>
          <w:rFonts w:hint="cs"/>
          <w:rtl/>
        </w:rPr>
      </w:pPr>
      <w:r>
        <w:rPr>
          <w:rFonts w:hint="cs"/>
          <w:rtl/>
        </w:rPr>
        <w:t xml:space="preserve">למה זה נכון יותר בעיני? כי הורדת המע"מ עוזרת בעיקר לחלשים. מע"מ הוא מס </w:t>
      </w:r>
      <w:r>
        <w:rPr>
          <w:rFonts w:hint="cs"/>
          <w:rtl/>
        </w:rPr>
        <w:t>רגרסיבי. 40% מכל 1% מע"מ, משלמים חמשת העשירונים התחתונים. אם 1% מע"מ זה בערך 2.5 מיליארדי שקל לשנה, העשירונים התחתונים משלמים 800 מיליון שקל ממנו. הם צורכים את כל משכורתם, ולכן הם משלמים מס על כל המשכורת שלהם. בעשירונים העליונים, שלא צורכים את המשכורת שלהם</w:t>
      </w:r>
      <w:r>
        <w:rPr>
          <w:rFonts w:hint="cs"/>
          <w:rtl/>
        </w:rPr>
        <w:t xml:space="preserve">, המע"מ משולם רק על חלק מהמשכורת. לכן הורדת מסים עקיפים היא צעד יותר נכון בעיני כדי לעזור לאוכלוסיות חלשות.  </w:t>
      </w:r>
    </w:p>
    <w:p w14:paraId="5EF791F3" w14:textId="77777777" w:rsidR="00000000" w:rsidRDefault="0069655B">
      <w:pPr>
        <w:pStyle w:val="a0"/>
        <w:rPr>
          <w:rFonts w:hint="cs"/>
          <w:rtl/>
        </w:rPr>
      </w:pPr>
    </w:p>
    <w:p w14:paraId="5AA70738" w14:textId="77777777" w:rsidR="00000000" w:rsidRDefault="0069655B">
      <w:pPr>
        <w:pStyle w:val="a0"/>
        <w:rPr>
          <w:rFonts w:hint="cs"/>
          <w:rtl/>
        </w:rPr>
      </w:pPr>
      <w:r>
        <w:rPr>
          <w:rFonts w:hint="cs"/>
          <w:rtl/>
        </w:rPr>
        <w:t xml:space="preserve">אגב, אני בגישה יותר מרחיקה לכת, שאותה העליתי בכנסת הזאת </w:t>
      </w:r>
      <w:r>
        <w:rPr>
          <w:rtl/>
        </w:rPr>
        <w:t>–</w:t>
      </w:r>
      <w:r>
        <w:rPr>
          <w:rFonts w:hint="cs"/>
          <w:rtl/>
        </w:rPr>
        <w:t xml:space="preserve"> אני חושב ב-20 השנה האחרונות שבהן אני חבר הכנסת </w:t>
      </w:r>
      <w:r>
        <w:rPr>
          <w:rtl/>
        </w:rPr>
        <w:t>–</w:t>
      </w:r>
      <w:r>
        <w:rPr>
          <w:rFonts w:hint="cs"/>
          <w:rtl/>
        </w:rPr>
        <w:t xml:space="preserve"> עשרות פעמים וגם בשנה האחרונה, ואני אחז</w:t>
      </w:r>
      <w:r>
        <w:rPr>
          <w:rFonts w:hint="cs"/>
          <w:rtl/>
        </w:rPr>
        <w:t xml:space="preserve">ור עליה שוב. אני בגישה יותר מרחיקה לכת, שאומרת, בואו ניתן את חמשת המ"מים של ז'בוטינסקי לכל אזרח בישראל. </w:t>
      </w:r>
    </w:p>
    <w:p w14:paraId="54CCD76B" w14:textId="77777777" w:rsidR="00000000" w:rsidRDefault="0069655B">
      <w:pPr>
        <w:pStyle w:val="a0"/>
        <w:rPr>
          <w:rFonts w:hint="cs"/>
          <w:rtl/>
        </w:rPr>
      </w:pPr>
    </w:p>
    <w:p w14:paraId="5171092C" w14:textId="77777777" w:rsidR="00000000" w:rsidRDefault="0069655B">
      <w:pPr>
        <w:pStyle w:val="a0"/>
        <w:rPr>
          <w:rFonts w:hint="cs"/>
          <w:rtl/>
        </w:rPr>
      </w:pPr>
      <w:r>
        <w:rPr>
          <w:rFonts w:hint="cs"/>
          <w:rtl/>
        </w:rPr>
        <w:t>דרך אגב, את הנאום המפורט נשאתי, אם אינני טועה, ב-1 ביולי 1981, כשנכנסתי לכנסת. הנאום הראשון שלי בכנסת היה על הנקודה הזאת. אמרתי: מהי גישתי? בואו ונקבע</w:t>
      </w:r>
      <w:r>
        <w:rPr>
          <w:rFonts w:hint="cs"/>
          <w:rtl/>
        </w:rPr>
        <w:t xml:space="preserve"> מה דרוש כדי לקיים נפש אחת בכבוד בארץ. נניח, שהסכום הזה הוא 500 שקל לנפש או 1,000 שקל, ונבחר סתם סכום עגול, 1,000 שקל לנפש. אם לאדם שני ילדים, והוא ואשתו זקוקים למינימום 4,000 שקל בחודש. אם אדם עובד ומרוויח 20,000 שקל, שיהיה לו לבריאות. הוא לא זקוק לשום עז</w:t>
      </w:r>
      <w:r>
        <w:rPr>
          <w:rFonts w:hint="cs"/>
          <w:rtl/>
        </w:rPr>
        <w:t>רה מהמדינה. הוא יסתדר לבד. אם אדם מרוויח פחות מ-4,000 שקל, נניח שהוא מרוויח רק 3,000 שקל, מס הכנסה ישלים את הכנסתו עוד ב-1,000 שקל. במקום שייקח ממנו כסף, הוא ייתן לו 1,000 שקל. זה נקרא: מס הכנסה שלילי. למה? כי אני מעוניין שכל אדם שעובד יפרנס את משפחתו בכבו</w:t>
      </w:r>
      <w:r>
        <w:rPr>
          <w:rFonts w:hint="cs"/>
          <w:rtl/>
        </w:rPr>
        <w:t>ד. חבר הכנסת דוד טל, התנאי היחיד הוא שהוא חייב לעבוד. אין לשבת בבית ולקבל משכורת מהמדינה.</w:t>
      </w:r>
    </w:p>
    <w:p w14:paraId="7879CD00" w14:textId="77777777" w:rsidR="00000000" w:rsidRDefault="0069655B">
      <w:pPr>
        <w:pStyle w:val="a0"/>
        <w:rPr>
          <w:rFonts w:hint="cs"/>
          <w:rtl/>
        </w:rPr>
      </w:pPr>
    </w:p>
    <w:p w14:paraId="73BA680A" w14:textId="77777777" w:rsidR="00000000" w:rsidRDefault="0069655B">
      <w:pPr>
        <w:pStyle w:val="a0"/>
        <w:rPr>
          <w:rFonts w:hint="cs"/>
          <w:rtl/>
        </w:rPr>
      </w:pPr>
      <w:r>
        <w:rPr>
          <w:rFonts w:hint="cs"/>
          <w:rtl/>
        </w:rPr>
        <w:t>חבר הכנסת טל, ביום שניצור את המהלך הזה, ואני מקווה שהוא ייווצר, כי אני מאוד דוחף אותו, ביום שייווצר המהלך הזה, כל האנשים ילכו לעבוד. כל עוד היום אפשר, לפעמים, מקצבאו</w:t>
      </w:r>
      <w:r>
        <w:rPr>
          <w:rFonts w:hint="cs"/>
          <w:rtl/>
        </w:rPr>
        <w:t>ת מסוימות לקבל נטו הרבה יותר ממה שמקבל אדם שהולך לעבודה יום-יום,  אנשים לא ילכו לעבוד.</w:t>
      </w:r>
    </w:p>
    <w:p w14:paraId="51364F54" w14:textId="77777777" w:rsidR="00000000" w:rsidRDefault="0069655B">
      <w:pPr>
        <w:pStyle w:val="a0"/>
        <w:rPr>
          <w:rFonts w:hint="cs"/>
          <w:rtl/>
        </w:rPr>
      </w:pPr>
    </w:p>
    <w:p w14:paraId="2B8E218F" w14:textId="77777777" w:rsidR="00000000" w:rsidRDefault="0069655B">
      <w:pPr>
        <w:pStyle w:val="af0"/>
        <w:rPr>
          <w:rtl/>
        </w:rPr>
      </w:pPr>
      <w:r>
        <w:rPr>
          <w:rFonts w:hint="eastAsia"/>
          <w:rtl/>
        </w:rPr>
        <w:t>דוד</w:t>
      </w:r>
      <w:r>
        <w:rPr>
          <w:rtl/>
        </w:rPr>
        <w:t xml:space="preserve"> טל (עם אחד):</w:t>
      </w:r>
    </w:p>
    <w:p w14:paraId="06AA2ED7" w14:textId="77777777" w:rsidR="00000000" w:rsidRDefault="0069655B">
      <w:pPr>
        <w:pStyle w:val="a0"/>
        <w:rPr>
          <w:rFonts w:hint="cs"/>
          <w:rtl/>
        </w:rPr>
      </w:pPr>
    </w:p>
    <w:p w14:paraId="49D390F2" w14:textId="77777777" w:rsidR="00000000" w:rsidRDefault="0069655B">
      <w:pPr>
        <w:pStyle w:val="a0"/>
        <w:rPr>
          <w:rFonts w:hint="cs"/>
          <w:rtl/>
        </w:rPr>
      </w:pPr>
      <w:r>
        <w:rPr>
          <w:rFonts w:hint="cs"/>
          <w:rtl/>
        </w:rPr>
        <w:t>אז למה אתה לא עושה זאת?</w:t>
      </w:r>
    </w:p>
    <w:p w14:paraId="546C7F83" w14:textId="77777777" w:rsidR="00000000" w:rsidRDefault="0069655B">
      <w:pPr>
        <w:pStyle w:val="a0"/>
        <w:rPr>
          <w:rFonts w:hint="cs"/>
          <w:rtl/>
        </w:rPr>
      </w:pPr>
    </w:p>
    <w:p w14:paraId="61649822" w14:textId="77777777" w:rsidR="00000000" w:rsidRDefault="0069655B">
      <w:pPr>
        <w:pStyle w:val="-"/>
        <w:rPr>
          <w:rtl/>
        </w:rPr>
      </w:pPr>
      <w:bookmarkStart w:id="574" w:name="FS000000478T25_02_2004_17_29_41"/>
      <w:bookmarkStart w:id="575" w:name="FS000000478T25_02_2004_17_29_42C"/>
      <w:bookmarkEnd w:id="574"/>
      <w:bookmarkEnd w:id="575"/>
      <w:r>
        <w:rPr>
          <w:rtl/>
        </w:rPr>
        <w:t>השר מאיר שטרית:</w:t>
      </w:r>
    </w:p>
    <w:p w14:paraId="6B2D3E7E" w14:textId="77777777" w:rsidR="00000000" w:rsidRDefault="0069655B">
      <w:pPr>
        <w:pStyle w:val="a0"/>
        <w:rPr>
          <w:rtl/>
        </w:rPr>
      </w:pPr>
    </w:p>
    <w:p w14:paraId="41C3686D" w14:textId="77777777" w:rsidR="00000000" w:rsidRDefault="0069655B">
      <w:pPr>
        <w:pStyle w:val="a0"/>
        <w:rPr>
          <w:rFonts w:hint="cs"/>
          <w:rtl/>
        </w:rPr>
      </w:pPr>
      <w:r>
        <w:rPr>
          <w:rFonts w:hint="cs"/>
          <w:rtl/>
        </w:rPr>
        <w:t>אני מתכוון לעשות זאת. אם זה תלוי בי, אני אומר זאת ומצהיר על זה. אני דוחף את העניין, ואני מקווה שנגיע לזה - ל</w:t>
      </w:r>
      <w:r>
        <w:rPr>
          <w:rFonts w:hint="cs"/>
          <w:rtl/>
        </w:rPr>
        <w:t>ביצוע מס הכנסה שלילי. כשתהיה חובת דיווח אישי ב-2006 ומחשוב כללי, נצרף לזה גם מס הכנסה שלילי. אני חושב שזה הרעיון הטוב ביותר שאפשר לבצע כדי להגיד לאנשים ביושר ועם עוצמה מוסרית גבוהה: אדוני, לך לעבודה. אם אתה הולך לעבוד, לא חשוב כמה ילדים יש לך ומה גודל משפח</w:t>
      </w:r>
      <w:r>
        <w:rPr>
          <w:rFonts w:hint="cs"/>
          <w:rtl/>
        </w:rPr>
        <w:t>תך, תמיד תוכל לקיים את משפחתך בכבוד. למה ז'בוטינסקי כינה זאת "חמשת המ"מים"? הוא אמר, שחובת החברה לספק לכל אדם בארץ חמישה מ"מים - מעון, מזון, מלבוש, מורה ומרפא.</w:t>
      </w:r>
    </w:p>
    <w:p w14:paraId="0089F2CC" w14:textId="77777777" w:rsidR="00000000" w:rsidRDefault="0069655B">
      <w:pPr>
        <w:pStyle w:val="a0"/>
        <w:rPr>
          <w:rFonts w:hint="cs"/>
          <w:rtl/>
        </w:rPr>
      </w:pPr>
    </w:p>
    <w:p w14:paraId="47341D61" w14:textId="77777777" w:rsidR="00000000" w:rsidRDefault="0069655B">
      <w:pPr>
        <w:pStyle w:val="af0"/>
        <w:rPr>
          <w:rtl/>
        </w:rPr>
      </w:pPr>
      <w:r>
        <w:rPr>
          <w:rFonts w:hint="eastAsia"/>
          <w:rtl/>
        </w:rPr>
        <w:t>יצחק</w:t>
      </w:r>
      <w:r>
        <w:rPr>
          <w:rtl/>
        </w:rPr>
        <w:t xml:space="preserve"> כהן (ש"ס):</w:t>
      </w:r>
    </w:p>
    <w:p w14:paraId="3557DE98" w14:textId="77777777" w:rsidR="00000000" w:rsidRDefault="0069655B">
      <w:pPr>
        <w:pStyle w:val="a0"/>
        <w:rPr>
          <w:rFonts w:hint="cs"/>
          <w:rtl/>
        </w:rPr>
      </w:pPr>
    </w:p>
    <w:p w14:paraId="07032FAF" w14:textId="77777777" w:rsidR="00000000" w:rsidRDefault="0069655B">
      <w:pPr>
        <w:pStyle w:val="a0"/>
        <w:rPr>
          <w:rFonts w:hint="cs"/>
          <w:rtl/>
        </w:rPr>
      </w:pPr>
      <w:r>
        <w:rPr>
          <w:rFonts w:hint="cs"/>
          <w:rtl/>
        </w:rPr>
        <w:t>ועבודה.</w:t>
      </w:r>
    </w:p>
    <w:p w14:paraId="20490479" w14:textId="77777777" w:rsidR="00000000" w:rsidRDefault="0069655B">
      <w:pPr>
        <w:pStyle w:val="a0"/>
        <w:rPr>
          <w:rFonts w:hint="cs"/>
          <w:rtl/>
        </w:rPr>
      </w:pPr>
    </w:p>
    <w:p w14:paraId="2C3D5CC4" w14:textId="77777777" w:rsidR="00000000" w:rsidRDefault="0069655B">
      <w:pPr>
        <w:pStyle w:val="af0"/>
        <w:rPr>
          <w:rtl/>
        </w:rPr>
      </w:pPr>
      <w:r>
        <w:rPr>
          <w:rFonts w:hint="eastAsia"/>
          <w:rtl/>
        </w:rPr>
        <w:t>יעקב</w:t>
      </w:r>
      <w:r>
        <w:rPr>
          <w:rtl/>
        </w:rPr>
        <w:t xml:space="preserve"> מרגי (ש"ס):</w:t>
      </w:r>
    </w:p>
    <w:p w14:paraId="491C97A1" w14:textId="77777777" w:rsidR="00000000" w:rsidRDefault="0069655B">
      <w:pPr>
        <w:pStyle w:val="a0"/>
        <w:rPr>
          <w:rFonts w:hint="cs"/>
          <w:rtl/>
        </w:rPr>
      </w:pPr>
    </w:p>
    <w:p w14:paraId="68F1DFD1" w14:textId="77777777" w:rsidR="00000000" w:rsidRDefault="0069655B">
      <w:pPr>
        <w:pStyle w:val="a0"/>
        <w:rPr>
          <w:rFonts w:hint="cs"/>
          <w:rtl/>
        </w:rPr>
      </w:pPr>
      <w:r>
        <w:rPr>
          <w:rFonts w:hint="cs"/>
          <w:rtl/>
        </w:rPr>
        <w:t>לקחתם את כולם.</w:t>
      </w:r>
    </w:p>
    <w:p w14:paraId="22243716" w14:textId="77777777" w:rsidR="00000000" w:rsidRDefault="0069655B">
      <w:pPr>
        <w:pStyle w:val="-"/>
        <w:rPr>
          <w:rtl/>
        </w:rPr>
      </w:pPr>
    </w:p>
    <w:p w14:paraId="6261F885" w14:textId="77777777" w:rsidR="00000000" w:rsidRDefault="0069655B">
      <w:pPr>
        <w:pStyle w:val="-"/>
        <w:rPr>
          <w:rtl/>
        </w:rPr>
      </w:pPr>
      <w:bookmarkStart w:id="576" w:name="FS000000478T25_02_2004_17_37_27C"/>
      <w:bookmarkEnd w:id="576"/>
      <w:r>
        <w:rPr>
          <w:rtl/>
        </w:rPr>
        <w:t>השר מאיר שטרית:</w:t>
      </w:r>
    </w:p>
    <w:p w14:paraId="6387E2A0" w14:textId="77777777" w:rsidR="00000000" w:rsidRDefault="0069655B">
      <w:pPr>
        <w:pStyle w:val="a0"/>
        <w:rPr>
          <w:rFonts w:hint="cs"/>
          <w:rtl/>
        </w:rPr>
      </w:pPr>
    </w:p>
    <w:p w14:paraId="6F0E0BEF" w14:textId="77777777" w:rsidR="00000000" w:rsidRDefault="0069655B">
      <w:pPr>
        <w:pStyle w:val="a0"/>
        <w:rPr>
          <w:rFonts w:hint="cs"/>
          <w:rtl/>
        </w:rPr>
      </w:pPr>
      <w:r>
        <w:rPr>
          <w:rFonts w:hint="cs"/>
          <w:rtl/>
        </w:rPr>
        <w:t>אם תרצו תרגום לעבר</w:t>
      </w:r>
      <w:r>
        <w:rPr>
          <w:rFonts w:hint="cs"/>
          <w:rtl/>
        </w:rPr>
        <w:t>ית: מזון - זה ידוע, מלבוש - זה ידוע, מורה - זה חינוך, מעון - זה בית ודיור, ומרפא - זה בריאות. כלומר, אלה הצרכים הבסיסיים שצריכים לספק. נדמה לי שמס הכנסה שלילי יכול להבטיח את העניין הזה אם אנשים יעבדו.</w:t>
      </w:r>
    </w:p>
    <w:p w14:paraId="08ECBAAD" w14:textId="77777777" w:rsidR="00000000" w:rsidRDefault="0069655B">
      <w:pPr>
        <w:pStyle w:val="a0"/>
        <w:rPr>
          <w:rFonts w:hint="cs"/>
          <w:rtl/>
        </w:rPr>
      </w:pPr>
    </w:p>
    <w:p w14:paraId="7CC23338" w14:textId="77777777" w:rsidR="00000000" w:rsidRDefault="0069655B">
      <w:pPr>
        <w:pStyle w:val="af0"/>
        <w:rPr>
          <w:rtl/>
        </w:rPr>
      </w:pPr>
      <w:r>
        <w:rPr>
          <w:rFonts w:hint="eastAsia"/>
          <w:rtl/>
        </w:rPr>
        <w:t>דוד</w:t>
      </w:r>
      <w:r>
        <w:rPr>
          <w:rtl/>
        </w:rPr>
        <w:t xml:space="preserve"> טל (עם אחד):</w:t>
      </w:r>
    </w:p>
    <w:p w14:paraId="4133EA46" w14:textId="77777777" w:rsidR="00000000" w:rsidRDefault="0069655B">
      <w:pPr>
        <w:pStyle w:val="a0"/>
        <w:rPr>
          <w:rFonts w:hint="cs"/>
          <w:rtl/>
        </w:rPr>
      </w:pPr>
    </w:p>
    <w:p w14:paraId="7FAF4DE0" w14:textId="77777777" w:rsidR="00000000" w:rsidRDefault="0069655B">
      <w:pPr>
        <w:pStyle w:val="a0"/>
        <w:rPr>
          <w:rFonts w:hint="cs"/>
          <w:rtl/>
        </w:rPr>
      </w:pPr>
      <w:r>
        <w:rPr>
          <w:rFonts w:hint="cs"/>
          <w:rtl/>
        </w:rPr>
        <w:t>ברשותך, שאלה.</w:t>
      </w:r>
    </w:p>
    <w:p w14:paraId="034B9166" w14:textId="77777777" w:rsidR="00000000" w:rsidRDefault="0069655B">
      <w:pPr>
        <w:pStyle w:val="a0"/>
        <w:rPr>
          <w:rFonts w:hint="cs"/>
          <w:rtl/>
        </w:rPr>
      </w:pPr>
    </w:p>
    <w:p w14:paraId="0515B5D3" w14:textId="77777777" w:rsidR="00000000" w:rsidRDefault="0069655B">
      <w:pPr>
        <w:pStyle w:val="-"/>
        <w:rPr>
          <w:rtl/>
        </w:rPr>
      </w:pPr>
      <w:bookmarkStart w:id="577" w:name="FS000000478T25_02_2004_17_29_49C"/>
      <w:bookmarkEnd w:id="577"/>
      <w:r>
        <w:rPr>
          <w:rtl/>
        </w:rPr>
        <w:t>השר מאיר שטרית:</w:t>
      </w:r>
    </w:p>
    <w:p w14:paraId="2CED02DF" w14:textId="77777777" w:rsidR="00000000" w:rsidRDefault="0069655B">
      <w:pPr>
        <w:pStyle w:val="a0"/>
        <w:rPr>
          <w:rtl/>
        </w:rPr>
      </w:pPr>
    </w:p>
    <w:p w14:paraId="1B93FDB8" w14:textId="77777777" w:rsidR="00000000" w:rsidRDefault="0069655B">
      <w:pPr>
        <w:pStyle w:val="a0"/>
        <w:rPr>
          <w:rFonts w:hint="cs"/>
          <w:rtl/>
        </w:rPr>
      </w:pPr>
      <w:r>
        <w:rPr>
          <w:rFonts w:hint="cs"/>
          <w:rtl/>
        </w:rPr>
        <w:t xml:space="preserve">דרך </w:t>
      </w:r>
      <w:r>
        <w:rPr>
          <w:rFonts w:hint="cs"/>
          <w:rtl/>
        </w:rPr>
        <w:t>אגב, כשאני אומר "אנשים יעבדו", אני רוצה לתקן, כדי שלא יהיה רושם לא נכון.</w:t>
      </w:r>
    </w:p>
    <w:p w14:paraId="177948D6" w14:textId="77777777" w:rsidR="00000000" w:rsidRDefault="0069655B">
      <w:pPr>
        <w:pStyle w:val="a0"/>
        <w:rPr>
          <w:rFonts w:hint="cs"/>
          <w:rtl/>
        </w:rPr>
      </w:pPr>
    </w:p>
    <w:p w14:paraId="22EBF26D" w14:textId="77777777" w:rsidR="00000000" w:rsidRDefault="0069655B">
      <w:pPr>
        <w:pStyle w:val="af0"/>
        <w:rPr>
          <w:rtl/>
        </w:rPr>
      </w:pPr>
      <w:r>
        <w:rPr>
          <w:rFonts w:hint="eastAsia"/>
          <w:rtl/>
        </w:rPr>
        <w:t>דוד</w:t>
      </w:r>
      <w:r>
        <w:rPr>
          <w:rtl/>
        </w:rPr>
        <w:t xml:space="preserve"> טל (עם אחד):</w:t>
      </w:r>
    </w:p>
    <w:p w14:paraId="50C01607" w14:textId="77777777" w:rsidR="00000000" w:rsidRDefault="0069655B">
      <w:pPr>
        <w:pStyle w:val="a0"/>
        <w:rPr>
          <w:rFonts w:hint="cs"/>
          <w:rtl/>
        </w:rPr>
      </w:pPr>
    </w:p>
    <w:p w14:paraId="7419E53E" w14:textId="77777777" w:rsidR="00000000" w:rsidRDefault="0069655B">
      <w:pPr>
        <w:pStyle w:val="a0"/>
        <w:rPr>
          <w:rFonts w:hint="cs"/>
          <w:rtl/>
        </w:rPr>
      </w:pPr>
      <w:r>
        <w:rPr>
          <w:rFonts w:hint="cs"/>
          <w:rtl/>
        </w:rPr>
        <w:t>מי שיכול לעבוד.</w:t>
      </w:r>
    </w:p>
    <w:p w14:paraId="207C63D3" w14:textId="77777777" w:rsidR="00000000" w:rsidRDefault="0069655B">
      <w:pPr>
        <w:pStyle w:val="a0"/>
        <w:rPr>
          <w:rFonts w:hint="cs"/>
          <w:rtl/>
        </w:rPr>
      </w:pPr>
    </w:p>
    <w:p w14:paraId="5F0E697F" w14:textId="77777777" w:rsidR="00000000" w:rsidRDefault="0069655B">
      <w:pPr>
        <w:pStyle w:val="-"/>
        <w:rPr>
          <w:rtl/>
        </w:rPr>
      </w:pPr>
      <w:bookmarkStart w:id="578" w:name="FS000000478T25_02_2004_17_38_51C"/>
      <w:bookmarkEnd w:id="578"/>
      <w:r>
        <w:rPr>
          <w:rtl/>
        </w:rPr>
        <w:t>השר מאיר שטרית:</w:t>
      </w:r>
    </w:p>
    <w:p w14:paraId="46F210CB" w14:textId="77777777" w:rsidR="00000000" w:rsidRDefault="0069655B">
      <w:pPr>
        <w:pStyle w:val="a0"/>
        <w:rPr>
          <w:rtl/>
        </w:rPr>
      </w:pPr>
    </w:p>
    <w:p w14:paraId="4F7B058D" w14:textId="77777777" w:rsidR="00000000" w:rsidRDefault="0069655B">
      <w:pPr>
        <w:pStyle w:val="a0"/>
        <w:rPr>
          <w:rFonts w:hint="cs"/>
          <w:rtl/>
        </w:rPr>
      </w:pPr>
      <w:r>
        <w:rPr>
          <w:rFonts w:hint="cs"/>
          <w:rtl/>
        </w:rPr>
        <w:t>בדיוק. אינני מדבר על אלה שלא מסוגלים לעבוד - חולים, קשישים ונכים. אם הם לבדם יישארו במעגל מקבלי הקצבאות, צריך יהיה לתת להם הרבה יו</w:t>
      </w:r>
      <w:r>
        <w:rPr>
          <w:rFonts w:hint="cs"/>
          <w:rtl/>
        </w:rPr>
        <w:t>תר לפי אותו סל קיום בכבוד, ואפשר היה לתת להם הרבה יותר בהרבה פחות כסף ממה שהמדינה משלמת היום.</w:t>
      </w:r>
    </w:p>
    <w:p w14:paraId="3D90C8D7" w14:textId="77777777" w:rsidR="00000000" w:rsidRDefault="0069655B">
      <w:pPr>
        <w:pStyle w:val="a0"/>
        <w:rPr>
          <w:rFonts w:hint="cs"/>
          <w:rtl/>
        </w:rPr>
      </w:pPr>
    </w:p>
    <w:p w14:paraId="7675B90B" w14:textId="77777777" w:rsidR="00000000" w:rsidRDefault="0069655B">
      <w:pPr>
        <w:pStyle w:val="af0"/>
        <w:rPr>
          <w:rtl/>
        </w:rPr>
      </w:pPr>
      <w:r>
        <w:rPr>
          <w:rFonts w:hint="eastAsia"/>
          <w:rtl/>
        </w:rPr>
        <w:t>דוד</w:t>
      </w:r>
      <w:r>
        <w:rPr>
          <w:rtl/>
        </w:rPr>
        <w:t xml:space="preserve"> טל (עם אחד):</w:t>
      </w:r>
    </w:p>
    <w:p w14:paraId="1D48CC24" w14:textId="77777777" w:rsidR="00000000" w:rsidRDefault="0069655B">
      <w:pPr>
        <w:pStyle w:val="a0"/>
        <w:rPr>
          <w:rFonts w:hint="cs"/>
          <w:rtl/>
        </w:rPr>
      </w:pPr>
    </w:p>
    <w:p w14:paraId="0CCC3F59" w14:textId="77777777" w:rsidR="00000000" w:rsidRDefault="0069655B">
      <w:pPr>
        <w:pStyle w:val="a0"/>
        <w:rPr>
          <w:rFonts w:hint="cs"/>
          <w:rtl/>
        </w:rPr>
      </w:pPr>
      <w:r>
        <w:rPr>
          <w:rFonts w:hint="cs"/>
          <w:rtl/>
        </w:rPr>
        <w:t>אדוני השר, בתחילת דבריך, הזכרת: לא תלין שכרו - - -</w:t>
      </w:r>
    </w:p>
    <w:p w14:paraId="12A6EAA3" w14:textId="77777777" w:rsidR="00000000" w:rsidRDefault="0069655B">
      <w:pPr>
        <w:pStyle w:val="a0"/>
        <w:rPr>
          <w:rFonts w:hint="cs"/>
          <w:rtl/>
        </w:rPr>
      </w:pPr>
    </w:p>
    <w:p w14:paraId="288436A0" w14:textId="77777777" w:rsidR="00000000" w:rsidRDefault="0069655B">
      <w:pPr>
        <w:pStyle w:val="-"/>
        <w:rPr>
          <w:rtl/>
        </w:rPr>
      </w:pPr>
      <w:bookmarkStart w:id="579" w:name="FS000000478T25_02_2004_17_38_53C"/>
      <w:bookmarkEnd w:id="579"/>
      <w:r>
        <w:rPr>
          <w:rtl/>
        </w:rPr>
        <w:t>השר מאיר שטרית:</w:t>
      </w:r>
    </w:p>
    <w:p w14:paraId="73304F92" w14:textId="77777777" w:rsidR="00000000" w:rsidRDefault="0069655B">
      <w:pPr>
        <w:pStyle w:val="a0"/>
        <w:rPr>
          <w:rtl/>
        </w:rPr>
      </w:pPr>
    </w:p>
    <w:p w14:paraId="1F697DC4" w14:textId="77777777" w:rsidR="00000000" w:rsidRDefault="0069655B">
      <w:pPr>
        <w:pStyle w:val="a0"/>
        <w:rPr>
          <w:rFonts w:hint="cs"/>
          <w:rtl/>
        </w:rPr>
      </w:pPr>
      <w:r>
        <w:rPr>
          <w:rFonts w:hint="cs"/>
          <w:rtl/>
        </w:rPr>
        <w:t xml:space="preserve"> עד בוקר.</w:t>
      </w:r>
    </w:p>
    <w:p w14:paraId="2D0A8712" w14:textId="77777777" w:rsidR="00000000" w:rsidRDefault="0069655B">
      <w:pPr>
        <w:pStyle w:val="a0"/>
        <w:rPr>
          <w:rFonts w:hint="cs"/>
          <w:rtl/>
        </w:rPr>
      </w:pPr>
    </w:p>
    <w:p w14:paraId="07EC803B" w14:textId="77777777" w:rsidR="00000000" w:rsidRDefault="0069655B">
      <w:pPr>
        <w:pStyle w:val="af0"/>
        <w:rPr>
          <w:rtl/>
        </w:rPr>
      </w:pPr>
      <w:r>
        <w:rPr>
          <w:rFonts w:hint="eastAsia"/>
          <w:rtl/>
        </w:rPr>
        <w:t>דוד</w:t>
      </w:r>
      <w:r>
        <w:rPr>
          <w:rtl/>
        </w:rPr>
        <w:t xml:space="preserve"> טל (עם אחד):</w:t>
      </w:r>
    </w:p>
    <w:p w14:paraId="16FFFDE0" w14:textId="77777777" w:rsidR="00000000" w:rsidRDefault="0069655B">
      <w:pPr>
        <w:pStyle w:val="a0"/>
        <w:rPr>
          <w:rFonts w:hint="cs"/>
          <w:rtl/>
        </w:rPr>
      </w:pPr>
    </w:p>
    <w:p w14:paraId="75BB34D1" w14:textId="77777777" w:rsidR="00000000" w:rsidRDefault="0069655B">
      <w:pPr>
        <w:pStyle w:val="a0"/>
        <w:rPr>
          <w:rFonts w:hint="cs"/>
          <w:rtl/>
        </w:rPr>
      </w:pPr>
      <w:r>
        <w:rPr>
          <w:rFonts w:hint="cs"/>
          <w:rtl/>
        </w:rPr>
        <w:t>וכן, ביומו תיתן שכרו. איך זה עולה בקנה אחד עם</w:t>
      </w:r>
      <w:r>
        <w:rPr>
          <w:rFonts w:hint="cs"/>
          <w:rtl/>
        </w:rPr>
        <w:t xml:space="preserve"> כך שיש מאות אלפי אנשים - - -</w:t>
      </w:r>
    </w:p>
    <w:p w14:paraId="29E629D7" w14:textId="77777777" w:rsidR="00000000" w:rsidRDefault="0069655B">
      <w:pPr>
        <w:pStyle w:val="a0"/>
        <w:rPr>
          <w:rFonts w:hint="cs"/>
          <w:rtl/>
        </w:rPr>
      </w:pPr>
    </w:p>
    <w:p w14:paraId="7DDFF6F1" w14:textId="77777777" w:rsidR="00000000" w:rsidRDefault="0069655B">
      <w:pPr>
        <w:pStyle w:val="-"/>
        <w:rPr>
          <w:rtl/>
        </w:rPr>
      </w:pPr>
      <w:bookmarkStart w:id="580" w:name="FS000000478T25_02_2004_17_40_10C"/>
      <w:bookmarkEnd w:id="580"/>
      <w:r>
        <w:rPr>
          <w:rtl/>
        </w:rPr>
        <w:t>השר מאיר שטרית:</w:t>
      </w:r>
    </w:p>
    <w:p w14:paraId="14117397" w14:textId="77777777" w:rsidR="00000000" w:rsidRDefault="0069655B">
      <w:pPr>
        <w:pStyle w:val="a0"/>
        <w:rPr>
          <w:rtl/>
        </w:rPr>
      </w:pPr>
    </w:p>
    <w:p w14:paraId="7C8C1B07" w14:textId="77777777" w:rsidR="00000000" w:rsidRDefault="0069655B">
      <w:pPr>
        <w:pStyle w:val="a0"/>
        <w:rPr>
          <w:rFonts w:hint="cs"/>
          <w:rtl/>
        </w:rPr>
      </w:pPr>
      <w:r>
        <w:rPr>
          <w:rFonts w:hint="cs"/>
          <w:rtl/>
        </w:rPr>
        <w:t>מאות אלפי?</w:t>
      </w:r>
    </w:p>
    <w:p w14:paraId="25F5DE12" w14:textId="77777777" w:rsidR="00000000" w:rsidRDefault="0069655B">
      <w:pPr>
        <w:pStyle w:val="af0"/>
        <w:rPr>
          <w:rtl/>
        </w:rPr>
      </w:pPr>
    </w:p>
    <w:p w14:paraId="64551C33" w14:textId="77777777" w:rsidR="00000000" w:rsidRDefault="0069655B">
      <w:pPr>
        <w:pStyle w:val="af0"/>
        <w:rPr>
          <w:rtl/>
        </w:rPr>
      </w:pPr>
      <w:bookmarkStart w:id="581" w:name="FS000000478T25_02_2004_17_40_39C"/>
      <w:bookmarkEnd w:id="581"/>
      <w:r>
        <w:rPr>
          <w:rtl/>
        </w:rPr>
        <w:t>דוד טל (עם אחד):</w:t>
      </w:r>
    </w:p>
    <w:p w14:paraId="3027AB31" w14:textId="77777777" w:rsidR="00000000" w:rsidRDefault="0069655B">
      <w:pPr>
        <w:pStyle w:val="a0"/>
        <w:rPr>
          <w:rFonts w:hint="cs"/>
          <w:rtl/>
        </w:rPr>
      </w:pPr>
    </w:p>
    <w:p w14:paraId="7CDF4865" w14:textId="77777777" w:rsidR="00000000" w:rsidRDefault="0069655B">
      <w:pPr>
        <w:pStyle w:val="a0"/>
        <w:rPr>
          <w:rFonts w:hint="cs"/>
          <w:rtl/>
        </w:rPr>
      </w:pPr>
      <w:r>
        <w:rPr>
          <w:rFonts w:hint="cs"/>
          <w:rtl/>
        </w:rPr>
        <w:t>אני לא יודע לומר אם זה מאות אלפים.</w:t>
      </w:r>
    </w:p>
    <w:p w14:paraId="1CE9437A" w14:textId="77777777" w:rsidR="00000000" w:rsidRDefault="0069655B">
      <w:pPr>
        <w:pStyle w:val="a0"/>
        <w:rPr>
          <w:rFonts w:hint="cs"/>
          <w:rtl/>
        </w:rPr>
      </w:pPr>
    </w:p>
    <w:p w14:paraId="3BCE71AB" w14:textId="77777777" w:rsidR="00000000" w:rsidRDefault="0069655B">
      <w:pPr>
        <w:pStyle w:val="-"/>
        <w:rPr>
          <w:rtl/>
        </w:rPr>
      </w:pPr>
      <w:r>
        <w:rPr>
          <w:rtl/>
        </w:rPr>
        <w:t>השר מאיר שטרית:</w:t>
      </w:r>
    </w:p>
    <w:p w14:paraId="79EB787F" w14:textId="77777777" w:rsidR="00000000" w:rsidRDefault="0069655B">
      <w:pPr>
        <w:pStyle w:val="a0"/>
        <w:rPr>
          <w:rFonts w:hint="cs"/>
          <w:rtl/>
        </w:rPr>
      </w:pPr>
    </w:p>
    <w:p w14:paraId="597A95FF" w14:textId="77777777" w:rsidR="00000000" w:rsidRDefault="0069655B">
      <w:pPr>
        <w:pStyle w:val="a0"/>
        <w:rPr>
          <w:rFonts w:hint="cs"/>
          <w:rtl/>
        </w:rPr>
      </w:pPr>
      <w:r>
        <w:rPr>
          <w:rFonts w:hint="cs"/>
          <w:rtl/>
        </w:rPr>
        <w:t>נגיד, אלפים.</w:t>
      </w:r>
    </w:p>
    <w:p w14:paraId="4ED94D33" w14:textId="77777777" w:rsidR="00000000" w:rsidRDefault="0069655B">
      <w:pPr>
        <w:pStyle w:val="a0"/>
        <w:rPr>
          <w:rFonts w:hint="cs"/>
          <w:rtl/>
        </w:rPr>
      </w:pPr>
    </w:p>
    <w:p w14:paraId="01737725" w14:textId="77777777" w:rsidR="00000000" w:rsidRDefault="0069655B">
      <w:pPr>
        <w:pStyle w:val="af0"/>
        <w:rPr>
          <w:rtl/>
        </w:rPr>
      </w:pPr>
      <w:r>
        <w:rPr>
          <w:rFonts w:hint="eastAsia"/>
          <w:rtl/>
        </w:rPr>
        <w:t>דוד</w:t>
      </w:r>
      <w:r>
        <w:rPr>
          <w:rtl/>
        </w:rPr>
        <w:t xml:space="preserve"> טל (עם אחד):</w:t>
      </w:r>
    </w:p>
    <w:p w14:paraId="45AE8335" w14:textId="77777777" w:rsidR="00000000" w:rsidRDefault="0069655B">
      <w:pPr>
        <w:pStyle w:val="a0"/>
        <w:rPr>
          <w:rFonts w:hint="cs"/>
          <w:rtl/>
        </w:rPr>
      </w:pPr>
    </w:p>
    <w:p w14:paraId="52EC6E02" w14:textId="77777777" w:rsidR="00000000" w:rsidRDefault="0069655B">
      <w:pPr>
        <w:pStyle w:val="a0"/>
        <w:rPr>
          <w:rFonts w:hint="cs"/>
          <w:rtl/>
        </w:rPr>
      </w:pPr>
      <w:r>
        <w:rPr>
          <w:rFonts w:hint="cs"/>
          <w:rtl/>
        </w:rPr>
        <w:t>- - - אלפי אנשים שלא מקבלים שכר לא רק לא באותו יום, לא רק לא באותו חודש, לא רק לא אחרי חודשיי</w:t>
      </w:r>
      <w:r>
        <w:rPr>
          <w:rFonts w:hint="cs"/>
          <w:rtl/>
        </w:rPr>
        <w:t>ם וגם לא בעוד שלושה חודשים - שנה ושנה וחצי הם לא מקבלים שכר. איך זה עולה בקנה אחד עם דבריך?</w:t>
      </w:r>
    </w:p>
    <w:p w14:paraId="53451B4A" w14:textId="77777777" w:rsidR="00000000" w:rsidRDefault="0069655B">
      <w:pPr>
        <w:pStyle w:val="a0"/>
        <w:rPr>
          <w:rFonts w:hint="cs"/>
          <w:rtl/>
        </w:rPr>
      </w:pPr>
    </w:p>
    <w:p w14:paraId="1D34DA8C" w14:textId="77777777" w:rsidR="00000000" w:rsidRDefault="0069655B">
      <w:pPr>
        <w:pStyle w:val="-"/>
        <w:rPr>
          <w:rtl/>
        </w:rPr>
      </w:pPr>
      <w:bookmarkStart w:id="582" w:name="FS000000478T25_02_2004_17_42_00C"/>
      <w:bookmarkEnd w:id="582"/>
      <w:r>
        <w:rPr>
          <w:rtl/>
        </w:rPr>
        <w:t>השר מאיר שטרית:</w:t>
      </w:r>
    </w:p>
    <w:p w14:paraId="0FB0FF95" w14:textId="77777777" w:rsidR="00000000" w:rsidRDefault="0069655B">
      <w:pPr>
        <w:pStyle w:val="a0"/>
        <w:rPr>
          <w:rtl/>
        </w:rPr>
      </w:pPr>
    </w:p>
    <w:p w14:paraId="1449BEFD" w14:textId="77777777" w:rsidR="00000000" w:rsidRDefault="0069655B">
      <w:pPr>
        <w:pStyle w:val="a0"/>
        <w:rPr>
          <w:rFonts w:hint="cs"/>
          <w:rtl/>
        </w:rPr>
      </w:pPr>
      <w:r>
        <w:rPr>
          <w:rFonts w:hint="cs"/>
          <w:rtl/>
        </w:rPr>
        <w:t>חבר הכנסת טל, אני חושב שזה חטא שעושות הרשויות האלה שלא משלמות שכר לעובדים. אילו הייתי שר הפנים וראש עיר לא היה משלם שכר אחרי חודשיים, הייתי מעיף א</w:t>
      </w:r>
      <w:r>
        <w:rPr>
          <w:rFonts w:hint="cs"/>
          <w:rtl/>
        </w:rPr>
        <w:t xml:space="preserve">ותו הביתה. ואז לא היו מגיעים למצב שאנשים לא מקבלים משכורת שנה או שנתיים. הבעיה היא, שלצערי לא היה פיקוח מספיק חזק של משרד הפנים. אדוני, בעיני זה מצב של אסון שאנשים לא מקבלים משכורת עשרה חודשים וזו בושה לאותה עיר שמגיעה למצב הזה. לצערי, אני מוכרח להגיע לכך </w:t>
      </w:r>
      <w:r>
        <w:rPr>
          <w:rFonts w:hint="cs"/>
          <w:rtl/>
        </w:rPr>
        <w:t>שזו קצת בושה שמשרד שאחראי על הרשויות לא עומד על המשמר ולא בודק מקרוב מה קורה בכל רשות כזאת. הוא לא צריך לחכות שלא תהיה משכורת עשרה חודשים. אני מעוניין שהוא יבדוק מה קורה שם בחודש הראשון שבו אין משכורת. ואז לא היה נוצר המצב הזה. איך אמר פעם אייזנהאור: אין ד</w:t>
      </w:r>
      <w:r>
        <w:rPr>
          <w:rFonts w:hint="cs"/>
          <w:rtl/>
        </w:rPr>
        <w:t>בר דחוף - יש דבר מוזנח. אם לא מזניחים, הוא לא הופך להיות דחוף.</w:t>
      </w:r>
    </w:p>
    <w:p w14:paraId="6C30AACD" w14:textId="77777777" w:rsidR="00000000" w:rsidRDefault="0069655B">
      <w:pPr>
        <w:pStyle w:val="a0"/>
        <w:rPr>
          <w:rFonts w:hint="cs"/>
          <w:rtl/>
        </w:rPr>
      </w:pPr>
    </w:p>
    <w:p w14:paraId="221571D6" w14:textId="77777777" w:rsidR="00000000" w:rsidRDefault="0069655B">
      <w:pPr>
        <w:pStyle w:val="a0"/>
        <w:rPr>
          <w:rFonts w:hint="cs"/>
          <w:rtl/>
        </w:rPr>
      </w:pPr>
      <w:r>
        <w:rPr>
          <w:rFonts w:hint="cs"/>
          <w:rtl/>
        </w:rPr>
        <w:t>לכן, חברים, אני חושב שאני אשמח אם הצעתו של חבר הכנסת גדעון סער תעבור לאן שהוא רוצה, לוועדה או למליאה. האם אתה מעדיף למליאה?</w:t>
      </w:r>
    </w:p>
    <w:p w14:paraId="2BBCDFDB" w14:textId="77777777" w:rsidR="00000000" w:rsidRDefault="0069655B">
      <w:pPr>
        <w:pStyle w:val="a0"/>
        <w:rPr>
          <w:rFonts w:hint="cs"/>
          <w:rtl/>
        </w:rPr>
      </w:pPr>
    </w:p>
    <w:p w14:paraId="07E4A87B" w14:textId="77777777" w:rsidR="00000000" w:rsidRDefault="0069655B">
      <w:pPr>
        <w:pStyle w:val="af0"/>
        <w:rPr>
          <w:rtl/>
        </w:rPr>
      </w:pPr>
      <w:r>
        <w:rPr>
          <w:rFonts w:hint="eastAsia"/>
          <w:rtl/>
        </w:rPr>
        <w:t>גדעון</w:t>
      </w:r>
      <w:r>
        <w:rPr>
          <w:rtl/>
        </w:rPr>
        <w:t xml:space="preserve"> סער (הליכוד):</w:t>
      </w:r>
    </w:p>
    <w:p w14:paraId="6A203AF1" w14:textId="77777777" w:rsidR="00000000" w:rsidRDefault="0069655B">
      <w:pPr>
        <w:pStyle w:val="a0"/>
        <w:rPr>
          <w:rFonts w:hint="cs"/>
          <w:rtl/>
        </w:rPr>
      </w:pPr>
    </w:p>
    <w:p w14:paraId="71821B98" w14:textId="77777777" w:rsidR="00000000" w:rsidRDefault="0069655B">
      <w:pPr>
        <w:pStyle w:val="a0"/>
        <w:rPr>
          <w:rFonts w:hint="cs"/>
          <w:rtl/>
        </w:rPr>
      </w:pPr>
      <w:r>
        <w:rPr>
          <w:rFonts w:hint="cs"/>
          <w:rtl/>
        </w:rPr>
        <w:t>למה לא?</w:t>
      </w:r>
    </w:p>
    <w:p w14:paraId="27699393" w14:textId="77777777" w:rsidR="00000000" w:rsidRDefault="0069655B">
      <w:pPr>
        <w:pStyle w:val="a0"/>
        <w:rPr>
          <w:rFonts w:hint="cs"/>
          <w:rtl/>
        </w:rPr>
      </w:pPr>
    </w:p>
    <w:p w14:paraId="184F43E6" w14:textId="77777777" w:rsidR="00000000" w:rsidRDefault="0069655B">
      <w:pPr>
        <w:pStyle w:val="-"/>
        <w:rPr>
          <w:rtl/>
        </w:rPr>
      </w:pPr>
      <w:bookmarkStart w:id="583" w:name="FS000000478T25_02_2004_17_45_51C"/>
      <w:bookmarkEnd w:id="583"/>
      <w:r>
        <w:rPr>
          <w:rtl/>
        </w:rPr>
        <w:t>השר מאיר שטרית:</w:t>
      </w:r>
    </w:p>
    <w:p w14:paraId="33EC8BB2" w14:textId="77777777" w:rsidR="00000000" w:rsidRDefault="0069655B">
      <w:pPr>
        <w:pStyle w:val="a0"/>
        <w:rPr>
          <w:rtl/>
        </w:rPr>
      </w:pPr>
    </w:p>
    <w:p w14:paraId="14B80DE6" w14:textId="77777777" w:rsidR="00000000" w:rsidRDefault="0069655B">
      <w:pPr>
        <w:pStyle w:val="a0"/>
        <w:rPr>
          <w:rFonts w:hint="cs"/>
          <w:rtl/>
        </w:rPr>
      </w:pPr>
      <w:r>
        <w:rPr>
          <w:rFonts w:hint="cs"/>
          <w:rtl/>
        </w:rPr>
        <w:t>למליאה.</w:t>
      </w:r>
    </w:p>
    <w:p w14:paraId="73F9E90C" w14:textId="77777777" w:rsidR="00000000" w:rsidRDefault="0069655B">
      <w:pPr>
        <w:pStyle w:val="af0"/>
        <w:rPr>
          <w:rtl/>
        </w:rPr>
      </w:pPr>
    </w:p>
    <w:p w14:paraId="556E6FEA" w14:textId="77777777" w:rsidR="00000000" w:rsidRDefault="0069655B">
      <w:pPr>
        <w:pStyle w:val="af0"/>
        <w:rPr>
          <w:rtl/>
        </w:rPr>
      </w:pPr>
      <w:r>
        <w:rPr>
          <w:rFonts w:hint="eastAsia"/>
          <w:rtl/>
        </w:rPr>
        <w:t>נסים</w:t>
      </w:r>
      <w:r>
        <w:rPr>
          <w:rtl/>
        </w:rPr>
        <w:t xml:space="preserve"> זאב (ש</w:t>
      </w:r>
      <w:r>
        <w:rPr>
          <w:rtl/>
        </w:rPr>
        <w:t>"ס):</w:t>
      </w:r>
    </w:p>
    <w:p w14:paraId="08C835E8" w14:textId="77777777" w:rsidR="00000000" w:rsidRDefault="0069655B">
      <w:pPr>
        <w:pStyle w:val="a0"/>
        <w:rPr>
          <w:rFonts w:hint="cs"/>
          <w:rtl/>
        </w:rPr>
      </w:pPr>
    </w:p>
    <w:p w14:paraId="03C8CD37" w14:textId="77777777" w:rsidR="00000000" w:rsidRDefault="0069655B">
      <w:pPr>
        <w:pStyle w:val="a0"/>
        <w:rPr>
          <w:rFonts w:hint="cs"/>
          <w:rtl/>
        </w:rPr>
      </w:pPr>
      <w:r>
        <w:rPr>
          <w:rFonts w:hint="cs"/>
          <w:rtl/>
        </w:rPr>
        <w:t>אדוני, אני מציע שהדיון יהיה בהאג.</w:t>
      </w:r>
    </w:p>
    <w:p w14:paraId="497578D8" w14:textId="77777777" w:rsidR="00000000" w:rsidRDefault="0069655B">
      <w:pPr>
        <w:pStyle w:val="a0"/>
        <w:rPr>
          <w:rFonts w:hint="cs"/>
          <w:rtl/>
        </w:rPr>
      </w:pPr>
    </w:p>
    <w:p w14:paraId="3AA9C359" w14:textId="77777777" w:rsidR="00000000" w:rsidRDefault="0069655B">
      <w:pPr>
        <w:pStyle w:val="-"/>
        <w:rPr>
          <w:rtl/>
        </w:rPr>
      </w:pPr>
      <w:bookmarkStart w:id="584" w:name="FS000000478T25_02_2004_17_46_20C"/>
      <w:bookmarkEnd w:id="584"/>
      <w:r>
        <w:rPr>
          <w:rtl/>
        </w:rPr>
        <w:t>השר מאיר שטרית:</w:t>
      </w:r>
    </w:p>
    <w:p w14:paraId="1DB7EEBF" w14:textId="77777777" w:rsidR="00000000" w:rsidRDefault="0069655B">
      <w:pPr>
        <w:pStyle w:val="a0"/>
        <w:rPr>
          <w:rtl/>
        </w:rPr>
      </w:pPr>
    </w:p>
    <w:p w14:paraId="344EDED1" w14:textId="77777777" w:rsidR="00000000" w:rsidRDefault="0069655B">
      <w:pPr>
        <w:pStyle w:val="a0"/>
        <w:rPr>
          <w:rFonts w:hint="cs"/>
          <w:rtl/>
        </w:rPr>
      </w:pPr>
      <w:r>
        <w:rPr>
          <w:rFonts w:hint="cs"/>
          <w:rtl/>
        </w:rPr>
        <w:t>בבקשה, בהאג. יש לי יום-יום האג.</w:t>
      </w:r>
    </w:p>
    <w:p w14:paraId="50C6D210" w14:textId="77777777" w:rsidR="00000000" w:rsidRDefault="0069655B">
      <w:pPr>
        <w:pStyle w:val="a0"/>
        <w:rPr>
          <w:rFonts w:hint="cs"/>
          <w:rtl/>
        </w:rPr>
      </w:pPr>
    </w:p>
    <w:p w14:paraId="76759D5B" w14:textId="77777777" w:rsidR="00000000" w:rsidRDefault="0069655B">
      <w:pPr>
        <w:pStyle w:val="af1"/>
        <w:rPr>
          <w:rtl/>
        </w:rPr>
      </w:pPr>
      <w:r>
        <w:rPr>
          <w:rtl/>
        </w:rPr>
        <w:t>היו"ר מיכאל נודלמן:</w:t>
      </w:r>
    </w:p>
    <w:p w14:paraId="19229B54" w14:textId="77777777" w:rsidR="00000000" w:rsidRDefault="0069655B">
      <w:pPr>
        <w:pStyle w:val="a0"/>
        <w:rPr>
          <w:rtl/>
        </w:rPr>
      </w:pPr>
    </w:p>
    <w:p w14:paraId="5FADB550" w14:textId="77777777" w:rsidR="00000000" w:rsidRDefault="0069655B">
      <w:pPr>
        <w:pStyle w:val="a0"/>
        <w:rPr>
          <w:rFonts w:hint="cs"/>
          <w:rtl/>
        </w:rPr>
      </w:pPr>
      <w:r>
        <w:rPr>
          <w:rFonts w:hint="cs"/>
          <w:rtl/>
        </w:rPr>
        <w:t>תודה רבה.</w:t>
      </w:r>
    </w:p>
    <w:p w14:paraId="2611A910" w14:textId="77777777" w:rsidR="00000000" w:rsidRDefault="0069655B">
      <w:pPr>
        <w:pStyle w:val="a0"/>
        <w:rPr>
          <w:rFonts w:hint="cs"/>
          <w:rtl/>
        </w:rPr>
      </w:pPr>
    </w:p>
    <w:p w14:paraId="0E8F8CFA" w14:textId="77777777" w:rsidR="00000000" w:rsidRDefault="0069655B">
      <w:pPr>
        <w:pStyle w:val="af0"/>
        <w:rPr>
          <w:rtl/>
        </w:rPr>
      </w:pPr>
      <w:r>
        <w:rPr>
          <w:rFonts w:hint="eastAsia"/>
          <w:rtl/>
        </w:rPr>
        <w:t>נסים</w:t>
      </w:r>
      <w:r>
        <w:rPr>
          <w:rtl/>
        </w:rPr>
        <w:t xml:space="preserve"> זאב (ש"ס):</w:t>
      </w:r>
    </w:p>
    <w:p w14:paraId="34201535" w14:textId="77777777" w:rsidR="00000000" w:rsidRDefault="0069655B">
      <w:pPr>
        <w:pStyle w:val="a0"/>
        <w:rPr>
          <w:rFonts w:hint="cs"/>
          <w:rtl/>
        </w:rPr>
      </w:pPr>
    </w:p>
    <w:p w14:paraId="4DDA698B" w14:textId="77777777" w:rsidR="00000000" w:rsidRDefault="0069655B">
      <w:pPr>
        <w:pStyle w:val="a0"/>
        <w:rPr>
          <w:rFonts w:hint="cs"/>
          <w:rtl/>
        </w:rPr>
      </w:pPr>
      <w:r>
        <w:rPr>
          <w:rFonts w:hint="cs"/>
          <w:rtl/>
        </w:rPr>
        <w:t>אפשר הצעה אחרת?</w:t>
      </w:r>
    </w:p>
    <w:p w14:paraId="4F0FEAC9" w14:textId="77777777" w:rsidR="00000000" w:rsidRDefault="0069655B">
      <w:pPr>
        <w:pStyle w:val="a0"/>
        <w:rPr>
          <w:rFonts w:hint="cs"/>
          <w:rtl/>
        </w:rPr>
      </w:pPr>
    </w:p>
    <w:p w14:paraId="30AF1370" w14:textId="77777777" w:rsidR="00000000" w:rsidRDefault="0069655B">
      <w:pPr>
        <w:pStyle w:val="af1"/>
        <w:rPr>
          <w:rtl/>
        </w:rPr>
      </w:pPr>
      <w:r>
        <w:rPr>
          <w:rtl/>
        </w:rPr>
        <w:t>היו"ר מיכאל נודלמן:</w:t>
      </w:r>
    </w:p>
    <w:p w14:paraId="4789712D" w14:textId="77777777" w:rsidR="00000000" w:rsidRDefault="0069655B">
      <w:pPr>
        <w:pStyle w:val="a0"/>
        <w:rPr>
          <w:rtl/>
        </w:rPr>
      </w:pPr>
    </w:p>
    <w:p w14:paraId="7EC79BBE" w14:textId="77777777" w:rsidR="00000000" w:rsidRDefault="0069655B">
      <w:pPr>
        <w:pStyle w:val="a0"/>
        <w:rPr>
          <w:rFonts w:hint="cs"/>
          <w:rtl/>
        </w:rPr>
      </w:pPr>
      <w:r>
        <w:rPr>
          <w:rFonts w:hint="cs"/>
          <w:rtl/>
        </w:rPr>
        <w:t>יש הצעות אחרות. חבר הכנסת מרגי, בבקשה.</w:t>
      </w:r>
    </w:p>
    <w:p w14:paraId="4AAEC467" w14:textId="77777777" w:rsidR="00000000" w:rsidRDefault="0069655B">
      <w:pPr>
        <w:pStyle w:val="a0"/>
        <w:rPr>
          <w:rFonts w:hint="cs"/>
          <w:rtl/>
        </w:rPr>
      </w:pPr>
    </w:p>
    <w:p w14:paraId="2DB19157" w14:textId="77777777" w:rsidR="00000000" w:rsidRDefault="0069655B">
      <w:pPr>
        <w:pStyle w:val="af0"/>
        <w:rPr>
          <w:rtl/>
        </w:rPr>
      </w:pPr>
      <w:r>
        <w:rPr>
          <w:rFonts w:hint="eastAsia"/>
          <w:rtl/>
        </w:rPr>
        <w:t>נסים</w:t>
      </w:r>
      <w:r>
        <w:rPr>
          <w:rtl/>
        </w:rPr>
        <w:t xml:space="preserve"> זאב (ש"ס):</w:t>
      </w:r>
    </w:p>
    <w:p w14:paraId="10217BFE" w14:textId="77777777" w:rsidR="00000000" w:rsidRDefault="0069655B">
      <w:pPr>
        <w:pStyle w:val="a0"/>
        <w:rPr>
          <w:rFonts w:hint="cs"/>
          <w:rtl/>
        </w:rPr>
      </w:pPr>
    </w:p>
    <w:p w14:paraId="6F9E7A64" w14:textId="77777777" w:rsidR="00000000" w:rsidRDefault="0069655B">
      <w:pPr>
        <w:pStyle w:val="a0"/>
        <w:rPr>
          <w:rFonts w:hint="cs"/>
          <w:rtl/>
        </w:rPr>
      </w:pPr>
      <w:r>
        <w:rPr>
          <w:rFonts w:hint="cs"/>
          <w:rtl/>
        </w:rPr>
        <w:t xml:space="preserve">אם כך, זה שתי הצעות. </w:t>
      </w:r>
      <w:r>
        <w:rPr>
          <w:rFonts w:hint="cs"/>
          <w:rtl/>
        </w:rPr>
        <w:t>אפשר הצעה?</w:t>
      </w:r>
    </w:p>
    <w:p w14:paraId="2DCA343B" w14:textId="77777777" w:rsidR="00000000" w:rsidRDefault="0069655B">
      <w:pPr>
        <w:pStyle w:val="a0"/>
        <w:rPr>
          <w:rFonts w:hint="cs"/>
          <w:rtl/>
        </w:rPr>
      </w:pPr>
    </w:p>
    <w:p w14:paraId="41429679" w14:textId="77777777" w:rsidR="00000000" w:rsidRDefault="0069655B">
      <w:pPr>
        <w:pStyle w:val="af0"/>
        <w:rPr>
          <w:rtl/>
        </w:rPr>
      </w:pPr>
      <w:r>
        <w:rPr>
          <w:rFonts w:hint="eastAsia"/>
          <w:rtl/>
        </w:rPr>
        <w:t>דוד</w:t>
      </w:r>
      <w:r>
        <w:rPr>
          <w:rtl/>
        </w:rPr>
        <w:t xml:space="preserve"> טל (עם אחד):</w:t>
      </w:r>
    </w:p>
    <w:p w14:paraId="32936E09" w14:textId="77777777" w:rsidR="00000000" w:rsidRDefault="0069655B">
      <w:pPr>
        <w:pStyle w:val="a0"/>
        <w:rPr>
          <w:rFonts w:hint="cs"/>
          <w:rtl/>
        </w:rPr>
      </w:pPr>
    </w:p>
    <w:p w14:paraId="5CF10D15" w14:textId="77777777" w:rsidR="00000000" w:rsidRDefault="0069655B">
      <w:pPr>
        <w:pStyle w:val="a0"/>
        <w:rPr>
          <w:rFonts w:hint="cs"/>
          <w:rtl/>
        </w:rPr>
      </w:pPr>
      <w:r>
        <w:rPr>
          <w:rFonts w:hint="cs"/>
          <w:rtl/>
        </w:rPr>
        <w:t>אין שתי הצעות. יש רק דובר אחד.</w:t>
      </w:r>
    </w:p>
    <w:p w14:paraId="268FD937" w14:textId="77777777" w:rsidR="00000000" w:rsidRDefault="0069655B">
      <w:pPr>
        <w:pStyle w:val="a0"/>
        <w:rPr>
          <w:rFonts w:hint="cs"/>
          <w:rtl/>
        </w:rPr>
      </w:pPr>
    </w:p>
    <w:p w14:paraId="778CCCBF" w14:textId="77777777" w:rsidR="00000000" w:rsidRDefault="0069655B">
      <w:pPr>
        <w:pStyle w:val="af1"/>
        <w:rPr>
          <w:rtl/>
        </w:rPr>
      </w:pPr>
      <w:r>
        <w:rPr>
          <w:rtl/>
        </w:rPr>
        <w:t>היו"ר מיכאל נודלמן:</w:t>
      </w:r>
    </w:p>
    <w:p w14:paraId="6F97BD4F" w14:textId="77777777" w:rsidR="00000000" w:rsidRDefault="0069655B">
      <w:pPr>
        <w:pStyle w:val="a0"/>
        <w:rPr>
          <w:rtl/>
        </w:rPr>
      </w:pPr>
    </w:p>
    <w:p w14:paraId="2B467EB4" w14:textId="77777777" w:rsidR="00000000" w:rsidRDefault="0069655B">
      <w:pPr>
        <w:pStyle w:val="a0"/>
        <w:rPr>
          <w:rFonts w:hint="cs"/>
          <w:rtl/>
        </w:rPr>
      </w:pPr>
      <w:r>
        <w:rPr>
          <w:rFonts w:hint="cs"/>
          <w:rtl/>
        </w:rPr>
        <w:t>היתה רק הצעה אחת.</w:t>
      </w:r>
    </w:p>
    <w:p w14:paraId="4A7794BC" w14:textId="77777777" w:rsidR="00000000" w:rsidRDefault="0069655B">
      <w:pPr>
        <w:pStyle w:val="a0"/>
        <w:rPr>
          <w:rFonts w:hint="cs"/>
          <w:rtl/>
        </w:rPr>
      </w:pPr>
      <w:bookmarkStart w:id="585" w:name="FS000000478T25_02_2004_17_47_09C"/>
      <w:bookmarkEnd w:id="585"/>
    </w:p>
    <w:p w14:paraId="6891C5DD" w14:textId="77777777" w:rsidR="00000000" w:rsidRDefault="0069655B">
      <w:pPr>
        <w:pStyle w:val="af0"/>
        <w:rPr>
          <w:rtl/>
        </w:rPr>
      </w:pPr>
      <w:r>
        <w:rPr>
          <w:rFonts w:hint="eastAsia"/>
          <w:rtl/>
        </w:rPr>
        <w:t>נסים</w:t>
      </w:r>
      <w:r>
        <w:rPr>
          <w:rtl/>
        </w:rPr>
        <w:t xml:space="preserve"> זאב (ש"ס):</w:t>
      </w:r>
    </w:p>
    <w:p w14:paraId="3B6099C2" w14:textId="77777777" w:rsidR="00000000" w:rsidRDefault="0069655B">
      <w:pPr>
        <w:pStyle w:val="a0"/>
        <w:rPr>
          <w:rFonts w:hint="cs"/>
          <w:rtl/>
        </w:rPr>
      </w:pPr>
    </w:p>
    <w:p w14:paraId="03F78597" w14:textId="77777777" w:rsidR="00000000" w:rsidRDefault="0069655B">
      <w:pPr>
        <w:pStyle w:val="a0"/>
        <w:rPr>
          <w:rFonts w:hint="cs"/>
          <w:rtl/>
        </w:rPr>
      </w:pPr>
      <w:r>
        <w:rPr>
          <w:rFonts w:hint="cs"/>
          <w:rtl/>
        </w:rPr>
        <w:t>זה למליאה, ואפשר שתיים.</w:t>
      </w:r>
    </w:p>
    <w:p w14:paraId="49CCAABA" w14:textId="77777777" w:rsidR="00000000" w:rsidRDefault="0069655B">
      <w:pPr>
        <w:pStyle w:val="a0"/>
        <w:rPr>
          <w:rFonts w:hint="cs"/>
          <w:rtl/>
        </w:rPr>
      </w:pPr>
    </w:p>
    <w:p w14:paraId="4BBE763D" w14:textId="77777777" w:rsidR="00000000" w:rsidRDefault="0069655B">
      <w:pPr>
        <w:pStyle w:val="af0"/>
        <w:rPr>
          <w:rtl/>
        </w:rPr>
      </w:pPr>
      <w:r>
        <w:rPr>
          <w:rFonts w:hint="eastAsia"/>
          <w:rtl/>
        </w:rPr>
        <w:t>דוד</w:t>
      </w:r>
      <w:r>
        <w:rPr>
          <w:rtl/>
        </w:rPr>
        <w:t xml:space="preserve"> טל (עם אחד):</w:t>
      </w:r>
    </w:p>
    <w:p w14:paraId="64CAE5BD" w14:textId="77777777" w:rsidR="00000000" w:rsidRDefault="0069655B">
      <w:pPr>
        <w:pStyle w:val="a0"/>
        <w:rPr>
          <w:rFonts w:hint="cs"/>
          <w:rtl/>
        </w:rPr>
      </w:pPr>
    </w:p>
    <w:p w14:paraId="56DC6CDC" w14:textId="77777777" w:rsidR="00000000" w:rsidRDefault="0069655B">
      <w:pPr>
        <w:pStyle w:val="a0"/>
        <w:rPr>
          <w:rFonts w:hint="cs"/>
          <w:rtl/>
        </w:rPr>
      </w:pPr>
      <w:r>
        <w:rPr>
          <w:rFonts w:hint="cs"/>
          <w:rtl/>
        </w:rPr>
        <w:t>לא. בשום אופן, לא.</w:t>
      </w:r>
    </w:p>
    <w:p w14:paraId="61490EA9" w14:textId="77777777" w:rsidR="00000000" w:rsidRDefault="0069655B">
      <w:pPr>
        <w:pStyle w:val="af1"/>
        <w:rPr>
          <w:rtl/>
        </w:rPr>
      </w:pPr>
    </w:p>
    <w:p w14:paraId="4AC441F6" w14:textId="77777777" w:rsidR="00000000" w:rsidRDefault="0069655B">
      <w:pPr>
        <w:pStyle w:val="af1"/>
        <w:rPr>
          <w:rtl/>
        </w:rPr>
      </w:pPr>
      <w:bookmarkStart w:id="586" w:name="FS000001056T25_02_2004_17_48_13"/>
      <w:bookmarkEnd w:id="586"/>
      <w:r>
        <w:rPr>
          <w:rFonts w:hint="cs"/>
          <w:rtl/>
        </w:rPr>
        <w:t>י</w:t>
      </w:r>
      <w:r>
        <w:rPr>
          <w:rFonts w:hint="eastAsia"/>
          <w:rtl/>
        </w:rPr>
        <w:t>עקב</w:t>
      </w:r>
      <w:r>
        <w:rPr>
          <w:rtl/>
        </w:rPr>
        <w:t xml:space="preserve"> מרגי (ש"ס):</w:t>
      </w:r>
    </w:p>
    <w:p w14:paraId="662348AA" w14:textId="77777777" w:rsidR="00000000" w:rsidRDefault="0069655B">
      <w:pPr>
        <w:pStyle w:val="a0"/>
        <w:rPr>
          <w:rFonts w:hint="cs"/>
          <w:rtl/>
        </w:rPr>
      </w:pPr>
    </w:p>
    <w:p w14:paraId="72A79AD7" w14:textId="77777777" w:rsidR="00000000" w:rsidRDefault="0069655B">
      <w:pPr>
        <w:pStyle w:val="a0"/>
        <w:rPr>
          <w:rFonts w:hint="cs"/>
          <w:rtl/>
        </w:rPr>
      </w:pPr>
      <w:r>
        <w:rPr>
          <w:rFonts w:hint="cs"/>
          <w:rtl/>
        </w:rPr>
        <w:t>אדוני היושב-ראש, חברי חברי הכנסת, אני רוצה לומר לחבר הכנ</w:t>
      </w:r>
      <w:r>
        <w:rPr>
          <w:rFonts w:hint="cs"/>
          <w:rtl/>
        </w:rPr>
        <w:t>סת גדעון סער: לפי הסטטיסטיקה, משפחה קשת-יום מחליפה מקרר, אם בכלל, אחת ל-15 שנה. על מה אתה מדבר: היטיבו אתה? אני מבין את זה שאתה יוצא מגדרך - - -</w:t>
      </w:r>
    </w:p>
    <w:p w14:paraId="22EC1854" w14:textId="77777777" w:rsidR="00000000" w:rsidRDefault="0069655B">
      <w:pPr>
        <w:pStyle w:val="a0"/>
        <w:rPr>
          <w:rFonts w:hint="cs"/>
          <w:rtl/>
        </w:rPr>
      </w:pPr>
    </w:p>
    <w:p w14:paraId="566E097C" w14:textId="77777777" w:rsidR="00000000" w:rsidRDefault="0069655B">
      <w:pPr>
        <w:pStyle w:val="af0"/>
        <w:rPr>
          <w:rtl/>
        </w:rPr>
      </w:pPr>
      <w:r>
        <w:rPr>
          <w:rFonts w:hint="eastAsia"/>
          <w:rtl/>
        </w:rPr>
        <w:t>גדעון</w:t>
      </w:r>
      <w:r>
        <w:rPr>
          <w:rtl/>
        </w:rPr>
        <w:t xml:space="preserve"> סער (הליכוד):</w:t>
      </w:r>
    </w:p>
    <w:p w14:paraId="566EB203" w14:textId="77777777" w:rsidR="00000000" w:rsidRDefault="0069655B">
      <w:pPr>
        <w:pStyle w:val="a0"/>
        <w:rPr>
          <w:rFonts w:hint="cs"/>
          <w:rtl/>
        </w:rPr>
      </w:pPr>
    </w:p>
    <w:p w14:paraId="6FB0005E" w14:textId="77777777" w:rsidR="00000000" w:rsidRDefault="0069655B">
      <w:pPr>
        <w:pStyle w:val="a0"/>
        <w:rPr>
          <w:rFonts w:hint="cs"/>
          <w:rtl/>
        </w:rPr>
      </w:pPr>
      <w:r>
        <w:rPr>
          <w:rFonts w:hint="cs"/>
          <w:rtl/>
        </w:rPr>
        <w:t>זה לאלה שיש להם מקרר כבר 15 שנה. הגיע הזמן - שיקנו יותר ביוקר?</w:t>
      </w:r>
    </w:p>
    <w:p w14:paraId="4E0B09D6" w14:textId="77777777" w:rsidR="00000000" w:rsidRDefault="0069655B">
      <w:pPr>
        <w:pStyle w:val="a0"/>
        <w:rPr>
          <w:rFonts w:hint="cs"/>
          <w:rtl/>
        </w:rPr>
      </w:pPr>
    </w:p>
    <w:p w14:paraId="188541F8" w14:textId="77777777" w:rsidR="00000000" w:rsidRDefault="0069655B">
      <w:pPr>
        <w:pStyle w:val="-"/>
        <w:rPr>
          <w:rtl/>
        </w:rPr>
      </w:pPr>
      <w:bookmarkStart w:id="587" w:name="FS000001056T25_02_2004_17_49_43C"/>
      <w:bookmarkEnd w:id="587"/>
      <w:r>
        <w:rPr>
          <w:rtl/>
        </w:rPr>
        <w:t>יעקב מרגי (ש"ס):</w:t>
      </w:r>
    </w:p>
    <w:p w14:paraId="4B4077CC" w14:textId="77777777" w:rsidR="00000000" w:rsidRDefault="0069655B">
      <w:pPr>
        <w:pStyle w:val="a0"/>
        <w:rPr>
          <w:rtl/>
        </w:rPr>
      </w:pPr>
    </w:p>
    <w:p w14:paraId="0340A980" w14:textId="77777777" w:rsidR="00000000" w:rsidRDefault="0069655B">
      <w:pPr>
        <w:pStyle w:val="a0"/>
        <w:rPr>
          <w:rFonts w:hint="cs"/>
          <w:rtl/>
        </w:rPr>
      </w:pPr>
      <w:r>
        <w:rPr>
          <w:rFonts w:hint="cs"/>
          <w:rtl/>
        </w:rPr>
        <w:t>לא הפרע</w:t>
      </w:r>
      <w:r>
        <w:rPr>
          <w:rFonts w:hint="cs"/>
          <w:rtl/>
        </w:rPr>
        <w:t>תי לך. אני מבין את זה שאתה יוצא מגדרך היום על 1% מע"מ, וגם אני דרשתי זאת משר האוצר בזמני באחד הנאומים.</w:t>
      </w:r>
    </w:p>
    <w:p w14:paraId="62B3458D" w14:textId="77777777" w:rsidR="00000000" w:rsidRDefault="0069655B">
      <w:pPr>
        <w:pStyle w:val="a0"/>
        <w:rPr>
          <w:rFonts w:hint="cs"/>
          <w:rtl/>
        </w:rPr>
      </w:pPr>
    </w:p>
    <w:p w14:paraId="128018F4" w14:textId="77777777" w:rsidR="00000000" w:rsidRDefault="0069655B">
      <w:pPr>
        <w:pStyle w:val="af0"/>
        <w:rPr>
          <w:rtl/>
        </w:rPr>
      </w:pPr>
      <w:r>
        <w:rPr>
          <w:rFonts w:hint="eastAsia"/>
          <w:rtl/>
        </w:rPr>
        <w:t>גדעון</w:t>
      </w:r>
      <w:r>
        <w:rPr>
          <w:rtl/>
        </w:rPr>
        <w:t xml:space="preserve"> סער (הליכוד):</w:t>
      </w:r>
    </w:p>
    <w:p w14:paraId="574A143E" w14:textId="77777777" w:rsidR="00000000" w:rsidRDefault="0069655B">
      <w:pPr>
        <w:pStyle w:val="a0"/>
        <w:rPr>
          <w:rFonts w:hint="cs"/>
          <w:rtl/>
        </w:rPr>
      </w:pPr>
    </w:p>
    <w:p w14:paraId="4FF772ED" w14:textId="77777777" w:rsidR="00000000" w:rsidRDefault="0069655B">
      <w:pPr>
        <w:pStyle w:val="a0"/>
        <w:rPr>
          <w:rFonts w:hint="cs"/>
          <w:rtl/>
        </w:rPr>
      </w:pPr>
      <w:r>
        <w:rPr>
          <w:rFonts w:hint="cs"/>
          <w:rtl/>
        </w:rPr>
        <w:t>- - - את שלך. תראה איזה יופי.</w:t>
      </w:r>
    </w:p>
    <w:p w14:paraId="6300D738" w14:textId="77777777" w:rsidR="00000000" w:rsidRDefault="0069655B">
      <w:pPr>
        <w:pStyle w:val="a0"/>
        <w:rPr>
          <w:rFonts w:hint="cs"/>
          <w:rtl/>
        </w:rPr>
      </w:pPr>
    </w:p>
    <w:p w14:paraId="324D797A" w14:textId="77777777" w:rsidR="00000000" w:rsidRDefault="0069655B">
      <w:pPr>
        <w:pStyle w:val="-"/>
        <w:rPr>
          <w:rtl/>
        </w:rPr>
      </w:pPr>
      <w:bookmarkStart w:id="588" w:name="FS000001056T25_02_2004_17_50_35C"/>
      <w:bookmarkEnd w:id="588"/>
      <w:r>
        <w:rPr>
          <w:rtl/>
        </w:rPr>
        <w:t>יעקב מרגי (ש"ס):</w:t>
      </w:r>
    </w:p>
    <w:p w14:paraId="613A1A01" w14:textId="77777777" w:rsidR="00000000" w:rsidRDefault="0069655B">
      <w:pPr>
        <w:pStyle w:val="a0"/>
        <w:rPr>
          <w:rtl/>
        </w:rPr>
      </w:pPr>
    </w:p>
    <w:p w14:paraId="0D048CA8" w14:textId="77777777" w:rsidR="00000000" w:rsidRDefault="0069655B">
      <w:pPr>
        <w:pStyle w:val="a0"/>
        <w:rPr>
          <w:rFonts w:hint="cs"/>
          <w:rtl/>
        </w:rPr>
      </w:pPr>
      <w:r>
        <w:rPr>
          <w:rFonts w:hint="cs"/>
          <w:rtl/>
        </w:rPr>
        <w:t>אני מברך את הממשלה שעשתה את הצעד הזה. אבל, ממשלה שעשתה במשך יותר משנה רק רע לחלשים</w:t>
      </w:r>
      <w:r>
        <w:rPr>
          <w:rFonts w:hint="cs"/>
          <w:rtl/>
        </w:rPr>
        <w:t xml:space="preserve">, כנראה ש-1% מע"מ מוציא אותה מגדרה. אני אומר לך, שה-1% הזה גורם לי נחת. </w:t>
      </w:r>
    </w:p>
    <w:p w14:paraId="0294B8EA" w14:textId="77777777" w:rsidR="00000000" w:rsidRDefault="0069655B">
      <w:pPr>
        <w:pStyle w:val="a0"/>
        <w:rPr>
          <w:rFonts w:hint="cs"/>
          <w:rtl/>
        </w:rPr>
      </w:pPr>
    </w:p>
    <w:p w14:paraId="1E869F1C" w14:textId="77777777" w:rsidR="00000000" w:rsidRDefault="0069655B">
      <w:pPr>
        <w:pStyle w:val="a0"/>
        <w:rPr>
          <w:rFonts w:hint="cs"/>
          <w:rtl/>
        </w:rPr>
      </w:pPr>
      <w:r>
        <w:rPr>
          <w:rFonts w:hint="cs"/>
          <w:rtl/>
        </w:rPr>
        <w:t>אני מצפה מאדוני השר במשרד האוצר, השר שטרית: אני מאמין לכל מלה שאמרת, שאתה רוצה את זה. אינני מאמין שתצליח ליישם זאת. אני מצפה למשהו יותר מעשי לעם ישראל - ל-200,000 מקומות עבודה. תודה.</w:t>
      </w:r>
    </w:p>
    <w:p w14:paraId="2D92AE32" w14:textId="77777777" w:rsidR="00000000" w:rsidRDefault="0069655B">
      <w:pPr>
        <w:pStyle w:val="a0"/>
        <w:rPr>
          <w:rFonts w:hint="cs"/>
          <w:rtl/>
        </w:rPr>
      </w:pPr>
    </w:p>
    <w:p w14:paraId="6F318768" w14:textId="77777777" w:rsidR="00000000" w:rsidRDefault="0069655B">
      <w:pPr>
        <w:pStyle w:val="af1"/>
        <w:rPr>
          <w:rtl/>
        </w:rPr>
      </w:pPr>
      <w:r>
        <w:rPr>
          <w:rtl/>
        </w:rPr>
        <w:t>היו"ר מיכאל נודלמן:</w:t>
      </w:r>
    </w:p>
    <w:p w14:paraId="5A24996A" w14:textId="77777777" w:rsidR="00000000" w:rsidRDefault="0069655B">
      <w:pPr>
        <w:pStyle w:val="a0"/>
        <w:rPr>
          <w:rtl/>
        </w:rPr>
      </w:pPr>
    </w:p>
    <w:p w14:paraId="491E626E" w14:textId="77777777" w:rsidR="00000000" w:rsidRDefault="0069655B">
      <w:pPr>
        <w:pStyle w:val="a0"/>
        <w:rPr>
          <w:rFonts w:hint="cs"/>
          <w:rtl/>
        </w:rPr>
      </w:pPr>
      <w:r>
        <w:rPr>
          <w:rFonts w:hint="cs"/>
          <w:rtl/>
        </w:rPr>
        <w:t>תודה רבה.</w:t>
      </w:r>
    </w:p>
    <w:p w14:paraId="2DB2F785" w14:textId="77777777" w:rsidR="00000000" w:rsidRDefault="0069655B">
      <w:pPr>
        <w:pStyle w:val="a0"/>
        <w:rPr>
          <w:rFonts w:hint="cs"/>
          <w:rtl/>
        </w:rPr>
      </w:pPr>
    </w:p>
    <w:p w14:paraId="45CE6FD3" w14:textId="77777777" w:rsidR="00000000" w:rsidRDefault="0069655B">
      <w:pPr>
        <w:pStyle w:val="af0"/>
        <w:rPr>
          <w:rtl/>
        </w:rPr>
      </w:pPr>
      <w:r>
        <w:rPr>
          <w:rFonts w:hint="eastAsia"/>
          <w:rtl/>
        </w:rPr>
        <w:t>נסים</w:t>
      </w:r>
      <w:r>
        <w:rPr>
          <w:rtl/>
        </w:rPr>
        <w:t xml:space="preserve"> זאב (ש"ס):</w:t>
      </w:r>
    </w:p>
    <w:p w14:paraId="1BA4C892" w14:textId="77777777" w:rsidR="00000000" w:rsidRDefault="0069655B">
      <w:pPr>
        <w:pStyle w:val="a0"/>
        <w:rPr>
          <w:rFonts w:hint="cs"/>
          <w:rtl/>
        </w:rPr>
      </w:pPr>
    </w:p>
    <w:p w14:paraId="1BAF577E" w14:textId="77777777" w:rsidR="00000000" w:rsidRDefault="0069655B">
      <w:pPr>
        <w:pStyle w:val="a0"/>
        <w:rPr>
          <w:rFonts w:hint="cs"/>
          <w:rtl/>
        </w:rPr>
      </w:pPr>
      <w:r>
        <w:rPr>
          <w:rFonts w:hint="cs"/>
          <w:rtl/>
        </w:rPr>
        <w:t>אני מציע להוריד זאת מהמליאה. זו סתם דמגוגיה, וחבל לנו על הזמן.</w:t>
      </w:r>
    </w:p>
    <w:p w14:paraId="30BC3712" w14:textId="77777777" w:rsidR="00000000" w:rsidRDefault="0069655B">
      <w:pPr>
        <w:pStyle w:val="a0"/>
        <w:rPr>
          <w:rFonts w:hint="cs"/>
          <w:rtl/>
        </w:rPr>
      </w:pPr>
    </w:p>
    <w:p w14:paraId="3F996D27" w14:textId="77777777" w:rsidR="00000000" w:rsidRDefault="0069655B">
      <w:pPr>
        <w:pStyle w:val="af0"/>
        <w:rPr>
          <w:rtl/>
        </w:rPr>
      </w:pPr>
    </w:p>
    <w:p w14:paraId="7BFD532C" w14:textId="77777777" w:rsidR="00000000" w:rsidRDefault="0069655B">
      <w:pPr>
        <w:pStyle w:val="af0"/>
        <w:rPr>
          <w:rtl/>
        </w:rPr>
      </w:pPr>
      <w:r>
        <w:rPr>
          <w:rFonts w:hint="eastAsia"/>
          <w:rtl/>
        </w:rPr>
        <w:t>דוד</w:t>
      </w:r>
      <w:r>
        <w:rPr>
          <w:rtl/>
        </w:rPr>
        <w:t xml:space="preserve"> טל (עם אחד):</w:t>
      </w:r>
    </w:p>
    <w:p w14:paraId="406CAF4D" w14:textId="77777777" w:rsidR="00000000" w:rsidRDefault="0069655B">
      <w:pPr>
        <w:pStyle w:val="a0"/>
        <w:rPr>
          <w:rFonts w:hint="cs"/>
          <w:rtl/>
        </w:rPr>
      </w:pPr>
    </w:p>
    <w:p w14:paraId="248E019A" w14:textId="77777777" w:rsidR="00000000" w:rsidRDefault="0069655B">
      <w:pPr>
        <w:pStyle w:val="a0"/>
        <w:rPr>
          <w:rFonts w:hint="cs"/>
          <w:rtl/>
        </w:rPr>
      </w:pPr>
      <w:r>
        <w:rPr>
          <w:rFonts w:hint="cs"/>
          <w:rtl/>
        </w:rPr>
        <w:t>אפשר להסתפק בדברי השר.</w:t>
      </w:r>
    </w:p>
    <w:p w14:paraId="76E0489C" w14:textId="77777777" w:rsidR="00000000" w:rsidRDefault="0069655B">
      <w:pPr>
        <w:pStyle w:val="a0"/>
        <w:rPr>
          <w:rFonts w:hint="cs"/>
          <w:rtl/>
        </w:rPr>
      </w:pPr>
    </w:p>
    <w:p w14:paraId="154E7672" w14:textId="77777777" w:rsidR="00000000" w:rsidRDefault="0069655B">
      <w:pPr>
        <w:pStyle w:val="af0"/>
        <w:rPr>
          <w:rtl/>
        </w:rPr>
      </w:pPr>
      <w:r>
        <w:rPr>
          <w:rFonts w:hint="eastAsia"/>
          <w:rtl/>
        </w:rPr>
        <w:t>נסים</w:t>
      </w:r>
      <w:r>
        <w:rPr>
          <w:rtl/>
        </w:rPr>
        <w:t xml:space="preserve"> זאב (ש"ס):</w:t>
      </w:r>
    </w:p>
    <w:p w14:paraId="7E22AAEF" w14:textId="77777777" w:rsidR="00000000" w:rsidRDefault="0069655B">
      <w:pPr>
        <w:pStyle w:val="a0"/>
        <w:rPr>
          <w:rFonts w:hint="cs"/>
          <w:rtl/>
        </w:rPr>
      </w:pPr>
    </w:p>
    <w:p w14:paraId="13048385" w14:textId="77777777" w:rsidR="00000000" w:rsidRDefault="0069655B">
      <w:pPr>
        <w:pStyle w:val="a0"/>
        <w:rPr>
          <w:rFonts w:hint="cs"/>
          <w:rtl/>
        </w:rPr>
      </w:pPr>
      <w:r>
        <w:rPr>
          <w:rFonts w:hint="cs"/>
          <w:rtl/>
        </w:rPr>
        <w:t>אנחנו מאמינים לשר בכל מה שהוא אמר.</w:t>
      </w:r>
    </w:p>
    <w:p w14:paraId="2F363FFD" w14:textId="77777777" w:rsidR="00000000" w:rsidRDefault="0069655B">
      <w:pPr>
        <w:pStyle w:val="a0"/>
        <w:rPr>
          <w:rFonts w:hint="cs"/>
          <w:rtl/>
        </w:rPr>
      </w:pPr>
    </w:p>
    <w:p w14:paraId="4F418901" w14:textId="77777777" w:rsidR="00000000" w:rsidRDefault="0069655B">
      <w:pPr>
        <w:pStyle w:val="af1"/>
        <w:rPr>
          <w:rtl/>
        </w:rPr>
      </w:pPr>
      <w:r>
        <w:rPr>
          <w:rtl/>
        </w:rPr>
        <w:t>היו"ר מיכאל נודלמן:</w:t>
      </w:r>
    </w:p>
    <w:p w14:paraId="2031B8C4" w14:textId="77777777" w:rsidR="00000000" w:rsidRDefault="0069655B">
      <w:pPr>
        <w:pStyle w:val="a0"/>
        <w:rPr>
          <w:rtl/>
        </w:rPr>
      </w:pPr>
    </w:p>
    <w:p w14:paraId="2E8A0308" w14:textId="77777777" w:rsidR="00000000" w:rsidRDefault="0069655B">
      <w:pPr>
        <w:pStyle w:val="a0"/>
        <w:rPr>
          <w:rFonts w:hint="cs"/>
          <w:rtl/>
        </w:rPr>
      </w:pPr>
      <w:r>
        <w:rPr>
          <w:rFonts w:hint="cs"/>
          <w:rtl/>
        </w:rPr>
        <w:t>יש הצעה אחת - דיון במליא</w:t>
      </w:r>
      <w:r>
        <w:rPr>
          <w:rFonts w:hint="cs"/>
          <w:rtl/>
        </w:rPr>
        <w:t>ה. מי שמצביע בעד - זה בעד דיון במליאה.</w:t>
      </w:r>
    </w:p>
    <w:p w14:paraId="7FA31CD9" w14:textId="77777777" w:rsidR="00000000" w:rsidRDefault="0069655B">
      <w:pPr>
        <w:pStyle w:val="a0"/>
        <w:rPr>
          <w:rFonts w:hint="cs"/>
          <w:rtl/>
        </w:rPr>
      </w:pPr>
    </w:p>
    <w:p w14:paraId="2F96B3F5" w14:textId="77777777" w:rsidR="00000000" w:rsidRDefault="0069655B">
      <w:pPr>
        <w:pStyle w:val="af0"/>
        <w:rPr>
          <w:rtl/>
        </w:rPr>
      </w:pPr>
      <w:r>
        <w:rPr>
          <w:rFonts w:hint="eastAsia"/>
          <w:rtl/>
        </w:rPr>
        <w:t>נסים</w:t>
      </w:r>
      <w:r>
        <w:rPr>
          <w:rtl/>
        </w:rPr>
        <w:t xml:space="preserve"> זאב (ש"ס):</w:t>
      </w:r>
    </w:p>
    <w:p w14:paraId="4382930C" w14:textId="77777777" w:rsidR="00000000" w:rsidRDefault="0069655B">
      <w:pPr>
        <w:pStyle w:val="a0"/>
        <w:rPr>
          <w:rFonts w:hint="cs"/>
          <w:rtl/>
        </w:rPr>
      </w:pPr>
    </w:p>
    <w:p w14:paraId="0350136C" w14:textId="77777777" w:rsidR="00000000" w:rsidRDefault="0069655B">
      <w:pPr>
        <w:pStyle w:val="a0"/>
        <w:rPr>
          <w:rFonts w:hint="cs"/>
          <w:rtl/>
        </w:rPr>
      </w:pPr>
      <w:r>
        <w:rPr>
          <w:rFonts w:hint="cs"/>
          <w:rtl/>
        </w:rPr>
        <w:t>יש לנו זמן לפטפטת?</w:t>
      </w:r>
    </w:p>
    <w:p w14:paraId="3205C477" w14:textId="77777777" w:rsidR="00000000" w:rsidRDefault="0069655B">
      <w:pPr>
        <w:pStyle w:val="a0"/>
        <w:rPr>
          <w:rFonts w:hint="cs"/>
          <w:rtl/>
        </w:rPr>
      </w:pPr>
    </w:p>
    <w:p w14:paraId="224EE5D9" w14:textId="77777777" w:rsidR="00000000" w:rsidRDefault="0069655B">
      <w:pPr>
        <w:pStyle w:val="ab"/>
        <w:bidi/>
        <w:rPr>
          <w:rFonts w:hint="cs"/>
          <w:rtl/>
        </w:rPr>
      </w:pPr>
      <w:r>
        <w:rPr>
          <w:rFonts w:hint="cs"/>
          <w:rtl/>
        </w:rPr>
        <w:t>הצבעה מס' 18</w:t>
      </w:r>
    </w:p>
    <w:p w14:paraId="47D46D6E" w14:textId="77777777" w:rsidR="00000000" w:rsidRDefault="0069655B">
      <w:pPr>
        <w:pStyle w:val="a0"/>
        <w:rPr>
          <w:rFonts w:hint="cs"/>
          <w:rtl/>
        </w:rPr>
      </w:pPr>
    </w:p>
    <w:p w14:paraId="3B76E642" w14:textId="77777777" w:rsidR="00000000" w:rsidRDefault="0069655B">
      <w:pPr>
        <w:pStyle w:val="ac"/>
        <w:bidi/>
        <w:rPr>
          <w:rFonts w:hint="cs"/>
          <w:rtl/>
        </w:rPr>
      </w:pPr>
      <w:r>
        <w:rPr>
          <w:rFonts w:hint="cs"/>
          <w:rtl/>
        </w:rPr>
        <w:t>בעד ההצעה לכלול את הנושא בסדר-היום - 6</w:t>
      </w:r>
    </w:p>
    <w:p w14:paraId="5B6C4EE3" w14:textId="77777777" w:rsidR="00000000" w:rsidRDefault="0069655B">
      <w:pPr>
        <w:pStyle w:val="ac"/>
        <w:bidi/>
        <w:rPr>
          <w:rFonts w:hint="cs"/>
          <w:rtl/>
        </w:rPr>
      </w:pPr>
      <w:r>
        <w:rPr>
          <w:rFonts w:hint="cs"/>
          <w:rtl/>
        </w:rPr>
        <w:t>בעד ההצעה שלא לכלול את הנושא בסדר-היום - 3</w:t>
      </w:r>
    </w:p>
    <w:p w14:paraId="651B3D4B" w14:textId="77777777" w:rsidR="00000000" w:rsidRDefault="0069655B">
      <w:pPr>
        <w:pStyle w:val="ac"/>
        <w:bidi/>
        <w:rPr>
          <w:rFonts w:hint="cs"/>
          <w:rtl/>
        </w:rPr>
      </w:pPr>
      <w:r>
        <w:rPr>
          <w:rFonts w:hint="cs"/>
          <w:rtl/>
        </w:rPr>
        <w:t>נמנעים - אין</w:t>
      </w:r>
    </w:p>
    <w:p w14:paraId="610B567D" w14:textId="77777777" w:rsidR="00000000" w:rsidRDefault="0069655B">
      <w:pPr>
        <w:pStyle w:val="ad"/>
        <w:bidi/>
        <w:rPr>
          <w:rFonts w:hint="cs"/>
          <w:rtl/>
        </w:rPr>
      </w:pPr>
      <w:r>
        <w:rPr>
          <w:rFonts w:hint="cs"/>
          <w:rtl/>
        </w:rPr>
        <w:t>ההצעה לכלול את הנושא בסדר-היום של הכנסת נתקבלה.</w:t>
      </w:r>
    </w:p>
    <w:p w14:paraId="0B01D700" w14:textId="77777777" w:rsidR="00000000" w:rsidRDefault="0069655B">
      <w:pPr>
        <w:pStyle w:val="a0"/>
        <w:rPr>
          <w:rFonts w:hint="cs"/>
          <w:rtl/>
        </w:rPr>
      </w:pPr>
    </w:p>
    <w:p w14:paraId="60A1C974" w14:textId="77777777" w:rsidR="00000000" w:rsidRDefault="0069655B">
      <w:pPr>
        <w:pStyle w:val="af1"/>
        <w:rPr>
          <w:rtl/>
        </w:rPr>
      </w:pPr>
      <w:r>
        <w:rPr>
          <w:rtl/>
        </w:rPr>
        <w:t>היו"ר מיכאל נודלמן:</w:t>
      </w:r>
    </w:p>
    <w:p w14:paraId="39BA58A8" w14:textId="77777777" w:rsidR="00000000" w:rsidRDefault="0069655B">
      <w:pPr>
        <w:pStyle w:val="a0"/>
        <w:rPr>
          <w:rtl/>
        </w:rPr>
      </w:pPr>
    </w:p>
    <w:p w14:paraId="3CE805FD" w14:textId="77777777" w:rsidR="00000000" w:rsidRDefault="0069655B">
      <w:pPr>
        <w:pStyle w:val="a0"/>
        <w:rPr>
          <w:rFonts w:hint="cs"/>
          <w:rtl/>
        </w:rPr>
      </w:pPr>
      <w:r>
        <w:rPr>
          <w:rFonts w:hint="cs"/>
          <w:rtl/>
        </w:rPr>
        <w:t>בעד - 6, נגד - 3 ואין נמנעים. הדיון יתקיים במליאה.</w:t>
      </w:r>
    </w:p>
    <w:p w14:paraId="2C3A9666" w14:textId="77777777" w:rsidR="00000000" w:rsidRDefault="0069655B">
      <w:pPr>
        <w:pStyle w:val="a0"/>
        <w:rPr>
          <w:rFonts w:hint="cs"/>
          <w:rtl/>
        </w:rPr>
      </w:pPr>
    </w:p>
    <w:p w14:paraId="5EA89893" w14:textId="77777777" w:rsidR="00000000" w:rsidRDefault="0069655B">
      <w:pPr>
        <w:pStyle w:val="a2"/>
        <w:rPr>
          <w:rFonts w:hint="cs"/>
          <w:rtl/>
        </w:rPr>
      </w:pPr>
    </w:p>
    <w:p w14:paraId="04F23139" w14:textId="77777777" w:rsidR="00000000" w:rsidRDefault="0069655B">
      <w:pPr>
        <w:pStyle w:val="a0"/>
        <w:rPr>
          <w:rFonts w:hint="cs"/>
          <w:rtl/>
        </w:rPr>
      </w:pPr>
    </w:p>
    <w:p w14:paraId="5A5707CF" w14:textId="77777777" w:rsidR="00000000" w:rsidRDefault="0069655B">
      <w:pPr>
        <w:pStyle w:val="a2"/>
        <w:rPr>
          <w:rFonts w:hint="cs"/>
          <w:rtl/>
        </w:rPr>
      </w:pPr>
      <w:bookmarkStart w:id="589" w:name="CS21744FI0021744T25_02_2004_17_56_46"/>
      <w:bookmarkStart w:id="590" w:name="_Toc69695009"/>
      <w:bookmarkEnd w:id="589"/>
      <w:r>
        <w:rPr>
          <w:rFonts w:hint="cs"/>
          <w:rtl/>
        </w:rPr>
        <w:t>הצעה לסדר-היום</w:t>
      </w:r>
      <w:bookmarkEnd w:id="590"/>
    </w:p>
    <w:p w14:paraId="57D38191" w14:textId="77777777" w:rsidR="00000000" w:rsidRDefault="0069655B">
      <w:pPr>
        <w:pStyle w:val="a2"/>
        <w:rPr>
          <w:rtl/>
        </w:rPr>
      </w:pPr>
      <w:bookmarkStart w:id="591" w:name="_Toc69695010"/>
      <w:r>
        <w:rPr>
          <w:rtl/>
        </w:rPr>
        <w:t>קציבת עונשם של אסירי עולם ב</w:t>
      </w:r>
      <w:r>
        <w:rPr>
          <w:rFonts w:hint="cs"/>
          <w:rtl/>
        </w:rPr>
        <w:t>י</w:t>
      </w:r>
      <w:r>
        <w:rPr>
          <w:rtl/>
        </w:rPr>
        <w:t>טחוניים ישראלים</w:t>
      </w:r>
      <w:bookmarkEnd w:id="591"/>
    </w:p>
    <w:p w14:paraId="681E6AB2" w14:textId="77777777" w:rsidR="00000000" w:rsidRDefault="0069655B">
      <w:pPr>
        <w:pStyle w:val="-0"/>
        <w:rPr>
          <w:rFonts w:hint="cs"/>
          <w:rtl/>
        </w:rPr>
      </w:pPr>
    </w:p>
    <w:p w14:paraId="71F01264" w14:textId="77777777" w:rsidR="00000000" w:rsidRDefault="0069655B">
      <w:pPr>
        <w:pStyle w:val="a0"/>
        <w:rPr>
          <w:rFonts w:hint="cs"/>
          <w:rtl/>
        </w:rPr>
      </w:pPr>
    </w:p>
    <w:p w14:paraId="21FE7D77" w14:textId="77777777" w:rsidR="00000000" w:rsidRDefault="0069655B">
      <w:pPr>
        <w:pStyle w:val="af1"/>
        <w:rPr>
          <w:rtl/>
        </w:rPr>
      </w:pPr>
      <w:r>
        <w:rPr>
          <w:rtl/>
        </w:rPr>
        <w:t>היו"ר מיכאל נודלמן:</w:t>
      </w:r>
    </w:p>
    <w:p w14:paraId="3B2010E1" w14:textId="77777777" w:rsidR="00000000" w:rsidRDefault="0069655B">
      <w:pPr>
        <w:pStyle w:val="a0"/>
        <w:rPr>
          <w:rtl/>
        </w:rPr>
      </w:pPr>
    </w:p>
    <w:p w14:paraId="583448A0" w14:textId="77777777" w:rsidR="00000000" w:rsidRDefault="0069655B">
      <w:pPr>
        <w:pStyle w:val="a0"/>
        <w:rPr>
          <w:rFonts w:hint="cs"/>
          <w:rtl/>
        </w:rPr>
      </w:pPr>
      <w:r>
        <w:rPr>
          <w:rFonts w:hint="cs"/>
          <w:rtl/>
        </w:rPr>
        <w:t>אנחנו עוברים להצעה לסדר-היום מס' 2559: קציבת עונשים של אסירי עולם ביטחוניים ישראלים. חבר הכנסת עבד-אלמאלכ דהאמשה, בבקשה,</w:t>
      </w:r>
      <w:r>
        <w:rPr>
          <w:rFonts w:hint="cs"/>
          <w:rtl/>
        </w:rPr>
        <w:t xml:space="preserve"> הצעה רגילה.</w:t>
      </w:r>
    </w:p>
    <w:p w14:paraId="68D30780" w14:textId="77777777" w:rsidR="00000000" w:rsidRDefault="0069655B">
      <w:pPr>
        <w:pStyle w:val="a0"/>
        <w:rPr>
          <w:rFonts w:hint="cs"/>
          <w:rtl/>
        </w:rPr>
      </w:pPr>
      <w:bookmarkStart w:id="592" w:name="FS000000550T25_02_2004_17_55_52"/>
      <w:bookmarkEnd w:id="592"/>
    </w:p>
    <w:p w14:paraId="02D3B07D" w14:textId="77777777" w:rsidR="00000000" w:rsidRDefault="0069655B">
      <w:pPr>
        <w:pStyle w:val="a"/>
        <w:rPr>
          <w:rtl/>
        </w:rPr>
      </w:pPr>
      <w:bookmarkStart w:id="593" w:name="FS000000550T25_02_2004_17_58_25C"/>
      <w:bookmarkStart w:id="594" w:name="_Toc69695011"/>
      <w:bookmarkEnd w:id="593"/>
      <w:r>
        <w:rPr>
          <w:rtl/>
        </w:rPr>
        <w:t>עבד-אלמאלכ דהאמשה (רע"ם):</w:t>
      </w:r>
      <w:bookmarkEnd w:id="594"/>
    </w:p>
    <w:p w14:paraId="0E266FF9" w14:textId="77777777" w:rsidR="00000000" w:rsidRDefault="0069655B">
      <w:pPr>
        <w:pStyle w:val="a0"/>
        <w:rPr>
          <w:rtl/>
        </w:rPr>
      </w:pPr>
    </w:p>
    <w:p w14:paraId="73A25EA6" w14:textId="77777777" w:rsidR="00000000" w:rsidRDefault="0069655B">
      <w:pPr>
        <w:pStyle w:val="a0"/>
        <w:rPr>
          <w:rFonts w:hint="cs"/>
          <w:rtl/>
        </w:rPr>
      </w:pPr>
      <w:r>
        <w:rPr>
          <w:rFonts w:hint="cs"/>
          <w:rtl/>
        </w:rPr>
        <w:t>אתה צודק.</w:t>
      </w:r>
    </w:p>
    <w:p w14:paraId="37160A2E" w14:textId="77777777" w:rsidR="00000000" w:rsidRDefault="0069655B">
      <w:pPr>
        <w:pStyle w:val="a0"/>
        <w:rPr>
          <w:rFonts w:hint="cs"/>
          <w:rtl/>
        </w:rPr>
      </w:pPr>
    </w:p>
    <w:p w14:paraId="6391548F" w14:textId="77777777" w:rsidR="00000000" w:rsidRDefault="0069655B">
      <w:pPr>
        <w:pStyle w:val="a0"/>
        <w:rPr>
          <w:rFonts w:hint="cs"/>
          <w:rtl/>
        </w:rPr>
      </w:pPr>
      <w:r>
        <w:rPr>
          <w:rFonts w:hint="cs"/>
          <w:rtl/>
        </w:rPr>
        <w:t>כבוד היושב-ראש, מכובדי השר, חברי חברי הכנסת - אדוני, אפשר להתחיל?</w:t>
      </w:r>
    </w:p>
    <w:p w14:paraId="5965E796" w14:textId="77777777" w:rsidR="00000000" w:rsidRDefault="0069655B">
      <w:pPr>
        <w:pStyle w:val="a0"/>
        <w:rPr>
          <w:rFonts w:hint="cs"/>
          <w:rtl/>
        </w:rPr>
      </w:pPr>
    </w:p>
    <w:p w14:paraId="35724613" w14:textId="77777777" w:rsidR="00000000" w:rsidRDefault="0069655B">
      <w:pPr>
        <w:pStyle w:val="af1"/>
        <w:rPr>
          <w:rtl/>
        </w:rPr>
      </w:pPr>
      <w:r>
        <w:rPr>
          <w:rtl/>
        </w:rPr>
        <w:t>היו"ר מיכאל נודלמן:</w:t>
      </w:r>
    </w:p>
    <w:p w14:paraId="7BF725E8" w14:textId="77777777" w:rsidR="00000000" w:rsidRDefault="0069655B">
      <w:pPr>
        <w:pStyle w:val="a0"/>
        <w:rPr>
          <w:rtl/>
        </w:rPr>
      </w:pPr>
    </w:p>
    <w:p w14:paraId="537641C5" w14:textId="77777777" w:rsidR="00000000" w:rsidRDefault="0069655B">
      <w:pPr>
        <w:pStyle w:val="a0"/>
        <w:rPr>
          <w:rFonts w:hint="cs"/>
          <w:rtl/>
        </w:rPr>
      </w:pPr>
      <w:r>
        <w:rPr>
          <w:rFonts w:hint="cs"/>
          <w:rtl/>
        </w:rPr>
        <w:t>אדוני השר, חברים, יש פה דובר.</w:t>
      </w:r>
    </w:p>
    <w:p w14:paraId="7AC61295" w14:textId="77777777" w:rsidR="00000000" w:rsidRDefault="0069655B">
      <w:pPr>
        <w:pStyle w:val="a0"/>
        <w:rPr>
          <w:rFonts w:hint="cs"/>
          <w:rtl/>
        </w:rPr>
      </w:pPr>
    </w:p>
    <w:p w14:paraId="1BC3CD2D" w14:textId="77777777" w:rsidR="00000000" w:rsidRDefault="0069655B">
      <w:pPr>
        <w:pStyle w:val="-"/>
        <w:rPr>
          <w:rtl/>
        </w:rPr>
      </w:pPr>
      <w:bookmarkStart w:id="595" w:name="FS000000550T25_02_2004_17_59_02C"/>
      <w:bookmarkEnd w:id="595"/>
      <w:r>
        <w:rPr>
          <w:rtl/>
        </w:rPr>
        <w:t>עבד-אלמאלכ דהאמשה (רע"ם):</w:t>
      </w:r>
    </w:p>
    <w:p w14:paraId="41A2F251" w14:textId="77777777" w:rsidR="00000000" w:rsidRDefault="0069655B">
      <w:pPr>
        <w:pStyle w:val="a0"/>
        <w:rPr>
          <w:rtl/>
        </w:rPr>
      </w:pPr>
    </w:p>
    <w:p w14:paraId="2336E565" w14:textId="77777777" w:rsidR="00000000" w:rsidRDefault="0069655B">
      <w:pPr>
        <w:pStyle w:val="a0"/>
        <w:rPr>
          <w:rFonts w:hint="cs"/>
          <w:rtl/>
        </w:rPr>
      </w:pPr>
      <w:r>
        <w:rPr>
          <w:rFonts w:hint="cs"/>
          <w:rtl/>
        </w:rPr>
        <w:t>אחזור על דברי, כי חשוב גם שתשמעו. אדוני היושב-ראש, הלכה כב</w:t>
      </w:r>
      <w:r>
        <w:rPr>
          <w:rFonts w:hint="cs"/>
          <w:rtl/>
        </w:rPr>
        <w:t>ר דקה על חשבוני.</w:t>
      </w:r>
    </w:p>
    <w:p w14:paraId="0C0B109D" w14:textId="77777777" w:rsidR="00000000" w:rsidRDefault="0069655B">
      <w:pPr>
        <w:pStyle w:val="a0"/>
        <w:rPr>
          <w:rFonts w:hint="cs"/>
          <w:rtl/>
        </w:rPr>
      </w:pPr>
    </w:p>
    <w:p w14:paraId="1F88FE00" w14:textId="77777777" w:rsidR="00000000" w:rsidRDefault="0069655B">
      <w:pPr>
        <w:pStyle w:val="af1"/>
        <w:rPr>
          <w:rtl/>
        </w:rPr>
      </w:pPr>
      <w:r>
        <w:rPr>
          <w:rtl/>
        </w:rPr>
        <w:t>היו"ר מיכאל נודלמן:</w:t>
      </w:r>
    </w:p>
    <w:p w14:paraId="65850ADB" w14:textId="77777777" w:rsidR="00000000" w:rsidRDefault="0069655B">
      <w:pPr>
        <w:pStyle w:val="a0"/>
        <w:rPr>
          <w:rtl/>
        </w:rPr>
      </w:pPr>
    </w:p>
    <w:p w14:paraId="3BFE70FD" w14:textId="77777777" w:rsidR="00000000" w:rsidRDefault="0069655B">
      <w:pPr>
        <w:pStyle w:val="a0"/>
        <w:rPr>
          <w:rFonts w:hint="cs"/>
          <w:rtl/>
        </w:rPr>
      </w:pPr>
      <w:r>
        <w:rPr>
          <w:rFonts w:hint="cs"/>
          <w:rtl/>
        </w:rPr>
        <w:t>עוד דקה.</w:t>
      </w:r>
    </w:p>
    <w:p w14:paraId="2B41764C" w14:textId="77777777" w:rsidR="00000000" w:rsidRDefault="0069655B">
      <w:pPr>
        <w:pStyle w:val="a0"/>
        <w:rPr>
          <w:rFonts w:hint="cs"/>
          <w:rtl/>
        </w:rPr>
      </w:pPr>
    </w:p>
    <w:p w14:paraId="09641A07" w14:textId="77777777" w:rsidR="00000000" w:rsidRDefault="0069655B">
      <w:pPr>
        <w:pStyle w:val="af0"/>
        <w:rPr>
          <w:rtl/>
        </w:rPr>
      </w:pPr>
      <w:r>
        <w:rPr>
          <w:rFonts w:hint="eastAsia"/>
          <w:rtl/>
        </w:rPr>
        <w:t>יצחק</w:t>
      </w:r>
      <w:r>
        <w:rPr>
          <w:rtl/>
        </w:rPr>
        <w:t xml:space="preserve"> כהן (ש"ס):</w:t>
      </w:r>
    </w:p>
    <w:p w14:paraId="60473EE8" w14:textId="77777777" w:rsidR="00000000" w:rsidRDefault="0069655B">
      <w:pPr>
        <w:pStyle w:val="a0"/>
        <w:rPr>
          <w:rFonts w:hint="cs"/>
          <w:rtl/>
        </w:rPr>
      </w:pPr>
    </w:p>
    <w:p w14:paraId="2845253F" w14:textId="77777777" w:rsidR="00000000" w:rsidRDefault="0069655B">
      <w:pPr>
        <w:pStyle w:val="a0"/>
        <w:rPr>
          <w:rtl/>
        </w:rPr>
      </w:pPr>
      <w:r>
        <w:rPr>
          <w:rFonts w:hint="cs"/>
          <w:rtl/>
        </w:rPr>
        <w:t>קח עשר דקות. קח שעה.</w:t>
      </w:r>
    </w:p>
    <w:p w14:paraId="7FB2A8FD" w14:textId="77777777" w:rsidR="00000000" w:rsidRDefault="0069655B">
      <w:pPr>
        <w:pStyle w:val="-"/>
        <w:rPr>
          <w:rFonts w:hint="cs"/>
          <w:rtl/>
        </w:rPr>
      </w:pPr>
      <w:bookmarkStart w:id="596" w:name="FS000000550T25_02_2004_17_59_36C"/>
      <w:bookmarkEnd w:id="596"/>
    </w:p>
    <w:p w14:paraId="040A0094" w14:textId="77777777" w:rsidR="00000000" w:rsidRDefault="0069655B">
      <w:pPr>
        <w:pStyle w:val="-"/>
        <w:rPr>
          <w:rtl/>
        </w:rPr>
      </w:pPr>
      <w:r>
        <w:rPr>
          <w:rtl/>
        </w:rPr>
        <w:t>עבד-אלמאלכ דהאמשה (רע"ם):</w:t>
      </w:r>
    </w:p>
    <w:p w14:paraId="0EC4DB40" w14:textId="77777777" w:rsidR="00000000" w:rsidRDefault="0069655B">
      <w:pPr>
        <w:pStyle w:val="a0"/>
        <w:rPr>
          <w:rFonts w:hint="cs"/>
          <w:rtl/>
        </w:rPr>
      </w:pPr>
    </w:p>
    <w:p w14:paraId="311BE38B" w14:textId="77777777" w:rsidR="00000000" w:rsidRDefault="0069655B">
      <w:pPr>
        <w:pStyle w:val="a0"/>
        <w:rPr>
          <w:rFonts w:hint="cs"/>
          <w:rtl/>
        </w:rPr>
      </w:pPr>
      <w:r>
        <w:rPr>
          <w:rFonts w:hint="cs"/>
          <w:rtl/>
        </w:rPr>
        <w:t>מכובדי השר, הבעיה שאני מעלה כאן היא בעיה כאובה וצודקת, אם כי היא עולה אולי באקלים לא הכי טוב ולא הכי נוח. מדובר באסירים שהם תושבי המדינה ואזר</w:t>
      </w:r>
      <w:r>
        <w:rPr>
          <w:rFonts w:hint="cs"/>
          <w:rtl/>
        </w:rPr>
        <w:t>חיה, תושבים ערבים של מדינת ישראל, אשר נידונו על עבירות נגד ביטחון המדינה, וחלקם הגדול, אלה שאני מתכוון עכשיו אליהם, גם נידונו על עבירות של רצח וכמובן נשפטו למאסר עולם. האסירים האלה הם כ-15 במספר עכשיו, הם אלה שריצו יותר מעשר שנים ולא זכו לקציבת עונשם, אף כ</w:t>
      </w:r>
      <w:r>
        <w:rPr>
          <w:rFonts w:hint="cs"/>
          <w:rtl/>
        </w:rPr>
        <w:t>י אסירים אחרים אשר נידונו גם הם על עבירות שנקרא להן ביטחוניות אבל בכיוון ההפוך - עבירות של רצח אזרחים ערבים על רקע פוליטי ורקע אידיאולוגי - לא רק שזכו כולם לקציבת עונשם, אלא זכו גם בהקלות נוספות.</w:t>
      </w:r>
      <w:bookmarkStart w:id="597" w:name="FS000000550T25_02_2004_17_59_04C"/>
      <w:bookmarkEnd w:id="597"/>
    </w:p>
    <w:p w14:paraId="15F5154E" w14:textId="77777777" w:rsidR="00000000" w:rsidRDefault="0069655B">
      <w:pPr>
        <w:pStyle w:val="a0"/>
        <w:rPr>
          <w:rFonts w:hint="cs"/>
          <w:rtl/>
        </w:rPr>
      </w:pPr>
    </w:p>
    <w:p w14:paraId="763F0196" w14:textId="77777777" w:rsidR="00000000" w:rsidRDefault="0069655B">
      <w:pPr>
        <w:pStyle w:val="a0"/>
        <w:rPr>
          <w:rFonts w:hint="cs"/>
          <w:rtl/>
        </w:rPr>
      </w:pPr>
      <w:r>
        <w:rPr>
          <w:rFonts w:hint="cs"/>
          <w:rtl/>
        </w:rPr>
        <w:t xml:space="preserve">אין אסיר יהודי אחד שנידון על רצח ערבים וישב בכלא יותר מעשר </w:t>
      </w:r>
      <w:r>
        <w:rPr>
          <w:rFonts w:hint="cs"/>
          <w:rtl/>
        </w:rPr>
        <w:t xml:space="preserve">שנים. הממוצע הוא שבע שנים, אדוני. זולת אחד. אגיד לך גם מי הוא. </w:t>
      </w:r>
    </w:p>
    <w:p w14:paraId="6A2CD6CB" w14:textId="77777777" w:rsidR="00000000" w:rsidRDefault="0069655B">
      <w:pPr>
        <w:pStyle w:val="a0"/>
        <w:rPr>
          <w:rFonts w:hint="cs"/>
          <w:rtl/>
        </w:rPr>
      </w:pPr>
    </w:p>
    <w:p w14:paraId="55391AF6" w14:textId="77777777" w:rsidR="00000000" w:rsidRDefault="0069655B">
      <w:pPr>
        <w:pStyle w:val="af0"/>
        <w:rPr>
          <w:rtl/>
        </w:rPr>
      </w:pPr>
      <w:r>
        <w:rPr>
          <w:rFonts w:hint="eastAsia"/>
          <w:rtl/>
        </w:rPr>
        <w:t>השר</w:t>
      </w:r>
      <w:r>
        <w:rPr>
          <w:rtl/>
        </w:rPr>
        <w:t xml:space="preserve"> מאיר שטרית:</w:t>
      </w:r>
    </w:p>
    <w:p w14:paraId="0ACC3AD1" w14:textId="77777777" w:rsidR="00000000" w:rsidRDefault="0069655B">
      <w:pPr>
        <w:pStyle w:val="a0"/>
        <w:rPr>
          <w:rFonts w:hint="cs"/>
          <w:rtl/>
        </w:rPr>
      </w:pPr>
    </w:p>
    <w:p w14:paraId="57F92988" w14:textId="77777777" w:rsidR="00000000" w:rsidRDefault="0069655B">
      <w:pPr>
        <w:pStyle w:val="a0"/>
        <w:rPr>
          <w:rFonts w:hint="cs"/>
          <w:rtl/>
        </w:rPr>
      </w:pPr>
      <w:r>
        <w:rPr>
          <w:rFonts w:hint="cs"/>
          <w:rtl/>
        </w:rPr>
        <w:t xml:space="preserve">עמי פופר. </w:t>
      </w:r>
    </w:p>
    <w:p w14:paraId="0CBB3CCC" w14:textId="77777777" w:rsidR="00000000" w:rsidRDefault="0069655B">
      <w:pPr>
        <w:pStyle w:val="a0"/>
        <w:rPr>
          <w:rFonts w:hint="cs"/>
          <w:rtl/>
        </w:rPr>
      </w:pPr>
    </w:p>
    <w:p w14:paraId="0618114A" w14:textId="77777777" w:rsidR="00000000" w:rsidRDefault="0069655B">
      <w:pPr>
        <w:pStyle w:val="-"/>
        <w:rPr>
          <w:rtl/>
        </w:rPr>
      </w:pPr>
      <w:bookmarkStart w:id="598" w:name="FS000000550T25_02_2004_17_41_00C"/>
      <w:bookmarkEnd w:id="598"/>
      <w:r>
        <w:rPr>
          <w:rtl/>
        </w:rPr>
        <w:t>עבד-אלמאלכ דהאמשה (רע"ם):</w:t>
      </w:r>
    </w:p>
    <w:p w14:paraId="645BF9AE" w14:textId="77777777" w:rsidR="00000000" w:rsidRDefault="0069655B">
      <w:pPr>
        <w:pStyle w:val="a0"/>
        <w:rPr>
          <w:rtl/>
        </w:rPr>
      </w:pPr>
    </w:p>
    <w:p w14:paraId="37867216" w14:textId="77777777" w:rsidR="00000000" w:rsidRDefault="0069655B">
      <w:pPr>
        <w:pStyle w:val="a0"/>
        <w:rPr>
          <w:rFonts w:hint="cs"/>
          <w:rtl/>
        </w:rPr>
      </w:pPr>
      <w:r>
        <w:rPr>
          <w:rFonts w:hint="cs"/>
          <w:rtl/>
        </w:rPr>
        <w:t xml:space="preserve">נגיע גם אליו. כמה הוא ישב? </w:t>
      </w:r>
    </w:p>
    <w:p w14:paraId="3BD382B8" w14:textId="77777777" w:rsidR="00000000" w:rsidRDefault="0069655B">
      <w:pPr>
        <w:pStyle w:val="a0"/>
        <w:rPr>
          <w:rFonts w:hint="cs"/>
          <w:rtl/>
        </w:rPr>
      </w:pPr>
    </w:p>
    <w:p w14:paraId="3C4AA6AF" w14:textId="77777777" w:rsidR="00000000" w:rsidRDefault="0069655B">
      <w:pPr>
        <w:pStyle w:val="af0"/>
        <w:rPr>
          <w:rtl/>
        </w:rPr>
      </w:pPr>
      <w:r>
        <w:rPr>
          <w:rtl/>
        </w:rPr>
        <w:t>השר מאיר שטרית:</w:t>
      </w:r>
    </w:p>
    <w:p w14:paraId="16E95940" w14:textId="77777777" w:rsidR="00000000" w:rsidRDefault="0069655B">
      <w:pPr>
        <w:pStyle w:val="a0"/>
        <w:rPr>
          <w:rtl/>
        </w:rPr>
      </w:pPr>
    </w:p>
    <w:p w14:paraId="11119F48" w14:textId="77777777" w:rsidR="00000000" w:rsidRDefault="0069655B">
      <w:pPr>
        <w:pStyle w:val="a0"/>
        <w:rPr>
          <w:rFonts w:hint="cs"/>
          <w:rtl/>
        </w:rPr>
      </w:pPr>
      <w:r>
        <w:rPr>
          <w:rFonts w:hint="cs"/>
          <w:rtl/>
        </w:rPr>
        <w:t xml:space="preserve">כבר 20 שנה. </w:t>
      </w:r>
    </w:p>
    <w:p w14:paraId="6C183504" w14:textId="77777777" w:rsidR="00000000" w:rsidRDefault="0069655B">
      <w:pPr>
        <w:pStyle w:val="a0"/>
        <w:rPr>
          <w:rFonts w:hint="cs"/>
          <w:rtl/>
        </w:rPr>
      </w:pPr>
    </w:p>
    <w:p w14:paraId="77B6CC91" w14:textId="77777777" w:rsidR="00000000" w:rsidRDefault="0069655B">
      <w:pPr>
        <w:pStyle w:val="-"/>
        <w:rPr>
          <w:rtl/>
        </w:rPr>
      </w:pPr>
      <w:bookmarkStart w:id="599" w:name="FS000000550T25_02_2004_17_41_46C"/>
      <w:bookmarkEnd w:id="599"/>
      <w:r>
        <w:rPr>
          <w:rtl/>
        </w:rPr>
        <w:t>עבד-אלמאלכ דהאמשה (רע"ם):</w:t>
      </w:r>
    </w:p>
    <w:p w14:paraId="3AD2C918" w14:textId="77777777" w:rsidR="00000000" w:rsidRDefault="0069655B">
      <w:pPr>
        <w:pStyle w:val="a0"/>
        <w:rPr>
          <w:rtl/>
        </w:rPr>
      </w:pPr>
    </w:p>
    <w:p w14:paraId="43795F48" w14:textId="77777777" w:rsidR="00000000" w:rsidRDefault="0069655B">
      <w:pPr>
        <w:pStyle w:val="a0"/>
        <w:rPr>
          <w:rFonts w:hint="cs"/>
          <w:rtl/>
        </w:rPr>
      </w:pPr>
      <w:r>
        <w:rPr>
          <w:rFonts w:hint="cs"/>
          <w:rtl/>
        </w:rPr>
        <w:t xml:space="preserve">לא, לא, לא. </w:t>
      </w:r>
    </w:p>
    <w:p w14:paraId="22492486" w14:textId="77777777" w:rsidR="00000000" w:rsidRDefault="0069655B">
      <w:pPr>
        <w:pStyle w:val="a0"/>
        <w:rPr>
          <w:rFonts w:hint="cs"/>
          <w:rtl/>
        </w:rPr>
      </w:pPr>
    </w:p>
    <w:p w14:paraId="6B0AFA93" w14:textId="77777777" w:rsidR="00000000" w:rsidRDefault="0069655B">
      <w:pPr>
        <w:pStyle w:val="af0"/>
        <w:rPr>
          <w:rtl/>
        </w:rPr>
      </w:pPr>
      <w:r>
        <w:rPr>
          <w:rFonts w:hint="eastAsia"/>
          <w:rtl/>
        </w:rPr>
        <w:t>השר</w:t>
      </w:r>
      <w:r>
        <w:rPr>
          <w:rtl/>
        </w:rPr>
        <w:t xml:space="preserve"> מאיר שטרית:</w:t>
      </w:r>
    </w:p>
    <w:p w14:paraId="1F3BC7B3" w14:textId="77777777" w:rsidR="00000000" w:rsidRDefault="0069655B">
      <w:pPr>
        <w:pStyle w:val="a0"/>
        <w:rPr>
          <w:rFonts w:hint="cs"/>
          <w:rtl/>
        </w:rPr>
      </w:pPr>
    </w:p>
    <w:p w14:paraId="5368DFE3" w14:textId="77777777" w:rsidR="00000000" w:rsidRDefault="0069655B">
      <w:pPr>
        <w:pStyle w:val="a0"/>
        <w:rPr>
          <w:rFonts w:hint="cs"/>
          <w:rtl/>
        </w:rPr>
      </w:pPr>
      <w:r>
        <w:rPr>
          <w:rFonts w:hint="cs"/>
          <w:rtl/>
        </w:rPr>
        <w:t xml:space="preserve">למה? מתי הוא רצח </w:t>
      </w:r>
      <w:r>
        <w:rPr>
          <w:rFonts w:hint="cs"/>
          <w:rtl/>
        </w:rPr>
        <w:t xml:space="preserve">את האנשים בגשר? </w:t>
      </w:r>
    </w:p>
    <w:p w14:paraId="7961FAB4" w14:textId="77777777" w:rsidR="00000000" w:rsidRDefault="0069655B">
      <w:pPr>
        <w:pStyle w:val="a0"/>
        <w:rPr>
          <w:rFonts w:hint="cs"/>
          <w:rtl/>
        </w:rPr>
      </w:pPr>
    </w:p>
    <w:p w14:paraId="3EDBB32B" w14:textId="77777777" w:rsidR="00000000" w:rsidRDefault="0069655B">
      <w:pPr>
        <w:pStyle w:val="-"/>
        <w:rPr>
          <w:rtl/>
        </w:rPr>
      </w:pPr>
      <w:bookmarkStart w:id="600" w:name="FS000000550T25_02_2004_17_42_18C"/>
      <w:bookmarkEnd w:id="600"/>
      <w:r>
        <w:rPr>
          <w:rtl/>
        </w:rPr>
        <w:t>עבד-אלמאלכ דהאמשה (רע"ם):</w:t>
      </w:r>
    </w:p>
    <w:p w14:paraId="0D754221" w14:textId="77777777" w:rsidR="00000000" w:rsidRDefault="0069655B">
      <w:pPr>
        <w:pStyle w:val="a0"/>
        <w:rPr>
          <w:rtl/>
        </w:rPr>
      </w:pPr>
    </w:p>
    <w:p w14:paraId="6676A6BB" w14:textId="77777777" w:rsidR="00000000" w:rsidRDefault="0069655B">
      <w:pPr>
        <w:pStyle w:val="a0"/>
        <w:rPr>
          <w:rFonts w:hint="cs"/>
          <w:rtl/>
        </w:rPr>
      </w:pPr>
      <w:r>
        <w:rPr>
          <w:rFonts w:hint="cs"/>
          <w:rtl/>
        </w:rPr>
        <w:t xml:space="preserve">אין לי ברישום פה, אבל  זה נמצא למטה. אני תיכף אגיד לך כמה הוא ישב. הוא לא ישב 20 שנה. אבל נגיע גם לעמי פופר. </w:t>
      </w:r>
    </w:p>
    <w:p w14:paraId="70E73D5B" w14:textId="77777777" w:rsidR="00000000" w:rsidRDefault="0069655B">
      <w:pPr>
        <w:pStyle w:val="a0"/>
        <w:rPr>
          <w:rFonts w:hint="cs"/>
          <w:rtl/>
        </w:rPr>
      </w:pPr>
    </w:p>
    <w:p w14:paraId="7229BBB3" w14:textId="77777777" w:rsidR="00000000" w:rsidRDefault="0069655B">
      <w:pPr>
        <w:pStyle w:val="a0"/>
        <w:rPr>
          <w:rFonts w:hint="cs"/>
          <w:rtl/>
        </w:rPr>
      </w:pPr>
      <w:r>
        <w:rPr>
          <w:rFonts w:hint="cs"/>
          <w:rtl/>
        </w:rPr>
        <w:t>יש אסיר אחד שישב תקופה שמתקרבת ל-14 שנים, בין 14 ל-15 שנים, וזה היה האסיר היהודי שישב הכי הרבה, קורא</w:t>
      </w:r>
      <w:r>
        <w:rPr>
          <w:rFonts w:hint="cs"/>
          <w:rtl/>
        </w:rPr>
        <w:t>ים לו גודמן, והוא רצח אנשים באל-אקצא, בתוך המסגד. כל האחרים, לרבות מהמחתרת היהודית ולרבות אלה שטבחו בערבים פה ושם, ומכל הסוגים, גם בתוך ירושלים וגם במקומות אחרים, ממוצע הישיבה שלהם הוא שבע  שנים. יש פה נתונים. אם זה מאוד חשוב אני יכול לשלוח לך, או לקרוא את</w:t>
      </w:r>
      <w:r>
        <w:rPr>
          <w:rFonts w:hint="cs"/>
          <w:rtl/>
        </w:rPr>
        <w:t xml:space="preserve"> זה, אין לי בעיה, אבל חבל לי להתרכז בעניין הזה. אלה עובדות, ויש לי פה רשימות, כל אחד - מתי ישב ומתי שוחרר. </w:t>
      </w:r>
    </w:p>
    <w:p w14:paraId="4612B4BE" w14:textId="77777777" w:rsidR="00000000" w:rsidRDefault="0069655B">
      <w:pPr>
        <w:pStyle w:val="a0"/>
        <w:rPr>
          <w:rFonts w:hint="cs"/>
          <w:rtl/>
        </w:rPr>
      </w:pPr>
    </w:p>
    <w:p w14:paraId="56ACBA75" w14:textId="77777777" w:rsidR="00000000" w:rsidRDefault="0069655B">
      <w:pPr>
        <w:pStyle w:val="a0"/>
        <w:rPr>
          <w:rFonts w:hint="cs"/>
          <w:rtl/>
        </w:rPr>
      </w:pPr>
      <w:r>
        <w:rPr>
          <w:rFonts w:hint="cs"/>
          <w:rtl/>
        </w:rPr>
        <w:t>לגבי האסירים הביטחוניים הישראלים, יש כאלה שיושבים בכלא 24 שנים. יש זקן אחד, קוראים לו סמי יונס, הוא איש חולה. הוא בן 74, או 75 עכשיו, וכאשר לבסוף נ</w:t>
      </w:r>
      <w:r>
        <w:rPr>
          <w:rFonts w:hint="cs"/>
          <w:rtl/>
        </w:rPr>
        <w:t>קצב עונשו, הוא נקצב ל-40 שנים. אם היו קוצבים את העונש ל-30 שנים, כפי שזה בדרך כלל, ב-99% מהמקרים, יש להניח שהאיש הזה כבר היה זוכה לשחרור. גם עכשיו, במצב הזה, כאשר הוא חולה, אם תהיה המתקה קלה ביותר בעונשו, של שלוש שנים לכל היותר, הוא כבר יזכה להשתחרר. אני ח</w:t>
      </w:r>
      <w:r>
        <w:rPr>
          <w:rFonts w:hint="cs"/>
          <w:rtl/>
        </w:rPr>
        <w:t>ושב שלבן 75 שנים, חולה וזקן, לאחר שישב תקופה רצופה כזאת אפשר גם להקל בצורה כלשהי; שישתחרר. אני לא יודע אם האיש הזה יחיה, וכמה הוא יחיה, רק אלוהים יודע. אבל במצבו, בהיותו חולה בהרבה מחלות, אני חושב שלא יהיה נורא אם הוא יוכל להשתחרר לאחר 24, 25 שנים שהוא כבר</w:t>
      </w:r>
      <w:r>
        <w:rPr>
          <w:rFonts w:hint="cs"/>
          <w:rtl/>
        </w:rPr>
        <w:t xml:space="preserve"> מרצה בבית-הכלא. </w:t>
      </w:r>
    </w:p>
    <w:p w14:paraId="3B7A07C0" w14:textId="77777777" w:rsidR="00000000" w:rsidRDefault="0069655B">
      <w:pPr>
        <w:pStyle w:val="a0"/>
        <w:rPr>
          <w:rFonts w:hint="cs"/>
          <w:rtl/>
        </w:rPr>
      </w:pPr>
    </w:p>
    <w:p w14:paraId="53882425" w14:textId="77777777" w:rsidR="00000000" w:rsidRDefault="0069655B">
      <w:pPr>
        <w:pStyle w:val="a0"/>
        <w:rPr>
          <w:rFonts w:hint="cs"/>
          <w:rtl/>
        </w:rPr>
      </w:pPr>
      <w:r>
        <w:rPr>
          <w:rFonts w:hint="cs"/>
          <w:rtl/>
        </w:rPr>
        <w:t>בעניין הזה אני רוצה להזכיר אסיר נוסף שגם הוא, מבחינת חוליו ומבחינת גילו, במצב דומה. קוראים לו וספי מנצור. גם האיש הזה יושב יותר מ-21, עד 22 שנים בכלא. גם הוא בגיל די מבוגר, וגם את עונשו קצבו בשעתו לתקופה ארוכה. אם יזכה האיש הזה אפילו להז</w:t>
      </w:r>
      <w:r>
        <w:rPr>
          <w:rFonts w:hint="cs"/>
          <w:rtl/>
        </w:rPr>
        <w:t xml:space="preserve">זה של שנה-שנתיים ממאסר העולם שיש לו עכשיו, ומהתקופה שנותרה לו, גם הוא יוכל להיות חופשי. </w:t>
      </w:r>
    </w:p>
    <w:p w14:paraId="28DF7FA7" w14:textId="77777777" w:rsidR="00000000" w:rsidRDefault="0069655B">
      <w:pPr>
        <w:pStyle w:val="a0"/>
        <w:rPr>
          <w:rFonts w:hint="cs"/>
          <w:rtl/>
        </w:rPr>
      </w:pPr>
    </w:p>
    <w:p w14:paraId="2130E5D6" w14:textId="77777777" w:rsidR="00000000" w:rsidRDefault="0069655B">
      <w:pPr>
        <w:pStyle w:val="a0"/>
        <w:rPr>
          <w:rFonts w:hint="cs"/>
          <w:rtl/>
        </w:rPr>
      </w:pPr>
      <w:r>
        <w:rPr>
          <w:rFonts w:hint="cs"/>
          <w:rtl/>
        </w:rPr>
        <w:t>אני חוזר לרשימה של האסירים האחרים שלא נקצב עונשם, אף כי הם יושבים בכלא בין 12 ל-21 שנים. יש שני אסירים בשם יונס, בני דודו של סמי יונס הזקן, החולה שהזכרתי. הם יותר צעי</w:t>
      </w:r>
      <w:r>
        <w:rPr>
          <w:rFonts w:hint="cs"/>
          <w:rtl/>
        </w:rPr>
        <w:t>רים ממנו, הם יושבים יחד אתו, והם יושבים מראשית 1983. אם אנחנו עכשיו בראשית 2004, אז התקופה היא 21 שנים, אפשר להגיד שהם עכשיו בשנה ה-22 לריצוי עונשם. קוראים להם מאהר עבד-אלטיף יונס וכרים פאדל יונס. האסירים האלה - לא נקצב עונשם כלל עד היום. הם יושבים 22 שנים</w:t>
      </w:r>
      <w:r>
        <w:rPr>
          <w:rFonts w:hint="cs"/>
          <w:rtl/>
        </w:rPr>
        <w:t xml:space="preserve"> ללא קציבת עונש. אסיר נוסף הוא אבראהים עבד-אלראזק ביאדסה. אני מדבר פה על קבוצה של ארבעה אסירים: ביאדסה, ואליד נימר דקה, רושדי חמדאן אבו-מוך ואבראהים נאיף אבו-מוך. ארבעתם נידונו באותו תיק, על רצח, והם יושבים 18 שנים בכלא, עכשיו התחילו את השנה ה-19. גם עונשם</w:t>
      </w:r>
      <w:r>
        <w:rPr>
          <w:rFonts w:hint="cs"/>
          <w:rtl/>
        </w:rPr>
        <w:t xml:space="preserve"> לא נקצב. </w:t>
      </w:r>
    </w:p>
    <w:p w14:paraId="6BEE171C" w14:textId="77777777" w:rsidR="00000000" w:rsidRDefault="0069655B">
      <w:pPr>
        <w:pStyle w:val="a0"/>
        <w:rPr>
          <w:rFonts w:hint="cs"/>
          <w:rtl/>
        </w:rPr>
      </w:pPr>
    </w:p>
    <w:p w14:paraId="27F97B3E" w14:textId="77777777" w:rsidR="00000000" w:rsidRDefault="0069655B">
      <w:pPr>
        <w:pStyle w:val="a0"/>
        <w:rPr>
          <w:rFonts w:hint="cs"/>
          <w:rtl/>
        </w:rPr>
      </w:pPr>
      <w:r>
        <w:rPr>
          <w:rFonts w:hint="cs"/>
          <w:rtl/>
        </w:rPr>
        <w:t>האסיר השביעי ברשימה הוא מוחמד מנצור זיאדה. פה מדובר דווקא באיש מבוגר, איש נשוי, שגם הוא יושב 17 שנים בכלא, עד היום, ללא קציבת עונש. יש לו כנראה שותף לאותה עבירה, לאותו תיק, שיושב אותה תקופה - 17 שנים ויותר, קוראים לו מוחלס אחמד ברגאל. שני האחרו</w:t>
      </w:r>
      <w:r>
        <w:rPr>
          <w:rFonts w:hint="cs"/>
          <w:rtl/>
        </w:rPr>
        <w:t xml:space="preserve">נים האלה, ברגאל וזיאדה, הם תושבי רמלה ולוד. </w:t>
      </w:r>
    </w:p>
    <w:p w14:paraId="28F9CCEC" w14:textId="77777777" w:rsidR="00000000" w:rsidRDefault="0069655B">
      <w:pPr>
        <w:pStyle w:val="a0"/>
        <w:rPr>
          <w:rFonts w:hint="cs"/>
          <w:rtl/>
        </w:rPr>
      </w:pPr>
    </w:p>
    <w:p w14:paraId="12373395" w14:textId="77777777" w:rsidR="00000000" w:rsidRDefault="0069655B">
      <w:pPr>
        <w:pStyle w:val="af0"/>
        <w:rPr>
          <w:rtl/>
        </w:rPr>
      </w:pPr>
      <w:r>
        <w:rPr>
          <w:rFonts w:hint="eastAsia"/>
          <w:rtl/>
        </w:rPr>
        <w:t>דוד</w:t>
      </w:r>
      <w:r>
        <w:rPr>
          <w:rtl/>
        </w:rPr>
        <w:t xml:space="preserve"> טל (עם אחד):</w:t>
      </w:r>
    </w:p>
    <w:p w14:paraId="6AC2974B" w14:textId="77777777" w:rsidR="00000000" w:rsidRDefault="0069655B">
      <w:pPr>
        <w:pStyle w:val="a0"/>
        <w:rPr>
          <w:rFonts w:hint="cs"/>
          <w:rtl/>
        </w:rPr>
      </w:pPr>
    </w:p>
    <w:p w14:paraId="463312FB" w14:textId="77777777" w:rsidR="00000000" w:rsidRDefault="0069655B">
      <w:pPr>
        <w:pStyle w:val="a0"/>
        <w:rPr>
          <w:rFonts w:hint="cs"/>
          <w:rtl/>
        </w:rPr>
      </w:pPr>
      <w:r>
        <w:rPr>
          <w:rFonts w:hint="cs"/>
          <w:rtl/>
        </w:rPr>
        <w:t xml:space="preserve">על מה הם יושבים? </w:t>
      </w:r>
    </w:p>
    <w:p w14:paraId="306BEEE4" w14:textId="77777777" w:rsidR="00000000" w:rsidRDefault="0069655B">
      <w:pPr>
        <w:pStyle w:val="a0"/>
        <w:rPr>
          <w:rFonts w:hint="cs"/>
          <w:rtl/>
        </w:rPr>
      </w:pPr>
    </w:p>
    <w:p w14:paraId="37B87426" w14:textId="77777777" w:rsidR="00000000" w:rsidRDefault="0069655B">
      <w:pPr>
        <w:pStyle w:val="-"/>
        <w:rPr>
          <w:rtl/>
        </w:rPr>
      </w:pPr>
      <w:bookmarkStart w:id="601" w:name="FS000000550T25_02_2004_17_53_26C"/>
      <w:bookmarkEnd w:id="601"/>
      <w:r>
        <w:rPr>
          <w:rtl/>
        </w:rPr>
        <w:t>עבד-אלמאלכ דהאמשה (רע"ם):</w:t>
      </w:r>
    </w:p>
    <w:p w14:paraId="3A4CAF0C" w14:textId="77777777" w:rsidR="00000000" w:rsidRDefault="0069655B">
      <w:pPr>
        <w:pStyle w:val="a0"/>
        <w:rPr>
          <w:rtl/>
        </w:rPr>
      </w:pPr>
    </w:p>
    <w:p w14:paraId="2AE41FA6" w14:textId="77777777" w:rsidR="00000000" w:rsidRDefault="0069655B">
      <w:pPr>
        <w:pStyle w:val="a0"/>
        <w:rPr>
          <w:rFonts w:hint="cs"/>
          <w:rtl/>
        </w:rPr>
      </w:pPr>
      <w:r>
        <w:rPr>
          <w:rFonts w:hint="cs"/>
          <w:rtl/>
        </w:rPr>
        <w:t xml:space="preserve">על רצח. כל אלה שיושבים במאסר עולם נידונו על רצח. </w:t>
      </w:r>
    </w:p>
    <w:p w14:paraId="0C9EF74E" w14:textId="77777777" w:rsidR="00000000" w:rsidRDefault="0069655B">
      <w:pPr>
        <w:pStyle w:val="a0"/>
        <w:rPr>
          <w:rFonts w:hint="cs"/>
          <w:rtl/>
        </w:rPr>
      </w:pPr>
    </w:p>
    <w:p w14:paraId="49821033" w14:textId="77777777" w:rsidR="00000000" w:rsidRDefault="0069655B">
      <w:pPr>
        <w:pStyle w:val="a0"/>
        <w:rPr>
          <w:rFonts w:hint="cs"/>
          <w:rtl/>
        </w:rPr>
      </w:pPr>
      <w:r>
        <w:rPr>
          <w:rFonts w:hint="cs"/>
          <w:rtl/>
        </w:rPr>
        <w:t>אסיר מספר 9 הוא סמיר סאלח סרסאוי. גם הוא יושב 17 שנים. 16 שנים שלמות זה בטוח, אולי עכשיו הוא הת</w:t>
      </w:r>
      <w:r>
        <w:rPr>
          <w:rFonts w:hint="cs"/>
          <w:rtl/>
        </w:rPr>
        <w:t xml:space="preserve">חיל את השנה ה-17, וגם הוא </w:t>
      </w:r>
      <w:r>
        <w:rPr>
          <w:rtl/>
        </w:rPr>
        <w:t>–</w:t>
      </w:r>
      <w:r>
        <w:rPr>
          <w:rFonts w:hint="cs"/>
          <w:rtl/>
        </w:rPr>
        <w:t xml:space="preserve"> לא נקצב עונשו. אסיר מספר 10 הוא בשיר עבדאללה אלחטיב. ביקרתי אותו לאחרונה לאחר שביתת רעב שהוא עשה במשך כשנה וחצי. ואגב, דרישותיו בשביתת הרעב לא היו כל כך מפליגות. הוא בסך הכול ביקש שוויון. הוא ביקש שכמו שאסיר יהודי שנידון על רצח,</w:t>
      </w:r>
      <w:r>
        <w:rPr>
          <w:rFonts w:hint="cs"/>
          <w:rtl/>
        </w:rPr>
        <w:t xml:space="preserve"> מכל סוג שהוא, מקבל חופש, מקבל קציבת עונש, מקבל טלפון, מקבל ביקורים, מקבל גם זכות להתחתן, להוליד ילדים, כמו עמי פופר, שהזכרת אותו, הוא  פשוט אומר: גם לי מגיע. אני אסיר, אני שפוט למאסר עולם, אני נמצא במדינת ישראל, אני אזרח המדינה, המדינה הזאת שפטה אותי - אז</w:t>
      </w:r>
      <w:r>
        <w:rPr>
          <w:rFonts w:hint="cs"/>
          <w:rtl/>
        </w:rPr>
        <w:t xml:space="preserve"> כפי שהיא מתייחסת לאסירים אחרים, שתתייחס גם אלי. למה אני צריך להיות מופלה לרעה? </w:t>
      </w:r>
    </w:p>
    <w:p w14:paraId="1DB45C75" w14:textId="77777777" w:rsidR="00000000" w:rsidRDefault="0069655B">
      <w:pPr>
        <w:pStyle w:val="a0"/>
        <w:rPr>
          <w:rFonts w:hint="cs"/>
          <w:rtl/>
        </w:rPr>
      </w:pPr>
    </w:p>
    <w:p w14:paraId="2B4BA582" w14:textId="77777777" w:rsidR="00000000" w:rsidRDefault="0069655B">
      <w:pPr>
        <w:pStyle w:val="a0"/>
        <w:rPr>
          <w:rFonts w:hint="cs"/>
          <w:rtl/>
        </w:rPr>
      </w:pPr>
      <w:r>
        <w:rPr>
          <w:rFonts w:hint="cs"/>
          <w:rtl/>
        </w:rPr>
        <w:t xml:space="preserve">שני אסירים נוספים, אדוני </w:t>
      </w:r>
      <w:r>
        <w:rPr>
          <w:rtl/>
        </w:rPr>
        <w:t>–</w:t>
      </w:r>
      <w:r>
        <w:rPr>
          <w:rFonts w:hint="cs"/>
          <w:rtl/>
        </w:rPr>
        <w:t xml:space="preserve"> אנחנו, כמובן, הולכים לתקופות הקצרות יותר, אבל כל התקופות הן מעל 12 שנה - אבראהים חסן אג'באריה ומוחמד חסן אג'באריה. מדובר, בעצם בארבעה, רבותי, גם יח</w:t>
      </w:r>
      <w:r>
        <w:rPr>
          <w:rFonts w:hint="cs"/>
          <w:rtl/>
        </w:rPr>
        <w:t xml:space="preserve">יא מוסטפה אג'באריה ומוחמד תאופיק ג'בארין, ארבעתם באותו תיק, באותה עבירה. האסירים האלה יושבים משנת 1992. 12 שנים. </w:t>
      </w:r>
    </w:p>
    <w:p w14:paraId="10193E20" w14:textId="77777777" w:rsidR="00000000" w:rsidRDefault="0069655B">
      <w:pPr>
        <w:pStyle w:val="a0"/>
        <w:rPr>
          <w:rFonts w:hint="cs"/>
          <w:rtl/>
        </w:rPr>
      </w:pPr>
    </w:p>
    <w:p w14:paraId="3371198F" w14:textId="77777777" w:rsidR="00000000" w:rsidRDefault="0069655B">
      <w:pPr>
        <w:pStyle w:val="af0"/>
        <w:rPr>
          <w:rtl/>
        </w:rPr>
      </w:pPr>
      <w:r>
        <w:rPr>
          <w:rFonts w:hint="eastAsia"/>
          <w:rtl/>
        </w:rPr>
        <w:t>השר</w:t>
      </w:r>
      <w:r>
        <w:rPr>
          <w:rtl/>
        </w:rPr>
        <w:t xml:space="preserve"> מאיר שטרית:</w:t>
      </w:r>
    </w:p>
    <w:p w14:paraId="14EE44D0" w14:textId="77777777" w:rsidR="00000000" w:rsidRDefault="0069655B">
      <w:pPr>
        <w:pStyle w:val="a0"/>
        <w:rPr>
          <w:rFonts w:hint="cs"/>
          <w:rtl/>
        </w:rPr>
      </w:pPr>
    </w:p>
    <w:p w14:paraId="13D2AC71" w14:textId="77777777" w:rsidR="00000000" w:rsidRDefault="0069655B">
      <w:pPr>
        <w:pStyle w:val="a0"/>
        <w:rPr>
          <w:rFonts w:hint="cs"/>
          <w:rtl/>
        </w:rPr>
      </w:pPr>
      <w:r>
        <w:rPr>
          <w:rFonts w:hint="cs"/>
          <w:rtl/>
        </w:rPr>
        <w:t xml:space="preserve">על רצח הם יושבים 12 שנים? </w:t>
      </w:r>
    </w:p>
    <w:p w14:paraId="142E2C77" w14:textId="77777777" w:rsidR="00000000" w:rsidRDefault="0069655B">
      <w:pPr>
        <w:pStyle w:val="a0"/>
        <w:rPr>
          <w:rFonts w:hint="cs"/>
          <w:rtl/>
        </w:rPr>
      </w:pPr>
    </w:p>
    <w:p w14:paraId="4A6C9AA9" w14:textId="77777777" w:rsidR="00000000" w:rsidRDefault="0069655B">
      <w:pPr>
        <w:pStyle w:val="-"/>
        <w:rPr>
          <w:rtl/>
        </w:rPr>
      </w:pPr>
      <w:bookmarkStart w:id="602" w:name="FS000000550T25_02_2004_18_04_31C"/>
      <w:bookmarkEnd w:id="602"/>
      <w:r>
        <w:rPr>
          <w:rtl/>
        </w:rPr>
        <w:t>עבד-אלמאלכ דהאמשה (רע"ם):</w:t>
      </w:r>
    </w:p>
    <w:p w14:paraId="43761F89" w14:textId="77777777" w:rsidR="00000000" w:rsidRDefault="0069655B">
      <w:pPr>
        <w:pStyle w:val="a0"/>
        <w:rPr>
          <w:rtl/>
        </w:rPr>
      </w:pPr>
    </w:p>
    <w:p w14:paraId="25A491F4" w14:textId="77777777" w:rsidR="00000000" w:rsidRDefault="0069655B">
      <w:pPr>
        <w:pStyle w:val="a0"/>
        <w:rPr>
          <w:rFonts w:hint="cs"/>
          <w:rtl/>
        </w:rPr>
      </w:pPr>
      <w:r>
        <w:rPr>
          <w:rFonts w:hint="cs"/>
          <w:rtl/>
        </w:rPr>
        <w:t>12 שנים הם יושבים בכלא. לא נקצב עונשם. כל האסירים שדיברתי עליהם עכשיו</w:t>
      </w:r>
      <w:r>
        <w:rPr>
          <w:rFonts w:hint="cs"/>
          <w:rtl/>
        </w:rPr>
        <w:t xml:space="preserve"> שיושבים מ-12 עד 24 שנים - כולם קיבלו מאסר עולם. מדובר ב-14 אסירים. אני תיכף אעביר את הרשימה לאדוני, ועוד שני אסירים שיושבים - אחד 24 שנים ואחד אולי שנתיים פחות, זקנים וחולים. לגבי הזקנים והחולים מדובר לא רק בקציבת עונש, שכבר נקצב - לגבי אחד מהם 40 שנים ול</w:t>
      </w:r>
      <w:r>
        <w:rPr>
          <w:rFonts w:hint="cs"/>
          <w:rtl/>
        </w:rPr>
        <w:t xml:space="preserve">גבי השני אני לא זוכר בדיוק, אבל במקרה של שני החולים האלה, הזקנים, שיושבים 22 עד 24 שנים, המתקה קלה ביותר בעונשם יכולה להביא לסיום הדרך הזאת. </w:t>
      </w:r>
    </w:p>
    <w:p w14:paraId="3580068C" w14:textId="77777777" w:rsidR="00000000" w:rsidRDefault="0069655B">
      <w:pPr>
        <w:pStyle w:val="a0"/>
        <w:rPr>
          <w:rFonts w:hint="cs"/>
          <w:rtl/>
        </w:rPr>
      </w:pPr>
    </w:p>
    <w:p w14:paraId="0B87F896" w14:textId="77777777" w:rsidR="00000000" w:rsidRDefault="0069655B">
      <w:pPr>
        <w:pStyle w:val="a0"/>
        <w:rPr>
          <w:rFonts w:hint="cs"/>
          <w:rtl/>
        </w:rPr>
      </w:pPr>
      <w:r>
        <w:rPr>
          <w:rFonts w:hint="cs"/>
          <w:rtl/>
        </w:rPr>
        <w:t xml:space="preserve">במשפט אחרון, היושב-ראש מאיץ בי </w:t>
      </w:r>
      <w:r>
        <w:rPr>
          <w:rtl/>
        </w:rPr>
        <w:t>–</w:t>
      </w:r>
      <w:r>
        <w:rPr>
          <w:rFonts w:hint="cs"/>
          <w:rtl/>
        </w:rPr>
        <w:t xml:space="preserve"> אני רוצה לומר משפט מסכם. יהיו אסירים אלה קשים ככל שיהיו, ויהיה פשעם נורא ככל שיה</w:t>
      </w:r>
      <w:r>
        <w:rPr>
          <w:rFonts w:hint="cs"/>
          <w:rtl/>
        </w:rPr>
        <w:t>יה, הם לא חורגים מרשימת האסירים שנידונו על רצח, לרבות אסירים שנידונו על רצח ערבים. חלקם, אגב, לא. יש כאלה שגם על רצח ערבים. אבל הם נקראים אסירים ביטחוניים. אני חושב שהמדינה, כאשר היא אמרה בכל הזדמנות ובכל מקום כשדובר על העניין הזה שאלה הם אסירים שלנו, אל ת</w:t>
      </w:r>
      <w:r>
        <w:rPr>
          <w:rFonts w:hint="cs"/>
          <w:rtl/>
        </w:rPr>
        <w:t xml:space="preserve">דברו על זה, אין לכם מה לנגוע בזה - זה נאמר גם לרשות הפלסטינית, גם ל"חיזבאללה", לכל מי שמדבר. כאשר המדינה אומרת כך, אני חושב שהמדינה גם חייבת בצורה כלשהי לשים קץ לעוול הזה ולאפליה הנוראית שממנה הם סובלים. </w:t>
      </w:r>
    </w:p>
    <w:p w14:paraId="7A585028" w14:textId="77777777" w:rsidR="00000000" w:rsidRDefault="0069655B">
      <w:pPr>
        <w:pStyle w:val="a0"/>
        <w:rPr>
          <w:rFonts w:hint="cs"/>
          <w:rtl/>
        </w:rPr>
      </w:pPr>
      <w:r>
        <w:rPr>
          <w:rFonts w:hint="cs"/>
          <w:rtl/>
        </w:rPr>
        <w:t xml:space="preserve"> </w:t>
      </w:r>
    </w:p>
    <w:p w14:paraId="2907FB2E" w14:textId="77777777" w:rsidR="00000000" w:rsidRDefault="0069655B">
      <w:pPr>
        <w:pStyle w:val="a0"/>
        <w:rPr>
          <w:rFonts w:hint="cs"/>
          <w:rtl/>
        </w:rPr>
      </w:pPr>
      <w:r>
        <w:rPr>
          <w:rFonts w:hint="cs"/>
          <w:rtl/>
        </w:rPr>
        <w:t>אני מבקש בשני מישורים: א. לקצוב את עונשם; ב. להשו</w:t>
      </w:r>
      <w:r>
        <w:rPr>
          <w:rFonts w:hint="cs"/>
          <w:rtl/>
        </w:rPr>
        <w:t xml:space="preserve">ות את תנאיהם, לרבות חופש הדיבור, טלפון, ביקורים - כמו כל האסירים האחרים שמקבלים את התנאים האלה. אגב, החוק לא מפלה בינם לבין אחרים, אבל במציאות, בפועל זה מה שנמצא, אדוני, וזה מה שקיים. תודה רבה. </w:t>
      </w:r>
    </w:p>
    <w:p w14:paraId="323BD5E0" w14:textId="77777777" w:rsidR="00000000" w:rsidRDefault="0069655B">
      <w:pPr>
        <w:pStyle w:val="a0"/>
        <w:rPr>
          <w:rFonts w:hint="cs"/>
          <w:rtl/>
        </w:rPr>
      </w:pPr>
    </w:p>
    <w:p w14:paraId="3C88B4C3" w14:textId="77777777" w:rsidR="00000000" w:rsidRDefault="0069655B">
      <w:pPr>
        <w:pStyle w:val="af1"/>
        <w:rPr>
          <w:rtl/>
        </w:rPr>
      </w:pPr>
      <w:r>
        <w:rPr>
          <w:rtl/>
        </w:rPr>
        <w:t>היו"ר מיכאל נודלמן:</w:t>
      </w:r>
    </w:p>
    <w:p w14:paraId="638B7421" w14:textId="77777777" w:rsidR="00000000" w:rsidRDefault="0069655B">
      <w:pPr>
        <w:pStyle w:val="a0"/>
        <w:rPr>
          <w:rtl/>
        </w:rPr>
      </w:pPr>
    </w:p>
    <w:p w14:paraId="77F30747" w14:textId="77777777" w:rsidR="00000000" w:rsidRDefault="0069655B">
      <w:pPr>
        <w:pStyle w:val="a0"/>
        <w:rPr>
          <w:rFonts w:hint="cs"/>
          <w:rtl/>
        </w:rPr>
      </w:pPr>
      <w:r>
        <w:rPr>
          <w:rFonts w:hint="cs"/>
          <w:rtl/>
        </w:rPr>
        <w:t>תודה רבה. השר שטרית, בבקשה.</w:t>
      </w:r>
    </w:p>
    <w:p w14:paraId="416B2135" w14:textId="77777777" w:rsidR="00000000" w:rsidRDefault="0069655B">
      <w:pPr>
        <w:pStyle w:val="a0"/>
        <w:rPr>
          <w:rFonts w:hint="cs"/>
          <w:rtl/>
        </w:rPr>
      </w:pPr>
    </w:p>
    <w:p w14:paraId="45E5D62E" w14:textId="77777777" w:rsidR="00000000" w:rsidRDefault="0069655B">
      <w:pPr>
        <w:pStyle w:val="a"/>
        <w:rPr>
          <w:rtl/>
        </w:rPr>
      </w:pPr>
      <w:bookmarkStart w:id="603" w:name="FS000000478T25_02_2004_17_47_09"/>
      <w:bookmarkStart w:id="604" w:name="_Toc69695012"/>
      <w:bookmarkEnd w:id="603"/>
      <w:r>
        <w:rPr>
          <w:rFonts w:hint="eastAsia"/>
          <w:rtl/>
        </w:rPr>
        <w:t>השר</w:t>
      </w:r>
      <w:r>
        <w:rPr>
          <w:rtl/>
        </w:rPr>
        <w:t xml:space="preserve"> מאיר ש</w:t>
      </w:r>
      <w:r>
        <w:rPr>
          <w:rtl/>
        </w:rPr>
        <w:t>טרית:</w:t>
      </w:r>
      <w:bookmarkEnd w:id="604"/>
    </w:p>
    <w:p w14:paraId="1D567A14" w14:textId="77777777" w:rsidR="00000000" w:rsidRDefault="0069655B">
      <w:pPr>
        <w:pStyle w:val="a0"/>
        <w:rPr>
          <w:rFonts w:hint="cs"/>
          <w:rtl/>
        </w:rPr>
      </w:pPr>
    </w:p>
    <w:p w14:paraId="1996232A" w14:textId="77777777" w:rsidR="00000000" w:rsidRDefault="0069655B">
      <w:pPr>
        <w:pStyle w:val="a0"/>
        <w:rPr>
          <w:rFonts w:hint="cs"/>
          <w:rtl/>
        </w:rPr>
      </w:pPr>
      <w:r>
        <w:rPr>
          <w:rFonts w:hint="cs"/>
          <w:rtl/>
        </w:rPr>
        <w:t xml:space="preserve">אדוני היושב-ראש, רבותי חברי הכנסת, אני מתכבד להשיב על הצעתו לסדר-היום של חבר הכנסת דהאמשה בשמו של שר המשפטים. כמי שהיה שר המשפטים אני מכיר את הסוגיה של אסירים למיניהם ואת העניין של קציבת עונש. </w:t>
      </w:r>
    </w:p>
    <w:p w14:paraId="2FCFCA31" w14:textId="77777777" w:rsidR="00000000" w:rsidRDefault="0069655B">
      <w:pPr>
        <w:pStyle w:val="a0"/>
        <w:rPr>
          <w:rFonts w:hint="cs"/>
          <w:rtl/>
        </w:rPr>
      </w:pPr>
    </w:p>
    <w:p w14:paraId="518C7BA9" w14:textId="77777777" w:rsidR="00000000" w:rsidRDefault="0069655B">
      <w:pPr>
        <w:pStyle w:val="a0"/>
        <w:rPr>
          <w:rFonts w:hint="cs"/>
          <w:rtl/>
        </w:rPr>
      </w:pPr>
      <w:r>
        <w:rPr>
          <w:rFonts w:hint="cs"/>
          <w:rtl/>
        </w:rPr>
        <w:t>דבר ראשון, אני יכול להגיד לך, חבר הכנסת דהאמשה, ואני ב</w:t>
      </w:r>
      <w:r>
        <w:rPr>
          <w:rFonts w:hint="cs"/>
          <w:rtl/>
        </w:rPr>
        <w:t>טוח שאתה יודע, שאסירים, גם אסירים ביטחוניים, נקצב עונשם, גם בזמני, כשר המשפטים, וגם עכשיו, על-ידי שר המשפטים הנוכחי, ואני יודע על המלצות של קציבת עונש שהועברו לנשיא המדינה, ומחכים שם להחלטתו. בעיקרון, לא הפרדתי בין אסירים יהודים לאסירים ערבים, גם נשיא המדי</w:t>
      </w:r>
      <w:r>
        <w:rPr>
          <w:rFonts w:hint="cs"/>
          <w:rtl/>
        </w:rPr>
        <w:t xml:space="preserve">נה לא מפריד. </w:t>
      </w:r>
    </w:p>
    <w:p w14:paraId="1570F5A3" w14:textId="77777777" w:rsidR="00000000" w:rsidRDefault="0069655B">
      <w:pPr>
        <w:pStyle w:val="a0"/>
        <w:rPr>
          <w:rFonts w:hint="cs"/>
          <w:rtl/>
        </w:rPr>
      </w:pPr>
    </w:p>
    <w:p w14:paraId="298C2FA1" w14:textId="77777777" w:rsidR="00000000" w:rsidRDefault="0069655B">
      <w:pPr>
        <w:pStyle w:val="a0"/>
        <w:rPr>
          <w:rFonts w:hint="cs"/>
          <w:rtl/>
        </w:rPr>
      </w:pPr>
      <w:r>
        <w:rPr>
          <w:rFonts w:hint="cs"/>
          <w:rtl/>
        </w:rPr>
        <w:t>עם זאת, חבר הכנסת דהאמשה, אין כלל שחייבים לתת קציבת עונש לכל אחד. דינה של החנינה הוא מעבר לדין, זה מעשה חסד, כשבודקים את התיק לגופו של עניין, מקרה-מקרה, ומקבלים חוות-דעת רלוונטיות מכל הגורמים המקצועיים - מהפרקליטות, מהמשטרה, משירות בתי-הסוהר</w:t>
      </w:r>
      <w:r>
        <w:rPr>
          <w:rFonts w:hint="cs"/>
          <w:rtl/>
        </w:rPr>
        <w:t>, מעובדים סוציאליים שמטפלים בו ומתגבשת תמונה כוללת לראות מי האיש - האם האיש הביע חרטה, מצטער, שינה את דרכיו, האם אין סכנה לשחרר אותו מחדש לציבור. כל זה ביחד מגלם בסוף הדרך את ההחלטה אם להמליץ בפני הנשיא לקצוב עונשו של אדם או לא לקצוב.</w:t>
      </w:r>
    </w:p>
    <w:p w14:paraId="020BFCEC" w14:textId="77777777" w:rsidR="00000000" w:rsidRDefault="0069655B">
      <w:pPr>
        <w:pStyle w:val="a0"/>
        <w:rPr>
          <w:rFonts w:hint="cs"/>
          <w:rtl/>
        </w:rPr>
      </w:pPr>
    </w:p>
    <w:p w14:paraId="20F29D83" w14:textId="77777777" w:rsidR="00000000" w:rsidRDefault="0069655B">
      <w:pPr>
        <w:pStyle w:val="a0"/>
        <w:rPr>
          <w:rFonts w:hint="cs"/>
          <w:rtl/>
        </w:rPr>
      </w:pPr>
      <w:r>
        <w:rPr>
          <w:rFonts w:hint="cs"/>
          <w:rtl/>
        </w:rPr>
        <w:t>דעתי מאוד לא נוחה מה</w:t>
      </w:r>
      <w:r>
        <w:rPr>
          <w:rFonts w:hint="cs"/>
          <w:rtl/>
        </w:rPr>
        <w:t>קלות הבלתי-נסבלת של הענישה בישראל. אמרתי את זה כשהייתי שר המשפטים, ואני חוזר ואומר זאת. אני חושב שידם של השופטים רכה מדי על העבריינים, יהודים וערבים, זה בכלל לא משנה. אני מכיר רבים, אלה שהורגים אנשים בתאונות דרכים, העונשים הכי קשים שראיתי שהם קיבלו היו שנת</w:t>
      </w:r>
      <w:r>
        <w:rPr>
          <w:rFonts w:hint="cs"/>
          <w:rtl/>
        </w:rPr>
        <w:t xml:space="preserve"> מאסר. כולם, אגב, נכנסים לבית-הסוהר ומייד מבקשים חנינה. אצלי, לפחות, הם לא קיבלו. אף אחד לא קיבל. לא משנה מי הוא, אף אחד לא קיבל. כשאדם נוטל נפש מישראל ברשלנות, בפגיעה בתאונה, כי נהג לא כשורה או בלי רשיון, אחרי שנת חנינה עוד אפשר לתת חנינה למישהו? יש יד קל</w:t>
      </w:r>
      <w:r>
        <w:rPr>
          <w:rFonts w:hint="cs"/>
          <w:rtl/>
        </w:rPr>
        <w:t>ה מאוד בישראל בענישה בכלל.</w:t>
      </w:r>
    </w:p>
    <w:p w14:paraId="169171C7" w14:textId="77777777" w:rsidR="00000000" w:rsidRDefault="0069655B">
      <w:pPr>
        <w:pStyle w:val="a0"/>
        <w:rPr>
          <w:rFonts w:hint="cs"/>
          <w:rtl/>
        </w:rPr>
      </w:pPr>
    </w:p>
    <w:p w14:paraId="64C698D6" w14:textId="77777777" w:rsidR="00000000" w:rsidRDefault="0069655B">
      <w:pPr>
        <w:pStyle w:val="a0"/>
        <w:rPr>
          <w:rFonts w:hint="cs"/>
          <w:rtl/>
        </w:rPr>
      </w:pPr>
      <w:r>
        <w:rPr>
          <w:rFonts w:hint="cs"/>
          <w:rtl/>
        </w:rPr>
        <w:t>יש תופעה שבה אסירים מסוכנים, רוצחים ואנסים, יוצאים לחופשה מבתי-הסוהר בסוף שבוע, וחלקם אגב מסתלקים מהארץ. רק לפני שבועיים ברח אסיר מאוד מסוכן לחוץ-לארץ בהיותו בחופשה. ברחו בשנים האחרונות 20 אסירים כאלה מישראל. איפה יש בעולם בית-ס</w:t>
      </w:r>
      <w:r>
        <w:rPr>
          <w:rFonts w:hint="cs"/>
          <w:rtl/>
        </w:rPr>
        <w:t xml:space="preserve">והר שיוצאים ממנו לחופשה? אני לא מכיר דבר כזה. </w:t>
      </w:r>
    </w:p>
    <w:p w14:paraId="31E236C4" w14:textId="77777777" w:rsidR="00000000" w:rsidRDefault="0069655B">
      <w:pPr>
        <w:pStyle w:val="a0"/>
        <w:rPr>
          <w:rFonts w:hint="cs"/>
          <w:rtl/>
        </w:rPr>
      </w:pPr>
    </w:p>
    <w:p w14:paraId="4E5BBBB1" w14:textId="77777777" w:rsidR="00000000" w:rsidRDefault="0069655B">
      <w:pPr>
        <w:pStyle w:val="a0"/>
        <w:rPr>
          <w:rFonts w:hint="cs"/>
          <w:rtl/>
        </w:rPr>
      </w:pPr>
      <w:r>
        <w:rPr>
          <w:rFonts w:hint="cs"/>
          <w:rtl/>
        </w:rPr>
        <w:t>אנקדוטה קטנה. שר המשפטים אחראי אישית לחתום על כל בקשה של אסיר ישראלי שנמצא בארץ אחרת, במקומות שיש אמנה אתם, שרוצה לרצות את עונשו בישראל, והמדינה ששפטה אותו מסכימה, והשר לביטחון פנים מסכים. בסוף הדרך שר המשפטי</w:t>
      </w:r>
      <w:r>
        <w:rPr>
          <w:rFonts w:hint="cs"/>
          <w:rtl/>
        </w:rPr>
        <w:t>ם באופן אישי צריך לחתום על כל הסכמה כזאת. הופתעתי לראות את כמות הבקשות שמגיעות מאסירים ישראלים, שרובם הגדול נתפסו על סחר בסמים במדינות שונות בעולם - בארצות-הברית, בהולנד ובמקומות אחרים, ולא סחר בסמים של מכירה של חמישה גרם, אלא מכרו קילוגרמים רבים של סמים מ</w:t>
      </w:r>
      <w:r>
        <w:rPr>
          <w:rFonts w:hint="cs"/>
          <w:rtl/>
        </w:rPr>
        <w:t xml:space="preserve">סוכנים מאוד. </w:t>
      </w:r>
    </w:p>
    <w:p w14:paraId="303C61E0" w14:textId="77777777" w:rsidR="00000000" w:rsidRDefault="0069655B">
      <w:pPr>
        <w:pStyle w:val="a0"/>
        <w:rPr>
          <w:rFonts w:hint="cs"/>
          <w:rtl/>
        </w:rPr>
      </w:pPr>
    </w:p>
    <w:p w14:paraId="1783896C" w14:textId="77777777" w:rsidR="00000000" w:rsidRDefault="0069655B">
      <w:pPr>
        <w:pStyle w:val="a0"/>
        <w:rPr>
          <w:rFonts w:hint="cs"/>
          <w:rtl/>
        </w:rPr>
      </w:pPr>
      <w:r>
        <w:rPr>
          <w:rFonts w:hint="cs"/>
          <w:rtl/>
        </w:rPr>
        <w:t>הופתעתי מכמות הבקשות שמגיעה כדי לרצות את העונש בישראל, וכל אחד מיוצג על-ידי עורכי-דין גדולים, ממשרדים גדולים, ובין המכתבים שהייתי קורא, ראיתי שכולם פתאום נזכרים, הם אומרים: אנחנו נמצאים בכלא, במדינה זרה, מתאנים לנו כי אנחנו יהודים וישראלים ו</w:t>
      </w:r>
      <w:r>
        <w:rPr>
          <w:rFonts w:hint="cs"/>
          <w:rtl/>
        </w:rPr>
        <w:t>ציונים, ולכן קשה לנו, ואנחנו לא רואים את המשפחה שלנו, וקשה לנו לחיות בלי המשפחה. כשאתה בודק את הרקע, אתה מוצא לעתים שכל הסיפורים האלה הם בלוף. יש כאלה שלא היו בארץ כבר 15 שנה, ולא ראו את המשפחה שלהם אף פעם. פתאום כולם נהיים ציונים וכולם אוהבי המשפחה שלהם.</w:t>
      </w:r>
    </w:p>
    <w:p w14:paraId="2C3BACCF" w14:textId="77777777" w:rsidR="00000000" w:rsidRDefault="0069655B">
      <w:pPr>
        <w:pStyle w:val="a0"/>
        <w:rPr>
          <w:rFonts w:hint="cs"/>
          <w:rtl/>
        </w:rPr>
      </w:pPr>
    </w:p>
    <w:p w14:paraId="08613A00" w14:textId="77777777" w:rsidR="00000000" w:rsidRDefault="0069655B">
      <w:pPr>
        <w:pStyle w:val="a0"/>
        <w:rPr>
          <w:rFonts w:hint="cs"/>
          <w:rtl/>
        </w:rPr>
      </w:pPr>
      <w:r>
        <w:rPr>
          <w:rFonts w:hint="cs"/>
          <w:rtl/>
        </w:rPr>
        <w:t xml:space="preserve">אגב, לרבים סירבתי. אמרתי שאין שום סיבה להביא לפה סוחרי סמים, ובצדק סירבתי. אומנם זה נראה קצת אכזרי, אבל איך אמרו חז"ל? חבר הכנסת טל, אתה יכול לצטט אותם במקומי. הם אמרו: כל המרחם על אכזרים, סופו שמתאכזר לרחמנים. </w:t>
      </w:r>
    </w:p>
    <w:p w14:paraId="14FAB957" w14:textId="77777777" w:rsidR="00000000" w:rsidRDefault="0069655B">
      <w:pPr>
        <w:pStyle w:val="a0"/>
        <w:rPr>
          <w:rFonts w:hint="cs"/>
          <w:rtl/>
        </w:rPr>
      </w:pPr>
    </w:p>
    <w:p w14:paraId="71A4FFF1" w14:textId="77777777" w:rsidR="00000000" w:rsidRDefault="0069655B">
      <w:pPr>
        <w:pStyle w:val="a0"/>
        <w:rPr>
          <w:rFonts w:hint="cs"/>
          <w:rtl/>
        </w:rPr>
      </w:pPr>
      <w:r>
        <w:rPr>
          <w:rFonts w:hint="cs"/>
          <w:rtl/>
        </w:rPr>
        <w:t xml:space="preserve">שאלתי את עצמי: מה קורה פה? למה יש גל גדול </w:t>
      </w:r>
      <w:r>
        <w:rPr>
          <w:rFonts w:hint="cs"/>
          <w:rtl/>
        </w:rPr>
        <w:t xml:space="preserve">כזה? ההסבר נורא פשוט, חבר הכנסת דהאמשה. </w:t>
      </w:r>
    </w:p>
    <w:p w14:paraId="61FBA960" w14:textId="77777777" w:rsidR="00000000" w:rsidRDefault="0069655B">
      <w:pPr>
        <w:pStyle w:val="a0"/>
        <w:rPr>
          <w:rFonts w:hint="cs"/>
          <w:rtl/>
        </w:rPr>
      </w:pPr>
    </w:p>
    <w:p w14:paraId="0E9DA637" w14:textId="77777777" w:rsidR="00000000" w:rsidRDefault="0069655B">
      <w:pPr>
        <w:pStyle w:val="a0"/>
        <w:rPr>
          <w:rFonts w:hint="cs"/>
          <w:rtl/>
        </w:rPr>
      </w:pPr>
      <w:r>
        <w:rPr>
          <w:rFonts w:hint="cs"/>
          <w:rtl/>
        </w:rPr>
        <w:t>מותר לספר פה אנקדוטה? מותר, אני חושב. מספרים על אדם שנפטר ועלה לשמים. שואלים אותו בבית-דין עליון: איזה מין אדם היית בעולם? שם אי-אפשר לשקר, הוא אמר את האמת. הוא אמר: הייתי רשע גמור. אמרו לו: אומנם אתה הולך לגיהינום</w:t>
      </w:r>
      <w:r>
        <w:rPr>
          <w:rFonts w:hint="cs"/>
          <w:rtl/>
        </w:rPr>
        <w:t xml:space="preserve">, כי היית רשע גמור, אבל תוכל לבחור איזו מחלקה שאתה רוצה. הוא אומר: תראו לי אילו מחלקות יש. לוקחים אותו למחלקה א', הוא רואה שתולים את הרשעים על אנקולים וטובלים אותם במים רותחים לעשר דקות, מוציאים אותם ומכניסים אותם למים קרים לעשר דקות. הוא שואל: איזו מחלקה </w:t>
      </w:r>
      <w:r>
        <w:rPr>
          <w:rFonts w:hint="cs"/>
          <w:rtl/>
        </w:rPr>
        <w:t>זאת? אומרים לו: זאת אמריקנית. הוא אומר: פה אני לא רוצה להיות. לוקחים אותו למחלקה השנייה, הוא רואה בדיוק אותו דבר - עשר דקות מים קרים, עשר דקות מים רותחים. הוא שואל: איזה מחלקה זו? אומרים לו: צרפתית. הוא אומר: פה אני לא רוצה. מחלקה שלישית, אותו דבר - עשר דק</w:t>
      </w:r>
      <w:r>
        <w:rPr>
          <w:rFonts w:hint="cs"/>
          <w:rtl/>
        </w:rPr>
        <w:t xml:space="preserve">ות מים רותחים, עשר דקות מים קרים. הוא שואל: איזו מחלקה זו? אומרים לו: ישראלית. הוא אומר: פה אני רוצה. שואלים אותו: למה? זה אותו דבר. הוא אומר: בישראל עשר דקות זה לא עשר דקות, מים רותחים הם לא מים רותחים. </w:t>
      </w:r>
    </w:p>
    <w:p w14:paraId="50FE3364" w14:textId="77777777" w:rsidR="00000000" w:rsidRDefault="0069655B">
      <w:pPr>
        <w:pStyle w:val="a0"/>
        <w:rPr>
          <w:rFonts w:hint="cs"/>
          <w:rtl/>
        </w:rPr>
      </w:pPr>
    </w:p>
    <w:p w14:paraId="430671FF" w14:textId="77777777" w:rsidR="00000000" w:rsidRDefault="0069655B">
      <w:pPr>
        <w:pStyle w:val="a0"/>
        <w:rPr>
          <w:rFonts w:hint="cs"/>
          <w:rtl/>
        </w:rPr>
      </w:pPr>
      <w:r>
        <w:rPr>
          <w:rFonts w:hint="cs"/>
          <w:rtl/>
        </w:rPr>
        <w:t>זה מסביר מדוע כל אחד רוצה פתאום לרצות את עונשו ביש</w:t>
      </w:r>
      <w:r>
        <w:rPr>
          <w:rFonts w:hint="cs"/>
          <w:rtl/>
        </w:rPr>
        <w:t xml:space="preserve">ראל. מגיעים לארץ, יוצאים לחופשות, מקבלים שליש ניכוי על התנהגות טובה בכלא, המשפחות יכולות לבוא לבקר. קל מאוד. </w:t>
      </w:r>
    </w:p>
    <w:p w14:paraId="69502857" w14:textId="77777777" w:rsidR="00000000" w:rsidRDefault="0069655B">
      <w:pPr>
        <w:pStyle w:val="a0"/>
        <w:rPr>
          <w:rFonts w:hint="cs"/>
          <w:rtl/>
        </w:rPr>
      </w:pPr>
    </w:p>
    <w:p w14:paraId="4328703D" w14:textId="77777777" w:rsidR="00000000" w:rsidRDefault="0069655B">
      <w:pPr>
        <w:pStyle w:val="a0"/>
        <w:rPr>
          <w:rFonts w:hint="cs"/>
          <w:rtl/>
        </w:rPr>
      </w:pPr>
      <w:r>
        <w:rPr>
          <w:rFonts w:hint="cs"/>
          <w:rtl/>
        </w:rPr>
        <w:t xml:space="preserve">חבר הכנסת דהאמשה, עם כל מה שאני אומר, כל מקרה נדון לגופו. אני זוכר שקצבתי עונשים גם של אסירים ביטחוניים, ועכשיו גם שר המשפטים הנוכחי המליץ לקצוב </w:t>
      </w:r>
      <w:r>
        <w:rPr>
          <w:rFonts w:hint="cs"/>
          <w:rtl/>
        </w:rPr>
        <w:t xml:space="preserve">עונשים של אסירים ביטחוניים, והועברו ההמלצות לנשיא המדינה. עדיין כל מקרה צריך להיות נדון לגופו. </w:t>
      </w:r>
    </w:p>
    <w:p w14:paraId="0166BDD0" w14:textId="77777777" w:rsidR="00000000" w:rsidRDefault="0069655B">
      <w:pPr>
        <w:pStyle w:val="a0"/>
        <w:rPr>
          <w:rFonts w:hint="cs"/>
          <w:rtl/>
        </w:rPr>
      </w:pPr>
    </w:p>
    <w:p w14:paraId="5D8C8C62" w14:textId="77777777" w:rsidR="00000000" w:rsidRDefault="0069655B">
      <w:pPr>
        <w:pStyle w:val="a0"/>
        <w:rPr>
          <w:rFonts w:hint="cs"/>
          <w:rtl/>
        </w:rPr>
      </w:pPr>
      <w:r>
        <w:rPr>
          <w:rFonts w:hint="cs"/>
          <w:rtl/>
        </w:rPr>
        <w:t>חבר הכנסת דהאמשה, העניין של מחלות בבתי-הסוהר הוא בעייתי. אני רוצה להזכיר לך שמנחם בגין, זיכרונו לברכה, מאוד ריחם על אסיר מפורסם, וחננו אותו בסופו של דבר כי חשש</w:t>
      </w:r>
      <w:r>
        <w:rPr>
          <w:rFonts w:hint="cs"/>
          <w:rtl/>
        </w:rPr>
        <w:t>ו לחייו. הוא היה חולה במצב מאוד מסוכן. עברו מאז הרבה שנים, מנחם בגין נפטר, האסיר הזה עוד חי ובריא עד היום הזה.</w:t>
      </w:r>
    </w:p>
    <w:p w14:paraId="73F271CD" w14:textId="77777777" w:rsidR="00000000" w:rsidRDefault="0069655B">
      <w:pPr>
        <w:pStyle w:val="a0"/>
        <w:rPr>
          <w:rFonts w:hint="cs"/>
          <w:rtl/>
        </w:rPr>
      </w:pPr>
    </w:p>
    <w:p w14:paraId="3704C7D9" w14:textId="77777777" w:rsidR="00000000" w:rsidRDefault="0069655B">
      <w:pPr>
        <w:pStyle w:val="af0"/>
        <w:rPr>
          <w:rtl/>
        </w:rPr>
      </w:pPr>
      <w:r>
        <w:rPr>
          <w:rFonts w:hint="eastAsia"/>
          <w:rtl/>
        </w:rPr>
        <w:t>שר</w:t>
      </w:r>
      <w:r>
        <w:rPr>
          <w:rtl/>
        </w:rPr>
        <w:t xml:space="preserve"> התשתיות הלאומיות יוסף פריצקי:</w:t>
      </w:r>
    </w:p>
    <w:p w14:paraId="4D73ABC5" w14:textId="77777777" w:rsidR="00000000" w:rsidRDefault="0069655B">
      <w:pPr>
        <w:pStyle w:val="a0"/>
        <w:rPr>
          <w:rFonts w:hint="cs"/>
          <w:rtl/>
        </w:rPr>
      </w:pPr>
    </w:p>
    <w:p w14:paraId="69917988" w14:textId="77777777" w:rsidR="00000000" w:rsidRDefault="0069655B">
      <w:pPr>
        <w:pStyle w:val="a0"/>
        <w:rPr>
          <w:rFonts w:hint="cs"/>
          <w:rtl/>
        </w:rPr>
      </w:pPr>
      <w:r>
        <w:rPr>
          <w:rFonts w:hint="cs"/>
          <w:rtl/>
        </w:rPr>
        <w:t>שיהיה בריא.</w:t>
      </w:r>
    </w:p>
    <w:p w14:paraId="0CF055DD" w14:textId="77777777" w:rsidR="00000000" w:rsidRDefault="0069655B">
      <w:pPr>
        <w:pStyle w:val="a"/>
        <w:rPr>
          <w:rFonts w:hint="cs"/>
          <w:b w:val="0"/>
          <w:bCs w:val="0"/>
          <w:u w:val="none"/>
          <w:rtl/>
        </w:rPr>
      </w:pPr>
      <w:bookmarkStart w:id="605" w:name="FS000000478T25_02_2004_17_36_47"/>
      <w:bookmarkEnd w:id="605"/>
    </w:p>
    <w:p w14:paraId="7B1AB1A2" w14:textId="77777777" w:rsidR="00000000" w:rsidRDefault="0069655B">
      <w:pPr>
        <w:pStyle w:val="-"/>
        <w:rPr>
          <w:rtl/>
        </w:rPr>
      </w:pPr>
      <w:bookmarkStart w:id="606" w:name="FS000000478T25_02_2004_18_07_42"/>
      <w:bookmarkStart w:id="607" w:name="FS000000478T25_02_2004_18_07_46C"/>
      <w:bookmarkEnd w:id="606"/>
      <w:bookmarkEnd w:id="607"/>
      <w:r>
        <w:rPr>
          <w:rtl/>
        </w:rPr>
        <w:t>השר מאיר שטרית:</w:t>
      </w:r>
    </w:p>
    <w:p w14:paraId="4A1D9674" w14:textId="77777777" w:rsidR="00000000" w:rsidRDefault="0069655B">
      <w:pPr>
        <w:pStyle w:val="a0"/>
        <w:rPr>
          <w:rtl/>
        </w:rPr>
      </w:pPr>
    </w:p>
    <w:p w14:paraId="6C21AAB1" w14:textId="77777777" w:rsidR="00000000" w:rsidRDefault="0069655B">
      <w:pPr>
        <w:pStyle w:val="a0"/>
        <w:rPr>
          <w:rFonts w:hint="cs"/>
          <w:rtl/>
        </w:rPr>
      </w:pPr>
      <w:r>
        <w:rPr>
          <w:rFonts w:hint="cs"/>
          <w:rtl/>
        </w:rPr>
        <w:t>צריך לקחת כל דבר בפרופורציה הנכונה.</w:t>
      </w:r>
    </w:p>
    <w:p w14:paraId="629E3E3C" w14:textId="77777777" w:rsidR="00000000" w:rsidRDefault="0069655B">
      <w:pPr>
        <w:pStyle w:val="a0"/>
        <w:rPr>
          <w:rFonts w:hint="cs"/>
          <w:rtl/>
        </w:rPr>
      </w:pPr>
    </w:p>
    <w:p w14:paraId="6BC68066" w14:textId="77777777" w:rsidR="00000000" w:rsidRDefault="0069655B">
      <w:pPr>
        <w:pStyle w:val="af0"/>
        <w:rPr>
          <w:rtl/>
        </w:rPr>
      </w:pPr>
      <w:r>
        <w:rPr>
          <w:rFonts w:hint="eastAsia"/>
          <w:rtl/>
        </w:rPr>
        <w:t>עבד</w:t>
      </w:r>
      <w:r>
        <w:rPr>
          <w:rtl/>
        </w:rPr>
        <w:t>-אלמאלכ דהאמשה (רע"ם):</w:t>
      </w:r>
    </w:p>
    <w:p w14:paraId="3938CBE1" w14:textId="77777777" w:rsidR="00000000" w:rsidRDefault="0069655B">
      <w:pPr>
        <w:pStyle w:val="a0"/>
        <w:rPr>
          <w:rFonts w:hint="cs"/>
          <w:rtl/>
        </w:rPr>
      </w:pPr>
    </w:p>
    <w:p w14:paraId="52F25645" w14:textId="77777777" w:rsidR="00000000" w:rsidRDefault="0069655B">
      <w:pPr>
        <w:pStyle w:val="a0"/>
        <w:rPr>
          <w:rFonts w:hint="cs"/>
          <w:rtl/>
        </w:rPr>
      </w:pPr>
      <w:r>
        <w:rPr>
          <w:rFonts w:hint="cs"/>
          <w:rtl/>
        </w:rPr>
        <w:t>אלה שקיבלו קציבה</w:t>
      </w:r>
      <w:r>
        <w:rPr>
          <w:rFonts w:hint="cs"/>
          <w:rtl/>
        </w:rPr>
        <w:t xml:space="preserve"> הם חמישה אסירים, אולי שישה אסירים, ואני דיברתי על 14. 90% מהאסירים לא קיבלו קציבה.</w:t>
      </w:r>
    </w:p>
    <w:p w14:paraId="35E4859C" w14:textId="77777777" w:rsidR="00000000" w:rsidRDefault="0069655B">
      <w:pPr>
        <w:pStyle w:val="a0"/>
        <w:rPr>
          <w:rFonts w:hint="cs"/>
          <w:rtl/>
        </w:rPr>
      </w:pPr>
    </w:p>
    <w:p w14:paraId="1AE684C5" w14:textId="77777777" w:rsidR="00000000" w:rsidRDefault="0069655B">
      <w:pPr>
        <w:pStyle w:val="-"/>
        <w:rPr>
          <w:rtl/>
        </w:rPr>
      </w:pPr>
      <w:bookmarkStart w:id="608" w:name="FS000000478T25_02_2004_17_37_11C"/>
      <w:bookmarkEnd w:id="608"/>
      <w:r>
        <w:rPr>
          <w:rtl/>
        </w:rPr>
        <w:t>השר מאיר שטרית:</w:t>
      </w:r>
    </w:p>
    <w:p w14:paraId="18803DE7" w14:textId="77777777" w:rsidR="00000000" w:rsidRDefault="0069655B">
      <w:pPr>
        <w:pStyle w:val="a0"/>
        <w:rPr>
          <w:rtl/>
        </w:rPr>
      </w:pPr>
    </w:p>
    <w:p w14:paraId="0AD39393" w14:textId="77777777" w:rsidR="00000000" w:rsidRDefault="0069655B">
      <w:pPr>
        <w:pStyle w:val="a0"/>
        <w:rPr>
          <w:rFonts w:hint="cs"/>
          <w:rtl/>
        </w:rPr>
      </w:pPr>
      <w:r>
        <w:rPr>
          <w:rFonts w:hint="cs"/>
          <w:rtl/>
        </w:rPr>
        <w:t>חבר הכנסת דהאמשה, אני לא מכיר את המקרים, ויהא זה עוול לדבר על מקרה כלשהו מאלה שהזכרת. אני לא מכיר אף אחד מהם באופן אישי, ולא מכיר את התיקים שלהם באופן איש</w:t>
      </w:r>
      <w:r>
        <w:rPr>
          <w:rFonts w:hint="cs"/>
          <w:rtl/>
        </w:rPr>
        <w:t xml:space="preserve">י, וכמובן אי-אפשר שהכנסת תדון בשום מקרה פרטי. מדברים פה על עקרונות. </w:t>
      </w:r>
    </w:p>
    <w:p w14:paraId="71D11AE8" w14:textId="77777777" w:rsidR="00000000" w:rsidRDefault="0069655B">
      <w:pPr>
        <w:pStyle w:val="a0"/>
        <w:rPr>
          <w:rFonts w:hint="cs"/>
          <w:rtl/>
        </w:rPr>
      </w:pPr>
    </w:p>
    <w:p w14:paraId="7E02326F" w14:textId="77777777" w:rsidR="00000000" w:rsidRDefault="0069655B">
      <w:pPr>
        <w:pStyle w:val="a0"/>
        <w:rPr>
          <w:rFonts w:hint="cs"/>
          <w:rtl/>
        </w:rPr>
      </w:pPr>
      <w:r>
        <w:rPr>
          <w:rFonts w:hint="cs"/>
          <w:rtl/>
        </w:rPr>
        <w:t>אני בטוח שאותם אסירים הגישו בקשת חנינה לשר המשפטים, ואני מניח ששר המשפטים יגבש עמדה לגבי כל אחד מהם. אינני יודע מה היא. אינני יודע אם הוא ממליץ על אחד מהם או על חלק מהם, או לא המליץ על א</w:t>
      </w:r>
      <w:r>
        <w:rPr>
          <w:rFonts w:hint="cs"/>
          <w:rtl/>
        </w:rPr>
        <w:t xml:space="preserve">ף אחד מהם. אני מדבר רק על העקרונות של הגישה. </w:t>
      </w:r>
    </w:p>
    <w:p w14:paraId="3555CBC7" w14:textId="77777777" w:rsidR="00000000" w:rsidRDefault="0069655B">
      <w:pPr>
        <w:pStyle w:val="a0"/>
        <w:rPr>
          <w:rFonts w:hint="cs"/>
          <w:rtl/>
        </w:rPr>
      </w:pPr>
    </w:p>
    <w:p w14:paraId="37776A15" w14:textId="77777777" w:rsidR="00000000" w:rsidRDefault="0069655B">
      <w:pPr>
        <w:pStyle w:val="a0"/>
        <w:rPr>
          <w:rFonts w:hint="cs"/>
          <w:rtl/>
        </w:rPr>
      </w:pPr>
      <w:r>
        <w:rPr>
          <w:rFonts w:hint="cs"/>
          <w:rtl/>
        </w:rPr>
        <w:t>יש אינטרס לכולנו, חבר הכנסת דהאמשה, לעקור מישראל את הפשע ואת הרצח ואת הגנבה ואת השוד ואת האונס, ואי-אפשר לעקור אותם אלא אם תהיה יד קשה שמענישה על פשיעה מסוג זה. זו הדרך היחידה לעקור פשיעה אלימה.</w:t>
      </w:r>
    </w:p>
    <w:p w14:paraId="7B2D8AD5" w14:textId="77777777" w:rsidR="00000000" w:rsidRDefault="0069655B">
      <w:pPr>
        <w:pStyle w:val="a0"/>
        <w:rPr>
          <w:rFonts w:hint="cs"/>
          <w:rtl/>
        </w:rPr>
      </w:pPr>
    </w:p>
    <w:p w14:paraId="1D33FA1A" w14:textId="77777777" w:rsidR="00000000" w:rsidRDefault="0069655B">
      <w:pPr>
        <w:pStyle w:val="a0"/>
        <w:rPr>
          <w:rFonts w:hint="cs"/>
          <w:rtl/>
        </w:rPr>
      </w:pPr>
      <w:r>
        <w:rPr>
          <w:rFonts w:hint="cs"/>
          <w:rtl/>
        </w:rPr>
        <w:t>בארצות-הברית,</w:t>
      </w:r>
      <w:r>
        <w:rPr>
          <w:rFonts w:hint="cs"/>
          <w:rtl/>
        </w:rPr>
        <w:t xml:space="preserve"> אגב, יש מדינות שבהן כאשר אדם עובר עבירה שלישית, אין שיקול דעת לבית-המשפט, הוא חייב להכניס אותו למאסר עולם, ללא אפשרות שחרור על-תנאי. למה? כי גם הם רוצים לעקור את האלימות מהשורש. לצערי, זו לא התמונה שאני רואה בארץ - האלימות גואה בקרב בני-הנוער, בקרב מבוגרי</w:t>
      </w:r>
      <w:r>
        <w:rPr>
          <w:rFonts w:hint="cs"/>
          <w:rtl/>
        </w:rPr>
        <w:t xml:space="preserve">ם, אנשים רוצחים את הנשים שלהם. אנחנו מוכרחים דווקא לשנות כיוון ולעודד את מערכת המשפט להקשות את ידה על עבריינות אלימה, ולא חשוב אם מדובר ביהודים או בערבים. </w:t>
      </w:r>
    </w:p>
    <w:p w14:paraId="6E0E807F" w14:textId="77777777" w:rsidR="00000000" w:rsidRDefault="0069655B">
      <w:pPr>
        <w:pStyle w:val="a0"/>
        <w:rPr>
          <w:rFonts w:hint="cs"/>
          <w:rtl/>
        </w:rPr>
      </w:pPr>
    </w:p>
    <w:p w14:paraId="3D648C29" w14:textId="77777777" w:rsidR="00000000" w:rsidRDefault="0069655B">
      <w:pPr>
        <w:pStyle w:val="a0"/>
        <w:rPr>
          <w:rFonts w:hint="cs"/>
          <w:rtl/>
        </w:rPr>
      </w:pPr>
      <w:r>
        <w:rPr>
          <w:rFonts w:hint="cs"/>
          <w:rtl/>
        </w:rPr>
        <w:t>התנגדתי לפסק-דין מוות על רצח מדרגה ראשונה. גם כשפנו אלי נפגעי טרור, כשהייתי שר המשפטים, וחשבו שצריך</w:t>
      </w:r>
      <w:r>
        <w:rPr>
          <w:rFonts w:hint="cs"/>
          <w:rtl/>
        </w:rPr>
        <w:t xml:space="preserve"> לקבוע עמדה להטיל פסק-דין מוות, אני התנגדתי. מדוע? כי אמרתי שאסור שניקח את הסיכון שתהיה אפילו טעות אחת. בישראל היה פעמיים פסק-דין מוות, פעם אחת לאייכמן, יימח שמו, והוא באמת נשפט למוות ונתלה, ובצדק רב. בפעם היחידה האחרת, שפטו אזרח ישראלי למוות, והסתבר בדיעב</w:t>
      </w:r>
      <w:r>
        <w:rPr>
          <w:rFonts w:hint="cs"/>
          <w:rtl/>
        </w:rPr>
        <w:t>ד שזו היתה טעות. האיש לא היה אשם.</w:t>
      </w:r>
    </w:p>
    <w:p w14:paraId="5561DCD5" w14:textId="77777777" w:rsidR="00000000" w:rsidRDefault="0069655B">
      <w:pPr>
        <w:pStyle w:val="a0"/>
        <w:rPr>
          <w:rFonts w:hint="cs"/>
          <w:rtl/>
        </w:rPr>
      </w:pPr>
    </w:p>
    <w:p w14:paraId="2661AC59" w14:textId="77777777" w:rsidR="00000000" w:rsidRDefault="0069655B">
      <w:pPr>
        <w:pStyle w:val="af0"/>
        <w:rPr>
          <w:rtl/>
        </w:rPr>
      </w:pPr>
      <w:r>
        <w:rPr>
          <w:rFonts w:hint="eastAsia"/>
          <w:rtl/>
        </w:rPr>
        <w:t>שר</w:t>
      </w:r>
      <w:r>
        <w:rPr>
          <w:rtl/>
        </w:rPr>
        <w:t xml:space="preserve"> התשתיות הלאומיות יוסף פריצקי:</w:t>
      </w:r>
    </w:p>
    <w:p w14:paraId="0C1DAB6D" w14:textId="77777777" w:rsidR="00000000" w:rsidRDefault="0069655B">
      <w:pPr>
        <w:pStyle w:val="a0"/>
        <w:rPr>
          <w:rFonts w:hint="cs"/>
          <w:rtl/>
        </w:rPr>
      </w:pPr>
    </w:p>
    <w:p w14:paraId="694626F3" w14:textId="77777777" w:rsidR="00000000" w:rsidRDefault="0069655B">
      <w:pPr>
        <w:pStyle w:val="a0"/>
        <w:rPr>
          <w:rFonts w:hint="cs"/>
          <w:rtl/>
        </w:rPr>
      </w:pPr>
      <w:r>
        <w:rPr>
          <w:rFonts w:hint="cs"/>
          <w:rtl/>
        </w:rPr>
        <w:t>טוביאנסקי לא היה בישראל, הוא היה לפני קום המדינה.</w:t>
      </w:r>
    </w:p>
    <w:p w14:paraId="43511484" w14:textId="77777777" w:rsidR="00000000" w:rsidRDefault="0069655B">
      <w:pPr>
        <w:pStyle w:val="a0"/>
        <w:rPr>
          <w:rFonts w:hint="cs"/>
          <w:rtl/>
        </w:rPr>
      </w:pPr>
    </w:p>
    <w:p w14:paraId="188CD66F" w14:textId="77777777" w:rsidR="00000000" w:rsidRDefault="0069655B">
      <w:pPr>
        <w:pStyle w:val="-"/>
        <w:rPr>
          <w:rtl/>
        </w:rPr>
      </w:pPr>
      <w:bookmarkStart w:id="609" w:name="FS000000478T25_02_2004_18_13_40C"/>
      <w:bookmarkEnd w:id="609"/>
      <w:r>
        <w:rPr>
          <w:rtl/>
        </w:rPr>
        <w:t>השר מאיר שטרית:</w:t>
      </w:r>
    </w:p>
    <w:p w14:paraId="6E0B28ED" w14:textId="77777777" w:rsidR="00000000" w:rsidRDefault="0069655B">
      <w:pPr>
        <w:pStyle w:val="a0"/>
        <w:rPr>
          <w:rtl/>
        </w:rPr>
      </w:pPr>
    </w:p>
    <w:p w14:paraId="3D2E0CAD" w14:textId="77777777" w:rsidR="00000000" w:rsidRDefault="0069655B">
      <w:pPr>
        <w:pStyle w:val="a0"/>
        <w:rPr>
          <w:rFonts w:hint="cs"/>
          <w:rtl/>
        </w:rPr>
      </w:pPr>
      <w:r>
        <w:rPr>
          <w:rFonts w:hint="cs"/>
          <w:rtl/>
        </w:rPr>
        <w:t>הוא נשפט בארץ, הוא הוצא להורג, והסתבר שזו היתה טעות.</w:t>
      </w:r>
    </w:p>
    <w:p w14:paraId="2AA91700" w14:textId="77777777" w:rsidR="00000000" w:rsidRDefault="0069655B">
      <w:pPr>
        <w:pStyle w:val="a0"/>
        <w:rPr>
          <w:rFonts w:hint="cs"/>
          <w:rtl/>
        </w:rPr>
      </w:pPr>
    </w:p>
    <w:p w14:paraId="33E41FC9" w14:textId="77777777" w:rsidR="00000000" w:rsidRDefault="0069655B">
      <w:pPr>
        <w:pStyle w:val="a0"/>
        <w:rPr>
          <w:rFonts w:hint="cs"/>
          <w:rtl/>
        </w:rPr>
      </w:pPr>
      <w:r>
        <w:rPr>
          <w:rFonts w:hint="cs"/>
          <w:rtl/>
        </w:rPr>
        <w:t>איך אמרו חז"ל? - הכול אפשר ללמוד מחז"ל - סנהדרין שפוסקת פסק-דין מ</w:t>
      </w:r>
      <w:r>
        <w:rPr>
          <w:rFonts w:hint="cs"/>
          <w:rtl/>
        </w:rPr>
        <w:t xml:space="preserve">וות אחת ל-70 שנה היא סנהדרין קטלנית. לכן אני מתנגד לפסק-דין מוות. אבל בין זה לבין לשחרר את האסירים האלימים והפושעים האלימים לרחוב מבית-הסוהר, יש פער גדול. </w:t>
      </w:r>
    </w:p>
    <w:p w14:paraId="51A4321E" w14:textId="77777777" w:rsidR="00000000" w:rsidRDefault="0069655B">
      <w:pPr>
        <w:pStyle w:val="a0"/>
        <w:rPr>
          <w:rFonts w:hint="cs"/>
          <w:rtl/>
        </w:rPr>
      </w:pPr>
    </w:p>
    <w:p w14:paraId="23238968" w14:textId="77777777" w:rsidR="00000000" w:rsidRDefault="0069655B">
      <w:pPr>
        <w:pStyle w:val="a0"/>
        <w:rPr>
          <w:rFonts w:hint="cs"/>
          <w:rtl/>
        </w:rPr>
      </w:pPr>
      <w:r>
        <w:rPr>
          <w:rFonts w:hint="cs"/>
          <w:rtl/>
        </w:rPr>
        <w:t xml:space="preserve">אני חושב </w:t>
      </w:r>
      <w:r>
        <w:rPr>
          <w:rtl/>
        </w:rPr>
        <w:t>–</w:t>
      </w:r>
      <w:r>
        <w:rPr>
          <w:rFonts w:hint="cs"/>
          <w:rtl/>
        </w:rPr>
        <w:t xml:space="preserve"> וחבל שהשר לביטחון פנים עוד לא הגיע </w:t>
      </w:r>
      <w:r>
        <w:rPr>
          <w:rtl/>
        </w:rPr>
        <w:t>–</w:t>
      </w:r>
      <w:r>
        <w:rPr>
          <w:rFonts w:hint="cs"/>
          <w:rtl/>
        </w:rPr>
        <w:t xml:space="preserve"> שהמשרד לביטחון פנים צריך לשקול מחדש את המדיניות שלו</w:t>
      </w:r>
      <w:r>
        <w:rPr>
          <w:rFonts w:hint="cs"/>
          <w:rtl/>
        </w:rPr>
        <w:t xml:space="preserve"> לגבי היציאות האלה לחופשה מהכלא של אסירים ורוצחים ואנסים. לדעתי זה גורם לכך שהרבה מהם מסתלקים לחוץ-לארץ. אני חושב שצריך לשנות את ההתנהגות ואת הכללים, ואז ידע כל אדם, שאם הוא עובר על החוק בצורה אלימה יש דין ויש דיין. </w:t>
      </w:r>
    </w:p>
    <w:p w14:paraId="255B32D3" w14:textId="77777777" w:rsidR="00000000" w:rsidRDefault="0069655B">
      <w:pPr>
        <w:pStyle w:val="a0"/>
        <w:rPr>
          <w:rFonts w:hint="cs"/>
          <w:rtl/>
        </w:rPr>
      </w:pPr>
    </w:p>
    <w:p w14:paraId="36B98C8A" w14:textId="77777777" w:rsidR="00000000" w:rsidRDefault="0069655B">
      <w:pPr>
        <w:pStyle w:val="a0"/>
        <w:rPr>
          <w:rFonts w:hint="cs"/>
          <w:rtl/>
        </w:rPr>
      </w:pPr>
      <w:r>
        <w:rPr>
          <w:rFonts w:hint="cs"/>
          <w:rtl/>
        </w:rPr>
        <w:t>חבר הכנסת דהאמשה, אין לי התנגדות שידונ</w:t>
      </w:r>
      <w:r>
        <w:rPr>
          <w:rFonts w:hint="cs"/>
          <w:rtl/>
        </w:rPr>
        <w:t xml:space="preserve">ו בהצעת החוק שלך. אני חושב שהכתובת הנכונה לדון בה היא ועדת החוקה, חוק ומשפט. </w:t>
      </w:r>
    </w:p>
    <w:p w14:paraId="07515357" w14:textId="77777777" w:rsidR="00000000" w:rsidRDefault="0069655B">
      <w:pPr>
        <w:pStyle w:val="a0"/>
        <w:ind w:firstLine="0"/>
        <w:rPr>
          <w:rFonts w:hint="cs"/>
          <w:rtl/>
        </w:rPr>
      </w:pPr>
    </w:p>
    <w:p w14:paraId="55F6F5D7" w14:textId="77777777" w:rsidR="00000000" w:rsidRDefault="0069655B">
      <w:pPr>
        <w:pStyle w:val="af0"/>
        <w:rPr>
          <w:rtl/>
        </w:rPr>
      </w:pPr>
      <w:r>
        <w:rPr>
          <w:rFonts w:hint="eastAsia"/>
          <w:rtl/>
        </w:rPr>
        <w:t>עבד</w:t>
      </w:r>
      <w:r>
        <w:rPr>
          <w:rtl/>
        </w:rPr>
        <w:t>-אלמאלכ דהאמשה (רע"ם):</w:t>
      </w:r>
    </w:p>
    <w:p w14:paraId="7E420CA6" w14:textId="77777777" w:rsidR="00000000" w:rsidRDefault="0069655B">
      <w:pPr>
        <w:pStyle w:val="a0"/>
        <w:rPr>
          <w:rFonts w:hint="cs"/>
          <w:rtl/>
        </w:rPr>
      </w:pPr>
    </w:p>
    <w:p w14:paraId="46EC2A73" w14:textId="77777777" w:rsidR="00000000" w:rsidRDefault="0069655B">
      <w:pPr>
        <w:pStyle w:val="a0"/>
        <w:rPr>
          <w:rFonts w:hint="cs"/>
          <w:rtl/>
        </w:rPr>
      </w:pPr>
      <w:r>
        <w:rPr>
          <w:rFonts w:hint="cs"/>
          <w:rtl/>
        </w:rPr>
        <w:t xml:space="preserve">זו הצעה לסדר-היום. </w:t>
      </w:r>
    </w:p>
    <w:p w14:paraId="6D255837" w14:textId="77777777" w:rsidR="00000000" w:rsidRDefault="0069655B">
      <w:pPr>
        <w:pStyle w:val="a0"/>
        <w:ind w:firstLine="0"/>
        <w:rPr>
          <w:rFonts w:hint="cs"/>
          <w:rtl/>
        </w:rPr>
      </w:pPr>
    </w:p>
    <w:p w14:paraId="4CB61909" w14:textId="77777777" w:rsidR="00000000" w:rsidRDefault="0069655B">
      <w:pPr>
        <w:pStyle w:val="-"/>
        <w:rPr>
          <w:rtl/>
        </w:rPr>
      </w:pPr>
      <w:bookmarkStart w:id="610" w:name="FS000000478T25_02_2004_18_10_55"/>
      <w:bookmarkStart w:id="611" w:name="FS000000478T25_02_2004_18_10_58C"/>
      <w:bookmarkEnd w:id="610"/>
      <w:r>
        <w:rPr>
          <w:rFonts w:hint="eastAsia"/>
          <w:rtl/>
        </w:rPr>
        <w:t>השר</w:t>
      </w:r>
      <w:r>
        <w:rPr>
          <w:rtl/>
        </w:rPr>
        <w:t xml:space="preserve"> מאיר שטרית:</w:t>
      </w:r>
    </w:p>
    <w:p w14:paraId="00EB4D35" w14:textId="77777777" w:rsidR="00000000" w:rsidRDefault="0069655B">
      <w:pPr>
        <w:pStyle w:val="a0"/>
        <w:rPr>
          <w:rtl/>
        </w:rPr>
      </w:pPr>
    </w:p>
    <w:p w14:paraId="5DFDA30C" w14:textId="77777777" w:rsidR="00000000" w:rsidRDefault="0069655B">
      <w:pPr>
        <w:pStyle w:val="a0"/>
        <w:rPr>
          <w:rFonts w:hint="cs"/>
          <w:rtl/>
        </w:rPr>
      </w:pPr>
      <w:r>
        <w:rPr>
          <w:rFonts w:hint="cs"/>
          <w:rtl/>
        </w:rPr>
        <w:t xml:space="preserve">הצעה לסדר-היום, סליחה. אפשר להזמין לשם את האנשים הרלוונטים, להעלות ספציפית את הסוגיות ולדון בהן לגופו של עניין. </w:t>
      </w:r>
      <w:r>
        <w:rPr>
          <w:rFonts w:hint="cs"/>
          <w:rtl/>
        </w:rPr>
        <w:t xml:space="preserve">אין לי התנגדות להעלאת הנושא הזה בוועדת החוקה, חוק ומשפט. </w:t>
      </w:r>
    </w:p>
    <w:p w14:paraId="6664F76C" w14:textId="77777777" w:rsidR="00000000" w:rsidRDefault="0069655B">
      <w:pPr>
        <w:pStyle w:val="a0"/>
        <w:ind w:firstLine="0"/>
        <w:rPr>
          <w:rFonts w:hint="cs"/>
          <w:rtl/>
        </w:rPr>
      </w:pPr>
    </w:p>
    <w:p w14:paraId="4A74DD66" w14:textId="77777777" w:rsidR="00000000" w:rsidRDefault="0069655B">
      <w:pPr>
        <w:pStyle w:val="af1"/>
        <w:rPr>
          <w:rtl/>
        </w:rPr>
      </w:pPr>
      <w:r>
        <w:rPr>
          <w:rtl/>
        </w:rPr>
        <w:t>היו"ר מיכאל נודלמן:</w:t>
      </w:r>
    </w:p>
    <w:p w14:paraId="005E72DE" w14:textId="77777777" w:rsidR="00000000" w:rsidRDefault="0069655B">
      <w:pPr>
        <w:pStyle w:val="a0"/>
        <w:rPr>
          <w:rtl/>
        </w:rPr>
      </w:pPr>
    </w:p>
    <w:p w14:paraId="426955D6" w14:textId="77777777" w:rsidR="00000000" w:rsidRDefault="0069655B">
      <w:pPr>
        <w:pStyle w:val="a0"/>
        <w:rPr>
          <w:rFonts w:hint="cs"/>
          <w:rtl/>
        </w:rPr>
      </w:pPr>
      <w:r>
        <w:rPr>
          <w:rFonts w:hint="cs"/>
          <w:rtl/>
        </w:rPr>
        <w:t xml:space="preserve">הבנתי שאתה מציע את ועדת החוקה, חוק ומשפט. </w:t>
      </w:r>
    </w:p>
    <w:p w14:paraId="5E0ECC82" w14:textId="77777777" w:rsidR="00000000" w:rsidRDefault="0069655B">
      <w:pPr>
        <w:pStyle w:val="a0"/>
        <w:ind w:firstLine="0"/>
        <w:rPr>
          <w:rFonts w:hint="cs"/>
          <w:rtl/>
        </w:rPr>
      </w:pPr>
    </w:p>
    <w:p w14:paraId="78C87050" w14:textId="77777777" w:rsidR="00000000" w:rsidRDefault="0069655B">
      <w:pPr>
        <w:pStyle w:val="-"/>
        <w:rPr>
          <w:rtl/>
        </w:rPr>
      </w:pPr>
      <w:bookmarkStart w:id="612" w:name="FS000000478T25_02_2004_18_11_43C"/>
      <w:bookmarkEnd w:id="612"/>
      <w:r>
        <w:rPr>
          <w:rtl/>
        </w:rPr>
        <w:t>השר מאיר שטרית:</w:t>
      </w:r>
    </w:p>
    <w:p w14:paraId="3C89AC24" w14:textId="77777777" w:rsidR="00000000" w:rsidRDefault="0069655B">
      <w:pPr>
        <w:pStyle w:val="a0"/>
        <w:rPr>
          <w:rtl/>
        </w:rPr>
      </w:pPr>
    </w:p>
    <w:p w14:paraId="089DBD52" w14:textId="77777777" w:rsidR="00000000" w:rsidRDefault="0069655B">
      <w:pPr>
        <w:pStyle w:val="a0"/>
        <w:rPr>
          <w:rFonts w:hint="cs"/>
          <w:rtl/>
        </w:rPr>
      </w:pPr>
      <w:r>
        <w:rPr>
          <w:rFonts w:hint="cs"/>
          <w:rtl/>
        </w:rPr>
        <w:t xml:space="preserve">נכון. אני מציע להעביר לוועדה. </w:t>
      </w:r>
    </w:p>
    <w:p w14:paraId="267496E8" w14:textId="77777777" w:rsidR="00000000" w:rsidRDefault="0069655B">
      <w:pPr>
        <w:pStyle w:val="a0"/>
        <w:ind w:firstLine="0"/>
        <w:rPr>
          <w:rFonts w:hint="cs"/>
          <w:rtl/>
        </w:rPr>
      </w:pPr>
    </w:p>
    <w:p w14:paraId="61CE0AE3" w14:textId="77777777" w:rsidR="00000000" w:rsidRDefault="0069655B">
      <w:pPr>
        <w:pStyle w:val="af1"/>
        <w:rPr>
          <w:rtl/>
        </w:rPr>
      </w:pPr>
      <w:r>
        <w:rPr>
          <w:rtl/>
        </w:rPr>
        <w:t>היו"ר מיכאל נודלמן:</w:t>
      </w:r>
    </w:p>
    <w:p w14:paraId="388480AE" w14:textId="77777777" w:rsidR="00000000" w:rsidRDefault="0069655B">
      <w:pPr>
        <w:pStyle w:val="a0"/>
        <w:rPr>
          <w:rtl/>
        </w:rPr>
      </w:pPr>
    </w:p>
    <w:p w14:paraId="4E49615C" w14:textId="77777777" w:rsidR="00000000" w:rsidRDefault="0069655B">
      <w:pPr>
        <w:pStyle w:val="a0"/>
        <w:rPr>
          <w:rFonts w:hint="cs"/>
          <w:rtl/>
        </w:rPr>
      </w:pPr>
      <w:r>
        <w:rPr>
          <w:rFonts w:hint="cs"/>
          <w:rtl/>
        </w:rPr>
        <w:t xml:space="preserve">תודה. יש הצעות אחרות. חבר הכנסת נסים זאב, בבקשה. </w:t>
      </w:r>
    </w:p>
    <w:p w14:paraId="7028F191" w14:textId="77777777" w:rsidR="00000000" w:rsidRDefault="0069655B">
      <w:pPr>
        <w:pStyle w:val="a0"/>
        <w:ind w:firstLine="0"/>
        <w:rPr>
          <w:rFonts w:hint="cs"/>
          <w:rtl/>
        </w:rPr>
      </w:pPr>
    </w:p>
    <w:p w14:paraId="6DC83E23" w14:textId="77777777" w:rsidR="00000000" w:rsidRDefault="0069655B">
      <w:pPr>
        <w:pStyle w:val="af0"/>
        <w:rPr>
          <w:rtl/>
        </w:rPr>
      </w:pPr>
      <w:r>
        <w:rPr>
          <w:rFonts w:hint="eastAsia"/>
          <w:rtl/>
        </w:rPr>
        <w:t>השר</w:t>
      </w:r>
      <w:r>
        <w:rPr>
          <w:rtl/>
        </w:rPr>
        <w:t xml:space="preserve"> מאיר שט</w:t>
      </w:r>
      <w:r>
        <w:rPr>
          <w:rtl/>
        </w:rPr>
        <w:t>רית:</w:t>
      </w:r>
    </w:p>
    <w:p w14:paraId="3604A54C" w14:textId="77777777" w:rsidR="00000000" w:rsidRDefault="0069655B">
      <w:pPr>
        <w:pStyle w:val="a0"/>
        <w:rPr>
          <w:rFonts w:hint="cs"/>
          <w:rtl/>
        </w:rPr>
      </w:pPr>
    </w:p>
    <w:p w14:paraId="6B4633B1" w14:textId="77777777" w:rsidR="00000000" w:rsidRDefault="0069655B">
      <w:pPr>
        <w:pStyle w:val="a0"/>
        <w:rPr>
          <w:rFonts w:hint="cs"/>
          <w:rtl/>
        </w:rPr>
      </w:pPr>
      <w:r>
        <w:rPr>
          <w:rFonts w:hint="cs"/>
          <w:rtl/>
        </w:rPr>
        <w:t xml:space="preserve">אגב, אדוני היושב-ראש, עמי פופר נכנס לכלא בשנת 1991 ונקבעו לו שבעה מאסרי עולם. נשיא המדינה קצב את עונשו ל-40 שנה. </w:t>
      </w:r>
    </w:p>
    <w:p w14:paraId="7F39FA65" w14:textId="77777777" w:rsidR="00000000" w:rsidRDefault="0069655B">
      <w:pPr>
        <w:pStyle w:val="a0"/>
        <w:ind w:firstLine="0"/>
        <w:rPr>
          <w:rtl/>
        </w:rPr>
      </w:pPr>
    </w:p>
    <w:p w14:paraId="6E47E083" w14:textId="77777777" w:rsidR="00000000" w:rsidRDefault="0069655B">
      <w:pPr>
        <w:pStyle w:val="a0"/>
        <w:ind w:firstLine="0"/>
        <w:rPr>
          <w:rFonts w:hint="cs"/>
          <w:rtl/>
        </w:rPr>
      </w:pPr>
    </w:p>
    <w:p w14:paraId="567CEA1D" w14:textId="77777777" w:rsidR="00000000" w:rsidRDefault="0069655B">
      <w:pPr>
        <w:pStyle w:val="af0"/>
        <w:rPr>
          <w:rtl/>
        </w:rPr>
      </w:pPr>
      <w:r>
        <w:rPr>
          <w:rFonts w:hint="eastAsia"/>
          <w:rtl/>
        </w:rPr>
        <w:t>עבד</w:t>
      </w:r>
      <w:r>
        <w:rPr>
          <w:rtl/>
        </w:rPr>
        <w:t>-אלמאלכ דהאמשה (רע"ם):</w:t>
      </w:r>
    </w:p>
    <w:p w14:paraId="112E435D" w14:textId="77777777" w:rsidR="00000000" w:rsidRDefault="0069655B">
      <w:pPr>
        <w:pStyle w:val="a0"/>
        <w:rPr>
          <w:rFonts w:hint="cs"/>
          <w:rtl/>
        </w:rPr>
      </w:pPr>
    </w:p>
    <w:p w14:paraId="36DAFEAF" w14:textId="77777777" w:rsidR="00000000" w:rsidRDefault="0069655B">
      <w:pPr>
        <w:pStyle w:val="a0"/>
        <w:rPr>
          <w:rFonts w:hint="cs"/>
          <w:rtl/>
        </w:rPr>
      </w:pPr>
      <w:r>
        <w:rPr>
          <w:rFonts w:hint="cs"/>
          <w:rtl/>
        </w:rPr>
        <w:t xml:space="preserve">ובינתיים הוא התחתן, יש לו ילדים. הוא יצא עשר פעמים. הוא לא ישב לא 14 ולא 23 שנים. </w:t>
      </w:r>
    </w:p>
    <w:p w14:paraId="0A694663" w14:textId="77777777" w:rsidR="00000000" w:rsidRDefault="0069655B">
      <w:pPr>
        <w:pStyle w:val="a0"/>
        <w:ind w:firstLine="0"/>
        <w:rPr>
          <w:rFonts w:hint="cs"/>
          <w:rtl/>
        </w:rPr>
      </w:pPr>
    </w:p>
    <w:p w14:paraId="03BDEA08" w14:textId="77777777" w:rsidR="00000000" w:rsidRDefault="0069655B">
      <w:pPr>
        <w:pStyle w:val="a"/>
        <w:rPr>
          <w:rtl/>
        </w:rPr>
      </w:pPr>
      <w:bookmarkStart w:id="613" w:name="FS000000490T25_02_2004_18_12_57"/>
      <w:bookmarkStart w:id="614" w:name="_Toc69695013"/>
      <w:bookmarkEnd w:id="613"/>
      <w:r>
        <w:rPr>
          <w:rFonts w:hint="eastAsia"/>
          <w:rtl/>
        </w:rPr>
        <w:t>נסים</w:t>
      </w:r>
      <w:r>
        <w:rPr>
          <w:rtl/>
        </w:rPr>
        <w:t xml:space="preserve"> זאב (ש"ס):</w:t>
      </w:r>
      <w:bookmarkEnd w:id="614"/>
    </w:p>
    <w:p w14:paraId="27C7F2E0" w14:textId="77777777" w:rsidR="00000000" w:rsidRDefault="0069655B">
      <w:pPr>
        <w:pStyle w:val="a0"/>
        <w:rPr>
          <w:rFonts w:hint="cs"/>
          <w:rtl/>
        </w:rPr>
      </w:pPr>
    </w:p>
    <w:p w14:paraId="3CBD372B" w14:textId="77777777" w:rsidR="00000000" w:rsidRDefault="0069655B">
      <w:pPr>
        <w:pStyle w:val="a0"/>
        <w:rPr>
          <w:rFonts w:hint="cs"/>
          <w:rtl/>
        </w:rPr>
      </w:pPr>
      <w:r>
        <w:rPr>
          <w:rFonts w:hint="cs"/>
          <w:rtl/>
        </w:rPr>
        <w:t xml:space="preserve">אדוני </w:t>
      </w:r>
      <w:r>
        <w:rPr>
          <w:rFonts w:hint="cs"/>
          <w:rtl/>
        </w:rPr>
        <w:t xml:space="preserve">היושב בראש, התפעלתי מאוד מהבקיאות של חבר הכנסת דהאמשה ברשימת האסירים הביטחוניים שמורשעים ברצח. אדוני השר, אני בטוח שגם אתה לא בקיא כמו חבר הכנסת דהאמשה ברשימת האסירים הביטחוניים שנידונו למאסרי עולם. הוא גם ביקר אותם, הוא מכיר אותם. </w:t>
      </w:r>
    </w:p>
    <w:p w14:paraId="41FA4483" w14:textId="77777777" w:rsidR="00000000" w:rsidRDefault="0069655B">
      <w:pPr>
        <w:pStyle w:val="a0"/>
        <w:rPr>
          <w:rFonts w:hint="cs"/>
          <w:rtl/>
        </w:rPr>
      </w:pPr>
    </w:p>
    <w:p w14:paraId="392331E7" w14:textId="77777777" w:rsidR="00000000" w:rsidRDefault="0069655B">
      <w:pPr>
        <w:pStyle w:val="a0"/>
        <w:rPr>
          <w:rFonts w:hint="cs"/>
          <w:rtl/>
        </w:rPr>
      </w:pPr>
      <w:r>
        <w:rPr>
          <w:rFonts w:hint="cs"/>
          <w:rtl/>
        </w:rPr>
        <w:t>אני לא מביע עמדה בעניי</w:t>
      </w:r>
      <w:r>
        <w:rPr>
          <w:rFonts w:hint="cs"/>
          <w:rtl/>
        </w:rPr>
        <w:t xml:space="preserve">ן הזה, </w:t>
      </w:r>
      <w:bookmarkEnd w:id="611"/>
      <w:r>
        <w:rPr>
          <w:rFonts w:hint="cs"/>
          <w:rtl/>
        </w:rPr>
        <w:t>אבל אני מסכים בדבר אחד: צריכה להיות מדיניות אחידה. אם אסירים ביטחוניים אינם זכאים לחנינה או לכך שיקצבו את השנים שלהם, אז שזה יהיה אחיד. כלומר, לא יכול להיות שלאסיר עולם מסוים, אני מדבר על אסיר ביטחוני, אתה כן תקצוב, ולאסיר עולם אחר אתה לא קוצב. אדונ</w:t>
      </w:r>
      <w:r>
        <w:rPr>
          <w:rFonts w:hint="cs"/>
          <w:rtl/>
        </w:rPr>
        <w:t>י השר, אתה מסכים אתי או לא?</w:t>
      </w:r>
    </w:p>
    <w:p w14:paraId="163E3C5E" w14:textId="77777777" w:rsidR="00000000" w:rsidRDefault="0069655B">
      <w:pPr>
        <w:pStyle w:val="a0"/>
        <w:ind w:firstLine="0"/>
        <w:rPr>
          <w:rFonts w:hint="cs"/>
          <w:rtl/>
        </w:rPr>
      </w:pPr>
    </w:p>
    <w:p w14:paraId="6C9EA6A1" w14:textId="77777777" w:rsidR="00000000" w:rsidRDefault="0069655B">
      <w:pPr>
        <w:pStyle w:val="af0"/>
        <w:rPr>
          <w:rtl/>
        </w:rPr>
      </w:pPr>
      <w:r>
        <w:rPr>
          <w:rFonts w:hint="eastAsia"/>
          <w:rtl/>
        </w:rPr>
        <w:t>השר</w:t>
      </w:r>
      <w:r>
        <w:rPr>
          <w:rtl/>
        </w:rPr>
        <w:t xml:space="preserve"> מאיר שטרית:</w:t>
      </w:r>
    </w:p>
    <w:p w14:paraId="1D6B6F71" w14:textId="77777777" w:rsidR="00000000" w:rsidRDefault="0069655B">
      <w:pPr>
        <w:pStyle w:val="a0"/>
        <w:rPr>
          <w:rFonts w:hint="cs"/>
          <w:rtl/>
        </w:rPr>
      </w:pPr>
    </w:p>
    <w:p w14:paraId="3D9F0CC1" w14:textId="77777777" w:rsidR="00000000" w:rsidRDefault="0069655B">
      <w:pPr>
        <w:pStyle w:val="a0"/>
        <w:rPr>
          <w:rFonts w:hint="cs"/>
          <w:rtl/>
        </w:rPr>
      </w:pPr>
      <w:r>
        <w:rPr>
          <w:rFonts w:hint="cs"/>
          <w:rtl/>
        </w:rPr>
        <w:t>לא.</w:t>
      </w:r>
    </w:p>
    <w:p w14:paraId="19B925A0" w14:textId="77777777" w:rsidR="00000000" w:rsidRDefault="0069655B">
      <w:pPr>
        <w:pStyle w:val="a0"/>
        <w:ind w:firstLine="0"/>
        <w:rPr>
          <w:rFonts w:hint="cs"/>
          <w:rtl/>
        </w:rPr>
      </w:pPr>
    </w:p>
    <w:p w14:paraId="6EE538F9" w14:textId="77777777" w:rsidR="00000000" w:rsidRDefault="0069655B">
      <w:pPr>
        <w:pStyle w:val="-"/>
        <w:rPr>
          <w:rtl/>
        </w:rPr>
      </w:pPr>
      <w:bookmarkStart w:id="615" w:name="FS000000490T25_02_2004_18_14_34C"/>
      <w:bookmarkEnd w:id="615"/>
      <w:r>
        <w:rPr>
          <w:rtl/>
        </w:rPr>
        <w:t>נסים זאב (ש"ס):</w:t>
      </w:r>
    </w:p>
    <w:p w14:paraId="6AC79E18" w14:textId="77777777" w:rsidR="00000000" w:rsidRDefault="0069655B">
      <w:pPr>
        <w:pStyle w:val="a0"/>
        <w:rPr>
          <w:rtl/>
        </w:rPr>
      </w:pPr>
    </w:p>
    <w:p w14:paraId="0708DF74" w14:textId="77777777" w:rsidR="00000000" w:rsidRDefault="0069655B">
      <w:pPr>
        <w:pStyle w:val="a0"/>
        <w:rPr>
          <w:rFonts w:hint="cs"/>
          <w:rtl/>
        </w:rPr>
      </w:pPr>
      <w:r>
        <w:rPr>
          <w:rFonts w:hint="cs"/>
          <w:rtl/>
        </w:rPr>
        <w:t xml:space="preserve">במדיניות, אני אומר. אלא אם כן זה דאבל, שזה יותר ממאסר עולם. אני מדבר על מאסר עולם בלבד. </w:t>
      </w:r>
    </w:p>
    <w:p w14:paraId="7A712BCB" w14:textId="77777777" w:rsidR="00000000" w:rsidRDefault="0069655B">
      <w:pPr>
        <w:pStyle w:val="a0"/>
        <w:ind w:firstLine="0"/>
        <w:rPr>
          <w:rFonts w:hint="cs"/>
          <w:rtl/>
        </w:rPr>
      </w:pPr>
    </w:p>
    <w:p w14:paraId="62AA15F6" w14:textId="77777777" w:rsidR="00000000" w:rsidRDefault="0069655B">
      <w:pPr>
        <w:pStyle w:val="af0"/>
        <w:rPr>
          <w:rtl/>
        </w:rPr>
      </w:pPr>
      <w:r>
        <w:rPr>
          <w:rFonts w:hint="eastAsia"/>
          <w:rtl/>
        </w:rPr>
        <w:t>השר</w:t>
      </w:r>
      <w:r>
        <w:rPr>
          <w:rtl/>
        </w:rPr>
        <w:t xml:space="preserve"> מאיר שטרית:</w:t>
      </w:r>
    </w:p>
    <w:p w14:paraId="32196B17" w14:textId="77777777" w:rsidR="00000000" w:rsidRDefault="0069655B">
      <w:pPr>
        <w:pStyle w:val="a0"/>
        <w:rPr>
          <w:rFonts w:hint="cs"/>
          <w:rtl/>
        </w:rPr>
      </w:pPr>
    </w:p>
    <w:p w14:paraId="142E1A57" w14:textId="77777777" w:rsidR="00000000" w:rsidRDefault="0069655B">
      <w:pPr>
        <w:pStyle w:val="a0"/>
        <w:rPr>
          <w:rFonts w:hint="cs"/>
          <w:rtl/>
        </w:rPr>
      </w:pPr>
      <w:r>
        <w:rPr>
          <w:rFonts w:hint="cs"/>
          <w:rtl/>
        </w:rPr>
        <w:t xml:space="preserve">אם אדם רצח סתם, דוגמה, רצח תוך כדי ריב, הוא רצח מישהו. </w:t>
      </w:r>
    </w:p>
    <w:p w14:paraId="47B52BEF" w14:textId="77777777" w:rsidR="00000000" w:rsidRDefault="0069655B">
      <w:pPr>
        <w:pStyle w:val="a0"/>
        <w:rPr>
          <w:rFonts w:hint="cs"/>
          <w:rtl/>
        </w:rPr>
      </w:pPr>
    </w:p>
    <w:p w14:paraId="0C634FBC" w14:textId="77777777" w:rsidR="00000000" w:rsidRDefault="0069655B">
      <w:pPr>
        <w:pStyle w:val="-"/>
        <w:rPr>
          <w:rtl/>
        </w:rPr>
      </w:pPr>
      <w:bookmarkStart w:id="616" w:name="FS000000490T25_02_2004_18_15_10C"/>
      <w:bookmarkEnd w:id="616"/>
      <w:r>
        <w:rPr>
          <w:rtl/>
        </w:rPr>
        <w:t>נסים זאב (ש"ס):</w:t>
      </w:r>
    </w:p>
    <w:p w14:paraId="58F6A5F4" w14:textId="77777777" w:rsidR="00000000" w:rsidRDefault="0069655B">
      <w:pPr>
        <w:pStyle w:val="a0"/>
        <w:rPr>
          <w:rtl/>
        </w:rPr>
      </w:pPr>
    </w:p>
    <w:p w14:paraId="0949667F" w14:textId="77777777" w:rsidR="00000000" w:rsidRDefault="0069655B">
      <w:pPr>
        <w:pStyle w:val="a0"/>
        <w:rPr>
          <w:rFonts w:hint="cs"/>
          <w:rtl/>
        </w:rPr>
      </w:pPr>
      <w:r>
        <w:rPr>
          <w:rFonts w:hint="cs"/>
          <w:rtl/>
        </w:rPr>
        <w:t>זאת הרי</w:t>
      </w:r>
      <w:r>
        <w:rPr>
          <w:rFonts w:hint="cs"/>
          <w:rtl/>
        </w:rPr>
        <w:t xml:space="preserve">גה, לא רצח. </w:t>
      </w:r>
    </w:p>
    <w:p w14:paraId="5FEDDC58" w14:textId="77777777" w:rsidR="00000000" w:rsidRDefault="0069655B">
      <w:pPr>
        <w:pStyle w:val="a0"/>
        <w:ind w:firstLine="0"/>
        <w:rPr>
          <w:rFonts w:hint="cs"/>
          <w:rtl/>
        </w:rPr>
      </w:pPr>
    </w:p>
    <w:p w14:paraId="432AFD60" w14:textId="77777777" w:rsidR="00000000" w:rsidRDefault="0069655B">
      <w:pPr>
        <w:pStyle w:val="af0"/>
        <w:rPr>
          <w:rtl/>
        </w:rPr>
      </w:pPr>
      <w:r>
        <w:rPr>
          <w:rFonts w:hint="eastAsia"/>
          <w:rtl/>
        </w:rPr>
        <w:t>השר</w:t>
      </w:r>
      <w:r>
        <w:rPr>
          <w:rtl/>
        </w:rPr>
        <w:t xml:space="preserve"> מאיר שטרית:</w:t>
      </w:r>
    </w:p>
    <w:p w14:paraId="63472ACF" w14:textId="77777777" w:rsidR="00000000" w:rsidRDefault="0069655B">
      <w:pPr>
        <w:pStyle w:val="a0"/>
        <w:rPr>
          <w:rFonts w:hint="cs"/>
          <w:rtl/>
        </w:rPr>
      </w:pPr>
    </w:p>
    <w:p w14:paraId="3C42265C" w14:textId="77777777" w:rsidR="00000000" w:rsidRDefault="0069655B">
      <w:pPr>
        <w:pStyle w:val="a0"/>
        <w:rPr>
          <w:rFonts w:hint="cs"/>
          <w:rtl/>
        </w:rPr>
      </w:pPr>
      <w:r>
        <w:rPr>
          <w:rFonts w:hint="cs"/>
          <w:rtl/>
        </w:rPr>
        <w:t>הוא רצח, סתם דוגמה.</w:t>
      </w:r>
    </w:p>
    <w:p w14:paraId="50C6651F" w14:textId="77777777" w:rsidR="00000000" w:rsidRDefault="0069655B">
      <w:pPr>
        <w:pStyle w:val="a0"/>
        <w:ind w:firstLine="0"/>
        <w:rPr>
          <w:rFonts w:hint="cs"/>
          <w:rtl/>
        </w:rPr>
      </w:pPr>
    </w:p>
    <w:p w14:paraId="66223DF6" w14:textId="77777777" w:rsidR="00000000" w:rsidRDefault="0069655B">
      <w:pPr>
        <w:pStyle w:val="-"/>
        <w:rPr>
          <w:rtl/>
        </w:rPr>
      </w:pPr>
      <w:bookmarkStart w:id="617" w:name="FS000000490T25_02_2004_18_15_30C"/>
      <w:bookmarkEnd w:id="617"/>
      <w:r>
        <w:rPr>
          <w:rtl/>
        </w:rPr>
        <w:t>נסים זאב (ש"ס):</w:t>
      </w:r>
    </w:p>
    <w:p w14:paraId="4AAFEF31" w14:textId="77777777" w:rsidR="00000000" w:rsidRDefault="0069655B">
      <w:pPr>
        <w:pStyle w:val="a0"/>
        <w:rPr>
          <w:rtl/>
        </w:rPr>
      </w:pPr>
    </w:p>
    <w:p w14:paraId="5A78090F" w14:textId="77777777" w:rsidR="00000000" w:rsidRDefault="0069655B">
      <w:pPr>
        <w:pStyle w:val="a0"/>
        <w:rPr>
          <w:rFonts w:hint="cs"/>
          <w:rtl/>
        </w:rPr>
      </w:pPr>
      <w:r>
        <w:rPr>
          <w:rFonts w:hint="cs"/>
          <w:rtl/>
        </w:rPr>
        <w:t>זאת הריגה, אם הוא לא התכוון לרצוח.</w:t>
      </w:r>
    </w:p>
    <w:p w14:paraId="4A00719F" w14:textId="77777777" w:rsidR="00000000" w:rsidRDefault="0069655B">
      <w:pPr>
        <w:pStyle w:val="a0"/>
        <w:rPr>
          <w:rFonts w:hint="cs"/>
          <w:rtl/>
        </w:rPr>
      </w:pPr>
    </w:p>
    <w:p w14:paraId="0E13AD31" w14:textId="77777777" w:rsidR="00000000" w:rsidRDefault="0069655B">
      <w:pPr>
        <w:pStyle w:val="af0"/>
        <w:rPr>
          <w:rtl/>
        </w:rPr>
      </w:pPr>
      <w:r>
        <w:rPr>
          <w:rFonts w:hint="eastAsia"/>
          <w:rtl/>
        </w:rPr>
        <w:t>השר</w:t>
      </w:r>
      <w:r>
        <w:rPr>
          <w:rtl/>
        </w:rPr>
        <w:t xml:space="preserve"> מאיר שטרית:</w:t>
      </w:r>
    </w:p>
    <w:p w14:paraId="23E7EEC5" w14:textId="77777777" w:rsidR="00000000" w:rsidRDefault="0069655B">
      <w:pPr>
        <w:pStyle w:val="a0"/>
        <w:rPr>
          <w:rFonts w:hint="cs"/>
          <w:rtl/>
        </w:rPr>
      </w:pPr>
    </w:p>
    <w:p w14:paraId="13BFB75D" w14:textId="77777777" w:rsidR="00000000" w:rsidRDefault="0069655B">
      <w:pPr>
        <w:pStyle w:val="a0"/>
        <w:rPr>
          <w:rFonts w:hint="cs"/>
          <w:rtl/>
        </w:rPr>
      </w:pPr>
      <w:r>
        <w:rPr>
          <w:rFonts w:hint="cs"/>
          <w:rtl/>
        </w:rPr>
        <w:t xml:space="preserve">נגיד רצח. </w:t>
      </w:r>
    </w:p>
    <w:p w14:paraId="3CEA1C50" w14:textId="77777777" w:rsidR="00000000" w:rsidRDefault="0069655B">
      <w:pPr>
        <w:pStyle w:val="a0"/>
        <w:ind w:firstLine="0"/>
        <w:rPr>
          <w:rFonts w:hint="cs"/>
          <w:rtl/>
        </w:rPr>
      </w:pPr>
    </w:p>
    <w:p w14:paraId="7C4D055F" w14:textId="77777777" w:rsidR="00000000" w:rsidRDefault="0069655B">
      <w:pPr>
        <w:pStyle w:val="-"/>
        <w:rPr>
          <w:rtl/>
        </w:rPr>
      </w:pPr>
      <w:bookmarkStart w:id="618" w:name="FS000000490T25_02_2004_18_15_54C"/>
      <w:bookmarkEnd w:id="618"/>
      <w:r>
        <w:rPr>
          <w:rtl/>
        </w:rPr>
        <w:t>נסים זאב (ש"ס):</w:t>
      </w:r>
    </w:p>
    <w:p w14:paraId="31D40553" w14:textId="77777777" w:rsidR="00000000" w:rsidRDefault="0069655B">
      <w:pPr>
        <w:pStyle w:val="a0"/>
        <w:rPr>
          <w:rtl/>
        </w:rPr>
      </w:pPr>
    </w:p>
    <w:p w14:paraId="2DDD05B7" w14:textId="77777777" w:rsidR="00000000" w:rsidRDefault="0069655B">
      <w:pPr>
        <w:pStyle w:val="a0"/>
        <w:rPr>
          <w:rFonts w:hint="cs"/>
          <w:rtl/>
        </w:rPr>
      </w:pPr>
      <w:r>
        <w:rPr>
          <w:rFonts w:hint="cs"/>
          <w:rtl/>
        </w:rPr>
        <w:t xml:space="preserve">אם בית-המשפט פסק שזה רצח, זה רצח. זה לא משנה. </w:t>
      </w:r>
    </w:p>
    <w:p w14:paraId="1330F8AD" w14:textId="77777777" w:rsidR="00000000" w:rsidRDefault="0069655B">
      <w:pPr>
        <w:pStyle w:val="a0"/>
        <w:ind w:firstLine="0"/>
        <w:rPr>
          <w:rFonts w:hint="cs"/>
          <w:rtl/>
        </w:rPr>
      </w:pPr>
    </w:p>
    <w:p w14:paraId="58C0CB5B" w14:textId="77777777" w:rsidR="00000000" w:rsidRDefault="0069655B">
      <w:pPr>
        <w:pStyle w:val="af0"/>
        <w:rPr>
          <w:rtl/>
        </w:rPr>
      </w:pPr>
      <w:r>
        <w:rPr>
          <w:rFonts w:hint="eastAsia"/>
          <w:rtl/>
        </w:rPr>
        <w:t>השר</w:t>
      </w:r>
      <w:r>
        <w:rPr>
          <w:rtl/>
        </w:rPr>
        <w:t xml:space="preserve"> מאיר שטרית:</w:t>
      </w:r>
    </w:p>
    <w:p w14:paraId="774638F9" w14:textId="77777777" w:rsidR="00000000" w:rsidRDefault="0069655B">
      <w:pPr>
        <w:pStyle w:val="a0"/>
        <w:rPr>
          <w:rFonts w:hint="cs"/>
          <w:rtl/>
        </w:rPr>
      </w:pPr>
    </w:p>
    <w:p w14:paraId="5C049D45" w14:textId="77777777" w:rsidR="00000000" w:rsidRDefault="0069655B">
      <w:pPr>
        <w:pStyle w:val="a0"/>
        <w:rPr>
          <w:rFonts w:hint="cs"/>
          <w:rtl/>
        </w:rPr>
      </w:pPr>
      <w:r>
        <w:rPr>
          <w:rFonts w:hint="cs"/>
          <w:rtl/>
        </w:rPr>
        <w:t>אם האדם הביע חרטה, חזר בו, השתקם באישיות</w:t>
      </w:r>
      <w:r>
        <w:rPr>
          <w:rFonts w:hint="cs"/>
          <w:rtl/>
        </w:rPr>
        <w:t xml:space="preserve">ו </w:t>
      </w:r>
      <w:r>
        <w:rPr>
          <w:rtl/>
        </w:rPr>
        <w:t>–</w:t>
      </w:r>
      <w:r>
        <w:rPr>
          <w:rFonts w:hint="cs"/>
          <w:rtl/>
        </w:rPr>
        <w:t xml:space="preserve"> זה מצב אחר מאדם שאומר שרצח וישב בבית-סוהר.</w:t>
      </w:r>
    </w:p>
    <w:p w14:paraId="381240CD" w14:textId="77777777" w:rsidR="00000000" w:rsidRDefault="0069655B">
      <w:pPr>
        <w:pStyle w:val="a0"/>
        <w:ind w:firstLine="0"/>
        <w:rPr>
          <w:rFonts w:hint="cs"/>
          <w:rtl/>
        </w:rPr>
      </w:pPr>
    </w:p>
    <w:p w14:paraId="2F4CBF0E" w14:textId="77777777" w:rsidR="00000000" w:rsidRDefault="0069655B">
      <w:pPr>
        <w:pStyle w:val="-"/>
        <w:rPr>
          <w:rtl/>
        </w:rPr>
      </w:pPr>
      <w:bookmarkStart w:id="619" w:name="FS000000490T25_02_2004_18_16_30C"/>
      <w:bookmarkEnd w:id="619"/>
      <w:r>
        <w:rPr>
          <w:rtl/>
        </w:rPr>
        <w:t>נסים זאב (ש"ס):</w:t>
      </w:r>
    </w:p>
    <w:p w14:paraId="2E4A59F9" w14:textId="77777777" w:rsidR="00000000" w:rsidRDefault="0069655B">
      <w:pPr>
        <w:pStyle w:val="a0"/>
        <w:rPr>
          <w:rtl/>
        </w:rPr>
      </w:pPr>
    </w:p>
    <w:p w14:paraId="756A6FC8" w14:textId="77777777" w:rsidR="00000000" w:rsidRDefault="0069655B">
      <w:pPr>
        <w:pStyle w:val="a0"/>
        <w:rPr>
          <w:rFonts w:hint="cs"/>
          <w:rtl/>
        </w:rPr>
      </w:pPr>
      <w:r>
        <w:rPr>
          <w:rFonts w:hint="cs"/>
          <w:rtl/>
        </w:rPr>
        <w:t xml:space="preserve">בסדר, אז צריך לקבוע מדיניות אם האיש מביע חרטה </w:t>
      </w:r>
      <w:r>
        <w:rPr>
          <w:rtl/>
        </w:rPr>
        <w:t>–</w:t>
      </w:r>
      <w:r>
        <w:rPr>
          <w:rFonts w:hint="cs"/>
          <w:rtl/>
        </w:rPr>
        <w:t xml:space="preserve"> סליחה, אדוני השר </w:t>
      </w:r>
      <w:r>
        <w:rPr>
          <w:rtl/>
        </w:rPr>
        <w:t>–</w:t>
      </w:r>
      <w:r>
        <w:rPr>
          <w:rFonts w:hint="cs"/>
          <w:rtl/>
        </w:rPr>
        <w:t xml:space="preserve"> צריך לקבוע קריטריונים. אם האיש מביע חרטה, אם הוא מעל גיל 80, אם הוא זקן וחולה </w:t>
      </w:r>
      <w:r>
        <w:rPr>
          <w:rtl/>
        </w:rPr>
        <w:t>–</w:t>
      </w:r>
      <w:r>
        <w:rPr>
          <w:rFonts w:hint="cs"/>
          <w:rtl/>
        </w:rPr>
        <w:t xml:space="preserve"> אפשר לעיין בבקשה שלו. </w:t>
      </w:r>
    </w:p>
    <w:p w14:paraId="0F4F530E" w14:textId="77777777" w:rsidR="00000000" w:rsidRDefault="0069655B">
      <w:pPr>
        <w:pStyle w:val="a0"/>
        <w:ind w:firstLine="0"/>
        <w:rPr>
          <w:rFonts w:hint="cs"/>
          <w:rtl/>
        </w:rPr>
      </w:pPr>
    </w:p>
    <w:p w14:paraId="7131FC40" w14:textId="77777777" w:rsidR="00000000" w:rsidRDefault="0069655B">
      <w:pPr>
        <w:pStyle w:val="af1"/>
        <w:rPr>
          <w:rtl/>
        </w:rPr>
      </w:pPr>
      <w:r>
        <w:rPr>
          <w:rtl/>
        </w:rPr>
        <w:t>היו"ר מיכאל נודלמן:</w:t>
      </w:r>
    </w:p>
    <w:p w14:paraId="25A71DFC" w14:textId="77777777" w:rsidR="00000000" w:rsidRDefault="0069655B">
      <w:pPr>
        <w:pStyle w:val="a0"/>
        <w:rPr>
          <w:rtl/>
        </w:rPr>
      </w:pPr>
    </w:p>
    <w:p w14:paraId="17361468" w14:textId="77777777" w:rsidR="00000000" w:rsidRDefault="0069655B">
      <w:pPr>
        <w:pStyle w:val="a0"/>
        <w:rPr>
          <w:rFonts w:hint="cs"/>
          <w:rtl/>
        </w:rPr>
      </w:pPr>
      <w:r>
        <w:rPr>
          <w:rFonts w:hint="cs"/>
          <w:rtl/>
        </w:rPr>
        <w:t xml:space="preserve">תודה רבה. </w:t>
      </w:r>
    </w:p>
    <w:p w14:paraId="10B994AE" w14:textId="77777777" w:rsidR="00000000" w:rsidRDefault="0069655B">
      <w:pPr>
        <w:pStyle w:val="a0"/>
        <w:ind w:firstLine="0"/>
        <w:rPr>
          <w:rFonts w:hint="cs"/>
          <w:rtl/>
        </w:rPr>
      </w:pPr>
    </w:p>
    <w:p w14:paraId="3A8981D9" w14:textId="77777777" w:rsidR="00000000" w:rsidRDefault="0069655B">
      <w:pPr>
        <w:pStyle w:val="-"/>
        <w:rPr>
          <w:rtl/>
        </w:rPr>
      </w:pPr>
      <w:bookmarkStart w:id="620" w:name="FS000000490T25_02_2004_18_17_08C"/>
      <w:bookmarkEnd w:id="620"/>
      <w:r>
        <w:rPr>
          <w:rtl/>
        </w:rPr>
        <w:t>נסים זאב (ש"ס):</w:t>
      </w:r>
    </w:p>
    <w:p w14:paraId="484722DF" w14:textId="77777777" w:rsidR="00000000" w:rsidRDefault="0069655B">
      <w:pPr>
        <w:pStyle w:val="a0"/>
        <w:rPr>
          <w:rtl/>
        </w:rPr>
      </w:pPr>
    </w:p>
    <w:p w14:paraId="6C1191F6" w14:textId="77777777" w:rsidR="00000000" w:rsidRDefault="0069655B">
      <w:pPr>
        <w:pStyle w:val="a0"/>
        <w:rPr>
          <w:rFonts w:hint="cs"/>
          <w:rtl/>
        </w:rPr>
      </w:pPr>
      <w:r>
        <w:rPr>
          <w:rFonts w:hint="cs"/>
          <w:rtl/>
        </w:rPr>
        <w:t xml:space="preserve">דבר נוסף, סליחה. </w:t>
      </w:r>
    </w:p>
    <w:p w14:paraId="7919791C" w14:textId="77777777" w:rsidR="00000000" w:rsidRDefault="0069655B">
      <w:pPr>
        <w:pStyle w:val="a0"/>
        <w:ind w:firstLine="0"/>
        <w:rPr>
          <w:rFonts w:hint="cs"/>
          <w:rtl/>
        </w:rPr>
      </w:pPr>
    </w:p>
    <w:p w14:paraId="614812FE" w14:textId="77777777" w:rsidR="00000000" w:rsidRDefault="0069655B">
      <w:pPr>
        <w:pStyle w:val="af0"/>
        <w:rPr>
          <w:rtl/>
        </w:rPr>
      </w:pPr>
      <w:r>
        <w:rPr>
          <w:rFonts w:hint="eastAsia"/>
          <w:rtl/>
        </w:rPr>
        <w:t>שר</w:t>
      </w:r>
      <w:r>
        <w:rPr>
          <w:rtl/>
        </w:rPr>
        <w:t xml:space="preserve"> התשתיות הלאומיות יוסף פריצקי:</w:t>
      </w:r>
    </w:p>
    <w:p w14:paraId="250D82CD" w14:textId="77777777" w:rsidR="00000000" w:rsidRDefault="0069655B">
      <w:pPr>
        <w:pStyle w:val="a0"/>
        <w:rPr>
          <w:rFonts w:hint="cs"/>
          <w:rtl/>
        </w:rPr>
      </w:pPr>
    </w:p>
    <w:p w14:paraId="125FB4DD" w14:textId="77777777" w:rsidR="00000000" w:rsidRDefault="0069655B">
      <w:pPr>
        <w:pStyle w:val="a0"/>
        <w:rPr>
          <w:rFonts w:hint="cs"/>
          <w:rtl/>
        </w:rPr>
      </w:pPr>
      <w:r>
        <w:rPr>
          <w:rFonts w:hint="cs"/>
          <w:rtl/>
        </w:rPr>
        <w:t>מה ההצעה האחרת?</w:t>
      </w:r>
    </w:p>
    <w:p w14:paraId="7CAA3336" w14:textId="77777777" w:rsidR="00000000" w:rsidRDefault="0069655B">
      <w:pPr>
        <w:pStyle w:val="a0"/>
        <w:ind w:firstLine="0"/>
        <w:rPr>
          <w:rFonts w:hint="cs"/>
          <w:rtl/>
        </w:rPr>
      </w:pPr>
    </w:p>
    <w:p w14:paraId="287B8FE9" w14:textId="77777777" w:rsidR="00000000" w:rsidRDefault="0069655B">
      <w:pPr>
        <w:pStyle w:val="-"/>
        <w:rPr>
          <w:rtl/>
        </w:rPr>
      </w:pPr>
      <w:bookmarkStart w:id="621" w:name="FS000000490T25_02_2004_18_17_22C"/>
      <w:bookmarkEnd w:id="621"/>
      <w:r>
        <w:rPr>
          <w:rtl/>
        </w:rPr>
        <w:t>נסים זאב (ש"ס):</w:t>
      </w:r>
    </w:p>
    <w:p w14:paraId="274CA9B3" w14:textId="77777777" w:rsidR="00000000" w:rsidRDefault="0069655B">
      <w:pPr>
        <w:pStyle w:val="a0"/>
        <w:rPr>
          <w:rtl/>
        </w:rPr>
      </w:pPr>
    </w:p>
    <w:p w14:paraId="4316F984" w14:textId="77777777" w:rsidR="00000000" w:rsidRDefault="0069655B">
      <w:pPr>
        <w:pStyle w:val="a0"/>
        <w:rPr>
          <w:rFonts w:hint="cs"/>
          <w:rtl/>
        </w:rPr>
      </w:pPr>
      <w:r>
        <w:rPr>
          <w:rFonts w:hint="cs"/>
          <w:rtl/>
        </w:rPr>
        <w:t xml:space="preserve">אני מדבר על מדיניות. יכול להיות שהמדיניות צריכה להיות בצורה שלילית, אני לא מביע עמדה כרגע. </w:t>
      </w:r>
    </w:p>
    <w:p w14:paraId="636F0D59" w14:textId="77777777" w:rsidR="00000000" w:rsidRDefault="0069655B">
      <w:pPr>
        <w:pStyle w:val="a0"/>
        <w:rPr>
          <w:rFonts w:hint="cs"/>
          <w:rtl/>
        </w:rPr>
      </w:pPr>
    </w:p>
    <w:p w14:paraId="36600BB7" w14:textId="77777777" w:rsidR="00000000" w:rsidRDefault="0069655B">
      <w:pPr>
        <w:pStyle w:val="a0"/>
        <w:rPr>
          <w:rFonts w:hint="cs"/>
          <w:rtl/>
        </w:rPr>
      </w:pPr>
      <w:r>
        <w:rPr>
          <w:rFonts w:hint="cs"/>
          <w:rtl/>
        </w:rPr>
        <w:t>הדבר החשוב ביותר, ממש בכמה שניות: דיברת על אנס</w:t>
      </w:r>
      <w:r>
        <w:rPr>
          <w:rFonts w:hint="cs"/>
          <w:rtl/>
        </w:rPr>
        <w:t>ים ורוצחים שיוצאים לחופשות, שזה ממש הפקר. בזמנו פניתי אליך בנוגע לאדם מסכן שהכה את אשתו ונידון לתשעה חודשים או ל-12 חודשים. לא נתנו לו שבת אחת חופשה. לא עזרת לי בזה כי אמרת:</w:t>
      </w:r>
      <w:r>
        <w:rPr>
          <w:rFonts w:hint="cs"/>
        </w:rPr>
        <w:t xml:space="preserve"> </w:t>
      </w:r>
      <w:r>
        <w:rPr>
          <w:rFonts w:hint="cs"/>
          <w:rtl/>
        </w:rPr>
        <w:t>אוי ואבוי, הוא יבוא וירצח את אשתו. אני אומר לך שהיום הוא חי עם אשתו. הם חיים כמו ז</w:t>
      </w:r>
      <w:r>
        <w:rPr>
          <w:rFonts w:hint="cs"/>
          <w:rtl/>
        </w:rPr>
        <w:t xml:space="preserve">וג יונים. אני לא חושב ששיקול הדעת היה נכון. </w:t>
      </w:r>
    </w:p>
    <w:p w14:paraId="1DAE330A" w14:textId="77777777" w:rsidR="00000000" w:rsidRDefault="0069655B">
      <w:pPr>
        <w:pStyle w:val="a0"/>
        <w:ind w:firstLine="0"/>
        <w:rPr>
          <w:rFonts w:hint="cs"/>
          <w:rtl/>
        </w:rPr>
      </w:pPr>
    </w:p>
    <w:p w14:paraId="3EE8CC04" w14:textId="77777777" w:rsidR="00000000" w:rsidRDefault="0069655B">
      <w:pPr>
        <w:pStyle w:val="af1"/>
        <w:rPr>
          <w:rtl/>
        </w:rPr>
      </w:pPr>
      <w:r>
        <w:rPr>
          <w:rtl/>
        </w:rPr>
        <w:t>היו"ר מיכאל נודלמן:</w:t>
      </w:r>
    </w:p>
    <w:p w14:paraId="03E796F0" w14:textId="77777777" w:rsidR="00000000" w:rsidRDefault="0069655B">
      <w:pPr>
        <w:pStyle w:val="a0"/>
        <w:rPr>
          <w:rtl/>
        </w:rPr>
      </w:pPr>
    </w:p>
    <w:p w14:paraId="669634BA" w14:textId="77777777" w:rsidR="00000000" w:rsidRDefault="0069655B">
      <w:pPr>
        <w:pStyle w:val="a0"/>
        <w:rPr>
          <w:rFonts w:hint="cs"/>
          <w:rtl/>
        </w:rPr>
      </w:pPr>
      <w:r>
        <w:rPr>
          <w:rFonts w:hint="cs"/>
          <w:rtl/>
        </w:rPr>
        <w:t xml:space="preserve">תודה רבה. </w:t>
      </w:r>
    </w:p>
    <w:p w14:paraId="2B719E9C" w14:textId="77777777" w:rsidR="00000000" w:rsidRDefault="0069655B">
      <w:pPr>
        <w:pStyle w:val="a0"/>
        <w:ind w:firstLine="0"/>
        <w:rPr>
          <w:rFonts w:hint="cs"/>
          <w:rtl/>
        </w:rPr>
      </w:pPr>
    </w:p>
    <w:p w14:paraId="40DE94BF" w14:textId="77777777" w:rsidR="00000000" w:rsidRDefault="0069655B">
      <w:pPr>
        <w:pStyle w:val="-"/>
        <w:rPr>
          <w:rtl/>
        </w:rPr>
      </w:pPr>
      <w:bookmarkStart w:id="622" w:name="FS000000490T25_02_2004_18_18_31C"/>
      <w:bookmarkEnd w:id="622"/>
      <w:r>
        <w:rPr>
          <w:rtl/>
        </w:rPr>
        <w:t>נסים זאב (ש"ס):</w:t>
      </w:r>
    </w:p>
    <w:p w14:paraId="35FD4791" w14:textId="77777777" w:rsidR="00000000" w:rsidRDefault="0069655B">
      <w:pPr>
        <w:pStyle w:val="a0"/>
        <w:rPr>
          <w:rtl/>
        </w:rPr>
      </w:pPr>
    </w:p>
    <w:p w14:paraId="50AF59E5" w14:textId="77777777" w:rsidR="00000000" w:rsidRDefault="0069655B">
      <w:pPr>
        <w:pStyle w:val="a0"/>
        <w:rPr>
          <w:rFonts w:hint="cs"/>
          <w:rtl/>
        </w:rPr>
      </w:pPr>
      <w:r>
        <w:rPr>
          <w:rFonts w:hint="cs"/>
          <w:rtl/>
        </w:rPr>
        <w:t xml:space="preserve">לכן אני אומר שיש כאן עיוות נורא במדיניות של אלה שמעצבים אותה. </w:t>
      </w:r>
    </w:p>
    <w:p w14:paraId="72188652" w14:textId="77777777" w:rsidR="00000000" w:rsidRDefault="0069655B">
      <w:pPr>
        <w:pStyle w:val="a0"/>
        <w:ind w:firstLine="0"/>
        <w:rPr>
          <w:rFonts w:hint="cs"/>
          <w:rtl/>
        </w:rPr>
      </w:pPr>
    </w:p>
    <w:p w14:paraId="31E5F9B7" w14:textId="77777777" w:rsidR="00000000" w:rsidRDefault="0069655B">
      <w:pPr>
        <w:pStyle w:val="af0"/>
        <w:rPr>
          <w:rtl/>
        </w:rPr>
      </w:pPr>
      <w:r>
        <w:rPr>
          <w:rFonts w:hint="eastAsia"/>
          <w:rtl/>
        </w:rPr>
        <w:t>השר</w:t>
      </w:r>
      <w:r>
        <w:rPr>
          <w:rtl/>
        </w:rPr>
        <w:t xml:space="preserve"> מאיר שטרית:</w:t>
      </w:r>
    </w:p>
    <w:p w14:paraId="5EA9BA1E" w14:textId="77777777" w:rsidR="00000000" w:rsidRDefault="0069655B">
      <w:pPr>
        <w:pStyle w:val="a0"/>
        <w:rPr>
          <w:rFonts w:hint="cs"/>
          <w:rtl/>
        </w:rPr>
      </w:pPr>
    </w:p>
    <w:p w14:paraId="30560C88" w14:textId="77777777" w:rsidR="00000000" w:rsidRDefault="0069655B">
      <w:pPr>
        <w:pStyle w:val="a0"/>
        <w:rPr>
          <w:rFonts w:hint="cs"/>
          <w:rtl/>
        </w:rPr>
      </w:pPr>
      <w:r>
        <w:rPr>
          <w:rFonts w:hint="cs"/>
          <w:rtl/>
        </w:rPr>
        <w:t>אולי משום שהוא ישב תשעה חודשים.</w:t>
      </w:r>
    </w:p>
    <w:p w14:paraId="702B8C01" w14:textId="77777777" w:rsidR="00000000" w:rsidRDefault="0069655B">
      <w:pPr>
        <w:pStyle w:val="a0"/>
        <w:ind w:firstLine="0"/>
        <w:rPr>
          <w:rFonts w:hint="cs"/>
          <w:rtl/>
        </w:rPr>
      </w:pPr>
    </w:p>
    <w:p w14:paraId="51A6F0F5" w14:textId="77777777" w:rsidR="00000000" w:rsidRDefault="0069655B">
      <w:pPr>
        <w:pStyle w:val="af0"/>
        <w:rPr>
          <w:rtl/>
        </w:rPr>
      </w:pPr>
      <w:r>
        <w:rPr>
          <w:rFonts w:hint="eastAsia"/>
          <w:rtl/>
        </w:rPr>
        <w:t>יעקב</w:t>
      </w:r>
      <w:r>
        <w:rPr>
          <w:rtl/>
        </w:rPr>
        <w:t xml:space="preserve"> אדרי (הליכוד):</w:t>
      </w:r>
    </w:p>
    <w:p w14:paraId="0C76C4BE" w14:textId="77777777" w:rsidR="00000000" w:rsidRDefault="0069655B">
      <w:pPr>
        <w:pStyle w:val="a0"/>
        <w:rPr>
          <w:rFonts w:hint="cs"/>
          <w:rtl/>
        </w:rPr>
      </w:pPr>
    </w:p>
    <w:p w14:paraId="4366696A" w14:textId="77777777" w:rsidR="00000000" w:rsidRDefault="0069655B">
      <w:pPr>
        <w:pStyle w:val="a0"/>
        <w:rPr>
          <w:rFonts w:hint="cs"/>
          <w:rtl/>
        </w:rPr>
      </w:pPr>
      <w:r>
        <w:rPr>
          <w:rFonts w:hint="cs"/>
          <w:rtl/>
        </w:rPr>
        <w:t>בדיוק. כיוון שהוא ישב תשע</w:t>
      </w:r>
      <w:r>
        <w:rPr>
          <w:rFonts w:hint="cs"/>
          <w:rtl/>
        </w:rPr>
        <w:t>ה חודשים.</w:t>
      </w:r>
    </w:p>
    <w:p w14:paraId="4AE6F0C8" w14:textId="77777777" w:rsidR="00000000" w:rsidRDefault="0069655B">
      <w:pPr>
        <w:pStyle w:val="a0"/>
        <w:ind w:firstLine="0"/>
        <w:rPr>
          <w:rFonts w:hint="cs"/>
          <w:rtl/>
        </w:rPr>
      </w:pPr>
    </w:p>
    <w:p w14:paraId="18B00A5E" w14:textId="77777777" w:rsidR="00000000" w:rsidRDefault="0069655B">
      <w:pPr>
        <w:pStyle w:val="af1"/>
        <w:rPr>
          <w:rtl/>
        </w:rPr>
      </w:pPr>
      <w:r>
        <w:rPr>
          <w:rtl/>
        </w:rPr>
        <w:t>היו"ר מיכאל נודלמן:</w:t>
      </w:r>
    </w:p>
    <w:p w14:paraId="348A663B" w14:textId="77777777" w:rsidR="00000000" w:rsidRDefault="0069655B">
      <w:pPr>
        <w:pStyle w:val="a0"/>
        <w:rPr>
          <w:rtl/>
        </w:rPr>
      </w:pPr>
    </w:p>
    <w:p w14:paraId="3C80B41C" w14:textId="77777777" w:rsidR="00000000" w:rsidRDefault="0069655B">
      <w:pPr>
        <w:pStyle w:val="a0"/>
        <w:rPr>
          <w:rFonts w:hint="cs"/>
          <w:rtl/>
        </w:rPr>
      </w:pPr>
      <w:r>
        <w:rPr>
          <w:rFonts w:hint="cs"/>
          <w:rtl/>
        </w:rPr>
        <w:t>חבר הכנסת דהאמשה, אתה מסכים לוועדת החוקה, חוק ומשפט?</w:t>
      </w:r>
    </w:p>
    <w:p w14:paraId="308A655F" w14:textId="77777777" w:rsidR="00000000" w:rsidRDefault="0069655B">
      <w:pPr>
        <w:pStyle w:val="a0"/>
        <w:ind w:firstLine="0"/>
        <w:rPr>
          <w:rFonts w:hint="cs"/>
          <w:rtl/>
        </w:rPr>
      </w:pPr>
    </w:p>
    <w:p w14:paraId="485FC720" w14:textId="77777777" w:rsidR="00000000" w:rsidRDefault="0069655B">
      <w:pPr>
        <w:pStyle w:val="af0"/>
        <w:rPr>
          <w:rtl/>
        </w:rPr>
      </w:pPr>
      <w:r>
        <w:rPr>
          <w:rFonts w:hint="eastAsia"/>
          <w:rtl/>
        </w:rPr>
        <w:t>עבד</w:t>
      </w:r>
      <w:r>
        <w:rPr>
          <w:rtl/>
        </w:rPr>
        <w:t>-אלמאלכ דהאמשה (רע"ם):</w:t>
      </w:r>
    </w:p>
    <w:p w14:paraId="1D66F9C2" w14:textId="77777777" w:rsidR="00000000" w:rsidRDefault="0069655B">
      <w:pPr>
        <w:pStyle w:val="a0"/>
        <w:rPr>
          <w:rFonts w:hint="cs"/>
          <w:rtl/>
        </w:rPr>
      </w:pPr>
    </w:p>
    <w:p w14:paraId="128846DE" w14:textId="77777777" w:rsidR="00000000" w:rsidRDefault="0069655B">
      <w:pPr>
        <w:pStyle w:val="a0"/>
        <w:rPr>
          <w:rFonts w:hint="cs"/>
          <w:rtl/>
        </w:rPr>
      </w:pPr>
      <w:r>
        <w:rPr>
          <w:rFonts w:hint="cs"/>
          <w:rtl/>
        </w:rPr>
        <w:t xml:space="preserve">כן. </w:t>
      </w:r>
    </w:p>
    <w:p w14:paraId="11137FC1" w14:textId="77777777" w:rsidR="00000000" w:rsidRDefault="0069655B">
      <w:pPr>
        <w:pStyle w:val="a0"/>
        <w:ind w:firstLine="0"/>
        <w:rPr>
          <w:rFonts w:hint="cs"/>
          <w:rtl/>
        </w:rPr>
      </w:pPr>
    </w:p>
    <w:p w14:paraId="3418BF12" w14:textId="77777777" w:rsidR="00000000" w:rsidRDefault="0069655B">
      <w:pPr>
        <w:pStyle w:val="af1"/>
        <w:rPr>
          <w:rtl/>
        </w:rPr>
      </w:pPr>
      <w:r>
        <w:rPr>
          <w:rtl/>
        </w:rPr>
        <w:t>היו"ר מיכאל נודלמן:</w:t>
      </w:r>
    </w:p>
    <w:p w14:paraId="3466D29B" w14:textId="77777777" w:rsidR="00000000" w:rsidRDefault="0069655B">
      <w:pPr>
        <w:pStyle w:val="a0"/>
        <w:rPr>
          <w:rtl/>
        </w:rPr>
      </w:pPr>
    </w:p>
    <w:p w14:paraId="67AA5F92" w14:textId="77777777" w:rsidR="00000000" w:rsidRDefault="0069655B">
      <w:pPr>
        <w:pStyle w:val="a0"/>
        <w:rPr>
          <w:rFonts w:hint="cs"/>
          <w:rtl/>
        </w:rPr>
      </w:pPr>
      <w:r>
        <w:rPr>
          <w:rFonts w:hint="cs"/>
          <w:rtl/>
        </w:rPr>
        <w:t>חברי הכנסת, אנחנו עוברים להצבעה על ההצעה להעביר לדיון לוועדת החוקה, חוק ומשפט. מי בעד, מי נגד?</w:t>
      </w:r>
    </w:p>
    <w:p w14:paraId="0E214706" w14:textId="77777777" w:rsidR="00000000" w:rsidRDefault="0069655B">
      <w:pPr>
        <w:pStyle w:val="a0"/>
        <w:rPr>
          <w:rtl/>
        </w:rPr>
      </w:pPr>
    </w:p>
    <w:p w14:paraId="2DAE62A2" w14:textId="77777777" w:rsidR="00000000" w:rsidRDefault="0069655B">
      <w:pPr>
        <w:pStyle w:val="a0"/>
        <w:rPr>
          <w:rFonts w:hint="cs"/>
          <w:rtl/>
        </w:rPr>
      </w:pPr>
    </w:p>
    <w:p w14:paraId="160AB633" w14:textId="77777777" w:rsidR="00000000" w:rsidRDefault="0069655B">
      <w:pPr>
        <w:pStyle w:val="ab"/>
        <w:bidi/>
        <w:rPr>
          <w:rFonts w:hint="cs"/>
          <w:rtl/>
        </w:rPr>
      </w:pPr>
      <w:r>
        <w:rPr>
          <w:rFonts w:hint="cs"/>
          <w:rtl/>
        </w:rPr>
        <w:t>הצבעה מס' 19</w:t>
      </w:r>
    </w:p>
    <w:p w14:paraId="33FC71BC" w14:textId="77777777" w:rsidR="00000000" w:rsidRDefault="0069655B">
      <w:pPr>
        <w:pStyle w:val="a0"/>
        <w:rPr>
          <w:rFonts w:hint="cs"/>
          <w:rtl/>
        </w:rPr>
      </w:pPr>
    </w:p>
    <w:p w14:paraId="76A3FD67" w14:textId="77777777" w:rsidR="00000000" w:rsidRDefault="0069655B">
      <w:pPr>
        <w:pStyle w:val="ac"/>
        <w:bidi/>
        <w:rPr>
          <w:rFonts w:hint="cs"/>
          <w:rtl/>
        </w:rPr>
      </w:pPr>
      <w:r>
        <w:rPr>
          <w:rFonts w:hint="cs"/>
          <w:rtl/>
        </w:rPr>
        <w:t>בעד ה</w:t>
      </w:r>
      <w:r>
        <w:rPr>
          <w:rFonts w:hint="cs"/>
          <w:rtl/>
        </w:rPr>
        <w:t xml:space="preserve">הצעה להעביר את הנושא לוועדה </w:t>
      </w:r>
      <w:r>
        <w:rPr>
          <w:rtl/>
        </w:rPr>
        <w:t>–</w:t>
      </w:r>
      <w:r>
        <w:rPr>
          <w:rFonts w:hint="cs"/>
          <w:rtl/>
        </w:rPr>
        <w:t xml:space="preserve"> 8</w:t>
      </w:r>
    </w:p>
    <w:p w14:paraId="0C3D5CE5" w14:textId="77777777" w:rsidR="00000000" w:rsidRDefault="0069655B">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29217610" w14:textId="77777777" w:rsidR="00000000" w:rsidRDefault="0069655B">
      <w:pPr>
        <w:pStyle w:val="ac"/>
        <w:bidi/>
        <w:rPr>
          <w:rFonts w:hint="cs"/>
          <w:rtl/>
        </w:rPr>
      </w:pPr>
      <w:r>
        <w:rPr>
          <w:rFonts w:hint="cs"/>
          <w:rtl/>
        </w:rPr>
        <w:t xml:space="preserve">נמנעים </w:t>
      </w:r>
      <w:r>
        <w:rPr>
          <w:rtl/>
        </w:rPr>
        <w:t>–</w:t>
      </w:r>
      <w:r>
        <w:rPr>
          <w:rFonts w:hint="cs"/>
          <w:rtl/>
        </w:rPr>
        <w:t xml:space="preserve"> אין</w:t>
      </w:r>
    </w:p>
    <w:p w14:paraId="03BB187C" w14:textId="77777777" w:rsidR="00000000" w:rsidRDefault="0069655B">
      <w:pPr>
        <w:pStyle w:val="ad"/>
        <w:bidi/>
        <w:rPr>
          <w:rFonts w:hint="cs"/>
          <w:rtl/>
        </w:rPr>
      </w:pPr>
      <w:r>
        <w:rPr>
          <w:rFonts w:hint="cs"/>
          <w:rtl/>
        </w:rPr>
        <w:t xml:space="preserve">ההצעה להעביר את הנושא לוועדת החוקה, חוק ומשפט נתקבלה. </w:t>
      </w:r>
    </w:p>
    <w:p w14:paraId="3BA70A44" w14:textId="77777777" w:rsidR="00000000" w:rsidRDefault="0069655B">
      <w:pPr>
        <w:pStyle w:val="a0"/>
        <w:ind w:firstLine="0"/>
        <w:rPr>
          <w:rFonts w:hint="cs"/>
          <w:rtl/>
        </w:rPr>
      </w:pPr>
    </w:p>
    <w:p w14:paraId="1241958B" w14:textId="77777777" w:rsidR="00000000" w:rsidRDefault="0069655B">
      <w:pPr>
        <w:pStyle w:val="af1"/>
        <w:rPr>
          <w:rtl/>
        </w:rPr>
      </w:pPr>
      <w:r>
        <w:rPr>
          <w:rtl/>
        </w:rPr>
        <w:t>היו"ר מיכאל נודלמן:</w:t>
      </w:r>
    </w:p>
    <w:p w14:paraId="7912A9DE" w14:textId="77777777" w:rsidR="00000000" w:rsidRDefault="0069655B">
      <w:pPr>
        <w:pStyle w:val="a0"/>
        <w:rPr>
          <w:rtl/>
        </w:rPr>
      </w:pPr>
    </w:p>
    <w:p w14:paraId="5C0BA893" w14:textId="77777777" w:rsidR="00000000" w:rsidRDefault="0069655B">
      <w:pPr>
        <w:pStyle w:val="a0"/>
        <w:rPr>
          <w:rFonts w:hint="cs"/>
          <w:rtl/>
        </w:rPr>
      </w:pPr>
      <w:r>
        <w:rPr>
          <w:rFonts w:hint="cs"/>
          <w:rtl/>
        </w:rPr>
        <w:t xml:space="preserve">בעד </w:t>
      </w:r>
      <w:r>
        <w:rPr>
          <w:rtl/>
        </w:rPr>
        <w:t>–</w:t>
      </w:r>
      <w:r>
        <w:rPr>
          <w:rFonts w:hint="cs"/>
          <w:rtl/>
        </w:rPr>
        <w:t xml:space="preserve"> שמונה חברי כנסת. נגד </w:t>
      </w:r>
      <w:r>
        <w:rPr>
          <w:rtl/>
        </w:rPr>
        <w:t>–</w:t>
      </w:r>
      <w:r>
        <w:rPr>
          <w:rFonts w:hint="cs"/>
          <w:rtl/>
        </w:rPr>
        <w:t xml:space="preserve"> 1. אין נמנעים. אני קובע שההצעה תעבור ותידון בוועדת החוקה, חוק</w:t>
      </w:r>
      <w:r>
        <w:rPr>
          <w:rFonts w:hint="cs"/>
          <w:rtl/>
        </w:rPr>
        <w:t xml:space="preserve"> ומשפט. </w:t>
      </w:r>
    </w:p>
    <w:p w14:paraId="464F0437" w14:textId="77777777" w:rsidR="00000000" w:rsidRDefault="0069655B">
      <w:pPr>
        <w:pStyle w:val="a0"/>
        <w:rPr>
          <w:rFonts w:hint="cs"/>
          <w:rtl/>
        </w:rPr>
      </w:pPr>
    </w:p>
    <w:p w14:paraId="606192A3" w14:textId="77777777" w:rsidR="00000000" w:rsidRDefault="0069655B">
      <w:pPr>
        <w:pStyle w:val="a0"/>
        <w:ind w:firstLine="0"/>
        <w:rPr>
          <w:rFonts w:hint="cs"/>
          <w:rtl/>
        </w:rPr>
      </w:pPr>
    </w:p>
    <w:p w14:paraId="1A435D32" w14:textId="77777777" w:rsidR="00000000" w:rsidRDefault="0069655B">
      <w:pPr>
        <w:pStyle w:val="a2"/>
        <w:rPr>
          <w:rtl/>
        </w:rPr>
      </w:pPr>
    </w:p>
    <w:p w14:paraId="255B02CF" w14:textId="77777777" w:rsidR="00000000" w:rsidRDefault="0069655B">
      <w:pPr>
        <w:pStyle w:val="a2"/>
        <w:rPr>
          <w:rFonts w:hint="cs"/>
          <w:rtl/>
        </w:rPr>
      </w:pPr>
      <w:bookmarkStart w:id="623" w:name="CS22965FI0022965T25_02_2004_18_21_43"/>
      <w:bookmarkStart w:id="624" w:name="_Toc69695014"/>
      <w:bookmarkEnd w:id="623"/>
      <w:r>
        <w:rPr>
          <w:rFonts w:hint="cs"/>
          <w:rtl/>
        </w:rPr>
        <w:t>הצעה לסדר-היום</w:t>
      </w:r>
      <w:bookmarkEnd w:id="624"/>
    </w:p>
    <w:p w14:paraId="2F878928" w14:textId="77777777" w:rsidR="00000000" w:rsidRDefault="0069655B">
      <w:pPr>
        <w:pStyle w:val="a2"/>
        <w:rPr>
          <w:rtl/>
        </w:rPr>
      </w:pPr>
      <w:bookmarkStart w:id="625" w:name="_Toc69695015"/>
      <w:r>
        <w:rPr>
          <w:rtl/>
        </w:rPr>
        <w:t>העברת מצבורי הגז מפי</w:t>
      </w:r>
      <w:r>
        <w:rPr>
          <w:rFonts w:hint="cs"/>
          <w:rtl/>
        </w:rPr>
        <w:t>-</w:t>
      </w:r>
      <w:r>
        <w:rPr>
          <w:rtl/>
        </w:rPr>
        <w:t>גלילות לראשון</w:t>
      </w:r>
      <w:r>
        <w:rPr>
          <w:rFonts w:hint="cs"/>
          <w:rtl/>
        </w:rPr>
        <w:t>-</w:t>
      </w:r>
      <w:r>
        <w:rPr>
          <w:rtl/>
        </w:rPr>
        <w:t>לציון</w:t>
      </w:r>
      <w:bookmarkEnd w:id="625"/>
    </w:p>
    <w:p w14:paraId="7DA581B8" w14:textId="77777777" w:rsidR="00000000" w:rsidRDefault="0069655B">
      <w:pPr>
        <w:pStyle w:val="a0"/>
        <w:ind w:firstLine="0"/>
        <w:rPr>
          <w:rFonts w:hint="cs"/>
          <w:b/>
          <w:bCs/>
          <w:sz w:val="24"/>
          <w:szCs w:val="24"/>
          <w:u w:val="single"/>
          <w:rtl/>
          <w:lang w:eastAsia="en-US"/>
        </w:rPr>
      </w:pPr>
    </w:p>
    <w:p w14:paraId="516E66E7" w14:textId="77777777" w:rsidR="00000000" w:rsidRDefault="0069655B">
      <w:pPr>
        <w:pStyle w:val="af1"/>
        <w:rPr>
          <w:rtl/>
        </w:rPr>
      </w:pPr>
      <w:r>
        <w:rPr>
          <w:rtl/>
        </w:rPr>
        <w:t>היו"ר מיכאל נודלמן:</w:t>
      </w:r>
    </w:p>
    <w:p w14:paraId="136E9DE3" w14:textId="77777777" w:rsidR="00000000" w:rsidRDefault="0069655B">
      <w:pPr>
        <w:pStyle w:val="a0"/>
        <w:rPr>
          <w:rtl/>
        </w:rPr>
      </w:pPr>
    </w:p>
    <w:p w14:paraId="15ABCB82" w14:textId="77777777" w:rsidR="00000000" w:rsidRDefault="0069655B">
      <w:pPr>
        <w:pStyle w:val="a0"/>
        <w:rPr>
          <w:rFonts w:hint="cs"/>
          <w:rtl/>
        </w:rPr>
      </w:pPr>
      <w:r>
        <w:rPr>
          <w:rFonts w:hint="cs"/>
          <w:rtl/>
        </w:rPr>
        <w:t xml:space="preserve">הנושא הבא הוא הצעה לסדר-היום מס' 2861 בנושא: העברת מצבורי הגז מפי-גלילות לראשון-לציון. חבר הכנסת דוד טל, בבקשה. </w:t>
      </w:r>
    </w:p>
    <w:p w14:paraId="7AAAFCFC" w14:textId="77777777" w:rsidR="00000000" w:rsidRDefault="0069655B">
      <w:pPr>
        <w:pStyle w:val="a0"/>
        <w:ind w:firstLine="0"/>
        <w:rPr>
          <w:rFonts w:hint="cs"/>
          <w:rtl/>
        </w:rPr>
      </w:pPr>
    </w:p>
    <w:p w14:paraId="0CB849AF" w14:textId="77777777" w:rsidR="00000000" w:rsidRDefault="0069655B">
      <w:pPr>
        <w:pStyle w:val="a"/>
        <w:rPr>
          <w:rtl/>
        </w:rPr>
      </w:pPr>
      <w:bookmarkStart w:id="626" w:name="FS000000493T25_02_2004_18_22_08"/>
      <w:bookmarkStart w:id="627" w:name="_Toc69695016"/>
      <w:bookmarkEnd w:id="626"/>
      <w:r>
        <w:rPr>
          <w:rFonts w:hint="eastAsia"/>
          <w:rtl/>
        </w:rPr>
        <w:t>דוד</w:t>
      </w:r>
      <w:r>
        <w:rPr>
          <w:rtl/>
        </w:rPr>
        <w:t xml:space="preserve"> טל (עם אחד):</w:t>
      </w:r>
      <w:bookmarkEnd w:id="627"/>
    </w:p>
    <w:p w14:paraId="14EF750D" w14:textId="77777777" w:rsidR="00000000" w:rsidRDefault="0069655B">
      <w:pPr>
        <w:pStyle w:val="a0"/>
        <w:rPr>
          <w:rFonts w:hint="cs"/>
          <w:rtl/>
        </w:rPr>
      </w:pPr>
    </w:p>
    <w:p w14:paraId="416A2939" w14:textId="77777777" w:rsidR="00000000" w:rsidRDefault="0069655B">
      <w:pPr>
        <w:pStyle w:val="a0"/>
        <w:rPr>
          <w:rFonts w:hint="cs"/>
          <w:rtl/>
        </w:rPr>
      </w:pPr>
      <w:r>
        <w:rPr>
          <w:rFonts w:hint="cs"/>
          <w:rtl/>
        </w:rPr>
        <w:t>אדוני היושב-ראש, עמיתי חברי הכנסת,</w:t>
      </w:r>
      <w:r>
        <w:rPr>
          <w:rFonts w:hint="cs"/>
          <w:rtl/>
        </w:rPr>
        <w:t xml:space="preserve"> היות שחברי הטוב, הרב, חבר הכנסת יצחק כהן ביקש ממני לקצר, מפני שגם אצה לו הדרך וגם זמנו של השר יקר, אשתדל לתמצת ואדלג על כמה נושאים </w:t>
      </w:r>
      <w:r>
        <w:rPr>
          <w:rtl/>
        </w:rPr>
        <w:t>–</w:t>
      </w:r>
      <w:r>
        <w:rPr>
          <w:rFonts w:hint="cs"/>
          <w:rtl/>
        </w:rPr>
        <w:t xml:space="preserve"> בהנחה שכבוד השר ישמע את יתר הנושאים שאדבר עליהם ויעשה כל אשר לאל ידו כדי להעביר את רוע הגזירה. </w:t>
      </w:r>
    </w:p>
    <w:p w14:paraId="20BC3DB6" w14:textId="77777777" w:rsidR="00000000" w:rsidRDefault="0069655B">
      <w:pPr>
        <w:pStyle w:val="a0"/>
        <w:rPr>
          <w:rFonts w:hint="cs"/>
          <w:rtl/>
        </w:rPr>
      </w:pPr>
    </w:p>
    <w:p w14:paraId="709825F6" w14:textId="77777777" w:rsidR="00000000" w:rsidRDefault="0069655B">
      <w:pPr>
        <w:pStyle w:val="a0"/>
        <w:rPr>
          <w:rFonts w:hint="cs"/>
          <w:rtl/>
        </w:rPr>
      </w:pPr>
      <w:r>
        <w:rPr>
          <w:rFonts w:hint="cs"/>
          <w:rtl/>
        </w:rPr>
        <w:t>אדוני היושב-ראש, אני מבקש</w:t>
      </w:r>
      <w:r>
        <w:rPr>
          <w:rFonts w:hint="cs"/>
          <w:rtl/>
        </w:rPr>
        <w:t xml:space="preserve"> להציג נושא בעל חשיבות אסטרטגית רבה מאוד, אני חושב, ובסבירות גבוהה אפשר להגיד שהוא בעל חשיבות קיומית למדינת ישראל: העתקת חוות הגז מפי-גלילות לראשון-לציון. בצניעות רבה אני אומר, שאני חושב שאני ניצב כאן ומשמש לפה לחצי מיליון מתושבי מדינת ישראל לפחות, מהיישוב</w:t>
      </w:r>
      <w:r>
        <w:rPr>
          <w:rFonts w:hint="cs"/>
          <w:rtl/>
        </w:rPr>
        <w:t xml:space="preserve">ים ראשון-לציון, חולון, בת-ים, נס-ציונה, יבנה, גן-שורק ויישובים רבים נוספים, שמקוצר הזמן אדלג על שמותיהם. אדוני השר, היישובים הללו ממוקמים, כידוע לך, במרכז מדינת ישראל, והם מבוססים וותיקים. כתוצאה מהחלטה של ועדת התכנון הארצית, באישורה של הממשלה ובאישורו של </w:t>
      </w:r>
      <w:r>
        <w:rPr>
          <w:rFonts w:hint="cs"/>
          <w:rtl/>
        </w:rPr>
        <w:t>אדוני, חוות הגז עומדת לעבור לראשון-לציון.</w:t>
      </w:r>
    </w:p>
    <w:p w14:paraId="17F54D13" w14:textId="77777777" w:rsidR="00000000" w:rsidRDefault="0069655B">
      <w:pPr>
        <w:pStyle w:val="a0"/>
        <w:rPr>
          <w:rFonts w:hint="cs"/>
          <w:rtl/>
        </w:rPr>
      </w:pPr>
    </w:p>
    <w:p w14:paraId="389A8B60" w14:textId="77777777" w:rsidR="00000000" w:rsidRDefault="0069655B">
      <w:pPr>
        <w:pStyle w:val="a0"/>
        <w:rPr>
          <w:rFonts w:hint="cs"/>
          <w:rtl/>
        </w:rPr>
      </w:pPr>
      <w:r>
        <w:rPr>
          <w:rFonts w:hint="cs"/>
          <w:rtl/>
        </w:rPr>
        <w:t>אדוני השר, אתה יודע טוב ממני מהי סמכותך. בעבר הבעת את דעתך נגד ההעתקה. אני שואל, מדוע לא נלחמת את מלחמתם של חצי מיליון תושבים במדינת ישראל, לא משום שתושבי ראשון-לציון זכאים למשהו יותר טוב מתושבי רמת-אביב, אלא משום</w:t>
      </w:r>
      <w:r>
        <w:rPr>
          <w:rFonts w:hint="cs"/>
          <w:rtl/>
        </w:rPr>
        <w:t xml:space="preserve"> שלא מעבירים בעיה ממקום אחד למקום אחר. אנחנו צריכים לפתור את הבעיה. אדוני היה צריך להיות ער לכך שצריך להימצא פתרון לבעיה, ולא להעביר את הנושא מאנשי רמת-אביב וצפון תל-אביב לאנשי ראשון-לציון.</w:t>
      </w:r>
    </w:p>
    <w:p w14:paraId="1BE1A191" w14:textId="77777777" w:rsidR="00000000" w:rsidRDefault="0069655B">
      <w:pPr>
        <w:pStyle w:val="a0"/>
        <w:rPr>
          <w:rFonts w:hint="cs"/>
          <w:rtl/>
        </w:rPr>
      </w:pPr>
    </w:p>
    <w:p w14:paraId="39FFFA4A" w14:textId="77777777" w:rsidR="00000000" w:rsidRDefault="0069655B">
      <w:pPr>
        <w:pStyle w:val="a0"/>
        <w:rPr>
          <w:rFonts w:hint="cs"/>
          <w:rtl/>
        </w:rPr>
      </w:pPr>
      <w:r>
        <w:rPr>
          <w:rFonts w:hint="cs"/>
          <w:rtl/>
        </w:rPr>
        <w:t xml:space="preserve">אני רוצה לומר יותר מזה, אדוני, ההעברה של החווה הזאת עלולה להעמיד </w:t>
      </w:r>
      <w:r>
        <w:rPr>
          <w:rFonts w:hint="cs"/>
          <w:rtl/>
        </w:rPr>
        <w:t xml:space="preserve">את חיי התושבים בסכנה שלכמוה לא נחשפו עד כה אזרחים במדינת ישראל, ולהעמיד את המדינה בסכנה של אירוע, חס חלילה, שאם יתרחש, חלילה, עשוי לגרום לאסון לאומי, שייתכן שישפיע באופן מוחשי על קיומה של המדינה. </w:t>
      </w:r>
    </w:p>
    <w:p w14:paraId="2C31AEB8" w14:textId="77777777" w:rsidR="00000000" w:rsidRDefault="0069655B">
      <w:pPr>
        <w:pStyle w:val="a0"/>
        <w:rPr>
          <w:rFonts w:hint="cs"/>
          <w:rtl/>
        </w:rPr>
      </w:pPr>
    </w:p>
    <w:p w14:paraId="0908876A" w14:textId="77777777" w:rsidR="00000000" w:rsidRDefault="0069655B">
      <w:pPr>
        <w:pStyle w:val="a0"/>
        <w:rPr>
          <w:rFonts w:hint="cs"/>
          <w:rtl/>
        </w:rPr>
      </w:pPr>
      <w:r>
        <w:rPr>
          <w:rFonts w:hint="cs"/>
          <w:rtl/>
        </w:rPr>
        <w:t>אני לא רוצה להישמע דרמטי, אבל אתה ודאי מכיר את תסקיר ההשפע</w:t>
      </w:r>
      <w:r>
        <w:rPr>
          <w:rFonts w:hint="cs"/>
          <w:rtl/>
        </w:rPr>
        <w:t xml:space="preserve">ה על הסביבה, חלק ב' </w:t>
      </w:r>
      <w:r>
        <w:rPr>
          <w:rtl/>
        </w:rPr>
        <w:t>–</w:t>
      </w:r>
      <w:r>
        <w:rPr>
          <w:rFonts w:hint="cs"/>
          <w:rtl/>
        </w:rPr>
        <w:t xml:space="preserve"> ששם יש סקר סיכונים, נדמה לי מאוקטובר 1996. התסקיר הוכן לבקשת המועצה הארצית לתכנון ולבנייה, והוא מצביע באופן יבש ותמציתי על הסכנות הטמונות בהקמת מצבור גז באזור השפד"ן.</w:t>
      </w:r>
    </w:p>
    <w:p w14:paraId="273F9453" w14:textId="77777777" w:rsidR="00000000" w:rsidRDefault="0069655B">
      <w:pPr>
        <w:pStyle w:val="a0"/>
        <w:rPr>
          <w:rFonts w:hint="cs"/>
          <w:rtl/>
        </w:rPr>
      </w:pPr>
    </w:p>
    <w:p w14:paraId="4D29EB13" w14:textId="77777777" w:rsidR="00000000" w:rsidRDefault="0069655B">
      <w:pPr>
        <w:pStyle w:val="a0"/>
        <w:rPr>
          <w:rFonts w:hint="cs"/>
          <w:rtl/>
        </w:rPr>
      </w:pPr>
      <w:r>
        <w:rPr>
          <w:rFonts w:hint="cs"/>
          <w:rtl/>
        </w:rPr>
        <w:t>אני לא רוצה לצטט את הסקר במלואו כדי לקצר, כפי שהבטחתי לשר, אבל אני</w:t>
      </w:r>
      <w:r>
        <w:rPr>
          <w:rFonts w:hint="cs"/>
          <w:rtl/>
        </w:rPr>
        <w:t xml:space="preserve"> רוצה לגעת בכמה נקודות מהותיות. קודם כול, באתר חוות הגז תוכננה הצבת 28 מכלי גז בקיבולת של 450 טונות כל אחד. פריצת גז ממכל אחד והצתתו תגרום, לפי האמור בסקר, לכדור אש בקוטר של 550 מטר ולפליטת אנרגיית חום שתהרוג בתוך 30 שניות אנשים חשופים ברדיוס של 5,000 מטרי</w:t>
      </w:r>
      <w:r>
        <w:rPr>
          <w:rFonts w:hint="cs"/>
          <w:rtl/>
        </w:rPr>
        <w:t xml:space="preserve">ם ויותר. אדוני השר, אתה מכיר את עירי ראשון-לציון, למען הגילוי הנאות אומר שאני גר שם, אומנם במזרח העיר, אבל זו עירי ובה נולדתי. 5,000 מטר ממוקד הפיצוץ זה מרכז ראשון-לציון. זה קניון "לב העיר", זה כל הקניונים האחרים, שמצפון, בפרברי חולון. </w:t>
      </w:r>
    </w:p>
    <w:p w14:paraId="5C2C1736" w14:textId="77777777" w:rsidR="00000000" w:rsidRDefault="0069655B">
      <w:pPr>
        <w:pStyle w:val="a0"/>
        <w:rPr>
          <w:rFonts w:hint="cs"/>
          <w:rtl/>
        </w:rPr>
      </w:pPr>
    </w:p>
    <w:p w14:paraId="22834E42" w14:textId="77777777" w:rsidR="00000000" w:rsidRDefault="0069655B">
      <w:pPr>
        <w:pStyle w:val="a0"/>
        <w:rPr>
          <w:rFonts w:hint="cs"/>
          <w:rtl/>
        </w:rPr>
      </w:pPr>
      <w:r>
        <w:rPr>
          <w:rFonts w:hint="cs"/>
          <w:rtl/>
        </w:rPr>
        <w:t>אבל, אדוני השר, גל</w:t>
      </w:r>
      <w:r>
        <w:rPr>
          <w:rFonts w:hint="cs"/>
          <w:rtl/>
        </w:rPr>
        <w:t xml:space="preserve"> החום הזה לא יעצור כעבור 30 שניות בתחום של 5,000 מטר כאמור, אלא הוא ימשיך הלאה בקטילת אנשים ובהמשך פציעתם. וחמור מכך, הדוח הזה מתאר את מה שיחולל פיצוץ המכל הראשון - צפוי שיתחיל מה שמכונה "אפקט הדומינו". זה יפוצץ את זה, ונגיע להשפעה סינרגטית וייווצר מקור חו</w:t>
      </w:r>
      <w:r>
        <w:rPr>
          <w:rFonts w:hint="cs"/>
          <w:rtl/>
        </w:rPr>
        <w:t xml:space="preserve">ם שיגיע לאלפי מעלות ברדיוס הרג שצפוי להגיע לכל ערי האזור. </w:t>
      </w:r>
    </w:p>
    <w:p w14:paraId="225DF313" w14:textId="77777777" w:rsidR="00000000" w:rsidRDefault="0069655B">
      <w:pPr>
        <w:pStyle w:val="a0"/>
        <w:ind w:firstLine="0"/>
        <w:rPr>
          <w:rFonts w:hint="cs"/>
          <w:rtl/>
        </w:rPr>
      </w:pPr>
    </w:p>
    <w:p w14:paraId="0942E31E" w14:textId="77777777" w:rsidR="00000000" w:rsidRDefault="0069655B">
      <w:pPr>
        <w:pStyle w:val="a0"/>
        <w:ind w:firstLine="0"/>
        <w:rPr>
          <w:rFonts w:hint="cs"/>
          <w:rtl/>
        </w:rPr>
      </w:pPr>
      <w:r>
        <w:rPr>
          <w:rFonts w:hint="cs"/>
          <w:rtl/>
        </w:rPr>
        <w:tab/>
        <w:t>בנוסף, עקב אנרגיית החום העצומה שתשתחרר, צפויה ריאקציית שרשרת של פיצוץ מכלי דלק במכוניות נוסעות, פיצוץ של צוברי גז ביתיים, סכנה ממשית של פיצוץ תחנות דלק, ואני חושב שעם כל הכבוד, מנסים להרגיע אותנו</w:t>
      </w:r>
      <w:r>
        <w:rPr>
          <w:rFonts w:hint="cs"/>
          <w:rtl/>
        </w:rPr>
        <w:t xml:space="preserve"> ולומר שהסיכון לכך הוא עשר בחזקת מינוס שבע - ואדוני מכיר את המספר הזה. אני שואל אותך, אדוני השר - מדוע בכלל יש צורך לסכן חיי אדם? נניח שזה עשר בחזקת לא מינוס שבע - עשר בחזקת מינוס 12 - מדוע יש צורך לסכן חיי אדם? </w:t>
      </w:r>
    </w:p>
    <w:p w14:paraId="660FA6C0" w14:textId="77777777" w:rsidR="00000000" w:rsidRDefault="0069655B">
      <w:pPr>
        <w:pStyle w:val="a0"/>
        <w:ind w:firstLine="0"/>
        <w:rPr>
          <w:rFonts w:hint="cs"/>
          <w:rtl/>
        </w:rPr>
      </w:pPr>
    </w:p>
    <w:p w14:paraId="017CFE14" w14:textId="77777777" w:rsidR="00000000" w:rsidRDefault="0069655B">
      <w:pPr>
        <w:pStyle w:val="a0"/>
        <w:ind w:firstLine="0"/>
        <w:rPr>
          <w:rFonts w:hint="cs"/>
          <w:rtl/>
        </w:rPr>
      </w:pPr>
      <w:r>
        <w:rPr>
          <w:rFonts w:hint="cs"/>
          <w:rtl/>
        </w:rPr>
        <w:tab/>
        <w:t>אני חושב שראש עירי, מאיר ניצן, הוכיח בצור</w:t>
      </w:r>
      <w:r>
        <w:rPr>
          <w:rFonts w:hint="cs"/>
          <w:rtl/>
        </w:rPr>
        <w:t xml:space="preserve">ה ברורה וחדה, כי אין כלל צורך באחסון הגז בפי-גלילות, גם בקריית-אתא, והוא זועק על זה כבר הרבה מאוד זמן. אגב, גם חברך לסיעה, חבר הכנסת חמי דורון, שותף לדעה הזאת. הוא איננו פה, הוא הבטיח לי שהוא יהיה אבל הוא איננו, ואני אקרא לך גם לאחר מכן עוד דברים אחרים של </w:t>
      </w:r>
      <w:r>
        <w:rPr>
          <w:rFonts w:hint="cs"/>
          <w:rtl/>
        </w:rPr>
        <w:t xml:space="preserve">חברי הכנסת. </w:t>
      </w:r>
    </w:p>
    <w:p w14:paraId="332BEF14" w14:textId="77777777" w:rsidR="00000000" w:rsidRDefault="0069655B">
      <w:pPr>
        <w:pStyle w:val="a0"/>
        <w:ind w:firstLine="0"/>
        <w:rPr>
          <w:rFonts w:hint="cs"/>
          <w:rtl/>
        </w:rPr>
      </w:pPr>
    </w:p>
    <w:p w14:paraId="377F9361" w14:textId="77777777" w:rsidR="00000000" w:rsidRDefault="0069655B">
      <w:pPr>
        <w:pStyle w:val="a0"/>
        <w:ind w:firstLine="0"/>
        <w:rPr>
          <w:rFonts w:hint="cs"/>
          <w:rtl/>
        </w:rPr>
      </w:pPr>
      <w:r>
        <w:rPr>
          <w:rFonts w:hint="cs"/>
          <w:rtl/>
        </w:rPr>
        <w:tab/>
        <w:t>הדבר השני, אדוני השר, אני רוצה להגיד לך שהדוח מזכיר תקלות אפשריות, כתאונות משאיות נוראיות. במקרה זה, רדיוס ההרג בתוך 30 שניות הינו 440 מטר, ותאר לעצמך מצב שבו אחת ממאות המשאיות שיעברו מדי יום ביומו בשכונות העיר או בסמוך להן, מעורבת בתאונה שב</w:t>
      </w:r>
      <w:r>
        <w:rPr>
          <w:rFonts w:hint="cs"/>
          <w:rtl/>
        </w:rPr>
        <w:t xml:space="preserve">עקבותיה ידלוף גז ויידלק באוויר. תוצאות האירוע, לצערי, עלולות להיות מאות אלפי הרוגים ומספר גדול בהרבה של פצועים. </w:t>
      </w:r>
    </w:p>
    <w:p w14:paraId="3445CFA9" w14:textId="77777777" w:rsidR="00000000" w:rsidRDefault="0069655B">
      <w:pPr>
        <w:pStyle w:val="a0"/>
        <w:ind w:firstLine="0"/>
        <w:rPr>
          <w:rFonts w:hint="cs"/>
          <w:rtl/>
        </w:rPr>
      </w:pPr>
    </w:p>
    <w:p w14:paraId="753C5943" w14:textId="77777777" w:rsidR="00000000" w:rsidRDefault="0069655B">
      <w:pPr>
        <w:pStyle w:val="a0"/>
        <w:ind w:firstLine="0"/>
        <w:rPr>
          <w:rFonts w:hint="cs"/>
          <w:rtl/>
        </w:rPr>
      </w:pPr>
      <w:r>
        <w:rPr>
          <w:rFonts w:hint="cs"/>
          <w:rtl/>
        </w:rPr>
        <w:tab/>
        <w:t>הדוח גם מזכיר כי הגז הפחמימני המעובה - הגפ"מ - כבד מן האוויר, ותאונה במגוף או דליפה ממכל עשויה לגרום לתנועת ענן גז בסמוך לפני הקרקע ולהתלקחות</w:t>
      </w:r>
      <w:r>
        <w:rPr>
          <w:rFonts w:hint="cs"/>
          <w:rtl/>
        </w:rPr>
        <w:t xml:space="preserve"> הענן עם הגיעו לשכונות המגורים עקב ניצוץ ממנוע רכב חולף, או מסיגריה, או מפריקת חשמל, משנאי שכונתי וכו' - אני רוצה לחסוך מכם את פירוט האסון  שיכול לקרות במצב זה.</w:t>
      </w:r>
    </w:p>
    <w:p w14:paraId="27395B7F" w14:textId="77777777" w:rsidR="00000000" w:rsidRDefault="0069655B">
      <w:pPr>
        <w:pStyle w:val="a0"/>
        <w:ind w:firstLine="0"/>
        <w:rPr>
          <w:rFonts w:hint="cs"/>
          <w:rtl/>
        </w:rPr>
      </w:pPr>
    </w:p>
    <w:p w14:paraId="5E77F03A" w14:textId="77777777" w:rsidR="00000000" w:rsidRDefault="0069655B">
      <w:pPr>
        <w:pStyle w:val="a0"/>
        <w:ind w:firstLine="0"/>
        <w:rPr>
          <w:rFonts w:hint="cs"/>
          <w:rtl/>
        </w:rPr>
      </w:pPr>
      <w:r>
        <w:rPr>
          <w:rFonts w:hint="cs"/>
          <w:rtl/>
        </w:rPr>
        <w:tab/>
        <w:t>לצערי, הדוח מתעלם, אדוני השר, מנוכחות מתקנים מסוימים בסמיכות לחוות הגז ולריכוזי האוכלוסייה. א</w:t>
      </w:r>
      <w:r>
        <w:rPr>
          <w:rFonts w:hint="cs"/>
          <w:rtl/>
        </w:rPr>
        <w:t>ם תתבונן היטב בדוח הזה, תראה שמתקנים שגם בשגרה מדירים שינה מעיני התושבים עקב חשש לתקלה - ואני מדבר על מה שנמצא בנחל-שורק, בנס-ציונה, בפלמחים ועוד בכמה מקומות אחרים שם - גם בלי חוות הגז, אנחנו נמצאים באיזה לוע של הר געש, שאם חס וחלילה יקרה שם משהו, יש לזה ה</w:t>
      </w:r>
      <w:r>
        <w:rPr>
          <w:rFonts w:hint="cs"/>
          <w:rtl/>
        </w:rPr>
        <w:t>שלכות הרות-אסון על כל הסביבה. אז נוסיף על כך גם את חוות הגז, כדי שהיא תמשיך ותלבה את האש, ותמשיך ותפרוץ ותקטול באנשים.</w:t>
      </w:r>
    </w:p>
    <w:p w14:paraId="3A47B9C9" w14:textId="77777777" w:rsidR="00000000" w:rsidRDefault="0069655B">
      <w:pPr>
        <w:pStyle w:val="a0"/>
        <w:ind w:firstLine="0"/>
        <w:rPr>
          <w:rFonts w:hint="cs"/>
          <w:rtl/>
        </w:rPr>
      </w:pPr>
    </w:p>
    <w:p w14:paraId="6CAF3041" w14:textId="77777777" w:rsidR="00000000" w:rsidRDefault="0069655B">
      <w:pPr>
        <w:pStyle w:val="a0"/>
        <w:ind w:firstLine="0"/>
        <w:rPr>
          <w:rFonts w:hint="cs"/>
          <w:rtl/>
        </w:rPr>
      </w:pPr>
      <w:r>
        <w:rPr>
          <w:rFonts w:hint="cs"/>
          <w:rtl/>
        </w:rPr>
        <w:tab/>
        <w:t>אני רוצה לומר גם, שהדוח מציין בצורה צינית ושקרית, כי למעט בתי היישוב גן-שורק - המצויים בטווח של 2,000 מטר - אין ולא מתוכננים אזורי מגור</w:t>
      </w:r>
      <w:r>
        <w:rPr>
          <w:rFonts w:hint="cs"/>
          <w:rtl/>
        </w:rPr>
        <w:t>ים. אני, אדוני השר, הייתי פעם חבר מועצת העיר. כשאני הייתי חבר מועצת העיר, אני חושב שזה היה לפני עשר שנים, 12, 14 שנים - ראשון-לציון מנתה רק 100,000 תושבים, והיום, ברוך השם, 240,000 תושבים, אבל כשנתנו לכם את הנתונים הללו, מסביב לשפד"ן היה חול וחול - כדברי "</w:t>
      </w:r>
      <w:r>
        <w:rPr>
          <w:rFonts w:hint="cs"/>
          <w:rtl/>
        </w:rPr>
        <w:t>הגששים" - לא היה כלום, אבל היום יש שם רמת-שקמה, כרמים, משה"ב, שכונת פרס נובל, ויש מלא-מלא-מלא-מלא-מלא - עיר שלמה נבנתה, ואתה מכיר את זה, לך אני לא צריך לספר, אבל אני מספר את זה לצופים בבית ולמי שלא מכיר את ראשון-לציון. ראשון-לציון, ממערבה - עיר שלמה נבנתה,</w:t>
      </w:r>
      <w:r>
        <w:rPr>
          <w:rFonts w:hint="cs"/>
          <w:rtl/>
        </w:rPr>
        <w:t xml:space="preserve"> והיות שבמפות הללו לא סומנו השכונות הללו - לדעתי, בהטעיה זדונית - אני חושב שצריך היה להביא את הנתונים הללו, האמיתיים, בפני מקבלי ההחלטות, ואין לי שום ספק שההחלטה שלהם היתה משתנה.</w:t>
      </w:r>
    </w:p>
    <w:p w14:paraId="17DB1E75" w14:textId="77777777" w:rsidR="00000000" w:rsidRDefault="0069655B">
      <w:pPr>
        <w:pStyle w:val="a0"/>
        <w:ind w:firstLine="0"/>
        <w:rPr>
          <w:rFonts w:hint="cs"/>
          <w:rtl/>
        </w:rPr>
      </w:pPr>
    </w:p>
    <w:p w14:paraId="4C2C3742" w14:textId="77777777" w:rsidR="00000000" w:rsidRDefault="0069655B">
      <w:pPr>
        <w:pStyle w:val="a0"/>
        <w:ind w:firstLine="0"/>
        <w:rPr>
          <w:rFonts w:hint="cs"/>
          <w:rtl/>
        </w:rPr>
      </w:pPr>
      <w:r>
        <w:rPr>
          <w:rFonts w:hint="cs"/>
          <w:rtl/>
        </w:rPr>
        <w:tab/>
        <w:t>יש לזכור, כי בניגוד לתושבי שכונות צפון תל-אביב, הנמצאות כ-2 קילומטרים מהאתר</w:t>
      </w:r>
      <w:r>
        <w:rPr>
          <w:rFonts w:hint="cs"/>
          <w:rtl/>
        </w:rPr>
        <w:t xml:space="preserve"> - הם רכשו את הדירות שלהם כשחוות הגז כבר היתה שם. אנשים בראשון-לציון קנו את הדירות - אני רוצה לומר - - - </w:t>
      </w:r>
    </w:p>
    <w:p w14:paraId="5750C720" w14:textId="77777777" w:rsidR="00000000" w:rsidRDefault="0069655B">
      <w:pPr>
        <w:pStyle w:val="af0"/>
        <w:rPr>
          <w:rtl/>
        </w:rPr>
      </w:pPr>
      <w:r>
        <w:rPr>
          <w:rtl/>
        </w:rPr>
        <w:br/>
        <w:t>אורי יהודה אריאל (האיחוד הלאומי - ישראל ביתנו):</w:t>
      </w:r>
    </w:p>
    <w:p w14:paraId="50F402E5" w14:textId="77777777" w:rsidR="00000000" w:rsidRDefault="0069655B">
      <w:pPr>
        <w:pStyle w:val="a0"/>
        <w:rPr>
          <w:rtl/>
        </w:rPr>
      </w:pPr>
    </w:p>
    <w:p w14:paraId="3C1FF717" w14:textId="77777777" w:rsidR="00000000" w:rsidRDefault="0069655B">
      <w:pPr>
        <w:pStyle w:val="a0"/>
        <w:rPr>
          <w:rFonts w:hint="cs"/>
          <w:rtl/>
        </w:rPr>
      </w:pPr>
      <w:r>
        <w:rPr>
          <w:rFonts w:hint="cs"/>
          <w:rtl/>
        </w:rPr>
        <w:t>טל, יש מקום ביהודה ובשומרון. אולי השר פריצקי - - -</w:t>
      </w:r>
    </w:p>
    <w:p w14:paraId="3156F669" w14:textId="77777777" w:rsidR="00000000" w:rsidRDefault="0069655B">
      <w:pPr>
        <w:pStyle w:val="-"/>
        <w:rPr>
          <w:rtl/>
        </w:rPr>
      </w:pPr>
      <w:r>
        <w:rPr>
          <w:rtl/>
        </w:rPr>
        <w:br/>
      </w:r>
      <w:bookmarkStart w:id="628" w:name="FS000000493T25_02_2004_18_35_35"/>
      <w:bookmarkStart w:id="629" w:name="FS000000493T25_02_2004_18_35_38C"/>
      <w:bookmarkEnd w:id="628"/>
      <w:bookmarkEnd w:id="629"/>
      <w:r>
        <w:rPr>
          <w:rtl/>
        </w:rPr>
        <w:t>דוד טל (עם אחד):</w:t>
      </w:r>
    </w:p>
    <w:p w14:paraId="7037F7CD" w14:textId="77777777" w:rsidR="00000000" w:rsidRDefault="0069655B">
      <w:pPr>
        <w:pStyle w:val="a0"/>
        <w:rPr>
          <w:rFonts w:hint="cs"/>
          <w:rtl/>
        </w:rPr>
      </w:pPr>
    </w:p>
    <w:p w14:paraId="2E2A75A0" w14:textId="77777777" w:rsidR="00000000" w:rsidRDefault="0069655B">
      <w:pPr>
        <w:pStyle w:val="a0"/>
        <w:rPr>
          <w:rFonts w:hint="cs"/>
          <w:rtl/>
        </w:rPr>
      </w:pPr>
      <w:r>
        <w:rPr>
          <w:rFonts w:hint="cs"/>
          <w:rtl/>
        </w:rPr>
        <w:t>אני חושב שהשר פריצקי יברך על ז</w:t>
      </w:r>
      <w:r>
        <w:rPr>
          <w:rFonts w:hint="cs"/>
          <w:rtl/>
        </w:rPr>
        <w:t xml:space="preserve">ה. אני חושב, אבל הוא יגיד את דברו עוד מעט. הוא יגיד את דברו. אני חושב שבכלל כדאי לחלק את מה שיש בחוות הגז פי-גלילות להרבה מאוד מקומות אחרים, ושלום על ישראל - לא בגלילות ולא בראשון-לציון. </w:t>
      </w:r>
    </w:p>
    <w:p w14:paraId="2DEF423C" w14:textId="77777777" w:rsidR="00000000" w:rsidRDefault="0069655B">
      <w:pPr>
        <w:pStyle w:val="a0"/>
        <w:rPr>
          <w:rFonts w:hint="cs"/>
          <w:rtl/>
        </w:rPr>
      </w:pPr>
    </w:p>
    <w:p w14:paraId="4ECCB9BC" w14:textId="77777777" w:rsidR="00000000" w:rsidRDefault="0069655B">
      <w:pPr>
        <w:pStyle w:val="a0"/>
        <w:rPr>
          <w:rFonts w:hint="cs"/>
          <w:rtl/>
        </w:rPr>
      </w:pPr>
      <w:r>
        <w:rPr>
          <w:rFonts w:hint="cs"/>
          <w:rtl/>
        </w:rPr>
        <w:t>אבל, בזמן שאנשי צפון תל-אביב קנו את דירותיהם על דעת זה שיש לצדם חוו</w:t>
      </w:r>
      <w:r>
        <w:rPr>
          <w:rFonts w:hint="cs"/>
          <w:rtl/>
        </w:rPr>
        <w:t>ת גז, בראשון-לציון בנו שכונות - וכשאני קניתי דירה, או מישהו קנה דירה בשכונה במערב העיר, הוא קנה דירה ביודעו שהמקום פנוי ונקי מכל מיני מפגעים בטיחותיים שכאלה.</w:t>
      </w:r>
    </w:p>
    <w:p w14:paraId="1EFE3525" w14:textId="77777777" w:rsidR="00000000" w:rsidRDefault="0069655B">
      <w:pPr>
        <w:pStyle w:val="a0"/>
        <w:rPr>
          <w:rFonts w:hint="cs"/>
          <w:rtl/>
        </w:rPr>
      </w:pPr>
    </w:p>
    <w:p w14:paraId="194989BC" w14:textId="77777777" w:rsidR="00000000" w:rsidRDefault="0069655B">
      <w:pPr>
        <w:pStyle w:val="a0"/>
        <w:rPr>
          <w:rFonts w:hint="cs"/>
          <w:rtl/>
        </w:rPr>
      </w:pPr>
      <w:r>
        <w:rPr>
          <w:rFonts w:hint="cs"/>
          <w:rtl/>
        </w:rPr>
        <w:t xml:space="preserve">לצערי, פיקוד העורף גם כן - יש שם נראה לי איזו התעלמות - ועם כל הכבוד, הפיקוד הזה הוקם אחרי מלחמת </w:t>
      </w:r>
      <w:r>
        <w:rPr>
          <w:rFonts w:hint="cs"/>
          <w:rtl/>
        </w:rPr>
        <w:t>המפרץ, אז הוא בעצם נועד לתת מענה על איומים אפשריים על העורף, ועל הסכנה שבהקמת מצבורי גז מפלצתיים במרכזי אוכלוסין. לצערי, הפיקוד מתעלם מטילים ארוכי-טווח המצויים במדינות העימות הקרובות והרחוקות, וביצועיהם אינם אלה שהיינו עדים להם במלחמת המפרץ. כמו כן, הפיקוד</w:t>
      </w:r>
      <w:r>
        <w:rPr>
          <w:rFonts w:hint="cs"/>
          <w:rtl/>
        </w:rPr>
        <w:t xml:space="preserve"> מתעלם מאפשרות של אירוע פח"ע או "רק" מתאונת משאית או משאיות. </w:t>
      </w:r>
    </w:p>
    <w:p w14:paraId="3535BB1A" w14:textId="77777777" w:rsidR="00000000" w:rsidRDefault="0069655B">
      <w:pPr>
        <w:pStyle w:val="a0"/>
        <w:rPr>
          <w:rFonts w:hint="cs"/>
          <w:rtl/>
        </w:rPr>
      </w:pPr>
    </w:p>
    <w:p w14:paraId="6957AB0F" w14:textId="77777777" w:rsidR="00000000" w:rsidRDefault="0069655B">
      <w:pPr>
        <w:pStyle w:val="a0"/>
        <w:rPr>
          <w:rFonts w:hint="cs"/>
          <w:rtl/>
        </w:rPr>
      </w:pPr>
      <w:r>
        <w:rPr>
          <w:rFonts w:hint="cs"/>
          <w:rtl/>
        </w:rPr>
        <w:t>להזכירך, אדוני השר, לפני שנה וחצי היינו עדים להתלקחות משאית שנשאה 20 טונות - 20 טונות גז - במחלף היציאה מנתיבי-איילון לכיוון פי-גלילות. בעקבות ההתהפכות נסגר הכביש, פונו בסיסים, וגורמים רבים היו</w:t>
      </w:r>
      <w:r>
        <w:rPr>
          <w:rFonts w:hint="cs"/>
          <w:rtl/>
        </w:rPr>
        <w:t xml:space="preserve"> מעורבים באירוע במטרה להביאו לכלל סיום בלי שהמכלית תתפוצץ. בראשון-לציון לא מדובר ב-20 טונות גז, אלא באלפי טונות גז, אדוני השר - אלפי טונות -  ולא מדובר במכלית בודדה, אלא במאות מכליות ליום. </w:t>
      </w:r>
    </w:p>
    <w:p w14:paraId="634A5DC0" w14:textId="77777777" w:rsidR="00000000" w:rsidRDefault="0069655B">
      <w:pPr>
        <w:pStyle w:val="af1"/>
        <w:rPr>
          <w:rtl/>
        </w:rPr>
      </w:pPr>
      <w:r>
        <w:rPr>
          <w:rtl/>
        </w:rPr>
        <w:br/>
        <w:t>היו"ר מיכאל נודלמן:</w:t>
      </w:r>
    </w:p>
    <w:p w14:paraId="36FB7FE5" w14:textId="77777777" w:rsidR="00000000" w:rsidRDefault="0069655B">
      <w:pPr>
        <w:pStyle w:val="a0"/>
        <w:rPr>
          <w:rtl/>
        </w:rPr>
      </w:pPr>
    </w:p>
    <w:p w14:paraId="6966324E" w14:textId="77777777" w:rsidR="00000000" w:rsidRDefault="0069655B">
      <w:pPr>
        <w:pStyle w:val="a0"/>
        <w:rPr>
          <w:rFonts w:hint="cs"/>
          <w:rtl/>
        </w:rPr>
      </w:pPr>
      <w:r>
        <w:rPr>
          <w:rFonts w:hint="cs"/>
          <w:rtl/>
        </w:rPr>
        <w:t xml:space="preserve">חבר הכנסת טל, אתה הבטחת לקצר. </w:t>
      </w:r>
    </w:p>
    <w:p w14:paraId="10A4CA6F" w14:textId="77777777" w:rsidR="00000000" w:rsidRDefault="0069655B">
      <w:pPr>
        <w:pStyle w:val="-"/>
        <w:rPr>
          <w:rtl/>
        </w:rPr>
      </w:pPr>
      <w:r>
        <w:rPr>
          <w:rtl/>
        </w:rPr>
        <w:br/>
      </w:r>
      <w:bookmarkStart w:id="630" w:name="FS000000493T25_02_2004_18_42_54C"/>
      <w:bookmarkEnd w:id="630"/>
      <w:r>
        <w:rPr>
          <w:rtl/>
        </w:rPr>
        <w:t>דוד טל (עם א</w:t>
      </w:r>
      <w:r>
        <w:rPr>
          <w:rtl/>
        </w:rPr>
        <w:t>חד):</w:t>
      </w:r>
    </w:p>
    <w:p w14:paraId="1CF6AD9D" w14:textId="77777777" w:rsidR="00000000" w:rsidRDefault="0069655B">
      <w:pPr>
        <w:pStyle w:val="a0"/>
        <w:rPr>
          <w:rtl/>
        </w:rPr>
      </w:pPr>
    </w:p>
    <w:p w14:paraId="3E6F16BC" w14:textId="77777777" w:rsidR="00000000" w:rsidRDefault="0069655B">
      <w:pPr>
        <w:pStyle w:val="a0"/>
        <w:rPr>
          <w:rFonts w:hint="cs"/>
          <w:rtl/>
        </w:rPr>
      </w:pPr>
      <w:r>
        <w:rPr>
          <w:rFonts w:hint="cs"/>
          <w:rtl/>
        </w:rPr>
        <w:t xml:space="preserve">אני מקצר. </w:t>
      </w:r>
    </w:p>
    <w:p w14:paraId="46C7F4B3" w14:textId="77777777" w:rsidR="00000000" w:rsidRDefault="0069655B">
      <w:pPr>
        <w:pStyle w:val="af1"/>
        <w:rPr>
          <w:rtl/>
        </w:rPr>
      </w:pPr>
      <w:r>
        <w:rPr>
          <w:rtl/>
        </w:rPr>
        <w:br/>
        <w:t>היו"ר מיכאל נודלמן:</w:t>
      </w:r>
    </w:p>
    <w:p w14:paraId="00035F08" w14:textId="77777777" w:rsidR="00000000" w:rsidRDefault="0069655B">
      <w:pPr>
        <w:pStyle w:val="a0"/>
        <w:rPr>
          <w:rtl/>
        </w:rPr>
      </w:pPr>
    </w:p>
    <w:p w14:paraId="1C616DE1" w14:textId="77777777" w:rsidR="00000000" w:rsidRDefault="0069655B">
      <w:pPr>
        <w:pStyle w:val="a0"/>
        <w:rPr>
          <w:rFonts w:hint="cs"/>
          <w:rtl/>
        </w:rPr>
      </w:pPr>
      <w:r>
        <w:rPr>
          <w:rFonts w:hint="cs"/>
          <w:rtl/>
        </w:rPr>
        <w:t xml:space="preserve">עכשיו אין זמן. </w:t>
      </w:r>
    </w:p>
    <w:p w14:paraId="60C11E83" w14:textId="77777777" w:rsidR="00000000" w:rsidRDefault="0069655B">
      <w:pPr>
        <w:pStyle w:val="-"/>
        <w:rPr>
          <w:rtl/>
        </w:rPr>
      </w:pPr>
      <w:r>
        <w:rPr>
          <w:rtl/>
        </w:rPr>
        <w:br/>
      </w:r>
      <w:bookmarkStart w:id="631" w:name="FS000000493T25_02_2004_18_43_09C"/>
      <w:bookmarkEnd w:id="631"/>
      <w:r>
        <w:rPr>
          <w:rtl/>
        </w:rPr>
        <w:t>דוד טל (עם אחד):</w:t>
      </w:r>
    </w:p>
    <w:p w14:paraId="6BBC8415" w14:textId="77777777" w:rsidR="00000000" w:rsidRDefault="0069655B">
      <w:pPr>
        <w:pStyle w:val="a0"/>
        <w:rPr>
          <w:rtl/>
        </w:rPr>
      </w:pPr>
    </w:p>
    <w:p w14:paraId="3A23FEC8" w14:textId="77777777" w:rsidR="00000000" w:rsidRDefault="0069655B">
      <w:pPr>
        <w:pStyle w:val="a0"/>
        <w:rPr>
          <w:rFonts w:hint="cs"/>
          <w:rtl/>
        </w:rPr>
      </w:pPr>
      <w:r>
        <w:rPr>
          <w:rFonts w:hint="cs"/>
          <w:rtl/>
        </w:rPr>
        <w:t>אסיים ואומר, אדוני היושב-ראש, שאני חושב שחייבים להקים ועדת חקירה ממלכתית בראשות שופט בית-המשפט העליון, כדי למנוע, לבדוק את כל ההחלטות שהתקבלו - ואיך התקבלו ולמה התקבלו, ומי עומד מאחו</w:t>
      </w:r>
      <w:r>
        <w:rPr>
          <w:rFonts w:hint="cs"/>
          <w:rtl/>
        </w:rPr>
        <w:t xml:space="preserve">רי ההחלטות האלה, והאם היו שיקולים צרים וזרים ולא ענייניים במשך כל זמן קבלת ההחלטות הללו, ולמנוע מהאסון הגדול הזה שיגיע לעירנו, ראשון-לציון. </w:t>
      </w:r>
    </w:p>
    <w:p w14:paraId="11F220E4" w14:textId="77777777" w:rsidR="00000000" w:rsidRDefault="0069655B">
      <w:pPr>
        <w:pStyle w:val="a0"/>
        <w:rPr>
          <w:rFonts w:hint="cs"/>
          <w:rtl/>
        </w:rPr>
      </w:pPr>
    </w:p>
    <w:p w14:paraId="10E48354" w14:textId="77777777" w:rsidR="00000000" w:rsidRDefault="0069655B">
      <w:pPr>
        <w:pStyle w:val="a0"/>
        <w:rPr>
          <w:rFonts w:hint="cs"/>
          <w:rtl/>
        </w:rPr>
      </w:pPr>
      <w:r>
        <w:rPr>
          <w:rFonts w:hint="cs"/>
          <w:rtl/>
        </w:rPr>
        <w:t>ההתעקשות של הממשלה, בכל אופן, היא תמוהה, אבל אני מצפה משר התשתיות וממשרד התשתיות שבסופו של דבר ימנע את הדבר הזה, מ</w:t>
      </w:r>
      <w:r>
        <w:rPr>
          <w:rFonts w:hint="cs"/>
          <w:rtl/>
        </w:rPr>
        <w:t>פני שאחרת זה יכול להביא לאיזה מרי אזרחי - ואני מכיר את תושבי ראשון-לציון, אנשים מאוד טובים, מאוד שקטים, אבל כשנוגעים בילדיהם או כשמאיימים על ילדיהם הם יעשו הכול כדי למנוע את זה.</w:t>
      </w:r>
    </w:p>
    <w:p w14:paraId="298EDF58" w14:textId="77777777" w:rsidR="00000000" w:rsidRDefault="0069655B">
      <w:pPr>
        <w:pStyle w:val="af1"/>
        <w:rPr>
          <w:rtl/>
        </w:rPr>
      </w:pPr>
      <w:r>
        <w:rPr>
          <w:rtl/>
        </w:rPr>
        <w:br/>
        <w:t>היו"ר מיכאל נודלמן:</w:t>
      </w:r>
    </w:p>
    <w:p w14:paraId="691B04CA" w14:textId="77777777" w:rsidR="00000000" w:rsidRDefault="0069655B">
      <w:pPr>
        <w:pStyle w:val="a0"/>
        <w:rPr>
          <w:rtl/>
        </w:rPr>
      </w:pPr>
    </w:p>
    <w:p w14:paraId="4C93A0B5" w14:textId="77777777" w:rsidR="00000000" w:rsidRDefault="0069655B">
      <w:pPr>
        <w:pStyle w:val="a0"/>
        <w:rPr>
          <w:rFonts w:hint="cs"/>
          <w:rtl/>
        </w:rPr>
      </w:pPr>
      <w:r>
        <w:rPr>
          <w:rFonts w:hint="cs"/>
          <w:rtl/>
        </w:rPr>
        <w:t xml:space="preserve">תודה רבה. </w:t>
      </w:r>
    </w:p>
    <w:p w14:paraId="56892C19" w14:textId="77777777" w:rsidR="00000000" w:rsidRDefault="0069655B">
      <w:pPr>
        <w:pStyle w:val="-"/>
        <w:rPr>
          <w:rtl/>
        </w:rPr>
      </w:pPr>
      <w:r>
        <w:rPr>
          <w:rtl/>
        </w:rPr>
        <w:br/>
      </w:r>
      <w:bookmarkStart w:id="632" w:name="FS000000493T25_02_2004_18_46_03C"/>
      <w:bookmarkEnd w:id="632"/>
      <w:r>
        <w:rPr>
          <w:rtl/>
        </w:rPr>
        <w:t>דוד טל (עם אחד):</w:t>
      </w:r>
    </w:p>
    <w:p w14:paraId="676DADF2" w14:textId="77777777" w:rsidR="00000000" w:rsidRDefault="0069655B">
      <w:pPr>
        <w:pStyle w:val="a0"/>
        <w:rPr>
          <w:rtl/>
        </w:rPr>
      </w:pPr>
    </w:p>
    <w:p w14:paraId="75B70835" w14:textId="77777777" w:rsidR="00000000" w:rsidRDefault="0069655B">
      <w:pPr>
        <w:pStyle w:val="a0"/>
        <w:rPr>
          <w:rFonts w:hint="cs"/>
          <w:rtl/>
        </w:rPr>
      </w:pPr>
      <w:r>
        <w:rPr>
          <w:rFonts w:hint="cs"/>
          <w:rtl/>
        </w:rPr>
        <w:t>אני רוצה, ברשותך, רק לקרוא</w:t>
      </w:r>
      <w:r>
        <w:rPr>
          <w:rFonts w:hint="cs"/>
          <w:rtl/>
        </w:rPr>
        <w:t xml:space="preserve"> את רשימת חברי הכנסת שתמכו באי-העברת חוות הגז לראשון-לציון: חברי הכנסת שלום שמחון, אפרים סנה, יוסי שריד, חמי דורון, זהבה גלאון וכל הסיעה שלה, מאיר פרוש, איתן כבל, משה גפני, אילנה כהן, רוחמה אברהם, וברור לכם שגם דוד טל. תודה רבה.</w:t>
      </w:r>
    </w:p>
    <w:p w14:paraId="09C2DDA8" w14:textId="77777777" w:rsidR="00000000" w:rsidRDefault="0069655B">
      <w:pPr>
        <w:pStyle w:val="af1"/>
        <w:rPr>
          <w:rtl/>
        </w:rPr>
      </w:pPr>
      <w:r>
        <w:rPr>
          <w:rtl/>
        </w:rPr>
        <w:br/>
        <w:t>היו"ר מיכאל נודלמן:</w:t>
      </w:r>
    </w:p>
    <w:p w14:paraId="13BE2803" w14:textId="77777777" w:rsidR="00000000" w:rsidRDefault="0069655B">
      <w:pPr>
        <w:pStyle w:val="a0"/>
        <w:rPr>
          <w:rtl/>
        </w:rPr>
      </w:pPr>
    </w:p>
    <w:p w14:paraId="0111B47D" w14:textId="77777777" w:rsidR="00000000" w:rsidRDefault="0069655B">
      <w:pPr>
        <w:pStyle w:val="a0"/>
        <w:rPr>
          <w:rFonts w:hint="cs"/>
          <w:rtl/>
        </w:rPr>
      </w:pPr>
      <w:r>
        <w:rPr>
          <w:rFonts w:hint="cs"/>
          <w:rtl/>
        </w:rPr>
        <w:t xml:space="preserve">תודה </w:t>
      </w:r>
      <w:r>
        <w:rPr>
          <w:rFonts w:hint="cs"/>
          <w:rtl/>
        </w:rPr>
        <w:t xml:space="preserve">רבה. אדוני שר התשתיות, בבקשה. </w:t>
      </w:r>
    </w:p>
    <w:p w14:paraId="1F45D822" w14:textId="77777777" w:rsidR="00000000" w:rsidRDefault="0069655B">
      <w:pPr>
        <w:pStyle w:val="a"/>
        <w:rPr>
          <w:rtl/>
        </w:rPr>
      </w:pPr>
      <w:r>
        <w:rPr>
          <w:rtl/>
        </w:rPr>
        <w:br/>
      </w:r>
      <w:bookmarkStart w:id="633" w:name="FS000000520T25_02_2004_18_49_02"/>
      <w:bookmarkStart w:id="634" w:name="_Toc69695017"/>
      <w:bookmarkEnd w:id="633"/>
      <w:r>
        <w:rPr>
          <w:rtl/>
        </w:rPr>
        <w:t>שר התשתיות הלאומיות יוסף פריצקי:</w:t>
      </w:r>
      <w:bookmarkEnd w:id="634"/>
    </w:p>
    <w:p w14:paraId="55815716" w14:textId="77777777" w:rsidR="00000000" w:rsidRDefault="0069655B">
      <w:pPr>
        <w:pStyle w:val="a0"/>
        <w:rPr>
          <w:rtl/>
        </w:rPr>
      </w:pPr>
    </w:p>
    <w:p w14:paraId="5DF6B7F3" w14:textId="77777777" w:rsidR="00000000" w:rsidRDefault="0069655B">
      <w:pPr>
        <w:pStyle w:val="a0"/>
        <w:rPr>
          <w:rFonts w:hint="cs"/>
          <w:rtl/>
        </w:rPr>
      </w:pPr>
      <w:r>
        <w:rPr>
          <w:rFonts w:hint="cs"/>
          <w:rtl/>
        </w:rPr>
        <w:t xml:space="preserve">אדוני היושב-ראש, כנסת נכבדה, על ראשון-ראשון ועל אחרון-אחרון. </w:t>
      </w:r>
    </w:p>
    <w:p w14:paraId="5CFBDC69" w14:textId="77777777" w:rsidR="00000000" w:rsidRDefault="0069655B">
      <w:pPr>
        <w:pStyle w:val="a0"/>
        <w:rPr>
          <w:rtl/>
        </w:rPr>
      </w:pPr>
    </w:p>
    <w:p w14:paraId="4543A101" w14:textId="77777777" w:rsidR="00000000" w:rsidRDefault="0069655B">
      <w:pPr>
        <w:pStyle w:val="a0"/>
        <w:rPr>
          <w:rtl/>
        </w:rPr>
      </w:pPr>
      <w:r>
        <w:rPr>
          <w:rFonts w:hint="cs"/>
          <w:rtl/>
        </w:rPr>
        <w:t xml:space="preserve">זה אחד המקרים הקלאסיים שקוראים להם באנגלית </w:t>
      </w:r>
      <w:r>
        <w:rPr>
          <w:rFonts w:hint="cs"/>
        </w:rPr>
        <w:t>nimby</w:t>
      </w:r>
      <w:r>
        <w:rPr>
          <w:rFonts w:hint="cs"/>
          <w:rtl/>
        </w:rPr>
        <w:t xml:space="preserve">. אתה יודע מה זה </w:t>
      </w:r>
      <w:r>
        <w:rPr>
          <w:rFonts w:hint="cs"/>
        </w:rPr>
        <w:t>nimby</w:t>
      </w:r>
      <w:r>
        <w:rPr>
          <w:rFonts w:hint="cs"/>
          <w:rtl/>
        </w:rPr>
        <w:t>, חבר הכנסת דוד טל?</w:t>
      </w:r>
    </w:p>
    <w:p w14:paraId="4E847CAD" w14:textId="77777777" w:rsidR="00000000" w:rsidRDefault="0069655B">
      <w:pPr>
        <w:pStyle w:val="af0"/>
        <w:rPr>
          <w:rtl/>
        </w:rPr>
      </w:pPr>
      <w:r>
        <w:rPr>
          <w:rtl/>
        </w:rPr>
        <w:br/>
        <w:t>דוד טל (עם אחד):</w:t>
      </w:r>
    </w:p>
    <w:p w14:paraId="4BAFE678" w14:textId="77777777" w:rsidR="00000000" w:rsidRDefault="0069655B">
      <w:pPr>
        <w:pStyle w:val="a0"/>
        <w:rPr>
          <w:rtl/>
        </w:rPr>
      </w:pPr>
    </w:p>
    <w:p w14:paraId="36295978" w14:textId="77777777" w:rsidR="00000000" w:rsidRDefault="0069655B">
      <w:pPr>
        <w:pStyle w:val="a0"/>
        <w:rPr>
          <w:rFonts w:hint="cs"/>
          <w:rtl/>
        </w:rPr>
      </w:pPr>
      <w:r>
        <w:rPr>
          <w:rFonts w:hint="cs"/>
          <w:rtl/>
        </w:rPr>
        <w:t>- - -</w:t>
      </w:r>
    </w:p>
    <w:p w14:paraId="6B5A1C32" w14:textId="77777777" w:rsidR="00000000" w:rsidRDefault="0069655B">
      <w:pPr>
        <w:pStyle w:val="-"/>
        <w:rPr>
          <w:rtl/>
        </w:rPr>
      </w:pPr>
      <w:r>
        <w:rPr>
          <w:rtl/>
        </w:rPr>
        <w:br/>
      </w:r>
      <w:bookmarkStart w:id="635" w:name="FS000000520T25_02_2004_18_55_57C"/>
      <w:bookmarkEnd w:id="635"/>
      <w:r>
        <w:rPr>
          <w:rtl/>
        </w:rPr>
        <w:t xml:space="preserve">שר התשתיות </w:t>
      </w:r>
      <w:r>
        <w:rPr>
          <w:rtl/>
        </w:rPr>
        <w:t>הלאומיות יוסף פריצקי:</w:t>
      </w:r>
    </w:p>
    <w:p w14:paraId="7AF88E91" w14:textId="77777777" w:rsidR="00000000" w:rsidRDefault="0069655B">
      <w:pPr>
        <w:pStyle w:val="a0"/>
        <w:rPr>
          <w:rtl/>
        </w:rPr>
      </w:pPr>
    </w:p>
    <w:p w14:paraId="2C8239CD" w14:textId="77777777" w:rsidR="00000000" w:rsidRDefault="0069655B">
      <w:pPr>
        <w:pStyle w:val="a0"/>
        <w:rPr>
          <w:rFonts w:hint="cs"/>
          <w:rtl/>
        </w:rPr>
      </w:pPr>
      <w:r>
        <w:rPr>
          <w:rFonts w:hint="cs"/>
        </w:rPr>
        <w:t>nimby</w:t>
      </w:r>
      <w:r>
        <w:rPr>
          <w:rFonts w:hint="cs"/>
          <w:rtl/>
        </w:rPr>
        <w:t xml:space="preserve"> - </w:t>
      </w:r>
      <w:r>
        <w:t>not in my back yard</w:t>
      </w:r>
      <w:r>
        <w:rPr>
          <w:rFonts w:hint="cs"/>
          <w:rtl/>
        </w:rPr>
        <w:t>. כולנו רוצים כמובן שיהיה לנו דלק למכוניות - אבל אנחנו לא רוצים את מכלי הדלק לידנו; כולנו רוצים לבשל בגז בישול - אבל אנחנו לא רוצים שיהיו מכלי הגז לידנו; כולנו רוצים חשמל - אבל אנחנו לא רוצים את תחנות החשמל</w:t>
      </w:r>
      <w:r>
        <w:rPr>
          <w:rFonts w:hint="cs"/>
          <w:rtl/>
        </w:rPr>
        <w:t xml:space="preserve"> לידנו; כולנו רוצים לחיות חיים מודרניים - אבל רוצים שהמקומות שבהם אוגרים גז, אוגרים דלק, אוגרים נפט, יהיו שם. איפה שהוא, שם. </w:t>
      </w:r>
    </w:p>
    <w:p w14:paraId="1AF04152" w14:textId="77777777" w:rsidR="00000000" w:rsidRDefault="0069655B">
      <w:pPr>
        <w:pStyle w:val="af0"/>
        <w:rPr>
          <w:rtl/>
        </w:rPr>
      </w:pPr>
      <w:r>
        <w:rPr>
          <w:rtl/>
        </w:rPr>
        <w:br/>
        <w:t>דוד טל (עם אחד):</w:t>
      </w:r>
    </w:p>
    <w:p w14:paraId="0E06A415" w14:textId="77777777" w:rsidR="00000000" w:rsidRDefault="0069655B">
      <w:pPr>
        <w:pStyle w:val="a0"/>
        <w:rPr>
          <w:rtl/>
        </w:rPr>
      </w:pPr>
    </w:p>
    <w:p w14:paraId="2FD1836F" w14:textId="77777777" w:rsidR="00000000" w:rsidRDefault="0069655B">
      <w:pPr>
        <w:pStyle w:val="a0"/>
        <w:rPr>
          <w:rFonts w:hint="cs"/>
          <w:rtl/>
        </w:rPr>
      </w:pPr>
      <w:r>
        <w:rPr>
          <w:rFonts w:hint="cs"/>
          <w:rtl/>
        </w:rPr>
        <w:t xml:space="preserve">ביהודה ובשומרון. הוא מסכים. </w:t>
      </w:r>
    </w:p>
    <w:p w14:paraId="13AC0FF2" w14:textId="77777777" w:rsidR="00000000" w:rsidRDefault="0069655B">
      <w:pPr>
        <w:pStyle w:val="-"/>
        <w:rPr>
          <w:rtl/>
        </w:rPr>
      </w:pPr>
      <w:r>
        <w:rPr>
          <w:rtl/>
        </w:rPr>
        <w:br/>
      </w:r>
      <w:bookmarkStart w:id="636" w:name="FS000000520T25_02_2004_18_58_19C"/>
      <w:bookmarkEnd w:id="636"/>
      <w:r>
        <w:rPr>
          <w:rtl/>
        </w:rPr>
        <w:t>שר התשתיות הלאומיות יוסף פריצקי:</w:t>
      </w:r>
    </w:p>
    <w:p w14:paraId="4AEC697E" w14:textId="77777777" w:rsidR="00000000" w:rsidRDefault="0069655B">
      <w:pPr>
        <w:pStyle w:val="a0"/>
        <w:rPr>
          <w:rtl/>
        </w:rPr>
      </w:pPr>
    </w:p>
    <w:p w14:paraId="6A97D18D" w14:textId="77777777" w:rsidR="00000000" w:rsidRDefault="0069655B">
      <w:pPr>
        <w:pStyle w:val="a0"/>
        <w:rPr>
          <w:rFonts w:hint="cs"/>
          <w:rtl/>
        </w:rPr>
      </w:pPr>
      <w:r>
        <w:rPr>
          <w:rFonts w:hint="cs"/>
          <w:rtl/>
        </w:rPr>
        <w:t>עכשיו, איפה שהוא גם צריך להבין - אני פותח ואומר</w:t>
      </w:r>
      <w:r>
        <w:rPr>
          <w:rFonts w:hint="cs"/>
          <w:rtl/>
        </w:rPr>
        <w:t xml:space="preserve"> - שמחירה של חברה מודרנית הוא שבאזורים מסוימים בתוך המדינה, היא מאכלסת - יש בה חומרים מסוכנים ויש בה אחסון של חומרים שאין ברירה אלא לאחסנם. </w:t>
      </w:r>
    </w:p>
    <w:p w14:paraId="5D4EF2B3" w14:textId="77777777" w:rsidR="00000000" w:rsidRDefault="0069655B">
      <w:pPr>
        <w:pStyle w:val="a0"/>
        <w:rPr>
          <w:rFonts w:hint="cs"/>
          <w:rtl/>
        </w:rPr>
      </w:pPr>
    </w:p>
    <w:p w14:paraId="38C1AD1F" w14:textId="77777777" w:rsidR="00000000" w:rsidRDefault="0069655B">
      <w:pPr>
        <w:pStyle w:val="a0"/>
        <w:rPr>
          <w:rFonts w:hint="cs"/>
          <w:rtl/>
        </w:rPr>
      </w:pPr>
      <w:r>
        <w:rPr>
          <w:rFonts w:hint="cs"/>
          <w:rtl/>
        </w:rPr>
        <w:t xml:space="preserve">מה זאת אומרת? אני רגע אסטה. יש איזו היסטריה מופלאה - דנתי בה אתמול - שאומרים: קווי חברת החשמל מעבירים קרינה. תיכף </w:t>
      </w:r>
      <w:r>
        <w:rPr>
          <w:rFonts w:hint="cs"/>
          <w:rtl/>
        </w:rPr>
        <w:t>יש לי פתרון מצוין למי שבאמת חושב שקווי חברת החשמל מעבירים קרינה - אנחנו ננתק את הזרם. לא יהיה חשמל, לא תהיה גם קרינה. יחיו בעלטה. גם לא יהיה מקרר, גם לא תהיה מכונת כביסה. זה לא נכון - - -</w:t>
      </w:r>
    </w:p>
    <w:p w14:paraId="791B4DE8" w14:textId="77777777" w:rsidR="00000000" w:rsidRDefault="0069655B">
      <w:pPr>
        <w:pStyle w:val="af0"/>
        <w:rPr>
          <w:rFonts w:hint="cs"/>
          <w:rtl/>
        </w:rPr>
      </w:pPr>
      <w:r>
        <w:rPr>
          <w:rtl/>
        </w:rPr>
        <w:br/>
      </w:r>
    </w:p>
    <w:p w14:paraId="2788C0B5" w14:textId="77777777" w:rsidR="00000000" w:rsidRDefault="0069655B">
      <w:pPr>
        <w:pStyle w:val="af0"/>
        <w:rPr>
          <w:rtl/>
        </w:rPr>
      </w:pPr>
      <w:r>
        <w:rPr>
          <w:rtl/>
        </w:rPr>
        <w:t>דוד טל (עם אחד):</w:t>
      </w:r>
    </w:p>
    <w:p w14:paraId="4455AA4F" w14:textId="77777777" w:rsidR="00000000" w:rsidRDefault="0069655B">
      <w:pPr>
        <w:pStyle w:val="a0"/>
        <w:rPr>
          <w:rFonts w:hint="cs"/>
          <w:rtl/>
        </w:rPr>
      </w:pPr>
    </w:p>
    <w:p w14:paraId="25736846" w14:textId="77777777" w:rsidR="00000000" w:rsidRDefault="0069655B">
      <w:pPr>
        <w:pStyle w:val="a0"/>
        <w:rPr>
          <w:rFonts w:hint="cs"/>
          <w:rtl/>
        </w:rPr>
      </w:pPr>
      <w:r>
        <w:rPr>
          <w:rFonts w:hint="cs"/>
          <w:rtl/>
        </w:rPr>
        <w:t>אבל, אדוני, זה לא דומה, מפני שאם תעביר את זה לנג</w:t>
      </w:r>
      <w:r>
        <w:rPr>
          <w:rFonts w:hint="cs"/>
          <w:rtl/>
        </w:rPr>
        <w:t>ב, בנגב אין אנשים - - -</w:t>
      </w:r>
    </w:p>
    <w:p w14:paraId="57741B85" w14:textId="77777777" w:rsidR="00000000" w:rsidRDefault="0069655B">
      <w:pPr>
        <w:pStyle w:val="-"/>
        <w:rPr>
          <w:rtl/>
        </w:rPr>
      </w:pPr>
      <w:r>
        <w:rPr>
          <w:rtl/>
        </w:rPr>
        <w:br/>
      </w:r>
      <w:bookmarkStart w:id="637" w:name="FS000000520T25_02_2004_19_13_54C"/>
      <w:bookmarkEnd w:id="637"/>
      <w:r>
        <w:rPr>
          <w:rtl/>
        </w:rPr>
        <w:t>שר התשתיות הלאומיות יוסף פריצקי:</w:t>
      </w:r>
    </w:p>
    <w:p w14:paraId="1C50B235" w14:textId="77777777" w:rsidR="00000000" w:rsidRDefault="0069655B">
      <w:pPr>
        <w:pStyle w:val="a0"/>
        <w:rPr>
          <w:rFonts w:hint="cs"/>
          <w:rtl/>
        </w:rPr>
      </w:pPr>
    </w:p>
    <w:p w14:paraId="5ED15C84" w14:textId="77777777" w:rsidR="00000000" w:rsidRDefault="0069655B">
      <w:pPr>
        <w:pStyle w:val="a0"/>
        <w:rPr>
          <w:rFonts w:hint="cs"/>
          <w:rtl/>
        </w:rPr>
      </w:pPr>
      <w:r>
        <w:rPr>
          <w:rFonts w:hint="cs"/>
          <w:rtl/>
        </w:rPr>
        <w:t>אחד לאחד. הטרוניה או הקובלנה שמעלה חבר הכנסת דוד טל, שהיא - בוודאי כתושב ראשון-לציון - מוצדקת, אני מבין אותה, קודם כול צריכה להיות נגד המועצה הארצית לתכנון ובנייה, אם בכלל - אם בכלל - שהחלטתה התקבל</w:t>
      </w:r>
      <w:r>
        <w:rPr>
          <w:rFonts w:hint="cs"/>
          <w:rtl/>
        </w:rPr>
        <w:t xml:space="preserve">ה, למיטב ידיעתי, לאחר ששמעה גם את עיריית ראשון-לציון. </w:t>
      </w:r>
    </w:p>
    <w:p w14:paraId="20D715D0" w14:textId="77777777" w:rsidR="00000000" w:rsidRDefault="0069655B">
      <w:pPr>
        <w:pStyle w:val="a0"/>
        <w:rPr>
          <w:rFonts w:hint="cs"/>
          <w:rtl/>
        </w:rPr>
      </w:pPr>
    </w:p>
    <w:p w14:paraId="766C8894" w14:textId="77777777" w:rsidR="00000000" w:rsidRDefault="0069655B">
      <w:pPr>
        <w:pStyle w:val="a0"/>
        <w:rPr>
          <w:rFonts w:hint="cs"/>
          <w:rtl/>
        </w:rPr>
      </w:pPr>
      <w:r>
        <w:rPr>
          <w:rFonts w:hint="cs"/>
          <w:rtl/>
        </w:rPr>
        <w:t>על מה מדובר? אני רוצה להבין ואני רוצה שיובן. המועצה הארצית לתכנון ובנייה, גוף שמינהלית כפוף למשרד הפנים, אבל הוא גוף עצמאי לחלוטין, קבעה תוכנית מיתאר ארצית, תמ"א, שהיא תמ"א 32. בתוכנית המיתאר הארצית ה</w:t>
      </w:r>
      <w:r>
        <w:rPr>
          <w:rFonts w:hint="cs"/>
          <w:rtl/>
        </w:rPr>
        <w:t xml:space="preserve">זאת נקבעו מקומות למתקני אחסון לגז פחמימני מעובה, מה שנקרא גפ"מ, גז בישול. אתה מסכים אתי, חבר הכנסת  טל, אני מניח שכולם יסכימו אתי, שצריך לאחסן אותם. גז, מה לעשות, אם אנחנו רוצים להמשיך לבשל, צריך לאחסן אותו. </w:t>
      </w:r>
    </w:p>
    <w:p w14:paraId="3CC08290" w14:textId="77777777" w:rsidR="00000000" w:rsidRDefault="0069655B">
      <w:pPr>
        <w:pStyle w:val="a0"/>
        <w:rPr>
          <w:rFonts w:hint="cs"/>
          <w:rtl/>
        </w:rPr>
      </w:pPr>
    </w:p>
    <w:p w14:paraId="405D9E43" w14:textId="77777777" w:rsidR="00000000" w:rsidRDefault="0069655B">
      <w:pPr>
        <w:pStyle w:val="a0"/>
        <w:rPr>
          <w:rFonts w:hint="cs"/>
          <w:rtl/>
        </w:rPr>
      </w:pPr>
      <w:r>
        <w:rPr>
          <w:rFonts w:hint="cs"/>
          <w:rtl/>
        </w:rPr>
        <w:t>דרך אגב, התמ"א הזאת התקבלה ואושרה על-ידי הממשל</w:t>
      </w:r>
      <w:r>
        <w:rPr>
          <w:rFonts w:hint="cs"/>
          <w:rtl/>
        </w:rPr>
        <w:t>ה הקודמת, לא על-ידי הממשלה שאני חבר בה, ודומני שחברי, חבר הכנסת טל, גם יודע מי היה שר הפנים אז. אין לי קובלנה נגדו בעניין הזה.</w:t>
      </w:r>
    </w:p>
    <w:p w14:paraId="628D42E9" w14:textId="77777777" w:rsidR="00000000" w:rsidRDefault="0069655B">
      <w:pPr>
        <w:pStyle w:val="a0"/>
        <w:rPr>
          <w:rFonts w:hint="cs"/>
          <w:rtl/>
        </w:rPr>
      </w:pPr>
    </w:p>
    <w:p w14:paraId="604CC4ED" w14:textId="77777777" w:rsidR="00000000" w:rsidRDefault="0069655B">
      <w:pPr>
        <w:pStyle w:val="a0"/>
        <w:rPr>
          <w:rFonts w:hint="cs"/>
          <w:rtl/>
        </w:rPr>
      </w:pPr>
      <w:r>
        <w:rPr>
          <w:rFonts w:hint="cs"/>
          <w:rtl/>
        </w:rPr>
        <w:t xml:space="preserve"> ישבו, שמעו את האנשים, שמעו את עיריית ראשון-לציון, שמעו את כל הצדדים הנוגעים בדבר והחליטו את מה שהחליטו. אינני יודע אם עתרו לבית</w:t>
      </w:r>
      <w:r>
        <w:rPr>
          <w:rFonts w:hint="cs"/>
          <w:rtl/>
        </w:rPr>
        <w:t xml:space="preserve">-המשפט העליון או לא עתרו לבית-המשפט העליון, סוף פסוק הוא, שזו תוכנית המיתאר הארצית. </w:t>
      </w:r>
    </w:p>
    <w:p w14:paraId="7C2BA198" w14:textId="77777777" w:rsidR="00000000" w:rsidRDefault="0069655B">
      <w:pPr>
        <w:pStyle w:val="a0"/>
        <w:rPr>
          <w:rFonts w:hint="cs"/>
          <w:rtl/>
        </w:rPr>
      </w:pPr>
    </w:p>
    <w:p w14:paraId="30E33AD5" w14:textId="77777777" w:rsidR="00000000" w:rsidRDefault="0069655B">
      <w:pPr>
        <w:pStyle w:val="a0"/>
        <w:rPr>
          <w:rFonts w:hint="cs"/>
          <w:rtl/>
        </w:rPr>
      </w:pPr>
      <w:r>
        <w:rPr>
          <w:rFonts w:hint="cs"/>
          <w:rtl/>
        </w:rPr>
        <w:t>כיוון שעלינו לאחסן גז, ואני לא רוצה שגז ייסע במכליות בכביש - כי יש שיטה מאוד פשוטה, אפשר לרכז עשרות מכליות במפרץ חיפה, ליד בתי-הזיקוק, ולהתחיל להסיע מכליות  כל יום על הכב</w:t>
      </w:r>
      <w:r>
        <w:rPr>
          <w:rFonts w:hint="cs"/>
          <w:rtl/>
        </w:rPr>
        <w:t>יש, בכל מכלית 9 טונות של גז פחמימני מעובה. אז נכון, כמו שאמרת, שהסיכון בחוות גז הוא עשר בחזקת מינוס שבע, הסיכון של מכלית גז הוא עשר בחזקת מינוס ארבע. ו-9 טונות על הכביש, כפי שציינת, שחלילה מתהפכים או נדלקים או ניזוקים, אוי לנו ואבוי לנו. אז כמובן היינו רוצ</w:t>
      </w:r>
      <w:r>
        <w:rPr>
          <w:rFonts w:hint="cs"/>
          <w:rtl/>
        </w:rPr>
        <w:t xml:space="preserve">ים שייפול גז מן השמים כמו מן. כל פעם שנצטרך זה ייפול ויהיה לנו. אבל זה לא יקרה. </w:t>
      </w:r>
    </w:p>
    <w:p w14:paraId="1854C58A" w14:textId="77777777" w:rsidR="00000000" w:rsidRDefault="0069655B">
      <w:pPr>
        <w:pStyle w:val="a0"/>
        <w:rPr>
          <w:rFonts w:hint="cs"/>
          <w:rtl/>
        </w:rPr>
      </w:pPr>
    </w:p>
    <w:p w14:paraId="072AEF8A" w14:textId="77777777" w:rsidR="00000000" w:rsidRDefault="0069655B">
      <w:pPr>
        <w:pStyle w:val="a0"/>
        <w:rPr>
          <w:rFonts w:hint="cs"/>
          <w:rtl/>
        </w:rPr>
      </w:pPr>
      <w:r>
        <w:rPr>
          <w:rFonts w:hint="cs"/>
          <w:rtl/>
        </w:rPr>
        <w:t xml:space="preserve">לדידי, ואני גר מול פי-גלילות, שם ביתי, אין לי שום בעיה שתישאר חוות הגז בפי-גלילות, ובלבד שהמכלים יוטמנו שם, מה שנקרא, הטמנה עילית. </w:t>
      </w:r>
    </w:p>
    <w:p w14:paraId="153441A6" w14:textId="77777777" w:rsidR="00000000" w:rsidRDefault="0069655B">
      <w:pPr>
        <w:pStyle w:val="a0"/>
        <w:rPr>
          <w:rFonts w:hint="cs"/>
          <w:rtl/>
        </w:rPr>
      </w:pPr>
    </w:p>
    <w:p w14:paraId="10C73FD8" w14:textId="77777777" w:rsidR="00000000" w:rsidRDefault="0069655B">
      <w:pPr>
        <w:pStyle w:val="a0"/>
        <w:rPr>
          <w:rFonts w:hint="cs"/>
          <w:rtl/>
        </w:rPr>
      </w:pPr>
      <w:r>
        <w:rPr>
          <w:rFonts w:hint="cs"/>
          <w:rtl/>
        </w:rPr>
        <w:t>אם אני מבין נכון, וקראתי את תוכנית תמ"א 3</w:t>
      </w:r>
      <w:r>
        <w:rPr>
          <w:rFonts w:hint="cs"/>
          <w:rtl/>
        </w:rPr>
        <w:t>2, המכלים שם הם מכלים מוטמנים בהיקף פחות, ורדיוס הסיכון שלהם איננו עולה על 350 מטר. אפשר לעשות תרחישים אפוקליפטיים נפלאים, זה קל. למה לא? אני יכול לספר מעל הדוכן תרחישי אימה וזוועה שיכולים לקרות לאו דווקא מחוות גז. מישהו ידליק סיגריה ליד תחנת דלק ואז התחנה</w:t>
      </w:r>
      <w:r>
        <w:rPr>
          <w:rFonts w:hint="cs"/>
          <w:rtl/>
        </w:rPr>
        <w:t xml:space="preserve"> תתפוצץ, ואם היא תתפוצץ, בדיוק לידה יהיה מכל מימן. קשה לעשות תרחישים אפוקליפטיים? </w:t>
      </w:r>
    </w:p>
    <w:p w14:paraId="46E90055" w14:textId="77777777" w:rsidR="00000000" w:rsidRDefault="0069655B">
      <w:pPr>
        <w:pStyle w:val="a0"/>
        <w:rPr>
          <w:rFonts w:hint="cs"/>
          <w:rtl/>
        </w:rPr>
      </w:pPr>
    </w:p>
    <w:p w14:paraId="73BEA5ED" w14:textId="77777777" w:rsidR="00000000" w:rsidRDefault="0069655B">
      <w:pPr>
        <w:pStyle w:val="a0"/>
        <w:rPr>
          <w:rFonts w:hint="cs"/>
          <w:rtl/>
        </w:rPr>
      </w:pPr>
      <w:r>
        <w:rPr>
          <w:rFonts w:hint="cs"/>
          <w:rtl/>
        </w:rPr>
        <w:t xml:space="preserve">אם אתה רוצה, חבר הכנסת  טל, להעביר את הדיון לוועדה, בבקשה, אין לי בעיה. אני רק מנסה לומר כך: זה כבר בעצם מעשה עשוי, דרך אגב, מעשה עשוי, לא על-ידי משרד התשתיות הלאומיות, לא </w:t>
      </w:r>
      <w:r>
        <w:rPr>
          <w:rFonts w:hint="cs"/>
          <w:rtl/>
        </w:rPr>
        <w:t>על-ידי  אנשי משרדי, הוא מעשה עשוי על-ידי המועצה הארצית לתכנון ובנייה, שתכננה תוכנית מיתאר ארצית לחוות גז. יש תקנים לחוות גז, שהם תקני בטיחות מחמירים. הדבר נעשה בכל העולם, כי כולם משתמשים בגז בישול, בדיוק כמו שכולם משתמשים בדלק וכולם משתמשים בנפט ובסולר, וב</w:t>
      </w:r>
      <w:r>
        <w:rPr>
          <w:rFonts w:hint="cs"/>
          <w:rtl/>
        </w:rPr>
        <w:t xml:space="preserve">דיוק כפי שאנחנו משתמשים בחומרים מסוכנים כאלה ואחרים, כי מה לעשות, העולם המודרני הוא אחר ואנחנו צריכים אותם. </w:t>
      </w:r>
    </w:p>
    <w:p w14:paraId="73F06842" w14:textId="77777777" w:rsidR="00000000" w:rsidRDefault="0069655B">
      <w:pPr>
        <w:pStyle w:val="a0"/>
        <w:rPr>
          <w:rFonts w:hint="cs"/>
          <w:rtl/>
        </w:rPr>
      </w:pPr>
    </w:p>
    <w:p w14:paraId="68DCB338" w14:textId="77777777" w:rsidR="00000000" w:rsidRDefault="0069655B">
      <w:pPr>
        <w:pStyle w:val="a0"/>
        <w:rPr>
          <w:rFonts w:hint="cs"/>
          <w:rtl/>
        </w:rPr>
      </w:pPr>
      <w:r>
        <w:rPr>
          <w:rFonts w:hint="cs"/>
          <w:rtl/>
        </w:rPr>
        <w:t xml:space="preserve">אם אתה רוצה, אפשר להעביר את זה לדיון בוועדה, ויוזמנו נציגי המועצה הארצית לתכנון ובנייה, יסבירו את עמדתם. חבר הכנסת טל, מבחינת העמדה של המשרד שלי, </w:t>
      </w:r>
      <w:r>
        <w:rPr>
          <w:rFonts w:hint="cs"/>
          <w:rtl/>
        </w:rPr>
        <w:t xml:space="preserve">לא אכפת לי איפה זה יהיה, העמדה שלנו היא שצריכות להיות חוות לאחסון גז, צריך כמה שפחות מכליות על הכביש. מבחינתי, אין לי שום מניעה, להיפך, אפילו אני אומר את זה מטעמים אגואיסטיים, שבפי-גלילות יוטמן הגז, מעל זה יהיה פארק ירוק, כי כנראה לא יבנו, תהיה ריאה ירוקה </w:t>
      </w:r>
      <w:r>
        <w:rPr>
          <w:rFonts w:hint="cs"/>
          <w:rtl/>
        </w:rPr>
        <w:t xml:space="preserve">ליד תל-אביב, בכלל דבר נהדר ונפלא, אין לי בעיה עם הדבר הזה. </w:t>
      </w:r>
    </w:p>
    <w:p w14:paraId="75D4664C" w14:textId="77777777" w:rsidR="00000000" w:rsidRDefault="0069655B">
      <w:pPr>
        <w:pStyle w:val="a0"/>
        <w:rPr>
          <w:rFonts w:hint="cs"/>
          <w:rtl/>
        </w:rPr>
      </w:pPr>
    </w:p>
    <w:p w14:paraId="70657495" w14:textId="77777777" w:rsidR="00000000" w:rsidRDefault="0069655B">
      <w:pPr>
        <w:pStyle w:val="a0"/>
        <w:rPr>
          <w:rFonts w:hint="cs"/>
          <w:rtl/>
        </w:rPr>
      </w:pPr>
      <w:r>
        <w:rPr>
          <w:rFonts w:hint="cs"/>
          <w:rtl/>
        </w:rPr>
        <w:t xml:space="preserve">הממשלה, לא הממשלה הזאת, הממשלה הקודמת החליטה אחרת, היא לא מוכנה לשנות את החלטתה, יש תוכנית מיתאר ארצית, צריך ללכת לפיה, אינני יודע אם עתרו לה לבג"ץ או לא עתרו, נקיים דיון ונדע. תודה רבה. </w:t>
      </w:r>
    </w:p>
    <w:p w14:paraId="7F366572" w14:textId="77777777" w:rsidR="00000000" w:rsidRDefault="0069655B">
      <w:pPr>
        <w:pStyle w:val="a0"/>
        <w:ind w:firstLine="0"/>
        <w:rPr>
          <w:rFonts w:hint="cs"/>
          <w:rtl/>
        </w:rPr>
      </w:pPr>
    </w:p>
    <w:p w14:paraId="64DEC737" w14:textId="77777777" w:rsidR="00000000" w:rsidRDefault="0069655B">
      <w:pPr>
        <w:pStyle w:val="af1"/>
        <w:rPr>
          <w:rtl/>
        </w:rPr>
      </w:pPr>
      <w:r>
        <w:rPr>
          <w:rtl/>
        </w:rPr>
        <w:t xml:space="preserve">היו"ר </w:t>
      </w:r>
      <w:r>
        <w:rPr>
          <w:rtl/>
        </w:rPr>
        <w:t>מיכאל נודלמן:</w:t>
      </w:r>
    </w:p>
    <w:p w14:paraId="518D6C1C" w14:textId="77777777" w:rsidR="00000000" w:rsidRDefault="0069655B">
      <w:pPr>
        <w:pStyle w:val="a0"/>
        <w:rPr>
          <w:rtl/>
        </w:rPr>
      </w:pPr>
    </w:p>
    <w:p w14:paraId="397953ED" w14:textId="77777777" w:rsidR="00000000" w:rsidRDefault="0069655B">
      <w:pPr>
        <w:pStyle w:val="a0"/>
        <w:rPr>
          <w:rFonts w:hint="cs"/>
          <w:rtl/>
        </w:rPr>
      </w:pPr>
      <w:r>
        <w:rPr>
          <w:rFonts w:hint="cs"/>
          <w:rtl/>
        </w:rPr>
        <w:t xml:space="preserve">אתה לא מציע שום דבר? </w:t>
      </w:r>
    </w:p>
    <w:p w14:paraId="7E957832" w14:textId="77777777" w:rsidR="00000000" w:rsidRDefault="0069655B">
      <w:pPr>
        <w:pStyle w:val="a0"/>
        <w:rPr>
          <w:rFonts w:hint="cs"/>
          <w:rtl/>
        </w:rPr>
      </w:pPr>
    </w:p>
    <w:p w14:paraId="473112D8" w14:textId="77777777" w:rsidR="00000000" w:rsidRDefault="0069655B">
      <w:pPr>
        <w:pStyle w:val="-"/>
        <w:rPr>
          <w:rtl/>
        </w:rPr>
      </w:pPr>
      <w:bookmarkStart w:id="638" w:name="FS000000520T25_02_2004_18_04_34C"/>
      <w:bookmarkEnd w:id="638"/>
      <w:r>
        <w:rPr>
          <w:rtl/>
        </w:rPr>
        <w:t>שר התשתיות הלאומיות יוסף פריצקי:</w:t>
      </w:r>
    </w:p>
    <w:p w14:paraId="40ACCBE6" w14:textId="77777777" w:rsidR="00000000" w:rsidRDefault="0069655B">
      <w:pPr>
        <w:pStyle w:val="a0"/>
        <w:rPr>
          <w:rtl/>
        </w:rPr>
      </w:pPr>
    </w:p>
    <w:p w14:paraId="401711D1" w14:textId="77777777" w:rsidR="00000000" w:rsidRDefault="0069655B">
      <w:pPr>
        <w:pStyle w:val="a0"/>
        <w:rPr>
          <w:rFonts w:hint="cs"/>
          <w:rtl/>
        </w:rPr>
      </w:pPr>
      <w:r>
        <w:rPr>
          <w:rFonts w:hint="cs"/>
          <w:rtl/>
        </w:rPr>
        <w:t xml:space="preserve">אני מציע להעביר את זה לוועדה. אני שאלתי את המציע, והמציע מסכים. נעביר את הנושא לוועדה, לעניות דעתי זו צריכה להיות ועדת הפנים ואיכות הסביבה, ונדון בו. </w:t>
      </w:r>
    </w:p>
    <w:p w14:paraId="501361E8" w14:textId="77777777" w:rsidR="00000000" w:rsidRDefault="0069655B">
      <w:pPr>
        <w:pStyle w:val="a0"/>
        <w:rPr>
          <w:rFonts w:hint="cs"/>
          <w:rtl/>
        </w:rPr>
      </w:pPr>
    </w:p>
    <w:p w14:paraId="129FD91A" w14:textId="77777777" w:rsidR="00000000" w:rsidRDefault="0069655B">
      <w:pPr>
        <w:pStyle w:val="af1"/>
        <w:rPr>
          <w:rtl/>
        </w:rPr>
      </w:pPr>
      <w:r>
        <w:rPr>
          <w:rtl/>
        </w:rPr>
        <w:t>היו"ר מיכאל נודלמן:</w:t>
      </w:r>
    </w:p>
    <w:p w14:paraId="1958696E" w14:textId="77777777" w:rsidR="00000000" w:rsidRDefault="0069655B">
      <w:pPr>
        <w:pStyle w:val="a0"/>
        <w:rPr>
          <w:rtl/>
        </w:rPr>
      </w:pPr>
    </w:p>
    <w:p w14:paraId="6FD1502A" w14:textId="77777777" w:rsidR="00000000" w:rsidRDefault="0069655B">
      <w:pPr>
        <w:pStyle w:val="a0"/>
        <w:rPr>
          <w:rFonts w:hint="cs"/>
          <w:rtl/>
        </w:rPr>
      </w:pPr>
      <w:r>
        <w:rPr>
          <w:rFonts w:hint="cs"/>
          <w:rtl/>
        </w:rPr>
        <w:t>בסדר. יש הצ</w:t>
      </w:r>
      <w:r>
        <w:rPr>
          <w:rFonts w:hint="cs"/>
          <w:rtl/>
        </w:rPr>
        <w:t xml:space="preserve">עה אחרת. חבר הכנסת איוב קרא, בבקשה. </w:t>
      </w:r>
    </w:p>
    <w:p w14:paraId="4BFD45BB" w14:textId="77777777" w:rsidR="00000000" w:rsidRDefault="0069655B">
      <w:pPr>
        <w:pStyle w:val="a0"/>
        <w:rPr>
          <w:rFonts w:hint="cs"/>
          <w:rtl/>
        </w:rPr>
      </w:pPr>
    </w:p>
    <w:p w14:paraId="4E68F51E" w14:textId="77777777" w:rsidR="00000000" w:rsidRDefault="0069655B">
      <w:pPr>
        <w:pStyle w:val="a"/>
        <w:rPr>
          <w:rtl/>
        </w:rPr>
      </w:pPr>
      <w:bookmarkStart w:id="639" w:name="_Toc69695018"/>
      <w:r>
        <w:rPr>
          <w:rFonts w:hint="eastAsia"/>
          <w:rtl/>
        </w:rPr>
        <w:t>איוב</w:t>
      </w:r>
      <w:r>
        <w:rPr>
          <w:rtl/>
        </w:rPr>
        <w:t xml:space="preserve"> קרא (הליכוד):</w:t>
      </w:r>
      <w:bookmarkEnd w:id="639"/>
    </w:p>
    <w:p w14:paraId="2B90661A" w14:textId="77777777" w:rsidR="00000000" w:rsidRDefault="0069655B">
      <w:pPr>
        <w:pStyle w:val="a0"/>
        <w:rPr>
          <w:rFonts w:hint="cs"/>
          <w:rtl/>
        </w:rPr>
      </w:pPr>
    </w:p>
    <w:p w14:paraId="5DA9C3FE" w14:textId="77777777" w:rsidR="00000000" w:rsidRDefault="0069655B">
      <w:pPr>
        <w:pStyle w:val="a0"/>
        <w:rPr>
          <w:rFonts w:hint="cs"/>
          <w:rtl/>
        </w:rPr>
      </w:pPr>
      <w:r>
        <w:rPr>
          <w:rFonts w:hint="cs"/>
          <w:rtl/>
        </w:rPr>
        <w:t>אדוני היושב-ראש, כבוד שר התשתיות, ביקרנו בראשון-לציון במסגרת ועדת הפנים, ואמרנו את דעתנו ככנסת, שאנחנו מתנגדים להעברת חוות הגז מפי-גלילות לראשון-לציון. אני חושב שאנחנו עושים עוול ליישוב גדול, מתפתח,</w:t>
      </w:r>
      <w:r>
        <w:rPr>
          <w:rFonts w:hint="cs"/>
          <w:rtl/>
        </w:rPr>
        <w:t xml:space="preserve"> אזרחים מיוחדים. </w:t>
      </w:r>
    </w:p>
    <w:p w14:paraId="54D0CB3A" w14:textId="77777777" w:rsidR="00000000" w:rsidRDefault="0069655B">
      <w:pPr>
        <w:pStyle w:val="a0"/>
        <w:rPr>
          <w:rFonts w:hint="cs"/>
          <w:rtl/>
        </w:rPr>
      </w:pPr>
    </w:p>
    <w:p w14:paraId="691155BF" w14:textId="77777777" w:rsidR="00000000" w:rsidRDefault="0069655B">
      <w:pPr>
        <w:pStyle w:val="a0"/>
        <w:rPr>
          <w:rFonts w:hint="cs"/>
          <w:rtl/>
        </w:rPr>
      </w:pPr>
      <w:r>
        <w:rPr>
          <w:rFonts w:hint="cs"/>
          <w:rtl/>
        </w:rPr>
        <w:t xml:space="preserve">הייתי רוצה לפנות לשר לעשות חשיבה מחודשת, במסגרת תוכנית ייבוא הגז, אולי אפשר למצוא הסדר אחר, אולי דרך העברת צינור מאזור הצפון דרומה, אולי אפשר למצוא פתרון אחר בסוגיה הזאת. </w:t>
      </w:r>
    </w:p>
    <w:p w14:paraId="59136CE2" w14:textId="77777777" w:rsidR="00000000" w:rsidRDefault="0069655B">
      <w:pPr>
        <w:pStyle w:val="a0"/>
        <w:rPr>
          <w:rFonts w:hint="cs"/>
          <w:rtl/>
        </w:rPr>
      </w:pPr>
    </w:p>
    <w:p w14:paraId="5944F48A" w14:textId="77777777" w:rsidR="00000000" w:rsidRDefault="0069655B">
      <w:pPr>
        <w:pStyle w:val="a0"/>
        <w:rPr>
          <w:rFonts w:hint="cs"/>
          <w:rtl/>
        </w:rPr>
      </w:pPr>
      <w:r>
        <w:rPr>
          <w:rFonts w:hint="cs"/>
          <w:rtl/>
        </w:rPr>
        <w:t>אני אבקר ביום ראשון אצל ראש העיר ראשון-לציון, במסגרת הוועדה למלח</w:t>
      </w:r>
      <w:r>
        <w:rPr>
          <w:rFonts w:hint="cs"/>
          <w:rtl/>
        </w:rPr>
        <w:t xml:space="preserve">מה בנגע הסמים. העיר  הזאת גם כך סובלת מסוגיות קשות, אף שהיא נראית מתקדמת יותר מאחרות. מצבה הסוציו-אקונומי מאוד גבוה, אבל יש בה הרבה הפרעות, גם חברתיות, מצב כלכלי קשה בשכונות מסוימות. </w:t>
      </w:r>
    </w:p>
    <w:p w14:paraId="45663530" w14:textId="77777777" w:rsidR="00000000" w:rsidRDefault="0069655B">
      <w:pPr>
        <w:pStyle w:val="a0"/>
        <w:rPr>
          <w:rFonts w:hint="cs"/>
          <w:rtl/>
        </w:rPr>
      </w:pPr>
    </w:p>
    <w:p w14:paraId="7D135138" w14:textId="77777777" w:rsidR="00000000" w:rsidRDefault="0069655B">
      <w:pPr>
        <w:pStyle w:val="a0"/>
        <w:rPr>
          <w:rFonts w:hint="cs"/>
          <w:rtl/>
        </w:rPr>
      </w:pPr>
      <w:r>
        <w:rPr>
          <w:rFonts w:hint="cs"/>
          <w:rtl/>
        </w:rPr>
        <w:t>לכן, הייתי מבקש מהשר פריצקי לחשוב אולי על פתרון כולל במסגרת התוכנית החד</w:t>
      </w:r>
      <w:r>
        <w:rPr>
          <w:rFonts w:hint="cs"/>
          <w:rtl/>
        </w:rPr>
        <w:t xml:space="preserve">שה של ייבוא הגז. </w:t>
      </w:r>
    </w:p>
    <w:p w14:paraId="691FC8ED" w14:textId="77777777" w:rsidR="00000000" w:rsidRDefault="0069655B">
      <w:pPr>
        <w:pStyle w:val="a0"/>
        <w:rPr>
          <w:rFonts w:hint="cs"/>
          <w:rtl/>
        </w:rPr>
      </w:pPr>
    </w:p>
    <w:p w14:paraId="036C2868" w14:textId="77777777" w:rsidR="00000000" w:rsidRDefault="0069655B">
      <w:pPr>
        <w:pStyle w:val="af1"/>
        <w:rPr>
          <w:rtl/>
        </w:rPr>
      </w:pPr>
      <w:r>
        <w:rPr>
          <w:rtl/>
        </w:rPr>
        <w:t>היו"ר מיכאל נודלמן:</w:t>
      </w:r>
    </w:p>
    <w:p w14:paraId="6756DE5E" w14:textId="77777777" w:rsidR="00000000" w:rsidRDefault="0069655B">
      <w:pPr>
        <w:pStyle w:val="a0"/>
        <w:rPr>
          <w:rtl/>
        </w:rPr>
      </w:pPr>
    </w:p>
    <w:p w14:paraId="0A9DAC05" w14:textId="77777777" w:rsidR="00000000" w:rsidRDefault="0069655B">
      <w:pPr>
        <w:pStyle w:val="a0"/>
        <w:rPr>
          <w:rFonts w:hint="cs"/>
          <w:rtl/>
        </w:rPr>
      </w:pPr>
      <w:r>
        <w:rPr>
          <w:rFonts w:hint="cs"/>
          <w:rtl/>
        </w:rPr>
        <w:t xml:space="preserve">תודה רבה. </w:t>
      </w:r>
    </w:p>
    <w:p w14:paraId="5DDCF68F" w14:textId="77777777" w:rsidR="00000000" w:rsidRDefault="0069655B">
      <w:pPr>
        <w:pStyle w:val="a0"/>
        <w:rPr>
          <w:rFonts w:hint="cs"/>
          <w:rtl/>
        </w:rPr>
      </w:pPr>
    </w:p>
    <w:p w14:paraId="00EBB561" w14:textId="77777777" w:rsidR="00000000" w:rsidRDefault="0069655B">
      <w:pPr>
        <w:pStyle w:val="a0"/>
        <w:rPr>
          <w:rFonts w:hint="cs"/>
          <w:rtl/>
        </w:rPr>
      </w:pPr>
      <w:r>
        <w:rPr>
          <w:rFonts w:hint="cs"/>
          <w:rtl/>
        </w:rPr>
        <w:t xml:space="preserve">חברי הכנסת, יש הצעה לקיים דיון בוועדת הפנים. אני מבקש להצביע.  </w:t>
      </w:r>
    </w:p>
    <w:p w14:paraId="6D99ED27" w14:textId="77777777" w:rsidR="00000000" w:rsidRDefault="0069655B">
      <w:pPr>
        <w:pStyle w:val="a0"/>
        <w:rPr>
          <w:rFonts w:hint="cs"/>
          <w:rtl/>
        </w:rPr>
      </w:pPr>
    </w:p>
    <w:p w14:paraId="452BE3BC" w14:textId="77777777" w:rsidR="00000000" w:rsidRDefault="0069655B">
      <w:pPr>
        <w:pStyle w:val="ab"/>
        <w:bidi/>
        <w:rPr>
          <w:rFonts w:hint="cs"/>
          <w:rtl/>
        </w:rPr>
      </w:pPr>
      <w:r>
        <w:rPr>
          <w:rFonts w:hint="cs"/>
          <w:rtl/>
        </w:rPr>
        <w:t>הצבעה מס'  20</w:t>
      </w:r>
    </w:p>
    <w:p w14:paraId="3FCC7E56" w14:textId="77777777" w:rsidR="00000000" w:rsidRDefault="0069655B">
      <w:pPr>
        <w:pStyle w:val="a0"/>
        <w:rPr>
          <w:rFonts w:hint="cs"/>
          <w:rtl/>
        </w:rPr>
      </w:pPr>
    </w:p>
    <w:p w14:paraId="23177752" w14:textId="77777777" w:rsidR="00000000" w:rsidRDefault="0069655B">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5649429B" w14:textId="77777777" w:rsidR="00000000" w:rsidRDefault="0069655B">
      <w:pPr>
        <w:pStyle w:val="ac"/>
        <w:bidi/>
        <w:rPr>
          <w:rFonts w:hint="cs"/>
          <w:rtl/>
        </w:rPr>
      </w:pPr>
      <w:r>
        <w:rPr>
          <w:rFonts w:hint="cs"/>
          <w:rtl/>
        </w:rPr>
        <w:t xml:space="preserve">בעד ההצעה שלא לכלול את הנושא בסדר-היום -  אין </w:t>
      </w:r>
    </w:p>
    <w:p w14:paraId="538D0887" w14:textId="77777777" w:rsidR="00000000" w:rsidRDefault="0069655B">
      <w:pPr>
        <w:pStyle w:val="ac"/>
        <w:bidi/>
        <w:rPr>
          <w:rFonts w:hint="cs"/>
          <w:rtl/>
        </w:rPr>
      </w:pPr>
      <w:r>
        <w:rPr>
          <w:rFonts w:hint="cs"/>
          <w:rtl/>
        </w:rPr>
        <w:t xml:space="preserve">נמנעים </w:t>
      </w:r>
      <w:r>
        <w:rPr>
          <w:rtl/>
        </w:rPr>
        <w:t>–</w:t>
      </w:r>
      <w:r>
        <w:rPr>
          <w:rFonts w:hint="cs"/>
          <w:rtl/>
        </w:rPr>
        <w:t xml:space="preserve"> אין </w:t>
      </w:r>
    </w:p>
    <w:p w14:paraId="648D032D" w14:textId="77777777" w:rsidR="00000000" w:rsidRDefault="0069655B">
      <w:pPr>
        <w:pStyle w:val="ad"/>
        <w:bidi/>
        <w:rPr>
          <w:rFonts w:hint="cs"/>
          <w:rtl/>
        </w:rPr>
      </w:pPr>
      <w:r>
        <w:rPr>
          <w:rFonts w:hint="cs"/>
          <w:rtl/>
        </w:rPr>
        <w:t>ההצעה להעביר את הנושא לו</w:t>
      </w:r>
      <w:r>
        <w:rPr>
          <w:rFonts w:hint="cs"/>
          <w:rtl/>
        </w:rPr>
        <w:t xml:space="preserve">ועדת הפנים ואיכות הסביבה נתקבלה. </w:t>
      </w:r>
    </w:p>
    <w:p w14:paraId="10BFB0EA" w14:textId="77777777" w:rsidR="00000000" w:rsidRDefault="0069655B">
      <w:pPr>
        <w:pStyle w:val="a"/>
        <w:rPr>
          <w:rFonts w:hint="cs"/>
          <w:rtl/>
        </w:rPr>
      </w:pPr>
      <w:bookmarkStart w:id="640" w:name="FS000001059T25_02_2004_18_07_29"/>
      <w:bookmarkEnd w:id="640"/>
    </w:p>
    <w:p w14:paraId="24F2B323" w14:textId="77777777" w:rsidR="00000000" w:rsidRDefault="0069655B">
      <w:pPr>
        <w:pStyle w:val="af1"/>
        <w:rPr>
          <w:rtl/>
        </w:rPr>
      </w:pPr>
      <w:r>
        <w:rPr>
          <w:rtl/>
        </w:rPr>
        <w:t>היו"ר מיכאל נודלמן:</w:t>
      </w:r>
    </w:p>
    <w:p w14:paraId="0DCF0D0D" w14:textId="77777777" w:rsidR="00000000" w:rsidRDefault="0069655B">
      <w:pPr>
        <w:pStyle w:val="a0"/>
        <w:rPr>
          <w:rtl/>
        </w:rPr>
      </w:pPr>
    </w:p>
    <w:p w14:paraId="5B345C33" w14:textId="77777777" w:rsidR="00000000" w:rsidRDefault="0069655B">
      <w:pPr>
        <w:pStyle w:val="a0"/>
        <w:rPr>
          <w:rFonts w:hint="cs"/>
          <w:rtl/>
        </w:rPr>
      </w:pPr>
      <w:r>
        <w:rPr>
          <w:rFonts w:hint="cs"/>
          <w:rtl/>
        </w:rPr>
        <w:t xml:space="preserve">כל הנוכחים בעד, עשרה בעד, אין מתנגדים, אין נמנעים. אני קובע שהנושא יעבור לוועדת הפנים ויידון שם. </w:t>
      </w:r>
    </w:p>
    <w:p w14:paraId="02C1FE60" w14:textId="77777777" w:rsidR="00000000" w:rsidRDefault="0069655B">
      <w:pPr>
        <w:pStyle w:val="a2"/>
        <w:rPr>
          <w:rtl/>
        </w:rPr>
      </w:pPr>
    </w:p>
    <w:p w14:paraId="6748674A" w14:textId="77777777" w:rsidR="00000000" w:rsidRDefault="0069655B">
      <w:pPr>
        <w:pStyle w:val="a2"/>
        <w:rPr>
          <w:rtl/>
        </w:rPr>
      </w:pPr>
    </w:p>
    <w:p w14:paraId="5FAF677C" w14:textId="77777777" w:rsidR="00000000" w:rsidRDefault="0069655B">
      <w:pPr>
        <w:pStyle w:val="a2"/>
        <w:rPr>
          <w:rFonts w:hint="cs"/>
          <w:rtl/>
        </w:rPr>
      </w:pPr>
      <w:bookmarkStart w:id="641" w:name="CS23165FI0023165T25_02_2004_19_07_19"/>
      <w:bookmarkStart w:id="642" w:name="_Toc69695019"/>
      <w:bookmarkEnd w:id="641"/>
      <w:r>
        <w:rPr>
          <w:rtl/>
        </w:rPr>
        <w:t>הצע</w:t>
      </w:r>
      <w:r>
        <w:rPr>
          <w:rFonts w:hint="cs"/>
          <w:rtl/>
        </w:rPr>
        <w:t>ות</w:t>
      </w:r>
      <w:r>
        <w:rPr>
          <w:rtl/>
        </w:rPr>
        <w:t xml:space="preserve"> לסדר-היום</w:t>
      </w:r>
      <w:bookmarkEnd w:id="642"/>
    </w:p>
    <w:p w14:paraId="6721FC93" w14:textId="77777777" w:rsidR="00000000" w:rsidRDefault="0069655B">
      <w:pPr>
        <w:pStyle w:val="a2"/>
        <w:rPr>
          <w:rtl/>
        </w:rPr>
      </w:pPr>
      <w:bookmarkStart w:id="643" w:name="_Toc69695020"/>
      <w:r>
        <w:rPr>
          <w:rtl/>
        </w:rPr>
        <w:t>הפיגוע הרצחני בקו 14א בירושלים</w:t>
      </w:r>
      <w:bookmarkEnd w:id="643"/>
    </w:p>
    <w:p w14:paraId="1DE38F43" w14:textId="77777777" w:rsidR="00000000" w:rsidRDefault="0069655B">
      <w:pPr>
        <w:pStyle w:val="-0"/>
        <w:rPr>
          <w:rFonts w:hint="cs"/>
          <w:rtl/>
        </w:rPr>
      </w:pPr>
    </w:p>
    <w:p w14:paraId="3DFBBA7B" w14:textId="77777777" w:rsidR="00000000" w:rsidRDefault="0069655B">
      <w:pPr>
        <w:pStyle w:val="af1"/>
        <w:rPr>
          <w:rtl/>
        </w:rPr>
      </w:pPr>
      <w:r>
        <w:rPr>
          <w:rtl/>
        </w:rPr>
        <w:t>היו"ר מיכאל נודלמן:</w:t>
      </w:r>
    </w:p>
    <w:p w14:paraId="7D2DE2E9" w14:textId="77777777" w:rsidR="00000000" w:rsidRDefault="0069655B">
      <w:pPr>
        <w:pStyle w:val="a0"/>
        <w:rPr>
          <w:rtl/>
        </w:rPr>
      </w:pPr>
    </w:p>
    <w:p w14:paraId="646709DD" w14:textId="77777777" w:rsidR="00000000" w:rsidRDefault="0069655B">
      <w:pPr>
        <w:pStyle w:val="a0"/>
        <w:rPr>
          <w:rFonts w:hint="cs"/>
          <w:rtl/>
        </w:rPr>
      </w:pPr>
      <w:r>
        <w:rPr>
          <w:rFonts w:hint="cs"/>
          <w:rtl/>
        </w:rPr>
        <w:t xml:space="preserve">חברי הכנסת, אנחנו עוברים לנושא </w:t>
      </w:r>
      <w:r>
        <w:rPr>
          <w:rFonts w:hint="cs"/>
          <w:rtl/>
        </w:rPr>
        <w:t xml:space="preserve">הבא. הצעות לסדר-היום מס': 2812, 2815, 2831, 2851, 2853, 2865, 2870, 2875 ו-2877: הפיגוע הרצחני בקו 14א בירושלים. ראשונת הדוברים - חברת הכנסת גילה פינקלשטיין. אחריה - חבר הכנסת אברהם הירשזון. אחריו </w:t>
      </w:r>
      <w:r>
        <w:rPr>
          <w:rtl/>
        </w:rPr>
        <w:t>–</w:t>
      </w:r>
      <w:r>
        <w:rPr>
          <w:rFonts w:hint="cs"/>
          <w:rtl/>
        </w:rPr>
        <w:t xml:space="preserve"> חבר הכנסת נסים זאב. </w:t>
      </w:r>
    </w:p>
    <w:p w14:paraId="5FF261FD" w14:textId="77777777" w:rsidR="00000000" w:rsidRDefault="0069655B">
      <w:pPr>
        <w:pStyle w:val="a0"/>
        <w:rPr>
          <w:rFonts w:hint="cs"/>
          <w:rtl/>
        </w:rPr>
      </w:pPr>
    </w:p>
    <w:p w14:paraId="70A606AA" w14:textId="77777777" w:rsidR="00000000" w:rsidRDefault="0069655B">
      <w:pPr>
        <w:pStyle w:val="a"/>
        <w:rPr>
          <w:rtl/>
        </w:rPr>
      </w:pPr>
      <w:bookmarkStart w:id="644" w:name="_Toc69695021"/>
      <w:r>
        <w:rPr>
          <w:rFonts w:hint="eastAsia"/>
          <w:rtl/>
        </w:rPr>
        <w:t>גילה</w:t>
      </w:r>
      <w:r>
        <w:rPr>
          <w:rtl/>
        </w:rPr>
        <w:t xml:space="preserve"> פינקלשטיין (מפד"ל):</w:t>
      </w:r>
      <w:bookmarkEnd w:id="644"/>
    </w:p>
    <w:p w14:paraId="2C5AAD35" w14:textId="77777777" w:rsidR="00000000" w:rsidRDefault="0069655B">
      <w:pPr>
        <w:pStyle w:val="a0"/>
        <w:rPr>
          <w:rFonts w:hint="cs"/>
          <w:rtl/>
        </w:rPr>
      </w:pPr>
    </w:p>
    <w:p w14:paraId="2DB39110" w14:textId="77777777" w:rsidR="00000000" w:rsidRDefault="0069655B">
      <w:pPr>
        <w:pStyle w:val="a0"/>
        <w:rPr>
          <w:rFonts w:hint="cs"/>
          <w:rtl/>
        </w:rPr>
      </w:pPr>
      <w:r>
        <w:rPr>
          <w:rFonts w:hint="cs"/>
          <w:rtl/>
        </w:rPr>
        <w:t>אדוני היו</w:t>
      </w:r>
      <w:r>
        <w:rPr>
          <w:rFonts w:hint="cs"/>
          <w:rtl/>
        </w:rPr>
        <w:t xml:space="preserve">שב-ראש, כנסת נכבדה, אני רוצה לברך את כוחות הביטחון על הפשיטה הנערכת היום לתפיסת כסף המיועד לארגוני טרור. </w:t>
      </w:r>
    </w:p>
    <w:p w14:paraId="5CD0DF3D" w14:textId="77777777" w:rsidR="00000000" w:rsidRDefault="0069655B">
      <w:pPr>
        <w:pStyle w:val="a0"/>
        <w:rPr>
          <w:rFonts w:hint="cs"/>
          <w:rtl/>
        </w:rPr>
      </w:pPr>
    </w:p>
    <w:p w14:paraId="54110B7D" w14:textId="77777777" w:rsidR="00000000" w:rsidRDefault="0069655B">
      <w:pPr>
        <w:pStyle w:val="a0"/>
        <w:rPr>
          <w:rFonts w:hint="cs"/>
          <w:rtl/>
        </w:rPr>
      </w:pPr>
      <w:r>
        <w:rPr>
          <w:rFonts w:hint="cs"/>
          <w:rtl/>
        </w:rPr>
        <w:t>הפיגוע הנורא שהתרחש בלב ירושלים ביום ראשון היה קשה ומזעזע. הוא לימד אותנו שוב, בפעם המי יודע כמה, כי גם שבועות אחדים של שקט הם שקט משקר ומדומה. ארגונ</w:t>
      </w:r>
      <w:r>
        <w:rPr>
          <w:rFonts w:hint="cs"/>
          <w:rtl/>
        </w:rPr>
        <w:t xml:space="preserve">י הטרור אינם מרפים ולו לרגע מניסיונות ההרג והקטל בכל מקום ובכל זמן. </w:t>
      </w:r>
    </w:p>
    <w:p w14:paraId="2CF29C91" w14:textId="77777777" w:rsidR="00000000" w:rsidRDefault="0069655B">
      <w:pPr>
        <w:pStyle w:val="a0"/>
        <w:ind w:firstLine="0"/>
        <w:rPr>
          <w:rFonts w:hint="cs"/>
          <w:rtl/>
        </w:rPr>
      </w:pPr>
    </w:p>
    <w:p w14:paraId="726D3E90" w14:textId="77777777" w:rsidR="00000000" w:rsidRDefault="0069655B">
      <w:pPr>
        <w:pStyle w:val="a0"/>
        <w:ind w:firstLine="0"/>
        <w:rPr>
          <w:rFonts w:hint="cs"/>
          <w:rtl/>
        </w:rPr>
      </w:pPr>
      <w:r>
        <w:rPr>
          <w:rFonts w:hint="cs"/>
          <w:rtl/>
        </w:rPr>
        <w:tab/>
        <w:t>רק הבוקר, לדוגמה, מונחות בפני מערכת הביטחון לא פחות מ-50 התרעות לפיגועים. 50 התרעות. ובכל זאת אנו ממשיכים בשגרת חיינו כאילו מדובר בסממן נורמלי, במציאות חיים שנגזר עלינו לחיות אתה. אבל א</w:t>
      </w:r>
      <w:r>
        <w:rPr>
          <w:rFonts w:hint="cs"/>
          <w:rtl/>
        </w:rPr>
        <w:t xml:space="preserve">סור לנו להשלים עם "גזירה" כזאת. </w:t>
      </w:r>
    </w:p>
    <w:p w14:paraId="64061CFC" w14:textId="77777777" w:rsidR="00000000" w:rsidRDefault="0069655B">
      <w:pPr>
        <w:pStyle w:val="a0"/>
        <w:ind w:firstLine="0"/>
        <w:rPr>
          <w:rFonts w:hint="cs"/>
          <w:rtl/>
        </w:rPr>
      </w:pPr>
    </w:p>
    <w:p w14:paraId="5992E75B" w14:textId="77777777" w:rsidR="00000000" w:rsidRDefault="0069655B">
      <w:pPr>
        <w:pStyle w:val="a0"/>
        <w:ind w:firstLine="0"/>
        <w:rPr>
          <w:rFonts w:hint="cs"/>
          <w:rtl/>
        </w:rPr>
      </w:pPr>
      <w:r>
        <w:rPr>
          <w:rFonts w:hint="cs"/>
          <w:rtl/>
        </w:rPr>
        <w:tab/>
        <w:t>על אלו יש להוסיף את הערכתו של ראש השב"כ, אבי דיכטר, בוועדת החוץ והביטחון, שלפיה הפלסטינים שוקדים על פיתוח מערכות נשק בליסטיות שיעקפו את מכשול הגדר. ובינתיים הם ממשיכים במסע ההרג בלב רחובותינו, בשיטות הישנות והנפסדות שלהם,</w:t>
      </w:r>
      <w:r>
        <w:rPr>
          <w:rFonts w:hint="cs"/>
          <w:rtl/>
        </w:rPr>
        <w:t xml:space="preserve"> שלצערנו כבר הוכיחו עצמן טוב מדי. </w:t>
      </w:r>
    </w:p>
    <w:p w14:paraId="73C278E7" w14:textId="77777777" w:rsidR="00000000" w:rsidRDefault="0069655B">
      <w:pPr>
        <w:pStyle w:val="a0"/>
        <w:ind w:firstLine="0"/>
        <w:rPr>
          <w:rFonts w:hint="cs"/>
          <w:rtl/>
        </w:rPr>
      </w:pPr>
    </w:p>
    <w:p w14:paraId="06A536E0" w14:textId="77777777" w:rsidR="00000000" w:rsidRDefault="0069655B">
      <w:pPr>
        <w:pStyle w:val="a0"/>
        <w:ind w:firstLine="0"/>
        <w:rPr>
          <w:rFonts w:hint="cs"/>
          <w:rtl/>
        </w:rPr>
      </w:pPr>
      <w:r>
        <w:rPr>
          <w:rFonts w:hint="cs"/>
          <w:rtl/>
        </w:rPr>
        <w:tab/>
        <w:t>בזה אחר זה קברנו באותו יום וביום שאחריו שמונה נרצחים, חפים מפשע, שנפלו קורבן על לא עוול בכפם לטרור הפלסטיני הרצחני, שאינו מבחין בין חייל לבין אזרח, בין ילד למבוגר, בין גברים לנשים ואפילו לא בין אזרחים יהודים לערבים - בע</w:t>
      </w:r>
      <w:r>
        <w:rPr>
          <w:rFonts w:hint="cs"/>
          <w:rtl/>
        </w:rPr>
        <w:t xml:space="preserve">יניו כולם ראויים לגזר דין מוות או לפציעה קשה.  עשרות פצועים בדרגות שונות הובהלו לבתי-החולים. המחבל המתאבד, נבל חסר מצפון וצלם אנוש, שנשלח על-ידי ארגון בעל אותם מאפיינים, גזר עליהם בלחיצת כפתור סבל וייסורים, נכות ותהליך שיקום ממושך ומתיש. </w:t>
      </w:r>
    </w:p>
    <w:p w14:paraId="0B36D3B8" w14:textId="77777777" w:rsidR="00000000" w:rsidRDefault="0069655B">
      <w:pPr>
        <w:pStyle w:val="a0"/>
        <w:rPr>
          <w:rFonts w:hint="cs"/>
          <w:rtl/>
        </w:rPr>
      </w:pPr>
    </w:p>
    <w:p w14:paraId="5164F0FE" w14:textId="77777777" w:rsidR="00000000" w:rsidRDefault="0069655B">
      <w:pPr>
        <w:pStyle w:val="a0"/>
        <w:rPr>
          <w:rFonts w:hint="cs"/>
          <w:rtl/>
        </w:rPr>
      </w:pPr>
      <w:r>
        <w:rPr>
          <w:rFonts w:hint="cs"/>
          <w:rtl/>
        </w:rPr>
        <w:t>מקוממת למדי העוב</w:t>
      </w:r>
      <w:r>
        <w:rPr>
          <w:rFonts w:hint="cs"/>
          <w:rtl/>
        </w:rPr>
        <w:t>דה, כי הציבור הפך במידת מה אדיש, אפילו בארץ ובוודאי בעולם. נכון שהמראות הקשים שהועברו והומחשו לצרכני התקשורת בעולם, בעיתונות הכתובה והמשודרת, הצליחו במידת מה לעורר אמפתיה, אבל בכך זה נגמר. גם ממשלת ישראל לא נקטה שום צעד תגובה.</w:t>
      </w:r>
    </w:p>
    <w:p w14:paraId="287E0E20" w14:textId="77777777" w:rsidR="00000000" w:rsidRDefault="0069655B">
      <w:pPr>
        <w:pStyle w:val="a0"/>
        <w:rPr>
          <w:rFonts w:hint="cs"/>
          <w:rtl/>
        </w:rPr>
      </w:pPr>
    </w:p>
    <w:p w14:paraId="06F0B0E7" w14:textId="77777777" w:rsidR="00000000" w:rsidRDefault="0069655B">
      <w:pPr>
        <w:pStyle w:val="a0"/>
        <w:rPr>
          <w:rFonts w:hint="cs"/>
          <w:rtl/>
        </w:rPr>
      </w:pPr>
      <w:r>
        <w:rPr>
          <w:rFonts w:hint="cs"/>
          <w:rtl/>
        </w:rPr>
        <w:t>העיתוי של הפיגוע, יום לפני פ</w:t>
      </w:r>
      <w:r>
        <w:rPr>
          <w:rFonts w:hint="cs"/>
          <w:rtl/>
        </w:rPr>
        <w:t>תיחת דיוני בית-הדין הבין-לאומי בהאג על גדר ההפרדה, שילבו את העדויות והמראות מן הפיגוע בסיקור על המתרחש בהולנד. את תשומת הלב מיקדו שתי קבוצות המפגינים מחוץ לכותלי בית-המשפט: זו של הישראלים, הארגונים היהודיים ונפגעי הטרור, ומנגד הפלסטינים ותומכיהם. לא רק הגד</w:t>
      </w:r>
      <w:r>
        <w:rPr>
          <w:rFonts w:hint="cs"/>
          <w:rtl/>
        </w:rPr>
        <w:t>ר עמדה כאן בלב המאבק, אלא זכות קיומה ומלחמתה של ישראל על עצם קיומה.</w:t>
      </w:r>
    </w:p>
    <w:p w14:paraId="5ABF4823" w14:textId="77777777" w:rsidR="00000000" w:rsidRDefault="0069655B">
      <w:pPr>
        <w:pStyle w:val="a0"/>
        <w:rPr>
          <w:rFonts w:hint="cs"/>
          <w:rtl/>
        </w:rPr>
      </w:pPr>
    </w:p>
    <w:p w14:paraId="773F45B9" w14:textId="77777777" w:rsidR="00000000" w:rsidRDefault="0069655B">
      <w:pPr>
        <w:pStyle w:val="a0"/>
        <w:rPr>
          <w:rFonts w:hint="cs"/>
          <w:rtl/>
        </w:rPr>
      </w:pPr>
      <w:r>
        <w:rPr>
          <w:rFonts w:hint="cs"/>
          <w:rtl/>
        </w:rPr>
        <w:t>אני מקווה מאוד שמקבלי ההחלטות במערכת הביטחון ובלשכת ראש הממשלה אינם מתכוונים לעבור לסדר-היום על הפיגוע הקשה, משום שהבלגה משדרת חולשה, ואויבינו מפרשים אותה כראות עיניהם, לא באופן שאנחנו מת</w:t>
      </w:r>
      <w:r>
        <w:rPr>
          <w:rFonts w:hint="cs"/>
          <w:rtl/>
        </w:rPr>
        <w:t>כוונים לו. תודה.</w:t>
      </w:r>
    </w:p>
    <w:p w14:paraId="5162B055" w14:textId="77777777" w:rsidR="00000000" w:rsidRDefault="0069655B">
      <w:pPr>
        <w:pStyle w:val="a0"/>
        <w:ind w:firstLine="0"/>
        <w:rPr>
          <w:rFonts w:hint="cs"/>
          <w:rtl/>
        </w:rPr>
      </w:pPr>
    </w:p>
    <w:p w14:paraId="52139CE5" w14:textId="77777777" w:rsidR="00000000" w:rsidRDefault="0069655B">
      <w:pPr>
        <w:pStyle w:val="af1"/>
        <w:rPr>
          <w:rtl/>
        </w:rPr>
      </w:pPr>
      <w:r>
        <w:rPr>
          <w:rtl/>
        </w:rPr>
        <w:t>היו"ר מיכאל נודלמן:</w:t>
      </w:r>
    </w:p>
    <w:p w14:paraId="5576EC3C" w14:textId="77777777" w:rsidR="00000000" w:rsidRDefault="0069655B">
      <w:pPr>
        <w:pStyle w:val="a0"/>
        <w:rPr>
          <w:rtl/>
        </w:rPr>
      </w:pPr>
    </w:p>
    <w:p w14:paraId="4E519AFA" w14:textId="77777777" w:rsidR="00000000" w:rsidRDefault="0069655B">
      <w:pPr>
        <w:pStyle w:val="a0"/>
        <w:rPr>
          <w:rFonts w:hint="cs"/>
          <w:rtl/>
        </w:rPr>
      </w:pPr>
      <w:r>
        <w:rPr>
          <w:rFonts w:hint="cs"/>
          <w:rtl/>
        </w:rPr>
        <w:t xml:space="preserve">תודה רבה לחברת הכנסת גילה פינקלשטיין. אני מזמין את חבר הכנסת אברהם הירשזון. אחריו </w:t>
      </w:r>
      <w:r>
        <w:rPr>
          <w:rtl/>
        </w:rPr>
        <w:t>–</w:t>
      </w:r>
      <w:r>
        <w:rPr>
          <w:rFonts w:hint="cs"/>
          <w:rtl/>
        </w:rPr>
        <w:t xml:space="preserve"> חבר הכנסת נסים זאב.</w:t>
      </w:r>
    </w:p>
    <w:p w14:paraId="2BB35937" w14:textId="77777777" w:rsidR="00000000" w:rsidRDefault="0069655B">
      <w:pPr>
        <w:pStyle w:val="a0"/>
        <w:ind w:firstLine="0"/>
        <w:rPr>
          <w:rFonts w:hint="cs"/>
          <w:rtl/>
        </w:rPr>
      </w:pPr>
    </w:p>
    <w:p w14:paraId="1A725824" w14:textId="77777777" w:rsidR="00000000" w:rsidRDefault="0069655B">
      <w:pPr>
        <w:pStyle w:val="a"/>
        <w:rPr>
          <w:rtl/>
        </w:rPr>
      </w:pPr>
      <w:bookmarkStart w:id="645" w:name="FS000000466T25_02_2004_18_32_13"/>
      <w:bookmarkStart w:id="646" w:name="_Toc69695022"/>
      <w:bookmarkEnd w:id="645"/>
      <w:r>
        <w:rPr>
          <w:rFonts w:hint="eastAsia"/>
          <w:rtl/>
        </w:rPr>
        <w:t>אברהם</w:t>
      </w:r>
      <w:r>
        <w:rPr>
          <w:rtl/>
        </w:rPr>
        <w:t xml:space="preserve"> הירשזון (הליכוד):</w:t>
      </w:r>
      <w:bookmarkEnd w:id="646"/>
    </w:p>
    <w:p w14:paraId="2FAC29A8" w14:textId="77777777" w:rsidR="00000000" w:rsidRDefault="0069655B">
      <w:pPr>
        <w:pStyle w:val="a0"/>
        <w:rPr>
          <w:rFonts w:hint="cs"/>
          <w:rtl/>
        </w:rPr>
      </w:pPr>
    </w:p>
    <w:p w14:paraId="7AC6DDEE" w14:textId="77777777" w:rsidR="00000000" w:rsidRDefault="0069655B">
      <w:pPr>
        <w:pStyle w:val="a0"/>
        <w:rPr>
          <w:rFonts w:hint="cs"/>
          <w:rtl/>
        </w:rPr>
      </w:pPr>
      <w:r>
        <w:rPr>
          <w:rFonts w:hint="cs"/>
          <w:rtl/>
        </w:rPr>
        <w:t>אדוני היושב-ראש, רבותי חברי הכנסת, אני יליד הארץ. אני מכיר את כל מלחמות ישראל ואת כל מא</w:t>
      </w:r>
      <w:r>
        <w:rPr>
          <w:rFonts w:hint="cs"/>
          <w:rtl/>
        </w:rPr>
        <w:t>בקיה ממלחמת השחרור ואילך. אני זוכר גם את תחילת האירועים האחרונים של האינתיפאדה הנוכחית, כאשר היו המתאבדים הראשונים. ישבנו כולנו ספונים בבתינו מול מסכי הטלוויזיה במשך שעות על שעות ולא הרמנו עין. לאט לאט, מצבור ההרוגים הולך וגדל, מצבור הפצועים הולך וגדל, והד</w:t>
      </w:r>
      <w:r>
        <w:rPr>
          <w:rFonts w:hint="cs"/>
          <w:rtl/>
        </w:rPr>
        <w:t xml:space="preserve">עת לא יכולה להכיל את זה. אתה כבר לא זוכר מה קרה לפני שבוע. אתה כבר לא יודע מי נהרג ומי לא, כי כל פעם אותם מרצחים, חיות אדם, כן, חיות אדם, באים ומתפוצצים והורגים וקוטלים. </w:t>
      </w:r>
    </w:p>
    <w:p w14:paraId="3A3CF3BD" w14:textId="77777777" w:rsidR="00000000" w:rsidRDefault="0069655B">
      <w:pPr>
        <w:pStyle w:val="a0"/>
        <w:rPr>
          <w:rFonts w:hint="cs"/>
          <w:rtl/>
        </w:rPr>
      </w:pPr>
    </w:p>
    <w:p w14:paraId="4F5F724D" w14:textId="77777777" w:rsidR="00000000" w:rsidRDefault="0069655B">
      <w:pPr>
        <w:pStyle w:val="a0"/>
        <w:rPr>
          <w:rFonts w:hint="cs"/>
          <w:rtl/>
        </w:rPr>
      </w:pPr>
      <w:r>
        <w:rPr>
          <w:rFonts w:hint="cs"/>
          <w:rtl/>
        </w:rPr>
        <w:t>לכן, אדוני היושב-ראש, ביקשתי להעלות את הנושא הזה כדי שכנסת ישראל לא תדבר על 1,000 הר</w:t>
      </w:r>
      <w:r>
        <w:rPr>
          <w:rFonts w:hint="cs"/>
          <w:rtl/>
        </w:rPr>
        <w:t>וגים ולא על 1,500 הרוגים ולא על מספרים. אני מציע, שנתמקד בילד אחד, תקראו לו משה, שהוריו גידלו אותו במשך 15, 16 שנה. את כל נשמתם הם השקיעו בילד הזה. או תיקחו ילדה בת שלוש, ארבע, שהוריה ליוו את גידולה בכל יום ויום ושמחו לראות כיצד ילדתם מתפתחת. והנה, אותו יל</w:t>
      </w:r>
      <w:r>
        <w:rPr>
          <w:rFonts w:hint="cs"/>
          <w:rtl/>
        </w:rPr>
        <w:t>ד או אותה ילדה, שאין להם שום חטא, הם לא החליטו על מדיניות כזאת או אחרת, הם לא היו שותפים לה, כל חטאם היה בזה שהם חיים במדינת ישראל, ואולי לא היו במקום הנכון ובזמן הנכון, ואותה חיית אדם התפוצצה בקרבתם.</w:t>
      </w:r>
    </w:p>
    <w:p w14:paraId="1BB0C93E" w14:textId="77777777" w:rsidR="00000000" w:rsidRDefault="0069655B">
      <w:pPr>
        <w:pStyle w:val="a0"/>
        <w:ind w:firstLine="0"/>
        <w:rPr>
          <w:rFonts w:hint="cs"/>
          <w:rtl/>
        </w:rPr>
      </w:pPr>
      <w:r>
        <w:rPr>
          <w:rFonts w:hint="cs"/>
          <w:rtl/>
        </w:rPr>
        <w:tab/>
      </w:r>
    </w:p>
    <w:p w14:paraId="68251E1F" w14:textId="77777777" w:rsidR="00000000" w:rsidRDefault="0069655B">
      <w:pPr>
        <w:pStyle w:val="a0"/>
        <w:rPr>
          <w:rFonts w:hint="cs"/>
          <w:rtl/>
        </w:rPr>
      </w:pPr>
      <w:r>
        <w:rPr>
          <w:rFonts w:hint="cs"/>
          <w:rtl/>
        </w:rPr>
        <w:t>אני מעלה את הנושא הזה משום שפה, בארץ הסובלת אשר כל יו</w:t>
      </w:r>
      <w:r>
        <w:rPr>
          <w:rFonts w:hint="cs"/>
          <w:rtl/>
        </w:rPr>
        <w:t>ם משכלת את בניה ובנותיה, כאשר אנחנו כואבים ודומעים יושבת בהאג הרחוקה ועדה מנותקת, מנוכרת, ועוסקת בנושא בקרירות הנפש, כפי שהקור בחוץ סובב, בלי שיהיו לאנשים האלה שום רגשות אנושיים והם מתייחסים לעניין כאל עניין אקדמי לחלוטין.</w:t>
      </w:r>
    </w:p>
    <w:p w14:paraId="730179DA" w14:textId="77777777" w:rsidR="00000000" w:rsidRDefault="0069655B">
      <w:pPr>
        <w:pStyle w:val="a0"/>
        <w:ind w:firstLine="0"/>
        <w:rPr>
          <w:rFonts w:hint="cs"/>
          <w:rtl/>
        </w:rPr>
      </w:pPr>
    </w:p>
    <w:p w14:paraId="1AACA44C" w14:textId="77777777" w:rsidR="00000000" w:rsidRDefault="0069655B">
      <w:pPr>
        <w:pStyle w:val="a0"/>
        <w:ind w:firstLine="0"/>
        <w:rPr>
          <w:rFonts w:hint="cs"/>
          <w:rtl/>
        </w:rPr>
      </w:pPr>
      <w:r>
        <w:rPr>
          <w:rFonts w:hint="cs"/>
          <w:rtl/>
        </w:rPr>
        <w:tab/>
        <w:t>אדוני היושב-ראש, אני חושב שחשוב</w:t>
      </w:r>
      <w:r>
        <w:rPr>
          <w:rFonts w:hint="cs"/>
          <w:rtl/>
        </w:rPr>
        <w:t xml:space="preserve"> לנתק לחלוטין בין המאבק הלגיטימי שכל אחד רוצה לנהל על מדינה כזאת או מדינה אחרת, לבין שלטון שנותן בסיס לטרור רצחני נגד אנשים, נשים, וטף. אני מעלה את הנושא הזה על סדר-היום כדי שכנסת ישראל תדון בו, כי כשהיא דנה בנושא הזה יש לזה משמעות, ומפה, מהכנסת הזאת, נאמר</w:t>
      </w:r>
      <w:r>
        <w:rPr>
          <w:rFonts w:hint="cs"/>
          <w:rtl/>
        </w:rPr>
        <w:t xml:space="preserve"> לאותם אנשים בהאג ובמקומות אחרים: בואו תחיו אתנו לא שנה, לא שנתיים אלא חודש אחד. תעברו פיגוע אחד ואז אולי תוכלו לדון בנושאים שאין לכם שום זכות לדון בהם היום. תודה רבה.</w:t>
      </w:r>
    </w:p>
    <w:p w14:paraId="6C27B413" w14:textId="77777777" w:rsidR="00000000" w:rsidRDefault="0069655B">
      <w:pPr>
        <w:pStyle w:val="a0"/>
        <w:ind w:firstLine="0"/>
        <w:rPr>
          <w:rFonts w:hint="cs"/>
          <w:rtl/>
        </w:rPr>
      </w:pPr>
    </w:p>
    <w:p w14:paraId="4A342D25" w14:textId="77777777" w:rsidR="00000000" w:rsidRDefault="0069655B">
      <w:pPr>
        <w:pStyle w:val="af1"/>
        <w:rPr>
          <w:rtl/>
        </w:rPr>
      </w:pPr>
      <w:r>
        <w:rPr>
          <w:rtl/>
        </w:rPr>
        <w:t>היו"ר מיכאל נודלמן:</w:t>
      </w:r>
    </w:p>
    <w:p w14:paraId="4EB4C22D" w14:textId="77777777" w:rsidR="00000000" w:rsidRDefault="0069655B">
      <w:pPr>
        <w:pStyle w:val="a0"/>
        <w:rPr>
          <w:rtl/>
        </w:rPr>
      </w:pPr>
    </w:p>
    <w:p w14:paraId="078A1B1B" w14:textId="77777777" w:rsidR="00000000" w:rsidRDefault="0069655B">
      <w:pPr>
        <w:pStyle w:val="a0"/>
        <w:rPr>
          <w:rFonts w:hint="cs"/>
          <w:rtl/>
        </w:rPr>
      </w:pPr>
      <w:r>
        <w:rPr>
          <w:rFonts w:hint="cs"/>
          <w:rtl/>
        </w:rPr>
        <w:t>תודה רבה. חבר הכנסת נסים זאב, ואחריו - חבר הכנסת יורי שטרן.</w:t>
      </w:r>
    </w:p>
    <w:p w14:paraId="583E9DB8" w14:textId="77777777" w:rsidR="00000000" w:rsidRDefault="0069655B">
      <w:pPr>
        <w:pStyle w:val="a0"/>
        <w:ind w:firstLine="0"/>
        <w:rPr>
          <w:rFonts w:hint="cs"/>
          <w:rtl/>
        </w:rPr>
      </w:pPr>
    </w:p>
    <w:p w14:paraId="75357D8C" w14:textId="77777777" w:rsidR="00000000" w:rsidRDefault="0069655B">
      <w:pPr>
        <w:pStyle w:val="a"/>
        <w:rPr>
          <w:rtl/>
        </w:rPr>
      </w:pPr>
      <w:bookmarkStart w:id="647" w:name="FS000000490T25_02_2004_18_38_32"/>
      <w:bookmarkStart w:id="648" w:name="_Toc69695023"/>
      <w:bookmarkEnd w:id="647"/>
      <w:r>
        <w:rPr>
          <w:rFonts w:hint="eastAsia"/>
          <w:rtl/>
        </w:rPr>
        <w:t>נסים</w:t>
      </w:r>
      <w:r>
        <w:rPr>
          <w:rtl/>
        </w:rPr>
        <w:t xml:space="preserve"> </w:t>
      </w:r>
      <w:r>
        <w:rPr>
          <w:rtl/>
        </w:rPr>
        <w:t>זאב (ש"ס):</w:t>
      </w:r>
      <w:bookmarkEnd w:id="648"/>
    </w:p>
    <w:p w14:paraId="201E5EAB" w14:textId="77777777" w:rsidR="00000000" w:rsidRDefault="0069655B">
      <w:pPr>
        <w:pStyle w:val="a0"/>
        <w:rPr>
          <w:rFonts w:hint="cs"/>
          <w:rtl/>
        </w:rPr>
      </w:pPr>
    </w:p>
    <w:p w14:paraId="482294DF" w14:textId="77777777" w:rsidR="00000000" w:rsidRDefault="0069655B">
      <w:pPr>
        <w:pStyle w:val="a0"/>
        <w:rPr>
          <w:rFonts w:hint="cs"/>
          <w:rtl/>
        </w:rPr>
      </w:pPr>
      <w:r>
        <w:rPr>
          <w:rFonts w:hint="cs"/>
          <w:rtl/>
        </w:rPr>
        <w:t>אדוני היושב בראש, כנסת נכבדה, ראשית, אני רוצה לאחל החלמה מהירה לפצועים ששוכבים על ערש דווי; שהקדוש-ברוך-הוא ישלח להם רפואה שלמה.</w:t>
      </w:r>
    </w:p>
    <w:p w14:paraId="71B6052D" w14:textId="77777777" w:rsidR="00000000" w:rsidRDefault="0069655B">
      <w:pPr>
        <w:pStyle w:val="a0"/>
        <w:rPr>
          <w:rFonts w:hint="cs"/>
          <w:rtl/>
        </w:rPr>
      </w:pPr>
    </w:p>
    <w:p w14:paraId="6EF18B34" w14:textId="77777777" w:rsidR="00000000" w:rsidRDefault="0069655B">
      <w:pPr>
        <w:pStyle w:val="a0"/>
        <w:rPr>
          <w:rFonts w:hint="cs"/>
          <w:rtl/>
        </w:rPr>
      </w:pPr>
      <w:r>
        <w:rPr>
          <w:rFonts w:hint="cs"/>
          <w:rtl/>
        </w:rPr>
        <w:t>בפיגוע הנורא שאירע השבוע ברחוב עמק-רפאים בירושלים, על-ידי מחבל מתאבד שנכנס לתוך האוטובוס בקו 14, שהיה הומה אדם, נר</w:t>
      </w:r>
      <w:r>
        <w:rPr>
          <w:rFonts w:hint="cs"/>
          <w:rtl/>
        </w:rPr>
        <w:t>צחו שמונה אזרחים, בהם תלמידים שהלכו לבית-הספר - ליאור אזולאי, בניה צוקרמן, ובמקרה אני הספדתי את יובל אוזנה, אב לשני תינוקות. מדובר פה באנשים צעירים, במיטב חייהם, שנטבחו על-ידי אותו טרוריסט. 60 איש נפצעו, עשרה מהם במצב קשה. צריך לזכור שהמחבל הגיע מהכפר חוסא</w:t>
      </w:r>
      <w:r>
        <w:rPr>
          <w:rFonts w:hint="cs"/>
          <w:rtl/>
        </w:rPr>
        <w:t xml:space="preserve">ן, הסמוך לבית-לחם, שנבחר כבר מזמן למקלט של מחבלים וטרוריסטים. ידוע שחלק גדול מהטרוריסטים באים מחברון. </w:t>
      </w:r>
    </w:p>
    <w:p w14:paraId="43762D78" w14:textId="77777777" w:rsidR="00000000" w:rsidRDefault="0069655B">
      <w:pPr>
        <w:pStyle w:val="a0"/>
        <w:rPr>
          <w:rFonts w:hint="cs"/>
          <w:rtl/>
        </w:rPr>
      </w:pPr>
    </w:p>
    <w:p w14:paraId="27BB3DDF" w14:textId="77777777" w:rsidR="00000000" w:rsidRDefault="0069655B">
      <w:pPr>
        <w:pStyle w:val="a0"/>
        <w:rPr>
          <w:rFonts w:hint="cs"/>
          <w:rtl/>
        </w:rPr>
      </w:pPr>
      <w:r>
        <w:rPr>
          <w:rFonts w:hint="cs"/>
          <w:rtl/>
        </w:rPr>
        <w:t>צריך לזכור שבמלחמת "חומת מגן", כשהסתתרו שם בכנסייה עשרות רבות של טרוריסטים, בגלל החשש של ישראל וצה"ל לפגוע בכנסייה אותם טרוריסטים עדיין מהלכים חופשי בלב</w:t>
      </w:r>
      <w:r>
        <w:rPr>
          <w:rFonts w:hint="cs"/>
          <w:rtl/>
        </w:rPr>
        <w:t xml:space="preserve"> העיר חברון. הם אותם מחבלים שממשיכים לפגוע בנו.</w:t>
      </w:r>
    </w:p>
    <w:p w14:paraId="55414F5B" w14:textId="77777777" w:rsidR="00000000" w:rsidRDefault="0069655B">
      <w:pPr>
        <w:pStyle w:val="a0"/>
        <w:rPr>
          <w:rFonts w:hint="cs"/>
          <w:rtl/>
        </w:rPr>
      </w:pPr>
    </w:p>
    <w:p w14:paraId="458E2A81" w14:textId="77777777" w:rsidR="00000000" w:rsidRDefault="0069655B">
      <w:pPr>
        <w:pStyle w:val="a0"/>
        <w:rPr>
          <w:rFonts w:hint="cs"/>
          <w:rtl/>
        </w:rPr>
      </w:pPr>
      <w:r>
        <w:rPr>
          <w:rFonts w:hint="cs"/>
          <w:rtl/>
        </w:rPr>
        <w:t>אני רוצה להזכיר לכם את מה שאמר רב-ניצב אהרונישקי, שהשלמת הגדר בעוטף-ירושלים היתה מצמצמת משמעותית את מספר הפיגועים. זאת אומרת, הגדר חייבת לקום והתוכנית חייבת להתממש. אי-אפשר להתייחס למה שנעשה בהאג. עם כל הכבו</w:t>
      </w:r>
      <w:r>
        <w:rPr>
          <w:rFonts w:hint="cs"/>
          <w:rtl/>
        </w:rPr>
        <w:t>ד, אנחנו חייבים להמשיך באותם יעדים שהממשלה הציבה לעצמה, באותם תאריכים, ולא לחשוש ממה שהעולם יאמר. אנחנו צריכים לומר לאזרחים שלנו, לתושבי העיר, לתושבי המדינה, לאזרחי ישראל איך אנחנו מגינים עליהם. אם היתה החלטת ממשלה להמשיך בגדר, היא צריכה להיעשות יום קודם.</w:t>
      </w:r>
    </w:p>
    <w:p w14:paraId="7A016589" w14:textId="77777777" w:rsidR="00000000" w:rsidRDefault="0069655B">
      <w:pPr>
        <w:pStyle w:val="a0"/>
        <w:rPr>
          <w:rFonts w:hint="cs"/>
          <w:rtl/>
        </w:rPr>
      </w:pPr>
    </w:p>
    <w:p w14:paraId="22A12E56" w14:textId="77777777" w:rsidR="00000000" w:rsidRDefault="0069655B">
      <w:pPr>
        <w:pStyle w:val="a0"/>
        <w:rPr>
          <w:rFonts w:hint="cs"/>
          <w:rtl/>
        </w:rPr>
      </w:pPr>
      <w:r>
        <w:rPr>
          <w:rFonts w:hint="cs"/>
          <w:rtl/>
        </w:rPr>
        <w:t>אני רוצה להוסיף ולומר, שהמחבלים צריכים לדעת שעליהם לשלם את המחיר והאוכלוסייה כולה תשלם את המחיר. לא כיוון שיש ענישה קולקטיבית, אבל אנחנו, את הפריווילגיות, שמצד אחד נסגור את הגדרות ונרים חומות, ומאידך גיסא נפתח את השערים לכל מאן דבעי. ובגלל הלחץ, שכולם רוצ</w:t>
      </w:r>
      <w:r>
        <w:rPr>
          <w:rFonts w:hint="cs"/>
          <w:rtl/>
        </w:rPr>
        <w:t>ים להיכנס לעבוד בתוך העיר - ובאים עשרות ומאות ואלפים בימים כתיקונם - לא ייתכן שהציבור הזה לא ישלם את המחיר. עם כל הכבוד. הם נותנים גיבוי לאותם מחבלים. הלוא בית-לחם נמצאת באחריות מלאה של הרשות הפלסטינית. היא לא יכולה לומר שצה"ל נמצא שם. בית-לחם שונה משכם, מ</w:t>
      </w:r>
      <w:r>
        <w:rPr>
          <w:rFonts w:hint="cs"/>
          <w:rtl/>
        </w:rPr>
        <w:t xml:space="preserve">ג'נין וממקומות אחרים. אם משם יוצאים מחבלים, זאת אומרת שהרשות מפקירה את השטח, מפקירה את הזירה. לא יכול להיות שכל פעם אבו-עלא יבוא ויאמר שהוא מגנה  את הרצח. הוא לא עושה שום דבר כדי למנוע את הרצח. </w:t>
      </w:r>
    </w:p>
    <w:p w14:paraId="1C7B4C92" w14:textId="77777777" w:rsidR="00000000" w:rsidRDefault="0069655B">
      <w:pPr>
        <w:pStyle w:val="a0"/>
        <w:ind w:firstLine="0"/>
        <w:rPr>
          <w:rFonts w:hint="cs"/>
          <w:rtl/>
        </w:rPr>
      </w:pPr>
    </w:p>
    <w:p w14:paraId="413540C6" w14:textId="77777777" w:rsidR="00000000" w:rsidRDefault="0069655B">
      <w:pPr>
        <w:pStyle w:val="a0"/>
        <w:ind w:firstLine="0"/>
        <w:rPr>
          <w:rFonts w:hint="cs"/>
          <w:rtl/>
        </w:rPr>
      </w:pPr>
      <w:r>
        <w:rPr>
          <w:rFonts w:hint="cs"/>
          <w:rtl/>
        </w:rPr>
        <w:tab/>
        <w:t>על ישמעאל נאמר: והוא יהיה פרא אדם, ידו בכול ויד כל בו. אותו</w:t>
      </w:r>
      <w:r>
        <w:rPr>
          <w:rFonts w:hint="cs"/>
          <w:rtl/>
        </w:rPr>
        <w:t xml:space="preserve"> ישמעאל שהיה אז, זה אותו ישמעאל של היום. כשמדברים על גנים, וכל העולם רועש וגועש, מה קרה? אלה אותם גנים, זה אותו ישמעאל.</w:t>
      </w:r>
    </w:p>
    <w:p w14:paraId="3302CD90" w14:textId="77777777" w:rsidR="00000000" w:rsidRDefault="0069655B">
      <w:pPr>
        <w:pStyle w:val="a0"/>
        <w:ind w:firstLine="0"/>
        <w:rPr>
          <w:rFonts w:hint="cs"/>
          <w:rtl/>
        </w:rPr>
      </w:pPr>
    </w:p>
    <w:p w14:paraId="0D94DACB" w14:textId="77777777" w:rsidR="00000000" w:rsidRDefault="0069655B">
      <w:pPr>
        <w:pStyle w:val="a0"/>
        <w:ind w:firstLine="0"/>
        <w:rPr>
          <w:rFonts w:hint="cs"/>
          <w:rtl/>
        </w:rPr>
      </w:pPr>
      <w:r>
        <w:rPr>
          <w:rFonts w:hint="cs"/>
          <w:rtl/>
        </w:rPr>
        <w:tab/>
        <w:t xml:space="preserve">אני רוצה לומר לכם משפט מאוד חשוב, שהוא דבר תורה: ה"חפץ חיים" אומר </w:t>
      </w:r>
      <w:r>
        <w:rPr>
          <w:rtl/>
        </w:rPr>
        <w:t>–</w:t>
      </w:r>
      <w:r>
        <w:rPr>
          <w:rFonts w:hint="cs"/>
          <w:rtl/>
        </w:rPr>
        <w:t xml:space="preserve"> למה על ישמעאל נאמר פרא אדם? הלוא אומרים אדם רע. יש תואר ויש שם עצם</w:t>
      </w:r>
      <w:r>
        <w:rPr>
          <w:rFonts w:hint="cs"/>
          <w:rtl/>
        </w:rPr>
        <w:t>. בדרך כלל שם העצם קודם לתואר. אדם טוב, שכן טוב, שכן רע. על ישמעאל נאמר הפרא לפני האדם. זה אומר לך משהו, דהמאשה, או לא אומר לך?</w:t>
      </w:r>
    </w:p>
    <w:p w14:paraId="229A4A2E" w14:textId="77777777" w:rsidR="00000000" w:rsidRDefault="0069655B">
      <w:pPr>
        <w:pStyle w:val="a0"/>
        <w:ind w:firstLine="0"/>
        <w:rPr>
          <w:rFonts w:hint="cs"/>
          <w:rtl/>
        </w:rPr>
      </w:pPr>
    </w:p>
    <w:p w14:paraId="141C958A" w14:textId="77777777" w:rsidR="00000000" w:rsidRDefault="0069655B">
      <w:pPr>
        <w:pStyle w:val="af1"/>
        <w:rPr>
          <w:rtl/>
        </w:rPr>
      </w:pPr>
      <w:r>
        <w:rPr>
          <w:rtl/>
        </w:rPr>
        <w:t>היו"ר מיכאל נודלמן:</w:t>
      </w:r>
    </w:p>
    <w:p w14:paraId="27A185E8" w14:textId="77777777" w:rsidR="00000000" w:rsidRDefault="0069655B">
      <w:pPr>
        <w:pStyle w:val="a0"/>
        <w:rPr>
          <w:rtl/>
        </w:rPr>
      </w:pPr>
    </w:p>
    <w:p w14:paraId="7A9AE6A6" w14:textId="77777777" w:rsidR="00000000" w:rsidRDefault="0069655B">
      <w:pPr>
        <w:pStyle w:val="a0"/>
        <w:rPr>
          <w:rFonts w:hint="cs"/>
          <w:rtl/>
        </w:rPr>
      </w:pPr>
      <w:r>
        <w:rPr>
          <w:rFonts w:hint="cs"/>
          <w:rtl/>
        </w:rPr>
        <w:t>תסיים, בבקשה.</w:t>
      </w:r>
    </w:p>
    <w:p w14:paraId="238F788D" w14:textId="77777777" w:rsidR="00000000" w:rsidRDefault="0069655B">
      <w:pPr>
        <w:pStyle w:val="a0"/>
        <w:ind w:firstLine="0"/>
        <w:rPr>
          <w:rFonts w:hint="cs"/>
          <w:rtl/>
        </w:rPr>
      </w:pPr>
    </w:p>
    <w:p w14:paraId="521071A5" w14:textId="77777777" w:rsidR="00000000" w:rsidRDefault="0069655B">
      <w:pPr>
        <w:pStyle w:val="af0"/>
        <w:rPr>
          <w:rtl/>
        </w:rPr>
      </w:pPr>
      <w:r>
        <w:rPr>
          <w:rFonts w:hint="eastAsia"/>
          <w:rtl/>
        </w:rPr>
        <w:t>עבד</w:t>
      </w:r>
      <w:r>
        <w:rPr>
          <w:rtl/>
        </w:rPr>
        <w:t>-אלמאלכ דהאמשה (רע"ם):</w:t>
      </w:r>
    </w:p>
    <w:p w14:paraId="5BE4982A" w14:textId="77777777" w:rsidR="00000000" w:rsidRDefault="0069655B">
      <w:pPr>
        <w:pStyle w:val="a0"/>
        <w:rPr>
          <w:rFonts w:hint="cs"/>
          <w:rtl/>
        </w:rPr>
      </w:pPr>
    </w:p>
    <w:p w14:paraId="6BAE5933" w14:textId="77777777" w:rsidR="00000000" w:rsidRDefault="0069655B">
      <w:pPr>
        <w:pStyle w:val="a0"/>
        <w:rPr>
          <w:rFonts w:hint="cs"/>
          <w:rtl/>
        </w:rPr>
      </w:pPr>
      <w:r>
        <w:rPr>
          <w:rFonts w:hint="cs"/>
          <w:rtl/>
        </w:rPr>
        <w:t>זה אומר שאתה מסית.</w:t>
      </w:r>
    </w:p>
    <w:p w14:paraId="1AA0E07B" w14:textId="77777777" w:rsidR="00000000" w:rsidRDefault="0069655B">
      <w:pPr>
        <w:pStyle w:val="a0"/>
        <w:ind w:firstLine="0"/>
        <w:rPr>
          <w:rFonts w:hint="cs"/>
          <w:rtl/>
        </w:rPr>
      </w:pPr>
    </w:p>
    <w:p w14:paraId="28D09857" w14:textId="77777777" w:rsidR="00000000" w:rsidRDefault="0069655B">
      <w:pPr>
        <w:pStyle w:val="-"/>
        <w:rPr>
          <w:rtl/>
        </w:rPr>
      </w:pPr>
      <w:bookmarkStart w:id="649" w:name="FS000000490T25_02_2004_18_40_16C"/>
      <w:bookmarkEnd w:id="649"/>
      <w:r>
        <w:rPr>
          <w:rtl/>
        </w:rPr>
        <w:t>נסים זאב (ש"ס):</w:t>
      </w:r>
    </w:p>
    <w:p w14:paraId="65710A49" w14:textId="77777777" w:rsidR="00000000" w:rsidRDefault="0069655B">
      <w:pPr>
        <w:pStyle w:val="a0"/>
        <w:rPr>
          <w:rtl/>
        </w:rPr>
      </w:pPr>
    </w:p>
    <w:p w14:paraId="3CA473B4" w14:textId="77777777" w:rsidR="00000000" w:rsidRDefault="0069655B">
      <w:pPr>
        <w:pStyle w:val="a0"/>
        <w:rPr>
          <w:rFonts w:hint="cs"/>
          <w:rtl/>
        </w:rPr>
      </w:pPr>
      <w:r>
        <w:rPr>
          <w:rFonts w:hint="cs"/>
          <w:rtl/>
        </w:rPr>
        <w:t xml:space="preserve">זה אומר שישמעאל, כדי להיות </w:t>
      </w:r>
      <w:r>
        <w:rPr>
          <w:rFonts w:hint="cs"/>
          <w:rtl/>
        </w:rPr>
        <w:t>בן-אדם, צריך הרבה לעבוד על עצמו.</w:t>
      </w:r>
    </w:p>
    <w:p w14:paraId="0BF78A6C" w14:textId="77777777" w:rsidR="00000000" w:rsidRDefault="0069655B">
      <w:pPr>
        <w:pStyle w:val="a0"/>
        <w:ind w:firstLine="0"/>
        <w:rPr>
          <w:rFonts w:hint="cs"/>
          <w:rtl/>
        </w:rPr>
      </w:pPr>
    </w:p>
    <w:p w14:paraId="32861665" w14:textId="77777777" w:rsidR="00000000" w:rsidRDefault="0069655B">
      <w:pPr>
        <w:pStyle w:val="af0"/>
        <w:rPr>
          <w:rtl/>
        </w:rPr>
      </w:pPr>
      <w:r>
        <w:rPr>
          <w:rFonts w:hint="eastAsia"/>
          <w:rtl/>
        </w:rPr>
        <w:t>עבד</w:t>
      </w:r>
      <w:r>
        <w:rPr>
          <w:rtl/>
        </w:rPr>
        <w:t>-אלמאלכ דהאמשה (רע"ם):</w:t>
      </w:r>
    </w:p>
    <w:p w14:paraId="5D15ED44" w14:textId="77777777" w:rsidR="00000000" w:rsidRDefault="0069655B">
      <w:pPr>
        <w:pStyle w:val="a0"/>
        <w:rPr>
          <w:rFonts w:hint="cs"/>
          <w:rtl/>
        </w:rPr>
      </w:pPr>
    </w:p>
    <w:p w14:paraId="2D3C3BF8" w14:textId="77777777" w:rsidR="00000000" w:rsidRDefault="0069655B">
      <w:pPr>
        <w:pStyle w:val="a0"/>
        <w:rPr>
          <w:rFonts w:hint="cs"/>
          <w:rtl/>
        </w:rPr>
      </w:pPr>
      <w:r>
        <w:rPr>
          <w:rFonts w:hint="cs"/>
          <w:rtl/>
        </w:rPr>
        <w:t>זו הסתה פרועה. בושה וחרפה.</w:t>
      </w:r>
    </w:p>
    <w:p w14:paraId="7AD57301" w14:textId="77777777" w:rsidR="00000000" w:rsidRDefault="0069655B">
      <w:pPr>
        <w:pStyle w:val="a0"/>
        <w:ind w:firstLine="0"/>
        <w:rPr>
          <w:rFonts w:hint="cs"/>
          <w:rtl/>
        </w:rPr>
      </w:pPr>
    </w:p>
    <w:p w14:paraId="69A9EC5D" w14:textId="77777777" w:rsidR="00000000" w:rsidRDefault="0069655B">
      <w:pPr>
        <w:pStyle w:val="-"/>
        <w:rPr>
          <w:rtl/>
        </w:rPr>
      </w:pPr>
      <w:bookmarkStart w:id="650" w:name="FS000000490T25_02_2004_18_40_45C"/>
      <w:bookmarkEnd w:id="650"/>
      <w:r>
        <w:rPr>
          <w:rtl/>
        </w:rPr>
        <w:t>נסים זאב (ש"ס):</w:t>
      </w:r>
    </w:p>
    <w:p w14:paraId="36DDA77E" w14:textId="77777777" w:rsidR="00000000" w:rsidRDefault="0069655B">
      <w:pPr>
        <w:pStyle w:val="a0"/>
        <w:rPr>
          <w:rtl/>
        </w:rPr>
      </w:pPr>
    </w:p>
    <w:p w14:paraId="706F6257" w14:textId="77777777" w:rsidR="00000000" w:rsidRDefault="0069655B">
      <w:pPr>
        <w:pStyle w:val="a0"/>
        <w:rPr>
          <w:rFonts w:hint="cs"/>
          <w:rtl/>
        </w:rPr>
      </w:pPr>
      <w:r>
        <w:rPr>
          <w:rFonts w:hint="cs"/>
          <w:rtl/>
        </w:rPr>
        <w:t>כדי שהוא יהיה בן-אדם הוא צריך לשמור על המוסר שהוא קיבל באמת ממוחמד. אתם הרסתם את תורת מוחמד. כל אחד מפרשן את התורה הזאת איך שהוא רוצה.</w:t>
      </w:r>
    </w:p>
    <w:p w14:paraId="7C1C8E13" w14:textId="77777777" w:rsidR="00000000" w:rsidRDefault="0069655B">
      <w:pPr>
        <w:pStyle w:val="a0"/>
        <w:ind w:firstLine="0"/>
        <w:rPr>
          <w:rFonts w:hint="cs"/>
          <w:rtl/>
        </w:rPr>
      </w:pPr>
    </w:p>
    <w:p w14:paraId="6E837373" w14:textId="77777777" w:rsidR="00000000" w:rsidRDefault="0069655B">
      <w:pPr>
        <w:pStyle w:val="af0"/>
        <w:rPr>
          <w:rtl/>
        </w:rPr>
      </w:pPr>
      <w:r>
        <w:rPr>
          <w:rFonts w:hint="eastAsia"/>
          <w:rtl/>
        </w:rPr>
        <w:t>עבד</w:t>
      </w:r>
      <w:r>
        <w:rPr>
          <w:rtl/>
        </w:rPr>
        <w:t>-אלמאלכ דהא</w:t>
      </w:r>
      <w:r>
        <w:rPr>
          <w:rtl/>
        </w:rPr>
        <w:t>משה (רע"ם):</w:t>
      </w:r>
    </w:p>
    <w:p w14:paraId="43F0E90E" w14:textId="77777777" w:rsidR="00000000" w:rsidRDefault="0069655B">
      <w:pPr>
        <w:pStyle w:val="a0"/>
        <w:rPr>
          <w:rFonts w:hint="cs"/>
          <w:rtl/>
        </w:rPr>
      </w:pPr>
    </w:p>
    <w:p w14:paraId="0C2995AE" w14:textId="77777777" w:rsidR="00000000" w:rsidRDefault="0069655B">
      <w:pPr>
        <w:pStyle w:val="a0"/>
        <w:rPr>
          <w:rFonts w:hint="cs"/>
          <w:rtl/>
        </w:rPr>
      </w:pPr>
      <w:r>
        <w:rPr>
          <w:rFonts w:hint="cs"/>
          <w:rtl/>
        </w:rPr>
        <w:t>אתה הורס - - -  אתה לא מתבייש.</w:t>
      </w:r>
    </w:p>
    <w:p w14:paraId="325FF4A7" w14:textId="77777777" w:rsidR="00000000" w:rsidRDefault="0069655B">
      <w:pPr>
        <w:pStyle w:val="a0"/>
        <w:ind w:firstLine="0"/>
        <w:rPr>
          <w:rFonts w:hint="cs"/>
          <w:rtl/>
        </w:rPr>
      </w:pPr>
    </w:p>
    <w:p w14:paraId="2639663D" w14:textId="77777777" w:rsidR="00000000" w:rsidRDefault="0069655B">
      <w:pPr>
        <w:pStyle w:val="-"/>
        <w:rPr>
          <w:rtl/>
        </w:rPr>
      </w:pPr>
      <w:bookmarkStart w:id="651" w:name="FS000000490T25_02_2004_18_41_42C"/>
      <w:bookmarkEnd w:id="651"/>
      <w:r>
        <w:rPr>
          <w:rtl/>
        </w:rPr>
        <w:t>נסים זאב (ש"ס):</w:t>
      </w:r>
    </w:p>
    <w:p w14:paraId="0313F526" w14:textId="77777777" w:rsidR="00000000" w:rsidRDefault="0069655B">
      <w:pPr>
        <w:pStyle w:val="a0"/>
        <w:rPr>
          <w:rtl/>
        </w:rPr>
      </w:pPr>
    </w:p>
    <w:p w14:paraId="2FB0751E" w14:textId="77777777" w:rsidR="00000000" w:rsidRDefault="0069655B">
      <w:pPr>
        <w:pStyle w:val="a0"/>
        <w:rPr>
          <w:rFonts w:hint="cs"/>
          <w:rtl/>
        </w:rPr>
      </w:pPr>
      <w:r>
        <w:rPr>
          <w:rFonts w:hint="cs"/>
          <w:rtl/>
        </w:rPr>
        <w:t>אותם מחבלים, אותם רוצחים, אותם ג'יהאדים, אותם הקוראים למלחמת גי'האד - -</w:t>
      </w:r>
    </w:p>
    <w:p w14:paraId="1F89D03A" w14:textId="77777777" w:rsidR="00000000" w:rsidRDefault="0069655B">
      <w:pPr>
        <w:pStyle w:val="a0"/>
        <w:ind w:firstLine="0"/>
        <w:rPr>
          <w:rFonts w:hint="cs"/>
          <w:rtl/>
        </w:rPr>
      </w:pPr>
    </w:p>
    <w:p w14:paraId="050600C3" w14:textId="77777777" w:rsidR="00000000" w:rsidRDefault="0069655B">
      <w:pPr>
        <w:pStyle w:val="af1"/>
        <w:rPr>
          <w:rtl/>
        </w:rPr>
      </w:pPr>
      <w:r>
        <w:rPr>
          <w:rtl/>
        </w:rPr>
        <w:t>היו"ר מיכאל נודלמן:</w:t>
      </w:r>
    </w:p>
    <w:p w14:paraId="5257FB73" w14:textId="77777777" w:rsidR="00000000" w:rsidRDefault="0069655B">
      <w:pPr>
        <w:pStyle w:val="a0"/>
        <w:rPr>
          <w:rtl/>
        </w:rPr>
      </w:pPr>
    </w:p>
    <w:p w14:paraId="145656FA" w14:textId="77777777" w:rsidR="00000000" w:rsidRDefault="0069655B">
      <w:pPr>
        <w:pStyle w:val="a0"/>
        <w:rPr>
          <w:rFonts w:hint="cs"/>
          <w:rtl/>
        </w:rPr>
      </w:pPr>
      <w:r>
        <w:rPr>
          <w:rFonts w:hint="cs"/>
          <w:rtl/>
        </w:rPr>
        <w:t>תסיים, בבקשה.</w:t>
      </w:r>
    </w:p>
    <w:p w14:paraId="4F537363" w14:textId="77777777" w:rsidR="00000000" w:rsidRDefault="0069655B">
      <w:pPr>
        <w:pStyle w:val="a0"/>
        <w:ind w:firstLine="0"/>
        <w:rPr>
          <w:rFonts w:hint="cs"/>
          <w:rtl/>
        </w:rPr>
      </w:pPr>
    </w:p>
    <w:p w14:paraId="4F7E6A24" w14:textId="77777777" w:rsidR="00000000" w:rsidRDefault="0069655B">
      <w:pPr>
        <w:pStyle w:val="-"/>
        <w:rPr>
          <w:rtl/>
        </w:rPr>
      </w:pPr>
      <w:bookmarkStart w:id="652" w:name="FS000000490T25_02_2004_18_42_00C"/>
      <w:bookmarkEnd w:id="652"/>
      <w:r>
        <w:rPr>
          <w:rtl/>
        </w:rPr>
        <w:t>נסים זאב (ש"ס):</w:t>
      </w:r>
    </w:p>
    <w:p w14:paraId="3FBAC45D" w14:textId="77777777" w:rsidR="00000000" w:rsidRDefault="0069655B">
      <w:pPr>
        <w:pStyle w:val="a0"/>
        <w:rPr>
          <w:rtl/>
        </w:rPr>
      </w:pPr>
    </w:p>
    <w:p w14:paraId="7B0C0317" w14:textId="77777777" w:rsidR="00000000" w:rsidRDefault="0069655B">
      <w:pPr>
        <w:pStyle w:val="a0"/>
        <w:rPr>
          <w:rFonts w:hint="cs"/>
          <w:rtl/>
        </w:rPr>
      </w:pPr>
      <w:r>
        <w:rPr>
          <w:rFonts w:hint="cs"/>
          <w:rtl/>
        </w:rPr>
        <w:t xml:space="preserve">- - שקוראים להרוג גברים, נשים וטף, אין להם זכות קיום. </w:t>
      </w:r>
    </w:p>
    <w:p w14:paraId="16DF8B5C" w14:textId="77777777" w:rsidR="00000000" w:rsidRDefault="0069655B">
      <w:pPr>
        <w:pStyle w:val="a0"/>
        <w:ind w:firstLine="0"/>
        <w:rPr>
          <w:rFonts w:hint="cs"/>
          <w:rtl/>
        </w:rPr>
      </w:pPr>
    </w:p>
    <w:p w14:paraId="18F20198" w14:textId="77777777" w:rsidR="00000000" w:rsidRDefault="0069655B">
      <w:pPr>
        <w:pStyle w:val="af0"/>
        <w:rPr>
          <w:rtl/>
        </w:rPr>
      </w:pPr>
      <w:r>
        <w:rPr>
          <w:rFonts w:hint="eastAsia"/>
          <w:rtl/>
        </w:rPr>
        <w:t>עבד</w:t>
      </w:r>
      <w:r>
        <w:rPr>
          <w:rtl/>
        </w:rPr>
        <w:t>-אלמאלכ ד</w:t>
      </w:r>
      <w:r>
        <w:rPr>
          <w:rtl/>
        </w:rPr>
        <w:t>האמשה (רע"ם):</w:t>
      </w:r>
    </w:p>
    <w:p w14:paraId="1733EE67" w14:textId="77777777" w:rsidR="00000000" w:rsidRDefault="0069655B">
      <w:pPr>
        <w:pStyle w:val="a0"/>
        <w:rPr>
          <w:rFonts w:hint="cs"/>
          <w:rtl/>
        </w:rPr>
      </w:pPr>
    </w:p>
    <w:p w14:paraId="3E4D9227" w14:textId="77777777" w:rsidR="00000000" w:rsidRDefault="0069655B">
      <w:pPr>
        <w:pStyle w:val="a0"/>
        <w:rPr>
          <w:rFonts w:hint="cs"/>
          <w:rtl/>
        </w:rPr>
      </w:pPr>
      <w:r>
        <w:rPr>
          <w:rFonts w:hint="cs"/>
          <w:rtl/>
        </w:rPr>
        <w:t>יש גבול, אדוני היושב-ראש, לדברים הגזעניים.</w:t>
      </w:r>
    </w:p>
    <w:p w14:paraId="40ECA681" w14:textId="77777777" w:rsidR="00000000" w:rsidRDefault="0069655B">
      <w:pPr>
        <w:pStyle w:val="a0"/>
        <w:ind w:firstLine="0"/>
        <w:rPr>
          <w:rFonts w:hint="cs"/>
          <w:rtl/>
        </w:rPr>
      </w:pPr>
    </w:p>
    <w:p w14:paraId="51BC6F84" w14:textId="77777777" w:rsidR="00000000" w:rsidRDefault="0069655B">
      <w:pPr>
        <w:pStyle w:val="-"/>
        <w:rPr>
          <w:rtl/>
        </w:rPr>
      </w:pPr>
      <w:bookmarkStart w:id="653" w:name="FS000000490T25_02_2004_18_42_38C"/>
      <w:bookmarkEnd w:id="653"/>
      <w:r>
        <w:rPr>
          <w:rtl/>
        </w:rPr>
        <w:t>נסים זאב (ש"ס):</w:t>
      </w:r>
    </w:p>
    <w:p w14:paraId="450EEDD3" w14:textId="77777777" w:rsidR="00000000" w:rsidRDefault="0069655B">
      <w:pPr>
        <w:pStyle w:val="a0"/>
        <w:rPr>
          <w:rtl/>
        </w:rPr>
      </w:pPr>
    </w:p>
    <w:p w14:paraId="68C68D71" w14:textId="77777777" w:rsidR="00000000" w:rsidRDefault="0069655B">
      <w:pPr>
        <w:pStyle w:val="a0"/>
        <w:rPr>
          <w:rFonts w:hint="cs"/>
          <w:rtl/>
        </w:rPr>
      </w:pPr>
      <w:r>
        <w:rPr>
          <w:rFonts w:hint="cs"/>
          <w:rtl/>
        </w:rPr>
        <w:t>אסור לרחם עליהם, אדוני היושב-ראש. אני מקווה שהממשלה הזאת תסיק באמת את המסקנות.</w:t>
      </w:r>
    </w:p>
    <w:p w14:paraId="242D276E" w14:textId="77777777" w:rsidR="00000000" w:rsidRDefault="0069655B">
      <w:pPr>
        <w:pStyle w:val="a0"/>
        <w:ind w:firstLine="0"/>
        <w:rPr>
          <w:rFonts w:hint="cs"/>
          <w:rtl/>
        </w:rPr>
      </w:pPr>
    </w:p>
    <w:p w14:paraId="734E78B4" w14:textId="77777777" w:rsidR="00000000" w:rsidRDefault="0069655B">
      <w:pPr>
        <w:pStyle w:val="af1"/>
        <w:rPr>
          <w:rtl/>
        </w:rPr>
      </w:pPr>
      <w:r>
        <w:rPr>
          <w:rtl/>
        </w:rPr>
        <w:t>היו"ר מיכאל נודלמן:</w:t>
      </w:r>
    </w:p>
    <w:p w14:paraId="2479981D" w14:textId="77777777" w:rsidR="00000000" w:rsidRDefault="0069655B">
      <w:pPr>
        <w:pStyle w:val="a0"/>
        <w:rPr>
          <w:rtl/>
        </w:rPr>
      </w:pPr>
    </w:p>
    <w:p w14:paraId="67CD5AC9" w14:textId="77777777" w:rsidR="00000000" w:rsidRDefault="0069655B">
      <w:pPr>
        <w:pStyle w:val="a0"/>
        <w:rPr>
          <w:rFonts w:hint="cs"/>
          <w:rtl/>
        </w:rPr>
      </w:pPr>
      <w:r>
        <w:rPr>
          <w:rFonts w:hint="cs"/>
          <w:rtl/>
        </w:rPr>
        <w:t xml:space="preserve">תודה. חבר הכנסת יורי שטרן - אינו נוכח; חבר הכנסת רן כהן - אינו נוכח; חבר הכנסת </w:t>
      </w:r>
      <w:r>
        <w:rPr>
          <w:rFonts w:hint="cs"/>
          <w:rtl/>
        </w:rPr>
        <w:t>אילן ליבוביץ - אינו נוכח; חבר הכנסת בנימין בן-אליעזר - אינו נוכח. חבר הכנסת עבד-אלמאלכ דהאמשה, בבקשה.</w:t>
      </w:r>
    </w:p>
    <w:p w14:paraId="4C20D172" w14:textId="77777777" w:rsidR="00000000" w:rsidRDefault="0069655B">
      <w:pPr>
        <w:pStyle w:val="a0"/>
        <w:ind w:firstLine="0"/>
        <w:rPr>
          <w:rFonts w:hint="cs"/>
          <w:rtl/>
        </w:rPr>
      </w:pPr>
    </w:p>
    <w:p w14:paraId="220FE8FE" w14:textId="77777777" w:rsidR="00000000" w:rsidRDefault="0069655B">
      <w:pPr>
        <w:pStyle w:val="a"/>
        <w:rPr>
          <w:rtl/>
        </w:rPr>
      </w:pPr>
      <w:bookmarkStart w:id="654" w:name="FS000000550T25_02_2004_18_43_33"/>
      <w:bookmarkStart w:id="655" w:name="_Toc69695024"/>
      <w:bookmarkEnd w:id="654"/>
      <w:r>
        <w:rPr>
          <w:rFonts w:hint="eastAsia"/>
          <w:rtl/>
        </w:rPr>
        <w:t>עבד</w:t>
      </w:r>
      <w:r>
        <w:rPr>
          <w:rtl/>
        </w:rPr>
        <w:t>-אלמאלכ דהאמשה (רע"ם):</w:t>
      </w:r>
      <w:bookmarkEnd w:id="655"/>
    </w:p>
    <w:p w14:paraId="576A254C" w14:textId="77777777" w:rsidR="00000000" w:rsidRDefault="0069655B">
      <w:pPr>
        <w:pStyle w:val="a0"/>
        <w:rPr>
          <w:rFonts w:hint="cs"/>
          <w:rtl/>
        </w:rPr>
      </w:pPr>
    </w:p>
    <w:p w14:paraId="1E25CA53" w14:textId="77777777" w:rsidR="00000000" w:rsidRDefault="0069655B">
      <w:pPr>
        <w:pStyle w:val="a0"/>
        <w:rPr>
          <w:rFonts w:hint="cs"/>
          <w:rtl/>
        </w:rPr>
      </w:pPr>
      <w:r>
        <w:rPr>
          <w:rFonts w:hint="cs"/>
          <w:rtl/>
        </w:rPr>
        <w:t>כבוד היושב-ראש, מכובדי סגן השר, חברי חברי הכנסת, אי-אפשר שלא להגיב על דברי הבלע שלוחי הרסן של חבר הכנסת נסים זאב מלפני דקות אח</w:t>
      </w:r>
      <w:r>
        <w:rPr>
          <w:rFonts w:hint="cs"/>
          <w:rtl/>
        </w:rPr>
        <w:t>דות. אני חושב שהדיון בשפיכות הדמים מחייב הרבה יותר שיקול דעת והרבה יותר אחריות משני הצדדים. אבל, כנראה אין גבול לגזענות האפלה ואין גבול לדברים שלוחי הרסן כנגד עם אחר ודת אחרת.</w:t>
      </w:r>
    </w:p>
    <w:p w14:paraId="2ACF9357" w14:textId="77777777" w:rsidR="00000000" w:rsidRDefault="0069655B">
      <w:pPr>
        <w:pStyle w:val="a0"/>
        <w:ind w:firstLine="0"/>
        <w:rPr>
          <w:rFonts w:hint="cs"/>
          <w:rtl/>
        </w:rPr>
      </w:pPr>
    </w:p>
    <w:p w14:paraId="78544B7E" w14:textId="77777777" w:rsidR="00000000" w:rsidRDefault="0069655B">
      <w:pPr>
        <w:pStyle w:val="af0"/>
        <w:rPr>
          <w:rtl/>
        </w:rPr>
      </w:pPr>
      <w:r>
        <w:rPr>
          <w:rFonts w:hint="eastAsia"/>
          <w:rtl/>
        </w:rPr>
        <w:t>נסים</w:t>
      </w:r>
      <w:r>
        <w:rPr>
          <w:rtl/>
        </w:rPr>
        <w:t xml:space="preserve"> זאב (ש"ס):</w:t>
      </w:r>
    </w:p>
    <w:p w14:paraId="54E10746" w14:textId="77777777" w:rsidR="00000000" w:rsidRDefault="0069655B">
      <w:pPr>
        <w:pStyle w:val="a0"/>
        <w:rPr>
          <w:rFonts w:hint="cs"/>
          <w:rtl/>
        </w:rPr>
      </w:pPr>
    </w:p>
    <w:p w14:paraId="57E0F4DA" w14:textId="77777777" w:rsidR="00000000" w:rsidRDefault="0069655B">
      <w:pPr>
        <w:pStyle w:val="a0"/>
        <w:rPr>
          <w:rFonts w:hint="cs"/>
          <w:rtl/>
        </w:rPr>
      </w:pPr>
      <w:r>
        <w:rPr>
          <w:rFonts w:hint="cs"/>
          <w:rtl/>
        </w:rPr>
        <w:t>לא דיברתי על העם, דיברתי על המחבלים האלה. אל תהפוך לי את הדברי</w:t>
      </w:r>
      <w:r>
        <w:rPr>
          <w:rFonts w:hint="cs"/>
          <w:rtl/>
        </w:rPr>
        <w:t>ם.</w:t>
      </w:r>
    </w:p>
    <w:p w14:paraId="6C1E22AA" w14:textId="77777777" w:rsidR="00000000" w:rsidRDefault="0069655B">
      <w:pPr>
        <w:pStyle w:val="a0"/>
        <w:ind w:firstLine="0"/>
        <w:rPr>
          <w:rFonts w:hint="cs"/>
          <w:rtl/>
        </w:rPr>
      </w:pPr>
    </w:p>
    <w:p w14:paraId="5B24BAEF" w14:textId="77777777" w:rsidR="00000000" w:rsidRDefault="0069655B">
      <w:pPr>
        <w:pStyle w:val="-"/>
        <w:rPr>
          <w:rtl/>
        </w:rPr>
      </w:pPr>
      <w:bookmarkStart w:id="656" w:name="FS000000550T25_02_2004_18_47_23C"/>
      <w:bookmarkEnd w:id="656"/>
      <w:r>
        <w:rPr>
          <w:rtl/>
        </w:rPr>
        <w:t>עבד-אלמאלכ דהאמשה (רע"ם):</w:t>
      </w:r>
    </w:p>
    <w:p w14:paraId="2B24414F" w14:textId="77777777" w:rsidR="00000000" w:rsidRDefault="0069655B">
      <w:pPr>
        <w:pStyle w:val="a0"/>
        <w:rPr>
          <w:rtl/>
        </w:rPr>
      </w:pPr>
    </w:p>
    <w:p w14:paraId="28EA4F6A" w14:textId="77777777" w:rsidR="00000000" w:rsidRDefault="0069655B">
      <w:pPr>
        <w:pStyle w:val="a0"/>
        <w:rPr>
          <w:rFonts w:hint="cs"/>
          <w:rtl/>
        </w:rPr>
      </w:pPr>
      <w:r>
        <w:rPr>
          <w:rFonts w:hint="cs"/>
          <w:rtl/>
        </w:rPr>
        <w:t xml:space="preserve">שב בשקט עכשיו, אתה בינתיים תשמע. אין גבול גם לבושה וגם לחרפה שהדוכן הזה חייב לסבול והבית הזה חייב לשמוע. חבל. הייתי מצפה, אני עדיין מצפה, שיקומו אנשים, לפחות כפי שקמו אתמול קולות נגד אנשים שגם דיברו בדרך הזאת </w:t>
      </w:r>
      <w:r>
        <w:rPr>
          <w:rtl/>
        </w:rPr>
        <w:t>–</w:t>
      </w:r>
      <w:r>
        <w:rPr>
          <w:rFonts w:hint="cs"/>
          <w:rtl/>
        </w:rPr>
        <w:t xml:space="preserve"> דיברו על גורמי</w:t>
      </w:r>
      <w:r>
        <w:rPr>
          <w:rFonts w:hint="cs"/>
          <w:rtl/>
        </w:rPr>
        <w:t xml:space="preserve">ם גנטיים, על אפליה לשמה ועל גזענות נטו. אתה גם דיברת אתמול, אבל לא זכית כנראה לכותרות ולכן אתה חוזר על זה היום. כנראה גם לא תזכה. יכול להיות שאנשים כבר יודעים מי זה נסים זאב ואינם מתייחסים אליו יותר מדי ברצינות. </w:t>
      </w:r>
    </w:p>
    <w:p w14:paraId="3FF55592" w14:textId="77777777" w:rsidR="00000000" w:rsidRDefault="0069655B">
      <w:pPr>
        <w:pStyle w:val="a0"/>
        <w:rPr>
          <w:rFonts w:hint="cs"/>
          <w:rtl/>
        </w:rPr>
      </w:pPr>
    </w:p>
    <w:p w14:paraId="41E0A77E" w14:textId="77777777" w:rsidR="00000000" w:rsidRDefault="0069655B">
      <w:pPr>
        <w:pStyle w:val="a0"/>
        <w:rPr>
          <w:rFonts w:hint="cs"/>
          <w:rtl/>
        </w:rPr>
      </w:pPr>
      <w:r>
        <w:rPr>
          <w:rFonts w:hint="cs"/>
          <w:rtl/>
        </w:rPr>
        <w:t>בכל אופן, ראוי היה ועדיין ראוי שתחזור בך מ</w:t>
      </w:r>
      <w:r>
        <w:rPr>
          <w:rFonts w:hint="cs"/>
          <w:rtl/>
        </w:rPr>
        <w:t xml:space="preserve">הדברים האלה. זה מבייש את הדת היהודית, קודם כול, זה מבייש את צלם האנוש שאלוהים ברא אותך בו, וזה מבייש את כולנו. אתה לא תוריד את קרנה של דת האסלאם ולא תוריד את קרנם של המוסלמים. הדת שלך והאסלאם כדתות שמיות הן אחיות. אבל, במקום לחפש את האחווה ואת המשותף, אתה </w:t>
      </w:r>
      <w:r>
        <w:rPr>
          <w:rFonts w:hint="cs"/>
          <w:rtl/>
        </w:rPr>
        <w:t>מחפש את המנוגד ואת הבורות. לא אתן לך את כל מלוא מה שמגיע לך גם אם אדבר פה שעות.</w:t>
      </w:r>
    </w:p>
    <w:p w14:paraId="6286645D" w14:textId="77777777" w:rsidR="00000000" w:rsidRDefault="0069655B">
      <w:pPr>
        <w:pStyle w:val="a0"/>
        <w:rPr>
          <w:rFonts w:hint="cs"/>
          <w:rtl/>
        </w:rPr>
      </w:pPr>
    </w:p>
    <w:p w14:paraId="58C52A96" w14:textId="77777777" w:rsidR="00000000" w:rsidRDefault="0069655B">
      <w:pPr>
        <w:pStyle w:val="a0"/>
        <w:rPr>
          <w:rFonts w:hint="cs"/>
          <w:rtl/>
        </w:rPr>
      </w:pPr>
      <w:r>
        <w:rPr>
          <w:rFonts w:hint="cs"/>
          <w:rtl/>
        </w:rPr>
        <w:t>אדוני היושב-ראש, אני חייב להתייחס לנושא גופו. שמעתי אותך בקשב רב, חבר הכנסת הירשזון, ואני שותף לדעתך שדם הוא דם ואדם הוא אדם, והמצב הזה איננו יכול להימשך ואיננו נסבל. אני אומר</w:t>
      </w:r>
      <w:r>
        <w:rPr>
          <w:rFonts w:hint="cs"/>
          <w:rtl/>
        </w:rPr>
        <w:t xml:space="preserve"> רק דבר אחד: בוא נראה את הצד האחר של המטבע. איך קראת לילד הישראלי? </w:t>
      </w:r>
      <w:r>
        <w:rPr>
          <w:rtl/>
        </w:rPr>
        <w:t>–</w:t>
      </w:r>
      <w:r>
        <w:rPr>
          <w:rFonts w:hint="cs"/>
          <w:rtl/>
        </w:rPr>
        <w:t xml:space="preserve"> משה. מול כל משה יש שלושה פלסטינים הרוגים בשפיכות הדמים הזאת. מול כל ישראלי הרוג יש שלושה פלסטינים לפחות, שלא לדבר על עשרות אלפי פצועים ו-7,000-8,000 עצורים ואסירים בכלא.</w:t>
      </w:r>
    </w:p>
    <w:p w14:paraId="1EFF9E6D" w14:textId="77777777" w:rsidR="00000000" w:rsidRDefault="0069655B">
      <w:pPr>
        <w:pStyle w:val="a0"/>
        <w:rPr>
          <w:rFonts w:hint="cs"/>
          <w:rtl/>
        </w:rPr>
      </w:pPr>
    </w:p>
    <w:p w14:paraId="4F6D7E95" w14:textId="77777777" w:rsidR="00000000" w:rsidRDefault="0069655B">
      <w:pPr>
        <w:pStyle w:val="a0"/>
        <w:rPr>
          <w:rFonts w:hint="cs"/>
          <w:rtl/>
        </w:rPr>
      </w:pPr>
      <w:r>
        <w:rPr>
          <w:rFonts w:hint="cs"/>
          <w:rtl/>
        </w:rPr>
        <w:t>הסכסוך הזה לא הת</w:t>
      </w:r>
      <w:r>
        <w:rPr>
          <w:rFonts w:hint="cs"/>
          <w:rtl/>
        </w:rPr>
        <w:t>חיל עם הפיגוע. גם לא ייגמר אתו כנראה. הלוואי שייגמר עכשיו. אני חושב שהשפיות מחייבת והאחריות מחייבת שכולנו יחד נפנה לראש הממשלה, לממשלה, לאלה שיושבים במרכז ההחלטות, ונגיד להם: רבותי, אתם מדברים על ניתוק ועל דברים שיכולים להוות גם בסיס  לשלום צודק, נכון ובר-</w:t>
      </w:r>
      <w:r>
        <w:rPr>
          <w:rFonts w:hint="cs"/>
          <w:rtl/>
        </w:rPr>
        <w:t xml:space="preserve">קיימא. מה שדרוש הוא פשוט להפוך דף, לאזור עוז ולהיות מוכנים לדבר עם הצד השני בגובה העיניים. </w:t>
      </w:r>
    </w:p>
    <w:p w14:paraId="369E02CE" w14:textId="77777777" w:rsidR="00000000" w:rsidRDefault="0069655B">
      <w:pPr>
        <w:pStyle w:val="a0"/>
        <w:rPr>
          <w:rFonts w:hint="cs"/>
          <w:rtl/>
        </w:rPr>
      </w:pPr>
    </w:p>
    <w:p w14:paraId="66DE6928" w14:textId="77777777" w:rsidR="00000000" w:rsidRDefault="0069655B">
      <w:pPr>
        <w:pStyle w:val="a0"/>
        <w:rPr>
          <w:rFonts w:hint="cs"/>
          <w:rtl/>
        </w:rPr>
      </w:pPr>
      <w:r>
        <w:rPr>
          <w:rFonts w:hint="cs"/>
          <w:rtl/>
        </w:rPr>
        <w:t>נטרלנו את ערפאת, אמרנו שהוא לא רלוונטי, ואת הרשות, ואת הפלסטינים ואין פרטנר. ומה הסוף? הרי הפלסטינים נמצאים, הרשות נמצאת. אם הם יחליפו את הרשות שלהם, זה עניין שלהם</w:t>
      </w:r>
      <w:r>
        <w:rPr>
          <w:rFonts w:hint="cs"/>
          <w:rtl/>
        </w:rPr>
        <w:t>. אם לא יחליפו, אנחנו חייבים, המדינה הזאת חייבת, הממשלה הזאת חייבת למצוא הסדר עם מי שנמצא שם לאחר שלוש שנות ניסיון שבהן נוסו כל הדרכים, שבהן זכתה הממשלה בכל מה שרצתה: גם בעולם, גם אצל בוש, גם בדעת הקהל. בדבר אחד היא לא זכתה: בשלום ובביטחון, וראש הממשלה הבט</w:t>
      </w:r>
      <w:r>
        <w:rPr>
          <w:rFonts w:hint="cs"/>
          <w:rtl/>
        </w:rPr>
        <w:t>יח שלום וביטחון. כנראה הדרך הזאת אינה מובילה לשם. מה שיוביל לשם זה השלום ורק השלום. תמיד אפשר לעשות זאת. לעולם זה לא מאוחר. תודה רבה, אדוני.</w:t>
      </w:r>
    </w:p>
    <w:p w14:paraId="7D7518F1" w14:textId="77777777" w:rsidR="00000000" w:rsidRDefault="0069655B">
      <w:pPr>
        <w:pStyle w:val="a0"/>
        <w:ind w:firstLine="0"/>
        <w:rPr>
          <w:rFonts w:hint="cs"/>
          <w:rtl/>
        </w:rPr>
      </w:pPr>
    </w:p>
    <w:p w14:paraId="104AC798" w14:textId="77777777" w:rsidR="00000000" w:rsidRDefault="0069655B">
      <w:pPr>
        <w:pStyle w:val="af1"/>
        <w:rPr>
          <w:rtl/>
        </w:rPr>
      </w:pPr>
      <w:r>
        <w:rPr>
          <w:rtl/>
        </w:rPr>
        <w:t>היו"ר מיכאל נודלמן:</w:t>
      </w:r>
    </w:p>
    <w:p w14:paraId="1FD7D761" w14:textId="77777777" w:rsidR="00000000" w:rsidRDefault="0069655B">
      <w:pPr>
        <w:pStyle w:val="a0"/>
        <w:rPr>
          <w:rtl/>
        </w:rPr>
      </w:pPr>
    </w:p>
    <w:p w14:paraId="366E70D1" w14:textId="77777777" w:rsidR="00000000" w:rsidRDefault="0069655B">
      <w:pPr>
        <w:pStyle w:val="a0"/>
        <w:rPr>
          <w:rFonts w:hint="cs"/>
          <w:rtl/>
        </w:rPr>
      </w:pPr>
      <w:r>
        <w:rPr>
          <w:rFonts w:hint="cs"/>
          <w:rtl/>
        </w:rPr>
        <w:t xml:space="preserve">תודה רבה. אדוני סגן השר לביטחון פנים, בבקשה. </w:t>
      </w:r>
    </w:p>
    <w:p w14:paraId="45EACDD4" w14:textId="77777777" w:rsidR="00000000" w:rsidRDefault="0069655B">
      <w:pPr>
        <w:pStyle w:val="a0"/>
        <w:rPr>
          <w:rFonts w:hint="cs"/>
          <w:rtl/>
        </w:rPr>
      </w:pPr>
    </w:p>
    <w:p w14:paraId="5BE717EE" w14:textId="77777777" w:rsidR="00000000" w:rsidRDefault="0069655B">
      <w:pPr>
        <w:pStyle w:val="af0"/>
        <w:rPr>
          <w:rtl/>
        </w:rPr>
      </w:pPr>
      <w:r>
        <w:rPr>
          <w:rFonts w:hint="eastAsia"/>
          <w:rtl/>
        </w:rPr>
        <w:t>קולט</w:t>
      </w:r>
      <w:r>
        <w:rPr>
          <w:rtl/>
        </w:rPr>
        <w:t xml:space="preserve"> אביטל (העבודה-מימד):</w:t>
      </w:r>
    </w:p>
    <w:p w14:paraId="4B8DDE1A" w14:textId="77777777" w:rsidR="00000000" w:rsidRDefault="0069655B">
      <w:pPr>
        <w:pStyle w:val="a0"/>
        <w:rPr>
          <w:rFonts w:hint="cs"/>
          <w:rtl/>
        </w:rPr>
      </w:pPr>
    </w:p>
    <w:p w14:paraId="1C8E60B7" w14:textId="77777777" w:rsidR="00000000" w:rsidRDefault="0069655B">
      <w:pPr>
        <w:pStyle w:val="a0"/>
        <w:rPr>
          <w:rFonts w:hint="cs"/>
          <w:rtl/>
        </w:rPr>
      </w:pPr>
      <w:r>
        <w:rPr>
          <w:rFonts w:hint="cs"/>
          <w:rtl/>
        </w:rPr>
        <w:t>זה שאתה עוד מאמין ב</w:t>
      </w:r>
      <w:r>
        <w:rPr>
          <w:rFonts w:hint="cs"/>
          <w:rtl/>
        </w:rPr>
        <w:t xml:space="preserve">זה - - - </w:t>
      </w:r>
    </w:p>
    <w:p w14:paraId="1D211B15" w14:textId="77777777" w:rsidR="00000000" w:rsidRDefault="0069655B">
      <w:pPr>
        <w:pStyle w:val="a0"/>
        <w:ind w:firstLine="0"/>
        <w:rPr>
          <w:rFonts w:hint="cs"/>
          <w:rtl/>
        </w:rPr>
      </w:pPr>
    </w:p>
    <w:p w14:paraId="1A18BCDD" w14:textId="77777777" w:rsidR="00000000" w:rsidRDefault="0069655B">
      <w:pPr>
        <w:pStyle w:val="af0"/>
        <w:rPr>
          <w:rtl/>
        </w:rPr>
      </w:pPr>
      <w:r>
        <w:rPr>
          <w:rFonts w:hint="eastAsia"/>
          <w:rtl/>
        </w:rPr>
        <w:t>עבד</w:t>
      </w:r>
      <w:r>
        <w:rPr>
          <w:rtl/>
        </w:rPr>
        <w:t>-אלמאלכ דהאמשה (רע"ם):</w:t>
      </w:r>
    </w:p>
    <w:p w14:paraId="421221A8" w14:textId="77777777" w:rsidR="00000000" w:rsidRDefault="0069655B">
      <w:pPr>
        <w:pStyle w:val="a0"/>
        <w:rPr>
          <w:rFonts w:hint="cs"/>
          <w:rtl/>
        </w:rPr>
      </w:pPr>
    </w:p>
    <w:p w14:paraId="4CA20CC9" w14:textId="77777777" w:rsidR="00000000" w:rsidRDefault="0069655B">
      <w:pPr>
        <w:pStyle w:val="a0"/>
        <w:rPr>
          <w:rFonts w:hint="cs"/>
          <w:rtl/>
        </w:rPr>
      </w:pPr>
      <w:r>
        <w:rPr>
          <w:rFonts w:hint="cs"/>
          <w:rtl/>
        </w:rPr>
        <w:t>אני מאמין.</w:t>
      </w:r>
    </w:p>
    <w:p w14:paraId="7FD1644A" w14:textId="77777777" w:rsidR="00000000" w:rsidRDefault="0069655B">
      <w:pPr>
        <w:pStyle w:val="a0"/>
        <w:ind w:firstLine="0"/>
        <w:rPr>
          <w:rFonts w:hint="cs"/>
          <w:rtl/>
        </w:rPr>
      </w:pPr>
    </w:p>
    <w:p w14:paraId="1F0172F4" w14:textId="77777777" w:rsidR="00000000" w:rsidRDefault="0069655B">
      <w:pPr>
        <w:pStyle w:val="a"/>
        <w:rPr>
          <w:rtl/>
        </w:rPr>
      </w:pPr>
      <w:bookmarkStart w:id="657" w:name="FS000001031T25_02_2004_18_57_57"/>
      <w:bookmarkStart w:id="658" w:name="_Toc69695025"/>
      <w:bookmarkEnd w:id="657"/>
      <w:r>
        <w:rPr>
          <w:rFonts w:hint="eastAsia"/>
          <w:rtl/>
        </w:rPr>
        <w:t>סגן</w:t>
      </w:r>
      <w:r>
        <w:rPr>
          <w:rtl/>
        </w:rPr>
        <w:t xml:space="preserve"> השר לביטחון פנים יעקב אדרי:</w:t>
      </w:r>
      <w:bookmarkEnd w:id="658"/>
    </w:p>
    <w:p w14:paraId="15A3CF16" w14:textId="77777777" w:rsidR="00000000" w:rsidRDefault="0069655B">
      <w:pPr>
        <w:pStyle w:val="a0"/>
        <w:rPr>
          <w:rFonts w:hint="cs"/>
          <w:rtl/>
        </w:rPr>
      </w:pPr>
    </w:p>
    <w:p w14:paraId="484C4DAB" w14:textId="77777777" w:rsidR="00000000" w:rsidRDefault="0069655B">
      <w:pPr>
        <w:pStyle w:val="a0"/>
        <w:rPr>
          <w:rFonts w:hint="cs"/>
          <w:rtl/>
        </w:rPr>
      </w:pPr>
      <w:r>
        <w:rPr>
          <w:rFonts w:hint="cs"/>
          <w:rtl/>
        </w:rPr>
        <w:t>אדוני היושב-ראש, חברי חברי הכנסת, ביום ראשון השבוע, סמוך לשעה 08:30, אירע פיצוץ באוטובוס "אגד" מס' 14, שיצא מאזור הר-חומה ונסע דרך תלפיות לכיוון מרכז העיר. הפיצוץ אירע בסמוך</w:t>
      </w:r>
      <w:r>
        <w:rPr>
          <w:rFonts w:hint="cs"/>
          <w:rtl/>
        </w:rPr>
        <w:t xml:space="preserve"> לתחנת הדלק בגן-הפעמון.</w:t>
      </w:r>
    </w:p>
    <w:p w14:paraId="324C6852" w14:textId="77777777" w:rsidR="00000000" w:rsidRDefault="0069655B">
      <w:pPr>
        <w:pStyle w:val="a0"/>
        <w:rPr>
          <w:rFonts w:hint="cs"/>
          <w:rtl/>
        </w:rPr>
      </w:pPr>
    </w:p>
    <w:p w14:paraId="384AEB67" w14:textId="77777777" w:rsidR="00000000" w:rsidRDefault="0069655B">
      <w:pPr>
        <w:pStyle w:val="a0"/>
        <w:rPr>
          <w:rFonts w:hint="cs"/>
          <w:rtl/>
        </w:rPr>
      </w:pPr>
      <w:r>
        <w:rPr>
          <w:rFonts w:hint="cs"/>
          <w:rtl/>
        </w:rPr>
        <w:t>לצערי הרב, יצא לי להגיע למקום ממש כמה דקות לאחר הפיגוע, עם ראש מטה המבצעים של המשטרה. היינו בישיבה וקיבלנו את ההודעה האיומה שאירע פיצוץ. אני אומר, לצערי הרב, כי כאשר מגיעים למקום ורואים את הזוועות, באמת כל אדם באותו רגע חושב, למה ו</w:t>
      </w:r>
      <w:r>
        <w:rPr>
          <w:rFonts w:hint="cs"/>
          <w:rtl/>
        </w:rPr>
        <w:t>על מה. כאשר רואים תלמידים מתפוצצים כשהילקוט עדיין על הגב, זה מאוד קשה. כאשר רואים אשה עם סל, רואים את הסלים, רואים אנשים שהולכים לעבודה, שהולכים לקניות, שהולכים לשוק. התלמידים הלכו לבית-הספר בבוקר. המחזה שרואים  הוא איום ונורא. לצערי הרב, במסגרת תפקידי יוצ</w:t>
      </w:r>
      <w:r>
        <w:rPr>
          <w:rFonts w:hint="cs"/>
          <w:rtl/>
        </w:rPr>
        <w:t>א לי לראות את הדברים האלה, ואני חושב שזה צריך לזעזע את כולם.</w:t>
      </w:r>
    </w:p>
    <w:p w14:paraId="2D35B18D" w14:textId="77777777" w:rsidR="00000000" w:rsidRDefault="0069655B">
      <w:pPr>
        <w:pStyle w:val="a0"/>
        <w:rPr>
          <w:rFonts w:hint="cs"/>
          <w:rtl/>
        </w:rPr>
      </w:pPr>
    </w:p>
    <w:p w14:paraId="7FE92D9C" w14:textId="77777777" w:rsidR="00000000" w:rsidRDefault="0069655B">
      <w:pPr>
        <w:pStyle w:val="a0"/>
        <w:rPr>
          <w:rFonts w:hint="cs"/>
          <w:rtl/>
        </w:rPr>
      </w:pPr>
      <w:r>
        <w:rPr>
          <w:rFonts w:hint="cs"/>
          <w:rtl/>
        </w:rPr>
        <w:t>בפיגוע הזה נהרגו שמונה אנשים ונפצעו 58. מובן שכל פצוע כזה הוא סיפור שלם, תהליך שלם של החלמה, ויש כאלה שזה מלווה אותם לכל החיים, הטראומה, המשפחות. הרי כולם נפגעים, לא רק הנפגע הישיר אלא כל הסביבה</w:t>
      </w:r>
      <w:r>
        <w:rPr>
          <w:rFonts w:hint="cs"/>
          <w:rtl/>
        </w:rPr>
        <w:t xml:space="preserve">. </w:t>
      </w:r>
    </w:p>
    <w:p w14:paraId="2F87AD23" w14:textId="77777777" w:rsidR="00000000" w:rsidRDefault="0069655B">
      <w:pPr>
        <w:pStyle w:val="a0"/>
        <w:rPr>
          <w:rFonts w:hint="cs"/>
          <w:rtl/>
        </w:rPr>
      </w:pPr>
    </w:p>
    <w:p w14:paraId="0309EE1C" w14:textId="77777777" w:rsidR="00000000" w:rsidRDefault="0069655B">
      <w:pPr>
        <w:pStyle w:val="a0"/>
        <w:rPr>
          <w:rFonts w:hint="cs"/>
          <w:rtl/>
        </w:rPr>
      </w:pPr>
      <w:r>
        <w:rPr>
          <w:rFonts w:hint="cs"/>
          <w:rtl/>
        </w:rPr>
        <w:t>אני כמובן שולח בשם ממשלת ישראל תנחומים למשפחות שאיבדו את יקיריהן וברכת החלמה מהירה ושלמה לפצועים.</w:t>
      </w:r>
    </w:p>
    <w:p w14:paraId="2F006C35" w14:textId="77777777" w:rsidR="00000000" w:rsidRDefault="0069655B">
      <w:pPr>
        <w:pStyle w:val="a0"/>
        <w:rPr>
          <w:rFonts w:hint="cs"/>
          <w:rtl/>
        </w:rPr>
      </w:pPr>
    </w:p>
    <w:p w14:paraId="3E440466" w14:textId="77777777" w:rsidR="00000000" w:rsidRDefault="0069655B">
      <w:pPr>
        <w:pStyle w:val="a0"/>
        <w:rPr>
          <w:rFonts w:hint="cs"/>
          <w:rtl/>
        </w:rPr>
      </w:pPr>
      <w:r>
        <w:rPr>
          <w:rFonts w:hint="cs"/>
          <w:rtl/>
        </w:rPr>
        <w:t>גם אני הייתי בהלוויה של אחד הנפגעים, אותו יהודי, חיים, והספדתי בשם הממשלה. הוא היה בעל מכולת, ושמעתי הרבה מאוד דברים על האדם שכל פשעו היה שפשוט היה בדרכו</w:t>
      </w:r>
      <w:r>
        <w:rPr>
          <w:rFonts w:hint="cs"/>
          <w:rtl/>
        </w:rPr>
        <w:t xml:space="preserve"> לעבודה, ומחבל שפל שנשא מטען על גבו, כנראה מטען של 5 קילוגרמים, ובתוך המטען היו הרבה חלקי ברזל, חתיכות מתכת, ברזל של בניין. </w:t>
      </w:r>
      <w:bookmarkStart w:id="659" w:name="FS000001031T25_02_2004_19_01_01"/>
      <w:bookmarkEnd w:id="659"/>
      <w:r>
        <w:rPr>
          <w:rFonts w:hint="cs"/>
          <w:rtl/>
        </w:rPr>
        <w:t>זה לא מקרי גם, אגב, על מנת שהפציעות יהיו קשות והחבלות יהיו איומות, ואני חושב שזה איום ונורא.</w:t>
      </w:r>
    </w:p>
    <w:p w14:paraId="5269910C" w14:textId="77777777" w:rsidR="00000000" w:rsidRDefault="0069655B">
      <w:pPr>
        <w:pStyle w:val="a0"/>
        <w:rPr>
          <w:rFonts w:hint="cs"/>
          <w:rtl/>
        </w:rPr>
      </w:pPr>
    </w:p>
    <w:p w14:paraId="36EE6AF4" w14:textId="77777777" w:rsidR="00000000" w:rsidRDefault="0069655B">
      <w:pPr>
        <w:pStyle w:val="a0"/>
        <w:rPr>
          <w:rFonts w:hint="cs"/>
          <w:rtl/>
        </w:rPr>
      </w:pPr>
      <w:r>
        <w:rPr>
          <w:rFonts w:hint="cs"/>
          <w:rtl/>
        </w:rPr>
        <w:t>חבר הכנסת הירשזון, אתה צודק. מה לעשות?</w:t>
      </w:r>
      <w:r>
        <w:rPr>
          <w:rFonts w:hint="cs"/>
          <w:rtl/>
        </w:rPr>
        <w:t xml:space="preserve"> איזה אבסורד זה, כאשר מתפוצץ אוטובוס בירושלים, שופטים אותנו בהאג על זה שאנחנו מקימים גדר - בשביל מה? בשביל למנוע אותם מתאבדים, אותם פיצוצים, אותן עוולות, אותם פצועים והרוגים שאנחנו כולנו רואים. אבל, מה לעשות, אנחנו רואים שהעולם מתחלק כפי שהוא מתחלק והצביעו</w:t>
      </w:r>
      <w:r>
        <w:rPr>
          <w:rFonts w:hint="cs"/>
          <w:rtl/>
        </w:rPr>
        <w:t xml:space="preserve">ת חוגגת. ואנחנו רואים את זה יום יום. </w:t>
      </w:r>
    </w:p>
    <w:p w14:paraId="7389D433" w14:textId="77777777" w:rsidR="00000000" w:rsidRDefault="0069655B">
      <w:pPr>
        <w:pStyle w:val="a0"/>
        <w:rPr>
          <w:rFonts w:hint="cs"/>
          <w:rtl/>
        </w:rPr>
      </w:pPr>
    </w:p>
    <w:p w14:paraId="099EA643" w14:textId="77777777" w:rsidR="00000000" w:rsidRDefault="0069655B">
      <w:pPr>
        <w:pStyle w:val="a0"/>
        <w:rPr>
          <w:rFonts w:hint="cs"/>
          <w:rtl/>
        </w:rPr>
      </w:pPr>
      <w:r>
        <w:rPr>
          <w:rFonts w:hint="cs"/>
          <w:rtl/>
        </w:rPr>
        <w:t>אני שמח, אני גם מצטרף למה שאמרת, שמשרד החוץ, והקהילה היהודית, כולם התעוררו ועשו עבודה יוצאת מן הכלל, לפחות להסביר ולהמחיש לכל העולם - אולי זו ההזדמנות לברך את זק"א על שלקחו אוטובוס על מנת להמחיש לכל העולם, לכל האירופי</w:t>
      </w:r>
      <w:r>
        <w:rPr>
          <w:rFonts w:hint="cs"/>
          <w:rtl/>
        </w:rPr>
        <w:t>ם, שיראו מה זה פיצוץ. לדעתי הם פשוט</w:t>
      </w:r>
      <w:r>
        <w:rPr>
          <w:rtl/>
        </w:rPr>
        <w:t xml:space="preserve"> </w:t>
      </w:r>
      <w:r>
        <w:rPr>
          <w:rFonts w:hint="cs"/>
          <w:rtl/>
        </w:rPr>
        <w:t>מנותקים, הם לא יודעים מה זה פיגוע, מה זה בן-אדם אחד פצוע, מה זו משפחה שמאבדת ילד. ואני חושב שאולי המחשנו להם. אולי בהמשך גם תהיה החלטה שאולי תעשה חסד ואמת עם עם ישראל.</w:t>
      </w:r>
    </w:p>
    <w:p w14:paraId="265D0406" w14:textId="77777777" w:rsidR="00000000" w:rsidRDefault="0069655B">
      <w:pPr>
        <w:pStyle w:val="a0"/>
        <w:rPr>
          <w:rFonts w:hint="cs"/>
          <w:rtl/>
        </w:rPr>
      </w:pPr>
    </w:p>
    <w:p w14:paraId="5970300C" w14:textId="77777777" w:rsidR="00000000" w:rsidRDefault="0069655B">
      <w:pPr>
        <w:pStyle w:val="a0"/>
        <w:rPr>
          <w:rFonts w:hint="cs"/>
          <w:rtl/>
        </w:rPr>
      </w:pPr>
      <w:r>
        <w:rPr>
          <w:rFonts w:hint="cs"/>
          <w:rtl/>
        </w:rPr>
        <w:t>אבל, כמובן, מותר לי גם להגיד ששופטי האג - יחליטו מה</w:t>
      </w:r>
      <w:r>
        <w:rPr>
          <w:rFonts w:hint="cs"/>
          <w:rtl/>
        </w:rPr>
        <w:t xml:space="preserve"> שיחליטו, אנחנו, כמובן הממשלה, תעשה את מה שהיא החליטה, ובעזרת השם היא תשלים את הגדר כמה שיותר מהר. אני חושב שהיום ברור לכולם שזה מציל נפש. אומר את זה ראש השב"כ, אומר את זה הרמטכ"ל, אומרים את זה כולם. ברור לכולנו - ואני מקווה שהגדר תסתיים כמה שיותר מהר.</w:t>
      </w:r>
    </w:p>
    <w:p w14:paraId="3FF01C58" w14:textId="77777777" w:rsidR="00000000" w:rsidRDefault="0069655B">
      <w:pPr>
        <w:pStyle w:val="a0"/>
        <w:rPr>
          <w:rFonts w:hint="cs"/>
          <w:rtl/>
        </w:rPr>
      </w:pPr>
    </w:p>
    <w:p w14:paraId="797C2997" w14:textId="77777777" w:rsidR="00000000" w:rsidRDefault="0069655B">
      <w:pPr>
        <w:pStyle w:val="a0"/>
        <w:rPr>
          <w:rFonts w:hint="cs"/>
          <w:rtl/>
        </w:rPr>
      </w:pPr>
      <w:r>
        <w:rPr>
          <w:rFonts w:hint="cs"/>
          <w:rtl/>
        </w:rPr>
        <w:t>אנ</w:t>
      </w:r>
      <w:r>
        <w:rPr>
          <w:rFonts w:hint="cs"/>
          <w:rtl/>
        </w:rPr>
        <w:t>י גם שומע - שמעתי, חבר הכנסת דהאמשה, שזה מקשה. אני מסכים אתך, זה מקשה. אבל אני מעדיף את קדושת החיים מאשר להקל על תלמידים ללכת לבית-ספר, או על בוגרים ללכת לעבודה. זה מקשה, אבל אם זה מציל חיים, אני חושב שזה גובר על הכול, ואני חושב שתסכים אתי בעניין הזה. זה ש</w:t>
      </w:r>
      <w:r>
        <w:rPr>
          <w:rFonts w:hint="cs"/>
          <w:rtl/>
        </w:rPr>
        <w:t>ייך.</w:t>
      </w:r>
    </w:p>
    <w:p w14:paraId="2B548CF4" w14:textId="77777777" w:rsidR="00000000" w:rsidRDefault="0069655B">
      <w:pPr>
        <w:pStyle w:val="a0"/>
        <w:rPr>
          <w:rFonts w:hint="cs"/>
          <w:rtl/>
        </w:rPr>
      </w:pPr>
    </w:p>
    <w:p w14:paraId="65B0334C" w14:textId="77777777" w:rsidR="00000000" w:rsidRDefault="0069655B">
      <w:pPr>
        <w:pStyle w:val="af0"/>
        <w:rPr>
          <w:rtl/>
        </w:rPr>
      </w:pPr>
      <w:r>
        <w:rPr>
          <w:rFonts w:hint="eastAsia"/>
          <w:rtl/>
        </w:rPr>
        <w:t>עבד</w:t>
      </w:r>
      <w:r>
        <w:rPr>
          <w:rtl/>
        </w:rPr>
        <w:t>-אלמאלכ דהאמשה (רע"ם):</w:t>
      </w:r>
    </w:p>
    <w:p w14:paraId="33ACCF77" w14:textId="77777777" w:rsidR="00000000" w:rsidRDefault="0069655B">
      <w:pPr>
        <w:pStyle w:val="a0"/>
        <w:rPr>
          <w:rFonts w:hint="cs"/>
          <w:rtl/>
        </w:rPr>
      </w:pPr>
    </w:p>
    <w:p w14:paraId="079FCE71" w14:textId="77777777" w:rsidR="00000000" w:rsidRDefault="0069655B">
      <w:pPr>
        <w:pStyle w:val="a0"/>
        <w:rPr>
          <w:rFonts w:hint="cs"/>
          <w:rtl/>
        </w:rPr>
      </w:pPr>
      <w:bookmarkStart w:id="660" w:name="FS000001031T25_02_2004_19_07_30C"/>
      <w:bookmarkEnd w:id="660"/>
      <w:r>
        <w:rPr>
          <w:rFonts w:hint="cs"/>
          <w:rtl/>
        </w:rPr>
        <w:t>כל עוד הגדר תציל חיים, זה מקובל על כולם - - -</w:t>
      </w:r>
    </w:p>
    <w:p w14:paraId="18BF8019" w14:textId="77777777" w:rsidR="00000000" w:rsidRDefault="0069655B">
      <w:pPr>
        <w:pStyle w:val="a0"/>
        <w:rPr>
          <w:rFonts w:hint="cs"/>
          <w:rtl/>
        </w:rPr>
      </w:pPr>
    </w:p>
    <w:p w14:paraId="05A1F7A8" w14:textId="77777777" w:rsidR="00000000" w:rsidRDefault="0069655B">
      <w:pPr>
        <w:pStyle w:val="-"/>
        <w:rPr>
          <w:rtl/>
        </w:rPr>
      </w:pPr>
      <w:bookmarkStart w:id="661" w:name="FS000001031T25_02_2004_19_09_01C"/>
      <w:bookmarkEnd w:id="661"/>
      <w:r>
        <w:rPr>
          <w:rtl/>
        </w:rPr>
        <w:t>סגן השר לביטחון פנים יעקב אדרי:</w:t>
      </w:r>
    </w:p>
    <w:p w14:paraId="31A6A0D4" w14:textId="77777777" w:rsidR="00000000" w:rsidRDefault="0069655B">
      <w:pPr>
        <w:pStyle w:val="a0"/>
        <w:rPr>
          <w:rtl/>
        </w:rPr>
      </w:pPr>
    </w:p>
    <w:p w14:paraId="6074B2B7" w14:textId="77777777" w:rsidR="00000000" w:rsidRDefault="0069655B">
      <w:pPr>
        <w:pStyle w:val="a0"/>
        <w:rPr>
          <w:rFonts w:hint="cs"/>
          <w:rtl/>
        </w:rPr>
      </w:pPr>
      <w:r>
        <w:rPr>
          <w:rFonts w:hint="cs"/>
          <w:rtl/>
        </w:rPr>
        <w:t xml:space="preserve">הגדר מצילה חיים. אין מה לעשות. </w:t>
      </w:r>
    </w:p>
    <w:p w14:paraId="77F8FE2E" w14:textId="77777777" w:rsidR="00000000" w:rsidRDefault="0069655B">
      <w:pPr>
        <w:pStyle w:val="af0"/>
        <w:rPr>
          <w:rFonts w:hint="cs"/>
          <w:rtl/>
        </w:rPr>
      </w:pPr>
    </w:p>
    <w:p w14:paraId="263C138A" w14:textId="77777777" w:rsidR="00000000" w:rsidRDefault="0069655B">
      <w:pPr>
        <w:pStyle w:val="af0"/>
        <w:rPr>
          <w:rtl/>
        </w:rPr>
      </w:pPr>
      <w:r>
        <w:rPr>
          <w:rFonts w:hint="eastAsia"/>
          <w:rtl/>
        </w:rPr>
        <w:t>עבד</w:t>
      </w:r>
      <w:r>
        <w:rPr>
          <w:rtl/>
        </w:rPr>
        <w:t>-אלמאלכ דהאמשה (רע"ם):</w:t>
      </w:r>
    </w:p>
    <w:p w14:paraId="69C64D1A" w14:textId="77777777" w:rsidR="00000000" w:rsidRDefault="0069655B">
      <w:pPr>
        <w:pStyle w:val="a0"/>
        <w:rPr>
          <w:rFonts w:hint="cs"/>
          <w:rtl/>
        </w:rPr>
      </w:pPr>
    </w:p>
    <w:p w14:paraId="7788D295" w14:textId="77777777" w:rsidR="00000000" w:rsidRDefault="0069655B">
      <w:pPr>
        <w:pStyle w:val="a0"/>
        <w:rPr>
          <w:rFonts w:hint="cs"/>
          <w:rtl/>
        </w:rPr>
      </w:pPr>
      <w:r>
        <w:rPr>
          <w:rFonts w:hint="cs"/>
          <w:rtl/>
        </w:rPr>
        <w:t>אבל בירושלים הגדר מזיקה, לדעתי, יותר מאשר - - - היא מפרידה בין יהודים ליהודים, ובין</w:t>
      </w:r>
      <w:r>
        <w:rPr>
          <w:rFonts w:hint="cs"/>
          <w:rtl/>
        </w:rPr>
        <w:t xml:space="preserve"> ערבים לערבים - - -</w:t>
      </w:r>
    </w:p>
    <w:p w14:paraId="57038CCC" w14:textId="77777777" w:rsidR="00000000" w:rsidRDefault="0069655B">
      <w:pPr>
        <w:pStyle w:val="a0"/>
        <w:rPr>
          <w:rFonts w:hint="cs"/>
          <w:rtl/>
        </w:rPr>
      </w:pPr>
    </w:p>
    <w:p w14:paraId="3E3D52E3" w14:textId="77777777" w:rsidR="00000000" w:rsidRDefault="0069655B">
      <w:pPr>
        <w:pStyle w:val="-"/>
        <w:rPr>
          <w:rtl/>
        </w:rPr>
      </w:pPr>
      <w:bookmarkStart w:id="662" w:name="FS000001031T25_02_2004_19_10_11C"/>
      <w:bookmarkEnd w:id="662"/>
      <w:r>
        <w:rPr>
          <w:rtl/>
        </w:rPr>
        <w:t>סגן השר לביטחון פנים יעקב אדרי:</w:t>
      </w:r>
    </w:p>
    <w:p w14:paraId="51A1B411" w14:textId="77777777" w:rsidR="00000000" w:rsidRDefault="0069655B">
      <w:pPr>
        <w:pStyle w:val="a0"/>
        <w:rPr>
          <w:rtl/>
        </w:rPr>
      </w:pPr>
    </w:p>
    <w:p w14:paraId="4385D5B4" w14:textId="77777777" w:rsidR="00000000" w:rsidRDefault="0069655B">
      <w:pPr>
        <w:pStyle w:val="a0"/>
        <w:rPr>
          <w:rFonts w:hint="cs"/>
          <w:rtl/>
        </w:rPr>
      </w:pPr>
      <w:r>
        <w:rPr>
          <w:rFonts w:hint="cs"/>
          <w:rtl/>
        </w:rPr>
        <w:t>חבר הכנסת דהאמשה. אתה מעלה טיעון, אבל אתה יודע שעד לפני שלוש שנים, ארבע שנים, עד לפני שנתיים, למעשה, שנתיים וחצי, לא היתה גדר בכלל. לא היתה גדר. 30 שנה אנחנו נמצאים בשטחים, לא חשבו לעשות גדר. מתי זה התח</w:t>
      </w:r>
      <w:r>
        <w:rPr>
          <w:rFonts w:hint="cs"/>
          <w:rtl/>
        </w:rPr>
        <w:t xml:space="preserve">יל? כאשר התחילו הפיגועים. עכשיו אתה אומר על ירושלים. ברור שיש נפגעים מכל העניין הזה של עוטף-ירושלים. יש מחיר לזה. אני מודע לזה. כולנו מודעים לזה. </w:t>
      </w:r>
    </w:p>
    <w:p w14:paraId="006438F4" w14:textId="77777777" w:rsidR="00000000" w:rsidRDefault="0069655B">
      <w:pPr>
        <w:pStyle w:val="a0"/>
        <w:rPr>
          <w:rFonts w:hint="cs"/>
          <w:rtl/>
        </w:rPr>
      </w:pPr>
    </w:p>
    <w:p w14:paraId="1FE9A4F6" w14:textId="77777777" w:rsidR="00000000" w:rsidRDefault="0069655B">
      <w:pPr>
        <w:pStyle w:val="af0"/>
        <w:rPr>
          <w:rtl/>
        </w:rPr>
      </w:pPr>
      <w:r>
        <w:rPr>
          <w:rFonts w:hint="eastAsia"/>
          <w:rtl/>
        </w:rPr>
        <w:t>עבד</w:t>
      </w:r>
      <w:r>
        <w:rPr>
          <w:rtl/>
        </w:rPr>
        <w:t>-אלמאלכ דהאמשה (רע"ם):</w:t>
      </w:r>
    </w:p>
    <w:p w14:paraId="616A2D4F" w14:textId="77777777" w:rsidR="00000000" w:rsidRDefault="0069655B">
      <w:pPr>
        <w:pStyle w:val="a0"/>
        <w:rPr>
          <w:rFonts w:hint="cs"/>
          <w:rtl/>
        </w:rPr>
      </w:pPr>
    </w:p>
    <w:p w14:paraId="415923EA" w14:textId="77777777" w:rsidR="00000000" w:rsidRDefault="0069655B">
      <w:pPr>
        <w:pStyle w:val="a0"/>
        <w:rPr>
          <w:rFonts w:hint="cs"/>
          <w:rtl/>
        </w:rPr>
      </w:pPr>
      <w:r>
        <w:rPr>
          <w:rFonts w:hint="cs"/>
          <w:rtl/>
        </w:rPr>
        <w:t>אפילו הגדר איננה פתרון במאה אחוז. הפתרון הנכון במאה אחוז הוא - - -</w:t>
      </w:r>
    </w:p>
    <w:p w14:paraId="13C39749" w14:textId="77777777" w:rsidR="00000000" w:rsidRDefault="0069655B">
      <w:pPr>
        <w:pStyle w:val="a0"/>
        <w:rPr>
          <w:rFonts w:hint="cs"/>
          <w:rtl/>
        </w:rPr>
      </w:pPr>
    </w:p>
    <w:p w14:paraId="518F85BD" w14:textId="77777777" w:rsidR="00000000" w:rsidRDefault="0069655B">
      <w:pPr>
        <w:pStyle w:val="af0"/>
        <w:rPr>
          <w:rtl/>
        </w:rPr>
      </w:pPr>
      <w:r>
        <w:rPr>
          <w:rFonts w:hint="eastAsia"/>
          <w:rtl/>
        </w:rPr>
        <w:t>אברהם</w:t>
      </w:r>
      <w:r>
        <w:rPr>
          <w:rtl/>
        </w:rPr>
        <w:t xml:space="preserve"> הירשזון</w:t>
      </w:r>
      <w:r>
        <w:rPr>
          <w:rtl/>
        </w:rPr>
        <w:t xml:space="preserve"> (הליכוד):</w:t>
      </w:r>
    </w:p>
    <w:p w14:paraId="0A0A82AC" w14:textId="77777777" w:rsidR="00000000" w:rsidRDefault="0069655B">
      <w:pPr>
        <w:pStyle w:val="a0"/>
        <w:rPr>
          <w:rFonts w:hint="cs"/>
          <w:rtl/>
        </w:rPr>
      </w:pPr>
    </w:p>
    <w:p w14:paraId="5043C03F" w14:textId="77777777" w:rsidR="00000000" w:rsidRDefault="0069655B">
      <w:pPr>
        <w:pStyle w:val="a0"/>
        <w:rPr>
          <w:rFonts w:hint="cs"/>
          <w:rtl/>
        </w:rPr>
      </w:pPr>
      <w:r>
        <w:rPr>
          <w:rFonts w:hint="cs"/>
          <w:rtl/>
        </w:rPr>
        <w:t>- - -</w:t>
      </w:r>
    </w:p>
    <w:p w14:paraId="523320D4" w14:textId="77777777" w:rsidR="00000000" w:rsidRDefault="0069655B">
      <w:pPr>
        <w:pStyle w:val="a0"/>
        <w:rPr>
          <w:rFonts w:hint="cs"/>
          <w:rtl/>
        </w:rPr>
      </w:pPr>
    </w:p>
    <w:p w14:paraId="0E7F4D18" w14:textId="77777777" w:rsidR="00000000" w:rsidRDefault="0069655B">
      <w:pPr>
        <w:pStyle w:val="-"/>
        <w:rPr>
          <w:rtl/>
        </w:rPr>
      </w:pPr>
      <w:bookmarkStart w:id="663" w:name="FS000001031T25_02_2004_19_14_20C"/>
      <w:bookmarkEnd w:id="663"/>
      <w:r>
        <w:rPr>
          <w:rtl/>
        </w:rPr>
        <w:t>סגן השר לביטחון פנים יעקב אדרי:</w:t>
      </w:r>
    </w:p>
    <w:p w14:paraId="44BD50A9" w14:textId="77777777" w:rsidR="00000000" w:rsidRDefault="0069655B">
      <w:pPr>
        <w:pStyle w:val="a0"/>
        <w:rPr>
          <w:rtl/>
        </w:rPr>
      </w:pPr>
    </w:p>
    <w:p w14:paraId="2DCC2D0D" w14:textId="77777777" w:rsidR="00000000" w:rsidRDefault="0069655B">
      <w:pPr>
        <w:pStyle w:val="a0"/>
        <w:rPr>
          <w:rFonts w:hint="cs"/>
          <w:rtl/>
        </w:rPr>
      </w:pPr>
      <w:r>
        <w:rPr>
          <w:rFonts w:hint="cs"/>
          <w:rtl/>
        </w:rPr>
        <w:t>אני מוכרח להגיד לך, חבר הכנסת דהאמשה - שמעתי אותך, אגב, הבוקר. שמעתי אותך הבוקר. מאוד מעניין, מה היה קורה אם הגדר היתה על "הקו הירוק". הייתם משמיעים טיעונים אחרים. גם שמעתי אותך הבוקר - סליחה, חבר הכנסת ד</w:t>
      </w:r>
      <w:r>
        <w:rPr>
          <w:rFonts w:hint="cs"/>
          <w:rtl/>
        </w:rPr>
        <w:t xml:space="preserve">האמשה, תן לי בבקשה לסיים. </w:t>
      </w:r>
    </w:p>
    <w:p w14:paraId="0CE91468" w14:textId="77777777" w:rsidR="00000000" w:rsidRDefault="0069655B">
      <w:pPr>
        <w:pStyle w:val="a0"/>
        <w:rPr>
          <w:rFonts w:hint="cs"/>
          <w:rtl/>
        </w:rPr>
      </w:pPr>
    </w:p>
    <w:p w14:paraId="64C09499" w14:textId="77777777" w:rsidR="00000000" w:rsidRDefault="0069655B">
      <w:pPr>
        <w:pStyle w:val="af0"/>
        <w:rPr>
          <w:rtl/>
        </w:rPr>
      </w:pPr>
      <w:r>
        <w:rPr>
          <w:rFonts w:hint="eastAsia"/>
          <w:rtl/>
        </w:rPr>
        <w:t>עבד</w:t>
      </w:r>
      <w:r>
        <w:rPr>
          <w:rtl/>
        </w:rPr>
        <w:t>-אלמאלכ דהאמשה (רע"ם):</w:t>
      </w:r>
    </w:p>
    <w:p w14:paraId="4B11A1F9" w14:textId="77777777" w:rsidR="00000000" w:rsidRDefault="0069655B">
      <w:pPr>
        <w:pStyle w:val="a0"/>
        <w:rPr>
          <w:rFonts w:hint="cs"/>
          <w:rtl/>
        </w:rPr>
      </w:pPr>
    </w:p>
    <w:p w14:paraId="7E7FB8FA" w14:textId="77777777" w:rsidR="00000000" w:rsidRDefault="0069655B">
      <w:pPr>
        <w:pStyle w:val="a0"/>
        <w:rPr>
          <w:rFonts w:hint="cs"/>
          <w:rtl/>
        </w:rPr>
      </w:pPr>
      <w:r>
        <w:rPr>
          <w:rFonts w:hint="cs"/>
          <w:rtl/>
        </w:rPr>
        <w:t>- - - על "הקו הירוק" - - -</w:t>
      </w:r>
    </w:p>
    <w:p w14:paraId="04E841C4" w14:textId="77777777" w:rsidR="00000000" w:rsidRDefault="0069655B">
      <w:pPr>
        <w:pStyle w:val="a0"/>
        <w:rPr>
          <w:rFonts w:hint="cs"/>
          <w:rtl/>
        </w:rPr>
      </w:pPr>
    </w:p>
    <w:p w14:paraId="5D2FA1E4" w14:textId="77777777" w:rsidR="00000000" w:rsidRDefault="0069655B">
      <w:pPr>
        <w:pStyle w:val="-"/>
        <w:rPr>
          <w:rtl/>
        </w:rPr>
      </w:pPr>
      <w:bookmarkStart w:id="664" w:name="FS000001031T25_02_2004_19_15_50C"/>
      <w:bookmarkEnd w:id="664"/>
      <w:r>
        <w:rPr>
          <w:rtl/>
        </w:rPr>
        <w:t>סגן השר לביטחון פנים יעקב אדרי:</w:t>
      </w:r>
    </w:p>
    <w:p w14:paraId="07628FAF" w14:textId="77777777" w:rsidR="00000000" w:rsidRDefault="0069655B">
      <w:pPr>
        <w:pStyle w:val="a0"/>
        <w:rPr>
          <w:rtl/>
        </w:rPr>
      </w:pPr>
    </w:p>
    <w:p w14:paraId="6B2ED69B" w14:textId="77777777" w:rsidR="00000000" w:rsidRDefault="0069655B">
      <w:pPr>
        <w:pStyle w:val="a0"/>
        <w:rPr>
          <w:rFonts w:hint="cs"/>
          <w:rtl/>
        </w:rPr>
      </w:pPr>
      <w:r>
        <w:rPr>
          <w:rFonts w:hint="cs"/>
          <w:rtl/>
        </w:rPr>
        <w:t xml:space="preserve">שמעתי אותך הבוקר אומר, שבמקומות מסוימים לא צריך בכלל לעשות גדר. ככה אמרת הבוקר. אני שמעתי אותך. נכון? </w:t>
      </w:r>
    </w:p>
    <w:p w14:paraId="7EEBF4B0" w14:textId="77777777" w:rsidR="00000000" w:rsidRDefault="0069655B">
      <w:pPr>
        <w:pStyle w:val="a0"/>
        <w:rPr>
          <w:rFonts w:hint="cs"/>
          <w:rtl/>
        </w:rPr>
      </w:pPr>
    </w:p>
    <w:p w14:paraId="3D16F1DC" w14:textId="77777777" w:rsidR="00000000" w:rsidRDefault="0069655B">
      <w:pPr>
        <w:pStyle w:val="af0"/>
        <w:rPr>
          <w:rtl/>
        </w:rPr>
      </w:pPr>
      <w:r>
        <w:rPr>
          <w:rFonts w:hint="eastAsia"/>
          <w:rtl/>
        </w:rPr>
        <w:t>עבד</w:t>
      </w:r>
      <w:r>
        <w:rPr>
          <w:rtl/>
        </w:rPr>
        <w:t>-אלמאלכ דהאמשה (רע"ם):</w:t>
      </w:r>
    </w:p>
    <w:p w14:paraId="34494A62" w14:textId="77777777" w:rsidR="00000000" w:rsidRDefault="0069655B">
      <w:pPr>
        <w:pStyle w:val="a0"/>
        <w:rPr>
          <w:rFonts w:hint="cs"/>
          <w:rtl/>
        </w:rPr>
      </w:pPr>
    </w:p>
    <w:p w14:paraId="7AB753AF" w14:textId="77777777" w:rsidR="00000000" w:rsidRDefault="0069655B">
      <w:pPr>
        <w:pStyle w:val="a0"/>
        <w:rPr>
          <w:rFonts w:hint="cs"/>
          <w:rtl/>
        </w:rPr>
      </w:pPr>
      <w:r>
        <w:rPr>
          <w:rFonts w:hint="cs"/>
          <w:rtl/>
        </w:rPr>
        <w:t xml:space="preserve">כן. </w:t>
      </w:r>
    </w:p>
    <w:p w14:paraId="661268B8" w14:textId="77777777" w:rsidR="00000000" w:rsidRDefault="0069655B">
      <w:pPr>
        <w:pStyle w:val="-"/>
        <w:rPr>
          <w:rFonts w:hint="cs"/>
          <w:rtl/>
        </w:rPr>
      </w:pPr>
      <w:bookmarkStart w:id="665" w:name="FS000001031T25_02_2004_19_16_33C"/>
      <w:bookmarkEnd w:id="665"/>
    </w:p>
    <w:p w14:paraId="6B483654" w14:textId="77777777" w:rsidR="00000000" w:rsidRDefault="0069655B">
      <w:pPr>
        <w:pStyle w:val="-"/>
        <w:rPr>
          <w:rtl/>
        </w:rPr>
      </w:pPr>
      <w:r>
        <w:rPr>
          <w:rtl/>
        </w:rPr>
        <w:t>סגן</w:t>
      </w:r>
      <w:r>
        <w:rPr>
          <w:rtl/>
        </w:rPr>
        <w:t xml:space="preserve"> השר לביטחון פנים יעקב אדרי:</w:t>
      </w:r>
    </w:p>
    <w:p w14:paraId="4C592C67" w14:textId="77777777" w:rsidR="00000000" w:rsidRDefault="0069655B">
      <w:pPr>
        <w:pStyle w:val="a0"/>
        <w:rPr>
          <w:rtl/>
        </w:rPr>
      </w:pPr>
    </w:p>
    <w:p w14:paraId="140936E0" w14:textId="77777777" w:rsidR="00000000" w:rsidRDefault="0069655B">
      <w:pPr>
        <w:pStyle w:val="a0"/>
        <w:rPr>
          <w:rFonts w:hint="cs"/>
          <w:rtl/>
        </w:rPr>
      </w:pPr>
      <w:r>
        <w:rPr>
          <w:rFonts w:hint="cs"/>
          <w:rtl/>
        </w:rPr>
        <w:t xml:space="preserve">אז מה? באותם מקומות לא ייכנסו מחבלים? אנחנו רואים היום, בכל מקום שלא השלימו את הגדר, משם באות כל החדירות. אז באמת צריך להפסיק את העניין הזה. </w:t>
      </w:r>
    </w:p>
    <w:p w14:paraId="408ADF7B" w14:textId="77777777" w:rsidR="00000000" w:rsidRDefault="0069655B">
      <w:pPr>
        <w:pStyle w:val="a0"/>
        <w:rPr>
          <w:rFonts w:hint="cs"/>
          <w:rtl/>
        </w:rPr>
      </w:pPr>
    </w:p>
    <w:p w14:paraId="2AAC3CB0" w14:textId="77777777" w:rsidR="00000000" w:rsidRDefault="0069655B">
      <w:pPr>
        <w:pStyle w:val="a0"/>
        <w:rPr>
          <w:rFonts w:hint="cs"/>
          <w:rtl/>
        </w:rPr>
      </w:pPr>
      <w:r>
        <w:rPr>
          <w:rFonts w:hint="cs"/>
          <w:rtl/>
        </w:rPr>
        <w:t>חבר הכנסת זאב, אני שמעתי את דבריך ואני חושב שאסור לנו לעשות הכללות. יש מתי מעט, אות</w:t>
      </w:r>
      <w:r>
        <w:rPr>
          <w:rFonts w:hint="cs"/>
          <w:rtl/>
        </w:rPr>
        <w:t>ו ציבור קטן ושפל של טרוריסטים - בהם צריך לטפל ואתם צריך לבוא חשבון.</w:t>
      </w:r>
    </w:p>
    <w:p w14:paraId="2CA0FEF6" w14:textId="77777777" w:rsidR="00000000" w:rsidRDefault="0069655B">
      <w:pPr>
        <w:pStyle w:val="a0"/>
        <w:rPr>
          <w:rFonts w:hint="cs"/>
          <w:rtl/>
        </w:rPr>
      </w:pPr>
    </w:p>
    <w:p w14:paraId="3761E0BC" w14:textId="77777777" w:rsidR="00000000" w:rsidRDefault="0069655B">
      <w:pPr>
        <w:pStyle w:val="a0"/>
        <w:rPr>
          <w:rFonts w:hint="cs"/>
          <w:rtl/>
        </w:rPr>
      </w:pPr>
      <w:r>
        <w:rPr>
          <w:rFonts w:hint="cs"/>
          <w:rtl/>
        </w:rPr>
        <w:t>אני רוצה לסיים את הדברים שלי בכך שאנחנו מקווים שהממשלה תמשיך לעשות כל מאמץ למנוע את הפיגועים, גם היום ברמאללה עושים מאמץ, צה"ל עושה מאמץ בכל מקום, על מנת לשים את ידיו על כל חורשי המזימות.</w:t>
      </w:r>
      <w:r>
        <w:rPr>
          <w:rFonts w:hint="cs"/>
          <w:rtl/>
        </w:rPr>
        <w:t xml:space="preserve"> לצערי הרב גם היום, כשאנחנו נמצאים פה, יש התרעות מכל הסוגים ובכל המקומות. אני מאוד מקווה שיגיע יום ובניית הגדר תסתיים ולפחות בנושא הזה אולי יוקל על כולנו. </w:t>
      </w:r>
    </w:p>
    <w:p w14:paraId="40F75D12" w14:textId="77777777" w:rsidR="00000000" w:rsidRDefault="0069655B">
      <w:pPr>
        <w:pStyle w:val="a0"/>
        <w:rPr>
          <w:rFonts w:hint="cs"/>
          <w:rtl/>
        </w:rPr>
      </w:pPr>
    </w:p>
    <w:p w14:paraId="6CBA4E08" w14:textId="77777777" w:rsidR="00000000" w:rsidRDefault="0069655B">
      <w:pPr>
        <w:pStyle w:val="a0"/>
        <w:rPr>
          <w:rFonts w:hint="cs"/>
          <w:rtl/>
        </w:rPr>
      </w:pPr>
      <w:r>
        <w:rPr>
          <w:rFonts w:hint="cs"/>
          <w:rtl/>
        </w:rPr>
        <w:t>חקירת הפיגוע, כמובן, נמשכת, על-ידי כל הגורמים הרלוונטיים, ואני מקווה שזה יהיה - מי ייתן וזה יהיה הפ</w:t>
      </w:r>
      <w:r>
        <w:rPr>
          <w:rFonts w:hint="cs"/>
          <w:rtl/>
        </w:rPr>
        <w:t xml:space="preserve">יגוע האחרון. תודה לכולם. </w:t>
      </w:r>
    </w:p>
    <w:p w14:paraId="42508896" w14:textId="77777777" w:rsidR="00000000" w:rsidRDefault="0069655B">
      <w:pPr>
        <w:pStyle w:val="a0"/>
        <w:rPr>
          <w:rFonts w:hint="cs"/>
          <w:rtl/>
        </w:rPr>
      </w:pPr>
    </w:p>
    <w:p w14:paraId="2694A9C0" w14:textId="77777777" w:rsidR="00000000" w:rsidRDefault="0069655B">
      <w:pPr>
        <w:pStyle w:val="af1"/>
        <w:rPr>
          <w:rtl/>
        </w:rPr>
      </w:pPr>
      <w:r>
        <w:rPr>
          <w:rtl/>
        </w:rPr>
        <w:t>היו"ר מיכאל נודלמן:</w:t>
      </w:r>
    </w:p>
    <w:p w14:paraId="3040FAA0" w14:textId="77777777" w:rsidR="00000000" w:rsidRDefault="0069655B">
      <w:pPr>
        <w:pStyle w:val="a0"/>
        <w:rPr>
          <w:rtl/>
        </w:rPr>
      </w:pPr>
    </w:p>
    <w:p w14:paraId="47DB97BA" w14:textId="77777777" w:rsidR="00000000" w:rsidRDefault="0069655B">
      <w:pPr>
        <w:pStyle w:val="a0"/>
        <w:rPr>
          <w:rFonts w:hint="cs"/>
          <w:rtl/>
        </w:rPr>
      </w:pPr>
      <w:r>
        <w:rPr>
          <w:rFonts w:hint="cs"/>
          <w:rtl/>
        </w:rPr>
        <w:t>סליחה. מה אתה מציע? דיון במליאה, להסתפק, ועדה?</w:t>
      </w:r>
    </w:p>
    <w:p w14:paraId="4E589EF9" w14:textId="77777777" w:rsidR="00000000" w:rsidRDefault="0069655B">
      <w:pPr>
        <w:pStyle w:val="a0"/>
        <w:rPr>
          <w:rFonts w:hint="cs"/>
          <w:rtl/>
        </w:rPr>
      </w:pPr>
    </w:p>
    <w:p w14:paraId="38D79F95" w14:textId="77777777" w:rsidR="00000000" w:rsidRDefault="0069655B">
      <w:pPr>
        <w:pStyle w:val="-"/>
        <w:rPr>
          <w:rtl/>
        </w:rPr>
      </w:pPr>
      <w:bookmarkStart w:id="666" w:name="FS000001031T25_02_2004_19_19_29C"/>
      <w:bookmarkEnd w:id="666"/>
      <w:r>
        <w:rPr>
          <w:rtl/>
        </w:rPr>
        <w:t>סגן השר לביטחון פנים יעקב אדרי:</w:t>
      </w:r>
    </w:p>
    <w:p w14:paraId="4311EAE6" w14:textId="77777777" w:rsidR="00000000" w:rsidRDefault="0069655B">
      <w:pPr>
        <w:pStyle w:val="a0"/>
        <w:rPr>
          <w:rtl/>
        </w:rPr>
      </w:pPr>
    </w:p>
    <w:p w14:paraId="216D563E" w14:textId="77777777" w:rsidR="00000000" w:rsidRDefault="0069655B">
      <w:pPr>
        <w:pStyle w:val="a0"/>
        <w:rPr>
          <w:rFonts w:hint="cs"/>
          <w:rtl/>
        </w:rPr>
      </w:pPr>
      <w:r>
        <w:rPr>
          <w:rFonts w:hint="cs"/>
          <w:rtl/>
        </w:rPr>
        <w:t>אני מציע להסתפק בדברים שאמרתי.</w:t>
      </w:r>
    </w:p>
    <w:p w14:paraId="7A925672" w14:textId="77777777" w:rsidR="00000000" w:rsidRDefault="0069655B">
      <w:pPr>
        <w:pStyle w:val="a0"/>
        <w:rPr>
          <w:rFonts w:hint="cs"/>
          <w:rtl/>
        </w:rPr>
      </w:pPr>
    </w:p>
    <w:p w14:paraId="5B0B5005" w14:textId="77777777" w:rsidR="00000000" w:rsidRDefault="0069655B">
      <w:pPr>
        <w:pStyle w:val="af0"/>
        <w:rPr>
          <w:rtl/>
        </w:rPr>
      </w:pPr>
      <w:r>
        <w:rPr>
          <w:rFonts w:hint="eastAsia"/>
          <w:rtl/>
        </w:rPr>
        <w:t>נסים</w:t>
      </w:r>
      <w:r>
        <w:rPr>
          <w:rtl/>
        </w:rPr>
        <w:t xml:space="preserve"> זאב (ש"ס):</w:t>
      </w:r>
    </w:p>
    <w:p w14:paraId="5C09AC5A" w14:textId="77777777" w:rsidR="00000000" w:rsidRDefault="0069655B">
      <w:pPr>
        <w:pStyle w:val="a0"/>
        <w:rPr>
          <w:rFonts w:hint="cs"/>
          <w:rtl/>
        </w:rPr>
      </w:pPr>
    </w:p>
    <w:p w14:paraId="7A25DF0B" w14:textId="77777777" w:rsidR="00000000" w:rsidRDefault="0069655B">
      <w:pPr>
        <w:pStyle w:val="a0"/>
        <w:rPr>
          <w:rFonts w:hint="cs"/>
          <w:rtl/>
        </w:rPr>
      </w:pPr>
      <w:r>
        <w:rPr>
          <w:rFonts w:hint="cs"/>
          <w:rtl/>
        </w:rPr>
        <w:t xml:space="preserve">אין בעיה, מסכים. </w:t>
      </w:r>
    </w:p>
    <w:p w14:paraId="19EAADD9" w14:textId="77777777" w:rsidR="00000000" w:rsidRDefault="0069655B">
      <w:pPr>
        <w:pStyle w:val="a0"/>
        <w:rPr>
          <w:rFonts w:hint="cs"/>
          <w:rtl/>
        </w:rPr>
      </w:pPr>
    </w:p>
    <w:p w14:paraId="5B1C1341" w14:textId="77777777" w:rsidR="00000000" w:rsidRDefault="0069655B">
      <w:pPr>
        <w:pStyle w:val="af1"/>
        <w:rPr>
          <w:rtl/>
        </w:rPr>
      </w:pPr>
      <w:r>
        <w:rPr>
          <w:rtl/>
        </w:rPr>
        <w:t>היו"ר מיכאל נודלמן:</w:t>
      </w:r>
    </w:p>
    <w:p w14:paraId="5F1B9202" w14:textId="77777777" w:rsidR="00000000" w:rsidRDefault="0069655B">
      <w:pPr>
        <w:pStyle w:val="a0"/>
        <w:rPr>
          <w:rtl/>
        </w:rPr>
      </w:pPr>
    </w:p>
    <w:p w14:paraId="3FBD380F" w14:textId="77777777" w:rsidR="00000000" w:rsidRDefault="0069655B">
      <w:pPr>
        <w:pStyle w:val="a0"/>
        <w:rPr>
          <w:rFonts w:hint="cs"/>
          <w:rtl/>
        </w:rPr>
      </w:pPr>
      <w:r>
        <w:rPr>
          <w:rFonts w:hint="cs"/>
          <w:rtl/>
        </w:rPr>
        <w:t>חבר הכנסת אברהם הירשזון, אתה מסכים?</w:t>
      </w:r>
    </w:p>
    <w:p w14:paraId="591C6F6A" w14:textId="77777777" w:rsidR="00000000" w:rsidRDefault="0069655B">
      <w:pPr>
        <w:pStyle w:val="a0"/>
        <w:rPr>
          <w:rFonts w:hint="cs"/>
          <w:rtl/>
        </w:rPr>
      </w:pPr>
    </w:p>
    <w:p w14:paraId="32EB18CA" w14:textId="77777777" w:rsidR="00000000" w:rsidRDefault="0069655B">
      <w:pPr>
        <w:pStyle w:val="a"/>
        <w:rPr>
          <w:rtl/>
        </w:rPr>
      </w:pPr>
      <w:bookmarkStart w:id="667" w:name="FS000000466T25_02_2004_19_20_36"/>
      <w:bookmarkStart w:id="668" w:name="_Toc69695026"/>
      <w:bookmarkEnd w:id="667"/>
      <w:r>
        <w:rPr>
          <w:rFonts w:hint="eastAsia"/>
          <w:rtl/>
        </w:rPr>
        <w:t>א</w:t>
      </w:r>
      <w:r>
        <w:rPr>
          <w:rFonts w:hint="eastAsia"/>
          <w:rtl/>
        </w:rPr>
        <w:t>ברהם</w:t>
      </w:r>
      <w:r>
        <w:rPr>
          <w:rtl/>
        </w:rPr>
        <w:t xml:space="preserve"> הירשזון (הליכוד):</w:t>
      </w:r>
      <w:bookmarkEnd w:id="668"/>
    </w:p>
    <w:p w14:paraId="0022CAB7" w14:textId="77777777" w:rsidR="00000000" w:rsidRDefault="0069655B">
      <w:pPr>
        <w:pStyle w:val="a0"/>
        <w:rPr>
          <w:rFonts w:hint="cs"/>
          <w:rtl/>
        </w:rPr>
      </w:pPr>
    </w:p>
    <w:p w14:paraId="51C76CFA" w14:textId="77777777" w:rsidR="00000000" w:rsidRDefault="0069655B">
      <w:pPr>
        <w:pStyle w:val="a0"/>
        <w:rPr>
          <w:rFonts w:hint="cs"/>
          <w:rtl/>
        </w:rPr>
      </w:pPr>
      <w:r>
        <w:rPr>
          <w:rFonts w:hint="cs"/>
          <w:rtl/>
        </w:rPr>
        <w:t>אדוני היושב-ראש, א. שמעתי את דברי השר בהקשבה רבה ואני מצטרף לדבריו, גם בקשר לנסים זאב. אני רוצה להעיר הערה אחת: יש לי ויכוח קשה ונוקב עם חבר הכנסת דהאמשה. עם זאת, אני חושב, חבר הכנסת זאב, שההכללה שעשית לגבי כל המוסלמים אינה נכונה. א</w:t>
      </w:r>
      <w:r>
        <w:rPr>
          <w:rFonts w:hint="cs"/>
          <w:rtl/>
        </w:rPr>
        <w:t xml:space="preserve">נחנו, כבני העם היהודי, שידענו מספיק פרעות והכללות שעשו על כולנו, לא צריכים לעשות את הדבר לעם אחר. לכן הייתי מאוד מודה לך אם היית חוזר בך מההאשמות הקולקטיביות ומתייחס, באמת, להאשמות הקשות, שהן קשות בפני עצמן. </w:t>
      </w:r>
    </w:p>
    <w:p w14:paraId="6AAC89E3" w14:textId="77777777" w:rsidR="00000000" w:rsidRDefault="0069655B">
      <w:pPr>
        <w:pStyle w:val="a0"/>
        <w:rPr>
          <w:rFonts w:hint="cs"/>
          <w:rtl/>
        </w:rPr>
      </w:pPr>
    </w:p>
    <w:p w14:paraId="7832B43C" w14:textId="77777777" w:rsidR="00000000" w:rsidRDefault="0069655B">
      <w:pPr>
        <w:pStyle w:val="a0"/>
        <w:rPr>
          <w:rFonts w:hint="cs"/>
          <w:rtl/>
        </w:rPr>
      </w:pPr>
      <w:r>
        <w:rPr>
          <w:rFonts w:hint="cs"/>
          <w:rtl/>
        </w:rPr>
        <w:t>לעצם העניין, אדוני, מאחר שאני חושב שהכנסת צריכ</w:t>
      </w:r>
      <w:r>
        <w:rPr>
          <w:rFonts w:hint="cs"/>
          <w:rtl/>
        </w:rPr>
        <w:t xml:space="preserve">ה להמשיך ולדון בעניין, אני הייתי מבקש דיון במליאה. </w:t>
      </w:r>
    </w:p>
    <w:p w14:paraId="4C395BC8" w14:textId="77777777" w:rsidR="00000000" w:rsidRDefault="0069655B">
      <w:pPr>
        <w:pStyle w:val="a0"/>
        <w:rPr>
          <w:rFonts w:hint="cs"/>
          <w:rtl/>
        </w:rPr>
      </w:pPr>
    </w:p>
    <w:p w14:paraId="4F82D668" w14:textId="77777777" w:rsidR="00000000" w:rsidRDefault="0069655B">
      <w:pPr>
        <w:pStyle w:val="af1"/>
        <w:rPr>
          <w:rtl/>
        </w:rPr>
      </w:pPr>
      <w:r>
        <w:rPr>
          <w:rtl/>
        </w:rPr>
        <w:t>היו"ר מיכאל נודלמן:</w:t>
      </w:r>
    </w:p>
    <w:p w14:paraId="696829F2" w14:textId="77777777" w:rsidR="00000000" w:rsidRDefault="0069655B">
      <w:pPr>
        <w:pStyle w:val="a0"/>
        <w:rPr>
          <w:rtl/>
        </w:rPr>
      </w:pPr>
    </w:p>
    <w:p w14:paraId="5C1E24C5" w14:textId="77777777" w:rsidR="00000000" w:rsidRDefault="0069655B">
      <w:pPr>
        <w:pStyle w:val="a0"/>
        <w:rPr>
          <w:rFonts w:hint="cs"/>
          <w:rtl/>
        </w:rPr>
      </w:pPr>
      <w:r>
        <w:rPr>
          <w:rFonts w:hint="cs"/>
          <w:rtl/>
        </w:rPr>
        <w:t>במליאה. חבר הכנסת דהאמשה?</w:t>
      </w:r>
    </w:p>
    <w:p w14:paraId="0B757D13" w14:textId="77777777" w:rsidR="00000000" w:rsidRDefault="0069655B">
      <w:pPr>
        <w:pStyle w:val="a0"/>
        <w:rPr>
          <w:rFonts w:hint="cs"/>
          <w:rtl/>
        </w:rPr>
      </w:pPr>
    </w:p>
    <w:p w14:paraId="354BFDC5" w14:textId="77777777" w:rsidR="00000000" w:rsidRDefault="0069655B">
      <w:pPr>
        <w:pStyle w:val="af0"/>
        <w:rPr>
          <w:rtl/>
        </w:rPr>
      </w:pPr>
      <w:r>
        <w:rPr>
          <w:rFonts w:hint="eastAsia"/>
          <w:rtl/>
        </w:rPr>
        <w:t>עבד</w:t>
      </w:r>
      <w:r>
        <w:rPr>
          <w:rtl/>
        </w:rPr>
        <w:t>-אלמאלכ דהאמשה (רע"ם):</w:t>
      </w:r>
    </w:p>
    <w:p w14:paraId="3F534D6D" w14:textId="77777777" w:rsidR="00000000" w:rsidRDefault="0069655B">
      <w:pPr>
        <w:pStyle w:val="a0"/>
        <w:rPr>
          <w:rFonts w:hint="cs"/>
          <w:rtl/>
        </w:rPr>
      </w:pPr>
    </w:p>
    <w:p w14:paraId="79CE26C9" w14:textId="77777777" w:rsidR="00000000" w:rsidRDefault="0069655B">
      <w:pPr>
        <w:pStyle w:val="a0"/>
        <w:rPr>
          <w:rFonts w:hint="cs"/>
          <w:rtl/>
        </w:rPr>
      </w:pPr>
      <w:r>
        <w:rPr>
          <w:rFonts w:hint="cs"/>
          <w:rtl/>
        </w:rPr>
        <w:t>מליאה.</w:t>
      </w:r>
    </w:p>
    <w:p w14:paraId="74B2E534" w14:textId="77777777" w:rsidR="00000000" w:rsidRDefault="0069655B">
      <w:pPr>
        <w:pStyle w:val="a0"/>
        <w:rPr>
          <w:rFonts w:hint="cs"/>
          <w:rtl/>
        </w:rPr>
      </w:pPr>
    </w:p>
    <w:p w14:paraId="0E0FE338" w14:textId="77777777" w:rsidR="00000000" w:rsidRDefault="0069655B">
      <w:pPr>
        <w:pStyle w:val="af1"/>
        <w:rPr>
          <w:rtl/>
        </w:rPr>
      </w:pPr>
      <w:r>
        <w:rPr>
          <w:rtl/>
        </w:rPr>
        <w:t>היו"ר מיכאל נודלמן:</w:t>
      </w:r>
    </w:p>
    <w:p w14:paraId="128CA168" w14:textId="77777777" w:rsidR="00000000" w:rsidRDefault="0069655B">
      <w:pPr>
        <w:pStyle w:val="a0"/>
        <w:rPr>
          <w:rtl/>
        </w:rPr>
      </w:pPr>
    </w:p>
    <w:p w14:paraId="3818BFE4" w14:textId="77777777" w:rsidR="00000000" w:rsidRDefault="0069655B">
      <w:pPr>
        <w:pStyle w:val="a0"/>
        <w:rPr>
          <w:rFonts w:hint="cs"/>
          <w:rtl/>
        </w:rPr>
      </w:pPr>
      <w:r>
        <w:rPr>
          <w:rFonts w:hint="cs"/>
          <w:rtl/>
        </w:rPr>
        <w:t xml:space="preserve">במליאה. </w:t>
      </w:r>
    </w:p>
    <w:p w14:paraId="28864EA5" w14:textId="77777777" w:rsidR="00000000" w:rsidRDefault="0069655B">
      <w:pPr>
        <w:pStyle w:val="a0"/>
        <w:rPr>
          <w:rFonts w:hint="cs"/>
          <w:rtl/>
        </w:rPr>
      </w:pPr>
    </w:p>
    <w:p w14:paraId="4383C7FD" w14:textId="77777777" w:rsidR="00000000" w:rsidRDefault="0069655B">
      <w:pPr>
        <w:pStyle w:val="af0"/>
        <w:rPr>
          <w:rtl/>
        </w:rPr>
      </w:pPr>
      <w:r>
        <w:rPr>
          <w:rFonts w:hint="eastAsia"/>
          <w:rtl/>
        </w:rPr>
        <w:t>נסים</w:t>
      </w:r>
      <w:r>
        <w:rPr>
          <w:rtl/>
        </w:rPr>
        <w:t xml:space="preserve"> זאב (ש"ס):</w:t>
      </w:r>
    </w:p>
    <w:p w14:paraId="319C09A8" w14:textId="77777777" w:rsidR="00000000" w:rsidRDefault="0069655B">
      <w:pPr>
        <w:pStyle w:val="a0"/>
        <w:rPr>
          <w:rFonts w:hint="cs"/>
          <w:rtl/>
        </w:rPr>
      </w:pPr>
    </w:p>
    <w:p w14:paraId="4A2B3637" w14:textId="77777777" w:rsidR="00000000" w:rsidRDefault="0069655B">
      <w:pPr>
        <w:pStyle w:val="a0"/>
        <w:rPr>
          <w:rFonts w:hint="cs"/>
          <w:rtl/>
        </w:rPr>
      </w:pPr>
      <w:r>
        <w:rPr>
          <w:rFonts w:hint="cs"/>
          <w:rtl/>
        </w:rPr>
        <w:t xml:space="preserve">מסתפק. </w:t>
      </w:r>
    </w:p>
    <w:p w14:paraId="76CBC10E" w14:textId="77777777" w:rsidR="00000000" w:rsidRDefault="0069655B">
      <w:pPr>
        <w:pStyle w:val="a0"/>
        <w:rPr>
          <w:rFonts w:hint="cs"/>
          <w:rtl/>
        </w:rPr>
      </w:pPr>
    </w:p>
    <w:p w14:paraId="01BA3791" w14:textId="77777777" w:rsidR="00000000" w:rsidRDefault="0069655B">
      <w:pPr>
        <w:pStyle w:val="af1"/>
        <w:rPr>
          <w:rtl/>
        </w:rPr>
      </w:pPr>
      <w:r>
        <w:rPr>
          <w:rtl/>
        </w:rPr>
        <w:t>היו"ר מיכאל נודלמן:</w:t>
      </w:r>
    </w:p>
    <w:p w14:paraId="5FF2645B" w14:textId="77777777" w:rsidR="00000000" w:rsidRDefault="0069655B">
      <w:pPr>
        <w:pStyle w:val="a0"/>
        <w:rPr>
          <w:rtl/>
        </w:rPr>
      </w:pPr>
    </w:p>
    <w:p w14:paraId="7100D71E" w14:textId="77777777" w:rsidR="00000000" w:rsidRDefault="0069655B">
      <w:pPr>
        <w:pStyle w:val="a0"/>
        <w:rPr>
          <w:rFonts w:hint="cs"/>
          <w:rtl/>
        </w:rPr>
      </w:pPr>
      <w:r>
        <w:rPr>
          <w:rFonts w:hint="cs"/>
          <w:rtl/>
        </w:rPr>
        <w:t>יש הצעה אחרת. חבר הכנסת איוב קרא.</w:t>
      </w:r>
    </w:p>
    <w:p w14:paraId="4849857F" w14:textId="77777777" w:rsidR="00000000" w:rsidRDefault="0069655B">
      <w:pPr>
        <w:pStyle w:val="a0"/>
        <w:rPr>
          <w:rFonts w:hint="cs"/>
          <w:rtl/>
        </w:rPr>
      </w:pPr>
    </w:p>
    <w:p w14:paraId="47932CAE" w14:textId="77777777" w:rsidR="00000000" w:rsidRDefault="0069655B">
      <w:pPr>
        <w:pStyle w:val="a"/>
        <w:rPr>
          <w:rtl/>
        </w:rPr>
      </w:pPr>
      <w:bookmarkStart w:id="669" w:name="FS000000475T25_02_2004_19_23_43"/>
      <w:bookmarkStart w:id="670" w:name="_Toc69695027"/>
      <w:bookmarkEnd w:id="669"/>
      <w:r>
        <w:rPr>
          <w:rFonts w:hint="eastAsia"/>
          <w:rtl/>
        </w:rPr>
        <w:t>איוב</w:t>
      </w:r>
      <w:r>
        <w:rPr>
          <w:rtl/>
        </w:rPr>
        <w:t xml:space="preserve"> קר</w:t>
      </w:r>
      <w:r>
        <w:rPr>
          <w:rtl/>
        </w:rPr>
        <w:t>א (הליכוד):</w:t>
      </w:r>
      <w:bookmarkEnd w:id="670"/>
    </w:p>
    <w:p w14:paraId="7425FD5A" w14:textId="77777777" w:rsidR="00000000" w:rsidRDefault="0069655B">
      <w:pPr>
        <w:pStyle w:val="a0"/>
        <w:rPr>
          <w:rFonts w:hint="cs"/>
          <w:rtl/>
        </w:rPr>
      </w:pPr>
    </w:p>
    <w:p w14:paraId="70756658" w14:textId="77777777" w:rsidR="00000000" w:rsidRDefault="0069655B">
      <w:pPr>
        <w:pStyle w:val="a0"/>
        <w:rPr>
          <w:rFonts w:hint="cs"/>
          <w:rtl/>
        </w:rPr>
      </w:pPr>
      <w:r>
        <w:rPr>
          <w:rFonts w:hint="cs"/>
          <w:rtl/>
        </w:rPr>
        <w:t xml:space="preserve">אדוני היושב-ראש, כנסת נכבדה, ראשית, אני מגנה בכל מאודי את הפיגוע שהיה בירושלים, ואני שולח מכאן החלמה מלאה לפצועים, למשפחות. </w:t>
      </w:r>
    </w:p>
    <w:p w14:paraId="62E43986" w14:textId="77777777" w:rsidR="00000000" w:rsidRDefault="0069655B">
      <w:pPr>
        <w:pStyle w:val="a0"/>
        <w:rPr>
          <w:rFonts w:hint="cs"/>
          <w:rtl/>
        </w:rPr>
      </w:pPr>
    </w:p>
    <w:p w14:paraId="687FB7BF" w14:textId="77777777" w:rsidR="00000000" w:rsidRDefault="0069655B">
      <w:pPr>
        <w:pStyle w:val="a0"/>
        <w:rPr>
          <w:rFonts w:hint="cs"/>
          <w:rtl/>
        </w:rPr>
      </w:pPr>
      <w:r>
        <w:rPr>
          <w:rFonts w:hint="cs"/>
          <w:rtl/>
        </w:rPr>
        <w:t>אני רוצה לומר בדיון כזה: יש לי תהיות כיצד אפשר למצוא שתי אמהות, אחת שחוגגת שהבן שלה הולך, עושה פיגוע וחוזר אוויר, ואח</w:t>
      </w:r>
      <w:r>
        <w:rPr>
          <w:rFonts w:hint="cs"/>
          <w:rtl/>
        </w:rPr>
        <w:t xml:space="preserve">רות שבוכות ובוכות הרבה, וזה פצע שלא מגליד. </w:t>
      </w:r>
    </w:p>
    <w:p w14:paraId="06B91413" w14:textId="77777777" w:rsidR="00000000" w:rsidRDefault="0069655B">
      <w:pPr>
        <w:pStyle w:val="a0"/>
        <w:rPr>
          <w:rFonts w:hint="cs"/>
          <w:rtl/>
        </w:rPr>
      </w:pPr>
    </w:p>
    <w:p w14:paraId="0543CFC8" w14:textId="77777777" w:rsidR="00000000" w:rsidRDefault="0069655B">
      <w:pPr>
        <w:pStyle w:val="a0"/>
        <w:rPr>
          <w:rFonts w:hint="cs"/>
          <w:rtl/>
        </w:rPr>
      </w:pPr>
      <w:r>
        <w:rPr>
          <w:rFonts w:hint="cs"/>
          <w:rtl/>
        </w:rPr>
        <w:t xml:space="preserve">ודווקא ביום שבו נפתח המשפט בהאג קורה פיגוע כזה. </w:t>
      </w:r>
    </w:p>
    <w:p w14:paraId="1586EBF3" w14:textId="77777777" w:rsidR="00000000" w:rsidRDefault="0069655B">
      <w:pPr>
        <w:pStyle w:val="a0"/>
        <w:rPr>
          <w:rFonts w:hint="cs"/>
          <w:rtl/>
        </w:rPr>
      </w:pPr>
    </w:p>
    <w:p w14:paraId="741676E8" w14:textId="77777777" w:rsidR="00000000" w:rsidRDefault="0069655B">
      <w:pPr>
        <w:pStyle w:val="a0"/>
        <w:rPr>
          <w:rFonts w:hint="cs"/>
          <w:rtl/>
        </w:rPr>
      </w:pPr>
      <w:r>
        <w:rPr>
          <w:rFonts w:hint="cs"/>
          <w:rtl/>
        </w:rPr>
        <w:t xml:space="preserve">אני הייתי קורא לאותם אנשים שיצאו להאג להפגין נגד מדינת ישראל </w:t>
      </w:r>
      <w:r>
        <w:rPr>
          <w:rtl/>
        </w:rPr>
        <w:t>–</w:t>
      </w:r>
      <w:r>
        <w:rPr>
          <w:rFonts w:hint="cs"/>
          <w:rtl/>
        </w:rPr>
        <w:t xml:space="preserve"> שיושב-ראש הכנסת יעשה סדר בעניין הזה. מכיוון שהפיגוע היה הזדהות עם אלה שיצאו נגד המדינה, אם הייתי י</w:t>
      </w:r>
      <w:r>
        <w:rPr>
          <w:rFonts w:hint="cs"/>
          <w:rtl/>
        </w:rPr>
        <w:t xml:space="preserve">ושב-ראש הכנסת, לבטח לא הייתי, בקלות, נותן להם להיכנס חזרה לכנסת הזאת. </w:t>
      </w:r>
    </w:p>
    <w:p w14:paraId="1CDC93E0" w14:textId="77777777" w:rsidR="00000000" w:rsidRDefault="0069655B">
      <w:pPr>
        <w:pStyle w:val="a0"/>
        <w:rPr>
          <w:rFonts w:hint="cs"/>
          <w:rtl/>
        </w:rPr>
      </w:pPr>
    </w:p>
    <w:p w14:paraId="5521B9F0" w14:textId="77777777" w:rsidR="00000000" w:rsidRDefault="0069655B">
      <w:pPr>
        <w:pStyle w:val="af1"/>
        <w:rPr>
          <w:rtl/>
        </w:rPr>
      </w:pPr>
      <w:r>
        <w:rPr>
          <w:rtl/>
        </w:rPr>
        <w:t>היו"ר מיכאל נודלמן:</w:t>
      </w:r>
    </w:p>
    <w:p w14:paraId="09E7038F" w14:textId="77777777" w:rsidR="00000000" w:rsidRDefault="0069655B">
      <w:pPr>
        <w:pStyle w:val="a0"/>
        <w:rPr>
          <w:rtl/>
        </w:rPr>
      </w:pPr>
    </w:p>
    <w:p w14:paraId="7E80307B" w14:textId="77777777" w:rsidR="00000000" w:rsidRDefault="0069655B">
      <w:pPr>
        <w:pStyle w:val="a0"/>
        <w:rPr>
          <w:rFonts w:hint="cs"/>
          <w:rtl/>
        </w:rPr>
      </w:pPr>
      <w:r>
        <w:rPr>
          <w:rFonts w:hint="cs"/>
          <w:rtl/>
        </w:rPr>
        <w:t xml:space="preserve">תודה רבה. חברי הכנסת, אנחנו עוברים להצבעה. הצבעה - דיון במליאה. </w:t>
      </w:r>
    </w:p>
    <w:p w14:paraId="16D0CCFB" w14:textId="77777777" w:rsidR="00000000" w:rsidRDefault="0069655B">
      <w:pPr>
        <w:pStyle w:val="a0"/>
        <w:rPr>
          <w:rFonts w:hint="cs"/>
          <w:rtl/>
        </w:rPr>
      </w:pPr>
    </w:p>
    <w:p w14:paraId="63547B0B" w14:textId="77777777" w:rsidR="00000000" w:rsidRDefault="0069655B">
      <w:pPr>
        <w:pStyle w:val="-"/>
        <w:rPr>
          <w:rtl/>
        </w:rPr>
      </w:pPr>
      <w:r>
        <w:rPr>
          <w:rtl/>
        </w:rPr>
        <w:t>סגן השר לביטחון פנים יעקב אדרי:</w:t>
      </w:r>
    </w:p>
    <w:p w14:paraId="3B01483D" w14:textId="77777777" w:rsidR="00000000" w:rsidRDefault="0069655B">
      <w:pPr>
        <w:pStyle w:val="a0"/>
        <w:rPr>
          <w:rFonts w:hint="cs"/>
          <w:rtl/>
        </w:rPr>
      </w:pPr>
    </w:p>
    <w:p w14:paraId="3B3D0D93" w14:textId="77777777" w:rsidR="00000000" w:rsidRDefault="0069655B">
      <w:pPr>
        <w:pStyle w:val="a0"/>
        <w:rPr>
          <w:rFonts w:hint="cs"/>
          <w:rtl/>
        </w:rPr>
      </w:pPr>
      <w:r>
        <w:rPr>
          <w:rFonts w:hint="cs"/>
          <w:rtl/>
        </w:rPr>
        <w:t>אני ביקשתי להסתפק.</w:t>
      </w:r>
    </w:p>
    <w:p w14:paraId="303E89D5" w14:textId="77777777" w:rsidR="00000000" w:rsidRDefault="0069655B">
      <w:pPr>
        <w:pStyle w:val="a0"/>
        <w:rPr>
          <w:rFonts w:hint="cs"/>
          <w:rtl/>
        </w:rPr>
      </w:pPr>
    </w:p>
    <w:p w14:paraId="6A3A8A84" w14:textId="77777777" w:rsidR="00000000" w:rsidRDefault="0069655B">
      <w:pPr>
        <w:pStyle w:val="af1"/>
        <w:rPr>
          <w:rtl/>
        </w:rPr>
      </w:pPr>
      <w:r>
        <w:rPr>
          <w:rtl/>
        </w:rPr>
        <w:t>היו"ר מיכאל נודלמן:</w:t>
      </w:r>
    </w:p>
    <w:p w14:paraId="62E0D77F" w14:textId="77777777" w:rsidR="00000000" w:rsidRDefault="0069655B">
      <w:pPr>
        <w:pStyle w:val="a0"/>
        <w:rPr>
          <w:rtl/>
        </w:rPr>
      </w:pPr>
    </w:p>
    <w:p w14:paraId="66B81267" w14:textId="77777777" w:rsidR="00000000" w:rsidRDefault="0069655B">
      <w:pPr>
        <w:pStyle w:val="a0"/>
        <w:rPr>
          <w:rFonts w:hint="cs"/>
          <w:rtl/>
        </w:rPr>
      </w:pPr>
      <w:r>
        <w:rPr>
          <w:rFonts w:hint="cs"/>
          <w:rtl/>
        </w:rPr>
        <w:t xml:space="preserve">נו, נגד זה להסתפק. </w:t>
      </w:r>
    </w:p>
    <w:p w14:paraId="3EA6EF81" w14:textId="77777777" w:rsidR="00000000" w:rsidRDefault="0069655B">
      <w:pPr>
        <w:pStyle w:val="a0"/>
        <w:rPr>
          <w:rFonts w:hint="cs"/>
          <w:rtl/>
        </w:rPr>
      </w:pPr>
    </w:p>
    <w:p w14:paraId="253F0BE5" w14:textId="77777777" w:rsidR="00000000" w:rsidRDefault="0069655B">
      <w:pPr>
        <w:pStyle w:val="af0"/>
        <w:rPr>
          <w:rtl/>
        </w:rPr>
      </w:pPr>
      <w:r>
        <w:rPr>
          <w:rFonts w:hint="eastAsia"/>
          <w:rtl/>
        </w:rPr>
        <w:t>קר</w:t>
      </w:r>
      <w:r>
        <w:rPr>
          <w:rFonts w:hint="eastAsia"/>
          <w:rtl/>
        </w:rPr>
        <w:t>יאה</w:t>
      </w:r>
      <w:r>
        <w:rPr>
          <w:rtl/>
        </w:rPr>
        <w:t>:</w:t>
      </w:r>
    </w:p>
    <w:p w14:paraId="7EB81678" w14:textId="77777777" w:rsidR="00000000" w:rsidRDefault="0069655B">
      <w:pPr>
        <w:pStyle w:val="a0"/>
        <w:rPr>
          <w:rFonts w:hint="cs"/>
          <w:rtl/>
        </w:rPr>
      </w:pPr>
    </w:p>
    <w:p w14:paraId="77430854" w14:textId="77777777" w:rsidR="00000000" w:rsidRDefault="0069655B">
      <w:pPr>
        <w:pStyle w:val="a0"/>
        <w:rPr>
          <w:rFonts w:hint="cs"/>
          <w:rtl/>
        </w:rPr>
      </w:pPr>
      <w:r>
        <w:rPr>
          <w:rFonts w:hint="cs"/>
          <w:rtl/>
        </w:rPr>
        <w:t>אז מה זה בעד?</w:t>
      </w:r>
    </w:p>
    <w:p w14:paraId="61A37FC4" w14:textId="77777777" w:rsidR="00000000" w:rsidRDefault="0069655B">
      <w:pPr>
        <w:pStyle w:val="a0"/>
        <w:rPr>
          <w:rFonts w:hint="cs"/>
          <w:rtl/>
        </w:rPr>
      </w:pPr>
    </w:p>
    <w:p w14:paraId="586968C7" w14:textId="77777777" w:rsidR="00000000" w:rsidRDefault="0069655B">
      <w:pPr>
        <w:pStyle w:val="af1"/>
        <w:rPr>
          <w:rtl/>
        </w:rPr>
      </w:pPr>
      <w:r>
        <w:rPr>
          <w:rtl/>
        </w:rPr>
        <w:t>היו"ר מיכאל נודלמן:</w:t>
      </w:r>
    </w:p>
    <w:p w14:paraId="5EE58DAE" w14:textId="77777777" w:rsidR="00000000" w:rsidRDefault="0069655B">
      <w:pPr>
        <w:pStyle w:val="a0"/>
        <w:rPr>
          <w:rtl/>
        </w:rPr>
      </w:pPr>
    </w:p>
    <w:p w14:paraId="277941ED" w14:textId="77777777" w:rsidR="00000000" w:rsidRDefault="0069655B">
      <w:pPr>
        <w:pStyle w:val="a0"/>
        <w:rPr>
          <w:rFonts w:hint="cs"/>
          <w:rtl/>
        </w:rPr>
      </w:pPr>
      <w:r>
        <w:rPr>
          <w:rFonts w:hint="cs"/>
          <w:rtl/>
        </w:rPr>
        <w:t xml:space="preserve">בעד זה דיון במליאה. </w:t>
      </w:r>
    </w:p>
    <w:p w14:paraId="71E2E248" w14:textId="77777777" w:rsidR="00000000" w:rsidRDefault="0069655B">
      <w:pPr>
        <w:pStyle w:val="a0"/>
        <w:rPr>
          <w:rFonts w:hint="cs"/>
          <w:rtl/>
        </w:rPr>
      </w:pPr>
    </w:p>
    <w:p w14:paraId="280FE569" w14:textId="77777777" w:rsidR="00000000" w:rsidRDefault="0069655B">
      <w:pPr>
        <w:pStyle w:val="a0"/>
        <w:rPr>
          <w:rFonts w:hint="cs"/>
          <w:rtl/>
        </w:rPr>
      </w:pPr>
    </w:p>
    <w:p w14:paraId="04E0AD5D" w14:textId="77777777" w:rsidR="00000000" w:rsidRDefault="0069655B">
      <w:pPr>
        <w:pStyle w:val="ab"/>
        <w:bidi/>
        <w:rPr>
          <w:rFonts w:hint="cs"/>
          <w:rtl/>
        </w:rPr>
      </w:pPr>
      <w:r>
        <w:rPr>
          <w:rFonts w:hint="cs"/>
          <w:rtl/>
        </w:rPr>
        <w:t>הצבעה מס' 21</w:t>
      </w:r>
    </w:p>
    <w:p w14:paraId="3A676F73" w14:textId="77777777" w:rsidR="00000000" w:rsidRDefault="0069655B">
      <w:pPr>
        <w:pStyle w:val="a0"/>
        <w:rPr>
          <w:rFonts w:hint="cs"/>
          <w:rtl/>
        </w:rPr>
      </w:pPr>
    </w:p>
    <w:p w14:paraId="2D2B5E21" w14:textId="77777777" w:rsidR="00000000" w:rsidRDefault="0069655B">
      <w:pPr>
        <w:pStyle w:val="ac"/>
        <w:bidi/>
        <w:rPr>
          <w:rFonts w:hint="cs"/>
          <w:rtl/>
        </w:rPr>
      </w:pPr>
      <w:r>
        <w:rPr>
          <w:rFonts w:hint="cs"/>
          <w:rtl/>
        </w:rPr>
        <w:t>בעד ההצעה לכלול את הנושא בסדר-היום - 4</w:t>
      </w:r>
    </w:p>
    <w:p w14:paraId="73C6D92C" w14:textId="77777777" w:rsidR="00000000" w:rsidRDefault="0069655B">
      <w:pPr>
        <w:pStyle w:val="ac"/>
        <w:bidi/>
        <w:rPr>
          <w:rFonts w:hint="cs"/>
          <w:rtl/>
        </w:rPr>
      </w:pPr>
      <w:r>
        <w:rPr>
          <w:rFonts w:hint="cs"/>
          <w:rtl/>
        </w:rPr>
        <w:t>בעד ההצעה שלא לכלול את הנושא בסדר-היום - 2</w:t>
      </w:r>
    </w:p>
    <w:p w14:paraId="2E866E3D" w14:textId="77777777" w:rsidR="00000000" w:rsidRDefault="0069655B">
      <w:pPr>
        <w:pStyle w:val="ac"/>
        <w:bidi/>
        <w:rPr>
          <w:rFonts w:hint="cs"/>
          <w:rtl/>
        </w:rPr>
      </w:pPr>
      <w:r>
        <w:rPr>
          <w:rFonts w:hint="cs"/>
          <w:rtl/>
        </w:rPr>
        <w:t>נמנעים - אין</w:t>
      </w:r>
    </w:p>
    <w:p w14:paraId="763FDA5F" w14:textId="77777777" w:rsidR="00000000" w:rsidRDefault="0069655B">
      <w:pPr>
        <w:pStyle w:val="ad"/>
        <w:bidi/>
        <w:rPr>
          <w:rFonts w:hint="cs"/>
          <w:rtl/>
        </w:rPr>
      </w:pPr>
      <w:r>
        <w:rPr>
          <w:rFonts w:hint="cs"/>
          <w:rtl/>
        </w:rPr>
        <w:t xml:space="preserve">ההצעה לכלול את הנושא בסדר-היום של הכנסת נתקבלה. </w:t>
      </w:r>
    </w:p>
    <w:p w14:paraId="0AA961E8" w14:textId="77777777" w:rsidR="00000000" w:rsidRDefault="0069655B">
      <w:pPr>
        <w:pStyle w:val="a0"/>
        <w:rPr>
          <w:rFonts w:hint="cs"/>
          <w:rtl/>
        </w:rPr>
      </w:pPr>
    </w:p>
    <w:p w14:paraId="1F1DAA45" w14:textId="77777777" w:rsidR="00000000" w:rsidRDefault="0069655B">
      <w:pPr>
        <w:pStyle w:val="af1"/>
        <w:rPr>
          <w:rtl/>
        </w:rPr>
      </w:pPr>
      <w:r>
        <w:rPr>
          <w:rtl/>
        </w:rPr>
        <w:t>היו"ר מיכאל נודלמן:</w:t>
      </w:r>
    </w:p>
    <w:p w14:paraId="5019DA41" w14:textId="77777777" w:rsidR="00000000" w:rsidRDefault="0069655B">
      <w:pPr>
        <w:pStyle w:val="a0"/>
        <w:rPr>
          <w:rtl/>
        </w:rPr>
      </w:pPr>
    </w:p>
    <w:p w14:paraId="0AD6CA81" w14:textId="77777777" w:rsidR="00000000" w:rsidRDefault="0069655B">
      <w:pPr>
        <w:pStyle w:val="a0"/>
        <w:rPr>
          <w:rFonts w:hint="cs"/>
          <w:rtl/>
        </w:rPr>
      </w:pPr>
      <w:r>
        <w:rPr>
          <w:rFonts w:hint="cs"/>
          <w:rtl/>
        </w:rPr>
        <w:t xml:space="preserve">ארבעה בעד, </w:t>
      </w:r>
      <w:r>
        <w:rPr>
          <w:rFonts w:hint="cs"/>
          <w:rtl/>
        </w:rPr>
        <w:t xml:space="preserve">שניים נגד, אין נמנעים. אני קובע שהנושא יידון במליאה. </w:t>
      </w:r>
    </w:p>
    <w:p w14:paraId="6D237700" w14:textId="77777777" w:rsidR="00000000" w:rsidRDefault="0069655B">
      <w:pPr>
        <w:pStyle w:val="a0"/>
        <w:rPr>
          <w:rFonts w:hint="cs"/>
          <w:rtl/>
        </w:rPr>
      </w:pPr>
    </w:p>
    <w:p w14:paraId="0499276D" w14:textId="77777777" w:rsidR="00000000" w:rsidRDefault="0069655B">
      <w:pPr>
        <w:pStyle w:val="a0"/>
        <w:rPr>
          <w:rFonts w:hint="cs"/>
          <w:rtl/>
        </w:rPr>
      </w:pPr>
      <w:r>
        <w:rPr>
          <w:rFonts w:hint="cs"/>
          <w:rtl/>
        </w:rPr>
        <w:t>חבר הכנסת נסים זאב, אתה רוצה?</w:t>
      </w:r>
    </w:p>
    <w:p w14:paraId="028A2DC9" w14:textId="77777777" w:rsidR="00000000" w:rsidRDefault="0069655B">
      <w:pPr>
        <w:pStyle w:val="a0"/>
        <w:rPr>
          <w:rFonts w:hint="cs"/>
          <w:rtl/>
        </w:rPr>
      </w:pPr>
    </w:p>
    <w:p w14:paraId="0A0B1971" w14:textId="77777777" w:rsidR="00000000" w:rsidRDefault="0069655B">
      <w:pPr>
        <w:pStyle w:val="af0"/>
        <w:rPr>
          <w:rtl/>
        </w:rPr>
      </w:pPr>
      <w:r>
        <w:rPr>
          <w:rFonts w:hint="eastAsia"/>
          <w:rtl/>
        </w:rPr>
        <w:t>עבד</w:t>
      </w:r>
      <w:r>
        <w:rPr>
          <w:rtl/>
        </w:rPr>
        <w:t>-אלמאלכ דהאמשה (רע"ם):</w:t>
      </w:r>
    </w:p>
    <w:p w14:paraId="66DBB7FA" w14:textId="77777777" w:rsidR="00000000" w:rsidRDefault="0069655B">
      <w:pPr>
        <w:pStyle w:val="a0"/>
        <w:rPr>
          <w:rFonts w:hint="cs"/>
          <w:rtl/>
        </w:rPr>
      </w:pPr>
    </w:p>
    <w:p w14:paraId="162DDDEF" w14:textId="77777777" w:rsidR="00000000" w:rsidRDefault="0069655B">
      <w:pPr>
        <w:pStyle w:val="a0"/>
        <w:rPr>
          <w:rFonts w:hint="cs"/>
          <w:rtl/>
        </w:rPr>
      </w:pPr>
      <w:r>
        <w:rPr>
          <w:rFonts w:hint="cs"/>
          <w:rtl/>
        </w:rPr>
        <w:t>הוא הסתפק, אדוני, אז ההצעה שלו יורדת - - -</w:t>
      </w:r>
    </w:p>
    <w:p w14:paraId="78A7E87F" w14:textId="77777777" w:rsidR="00000000" w:rsidRDefault="0069655B">
      <w:pPr>
        <w:pStyle w:val="a0"/>
        <w:rPr>
          <w:rFonts w:hint="cs"/>
          <w:rtl/>
        </w:rPr>
      </w:pPr>
    </w:p>
    <w:p w14:paraId="5C8F45B3" w14:textId="77777777" w:rsidR="00000000" w:rsidRDefault="0069655B">
      <w:pPr>
        <w:pStyle w:val="a"/>
        <w:rPr>
          <w:rtl/>
        </w:rPr>
      </w:pPr>
      <w:bookmarkStart w:id="671" w:name="FS000000490T25_02_2004_19_37_20"/>
      <w:bookmarkStart w:id="672" w:name="_Toc69695028"/>
      <w:bookmarkEnd w:id="671"/>
      <w:r>
        <w:rPr>
          <w:rFonts w:hint="eastAsia"/>
          <w:rtl/>
        </w:rPr>
        <w:t>נסים</w:t>
      </w:r>
      <w:r>
        <w:rPr>
          <w:rtl/>
        </w:rPr>
        <w:t xml:space="preserve"> זאב (ש"ס):</w:t>
      </w:r>
      <w:bookmarkEnd w:id="672"/>
    </w:p>
    <w:p w14:paraId="7F71BDB7" w14:textId="77777777" w:rsidR="00000000" w:rsidRDefault="0069655B">
      <w:pPr>
        <w:pStyle w:val="a0"/>
        <w:rPr>
          <w:rFonts w:hint="cs"/>
          <w:rtl/>
        </w:rPr>
      </w:pPr>
    </w:p>
    <w:p w14:paraId="4987FF94" w14:textId="77777777" w:rsidR="00000000" w:rsidRDefault="0069655B">
      <w:pPr>
        <w:pStyle w:val="a0"/>
        <w:rPr>
          <w:rFonts w:hint="cs"/>
          <w:rtl/>
        </w:rPr>
      </w:pPr>
      <w:r>
        <w:rPr>
          <w:rFonts w:hint="cs"/>
          <w:rtl/>
        </w:rPr>
        <w:t>ההצעה שלי לא ירדה. אני הצבעתי נגד, אבל לא אמרתי שאני - - -</w:t>
      </w:r>
    </w:p>
    <w:p w14:paraId="0164B267" w14:textId="77777777" w:rsidR="00000000" w:rsidRDefault="0069655B">
      <w:pPr>
        <w:pStyle w:val="a0"/>
        <w:rPr>
          <w:rFonts w:hint="cs"/>
          <w:rtl/>
        </w:rPr>
      </w:pPr>
    </w:p>
    <w:p w14:paraId="0F1CC089" w14:textId="77777777" w:rsidR="00000000" w:rsidRDefault="0069655B">
      <w:pPr>
        <w:pStyle w:val="af1"/>
        <w:rPr>
          <w:rtl/>
        </w:rPr>
      </w:pPr>
      <w:r>
        <w:rPr>
          <w:rtl/>
        </w:rPr>
        <w:t>היו"ר מיכאל נודלמן:</w:t>
      </w:r>
    </w:p>
    <w:p w14:paraId="5D12F434" w14:textId="77777777" w:rsidR="00000000" w:rsidRDefault="0069655B">
      <w:pPr>
        <w:pStyle w:val="a0"/>
        <w:rPr>
          <w:rtl/>
        </w:rPr>
      </w:pPr>
    </w:p>
    <w:p w14:paraId="3B2F4938" w14:textId="77777777" w:rsidR="00000000" w:rsidRDefault="0069655B">
      <w:pPr>
        <w:pStyle w:val="a0"/>
        <w:rPr>
          <w:rFonts w:hint="cs"/>
          <w:rtl/>
        </w:rPr>
      </w:pPr>
      <w:r>
        <w:rPr>
          <w:rFonts w:hint="cs"/>
          <w:rtl/>
        </w:rPr>
        <w:t>ה</w:t>
      </w:r>
      <w:r>
        <w:rPr>
          <w:rFonts w:hint="cs"/>
          <w:rtl/>
        </w:rPr>
        <w:t xml:space="preserve">וא רוצה להגיד כמה מלים. </w:t>
      </w:r>
    </w:p>
    <w:p w14:paraId="2018AEBB" w14:textId="77777777" w:rsidR="00000000" w:rsidRDefault="0069655B">
      <w:pPr>
        <w:pStyle w:val="a0"/>
        <w:rPr>
          <w:rFonts w:hint="cs"/>
          <w:rtl/>
        </w:rPr>
      </w:pPr>
    </w:p>
    <w:p w14:paraId="6DF3F70D" w14:textId="77777777" w:rsidR="00000000" w:rsidRDefault="0069655B">
      <w:pPr>
        <w:pStyle w:val="-"/>
        <w:rPr>
          <w:rtl/>
        </w:rPr>
      </w:pPr>
      <w:bookmarkStart w:id="673" w:name="FS000000490T25_02_2004_19_37_47C"/>
      <w:bookmarkEnd w:id="673"/>
      <w:r>
        <w:rPr>
          <w:rtl/>
        </w:rPr>
        <w:t>נסים זאב (ש"ס):</w:t>
      </w:r>
    </w:p>
    <w:p w14:paraId="435993A0" w14:textId="77777777" w:rsidR="00000000" w:rsidRDefault="0069655B">
      <w:pPr>
        <w:pStyle w:val="a0"/>
        <w:rPr>
          <w:rtl/>
        </w:rPr>
      </w:pPr>
    </w:p>
    <w:p w14:paraId="5E813C29" w14:textId="77777777" w:rsidR="00000000" w:rsidRDefault="0069655B">
      <w:pPr>
        <w:pStyle w:val="a0"/>
        <w:rPr>
          <w:rFonts w:hint="cs"/>
          <w:rtl/>
        </w:rPr>
      </w:pPr>
      <w:r>
        <w:rPr>
          <w:rFonts w:hint="cs"/>
          <w:rtl/>
        </w:rPr>
        <w:t>אדוני היושב-ראש - - -</w:t>
      </w:r>
    </w:p>
    <w:p w14:paraId="1EEDE556" w14:textId="77777777" w:rsidR="00000000" w:rsidRDefault="0069655B">
      <w:pPr>
        <w:pStyle w:val="a0"/>
        <w:rPr>
          <w:rFonts w:hint="cs"/>
          <w:rtl/>
        </w:rPr>
      </w:pPr>
    </w:p>
    <w:p w14:paraId="2783D20F" w14:textId="77777777" w:rsidR="00000000" w:rsidRDefault="0069655B">
      <w:pPr>
        <w:pStyle w:val="af0"/>
        <w:rPr>
          <w:rtl/>
        </w:rPr>
      </w:pPr>
      <w:r>
        <w:rPr>
          <w:rFonts w:hint="eastAsia"/>
          <w:rtl/>
        </w:rPr>
        <w:t>מיכאל</w:t>
      </w:r>
      <w:r>
        <w:rPr>
          <w:rtl/>
        </w:rPr>
        <w:t xml:space="preserve"> מלכיאור (העבודה-מימד):</w:t>
      </w:r>
    </w:p>
    <w:p w14:paraId="071E5DAC" w14:textId="77777777" w:rsidR="00000000" w:rsidRDefault="0069655B">
      <w:pPr>
        <w:pStyle w:val="a0"/>
        <w:rPr>
          <w:rFonts w:hint="cs"/>
          <w:rtl/>
        </w:rPr>
      </w:pPr>
    </w:p>
    <w:p w14:paraId="32FC4941" w14:textId="77777777" w:rsidR="00000000" w:rsidRDefault="0069655B">
      <w:pPr>
        <w:pStyle w:val="a0"/>
        <w:rPr>
          <w:rFonts w:hint="cs"/>
          <w:rtl/>
        </w:rPr>
      </w:pPr>
      <w:r>
        <w:rPr>
          <w:rFonts w:hint="cs"/>
          <w:rtl/>
        </w:rPr>
        <w:t>אבל אתה הצבעת נגד.</w:t>
      </w:r>
    </w:p>
    <w:p w14:paraId="13931E2E" w14:textId="77777777" w:rsidR="00000000" w:rsidRDefault="0069655B">
      <w:pPr>
        <w:pStyle w:val="a0"/>
        <w:rPr>
          <w:rFonts w:hint="cs"/>
          <w:rtl/>
        </w:rPr>
      </w:pPr>
    </w:p>
    <w:p w14:paraId="0DF97CD7" w14:textId="77777777" w:rsidR="00000000" w:rsidRDefault="0069655B">
      <w:pPr>
        <w:pStyle w:val="-"/>
        <w:rPr>
          <w:rtl/>
        </w:rPr>
      </w:pPr>
      <w:bookmarkStart w:id="674" w:name="FS000000490T25_02_2004_19_38_19C"/>
      <w:bookmarkEnd w:id="674"/>
      <w:r>
        <w:rPr>
          <w:rtl/>
        </w:rPr>
        <w:t>נסים זאב (ש"ס):</w:t>
      </w:r>
    </w:p>
    <w:p w14:paraId="37370B70" w14:textId="77777777" w:rsidR="00000000" w:rsidRDefault="0069655B">
      <w:pPr>
        <w:pStyle w:val="a0"/>
        <w:rPr>
          <w:rtl/>
        </w:rPr>
      </w:pPr>
    </w:p>
    <w:p w14:paraId="55BE9E87" w14:textId="77777777" w:rsidR="00000000" w:rsidRDefault="0069655B">
      <w:pPr>
        <w:pStyle w:val="a0"/>
        <w:rPr>
          <w:rFonts w:hint="cs"/>
          <w:rtl/>
        </w:rPr>
      </w:pPr>
      <w:r>
        <w:rPr>
          <w:rFonts w:hint="cs"/>
          <w:rtl/>
        </w:rPr>
        <w:t xml:space="preserve">זכותי להצביע איך שאני רוצה, אבל אני לא </w:t>
      </w:r>
      <w:r>
        <w:rPr>
          <w:rtl/>
        </w:rPr>
        <w:t>–</w:t>
      </w:r>
      <w:r>
        <w:rPr>
          <w:rFonts w:hint="cs"/>
          <w:rtl/>
        </w:rPr>
        <w:t xml:space="preserve">  אם זה בעד, אני כלול בהצעה. </w:t>
      </w:r>
    </w:p>
    <w:p w14:paraId="0CD48EE4" w14:textId="77777777" w:rsidR="00000000" w:rsidRDefault="0069655B">
      <w:pPr>
        <w:pStyle w:val="a0"/>
        <w:rPr>
          <w:rFonts w:hint="cs"/>
          <w:rtl/>
        </w:rPr>
      </w:pPr>
    </w:p>
    <w:p w14:paraId="517A7F3E" w14:textId="77777777" w:rsidR="00000000" w:rsidRDefault="0069655B">
      <w:pPr>
        <w:pStyle w:val="af1"/>
        <w:rPr>
          <w:rtl/>
        </w:rPr>
      </w:pPr>
      <w:r>
        <w:rPr>
          <w:rtl/>
        </w:rPr>
        <w:t>היו"ר מיכאל נודלמן:</w:t>
      </w:r>
    </w:p>
    <w:p w14:paraId="63705320" w14:textId="77777777" w:rsidR="00000000" w:rsidRDefault="0069655B">
      <w:pPr>
        <w:pStyle w:val="a0"/>
        <w:rPr>
          <w:rtl/>
        </w:rPr>
      </w:pPr>
    </w:p>
    <w:p w14:paraId="6731D827" w14:textId="77777777" w:rsidR="00000000" w:rsidRDefault="0069655B">
      <w:pPr>
        <w:pStyle w:val="a0"/>
        <w:rPr>
          <w:rFonts w:hint="cs"/>
          <w:rtl/>
        </w:rPr>
      </w:pPr>
      <w:r>
        <w:rPr>
          <w:rFonts w:hint="cs"/>
          <w:rtl/>
        </w:rPr>
        <w:t xml:space="preserve">הודעה אישית. </w:t>
      </w:r>
    </w:p>
    <w:p w14:paraId="7E3E2EB9" w14:textId="77777777" w:rsidR="00000000" w:rsidRDefault="0069655B">
      <w:pPr>
        <w:pStyle w:val="a0"/>
        <w:rPr>
          <w:rFonts w:hint="cs"/>
          <w:rtl/>
        </w:rPr>
      </w:pPr>
    </w:p>
    <w:p w14:paraId="32937841" w14:textId="77777777" w:rsidR="00000000" w:rsidRDefault="0069655B">
      <w:pPr>
        <w:pStyle w:val="-"/>
        <w:rPr>
          <w:rtl/>
        </w:rPr>
      </w:pPr>
      <w:bookmarkStart w:id="675" w:name="FS000000490T25_02_2004_19_39_06C"/>
      <w:bookmarkEnd w:id="675"/>
      <w:r>
        <w:rPr>
          <w:rtl/>
        </w:rPr>
        <w:t>נסים זאב (ש"ס):</w:t>
      </w:r>
    </w:p>
    <w:p w14:paraId="5E7911A1" w14:textId="77777777" w:rsidR="00000000" w:rsidRDefault="0069655B">
      <w:pPr>
        <w:pStyle w:val="a0"/>
        <w:rPr>
          <w:rtl/>
        </w:rPr>
      </w:pPr>
    </w:p>
    <w:p w14:paraId="65A63A48" w14:textId="77777777" w:rsidR="00000000" w:rsidRDefault="0069655B">
      <w:pPr>
        <w:pStyle w:val="a0"/>
        <w:rPr>
          <w:rFonts w:hint="cs"/>
          <w:rtl/>
        </w:rPr>
      </w:pPr>
      <w:r>
        <w:rPr>
          <w:rFonts w:hint="cs"/>
          <w:rtl/>
        </w:rPr>
        <w:t xml:space="preserve">אדוני היושב-ראש, חבר הכנסת דהאמשה, האשים אותי כגזען, שפל וכו'. אנחנו מדברים פה על קבוצת רוצחים. הדיון הוא על הרוצחים. הרוצחים האלה הם מבני ישמעאל. אז מה הבעיה? אני לא דיברתי על כלל המוסלמים, ואל תעשה את עצמך שאתה לא מבין אותי פה - - </w:t>
      </w:r>
    </w:p>
    <w:p w14:paraId="3516D278" w14:textId="77777777" w:rsidR="00000000" w:rsidRDefault="0069655B">
      <w:pPr>
        <w:pStyle w:val="a0"/>
        <w:rPr>
          <w:rFonts w:hint="cs"/>
          <w:rtl/>
        </w:rPr>
      </w:pPr>
    </w:p>
    <w:p w14:paraId="4795182A" w14:textId="77777777" w:rsidR="00000000" w:rsidRDefault="0069655B">
      <w:pPr>
        <w:pStyle w:val="af1"/>
        <w:rPr>
          <w:rtl/>
        </w:rPr>
      </w:pPr>
      <w:r>
        <w:rPr>
          <w:rtl/>
        </w:rPr>
        <w:t>היו"ר מיכאל נודלמן:</w:t>
      </w:r>
    </w:p>
    <w:p w14:paraId="3DCCE38B" w14:textId="77777777" w:rsidR="00000000" w:rsidRDefault="0069655B">
      <w:pPr>
        <w:pStyle w:val="a0"/>
        <w:rPr>
          <w:rtl/>
        </w:rPr>
      </w:pPr>
    </w:p>
    <w:p w14:paraId="78420EA1" w14:textId="77777777" w:rsidR="00000000" w:rsidRDefault="0069655B">
      <w:pPr>
        <w:pStyle w:val="a0"/>
        <w:rPr>
          <w:rFonts w:hint="cs"/>
          <w:rtl/>
        </w:rPr>
      </w:pPr>
      <w:r>
        <w:rPr>
          <w:rFonts w:hint="cs"/>
          <w:rtl/>
        </w:rPr>
        <w:t>חבר הכנסת - - -</w:t>
      </w:r>
    </w:p>
    <w:p w14:paraId="19382D1A" w14:textId="77777777" w:rsidR="00000000" w:rsidRDefault="0069655B">
      <w:pPr>
        <w:pStyle w:val="a0"/>
        <w:rPr>
          <w:rFonts w:hint="cs"/>
          <w:rtl/>
        </w:rPr>
      </w:pPr>
    </w:p>
    <w:p w14:paraId="1B27069B" w14:textId="77777777" w:rsidR="00000000" w:rsidRDefault="0069655B">
      <w:pPr>
        <w:pStyle w:val="-"/>
        <w:rPr>
          <w:rtl/>
        </w:rPr>
      </w:pPr>
      <w:bookmarkStart w:id="676" w:name="FS000000490T25_02_2004_19_41_32C"/>
      <w:bookmarkEnd w:id="676"/>
      <w:r>
        <w:rPr>
          <w:rtl/>
        </w:rPr>
        <w:t>נסים זאב (ש"ס):</w:t>
      </w:r>
    </w:p>
    <w:p w14:paraId="433518B6" w14:textId="77777777" w:rsidR="00000000" w:rsidRDefault="0069655B">
      <w:pPr>
        <w:pStyle w:val="a0"/>
        <w:rPr>
          <w:rtl/>
        </w:rPr>
      </w:pPr>
    </w:p>
    <w:p w14:paraId="6701E4FE" w14:textId="77777777" w:rsidR="00000000" w:rsidRDefault="0069655B">
      <w:pPr>
        <w:pStyle w:val="a0"/>
        <w:rPr>
          <w:rFonts w:hint="cs"/>
          <w:rtl/>
        </w:rPr>
      </w:pPr>
      <w:r>
        <w:rPr>
          <w:rFonts w:hint="cs"/>
          <w:rtl/>
        </w:rPr>
        <w:t xml:space="preserve">- - רק כדי להכפיש אותי. </w:t>
      </w:r>
    </w:p>
    <w:p w14:paraId="4EBACD2C" w14:textId="77777777" w:rsidR="00000000" w:rsidRDefault="0069655B">
      <w:pPr>
        <w:pStyle w:val="a0"/>
        <w:rPr>
          <w:rFonts w:hint="cs"/>
          <w:rtl/>
        </w:rPr>
      </w:pPr>
    </w:p>
    <w:p w14:paraId="6F5DF636" w14:textId="77777777" w:rsidR="00000000" w:rsidRDefault="0069655B">
      <w:pPr>
        <w:pStyle w:val="af1"/>
        <w:rPr>
          <w:rtl/>
        </w:rPr>
      </w:pPr>
      <w:r>
        <w:rPr>
          <w:rtl/>
        </w:rPr>
        <w:t>היו"ר מיכאל נודלמן:</w:t>
      </w:r>
    </w:p>
    <w:p w14:paraId="02BB5EAC" w14:textId="77777777" w:rsidR="00000000" w:rsidRDefault="0069655B">
      <w:pPr>
        <w:pStyle w:val="a0"/>
        <w:rPr>
          <w:rtl/>
        </w:rPr>
      </w:pPr>
    </w:p>
    <w:p w14:paraId="692B9312" w14:textId="77777777" w:rsidR="00000000" w:rsidRDefault="0069655B">
      <w:pPr>
        <w:pStyle w:val="a0"/>
        <w:rPr>
          <w:rFonts w:hint="cs"/>
          <w:rtl/>
        </w:rPr>
      </w:pPr>
      <w:r>
        <w:rPr>
          <w:rFonts w:hint="cs"/>
          <w:rtl/>
        </w:rPr>
        <w:t>חבר הכנסת נסים זאב.</w:t>
      </w:r>
    </w:p>
    <w:p w14:paraId="47B60849" w14:textId="77777777" w:rsidR="00000000" w:rsidRDefault="0069655B">
      <w:pPr>
        <w:pStyle w:val="af0"/>
        <w:rPr>
          <w:rFonts w:hint="cs"/>
          <w:rtl/>
        </w:rPr>
      </w:pPr>
    </w:p>
    <w:p w14:paraId="2D68B4D5" w14:textId="77777777" w:rsidR="00000000" w:rsidRDefault="0069655B">
      <w:pPr>
        <w:pStyle w:val="af0"/>
        <w:rPr>
          <w:rtl/>
        </w:rPr>
      </w:pPr>
      <w:r>
        <w:rPr>
          <w:rFonts w:hint="eastAsia"/>
          <w:rtl/>
        </w:rPr>
        <w:t>עבד</w:t>
      </w:r>
      <w:r>
        <w:rPr>
          <w:rtl/>
        </w:rPr>
        <w:t>-אלמאלכ דהאמשה (רע"ם):</w:t>
      </w:r>
    </w:p>
    <w:p w14:paraId="24EE20D4" w14:textId="77777777" w:rsidR="00000000" w:rsidRDefault="0069655B">
      <w:pPr>
        <w:pStyle w:val="a0"/>
        <w:rPr>
          <w:rFonts w:hint="cs"/>
          <w:rtl/>
        </w:rPr>
      </w:pPr>
    </w:p>
    <w:p w14:paraId="5E6E2980" w14:textId="77777777" w:rsidR="00000000" w:rsidRDefault="0069655B">
      <w:pPr>
        <w:pStyle w:val="a0"/>
        <w:rPr>
          <w:rFonts w:hint="cs"/>
          <w:rtl/>
        </w:rPr>
      </w:pPr>
      <w:r>
        <w:rPr>
          <w:rFonts w:hint="cs"/>
          <w:rtl/>
        </w:rPr>
        <w:t>- - -</w:t>
      </w:r>
    </w:p>
    <w:p w14:paraId="433AEE17" w14:textId="77777777" w:rsidR="00000000" w:rsidRDefault="0069655B">
      <w:pPr>
        <w:pStyle w:val="a0"/>
        <w:rPr>
          <w:rFonts w:hint="cs"/>
          <w:rtl/>
        </w:rPr>
      </w:pPr>
      <w:r>
        <w:rPr>
          <w:rFonts w:hint="cs"/>
          <w:rtl/>
        </w:rPr>
        <w:t xml:space="preserve"> </w:t>
      </w:r>
    </w:p>
    <w:p w14:paraId="46CCB2FC" w14:textId="77777777" w:rsidR="00000000" w:rsidRDefault="0069655B">
      <w:pPr>
        <w:pStyle w:val="-"/>
        <w:rPr>
          <w:rtl/>
        </w:rPr>
      </w:pPr>
      <w:bookmarkStart w:id="677" w:name="FS000000490T25_02_2004_19_41_52C"/>
      <w:bookmarkEnd w:id="677"/>
      <w:r>
        <w:rPr>
          <w:rtl/>
        </w:rPr>
        <w:t>נסים זאב (ש"ס):</w:t>
      </w:r>
    </w:p>
    <w:p w14:paraId="35FB4417" w14:textId="77777777" w:rsidR="00000000" w:rsidRDefault="0069655B">
      <w:pPr>
        <w:pStyle w:val="a0"/>
        <w:rPr>
          <w:rtl/>
        </w:rPr>
      </w:pPr>
    </w:p>
    <w:p w14:paraId="036FF855" w14:textId="77777777" w:rsidR="00000000" w:rsidRDefault="0069655B">
      <w:pPr>
        <w:pStyle w:val="a0"/>
        <w:rPr>
          <w:rFonts w:hint="cs"/>
          <w:rtl/>
        </w:rPr>
      </w:pPr>
      <w:r>
        <w:rPr>
          <w:rFonts w:hint="cs"/>
          <w:rtl/>
        </w:rPr>
        <w:t xml:space="preserve">אתה סתם מכפיש אותי הכפשה לא במקום. אני לא אמרתי את הדברים, אפשר לראות בפרוטוקול גם כן. </w:t>
      </w:r>
    </w:p>
    <w:p w14:paraId="79967D69" w14:textId="77777777" w:rsidR="00000000" w:rsidRDefault="0069655B">
      <w:pPr>
        <w:pStyle w:val="a0"/>
        <w:rPr>
          <w:rFonts w:hint="cs"/>
          <w:rtl/>
        </w:rPr>
      </w:pPr>
    </w:p>
    <w:p w14:paraId="1D562F9D" w14:textId="77777777" w:rsidR="00000000" w:rsidRDefault="0069655B">
      <w:pPr>
        <w:pStyle w:val="af1"/>
        <w:rPr>
          <w:rtl/>
        </w:rPr>
      </w:pPr>
      <w:r>
        <w:rPr>
          <w:rtl/>
        </w:rPr>
        <w:t xml:space="preserve">היו"ר מיכאל </w:t>
      </w:r>
      <w:r>
        <w:rPr>
          <w:rtl/>
        </w:rPr>
        <w:t>נודלמן:</w:t>
      </w:r>
    </w:p>
    <w:p w14:paraId="0E6D674A" w14:textId="77777777" w:rsidR="00000000" w:rsidRDefault="0069655B">
      <w:pPr>
        <w:pStyle w:val="a0"/>
        <w:rPr>
          <w:rtl/>
        </w:rPr>
      </w:pPr>
    </w:p>
    <w:p w14:paraId="16203FC7" w14:textId="77777777" w:rsidR="00000000" w:rsidRDefault="0069655B">
      <w:pPr>
        <w:pStyle w:val="a0"/>
        <w:rPr>
          <w:rFonts w:hint="cs"/>
          <w:rtl/>
        </w:rPr>
      </w:pPr>
      <w:r>
        <w:rPr>
          <w:rFonts w:hint="cs"/>
          <w:rtl/>
        </w:rPr>
        <w:t>חבר הכנסת נסים זאב. חבר הכנסת הירשזון ואני שמענו קצת אחרת. אם אתה - - -</w:t>
      </w:r>
    </w:p>
    <w:p w14:paraId="6E3B6A1D" w14:textId="77777777" w:rsidR="00000000" w:rsidRDefault="0069655B">
      <w:pPr>
        <w:pStyle w:val="a0"/>
        <w:rPr>
          <w:rFonts w:hint="cs"/>
          <w:rtl/>
        </w:rPr>
      </w:pPr>
    </w:p>
    <w:p w14:paraId="7862DCE8" w14:textId="77777777" w:rsidR="00000000" w:rsidRDefault="0069655B">
      <w:pPr>
        <w:pStyle w:val="-"/>
        <w:rPr>
          <w:rtl/>
        </w:rPr>
      </w:pPr>
      <w:bookmarkStart w:id="678" w:name="FS000000490T25_02_2004_19_42_33C"/>
      <w:bookmarkEnd w:id="678"/>
      <w:r>
        <w:rPr>
          <w:rtl/>
        </w:rPr>
        <w:t>נסים זאב (ש"ס):</w:t>
      </w:r>
    </w:p>
    <w:p w14:paraId="03C1B296" w14:textId="77777777" w:rsidR="00000000" w:rsidRDefault="0069655B">
      <w:pPr>
        <w:pStyle w:val="a0"/>
        <w:rPr>
          <w:rtl/>
        </w:rPr>
      </w:pPr>
    </w:p>
    <w:p w14:paraId="38ECD32C" w14:textId="77777777" w:rsidR="00000000" w:rsidRDefault="0069655B">
      <w:pPr>
        <w:pStyle w:val="a0"/>
        <w:rPr>
          <w:rFonts w:hint="cs"/>
          <w:rtl/>
        </w:rPr>
      </w:pPr>
      <w:r>
        <w:rPr>
          <w:rFonts w:hint="cs"/>
          <w:rtl/>
        </w:rPr>
        <w:t>אז הבנתם אחרת. הבנתם אחרת. אני אומר את מה שאני אמרתי ולמה התכוונתי. אני לא התכוונתי לכלל המוסלמים. יש ברוך השם בעם המוסלמי אנשים מאוד נאורים ואינטליגנטים, וא</w:t>
      </w:r>
      <w:r>
        <w:rPr>
          <w:rFonts w:hint="cs"/>
          <w:rtl/>
        </w:rPr>
        <w:t xml:space="preserve">נשים שבאמת לומדים את הקוראן ולומדים אותו כמו שצריך, ולא כמו אותם מסיתים, אמרתי, שלוקחים את הקוראן והופכים אותו לג'יהאד ולמלחמת קודש, כדי לרצוח יהודים. </w:t>
      </w:r>
    </w:p>
    <w:p w14:paraId="706E1F0A" w14:textId="77777777" w:rsidR="00000000" w:rsidRDefault="0069655B">
      <w:pPr>
        <w:pStyle w:val="a0"/>
        <w:rPr>
          <w:rFonts w:hint="cs"/>
          <w:rtl/>
        </w:rPr>
      </w:pPr>
    </w:p>
    <w:p w14:paraId="4BA9BD97" w14:textId="77777777" w:rsidR="00000000" w:rsidRDefault="0069655B">
      <w:pPr>
        <w:pStyle w:val="af1"/>
        <w:rPr>
          <w:rtl/>
        </w:rPr>
      </w:pPr>
      <w:r>
        <w:rPr>
          <w:rtl/>
        </w:rPr>
        <w:t>היו"ר מיכאל נודלמן:</w:t>
      </w:r>
    </w:p>
    <w:p w14:paraId="49DB268B" w14:textId="77777777" w:rsidR="00000000" w:rsidRDefault="0069655B">
      <w:pPr>
        <w:pStyle w:val="a0"/>
        <w:rPr>
          <w:rtl/>
        </w:rPr>
      </w:pPr>
    </w:p>
    <w:p w14:paraId="7762706B" w14:textId="77777777" w:rsidR="00000000" w:rsidRDefault="0069655B">
      <w:pPr>
        <w:pStyle w:val="a0"/>
        <w:rPr>
          <w:rFonts w:hint="cs"/>
          <w:rtl/>
        </w:rPr>
      </w:pPr>
      <w:r>
        <w:rPr>
          <w:rFonts w:hint="cs"/>
          <w:rtl/>
        </w:rPr>
        <w:t xml:space="preserve">תודה רבה. </w:t>
      </w:r>
    </w:p>
    <w:p w14:paraId="167FB57B" w14:textId="77777777" w:rsidR="00000000" w:rsidRDefault="0069655B">
      <w:pPr>
        <w:pStyle w:val="a0"/>
        <w:rPr>
          <w:rFonts w:hint="cs"/>
          <w:rtl/>
        </w:rPr>
      </w:pPr>
    </w:p>
    <w:p w14:paraId="3C61E5DB" w14:textId="77777777" w:rsidR="00000000" w:rsidRDefault="0069655B">
      <w:pPr>
        <w:pStyle w:val="-"/>
        <w:rPr>
          <w:rtl/>
        </w:rPr>
      </w:pPr>
      <w:bookmarkStart w:id="679" w:name="FS000000490T25_02_2004_19_44_37C"/>
      <w:bookmarkEnd w:id="679"/>
      <w:r>
        <w:rPr>
          <w:rtl/>
        </w:rPr>
        <w:t>נסים זאב (ש"ס):</w:t>
      </w:r>
    </w:p>
    <w:p w14:paraId="12BBE8EA" w14:textId="77777777" w:rsidR="00000000" w:rsidRDefault="0069655B">
      <w:pPr>
        <w:pStyle w:val="a0"/>
        <w:rPr>
          <w:rtl/>
        </w:rPr>
      </w:pPr>
    </w:p>
    <w:p w14:paraId="4DE31121" w14:textId="77777777" w:rsidR="00000000" w:rsidRDefault="0069655B">
      <w:pPr>
        <w:pStyle w:val="a0"/>
        <w:rPr>
          <w:rFonts w:hint="cs"/>
          <w:rtl/>
        </w:rPr>
      </w:pPr>
      <w:r>
        <w:rPr>
          <w:rFonts w:hint="cs"/>
          <w:rtl/>
        </w:rPr>
        <w:t>אז יש פה מה להבין?</w:t>
      </w:r>
    </w:p>
    <w:p w14:paraId="1B14FAB4" w14:textId="77777777" w:rsidR="00000000" w:rsidRDefault="0069655B">
      <w:pPr>
        <w:pStyle w:val="a0"/>
        <w:rPr>
          <w:rFonts w:hint="cs"/>
          <w:rtl/>
        </w:rPr>
      </w:pPr>
    </w:p>
    <w:p w14:paraId="0EE28B75" w14:textId="77777777" w:rsidR="00000000" w:rsidRDefault="0069655B">
      <w:pPr>
        <w:pStyle w:val="af1"/>
        <w:rPr>
          <w:rtl/>
        </w:rPr>
      </w:pPr>
      <w:r>
        <w:rPr>
          <w:rtl/>
        </w:rPr>
        <w:t>היו"ר מיכאל נודלמן:</w:t>
      </w:r>
    </w:p>
    <w:p w14:paraId="240CC698" w14:textId="77777777" w:rsidR="00000000" w:rsidRDefault="0069655B">
      <w:pPr>
        <w:pStyle w:val="a0"/>
        <w:rPr>
          <w:rtl/>
        </w:rPr>
      </w:pPr>
    </w:p>
    <w:p w14:paraId="192B8CD0" w14:textId="77777777" w:rsidR="00000000" w:rsidRDefault="0069655B">
      <w:pPr>
        <w:pStyle w:val="a0"/>
        <w:rPr>
          <w:rFonts w:hint="cs"/>
          <w:rtl/>
        </w:rPr>
      </w:pPr>
      <w:r>
        <w:rPr>
          <w:rFonts w:hint="cs"/>
          <w:rtl/>
        </w:rPr>
        <w:t>תודה רבה, מס</w:t>
      </w:r>
      <w:r>
        <w:rPr>
          <w:rFonts w:hint="cs"/>
          <w:rtl/>
        </w:rPr>
        <w:t xml:space="preserve">פיק. </w:t>
      </w:r>
    </w:p>
    <w:p w14:paraId="36C5C800" w14:textId="77777777" w:rsidR="00000000" w:rsidRDefault="0069655B">
      <w:pPr>
        <w:pStyle w:val="a0"/>
        <w:rPr>
          <w:rFonts w:hint="cs"/>
          <w:rtl/>
        </w:rPr>
      </w:pPr>
    </w:p>
    <w:p w14:paraId="5C9689EE" w14:textId="77777777" w:rsidR="00000000" w:rsidRDefault="0069655B">
      <w:pPr>
        <w:pStyle w:val="a0"/>
        <w:rPr>
          <w:rFonts w:hint="cs"/>
          <w:rtl/>
        </w:rPr>
      </w:pPr>
    </w:p>
    <w:p w14:paraId="163658D0" w14:textId="77777777" w:rsidR="00000000" w:rsidRDefault="0069655B">
      <w:pPr>
        <w:pStyle w:val="a2"/>
        <w:rPr>
          <w:rFonts w:hint="cs"/>
          <w:rtl/>
        </w:rPr>
      </w:pPr>
      <w:bookmarkStart w:id="680" w:name="CS23167FI0023167T25_02_2004_18_59_39"/>
      <w:bookmarkStart w:id="681" w:name="_Toc69695029"/>
      <w:bookmarkEnd w:id="680"/>
      <w:r>
        <w:rPr>
          <w:rtl/>
        </w:rPr>
        <w:t>הצע</w:t>
      </w:r>
      <w:r>
        <w:rPr>
          <w:rFonts w:hint="cs"/>
          <w:rtl/>
        </w:rPr>
        <w:t>ות</w:t>
      </w:r>
      <w:r>
        <w:rPr>
          <w:rtl/>
        </w:rPr>
        <w:t xml:space="preserve"> לסדר-היום</w:t>
      </w:r>
      <w:bookmarkEnd w:id="681"/>
    </w:p>
    <w:p w14:paraId="3DF9E5E0" w14:textId="77777777" w:rsidR="00000000" w:rsidRDefault="0069655B">
      <w:pPr>
        <w:pStyle w:val="a2"/>
        <w:rPr>
          <w:rtl/>
        </w:rPr>
      </w:pPr>
      <w:bookmarkStart w:id="682" w:name="_Toc69695030"/>
      <w:r>
        <w:rPr>
          <w:rtl/>
        </w:rPr>
        <w:t>בעיית הפדופילים והסכנה לקטינים</w:t>
      </w:r>
      <w:bookmarkEnd w:id="682"/>
      <w:r>
        <w:rPr>
          <w:rtl/>
        </w:rPr>
        <w:t xml:space="preserve"> </w:t>
      </w:r>
    </w:p>
    <w:p w14:paraId="36F492B3" w14:textId="77777777" w:rsidR="00000000" w:rsidRDefault="0069655B">
      <w:pPr>
        <w:pStyle w:val="-0"/>
        <w:rPr>
          <w:rFonts w:hint="cs"/>
          <w:rtl/>
        </w:rPr>
      </w:pPr>
    </w:p>
    <w:p w14:paraId="5FACAC13" w14:textId="77777777" w:rsidR="00000000" w:rsidRDefault="0069655B">
      <w:pPr>
        <w:pStyle w:val="af1"/>
        <w:rPr>
          <w:rFonts w:hint="cs"/>
          <w:rtl/>
        </w:rPr>
      </w:pPr>
    </w:p>
    <w:p w14:paraId="7E5246F1" w14:textId="77777777" w:rsidR="00000000" w:rsidRDefault="0069655B">
      <w:pPr>
        <w:pStyle w:val="af1"/>
        <w:rPr>
          <w:rtl/>
        </w:rPr>
      </w:pPr>
      <w:r>
        <w:rPr>
          <w:rtl/>
        </w:rPr>
        <w:t>היו"ר מיכאל נודלמן:</w:t>
      </w:r>
    </w:p>
    <w:p w14:paraId="357876ED" w14:textId="77777777" w:rsidR="00000000" w:rsidRDefault="0069655B">
      <w:pPr>
        <w:pStyle w:val="a0"/>
        <w:rPr>
          <w:rtl/>
        </w:rPr>
      </w:pPr>
    </w:p>
    <w:p w14:paraId="697720CF" w14:textId="77777777" w:rsidR="00000000" w:rsidRDefault="0069655B">
      <w:pPr>
        <w:pStyle w:val="a0"/>
        <w:rPr>
          <w:rFonts w:hint="cs"/>
          <w:rtl/>
        </w:rPr>
      </w:pPr>
      <w:r>
        <w:rPr>
          <w:rFonts w:hint="cs"/>
          <w:rtl/>
        </w:rPr>
        <w:t xml:space="preserve">חברי הכנסת, אנחנו עוברים לנושא הבא: בעיית הפדופילים והסכנה לקטינים - הצעות לסדר-היום מס' 2807, 2826 ו-2830. הדובר הראשון הוא חבר הכנסת מיכאל מלכיאור. אחריו תדבר חברת הכנסת ענבל </w:t>
      </w:r>
      <w:r>
        <w:rPr>
          <w:rFonts w:hint="cs"/>
          <w:rtl/>
        </w:rPr>
        <w:t>גבריאלי.</w:t>
      </w:r>
    </w:p>
    <w:p w14:paraId="1A32A6AE" w14:textId="77777777" w:rsidR="00000000" w:rsidRDefault="0069655B">
      <w:pPr>
        <w:pStyle w:val="a0"/>
        <w:rPr>
          <w:rtl/>
        </w:rPr>
      </w:pPr>
    </w:p>
    <w:p w14:paraId="24310FE5" w14:textId="77777777" w:rsidR="00000000" w:rsidRDefault="0069655B">
      <w:pPr>
        <w:pStyle w:val="a"/>
        <w:rPr>
          <w:rtl/>
        </w:rPr>
      </w:pPr>
      <w:bookmarkStart w:id="683" w:name="FS000000449T25_02_2004_18_46_08"/>
      <w:bookmarkStart w:id="684" w:name="_Toc69695031"/>
      <w:bookmarkEnd w:id="683"/>
      <w:r>
        <w:rPr>
          <w:rFonts w:hint="eastAsia"/>
          <w:rtl/>
        </w:rPr>
        <w:t>מיכאל</w:t>
      </w:r>
      <w:r>
        <w:rPr>
          <w:rtl/>
        </w:rPr>
        <w:t xml:space="preserve"> מלכיאור (העבודה-מימד):</w:t>
      </w:r>
      <w:bookmarkEnd w:id="684"/>
    </w:p>
    <w:p w14:paraId="093B7DE4" w14:textId="77777777" w:rsidR="00000000" w:rsidRDefault="0069655B">
      <w:pPr>
        <w:pStyle w:val="a0"/>
        <w:rPr>
          <w:rFonts w:hint="cs"/>
          <w:rtl/>
        </w:rPr>
      </w:pPr>
    </w:p>
    <w:p w14:paraId="4A59420F" w14:textId="77777777" w:rsidR="00000000" w:rsidRDefault="0069655B">
      <w:pPr>
        <w:pStyle w:val="a0"/>
        <w:ind w:firstLine="720"/>
        <w:rPr>
          <w:rFonts w:hint="cs"/>
          <w:rtl/>
        </w:rPr>
      </w:pPr>
      <w:r>
        <w:rPr>
          <w:rFonts w:hint="cs"/>
          <w:rtl/>
        </w:rPr>
        <w:t xml:space="preserve">כבוד היושב-ראש, כנסת נכבדה, כבוד סגן השר, אתה אומנם מייצג את המשרד לביטחון פנים וזה באמת חלק מהעניין, אבל רק חלק. </w:t>
      </w:r>
    </w:p>
    <w:p w14:paraId="5D48160F" w14:textId="77777777" w:rsidR="00000000" w:rsidRDefault="0069655B">
      <w:pPr>
        <w:pStyle w:val="a0"/>
        <w:ind w:firstLine="720"/>
        <w:rPr>
          <w:rFonts w:hint="cs"/>
          <w:rtl/>
        </w:rPr>
      </w:pPr>
    </w:p>
    <w:p w14:paraId="31832AC5" w14:textId="77777777" w:rsidR="00000000" w:rsidRDefault="0069655B">
      <w:pPr>
        <w:pStyle w:val="a0"/>
        <w:ind w:firstLine="720"/>
        <w:rPr>
          <w:rFonts w:hint="cs"/>
          <w:rtl/>
        </w:rPr>
      </w:pPr>
      <w:r>
        <w:rPr>
          <w:rFonts w:hint="cs"/>
          <w:rtl/>
        </w:rPr>
        <w:t>אני רוצה להגיד דבר מאוד חמור, לצערי, בחברה הישראלית יש אטימות מוחלטת כלפי הנושא של פדופילים. כאשר זה</w:t>
      </w:r>
      <w:r>
        <w:rPr>
          <w:rFonts w:hint="cs"/>
          <w:rtl/>
        </w:rPr>
        <w:t xml:space="preserve"> עולה בתקשורת ונמצא בעמודים הראשונים, השרים יוצאים בהצהרות בומבסטיות ואומרים שהם יפתרו את הבעיה, אבל יומיים אחרי זה העניין יורד מהכותרות ויש שכחה של הילדים. הפדופילים הם פצצה מתקתקת של החברה הישראלית, ואנחנו לקחנו על עצמנו להגן על הילדים. יש גם לילדים זכוי</w:t>
      </w:r>
      <w:r>
        <w:rPr>
          <w:rFonts w:hint="cs"/>
          <w:rtl/>
        </w:rPr>
        <w:t xml:space="preserve">ות בחברה הישראלית, ואנחנו מפקירים אותם. </w:t>
      </w:r>
    </w:p>
    <w:p w14:paraId="100CA1EF" w14:textId="77777777" w:rsidR="00000000" w:rsidRDefault="0069655B">
      <w:pPr>
        <w:pStyle w:val="a0"/>
        <w:ind w:firstLine="0"/>
        <w:rPr>
          <w:rFonts w:hint="cs"/>
          <w:rtl/>
        </w:rPr>
      </w:pPr>
    </w:p>
    <w:p w14:paraId="4FAD038C" w14:textId="77777777" w:rsidR="00000000" w:rsidRDefault="0069655B">
      <w:pPr>
        <w:pStyle w:val="a0"/>
        <w:ind w:firstLine="720"/>
        <w:rPr>
          <w:rFonts w:hint="cs"/>
          <w:rtl/>
        </w:rPr>
      </w:pPr>
      <w:r>
        <w:rPr>
          <w:rFonts w:hint="cs"/>
          <w:rtl/>
        </w:rPr>
        <w:t>אני רוצה להביא כמה דוגמאות לדברים שלא נעשו וחייבים לעשות אותם. דוגמה אחת בולטת היא שמשרד המשפטים, שאתה לא מייצג אותו, אדוני השר, אבל אתם באותה ממשלה, התחייב כבר בשנת 1999 להכין הצעת חוק עם תוכנית כוללת לטיפול בנושא</w:t>
      </w:r>
      <w:r>
        <w:rPr>
          <w:rFonts w:hint="cs"/>
          <w:rtl/>
        </w:rPr>
        <w:t xml:space="preserve"> הפדופילים, על כל רמות הטיפול. כל הזמן דחו ודחו את הצעת החוק ואת הפתרונות שכולנו יודעים מה הם. בישיבה בוועדה שלי לזכויות הילד, ב-23 ביוני, היתה הבטחה מפורשת של משרד המשפטים כי עד חודש אוקטובר, שבו מתחיל המושב החדש, הם יסיימו את העבודה שלקח להם ארבע שנים לע</w:t>
      </w:r>
      <w:r>
        <w:rPr>
          <w:rFonts w:hint="cs"/>
          <w:rtl/>
        </w:rPr>
        <w:t>שות אותה. עד היום הזה לא שמענו דבר וחצי דבר.</w:t>
      </w:r>
    </w:p>
    <w:p w14:paraId="3B6DF4C4" w14:textId="77777777" w:rsidR="00000000" w:rsidRDefault="0069655B">
      <w:pPr>
        <w:pStyle w:val="a0"/>
        <w:ind w:firstLine="720"/>
        <w:rPr>
          <w:rFonts w:hint="cs"/>
          <w:rtl/>
        </w:rPr>
      </w:pPr>
    </w:p>
    <w:p w14:paraId="0453D40E" w14:textId="77777777" w:rsidR="00000000" w:rsidRDefault="0069655B">
      <w:pPr>
        <w:pStyle w:val="a0"/>
        <w:rPr>
          <w:rFonts w:hint="cs"/>
          <w:rtl/>
        </w:rPr>
      </w:pPr>
      <w:r>
        <w:rPr>
          <w:rFonts w:hint="cs"/>
          <w:rtl/>
        </w:rPr>
        <w:t xml:space="preserve">עכשיו נגיע למשרד לביטחון פנים. יש מודעות במדור הנוער במשטרה לבעייתיות, אבל אין כוח-אדם. אני אתן דוגמה אחת, האינטרנט. לפני שנה תפסו שמונה פדופילים באינטרנט, אבל מאז, במדור שעובד עם פשעי מחשוב במשטרה, לא היה זמן </w:t>
      </w:r>
      <w:r>
        <w:rPr>
          <w:rFonts w:hint="cs"/>
          <w:rtl/>
        </w:rPr>
        <w:t xml:space="preserve">לטפל בנושא הפדופילים. הם היו בוועדה שוב ואמרו לנו שיש היום כל כך הרבה פשע דרך האינטרנט, לרבות פשע כלכלי, ועל כן אין להם זמן לטפל בזה ואין תקן אחד לטפל בפשעי האינטרנט. באירופה מכנים את הטיפול של המשטרה בפדופילים: "גן-עדן לפדופילים". </w:t>
      </w:r>
    </w:p>
    <w:p w14:paraId="1EFAD030" w14:textId="77777777" w:rsidR="00000000" w:rsidRDefault="0069655B">
      <w:pPr>
        <w:pStyle w:val="a0"/>
        <w:rPr>
          <w:rFonts w:hint="cs"/>
          <w:rtl/>
        </w:rPr>
      </w:pPr>
    </w:p>
    <w:p w14:paraId="171196A2" w14:textId="77777777" w:rsidR="00000000" w:rsidRDefault="0069655B">
      <w:pPr>
        <w:pStyle w:val="a0"/>
        <w:rPr>
          <w:rFonts w:hint="cs"/>
          <w:rtl/>
        </w:rPr>
      </w:pPr>
      <w:r>
        <w:rPr>
          <w:rFonts w:hint="cs"/>
          <w:rtl/>
        </w:rPr>
        <w:t>אני יודע שיש בעיה של כ</w:t>
      </w:r>
      <w:r>
        <w:rPr>
          <w:rFonts w:hint="cs"/>
          <w:rtl/>
        </w:rPr>
        <w:t xml:space="preserve">וח-אדם במשטרה, וטיפלנו אתמול בנושא הפשיעה ואני מכיר את גישתך לעניין, אבל לא יכול להיות שבעיה כל כך חמורה אינה מקבלת את התקצוב, את התקנים ואת כוח-האדם המזערי, הקטן ביותר הנדרש כדי לפתור את הדברים שאנו יודעים איך המשטרה יכולה לפתור אותם. זה דבר שלא מתקבל על </w:t>
      </w:r>
      <w:r>
        <w:rPr>
          <w:rFonts w:hint="cs"/>
          <w:rtl/>
        </w:rPr>
        <w:t xml:space="preserve">הדעת. אני לא אחכה עד שיהיו עוד ילדים שיהיו שוב קורבנות של הפדופילים, שאנו יודעים מי הם. </w:t>
      </w:r>
    </w:p>
    <w:p w14:paraId="18CC8C7C" w14:textId="77777777" w:rsidR="00000000" w:rsidRDefault="0069655B">
      <w:pPr>
        <w:pStyle w:val="a0"/>
        <w:ind w:firstLine="0"/>
        <w:rPr>
          <w:rFonts w:hint="cs"/>
          <w:rtl/>
        </w:rPr>
      </w:pPr>
    </w:p>
    <w:p w14:paraId="7A363D65" w14:textId="77777777" w:rsidR="00000000" w:rsidRDefault="0069655B">
      <w:pPr>
        <w:pStyle w:val="a0"/>
        <w:rPr>
          <w:rFonts w:hint="cs"/>
          <w:rtl/>
        </w:rPr>
      </w:pPr>
      <w:r>
        <w:rPr>
          <w:rFonts w:hint="cs"/>
          <w:rtl/>
        </w:rPr>
        <w:t>הנושא האחרון שאני רוצה לשים את האצבע עליו הוא התרופה "דקפפטיל". כולם יודעים שיש לזה אפקט חזק ביותר על עברייני המין. יש להם דחפים שהם קיבלו אותם אולי דרך הטבע, ויש דרך</w:t>
      </w:r>
      <w:r>
        <w:rPr>
          <w:rFonts w:hint="cs"/>
          <w:rtl/>
        </w:rPr>
        <w:t xml:space="preserve"> לטפל בדחף הזה באמצעות התרופה הזאת. כל חברה נורמלית שיודעת שאפשר לטפל בעברייני המין באמצעות התרופה הזאת, שניתנת על-ידי זריקה פעם בחודש, נותנת את התרופה. השבוע פורסם שזריקה עולה 1,000 שקל, אבל למשרד הבריאות אין כסף לטפל בעניין. זה לא נכנס לסל התרופות, ועל כ</w:t>
      </w:r>
      <w:r>
        <w:rPr>
          <w:rFonts w:hint="cs"/>
          <w:rtl/>
        </w:rPr>
        <w:t xml:space="preserve">ן אי-אפשר לחייב את הפדופילים לקבל את הזריקות האלה. </w:t>
      </w:r>
    </w:p>
    <w:p w14:paraId="0DDE4F6B" w14:textId="77777777" w:rsidR="00000000" w:rsidRDefault="0069655B">
      <w:pPr>
        <w:pStyle w:val="a0"/>
        <w:rPr>
          <w:rFonts w:hint="cs"/>
          <w:rtl/>
        </w:rPr>
      </w:pPr>
    </w:p>
    <w:p w14:paraId="24997BF0" w14:textId="77777777" w:rsidR="00000000" w:rsidRDefault="0069655B">
      <w:pPr>
        <w:pStyle w:val="a0"/>
        <w:rPr>
          <w:rFonts w:hint="cs"/>
          <w:rtl/>
        </w:rPr>
      </w:pPr>
      <w:r>
        <w:rPr>
          <w:rFonts w:hint="cs"/>
          <w:rtl/>
        </w:rPr>
        <w:t>אני עשיתי בדיקה דרך פסיכיאטר שנחשב למומחה מספר אחת בארץ לנושא הזה, פרופסור אליעזר ויצטום מבאר-שבע, וגיליתי שהיום אפשר להשיג את התרופה הזאת ב-330 שקל. זה ממש שליש מחיר. זה חוסך חיים. זו שפיכות דמים. אנו ל</w:t>
      </w:r>
      <w:r>
        <w:rPr>
          <w:rFonts w:hint="cs"/>
          <w:rtl/>
        </w:rPr>
        <w:t xml:space="preserve">א מדברים פה על דבר קל, אנחנו מדברים על שפיכות דמים של אלפי ילדים בישראל שאפשר, על-ידי זריקה שעולה 330 שקל, למנוע חלק גדול ממנה. מובן שצריך פתרון כולל, אבל עד שיהיה פתרון כולל גדול, צריך למנוע את המצב הנוכחי. אני חושב שזה חיוני ביותר.  </w:t>
      </w:r>
    </w:p>
    <w:p w14:paraId="2F346547" w14:textId="77777777" w:rsidR="00000000" w:rsidRDefault="0069655B">
      <w:pPr>
        <w:pStyle w:val="a0"/>
        <w:rPr>
          <w:rFonts w:hint="cs"/>
          <w:rtl/>
        </w:rPr>
      </w:pPr>
    </w:p>
    <w:p w14:paraId="081E2C63" w14:textId="77777777" w:rsidR="00000000" w:rsidRDefault="0069655B">
      <w:pPr>
        <w:pStyle w:val="af1"/>
        <w:rPr>
          <w:rtl/>
        </w:rPr>
      </w:pPr>
      <w:bookmarkStart w:id="685" w:name="FS000001039T25_02_2004_18_46_29"/>
      <w:bookmarkEnd w:id="685"/>
      <w:r>
        <w:rPr>
          <w:rtl/>
        </w:rPr>
        <w:t>היו"ר מיכאל נודלמן:</w:t>
      </w:r>
    </w:p>
    <w:p w14:paraId="08999268" w14:textId="77777777" w:rsidR="00000000" w:rsidRDefault="0069655B">
      <w:pPr>
        <w:pStyle w:val="a0"/>
        <w:rPr>
          <w:rFonts w:hint="cs"/>
          <w:rtl/>
        </w:rPr>
      </w:pPr>
    </w:p>
    <w:p w14:paraId="06925B5A" w14:textId="77777777" w:rsidR="00000000" w:rsidRDefault="0069655B">
      <w:pPr>
        <w:pStyle w:val="a0"/>
        <w:rPr>
          <w:rFonts w:hint="cs"/>
          <w:rtl/>
        </w:rPr>
      </w:pPr>
      <w:r>
        <w:rPr>
          <w:rFonts w:hint="cs"/>
          <w:rtl/>
        </w:rPr>
        <w:t>תודה רבה. חברת הכנסת ענבל גבריאלי.</w:t>
      </w:r>
    </w:p>
    <w:p w14:paraId="37C74EAF" w14:textId="77777777" w:rsidR="00000000" w:rsidRDefault="0069655B">
      <w:pPr>
        <w:pStyle w:val="a0"/>
        <w:rPr>
          <w:rFonts w:hint="cs"/>
          <w:rtl/>
        </w:rPr>
      </w:pPr>
    </w:p>
    <w:p w14:paraId="742251E2" w14:textId="77777777" w:rsidR="00000000" w:rsidRDefault="0069655B">
      <w:pPr>
        <w:pStyle w:val="a"/>
        <w:rPr>
          <w:rFonts w:hint="cs"/>
          <w:rtl/>
        </w:rPr>
      </w:pPr>
      <w:bookmarkStart w:id="686" w:name="_Toc69695032"/>
      <w:r>
        <w:rPr>
          <w:rFonts w:hint="eastAsia"/>
          <w:rtl/>
        </w:rPr>
        <w:t>ענבל</w:t>
      </w:r>
      <w:r>
        <w:rPr>
          <w:rtl/>
        </w:rPr>
        <w:t xml:space="preserve"> גבריאלי (הליכוד):</w:t>
      </w:r>
      <w:bookmarkEnd w:id="686"/>
    </w:p>
    <w:p w14:paraId="63AC41C9" w14:textId="77777777" w:rsidR="00000000" w:rsidRDefault="0069655B">
      <w:pPr>
        <w:pStyle w:val="a0"/>
        <w:rPr>
          <w:rFonts w:hint="cs"/>
          <w:rtl/>
        </w:rPr>
      </w:pPr>
    </w:p>
    <w:p w14:paraId="6264B16E" w14:textId="77777777" w:rsidR="00000000" w:rsidRDefault="0069655B">
      <w:pPr>
        <w:pStyle w:val="a0"/>
        <w:rPr>
          <w:rFonts w:hint="cs"/>
          <w:rtl/>
        </w:rPr>
      </w:pPr>
      <w:r>
        <w:rPr>
          <w:rFonts w:hint="cs"/>
          <w:rtl/>
        </w:rPr>
        <w:t xml:space="preserve">אדוני היושב-ראש, כנסת נכבדה, אני רוצה לשתף אתכם במעט נתונים. במהלך שנת 2003 הותקפו מינית 1,763 ילדים. 39% מהם, 690 ילדים, הם בני חמש עד 14, ולמעלה מ-11% מהם הם ילדים בני פחות מחמש. כמו כן, בחמש </w:t>
      </w:r>
      <w:r>
        <w:rPr>
          <w:rFonts w:hint="cs"/>
          <w:rtl/>
        </w:rPr>
        <w:t>השנים האחרונות חלה עלייה של כ-50% במספר הילדים שנפגעו מינית על-ידי מוריהם או מדריכיהם במוסד החינוכי שבו הם לומדים. רק בשנת 2003 היו 96 מקרים כאלה. מובן שהנתונים המזעזעים האלה נסמכים אך ורק על מקרים שדווחו, אבל כמובן אין מקום להניח שכל המקרים אכן מדווחים.</w:t>
      </w:r>
    </w:p>
    <w:p w14:paraId="4BF7BB00" w14:textId="77777777" w:rsidR="00000000" w:rsidRDefault="0069655B">
      <w:pPr>
        <w:pStyle w:val="a0"/>
        <w:rPr>
          <w:rFonts w:hint="cs"/>
          <w:rtl/>
        </w:rPr>
      </w:pPr>
    </w:p>
    <w:p w14:paraId="79CDDA5E" w14:textId="77777777" w:rsidR="00000000" w:rsidRDefault="0069655B">
      <w:pPr>
        <w:pStyle w:val="af0"/>
        <w:rPr>
          <w:rtl/>
        </w:rPr>
      </w:pPr>
      <w:r>
        <w:rPr>
          <w:rFonts w:hint="cs"/>
          <w:rtl/>
        </w:rPr>
        <w:t xml:space="preserve">סגן השר לביטחון פנים </w:t>
      </w:r>
      <w:r>
        <w:rPr>
          <w:rFonts w:hint="eastAsia"/>
          <w:rtl/>
        </w:rPr>
        <w:t>יעקב</w:t>
      </w:r>
      <w:r>
        <w:rPr>
          <w:rtl/>
        </w:rPr>
        <w:t xml:space="preserve"> אדרי:</w:t>
      </w:r>
    </w:p>
    <w:p w14:paraId="693F5383" w14:textId="77777777" w:rsidR="00000000" w:rsidRDefault="0069655B">
      <w:pPr>
        <w:pStyle w:val="a0"/>
        <w:rPr>
          <w:rFonts w:hint="cs"/>
          <w:rtl/>
        </w:rPr>
      </w:pPr>
    </w:p>
    <w:p w14:paraId="3D73C319" w14:textId="77777777" w:rsidR="00000000" w:rsidRDefault="0069655B">
      <w:pPr>
        <w:pStyle w:val="a0"/>
        <w:rPr>
          <w:rFonts w:hint="cs"/>
          <w:rtl/>
        </w:rPr>
      </w:pPr>
      <w:r>
        <w:rPr>
          <w:rFonts w:hint="cs"/>
          <w:rtl/>
        </w:rPr>
        <w:t>רק החלק הקטן מדווח.</w:t>
      </w:r>
    </w:p>
    <w:p w14:paraId="1D106F40" w14:textId="77777777" w:rsidR="00000000" w:rsidRDefault="0069655B">
      <w:pPr>
        <w:pStyle w:val="a0"/>
        <w:rPr>
          <w:rFonts w:hint="cs"/>
          <w:rtl/>
        </w:rPr>
      </w:pPr>
    </w:p>
    <w:p w14:paraId="1A88A393" w14:textId="77777777" w:rsidR="00000000" w:rsidRDefault="0069655B">
      <w:pPr>
        <w:pStyle w:val="-"/>
        <w:rPr>
          <w:rtl/>
        </w:rPr>
      </w:pPr>
      <w:bookmarkStart w:id="687" w:name="FS000001039T25_02_2004_18_47_29C"/>
      <w:bookmarkEnd w:id="687"/>
      <w:r>
        <w:rPr>
          <w:rFonts w:hint="eastAsia"/>
          <w:rtl/>
        </w:rPr>
        <w:t>ענבל</w:t>
      </w:r>
      <w:r>
        <w:rPr>
          <w:rtl/>
        </w:rPr>
        <w:t xml:space="preserve"> גבריאלי (הליכוד):</w:t>
      </w:r>
    </w:p>
    <w:p w14:paraId="06F7F029" w14:textId="77777777" w:rsidR="00000000" w:rsidRDefault="0069655B">
      <w:pPr>
        <w:pStyle w:val="a0"/>
        <w:rPr>
          <w:rFonts w:hint="cs"/>
          <w:rtl/>
        </w:rPr>
      </w:pPr>
    </w:p>
    <w:p w14:paraId="70C4F962" w14:textId="77777777" w:rsidR="00000000" w:rsidRDefault="0069655B">
      <w:pPr>
        <w:pStyle w:val="a0"/>
        <w:rPr>
          <w:rFonts w:hint="cs"/>
          <w:rtl/>
        </w:rPr>
      </w:pPr>
      <w:r>
        <w:rPr>
          <w:rFonts w:hint="cs"/>
          <w:rtl/>
        </w:rPr>
        <w:t xml:space="preserve"> נכון. תודה לתרומתו של סגן השר. זה מה שמוביל אותי למסקנה המאוד-ברורה והמאוד-פשוטה, שתופעת הפדופיליה היא הרבה יותר חמורה מבחינת היקפה. על סמך הנתונים האלה ויחד עם העובדה שהחלק הקט</w:t>
      </w:r>
      <w:r>
        <w:rPr>
          <w:rFonts w:hint="cs"/>
          <w:rtl/>
        </w:rPr>
        <w:t>ן מדווח, הרי שניתן לקבוע בצורה כמעט חד-משמעית, שפדופיליה היא הסטייה המינית הנפוצה ביותר בחברה הישראלית.</w:t>
      </w:r>
    </w:p>
    <w:p w14:paraId="4FA0100C" w14:textId="77777777" w:rsidR="00000000" w:rsidRDefault="0069655B">
      <w:pPr>
        <w:pStyle w:val="a0"/>
        <w:rPr>
          <w:rFonts w:hint="cs"/>
          <w:rtl/>
        </w:rPr>
      </w:pPr>
    </w:p>
    <w:p w14:paraId="4A94887B" w14:textId="77777777" w:rsidR="00000000" w:rsidRDefault="0069655B">
      <w:pPr>
        <w:pStyle w:val="a0"/>
        <w:rPr>
          <w:rFonts w:hint="cs"/>
          <w:rtl/>
        </w:rPr>
      </w:pPr>
      <w:r>
        <w:rPr>
          <w:rFonts w:hint="cs"/>
          <w:rtl/>
        </w:rPr>
        <w:t>בשבוע שעבר שמענו על המקרה המזעזע של בחור בן 23 שהתקבל לעבודה במוסד חינוכי  ותקף שם ילדה בת ארבע, וזאת אף-על-פי  שבאותה עת כבר התנהלו נגדו הליכים בשל עב</w:t>
      </w:r>
      <w:r>
        <w:rPr>
          <w:rFonts w:hint="cs"/>
          <w:rtl/>
        </w:rPr>
        <w:t>ירת פדופיליה קודמת. אני לא יודעת ממה להזדעזע יותר, מעצם העובדה שילדה קטנה חסרת ישע מותקפת מינית, או אולי מאופן התנהלות הדברים, מהפיקוח במוסד החינוכי. הילדה הזאת, ילדה בת ארבע, שהתה בשירותים במשך חצי שעה, לאחר שנכנס וביצע בה מה שביצע, ואף אחד לא הרגיש ולא ע</w:t>
      </w:r>
      <w:r>
        <w:rPr>
          <w:rFonts w:hint="cs"/>
          <w:rtl/>
        </w:rPr>
        <w:t xml:space="preserve">זר לה. </w:t>
      </w:r>
    </w:p>
    <w:p w14:paraId="3F44B4A5" w14:textId="77777777" w:rsidR="00000000" w:rsidRDefault="0069655B">
      <w:pPr>
        <w:pStyle w:val="a0"/>
        <w:rPr>
          <w:rFonts w:hint="cs"/>
          <w:rtl/>
        </w:rPr>
      </w:pPr>
    </w:p>
    <w:p w14:paraId="49D2EF3D" w14:textId="77777777" w:rsidR="00000000" w:rsidRDefault="0069655B">
      <w:pPr>
        <w:pStyle w:val="a0"/>
        <w:rPr>
          <w:rFonts w:hint="cs"/>
          <w:rtl/>
        </w:rPr>
      </w:pPr>
      <w:r>
        <w:rPr>
          <w:rFonts w:hint="cs"/>
          <w:rtl/>
        </w:rPr>
        <w:t xml:space="preserve">במקרה אחר באור-יהודה, מחנך התעלל מינית בתלמידי כיתתו, מסכת התעללות שנמשכה שש שנים. שש שנים, רבותי, לא הורים, לא מורים, לא יועצים, לא מחנכים ולא סייעות שמו לב. </w:t>
      </w:r>
    </w:p>
    <w:p w14:paraId="3C30D412" w14:textId="77777777" w:rsidR="00000000" w:rsidRDefault="0069655B">
      <w:pPr>
        <w:pStyle w:val="a0"/>
        <w:rPr>
          <w:rFonts w:hint="cs"/>
          <w:rtl/>
        </w:rPr>
      </w:pPr>
    </w:p>
    <w:p w14:paraId="3844995F" w14:textId="77777777" w:rsidR="00000000" w:rsidRDefault="0069655B">
      <w:pPr>
        <w:pStyle w:val="a0"/>
        <w:rPr>
          <w:rFonts w:hint="cs"/>
          <w:rtl/>
        </w:rPr>
      </w:pPr>
      <w:r>
        <w:rPr>
          <w:rFonts w:hint="cs"/>
          <w:rtl/>
        </w:rPr>
        <w:t xml:space="preserve">יש כאן הפקרות שמהווה הפרה של חוק. החוק הישראלי, חוק של חבר הכנסת שטייניץ שנכנס לתוקפו </w:t>
      </w:r>
      <w:r>
        <w:rPr>
          <w:rFonts w:hint="cs"/>
          <w:rtl/>
        </w:rPr>
        <w:t xml:space="preserve">במרס 2003, מחייב היום כל מוסד חינוכי שלומדים בו ילדים, לבדוק את עברו של כל עובד, כאשר המטרה היא להבטיח שהוא לא פדופיל. </w:t>
      </w:r>
    </w:p>
    <w:p w14:paraId="3ABC9B64" w14:textId="77777777" w:rsidR="00000000" w:rsidRDefault="0069655B">
      <w:pPr>
        <w:pStyle w:val="a0"/>
        <w:rPr>
          <w:rFonts w:hint="cs"/>
          <w:rtl/>
        </w:rPr>
      </w:pPr>
    </w:p>
    <w:p w14:paraId="70A228E9" w14:textId="77777777" w:rsidR="00000000" w:rsidRDefault="0069655B">
      <w:pPr>
        <w:pStyle w:val="a0"/>
        <w:rPr>
          <w:rFonts w:hint="cs"/>
          <w:rtl/>
        </w:rPr>
      </w:pPr>
      <w:r>
        <w:rPr>
          <w:rFonts w:hint="cs"/>
          <w:rtl/>
        </w:rPr>
        <w:t xml:space="preserve">הכשלים האלה לא שייכים רק לרשויות החינוך. החוק הישראלי אינו מגדיר ואינו עוסק בפדופיליה כעבירה ייחודית העומדת בפני עצמה, וכפועל יוצא מכך </w:t>
      </w:r>
      <w:r>
        <w:rPr>
          <w:rFonts w:hint="cs"/>
          <w:rtl/>
        </w:rPr>
        <w:t>אין קביעה לעניין הטיפול בעבריינות שמקורה בפדופיליה. אם פדופילים מגיעים לבית-המשפט מכוח סעיפים אחרים בחוק העונשין, בתי-המשפט נוהגים בהם ביד רכה.</w:t>
      </w:r>
    </w:p>
    <w:p w14:paraId="18086DD4" w14:textId="77777777" w:rsidR="00000000" w:rsidRDefault="0069655B">
      <w:pPr>
        <w:pStyle w:val="a0"/>
        <w:rPr>
          <w:rFonts w:hint="cs"/>
          <w:rtl/>
        </w:rPr>
      </w:pPr>
    </w:p>
    <w:p w14:paraId="166A292C" w14:textId="77777777" w:rsidR="00000000" w:rsidRDefault="0069655B">
      <w:pPr>
        <w:pStyle w:val="a0"/>
        <w:rPr>
          <w:rFonts w:hint="cs"/>
          <w:rtl/>
        </w:rPr>
      </w:pPr>
      <w:r>
        <w:rPr>
          <w:rFonts w:hint="cs"/>
          <w:rtl/>
        </w:rPr>
        <w:t>בנוגע לקורבנות, הילדים עצמם, חסרי הישע הפגועים, נשאלת השאלה איך המדינה מטפלת בהם, והתשובה על כך, לצערי, פשוטה מ</w:t>
      </w:r>
      <w:r>
        <w:rPr>
          <w:rFonts w:hint="cs"/>
          <w:rtl/>
        </w:rPr>
        <w:t xml:space="preserve">אוד, המדינה לא מטפלת בהם. המדינה מסרבת היום להעניק טיפול לילדים האלה. </w:t>
      </w:r>
    </w:p>
    <w:p w14:paraId="01BA3795" w14:textId="77777777" w:rsidR="00000000" w:rsidRDefault="0069655B">
      <w:pPr>
        <w:pStyle w:val="a0"/>
        <w:rPr>
          <w:rFonts w:hint="cs"/>
          <w:rtl/>
        </w:rPr>
      </w:pPr>
    </w:p>
    <w:p w14:paraId="5FF30440" w14:textId="77777777" w:rsidR="00000000" w:rsidRDefault="0069655B">
      <w:pPr>
        <w:pStyle w:val="a0"/>
        <w:rPr>
          <w:rFonts w:hint="cs"/>
          <w:rtl/>
        </w:rPr>
      </w:pPr>
      <w:r>
        <w:rPr>
          <w:rFonts w:hint="cs"/>
          <w:rtl/>
        </w:rPr>
        <w:t xml:space="preserve">הצעת חוק שהגשנו, חבר הכנסת מלכיאור, יושב-ראש הוועדה לזכויות הילד, ואנוכי, שבאה לתת מענה כולל לילדים נפגעי פדופיליה - מענה פיזי, פסיכולוגי, נפשי, והיא כוללת גם ליווי בייעוץ משפטי </w:t>
      </w:r>
      <w:r>
        <w:rPr>
          <w:rtl/>
        </w:rPr>
        <w:t>–</w:t>
      </w:r>
      <w:r>
        <w:rPr>
          <w:rFonts w:hint="cs"/>
          <w:rtl/>
        </w:rPr>
        <w:t xml:space="preserve"> לצער</w:t>
      </w:r>
      <w:r>
        <w:rPr>
          <w:rFonts w:hint="cs"/>
          <w:rtl/>
        </w:rPr>
        <w:t xml:space="preserve">י לא זכתה לתמיכת הממשלה. </w:t>
      </w:r>
    </w:p>
    <w:p w14:paraId="08F70324" w14:textId="77777777" w:rsidR="00000000" w:rsidRDefault="0069655B">
      <w:pPr>
        <w:pStyle w:val="a0"/>
        <w:rPr>
          <w:rFonts w:hint="cs"/>
          <w:rtl/>
        </w:rPr>
      </w:pPr>
    </w:p>
    <w:p w14:paraId="0740382D" w14:textId="77777777" w:rsidR="00000000" w:rsidRDefault="0069655B">
      <w:pPr>
        <w:pStyle w:val="a0"/>
        <w:rPr>
          <w:rFonts w:hint="cs"/>
          <w:rtl/>
        </w:rPr>
      </w:pPr>
      <w:r>
        <w:rPr>
          <w:rFonts w:hint="cs"/>
          <w:rtl/>
        </w:rPr>
        <w:t>אני רוצה רק לציין את העובדה המצערת, שלאחרונה התבשרנו על ביטול תפקיד היועץ לילד ולנוער בשירותי בריאות הנפש במשרד הבריאות. עם מלוא ההכרה ומלוא ההבנה לצורך בקיצוץ ולצורך בהתייעלות המערכת, אני פשוט לא מצליחה להבין איך חרב ההתייעלות נ</w:t>
      </w:r>
      <w:r>
        <w:rPr>
          <w:rFonts w:hint="cs"/>
          <w:rtl/>
        </w:rPr>
        <w:t xml:space="preserve">ופלת דווקא על ראשו של התקן היחיד, התקן היחיד והבודד שאמון על שמירת נפשם ובריאותם של ילדינו. </w:t>
      </w:r>
    </w:p>
    <w:p w14:paraId="45B7BD63" w14:textId="77777777" w:rsidR="00000000" w:rsidRDefault="0069655B">
      <w:pPr>
        <w:pStyle w:val="a0"/>
        <w:rPr>
          <w:rFonts w:hint="cs"/>
          <w:rtl/>
        </w:rPr>
      </w:pPr>
    </w:p>
    <w:p w14:paraId="34E94ACB" w14:textId="77777777" w:rsidR="00000000" w:rsidRDefault="0069655B">
      <w:pPr>
        <w:pStyle w:val="a0"/>
        <w:rPr>
          <w:rFonts w:hint="cs"/>
          <w:rtl/>
        </w:rPr>
      </w:pPr>
      <w:r>
        <w:rPr>
          <w:rFonts w:hint="cs"/>
          <w:rtl/>
        </w:rPr>
        <w:t>לסיום אני רוצה לומר עוד שני דברים. באחרונה, כפי שציין חבר הכנסת מלכיאור, התרחבה מאוד תופעת הפדופיליה ברשת, ובאמת ניהלנו על כך סדרת דיונים בוועדה לזכויות הילד. אדו</w:t>
      </w:r>
      <w:r>
        <w:rPr>
          <w:rFonts w:hint="cs"/>
          <w:rtl/>
        </w:rPr>
        <w:t xml:space="preserve">ני סגן השר, התשובה שקיבלנו מנציגי משטרת ישראל היתה שאין כוח-אדם. יחידת המחשב של משטרת ישראל מונה כעשרה שוטרים בלבד, כשעבירות הפדופיליה ברשת הן רק חלק מהפשעים שקשורים באינטרנט. </w:t>
      </w:r>
    </w:p>
    <w:p w14:paraId="74E720B0" w14:textId="77777777" w:rsidR="00000000" w:rsidRDefault="0069655B">
      <w:pPr>
        <w:pStyle w:val="a0"/>
        <w:rPr>
          <w:rFonts w:hint="cs"/>
          <w:rtl/>
        </w:rPr>
      </w:pPr>
    </w:p>
    <w:p w14:paraId="61DE030F" w14:textId="77777777" w:rsidR="00000000" w:rsidRDefault="0069655B">
      <w:pPr>
        <w:pStyle w:val="a0"/>
        <w:rPr>
          <w:rFonts w:hint="cs"/>
          <w:rtl/>
        </w:rPr>
      </w:pPr>
      <w:r>
        <w:rPr>
          <w:rFonts w:hint="cs"/>
          <w:rtl/>
        </w:rPr>
        <w:t>במצב הנוכחי, שבו החוק לא מיושם, חקיקה רלוונטית לטיפול בתופעה לא נתמכת על-ידי ה</w:t>
      </w:r>
      <w:r>
        <w:rPr>
          <w:rFonts w:hint="cs"/>
          <w:rtl/>
        </w:rPr>
        <w:t xml:space="preserve">ממשלה, הענישה מקלה והאכיפה רופפת, וכך גם ההסברה בקרב ילדי ישראל, אנחנו מכוונים רק למקום אחד, למקום שבו תופעת הפדופיליה תונצח בחברה הישראלית. תודה. </w:t>
      </w:r>
    </w:p>
    <w:p w14:paraId="1D2851DC" w14:textId="77777777" w:rsidR="00000000" w:rsidRDefault="0069655B">
      <w:pPr>
        <w:pStyle w:val="af0"/>
        <w:rPr>
          <w:rFonts w:hint="cs"/>
          <w:rtl/>
        </w:rPr>
      </w:pPr>
    </w:p>
    <w:p w14:paraId="2ED91E9E" w14:textId="77777777" w:rsidR="00000000" w:rsidRDefault="0069655B">
      <w:pPr>
        <w:pStyle w:val="af1"/>
        <w:rPr>
          <w:rtl/>
        </w:rPr>
      </w:pPr>
      <w:r>
        <w:rPr>
          <w:rtl/>
        </w:rPr>
        <w:t>היו"ר מיכאל נודלמן:</w:t>
      </w:r>
    </w:p>
    <w:p w14:paraId="5A7867FE" w14:textId="77777777" w:rsidR="00000000" w:rsidRDefault="0069655B">
      <w:pPr>
        <w:pStyle w:val="a0"/>
        <w:rPr>
          <w:rtl/>
        </w:rPr>
      </w:pPr>
    </w:p>
    <w:p w14:paraId="583A57E2" w14:textId="77777777" w:rsidR="00000000" w:rsidRDefault="0069655B">
      <w:pPr>
        <w:pStyle w:val="a0"/>
        <w:rPr>
          <w:rFonts w:hint="cs"/>
          <w:rtl/>
        </w:rPr>
      </w:pPr>
      <w:r>
        <w:rPr>
          <w:rFonts w:hint="cs"/>
          <w:rtl/>
        </w:rPr>
        <w:t xml:space="preserve">תודה רבה. חבר הכנסת יצחק וקנין - אינו נוכח. אני מזמין את סגן השר לביטחון פנים, בבקשה. </w:t>
      </w:r>
    </w:p>
    <w:p w14:paraId="514A666C" w14:textId="77777777" w:rsidR="00000000" w:rsidRDefault="0069655B">
      <w:pPr>
        <w:pStyle w:val="a0"/>
        <w:rPr>
          <w:rFonts w:hint="cs"/>
          <w:rtl/>
        </w:rPr>
      </w:pPr>
    </w:p>
    <w:p w14:paraId="2E481799" w14:textId="77777777" w:rsidR="00000000" w:rsidRDefault="0069655B">
      <w:pPr>
        <w:pStyle w:val="a"/>
        <w:rPr>
          <w:rtl/>
        </w:rPr>
      </w:pPr>
      <w:bookmarkStart w:id="688" w:name="FS000001031T25_02_2004_18_54_34"/>
      <w:bookmarkStart w:id="689" w:name="_Toc69695033"/>
      <w:bookmarkEnd w:id="688"/>
      <w:r>
        <w:rPr>
          <w:rFonts w:hint="eastAsia"/>
          <w:rtl/>
        </w:rPr>
        <w:t>סגן</w:t>
      </w:r>
      <w:r>
        <w:rPr>
          <w:rtl/>
        </w:rPr>
        <w:t xml:space="preserve"> השר לביטחון פנים יעקב אדרי:</w:t>
      </w:r>
      <w:bookmarkEnd w:id="689"/>
    </w:p>
    <w:p w14:paraId="1EBE24AC" w14:textId="77777777" w:rsidR="00000000" w:rsidRDefault="0069655B">
      <w:pPr>
        <w:pStyle w:val="a0"/>
        <w:rPr>
          <w:rFonts w:hint="cs"/>
          <w:rtl/>
        </w:rPr>
      </w:pPr>
    </w:p>
    <w:p w14:paraId="7F919706" w14:textId="77777777" w:rsidR="00000000" w:rsidRDefault="0069655B">
      <w:pPr>
        <w:pStyle w:val="a0"/>
        <w:rPr>
          <w:rFonts w:hint="cs"/>
          <w:rtl/>
        </w:rPr>
      </w:pPr>
      <w:r>
        <w:rPr>
          <w:rFonts w:hint="cs"/>
          <w:rtl/>
        </w:rPr>
        <w:t>אדוני היושב-ראש, חברי חברי הכנסת, הפדופיליה מוגדרת כסטייה מינית. אני חושב, אני כבר בטוח ומשוכנע, שהיום ברור לכולם שזו אחת התופעות הקשות ביותר. אגב, לא רק בישראל, אלא גם באירופה התופעה מאוד נפוצה. התפרסם בזמנו נתון, שבלגיה</w:t>
      </w:r>
      <w:r>
        <w:rPr>
          <w:rFonts w:hint="cs"/>
          <w:rtl/>
        </w:rPr>
        <w:t xml:space="preserve"> "מובילה" בצורה דרסטית בעניין הזה. </w:t>
      </w:r>
    </w:p>
    <w:p w14:paraId="0F5BB865" w14:textId="77777777" w:rsidR="00000000" w:rsidRDefault="0069655B">
      <w:pPr>
        <w:pStyle w:val="a0"/>
        <w:rPr>
          <w:rFonts w:hint="cs"/>
          <w:rtl/>
        </w:rPr>
      </w:pPr>
    </w:p>
    <w:p w14:paraId="4CBDADDE" w14:textId="77777777" w:rsidR="00000000" w:rsidRDefault="0069655B">
      <w:pPr>
        <w:pStyle w:val="a0"/>
        <w:rPr>
          <w:rFonts w:hint="cs"/>
          <w:rtl/>
        </w:rPr>
      </w:pPr>
      <w:r>
        <w:rPr>
          <w:rFonts w:hint="cs"/>
          <w:rtl/>
        </w:rPr>
        <w:t xml:space="preserve">חבר הכנסת מלכיאור, כבר לפני חצי שנה ניסיתי להעלות את הנושא. פנו אלי כל מיני אנשים ואמרו לי שיש מחלה קשה מאוד שלא מטופלת בצורה נכונה. ניסיתי לצאת עם זה החוצה ולעניין גורמים שיכולים לתת טיפול בנושא, והתברר שכל הנושא טופל </w:t>
      </w:r>
      <w:r>
        <w:rPr>
          <w:rFonts w:hint="cs"/>
          <w:rtl/>
        </w:rPr>
        <w:t xml:space="preserve">בזמנו על-ידי חברת הכנסת תמר גוז'נסקי. היו דיונים בנושא עם חבר הכנסת נסים זאב, כשהיה שר הבריאות. התקיימו דיונים רבים בנושא הזה. </w:t>
      </w:r>
    </w:p>
    <w:p w14:paraId="23C3F9D0" w14:textId="77777777" w:rsidR="00000000" w:rsidRDefault="0069655B">
      <w:pPr>
        <w:pStyle w:val="af0"/>
        <w:rPr>
          <w:rFonts w:hint="cs"/>
          <w:b w:val="0"/>
          <w:bCs w:val="0"/>
          <w:u w:val="none"/>
          <w:rtl/>
        </w:rPr>
      </w:pPr>
    </w:p>
    <w:p w14:paraId="30536413" w14:textId="77777777" w:rsidR="00000000" w:rsidRDefault="0069655B">
      <w:pPr>
        <w:pStyle w:val="af0"/>
        <w:rPr>
          <w:rtl/>
        </w:rPr>
      </w:pPr>
      <w:r>
        <w:rPr>
          <w:rFonts w:hint="eastAsia"/>
          <w:rtl/>
        </w:rPr>
        <w:t>נסים</w:t>
      </w:r>
      <w:r>
        <w:rPr>
          <w:rtl/>
        </w:rPr>
        <w:t xml:space="preserve"> זאב (ש"ס):</w:t>
      </w:r>
    </w:p>
    <w:p w14:paraId="0A32F9A2" w14:textId="77777777" w:rsidR="00000000" w:rsidRDefault="0069655B">
      <w:pPr>
        <w:pStyle w:val="a0"/>
        <w:rPr>
          <w:rFonts w:hint="cs"/>
          <w:rtl/>
        </w:rPr>
      </w:pPr>
    </w:p>
    <w:p w14:paraId="609F6F53" w14:textId="77777777" w:rsidR="00000000" w:rsidRDefault="0069655B">
      <w:pPr>
        <w:pStyle w:val="a0"/>
        <w:rPr>
          <w:rFonts w:hint="cs"/>
          <w:rtl/>
        </w:rPr>
      </w:pPr>
      <w:r>
        <w:rPr>
          <w:rFonts w:hint="cs"/>
          <w:rtl/>
        </w:rPr>
        <w:t xml:space="preserve">נסים דהן. </w:t>
      </w:r>
    </w:p>
    <w:p w14:paraId="5F7EBB30" w14:textId="77777777" w:rsidR="00000000" w:rsidRDefault="0069655B">
      <w:pPr>
        <w:pStyle w:val="a0"/>
        <w:rPr>
          <w:rFonts w:hint="cs"/>
          <w:rtl/>
        </w:rPr>
      </w:pPr>
    </w:p>
    <w:p w14:paraId="1BDFF9D4" w14:textId="77777777" w:rsidR="00000000" w:rsidRDefault="0069655B">
      <w:pPr>
        <w:pStyle w:val="af0"/>
        <w:rPr>
          <w:rtl/>
        </w:rPr>
      </w:pPr>
      <w:r>
        <w:rPr>
          <w:rFonts w:hint="cs"/>
          <w:rtl/>
        </w:rPr>
        <w:t>ענבל ג</w:t>
      </w:r>
      <w:r>
        <w:rPr>
          <w:rtl/>
        </w:rPr>
        <w:t>בריאלי (הליכוד):</w:t>
      </w:r>
    </w:p>
    <w:p w14:paraId="7A80083D" w14:textId="77777777" w:rsidR="00000000" w:rsidRDefault="0069655B">
      <w:pPr>
        <w:pStyle w:val="a0"/>
        <w:rPr>
          <w:rFonts w:hint="cs"/>
          <w:rtl/>
        </w:rPr>
      </w:pPr>
    </w:p>
    <w:p w14:paraId="1CC8FE47" w14:textId="77777777" w:rsidR="00000000" w:rsidRDefault="0069655B">
      <w:pPr>
        <w:pStyle w:val="a0"/>
        <w:rPr>
          <w:rFonts w:hint="cs"/>
          <w:rtl/>
        </w:rPr>
      </w:pPr>
      <w:r>
        <w:rPr>
          <w:rFonts w:hint="cs"/>
          <w:rtl/>
        </w:rPr>
        <w:t>אתה רוצה לבשר לנו על הבאות?</w:t>
      </w:r>
    </w:p>
    <w:p w14:paraId="65CFB5D8" w14:textId="77777777" w:rsidR="00000000" w:rsidRDefault="0069655B">
      <w:pPr>
        <w:pStyle w:val="af0"/>
        <w:rPr>
          <w:rFonts w:hint="cs"/>
          <w:b w:val="0"/>
          <w:bCs w:val="0"/>
          <w:u w:val="none"/>
          <w:rtl/>
        </w:rPr>
      </w:pPr>
    </w:p>
    <w:p w14:paraId="6C800751" w14:textId="77777777" w:rsidR="00000000" w:rsidRDefault="0069655B">
      <w:pPr>
        <w:pStyle w:val="-"/>
        <w:rPr>
          <w:rtl/>
        </w:rPr>
      </w:pPr>
      <w:bookmarkStart w:id="690" w:name="FS000001031T25_02_2004_19_43_58"/>
      <w:bookmarkStart w:id="691" w:name="FS000001031T25_02_2004_19_44_06C"/>
      <w:bookmarkEnd w:id="690"/>
      <w:bookmarkEnd w:id="691"/>
      <w:r>
        <w:rPr>
          <w:rtl/>
        </w:rPr>
        <w:t>סגן השר לביטחון פנים יעקב אדרי:</w:t>
      </w:r>
    </w:p>
    <w:p w14:paraId="06A5A531" w14:textId="77777777" w:rsidR="00000000" w:rsidRDefault="0069655B">
      <w:pPr>
        <w:pStyle w:val="a0"/>
        <w:rPr>
          <w:rtl/>
        </w:rPr>
      </w:pPr>
    </w:p>
    <w:p w14:paraId="1BBEF888" w14:textId="77777777" w:rsidR="00000000" w:rsidRDefault="0069655B">
      <w:pPr>
        <w:pStyle w:val="a0"/>
        <w:rPr>
          <w:rFonts w:hint="cs"/>
          <w:rtl/>
        </w:rPr>
      </w:pPr>
      <w:r>
        <w:rPr>
          <w:rFonts w:hint="cs"/>
          <w:rtl/>
        </w:rPr>
        <w:t>צריך מעשה נס</w:t>
      </w:r>
      <w:r>
        <w:rPr>
          <w:rFonts w:hint="cs"/>
          <w:rtl/>
        </w:rPr>
        <w:t xml:space="preserve">ים כדי לפתור את הבעיות של הפדופיליה. </w:t>
      </w:r>
    </w:p>
    <w:p w14:paraId="085147EF" w14:textId="77777777" w:rsidR="00000000" w:rsidRDefault="0069655B">
      <w:pPr>
        <w:pStyle w:val="a0"/>
        <w:rPr>
          <w:rFonts w:hint="cs"/>
          <w:rtl/>
        </w:rPr>
      </w:pPr>
    </w:p>
    <w:p w14:paraId="31415D17" w14:textId="77777777" w:rsidR="00000000" w:rsidRDefault="0069655B">
      <w:pPr>
        <w:pStyle w:val="af0"/>
        <w:rPr>
          <w:rtl/>
        </w:rPr>
      </w:pPr>
      <w:bookmarkStart w:id="692" w:name="FS000001031T25_02_2004_18_52_16"/>
      <w:bookmarkStart w:id="693" w:name="FS000001031T25_02_2004_18_52_29"/>
      <w:bookmarkEnd w:id="692"/>
      <w:bookmarkEnd w:id="693"/>
      <w:r>
        <w:rPr>
          <w:rFonts w:hint="eastAsia"/>
          <w:rtl/>
        </w:rPr>
        <w:t>מיכאל</w:t>
      </w:r>
      <w:r>
        <w:rPr>
          <w:rtl/>
        </w:rPr>
        <w:t xml:space="preserve"> מלכיאור (העבודה-מימד):</w:t>
      </w:r>
    </w:p>
    <w:p w14:paraId="339CF6DA" w14:textId="77777777" w:rsidR="00000000" w:rsidRDefault="0069655B">
      <w:pPr>
        <w:pStyle w:val="a0"/>
        <w:rPr>
          <w:rFonts w:hint="cs"/>
          <w:rtl/>
        </w:rPr>
      </w:pPr>
    </w:p>
    <w:p w14:paraId="27B6C537" w14:textId="77777777" w:rsidR="00000000" w:rsidRDefault="0069655B">
      <w:pPr>
        <w:pStyle w:val="a0"/>
        <w:rPr>
          <w:rFonts w:hint="cs"/>
          <w:rtl/>
        </w:rPr>
      </w:pPr>
      <w:r>
        <w:rPr>
          <w:rFonts w:hint="cs"/>
          <w:rtl/>
        </w:rPr>
        <w:t xml:space="preserve">לא מעשה נסים, זה מעשה ידי אדם. </w:t>
      </w:r>
    </w:p>
    <w:p w14:paraId="29B8956A" w14:textId="77777777" w:rsidR="00000000" w:rsidRDefault="0069655B">
      <w:pPr>
        <w:pStyle w:val="a0"/>
        <w:rPr>
          <w:rFonts w:hint="cs"/>
          <w:rtl/>
        </w:rPr>
      </w:pPr>
    </w:p>
    <w:p w14:paraId="2948D375" w14:textId="77777777" w:rsidR="00000000" w:rsidRDefault="0069655B">
      <w:pPr>
        <w:pStyle w:val="-"/>
        <w:rPr>
          <w:rtl/>
        </w:rPr>
      </w:pPr>
      <w:bookmarkStart w:id="694" w:name="FS000001031T25_02_2004_18_54_39C"/>
      <w:bookmarkEnd w:id="694"/>
      <w:r>
        <w:rPr>
          <w:rtl/>
        </w:rPr>
        <w:t>סגן השר לביטחון פנים יעקב אדרי:</w:t>
      </w:r>
    </w:p>
    <w:p w14:paraId="69E50213" w14:textId="77777777" w:rsidR="00000000" w:rsidRDefault="0069655B">
      <w:pPr>
        <w:pStyle w:val="a0"/>
        <w:rPr>
          <w:rtl/>
        </w:rPr>
      </w:pPr>
    </w:p>
    <w:p w14:paraId="118D7330" w14:textId="77777777" w:rsidR="00000000" w:rsidRDefault="0069655B">
      <w:pPr>
        <w:pStyle w:val="a0"/>
        <w:rPr>
          <w:rFonts w:hint="cs"/>
          <w:rtl/>
        </w:rPr>
      </w:pPr>
      <w:r>
        <w:rPr>
          <w:rFonts w:hint="cs"/>
          <w:rtl/>
        </w:rPr>
        <w:t xml:space="preserve">אני אגיד לך למה מעשה נסים. קודם כול, הנסתר רב על הגלוי, זאת אומרת שיש אלפי מקרים שלא מתגלים, אני חושב שמסיבות די מובנות. </w:t>
      </w:r>
      <w:r>
        <w:rPr>
          <w:rFonts w:hint="cs"/>
          <w:rtl/>
        </w:rPr>
        <w:t xml:space="preserve">ילדים לא מדווחים, ואם הם מדווחים להורים, ההורים מסתירים את זה, כי זאת מכה, זה פצע. זו דילמה קשה מאוד להורים. סיפור אחד זה עד שמגיעים למשטרה. סיפור אחר זה עד שתופסים את עבריין המין. מובן שהנושא מאוד מאוד מורכב. </w:t>
      </w:r>
    </w:p>
    <w:p w14:paraId="7A88BB92" w14:textId="77777777" w:rsidR="00000000" w:rsidRDefault="0069655B">
      <w:pPr>
        <w:pStyle w:val="a0"/>
        <w:rPr>
          <w:rFonts w:hint="cs"/>
          <w:rtl/>
        </w:rPr>
      </w:pPr>
    </w:p>
    <w:p w14:paraId="6A90C6A6" w14:textId="77777777" w:rsidR="00000000" w:rsidRDefault="0069655B">
      <w:pPr>
        <w:pStyle w:val="a0"/>
        <w:rPr>
          <w:rFonts w:hint="cs"/>
          <w:rtl/>
        </w:rPr>
      </w:pPr>
      <w:r>
        <w:rPr>
          <w:rFonts w:hint="cs"/>
          <w:rtl/>
        </w:rPr>
        <w:t>חבר הכנסת מלכיאור, מתי זה הגיע לתקשורת? לא מ</w:t>
      </w:r>
      <w:r>
        <w:rPr>
          <w:rFonts w:hint="cs"/>
          <w:rtl/>
        </w:rPr>
        <w:t xml:space="preserve">זמן, כאשר עלה הנושא של מייקל ג'קסון. רק כאשר הסיפור של מייקל ג'קסון יצא החוצה הצלחתי לדחוף כמה עניינים, ומייד אגע בכמה נושאים שגם חברת הכנסת ענבל גבריאלי נגעה בהם וגם חבר הכנסת מלכיאור. </w:t>
      </w:r>
    </w:p>
    <w:p w14:paraId="4F21BCD3" w14:textId="77777777" w:rsidR="00000000" w:rsidRDefault="0069655B">
      <w:pPr>
        <w:pStyle w:val="a0"/>
        <w:rPr>
          <w:rFonts w:hint="cs"/>
          <w:rtl/>
        </w:rPr>
      </w:pPr>
    </w:p>
    <w:p w14:paraId="5C55C16B" w14:textId="77777777" w:rsidR="00000000" w:rsidRDefault="0069655B">
      <w:pPr>
        <w:pStyle w:val="a0"/>
        <w:rPr>
          <w:rFonts w:hint="cs"/>
          <w:rtl/>
        </w:rPr>
      </w:pPr>
      <w:r>
        <w:rPr>
          <w:rFonts w:hint="cs"/>
          <w:rtl/>
        </w:rPr>
        <w:t>אני קודם כול מאוד שמח שגם אתם מטפלים בנושא הזה, כי בהתחלה חשבתי שאני</w:t>
      </w:r>
      <w:r>
        <w:rPr>
          <w:rFonts w:hint="cs"/>
          <w:rtl/>
        </w:rPr>
        <w:t xml:space="preserve"> בודד במערכה. אני מאוד מודה לכם. אני כמובן איעזר בכם, וגם אשמח מאוד למסור לכם נתונים שאני יודע בעניין הזה. </w:t>
      </w:r>
    </w:p>
    <w:p w14:paraId="60EA0CBF" w14:textId="77777777" w:rsidR="00000000" w:rsidRDefault="0069655B">
      <w:pPr>
        <w:pStyle w:val="a0"/>
        <w:rPr>
          <w:rFonts w:hint="cs"/>
          <w:rtl/>
        </w:rPr>
      </w:pPr>
    </w:p>
    <w:p w14:paraId="0DF7E44A" w14:textId="77777777" w:rsidR="00000000" w:rsidRDefault="0069655B">
      <w:pPr>
        <w:pStyle w:val="a0"/>
        <w:rPr>
          <w:rFonts w:hint="cs"/>
          <w:rtl/>
        </w:rPr>
      </w:pPr>
      <w:r>
        <w:rPr>
          <w:rFonts w:hint="cs"/>
          <w:rtl/>
        </w:rPr>
        <w:t xml:space="preserve">ברשותכם, אגיד כמה מלים, לפחות לגבי ההגדרות, לגבי התופעה ולגבי ההיקפים שלה. יש כמה הגדרות לפדופילים ולעברייני מין הפוגעים בקטינים, כאשר קיימת הפרדה </w:t>
      </w:r>
      <w:r>
        <w:rPr>
          <w:rFonts w:hint="cs"/>
          <w:rtl/>
        </w:rPr>
        <w:t xml:space="preserve">בספרות בין עברייני מין, תוקפי ילדים הפועלים באלימות רבה ותוקפים ילדים זרים, לבין פדופילים שמונעים מאהבת ילדים ואינם אלימים כלפיהם בפגיעה המינית שלהם. יש שני סוגי פדופילים, התוקפן והמלטף. אנחנו יודעים שזה מאוד נפוץ. </w:t>
      </w:r>
    </w:p>
    <w:p w14:paraId="79FDA9BF" w14:textId="77777777" w:rsidR="00000000" w:rsidRDefault="0069655B">
      <w:pPr>
        <w:pStyle w:val="a0"/>
        <w:rPr>
          <w:rFonts w:hint="cs"/>
          <w:rtl/>
        </w:rPr>
      </w:pPr>
    </w:p>
    <w:p w14:paraId="1365ED70" w14:textId="77777777" w:rsidR="00000000" w:rsidRDefault="0069655B">
      <w:pPr>
        <w:pStyle w:val="a0"/>
        <w:rPr>
          <w:rFonts w:hint="cs"/>
          <w:rtl/>
        </w:rPr>
      </w:pPr>
      <w:r>
        <w:rPr>
          <w:rFonts w:hint="cs"/>
          <w:rtl/>
        </w:rPr>
        <w:t>הגדרת פדופילים ותוקפי ילדים היא מלאכה מ</w:t>
      </w:r>
      <w:r>
        <w:rPr>
          <w:rFonts w:hint="cs"/>
          <w:rtl/>
        </w:rPr>
        <w:t xml:space="preserve">סובכת, בשל שונות גבוהה מאוד בין העבריינים במונחים של מאפייני אישיות, ניסיון חיים, היסטוריה עבריינית וסיבות לתקיפה. לכן אין פרופיל אחד המתאר את כל תוקפי הילדים. </w:t>
      </w:r>
    </w:p>
    <w:p w14:paraId="4852AEA4" w14:textId="77777777" w:rsidR="00000000" w:rsidRDefault="0069655B">
      <w:pPr>
        <w:pStyle w:val="a0"/>
        <w:rPr>
          <w:rFonts w:hint="cs"/>
          <w:rtl/>
        </w:rPr>
      </w:pPr>
    </w:p>
    <w:p w14:paraId="270291F6" w14:textId="77777777" w:rsidR="00000000" w:rsidRDefault="0069655B">
      <w:pPr>
        <w:pStyle w:val="a0"/>
        <w:rPr>
          <w:rFonts w:hint="cs"/>
          <w:rtl/>
        </w:rPr>
      </w:pPr>
      <w:r>
        <w:rPr>
          <w:rFonts w:hint="cs"/>
          <w:rtl/>
        </w:rPr>
        <w:t>גם בנתונים המשטרתיים לא קיימת הגדרה מדויקת של הפדופילים. בספרות בנושא מונים כ-12 מאפיינים בולט</w:t>
      </w:r>
      <w:r>
        <w:rPr>
          <w:rFonts w:hint="cs"/>
          <w:rtl/>
        </w:rPr>
        <w:t xml:space="preserve">ים לפדופילים ותוקפי ילדים. יש חומר מדעי רב מאוד בעניין הזה והגדרות לכל נושא הפדופיליה. </w:t>
      </w:r>
    </w:p>
    <w:p w14:paraId="28A64FAD" w14:textId="77777777" w:rsidR="00000000" w:rsidRDefault="0069655B">
      <w:pPr>
        <w:pStyle w:val="a0"/>
        <w:rPr>
          <w:rFonts w:hint="cs"/>
          <w:rtl/>
        </w:rPr>
      </w:pPr>
    </w:p>
    <w:p w14:paraId="0F4B7A5D" w14:textId="77777777" w:rsidR="00000000" w:rsidRDefault="0069655B">
      <w:pPr>
        <w:pStyle w:val="a0"/>
        <w:rPr>
          <w:rFonts w:hint="cs"/>
          <w:rtl/>
        </w:rPr>
      </w:pPr>
      <w:r>
        <w:rPr>
          <w:rFonts w:hint="cs"/>
          <w:rtl/>
        </w:rPr>
        <w:t xml:space="preserve">פדופילים, לצערי הרב, לא יפסיקו את פעולתם ולא יסגירו את עצמם אף פעם, מכיוון שהם אינם לוקחים אחריות על התנהגותם, וכאמור מכחישים שהם גורמים פגיעה ונזק לילד. </w:t>
      </w:r>
    </w:p>
    <w:p w14:paraId="5DA20572" w14:textId="77777777" w:rsidR="00000000" w:rsidRDefault="0069655B">
      <w:pPr>
        <w:pStyle w:val="a0"/>
        <w:rPr>
          <w:rFonts w:hint="cs"/>
          <w:rtl/>
        </w:rPr>
      </w:pPr>
    </w:p>
    <w:p w14:paraId="2BB7C114" w14:textId="77777777" w:rsidR="00000000" w:rsidRDefault="0069655B">
      <w:pPr>
        <w:pStyle w:val="a0"/>
        <w:rPr>
          <w:rFonts w:hint="cs"/>
          <w:rtl/>
        </w:rPr>
      </w:pPr>
      <w:r>
        <w:rPr>
          <w:rFonts w:hint="cs"/>
          <w:rtl/>
        </w:rPr>
        <w:t>כמו כן, נית</w:t>
      </w:r>
      <w:r>
        <w:rPr>
          <w:rFonts w:hint="cs"/>
          <w:rtl/>
        </w:rPr>
        <w:t>ן לטפל בפדופילים אך לא לרפא אותם. לצערי הרב, לגבי הזריקה - שאני תומך בשימוש בה - ביקרתי בבית-הסוהר "מגן" באופן אישי ודיברתי שם עם הרופאים שמטפלים באסירים. אם הטיפול לא תמידי ולא רצוף, הוא מאבד באיזה שלב את האפקטיביות שלו. מובן שיש גם עניין של מחיר וכסף. חב</w:t>
      </w:r>
      <w:r>
        <w:rPr>
          <w:rFonts w:hint="cs"/>
          <w:rtl/>
        </w:rPr>
        <w:t xml:space="preserve">רת הכנסת ענבל גבריאלי, הדבר הכי חשוב הוא שצריך את ההסכמה של המטופל לכך. </w:t>
      </w:r>
    </w:p>
    <w:p w14:paraId="4376EDDD" w14:textId="77777777" w:rsidR="00000000" w:rsidRDefault="0069655B">
      <w:pPr>
        <w:pStyle w:val="a0"/>
        <w:rPr>
          <w:rFonts w:hint="cs"/>
          <w:rtl/>
        </w:rPr>
      </w:pPr>
    </w:p>
    <w:p w14:paraId="449009B5" w14:textId="77777777" w:rsidR="00000000" w:rsidRDefault="0069655B">
      <w:pPr>
        <w:pStyle w:val="af0"/>
        <w:rPr>
          <w:rtl/>
        </w:rPr>
      </w:pPr>
      <w:r>
        <w:rPr>
          <w:rFonts w:hint="eastAsia"/>
          <w:rtl/>
        </w:rPr>
        <w:t>מיכאל</w:t>
      </w:r>
      <w:r>
        <w:rPr>
          <w:rtl/>
        </w:rPr>
        <w:t xml:space="preserve"> מלכיאור (העבודה-מימד):</w:t>
      </w:r>
    </w:p>
    <w:p w14:paraId="64D13719" w14:textId="77777777" w:rsidR="00000000" w:rsidRDefault="0069655B">
      <w:pPr>
        <w:pStyle w:val="a0"/>
        <w:rPr>
          <w:rFonts w:hint="cs"/>
          <w:rtl/>
        </w:rPr>
      </w:pPr>
    </w:p>
    <w:p w14:paraId="493BABD3" w14:textId="77777777" w:rsidR="00000000" w:rsidRDefault="0069655B">
      <w:pPr>
        <w:pStyle w:val="a0"/>
        <w:rPr>
          <w:rFonts w:hint="cs"/>
          <w:rtl/>
        </w:rPr>
      </w:pPr>
      <w:r>
        <w:rPr>
          <w:rFonts w:hint="cs"/>
          <w:rtl/>
        </w:rPr>
        <w:t xml:space="preserve">אבל הם מסכימים. </w:t>
      </w:r>
    </w:p>
    <w:p w14:paraId="113B8D28" w14:textId="77777777" w:rsidR="00000000" w:rsidRDefault="0069655B">
      <w:pPr>
        <w:pStyle w:val="a0"/>
        <w:rPr>
          <w:rFonts w:hint="cs"/>
          <w:rtl/>
        </w:rPr>
      </w:pPr>
    </w:p>
    <w:p w14:paraId="34A2E04B" w14:textId="77777777" w:rsidR="00000000" w:rsidRDefault="0069655B">
      <w:pPr>
        <w:pStyle w:val="-"/>
        <w:rPr>
          <w:rtl/>
        </w:rPr>
      </w:pPr>
      <w:bookmarkStart w:id="695" w:name="FS000001031T25_02_2004_19_55_26C"/>
      <w:bookmarkEnd w:id="695"/>
      <w:r>
        <w:rPr>
          <w:rtl/>
        </w:rPr>
        <w:t>סגן השר לביטחון פנים יעקב אדרי:</w:t>
      </w:r>
    </w:p>
    <w:p w14:paraId="67836FE4" w14:textId="77777777" w:rsidR="00000000" w:rsidRDefault="0069655B">
      <w:pPr>
        <w:pStyle w:val="a0"/>
        <w:rPr>
          <w:rtl/>
        </w:rPr>
      </w:pPr>
    </w:p>
    <w:p w14:paraId="38686515" w14:textId="77777777" w:rsidR="00000000" w:rsidRDefault="0069655B">
      <w:pPr>
        <w:pStyle w:val="a0"/>
        <w:rPr>
          <w:rFonts w:hint="cs"/>
          <w:rtl/>
        </w:rPr>
      </w:pPr>
      <w:r>
        <w:rPr>
          <w:rFonts w:hint="cs"/>
          <w:rtl/>
        </w:rPr>
        <w:t xml:space="preserve">לא, אני בדקתי את זה. רובם מסכימים, ואז מגיעים לבעיה התקציבית. </w:t>
      </w:r>
    </w:p>
    <w:p w14:paraId="17FA95A5" w14:textId="77777777" w:rsidR="00000000" w:rsidRDefault="0069655B">
      <w:pPr>
        <w:pStyle w:val="a0"/>
        <w:rPr>
          <w:rFonts w:hint="cs"/>
          <w:rtl/>
        </w:rPr>
      </w:pPr>
    </w:p>
    <w:p w14:paraId="034BAB91" w14:textId="77777777" w:rsidR="00000000" w:rsidRDefault="0069655B">
      <w:pPr>
        <w:pStyle w:val="af0"/>
        <w:rPr>
          <w:rtl/>
        </w:rPr>
      </w:pPr>
      <w:r>
        <w:rPr>
          <w:rFonts w:hint="eastAsia"/>
          <w:rtl/>
        </w:rPr>
        <w:t>מיכאל</w:t>
      </w:r>
      <w:r>
        <w:rPr>
          <w:rtl/>
        </w:rPr>
        <w:t xml:space="preserve"> מלכיאור (העבודה-מימד):</w:t>
      </w:r>
    </w:p>
    <w:p w14:paraId="09019E3D" w14:textId="77777777" w:rsidR="00000000" w:rsidRDefault="0069655B">
      <w:pPr>
        <w:pStyle w:val="a0"/>
        <w:rPr>
          <w:rFonts w:hint="cs"/>
          <w:rtl/>
        </w:rPr>
      </w:pPr>
    </w:p>
    <w:p w14:paraId="1E20455C" w14:textId="77777777" w:rsidR="00000000" w:rsidRDefault="0069655B">
      <w:pPr>
        <w:pStyle w:val="a0"/>
        <w:rPr>
          <w:rFonts w:hint="cs"/>
          <w:rtl/>
        </w:rPr>
      </w:pPr>
      <w:r>
        <w:rPr>
          <w:rFonts w:hint="cs"/>
          <w:rtl/>
        </w:rPr>
        <w:t>אז הממש</w:t>
      </w:r>
      <w:r>
        <w:rPr>
          <w:rFonts w:hint="cs"/>
          <w:rtl/>
        </w:rPr>
        <w:t xml:space="preserve">לה צריכה להסכים. </w:t>
      </w:r>
    </w:p>
    <w:p w14:paraId="5711918F" w14:textId="77777777" w:rsidR="00000000" w:rsidRDefault="0069655B">
      <w:pPr>
        <w:pStyle w:val="a0"/>
        <w:rPr>
          <w:rFonts w:hint="cs"/>
          <w:rtl/>
        </w:rPr>
      </w:pPr>
    </w:p>
    <w:p w14:paraId="5809FFEA" w14:textId="77777777" w:rsidR="00000000" w:rsidRDefault="0069655B">
      <w:pPr>
        <w:pStyle w:val="-"/>
        <w:rPr>
          <w:rtl/>
        </w:rPr>
      </w:pPr>
      <w:bookmarkStart w:id="696" w:name="FS000001031T25_02_2004_18_56_53C"/>
      <w:bookmarkEnd w:id="696"/>
      <w:r>
        <w:rPr>
          <w:rtl/>
        </w:rPr>
        <w:t>סגן השר לביטחון פנים יעקב אדרי:</w:t>
      </w:r>
    </w:p>
    <w:p w14:paraId="12AB97D1" w14:textId="77777777" w:rsidR="00000000" w:rsidRDefault="0069655B">
      <w:pPr>
        <w:pStyle w:val="a0"/>
        <w:rPr>
          <w:rtl/>
        </w:rPr>
      </w:pPr>
    </w:p>
    <w:p w14:paraId="5BEBDE4D" w14:textId="77777777" w:rsidR="00000000" w:rsidRDefault="0069655B">
      <w:pPr>
        <w:pStyle w:val="a0"/>
        <w:rPr>
          <w:rFonts w:hint="cs"/>
          <w:rtl/>
        </w:rPr>
      </w:pPr>
      <w:r>
        <w:rPr>
          <w:rFonts w:hint="cs"/>
          <w:rtl/>
        </w:rPr>
        <w:t xml:space="preserve">אני בהחלט מסכים אתך, ואני נלחם שזה גם ייכנס לסל התרופות, כי זה מאוד חשוב, ובמקביל שבשירות בתי-הסוהר זה יהיה חלק משיקום האסיר לקראת שחרורו. </w:t>
      </w:r>
    </w:p>
    <w:p w14:paraId="02BC24B7" w14:textId="77777777" w:rsidR="00000000" w:rsidRDefault="0069655B">
      <w:pPr>
        <w:pStyle w:val="a0"/>
        <w:rPr>
          <w:rFonts w:hint="cs"/>
          <w:rtl/>
        </w:rPr>
      </w:pPr>
    </w:p>
    <w:p w14:paraId="06D933CF" w14:textId="77777777" w:rsidR="00000000" w:rsidRDefault="0069655B">
      <w:pPr>
        <w:pStyle w:val="a0"/>
        <w:rPr>
          <w:rFonts w:hint="cs"/>
          <w:rtl/>
        </w:rPr>
      </w:pPr>
      <w:r>
        <w:rPr>
          <w:rFonts w:hint="cs"/>
          <w:rtl/>
        </w:rPr>
        <w:t xml:space="preserve">חברת הכנסת תמר גוז'נסקי, שלדעתי עשתה עבודה טובה מאוד, הציעה גם </w:t>
      </w:r>
      <w:r>
        <w:rPr>
          <w:rFonts w:hint="cs"/>
          <w:rtl/>
        </w:rPr>
        <w:t>להתנות את שחרור האסירים בקבלת טיפול, אבל זה כמובן חוק גורף מאוד, כי הוא נוגע לחוק בדבר צנעת הפרט ופוגע בחקיקת יסוד, בחוק-יסוד: כבוד האדם וחירותו, ולכן לא מתאפשר להעבירו. פגשתי אותה אתמול, אגב, והיא אמרה לי שלא פשוט היה להעביר חקיקה שמחייבת את האסיר לקבל טי</w:t>
      </w:r>
      <w:r>
        <w:rPr>
          <w:rFonts w:hint="cs"/>
          <w:rtl/>
        </w:rPr>
        <w:t>פול לפני שהוא עוזב.</w:t>
      </w:r>
    </w:p>
    <w:p w14:paraId="55A54FF0" w14:textId="77777777" w:rsidR="00000000" w:rsidRDefault="0069655B">
      <w:pPr>
        <w:pStyle w:val="a0"/>
        <w:rPr>
          <w:rFonts w:hint="cs"/>
          <w:rtl/>
        </w:rPr>
      </w:pPr>
    </w:p>
    <w:p w14:paraId="41F87C73" w14:textId="77777777" w:rsidR="00000000" w:rsidRDefault="0069655B">
      <w:pPr>
        <w:pStyle w:val="af0"/>
        <w:rPr>
          <w:rtl/>
        </w:rPr>
      </w:pPr>
      <w:r>
        <w:rPr>
          <w:rFonts w:hint="eastAsia"/>
          <w:rtl/>
        </w:rPr>
        <w:t>מיכאל</w:t>
      </w:r>
      <w:r>
        <w:rPr>
          <w:rtl/>
        </w:rPr>
        <w:t xml:space="preserve"> מלכיאור (העבודה-מימד):</w:t>
      </w:r>
    </w:p>
    <w:p w14:paraId="74CB2343" w14:textId="77777777" w:rsidR="00000000" w:rsidRDefault="0069655B">
      <w:pPr>
        <w:pStyle w:val="a0"/>
        <w:rPr>
          <w:rFonts w:hint="cs"/>
          <w:rtl/>
        </w:rPr>
      </w:pPr>
    </w:p>
    <w:p w14:paraId="3014B93A" w14:textId="77777777" w:rsidR="00000000" w:rsidRDefault="0069655B">
      <w:pPr>
        <w:pStyle w:val="a0"/>
        <w:rPr>
          <w:rFonts w:hint="cs"/>
          <w:rtl/>
        </w:rPr>
      </w:pPr>
      <w:r>
        <w:rPr>
          <w:rFonts w:hint="cs"/>
          <w:rtl/>
        </w:rPr>
        <w:t xml:space="preserve">אבל קודם נפתור את זה לגבי אלה שכן רוצים. </w:t>
      </w:r>
    </w:p>
    <w:p w14:paraId="2612B186" w14:textId="77777777" w:rsidR="00000000" w:rsidRDefault="0069655B">
      <w:pPr>
        <w:pStyle w:val="a0"/>
        <w:rPr>
          <w:rFonts w:hint="cs"/>
          <w:rtl/>
        </w:rPr>
      </w:pPr>
    </w:p>
    <w:p w14:paraId="36313826" w14:textId="77777777" w:rsidR="00000000" w:rsidRDefault="0069655B">
      <w:pPr>
        <w:pStyle w:val="-"/>
        <w:rPr>
          <w:rtl/>
        </w:rPr>
      </w:pPr>
      <w:bookmarkStart w:id="697" w:name="FS000001031T25_02_2004_18_58_09C"/>
      <w:bookmarkEnd w:id="697"/>
      <w:r>
        <w:rPr>
          <w:rtl/>
        </w:rPr>
        <w:t>סגן השר לביטחון פנים יעקב אדרי:</w:t>
      </w:r>
    </w:p>
    <w:p w14:paraId="1943D4D0" w14:textId="77777777" w:rsidR="00000000" w:rsidRDefault="0069655B">
      <w:pPr>
        <w:pStyle w:val="a0"/>
        <w:rPr>
          <w:rtl/>
        </w:rPr>
      </w:pPr>
    </w:p>
    <w:p w14:paraId="5A47DC38" w14:textId="77777777" w:rsidR="00000000" w:rsidRDefault="0069655B">
      <w:pPr>
        <w:pStyle w:val="a0"/>
        <w:rPr>
          <w:rFonts w:hint="cs"/>
          <w:rtl/>
        </w:rPr>
      </w:pPr>
      <w:r>
        <w:rPr>
          <w:rFonts w:hint="cs"/>
          <w:rtl/>
        </w:rPr>
        <w:t xml:space="preserve">אני אגיד לך בסוף מה אני עושה בעניין, ואני מקווה שבכל אופן אצליח בעניין הזה. </w:t>
      </w:r>
    </w:p>
    <w:p w14:paraId="11D83414" w14:textId="77777777" w:rsidR="00000000" w:rsidRDefault="0069655B">
      <w:pPr>
        <w:pStyle w:val="a0"/>
        <w:rPr>
          <w:rFonts w:hint="cs"/>
          <w:rtl/>
        </w:rPr>
      </w:pPr>
    </w:p>
    <w:p w14:paraId="2E528DAD" w14:textId="77777777" w:rsidR="00000000" w:rsidRDefault="0069655B">
      <w:pPr>
        <w:pStyle w:val="a0"/>
        <w:rPr>
          <w:rFonts w:hint="cs"/>
          <w:rtl/>
        </w:rPr>
      </w:pPr>
      <w:r>
        <w:rPr>
          <w:rFonts w:hint="cs"/>
          <w:rtl/>
        </w:rPr>
        <w:t>הקטינים נוטים שלא לחשוף את ההתעללות המינית - וזאת א</w:t>
      </w:r>
      <w:r>
        <w:rPr>
          <w:rFonts w:hint="cs"/>
          <w:rtl/>
        </w:rPr>
        <w:t xml:space="preserve">חת הבעיות - ומאפשרים לה להימשך תקופות ארוכות, לעתים אף שנים, עד אשר אירוע מסוים גורם להם לבוא להורים ולספר מה קרה. מובן שההשפעות הנפשיות על הקטינים נפגעי התקיפה המינית הן קשות ביותר, ולפעמים זו  טראומה לכל החיים. אני חושב שמיותר להרחיב בעניין הזה. </w:t>
      </w:r>
    </w:p>
    <w:p w14:paraId="3011F858" w14:textId="77777777" w:rsidR="00000000" w:rsidRDefault="0069655B">
      <w:pPr>
        <w:pStyle w:val="a0"/>
        <w:rPr>
          <w:rFonts w:hint="cs"/>
          <w:rtl/>
        </w:rPr>
      </w:pPr>
    </w:p>
    <w:p w14:paraId="3C712149" w14:textId="77777777" w:rsidR="00000000" w:rsidRDefault="0069655B">
      <w:pPr>
        <w:pStyle w:val="af0"/>
        <w:rPr>
          <w:rtl/>
        </w:rPr>
      </w:pPr>
      <w:r>
        <w:rPr>
          <w:rFonts w:hint="eastAsia"/>
          <w:rtl/>
        </w:rPr>
        <w:t>ענבל</w:t>
      </w:r>
      <w:r>
        <w:rPr>
          <w:rtl/>
        </w:rPr>
        <w:t xml:space="preserve"> ג</w:t>
      </w:r>
      <w:r>
        <w:rPr>
          <w:rtl/>
        </w:rPr>
        <w:t>בריאלי (הליכוד):</w:t>
      </w:r>
    </w:p>
    <w:p w14:paraId="5B16B4C6" w14:textId="77777777" w:rsidR="00000000" w:rsidRDefault="0069655B">
      <w:pPr>
        <w:pStyle w:val="a0"/>
        <w:rPr>
          <w:rFonts w:hint="cs"/>
          <w:rtl/>
        </w:rPr>
      </w:pPr>
    </w:p>
    <w:p w14:paraId="1122062B" w14:textId="77777777" w:rsidR="00000000" w:rsidRDefault="0069655B">
      <w:pPr>
        <w:pStyle w:val="a0"/>
        <w:rPr>
          <w:rFonts w:hint="cs"/>
          <w:rtl/>
        </w:rPr>
      </w:pPr>
      <w:r>
        <w:rPr>
          <w:rFonts w:hint="cs"/>
          <w:rtl/>
        </w:rPr>
        <w:t xml:space="preserve">תמיד זו טראומה לכל החיים. </w:t>
      </w:r>
    </w:p>
    <w:p w14:paraId="61536B39" w14:textId="77777777" w:rsidR="00000000" w:rsidRDefault="0069655B">
      <w:pPr>
        <w:pStyle w:val="a0"/>
        <w:rPr>
          <w:rFonts w:hint="cs"/>
          <w:rtl/>
        </w:rPr>
      </w:pPr>
    </w:p>
    <w:p w14:paraId="58454E1C" w14:textId="77777777" w:rsidR="00000000" w:rsidRDefault="0069655B">
      <w:pPr>
        <w:pStyle w:val="-"/>
        <w:rPr>
          <w:rtl/>
        </w:rPr>
      </w:pPr>
      <w:bookmarkStart w:id="698" w:name="FS000001031T25_02_2004_18_58_48C"/>
      <w:bookmarkEnd w:id="698"/>
      <w:r>
        <w:rPr>
          <w:rtl/>
        </w:rPr>
        <w:t>סגן השר לביטחון פנים יעקב אדרי:</w:t>
      </w:r>
    </w:p>
    <w:p w14:paraId="75D2714B" w14:textId="77777777" w:rsidR="00000000" w:rsidRDefault="0069655B">
      <w:pPr>
        <w:pStyle w:val="a0"/>
        <w:rPr>
          <w:rtl/>
        </w:rPr>
      </w:pPr>
    </w:p>
    <w:p w14:paraId="25514462" w14:textId="77777777" w:rsidR="00000000" w:rsidRDefault="0069655B">
      <w:pPr>
        <w:pStyle w:val="a0"/>
        <w:rPr>
          <w:rFonts w:hint="cs"/>
          <w:rtl/>
        </w:rPr>
      </w:pPr>
      <w:r>
        <w:rPr>
          <w:rFonts w:hint="cs"/>
          <w:rtl/>
        </w:rPr>
        <w:t>נכון, יש לנושאים האלה השפעות מאוד קשות, בפרט כשמדובר על ילדים. הדיווח על עבירות מין, כאמור, נמוך מאוד בקרב כל האוכלוסייה. יש נטייה לא לדווח. הוא נמוך עוד יותר בקרב קורבנות קטיני</w:t>
      </w:r>
      <w:r>
        <w:rPr>
          <w:rFonts w:hint="cs"/>
          <w:rtl/>
        </w:rPr>
        <w:t xml:space="preserve">ם, מסיבות מובנות. לאורך השנים קיימת מגמת עלייה במספר התלונות המוגשות. פעם זה היה טבו, היו משאירים את זה במשפחה. היום יש יותר פתיחות לגשת ולהתלונן. מובן שכאשר יש תלונה, המשטרה מטפלת מייד. </w:t>
      </w:r>
    </w:p>
    <w:p w14:paraId="39B91A13" w14:textId="77777777" w:rsidR="00000000" w:rsidRDefault="0069655B">
      <w:pPr>
        <w:pStyle w:val="a0"/>
        <w:rPr>
          <w:rFonts w:hint="cs"/>
          <w:rtl/>
        </w:rPr>
      </w:pPr>
    </w:p>
    <w:p w14:paraId="0D2A26C5" w14:textId="77777777" w:rsidR="00000000" w:rsidRDefault="0069655B">
      <w:pPr>
        <w:pStyle w:val="a0"/>
        <w:rPr>
          <w:rFonts w:hint="cs"/>
          <w:rtl/>
        </w:rPr>
      </w:pPr>
      <w:r>
        <w:rPr>
          <w:rFonts w:hint="cs"/>
          <w:rtl/>
        </w:rPr>
        <w:t>המשטרה פעלה בכמה אזורים שבהם היו תלונות על פדופילים, וכמובן ריכזה כ</w:t>
      </w:r>
      <w:r>
        <w:rPr>
          <w:rFonts w:hint="cs"/>
          <w:rtl/>
        </w:rPr>
        <w:t>וחות ומודיעין. במאמץ מאוד מיוחד גם נעצרו כמה עברייני מין מסוכנים מאוד. הם הובאו לדין, ולא מזמן ניתן עונש קשה מאוד - נדמה לי שעל אחד מהם נגזר עונש של 18 שנה בכלא. אני מאוד מאוד שמחתי על העונש הקשה, כי בסופו של דבר, ואת צודקת בעניין הזה, ללא עונשים קשים לא ת</w:t>
      </w:r>
      <w:r>
        <w:rPr>
          <w:rFonts w:hint="cs"/>
          <w:rtl/>
        </w:rPr>
        <w:t>היה הרתעה, אף שזו מחלה ולא תמיד זה עוזר. התברר ש-70% מהפדופילים חוזרים לכלא.</w:t>
      </w:r>
    </w:p>
    <w:p w14:paraId="251DFB35" w14:textId="77777777" w:rsidR="00000000" w:rsidRDefault="0069655B">
      <w:pPr>
        <w:pStyle w:val="a0"/>
        <w:rPr>
          <w:rFonts w:hint="cs"/>
          <w:rtl/>
        </w:rPr>
      </w:pPr>
    </w:p>
    <w:p w14:paraId="0A3AD71B" w14:textId="77777777" w:rsidR="00000000" w:rsidRDefault="0069655B">
      <w:pPr>
        <w:pStyle w:val="af0"/>
        <w:rPr>
          <w:rtl/>
        </w:rPr>
      </w:pPr>
      <w:r>
        <w:rPr>
          <w:rFonts w:hint="eastAsia"/>
          <w:rtl/>
        </w:rPr>
        <w:t>מיכאל</w:t>
      </w:r>
      <w:r>
        <w:rPr>
          <w:rtl/>
        </w:rPr>
        <w:t xml:space="preserve"> מלכיאור (העבודה-מימד):</w:t>
      </w:r>
    </w:p>
    <w:p w14:paraId="0E5AD8CA" w14:textId="77777777" w:rsidR="00000000" w:rsidRDefault="0069655B">
      <w:pPr>
        <w:pStyle w:val="a0"/>
        <w:rPr>
          <w:rFonts w:hint="cs"/>
          <w:rtl/>
        </w:rPr>
      </w:pPr>
    </w:p>
    <w:p w14:paraId="4E3B76C7" w14:textId="77777777" w:rsidR="00000000" w:rsidRDefault="0069655B">
      <w:pPr>
        <w:pStyle w:val="a0"/>
        <w:rPr>
          <w:rFonts w:hint="cs"/>
          <w:rtl/>
        </w:rPr>
      </w:pPr>
      <w:r>
        <w:rPr>
          <w:rFonts w:hint="cs"/>
          <w:rtl/>
        </w:rPr>
        <w:t>אבל לא בזמן שהם בבית-הסוהר.</w:t>
      </w:r>
    </w:p>
    <w:p w14:paraId="5A488F60" w14:textId="77777777" w:rsidR="00000000" w:rsidRDefault="0069655B">
      <w:pPr>
        <w:pStyle w:val="a0"/>
        <w:rPr>
          <w:rFonts w:hint="cs"/>
          <w:rtl/>
        </w:rPr>
      </w:pPr>
    </w:p>
    <w:p w14:paraId="2CB142F9" w14:textId="77777777" w:rsidR="00000000" w:rsidRDefault="0069655B">
      <w:pPr>
        <w:pStyle w:val="-"/>
        <w:rPr>
          <w:rtl/>
        </w:rPr>
      </w:pPr>
      <w:bookmarkStart w:id="699" w:name="FS000001031T25_02_2004_19_19_24"/>
      <w:bookmarkEnd w:id="699"/>
      <w:r>
        <w:rPr>
          <w:rFonts w:hint="eastAsia"/>
          <w:rtl/>
        </w:rPr>
        <w:t>סגן</w:t>
      </w:r>
      <w:r>
        <w:rPr>
          <w:rtl/>
        </w:rPr>
        <w:t xml:space="preserve"> השר לביטחון פנים יעקב אדרי:</w:t>
      </w:r>
    </w:p>
    <w:p w14:paraId="27630FEB" w14:textId="77777777" w:rsidR="00000000" w:rsidRDefault="0069655B">
      <w:pPr>
        <w:pStyle w:val="a0"/>
        <w:rPr>
          <w:rFonts w:hint="cs"/>
          <w:rtl/>
        </w:rPr>
      </w:pPr>
    </w:p>
    <w:p w14:paraId="1E666C76" w14:textId="77777777" w:rsidR="00000000" w:rsidRDefault="0069655B">
      <w:pPr>
        <w:pStyle w:val="a0"/>
        <w:rPr>
          <w:rFonts w:hint="cs"/>
          <w:rtl/>
        </w:rPr>
      </w:pPr>
      <w:r>
        <w:rPr>
          <w:rFonts w:hint="cs"/>
          <w:rtl/>
        </w:rPr>
        <w:t>אני מדבר על כך שאחרי שהם משתחררים הם חוזרים. אבל אם הם יקבלו טיפול לאורך זמן, סביר להנ</w:t>
      </w:r>
      <w:r>
        <w:rPr>
          <w:rFonts w:hint="cs"/>
          <w:rtl/>
        </w:rPr>
        <w:t>יח שהאחוז הזה ילך ויקטן. אני בהחלט מסכים אתך.</w:t>
      </w:r>
    </w:p>
    <w:p w14:paraId="5A5BA649" w14:textId="77777777" w:rsidR="00000000" w:rsidRDefault="0069655B">
      <w:pPr>
        <w:pStyle w:val="a0"/>
        <w:rPr>
          <w:rFonts w:hint="cs"/>
          <w:rtl/>
        </w:rPr>
      </w:pPr>
    </w:p>
    <w:p w14:paraId="090719F0" w14:textId="77777777" w:rsidR="00000000" w:rsidRDefault="0069655B">
      <w:pPr>
        <w:pStyle w:val="af0"/>
        <w:rPr>
          <w:rtl/>
        </w:rPr>
      </w:pPr>
      <w:r>
        <w:rPr>
          <w:rFonts w:hint="eastAsia"/>
          <w:rtl/>
        </w:rPr>
        <w:t>ענבל</w:t>
      </w:r>
      <w:r>
        <w:rPr>
          <w:rtl/>
        </w:rPr>
        <w:t xml:space="preserve"> גבריאלי (הליכוד):</w:t>
      </w:r>
    </w:p>
    <w:p w14:paraId="707AB060" w14:textId="77777777" w:rsidR="00000000" w:rsidRDefault="0069655B">
      <w:pPr>
        <w:pStyle w:val="a0"/>
        <w:rPr>
          <w:rFonts w:hint="cs"/>
          <w:rtl/>
        </w:rPr>
      </w:pPr>
    </w:p>
    <w:p w14:paraId="2DCD48D0" w14:textId="77777777" w:rsidR="00000000" w:rsidRDefault="0069655B">
      <w:pPr>
        <w:pStyle w:val="a0"/>
        <w:rPr>
          <w:rFonts w:hint="cs"/>
          <w:rtl/>
        </w:rPr>
      </w:pPr>
      <w:r>
        <w:rPr>
          <w:rFonts w:hint="cs"/>
          <w:rtl/>
        </w:rPr>
        <w:t>אדוני סגן השר, יש לזה פן נוסף. המטרה שלנו היא לצמצם את העבריינות, ואתה מדבר על זה שהם יחזרו ויפגעו בילדים.</w:t>
      </w:r>
    </w:p>
    <w:p w14:paraId="376F29CE" w14:textId="77777777" w:rsidR="00000000" w:rsidRDefault="0069655B">
      <w:pPr>
        <w:pStyle w:val="a0"/>
        <w:rPr>
          <w:rFonts w:hint="cs"/>
          <w:rtl/>
        </w:rPr>
      </w:pPr>
    </w:p>
    <w:p w14:paraId="3EA3A04C" w14:textId="77777777" w:rsidR="00000000" w:rsidRDefault="0069655B">
      <w:pPr>
        <w:pStyle w:val="-"/>
        <w:rPr>
          <w:rtl/>
        </w:rPr>
      </w:pPr>
      <w:bookmarkStart w:id="700" w:name="FS000001031T25_02_2004_19_19_28C"/>
      <w:bookmarkEnd w:id="700"/>
      <w:r>
        <w:rPr>
          <w:rtl/>
        </w:rPr>
        <w:t>סגן השר לביטחון פנים יעקב אדרי:</w:t>
      </w:r>
    </w:p>
    <w:p w14:paraId="264962FF" w14:textId="77777777" w:rsidR="00000000" w:rsidRDefault="0069655B">
      <w:pPr>
        <w:pStyle w:val="a0"/>
        <w:rPr>
          <w:rtl/>
        </w:rPr>
      </w:pPr>
    </w:p>
    <w:p w14:paraId="68678CE0" w14:textId="77777777" w:rsidR="00000000" w:rsidRDefault="0069655B">
      <w:pPr>
        <w:pStyle w:val="a0"/>
        <w:rPr>
          <w:rFonts w:hint="cs"/>
          <w:rtl/>
        </w:rPr>
      </w:pPr>
      <w:r>
        <w:rPr>
          <w:rFonts w:hint="cs"/>
          <w:rtl/>
        </w:rPr>
        <w:t>אם לא יטופלו.</w:t>
      </w:r>
    </w:p>
    <w:p w14:paraId="67946F13" w14:textId="77777777" w:rsidR="00000000" w:rsidRDefault="0069655B">
      <w:pPr>
        <w:pStyle w:val="a0"/>
        <w:rPr>
          <w:rFonts w:hint="cs"/>
          <w:rtl/>
        </w:rPr>
      </w:pPr>
    </w:p>
    <w:p w14:paraId="447615DA" w14:textId="77777777" w:rsidR="00000000" w:rsidRDefault="0069655B">
      <w:pPr>
        <w:pStyle w:val="af0"/>
        <w:rPr>
          <w:rtl/>
        </w:rPr>
      </w:pPr>
      <w:r>
        <w:rPr>
          <w:rFonts w:hint="eastAsia"/>
          <w:rtl/>
        </w:rPr>
        <w:t>ענבל</w:t>
      </w:r>
      <w:r>
        <w:rPr>
          <w:rtl/>
        </w:rPr>
        <w:t xml:space="preserve"> גבריאלי (הליכוד):</w:t>
      </w:r>
    </w:p>
    <w:p w14:paraId="01311FE5" w14:textId="77777777" w:rsidR="00000000" w:rsidRDefault="0069655B">
      <w:pPr>
        <w:pStyle w:val="a0"/>
        <w:rPr>
          <w:rFonts w:hint="cs"/>
          <w:rtl/>
        </w:rPr>
      </w:pPr>
    </w:p>
    <w:p w14:paraId="54A1438C" w14:textId="77777777" w:rsidR="00000000" w:rsidRDefault="0069655B">
      <w:pPr>
        <w:pStyle w:val="a0"/>
        <w:rPr>
          <w:rFonts w:hint="cs"/>
          <w:rtl/>
        </w:rPr>
      </w:pPr>
      <w:r>
        <w:rPr>
          <w:rFonts w:hint="cs"/>
          <w:rtl/>
        </w:rPr>
        <w:t>אבל צ</w:t>
      </w:r>
      <w:r>
        <w:rPr>
          <w:rFonts w:hint="cs"/>
          <w:rtl/>
        </w:rPr>
        <w:t>ריך גם לחשוב על הנקודה שברגע שהילד שנפגע מינית לא יקבל את הטיפול הראוי, מחקרים מוכיחים שהוא בעצמו יהפוך להיות - - -</w:t>
      </w:r>
    </w:p>
    <w:p w14:paraId="49A923E8" w14:textId="77777777" w:rsidR="00000000" w:rsidRDefault="0069655B">
      <w:pPr>
        <w:pStyle w:val="a0"/>
        <w:rPr>
          <w:rFonts w:hint="cs"/>
          <w:rtl/>
        </w:rPr>
      </w:pPr>
    </w:p>
    <w:p w14:paraId="78D35C9C" w14:textId="77777777" w:rsidR="00000000" w:rsidRDefault="0069655B">
      <w:pPr>
        <w:pStyle w:val="-"/>
        <w:rPr>
          <w:rtl/>
        </w:rPr>
      </w:pPr>
      <w:bookmarkStart w:id="701" w:name="FS000001031T25_02_2004_19_20_52C"/>
      <w:bookmarkEnd w:id="701"/>
      <w:r>
        <w:rPr>
          <w:rtl/>
        </w:rPr>
        <w:t>סגן השר לביטחון פנים יעקב אדרי:</w:t>
      </w:r>
    </w:p>
    <w:p w14:paraId="5F94CB00" w14:textId="77777777" w:rsidR="00000000" w:rsidRDefault="0069655B">
      <w:pPr>
        <w:pStyle w:val="a0"/>
        <w:rPr>
          <w:rFonts w:hint="cs"/>
          <w:rtl/>
        </w:rPr>
      </w:pPr>
    </w:p>
    <w:p w14:paraId="6A3CA26D" w14:textId="77777777" w:rsidR="00000000" w:rsidRDefault="0069655B">
      <w:pPr>
        <w:pStyle w:val="a0"/>
        <w:rPr>
          <w:rFonts w:hint="cs"/>
          <w:rtl/>
        </w:rPr>
      </w:pPr>
      <w:r>
        <w:rPr>
          <w:rFonts w:hint="cs"/>
          <w:rtl/>
        </w:rPr>
        <w:t>אני תומך בכל טיפול שראוי שהילד יקבל. אני חושב שאין לנו - - -</w:t>
      </w:r>
    </w:p>
    <w:p w14:paraId="3330313A" w14:textId="77777777" w:rsidR="00000000" w:rsidRDefault="0069655B">
      <w:pPr>
        <w:pStyle w:val="a0"/>
        <w:rPr>
          <w:rFonts w:hint="cs"/>
          <w:rtl/>
        </w:rPr>
      </w:pPr>
    </w:p>
    <w:p w14:paraId="5ADD3AB0" w14:textId="77777777" w:rsidR="00000000" w:rsidRDefault="0069655B">
      <w:pPr>
        <w:pStyle w:val="af0"/>
        <w:rPr>
          <w:rtl/>
        </w:rPr>
      </w:pPr>
      <w:r>
        <w:rPr>
          <w:rFonts w:hint="eastAsia"/>
          <w:rtl/>
        </w:rPr>
        <w:t>מיכאל</w:t>
      </w:r>
      <w:r>
        <w:rPr>
          <w:rtl/>
        </w:rPr>
        <w:t xml:space="preserve"> מלכיאור (העבודה-מימד):</w:t>
      </w:r>
    </w:p>
    <w:p w14:paraId="742149C0" w14:textId="77777777" w:rsidR="00000000" w:rsidRDefault="0069655B">
      <w:pPr>
        <w:pStyle w:val="a0"/>
        <w:rPr>
          <w:rFonts w:hint="cs"/>
          <w:rtl/>
        </w:rPr>
      </w:pPr>
    </w:p>
    <w:p w14:paraId="3C174675" w14:textId="77777777" w:rsidR="00000000" w:rsidRDefault="0069655B">
      <w:pPr>
        <w:pStyle w:val="a0"/>
        <w:rPr>
          <w:rFonts w:hint="cs"/>
          <w:rtl/>
        </w:rPr>
      </w:pPr>
      <w:r>
        <w:rPr>
          <w:rFonts w:hint="cs"/>
          <w:rtl/>
        </w:rPr>
        <w:t>אבל הממשלה מתנ</w:t>
      </w:r>
      <w:r>
        <w:rPr>
          <w:rFonts w:hint="cs"/>
          <w:rtl/>
        </w:rPr>
        <w:t>גדת. אתה מייצג פה את הממשלה.</w:t>
      </w:r>
    </w:p>
    <w:p w14:paraId="63F6CC25" w14:textId="77777777" w:rsidR="00000000" w:rsidRDefault="0069655B">
      <w:pPr>
        <w:pStyle w:val="a0"/>
        <w:rPr>
          <w:rFonts w:hint="cs"/>
          <w:rtl/>
        </w:rPr>
      </w:pPr>
    </w:p>
    <w:p w14:paraId="0E0298E3" w14:textId="77777777" w:rsidR="00000000" w:rsidRDefault="0069655B">
      <w:pPr>
        <w:pStyle w:val="-"/>
        <w:rPr>
          <w:rtl/>
        </w:rPr>
      </w:pPr>
      <w:bookmarkStart w:id="702" w:name="FS000001031T25_02_2004_19_21_58C"/>
      <w:bookmarkEnd w:id="702"/>
      <w:r>
        <w:rPr>
          <w:rtl/>
        </w:rPr>
        <w:t>סגן השר לביטחון פנים יעקב אדרי:</w:t>
      </w:r>
    </w:p>
    <w:p w14:paraId="14AFF018" w14:textId="77777777" w:rsidR="00000000" w:rsidRDefault="0069655B">
      <w:pPr>
        <w:pStyle w:val="a0"/>
        <w:rPr>
          <w:rtl/>
        </w:rPr>
      </w:pPr>
    </w:p>
    <w:p w14:paraId="3C9A81F7" w14:textId="77777777" w:rsidR="00000000" w:rsidRDefault="0069655B">
      <w:pPr>
        <w:pStyle w:val="a0"/>
        <w:rPr>
          <w:rtl/>
        </w:rPr>
      </w:pPr>
      <w:r>
        <w:rPr>
          <w:rFonts w:hint="cs"/>
          <w:rtl/>
        </w:rPr>
        <w:t>אני מייצג את הממשלה. מותר לי גם להגיד שלא לכול אני מסכים. אני אומר את הדברים בקול רם ובכנות רבה מאוד.</w:t>
      </w:r>
    </w:p>
    <w:p w14:paraId="0E78B1E2" w14:textId="77777777" w:rsidR="00000000" w:rsidRDefault="0069655B">
      <w:pPr>
        <w:pStyle w:val="af0"/>
        <w:rPr>
          <w:rtl/>
        </w:rPr>
      </w:pPr>
    </w:p>
    <w:p w14:paraId="474CD3B6" w14:textId="77777777" w:rsidR="00000000" w:rsidRDefault="0069655B">
      <w:pPr>
        <w:pStyle w:val="af0"/>
        <w:rPr>
          <w:rtl/>
        </w:rPr>
      </w:pPr>
      <w:r>
        <w:rPr>
          <w:rtl/>
        </w:rPr>
        <w:t>מיכאל מלכיאור (העבודה-מימד):</w:t>
      </w:r>
    </w:p>
    <w:p w14:paraId="6962D830" w14:textId="77777777" w:rsidR="00000000" w:rsidRDefault="0069655B">
      <w:pPr>
        <w:pStyle w:val="a0"/>
        <w:rPr>
          <w:rFonts w:hint="cs"/>
          <w:rtl/>
        </w:rPr>
      </w:pPr>
    </w:p>
    <w:p w14:paraId="100C98EF" w14:textId="77777777" w:rsidR="00000000" w:rsidRDefault="0069655B">
      <w:pPr>
        <w:pStyle w:val="a0"/>
        <w:rPr>
          <w:rFonts w:hint="cs"/>
          <w:rtl/>
        </w:rPr>
      </w:pPr>
      <w:r>
        <w:rPr>
          <w:rFonts w:hint="cs"/>
          <w:rtl/>
        </w:rPr>
        <w:t>אנחנו שמחים לשמוע.</w:t>
      </w:r>
    </w:p>
    <w:p w14:paraId="4E53C717" w14:textId="77777777" w:rsidR="00000000" w:rsidRDefault="0069655B">
      <w:pPr>
        <w:pStyle w:val="a0"/>
        <w:rPr>
          <w:rFonts w:hint="cs"/>
          <w:rtl/>
        </w:rPr>
      </w:pPr>
    </w:p>
    <w:p w14:paraId="7F099505" w14:textId="77777777" w:rsidR="00000000" w:rsidRDefault="0069655B">
      <w:pPr>
        <w:pStyle w:val="-"/>
        <w:rPr>
          <w:rtl/>
        </w:rPr>
      </w:pPr>
      <w:bookmarkStart w:id="703" w:name="FS000001031T25_02_2004_19_21_59C"/>
      <w:bookmarkEnd w:id="703"/>
      <w:r>
        <w:rPr>
          <w:rtl/>
        </w:rPr>
        <w:t>סגן השר לביטחון פנים יעקב אדרי:</w:t>
      </w:r>
    </w:p>
    <w:p w14:paraId="2DA6CE96" w14:textId="77777777" w:rsidR="00000000" w:rsidRDefault="0069655B">
      <w:pPr>
        <w:pStyle w:val="a0"/>
        <w:rPr>
          <w:rtl/>
        </w:rPr>
      </w:pPr>
    </w:p>
    <w:p w14:paraId="73502E60" w14:textId="77777777" w:rsidR="00000000" w:rsidRDefault="0069655B">
      <w:pPr>
        <w:pStyle w:val="a0"/>
        <w:rPr>
          <w:rFonts w:hint="cs"/>
          <w:rtl/>
        </w:rPr>
      </w:pPr>
      <w:r>
        <w:rPr>
          <w:rFonts w:hint="cs"/>
          <w:rtl/>
        </w:rPr>
        <w:t>בכל זאת</w:t>
      </w:r>
      <w:r>
        <w:rPr>
          <w:rFonts w:hint="cs"/>
          <w:rtl/>
        </w:rPr>
        <w:t xml:space="preserve">, אני מייצג את הממשלה. אני אומר את הדברים, ואני נלחם עליהם. בנושא הפדופילים אני מטפל באופן אישי, ואני מקווה שבשירות בתי-הסוהר זה ייעשה. סיכמתי עם הרופא, שכל מי שרוצה טיפול, יקבל. זה סיכום שלי אתו. לפני שבועיים הייתי בבית-הסוהר "מגן", ושם הם מקבלים - - - </w:t>
      </w:r>
    </w:p>
    <w:p w14:paraId="66100991" w14:textId="77777777" w:rsidR="00000000" w:rsidRDefault="0069655B">
      <w:pPr>
        <w:pStyle w:val="a0"/>
        <w:rPr>
          <w:rFonts w:hint="cs"/>
          <w:rtl/>
        </w:rPr>
      </w:pPr>
    </w:p>
    <w:p w14:paraId="104BE0B6" w14:textId="77777777" w:rsidR="00000000" w:rsidRDefault="0069655B">
      <w:pPr>
        <w:pStyle w:val="af0"/>
        <w:rPr>
          <w:rtl/>
        </w:rPr>
      </w:pPr>
      <w:r>
        <w:rPr>
          <w:rFonts w:hint="eastAsia"/>
          <w:rtl/>
        </w:rPr>
        <w:t>מיכאל</w:t>
      </w:r>
      <w:r>
        <w:rPr>
          <w:rtl/>
        </w:rPr>
        <w:t xml:space="preserve"> מלכיאור (העבודה-מימד):</w:t>
      </w:r>
    </w:p>
    <w:p w14:paraId="49F86236" w14:textId="77777777" w:rsidR="00000000" w:rsidRDefault="0069655B">
      <w:pPr>
        <w:pStyle w:val="a0"/>
        <w:rPr>
          <w:rFonts w:hint="cs"/>
          <w:rtl/>
        </w:rPr>
      </w:pPr>
    </w:p>
    <w:p w14:paraId="58DC7F04" w14:textId="77777777" w:rsidR="00000000" w:rsidRDefault="0069655B">
      <w:pPr>
        <w:pStyle w:val="a0"/>
        <w:rPr>
          <w:rFonts w:hint="cs"/>
          <w:rtl/>
        </w:rPr>
      </w:pPr>
      <w:r>
        <w:rPr>
          <w:rFonts w:hint="cs"/>
          <w:rtl/>
        </w:rPr>
        <w:t>אתה צריך לספר למשרד הבריאות שזה עולה רק שליש - - -</w:t>
      </w:r>
    </w:p>
    <w:p w14:paraId="1E01AEA5" w14:textId="77777777" w:rsidR="00000000" w:rsidRDefault="0069655B">
      <w:pPr>
        <w:pStyle w:val="a0"/>
        <w:rPr>
          <w:rFonts w:hint="cs"/>
          <w:rtl/>
        </w:rPr>
      </w:pPr>
    </w:p>
    <w:p w14:paraId="4195C2E3" w14:textId="77777777" w:rsidR="00000000" w:rsidRDefault="0069655B">
      <w:pPr>
        <w:pStyle w:val="-"/>
        <w:rPr>
          <w:rtl/>
        </w:rPr>
      </w:pPr>
      <w:bookmarkStart w:id="704" w:name="FS000001031T25_02_2004_19_22_49C"/>
      <w:bookmarkEnd w:id="704"/>
      <w:r>
        <w:rPr>
          <w:rtl/>
        </w:rPr>
        <w:t>סגן השר לביטחון פנים יעקב אדרי:</w:t>
      </w:r>
    </w:p>
    <w:p w14:paraId="29625B3A" w14:textId="77777777" w:rsidR="00000000" w:rsidRDefault="0069655B">
      <w:pPr>
        <w:pStyle w:val="a0"/>
        <w:rPr>
          <w:rtl/>
        </w:rPr>
      </w:pPr>
    </w:p>
    <w:p w14:paraId="3D5294F7" w14:textId="77777777" w:rsidR="00000000" w:rsidRDefault="0069655B">
      <w:pPr>
        <w:pStyle w:val="a0"/>
        <w:rPr>
          <w:rFonts w:hint="cs"/>
          <w:rtl/>
        </w:rPr>
      </w:pPr>
      <w:r>
        <w:rPr>
          <w:rFonts w:hint="cs"/>
          <w:rtl/>
        </w:rPr>
        <w:t>כרגע אני מדבר על האסירים בבית-סוהר.</w:t>
      </w:r>
    </w:p>
    <w:p w14:paraId="242999DB" w14:textId="77777777" w:rsidR="00000000" w:rsidRDefault="0069655B">
      <w:pPr>
        <w:pStyle w:val="a0"/>
        <w:rPr>
          <w:rFonts w:hint="cs"/>
          <w:rtl/>
        </w:rPr>
      </w:pPr>
    </w:p>
    <w:p w14:paraId="6B001D07" w14:textId="77777777" w:rsidR="00000000" w:rsidRDefault="0069655B">
      <w:pPr>
        <w:pStyle w:val="af0"/>
        <w:rPr>
          <w:rtl/>
        </w:rPr>
      </w:pPr>
      <w:r>
        <w:rPr>
          <w:rFonts w:hint="eastAsia"/>
          <w:rtl/>
        </w:rPr>
        <w:t>מיכאל</w:t>
      </w:r>
      <w:r>
        <w:rPr>
          <w:rtl/>
        </w:rPr>
        <w:t xml:space="preserve"> מלכיאור (העבודה-מימד):</w:t>
      </w:r>
    </w:p>
    <w:p w14:paraId="7E6697C4" w14:textId="77777777" w:rsidR="00000000" w:rsidRDefault="0069655B">
      <w:pPr>
        <w:pStyle w:val="a0"/>
        <w:rPr>
          <w:rFonts w:hint="cs"/>
          <w:rtl/>
        </w:rPr>
      </w:pPr>
    </w:p>
    <w:p w14:paraId="40D92EB8" w14:textId="77777777" w:rsidR="00000000" w:rsidRDefault="0069655B">
      <w:pPr>
        <w:pStyle w:val="a0"/>
        <w:rPr>
          <w:rFonts w:hint="cs"/>
          <w:rtl/>
        </w:rPr>
      </w:pPr>
      <w:r>
        <w:rPr>
          <w:rFonts w:hint="cs"/>
          <w:rtl/>
        </w:rPr>
        <w:t>בסדר, גם לאסירים זה עולה שליש ממה - - -</w:t>
      </w:r>
    </w:p>
    <w:p w14:paraId="66E20DB3" w14:textId="77777777" w:rsidR="00000000" w:rsidRDefault="0069655B">
      <w:pPr>
        <w:pStyle w:val="a0"/>
        <w:rPr>
          <w:rFonts w:hint="cs"/>
          <w:rtl/>
        </w:rPr>
      </w:pPr>
    </w:p>
    <w:p w14:paraId="09348976" w14:textId="77777777" w:rsidR="00000000" w:rsidRDefault="0069655B">
      <w:pPr>
        <w:pStyle w:val="-"/>
        <w:rPr>
          <w:rtl/>
        </w:rPr>
      </w:pPr>
      <w:bookmarkStart w:id="705" w:name="FS000001031T25_02_2004_19_24_09C"/>
      <w:bookmarkEnd w:id="705"/>
      <w:r>
        <w:rPr>
          <w:rtl/>
        </w:rPr>
        <w:t>סגן השר לביטחון פנים יעקב אדרי:</w:t>
      </w:r>
    </w:p>
    <w:p w14:paraId="3F8A29E4" w14:textId="77777777" w:rsidR="00000000" w:rsidRDefault="0069655B">
      <w:pPr>
        <w:pStyle w:val="a0"/>
        <w:rPr>
          <w:rtl/>
        </w:rPr>
      </w:pPr>
    </w:p>
    <w:p w14:paraId="3275E83F" w14:textId="77777777" w:rsidR="00000000" w:rsidRDefault="0069655B">
      <w:pPr>
        <w:pStyle w:val="a0"/>
        <w:rPr>
          <w:rFonts w:hint="cs"/>
          <w:rtl/>
        </w:rPr>
      </w:pPr>
      <w:r>
        <w:rPr>
          <w:rFonts w:hint="cs"/>
          <w:rtl/>
        </w:rPr>
        <w:t>אחרי זה יש בעיה כשהם משתחררים. בכל זאת, אני רוצה לתת לכם כמה נתונים.</w:t>
      </w:r>
    </w:p>
    <w:p w14:paraId="705B793F" w14:textId="77777777" w:rsidR="00000000" w:rsidRDefault="0069655B">
      <w:pPr>
        <w:pStyle w:val="a0"/>
        <w:rPr>
          <w:rFonts w:hint="cs"/>
          <w:rtl/>
        </w:rPr>
      </w:pPr>
    </w:p>
    <w:p w14:paraId="00476738" w14:textId="77777777" w:rsidR="00000000" w:rsidRDefault="0069655B">
      <w:pPr>
        <w:pStyle w:val="af0"/>
        <w:rPr>
          <w:rtl/>
        </w:rPr>
      </w:pPr>
      <w:r>
        <w:rPr>
          <w:rFonts w:hint="eastAsia"/>
          <w:rtl/>
        </w:rPr>
        <w:t>מיכאל</w:t>
      </w:r>
      <w:r>
        <w:rPr>
          <w:rtl/>
        </w:rPr>
        <w:t xml:space="preserve"> מלכיאור (העבודה-מימד):</w:t>
      </w:r>
    </w:p>
    <w:p w14:paraId="4E4F703D" w14:textId="77777777" w:rsidR="00000000" w:rsidRDefault="0069655B">
      <w:pPr>
        <w:pStyle w:val="a0"/>
        <w:rPr>
          <w:rFonts w:hint="cs"/>
          <w:rtl/>
        </w:rPr>
      </w:pPr>
    </w:p>
    <w:p w14:paraId="5891A409" w14:textId="77777777" w:rsidR="00000000" w:rsidRDefault="0069655B">
      <w:pPr>
        <w:pStyle w:val="a0"/>
        <w:rPr>
          <w:rFonts w:hint="cs"/>
          <w:rtl/>
        </w:rPr>
      </w:pPr>
      <w:r>
        <w:rPr>
          <w:rFonts w:hint="cs"/>
          <w:rtl/>
        </w:rPr>
        <w:t>מה עם החקיקה של משרד המשפטים, שהבטיחו לנו כבר לפני ארבע שנים וחצי?</w:t>
      </w:r>
    </w:p>
    <w:p w14:paraId="664EC742" w14:textId="77777777" w:rsidR="00000000" w:rsidRDefault="0069655B">
      <w:pPr>
        <w:pStyle w:val="a0"/>
        <w:rPr>
          <w:rFonts w:hint="cs"/>
          <w:rtl/>
        </w:rPr>
      </w:pPr>
    </w:p>
    <w:p w14:paraId="773F0E95" w14:textId="77777777" w:rsidR="00000000" w:rsidRDefault="0069655B">
      <w:pPr>
        <w:pStyle w:val="-"/>
        <w:rPr>
          <w:rtl/>
        </w:rPr>
      </w:pPr>
      <w:bookmarkStart w:id="706" w:name="FS000001031T25_02_2004_19_24_53C"/>
      <w:bookmarkEnd w:id="706"/>
      <w:r>
        <w:rPr>
          <w:rtl/>
        </w:rPr>
        <w:t>סגן השר לביטחון פנים יעקב אדרי:</w:t>
      </w:r>
    </w:p>
    <w:p w14:paraId="491F61A4" w14:textId="77777777" w:rsidR="00000000" w:rsidRDefault="0069655B">
      <w:pPr>
        <w:pStyle w:val="a0"/>
        <w:rPr>
          <w:rtl/>
        </w:rPr>
      </w:pPr>
    </w:p>
    <w:p w14:paraId="53F19FA0" w14:textId="77777777" w:rsidR="00000000" w:rsidRDefault="0069655B">
      <w:pPr>
        <w:pStyle w:val="a0"/>
        <w:rPr>
          <w:rFonts w:hint="cs"/>
          <w:rtl/>
        </w:rPr>
      </w:pPr>
      <w:r>
        <w:rPr>
          <w:rFonts w:hint="cs"/>
          <w:rtl/>
        </w:rPr>
        <w:t>אם יורשה לי לומר, לא קיבלתי את ההתייחסות שלהם לעניין. א</w:t>
      </w:r>
      <w:r>
        <w:rPr>
          <w:rFonts w:hint="cs"/>
          <w:rtl/>
        </w:rPr>
        <w:t>ינני מייצג פה את שר המשפטים. אני בהחלט מוכן להשלים לכם את זה כמה שיותר מהר. לא קיבלתי מהם נתונים.</w:t>
      </w:r>
    </w:p>
    <w:p w14:paraId="7785AF2A" w14:textId="77777777" w:rsidR="00000000" w:rsidRDefault="0069655B">
      <w:pPr>
        <w:pStyle w:val="a0"/>
        <w:rPr>
          <w:rFonts w:hint="cs"/>
          <w:rtl/>
        </w:rPr>
      </w:pPr>
    </w:p>
    <w:p w14:paraId="5E9DC9A1" w14:textId="77777777" w:rsidR="00000000" w:rsidRDefault="0069655B">
      <w:pPr>
        <w:pStyle w:val="af0"/>
        <w:rPr>
          <w:rtl/>
        </w:rPr>
      </w:pPr>
      <w:r>
        <w:rPr>
          <w:rFonts w:hint="eastAsia"/>
          <w:rtl/>
        </w:rPr>
        <w:t>מיכאל</w:t>
      </w:r>
      <w:r>
        <w:rPr>
          <w:rtl/>
        </w:rPr>
        <w:t xml:space="preserve"> מלכיאור (העבודה-מימד):</w:t>
      </w:r>
    </w:p>
    <w:p w14:paraId="664D0A91" w14:textId="77777777" w:rsidR="00000000" w:rsidRDefault="0069655B">
      <w:pPr>
        <w:pStyle w:val="a0"/>
        <w:rPr>
          <w:rFonts w:hint="cs"/>
          <w:rtl/>
        </w:rPr>
      </w:pPr>
    </w:p>
    <w:p w14:paraId="349B37CA" w14:textId="77777777" w:rsidR="00000000" w:rsidRDefault="0069655B">
      <w:pPr>
        <w:pStyle w:val="a0"/>
        <w:rPr>
          <w:rtl/>
        </w:rPr>
      </w:pPr>
      <w:r>
        <w:rPr>
          <w:rFonts w:hint="cs"/>
          <w:rtl/>
        </w:rPr>
        <w:t>תעשו זאת. זו חקיקה מקיפה.</w:t>
      </w:r>
    </w:p>
    <w:p w14:paraId="41B8156D" w14:textId="77777777" w:rsidR="00000000" w:rsidRDefault="0069655B">
      <w:pPr>
        <w:pStyle w:val="-"/>
        <w:rPr>
          <w:rtl/>
        </w:rPr>
      </w:pPr>
    </w:p>
    <w:p w14:paraId="4E1AD6A8" w14:textId="77777777" w:rsidR="00000000" w:rsidRDefault="0069655B">
      <w:pPr>
        <w:pStyle w:val="-"/>
        <w:rPr>
          <w:rtl/>
        </w:rPr>
      </w:pPr>
      <w:bookmarkStart w:id="707" w:name="FS000001031T25_02_2004_19_25_59C"/>
      <w:bookmarkEnd w:id="707"/>
      <w:r>
        <w:rPr>
          <w:rtl/>
        </w:rPr>
        <w:t>סגן השר לביטחון פנים יעקב אדרי:</w:t>
      </w:r>
    </w:p>
    <w:p w14:paraId="76A9BF9F" w14:textId="77777777" w:rsidR="00000000" w:rsidRDefault="0069655B">
      <w:pPr>
        <w:pStyle w:val="a0"/>
        <w:rPr>
          <w:rFonts w:hint="cs"/>
          <w:rtl/>
        </w:rPr>
      </w:pPr>
    </w:p>
    <w:p w14:paraId="692939BC" w14:textId="77777777" w:rsidR="00000000" w:rsidRDefault="0069655B">
      <w:pPr>
        <w:pStyle w:val="a0"/>
        <w:rPr>
          <w:rFonts w:hint="cs"/>
          <w:rtl/>
        </w:rPr>
      </w:pPr>
      <w:r>
        <w:rPr>
          <w:rFonts w:hint="cs"/>
          <w:rtl/>
        </w:rPr>
        <w:t>אני חושב שאולי חברי הכנסת מלכיאור, גבריאלי ואני ניקח זאת על עצמנו כ</w:t>
      </w:r>
      <w:r>
        <w:rPr>
          <w:rFonts w:hint="cs"/>
          <w:rtl/>
        </w:rPr>
        <w:t>נושא מאוד חשוב, וננסה לדחוף את זה עד הסוף. אני בהחלט מוכן להתגייס לעניין הזה. יש לי פתיחות גדולה מאוד לנושא.</w:t>
      </w:r>
    </w:p>
    <w:p w14:paraId="6D98CE9D" w14:textId="77777777" w:rsidR="00000000" w:rsidRDefault="0069655B">
      <w:pPr>
        <w:pStyle w:val="a0"/>
        <w:rPr>
          <w:rFonts w:hint="cs"/>
          <w:rtl/>
        </w:rPr>
      </w:pPr>
    </w:p>
    <w:p w14:paraId="1A3B5DC4" w14:textId="77777777" w:rsidR="00000000" w:rsidRDefault="0069655B">
      <w:pPr>
        <w:pStyle w:val="af1"/>
        <w:rPr>
          <w:rtl/>
        </w:rPr>
      </w:pPr>
      <w:r>
        <w:rPr>
          <w:rtl/>
        </w:rPr>
        <w:t>היו"ר מיכאל נודלמן:</w:t>
      </w:r>
    </w:p>
    <w:p w14:paraId="7288DE13" w14:textId="77777777" w:rsidR="00000000" w:rsidRDefault="0069655B">
      <w:pPr>
        <w:pStyle w:val="a0"/>
        <w:rPr>
          <w:rtl/>
        </w:rPr>
      </w:pPr>
    </w:p>
    <w:p w14:paraId="07BC6FC0" w14:textId="77777777" w:rsidR="00000000" w:rsidRDefault="0069655B">
      <w:pPr>
        <w:pStyle w:val="a0"/>
        <w:rPr>
          <w:rFonts w:hint="cs"/>
          <w:rtl/>
        </w:rPr>
      </w:pPr>
      <w:r>
        <w:rPr>
          <w:rFonts w:hint="cs"/>
          <w:rtl/>
        </w:rPr>
        <w:t>גם לשרים ולסגני שרים יש הגבלת זמן. בבקשה, תסיים.</w:t>
      </w:r>
    </w:p>
    <w:p w14:paraId="6317BB24" w14:textId="77777777" w:rsidR="00000000" w:rsidRDefault="0069655B">
      <w:pPr>
        <w:pStyle w:val="a0"/>
        <w:rPr>
          <w:rFonts w:hint="cs"/>
          <w:rtl/>
        </w:rPr>
      </w:pPr>
    </w:p>
    <w:p w14:paraId="20733C3B" w14:textId="77777777" w:rsidR="00000000" w:rsidRDefault="0069655B">
      <w:pPr>
        <w:pStyle w:val="-"/>
        <w:rPr>
          <w:rtl/>
        </w:rPr>
      </w:pPr>
      <w:bookmarkStart w:id="708" w:name="FS000001031T25_02_2004_19_27_22C"/>
      <w:bookmarkEnd w:id="708"/>
      <w:r>
        <w:rPr>
          <w:rtl/>
        </w:rPr>
        <w:t>סגן השר לביטחון פנים יעקב אדרי:</w:t>
      </w:r>
    </w:p>
    <w:p w14:paraId="7FDA6957" w14:textId="77777777" w:rsidR="00000000" w:rsidRDefault="0069655B">
      <w:pPr>
        <w:pStyle w:val="a0"/>
        <w:rPr>
          <w:rtl/>
        </w:rPr>
      </w:pPr>
    </w:p>
    <w:p w14:paraId="79081A80" w14:textId="77777777" w:rsidR="00000000" w:rsidRDefault="0069655B">
      <w:pPr>
        <w:pStyle w:val="a0"/>
        <w:rPr>
          <w:rFonts w:hint="cs"/>
          <w:rtl/>
        </w:rPr>
      </w:pPr>
      <w:r>
        <w:rPr>
          <w:rFonts w:hint="cs"/>
          <w:rtl/>
        </w:rPr>
        <w:t>יש הגבלת זמן? אמרו לי, אתה יכול לדבר. בדרך</w:t>
      </w:r>
      <w:r>
        <w:rPr>
          <w:rFonts w:hint="cs"/>
          <w:rtl/>
        </w:rPr>
        <w:t xml:space="preserve"> כלל אני מדבר מאוד בקצרה, אבל הנושא כל כך חשוב שאני חושב שצריך להעביר מסר. </w:t>
      </w:r>
    </w:p>
    <w:p w14:paraId="46ED8FEB" w14:textId="77777777" w:rsidR="00000000" w:rsidRDefault="0069655B">
      <w:pPr>
        <w:pStyle w:val="a0"/>
        <w:rPr>
          <w:rFonts w:hint="cs"/>
          <w:rtl/>
        </w:rPr>
      </w:pPr>
    </w:p>
    <w:p w14:paraId="22B7081C" w14:textId="77777777" w:rsidR="00000000" w:rsidRDefault="0069655B">
      <w:pPr>
        <w:pStyle w:val="a0"/>
        <w:rPr>
          <w:rFonts w:hint="cs"/>
          <w:rtl/>
        </w:rPr>
      </w:pPr>
      <w:r>
        <w:rPr>
          <w:rFonts w:hint="cs"/>
          <w:rtl/>
        </w:rPr>
        <w:t>זו ההזדמנות להעביר מסר גם לשר הבריאות וגם לשר המשפטים, שכולנו, כמה שיותר אנשים, בפרט הנוגעים בדבר, נבין שהתופעה הזאת קשה מאוד וצריכה טיפול מאוד מיוחד, ומהר ככל האפשר. כל הזמן טאטא</w:t>
      </w:r>
      <w:r>
        <w:rPr>
          <w:rFonts w:hint="cs"/>
          <w:rtl/>
        </w:rPr>
        <w:t>ו זאת אל מתחת לשטיח. אני חושב שהגיע הזמן - - -</w:t>
      </w:r>
    </w:p>
    <w:p w14:paraId="62BED690" w14:textId="77777777" w:rsidR="00000000" w:rsidRDefault="0069655B">
      <w:pPr>
        <w:pStyle w:val="a0"/>
        <w:rPr>
          <w:rFonts w:hint="cs"/>
          <w:rtl/>
        </w:rPr>
      </w:pPr>
    </w:p>
    <w:p w14:paraId="4E3A3B96" w14:textId="77777777" w:rsidR="00000000" w:rsidRDefault="0069655B">
      <w:pPr>
        <w:pStyle w:val="af0"/>
        <w:rPr>
          <w:rtl/>
        </w:rPr>
      </w:pPr>
      <w:r>
        <w:rPr>
          <w:rFonts w:hint="eastAsia"/>
          <w:rtl/>
        </w:rPr>
        <w:t>מיכאל</w:t>
      </w:r>
      <w:r>
        <w:rPr>
          <w:rtl/>
        </w:rPr>
        <w:t xml:space="preserve"> מלכיאור (העבודה-מימד):</w:t>
      </w:r>
    </w:p>
    <w:p w14:paraId="2B0CCB33" w14:textId="77777777" w:rsidR="00000000" w:rsidRDefault="0069655B">
      <w:pPr>
        <w:pStyle w:val="a0"/>
        <w:rPr>
          <w:rFonts w:hint="cs"/>
          <w:rtl/>
        </w:rPr>
      </w:pPr>
    </w:p>
    <w:p w14:paraId="24DC37F9" w14:textId="77777777" w:rsidR="00000000" w:rsidRDefault="0069655B">
      <w:pPr>
        <w:pStyle w:val="a0"/>
        <w:rPr>
          <w:rFonts w:hint="cs"/>
          <w:rtl/>
        </w:rPr>
      </w:pPr>
      <w:r>
        <w:rPr>
          <w:rFonts w:hint="cs"/>
          <w:rtl/>
        </w:rPr>
        <w:t>מה לגבי מדור המחשוב, שזה במשרד שלך?</w:t>
      </w:r>
    </w:p>
    <w:p w14:paraId="2F5C1A22" w14:textId="77777777" w:rsidR="00000000" w:rsidRDefault="0069655B">
      <w:pPr>
        <w:pStyle w:val="a0"/>
        <w:rPr>
          <w:rFonts w:hint="cs"/>
          <w:rtl/>
        </w:rPr>
      </w:pPr>
    </w:p>
    <w:p w14:paraId="7B63598C" w14:textId="77777777" w:rsidR="00000000" w:rsidRDefault="0069655B">
      <w:pPr>
        <w:pStyle w:val="-"/>
        <w:rPr>
          <w:rtl/>
        </w:rPr>
      </w:pPr>
      <w:bookmarkStart w:id="709" w:name="FS000001031T25_02_2004_19_27_03C"/>
      <w:bookmarkEnd w:id="709"/>
      <w:r>
        <w:rPr>
          <w:rtl/>
        </w:rPr>
        <w:t>סגן השר לביטחון פנים יעקב אדרי:</w:t>
      </w:r>
    </w:p>
    <w:p w14:paraId="2D6F4FD7" w14:textId="77777777" w:rsidR="00000000" w:rsidRDefault="0069655B">
      <w:pPr>
        <w:pStyle w:val="a0"/>
        <w:rPr>
          <w:rtl/>
        </w:rPr>
      </w:pPr>
    </w:p>
    <w:p w14:paraId="2256A7E0" w14:textId="77777777" w:rsidR="00000000" w:rsidRDefault="0069655B">
      <w:pPr>
        <w:pStyle w:val="a0"/>
        <w:rPr>
          <w:rFonts w:hint="cs"/>
          <w:rtl/>
        </w:rPr>
      </w:pPr>
      <w:r>
        <w:rPr>
          <w:rFonts w:hint="cs"/>
          <w:rtl/>
        </w:rPr>
        <w:t>אני מוכן. שוב, היום התחייבתי לפחות לפני שני חברי כנסת שמלווים זאת, וגם לפניכם. הנושא חשוב מאוד. נמשיך בזה גם</w:t>
      </w:r>
      <w:r>
        <w:rPr>
          <w:rFonts w:hint="cs"/>
          <w:rtl/>
        </w:rPr>
        <w:t xml:space="preserve"> במשטרת ישראל. המפכ"ל קבע השנה שהיעד ב-2004 הוא נושא הנוער, ויהיה גם אדם מיוחד שיעסוק בנושא הפדופילים. אני חושב שלפחות בזה תהיה הקלה, אף שאני חושב שצריך הרבה יותר כוח-אדם לעניין הזה. שוב, אני מקווה שחברי הכנסת שמטפלים בעניין הזה - יחד אתי נוכל לטפל בזה עד </w:t>
      </w:r>
      <w:r>
        <w:rPr>
          <w:rFonts w:hint="cs"/>
          <w:rtl/>
        </w:rPr>
        <w:t>הסוף.</w:t>
      </w:r>
    </w:p>
    <w:p w14:paraId="7172FBC3" w14:textId="77777777" w:rsidR="00000000" w:rsidRDefault="0069655B">
      <w:pPr>
        <w:pStyle w:val="a0"/>
        <w:rPr>
          <w:rFonts w:hint="cs"/>
          <w:rtl/>
        </w:rPr>
      </w:pPr>
    </w:p>
    <w:p w14:paraId="63315B4D" w14:textId="77777777" w:rsidR="00000000" w:rsidRDefault="0069655B">
      <w:pPr>
        <w:pStyle w:val="a0"/>
        <w:rPr>
          <w:rFonts w:hint="cs"/>
          <w:rtl/>
        </w:rPr>
      </w:pPr>
      <w:r>
        <w:rPr>
          <w:rFonts w:hint="cs"/>
          <w:rtl/>
        </w:rPr>
        <w:t>בשולי הדברים אני רוצה להוסיף, שביום 1 במרס 2003 נכנס לתוקף החוק למניעת העסקה של עברייני מין במוסד המכוּון למתן שירות לקטינים. כלומר, במקום שבו נותנים שירות לקטינים לא יהיה אדם - - -</w:t>
      </w:r>
    </w:p>
    <w:p w14:paraId="778895BA" w14:textId="77777777" w:rsidR="00000000" w:rsidRDefault="0069655B">
      <w:pPr>
        <w:pStyle w:val="a0"/>
        <w:rPr>
          <w:rFonts w:hint="cs"/>
          <w:rtl/>
        </w:rPr>
      </w:pPr>
    </w:p>
    <w:p w14:paraId="4DE4EAF8" w14:textId="77777777" w:rsidR="00000000" w:rsidRDefault="0069655B">
      <w:pPr>
        <w:pStyle w:val="af0"/>
        <w:rPr>
          <w:rtl/>
        </w:rPr>
      </w:pPr>
      <w:r>
        <w:rPr>
          <w:rFonts w:hint="eastAsia"/>
          <w:rtl/>
        </w:rPr>
        <w:t>מיכאל</w:t>
      </w:r>
      <w:r>
        <w:rPr>
          <w:rtl/>
        </w:rPr>
        <w:t xml:space="preserve"> מלכיאור (העבודה-מימד):</w:t>
      </w:r>
    </w:p>
    <w:p w14:paraId="6217033C" w14:textId="77777777" w:rsidR="00000000" w:rsidRDefault="0069655B">
      <w:pPr>
        <w:pStyle w:val="a0"/>
        <w:rPr>
          <w:rFonts w:hint="cs"/>
          <w:rtl/>
        </w:rPr>
      </w:pPr>
    </w:p>
    <w:p w14:paraId="27E3F827" w14:textId="77777777" w:rsidR="00000000" w:rsidRDefault="0069655B">
      <w:pPr>
        <w:pStyle w:val="a0"/>
        <w:rPr>
          <w:rtl/>
        </w:rPr>
      </w:pPr>
      <w:r>
        <w:rPr>
          <w:rFonts w:hint="cs"/>
          <w:rtl/>
        </w:rPr>
        <w:t>הבעיה היא שהמוסדות לא יודעים על החוק</w:t>
      </w:r>
      <w:r>
        <w:rPr>
          <w:rFonts w:hint="cs"/>
          <w:rtl/>
        </w:rPr>
        <w:t xml:space="preserve"> הזה.</w:t>
      </w:r>
    </w:p>
    <w:p w14:paraId="6FB3C476" w14:textId="77777777" w:rsidR="00000000" w:rsidRDefault="0069655B">
      <w:pPr>
        <w:pStyle w:val="-"/>
        <w:rPr>
          <w:rtl/>
        </w:rPr>
      </w:pPr>
    </w:p>
    <w:p w14:paraId="5E84C9F8" w14:textId="77777777" w:rsidR="00000000" w:rsidRDefault="0069655B">
      <w:pPr>
        <w:pStyle w:val="-"/>
        <w:rPr>
          <w:rtl/>
        </w:rPr>
      </w:pPr>
      <w:bookmarkStart w:id="710" w:name="FS000001031T25_02_2004_19_31_12C"/>
      <w:bookmarkEnd w:id="710"/>
      <w:r>
        <w:rPr>
          <w:rtl/>
        </w:rPr>
        <w:t>סגן השר לביטחון פנים יעקב אדרי:</w:t>
      </w:r>
    </w:p>
    <w:p w14:paraId="27450689" w14:textId="77777777" w:rsidR="00000000" w:rsidRDefault="0069655B">
      <w:pPr>
        <w:pStyle w:val="a0"/>
        <w:rPr>
          <w:rFonts w:hint="cs"/>
          <w:rtl/>
        </w:rPr>
      </w:pPr>
    </w:p>
    <w:p w14:paraId="1E188EA3" w14:textId="77777777" w:rsidR="00000000" w:rsidRDefault="0069655B">
      <w:pPr>
        <w:pStyle w:val="a0"/>
        <w:rPr>
          <w:rFonts w:hint="cs"/>
          <w:rtl/>
        </w:rPr>
      </w:pPr>
      <w:r>
        <w:rPr>
          <w:rFonts w:hint="cs"/>
          <w:rtl/>
        </w:rPr>
        <w:t>זה חוק. מי שלא יודע - צריך להביא את זה לידיעתו.</w:t>
      </w:r>
    </w:p>
    <w:p w14:paraId="2F24C707" w14:textId="77777777" w:rsidR="00000000" w:rsidRDefault="0069655B">
      <w:pPr>
        <w:pStyle w:val="a0"/>
        <w:rPr>
          <w:rFonts w:hint="cs"/>
          <w:rtl/>
        </w:rPr>
      </w:pPr>
    </w:p>
    <w:p w14:paraId="30F419C8" w14:textId="77777777" w:rsidR="00000000" w:rsidRDefault="0069655B">
      <w:pPr>
        <w:pStyle w:val="af0"/>
        <w:rPr>
          <w:rtl/>
        </w:rPr>
      </w:pPr>
      <w:r>
        <w:rPr>
          <w:rFonts w:hint="eastAsia"/>
          <w:rtl/>
        </w:rPr>
        <w:t>מיכאל</w:t>
      </w:r>
      <w:r>
        <w:rPr>
          <w:rtl/>
        </w:rPr>
        <w:t xml:space="preserve"> מלכיאור (העבודה-מימד):</w:t>
      </w:r>
    </w:p>
    <w:p w14:paraId="1F8DD703" w14:textId="77777777" w:rsidR="00000000" w:rsidRDefault="0069655B">
      <w:pPr>
        <w:pStyle w:val="a0"/>
        <w:rPr>
          <w:rFonts w:hint="cs"/>
          <w:rtl/>
        </w:rPr>
      </w:pPr>
    </w:p>
    <w:p w14:paraId="1F7E6143" w14:textId="77777777" w:rsidR="00000000" w:rsidRDefault="0069655B">
      <w:pPr>
        <w:pStyle w:val="a0"/>
        <w:rPr>
          <w:rFonts w:hint="cs"/>
          <w:rtl/>
        </w:rPr>
      </w:pPr>
      <w:r>
        <w:rPr>
          <w:rFonts w:hint="cs"/>
          <w:rtl/>
        </w:rPr>
        <w:t>היתה לנו ישיבה על זה והתברר שאף גורם ממשלתי לא הפיץ את החוק הזה בין כל המוסדות שיש בהם ילדים. לא מדובר רק על בתי-ספר, אלא גם על מתנ"סים ו</w:t>
      </w:r>
      <w:r>
        <w:rPr>
          <w:rFonts w:hint="cs"/>
          <w:rtl/>
        </w:rPr>
        <w:t>כו'.</w:t>
      </w:r>
    </w:p>
    <w:p w14:paraId="4E6612A4" w14:textId="77777777" w:rsidR="00000000" w:rsidRDefault="0069655B">
      <w:pPr>
        <w:pStyle w:val="a0"/>
        <w:rPr>
          <w:rFonts w:hint="cs"/>
          <w:rtl/>
        </w:rPr>
      </w:pPr>
    </w:p>
    <w:p w14:paraId="3CE60C79" w14:textId="77777777" w:rsidR="00000000" w:rsidRDefault="0069655B">
      <w:pPr>
        <w:pStyle w:val="-"/>
        <w:rPr>
          <w:rtl/>
        </w:rPr>
      </w:pPr>
      <w:bookmarkStart w:id="711" w:name="FS000001031T25_02_2004_19_31_24C"/>
      <w:bookmarkEnd w:id="711"/>
      <w:r>
        <w:rPr>
          <w:rtl/>
        </w:rPr>
        <w:t>סגן השר לביטחון פנים יעקב אדרי:</w:t>
      </w:r>
    </w:p>
    <w:p w14:paraId="60795133" w14:textId="77777777" w:rsidR="00000000" w:rsidRDefault="0069655B">
      <w:pPr>
        <w:pStyle w:val="a0"/>
        <w:rPr>
          <w:rtl/>
        </w:rPr>
      </w:pPr>
    </w:p>
    <w:p w14:paraId="292D0A2A" w14:textId="77777777" w:rsidR="00000000" w:rsidRDefault="0069655B">
      <w:pPr>
        <w:pStyle w:val="a0"/>
        <w:rPr>
          <w:rFonts w:hint="cs"/>
          <w:rtl/>
        </w:rPr>
      </w:pPr>
      <w:r>
        <w:rPr>
          <w:rFonts w:hint="cs"/>
          <w:rtl/>
        </w:rPr>
        <w:t>חבר הכנסת מלכיאור, אני מציע שנרים את הכפפה עד הסוף וגם בזה נטפל. אני הולך בזה אתכם עד הסוף. חברת הכנסת ענבל גבריאלי, אתה ואני ומי שירצה להצטרף, נטפל בזה, לרבות בהפצת החוק. אני חושב שנכון להביא זאת לידיעת כולם.</w:t>
      </w:r>
    </w:p>
    <w:p w14:paraId="3FEBB1AB" w14:textId="77777777" w:rsidR="00000000" w:rsidRDefault="0069655B">
      <w:pPr>
        <w:pStyle w:val="a0"/>
        <w:rPr>
          <w:rFonts w:hint="cs"/>
          <w:rtl/>
        </w:rPr>
      </w:pPr>
    </w:p>
    <w:p w14:paraId="500BC0BE" w14:textId="77777777" w:rsidR="00000000" w:rsidRDefault="0069655B">
      <w:pPr>
        <w:pStyle w:val="a0"/>
        <w:rPr>
          <w:rFonts w:hint="cs"/>
          <w:rtl/>
        </w:rPr>
      </w:pPr>
      <w:r>
        <w:rPr>
          <w:rFonts w:hint="cs"/>
          <w:rtl/>
        </w:rPr>
        <w:t>כבר אמ</w:t>
      </w:r>
      <w:r>
        <w:rPr>
          <w:rFonts w:hint="cs"/>
          <w:rtl/>
        </w:rPr>
        <w:t xml:space="preserve">רתי שהשנה תהיה התמודדות של המשטרה. זה יעד של המפכ"ל. אני מאוד מקווה שבעניין הזה, ההכבדה בבתי-המשפט, מצד השופטים, החמרה בענישה מצד אחד, והטיפול בפדופילים  והכנסת התרופה  לסל התרופות מצד שני </w:t>
      </w:r>
      <w:r>
        <w:rPr>
          <w:rtl/>
        </w:rPr>
        <w:t>–</w:t>
      </w:r>
      <w:r>
        <w:rPr>
          <w:rFonts w:hint="cs"/>
          <w:rtl/>
        </w:rPr>
        <w:t xml:space="preserve"> יקלו על כולנו.</w:t>
      </w:r>
    </w:p>
    <w:p w14:paraId="6DEE07C5" w14:textId="77777777" w:rsidR="00000000" w:rsidRDefault="0069655B">
      <w:pPr>
        <w:pStyle w:val="a0"/>
        <w:rPr>
          <w:rFonts w:hint="cs"/>
          <w:rtl/>
        </w:rPr>
      </w:pPr>
    </w:p>
    <w:p w14:paraId="5FAD0D18" w14:textId="77777777" w:rsidR="00000000" w:rsidRDefault="0069655B">
      <w:pPr>
        <w:pStyle w:val="a0"/>
        <w:rPr>
          <w:rFonts w:hint="cs"/>
          <w:rtl/>
        </w:rPr>
      </w:pPr>
      <w:r>
        <w:rPr>
          <w:rFonts w:hint="cs"/>
          <w:rtl/>
        </w:rPr>
        <w:t>אני מציע להעביר זאת לאחת הוועדות.</w:t>
      </w:r>
    </w:p>
    <w:p w14:paraId="0CDC4DBB" w14:textId="77777777" w:rsidR="00000000" w:rsidRDefault="0069655B">
      <w:pPr>
        <w:pStyle w:val="a0"/>
        <w:rPr>
          <w:rFonts w:hint="cs"/>
          <w:rtl/>
        </w:rPr>
      </w:pPr>
    </w:p>
    <w:p w14:paraId="7A9EA3A5" w14:textId="77777777" w:rsidR="00000000" w:rsidRDefault="0069655B">
      <w:pPr>
        <w:pStyle w:val="af0"/>
        <w:rPr>
          <w:rtl/>
        </w:rPr>
      </w:pPr>
      <w:r>
        <w:rPr>
          <w:rFonts w:hint="eastAsia"/>
          <w:rtl/>
        </w:rPr>
        <w:t>מיכאל</w:t>
      </w:r>
      <w:r>
        <w:rPr>
          <w:rtl/>
        </w:rPr>
        <w:t xml:space="preserve"> מלכיאור </w:t>
      </w:r>
      <w:r>
        <w:rPr>
          <w:rtl/>
        </w:rPr>
        <w:t>(העבודה-מימד):</w:t>
      </w:r>
    </w:p>
    <w:p w14:paraId="32F8F14B" w14:textId="77777777" w:rsidR="00000000" w:rsidRDefault="0069655B">
      <w:pPr>
        <w:pStyle w:val="a0"/>
        <w:rPr>
          <w:rFonts w:hint="cs"/>
          <w:rtl/>
        </w:rPr>
      </w:pPr>
    </w:p>
    <w:p w14:paraId="134DA9EF" w14:textId="77777777" w:rsidR="00000000" w:rsidRDefault="0069655B">
      <w:pPr>
        <w:pStyle w:val="a0"/>
        <w:rPr>
          <w:rFonts w:hint="cs"/>
          <w:rtl/>
        </w:rPr>
      </w:pPr>
      <w:r>
        <w:rPr>
          <w:rFonts w:hint="cs"/>
          <w:rtl/>
        </w:rPr>
        <w:t>לוועדה לזכויות הילד.</w:t>
      </w:r>
    </w:p>
    <w:p w14:paraId="257CE794" w14:textId="77777777" w:rsidR="00000000" w:rsidRDefault="0069655B">
      <w:pPr>
        <w:pStyle w:val="a0"/>
        <w:rPr>
          <w:rFonts w:hint="cs"/>
          <w:rtl/>
        </w:rPr>
      </w:pPr>
    </w:p>
    <w:p w14:paraId="43CCE39E" w14:textId="77777777" w:rsidR="00000000" w:rsidRDefault="0069655B">
      <w:pPr>
        <w:pStyle w:val="-"/>
        <w:rPr>
          <w:rtl/>
        </w:rPr>
      </w:pPr>
      <w:bookmarkStart w:id="712" w:name="FS000001031T25_02_2004_19_33_18C"/>
      <w:bookmarkEnd w:id="712"/>
      <w:r>
        <w:rPr>
          <w:rtl/>
        </w:rPr>
        <w:t>סגן השר לביטחון פנים יעקב אדרי:</w:t>
      </w:r>
    </w:p>
    <w:p w14:paraId="26450FD9" w14:textId="77777777" w:rsidR="00000000" w:rsidRDefault="0069655B">
      <w:pPr>
        <w:pStyle w:val="a0"/>
        <w:rPr>
          <w:rtl/>
        </w:rPr>
      </w:pPr>
    </w:p>
    <w:p w14:paraId="427DBD71" w14:textId="77777777" w:rsidR="00000000" w:rsidRDefault="0069655B">
      <w:pPr>
        <w:pStyle w:val="a0"/>
        <w:rPr>
          <w:rFonts w:hint="cs"/>
          <w:rtl/>
        </w:rPr>
      </w:pPr>
      <w:r>
        <w:rPr>
          <w:rFonts w:hint="cs"/>
          <w:rtl/>
        </w:rPr>
        <w:t>לוועדה לזכויות הילד - אני מקבל זאת - על מנת שנמשיך לעקוב ולטפל בעניין שהוא כל כך חשוב לכולנו. תודה.</w:t>
      </w:r>
    </w:p>
    <w:p w14:paraId="6CD96812" w14:textId="77777777" w:rsidR="00000000" w:rsidRDefault="0069655B">
      <w:pPr>
        <w:pStyle w:val="a0"/>
        <w:rPr>
          <w:rFonts w:hint="cs"/>
          <w:rtl/>
        </w:rPr>
      </w:pPr>
    </w:p>
    <w:p w14:paraId="6B7A7A70" w14:textId="77777777" w:rsidR="00000000" w:rsidRDefault="0069655B">
      <w:pPr>
        <w:pStyle w:val="af1"/>
        <w:rPr>
          <w:rtl/>
        </w:rPr>
      </w:pPr>
      <w:r>
        <w:rPr>
          <w:rtl/>
        </w:rPr>
        <w:t>היו"ר מיכאל נודלמן:</w:t>
      </w:r>
    </w:p>
    <w:p w14:paraId="54B81D49" w14:textId="77777777" w:rsidR="00000000" w:rsidRDefault="0069655B">
      <w:pPr>
        <w:pStyle w:val="a0"/>
        <w:rPr>
          <w:rtl/>
        </w:rPr>
      </w:pPr>
    </w:p>
    <w:p w14:paraId="36486A70" w14:textId="77777777" w:rsidR="00000000" w:rsidRDefault="0069655B">
      <w:pPr>
        <w:pStyle w:val="a0"/>
        <w:rPr>
          <w:rFonts w:hint="cs"/>
          <w:rtl/>
        </w:rPr>
      </w:pPr>
      <w:r>
        <w:rPr>
          <w:rFonts w:hint="cs"/>
          <w:rtl/>
        </w:rPr>
        <w:t>תודה רבה. יש שתי הצעות אחרות, והראשונה היא של חבר הכנסת נסים זא</w:t>
      </w:r>
      <w:r>
        <w:rPr>
          <w:rFonts w:hint="cs"/>
          <w:rtl/>
        </w:rPr>
        <w:t>ב.</w:t>
      </w:r>
    </w:p>
    <w:p w14:paraId="13281A44" w14:textId="77777777" w:rsidR="00000000" w:rsidRDefault="0069655B">
      <w:pPr>
        <w:pStyle w:val="a0"/>
        <w:rPr>
          <w:rFonts w:hint="cs"/>
          <w:rtl/>
        </w:rPr>
      </w:pPr>
    </w:p>
    <w:p w14:paraId="04845270" w14:textId="77777777" w:rsidR="00000000" w:rsidRDefault="0069655B">
      <w:pPr>
        <w:pStyle w:val="a"/>
        <w:rPr>
          <w:rtl/>
        </w:rPr>
      </w:pPr>
      <w:bookmarkStart w:id="713" w:name="FS000000490T25_02_2004_19_35_21"/>
      <w:bookmarkStart w:id="714" w:name="_Toc69695034"/>
      <w:bookmarkEnd w:id="713"/>
      <w:r>
        <w:rPr>
          <w:rFonts w:hint="eastAsia"/>
          <w:rtl/>
        </w:rPr>
        <w:t>נסים</w:t>
      </w:r>
      <w:r>
        <w:rPr>
          <w:rtl/>
        </w:rPr>
        <w:t xml:space="preserve"> זאב (ש"ס):</w:t>
      </w:r>
      <w:bookmarkEnd w:id="714"/>
    </w:p>
    <w:p w14:paraId="635B3AD9" w14:textId="77777777" w:rsidR="00000000" w:rsidRDefault="0069655B">
      <w:pPr>
        <w:pStyle w:val="a0"/>
        <w:rPr>
          <w:rFonts w:hint="cs"/>
          <w:rtl/>
        </w:rPr>
      </w:pPr>
    </w:p>
    <w:p w14:paraId="3DED7E75" w14:textId="77777777" w:rsidR="00000000" w:rsidRDefault="0069655B">
      <w:pPr>
        <w:pStyle w:val="a0"/>
        <w:rPr>
          <w:rFonts w:hint="cs"/>
          <w:rtl/>
        </w:rPr>
      </w:pPr>
      <w:r>
        <w:rPr>
          <w:rFonts w:hint="cs"/>
          <w:rtl/>
        </w:rPr>
        <w:t>אדוני היושב-ראש, פדופילים צומחים כמו פטריות חדשים לבקרים, כמו מגפת הסמים. הרשות למלחמה בסמים ועוד רשות ועוד מחלקה - ויש יותר סמים ויותר מסוממים ויותר מתמכרים. צריך להבין שהבעיה שורשית. צריך לטפל בשורש, שזה החינוך הקלוקל, הפורנו, הסרטים</w:t>
      </w:r>
      <w:r>
        <w:rPr>
          <w:rFonts w:hint="cs"/>
          <w:rtl/>
        </w:rPr>
        <w:t>. היום מראים סרטים כאלה נועזים של אונס, אונס ילדים ואונס נערות. מה רוצים? משחיתים פה את הנוער שלנו, את העם שלנו. צריך, קודם כול, לשים יד על האש ולכבות אותה, ואחר כך לטפל בשאלה איך להצמיח פירות ולשתול עצים במקום כזה.</w:t>
      </w:r>
    </w:p>
    <w:p w14:paraId="5B19305C" w14:textId="77777777" w:rsidR="00000000" w:rsidRDefault="0069655B">
      <w:pPr>
        <w:pStyle w:val="a0"/>
        <w:rPr>
          <w:rFonts w:hint="cs"/>
          <w:rtl/>
        </w:rPr>
      </w:pPr>
    </w:p>
    <w:p w14:paraId="70611BCD" w14:textId="77777777" w:rsidR="00000000" w:rsidRDefault="0069655B">
      <w:pPr>
        <w:pStyle w:val="a0"/>
        <w:rPr>
          <w:rFonts w:hint="cs"/>
          <w:rtl/>
        </w:rPr>
      </w:pPr>
      <w:r>
        <w:rPr>
          <w:rFonts w:hint="cs"/>
          <w:rtl/>
        </w:rPr>
        <w:t>אדוני סגן השר,  יש דבר נוסף שהוא הדבר ה</w:t>
      </w:r>
      <w:r>
        <w:rPr>
          <w:rFonts w:hint="cs"/>
          <w:rtl/>
        </w:rPr>
        <w:t>חשוב ביותר: העניין של נתינת חופשות לפדופילים. זו הבעיה. דיברתי קודם על כך שלא נותנים חופשה לאדם שהכה את אשתו ועשה תשובה ונידון למאסר, ויש ועדה שלא מאפשרת חופשתו לשבת אפילו שריצה שליש או מחצית. פדופילים, אנסים ורוצחים - הם יוצאים לשבת באופן חופשי. לכן, יש ב</w:t>
      </w:r>
      <w:r>
        <w:rPr>
          <w:rFonts w:hint="cs"/>
          <w:rtl/>
        </w:rPr>
        <w:t>עיה במדיניות.</w:t>
      </w:r>
    </w:p>
    <w:p w14:paraId="58747444" w14:textId="77777777" w:rsidR="00000000" w:rsidRDefault="0069655B">
      <w:pPr>
        <w:pStyle w:val="a0"/>
        <w:rPr>
          <w:rFonts w:hint="cs"/>
          <w:rtl/>
        </w:rPr>
      </w:pPr>
    </w:p>
    <w:p w14:paraId="069D4B05" w14:textId="77777777" w:rsidR="00000000" w:rsidRDefault="0069655B">
      <w:pPr>
        <w:pStyle w:val="af1"/>
        <w:rPr>
          <w:rtl/>
        </w:rPr>
      </w:pPr>
      <w:r>
        <w:rPr>
          <w:rtl/>
        </w:rPr>
        <w:t>היו"ר מיכאל נודלמן:</w:t>
      </w:r>
    </w:p>
    <w:p w14:paraId="5B53AB06" w14:textId="77777777" w:rsidR="00000000" w:rsidRDefault="0069655B">
      <w:pPr>
        <w:pStyle w:val="a0"/>
        <w:rPr>
          <w:rtl/>
        </w:rPr>
      </w:pPr>
    </w:p>
    <w:p w14:paraId="33D4E577" w14:textId="77777777" w:rsidR="00000000" w:rsidRDefault="0069655B">
      <w:pPr>
        <w:pStyle w:val="a0"/>
        <w:rPr>
          <w:rFonts w:hint="cs"/>
          <w:rtl/>
        </w:rPr>
      </w:pPr>
      <w:r>
        <w:rPr>
          <w:rFonts w:hint="cs"/>
          <w:rtl/>
        </w:rPr>
        <w:t>תודה רבה.</w:t>
      </w:r>
    </w:p>
    <w:p w14:paraId="0973C95F" w14:textId="77777777" w:rsidR="00000000" w:rsidRDefault="0069655B">
      <w:pPr>
        <w:pStyle w:val="a0"/>
        <w:rPr>
          <w:rFonts w:hint="cs"/>
          <w:rtl/>
        </w:rPr>
      </w:pPr>
    </w:p>
    <w:p w14:paraId="3A00EB66" w14:textId="77777777" w:rsidR="00000000" w:rsidRDefault="0069655B">
      <w:pPr>
        <w:pStyle w:val="-"/>
        <w:rPr>
          <w:rtl/>
        </w:rPr>
      </w:pPr>
      <w:bookmarkStart w:id="715" w:name="FS000000490T25_02_2004_19_39_24C"/>
      <w:bookmarkEnd w:id="715"/>
      <w:r>
        <w:rPr>
          <w:rtl/>
        </w:rPr>
        <w:t>נסים זאב (ש"ס):</w:t>
      </w:r>
    </w:p>
    <w:p w14:paraId="50537023" w14:textId="77777777" w:rsidR="00000000" w:rsidRDefault="0069655B">
      <w:pPr>
        <w:pStyle w:val="a0"/>
        <w:rPr>
          <w:rtl/>
        </w:rPr>
      </w:pPr>
    </w:p>
    <w:p w14:paraId="2C01BE84" w14:textId="77777777" w:rsidR="00000000" w:rsidRDefault="0069655B">
      <w:pPr>
        <w:pStyle w:val="a0"/>
        <w:rPr>
          <w:rFonts w:hint="cs"/>
          <w:rtl/>
        </w:rPr>
      </w:pPr>
      <w:r>
        <w:rPr>
          <w:rFonts w:hint="cs"/>
          <w:rtl/>
        </w:rPr>
        <w:t>אדוני היושב-ראש, אני חייב לומר שראיתי את הגברת דליה איציק ופשוט נרתעתי והפסקתי לדבר.</w:t>
      </w:r>
    </w:p>
    <w:p w14:paraId="59F69296" w14:textId="77777777" w:rsidR="00000000" w:rsidRDefault="0069655B">
      <w:pPr>
        <w:pStyle w:val="a0"/>
        <w:rPr>
          <w:rFonts w:hint="cs"/>
          <w:rtl/>
        </w:rPr>
      </w:pPr>
    </w:p>
    <w:p w14:paraId="63626D04" w14:textId="77777777" w:rsidR="00000000" w:rsidRDefault="0069655B">
      <w:pPr>
        <w:pStyle w:val="af1"/>
        <w:rPr>
          <w:rtl/>
        </w:rPr>
      </w:pPr>
      <w:r>
        <w:rPr>
          <w:rtl/>
        </w:rPr>
        <w:t>היו"ר מיכאל נודלמן:</w:t>
      </w:r>
    </w:p>
    <w:p w14:paraId="51FD1B34" w14:textId="77777777" w:rsidR="00000000" w:rsidRDefault="0069655B">
      <w:pPr>
        <w:pStyle w:val="a0"/>
        <w:rPr>
          <w:rtl/>
        </w:rPr>
      </w:pPr>
    </w:p>
    <w:p w14:paraId="7609712E" w14:textId="77777777" w:rsidR="00000000" w:rsidRDefault="0069655B">
      <w:pPr>
        <w:pStyle w:val="a0"/>
        <w:rPr>
          <w:rFonts w:hint="cs"/>
          <w:rtl/>
        </w:rPr>
      </w:pPr>
      <w:r>
        <w:rPr>
          <w:rFonts w:hint="cs"/>
          <w:rtl/>
        </w:rPr>
        <w:t>אני רואה את זה. לא הבנתי מה קרה. חבר הכנסת עבד-אלמאלכ דהאמשה, בבקשה.</w:t>
      </w:r>
    </w:p>
    <w:p w14:paraId="6347E300" w14:textId="77777777" w:rsidR="00000000" w:rsidRDefault="0069655B">
      <w:pPr>
        <w:pStyle w:val="a0"/>
        <w:rPr>
          <w:rFonts w:hint="cs"/>
          <w:rtl/>
        </w:rPr>
      </w:pPr>
    </w:p>
    <w:p w14:paraId="57DC696A" w14:textId="77777777" w:rsidR="00000000" w:rsidRDefault="0069655B">
      <w:pPr>
        <w:pStyle w:val="af0"/>
        <w:rPr>
          <w:rtl/>
        </w:rPr>
      </w:pPr>
      <w:r>
        <w:rPr>
          <w:rFonts w:hint="eastAsia"/>
          <w:rtl/>
        </w:rPr>
        <w:t>מיכאל</w:t>
      </w:r>
      <w:r>
        <w:rPr>
          <w:rtl/>
        </w:rPr>
        <w:t xml:space="preserve"> מלכיאור (</w:t>
      </w:r>
      <w:r>
        <w:rPr>
          <w:rtl/>
        </w:rPr>
        <w:t>העבודה-מימד):</w:t>
      </w:r>
    </w:p>
    <w:p w14:paraId="3DC4EF5C" w14:textId="77777777" w:rsidR="00000000" w:rsidRDefault="0069655B">
      <w:pPr>
        <w:pStyle w:val="a0"/>
        <w:rPr>
          <w:rFonts w:hint="cs"/>
          <w:rtl/>
        </w:rPr>
      </w:pPr>
    </w:p>
    <w:p w14:paraId="471F6CD2" w14:textId="77777777" w:rsidR="00000000" w:rsidRDefault="0069655B">
      <w:pPr>
        <w:pStyle w:val="a0"/>
        <w:rPr>
          <w:rFonts w:hint="cs"/>
          <w:rtl/>
        </w:rPr>
      </w:pPr>
      <w:r>
        <w:rPr>
          <w:rFonts w:hint="cs"/>
          <w:rtl/>
        </w:rPr>
        <w:t>את צריכה להופיע יותר בבית.</w:t>
      </w:r>
    </w:p>
    <w:p w14:paraId="1B9E8A4F" w14:textId="77777777" w:rsidR="00000000" w:rsidRDefault="0069655B">
      <w:pPr>
        <w:pStyle w:val="a0"/>
        <w:rPr>
          <w:rFonts w:hint="cs"/>
          <w:rtl/>
        </w:rPr>
      </w:pPr>
    </w:p>
    <w:p w14:paraId="2C2CC042" w14:textId="77777777" w:rsidR="00000000" w:rsidRDefault="0069655B">
      <w:pPr>
        <w:pStyle w:val="af0"/>
        <w:rPr>
          <w:rtl/>
        </w:rPr>
      </w:pPr>
      <w:r>
        <w:rPr>
          <w:rFonts w:hint="eastAsia"/>
          <w:rtl/>
        </w:rPr>
        <w:t>ענבל</w:t>
      </w:r>
      <w:r>
        <w:rPr>
          <w:rtl/>
        </w:rPr>
        <w:t xml:space="preserve"> גבריאלי (הליכוד):</w:t>
      </w:r>
    </w:p>
    <w:p w14:paraId="4BD8695C" w14:textId="77777777" w:rsidR="00000000" w:rsidRDefault="0069655B">
      <w:pPr>
        <w:pStyle w:val="a0"/>
        <w:rPr>
          <w:rFonts w:hint="cs"/>
          <w:rtl/>
        </w:rPr>
      </w:pPr>
    </w:p>
    <w:p w14:paraId="484ECFE7" w14:textId="77777777" w:rsidR="00000000" w:rsidRDefault="0069655B">
      <w:pPr>
        <w:pStyle w:val="a0"/>
        <w:rPr>
          <w:rFonts w:hint="cs"/>
          <w:rtl/>
        </w:rPr>
      </w:pPr>
      <w:r>
        <w:rPr>
          <w:rFonts w:hint="cs"/>
          <w:rtl/>
        </w:rPr>
        <w:t>חבר הכנסת זאב, פדופיליה היא מחלה ולא - - - עם כל חוסר הסימפתיה שלי לזה.</w:t>
      </w:r>
    </w:p>
    <w:p w14:paraId="128AB6D3" w14:textId="77777777" w:rsidR="00000000" w:rsidRDefault="0069655B">
      <w:pPr>
        <w:pStyle w:val="a0"/>
        <w:rPr>
          <w:rFonts w:hint="cs"/>
          <w:rtl/>
        </w:rPr>
      </w:pPr>
    </w:p>
    <w:p w14:paraId="6E947153" w14:textId="77777777" w:rsidR="00000000" w:rsidRDefault="0069655B">
      <w:pPr>
        <w:pStyle w:val="a"/>
        <w:rPr>
          <w:rFonts w:hint="cs"/>
          <w:rtl/>
        </w:rPr>
      </w:pPr>
      <w:bookmarkStart w:id="716" w:name="FS000000550T25_02_2004_19_40_46"/>
      <w:bookmarkStart w:id="717" w:name="_Toc69695035"/>
      <w:bookmarkEnd w:id="716"/>
      <w:r>
        <w:rPr>
          <w:rFonts w:hint="eastAsia"/>
          <w:rtl/>
        </w:rPr>
        <w:t>עבד</w:t>
      </w:r>
      <w:r>
        <w:rPr>
          <w:rtl/>
        </w:rPr>
        <w:t>-אלמאלכ דהאמשה (רע"ם):</w:t>
      </w:r>
      <w:bookmarkEnd w:id="717"/>
    </w:p>
    <w:p w14:paraId="4FCC7197" w14:textId="77777777" w:rsidR="00000000" w:rsidRDefault="0069655B">
      <w:pPr>
        <w:pStyle w:val="a0"/>
        <w:rPr>
          <w:rFonts w:hint="cs"/>
          <w:rtl/>
        </w:rPr>
      </w:pPr>
    </w:p>
    <w:p w14:paraId="712E922F" w14:textId="77777777" w:rsidR="00000000" w:rsidRDefault="0069655B">
      <w:pPr>
        <w:pStyle w:val="a0"/>
        <w:rPr>
          <w:rFonts w:hint="cs"/>
          <w:rtl/>
        </w:rPr>
      </w:pPr>
      <w:r>
        <w:rPr>
          <w:rFonts w:hint="cs"/>
          <w:rtl/>
        </w:rPr>
        <w:t>היושב-ראש, חברי חברי הכנסת, אני תמים דעים עם חברי בכל מה שקשור לנושא הנדון. בעניין הפדופי</w:t>
      </w:r>
      <w:r>
        <w:rPr>
          <w:rFonts w:hint="cs"/>
          <w:rtl/>
        </w:rPr>
        <w:t>לים חייבים לטפל, ובוודאי גם במישור החינוכי קודם כול.</w:t>
      </w:r>
    </w:p>
    <w:p w14:paraId="22AAF73B" w14:textId="77777777" w:rsidR="00000000" w:rsidRDefault="0069655B">
      <w:pPr>
        <w:pStyle w:val="a0"/>
        <w:rPr>
          <w:rFonts w:hint="cs"/>
          <w:rtl/>
        </w:rPr>
      </w:pPr>
    </w:p>
    <w:p w14:paraId="13DB6A7A" w14:textId="77777777" w:rsidR="00000000" w:rsidRDefault="0069655B">
      <w:pPr>
        <w:pStyle w:val="a0"/>
        <w:rPr>
          <w:rtl/>
        </w:rPr>
      </w:pPr>
    </w:p>
    <w:p w14:paraId="63908E34" w14:textId="77777777" w:rsidR="00000000" w:rsidRDefault="0069655B">
      <w:pPr>
        <w:pStyle w:val="a0"/>
        <w:rPr>
          <w:rFonts w:hint="cs"/>
          <w:rtl/>
        </w:rPr>
      </w:pPr>
      <w:r>
        <w:rPr>
          <w:rFonts w:hint="cs"/>
          <w:rtl/>
        </w:rPr>
        <w:t>אני חייב להעלות נושא כאוב שהיה היום בכפר בעינה שבגליל המערבי.</w:t>
      </w:r>
    </w:p>
    <w:p w14:paraId="3BAC5076" w14:textId="77777777" w:rsidR="00000000" w:rsidRDefault="0069655B">
      <w:pPr>
        <w:pStyle w:val="a0"/>
        <w:rPr>
          <w:rFonts w:hint="cs"/>
          <w:rtl/>
        </w:rPr>
      </w:pPr>
    </w:p>
    <w:p w14:paraId="5C978419" w14:textId="77777777" w:rsidR="00000000" w:rsidRDefault="0069655B">
      <w:pPr>
        <w:pStyle w:val="af0"/>
        <w:rPr>
          <w:rtl/>
        </w:rPr>
      </w:pPr>
      <w:r>
        <w:rPr>
          <w:rFonts w:hint="eastAsia"/>
          <w:rtl/>
        </w:rPr>
        <w:t>סגן</w:t>
      </w:r>
      <w:r>
        <w:rPr>
          <w:rtl/>
        </w:rPr>
        <w:t xml:space="preserve"> השר לביטחון פנים יעקב אדרי:</w:t>
      </w:r>
    </w:p>
    <w:p w14:paraId="3BB3ACFE" w14:textId="77777777" w:rsidR="00000000" w:rsidRDefault="0069655B">
      <w:pPr>
        <w:pStyle w:val="a0"/>
        <w:rPr>
          <w:rFonts w:hint="cs"/>
          <w:rtl/>
        </w:rPr>
      </w:pPr>
    </w:p>
    <w:p w14:paraId="7700540D" w14:textId="77777777" w:rsidR="00000000" w:rsidRDefault="0069655B">
      <w:pPr>
        <w:pStyle w:val="a0"/>
        <w:rPr>
          <w:rFonts w:hint="cs"/>
          <w:rtl/>
        </w:rPr>
      </w:pPr>
      <w:r>
        <w:rPr>
          <w:rFonts w:hint="cs"/>
          <w:rtl/>
        </w:rPr>
        <w:t>אתה תאלץ אותי להגיב, כי טיפלתי בנושא הזה.</w:t>
      </w:r>
    </w:p>
    <w:p w14:paraId="62A5775F" w14:textId="77777777" w:rsidR="00000000" w:rsidRDefault="0069655B">
      <w:pPr>
        <w:pStyle w:val="a0"/>
        <w:rPr>
          <w:rFonts w:hint="cs"/>
          <w:rtl/>
        </w:rPr>
      </w:pPr>
    </w:p>
    <w:p w14:paraId="00E17313" w14:textId="77777777" w:rsidR="00000000" w:rsidRDefault="0069655B">
      <w:pPr>
        <w:pStyle w:val="-"/>
        <w:rPr>
          <w:rtl/>
        </w:rPr>
      </w:pPr>
      <w:bookmarkStart w:id="718" w:name="FS000000550T25_02_2004_19_42_02C"/>
      <w:bookmarkEnd w:id="718"/>
      <w:r>
        <w:rPr>
          <w:rtl/>
        </w:rPr>
        <w:t>עבד-אלמאלכ דהאמשה (רע"ם):</w:t>
      </w:r>
    </w:p>
    <w:p w14:paraId="6408412B" w14:textId="77777777" w:rsidR="00000000" w:rsidRDefault="0069655B">
      <w:pPr>
        <w:pStyle w:val="a0"/>
        <w:rPr>
          <w:rtl/>
        </w:rPr>
      </w:pPr>
    </w:p>
    <w:p w14:paraId="2BB90157" w14:textId="77777777" w:rsidR="00000000" w:rsidRDefault="0069655B">
      <w:pPr>
        <w:pStyle w:val="a0"/>
        <w:rPr>
          <w:rFonts w:hint="cs"/>
          <w:rtl/>
        </w:rPr>
      </w:pPr>
      <w:r>
        <w:rPr>
          <w:rFonts w:hint="cs"/>
          <w:rtl/>
        </w:rPr>
        <w:t>אדוני יוכל להגיב. כפי שנודע לי, נהר</w:t>
      </w:r>
      <w:r>
        <w:rPr>
          <w:rFonts w:hint="cs"/>
          <w:rtl/>
        </w:rPr>
        <w:t>סו שם בית אחד מאוכלס ועוד שני בתים לא מאוכלסים, המשטרה השתמשה בכוח רב ובגז מדמיע והטילה עוצר על שכונה שלמה, נכנסה לבתים ופצעה יותר מ-15 אזרחים ואנשים נוספים. פניתי כבר לראש הממשלה וביקשתי לעצור את המדיניות הזאת ואת המעשים האלה. ועדת המעקב תקיים מחר ישיבת ח</w:t>
      </w:r>
      <w:r>
        <w:rPr>
          <w:rFonts w:hint="cs"/>
          <w:rtl/>
        </w:rPr>
        <w:t xml:space="preserve">ירום בעניין הזה. אני מקווה שפעם אחת ולתמיד יטופלו גם האזרחים הערבים, כאשר לכאורה הם בונים שלא כחוק בנסיבות שאנחנו יודעים שהם נאלצים לבנות כי אין אפשרות לקבל רשיון. במקרים האלה הטיפול חייב להיות, איך להכשיר את הבתים ואיך לצאת מגדר האיסור, ולא על-ידי הריסה, </w:t>
      </w:r>
      <w:r>
        <w:rPr>
          <w:rFonts w:hint="cs"/>
          <w:rtl/>
        </w:rPr>
        <w:t>לא על-ידי הכאת אזרחים ולא על-ידי שימוש בכוח, כאילו מדובר באויב או באנשים שלא שייכים למדינה ואינם אזרחיה. תודה רבה.</w:t>
      </w:r>
    </w:p>
    <w:p w14:paraId="73752910" w14:textId="77777777" w:rsidR="00000000" w:rsidRDefault="0069655B">
      <w:pPr>
        <w:pStyle w:val="a0"/>
        <w:rPr>
          <w:rFonts w:hint="cs"/>
          <w:rtl/>
        </w:rPr>
      </w:pPr>
    </w:p>
    <w:p w14:paraId="70B54F6F" w14:textId="77777777" w:rsidR="00000000" w:rsidRDefault="0069655B">
      <w:pPr>
        <w:pStyle w:val="af1"/>
        <w:rPr>
          <w:rtl/>
        </w:rPr>
      </w:pPr>
      <w:r>
        <w:rPr>
          <w:rtl/>
        </w:rPr>
        <w:t>היו"ר מיכאל נודלמן:</w:t>
      </w:r>
    </w:p>
    <w:p w14:paraId="76B542A4" w14:textId="77777777" w:rsidR="00000000" w:rsidRDefault="0069655B">
      <w:pPr>
        <w:pStyle w:val="a0"/>
        <w:rPr>
          <w:rFonts w:hint="cs"/>
          <w:rtl/>
        </w:rPr>
      </w:pPr>
    </w:p>
    <w:p w14:paraId="22CA8E62" w14:textId="77777777" w:rsidR="00000000" w:rsidRDefault="0069655B">
      <w:pPr>
        <w:pStyle w:val="a0"/>
        <w:rPr>
          <w:rFonts w:hint="cs"/>
          <w:rtl/>
        </w:rPr>
      </w:pPr>
      <w:r>
        <w:rPr>
          <w:rFonts w:hint="cs"/>
          <w:rtl/>
        </w:rPr>
        <w:t>סגן השר אדרי, בבקשה.</w:t>
      </w:r>
    </w:p>
    <w:p w14:paraId="4FC5025E" w14:textId="77777777" w:rsidR="00000000" w:rsidRDefault="0069655B">
      <w:pPr>
        <w:pStyle w:val="a0"/>
        <w:rPr>
          <w:rFonts w:hint="cs"/>
          <w:rtl/>
        </w:rPr>
      </w:pPr>
    </w:p>
    <w:p w14:paraId="53F8B5E6" w14:textId="77777777" w:rsidR="00000000" w:rsidRDefault="0069655B">
      <w:pPr>
        <w:pStyle w:val="a"/>
        <w:rPr>
          <w:rtl/>
        </w:rPr>
      </w:pPr>
      <w:bookmarkStart w:id="719" w:name="FS000001031T25_02_2004_19_45_30"/>
      <w:bookmarkStart w:id="720" w:name="_Toc69695036"/>
      <w:bookmarkEnd w:id="719"/>
      <w:r>
        <w:rPr>
          <w:rFonts w:hint="eastAsia"/>
          <w:rtl/>
        </w:rPr>
        <w:t>סגן</w:t>
      </w:r>
      <w:r>
        <w:rPr>
          <w:rtl/>
        </w:rPr>
        <w:t xml:space="preserve"> השר לביטחון פנים יעקב אדרי:</w:t>
      </w:r>
      <w:bookmarkEnd w:id="720"/>
    </w:p>
    <w:p w14:paraId="07672C06" w14:textId="77777777" w:rsidR="00000000" w:rsidRDefault="0069655B">
      <w:pPr>
        <w:pStyle w:val="a0"/>
        <w:rPr>
          <w:rFonts w:hint="cs"/>
          <w:rtl/>
        </w:rPr>
      </w:pPr>
    </w:p>
    <w:p w14:paraId="1C109223" w14:textId="77777777" w:rsidR="00000000" w:rsidRDefault="0069655B">
      <w:pPr>
        <w:pStyle w:val="a0"/>
        <w:rPr>
          <w:rFonts w:hint="cs"/>
          <w:rtl/>
        </w:rPr>
      </w:pPr>
      <w:r>
        <w:rPr>
          <w:rFonts w:hint="cs"/>
          <w:rtl/>
        </w:rPr>
        <w:t>חבר הכנסת דהאמשה, אני מבין שהנושא שהעלית עכשיו מאוד קשור לפדופיל</w:t>
      </w:r>
      <w:r>
        <w:rPr>
          <w:rFonts w:hint="cs"/>
          <w:rtl/>
        </w:rPr>
        <w:t>יה, אבל אני חייב לענות. בכל זאת, מאשימים פה את המשטרה. חבר הכנסת דהאמשה, אני מטפל מהבוקר בנושא הזה בעקבות בקשת כמה חברי הכנסת. דיברתי כמה פעמים עם מפקד המחוז. אני רוצה לציין שההריסה בוצעה על-פי חוק, אחרי שהיא עברה את כל ההליכים - -</w:t>
      </w:r>
    </w:p>
    <w:p w14:paraId="42C305C8" w14:textId="77777777" w:rsidR="00000000" w:rsidRDefault="0069655B">
      <w:pPr>
        <w:pStyle w:val="a0"/>
        <w:rPr>
          <w:rFonts w:hint="cs"/>
          <w:rtl/>
        </w:rPr>
      </w:pPr>
    </w:p>
    <w:p w14:paraId="4EC1A4EB" w14:textId="77777777" w:rsidR="00000000" w:rsidRDefault="0069655B">
      <w:pPr>
        <w:pStyle w:val="af0"/>
        <w:rPr>
          <w:rtl/>
        </w:rPr>
      </w:pPr>
      <w:r>
        <w:rPr>
          <w:rFonts w:hint="eastAsia"/>
          <w:rtl/>
        </w:rPr>
        <w:t>עבד</w:t>
      </w:r>
      <w:r>
        <w:rPr>
          <w:rtl/>
        </w:rPr>
        <w:t>-אלמאלכ דהאמשה (רע"ם</w:t>
      </w:r>
      <w:r>
        <w:rPr>
          <w:rtl/>
        </w:rPr>
        <w:t>):</w:t>
      </w:r>
    </w:p>
    <w:p w14:paraId="75E0AE59" w14:textId="77777777" w:rsidR="00000000" w:rsidRDefault="0069655B">
      <w:pPr>
        <w:pStyle w:val="a0"/>
        <w:rPr>
          <w:rFonts w:hint="cs"/>
          <w:rtl/>
        </w:rPr>
      </w:pPr>
    </w:p>
    <w:p w14:paraId="478D8A83" w14:textId="77777777" w:rsidR="00000000" w:rsidRDefault="0069655B">
      <w:pPr>
        <w:pStyle w:val="a0"/>
        <w:rPr>
          <w:rFonts w:hint="cs"/>
          <w:rtl/>
        </w:rPr>
      </w:pPr>
      <w:r>
        <w:rPr>
          <w:rFonts w:hint="cs"/>
          <w:rtl/>
        </w:rPr>
        <w:t>- - -</w:t>
      </w:r>
    </w:p>
    <w:p w14:paraId="1C0798F0" w14:textId="77777777" w:rsidR="00000000" w:rsidRDefault="0069655B">
      <w:pPr>
        <w:pStyle w:val="a0"/>
        <w:rPr>
          <w:rFonts w:hint="cs"/>
          <w:rtl/>
        </w:rPr>
      </w:pPr>
    </w:p>
    <w:p w14:paraId="6A82DE64" w14:textId="77777777" w:rsidR="00000000" w:rsidRDefault="0069655B">
      <w:pPr>
        <w:pStyle w:val="-"/>
        <w:rPr>
          <w:rtl/>
        </w:rPr>
      </w:pPr>
      <w:bookmarkStart w:id="721" w:name="FS000001031T25_02_2004_19_46_36C"/>
      <w:bookmarkEnd w:id="721"/>
      <w:r>
        <w:rPr>
          <w:rtl/>
        </w:rPr>
        <w:t>סגן השר לביטחון פנים יעקב אדרי:</w:t>
      </w:r>
    </w:p>
    <w:p w14:paraId="399A8CCD" w14:textId="77777777" w:rsidR="00000000" w:rsidRDefault="0069655B">
      <w:pPr>
        <w:pStyle w:val="a0"/>
        <w:rPr>
          <w:rtl/>
        </w:rPr>
      </w:pPr>
    </w:p>
    <w:p w14:paraId="79187294" w14:textId="77777777" w:rsidR="00000000" w:rsidRDefault="0069655B">
      <w:pPr>
        <w:pStyle w:val="a0"/>
        <w:rPr>
          <w:rFonts w:hint="cs"/>
          <w:rtl/>
        </w:rPr>
      </w:pPr>
      <w:r>
        <w:rPr>
          <w:rFonts w:hint="cs"/>
          <w:rtl/>
        </w:rPr>
        <w:t>רגע. חבר הכנסת דהאמשה, הקשבתי לך.</w:t>
      </w:r>
    </w:p>
    <w:p w14:paraId="39F09D5D" w14:textId="77777777" w:rsidR="00000000" w:rsidRDefault="0069655B">
      <w:pPr>
        <w:pStyle w:val="a0"/>
        <w:rPr>
          <w:rFonts w:hint="cs"/>
          <w:rtl/>
        </w:rPr>
      </w:pPr>
    </w:p>
    <w:p w14:paraId="5ED1CD87" w14:textId="77777777" w:rsidR="00000000" w:rsidRDefault="0069655B">
      <w:pPr>
        <w:pStyle w:val="a0"/>
        <w:rPr>
          <w:rFonts w:hint="cs"/>
          <w:rtl/>
        </w:rPr>
      </w:pPr>
      <w:r>
        <w:rPr>
          <w:rFonts w:hint="cs"/>
          <w:rtl/>
        </w:rPr>
        <w:t>- - בכל בתי-המשפט. נפצעו היום עשרה שוטרים, ושני שוטרים ידיהם שבורות. אני חושב שכולנו מכירים את מפקד המחוז הצפוני - כמה שיקול דעת יש לו ורצון להידברות. הוא אדם מאוד שקול, ואני שו</w:t>
      </w:r>
      <w:r>
        <w:rPr>
          <w:rFonts w:hint="cs"/>
          <w:rtl/>
        </w:rPr>
        <w:t>מע זאת גם מחברי הכנסת הערבים שמטפלים והם בקשר אתו. אני מצטער שכנראה היתה שם הסתה נגד המשטרה, ואילצו את המשטרה להפעיל  כוח מאוד מאוד סביר.</w:t>
      </w:r>
    </w:p>
    <w:p w14:paraId="31C69E98" w14:textId="77777777" w:rsidR="00000000" w:rsidRDefault="0069655B">
      <w:pPr>
        <w:pStyle w:val="a0"/>
        <w:rPr>
          <w:rFonts w:hint="cs"/>
          <w:rtl/>
        </w:rPr>
      </w:pPr>
    </w:p>
    <w:p w14:paraId="2BBEEBEF" w14:textId="77777777" w:rsidR="00000000" w:rsidRDefault="0069655B">
      <w:pPr>
        <w:pStyle w:val="af0"/>
        <w:rPr>
          <w:rtl/>
        </w:rPr>
      </w:pPr>
      <w:r>
        <w:rPr>
          <w:rFonts w:hint="eastAsia"/>
          <w:rtl/>
        </w:rPr>
        <w:t>עבד</w:t>
      </w:r>
      <w:r>
        <w:rPr>
          <w:rtl/>
        </w:rPr>
        <w:t>-אלמאלכ דהאמשה (רע"ם):</w:t>
      </w:r>
    </w:p>
    <w:p w14:paraId="566E0AF0" w14:textId="77777777" w:rsidR="00000000" w:rsidRDefault="0069655B">
      <w:pPr>
        <w:pStyle w:val="a0"/>
        <w:rPr>
          <w:rFonts w:hint="cs"/>
          <w:rtl/>
        </w:rPr>
      </w:pPr>
    </w:p>
    <w:p w14:paraId="56A66E3B" w14:textId="77777777" w:rsidR="00000000" w:rsidRDefault="0069655B">
      <w:pPr>
        <w:pStyle w:val="a0"/>
        <w:rPr>
          <w:rFonts w:hint="cs"/>
          <w:rtl/>
        </w:rPr>
      </w:pPr>
      <w:r>
        <w:rPr>
          <w:rFonts w:hint="cs"/>
          <w:rtl/>
        </w:rPr>
        <w:t>יש גם אזרחים שנפצעו.</w:t>
      </w:r>
    </w:p>
    <w:p w14:paraId="49DFAD7E" w14:textId="77777777" w:rsidR="00000000" w:rsidRDefault="0069655B">
      <w:pPr>
        <w:pStyle w:val="a0"/>
        <w:rPr>
          <w:rFonts w:hint="cs"/>
          <w:rtl/>
        </w:rPr>
      </w:pPr>
    </w:p>
    <w:p w14:paraId="250F8F5F" w14:textId="77777777" w:rsidR="00000000" w:rsidRDefault="0069655B">
      <w:pPr>
        <w:pStyle w:val="af1"/>
        <w:rPr>
          <w:rtl/>
        </w:rPr>
      </w:pPr>
      <w:r>
        <w:rPr>
          <w:rtl/>
        </w:rPr>
        <w:t>היו"ר מיכאל נודלמן:</w:t>
      </w:r>
    </w:p>
    <w:p w14:paraId="60FBE5C2" w14:textId="77777777" w:rsidR="00000000" w:rsidRDefault="0069655B">
      <w:pPr>
        <w:pStyle w:val="a0"/>
        <w:rPr>
          <w:rtl/>
        </w:rPr>
      </w:pPr>
    </w:p>
    <w:p w14:paraId="3AAA30CC" w14:textId="77777777" w:rsidR="00000000" w:rsidRDefault="0069655B">
      <w:pPr>
        <w:pStyle w:val="a0"/>
        <w:rPr>
          <w:rFonts w:hint="cs"/>
          <w:rtl/>
        </w:rPr>
      </w:pPr>
      <w:r>
        <w:rPr>
          <w:rFonts w:hint="cs"/>
          <w:rtl/>
        </w:rPr>
        <w:t xml:space="preserve">חברי הכנסת, אנחנו עוברים להצבעה על דיון בוועדה </w:t>
      </w:r>
      <w:r>
        <w:rPr>
          <w:rFonts w:hint="cs"/>
          <w:rtl/>
        </w:rPr>
        <w:t>לזכויות הילד.</w:t>
      </w:r>
      <w:bookmarkStart w:id="722" w:name="FS000001031T25_02_2004_19_48_11C"/>
      <w:bookmarkEnd w:id="722"/>
      <w:r>
        <w:rPr>
          <w:rFonts w:hint="cs"/>
          <w:rtl/>
        </w:rPr>
        <w:t xml:space="preserve"> מי בעד? מי נגד? מי נמנע?</w:t>
      </w:r>
    </w:p>
    <w:p w14:paraId="2E1EDC79" w14:textId="77777777" w:rsidR="00000000" w:rsidRDefault="0069655B">
      <w:pPr>
        <w:pStyle w:val="a0"/>
        <w:rPr>
          <w:rFonts w:hint="cs"/>
          <w:rtl/>
        </w:rPr>
      </w:pPr>
    </w:p>
    <w:p w14:paraId="70FCEA0B" w14:textId="77777777" w:rsidR="00000000" w:rsidRDefault="0069655B">
      <w:pPr>
        <w:pStyle w:val="ab"/>
        <w:bidi/>
        <w:rPr>
          <w:rFonts w:hint="cs"/>
          <w:rtl/>
        </w:rPr>
      </w:pPr>
      <w:r>
        <w:rPr>
          <w:rFonts w:hint="cs"/>
          <w:rtl/>
        </w:rPr>
        <w:t>הצבעה מס' 24</w:t>
      </w:r>
    </w:p>
    <w:p w14:paraId="31AB8AE7" w14:textId="77777777" w:rsidR="00000000" w:rsidRDefault="0069655B">
      <w:pPr>
        <w:pStyle w:val="a0"/>
        <w:rPr>
          <w:rFonts w:hint="cs"/>
          <w:rtl/>
        </w:rPr>
      </w:pPr>
    </w:p>
    <w:p w14:paraId="1CFC90C5" w14:textId="77777777" w:rsidR="00000000" w:rsidRDefault="0069655B">
      <w:pPr>
        <w:pStyle w:val="ac"/>
        <w:bidi/>
        <w:rPr>
          <w:rFonts w:hint="cs"/>
          <w:rtl/>
        </w:rPr>
      </w:pPr>
      <w:r>
        <w:rPr>
          <w:rFonts w:hint="cs"/>
          <w:rtl/>
        </w:rPr>
        <w:t xml:space="preserve">בעד ההצעה להעביר את הנושא לוועדה - 7 </w:t>
      </w:r>
    </w:p>
    <w:p w14:paraId="204A88AB" w14:textId="77777777" w:rsidR="00000000" w:rsidRDefault="0069655B">
      <w:pPr>
        <w:pStyle w:val="ac"/>
        <w:bidi/>
        <w:rPr>
          <w:rFonts w:hint="cs"/>
          <w:rtl/>
        </w:rPr>
      </w:pPr>
      <w:r>
        <w:rPr>
          <w:rFonts w:hint="cs"/>
          <w:rtl/>
        </w:rPr>
        <w:t>בעד ההצעה שלא לכלול את הנושא בסדר-היום - אין</w:t>
      </w:r>
    </w:p>
    <w:p w14:paraId="6669DD50" w14:textId="77777777" w:rsidR="00000000" w:rsidRDefault="0069655B">
      <w:pPr>
        <w:pStyle w:val="ac"/>
        <w:bidi/>
        <w:rPr>
          <w:rFonts w:hint="cs"/>
          <w:rtl/>
        </w:rPr>
      </w:pPr>
      <w:r>
        <w:rPr>
          <w:rFonts w:hint="cs"/>
          <w:rtl/>
        </w:rPr>
        <w:t>נמנעים - אין</w:t>
      </w:r>
    </w:p>
    <w:p w14:paraId="065C3410" w14:textId="77777777" w:rsidR="00000000" w:rsidRDefault="0069655B">
      <w:pPr>
        <w:pStyle w:val="ad"/>
        <w:bidi/>
        <w:rPr>
          <w:rFonts w:hint="cs"/>
          <w:rtl/>
        </w:rPr>
      </w:pPr>
      <w:r>
        <w:rPr>
          <w:rFonts w:hint="cs"/>
          <w:rtl/>
        </w:rPr>
        <w:t xml:space="preserve">ההצעה להעביר את הנושא לוועדה לזכויות הילד נתקבלה. </w:t>
      </w:r>
    </w:p>
    <w:p w14:paraId="1A45EFCE" w14:textId="77777777" w:rsidR="00000000" w:rsidRDefault="0069655B">
      <w:pPr>
        <w:pStyle w:val="a0"/>
        <w:rPr>
          <w:rFonts w:hint="cs"/>
          <w:rtl/>
        </w:rPr>
      </w:pPr>
    </w:p>
    <w:p w14:paraId="080D68D6" w14:textId="77777777" w:rsidR="00000000" w:rsidRDefault="0069655B">
      <w:pPr>
        <w:pStyle w:val="af1"/>
        <w:rPr>
          <w:rFonts w:hint="cs"/>
          <w:rtl/>
        </w:rPr>
      </w:pPr>
      <w:r>
        <w:rPr>
          <w:rtl/>
        </w:rPr>
        <w:t>היו"ר</w:t>
      </w:r>
      <w:r>
        <w:rPr>
          <w:rFonts w:hint="cs"/>
          <w:rtl/>
        </w:rPr>
        <w:t xml:space="preserve"> מיכאל נודלמן:</w:t>
      </w:r>
    </w:p>
    <w:p w14:paraId="057B99A9" w14:textId="77777777" w:rsidR="00000000" w:rsidRDefault="0069655B">
      <w:pPr>
        <w:pStyle w:val="a0"/>
        <w:rPr>
          <w:rtl/>
        </w:rPr>
      </w:pPr>
    </w:p>
    <w:p w14:paraId="71C2998B" w14:textId="77777777" w:rsidR="00000000" w:rsidRDefault="0069655B">
      <w:pPr>
        <w:pStyle w:val="a0"/>
        <w:rPr>
          <w:rFonts w:hint="cs"/>
          <w:rtl/>
        </w:rPr>
      </w:pPr>
      <w:r>
        <w:rPr>
          <w:rFonts w:hint="cs"/>
          <w:rtl/>
        </w:rPr>
        <w:t xml:space="preserve">ובכן, בעד - 7, נגד - אין, נמנעים </w:t>
      </w:r>
      <w:r>
        <w:rPr>
          <w:rFonts w:hint="cs"/>
          <w:rtl/>
        </w:rPr>
        <w:t xml:space="preserve">- אין. אני קובע שהנושא יעבור לוועדה לזכויות הילד ויידון שם. </w:t>
      </w:r>
    </w:p>
    <w:p w14:paraId="51896FB1" w14:textId="77777777" w:rsidR="00000000" w:rsidRDefault="0069655B">
      <w:pPr>
        <w:pStyle w:val="a0"/>
        <w:rPr>
          <w:rFonts w:hint="cs"/>
          <w:rtl/>
        </w:rPr>
      </w:pPr>
    </w:p>
    <w:p w14:paraId="208EBF6E" w14:textId="77777777" w:rsidR="00000000" w:rsidRDefault="0069655B">
      <w:pPr>
        <w:pStyle w:val="a0"/>
        <w:rPr>
          <w:rFonts w:hint="cs"/>
          <w:rtl/>
        </w:rPr>
      </w:pPr>
    </w:p>
    <w:p w14:paraId="1F52A88B" w14:textId="77777777" w:rsidR="00000000" w:rsidRDefault="0069655B">
      <w:pPr>
        <w:pStyle w:val="a2"/>
        <w:rPr>
          <w:rtl/>
        </w:rPr>
      </w:pPr>
      <w:bookmarkStart w:id="723" w:name="CS22924FI0022924T25_02_2004_19_28_02"/>
      <w:bookmarkEnd w:id="723"/>
    </w:p>
    <w:p w14:paraId="41189E35" w14:textId="77777777" w:rsidR="00000000" w:rsidRDefault="0069655B">
      <w:pPr>
        <w:pStyle w:val="a2"/>
        <w:rPr>
          <w:rFonts w:hint="cs"/>
          <w:rtl/>
        </w:rPr>
      </w:pPr>
      <w:bookmarkStart w:id="724" w:name="_Toc69695037"/>
      <w:r>
        <w:rPr>
          <w:rFonts w:hint="cs"/>
          <w:rtl/>
        </w:rPr>
        <w:t>הצעה לסדר-היום</w:t>
      </w:r>
      <w:bookmarkEnd w:id="724"/>
    </w:p>
    <w:p w14:paraId="687A3C8E" w14:textId="77777777" w:rsidR="00000000" w:rsidRDefault="0069655B">
      <w:pPr>
        <w:pStyle w:val="a2"/>
        <w:rPr>
          <w:rtl/>
        </w:rPr>
      </w:pPr>
      <w:bookmarkStart w:id="725" w:name="_Toc69695038"/>
      <w:r>
        <w:rPr>
          <w:rFonts w:hint="cs"/>
          <w:rtl/>
        </w:rPr>
        <w:t xml:space="preserve">הנחת </w:t>
      </w:r>
      <w:r>
        <w:rPr>
          <w:rtl/>
        </w:rPr>
        <w:t>ראש חזיר בפתח בית-כנסת בחיפה</w:t>
      </w:r>
      <w:bookmarkEnd w:id="725"/>
    </w:p>
    <w:p w14:paraId="3472039B" w14:textId="77777777" w:rsidR="00000000" w:rsidRDefault="0069655B">
      <w:pPr>
        <w:pStyle w:val="-0"/>
        <w:rPr>
          <w:rFonts w:hint="cs"/>
          <w:rtl/>
        </w:rPr>
      </w:pPr>
    </w:p>
    <w:p w14:paraId="150119FE" w14:textId="77777777" w:rsidR="00000000" w:rsidRDefault="0069655B">
      <w:pPr>
        <w:pStyle w:val="af1"/>
        <w:rPr>
          <w:rtl/>
        </w:rPr>
      </w:pPr>
      <w:r>
        <w:rPr>
          <w:rtl/>
        </w:rPr>
        <w:t>היו"ר</w:t>
      </w:r>
      <w:r>
        <w:rPr>
          <w:rFonts w:hint="cs"/>
          <w:rtl/>
        </w:rPr>
        <w:t xml:space="preserve"> מיכאל נודלמן</w:t>
      </w:r>
      <w:r>
        <w:rPr>
          <w:rtl/>
        </w:rPr>
        <w:t>:</w:t>
      </w:r>
    </w:p>
    <w:p w14:paraId="664EE017" w14:textId="77777777" w:rsidR="00000000" w:rsidRDefault="0069655B">
      <w:pPr>
        <w:pStyle w:val="a0"/>
        <w:rPr>
          <w:rtl/>
        </w:rPr>
      </w:pPr>
    </w:p>
    <w:p w14:paraId="7AF7C2BF" w14:textId="77777777" w:rsidR="00000000" w:rsidRDefault="0069655B">
      <w:pPr>
        <w:pStyle w:val="a0"/>
        <w:rPr>
          <w:rFonts w:hint="cs"/>
          <w:rtl/>
        </w:rPr>
      </w:pPr>
      <w:r>
        <w:rPr>
          <w:rFonts w:hint="cs"/>
          <w:rtl/>
        </w:rPr>
        <w:t xml:space="preserve">אנו עוברים להצעה לסדר-היום מס' 2827, בנושא: הנחת ראש חזיר בפתח בית-כנסת בחיפה. הדובר - חבר הכנסת דוד אזולאי. </w:t>
      </w:r>
    </w:p>
    <w:p w14:paraId="0DF704EA" w14:textId="77777777" w:rsidR="00000000" w:rsidRDefault="0069655B">
      <w:pPr>
        <w:pStyle w:val="a0"/>
        <w:rPr>
          <w:rFonts w:hint="cs"/>
          <w:rtl/>
        </w:rPr>
      </w:pPr>
    </w:p>
    <w:p w14:paraId="58842B4C" w14:textId="77777777" w:rsidR="00000000" w:rsidRDefault="0069655B">
      <w:pPr>
        <w:pStyle w:val="a"/>
        <w:rPr>
          <w:rtl/>
        </w:rPr>
      </w:pPr>
      <w:bookmarkStart w:id="726" w:name="FS000000483T25_02_2004_19_28_52"/>
      <w:bookmarkStart w:id="727" w:name="_Toc69695039"/>
      <w:bookmarkEnd w:id="726"/>
      <w:r>
        <w:rPr>
          <w:rFonts w:hint="eastAsia"/>
          <w:rtl/>
        </w:rPr>
        <w:t>דוד</w:t>
      </w:r>
      <w:r>
        <w:rPr>
          <w:rtl/>
        </w:rPr>
        <w:t xml:space="preserve"> אזולאי</w:t>
      </w:r>
      <w:r>
        <w:rPr>
          <w:rtl/>
        </w:rPr>
        <w:t xml:space="preserve"> (ש"ס):</w:t>
      </w:r>
      <w:bookmarkEnd w:id="727"/>
    </w:p>
    <w:p w14:paraId="617DD57A" w14:textId="77777777" w:rsidR="00000000" w:rsidRDefault="0069655B">
      <w:pPr>
        <w:pStyle w:val="a0"/>
        <w:rPr>
          <w:rFonts w:hint="cs"/>
          <w:rtl/>
        </w:rPr>
      </w:pPr>
    </w:p>
    <w:p w14:paraId="3373A57A" w14:textId="77777777" w:rsidR="00000000" w:rsidRDefault="0069655B">
      <w:pPr>
        <w:pStyle w:val="a0"/>
        <w:rPr>
          <w:rFonts w:hint="cs"/>
          <w:rtl/>
        </w:rPr>
      </w:pPr>
      <w:r>
        <w:rPr>
          <w:rFonts w:hint="cs"/>
          <w:rtl/>
        </w:rPr>
        <w:t xml:space="preserve">אדוני היושב-ראש, מכובדי סגן השר, עמיתי חברי הכנסת, הזדעזעתי לשמוע שביום חמישי האחרון נתגלה ראש חזיר שהונח בפתח בית-הכנסת "בני תורה" ברחוב ארלוזורוב בחיפה. לצערי הרב, זהו עוד מקרה בשרשרת התנכלויות לבתי-כנסת באזור חיפה בכלל ובשכונת הדר בפרט. </w:t>
      </w:r>
    </w:p>
    <w:p w14:paraId="76A01255" w14:textId="77777777" w:rsidR="00000000" w:rsidRDefault="0069655B">
      <w:pPr>
        <w:pStyle w:val="a0"/>
        <w:rPr>
          <w:rFonts w:hint="cs"/>
          <w:rtl/>
        </w:rPr>
      </w:pPr>
    </w:p>
    <w:p w14:paraId="75EC3EFC" w14:textId="77777777" w:rsidR="00000000" w:rsidRDefault="0069655B">
      <w:pPr>
        <w:pStyle w:val="a0"/>
        <w:rPr>
          <w:rFonts w:hint="cs"/>
          <w:rtl/>
        </w:rPr>
      </w:pPr>
      <w:r>
        <w:rPr>
          <w:rFonts w:hint="cs"/>
          <w:rtl/>
        </w:rPr>
        <w:t xml:space="preserve">מעשה </w:t>
      </w:r>
      <w:r>
        <w:rPr>
          <w:rFonts w:hint="cs"/>
          <w:rtl/>
        </w:rPr>
        <w:t>כזה צריך להדיר שינה מעיניהם של כל מי שמדברים נגד האנטישמיות בעולם. אני מציע שלפני שאנחנו מטפלים באנטישמיות בעולם, נטפל בכל מי שיוצרים אנטישמיות במדינת ישראל. כאשר פרא אדם שוחט חזיר ונושא את ראשו עד לפתח של בית-הכנסת - זה צריך לזעזע את אמות הספים. צריך לחשו</w:t>
      </w:r>
      <w:r>
        <w:rPr>
          <w:rFonts w:hint="cs"/>
          <w:rtl/>
        </w:rPr>
        <w:t xml:space="preserve">ב מה גורם לאדם החי במדינת היהודים לעשות מעשה נבלה שכזה. </w:t>
      </w:r>
    </w:p>
    <w:p w14:paraId="03395059" w14:textId="77777777" w:rsidR="00000000" w:rsidRDefault="0069655B">
      <w:pPr>
        <w:pStyle w:val="a0"/>
        <w:rPr>
          <w:rFonts w:hint="cs"/>
          <w:rtl/>
        </w:rPr>
      </w:pPr>
    </w:p>
    <w:p w14:paraId="48CC111E" w14:textId="77777777" w:rsidR="00000000" w:rsidRDefault="0069655B">
      <w:pPr>
        <w:pStyle w:val="a0"/>
        <w:rPr>
          <w:rFonts w:hint="cs"/>
          <w:rtl/>
        </w:rPr>
      </w:pPr>
      <w:r>
        <w:rPr>
          <w:rFonts w:hint="cs"/>
          <w:rtl/>
        </w:rPr>
        <w:t>גם יהודים הרחוקים מהיהדות צריכים לקום ולזעוק זעקה גדולה ומרה כנגד אלו הרוצים לפגוע בקודשי ישראל בתוך מדינת ישראל. הייתי מצפה מאוד מחברי כנסת שאינם נמנים עם הסיעות החרדיות בבית הזה, לקום ולזעוק את הז</w:t>
      </w:r>
      <w:r>
        <w:rPr>
          <w:rFonts w:hint="cs"/>
          <w:rtl/>
        </w:rPr>
        <w:t xml:space="preserve">עקה במקומי כאן, מעל דוכן הכנסת. </w:t>
      </w:r>
    </w:p>
    <w:p w14:paraId="57B97AE0" w14:textId="77777777" w:rsidR="00000000" w:rsidRDefault="0069655B">
      <w:pPr>
        <w:pStyle w:val="a0"/>
        <w:rPr>
          <w:rFonts w:hint="cs"/>
          <w:rtl/>
        </w:rPr>
      </w:pPr>
    </w:p>
    <w:p w14:paraId="01ABBF17" w14:textId="77777777" w:rsidR="00000000" w:rsidRDefault="0069655B">
      <w:pPr>
        <w:pStyle w:val="a0"/>
        <w:rPr>
          <w:rFonts w:hint="cs"/>
          <w:rtl/>
        </w:rPr>
      </w:pPr>
      <w:r>
        <w:rPr>
          <w:rFonts w:hint="cs"/>
          <w:rtl/>
        </w:rPr>
        <w:t>אני רוצה להגיד לך, אדוני היושב-ראש, ולך, אדוני סגן השר: נושא כזה, איפה הוא נמצא בסדר-היום - בסוף סדר-היום. זה אומר הכול. זה אומר איזו חשיבות נותנים לעניין הזה. זה אומר איפה זה עומד בסדר-היום הציבורי של מדינת ישראל, עם כל ה</w:t>
      </w:r>
      <w:r>
        <w:rPr>
          <w:rFonts w:hint="cs"/>
          <w:rtl/>
        </w:rPr>
        <w:t xml:space="preserve">כבוד לנושאים שהיו קודם על סדר-היום. </w:t>
      </w:r>
    </w:p>
    <w:p w14:paraId="34CE956C" w14:textId="77777777" w:rsidR="00000000" w:rsidRDefault="0069655B">
      <w:pPr>
        <w:pStyle w:val="a0"/>
        <w:rPr>
          <w:rFonts w:hint="cs"/>
          <w:rtl/>
        </w:rPr>
      </w:pPr>
    </w:p>
    <w:p w14:paraId="74470F53" w14:textId="77777777" w:rsidR="00000000" w:rsidRDefault="0069655B">
      <w:pPr>
        <w:pStyle w:val="a0"/>
        <w:rPr>
          <w:rFonts w:hint="cs"/>
          <w:rtl/>
        </w:rPr>
      </w:pPr>
      <w:r>
        <w:rPr>
          <w:rFonts w:hint="cs"/>
          <w:rtl/>
        </w:rPr>
        <w:t>יש לזכור, אדוני סגן השר: מעשים כאלה לא נוצרים ביום אחד. זהו תהליך המתחיל במערכת החינוך. כשאין הקניית ערכים יהודיים לדור הצעיר, כשיש התנתקות מהמסורת היהודית, אל נתפלא על מעשים של ציור צלבי קרס בבתי-כנסת, על כתיבת כתובות</w:t>
      </w:r>
      <w:r>
        <w:rPr>
          <w:rFonts w:hint="cs"/>
          <w:rtl/>
        </w:rPr>
        <w:t xml:space="preserve"> וכינויי גנאי על קירות בתיהם של יהודים חרדים בחיפה. </w:t>
      </w:r>
    </w:p>
    <w:p w14:paraId="6523D1BF" w14:textId="77777777" w:rsidR="00000000" w:rsidRDefault="0069655B">
      <w:pPr>
        <w:pStyle w:val="a0"/>
        <w:rPr>
          <w:rFonts w:hint="cs"/>
          <w:rtl/>
        </w:rPr>
      </w:pPr>
    </w:p>
    <w:p w14:paraId="2A326A20" w14:textId="77777777" w:rsidR="00000000" w:rsidRDefault="0069655B">
      <w:pPr>
        <w:pStyle w:val="a0"/>
        <w:rPr>
          <w:rFonts w:hint="cs"/>
          <w:rtl/>
        </w:rPr>
      </w:pPr>
      <w:r>
        <w:rPr>
          <w:rFonts w:hint="cs"/>
          <w:rtl/>
        </w:rPr>
        <w:t>המקרה של ראש החזיר בבית-הכנסת בחיפה הוא רק אחד משרשרת מקרים אחרים בעיר. אדוני סגן השר, אתאר בפניך כמה דוגמאות נוספות. ביום 25 בינואר 2004 צוירו צלבי קרס על קירות בית-דירות של חרדים ברחוב מיכאל. ביום 7 ב</w:t>
      </w:r>
      <w:r>
        <w:rPr>
          <w:rFonts w:hint="cs"/>
          <w:rtl/>
        </w:rPr>
        <w:t xml:space="preserve">פברואר 2004, בשבת, זרקו ביצה לתוך בית-כנסת ברחוב חרמון. </w:t>
      </w:r>
    </w:p>
    <w:p w14:paraId="6B1E0A04" w14:textId="77777777" w:rsidR="00000000" w:rsidRDefault="0069655B">
      <w:pPr>
        <w:pStyle w:val="a0"/>
        <w:rPr>
          <w:rFonts w:hint="cs"/>
          <w:rtl/>
        </w:rPr>
      </w:pPr>
    </w:p>
    <w:p w14:paraId="7A7324B9" w14:textId="77777777" w:rsidR="00000000" w:rsidRDefault="0069655B">
      <w:pPr>
        <w:pStyle w:val="af0"/>
        <w:rPr>
          <w:rtl/>
        </w:rPr>
      </w:pPr>
      <w:r>
        <w:rPr>
          <w:rFonts w:hint="eastAsia"/>
          <w:rtl/>
        </w:rPr>
        <w:t>סגן</w:t>
      </w:r>
      <w:r>
        <w:rPr>
          <w:rtl/>
        </w:rPr>
        <w:t xml:space="preserve"> השר לביטחון פנים יעקב אדרי:</w:t>
      </w:r>
    </w:p>
    <w:p w14:paraId="2E54D55A" w14:textId="77777777" w:rsidR="00000000" w:rsidRDefault="0069655B">
      <w:pPr>
        <w:pStyle w:val="a0"/>
        <w:rPr>
          <w:rFonts w:hint="cs"/>
          <w:rtl/>
        </w:rPr>
      </w:pPr>
    </w:p>
    <w:p w14:paraId="0789B930" w14:textId="77777777" w:rsidR="00000000" w:rsidRDefault="0069655B">
      <w:pPr>
        <w:pStyle w:val="a0"/>
        <w:rPr>
          <w:rFonts w:hint="cs"/>
          <w:rtl/>
        </w:rPr>
      </w:pPr>
      <w:r>
        <w:rPr>
          <w:rFonts w:hint="cs"/>
          <w:rtl/>
        </w:rPr>
        <w:t xml:space="preserve">אתה מדבר על חיפה? </w:t>
      </w:r>
    </w:p>
    <w:p w14:paraId="49921199" w14:textId="77777777" w:rsidR="00000000" w:rsidRDefault="0069655B">
      <w:pPr>
        <w:pStyle w:val="a0"/>
        <w:rPr>
          <w:rFonts w:hint="cs"/>
          <w:rtl/>
        </w:rPr>
      </w:pPr>
    </w:p>
    <w:p w14:paraId="03B9E60A" w14:textId="77777777" w:rsidR="00000000" w:rsidRDefault="0069655B">
      <w:pPr>
        <w:pStyle w:val="-"/>
        <w:rPr>
          <w:rtl/>
        </w:rPr>
      </w:pPr>
      <w:bookmarkStart w:id="728" w:name="FS000000483T25_02_2004_19_35_09C"/>
      <w:bookmarkEnd w:id="728"/>
      <w:r>
        <w:rPr>
          <w:rtl/>
        </w:rPr>
        <w:t>דוד אזולאי (ש"ס):</w:t>
      </w:r>
    </w:p>
    <w:p w14:paraId="0DBABDBD" w14:textId="77777777" w:rsidR="00000000" w:rsidRDefault="0069655B">
      <w:pPr>
        <w:pStyle w:val="a0"/>
        <w:rPr>
          <w:rtl/>
        </w:rPr>
      </w:pPr>
    </w:p>
    <w:p w14:paraId="500DC6AA" w14:textId="77777777" w:rsidR="00000000" w:rsidRDefault="0069655B">
      <w:pPr>
        <w:pStyle w:val="a0"/>
        <w:rPr>
          <w:rFonts w:hint="cs"/>
          <w:rtl/>
        </w:rPr>
      </w:pPr>
      <w:r>
        <w:rPr>
          <w:rFonts w:hint="cs"/>
          <w:rtl/>
        </w:rPr>
        <w:t xml:space="preserve">הכול בחיפה, אדוני. יום אחרי שהניחו את ראש החזיר בפתח בית-הכנסת "בני תורה" ברחוב ארלוזורוב, צוירו באדום על חלון בית-כנסת צמוד, </w:t>
      </w:r>
      <w:r>
        <w:rPr>
          <w:rFonts w:hint="cs"/>
          <w:rtl/>
        </w:rPr>
        <w:t xml:space="preserve">ברחוב ארלוזורוב פינת מיכאל, המלים: דתי מסריח. </w:t>
      </w:r>
    </w:p>
    <w:p w14:paraId="3B8B3AC7" w14:textId="77777777" w:rsidR="00000000" w:rsidRDefault="0069655B">
      <w:pPr>
        <w:pStyle w:val="a0"/>
        <w:rPr>
          <w:rFonts w:hint="cs"/>
          <w:rtl/>
        </w:rPr>
      </w:pPr>
    </w:p>
    <w:p w14:paraId="675AC805" w14:textId="77777777" w:rsidR="00000000" w:rsidRDefault="0069655B">
      <w:pPr>
        <w:pStyle w:val="a0"/>
        <w:rPr>
          <w:rFonts w:hint="cs"/>
          <w:rtl/>
        </w:rPr>
      </w:pPr>
      <w:r>
        <w:rPr>
          <w:rFonts w:hint="cs"/>
          <w:rtl/>
        </w:rPr>
        <w:t>בשנת 2001 גם כן טיפלתי בנושא הזה פה, בבית הזה. הוגשה תלונה למשטרה עקב ציור צלבי קרס על הקירות באזור חיפה. תלונה הוגשה למשטרה, אבל לפי בדיקה שעשיתי אני יכול להגיד, לצערי הרב: עד היום התלונה הזאת לא טופלה. והרש</w:t>
      </w:r>
      <w:r>
        <w:rPr>
          <w:rFonts w:hint="cs"/>
          <w:rtl/>
        </w:rPr>
        <w:t xml:space="preserve">ימה ארוכה, ארוכה מאוד. </w:t>
      </w:r>
    </w:p>
    <w:p w14:paraId="20B85EF4" w14:textId="77777777" w:rsidR="00000000" w:rsidRDefault="0069655B">
      <w:pPr>
        <w:pStyle w:val="a0"/>
        <w:rPr>
          <w:rFonts w:hint="cs"/>
          <w:rtl/>
        </w:rPr>
      </w:pPr>
    </w:p>
    <w:p w14:paraId="5C1F8923" w14:textId="77777777" w:rsidR="00000000" w:rsidRDefault="0069655B">
      <w:pPr>
        <w:pStyle w:val="a0"/>
        <w:rPr>
          <w:rFonts w:hint="cs"/>
          <w:rtl/>
        </w:rPr>
      </w:pPr>
      <w:r>
        <w:rPr>
          <w:rFonts w:hint="cs"/>
          <w:rtl/>
        </w:rPr>
        <w:t>אתן דוגמה נוספת: בימים אלה מתנהלת חקירה בנושא אתר אינטרנט ניאו-נאצי ואנטישמי, שהוקם על-ידי צעירים מחיפה. האתר נסגר, אבל הפורום של האתר פועל עד היום, וברשותכם, אני רוצה לצטט קטע מהאתר שעליו אנחנו מדברים. באתר יש מדור שאומר, "מי אנחנ</w:t>
      </w:r>
      <w:r>
        <w:rPr>
          <w:rFonts w:hint="cs"/>
          <w:rtl/>
        </w:rPr>
        <w:t xml:space="preserve">ו", ובו מציגים עצמם מפעילי האתר - איליה מחיפה ואנדרי מערד. מסופר בו כי חברי הארגון הם אנשים עם גאווה עצמית, ש"נמאס להם לחיות בין הממזרים המלוכלכים". יש שם מדור </w:t>
      </w:r>
      <w:r>
        <w:rPr>
          <w:rtl/>
        </w:rPr>
        <w:t>–</w:t>
      </w:r>
      <w:r>
        <w:rPr>
          <w:rFonts w:hint="cs"/>
          <w:rtl/>
        </w:rPr>
        <w:t xml:space="preserve"> "מי האויבים שלנו", שבו מתועדים בהרחבה כל האויבים </w:t>
      </w:r>
      <w:r>
        <w:rPr>
          <w:rtl/>
        </w:rPr>
        <w:t>–</w:t>
      </w:r>
      <w:r>
        <w:rPr>
          <w:rFonts w:hint="cs"/>
          <w:rtl/>
        </w:rPr>
        <w:t xml:space="preserve"> היהודים, הערבים, הקווקזים, המרוקאים, העובדי</w:t>
      </w:r>
      <w:r>
        <w:rPr>
          <w:rFonts w:hint="cs"/>
          <w:rtl/>
        </w:rPr>
        <w:t xml:space="preserve">ם הזרים. בקיצור - יש פה מלה לא יפה, אני לא יכול לקרוא אותה </w:t>
      </w:r>
      <w:r>
        <w:rPr>
          <w:rtl/>
        </w:rPr>
        <w:t>–</w:t>
      </w:r>
      <w:r>
        <w:rPr>
          <w:rFonts w:hint="cs"/>
          <w:rtl/>
        </w:rPr>
        <w:t xml:space="preserve"> אבל, אדוני, סגן השר, אני יודע שידיה של המשטרה היום עמוסות עבודה, העיסוקים הם רבים ויש קדימות במשטרה, וכשמדובר על פיגוע חבלני, זה לפני הכול, אבל עם זאת אסור לנו לשכוח, שאם לא נטפל במקרים האלה היום</w:t>
      </w:r>
      <w:r>
        <w:rPr>
          <w:rFonts w:hint="cs"/>
          <w:rtl/>
        </w:rPr>
        <w:t xml:space="preserve">, הרי במו-ידינו אנחנו מייצרים אנטישמיות תוצרת כחול-לבן. </w:t>
      </w:r>
    </w:p>
    <w:p w14:paraId="40DCDD08" w14:textId="77777777" w:rsidR="00000000" w:rsidRDefault="0069655B">
      <w:pPr>
        <w:pStyle w:val="a0"/>
        <w:rPr>
          <w:rFonts w:hint="cs"/>
          <w:rtl/>
        </w:rPr>
      </w:pPr>
    </w:p>
    <w:p w14:paraId="74184329" w14:textId="77777777" w:rsidR="00000000" w:rsidRDefault="0069655B">
      <w:pPr>
        <w:pStyle w:val="a0"/>
        <w:rPr>
          <w:rFonts w:hint="cs"/>
          <w:rtl/>
        </w:rPr>
      </w:pPr>
      <w:r>
        <w:rPr>
          <w:rFonts w:hint="cs"/>
          <w:rtl/>
        </w:rPr>
        <w:t>לכן, המשטרה צריכה לעשות הכול - הזכרת קודם כאן את מפקד מרחב הצפון, מר בורובסקי. אני עונה לך: משטרת ישראל התברכה באחד מהמפקדים הטובים ביותר שיש לנו, ואני יודע שהוא עושה עבודה יוצאת מן הכלל. אבל, אני ח</w:t>
      </w:r>
      <w:r>
        <w:rPr>
          <w:rFonts w:hint="cs"/>
          <w:rtl/>
        </w:rPr>
        <w:t xml:space="preserve">ושב שלעניין הזה צריך להקדיש תשומת לב רבה יותר ממה שנותנים לו, ויש לקחת אותו ברצינות, שאם לא כן, זו תהיה בכייה לדורות. </w:t>
      </w:r>
    </w:p>
    <w:p w14:paraId="61D57221" w14:textId="77777777" w:rsidR="00000000" w:rsidRDefault="0069655B">
      <w:pPr>
        <w:pStyle w:val="a0"/>
        <w:rPr>
          <w:rFonts w:hint="cs"/>
          <w:rtl/>
        </w:rPr>
      </w:pPr>
    </w:p>
    <w:p w14:paraId="54884E1A" w14:textId="77777777" w:rsidR="00000000" w:rsidRDefault="0069655B">
      <w:pPr>
        <w:pStyle w:val="a0"/>
        <w:rPr>
          <w:rFonts w:hint="cs"/>
          <w:rtl/>
        </w:rPr>
      </w:pPr>
      <w:r>
        <w:rPr>
          <w:rFonts w:hint="cs"/>
          <w:rtl/>
        </w:rPr>
        <w:t>אדוני היושב-ראש, כשאנחנו מדברים על הסתה בארץ, אני רוצה להביא כאן כמה דוגמאות מארצנו הקדושה, מדינת היהודים, שבה יש גילויי הסתה ואנטישמיות</w:t>
      </w:r>
      <w:r>
        <w:rPr>
          <w:rFonts w:hint="cs"/>
          <w:rtl/>
        </w:rPr>
        <w:t xml:space="preserve">, ואנחנו עוברים לסדר-היום. אילו זה היה קורה בחוץ-לארץ היו מזדעזעים וזועקים ואומרים: אנטישמיות. אבל זו אנטישמיות תוצרת כחול-לבן, לכן אנחנו מרשים לעצמנו לעבור לסדר-היום. </w:t>
      </w:r>
    </w:p>
    <w:p w14:paraId="0C292DCA" w14:textId="77777777" w:rsidR="00000000" w:rsidRDefault="0069655B">
      <w:pPr>
        <w:pStyle w:val="a0"/>
        <w:rPr>
          <w:rFonts w:hint="cs"/>
          <w:rtl/>
        </w:rPr>
      </w:pPr>
    </w:p>
    <w:p w14:paraId="22CE58E7" w14:textId="77777777" w:rsidR="00000000" w:rsidRDefault="0069655B">
      <w:pPr>
        <w:pStyle w:val="a0"/>
        <w:rPr>
          <w:rFonts w:hint="cs"/>
          <w:rtl/>
        </w:rPr>
      </w:pPr>
      <w:r>
        <w:rPr>
          <w:rFonts w:hint="cs"/>
          <w:rtl/>
        </w:rPr>
        <w:t>אני אביא דוגמה. אולי זה לא נוגע לך, אדוני סגן השר, אבל להשכלתך הכללית, תדע. לפעמים אנח</w:t>
      </w:r>
      <w:r>
        <w:rPr>
          <w:rFonts w:hint="cs"/>
          <w:rtl/>
        </w:rPr>
        <w:t>נו שואלים: איך מגיעים למצב כזה שפל, להביא ראש חזיר לבית-הכנסת, איך? אני אגיד לך איך. בביטאונה של מפלגת שינוי התפרסמה קריקטורה, שבה רואים סיר בשר ועליו מגבעת הלקוחה מן הלבוש החרדי. לא שמעתי אף אחד בבית הזה קם ומגנה את הדבר המבזה הזה. שר בממשלת ישראל, אדוני,</w:t>
      </w:r>
      <w:r>
        <w:rPr>
          <w:rFonts w:hint="cs"/>
          <w:rtl/>
        </w:rPr>
        <w:t xml:space="preserve"> שאתה יושב בה, השר פריצקי, חבר במפלגתו של ראש הממשלה, סגן ראש הממשלה, השר פריצקי אומר כך: אנחנו, החילונים, שותקים כאשר החרדים מרוקנים את כיסינו, גוזלים את הקופה הציבורית. הם בוחרים להתעלק על הקופה הציבורית המממנת אותם. לא שמעתי אף אחד כאן בבית הזה קם וזועק</w:t>
      </w:r>
      <w:r>
        <w:rPr>
          <w:rFonts w:hint="cs"/>
          <w:rtl/>
        </w:rPr>
        <w:t xml:space="preserve">. למה? כי זה נגד החרדים, כי הם סוג ב'. מי הם החרדים? אז מה אם אומרים עליהם דברים כאלה? </w:t>
      </w:r>
    </w:p>
    <w:p w14:paraId="61356A6F" w14:textId="77777777" w:rsidR="00000000" w:rsidRDefault="0069655B">
      <w:pPr>
        <w:pStyle w:val="a0"/>
        <w:rPr>
          <w:rFonts w:hint="cs"/>
          <w:rtl/>
        </w:rPr>
      </w:pPr>
    </w:p>
    <w:p w14:paraId="59412054" w14:textId="77777777" w:rsidR="00000000" w:rsidRDefault="0069655B">
      <w:pPr>
        <w:pStyle w:val="a0"/>
        <w:rPr>
          <w:rFonts w:hint="cs"/>
          <w:rtl/>
        </w:rPr>
      </w:pPr>
      <w:r>
        <w:rPr>
          <w:rFonts w:hint="cs"/>
          <w:rtl/>
        </w:rPr>
        <w:t>רבותי חברי הכנסת, אל לנו להלין על אנטישמיות בעולם. יש המסיתים השכם והערב כנגד הציבור החרדי במדינת ישראל, שכל חטאם הוא שהם שומרי תורה ומצוות והולכים בלבוש יהודי. גם מרד</w:t>
      </w:r>
      <w:r>
        <w:rPr>
          <w:rFonts w:hint="cs"/>
          <w:rtl/>
        </w:rPr>
        <w:t>כי היהודי הלך בלבוש יהודי, אבל בזכותו ניצלו הרבה מהיהודים בשושן הבירה. גם אסתר המלכה הלכה בלבוש יהודי, ובזכותה ניצלו הרבה יהודים בשושן הבירה. עם שלם ניצל בזכות אותו לבוש יהודי, בזכות אותה התנהגות יהודית, בזכות אותה תפילה יהודית, ויושבת כאן חבורת מסיתים, יו</w:t>
      </w:r>
      <w:r>
        <w:rPr>
          <w:rFonts w:hint="cs"/>
          <w:rtl/>
        </w:rPr>
        <w:t xml:space="preserve">ם ולילה, כל מה שיש להם לעשות, כל המצע שלהם הוא שנאה כנגד הציבור החרדי; להטיף עוד ארס, עוד שנאה כנגד הציבור החרדי. </w:t>
      </w:r>
    </w:p>
    <w:p w14:paraId="328227F5" w14:textId="77777777" w:rsidR="00000000" w:rsidRDefault="0069655B">
      <w:pPr>
        <w:pStyle w:val="a0"/>
        <w:rPr>
          <w:rFonts w:hint="cs"/>
          <w:rtl/>
        </w:rPr>
      </w:pPr>
    </w:p>
    <w:p w14:paraId="4643BBFE" w14:textId="77777777" w:rsidR="00000000" w:rsidRDefault="0069655B">
      <w:pPr>
        <w:pStyle w:val="a0"/>
        <w:rPr>
          <w:rFonts w:hint="cs"/>
          <w:rtl/>
        </w:rPr>
      </w:pPr>
      <w:r>
        <w:rPr>
          <w:rFonts w:hint="cs"/>
          <w:rtl/>
        </w:rPr>
        <w:t>לכן, אדוני היושב-ראש, הגיע הזמן להגיד את האמת: צריך לעשות בדק-בית אצלנו ולהתחיל פה בבית לגנות את ביטויי השנאה של מפלגת שינוי כלפי היהודים שו</w:t>
      </w:r>
      <w:r>
        <w:rPr>
          <w:rFonts w:hint="cs"/>
          <w:rtl/>
        </w:rPr>
        <w:t xml:space="preserve">מרי המצוות, הנתונים להסתה פרועה מצד מפלגה זו, שיושבת בשלטון ומקבלת לגיטימציה מהממשלה של שרון. </w:t>
      </w:r>
    </w:p>
    <w:p w14:paraId="2F8FDEE2" w14:textId="77777777" w:rsidR="00000000" w:rsidRDefault="0069655B">
      <w:pPr>
        <w:pStyle w:val="a0"/>
        <w:rPr>
          <w:rFonts w:hint="cs"/>
          <w:rtl/>
        </w:rPr>
      </w:pPr>
    </w:p>
    <w:p w14:paraId="3D665540" w14:textId="77777777" w:rsidR="00000000" w:rsidRDefault="0069655B">
      <w:pPr>
        <w:pStyle w:val="a0"/>
        <w:rPr>
          <w:rFonts w:hint="cs"/>
          <w:rtl/>
        </w:rPr>
      </w:pPr>
      <w:r>
        <w:rPr>
          <w:rFonts w:hint="cs"/>
          <w:rtl/>
        </w:rPr>
        <w:t xml:space="preserve">לסיכום, אני קורא למשטרה לפעול לאלתר לגילוי הקבוצה שפועלת נגד מוקדי הדת בחיפה ופוגעת בקודשי ישראל. </w:t>
      </w:r>
    </w:p>
    <w:p w14:paraId="19E1473A" w14:textId="77777777" w:rsidR="00000000" w:rsidRDefault="0069655B">
      <w:pPr>
        <w:pStyle w:val="a0"/>
        <w:rPr>
          <w:rFonts w:hint="cs"/>
          <w:rtl/>
        </w:rPr>
      </w:pPr>
    </w:p>
    <w:p w14:paraId="727640C7" w14:textId="77777777" w:rsidR="00000000" w:rsidRDefault="0069655B">
      <w:pPr>
        <w:pStyle w:val="a0"/>
        <w:rPr>
          <w:rFonts w:hint="cs"/>
          <w:rtl/>
        </w:rPr>
      </w:pPr>
      <w:r>
        <w:rPr>
          <w:rFonts w:hint="cs"/>
          <w:rtl/>
        </w:rPr>
        <w:t>אני קורא לפרנסי העיר חיפה, ובראשם ראש העיר, מר יונה יהב, שאנ</w:t>
      </w:r>
      <w:r>
        <w:rPr>
          <w:rFonts w:hint="cs"/>
          <w:rtl/>
        </w:rPr>
        <w:t>י מכיר את רגישותו לציבור הדתי, הוא לא משינוי - הוא לא משינוי, אני אומר לכם. אני מכיר את רגישותו לציבור הזה - לפעול יחד למיגור הנגע הרע בעיר חיפה, שהיא דוגמה ומופת לדו-קיום ולכבוד הדדי בין כל סוגי האוכלוסייה.</w:t>
      </w:r>
    </w:p>
    <w:p w14:paraId="3DA001C9" w14:textId="77777777" w:rsidR="00000000" w:rsidRDefault="0069655B">
      <w:pPr>
        <w:pStyle w:val="a0"/>
        <w:rPr>
          <w:rFonts w:hint="cs"/>
          <w:rtl/>
        </w:rPr>
      </w:pPr>
    </w:p>
    <w:p w14:paraId="3E7160A6" w14:textId="77777777" w:rsidR="00000000" w:rsidRDefault="0069655B">
      <w:pPr>
        <w:pStyle w:val="a0"/>
        <w:rPr>
          <w:rFonts w:hint="cs"/>
          <w:rtl/>
        </w:rPr>
      </w:pPr>
      <w:r>
        <w:rPr>
          <w:rFonts w:hint="cs"/>
          <w:rtl/>
        </w:rPr>
        <w:t>דבר שלישי ואחרון. אני קורא כאן לחברי הבית להתעש</w:t>
      </w:r>
      <w:r>
        <w:rPr>
          <w:rFonts w:hint="cs"/>
          <w:rtl/>
        </w:rPr>
        <w:t>ת ולהתחיל לטפל באנטישמיות תוצרת כחול-לבן, בטרם נטפל באנטישמיות בעולם, כי הסכנה בבית היא יותר גדולה, ולא יהיה לנו פתחון פה להילחם באנטישמיות בעולם כשפה, במדינת ישראל, מתנהלת אנטישמיות כנגד ציבור מסוים. תודה.</w:t>
      </w:r>
    </w:p>
    <w:p w14:paraId="1E9597F9" w14:textId="77777777" w:rsidR="00000000" w:rsidRDefault="0069655B">
      <w:pPr>
        <w:pStyle w:val="a0"/>
        <w:rPr>
          <w:rFonts w:hint="cs"/>
          <w:rtl/>
        </w:rPr>
      </w:pPr>
    </w:p>
    <w:p w14:paraId="6BF3F2DD" w14:textId="77777777" w:rsidR="00000000" w:rsidRDefault="0069655B">
      <w:pPr>
        <w:pStyle w:val="af1"/>
        <w:rPr>
          <w:rtl/>
        </w:rPr>
      </w:pPr>
      <w:r>
        <w:rPr>
          <w:rtl/>
        </w:rPr>
        <w:t>היו"ר מיכאל נודלמן:</w:t>
      </w:r>
    </w:p>
    <w:p w14:paraId="08B8E619" w14:textId="77777777" w:rsidR="00000000" w:rsidRDefault="0069655B">
      <w:pPr>
        <w:pStyle w:val="a0"/>
        <w:rPr>
          <w:rtl/>
        </w:rPr>
      </w:pPr>
    </w:p>
    <w:p w14:paraId="38601071" w14:textId="77777777" w:rsidR="00000000" w:rsidRDefault="0069655B">
      <w:pPr>
        <w:pStyle w:val="a0"/>
        <w:rPr>
          <w:rFonts w:hint="cs"/>
          <w:rtl/>
        </w:rPr>
      </w:pPr>
      <w:r>
        <w:rPr>
          <w:rFonts w:hint="cs"/>
          <w:rtl/>
        </w:rPr>
        <w:t>חבר הכנסת דוד אזולאי, תודה.</w:t>
      </w:r>
      <w:r>
        <w:rPr>
          <w:rFonts w:hint="cs"/>
          <w:rtl/>
        </w:rPr>
        <w:t xml:space="preserve"> אדוני סגן השר לביטחון פנים, בבקשה.</w:t>
      </w:r>
    </w:p>
    <w:p w14:paraId="5863A434" w14:textId="77777777" w:rsidR="00000000" w:rsidRDefault="0069655B">
      <w:pPr>
        <w:pStyle w:val="a0"/>
        <w:rPr>
          <w:rFonts w:hint="cs"/>
          <w:rtl/>
        </w:rPr>
      </w:pPr>
    </w:p>
    <w:p w14:paraId="019F40FA" w14:textId="77777777" w:rsidR="00000000" w:rsidRDefault="0069655B">
      <w:pPr>
        <w:pStyle w:val="a"/>
        <w:rPr>
          <w:rtl/>
        </w:rPr>
      </w:pPr>
      <w:bookmarkStart w:id="729" w:name="_Toc69695040"/>
      <w:r>
        <w:rPr>
          <w:rFonts w:hint="eastAsia"/>
          <w:rtl/>
        </w:rPr>
        <w:t>סגן</w:t>
      </w:r>
      <w:r>
        <w:rPr>
          <w:rtl/>
        </w:rPr>
        <w:t xml:space="preserve"> השר לביטחון פנים יעקב אדרי:</w:t>
      </w:r>
      <w:bookmarkEnd w:id="729"/>
    </w:p>
    <w:p w14:paraId="558C6161" w14:textId="77777777" w:rsidR="00000000" w:rsidRDefault="0069655B">
      <w:pPr>
        <w:pStyle w:val="a0"/>
        <w:rPr>
          <w:rFonts w:hint="cs"/>
          <w:rtl/>
        </w:rPr>
      </w:pPr>
    </w:p>
    <w:p w14:paraId="0580A6AD" w14:textId="77777777" w:rsidR="00000000" w:rsidRDefault="0069655B">
      <w:pPr>
        <w:pStyle w:val="a0"/>
        <w:rPr>
          <w:rFonts w:hint="cs"/>
          <w:rtl/>
        </w:rPr>
      </w:pPr>
      <w:r>
        <w:rPr>
          <w:rFonts w:hint="cs"/>
          <w:rtl/>
        </w:rPr>
        <w:t>אדוני היושב-ראש, חברי חברי הכנסת, חבר הכנסת דוד אזולאי, אני יחד אתך הזדעזעתי מהמקרה הקשה הזה. מעשה הנבלה הזה שנעשה על-ידי אדם שפל, ראוי לכל גינוי. במקום שמתפללים בו לאלוהים, אין מקום למע</w:t>
      </w:r>
      <w:r>
        <w:rPr>
          <w:rFonts w:hint="cs"/>
          <w:rtl/>
        </w:rPr>
        <w:t>שים כאלה - אם בית-כנסת, אם מסגד ואם כנסייה. אלה מקומות קדושים, וראוי שכולים יתייחסו למקומות האלה ביראת כבוד.</w:t>
      </w:r>
    </w:p>
    <w:p w14:paraId="3386F106" w14:textId="77777777" w:rsidR="00000000" w:rsidRDefault="0069655B">
      <w:pPr>
        <w:pStyle w:val="a0"/>
        <w:rPr>
          <w:rFonts w:hint="cs"/>
          <w:rtl/>
        </w:rPr>
      </w:pPr>
    </w:p>
    <w:p w14:paraId="5AD9332B" w14:textId="77777777" w:rsidR="00000000" w:rsidRDefault="0069655B">
      <w:pPr>
        <w:pStyle w:val="a0"/>
        <w:rPr>
          <w:rFonts w:hint="cs"/>
          <w:rtl/>
        </w:rPr>
      </w:pPr>
      <w:r>
        <w:rPr>
          <w:rFonts w:hint="cs"/>
          <w:rtl/>
        </w:rPr>
        <w:t>בשבוע שעבר, 19 בפברואר 2004, סמוך לשעה 14:30, דיווח גבאי בית-הכנסת "בני תורה" ברחוב ארלוזורוב בחיפה, כי נמצא ראש חזיר על המדרגות המובילות לבית-הכנ</w:t>
      </w:r>
      <w:r>
        <w:rPr>
          <w:rFonts w:hint="cs"/>
          <w:rtl/>
        </w:rPr>
        <w:t xml:space="preserve">סת. מובן שנפתחה חקירה, נלקחו ממצאים מהזירה, אבל עדיין אין חשודים והנושא עבר למישור המודיעיני. אני מאוד מקווה, לטובת כולנו, שישימו יד על המנוול או המנוולים האלה, שעושים את המעשים הנפשעים האלה שפוגעים בדת. </w:t>
      </w:r>
    </w:p>
    <w:p w14:paraId="598CD71B" w14:textId="77777777" w:rsidR="00000000" w:rsidRDefault="0069655B">
      <w:pPr>
        <w:pStyle w:val="a0"/>
        <w:rPr>
          <w:rFonts w:hint="cs"/>
          <w:rtl/>
        </w:rPr>
      </w:pPr>
    </w:p>
    <w:p w14:paraId="0B250286" w14:textId="77777777" w:rsidR="00000000" w:rsidRDefault="0069655B">
      <w:pPr>
        <w:pStyle w:val="a0"/>
        <w:rPr>
          <w:rFonts w:hint="cs"/>
          <w:rtl/>
        </w:rPr>
      </w:pPr>
      <w:r>
        <w:rPr>
          <w:rFonts w:hint="cs"/>
          <w:rtl/>
        </w:rPr>
        <w:t xml:space="preserve">אני רוצה להוסיף, חבר הכנסת דוד אזולאי, שבשנת 2003 </w:t>
      </w:r>
      <w:r>
        <w:rPr>
          <w:rFonts w:hint="cs"/>
          <w:rtl/>
        </w:rPr>
        <w:t>נרשמו באזור חיפה שני אירועים שבהם הוגשו תלונות בגין פגיעה בבתי-כנסת וציור צלבי קרס. בשנת 2004, עברו רק חודשיים למעשה, עוד לא גמרנו את החודש השני, וכבר יש שש תלונות בגין פגיעה בבתי-כנסת באזור חיפה, לרבות המקרה שהעלית, של ראש החזיר. הפגיעות כללו ציורי צלבי ק</w:t>
      </w:r>
      <w:r>
        <w:rPr>
          <w:rFonts w:hint="cs"/>
          <w:rtl/>
        </w:rPr>
        <w:t>רס בשלושה מקרים, שבירת פנסים וחיתוך חוטי חשמל במקרה אחד. באחד המקרים השאירו שיירי אוכל, בקבוקים וטינופת. בקיצור, מי שעשה את זה, עשה את זה כדי לפגוע ברגשות המתפללים, ואולי יש לו אפילו כוונות מרחיקות לכת יותר.</w:t>
      </w:r>
    </w:p>
    <w:p w14:paraId="25DE8EBF" w14:textId="77777777" w:rsidR="00000000" w:rsidRDefault="0069655B">
      <w:pPr>
        <w:pStyle w:val="a0"/>
        <w:rPr>
          <w:rFonts w:hint="cs"/>
          <w:rtl/>
        </w:rPr>
      </w:pPr>
    </w:p>
    <w:p w14:paraId="6616F479" w14:textId="77777777" w:rsidR="00000000" w:rsidRDefault="0069655B">
      <w:pPr>
        <w:pStyle w:val="a0"/>
        <w:rPr>
          <w:rFonts w:hint="cs"/>
          <w:rtl/>
        </w:rPr>
      </w:pPr>
      <w:r>
        <w:rPr>
          <w:rFonts w:hint="cs"/>
          <w:rtl/>
        </w:rPr>
        <w:t>כולנו, כל חברי הכנסת בבית הזה, צריכים להתאחד ול</w:t>
      </w:r>
      <w:r>
        <w:rPr>
          <w:rFonts w:hint="cs"/>
          <w:rtl/>
        </w:rPr>
        <w:t xml:space="preserve">גנות בכל פה מעשים כאלה. אני חוזר על מה שאמרתי בתחילת דברי: מקום שמתפללים בו, בית אלוהים, לא פוגעים בו; בכל דת. אני מאוד מקווה שייעשה מאמץ מיוחד על מנת שישימו יד על אלה שעושים את המעשים האלה. </w:t>
      </w:r>
    </w:p>
    <w:p w14:paraId="19ADC3EA" w14:textId="77777777" w:rsidR="00000000" w:rsidRDefault="0069655B">
      <w:pPr>
        <w:pStyle w:val="a0"/>
        <w:rPr>
          <w:rFonts w:hint="cs"/>
          <w:rtl/>
        </w:rPr>
      </w:pPr>
    </w:p>
    <w:p w14:paraId="3A41A872" w14:textId="77777777" w:rsidR="00000000" w:rsidRDefault="0069655B">
      <w:pPr>
        <w:pStyle w:val="a0"/>
        <w:rPr>
          <w:rFonts w:hint="cs"/>
          <w:rtl/>
        </w:rPr>
      </w:pPr>
      <w:r>
        <w:rPr>
          <w:rFonts w:hint="cs"/>
          <w:rtl/>
        </w:rPr>
        <w:t>אני, כמובן, חבר הכנסת אזולאי, מצטרף למה שאמרת. אני מגנה כל פרסו</w:t>
      </w:r>
      <w:r>
        <w:rPr>
          <w:rFonts w:hint="cs"/>
          <w:rtl/>
        </w:rPr>
        <w:t>ם שפוגע בדת או ברגשות של דתיים. לא ידעתי על הפרסום הזה, אולי צריך להתייחס לזה בעוד צורות.</w:t>
      </w:r>
    </w:p>
    <w:p w14:paraId="03E7FF59" w14:textId="77777777" w:rsidR="00000000" w:rsidRDefault="0069655B">
      <w:pPr>
        <w:pStyle w:val="a0"/>
        <w:rPr>
          <w:rFonts w:hint="cs"/>
          <w:rtl/>
        </w:rPr>
      </w:pPr>
    </w:p>
    <w:p w14:paraId="763BBC51" w14:textId="77777777" w:rsidR="00000000" w:rsidRDefault="0069655B">
      <w:pPr>
        <w:pStyle w:val="af0"/>
        <w:rPr>
          <w:rtl/>
        </w:rPr>
      </w:pPr>
      <w:r>
        <w:rPr>
          <w:rFonts w:hint="eastAsia"/>
          <w:rtl/>
        </w:rPr>
        <w:t>דוד</w:t>
      </w:r>
      <w:r>
        <w:rPr>
          <w:rtl/>
        </w:rPr>
        <w:t xml:space="preserve"> אזולאי (ש"ס):</w:t>
      </w:r>
    </w:p>
    <w:p w14:paraId="6CB45819" w14:textId="77777777" w:rsidR="00000000" w:rsidRDefault="0069655B">
      <w:pPr>
        <w:pStyle w:val="a0"/>
        <w:rPr>
          <w:rFonts w:hint="cs"/>
          <w:rtl/>
        </w:rPr>
      </w:pPr>
    </w:p>
    <w:p w14:paraId="5DA4ADD8" w14:textId="77777777" w:rsidR="00000000" w:rsidRDefault="0069655B">
      <w:pPr>
        <w:pStyle w:val="a0"/>
        <w:rPr>
          <w:rFonts w:hint="cs"/>
          <w:rtl/>
        </w:rPr>
      </w:pPr>
      <w:r>
        <w:rPr>
          <w:rFonts w:hint="cs"/>
          <w:rtl/>
        </w:rPr>
        <w:t>כנראה אתה לא מקבל את העיתון של שינוי.</w:t>
      </w:r>
    </w:p>
    <w:p w14:paraId="11AE0D91" w14:textId="77777777" w:rsidR="00000000" w:rsidRDefault="0069655B">
      <w:pPr>
        <w:pStyle w:val="a0"/>
        <w:rPr>
          <w:rFonts w:hint="cs"/>
          <w:rtl/>
        </w:rPr>
      </w:pPr>
    </w:p>
    <w:p w14:paraId="5D4B1BD6" w14:textId="77777777" w:rsidR="00000000" w:rsidRDefault="0069655B">
      <w:pPr>
        <w:pStyle w:val="-"/>
        <w:rPr>
          <w:rtl/>
        </w:rPr>
      </w:pPr>
      <w:bookmarkStart w:id="730" w:name="FS000000478T25_02_2004_19_45_17C"/>
      <w:bookmarkStart w:id="731" w:name="FS000001031T25_02_2004_19_46_02"/>
      <w:bookmarkStart w:id="732" w:name="FS000001031T25_02_2004_19_46_13C"/>
      <w:bookmarkEnd w:id="730"/>
      <w:bookmarkEnd w:id="732"/>
      <w:r>
        <w:rPr>
          <w:rtl/>
        </w:rPr>
        <w:t>סגן השר לביטחון פנים יעקב אדרי:</w:t>
      </w:r>
    </w:p>
    <w:p w14:paraId="2577C85F" w14:textId="77777777" w:rsidR="00000000" w:rsidRDefault="0069655B">
      <w:pPr>
        <w:pStyle w:val="a0"/>
        <w:rPr>
          <w:rtl/>
        </w:rPr>
      </w:pPr>
    </w:p>
    <w:bookmarkEnd w:id="731"/>
    <w:p w14:paraId="7F4EA000" w14:textId="77777777" w:rsidR="00000000" w:rsidRDefault="0069655B">
      <w:pPr>
        <w:pStyle w:val="a0"/>
        <w:rPr>
          <w:rFonts w:hint="cs"/>
          <w:rtl/>
        </w:rPr>
      </w:pPr>
      <w:r>
        <w:rPr>
          <w:rFonts w:hint="cs"/>
          <w:rtl/>
        </w:rPr>
        <w:t>אולי טוב שאני לא מקבל. אני לא צריך לקרוא כל דבר.</w:t>
      </w:r>
    </w:p>
    <w:p w14:paraId="065D28BF" w14:textId="77777777" w:rsidR="00000000" w:rsidRDefault="0069655B">
      <w:pPr>
        <w:pStyle w:val="a0"/>
        <w:rPr>
          <w:rFonts w:hint="cs"/>
          <w:rtl/>
        </w:rPr>
      </w:pPr>
    </w:p>
    <w:p w14:paraId="3EF0EDE5" w14:textId="77777777" w:rsidR="00000000" w:rsidRDefault="0069655B">
      <w:pPr>
        <w:pStyle w:val="af1"/>
        <w:rPr>
          <w:rtl/>
        </w:rPr>
      </w:pPr>
      <w:r>
        <w:rPr>
          <w:rtl/>
        </w:rPr>
        <w:t>היו"ר מיכאל נודלמן:</w:t>
      </w:r>
    </w:p>
    <w:p w14:paraId="3BE3411C" w14:textId="77777777" w:rsidR="00000000" w:rsidRDefault="0069655B">
      <w:pPr>
        <w:pStyle w:val="a0"/>
        <w:rPr>
          <w:rtl/>
        </w:rPr>
      </w:pPr>
    </w:p>
    <w:p w14:paraId="18459DA0" w14:textId="77777777" w:rsidR="00000000" w:rsidRDefault="0069655B">
      <w:pPr>
        <w:pStyle w:val="a0"/>
        <w:rPr>
          <w:rFonts w:hint="cs"/>
          <w:rtl/>
        </w:rPr>
      </w:pPr>
      <w:r>
        <w:rPr>
          <w:rFonts w:hint="cs"/>
          <w:rtl/>
        </w:rPr>
        <w:t xml:space="preserve">זה </w:t>
      </w:r>
      <w:r>
        <w:rPr>
          <w:rFonts w:hint="cs"/>
          <w:rtl/>
        </w:rPr>
        <w:t>היה בעיתון של שינוי?</w:t>
      </w:r>
    </w:p>
    <w:p w14:paraId="41BCBD6B" w14:textId="77777777" w:rsidR="00000000" w:rsidRDefault="0069655B">
      <w:pPr>
        <w:pStyle w:val="a0"/>
        <w:rPr>
          <w:rFonts w:hint="cs"/>
          <w:rtl/>
        </w:rPr>
      </w:pPr>
    </w:p>
    <w:p w14:paraId="00BB97DA" w14:textId="77777777" w:rsidR="00000000" w:rsidRDefault="0069655B">
      <w:pPr>
        <w:pStyle w:val="af0"/>
        <w:rPr>
          <w:rtl/>
        </w:rPr>
      </w:pPr>
      <w:r>
        <w:rPr>
          <w:rFonts w:hint="eastAsia"/>
          <w:rtl/>
        </w:rPr>
        <w:t>דוד</w:t>
      </w:r>
      <w:r>
        <w:rPr>
          <w:rtl/>
        </w:rPr>
        <w:t xml:space="preserve"> אזולאי (ש"ס):</w:t>
      </w:r>
    </w:p>
    <w:p w14:paraId="37BD41D7" w14:textId="77777777" w:rsidR="00000000" w:rsidRDefault="0069655B">
      <w:pPr>
        <w:pStyle w:val="a0"/>
        <w:rPr>
          <w:rFonts w:hint="cs"/>
          <w:rtl/>
        </w:rPr>
      </w:pPr>
    </w:p>
    <w:p w14:paraId="72939F0F" w14:textId="77777777" w:rsidR="00000000" w:rsidRDefault="0069655B">
      <w:pPr>
        <w:pStyle w:val="a0"/>
        <w:rPr>
          <w:rFonts w:hint="cs"/>
          <w:rtl/>
        </w:rPr>
      </w:pPr>
      <w:r>
        <w:rPr>
          <w:rFonts w:hint="cs"/>
          <w:rtl/>
        </w:rPr>
        <w:t>ציטטתי מלה במלה ממה שכתוב בעיתון של שינוי.</w:t>
      </w:r>
    </w:p>
    <w:p w14:paraId="2449F278" w14:textId="77777777" w:rsidR="00000000" w:rsidRDefault="0069655B">
      <w:pPr>
        <w:pStyle w:val="a0"/>
        <w:rPr>
          <w:rFonts w:hint="cs"/>
          <w:rtl/>
        </w:rPr>
      </w:pPr>
    </w:p>
    <w:p w14:paraId="43E7AE59" w14:textId="77777777" w:rsidR="00000000" w:rsidRDefault="0069655B">
      <w:pPr>
        <w:pStyle w:val="-"/>
        <w:rPr>
          <w:rtl/>
        </w:rPr>
      </w:pPr>
      <w:bookmarkStart w:id="733" w:name="FS000000478T25_02_2004_19_45_42C"/>
      <w:bookmarkStart w:id="734" w:name="FS000001031T25_02_2004_19_46_19C"/>
      <w:bookmarkEnd w:id="733"/>
      <w:r>
        <w:rPr>
          <w:rtl/>
        </w:rPr>
        <w:t>סגן השר לביטחון פנים יעקב אדרי:</w:t>
      </w:r>
    </w:p>
    <w:p w14:paraId="2A18747C" w14:textId="77777777" w:rsidR="00000000" w:rsidRDefault="0069655B">
      <w:pPr>
        <w:pStyle w:val="a0"/>
        <w:rPr>
          <w:rtl/>
        </w:rPr>
      </w:pPr>
    </w:p>
    <w:bookmarkEnd w:id="734"/>
    <w:p w14:paraId="07397EF5" w14:textId="77777777" w:rsidR="00000000" w:rsidRDefault="0069655B">
      <w:pPr>
        <w:pStyle w:val="a0"/>
        <w:rPr>
          <w:rFonts w:hint="cs"/>
          <w:rtl/>
        </w:rPr>
      </w:pPr>
      <w:r>
        <w:rPr>
          <w:rFonts w:hint="cs"/>
          <w:rtl/>
        </w:rPr>
        <w:t>אני מקווה שהדבר הזה ייפסק. ההסתה מתחילה פה. אנחנו יודעים איך היא מתחילה ואנחנו לא יודעים איך היא נגמרת. היא נגמרת כרגע בצלבי קרס, בראש חזי</w:t>
      </w:r>
      <w:r>
        <w:rPr>
          <w:rFonts w:hint="cs"/>
          <w:rtl/>
        </w:rPr>
        <w:t>ר, ואני לא יודע לאן נגיע. אולי זה מה שצריך להטריד את כולנו. אני מתפלל שזה יהיה המקרה האחרון. ראוי ורצוי שהנושא הזה יטופל בטרם פורענות.</w:t>
      </w:r>
    </w:p>
    <w:p w14:paraId="43C8428A" w14:textId="77777777" w:rsidR="00000000" w:rsidRDefault="0069655B">
      <w:pPr>
        <w:pStyle w:val="a0"/>
        <w:rPr>
          <w:rFonts w:hint="cs"/>
          <w:rtl/>
        </w:rPr>
      </w:pPr>
    </w:p>
    <w:p w14:paraId="74AD712F" w14:textId="77777777" w:rsidR="00000000" w:rsidRDefault="0069655B">
      <w:pPr>
        <w:pStyle w:val="a0"/>
        <w:rPr>
          <w:rFonts w:hint="cs"/>
          <w:rtl/>
        </w:rPr>
      </w:pPr>
      <w:r>
        <w:rPr>
          <w:rFonts w:hint="cs"/>
          <w:rtl/>
        </w:rPr>
        <w:t>מחר השר לביטחון פנים וגם אני נהיה בסיור מקיף במרחב חיפה. אני אעלה את זה עוד הפעם. אני מבקש לשים דגש בעניין הזה. אני אדבר</w:t>
      </w:r>
      <w:r>
        <w:rPr>
          <w:rFonts w:hint="cs"/>
          <w:rtl/>
        </w:rPr>
        <w:t xml:space="preserve"> עם מפקד המרחב. יש מפקד מרחב חדש, ואני אסביר לו שהנושא הזה חשוב מאוד לכל חברי הכנסת. במקרה הזה זה בית-כנסת, ומחר זה יכול להיות משהו אחר. אנחנו לא צריכים לתת שיפגעו בשום מקום קדוש. אני מאוד מקווה שבקרוב מאוד אולי גם אוכל להגיד מעל הדוכן הזה ששמנו יד על המנו</w:t>
      </w:r>
      <w:r>
        <w:rPr>
          <w:rFonts w:hint="cs"/>
          <w:rtl/>
        </w:rPr>
        <w:t>ולים האלה. תודה.</w:t>
      </w:r>
    </w:p>
    <w:p w14:paraId="3CDC1C19" w14:textId="77777777" w:rsidR="00000000" w:rsidRDefault="0069655B">
      <w:pPr>
        <w:pStyle w:val="a0"/>
        <w:rPr>
          <w:rFonts w:hint="cs"/>
          <w:rtl/>
        </w:rPr>
      </w:pPr>
    </w:p>
    <w:p w14:paraId="632EC704" w14:textId="77777777" w:rsidR="00000000" w:rsidRDefault="0069655B">
      <w:pPr>
        <w:pStyle w:val="af1"/>
        <w:rPr>
          <w:rtl/>
        </w:rPr>
      </w:pPr>
      <w:r>
        <w:rPr>
          <w:rtl/>
        </w:rPr>
        <w:t>היו"ר מיכאל נודלמן:</w:t>
      </w:r>
    </w:p>
    <w:p w14:paraId="1495DFCA" w14:textId="77777777" w:rsidR="00000000" w:rsidRDefault="0069655B">
      <w:pPr>
        <w:pStyle w:val="a0"/>
        <w:rPr>
          <w:rtl/>
        </w:rPr>
      </w:pPr>
    </w:p>
    <w:p w14:paraId="54B6FB1C" w14:textId="77777777" w:rsidR="00000000" w:rsidRDefault="0069655B">
      <w:pPr>
        <w:pStyle w:val="a0"/>
        <w:rPr>
          <w:rFonts w:hint="cs"/>
          <w:rtl/>
        </w:rPr>
      </w:pPr>
      <w:r>
        <w:rPr>
          <w:rFonts w:hint="cs"/>
          <w:rtl/>
        </w:rPr>
        <w:t>מה אתה מציע?</w:t>
      </w:r>
    </w:p>
    <w:p w14:paraId="0ACC39E4" w14:textId="77777777" w:rsidR="00000000" w:rsidRDefault="0069655B">
      <w:pPr>
        <w:pStyle w:val="a0"/>
        <w:rPr>
          <w:rFonts w:hint="cs"/>
          <w:rtl/>
        </w:rPr>
      </w:pPr>
    </w:p>
    <w:p w14:paraId="57D595B3" w14:textId="77777777" w:rsidR="00000000" w:rsidRDefault="0069655B">
      <w:pPr>
        <w:pStyle w:val="-"/>
        <w:rPr>
          <w:rtl/>
        </w:rPr>
      </w:pPr>
      <w:bookmarkStart w:id="735" w:name="FS000001031T25_02_2004_19_48_41C"/>
      <w:bookmarkEnd w:id="735"/>
      <w:r>
        <w:rPr>
          <w:rtl/>
        </w:rPr>
        <w:t>סגן השר לביטחון פנים יעקב אדרי:</w:t>
      </w:r>
    </w:p>
    <w:p w14:paraId="37DCE4DF" w14:textId="77777777" w:rsidR="00000000" w:rsidRDefault="0069655B">
      <w:pPr>
        <w:pStyle w:val="a0"/>
        <w:rPr>
          <w:rtl/>
        </w:rPr>
      </w:pPr>
    </w:p>
    <w:p w14:paraId="3045079E" w14:textId="77777777" w:rsidR="00000000" w:rsidRDefault="0069655B">
      <w:pPr>
        <w:pStyle w:val="a0"/>
        <w:rPr>
          <w:rFonts w:hint="cs"/>
          <w:rtl/>
        </w:rPr>
      </w:pPr>
      <w:r>
        <w:rPr>
          <w:rFonts w:hint="cs"/>
          <w:rtl/>
        </w:rPr>
        <w:t>אני מציע להסתפק בהודעה שלי. מה אתה מציע?</w:t>
      </w:r>
    </w:p>
    <w:p w14:paraId="6342129C" w14:textId="77777777" w:rsidR="00000000" w:rsidRDefault="0069655B">
      <w:pPr>
        <w:pStyle w:val="a0"/>
        <w:rPr>
          <w:rFonts w:hint="cs"/>
          <w:rtl/>
        </w:rPr>
      </w:pPr>
    </w:p>
    <w:p w14:paraId="78D0DF2F" w14:textId="77777777" w:rsidR="00000000" w:rsidRDefault="0069655B">
      <w:pPr>
        <w:pStyle w:val="af0"/>
        <w:rPr>
          <w:rtl/>
        </w:rPr>
      </w:pPr>
      <w:r>
        <w:rPr>
          <w:rFonts w:hint="eastAsia"/>
          <w:rtl/>
        </w:rPr>
        <w:t>דוד</w:t>
      </w:r>
      <w:r>
        <w:rPr>
          <w:rtl/>
        </w:rPr>
        <w:t xml:space="preserve"> אזולאי (ש"ס):</w:t>
      </w:r>
    </w:p>
    <w:p w14:paraId="000EF93A" w14:textId="77777777" w:rsidR="00000000" w:rsidRDefault="0069655B">
      <w:pPr>
        <w:pStyle w:val="a0"/>
        <w:rPr>
          <w:rFonts w:hint="cs"/>
          <w:rtl/>
        </w:rPr>
      </w:pPr>
    </w:p>
    <w:p w14:paraId="597BCFF4" w14:textId="77777777" w:rsidR="00000000" w:rsidRDefault="0069655B">
      <w:pPr>
        <w:pStyle w:val="a0"/>
        <w:rPr>
          <w:rFonts w:hint="cs"/>
          <w:rtl/>
        </w:rPr>
      </w:pPr>
      <w:r>
        <w:rPr>
          <w:rFonts w:hint="cs"/>
          <w:rtl/>
        </w:rPr>
        <w:t xml:space="preserve">אדוני היושב-ראש, אני לא מזלזל, חלילה, בדברי הסיכום שלך, אבל אני חושב שלא נסתפק בכך. </w:t>
      </w:r>
    </w:p>
    <w:p w14:paraId="7DE5B215" w14:textId="77777777" w:rsidR="00000000" w:rsidRDefault="0069655B">
      <w:pPr>
        <w:pStyle w:val="a0"/>
        <w:rPr>
          <w:rFonts w:hint="cs"/>
          <w:rtl/>
        </w:rPr>
      </w:pPr>
    </w:p>
    <w:p w14:paraId="6FEDD36D" w14:textId="77777777" w:rsidR="00000000" w:rsidRDefault="0069655B">
      <w:pPr>
        <w:pStyle w:val="-"/>
        <w:rPr>
          <w:rtl/>
        </w:rPr>
      </w:pPr>
      <w:bookmarkStart w:id="736" w:name="FS000001031T25_02_2004_19_51_10C"/>
      <w:bookmarkEnd w:id="736"/>
      <w:r>
        <w:rPr>
          <w:rtl/>
        </w:rPr>
        <w:t>סגן השר לביטחון פנים יע</w:t>
      </w:r>
      <w:r>
        <w:rPr>
          <w:rtl/>
        </w:rPr>
        <w:t>קב אדרי:</w:t>
      </w:r>
    </w:p>
    <w:p w14:paraId="11D4E9EC" w14:textId="77777777" w:rsidR="00000000" w:rsidRDefault="0069655B">
      <w:pPr>
        <w:pStyle w:val="a0"/>
        <w:rPr>
          <w:rtl/>
        </w:rPr>
      </w:pPr>
    </w:p>
    <w:p w14:paraId="301EB6D0" w14:textId="77777777" w:rsidR="00000000" w:rsidRDefault="0069655B">
      <w:pPr>
        <w:pStyle w:val="a0"/>
        <w:rPr>
          <w:rFonts w:hint="cs"/>
          <w:rtl/>
        </w:rPr>
      </w:pPr>
      <w:r>
        <w:rPr>
          <w:rFonts w:hint="cs"/>
          <w:rtl/>
        </w:rPr>
        <w:t>מה אתה מציע?</w:t>
      </w:r>
    </w:p>
    <w:p w14:paraId="25580642" w14:textId="77777777" w:rsidR="00000000" w:rsidRDefault="0069655B">
      <w:pPr>
        <w:pStyle w:val="a0"/>
        <w:rPr>
          <w:rFonts w:hint="cs"/>
          <w:rtl/>
        </w:rPr>
      </w:pPr>
    </w:p>
    <w:p w14:paraId="3CF4CA66" w14:textId="77777777" w:rsidR="00000000" w:rsidRDefault="0069655B">
      <w:pPr>
        <w:pStyle w:val="af0"/>
        <w:rPr>
          <w:rtl/>
        </w:rPr>
      </w:pPr>
      <w:r>
        <w:rPr>
          <w:rFonts w:hint="eastAsia"/>
          <w:rtl/>
        </w:rPr>
        <w:t>דוד</w:t>
      </w:r>
      <w:r>
        <w:rPr>
          <w:rtl/>
        </w:rPr>
        <w:t xml:space="preserve"> אזולאי (ש"ס):</w:t>
      </w:r>
    </w:p>
    <w:p w14:paraId="16057C48" w14:textId="77777777" w:rsidR="00000000" w:rsidRDefault="0069655B">
      <w:pPr>
        <w:pStyle w:val="a0"/>
        <w:rPr>
          <w:rFonts w:hint="cs"/>
          <w:rtl/>
        </w:rPr>
      </w:pPr>
    </w:p>
    <w:p w14:paraId="6B7D85BC" w14:textId="77777777" w:rsidR="00000000" w:rsidRDefault="0069655B">
      <w:pPr>
        <w:pStyle w:val="a0"/>
        <w:rPr>
          <w:rFonts w:hint="cs"/>
          <w:rtl/>
        </w:rPr>
      </w:pPr>
      <w:r>
        <w:rPr>
          <w:rFonts w:hint="cs"/>
          <w:rtl/>
        </w:rPr>
        <w:t>אני מציע להעביר לוועדת הפנים.</w:t>
      </w:r>
    </w:p>
    <w:p w14:paraId="49806440" w14:textId="77777777" w:rsidR="00000000" w:rsidRDefault="0069655B">
      <w:pPr>
        <w:pStyle w:val="a0"/>
        <w:rPr>
          <w:rFonts w:hint="cs"/>
          <w:rtl/>
        </w:rPr>
      </w:pPr>
    </w:p>
    <w:p w14:paraId="5D92B4E7" w14:textId="77777777" w:rsidR="00000000" w:rsidRDefault="0069655B">
      <w:pPr>
        <w:pStyle w:val="-"/>
        <w:rPr>
          <w:rtl/>
        </w:rPr>
      </w:pPr>
      <w:bookmarkStart w:id="737" w:name="FS000001031T25_02_2004_19_51_21C"/>
      <w:bookmarkEnd w:id="737"/>
      <w:r>
        <w:rPr>
          <w:rtl/>
        </w:rPr>
        <w:t>סגן השר לביטחון פנים יעקב אדרי:</w:t>
      </w:r>
    </w:p>
    <w:p w14:paraId="6032F0F6" w14:textId="77777777" w:rsidR="00000000" w:rsidRDefault="0069655B">
      <w:pPr>
        <w:pStyle w:val="a0"/>
        <w:rPr>
          <w:rtl/>
        </w:rPr>
      </w:pPr>
    </w:p>
    <w:p w14:paraId="1D52EE8D" w14:textId="77777777" w:rsidR="00000000" w:rsidRDefault="0069655B">
      <w:pPr>
        <w:pStyle w:val="a0"/>
        <w:rPr>
          <w:rFonts w:hint="cs"/>
          <w:rtl/>
        </w:rPr>
      </w:pPr>
      <w:r>
        <w:rPr>
          <w:rFonts w:hint="cs"/>
          <w:rtl/>
        </w:rPr>
        <w:t>אין לי בעיה. אני מצטרף לזה.</w:t>
      </w:r>
    </w:p>
    <w:p w14:paraId="11966141" w14:textId="77777777" w:rsidR="00000000" w:rsidRDefault="0069655B">
      <w:pPr>
        <w:pStyle w:val="a0"/>
        <w:rPr>
          <w:rFonts w:hint="cs"/>
          <w:rtl/>
        </w:rPr>
      </w:pPr>
    </w:p>
    <w:p w14:paraId="511DBFC5" w14:textId="77777777" w:rsidR="00000000" w:rsidRDefault="0069655B">
      <w:pPr>
        <w:pStyle w:val="af1"/>
        <w:rPr>
          <w:rtl/>
        </w:rPr>
      </w:pPr>
      <w:r>
        <w:rPr>
          <w:rtl/>
        </w:rPr>
        <w:t>היו"ר מיכאל נודלמן:</w:t>
      </w:r>
    </w:p>
    <w:p w14:paraId="7D52DB81" w14:textId="77777777" w:rsidR="00000000" w:rsidRDefault="0069655B">
      <w:pPr>
        <w:pStyle w:val="a0"/>
        <w:rPr>
          <w:rtl/>
        </w:rPr>
      </w:pPr>
    </w:p>
    <w:p w14:paraId="6EBBD620" w14:textId="77777777" w:rsidR="00000000" w:rsidRDefault="0069655B">
      <w:pPr>
        <w:pStyle w:val="a0"/>
        <w:rPr>
          <w:rFonts w:hint="cs"/>
          <w:rtl/>
        </w:rPr>
      </w:pPr>
      <w:r>
        <w:rPr>
          <w:rFonts w:hint="cs"/>
          <w:rtl/>
        </w:rPr>
        <w:t>הצעה אחרת. בבקשה, חבר הכנסת עבד-אלמאלכ דהאמשה.</w:t>
      </w:r>
    </w:p>
    <w:p w14:paraId="371289FA" w14:textId="77777777" w:rsidR="00000000" w:rsidRDefault="0069655B">
      <w:pPr>
        <w:pStyle w:val="a0"/>
        <w:rPr>
          <w:rFonts w:hint="cs"/>
          <w:rtl/>
        </w:rPr>
      </w:pPr>
    </w:p>
    <w:p w14:paraId="5D441B81" w14:textId="77777777" w:rsidR="00000000" w:rsidRDefault="0069655B">
      <w:pPr>
        <w:pStyle w:val="a"/>
        <w:rPr>
          <w:rtl/>
        </w:rPr>
      </w:pPr>
      <w:bookmarkStart w:id="738" w:name="FS000000550T25_02_2004_19_25_50"/>
      <w:bookmarkStart w:id="739" w:name="_Toc69695041"/>
      <w:bookmarkEnd w:id="738"/>
      <w:r>
        <w:rPr>
          <w:rFonts w:hint="eastAsia"/>
          <w:rtl/>
        </w:rPr>
        <w:t>עבד</w:t>
      </w:r>
      <w:r>
        <w:rPr>
          <w:rtl/>
        </w:rPr>
        <w:t>-אלמאלכ דהאמשה (רע"ם):</w:t>
      </w:r>
      <w:bookmarkEnd w:id="739"/>
    </w:p>
    <w:p w14:paraId="18DFFBFB" w14:textId="77777777" w:rsidR="00000000" w:rsidRDefault="0069655B">
      <w:pPr>
        <w:pStyle w:val="a0"/>
        <w:rPr>
          <w:rFonts w:hint="cs"/>
          <w:rtl/>
        </w:rPr>
      </w:pPr>
    </w:p>
    <w:p w14:paraId="63D29709" w14:textId="77777777" w:rsidR="00000000" w:rsidRDefault="0069655B">
      <w:pPr>
        <w:pStyle w:val="a0"/>
        <w:rPr>
          <w:rFonts w:hint="cs"/>
          <w:rtl/>
        </w:rPr>
      </w:pPr>
      <w:r>
        <w:rPr>
          <w:rFonts w:hint="cs"/>
          <w:rtl/>
        </w:rPr>
        <w:t>כבוד היושב-ראש, מכובדי ס</w:t>
      </w:r>
      <w:r>
        <w:rPr>
          <w:rFonts w:hint="cs"/>
          <w:rtl/>
        </w:rPr>
        <w:t xml:space="preserve">גן השר, חברי חברי הכנסת, אני שותף לכל מלה שנאמרה בעניין הזה. אין ספק שהחזיר הוא עניין של טומאה ועניין של חוסר שאין לו שיעור, גם בדת העברית וגם בדת המוסלמית. </w:t>
      </w:r>
    </w:p>
    <w:p w14:paraId="20F91FB8" w14:textId="77777777" w:rsidR="00000000" w:rsidRDefault="0069655B">
      <w:pPr>
        <w:pStyle w:val="a0"/>
        <w:rPr>
          <w:rFonts w:hint="cs"/>
          <w:rtl/>
        </w:rPr>
      </w:pPr>
    </w:p>
    <w:p w14:paraId="10429B75" w14:textId="77777777" w:rsidR="00000000" w:rsidRDefault="0069655B">
      <w:pPr>
        <w:pStyle w:val="a0"/>
        <w:rPr>
          <w:rFonts w:hint="cs"/>
          <w:rtl/>
        </w:rPr>
      </w:pPr>
      <w:r>
        <w:rPr>
          <w:rFonts w:hint="cs"/>
          <w:rtl/>
        </w:rPr>
        <w:t>אגב, כפי שסגן השר ציין, אולי הוא הביט לעתיד, אבל גם בעבר היו מקרים כאלה - ראש של חזיר ועור של חזי</w:t>
      </w:r>
      <w:r>
        <w:rPr>
          <w:rFonts w:hint="cs"/>
          <w:rtl/>
        </w:rPr>
        <w:t>ר, והיו גם כאלה שהציעו להשתמש בעור של חזיר נגד בני-אדם מסוימים בנסיבות מסוימות. ככל שהעניין הזה הוא נקלה ומאוס, חייבים לנקוט כל דרך, ואסור להכשיר אותו לכל שימוש שהוא, כי מי שמכשיר את זה למטרה זאת, האחרים כבר מכשירים אותו למטרה אחרת.</w:t>
      </w:r>
    </w:p>
    <w:p w14:paraId="66528129" w14:textId="77777777" w:rsidR="00000000" w:rsidRDefault="0069655B">
      <w:pPr>
        <w:pStyle w:val="a0"/>
        <w:rPr>
          <w:rFonts w:hint="cs"/>
          <w:rtl/>
        </w:rPr>
      </w:pPr>
    </w:p>
    <w:p w14:paraId="063201CD" w14:textId="77777777" w:rsidR="00000000" w:rsidRDefault="0069655B">
      <w:pPr>
        <w:pStyle w:val="a0"/>
        <w:rPr>
          <w:rFonts w:hint="cs"/>
          <w:rtl/>
        </w:rPr>
      </w:pPr>
      <w:r>
        <w:rPr>
          <w:rFonts w:hint="cs"/>
          <w:rtl/>
        </w:rPr>
        <w:t>מלה נוספת בעניין של הא</w:t>
      </w:r>
      <w:r>
        <w:rPr>
          <w:rFonts w:hint="cs"/>
          <w:rtl/>
        </w:rPr>
        <w:t>נטישמיות כחול-לבן. אני מאוד חושש, חבר הכנסת אזולאי, שלנוכח האנטישמיות כחול-לבן, מה שנאמר אתמול ונאמר גם היום, על-ידי חבר הכנסת זאב וחברי כנסת אחרים, על פגם גנטי - אנחנו בסיכון ממשי. מי ייתן והעניין הזה ייגדע באבו, ולא יהיה לו המשך ולא יהיו לו שום התפתחויות</w:t>
      </w:r>
      <w:r>
        <w:rPr>
          <w:rFonts w:hint="cs"/>
          <w:rtl/>
        </w:rPr>
        <w:t>. תודה רבה.</w:t>
      </w:r>
    </w:p>
    <w:p w14:paraId="477BCB45" w14:textId="77777777" w:rsidR="00000000" w:rsidRDefault="0069655B">
      <w:pPr>
        <w:pStyle w:val="a0"/>
        <w:rPr>
          <w:rFonts w:hint="cs"/>
          <w:rtl/>
        </w:rPr>
      </w:pPr>
    </w:p>
    <w:p w14:paraId="7331FFF0" w14:textId="77777777" w:rsidR="00000000" w:rsidRDefault="0069655B">
      <w:pPr>
        <w:pStyle w:val="af1"/>
        <w:rPr>
          <w:rtl/>
        </w:rPr>
      </w:pPr>
      <w:r>
        <w:rPr>
          <w:rFonts w:hint="eastAsia"/>
          <w:rtl/>
        </w:rPr>
        <w:t>היו</w:t>
      </w:r>
      <w:r>
        <w:rPr>
          <w:rtl/>
        </w:rPr>
        <w:t>"ר מיכאל נודלמן:</w:t>
      </w:r>
    </w:p>
    <w:p w14:paraId="60348D47" w14:textId="77777777" w:rsidR="00000000" w:rsidRDefault="0069655B">
      <w:pPr>
        <w:pStyle w:val="a0"/>
        <w:rPr>
          <w:rFonts w:hint="cs"/>
          <w:rtl/>
        </w:rPr>
      </w:pPr>
    </w:p>
    <w:p w14:paraId="5B1CB6A1" w14:textId="77777777" w:rsidR="00000000" w:rsidRDefault="0069655B">
      <w:pPr>
        <w:pStyle w:val="a0"/>
        <w:rPr>
          <w:rFonts w:hint="cs"/>
          <w:rtl/>
        </w:rPr>
      </w:pPr>
      <w:r>
        <w:rPr>
          <w:rFonts w:hint="cs"/>
          <w:rtl/>
        </w:rPr>
        <w:t xml:space="preserve">תודה רבה. </w:t>
      </w:r>
    </w:p>
    <w:p w14:paraId="77973685" w14:textId="77777777" w:rsidR="00000000" w:rsidRDefault="0069655B">
      <w:pPr>
        <w:pStyle w:val="a0"/>
        <w:rPr>
          <w:rFonts w:hint="cs"/>
          <w:rtl/>
        </w:rPr>
      </w:pPr>
    </w:p>
    <w:p w14:paraId="7F138C11" w14:textId="77777777" w:rsidR="00000000" w:rsidRDefault="0069655B">
      <w:pPr>
        <w:pStyle w:val="a0"/>
        <w:rPr>
          <w:rFonts w:hint="cs"/>
          <w:rtl/>
        </w:rPr>
      </w:pPr>
      <w:r>
        <w:rPr>
          <w:rFonts w:hint="cs"/>
          <w:rtl/>
        </w:rPr>
        <w:t>חברי הכנסת, אנחנו עוברים להצבעה.</w:t>
      </w:r>
    </w:p>
    <w:p w14:paraId="2BF15CD7" w14:textId="77777777" w:rsidR="00000000" w:rsidRDefault="0069655B">
      <w:pPr>
        <w:pStyle w:val="a0"/>
        <w:rPr>
          <w:rFonts w:hint="cs"/>
          <w:rtl/>
        </w:rPr>
      </w:pPr>
    </w:p>
    <w:p w14:paraId="658376E6" w14:textId="77777777" w:rsidR="00000000" w:rsidRDefault="0069655B">
      <w:pPr>
        <w:pStyle w:val="ab"/>
        <w:bidi/>
        <w:rPr>
          <w:rFonts w:hint="cs"/>
          <w:rtl/>
        </w:rPr>
      </w:pPr>
      <w:r>
        <w:rPr>
          <w:rFonts w:hint="cs"/>
          <w:rtl/>
        </w:rPr>
        <w:t>הצבעה מס' 25</w:t>
      </w:r>
    </w:p>
    <w:p w14:paraId="7F754ABD" w14:textId="77777777" w:rsidR="00000000" w:rsidRDefault="0069655B">
      <w:pPr>
        <w:pStyle w:val="a0"/>
        <w:rPr>
          <w:rFonts w:hint="cs"/>
          <w:rtl/>
        </w:rPr>
      </w:pPr>
    </w:p>
    <w:p w14:paraId="51C13829" w14:textId="77777777" w:rsidR="00000000" w:rsidRDefault="0069655B">
      <w:pPr>
        <w:pStyle w:val="ac"/>
        <w:bidi/>
        <w:rPr>
          <w:rFonts w:hint="cs"/>
          <w:rtl/>
        </w:rPr>
      </w:pPr>
      <w:r>
        <w:rPr>
          <w:rFonts w:hint="cs"/>
          <w:rtl/>
        </w:rPr>
        <w:t>בעד ההצעה להעביר את הנושא לוועדה - 5</w:t>
      </w:r>
    </w:p>
    <w:p w14:paraId="7C944E57" w14:textId="77777777" w:rsidR="00000000" w:rsidRDefault="0069655B">
      <w:pPr>
        <w:pStyle w:val="ac"/>
        <w:bidi/>
        <w:rPr>
          <w:rFonts w:hint="cs"/>
          <w:rtl/>
        </w:rPr>
      </w:pPr>
      <w:r>
        <w:rPr>
          <w:rFonts w:hint="cs"/>
          <w:rtl/>
        </w:rPr>
        <w:t>בעד ההצעה שלא לכלול את הנושא בסדר-היום  - אין</w:t>
      </w:r>
    </w:p>
    <w:p w14:paraId="608E4A74" w14:textId="77777777" w:rsidR="00000000" w:rsidRDefault="0069655B">
      <w:pPr>
        <w:pStyle w:val="ac"/>
        <w:bidi/>
        <w:rPr>
          <w:rFonts w:hint="cs"/>
          <w:rtl/>
        </w:rPr>
      </w:pPr>
      <w:r>
        <w:rPr>
          <w:rFonts w:hint="cs"/>
          <w:rtl/>
        </w:rPr>
        <w:t>נמנעים - אין</w:t>
      </w:r>
    </w:p>
    <w:p w14:paraId="4DCB1EE1" w14:textId="77777777" w:rsidR="00000000" w:rsidRDefault="0069655B">
      <w:pPr>
        <w:pStyle w:val="ad"/>
        <w:bidi/>
        <w:rPr>
          <w:rFonts w:hint="cs"/>
          <w:rtl/>
        </w:rPr>
      </w:pPr>
      <w:r>
        <w:rPr>
          <w:rFonts w:hint="cs"/>
          <w:rtl/>
        </w:rPr>
        <w:t>ההצעה להעביר את הנושא לוועדת הפנים ואיכות הסביבה נתקבלה.</w:t>
      </w:r>
    </w:p>
    <w:p w14:paraId="046C764F" w14:textId="77777777" w:rsidR="00000000" w:rsidRDefault="0069655B">
      <w:pPr>
        <w:pStyle w:val="a2"/>
        <w:rPr>
          <w:rFonts w:hint="cs"/>
          <w:rtl/>
        </w:rPr>
      </w:pPr>
    </w:p>
    <w:p w14:paraId="50035CA3" w14:textId="77777777" w:rsidR="00000000" w:rsidRDefault="0069655B">
      <w:pPr>
        <w:pStyle w:val="af1"/>
        <w:rPr>
          <w:rtl/>
        </w:rPr>
      </w:pPr>
      <w:r>
        <w:rPr>
          <w:rtl/>
        </w:rPr>
        <w:t>היו"ר מי</w:t>
      </w:r>
      <w:r>
        <w:rPr>
          <w:rtl/>
        </w:rPr>
        <w:t>כאל נודלמן:</w:t>
      </w:r>
    </w:p>
    <w:p w14:paraId="2C05ABF0" w14:textId="77777777" w:rsidR="00000000" w:rsidRDefault="0069655B">
      <w:pPr>
        <w:pStyle w:val="a0"/>
        <w:rPr>
          <w:rtl/>
        </w:rPr>
      </w:pPr>
    </w:p>
    <w:p w14:paraId="70A1DE0B" w14:textId="77777777" w:rsidR="00000000" w:rsidRDefault="0069655B">
      <w:pPr>
        <w:pStyle w:val="a0"/>
        <w:rPr>
          <w:rFonts w:hint="cs"/>
          <w:rtl/>
        </w:rPr>
      </w:pPr>
      <w:r>
        <w:rPr>
          <w:rFonts w:hint="cs"/>
          <w:rtl/>
        </w:rPr>
        <w:t>בעד - חמישה חברי כנסת, אין נגד, אין נמנעים. אני קובע שהנושא יעבור לוועדת הפנים ויידון שם.</w:t>
      </w:r>
    </w:p>
    <w:p w14:paraId="0CD02D42" w14:textId="77777777" w:rsidR="00000000" w:rsidRDefault="0069655B">
      <w:pPr>
        <w:pStyle w:val="a0"/>
        <w:rPr>
          <w:rFonts w:hint="cs"/>
          <w:rtl/>
        </w:rPr>
      </w:pPr>
    </w:p>
    <w:p w14:paraId="2964E7C3" w14:textId="77777777" w:rsidR="00000000" w:rsidRDefault="0069655B">
      <w:pPr>
        <w:pStyle w:val="a0"/>
        <w:jc w:val="center"/>
        <w:rPr>
          <w:rtl/>
        </w:rPr>
      </w:pPr>
    </w:p>
    <w:p w14:paraId="1F1BF2D1" w14:textId="77777777" w:rsidR="00000000" w:rsidRDefault="0069655B">
      <w:pPr>
        <w:pStyle w:val="a2"/>
        <w:rPr>
          <w:rFonts w:hint="cs"/>
          <w:rtl/>
        </w:rPr>
      </w:pPr>
      <w:bookmarkStart w:id="740" w:name="CS22807FI0022807T25_02_2004_19_59_10"/>
      <w:bookmarkEnd w:id="740"/>
      <w:r>
        <w:rPr>
          <w:rFonts w:hint="cs"/>
          <w:rtl/>
        </w:rPr>
        <w:t>הצעה לסדר-היום</w:t>
      </w:r>
    </w:p>
    <w:p w14:paraId="0E3F00A3" w14:textId="77777777" w:rsidR="00000000" w:rsidRDefault="0069655B">
      <w:pPr>
        <w:pStyle w:val="a2"/>
        <w:rPr>
          <w:rtl/>
        </w:rPr>
      </w:pPr>
      <w:bookmarkStart w:id="741" w:name="_Toc69695042"/>
      <w:r>
        <w:rPr>
          <w:rtl/>
        </w:rPr>
        <w:t>מצבם הקשה של האסירים הפלסטינים</w:t>
      </w:r>
      <w:bookmarkEnd w:id="741"/>
    </w:p>
    <w:p w14:paraId="22083659" w14:textId="77777777" w:rsidR="00000000" w:rsidRDefault="0069655B">
      <w:pPr>
        <w:pStyle w:val="-0"/>
        <w:rPr>
          <w:rFonts w:hint="cs"/>
          <w:rtl/>
        </w:rPr>
      </w:pPr>
    </w:p>
    <w:p w14:paraId="3019B299" w14:textId="77777777" w:rsidR="00000000" w:rsidRDefault="0069655B">
      <w:pPr>
        <w:pStyle w:val="af1"/>
        <w:rPr>
          <w:rtl/>
        </w:rPr>
      </w:pPr>
      <w:r>
        <w:rPr>
          <w:rtl/>
        </w:rPr>
        <w:t>היו"ר מיכאל נודלמן:</w:t>
      </w:r>
    </w:p>
    <w:p w14:paraId="64E56F3F" w14:textId="77777777" w:rsidR="00000000" w:rsidRDefault="0069655B">
      <w:pPr>
        <w:pStyle w:val="a0"/>
        <w:rPr>
          <w:rFonts w:hint="cs"/>
          <w:rtl/>
        </w:rPr>
      </w:pPr>
    </w:p>
    <w:p w14:paraId="50E9B1A8" w14:textId="77777777" w:rsidR="00000000" w:rsidRDefault="0069655B">
      <w:pPr>
        <w:pStyle w:val="a0"/>
        <w:rPr>
          <w:rFonts w:hint="cs"/>
          <w:rtl/>
        </w:rPr>
      </w:pPr>
      <w:r>
        <w:rPr>
          <w:rFonts w:hint="cs"/>
          <w:rtl/>
        </w:rPr>
        <w:t>אנחנו עוברים לנושא האחרון: מצבם הקשה של האסירים הפלסטינים - הצעה לסדר-היום מס' 2861</w:t>
      </w:r>
      <w:r>
        <w:rPr>
          <w:rFonts w:hint="cs"/>
          <w:rtl/>
        </w:rPr>
        <w:t>, של חבר הכנסת עבד-אלמאלכ דהאמשה.</w:t>
      </w:r>
    </w:p>
    <w:p w14:paraId="305157D8" w14:textId="77777777" w:rsidR="00000000" w:rsidRDefault="0069655B">
      <w:pPr>
        <w:pStyle w:val="a0"/>
        <w:rPr>
          <w:rFonts w:hint="cs"/>
          <w:rtl/>
        </w:rPr>
      </w:pPr>
    </w:p>
    <w:p w14:paraId="3BA3BCD4" w14:textId="77777777" w:rsidR="00000000" w:rsidRDefault="0069655B">
      <w:pPr>
        <w:pStyle w:val="a"/>
        <w:rPr>
          <w:rtl/>
        </w:rPr>
      </w:pPr>
      <w:bookmarkStart w:id="742" w:name="FS000000550T25_02_2004_19_28_15"/>
      <w:bookmarkStart w:id="743" w:name="_Toc69695043"/>
      <w:bookmarkEnd w:id="742"/>
      <w:r>
        <w:rPr>
          <w:rFonts w:hint="eastAsia"/>
          <w:rtl/>
        </w:rPr>
        <w:t>עבד</w:t>
      </w:r>
      <w:r>
        <w:rPr>
          <w:rtl/>
        </w:rPr>
        <w:t>-אלמאלכ דהאמשה (רע"ם):</w:t>
      </w:r>
      <w:bookmarkEnd w:id="743"/>
    </w:p>
    <w:p w14:paraId="138FF62C" w14:textId="77777777" w:rsidR="00000000" w:rsidRDefault="0069655B">
      <w:pPr>
        <w:pStyle w:val="a0"/>
        <w:rPr>
          <w:rFonts w:hint="cs"/>
          <w:rtl/>
        </w:rPr>
      </w:pPr>
    </w:p>
    <w:p w14:paraId="14E3B1B5" w14:textId="77777777" w:rsidR="00000000" w:rsidRDefault="0069655B">
      <w:pPr>
        <w:pStyle w:val="a0"/>
        <w:rPr>
          <w:rFonts w:hint="cs"/>
          <w:rtl/>
        </w:rPr>
      </w:pPr>
      <w:r>
        <w:rPr>
          <w:rFonts w:hint="cs"/>
          <w:rtl/>
        </w:rPr>
        <w:t>כבוד היושב-ראש, מכובדי סגן השר, חברי חברי הכנסת, הנושא הזה שבו אנו סוגרים את היום הוא נושא כאוב דיו, גם אם הוא בא מצד אחר, אבל עדיין הוא בתחום האחריות, בתחום המחויבות של הבית הזה ושל המדינה הזאת</w:t>
      </w:r>
      <w:r>
        <w:rPr>
          <w:rFonts w:hint="cs"/>
          <w:rtl/>
        </w:rPr>
        <w:t>.</w:t>
      </w:r>
    </w:p>
    <w:p w14:paraId="7E25174F" w14:textId="77777777" w:rsidR="00000000" w:rsidRDefault="0069655B">
      <w:pPr>
        <w:pStyle w:val="a0"/>
        <w:rPr>
          <w:rFonts w:hint="cs"/>
          <w:rtl/>
        </w:rPr>
      </w:pPr>
    </w:p>
    <w:p w14:paraId="6FFC387E" w14:textId="77777777" w:rsidR="00000000" w:rsidRDefault="0069655B">
      <w:pPr>
        <w:pStyle w:val="a0"/>
        <w:rPr>
          <w:rFonts w:hint="cs"/>
          <w:rtl/>
        </w:rPr>
      </w:pPr>
      <w:r>
        <w:rPr>
          <w:rFonts w:hint="cs"/>
          <w:rtl/>
        </w:rPr>
        <w:t>מדובר ב-8,000 אסירים פלסטינים, יותר או פחות, תלוי כמה משחררים ביום וכמה עוצרים, המוחזקים בבתי-הכלא בישראל, ביניהם יותר מ-600-700 אסירים מינהליים, וביניהם קרוב ל-40%-50% שפוטים, וכל היתר עצורים שלא נשפטו, או שלא יישפטו כלל.</w:t>
      </w:r>
    </w:p>
    <w:p w14:paraId="3A103149" w14:textId="77777777" w:rsidR="00000000" w:rsidRDefault="0069655B">
      <w:pPr>
        <w:pStyle w:val="a0"/>
        <w:rPr>
          <w:rFonts w:hint="cs"/>
          <w:rtl/>
        </w:rPr>
      </w:pPr>
    </w:p>
    <w:p w14:paraId="1A3F8C92" w14:textId="77777777" w:rsidR="00000000" w:rsidRDefault="0069655B">
      <w:pPr>
        <w:pStyle w:val="a0"/>
        <w:rPr>
          <w:rFonts w:hint="cs"/>
          <w:rtl/>
        </w:rPr>
      </w:pPr>
      <w:r>
        <w:rPr>
          <w:rFonts w:hint="cs"/>
          <w:rtl/>
        </w:rPr>
        <w:t>האסירים האלה מוחזקים גם בבתי-</w:t>
      </w:r>
      <w:r>
        <w:rPr>
          <w:rFonts w:hint="cs"/>
          <w:rtl/>
        </w:rPr>
        <w:t xml:space="preserve">כלא צבאיים וגם בבתי-כלא של שב"ס בתנאים קשים ביותר, לפעמים גם מחרידים. יש כאלה שיום-יום זוכים לחיפושי פתע באישון לילה, בתוך התאים שלהם, לא מפני שהחיפוש נעשה למטרה עניינית כלשהי, אלא </w:t>
      </w:r>
      <w:r>
        <w:rPr>
          <w:rtl/>
        </w:rPr>
        <w:t>–</w:t>
      </w:r>
      <w:r>
        <w:rPr>
          <w:rFonts w:hint="cs"/>
          <w:rtl/>
        </w:rPr>
        <w:t xml:space="preserve"> וזה גם נאמר במפורש: לא ניתן לכם מנוח, לא ניתן לכם כל אפשרות להרגיש בשקט. </w:t>
      </w:r>
    </w:p>
    <w:p w14:paraId="130088B8" w14:textId="77777777" w:rsidR="00000000" w:rsidRDefault="0069655B">
      <w:pPr>
        <w:pStyle w:val="a0"/>
        <w:rPr>
          <w:rFonts w:hint="cs"/>
          <w:rtl/>
        </w:rPr>
      </w:pPr>
    </w:p>
    <w:p w14:paraId="1689BFDB" w14:textId="77777777" w:rsidR="00000000" w:rsidRDefault="0069655B">
      <w:pPr>
        <w:pStyle w:val="a0"/>
        <w:rPr>
          <w:rFonts w:hint="cs"/>
          <w:rtl/>
        </w:rPr>
      </w:pPr>
      <w:r>
        <w:rPr>
          <w:rFonts w:hint="cs"/>
          <w:rtl/>
        </w:rPr>
        <w:t>אני יודע שבבתי-הכלא יש בעיות, גם לאסירים האלה יש בעיות. אני יודע שחייבים להנהיג משמעת בבית-כלא. לא על זה אני מדבר. אני מדבר על זה שאפשר גם לקיים את המטרה של החזקת האסירים והעצורים במסגרת החוק הישראלי בלי לעבור על החוק הישראלי. אולי סגן השר יגיד: איפה עוב</w:t>
      </w:r>
      <w:r>
        <w:rPr>
          <w:rFonts w:hint="cs"/>
          <w:rtl/>
        </w:rPr>
        <w:t xml:space="preserve">רים על החוק הישראלי? אתן לך כמה דוגמאות. </w:t>
      </w:r>
    </w:p>
    <w:p w14:paraId="3D91F333" w14:textId="77777777" w:rsidR="00000000" w:rsidRDefault="0069655B">
      <w:pPr>
        <w:pStyle w:val="a0"/>
        <w:rPr>
          <w:rFonts w:hint="cs"/>
          <w:rtl/>
        </w:rPr>
      </w:pPr>
    </w:p>
    <w:p w14:paraId="232BBFAD" w14:textId="77777777" w:rsidR="00000000" w:rsidRDefault="0069655B">
      <w:pPr>
        <w:pStyle w:val="a0"/>
        <w:rPr>
          <w:rFonts w:hint="cs"/>
          <w:rtl/>
        </w:rPr>
      </w:pPr>
      <w:r>
        <w:rPr>
          <w:rFonts w:hint="cs"/>
          <w:rtl/>
        </w:rPr>
        <w:t xml:space="preserve">אבל, קודם כול אני חייב לציין את האיום העיקרי: בחודשים האחרונים במיוחד אנחנו עדים </w:t>
      </w:r>
      <w:r>
        <w:rPr>
          <w:rtl/>
        </w:rPr>
        <w:t>–</w:t>
      </w:r>
      <w:r>
        <w:rPr>
          <w:rFonts w:hint="cs"/>
          <w:rtl/>
        </w:rPr>
        <w:t xml:space="preserve"> אנחנו רואים את זה גם בטלוויזיה, גם בתקשורת </w:t>
      </w:r>
      <w:r>
        <w:rPr>
          <w:rtl/>
        </w:rPr>
        <w:t>–</w:t>
      </w:r>
      <w:r>
        <w:rPr>
          <w:rFonts w:hint="cs"/>
          <w:rtl/>
        </w:rPr>
        <w:t xml:space="preserve"> להסתה מחרידה נגד האסירים האלה, כאילו הם עומדים לעשות מרד, כאילו הם עומדים לעשות דברים</w:t>
      </w:r>
      <w:r>
        <w:rPr>
          <w:rFonts w:hint="cs"/>
          <w:rtl/>
        </w:rPr>
        <w:t xml:space="preserve"> נוראיים, כאילו הם עומדים להתקיף שוטרים. אני יודע שאותם אסירים, בחלקם הגדול, נמצאים שנים בכלא. יש כאלה שהם 20 שנה בכלא, 15 שנים, 13 שנים </w:t>
      </w:r>
      <w:r>
        <w:rPr>
          <w:rtl/>
        </w:rPr>
        <w:t>–</w:t>
      </w:r>
      <w:r>
        <w:rPr>
          <w:rFonts w:hint="cs"/>
          <w:rtl/>
        </w:rPr>
        <w:t xml:space="preserve"> עוד לפני האינתיפאדה האחרונה. הם חיו בתנאי מינימום. אבל לפחות היה דו-קיום כלשהו, גם עם הנהלת הכלא וגם עם האסירים. היתה</w:t>
      </w:r>
      <w:r>
        <w:rPr>
          <w:rFonts w:hint="cs"/>
          <w:rtl/>
        </w:rPr>
        <w:t xml:space="preserve"> משיכת חבל, קוראים לזה זכויות או לא זכויות, אבל הכול נשאר בתחום הסביר ובתחום המקובל. </w:t>
      </w:r>
    </w:p>
    <w:p w14:paraId="606502A6" w14:textId="77777777" w:rsidR="00000000" w:rsidRDefault="0069655B">
      <w:pPr>
        <w:pStyle w:val="a0"/>
        <w:rPr>
          <w:rFonts w:hint="cs"/>
          <w:rtl/>
        </w:rPr>
      </w:pPr>
    </w:p>
    <w:p w14:paraId="1E2379FE" w14:textId="77777777" w:rsidR="00000000" w:rsidRDefault="0069655B">
      <w:pPr>
        <w:pStyle w:val="a0"/>
        <w:rPr>
          <w:rFonts w:hint="cs"/>
          <w:rtl/>
        </w:rPr>
      </w:pPr>
      <w:r>
        <w:rPr>
          <w:rFonts w:hint="cs"/>
          <w:rtl/>
        </w:rPr>
        <w:t xml:space="preserve">מה שהתחדש עכשיו, בחודשים האחרונים, בשבועות האחרונים </w:t>
      </w:r>
      <w:r>
        <w:rPr>
          <w:rtl/>
        </w:rPr>
        <w:t>–</w:t>
      </w:r>
      <w:r>
        <w:rPr>
          <w:rFonts w:hint="cs"/>
          <w:rtl/>
        </w:rPr>
        <w:t xml:space="preserve"> האסירים אומרים באופן מפורש: אנחנו מפחדים שמכשירים את הדעת הקהל על-ידי ההסתה הזאת כדי לעשות בנו פרעות. לידיעתך, אדונ</w:t>
      </w:r>
      <w:r>
        <w:rPr>
          <w:rFonts w:hint="cs"/>
          <w:rtl/>
        </w:rPr>
        <w:t>י סגן השר, פלוגות שלמות של כוחות ביטחון, עם נשק חי, נכנסים אל תוך בתי-הסוהר ועושים תרגולת, עושים תמרונים. הם ממש מראים.</w:t>
      </w:r>
    </w:p>
    <w:p w14:paraId="520BB706" w14:textId="77777777" w:rsidR="00000000" w:rsidRDefault="0069655B">
      <w:pPr>
        <w:pStyle w:val="a0"/>
        <w:ind w:firstLine="0"/>
        <w:rPr>
          <w:rFonts w:hint="cs"/>
          <w:rtl/>
        </w:rPr>
      </w:pPr>
    </w:p>
    <w:p w14:paraId="26795266" w14:textId="77777777" w:rsidR="00000000" w:rsidRDefault="0069655B">
      <w:pPr>
        <w:pStyle w:val="af0"/>
        <w:rPr>
          <w:rtl/>
        </w:rPr>
      </w:pPr>
      <w:r>
        <w:rPr>
          <w:rFonts w:hint="eastAsia"/>
          <w:rtl/>
        </w:rPr>
        <w:t>סגן</w:t>
      </w:r>
      <w:r>
        <w:rPr>
          <w:rtl/>
        </w:rPr>
        <w:t xml:space="preserve"> השר לביטחון פנים יעקב אדרי:</w:t>
      </w:r>
    </w:p>
    <w:p w14:paraId="175AD824" w14:textId="77777777" w:rsidR="00000000" w:rsidRDefault="0069655B">
      <w:pPr>
        <w:pStyle w:val="a0"/>
        <w:rPr>
          <w:rFonts w:hint="cs"/>
          <w:rtl/>
        </w:rPr>
      </w:pPr>
    </w:p>
    <w:p w14:paraId="1322A2B1" w14:textId="77777777" w:rsidR="00000000" w:rsidRDefault="0069655B">
      <w:pPr>
        <w:pStyle w:val="a0"/>
        <w:rPr>
          <w:rFonts w:hint="cs"/>
          <w:rtl/>
        </w:rPr>
      </w:pPr>
      <w:r>
        <w:rPr>
          <w:rFonts w:hint="cs"/>
          <w:rtl/>
        </w:rPr>
        <w:t>בלי נשק, לא צריך להגזים.</w:t>
      </w:r>
    </w:p>
    <w:p w14:paraId="32C809F6" w14:textId="77777777" w:rsidR="00000000" w:rsidRDefault="0069655B">
      <w:pPr>
        <w:pStyle w:val="a0"/>
        <w:ind w:firstLine="0"/>
        <w:rPr>
          <w:rFonts w:hint="cs"/>
          <w:rtl/>
        </w:rPr>
      </w:pPr>
    </w:p>
    <w:p w14:paraId="3F32FBE8" w14:textId="77777777" w:rsidR="00000000" w:rsidRDefault="0069655B">
      <w:pPr>
        <w:pStyle w:val="-"/>
        <w:rPr>
          <w:rtl/>
        </w:rPr>
      </w:pPr>
      <w:bookmarkStart w:id="744" w:name="FS000000550T25_02_2004_19_52_48"/>
      <w:bookmarkStart w:id="745" w:name="FS000000550T25_02_2004_19_52_51C"/>
      <w:bookmarkEnd w:id="744"/>
      <w:r>
        <w:rPr>
          <w:rFonts w:hint="eastAsia"/>
          <w:rtl/>
        </w:rPr>
        <w:t>עבד</w:t>
      </w:r>
      <w:r>
        <w:rPr>
          <w:rtl/>
        </w:rPr>
        <w:t>-אלמאלכ דהאמשה (רע"ם):</w:t>
      </w:r>
    </w:p>
    <w:p w14:paraId="21F6CF72" w14:textId="77777777" w:rsidR="00000000" w:rsidRDefault="0069655B">
      <w:pPr>
        <w:pStyle w:val="a0"/>
        <w:rPr>
          <w:rtl/>
        </w:rPr>
      </w:pPr>
    </w:p>
    <w:p w14:paraId="14810BED" w14:textId="77777777" w:rsidR="00000000" w:rsidRDefault="0069655B">
      <w:pPr>
        <w:pStyle w:val="a0"/>
        <w:rPr>
          <w:rFonts w:hint="cs"/>
          <w:rtl/>
        </w:rPr>
      </w:pPr>
      <w:r>
        <w:rPr>
          <w:rFonts w:hint="cs"/>
          <w:rtl/>
        </w:rPr>
        <w:t>אני מדבר לפי מה שנאמר לי. נאמר לי שבתקופה האחרונה</w:t>
      </w:r>
      <w:r>
        <w:rPr>
          <w:rFonts w:hint="cs"/>
          <w:rtl/>
        </w:rPr>
        <w:t xml:space="preserve"> </w:t>
      </w:r>
      <w:bookmarkEnd w:id="745"/>
      <w:r>
        <w:rPr>
          <w:rFonts w:hint="cs"/>
          <w:rtl/>
        </w:rPr>
        <w:t>יש גם נשק חי, עושים תרגולות. אתה יודע מה, אדוני סגן השר? קודם בכלל היו בלי נשק.</w:t>
      </w:r>
    </w:p>
    <w:p w14:paraId="35B34FD3" w14:textId="77777777" w:rsidR="00000000" w:rsidRDefault="0069655B">
      <w:pPr>
        <w:pStyle w:val="a0"/>
        <w:ind w:firstLine="0"/>
        <w:rPr>
          <w:rFonts w:hint="cs"/>
          <w:rtl/>
        </w:rPr>
      </w:pPr>
    </w:p>
    <w:p w14:paraId="3B0A2B7E" w14:textId="77777777" w:rsidR="00000000" w:rsidRDefault="0069655B">
      <w:pPr>
        <w:pStyle w:val="af0"/>
        <w:rPr>
          <w:rtl/>
        </w:rPr>
      </w:pPr>
      <w:r>
        <w:rPr>
          <w:rFonts w:hint="eastAsia"/>
          <w:rtl/>
        </w:rPr>
        <w:t>סגן</w:t>
      </w:r>
      <w:r>
        <w:rPr>
          <w:rtl/>
        </w:rPr>
        <w:t xml:space="preserve"> השר לביטחון פנים יעקב אדרי:</w:t>
      </w:r>
    </w:p>
    <w:p w14:paraId="10335273" w14:textId="77777777" w:rsidR="00000000" w:rsidRDefault="0069655B">
      <w:pPr>
        <w:pStyle w:val="a0"/>
        <w:rPr>
          <w:rFonts w:hint="cs"/>
          <w:rtl/>
        </w:rPr>
      </w:pPr>
    </w:p>
    <w:p w14:paraId="1BEEB8CE" w14:textId="77777777" w:rsidR="00000000" w:rsidRDefault="0069655B">
      <w:pPr>
        <w:pStyle w:val="a0"/>
        <w:rPr>
          <w:rFonts w:hint="cs"/>
          <w:rtl/>
        </w:rPr>
      </w:pPr>
      <w:r>
        <w:rPr>
          <w:rFonts w:hint="cs"/>
          <w:rtl/>
        </w:rPr>
        <w:t>זה אסור.</w:t>
      </w:r>
    </w:p>
    <w:p w14:paraId="30348510" w14:textId="77777777" w:rsidR="00000000" w:rsidRDefault="0069655B">
      <w:pPr>
        <w:pStyle w:val="a0"/>
        <w:ind w:firstLine="0"/>
        <w:rPr>
          <w:rFonts w:hint="cs"/>
          <w:rtl/>
        </w:rPr>
      </w:pPr>
    </w:p>
    <w:p w14:paraId="69E18290" w14:textId="77777777" w:rsidR="00000000" w:rsidRDefault="0069655B">
      <w:pPr>
        <w:pStyle w:val="-"/>
        <w:rPr>
          <w:rtl/>
        </w:rPr>
      </w:pPr>
      <w:bookmarkStart w:id="746" w:name="FS000000550T25_02_2004_19_53_25C"/>
      <w:bookmarkEnd w:id="746"/>
      <w:r>
        <w:rPr>
          <w:rtl/>
        </w:rPr>
        <w:t>עבד-אלמאלכ דהאמשה (רע"ם):</w:t>
      </w:r>
    </w:p>
    <w:p w14:paraId="0B5AC0A8" w14:textId="77777777" w:rsidR="00000000" w:rsidRDefault="0069655B">
      <w:pPr>
        <w:pStyle w:val="a0"/>
        <w:rPr>
          <w:rtl/>
        </w:rPr>
      </w:pPr>
    </w:p>
    <w:p w14:paraId="339DA78D" w14:textId="77777777" w:rsidR="00000000" w:rsidRDefault="0069655B">
      <w:pPr>
        <w:pStyle w:val="a0"/>
        <w:rPr>
          <w:rFonts w:hint="cs"/>
          <w:rtl/>
        </w:rPr>
      </w:pPr>
      <w:r>
        <w:rPr>
          <w:rFonts w:hint="cs"/>
          <w:rtl/>
        </w:rPr>
        <w:t>אסור להכניס כלי נשק, נכון. אבל בתרגולות האלה יחידות מיוחדות נכנסות עם נשק. אולי אדוני יברר את זה. אני לא</w:t>
      </w:r>
      <w:r>
        <w:rPr>
          <w:rFonts w:hint="cs"/>
          <w:rtl/>
        </w:rPr>
        <w:t xml:space="preserve"> חושב שהם בודים את זה מלבם. הם גם יודעים איפה הם חיים והמצב שבו הם חיים. הם אומרים שעד עכשיו היה אסור להכניס כלי נשק אפילו עם אנשי שב"ס ועם כל המבקרים, אבל בתקופה האחרונה פלוגות שלמות בתמרונים האלה נכנסו עם נשק. הם אומרים שזה נשק חי, אני לא יכול לא להוכיח </w:t>
      </w:r>
      <w:r>
        <w:rPr>
          <w:rFonts w:hint="cs"/>
          <w:rtl/>
        </w:rPr>
        <w:t xml:space="preserve">ולא להזים, אבל הדברים יכולים להיבדק. ולא רק האיום העיקרי הזה. זה המסר. </w:t>
      </w:r>
    </w:p>
    <w:p w14:paraId="4231A0BE" w14:textId="77777777" w:rsidR="00000000" w:rsidRDefault="0069655B">
      <w:pPr>
        <w:pStyle w:val="a0"/>
        <w:rPr>
          <w:rFonts w:hint="cs"/>
          <w:rtl/>
        </w:rPr>
      </w:pPr>
    </w:p>
    <w:p w14:paraId="04F06EAC" w14:textId="77777777" w:rsidR="00000000" w:rsidRDefault="0069655B">
      <w:pPr>
        <w:pStyle w:val="a0"/>
        <w:rPr>
          <w:rFonts w:hint="cs"/>
          <w:rtl/>
        </w:rPr>
      </w:pPr>
      <w:r>
        <w:rPr>
          <w:rFonts w:hint="cs"/>
          <w:rtl/>
        </w:rPr>
        <w:t xml:space="preserve">אם שופטים גם מבחינת הביקורים, בחלקם הגדול </w:t>
      </w:r>
      <w:r>
        <w:rPr>
          <w:rtl/>
        </w:rPr>
        <w:t>–</w:t>
      </w:r>
      <w:r>
        <w:rPr>
          <w:rFonts w:hint="cs"/>
          <w:rtl/>
        </w:rPr>
        <w:t xml:space="preserve"> והבעיה של הביקורים היא בעיה כאובה מכמה בחינות. קודם כול, כמעט אין ביקורים כלל. כאשר יש ביקורים, וכוחות הביטחון מרשים למשפחות לצאת מהערים, א</w:t>
      </w:r>
      <w:r>
        <w:rPr>
          <w:rFonts w:hint="cs"/>
          <w:rtl/>
        </w:rPr>
        <w:t xml:space="preserve">ם מעזה ואם מערי הגדה, זה נעשה באופן סלקטיבי. זה נעשה באופן מצומצם מאוד. עד לאחרונה לא היו כלל ביקורים מנפת שכם. יכול להיות שהיה ביקור אחד או הכשירו את זה עכשיו, אבל עד לשבועות האחרונים, עד לפני שבועיים או שלושה שבועות לא היו  ביקורים כלל. </w:t>
      </w:r>
    </w:p>
    <w:p w14:paraId="16D26134" w14:textId="77777777" w:rsidR="00000000" w:rsidRDefault="0069655B">
      <w:pPr>
        <w:pStyle w:val="a0"/>
        <w:rPr>
          <w:rFonts w:hint="cs"/>
          <w:rtl/>
        </w:rPr>
      </w:pPr>
    </w:p>
    <w:p w14:paraId="1FE7BB85" w14:textId="77777777" w:rsidR="00000000" w:rsidRDefault="0069655B">
      <w:pPr>
        <w:pStyle w:val="a0"/>
        <w:rPr>
          <w:rFonts w:hint="cs"/>
          <w:rtl/>
        </w:rPr>
      </w:pPr>
      <w:r>
        <w:rPr>
          <w:rFonts w:hint="cs"/>
          <w:rtl/>
        </w:rPr>
        <w:t>לגבי המקומות הא</w:t>
      </w:r>
      <w:r>
        <w:rPr>
          <w:rFonts w:hint="cs"/>
          <w:rtl/>
        </w:rPr>
        <w:t xml:space="preserve">חרים, שמהם היו ביקורים: לא מרשים למשפחות לצאת מכל מיני סיבות, לפעמים גם קרובי משפחה מדרגה ראשונה </w:t>
      </w:r>
      <w:r>
        <w:rPr>
          <w:rtl/>
        </w:rPr>
        <w:t>–</w:t>
      </w:r>
      <w:r>
        <w:rPr>
          <w:rFonts w:hint="cs"/>
          <w:rtl/>
        </w:rPr>
        <w:t xml:space="preserve"> אבא, אמא, אח. לא מרשים להם לצאת. כאשר הם יוצאים, זה באופן המצומצם ביותר, במסע תלאות. זה נמשך 24 שעות, אדוני סגן השר. הם יוצאים ב-04:00, בבוקר, האוטובוסים מתי</w:t>
      </w:r>
      <w:r>
        <w:rPr>
          <w:rFonts w:hint="cs"/>
          <w:rtl/>
        </w:rPr>
        <w:t>יצבים שם, עם הצלב-האדום, והם אמורים להוביל אותם. אולי ב-16:00, אחרי 12 שעות, הם זוכים בצורה כלשהי לביקור של כמה דקות קצרות, תוך כדי השפלה במחסומים, בחיפושים, עד כדי עירום. שוב, הם חוזרים בדרך התלאות, במחסומים, חוזרים הביתה בשעות הקטנות של הלילה, ולפעמים ב-</w:t>
      </w:r>
      <w:r>
        <w:rPr>
          <w:rFonts w:hint="cs"/>
          <w:rtl/>
        </w:rPr>
        <w:t xml:space="preserve">04:00 או 05:00 או 06:00. </w:t>
      </w:r>
    </w:p>
    <w:p w14:paraId="18119690" w14:textId="77777777" w:rsidR="00000000" w:rsidRDefault="0069655B">
      <w:pPr>
        <w:pStyle w:val="a0"/>
        <w:rPr>
          <w:rFonts w:hint="cs"/>
          <w:rtl/>
        </w:rPr>
      </w:pPr>
    </w:p>
    <w:p w14:paraId="75C9E375" w14:textId="77777777" w:rsidR="00000000" w:rsidRDefault="0069655B">
      <w:pPr>
        <w:pStyle w:val="a0"/>
        <w:rPr>
          <w:rFonts w:hint="cs"/>
          <w:rtl/>
        </w:rPr>
      </w:pPr>
      <w:r>
        <w:rPr>
          <w:rFonts w:hint="cs"/>
          <w:rtl/>
        </w:rPr>
        <w:t xml:space="preserve">אני לא יודע אם למישהו יש מטרה שכך יהיו פני הדברים. אני חושב שהחוק הישראלי איננו מרשה דבר כזה ואיננו מוכן לסבול דברים כאלה. אני יודע שיש קשיים. יקום אדוני ויגיד לי שצריך לבדוק, שיש סיבות ביטחוניות. אני מסכים, אבל אני שואל: האם לא </w:t>
      </w:r>
      <w:r>
        <w:rPr>
          <w:rFonts w:hint="cs"/>
          <w:rtl/>
        </w:rPr>
        <w:t xml:space="preserve">ניתן גם לשמור על הביטחון וגם למיין את הביקורים האלה, את המשפחות, וגם לשמור על כל מטרה כשרה, חוקית, תוך קיום מינימום של סבירות בביקורים האלה? </w:t>
      </w:r>
    </w:p>
    <w:p w14:paraId="5D27F4D7" w14:textId="77777777" w:rsidR="00000000" w:rsidRDefault="0069655B">
      <w:pPr>
        <w:pStyle w:val="a0"/>
        <w:rPr>
          <w:rFonts w:hint="cs"/>
          <w:rtl/>
        </w:rPr>
      </w:pPr>
    </w:p>
    <w:p w14:paraId="60E8C753" w14:textId="77777777" w:rsidR="00000000" w:rsidRDefault="0069655B">
      <w:pPr>
        <w:pStyle w:val="a0"/>
        <w:rPr>
          <w:rFonts w:hint="cs"/>
          <w:rtl/>
        </w:rPr>
      </w:pPr>
      <w:r>
        <w:rPr>
          <w:rFonts w:hint="cs"/>
          <w:rtl/>
        </w:rPr>
        <w:t xml:space="preserve">לאסירים היה ציוד בבתי-הכלא. היום אין להם לא ספרים, לא ציוד מינימלי של בגדים תחתונים. לתנאי הביקור עצמו, אם נחזור </w:t>
      </w:r>
      <w:r>
        <w:rPr>
          <w:rFonts w:hint="cs"/>
          <w:rtl/>
        </w:rPr>
        <w:t>לביקור: שמו שם קיר של זכוכית, ונוסף על כך רשתות משני הצדדים. כך שמי שעומד מהצד השני של הזכוכית איננו יכול לזהות את המבקר ואיננו יכול לשמוע אותו. לפעמים אומרים: נשים לכם טלפונים. לפעמים אומרים: אין טלפונים. אגב, הם מנועים מטלפונים, מכל התנאים שיש לאסירים הא</w:t>
      </w:r>
      <w:r>
        <w:rPr>
          <w:rFonts w:hint="cs"/>
          <w:rtl/>
        </w:rPr>
        <w:t xml:space="preserve">חרים, גם טלפון ואפילו עיתונים. </w:t>
      </w:r>
    </w:p>
    <w:p w14:paraId="5D33B895" w14:textId="77777777" w:rsidR="00000000" w:rsidRDefault="0069655B">
      <w:pPr>
        <w:pStyle w:val="a0"/>
        <w:ind w:firstLine="0"/>
        <w:rPr>
          <w:rFonts w:hint="cs"/>
          <w:rtl/>
        </w:rPr>
      </w:pPr>
    </w:p>
    <w:p w14:paraId="243D0884" w14:textId="77777777" w:rsidR="00000000" w:rsidRDefault="0069655B">
      <w:pPr>
        <w:pStyle w:val="af0"/>
        <w:rPr>
          <w:rtl/>
        </w:rPr>
      </w:pPr>
      <w:r>
        <w:rPr>
          <w:rFonts w:hint="eastAsia"/>
          <w:rtl/>
        </w:rPr>
        <w:t>סגן</w:t>
      </w:r>
      <w:r>
        <w:rPr>
          <w:rtl/>
        </w:rPr>
        <w:t xml:space="preserve"> השר לביטחון פנים יעקב אדרי:</w:t>
      </w:r>
    </w:p>
    <w:p w14:paraId="547C885E" w14:textId="77777777" w:rsidR="00000000" w:rsidRDefault="0069655B">
      <w:pPr>
        <w:pStyle w:val="a0"/>
        <w:rPr>
          <w:rFonts w:hint="cs"/>
          <w:rtl/>
        </w:rPr>
      </w:pPr>
    </w:p>
    <w:p w14:paraId="488864E0" w14:textId="77777777" w:rsidR="00000000" w:rsidRDefault="0069655B">
      <w:pPr>
        <w:pStyle w:val="a0"/>
        <w:rPr>
          <w:rFonts w:hint="cs"/>
          <w:rtl/>
        </w:rPr>
      </w:pPr>
      <w:r>
        <w:rPr>
          <w:rFonts w:hint="cs"/>
          <w:rtl/>
        </w:rPr>
        <w:t>אתה יודע מה הם עושים בטלפונים, חבר הכנסת דהאמשה. אבל אני אתייחס למה שאמרת.</w:t>
      </w:r>
    </w:p>
    <w:p w14:paraId="3392C057" w14:textId="77777777" w:rsidR="00000000" w:rsidRDefault="0069655B">
      <w:pPr>
        <w:pStyle w:val="a0"/>
        <w:ind w:firstLine="0"/>
        <w:rPr>
          <w:rFonts w:hint="cs"/>
          <w:rtl/>
        </w:rPr>
      </w:pPr>
    </w:p>
    <w:p w14:paraId="1FE990B7" w14:textId="77777777" w:rsidR="00000000" w:rsidRDefault="0069655B">
      <w:pPr>
        <w:pStyle w:val="-"/>
        <w:rPr>
          <w:rtl/>
        </w:rPr>
      </w:pPr>
      <w:bookmarkStart w:id="747" w:name="FS000000550T25_02_2004_20_00_09C"/>
      <w:bookmarkEnd w:id="747"/>
      <w:r>
        <w:rPr>
          <w:rtl/>
        </w:rPr>
        <w:t>עבד-אלמאלכ דהאמשה (רע"ם):</w:t>
      </w:r>
    </w:p>
    <w:p w14:paraId="5E617E6A" w14:textId="77777777" w:rsidR="00000000" w:rsidRDefault="0069655B">
      <w:pPr>
        <w:pStyle w:val="a0"/>
        <w:rPr>
          <w:rtl/>
        </w:rPr>
      </w:pPr>
    </w:p>
    <w:p w14:paraId="5D3BA2B7" w14:textId="77777777" w:rsidR="00000000" w:rsidRDefault="0069655B">
      <w:pPr>
        <w:pStyle w:val="a0"/>
        <w:rPr>
          <w:rFonts w:hint="cs"/>
          <w:rtl/>
        </w:rPr>
      </w:pPr>
      <w:r>
        <w:rPr>
          <w:rFonts w:hint="cs"/>
          <w:rtl/>
        </w:rPr>
        <w:t>לעניין הטלפונים, הרי קיים הסדר כזה בבית-הסוהר, שמרשים לאסיר להיכנס ללשכה בתוך בית-הסוהר</w:t>
      </w:r>
      <w:r>
        <w:rPr>
          <w:rFonts w:hint="cs"/>
          <w:rtl/>
        </w:rPr>
        <w:t xml:space="preserve"> ולדבר בטלפון, בשיחה מבוקרת של שירות בתי-הסוהר. </w:t>
      </w:r>
    </w:p>
    <w:p w14:paraId="53DE2A22" w14:textId="77777777" w:rsidR="00000000" w:rsidRDefault="0069655B">
      <w:pPr>
        <w:pStyle w:val="a0"/>
        <w:ind w:firstLine="0"/>
        <w:rPr>
          <w:rFonts w:hint="cs"/>
          <w:rtl/>
        </w:rPr>
      </w:pPr>
    </w:p>
    <w:p w14:paraId="0D034A86" w14:textId="77777777" w:rsidR="00000000" w:rsidRDefault="0069655B">
      <w:pPr>
        <w:pStyle w:val="af0"/>
        <w:rPr>
          <w:rtl/>
        </w:rPr>
      </w:pPr>
      <w:r>
        <w:rPr>
          <w:rFonts w:hint="eastAsia"/>
          <w:rtl/>
        </w:rPr>
        <w:t>סגן</w:t>
      </w:r>
      <w:r>
        <w:rPr>
          <w:rtl/>
        </w:rPr>
        <w:t xml:space="preserve"> השר לביטחון פנים יעקב אדרי:</w:t>
      </w:r>
    </w:p>
    <w:p w14:paraId="524EA6EF" w14:textId="77777777" w:rsidR="00000000" w:rsidRDefault="0069655B">
      <w:pPr>
        <w:pStyle w:val="a0"/>
        <w:rPr>
          <w:rFonts w:hint="cs"/>
          <w:rtl/>
        </w:rPr>
      </w:pPr>
    </w:p>
    <w:p w14:paraId="2E66F7C4" w14:textId="77777777" w:rsidR="00000000" w:rsidRDefault="0069655B">
      <w:pPr>
        <w:pStyle w:val="a0"/>
        <w:rPr>
          <w:rFonts w:hint="cs"/>
          <w:rtl/>
        </w:rPr>
      </w:pPr>
      <w:r>
        <w:rPr>
          <w:rFonts w:hint="cs"/>
          <w:rtl/>
        </w:rPr>
        <w:t xml:space="preserve">יש טלפונים שמוברחים יום-יום בביקורים. אתה יודע את זה. </w:t>
      </w:r>
    </w:p>
    <w:p w14:paraId="3F3BE4FB" w14:textId="77777777" w:rsidR="00000000" w:rsidRDefault="0069655B">
      <w:pPr>
        <w:pStyle w:val="a0"/>
        <w:ind w:firstLine="0"/>
        <w:rPr>
          <w:rFonts w:hint="cs"/>
          <w:rtl/>
        </w:rPr>
      </w:pPr>
    </w:p>
    <w:p w14:paraId="77CC55A9" w14:textId="77777777" w:rsidR="00000000" w:rsidRDefault="0069655B">
      <w:pPr>
        <w:pStyle w:val="-"/>
        <w:rPr>
          <w:rtl/>
        </w:rPr>
      </w:pPr>
      <w:bookmarkStart w:id="748" w:name="FS000000550T25_02_2004_20_00_42C"/>
      <w:bookmarkEnd w:id="748"/>
      <w:r>
        <w:rPr>
          <w:rtl/>
        </w:rPr>
        <w:t>עבד-אלמאלכ דהאמשה (רע"ם):</w:t>
      </w:r>
    </w:p>
    <w:p w14:paraId="74FF247C" w14:textId="77777777" w:rsidR="00000000" w:rsidRDefault="0069655B">
      <w:pPr>
        <w:pStyle w:val="a0"/>
        <w:rPr>
          <w:rtl/>
        </w:rPr>
      </w:pPr>
    </w:p>
    <w:p w14:paraId="7B279F0E" w14:textId="77777777" w:rsidR="00000000" w:rsidRDefault="0069655B">
      <w:pPr>
        <w:pStyle w:val="a0"/>
        <w:rPr>
          <w:rFonts w:hint="cs"/>
          <w:rtl/>
        </w:rPr>
      </w:pPr>
      <w:r>
        <w:rPr>
          <w:rFonts w:hint="cs"/>
          <w:rtl/>
        </w:rPr>
        <w:t>אני דיברתי על טלפונים, על נוהל שקיים בבתי-הסוהר. אם יש פלאפונים מוברחים, יש לשב"ס כל הזכות</w:t>
      </w:r>
      <w:r>
        <w:rPr>
          <w:rFonts w:hint="cs"/>
          <w:rtl/>
        </w:rPr>
        <w:t xml:space="preserve"> וכל הסמכות למנוע את זה, לתפוס את זה. אבל אני אומר, גם בעניין הזה, שמעתי את זה גם באחד הביקורים; הם אומרים: כמעט הגענו להסדר עם הנהלת בתי-הכלא שייתנו לנו לדבר עם המשפחות, באופן מבוקר, באופן סדיר, באופן מוקצב, כפי שמקציבים לאסירים אחרים. ואז כל בעיית הפלאפו</w:t>
      </w:r>
      <w:r>
        <w:rPr>
          <w:rFonts w:hint="cs"/>
          <w:rtl/>
        </w:rPr>
        <w:t>נים וההברחות היתה נפתרת, אף אחד לא היה צריך את זה. אבל, לפעמים, כמו שאומר הפתגם, הצורך מוליד המצאות. האנשים שם יושבים שנה וחצי, שנתיים, שלוש, ארבע וחמש שנים, ולא ראו אף קרוב משפחה, לא ראו אף אחד שביקר, הם חייבים לחפש גם דרכים להתקשר בלי רשות ובלי סמכות. זה</w:t>
      </w:r>
      <w:r>
        <w:rPr>
          <w:rFonts w:hint="cs"/>
          <w:rtl/>
        </w:rPr>
        <w:t xml:space="preserve"> מה שקורה.</w:t>
      </w:r>
    </w:p>
    <w:p w14:paraId="3A0DDF96" w14:textId="77777777" w:rsidR="00000000" w:rsidRDefault="0069655B">
      <w:pPr>
        <w:pStyle w:val="a0"/>
        <w:rPr>
          <w:rFonts w:hint="cs"/>
          <w:rtl/>
        </w:rPr>
      </w:pPr>
    </w:p>
    <w:p w14:paraId="41474EF1" w14:textId="77777777" w:rsidR="00000000" w:rsidRDefault="0069655B">
      <w:pPr>
        <w:pStyle w:val="af0"/>
        <w:rPr>
          <w:rtl/>
        </w:rPr>
      </w:pPr>
      <w:r>
        <w:rPr>
          <w:rFonts w:hint="eastAsia"/>
          <w:rtl/>
        </w:rPr>
        <w:t>יעקב</w:t>
      </w:r>
      <w:r>
        <w:rPr>
          <w:rtl/>
        </w:rPr>
        <w:t xml:space="preserve"> מרגי (ש"ס):</w:t>
      </w:r>
    </w:p>
    <w:p w14:paraId="67AC3808" w14:textId="77777777" w:rsidR="00000000" w:rsidRDefault="0069655B">
      <w:pPr>
        <w:pStyle w:val="a0"/>
        <w:rPr>
          <w:rFonts w:hint="cs"/>
          <w:rtl/>
        </w:rPr>
      </w:pPr>
    </w:p>
    <w:p w14:paraId="54EE8BDB" w14:textId="77777777" w:rsidR="00000000" w:rsidRDefault="0069655B">
      <w:pPr>
        <w:pStyle w:val="a0"/>
        <w:rPr>
          <w:rFonts w:hint="cs"/>
          <w:rtl/>
        </w:rPr>
      </w:pPr>
      <w:r>
        <w:rPr>
          <w:rFonts w:hint="cs"/>
          <w:rtl/>
        </w:rPr>
        <w:t xml:space="preserve">אלה שהם הרגו אותם - - - </w:t>
      </w:r>
    </w:p>
    <w:p w14:paraId="5E78418D" w14:textId="77777777" w:rsidR="00000000" w:rsidRDefault="0069655B">
      <w:pPr>
        <w:pStyle w:val="a0"/>
        <w:ind w:firstLine="0"/>
        <w:rPr>
          <w:rFonts w:hint="cs"/>
          <w:rtl/>
        </w:rPr>
      </w:pPr>
    </w:p>
    <w:p w14:paraId="467794C4" w14:textId="77777777" w:rsidR="00000000" w:rsidRDefault="0069655B">
      <w:pPr>
        <w:pStyle w:val="-"/>
        <w:rPr>
          <w:rtl/>
        </w:rPr>
      </w:pPr>
      <w:bookmarkStart w:id="749" w:name="FS000000550T25_02_2004_20_02_27C"/>
      <w:bookmarkEnd w:id="749"/>
      <w:r>
        <w:rPr>
          <w:rtl/>
        </w:rPr>
        <w:t>עבד-אלמאלכ דהאמשה (רע"ם):</w:t>
      </w:r>
    </w:p>
    <w:p w14:paraId="7492F52C" w14:textId="77777777" w:rsidR="00000000" w:rsidRDefault="0069655B">
      <w:pPr>
        <w:pStyle w:val="a0"/>
        <w:rPr>
          <w:rtl/>
        </w:rPr>
      </w:pPr>
    </w:p>
    <w:p w14:paraId="44D48E3F" w14:textId="77777777" w:rsidR="00000000" w:rsidRDefault="0069655B">
      <w:pPr>
        <w:pStyle w:val="a0"/>
        <w:rPr>
          <w:rFonts w:hint="cs"/>
          <w:rtl/>
        </w:rPr>
      </w:pPr>
      <w:r>
        <w:rPr>
          <w:rFonts w:hint="cs"/>
          <w:rtl/>
        </w:rPr>
        <w:t xml:space="preserve">אני חייב לציין עוד מקרה אחד או שניים בעניין ההסעה של האסירים. הם מוסעים על-ידי מה שנקרא יחידת נחשון, יחידת ליווי אסירים. היחידה הזאת משפילה את האסירים באופן ברוטלי, עם סיבה </w:t>
      </w:r>
      <w:r>
        <w:rPr>
          <w:rFonts w:hint="cs"/>
          <w:rtl/>
        </w:rPr>
        <w:t xml:space="preserve">או בלי סיבה. רק כדוגמה אזכיר את המקרה האחרון, שהיה ב-9 בפברואר 2004. כתבתי בעניין הזה מכתב לשר לביטחון פנים, אני מניח שהוא נמצא אצל אדוני, אני גם יכול לתת לאדוני העתק. </w:t>
      </w:r>
    </w:p>
    <w:p w14:paraId="2961EB11" w14:textId="77777777" w:rsidR="00000000" w:rsidRDefault="0069655B">
      <w:pPr>
        <w:pStyle w:val="a0"/>
        <w:rPr>
          <w:rFonts w:hint="cs"/>
          <w:rtl/>
        </w:rPr>
      </w:pPr>
    </w:p>
    <w:p w14:paraId="2C83BF66" w14:textId="77777777" w:rsidR="00000000" w:rsidRDefault="0069655B">
      <w:pPr>
        <w:pStyle w:val="a0"/>
        <w:rPr>
          <w:rFonts w:hint="cs"/>
          <w:rtl/>
        </w:rPr>
      </w:pPr>
      <w:r>
        <w:rPr>
          <w:rFonts w:hint="cs"/>
          <w:rtl/>
        </w:rPr>
        <w:t>צעיר אחד, אסיר, נסע לבית-המשפט הצבאי בבית-אל. רצה הגורל שבאותו יום ובאותו בית- משפט הי</w:t>
      </w:r>
      <w:r>
        <w:rPr>
          <w:rFonts w:hint="cs"/>
          <w:rtl/>
        </w:rPr>
        <w:t xml:space="preserve">ה אחיו, שגם הוא אסיר, באותו מקום. כל האשמה שלו היא שדיבר עם אחיו: איך אתה מעז לדבר עם אחיך? תפסו אותו אחרי שנגמרה ישיבת בית-המשפט, ארבעה-חמישה שוטרים </w:t>
      </w:r>
      <w:r>
        <w:rPr>
          <w:rtl/>
        </w:rPr>
        <w:t>–</w:t>
      </w:r>
      <w:r>
        <w:rPr>
          <w:rFonts w:hint="cs"/>
          <w:rtl/>
        </w:rPr>
        <w:t xml:space="preserve"> הוא יכול לזהות אותם, כתבתי את זה במכתב שלי </w:t>
      </w:r>
      <w:r>
        <w:rPr>
          <w:rtl/>
        </w:rPr>
        <w:t>–</w:t>
      </w:r>
      <w:r>
        <w:rPr>
          <w:rFonts w:hint="cs"/>
          <w:rtl/>
        </w:rPr>
        <w:t xml:space="preserve">  והכו אותו עד זוב דם. הוא חזר לכלא עם יד שבורה תלויה מעל הצ</w:t>
      </w:r>
      <w:r>
        <w:rPr>
          <w:rFonts w:hint="cs"/>
          <w:rtl/>
        </w:rPr>
        <w:t xml:space="preserve">וואר שלו. אני לא יודע באיזו זכות ובאיזו סמכות האנשים האלה תופסים אדם </w:t>
      </w:r>
      <w:r>
        <w:rPr>
          <w:rtl/>
        </w:rPr>
        <w:t>–</w:t>
      </w:r>
      <w:r>
        <w:rPr>
          <w:rFonts w:hint="cs"/>
          <w:rtl/>
        </w:rPr>
        <w:t xml:space="preserve"> גם אם הוא אסיר והוא פלסטיני - -</w:t>
      </w:r>
    </w:p>
    <w:p w14:paraId="555265D3" w14:textId="77777777" w:rsidR="00000000" w:rsidRDefault="0069655B">
      <w:pPr>
        <w:pStyle w:val="a0"/>
        <w:ind w:firstLine="0"/>
        <w:rPr>
          <w:rFonts w:hint="cs"/>
          <w:rtl/>
        </w:rPr>
      </w:pPr>
    </w:p>
    <w:p w14:paraId="55192B37" w14:textId="77777777" w:rsidR="00000000" w:rsidRDefault="0069655B">
      <w:pPr>
        <w:pStyle w:val="af1"/>
        <w:rPr>
          <w:rtl/>
        </w:rPr>
      </w:pPr>
      <w:r>
        <w:rPr>
          <w:rFonts w:hint="eastAsia"/>
          <w:rtl/>
        </w:rPr>
        <w:t>היו</w:t>
      </w:r>
      <w:r>
        <w:rPr>
          <w:rtl/>
        </w:rPr>
        <w:t>"ר</w:t>
      </w:r>
      <w:r>
        <w:rPr>
          <w:rFonts w:hint="cs"/>
          <w:rtl/>
        </w:rPr>
        <w:t xml:space="preserve"> מיכאל נודלמן</w:t>
      </w:r>
      <w:r>
        <w:rPr>
          <w:rtl/>
        </w:rPr>
        <w:t>:</w:t>
      </w:r>
    </w:p>
    <w:p w14:paraId="419BB579" w14:textId="77777777" w:rsidR="00000000" w:rsidRDefault="0069655B">
      <w:pPr>
        <w:pStyle w:val="a0"/>
        <w:rPr>
          <w:rFonts w:hint="cs"/>
          <w:rtl/>
        </w:rPr>
      </w:pPr>
    </w:p>
    <w:p w14:paraId="0D8DAA4B" w14:textId="77777777" w:rsidR="00000000" w:rsidRDefault="0069655B">
      <w:pPr>
        <w:pStyle w:val="a0"/>
        <w:rPr>
          <w:rFonts w:hint="cs"/>
          <w:rtl/>
        </w:rPr>
      </w:pPr>
      <w:r>
        <w:rPr>
          <w:rFonts w:hint="cs"/>
          <w:rtl/>
        </w:rPr>
        <w:t xml:space="preserve">תסיים, בבקשה. </w:t>
      </w:r>
    </w:p>
    <w:p w14:paraId="0ECAAFBA" w14:textId="77777777" w:rsidR="00000000" w:rsidRDefault="0069655B">
      <w:pPr>
        <w:pStyle w:val="a0"/>
        <w:ind w:firstLine="0"/>
        <w:rPr>
          <w:rFonts w:hint="cs"/>
          <w:rtl/>
        </w:rPr>
      </w:pPr>
    </w:p>
    <w:p w14:paraId="10C43A0E" w14:textId="77777777" w:rsidR="00000000" w:rsidRDefault="0069655B">
      <w:pPr>
        <w:pStyle w:val="-"/>
        <w:rPr>
          <w:rtl/>
        </w:rPr>
      </w:pPr>
      <w:bookmarkStart w:id="750" w:name="FS000000550T25_02_2004_20_04_45C"/>
      <w:bookmarkEnd w:id="750"/>
      <w:r>
        <w:rPr>
          <w:rFonts w:hint="eastAsia"/>
          <w:rtl/>
        </w:rPr>
        <w:t>עבד</w:t>
      </w:r>
      <w:r>
        <w:rPr>
          <w:rtl/>
        </w:rPr>
        <w:t>-אלמאלכ דהאמשה (רע"ם):</w:t>
      </w:r>
    </w:p>
    <w:p w14:paraId="52F3E980" w14:textId="77777777" w:rsidR="00000000" w:rsidRDefault="0069655B">
      <w:pPr>
        <w:pStyle w:val="a0"/>
        <w:rPr>
          <w:rFonts w:hint="cs"/>
          <w:rtl/>
        </w:rPr>
      </w:pPr>
    </w:p>
    <w:p w14:paraId="7251B91A" w14:textId="77777777" w:rsidR="00000000" w:rsidRDefault="0069655B">
      <w:pPr>
        <w:pStyle w:val="a0"/>
        <w:rPr>
          <w:rFonts w:hint="cs"/>
          <w:rtl/>
        </w:rPr>
      </w:pPr>
      <w:r>
        <w:rPr>
          <w:rFonts w:hint="cs"/>
          <w:rtl/>
        </w:rPr>
        <w:t>- - ובמו-ידיהם הם מכים אותו עד זוב דם ושוברים לו יד, ושוברים לו גם צלעות וחלקים אחרים בג</w:t>
      </w:r>
      <w:r>
        <w:rPr>
          <w:rFonts w:hint="cs"/>
          <w:rtl/>
        </w:rPr>
        <w:t xml:space="preserve">ופו. הדברים האלה אינם רצויים ובוודאי אינם חוקיים. אני לא מאמין שמישהו היה רוצה שכך יהיה המצב. </w:t>
      </w:r>
    </w:p>
    <w:p w14:paraId="4436FFF9" w14:textId="77777777" w:rsidR="00000000" w:rsidRDefault="0069655B">
      <w:pPr>
        <w:pStyle w:val="a0"/>
        <w:rPr>
          <w:rFonts w:hint="cs"/>
          <w:rtl/>
        </w:rPr>
      </w:pPr>
    </w:p>
    <w:p w14:paraId="0D06D218" w14:textId="77777777" w:rsidR="00000000" w:rsidRDefault="0069655B">
      <w:pPr>
        <w:pStyle w:val="a0"/>
        <w:rPr>
          <w:rFonts w:hint="cs"/>
          <w:rtl/>
        </w:rPr>
      </w:pPr>
      <w:r>
        <w:rPr>
          <w:rFonts w:hint="cs"/>
          <w:rtl/>
        </w:rPr>
        <w:t>שוב, במשפט אחרון, אדוני היושב-ראש: אני ער למצב, אני ער לכך שחייבים לקיים משמעת, לשמור על הביטחון, לשמור גם על הביטחון של האסירים עצמם. אבל אני אומר גם את מה שהח</w:t>
      </w:r>
      <w:r>
        <w:rPr>
          <w:rFonts w:hint="cs"/>
          <w:rtl/>
        </w:rPr>
        <w:t xml:space="preserve">וק הישראלי אומר, מה שמדינת חוק מחייבת את עצמה: אפשר לעשות את כל זה במסגרת החוק, בלי דברים בוטים ובלתי חוקיים, שנראה וגם מוכח שמטרתם השפלה של האסירים והענשתם מעל ומעבר למה שהחוק מרשה ולמה שהחוק מתיר. תודה רבה. </w:t>
      </w:r>
    </w:p>
    <w:p w14:paraId="59B6A601" w14:textId="77777777" w:rsidR="00000000" w:rsidRDefault="0069655B">
      <w:pPr>
        <w:pStyle w:val="a0"/>
        <w:ind w:firstLine="0"/>
        <w:rPr>
          <w:rFonts w:hint="cs"/>
          <w:rtl/>
        </w:rPr>
      </w:pPr>
    </w:p>
    <w:p w14:paraId="4F0B528C" w14:textId="77777777" w:rsidR="00000000" w:rsidRDefault="0069655B">
      <w:pPr>
        <w:pStyle w:val="af1"/>
        <w:rPr>
          <w:rtl/>
        </w:rPr>
      </w:pPr>
      <w:bookmarkStart w:id="751" w:name="FS000001031T25_02_2004_20_00_38"/>
      <w:bookmarkEnd w:id="751"/>
      <w:r>
        <w:rPr>
          <w:rtl/>
        </w:rPr>
        <w:t>היו"ר מיכאל נודלמן:</w:t>
      </w:r>
    </w:p>
    <w:p w14:paraId="006AAB11" w14:textId="77777777" w:rsidR="00000000" w:rsidRDefault="0069655B">
      <w:pPr>
        <w:pStyle w:val="a0"/>
        <w:rPr>
          <w:rtl/>
        </w:rPr>
      </w:pPr>
    </w:p>
    <w:p w14:paraId="1731555D" w14:textId="77777777" w:rsidR="00000000" w:rsidRDefault="0069655B">
      <w:pPr>
        <w:pStyle w:val="a0"/>
        <w:rPr>
          <w:rFonts w:hint="cs"/>
          <w:rtl/>
        </w:rPr>
      </w:pPr>
      <w:r>
        <w:rPr>
          <w:rFonts w:hint="cs"/>
          <w:rtl/>
        </w:rPr>
        <w:t xml:space="preserve">תודה רבה. אדוני סגן השר </w:t>
      </w:r>
      <w:r>
        <w:rPr>
          <w:rFonts w:hint="cs"/>
          <w:rtl/>
        </w:rPr>
        <w:t>לביטחון פנים.</w:t>
      </w:r>
    </w:p>
    <w:p w14:paraId="5AA48E60" w14:textId="77777777" w:rsidR="00000000" w:rsidRDefault="0069655B">
      <w:pPr>
        <w:pStyle w:val="a"/>
        <w:rPr>
          <w:rFonts w:hint="cs"/>
          <w:rtl/>
        </w:rPr>
      </w:pPr>
    </w:p>
    <w:p w14:paraId="75F6EA0D" w14:textId="77777777" w:rsidR="00000000" w:rsidRDefault="0069655B">
      <w:pPr>
        <w:pStyle w:val="a"/>
        <w:rPr>
          <w:rtl/>
        </w:rPr>
      </w:pPr>
      <w:bookmarkStart w:id="752" w:name="_Toc69695044"/>
      <w:r>
        <w:rPr>
          <w:rFonts w:hint="eastAsia"/>
          <w:rtl/>
        </w:rPr>
        <w:t>סגן</w:t>
      </w:r>
      <w:r>
        <w:rPr>
          <w:rtl/>
        </w:rPr>
        <w:t xml:space="preserve"> השר לביטחון פנים יעקב אדרי:</w:t>
      </w:r>
      <w:bookmarkEnd w:id="752"/>
    </w:p>
    <w:p w14:paraId="1C7DEFE8" w14:textId="77777777" w:rsidR="00000000" w:rsidRDefault="0069655B">
      <w:pPr>
        <w:pStyle w:val="a0"/>
        <w:rPr>
          <w:rFonts w:hint="cs"/>
          <w:rtl/>
        </w:rPr>
      </w:pPr>
    </w:p>
    <w:p w14:paraId="26696270" w14:textId="77777777" w:rsidR="00000000" w:rsidRDefault="0069655B">
      <w:pPr>
        <w:pStyle w:val="a0"/>
        <w:rPr>
          <w:rFonts w:hint="cs"/>
          <w:rtl/>
        </w:rPr>
      </w:pPr>
      <w:r>
        <w:rPr>
          <w:rFonts w:hint="cs"/>
          <w:rtl/>
        </w:rPr>
        <w:t>אדוני היושב-ראש, חברי הכנסת, חבר הכנסת דהאמשה, אני מוכרח להגיד לך, שאם הייתי שומע את הטיעונים האלה מאחד מחברי הכנסת האחרים, אולי הייתי אומר: הוא קרא, הוא שמע, הוא לא יודע. אבל, חבר הכנסת דהאמשה, אתה יודע - אי</w:t>
      </w:r>
      <w:r>
        <w:rPr>
          <w:rFonts w:hint="cs"/>
          <w:rtl/>
        </w:rPr>
        <w:t xml:space="preserve">ן כמוך מכל חברי הכנסת, שיודע ומכיר לפרטי-פרטים את המצב של האסירים, כי אתה מבקר אותם כמעט כל שבוע. אתה מבקר אותם ואתה יודע בדיוק שהם כולם במצב טוב, אין בעיות מיוחדות, וכאשר יש בעיות - זה מפני שהם יוצרים את הבעיות. </w:t>
      </w:r>
    </w:p>
    <w:p w14:paraId="33F21D48" w14:textId="77777777" w:rsidR="00000000" w:rsidRDefault="0069655B">
      <w:pPr>
        <w:pStyle w:val="a0"/>
        <w:rPr>
          <w:rFonts w:hint="cs"/>
          <w:rtl/>
        </w:rPr>
      </w:pPr>
    </w:p>
    <w:p w14:paraId="6A5A2EA4" w14:textId="77777777" w:rsidR="00000000" w:rsidRDefault="0069655B">
      <w:pPr>
        <w:pStyle w:val="a0"/>
        <w:rPr>
          <w:rFonts w:hint="cs"/>
          <w:rtl/>
        </w:rPr>
      </w:pPr>
      <w:r>
        <w:rPr>
          <w:rFonts w:hint="cs"/>
          <w:rtl/>
        </w:rPr>
        <w:t>כמובן, אני לא אתווכח אתך, כי אתה טוען שבא</w:t>
      </w:r>
      <w:r>
        <w:rPr>
          <w:rFonts w:hint="cs"/>
          <w:rtl/>
        </w:rPr>
        <w:t>מת מתעללים בהם. אני חושב שיש הקפדה מלאה על שמירת הזכויות שלהם. באים לבקר אותם, רק מה? אתה יודע, חבר הכנסת דהאמשה, יש ביקורים מוסדרים על-פי פקודות של שירות בתי-הסוהר, אבל השב"ס לא אחראי, אין לו סמכות בשטחים כדי שיאפשרו את הביקורים. יש בעיה של הצבא בכמה מקומ</w:t>
      </w:r>
      <w:r>
        <w:rPr>
          <w:rFonts w:hint="cs"/>
          <w:rtl/>
        </w:rPr>
        <w:t xml:space="preserve">ות - אם בכלל יש. יש מקומות שבהם יש עוצר, יש מקומות שבהם יש מחסומים - אני מסכים אתך - אבל זה לא נוגע לשב"ס. זאת אומרת, הזכויות שלהם שמורות עד האחרונה שבהן. </w:t>
      </w:r>
    </w:p>
    <w:p w14:paraId="20BC4177" w14:textId="77777777" w:rsidR="00000000" w:rsidRDefault="0069655B">
      <w:pPr>
        <w:pStyle w:val="a0"/>
        <w:rPr>
          <w:rFonts w:hint="cs"/>
          <w:rtl/>
        </w:rPr>
      </w:pPr>
    </w:p>
    <w:p w14:paraId="71283DAE" w14:textId="77777777" w:rsidR="00000000" w:rsidRDefault="0069655B">
      <w:pPr>
        <w:pStyle w:val="a0"/>
        <w:rPr>
          <w:rFonts w:hint="cs"/>
          <w:rtl/>
        </w:rPr>
      </w:pPr>
      <w:r>
        <w:rPr>
          <w:rFonts w:hint="cs"/>
          <w:rtl/>
        </w:rPr>
        <w:t xml:space="preserve">חבר הכנסת דהאמשה, הזכוכיות והמחיצות - אתה ואני ועוד כמה אנשים יודעים בדיוק למה הם נעשו. היו הברחות </w:t>
      </w:r>
      <w:r>
        <w:rPr>
          <w:rFonts w:hint="cs"/>
          <w:rtl/>
        </w:rPr>
        <w:t>יום-יום - של פלאפונים, של מסרים, והרבה מאוד - - -</w:t>
      </w:r>
    </w:p>
    <w:p w14:paraId="2FD3390B" w14:textId="77777777" w:rsidR="00000000" w:rsidRDefault="0069655B">
      <w:pPr>
        <w:pStyle w:val="af0"/>
        <w:rPr>
          <w:rtl/>
        </w:rPr>
      </w:pPr>
      <w:r>
        <w:rPr>
          <w:rtl/>
        </w:rPr>
        <w:br/>
        <w:t>עבד-אלמאלכ דהאמשה (רע"ם):</w:t>
      </w:r>
    </w:p>
    <w:p w14:paraId="55402626" w14:textId="77777777" w:rsidR="00000000" w:rsidRDefault="0069655B">
      <w:pPr>
        <w:pStyle w:val="a0"/>
        <w:rPr>
          <w:rtl/>
        </w:rPr>
      </w:pPr>
    </w:p>
    <w:p w14:paraId="190460C4" w14:textId="77777777" w:rsidR="00000000" w:rsidRDefault="0069655B">
      <w:pPr>
        <w:pStyle w:val="a0"/>
        <w:rPr>
          <w:rFonts w:hint="cs"/>
          <w:rtl/>
        </w:rPr>
      </w:pPr>
      <w:r>
        <w:rPr>
          <w:rFonts w:hint="cs"/>
          <w:rtl/>
        </w:rPr>
        <w:t>- - -</w:t>
      </w:r>
    </w:p>
    <w:p w14:paraId="5800F453" w14:textId="77777777" w:rsidR="00000000" w:rsidRDefault="0069655B">
      <w:pPr>
        <w:pStyle w:val="-"/>
        <w:rPr>
          <w:rtl/>
        </w:rPr>
      </w:pPr>
      <w:r>
        <w:rPr>
          <w:rtl/>
        </w:rPr>
        <w:br/>
      </w:r>
      <w:bookmarkStart w:id="753" w:name="FS000001031T25_02_2004_20_08_16C"/>
      <w:bookmarkEnd w:id="753"/>
      <w:r>
        <w:rPr>
          <w:rtl/>
        </w:rPr>
        <w:t>סגן השר לביטחון פנים יעקב אדרי:</w:t>
      </w:r>
    </w:p>
    <w:p w14:paraId="37AA0C0A" w14:textId="77777777" w:rsidR="00000000" w:rsidRDefault="0069655B">
      <w:pPr>
        <w:pStyle w:val="a0"/>
        <w:rPr>
          <w:rtl/>
        </w:rPr>
      </w:pPr>
    </w:p>
    <w:p w14:paraId="119CA717" w14:textId="77777777" w:rsidR="00000000" w:rsidRDefault="0069655B">
      <w:pPr>
        <w:pStyle w:val="a0"/>
        <w:rPr>
          <w:rFonts w:hint="cs"/>
          <w:rtl/>
        </w:rPr>
      </w:pPr>
      <w:r>
        <w:rPr>
          <w:rFonts w:hint="cs"/>
          <w:rtl/>
        </w:rPr>
        <w:t>רק רגע, חבר הכנסת דהאמשה, אני הקשבתי לך בקשב רב.</w:t>
      </w:r>
    </w:p>
    <w:p w14:paraId="41C2CD76" w14:textId="77777777" w:rsidR="00000000" w:rsidRDefault="0069655B">
      <w:pPr>
        <w:pStyle w:val="af0"/>
        <w:rPr>
          <w:rtl/>
        </w:rPr>
      </w:pPr>
      <w:r>
        <w:rPr>
          <w:rtl/>
        </w:rPr>
        <w:br/>
        <w:t>עבד-אלמאלכ דהאמשה (רע"ם):</w:t>
      </w:r>
    </w:p>
    <w:p w14:paraId="6950F2DE" w14:textId="77777777" w:rsidR="00000000" w:rsidRDefault="0069655B">
      <w:pPr>
        <w:pStyle w:val="a0"/>
        <w:rPr>
          <w:rtl/>
        </w:rPr>
      </w:pPr>
    </w:p>
    <w:p w14:paraId="61822808" w14:textId="77777777" w:rsidR="00000000" w:rsidRDefault="0069655B">
      <w:pPr>
        <w:pStyle w:val="a0"/>
        <w:rPr>
          <w:rFonts w:hint="cs"/>
          <w:rtl/>
        </w:rPr>
      </w:pPr>
      <w:r>
        <w:rPr>
          <w:rFonts w:hint="cs"/>
          <w:rtl/>
        </w:rPr>
        <w:t>רק מלה אחת. אפשר למנוע את זה עם רשת. למה זכוכית אטומה?</w:t>
      </w:r>
    </w:p>
    <w:p w14:paraId="59469EA2" w14:textId="77777777" w:rsidR="00000000" w:rsidRDefault="0069655B">
      <w:pPr>
        <w:pStyle w:val="-"/>
        <w:rPr>
          <w:rtl/>
        </w:rPr>
      </w:pPr>
      <w:r>
        <w:rPr>
          <w:rtl/>
        </w:rPr>
        <w:br/>
      </w:r>
      <w:bookmarkStart w:id="754" w:name="FS000001031T25_02_2004_20_08_55C"/>
      <w:bookmarkEnd w:id="754"/>
      <w:r>
        <w:rPr>
          <w:rtl/>
        </w:rPr>
        <w:t>סגן ה</w:t>
      </w:r>
      <w:r>
        <w:rPr>
          <w:rtl/>
        </w:rPr>
        <w:t>שר לביטחון פנים יעקב אדרי:</w:t>
      </w:r>
    </w:p>
    <w:p w14:paraId="0540A3FE" w14:textId="77777777" w:rsidR="00000000" w:rsidRDefault="0069655B">
      <w:pPr>
        <w:pStyle w:val="a0"/>
        <w:rPr>
          <w:rtl/>
        </w:rPr>
      </w:pPr>
    </w:p>
    <w:p w14:paraId="1BDFF369" w14:textId="77777777" w:rsidR="00000000" w:rsidRDefault="0069655B">
      <w:pPr>
        <w:pStyle w:val="a0"/>
        <w:rPr>
          <w:rFonts w:hint="cs"/>
          <w:rtl/>
        </w:rPr>
      </w:pPr>
      <w:r>
        <w:rPr>
          <w:rFonts w:hint="cs"/>
          <w:rtl/>
        </w:rPr>
        <w:t xml:space="preserve">התברר שלא. עובדה שזה כמעט סוגר את הכול, כמעט. </w:t>
      </w:r>
    </w:p>
    <w:p w14:paraId="7989B618" w14:textId="77777777" w:rsidR="00000000" w:rsidRDefault="0069655B">
      <w:pPr>
        <w:pStyle w:val="a0"/>
        <w:rPr>
          <w:rFonts w:hint="cs"/>
          <w:rtl/>
        </w:rPr>
      </w:pPr>
    </w:p>
    <w:p w14:paraId="331BA457" w14:textId="77777777" w:rsidR="00000000" w:rsidRDefault="0069655B">
      <w:pPr>
        <w:pStyle w:val="a0"/>
        <w:rPr>
          <w:rFonts w:hint="cs"/>
          <w:rtl/>
        </w:rPr>
      </w:pPr>
      <w:r>
        <w:rPr>
          <w:rFonts w:hint="cs"/>
          <w:rtl/>
        </w:rPr>
        <w:t>אני רוצה לציין כמה דברים. הוברר מעל לכל ספק, שחלק מהפיגועים - חלק מההוראות לפיגועים, להפגנות, לשביתות ולהסתות יצאו מהכלא; מבתי-הכלא, שבהם יושבים כל אותם מחבלים. הם לא יושבים שם בגל</w:t>
      </w:r>
      <w:r>
        <w:rPr>
          <w:rFonts w:hint="cs"/>
          <w:rtl/>
        </w:rPr>
        <w:t>ל מעשיהם הטובים, חלקם הגדול רוצחים שפלים, חלקם הגדול - ידיהם מגואלות בדם, והם יושבים שם כיוון  שהם צריכים לשבת שם. זה מקומם.</w:t>
      </w:r>
    </w:p>
    <w:p w14:paraId="467C6D8E" w14:textId="77777777" w:rsidR="00000000" w:rsidRDefault="0069655B">
      <w:pPr>
        <w:pStyle w:val="a0"/>
        <w:rPr>
          <w:rFonts w:hint="cs"/>
          <w:rtl/>
        </w:rPr>
      </w:pPr>
    </w:p>
    <w:p w14:paraId="2E83B329" w14:textId="77777777" w:rsidR="00000000" w:rsidRDefault="0069655B">
      <w:pPr>
        <w:pStyle w:val="a0"/>
        <w:rPr>
          <w:rFonts w:hint="cs"/>
          <w:rtl/>
        </w:rPr>
      </w:pPr>
      <w:r>
        <w:rPr>
          <w:rFonts w:hint="cs"/>
          <w:rtl/>
        </w:rPr>
        <w:t>אני חושב שבשירות בתי-הסוהר - ובדקתי את זה; פניתם אלי בנושאים מסוימים וטיפלתי בנושא מסוים - במה שמגיע להם הם מקבלים את הזכויות שלהם</w:t>
      </w:r>
      <w:r>
        <w:rPr>
          <w:rFonts w:hint="cs"/>
          <w:rtl/>
        </w:rPr>
        <w:t xml:space="preserve">. </w:t>
      </w:r>
    </w:p>
    <w:p w14:paraId="0D7CE5D1" w14:textId="77777777" w:rsidR="00000000" w:rsidRDefault="0069655B">
      <w:pPr>
        <w:pStyle w:val="a0"/>
        <w:rPr>
          <w:rFonts w:hint="cs"/>
          <w:rtl/>
        </w:rPr>
      </w:pPr>
    </w:p>
    <w:p w14:paraId="0B894611" w14:textId="77777777" w:rsidR="00000000" w:rsidRDefault="0069655B">
      <w:pPr>
        <w:pStyle w:val="a0"/>
        <w:rPr>
          <w:rFonts w:hint="cs"/>
          <w:rtl/>
        </w:rPr>
      </w:pPr>
      <w:r>
        <w:rPr>
          <w:rFonts w:hint="cs"/>
          <w:rtl/>
        </w:rPr>
        <w:t>אבל, יש כל הזמן הסתות ואיומים מצד האסירים, לא מצד הסוהרים. לנו, כנציגות של המשרד לביטחון פנים - טוב לנו שיהיה שקט, אסירים מקבלים את שלהם, ואין בעיות. אבל מי שעושה את הבעיות זו ההנהגה הצעירה או הוותיקה - יש שם כל מיני חלוקות שאתה מכיר אותן טוב, אגב. חבר</w:t>
      </w:r>
      <w:r>
        <w:rPr>
          <w:rFonts w:hint="cs"/>
          <w:rtl/>
        </w:rPr>
        <w:t xml:space="preserve"> הכנסת דהאמשה, אתה מכיר את העניין מצוין. </w:t>
      </w:r>
    </w:p>
    <w:p w14:paraId="2C51A410" w14:textId="77777777" w:rsidR="00000000" w:rsidRDefault="0069655B">
      <w:pPr>
        <w:pStyle w:val="a0"/>
        <w:rPr>
          <w:rFonts w:hint="cs"/>
          <w:rtl/>
        </w:rPr>
      </w:pPr>
    </w:p>
    <w:p w14:paraId="530FC1E5" w14:textId="77777777" w:rsidR="00000000" w:rsidRDefault="0069655B">
      <w:pPr>
        <w:pStyle w:val="a0"/>
        <w:rPr>
          <w:rFonts w:hint="cs"/>
          <w:rtl/>
        </w:rPr>
      </w:pPr>
      <w:r>
        <w:rPr>
          <w:rFonts w:hint="cs"/>
          <w:rtl/>
        </w:rPr>
        <w:t>אבל הם אלה שגורמים, הם בודקים את הנציב החדש - איך הוא יגיב, איך הוא לא יגיב. היו מקרים בעבר שלדעתי נתנו יד חופשית יותר מדי. היום יש סדר, כבר הרבה זמן שנוהגים בצורה הוגנת ועל-פי הפקודות, אבל בצורה תקיפה ומסודרת. אי</w:t>
      </w:r>
      <w:r>
        <w:rPr>
          <w:rFonts w:hint="cs"/>
          <w:rtl/>
        </w:rPr>
        <w:t xml:space="preserve">ן יותר הנחות. </w:t>
      </w:r>
    </w:p>
    <w:p w14:paraId="1E8E3DFE" w14:textId="77777777" w:rsidR="00000000" w:rsidRDefault="0069655B">
      <w:pPr>
        <w:pStyle w:val="a0"/>
        <w:rPr>
          <w:rFonts w:hint="cs"/>
          <w:rtl/>
        </w:rPr>
      </w:pPr>
    </w:p>
    <w:p w14:paraId="51ECFDE8" w14:textId="77777777" w:rsidR="00000000" w:rsidRDefault="0069655B">
      <w:pPr>
        <w:pStyle w:val="a0"/>
        <w:rPr>
          <w:rFonts w:hint="cs"/>
          <w:rtl/>
        </w:rPr>
      </w:pPr>
      <w:r>
        <w:rPr>
          <w:rFonts w:hint="cs"/>
          <w:rtl/>
        </w:rPr>
        <w:t>אני חייב לומר - זאת המדיניות, וככה היא תימשך, אבל מה שמגיע להם הם יקבלו. ביקורים נעשים יום-יום - ואתה יודע את זה - אין שום בעיה. אין שום בעיה בעניינים האלה. אגב, היום הם לא רוצים, הם מונעים מעצמם את הביקורים - מנהיגי האסירים. הם לא רוצים לק</w:t>
      </w:r>
      <w:r>
        <w:rPr>
          <w:rFonts w:hint="cs"/>
          <w:rtl/>
        </w:rPr>
        <w:t xml:space="preserve">בל ביקורי משפחות. הם לא רוצים, לא צריך. חבל, הם לא רוצים, זה עניינם, אבל הם מונעים מעצמם. ואתה יודע, הם טוענים שבודקים אותם. בודקים אותם, כי הם מבריחים פנימה הרבה מאוד דברים - סכינים, דברים מחודדים, פלאפונים, בכל השיטות. </w:t>
      </w:r>
    </w:p>
    <w:p w14:paraId="0BD595CF" w14:textId="77777777" w:rsidR="00000000" w:rsidRDefault="0069655B">
      <w:pPr>
        <w:pStyle w:val="a0"/>
        <w:rPr>
          <w:rFonts w:hint="cs"/>
          <w:rtl/>
        </w:rPr>
      </w:pPr>
    </w:p>
    <w:p w14:paraId="1BE0E897" w14:textId="77777777" w:rsidR="00000000" w:rsidRDefault="0069655B">
      <w:pPr>
        <w:pStyle w:val="a0"/>
        <w:rPr>
          <w:rFonts w:hint="cs"/>
          <w:rtl/>
        </w:rPr>
      </w:pPr>
      <w:r>
        <w:rPr>
          <w:rFonts w:hint="cs"/>
          <w:rtl/>
        </w:rPr>
        <w:t>אני רוצה להגיד לחברי הכנסת, שמדוב</w:t>
      </w:r>
      <w:r>
        <w:rPr>
          <w:rFonts w:hint="cs"/>
          <w:rtl/>
        </w:rPr>
        <w:t>ר גם בעורכי-דין. לא מזמן נתפס עורך-דין - ולדעתי הוא לא הראשון, אני מקווה שהוא האחרון, כי אנחנו נחמיר בענישה בעניין הזה - שהבריח פנימה פלאפון. עורך-דין שמייצג אסירים ובא לשמור על הזכויות שלהם, עושה דבר איום ונורא, הוא בעצמו מבריח. לזה לא נסכים, את זה לא נית</w:t>
      </w:r>
      <w:r>
        <w:rPr>
          <w:rFonts w:hint="cs"/>
          <w:rtl/>
        </w:rPr>
        <w:t xml:space="preserve">ן, וכמובן נקפיד על סידורי הביטחון כפי שהם מתחייבים על-פי פקודות של שירות בתי-הסוהר. </w:t>
      </w:r>
    </w:p>
    <w:p w14:paraId="1E4799C9" w14:textId="77777777" w:rsidR="00000000" w:rsidRDefault="0069655B">
      <w:pPr>
        <w:pStyle w:val="a0"/>
        <w:rPr>
          <w:rFonts w:hint="cs"/>
          <w:rtl/>
        </w:rPr>
      </w:pPr>
    </w:p>
    <w:p w14:paraId="3BE37EF3" w14:textId="77777777" w:rsidR="00000000" w:rsidRDefault="0069655B">
      <w:pPr>
        <w:pStyle w:val="a0"/>
        <w:rPr>
          <w:rFonts w:hint="cs"/>
          <w:rtl/>
        </w:rPr>
      </w:pPr>
      <w:r>
        <w:rPr>
          <w:rFonts w:hint="cs"/>
          <w:rtl/>
        </w:rPr>
        <w:t>חבר הכנסת דהאמשה, אתה יודע שאם יש משהו ספציפי שאתה מבקש שאני אבדוק - אני אעשה את זה. אנחנו בודקים, מגיעות אלינו תלונות, מגיעות אלינו בקשות, ואנחנו משתדלים לבדוק כל דבר בר</w:t>
      </w:r>
      <w:r>
        <w:rPr>
          <w:rFonts w:hint="cs"/>
          <w:rtl/>
        </w:rPr>
        <w:t>מה העניינית, אבל בתי-הסוהר של האסירים יתנהלו אך ורק על-פי הפקודות של שירות בתי-הסוהר.</w:t>
      </w:r>
    </w:p>
    <w:p w14:paraId="2189FC55" w14:textId="77777777" w:rsidR="00000000" w:rsidRDefault="0069655B">
      <w:pPr>
        <w:pStyle w:val="a0"/>
        <w:rPr>
          <w:rFonts w:hint="cs"/>
          <w:rtl/>
        </w:rPr>
      </w:pPr>
    </w:p>
    <w:p w14:paraId="45A20A5E" w14:textId="77777777" w:rsidR="00000000" w:rsidRDefault="0069655B">
      <w:pPr>
        <w:pStyle w:val="a0"/>
        <w:rPr>
          <w:rFonts w:hint="cs"/>
          <w:rtl/>
        </w:rPr>
      </w:pPr>
      <w:r>
        <w:rPr>
          <w:rFonts w:hint="cs"/>
          <w:rtl/>
        </w:rPr>
        <w:t xml:space="preserve">אני מבקש להסתפק במה שהודעתי. </w:t>
      </w:r>
    </w:p>
    <w:p w14:paraId="7474888B" w14:textId="77777777" w:rsidR="00000000" w:rsidRDefault="0069655B">
      <w:pPr>
        <w:pStyle w:val="af1"/>
        <w:rPr>
          <w:rtl/>
        </w:rPr>
      </w:pPr>
      <w:r>
        <w:rPr>
          <w:rtl/>
        </w:rPr>
        <w:br/>
        <w:t>היו"ר מיכאל נודלמן:</w:t>
      </w:r>
    </w:p>
    <w:p w14:paraId="35A738E1" w14:textId="77777777" w:rsidR="00000000" w:rsidRDefault="0069655B">
      <w:pPr>
        <w:pStyle w:val="a0"/>
        <w:rPr>
          <w:rtl/>
        </w:rPr>
      </w:pPr>
    </w:p>
    <w:p w14:paraId="6B3DD74B" w14:textId="77777777" w:rsidR="00000000" w:rsidRDefault="0069655B">
      <w:pPr>
        <w:pStyle w:val="a0"/>
        <w:rPr>
          <w:rFonts w:hint="cs"/>
          <w:rtl/>
        </w:rPr>
      </w:pPr>
      <w:r>
        <w:rPr>
          <w:rFonts w:hint="cs"/>
          <w:rtl/>
        </w:rPr>
        <w:t xml:space="preserve">חבר הכנסת דהאמשה, אתה מסכים להסתפק? </w:t>
      </w:r>
    </w:p>
    <w:p w14:paraId="3E7943FE" w14:textId="77777777" w:rsidR="00000000" w:rsidRDefault="0069655B">
      <w:pPr>
        <w:pStyle w:val="af0"/>
        <w:rPr>
          <w:rtl/>
        </w:rPr>
      </w:pPr>
      <w:r>
        <w:rPr>
          <w:rtl/>
        </w:rPr>
        <w:br/>
        <w:t>עבד-אלמאלכ דהאמשה (רע"ם):</w:t>
      </w:r>
    </w:p>
    <w:p w14:paraId="4D3248E8" w14:textId="77777777" w:rsidR="00000000" w:rsidRDefault="0069655B">
      <w:pPr>
        <w:pStyle w:val="a0"/>
        <w:rPr>
          <w:rtl/>
        </w:rPr>
      </w:pPr>
    </w:p>
    <w:p w14:paraId="1D23B9C2" w14:textId="77777777" w:rsidR="00000000" w:rsidRDefault="0069655B">
      <w:pPr>
        <w:pStyle w:val="a0"/>
        <w:rPr>
          <w:rFonts w:hint="cs"/>
          <w:rtl/>
        </w:rPr>
      </w:pPr>
      <w:r>
        <w:rPr>
          <w:rFonts w:hint="cs"/>
          <w:rtl/>
        </w:rPr>
        <w:t xml:space="preserve">אני מבקש להעביר את הנושא לוועדת הפנים - - - שגם היא </w:t>
      </w:r>
      <w:r>
        <w:rPr>
          <w:rFonts w:hint="cs"/>
          <w:rtl/>
        </w:rPr>
        <w:t xml:space="preserve">תבדוק ואפשר יהיה ללבן בה את הדברים. </w:t>
      </w:r>
    </w:p>
    <w:p w14:paraId="7E9A1A45" w14:textId="77777777" w:rsidR="00000000" w:rsidRDefault="0069655B">
      <w:pPr>
        <w:pStyle w:val="af1"/>
        <w:rPr>
          <w:rtl/>
        </w:rPr>
      </w:pPr>
      <w:r>
        <w:rPr>
          <w:rtl/>
        </w:rPr>
        <w:br/>
        <w:t>היו"ר מיכאל נודלמן:</w:t>
      </w:r>
    </w:p>
    <w:p w14:paraId="78EEBE40" w14:textId="77777777" w:rsidR="00000000" w:rsidRDefault="0069655B">
      <w:pPr>
        <w:pStyle w:val="a0"/>
        <w:rPr>
          <w:rtl/>
        </w:rPr>
      </w:pPr>
    </w:p>
    <w:p w14:paraId="7A05A0BF" w14:textId="77777777" w:rsidR="00000000" w:rsidRDefault="0069655B">
      <w:pPr>
        <w:pStyle w:val="a0"/>
        <w:rPr>
          <w:rFonts w:hint="cs"/>
          <w:rtl/>
        </w:rPr>
      </w:pPr>
      <w:r>
        <w:rPr>
          <w:rFonts w:hint="cs"/>
          <w:rtl/>
        </w:rPr>
        <w:t xml:space="preserve">חבר הכנסת נסים זאב, הצעה אחרת. </w:t>
      </w:r>
    </w:p>
    <w:p w14:paraId="44F4B732" w14:textId="77777777" w:rsidR="00000000" w:rsidRDefault="0069655B">
      <w:pPr>
        <w:pStyle w:val="af0"/>
        <w:rPr>
          <w:rtl/>
        </w:rPr>
      </w:pPr>
      <w:r>
        <w:rPr>
          <w:rtl/>
        </w:rPr>
        <w:br/>
        <w:t>קריאות:</w:t>
      </w:r>
    </w:p>
    <w:p w14:paraId="7B24E415" w14:textId="77777777" w:rsidR="00000000" w:rsidRDefault="0069655B">
      <w:pPr>
        <w:pStyle w:val="a0"/>
        <w:rPr>
          <w:rtl/>
        </w:rPr>
      </w:pPr>
    </w:p>
    <w:p w14:paraId="514F018C" w14:textId="77777777" w:rsidR="00000000" w:rsidRDefault="0069655B">
      <w:pPr>
        <w:pStyle w:val="a0"/>
        <w:rPr>
          <w:rFonts w:hint="cs"/>
          <w:rtl/>
        </w:rPr>
      </w:pPr>
      <w:r>
        <w:rPr>
          <w:rFonts w:hint="cs"/>
          <w:rtl/>
        </w:rPr>
        <w:t>- - -</w:t>
      </w:r>
    </w:p>
    <w:p w14:paraId="5EFB44E1" w14:textId="77777777" w:rsidR="00000000" w:rsidRDefault="0069655B">
      <w:pPr>
        <w:pStyle w:val="af0"/>
        <w:rPr>
          <w:rtl/>
        </w:rPr>
      </w:pPr>
      <w:r>
        <w:rPr>
          <w:rtl/>
        </w:rPr>
        <w:br/>
        <w:t>נסים זאב (ש"ס):</w:t>
      </w:r>
    </w:p>
    <w:p w14:paraId="688E5097" w14:textId="77777777" w:rsidR="00000000" w:rsidRDefault="0069655B">
      <w:pPr>
        <w:pStyle w:val="a0"/>
        <w:rPr>
          <w:rtl/>
        </w:rPr>
      </w:pPr>
    </w:p>
    <w:p w14:paraId="36B69D6D" w14:textId="77777777" w:rsidR="00000000" w:rsidRDefault="0069655B">
      <w:pPr>
        <w:pStyle w:val="a0"/>
        <w:rPr>
          <w:rFonts w:hint="cs"/>
          <w:rtl/>
        </w:rPr>
      </w:pPr>
      <w:r>
        <w:rPr>
          <w:rFonts w:hint="cs"/>
          <w:rtl/>
        </w:rPr>
        <w:t xml:space="preserve">דוד אזולאי ידבר לפני. </w:t>
      </w:r>
    </w:p>
    <w:p w14:paraId="16C24002" w14:textId="77777777" w:rsidR="00000000" w:rsidRDefault="0069655B">
      <w:pPr>
        <w:pStyle w:val="af1"/>
        <w:rPr>
          <w:rtl/>
        </w:rPr>
      </w:pPr>
      <w:r>
        <w:rPr>
          <w:rtl/>
        </w:rPr>
        <w:br/>
        <w:t>היו"ר מיכאל נודלמן:</w:t>
      </w:r>
    </w:p>
    <w:p w14:paraId="351E454C" w14:textId="77777777" w:rsidR="00000000" w:rsidRDefault="0069655B">
      <w:pPr>
        <w:pStyle w:val="a0"/>
        <w:rPr>
          <w:rtl/>
        </w:rPr>
      </w:pPr>
    </w:p>
    <w:p w14:paraId="655553C4" w14:textId="77777777" w:rsidR="00000000" w:rsidRDefault="0069655B">
      <w:pPr>
        <w:pStyle w:val="a0"/>
        <w:rPr>
          <w:rFonts w:hint="cs"/>
          <w:rtl/>
        </w:rPr>
      </w:pPr>
      <w:r>
        <w:rPr>
          <w:rFonts w:hint="cs"/>
          <w:rtl/>
        </w:rPr>
        <w:t xml:space="preserve">חבר הכנסת דוד אזולאי, הצעה אחרת. </w:t>
      </w:r>
    </w:p>
    <w:p w14:paraId="157B7A45" w14:textId="77777777" w:rsidR="00000000" w:rsidRDefault="0069655B">
      <w:pPr>
        <w:pStyle w:val="af0"/>
        <w:rPr>
          <w:rtl/>
        </w:rPr>
      </w:pPr>
      <w:r>
        <w:rPr>
          <w:rtl/>
        </w:rPr>
        <w:br/>
        <w:t>עבד-אלמאלכ דהאמשה (רע"ם):</w:t>
      </w:r>
    </w:p>
    <w:p w14:paraId="3D0E6A68" w14:textId="77777777" w:rsidR="00000000" w:rsidRDefault="0069655B">
      <w:pPr>
        <w:pStyle w:val="a0"/>
        <w:rPr>
          <w:rtl/>
        </w:rPr>
      </w:pPr>
    </w:p>
    <w:p w14:paraId="6D14DA3D" w14:textId="77777777" w:rsidR="00000000" w:rsidRDefault="0069655B">
      <w:pPr>
        <w:pStyle w:val="a0"/>
        <w:rPr>
          <w:rFonts w:hint="cs"/>
          <w:rtl/>
        </w:rPr>
      </w:pPr>
      <w:r>
        <w:rPr>
          <w:rFonts w:hint="cs"/>
          <w:rtl/>
        </w:rPr>
        <w:t>- - - לבדוק את זה בוועדת</w:t>
      </w:r>
      <w:r>
        <w:rPr>
          <w:rFonts w:hint="cs"/>
          <w:rtl/>
        </w:rPr>
        <w:t xml:space="preserve"> הפנים זה לא יזיק לאף אחד. זה רק ייתן אפשרות לבדוק את המצב לאשורו - - -</w:t>
      </w:r>
    </w:p>
    <w:p w14:paraId="54055AC8" w14:textId="77777777" w:rsidR="00000000" w:rsidRDefault="0069655B">
      <w:pPr>
        <w:pStyle w:val="a"/>
        <w:rPr>
          <w:rtl/>
        </w:rPr>
      </w:pPr>
      <w:r>
        <w:rPr>
          <w:rFonts w:hint="cs"/>
          <w:rtl/>
        </w:rPr>
        <w:br/>
      </w:r>
      <w:bookmarkStart w:id="755" w:name="FS000000483T25_02_2004_20_33_01"/>
      <w:bookmarkStart w:id="756" w:name="_Toc69695045"/>
      <w:bookmarkEnd w:id="755"/>
      <w:r>
        <w:rPr>
          <w:rFonts w:hint="eastAsia"/>
          <w:rtl/>
        </w:rPr>
        <w:t>דוד</w:t>
      </w:r>
      <w:r>
        <w:rPr>
          <w:rtl/>
        </w:rPr>
        <w:t xml:space="preserve"> אזולאי (ש"ס):</w:t>
      </w:r>
      <w:bookmarkEnd w:id="756"/>
    </w:p>
    <w:p w14:paraId="6C7897F9" w14:textId="77777777" w:rsidR="00000000" w:rsidRDefault="0069655B">
      <w:pPr>
        <w:pStyle w:val="a0"/>
        <w:rPr>
          <w:rtl/>
        </w:rPr>
      </w:pPr>
    </w:p>
    <w:p w14:paraId="696B2C2F" w14:textId="77777777" w:rsidR="00000000" w:rsidRDefault="0069655B">
      <w:pPr>
        <w:pStyle w:val="a0"/>
        <w:rPr>
          <w:rFonts w:hint="cs"/>
          <w:rtl/>
        </w:rPr>
      </w:pPr>
      <w:r>
        <w:rPr>
          <w:rFonts w:hint="cs"/>
          <w:rtl/>
        </w:rPr>
        <w:t xml:space="preserve">אדוני היושב-ראש, אדוני סגן השר, </w:t>
      </w:r>
      <w:bookmarkStart w:id="757" w:name="FS000000483T25_02_2004_20_31_58"/>
      <w:bookmarkEnd w:id="757"/>
      <w:r>
        <w:rPr>
          <w:rFonts w:hint="cs"/>
          <w:rtl/>
        </w:rPr>
        <w:t>חברי חבר הכנסת דהאמשה, אני רוצה להגיד לך שהמצב של האסירים הביטחוניים הערבים הוא עדיין טוב לעומת המצב של האסיר הביטחוני נועם פדרמן, ש</w:t>
      </w:r>
      <w:r>
        <w:rPr>
          <w:rFonts w:hint="cs"/>
          <w:rtl/>
        </w:rPr>
        <w:t>הוא עצור מינהלי יהודי, שכלוא ללא משפט ואיננו זוכה לתנאים שמגיעים לעצור מינהלי. ואני רוצה להגיד לך, אדוני סגן השר, השבוע קיבלתי מכתב מרעייתו והזדעזעתי לשמוע שהאיש, לא רק שלא יכול לשמור שבת - אין לו האפשרות הזאת - ואל נשכח, הוא עציר מינהלי. יתירה מכך, בשל בי</w:t>
      </w:r>
      <w:r>
        <w:rPr>
          <w:rFonts w:hint="cs"/>
          <w:rtl/>
        </w:rPr>
        <w:t>קור של גורמים בכירים בשב"ס, נבצר ממנו להתפלל שחרית, והדבר - - -</w:t>
      </w:r>
    </w:p>
    <w:p w14:paraId="4F8AE34F" w14:textId="77777777" w:rsidR="00000000" w:rsidRDefault="0069655B">
      <w:pPr>
        <w:pStyle w:val="af0"/>
        <w:rPr>
          <w:rtl/>
        </w:rPr>
      </w:pPr>
      <w:r>
        <w:rPr>
          <w:rtl/>
        </w:rPr>
        <w:br/>
        <w:t>סגן השר לביטחון פנים יעקב אדרי:</w:t>
      </w:r>
    </w:p>
    <w:p w14:paraId="1E3F3E8B" w14:textId="77777777" w:rsidR="00000000" w:rsidRDefault="0069655B">
      <w:pPr>
        <w:pStyle w:val="a0"/>
        <w:rPr>
          <w:rtl/>
        </w:rPr>
      </w:pPr>
    </w:p>
    <w:p w14:paraId="7B4F2319" w14:textId="77777777" w:rsidR="00000000" w:rsidRDefault="0069655B">
      <w:pPr>
        <w:pStyle w:val="a0"/>
        <w:rPr>
          <w:rFonts w:hint="cs"/>
          <w:rtl/>
        </w:rPr>
      </w:pPr>
      <w:r>
        <w:rPr>
          <w:rFonts w:hint="cs"/>
          <w:rtl/>
        </w:rPr>
        <w:t>- - -  זה נכון. מה שאמרת עכשיו זה - - -</w:t>
      </w:r>
    </w:p>
    <w:p w14:paraId="260276A9" w14:textId="77777777" w:rsidR="00000000" w:rsidRDefault="0069655B">
      <w:pPr>
        <w:pStyle w:val="-"/>
        <w:rPr>
          <w:rtl/>
        </w:rPr>
      </w:pPr>
      <w:r>
        <w:rPr>
          <w:rtl/>
        </w:rPr>
        <w:br/>
      </w:r>
      <w:bookmarkStart w:id="758" w:name="FS000000483T25_02_2004_20_35_36C"/>
      <w:bookmarkEnd w:id="758"/>
      <w:r>
        <w:rPr>
          <w:rtl/>
        </w:rPr>
        <w:t>דוד אזולאי (ש"ס):</w:t>
      </w:r>
    </w:p>
    <w:p w14:paraId="478EFF8B" w14:textId="77777777" w:rsidR="00000000" w:rsidRDefault="0069655B">
      <w:pPr>
        <w:pStyle w:val="a0"/>
        <w:rPr>
          <w:rtl/>
        </w:rPr>
      </w:pPr>
    </w:p>
    <w:p w14:paraId="53EE62A5" w14:textId="77777777" w:rsidR="00000000" w:rsidRDefault="0069655B">
      <w:pPr>
        <w:pStyle w:val="a0"/>
        <w:rPr>
          <w:rFonts w:hint="cs"/>
          <w:rtl/>
        </w:rPr>
      </w:pPr>
      <w:r>
        <w:rPr>
          <w:rFonts w:hint="cs"/>
          <w:rtl/>
        </w:rPr>
        <w:t>אדוני סגן השר, אני מקבל את המכתבים ואני עוקב אחריו. יותר מכך - ביקרתי אותו באופן אישי, וראיתי את ו</w:t>
      </w:r>
      <w:r>
        <w:rPr>
          <w:rFonts w:hint="cs"/>
          <w:rtl/>
        </w:rPr>
        <w:t xml:space="preserve">אנונו - האסיר שנידון ל-18 שנות מאסר, והוא אסיר מסוכן, מסתובב בצורה חופשית, ואילו לנועם פדרמן נתנו איזו חלקה קטנה עם ריח של סולר, ושם הוא צריך לבלות כמה שעות ביום. </w:t>
      </w:r>
    </w:p>
    <w:p w14:paraId="7B4B2409" w14:textId="77777777" w:rsidR="00000000" w:rsidRDefault="0069655B">
      <w:pPr>
        <w:pStyle w:val="a0"/>
        <w:rPr>
          <w:rFonts w:hint="cs"/>
          <w:rtl/>
        </w:rPr>
      </w:pPr>
    </w:p>
    <w:p w14:paraId="0CB27425" w14:textId="77777777" w:rsidR="00000000" w:rsidRDefault="0069655B">
      <w:pPr>
        <w:pStyle w:val="a0"/>
        <w:rPr>
          <w:rFonts w:hint="cs"/>
          <w:rtl/>
        </w:rPr>
      </w:pPr>
      <w:r>
        <w:rPr>
          <w:rFonts w:hint="cs"/>
          <w:rtl/>
        </w:rPr>
        <w:t xml:space="preserve">לכן, אני מציע לך, אדוני סגן השר, ללכת ולבדוק ולראות מדוע נעשה העוול הזה - ואני לא מזדהה עם </w:t>
      </w:r>
      <w:r>
        <w:rPr>
          <w:rFonts w:hint="cs"/>
          <w:rtl/>
        </w:rPr>
        <w:t xml:space="preserve">דעותיו של נועם פדרמן, שיהיה ברור - אבל אני נגד זה שייפגעו זכויותיו של העצור המינהלי נועם פדרמן. </w:t>
      </w:r>
    </w:p>
    <w:p w14:paraId="351E611F" w14:textId="77777777" w:rsidR="00000000" w:rsidRDefault="0069655B">
      <w:pPr>
        <w:pStyle w:val="af0"/>
        <w:rPr>
          <w:rtl/>
        </w:rPr>
      </w:pPr>
      <w:r>
        <w:rPr>
          <w:rtl/>
        </w:rPr>
        <w:br/>
        <w:t>סגן השר לביטחון פנים יעקב אדרי:</w:t>
      </w:r>
    </w:p>
    <w:p w14:paraId="6980A625" w14:textId="77777777" w:rsidR="00000000" w:rsidRDefault="0069655B">
      <w:pPr>
        <w:pStyle w:val="a0"/>
        <w:rPr>
          <w:rtl/>
        </w:rPr>
      </w:pPr>
    </w:p>
    <w:p w14:paraId="0772C903" w14:textId="77777777" w:rsidR="00000000" w:rsidRDefault="0069655B">
      <w:pPr>
        <w:pStyle w:val="a0"/>
        <w:rPr>
          <w:rFonts w:hint="cs"/>
          <w:rtl/>
        </w:rPr>
      </w:pPr>
      <w:r>
        <w:rPr>
          <w:rFonts w:hint="cs"/>
          <w:rtl/>
        </w:rPr>
        <w:t>- - -</w:t>
      </w:r>
    </w:p>
    <w:p w14:paraId="59963D53" w14:textId="77777777" w:rsidR="00000000" w:rsidRDefault="0069655B">
      <w:pPr>
        <w:pStyle w:val="af1"/>
        <w:rPr>
          <w:rtl/>
        </w:rPr>
      </w:pPr>
      <w:r>
        <w:rPr>
          <w:rtl/>
        </w:rPr>
        <w:br/>
        <w:t>היו"ר מיכאל נודלמן:</w:t>
      </w:r>
    </w:p>
    <w:p w14:paraId="73BB6CB2" w14:textId="77777777" w:rsidR="00000000" w:rsidRDefault="0069655B">
      <w:pPr>
        <w:pStyle w:val="a0"/>
        <w:rPr>
          <w:rFonts w:hint="cs"/>
          <w:rtl/>
        </w:rPr>
      </w:pPr>
    </w:p>
    <w:p w14:paraId="7845D6CE" w14:textId="77777777" w:rsidR="00000000" w:rsidRDefault="0069655B">
      <w:pPr>
        <w:pStyle w:val="a0"/>
        <w:rPr>
          <w:rFonts w:hint="cs"/>
          <w:rtl/>
        </w:rPr>
      </w:pPr>
      <w:r>
        <w:rPr>
          <w:rFonts w:hint="cs"/>
          <w:rtl/>
        </w:rPr>
        <w:t xml:space="preserve">תודה רבה. חבר הכנסת נסים זאב. </w:t>
      </w:r>
    </w:p>
    <w:p w14:paraId="2A4E9DA4" w14:textId="77777777" w:rsidR="00000000" w:rsidRDefault="0069655B">
      <w:pPr>
        <w:pStyle w:val="a"/>
        <w:rPr>
          <w:rtl/>
        </w:rPr>
      </w:pPr>
      <w:r>
        <w:rPr>
          <w:rtl/>
        </w:rPr>
        <w:br/>
      </w:r>
      <w:bookmarkStart w:id="759" w:name="FS000000490T25_02_2004_20_39_12"/>
      <w:bookmarkStart w:id="760" w:name="_Toc69695046"/>
      <w:bookmarkEnd w:id="759"/>
      <w:r>
        <w:rPr>
          <w:rtl/>
        </w:rPr>
        <w:t>נסים זאב (ש"ס):</w:t>
      </w:r>
      <w:bookmarkEnd w:id="760"/>
    </w:p>
    <w:p w14:paraId="25025959" w14:textId="77777777" w:rsidR="00000000" w:rsidRDefault="0069655B">
      <w:pPr>
        <w:pStyle w:val="a0"/>
        <w:rPr>
          <w:rtl/>
        </w:rPr>
      </w:pPr>
    </w:p>
    <w:p w14:paraId="662A6AB8" w14:textId="77777777" w:rsidR="00000000" w:rsidRDefault="0069655B">
      <w:pPr>
        <w:pStyle w:val="a0"/>
        <w:rPr>
          <w:rFonts w:hint="cs"/>
          <w:rtl/>
        </w:rPr>
      </w:pPr>
      <w:r>
        <w:rPr>
          <w:rFonts w:hint="cs"/>
          <w:rtl/>
        </w:rPr>
        <w:t>אדוני היושב-ראש, קודם כול אני רוצה להגיב על דברי</w:t>
      </w:r>
      <w:r>
        <w:rPr>
          <w:rFonts w:hint="cs"/>
          <w:rtl/>
        </w:rPr>
        <w:t xml:space="preserve">ו של דהאמשה, חבר הכנסת הנכבד. הוא שוב אומר שאני אמרתי דברים אנטישמיים. אני מבקש ממך - אני אמרתי את דברי, הבהרתי את דברי, ולא יעלה על הדעת שאתה כל פעם תכפיש אותי. </w:t>
      </w:r>
    </w:p>
    <w:p w14:paraId="044D0850" w14:textId="77777777" w:rsidR="00000000" w:rsidRDefault="0069655B">
      <w:pPr>
        <w:pStyle w:val="af0"/>
        <w:rPr>
          <w:rtl/>
        </w:rPr>
      </w:pPr>
      <w:r>
        <w:rPr>
          <w:rtl/>
        </w:rPr>
        <w:br/>
        <w:t>עבד-אלמאלכ דהאמשה (רע"ם):</w:t>
      </w:r>
    </w:p>
    <w:p w14:paraId="1A449505" w14:textId="77777777" w:rsidR="00000000" w:rsidRDefault="0069655B">
      <w:pPr>
        <w:pStyle w:val="a0"/>
        <w:rPr>
          <w:rtl/>
        </w:rPr>
      </w:pPr>
    </w:p>
    <w:p w14:paraId="54159DE2" w14:textId="77777777" w:rsidR="00000000" w:rsidRDefault="0069655B">
      <w:pPr>
        <w:pStyle w:val="a0"/>
        <w:rPr>
          <w:rFonts w:hint="cs"/>
          <w:rtl/>
        </w:rPr>
      </w:pPr>
      <w:r>
        <w:rPr>
          <w:rFonts w:hint="cs"/>
          <w:rtl/>
        </w:rPr>
        <w:t>- - -</w:t>
      </w:r>
    </w:p>
    <w:p w14:paraId="5C56C25D" w14:textId="77777777" w:rsidR="00000000" w:rsidRDefault="0069655B">
      <w:pPr>
        <w:pStyle w:val="-"/>
        <w:rPr>
          <w:rtl/>
        </w:rPr>
      </w:pPr>
      <w:r>
        <w:rPr>
          <w:rtl/>
        </w:rPr>
        <w:br/>
      </w:r>
      <w:bookmarkStart w:id="761" w:name="FS000000490T25_02_2004_20_40_03C"/>
      <w:bookmarkEnd w:id="761"/>
      <w:r>
        <w:rPr>
          <w:rtl/>
        </w:rPr>
        <w:t>נסים זאב (ש"ס):</w:t>
      </w:r>
    </w:p>
    <w:p w14:paraId="076B4CC5" w14:textId="77777777" w:rsidR="00000000" w:rsidRDefault="0069655B">
      <w:pPr>
        <w:pStyle w:val="a0"/>
        <w:rPr>
          <w:rtl/>
        </w:rPr>
      </w:pPr>
    </w:p>
    <w:p w14:paraId="3A6CD305" w14:textId="77777777" w:rsidR="00000000" w:rsidRDefault="0069655B">
      <w:pPr>
        <w:pStyle w:val="a0"/>
        <w:rPr>
          <w:rFonts w:hint="cs"/>
          <w:rtl/>
        </w:rPr>
      </w:pPr>
      <w:r>
        <w:rPr>
          <w:rFonts w:hint="cs"/>
          <w:rtl/>
        </w:rPr>
        <w:t>יש גבול. תגיד לי, חבריך אלה, אחמד טיבי ומ</w:t>
      </w:r>
      <w:r>
        <w:rPr>
          <w:rFonts w:hint="cs"/>
          <w:rtl/>
        </w:rPr>
        <w:t xml:space="preserve">וחמד ברכה, נסעו להאג, הלכו להסית נגד מדינת ישראל - - </w:t>
      </w:r>
    </w:p>
    <w:p w14:paraId="7BE83C28" w14:textId="77777777" w:rsidR="00000000" w:rsidRDefault="0069655B">
      <w:pPr>
        <w:pStyle w:val="af0"/>
        <w:rPr>
          <w:rtl/>
        </w:rPr>
      </w:pPr>
      <w:r>
        <w:rPr>
          <w:rtl/>
        </w:rPr>
        <w:br/>
        <w:t>עבד-אלמאלכ דהאמשה (רע"ם):</w:t>
      </w:r>
    </w:p>
    <w:p w14:paraId="1758C677" w14:textId="77777777" w:rsidR="00000000" w:rsidRDefault="0069655B">
      <w:pPr>
        <w:pStyle w:val="a0"/>
        <w:rPr>
          <w:rtl/>
        </w:rPr>
      </w:pPr>
    </w:p>
    <w:p w14:paraId="43C2877E" w14:textId="77777777" w:rsidR="00000000" w:rsidRDefault="0069655B">
      <w:pPr>
        <w:pStyle w:val="a0"/>
        <w:rPr>
          <w:rFonts w:hint="cs"/>
          <w:rtl/>
        </w:rPr>
      </w:pPr>
      <w:r>
        <w:rPr>
          <w:rFonts w:hint="cs"/>
          <w:rtl/>
        </w:rPr>
        <w:t>- - -</w:t>
      </w:r>
    </w:p>
    <w:p w14:paraId="18D4B276" w14:textId="77777777" w:rsidR="00000000" w:rsidRDefault="0069655B">
      <w:pPr>
        <w:pStyle w:val="-"/>
        <w:rPr>
          <w:rFonts w:hint="cs"/>
          <w:rtl/>
        </w:rPr>
      </w:pPr>
      <w:bookmarkStart w:id="762" w:name="FS000000490T25_02_2004_20_40_56C"/>
      <w:bookmarkEnd w:id="762"/>
    </w:p>
    <w:p w14:paraId="32CF097F" w14:textId="77777777" w:rsidR="00000000" w:rsidRDefault="0069655B">
      <w:pPr>
        <w:pStyle w:val="-"/>
        <w:rPr>
          <w:rtl/>
        </w:rPr>
      </w:pPr>
      <w:r>
        <w:rPr>
          <w:rtl/>
        </w:rPr>
        <w:t>נסים זאב (ש"ס):</w:t>
      </w:r>
    </w:p>
    <w:p w14:paraId="4BAC228E" w14:textId="77777777" w:rsidR="00000000" w:rsidRDefault="0069655B">
      <w:pPr>
        <w:pStyle w:val="a0"/>
        <w:rPr>
          <w:rtl/>
        </w:rPr>
      </w:pPr>
    </w:p>
    <w:p w14:paraId="25B67E20" w14:textId="77777777" w:rsidR="00000000" w:rsidRDefault="0069655B">
      <w:pPr>
        <w:pStyle w:val="a0"/>
        <w:rPr>
          <w:rFonts w:hint="cs"/>
          <w:rtl/>
        </w:rPr>
      </w:pPr>
      <w:r>
        <w:rPr>
          <w:rFonts w:hint="cs"/>
          <w:rtl/>
        </w:rPr>
        <w:t xml:space="preserve">- - אלה אנשים שאסור שרגלם תדרוך שוב במדינת ישראל, ודאי לא בכנסת ישראל. פה קול הזעקה שלך צריך לקום, כשילדים נרצחים ברחובות ירושלים. על מה אתה מדבר? </w:t>
      </w:r>
    </w:p>
    <w:p w14:paraId="6511519D" w14:textId="77777777" w:rsidR="00000000" w:rsidRDefault="0069655B">
      <w:pPr>
        <w:pStyle w:val="af0"/>
        <w:rPr>
          <w:rtl/>
        </w:rPr>
      </w:pPr>
      <w:r>
        <w:rPr>
          <w:rtl/>
        </w:rPr>
        <w:br/>
        <w:t>ע</w:t>
      </w:r>
      <w:r>
        <w:rPr>
          <w:rtl/>
        </w:rPr>
        <w:t>בד-אלמאלכ דהאמשה (רע"ם):</w:t>
      </w:r>
    </w:p>
    <w:p w14:paraId="6474D285" w14:textId="77777777" w:rsidR="00000000" w:rsidRDefault="0069655B">
      <w:pPr>
        <w:pStyle w:val="a0"/>
        <w:rPr>
          <w:rtl/>
        </w:rPr>
      </w:pPr>
    </w:p>
    <w:p w14:paraId="70BD1407" w14:textId="77777777" w:rsidR="00000000" w:rsidRDefault="0069655B">
      <w:pPr>
        <w:pStyle w:val="a0"/>
        <w:rPr>
          <w:rFonts w:hint="cs"/>
          <w:rtl/>
        </w:rPr>
      </w:pPr>
      <w:r>
        <w:rPr>
          <w:rFonts w:hint="cs"/>
          <w:rtl/>
        </w:rPr>
        <w:t>- - -</w:t>
      </w:r>
    </w:p>
    <w:p w14:paraId="20B636F9" w14:textId="77777777" w:rsidR="00000000" w:rsidRDefault="0069655B">
      <w:pPr>
        <w:pStyle w:val="-"/>
        <w:rPr>
          <w:rtl/>
        </w:rPr>
      </w:pPr>
      <w:r>
        <w:rPr>
          <w:rtl/>
        </w:rPr>
        <w:br/>
      </w:r>
      <w:bookmarkStart w:id="763" w:name="FS000000490T25_02_2004_20_42_46C"/>
      <w:bookmarkEnd w:id="763"/>
      <w:r>
        <w:rPr>
          <w:rtl/>
        </w:rPr>
        <w:t>נסים זאב (ש"ס):</w:t>
      </w:r>
    </w:p>
    <w:p w14:paraId="0967ADA0" w14:textId="77777777" w:rsidR="00000000" w:rsidRDefault="0069655B">
      <w:pPr>
        <w:pStyle w:val="a0"/>
        <w:rPr>
          <w:rtl/>
        </w:rPr>
      </w:pPr>
    </w:p>
    <w:p w14:paraId="697C8B52" w14:textId="77777777" w:rsidR="00000000" w:rsidRDefault="0069655B">
      <w:pPr>
        <w:pStyle w:val="a0"/>
        <w:rPr>
          <w:rFonts w:hint="cs"/>
          <w:rtl/>
        </w:rPr>
      </w:pPr>
      <w:r>
        <w:rPr>
          <w:rFonts w:hint="cs"/>
          <w:rtl/>
        </w:rPr>
        <w:t xml:space="preserve">אתה מדבר על סגנון כזה או אחר, כשילדי ישראל נרצחים? </w:t>
      </w:r>
    </w:p>
    <w:p w14:paraId="69F9AB78" w14:textId="77777777" w:rsidR="00000000" w:rsidRDefault="0069655B">
      <w:pPr>
        <w:pStyle w:val="a0"/>
        <w:rPr>
          <w:rFonts w:hint="cs"/>
          <w:rtl/>
        </w:rPr>
      </w:pPr>
    </w:p>
    <w:p w14:paraId="2A33FCE7" w14:textId="77777777" w:rsidR="00000000" w:rsidRDefault="0069655B">
      <w:pPr>
        <w:pStyle w:val="a0"/>
        <w:rPr>
          <w:rFonts w:hint="cs"/>
          <w:rtl/>
        </w:rPr>
      </w:pPr>
      <w:r>
        <w:rPr>
          <w:rFonts w:hint="cs"/>
          <w:rtl/>
        </w:rPr>
        <w:t>דבר נוסף, אדוני, לגופו של עניין, ביקרתי בכלא "מעשיהו", ואני רוצה לומר לך, חבר הכנסת דהאמשה, היהודים שם מתגעגעים לתנאים שהערבים מקבלים. אמרו לי: כל בקשה ש</w:t>
      </w:r>
      <w:r>
        <w:rPr>
          <w:rFonts w:hint="cs"/>
          <w:rtl/>
        </w:rPr>
        <w:t>הערבים מבקשים - אולי מפני שהסוהרים מפחדים מהם, אני אומר לך - אם הם רוצים אוכל מיוחד, כל בקשה, הם נענים בחיוב. אם יש איזו טרוניה - ובאמת יש הרבה תלונות, למשל בנושא של אוכל כשר, מצד יהודים חרדים. אני רוצה לומר לך, אדוני סגן השר, אני לא מבין למה יהודי חרדי, צ</w:t>
      </w:r>
      <w:r>
        <w:rPr>
          <w:rFonts w:hint="cs"/>
          <w:rtl/>
        </w:rPr>
        <w:t xml:space="preserve">ריכים לשגע אותו שנה שלמה או חצי שנה, כדי לקבל אוכל כשר. הוא רוצה גלאט כשר. </w:t>
      </w:r>
    </w:p>
    <w:p w14:paraId="2779E962" w14:textId="77777777" w:rsidR="00000000" w:rsidRDefault="0069655B">
      <w:pPr>
        <w:pStyle w:val="a0"/>
        <w:rPr>
          <w:rFonts w:hint="cs"/>
          <w:rtl/>
        </w:rPr>
      </w:pPr>
    </w:p>
    <w:p w14:paraId="0AFB28AD" w14:textId="77777777" w:rsidR="00000000" w:rsidRDefault="0069655B">
      <w:pPr>
        <w:pStyle w:val="a0"/>
        <w:rPr>
          <w:rFonts w:hint="cs"/>
          <w:rtl/>
        </w:rPr>
      </w:pPr>
      <w:r>
        <w:rPr>
          <w:rFonts w:hint="cs"/>
          <w:rtl/>
        </w:rPr>
        <w:t xml:space="preserve">חוץ מזה, דבר שהוא הרבה יותר חשוב - רק לידיעתך, אדוני סגן השר, האוכל הסטנדרטי הוא ברמה שלפעמים האסירים לא מסוגלים לאכול אותו. </w:t>
      </w:r>
    </w:p>
    <w:p w14:paraId="605420AE" w14:textId="77777777" w:rsidR="00000000" w:rsidRDefault="0069655B">
      <w:pPr>
        <w:pStyle w:val="af1"/>
        <w:rPr>
          <w:rtl/>
        </w:rPr>
      </w:pPr>
      <w:r>
        <w:rPr>
          <w:rtl/>
        </w:rPr>
        <w:br/>
        <w:t>היו"ר מיכאל נודלמן:</w:t>
      </w:r>
    </w:p>
    <w:p w14:paraId="16769705" w14:textId="77777777" w:rsidR="00000000" w:rsidRDefault="0069655B">
      <w:pPr>
        <w:pStyle w:val="a0"/>
        <w:rPr>
          <w:rtl/>
        </w:rPr>
      </w:pPr>
    </w:p>
    <w:p w14:paraId="5E8C4C31" w14:textId="77777777" w:rsidR="00000000" w:rsidRDefault="0069655B">
      <w:pPr>
        <w:pStyle w:val="a0"/>
        <w:rPr>
          <w:rFonts w:hint="cs"/>
          <w:rtl/>
        </w:rPr>
      </w:pPr>
      <w:r>
        <w:rPr>
          <w:rFonts w:hint="cs"/>
          <w:rtl/>
        </w:rPr>
        <w:t>תודה רבה.</w:t>
      </w:r>
      <w:bookmarkStart w:id="764" w:name="FS000000490T25_02_2004_20_46_37C"/>
      <w:bookmarkEnd w:id="764"/>
      <w:r>
        <w:rPr>
          <w:rFonts w:hint="cs"/>
          <w:rtl/>
        </w:rPr>
        <w:t xml:space="preserve"> בבקשה, סגן השר.</w:t>
      </w:r>
    </w:p>
    <w:p w14:paraId="4753E88A" w14:textId="77777777" w:rsidR="00000000" w:rsidRDefault="0069655B">
      <w:pPr>
        <w:pStyle w:val="a"/>
        <w:rPr>
          <w:rtl/>
        </w:rPr>
      </w:pPr>
      <w:r>
        <w:rPr>
          <w:rtl/>
        </w:rPr>
        <w:br/>
      </w:r>
      <w:bookmarkStart w:id="765" w:name="FS000001031T25_02_2004_20_47_01"/>
      <w:bookmarkStart w:id="766" w:name="_Toc69695047"/>
      <w:bookmarkEnd w:id="765"/>
      <w:r>
        <w:rPr>
          <w:rtl/>
        </w:rPr>
        <w:t xml:space="preserve">סגן </w:t>
      </w:r>
      <w:r>
        <w:rPr>
          <w:rtl/>
        </w:rPr>
        <w:t>השר לביטחון פנים יעקב אדרי:</w:t>
      </w:r>
      <w:bookmarkEnd w:id="766"/>
    </w:p>
    <w:p w14:paraId="790CCFD2" w14:textId="77777777" w:rsidR="00000000" w:rsidRDefault="0069655B">
      <w:pPr>
        <w:pStyle w:val="a0"/>
        <w:rPr>
          <w:rtl/>
        </w:rPr>
      </w:pPr>
    </w:p>
    <w:p w14:paraId="7B8D9562" w14:textId="77777777" w:rsidR="00000000" w:rsidRDefault="0069655B">
      <w:pPr>
        <w:pStyle w:val="a0"/>
        <w:rPr>
          <w:rFonts w:hint="cs"/>
          <w:rtl/>
        </w:rPr>
      </w:pPr>
      <w:r>
        <w:rPr>
          <w:rFonts w:hint="cs"/>
          <w:rtl/>
        </w:rPr>
        <w:t xml:space="preserve">חבר הכנסת נסים זאב, יעיד חבר הכנסת נסים דהן, שכאשר היתה אלי פנייה בנושא של אוכל, הנושא טופל. ושוב, אני חושב שמטפלים בזה ברמה של נהלים - וזה טופל. כמעט כל בקשה כזאת נענתה, אני חייב להגיד לך את זה. אם גם לך יש מקרה מיוחד - תעביר </w:t>
      </w:r>
      <w:r>
        <w:rPr>
          <w:rFonts w:hint="cs"/>
          <w:rtl/>
        </w:rPr>
        <w:t xml:space="preserve">לי אותו, והוא יטופל. </w:t>
      </w:r>
    </w:p>
    <w:p w14:paraId="01A8D89A" w14:textId="77777777" w:rsidR="00000000" w:rsidRDefault="0069655B">
      <w:pPr>
        <w:pStyle w:val="af1"/>
        <w:rPr>
          <w:rtl/>
        </w:rPr>
      </w:pPr>
      <w:r>
        <w:rPr>
          <w:rtl/>
        </w:rPr>
        <w:br/>
        <w:t>היו"ר מיכאל נודלמן:</w:t>
      </w:r>
    </w:p>
    <w:p w14:paraId="458A3322" w14:textId="77777777" w:rsidR="00000000" w:rsidRDefault="0069655B">
      <w:pPr>
        <w:pStyle w:val="a0"/>
        <w:rPr>
          <w:rtl/>
        </w:rPr>
      </w:pPr>
    </w:p>
    <w:p w14:paraId="61D8791D" w14:textId="77777777" w:rsidR="00000000" w:rsidRDefault="0069655B">
      <w:pPr>
        <w:pStyle w:val="a0"/>
        <w:rPr>
          <w:rFonts w:hint="cs"/>
          <w:rtl/>
        </w:rPr>
      </w:pPr>
      <w:r>
        <w:rPr>
          <w:rFonts w:hint="cs"/>
          <w:rtl/>
        </w:rPr>
        <w:t>תודה רבה.</w:t>
      </w:r>
    </w:p>
    <w:p w14:paraId="48AB4A11" w14:textId="77777777" w:rsidR="00000000" w:rsidRDefault="0069655B">
      <w:pPr>
        <w:pStyle w:val="af0"/>
        <w:rPr>
          <w:rtl/>
        </w:rPr>
      </w:pPr>
      <w:r>
        <w:rPr>
          <w:rtl/>
        </w:rPr>
        <w:br/>
        <w:t>עבד-אלמאלכ דהאמשה (רע"ם):</w:t>
      </w:r>
    </w:p>
    <w:p w14:paraId="6E4543AB" w14:textId="77777777" w:rsidR="00000000" w:rsidRDefault="0069655B">
      <w:pPr>
        <w:pStyle w:val="a0"/>
        <w:rPr>
          <w:rtl/>
        </w:rPr>
      </w:pPr>
    </w:p>
    <w:p w14:paraId="7241DAA0" w14:textId="77777777" w:rsidR="00000000" w:rsidRDefault="0069655B">
      <w:pPr>
        <w:pStyle w:val="a0"/>
        <w:rPr>
          <w:rFonts w:hint="cs"/>
          <w:rtl/>
        </w:rPr>
      </w:pPr>
      <w:r>
        <w:rPr>
          <w:rFonts w:hint="cs"/>
          <w:rtl/>
        </w:rPr>
        <w:t>אני מציע להעביר זאת לוועדת הפנים. שם נטפל גם בזה וגם בזה.</w:t>
      </w:r>
    </w:p>
    <w:p w14:paraId="636D0E5B" w14:textId="77777777" w:rsidR="00000000" w:rsidRDefault="0069655B">
      <w:pPr>
        <w:pStyle w:val="af1"/>
        <w:rPr>
          <w:rtl/>
        </w:rPr>
      </w:pPr>
      <w:r>
        <w:rPr>
          <w:rtl/>
        </w:rPr>
        <w:br/>
        <w:t>היו"ר מיכאל נודלמן:</w:t>
      </w:r>
    </w:p>
    <w:p w14:paraId="69CC97FE" w14:textId="77777777" w:rsidR="00000000" w:rsidRDefault="0069655B">
      <w:pPr>
        <w:pStyle w:val="a0"/>
        <w:rPr>
          <w:rtl/>
        </w:rPr>
      </w:pPr>
    </w:p>
    <w:p w14:paraId="68EFCA6E" w14:textId="77777777" w:rsidR="00000000" w:rsidRDefault="0069655B">
      <w:pPr>
        <w:pStyle w:val="a0"/>
        <w:rPr>
          <w:rFonts w:hint="cs"/>
          <w:rtl/>
        </w:rPr>
      </w:pPr>
      <w:r>
        <w:rPr>
          <w:rFonts w:hint="cs"/>
          <w:rtl/>
        </w:rPr>
        <w:t>חברי הכנסת, אנחנו עוברים להצבעה. בעד זה בעד דיון בוועדת הפנים, נגד זה להסיר. בבקשה.</w:t>
      </w:r>
    </w:p>
    <w:p w14:paraId="5235D206" w14:textId="77777777" w:rsidR="00000000" w:rsidRDefault="0069655B">
      <w:pPr>
        <w:pStyle w:val="a0"/>
        <w:rPr>
          <w:color w:val="0000FF"/>
          <w:szCs w:val="28"/>
          <w:rtl/>
        </w:rPr>
      </w:pPr>
      <w:r>
        <w:rPr>
          <w:rtl/>
        </w:rPr>
        <w:br/>
      </w:r>
    </w:p>
    <w:p w14:paraId="75C717E1" w14:textId="77777777" w:rsidR="00000000" w:rsidRDefault="0069655B">
      <w:pPr>
        <w:pStyle w:val="ab"/>
        <w:bidi/>
        <w:rPr>
          <w:rFonts w:hint="cs"/>
          <w:rtl/>
        </w:rPr>
      </w:pPr>
      <w:r>
        <w:rPr>
          <w:rFonts w:hint="cs"/>
          <w:rtl/>
        </w:rPr>
        <w:t>הצבעה מס</w:t>
      </w:r>
      <w:r>
        <w:rPr>
          <w:rFonts w:hint="cs"/>
          <w:rtl/>
        </w:rPr>
        <w:t>' 26</w:t>
      </w:r>
    </w:p>
    <w:p w14:paraId="71EBFB8F" w14:textId="77777777" w:rsidR="00000000" w:rsidRDefault="0069655B">
      <w:pPr>
        <w:pStyle w:val="a0"/>
        <w:rPr>
          <w:rFonts w:hint="cs"/>
          <w:rtl/>
        </w:rPr>
      </w:pPr>
    </w:p>
    <w:p w14:paraId="051EA1A7" w14:textId="77777777" w:rsidR="00000000" w:rsidRDefault="0069655B">
      <w:pPr>
        <w:pStyle w:val="ac"/>
        <w:bidi/>
        <w:rPr>
          <w:rFonts w:hint="cs"/>
          <w:rtl/>
        </w:rPr>
      </w:pPr>
      <w:r>
        <w:rPr>
          <w:rFonts w:hint="cs"/>
          <w:rtl/>
        </w:rPr>
        <w:t>בעד ההצעה להעביר את הנושא לוועדה - 1</w:t>
      </w:r>
    </w:p>
    <w:p w14:paraId="032C2B29" w14:textId="77777777" w:rsidR="00000000" w:rsidRDefault="0069655B">
      <w:pPr>
        <w:pStyle w:val="ac"/>
        <w:bidi/>
        <w:rPr>
          <w:rFonts w:hint="cs"/>
          <w:rtl/>
        </w:rPr>
      </w:pPr>
      <w:r>
        <w:rPr>
          <w:rFonts w:hint="cs"/>
          <w:rtl/>
        </w:rPr>
        <w:t>בעד ההצעה שלא לכלול את הנושא בסדר-היום - 3</w:t>
      </w:r>
    </w:p>
    <w:p w14:paraId="50806CCE" w14:textId="77777777" w:rsidR="00000000" w:rsidRDefault="0069655B">
      <w:pPr>
        <w:pStyle w:val="ac"/>
        <w:bidi/>
        <w:rPr>
          <w:rFonts w:hint="cs"/>
          <w:rtl/>
        </w:rPr>
      </w:pPr>
      <w:r>
        <w:rPr>
          <w:rFonts w:hint="cs"/>
          <w:rtl/>
        </w:rPr>
        <w:t>נמנעים - 1</w:t>
      </w:r>
    </w:p>
    <w:p w14:paraId="69DAFB6B" w14:textId="77777777" w:rsidR="00000000" w:rsidRDefault="0069655B">
      <w:pPr>
        <w:pStyle w:val="ad"/>
        <w:bidi/>
        <w:rPr>
          <w:rFonts w:hint="cs"/>
          <w:rtl/>
        </w:rPr>
      </w:pPr>
      <w:r>
        <w:rPr>
          <w:rFonts w:hint="cs"/>
          <w:rtl/>
        </w:rPr>
        <w:t xml:space="preserve">ההצעה שלא לכלול את הנושא בסדר-היום של הכנסת נתקבלה. </w:t>
      </w:r>
    </w:p>
    <w:p w14:paraId="10EC2DE3" w14:textId="77777777" w:rsidR="00000000" w:rsidRDefault="0069655B">
      <w:pPr>
        <w:pStyle w:val="a0"/>
        <w:ind w:firstLine="0"/>
        <w:rPr>
          <w:rFonts w:hint="cs"/>
          <w:rtl/>
        </w:rPr>
      </w:pPr>
    </w:p>
    <w:p w14:paraId="4FA91429" w14:textId="77777777" w:rsidR="00000000" w:rsidRDefault="0069655B">
      <w:pPr>
        <w:pStyle w:val="af1"/>
        <w:rPr>
          <w:rtl/>
        </w:rPr>
      </w:pPr>
      <w:r>
        <w:rPr>
          <w:rtl/>
        </w:rPr>
        <w:t>היו"ר מיכאל נודלמן:</w:t>
      </w:r>
    </w:p>
    <w:p w14:paraId="247759AA" w14:textId="77777777" w:rsidR="00000000" w:rsidRDefault="0069655B">
      <w:pPr>
        <w:pStyle w:val="a0"/>
        <w:rPr>
          <w:rtl/>
        </w:rPr>
      </w:pPr>
    </w:p>
    <w:p w14:paraId="11B79066" w14:textId="77777777" w:rsidR="00000000" w:rsidRDefault="0069655B">
      <w:pPr>
        <w:pStyle w:val="a0"/>
        <w:rPr>
          <w:rFonts w:hint="cs"/>
          <w:rtl/>
        </w:rPr>
      </w:pPr>
      <w:r>
        <w:rPr>
          <w:rFonts w:hint="cs"/>
          <w:rtl/>
        </w:rPr>
        <w:t xml:space="preserve">אחד בעד, שלושה נגד, אחד נמנע. אני קובע שהנושא ירד מסדר-היום. </w:t>
      </w:r>
    </w:p>
    <w:p w14:paraId="4A2B5107" w14:textId="77777777" w:rsidR="00000000" w:rsidRDefault="0069655B">
      <w:pPr>
        <w:pStyle w:val="a0"/>
        <w:rPr>
          <w:rFonts w:hint="cs"/>
          <w:rtl/>
        </w:rPr>
      </w:pPr>
    </w:p>
    <w:p w14:paraId="7AD04751" w14:textId="77777777" w:rsidR="00000000" w:rsidRDefault="0069655B">
      <w:pPr>
        <w:pStyle w:val="a0"/>
        <w:rPr>
          <w:rFonts w:hint="cs"/>
          <w:rtl/>
        </w:rPr>
      </w:pPr>
      <w:r>
        <w:rPr>
          <w:rFonts w:hint="cs"/>
          <w:rtl/>
        </w:rPr>
        <w:t>חברי הכנסת, תם סדר-הי</w:t>
      </w:r>
      <w:r>
        <w:rPr>
          <w:rFonts w:hint="cs"/>
          <w:rtl/>
        </w:rPr>
        <w:t xml:space="preserve">ום. הישיבה הבאה תתקיים ביום שני, ח' באדר התשס"ד, 1 במרס 2004, בשעה 16:00. ישיבת הכנסת נעולה. </w:t>
      </w:r>
    </w:p>
    <w:p w14:paraId="234CDD19" w14:textId="77777777" w:rsidR="00000000" w:rsidRDefault="0069655B">
      <w:pPr>
        <w:pStyle w:val="a0"/>
        <w:rPr>
          <w:rFonts w:hint="cs"/>
          <w:rtl/>
        </w:rPr>
      </w:pPr>
    </w:p>
    <w:p w14:paraId="56CAC67F" w14:textId="77777777" w:rsidR="00000000" w:rsidRDefault="0069655B">
      <w:pPr>
        <w:pStyle w:val="a0"/>
        <w:rPr>
          <w:rFonts w:hint="cs"/>
          <w:rtl/>
        </w:rPr>
      </w:pPr>
    </w:p>
    <w:p w14:paraId="3C2DDBBD" w14:textId="77777777" w:rsidR="00000000" w:rsidRDefault="0069655B">
      <w:pPr>
        <w:pStyle w:val="a0"/>
        <w:jc w:val="center"/>
        <w:rPr>
          <w:rFonts w:hint="cs"/>
          <w:rtl/>
        </w:rPr>
      </w:pPr>
      <w:r>
        <w:rPr>
          <w:rFonts w:hint="cs"/>
          <w:rtl/>
        </w:rPr>
        <w:t>הישיבה ננעלה בשעה 19:51.</w:t>
      </w:r>
    </w:p>
    <w:p w14:paraId="4653C730" w14:textId="77777777" w:rsidR="00000000" w:rsidRDefault="0069655B">
      <w:pPr>
        <w:pStyle w:val="a0"/>
        <w:rPr>
          <w:rFonts w:hint="cs"/>
          <w:rtl/>
        </w:rPr>
      </w:pPr>
    </w:p>
    <w:p w14:paraId="170D5B00" w14:textId="77777777" w:rsidR="00000000" w:rsidRDefault="0069655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D6FFD" w14:textId="77777777" w:rsidR="00000000" w:rsidRDefault="0069655B">
      <w:r>
        <w:separator/>
      </w:r>
    </w:p>
  </w:endnote>
  <w:endnote w:type="continuationSeparator" w:id="0">
    <w:p w14:paraId="33908C51" w14:textId="77777777" w:rsidR="00000000" w:rsidRDefault="00696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151AF" w14:textId="77777777" w:rsidR="00000000" w:rsidRDefault="0069655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261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8CB50" w14:textId="77777777" w:rsidR="00000000" w:rsidRDefault="0069655B">
      <w:r>
        <w:separator/>
      </w:r>
    </w:p>
  </w:footnote>
  <w:footnote w:type="continuationSeparator" w:id="0">
    <w:p w14:paraId="75241FC2" w14:textId="77777777" w:rsidR="00000000" w:rsidRDefault="00696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BDD48D3"/>
    <w:multiLevelType w:val="hybridMultilevel"/>
    <w:tmpl w:val="5E74F4F6"/>
    <w:lvl w:ilvl="0" w:tplc="E642F31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1D1C6D8A"/>
    <w:multiLevelType w:val="hybridMultilevel"/>
    <w:tmpl w:val="ED7EC3A2"/>
    <w:lvl w:ilvl="0" w:tplc="E7CAE10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1D7538D2"/>
    <w:multiLevelType w:val="hybridMultilevel"/>
    <w:tmpl w:val="26DAFD14"/>
    <w:lvl w:ilvl="0" w:tplc="F1943DD0">
      <w:numFmt w:val="bullet"/>
      <w:lvlText w:val="-"/>
      <w:lvlJc w:val="left"/>
      <w:pPr>
        <w:tabs>
          <w:tab w:val="num" w:pos="786"/>
        </w:tabs>
        <w:ind w:left="786" w:right="786"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4" w15:restartNumberingAfterBreak="0">
    <w:nsid w:val="2A605439"/>
    <w:multiLevelType w:val="hybridMultilevel"/>
    <w:tmpl w:val="97EA8ED6"/>
    <w:lvl w:ilvl="0" w:tplc="5B34311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66AD3A46"/>
    <w:multiLevelType w:val="hybridMultilevel"/>
    <w:tmpl w:val="5B4E2A62"/>
    <w:lvl w:ilvl="0" w:tplc="0508490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77BC4C92"/>
    <w:multiLevelType w:val="hybridMultilevel"/>
    <w:tmpl w:val="B19C528A"/>
    <w:lvl w:ilvl="0" w:tplc="269A24F2">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3016_1-50.doc"/>
    <w:docVar w:name="Position" w:val="Merged1-50"/>
    <w:docVar w:name="Queue" w:val="1-50"/>
    <w:docVar w:name="SaveYN" w:val="N"/>
    <w:docVar w:name="Session" w:val="23016"/>
    <w:docVar w:name="SessionDate" w:val="25/02/04"/>
    <w:docVar w:name="SpeakersNum" w:val="0"/>
    <w:docVar w:name="StartMode" w:val="4"/>
  </w:docVars>
  <w:rsids>
    <w:rsidRoot w:val="0069655B"/>
    <w:rsid w:val="006965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588D7"/>
  <w15:chartTrackingRefBased/>
  <w15:docId w15:val="{00A143B2-F725-4773-B6DC-E1CCA14F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26" w:firstLine="497"/>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53396</Words>
  <Characters>304359</Characters>
  <Application>Microsoft Office Word</Application>
  <DocSecurity>0</DocSecurity>
  <Lines>2536</Lines>
  <Paragraphs>714</Paragraphs>
  <ScaleCrop>false</ScaleCrop>
  <HeadingPairs>
    <vt:vector size="2" baseType="variant">
      <vt:variant>
        <vt:lpstr>שם</vt:lpstr>
      </vt:variant>
      <vt:variant>
        <vt:i4>1</vt:i4>
      </vt:variant>
    </vt:vector>
  </HeadingPairs>
  <TitlesOfParts>
    <vt:vector size="1" baseType="lpstr">
      <vt:lpstr>חוברת י"ט</vt:lpstr>
    </vt:vector>
  </TitlesOfParts>
  <Company>EDS</Company>
  <LinksUpToDate>false</LinksUpToDate>
  <CharactersWithSpaces>357041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112 מתאריך 25/02/2004</dc:title>
  <dc:subject/>
  <dc:creator>דבורה אביבי</dc:creator>
  <cp:keywords/>
  <dc:description/>
  <cp:lastModifiedBy>vladimir</cp:lastModifiedBy>
  <cp:revision>2</cp:revision>
  <cp:lastPrinted>2004-08-10T14:03:00Z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112.000000000000</vt:lpwstr>
  </property>
  <property fmtid="{D5CDD505-2E9C-101B-9397-08002B2CF9AE}" pid="4" name="Nose">
    <vt:lpwstr>_x000d_
</vt:lpwstr>
  </property>
  <property fmtid="{D5CDD505-2E9C-101B-9397-08002B2CF9AE}" pid="5" name="TaarichYeshiva">
    <vt:lpwstr>2004-02-25T00:00:00Z</vt:lpwstr>
  </property>
  <property fmtid="{D5CDD505-2E9C-101B-9397-08002B2CF9AE}" pid="6" name="Tor">
    <vt:lpwstr>1-50</vt:lpwstr>
  </property>
  <property fmtid="{D5CDD505-2E9C-101B-9397-08002B2CF9AE}" pid="7" name="סימוכין">
    <vt:i4>3398804</vt:i4>
  </property>
  <property fmtid="{D5CDD505-2E9C-101B-9397-08002B2CF9AE}" pid="8" name="תאריך המסמך">
    <vt:filetime>2005-04-20T00:00:00Z</vt:filetime>
  </property>
  <property fmtid="{D5CDD505-2E9C-101B-9397-08002B2CF9AE}" pid="9" name="CodeProfile">
    <vt:lpwstr>136.000000000000</vt:lpwstr>
  </property>
  <property fmtid="{D5CDD505-2E9C-101B-9397-08002B2CF9AE}" pid="10" name="AutoNumber">
    <vt:lpwstr>3398804</vt:lpwstr>
  </property>
  <property fmtid="{D5CDD505-2E9C-101B-9397-08002B2CF9AE}" pid="11" name="SDDocDate">
    <vt:lpwstr>2005-04-20T00:00:00Z</vt:lpwstr>
  </property>
  <property fmtid="{D5CDD505-2E9C-101B-9397-08002B2CF9AE}" pid="12" name="SDHebDate">
    <vt:lpwstr>י"א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