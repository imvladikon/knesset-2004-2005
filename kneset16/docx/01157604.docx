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13C3" w14:textId="77777777" w:rsidR="00000000" w:rsidRDefault="00A03D8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8A8F58E" w14:textId="77777777" w:rsidR="00000000" w:rsidRDefault="00A03D81">
      <w:pPr>
        <w:pStyle w:val="TOC1"/>
        <w:tabs>
          <w:tab w:val="right" w:leader="dot" w:pos="8296"/>
        </w:tabs>
        <w:rPr>
          <w:rFonts w:ascii="Times New Roman" w:hAnsi="Times New Roman" w:cs="Times New Roman"/>
          <w:sz w:val="24"/>
          <w:szCs w:val="24"/>
        </w:rPr>
      </w:pPr>
      <w:r>
        <w:rPr>
          <w:rtl/>
        </w:rPr>
        <w:t>דברי</w:t>
      </w:r>
      <w:r>
        <w:t xml:space="preserve"> </w:t>
      </w:r>
      <w:r>
        <w:rPr>
          <w:rtl/>
        </w:rPr>
        <w:t>יושב-ראש הכנסת</w:t>
      </w:r>
      <w:r>
        <w:t xml:space="preserve"> </w:t>
      </w:r>
      <w:r>
        <w:rPr>
          <w:rtl/>
        </w:rPr>
        <w:t>על הקמת אגף המידע בכנסת</w:t>
      </w:r>
      <w:r>
        <w:tab/>
      </w:r>
      <w:r>
        <w:fldChar w:fldCharType="begin"/>
      </w:r>
      <w:r>
        <w:instrText xml:space="preserve"> PAGEREF _Toc79902390 \h </w:instrText>
      </w:r>
      <w:r>
        <w:fldChar w:fldCharType="separate"/>
      </w:r>
      <w:r>
        <w:t>4</w:t>
      </w:r>
      <w:r>
        <w:fldChar w:fldCharType="end"/>
      </w:r>
    </w:p>
    <w:p w14:paraId="34E140FF" w14:textId="77777777" w:rsidR="00000000" w:rsidRDefault="00A03D81">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_Toc79902391 \h </w:instrText>
      </w:r>
      <w:r>
        <w:fldChar w:fldCharType="separate"/>
      </w:r>
      <w:r>
        <w:t>5</w:t>
      </w:r>
      <w:r>
        <w:fldChar w:fldCharType="end"/>
      </w:r>
    </w:p>
    <w:p w14:paraId="40874C81" w14:textId="77777777" w:rsidR="00000000" w:rsidRDefault="00A03D81">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_Toc79902392 \h </w:instrText>
      </w:r>
      <w:r>
        <w:fldChar w:fldCharType="separate"/>
      </w:r>
      <w:r>
        <w:t>5</w:t>
      </w:r>
      <w:r>
        <w:fldChar w:fldCharType="end"/>
      </w:r>
    </w:p>
    <w:p w14:paraId="218ED0D9" w14:textId="77777777" w:rsidR="00000000" w:rsidRDefault="00A03D8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_Toc79902393 \h </w:instrText>
      </w:r>
      <w:r>
        <w:fldChar w:fldCharType="separate"/>
      </w:r>
      <w:r>
        <w:t>6</w:t>
      </w:r>
      <w:r>
        <w:fldChar w:fldCharType="end"/>
      </w:r>
    </w:p>
    <w:p w14:paraId="7EEEE274" w14:textId="77777777" w:rsidR="00000000" w:rsidRDefault="00A03D81">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_Toc79902394 \h </w:instrText>
      </w:r>
      <w:r>
        <w:fldChar w:fldCharType="separate"/>
      </w:r>
      <w:r>
        <w:t>7</w:t>
      </w:r>
      <w:r>
        <w:fldChar w:fldCharType="end"/>
      </w:r>
    </w:p>
    <w:p w14:paraId="2D72833D" w14:textId="77777777" w:rsidR="00000000" w:rsidRDefault="00A03D81">
      <w:pPr>
        <w:pStyle w:val="TOC1"/>
        <w:tabs>
          <w:tab w:val="right" w:leader="dot" w:pos="8296"/>
        </w:tabs>
        <w:rPr>
          <w:rFonts w:ascii="Times New Roman" w:hAnsi="Times New Roman" w:cs="Times New Roman"/>
          <w:sz w:val="24"/>
          <w:szCs w:val="24"/>
        </w:rPr>
      </w:pPr>
      <w:r>
        <w:rPr>
          <w:rtl/>
        </w:rPr>
        <w:t xml:space="preserve">הצעות סיעות העבודה-מימד, ש"ס, מרצ--חד"ש-תע"ל--בל"ד ורע"ם </w:t>
      </w:r>
      <w:r>
        <w:t xml:space="preserve"> </w:t>
      </w:r>
      <w:r>
        <w:rPr>
          <w:rtl/>
        </w:rPr>
        <w:t>להביע אי-אמון בממשלה בשל:</w:t>
      </w:r>
      <w:r>
        <w:tab/>
      </w:r>
      <w:r>
        <w:fldChar w:fldCharType="begin"/>
      </w:r>
      <w:r>
        <w:instrText xml:space="preserve"> PAGEREF _Toc79902395 \h </w:instrText>
      </w:r>
      <w:r>
        <w:fldChar w:fldCharType="separate"/>
      </w:r>
      <w:r>
        <w:t>9</w:t>
      </w:r>
      <w:r>
        <w:fldChar w:fldCharType="end"/>
      </w:r>
    </w:p>
    <w:p w14:paraId="1D2181D2" w14:textId="77777777" w:rsidR="00000000" w:rsidRDefault="00A03D81">
      <w:pPr>
        <w:pStyle w:val="TOC1"/>
        <w:tabs>
          <w:tab w:val="right" w:leader="dot" w:pos="8296"/>
        </w:tabs>
        <w:rPr>
          <w:rFonts w:ascii="Times New Roman" w:hAnsi="Times New Roman" w:cs="Times New Roman"/>
          <w:sz w:val="24"/>
          <w:szCs w:val="24"/>
        </w:rPr>
      </w:pPr>
      <w:r>
        <w:rPr>
          <w:rtl/>
        </w:rPr>
        <w:t xml:space="preserve">א. העלאת מחיר הלחם; </w:t>
      </w:r>
      <w:r>
        <w:t xml:space="preserve"> </w:t>
      </w:r>
      <w:r>
        <w:rPr>
          <w:rtl/>
        </w:rPr>
        <w:t xml:space="preserve">ב. יחסה לרבבות קשישים רועדים, רעבים </w:t>
      </w:r>
      <w:r>
        <w:rPr>
          <w:rtl/>
        </w:rPr>
        <w:t>ובודדים;</w:t>
      </w:r>
      <w:r>
        <w:tab/>
      </w:r>
      <w:r>
        <w:fldChar w:fldCharType="begin"/>
      </w:r>
      <w:r>
        <w:instrText xml:space="preserve"> PAGEREF _Toc79902396 \h </w:instrText>
      </w:r>
      <w:r>
        <w:fldChar w:fldCharType="separate"/>
      </w:r>
      <w:r>
        <w:t>9</w:t>
      </w:r>
      <w:r>
        <w:fldChar w:fldCharType="end"/>
      </w:r>
    </w:p>
    <w:p w14:paraId="297E13C8" w14:textId="77777777" w:rsidR="00000000" w:rsidRDefault="00A03D81">
      <w:pPr>
        <w:pStyle w:val="TOC1"/>
        <w:tabs>
          <w:tab w:val="right" w:leader="dot" w:pos="8296"/>
        </w:tabs>
        <w:rPr>
          <w:rFonts w:ascii="Times New Roman" w:hAnsi="Times New Roman" w:cs="Times New Roman"/>
          <w:sz w:val="24"/>
          <w:szCs w:val="24"/>
        </w:rPr>
      </w:pPr>
      <w:r>
        <w:rPr>
          <w:rtl/>
        </w:rPr>
        <w:t xml:space="preserve">ג. מדיניותה הכלכלית והחברתית; </w:t>
      </w:r>
      <w:r>
        <w:t xml:space="preserve"> </w:t>
      </w:r>
      <w:r>
        <w:rPr>
          <w:rtl/>
        </w:rPr>
        <w:t xml:space="preserve">ד. הפרסומים בדבר קריאתו של השר אלון למיסיונרים נוצרים </w:t>
      </w:r>
      <w:r>
        <w:t xml:space="preserve"> </w:t>
      </w:r>
      <w:r>
        <w:rPr>
          <w:rtl/>
        </w:rPr>
        <w:t>להעביר את המוסלמים אל "האור והנאורות של הנצרות"</w:t>
      </w:r>
      <w:r>
        <w:tab/>
      </w:r>
      <w:r>
        <w:fldChar w:fldCharType="begin"/>
      </w:r>
      <w:r>
        <w:instrText xml:space="preserve"> PAGEREF _Toc79902397 \h </w:instrText>
      </w:r>
      <w:r>
        <w:fldChar w:fldCharType="separate"/>
      </w:r>
      <w:r>
        <w:t>9</w:t>
      </w:r>
      <w:r>
        <w:fldChar w:fldCharType="end"/>
      </w:r>
    </w:p>
    <w:p w14:paraId="64C9A5DD" w14:textId="77777777" w:rsidR="00000000" w:rsidRDefault="00A03D81">
      <w:pPr>
        <w:pStyle w:val="TOC2"/>
        <w:tabs>
          <w:tab w:val="right" w:leader="dot" w:pos="8296"/>
        </w:tabs>
        <w:ind w:right="0"/>
        <w:rPr>
          <w:rFonts w:ascii="Times New Roman" w:hAnsi="Times New Roman" w:cs="Times New Roman"/>
          <w:sz w:val="24"/>
          <w:szCs w:val="24"/>
        </w:rPr>
      </w:pPr>
      <w:r>
        <w:rPr>
          <w:rtl/>
        </w:rPr>
        <w:t>שלום שמחון (העבודה-מימד):</w:t>
      </w:r>
      <w:r>
        <w:tab/>
      </w:r>
      <w:r>
        <w:fldChar w:fldCharType="begin"/>
      </w:r>
      <w:r>
        <w:instrText xml:space="preserve"> PAGEREF _Toc79902398 \h</w:instrText>
      </w:r>
      <w:r>
        <w:instrText xml:space="preserve"> </w:instrText>
      </w:r>
      <w:r>
        <w:fldChar w:fldCharType="separate"/>
      </w:r>
      <w:r>
        <w:t>9</w:t>
      </w:r>
      <w:r>
        <w:fldChar w:fldCharType="end"/>
      </w:r>
    </w:p>
    <w:p w14:paraId="26ECF0B2" w14:textId="77777777" w:rsidR="00000000" w:rsidRDefault="00A03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_Toc79902399 \h </w:instrText>
      </w:r>
      <w:r>
        <w:fldChar w:fldCharType="separate"/>
      </w:r>
      <w:r>
        <w:t>18</w:t>
      </w:r>
      <w:r>
        <w:fldChar w:fldCharType="end"/>
      </w:r>
    </w:p>
    <w:p w14:paraId="6ADA953C" w14:textId="77777777" w:rsidR="00000000" w:rsidRDefault="00A03D81">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_Toc79902400 \h </w:instrText>
      </w:r>
      <w:r>
        <w:fldChar w:fldCharType="separate"/>
      </w:r>
      <w:r>
        <w:t>26</w:t>
      </w:r>
      <w:r>
        <w:fldChar w:fldCharType="end"/>
      </w:r>
    </w:p>
    <w:p w14:paraId="5E9BFDF4" w14:textId="77777777" w:rsidR="00000000" w:rsidRDefault="00A03D8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_Toc79902401 \h </w:instrText>
      </w:r>
      <w:r>
        <w:fldChar w:fldCharType="separate"/>
      </w:r>
      <w:r>
        <w:t>31</w:t>
      </w:r>
      <w:r>
        <w:fldChar w:fldCharType="end"/>
      </w:r>
    </w:p>
    <w:p w14:paraId="216A6DDB" w14:textId="77777777" w:rsidR="00000000" w:rsidRDefault="00A03D8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_Toc79902402 \h </w:instrText>
      </w:r>
      <w:r>
        <w:fldChar w:fldCharType="separate"/>
      </w:r>
      <w:r>
        <w:t>37</w:t>
      </w:r>
      <w:r>
        <w:fldChar w:fldCharType="end"/>
      </w:r>
    </w:p>
    <w:p w14:paraId="0B0539D6" w14:textId="77777777" w:rsidR="00000000" w:rsidRDefault="00A03D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w:instrText>
      </w:r>
      <w:r>
        <w:instrText xml:space="preserve"> _Toc79902403 \h </w:instrText>
      </w:r>
      <w:r>
        <w:fldChar w:fldCharType="separate"/>
      </w:r>
      <w:r>
        <w:t>40</w:t>
      </w:r>
      <w:r>
        <w:fldChar w:fldCharType="end"/>
      </w:r>
    </w:p>
    <w:p w14:paraId="628880F6" w14:textId="77777777" w:rsidR="00000000" w:rsidRDefault="00A03D81">
      <w:pPr>
        <w:pStyle w:val="TOC2"/>
        <w:tabs>
          <w:tab w:val="right" w:leader="dot" w:pos="8296"/>
        </w:tabs>
        <w:ind w:right="0"/>
        <w:rPr>
          <w:rFonts w:ascii="Times New Roman" w:hAnsi="Times New Roman" w:cs="Times New Roman"/>
          <w:sz w:val="24"/>
          <w:szCs w:val="24"/>
        </w:rPr>
      </w:pPr>
      <w:r>
        <w:rPr>
          <w:rtl/>
        </w:rPr>
        <w:t>אלי בן-מנחם (העבודה-מימד):</w:t>
      </w:r>
      <w:r>
        <w:tab/>
      </w:r>
      <w:r>
        <w:fldChar w:fldCharType="begin"/>
      </w:r>
      <w:r>
        <w:instrText xml:space="preserve"> PAGEREF _Toc79902404 \h </w:instrText>
      </w:r>
      <w:r>
        <w:fldChar w:fldCharType="separate"/>
      </w:r>
      <w:r>
        <w:t>47</w:t>
      </w:r>
      <w:r>
        <w:fldChar w:fldCharType="end"/>
      </w:r>
    </w:p>
    <w:p w14:paraId="29C83C61" w14:textId="77777777" w:rsidR="00000000" w:rsidRDefault="00A03D8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_Toc79902405 \h </w:instrText>
      </w:r>
      <w:r>
        <w:fldChar w:fldCharType="separate"/>
      </w:r>
      <w:r>
        <w:t>52</w:t>
      </w:r>
      <w:r>
        <w:fldChar w:fldCharType="end"/>
      </w:r>
    </w:p>
    <w:p w14:paraId="01C11502" w14:textId="77777777" w:rsidR="00000000" w:rsidRDefault="00A03D8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_Toc79902406 \h </w:instrText>
      </w:r>
      <w:r>
        <w:fldChar w:fldCharType="separate"/>
      </w:r>
      <w:r>
        <w:t>54</w:t>
      </w:r>
      <w:r>
        <w:fldChar w:fldCharType="end"/>
      </w:r>
    </w:p>
    <w:p w14:paraId="674F90F1" w14:textId="77777777" w:rsidR="00000000" w:rsidRDefault="00A03D8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_Toc79902407 \h </w:instrText>
      </w:r>
      <w:r>
        <w:fldChar w:fldCharType="separate"/>
      </w:r>
      <w:r>
        <w:t>56</w:t>
      </w:r>
      <w:r>
        <w:fldChar w:fldCharType="end"/>
      </w:r>
    </w:p>
    <w:p w14:paraId="727855A0" w14:textId="77777777" w:rsidR="00000000" w:rsidRDefault="00A03D8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_Toc79902408 \h </w:instrText>
      </w:r>
      <w:r>
        <w:fldChar w:fldCharType="separate"/>
      </w:r>
      <w:r>
        <w:t>57</w:t>
      </w:r>
      <w:r>
        <w:fldChar w:fldCharType="end"/>
      </w:r>
    </w:p>
    <w:p w14:paraId="0D79D76F" w14:textId="77777777" w:rsidR="00000000" w:rsidRDefault="00A03D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_Toc79902409 \h </w:instrText>
      </w:r>
      <w:r>
        <w:fldChar w:fldCharType="separate"/>
      </w:r>
      <w:r>
        <w:t>59</w:t>
      </w:r>
      <w:r>
        <w:fldChar w:fldCharType="end"/>
      </w:r>
    </w:p>
    <w:p w14:paraId="164A7DFD" w14:textId="77777777" w:rsidR="00000000" w:rsidRDefault="00A03D8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_Toc79902410 \h </w:instrText>
      </w:r>
      <w:r>
        <w:fldChar w:fldCharType="separate"/>
      </w:r>
      <w:r>
        <w:t>61</w:t>
      </w:r>
      <w:r>
        <w:fldChar w:fldCharType="end"/>
      </w:r>
    </w:p>
    <w:p w14:paraId="42D02362" w14:textId="77777777" w:rsidR="00000000" w:rsidRDefault="00A03D8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_Toc79902411 \h </w:instrText>
      </w:r>
      <w:r>
        <w:fldChar w:fldCharType="separate"/>
      </w:r>
      <w:r>
        <w:t>61</w:t>
      </w:r>
      <w:r>
        <w:fldChar w:fldCharType="end"/>
      </w:r>
    </w:p>
    <w:p w14:paraId="45EA4396" w14:textId="77777777" w:rsidR="00000000" w:rsidRDefault="00A03D81">
      <w:pPr>
        <w:pStyle w:val="TOC1"/>
        <w:tabs>
          <w:tab w:val="right" w:leader="dot" w:pos="8296"/>
        </w:tabs>
        <w:rPr>
          <w:rFonts w:ascii="Times New Roman" w:hAnsi="Times New Roman" w:cs="Times New Roman"/>
          <w:sz w:val="24"/>
          <w:szCs w:val="24"/>
        </w:rPr>
      </w:pPr>
      <w:r>
        <w:rPr>
          <w:rtl/>
        </w:rPr>
        <w:t>הצעות סיעות העבודה-מי</w:t>
      </w:r>
      <w:r>
        <w:rPr>
          <w:rtl/>
        </w:rPr>
        <w:t>מד</w:t>
      </w:r>
      <w:r>
        <w:t xml:space="preserve">, </w:t>
      </w:r>
      <w:r>
        <w:rPr>
          <w:rtl/>
        </w:rPr>
        <w:t xml:space="preserve">ש"ס ומרצ--חד"ש-תע"ל--בל"ד  </w:t>
      </w:r>
      <w:r>
        <w:t xml:space="preserve"> </w:t>
      </w:r>
      <w:r>
        <w:rPr>
          <w:rtl/>
        </w:rPr>
        <w:t>להביע אי-אמון בממשלה בשל:</w:t>
      </w:r>
      <w:r>
        <w:tab/>
      </w:r>
      <w:r>
        <w:fldChar w:fldCharType="begin"/>
      </w:r>
      <w:r>
        <w:instrText xml:space="preserve"> PAGEREF _Toc79902412 \h </w:instrText>
      </w:r>
      <w:r>
        <w:fldChar w:fldCharType="separate"/>
      </w:r>
      <w:r>
        <w:t>61</w:t>
      </w:r>
      <w:r>
        <w:fldChar w:fldCharType="end"/>
      </w:r>
    </w:p>
    <w:p w14:paraId="472FBB4A" w14:textId="77777777" w:rsidR="00000000" w:rsidRDefault="00A03D81">
      <w:pPr>
        <w:pStyle w:val="TOC1"/>
        <w:tabs>
          <w:tab w:val="right" w:leader="dot" w:pos="8296"/>
        </w:tabs>
        <w:rPr>
          <w:rFonts w:ascii="Times New Roman" w:hAnsi="Times New Roman" w:cs="Times New Roman"/>
          <w:sz w:val="24"/>
          <w:szCs w:val="24"/>
        </w:rPr>
      </w:pPr>
      <w:r>
        <w:rPr>
          <w:rtl/>
        </w:rPr>
        <w:t>א. העלאת מחיר הלחם</w:t>
      </w:r>
      <w:r>
        <w:t xml:space="preserve">;  </w:t>
      </w:r>
      <w:r>
        <w:rPr>
          <w:rtl/>
        </w:rPr>
        <w:t xml:space="preserve">ב. יחסה לרבבות קשישים רועדים, רעבים ובודדים; </w:t>
      </w:r>
      <w:r>
        <w:t xml:space="preserve"> </w:t>
      </w:r>
      <w:r>
        <w:rPr>
          <w:rtl/>
        </w:rPr>
        <w:t>ג. מדיניותה הכלכלית והחברתית</w:t>
      </w:r>
      <w:r>
        <w:tab/>
      </w:r>
      <w:r>
        <w:fldChar w:fldCharType="begin"/>
      </w:r>
      <w:r>
        <w:instrText xml:space="preserve"> PAGEREF _Toc79902413 \h </w:instrText>
      </w:r>
      <w:r>
        <w:fldChar w:fldCharType="separate"/>
      </w:r>
      <w:r>
        <w:t>61</w:t>
      </w:r>
      <w:r>
        <w:fldChar w:fldCharType="end"/>
      </w:r>
    </w:p>
    <w:p w14:paraId="0D30F202" w14:textId="77777777" w:rsidR="00000000" w:rsidRDefault="00A03D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w:instrText>
      </w:r>
      <w:r>
        <w:instrText xml:space="preserve">oc79902414 \h </w:instrText>
      </w:r>
      <w:r>
        <w:fldChar w:fldCharType="separate"/>
      </w:r>
      <w:r>
        <w:t>62</w:t>
      </w:r>
      <w:r>
        <w:fldChar w:fldCharType="end"/>
      </w:r>
    </w:p>
    <w:p w14:paraId="29C0EE53" w14:textId="77777777" w:rsidR="00000000" w:rsidRDefault="00A03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_Toc79902415 \h </w:instrText>
      </w:r>
      <w:r>
        <w:fldChar w:fldCharType="separate"/>
      </w:r>
      <w:r>
        <w:t>63</w:t>
      </w:r>
      <w:r>
        <w:fldChar w:fldCharType="end"/>
      </w:r>
    </w:p>
    <w:p w14:paraId="6983B773" w14:textId="77777777" w:rsidR="00000000" w:rsidRDefault="00A03D8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_Toc79902416 \h </w:instrText>
      </w:r>
      <w:r>
        <w:fldChar w:fldCharType="separate"/>
      </w:r>
      <w:r>
        <w:t>65</w:t>
      </w:r>
      <w:r>
        <w:fldChar w:fldCharType="end"/>
      </w:r>
    </w:p>
    <w:p w14:paraId="7D2193AF" w14:textId="77777777" w:rsidR="00000000" w:rsidRDefault="00A03D8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_Toc79902417 \h </w:instrText>
      </w:r>
      <w:r>
        <w:fldChar w:fldCharType="separate"/>
      </w:r>
      <w:r>
        <w:t>67</w:t>
      </w:r>
      <w:r>
        <w:fldChar w:fldCharType="end"/>
      </w:r>
    </w:p>
    <w:p w14:paraId="0C2BA9C5" w14:textId="77777777" w:rsidR="00000000" w:rsidRDefault="00A03D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_Toc79902418 \h </w:instrText>
      </w:r>
      <w:r>
        <w:fldChar w:fldCharType="separate"/>
      </w:r>
      <w:r>
        <w:t>68</w:t>
      </w:r>
      <w:r>
        <w:fldChar w:fldCharType="end"/>
      </w:r>
    </w:p>
    <w:p w14:paraId="021CB486" w14:textId="77777777" w:rsidR="00000000" w:rsidRDefault="00A03D8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_Toc79902419 \h </w:instrText>
      </w:r>
      <w:r>
        <w:fldChar w:fldCharType="separate"/>
      </w:r>
      <w:r>
        <w:t>69</w:t>
      </w:r>
      <w:r>
        <w:fldChar w:fldCharType="end"/>
      </w:r>
    </w:p>
    <w:p w14:paraId="224636DF" w14:textId="77777777" w:rsidR="00000000" w:rsidRDefault="00A03D8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_Toc79902420 \h </w:instrText>
      </w:r>
      <w:r>
        <w:fldChar w:fldCharType="separate"/>
      </w:r>
      <w:r>
        <w:t>73</w:t>
      </w:r>
      <w:r>
        <w:fldChar w:fldCharType="end"/>
      </w:r>
    </w:p>
    <w:p w14:paraId="7AB3D9B5" w14:textId="77777777" w:rsidR="00000000" w:rsidRDefault="00A03D81">
      <w:pPr>
        <w:pStyle w:val="TOC1"/>
        <w:tabs>
          <w:tab w:val="right" w:leader="dot" w:pos="8296"/>
        </w:tabs>
        <w:rPr>
          <w:rFonts w:ascii="Times New Roman" w:hAnsi="Times New Roman" w:cs="Times New Roman"/>
          <w:sz w:val="24"/>
          <w:szCs w:val="24"/>
        </w:rPr>
      </w:pPr>
      <w:r>
        <w:rPr>
          <w:rtl/>
        </w:rPr>
        <w:lastRenderedPageBreak/>
        <w:t>התנהלותה של הממשלה במלאות שנה לכהונתה</w:t>
      </w:r>
      <w:r>
        <w:tab/>
      </w:r>
      <w:r>
        <w:fldChar w:fldCharType="begin"/>
      </w:r>
      <w:r>
        <w:instrText xml:space="preserve"> PAGEREF _Toc79902421 \h </w:instrText>
      </w:r>
      <w:r>
        <w:fldChar w:fldCharType="separate"/>
      </w:r>
      <w:r>
        <w:t>79</w:t>
      </w:r>
      <w:r>
        <w:fldChar w:fldCharType="end"/>
      </w:r>
    </w:p>
    <w:p w14:paraId="60B3FDA5" w14:textId="77777777" w:rsidR="00000000" w:rsidRDefault="00A03D81">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_Toc79902422 \h </w:instrText>
      </w:r>
      <w:r>
        <w:fldChar w:fldCharType="separate"/>
      </w:r>
      <w:r>
        <w:t>79</w:t>
      </w:r>
      <w:r>
        <w:fldChar w:fldCharType="end"/>
      </w:r>
    </w:p>
    <w:p w14:paraId="74169DBF" w14:textId="77777777" w:rsidR="00000000" w:rsidRDefault="00A03D8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_Toc79902423 \h </w:instrText>
      </w:r>
      <w:r>
        <w:fldChar w:fldCharType="separate"/>
      </w:r>
      <w:r>
        <w:t>88</w:t>
      </w:r>
      <w:r>
        <w:fldChar w:fldCharType="end"/>
      </w:r>
    </w:p>
    <w:p w14:paraId="22AE9D6D" w14:textId="77777777" w:rsidR="00000000" w:rsidRDefault="00A03D81">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_Toc79902424 \h </w:instrText>
      </w:r>
      <w:r>
        <w:fldChar w:fldCharType="separate"/>
      </w:r>
      <w:r>
        <w:t>92</w:t>
      </w:r>
      <w:r>
        <w:fldChar w:fldCharType="end"/>
      </w:r>
    </w:p>
    <w:p w14:paraId="1FDA2DF3" w14:textId="77777777" w:rsidR="00000000" w:rsidRDefault="00A03D81">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_Toc79902425 \h </w:instrText>
      </w:r>
      <w:r>
        <w:fldChar w:fldCharType="separate"/>
      </w:r>
      <w:r>
        <w:t>96</w:t>
      </w:r>
      <w:r>
        <w:fldChar w:fldCharType="end"/>
      </w:r>
    </w:p>
    <w:p w14:paraId="10218478" w14:textId="77777777" w:rsidR="00000000" w:rsidRDefault="00A03D8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_Toc79902426 \h </w:instrText>
      </w:r>
      <w:r>
        <w:fldChar w:fldCharType="separate"/>
      </w:r>
      <w:r>
        <w:t>101</w:t>
      </w:r>
      <w:r>
        <w:fldChar w:fldCharType="end"/>
      </w:r>
    </w:p>
    <w:p w14:paraId="70E3A41E" w14:textId="77777777" w:rsidR="00000000" w:rsidRDefault="00A03D81">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_Toc79902427 \h </w:instrText>
      </w:r>
      <w:r>
        <w:fldChar w:fldCharType="separate"/>
      </w:r>
      <w:r>
        <w:t>106</w:t>
      </w:r>
      <w:r>
        <w:fldChar w:fldCharType="end"/>
      </w:r>
    </w:p>
    <w:p w14:paraId="681BF966" w14:textId="77777777" w:rsidR="00000000" w:rsidRDefault="00A03D81">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rPr>
          <w:rtl/>
        </w:rPr>
        <w:t>):</w:t>
      </w:r>
      <w:r>
        <w:tab/>
      </w:r>
      <w:r>
        <w:fldChar w:fldCharType="begin"/>
      </w:r>
      <w:r>
        <w:instrText xml:space="preserve"> PAGEREF _Toc79902428 \h </w:instrText>
      </w:r>
      <w:r>
        <w:fldChar w:fldCharType="separate"/>
      </w:r>
      <w:r>
        <w:t>107</w:t>
      </w:r>
      <w:r>
        <w:fldChar w:fldCharType="end"/>
      </w:r>
    </w:p>
    <w:p w14:paraId="143BAA7B" w14:textId="77777777" w:rsidR="00000000" w:rsidRDefault="00A03D8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_Toc79902429 \h </w:instrText>
      </w:r>
      <w:r>
        <w:fldChar w:fldCharType="separate"/>
      </w:r>
      <w:r>
        <w:t>110</w:t>
      </w:r>
      <w:r>
        <w:fldChar w:fldCharType="end"/>
      </w:r>
    </w:p>
    <w:p w14:paraId="5007DDCA" w14:textId="77777777" w:rsidR="00000000" w:rsidRDefault="00A03D8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_Toc79902430 \h </w:instrText>
      </w:r>
      <w:r>
        <w:fldChar w:fldCharType="separate"/>
      </w:r>
      <w:r>
        <w:t>112</w:t>
      </w:r>
      <w:r>
        <w:fldChar w:fldCharType="end"/>
      </w:r>
    </w:p>
    <w:p w14:paraId="58D4758F" w14:textId="77777777" w:rsidR="00000000" w:rsidRDefault="00A03D81">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_Toc79902431 \h </w:instrText>
      </w:r>
      <w:r>
        <w:fldChar w:fldCharType="separate"/>
      </w:r>
      <w:r>
        <w:t>112</w:t>
      </w:r>
      <w:r>
        <w:fldChar w:fldCharType="end"/>
      </w:r>
    </w:p>
    <w:p w14:paraId="69AECD5B" w14:textId="77777777" w:rsidR="00000000" w:rsidRDefault="00A03D81">
      <w:pPr>
        <w:pStyle w:val="TOC1"/>
        <w:tabs>
          <w:tab w:val="right" w:leader="dot" w:pos="8296"/>
        </w:tabs>
        <w:rPr>
          <w:rFonts w:ascii="Times New Roman" w:hAnsi="Times New Roman" w:cs="Times New Roman"/>
          <w:sz w:val="24"/>
          <w:szCs w:val="24"/>
        </w:rPr>
      </w:pPr>
      <w:r>
        <w:rPr>
          <w:rtl/>
        </w:rPr>
        <w:t>התנהלותה של הממשלה במלאות שנה לכהונתה</w:t>
      </w:r>
      <w:r>
        <w:tab/>
      </w:r>
      <w:r>
        <w:fldChar w:fldCharType="begin"/>
      </w:r>
      <w:r>
        <w:instrText xml:space="preserve"> PAGEREF _T</w:instrText>
      </w:r>
      <w:r>
        <w:instrText xml:space="preserve">oc79902432 \h </w:instrText>
      </w:r>
      <w:r>
        <w:fldChar w:fldCharType="separate"/>
      </w:r>
      <w:r>
        <w:t>113</w:t>
      </w:r>
      <w:r>
        <w:fldChar w:fldCharType="end"/>
      </w:r>
    </w:p>
    <w:p w14:paraId="7209172A" w14:textId="77777777" w:rsidR="00000000" w:rsidRDefault="00A03D81">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_Toc79902433 \h </w:instrText>
      </w:r>
      <w:r>
        <w:fldChar w:fldCharType="separate"/>
      </w:r>
      <w:r>
        <w:t>113</w:t>
      </w:r>
      <w:r>
        <w:fldChar w:fldCharType="end"/>
      </w:r>
    </w:p>
    <w:p w14:paraId="61CA90CE" w14:textId="77777777" w:rsidR="00000000" w:rsidRDefault="00A03D81">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_Toc79902434 \h </w:instrText>
      </w:r>
      <w:r>
        <w:fldChar w:fldCharType="separate"/>
      </w:r>
      <w:r>
        <w:t>127</w:t>
      </w:r>
      <w:r>
        <w:fldChar w:fldCharType="end"/>
      </w:r>
    </w:p>
    <w:p w14:paraId="33221411" w14:textId="77777777" w:rsidR="00000000" w:rsidRDefault="00A03D81">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_Toc79902435 \h </w:instrText>
      </w:r>
      <w:r>
        <w:fldChar w:fldCharType="separate"/>
      </w:r>
      <w:r>
        <w:t>130</w:t>
      </w:r>
      <w:r>
        <w:fldChar w:fldCharType="end"/>
      </w:r>
    </w:p>
    <w:p w14:paraId="3D6892DD" w14:textId="77777777" w:rsidR="00000000" w:rsidRDefault="00A03D8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_Toc79902436 \h </w:instrText>
      </w:r>
      <w:r>
        <w:fldChar w:fldCharType="separate"/>
      </w:r>
      <w:r>
        <w:t>138</w:t>
      </w:r>
      <w:r>
        <w:fldChar w:fldCharType="end"/>
      </w:r>
    </w:p>
    <w:p w14:paraId="6FD6F516" w14:textId="77777777" w:rsidR="00000000" w:rsidRDefault="00A03D81">
      <w:pPr>
        <w:pStyle w:val="TOC2"/>
        <w:tabs>
          <w:tab w:val="right" w:leader="dot" w:pos="8296"/>
        </w:tabs>
        <w:ind w:right="0"/>
        <w:rPr>
          <w:rFonts w:ascii="Times New Roman" w:hAnsi="Times New Roman" w:cs="Times New Roman"/>
          <w:sz w:val="24"/>
          <w:szCs w:val="24"/>
        </w:rPr>
      </w:pPr>
      <w:r>
        <w:rPr>
          <w:rtl/>
        </w:rPr>
        <w:t>משה גפ</w:t>
      </w:r>
      <w:r>
        <w:rPr>
          <w:rtl/>
        </w:rPr>
        <w:t>ני (יהדות התורה):</w:t>
      </w:r>
      <w:r>
        <w:tab/>
      </w:r>
      <w:r>
        <w:fldChar w:fldCharType="begin"/>
      </w:r>
      <w:r>
        <w:instrText xml:space="preserve"> PAGEREF _Toc79902437 \h </w:instrText>
      </w:r>
      <w:r>
        <w:fldChar w:fldCharType="separate"/>
      </w:r>
      <w:r>
        <w:t>139</w:t>
      </w:r>
      <w:r>
        <w:fldChar w:fldCharType="end"/>
      </w:r>
    </w:p>
    <w:p w14:paraId="24852DCD" w14:textId="77777777" w:rsidR="00000000" w:rsidRDefault="00A03D8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_Toc79902438 \h </w:instrText>
      </w:r>
      <w:r>
        <w:fldChar w:fldCharType="separate"/>
      </w:r>
      <w:r>
        <w:t>143</w:t>
      </w:r>
      <w:r>
        <w:fldChar w:fldCharType="end"/>
      </w:r>
    </w:p>
    <w:p w14:paraId="243ADF07" w14:textId="77777777" w:rsidR="00000000" w:rsidRDefault="00A03D81">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_Toc79902439 \h </w:instrText>
      </w:r>
      <w:r>
        <w:fldChar w:fldCharType="separate"/>
      </w:r>
      <w:r>
        <w:t>146</w:t>
      </w:r>
      <w:r>
        <w:fldChar w:fldCharType="end"/>
      </w:r>
    </w:p>
    <w:p w14:paraId="018AC2F3" w14:textId="77777777" w:rsidR="00000000" w:rsidRDefault="00A03D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_Toc79902440 \h </w:instrText>
      </w:r>
      <w:r>
        <w:fldChar w:fldCharType="separate"/>
      </w:r>
      <w:r>
        <w:t>148</w:t>
      </w:r>
      <w:r>
        <w:fldChar w:fldCharType="end"/>
      </w:r>
    </w:p>
    <w:p w14:paraId="4365889E" w14:textId="77777777" w:rsidR="00000000" w:rsidRDefault="00A03D81">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_Toc79902441 \h</w:instrText>
      </w:r>
      <w:r>
        <w:instrText xml:space="preserve"> </w:instrText>
      </w:r>
      <w:r>
        <w:fldChar w:fldCharType="separate"/>
      </w:r>
      <w:r>
        <w:t>150</w:t>
      </w:r>
      <w:r>
        <w:fldChar w:fldCharType="end"/>
      </w:r>
    </w:p>
    <w:p w14:paraId="2936F2E9" w14:textId="77777777" w:rsidR="00000000" w:rsidRDefault="00A03D81">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_Toc79902442 \h </w:instrText>
      </w:r>
      <w:r>
        <w:fldChar w:fldCharType="separate"/>
      </w:r>
      <w:r>
        <w:t>152</w:t>
      </w:r>
      <w:r>
        <w:fldChar w:fldCharType="end"/>
      </w:r>
    </w:p>
    <w:p w14:paraId="3C11ADF6" w14:textId="77777777" w:rsidR="00000000" w:rsidRDefault="00A03D8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_Toc79902443 \h </w:instrText>
      </w:r>
      <w:r>
        <w:fldChar w:fldCharType="separate"/>
      </w:r>
      <w:r>
        <w:t>155</w:t>
      </w:r>
      <w:r>
        <w:fldChar w:fldCharType="end"/>
      </w:r>
    </w:p>
    <w:p w14:paraId="0D4B7DA1" w14:textId="77777777" w:rsidR="00000000" w:rsidRDefault="00A03D8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_Toc79902444 \h </w:instrText>
      </w:r>
      <w:r>
        <w:fldChar w:fldCharType="separate"/>
      </w:r>
      <w:r>
        <w:t>159</w:t>
      </w:r>
      <w:r>
        <w:fldChar w:fldCharType="end"/>
      </w:r>
    </w:p>
    <w:p w14:paraId="241F3300" w14:textId="77777777" w:rsidR="00000000" w:rsidRDefault="00A03D81">
      <w:pPr>
        <w:pStyle w:val="TOC1"/>
        <w:tabs>
          <w:tab w:val="right" w:leader="dot" w:pos="8296"/>
        </w:tabs>
        <w:rPr>
          <w:rFonts w:ascii="Times New Roman" w:hAnsi="Times New Roman" w:cs="Times New Roman"/>
          <w:sz w:val="24"/>
          <w:szCs w:val="24"/>
        </w:rPr>
      </w:pPr>
      <w:r>
        <w:rPr>
          <w:rtl/>
        </w:rPr>
        <w:t>הצעת חוק הבחירות לכנסת (תיקון מס' 50)</w:t>
      </w:r>
      <w:r>
        <w:t xml:space="preserve">  (</w:t>
      </w:r>
      <w:r>
        <w:rPr>
          <w:rtl/>
        </w:rPr>
        <w:t>התפלגות סיעה המתמזגת עם סיעה אחרת), התשס"ד-2004</w:t>
      </w:r>
      <w:r>
        <w:tab/>
      </w:r>
      <w:r>
        <w:fldChar w:fldCharType="begin"/>
      </w:r>
      <w:r>
        <w:instrText xml:space="preserve"> PA</w:instrText>
      </w:r>
      <w:r>
        <w:instrText xml:space="preserve">GEREF _Toc79902445 \h </w:instrText>
      </w:r>
      <w:r>
        <w:fldChar w:fldCharType="separate"/>
      </w:r>
      <w:r>
        <w:t>163</w:t>
      </w:r>
      <w:r>
        <w:fldChar w:fldCharType="end"/>
      </w:r>
    </w:p>
    <w:p w14:paraId="5BF4529A" w14:textId="77777777" w:rsidR="00000000" w:rsidRDefault="00A03D81">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_Toc79902446 \h </w:instrText>
      </w:r>
      <w:r>
        <w:fldChar w:fldCharType="separate"/>
      </w:r>
      <w:r>
        <w:t>164</w:t>
      </w:r>
      <w:r>
        <w:fldChar w:fldCharType="end"/>
      </w:r>
    </w:p>
    <w:p w14:paraId="4711C259" w14:textId="77777777" w:rsidR="00000000" w:rsidRDefault="00A03D8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_Toc79902447 \h </w:instrText>
      </w:r>
      <w:r>
        <w:fldChar w:fldCharType="separate"/>
      </w:r>
      <w:r>
        <w:t>164</w:t>
      </w:r>
      <w:r>
        <w:fldChar w:fldCharType="end"/>
      </w:r>
    </w:p>
    <w:p w14:paraId="0F59B976" w14:textId="77777777" w:rsidR="00000000" w:rsidRDefault="00A03D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_Toc79902448 \h </w:instrText>
      </w:r>
      <w:r>
        <w:fldChar w:fldCharType="separate"/>
      </w:r>
      <w:r>
        <w:t>165</w:t>
      </w:r>
      <w:r>
        <w:fldChar w:fldCharType="end"/>
      </w:r>
    </w:p>
    <w:p w14:paraId="002C9147" w14:textId="77777777" w:rsidR="00000000" w:rsidRDefault="00A03D8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_Toc79902449 \h </w:instrText>
      </w:r>
      <w:r>
        <w:fldChar w:fldCharType="separate"/>
      </w:r>
      <w:r>
        <w:t>166</w:t>
      </w:r>
      <w:r>
        <w:fldChar w:fldCharType="end"/>
      </w:r>
    </w:p>
    <w:p w14:paraId="48CE071E" w14:textId="77777777" w:rsidR="00000000" w:rsidRDefault="00A03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w:t>
      </w:r>
      <w:r>
        <w:rPr>
          <w:rtl/>
        </w:rPr>
        <w:t>"ש-תע"ל):</w:t>
      </w:r>
      <w:r>
        <w:tab/>
      </w:r>
      <w:r>
        <w:fldChar w:fldCharType="begin"/>
      </w:r>
      <w:r>
        <w:instrText xml:space="preserve"> PAGEREF _Toc79902450 \h </w:instrText>
      </w:r>
      <w:r>
        <w:fldChar w:fldCharType="separate"/>
      </w:r>
      <w:r>
        <w:t>166</w:t>
      </w:r>
      <w:r>
        <w:fldChar w:fldCharType="end"/>
      </w:r>
    </w:p>
    <w:p w14:paraId="22F3D7D4" w14:textId="77777777" w:rsidR="00000000" w:rsidRDefault="00A03D8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_Toc79902451 \h </w:instrText>
      </w:r>
      <w:r>
        <w:fldChar w:fldCharType="separate"/>
      </w:r>
      <w:r>
        <w:t>168</w:t>
      </w:r>
      <w:r>
        <w:fldChar w:fldCharType="end"/>
      </w:r>
    </w:p>
    <w:p w14:paraId="7FAB9E47" w14:textId="77777777" w:rsidR="00000000" w:rsidRDefault="00A03D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_Toc79902452 \h </w:instrText>
      </w:r>
      <w:r>
        <w:fldChar w:fldCharType="separate"/>
      </w:r>
      <w:r>
        <w:t>170</w:t>
      </w:r>
      <w:r>
        <w:fldChar w:fldCharType="end"/>
      </w:r>
    </w:p>
    <w:p w14:paraId="75E407D2" w14:textId="77777777" w:rsidR="00000000" w:rsidRDefault="00A03D81">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_Toc79902453 \h </w:instrText>
      </w:r>
      <w:r>
        <w:fldChar w:fldCharType="separate"/>
      </w:r>
      <w:r>
        <w:t>171</w:t>
      </w:r>
      <w:r>
        <w:fldChar w:fldCharType="end"/>
      </w:r>
    </w:p>
    <w:p w14:paraId="480CF135" w14:textId="77777777" w:rsidR="00000000" w:rsidRDefault="00A03D8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_Toc79902454 \</w:instrText>
      </w:r>
      <w:r>
        <w:instrText xml:space="preserve">h </w:instrText>
      </w:r>
      <w:r>
        <w:fldChar w:fldCharType="separate"/>
      </w:r>
      <w:r>
        <w:t>172</w:t>
      </w:r>
      <w:r>
        <w:fldChar w:fldCharType="end"/>
      </w:r>
    </w:p>
    <w:p w14:paraId="338E6A14" w14:textId="77777777" w:rsidR="00000000" w:rsidRDefault="00A03D8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_Toc79902455 \h </w:instrText>
      </w:r>
      <w:r>
        <w:fldChar w:fldCharType="separate"/>
      </w:r>
      <w:r>
        <w:t>173</w:t>
      </w:r>
      <w:r>
        <w:fldChar w:fldCharType="end"/>
      </w:r>
    </w:p>
    <w:p w14:paraId="79884359" w14:textId="77777777" w:rsidR="00000000" w:rsidRDefault="00A03D8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_Toc79902456 \h </w:instrText>
      </w:r>
      <w:r>
        <w:fldChar w:fldCharType="separate"/>
      </w:r>
      <w:r>
        <w:t>176</w:t>
      </w:r>
      <w:r>
        <w:fldChar w:fldCharType="end"/>
      </w:r>
    </w:p>
    <w:p w14:paraId="7B8CB579" w14:textId="77777777" w:rsidR="00000000" w:rsidRDefault="00A03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_Toc79902457 \h </w:instrText>
      </w:r>
      <w:r>
        <w:fldChar w:fldCharType="separate"/>
      </w:r>
      <w:r>
        <w:t>178</w:t>
      </w:r>
      <w:r>
        <w:fldChar w:fldCharType="end"/>
      </w:r>
    </w:p>
    <w:p w14:paraId="601AE4CE" w14:textId="77777777" w:rsidR="00000000" w:rsidRDefault="00A03D8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_Toc79902458 \h </w:instrText>
      </w:r>
      <w:r>
        <w:fldChar w:fldCharType="separate"/>
      </w:r>
      <w:r>
        <w:t>179</w:t>
      </w:r>
      <w:r>
        <w:fldChar w:fldCharType="end"/>
      </w:r>
    </w:p>
    <w:p w14:paraId="02C8AACD" w14:textId="77777777" w:rsidR="00000000" w:rsidRDefault="00A03D81">
      <w:pPr>
        <w:pStyle w:val="TOC1"/>
        <w:tabs>
          <w:tab w:val="right" w:leader="dot" w:pos="8296"/>
        </w:tabs>
        <w:rPr>
          <w:rFonts w:ascii="Times New Roman" w:hAnsi="Times New Roman" w:cs="Times New Roman"/>
          <w:sz w:val="24"/>
          <w:szCs w:val="24"/>
        </w:rPr>
      </w:pPr>
      <w:r>
        <w:rPr>
          <w:rtl/>
        </w:rPr>
        <w:t>הודעת המ</w:t>
      </w:r>
      <w:r>
        <w:rPr>
          <w:rtl/>
        </w:rPr>
        <w:t>משלה על רצונה להחיל דין רציפות על הצעות חוק</w:t>
      </w:r>
      <w:r>
        <w:tab/>
      </w:r>
      <w:r>
        <w:fldChar w:fldCharType="begin"/>
      </w:r>
      <w:r>
        <w:instrText xml:space="preserve"> PAGEREF _Toc79902459 \h </w:instrText>
      </w:r>
      <w:r>
        <w:fldChar w:fldCharType="separate"/>
      </w:r>
      <w:r>
        <w:t>180</w:t>
      </w:r>
      <w:r>
        <w:fldChar w:fldCharType="end"/>
      </w:r>
    </w:p>
    <w:p w14:paraId="674D2687" w14:textId="77777777" w:rsidR="00000000" w:rsidRDefault="00A03D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_Toc79902460 \h </w:instrText>
      </w:r>
      <w:r>
        <w:fldChar w:fldCharType="separate"/>
      </w:r>
      <w:r>
        <w:t>180</w:t>
      </w:r>
      <w:r>
        <w:fldChar w:fldCharType="end"/>
      </w:r>
    </w:p>
    <w:p w14:paraId="15CC01C2" w14:textId="77777777" w:rsidR="00000000" w:rsidRDefault="00A03D8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_Toc79902461 \h </w:instrText>
      </w:r>
      <w:r>
        <w:fldChar w:fldCharType="separate"/>
      </w:r>
      <w:r>
        <w:t>183</w:t>
      </w:r>
      <w:r>
        <w:fldChar w:fldCharType="end"/>
      </w:r>
    </w:p>
    <w:p w14:paraId="4E6C2B7E" w14:textId="77777777" w:rsidR="00000000" w:rsidRDefault="00A03D8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_Toc79902462 \h </w:instrText>
      </w:r>
      <w:r>
        <w:fldChar w:fldCharType="separate"/>
      </w:r>
      <w:r>
        <w:t>184</w:t>
      </w:r>
      <w:r>
        <w:fldChar w:fldCharType="end"/>
      </w:r>
    </w:p>
    <w:p w14:paraId="26CD6D92" w14:textId="77777777" w:rsidR="00000000" w:rsidRDefault="00A03D81">
      <w:pPr>
        <w:pStyle w:val="TOC2"/>
        <w:tabs>
          <w:tab w:val="right" w:leader="dot" w:pos="8296"/>
        </w:tabs>
        <w:ind w:right="0"/>
        <w:rPr>
          <w:rFonts w:ascii="Times New Roman" w:hAnsi="Times New Roman" w:cs="Times New Roman"/>
          <w:sz w:val="24"/>
          <w:szCs w:val="24"/>
        </w:rPr>
      </w:pPr>
      <w:r>
        <w:rPr>
          <w:rtl/>
        </w:rPr>
        <w:t>אבש</w:t>
      </w:r>
      <w:r>
        <w:rPr>
          <w:rtl/>
        </w:rPr>
        <w:t>לום</w:t>
      </w:r>
      <w:r>
        <w:t xml:space="preserve"> </w:t>
      </w:r>
      <w:r>
        <w:rPr>
          <w:rtl/>
        </w:rPr>
        <w:t>וילן (מרצ):</w:t>
      </w:r>
      <w:r>
        <w:tab/>
      </w:r>
      <w:r>
        <w:fldChar w:fldCharType="begin"/>
      </w:r>
      <w:r>
        <w:instrText xml:space="preserve"> PAGEREF _Toc79902463 \h </w:instrText>
      </w:r>
      <w:r>
        <w:fldChar w:fldCharType="separate"/>
      </w:r>
      <w:r>
        <w:t>185</w:t>
      </w:r>
      <w:r>
        <w:fldChar w:fldCharType="end"/>
      </w:r>
    </w:p>
    <w:p w14:paraId="31F149FD" w14:textId="77777777" w:rsidR="00000000" w:rsidRDefault="00A03D8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_Toc79902464 \h </w:instrText>
      </w:r>
      <w:r>
        <w:fldChar w:fldCharType="separate"/>
      </w:r>
      <w:r>
        <w:t>185</w:t>
      </w:r>
      <w:r>
        <w:fldChar w:fldCharType="end"/>
      </w:r>
    </w:p>
    <w:p w14:paraId="10B0417C" w14:textId="77777777" w:rsidR="00000000" w:rsidRDefault="00A03D8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_Toc79902465 \h </w:instrText>
      </w:r>
      <w:r>
        <w:fldChar w:fldCharType="separate"/>
      </w:r>
      <w:r>
        <w:t>187</w:t>
      </w:r>
      <w:r>
        <w:fldChar w:fldCharType="end"/>
      </w:r>
    </w:p>
    <w:p w14:paraId="54CCEBF7" w14:textId="77777777" w:rsidR="00000000" w:rsidRDefault="00A03D8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_Toc79902466 \h </w:instrText>
      </w:r>
      <w:r>
        <w:fldChar w:fldCharType="separate"/>
      </w:r>
      <w:r>
        <w:t>189</w:t>
      </w:r>
      <w:r>
        <w:fldChar w:fldCharType="end"/>
      </w:r>
    </w:p>
    <w:p w14:paraId="54854C3B" w14:textId="77777777" w:rsidR="00000000" w:rsidRDefault="00A03D81">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_Toc79902467 \h </w:instrText>
      </w:r>
      <w:r>
        <w:fldChar w:fldCharType="separate"/>
      </w:r>
      <w:r>
        <w:t>193</w:t>
      </w:r>
      <w:r>
        <w:fldChar w:fldCharType="end"/>
      </w:r>
    </w:p>
    <w:p w14:paraId="18CA43AF" w14:textId="77777777" w:rsidR="00000000" w:rsidRDefault="00A03D81">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_Toc79902468 \h </w:instrText>
      </w:r>
      <w:r>
        <w:fldChar w:fldCharType="separate"/>
      </w:r>
      <w:r>
        <w:t>195</w:t>
      </w:r>
      <w:r>
        <w:fldChar w:fldCharType="end"/>
      </w:r>
    </w:p>
    <w:p w14:paraId="229358A8" w14:textId="77777777" w:rsidR="00000000" w:rsidRDefault="00A03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_Toc79902469 \h </w:instrText>
      </w:r>
      <w:r>
        <w:fldChar w:fldCharType="separate"/>
      </w:r>
      <w:r>
        <w:t>198</w:t>
      </w:r>
      <w:r>
        <w:fldChar w:fldCharType="end"/>
      </w:r>
    </w:p>
    <w:p w14:paraId="09BCF4D5" w14:textId="77777777" w:rsidR="00000000" w:rsidRDefault="00A03D81">
      <w:pPr>
        <w:pStyle w:val="TOC1"/>
        <w:tabs>
          <w:tab w:val="right" w:leader="dot" w:pos="8296"/>
        </w:tabs>
        <w:rPr>
          <w:rFonts w:ascii="Times New Roman" w:hAnsi="Times New Roman" w:cs="Times New Roman"/>
          <w:sz w:val="24"/>
          <w:szCs w:val="24"/>
        </w:rPr>
      </w:pPr>
      <w:r>
        <w:rPr>
          <w:rtl/>
        </w:rPr>
        <w:t>הצעת חוק סדר הדין הפלילי (תיקון מס' 40)</w:t>
      </w:r>
      <w:r>
        <w:t xml:space="preserve">  (</w:t>
      </w:r>
      <w:r>
        <w:rPr>
          <w:rtl/>
        </w:rPr>
        <w:t>אצילת סמכויות היועץ המשפטי לממשלה), התשס"ד-2004</w:t>
      </w:r>
      <w:r>
        <w:tab/>
      </w:r>
      <w:r>
        <w:fldChar w:fldCharType="begin"/>
      </w:r>
      <w:r>
        <w:instrText xml:space="preserve"> PAGEREF _Toc79902470 \h </w:instrText>
      </w:r>
      <w:r>
        <w:fldChar w:fldCharType="separate"/>
      </w:r>
      <w:r>
        <w:t>201</w:t>
      </w:r>
      <w:r>
        <w:fldChar w:fldCharType="end"/>
      </w:r>
    </w:p>
    <w:p w14:paraId="31095404" w14:textId="77777777" w:rsidR="00000000" w:rsidRDefault="00A03D81">
      <w:pPr>
        <w:pStyle w:val="TOC2"/>
        <w:tabs>
          <w:tab w:val="right" w:leader="dot" w:pos="8296"/>
        </w:tabs>
        <w:ind w:right="0"/>
        <w:rPr>
          <w:rFonts w:ascii="Times New Roman" w:hAnsi="Times New Roman" w:cs="Times New Roman"/>
          <w:sz w:val="24"/>
          <w:szCs w:val="24"/>
        </w:rPr>
      </w:pPr>
      <w:r>
        <w:rPr>
          <w:rtl/>
        </w:rPr>
        <w:t>שר המשפטים יוסף לפ</w:t>
      </w:r>
      <w:r>
        <w:rPr>
          <w:rtl/>
        </w:rPr>
        <w:t>יד:</w:t>
      </w:r>
      <w:r>
        <w:tab/>
      </w:r>
      <w:r>
        <w:fldChar w:fldCharType="begin"/>
      </w:r>
      <w:r>
        <w:instrText xml:space="preserve"> PAGEREF _Toc79902471 \h </w:instrText>
      </w:r>
      <w:r>
        <w:fldChar w:fldCharType="separate"/>
      </w:r>
      <w:r>
        <w:t>202</w:t>
      </w:r>
      <w:r>
        <w:fldChar w:fldCharType="end"/>
      </w:r>
    </w:p>
    <w:p w14:paraId="4DE8DF9D" w14:textId="77777777" w:rsidR="00000000" w:rsidRDefault="00A03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_Toc79902472 \h </w:instrText>
      </w:r>
      <w:r>
        <w:fldChar w:fldCharType="separate"/>
      </w:r>
      <w:r>
        <w:t>202</w:t>
      </w:r>
      <w:r>
        <w:fldChar w:fldCharType="end"/>
      </w:r>
    </w:p>
    <w:p w14:paraId="79D772C8" w14:textId="77777777" w:rsidR="00000000" w:rsidRDefault="00A03D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_Toc79902473 \h </w:instrText>
      </w:r>
      <w:r>
        <w:fldChar w:fldCharType="separate"/>
      </w:r>
      <w:r>
        <w:t>203</w:t>
      </w:r>
      <w:r>
        <w:fldChar w:fldCharType="end"/>
      </w:r>
    </w:p>
    <w:p w14:paraId="595B604F" w14:textId="77777777" w:rsidR="00000000" w:rsidRDefault="00A03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_Toc79902474 \h </w:instrText>
      </w:r>
      <w:r>
        <w:fldChar w:fldCharType="separate"/>
      </w:r>
      <w:r>
        <w:t>205</w:t>
      </w:r>
      <w:r>
        <w:fldChar w:fldCharType="end"/>
      </w:r>
    </w:p>
    <w:p w14:paraId="218AA811" w14:textId="77777777" w:rsidR="00000000" w:rsidRDefault="00A03D81">
      <w:pPr>
        <w:pStyle w:val="TOC1"/>
        <w:tabs>
          <w:tab w:val="right" w:leader="dot" w:pos="8296"/>
        </w:tabs>
        <w:rPr>
          <w:rFonts w:ascii="Times New Roman" w:hAnsi="Times New Roman" w:cs="Times New Roman"/>
          <w:sz w:val="24"/>
          <w:szCs w:val="24"/>
        </w:rPr>
      </w:pPr>
      <w:r>
        <w:rPr>
          <w:rtl/>
        </w:rPr>
        <w:t>הצעה לסדר-היום</w:t>
      </w:r>
      <w:r>
        <w:t xml:space="preserve"> </w:t>
      </w:r>
      <w:r>
        <w:rPr>
          <w:rtl/>
        </w:rPr>
        <w:t>מצב משק המים</w:t>
      </w:r>
      <w:r>
        <w:tab/>
      </w:r>
      <w:r>
        <w:fldChar w:fldCharType="begin"/>
      </w:r>
      <w:r>
        <w:instrText xml:space="preserve"> PAGEREF _</w:instrText>
      </w:r>
      <w:r>
        <w:instrText xml:space="preserve">Toc79902475 \h </w:instrText>
      </w:r>
      <w:r>
        <w:fldChar w:fldCharType="separate"/>
      </w:r>
      <w:r>
        <w:t>207</w:t>
      </w:r>
      <w:r>
        <w:fldChar w:fldCharType="end"/>
      </w:r>
    </w:p>
    <w:p w14:paraId="5F5E6732" w14:textId="77777777" w:rsidR="00000000" w:rsidRDefault="00A03D8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_Toc79902476 \h </w:instrText>
      </w:r>
      <w:r>
        <w:fldChar w:fldCharType="separate"/>
      </w:r>
      <w:r>
        <w:t>207</w:t>
      </w:r>
      <w:r>
        <w:fldChar w:fldCharType="end"/>
      </w:r>
    </w:p>
    <w:p w14:paraId="43A9CCE5" w14:textId="77777777" w:rsidR="00000000" w:rsidRDefault="00A03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_Toc79902477 \h </w:instrText>
      </w:r>
      <w:r>
        <w:fldChar w:fldCharType="separate"/>
      </w:r>
      <w:r>
        <w:t>210</w:t>
      </w:r>
      <w:r>
        <w:fldChar w:fldCharType="end"/>
      </w:r>
    </w:p>
    <w:p w14:paraId="64263DF6" w14:textId="77777777" w:rsidR="00000000" w:rsidRDefault="00A03D8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_Toc79902478 \h </w:instrText>
      </w:r>
      <w:r>
        <w:fldChar w:fldCharType="separate"/>
      </w:r>
      <w:r>
        <w:t>212</w:t>
      </w:r>
      <w:r>
        <w:fldChar w:fldCharType="end"/>
      </w:r>
    </w:p>
    <w:p w14:paraId="2A23FF3A" w14:textId="77777777" w:rsidR="00000000" w:rsidRDefault="00A03D81">
      <w:pPr>
        <w:pStyle w:val="TOC1"/>
        <w:tabs>
          <w:tab w:val="right" w:leader="dot" w:pos="8296"/>
        </w:tabs>
        <w:rPr>
          <w:rFonts w:ascii="Times New Roman" w:hAnsi="Times New Roman" w:cs="Times New Roman"/>
          <w:sz w:val="24"/>
          <w:szCs w:val="24"/>
        </w:rPr>
      </w:pPr>
      <w:r>
        <w:t xml:space="preserve">854. </w:t>
      </w:r>
      <w:r>
        <w:rPr>
          <w:rtl/>
        </w:rPr>
        <w:t>גורלה</w:t>
      </w:r>
      <w:r>
        <w:t xml:space="preserve"> </w:t>
      </w:r>
      <w:r>
        <w:rPr>
          <w:rtl/>
        </w:rPr>
        <w:t>של חברת "חקר</w:t>
      </w:r>
      <w:r>
        <w:t xml:space="preserve"> </w:t>
      </w:r>
      <w:r>
        <w:rPr>
          <w:rtl/>
        </w:rPr>
        <w:t>ימים ואגמים לישראל</w:t>
      </w:r>
      <w:r>
        <w:t>"</w:t>
      </w:r>
      <w:r>
        <w:tab/>
      </w:r>
      <w:r>
        <w:fldChar w:fldCharType="begin"/>
      </w:r>
      <w:r>
        <w:instrText xml:space="preserve"> PAGEREF _Toc79</w:instrText>
      </w:r>
      <w:r>
        <w:instrText xml:space="preserve">902479 \h </w:instrText>
      </w:r>
      <w:r>
        <w:fldChar w:fldCharType="separate"/>
      </w:r>
      <w:r>
        <w:t>212</w:t>
      </w:r>
      <w:r>
        <w:fldChar w:fldCharType="end"/>
      </w:r>
    </w:p>
    <w:p w14:paraId="42032D63" w14:textId="77777777" w:rsidR="00000000" w:rsidRDefault="00A03D81">
      <w:pPr>
        <w:pStyle w:val="TOC1"/>
        <w:tabs>
          <w:tab w:val="right" w:leader="dot" w:pos="8296"/>
        </w:tabs>
        <w:rPr>
          <w:rFonts w:ascii="Times New Roman" w:hAnsi="Times New Roman" w:cs="Times New Roman"/>
          <w:sz w:val="24"/>
          <w:szCs w:val="24"/>
        </w:rPr>
      </w:pPr>
      <w:r>
        <w:t xml:space="preserve">891. </w:t>
      </w:r>
      <w:r>
        <w:rPr>
          <w:rtl/>
        </w:rPr>
        <w:t>אספקת המים לכפר בועינה-נוג</w:t>
      </w:r>
      <w:r>
        <w:t>'</w:t>
      </w:r>
      <w:r>
        <w:rPr>
          <w:rtl/>
        </w:rPr>
        <w:t>ידאת</w:t>
      </w:r>
      <w:r>
        <w:tab/>
      </w:r>
      <w:r>
        <w:fldChar w:fldCharType="begin"/>
      </w:r>
      <w:r>
        <w:instrText xml:space="preserve"> PAGEREF _Toc79902480 \h </w:instrText>
      </w:r>
      <w:r>
        <w:fldChar w:fldCharType="separate"/>
      </w:r>
      <w:r>
        <w:t>212</w:t>
      </w:r>
      <w:r>
        <w:fldChar w:fldCharType="end"/>
      </w:r>
    </w:p>
    <w:p w14:paraId="0EF0F63A" w14:textId="77777777" w:rsidR="00000000" w:rsidRDefault="00A03D81">
      <w:pPr>
        <w:pStyle w:val="TOC1"/>
        <w:tabs>
          <w:tab w:val="right" w:leader="dot" w:pos="8296"/>
        </w:tabs>
        <w:rPr>
          <w:rFonts w:ascii="Times New Roman" w:hAnsi="Times New Roman" w:cs="Times New Roman"/>
          <w:sz w:val="24"/>
          <w:szCs w:val="24"/>
        </w:rPr>
      </w:pPr>
      <w:r>
        <w:t xml:space="preserve">919. </w:t>
      </w:r>
      <w:r>
        <w:rPr>
          <w:rtl/>
        </w:rPr>
        <w:t>הקמת תחנת כוח פחמית באשקלון</w:t>
      </w:r>
      <w:r>
        <w:tab/>
      </w:r>
      <w:r>
        <w:fldChar w:fldCharType="begin"/>
      </w:r>
      <w:r>
        <w:instrText xml:space="preserve"> PAGEREF _Toc79902481 \h </w:instrText>
      </w:r>
      <w:r>
        <w:fldChar w:fldCharType="separate"/>
      </w:r>
      <w:r>
        <w:t>214</w:t>
      </w:r>
      <w:r>
        <w:fldChar w:fldCharType="end"/>
      </w:r>
    </w:p>
    <w:p w14:paraId="4D22B895" w14:textId="77777777" w:rsidR="00000000" w:rsidRDefault="00A03D81">
      <w:pPr>
        <w:pStyle w:val="TOC1"/>
        <w:tabs>
          <w:tab w:val="right" w:leader="dot" w:pos="8296"/>
        </w:tabs>
        <w:rPr>
          <w:rFonts w:ascii="Times New Roman" w:hAnsi="Times New Roman" w:cs="Times New Roman"/>
          <w:sz w:val="24"/>
          <w:szCs w:val="24"/>
        </w:rPr>
      </w:pPr>
      <w:r>
        <w:t xml:space="preserve">991. </w:t>
      </w:r>
      <w:r>
        <w:rPr>
          <w:rtl/>
        </w:rPr>
        <w:t>בדיקת תקינות מערכות גז ביתיות</w:t>
      </w:r>
      <w:r>
        <w:tab/>
      </w:r>
      <w:r>
        <w:fldChar w:fldCharType="begin"/>
      </w:r>
      <w:r>
        <w:instrText xml:space="preserve"> PAGEREF _Toc79902482 \h </w:instrText>
      </w:r>
      <w:r>
        <w:fldChar w:fldCharType="separate"/>
      </w:r>
      <w:r>
        <w:t>218</w:t>
      </w:r>
      <w:r>
        <w:fldChar w:fldCharType="end"/>
      </w:r>
    </w:p>
    <w:p w14:paraId="480FF7BB" w14:textId="77777777" w:rsidR="00000000" w:rsidRDefault="00A03D81">
      <w:pPr>
        <w:pStyle w:val="TOC1"/>
        <w:tabs>
          <w:tab w:val="right" w:leader="dot" w:pos="8296"/>
        </w:tabs>
        <w:rPr>
          <w:rFonts w:ascii="Times New Roman" w:hAnsi="Times New Roman" w:cs="Times New Roman"/>
          <w:sz w:val="24"/>
          <w:szCs w:val="24"/>
        </w:rPr>
      </w:pPr>
      <w:r>
        <w:t xml:space="preserve">992. </w:t>
      </w:r>
      <w:r>
        <w:rPr>
          <w:rtl/>
        </w:rPr>
        <w:t>חלוקת צרכני גז לפי חברות</w:t>
      </w:r>
      <w:r>
        <w:tab/>
      </w:r>
      <w:r>
        <w:fldChar w:fldCharType="begin"/>
      </w:r>
      <w:r>
        <w:instrText xml:space="preserve"> PAG</w:instrText>
      </w:r>
      <w:r>
        <w:instrText xml:space="preserve">EREF _Toc79902483 \h </w:instrText>
      </w:r>
      <w:r>
        <w:fldChar w:fldCharType="separate"/>
      </w:r>
      <w:r>
        <w:t>220</w:t>
      </w:r>
      <w:r>
        <w:fldChar w:fldCharType="end"/>
      </w:r>
    </w:p>
    <w:p w14:paraId="279FA557" w14:textId="77777777" w:rsidR="00000000" w:rsidRDefault="00A03D81">
      <w:pPr>
        <w:pStyle w:val="a0"/>
        <w:jc w:val="center"/>
        <w:rPr>
          <w:rtl/>
        </w:rPr>
      </w:pPr>
      <w:r>
        <w:rPr>
          <w:bCs/>
          <w:szCs w:val="36"/>
          <w:u w:val="single"/>
          <w:rtl/>
        </w:rPr>
        <w:fldChar w:fldCharType="end"/>
      </w:r>
    </w:p>
    <w:p w14:paraId="3296BD5E" w14:textId="77777777" w:rsidR="00000000" w:rsidRDefault="00A03D81">
      <w:pPr>
        <w:pStyle w:val="a0"/>
        <w:rPr>
          <w:rtl/>
        </w:rPr>
      </w:pPr>
      <w:r>
        <w:rPr>
          <w:rtl/>
        </w:rPr>
        <w:br w:type="page"/>
      </w:r>
    </w:p>
    <w:p w14:paraId="5BEB92EB" w14:textId="77777777" w:rsidR="00000000" w:rsidRDefault="00A03D81">
      <w:pPr>
        <w:pStyle w:val="a2"/>
        <w:jc w:val="left"/>
        <w:rPr>
          <w:rFonts w:hint="cs"/>
          <w:b w:val="0"/>
          <w:bCs w:val="0"/>
          <w:u w:val="none"/>
          <w:rtl/>
        </w:rPr>
      </w:pPr>
    </w:p>
    <w:p w14:paraId="77701E0E" w14:textId="77777777" w:rsidR="00000000" w:rsidRDefault="00A03D81">
      <w:pPr>
        <w:pStyle w:val="a0"/>
        <w:rPr>
          <w:rFonts w:hint="cs"/>
          <w:rtl/>
        </w:rPr>
      </w:pPr>
      <w:r>
        <w:rPr>
          <w:rFonts w:hint="cs"/>
          <w:rtl/>
        </w:rPr>
        <w:t>דברי הכנסת</w:t>
      </w:r>
    </w:p>
    <w:p w14:paraId="233DF360" w14:textId="77777777" w:rsidR="00000000" w:rsidRDefault="00A03D81">
      <w:pPr>
        <w:pStyle w:val="a0"/>
        <w:rPr>
          <w:rFonts w:hint="cs"/>
          <w:rtl/>
        </w:rPr>
      </w:pPr>
      <w:r>
        <w:rPr>
          <w:rFonts w:hint="cs"/>
          <w:rtl/>
        </w:rPr>
        <w:t>יח / מושב שני / ישיבות ק"ז</w:t>
      </w:r>
      <w:r>
        <w:rPr>
          <w:rtl/>
        </w:rPr>
        <w:t>—</w:t>
      </w:r>
      <w:r>
        <w:rPr>
          <w:rFonts w:hint="cs"/>
          <w:rtl/>
        </w:rPr>
        <w:t>ק"ט /</w:t>
      </w:r>
    </w:p>
    <w:p w14:paraId="1AAE801F" w14:textId="77777777" w:rsidR="00000000" w:rsidRDefault="00A03D81">
      <w:pPr>
        <w:pStyle w:val="a0"/>
        <w:rPr>
          <w:rFonts w:hint="cs"/>
          <w:rtl/>
        </w:rPr>
      </w:pPr>
      <w:r>
        <w:rPr>
          <w:rFonts w:hint="cs"/>
          <w:rtl/>
        </w:rPr>
        <w:t>כ"ד</w:t>
      </w:r>
      <w:r>
        <w:rPr>
          <w:rtl/>
        </w:rPr>
        <w:t>—</w:t>
      </w:r>
      <w:r>
        <w:rPr>
          <w:rFonts w:hint="cs"/>
          <w:rtl/>
        </w:rPr>
        <w:t>כ"ו בשבט התשס"ד / 16-18 בפברואר 2004 / 18</w:t>
      </w:r>
    </w:p>
    <w:p w14:paraId="3375DB5C" w14:textId="77777777" w:rsidR="00000000" w:rsidRDefault="00A03D81">
      <w:pPr>
        <w:pStyle w:val="a0"/>
        <w:rPr>
          <w:rFonts w:hint="cs"/>
          <w:rtl/>
        </w:rPr>
      </w:pPr>
      <w:r>
        <w:rPr>
          <w:rFonts w:hint="cs"/>
          <w:rtl/>
        </w:rPr>
        <w:t>חוברת י"ח</w:t>
      </w:r>
    </w:p>
    <w:p w14:paraId="4B6D37CE" w14:textId="77777777" w:rsidR="00000000" w:rsidRDefault="00A03D81">
      <w:pPr>
        <w:pStyle w:val="a0"/>
        <w:rPr>
          <w:rFonts w:hint="cs"/>
          <w:rtl/>
        </w:rPr>
      </w:pPr>
      <w:r>
        <w:rPr>
          <w:rFonts w:hint="cs"/>
          <w:rtl/>
        </w:rPr>
        <w:t>ישיבה ק"ז</w:t>
      </w:r>
    </w:p>
    <w:p w14:paraId="3802BC71" w14:textId="77777777" w:rsidR="00000000" w:rsidRDefault="00A03D81">
      <w:pPr>
        <w:pStyle w:val="a2"/>
        <w:jc w:val="left"/>
        <w:rPr>
          <w:rFonts w:hint="cs"/>
          <w:b w:val="0"/>
          <w:bCs w:val="0"/>
          <w:u w:val="none"/>
          <w:rtl/>
        </w:rPr>
      </w:pPr>
    </w:p>
    <w:p w14:paraId="5C041663" w14:textId="77777777" w:rsidR="00000000" w:rsidRDefault="00A03D81">
      <w:pPr>
        <w:pStyle w:val="a2"/>
        <w:jc w:val="left"/>
        <w:rPr>
          <w:rFonts w:hint="cs"/>
          <w:b w:val="0"/>
          <w:bCs w:val="0"/>
          <w:u w:val="none"/>
          <w:rtl/>
        </w:rPr>
      </w:pPr>
    </w:p>
    <w:p w14:paraId="23DBBDEA" w14:textId="77777777" w:rsidR="00000000" w:rsidRDefault="00A03D81">
      <w:pPr>
        <w:pStyle w:val="a2"/>
        <w:jc w:val="left"/>
        <w:rPr>
          <w:rFonts w:hint="cs"/>
          <w:b w:val="0"/>
          <w:bCs w:val="0"/>
          <w:u w:val="none"/>
          <w:rtl/>
        </w:rPr>
      </w:pPr>
    </w:p>
    <w:p w14:paraId="40118DB4" w14:textId="77777777" w:rsidR="00000000" w:rsidRDefault="00A03D81">
      <w:pPr>
        <w:pStyle w:val="a2"/>
        <w:jc w:val="left"/>
        <w:rPr>
          <w:rFonts w:hint="cs"/>
          <w:b w:val="0"/>
          <w:bCs w:val="0"/>
          <w:u w:val="none"/>
          <w:rtl/>
        </w:rPr>
      </w:pPr>
    </w:p>
    <w:p w14:paraId="7C76081B" w14:textId="77777777" w:rsidR="00000000" w:rsidRDefault="00A03D81">
      <w:pPr>
        <w:pStyle w:val="a5"/>
        <w:bidi/>
        <w:rPr>
          <w:rFonts w:hint="cs"/>
          <w:rtl/>
        </w:rPr>
      </w:pPr>
      <w:r>
        <w:rPr>
          <w:rFonts w:hint="cs"/>
          <w:rtl/>
        </w:rPr>
        <w:t>הישיבה המאה-ושבע של הכנסת השש-עשרה</w:t>
      </w:r>
    </w:p>
    <w:p w14:paraId="5721EC38" w14:textId="77777777" w:rsidR="00000000" w:rsidRDefault="00A03D81">
      <w:pPr>
        <w:pStyle w:val="a6"/>
        <w:bidi/>
        <w:rPr>
          <w:rFonts w:hint="cs"/>
          <w:rtl/>
        </w:rPr>
      </w:pPr>
      <w:r>
        <w:rPr>
          <w:rFonts w:hint="cs"/>
          <w:rtl/>
        </w:rPr>
        <w:t>יום שני, כ"ד בשבט התשס"ד (16 בפברואר 2004)</w:t>
      </w:r>
    </w:p>
    <w:p w14:paraId="4B6FF649" w14:textId="77777777" w:rsidR="00000000" w:rsidRDefault="00A03D81">
      <w:pPr>
        <w:pStyle w:val="a7"/>
        <w:bidi/>
        <w:rPr>
          <w:rtl/>
        </w:rPr>
      </w:pPr>
      <w:r>
        <w:rPr>
          <w:rFonts w:hint="cs"/>
          <w:rtl/>
        </w:rPr>
        <w:t>ירושלים, הכנסת, שעה 16:00</w:t>
      </w:r>
    </w:p>
    <w:p w14:paraId="21483579" w14:textId="77777777" w:rsidR="00000000" w:rsidRDefault="00A03D81">
      <w:pPr>
        <w:pStyle w:val="a2"/>
        <w:rPr>
          <w:rFonts w:hint="cs"/>
          <w:rtl/>
        </w:rPr>
      </w:pPr>
    </w:p>
    <w:p w14:paraId="6A382C76" w14:textId="77777777" w:rsidR="00000000" w:rsidRDefault="00A03D81">
      <w:pPr>
        <w:pStyle w:val="a0"/>
        <w:rPr>
          <w:rFonts w:hint="cs"/>
          <w:rtl/>
        </w:rPr>
      </w:pPr>
    </w:p>
    <w:p w14:paraId="080E8BFA" w14:textId="77777777" w:rsidR="00000000" w:rsidRDefault="00A03D81">
      <w:pPr>
        <w:pStyle w:val="a0"/>
        <w:rPr>
          <w:rFonts w:hint="cs"/>
          <w:rtl/>
        </w:rPr>
      </w:pPr>
    </w:p>
    <w:p w14:paraId="311CB8E2" w14:textId="77777777" w:rsidR="00000000" w:rsidRDefault="00A03D81">
      <w:pPr>
        <w:pStyle w:val="a2"/>
        <w:rPr>
          <w:rFonts w:hint="cs"/>
          <w:rtl/>
        </w:rPr>
      </w:pPr>
      <w:bookmarkStart w:id="0" w:name="_Toc79902390"/>
      <w:r>
        <w:rPr>
          <w:rFonts w:hint="cs"/>
          <w:rtl/>
        </w:rPr>
        <w:t>דב</w:t>
      </w:r>
      <w:r>
        <w:rPr>
          <w:rFonts w:hint="cs"/>
          <w:rtl/>
        </w:rPr>
        <w:t>רי</w:t>
      </w:r>
      <w:r>
        <w:rPr>
          <w:rtl/>
        </w:rPr>
        <w:t xml:space="preserve"> יושב-ראש הכנסת</w:t>
      </w:r>
      <w:r>
        <w:rPr>
          <w:rFonts w:hint="cs"/>
          <w:rtl/>
        </w:rPr>
        <w:t xml:space="preserve"> על הקמת אגף המידע בכנסת</w:t>
      </w:r>
      <w:bookmarkEnd w:id="0"/>
    </w:p>
    <w:p w14:paraId="35ED7F62" w14:textId="77777777" w:rsidR="00000000" w:rsidRDefault="00A03D81">
      <w:pPr>
        <w:pStyle w:val="af1"/>
        <w:rPr>
          <w:rtl/>
        </w:rPr>
      </w:pPr>
      <w:r>
        <w:rPr>
          <w:rtl/>
        </w:rPr>
        <w:br/>
        <w:t>היו"ר ראובן ריבלין:</w:t>
      </w:r>
    </w:p>
    <w:p w14:paraId="733C9ECD" w14:textId="77777777" w:rsidR="00000000" w:rsidRDefault="00A03D81">
      <w:pPr>
        <w:pStyle w:val="a0"/>
        <w:rPr>
          <w:rtl/>
        </w:rPr>
      </w:pPr>
    </w:p>
    <w:p w14:paraId="77A51442" w14:textId="77777777" w:rsidR="00000000" w:rsidRDefault="00A03D81">
      <w:pPr>
        <w:pStyle w:val="a0"/>
        <w:rPr>
          <w:rFonts w:hint="cs"/>
          <w:rtl/>
        </w:rPr>
      </w:pPr>
      <w:r>
        <w:rPr>
          <w:rFonts w:hint="cs"/>
          <w:rtl/>
        </w:rPr>
        <w:t xml:space="preserve">רבותי חברי הכנסת, היום יום שני, כ"ד בשבט התשס"ד, 16 בחודש פברואר 2004 למניינם. אני מתכבד לפתוח את ישיבת הכנסת. </w:t>
      </w:r>
    </w:p>
    <w:p w14:paraId="13071680" w14:textId="77777777" w:rsidR="00000000" w:rsidRDefault="00A03D81">
      <w:pPr>
        <w:pStyle w:val="a0"/>
        <w:rPr>
          <w:rFonts w:hint="cs"/>
          <w:rtl/>
        </w:rPr>
      </w:pPr>
    </w:p>
    <w:p w14:paraId="11F6DCFB" w14:textId="77777777" w:rsidR="00000000" w:rsidRDefault="00A03D81">
      <w:pPr>
        <w:pStyle w:val="a0"/>
        <w:rPr>
          <w:rFonts w:hint="cs"/>
          <w:rtl/>
        </w:rPr>
      </w:pPr>
      <w:r>
        <w:rPr>
          <w:rFonts w:hint="cs"/>
          <w:rtl/>
        </w:rPr>
        <w:t xml:space="preserve">רבותי חברי הכנסת, אני שמח לבשר לכם על הקמתו של אגף המידע בכנסת, שהוא איחוד תחת </w:t>
      </w:r>
      <w:r>
        <w:rPr>
          <w:rFonts w:hint="cs"/>
          <w:rtl/>
        </w:rPr>
        <w:t>מטרייה אחת של ארבע מחלקות: הספרייה, הארכיון, מערכת "דברי הכנסת" והמרכז למחקר ומידע.</w:t>
      </w:r>
    </w:p>
    <w:p w14:paraId="468850AA" w14:textId="77777777" w:rsidR="00000000" w:rsidRDefault="00A03D81">
      <w:pPr>
        <w:pStyle w:val="a0"/>
        <w:rPr>
          <w:rFonts w:hint="cs"/>
          <w:rtl/>
        </w:rPr>
      </w:pPr>
    </w:p>
    <w:p w14:paraId="768B6E89" w14:textId="77777777" w:rsidR="00000000" w:rsidRDefault="00A03D81">
      <w:pPr>
        <w:pStyle w:val="a0"/>
        <w:rPr>
          <w:rFonts w:hint="cs"/>
          <w:rtl/>
        </w:rPr>
      </w:pPr>
      <w:r>
        <w:rPr>
          <w:rFonts w:hint="cs"/>
          <w:rtl/>
        </w:rPr>
        <w:t>במטרה לחזק את מעמדה של הכנסת פעלתי בתחום זה לחיזוק הארגון והמחלקות המקצועיות במינהל הכנסת, כדי לאפשר, לשפר ולייעל את העבודה המקצועית של ועדות הכנסת ושל חברי הכנסת.</w:t>
      </w:r>
    </w:p>
    <w:p w14:paraId="5E1C635F" w14:textId="77777777" w:rsidR="00000000" w:rsidRDefault="00A03D81">
      <w:pPr>
        <w:pStyle w:val="a0"/>
        <w:rPr>
          <w:rFonts w:hint="cs"/>
          <w:rtl/>
        </w:rPr>
      </w:pPr>
    </w:p>
    <w:p w14:paraId="021D190B" w14:textId="77777777" w:rsidR="00000000" w:rsidRDefault="00A03D81">
      <w:pPr>
        <w:pStyle w:val="a0"/>
        <w:rPr>
          <w:rFonts w:hint="cs"/>
          <w:rtl/>
        </w:rPr>
      </w:pPr>
      <w:r>
        <w:rPr>
          <w:rFonts w:hint="cs"/>
          <w:rtl/>
        </w:rPr>
        <w:t xml:space="preserve">יוזמה </w:t>
      </w:r>
      <w:r>
        <w:rPr>
          <w:rFonts w:hint="cs"/>
          <w:rtl/>
        </w:rPr>
        <w:t xml:space="preserve">זו תחילתה בתקופתו וביוזמתו של יושב-ראש הכנסת היוצא, חבר הכנסת אברהם בורג, יושב-ראש הכנסת החמש-עשרה. </w:t>
      </w:r>
    </w:p>
    <w:p w14:paraId="31567332" w14:textId="77777777" w:rsidR="00000000" w:rsidRDefault="00A03D81">
      <w:pPr>
        <w:pStyle w:val="a0"/>
        <w:rPr>
          <w:rFonts w:hint="cs"/>
          <w:rtl/>
        </w:rPr>
      </w:pPr>
    </w:p>
    <w:p w14:paraId="5C8E017B" w14:textId="77777777" w:rsidR="00000000" w:rsidRDefault="00A03D81">
      <w:pPr>
        <w:pStyle w:val="a0"/>
        <w:rPr>
          <w:rFonts w:hint="cs"/>
          <w:rtl/>
        </w:rPr>
      </w:pPr>
      <w:r>
        <w:rPr>
          <w:rFonts w:hint="cs"/>
          <w:rtl/>
        </w:rPr>
        <w:t xml:space="preserve">אגף המידע יהווה מסגרת ארגונית ומקצועית עליונה לגופים העוסקים ביצירת מידע, באספקת מידע ובתחזוקת מידע בכנסת, במטרה לשפר את היעילות ואת איכות השירות לוועדות </w:t>
      </w:r>
      <w:r>
        <w:rPr>
          <w:rFonts w:hint="cs"/>
          <w:rtl/>
        </w:rPr>
        <w:t>הכנסת, לחברי הכנסת ואף לציבור הרחב.</w:t>
      </w:r>
    </w:p>
    <w:p w14:paraId="4EDBC4FE" w14:textId="77777777" w:rsidR="00000000" w:rsidRDefault="00A03D81">
      <w:pPr>
        <w:pStyle w:val="a0"/>
        <w:rPr>
          <w:rFonts w:hint="cs"/>
          <w:rtl/>
        </w:rPr>
      </w:pPr>
    </w:p>
    <w:p w14:paraId="60212108" w14:textId="77777777" w:rsidR="00000000" w:rsidRDefault="00A03D81">
      <w:pPr>
        <w:pStyle w:val="a0"/>
        <w:rPr>
          <w:rFonts w:hint="cs"/>
          <w:rtl/>
        </w:rPr>
      </w:pPr>
      <w:r>
        <w:rPr>
          <w:rFonts w:hint="cs"/>
          <w:rtl/>
        </w:rPr>
        <w:t xml:space="preserve">האגף יפעיל את "מוקד המידע", כך שיהווה צומת מרכזי לפניות לקבלת מידע ולמעקב אחר מתן שירות הולם ואחר מתן מידע זמין לפונים אליו. </w:t>
      </w:r>
    </w:p>
    <w:p w14:paraId="71FD2B29" w14:textId="77777777" w:rsidR="00000000" w:rsidRDefault="00A03D81">
      <w:pPr>
        <w:pStyle w:val="a0"/>
        <w:rPr>
          <w:rFonts w:hint="cs"/>
          <w:rtl/>
        </w:rPr>
      </w:pPr>
    </w:p>
    <w:p w14:paraId="186DBC62" w14:textId="77777777" w:rsidR="00000000" w:rsidRDefault="00A03D81">
      <w:pPr>
        <w:pStyle w:val="a0"/>
        <w:rPr>
          <w:rFonts w:hint="cs"/>
          <w:rtl/>
        </w:rPr>
      </w:pPr>
      <w:r>
        <w:rPr>
          <w:rFonts w:hint="cs"/>
          <w:rtl/>
        </w:rPr>
        <w:t>אני מקווה שהציפיות מהקמתו של אגף מידע זה אכן יתממשו ושנראה התייעלות מרבית בטיב השירות ובאיכו</w:t>
      </w:r>
      <w:r>
        <w:rPr>
          <w:rFonts w:hint="cs"/>
          <w:rtl/>
        </w:rPr>
        <w:t xml:space="preserve">ת המידע. </w:t>
      </w:r>
    </w:p>
    <w:p w14:paraId="44E0B213" w14:textId="77777777" w:rsidR="00000000" w:rsidRDefault="00A03D81">
      <w:pPr>
        <w:pStyle w:val="a0"/>
        <w:rPr>
          <w:rFonts w:hint="cs"/>
          <w:rtl/>
        </w:rPr>
      </w:pPr>
    </w:p>
    <w:p w14:paraId="7B1C5EC3" w14:textId="77777777" w:rsidR="00000000" w:rsidRDefault="00A03D81">
      <w:pPr>
        <w:pStyle w:val="a0"/>
        <w:rPr>
          <w:rFonts w:hint="cs"/>
          <w:rtl/>
        </w:rPr>
      </w:pPr>
      <w:r>
        <w:rPr>
          <w:rFonts w:hint="cs"/>
          <w:rtl/>
        </w:rPr>
        <w:t xml:space="preserve">אני מודה לכם, חברי הכנסת, על שהאזנתם להודעתי בעניין הקמת אגף המידע. </w:t>
      </w:r>
    </w:p>
    <w:p w14:paraId="0A6C5335" w14:textId="77777777" w:rsidR="00000000" w:rsidRDefault="00A03D81">
      <w:pPr>
        <w:pStyle w:val="a0"/>
        <w:rPr>
          <w:rtl/>
        </w:rPr>
      </w:pPr>
      <w:r>
        <w:rPr>
          <w:rtl/>
        </w:rPr>
        <w:br/>
      </w:r>
    </w:p>
    <w:p w14:paraId="78C0CF2C" w14:textId="77777777" w:rsidR="00000000" w:rsidRDefault="00A03D81">
      <w:pPr>
        <w:pStyle w:val="a2"/>
        <w:rPr>
          <w:rtl/>
        </w:rPr>
      </w:pPr>
      <w:bookmarkStart w:id="1" w:name="_Toc79902391"/>
      <w:r>
        <w:rPr>
          <w:rtl/>
        </w:rPr>
        <w:t>הצעה לסדר</w:t>
      </w:r>
      <w:bookmarkEnd w:id="1"/>
    </w:p>
    <w:p w14:paraId="17D8D0A9" w14:textId="77777777" w:rsidR="00000000" w:rsidRDefault="00A03D81">
      <w:pPr>
        <w:pStyle w:val="af1"/>
        <w:rPr>
          <w:rtl/>
        </w:rPr>
      </w:pPr>
      <w:r>
        <w:rPr>
          <w:rFonts w:hint="cs"/>
          <w:rtl/>
        </w:rPr>
        <w:br/>
      </w:r>
      <w:r>
        <w:rPr>
          <w:rFonts w:hint="eastAsia"/>
          <w:rtl/>
        </w:rPr>
        <w:t>היו</w:t>
      </w:r>
      <w:r>
        <w:rPr>
          <w:rtl/>
        </w:rPr>
        <w:t>"ר ראובן ריבלין:</w:t>
      </w:r>
    </w:p>
    <w:p w14:paraId="73C998AA" w14:textId="77777777" w:rsidR="00000000" w:rsidRDefault="00A03D81">
      <w:pPr>
        <w:pStyle w:val="a0"/>
        <w:rPr>
          <w:rtl/>
        </w:rPr>
      </w:pPr>
    </w:p>
    <w:p w14:paraId="17F2B795" w14:textId="77777777" w:rsidR="00000000" w:rsidRDefault="00A03D81">
      <w:pPr>
        <w:pStyle w:val="a0"/>
        <w:rPr>
          <w:rFonts w:hint="cs"/>
          <w:rtl/>
        </w:rPr>
      </w:pPr>
      <w:r>
        <w:rPr>
          <w:rFonts w:hint="cs"/>
          <w:rtl/>
        </w:rPr>
        <w:t xml:space="preserve">רבותי חברי הכנסת, הודעה לפי סעיף 53 לחברת הכנסת רוחמה אברהם. </w:t>
      </w:r>
    </w:p>
    <w:p w14:paraId="5579927D" w14:textId="77777777" w:rsidR="00000000" w:rsidRDefault="00A03D81">
      <w:pPr>
        <w:pStyle w:val="a"/>
        <w:rPr>
          <w:rtl/>
        </w:rPr>
      </w:pPr>
      <w:r>
        <w:rPr>
          <w:rtl/>
        </w:rPr>
        <w:br/>
      </w:r>
      <w:bookmarkStart w:id="2" w:name="FS000001026T16_02_2004_16_28_02"/>
      <w:bookmarkStart w:id="3" w:name="_Toc79902392"/>
      <w:bookmarkEnd w:id="2"/>
      <w:r>
        <w:rPr>
          <w:rtl/>
        </w:rPr>
        <w:t>רוחמה אברהם (הליכוד):</w:t>
      </w:r>
      <w:bookmarkEnd w:id="3"/>
    </w:p>
    <w:p w14:paraId="33F5AA90" w14:textId="77777777" w:rsidR="00000000" w:rsidRDefault="00A03D81">
      <w:pPr>
        <w:pStyle w:val="a0"/>
        <w:rPr>
          <w:rtl/>
        </w:rPr>
      </w:pPr>
    </w:p>
    <w:p w14:paraId="729D3864" w14:textId="77777777" w:rsidR="00000000" w:rsidRDefault="00A03D81">
      <w:pPr>
        <w:pStyle w:val="a0"/>
        <w:rPr>
          <w:rFonts w:hint="cs"/>
          <w:rtl/>
        </w:rPr>
      </w:pPr>
      <w:r>
        <w:rPr>
          <w:rFonts w:hint="cs"/>
          <w:rtl/>
        </w:rPr>
        <w:t xml:space="preserve">תודה רבה, אדוני היושב-ראש. </w:t>
      </w:r>
    </w:p>
    <w:p w14:paraId="14894B9E" w14:textId="77777777" w:rsidR="00000000" w:rsidRDefault="00A03D81">
      <w:pPr>
        <w:pStyle w:val="a0"/>
        <w:rPr>
          <w:rFonts w:hint="cs"/>
          <w:rtl/>
        </w:rPr>
      </w:pPr>
    </w:p>
    <w:p w14:paraId="7226A677" w14:textId="77777777" w:rsidR="00000000" w:rsidRDefault="00A03D81">
      <w:pPr>
        <w:pStyle w:val="a0"/>
        <w:rPr>
          <w:rFonts w:hint="cs"/>
          <w:rtl/>
        </w:rPr>
      </w:pPr>
      <w:r>
        <w:rPr>
          <w:rFonts w:hint="cs"/>
          <w:rtl/>
        </w:rPr>
        <w:t>גם היום, כמו בכל יום שני, כ</w:t>
      </w:r>
      <w:r>
        <w:rPr>
          <w:rFonts w:hint="cs"/>
          <w:rtl/>
        </w:rPr>
        <w:t xml:space="preserve">נסת ישראל לא שוכחת ולא תשכח את השבויים והנעדרים ובני משפחותיהם. </w:t>
      </w:r>
    </w:p>
    <w:p w14:paraId="4FCD1AAA" w14:textId="77777777" w:rsidR="00000000" w:rsidRDefault="00A03D81">
      <w:pPr>
        <w:pStyle w:val="af0"/>
        <w:rPr>
          <w:rtl/>
        </w:rPr>
      </w:pPr>
      <w:r>
        <w:rPr>
          <w:rtl/>
        </w:rPr>
        <w:br/>
        <w:t>שלום שמחון (העבודה-מימד):</w:t>
      </w:r>
    </w:p>
    <w:p w14:paraId="0A84DA48" w14:textId="77777777" w:rsidR="00000000" w:rsidRDefault="00A03D81">
      <w:pPr>
        <w:pStyle w:val="a0"/>
        <w:rPr>
          <w:rtl/>
        </w:rPr>
      </w:pPr>
    </w:p>
    <w:p w14:paraId="25B6AC90" w14:textId="77777777" w:rsidR="00000000" w:rsidRDefault="00A03D81">
      <w:pPr>
        <w:pStyle w:val="a0"/>
        <w:rPr>
          <w:rFonts w:hint="cs"/>
          <w:rtl/>
        </w:rPr>
      </w:pPr>
      <w:r>
        <w:rPr>
          <w:rFonts w:hint="cs"/>
          <w:rtl/>
        </w:rPr>
        <w:t>לא שומעים.</w:t>
      </w:r>
    </w:p>
    <w:p w14:paraId="6C06D0D3" w14:textId="77777777" w:rsidR="00000000" w:rsidRDefault="00A03D81">
      <w:pPr>
        <w:pStyle w:val="af1"/>
        <w:rPr>
          <w:rtl/>
        </w:rPr>
      </w:pPr>
      <w:r>
        <w:rPr>
          <w:rtl/>
        </w:rPr>
        <w:br/>
        <w:t>היו"ר ראובן ריבלין:</w:t>
      </w:r>
    </w:p>
    <w:p w14:paraId="5C86178D" w14:textId="77777777" w:rsidR="00000000" w:rsidRDefault="00A03D81">
      <w:pPr>
        <w:pStyle w:val="a0"/>
        <w:rPr>
          <w:rtl/>
        </w:rPr>
      </w:pPr>
    </w:p>
    <w:p w14:paraId="1F426174" w14:textId="77777777" w:rsidR="00000000" w:rsidRDefault="00A03D81">
      <w:pPr>
        <w:pStyle w:val="a0"/>
        <w:rPr>
          <w:rFonts w:hint="cs"/>
          <w:rtl/>
        </w:rPr>
      </w:pPr>
      <w:r>
        <w:rPr>
          <w:rFonts w:hint="cs"/>
          <w:rtl/>
        </w:rPr>
        <w:t xml:space="preserve">המיקרופון לא פועל. נדמה לי שלא שומעים את המיקרופון אצלה. עכשיו שומעים. </w:t>
      </w:r>
    </w:p>
    <w:p w14:paraId="50A161D3" w14:textId="77777777" w:rsidR="00000000" w:rsidRDefault="00A03D81">
      <w:pPr>
        <w:pStyle w:val="a0"/>
        <w:rPr>
          <w:rFonts w:hint="cs"/>
          <w:rtl/>
        </w:rPr>
      </w:pPr>
    </w:p>
    <w:p w14:paraId="5A32CED1" w14:textId="77777777" w:rsidR="00000000" w:rsidRDefault="00A03D81">
      <w:pPr>
        <w:pStyle w:val="a0"/>
        <w:rPr>
          <w:rFonts w:hint="cs"/>
          <w:rtl/>
        </w:rPr>
      </w:pPr>
      <w:r>
        <w:rPr>
          <w:rFonts w:hint="cs"/>
          <w:rtl/>
        </w:rPr>
        <w:t xml:space="preserve">בבקשה, הודעה לפי סעיף 53 לחברת הכנסת רוחמה אברהם. בבקשה, </w:t>
      </w:r>
      <w:r>
        <w:rPr>
          <w:rFonts w:hint="cs"/>
          <w:rtl/>
        </w:rPr>
        <w:t xml:space="preserve">גברתי. </w:t>
      </w:r>
    </w:p>
    <w:p w14:paraId="6A3508BB" w14:textId="77777777" w:rsidR="00000000" w:rsidRDefault="00A03D81">
      <w:pPr>
        <w:pStyle w:val="-"/>
        <w:rPr>
          <w:rtl/>
        </w:rPr>
      </w:pPr>
      <w:r>
        <w:rPr>
          <w:rtl/>
        </w:rPr>
        <w:br/>
      </w:r>
      <w:bookmarkStart w:id="4" w:name="FS000001026T16_02_2004_16_28_32C"/>
      <w:bookmarkEnd w:id="4"/>
      <w:r>
        <w:rPr>
          <w:rtl/>
        </w:rPr>
        <w:t>רוחמה אברהם (הליכוד):</w:t>
      </w:r>
    </w:p>
    <w:p w14:paraId="0F9CE1DA" w14:textId="77777777" w:rsidR="00000000" w:rsidRDefault="00A03D81">
      <w:pPr>
        <w:pStyle w:val="a0"/>
        <w:rPr>
          <w:rtl/>
        </w:rPr>
      </w:pPr>
    </w:p>
    <w:p w14:paraId="10911B99" w14:textId="77777777" w:rsidR="00000000" w:rsidRDefault="00A03D81">
      <w:pPr>
        <w:pStyle w:val="a0"/>
        <w:rPr>
          <w:rFonts w:hint="cs"/>
          <w:rtl/>
        </w:rPr>
      </w:pPr>
      <w:r>
        <w:rPr>
          <w:rFonts w:hint="cs"/>
          <w:rtl/>
        </w:rPr>
        <w:t>אדוני היושב-ראש, חברי חברי הכנסת, גם היום, כמו בכל יום שני, כנסת ישראל לא שוכחת ולא תשכח את השבויים והנעדרים ובני משפחותיהם: רב-סמל צבי פלדמן, רב-סמל זכריה באומל, רב-סמל יהודה כץ, רב-סרן רון ארד, רב-טוראי גיא חבר ויונתן פולא</w:t>
      </w:r>
      <w:r>
        <w:rPr>
          <w:rFonts w:hint="cs"/>
          <w:rtl/>
        </w:rPr>
        <w:t>רד.</w:t>
      </w:r>
    </w:p>
    <w:p w14:paraId="29DC874A" w14:textId="77777777" w:rsidR="00000000" w:rsidRDefault="00A03D81">
      <w:pPr>
        <w:pStyle w:val="a0"/>
        <w:rPr>
          <w:rFonts w:hint="cs"/>
          <w:rtl/>
        </w:rPr>
      </w:pPr>
    </w:p>
    <w:p w14:paraId="0C3ED909" w14:textId="77777777" w:rsidR="00000000" w:rsidRDefault="00A03D81">
      <w:pPr>
        <w:pStyle w:val="a0"/>
        <w:rPr>
          <w:rFonts w:hint="cs"/>
          <w:rtl/>
        </w:rPr>
      </w:pPr>
      <w:r>
        <w:rPr>
          <w:rFonts w:hint="cs"/>
          <w:rtl/>
        </w:rPr>
        <w:t xml:space="preserve">אדוני היושב-ראש, רבותי חברי הכנסת, מאתמול אנחנו עדים לפרסומים שונים ומשונים בדבר גורלם של שלושת נעדרי קרב סולטן-יעקוב, רב-סמל צבי פלדמן, רב-סמל זכריה באומל ורב-סמל יהודה כץ. </w:t>
      </w:r>
    </w:p>
    <w:p w14:paraId="6218D5C1" w14:textId="77777777" w:rsidR="00000000" w:rsidRDefault="00A03D81">
      <w:pPr>
        <w:pStyle w:val="a0"/>
        <w:rPr>
          <w:rFonts w:hint="cs"/>
          <w:rtl/>
        </w:rPr>
      </w:pPr>
    </w:p>
    <w:p w14:paraId="6DCD42C0" w14:textId="77777777" w:rsidR="00000000" w:rsidRDefault="00A03D81">
      <w:pPr>
        <w:pStyle w:val="a0"/>
        <w:rPr>
          <w:rFonts w:hint="cs"/>
          <w:rtl/>
        </w:rPr>
      </w:pPr>
      <w:r>
        <w:rPr>
          <w:rFonts w:hint="cs"/>
          <w:rtl/>
        </w:rPr>
        <w:t xml:space="preserve">אני קוראת מכאן לשר הביטחון ולכל הנוגעים בדבר לגלות את הרגישות הראויה ולשתף </w:t>
      </w:r>
      <w:r>
        <w:rPr>
          <w:rFonts w:hint="cs"/>
          <w:rtl/>
        </w:rPr>
        <w:t xml:space="preserve">את המשפחות בכל כוונה כזאת או אחרת. לא ייתכן שהמשפחות ישמעו על גורל יקיריהן ואת המתוכנן להיעשות דרך כלי התקשורת. הדבר גורם למשפחות סבל נוסף, וזאת נוסף על האי-ודאות שהן שרויות בה כבר 22 שנים. </w:t>
      </w:r>
    </w:p>
    <w:p w14:paraId="7686A054" w14:textId="77777777" w:rsidR="00000000" w:rsidRDefault="00A03D81">
      <w:pPr>
        <w:pStyle w:val="a0"/>
        <w:rPr>
          <w:rFonts w:hint="cs"/>
          <w:rtl/>
        </w:rPr>
      </w:pPr>
    </w:p>
    <w:p w14:paraId="25C1BBF7" w14:textId="77777777" w:rsidR="00000000" w:rsidRDefault="00A03D81">
      <w:pPr>
        <w:pStyle w:val="a0"/>
        <w:rPr>
          <w:rFonts w:hint="cs"/>
          <w:rtl/>
        </w:rPr>
      </w:pPr>
      <w:r>
        <w:rPr>
          <w:rFonts w:hint="cs"/>
          <w:rtl/>
        </w:rPr>
        <w:t>השבוע אני רוצה לספר על רב-סמל זכריה באומל. הוא בנם הצעיר של יונה</w:t>
      </w:r>
      <w:r>
        <w:rPr>
          <w:rFonts w:hint="cs"/>
          <w:rtl/>
        </w:rPr>
        <w:t xml:space="preserve"> ומרים ואח של שמעון ואסי. </w:t>
      </w:r>
    </w:p>
    <w:p w14:paraId="1454B98A" w14:textId="77777777" w:rsidR="00000000" w:rsidRDefault="00A03D81">
      <w:pPr>
        <w:pStyle w:val="a0"/>
        <w:rPr>
          <w:rFonts w:hint="cs"/>
          <w:rtl/>
        </w:rPr>
      </w:pPr>
    </w:p>
    <w:p w14:paraId="115EAF90" w14:textId="77777777" w:rsidR="00000000" w:rsidRDefault="00A03D81">
      <w:pPr>
        <w:pStyle w:val="a0"/>
        <w:rPr>
          <w:rFonts w:hint="cs"/>
          <w:rtl/>
        </w:rPr>
      </w:pPr>
      <w:r>
        <w:rPr>
          <w:rFonts w:hint="cs"/>
          <w:rtl/>
        </w:rPr>
        <w:t xml:space="preserve">יונה, אביו של זכריה, סיפר לי כי אפשר לומר על זכריה שהוא נולד עם כדורסל ביד. הוא אהב מאוד לעסוק בספורט, ובמיוחד במשחקי כדורסל. </w:t>
      </w:r>
    </w:p>
    <w:p w14:paraId="7881E546" w14:textId="77777777" w:rsidR="00000000" w:rsidRDefault="00A03D81">
      <w:pPr>
        <w:pStyle w:val="a0"/>
        <w:rPr>
          <w:rFonts w:hint="cs"/>
          <w:rtl/>
        </w:rPr>
      </w:pPr>
    </w:p>
    <w:p w14:paraId="2A45B6F3" w14:textId="77777777" w:rsidR="00000000" w:rsidRDefault="00A03D81">
      <w:pPr>
        <w:pStyle w:val="a0"/>
        <w:rPr>
          <w:rFonts w:hint="cs"/>
          <w:rtl/>
        </w:rPr>
      </w:pPr>
      <w:r>
        <w:rPr>
          <w:rFonts w:hint="cs"/>
          <w:rtl/>
        </w:rPr>
        <w:t>זכריה הוא אדם חברותי וחייכן ולמד בישיבת ההסדר "הר עציון", ובמסגרת הלימודים בישיבה התגייס לצה"ל. לזכר</w:t>
      </w:r>
      <w:r>
        <w:rPr>
          <w:rFonts w:hint="cs"/>
          <w:rtl/>
        </w:rPr>
        <w:t>יה נשארו רק שבועיים לשרת בצה"ל, ולאחריהם היה אמור להתחיל את לימודיו באוניברסיטה העברית, בפסיכולוגיה.</w:t>
      </w:r>
    </w:p>
    <w:p w14:paraId="4F886051" w14:textId="77777777" w:rsidR="00000000" w:rsidRDefault="00A03D81">
      <w:pPr>
        <w:pStyle w:val="a0"/>
        <w:rPr>
          <w:rFonts w:hint="cs"/>
          <w:rtl/>
        </w:rPr>
      </w:pPr>
    </w:p>
    <w:p w14:paraId="3DE3EDAD" w14:textId="77777777" w:rsidR="00000000" w:rsidRDefault="00A03D81">
      <w:pPr>
        <w:pStyle w:val="a0"/>
        <w:rPr>
          <w:rFonts w:hint="cs"/>
          <w:rtl/>
        </w:rPr>
      </w:pPr>
      <w:r>
        <w:rPr>
          <w:rFonts w:hint="cs"/>
          <w:rtl/>
        </w:rPr>
        <w:t>החזרתם של שלושת חללי צה"ל לפני זמן לא רב מפיחה תקווה שגם גורלם העמום של נעדרי קרב סולטן-יעקוב, כמו של שאר השבויים והנעדרים, ילך ויתבהר.</w:t>
      </w:r>
    </w:p>
    <w:p w14:paraId="6C21CF0D" w14:textId="77777777" w:rsidR="00000000" w:rsidRDefault="00A03D81">
      <w:pPr>
        <w:pStyle w:val="a0"/>
        <w:rPr>
          <w:rFonts w:hint="cs"/>
          <w:rtl/>
        </w:rPr>
      </w:pPr>
    </w:p>
    <w:p w14:paraId="68111151" w14:textId="77777777" w:rsidR="00000000" w:rsidRDefault="00A03D81">
      <w:pPr>
        <w:pStyle w:val="a0"/>
        <w:rPr>
          <w:rFonts w:hint="cs"/>
          <w:rtl/>
        </w:rPr>
      </w:pPr>
      <w:r>
        <w:rPr>
          <w:rFonts w:hint="cs"/>
          <w:rtl/>
        </w:rPr>
        <w:t>מי ייתן ויתקיים ב</w:t>
      </w:r>
      <w:r>
        <w:rPr>
          <w:rFonts w:hint="cs"/>
          <w:rtl/>
        </w:rPr>
        <w:t>נו הפסוק: "ופדויי ה' ישובון ובאו ציון ברנה ושמחת עולם על ראשם". תודה רבה.</w:t>
      </w:r>
    </w:p>
    <w:p w14:paraId="71D24A55" w14:textId="77777777" w:rsidR="00000000" w:rsidRDefault="00A03D81">
      <w:pPr>
        <w:pStyle w:val="af1"/>
        <w:rPr>
          <w:rtl/>
        </w:rPr>
      </w:pPr>
      <w:r>
        <w:rPr>
          <w:rtl/>
        </w:rPr>
        <w:br/>
        <w:t>היו"ר ראובן ריבלין:</w:t>
      </w:r>
    </w:p>
    <w:p w14:paraId="2B7A8D06" w14:textId="77777777" w:rsidR="00000000" w:rsidRDefault="00A03D81">
      <w:pPr>
        <w:pStyle w:val="a0"/>
        <w:rPr>
          <w:rtl/>
        </w:rPr>
      </w:pPr>
    </w:p>
    <w:p w14:paraId="1780F99F" w14:textId="77777777" w:rsidR="00000000" w:rsidRDefault="00A03D81">
      <w:pPr>
        <w:pStyle w:val="a0"/>
        <w:rPr>
          <w:rFonts w:hint="cs"/>
          <w:rtl/>
        </w:rPr>
      </w:pPr>
      <w:r>
        <w:rPr>
          <w:rFonts w:hint="cs"/>
          <w:rtl/>
        </w:rPr>
        <w:t>תודה לחברת הכנסת רוחמה אברהם.</w:t>
      </w:r>
    </w:p>
    <w:p w14:paraId="49F50574" w14:textId="77777777" w:rsidR="00000000" w:rsidRDefault="00A03D81">
      <w:pPr>
        <w:pStyle w:val="a0"/>
        <w:rPr>
          <w:rtl/>
        </w:rPr>
      </w:pPr>
      <w:r>
        <w:rPr>
          <w:rtl/>
        </w:rPr>
        <w:br/>
      </w:r>
    </w:p>
    <w:p w14:paraId="57DF11EC" w14:textId="77777777" w:rsidR="00000000" w:rsidRDefault="00A03D81">
      <w:pPr>
        <w:pStyle w:val="a2"/>
        <w:rPr>
          <w:rtl/>
        </w:rPr>
      </w:pPr>
      <w:bookmarkStart w:id="5" w:name="_Toc79902393"/>
      <w:r>
        <w:rPr>
          <w:rtl/>
        </w:rPr>
        <w:t>מסמכים שהונחו על שולחן הכנסת</w:t>
      </w:r>
      <w:bookmarkEnd w:id="5"/>
    </w:p>
    <w:p w14:paraId="23BF8252" w14:textId="77777777" w:rsidR="00000000" w:rsidRDefault="00A03D81">
      <w:pPr>
        <w:pStyle w:val="af1"/>
        <w:rPr>
          <w:rtl/>
        </w:rPr>
      </w:pPr>
      <w:r>
        <w:rPr>
          <w:rtl/>
        </w:rPr>
        <w:br/>
        <w:t>היו"ר ראובן ריבלין:</w:t>
      </w:r>
    </w:p>
    <w:p w14:paraId="04F759BC" w14:textId="77777777" w:rsidR="00000000" w:rsidRDefault="00A03D81">
      <w:pPr>
        <w:pStyle w:val="a0"/>
        <w:rPr>
          <w:rtl/>
        </w:rPr>
      </w:pPr>
    </w:p>
    <w:p w14:paraId="203A41E3" w14:textId="77777777" w:rsidR="00000000" w:rsidRDefault="00A03D81">
      <w:pPr>
        <w:pStyle w:val="a0"/>
        <w:rPr>
          <w:rFonts w:hint="cs"/>
          <w:rtl/>
        </w:rPr>
      </w:pPr>
      <w:r>
        <w:rPr>
          <w:rFonts w:hint="cs"/>
          <w:rtl/>
        </w:rPr>
        <w:t xml:space="preserve">הודעה למזכיר הכנסת. בבקשה, אדוני. </w:t>
      </w:r>
    </w:p>
    <w:p w14:paraId="75FE6AF7" w14:textId="77777777" w:rsidR="00000000" w:rsidRDefault="00A03D81">
      <w:pPr>
        <w:pStyle w:val="a"/>
        <w:rPr>
          <w:rtl/>
        </w:rPr>
      </w:pPr>
      <w:r>
        <w:rPr>
          <w:rtl/>
        </w:rPr>
        <w:br/>
      </w:r>
      <w:bookmarkStart w:id="6" w:name="FS000000661T16_02_2004_16_43_14"/>
      <w:bookmarkStart w:id="7" w:name="_Toc79902394"/>
      <w:bookmarkEnd w:id="6"/>
      <w:r>
        <w:rPr>
          <w:rtl/>
        </w:rPr>
        <w:t>מזכיר הכנסת אריה האן:</w:t>
      </w:r>
      <w:bookmarkEnd w:id="7"/>
    </w:p>
    <w:p w14:paraId="3C5A8D34" w14:textId="77777777" w:rsidR="00000000" w:rsidRDefault="00A03D81">
      <w:pPr>
        <w:pStyle w:val="a0"/>
        <w:rPr>
          <w:rtl/>
        </w:rPr>
      </w:pPr>
    </w:p>
    <w:p w14:paraId="78E7C6F3" w14:textId="77777777" w:rsidR="00000000" w:rsidRDefault="00A03D81">
      <w:pPr>
        <w:pStyle w:val="a0"/>
        <w:rPr>
          <w:rFonts w:hint="cs"/>
          <w:rtl/>
        </w:rPr>
      </w:pPr>
      <w:r>
        <w:rPr>
          <w:rFonts w:hint="cs"/>
          <w:rtl/>
        </w:rPr>
        <w:t>ברשות יושב-ראש הכנ</w:t>
      </w:r>
      <w:r>
        <w:rPr>
          <w:rFonts w:hint="cs"/>
          <w:rtl/>
        </w:rPr>
        <w:t>סת, הנני מתכבד להודיע, כי הונחו היום על שולחן הכנסת -</w:t>
      </w:r>
    </w:p>
    <w:p w14:paraId="6EC847EB" w14:textId="77777777" w:rsidR="00000000" w:rsidRDefault="00A03D81">
      <w:pPr>
        <w:pStyle w:val="a0"/>
        <w:rPr>
          <w:rFonts w:hint="cs"/>
          <w:rtl/>
        </w:rPr>
      </w:pPr>
    </w:p>
    <w:p w14:paraId="147BF517" w14:textId="77777777" w:rsidR="00000000" w:rsidRDefault="00A03D81">
      <w:pPr>
        <w:pStyle w:val="a0"/>
      </w:pPr>
      <w:r>
        <w:rPr>
          <w:rFonts w:hint="cs"/>
          <w:rtl/>
        </w:rPr>
        <w:t xml:space="preserve">לדיון מוקדם: </w:t>
      </w:r>
      <w:r>
        <w:rPr>
          <w:rtl/>
        </w:rPr>
        <w:t>הצעת חוק תקנות ההגנה (שעת</w:t>
      </w:r>
      <w:r>
        <w:rPr>
          <w:rFonts w:hint="cs"/>
          <w:rtl/>
        </w:rPr>
        <w:t>-</w:t>
      </w:r>
      <w:r>
        <w:rPr>
          <w:rtl/>
        </w:rPr>
        <w:t>חירום) (תיקון - עונש מוות למחבלים), התשס"ד-2004, מאת חבר הכנסת אריה אלדד; הצעת חוק מניעת זיהום הים ממקורות יבשתיים (תיקון - בקשה דחופה למתן היתר), התשס"ד-2004, מא</w:t>
      </w:r>
      <w:r>
        <w:rPr>
          <w:rtl/>
        </w:rPr>
        <w:t>ת חבר הכנסת עמרי שרון; הצעת חוק הירושה (תיקון - ייעוד כספי ע</w:t>
      </w:r>
      <w:r>
        <w:rPr>
          <w:rFonts w:hint="cs"/>
          <w:rtl/>
        </w:rPr>
        <w:t>י</w:t>
      </w:r>
      <w:r>
        <w:rPr>
          <w:rtl/>
        </w:rPr>
        <w:t>זבונות לטובת המדינה), התשס"ד-2004, מאת חבר</w:t>
      </w:r>
      <w:r>
        <w:rPr>
          <w:rFonts w:hint="cs"/>
          <w:rtl/>
        </w:rPr>
        <w:t>ת</w:t>
      </w:r>
      <w:r>
        <w:rPr>
          <w:rtl/>
        </w:rPr>
        <w:t xml:space="preserve"> הכנסת מל פולישוק-בלוך וקבוצת חברי הכנסת; הצעת חוק העמותות (תיקון - עיון ופרסום לציבור), התשס"ד-2004, מאת חבר</w:t>
      </w:r>
      <w:r>
        <w:rPr>
          <w:rFonts w:hint="cs"/>
          <w:rtl/>
        </w:rPr>
        <w:t>ת</w:t>
      </w:r>
      <w:r>
        <w:rPr>
          <w:rtl/>
        </w:rPr>
        <w:t xml:space="preserve"> הכנסת גילה פינקלשטיין  וקבוצת חברי הכנסת;</w:t>
      </w:r>
      <w:r>
        <w:rPr>
          <w:rtl/>
        </w:rPr>
        <w:t xml:space="preserve"> הצעת חוק חינוך ממלכתי (תיקון - חובת לימוד עברית וערבית), התשס"ד-2004, מאת  חבר</w:t>
      </w:r>
      <w:r>
        <w:rPr>
          <w:rFonts w:hint="cs"/>
          <w:rtl/>
        </w:rPr>
        <w:t>י</w:t>
      </w:r>
      <w:r>
        <w:rPr>
          <w:rtl/>
        </w:rPr>
        <w:t xml:space="preserve"> הכנסת טלב אלסאנע </w:t>
      </w:r>
      <w:r>
        <w:rPr>
          <w:rFonts w:hint="cs"/>
          <w:rtl/>
        </w:rPr>
        <w:t>ו</w:t>
      </w:r>
      <w:r>
        <w:rPr>
          <w:rtl/>
        </w:rPr>
        <w:t>עבד-אלמאלכ דהאמשה; הצעת חוק הרשויות המקומיות (הגבלת הזכות להיבחר) (תיקון - מזכיר מועצת פועלים), התשס"ד-2004, מאת חבר</w:t>
      </w:r>
      <w:r>
        <w:rPr>
          <w:rFonts w:hint="cs"/>
          <w:rtl/>
        </w:rPr>
        <w:t>י</w:t>
      </w:r>
      <w:r>
        <w:rPr>
          <w:rtl/>
        </w:rPr>
        <w:t xml:space="preserve"> הכנסת דוד אזולאי, אמנון כהן, יאיר פרץ </w:t>
      </w:r>
      <w:r>
        <w:rPr>
          <w:rFonts w:hint="cs"/>
          <w:rtl/>
        </w:rPr>
        <w:t>ו</w:t>
      </w:r>
      <w:r>
        <w:rPr>
          <w:rtl/>
        </w:rPr>
        <w:t>יעקב מרגי; הצעת חוק-יסוד: נשיא המדינה (תיקון - איסור חנינה למחבלים עם דם על הידיים), מאת  חבר</w:t>
      </w:r>
      <w:r>
        <w:rPr>
          <w:rFonts w:hint="cs"/>
          <w:rtl/>
        </w:rPr>
        <w:t>י</w:t>
      </w:r>
      <w:r>
        <w:rPr>
          <w:rtl/>
        </w:rPr>
        <w:t xml:space="preserve"> הכנסת יורי שטרן, מיכאל נודלמן </w:t>
      </w:r>
      <w:r>
        <w:rPr>
          <w:rFonts w:hint="cs"/>
          <w:rtl/>
        </w:rPr>
        <w:t>ו</w:t>
      </w:r>
      <w:r>
        <w:rPr>
          <w:rtl/>
        </w:rPr>
        <w:t>אליעזר כהן; הצעת חוק יסודות התקציב (תיקון - מטבע זר), התשס"ד-2004, מאת חבר</w:t>
      </w:r>
      <w:r>
        <w:rPr>
          <w:rFonts w:hint="cs"/>
          <w:rtl/>
        </w:rPr>
        <w:t>י</w:t>
      </w:r>
      <w:r>
        <w:rPr>
          <w:rtl/>
        </w:rPr>
        <w:t xml:space="preserve"> הכנסת אורי יהודה אריאל </w:t>
      </w:r>
      <w:r>
        <w:rPr>
          <w:rFonts w:hint="cs"/>
          <w:rtl/>
        </w:rPr>
        <w:t>ו</w:t>
      </w:r>
      <w:r>
        <w:rPr>
          <w:rtl/>
        </w:rPr>
        <w:t xml:space="preserve">יובל שטייניץ; הצעת חוק </w:t>
      </w:r>
      <w:r>
        <w:rPr>
          <w:rFonts w:hint="cs"/>
          <w:rtl/>
        </w:rPr>
        <w:t>ה</w:t>
      </w:r>
      <w:r>
        <w:rPr>
          <w:rtl/>
        </w:rPr>
        <w:t xml:space="preserve">כניסה </w:t>
      </w:r>
      <w:r>
        <w:rPr>
          <w:rtl/>
        </w:rPr>
        <w:t>לישראל (תיקון - אשרה למי שרשאי לפי חוק השבות), התשס"ד-2004, מאת חבר</w:t>
      </w:r>
      <w:r>
        <w:rPr>
          <w:rFonts w:hint="cs"/>
          <w:rtl/>
        </w:rPr>
        <w:t>י</w:t>
      </w:r>
      <w:r>
        <w:rPr>
          <w:rtl/>
        </w:rPr>
        <w:t xml:space="preserve"> הכנסת מיכאל נודלמן, יורי שטרן </w:t>
      </w:r>
      <w:r>
        <w:rPr>
          <w:rFonts w:hint="cs"/>
          <w:rtl/>
        </w:rPr>
        <w:t>ו</w:t>
      </w:r>
      <w:r>
        <w:rPr>
          <w:rtl/>
        </w:rPr>
        <w:t>אליעזר כהן; הצעת חוק הת</w:t>
      </w:r>
      <w:r>
        <w:rPr>
          <w:rFonts w:hint="cs"/>
          <w:rtl/>
        </w:rPr>
        <w:t>ו</w:t>
      </w:r>
      <w:r>
        <w:rPr>
          <w:rtl/>
        </w:rPr>
        <w:t xml:space="preserve">כנית להבראת כלכלת ישראל (תיקוני חקיקה להשגת יעדי התקציב והמדיניות הכלכלית לשנות הכספים 2003 ו-2004) (תיקון - איחוד רשויות מקומיות), </w:t>
      </w:r>
      <w:r>
        <w:rPr>
          <w:rtl/>
        </w:rPr>
        <w:t>התשס"ד-2004, מאת חבר הכנסת דוד אזולאי  וקבוצת חברי הכנסת; הצעת הרשויות המקומיות (בחירות)</w:t>
      </w:r>
      <w:r>
        <w:rPr>
          <w:rFonts w:hint="cs"/>
          <w:rtl/>
        </w:rPr>
        <w:t xml:space="preserve"> </w:t>
      </w:r>
      <w:r>
        <w:rPr>
          <w:rtl/>
        </w:rPr>
        <w:t>(תיקון - מועד הבחירות),</w:t>
      </w:r>
      <w:r>
        <w:rPr>
          <w:rFonts w:hint="cs"/>
          <w:rtl/>
        </w:rPr>
        <w:t xml:space="preserve"> </w:t>
      </w:r>
      <w:r>
        <w:rPr>
          <w:rtl/>
        </w:rPr>
        <w:t>התשס"ד-2004, מאת חבר</w:t>
      </w:r>
      <w:r>
        <w:rPr>
          <w:rFonts w:hint="cs"/>
          <w:rtl/>
        </w:rPr>
        <w:t>י</w:t>
      </w:r>
      <w:r>
        <w:rPr>
          <w:rtl/>
        </w:rPr>
        <w:t xml:space="preserve"> הכנסת דוד אזולאי, שלמה בניזרי, נסים זאב </w:t>
      </w:r>
      <w:r>
        <w:rPr>
          <w:rFonts w:hint="cs"/>
          <w:rtl/>
        </w:rPr>
        <w:t>ו</w:t>
      </w:r>
      <w:r>
        <w:rPr>
          <w:rtl/>
        </w:rPr>
        <w:t>משה כחלון; הצעת חוק השיפוט הצבאי (תיקון - סרבנות), התשס"ד-2004, מאת חבר הכנסת אה</w:t>
      </w:r>
      <w:r>
        <w:rPr>
          <w:rtl/>
        </w:rPr>
        <w:t>וד רצאבי וקבוצת חברי הכנסת; הצעת חוק סיווג, סימון ואיסור שידורים מזיקים (תיקון - החלת חובת הסימון על פרסומים), התשס"ד-2004, מאת חבר הכנסת אילן שלגי  וקבוצת חברי הכנסת; הצעת חוק לפיזור הכנסת השש-עשרה, התשס"ד-2004, מאת חבר הכנסת אופיר פינס-פז; הצעת חוק צער ב</w:t>
      </w:r>
      <w:r>
        <w:rPr>
          <w:rtl/>
        </w:rPr>
        <w:t>עלי חיים (הגנה על בעלי חיים) (תיקון - זכות טיעון ארגון למען בעלי חיים), התשס"ד-2004, מאת חבר</w:t>
      </w:r>
      <w:r>
        <w:rPr>
          <w:rFonts w:hint="cs"/>
          <w:rtl/>
        </w:rPr>
        <w:t>י</w:t>
      </w:r>
      <w:r>
        <w:rPr>
          <w:rtl/>
        </w:rPr>
        <w:t xml:space="preserve"> הכנסת אילן ליבוביץ, רשף חן, רוני בריזון </w:t>
      </w:r>
      <w:r>
        <w:rPr>
          <w:rFonts w:hint="cs"/>
          <w:rtl/>
        </w:rPr>
        <w:t>ו</w:t>
      </w:r>
      <w:r>
        <w:rPr>
          <w:rtl/>
        </w:rPr>
        <w:t>יגאל יאסינוב; הצעת חוק הכניסה לישראל (תיקון - רשיון לישיבת קבע מכוח לידה ושבות בישראל), התשס"ד-2004, מאת חבר</w:t>
      </w:r>
      <w:r>
        <w:rPr>
          <w:rFonts w:hint="cs"/>
          <w:rtl/>
        </w:rPr>
        <w:t>ת</w:t>
      </w:r>
      <w:r>
        <w:rPr>
          <w:rtl/>
        </w:rPr>
        <w:t xml:space="preserve"> הכנסת אתי ל</w:t>
      </w:r>
      <w:r>
        <w:rPr>
          <w:rtl/>
        </w:rPr>
        <w:t>בני וקבוצת חברי הכנסת; הצעת חוק רשות השידור (תיקון - דרכי גבי</w:t>
      </w:r>
      <w:r>
        <w:rPr>
          <w:rFonts w:hint="cs"/>
          <w:rtl/>
        </w:rPr>
        <w:t>י</w:t>
      </w:r>
      <w:r>
        <w:rPr>
          <w:rtl/>
        </w:rPr>
        <w:t>ה), התשס"ד-2004, מאת חבר</w:t>
      </w:r>
      <w:r>
        <w:rPr>
          <w:rFonts w:hint="cs"/>
          <w:rtl/>
        </w:rPr>
        <w:t>ת</w:t>
      </w:r>
      <w:r>
        <w:rPr>
          <w:rtl/>
        </w:rPr>
        <w:t xml:space="preserve"> הכנסת גילה פינקלשטיין; הצעת חוק גיל פרישה (תיקון - גיל הפרישה לאשה) (תיקוני חקיקה), התשס"ד-2004, מאת חבר הכנסת מוחמד ברכה וקבוצת חברי הכנסת; הצעת חוק מיסוי מקרקעין (שבח</w:t>
      </w:r>
      <w:r>
        <w:rPr>
          <w:rtl/>
        </w:rPr>
        <w:t>, מכירה ורכישה) (תיקון - פטור על חלוקת קרקע), התשס"ד-2004, מאת חבר הכנסת אהוד רצאבי וקבוצת חברי הכנסת; הצעת חוק רשות השידור (תיקון - שימור ארכיוני), התשס"ד-2004, מאת חבר</w:t>
      </w:r>
      <w:r>
        <w:rPr>
          <w:rFonts w:hint="cs"/>
          <w:rtl/>
        </w:rPr>
        <w:t>ת</w:t>
      </w:r>
      <w:r>
        <w:rPr>
          <w:rtl/>
        </w:rPr>
        <w:t xml:space="preserve"> הכנסת דליה איציק  וקבוצת חברי הכנסת; הצעת חוק הכשרות המשפטית והאפוטרופסות (תיקון</w:t>
      </w:r>
      <w:r>
        <w:rPr>
          <w:rFonts w:hint="cs"/>
          <w:rtl/>
        </w:rPr>
        <w:t xml:space="preserve"> </w:t>
      </w:r>
      <w:r>
        <w:rPr>
          <w:rtl/>
        </w:rPr>
        <w:t>-</w:t>
      </w:r>
      <w:r>
        <w:rPr>
          <w:rFonts w:hint="cs"/>
          <w:rtl/>
        </w:rPr>
        <w:t xml:space="preserve"> </w:t>
      </w:r>
      <w:r>
        <w:rPr>
          <w:rtl/>
        </w:rPr>
        <w:t>הח</w:t>
      </w:r>
      <w:r>
        <w:rPr>
          <w:rtl/>
        </w:rPr>
        <w:t>זקת קטין),</w:t>
      </w:r>
      <w:r>
        <w:rPr>
          <w:rFonts w:hint="cs"/>
          <w:rtl/>
        </w:rPr>
        <w:t xml:space="preserve"> </w:t>
      </w:r>
      <w:r>
        <w:rPr>
          <w:rtl/>
        </w:rPr>
        <w:t>התשס"ד-2004, מאת חבר הכנסת חמי דורון  וקבוצת חברי הכנסת; הצעת חוק לתיקון פקודת התעבורה (מאסר מינימום למי שהפקיר אדם שנפגע בתאונה), התשס"ד-2004, מאת חבר</w:t>
      </w:r>
      <w:r>
        <w:rPr>
          <w:rFonts w:hint="cs"/>
          <w:rtl/>
        </w:rPr>
        <w:t>י</w:t>
      </w:r>
      <w:r>
        <w:rPr>
          <w:rtl/>
        </w:rPr>
        <w:t xml:space="preserve"> הכנסת גלעד ארדן </w:t>
      </w:r>
      <w:r>
        <w:rPr>
          <w:rFonts w:hint="cs"/>
          <w:rtl/>
        </w:rPr>
        <w:t>ו</w:t>
      </w:r>
      <w:r>
        <w:rPr>
          <w:rtl/>
        </w:rPr>
        <w:t>שלום שמחון; הצעת חוק להנצחת זכרו ומורשתו של הצדיק המקובל הרב ישראל אבוחצירא</w:t>
      </w:r>
      <w:r>
        <w:rPr>
          <w:rtl/>
        </w:rPr>
        <w:t xml:space="preserve"> (הבבא סאלי) זצוק"ל, התשס"ד-2004, מאת חבר</w:t>
      </w:r>
      <w:r>
        <w:rPr>
          <w:rFonts w:hint="cs"/>
          <w:rtl/>
        </w:rPr>
        <w:t>י</w:t>
      </w:r>
      <w:r>
        <w:rPr>
          <w:rtl/>
        </w:rPr>
        <w:t xml:space="preserve"> הכנסת דוד אזולאי,  דניאל בנלולו </w:t>
      </w:r>
      <w:r>
        <w:rPr>
          <w:rFonts w:hint="cs"/>
          <w:rtl/>
        </w:rPr>
        <w:t>ו</w:t>
      </w:r>
      <w:r>
        <w:rPr>
          <w:rtl/>
        </w:rPr>
        <w:t>יאיר פרץ  וקבוצת חברי הכנסת; הצעת חוק הרשויות המקומיות (ערר על קביעת ארנונה כללית)</w:t>
      </w:r>
      <w:r>
        <w:rPr>
          <w:rFonts w:hint="cs"/>
          <w:rtl/>
        </w:rPr>
        <w:t xml:space="preserve"> </w:t>
      </w:r>
      <w:r>
        <w:rPr>
          <w:rtl/>
        </w:rPr>
        <w:t>(תיקון - הרכב ועדת ערר), התשס"ד-2004, מאת חבר הכנסת חמי דורון; הצעת חוק החברות הממשלתיות (תיקון -</w:t>
      </w:r>
      <w:r>
        <w:rPr>
          <w:rtl/>
        </w:rPr>
        <w:t xml:space="preserve"> ייצוג הולם לאוכלוסייה הערבית), התשס"ד-2004, מאת חבר הכנסת אחמד טיבי וקבוצת חברי הכנסת; הצעת חוק החברות (תיקון - כשירות דירקטור חיצוני וחברי ועדת הביקורת בחברה ציבורית), התשס"ד-2004, מאת חבר הכנסת אהוד רצאבי וקבוצת חברי הכנסת; הצעת חוק מיזמים לאומיים, התשס</w:t>
      </w:r>
      <w:r>
        <w:rPr>
          <w:rtl/>
        </w:rPr>
        <w:t>"ד-2004, מאת חבר</w:t>
      </w:r>
      <w:r>
        <w:rPr>
          <w:rFonts w:hint="cs"/>
          <w:rtl/>
        </w:rPr>
        <w:t>י</w:t>
      </w:r>
      <w:r>
        <w:rPr>
          <w:rtl/>
        </w:rPr>
        <w:t xml:space="preserve"> הכנסת אליעזר כהן, מיכאל נודלמן, אורי יהודה אריאל </w:t>
      </w:r>
      <w:r>
        <w:rPr>
          <w:rFonts w:hint="cs"/>
          <w:rtl/>
        </w:rPr>
        <w:t>ו</w:t>
      </w:r>
      <w:r>
        <w:rPr>
          <w:rtl/>
        </w:rPr>
        <w:t>אריה אלדד; הצעת חוק חנייה לנכים (תיקון - העברת כספים לארגוני נכים), התשס"ד-2004, מאת חבר הכנסת מיכאל גורלובסקי; הצעת חוק שירות המדינה (מינויים)</w:t>
      </w:r>
      <w:r>
        <w:rPr>
          <w:rFonts w:hint="cs"/>
          <w:rtl/>
        </w:rPr>
        <w:t xml:space="preserve"> </w:t>
      </w:r>
      <w:r>
        <w:rPr>
          <w:rtl/>
        </w:rPr>
        <w:t>(תיקון - מינוי הדורש התייעצות), התשס"ד-2004,</w:t>
      </w:r>
      <w:r>
        <w:rPr>
          <w:rtl/>
        </w:rPr>
        <w:t xml:space="preserve"> מאת חבר הכנסת אילן שלגי וקבוצת חברי הכנסת; הצעת חוק זכויות נפגעי עבירה (תיקון - יידוע נפגע), התשס"ד-2004, מאת חבר הכנסת יובל שטייניץ; הצעת חוק העונשין (תיקון - הגדרת בן משפחה), התשס"ד-2004, מאת חבר</w:t>
      </w:r>
      <w:r>
        <w:rPr>
          <w:rFonts w:hint="cs"/>
          <w:rtl/>
        </w:rPr>
        <w:t>ת</w:t>
      </w:r>
      <w:r>
        <w:rPr>
          <w:rtl/>
        </w:rPr>
        <w:t xml:space="preserve"> הכנסת אורית נוקד; הצעת חוק התקשרויות זוגיות (רישום ופירו</w:t>
      </w:r>
      <w:r>
        <w:rPr>
          <w:rtl/>
        </w:rPr>
        <w:t>ק), התשס"ד-2004, מאת חבר הכנסת חיים אורון וקבוצת חברי הכנסת; הצעת חוק סמכויות לשעת</w:t>
      </w:r>
      <w:r>
        <w:rPr>
          <w:rFonts w:hint="cs"/>
          <w:rtl/>
        </w:rPr>
        <w:t>-</w:t>
      </w:r>
      <w:r>
        <w:rPr>
          <w:rtl/>
        </w:rPr>
        <w:t>חירום (מעצרים)</w:t>
      </w:r>
      <w:r>
        <w:rPr>
          <w:rFonts w:hint="cs"/>
          <w:rtl/>
        </w:rPr>
        <w:t xml:space="preserve"> </w:t>
      </w:r>
      <w:r>
        <w:rPr>
          <w:rtl/>
        </w:rPr>
        <w:t>(תיקון - מעצר מינהלי של אזרח ישראלי), התשס"ד-2004, מאת חבר</w:t>
      </w:r>
      <w:r>
        <w:rPr>
          <w:rFonts w:hint="cs"/>
          <w:rtl/>
        </w:rPr>
        <w:t>י</w:t>
      </w:r>
      <w:r>
        <w:rPr>
          <w:rtl/>
        </w:rPr>
        <w:t xml:space="preserve"> הכנסת אורי יהודה אריאל, יורי שטרן </w:t>
      </w:r>
      <w:r>
        <w:rPr>
          <w:rFonts w:hint="cs"/>
          <w:rtl/>
        </w:rPr>
        <w:t>ו</w:t>
      </w:r>
      <w:r>
        <w:rPr>
          <w:rtl/>
        </w:rPr>
        <w:t>לאה נס; הצעת חוק העונשין (תיקון - פרסום תועבה של אדם עד גיל 21)</w:t>
      </w:r>
      <w:r>
        <w:rPr>
          <w:rtl/>
        </w:rPr>
        <w:t>, התשס"ד-2004, מאת  חבר</w:t>
      </w:r>
      <w:r>
        <w:rPr>
          <w:rFonts w:hint="cs"/>
          <w:rtl/>
        </w:rPr>
        <w:t>י</w:t>
      </w:r>
      <w:r>
        <w:rPr>
          <w:rtl/>
        </w:rPr>
        <w:t xml:space="preserve"> הכנסת נעמי בלומנטל, גילה גמליאל, מגלי והבה </w:t>
      </w:r>
      <w:r>
        <w:rPr>
          <w:rFonts w:hint="cs"/>
          <w:rtl/>
        </w:rPr>
        <w:t>ו</w:t>
      </w:r>
      <w:r>
        <w:rPr>
          <w:rtl/>
        </w:rPr>
        <w:t>אהוד יתום; הצעת חוק הפרשנות (תיקון - תואר תפקיד שממלאת אשה), התשס"ד-2004, מאת חבר הכנסת רשף חן  וקבוצת חברי הכנסת; הצעת חוק לעידוד הצמיחה לעסקים בינוניים ומשפחתיים (תיקוני חקיקה), התשס"ד-</w:t>
      </w:r>
      <w:r>
        <w:rPr>
          <w:rtl/>
        </w:rPr>
        <w:t>2004, מאת חבר</w:t>
      </w:r>
      <w:r>
        <w:rPr>
          <w:rFonts w:hint="cs"/>
          <w:rtl/>
        </w:rPr>
        <w:t>ת</w:t>
      </w:r>
      <w:r>
        <w:rPr>
          <w:rtl/>
        </w:rPr>
        <w:t xml:space="preserve"> הכנסת רוחמה אברהם; הצעת חוק למניעת הונאה בתפילין ובמזוזות (תיקון - מניעת הונאה בספרי תורה ובמגילות), התשס"ד-2004, מאת חבר הכנסת משה גפני; הצעת חוק בתי</w:t>
      </w:r>
      <w:r>
        <w:rPr>
          <w:rFonts w:hint="cs"/>
          <w:rtl/>
        </w:rPr>
        <w:t>-</w:t>
      </w:r>
      <w:r>
        <w:rPr>
          <w:rtl/>
        </w:rPr>
        <w:t>דין רבניים (קיום פסקי</w:t>
      </w:r>
      <w:r>
        <w:rPr>
          <w:rFonts w:hint="cs"/>
          <w:rtl/>
        </w:rPr>
        <w:t>-</w:t>
      </w:r>
      <w:r>
        <w:rPr>
          <w:rtl/>
        </w:rPr>
        <w:t>דין של גירושין)</w:t>
      </w:r>
      <w:r>
        <w:rPr>
          <w:rFonts w:hint="cs"/>
          <w:rtl/>
        </w:rPr>
        <w:t xml:space="preserve"> </w:t>
      </w:r>
      <w:r>
        <w:rPr>
          <w:rtl/>
        </w:rPr>
        <w:t>(תיקון - הפקעת זכויות), התשס"ד-2004, מאת חבר</w:t>
      </w:r>
      <w:r>
        <w:rPr>
          <w:rFonts w:hint="cs"/>
          <w:rtl/>
        </w:rPr>
        <w:t>ת</w:t>
      </w:r>
      <w:r>
        <w:rPr>
          <w:rtl/>
        </w:rPr>
        <w:t xml:space="preserve"> הכנסת </w:t>
      </w:r>
      <w:r>
        <w:rPr>
          <w:rtl/>
        </w:rPr>
        <w:t>אורית נוקד; הצעת חוק ארוחה יומית לתלמיד, התשס"ד-2004, מאת חבר</w:t>
      </w:r>
      <w:r>
        <w:rPr>
          <w:rFonts w:hint="cs"/>
          <w:rtl/>
        </w:rPr>
        <w:t>ת</w:t>
      </w:r>
      <w:r>
        <w:rPr>
          <w:rtl/>
        </w:rPr>
        <w:t xml:space="preserve"> הכנסת רוחמה אברהם; הצעת חוק-יסוד: הממשלה (תיקון - מילוי מקומו של ראש הממשלה), מאת חבר</w:t>
      </w:r>
      <w:r>
        <w:rPr>
          <w:rFonts w:hint="cs"/>
          <w:rtl/>
        </w:rPr>
        <w:t>י</w:t>
      </w:r>
      <w:r>
        <w:rPr>
          <w:rtl/>
        </w:rPr>
        <w:t xml:space="preserve"> הכנסת יצחק הרצוג, אפרים סנה, אופיר פינס-פז </w:t>
      </w:r>
      <w:r>
        <w:rPr>
          <w:rFonts w:hint="cs"/>
          <w:rtl/>
        </w:rPr>
        <w:t>ו</w:t>
      </w:r>
      <w:r>
        <w:rPr>
          <w:rtl/>
        </w:rPr>
        <w:t xml:space="preserve">אורית נוקד; הצעת חוק-יסוד: משק המדינה (תיקון - תיקוני חקיקה), </w:t>
      </w:r>
      <w:r>
        <w:rPr>
          <w:rtl/>
        </w:rPr>
        <w:t>מאת חבר</w:t>
      </w:r>
      <w:r>
        <w:rPr>
          <w:rFonts w:hint="cs"/>
          <w:rtl/>
        </w:rPr>
        <w:t>ת</w:t>
      </w:r>
      <w:r>
        <w:rPr>
          <w:rtl/>
        </w:rPr>
        <w:t xml:space="preserve"> הכנסת מל פולישוק-בלוך וקבוצת חברי הכנסת; הצעת חוק-יסוד: זכויות חברתיות, מאת חבר הכנסת ניסן סלומינסקי; הצעת חוק זכויות חברתיות, התשס"ד-2004, מאת  חבר</w:t>
      </w:r>
      <w:r>
        <w:rPr>
          <w:rFonts w:hint="cs"/>
          <w:rtl/>
        </w:rPr>
        <w:t>י</w:t>
      </w:r>
      <w:r>
        <w:rPr>
          <w:rtl/>
        </w:rPr>
        <w:t xml:space="preserve"> הכנסת מוחמד ברכה, עסאם מח'ול </w:t>
      </w:r>
      <w:r>
        <w:rPr>
          <w:rFonts w:hint="cs"/>
          <w:rtl/>
        </w:rPr>
        <w:t>ו</w:t>
      </w:r>
      <w:r>
        <w:rPr>
          <w:rtl/>
        </w:rPr>
        <w:t>אחמד טיבי; הצעת חוק העונשין (תיקון - משחקים אסורים, הגרלות והימורים</w:t>
      </w:r>
      <w:r>
        <w:rPr>
          <w:rtl/>
        </w:rPr>
        <w:t xml:space="preserve"> ברשת האינטרנט), התשס"ד-2004, מאת חבר הכנסת רוני בר-און; הצעת חוק</w:t>
      </w:r>
      <w:r>
        <w:rPr>
          <w:rFonts w:hint="cs"/>
          <w:rtl/>
        </w:rPr>
        <w:t>-</w:t>
      </w:r>
      <w:r>
        <w:rPr>
          <w:rtl/>
        </w:rPr>
        <w:t>יסוד: משאל עם, מאת חבר הכנסת אופיר פינס-פז</w:t>
      </w:r>
      <w:r>
        <w:rPr>
          <w:rFonts w:hint="cs"/>
          <w:rtl/>
        </w:rPr>
        <w:t>.</w:t>
      </w:r>
      <w:r>
        <w:rPr>
          <w:rtl/>
        </w:rPr>
        <w:t xml:space="preserve"> </w:t>
      </w:r>
    </w:p>
    <w:p w14:paraId="72762A6D" w14:textId="77777777" w:rsidR="00000000" w:rsidRDefault="00A03D81">
      <w:pPr>
        <w:pStyle w:val="a0"/>
        <w:rPr>
          <w:rFonts w:hint="cs"/>
          <w:rtl/>
        </w:rPr>
      </w:pPr>
    </w:p>
    <w:p w14:paraId="3A4684D8" w14:textId="77777777" w:rsidR="00000000" w:rsidRDefault="00A03D81">
      <w:pPr>
        <w:pStyle w:val="a0"/>
        <w:rPr>
          <w:rFonts w:hint="cs"/>
          <w:rtl/>
        </w:rPr>
      </w:pPr>
      <w:r>
        <w:rPr>
          <w:rFonts w:hint="cs"/>
          <w:rtl/>
        </w:rPr>
        <w:t>כמו כן הונחה על שולחן הכנסת, על-ידי ועדת הכנסת, בהתאם לסעיף 55(א) לחוק הכנסת, התשנ"ד-1994, המלצה נוספת של הוועדה הציבורית לקביעת שכר ותשלומים אח</w:t>
      </w:r>
      <w:r>
        <w:rPr>
          <w:rFonts w:hint="cs"/>
          <w:rtl/>
        </w:rPr>
        <w:t>רים לחברי הכנסת, בנושא: תקציב הקשר עם הציבור ושכירת לשכה פרלמנטרית. תודה רבה.</w:t>
      </w:r>
    </w:p>
    <w:p w14:paraId="3E632604" w14:textId="77777777" w:rsidR="00000000" w:rsidRDefault="00A03D81">
      <w:pPr>
        <w:pStyle w:val="af1"/>
        <w:rPr>
          <w:rtl/>
        </w:rPr>
      </w:pPr>
      <w:r>
        <w:rPr>
          <w:rtl/>
        </w:rPr>
        <w:br/>
        <w:t>היו"ר ראובן ריבלין:</w:t>
      </w:r>
    </w:p>
    <w:p w14:paraId="7CB62F3B" w14:textId="77777777" w:rsidR="00000000" w:rsidRDefault="00A03D81">
      <w:pPr>
        <w:pStyle w:val="a0"/>
        <w:rPr>
          <w:rtl/>
        </w:rPr>
      </w:pPr>
    </w:p>
    <w:p w14:paraId="743EEB15" w14:textId="77777777" w:rsidR="00000000" w:rsidRDefault="00A03D81">
      <w:pPr>
        <w:pStyle w:val="a0"/>
        <w:rPr>
          <w:rFonts w:hint="cs"/>
          <w:rtl/>
        </w:rPr>
      </w:pPr>
      <w:r>
        <w:rPr>
          <w:rFonts w:hint="cs"/>
          <w:rtl/>
        </w:rPr>
        <w:t xml:space="preserve">תודה למזכיר הכנסת. </w:t>
      </w:r>
    </w:p>
    <w:p w14:paraId="2CCD8030" w14:textId="77777777" w:rsidR="00000000" w:rsidRDefault="00A03D81">
      <w:pPr>
        <w:pStyle w:val="a0"/>
        <w:rPr>
          <w:rFonts w:hint="cs"/>
          <w:rtl/>
        </w:rPr>
      </w:pPr>
    </w:p>
    <w:p w14:paraId="62BB7924" w14:textId="77777777" w:rsidR="00000000" w:rsidRDefault="00A03D81">
      <w:pPr>
        <w:pStyle w:val="a0"/>
        <w:rPr>
          <w:rtl/>
        </w:rPr>
      </w:pPr>
      <w:r>
        <w:rPr>
          <w:rtl/>
        </w:rPr>
        <w:br/>
      </w:r>
    </w:p>
    <w:p w14:paraId="4D2353C3" w14:textId="77777777" w:rsidR="00000000" w:rsidRDefault="00A03D81">
      <w:pPr>
        <w:pStyle w:val="a2"/>
        <w:rPr>
          <w:rFonts w:hint="cs"/>
          <w:rtl/>
        </w:rPr>
      </w:pPr>
      <w:bookmarkStart w:id="8" w:name="_Toc79902395"/>
      <w:r>
        <w:rPr>
          <w:rFonts w:hint="cs"/>
          <w:rtl/>
        </w:rPr>
        <w:t xml:space="preserve">הצעות סיעות העבודה-מימד, ש"ס, מרצ--חד"ש-תע"ל--בל"ד ורע"ם </w:t>
      </w:r>
      <w:r>
        <w:rPr>
          <w:rtl/>
        </w:rPr>
        <w:br/>
      </w:r>
      <w:r>
        <w:rPr>
          <w:rFonts w:hint="cs"/>
          <w:rtl/>
        </w:rPr>
        <w:t>להביע אי-אמון בממשלה בשל:</w:t>
      </w:r>
      <w:bookmarkEnd w:id="8"/>
    </w:p>
    <w:p w14:paraId="5F513914" w14:textId="77777777" w:rsidR="00000000" w:rsidRDefault="00A03D81">
      <w:pPr>
        <w:pStyle w:val="a2"/>
        <w:rPr>
          <w:rFonts w:hint="cs"/>
          <w:rtl/>
        </w:rPr>
      </w:pPr>
      <w:bookmarkStart w:id="9" w:name="_Toc79902396"/>
      <w:r>
        <w:rPr>
          <w:rFonts w:hint="cs"/>
          <w:rtl/>
        </w:rPr>
        <w:t xml:space="preserve">א. העלאת מחיר הלחם; </w:t>
      </w:r>
      <w:r>
        <w:rPr>
          <w:rtl/>
        </w:rPr>
        <w:br/>
      </w:r>
      <w:r>
        <w:rPr>
          <w:rFonts w:hint="cs"/>
          <w:rtl/>
        </w:rPr>
        <w:t>ב. יחסה לרבבות קשישים רועדים</w:t>
      </w:r>
      <w:r>
        <w:rPr>
          <w:rFonts w:hint="cs"/>
          <w:rtl/>
        </w:rPr>
        <w:t>, רעבים ובודדים;</w:t>
      </w:r>
      <w:bookmarkEnd w:id="9"/>
    </w:p>
    <w:p w14:paraId="4A079AEB" w14:textId="77777777" w:rsidR="00000000" w:rsidRDefault="00A03D81">
      <w:pPr>
        <w:pStyle w:val="a2"/>
        <w:rPr>
          <w:rFonts w:hint="cs"/>
          <w:rtl/>
        </w:rPr>
      </w:pPr>
      <w:bookmarkStart w:id="10" w:name="_Toc79902397"/>
      <w:r>
        <w:rPr>
          <w:rFonts w:hint="cs"/>
          <w:rtl/>
        </w:rPr>
        <w:t xml:space="preserve">ג. מדיניותה הכלכלית והחברתית; </w:t>
      </w:r>
      <w:r>
        <w:rPr>
          <w:rtl/>
        </w:rPr>
        <w:br/>
      </w:r>
      <w:r>
        <w:rPr>
          <w:rFonts w:hint="cs"/>
          <w:rtl/>
        </w:rPr>
        <w:t xml:space="preserve">ד. הפרסומים בדבר קריאתו של השר אלון למיסיונרים נוצרים </w:t>
      </w:r>
      <w:r>
        <w:rPr>
          <w:rtl/>
        </w:rPr>
        <w:br/>
      </w:r>
      <w:r>
        <w:rPr>
          <w:rFonts w:hint="cs"/>
          <w:rtl/>
        </w:rPr>
        <w:t>להעביר את המוסלמים אל "האור והנאורות של הנצרות"</w:t>
      </w:r>
      <w:bookmarkEnd w:id="10"/>
    </w:p>
    <w:p w14:paraId="20CEFD5E" w14:textId="77777777" w:rsidR="00000000" w:rsidRDefault="00A03D81">
      <w:pPr>
        <w:pStyle w:val="af1"/>
        <w:rPr>
          <w:rtl/>
        </w:rPr>
      </w:pPr>
      <w:r>
        <w:rPr>
          <w:rtl/>
        </w:rPr>
        <w:br/>
        <w:t>היו"ר ראובן ריבלין:</w:t>
      </w:r>
    </w:p>
    <w:p w14:paraId="3FDACA60" w14:textId="77777777" w:rsidR="00000000" w:rsidRDefault="00A03D81">
      <w:pPr>
        <w:pStyle w:val="a0"/>
        <w:rPr>
          <w:rtl/>
        </w:rPr>
      </w:pPr>
    </w:p>
    <w:p w14:paraId="4792ACCD" w14:textId="77777777" w:rsidR="00000000" w:rsidRDefault="00A03D81">
      <w:pPr>
        <w:pStyle w:val="a0"/>
        <w:rPr>
          <w:rFonts w:hint="cs"/>
          <w:rtl/>
        </w:rPr>
      </w:pPr>
      <w:r>
        <w:rPr>
          <w:rFonts w:hint="cs"/>
          <w:rtl/>
        </w:rPr>
        <w:t>רבותי חברי הכנסת, אנחנו עוברים לארבע הצעות לאי-אמון בממשלה, שהראשונה שבהן היא: העלא</w:t>
      </w:r>
      <w:r>
        <w:rPr>
          <w:rFonts w:hint="cs"/>
          <w:rtl/>
        </w:rPr>
        <w:t>ת מחיר הלחם, מטעם סיעת העבודה-מימד. ינמק את הצעתו לאי-אמון בממשלה חבר הכנסת שלום שמחון. ישיב שר התעשייה, המסחר, התעסוקה והתקשורת והממונה על מינהל מקרקעי ישראל. אחריו תעלה הצעת האי-אמון של סיעת ש"ס.</w:t>
      </w:r>
    </w:p>
    <w:p w14:paraId="60FC0BD6" w14:textId="77777777" w:rsidR="00000000" w:rsidRDefault="00A03D81">
      <w:pPr>
        <w:pStyle w:val="a"/>
        <w:rPr>
          <w:rtl/>
        </w:rPr>
      </w:pPr>
      <w:r>
        <w:rPr>
          <w:rtl/>
        </w:rPr>
        <w:br/>
      </w:r>
      <w:bookmarkStart w:id="11" w:name="FS000000461T16_02_2004_16_50_54"/>
      <w:bookmarkStart w:id="12" w:name="_Toc79902398"/>
      <w:bookmarkEnd w:id="11"/>
      <w:r>
        <w:rPr>
          <w:rtl/>
        </w:rPr>
        <w:t>שלום שמחון (העבודה-מימד):</w:t>
      </w:r>
      <w:bookmarkEnd w:id="12"/>
    </w:p>
    <w:p w14:paraId="405F0901" w14:textId="77777777" w:rsidR="00000000" w:rsidRDefault="00A03D81">
      <w:pPr>
        <w:pStyle w:val="a0"/>
        <w:rPr>
          <w:rtl/>
        </w:rPr>
      </w:pPr>
    </w:p>
    <w:p w14:paraId="18E9334C" w14:textId="77777777" w:rsidR="00000000" w:rsidRDefault="00A03D81">
      <w:pPr>
        <w:pStyle w:val="a0"/>
        <w:rPr>
          <w:rFonts w:hint="cs"/>
          <w:rtl/>
        </w:rPr>
      </w:pPr>
      <w:r>
        <w:rPr>
          <w:rFonts w:hint="cs"/>
          <w:rtl/>
        </w:rPr>
        <w:t>אדוני היושב-ראש, חברי חברי הכנ</w:t>
      </w:r>
      <w:r>
        <w:rPr>
          <w:rFonts w:hint="cs"/>
          <w:rtl/>
        </w:rPr>
        <w:t>סת, אדוני ממלא-מקום ראש הממשלה, אני רוצה לנמק בשם סיעת העבודה את הצעת האי-אמון גם על מחיר הלחם, אבל גם על המצב הכלכלי המאוד קשה.</w:t>
      </w:r>
    </w:p>
    <w:p w14:paraId="4561AC79" w14:textId="77777777" w:rsidR="00000000" w:rsidRDefault="00A03D81">
      <w:pPr>
        <w:pStyle w:val="a0"/>
        <w:rPr>
          <w:rFonts w:hint="cs"/>
          <w:rtl/>
        </w:rPr>
      </w:pPr>
    </w:p>
    <w:p w14:paraId="4F226AD5" w14:textId="77777777" w:rsidR="00000000" w:rsidRDefault="00A03D81">
      <w:pPr>
        <w:pStyle w:val="a0"/>
        <w:rPr>
          <w:rFonts w:hint="cs"/>
          <w:rtl/>
        </w:rPr>
      </w:pPr>
      <w:r>
        <w:rPr>
          <w:rFonts w:hint="cs"/>
          <w:rtl/>
        </w:rPr>
        <w:t xml:space="preserve">אדוני ממלא-מקום ראש הממשלה, פורים עוד לא הגיע, אבל בממשלת ישראל הקרקס בעיצומו, והשרים מתנהגים כאילו הם בתחרות תחפושות. תסתכלו </w:t>
      </w:r>
      <w:r>
        <w:rPr>
          <w:rFonts w:hint="cs"/>
          <w:rtl/>
        </w:rPr>
        <w:t>למשל על הקרקס של התקציב. אתה שומע אותי?</w:t>
      </w:r>
    </w:p>
    <w:p w14:paraId="76695527" w14:textId="77777777" w:rsidR="00000000" w:rsidRDefault="00A03D81">
      <w:pPr>
        <w:pStyle w:val="af0"/>
        <w:rPr>
          <w:rtl/>
        </w:rPr>
      </w:pPr>
      <w:r>
        <w:rPr>
          <w:rtl/>
        </w:rPr>
        <w:br/>
        <w:t>שר התעשייה, המסחר והתעסוקה אהוד אולמרט:</w:t>
      </w:r>
    </w:p>
    <w:p w14:paraId="41F4A8F6" w14:textId="77777777" w:rsidR="00000000" w:rsidRDefault="00A03D81">
      <w:pPr>
        <w:pStyle w:val="a0"/>
        <w:rPr>
          <w:rtl/>
        </w:rPr>
      </w:pPr>
    </w:p>
    <w:p w14:paraId="6202BF81" w14:textId="77777777" w:rsidR="00000000" w:rsidRDefault="00A03D81">
      <w:pPr>
        <w:pStyle w:val="a0"/>
        <w:rPr>
          <w:rFonts w:hint="cs"/>
          <w:rtl/>
        </w:rPr>
      </w:pPr>
      <w:r>
        <w:rPr>
          <w:rFonts w:hint="cs"/>
          <w:rtl/>
        </w:rPr>
        <w:t xml:space="preserve">כל מלה - גם על פורים וגם על חנוכה. התבלבלת. חשבתי שאתה מדבר על סיעת העבודה. </w:t>
      </w:r>
    </w:p>
    <w:p w14:paraId="1E79A569" w14:textId="77777777" w:rsidR="00000000" w:rsidRDefault="00A03D81">
      <w:pPr>
        <w:pStyle w:val="-"/>
        <w:rPr>
          <w:rtl/>
        </w:rPr>
      </w:pPr>
      <w:r>
        <w:rPr>
          <w:rtl/>
        </w:rPr>
        <w:br/>
      </w:r>
      <w:bookmarkStart w:id="13" w:name="FS000000461T16_02_2004_16_54_57C"/>
      <w:bookmarkEnd w:id="13"/>
      <w:r>
        <w:rPr>
          <w:rtl/>
        </w:rPr>
        <w:t>שלום שמחון (העבודה-מימד):</w:t>
      </w:r>
    </w:p>
    <w:p w14:paraId="3BCB760D" w14:textId="77777777" w:rsidR="00000000" w:rsidRDefault="00A03D81">
      <w:pPr>
        <w:pStyle w:val="a0"/>
        <w:rPr>
          <w:rtl/>
        </w:rPr>
      </w:pPr>
    </w:p>
    <w:p w14:paraId="077CA073" w14:textId="77777777" w:rsidR="00000000" w:rsidRDefault="00A03D81">
      <w:pPr>
        <w:pStyle w:val="a0"/>
        <w:rPr>
          <w:rFonts w:hint="cs"/>
          <w:rtl/>
        </w:rPr>
      </w:pPr>
      <w:r>
        <w:rPr>
          <w:rFonts w:hint="cs"/>
          <w:rtl/>
        </w:rPr>
        <w:t xml:space="preserve">לא, לא. אני מדבר עליכם. למה, אל תקלקל. </w:t>
      </w:r>
    </w:p>
    <w:p w14:paraId="53241971" w14:textId="77777777" w:rsidR="00000000" w:rsidRDefault="00A03D81">
      <w:pPr>
        <w:pStyle w:val="af0"/>
        <w:rPr>
          <w:rtl/>
        </w:rPr>
      </w:pPr>
      <w:r>
        <w:rPr>
          <w:rtl/>
        </w:rPr>
        <w:br/>
        <w:t>שר התעשייה, המסחר והתעסוקה א</w:t>
      </w:r>
      <w:r>
        <w:rPr>
          <w:rtl/>
        </w:rPr>
        <w:t>הוד אולמרט:</w:t>
      </w:r>
    </w:p>
    <w:p w14:paraId="2AF0F0B3" w14:textId="77777777" w:rsidR="00000000" w:rsidRDefault="00A03D81">
      <w:pPr>
        <w:pStyle w:val="a0"/>
        <w:rPr>
          <w:rtl/>
        </w:rPr>
      </w:pPr>
    </w:p>
    <w:p w14:paraId="784EC509" w14:textId="77777777" w:rsidR="00000000" w:rsidRDefault="00A03D81">
      <w:pPr>
        <w:pStyle w:val="a0"/>
        <w:rPr>
          <w:rFonts w:hint="cs"/>
          <w:rtl/>
        </w:rPr>
      </w:pPr>
      <w:r>
        <w:rPr>
          <w:rFonts w:hint="cs"/>
          <w:rtl/>
        </w:rPr>
        <w:t>לפי הנוסח - - -</w:t>
      </w:r>
    </w:p>
    <w:p w14:paraId="00E9EB73" w14:textId="77777777" w:rsidR="00000000" w:rsidRDefault="00A03D81">
      <w:pPr>
        <w:pStyle w:val="af1"/>
        <w:rPr>
          <w:rtl/>
        </w:rPr>
      </w:pPr>
      <w:r>
        <w:rPr>
          <w:rtl/>
        </w:rPr>
        <w:br/>
        <w:t>היו"ר ראובן ריבלין:</w:t>
      </w:r>
    </w:p>
    <w:p w14:paraId="28FA53F3" w14:textId="77777777" w:rsidR="00000000" w:rsidRDefault="00A03D81">
      <w:pPr>
        <w:pStyle w:val="a0"/>
        <w:rPr>
          <w:rtl/>
        </w:rPr>
      </w:pPr>
    </w:p>
    <w:p w14:paraId="26735B76" w14:textId="77777777" w:rsidR="00000000" w:rsidRDefault="00A03D81">
      <w:pPr>
        <w:pStyle w:val="a0"/>
        <w:rPr>
          <w:rFonts w:hint="cs"/>
          <w:rtl/>
        </w:rPr>
      </w:pPr>
      <w:r>
        <w:rPr>
          <w:rFonts w:hint="cs"/>
          <w:rtl/>
        </w:rPr>
        <w:t xml:space="preserve">כבוד השר הנכבד, אדוני גם מדבר, גם קורא קריאות ביניים וגם מתקדם לכיוון הבמה </w:t>
      </w:r>
      <w:r>
        <w:rPr>
          <w:rtl/>
        </w:rPr>
        <w:t>–</w:t>
      </w:r>
      <w:r>
        <w:rPr>
          <w:rFonts w:hint="cs"/>
          <w:rtl/>
        </w:rPr>
        <w:t xml:space="preserve"> כך שאנשים חושבים שמא אדוני רוצה להחליף אותי. </w:t>
      </w:r>
    </w:p>
    <w:p w14:paraId="3288761A" w14:textId="77777777" w:rsidR="00000000" w:rsidRDefault="00A03D81">
      <w:pPr>
        <w:pStyle w:val="af0"/>
        <w:rPr>
          <w:rtl/>
        </w:rPr>
      </w:pPr>
      <w:r>
        <w:rPr>
          <w:rtl/>
        </w:rPr>
        <w:br/>
        <w:t>אברהם בורג (העבודה-מימד):</w:t>
      </w:r>
    </w:p>
    <w:p w14:paraId="3827966E" w14:textId="77777777" w:rsidR="00000000" w:rsidRDefault="00A03D81">
      <w:pPr>
        <w:pStyle w:val="a0"/>
        <w:rPr>
          <w:rtl/>
        </w:rPr>
      </w:pPr>
    </w:p>
    <w:p w14:paraId="61C2C706" w14:textId="77777777" w:rsidR="00000000" w:rsidRDefault="00A03D81">
      <w:pPr>
        <w:pStyle w:val="a0"/>
        <w:rPr>
          <w:rFonts w:hint="cs"/>
          <w:rtl/>
        </w:rPr>
      </w:pPr>
      <w:r>
        <w:rPr>
          <w:rFonts w:hint="cs"/>
          <w:rtl/>
        </w:rPr>
        <w:t xml:space="preserve">לא, הוא רוצה להקיף את הכנסת בטנקים. </w:t>
      </w:r>
    </w:p>
    <w:p w14:paraId="085A173C" w14:textId="77777777" w:rsidR="00000000" w:rsidRDefault="00A03D81">
      <w:pPr>
        <w:pStyle w:val="af0"/>
        <w:rPr>
          <w:rtl/>
        </w:rPr>
      </w:pPr>
      <w:r>
        <w:rPr>
          <w:rtl/>
        </w:rPr>
        <w:br/>
        <w:t>שר התעשייה, המסח</w:t>
      </w:r>
      <w:r>
        <w:rPr>
          <w:rtl/>
        </w:rPr>
        <w:t>ר והתעסוקה אהוד אולמרט:</w:t>
      </w:r>
    </w:p>
    <w:p w14:paraId="033A1B6A" w14:textId="77777777" w:rsidR="00000000" w:rsidRDefault="00A03D81">
      <w:pPr>
        <w:pStyle w:val="a0"/>
        <w:rPr>
          <w:rtl/>
        </w:rPr>
      </w:pPr>
    </w:p>
    <w:p w14:paraId="673A50FA" w14:textId="77777777" w:rsidR="00000000" w:rsidRDefault="00A03D81">
      <w:pPr>
        <w:pStyle w:val="a0"/>
        <w:rPr>
          <w:rFonts w:hint="cs"/>
          <w:rtl/>
        </w:rPr>
      </w:pPr>
      <w:r>
        <w:rPr>
          <w:rFonts w:hint="cs"/>
          <w:rtl/>
        </w:rPr>
        <w:t xml:space="preserve">אדוני, האשימו אותי בהרבה דברים - לא בשיגעון גדלות - - - ממלא-מקום נשיא המדינה, יכול היה לדעת. </w:t>
      </w:r>
    </w:p>
    <w:p w14:paraId="43416BC0" w14:textId="77777777" w:rsidR="00000000" w:rsidRDefault="00A03D81">
      <w:pPr>
        <w:pStyle w:val="af1"/>
        <w:rPr>
          <w:rtl/>
        </w:rPr>
      </w:pPr>
      <w:r>
        <w:rPr>
          <w:rtl/>
        </w:rPr>
        <w:br/>
        <w:t>היו"ר ראובן ריבלין:</w:t>
      </w:r>
    </w:p>
    <w:p w14:paraId="3FCF88EE" w14:textId="77777777" w:rsidR="00000000" w:rsidRDefault="00A03D81">
      <w:pPr>
        <w:pStyle w:val="a0"/>
        <w:rPr>
          <w:rtl/>
        </w:rPr>
      </w:pPr>
    </w:p>
    <w:p w14:paraId="17C4E6AF" w14:textId="77777777" w:rsidR="00000000" w:rsidRDefault="00A03D81">
      <w:pPr>
        <w:pStyle w:val="a0"/>
        <w:rPr>
          <w:rFonts w:hint="cs"/>
          <w:rtl/>
        </w:rPr>
      </w:pPr>
      <w:r>
        <w:rPr>
          <w:rFonts w:hint="cs"/>
          <w:rtl/>
        </w:rPr>
        <w:t xml:space="preserve">אני חשבתי שבגלל זה אתה רוצה להחליף אותי. </w:t>
      </w:r>
    </w:p>
    <w:p w14:paraId="77D28157" w14:textId="77777777" w:rsidR="00000000" w:rsidRDefault="00A03D81">
      <w:pPr>
        <w:pStyle w:val="-"/>
        <w:rPr>
          <w:rtl/>
        </w:rPr>
      </w:pPr>
      <w:r>
        <w:rPr>
          <w:rtl/>
        </w:rPr>
        <w:br/>
      </w:r>
      <w:bookmarkStart w:id="14" w:name="FS000000461T16_02_2004_16_56_44C"/>
      <w:bookmarkEnd w:id="14"/>
      <w:r>
        <w:rPr>
          <w:rtl/>
        </w:rPr>
        <w:t>שלום שמחון (העבודה-מימד):</w:t>
      </w:r>
    </w:p>
    <w:p w14:paraId="61B8E888" w14:textId="77777777" w:rsidR="00000000" w:rsidRDefault="00A03D81">
      <w:pPr>
        <w:pStyle w:val="a0"/>
        <w:rPr>
          <w:rtl/>
        </w:rPr>
      </w:pPr>
    </w:p>
    <w:p w14:paraId="0DBD820D" w14:textId="77777777" w:rsidR="00000000" w:rsidRDefault="00A03D81">
      <w:pPr>
        <w:pStyle w:val="a0"/>
        <w:rPr>
          <w:rFonts w:hint="cs"/>
          <w:rtl/>
        </w:rPr>
      </w:pPr>
      <w:r>
        <w:rPr>
          <w:rFonts w:hint="cs"/>
          <w:rtl/>
        </w:rPr>
        <w:t xml:space="preserve">אדוני ממלא-מקום ראש הממשלה, הזמן על חשבונך, </w:t>
      </w:r>
      <w:r>
        <w:rPr>
          <w:rFonts w:hint="cs"/>
          <w:rtl/>
        </w:rPr>
        <w:t>אבל אני מציע לך להסתכל על הקרקס של התקציב - כשגם שמעתי אותך מתבטא לא מעט בנושא הזה.</w:t>
      </w:r>
    </w:p>
    <w:p w14:paraId="3A32DBA1" w14:textId="77777777" w:rsidR="00000000" w:rsidRDefault="00A03D81">
      <w:pPr>
        <w:pStyle w:val="a0"/>
        <w:rPr>
          <w:rFonts w:hint="cs"/>
          <w:rtl/>
        </w:rPr>
      </w:pPr>
    </w:p>
    <w:p w14:paraId="4C207E16" w14:textId="77777777" w:rsidR="00000000" w:rsidRDefault="00A03D81">
      <w:pPr>
        <w:pStyle w:val="a0"/>
        <w:rPr>
          <w:rFonts w:hint="cs"/>
          <w:rtl/>
        </w:rPr>
      </w:pPr>
      <w:r>
        <w:rPr>
          <w:rFonts w:hint="cs"/>
          <w:rtl/>
        </w:rPr>
        <w:t xml:space="preserve">לפני חודש וחצי הביאו לנו תקציב, אחרי שמכרו את המדינה למתנחלים ולסיעות הקואליציה, ועכשיו פתאום נזכרו שאין תקציב לא לביטחון וגם לא לרשויות המקומיות. </w:t>
      </w:r>
    </w:p>
    <w:p w14:paraId="15920097" w14:textId="77777777" w:rsidR="00000000" w:rsidRDefault="00A03D81">
      <w:pPr>
        <w:pStyle w:val="a0"/>
        <w:rPr>
          <w:rFonts w:hint="cs"/>
          <w:rtl/>
        </w:rPr>
      </w:pPr>
    </w:p>
    <w:p w14:paraId="1D2D583B" w14:textId="77777777" w:rsidR="00000000" w:rsidRDefault="00A03D81">
      <w:pPr>
        <w:pStyle w:val="a0"/>
        <w:rPr>
          <w:rFonts w:hint="cs"/>
          <w:rtl/>
        </w:rPr>
      </w:pPr>
      <w:r>
        <w:rPr>
          <w:rFonts w:hint="cs"/>
          <w:rtl/>
        </w:rPr>
        <w:t>אבל יותר מזה - כדאי לר</w:t>
      </w:r>
      <w:r>
        <w:rPr>
          <w:rFonts w:hint="cs"/>
          <w:rtl/>
        </w:rPr>
        <w:t>אות את הקרקס של גדר ההפרדה. קודם בונים, עכשיו מזיזים ומשנים את התוואי. בינתיים, זה עולה לנו מאות מיליונים, אם לא יותר מזה.</w:t>
      </w:r>
    </w:p>
    <w:p w14:paraId="6F9E8BD3" w14:textId="77777777" w:rsidR="00000000" w:rsidRDefault="00A03D81">
      <w:pPr>
        <w:pStyle w:val="a0"/>
        <w:rPr>
          <w:rFonts w:hint="cs"/>
          <w:rtl/>
        </w:rPr>
      </w:pPr>
    </w:p>
    <w:p w14:paraId="306706EE" w14:textId="77777777" w:rsidR="00000000" w:rsidRDefault="00A03D81">
      <w:pPr>
        <w:pStyle w:val="a0"/>
        <w:rPr>
          <w:rFonts w:hint="cs"/>
          <w:rtl/>
        </w:rPr>
      </w:pPr>
      <w:r>
        <w:rPr>
          <w:rFonts w:hint="cs"/>
          <w:rtl/>
        </w:rPr>
        <w:t>אבל יותר מזה - צריך לראות את הקרקס של התוכניות המדיניות. לכל אחד יש תוכנית משל עצמו, וכולם נגד כולם. לליברמן יש תוכנית משל עצמו והוא</w:t>
      </w:r>
      <w:r>
        <w:rPr>
          <w:rFonts w:hint="cs"/>
          <w:rtl/>
        </w:rPr>
        <w:t xml:space="preserve"> נגד שרון; עוזי לנדאו גם כן נגד שרון, יש לו כבר מפלגה נפרדת משל עצמו; טומי לפיד נגד המפד"ל; אולמרט נגד ביבי; סילבן נגד אולמרט; לימור נגד ביבי. לכל אחד יש תוכנית משלו, אג'נדה משלו, ולעזאזל, לעזאזל האזרחים. </w:t>
      </w:r>
    </w:p>
    <w:p w14:paraId="7B8193E0" w14:textId="77777777" w:rsidR="00000000" w:rsidRDefault="00A03D81">
      <w:pPr>
        <w:pStyle w:val="a0"/>
        <w:rPr>
          <w:rFonts w:hint="cs"/>
          <w:rtl/>
        </w:rPr>
      </w:pPr>
    </w:p>
    <w:p w14:paraId="3512FA27" w14:textId="77777777" w:rsidR="00000000" w:rsidRDefault="00A03D81">
      <w:pPr>
        <w:pStyle w:val="a0"/>
        <w:rPr>
          <w:rFonts w:hint="cs"/>
          <w:rtl/>
        </w:rPr>
      </w:pPr>
      <w:r>
        <w:rPr>
          <w:rFonts w:hint="cs"/>
          <w:rtl/>
        </w:rPr>
        <w:t xml:space="preserve">לא צריך להתאמץ הרבה כדי לתקוף את שרי הממשלה. אתם </w:t>
      </w:r>
      <w:r>
        <w:rPr>
          <w:rFonts w:hint="cs"/>
          <w:rtl/>
        </w:rPr>
        <w:t>עושים את זה מצוין, הרבה יותר טוב מאתנו. אחד נגד השני, כל הזמן. רק היום שמענו אותך, אדוני ממלא-מקום ראש הממשלה, אומר כי האוצר לא דובר אמת, האוצר לא אומר אמת. אנחנו אומרים את זה כבר הרבה זמן.</w:t>
      </w:r>
    </w:p>
    <w:p w14:paraId="341374B9" w14:textId="77777777" w:rsidR="00000000" w:rsidRDefault="00A03D81">
      <w:pPr>
        <w:pStyle w:val="af0"/>
        <w:rPr>
          <w:rtl/>
        </w:rPr>
      </w:pPr>
      <w:r>
        <w:rPr>
          <w:rtl/>
        </w:rPr>
        <w:br/>
        <w:t>שר התעשייה, המסחר והתעסוקה אהוד אולמרט:</w:t>
      </w:r>
    </w:p>
    <w:p w14:paraId="6971ACC7" w14:textId="77777777" w:rsidR="00000000" w:rsidRDefault="00A03D81">
      <w:pPr>
        <w:pStyle w:val="a0"/>
        <w:rPr>
          <w:rFonts w:hint="cs"/>
          <w:rtl/>
        </w:rPr>
      </w:pPr>
    </w:p>
    <w:p w14:paraId="48FE4AC0" w14:textId="77777777" w:rsidR="00000000" w:rsidRDefault="00A03D81">
      <w:pPr>
        <w:pStyle w:val="a0"/>
        <w:rPr>
          <w:rFonts w:hint="cs"/>
          <w:rtl/>
        </w:rPr>
      </w:pPr>
      <w:r>
        <w:rPr>
          <w:rFonts w:hint="cs"/>
          <w:rtl/>
        </w:rPr>
        <w:t>שלום, אני רוצה לא להפריע</w:t>
      </w:r>
      <w:r>
        <w:rPr>
          <w:rFonts w:hint="cs"/>
          <w:rtl/>
        </w:rPr>
        <w:t xml:space="preserve"> לך - - -</w:t>
      </w:r>
    </w:p>
    <w:p w14:paraId="5E867646" w14:textId="77777777" w:rsidR="00000000" w:rsidRDefault="00A03D81">
      <w:pPr>
        <w:pStyle w:val="-"/>
        <w:rPr>
          <w:rtl/>
        </w:rPr>
      </w:pPr>
    </w:p>
    <w:p w14:paraId="6774430E" w14:textId="77777777" w:rsidR="00000000" w:rsidRDefault="00A03D81">
      <w:pPr>
        <w:pStyle w:val="-"/>
        <w:rPr>
          <w:rtl/>
        </w:rPr>
      </w:pPr>
      <w:r>
        <w:rPr>
          <w:rtl/>
        </w:rPr>
        <w:br/>
      </w:r>
      <w:bookmarkStart w:id="15" w:name="FS000000461T16_02_2004_17_03_42C"/>
      <w:bookmarkEnd w:id="15"/>
      <w:r>
        <w:rPr>
          <w:rtl/>
        </w:rPr>
        <w:t>שלום שמחון (העבודה-מימד):</w:t>
      </w:r>
    </w:p>
    <w:p w14:paraId="723D51F1" w14:textId="77777777" w:rsidR="00000000" w:rsidRDefault="00A03D81">
      <w:pPr>
        <w:pStyle w:val="a0"/>
        <w:rPr>
          <w:rtl/>
        </w:rPr>
      </w:pPr>
    </w:p>
    <w:p w14:paraId="357D6CEF" w14:textId="77777777" w:rsidR="00000000" w:rsidRDefault="00A03D81">
      <w:pPr>
        <w:pStyle w:val="a0"/>
        <w:rPr>
          <w:rFonts w:hint="cs"/>
          <w:rtl/>
        </w:rPr>
      </w:pPr>
      <w:r>
        <w:rPr>
          <w:rFonts w:hint="cs"/>
          <w:rtl/>
        </w:rPr>
        <w:t>למה? שמעתי אותך מרומניה אומר את זה.</w:t>
      </w:r>
    </w:p>
    <w:p w14:paraId="27C8D355" w14:textId="77777777" w:rsidR="00000000" w:rsidRDefault="00A03D81">
      <w:pPr>
        <w:pStyle w:val="af0"/>
        <w:rPr>
          <w:rtl/>
        </w:rPr>
      </w:pPr>
      <w:r>
        <w:rPr>
          <w:rtl/>
        </w:rPr>
        <w:br/>
        <w:t>שר התעשייה, המסחר והתעסוקה אהוד אולמרט:</w:t>
      </w:r>
    </w:p>
    <w:p w14:paraId="5E603ACB" w14:textId="77777777" w:rsidR="00000000" w:rsidRDefault="00A03D81">
      <w:pPr>
        <w:pStyle w:val="a0"/>
        <w:rPr>
          <w:rtl/>
        </w:rPr>
      </w:pPr>
    </w:p>
    <w:p w14:paraId="2CBC7290" w14:textId="77777777" w:rsidR="00000000" w:rsidRDefault="00A03D81">
      <w:pPr>
        <w:pStyle w:val="a0"/>
        <w:rPr>
          <w:rFonts w:hint="cs"/>
          <w:rtl/>
        </w:rPr>
      </w:pPr>
      <w:r>
        <w:rPr>
          <w:rFonts w:hint="cs"/>
          <w:rtl/>
        </w:rPr>
        <w:t xml:space="preserve">ברשות היושב-ראש. חבריך ישבו באולם - לרבות חבר הכנסת הרצוג - מה שאומרים ברדיו זה לא מה שאני אמרתי. לא היה ולא נברא. </w:t>
      </w:r>
    </w:p>
    <w:p w14:paraId="5483B89B" w14:textId="77777777" w:rsidR="00000000" w:rsidRDefault="00A03D81">
      <w:pPr>
        <w:pStyle w:val="-"/>
        <w:rPr>
          <w:rtl/>
        </w:rPr>
      </w:pPr>
      <w:r>
        <w:rPr>
          <w:rtl/>
        </w:rPr>
        <w:br/>
      </w:r>
      <w:bookmarkStart w:id="16" w:name="FS000000461T16_02_2004_17_05_11C"/>
      <w:bookmarkEnd w:id="16"/>
      <w:r>
        <w:rPr>
          <w:rtl/>
        </w:rPr>
        <w:t>שלום שמחון (העבודה-מימ</w:t>
      </w:r>
      <w:r>
        <w:rPr>
          <w:rtl/>
        </w:rPr>
        <w:t>ד):</w:t>
      </w:r>
    </w:p>
    <w:p w14:paraId="5C4DF849" w14:textId="77777777" w:rsidR="00000000" w:rsidRDefault="00A03D81">
      <w:pPr>
        <w:pStyle w:val="a0"/>
        <w:rPr>
          <w:rtl/>
        </w:rPr>
      </w:pPr>
    </w:p>
    <w:p w14:paraId="363AEA87" w14:textId="77777777" w:rsidR="00000000" w:rsidRDefault="00A03D81">
      <w:pPr>
        <w:pStyle w:val="a0"/>
        <w:rPr>
          <w:rFonts w:hint="cs"/>
          <w:rtl/>
        </w:rPr>
      </w:pPr>
      <w:r>
        <w:rPr>
          <w:rFonts w:hint="cs"/>
          <w:rtl/>
        </w:rPr>
        <w:t xml:space="preserve">אבל, אהוד - תרשה לי לקרוא לך אהוד. תרשה לי, ומותר לי לפעמים. </w:t>
      </w:r>
    </w:p>
    <w:p w14:paraId="0D440700" w14:textId="77777777" w:rsidR="00000000" w:rsidRDefault="00A03D81">
      <w:pPr>
        <w:pStyle w:val="af0"/>
        <w:rPr>
          <w:rtl/>
        </w:rPr>
      </w:pPr>
      <w:r>
        <w:rPr>
          <w:rtl/>
        </w:rPr>
        <w:br/>
        <w:t>שר התעשייה, המסחר והתעסוקה אהוד אולמרט:</w:t>
      </w:r>
    </w:p>
    <w:p w14:paraId="05CD4932" w14:textId="77777777" w:rsidR="00000000" w:rsidRDefault="00A03D81">
      <w:pPr>
        <w:pStyle w:val="a0"/>
        <w:rPr>
          <w:rtl/>
        </w:rPr>
      </w:pPr>
    </w:p>
    <w:p w14:paraId="2F7DAD80" w14:textId="77777777" w:rsidR="00000000" w:rsidRDefault="00A03D81">
      <w:pPr>
        <w:pStyle w:val="a0"/>
        <w:rPr>
          <w:rFonts w:hint="cs"/>
          <w:rtl/>
        </w:rPr>
      </w:pPr>
      <w:r>
        <w:rPr>
          <w:rFonts w:hint="cs"/>
          <w:rtl/>
        </w:rPr>
        <w:t>- - -</w:t>
      </w:r>
    </w:p>
    <w:p w14:paraId="0375D308" w14:textId="77777777" w:rsidR="00000000" w:rsidRDefault="00A03D81">
      <w:pPr>
        <w:pStyle w:val="-"/>
        <w:rPr>
          <w:rtl/>
        </w:rPr>
      </w:pPr>
      <w:r>
        <w:rPr>
          <w:rtl/>
        </w:rPr>
        <w:br/>
      </w:r>
      <w:bookmarkStart w:id="17" w:name="FS000000461T16_02_2004_17_05_33C"/>
      <w:bookmarkEnd w:id="17"/>
      <w:r>
        <w:rPr>
          <w:rtl/>
        </w:rPr>
        <w:t>שלום שמחון (העבודה-מימד):</w:t>
      </w:r>
    </w:p>
    <w:p w14:paraId="5A2D90FA" w14:textId="77777777" w:rsidR="00000000" w:rsidRDefault="00A03D81">
      <w:pPr>
        <w:pStyle w:val="a0"/>
        <w:rPr>
          <w:rtl/>
        </w:rPr>
      </w:pPr>
    </w:p>
    <w:p w14:paraId="211FB411" w14:textId="77777777" w:rsidR="00000000" w:rsidRDefault="00A03D81">
      <w:pPr>
        <w:pStyle w:val="a0"/>
        <w:rPr>
          <w:rFonts w:hint="cs"/>
          <w:rtl/>
        </w:rPr>
      </w:pPr>
      <w:r>
        <w:rPr>
          <w:rFonts w:hint="cs"/>
          <w:rtl/>
        </w:rPr>
        <w:t>שמעתי אותך אומר את זה גם כשהיית ברומניה.</w:t>
      </w:r>
    </w:p>
    <w:p w14:paraId="584BC392" w14:textId="77777777" w:rsidR="00000000" w:rsidRDefault="00A03D81">
      <w:pPr>
        <w:pStyle w:val="af1"/>
        <w:rPr>
          <w:rtl/>
        </w:rPr>
      </w:pPr>
      <w:r>
        <w:rPr>
          <w:rtl/>
        </w:rPr>
        <w:br/>
        <w:t>היו"ר ראובן ריבלין:</w:t>
      </w:r>
    </w:p>
    <w:p w14:paraId="6D9A983F" w14:textId="77777777" w:rsidR="00000000" w:rsidRDefault="00A03D81">
      <w:pPr>
        <w:pStyle w:val="a0"/>
        <w:rPr>
          <w:rtl/>
        </w:rPr>
      </w:pPr>
    </w:p>
    <w:p w14:paraId="5ECF8B6A" w14:textId="77777777" w:rsidR="00000000" w:rsidRDefault="00A03D81">
      <w:pPr>
        <w:pStyle w:val="a0"/>
        <w:rPr>
          <w:rFonts w:hint="cs"/>
          <w:rtl/>
        </w:rPr>
      </w:pPr>
      <w:r>
        <w:rPr>
          <w:rFonts w:hint="cs"/>
          <w:rtl/>
        </w:rPr>
        <w:t>אני מוכרח לומר לך, אדוני חבר הכנסת והשר הנכבד לשעב</w:t>
      </w:r>
      <w:r>
        <w:rPr>
          <w:rFonts w:hint="cs"/>
          <w:rtl/>
        </w:rPr>
        <w:t xml:space="preserve">ר, כל זמן שהוא ידבר אני אעצור את השעון, אבל כשאתה תענה לו אני אפעיל את השעון. </w:t>
      </w:r>
    </w:p>
    <w:p w14:paraId="5B245C50" w14:textId="77777777" w:rsidR="00000000" w:rsidRDefault="00A03D81">
      <w:pPr>
        <w:pStyle w:val="af0"/>
        <w:rPr>
          <w:rtl/>
        </w:rPr>
      </w:pPr>
      <w:r>
        <w:rPr>
          <w:rtl/>
        </w:rPr>
        <w:br/>
        <w:t>שר התעשייה, המסחר והתעסוקה אהוד אולמרט:</w:t>
      </w:r>
    </w:p>
    <w:p w14:paraId="1CF65E1A" w14:textId="77777777" w:rsidR="00000000" w:rsidRDefault="00A03D81">
      <w:pPr>
        <w:pStyle w:val="a0"/>
        <w:rPr>
          <w:rtl/>
        </w:rPr>
      </w:pPr>
    </w:p>
    <w:p w14:paraId="3284DAA5" w14:textId="77777777" w:rsidR="00000000" w:rsidRDefault="00A03D81">
      <w:pPr>
        <w:pStyle w:val="a0"/>
        <w:rPr>
          <w:rFonts w:hint="cs"/>
          <w:rtl/>
        </w:rPr>
      </w:pPr>
      <w:r>
        <w:rPr>
          <w:rFonts w:hint="cs"/>
          <w:rtl/>
        </w:rPr>
        <w:t>אמרתי רק דבר אחד. אדוני היושב-ראש, רק למען הסדר הטוב, כדי למנוע אי-הבנה - - - את זה הבאתי כאסמכתה לכך שההחלטה הזאת לא התקבלה במסתרים. ל</w:t>
      </w:r>
      <w:r>
        <w:rPr>
          <w:rFonts w:hint="cs"/>
          <w:rtl/>
        </w:rPr>
        <w:t xml:space="preserve">א האשמתי את שר האוצר, אינני יודע אם הוא ידע. לא אמרתי את זה, וכל מה שצוטט כביכול כהאשמה נגד שר האוצר, זה עוול שלא מגיע לו. </w:t>
      </w:r>
    </w:p>
    <w:p w14:paraId="2DC4C58F" w14:textId="77777777" w:rsidR="00000000" w:rsidRDefault="00A03D81">
      <w:pPr>
        <w:pStyle w:val="a0"/>
        <w:rPr>
          <w:rFonts w:hint="cs"/>
          <w:rtl/>
        </w:rPr>
      </w:pPr>
    </w:p>
    <w:p w14:paraId="70DBBBB7" w14:textId="77777777" w:rsidR="00000000" w:rsidRDefault="00A03D81">
      <w:pPr>
        <w:pStyle w:val="af1"/>
        <w:rPr>
          <w:rtl/>
        </w:rPr>
      </w:pPr>
      <w:r>
        <w:rPr>
          <w:rtl/>
        </w:rPr>
        <w:t>היו"ר ראובן ריבלין:</w:t>
      </w:r>
    </w:p>
    <w:p w14:paraId="38BD413C" w14:textId="77777777" w:rsidR="00000000" w:rsidRDefault="00A03D81">
      <w:pPr>
        <w:pStyle w:val="a0"/>
        <w:rPr>
          <w:rtl/>
        </w:rPr>
      </w:pPr>
    </w:p>
    <w:p w14:paraId="4F7C680C" w14:textId="77777777" w:rsidR="00000000" w:rsidRDefault="00A03D81">
      <w:pPr>
        <w:pStyle w:val="a0"/>
        <w:rPr>
          <w:rFonts w:hint="cs"/>
          <w:rtl/>
        </w:rPr>
      </w:pPr>
      <w:r>
        <w:rPr>
          <w:rFonts w:hint="cs"/>
          <w:rtl/>
        </w:rPr>
        <w:t>תודה רבה. כבוד השר, אני רוצה להסביר לאדוני: קשה מאוד לפרוטוקוליסטיות, קשה מאוד לקצרניות, כבוד שר המסחר, התעשיי</w:t>
      </w:r>
      <w:r>
        <w:rPr>
          <w:rFonts w:hint="cs"/>
          <w:rtl/>
        </w:rPr>
        <w:t xml:space="preserve">ה וכו' - אדוני צריך להבין: הקצרניות רוצות ממש בשקיקה לרשום כל מלה שאדוני אומר, ולכן כשאדוני ישיב על ההצעה, הוא יאמר אותה עוד הפעם על מנת שהיא תירשם. </w:t>
      </w:r>
    </w:p>
    <w:p w14:paraId="72B0789C" w14:textId="77777777" w:rsidR="00000000" w:rsidRDefault="00A03D81">
      <w:pPr>
        <w:pStyle w:val="a0"/>
        <w:rPr>
          <w:rFonts w:hint="cs"/>
          <w:rtl/>
        </w:rPr>
      </w:pPr>
    </w:p>
    <w:p w14:paraId="770FFA38" w14:textId="77777777" w:rsidR="00000000" w:rsidRDefault="00A03D81">
      <w:pPr>
        <w:pStyle w:val="-"/>
        <w:rPr>
          <w:rtl/>
        </w:rPr>
      </w:pPr>
      <w:bookmarkStart w:id="18" w:name="FS000000461T16_02_2004_17_17_14C"/>
      <w:bookmarkEnd w:id="18"/>
      <w:r>
        <w:rPr>
          <w:rtl/>
        </w:rPr>
        <w:t>שלום שמחון (העבודה-מימד):</w:t>
      </w:r>
    </w:p>
    <w:p w14:paraId="3AFF38CB" w14:textId="77777777" w:rsidR="00000000" w:rsidRDefault="00A03D81">
      <w:pPr>
        <w:pStyle w:val="a0"/>
        <w:rPr>
          <w:rtl/>
        </w:rPr>
      </w:pPr>
    </w:p>
    <w:p w14:paraId="6C32A6B9" w14:textId="77777777" w:rsidR="00000000" w:rsidRDefault="00A03D81">
      <w:pPr>
        <w:pStyle w:val="a0"/>
        <w:rPr>
          <w:rFonts w:hint="cs"/>
          <w:rtl/>
        </w:rPr>
      </w:pPr>
      <w:r>
        <w:rPr>
          <w:rFonts w:hint="cs"/>
          <w:rtl/>
        </w:rPr>
        <w:t xml:space="preserve">לעצם העניין, בממשלה הזאת מתחפשים והצביעות חוגגת, אדוני ממלא-מקום ראש הממשלה. </w:t>
      </w:r>
    </w:p>
    <w:p w14:paraId="6E330562" w14:textId="77777777" w:rsidR="00000000" w:rsidRDefault="00A03D81">
      <w:pPr>
        <w:pStyle w:val="a0"/>
        <w:rPr>
          <w:rFonts w:hint="cs"/>
          <w:rtl/>
        </w:rPr>
      </w:pPr>
    </w:p>
    <w:p w14:paraId="36627C4F" w14:textId="77777777" w:rsidR="00000000" w:rsidRDefault="00A03D81">
      <w:pPr>
        <w:pStyle w:val="a0"/>
        <w:rPr>
          <w:rFonts w:hint="cs"/>
          <w:rtl/>
        </w:rPr>
      </w:pPr>
      <w:r>
        <w:rPr>
          <w:rFonts w:hint="cs"/>
          <w:rtl/>
        </w:rPr>
        <w:t>בואו נראה למה מתחפשים השרים דני נוה ולימור לבנת. נוה ולבנת מתחפשים לרובין הוד. הם רוצים להעביר כספים מהעשירים לעניים, לקחת את קצבאות הילדים משני העשירונים העליונים ולתת לנזקקים. באמת, זה דבר נורא יפה. רק שההצעה הזאת לא מעשית כלל. אני אגיד לכם איפה יש כסף:</w:t>
      </w:r>
      <w:r>
        <w:rPr>
          <w:rFonts w:hint="cs"/>
          <w:rtl/>
        </w:rPr>
        <w:t xml:space="preserve"> במיליונים שאתם שופכים על הכבישים בהתנחלויות. שם יש הרבה מאוד כסף, הרבה יותר מאשר מאות מיליונים. אבל דני נוה יעדיף לשלוח מאה זקנים לשכב במסדרון ולא להזיז מאה פרחחים שהתיישבו על גבעה במאחז לא חוקי. </w:t>
      </w:r>
      <w:bookmarkStart w:id="19" w:name="FS000000461T16_02_2004_17_13_58"/>
      <w:bookmarkEnd w:id="19"/>
      <w:r>
        <w:rPr>
          <w:rFonts w:hint="cs"/>
          <w:rtl/>
        </w:rPr>
        <w:t>ולימור לבנת תעדיף שכל ילדי ישראל יחזרו הביתה ב-11:30, רק של</w:t>
      </w:r>
      <w:r>
        <w:rPr>
          <w:rFonts w:hint="cs"/>
          <w:rtl/>
        </w:rPr>
        <w:t>א יוזז פחון אחד באיתמר ג' או בתפוח ב', ורק הדמיון עולה על כל דבר.</w:t>
      </w:r>
    </w:p>
    <w:p w14:paraId="7B47B857" w14:textId="77777777" w:rsidR="00000000" w:rsidRDefault="00A03D81">
      <w:pPr>
        <w:pStyle w:val="a0"/>
        <w:rPr>
          <w:rFonts w:hint="cs"/>
          <w:rtl/>
        </w:rPr>
      </w:pPr>
    </w:p>
    <w:p w14:paraId="0977D30D" w14:textId="77777777" w:rsidR="00000000" w:rsidRDefault="00A03D81">
      <w:pPr>
        <w:pStyle w:val="a0"/>
        <w:rPr>
          <w:rFonts w:hint="cs"/>
          <w:rtl/>
        </w:rPr>
      </w:pPr>
      <w:r>
        <w:rPr>
          <w:rFonts w:hint="cs"/>
          <w:rtl/>
        </w:rPr>
        <w:t>ותסתכלו על שר הרווחה, זבולון אורלב, שהעלה את המונח צביעות לשיאים חדשים. אורלב בוכה בדמעות תנין על גורל המסכנים. אני אגיד לך, אדוני השר אורלב, איפה יש כסף. 300 מיליון שקלים סחטתם מהאוצר בתקצ</w:t>
      </w:r>
      <w:r>
        <w:rPr>
          <w:rFonts w:hint="cs"/>
          <w:rtl/>
        </w:rPr>
        <w:t>יב, אתה וסיעתך. 300 מיליון שהופנו, בלי בושה, להתנחלויות. כמה תנורים לקשישים אפשר היה לקנות בכסף הזה? כמה מעונות לנשים מוכות אפשר היה לפתוח? אולי אפשר היה לממן את מפעל ההזנה בבתי-הספר, שראש הממשלה הביע את תמיכתו בו לפני שהצביע נגדו בהצעה על התקציב.</w:t>
      </w:r>
    </w:p>
    <w:p w14:paraId="54E84D7F" w14:textId="77777777" w:rsidR="00000000" w:rsidRDefault="00A03D81">
      <w:pPr>
        <w:pStyle w:val="a0"/>
        <w:rPr>
          <w:rFonts w:hint="cs"/>
          <w:rtl/>
        </w:rPr>
      </w:pPr>
    </w:p>
    <w:p w14:paraId="6EF1EEAE" w14:textId="77777777" w:rsidR="00000000" w:rsidRDefault="00A03D81">
      <w:pPr>
        <w:pStyle w:val="a0"/>
        <w:rPr>
          <w:rFonts w:hint="cs"/>
          <w:rtl/>
        </w:rPr>
      </w:pPr>
      <w:r>
        <w:rPr>
          <w:rFonts w:hint="cs"/>
          <w:rtl/>
        </w:rPr>
        <w:t xml:space="preserve">אורלב, </w:t>
      </w:r>
      <w:r>
        <w:rPr>
          <w:rFonts w:hint="cs"/>
          <w:rtl/>
        </w:rPr>
        <w:t>לבנת, נוה, הנגבי, למה שלא תגידו את האמת? המיליארדים נמצאים, וכולם יודעים לאן הם הולכים - להתנחלויות. הגיעה העת לומר את האמת. לא ייאמן שבימים כאלו, כשאנשים מחטטים בפחים, זקנים קופאים מקור ואין כסף לאשפוז קשישים בבתי-חולים גריאטריים, עדיין ממשיכים לשפוך כספי</w:t>
      </w:r>
      <w:r>
        <w:rPr>
          <w:rFonts w:hint="cs"/>
          <w:rtl/>
        </w:rPr>
        <w:t xml:space="preserve">ם בהתנחלויות, ממשיכים לסלול כבישים ולשלוח חיילים לשמור על משפחה בקרוון לא חוקי. </w:t>
      </w:r>
    </w:p>
    <w:p w14:paraId="525E787B" w14:textId="77777777" w:rsidR="00000000" w:rsidRDefault="00A03D81">
      <w:pPr>
        <w:pStyle w:val="a0"/>
        <w:rPr>
          <w:rFonts w:hint="cs"/>
          <w:rtl/>
        </w:rPr>
      </w:pPr>
    </w:p>
    <w:p w14:paraId="0D40D67C" w14:textId="77777777" w:rsidR="00000000" w:rsidRDefault="00A03D81">
      <w:pPr>
        <w:pStyle w:val="a0"/>
        <w:rPr>
          <w:rFonts w:hint="cs"/>
          <w:rtl/>
        </w:rPr>
      </w:pPr>
      <w:r>
        <w:rPr>
          <w:rFonts w:hint="cs"/>
          <w:rtl/>
        </w:rPr>
        <w:t>במקום הראשון בתחרות התחפושות זוכה ללא ספק שר האוצר, וזאת למרות ההגנה של ממלא-מקום ראש הממשלה. אם להשתמש בביטוי שטבע אחד מחברי הממשלה: הוא התחפש לעליסה ב"דיוטי-פרי לנד" - זה ל</w:t>
      </w:r>
      <w:r>
        <w:rPr>
          <w:rFonts w:hint="cs"/>
          <w:rtl/>
        </w:rPr>
        <w:t>א אני אמרתי. לא אני אמרתי, אני גם לא אמרתי שאתה אמרת. אני רק אמרתי שכל המדינה הפכה - - -</w:t>
      </w:r>
    </w:p>
    <w:p w14:paraId="0B7117AF" w14:textId="77777777" w:rsidR="00000000" w:rsidRDefault="00A03D81">
      <w:pPr>
        <w:pStyle w:val="a0"/>
        <w:rPr>
          <w:rFonts w:hint="cs"/>
          <w:rtl/>
        </w:rPr>
      </w:pPr>
    </w:p>
    <w:p w14:paraId="0CA656BD" w14:textId="77777777" w:rsidR="00000000" w:rsidRDefault="00A03D81">
      <w:pPr>
        <w:pStyle w:val="af1"/>
        <w:rPr>
          <w:rtl/>
        </w:rPr>
      </w:pPr>
      <w:r>
        <w:rPr>
          <w:rtl/>
        </w:rPr>
        <w:t>היו"ר ראובן ריבלין:</w:t>
      </w:r>
    </w:p>
    <w:p w14:paraId="645A530B" w14:textId="77777777" w:rsidR="00000000" w:rsidRDefault="00A03D81">
      <w:pPr>
        <w:pStyle w:val="a0"/>
        <w:rPr>
          <w:rtl/>
        </w:rPr>
      </w:pPr>
    </w:p>
    <w:p w14:paraId="7830CAA6" w14:textId="77777777" w:rsidR="00000000" w:rsidRDefault="00A03D81">
      <w:pPr>
        <w:pStyle w:val="a0"/>
        <w:rPr>
          <w:rFonts w:hint="cs"/>
          <w:rtl/>
        </w:rPr>
      </w:pPr>
      <w:r>
        <w:rPr>
          <w:rFonts w:hint="cs"/>
          <w:rtl/>
        </w:rPr>
        <w:t>חבר הכנסת שמחון, אני הייתי פה בזמן שהיתה תנועה - - -</w:t>
      </w:r>
    </w:p>
    <w:p w14:paraId="02DB339A" w14:textId="77777777" w:rsidR="00000000" w:rsidRDefault="00A03D81">
      <w:pPr>
        <w:pStyle w:val="a0"/>
        <w:rPr>
          <w:rFonts w:hint="cs"/>
          <w:rtl/>
        </w:rPr>
      </w:pPr>
    </w:p>
    <w:p w14:paraId="2E5740A3" w14:textId="77777777" w:rsidR="00000000" w:rsidRDefault="00A03D81">
      <w:pPr>
        <w:pStyle w:val="af0"/>
        <w:rPr>
          <w:rtl/>
        </w:rPr>
      </w:pPr>
      <w:r>
        <w:rPr>
          <w:rFonts w:hint="eastAsia"/>
          <w:rtl/>
        </w:rPr>
        <w:t>שר</w:t>
      </w:r>
      <w:r>
        <w:rPr>
          <w:rtl/>
        </w:rPr>
        <w:t xml:space="preserve"> התעשייה, המסחר והתעסוקה אהוד אולמרט:</w:t>
      </w:r>
    </w:p>
    <w:p w14:paraId="64576EB4" w14:textId="77777777" w:rsidR="00000000" w:rsidRDefault="00A03D81">
      <w:pPr>
        <w:pStyle w:val="a0"/>
        <w:rPr>
          <w:rFonts w:hint="cs"/>
          <w:rtl/>
        </w:rPr>
      </w:pPr>
    </w:p>
    <w:p w14:paraId="093ED6CC" w14:textId="77777777" w:rsidR="00000000" w:rsidRDefault="00A03D81">
      <w:pPr>
        <w:pStyle w:val="a0"/>
        <w:rPr>
          <w:rFonts w:hint="cs"/>
          <w:rtl/>
        </w:rPr>
      </w:pPr>
      <w:r>
        <w:rPr>
          <w:rFonts w:hint="cs"/>
          <w:rtl/>
        </w:rPr>
        <w:t>אני בכלל לא דיברתי על הנושא הזה.</w:t>
      </w:r>
    </w:p>
    <w:p w14:paraId="4AC2F6B2" w14:textId="77777777" w:rsidR="00000000" w:rsidRDefault="00A03D81">
      <w:pPr>
        <w:pStyle w:val="a0"/>
        <w:rPr>
          <w:rFonts w:hint="cs"/>
          <w:rtl/>
        </w:rPr>
      </w:pPr>
    </w:p>
    <w:p w14:paraId="347EF969" w14:textId="77777777" w:rsidR="00000000" w:rsidRDefault="00A03D81">
      <w:pPr>
        <w:pStyle w:val="-"/>
        <w:rPr>
          <w:rtl/>
        </w:rPr>
      </w:pPr>
      <w:bookmarkStart w:id="20" w:name="FS000000461T16_02_2004_17_25_24C"/>
      <w:bookmarkEnd w:id="20"/>
      <w:r>
        <w:rPr>
          <w:rtl/>
        </w:rPr>
        <w:t>שלום שמחון (העבו</w:t>
      </w:r>
      <w:r>
        <w:rPr>
          <w:rtl/>
        </w:rPr>
        <w:t>דה-מימד):</w:t>
      </w:r>
    </w:p>
    <w:p w14:paraId="0632F675" w14:textId="77777777" w:rsidR="00000000" w:rsidRDefault="00A03D81">
      <w:pPr>
        <w:pStyle w:val="a0"/>
        <w:rPr>
          <w:rtl/>
        </w:rPr>
      </w:pPr>
    </w:p>
    <w:p w14:paraId="6C259AA7" w14:textId="77777777" w:rsidR="00000000" w:rsidRDefault="00A03D81">
      <w:pPr>
        <w:pStyle w:val="a0"/>
        <w:rPr>
          <w:rFonts w:hint="cs"/>
          <w:rtl/>
        </w:rPr>
      </w:pPr>
      <w:r>
        <w:rPr>
          <w:rFonts w:hint="cs"/>
          <w:rtl/>
        </w:rPr>
        <w:t>אתה אמרת בעיתון "גלובס", שכל המדינה הפכה ל"דיוטי-פרי לנד". כותרת ענקית בעיתון.</w:t>
      </w:r>
    </w:p>
    <w:p w14:paraId="79AAE2B0" w14:textId="77777777" w:rsidR="00000000" w:rsidRDefault="00A03D81">
      <w:pPr>
        <w:pStyle w:val="a0"/>
        <w:rPr>
          <w:rFonts w:hint="cs"/>
          <w:rtl/>
        </w:rPr>
      </w:pPr>
    </w:p>
    <w:p w14:paraId="2BC77B0A" w14:textId="77777777" w:rsidR="00000000" w:rsidRDefault="00A03D81">
      <w:pPr>
        <w:pStyle w:val="af0"/>
        <w:rPr>
          <w:rtl/>
        </w:rPr>
      </w:pPr>
      <w:r>
        <w:rPr>
          <w:rFonts w:hint="eastAsia"/>
          <w:rtl/>
        </w:rPr>
        <w:t>שר</w:t>
      </w:r>
      <w:r>
        <w:rPr>
          <w:rtl/>
        </w:rPr>
        <w:t xml:space="preserve"> התעשייה, המסחר והתעסוקה אהוד אולמרט:</w:t>
      </w:r>
    </w:p>
    <w:p w14:paraId="1EC80746" w14:textId="77777777" w:rsidR="00000000" w:rsidRDefault="00A03D81">
      <w:pPr>
        <w:pStyle w:val="a0"/>
        <w:rPr>
          <w:rFonts w:hint="cs"/>
          <w:rtl/>
        </w:rPr>
      </w:pPr>
    </w:p>
    <w:p w14:paraId="7ACBDDB2" w14:textId="77777777" w:rsidR="00000000" w:rsidRDefault="00A03D81">
      <w:pPr>
        <w:pStyle w:val="a0"/>
        <w:rPr>
          <w:rFonts w:hint="cs"/>
          <w:rtl/>
        </w:rPr>
      </w:pPr>
      <w:r>
        <w:rPr>
          <w:rFonts w:hint="cs"/>
          <w:rtl/>
        </w:rPr>
        <w:t>לא היה ולא נברא.</w:t>
      </w:r>
    </w:p>
    <w:p w14:paraId="7A04EAA0" w14:textId="77777777" w:rsidR="00000000" w:rsidRDefault="00A03D81">
      <w:pPr>
        <w:pStyle w:val="a0"/>
        <w:rPr>
          <w:rFonts w:hint="cs"/>
          <w:rtl/>
        </w:rPr>
      </w:pPr>
    </w:p>
    <w:p w14:paraId="29A9EACC" w14:textId="77777777" w:rsidR="00000000" w:rsidRDefault="00A03D81">
      <w:pPr>
        <w:pStyle w:val="af1"/>
        <w:rPr>
          <w:rtl/>
        </w:rPr>
      </w:pPr>
      <w:r>
        <w:rPr>
          <w:rtl/>
        </w:rPr>
        <w:t>היו"ר ראובן ריבלין:</w:t>
      </w:r>
    </w:p>
    <w:p w14:paraId="76A15286" w14:textId="77777777" w:rsidR="00000000" w:rsidRDefault="00A03D81">
      <w:pPr>
        <w:pStyle w:val="a0"/>
        <w:rPr>
          <w:rtl/>
        </w:rPr>
      </w:pPr>
    </w:p>
    <w:p w14:paraId="25E7C449" w14:textId="77777777" w:rsidR="00000000" w:rsidRDefault="00A03D81">
      <w:pPr>
        <w:pStyle w:val="a0"/>
        <w:rPr>
          <w:rFonts w:hint="cs"/>
          <w:rtl/>
        </w:rPr>
      </w:pPr>
      <w:r>
        <w:rPr>
          <w:rFonts w:hint="cs"/>
          <w:rtl/>
        </w:rPr>
        <w:t>חבר הכנסת שמחון, אתה איש ההתיישבות. אני חייתי בארץ הזאת בתור ילד קטן מאוד, כשהיתה תנו</w:t>
      </w:r>
      <w:r>
        <w:rPr>
          <w:rFonts w:hint="cs"/>
          <w:rtl/>
        </w:rPr>
        <w:t>עה בארץ, כאשר חניתה עלתה, ועוד מקומות אחרים, אז הם אמרו: מה אתם צריכים להתגרות, ומה אתם מתיישבים? תבנו את תל-אביב, תבנו. כמה צדקו אנשי חניתה, אתה יודע. למה לבוא ולומר דבר - צריך לדאוג לקשישים וצריך למצוא, אבל למה לומר כאילו - - -</w:t>
      </w:r>
    </w:p>
    <w:p w14:paraId="4761E3AF" w14:textId="77777777" w:rsidR="00000000" w:rsidRDefault="00A03D81">
      <w:pPr>
        <w:pStyle w:val="a0"/>
        <w:rPr>
          <w:rFonts w:hint="cs"/>
          <w:rtl/>
        </w:rPr>
      </w:pPr>
    </w:p>
    <w:p w14:paraId="11688F23" w14:textId="77777777" w:rsidR="00000000" w:rsidRDefault="00A03D81">
      <w:pPr>
        <w:pStyle w:val="-"/>
        <w:rPr>
          <w:rtl/>
        </w:rPr>
      </w:pPr>
      <w:bookmarkStart w:id="21" w:name="FS000000461T16_02_2004_17_27_58C"/>
      <w:bookmarkEnd w:id="21"/>
      <w:r>
        <w:rPr>
          <w:rtl/>
        </w:rPr>
        <w:t>שלום שמחון (העבודה-מימד):</w:t>
      </w:r>
    </w:p>
    <w:p w14:paraId="7347EE08" w14:textId="77777777" w:rsidR="00000000" w:rsidRDefault="00A03D81">
      <w:pPr>
        <w:pStyle w:val="a0"/>
        <w:rPr>
          <w:rtl/>
        </w:rPr>
      </w:pPr>
    </w:p>
    <w:p w14:paraId="29838B37" w14:textId="77777777" w:rsidR="00000000" w:rsidRDefault="00A03D81">
      <w:pPr>
        <w:pStyle w:val="a0"/>
        <w:rPr>
          <w:rFonts w:hint="cs"/>
          <w:rtl/>
        </w:rPr>
      </w:pPr>
      <w:r>
        <w:rPr>
          <w:rFonts w:hint="cs"/>
          <w:rtl/>
        </w:rPr>
        <w:t>אבל, אדוני היושב-ראש ריבלין, גם אתה יודע שאני כשר החקלאות הגשתי יותר מתוכנית אחת לביסוס ההתיישבות בגוש-קטיף.</w:t>
      </w:r>
    </w:p>
    <w:p w14:paraId="36807C72" w14:textId="77777777" w:rsidR="00000000" w:rsidRDefault="00A03D81">
      <w:pPr>
        <w:pStyle w:val="a0"/>
        <w:rPr>
          <w:rFonts w:hint="cs"/>
          <w:rtl/>
        </w:rPr>
      </w:pPr>
    </w:p>
    <w:p w14:paraId="7A32F57B" w14:textId="77777777" w:rsidR="00000000" w:rsidRDefault="00A03D81">
      <w:pPr>
        <w:pStyle w:val="af1"/>
        <w:rPr>
          <w:rtl/>
        </w:rPr>
      </w:pPr>
      <w:r>
        <w:rPr>
          <w:rtl/>
        </w:rPr>
        <w:t>היו"ר ראובן ריבלין:</w:t>
      </w:r>
    </w:p>
    <w:p w14:paraId="1000683F" w14:textId="77777777" w:rsidR="00000000" w:rsidRDefault="00A03D81">
      <w:pPr>
        <w:pStyle w:val="a0"/>
        <w:rPr>
          <w:rtl/>
        </w:rPr>
      </w:pPr>
    </w:p>
    <w:p w14:paraId="7AABF666" w14:textId="77777777" w:rsidR="00000000" w:rsidRDefault="00A03D81">
      <w:pPr>
        <w:pStyle w:val="a0"/>
        <w:rPr>
          <w:rFonts w:hint="cs"/>
          <w:rtl/>
        </w:rPr>
      </w:pPr>
      <w:r>
        <w:rPr>
          <w:rFonts w:hint="cs"/>
          <w:rtl/>
        </w:rPr>
        <w:t>עוד איך, עוד איך.</w:t>
      </w:r>
    </w:p>
    <w:p w14:paraId="3218AC21" w14:textId="77777777" w:rsidR="00000000" w:rsidRDefault="00A03D81">
      <w:pPr>
        <w:pStyle w:val="a0"/>
        <w:rPr>
          <w:rFonts w:hint="cs"/>
          <w:rtl/>
        </w:rPr>
      </w:pPr>
    </w:p>
    <w:p w14:paraId="7790383D" w14:textId="77777777" w:rsidR="00000000" w:rsidRDefault="00A03D81">
      <w:pPr>
        <w:pStyle w:val="-"/>
        <w:rPr>
          <w:rtl/>
        </w:rPr>
      </w:pPr>
      <w:bookmarkStart w:id="22" w:name="FS000000461T16_02_2004_17_29_55C"/>
      <w:bookmarkEnd w:id="22"/>
      <w:r>
        <w:rPr>
          <w:rtl/>
        </w:rPr>
        <w:t>שלום שמחון (העבודה-מימד):</w:t>
      </w:r>
    </w:p>
    <w:p w14:paraId="72CA7C96" w14:textId="77777777" w:rsidR="00000000" w:rsidRDefault="00A03D81">
      <w:pPr>
        <w:pStyle w:val="a0"/>
        <w:rPr>
          <w:rtl/>
        </w:rPr>
      </w:pPr>
    </w:p>
    <w:p w14:paraId="5D1A6D38" w14:textId="77777777" w:rsidR="00000000" w:rsidRDefault="00A03D81">
      <w:pPr>
        <w:pStyle w:val="a0"/>
        <w:rPr>
          <w:rFonts w:hint="cs"/>
          <w:rtl/>
        </w:rPr>
      </w:pPr>
      <w:r>
        <w:rPr>
          <w:rFonts w:hint="cs"/>
          <w:rtl/>
        </w:rPr>
        <w:t>בוא לא נטעה בעניין. אמרתי לכל המתיישבים שם - - -</w:t>
      </w:r>
    </w:p>
    <w:p w14:paraId="59DCD861" w14:textId="77777777" w:rsidR="00000000" w:rsidRDefault="00A03D81">
      <w:pPr>
        <w:pStyle w:val="a0"/>
        <w:rPr>
          <w:rFonts w:hint="cs"/>
          <w:rtl/>
        </w:rPr>
      </w:pPr>
    </w:p>
    <w:p w14:paraId="0865F5AE" w14:textId="77777777" w:rsidR="00000000" w:rsidRDefault="00A03D81">
      <w:pPr>
        <w:pStyle w:val="af1"/>
        <w:rPr>
          <w:rtl/>
        </w:rPr>
      </w:pPr>
      <w:r>
        <w:rPr>
          <w:rtl/>
        </w:rPr>
        <w:t>היו"ר ראובן ריבלין:</w:t>
      </w:r>
    </w:p>
    <w:p w14:paraId="4A8ED207" w14:textId="77777777" w:rsidR="00000000" w:rsidRDefault="00A03D81">
      <w:pPr>
        <w:pStyle w:val="a0"/>
        <w:rPr>
          <w:rtl/>
        </w:rPr>
      </w:pPr>
    </w:p>
    <w:p w14:paraId="641C2AC3" w14:textId="77777777" w:rsidR="00000000" w:rsidRDefault="00A03D81">
      <w:pPr>
        <w:pStyle w:val="a0"/>
        <w:rPr>
          <w:rFonts w:hint="cs"/>
          <w:rtl/>
        </w:rPr>
      </w:pPr>
      <w:r>
        <w:rPr>
          <w:rFonts w:hint="cs"/>
          <w:rtl/>
        </w:rPr>
        <w:t xml:space="preserve">על זה </w:t>
      </w:r>
      <w:r>
        <w:rPr>
          <w:rFonts w:hint="cs"/>
          <w:rtl/>
        </w:rPr>
        <w:t>אני מצר. אני מתגעגע לשר שמחון. למה לדבר סרה? אני קמתי נגד כל תנועתי כאשר כל פעם היו מדברים, חלילה, סרה באנשי הקיבוצים.</w:t>
      </w:r>
    </w:p>
    <w:p w14:paraId="27A15AFA" w14:textId="77777777" w:rsidR="00000000" w:rsidRDefault="00A03D81">
      <w:pPr>
        <w:pStyle w:val="a0"/>
        <w:rPr>
          <w:rFonts w:hint="cs"/>
          <w:rtl/>
        </w:rPr>
      </w:pPr>
    </w:p>
    <w:p w14:paraId="742BDE04" w14:textId="77777777" w:rsidR="00000000" w:rsidRDefault="00A03D81">
      <w:pPr>
        <w:pStyle w:val="-"/>
        <w:rPr>
          <w:rtl/>
        </w:rPr>
      </w:pPr>
      <w:bookmarkStart w:id="23" w:name="FS000000461T16_02_2004_17_31_12C"/>
      <w:bookmarkEnd w:id="23"/>
      <w:r>
        <w:rPr>
          <w:rtl/>
        </w:rPr>
        <w:t>שלום שמחון (העבודה-מימד):</w:t>
      </w:r>
    </w:p>
    <w:p w14:paraId="51F13E4E" w14:textId="77777777" w:rsidR="00000000" w:rsidRDefault="00A03D81">
      <w:pPr>
        <w:pStyle w:val="a0"/>
        <w:rPr>
          <w:rtl/>
        </w:rPr>
      </w:pPr>
    </w:p>
    <w:p w14:paraId="2EF0241B" w14:textId="77777777" w:rsidR="00000000" w:rsidRDefault="00A03D81">
      <w:pPr>
        <w:pStyle w:val="a0"/>
        <w:rPr>
          <w:rFonts w:hint="cs"/>
          <w:rtl/>
        </w:rPr>
      </w:pPr>
      <w:r>
        <w:rPr>
          <w:rFonts w:hint="cs"/>
          <w:rtl/>
        </w:rPr>
        <w:t>אני אף פעם לא שיקרתי לאנשים. אמרתי: כל עוד אתם שם, נדאג לכם. ולא נספר לכם סיפורים. למה ששר האוצר לא יאמר את ה</w:t>
      </w:r>
      <w:r>
        <w:rPr>
          <w:rFonts w:hint="cs"/>
          <w:rtl/>
        </w:rPr>
        <w:t>אמת לציבור? הצו שעשית להורדת מסי הקנייה בא לפתור את בעיית בעלי ההון, שרצו לצמצם את השוק השחור במוצרי החשמל. ושר התמ"ת שיושב פה יודע את האמת. למה להעמיד פנים ולומר שפותרים את הבעיה של העניים? הרי באת לפתור בעיה מבנית בשוק מוצרי החשמל במדינת ישראל, אז אתה מס</w:t>
      </w:r>
      <w:r>
        <w:rPr>
          <w:rFonts w:hint="cs"/>
          <w:rtl/>
        </w:rPr>
        <w:t xml:space="preserve">פר שאתה דואג לעניים? הרי יש עליך לחץ קבוע של כל יבואני מוצרי החשמל כדי לפתור את הבעיה הזאת. הפחתת המסים לא נועדה לעזור לעניים, נגיד את האמת. ואם תאמר ביושר, אדוני שר התמ"ת - ואתה מכיר את הנושא מקרוב ואתה יודע את הלחץ של היבואנים להוריד מכסים כדי להפסיק את </w:t>
      </w:r>
      <w:r>
        <w:rPr>
          <w:rFonts w:hint="cs"/>
          <w:rtl/>
        </w:rPr>
        <w:t xml:space="preserve">השוק השחור בענף הזה. לבוא עכשיו ולומר שבזה עוזרים לעניים? אין צביעות יותר גדולה מהדבר הזה. </w:t>
      </w:r>
    </w:p>
    <w:p w14:paraId="4DA5FD9E" w14:textId="77777777" w:rsidR="00000000" w:rsidRDefault="00A03D81">
      <w:pPr>
        <w:pStyle w:val="a0"/>
        <w:rPr>
          <w:rFonts w:hint="cs"/>
          <w:rtl/>
        </w:rPr>
      </w:pPr>
    </w:p>
    <w:p w14:paraId="73FF801F" w14:textId="77777777" w:rsidR="00000000" w:rsidRDefault="00A03D81">
      <w:pPr>
        <w:pStyle w:val="a0"/>
        <w:rPr>
          <w:rFonts w:hint="cs"/>
          <w:rtl/>
        </w:rPr>
      </w:pPr>
      <w:r>
        <w:rPr>
          <w:rFonts w:hint="cs"/>
          <w:rtl/>
        </w:rPr>
        <w:t>יושב פה חבר הכנסת טל, הוא יודע שאנחנו עוסקים בנושא הזה כבר שלוש ישיבות בנוגע לאחריות שהגיעה לידי משרדך. אז ששר האוצר ייקח את הדבר הזה ויאמר לאזרחים המסכנים שהוא דו</w:t>
      </w:r>
      <w:r>
        <w:rPr>
          <w:rFonts w:hint="cs"/>
          <w:rtl/>
        </w:rPr>
        <w:t xml:space="preserve">אג להם כרגע? איזה בלוף זה? הרי אין בלוף יותר גדול מהדבר הזה. </w:t>
      </w:r>
    </w:p>
    <w:p w14:paraId="2BE30A6B" w14:textId="77777777" w:rsidR="00000000" w:rsidRDefault="00A03D81">
      <w:pPr>
        <w:pStyle w:val="a0"/>
        <w:rPr>
          <w:rFonts w:hint="cs"/>
          <w:rtl/>
        </w:rPr>
      </w:pPr>
    </w:p>
    <w:p w14:paraId="401366BD" w14:textId="77777777" w:rsidR="00000000" w:rsidRDefault="00A03D81">
      <w:pPr>
        <w:pStyle w:val="a0"/>
        <w:rPr>
          <w:rFonts w:hint="cs"/>
          <w:rtl/>
        </w:rPr>
      </w:pPr>
      <w:r>
        <w:rPr>
          <w:rFonts w:hint="cs"/>
          <w:rtl/>
        </w:rPr>
        <w:t>מדינת הרווחה מתמוטטת, ואתם, מתוך פניקה, עושים צעדים פופוליסטיים. הרי הורדת מסי הקנייה תביא לצמיחה רק בטווח הקרוב. בטווח הארוך היא תפגע קשות בייצור המקומי. אבל ממתי מעניין את הממשלה הטווח הארוך?</w:t>
      </w:r>
      <w:r>
        <w:rPr>
          <w:rFonts w:hint="cs"/>
          <w:rtl/>
        </w:rPr>
        <w:t xml:space="preserve"> זו ממשלה שחיה מהיד אל הפה. זו ממשלה שלא הניחה אפילו תוכנית מחוללת צמיחה אחת שתצמצם את ממדי האבטלה בתקציב הנוכחי. אפילו לא אחת. ואני לא רוצה לצטט מה נאמר גם על-ידי המדען הראשי, גם על-ידי מרכז ההשקעות: תקציב שהיה בתקופתו של רבין קרוב ל-2 מיליארדי שקל, תקציב</w:t>
      </w:r>
      <w:r>
        <w:rPr>
          <w:rFonts w:hint="cs"/>
          <w:rtl/>
        </w:rPr>
        <w:t xml:space="preserve"> מרכז ההשקעות, ירד ל-478 מיליון שקל בשנה הבאה. עוד לא היה כדבר הזה. עוד לא היה. איך רוצים בדיוק לצמצם את האבטלה? איך רוצים בדיוק להיפטר מ-300,000 מובטלים?</w:t>
      </w:r>
    </w:p>
    <w:p w14:paraId="43593F85" w14:textId="77777777" w:rsidR="00000000" w:rsidRDefault="00A03D81">
      <w:pPr>
        <w:pStyle w:val="a0"/>
        <w:rPr>
          <w:rFonts w:hint="cs"/>
          <w:rtl/>
        </w:rPr>
      </w:pPr>
    </w:p>
    <w:p w14:paraId="51E6A982" w14:textId="77777777" w:rsidR="00000000" w:rsidRDefault="00A03D81">
      <w:pPr>
        <w:pStyle w:val="a0"/>
        <w:rPr>
          <w:rFonts w:hint="cs"/>
          <w:rtl/>
        </w:rPr>
      </w:pPr>
      <w:r>
        <w:rPr>
          <w:rFonts w:hint="cs"/>
          <w:rtl/>
        </w:rPr>
        <w:t>הכול בסופו של דבר הוא רק דיבורים. מדברים על פירוק המונופולים, אבל בשבועות האחרונים לא שומעים את קולו</w:t>
      </w:r>
      <w:r>
        <w:rPr>
          <w:rFonts w:hint="cs"/>
          <w:rtl/>
        </w:rPr>
        <w:t xml:space="preserve"> של שר האוצר בעניין עמלות הבנקים. הבנקים מרוויחים מיליארדים על חשבון הלקוח הקטן, ושר האוצר משום מה שותק. הוא התבטא הרבה בעניין מחיר הלחם, ולא אמר מלה אחת על פריט מאוד קטן, שהמשמעות שלו גדולה הרבה יותר מכל מחירי הלחמים ביחד.</w:t>
      </w:r>
    </w:p>
    <w:p w14:paraId="1901B20D" w14:textId="77777777" w:rsidR="00000000" w:rsidRDefault="00A03D81">
      <w:pPr>
        <w:pStyle w:val="a0"/>
        <w:rPr>
          <w:rFonts w:hint="cs"/>
          <w:rtl/>
        </w:rPr>
      </w:pPr>
    </w:p>
    <w:p w14:paraId="71185DAF" w14:textId="77777777" w:rsidR="00000000" w:rsidRDefault="00A03D81">
      <w:pPr>
        <w:pStyle w:val="a0"/>
        <w:rPr>
          <w:rFonts w:hint="cs"/>
          <w:rtl/>
        </w:rPr>
      </w:pPr>
      <w:r>
        <w:rPr>
          <w:rFonts w:hint="cs"/>
          <w:rtl/>
        </w:rPr>
        <w:t xml:space="preserve">אתמול הציג שר האוצר בממשלה סקר </w:t>
      </w:r>
      <w:r>
        <w:rPr>
          <w:rFonts w:hint="cs"/>
          <w:rtl/>
        </w:rPr>
        <w:t xml:space="preserve">מגוחך, שלפיו 71% מהציבור תומכים בצעדים שלו. אולי עשו את הסקר בקרב אנשים שיכורים, אחרת לא ברור לי איך מתיישבות התוצאות הללו עם סקר של מינה צמח מיום שישי, שלפיו רוב ענק בציבור </w:t>
      </w:r>
      <w:r>
        <w:rPr>
          <w:rtl/>
        </w:rPr>
        <w:t>–</w:t>
      </w:r>
      <w:r>
        <w:rPr>
          <w:rFonts w:hint="cs"/>
          <w:rtl/>
        </w:rPr>
        <w:t xml:space="preserve"> יותר מ-80% - חושב שלא יצאנו מהמיתון, ורוב ענק חושב שישראל מתפוררת מבחינה כלכלית.</w:t>
      </w:r>
      <w:r>
        <w:rPr>
          <w:rFonts w:hint="cs"/>
          <w:rtl/>
        </w:rPr>
        <w:t xml:space="preserve"> הציבור מבין היום שהממשלה הביאה אותו אל סף תהום. עוד צעד אחד וכולנו נידרדר.</w:t>
      </w:r>
    </w:p>
    <w:p w14:paraId="4ECEEEEC" w14:textId="77777777" w:rsidR="00000000" w:rsidRDefault="00A03D81">
      <w:pPr>
        <w:pStyle w:val="a0"/>
        <w:rPr>
          <w:rFonts w:hint="cs"/>
          <w:rtl/>
        </w:rPr>
      </w:pPr>
    </w:p>
    <w:p w14:paraId="73B0A062" w14:textId="77777777" w:rsidR="00000000" w:rsidRDefault="00A03D81">
      <w:pPr>
        <w:pStyle w:val="a0"/>
        <w:rPr>
          <w:rFonts w:hint="cs"/>
          <w:rtl/>
        </w:rPr>
      </w:pPr>
      <w:r>
        <w:rPr>
          <w:rFonts w:hint="cs"/>
          <w:rtl/>
        </w:rPr>
        <w:t xml:space="preserve">אני מציע לכל אחד משרי הממשלה, אבל ממש לכל אחד, לשאול את עצמו כאשר הוא מתעורר בכל בוקר, מה עושים עם 300,000 מובטלים חסרי תקווה, שהממשלה הכושלת הזאת לא מציעה להם שום אלטרנטיבה. אני </w:t>
      </w:r>
      <w:r>
        <w:rPr>
          <w:rFonts w:hint="cs"/>
          <w:rtl/>
        </w:rPr>
        <w:t>מציע לכל אחד מחברי הממשלה לשאול את עצמו מה עתידו של ילד עני בישראל, שאתם פוגעים בחינוכו, בהזנתו ובתקוותו.</w:t>
      </w:r>
    </w:p>
    <w:p w14:paraId="5A05C8D6" w14:textId="77777777" w:rsidR="00000000" w:rsidRDefault="00A03D81">
      <w:pPr>
        <w:pStyle w:val="a0"/>
        <w:rPr>
          <w:rFonts w:hint="cs"/>
          <w:rtl/>
        </w:rPr>
      </w:pPr>
      <w:r>
        <w:rPr>
          <w:rFonts w:hint="cs"/>
          <w:rtl/>
        </w:rPr>
        <w:t xml:space="preserve"> </w:t>
      </w:r>
    </w:p>
    <w:p w14:paraId="2AF68FB0" w14:textId="77777777" w:rsidR="00000000" w:rsidRDefault="00A03D81">
      <w:pPr>
        <w:pStyle w:val="a0"/>
        <w:rPr>
          <w:rFonts w:hint="cs"/>
          <w:rtl/>
        </w:rPr>
      </w:pPr>
      <w:r>
        <w:rPr>
          <w:rFonts w:hint="cs"/>
          <w:rtl/>
        </w:rPr>
        <w:t>ואני רוצה לומר לך, אדוני ממלא-מקום ראש הממשלה, רק דבר אחד אישי. אני יכול להגיד לך דבר אחד אישי? בהזדמנות שהגיע הנה שר העבודה והרווחה. תראה, אני גדלת</w:t>
      </w:r>
      <w:r>
        <w:rPr>
          <w:rFonts w:hint="cs"/>
          <w:rtl/>
        </w:rPr>
        <w:t xml:space="preserve">י בפריפריה. </w:t>
      </w:r>
    </w:p>
    <w:p w14:paraId="4FF31386" w14:textId="77777777" w:rsidR="00000000" w:rsidRDefault="00A03D81">
      <w:pPr>
        <w:pStyle w:val="a0"/>
        <w:rPr>
          <w:rFonts w:hint="cs"/>
          <w:rtl/>
        </w:rPr>
      </w:pPr>
    </w:p>
    <w:p w14:paraId="3B40EB8C" w14:textId="77777777" w:rsidR="00000000" w:rsidRDefault="00A03D81">
      <w:pPr>
        <w:pStyle w:val="af0"/>
        <w:rPr>
          <w:rtl/>
        </w:rPr>
      </w:pPr>
      <w:r>
        <w:rPr>
          <w:rFonts w:hint="eastAsia"/>
          <w:rtl/>
        </w:rPr>
        <w:t>שר</w:t>
      </w:r>
      <w:r>
        <w:rPr>
          <w:rtl/>
        </w:rPr>
        <w:t xml:space="preserve"> הרווחה זבולון אורלב:</w:t>
      </w:r>
    </w:p>
    <w:p w14:paraId="44993AF7" w14:textId="77777777" w:rsidR="00000000" w:rsidRDefault="00A03D81">
      <w:pPr>
        <w:pStyle w:val="a0"/>
        <w:rPr>
          <w:rFonts w:hint="cs"/>
          <w:rtl/>
        </w:rPr>
      </w:pPr>
    </w:p>
    <w:p w14:paraId="4577FF28" w14:textId="77777777" w:rsidR="00000000" w:rsidRDefault="00A03D81">
      <w:pPr>
        <w:pStyle w:val="a0"/>
        <w:rPr>
          <w:rFonts w:hint="cs"/>
          <w:rtl/>
        </w:rPr>
      </w:pPr>
      <w:r>
        <w:rPr>
          <w:rFonts w:hint="cs"/>
          <w:rtl/>
        </w:rPr>
        <w:t xml:space="preserve">רווחה ועבודה. </w:t>
      </w:r>
    </w:p>
    <w:p w14:paraId="27846AD0" w14:textId="77777777" w:rsidR="00000000" w:rsidRDefault="00A03D81">
      <w:pPr>
        <w:pStyle w:val="a0"/>
        <w:rPr>
          <w:rFonts w:hint="cs"/>
          <w:rtl/>
        </w:rPr>
      </w:pPr>
    </w:p>
    <w:p w14:paraId="1E0279C4" w14:textId="77777777" w:rsidR="00000000" w:rsidRDefault="00A03D81">
      <w:pPr>
        <w:pStyle w:val="af0"/>
        <w:rPr>
          <w:rtl/>
        </w:rPr>
      </w:pPr>
      <w:r>
        <w:rPr>
          <w:rFonts w:hint="eastAsia"/>
          <w:rtl/>
        </w:rPr>
        <w:t>שר</w:t>
      </w:r>
      <w:r>
        <w:rPr>
          <w:rtl/>
        </w:rPr>
        <w:t xml:space="preserve"> התעשייה, המסחר והתעסוקה אהוד אולמרט:</w:t>
      </w:r>
    </w:p>
    <w:p w14:paraId="600623A0" w14:textId="77777777" w:rsidR="00000000" w:rsidRDefault="00A03D81">
      <w:pPr>
        <w:pStyle w:val="a0"/>
        <w:rPr>
          <w:rFonts w:hint="cs"/>
          <w:rtl/>
        </w:rPr>
      </w:pPr>
    </w:p>
    <w:p w14:paraId="66919FA4" w14:textId="77777777" w:rsidR="00000000" w:rsidRDefault="00A03D81">
      <w:pPr>
        <w:pStyle w:val="a0"/>
        <w:rPr>
          <w:rFonts w:hint="cs"/>
          <w:rtl/>
        </w:rPr>
      </w:pPr>
      <w:r>
        <w:rPr>
          <w:rFonts w:hint="cs"/>
          <w:rtl/>
        </w:rPr>
        <w:t>הוא רווחה, אני עבודה.</w:t>
      </w:r>
    </w:p>
    <w:p w14:paraId="7BA653B4" w14:textId="77777777" w:rsidR="00000000" w:rsidRDefault="00A03D81">
      <w:pPr>
        <w:pStyle w:val="a0"/>
        <w:rPr>
          <w:rFonts w:hint="cs"/>
          <w:rtl/>
        </w:rPr>
      </w:pPr>
    </w:p>
    <w:p w14:paraId="36E62DA2" w14:textId="77777777" w:rsidR="00000000" w:rsidRDefault="00A03D81">
      <w:pPr>
        <w:pStyle w:val="-"/>
        <w:rPr>
          <w:rtl/>
        </w:rPr>
      </w:pPr>
      <w:bookmarkStart w:id="24" w:name="FS000000461T16_02_2004_17_42_51C"/>
      <w:bookmarkEnd w:id="24"/>
      <w:r>
        <w:rPr>
          <w:rtl/>
        </w:rPr>
        <w:t>שלום שמחון (העבודה-מימד):</w:t>
      </w:r>
    </w:p>
    <w:p w14:paraId="37716277" w14:textId="77777777" w:rsidR="00000000" w:rsidRDefault="00A03D81">
      <w:pPr>
        <w:pStyle w:val="a0"/>
        <w:rPr>
          <w:rtl/>
        </w:rPr>
      </w:pPr>
    </w:p>
    <w:p w14:paraId="13DB3511" w14:textId="77777777" w:rsidR="00000000" w:rsidRDefault="00A03D81">
      <w:pPr>
        <w:pStyle w:val="a0"/>
        <w:rPr>
          <w:rFonts w:hint="cs"/>
          <w:rtl/>
        </w:rPr>
      </w:pPr>
      <w:r>
        <w:rPr>
          <w:rFonts w:hint="cs"/>
          <w:rtl/>
        </w:rPr>
        <w:t>בסדר. הוא רווחה ואתה עבודה, אבל אני רוצה להגיד לשניכם משהו, רוצה להגיד לשניכם משהו ביושר. תראה, אני גדלתי בייש</w:t>
      </w:r>
      <w:r>
        <w:rPr>
          <w:rFonts w:hint="cs"/>
          <w:rtl/>
        </w:rPr>
        <w:t>וב בפריפריה שיודע מה זו מצוקה. אני זוכר את אמא שלי שולחת אותי בימי שישי עם שקית אוכל לשכן. אני זוכר את עצמי מתחלק בסנדוויץ' בבוקר בבית-הספר עם השכן שלי לספסל הלימודים. כל הילדים האלה היום, הילדים שגדלים על המצוקה הזאת, בסופו של דבר גדלים אל עתיד שהוא חסר ת</w:t>
      </w:r>
      <w:r>
        <w:rPr>
          <w:rFonts w:hint="cs"/>
          <w:rtl/>
        </w:rPr>
        <w:t xml:space="preserve">קווה. אנחנו חייבים להציל אותם. יכול להיות שהיום אתם בשלטון בגלל אותו סנדוויץ' שהתחלקתי בו עם השכן שלי לספסל הלימודים, או אותה שקית אוכל שלקחתי לשכן שלי במושב. יכול להיות שאתם היום נמצאים שם בשלטון בגלל הדבר הזה. </w:t>
      </w:r>
    </w:p>
    <w:p w14:paraId="5B8F8BBD" w14:textId="77777777" w:rsidR="00000000" w:rsidRDefault="00A03D81">
      <w:pPr>
        <w:pStyle w:val="a0"/>
        <w:rPr>
          <w:rFonts w:hint="cs"/>
          <w:rtl/>
        </w:rPr>
      </w:pPr>
    </w:p>
    <w:p w14:paraId="2CF0C533" w14:textId="77777777" w:rsidR="00000000" w:rsidRDefault="00A03D81">
      <w:pPr>
        <w:pStyle w:val="a0"/>
        <w:rPr>
          <w:rtl/>
        </w:rPr>
      </w:pPr>
      <w:r>
        <w:rPr>
          <w:rFonts w:hint="cs"/>
          <w:rtl/>
        </w:rPr>
        <w:t>אני מציע לכם לזכור שלא לעולם חוסן - ואני א</w:t>
      </w:r>
      <w:r>
        <w:rPr>
          <w:rFonts w:hint="cs"/>
          <w:rtl/>
        </w:rPr>
        <w:t xml:space="preserve">ומר את הדברים האלו ברמה מאוד-מאוד אישית וכואבת. אי-אפשר עוד להישאר עם המצוקה הזאת ולחשוב שאם נותנים מכשירי </w:t>
      </w:r>
      <w:r>
        <w:rPr>
          <w:rFonts w:hint="cs"/>
        </w:rPr>
        <w:t>DVD</w:t>
      </w:r>
      <w:r>
        <w:rPr>
          <w:rFonts w:hint="cs"/>
          <w:rtl/>
        </w:rPr>
        <w:t xml:space="preserve">, מקררים, טלוויזיות, פותרים את מצוקת העוני. </w:t>
      </w:r>
    </w:p>
    <w:p w14:paraId="2BCA12D1" w14:textId="77777777" w:rsidR="00000000" w:rsidRDefault="00A03D81">
      <w:pPr>
        <w:pStyle w:val="a0"/>
        <w:rPr>
          <w:rFonts w:hint="cs"/>
          <w:rtl/>
        </w:rPr>
      </w:pPr>
      <w:r>
        <w:rPr>
          <w:rFonts w:hint="cs"/>
          <w:rtl/>
        </w:rPr>
        <w:t xml:space="preserve"> </w:t>
      </w:r>
    </w:p>
    <w:p w14:paraId="024094E0" w14:textId="77777777" w:rsidR="00000000" w:rsidRDefault="00A03D81">
      <w:pPr>
        <w:pStyle w:val="a0"/>
        <w:rPr>
          <w:rFonts w:hint="cs"/>
          <w:rtl/>
        </w:rPr>
      </w:pPr>
      <w:r>
        <w:rPr>
          <w:rFonts w:hint="cs"/>
          <w:rtl/>
        </w:rPr>
        <w:t>אני חושב ששרי הממשלה לא ממש מתעניינים במה שקורה. הם ממשיכים להתקוטט. קחו את עניין הלחם, הלחם שבדיוק</w:t>
      </w:r>
      <w:r>
        <w:rPr>
          <w:rFonts w:hint="cs"/>
          <w:rtl/>
        </w:rPr>
        <w:t xml:space="preserve"> עליו הצעת האי-אמון. אדוני ממלא-מקום ראש הממשלה מעלה את מחיר הלחם, ושר האוצר טוען שזו טעות שלא תואמה אתו. גם אני מדבר עם הפקידים באגף התקציבים, וזה מה שגם הם אומרים. למי אני צריך להאמין פה? אני יודע למי אני מאמין, וגם אתה יודע. אני יודע למי אני מאמין, אבל </w:t>
      </w:r>
      <w:r>
        <w:rPr>
          <w:rFonts w:hint="cs"/>
          <w:rtl/>
        </w:rPr>
        <w:t xml:space="preserve">אני שואל את עצמי, גם כאזרח וגם כנציג ציבור, למי אני צריך להאמין? </w:t>
      </w:r>
    </w:p>
    <w:p w14:paraId="029C0AA7" w14:textId="77777777" w:rsidR="00000000" w:rsidRDefault="00A03D81">
      <w:pPr>
        <w:pStyle w:val="a0"/>
        <w:rPr>
          <w:rFonts w:hint="cs"/>
          <w:rtl/>
        </w:rPr>
      </w:pPr>
    </w:p>
    <w:p w14:paraId="375161C4" w14:textId="77777777" w:rsidR="00000000" w:rsidRDefault="00A03D81">
      <w:pPr>
        <w:pStyle w:val="a0"/>
        <w:rPr>
          <w:rFonts w:hint="cs"/>
          <w:rtl/>
        </w:rPr>
      </w:pPr>
      <w:r>
        <w:rPr>
          <w:rFonts w:hint="cs"/>
          <w:rtl/>
        </w:rPr>
        <w:t xml:space="preserve">היו שלוש ישיבות ממשלה בממשלה שאדוני יושב-ראש הכנסת ואנוכי היינו בה, על עניין הלחם. שלוש ישיבות ממשלה. </w:t>
      </w:r>
    </w:p>
    <w:p w14:paraId="48207669" w14:textId="77777777" w:rsidR="00000000" w:rsidRDefault="00A03D81">
      <w:pPr>
        <w:pStyle w:val="a0"/>
        <w:rPr>
          <w:rFonts w:hint="cs"/>
          <w:rtl/>
        </w:rPr>
      </w:pPr>
    </w:p>
    <w:p w14:paraId="206B8705" w14:textId="77777777" w:rsidR="00000000" w:rsidRDefault="00A03D81">
      <w:pPr>
        <w:pStyle w:val="a0"/>
        <w:rPr>
          <w:rFonts w:hint="cs"/>
          <w:rtl/>
        </w:rPr>
      </w:pPr>
      <w:r>
        <w:rPr>
          <w:rFonts w:hint="cs"/>
          <w:rtl/>
        </w:rPr>
        <w:t xml:space="preserve">אגב, כדאי שתדע שלבעיית הלחם יש לא מעט פתרונות. אפשר לפתור אותה גם בדרכים נוספות. </w:t>
      </w:r>
    </w:p>
    <w:p w14:paraId="58277B5E" w14:textId="77777777" w:rsidR="00000000" w:rsidRDefault="00A03D81">
      <w:pPr>
        <w:pStyle w:val="a0"/>
        <w:rPr>
          <w:rFonts w:hint="cs"/>
          <w:rtl/>
        </w:rPr>
      </w:pPr>
    </w:p>
    <w:p w14:paraId="7DB4B9F5" w14:textId="77777777" w:rsidR="00000000" w:rsidRDefault="00A03D81">
      <w:pPr>
        <w:pStyle w:val="a0"/>
        <w:rPr>
          <w:rFonts w:hint="cs"/>
          <w:rtl/>
        </w:rPr>
      </w:pPr>
      <w:r>
        <w:rPr>
          <w:rFonts w:hint="cs"/>
          <w:rtl/>
        </w:rPr>
        <w:t>אג</w:t>
      </w:r>
      <w:r>
        <w:rPr>
          <w:rFonts w:hint="cs"/>
          <w:rtl/>
        </w:rPr>
        <w:t xml:space="preserve">ב, אני לא טוען שלא היה צריך לתת סובסידיה לטחנות הקמח, אבל אני חושב שמדינת ישראל, לפני שהיא הולכת לצעד כל כך מרחיק לכת, צריכה להביא בחשבון שמשהו בעולם השתנה. אם עד היום ייבאנו 90% מהגרעינים מארצות-הברית, מזרח-אירופה נפתח, וגם אנחנו צריכים לשנות את האיזונים </w:t>
      </w:r>
      <w:r>
        <w:rPr>
          <w:rFonts w:hint="cs"/>
          <w:rtl/>
        </w:rPr>
        <w:t xml:space="preserve">כדי להוזיל את המחירים ככל שאפשר. </w:t>
      </w:r>
    </w:p>
    <w:p w14:paraId="194EF307" w14:textId="77777777" w:rsidR="00000000" w:rsidRDefault="00A03D81">
      <w:pPr>
        <w:pStyle w:val="a0"/>
        <w:rPr>
          <w:rFonts w:hint="cs"/>
          <w:rtl/>
        </w:rPr>
      </w:pPr>
    </w:p>
    <w:p w14:paraId="04CE1350" w14:textId="77777777" w:rsidR="00000000" w:rsidRDefault="00A03D81">
      <w:pPr>
        <w:pStyle w:val="a0"/>
        <w:rPr>
          <w:rFonts w:hint="cs"/>
          <w:rtl/>
        </w:rPr>
      </w:pPr>
      <w:r>
        <w:rPr>
          <w:rFonts w:hint="cs"/>
          <w:rtl/>
        </w:rPr>
        <w:t>צריך לחשוב על זה בשכל ובהגינות ולהבין שהעלאה כל כך משמעותית מהסוג הזה אי-אפשר לעשות במכה אחת. אני משוכנע לחלוטין שאתה באופן אישי ראית את צורכי המשק ואת הצרכים של טחנות הקמח ושל המאפיות, אבל בשבוע שבו מורידים מסים ב-2 מילי</w:t>
      </w:r>
      <w:r>
        <w:rPr>
          <w:rFonts w:hint="cs"/>
          <w:rtl/>
        </w:rPr>
        <w:t xml:space="preserve">ארדי ש"ח היה אפשר לחשוב שאפשר לעשות את זה אחרת, בגלל המצוקה שאנחנו נמצאים בה היום, בלי להשפיל את כל מעוטי היכולת. </w:t>
      </w:r>
    </w:p>
    <w:p w14:paraId="70C78747" w14:textId="77777777" w:rsidR="00000000" w:rsidRDefault="00A03D81">
      <w:pPr>
        <w:pStyle w:val="a0"/>
        <w:rPr>
          <w:rFonts w:hint="cs"/>
          <w:rtl/>
        </w:rPr>
      </w:pPr>
    </w:p>
    <w:p w14:paraId="319D96DF" w14:textId="77777777" w:rsidR="00000000" w:rsidRDefault="00A03D81">
      <w:pPr>
        <w:pStyle w:val="a0"/>
        <w:rPr>
          <w:rFonts w:hint="cs"/>
          <w:rtl/>
        </w:rPr>
      </w:pPr>
      <w:r>
        <w:rPr>
          <w:rFonts w:hint="cs"/>
          <w:rtl/>
        </w:rPr>
        <w:t>בשבוע שעבר ביקרתי במקום כלשהו ודיברו אתי על השאלה מה זה סיר תפוחי אדמה. משפחה מעוטת יכולת, כאשר היא ממלאת סיר בתפוחי אדמה, היא נותנת לכל היל</w:t>
      </w:r>
      <w:r>
        <w:rPr>
          <w:rFonts w:hint="cs"/>
          <w:rtl/>
        </w:rPr>
        <w:t xml:space="preserve">דים שלה לשבוע, לא הרבה יותר מזה. כך גם עם הלחם. לכן, הסמל שעומד מאחורי עניין הלחם הוא הרבה יותר גדול ממשמעות הייקור שלו. אתם חייבים להיות רגישים למה שקורה היום במדינת ישראל. השר אורלב אמר בשבוע שעבר, כשלא היית פה, שהוא התריע והתריע והתריע ואף אחד לא שמע. </w:t>
      </w:r>
    </w:p>
    <w:p w14:paraId="05B1A808" w14:textId="77777777" w:rsidR="00000000" w:rsidRDefault="00A03D81">
      <w:pPr>
        <w:pStyle w:val="a0"/>
        <w:rPr>
          <w:rFonts w:hint="cs"/>
          <w:rtl/>
        </w:rPr>
      </w:pPr>
    </w:p>
    <w:p w14:paraId="0B87E52B" w14:textId="77777777" w:rsidR="00000000" w:rsidRDefault="00A03D81">
      <w:pPr>
        <w:pStyle w:val="a0"/>
        <w:rPr>
          <w:rFonts w:hint="cs"/>
          <w:rtl/>
        </w:rPr>
      </w:pPr>
      <w:r>
        <w:rPr>
          <w:rFonts w:hint="cs"/>
          <w:rtl/>
        </w:rPr>
        <w:t xml:space="preserve">אני רוצה לסיים ולומר, שבימים אלה קשה שלא להיזכר בדברים שאמר פעם שר אחד בממשלתו של ראש ממשלה אחד, אתה ודאי מכיר את שניהם: "אינני יודע אם להאמין ליד שמאל שלך או ליד ימין שלך". אני חושב שזה אומר בערך את הכול. </w:t>
      </w:r>
    </w:p>
    <w:p w14:paraId="776F672D" w14:textId="77777777" w:rsidR="00000000" w:rsidRDefault="00A03D81">
      <w:pPr>
        <w:pStyle w:val="a0"/>
        <w:rPr>
          <w:rFonts w:hint="cs"/>
          <w:rtl/>
        </w:rPr>
      </w:pPr>
    </w:p>
    <w:p w14:paraId="07D63145" w14:textId="77777777" w:rsidR="00000000" w:rsidRDefault="00A03D81">
      <w:pPr>
        <w:pStyle w:val="af1"/>
        <w:rPr>
          <w:rtl/>
        </w:rPr>
      </w:pPr>
      <w:r>
        <w:rPr>
          <w:rtl/>
        </w:rPr>
        <w:t>היו"ר ראובן ריבלין:</w:t>
      </w:r>
    </w:p>
    <w:p w14:paraId="3F2CEAB9" w14:textId="77777777" w:rsidR="00000000" w:rsidRDefault="00A03D81">
      <w:pPr>
        <w:pStyle w:val="a0"/>
        <w:rPr>
          <w:rtl/>
        </w:rPr>
      </w:pPr>
    </w:p>
    <w:p w14:paraId="3935A010" w14:textId="77777777" w:rsidR="00000000" w:rsidRDefault="00A03D81">
      <w:pPr>
        <w:pStyle w:val="a0"/>
        <w:rPr>
          <w:rFonts w:hint="cs"/>
          <w:rtl/>
        </w:rPr>
      </w:pPr>
      <w:r>
        <w:rPr>
          <w:rFonts w:hint="cs"/>
          <w:rtl/>
        </w:rPr>
        <w:t>אני מאוד מודה לחבר הכנסת ש</w:t>
      </w:r>
      <w:r>
        <w:rPr>
          <w:rFonts w:hint="cs"/>
          <w:rtl/>
        </w:rPr>
        <w:t xml:space="preserve">לום שמחון. ישיב שר המסחר, התעשייה, התעסוקה והתקשורת וממלא-מקום ראש הממשלה, אהוד אולמרט. </w:t>
      </w:r>
    </w:p>
    <w:p w14:paraId="594A4C05" w14:textId="77777777" w:rsidR="00000000" w:rsidRDefault="00A03D81">
      <w:pPr>
        <w:pStyle w:val="a0"/>
        <w:rPr>
          <w:rFonts w:hint="cs"/>
          <w:rtl/>
        </w:rPr>
      </w:pPr>
    </w:p>
    <w:p w14:paraId="12533D3A" w14:textId="77777777" w:rsidR="00000000" w:rsidRDefault="00A03D81">
      <w:pPr>
        <w:pStyle w:val="af0"/>
        <w:rPr>
          <w:rtl/>
        </w:rPr>
      </w:pPr>
      <w:r>
        <w:rPr>
          <w:rFonts w:hint="eastAsia"/>
          <w:rtl/>
        </w:rPr>
        <w:t>רן</w:t>
      </w:r>
      <w:r>
        <w:rPr>
          <w:rtl/>
        </w:rPr>
        <w:t xml:space="preserve"> כהן (מרצ):</w:t>
      </w:r>
    </w:p>
    <w:p w14:paraId="1E6092A5" w14:textId="77777777" w:rsidR="00000000" w:rsidRDefault="00A03D81">
      <w:pPr>
        <w:pStyle w:val="a0"/>
        <w:rPr>
          <w:rFonts w:hint="cs"/>
          <w:rtl/>
        </w:rPr>
      </w:pPr>
    </w:p>
    <w:p w14:paraId="79E67CBC" w14:textId="77777777" w:rsidR="00000000" w:rsidRDefault="00A03D81">
      <w:pPr>
        <w:pStyle w:val="a0"/>
        <w:rPr>
          <w:rFonts w:hint="cs"/>
          <w:rtl/>
        </w:rPr>
      </w:pPr>
      <w:r>
        <w:rPr>
          <w:rFonts w:hint="cs"/>
          <w:rtl/>
        </w:rPr>
        <w:t>הוא לא ישיב על שלוש ההצעות?</w:t>
      </w:r>
    </w:p>
    <w:p w14:paraId="1A4C2C5D" w14:textId="77777777" w:rsidR="00000000" w:rsidRDefault="00A03D81">
      <w:pPr>
        <w:pStyle w:val="a0"/>
        <w:rPr>
          <w:rFonts w:hint="cs"/>
          <w:rtl/>
        </w:rPr>
      </w:pPr>
    </w:p>
    <w:p w14:paraId="774EAD32" w14:textId="77777777" w:rsidR="00000000" w:rsidRDefault="00A03D81">
      <w:pPr>
        <w:pStyle w:val="af1"/>
        <w:rPr>
          <w:rtl/>
        </w:rPr>
      </w:pPr>
      <w:r>
        <w:rPr>
          <w:rtl/>
        </w:rPr>
        <w:t>היו"ר ראובן ריבלין:</w:t>
      </w:r>
    </w:p>
    <w:p w14:paraId="205746F6" w14:textId="77777777" w:rsidR="00000000" w:rsidRDefault="00A03D81">
      <w:pPr>
        <w:pStyle w:val="a0"/>
        <w:rPr>
          <w:rtl/>
        </w:rPr>
      </w:pPr>
    </w:p>
    <w:p w14:paraId="4F49FF24" w14:textId="77777777" w:rsidR="00000000" w:rsidRDefault="00A03D81">
      <w:pPr>
        <w:pStyle w:val="a0"/>
        <w:rPr>
          <w:rFonts w:hint="cs"/>
          <w:rtl/>
        </w:rPr>
      </w:pPr>
      <w:r>
        <w:rPr>
          <w:rFonts w:hint="cs"/>
          <w:rtl/>
        </w:rPr>
        <w:t xml:space="preserve">לא, הוא ישיב על ההצעה הראשונה. השר אורלב ישיב על הצעת ש"ס והשר גדעון עזרא ישיב על שתי ההצעות האחרות. </w:t>
      </w:r>
    </w:p>
    <w:p w14:paraId="64CDF59F" w14:textId="77777777" w:rsidR="00000000" w:rsidRDefault="00A03D81">
      <w:pPr>
        <w:pStyle w:val="a0"/>
        <w:rPr>
          <w:rFonts w:hint="cs"/>
          <w:rtl/>
        </w:rPr>
      </w:pPr>
    </w:p>
    <w:p w14:paraId="4C54C408" w14:textId="77777777" w:rsidR="00000000" w:rsidRDefault="00A03D81">
      <w:pPr>
        <w:pStyle w:val="af0"/>
        <w:rPr>
          <w:rtl/>
        </w:rPr>
      </w:pPr>
      <w:r>
        <w:rPr>
          <w:rFonts w:hint="eastAsia"/>
          <w:rtl/>
        </w:rPr>
        <w:t>השר</w:t>
      </w:r>
      <w:r>
        <w:rPr>
          <w:rtl/>
        </w:rPr>
        <w:t xml:space="preserve"> גדעון עזרא:</w:t>
      </w:r>
    </w:p>
    <w:p w14:paraId="6AF136A1" w14:textId="77777777" w:rsidR="00000000" w:rsidRDefault="00A03D81">
      <w:pPr>
        <w:pStyle w:val="a0"/>
        <w:rPr>
          <w:rFonts w:hint="cs"/>
          <w:rtl/>
        </w:rPr>
      </w:pPr>
    </w:p>
    <w:p w14:paraId="42C9A285" w14:textId="77777777" w:rsidR="00000000" w:rsidRDefault="00A03D81">
      <w:pPr>
        <w:pStyle w:val="a0"/>
        <w:rPr>
          <w:rFonts w:hint="cs"/>
          <w:rtl/>
        </w:rPr>
      </w:pPr>
      <w:r>
        <w:rPr>
          <w:rFonts w:hint="cs"/>
          <w:rtl/>
        </w:rPr>
        <w:t xml:space="preserve">לא, בני אלון ישיב על ההצעות האחרונות. </w:t>
      </w:r>
    </w:p>
    <w:p w14:paraId="4C6C8EAC" w14:textId="77777777" w:rsidR="00000000" w:rsidRDefault="00A03D81">
      <w:pPr>
        <w:pStyle w:val="a0"/>
        <w:rPr>
          <w:rFonts w:hint="cs"/>
          <w:rtl/>
        </w:rPr>
      </w:pPr>
    </w:p>
    <w:p w14:paraId="7BAA4BD3" w14:textId="77777777" w:rsidR="00000000" w:rsidRDefault="00A03D81">
      <w:pPr>
        <w:pStyle w:val="af1"/>
        <w:rPr>
          <w:rtl/>
        </w:rPr>
      </w:pPr>
      <w:r>
        <w:rPr>
          <w:rtl/>
        </w:rPr>
        <w:t>היו"ר ראובן ריבלין:</w:t>
      </w:r>
    </w:p>
    <w:p w14:paraId="4F2BDAB5" w14:textId="77777777" w:rsidR="00000000" w:rsidRDefault="00A03D81">
      <w:pPr>
        <w:pStyle w:val="a0"/>
        <w:rPr>
          <w:rtl/>
        </w:rPr>
      </w:pPr>
    </w:p>
    <w:p w14:paraId="607231BC" w14:textId="77777777" w:rsidR="00000000" w:rsidRDefault="00A03D81">
      <w:pPr>
        <w:pStyle w:val="a0"/>
        <w:rPr>
          <w:rFonts w:hint="cs"/>
          <w:rtl/>
        </w:rPr>
      </w:pPr>
      <w:r>
        <w:rPr>
          <w:rFonts w:hint="cs"/>
          <w:rtl/>
        </w:rPr>
        <w:t xml:space="preserve">השר בני אלון ישיב על הצעתם של חברי הכנסת דהאמשה ואלסאנע. </w:t>
      </w:r>
    </w:p>
    <w:p w14:paraId="17EAED4A" w14:textId="77777777" w:rsidR="00000000" w:rsidRDefault="00A03D81">
      <w:pPr>
        <w:pStyle w:val="a0"/>
        <w:rPr>
          <w:rFonts w:hint="cs"/>
          <w:rtl/>
        </w:rPr>
      </w:pPr>
    </w:p>
    <w:p w14:paraId="2A9DEA41" w14:textId="77777777" w:rsidR="00000000" w:rsidRDefault="00A03D81">
      <w:pPr>
        <w:pStyle w:val="af0"/>
        <w:rPr>
          <w:rtl/>
        </w:rPr>
      </w:pPr>
      <w:r>
        <w:rPr>
          <w:rFonts w:hint="eastAsia"/>
          <w:rtl/>
        </w:rPr>
        <w:t>חיים</w:t>
      </w:r>
      <w:r>
        <w:rPr>
          <w:rtl/>
        </w:rPr>
        <w:t xml:space="preserve"> אורון (מרצ):</w:t>
      </w:r>
    </w:p>
    <w:p w14:paraId="07308633" w14:textId="77777777" w:rsidR="00000000" w:rsidRDefault="00A03D81">
      <w:pPr>
        <w:pStyle w:val="a0"/>
        <w:rPr>
          <w:rFonts w:hint="cs"/>
          <w:rtl/>
        </w:rPr>
      </w:pPr>
    </w:p>
    <w:p w14:paraId="6B990A0C" w14:textId="77777777" w:rsidR="00000000" w:rsidRDefault="00A03D81">
      <w:pPr>
        <w:pStyle w:val="a0"/>
        <w:rPr>
          <w:rFonts w:hint="cs"/>
          <w:rtl/>
        </w:rPr>
      </w:pPr>
      <w:r>
        <w:rPr>
          <w:rFonts w:hint="cs"/>
          <w:rtl/>
        </w:rPr>
        <w:t>הוא גמר לשכנע את הנוצרים באמריקה?</w:t>
      </w:r>
    </w:p>
    <w:p w14:paraId="69235F0D" w14:textId="77777777" w:rsidR="00000000" w:rsidRDefault="00A03D81">
      <w:pPr>
        <w:pStyle w:val="a0"/>
        <w:rPr>
          <w:rFonts w:hint="cs"/>
          <w:rtl/>
        </w:rPr>
      </w:pPr>
    </w:p>
    <w:p w14:paraId="0D0256C2" w14:textId="77777777" w:rsidR="00000000" w:rsidRDefault="00A03D81">
      <w:pPr>
        <w:pStyle w:val="af1"/>
        <w:rPr>
          <w:rtl/>
        </w:rPr>
      </w:pPr>
      <w:r>
        <w:rPr>
          <w:rFonts w:hint="eastAsia"/>
          <w:rtl/>
        </w:rPr>
        <w:t>היו</w:t>
      </w:r>
      <w:r>
        <w:rPr>
          <w:rtl/>
        </w:rPr>
        <w:t>"ר ראובן ריבלין:</w:t>
      </w:r>
    </w:p>
    <w:p w14:paraId="2DC70C92" w14:textId="77777777" w:rsidR="00000000" w:rsidRDefault="00A03D81">
      <w:pPr>
        <w:pStyle w:val="a0"/>
        <w:rPr>
          <w:rFonts w:hint="cs"/>
          <w:rtl/>
        </w:rPr>
      </w:pPr>
    </w:p>
    <w:p w14:paraId="483A0A71" w14:textId="77777777" w:rsidR="00000000" w:rsidRDefault="00A03D81">
      <w:pPr>
        <w:pStyle w:val="a0"/>
        <w:rPr>
          <w:rFonts w:hint="cs"/>
          <w:rtl/>
        </w:rPr>
      </w:pPr>
      <w:r>
        <w:rPr>
          <w:rFonts w:hint="cs"/>
          <w:rtl/>
        </w:rPr>
        <w:t xml:space="preserve">הוא נוחת עכשיו ובא הנה עם בשורה, כנראה. </w:t>
      </w:r>
    </w:p>
    <w:p w14:paraId="75AF5CE0" w14:textId="77777777" w:rsidR="00000000" w:rsidRDefault="00A03D81">
      <w:pPr>
        <w:pStyle w:val="a0"/>
        <w:rPr>
          <w:rFonts w:hint="cs"/>
          <w:rtl/>
        </w:rPr>
      </w:pPr>
    </w:p>
    <w:p w14:paraId="638AF6AF" w14:textId="77777777" w:rsidR="00000000" w:rsidRDefault="00A03D81">
      <w:pPr>
        <w:pStyle w:val="af0"/>
        <w:rPr>
          <w:rtl/>
        </w:rPr>
      </w:pPr>
      <w:r>
        <w:rPr>
          <w:rFonts w:hint="eastAsia"/>
          <w:rtl/>
        </w:rPr>
        <w:t>רן</w:t>
      </w:r>
      <w:r>
        <w:rPr>
          <w:rtl/>
        </w:rPr>
        <w:t xml:space="preserve"> כהן (מרצ):</w:t>
      </w:r>
    </w:p>
    <w:p w14:paraId="65267469" w14:textId="77777777" w:rsidR="00000000" w:rsidRDefault="00A03D81">
      <w:pPr>
        <w:pStyle w:val="a0"/>
        <w:rPr>
          <w:rFonts w:hint="cs"/>
          <w:rtl/>
        </w:rPr>
      </w:pPr>
    </w:p>
    <w:p w14:paraId="0F4CBC03" w14:textId="77777777" w:rsidR="00000000" w:rsidRDefault="00A03D81">
      <w:pPr>
        <w:pStyle w:val="a0"/>
        <w:rPr>
          <w:rFonts w:hint="cs"/>
          <w:rtl/>
        </w:rPr>
      </w:pPr>
      <w:r>
        <w:rPr>
          <w:rFonts w:hint="cs"/>
          <w:rtl/>
        </w:rPr>
        <w:t xml:space="preserve">הבנתי שהוא בילה בארצות-הברית כדי להסביר נגד הממשלה. </w:t>
      </w:r>
    </w:p>
    <w:p w14:paraId="0DD566BB" w14:textId="77777777" w:rsidR="00000000" w:rsidRDefault="00A03D81">
      <w:pPr>
        <w:pStyle w:val="a0"/>
        <w:rPr>
          <w:rFonts w:hint="cs"/>
          <w:rtl/>
        </w:rPr>
      </w:pPr>
    </w:p>
    <w:p w14:paraId="4ED2CAC8" w14:textId="77777777" w:rsidR="00000000" w:rsidRDefault="00A03D81">
      <w:pPr>
        <w:pStyle w:val="af1"/>
        <w:rPr>
          <w:rtl/>
        </w:rPr>
      </w:pPr>
      <w:r>
        <w:rPr>
          <w:rFonts w:hint="eastAsia"/>
          <w:rtl/>
        </w:rPr>
        <w:t>היו</w:t>
      </w:r>
      <w:r>
        <w:rPr>
          <w:rtl/>
        </w:rPr>
        <w:t>"ר ראובן ריבלין:</w:t>
      </w:r>
    </w:p>
    <w:p w14:paraId="07BA3300" w14:textId="77777777" w:rsidR="00000000" w:rsidRDefault="00A03D81">
      <w:pPr>
        <w:pStyle w:val="a0"/>
        <w:rPr>
          <w:rFonts w:hint="cs"/>
          <w:rtl/>
        </w:rPr>
      </w:pPr>
    </w:p>
    <w:p w14:paraId="0D434066" w14:textId="77777777" w:rsidR="00000000" w:rsidRDefault="00A03D81">
      <w:pPr>
        <w:pStyle w:val="a0"/>
        <w:rPr>
          <w:rFonts w:hint="cs"/>
          <w:rtl/>
        </w:rPr>
      </w:pPr>
      <w:r>
        <w:rPr>
          <w:rFonts w:hint="cs"/>
          <w:rtl/>
        </w:rPr>
        <w:t xml:space="preserve">הוא ודאי יבוא הנה ויוכל להסביר. </w:t>
      </w:r>
    </w:p>
    <w:p w14:paraId="680A41C6" w14:textId="77777777" w:rsidR="00000000" w:rsidRDefault="00A03D81">
      <w:pPr>
        <w:pStyle w:val="a0"/>
        <w:rPr>
          <w:rFonts w:hint="cs"/>
          <w:rtl/>
        </w:rPr>
      </w:pPr>
    </w:p>
    <w:p w14:paraId="6C8A3606" w14:textId="77777777" w:rsidR="00000000" w:rsidRDefault="00A03D81">
      <w:pPr>
        <w:pStyle w:val="af0"/>
        <w:rPr>
          <w:rtl/>
        </w:rPr>
      </w:pPr>
      <w:r>
        <w:rPr>
          <w:rFonts w:hint="eastAsia"/>
          <w:rtl/>
        </w:rPr>
        <w:t>אברהם</w:t>
      </w:r>
      <w:r>
        <w:rPr>
          <w:rtl/>
        </w:rPr>
        <w:t xml:space="preserve"> בורג (העבודה-מימד):</w:t>
      </w:r>
    </w:p>
    <w:p w14:paraId="0D477001" w14:textId="77777777" w:rsidR="00000000" w:rsidRDefault="00A03D81">
      <w:pPr>
        <w:pStyle w:val="a0"/>
        <w:rPr>
          <w:rFonts w:hint="cs"/>
          <w:rtl/>
        </w:rPr>
      </w:pPr>
    </w:p>
    <w:p w14:paraId="08A09887" w14:textId="77777777" w:rsidR="00000000" w:rsidRDefault="00A03D81">
      <w:pPr>
        <w:pStyle w:val="a0"/>
        <w:rPr>
          <w:rFonts w:hint="cs"/>
          <w:rtl/>
        </w:rPr>
      </w:pPr>
      <w:r>
        <w:rPr>
          <w:rFonts w:hint="cs"/>
          <w:rtl/>
        </w:rPr>
        <w:t xml:space="preserve">הוא יעשה מפעל תיירותי </w:t>
      </w:r>
      <w:r>
        <w:rPr>
          <w:rFonts w:hint="eastAsia"/>
          <w:rtl/>
        </w:rPr>
        <w:t>–</w:t>
      </w:r>
      <w:r>
        <w:rPr>
          <w:rFonts w:hint="cs"/>
          <w:rtl/>
        </w:rPr>
        <w:t xml:space="preserve"> יהיה לו רוב. </w:t>
      </w:r>
    </w:p>
    <w:p w14:paraId="1408356F" w14:textId="77777777" w:rsidR="00000000" w:rsidRDefault="00A03D81">
      <w:pPr>
        <w:pStyle w:val="a0"/>
        <w:rPr>
          <w:rFonts w:hint="cs"/>
          <w:rtl/>
        </w:rPr>
      </w:pPr>
    </w:p>
    <w:p w14:paraId="19F69441" w14:textId="77777777" w:rsidR="00000000" w:rsidRDefault="00A03D81">
      <w:pPr>
        <w:pStyle w:val="af1"/>
        <w:rPr>
          <w:rtl/>
        </w:rPr>
      </w:pPr>
      <w:r>
        <w:rPr>
          <w:rFonts w:hint="eastAsia"/>
          <w:rtl/>
        </w:rPr>
        <w:t>היו</w:t>
      </w:r>
      <w:r>
        <w:rPr>
          <w:rtl/>
        </w:rPr>
        <w:t>"ר ראובן ריבלין:</w:t>
      </w:r>
    </w:p>
    <w:p w14:paraId="23A24C8B" w14:textId="77777777" w:rsidR="00000000" w:rsidRDefault="00A03D81">
      <w:pPr>
        <w:pStyle w:val="a0"/>
        <w:rPr>
          <w:rFonts w:hint="cs"/>
          <w:rtl/>
        </w:rPr>
      </w:pPr>
    </w:p>
    <w:p w14:paraId="245F3C8D" w14:textId="77777777" w:rsidR="00000000" w:rsidRDefault="00A03D81">
      <w:pPr>
        <w:pStyle w:val="a0"/>
        <w:rPr>
          <w:rFonts w:hint="cs"/>
          <w:rtl/>
        </w:rPr>
      </w:pPr>
      <w:r>
        <w:rPr>
          <w:rFonts w:hint="cs"/>
          <w:rtl/>
        </w:rPr>
        <w:t>אני שמח שאתם מפריעים לי ולא לשר, כי ברגע שהשר</w:t>
      </w:r>
      <w:r>
        <w:rPr>
          <w:rFonts w:hint="cs"/>
          <w:rtl/>
        </w:rPr>
        <w:t xml:space="preserve"> ידבר אני לא אאפשר להפריע. </w:t>
      </w:r>
    </w:p>
    <w:p w14:paraId="74A2AEB5" w14:textId="77777777" w:rsidR="00000000" w:rsidRDefault="00A03D81">
      <w:pPr>
        <w:pStyle w:val="a0"/>
        <w:rPr>
          <w:rFonts w:hint="cs"/>
          <w:rtl/>
        </w:rPr>
      </w:pPr>
    </w:p>
    <w:p w14:paraId="20154C84" w14:textId="77777777" w:rsidR="00000000" w:rsidRDefault="00A03D81">
      <w:pPr>
        <w:pStyle w:val="af0"/>
        <w:rPr>
          <w:rtl/>
        </w:rPr>
      </w:pPr>
      <w:r>
        <w:rPr>
          <w:rFonts w:hint="eastAsia"/>
          <w:rtl/>
        </w:rPr>
        <w:t>חיים</w:t>
      </w:r>
      <w:r>
        <w:rPr>
          <w:rtl/>
        </w:rPr>
        <w:t xml:space="preserve"> רמון (העבודה-מימד):</w:t>
      </w:r>
    </w:p>
    <w:p w14:paraId="6C253A0B" w14:textId="77777777" w:rsidR="00000000" w:rsidRDefault="00A03D81">
      <w:pPr>
        <w:pStyle w:val="a0"/>
        <w:rPr>
          <w:rFonts w:hint="cs"/>
          <w:rtl/>
        </w:rPr>
      </w:pPr>
    </w:p>
    <w:p w14:paraId="6B30ACE2" w14:textId="77777777" w:rsidR="00000000" w:rsidRDefault="00A03D81">
      <w:pPr>
        <w:pStyle w:val="a0"/>
        <w:rPr>
          <w:rFonts w:hint="cs"/>
          <w:rtl/>
        </w:rPr>
      </w:pPr>
      <w:r>
        <w:rPr>
          <w:rFonts w:hint="cs"/>
          <w:rtl/>
        </w:rPr>
        <w:t xml:space="preserve">לדעתי השר ביקש שנפריע לו. </w:t>
      </w:r>
    </w:p>
    <w:p w14:paraId="456541BA" w14:textId="77777777" w:rsidR="00000000" w:rsidRDefault="00A03D81">
      <w:pPr>
        <w:pStyle w:val="a0"/>
        <w:rPr>
          <w:rFonts w:hint="cs"/>
          <w:rtl/>
        </w:rPr>
      </w:pPr>
    </w:p>
    <w:p w14:paraId="58975E80" w14:textId="77777777" w:rsidR="00000000" w:rsidRDefault="00A03D81">
      <w:pPr>
        <w:pStyle w:val="af1"/>
        <w:rPr>
          <w:rtl/>
        </w:rPr>
      </w:pPr>
      <w:r>
        <w:rPr>
          <w:rFonts w:hint="eastAsia"/>
          <w:rtl/>
        </w:rPr>
        <w:t>היו</w:t>
      </w:r>
      <w:r>
        <w:rPr>
          <w:rtl/>
        </w:rPr>
        <w:t>"ר ראובן ריבלין:</w:t>
      </w:r>
    </w:p>
    <w:p w14:paraId="42113DD9" w14:textId="77777777" w:rsidR="00000000" w:rsidRDefault="00A03D81">
      <w:pPr>
        <w:pStyle w:val="a0"/>
        <w:rPr>
          <w:rFonts w:hint="cs"/>
          <w:rtl/>
        </w:rPr>
      </w:pPr>
    </w:p>
    <w:p w14:paraId="2A7E9682" w14:textId="77777777" w:rsidR="00000000" w:rsidRDefault="00A03D81">
      <w:pPr>
        <w:pStyle w:val="a0"/>
        <w:rPr>
          <w:rFonts w:hint="cs"/>
          <w:rtl/>
        </w:rPr>
      </w:pPr>
      <w:r>
        <w:rPr>
          <w:rFonts w:hint="cs"/>
          <w:rtl/>
        </w:rPr>
        <w:t xml:space="preserve">בבקשה, אדוני ינסה. </w:t>
      </w:r>
    </w:p>
    <w:p w14:paraId="5560C98C" w14:textId="77777777" w:rsidR="00000000" w:rsidRDefault="00A03D81">
      <w:pPr>
        <w:pStyle w:val="a0"/>
        <w:rPr>
          <w:rFonts w:hint="cs"/>
          <w:rtl/>
        </w:rPr>
      </w:pPr>
      <w:r>
        <w:rPr>
          <w:rFonts w:hint="cs"/>
          <w:rtl/>
        </w:rPr>
        <w:t xml:space="preserve"> </w:t>
      </w:r>
    </w:p>
    <w:p w14:paraId="7D20F545" w14:textId="77777777" w:rsidR="00000000" w:rsidRDefault="00A03D81">
      <w:pPr>
        <w:pStyle w:val="a"/>
        <w:rPr>
          <w:rtl/>
        </w:rPr>
      </w:pPr>
      <w:bookmarkStart w:id="25" w:name="FS000001064T16_02_2004_16_47_14"/>
      <w:bookmarkStart w:id="26" w:name="_Toc79902399"/>
      <w:bookmarkEnd w:id="25"/>
      <w:r>
        <w:rPr>
          <w:rFonts w:hint="eastAsia"/>
          <w:rtl/>
        </w:rPr>
        <w:t>שר</w:t>
      </w:r>
      <w:r>
        <w:rPr>
          <w:rtl/>
        </w:rPr>
        <w:t xml:space="preserve"> התעשייה, המסחר והתעסוקה אהוד אולמרט:</w:t>
      </w:r>
      <w:bookmarkEnd w:id="26"/>
    </w:p>
    <w:p w14:paraId="746E4A1B" w14:textId="77777777" w:rsidR="00000000" w:rsidRDefault="00A03D81">
      <w:pPr>
        <w:pStyle w:val="a0"/>
        <w:rPr>
          <w:rFonts w:hint="cs"/>
          <w:rtl/>
        </w:rPr>
      </w:pPr>
    </w:p>
    <w:p w14:paraId="461DD955" w14:textId="77777777" w:rsidR="00000000" w:rsidRDefault="00A03D81">
      <w:pPr>
        <w:pStyle w:val="a0"/>
        <w:rPr>
          <w:rFonts w:hint="cs"/>
          <w:rtl/>
        </w:rPr>
      </w:pPr>
      <w:r>
        <w:rPr>
          <w:rFonts w:hint="cs"/>
          <w:rtl/>
        </w:rPr>
        <w:t>כבוד היושב-ראש, חברי הכנסת, האמת היא שאני לא בא בנימה של התנצחות ואני בהחלט מוכן לוותר על</w:t>
      </w:r>
      <w:r>
        <w:rPr>
          <w:rFonts w:hint="cs"/>
          <w:rtl/>
        </w:rPr>
        <w:t xml:space="preserve"> הקנטורים ההדדיים. אפשר לנהל גם ויכוח קשה וכואב בדרך שראוי לנהל בה ויכוח בכנסת כשמעלים הצעה לסדר-היום או הצעה להביע אי-אמון בממשלה וצריך להשיב עליה, וכך אני אשתדל לעשות. </w:t>
      </w:r>
    </w:p>
    <w:p w14:paraId="02275E89" w14:textId="77777777" w:rsidR="00000000" w:rsidRDefault="00A03D81">
      <w:pPr>
        <w:pStyle w:val="a0"/>
        <w:rPr>
          <w:rFonts w:hint="cs"/>
          <w:rtl/>
        </w:rPr>
      </w:pPr>
    </w:p>
    <w:p w14:paraId="3B625A47" w14:textId="77777777" w:rsidR="00000000" w:rsidRDefault="00A03D81">
      <w:pPr>
        <w:pStyle w:val="a0"/>
        <w:rPr>
          <w:rFonts w:hint="cs"/>
          <w:rtl/>
        </w:rPr>
      </w:pPr>
      <w:r>
        <w:rPr>
          <w:rFonts w:hint="cs"/>
          <w:rtl/>
        </w:rPr>
        <w:t xml:space="preserve">יסלח לי חברי הטוב באמת, שלום שמחון, שהציג את הנושא מטעם סיעת העבודה, אם אני אמנע את </w:t>
      </w:r>
      <w:r>
        <w:rPr>
          <w:rFonts w:hint="cs"/>
          <w:rtl/>
        </w:rPr>
        <w:t xml:space="preserve">עצמי מהצורך להתייחס לכל מכלול הנושאים שהעלה, שעליהם ועל נושאים אחרים ישיב בהמשך השר שמייצג את הממשלה בנושאים האלה. רציתי להשיב על נושא אחד, שאני מופקד עליו, משום שחשבתי שראוי שאני אשיב עליו ולא אתחמק ממנו ואציג את הדברים האמיתיים כפי שאני חושב שצריך להציג </w:t>
      </w:r>
      <w:r>
        <w:rPr>
          <w:rFonts w:hint="cs"/>
          <w:rtl/>
        </w:rPr>
        <w:t xml:space="preserve">אותם. </w:t>
      </w:r>
    </w:p>
    <w:p w14:paraId="472E2B97" w14:textId="77777777" w:rsidR="00000000" w:rsidRDefault="00A03D81">
      <w:pPr>
        <w:pStyle w:val="a0"/>
        <w:rPr>
          <w:rFonts w:hint="cs"/>
          <w:rtl/>
        </w:rPr>
      </w:pPr>
    </w:p>
    <w:p w14:paraId="514B0982" w14:textId="77777777" w:rsidR="00000000" w:rsidRDefault="00A03D81">
      <w:pPr>
        <w:pStyle w:val="a0"/>
        <w:rPr>
          <w:rFonts w:hint="cs"/>
          <w:rtl/>
        </w:rPr>
      </w:pPr>
      <w:r>
        <w:rPr>
          <w:rFonts w:hint="cs"/>
          <w:rtl/>
        </w:rPr>
        <w:t xml:space="preserve">סוגיית מחיר הלחם היא ללא ספק סוגיה כבדה ורגישה. אני לא יכול לומר שהדברים שנאמרו כאן על-ידי שלום שמחון </w:t>
      </w:r>
      <w:r>
        <w:rPr>
          <w:rFonts w:hint="eastAsia"/>
          <w:rtl/>
        </w:rPr>
        <w:t>–</w:t>
      </w:r>
      <w:r>
        <w:rPr>
          <w:rFonts w:hint="cs"/>
          <w:rtl/>
        </w:rPr>
        <w:t xml:space="preserve"> כמו על-ידי אנשים אחרים, פוליטיים, שהתבטאו בנושא, או גם אנשים אחרים </w:t>
      </w:r>
      <w:r>
        <w:rPr>
          <w:rFonts w:hint="eastAsia"/>
          <w:rtl/>
        </w:rPr>
        <w:t>–</w:t>
      </w:r>
      <w:r>
        <w:rPr>
          <w:rFonts w:hint="cs"/>
          <w:rtl/>
        </w:rPr>
        <w:t xml:space="preserve"> אינם נוגעים ללב. לכולנו יש זיכרונות מימי הילדות, ולא חשוב אם גדלנו בקצה הצפ</w:t>
      </w:r>
      <w:r>
        <w:rPr>
          <w:rFonts w:hint="cs"/>
          <w:rtl/>
        </w:rPr>
        <w:t>וני של הארץ, במרכזה או בדרומה, כל אחד מאתנו עבר חוויות של מחסור, של קשיים, של מצוקה שפעם היתה אופיינית לחלק ניכר מהציבור. כל אחד מאתנו מכיר חלקים באוכלוסייה הזאת, שנאבקים יום-יום על פת הלחם שלהם. חס וחלילה למישהו מאתנו להתייחס לעניין הזה בקלות דעת וכדרך אג</w:t>
      </w:r>
      <w:r>
        <w:rPr>
          <w:rFonts w:hint="cs"/>
          <w:rtl/>
        </w:rPr>
        <w:t xml:space="preserve">ב. זו סוגיה כואבת וקשה. </w:t>
      </w:r>
    </w:p>
    <w:p w14:paraId="46B8AF45" w14:textId="77777777" w:rsidR="00000000" w:rsidRDefault="00A03D81">
      <w:pPr>
        <w:pStyle w:val="a0"/>
        <w:rPr>
          <w:rFonts w:hint="cs"/>
          <w:rtl/>
        </w:rPr>
      </w:pPr>
    </w:p>
    <w:p w14:paraId="3628CB40" w14:textId="77777777" w:rsidR="00000000" w:rsidRDefault="00A03D81">
      <w:pPr>
        <w:pStyle w:val="a0"/>
        <w:rPr>
          <w:rFonts w:hint="cs"/>
          <w:rtl/>
        </w:rPr>
      </w:pPr>
      <w:r>
        <w:rPr>
          <w:rFonts w:hint="cs"/>
          <w:rtl/>
        </w:rPr>
        <w:t xml:space="preserve">עם זה, הכנסת צריכה לומר ביושר שכולנו, על ממשלותינו, החלטנו זה שנים מה שלא החלטנו לגבי דברים אחרים אולי, שלחם לא יהיה מסובסד במדינת ישראל. זו לא החלטה שנולדה היום. זו החלטה שנתקבלה ב-1990, והיא חוצה מפלגות, ממשלות ושרים בתפקיד כזה </w:t>
      </w:r>
      <w:r>
        <w:rPr>
          <w:rFonts w:hint="cs"/>
          <w:rtl/>
        </w:rPr>
        <w:t xml:space="preserve">או בתפקיד אחר. </w:t>
      </w:r>
    </w:p>
    <w:p w14:paraId="560A2047" w14:textId="77777777" w:rsidR="00000000" w:rsidRDefault="00A03D81">
      <w:pPr>
        <w:pStyle w:val="a0"/>
        <w:rPr>
          <w:rFonts w:hint="cs"/>
          <w:rtl/>
        </w:rPr>
      </w:pPr>
    </w:p>
    <w:p w14:paraId="5D852F50" w14:textId="77777777" w:rsidR="00000000" w:rsidRDefault="00A03D81">
      <w:pPr>
        <w:pStyle w:val="a0"/>
        <w:rPr>
          <w:rtl/>
        </w:rPr>
      </w:pPr>
      <w:r>
        <w:rPr>
          <w:rFonts w:hint="cs"/>
          <w:rtl/>
        </w:rPr>
        <w:t xml:space="preserve">מה משמעות העובדה שכולנו שותפים לעמדה הזאת, שלחם איננו מסובסד? שמחירו של הלחם המפוקח </w:t>
      </w:r>
      <w:r>
        <w:rPr>
          <w:rtl/>
        </w:rPr>
        <w:t>–</w:t>
      </w:r>
      <w:r>
        <w:rPr>
          <w:rFonts w:hint="cs"/>
          <w:rtl/>
        </w:rPr>
        <w:t xml:space="preserve"> יש חמישה סוגי לחם מפוקחים וכל היתר אינם מפוקחים </w:t>
      </w:r>
      <w:r>
        <w:rPr>
          <w:rtl/>
        </w:rPr>
        <w:t>–</w:t>
      </w:r>
      <w:r>
        <w:rPr>
          <w:rFonts w:hint="cs"/>
          <w:rtl/>
        </w:rPr>
        <w:t xml:space="preserve"> ייקבע על-פי עלות החומרים שמהם אופים אותו, בהתאם למחירי השוק בארץ ובעולם. מחירי הקמח בעולם נקבעים בבורסת</w:t>
      </w:r>
      <w:r>
        <w:rPr>
          <w:rFonts w:hint="cs"/>
          <w:rtl/>
        </w:rPr>
        <w:t xml:space="preserve"> הקמח בקנזס שבארצות-הברית. לגבי הלחם המפוקח, המחיר יהיה מפוקח באופן כזה שטווחי הרווח של המאפיות ושל טחנות הקמח יהיו מפוקחים, אבל הגורם שמכתיב את המחיר הוא המחירים בשוק. </w:t>
      </w:r>
    </w:p>
    <w:p w14:paraId="59750300" w14:textId="77777777" w:rsidR="00000000" w:rsidRDefault="00A03D81">
      <w:pPr>
        <w:pStyle w:val="a0"/>
        <w:rPr>
          <w:rtl/>
        </w:rPr>
      </w:pPr>
    </w:p>
    <w:p w14:paraId="79010943" w14:textId="77777777" w:rsidR="00000000" w:rsidRDefault="00A03D81">
      <w:pPr>
        <w:pStyle w:val="a0"/>
        <w:rPr>
          <w:rFonts w:hint="cs"/>
          <w:rtl/>
        </w:rPr>
      </w:pPr>
      <w:r>
        <w:rPr>
          <w:rFonts w:hint="cs"/>
          <w:rtl/>
        </w:rPr>
        <w:t>הפועל היוצא מהעמדה הזאת, שכולנו שותפים לה, בין שאנחנו רוצים לגלגל עיניים למרום, בין ש</w:t>
      </w:r>
      <w:r>
        <w:rPr>
          <w:rFonts w:hint="cs"/>
          <w:rtl/>
        </w:rPr>
        <w:t>אנחנו רוצים לטפוח לעצמנו על השכם ובין שאנחנו רוצים להיות הגונים ולהביט נכוחה בפני הציבור, הוא שמחיר הלחם נידון לעלות מדי תקופה, בהתאם למחירים שמוכתבים על-פי עלות החומרים. נקודה. טוב? לא טוב? זה מה שבאופן קולקטיבי כולנו הסכמנו לו. אני לא זוכר, למשל, שבשנה ה</w:t>
      </w:r>
      <w:r>
        <w:rPr>
          <w:rFonts w:hint="cs"/>
          <w:rtl/>
        </w:rPr>
        <w:t xml:space="preserve">זאת, שבה אני שר, או בשנים הקודמות, היתה הצעת חוק לסבסד את הלחם או לקבוע פיצוי כלשהו על העלויות המשתנות של הלחם. לא הועלתה על-ידי אף אחד. הפועל היוצא מהעניין הזה הוא עליות תקופתיות במחירי הלחם. קודם כול, זו עובדה. </w:t>
      </w:r>
    </w:p>
    <w:p w14:paraId="37CD4F9E" w14:textId="77777777" w:rsidR="00000000" w:rsidRDefault="00A03D81">
      <w:pPr>
        <w:pStyle w:val="a0"/>
        <w:rPr>
          <w:rFonts w:hint="cs"/>
          <w:rtl/>
        </w:rPr>
      </w:pPr>
    </w:p>
    <w:p w14:paraId="5A74390A" w14:textId="77777777" w:rsidR="00000000" w:rsidRDefault="00A03D81">
      <w:pPr>
        <w:pStyle w:val="af0"/>
        <w:rPr>
          <w:rtl/>
        </w:rPr>
      </w:pPr>
      <w:r>
        <w:rPr>
          <w:rFonts w:hint="eastAsia"/>
          <w:rtl/>
        </w:rPr>
        <w:t>רן</w:t>
      </w:r>
      <w:r>
        <w:rPr>
          <w:rtl/>
        </w:rPr>
        <w:t xml:space="preserve"> כהן (מרצ):</w:t>
      </w:r>
    </w:p>
    <w:p w14:paraId="37BD09E7" w14:textId="77777777" w:rsidR="00000000" w:rsidRDefault="00A03D81">
      <w:pPr>
        <w:pStyle w:val="a0"/>
        <w:rPr>
          <w:rFonts w:hint="cs"/>
          <w:rtl/>
        </w:rPr>
      </w:pPr>
    </w:p>
    <w:p w14:paraId="6A31B184" w14:textId="77777777" w:rsidR="00000000" w:rsidRDefault="00A03D81">
      <w:pPr>
        <w:pStyle w:val="a0"/>
        <w:rPr>
          <w:rFonts w:hint="cs"/>
          <w:rtl/>
        </w:rPr>
      </w:pPr>
      <w:r>
        <w:rPr>
          <w:rFonts w:hint="cs"/>
          <w:rtl/>
        </w:rPr>
        <w:t>אדוני השר, אני לא מתערב, א</w:t>
      </w:r>
      <w:r>
        <w:rPr>
          <w:rFonts w:hint="cs"/>
          <w:rtl/>
        </w:rPr>
        <w:t xml:space="preserve">בל כשאני הייתי שר דרשתי לסבסד את הלחם והאוצר סירב. </w:t>
      </w:r>
    </w:p>
    <w:p w14:paraId="0F74038D" w14:textId="77777777" w:rsidR="00000000" w:rsidRDefault="00A03D81">
      <w:pPr>
        <w:pStyle w:val="a0"/>
        <w:rPr>
          <w:rFonts w:hint="cs"/>
          <w:rtl/>
        </w:rPr>
      </w:pPr>
    </w:p>
    <w:p w14:paraId="70B8EF98" w14:textId="77777777" w:rsidR="00000000" w:rsidRDefault="00A03D81">
      <w:pPr>
        <w:pStyle w:val="-"/>
        <w:rPr>
          <w:rtl/>
        </w:rPr>
      </w:pPr>
      <w:bookmarkStart w:id="27" w:name="FS000001064T16_02_2004_16_55_18C"/>
      <w:bookmarkEnd w:id="27"/>
      <w:r>
        <w:rPr>
          <w:rtl/>
        </w:rPr>
        <w:t>שר התעשייה, המסחר והתעסוקה אהוד אולמרט:</w:t>
      </w:r>
    </w:p>
    <w:p w14:paraId="01CC7CFA" w14:textId="77777777" w:rsidR="00000000" w:rsidRDefault="00A03D81">
      <w:pPr>
        <w:pStyle w:val="a0"/>
        <w:rPr>
          <w:rtl/>
        </w:rPr>
      </w:pPr>
    </w:p>
    <w:p w14:paraId="1CE345E2" w14:textId="77777777" w:rsidR="00000000" w:rsidRDefault="00A03D81">
      <w:pPr>
        <w:pStyle w:val="a0"/>
        <w:rPr>
          <w:rFonts w:hint="cs"/>
          <w:rtl/>
        </w:rPr>
      </w:pPr>
      <w:r>
        <w:rPr>
          <w:rFonts w:hint="cs"/>
          <w:rtl/>
        </w:rPr>
        <w:t>אני באמת לא מתקנטר. גם אני יכול להגיד שאני דורש. הממשלה קבעה את עמדתה, אתה המשכת להיות חבר בממשלה ונשאת באחריות ומשום כך גם העלית מחירים. אני לא בא אליך בטענות, כ</w:t>
      </w:r>
      <w:r>
        <w:rPr>
          <w:rFonts w:hint="cs"/>
          <w:rtl/>
        </w:rPr>
        <w:t xml:space="preserve">י לא היתה לך ברירה. </w:t>
      </w:r>
    </w:p>
    <w:p w14:paraId="55FCB862" w14:textId="77777777" w:rsidR="00000000" w:rsidRDefault="00A03D81">
      <w:pPr>
        <w:pStyle w:val="a0"/>
        <w:rPr>
          <w:rFonts w:hint="cs"/>
          <w:rtl/>
        </w:rPr>
      </w:pPr>
    </w:p>
    <w:p w14:paraId="5B3A6ACE" w14:textId="77777777" w:rsidR="00000000" w:rsidRDefault="00A03D81">
      <w:pPr>
        <w:pStyle w:val="af0"/>
        <w:rPr>
          <w:rtl/>
        </w:rPr>
      </w:pPr>
      <w:r>
        <w:rPr>
          <w:rtl/>
        </w:rPr>
        <w:t>שלום שמחון (העבודה-מימד):</w:t>
      </w:r>
    </w:p>
    <w:p w14:paraId="6B204D8E" w14:textId="77777777" w:rsidR="00000000" w:rsidRDefault="00A03D81">
      <w:pPr>
        <w:pStyle w:val="a0"/>
        <w:rPr>
          <w:rtl/>
        </w:rPr>
      </w:pPr>
    </w:p>
    <w:p w14:paraId="514C2FEE" w14:textId="77777777" w:rsidR="00000000" w:rsidRDefault="00A03D81">
      <w:pPr>
        <w:pStyle w:val="a0"/>
        <w:rPr>
          <w:rFonts w:hint="cs"/>
          <w:rtl/>
        </w:rPr>
      </w:pPr>
      <w:r>
        <w:rPr>
          <w:rFonts w:hint="cs"/>
          <w:rtl/>
        </w:rPr>
        <w:t>- - -</w:t>
      </w:r>
    </w:p>
    <w:p w14:paraId="72D7944D" w14:textId="77777777" w:rsidR="00000000" w:rsidRDefault="00A03D81">
      <w:pPr>
        <w:pStyle w:val="a0"/>
        <w:rPr>
          <w:rFonts w:hint="cs"/>
          <w:rtl/>
        </w:rPr>
      </w:pPr>
    </w:p>
    <w:p w14:paraId="53613BD1" w14:textId="77777777" w:rsidR="00000000" w:rsidRDefault="00A03D81">
      <w:pPr>
        <w:pStyle w:val="-"/>
        <w:rPr>
          <w:rtl/>
        </w:rPr>
      </w:pPr>
      <w:bookmarkStart w:id="28" w:name="FS000001064T16_02_2004_16_30_03C"/>
      <w:bookmarkEnd w:id="28"/>
      <w:r>
        <w:rPr>
          <w:rtl/>
        </w:rPr>
        <w:t>שר התעשייה, המסחר והתעסוקה אהוד אולמרט:</w:t>
      </w:r>
    </w:p>
    <w:p w14:paraId="5440A5DA" w14:textId="77777777" w:rsidR="00000000" w:rsidRDefault="00A03D81">
      <w:pPr>
        <w:pStyle w:val="a0"/>
        <w:ind w:firstLine="0"/>
        <w:rPr>
          <w:rFonts w:hint="cs"/>
          <w:rtl/>
        </w:rPr>
      </w:pPr>
    </w:p>
    <w:p w14:paraId="4F278FBC" w14:textId="77777777" w:rsidR="00000000" w:rsidRDefault="00A03D81">
      <w:pPr>
        <w:pStyle w:val="a0"/>
        <w:rPr>
          <w:rFonts w:hint="cs"/>
          <w:rtl/>
        </w:rPr>
      </w:pPr>
      <w:r>
        <w:rPr>
          <w:rFonts w:hint="cs"/>
          <w:rtl/>
        </w:rPr>
        <w:t xml:space="preserve">שלום,  את כל ההערות שלי הפניתי אליך לעניין. </w:t>
      </w:r>
    </w:p>
    <w:p w14:paraId="3BC1FC95" w14:textId="77777777" w:rsidR="00000000" w:rsidRDefault="00A03D81">
      <w:pPr>
        <w:pStyle w:val="a0"/>
        <w:rPr>
          <w:rFonts w:hint="cs"/>
          <w:rtl/>
        </w:rPr>
      </w:pPr>
    </w:p>
    <w:p w14:paraId="1C03BF71" w14:textId="77777777" w:rsidR="00000000" w:rsidRDefault="00A03D81">
      <w:pPr>
        <w:pStyle w:val="a0"/>
        <w:rPr>
          <w:rFonts w:hint="cs"/>
          <w:rtl/>
        </w:rPr>
      </w:pPr>
      <w:r>
        <w:rPr>
          <w:rFonts w:hint="cs"/>
          <w:rtl/>
        </w:rPr>
        <w:t>עכשיו הערה שנייה חשובה. יש חמישה סוגי לחם מפוקחים: לחם לבן אחיד, לחם לבן כהה - "שחור", נוהגים לקרוא לו בעגה המסור</w:t>
      </w:r>
      <w:r>
        <w:rPr>
          <w:rFonts w:hint="cs"/>
          <w:rtl/>
        </w:rPr>
        <w:t>תית - חלה, לחם שחור פרוס ולחם לבן פרוס. במשך שנים, מתוך טעות, היתה הנחה שהלחם שהשכבות הנזקקות צורכות אותו הוא הלחם האחיד, השחור והלבן. אין זה כך. שני דברים: קודם כול, כל חמשת סוגי הלחם המפוקחים מהווים רק 25% מצריכת השוק. כלומר, רוב הלחם שנקנה על-ידי הציבור</w:t>
      </w:r>
      <w:r>
        <w:rPr>
          <w:rFonts w:hint="cs"/>
          <w:rtl/>
        </w:rPr>
        <w:t xml:space="preserve"> בכלל  הוא לחם לא מפוקח, שמחיריו לא מפוקחים. אלה הפיתות, אלה הלחמניות, אלה כל סוגי הלחם שלאחרונה שיווקם התרחב והתפשט מאוד. כל הלחם המפוקח, שעל מחיריו אנחנו יכולים להשפיע, הוא 25% מצריכת השוק. בין הלחמים הללו שמפוקחים, הלחם הלבן האחיד והכהה נצרך על-ידי שכבה</w:t>
      </w:r>
      <w:r>
        <w:rPr>
          <w:rFonts w:hint="cs"/>
          <w:rtl/>
        </w:rPr>
        <w:t xml:space="preserve"> קטנה ביותר של האוכלוסייה שמצבה הכלכלי טוב. רוב הלחם, רוב האוכלוסייה, 77%, שקונה את  הלחם המפוקח, קונה את הלחם הפרוס. מה לעשות שהלחם הפרוס, השחור והלבן, הוא הלחם שצורכים אלה שאנחנו קוראים להם השכבות החלשות. והנה, דווקא את מחירי הלחם הזה - - -</w:t>
      </w:r>
    </w:p>
    <w:p w14:paraId="56D40753" w14:textId="77777777" w:rsidR="00000000" w:rsidRDefault="00A03D81">
      <w:pPr>
        <w:pStyle w:val="a0"/>
        <w:rPr>
          <w:rFonts w:hint="cs"/>
          <w:rtl/>
        </w:rPr>
      </w:pPr>
    </w:p>
    <w:p w14:paraId="1F29DA9D" w14:textId="77777777" w:rsidR="00000000" w:rsidRDefault="00A03D81">
      <w:pPr>
        <w:pStyle w:val="af0"/>
        <w:rPr>
          <w:rtl/>
        </w:rPr>
      </w:pPr>
      <w:r>
        <w:rPr>
          <w:rFonts w:hint="eastAsia"/>
          <w:rtl/>
        </w:rPr>
        <w:t>דוד</w:t>
      </w:r>
      <w:r>
        <w:rPr>
          <w:rtl/>
        </w:rPr>
        <w:t xml:space="preserve"> טל (עם א</w:t>
      </w:r>
      <w:r>
        <w:rPr>
          <w:rtl/>
        </w:rPr>
        <w:t>חד):</w:t>
      </w:r>
    </w:p>
    <w:p w14:paraId="23B47C3F" w14:textId="77777777" w:rsidR="00000000" w:rsidRDefault="00A03D81">
      <w:pPr>
        <w:pStyle w:val="a0"/>
        <w:rPr>
          <w:rFonts w:hint="cs"/>
          <w:rtl/>
        </w:rPr>
      </w:pPr>
    </w:p>
    <w:p w14:paraId="5E0F541A" w14:textId="77777777" w:rsidR="00000000" w:rsidRDefault="00A03D81">
      <w:pPr>
        <w:pStyle w:val="a0"/>
        <w:rPr>
          <w:rFonts w:hint="cs"/>
          <w:rtl/>
        </w:rPr>
      </w:pPr>
      <w:r>
        <w:rPr>
          <w:rFonts w:hint="cs"/>
          <w:rtl/>
        </w:rPr>
        <w:t>אדוני השר, מנין הנתונים הללו?</w:t>
      </w:r>
    </w:p>
    <w:p w14:paraId="0D1A53C6" w14:textId="77777777" w:rsidR="00000000" w:rsidRDefault="00A03D81">
      <w:pPr>
        <w:pStyle w:val="a0"/>
        <w:rPr>
          <w:rFonts w:hint="cs"/>
          <w:rtl/>
        </w:rPr>
      </w:pPr>
    </w:p>
    <w:p w14:paraId="460C7CBD" w14:textId="77777777" w:rsidR="00000000" w:rsidRDefault="00A03D81">
      <w:pPr>
        <w:pStyle w:val="-"/>
        <w:rPr>
          <w:rtl/>
        </w:rPr>
      </w:pPr>
      <w:bookmarkStart w:id="29" w:name="FS000001064T16_02_2004_16_31_51C"/>
      <w:bookmarkEnd w:id="29"/>
      <w:r>
        <w:rPr>
          <w:rtl/>
        </w:rPr>
        <w:t>שר התעשייה, המסחר והתעסוקה אהוד אולמרט:</w:t>
      </w:r>
    </w:p>
    <w:p w14:paraId="681A4622" w14:textId="77777777" w:rsidR="00000000" w:rsidRDefault="00A03D81">
      <w:pPr>
        <w:pStyle w:val="a0"/>
        <w:rPr>
          <w:rtl/>
        </w:rPr>
      </w:pPr>
    </w:p>
    <w:p w14:paraId="530180A2" w14:textId="77777777" w:rsidR="00000000" w:rsidRDefault="00A03D81">
      <w:pPr>
        <w:pStyle w:val="a0"/>
        <w:rPr>
          <w:rFonts w:hint="cs"/>
          <w:rtl/>
        </w:rPr>
      </w:pPr>
      <w:r>
        <w:rPr>
          <w:rFonts w:hint="cs"/>
          <w:rtl/>
        </w:rPr>
        <w:t>הנתונים הללו הם של הלשכה המרכזית לסטטיסטיקה, והם הוצגו היום בפני ועדת הכספים על-ידי במסמכים מתועדים. הרי אתה לא מצפה שעכשיו אשלוף לך את המסמכים. קבל את זה. אם אני מטעה אותך במשהו</w:t>
      </w:r>
      <w:r>
        <w:rPr>
          <w:rFonts w:hint="cs"/>
          <w:rtl/>
        </w:rPr>
        <w:t xml:space="preserve">, כמובן, תמיד הדברים רשומים, יש פרוטוקול.  </w:t>
      </w:r>
    </w:p>
    <w:p w14:paraId="7BB0B179" w14:textId="77777777" w:rsidR="00000000" w:rsidRDefault="00A03D81">
      <w:pPr>
        <w:pStyle w:val="a0"/>
        <w:rPr>
          <w:rFonts w:hint="cs"/>
          <w:rtl/>
        </w:rPr>
      </w:pPr>
    </w:p>
    <w:p w14:paraId="44955B01" w14:textId="77777777" w:rsidR="00000000" w:rsidRDefault="00A03D81">
      <w:pPr>
        <w:pStyle w:val="a0"/>
        <w:rPr>
          <w:rFonts w:hint="cs"/>
          <w:rtl/>
        </w:rPr>
      </w:pPr>
      <w:r>
        <w:rPr>
          <w:rFonts w:hint="cs"/>
          <w:rtl/>
        </w:rPr>
        <w:t>כלומר, רבותי, אני מדגיש עוד פעם, הלחם הפרוס, הפרוס, הוא הלחם שהשכבות הנזקקות צורכות.</w:t>
      </w:r>
    </w:p>
    <w:p w14:paraId="30D10C82" w14:textId="77777777" w:rsidR="00000000" w:rsidRDefault="00A03D81">
      <w:pPr>
        <w:pStyle w:val="a0"/>
        <w:rPr>
          <w:rFonts w:hint="cs"/>
          <w:rtl/>
        </w:rPr>
      </w:pPr>
    </w:p>
    <w:p w14:paraId="5ED99437" w14:textId="77777777" w:rsidR="00000000" w:rsidRDefault="00A03D81">
      <w:pPr>
        <w:pStyle w:val="af0"/>
        <w:rPr>
          <w:rtl/>
        </w:rPr>
      </w:pPr>
      <w:r>
        <w:rPr>
          <w:rFonts w:hint="eastAsia"/>
          <w:rtl/>
        </w:rPr>
        <w:t>ג</w:t>
      </w:r>
      <w:r>
        <w:rPr>
          <w:rtl/>
        </w:rPr>
        <w:t>'מאל זחאלקה (בל"ד):</w:t>
      </w:r>
    </w:p>
    <w:p w14:paraId="5C17FCA3" w14:textId="77777777" w:rsidR="00000000" w:rsidRDefault="00A03D81">
      <w:pPr>
        <w:pStyle w:val="a0"/>
        <w:rPr>
          <w:rFonts w:hint="cs"/>
          <w:rtl/>
        </w:rPr>
      </w:pPr>
    </w:p>
    <w:p w14:paraId="1F43E052" w14:textId="77777777" w:rsidR="00000000" w:rsidRDefault="00A03D81">
      <w:pPr>
        <w:pStyle w:val="a0"/>
        <w:rPr>
          <w:rFonts w:hint="cs"/>
          <w:rtl/>
        </w:rPr>
      </w:pPr>
      <w:r>
        <w:rPr>
          <w:rFonts w:hint="cs"/>
          <w:rtl/>
        </w:rPr>
        <w:t>אתה יודע למה? יש הסבר.</w:t>
      </w:r>
    </w:p>
    <w:p w14:paraId="0A015ADF" w14:textId="77777777" w:rsidR="00000000" w:rsidRDefault="00A03D81">
      <w:pPr>
        <w:pStyle w:val="a0"/>
        <w:rPr>
          <w:rFonts w:hint="cs"/>
          <w:rtl/>
        </w:rPr>
      </w:pPr>
    </w:p>
    <w:p w14:paraId="7107CF83" w14:textId="77777777" w:rsidR="00000000" w:rsidRDefault="00A03D81">
      <w:pPr>
        <w:pStyle w:val="-"/>
        <w:rPr>
          <w:rtl/>
        </w:rPr>
      </w:pPr>
      <w:bookmarkStart w:id="30" w:name="FS000001064T16_02_2004_16_32_22C"/>
      <w:bookmarkEnd w:id="30"/>
      <w:r>
        <w:rPr>
          <w:rtl/>
        </w:rPr>
        <w:t>שר התעשייה, המסחר והתעסוקה אהוד אולמרט:</w:t>
      </w:r>
    </w:p>
    <w:p w14:paraId="53B0BEC3" w14:textId="77777777" w:rsidR="00000000" w:rsidRDefault="00A03D81">
      <w:pPr>
        <w:pStyle w:val="a0"/>
        <w:rPr>
          <w:rtl/>
        </w:rPr>
      </w:pPr>
    </w:p>
    <w:p w14:paraId="3E932784" w14:textId="77777777" w:rsidR="00000000" w:rsidRDefault="00A03D81">
      <w:pPr>
        <w:pStyle w:val="a0"/>
        <w:rPr>
          <w:rFonts w:hint="cs"/>
          <w:rtl/>
        </w:rPr>
      </w:pPr>
      <w:r>
        <w:rPr>
          <w:rFonts w:hint="cs"/>
          <w:rtl/>
        </w:rPr>
        <w:t>מה זה חשוב כרגע. יש הסבר, אבל זו העובד</w:t>
      </w:r>
      <w:r>
        <w:rPr>
          <w:rFonts w:hint="cs"/>
          <w:rtl/>
        </w:rPr>
        <w:t>ה.</w:t>
      </w:r>
    </w:p>
    <w:p w14:paraId="2E5FC347" w14:textId="77777777" w:rsidR="00000000" w:rsidRDefault="00A03D81">
      <w:pPr>
        <w:pStyle w:val="a0"/>
        <w:rPr>
          <w:rFonts w:hint="cs"/>
          <w:rtl/>
        </w:rPr>
      </w:pPr>
    </w:p>
    <w:p w14:paraId="2AD349D8" w14:textId="77777777" w:rsidR="00000000" w:rsidRDefault="00A03D81">
      <w:pPr>
        <w:pStyle w:val="af0"/>
        <w:rPr>
          <w:rtl/>
        </w:rPr>
      </w:pPr>
      <w:r>
        <w:rPr>
          <w:rFonts w:hint="eastAsia"/>
          <w:rtl/>
        </w:rPr>
        <w:t>יחיאל</w:t>
      </w:r>
      <w:r>
        <w:rPr>
          <w:rtl/>
        </w:rPr>
        <w:t xml:space="preserve"> חזן (הליכוד):</w:t>
      </w:r>
    </w:p>
    <w:p w14:paraId="06C4AF26" w14:textId="77777777" w:rsidR="00000000" w:rsidRDefault="00A03D81">
      <w:pPr>
        <w:pStyle w:val="a0"/>
        <w:rPr>
          <w:rFonts w:hint="cs"/>
          <w:rtl/>
        </w:rPr>
      </w:pPr>
    </w:p>
    <w:p w14:paraId="428009D0" w14:textId="77777777" w:rsidR="00000000" w:rsidRDefault="00A03D81">
      <w:pPr>
        <w:pStyle w:val="a0"/>
        <w:rPr>
          <w:rFonts w:hint="cs"/>
          <w:rtl/>
        </w:rPr>
      </w:pPr>
      <w:r>
        <w:rPr>
          <w:rFonts w:hint="cs"/>
          <w:rtl/>
        </w:rPr>
        <w:t>אפשר לאכול חלק ממנו, ואת השאר לחסוך.</w:t>
      </w:r>
    </w:p>
    <w:p w14:paraId="45055591" w14:textId="77777777" w:rsidR="00000000" w:rsidRDefault="00A03D81">
      <w:pPr>
        <w:pStyle w:val="a0"/>
        <w:rPr>
          <w:rFonts w:hint="cs"/>
          <w:rtl/>
        </w:rPr>
      </w:pPr>
    </w:p>
    <w:p w14:paraId="78B06FD1" w14:textId="77777777" w:rsidR="00000000" w:rsidRDefault="00A03D81">
      <w:pPr>
        <w:pStyle w:val="-"/>
        <w:rPr>
          <w:rtl/>
        </w:rPr>
      </w:pPr>
      <w:bookmarkStart w:id="31" w:name="FS000001064T16_02_2004_16_32_28C"/>
      <w:bookmarkEnd w:id="31"/>
      <w:r>
        <w:rPr>
          <w:rtl/>
        </w:rPr>
        <w:t>שר התעשייה, המסחר והתעסוקה אהוד אולמרט:</w:t>
      </w:r>
    </w:p>
    <w:p w14:paraId="23BEA475" w14:textId="77777777" w:rsidR="00000000" w:rsidRDefault="00A03D81">
      <w:pPr>
        <w:pStyle w:val="a0"/>
        <w:rPr>
          <w:rtl/>
        </w:rPr>
      </w:pPr>
    </w:p>
    <w:p w14:paraId="63B7D5F9" w14:textId="77777777" w:rsidR="00000000" w:rsidRDefault="00A03D81">
      <w:pPr>
        <w:pStyle w:val="a0"/>
        <w:rPr>
          <w:rFonts w:hint="cs"/>
          <w:rtl/>
        </w:rPr>
      </w:pPr>
      <w:r>
        <w:rPr>
          <w:rFonts w:hint="cs"/>
          <w:rtl/>
        </w:rPr>
        <w:t xml:space="preserve">יכול להיות, אבל זאת העובדה.  </w:t>
      </w:r>
    </w:p>
    <w:p w14:paraId="1E989783" w14:textId="77777777" w:rsidR="00000000" w:rsidRDefault="00A03D81">
      <w:pPr>
        <w:pStyle w:val="a0"/>
        <w:rPr>
          <w:rFonts w:hint="cs"/>
          <w:rtl/>
        </w:rPr>
      </w:pPr>
    </w:p>
    <w:p w14:paraId="5EF93F33" w14:textId="77777777" w:rsidR="00000000" w:rsidRDefault="00A03D81">
      <w:pPr>
        <w:pStyle w:val="a0"/>
        <w:rPr>
          <w:rFonts w:hint="cs"/>
          <w:rtl/>
        </w:rPr>
      </w:pPr>
      <w:r>
        <w:rPr>
          <w:rFonts w:hint="cs"/>
          <w:rtl/>
        </w:rPr>
        <w:t>דווקא מחירו של הלחם הזה הועלה באופן שיטתי כל השנים הללו, מתוך הנחה, בין  היתר, שהיא אולי פרי של חוסר בדיקה נכונה, של חוסר</w:t>
      </w:r>
      <w:r>
        <w:rPr>
          <w:rFonts w:hint="cs"/>
          <w:rtl/>
        </w:rPr>
        <w:t xml:space="preserve"> התייחסות מבוקרת, שכביכול הלחם הזה הוא הלחם שצורכים העשירים. אבל זה לא נכון. כפועל יוצא מהמציאות שתיארתי - ואני לא מותח  על זה ביקורת, אני מציין את זה כעובדה - מחירי הלחם הועלו בשנים האחרונות, ב-1 באוגוסט 1999, ב-5 בדצמבר 1999 - - -</w:t>
      </w:r>
    </w:p>
    <w:p w14:paraId="1AFA73BA" w14:textId="77777777" w:rsidR="00000000" w:rsidRDefault="00A03D81">
      <w:pPr>
        <w:pStyle w:val="a0"/>
        <w:rPr>
          <w:rFonts w:hint="cs"/>
          <w:rtl/>
        </w:rPr>
      </w:pPr>
    </w:p>
    <w:p w14:paraId="15366523" w14:textId="77777777" w:rsidR="00000000" w:rsidRDefault="00A03D81">
      <w:pPr>
        <w:pStyle w:val="af0"/>
        <w:rPr>
          <w:rtl/>
        </w:rPr>
      </w:pPr>
      <w:r>
        <w:rPr>
          <w:rFonts w:hint="eastAsia"/>
          <w:rtl/>
        </w:rPr>
        <w:t>רן</w:t>
      </w:r>
      <w:r>
        <w:rPr>
          <w:rtl/>
        </w:rPr>
        <w:t xml:space="preserve"> כהן (מרצ):</w:t>
      </w:r>
    </w:p>
    <w:p w14:paraId="62D2BCE4" w14:textId="77777777" w:rsidR="00000000" w:rsidRDefault="00A03D81">
      <w:pPr>
        <w:pStyle w:val="a0"/>
        <w:rPr>
          <w:rFonts w:hint="cs"/>
          <w:rtl/>
        </w:rPr>
      </w:pPr>
    </w:p>
    <w:p w14:paraId="49A5541D" w14:textId="77777777" w:rsidR="00000000" w:rsidRDefault="00A03D81">
      <w:pPr>
        <w:pStyle w:val="a0"/>
        <w:rPr>
          <w:rFonts w:hint="cs"/>
          <w:rtl/>
        </w:rPr>
      </w:pPr>
      <w:r>
        <w:rPr>
          <w:rFonts w:hint="cs"/>
          <w:rtl/>
        </w:rPr>
        <w:t>בכמה, ב</w:t>
      </w:r>
      <w:r>
        <w:rPr>
          <w:rFonts w:hint="cs"/>
          <w:rtl/>
        </w:rPr>
        <w:t>כמה?</w:t>
      </w:r>
    </w:p>
    <w:p w14:paraId="6698BBD8" w14:textId="77777777" w:rsidR="00000000" w:rsidRDefault="00A03D81">
      <w:pPr>
        <w:pStyle w:val="a0"/>
        <w:rPr>
          <w:rFonts w:hint="cs"/>
          <w:rtl/>
        </w:rPr>
      </w:pPr>
    </w:p>
    <w:p w14:paraId="0C6B291C" w14:textId="77777777" w:rsidR="00000000" w:rsidRDefault="00A03D81">
      <w:pPr>
        <w:pStyle w:val="-"/>
        <w:rPr>
          <w:rtl/>
        </w:rPr>
      </w:pPr>
      <w:bookmarkStart w:id="32" w:name="FS000001064T16_02_2004_16_33_15C"/>
      <w:bookmarkEnd w:id="32"/>
      <w:r>
        <w:rPr>
          <w:rtl/>
        </w:rPr>
        <w:t>שר התעשייה, המסחר והתעסוקה אהוד אולמרט:</w:t>
      </w:r>
    </w:p>
    <w:p w14:paraId="0614D045" w14:textId="77777777" w:rsidR="00000000" w:rsidRDefault="00A03D81">
      <w:pPr>
        <w:pStyle w:val="a0"/>
        <w:rPr>
          <w:rtl/>
        </w:rPr>
      </w:pPr>
    </w:p>
    <w:p w14:paraId="6786AA46" w14:textId="77777777" w:rsidR="00000000" w:rsidRDefault="00A03D81">
      <w:pPr>
        <w:pStyle w:val="a0"/>
        <w:rPr>
          <w:rFonts w:hint="cs"/>
          <w:rtl/>
        </w:rPr>
      </w:pPr>
      <w:r>
        <w:rPr>
          <w:rFonts w:hint="cs"/>
          <w:rtl/>
        </w:rPr>
        <w:t xml:space="preserve">אני אגיד לך. ב-1 באוגוסט 1999 כל שיעור ההעלאה היה 5% בממוצע לכל הלחמים. </w:t>
      </w:r>
    </w:p>
    <w:p w14:paraId="343F3D03" w14:textId="77777777" w:rsidR="00000000" w:rsidRDefault="00A03D81">
      <w:pPr>
        <w:pStyle w:val="a0"/>
        <w:rPr>
          <w:rFonts w:hint="cs"/>
          <w:rtl/>
        </w:rPr>
      </w:pPr>
    </w:p>
    <w:p w14:paraId="7914600C" w14:textId="77777777" w:rsidR="00000000" w:rsidRDefault="00A03D81">
      <w:pPr>
        <w:pStyle w:val="af0"/>
        <w:rPr>
          <w:rtl/>
        </w:rPr>
      </w:pPr>
      <w:r>
        <w:rPr>
          <w:rFonts w:hint="eastAsia"/>
          <w:rtl/>
        </w:rPr>
        <w:t>רן</w:t>
      </w:r>
      <w:r>
        <w:rPr>
          <w:rtl/>
        </w:rPr>
        <w:t xml:space="preserve"> כהן (מרצ):</w:t>
      </w:r>
    </w:p>
    <w:p w14:paraId="1DB5A2E6" w14:textId="77777777" w:rsidR="00000000" w:rsidRDefault="00A03D81">
      <w:pPr>
        <w:pStyle w:val="a0"/>
        <w:rPr>
          <w:rFonts w:hint="cs"/>
          <w:rtl/>
        </w:rPr>
      </w:pPr>
    </w:p>
    <w:p w14:paraId="5C3712D1" w14:textId="77777777" w:rsidR="00000000" w:rsidRDefault="00A03D81">
      <w:pPr>
        <w:pStyle w:val="a0"/>
        <w:rPr>
          <w:rFonts w:hint="cs"/>
          <w:rtl/>
        </w:rPr>
      </w:pPr>
      <w:r>
        <w:rPr>
          <w:rFonts w:hint="cs"/>
          <w:rtl/>
        </w:rPr>
        <w:t>זה במקום 23%.</w:t>
      </w:r>
    </w:p>
    <w:p w14:paraId="47D9BDC8" w14:textId="77777777" w:rsidR="00000000" w:rsidRDefault="00A03D81">
      <w:pPr>
        <w:pStyle w:val="a0"/>
        <w:rPr>
          <w:rFonts w:hint="cs"/>
          <w:rtl/>
        </w:rPr>
      </w:pPr>
    </w:p>
    <w:p w14:paraId="0752840A" w14:textId="77777777" w:rsidR="00000000" w:rsidRDefault="00A03D81">
      <w:pPr>
        <w:pStyle w:val="-"/>
        <w:rPr>
          <w:rtl/>
        </w:rPr>
      </w:pPr>
      <w:bookmarkStart w:id="33" w:name="FS000001064T16_02_2004_16_33_31C"/>
      <w:bookmarkEnd w:id="33"/>
      <w:r>
        <w:rPr>
          <w:rtl/>
        </w:rPr>
        <w:t>שר התעשייה, המסחר והתעסוקה אהוד אולמרט:</w:t>
      </w:r>
    </w:p>
    <w:p w14:paraId="03A03A12" w14:textId="77777777" w:rsidR="00000000" w:rsidRDefault="00A03D81">
      <w:pPr>
        <w:pStyle w:val="a0"/>
        <w:rPr>
          <w:rtl/>
        </w:rPr>
      </w:pPr>
    </w:p>
    <w:p w14:paraId="34E06E20" w14:textId="77777777" w:rsidR="00000000" w:rsidRDefault="00A03D81">
      <w:pPr>
        <w:pStyle w:val="a0"/>
        <w:rPr>
          <w:rFonts w:hint="cs"/>
          <w:rtl/>
        </w:rPr>
      </w:pPr>
      <w:r>
        <w:rPr>
          <w:rFonts w:hint="cs"/>
          <w:rtl/>
        </w:rPr>
        <w:t>סליחה רגע. ב-5 בדצמבר 1999 - רבותי,  אני לא אומר מי, אני לא אומר</w:t>
      </w:r>
      <w:r>
        <w:rPr>
          <w:rFonts w:hint="cs"/>
          <w:rtl/>
        </w:rPr>
        <w:t xml:space="preserve"> מה, אני קובע עובדות. ב-5 בדצמבר 1999, עוד פעם, שינוי  של 5%. </w:t>
      </w:r>
    </w:p>
    <w:p w14:paraId="20ED9433" w14:textId="77777777" w:rsidR="00000000" w:rsidRDefault="00A03D81">
      <w:pPr>
        <w:pStyle w:val="a0"/>
        <w:rPr>
          <w:rFonts w:hint="cs"/>
          <w:rtl/>
        </w:rPr>
      </w:pPr>
    </w:p>
    <w:p w14:paraId="555B2272" w14:textId="77777777" w:rsidR="00000000" w:rsidRDefault="00A03D81">
      <w:pPr>
        <w:pStyle w:val="a0"/>
        <w:rPr>
          <w:rFonts w:hint="cs"/>
          <w:rtl/>
        </w:rPr>
      </w:pPr>
      <w:r>
        <w:rPr>
          <w:rFonts w:hint="cs"/>
          <w:rtl/>
        </w:rPr>
        <w:t>ב-12 ביוני 2000 שיעור השינוי הממוצע היה כמעט 9% - 8.97%. אלא שאז נעשתה טעות, שבה מחירי הלחם האחיד הפרוס, הלבן והכהה, הועלו עלייה ממוצעת של 15.25%. כלומר, דווקא מחיר הלחם שצורכות השכבות היותר-נ</w:t>
      </w:r>
      <w:r>
        <w:rPr>
          <w:rFonts w:hint="cs"/>
          <w:rtl/>
        </w:rPr>
        <w:t>זקקות הועלה ב-15.25%, בעוד מחיר הלחם שצורכים אנשים שידם משגת לא עלה כלל, או עלה ב-0%, ומחיר החלה עלה ב-3.9%. כלומר, ההיפך ממה שהיה צריך להיות. עוד פעם, רבותי, אם מישהו רוצה להתווכח אתי על הנתונים, אני מפנה אותו ללשכה המרכזית לסטטיסטיקה, דבר דבור על אופניו,</w:t>
      </w:r>
      <w:r>
        <w:rPr>
          <w:rFonts w:hint="cs"/>
          <w:rtl/>
        </w:rPr>
        <w:t xml:space="preserve"> כל הנתונים ידועים.  </w:t>
      </w:r>
    </w:p>
    <w:p w14:paraId="244558EA" w14:textId="77777777" w:rsidR="00000000" w:rsidRDefault="00A03D81">
      <w:pPr>
        <w:pStyle w:val="a0"/>
        <w:rPr>
          <w:rFonts w:hint="cs"/>
          <w:rtl/>
        </w:rPr>
      </w:pPr>
    </w:p>
    <w:p w14:paraId="1370D942" w14:textId="77777777" w:rsidR="00000000" w:rsidRDefault="00A03D81">
      <w:pPr>
        <w:pStyle w:val="a0"/>
        <w:rPr>
          <w:rFonts w:hint="cs"/>
          <w:rtl/>
        </w:rPr>
      </w:pPr>
      <w:r>
        <w:rPr>
          <w:rFonts w:hint="cs"/>
          <w:rtl/>
        </w:rPr>
        <w:t xml:space="preserve">ב-23 ביולי 2002 היה שיעור השינוי הממוצע 7.87%. עוד הפעם,  מחיר הלחם האחיד הפרוס, זה שהשכבות הנזקקות נצרכות לו במובהק, עלה ב-14.39% וב-11.8%. </w:t>
      </w:r>
    </w:p>
    <w:p w14:paraId="6B4B810E" w14:textId="77777777" w:rsidR="00000000" w:rsidRDefault="00A03D81">
      <w:pPr>
        <w:pStyle w:val="a0"/>
        <w:rPr>
          <w:rFonts w:hint="cs"/>
          <w:rtl/>
        </w:rPr>
      </w:pPr>
    </w:p>
    <w:p w14:paraId="4AA2EC3F" w14:textId="77777777" w:rsidR="00000000" w:rsidRDefault="00A03D81">
      <w:pPr>
        <w:pStyle w:val="a0"/>
        <w:rPr>
          <w:rFonts w:hint="cs"/>
          <w:rtl/>
        </w:rPr>
      </w:pPr>
      <w:r>
        <w:rPr>
          <w:rFonts w:hint="cs"/>
          <w:rtl/>
        </w:rPr>
        <w:t>ב-23 בספטמבר, חודשיים לאחר מכן, חודשיים לאחר מכן, מחירי כל הלחמים המפוקחים עלו בשיעור  ממו</w:t>
      </w:r>
      <w:r>
        <w:rPr>
          <w:rFonts w:hint="cs"/>
          <w:rtl/>
        </w:rPr>
        <w:t xml:space="preserve">צע של 4.38%, כשמחיר הלחם האחיד הפרוס עלה ב-6% ומחיר הלחם הלבן הפרוס עלה ב-6%. </w:t>
      </w:r>
    </w:p>
    <w:p w14:paraId="674E17F5" w14:textId="77777777" w:rsidR="00000000" w:rsidRDefault="00A03D81">
      <w:pPr>
        <w:pStyle w:val="a0"/>
        <w:rPr>
          <w:rFonts w:hint="cs"/>
          <w:rtl/>
        </w:rPr>
      </w:pPr>
    </w:p>
    <w:p w14:paraId="39FA017F" w14:textId="77777777" w:rsidR="00000000" w:rsidRDefault="00A03D81">
      <w:pPr>
        <w:pStyle w:val="af0"/>
        <w:rPr>
          <w:rtl/>
        </w:rPr>
      </w:pPr>
      <w:r>
        <w:rPr>
          <w:rFonts w:hint="eastAsia"/>
          <w:rtl/>
        </w:rPr>
        <w:t>דליה</w:t>
      </w:r>
      <w:r>
        <w:rPr>
          <w:rtl/>
        </w:rPr>
        <w:t xml:space="preserve"> איציק (העבודה-מימד):</w:t>
      </w:r>
    </w:p>
    <w:p w14:paraId="471849C4" w14:textId="77777777" w:rsidR="00000000" w:rsidRDefault="00A03D81">
      <w:pPr>
        <w:pStyle w:val="a0"/>
        <w:rPr>
          <w:rFonts w:hint="cs"/>
          <w:rtl/>
        </w:rPr>
      </w:pPr>
    </w:p>
    <w:p w14:paraId="09D2BBDF" w14:textId="77777777" w:rsidR="00000000" w:rsidRDefault="00A03D81">
      <w:pPr>
        <w:pStyle w:val="a0"/>
        <w:rPr>
          <w:rFonts w:hint="cs"/>
          <w:rtl/>
        </w:rPr>
      </w:pPr>
      <w:r>
        <w:rPr>
          <w:rFonts w:hint="cs"/>
          <w:rtl/>
        </w:rPr>
        <w:t>והבסיסי?</w:t>
      </w:r>
    </w:p>
    <w:p w14:paraId="747E216A" w14:textId="77777777" w:rsidR="00000000" w:rsidRDefault="00A03D81">
      <w:pPr>
        <w:pStyle w:val="a0"/>
        <w:rPr>
          <w:rFonts w:hint="cs"/>
          <w:rtl/>
        </w:rPr>
      </w:pPr>
    </w:p>
    <w:p w14:paraId="25D4E3AF" w14:textId="77777777" w:rsidR="00000000" w:rsidRDefault="00A03D81">
      <w:pPr>
        <w:pStyle w:val="-"/>
        <w:rPr>
          <w:rtl/>
        </w:rPr>
      </w:pPr>
      <w:bookmarkStart w:id="34" w:name="FS000001064T16_02_2004_16_35_22C"/>
      <w:bookmarkEnd w:id="34"/>
      <w:r>
        <w:rPr>
          <w:rtl/>
        </w:rPr>
        <w:t>שר התעשייה, המסחר והתעסוקה אהוד אולמרט:</w:t>
      </w:r>
    </w:p>
    <w:p w14:paraId="732F73EF" w14:textId="77777777" w:rsidR="00000000" w:rsidRDefault="00A03D81">
      <w:pPr>
        <w:pStyle w:val="a0"/>
        <w:rPr>
          <w:rtl/>
        </w:rPr>
      </w:pPr>
    </w:p>
    <w:p w14:paraId="7E7F7CF9" w14:textId="77777777" w:rsidR="00000000" w:rsidRDefault="00A03D81">
      <w:pPr>
        <w:pStyle w:val="a0"/>
        <w:rPr>
          <w:rFonts w:hint="cs"/>
          <w:rtl/>
        </w:rPr>
      </w:pPr>
      <w:r>
        <w:rPr>
          <w:rFonts w:hint="cs"/>
          <w:rtl/>
        </w:rPr>
        <w:t xml:space="preserve">כלומר, בתקופה של חודשיים מחירי הלחמים שהנזקקים נצרכים להם עלו בלמעלה מ-20%, בתקופה של חודשיים. </w:t>
      </w:r>
    </w:p>
    <w:p w14:paraId="7BEA650C" w14:textId="77777777" w:rsidR="00000000" w:rsidRDefault="00A03D81">
      <w:pPr>
        <w:pStyle w:val="a0"/>
        <w:rPr>
          <w:rFonts w:hint="cs"/>
          <w:rtl/>
        </w:rPr>
      </w:pPr>
    </w:p>
    <w:p w14:paraId="6A3382A8" w14:textId="77777777" w:rsidR="00000000" w:rsidRDefault="00A03D81">
      <w:pPr>
        <w:pStyle w:val="a0"/>
        <w:rPr>
          <w:rFonts w:hint="cs"/>
          <w:rtl/>
        </w:rPr>
      </w:pPr>
      <w:r>
        <w:rPr>
          <w:rFonts w:hint="cs"/>
          <w:rtl/>
        </w:rPr>
        <w:t>ע</w:t>
      </w:r>
      <w:r>
        <w:rPr>
          <w:rFonts w:hint="cs"/>
          <w:rtl/>
        </w:rPr>
        <w:t>כשיו אני רוצה להעיר עוד הערה שחשוב לזכור אותה. גם היום, גם היום במידה רבה יש בעצם סבסוד צולב כפול - פעם אחת בתוך הלחם המפוקח. ראיתם, למשל, העלייה הממוצעת של מחירי הלחם היא 8.97% ביוני 2000, אבל האחיד הלבן לא הועלה כלל, אפס, והאחר עלה ב-15%, או ב-14.9%, והע</w:t>
      </w:r>
      <w:r>
        <w:rPr>
          <w:rFonts w:hint="cs"/>
          <w:rtl/>
        </w:rPr>
        <w:t>לייה הממוצעת היא של 8.97%. כלומר, מסבסדים מחיר של אחד בעלייה יותר גבוהה של האחר. אלא מה, בטעות, מתוך חוסר לימוד של העניין, מתוך חוסר בדיקה, העלו דווקא את מחיר הלחם שהיה צריך להוריד, ולא להיפך.  אבל ניחא.</w:t>
      </w:r>
    </w:p>
    <w:p w14:paraId="55284644" w14:textId="77777777" w:rsidR="00000000" w:rsidRDefault="00A03D81">
      <w:pPr>
        <w:pStyle w:val="a0"/>
        <w:rPr>
          <w:rFonts w:hint="cs"/>
          <w:rtl/>
        </w:rPr>
      </w:pPr>
    </w:p>
    <w:p w14:paraId="051C7360" w14:textId="77777777" w:rsidR="00000000" w:rsidRDefault="00A03D81">
      <w:pPr>
        <w:pStyle w:val="af1"/>
        <w:rPr>
          <w:rtl/>
        </w:rPr>
      </w:pPr>
      <w:r>
        <w:rPr>
          <w:rtl/>
        </w:rPr>
        <w:t>היו"ר ראובן ריבלין:</w:t>
      </w:r>
    </w:p>
    <w:p w14:paraId="2F82E718" w14:textId="77777777" w:rsidR="00000000" w:rsidRDefault="00A03D81">
      <w:pPr>
        <w:pStyle w:val="a0"/>
        <w:rPr>
          <w:rtl/>
        </w:rPr>
      </w:pPr>
    </w:p>
    <w:p w14:paraId="4BE8468E" w14:textId="77777777" w:rsidR="00000000" w:rsidRDefault="00A03D81">
      <w:pPr>
        <w:pStyle w:val="a0"/>
        <w:rPr>
          <w:rFonts w:hint="cs"/>
          <w:rtl/>
        </w:rPr>
      </w:pPr>
      <w:r>
        <w:rPr>
          <w:rFonts w:hint="cs"/>
          <w:rtl/>
        </w:rPr>
        <w:t>כבוד השר, הרצאתו של אדוני מעני</w:t>
      </w:r>
      <w:r>
        <w:rPr>
          <w:rFonts w:hint="cs"/>
          <w:rtl/>
        </w:rPr>
        <w:t>ינת, אבל אנחנו - - -</w:t>
      </w:r>
    </w:p>
    <w:p w14:paraId="28E79053" w14:textId="77777777" w:rsidR="00000000" w:rsidRDefault="00A03D81">
      <w:pPr>
        <w:pStyle w:val="a0"/>
        <w:rPr>
          <w:rFonts w:hint="cs"/>
          <w:rtl/>
        </w:rPr>
      </w:pPr>
    </w:p>
    <w:p w14:paraId="569898B7" w14:textId="77777777" w:rsidR="00000000" w:rsidRDefault="00A03D81">
      <w:pPr>
        <w:pStyle w:val="-"/>
        <w:rPr>
          <w:rtl/>
        </w:rPr>
      </w:pPr>
      <w:bookmarkStart w:id="35" w:name="FS000001064T16_02_2004_16_36_30C"/>
      <w:bookmarkEnd w:id="35"/>
      <w:r>
        <w:rPr>
          <w:rtl/>
        </w:rPr>
        <w:t>שר התעשייה, המסחר והתעסוקה אהוד אולמרט:</w:t>
      </w:r>
    </w:p>
    <w:p w14:paraId="37279925" w14:textId="77777777" w:rsidR="00000000" w:rsidRDefault="00A03D81">
      <w:pPr>
        <w:pStyle w:val="a0"/>
        <w:rPr>
          <w:rtl/>
        </w:rPr>
      </w:pPr>
    </w:p>
    <w:p w14:paraId="052AF32B" w14:textId="77777777" w:rsidR="00000000" w:rsidRDefault="00A03D81">
      <w:pPr>
        <w:pStyle w:val="a0"/>
        <w:rPr>
          <w:rFonts w:hint="cs"/>
          <w:rtl/>
        </w:rPr>
      </w:pPr>
      <w:r>
        <w:rPr>
          <w:rFonts w:hint="cs"/>
          <w:rtl/>
        </w:rPr>
        <w:t xml:space="preserve">אני  כבר מסיים. הרי אפשר להתנגח ואפשר להשמיץ, אבל אפשר גם ללמוד, גם במסגרת הדיון הזה.  </w:t>
      </w:r>
    </w:p>
    <w:p w14:paraId="5BBF5A1D" w14:textId="77777777" w:rsidR="00000000" w:rsidRDefault="00A03D81">
      <w:pPr>
        <w:pStyle w:val="a0"/>
        <w:rPr>
          <w:rFonts w:hint="cs"/>
          <w:rtl/>
        </w:rPr>
      </w:pPr>
    </w:p>
    <w:p w14:paraId="56F0EBCA" w14:textId="77777777" w:rsidR="00000000" w:rsidRDefault="00A03D81">
      <w:pPr>
        <w:pStyle w:val="a0"/>
        <w:rPr>
          <w:rFonts w:hint="cs"/>
          <w:rtl/>
        </w:rPr>
      </w:pPr>
      <w:r>
        <w:rPr>
          <w:rFonts w:hint="cs"/>
          <w:rtl/>
        </w:rPr>
        <w:t xml:space="preserve">עכשיו, הדבר הנוסף הוא, שאילו המחירים היו עולים בשיעור ההתייקרות האמיתי, אז היו צריכים לייקר בכל התקופות </w:t>
      </w:r>
      <w:r>
        <w:rPr>
          <w:rFonts w:hint="cs"/>
          <w:rtl/>
        </w:rPr>
        <w:t xml:space="preserve">האלה בעוד יותר. אלא מה, יש גם סבסוד בין המפוקח לבין הלא-מפוקח. גם פה יש סבסוד צולב. המחיר של הלחם הלא-מפוקח, שכזכור לכם הוא מהווה 75% מכלל השוק, מאפשר למאפיות שלא להעלות את המחיר של הלחם המפוקח בשיעור ההתייקרות הריאלי. נקודה. אילו עכשיו היינו צריכים לייקר </w:t>
      </w:r>
      <w:r>
        <w:rPr>
          <w:rFonts w:hint="cs"/>
          <w:rtl/>
        </w:rPr>
        <w:t>את הלחם בממוצע בהתאם לשיעור ההתייקרות הריאלי, אלמלא הסבסוד הצולב עם הלחם הלא-מפוקח, היינו צריכים להעלות את זה בשיעור ממוצע של עוד 15%.</w:t>
      </w:r>
    </w:p>
    <w:p w14:paraId="73929BBE" w14:textId="77777777" w:rsidR="00000000" w:rsidRDefault="00A03D81">
      <w:pPr>
        <w:pStyle w:val="a0"/>
        <w:rPr>
          <w:rFonts w:hint="cs"/>
          <w:rtl/>
        </w:rPr>
      </w:pPr>
    </w:p>
    <w:p w14:paraId="5A6DAF6C" w14:textId="77777777" w:rsidR="00000000" w:rsidRDefault="00A03D81">
      <w:pPr>
        <w:pStyle w:val="a0"/>
        <w:rPr>
          <w:rFonts w:hint="cs"/>
          <w:rtl/>
        </w:rPr>
      </w:pPr>
      <w:r>
        <w:rPr>
          <w:rFonts w:hint="cs"/>
          <w:rtl/>
        </w:rPr>
        <w:t>עכשיו, רבותי, אלה הנתונים. מה אנחנו עשינו? כשבדקנו  וראינו שהלחם הפרוס הוא הלחם שלו נזקקים מרבית תושבי המדינה שנמצאים במ</w:t>
      </w:r>
      <w:r>
        <w:rPr>
          <w:rFonts w:hint="cs"/>
          <w:rtl/>
        </w:rPr>
        <w:t xml:space="preserve">צב כלכלי קשה, החלטנו שאת מחירו אנחנו מעלים במחצית מהעלייה הממוצעת, ואת עיקר העומס הטלנו על הלחם ששכבות האוכלוסייה האחרות יכולות לשאת. זה בצד העובדתי. </w:t>
      </w:r>
    </w:p>
    <w:p w14:paraId="3CEFB58D" w14:textId="77777777" w:rsidR="00000000" w:rsidRDefault="00A03D81">
      <w:pPr>
        <w:pStyle w:val="a0"/>
        <w:rPr>
          <w:rFonts w:hint="cs"/>
          <w:rtl/>
        </w:rPr>
      </w:pPr>
    </w:p>
    <w:p w14:paraId="5314AA9A" w14:textId="77777777" w:rsidR="00000000" w:rsidRDefault="00A03D81">
      <w:pPr>
        <w:pStyle w:val="a0"/>
        <w:rPr>
          <w:rFonts w:hint="cs"/>
          <w:rtl/>
        </w:rPr>
      </w:pPr>
      <w:r>
        <w:rPr>
          <w:rFonts w:hint="cs"/>
          <w:rtl/>
        </w:rPr>
        <w:t>מעבר לכך יש שאלה עקרונית, שאני מוכרח לומר שהיא נכונה לגבי הלחם, כמו שהיא נכונה לגבי מצרכים אחרים שהם חיו</w:t>
      </w:r>
      <w:r>
        <w:rPr>
          <w:rFonts w:hint="cs"/>
          <w:rtl/>
        </w:rPr>
        <w:t>ניים לאזרח. המצב הכלכלי של שכבות מסוימות באוכלוסייה קשה מאוד. אנחנו צריכים להכריע לגבי כל אחד מן הפרטים הללו. זה נכון לגבי לחם, כמו שזה נכון לגבי צריכה, למשל, של סולר לחימום ביתי בתקופת החורף, כשהמחיר שלו עולה, או בנוגע למצרכים אחרים. האם אנחנו נסבסד את המ</w:t>
      </w:r>
      <w:r>
        <w:rPr>
          <w:rFonts w:hint="cs"/>
          <w:rtl/>
        </w:rPr>
        <w:t>וצר או נסבסד את הנצרך? בניגוד למה שמפרסמים היום בוועדת הכספים, אני בדעה שאין לסבסד את המוצר, משום שאין שום סיבה ש-60% או 70% מהאוכלוסייה, שיכולים לשלם את מחירו הריאלי של המוצר, יקנו אותו מסובסד, רק על מנת לסבסד או לסייע לאלה שבאמת נזקקים. אנחנו צריכים למצו</w:t>
      </w:r>
      <w:r>
        <w:rPr>
          <w:rFonts w:hint="cs"/>
          <w:rtl/>
        </w:rPr>
        <w:t xml:space="preserve">א מנגנון שיסייע לאלה שנזקקים, ואני תומך בכל לבי בגישה הזאת. </w:t>
      </w:r>
    </w:p>
    <w:p w14:paraId="5AE1C19E" w14:textId="77777777" w:rsidR="00000000" w:rsidRDefault="00A03D81">
      <w:pPr>
        <w:pStyle w:val="a0"/>
        <w:rPr>
          <w:rFonts w:hint="cs"/>
          <w:rtl/>
        </w:rPr>
      </w:pPr>
    </w:p>
    <w:p w14:paraId="21CDA4EA" w14:textId="77777777" w:rsidR="00000000" w:rsidRDefault="00A03D81">
      <w:pPr>
        <w:pStyle w:val="af0"/>
        <w:rPr>
          <w:rtl/>
        </w:rPr>
      </w:pPr>
      <w:r>
        <w:rPr>
          <w:rFonts w:hint="eastAsia"/>
          <w:rtl/>
        </w:rPr>
        <w:t>שלום</w:t>
      </w:r>
      <w:r>
        <w:rPr>
          <w:rtl/>
        </w:rPr>
        <w:t xml:space="preserve"> שמחון (העבודה-מימד):</w:t>
      </w:r>
    </w:p>
    <w:p w14:paraId="693C68AA" w14:textId="77777777" w:rsidR="00000000" w:rsidRDefault="00A03D81">
      <w:pPr>
        <w:pStyle w:val="a0"/>
        <w:rPr>
          <w:rFonts w:hint="cs"/>
          <w:rtl/>
        </w:rPr>
      </w:pPr>
    </w:p>
    <w:p w14:paraId="4D8842C9" w14:textId="77777777" w:rsidR="00000000" w:rsidRDefault="00A03D81">
      <w:pPr>
        <w:pStyle w:val="a0"/>
        <w:rPr>
          <w:rFonts w:hint="cs"/>
          <w:rtl/>
        </w:rPr>
      </w:pPr>
      <w:r>
        <w:rPr>
          <w:rFonts w:hint="cs"/>
          <w:rtl/>
        </w:rPr>
        <w:t>כשבונים את המנגנונים האלו - - -</w:t>
      </w:r>
    </w:p>
    <w:p w14:paraId="7F76EA9D" w14:textId="77777777" w:rsidR="00000000" w:rsidRDefault="00A03D81">
      <w:pPr>
        <w:pStyle w:val="a0"/>
        <w:rPr>
          <w:rFonts w:hint="cs"/>
          <w:rtl/>
        </w:rPr>
      </w:pPr>
    </w:p>
    <w:p w14:paraId="101381D3" w14:textId="77777777" w:rsidR="00000000" w:rsidRDefault="00A03D81">
      <w:pPr>
        <w:pStyle w:val="-"/>
        <w:rPr>
          <w:rtl/>
        </w:rPr>
      </w:pPr>
      <w:bookmarkStart w:id="36" w:name="FS000001064T16_02_2004_16_39_29C"/>
      <w:bookmarkEnd w:id="36"/>
      <w:r>
        <w:rPr>
          <w:rtl/>
        </w:rPr>
        <w:t>שר התעשייה, המסחר והתעסוקה אהוד אולמרט:</w:t>
      </w:r>
    </w:p>
    <w:p w14:paraId="576827A2" w14:textId="77777777" w:rsidR="00000000" w:rsidRDefault="00A03D81">
      <w:pPr>
        <w:pStyle w:val="a0"/>
        <w:rPr>
          <w:rtl/>
        </w:rPr>
      </w:pPr>
    </w:p>
    <w:p w14:paraId="51C56398" w14:textId="77777777" w:rsidR="00000000" w:rsidRDefault="00A03D81">
      <w:pPr>
        <w:pStyle w:val="a0"/>
        <w:rPr>
          <w:rFonts w:hint="cs"/>
          <w:rtl/>
        </w:rPr>
      </w:pPr>
      <w:r>
        <w:rPr>
          <w:rFonts w:hint="cs"/>
          <w:rtl/>
        </w:rPr>
        <w:t>חבר'ה, אתם רוצים להתנצח -  נתנצח.  האמת היא שבכל השנים, גם  הממשלות שאתם כיהנתם בהן וגם הממשל</w:t>
      </w:r>
      <w:r>
        <w:rPr>
          <w:rFonts w:hint="cs"/>
          <w:rtl/>
        </w:rPr>
        <w:t xml:space="preserve">ה הזאת, טרם השכילו למצוא את המנגנון המוסכם הזה, שבמצב של התייקרויות מן הסוג הזה, באופן אוטומטי יוכל לפצות את אלה שנזקקים באמת. </w:t>
      </w:r>
    </w:p>
    <w:p w14:paraId="1C8A8DB8" w14:textId="77777777" w:rsidR="00000000" w:rsidRDefault="00A03D81">
      <w:pPr>
        <w:pStyle w:val="a0"/>
        <w:rPr>
          <w:rFonts w:hint="cs"/>
          <w:rtl/>
        </w:rPr>
      </w:pPr>
    </w:p>
    <w:p w14:paraId="0A6B9AF9" w14:textId="77777777" w:rsidR="00000000" w:rsidRDefault="00A03D81">
      <w:pPr>
        <w:pStyle w:val="af0"/>
        <w:rPr>
          <w:rtl/>
        </w:rPr>
      </w:pPr>
      <w:r>
        <w:rPr>
          <w:rFonts w:hint="eastAsia"/>
          <w:rtl/>
        </w:rPr>
        <w:t>אופיר</w:t>
      </w:r>
      <w:r>
        <w:rPr>
          <w:rtl/>
        </w:rPr>
        <w:t xml:space="preserve"> פינס-פז (העבודה-מימד):</w:t>
      </w:r>
    </w:p>
    <w:p w14:paraId="5D24EEBD" w14:textId="77777777" w:rsidR="00000000" w:rsidRDefault="00A03D81">
      <w:pPr>
        <w:pStyle w:val="a0"/>
        <w:rPr>
          <w:rFonts w:hint="cs"/>
          <w:rtl/>
        </w:rPr>
      </w:pPr>
    </w:p>
    <w:p w14:paraId="6CE7AFE9" w14:textId="77777777" w:rsidR="00000000" w:rsidRDefault="00A03D81">
      <w:pPr>
        <w:pStyle w:val="a0"/>
        <w:rPr>
          <w:rFonts w:hint="cs"/>
          <w:rtl/>
        </w:rPr>
      </w:pPr>
      <w:r>
        <w:rPr>
          <w:rFonts w:hint="cs"/>
          <w:rtl/>
        </w:rPr>
        <w:t>בכמה עלה הקמח בעולם?</w:t>
      </w:r>
    </w:p>
    <w:p w14:paraId="0F546307" w14:textId="77777777" w:rsidR="00000000" w:rsidRDefault="00A03D81">
      <w:pPr>
        <w:pStyle w:val="a0"/>
        <w:rPr>
          <w:rFonts w:hint="cs"/>
          <w:rtl/>
        </w:rPr>
      </w:pPr>
    </w:p>
    <w:p w14:paraId="3367ADE1" w14:textId="77777777" w:rsidR="00000000" w:rsidRDefault="00A03D81">
      <w:pPr>
        <w:pStyle w:val="af0"/>
        <w:rPr>
          <w:rtl/>
        </w:rPr>
      </w:pPr>
      <w:r>
        <w:rPr>
          <w:rFonts w:hint="eastAsia"/>
          <w:rtl/>
        </w:rPr>
        <w:t>טלב</w:t>
      </w:r>
      <w:r>
        <w:rPr>
          <w:rtl/>
        </w:rPr>
        <w:t xml:space="preserve"> אלסאנע (רע"ם):</w:t>
      </w:r>
    </w:p>
    <w:p w14:paraId="2B865C44" w14:textId="77777777" w:rsidR="00000000" w:rsidRDefault="00A03D81">
      <w:pPr>
        <w:pStyle w:val="a0"/>
        <w:rPr>
          <w:rFonts w:hint="cs"/>
          <w:rtl/>
        </w:rPr>
      </w:pPr>
    </w:p>
    <w:p w14:paraId="5C8E7A23" w14:textId="77777777" w:rsidR="00000000" w:rsidRDefault="00A03D81">
      <w:pPr>
        <w:pStyle w:val="a0"/>
        <w:rPr>
          <w:rFonts w:hint="cs"/>
          <w:rtl/>
        </w:rPr>
      </w:pPr>
      <w:r>
        <w:rPr>
          <w:rFonts w:hint="cs"/>
          <w:rtl/>
        </w:rPr>
        <w:t>ודווקא מקצצים עכשיו.</w:t>
      </w:r>
    </w:p>
    <w:p w14:paraId="60F07DF5" w14:textId="77777777" w:rsidR="00000000" w:rsidRDefault="00A03D81">
      <w:pPr>
        <w:pStyle w:val="a0"/>
        <w:rPr>
          <w:rFonts w:hint="cs"/>
          <w:rtl/>
        </w:rPr>
      </w:pPr>
    </w:p>
    <w:p w14:paraId="051D19C4" w14:textId="77777777" w:rsidR="00000000" w:rsidRDefault="00A03D81">
      <w:pPr>
        <w:pStyle w:val="-"/>
        <w:rPr>
          <w:rtl/>
        </w:rPr>
      </w:pPr>
      <w:bookmarkStart w:id="37" w:name="FS000001064T16_02_2004_16_58_41C"/>
      <w:bookmarkEnd w:id="37"/>
      <w:r>
        <w:rPr>
          <w:rtl/>
        </w:rPr>
        <w:t>שר התעשייה, המסחר והתעסוקה אהוד א</w:t>
      </w:r>
      <w:r>
        <w:rPr>
          <w:rtl/>
        </w:rPr>
        <w:t>ולמרט:</w:t>
      </w:r>
    </w:p>
    <w:p w14:paraId="48722E0C" w14:textId="77777777" w:rsidR="00000000" w:rsidRDefault="00A03D81">
      <w:pPr>
        <w:pStyle w:val="a0"/>
        <w:ind w:firstLine="0"/>
        <w:rPr>
          <w:rFonts w:hint="cs"/>
          <w:rtl/>
        </w:rPr>
      </w:pPr>
    </w:p>
    <w:p w14:paraId="5F5D64E3" w14:textId="77777777" w:rsidR="00000000" w:rsidRDefault="00A03D81">
      <w:pPr>
        <w:pStyle w:val="a0"/>
        <w:rPr>
          <w:rFonts w:hint="cs"/>
          <w:rtl/>
        </w:rPr>
      </w:pPr>
      <w:r>
        <w:rPr>
          <w:rFonts w:hint="cs"/>
          <w:rtl/>
        </w:rPr>
        <w:t>אני לא רוצה עכשיו, אופיר. הרי אתה שם לב שאני עושה מאמץ עילאי להתאפק מלהיגרר.</w:t>
      </w:r>
    </w:p>
    <w:p w14:paraId="1CF45333" w14:textId="77777777" w:rsidR="00000000" w:rsidRDefault="00A03D81">
      <w:pPr>
        <w:pStyle w:val="af0"/>
        <w:rPr>
          <w:rFonts w:hint="cs"/>
          <w:rtl/>
        </w:rPr>
      </w:pPr>
    </w:p>
    <w:p w14:paraId="6428933B" w14:textId="77777777" w:rsidR="00000000" w:rsidRDefault="00A03D81">
      <w:pPr>
        <w:pStyle w:val="af0"/>
        <w:rPr>
          <w:rtl/>
        </w:rPr>
      </w:pPr>
      <w:r>
        <w:rPr>
          <w:rFonts w:hint="eastAsia"/>
          <w:rtl/>
        </w:rPr>
        <w:t>אופיר</w:t>
      </w:r>
      <w:r>
        <w:rPr>
          <w:rtl/>
        </w:rPr>
        <w:t xml:space="preserve"> פינס-פז (העבודה-מימד):</w:t>
      </w:r>
    </w:p>
    <w:p w14:paraId="03A5381F" w14:textId="77777777" w:rsidR="00000000" w:rsidRDefault="00A03D81">
      <w:pPr>
        <w:pStyle w:val="a0"/>
        <w:rPr>
          <w:rFonts w:hint="cs"/>
          <w:rtl/>
        </w:rPr>
      </w:pPr>
    </w:p>
    <w:p w14:paraId="7466B023" w14:textId="77777777" w:rsidR="00000000" w:rsidRDefault="00A03D81">
      <w:pPr>
        <w:pStyle w:val="a0"/>
        <w:rPr>
          <w:rFonts w:hint="cs"/>
          <w:rtl/>
        </w:rPr>
      </w:pPr>
      <w:r>
        <w:rPr>
          <w:rFonts w:hint="cs"/>
          <w:rtl/>
        </w:rPr>
        <w:t>גם אני.</w:t>
      </w:r>
    </w:p>
    <w:p w14:paraId="2280155E" w14:textId="77777777" w:rsidR="00000000" w:rsidRDefault="00A03D81">
      <w:pPr>
        <w:pStyle w:val="a0"/>
        <w:ind w:firstLine="0"/>
        <w:rPr>
          <w:rFonts w:hint="cs"/>
          <w:rtl/>
        </w:rPr>
      </w:pPr>
    </w:p>
    <w:p w14:paraId="26C08B4B" w14:textId="77777777" w:rsidR="00000000" w:rsidRDefault="00A03D81">
      <w:pPr>
        <w:pStyle w:val="-"/>
        <w:rPr>
          <w:rtl/>
        </w:rPr>
      </w:pPr>
      <w:bookmarkStart w:id="38" w:name="FS000001064T16_02_2004_16_58_34C"/>
      <w:bookmarkEnd w:id="38"/>
      <w:r>
        <w:rPr>
          <w:rtl/>
        </w:rPr>
        <w:t>שר התעשייה, המסחר והתעסוקה אהוד אולמרט:</w:t>
      </w:r>
    </w:p>
    <w:p w14:paraId="43AC9569" w14:textId="77777777" w:rsidR="00000000" w:rsidRDefault="00A03D81">
      <w:pPr>
        <w:pStyle w:val="a0"/>
        <w:rPr>
          <w:rtl/>
        </w:rPr>
      </w:pPr>
    </w:p>
    <w:p w14:paraId="4EECBCD4" w14:textId="77777777" w:rsidR="00000000" w:rsidRDefault="00A03D81">
      <w:pPr>
        <w:pStyle w:val="a0"/>
        <w:rPr>
          <w:rFonts w:hint="cs"/>
          <w:rtl/>
        </w:rPr>
      </w:pPr>
      <w:r>
        <w:rPr>
          <w:rFonts w:hint="cs"/>
          <w:rtl/>
        </w:rPr>
        <w:t>אני לא רוצה. היושב-ראש מאיץ בי. הייתי יכול להיכנס לחישובים עוד יותר מפורטים. התחשיבים שאנח</w:t>
      </w:r>
      <w:r>
        <w:rPr>
          <w:rFonts w:hint="cs"/>
          <w:rtl/>
        </w:rPr>
        <w:t xml:space="preserve">נו הצגנו פתוחים לציבור, נציג לכם. הם הוצגו בוועדת הכספים. אין ויכוח עליהם. יש ויכוח על צורת הפיצוי, על דרך הפיצוי. </w:t>
      </w:r>
    </w:p>
    <w:p w14:paraId="6B14E921" w14:textId="77777777" w:rsidR="00000000" w:rsidRDefault="00A03D81">
      <w:pPr>
        <w:pStyle w:val="a0"/>
        <w:rPr>
          <w:rFonts w:hint="cs"/>
          <w:rtl/>
        </w:rPr>
      </w:pPr>
    </w:p>
    <w:p w14:paraId="1C408835" w14:textId="77777777" w:rsidR="00000000" w:rsidRDefault="00A03D81">
      <w:pPr>
        <w:pStyle w:val="a0"/>
        <w:rPr>
          <w:rFonts w:hint="cs"/>
          <w:rtl/>
        </w:rPr>
      </w:pPr>
      <w:r>
        <w:rPr>
          <w:rFonts w:hint="cs"/>
          <w:rtl/>
        </w:rPr>
        <w:t xml:space="preserve">דרך אגב, לכל אורך התהליך התייעצנו עם שר הרווחה. לא שהסכמנו אתו בכל דבר, אבל התייעצנו אתו, והוא גם יודה בכך. מדוע? משום שמהרגע הראשון היינו </w:t>
      </w:r>
      <w:r>
        <w:rPr>
          <w:rFonts w:hint="cs"/>
          <w:rtl/>
        </w:rPr>
        <w:t>מאוד-מאוד מוטרדים מהעובדה הזאת, שאין ויכוח עליה, שאפילו תוספת שולית יחסית למחיר הלחם הפרוס היא בעייתית לאנשים שנמצאים במצב של מצוקה.</w:t>
      </w:r>
    </w:p>
    <w:p w14:paraId="72B61E69" w14:textId="77777777" w:rsidR="00000000" w:rsidRDefault="00A03D81">
      <w:pPr>
        <w:pStyle w:val="a0"/>
        <w:ind w:firstLine="0"/>
        <w:rPr>
          <w:rFonts w:hint="cs"/>
          <w:rtl/>
        </w:rPr>
      </w:pPr>
    </w:p>
    <w:p w14:paraId="4FB99515" w14:textId="77777777" w:rsidR="00000000" w:rsidRDefault="00A03D81">
      <w:pPr>
        <w:pStyle w:val="af1"/>
        <w:rPr>
          <w:rtl/>
        </w:rPr>
      </w:pPr>
      <w:r>
        <w:rPr>
          <w:rtl/>
        </w:rPr>
        <w:t>היו"ר ראובן ריבלין:</w:t>
      </w:r>
    </w:p>
    <w:p w14:paraId="1D99390C" w14:textId="77777777" w:rsidR="00000000" w:rsidRDefault="00A03D81">
      <w:pPr>
        <w:pStyle w:val="a0"/>
        <w:rPr>
          <w:rtl/>
        </w:rPr>
      </w:pPr>
    </w:p>
    <w:p w14:paraId="1A2E42D9" w14:textId="77777777" w:rsidR="00000000" w:rsidRDefault="00A03D81">
      <w:pPr>
        <w:pStyle w:val="a0"/>
        <w:rPr>
          <w:rFonts w:hint="cs"/>
          <w:rtl/>
        </w:rPr>
      </w:pPr>
      <w:r>
        <w:rPr>
          <w:rFonts w:hint="cs"/>
          <w:rtl/>
        </w:rPr>
        <w:t>כבוד השר.</w:t>
      </w:r>
    </w:p>
    <w:p w14:paraId="7BC74F3A" w14:textId="77777777" w:rsidR="00000000" w:rsidRDefault="00A03D81">
      <w:pPr>
        <w:pStyle w:val="a0"/>
        <w:ind w:firstLine="0"/>
        <w:rPr>
          <w:rFonts w:hint="cs"/>
          <w:rtl/>
        </w:rPr>
      </w:pPr>
    </w:p>
    <w:p w14:paraId="28376074" w14:textId="77777777" w:rsidR="00000000" w:rsidRDefault="00A03D81">
      <w:pPr>
        <w:pStyle w:val="-"/>
        <w:rPr>
          <w:rtl/>
        </w:rPr>
      </w:pPr>
      <w:bookmarkStart w:id="39" w:name="FS000001064T16_02_2004_17_00_22C"/>
      <w:bookmarkEnd w:id="39"/>
      <w:r>
        <w:rPr>
          <w:rtl/>
        </w:rPr>
        <w:t>שר התעשייה, המסחר והתעסוקה אהוד אולמרט:</w:t>
      </w:r>
    </w:p>
    <w:p w14:paraId="6F7C09B2" w14:textId="77777777" w:rsidR="00000000" w:rsidRDefault="00A03D81">
      <w:pPr>
        <w:pStyle w:val="a0"/>
        <w:rPr>
          <w:rtl/>
        </w:rPr>
      </w:pPr>
    </w:p>
    <w:p w14:paraId="048CDD6A" w14:textId="77777777" w:rsidR="00000000" w:rsidRDefault="00A03D81">
      <w:pPr>
        <w:pStyle w:val="a0"/>
        <w:rPr>
          <w:rFonts w:hint="cs"/>
          <w:rtl/>
        </w:rPr>
      </w:pPr>
      <w:r>
        <w:rPr>
          <w:rFonts w:hint="cs"/>
          <w:rtl/>
        </w:rPr>
        <w:t>אבל צריך להבין דבר אחד, רבותי. בשיטה שכולנו שותפי</w:t>
      </w:r>
      <w:r>
        <w:rPr>
          <w:rFonts w:hint="cs"/>
          <w:rtl/>
        </w:rPr>
        <w:t xml:space="preserve">ם לה היתה בעצם ברירה - או  להעלות את המחיר הזה בשיטת הסבסוד הצולב, לפי דעתי, הכי מתחשבת האפשרית, או לגרום לכך שבטווח זמן של ימים גם המאפיות היו נסגרות וגם טחנות הקמח היו נסגרות, ואז היו באים כל אלה ומטיפים מוסר מהכיוון ההפוך. אנחנו בחרנו בדרך שלא היתה שום </w:t>
      </w:r>
      <w:r>
        <w:rPr>
          <w:rFonts w:hint="cs"/>
          <w:rtl/>
        </w:rPr>
        <w:t xml:space="preserve">דרך זולתה בנסיבות הללו. </w:t>
      </w:r>
    </w:p>
    <w:p w14:paraId="2B16E6C7" w14:textId="77777777" w:rsidR="00000000" w:rsidRDefault="00A03D81">
      <w:pPr>
        <w:pStyle w:val="a0"/>
        <w:rPr>
          <w:rFonts w:hint="cs"/>
          <w:rtl/>
        </w:rPr>
      </w:pPr>
    </w:p>
    <w:p w14:paraId="28A02DC5" w14:textId="77777777" w:rsidR="00000000" w:rsidRDefault="00A03D81">
      <w:pPr>
        <w:pStyle w:val="a0"/>
        <w:rPr>
          <w:rFonts w:hint="cs"/>
          <w:rtl/>
        </w:rPr>
      </w:pPr>
      <w:r>
        <w:rPr>
          <w:rFonts w:hint="cs"/>
          <w:rtl/>
        </w:rPr>
        <w:t xml:space="preserve">אני מציע לכנסת בהחלט לשקול להתלכד על שיטת פיצוי ראויה, שתבטיח שאלה שבאמת נזקקים יוכלו לקבל את מה שראוי להם לקבל, כדי שהם לא יעמדו באותם מצבים מציקים שאתה מכיר אותם, שאני מכיר אותם, שכל אחד מאתנו שחי עם רגליו על הקרקע במדינת ישראל </w:t>
      </w:r>
      <w:r>
        <w:rPr>
          <w:rFonts w:hint="cs"/>
          <w:rtl/>
        </w:rPr>
        <w:t xml:space="preserve">מכיר אותם. תודה רבה, אדוני היושב-ראש. </w:t>
      </w:r>
    </w:p>
    <w:p w14:paraId="2408B15D" w14:textId="77777777" w:rsidR="00000000" w:rsidRDefault="00A03D81">
      <w:pPr>
        <w:pStyle w:val="a0"/>
        <w:rPr>
          <w:rFonts w:hint="cs"/>
          <w:rtl/>
        </w:rPr>
      </w:pPr>
    </w:p>
    <w:p w14:paraId="7C890B9B" w14:textId="77777777" w:rsidR="00000000" w:rsidRDefault="00A03D81">
      <w:pPr>
        <w:pStyle w:val="a0"/>
        <w:rPr>
          <w:rFonts w:hint="cs"/>
          <w:rtl/>
        </w:rPr>
      </w:pPr>
      <w:r>
        <w:rPr>
          <w:rFonts w:hint="cs"/>
          <w:rtl/>
        </w:rPr>
        <w:t>אני, כמובן, מציע לדחות את הצעת האי-אמון.</w:t>
      </w:r>
    </w:p>
    <w:p w14:paraId="308F3CCF" w14:textId="77777777" w:rsidR="00000000" w:rsidRDefault="00A03D81">
      <w:pPr>
        <w:pStyle w:val="a0"/>
        <w:ind w:firstLine="0"/>
        <w:rPr>
          <w:rFonts w:hint="cs"/>
          <w:rtl/>
        </w:rPr>
      </w:pPr>
    </w:p>
    <w:p w14:paraId="021CA2A6" w14:textId="77777777" w:rsidR="00000000" w:rsidRDefault="00A03D81">
      <w:pPr>
        <w:pStyle w:val="af1"/>
        <w:rPr>
          <w:rtl/>
        </w:rPr>
      </w:pPr>
      <w:r>
        <w:rPr>
          <w:rtl/>
        </w:rPr>
        <w:t>היו"ר ראובן ריבלין:</w:t>
      </w:r>
    </w:p>
    <w:p w14:paraId="1F987ECB" w14:textId="77777777" w:rsidR="00000000" w:rsidRDefault="00A03D81">
      <w:pPr>
        <w:pStyle w:val="a0"/>
        <w:rPr>
          <w:rtl/>
        </w:rPr>
      </w:pPr>
    </w:p>
    <w:p w14:paraId="3844E5F9" w14:textId="77777777" w:rsidR="00000000" w:rsidRDefault="00A03D81">
      <w:pPr>
        <w:pStyle w:val="a0"/>
        <w:rPr>
          <w:rFonts w:hint="cs"/>
          <w:rtl/>
        </w:rPr>
      </w:pPr>
      <w:r>
        <w:rPr>
          <w:rFonts w:hint="cs"/>
          <w:rtl/>
        </w:rPr>
        <w:t xml:space="preserve">זה היה ברור מתחילת דבריך. רק רציתי בכל זאת לשאול בשם העם, לא בשם המבקשים - - - </w:t>
      </w:r>
    </w:p>
    <w:p w14:paraId="46376317" w14:textId="77777777" w:rsidR="00000000" w:rsidRDefault="00A03D81">
      <w:pPr>
        <w:pStyle w:val="a0"/>
        <w:ind w:firstLine="0"/>
        <w:rPr>
          <w:rFonts w:hint="cs"/>
          <w:rtl/>
        </w:rPr>
      </w:pPr>
    </w:p>
    <w:p w14:paraId="55E136D5" w14:textId="77777777" w:rsidR="00000000" w:rsidRDefault="00A03D81">
      <w:pPr>
        <w:pStyle w:val="-"/>
        <w:rPr>
          <w:rtl/>
        </w:rPr>
      </w:pPr>
      <w:bookmarkStart w:id="40" w:name="FS000001064T16_02_2004_17_02_36C"/>
      <w:bookmarkEnd w:id="40"/>
      <w:r>
        <w:rPr>
          <w:rtl/>
        </w:rPr>
        <w:t>שר התעשייה, המסחר והתעסוקה אהוד אולמרט:</w:t>
      </w:r>
    </w:p>
    <w:p w14:paraId="3C015C2D" w14:textId="77777777" w:rsidR="00000000" w:rsidRDefault="00A03D81">
      <w:pPr>
        <w:pStyle w:val="a0"/>
        <w:rPr>
          <w:rtl/>
        </w:rPr>
      </w:pPr>
    </w:p>
    <w:p w14:paraId="1B39F92D" w14:textId="77777777" w:rsidR="00000000" w:rsidRDefault="00A03D81">
      <w:pPr>
        <w:pStyle w:val="a0"/>
        <w:rPr>
          <w:rFonts w:hint="cs"/>
          <w:rtl/>
        </w:rPr>
      </w:pPr>
      <w:r>
        <w:rPr>
          <w:rFonts w:hint="cs"/>
          <w:rtl/>
        </w:rPr>
        <w:t>עכשיו, כנשיא המדינה, אתה גם רשא</w:t>
      </w:r>
      <w:r>
        <w:rPr>
          <w:rFonts w:hint="cs"/>
          <w:rtl/>
        </w:rPr>
        <w:t>י.</w:t>
      </w:r>
    </w:p>
    <w:p w14:paraId="1A18EA1F" w14:textId="77777777" w:rsidR="00000000" w:rsidRDefault="00A03D81">
      <w:pPr>
        <w:pStyle w:val="a0"/>
        <w:rPr>
          <w:rFonts w:hint="cs"/>
          <w:rtl/>
        </w:rPr>
      </w:pPr>
    </w:p>
    <w:p w14:paraId="48DA78A2" w14:textId="77777777" w:rsidR="00000000" w:rsidRDefault="00A03D81">
      <w:pPr>
        <w:pStyle w:val="af1"/>
        <w:rPr>
          <w:rtl/>
        </w:rPr>
      </w:pPr>
      <w:r>
        <w:rPr>
          <w:rtl/>
        </w:rPr>
        <w:t>היו"ר ראובן ריבלין:</w:t>
      </w:r>
    </w:p>
    <w:p w14:paraId="0052C2BC" w14:textId="77777777" w:rsidR="00000000" w:rsidRDefault="00A03D81">
      <w:pPr>
        <w:pStyle w:val="a0"/>
        <w:rPr>
          <w:rtl/>
        </w:rPr>
      </w:pPr>
    </w:p>
    <w:p w14:paraId="02055EA6" w14:textId="77777777" w:rsidR="00000000" w:rsidRDefault="00A03D81">
      <w:pPr>
        <w:pStyle w:val="a0"/>
        <w:rPr>
          <w:rFonts w:hint="cs"/>
          <w:rtl/>
        </w:rPr>
      </w:pPr>
      <w:r>
        <w:rPr>
          <w:rFonts w:hint="cs"/>
          <w:rtl/>
        </w:rPr>
        <w:t>לא, לא כנשיא המדינה. אני מתקשה להבין מכל הדברים שאמרת כאן, כיצד בכל זאת אמר שר האוצר שהוא, אף שלא היה נותן כל סבסוד, לא היה מעלה את מחיר הלחם. יש לי קושי עם עניין זה, אף שאני מאמין גם ביד ימין וגם ביד שמאל.</w:t>
      </w:r>
    </w:p>
    <w:p w14:paraId="230CAA33" w14:textId="77777777" w:rsidR="00000000" w:rsidRDefault="00A03D81">
      <w:pPr>
        <w:pStyle w:val="a0"/>
        <w:ind w:firstLine="0"/>
        <w:rPr>
          <w:rFonts w:hint="cs"/>
          <w:rtl/>
        </w:rPr>
      </w:pPr>
    </w:p>
    <w:p w14:paraId="37EA289A" w14:textId="77777777" w:rsidR="00000000" w:rsidRDefault="00A03D81">
      <w:pPr>
        <w:pStyle w:val="-"/>
        <w:rPr>
          <w:rtl/>
        </w:rPr>
      </w:pPr>
      <w:bookmarkStart w:id="41" w:name="FS000001064T16_02_2004_17_03_59C"/>
      <w:bookmarkEnd w:id="41"/>
      <w:r>
        <w:rPr>
          <w:rtl/>
        </w:rPr>
        <w:t>שר התעשייה, המסחר והתעס</w:t>
      </w:r>
      <w:r>
        <w:rPr>
          <w:rtl/>
        </w:rPr>
        <w:t>וקה אהוד אולמרט:</w:t>
      </w:r>
    </w:p>
    <w:p w14:paraId="2D247DD7" w14:textId="77777777" w:rsidR="00000000" w:rsidRDefault="00A03D81">
      <w:pPr>
        <w:pStyle w:val="a0"/>
        <w:rPr>
          <w:rtl/>
        </w:rPr>
      </w:pPr>
    </w:p>
    <w:p w14:paraId="6BFC73D3" w14:textId="77777777" w:rsidR="00000000" w:rsidRDefault="00A03D81">
      <w:pPr>
        <w:pStyle w:val="a0"/>
        <w:rPr>
          <w:rFonts w:hint="cs"/>
          <w:rtl/>
        </w:rPr>
      </w:pPr>
      <w:r>
        <w:rPr>
          <w:rFonts w:hint="cs"/>
          <w:rtl/>
        </w:rPr>
        <w:t>אני, כמובן, לא דוברו של שר האוצר, לכן אינני יודע באיזה אופן הוא חשב. אני מניח שהוא יגיד. אני יכול לומר שני דברים, והצגתי את זה היום: קודם כול, אם שר האוצר אומר שהוא לא ידע, אני מאמין לו. אני מאמין לו ללא ויכוח. אני  חושב שנגרם עוול בדברים</w:t>
      </w:r>
      <w:r>
        <w:rPr>
          <w:rFonts w:hint="cs"/>
          <w:rtl/>
        </w:rPr>
        <w:t xml:space="preserve"> שפורסמו כביכול מהופעתי היום בוועדה, כי לא אמרתי דבר כזה ולא דומה לו. </w:t>
      </w:r>
    </w:p>
    <w:p w14:paraId="4EF453DF" w14:textId="77777777" w:rsidR="00000000" w:rsidRDefault="00A03D81">
      <w:pPr>
        <w:pStyle w:val="a0"/>
        <w:ind w:firstLine="0"/>
        <w:rPr>
          <w:rFonts w:hint="cs"/>
          <w:rtl/>
        </w:rPr>
      </w:pPr>
    </w:p>
    <w:p w14:paraId="0E427359" w14:textId="77777777" w:rsidR="00000000" w:rsidRDefault="00A03D81">
      <w:pPr>
        <w:pStyle w:val="af0"/>
        <w:rPr>
          <w:rtl/>
        </w:rPr>
      </w:pPr>
      <w:r>
        <w:rPr>
          <w:rFonts w:hint="eastAsia"/>
          <w:rtl/>
        </w:rPr>
        <w:t>אופיר</w:t>
      </w:r>
      <w:r>
        <w:rPr>
          <w:rtl/>
        </w:rPr>
        <w:t xml:space="preserve"> פינס-פז (העבודה-מימד):</w:t>
      </w:r>
    </w:p>
    <w:p w14:paraId="264FCEF0" w14:textId="77777777" w:rsidR="00000000" w:rsidRDefault="00A03D81">
      <w:pPr>
        <w:pStyle w:val="a0"/>
        <w:rPr>
          <w:rFonts w:hint="cs"/>
          <w:rtl/>
        </w:rPr>
      </w:pPr>
    </w:p>
    <w:p w14:paraId="5EC28A1A" w14:textId="77777777" w:rsidR="00000000" w:rsidRDefault="00A03D81">
      <w:pPr>
        <w:pStyle w:val="a0"/>
        <w:rPr>
          <w:rFonts w:hint="cs"/>
          <w:rtl/>
        </w:rPr>
      </w:pPr>
      <w:r>
        <w:rPr>
          <w:rFonts w:hint="cs"/>
          <w:rtl/>
        </w:rPr>
        <w:t>אבל שר האוצר הציע לבטל את ההעלאה.</w:t>
      </w:r>
    </w:p>
    <w:p w14:paraId="6838FB22" w14:textId="77777777" w:rsidR="00000000" w:rsidRDefault="00A03D81">
      <w:pPr>
        <w:pStyle w:val="a0"/>
        <w:rPr>
          <w:rFonts w:hint="cs"/>
          <w:rtl/>
        </w:rPr>
      </w:pPr>
    </w:p>
    <w:p w14:paraId="6D073292" w14:textId="77777777" w:rsidR="00000000" w:rsidRDefault="00A03D81">
      <w:pPr>
        <w:pStyle w:val="af1"/>
        <w:rPr>
          <w:rtl/>
        </w:rPr>
      </w:pPr>
      <w:bookmarkStart w:id="42" w:name="FS000001064T16_02_2004_16_43_11"/>
      <w:bookmarkEnd w:id="42"/>
      <w:r>
        <w:rPr>
          <w:rtl/>
        </w:rPr>
        <w:t>היו"ר ראובן ריבלין:</w:t>
      </w:r>
    </w:p>
    <w:p w14:paraId="482C0878" w14:textId="77777777" w:rsidR="00000000" w:rsidRDefault="00A03D81">
      <w:pPr>
        <w:pStyle w:val="a0"/>
        <w:rPr>
          <w:rtl/>
        </w:rPr>
      </w:pPr>
    </w:p>
    <w:p w14:paraId="5C4DC021" w14:textId="77777777" w:rsidR="00000000" w:rsidRDefault="00A03D81">
      <w:pPr>
        <w:pStyle w:val="a0"/>
        <w:rPr>
          <w:rFonts w:hint="cs"/>
          <w:rtl/>
        </w:rPr>
      </w:pPr>
      <w:r>
        <w:rPr>
          <w:rFonts w:hint="cs"/>
          <w:rtl/>
        </w:rPr>
        <w:t>אני שאלתי את השאלה.</w:t>
      </w:r>
    </w:p>
    <w:p w14:paraId="2DD09857" w14:textId="77777777" w:rsidR="00000000" w:rsidRDefault="00A03D81">
      <w:pPr>
        <w:pStyle w:val="a0"/>
        <w:rPr>
          <w:rFonts w:hint="cs"/>
          <w:rtl/>
        </w:rPr>
      </w:pPr>
    </w:p>
    <w:p w14:paraId="36712017" w14:textId="77777777" w:rsidR="00000000" w:rsidRDefault="00A03D81">
      <w:pPr>
        <w:pStyle w:val="-"/>
        <w:rPr>
          <w:rtl/>
        </w:rPr>
      </w:pPr>
      <w:bookmarkStart w:id="43" w:name="FS000001064T16_02_2004_17_05_45C"/>
      <w:bookmarkEnd w:id="43"/>
      <w:r>
        <w:rPr>
          <w:rtl/>
        </w:rPr>
        <w:t>שר התעשייה, המסחר והתעסוקה אהוד אולמרט:</w:t>
      </w:r>
    </w:p>
    <w:p w14:paraId="2CE8EE12" w14:textId="77777777" w:rsidR="00000000" w:rsidRDefault="00A03D81">
      <w:pPr>
        <w:pStyle w:val="a0"/>
        <w:rPr>
          <w:rtl/>
        </w:rPr>
      </w:pPr>
    </w:p>
    <w:p w14:paraId="7F01E899" w14:textId="77777777" w:rsidR="00000000" w:rsidRDefault="00A03D81">
      <w:pPr>
        <w:pStyle w:val="a0"/>
        <w:rPr>
          <w:rFonts w:hint="cs"/>
          <w:rtl/>
        </w:rPr>
      </w:pPr>
      <w:r>
        <w:rPr>
          <w:rFonts w:hint="cs"/>
          <w:rtl/>
        </w:rPr>
        <w:t>מה שכן, כמקובל בשגרת העבודה בינינו ל</w:t>
      </w:r>
      <w:r>
        <w:rPr>
          <w:rFonts w:hint="cs"/>
          <w:rtl/>
        </w:rPr>
        <w:t xml:space="preserve">בין משרד האוצר, העברנו את הפרטים מראש לידיעת פקידי האוצר שעוסקים בכך, ופה יש לי גם מסמך שהוא דואר אלקטרוני שהעבירו אנשי האוצר בחזרה אלינו, וזה מ-27 בינואר, כלומר עשרה ימים לפני שהעניין יצא החוצה: "הי שבתאי" </w:t>
      </w:r>
      <w:r>
        <w:rPr>
          <w:rtl/>
        </w:rPr>
        <w:t>–</w:t>
      </w:r>
      <w:r>
        <w:rPr>
          <w:rFonts w:hint="cs"/>
          <w:rtl/>
        </w:rPr>
        <w:t xml:space="preserve"> זה הפקיד שלנו </w:t>
      </w:r>
      <w:r>
        <w:rPr>
          <w:rtl/>
        </w:rPr>
        <w:t>–</w:t>
      </w:r>
      <w:r>
        <w:rPr>
          <w:rFonts w:hint="cs"/>
          <w:rtl/>
        </w:rPr>
        <w:t xml:space="preserve"> "מאושרת מלוא העלאת מחירי הלחם ב</w:t>
      </w:r>
      <w:r>
        <w:rPr>
          <w:rFonts w:hint="cs"/>
          <w:rtl/>
        </w:rPr>
        <w:t>שיעור של 15.72%".</w:t>
      </w:r>
    </w:p>
    <w:p w14:paraId="07454167" w14:textId="77777777" w:rsidR="00000000" w:rsidRDefault="00A03D81">
      <w:pPr>
        <w:pStyle w:val="a0"/>
        <w:ind w:firstLine="0"/>
        <w:rPr>
          <w:rFonts w:hint="cs"/>
          <w:rtl/>
        </w:rPr>
      </w:pPr>
    </w:p>
    <w:p w14:paraId="06EABDCD" w14:textId="77777777" w:rsidR="00000000" w:rsidRDefault="00A03D81">
      <w:pPr>
        <w:pStyle w:val="af0"/>
        <w:rPr>
          <w:rtl/>
        </w:rPr>
      </w:pPr>
      <w:r>
        <w:rPr>
          <w:rFonts w:hint="eastAsia"/>
          <w:rtl/>
        </w:rPr>
        <w:t>אופיר</w:t>
      </w:r>
      <w:r>
        <w:rPr>
          <w:rtl/>
        </w:rPr>
        <w:t xml:space="preserve"> פינס-פז (העבודה-מימד):</w:t>
      </w:r>
    </w:p>
    <w:p w14:paraId="7680097B" w14:textId="77777777" w:rsidR="00000000" w:rsidRDefault="00A03D81">
      <w:pPr>
        <w:pStyle w:val="a0"/>
        <w:rPr>
          <w:rFonts w:hint="cs"/>
          <w:rtl/>
        </w:rPr>
      </w:pPr>
    </w:p>
    <w:p w14:paraId="28F8B3BD" w14:textId="77777777" w:rsidR="00000000" w:rsidRDefault="00A03D81">
      <w:pPr>
        <w:pStyle w:val="a0"/>
        <w:rPr>
          <w:rFonts w:hint="cs"/>
          <w:rtl/>
        </w:rPr>
      </w:pPr>
      <w:r>
        <w:rPr>
          <w:rFonts w:hint="cs"/>
          <w:rtl/>
        </w:rPr>
        <w:t>הנייר של הלמ"ס יש לך גם?</w:t>
      </w:r>
    </w:p>
    <w:p w14:paraId="68141D78" w14:textId="77777777" w:rsidR="00000000" w:rsidRDefault="00A03D81">
      <w:pPr>
        <w:pStyle w:val="a0"/>
        <w:ind w:firstLine="0"/>
        <w:rPr>
          <w:rFonts w:hint="cs"/>
          <w:rtl/>
        </w:rPr>
      </w:pPr>
    </w:p>
    <w:p w14:paraId="66BB6D31" w14:textId="77777777" w:rsidR="00000000" w:rsidRDefault="00A03D81">
      <w:pPr>
        <w:pStyle w:val="-"/>
        <w:rPr>
          <w:rtl/>
        </w:rPr>
      </w:pPr>
      <w:bookmarkStart w:id="44" w:name="FS000001064T16_02_2004_16_43_44C"/>
      <w:bookmarkStart w:id="45" w:name="FS000001064T16_02_2004_17_07_31C"/>
      <w:bookmarkEnd w:id="44"/>
      <w:bookmarkEnd w:id="45"/>
      <w:r>
        <w:rPr>
          <w:rtl/>
        </w:rPr>
        <w:t>שר התעשייה, המסחר והתעסוקה אהוד אולמרט:</w:t>
      </w:r>
    </w:p>
    <w:p w14:paraId="3F58E085" w14:textId="77777777" w:rsidR="00000000" w:rsidRDefault="00A03D81">
      <w:pPr>
        <w:pStyle w:val="a0"/>
        <w:rPr>
          <w:rtl/>
        </w:rPr>
      </w:pPr>
    </w:p>
    <w:p w14:paraId="4FAA217C" w14:textId="77777777" w:rsidR="00000000" w:rsidRDefault="00A03D81">
      <w:pPr>
        <w:pStyle w:val="a0"/>
        <w:rPr>
          <w:rFonts w:hint="cs"/>
          <w:rtl/>
        </w:rPr>
      </w:pPr>
      <w:r>
        <w:rPr>
          <w:rFonts w:hint="cs"/>
          <w:rtl/>
        </w:rPr>
        <w:t>יש לי. המלה "מאושרת" היא טעות. הם לא צריכים לאשר, זאת לא סמכותם, והם לא אישרו, ואני גם לא טענתי שמישהו אישר. אבל זה שמישהו ידע, בזה אין ספק.</w:t>
      </w:r>
      <w:r>
        <w:rPr>
          <w:rFonts w:hint="cs"/>
          <w:rtl/>
        </w:rPr>
        <w:t xml:space="preserve"> אין לי שום סיבה להניח שאותו מישהו דיווח לשר, ואני מאמין באמת ובכנות שהשר הופתע. יכול להיות. לא כל השרים הופתעו, כי היו אחדים שקיבלו עדכון. </w:t>
      </w:r>
    </w:p>
    <w:p w14:paraId="4CD383B6" w14:textId="77777777" w:rsidR="00000000" w:rsidRDefault="00A03D81">
      <w:pPr>
        <w:pStyle w:val="a0"/>
        <w:ind w:firstLine="0"/>
        <w:rPr>
          <w:rFonts w:hint="cs"/>
          <w:rtl/>
        </w:rPr>
      </w:pPr>
    </w:p>
    <w:p w14:paraId="6970CC02" w14:textId="77777777" w:rsidR="00000000" w:rsidRDefault="00A03D81">
      <w:pPr>
        <w:pStyle w:val="af0"/>
        <w:rPr>
          <w:rtl/>
        </w:rPr>
      </w:pPr>
      <w:r>
        <w:rPr>
          <w:rFonts w:hint="eastAsia"/>
          <w:rtl/>
        </w:rPr>
        <w:t>יעקב</w:t>
      </w:r>
      <w:r>
        <w:rPr>
          <w:rtl/>
        </w:rPr>
        <w:t xml:space="preserve"> אדרי (הליכוד):</w:t>
      </w:r>
    </w:p>
    <w:p w14:paraId="274F6256" w14:textId="77777777" w:rsidR="00000000" w:rsidRDefault="00A03D81">
      <w:pPr>
        <w:pStyle w:val="a0"/>
        <w:rPr>
          <w:rFonts w:hint="cs"/>
          <w:rtl/>
        </w:rPr>
      </w:pPr>
    </w:p>
    <w:p w14:paraId="2B7C4F84" w14:textId="77777777" w:rsidR="00000000" w:rsidRDefault="00A03D81">
      <w:pPr>
        <w:pStyle w:val="a0"/>
        <w:rPr>
          <w:rFonts w:hint="cs"/>
          <w:rtl/>
        </w:rPr>
      </w:pPr>
      <w:r>
        <w:rPr>
          <w:rFonts w:hint="cs"/>
          <w:rtl/>
        </w:rPr>
        <w:t>מה זה משנה אם הוא לא ידע? אנחנו מבקשים ממך להוריד.</w:t>
      </w:r>
    </w:p>
    <w:p w14:paraId="5B033F5D" w14:textId="77777777" w:rsidR="00000000" w:rsidRDefault="00A03D81">
      <w:pPr>
        <w:pStyle w:val="a0"/>
        <w:ind w:firstLine="0"/>
        <w:rPr>
          <w:rFonts w:hint="cs"/>
          <w:rtl/>
        </w:rPr>
      </w:pPr>
    </w:p>
    <w:p w14:paraId="26A2A668" w14:textId="77777777" w:rsidR="00000000" w:rsidRDefault="00A03D81">
      <w:pPr>
        <w:pStyle w:val="af1"/>
        <w:rPr>
          <w:rtl/>
        </w:rPr>
      </w:pPr>
      <w:r>
        <w:rPr>
          <w:rFonts w:hint="eastAsia"/>
          <w:rtl/>
        </w:rPr>
        <w:t>היו</w:t>
      </w:r>
      <w:r>
        <w:rPr>
          <w:rtl/>
        </w:rPr>
        <w:t>"ר ראובן ריבלין:</w:t>
      </w:r>
    </w:p>
    <w:p w14:paraId="48D6B288" w14:textId="77777777" w:rsidR="00000000" w:rsidRDefault="00A03D81">
      <w:pPr>
        <w:pStyle w:val="a0"/>
        <w:rPr>
          <w:rFonts w:hint="cs"/>
          <w:rtl/>
        </w:rPr>
      </w:pPr>
    </w:p>
    <w:p w14:paraId="6F8BE192" w14:textId="77777777" w:rsidR="00000000" w:rsidRDefault="00A03D81">
      <w:pPr>
        <w:pStyle w:val="a0"/>
        <w:rPr>
          <w:rFonts w:hint="cs"/>
          <w:rtl/>
        </w:rPr>
      </w:pPr>
      <w:r>
        <w:rPr>
          <w:rFonts w:hint="cs"/>
          <w:rtl/>
        </w:rPr>
        <w:t>לא, בדיעבד. אני מאמי</w:t>
      </w:r>
      <w:r>
        <w:rPr>
          <w:rFonts w:hint="cs"/>
          <w:rtl/>
        </w:rPr>
        <w:t>ן לשניכם.</w:t>
      </w:r>
    </w:p>
    <w:p w14:paraId="645999E5" w14:textId="77777777" w:rsidR="00000000" w:rsidRDefault="00A03D81">
      <w:pPr>
        <w:pStyle w:val="a0"/>
        <w:ind w:firstLine="0"/>
        <w:rPr>
          <w:rFonts w:hint="cs"/>
          <w:rtl/>
        </w:rPr>
      </w:pPr>
    </w:p>
    <w:p w14:paraId="5C71C9C5" w14:textId="77777777" w:rsidR="00000000" w:rsidRDefault="00A03D81">
      <w:pPr>
        <w:pStyle w:val="-"/>
        <w:rPr>
          <w:rtl/>
        </w:rPr>
      </w:pPr>
      <w:bookmarkStart w:id="46" w:name="FS000001064T16_02_2004_17_08_44C"/>
      <w:bookmarkEnd w:id="46"/>
      <w:r>
        <w:rPr>
          <w:rtl/>
        </w:rPr>
        <w:t>שר התעשייה, המסחר והתעסוקה אהוד אולמרט:</w:t>
      </w:r>
    </w:p>
    <w:p w14:paraId="145673C5" w14:textId="77777777" w:rsidR="00000000" w:rsidRDefault="00A03D81">
      <w:pPr>
        <w:pStyle w:val="a0"/>
        <w:rPr>
          <w:rtl/>
        </w:rPr>
      </w:pPr>
    </w:p>
    <w:p w14:paraId="53A400F1" w14:textId="77777777" w:rsidR="00000000" w:rsidRDefault="00A03D81">
      <w:pPr>
        <w:pStyle w:val="a0"/>
        <w:rPr>
          <w:rFonts w:hint="cs"/>
          <w:rtl/>
        </w:rPr>
      </w:pPr>
      <w:r>
        <w:rPr>
          <w:rFonts w:hint="cs"/>
          <w:rtl/>
        </w:rPr>
        <w:t xml:space="preserve">תן לי, אדוני היושב-ראש. </w:t>
      </w:r>
    </w:p>
    <w:p w14:paraId="55C4F61D" w14:textId="77777777" w:rsidR="00000000" w:rsidRDefault="00A03D81">
      <w:pPr>
        <w:pStyle w:val="a0"/>
        <w:ind w:firstLine="0"/>
        <w:rPr>
          <w:rFonts w:hint="cs"/>
          <w:rtl/>
        </w:rPr>
      </w:pPr>
    </w:p>
    <w:p w14:paraId="0022AB34" w14:textId="77777777" w:rsidR="00000000" w:rsidRDefault="00A03D81">
      <w:pPr>
        <w:pStyle w:val="af1"/>
        <w:rPr>
          <w:rtl/>
        </w:rPr>
      </w:pPr>
      <w:r>
        <w:rPr>
          <w:rtl/>
        </w:rPr>
        <w:t>היו"ר ראובן ריבלין:</w:t>
      </w:r>
    </w:p>
    <w:p w14:paraId="4D0E963F" w14:textId="77777777" w:rsidR="00000000" w:rsidRDefault="00A03D81">
      <w:pPr>
        <w:pStyle w:val="a0"/>
        <w:rPr>
          <w:rtl/>
        </w:rPr>
      </w:pPr>
    </w:p>
    <w:p w14:paraId="43A6DD1C" w14:textId="77777777" w:rsidR="00000000" w:rsidRDefault="00A03D81">
      <w:pPr>
        <w:pStyle w:val="a0"/>
        <w:rPr>
          <w:rFonts w:hint="cs"/>
          <w:rtl/>
        </w:rPr>
      </w:pPr>
      <w:r>
        <w:rPr>
          <w:rFonts w:hint="cs"/>
          <w:rtl/>
        </w:rPr>
        <w:t>בבקשה, ברצון.</w:t>
      </w:r>
    </w:p>
    <w:p w14:paraId="737D4473" w14:textId="77777777" w:rsidR="00000000" w:rsidRDefault="00A03D81">
      <w:pPr>
        <w:pStyle w:val="a0"/>
        <w:ind w:firstLine="0"/>
        <w:rPr>
          <w:rFonts w:hint="cs"/>
          <w:rtl/>
        </w:rPr>
      </w:pPr>
    </w:p>
    <w:p w14:paraId="27B7E258" w14:textId="77777777" w:rsidR="00000000" w:rsidRDefault="00A03D81">
      <w:pPr>
        <w:pStyle w:val="af0"/>
        <w:rPr>
          <w:rtl/>
        </w:rPr>
      </w:pPr>
      <w:r>
        <w:rPr>
          <w:rFonts w:hint="eastAsia"/>
          <w:rtl/>
        </w:rPr>
        <w:t>טלב</w:t>
      </w:r>
      <w:r>
        <w:rPr>
          <w:rtl/>
        </w:rPr>
        <w:t xml:space="preserve"> אלסאנע (רע"ם):</w:t>
      </w:r>
    </w:p>
    <w:p w14:paraId="54731977" w14:textId="77777777" w:rsidR="00000000" w:rsidRDefault="00A03D81">
      <w:pPr>
        <w:pStyle w:val="a0"/>
        <w:rPr>
          <w:rFonts w:hint="cs"/>
          <w:rtl/>
        </w:rPr>
      </w:pPr>
    </w:p>
    <w:p w14:paraId="5EA4DFB7" w14:textId="77777777" w:rsidR="00000000" w:rsidRDefault="00A03D81">
      <w:pPr>
        <w:pStyle w:val="a0"/>
        <w:rPr>
          <w:rFonts w:hint="cs"/>
          <w:rtl/>
        </w:rPr>
      </w:pPr>
      <w:r>
        <w:rPr>
          <w:rFonts w:hint="cs"/>
          <w:rtl/>
        </w:rPr>
        <w:t>לקוני הלחם לא אכפת מזה.</w:t>
      </w:r>
    </w:p>
    <w:p w14:paraId="7627687D" w14:textId="77777777" w:rsidR="00000000" w:rsidRDefault="00A03D81">
      <w:pPr>
        <w:pStyle w:val="a0"/>
        <w:ind w:firstLine="0"/>
        <w:rPr>
          <w:rFonts w:hint="cs"/>
          <w:rtl/>
        </w:rPr>
      </w:pPr>
    </w:p>
    <w:p w14:paraId="60E06AA9" w14:textId="77777777" w:rsidR="00000000" w:rsidRDefault="00A03D81">
      <w:pPr>
        <w:pStyle w:val="-"/>
        <w:rPr>
          <w:rtl/>
        </w:rPr>
      </w:pPr>
      <w:bookmarkStart w:id="47" w:name="FS000001064T16_02_2004_16_44_24C"/>
      <w:bookmarkStart w:id="48" w:name="FS000001064T16_02_2004_17_09_16C"/>
      <w:bookmarkEnd w:id="47"/>
      <w:bookmarkEnd w:id="48"/>
      <w:r>
        <w:rPr>
          <w:rFonts w:hint="eastAsia"/>
          <w:rtl/>
        </w:rPr>
        <w:t>שר</w:t>
      </w:r>
      <w:r>
        <w:rPr>
          <w:rtl/>
        </w:rPr>
        <w:t xml:space="preserve"> התעשייה, המסחר והתעסוקה אהוד אולמרט:</w:t>
      </w:r>
    </w:p>
    <w:p w14:paraId="1C68BAED" w14:textId="77777777" w:rsidR="00000000" w:rsidRDefault="00A03D81">
      <w:pPr>
        <w:pStyle w:val="a0"/>
        <w:rPr>
          <w:rFonts w:hint="cs"/>
          <w:rtl/>
        </w:rPr>
      </w:pPr>
    </w:p>
    <w:p w14:paraId="78D7CE4A" w14:textId="77777777" w:rsidR="00000000" w:rsidRDefault="00A03D81">
      <w:pPr>
        <w:pStyle w:val="a0"/>
        <w:rPr>
          <w:rFonts w:hint="cs"/>
          <w:rtl/>
        </w:rPr>
      </w:pPr>
      <w:r>
        <w:rPr>
          <w:rFonts w:hint="cs"/>
          <w:rtl/>
        </w:rPr>
        <w:t>מה שקשור להצעות של שר האוצר, אמרתי עוד הפעם: אני לא דובר</w:t>
      </w:r>
      <w:r>
        <w:rPr>
          <w:rFonts w:hint="cs"/>
          <w:rtl/>
        </w:rPr>
        <w:t>ו, אני יכול להגיד רק דבר אחד, שרעיון מסוים שהעלה בפני השר, לפי דעתי, היה גורם לעלייה נוספת וקשה יותר במחירי הלחם, מאשר להורדתם, ולכן חשבתי שהוא לא רעיון מתאים. אבל בהחלט בכוונתי לשבת אתו, ואם נגיע למתכונת שתאפשר לפצות את הנצרכים, לפי דעתי, בכך אולי ניתן תש</w:t>
      </w:r>
      <w:r>
        <w:rPr>
          <w:rFonts w:hint="cs"/>
          <w:rtl/>
        </w:rPr>
        <w:t xml:space="preserve">ובה לבעיה שהיא הרבה יותר רחבה מעליית מחירי הלחם. עד כאן. תודה רבה. </w:t>
      </w:r>
    </w:p>
    <w:p w14:paraId="0A11F5EE" w14:textId="77777777" w:rsidR="00000000" w:rsidRDefault="00A03D81">
      <w:pPr>
        <w:pStyle w:val="a0"/>
        <w:ind w:firstLine="0"/>
        <w:rPr>
          <w:rFonts w:hint="cs"/>
          <w:rtl/>
        </w:rPr>
      </w:pPr>
    </w:p>
    <w:p w14:paraId="6E14677A" w14:textId="77777777" w:rsidR="00000000" w:rsidRDefault="00A03D81">
      <w:pPr>
        <w:pStyle w:val="af1"/>
        <w:rPr>
          <w:rtl/>
        </w:rPr>
      </w:pPr>
      <w:r>
        <w:rPr>
          <w:rFonts w:hint="eastAsia"/>
          <w:rtl/>
        </w:rPr>
        <w:t>היו</w:t>
      </w:r>
      <w:r>
        <w:rPr>
          <w:rtl/>
        </w:rPr>
        <w:t>"ר ראובן ריבלין:</w:t>
      </w:r>
    </w:p>
    <w:p w14:paraId="1FD2A01E" w14:textId="77777777" w:rsidR="00000000" w:rsidRDefault="00A03D81">
      <w:pPr>
        <w:pStyle w:val="a0"/>
        <w:rPr>
          <w:rFonts w:hint="cs"/>
          <w:rtl/>
        </w:rPr>
      </w:pPr>
    </w:p>
    <w:p w14:paraId="6E556ED8" w14:textId="77777777" w:rsidR="00000000" w:rsidRDefault="00A03D81">
      <w:pPr>
        <w:pStyle w:val="a0"/>
        <w:rPr>
          <w:rFonts w:hint="cs"/>
          <w:rtl/>
        </w:rPr>
      </w:pPr>
      <w:r>
        <w:rPr>
          <w:rFonts w:hint="cs"/>
          <w:rtl/>
        </w:rPr>
        <w:t>אני מאוד מודה לשר המסחר והתעשייה. רבותי חברי הכנסת, נעבור להצעת אי-אמון מטעם סיעת ש"ס, שעליה ישיב כבוד שר הרווחה זבולון אורלב, בעניין יחסה של הממשלה לרבבות קשישים רוע</w:t>
      </w:r>
      <w:r>
        <w:rPr>
          <w:rFonts w:hint="cs"/>
          <w:rtl/>
        </w:rPr>
        <w:t>דים, רעבים ובודדים. ינמק את ההצעה חבר הכנסת שלמה בניזרי.</w:t>
      </w:r>
    </w:p>
    <w:p w14:paraId="5E8A4D67" w14:textId="77777777" w:rsidR="00000000" w:rsidRDefault="00A03D81">
      <w:pPr>
        <w:pStyle w:val="a0"/>
        <w:ind w:firstLine="0"/>
        <w:rPr>
          <w:rFonts w:hint="cs"/>
          <w:rtl/>
        </w:rPr>
      </w:pPr>
    </w:p>
    <w:p w14:paraId="7AC848D9" w14:textId="77777777" w:rsidR="00000000" w:rsidRDefault="00A03D81">
      <w:pPr>
        <w:pStyle w:val="a"/>
        <w:rPr>
          <w:rtl/>
        </w:rPr>
      </w:pPr>
      <w:bookmarkStart w:id="49" w:name="FS000000484T16_02_2004_16_45_29"/>
      <w:bookmarkStart w:id="50" w:name="_Toc79902400"/>
      <w:bookmarkEnd w:id="49"/>
      <w:r>
        <w:rPr>
          <w:rFonts w:hint="eastAsia"/>
          <w:rtl/>
        </w:rPr>
        <w:t>שלמה</w:t>
      </w:r>
      <w:r>
        <w:rPr>
          <w:rtl/>
        </w:rPr>
        <w:t xml:space="preserve"> בניזרי (ש"ס):</w:t>
      </w:r>
      <w:bookmarkEnd w:id="50"/>
    </w:p>
    <w:p w14:paraId="709FA444" w14:textId="77777777" w:rsidR="00000000" w:rsidRDefault="00A03D81">
      <w:pPr>
        <w:pStyle w:val="a0"/>
        <w:rPr>
          <w:rFonts w:hint="cs"/>
          <w:rtl/>
        </w:rPr>
      </w:pPr>
    </w:p>
    <w:p w14:paraId="376DB339" w14:textId="77777777" w:rsidR="00000000" w:rsidRDefault="00A03D81">
      <w:pPr>
        <w:pStyle w:val="a0"/>
        <w:rPr>
          <w:rFonts w:hint="cs"/>
          <w:rtl/>
        </w:rPr>
      </w:pPr>
      <w:r>
        <w:rPr>
          <w:rFonts w:hint="cs"/>
          <w:rtl/>
        </w:rPr>
        <w:t>אדוני היושב-ראש, רבותי חברי הכנסת, השבוע התפרסם מחקר של מכון ברוקדייל, שהיה אמור לזעזע את מדינת ישראל ואת אזרחיה לא פחות מרעידת האדמה, אבל זה החזיק מים שתיים או שלוש מהדורות חדשו</w:t>
      </w:r>
      <w:r>
        <w:rPr>
          <w:rFonts w:hint="cs"/>
          <w:rtl/>
        </w:rPr>
        <w:t xml:space="preserve">ת, בשונה מרעידת האדמה. כי ההבדל הוא שברעידת האדמה כל בתינו וכל חיינו היו ממש תלויים על בלימה, אז כולנו רעדנו, וודאי שזה תפס הרבה יותר כותרות, וממילא בממשלה הדיון היה יותר רציני, היה עדכון של הוועדה, וועדת השרים התכנסה עוד באותו יום. </w:t>
      </w:r>
    </w:p>
    <w:p w14:paraId="0681688E" w14:textId="77777777" w:rsidR="00000000" w:rsidRDefault="00A03D81">
      <w:pPr>
        <w:pStyle w:val="a0"/>
        <w:rPr>
          <w:rFonts w:hint="cs"/>
          <w:rtl/>
        </w:rPr>
      </w:pPr>
    </w:p>
    <w:p w14:paraId="2D94B0B5" w14:textId="77777777" w:rsidR="00000000" w:rsidRDefault="00A03D81">
      <w:pPr>
        <w:pStyle w:val="a0"/>
        <w:rPr>
          <w:rFonts w:hint="cs"/>
          <w:rtl/>
        </w:rPr>
      </w:pPr>
      <w:r>
        <w:rPr>
          <w:rFonts w:hint="cs"/>
          <w:rtl/>
        </w:rPr>
        <w:t>אבל, כאשר מדברים על מ</w:t>
      </w:r>
      <w:r>
        <w:rPr>
          <w:rFonts w:hint="cs"/>
          <w:rtl/>
        </w:rPr>
        <w:t>עמדם של הקשישים, שהם 10% מאזרחי מדינת ישראל, 640,000 קשישים, ש-30% מהם לפחות מקבלים השלמת הכנסה, כאשר אנחנו קוראים שכל זקן חמישי במדינת ישראל סובל מבעיית רעב - 26% נאלצים לבחור בין אוכל לבין חימום  לבין תרופות, 64% דיווחו כי ויתרו לא אחת על מזון לטובת תשלו</w:t>
      </w:r>
      <w:r>
        <w:rPr>
          <w:rFonts w:hint="cs"/>
          <w:rtl/>
        </w:rPr>
        <w:t>מים אחרים. 23% מהקשישים סובלים מרעב כי מצבם הבריאותי אינו מאפשר להם לבשל לעצמם. חלק מהם סובלים מקור, מבדידות. כל הדברים הקשים, שכמוני כמוכם קראנו, הזדעזענו ושאלנו את עצמנו האם זו מדינת ישראל, האם זו המדינה שייחלנו לה אלפיים שנות גלות, כדי להביא לכאן את אות</w:t>
      </w:r>
      <w:r>
        <w:rPr>
          <w:rFonts w:hint="cs"/>
          <w:rtl/>
        </w:rPr>
        <w:t>ם אנשים - ולא לחינם צפה דוד המלך את הדברים ואמר: "אל תשליכני לעת זקנה". הנה מושלכים פה, במדינת ישראל, אותם אנשים שתרמו מכוחם, מזמנם, מדמם, ממרצם, עבור מדינת ישראל, ואנחנו היום מפקירים אותם מתקציב לתקציב, משנה לשנה.</w:t>
      </w:r>
    </w:p>
    <w:p w14:paraId="3C4BCE2B" w14:textId="77777777" w:rsidR="00000000" w:rsidRDefault="00A03D81">
      <w:pPr>
        <w:pStyle w:val="a0"/>
        <w:rPr>
          <w:rFonts w:hint="cs"/>
          <w:rtl/>
        </w:rPr>
      </w:pPr>
    </w:p>
    <w:p w14:paraId="43312D39" w14:textId="77777777" w:rsidR="00000000" w:rsidRDefault="00A03D81">
      <w:pPr>
        <w:pStyle w:val="a0"/>
        <w:rPr>
          <w:rFonts w:hint="cs"/>
          <w:rtl/>
        </w:rPr>
      </w:pPr>
      <w:r>
        <w:rPr>
          <w:rFonts w:hint="cs"/>
          <w:rtl/>
        </w:rPr>
        <w:t>ניסיתי לבדוק במקורות חז"ל מה אומרים על כ</w:t>
      </w:r>
      <w:r>
        <w:rPr>
          <w:rFonts w:hint="cs"/>
          <w:rtl/>
        </w:rPr>
        <w:t>ך שיש איזה אירוע דרמטי שמזעזע את העולם כדוגמת רעידת אדמה. אמרתי, בואו נבדוק בדברי חז"ל אם יש רמז כלשהו שלא רק בדיל ויעבור, היתה איזו רעידה, אלא אולי זה גם צריך להרעיד אותנו, אולי לעשות איזה חשבון נפש, "לעשות חושבים". ובאמת, בהפטרה של השבוע שעבר קראנו את הפ</w:t>
      </w:r>
      <w:r>
        <w:rPr>
          <w:rFonts w:hint="cs"/>
          <w:rtl/>
        </w:rPr>
        <w:t>סוק: "ארץ רעשה גם שמים נטפו", אבל התבוננתי בדברי חז"ל וגיליתי מהן זוועות. הגמרא אומרת: זוועות נקרא רעידת אדמה. כי לנו שפר גורלנו באותה רעידה לעומת סין בשנת 1976, כשהיו 700,000 נפגעים ברעידת אדמה. פה שפר גורלנו ולא נפגעו, ברוך השם, בנפש.  בדקתי מה אומרים חז</w:t>
      </w:r>
      <w:r>
        <w:rPr>
          <w:rFonts w:hint="cs"/>
          <w:rtl/>
        </w:rPr>
        <w:t xml:space="preserve">"ל על רעידת אדמה. לא אדבר על מה שמדובר שם על משכב זכר, שזו אחת הסיבות, ועל שאר הדברים, כדי לא להדליק פה את העניינים, אלא אני רוצה להתמקד באמת בדברים המרכזיים. </w:t>
      </w:r>
    </w:p>
    <w:p w14:paraId="50A0C93C" w14:textId="77777777" w:rsidR="00000000" w:rsidRDefault="00A03D81">
      <w:pPr>
        <w:pStyle w:val="a0"/>
        <w:rPr>
          <w:rFonts w:hint="cs"/>
          <w:rtl/>
        </w:rPr>
      </w:pPr>
    </w:p>
    <w:p w14:paraId="4354E15B" w14:textId="77777777" w:rsidR="00000000" w:rsidRDefault="00A03D81">
      <w:pPr>
        <w:pStyle w:val="a0"/>
        <w:rPr>
          <w:rFonts w:hint="cs"/>
          <w:rtl/>
        </w:rPr>
      </w:pPr>
      <w:r>
        <w:rPr>
          <w:rFonts w:hint="cs"/>
          <w:rtl/>
        </w:rPr>
        <w:t xml:space="preserve">והנה חז"ל אומרים: רעידת אדמה מגיעה בעקבות זה שאין מוציאים מעשרותיהם של ישראל אל העניים. כלומר, </w:t>
      </w:r>
      <w:r>
        <w:rPr>
          <w:rFonts w:hint="cs"/>
          <w:rtl/>
        </w:rPr>
        <w:t>רבותינו אומרים את הטעם, כאשר החלשים שבחברה, כאשר המסכנים שבחברה, אתם הולכים ומרעיבים אותם - האדמה רועשת. האדמה אינה יכול להאכיל אנשים. ארץ-ישראל אינה מסוגלת להאכיל.</w:t>
      </w:r>
    </w:p>
    <w:p w14:paraId="2A5642BE" w14:textId="77777777" w:rsidR="00000000" w:rsidRDefault="00A03D81">
      <w:pPr>
        <w:pStyle w:val="a0"/>
        <w:ind w:firstLine="0"/>
        <w:rPr>
          <w:rFonts w:hint="cs"/>
          <w:rtl/>
        </w:rPr>
      </w:pPr>
    </w:p>
    <w:p w14:paraId="4A4B2EF7" w14:textId="77777777" w:rsidR="00000000" w:rsidRDefault="00A03D81">
      <w:pPr>
        <w:pStyle w:val="af1"/>
        <w:rPr>
          <w:rtl/>
        </w:rPr>
      </w:pPr>
      <w:r>
        <w:rPr>
          <w:rFonts w:hint="eastAsia"/>
          <w:rtl/>
        </w:rPr>
        <w:t>היו</w:t>
      </w:r>
      <w:r>
        <w:rPr>
          <w:rtl/>
        </w:rPr>
        <w:t>"ר ראובן ריבלין:</w:t>
      </w:r>
    </w:p>
    <w:p w14:paraId="41559F8F" w14:textId="77777777" w:rsidR="00000000" w:rsidRDefault="00A03D81">
      <w:pPr>
        <w:pStyle w:val="a0"/>
        <w:rPr>
          <w:rFonts w:hint="cs"/>
          <w:rtl/>
        </w:rPr>
      </w:pPr>
    </w:p>
    <w:p w14:paraId="0CD70506" w14:textId="77777777" w:rsidR="00000000" w:rsidRDefault="00A03D81">
      <w:pPr>
        <w:pStyle w:val="a0"/>
        <w:rPr>
          <w:rFonts w:hint="cs"/>
          <w:rtl/>
        </w:rPr>
      </w:pPr>
      <w:r>
        <w:rPr>
          <w:rFonts w:hint="cs"/>
          <w:rtl/>
        </w:rPr>
        <w:t>אני מאוד מצטער, אתם מאוד מפריעים לחבר הכנסת בניזרי.</w:t>
      </w:r>
    </w:p>
    <w:p w14:paraId="2FE86304" w14:textId="77777777" w:rsidR="00000000" w:rsidRDefault="00A03D81">
      <w:pPr>
        <w:pStyle w:val="a0"/>
        <w:ind w:firstLine="0"/>
        <w:rPr>
          <w:rFonts w:hint="cs"/>
          <w:rtl/>
        </w:rPr>
      </w:pPr>
    </w:p>
    <w:p w14:paraId="012B4DE6" w14:textId="77777777" w:rsidR="00000000" w:rsidRDefault="00A03D81">
      <w:pPr>
        <w:pStyle w:val="-"/>
        <w:rPr>
          <w:rtl/>
        </w:rPr>
      </w:pPr>
      <w:bookmarkStart w:id="51" w:name="FS000000484T16_02_2004_16_48_56C"/>
      <w:bookmarkEnd w:id="51"/>
      <w:r>
        <w:rPr>
          <w:rtl/>
        </w:rPr>
        <w:t>שלמה בניזרי (ש"ס</w:t>
      </w:r>
      <w:r>
        <w:rPr>
          <w:rtl/>
        </w:rPr>
        <w:t>):</w:t>
      </w:r>
    </w:p>
    <w:p w14:paraId="755821EE" w14:textId="77777777" w:rsidR="00000000" w:rsidRDefault="00A03D81">
      <w:pPr>
        <w:pStyle w:val="a0"/>
        <w:ind w:firstLine="720"/>
        <w:rPr>
          <w:rFonts w:hint="cs"/>
          <w:rtl/>
        </w:rPr>
      </w:pPr>
    </w:p>
    <w:p w14:paraId="511A9C33" w14:textId="77777777" w:rsidR="00000000" w:rsidRDefault="00A03D81">
      <w:pPr>
        <w:pStyle w:val="a0"/>
        <w:ind w:firstLine="720"/>
        <w:rPr>
          <w:rFonts w:hint="cs"/>
          <w:rtl/>
        </w:rPr>
      </w:pPr>
      <w:r>
        <w:rPr>
          <w:rFonts w:hint="cs"/>
          <w:rtl/>
        </w:rPr>
        <w:t>כלומר, כאשר אנחנו לא מוציאים את מעשרותינו, כאשר איננו באים ודואגים לחלשים בחברה, גם הארץ רועשת. רבותינו אמרו: זקן זה קנה חוכמה. זקן בימינו זה קנה חרפה, חרפת רעב. זו המדינה שלנו, שמפקירה היום את חלשיה ואיננה דואגת להם. אם זה כאשר בקדנציה הזאת הפחיתו לקש</w:t>
      </w:r>
      <w:r>
        <w:rPr>
          <w:rFonts w:hint="cs"/>
          <w:rtl/>
        </w:rPr>
        <w:t xml:space="preserve">ישים הסיעודיים את השעות שלהם, הפחיתו את תקציבי הרווחה, וממילא כאשר מפחיתים את תקציבי הרווחה גם הטיפול בקשישים נפגע, אף שהשר אולי יגיד: שמע, לא פגעו כמעט. ודאי שיש תוצאות ישירות ועקיפות. </w:t>
      </w:r>
    </w:p>
    <w:p w14:paraId="04E735C2" w14:textId="77777777" w:rsidR="00000000" w:rsidRDefault="00A03D81">
      <w:pPr>
        <w:pStyle w:val="a0"/>
        <w:ind w:firstLine="720"/>
        <w:rPr>
          <w:rFonts w:hint="cs"/>
          <w:rtl/>
        </w:rPr>
      </w:pPr>
    </w:p>
    <w:p w14:paraId="3506162A" w14:textId="77777777" w:rsidR="00000000" w:rsidRDefault="00A03D81">
      <w:pPr>
        <w:pStyle w:val="a0"/>
        <w:ind w:firstLine="720"/>
        <w:rPr>
          <w:rFonts w:hint="cs"/>
          <w:rtl/>
        </w:rPr>
      </w:pPr>
      <w:r>
        <w:rPr>
          <w:rFonts w:hint="cs"/>
          <w:rtl/>
        </w:rPr>
        <w:t>הקצבה שזקן או קשיש מקבל במדינת ישראל - אם אני מסתכל על מדינות נאורות</w:t>
      </w:r>
      <w:r>
        <w:rPr>
          <w:rFonts w:hint="cs"/>
          <w:rtl/>
        </w:rPr>
        <w:t xml:space="preserve"> אחרות בעולם, שאנחנו תמיד אוהבים להשוות את עצמנו אליהן, שם הקצבה נעה בין שליש לחצי מגובה השכר הממוצע במשק, ובמדינת ישראל הקצבה היא חמישית מהשכר הממוצע. חמישית בסך הכול. </w:t>
      </w:r>
      <w:bookmarkStart w:id="52" w:name="FS000000484T16_02_2004_16_56_11C"/>
      <w:bookmarkEnd w:id="52"/>
      <w:r>
        <w:rPr>
          <w:rFonts w:hint="cs"/>
          <w:rtl/>
        </w:rPr>
        <w:t>האם בן-אדם יכול לחיות על 1,100 ש"ח קצבת זיקנה? אם אין לו הכנסה נוספת הוא מקבל השלמת הכנ</w:t>
      </w:r>
      <w:r>
        <w:rPr>
          <w:rFonts w:hint="cs"/>
          <w:rtl/>
        </w:rPr>
        <w:t>סה, 1,700</w:t>
      </w:r>
      <w:r>
        <w:rPr>
          <w:rFonts w:hint="eastAsia"/>
          <w:rtl/>
        </w:rPr>
        <w:t>–</w:t>
      </w:r>
      <w:r>
        <w:rPr>
          <w:rFonts w:hint="cs"/>
          <w:rtl/>
        </w:rPr>
        <w:t xml:space="preserve">1,800 ש"ח. האם במצב כזה בן-אדם יכול לחיות במדינת ישראל?  </w:t>
      </w:r>
    </w:p>
    <w:p w14:paraId="458D160F" w14:textId="77777777" w:rsidR="00000000" w:rsidRDefault="00A03D81">
      <w:pPr>
        <w:pStyle w:val="a0"/>
        <w:rPr>
          <w:rFonts w:hint="cs"/>
          <w:rtl/>
        </w:rPr>
      </w:pPr>
    </w:p>
    <w:p w14:paraId="50941E42" w14:textId="77777777" w:rsidR="00000000" w:rsidRDefault="00A03D81">
      <w:pPr>
        <w:pStyle w:val="a0"/>
        <w:rPr>
          <w:rFonts w:hint="cs"/>
          <w:rtl/>
        </w:rPr>
      </w:pPr>
      <w:r>
        <w:rPr>
          <w:rFonts w:hint="cs"/>
          <w:rtl/>
        </w:rPr>
        <w:t>"כי לא על הלחם לבדו יחיה האדם" - באה הממשלה בדיוק באותו שבוע ומייקרת לנו  את הלחם. אבל מה? שר האוצר של מדינת ישראל מודיע לאזרחי המדינה: רבותי, יש לי בשורות טובות אליכם. את מה הוא הוזיל לנ</w:t>
      </w:r>
      <w:r>
        <w:rPr>
          <w:rFonts w:hint="cs"/>
          <w:rtl/>
        </w:rPr>
        <w:t xml:space="preserve">ו? את הסומסום. כלומר, אני אשב כל היום ואוכל סומסום. הוא נתן לנו גם קוביות של סוכר. האם אני בוכרי שאוהב את זה ויושב ואוכל קוביות סוכר? </w:t>
      </w:r>
    </w:p>
    <w:p w14:paraId="5D599787" w14:textId="77777777" w:rsidR="00000000" w:rsidRDefault="00A03D81">
      <w:pPr>
        <w:pStyle w:val="a0"/>
        <w:rPr>
          <w:rFonts w:hint="cs"/>
          <w:rtl/>
        </w:rPr>
      </w:pPr>
    </w:p>
    <w:p w14:paraId="5116EFCE" w14:textId="77777777" w:rsidR="00000000" w:rsidRDefault="00A03D81">
      <w:pPr>
        <w:pStyle w:val="af0"/>
        <w:rPr>
          <w:rtl/>
        </w:rPr>
      </w:pPr>
      <w:r>
        <w:rPr>
          <w:rFonts w:hint="eastAsia"/>
          <w:rtl/>
        </w:rPr>
        <w:t>צבי</w:t>
      </w:r>
      <w:r>
        <w:rPr>
          <w:rtl/>
        </w:rPr>
        <w:t xml:space="preserve"> הנדל (האיחוד הלאומי - ישראל ביתנו):</w:t>
      </w:r>
    </w:p>
    <w:p w14:paraId="77FAA2E6" w14:textId="77777777" w:rsidR="00000000" w:rsidRDefault="00A03D81">
      <w:pPr>
        <w:pStyle w:val="a0"/>
        <w:rPr>
          <w:rFonts w:hint="cs"/>
          <w:rtl/>
        </w:rPr>
      </w:pPr>
    </w:p>
    <w:p w14:paraId="6548556D" w14:textId="77777777" w:rsidR="00000000" w:rsidRDefault="00A03D81">
      <w:pPr>
        <w:pStyle w:val="a0"/>
        <w:ind w:firstLine="720"/>
        <w:rPr>
          <w:rFonts w:hint="cs"/>
          <w:rtl/>
        </w:rPr>
      </w:pPr>
      <w:r>
        <w:rPr>
          <w:rFonts w:hint="cs"/>
          <w:rtl/>
        </w:rPr>
        <w:t>זה בשביל להמתיק.</w:t>
      </w:r>
    </w:p>
    <w:p w14:paraId="23022AD0" w14:textId="77777777" w:rsidR="00000000" w:rsidRDefault="00A03D81">
      <w:pPr>
        <w:pStyle w:val="a0"/>
        <w:ind w:firstLine="720"/>
        <w:rPr>
          <w:rFonts w:hint="cs"/>
          <w:rtl/>
        </w:rPr>
      </w:pPr>
    </w:p>
    <w:p w14:paraId="25313CD7" w14:textId="77777777" w:rsidR="00000000" w:rsidRDefault="00A03D81">
      <w:pPr>
        <w:pStyle w:val="-"/>
        <w:rPr>
          <w:rtl/>
        </w:rPr>
      </w:pPr>
      <w:bookmarkStart w:id="53" w:name="FS000000484T16_02_2004_16_56_23C"/>
      <w:bookmarkEnd w:id="53"/>
      <w:r>
        <w:rPr>
          <w:rtl/>
        </w:rPr>
        <w:t>שלמה בניזרי (ש"ס):</w:t>
      </w:r>
    </w:p>
    <w:p w14:paraId="6CF7BE53" w14:textId="77777777" w:rsidR="00000000" w:rsidRDefault="00A03D81">
      <w:pPr>
        <w:pStyle w:val="a0"/>
        <w:rPr>
          <w:rtl/>
        </w:rPr>
      </w:pPr>
    </w:p>
    <w:p w14:paraId="774D5529" w14:textId="77777777" w:rsidR="00000000" w:rsidRDefault="00A03D81">
      <w:pPr>
        <w:pStyle w:val="a0"/>
        <w:rPr>
          <w:rFonts w:hint="cs"/>
          <w:rtl/>
        </w:rPr>
      </w:pPr>
      <w:r>
        <w:rPr>
          <w:rFonts w:hint="cs"/>
          <w:rtl/>
        </w:rPr>
        <w:t>יפה, להמתיק את הגלולה המרה. אמר מישהו בבד</w:t>
      </w:r>
      <w:r>
        <w:rPr>
          <w:rFonts w:hint="cs"/>
          <w:rtl/>
        </w:rPr>
        <w:t>יחותא בשבוע שעבר, שהוא הוזיל את ה-</w:t>
      </w:r>
      <w:r>
        <w:t>DVD</w:t>
      </w:r>
      <w:r>
        <w:rPr>
          <w:rFonts w:hint="cs"/>
          <w:rtl/>
        </w:rPr>
        <w:t xml:space="preserve"> כדי שבני-אדם יצפו בהם ויראו איך אוכלים. האם אני יכול לאכול טלוויזיה או </w:t>
      </w:r>
      <w:r>
        <w:t>DVD</w:t>
      </w:r>
      <w:r>
        <w:rPr>
          <w:rFonts w:hint="cs"/>
          <w:rtl/>
        </w:rPr>
        <w:t>?  הרי זה צחוק הגורל. אמר גם מישהו בבדיחותא, מדוע יש שני שרי אוצר? הלוא מספיק שר אוצר אחד, כמו במדינה נורמלית, אלא בממשלה כל כך רעה, שעושה כל כך</w:t>
      </w:r>
      <w:r>
        <w:rPr>
          <w:rFonts w:hint="cs"/>
          <w:rtl/>
        </w:rPr>
        <w:t xml:space="preserve"> הרבה גזירות רעות לאזרחיה, לא מספיק שר אוצר אחד. צריך שני  שרי אוצר כדי להרבות בגזירות כל כך רעות. לכן, הדברים הם כל כך מזעזעים, אנשים אולי לא מבינים על מה אנחנו מדברים, מכיוון שהם לא חשו חרפת רעב מהי. </w:t>
      </w:r>
    </w:p>
    <w:p w14:paraId="6CC8EC05" w14:textId="77777777" w:rsidR="00000000" w:rsidRDefault="00A03D81">
      <w:pPr>
        <w:pStyle w:val="a0"/>
        <w:rPr>
          <w:rFonts w:hint="cs"/>
          <w:rtl/>
        </w:rPr>
      </w:pPr>
    </w:p>
    <w:p w14:paraId="73136BD5" w14:textId="77777777" w:rsidR="00000000" w:rsidRDefault="00A03D81">
      <w:pPr>
        <w:pStyle w:val="a0"/>
        <w:rPr>
          <w:rFonts w:hint="cs"/>
          <w:rtl/>
        </w:rPr>
      </w:pPr>
      <w:r>
        <w:rPr>
          <w:rFonts w:hint="cs"/>
          <w:rtl/>
        </w:rPr>
        <w:t>אני יודע שעוד מעט יעלה השר ויאמר: אתה היית בממשלה שג</w:t>
      </w:r>
      <w:r>
        <w:rPr>
          <w:rFonts w:hint="cs"/>
          <w:rtl/>
        </w:rPr>
        <w:t xml:space="preserve">ם כן פגעו. אדוני השר, כמה פעמים אפשר לומר את התירוץ הזה? חאלס, זה כבר שנה שאתם בממשלה, אי-אפשר כל הזמן לחזור על הטענה: גם אתם הייתם. אנחנו היינו, אנחנו נלחמנו. </w:t>
      </w:r>
    </w:p>
    <w:p w14:paraId="4B1CB97F" w14:textId="77777777" w:rsidR="00000000" w:rsidRDefault="00A03D81">
      <w:pPr>
        <w:pStyle w:val="a0"/>
        <w:rPr>
          <w:rFonts w:hint="cs"/>
          <w:rtl/>
        </w:rPr>
      </w:pPr>
    </w:p>
    <w:p w14:paraId="2805255D" w14:textId="77777777" w:rsidR="00000000" w:rsidRDefault="00A03D81">
      <w:pPr>
        <w:pStyle w:val="a0"/>
        <w:rPr>
          <w:rFonts w:hint="cs"/>
          <w:rtl/>
        </w:rPr>
      </w:pPr>
      <w:r>
        <w:rPr>
          <w:rFonts w:hint="cs"/>
          <w:rtl/>
        </w:rPr>
        <w:t>בשבוע שעבר השר אולמרט החמיא, נתן מחמאה כל כך גדולה בטענתו: "אנחנו רוצים את יהדות התורה ולא רוצ</w:t>
      </w:r>
      <w:r>
        <w:rPr>
          <w:rFonts w:hint="cs"/>
          <w:rtl/>
        </w:rPr>
        <w:t xml:space="preserve">ים את ש"ס. למה?  ש"ס הם </w:t>
      </w:r>
      <w:r>
        <w:t>trouble-makers</w:t>
      </w:r>
      <w:r>
        <w:rPr>
          <w:rFonts w:hint="cs"/>
          <w:rtl/>
        </w:rPr>
        <w:t xml:space="preserve">. הם עושים בעיות לכל ממשלה". אילו בעיות? כאשר הם מבקשים לא לפגוע בשכבות החלשות. זו המחמאה הכי גדולה </w:t>
      </w:r>
      <w:r>
        <w:rPr>
          <w:rFonts w:hint="eastAsia"/>
          <w:rtl/>
        </w:rPr>
        <w:t>–</w:t>
      </w:r>
      <w:r>
        <w:rPr>
          <w:rFonts w:hint="cs"/>
          <w:rtl/>
        </w:rPr>
        <w:t xml:space="preserve"> תודה רבה לך, אולמרט, שנתת לנו את המחמאה הזאת. ראש הממשלה לא רוצה אותנו, כי הוא יודע שמיררנו לו את חייו עד שהוא נאלץ </w:t>
      </w:r>
      <w:r>
        <w:rPr>
          <w:rFonts w:hint="cs"/>
          <w:rtl/>
        </w:rPr>
        <w:t xml:space="preserve">לפטר אותנו באותה התפטרות או פיטורים חגיגיים. הוא אומנם הוסיף לעצמו הילה ויוקרה כשהוא פיטר את שרי ש"ס. פוטרנו כי דאגנו לחלשים. אדוני השר, האם תבוא ותגיד שוב: אתם גם הייתם? אל תקיים את הפסוק "ככלב שב על קאו כסיל שונה באולתו". </w:t>
      </w:r>
    </w:p>
    <w:p w14:paraId="68772DA9" w14:textId="77777777" w:rsidR="00000000" w:rsidRDefault="00A03D81">
      <w:pPr>
        <w:pStyle w:val="a0"/>
        <w:rPr>
          <w:rFonts w:hint="cs"/>
          <w:rtl/>
        </w:rPr>
      </w:pPr>
    </w:p>
    <w:p w14:paraId="3F1F942C" w14:textId="77777777" w:rsidR="00000000" w:rsidRDefault="00A03D81">
      <w:pPr>
        <w:pStyle w:val="a0"/>
        <w:rPr>
          <w:rFonts w:hint="cs"/>
          <w:rtl/>
        </w:rPr>
      </w:pPr>
      <w:r>
        <w:rPr>
          <w:rFonts w:hint="cs"/>
          <w:rtl/>
        </w:rPr>
        <w:t>אתה כל היום מאיים, אני שומע או</w:t>
      </w:r>
      <w:r>
        <w:rPr>
          <w:rFonts w:hint="cs"/>
          <w:rtl/>
        </w:rPr>
        <w:t xml:space="preserve">תך כל היום, "אני מקיים ועדה, אני מקים צוות, דיון חירום" </w:t>
      </w:r>
      <w:r>
        <w:rPr>
          <w:rFonts w:hint="eastAsia"/>
          <w:rtl/>
        </w:rPr>
        <w:t>–</w:t>
      </w:r>
      <w:r>
        <w:rPr>
          <w:rFonts w:hint="cs"/>
          <w:rtl/>
        </w:rPr>
        <w:t xml:space="preserve"> אדוני השר, תגיד, למי אתה מוכר את הסיפורים האלה? ראש הממשלה יודע שלא תזוזו מהכיסא. בזמנו אמר כאן חבר הכנסת הנדל: כעומק החקירה כך עומק העקירה. נו, מה אפשר לומר עליכם? אולי כעומק הכיסא כך מתגלה פרצופכם</w:t>
      </w:r>
      <w:r>
        <w:rPr>
          <w:rFonts w:hint="cs"/>
          <w:rtl/>
        </w:rPr>
        <w:t xml:space="preserve"> המעושה. אני חושב שאפשר לומר משהו כזה. </w:t>
      </w:r>
    </w:p>
    <w:p w14:paraId="3984256A" w14:textId="77777777" w:rsidR="00000000" w:rsidRDefault="00A03D81">
      <w:pPr>
        <w:pStyle w:val="a0"/>
        <w:rPr>
          <w:rFonts w:hint="cs"/>
          <w:rtl/>
        </w:rPr>
      </w:pPr>
    </w:p>
    <w:p w14:paraId="1D9C2DA6" w14:textId="77777777" w:rsidR="00000000" w:rsidRDefault="00A03D81">
      <w:pPr>
        <w:pStyle w:val="af0"/>
        <w:rPr>
          <w:rtl/>
        </w:rPr>
      </w:pPr>
      <w:r>
        <w:rPr>
          <w:rFonts w:hint="eastAsia"/>
          <w:rtl/>
        </w:rPr>
        <w:t>אופיר</w:t>
      </w:r>
      <w:r>
        <w:rPr>
          <w:rtl/>
        </w:rPr>
        <w:t xml:space="preserve"> פינס-פז (העבודה-מימד):</w:t>
      </w:r>
    </w:p>
    <w:p w14:paraId="0B90007D" w14:textId="77777777" w:rsidR="00000000" w:rsidRDefault="00A03D81">
      <w:pPr>
        <w:pStyle w:val="a0"/>
        <w:rPr>
          <w:rFonts w:hint="cs"/>
          <w:rtl/>
        </w:rPr>
      </w:pPr>
    </w:p>
    <w:p w14:paraId="2E6F8451" w14:textId="77777777" w:rsidR="00000000" w:rsidRDefault="00A03D81">
      <w:pPr>
        <w:pStyle w:val="a0"/>
        <w:rPr>
          <w:rFonts w:hint="cs"/>
          <w:rtl/>
        </w:rPr>
      </w:pPr>
      <w:r>
        <w:rPr>
          <w:rFonts w:hint="cs"/>
          <w:rtl/>
        </w:rPr>
        <w:t xml:space="preserve">לא רע. </w:t>
      </w:r>
    </w:p>
    <w:p w14:paraId="0733E727" w14:textId="77777777" w:rsidR="00000000" w:rsidRDefault="00A03D81">
      <w:pPr>
        <w:pStyle w:val="a0"/>
        <w:rPr>
          <w:rFonts w:hint="cs"/>
          <w:rtl/>
        </w:rPr>
      </w:pPr>
    </w:p>
    <w:p w14:paraId="6D3780D5" w14:textId="77777777" w:rsidR="00000000" w:rsidRDefault="00A03D81">
      <w:pPr>
        <w:pStyle w:val="-"/>
        <w:rPr>
          <w:rtl/>
        </w:rPr>
      </w:pPr>
      <w:bookmarkStart w:id="54" w:name="FS000000484T16_02_2004_17_20_16"/>
      <w:bookmarkStart w:id="55" w:name="FS000000484T16_02_2004_17_20_19C"/>
      <w:bookmarkEnd w:id="54"/>
      <w:bookmarkEnd w:id="55"/>
      <w:r>
        <w:rPr>
          <w:rtl/>
        </w:rPr>
        <w:t>שלמה בניזרי (ש"ס):</w:t>
      </w:r>
    </w:p>
    <w:p w14:paraId="05565807" w14:textId="77777777" w:rsidR="00000000" w:rsidRDefault="00A03D81">
      <w:pPr>
        <w:pStyle w:val="a0"/>
        <w:rPr>
          <w:rtl/>
        </w:rPr>
      </w:pPr>
    </w:p>
    <w:p w14:paraId="5C7BC6B4" w14:textId="77777777" w:rsidR="00000000" w:rsidRDefault="00A03D81">
      <w:pPr>
        <w:pStyle w:val="a0"/>
        <w:rPr>
          <w:rFonts w:hint="cs"/>
          <w:rtl/>
        </w:rPr>
      </w:pPr>
      <w:r>
        <w:rPr>
          <w:rFonts w:hint="cs"/>
          <w:rtl/>
        </w:rPr>
        <w:t xml:space="preserve">לא רע, נכון?  </w:t>
      </w:r>
    </w:p>
    <w:p w14:paraId="1382D025" w14:textId="77777777" w:rsidR="00000000" w:rsidRDefault="00A03D81">
      <w:pPr>
        <w:pStyle w:val="a0"/>
        <w:rPr>
          <w:rFonts w:hint="cs"/>
          <w:rtl/>
        </w:rPr>
      </w:pPr>
    </w:p>
    <w:p w14:paraId="1C77CC5F" w14:textId="77777777" w:rsidR="00000000" w:rsidRDefault="00A03D81">
      <w:pPr>
        <w:pStyle w:val="a0"/>
        <w:rPr>
          <w:rFonts w:hint="cs"/>
          <w:rtl/>
        </w:rPr>
      </w:pPr>
      <w:r>
        <w:rPr>
          <w:rFonts w:hint="cs"/>
          <w:rtl/>
        </w:rPr>
        <w:t>הרי אתם הפקרתם את תורת ישראל. תראה מה גרמתם לכל שירותי הדת במדינת ישראל. שמעתי את השר שלך, ראש המפלגה, המתחרה שלך, שמסתובב בארץ ומאשים את ש"</w:t>
      </w:r>
      <w:r>
        <w:rPr>
          <w:rFonts w:hint="cs"/>
          <w:rtl/>
        </w:rPr>
        <w:t>ס בפירוק משרד הדתות. שמעתם איזו בדיחה זו? איזו חוצפה? אנחנו? אתם בממשלה, אתם קיבלתם את ההחלטה לפרק, אתם גרמתם לפגיעה בכל שירותי הדת. פעם הדגל שלכם היה ארץ-ישראל, נכון? ציונות עם נשמה, ארץ-ישראל, עם ישראל, תורת ישראל. הרי אתם תלמידיו המובהקים של הרב קוק. אנ</w:t>
      </w:r>
      <w:r>
        <w:rPr>
          <w:rFonts w:hint="cs"/>
          <w:rtl/>
        </w:rPr>
        <w:t>י שומע אותך השבוע אומר, גם אם הממשלה תחליט, כל עוד זה לא בוצע אתם לא תתפטרו. אני מכיר את הכיסא הזה, גם אני ישבתי על הכורסא הזאת. היא באמת נוחה יחסית, היא גם מסתובבת, הידיות שלה נוחות.</w:t>
      </w:r>
    </w:p>
    <w:p w14:paraId="3AE82371" w14:textId="77777777" w:rsidR="00000000" w:rsidRDefault="00A03D81">
      <w:pPr>
        <w:pStyle w:val="a0"/>
        <w:ind w:firstLine="0"/>
        <w:rPr>
          <w:rFonts w:hint="cs"/>
          <w:rtl/>
        </w:rPr>
      </w:pPr>
    </w:p>
    <w:p w14:paraId="76A4721A" w14:textId="77777777" w:rsidR="00000000" w:rsidRDefault="00A03D81">
      <w:pPr>
        <w:pStyle w:val="a0"/>
        <w:rPr>
          <w:rFonts w:hint="cs"/>
          <w:rtl/>
        </w:rPr>
      </w:pPr>
      <w:r>
        <w:rPr>
          <w:rFonts w:hint="cs"/>
          <w:rtl/>
        </w:rPr>
        <w:t>ולכן, אדוני השר, עד מתי יעלוזו? אתה שר הרווחה, האם מישהו בכלל מחשיב אות</w:t>
      </w:r>
      <w:r>
        <w:rPr>
          <w:rFonts w:hint="cs"/>
          <w:rtl/>
        </w:rPr>
        <w:t xml:space="preserve">ך? האם ראש הממשלה מתייחס לאיומים שלך? האם הוא מתייחס לדבר מסוים שאתה אומר? אתה כל היום רק מאיים. מה עשית לטובת החלשים? אני יכול להציג רשימה ארוכה. אני יודע שאני נותן לך אוכל להתקיף אותי. </w:t>
      </w:r>
    </w:p>
    <w:p w14:paraId="1DBA374C" w14:textId="77777777" w:rsidR="00000000" w:rsidRDefault="00A03D81">
      <w:pPr>
        <w:pStyle w:val="a0"/>
        <w:rPr>
          <w:rFonts w:hint="cs"/>
          <w:rtl/>
        </w:rPr>
      </w:pPr>
    </w:p>
    <w:p w14:paraId="0BE82F29" w14:textId="77777777" w:rsidR="00000000" w:rsidRDefault="00A03D81">
      <w:pPr>
        <w:pStyle w:val="af0"/>
        <w:rPr>
          <w:rtl/>
        </w:rPr>
      </w:pPr>
      <w:r>
        <w:rPr>
          <w:rFonts w:hint="eastAsia"/>
          <w:rtl/>
        </w:rPr>
        <w:t>בנימין</w:t>
      </w:r>
      <w:r>
        <w:rPr>
          <w:rtl/>
        </w:rPr>
        <w:t xml:space="preserve"> בן-אליעזר (העבודה-מימד):</w:t>
      </w:r>
    </w:p>
    <w:p w14:paraId="6565F57C" w14:textId="77777777" w:rsidR="00000000" w:rsidRDefault="00A03D81">
      <w:pPr>
        <w:pStyle w:val="a0"/>
        <w:rPr>
          <w:rFonts w:hint="cs"/>
          <w:rtl/>
        </w:rPr>
      </w:pPr>
    </w:p>
    <w:p w14:paraId="13877BBA" w14:textId="77777777" w:rsidR="00000000" w:rsidRDefault="00A03D81">
      <w:pPr>
        <w:pStyle w:val="a0"/>
        <w:rPr>
          <w:rFonts w:hint="cs"/>
          <w:rtl/>
        </w:rPr>
      </w:pPr>
      <w:r>
        <w:rPr>
          <w:rFonts w:hint="cs"/>
          <w:rtl/>
        </w:rPr>
        <w:t xml:space="preserve">היחיד שפוחד ממנו הוא אפי איתם. </w:t>
      </w:r>
    </w:p>
    <w:p w14:paraId="4FA254B4" w14:textId="77777777" w:rsidR="00000000" w:rsidRDefault="00A03D81">
      <w:pPr>
        <w:pStyle w:val="a0"/>
        <w:rPr>
          <w:rFonts w:hint="cs"/>
          <w:rtl/>
        </w:rPr>
      </w:pPr>
    </w:p>
    <w:p w14:paraId="219857D5" w14:textId="77777777" w:rsidR="00000000" w:rsidRDefault="00A03D81">
      <w:pPr>
        <w:pStyle w:val="-"/>
        <w:rPr>
          <w:rtl/>
        </w:rPr>
      </w:pPr>
      <w:bookmarkStart w:id="56" w:name="FS000000484T16_02_2004_17_25_08C"/>
      <w:bookmarkEnd w:id="56"/>
      <w:r>
        <w:rPr>
          <w:rtl/>
        </w:rPr>
        <w:t>ש</w:t>
      </w:r>
      <w:r>
        <w:rPr>
          <w:rtl/>
        </w:rPr>
        <w:t>למה בניזרי (ש"ס):</w:t>
      </w:r>
    </w:p>
    <w:p w14:paraId="6C6E4312" w14:textId="77777777" w:rsidR="00000000" w:rsidRDefault="00A03D81">
      <w:pPr>
        <w:pStyle w:val="a0"/>
        <w:rPr>
          <w:rtl/>
        </w:rPr>
      </w:pPr>
    </w:p>
    <w:p w14:paraId="5D0FE852" w14:textId="77777777" w:rsidR="00000000" w:rsidRDefault="00A03D81">
      <w:pPr>
        <w:pStyle w:val="a0"/>
        <w:rPr>
          <w:rFonts w:hint="cs"/>
          <w:rtl/>
        </w:rPr>
      </w:pPr>
      <w:r>
        <w:rPr>
          <w:rFonts w:hint="cs"/>
          <w:rtl/>
        </w:rPr>
        <w:t xml:space="preserve">אני מצטט, הוא אומר: היחיד שפוחד ממך הוא אפי איתם. </w:t>
      </w:r>
    </w:p>
    <w:p w14:paraId="46508973" w14:textId="77777777" w:rsidR="00000000" w:rsidRDefault="00A03D81">
      <w:pPr>
        <w:pStyle w:val="a0"/>
        <w:ind w:firstLine="0"/>
        <w:rPr>
          <w:rFonts w:hint="cs"/>
          <w:rtl/>
        </w:rPr>
      </w:pPr>
    </w:p>
    <w:p w14:paraId="1AB5DDB1" w14:textId="77777777" w:rsidR="00000000" w:rsidRDefault="00A03D81">
      <w:pPr>
        <w:pStyle w:val="a0"/>
        <w:rPr>
          <w:rFonts w:hint="cs"/>
          <w:rtl/>
        </w:rPr>
      </w:pPr>
      <w:r>
        <w:rPr>
          <w:rFonts w:hint="cs"/>
          <w:rtl/>
        </w:rPr>
        <w:t>אני אומר לך, אני יכול להביא רשימה ארוכה, אבל אני יודע מה הוא יעשה עכשיו. מאז שאני נואם פה נאומים מול השר אורלב, פעם אחת הוא לא התייחס למצב, למה שהוא עשה. הנאום היחיד שלו עלי או על ש"ס ז</w:t>
      </w:r>
      <w:r>
        <w:rPr>
          <w:rFonts w:hint="cs"/>
          <w:rtl/>
        </w:rPr>
        <w:t xml:space="preserve">ה להתקיף. אני נותן לך חומר כדי שתדבר, שתשיב, שתענה לעם על הדברים שהוא באמת רוצה לדעת. מה אתה עושה שם? תאמין לי שאם אתה תאיים, יש סיכוי סביר </w:t>
      </w:r>
      <w:r>
        <w:rPr>
          <w:rFonts w:hint="eastAsia"/>
          <w:rtl/>
        </w:rPr>
        <w:t>–</w:t>
      </w:r>
      <w:r>
        <w:rPr>
          <w:rFonts w:hint="cs"/>
          <w:rtl/>
        </w:rPr>
        <w:t xml:space="preserve"> אבל, כלום: מכרת את תורת ישראל, מכרת את ארץ-ישראל, מכרת את עם ישראל. זבולון, קיבלת תפקיד כל כך יקר, ומה אתה עושה את</w:t>
      </w:r>
      <w:r>
        <w:rPr>
          <w:rFonts w:hint="cs"/>
          <w:rtl/>
        </w:rPr>
        <w:t>ו? כלום, אפס מאופס. מסכנים החלשים, אוי להם לישראל שאתה המנהיג של אותם חלשים. בושה וכלימה תכסה את פניך. אני לפחות הבאתי מאות מיליונים, דאגתי לכספים. תחזור עוד הפעם על אותו תקליט, שאני לא ביקרתי ברשויות הרווחה, על אותו שקר. הלוואי שתעשה 10% ממה שאני עשיתי בפ</w:t>
      </w:r>
      <w:r>
        <w:rPr>
          <w:rFonts w:hint="cs"/>
          <w:rtl/>
        </w:rPr>
        <w:t xml:space="preserve">עולותי. </w:t>
      </w:r>
    </w:p>
    <w:p w14:paraId="4E068BC4" w14:textId="77777777" w:rsidR="00000000" w:rsidRDefault="00A03D81">
      <w:pPr>
        <w:pStyle w:val="a0"/>
        <w:rPr>
          <w:rFonts w:hint="cs"/>
          <w:rtl/>
        </w:rPr>
      </w:pPr>
    </w:p>
    <w:p w14:paraId="6C2CCE71" w14:textId="77777777" w:rsidR="00000000" w:rsidRDefault="00A03D81">
      <w:pPr>
        <w:pStyle w:val="a0"/>
        <w:rPr>
          <w:rFonts w:hint="cs"/>
          <w:rtl/>
        </w:rPr>
      </w:pPr>
      <w:r>
        <w:rPr>
          <w:rFonts w:hint="cs"/>
          <w:rtl/>
        </w:rPr>
        <w:t>איפה ראש הממשלה? אה, הוא יהיה פה במהלך הערב. האם אני יכול לצפות למשהו מראש הממשלה הזה? מה אפשר להוציא ממנו? חוץ מאבנים אי-אפשר להוציא ממנו שום דבר, לצערי הרב.  האם אפשר בכלל לדבר עם הממשלה האטומה הזאת?</w:t>
      </w:r>
    </w:p>
    <w:p w14:paraId="0DF8C901" w14:textId="77777777" w:rsidR="00000000" w:rsidRDefault="00A03D81">
      <w:pPr>
        <w:pStyle w:val="a0"/>
        <w:rPr>
          <w:rFonts w:hint="cs"/>
          <w:rtl/>
        </w:rPr>
      </w:pPr>
    </w:p>
    <w:p w14:paraId="1C43D9E5" w14:textId="77777777" w:rsidR="00000000" w:rsidRDefault="00A03D81">
      <w:pPr>
        <w:pStyle w:val="a0"/>
        <w:rPr>
          <w:rFonts w:hint="cs"/>
          <w:rtl/>
        </w:rPr>
      </w:pPr>
      <w:r>
        <w:rPr>
          <w:rFonts w:hint="cs"/>
          <w:rtl/>
        </w:rPr>
        <w:t>אדוני, ברשותך, אני רוצה לסיים בסיפור קצר. ה</w:t>
      </w:r>
      <w:r>
        <w:rPr>
          <w:rFonts w:hint="cs"/>
          <w:rtl/>
        </w:rPr>
        <w:t>אם אתה מכיר את הסיפור על אותו מלך שרצה פעם אחת לכבוש עיר כשהוא לא יודע את הדרכים האסטרטגיות איך להיכנס אליה? הוא התחפש ונכנס לבית-קפה כדי לשמוע מה אומרים החיילים ואת סודות המדינה. שני חיילים זיהו אותו והתחיל מרדף אחריו. הוא ברח בין הסמטאות, נכנס לבית וביקש</w:t>
      </w:r>
      <w:r>
        <w:rPr>
          <w:rFonts w:hint="cs"/>
          <w:rtl/>
        </w:rPr>
        <w:t xml:space="preserve"> מהדייר שיציל אותו והבטיח שאחר כך יגמול לו על כך. אותו דייר החביא אותו מתחת לעשרה מזרנים. החיילים עברו ובדקו בכל הבית. כשהגיעו למזרן השמיני הם נעצרו והפסיקו את הבדיקה. כשהעיר נכבשה, שיבח המלך את המציל שלו ואמר לו שהוא מוכן לתת לו מה שהוא מבקש. האדם שהציל א</w:t>
      </w:r>
      <w:r>
        <w:rPr>
          <w:rFonts w:hint="cs"/>
          <w:rtl/>
        </w:rPr>
        <w:t>ת המלך אמר לו: תגיד לי מה הרגשת כשהם הגיעו למזרן התשיעי. המלך, בתגובה, אמר: חוצפן, כך אתה לועג לי? וציווה  מייד להוציא אותו להורג בתלייה. אותו אדם ביקש סליחה ואמר שהוא לא התכוון ושהוא טעה. כששמו לו את חבל התלייה הוא התחיל לצעוק "שמע ישראל", והיה ברור לו שה</w:t>
      </w:r>
      <w:r>
        <w:rPr>
          <w:rFonts w:hint="cs"/>
          <w:rtl/>
        </w:rPr>
        <w:t xml:space="preserve">וא כבר בעולם הבא. מייד בא המלך, ליטף אותו ואמר לו: ביקשת לדעת מה הרגשתי כאשר הם הגיעו למזרן התשיעי </w:t>
      </w:r>
      <w:r>
        <w:rPr>
          <w:rFonts w:hint="eastAsia"/>
          <w:rtl/>
        </w:rPr>
        <w:t>–</w:t>
      </w:r>
      <w:r>
        <w:rPr>
          <w:rFonts w:hint="cs"/>
          <w:rtl/>
        </w:rPr>
        <w:t xml:space="preserve"> הרגשתי בדיוק את ההרגשה שאתה הרגשת כשהחבל היה מונח על צווארך.  </w:t>
      </w:r>
    </w:p>
    <w:p w14:paraId="720AF84F" w14:textId="77777777" w:rsidR="00000000" w:rsidRDefault="00A03D81">
      <w:pPr>
        <w:pStyle w:val="a0"/>
        <w:rPr>
          <w:rFonts w:hint="cs"/>
          <w:rtl/>
        </w:rPr>
      </w:pPr>
    </w:p>
    <w:p w14:paraId="29E4F1E6" w14:textId="77777777" w:rsidR="00000000" w:rsidRDefault="00A03D81">
      <w:pPr>
        <w:pStyle w:val="a0"/>
        <w:rPr>
          <w:rFonts w:hint="cs"/>
          <w:rtl/>
        </w:rPr>
      </w:pPr>
      <w:r>
        <w:rPr>
          <w:rFonts w:hint="cs"/>
          <w:rtl/>
        </w:rPr>
        <w:t>זו בדיוק התחושה שאני מנסה להעביר לשרי הממשלה. אני אומר להם, בואו לבתי-תמחוי, רדו אל העם, תר</w:t>
      </w:r>
      <w:r>
        <w:rPr>
          <w:rFonts w:hint="cs"/>
          <w:rtl/>
        </w:rPr>
        <w:t>גישו את הסבל, את המצוקות, את הרעב. אם הסקר הזה לא מדבר אליכם, מה כן מדבר אליכם? מה התשובה שלכם על הסקר, להוריד לנו את מחיר הלחם ולהעלות לנו את מחיר הסומסום?  האם ה-</w:t>
      </w:r>
      <w:r>
        <w:t>DVD</w:t>
      </w:r>
      <w:r>
        <w:rPr>
          <w:rFonts w:hint="cs"/>
          <w:rtl/>
        </w:rPr>
        <w:t xml:space="preserve"> זה מה שיעזור לזקן, וקוביות הסוכר?  </w:t>
      </w:r>
    </w:p>
    <w:p w14:paraId="4F20E07E" w14:textId="77777777" w:rsidR="00000000" w:rsidRDefault="00A03D81">
      <w:pPr>
        <w:pStyle w:val="a0"/>
        <w:rPr>
          <w:rtl/>
        </w:rPr>
      </w:pPr>
    </w:p>
    <w:p w14:paraId="3B5116BE" w14:textId="77777777" w:rsidR="00000000" w:rsidRDefault="00A03D81">
      <w:pPr>
        <w:pStyle w:val="a0"/>
        <w:rPr>
          <w:rFonts w:hint="cs"/>
          <w:rtl/>
        </w:rPr>
      </w:pPr>
      <w:r>
        <w:rPr>
          <w:rFonts w:hint="cs"/>
          <w:rtl/>
        </w:rPr>
        <w:t xml:space="preserve">שר האוצר אומר שמי שיקנה </w:t>
      </w:r>
      <w:r>
        <w:t>DVD</w:t>
      </w:r>
      <w:r>
        <w:rPr>
          <w:rFonts w:hint="cs"/>
          <w:rtl/>
        </w:rPr>
        <w:t xml:space="preserve"> וסומסום ירוויח רווח של </w:t>
      </w:r>
      <w:r>
        <w:rPr>
          <w:rFonts w:hint="cs"/>
          <w:rtl/>
        </w:rPr>
        <w:t xml:space="preserve">1,007 ש"ח בשנה. האם אתם יודעים שמשפחה עם שמונה ילדים הפסידה בשנה האחרונה 30,000 ש"ח מכך שפגעו לה בקצבאות הילדים וכמה אלפי שקלים בהבטחת הכנסה </w:t>
      </w:r>
      <w:r>
        <w:rPr>
          <w:rFonts w:hint="eastAsia"/>
          <w:rtl/>
        </w:rPr>
        <w:t>–</w:t>
      </w:r>
      <w:r>
        <w:rPr>
          <w:rFonts w:hint="cs"/>
          <w:rtl/>
        </w:rPr>
        <w:t xml:space="preserve"> בהשלמת הכנסה? הוא מוסיף להם 1,007 ש"ח אם הם יקנו את כל הסומסומים, את כל הסוכר. אדוני, תודה. </w:t>
      </w:r>
    </w:p>
    <w:p w14:paraId="30E2501D" w14:textId="77777777" w:rsidR="00000000" w:rsidRDefault="00A03D81">
      <w:pPr>
        <w:pStyle w:val="a0"/>
        <w:rPr>
          <w:rFonts w:hint="cs"/>
          <w:rtl/>
        </w:rPr>
      </w:pPr>
    </w:p>
    <w:p w14:paraId="7528413F" w14:textId="77777777" w:rsidR="00000000" w:rsidRDefault="00A03D81">
      <w:pPr>
        <w:pStyle w:val="af1"/>
        <w:rPr>
          <w:rFonts w:hint="cs"/>
          <w:rtl/>
        </w:rPr>
      </w:pPr>
      <w:r>
        <w:rPr>
          <w:rtl/>
        </w:rPr>
        <w:t>היו"ר</w:t>
      </w:r>
      <w:r>
        <w:rPr>
          <w:rFonts w:hint="cs"/>
          <w:rtl/>
        </w:rPr>
        <w:t xml:space="preserve"> ראובן ריבלין:</w:t>
      </w:r>
    </w:p>
    <w:p w14:paraId="245C107D" w14:textId="77777777" w:rsidR="00000000" w:rsidRDefault="00A03D81">
      <w:pPr>
        <w:pStyle w:val="a0"/>
        <w:rPr>
          <w:rtl/>
        </w:rPr>
      </w:pPr>
    </w:p>
    <w:p w14:paraId="7AF155F6" w14:textId="77777777" w:rsidR="00000000" w:rsidRDefault="00A03D81">
      <w:pPr>
        <w:pStyle w:val="a0"/>
        <w:rPr>
          <w:rFonts w:hint="cs"/>
          <w:rtl/>
        </w:rPr>
      </w:pPr>
      <w:r>
        <w:rPr>
          <w:rFonts w:hint="cs"/>
          <w:rtl/>
        </w:rPr>
        <w:t xml:space="preserve">אני רק הייתי רוצה להעיר לאדוני, שהבריאות היא בידי הקדוש-ברוך-הוא, ולא כדאי שאדוני יאמר על אדם, חלילה, שאפשר להוציא ממנו רק אבנים, כאשר מדובר במחלה כזאת או אחרת. אני בטוח ששגגה יצאה מפי אדוני. </w:t>
      </w:r>
    </w:p>
    <w:p w14:paraId="177BB44F" w14:textId="77777777" w:rsidR="00000000" w:rsidRDefault="00A03D81">
      <w:pPr>
        <w:pStyle w:val="a0"/>
        <w:rPr>
          <w:rFonts w:hint="cs"/>
          <w:rtl/>
        </w:rPr>
      </w:pPr>
    </w:p>
    <w:p w14:paraId="7FC0EA93" w14:textId="77777777" w:rsidR="00000000" w:rsidRDefault="00A03D81">
      <w:pPr>
        <w:pStyle w:val="-"/>
        <w:rPr>
          <w:rtl/>
        </w:rPr>
      </w:pPr>
      <w:bookmarkStart w:id="57" w:name="FS000000484T16_02_2004_16_58_42C"/>
      <w:bookmarkEnd w:id="57"/>
      <w:r>
        <w:rPr>
          <w:rtl/>
        </w:rPr>
        <w:t>שלמה בניזרי (ש"ס):</w:t>
      </w:r>
    </w:p>
    <w:p w14:paraId="26F40C3B" w14:textId="77777777" w:rsidR="00000000" w:rsidRDefault="00A03D81">
      <w:pPr>
        <w:pStyle w:val="a0"/>
        <w:rPr>
          <w:rtl/>
        </w:rPr>
      </w:pPr>
    </w:p>
    <w:p w14:paraId="7B85EC9A" w14:textId="77777777" w:rsidR="00000000" w:rsidRDefault="00A03D81">
      <w:pPr>
        <w:pStyle w:val="a0"/>
        <w:rPr>
          <w:rFonts w:hint="cs"/>
          <w:rtl/>
        </w:rPr>
      </w:pPr>
      <w:r>
        <w:rPr>
          <w:rFonts w:hint="cs"/>
          <w:rtl/>
        </w:rPr>
        <w:t>ממש לא שגגה. זה מה שאני חושב על ראש הממש</w:t>
      </w:r>
      <w:r>
        <w:rPr>
          <w:rFonts w:hint="cs"/>
          <w:rtl/>
        </w:rPr>
        <w:t xml:space="preserve">לה. סליחה שאני חושב כך. תודה. </w:t>
      </w:r>
    </w:p>
    <w:p w14:paraId="5BD2C07C" w14:textId="77777777" w:rsidR="00000000" w:rsidRDefault="00A03D81">
      <w:pPr>
        <w:pStyle w:val="a0"/>
        <w:rPr>
          <w:rFonts w:hint="cs"/>
          <w:rtl/>
        </w:rPr>
      </w:pPr>
    </w:p>
    <w:p w14:paraId="3F2F4EA8" w14:textId="77777777" w:rsidR="00000000" w:rsidRDefault="00A03D81">
      <w:pPr>
        <w:pStyle w:val="af1"/>
        <w:rPr>
          <w:rFonts w:hint="cs"/>
          <w:rtl/>
        </w:rPr>
      </w:pPr>
      <w:r>
        <w:rPr>
          <w:rtl/>
        </w:rPr>
        <w:t>היו"ר</w:t>
      </w:r>
      <w:r>
        <w:rPr>
          <w:rFonts w:hint="cs"/>
          <w:rtl/>
        </w:rPr>
        <w:t xml:space="preserve"> ראובן ריבלין:</w:t>
      </w:r>
    </w:p>
    <w:p w14:paraId="14E9554E" w14:textId="77777777" w:rsidR="00000000" w:rsidRDefault="00A03D81">
      <w:pPr>
        <w:pStyle w:val="a0"/>
        <w:rPr>
          <w:rFonts w:hint="cs"/>
          <w:rtl/>
        </w:rPr>
      </w:pPr>
    </w:p>
    <w:p w14:paraId="567A55BF" w14:textId="77777777" w:rsidR="00000000" w:rsidRDefault="00A03D81">
      <w:pPr>
        <w:pStyle w:val="a0"/>
        <w:rPr>
          <w:rFonts w:hint="cs"/>
          <w:rtl/>
        </w:rPr>
      </w:pPr>
      <w:r>
        <w:rPr>
          <w:rFonts w:hint="cs"/>
          <w:rtl/>
        </w:rPr>
        <w:t xml:space="preserve">ישיב השר זבולון אורלב. </w:t>
      </w:r>
    </w:p>
    <w:p w14:paraId="2E385402" w14:textId="77777777" w:rsidR="00000000" w:rsidRDefault="00A03D81">
      <w:pPr>
        <w:pStyle w:val="a0"/>
        <w:rPr>
          <w:rFonts w:hint="cs"/>
          <w:rtl/>
        </w:rPr>
      </w:pPr>
    </w:p>
    <w:p w14:paraId="41FB9F7A" w14:textId="77777777" w:rsidR="00000000" w:rsidRDefault="00A03D81">
      <w:pPr>
        <w:pStyle w:val="a"/>
        <w:rPr>
          <w:rtl/>
        </w:rPr>
      </w:pPr>
      <w:bookmarkStart w:id="58" w:name="FS000000521T16_02_2004_16_59_10"/>
      <w:bookmarkStart w:id="59" w:name="_Toc79902401"/>
      <w:bookmarkEnd w:id="58"/>
      <w:r>
        <w:rPr>
          <w:rFonts w:hint="eastAsia"/>
          <w:rtl/>
        </w:rPr>
        <w:t>שר</w:t>
      </w:r>
      <w:r>
        <w:rPr>
          <w:rtl/>
        </w:rPr>
        <w:t xml:space="preserve"> הרווחה זבולון אורלב:</w:t>
      </w:r>
      <w:bookmarkEnd w:id="59"/>
    </w:p>
    <w:p w14:paraId="6D21E17C" w14:textId="77777777" w:rsidR="00000000" w:rsidRDefault="00A03D81">
      <w:pPr>
        <w:pStyle w:val="a0"/>
        <w:rPr>
          <w:rFonts w:hint="cs"/>
          <w:rtl/>
        </w:rPr>
      </w:pPr>
    </w:p>
    <w:p w14:paraId="47D44DE7" w14:textId="77777777" w:rsidR="00000000" w:rsidRDefault="00A03D81">
      <w:pPr>
        <w:pStyle w:val="a0"/>
        <w:rPr>
          <w:rFonts w:hint="cs"/>
          <w:rtl/>
        </w:rPr>
      </w:pPr>
      <w:r>
        <w:rPr>
          <w:rFonts w:hint="cs"/>
          <w:rtl/>
        </w:rPr>
        <w:t xml:space="preserve">אדוני היושב-ראש, חברי חברי הכנסת, אף שהצעת האי-אמון עוסקת בנושא מצוקת הקשישים, לפחות על-פי לוח הזמנים, 25% מהזמן ראה המציע שלא לדבר על זקנים אלא לדבר על </w:t>
      </w:r>
      <w:r>
        <w:rPr>
          <w:rFonts w:hint="cs"/>
          <w:rtl/>
        </w:rPr>
        <w:t xml:space="preserve">המפד"ל. אולי הדבר באמת מעיד עד כמה מצוקת הקשישים נוגעת ללבו. </w:t>
      </w:r>
    </w:p>
    <w:p w14:paraId="36BD7A80" w14:textId="77777777" w:rsidR="00000000" w:rsidRDefault="00A03D81">
      <w:pPr>
        <w:pStyle w:val="a0"/>
        <w:ind w:firstLine="0"/>
        <w:rPr>
          <w:rFonts w:hint="cs"/>
          <w:rtl/>
        </w:rPr>
      </w:pPr>
    </w:p>
    <w:p w14:paraId="1E114357" w14:textId="77777777" w:rsidR="00000000" w:rsidRDefault="00A03D81">
      <w:pPr>
        <w:pStyle w:val="af0"/>
        <w:rPr>
          <w:rtl/>
        </w:rPr>
      </w:pPr>
      <w:bookmarkStart w:id="60" w:name="FS000000484T16_02_2004_17_45_18C"/>
      <w:bookmarkEnd w:id="60"/>
      <w:r>
        <w:rPr>
          <w:rtl/>
        </w:rPr>
        <w:t>שלמה בניזרי (ש"ס):</w:t>
      </w:r>
    </w:p>
    <w:p w14:paraId="175114FC" w14:textId="77777777" w:rsidR="00000000" w:rsidRDefault="00A03D81">
      <w:pPr>
        <w:pStyle w:val="a0"/>
        <w:rPr>
          <w:rtl/>
        </w:rPr>
      </w:pPr>
    </w:p>
    <w:p w14:paraId="1C9EB9C0" w14:textId="77777777" w:rsidR="00000000" w:rsidRDefault="00A03D81">
      <w:pPr>
        <w:pStyle w:val="a0"/>
        <w:rPr>
          <w:rFonts w:hint="cs"/>
          <w:rtl/>
        </w:rPr>
      </w:pPr>
      <w:r>
        <w:rPr>
          <w:rFonts w:hint="cs"/>
          <w:rtl/>
        </w:rPr>
        <w:t xml:space="preserve">- - - גם בעיה של קשישים. </w:t>
      </w:r>
    </w:p>
    <w:p w14:paraId="1048C90E" w14:textId="77777777" w:rsidR="00000000" w:rsidRDefault="00A03D81">
      <w:pPr>
        <w:pStyle w:val="a0"/>
        <w:rPr>
          <w:rFonts w:hint="cs"/>
          <w:rtl/>
        </w:rPr>
      </w:pPr>
    </w:p>
    <w:p w14:paraId="5355CA71" w14:textId="77777777" w:rsidR="00000000" w:rsidRDefault="00A03D81">
      <w:pPr>
        <w:pStyle w:val="af1"/>
        <w:rPr>
          <w:rtl/>
        </w:rPr>
      </w:pPr>
      <w:r>
        <w:rPr>
          <w:rtl/>
        </w:rPr>
        <w:t>היו"ר ראובן ריבלין:</w:t>
      </w:r>
    </w:p>
    <w:p w14:paraId="1D443F46" w14:textId="77777777" w:rsidR="00000000" w:rsidRDefault="00A03D81">
      <w:pPr>
        <w:pStyle w:val="a0"/>
        <w:rPr>
          <w:rtl/>
        </w:rPr>
      </w:pPr>
    </w:p>
    <w:p w14:paraId="5E3C1B52" w14:textId="77777777" w:rsidR="00000000" w:rsidRDefault="00A03D81">
      <w:pPr>
        <w:pStyle w:val="a0"/>
        <w:rPr>
          <w:rFonts w:hint="cs"/>
          <w:rtl/>
        </w:rPr>
      </w:pPr>
      <w:r>
        <w:rPr>
          <w:rFonts w:hint="cs"/>
          <w:rtl/>
        </w:rPr>
        <w:t>חבר הכנסת בניזרי, אדוני דיבר פה כ-14 דקות ולא שמעתי את השר מגיב או זועק זעקה, מה גם שאדוני זרק עליו בליסטראות.</w:t>
      </w:r>
    </w:p>
    <w:p w14:paraId="42F11026" w14:textId="77777777" w:rsidR="00000000" w:rsidRDefault="00A03D81">
      <w:pPr>
        <w:pStyle w:val="a0"/>
        <w:rPr>
          <w:rFonts w:hint="cs"/>
          <w:rtl/>
        </w:rPr>
      </w:pPr>
    </w:p>
    <w:p w14:paraId="35056935" w14:textId="77777777" w:rsidR="00000000" w:rsidRDefault="00A03D81">
      <w:pPr>
        <w:pStyle w:val="-"/>
        <w:rPr>
          <w:rtl/>
        </w:rPr>
      </w:pPr>
      <w:bookmarkStart w:id="61" w:name="FS000000521T16_02_2004_17_00_36"/>
      <w:bookmarkEnd w:id="61"/>
      <w:r>
        <w:rPr>
          <w:rFonts w:hint="eastAsia"/>
          <w:rtl/>
        </w:rPr>
        <w:t>שר</w:t>
      </w:r>
      <w:r>
        <w:rPr>
          <w:rtl/>
        </w:rPr>
        <w:t xml:space="preserve"> הרווחה זבו</w:t>
      </w:r>
      <w:r>
        <w:rPr>
          <w:rtl/>
        </w:rPr>
        <w:t>לון אורלב:</w:t>
      </w:r>
    </w:p>
    <w:p w14:paraId="2BA1E335" w14:textId="77777777" w:rsidR="00000000" w:rsidRDefault="00A03D81">
      <w:pPr>
        <w:pStyle w:val="a0"/>
        <w:rPr>
          <w:rFonts w:hint="cs"/>
          <w:rtl/>
        </w:rPr>
      </w:pPr>
    </w:p>
    <w:p w14:paraId="7C9630A2" w14:textId="77777777" w:rsidR="00000000" w:rsidRDefault="00A03D81">
      <w:pPr>
        <w:pStyle w:val="a0"/>
        <w:rPr>
          <w:rFonts w:hint="cs"/>
          <w:rtl/>
        </w:rPr>
      </w:pPr>
      <w:r>
        <w:rPr>
          <w:rFonts w:hint="cs"/>
          <w:rtl/>
        </w:rPr>
        <w:t xml:space="preserve">קצת נימוס. עכשיו ישמע גם אדוני. חשבתי שאולי הפעם תשנה מדרכך ותדבר לעניין, על הקשישים, על מצוקתם, תקרא את הדוח, תביא ממנו נתונים, תציע הצעות. </w:t>
      </w:r>
    </w:p>
    <w:p w14:paraId="28D4A286" w14:textId="77777777" w:rsidR="00000000" w:rsidRDefault="00A03D81">
      <w:pPr>
        <w:pStyle w:val="a0"/>
        <w:rPr>
          <w:rFonts w:hint="cs"/>
          <w:rtl/>
        </w:rPr>
      </w:pPr>
    </w:p>
    <w:p w14:paraId="006BC946" w14:textId="77777777" w:rsidR="00000000" w:rsidRDefault="00A03D81">
      <w:pPr>
        <w:pStyle w:val="a0"/>
        <w:rPr>
          <w:rFonts w:hint="cs"/>
          <w:rtl/>
        </w:rPr>
      </w:pPr>
      <w:r>
        <w:rPr>
          <w:rFonts w:hint="cs"/>
          <w:rtl/>
        </w:rPr>
        <w:t>דרך אגב, לא התכוונתי לומר, אבל כשהתחלת לדבר גם אישית הסתכלתי על תאריך כתיבת הדוח. הנתונים נאספו בחודש</w:t>
      </w:r>
      <w:r>
        <w:rPr>
          <w:rFonts w:hint="cs"/>
          <w:rtl/>
        </w:rPr>
        <w:t>ים מרס, אפריל ומאי 2003. אני נכנסתי למשרדי ב-3 במרס 2003. נו, אז ישפוט העם וידע מהיכן הנתונים, על איזו תקופה מדובר. לא התכוונתי לומר את זה, רק שאתה מציג את הדברים כך  שבתקופתך ובתקופת ש"ס כאילו פרחו הזקנים במדינת ישראל, הכול היה בסדר, הכול היה טוב, הכול הי</w:t>
      </w:r>
      <w:r>
        <w:rPr>
          <w:rFonts w:hint="cs"/>
          <w:rtl/>
        </w:rPr>
        <w:t xml:space="preserve">ה שפיר, ורק הוקמה הממשלה החדשה, רק זבולון אורלב נכנס למשרד הרווחה,  הכול התמוטט. </w:t>
      </w:r>
    </w:p>
    <w:p w14:paraId="421526B2" w14:textId="77777777" w:rsidR="00000000" w:rsidRDefault="00A03D81">
      <w:pPr>
        <w:pStyle w:val="a0"/>
        <w:rPr>
          <w:rFonts w:hint="cs"/>
          <w:rtl/>
        </w:rPr>
      </w:pPr>
    </w:p>
    <w:p w14:paraId="407A5135" w14:textId="77777777" w:rsidR="00000000" w:rsidRDefault="00A03D81">
      <w:pPr>
        <w:pStyle w:val="a0"/>
        <w:rPr>
          <w:rFonts w:hint="cs"/>
          <w:rtl/>
        </w:rPr>
      </w:pPr>
      <w:r>
        <w:rPr>
          <w:rFonts w:hint="cs"/>
          <w:rtl/>
        </w:rPr>
        <w:t>אדוני, כלימה תכסה את פניך. אתה נושא באחריות רבה מאוד לכל מצוקת הזקנים. הממשלה הנוכחית לא קיצצה שום קצבת זקנים. הממשלה שאתה היית חבר בה קיצצה 4% בקצבת הזיקנה. לא רק שקיצצה, א</w:t>
      </w:r>
      <w:r>
        <w:rPr>
          <w:rFonts w:hint="cs"/>
          <w:rtl/>
        </w:rPr>
        <w:t>לא גם הקפיאה את קצבת הזיקנה. אותם זקנים, שאי-אפשר לומר להם לצאת לעבודה, אין להם חלופה - - -</w:t>
      </w:r>
    </w:p>
    <w:p w14:paraId="2F8A3BB1" w14:textId="77777777" w:rsidR="00000000" w:rsidRDefault="00A03D81">
      <w:pPr>
        <w:pStyle w:val="a0"/>
        <w:rPr>
          <w:rFonts w:hint="cs"/>
          <w:rtl/>
        </w:rPr>
      </w:pPr>
    </w:p>
    <w:p w14:paraId="6520BC2E" w14:textId="77777777" w:rsidR="00000000" w:rsidRDefault="00A03D81">
      <w:pPr>
        <w:pStyle w:val="af1"/>
        <w:rPr>
          <w:rtl/>
        </w:rPr>
      </w:pPr>
      <w:r>
        <w:rPr>
          <w:rtl/>
        </w:rPr>
        <w:t>היו"ר ראובן ריבלין:</w:t>
      </w:r>
    </w:p>
    <w:p w14:paraId="33E02A78" w14:textId="77777777" w:rsidR="00000000" w:rsidRDefault="00A03D81">
      <w:pPr>
        <w:pStyle w:val="a0"/>
        <w:rPr>
          <w:rtl/>
        </w:rPr>
      </w:pPr>
    </w:p>
    <w:p w14:paraId="39CA1DCD" w14:textId="77777777" w:rsidR="00000000" w:rsidRDefault="00A03D81">
      <w:pPr>
        <w:pStyle w:val="a0"/>
        <w:rPr>
          <w:rFonts w:hint="cs"/>
          <w:rtl/>
        </w:rPr>
      </w:pPr>
      <w:r>
        <w:rPr>
          <w:rFonts w:hint="cs"/>
          <w:rtl/>
        </w:rPr>
        <w:t xml:space="preserve">השר אורלב, גם חבריך היו בממשלה הזאת. </w:t>
      </w:r>
    </w:p>
    <w:p w14:paraId="19E62402" w14:textId="77777777" w:rsidR="00000000" w:rsidRDefault="00A03D81">
      <w:pPr>
        <w:pStyle w:val="a0"/>
        <w:rPr>
          <w:rFonts w:hint="cs"/>
          <w:rtl/>
        </w:rPr>
      </w:pPr>
    </w:p>
    <w:p w14:paraId="2D000EBC" w14:textId="77777777" w:rsidR="00000000" w:rsidRDefault="00A03D81">
      <w:pPr>
        <w:pStyle w:val="-"/>
        <w:rPr>
          <w:rtl/>
        </w:rPr>
      </w:pPr>
      <w:bookmarkStart w:id="62" w:name="FS000000521T16_02_2004_17_01_39C"/>
      <w:bookmarkEnd w:id="62"/>
      <w:r>
        <w:rPr>
          <w:rtl/>
        </w:rPr>
        <w:t>שר הרווחה זבולון אורלב:</w:t>
      </w:r>
    </w:p>
    <w:p w14:paraId="76420A00" w14:textId="77777777" w:rsidR="00000000" w:rsidRDefault="00A03D81">
      <w:pPr>
        <w:pStyle w:val="a0"/>
        <w:rPr>
          <w:rtl/>
        </w:rPr>
      </w:pPr>
    </w:p>
    <w:p w14:paraId="5E869BAF" w14:textId="77777777" w:rsidR="00000000" w:rsidRDefault="00A03D81">
      <w:pPr>
        <w:pStyle w:val="a0"/>
        <w:rPr>
          <w:rFonts w:hint="cs"/>
          <w:rtl/>
        </w:rPr>
      </w:pPr>
      <w:r>
        <w:rPr>
          <w:rFonts w:hint="cs"/>
          <w:rtl/>
        </w:rPr>
        <w:t xml:space="preserve">בהחלט, אבל הוא היה שר הרווחה. </w:t>
      </w:r>
    </w:p>
    <w:p w14:paraId="6D0F61D0" w14:textId="77777777" w:rsidR="00000000" w:rsidRDefault="00A03D81">
      <w:pPr>
        <w:pStyle w:val="a0"/>
        <w:rPr>
          <w:rFonts w:hint="cs"/>
          <w:rtl/>
        </w:rPr>
      </w:pPr>
    </w:p>
    <w:p w14:paraId="02284F38" w14:textId="77777777" w:rsidR="00000000" w:rsidRDefault="00A03D81">
      <w:pPr>
        <w:pStyle w:val="af1"/>
        <w:rPr>
          <w:rtl/>
        </w:rPr>
      </w:pPr>
      <w:r>
        <w:rPr>
          <w:rtl/>
        </w:rPr>
        <w:t>היו"ר ראובן ריבלין:</w:t>
      </w:r>
    </w:p>
    <w:p w14:paraId="5F73C520" w14:textId="77777777" w:rsidR="00000000" w:rsidRDefault="00A03D81">
      <w:pPr>
        <w:pStyle w:val="a0"/>
        <w:ind w:firstLine="0"/>
        <w:rPr>
          <w:rFonts w:hint="cs"/>
          <w:rtl/>
        </w:rPr>
      </w:pPr>
    </w:p>
    <w:p w14:paraId="775E35CA" w14:textId="77777777" w:rsidR="00000000" w:rsidRDefault="00A03D81">
      <w:pPr>
        <w:pStyle w:val="a0"/>
        <w:rPr>
          <w:rFonts w:hint="cs"/>
          <w:rtl/>
        </w:rPr>
      </w:pPr>
      <w:r>
        <w:rPr>
          <w:rFonts w:hint="cs"/>
          <w:rtl/>
        </w:rPr>
        <w:t>אני ישבתי על-ידו והוא התנ</w:t>
      </w:r>
      <w:r>
        <w:rPr>
          <w:rFonts w:hint="cs"/>
          <w:rtl/>
        </w:rPr>
        <w:t>גד.</w:t>
      </w:r>
    </w:p>
    <w:p w14:paraId="74427D11" w14:textId="77777777" w:rsidR="00000000" w:rsidRDefault="00A03D81">
      <w:pPr>
        <w:pStyle w:val="a0"/>
        <w:rPr>
          <w:rFonts w:hint="cs"/>
          <w:rtl/>
        </w:rPr>
      </w:pPr>
    </w:p>
    <w:p w14:paraId="35C4EA97" w14:textId="77777777" w:rsidR="00000000" w:rsidRDefault="00A03D81">
      <w:pPr>
        <w:pStyle w:val="-"/>
        <w:rPr>
          <w:rtl/>
        </w:rPr>
      </w:pPr>
      <w:bookmarkStart w:id="63" w:name="FS000000521T16_02_2004_17_21_54"/>
      <w:bookmarkStart w:id="64" w:name="FS000000521T16_02_2004_17_21_57C"/>
      <w:bookmarkEnd w:id="63"/>
      <w:bookmarkEnd w:id="64"/>
      <w:r>
        <w:rPr>
          <w:rtl/>
        </w:rPr>
        <w:t>שר הרווחה זבולון אורלב:</w:t>
      </w:r>
    </w:p>
    <w:p w14:paraId="5E686E9B" w14:textId="77777777" w:rsidR="00000000" w:rsidRDefault="00A03D81">
      <w:pPr>
        <w:pStyle w:val="a0"/>
        <w:ind w:firstLine="0"/>
        <w:rPr>
          <w:rFonts w:hint="cs"/>
          <w:rtl/>
        </w:rPr>
      </w:pPr>
    </w:p>
    <w:p w14:paraId="676822A6" w14:textId="77777777" w:rsidR="00000000" w:rsidRDefault="00A03D81">
      <w:pPr>
        <w:pStyle w:val="a0"/>
        <w:rPr>
          <w:rFonts w:hint="cs"/>
          <w:rtl/>
        </w:rPr>
      </w:pPr>
      <w:r>
        <w:rPr>
          <w:rFonts w:hint="cs"/>
          <w:rtl/>
        </w:rPr>
        <w:t xml:space="preserve">אמרתי שהוא הסכים? לעשות פוליטיקה זולה </w:t>
      </w:r>
      <w:r>
        <w:rPr>
          <w:rtl/>
        </w:rPr>
        <w:t>–</w:t>
      </w:r>
      <w:r>
        <w:rPr>
          <w:rFonts w:hint="cs"/>
          <w:rtl/>
        </w:rPr>
        <w:t xml:space="preserve"> במקום שתראה כמשימה לאומית לשתף פעולה, לראות מה הדרכים, איך מחזירים את ה-4% לא לכלל הזקנים, אלא איך מחזירים את ה-4% כדי להגדיל דווקא לאלה שמקבלים קצבת זיקנה עם השלמת הכנסה. זו צריכה להיות</w:t>
      </w:r>
      <w:r>
        <w:rPr>
          <w:rFonts w:hint="cs"/>
          <w:rtl/>
        </w:rPr>
        <w:t xml:space="preserve"> התוכנית הלאומית. אז  אתה עולה פה לנגח? מה, אתה רוצה לעשות הון פוליטי על גבם של הזקנים, כשאתה  נושא באחריות לפחות כמוני, לא פחות ממני, אף שאני רק  11 חודשים בתפקיד. זה נושא לאי-אמון? על זה מביעים אי-אמון בממשלה? </w:t>
      </w:r>
    </w:p>
    <w:p w14:paraId="21061B30" w14:textId="77777777" w:rsidR="00000000" w:rsidRDefault="00A03D81">
      <w:pPr>
        <w:pStyle w:val="a0"/>
        <w:rPr>
          <w:rFonts w:hint="cs"/>
          <w:rtl/>
        </w:rPr>
      </w:pPr>
    </w:p>
    <w:p w14:paraId="024DD4F6" w14:textId="77777777" w:rsidR="00000000" w:rsidRDefault="00A03D81">
      <w:pPr>
        <w:pStyle w:val="a0"/>
        <w:rPr>
          <w:rtl/>
        </w:rPr>
      </w:pPr>
      <w:r>
        <w:rPr>
          <w:rFonts w:hint="cs"/>
          <w:rtl/>
        </w:rPr>
        <w:t xml:space="preserve">לא רציתי לומר, אבל בגלל דבריך - הבטחתי לך </w:t>
      </w:r>
      <w:r>
        <w:rPr>
          <w:rFonts w:hint="cs"/>
          <w:rtl/>
        </w:rPr>
        <w:t xml:space="preserve">שבכל פעם אני גם אוסיף דבר. כשקיבלתי את הרכב ממך מצאתי מכשיר </w:t>
      </w:r>
      <w:r>
        <w:rPr>
          <w:rFonts w:hint="cs"/>
        </w:rPr>
        <w:t>GPS</w:t>
      </w:r>
      <w:r>
        <w:rPr>
          <w:rFonts w:hint="cs"/>
          <w:rtl/>
        </w:rPr>
        <w:t xml:space="preserve">. למי שלא יודע, זה מכשיר ניווט לוויינים, שעולה אלפי שקלים. הוריתי לבנא"ם למכור אותו. למה שר רווחה צריך לבזבז כספי ציבור, ובמקום לפתח עוד תוכנית צריך לקנות </w:t>
      </w:r>
      <w:r>
        <w:rPr>
          <w:rFonts w:hint="cs"/>
        </w:rPr>
        <w:t>GPS</w:t>
      </w:r>
      <w:r>
        <w:rPr>
          <w:rFonts w:hint="cs"/>
          <w:rtl/>
        </w:rPr>
        <w:t>? זו הבעיה של שר? אני לא רוצה להוסי</w:t>
      </w:r>
      <w:r>
        <w:rPr>
          <w:rFonts w:hint="cs"/>
          <w:rtl/>
        </w:rPr>
        <w:t>ף עוד דברים. לך יש טענות אישיות?</w:t>
      </w:r>
    </w:p>
    <w:p w14:paraId="7EEF90A5" w14:textId="77777777" w:rsidR="00000000" w:rsidRDefault="00A03D81">
      <w:pPr>
        <w:pStyle w:val="a0"/>
        <w:rPr>
          <w:rtl/>
        </w:rPr>
      </w:pPr>
    </w:p>
    <w:p w14:paraId="478CFB63" w14:textId="77777777" w:rsidR="00000000" w:rsidRDefault="00A03D81">
      <w:pPr>
        <w:pStyle w:val="af0"/>
        <w:rPr>
          <w:rtl/>
        </w:rPr>
      </w:pPr>
      <w:r>
        <w:rPr>
          <w:rFonts w:hint="eastAsia"/>
          <w:rtl/>
        </w:rPr>
        <w:t>שלמה</w:t>
      </w:r>
      <w:r>
        <w:rPr>
          <w:rtl/>
        </w:rPr>
        <w:t xml:space="preserve"> בניזרי (ש"ס):</w:t>
      </w:r>
    </w:p>
    <w:p w14:paraId="0694CFAC" w14:textId="77777777" w:rsidR="00000000" w:rsidRDefault="00A03D81">
      <w:pPr>
        <w:pStyle w:val="a0"/>
        <w:rPr>
          <w:rFonts w:hint="cs"/>
          <w:rtl/>
        </w:rPr>
      </w:pPr>
    </w:p>
    <w:p w14:paraId="15EFB0A2" w14:textId="77777777" w:rsidR="00000000" w:rsidRDefault="00A03D81">
      <w:pPr>
        <w:pStyle w:val="a0"/>
        <w:rPr>
          <w:rFonts w:hint="cs"/>
          <w:rtl/>
        </w:rPr>
      </w:pPr>
      <w:r>
        <w:rPr>
          <w:rFonts w:hint="cs"/>
          <w:rtl/>
        </w:rPr>
        <w:t>אלה התשובות שלך?</w:t>
      </w:r>
    </w:p>
    <w:p w14:paraId="275804B4" w14:textId="77777777" w:rsidR="00000000" w:rsidRDefault="00A03D81">
      <w:pPr>
        <w:pStyle w:val="a0"/>
        <w:rPr>
          <w:rFonts w:hint="cs"/>
          <w:rtl/>
        </w:rPr>
      </w:pPr>
    </w:p>
    <w:p w14:paraId="76B93CA9" w14:textId="77777777" w:rsidR="00000000" w:rsidRDefault="00A03D81">
      <w:pPr>
        <w:pStyle w:val="-"/>
        <w:rPr>
          <w:rtl/>
        </w:rPr>
      </w:pPr>
      <w:bookmarkStart w:id="65" w:name="FS000000521T16_02_2004_17_28_22C"/>
      <w:bookmarkStart w:id="66" w:name="FS000000521T16_02_2004_17_28_53C"/>
      <w:bookmarkEnd w:id="65"/>
      <w:bookmarkEnd w:id="66"/>
      <w:r>
        <w:rPr>
          <w:rtl/>
        </w:rPr>
        <w:t>שר הרווחה זבולון אורלב:</w:t>
      </w:r>
    </w:p>
    <w:p w14:paraId="3B592657" w14:textId="77777777" w:rsidR="00000000" w:rsidRDefault="00A03D81">
      <w:pPr>
        <w:pStyle w:val="a0"/>
        <w:rPr>
          <w:rtl/>
        </w:rPr>
      </w:pPr>
    </w:p>
    <w:p w14:paraId="6620B6B0" w14:textId="77777777" w:rsidR="00000000" w:rsidRDefault="00A03D81">
      <w:pPr>
        <w:pStyle w:val="a0"/>
        <w:rPr>
          <w:rFonts w:hint="cs"/>
          <w:rtl/>
        </w:rPr>
      </w:pPr>
      <w:r>
        <w:rPr>
          <w:rFonts w:hint="cs"/>
          <w:rtl/>
        </w:rPr>
        <w:t>תיכף אני אתן לך את התשובות.</w:t>
      </w:r>
    </w:p>
    <w:p w14:paraId="100D6B09" w14:textId="77777777" w:rsidR="00000000" w:rsidRDefault="00A03D81">
      <w:pPr>
        <w:pStyle w:val="a0"/>
        <w:rPr>
          <w:rFonts w:hint="cs"/>
          <w:rtl/>
        </w:rPr>
      </w:pPr>
    </w:p>
    <w:p w14:paraId="6DCFFDBA" w14:textId="77777777" w:rsidR="00000000" w:rsidRDefault="00A03D81">
      <w:pPr>
        <w:pStyle w:val="af0"/>
        <w:rPr>
          <w:rtl/>
        </w:rPr>
      </w:pPr>
      <w:r>
        <w:rPr>
          <w:rFonts w:hint="eastAsia"/>
          <w:rtl/>
        </w:rPr>
        <w:t>בנימין</w:t>
      </w:r>
      <w:r>
        <w:rPr>
          <w:rtl/>
        </w:rPr>
        <w:t xml:space="preserve"> בן-אליעזר (העבודה-מימד):</w:t>
      </w:r>
    </w:p>
    <w:p w14:paraId="5F45B105" w14:textId="77777777" w:rsidR="00000000" w:rsidRDefault="00A03D81">
      <w:pPr>
        <w:pStyle w:val="a0"/>
        <w:rPr>
          <w:rFonts w:hint="cs"/>
          <w:rtl/>
        </w:rPr>
      </w:pPr>
    </w:p>
    <w:p w14:paraId="0FA4EEC0" w14:textId="77777777" w:rsidR="00000000" w:rsidRDefault="00A03D81">
      <w:pPr>
        <w:pStyle w:val="a0"/>
        <w:rPr>
          <w:rFonts w:hint="cs"/>
          <w:rtl/>
        </w:rPr>
      </w:pPr>
      <w:r>
        <w:rPr>
          <w:rFonts w:hint="cs"/>
          <w:rtl/>
        </w:rPr>
        <w:t>מה הוא עשה אתו?</w:t>
      </w:r>
    </w:p>
    <w:p w14:paraId="4567FEBC" w14:textId="77777777" w:rsidR="00000000" w:rsidRDefault="00A03D81">
      <w:pPr>
        <w:pStyle w:val="a0"/>
        <w:rPr>
          <w:rFonts w:hint="cs"/>
          <w:rtl/>
        </w:rPr>
      </w:pPr>
    </w:p>
    <w:p w14:paraId="41A45AF9" w14:textId="77777777" w:rsidR="00000000" w:rsidRDefault="00A03D81">
      <w:pPr>
        <w:pStyle w:val="-"/>
        <w:rPr>
          <w:rtl/>
        </w:rPr>
      </w:pPr>
      <w:bookmarkStart w:id="67" w:name="FS000000521T16_02_2004_17_03_30C"/>
      <w:bookmarkEnd w:id="67"/>
      <w:r>
        <w:rPr>
          <w:rtl/>
        </w:rPr>
        <w:t>שר הרווחה זבולון אורלב:</w:t>
      </w:r>
    </w:p>
    <w:p w14:paraId="5942D2C7" w14:textId="77777777" w:rsidR="00000000" w:rsidRDefault="00A03D81">
      <w:pPr>
        <w:pStyle w:val="a0"/>
        <w:rPr>
          <w:rtl/>
        </w:rPr>
      </w:pPr>
    </w:p>
    <w:p w14:paraId="739D11B4" w14:textId="77777777" w:rsidR="00000000" w:rsidRDefault="00A03D81">
      <w:pPr>
        <w:pStyle w:val="a0"/>
        <w:rPr>
          <w:rFonts w:hint="cs"/>
          <w:rtl/>
        </w:rPr>
      </w:pPr>
      <w:r>
        <w:rPr>
          <w:rFonts w:hint="cs"/>
          <w:rtl/>
        </w:rPr>
        <w:t>לא יודע. הוא כנראה ניווט את הדרך לכל מיני מקומות. הוא ל</w:t>
      </w:r>
      <w:r>
        <w:rPr>
          <w:rFonts w:hint="cs"/>
          <w:rtl/>
        </w:rPr>
        <w:t>א ידע איך להגיע לכל מיני מקומות. אדוני, קצין מבחן אחד לא ראית. אני לא רוצה לפרט את כל מה שאומרים לי. דרך אגב, הזכרת בית-תמחוי. סיפר לי  דודי זילברשלג  - הוא נתן לי פעם רשות לומר את שמו - שהוא בעל בית-התמחוי "מאיר פנים" בירושלים; הוא סיפר לי שכל סיעת ש"ס בא</w:t>
      </w:r>
      <w:r>
        <w:rPr>
          <w:rFonts w:hint="cs"/>
          <w:rtl/>
        </w:rPr>
        <w:t xml:space="preserve">ה לבקר בבית-התמחוי "מאיר פנים", שאין ספק שהוא בית-התמחוי העיקרי. מי לא הגיע? שר הרווחה של ש"ס לא הגיע לביקור בבית-התמחוי. כל סיעת ש"ס מגיעה - ביקשו, תיאמו, דרשו, פנו. היחיד שלא מגיע </w:t>
      </w:r>
      <w:r>
        <w:rPr>
          <w:rtl/>
        </w:rPr>
        <w:t>–</w:t>
      </w:r>
      <w:r>
        <w:rPr>
          <w:rFonts w:hint="cs"/>
          <w:rtl/>
        </w:rPr>
        <w:t xml:space="preserve"> אז אתה עומד פה ומגלגל עיניים, חד-לשון, ומדבר על בתי-תמחוי. חבר הכנסת בני</w:t>
      </w:r>
      <w:r>
        <w:rPr>
          <w:rFonts w:hint="cs"/>
          <w:rtl/>
        </w:rPr>
        <w:t xml:space="preserve">זרי, קשוט עצמך. </w:t>
      </w:r>
    </w:p>
    <w:p w14:paraId="6BBD186E" w14:textId="77777777" w:rsidR="00000000" w:rsidRDefault="00A03D81">
      <w:pPr>
        <w:pStyle w:val="a0"/>
        <w:rPr>
          <w:rFonts w:hint="cs"/>
          <w:rtl/>
        </w:rPr>
      </w:pPr>
    </w:p>
    <w:p w14:paraId="505F1F7B" w14:textId="77777777" w:rsidR="00000000" w:rsidRDefault="00A03D81">
      <w:pPr>
        <w:pStyle w:val="af0"/>
        <w:rPr>
          <w:rtl/>
        </w:rPr>
      </w:pPr>
      <w:r>
        <w:rPr>
          <w:rFonts w:hint="eastAsia"/>
          <w:rtl/>
        </w:rPr>
        <w:t>שלמה</w:t>
      </w:r>
      <w:r>
        <w:rPr>
          <w:rtl/>
        </w:rPr>
        <w:t xml:space="preserve"> בניזרי (ש"ס):</w:t>
      </w:r>
    </w:p>
    <w:p w14:paraId="6C47A4B2" w14:textId="77777777" w:rsidR="00000000" w:rsidRDefault="00A03D81">
      <w:pPr>
        <w:pStyle w:val="a0"/>
        <w:rPr>
          <w:rFonts w:hint="cs"/>
          <w:rtl/>
        </w:rPr>
      </w:pPr>
    </w:p>
    <w:p w14:paraId="138639E7" w14:textId="77777777" w:rsidR="00000000" w:rsidRDefault="00A03D81">
      <w:pPr>
        <w:pStyle w:val="a0"/>
        <w:rPr>
          <w:rFonts w:hint="cs"/>
          <w:rtl/>
        </w:rPr>
      </w:pPr>
      <w:r>
        <w:rPr>
          <w:rFonts w:hint="cs"/>
          <w:rtl/>
        </w:rPr>
        <w:t xml:space="preserve">כמה כסף נתת לבתי-תמחוי וכמה כסף אני נתתי להם? אני נתתי להם כסף, מה אתה נתת להם שאתה מטיף לי? </w:t>
      </w:r>
    </w:p>
    <w:p w14:paraId="1F680280" w14:textId="77777777" w:rsidR="00000000" w:rsidRDefault="00A03D81">
      <w:pPr>
        <w:pStyle w:val="a0"/>
        <w:rPr>
          <w:rFonts w:hint="cs"/>
          <w:rtl/>
        </w:rPr>
      </w:pPr>
    </w:p>
    <w:p w14:paraId="7434A916" w14:textId="77777777" w:rsidR="00000000" w:rsidRDefault="00A03D81">
      <w:pPr>
        <w:pStyle w:val="-"/>
        <w:rPr>
          <w:rtl/>
        </w:rPr>
      </w:pPr>
      <w:bookmarkStart w:id="68" w:name="FS000000521T16_02_2004_17_04_42C"/>
      <w:bookmarkEnd w:id="68"/>
      <w:r>
        <w:rPr>
          <w:rtl/>
        </w:rPr>
        <w:t>שר הרווחה זבולון אורלב:</w:t>
      </w:r>
    </w:p>
    <w:p w14:paraId="2347A0DD" w14:textId="77777777" w:rsidR="00000000" w:rsidRDefault="00A03D81">
      <w:pPr>
        <w:pStyle w:val="a0"/>
        <w:rPr>
          <w:rtl/>
        </w:rPr>
      </w:pPr>
    </w:p>
    <w:p w14:paraId="0DF2F91B" w14:textId="77777777" w:rsidR="00000000" w:rsidRDefault="00A03D81">
      <w:pPr>
        <w:pStyle w:val="a0"/>
        <w:rPr>
          <w:rFonts w:hint="cs"/>
          <w:rtl/>
        </w:rPr>
      </w:pPr>
      <w:r>
        <w:rPr>
          <w:rFonts w:hint="cs"/>
          <w:rtl/>
        </w:rPr>
        <w:t>הרבה יותר ממך.</w:t>
      </w:r>
    </w:p>
    <w:p w14:paraId="3D4B4AD7" w14:textId="77777777" w:rsidR="00000000" w:rsidRDefault="00A03D81">
      <w:pPr>
        <w:pStyle w:val="a0"/>
        <w:rPr>
          <w:rFonts w:hint="cs"/>
          <w:rtl/>
        </w:rPr>
      </w:pPr>
    </w:p>
    <w:p w14:paraId="0C82DF45" w14:textId="77777777" w:rsidR="00000000" w:rsidRDefault="00A03D81">
      <w:pPr>
        <w:pStyle w:val="af0"/>
        <w:rPr>
          <w:rtl/>
        </w:rPr>
      </w:pPr>
      <w:r>
        <w:rPr>
          <w:rFonts w:hint="eastAsia"/>
          <w:rtl/>
        </w:rPr>
        <w:t>שלמה</w:t>
      </w:r>
      <w:r>
        <w:rPr>
          <w:rtl/>
        </w:rPr>
        <w:t xml:space="preserve"> בניזרי (ש"ס):</w:t>
      </w:r>
    </w:p>
    <w:p w14:paraId="13BC0048" w14:textId="77777777" w:rsidR="00000000" w:rsidRDefault="00A03D81">
      <w:pPr>
        <w:pStyle w:val="a0"/>
        <w:rPr>
          <w:rFonts w:hint="cs"/>
          <w:rtl/>
        </w:rPr>
      </w:pPr>
    </w:p>
    <w:p w14:paraId="2E63960F" w14:textId="77777777" w:rsidR="00000000" w:rsidRDefault="00A03D81">
      <w:pPr>
        <w:pStyle w:val="a0"/>
        <w:rPr>
          <w:rFonts w:hint="cs"/>
          <w:rtl/>
        </w:rPr>
      </w:pPr>
      <w:r>
        <w:rPr>
          <w:rFonts w:hint="cs"/>
          <w:rtl/>
        </w:rPr>
        <w:t>לפחות נתתי להם כסף. מה אתה נתת להם?</w:t>
      </w:r>
    </w:p>
    <w:p w14:paraId="3D80975D" w14:textId="77777777" w:rsidR="00000000" w:rsidRDefault="00A03D81">
      <w:pPr>
        <w:pStyle w:val="a0"/>
        <w:rPr>
          <w:rFonts w:hint="cs"/>
          <w:rtl/>
        </w:rPr>
      </w:pPr>
    </w:p>
    <w:p w14:paraId="093BA36E" w14:textId="77777777" w:rsidR="00000000" w:rsidRDefault="00A03D81">
      <w:pPr>
        <w:pStyle w:val="-"/>
        <w:rPr>
          <w:rtl/>
        </w:rPr>
      </w:pPr>
      <w:bookmarkStart w:id="69" w:name="FS000000521T16_02_2004_17_32_46C"/>
      <w:bookmarkEnd w:id="69"/>
      <w:r>
        <w:rPr>
          <w:rtl/>
        </w:rPr>
        <w:t>שר הרווחה זבולון אורלב:</w:t>
      </w:r>
    </w:p>
    <w:p w14:paraId="4FF961DE" w14:textId="77777777" w:rsidR="00000000" w:rsidRDefault="00A03D81">
      <w:pPr>
        <w:pStyle w:val="a0"/>
        <w:rPr>
          <w:rtl/>
        </w:rPr>
      </w:pPr>
    </w:p>
    <w:p w14:paraId="2D2C5040" w14:textId="77777777" w:rsidR="00000000" w:rsidRDefault="00A03D81">
      <w:pPr>
        <w:pStyle w:val="a0"/>
        <w:rPr>
          <w:rFonts w:hint="cs"/>
          <w:rtl/>
        </w:rPr>
      </w:pPr>
      <w:r>
        <w:rPr>
          <w:rFonts w:hint="cs"/>
          <w:rtl/>
        </w:rPr>
        <w:t xml:space="preserve">נושא הזקנים במדינת ישראל - -  </w:t>
      </w:r>
    </w:p>
    <w:p w14:paraId="180F6F7C" w14:textId="77777777" w:rsidR="00000000" w:rsidRDefault="00A03D81">
      <w:pPr>
        <w:pStyle w:val="a0"/>
        <w:rPr>
          <w:rFonts w:hint="cs"/>
          <w:rtl/>
        </w:rPr>
      </w:pPr>
    </w:p>
    <w:p w14:paraId="23349F6C" w14:textId="77777777" w:rsidR="00000000" w:rsidRDefault="00A03D81">
      <w:pPr>
        <w:pStyle w:val="af0"/>
        <w:rPr>
          <w:rtl/>
        </w:rPr>
      </w:pPr>
      <w:r>
        <w:rPr>
          <w:rFonts w:hint="eastAsia"/>
          <w:rtl/>
        </w:rPr>
        <w:t>שלמה</w:t>
      </w:r>
      <w:r>
        <w:rPr>
          <w:rtl/>
        </w:rPr>
        <w:t xml:space="preserve"> בניזרי (ש"ס):</w:t>
      </w:r>
    </w:p>
    <w:p w14:paraId="34D4AEA1" w14:textId="77777777" w:rsidR="00000000" w:rsidRDefault="00A03D81">
      <w:pPr>
        <w:pStyle w:val="a0"/>
        <w:rPr>
          <w:rFonts w:hint="cs"/>
          <w:rtl/>
        </w:rPr>
      </w:pPr>
    </w:p>
    <w:p w14:paraId="5E3C1966" w14:textId="77777777" w:rsidR="00000000" w:rsidRDefault="00A03D81">
      <w:pPr>
        <w:pStyle w:val="a0"/>
        <w:rPr>
          <w:rFonts w:hint="cs"/>
          <w:rtl/>
        </w:rPr>
      </w:pPr>
      <w:r>
        <w:rPr>
          <w:rFonts w:hint="cs"/>
          <w:rtl/>
        </w:rPr>
        <w:t>- - - זה מה שאתה יודע להגיד?</w:t>
      </w:r>
    </w:p>
    <w:p w14:paraId="42A73FC3" w14:textId="77777777" w:rsidR="00000000" w:rsidRDefault="00A03D81">
      <w:pPr>
        <w:pStyle w:val="a0"/>
        <w:rPr>
          <w:rFonts w:hint="cs"/>
          <w:rtl/>
        </w:rPr>
      </w:pPr>
    </w:p>
    <w:p w14:paraId="2545F049" w14:textId="77777777" w:rsidR="00000000" w:rsidRDefault="00A03D81">
      <w:pPr>
        <w:pStyle w:val="af1"/>
        <w:rPr>
          <w:rtl/>
        </w:rPr>
      </w:pPr>
      <w:r>
        <w:rPr>
          <w:rtl/>
        </w:rPr>
        <w:t>היו"ר ראובן ריבלין:</w:t>
      </w:r>
    </w:p>
    <w:p w14:paraId="071FEF33" w14:textId="77777777" w:rsidR="00000000" w:rsidRDefault="00A03D81">
      <w:pPr>
        <w:pStyle w:val="a0"/>
        <w:rPr>
          <w:rtl/>
        </w:rPr>
      </w:pPr>
    </w:p>
    <w:p w14:paraId="6F28205C" w14:textId="77777777" w:rsidR="00000000" w:rsidRDefault="00A03D81">
      <w:pPr>
        <w:pStyle w:val="a0"/>
        <w:rPr>
          <w:rFonts w:hint="cs"/>
          <w:rtl/>
        </w:rPr>
      </w:pPr>
      <w:r>
        <w:rPr>
          <w:rFonts w:hint="cs"/>
          <w:rtl/>
        </w:rPr>
        <w:t>חבר הכנסת בניזרי, אתה רוצה שהוא יפסיק לענות לך?</w:t>
      </w:r>
    </w:p>
    <w:p w14:paraId="716E6966" w14:textId="77777777" w:rsidR="00000000" w:rsidRDefault="00A03D81">
      <w:pPr>
        <w:pStyle w:val="a0"/>
        <w:rPr>
          <w:rFonts w:hint="cs"/>
          <w:rtl/>
        </w:rPr>
      </w:pPr>
    </w:p>
    <w:p w14:paraId="33CE5130" w14:textId="77777777" w:rsidR="00000000" w:rsidRDefault="00A03D81">
      <w:pPr>
        <w:pStyle w:val="-"/>
        <w:rPr>
          <w:rtl/>
        </w:rPr>
      </w:pPr>
      <w:bookmarkStart w:id="70" w:name="FS000000521T16_02_2004_17_33_26C"/>
      <w:bookmarkEnd w:id="70"/>
      <w:r>
        <w:rPr>
          <w:rtl/>
        </w:rPr>
        <w:t>שר הרווחה זבולון אורלב:</w:t>
      </w:r>
    </w:p>
    <w:p w14:paraId="0D0D5DE8" w14:textId="77777777" w:rsidR="00000000" w:rsidRDefault="00A03D81">
      <w:pPr>
        <w:pStyle w:val="a0"/>
        <w:rPr>
          <w:rtl/>
        </w:rPr>
      </w:pPr>
    </w:p>
    <w:p w14:paraId="54D83AFD" w14:textId="77777777" w:rsidR="00000000" w:rsidRDefault="00A03D81">
      <w:pPr>
        <w:pStyle w:val="a0"/>
        <w:rPr>
          <w:rFonts w:hint="cs"/>
          <w:rtl/>
        </w:rPr>
      </w:pPr>
      <w:r>
        <w:rPr>
          <w:rFonts w:hint="cs"/>
          <w:rtl/>
        </w:rPr>
        <w:t xml:space="preserve">- - חשוב מכדי שתתנצח בו התנצחות מפלגתית ופוליטית. </w:t>
      </w:r>
    </w:p>
    <w:p w14:paraId="065BCE1C" w14:textId="77777777" w:rsidR="00000000" w:rsidRDefault="00A03D81">
      <w:pPr>
        <w:pStyle w:val="a0"/>
        <w:rPr>
          <w:rFonts w:hint="cs"/>
          <w:rtl/>
        </w:rPr>
      </w:pPr>
    </w:p>
    <w:p w14:paraId="0AFEC59E" w14:textId="77777777" w:rsidR="00000000" w:rsidRDefault="00A03D81">
      <w:pPr>
        <w:pStyle w:val="a0"/>
        <w:rPr>
          <w:rFonts w:hint="cs"/>
          <w:rtl/>
        </w:rPr>
      </w:pPr>
      <w:r>
        <w:rPr>
          <w:rFonts w:hint="cs"/>
          <w:rtl/>
        </w:rPr>
        <w:t>אם יש בעיה בשירותי הדת, ויש</w:t>
      </w:r>
      <w:r>
        <w:rPr>
          <w:rFonts w:hint="cs"/>
          <w:rtl/>
        </w:rPr>
        <w:t xml:space="preserve"> בשירותי הדת בעיה חמורה מאוד, היא רק תולדה של טיפול כושל של ש"ס. טיפול כושל של ש"ס. יצרתם קרע בעם. יצרתם עוינות בעם. יצרתם מצב שכל מי שרוצה להכות את שירותי הדת - רוצה להכות את ש"ס ומכה את שירותי הדת. זאת הבעיה. היום אנחנו עובדים קשה  כדי לתקן את כל המחדלים</w:t>
      </w:r>
      <w:r>
        <w:rPr>
          <w:rFonts w:hint="cs"/>
          <w:rtl/>
        </w:rPr>
        <w:t xml:space="preserve"> שלכם ביחסי דת ומדינה. אנחנו החזקנו את השירותים הדתיים 45 שנה לתפארת. באתם ובעשר שנים הרסתם הכול. </w:t>
      </w:r>
    </w:p>
    <w:p w14:paraId="6AEFEFC6" w14:textId="77777777" w:rsidR="00000000" w:rsidRDefault="00A03D81">
      <w:pPr>
        <w:pStyle w:val="a0"/>
        <w:rPr>
          <w:rFonts w:hint="cs"/>
          <w:rtl/>
        </w:rPr>
      </w:pPr>
    </w:p>
    <w:p w14:paraId="11CE73AC" w14:textId="77777777" w:rsidR="00000000" w:rsidRDefault="00A03D81">
      <w:pPr>
        <w:pStyle w:val="af0"/>
        <w:rPr>
          <w:rtl/>
        </w:rPr>
      </w:pPr>
      <w:r>
        <w:rPr>
          <w:rFonts w:hint="eastAsia"/>
          <w:rtl/>
        </w:rPr>
        <w:t>שלמה</w:t>
      </w:r>
      <w:r>
        <w:rPr>
          <w:rtl/>
        </w:rPr>
        <w:t xml:space="preserve"> בניזרי (ש"ס):</w:t>
      </w:r>
    </w:p>
    <w:p w14:paraId="383840F6" w14:textId="77777777" w:rsidR="00000000" w:rsidRDefault="00A03D81">
      <w:pPr>
        <w:pStyle w:val="a0"/>
        <w:rPr>
          <w:rFonts w:hint="cs"/>
          <w:rtl/>
        </w:rPr>
      </w:pPr>
    </w:p>
    <w:p w14:paraId="6120EF0A" w14:textId="77777777" w:rsidR="00000000" w:rsidRDefault="00A03D81">
      <w:pPr>
        <w:pStyle w:val="a0"/>
        <w:rPr>
          <w:rFonts w:hint="cs"/>
          <w:rtl/>
        </w:rPr>
      </w:pPr>
      <w:r>
        <w:rPr>
          <w:rFonts w:hint="cs"/>
          <w:rtl/>
        </w:rPr>
        <w:t xml:space="preserve">הרי כולם שונאים אתכם, על מה אתה מדבר. </w:t>
      </w:r>
    </w:p>
    <w:p w14:paraId="477F2C06" w14:textId="77777777" w:rsidR="00000000" w:rsidRDefault="00A03D81">
      <w:pPr>
        <w:pStyle w:val="a0"/>
        <w:rPr>
          <w:rFonts w:hint="cs"/>
          <w:rtl/>
        </w:rPr>
      </w:pPr>
    </w:p>
    <w:p w14:paraId="74C8B067" w14:textId="77777777" w:rsidR="00000000" w:rsidRDefault="00A03D81">
      <w:pPr>
        <w:pStyle w:val="-"/>
        <w:rPr>
          <w:rtl/>
        </w:rPr>
      </w:pPr>
      <w:bookmarkStart w:id="71" w:name="FS000000521T16_02_2004_17_05_46C"/>
      <w:bookmarkEnd w:id="71"/>
      <w:r>
        <w:rPr>
          <w:rtl/>
        </w:rPr>
        <w:t>שר הרווחה זבולון אורלב:</w:t>
      </w:r>
    </w:p>
    <w:p w14:paraId="52245188" w14:textId="77777777" w:rsidR="00000000" w:rsidRDefault="00A03D81">
      <w:pPr>
        <w:pStyle w:val="a0"/>
        <w:rPr>
          <w:rtl/>
        </w:rPr>
      </w:pPr>
    </w:p>
    <w:p w14:paraId="5658C0D2" w14:textId="77777777" w:rsidR="00000000" w:rsidRDefault="00A03D81">
      <w:pPr>
        <w:pStyle w:val="a0"/>
        <w:rPr>
          <w:rFonts w:hint="cs"/>
          <w:rtl/>
        </w:rPr>
      </w:pPr>
      <w:r>
        <w:rPr>
          <w:rFonts w:hint="cs"/>
          <w:rtl/>
        </w:rPr>
        <w:t>לעניין הזקנים - הדוח, כפי שצוין, נערך על-ידי מכון ברוקדייל של ה"ג'וינט"</w:t>
      </w:r>
      <w:r>
        <w:rPr>
          <w:rFonts w:hint="cs"/>
          <w:rtl/>
        </w:rPr>
        <w:t xml:space="preserve">, והוא הוזמן במסגרת תוכנית "שיבה טובה", ביוזמת נשיא המדינה. הממצאים חמורים בכל תחומי החיים, גם באי-נגישות של זקנים לתחומי הבריאות והתרופות, גם בנושא הדיור, הציוד הבסיסי, וגם בנושא המזון. </w:t>
      </w:r>
    </w:p>
    <w:p w14:paraId="25EA2024" w14:textId="77777777" w:rsidR="00000000" w:rsidRDefault="00A03D81">
      <w:pPr>
        <w:pStyle w:val="a0"/>
        <w:rPr>
          <w:rFonts w:hint="cs"/>
          <w:rtl/>
        </w:rPr>
      </w:pPr>
    </w:p>
    <w:p w14:paraId="21DFD57A" w14:textId="77777777" w:rsidR="00000000" w:rsidRDefault="00A03D81">
      <w:pPr>
        <w:pStyle w:val="a0"/>
        <w:rPr>
          <w:rFonts w:hint="cs"/>
          <w:rtl/>
        </w:rPr>
      </w:pPr>
      <w:r>
        <w:rPr>
          <w:rFonts w:hint="cs"/>
          <w:rtl/>
        </w:rPr>
        <w:t xml:space="preserve">דרך אגב, כששמעתי את הדיווח מפרופסור ג'ק חביב, שנושא באחריות למחקר, </w:t>
      </w:r>
      <w:r>
        <w:rPr>
          <w:rFonts w:hint="cs"/>
          <w:rtl/>
        </w:rPr>
        <w:t xml:space="preserve">בדיון שקיימתי בלשכתי, צוין שהמלה "רעב" איננה מופיעה בדוח. ההגדרה של הדוח היא: אי-ביטחון תזונתי. רעב הוא הגדרה רפואית, שאדם מגיע לבית-חולים ובבדיקות נמצא שחסרים לו מרכיבים מסוימים. ברוך השם, במדינת ישראל, גם בזכותך, בזכות כל השרים הקודמים, גם בזכותי ובזכות </w:t>
      </w:r>
      <w:r>
        <w:rPr>
          <w:rFonts w:hint="cs"/>
          <w:rtl/>
        </w:rPr>
        <w:t>כל ממשלות ישראל אין רעב במובן הרפואי. יש מצוקה של תזונה יותר חמורה בקרב 7% מהזקנים, ואצל עוד כ-12% מצוקה פחות חמורה. כל זקן חמישי סובל מבעיה תזונתית, שפירושה שאין ארוחות מאוזנות, אין ארוחה בגודל המספיק, אין בה כל המרכיבים הנכונים, לעתים מדלגים על ארוחות, ו</w:t>
      </w:r>
      <w:r>
        <w:rPr>
          <w:rFonts w:hint="cs"/>
          <w:rtl/>
        </w:rPr>
        <w:t xml:space="preserve">במצבים קיצוניים לפעמים גם לא אוכלים יום שלם. אין ספק שהבעיה חמורה ואסור להקל בה ראש. </w:t>
      </w:r>
    </w:p>
    <w:p w14:paraId="230D7F57" w14:textId="77777777" w:rsidR="00000000" w:rsidRDefault="00A03D81">
      <w:pPr>
        <w:pStyle w:val="a0"/>
        <w:rPr>
          <w:rFonts w:hint="cs"/>
          <w:rtl/>
        </w:rPr>
      </w:pPr>
    </w:p>
    <w:p w14:paraId="57DAF429" w14:textId="77777777" w:rsidR="00000000" w:rsidRDefault="00A03D81">
      <w:pPr>
        <w:pStyle w:val="af0"/>
        <w:rPr>
          <w:rtl/>
        </w:rPr>
      </w:pPr>
      <w:r>
        <w:rPr>
          <w:rFonts w:hint="eastAsia"/>
          <w:rtl/>
        </w:rPr>
        <w:t>רן</w:t>
      </w:r>
      <w:r>
        <w:rPr>
          <w:rtl/>
        </w:rPr>
        <w:t xml:space="preserve"> כהן (מרצ):</w:t>
      </w:r>
    </w:p>
    <w:p w14:paraId="05D5B4A5" w14:textId="77777777" w:rsidR="00000000" w:rsidRDefault="00A03D81">
      <w:pPr>
        <w:pStyle w:val="a0"/>
        <w:rPr>
          <w:rFonts w:hint="cs"/>
          <w:rtl/>
        </w:rPr>
      </w:pPr>
    </w:p>
    <w:p w14:paraId="727FD90F" w14:textId="77777777" w:rsidR="00000000" w:rsidRDefault="00A03D81">
      <w:pPr>
        <w:pStyle w:val="a0"/>
        <w:rPr>
          <w:rFonts w:hint="cs"/>
          <w:rtl/>
        </w:rPr>
      </w:pPr>
      <w:r>
        <w:rPr>
          <w:rFonts w:hint="cs"/>
          <w:rtl/>
        </w:rPr>
        <w:t xml:space="preserve">כבוד השר, בוא נקרא לזה רעב. זה רעב. יום שלם לא לאכול זה רעב. </w:t>
      </w:r>
    </w:p>
    <w:p w14:paraId="2DB6FA5A" w14:textId="77777777" w:rsidR="00000000" w:rsidRDefault="00A03D81">
      <w:pPr>
        <w:pStyle w:val="a0"/>
        <w:rPr>
          <w:rFonts w:hint="cs"/>
          <w:rtl/>
        </w:rPr>
      </w:pPr>
    </w:p>
    <w:p w14:paraId="5FAF29BB" w14:textId="77777777" w:rsidR="00000000" w:rsidRDefault="00A03D81">
      <w:pPr>
        <w:pStyle w:val="af1"/>
        <w:rPr>
          <w:rtl/>
        </w:rPr>
      </w:pPr>
      <w:r>
        <w:rPr>
          <w:rtl/>
        </w:rPr>
        <w:t>היו"ר ראובן ריבלין:</w:t>
      </w:r>
    </w:p>
    <w:p w14:paraId="5DE0DF5F" w14:textId="77777777" w:rsidR="00000000" w:rsidRDefault="00A03D81">
      <w:pPr>
        <w:pStyle w:val="a0"/>
        <w:rPr>
          <w:rtl/>
        </w:rPr>
      </w:pPr>
    </w:p>
    <w:p w14:paraId="16E623B2" w14:textId="77777777" w:rsidR="00000000" w:rsidRDefault="00A03D81">
      <w:pPr>
        <w:pStyle w:val="a0"/>
        <w:rPr>
          <w:rFonts w:hint="cs"/>
          <w:rtl/>
        </w:rPr>
      </w:pPr>
      <w:r>
        <w:rPr>
          <w:rFonts w:hint="cs"/>
          <w:rtl/>
        </w:rPr>
        <w:t>כבוד השר, אני רוצה להוסיף על מה שאומר חבר הכנסת רן כהן. בברכת המזון אנ</w:t>
      </w:r>
      <w:r>
        <w:rPr>
          <w:rFonts w:hint="cs"/>
          <w:rtl/>
        </w:rPr>
        <w:t xml:space="preserve">חנו מדברים על "נער הייתי גם זקנתי" - - </w:t>
      </w:r>
    </w:p>
    <w:p w14:paraId="15F41186" w14:textId="77777777" w:rsidR="00000000" w:rsidRDefault="00A03D81">
      <w:pPr>
        <w:pStyle w:val="a0"/>
        <w:rPr>
          <w:rFonts w:hint="cs"/>
          <w:rtl/>
        </w:rPr>
      </w:pPr>
    </w:p>
    <w:p w14:paraId="4F50FB73" w14:textId="77777777" w:rsidR="00000000" w:rsidRDefault="00A03D81">
      <w:pPr>
        <w:pStyle w:val="-"/>
        <w:rPr>
          <w:rtl/>
        </w:rPr>
      </w:pPr>
      <w:bookmarkStart w:id="72" w:name="FS000000521T16_02_2004_17_07_46C"/>
      <w:bookmarkEnd w:id="72"/>
      <w:r>
        <w:rPr>
          <w:rtl/>
        </w:rPr>
        <w:t>שר הרווחה זבולון אורלב:</w:t>
      </w:r>
    </w:p>
    <w:p w14:paraId="70CB4656" w14:textId="77777777" w:rsidR="00000000" w:rsidRDefault="00A03D81">
      <w:pPr>
        <w:pStyle w:val="a0"/>
        <w:rPr>
          <w:rtl/>
        </w:rPr>
      </w:pPr>
    </w:p>
    <w:p w14:paraId="41565019" w14:textId="77777777" w:rsidR="00000000" w:rsidRDefault="00A03D81">
      <w:pPr>
        <w:pStyle w:val="a0"/>
        <w:rPr>
          <w:rFonts w:hint="cs"/>
          <w:rtl/>
        </w:rPr>
      </w:pPr>
      <w:r>
        <w:rPr>
          <w:rFonts w:hint="cs"/>
          <w:rtl/>
        </w:rPr>
        <w:t>- - "ולא ראיתי צדיק נעזב וזרעו מבקש לחם".</w:t>
      </w:r>
    </w:p>
    <w:p w14:paraId="274B967E" w14:textId="77777777" w:rsidR="00000000" w:rsidRDefault="00A03D81">
      <w:pPr>
        <w:pStyle w:val="a0"/>
        <w:rPr>
          <w:rFonts w:hint="cs"/>
          <w:rtl/>
        </w:rPr>
      </w:pPr>
    </w:p>
    <w:p w14:paraId="19D91739" w14:textId="77777777" w:rsidR="00000000" w:rsidRDefault="00A03D81">
      <w:pPr>
        <w:pStyle w:val="af1"/>
        <w:rPr>
          <w:rtl/>
        </w:rPr>
      </w:pPr>
      <w:r>
        <w:rPr>
          <w:rtl/>
        </w:rPr>
        <w:t>היו"ר ראובן ריבלין:</w:t>
      </w:r>
    </w:p>
    <w:p w14:paraId="385CA912" w14:textId="77777777" w:rsidR="00000000" w:rsidRDefault="00A03D81">
      <w:pPr>
        <w:pStyle w:val="a0"/>
        <w:rPr>
          <w:rtl/>
        </w:rPr>
      </w:pPr>
    </w:p>
    <w:p w14:paraId="55CED654" w14:textId="77777777" w:rsidR="00000000" w:rsidRDefault="00A03D81">
      <w:pPr>
        <w:pStyle w:val="a0"/>
        <w:rPr>
          <w:rFonts w:hint="cs"/>
          <w:rtl/>
        </w:rPr>
      </w:pPr>
      <w:r>
        <w:rPr>
          <w:rFonts w:hint="cs"/>
          <w:rtl/>
        </w:rPr>
        <w:t>אחינו הספרדים אומרים את זה בקול גדול ובשירה רבה, ואילו האשכנזים, בעיקר המתנגדים בירושלים, היו אומרים זאת בלחש. אתה יודע למה?</w:t>
      </w:r>
    </w:p>
    <w:p w14:paraId="7B013698" w14:textId="77777777" w:rsidR="00000000" w:rsidRDefault="00A03D81">
      <w:pPr>
        <w:pStyle w:val="a0"/>
        <w:rPr>
          <w:rFonts w:hint="cs"/>
          <w:rtl/>
        </w:rPr>
      </w:pPr>
    </w:p>
    <w:p w14:paraId="78985C80" w14:textId="77777777" w:rsidR="00000000" w:rsidRDefault="00A03D81">
      <w:pPr>
        <w:pStyle w:val="-"/>
        <w:rPr>
          <w:rtl/>
        </w:rPr>
      </w:pPr>
      <w:bookmarkStart w:id="73" w:name="FS000000521T16_02_2004_17_08_02C"/>
      <w:bookmarkEnd w:id="73"/>
      <w:r>
        <w:rPr>
          <w:rtl/>
        </w:rPr>
        <w:t>שר הרווחה זבולון אורלב:</w:t>
      </w:r>
    </w:p>
    <w:p w14:paraId="0821A14D" w14:textId="77777777" w:rsidR="00000000" w:rsidRDefault="00A03D81">
      <w:pPr>
        <w:pStyle w:val="a0"/>
        <w:rPr>
          <w:rtl/>
        </w:rPr>
      </w:pPr>
    </w:p>
    <w:p w14:paraId="0D35B1C3" w14:textId="77777777" w:rsidR="00000000" w:rsidRDefault="00A03D81">
      <w:pPr>
        <w:pStyle w:val="a0"/>
        <w:rPr>
          <w:rFonts w:hint="cs"/>
          <w:rtl/>
        </w:rPr>
      </w:pPr>
      <w:r>
        <w:rPr>
          <w:rFonts w:hint="cs"/>
          <w:rtl/>
        </w:rPr>
        <w:t>שלא יבוא אליהם.</w:t>
      </w:r>
    </w:p>
    <w:p w14:paraId="5FF12E73" w14:textId="77777777" w:rsidR="00000000" w:rsidRDefault="00A03D81">
      <w:pPr>
        <w:pStyle w:val="a0"/>
        <w:rPr>
          <w:rFonts w:hint="cs"/>
          <w:rtl/>
        </w:rPr>
      </w:pPr>
    </w:p>
    <w:p w14:paraId="428FDCDA" w14:textId="77777777" w:rsidR="00000000" w:rsidRDefault="00A03D81">
      <w:pPr>
        <w:pStyle w:val="af1"/>
        <w:rPr>
          <w:rtl/>
        </w:rPr>
      </w:pPr>
      <w:r>
        <w:rPr>
          <w:rtl/>
        </w:rPr>
        <w:t>היו"ר ראובן ריבלין:</w:t>
      </w:r>
    </w:p>
    <w:p w14:paraId="24186054" w14:textId="77777777" w:rsidR="00000000" w:rsidRDefault="00A03D81">
      <w:pPr>
        <w:pStyle w:val="a0"/>
        <w:rPr>
          <w:rtl/>
        </w:rPr>
      </w:pPr>
    </w:p>
    <w:p w14:paraId="563434C8" w14:textId="77777777" w:rsidR="00000000" w:rsidRDefault="00A03D81">
      <w:pPr>
        <w:pStyle w:val="a0"/>
        <w:rPr>
          <w:rFonts w:hint="cs"/>
          <w:rtl/>
        </w:rPr>
      </w:pPr>
      <w:r>
        <w:rPr>
          <w:rFonts w:hint="cs"/>
          <w:rtl/>
        </w:rPr>
        <w:t>לא, כי הם ראו. הם ראו.</w:t>
      </w:r>
    </w:p>
    <w:p w14:paraId="2BD9B453" w14:textId="77777777" w:rsidR="00000000" w:rsidRDefault="00A03D81">
      <w:pPr>
        <w:pStyle w:val="a0"/>
        <w:rPr>
          <w:rFonts w:hint="cs"/>
          <w:rtl/>
        </w:rPr>
      </w:pPr>
    </w:p>
    <w:p w14:paraId="59E79B8F" w14:textId="77777777" w:rsidR="00000000" w:rsidRDefault="00A03D81">
      <w:pPr>
        <w:pStyle w:val="-"/>
        <w:rPr>
          <w:rtl/>
        </w:rPr>
      </w:pPr>
      <w:bookmarkStart w:id="74" w:name="FS000000521T16_02_2004_17_08_06C"/>
      <w:bookmarkEnd w:id="74"/>
      <w:r>
        <w:rPr>
          <w:rtl/>
        </w:rPr>
        <w:t>שר הרווחה זבולון אורלב:</w:t>
      </w:r>
    </w:p>
    <w:p w14:paraId="25479AC3" w14:textId="77777777" w:rsidR="00000000" w:rsidRDefault="00A03D81">
      <w:pPr>
        <w:pStyle w:val="a0"/>
        <w:rPr>
          <w:rtl/>
        </w:rPr>
      </w:pPr>
    </w:p>
    <w:p w14:paraId="4708EE33" w14:textId="77777777" w:rsidR="00000000" w:rsidRDefault="00A03D81">
      <w:pPr>
        <w:pStyle w:val="a0"/>
        <w:rPr>
          <w:rFonts w:hint="cs"/>
          <w:rtl/>
        </w:rPr>
      </w:pPr>
      <w:r>
        <w:rPr>
          <w:rFonts w:hint="cs"/>
          <w:rtl/>
        </w:rPr>
        <w:t xml:space="preserve">יכול להיות שאז ראו. </w:t>
      </w:r>
    </w:p>
    <w:p w14:paraId="3CA6FFAE" w14:textId="77777777" w:rsidR="00000000" w:rsidRDefault="00A03D81">
      <w:pPr>
        <w:pStyle w:val="a0"/>
        <w:rPr>
          <w:rFonts w:hint="cs"/>
          <w:rtl/>
        </w:rPr>
      </w:pPr>
    </w:p>
    <w:p w14:paraId="6DAB984A" w14:textId="77777777" w:rsidR="00000000" w:rsidRDefault="00A03D81">
      <w:pPr>
        <w:pStyle w:val="a0"/>
        <w:rPr>
          <w:rFonts w:hint="cs"/>
          <w:rtl/>
        </w:rPr>
      </w:pPr>
      <w:r>
        <w:rPr>
          <w:rFonts w:hint="cs"/>
          <w:rtl/>
        </w:rPr>
        <w:t>על כל פנים, ודאי שאין תופעה של רעב. חבר הכנסת רן כהן, כידוע לך, אני האופוזיציונר החברתי בממשלה, ואני לא דיפלומט בתיאור המצ</w:t>
      </w:r>
      <w:r>
        <w:rPr>
          <w:rFonts w:hint="cs"/>
          <w:rtl/>
        </w:rPr>
        <w:t xml:space="preserve">ב הקשה, אבל המצב מספיק קשה, ולא צריך להחמיר אותו יותר. הוא מספיק חמור ולא צריך להחמיר אותו יותר.  </w:t>
      </w:r>
    </w:p>
    <w:p w14:paraId="6AFE462B" w14:textId="77777777" w:rsidR="00000000" w:rsidRDefault="00A03D81">
      <w:pPr>
        <w:pStyle w:val="a0"/>
        <w:rPr>
          <w:rFonts w:hint="cs"/>
          <w:rtl/>
        </w:rPr>
      </w:pPr>
    </w:p>
    <w:p w14:paraId="37D6C00E" w14:textId="77777777" w:rsidR="00000000" w:rsidRDefault="00A03D81">
      <w:pPr>
        <w:pStyle w:val="a0"/>
        <w:rPr>
          <w:rFonts w:hint="cs"/>
          <w:rtl/>
        </w:rPr>
      </w:pPr>
      <w:r>
        <w:rPr>
          <w:rFonts w:hint="cs"/>
          <w:rtl/>
        </w:rPr>
        <w:t xml:space="preserve">אני חושב שהפתרון הוא כמו שכבר רמזתי בדברי הפתיחה. קוצצו על-ידי הממשלה הקודמת 4% מקצבאות הזיקנה, כמו מכל יתר הקצבאות, וגם הוקפאו. מה שצריך לעשות הוא - במקום </w:t>
      </w:r>
      <w:r>
        <w:rPr>
          <w:rFonts w:hint="cs"/>
          <w:rtl/>
        </w:rPr>
        <w:t>להחזיר את זה בסוף 2005 או ב-2006, צריך להחזיר כבר עתה, אבל לא להחזיר לכל הזקנים. לא להחזיר לכל הזקנים,  אלא להחזיר לאותם כ-200,000 זקנים שמקבלים השלמת הכנסה, שפירושה שהם חיים רק על קצבת הזיקנה. היום קצבת הזיקנה עם השלמת הכנסה מגיעה לכ-1,860 שקלים, שזה באמת</w:t>
      </w:r>
      <w:r>
        <w:rPr>
          <w:rFonts w:hint="cs"/>
          <w:rtl/>
        </w:rPr>
        <w:t xml:space="preserve"> נמוך מאוד. להם צריך להוסיף את ה-4% האלה. זה ייתן עוד 70 שקלים. 70 שקלים זה לא תוספת ענקית,  אבל זה צעד קדימה. </w:t>
      </w:r>
    </w:p>
    <w:p w14:paraId="4492AA3C" w14:textId="77777777" w:rsidR="00000000" w:rsidRDefault="00A03D81">
      <w:pPr>
        <w:pStyle w:val="a0"/>
        <w:rPr>
          <w:rFonts w:hint="cs"/>
          <w:rtl/>
        </w:rPr>
      </w:pPr>
    </w:p>
    <w:p w14:paraId="49998EC5" w14:textId="77777777" w:rsidR="00000000" w:rsidRDefault="00A03D81">
      <w:pPr>
        <w:pStyle w:val="af0"/>
        <w:rPr>
          <w:rtl/>
        </w:rPr>
      </w:pPr>
      <w:r>
        <w:rPr>
          <w:rFonts w:hint="eastAsia"/>
          <w:rtl/>
        </w:rPr>
        <w:t>דוד</w:t>
      </w:r>
      <w:r>
        <w:rPr>
          <w:rtl/>
        </w:rPr>
        <w:t xml:space="preserve"> טל (עם אחד):</w:t>
      </w:r>
    </w:p>
    <w:p w14:paraId="230706A4" w14:textId="77777777" w:rsidR="00000000" w:rsidRDefault="00A03D81">
      <w:pPr>
        <w:pStyle w:val="a0"/>
        <w:rPr>
          <w:rFonts w:hint="cs"/>
          <w:rtl/>
        </w:rPr>
      </w:pPr>
    </w:p>
    <w:p w14:paraId="5F968AB5" w14:textId="77777777" w:rsidR="00000000" w:rsidRDefault="00A03D81">
      <w:pPr>
        <w:pStyle w:val="a0"/>
        <w:rPr>
          <w:rFonts w:hint="cs"/>
          <w:rtl/>
        </w:rPr>
      </w:pPr>
      <w:r>
        <w:rPr>
          <w:rFonts w:hint="cs"/>
          <w:rtl/>
        </w:rPr>
        <w:t>חלק מזה ניתן בעבור החימום עכשיו - - -</w:t>
      </w:r>
    </w:p>
    <w:p w14:paraId="2D542662" w14:textId="77777777" w:rsidR="00000000" w:rsidRDefault="00A03D81">
      <w:pPr>
        <w:pStyle w:val="a0"/>
        <w:rPr>
          <w:rFonts w:hint="cs"/>
          <w:rtl/>
        </w:rPr>
      </w:pPr>
    </w:p>
    <w:p w14:paraId="10515545" w14:textId="77777777" w:rsidR="00000000" w:rsidRDefault="00A03D81">
      <w:pPr>
        <w:pStyle w:val="-"/>
        <w:rPr>
          <w:rtl/>
        </w:rPr>
      </w:pPr>
      <w:bookmarkStart w:id="75" w:name="FS000000521T16_02_2004_17_27_36C"/>
      <w:bookmarkEnd w:id="75"/>
      <w:r>
        <w:rPr>
          <w:rFonts w:hint="eastAsia"/>
          <w:rtl/>
        </w:rPr>
        <w:t>שר</w:t>
      </w:r>
      <w:r>
        <w:rPr>
          <w:rtl/>
        </w:rPr>
        <w:t xml:space="preserve"> הרווחה זבולון אורלב:</w:t>
      </w:r>
    </w:p>
    <w:p w14:paraId="1B40FF7A" w14:textId="77777777" w:rsidR="00000000" w:rsidRDefault="00A03D81">
      <w:pPr>
        <w:pStyle w:val="a0"/>
        <w:rPr>
          <w:rFonts w:hint="cs"/>
          <w:rtl/>
        </w:rPr>
      </w:pPr>
    </w:p>
    <w:p w14:paraId="2795A2C5" w14:textId="77777777" w:rsidR="00000000" w:rsidRDefault="00A03D81">
      <w:pPr>
        <w:pStyle w:val="a0"/>
        <w:rPr>
          <w:rFonts w:hint="cs"/>
          <w:rtl/>
        </w:rPr>
      </w:pPr>
      <w:r>
        <w:rPr>
          <w:rFonts w:hint="cs"/>
          <w:rtl/>
        </w:rPr>
        <w:t>לא, לא. כמובן, נעשים עוד צעדים. רק היום ועדת העבודה והרווחה ד</w:t>
      </w:r>
      <w:r>
        <w:rPr>
          <w:rFonts w:hint="cs"/>
          <w:rtl/>
        </w:rPr>
        <w:t>נה בהצעת חוק שחבר הכנסת דוד טל הוא מיוזמיה, וכמובן גם חברת הכנסת אילנה כהן. מדובר בהצעת חוק פרטית, שהממשלה ביוזמתי בירכה עליה ותומכת בה, על מנת שחימום לזקנים לא ייעשה באמצעות לשכות לרווחה חברתית, אלא ייעשה באמצעות הביטוח הלאומי. כך יובטח שכל זקן מקבל אוטומ</w:t>
      </w:r>
      <w:r>
        <w:rPr>
          <w:rFonts w:hint="cs"/>
          <w:rtl/>
        </w:rPr>
        <w:t xml:space="preserve">טית, ולא רק הזקנים שבאים ללשכות - על-פי הרגשתנו, יש אי-ניצול של הסעיף הזה - ועל-ידי כך נבטיח, שלכל הזקנים במקומות הקרים יינתן תקציב על מנת לחמם. </w:t>
      </w:r>
    </w:p>
    <w:p w14:paraId="329222EE" w14:textId="77777777" w:rsidR="00000000" w:rsidRDefault="00A03D81">
      <w:pPr>
        <w:pStyle w:val="a0"/>
        <w:rPr>
          <w:rFonts w:hint="cs"/>
          <w:rtl/>
        </w:rPr>
      </w:pPr>
    </w:p>
    <w:p w14:paraId="2B52C341" w14:textId="77777777" w:rsidR="00000000" w:rsidRDefault="00A03D81">
      <w:pPr>
        <w:pStyle w:val="a0"/>
        <w:rPr>
          <w:rFonts w:hint="cs"/>
          <w:rtl/>
        </w:rPr>
      </w:pPr>
      <w:r>
        <w:rPr>
          <w:rFonts w:hint="cs"/>
          <w:rtl/>
        </w:rPr>
        <w:t>אני גם יכול לבשר, שתקציב 2004, אין בו קיצוץ בשירותי הרווחה בכל מה שקשור בזקנים. אינני יודע מה תוכנית הממשלה ב</w:t>
      </w:r>
      <w:r>
        <w:rPr>
          <w:rFonts w:hint="cs"/>
          <w:rtl/>
        </w:rPr>
        <w:t xml:space="preserve">עניין ההצעה האחרונה, של 20 מיליון השקלים. כידוע, אמרתי שאני לא אשא באחריות לביצוע הקיצוץ הזה, ואני מאמין שהממשלה בישיבתה הקרובה תחליט לא לבצע, תמצא חלופה אחרת. בכל מקרה הוריתי, שגם אם יהיה קיצוץ כזה או אחר, הוא לא יחול על תחום השירות לזקן. </w:t>
      </w:r>
    </w:p>
    <w:p w14:paraId="21195055" w14:textId="77777777" w:rsidR="00000000" w:rsidRDefault="00A03D81">
      <w:pPr>
        <w:pStyle w:val="a0"/>
        <w:rPr>
          <w:rFonts w:hint="cs"/>
          <w:rtl/>
        </w:rPr>
      </w:pPr>
    </w:p>
    <w:p w14:paraId="632B9DCD" w14:textId="77777777" w:rsidR="00000000" w:rsidRDefault="00A03D81">
      <w:pPr>
        <w:pStyle w:val="a0"/>
        <w:rPr>
          <w:rFonts w:hint="cs"/>
          <w:rtl/>
        </w:rPr>
      </w:pPr>
      <w:r>
        <w:rPr>
          <w:rFonts w:hint="cs"/>
          <w:rtl/>
        </w:rPr>
        <w:t>אני גם רוצה לו</w:t>
      </w:r>
      <w:r>
        <w:rPr>
          <w:rFonts w:hint="cs"/>
          <w:rtl/>
        </w:rPr>
        <w:t xml:space="preserve">מר, שמעבר לפעולה ממשלתית, יש גם פעילות מאוד אינטנסיבית של ועידת התביעות, שעד היום השקיעה כ-400 מיליון דולר בכלל שירותי הרווחה והבריאות. </w:t>
      </w:r>
    </w:p>
    <w:p w14:paraId="1B51A1E8" w14:textId="77777777" w:rsidR="00000000" w:rsidRDefault="00A03D81">
      <w:pPr>
        <w:pStyle w:val="a0"/>
        <w:rPr>
          <w:rFonts w:hint="cs"/>
          <w:rtl/>
        </w:rPr>
      </w:pPr>
    </w:p>
    <w:p w14:paraId="25BD125B" w14:textId="77777777" w:rsidR="00000000" w:rsidRDefault="00A03D81">
      <w:pPr>
        <w:pStyle w:val="af0"/>
        <w:rPr>
          <w:rtl/>
        </w:rPr>
      </w:pPr>
      <w:r>
        <w:rPr>
          <w:rFonts w:hint="eastAsia"/>
          <w:rtl/>
        </w:rPr>
        <w:t>אברהם</w:t>
      </w:r>
      <w:r>
        <w:rPr>
          <w:rtl/>
        </w:rPr>
        <w:t xml:space="preserve"> בורג (העבודה-מימד):</w:t>
      </w:r>
    </w:p>
    <w:p w14:paraId="6175F510" w14:textId="77777777" w:rsidR="00000000" w:rsidRDefault="00A03D81">
      <w:pPr>
        <w:pStyle w:val="a0"/>
        <w:rPr>
          <w:rFonts w:hint="cs"/>
          <w:rtl/>
        </w:rPr>
      </w:pPr>
    </w:p>
    <w:p w14:paraId="05475603" w14:textId="77777777" w:rsidR="00000000" w:rsidRDefault="00A03D81">
      <w:pPr>
        <w:pStyle w:val="a0"/>
        <w:rPr>
          <w:rFonts w:hint="cs"/>
          <w:rtl/>
        </w:rPr>
      </w:pPr>
      <w:r>
        <w:rPr>
          <w:rFonts w:hint="cs"/>
          <w:rtl/>
        </w:rPr>
        <w:t>של מי התביעה?</w:t>
      </w:r>
    </w:p>
    <w:p w14:paraId="1CBB537C" w14:textId="77777777" w:rsidR="00000000" w:rsidRDefault="00A03D81">
      <w:pPr>
        <w:pStyle w:val="a0"/>
        <w:rPr>
          <w:rFonts w:hint="cs"/>
          <w:rtl/>
        </w:rPr>
      </w:pPr>
    </w:p>
    <w:p w14:paraId="597E7DD5" w14:textId="77777777" w:rsidR="00000000" w:rsidRDefault="00A03D81">
      <w:pPr>
        <w:pStyle w:val="-"/>
        <w:rPr>
          <w:rtl/>
        </w:rPr>
      </w:pPr>
      <w:bookmarkStart w:id="76" w:name="FS000000521T16_02_2004_17_36_44C"/>
      <w:bookmarkEnd w:id="76"/>
      <w:r>
        <w:rPr>
          <w:rtl/>
        </w:rPr>
        <w:t>שר הרווחה זבולון אורלב:</w:t>
      </w:r>
    </w:p>
    <w:p w14:paraId="64AE40A6" w14:textId="77777777" w:rsidR="00000000" w:rsidRDefault="00A03D81">
      <w:pPr>
        <w:pStyle w:val="a0"/>
        <w:rPr>
          <w:rtl/>
        </w:rPr>
      </w:pPr>
    </w:p>
    <w:p w14:paraId="0BF30C34" w14:textId="77777777" w:rsidR="00000000" w:rsidRDefault="00A03D81">
      <w:pPr>
        <w:pStyle w:val="a0"/>
        <w:rPr>
          <w:rFonts w:hint="cs"/>
          <w:rtl/>
        </w:rPr>
      </w:pPr>
      <w:r>
        <w:rPr>
          <w:rFonts w:hint="cs"/>
          <w:rtl/>
        </w:rPr>
        <w:t>ועידת התביעות. עד היום היא השקיעה 400 מיליון דולר ב</w:t>
      </w:r>
      <w:r>
        <w:rPr>
          <w:rFonts w:hint="cs"/>
          <w:rtl/>
        </w:rPr>
        <w:t xml:space="preserve">מדינת ישראל ברווחה ובבריאות, ומתוך זה 80 מיליון דולר ברווחה לזקנים. </w:t>
      </w:r>
    </w:p>
    <w:p w14:paraId="0627EFF3" w14:textId="77777777" w:rsidR="00000000" w:rsidRDefault="00A03D81">
      <w:pPr>
        <w:pStyle w:val="a0"/>
        <w:rPr>
          <w:rFonts w:hint="cs"/>
          <w:rtl/>
        </w:rPr>
      </w:pPr>
    </w:p>
    <w:p w14:paraId="452CF493" w14:textId="77777777" w:rsidR="00000000" w:rsidRDefault="00A03D81">
      <w:pPr>
        <w:pStyle w:val="af0"/>
        <w:rPr>
          <w:rtl/>
        </w:rPr>
      </w:pPr>
      <w:r>
        <w:rPr>
          <w:rFonts w:hint="eastAsia"/>
          <w:rtl/>
        </w:rPr>
        <w:t>אברהם</w:t>
      </w:r>
      <w:r>
        <w:rPr>
          <w:rtl/>
        </w:rPr>
        <w:t xml:space="preserve"> בורג (העבודה-מימד):</w:t>
      </w:r>
    </w:p>
    <w:p w14:paraId="68AF8730" w14:textId="77777777" w:rsidR="00000000" w:rsidRDefault="00A03D81">
      <w:pPr>
        <w:pStyle w:val="a0"/>
        <w:rPr>
          <w:rFonts w:hint="cs"/>
          <w:rtl/>
        </w:rPr>
      </w:pPr>
    </w:p>
    <w:p w14:paraId="30E229D6" w14:textId="77777777" w:rsidR="00000000" w:rsidRDefault="00A03D81">
      <w:pPr>
        <w:pStyle w:val="a0"/>
        <w:rPr>
          <w:rFonts w:hint="cs"/>
          <w:rtl/>
        </w:rPr>
      </w:pPr>
      <w:r>
        <w:rPr>
          <w:rFonts w:hint="cs"/>
          <w:rtl/>
        </w:rPr>
        <w:t xml:space="preserve">בייחוד לסיעודיים. </w:t>
      </w:r>
    </w:p>
    <w:p w14:paraId="6F6BB1B5" w14:textId="77777777" w:rsidR="00000000" w:rsidRDefault="00A03D81">
      <w:pPr>
        <w:pStyle w:val="a0"/>
        <w:rPr>
          <w:rFonts w:hint="cs"/>
          <w:rtl/>
        </w:rPr>
      </w:pPr>
    </w:p>
    <w:p w14:paraId="118D6B16" w14:textId="77777777" w:rsidR="00000000" w:rsidRDefault="00A03D81">
      <w:pPr>
        <w:pStyle w:val="-"/>
        <w:rPr>
          <w:rtl/>
        </w:rPr>
      </w:pPr>
      <w:bookmarkStart w:id="77" w:name="FS000000521T16_02_2004_17_40_46C"/>
      <w:bookmarkEnd w:id="77"/>
      <w:r>
        <w:rPr>
          <w:rtl/>
        </w:rPr>
        <w:t>שר הרווחה זבולון אורלב:</w:t>
      </w:r>
    </w:p>
    <w:p w14:paraId="7951E80E" w14:textId="77777777" w:rsidR="00000000" w:rsidRDefault="00A03D81">
      <w:pPr>
        <w:pStyle w:val="a0"/>
        <w:rPr>
          <w:rtl/>
        </w:rPr>
      </w:pPr>
    </w:p>
    <w:p w14:paraId="564062B6" w14:textId="77777777" w:rsidR="00000000" w:rsidRDefault="00A03D81">
      <w:pPr>
        <w:pStyle w:val="a0"/>
        <w:rPr>
          <w:rFonts w:hint="cs"/>
          <w:rtl/>
        </w:rPr>
      </w:pPr>
      <w:r>
        <w:rPr>
          <w:rFonts w:hint="cs"/>
          <w:rtl/>
        </w:rPr>
        <w:t xml:space="preserve">לא רק, אלא גם בהרחבת בתי-אבות, בשיפוץ בתי-אבות. </w:t>
      </w:r>
    </w:p>
    <w:p w14:paraId="7F17C33E" w14:textId="77777777" w:rsidR="00000000" w:rsidRDefault="00A03D81">
      <w:pPr>
        <w:pStyle w:val="a0"/>
        <w:rPr>
          <w:rFonts w:hint="cs"/>
          <w:rtl/>
        </w:rPr>
      </w:pPr>
    </w:p>
    <w:p w14:paraId="4DAA2DA4" w14:textId="77777777" w:rsidR="00000000" w:rsidRDefault="00A03D81">
      <w:pPr>
        <w:pStyle w:val="af0"/>
        <w:rPr>
          <w:rtl/>
        </w:rPr>
      </w:pPr>
      <w:r>
        <w:rPr>
          <w:rFonts w:hint="eastAsia"/>
          <w:rtl/>
        </w:rPr>
        <w:t>אברהם</w:t>
      </w:r>
      <w:r>
        <w:rPr>
          <w:rtl/>
        </w:rPr>
        <w:t xml:space="preserve"> בורג (העבודה-מימד):</w:t>
      </w:r>
    </w:p>
    <w:p w14:paraId="14A5B9D5" w14:textId="77777777" w:rsidR="00000000" w:rsidRDefault="00A03D81">
      <w:pPr>
        <w:pStyle w:val="a0"/>
        <w:rPr>
          <w:rFonts w:hint="cs"/>
          <w:rtl/>
        </w:rPr>
      </w:pPr>
    </w:p>
    <w:p w14:paraId="34D6DE45" w14:textId="77777777" w:rsidR="00000000" w:rsidRDefault="00A03D81">
      <w:pPr>
        <w:pStyle w:val="a0"/>
        <w:rPr>
          <w:rFonts w:hint="cs"/>
          <w:rtl/>
        </w:rPr>
      </w:pPr>
      <w:r>
        <w:rPr>
          <w:rFonts w:hint="cs"/>
          <w:rtl/>
        </w:rPr>
        <w:t xml:space="preserve">מה התביעה שלהם? אמרת שיש תביעה. </w:t>
      </w:r>
    </w:p>
    <w:p w14:paraId="3219D841" w14:textId="77777777" w:rsidR="00000000" w:rsidRDefault="00A03D81">
      <w:pPr>
        <w:pStyle w:val="a0"/>
        <w:rPr>
          <w:rFonts w:hint="cs"/>
          <w:rtl/>
        </w:rPr>
      </w:pPr>
    </w:p>
    <w:p w14:paraId="248A11A1" w14:textId="77777777" w:rsidR="00000000" w:rsidRDefault="00A03D81">
      <w:pPr>
        <w:pStyle w:val="-"/>
        <w:rPr>
          <w:rtl/>
        </w:rPr>
      </w:pPr>
      <w:bookmarkStart w:id="78" w:name="FS000000521T16_02_2004_17_41_28C"/>
      <w:bookmarkEnd w:id="78"/>
      <w:r>
        <w:rPr>
          <w:rtl/>
        </w:rPr>
        <w:t xml:space="preserve">שר </w:t>
      </w:r>
      <w:r>
        <w:rPr>
          <w:rtl/>
        </w:rPr>
        <w:t>הרווחה זבולון אורלב:</w:t>
      </w:r>
    </w:p>
    <w:p w14:paraId="5FD3030F" w14:textId="77777777" w:rsidR="00000000" w:rsidRDefault="00A03D81">
      <w:pPr>
        <w:pStyle w:val="a0"/>
        <w:rPr>
          <w:rtl/>
        </w:rPr>
      </w:pPr>
    </w:p>
    <w:p w14:paraId="3D2951C8" w14:textId="77777777" w:rsidR="00000000" w:rsidRDefault="00A03D81">
      <w:pPr>
        <w:pStyle w:val="a0"/>
        <w:rPr>
          <w:rFonts w:hint="cs"/>
          <w:rtl/>
        </w:rPr>
      </w:pPr>
      <w:r>
        <w:rPr>
          <w:rFonts w:hint="cs"/>
          <w:rtl/>
        </w:rPr>
        <w:t xml:space="preserve">ועידת התביעות. </w:t>
      </w:r>
    </w:p>
    <w:p w14:paraId="75333EBE" w14:textId="77777777" w:rsidR="00000000" w:rsidRDefault="00A03D81">
      <w:pPr>
        <w:pStyle w:val="a0"/>
        <w:rPr>
          <w:rFonts w:hint="cs"/>
          <w:rtl/>
        </w:rPr>
      </w:pPr>
    </w:p>
    <w:p w14:paraId="49FAFE1A" w14:textId="77777777" w:rsidR="00000000" w:rsidRDefault="00A03D81">
      <w:pPr>
        <w:pStyle w:val="af0"/>
        <w:rPr>
          <w:rtl/>
        </w:rPr>
      </w:pPr>
      <w:r>
        <w:rPr>
          <w:rFonts w:hint="eastAsia"/>
          <w:rtl/>
        </w:rPr>
        <w:t>אברהם</w:t>
      </w:r>
      <w:r>
        <w:rPr>
          <w:rtl/>
        </w:rPr>
        <w:t xml:space="preserve"> בורג (העבודה-מימד):</w:t>
      </w:r>
    </w:p>
    <w:p w14:paraId="3CF307AF" w14:textId="77777777" w:rsidR="00000000" w:rsidRDefault="00A03D81">
      <w:pPr>
        <w:pStyle w:val="a0"/>
        <w:rPr>
          <w:rFonts w:hint="cs"/>
          <w:rtl/>
        </w:rPr>
      </w:pPr>
    </w:p>
    <w:p w14:paraId="527A8F0D" w14:textId="77777777" w:rsidR="00000000" w:rsidRDefault="00A03D81">
      <w:pPr>
        <w:pStyle w:val="a0"/>
        <w:rPr>
          <w:rFonts w:hint="cs"/>
          <w:rtl/>
        </w:rPr>
      </w:pPr>
      <w:r>
        <w:rPr>
          <w:rFonts w:hint="cs"/>
          <w:rtl/>
        </w:rPr>
        <w:t>אה, אין תביעה שלהם?</w:t>
      </w:r>
    </w:p>
    <w:p w14:paraId="42CED4B1" w14:textId="77777777" w:rsidR="00000000" w:rsidRDefault="00A03D81">
      <w:pPr>
        <w:pStyle w:val="a0"/>
        <w:rPr>
          <w:rFonts w:hint="cs"/>
          <w:rtl/>
        </w:rPr>
      </w:pPr>
    </w:p>
    <w:p w14:paraId="13C26484" w14:textId="77777777" w:rsidR="00000000" w:rsidRDefault="00A03D81">
      <w:pPr>
        <w:pStyle w:val="-"/>
        <w:rPr>
          <w:rtl/>
        </w:rPr>
      </w:pPr>
      <w:bookmarkStart w:id="79" w:name="FS000000521T16_02_2004_17_41_46C"/>
      <w:bookmarkEnd w:id="79"/>
      <w:r>
        <w:rPr>
          <w:rtl/>
        </w:rPr>
        <w:t>שר הרווחה זבולון אורלב:</w:t>
      </w:r>
    </w:p>
    <w:p w14:paraId="2396EA1B" w14:textId="77777777" w:rsidR="00000000" w:rsidRDefault="00A03D81">
      <w:pPr>
        <w:pStyle w:val="a0"/>
        <w:rPr>
          <w:rtl/>
        </w:rPr>
      </w:pPr>
    </w:p>
    <w:p w14:paraId="6F9FD297" w14:textId="77777777" w:rsidR="00000000" w:rsidRDefault="00A03D81">
      <w:pPr>
        <w:pStyle w:val="a0"/>
        <w:rPr>
          <w:rFonts w:hint="cs"/>
          <w:rtl/>
        </w:rPr>
      </w:pPr>
      <w:r>
        <w:rPr>
          <w:rFonts w:hint="cs"/>
          <w:rtl/>
        </w:rPr>
        <w:t>העם היהודי תובע ממישהו אחר, כידוע לך, ואתה סייעת בעניין הזה. וכן גם נקבע עם מזכיר הממשלה, שתינתן סקירה מקפת בממשלה על מצב הזקנים בישראל. הבקשה ה</w:t>
      </w:r>
      <w:r>
        <w:rPr>
          <w:rFonts w:hint="cs"/>
          <w:rtl/>
        </w:rPr>
        <w:t xml:space="preserve">זאת הוגשה עוד לפני שידעתי שמתפרסם דוח ברוקדייל. עכשיו, משהתפרסם דוח ברוקדייל, ודאי שזה נותן  לזה משנה תוקף, ואני מאמין שלא בישיבה הקרובה, כי אז יידון עניין התקציב, אולי בישיבה הבאה או בזאת שאחריה יידון מצב הזקנים במדינת ישראל. </w:t>
      </w:r>
    </w:p>
    <w:p w14:paraId="615EE151" w14:textId="77777777" w:rsidR="00000000" w:rsidRDefault="00A03D81">
      <w:pPr>
        <w:pStyle w:val="a0"/>
        <w:rPr>
          <w:rFonts w:hint="cs"/>
          <w:rtl/>
        </w:rPr>
      </w:pPr>
    </w:p>
    <w:p w14:paraId="0FF6C103" w14:textId="77777777" w:rsidR="00000000" w:rsidRDefault="00A03D81">
      <w:pPr>
        <w:pStyle w:val="a0"/>
        <w:rPr>
          <w:rFonts w:hint="cs"/>
          <w:rtl/>
        </w:rPr>
      </w:pPr>
      <w:r>
        <w:rPr>
          <w:rFonts w:hint="cs"/>
          <w:rtl/>
        </w:rPr>
        <w:t>אשר על כן, אני מציע לדחות א</w:t>
      </w:r>
      <w:r>
        <w:rPr>
          <w:rFonts w:hint="cs"/>
          <w:rtl/>
        </w:rPr>
        <w:t xml:space="preserve">ת הצעת האי-אמון. </w:t>
      </w:r>
    </w:p>
    <w:p w14:paraId="085748BD" w14:textId="77777777" w:rsidR="00000000" w:rsidRDefault="00A03D81">
      <w:pPr>
        <w:pStyle w:val="a0"/>
        <w:rPr>
          <w:rFonts w:hint="cs"/>
          <w:rtl/>
        </w:rPr>
      </w:pPr>
    </w:p>
    <w:p w14:paraId="178E3A6D" w14:textId="77777777" w:rsidR="00000000" w:rsidRDefault="00A03D81">
      <w:pPr>
        <w:pStyle w:val="af0"/>
        <w:rPr>
          <w:rtl/>
        </w:rPr>
      </w:pPr>
      <w:r>
        <w:rPr>
          <w:rFonts w:hint="eastAsia"/>
          <w:rtl/>
        </w:rPr>
        <w:t>אברהם</w:t>
      </w:r>
      <w:r>
        <w:rPr>
          <w:rtl/>
        </w:rPr>
        <w:t xml:space="preserve"> בורג (העבודה-מימד):</w:t>
      </w:r>
    </w:p>
    <w:p w14:paraId="4664312D" w14:textId="77777777" w:rsidR="00000000" w:rsidRDefault="00A03D81">
      <w:pPr>
        <w:pStyle w:val="a0"/>
        <w:rPr>
          <w:rFonts w:hint="cs"/>
          <w:rtl/>
        </w:rPr>
      </w:pPr>
    </w:p>
    <w:p w14:paraId="0CBF736D" w14:textId="77777777" w:rsidR="00000000" w:rsidRDefault="00A03D81">
      <w:pPr>
        <w:pStyle w:val="a0"/>
        <w:rPr>
          <w:rFonts w:hint="cs"/>
          <w:rtl/>
        </w:rPr>
      </w:pPr>
      <w:r>
        <w:rPr>
          <w:rFonts w:hint="cs"/>
          <w:rtl/>
        </w:rPr>
        <w:t>בקיצור, אתה מסכים עם המציעים.</w:t>
      </w:r>
    </w:p>
    <w:p w14:paraId="27BBDB8A" w14:textId="77777777" w:rsidR="00000000" w:rsidRDefault="00A03D81">
      <w:pPr>
        <w:pStyle w:val="a0"/>
        <w:rPr>
          <w:rFonts w:hint="cs"/>
          <w:rtl/>
        </w:rPr>
      </w:pPr>
    </w:p>
    <w:p w14:paraId="6CE206C9" w14:textId="77777777" w:rsidR="00000000" w:rsidRDefault="00A03D81">
      <w:pPr>
        <w:pStyle w:val="-"/>
        <w:rPr>
          <w:rtl/>
        </w:rPr>
      </w:pPr>
      <w:bookmarkStart w:id="80" w:name="FS000000521T16_02_2004_17_47_33C"/>
      <w:bookmarkEnd w:id="80"/>
      <w:r>
        <w:rPr>
          <w:rtl/>
        </w:rPr>
        <w:t>שר הרווחה זבולון אורלב:</w:t>
      </w:r>
    </w:p>
    <w:p w14:paraId="362B3C10" w14:textId="77777777" w:rsidR="00000000" w:rsidRDefault="00A03D81">
      <w:pPr>
        <w:pStyle w:val="a0"/>
        <w:rPr>
          <w:rtl/>
        </w:rPr>
      </w:pPr>
    </w:p>
    <w:p w14:paraId="33AC1325" w14:textId="77777777" w:rsidR="00000000" w:rsidRDefault="00A03D81">
      <w:pPr>
        <w:pStyle w:val="a0"/>
        <w:rPr>
          <w:rFonts w:hint="cs"/>
          <w:rtl/>
        </w:rPr>
      </w:pPr>
      <w:r>
        <w:rPr>
          <w:rFonts w:hint="cs"/>
          <w:rtl/>
        </w:rPr>
        <w:t>אני מסכים עם הדוח.</w:t>
      </w:r>
    </w:p>
    <w:p w14:paraId="6B674A68" w14:textId="77777777" w:rsidR="00000000" w:rsidRDefault="00A03D81">
      <w:pPr>
        <w:pStyle w:val="a0"/>
        <w:rPr>
          <w:rFonts w:hint="cs"/>
          <w:rtl/>
        </w:rPr>
      </w:pPr>
    </w:p>
    <w:p w14:paraId="749E5B0F" w14:textId="77777777" w:rsidR="00000000" w:rsidRDefault="00A03D81">
      <w:pPr>
        <w:pStyle w:val="af1"/>
        <w:rPr>
          <w:rtl/>
        </w:rPr>
      </w:pPr>
      <w:r>
        <w:rPr>
          <w:rtl/>
        </w:rPr>
        <w:t>היו"ר מוחמד ברכה:</w:t>
      </w:r>
    </w:p>
    <w:p w14:paraId="7A184236" w14:textId="77777777" w:rsidR="00000000" w:rsidRDefault="00A03D81">
      <w:pPr>
        <w:pStyle w:val="a0"/>
        <w:rPr>
          <w:rtl/>
        </w:rPr>
      </w:pPr>
    </w:p>
    <w:p w14:paraId="0FB103E3" w14:textId="77777777" w:rsidR="00000000" w:rsidRDefault="00A03D81">
      <w:pPr>
        <w:pStyle w:val="a0"/>
        <w:rPr>
          <w:rFonts w:hint="cs"/>
          <w:rtl/>
        </w:rPr>
      </w:pPr>
      <w:r>
        <w:rPr>
          <w:rFonts w:hint="cs"/>
          <w:rtl/>
        </w:rPr>
        <w:t>תודה לשר אורלב. הצעת האי-אמון השלישית היא בנושא מדיניותה הכלכלית והחברתית של הממשלה, מאת סיעות מרצ, חד"ש-תע"ל ובל"ד</w:t>
      </w:r>
      <w:r>
        <w:rPr>
          <w:rFonts w:hint="cs"/>
          <w:rtl/>
        </w:rPr>
        <w:t xml:space="preserve">. יציג את ההצעה חבר הכנסת רן כהן, בבקשה. </w:t>
      </w:r>
    </w:p>
    <w:p w14:paraId="14EECF18" w14:textId="77777777" w:rsidR="00000000" w:rsidRDefault="00A03D81">
      <w:pPr>
        <w:pStyle w:val="a0"/>
        <w:rPr>
          <w:rFonts w:hint="cs"/>
          <w:rtl/>
        </w:rPr>
      </w:pPr>
    </w:p>
    <w:p w14:paraId="288B84F7" w14:textId="77777777" w:rsidR="00000000" w:rsidRDefault="00A03D81">
      <w:pPr>
        <w:pStyle w:val="a"/>
        <w:rPr>
          <w:rtl/>
        </w:rPr>
      </w:pPr>
      <w:bookmarkStart w:id="81" w:name="FS000000507T16_02_2004_17_13_01"/>
      <w:bookmarkStart w:id="82" w:name="_Toc79902402"/>
      <w:bookmarkEnd w:id="81"/>
      <w:r>
        <w:rPr>
          <w:rFonts w:hint="eastAsia"/>
          <w:rtl/>
        </w:rPr>
        <w:t>רן</w:t>
      </w:r>
      <w:r>
        <w:rPr>
          <w:rtl/>
        </w:rPr>
        <w:t xml:space="preserve"> כהן (מרצ):</w:t>
      </w:r>
      <w:bookmarkEnd w:id="82"/>
    </w:p>
    <w:p w14:paraId="0B78C8E2" w14:textId="77777777" w:rsidR="00000000" w:rsidRDefault="00A03D81">
      <w:pPr>
        <w:pStyle w:val="a0"/>
        <w:rPr>
          <w:rFonts w:hint="cs"/>
          <w:rtl/>
        </w:rPr>
      </w:pPr>
    </w:p>
    <w:p w14:paraId="33BF2EB7" w14:textId="77777777" w:rsidR="00000000" w:rsidRDefault="00A03D81">
      <w:pPr>
        <w:pStyle w:val="a0"/>
        <w:rPr>
          <w:rFonts w:hint="cs"/>
          <w:rtl/>
        </w:rPr>
      </w:pPr>
      <w:r>
        <w:rPr>
          <w:rFonts w:hint="cs"/>
          <w:rtl/>
        </w:rPr>
        <w:t>אדוני היושב-ראש, רבותי השרים, חברות וחברי הכנסת, קודם כול, אני רוצה לומר משהו בעקבות הדברים של השר אולמרט בנושא הלחם. אני לא רוצה להיכנס אתו לדיון ולעימות בנושא של העלאת מחיר הלחם, אבל מאחר שהוא התי</w:t>
      </w:r>
      <w:r>
        <w:rPr>
          <w:rFonts w:hint="cs"/>
          <w:rtl/>
        </w:rPr>
        <w:t>יחס לתקופה שבה אני הייתי השר, אני יכול לומר לו רק דבר אחד: בעיני היה צריך, וגם היום צריך, לסבסד את מחיר הלחם, וזה לא דבר שונה מתרופות וממהלכים אחרים שבהם המדינה מסבסדת, ואין בזה כל רע. נכון שצריך לדאוג שזה לא יהיה ברמה שיזרקו את זה לבהמות. אבל אם היום מדוב</w:t>
      </w:r>
      <w:r>
        <w:rPr>
          <w:rFonts w:hint="cs"/>
          <w:rtl/>
        </w:rPr>
        <w:t xml:space="preserve">ר על כך שזה מרכיב מרכזי בסל המזון של משפחה, אין סיבה בעולם שזה לא ייעשה. </w:t>
      </w:r>
    </w:p>
    <w:p w14:paraId="486FE731" w14:textId="77777777" w:rsidR="00000000" w:rsidRDefault="00A03D81">
      <w:pPr>
        <w:pStyle w:val="a0"/>
        <w:rPr>
          <w:rFonts w:hint="cs"/>
          <w:rtl/>
        </w:rPr>
      </w:pPr>
    </w:p>
    <w:p w14:paraId="08050BEF" w14:textId="77777777" w:rsidR="00000000" w:rsidRDefault="00A03D81">
      <w:pPr>
        <w:pStyle w:val="a0"/>
        <w:rPr>
          <w:rFonts w:hint="cs"/>
          <w:rtl/>
        </w:rPr>
      </w:pPr>
      <w:r>
        <w:rPr>
          <w:rFonts w:hint="cs"/>
          <w:rtl/>
        </w:rPr>
        <w:t>אגב, השר אורלב, היה אפשר להגיע למצב אחר. במקום להוזיל את כל מסי הקנייה על המקררים ועל ה-</w:t>
      </w:r>
      <w:r>
        <w:rPr>
          <w:rFonts w:hint="cs"/>
        </w:rPr>
        <w:t>DVD</w:t>
      </w:r>
      <w:r>
        <w:rPr>
          <w:rFonts w:hint="cs"/>
          <w:rtl/>
        </w:rPr>
        <w:t xml:space="preserve"> ועל כל הדברים הללו, יכולתם באופן הפשוט ביותר להוריד היום למשל את מס הבריאות ואת הביטוח הל</w:t>
      </w:r>
      <w:r>
        <w:rPr>
          <w:rFonts w:hint="cs"/>
          <w:rtl/>
        </w:rPr>
        <w:t xml:space="preserve">אומי לחמשת העשירונים התחתונים. כבר בכך היתה להם הכנסה יותר גדולה. אבל לא עשיתם את זה. </w:t>
      </w:r>
    </w:p>
    <w:p w14:paraId="44A78E17" w14:textId="77777777" w:rsidR="00000000" w:rsidRDefault="00A03D81">
      <w:pPr>
        <w:pStyle w:val="a0"/>
        <w:rPr>
          <w:rFonts w:hint="cs"/>
          <w:rtl/>
        </w:rPr>
      </w:pPr>
    </w:p>
    <w:p w14:paraId="6B02E005" w14:textId="77777777" w:rsidR="00000000" w:rsidRDefault="00A03D81">
      <w:pPr>
        <w:pStyle w:val="a0"/>
        <w:rPr>
          <w:rFonts w:hint="cs"/>
          <w:rtl/>
        </w:rPr>
      </w:pPr>
      <w:r>
        <w:rPr>
          <w:rFonts w:hint="cs"/>
          <w:rtl/>
        </w:rPr>
        <w:t xml:space="preserve">אדוני היושב-ראש, אנחנו מביעים אי-אמון בממשלת הקיצוצים. זו ממשלה שכל מה שהיא יודעת זה רק לקצץ. 12 תוכניות בשלוש שנים, שמהן צמחו לאחר מכן שש תוכניות בפועל </w:t>
      </w:r>
      <w:r>
        <w:rPr>
          <w:rtl/>
        </w:rPr>
        <w:t>–</w:t>
      </w:r>
      <w:r>
        <w:rPr>
          <w:rFonts w:hint="cs"/>
          <w:rtl/>
        </w:rPr>
        <w:t xml:space="preserve"> כמעט כולן עוס</w:t>
      </w:r>
      <w:r>
        <w:rPr>
          <w:rFonts w:hint="cs"/>
          <w:rtl/>
        </w:rPr>
        <w:t>קות בקיצוץ, ובהמשך אומר את הדברים. ועל ממשלת המקצצים אני יכול לומר רק כדברי הרמב"ם: כיוון שנתמנה אדם פרנס על הציבור מלמטה, נעשה רע מלמעלה.</w:t>
      </w:r>
    </w:p>
    <w:p w14:paraId="68590D96" w14:textId="77777777" w:rsidR="00000000" w:rsidRDefault="00A03D81">
      <w:pPr>
        <w:pStyle w:val="a0"/>
        <w:rPr>
          <w:rFonts w:hint="cs"/>
          <w:rtl/>
        </w:rPr>
      </w:pPr>
    </w:p>
    <w:p w14:paraId="3B6B1161" w14:textId="77777777" w:rsidR="00000000" w:rsidRDefault="00A03D81">
      <w:pPr>
        <w:pStyle w:val="af0"/>
        <w:rPr>
          <w:rtl/>
        </w:rPr>
      </w:pPr>
      <w:r>
        <w:rPr>
          <w:rFonts w:hint="eastAsia"/>
          <w:rtl/>
        </w:rPr>
        <w:t>אברהם</w:t>
      </w:r>
      <w:r>
        <w:rPr>
          <w:rtl/>
        </w:rPr>
        <w:t xml:space="preserve"> בורג (העבודה-מימד):</w:t>
      </w:r>
    </w:p>
    <w:p w14:paraId="15868092" w14:textId="77777777" w:rsidR="00000000" w:rsidRDefault="00A03D81">
      <w:pPr>
        <w:pStyle w:val="a0"/>
        <w:rPr>
          <w:rFonts w:hint="cs"/>
          <w:rtl/>
        </w:rPr>
      </w:pPr>
    </w:p>
    <w:p w14:paraId="63FF1BB5" w14:textId="77777777" w:rsidR="00000000" w:rsidRDefault="00A03D81">
      <w:pPr>
        <w:pStyle w:val="a0"/>
        <w:rPr>
          <w:rFonts w:hint="cs"/>
          <w:rtl/>
        </w:rPr>
      </w:pPr>
      <w:r>
        <w:rPr>
          <w:rFonts w:hint="cs"/>
          <w:rtl/>
        </w:rPr>
        <w:t>אדוני מצטט את הציטוט הלא-נכון בנושא פרנסים, משום שהציטוט הראוי למקום הזה הוא: אין ממנים פ</w:t>
      </w:r>
      <w:r>
        <w:rPr>
          <w:rFonts w:hint="cs"/>
          <w:rtl/>
        </w:rPr>
        <w:t xml:space="preserve">רנס על הציבור, אלא אם כן קופה של שרצים תלויה לו מאחוריו. </w:t>
      </w:r>
    </w:p>
    <w:p w14:paraId="4CD6D136" w14:textId="77777777" w:rsidR="00000000" w:rsidRDefault="00A03D81">
      <w:pPr>
        <w:pStyle w:val="a0"/>
        <w:rPr>
          <w:rFonts w:hint="cs"/>
          <w:rtl/>
        </w:rPr>
      </w:pPr>
    </w:p>
    <w:p w14:paraId="6824D204" w14:textId="77777777" w:rsidR="00000000" w:rsidRDefault="00A03D81">
      <w:pPr>
        <w:pStyle w:val="-"/>
        <w:rPr>
          <w:rtl/>
        </w:rPr>
      </w:pPr>
      <w:bookmarkStart w:id="83" w:name="FS000000521T16_02_2004_17_53_55C"/>
      <w:bookmarkStart w:id="84" w:name="FS000000507T16_02_2004_17_54_04"/>
      <w:bookmarkStart w:id="85" w:name="FS000000507T16_02_2004_17_54_07C"/>
      <w:bookmarkEnd w:id="83"/>
      <w:bookmarkEnd w:id="84"/>
      <w:bookmarkEnd w:id="85"/>
      <w:r>
        <w:rPr>
          <w:rtl/>
        </w:rPr>
        <w:t>רן כהן (מרצ):</w:t>
      </w:r>
    </w:p>
    <w:p w14:paraId="6799D5A4" w14:textId="77777777" w:rsidR="00000000" w:rsidRDefault="00A03D81">
      <w:pPr>
        <w:pStyle w:val="a0"/>
        <w:rPr>
          <w:rtl/>
        </w:rPr>
      </w:pPr>
    </w:p>
    <w:p w14:paraId="13A5EDE4" w14:textId="77777777" w:rsidR="00000000" w:rsidRDefault="00A03D81">
      <w:pPr>
        <w:pStyle w:val="a0"/>
        <w:rPr>
          <w:rFonts w:hint="cs"/>
          <w:rtl/>
        </w:rPr>
      </w:pPr>
      <w:r>
        <w:rPr>
          <w:rFonts w:hint="cs"/>
          <w:rtl/>
        </w:rPr>
        <w:t xml:space="preserve">אני מאמץ את ההמשך, אתה פשוט גנבת לי את ההמשך. אבל דברי חכמים הרי מתקבלים בנועם. </w:t>
      </w:r>
      <w:bookmarkStart w:id="86" w:name="FS000000507T16_02_2004_17_15_24C"/>
      <w:bookmarkEnd w:id="86"/>
      <w:r>
        <w:rPr>
          <w:rFonts w:hint="cs"/>
          <w:rtl/>
        </w:rPr>
        <w:t xml:space="preserve">לגבי הממשלה הזאת אפילו נעשה רע מאוד, הפרנס הזה על הציבור. זה בוודאי. </w:t>
      </w:r>
    </w:p>
    <w:p w14:paraId="5FA3FA39" w14:textId="77777777" w:rsidR="00000000" w:rsidRDefault="00A03D81">
      <w:pPr>
        <w:pStyle w:val="a0"/>
        <w:rPr>
          <w:rFonts w:hint="cs"/>
          <w:rtl/>
        </w:rPr>
      </w:pPr>
    </w:p>
    <w:p w14:paraId="30C357F7" w14:textId="77777777" w:rsidR="00000000" w:rsidRDefault="00A03D81">
      <w:pPr>
        <w:pStyle w:val="a0"/>
        <w:rPr>
          <w:rFonts w:hint="cs"/>
          <w:rtl/>
        </w:rPr>
      </w:pPr>
      <w:r>
        <w:rPr>
          <w:rFonts w:hint="cs"/>
          <w:rtl/>
        </w:rPr>
        <w:t>בלי להפריז, אני סבור שלא רק אנח</w:t>
      </w:r>
      <w:r>
        <w:rPr>
          <w:rFonts w:hint="cs"/>
          <w:rtl/>
        </w:rPr>
        <w:t>נו במרצ וחברינו מגישים היום הצעת אי-אמון בממשלה, אלא רוב עצום של הציבור היום מגיש אי-אמון בממשלה. ומנין לי? קודם כול מהתגובה של הציבור על ההעלאה של מחיר הלחם האחיד ב-27%, תגובה חד-משמעית בכלל הציבור. הדבר השני הוא הממצאים של מכון ברוקדייל לגבי הקשישים בישר</w:t>
      </w:r>
      <w:r>
        <w:rPr>
          <w:rFonts w:hint="cs"/>
          <w:rtl/>
        </w:rPr>
        <w:t xml:space="preserve">אל, ממצאים מחרידים, שמעידים על סבל גם מרעב וגם מקור וגם ממחסור בתרופות. הדבר האחרון, נדמה לי שכל מי שראה את הסקר של "ידיעות אחרונות" בסוף השבוע על כך ש-80% מאזרחי ישראל סבורים שאתם, הממשלה, אכזריים כלפי השכבות החלשות </w:t>
      </w:r>
      <w:r>
        <w:rPr>
          <w:rtl/>
        </w:rPr>
        <w:t>–</w:t>
      </w:r>
      <w:r>
        <w:rPr>
          <w:rFonts w:hint="cs"/>
          <w:rtl/>
        </w:rPr>
        <w:t xml:space="preserve">  מה צריך עוד יותר כדי להביע אי-אמון? </w:t>
      </w:r>
      <w:r>
        <w:rPr>
          <w:rFonts w:hint="cs"/>
          <w:rtl/>
        </w:rPr>
        <w:t xml:space="preserve">אני אהיה נדהם מכל אדם היום, בכנסת הזאת, שיצביע אמון בממשלה הזאת לאור שלוש התופעות הללו. </w:t>
      </w:r>
    </w:p>
    <w:p w14:paraId="511270DA" w14:textId="77777777" w:rsidR="00000000" w:rsidRDefault="00A03D81">
      <w:pPr>
        <w:pStyle w:val="a0"/>
        <w:rPr>
          <w:rFonts w:hint="cs"/>
          <w:rtl/>
        </w:rPr>
      </w:pPr>
    </w:p>
    <w:p w14:paraId="4B803808" w14:textId="77777777" w:rsidR="00000000" w:rsidRDefault="00A03D81">
      <w:pPr>
        <w:pStyle w:val="a0"/>
        <w:rPr>
          <w:rFonts w:hint="cs"/>
          <w:rtl/>
        </w:rPr>
      </w:pPr>
      <w:r>
        <w:rPr>
          <w:rFonts w:hint="cs"/>
          <w:rtl/>
        </w:rPr>
        <w:t>אדוני היושב-ראש, כולנו גדלנו על התפילה, שתחילתה כבר צוטטה כאן: "אל תשליכני לעת זקנה ככלות כחי אל תעזבני". אני מניח שכמה מהשרים שאני מכיר, כשהם שרים את השיר הזה, ביושב</w:t>
      </w:r>
      <w:r>
        <w:rPr>
          <w:rFonts w:hint="cs"/>
          <w:rtl/>
        </w:rPr>
        <w:t xml:space="preserve">ם לבדם או בצוותא, הם מתמוגגים </w:t>
      </w:r>
      <w:r>
        <w:rPr>
          <w:rtl/>
        </w:rPr>
        <w:t>–</w:t>
      </w:r>
      <w:r>
        <w:rPr>
          <w:rFonts w:hint="cs"/>
          <w:rtl/>
        </w:rPr>
        <w:t xml:space="preserve"> "ככלות כחי אל תעזבני". אבל מה אנחנו רואים בעצם? אנחנו רואים שרים, שרואים ש-130,000 קשישים סובלים מרעב - השר אורלב קורא לזה "תת-תזונה", אבל בואו נאמר את זה בפשטות, מדובר ברעב. ומי שקיצץ להם אלה אותם שרים עצמם, שכשהם מסתכלים ע</w:t>
      </w:r>
      <w:r>
        <w:rPr>
          <w:rFonts w:hint="cs"/>
          <w:rtl/>
        </w:rPr>
        <w:t xml:space="preserve">ל עצמם בראי הם לא מתביישים. אני לא מבין איך הממשלה הזאת שורדת בשעה של-170,000 קשישים אין כסף לתרופות או לאוכל או לחימום. אבל טומי לפיד ופורז בוכים על הסכנה שמא יקצצו את קצבאות הילדים לעשירון העליון. הם צועקים "געוואלד". </w:t>
      </w:r>
    </w:p>
    <w:p w14:paraId="10F266C6" w14:textId="77777777" w:rsidR="00000000" w:rsidRDefault="00A03D81">
      <w:pPr>
        <w:pStyle w:val="a0"/>
        <w:rPr>
          <w:rFonts w:hint="cs"/>
          <w:rtl/>
        </w:rPr>
      </w:pPr>
    </w:p>
    <w:p w14:paraId="3E5D6191" w14:textId="77777777" w:rsidR="00000000" w:rsidRDefault="00A03D81">
      <w:pPr>
        <w:pStyle w:val="af0"/>
        <w:rPr>
          <w:rtl/>
        </w:rPr>
      </w:pPr>
      <w:r>
        <w:rPr>
          <w:rFonts w:hint="eastAsia"/>
          <w:rtl/>
        </w:rPr>
        <w:t>אילן</w:t>
      </w:r>
      <w:r>
        <w:rPr>
          <w:rtl/>
        </w:rPr>
        <w:t xml:space="preserve"> שלגי (שינוי):</w:t>
      </w:r>
    </w:p>
    <w:p w14:paraId="1F74D4E4" w14:textId="77777777" w:rsidR="00000000" w:rsidRDefault="00A03D81">
      <w:pPr>
        <w:pStyle w:val="a0"/>
        <w:rPr>
          <w:rFonts w:hint="cs"/>
          <w:rtl/>
        </w:rPr>
      </w:pPr>
    </w:p>
    <w:p w14:paraId="6017E0CE" w14:textId="77777777" w:rsidR="00000000" w:rsidRDefault="00A03D81">
      <w:pPr>
        <w:pStyle w:val="a0"/>
        <w:rPr>
          <w:rFonts w:hint="cs"/>
          <w:rtl/>
        </w:rPr>
      </w:pPr>
      <w:r>
        <w:rPr>
          <w:rFonts w:hint="cs"/>
          <w:rtl/>
        </w:rPr>
        <w:t xml:space="preserve">שני העשירונים </w:t>
      </w:r>
      <w:r>
        <w:rPr>
          <w:rFonts w:hint="cs"/>
          <w:rtl/>
        </w:rPr>
        <w:t>העליונים. אלה אנשים שעובדים ומחזיקים את המדינה הזאת.</w:t>
      </w:r>
    </w:p>
    <w:p w14:paraId="0F181E99" w14:textId="77777777" w:rsidR="00000000" w:rsidRDefault="00A03D81">
      <w:pPr>
        <w:pStyle w:val="a0"/>
        <w:rPr>
          <w:rFonts w:hint="cs"/>
          <w:rtl/>
        </w:rPr>
      </w:pPr>
    </w:p>
    <w:p w14:paraId="2B5A8C4E" w14:textId="77777777" w:rsidR="00000000" w:rsidRDefault="00A03D81">
      <w:pPr>
        <w:pStyle w:val="-"/>
        <w:rPr>
          <w:rtl/>
        </w:rPr>
      </w:pPr>
      <w:bookmarkStart w:id="87" w:name="FS000000507T16_02_2004_17_18_14C"/>
      <w:bookmarkEnd w:id="87"/>
      <w:r>
        <w:rPr>
          <w:rtl/>
        </w:rPr>
        <w:t>רן כהן (מרצ):</w:t>
      </w:r>
    </w:p>
    <w:p w14:paraId="4BC55311" w14:textId="77777777" w:rsidR="00000000" w:rsidRDefault="00A03D81">
      <w:pPr>
        <w:pStyle w:val="a0"/>
        <w:rPr>
          <w:rtl/>
        </w:rPr>
      </w:pPr>
    </w:p>
    <w:p w14:paraId="6C109EFF" w14:textId="77777777" w:rsidR="00000000" w:rsidRDefault="00A03D81">
      <w:pPr>
        <w:pStyle w:val="a0"/>
        <w:rPr>
          <w:rFonts w:hint="cs"/>
          <w:rtl/>
        </w:rPr>
      </w:pPr>
      <w:r>
        <w:rPr>
          <w:rFonts w:hint="cs"/>
          <w:rtl/>
        </w:rPr>
        <w:t>שיגידו שהם מוכנים רק לעשירון העליון, אבל הם צועקים נגד. הם לא בוכים על 170,000 הקשישים שסובלים ממחסור בתרופות ומרעב. באמת, צריכה להיות מידה מסוימת באדם כדי להיות תאב לבלוע את כל המדינה, כ</w:t>
      </w:r>
      <w:r>
        <w:rPr>
          <w:rFonts w:hint="cs"/>
          <w:rtl/>
        </w:rPr>
        <w:t>אשר הוא רואה את הממצאים הללו. הם לא קוראים עיתונים?</w:t>
      </w:r>
    </w:p>
    <w:p w14:paraId="54B08516" w14:textId="77777777" w:rsidR="00000000" w:rsidRDefault="00A03D81">
      <w:pPr>
        <w:pStyle w:val="a0"/>
        <w:rPr>
          <w:rFonts w:hint="cs"/>
          <w:rtl/>
        </w:rPr>
      </w:pPr>
    </w:p>
    <w:p w14:paraId="12EE7EED" w14:textId="77777777" w:rsidR="00000000" w:rsidRDefault="00A03D81">
      <w:pPr>
        <w:pStyle w:val="a0"/>
        <w:rPr>
          <w:rFonts w:hint="cs"/>
          <w:rtl/>
        </w:rPr>
      </w:pPr>
      <w:r>
        <w:rPr>
          <w:rFonts w:hint="cs"/>
          <w:rtl/>
        </w:rPr>
        <w:t>הדבר השני, איך לא מתביישים אותם טומי לפיד ופורז ואחרים, כאשר 210,000 קשישים סובלים מקור בחורף הקשה הזה, ולאחר מכן עוד באים לדאוג אולי למאיונים העליונים? בשלוש השנים האחרונות היו  שש תוכניות שכולן קיצוצים</w:t>
      </w:r>
      <w:r>
        <w:rPr>
          <w:rFonts w:hint="cs"/>
          <w:rtl/>
        </w:rPr>
        <w:t xml:space="preserve">, אבל בכולן יש עוד מרכיב. לא רק קיצוצים, לא רק פגיעה בהכנסות העובדים ובקצבאות, אלא גם </w:t>
      </w:r>
      <w:r>
        <w:rPr>
          <w:rtl/>
        </w:rPr>
        <w:t>–</w:t>
      </w:r>
      <w:r>
        <w:rPr>
          <w:rFonts w:hint="cs"/>
          <w:rtl/>
        </w:rPr>
        <w:t xml:space="preserve"> באותן תוכניות עצמן </w:t>
      </w:r>
      <w:r>
        <w:rPr>
          <w:rtl/>
        </w:rPr>
        <w:t>–</w:t>
      </w:r>
      <w:r>
        <w:rPr>
          <w:rFonts w:hint="cs"/>
          <w:rtl/>
        </w:rPr>
        <w:t xml:space="preserve"> הקלות במיסוי בעיקר על העשירים ביותר, על המיליארדרים. על זה לא שמעתי צעקות מאנשי שינוי. </w:t>
      </w:r>
    </w:p>
    <w:p w14:paraId="62880D15" w14:textId="77777777" w:rsidR="00000000" w:rsidRDefault="00A03D81">
      <w:pPr>
        <w:pStyle w:val="a0"/>
        <w:rPr>
          <w:rFonts w:hint="cs"/>
          <w:rtl/>
        </w:rPr>
      </w:pPr>
    </w:p>
    <w:p w14:paraId="186AC74E" w14:textId="77777777" w:rsidR="00000000" w:rsidRDefault="00A03D81">
      <w:pPr>
        <w:pStyle w:val="a0"/>
        <w:rPr>
          <w:rFonts w:hint="cs"/>
          <w:rtl/>
        </w:rPr>
      </w:pPr>
      <w:r>
        <w:rPr>
          <w:rFonts w:hint="cs"/>
          <w:rtl/>
        </w:rPr>
        <w:t>אדוני היושב-ראש, בתוכניות הללו קיצצו יותר מ-6 מיליארדים מה</w:t>
      </w:r>
      <w:r>
        <w:rPr>
          <w:rFonts w:hint="cs"/>
          <w:rtl/>
        </w:rPr>
        <w:t>כנסות האוכלוסיות הבינוניות והחלשות, ועוד הרבה מיליארדים קיצצה הממשלה הזאת מהחינוך, מהדיור, מהרווחה, מהרשויות המקומיות. לעומת זאת, מה היא כן עשתה? היא הזרימה 2.5 מיליארדי שקלים בתור הטבות לעשירון העליון, ועוד 2.5 מיליארדי שקלים למתנחלים כל שנה בשטחים, ואפיל</w:t>
      </w:r>
      <w:r>
        <w:rPr>
          <w:rFonts w:hint="cs"/>
          <w:rtl/>
        </w:rPr>
        <w:t xml:space="preserve">ו לא השקיעה מאמץ אחד אמיתי ליצור תעסוקה למובטלים, לא העניקה אפילו מענק עידוד אחד כדי שילכו לעבודה, כיוון שהיא גם לא יצרה מקומות עבודה, ואפילו מה שנתניהו הבטיח לוויקי קנפו </w:t>
      </w:r>
      <w:r>
        <w:rPr>
          <w:rtl/>
        </w:rPr>
        <w:t>–</w:t>
      </w:r>
      <w:r>
        <w:rPr>
          <w:rFonts w:hint="cs"/>
          <w:rtl/>
        </w:rPr>
        <w:t xml:space="preserve"> אתם זוכרים? </w:t>
      </w:r>
      <w:r>
        <w:rPr>
          <w:rtl/>
        </w:rPr>
        <w:t>–</w:t>
      </w:r>
      <w:r>
        <w:rPr>
          <w:rFonts w:hint="cs"/>
          <w:rtl/>
        </w:rPr>
        <w:t xml:space="preserve"> שיהיה עידוד למשפחות החד-הוריות ללכת לעבודה, גם זה עד עכשיו לא הופעל. </w:t>
      </w:r>
    </w:p>
    <w:p w14:paraId="536CCBA9" w14:textId="77777777" w:rsidR="00000000" w:rsidRDefault="00A03D81">
      <w:pPr>
        <w:pStyle w:val="a0"/>
        <w:rPr>
          <w:rFonts w:hint="cs"/>
          <w:rtl/>
        </w:rPr>
      </w:pPr>
    </w:p>
    <w:p w14:paraId="0FCDE172" w14:textId="77777777" w:rsidR="00000000" w:rsidRDefault="00A03D81">
      <w:pPr>
        <w:pStyle w:val="a0"/>
        <w:rPr>
          <w:rFonts w:hint="cs"/>
          <w:rtl/>
        </w:rPr>
      </w:pPr>
      <w:bookmarkStart w:id="88" w:name="FS000000507T16_02_2004_17_39_47C"/>
      <w:r>
        <w:rPr>
          <w:rFonts w:hint="cs"/>
          <w:rtl/>
        </w:rPr>
        <w:t xml:space="preserve">אדוני היושב-ראש, מה הפלא שהם הביאו, הממשלה הזאת, שני-שלישים מהציבור להאמין שהמשק נמצא בקריסה כלכלית? וכשהציבור מאמין כך, יש לכך השפעות קשות ביותר גם על הכלכלה. </w:t>
      </w:r>
    </w:p>
    <w:p w14:paraId="684E9E17" w14:textId="77777777" w:rsidR="00000000" w:rsidRDefault="00A03D81">
      <w:pPr>
        <w:pStyle w:val="a0"/>
        <w:rPr>
          <w:rFonts w:hint="cs"/>
          <w:rtl/>
        </w:rPr>
      </w:pPr>
    </w:p>
    <w:p w14:paraId="2B13C3BB" w14:textId="77777777" w:rsidR="00000000" w:rsidRDefault="00A03D81">
      <w:pPr>
        <w:pStyle w:val="a0"/>
        <w:rPr>
          <w:rFonts w:hint="cs"/>
          <w:rtl/>
        </w:rPr>
      </w:pPr>
      <w:r>
        <w:rPr>
          <w:rFonts w:hint="cs"/>
          <w:rtl/>
        </w:rPr>
        <w:t>אני יכול לומר שממשלת שרון, נתניהו ולפיד היא ממשלה ערלת לב, שמחסלת את חברת הרווחה בישראל. היא</w:t>
      </w:r>
      <w:r>
        <w:rPr>
          <w:rFonts w:hint="cs"/>
          <w:rtl/>
        </w:rPr>
        <w:t xml:space="preserve"> עושה שני דברים, אדוני היושב-ראש: האחד </w:t>
      </w:r>
      <w:r>
        <w:rPr>
          <w:rFonts w:hint="eastAsia"/>
          <w:rtl/>
        </w:rPr>
        <w:t>–</w:t>
      </w:r>
      <w:r>
        <w:rPr>
          <w:rFonts w:hint="cs"/>
          <w:rtl/>
        </w:rPr>
        <w:t xml:space="preserve"> היא פוגעת ב-80% מההכנסה הנקייה של הציבור הישראלי. זו כבר לא פגיעה בעשירון התחתון או בשני העשירונים התחתונים, רבותי; כאן הולך ונצבר הון אדיר בידיים של שניים-שלושה מאיונים למעלה והתרוששות של אוכלוסיית ענק, של שכירים, </w:t>
      </w:r>
      <w:r>
        <w:rPr>
          <w:rFonts w:hint="cs"/>
          <w:rtl/>
        </w:rPr>
        <w:t>עצמאים, אנשים בהתיישבות, בקיבוצים, במושבים, עולים חדשים ועולים ותיקים, יהודים וערבים, סטודנטים וגמלאים. זה רוב עצום של העם בישראל שמשלם את מחיר המדיניות הזאת, וזה רק מפני שיש אידיאולוגיה מופרכת, כאילו אם ייווצר הון עתק בידי המיליארדרים, תצא מזה צמיחה כלכלי</w:t>
      </w:r>
      <w:r>
        <w:rPr>
          <w:rFonts w:hint="cs"/>
          <w:rtl/>
        </w:rPr>
        <w:t xml:space="preserve">ת. איזו צמיחה כלכלית? ירדנו מ-17,000 דולר לנפש ל-15,500 דולר לנפש. מדינות אחרות צומחות ועולות, ואנחנו קורסים. </w:t>
      </w:r>
    </w:p>
    <w:p w14:paraId="30489B93" w14:textId="77777777" w:rsidR="00000000" w:rsidRDefault="00A03D81">
      <w:pPr>
        <w:pStyle w:val="a0"/>
        <w:rPr>
          <w:rFonts w:hint="cs"/>
          <w:rtl/>
        </w:rPr>
      </w:pPr>
    </w:p>
    <w:p w14:paraId="6C852A8B" w14:textId="77777777" w:rsidR="00000000" w:rsidRDefault="00A03D81">
      <w:pPr>
        <w:pStyle w:val="a0"/>
        <w:rPr>
          <w:rFonts w:hint="cs"/>
          <w:rtl/>
        </w:rPr>
      </w:pPr>
      <w:r>
        <w:rPr>
          <w:rFonts w:hint="cs"/>
          <w:rtl/>
        </w:rPr>
        <w:t>אתה יודע מה אומרים? תאצ'ריזם בתור מלת גנאי, רייגניזם בתור מלת גנאי. אדוני היושב-ראש, פה מדובר במה שפרופסור אריאל רובינשטיין, חתן פרס ישראל לכלכל</w:t>
      </w:r>
      <w:r>
        <w:rPr>
          <w:rFonts w:hint="cs"/>
          <w:rtl/>
        </w:rPr>
        <w:t xml:space="preserve">ה, קורא לו "כלכלת ג'ונגל", זה מה שיש בארץ הזאת. מי שחזק ויש לו יותר מלתעות, ויודע יותר לטרוף, הוא ששורד. האחרים כמעט שלא קיימים. </w:t>
      </w:r>
    </w:p>
    <w:p w14:paraId="4BBE1606" w14:textId="77777777" w:rsidR="00000000" w:rsidRDefault="00A03D81">
      <w:pPr>
        <w:pStyle w:val="a0"/>
        <w:rPr>
          <w:rFonts w:hint="cs"/>
          <w:rtl/>
        </w:rPr>
      </w:pPr>
    </w:p>
    <w:p w14:paraId="565FC403" w14:textId="77777777" w:rsidR="00000000" w:rsidRDefault="00A03D81">
      <w:pPr>
        <w:pStyle w:val="a0"/>
        <w:rPr>
          <w:rFonts w:hint="cs"/>
          <w:rtl/>
        </w:rPr>
      </w:pPr>
      <w:r>
        <w:rPr>
          <w:rFonts w:hint="cs"/>
          <w:rtl/>
        </w:rPr>
        <w:t xml:space="preserve">אבל לא די בהרס הזה </w:t>
      </w:r>
      <w:r>
        <w:rPr>
          <w:rFonts w:hint="eastAsia"/>
          <w:rtl/>
        </w:rPr>
        <w:t>–</w:t>
      </w:r>
      <w:r>
        <w:rPr>
          <w:rFonts w:hint="cs"/>
          <w:rtl/>
        </w:rPr>
        <w:t xml:space="preserve"> הממשלה גם הורסת את שירותי הרווחה. הממשלה הזאת מקצצת באופן עקבי בשירותים שכל מדינה שרוצה להתפאר בהם מצמיח</w:t>
      </w:r>
      <w:r>
        <w:rPr>
          <w:rFonts w:hint="cs"/>
          <w:rtl/>
        </w:rPr>
        <w:t xml:space="preserve">ה אותם ומשדרגת אותם. מה היא עושה? היא מקצצת בחינוך, בהשכלה הגבוהה; היא פוגעת בהכשרה המקצועית </w:t>
      </w:r>
      <w:r>
        <w:rPr>
          <w:rtl/>
        </w:rPr>
        <w:t>–</w:t>
      </w:r>
      <w:r>
        <w:rPr>
          <w:rFonts w:hint="cs"/>
          <w:rtl/>
        </w:rPr>
        <w:t xml:space="preserve"> זה ענף אחד של הון אנושי; היא פוגעת בשירותי הבריאות </w:t>
      </w:r>
      <w:r>
        <w:rPr>
          <w:rFonts w:hint="eastAsia"/>
          <w:rtl/>
        </w:rPr>
        <w:t>–</w:t>
      </w:r>
      <w:r>
        <w:rPr>
          <w:rFonts w:hint="cs"/>
          <w:rtl/>
        </w:rPr>
        <w:t xml:space="preserve"> גם בסל התרופות וגם בסל הבריאות; היא פוגעת בשירותי הדיור; היא עשתה בבת-אחת, עכשיו, בתקופה קצרה, קיצוץ גדול מא</w:t>
      </w:r>
      <w:r>
        <w:rPr>
          <w:rFonts w:hint="cs"/>
          <w:rtl/>
        </w:rPr>
        <w:t xml:space="preserve">וד גם בסיוע לזוגות צעירים, גם בסיוע לפריפריה, גם קיצוץ של כמעט 80% בזכויות הדיירים בדיור הציבורי. אז גם מהדיור היא נסוגה, אבל גם משירותי הרווחה היא נסוגה. על פחות ופחות עובדים סוציאליים יש יותר אנשים שזקוקים לסיעוד, עם פחות ופחות תקציבים. ולאחר מכן </w:t>
      </w:r>
      <w:r>
        <w:rPr>
          <w:rFonts w:hint="eastAsia"/>
          <w:rtl/>
        </w:rPr>
        <w:t xml:space="preserve">– </w:t>
      </w:r>
      <w:r>
        <w:rPr>
          <w:rFonts w:hint="cs"/>
          <w:rtl/>
        </w:rPr>
        <w:t>הפגיע</w:t>
      </w:r>
      <w:r>
        <w:rPr>
          <w:rFonts w:hint="cs"/>
          <w:rtl/>
        </w:rPr>
        <w:t>ה ברשויות המקומיות. את חמשת הענפים הראשיים של השירותים חברתיים, אדוני היושב-ראש, הממשלה הזאת פשוט הורסת: חינוך, בריאות, דיור, רווחה ורשויות מקומיות.</w:t>
      </w:r>
    </w:p>
    <w:p w14:paraId="32EF8D25" w14:textId="77777777" w:rsidR="00000000" w:rsidRDefault="00A03D81">
      <w:pPr>
        <w:pStyle w:val="a0"/>
        <w:rPr>
          <w:rFonts w:hint="cs"/>
          <w:rtl/>
        </w:rPr>
      </w:pPr>
    </w:p>
    <w:p w14:paraId="2B06870E" w14:textId="77777777" w:rsidR="00000000" w:rsidRDefault="00A03D81">
      <w:pPr>
        <w:pStyle w:val="a0"/>
        <w:rPr>
          <w:rFonts w:hint="cs"/>
          <w:rtl/>
        </w:rPr>
      </w:pPr>
      <w:r>
        <w:rPr>
          <w:rFonts w:hint="cs"/>
          <w:rtl/>
        </w:rPr>
        <w:t xml:space="preserve">אדוני היושב-ראש, הממשלה הזאת בעצם מפרקת את כל רשת הביטחון לאזרח, שהיא הבסיס לחברת רווחה. בלעדיה אין. </w:t>
      </w:r>
    </w:p>
    <w:p w14:paraId="3477E9EC" w14:textId="77777777" w:rsidR="00000000" w:rsidRDefault="00A03D81">
      <w:pPr>
        <w:pStyle w:val="a0"/>
        <w:rPr>
          <w:rFonts w:hint="cs"/>
          <w:rtl/>
        </w:rPr>
      </w:pPr>
    </w:p>
    <w:p w14:paraId="7755C14C" w14:textId="77777777" w:rsidR="00000000" w:rsidRDefault="00A03D81">
      <w:pPr>
        <w:pStyle w:val="a0"/>
        <w:rPr>
          <w:rFonts w:hint="cs"/>
          <w:rtl/>
        </w:rPr>
      </w:pPr>
      <w:r>
        <w:rPr>
          <w:rFonts w:hint="cs"/>
          <w:rtl/>
        </w:rPr>
        <w:t>חבר</w:t>
      </w:r>
      <w:r>
        <w:rPr>
          <w:rFonts w:hint="cs"/>
          <w:rtl/>
        </w:rPr>
        <w:t xml:space="preserve">י הכנסת, אני ממשיך עוד חצי דקה רק כדי להחריד כל אחת ואחד מכם: כאשר יש התרוששות של מעמד הביניים וחברת הרווחה קורסת, זה לא רק פערים חברתיים </w:t>
      </w:r>
      <w:r>
        <w:rPr>
          <w:rFonts w:hint="eastAsia"/>
          <w:rtl/>
        </w:rPr>
        <w:t>–</w:t>
      </w:r>
      <w:r>
        <w:rPr>
          <w:rFonts w:hint="cs"/>
          <w:rtl/>
        </w:rPr>
        <w:t xml:space="preserve"> זו סכנה של התמוטטות הדמוקרטיה. כל משטרי העריצות, כל המשטרים הפאשיסטיים והדיקטטוריים עלו מהתרוששות מעמד הביניים וקריס</w:t>
      </w:r>
      <w:r>
        <w:rPr>
          <w:rFonts w:hint="cs"/>
          <w:rtl/>
        </w:rPr>
        <w:t>ת הסולידריות עם השכבות החלשות. ומה שאנחנו רואים כאן זה שבמקום מדינה עם מפעלי הזנה בבתי-הספר, אתם מובילים למדינה של בתי-תמחוי בכל הארץ; במקום מדינה של צדק חברתי ופרנסה בכבוד, אתם מובילים למדינה של התרוששות וצדקה; במקום מדינה של כבוד האדם, אתם משפילים את האז</w:t>
      </w:r>
      <w:r>
        <w:rPr>
          <w:rFonts w:hint="cs"/>
          <w:rtl/>
        </w:rPr>
        <w:t xml:space="preserve">רחים ומרסקים את הסולידריות האנושית והחברתית. </w:t>
      </w:r>
    </w:p>
    <w:p w14:paraId="2FE57426" w14:textId="77777777" w:rsidR="00000000" w:rsidRDefault="00A03D81">
      <w:pPr>
        <w:pStyle w:val="a0"/>
        <w:rPr>
          <w:rFonts w:hint="cs"/>
          <w:rtl/>
        </w:rPr>
      </w:pPr>
    </w:p>
    <w:p w14:paraId="10A5B33E" w14:textId="77777777" w:rsidR="00000000" w:rsidRDefault="00A03D81">
      <w:pPr>
        <w:pStyle w:val="a0"/>
        <w:rPr>
          <w:rFonts w:hint="cs"/>
          <w:rtl/>
        </w:rPr>
      </w:pPr>
      <w:r>
        <w:rPr>
          <w:rFonts w:hint="cs"/>
          <w:rtl/>
        </w:rPr>
        <w:t>ולכן, אדוני היושב-ראש, הממשלה הזאת ראויה לאי-אמון, ועוד היום. תודה רבה.</w:t>
      </w:r>
    </w:p>
    <w:p w14:paraId="3FDA1868" w14:textId="77777777" w:rsidR="00000000" w:rsidRDefault="00A03D81">
      <w:pPr>
        <w:pStyle w:val="a0"/>
        <w:rPr>
          <w:rFonts w:hint="cs"/>
          <w:rtl/>
        </w:rPr>
      </w:pPr>
    </w:p>
    <w:p w14:paraId="2CE7212E" w14:textId="77777777" w:rsidR="00000000" w:rsidRDefault="00A03D81">
      <w:pPr>
        <w:pStyle w:val="af1"/>
        <w:rPr>
          <w:rtl/>
        </w:rPr>
      </w:pPr>
      <w:r>
        <w:rPr>
          <w:rtl/>
        </w:rPr>
        <w:t>היו"ר מוחמד ברכה:</w:t>
      </w:r>
    </w:p>
    <w:p w14:paraId="39F09B8E" w14:textId="77777777" w:rsidR="00000000" w:rsidRDefault="00A03D81">
      <w:pPr>
        <w:pStyle w:val="a0"/>
        <w:rPr>
          <w:rtl/>
        </w:rPr>
      </w:pPr>
    </w:p>
    <w:p w14:paraId="5E8C791D" w14:textId="77777777" w:rsidR="00000000" w:rsidRDefault="00A03D81">
      <w:pPr>
        <w:pStyle w:val="a0"/>
        <w:rPr>
          <w:rFonts w:hint="cs"/>
          <w:rtl/>
        </w:rPr>
      </w:pPr>
      <w:r>
        <w:rPr>
          <w:rFonts w:hint="cs"/>
          <w:rtl/>
        </w:rPr>
        <w:t>תודה לחבר הכנסת רן כהן. ישיב בשם הממשלה השר גדעון עזרא, בבקשה.</w:t>
      </w:r>
    </w:p>
    <w:p w14:paraId="4E0F4844" w14:textId="77777777" w:rsidR="00000000" w:rsidRDefault="00A03D81">
      <w:pPr>
        <w:pStyle w:val="a0"/>
        <w:rPr>
          <w:rFonts w:hint="cs"/>
          <w:rtl/>
        </w:rPr>
      </w:pPr>
    </w:p>
    <w:p w14:paraId="3B5446C6" w14:textId="77777777" w:rsidR="00000000" w:rsidRDefault="00A03D81">
      <w:pPr>
        <w:pStyle w:val="a"/>
        <w:rPr>
          <w:rtl/>
        </w:rPr>
      </w:pPr>
      <w:bookmarkStart w:id="89" w:name="FS000000474T16_02_2004_17_59_47"/>
      <w:bookmarkStart w:id="90" w:name="_Toc79902403"/>
      <w:bookmarkEnd w:id="89"/>
      <w:r>
        <w:rPr>
          <w:rFonts w:hint="eastAsia"/>
          <w:rtl/>
        </w:rPr>
        <w:t>השר</w:t>
      </w:r>
      <w:r>
        <w:rPr>
          <w:rtl/>
        </w:rPr>
        <w:t xml:space="preserve"> גדעון עזרא:</w:t>
      </w:r>
      <w:bookmarkEnd w:id="90"/>
    </w:p>
    <w:p w14:paraId="2B2BED40" w14:textId="77777777" w:rsidR="00000000" w:rsidRDefault="00A03D81">
      <w:pPr>
        <w:pStyle w:val="a0"/>
        <w:rPr>
          <w:rFonts w:hint="cs"/>
          <w:rtl/>
        </w:rPr>
      </w:pPr>
    </w:p>
    <w:p w14:paraId="4F39897D" w14:textId="77777777" w:rsidR="00000000" w:rsidRDefault="00A03D81">
      <w:pPr>
        <w:pStyle w:val="a0"/>
        <w:rPr>
          <w:rFonts w:hint="cs"/>
          <w:rtl/>
        </w:rPr>
      </w:pPr>
      <w:r>
        <w:rPr>
          <w:rFonts w:hint="cs"/>
          <w:rtl/>
        </w:rPr>
        <w:t>אדוני היושב-ראש, חברי חברי הכנסת, הת</w:t>
      </w:r>
      <w:r>
        <w:rPr>
          <w:rFonts w:hint="cs"/>
          <w:rtl/>
        </w:rPr>
        <w:t xml:space="preserve">שובה שלי היא במקום תשובתם של שר האוצר ועוזרו. </w:t>
      </w:r>
    </w:p>
    <w:p w14:paraId="6D5C670F" w14:textId="77777777" w:rsidR="00000000" w:rsidRDefault="00A03D81">
      <w:pPr>
        <w:pStyle w:val="a0"/>
        <w:rPr>
          <w:rFonts w:hint="cs"/>
          <w:rtl/>
        </w:rPr>
      </w:pPr>
    </w:p>
    <w:p w14:paraId="0CEAA4D0" w14:textId="77777777" w:rsidR="00000000" w:rsidRDefault="00A03D81">
      <w:pPr>
        <w:pStyle w:val="a0"/>
        <w:rPr>
          <w:rFonts w:hint="cs"/>
          <w:rtl/>
        </w:rPr>
      </w:pPr>
      <w:r>
        <w:rPr>
          <w:rFonts w:hint="cs"/>
          <w:rtl/>
        </w:rPr>
        <w:t>אני מוכרח להגיד שזרקת כל בוץ אפשרי על הממשלה.</w:t>
      </w:r>
    </w:p>
    <w:p w14:paraId="20C16481" w14:textId="77777777" w:rsidR="00000000" w:rsidRDefault="00A03D81">
      <w:pPr>
        <w:pStyle w:val="a0"/>
        <w:rPr>
          <w:rFonts w:hint="cs"/>
          <w:rtl/>
        </w:rPr>
      </w:pPr>
    </w:p>
    <w:p w14:paraId="36397165" w14:textId="77777777" w:rsidR="00000000" w:rsidRDefault="00A03D81">
      <w:pPr>
        <w:pStyle w:val="af0"/>
        <w:rPr>
          <w:rtl/>
        </w:rPr>
      </w:pPr>
      <w:r>
        <w:rPr>
          <w:rFonts w:hint="eastAsia"/>
          <w:rtl/>
        </w:rPr>
        <w:t>אברהם</w:t>
      </w:r>
      <w:r>
        <w:rPr>
          <w:rtl/>
        </w:rPr>
        <w:t xml:space="preserve"> בורג (העבודה-מימד):</w:t>
      </w:r>
    </w:p>
    <w:p w14:paraId="54C002F0" w14:textId="77777777" w:rsidR="00000000" w:rsidRDefault="00A03D81">
      <w:pPr>
        <w:pStyle w:val="a0"/>
        <w:rPr>
          <w:rFonts w:hint="cs"/>
          <w:rtl/>
        </w:rPr>
      </w:pPr>
    </w:p>
    <w:p w14:paraId="653D8375" w14:textId="77777777" w:rsidR="00000000" w:rsidRDefault="00A03D81">
      <w:pPr>
        <w:pStyle w:val="a0"/>
        <w:rPr>
          <w:rFonts w:hint="cs"/>
          <w:rtl/>
        </w:rPr>
      </w:pPr>
      <w:r>
        <w:rPr>
          <w:rFonts w:hint="cs"/>
          <w:rtl/>
        </w:rPr>
        <w:t>יש עוד.</w:t>
      </w:r>
    </w:p>
    <w:p w14:paraId="03E90A48" w14:textId="77777777" w:rsidR="00000000" w:rsidRDefault="00A03D81">
      <w:pPr>
        <w:pStyle w:val="a0"/>
        <w:rPr>
          <w:rFonts w:hint="cs"/>
          <w:rtl/>
        </w:rPr>
      </w:pPr>
    </w:p>
    <w:p w14:paraId="1E3C196A" w14:textId="77777777" w:rsidR="00000000" w:rsidRDefault="00A03D81">
      <w:pPr>
        <w:pStyle w:val="-"/>
        <w:rPr>
          <w:rtl/>
        </w:rPr>
      </w:pPr>
      <w:bookmarkStart w:id="91" w:name="FS000000474T16_02_2004_18_00_58C"/>
      <w:bookmarkEnd w:id="91"/>
      <w:r>
        <w:rPr>
          <w:rtl/>
        </w:rPr>
        <w:t>השר גדעון עזרא:</w:t>
      </w:r>
    </w:p>
    <w:p w14:paraId="02A7C643" w14:textId="77777777" w:rsidR="00000000" w:rsidRDefault="00A03D81">
      <w:pPr>
        <w:pStyle w:val="a0"/>
        <w:rPr>
          <w:rtl/>
        </w:rPr>
      </w:pPr>
    </w:p>
    <w:p w14:paraId="796DA824" w14:textId="77777777" w:rsidR="00000000" w:rsidRDefault="00A03D81">
      <w:pPr>
        <w:pStyle w:val="a0"/>
        <w:rPr>
          <w:rFonts w:hint="cs"/>
          <w:rtl/>
        </w:rPr>
      </w:pPr>
      <w:r>
        <w:rPr>
          <w:rFonts w:hint="cs"/>
          <w:rtl/>
        </w:rPr>
        <w:t>אני אומר זאת לחבר הכנסת רן כהן.</w:t>
      </w:r>
    </w:p>
    <w:p w14:paraId="7ED868EF" w14:textId="77777777" w:rsidR="00000000" w:rsidRDefault="00A03D81">
      <w:pPr>
        <w:pStyle w:val="a0"/>
        <w:rPr>
          <w:rFonts w:hint="cs"/>
          <w:rtl/>
        </w:rPr>
      </w:pPr>
    </w:p>
    <w:p w14:paraId="4F3E9355" w14:textId="77777777" w:rsidR="00000000" w:rsidRDefault="00A03D81">
      <w:pPr>
        <w:pStyle w:val="af0"/>
        <w:rPr>
          <w:rtl/>
        </w:rPr>
      </w:pPr>
      <w:bookmarkStart w:id="92" w:name="FS000000474T16_02_2004_18_01_09C"/>
      <w:bookmarkEnd w:id="92"/>
      <w:r>
        <w:rPr>
          <w:rtl/>
        </w:rPr>
        <w:t>אברהם בורג (העבודה-מימד):</w:t>
      </w:r>
    </w:p>
    <w:p w14:paraId="2EA6FD1F" w14:textId="77777777" w:rsidR="00000000" w:rsidRDefault="00A03D81">
      <w:pPr>
        <w:pStyle w:val="a0"/>
        <w:rPr>
          <w:rtl/>
        </w:rPr>
      </w:pPr>
    </w:p>
    <w:p w14:paraId="57494E8D" w14:textId="77777777" w:rsidR="00000000" w:rsidRDefault="00A03D81">
      <w:pPr>
        <w:pStyle w:val="a0"/>
        <w:rPr>
          <w:rFonts w:hint="cs"/>
          <w:rtl/>
        </w:rPr>
      </w:pPr>
      <w:r>
        <w:rPr>
          <w:rFonts w:hint="cs"/>
          <w:rtl/>
        </w:rPr>
        <w:t xml:space="preserve">אמרת "הכול" </w:t>
      </w:r>
      <w:r>
        <w:rPr>
          <w:rFonts w:hint="eastAsia"/>
          <w:rtl/>
        </w:rPr>
        <w:t>–</w:t>
      </w:r>
      <w:r>
        <w:rPr>
          <w:rFonts w:hint="cs"/>
          <w:rtl/>
        </w:rPr>
        <w:t xml:space="preserve"> זה לא הכול.</w:t>
      </w:r>
    </w:p>
    <w:p w14:paraId="32574B38" w14:textId="77777777" w:rsidR="00000000" w:rsidRDefault="00A03D81">
      <w:pPr>
        <w:pStyle w:val="a0"/>
        <w:rPr>
          <w:rFonts w:hint="cs"/>
          <w:rtl/>
        </w:rPr>
      </w:pPr>
    </w:p>
    <w:p w14:paraId="59ED6E92" w14:textId="77777777" w:rsidR="00000000" w:rsidRDefault="00A03D81">
      <w:pPr>
        <w:pStyle w:val="-"/>
        <w:rPr>
          <w:rtl/>
        </w:rPr>
      </w:pPr>
      <w:bookmarkStart w:id="93" w:name="FS000000474T16_02_2004_18_01_42C"/>
      <w:bookmarkEnd w:id="93"/>
      <w:r>
        <w:rPr>
          <w:rtl/>
        </w:rPr>
        <w:t>השר גדעון עזרא:</w:t>
      </w:r>
    </w:p>
    <w:p w14:paraId="04B7BEF8" w14:textId="77777777" w:rsidR="00000000" w:rsidRDefault="00A03D81">
      <w:pPr>
        <w:pStyle w:val="a0"/>
        <w:rPr>
          <w:rtl/>
        </w:rPr>
      </w:pPr>
    </w:p>
    <w:p w14:paraId="1825E11A" w14:textId="77777777" w:rsidR="00000000" w:rsidRDefault="00A03D81">
      <w:pPr>
        <w:pStyle w:val="a0"/>
        <w:rPr>
          <w:rFonts w:hint="cs"/>
          <w:rtl/>
        </w:rPr>
      </w:pPr>
      <w:r>
        <w:rPr>
          <w:rFonts w:hint="cs"/>
          <w:rtl/>
        </w:rPr>
        <w:t>כל ב</w:t>
      </w:r>
      <w:r>
        <w:rPr>
          <w:rFonts w:hint="cs"/>
          <w:rtl/>
        </w:rPr>
        <w:t>וץ אפשרי, הוא לא השאיר הרבה.</w:t>
      </w:r>
    </w:p>
    <w:p w14:paraId="00394DFC" w14:textId="77777777" w:rsidR="00000000" w:rsidRDefault="00A03D81">
      <w:pPr>
        <w:pStyle w:val="a0"/>
        <w:rPr>
          <w:rFonts w:hint="cs"/>
          <w:rtl/>
        </w:rPr>
      </w:pPr>
    </w:p>
    <w:p w14:paraId="31715E1E" w14:textId="77777777" w:rsidR="00000000" w:rsidRDefault="00A03D81">
      <w:pPr>
        <w:pStyle w:val="af0"/>
        <w:rPr>
          <w:rtl/>
        </w:rPr>
      </w:pPr>
      <w:r>
        <w:rPr>
          <w:rFonts w:hint="eastAsia"/>
          <w:rtl/>
        </w:rPr>
        <w:t>אברהם</w:t>
      </w:r>
      <w:r>
        <w:rPr>
          <w:rtl/>
        </w:rPr>
        <w:t xml:space="preserve"> בורג (העבודה-מימד):</w:t>
      </w:r>
    </w:p>
    <w:p w14:paraId="653466C3" w14:textId="77777777" w:rsidR="00000000" w:rsidRDefault="00A03D81">
      <w:pPr>
        <w:pStyle w:val="a0"/>
        <w:rPr>
          <w:rFonts w:hint="cs"/>
          <w:rtl/>
        </w:rPr>
      </w:pPr>
    </w:p>
    <w:p w14:paraId="2657221B" w14:textId="77777777" w:rsidR="00000000" w:rsidRDefault="00A03D81">
      <w:pPr>
        <w:pStyle w:val="a0"/>
        <w:rPr>
          <w:rFonts w:hint="cs"/>
          <w:rtl/>
        </w:rPr>
      </w:pPr>
      <w:r>
        <w:rPr>
          <w:rFonts w:hint="cs"/>
          <w:rtl/>
        </w:rPr>
        <w:t>לא נכון.</w:t>
      </w:r>
    </w:p>
    <w:p w14:paraId="77C4226C" w14:textId="77777777" w:rsidR="00000000" w:rsidRDefault="00A03D81">
      <w:pPr>
        <w:pStyle w:val="a0"/>
        <w:rPr>
          <w:rFonts w:hint="cs"/>
          <w:rtl/>
        </w:rPr>
      </w:pPr>
    </w:p>
    <w:p w14:paraId="3A69876A" w14:textId="77777777" w:rsidR="00000000" w:rsidRDefault="00A03D81">
      <w:pPr>
        <w:pStyle w:val="-"/>
        <w:rPr>
          <w:rtl/>
        </w:rPr>
      </w:pPr>
      <w:bookmarkStart w:id="94" w:name="FS000000474T16_02_2004_18_02_09C"/>
      <w:bookmarkEnd w:id="94"/>
      <w:r>
        <w:rPr>
          <w:rtl/>
        </w:rPr>
        <w:t>השר גדעון עזרא:</w:t>
      </w:r>
    </w:p>
    <w:p w14:paraId="7D7CC2D9" w14:textId="77777777" w:rsidR="00000000" w:rsidRDefault="00A03D81">
      <w:pPr>
        <w:pStyle w:val="a0"/>
        <w:rPr>
          <w:rtl/>
        </w:rPr>
      </w:pPr>
    </w:p>
    <w:p w14:paraId="364BFAC4" w14:textId="77777777" w:rsidR="00000000" w:rsidRDefault="00A03D81">
      <w:pPr>
        <w:pStyle w:val="a0"/>
        <w:rPr>
          <w:rFonts w:hint="cs"/>
          <w:rtl/>
        </w:rPr>
      </w:pPr>
      <w:r>
        <w:rPr>
          <w:rFonts w:hint="cs"/>
          <w:rtl/>
        </w:rPr>
        <w:t>אתה יודע ואני יודע, שהכוונה שלנו היא לתת ביטחון כלכלי למדינת ישראל לאחר שלוש שנות מלחמה ולאחר אילוצים כאלה ואחרים ומשברים במשק הלאומי. אני מוכרח להגיד לך, שכל הצעה טובה, אם</w:t>
      </w:r>
      <w:r>
        <w:rPr>
          <w:rFonts w:hint="cs"/>
          <w:rtl/>
        </w:rPr>
        <w:t xml:space="preserve"> זו הצעת חוק טובה או כל הצעה טובה אחרת, מובאת על-ידינו בחשבון, ולא נהסס לעשות צעדים כאלה ואחרים אם אנחנו חושבים שהם יסייעו לנו. </w:t>
      </w:r>
    </w:p>
    <w:p w14:paraId="1BDFF577" w14:textId="77777777" w:rsidR="00000000" w:rsidRDefault="00A03D81">
      <w:pPr>
        <w:pStyle w:val="a0"/>
        <w:rPr>
          <w:rFonts w:hint="cs"/>
          <w:rtl/>
        </w:rPr>
      </w:pPr>
    </w:p>
    <w:p w14:paraId="79D89BE9" w14:textId="77777777" w:rsidR="00000000" w:rsidRDefault="00A03D81">
      <w:pPr>
        <w:pStyle w:val="a0"/>
        <w:rPr>
          <w:rFonts w:hint="cs"/>
          <w:rtl/>
        </w:rPr>
      </w:pPr>
      <w:r>
        <w:rPr>
          <w:rFonts w:hint="cs"/>
          <w:rtl/>
        </w:rPr>
        <w:t>עכשיו מדובר בקיצוץ השמיני ולא  ה-12. אני לא יודע איפה ספרת 12.</w:t>
      </w:r>
    </w:p>
    <w:p w14:paraId="05E23701" w14:textId="77777777" w:rsidR="00000000" w:rsidRDefault="00A03D81">
      <w:pPr>
        <w:pStyle w:val="a0"/>
        <w:rPr>
          <w:rtl/>
        </w:rPr>
      </w:pPr>
    </w:p>
    <w:p w14:paraId="5264D07E" w14:textId="77777777" w:rsidR="00000000" w:rsidRDefault="00A03D81">
      <w:pPr>
        <w:pStyle w:val="af0"/>
        <w:rPr>
          <w:rtl/>
        </w:rPr>
      </w:pPr>
      <w:r>
        <w:rPr>
          <w:rFonts w:hint="eastAsia"/>
          <w:rtl/>
        </w:rPr>
        <w:t>רן</w:t>
      </w:r>
      <w:r>
        <w:rPr>
          <w:rtl/>
        </w:rPr>
        <w:t xml:space="preserve"> כהן (מרצ):</w:t>
      </w:r>
    </w:p>
    <w:p w14:paraId="009F5548" w14:textId="77777777" w:rsidR="00000000" w:rsidRDefault="00A03D81">
      <w:pPr>
        <w:pStyle w:val="a0"/>
        <w:rPr>
          <w:rtl/>
        </w:rPr>
      </w:pPr>
    </w:p>
    <w:p w14:paraId="7B976705" w14:textId="77777777" w:rsidR="00000000" w:rsidRDefault="00A03D81">
      <w:pPr>
        <w:pStyle w:val="a0"/>
        <w:ind w:firstLine="720"/>
        <w:rPr>
          <w:rFonts w:hint="cs"/>
          <w:rtl/>
        </w:rPr>
      </w:pPr>
      <w:r>
        <w:rPr>
          <w:rFonts w:hint="cs"/>
          <w:rtl/>
        </w:rPr>
        <w:t>12 תוכניות, מהן בוצעו שמונה.</w:t>
      </w:r>
    </w:p>
    <w:p w14:paraId="7A583009" w14:textId="77777777" w:rsidR="00000000" w:rsidRDefault="00A03D81">
      <w:pPr>
        <w:pStyle w:val="a0"/>
        <w:ind w:firstLine="720"/>
        <w:rPr>
          <w:rFonts w:hint="cs"/>
          <w:rtl/>
        </w:rPr>
      </w:pPr>
    </w:p>
    <w:p w14:paraId="2437D35D" w14:textId="77777777" w:rsidR="00000000" w:rsidRDefault="00A03D81">
      <w:pPr>
        <w:pStyle w:val="-"/>
        <w:rPr>
          <w:rtl/>
        </w:rPr>
      </w:pPr>
      <w:bookmarkStart w:id="95" w:name="FS000000474T16_02_2004_18_05_33C"/>
      <w:bookmarkEnd w:id="95"/>
      <w:r>
        <w:rPr>
          <w:rtl/>
        </w:rPr>
        <w:t>השר גדעון עזרא:</w:t>
      </w:r>
    </w:p>
    <w:p w14:paraId="0CB467A3" w14:textId="77777777" w:rsidR="00000000" w:rsidRDefault="00A03D81">
      <w:pPr>
        <w:pStyle w:val="a0"/>
        <w:rPr>
          <w:rtl/>
        </w:rPr>
      </w:pPr>
    </w:p>
    <w:p w14:paraId="7FF88B50" w14:textId="77777777" w:rsidR="00000000" w:rsidRDefault="00A03D81">
      <w:pPr>
        <w:pStyle w:val="a0"/>
        <w:rPr>
          <w:rFonts w:hint="cs"/>
          <w:rtl/>
        </w:rPr>
      </w:pPr>
      <w:r>
        <w:rPr>
          <w:rFonts w:hint="cs"/>
          <w:rtl/>
        </w:rPr>
        <w:t xml:space="preserve">אז אני מדבר על שמונה תוכניות </w:t>
      </w:r>
      <w:r>
        <w:rPr>
          <w:rFonts w:hint="eastAsia"/>
          <w:rtl/>
        </w:rPr>
        <w:t>–</w:t>
      </w:r>
      <w:r>
        <w:rPr>
          <w:rFonts w:hint="cs"/>
          <w:rtl/>
        </w:rPr>
        <w:t xml:space="preserve"> באמת הרבה, והמטרה שלנו היא לא להרחיב את ההוצאה ושהאיש השמן ירזה והאיש הרזה ישמין משום שאלו המעסיקים ואלו האנשים שיורידו את האבטלה במשק.</w:t>
      </w:r>
    </w:p>
    <w:p w14:paraId="7D05779E" w14:textId="77777777" w:rsidR="00000000" w:rsidRDefault="00A03D81">
      <w:pPr>
        <w:pStyle w:val="a0"/>
        <w:rPr>
          <w:rFonts w:hint="cs"/>
          <w:rtl/>
        </w:rPr>
      </w:pPr>
    </w:p>
    <w:p w14:paraId="55CAD678" w14:textId="77777777" w:rsidR="00000000" w:rsidRDefault="00A03D81">
      <w:pPr>
        <w:pStyle w:val="a0"/>
        <w:rPr>
          <w:rFonts w:hint="cs"/>
          <w:rtl/>
        </w:rPr>
      </w:pPr>
      <w:r>
        <w:rPr>
          <w:rFonts w:hint="cs"/>
          <w:rtl/>
        </w:rPr>
        <w:t>רציתי להגיד כמה מלים. אני חושב שגם השר אולמרט וגם שר הרווחה דיברו בערך על אותם נושאים, ו</w:t>
      </w:r>
      <w:r>
        <w:rPr>
          <w:rFonts w:hint="cs"/>
          <w:rtl/>
        </w:rPr>
        <w:t xml:space="preserve">לכן אדבר בקיצור. בראש ובראשונה בנושא הלחם </w:t>
      </w:r>
      <w:r>
        <w:rPr>
          <w:rFonts w:hint="eastAsia"/>
          <w:rtl/>
        </w:rPr>
        <w:t>–</w:t>
      </w:r>
      <w:r>
        <w:rPr>
          <w:rFonts w:hint="cs"/>
          <w:rtl/>
        </w:rPr>
        <w:t xml:space="preserve"> ללא כל ספק, מחירי הלחם עלו מאחר שתשומות הייצור עלו ונגרמו הפסדים ליצרנים.</w:t>
      </w:r>
    </w:p>
    <w:p w14:paraId="61928CFD" w14:textId="77777777" w:rsidR="00000000" w:rsidRDefault="00A03D81">
      <w:pPr>
        <w:pStyle w:val="a0"/>
        <w:rPr>
          <w:rFonts w:hint="cs"/>
          <w:rtl/>
        </w:rPr>
      </w:pPr>
    </w:p>
    <w:p w14:paraId="4E37A61E" w14:textId="77777777" w:rsidR="00000000" w:rsidRDefault="00A03D81">
      <w:pPr>
        <w:pStyle w:val="af0"/>
        <w:rPr>
          <w:rtl/>
        </w:rPr>
      </w:pPr>
      <w:r>
        <w:rPr>
          <w:rFonts w:hint="eastAsia"/>
          <w:rtl/>
        </w:rPr>
        <w:t>אברהם</w:t>
      </w:r>
      <w:r>
        <w:rPr>
          <w:rtl/>
        </w:rPr>
        <w:t xml:space="preserve"> בורג (העבודה-מימד):</w:t>
      </w:r>
    </w:p>
    <w:p w14:paraId="47ECAF6E" w14:textId="77777777" w:rsidR="00000000" w:rsidRDefault="00A03D81">
      <w:pPr>
        <w:pStyle w:val="a0"/>
        <w:rPr>
          <w:rFonts w:hint="cs"/>
          <w:rtl/>
        </w:rPr>
      </w:pPr>
    </w:p>
    <w:p w14:paraId="5E12E354" w14:textId="77777777" w:rsidR="00000000" w:rsidRDefault="00A03D81">
      <w:pPr>
        <w:pStyle w:val="a0"/>
        <w:rPr>
          <w:rFonts w:hint="cs"/>
          <w:rtl/>
        </w:rPr>
      </w:pPr>
      <w:r>
        <w:rPr>
          <w:rFonts w:hint="cs"/>
          <w:rtl/>
        </w:rPr>
        <w:t>למה כשירדו מחירי הקמח לא הורדתם את מחירי הלחם? איזה מין ארגומנט זה?</w:t>
      </w:r>
    </w:p>
    <w:p w14:paraId="15A7FB97" w14:textId="77777777" w:rsidR="00000000" w:rsidRDefault="00A03D81">
      <w:pPr>
        <w:pStyle w:val="a0"/>
        <w:rPr>
          <w:rFonts w:hint="cs"/>
          <w:rtl/>
        </w:rPr>
      </w:pPr>
    </w:p>
    <w:p w14:paraId="686B7CCF" w14:textId="77777777" w:rsidR="00000000" w:rsidRDefault="00A03D81">
      <w:pPr>
        <w:pStyle w:val="-"/>
        <w:rPr>
          <w:rtl/>
        </w:rPr>
      </w:pPr>
      <w:bookmarkStart w:id="96" w:name="FS000000474T16_02_2004_18_09_10C"/>
      <w:bookmarkEnd w:id="96"/>
      <w:r>
        <w:rPr>
          <w:rtl/>
        </w:rPr>
        <w:t>השר גדעון עזרא:</w:t>
      </w:r>
    </w:p>
    <w:p w14:paraId="7EA010CC" w14:textId="77777777" w:rsidR="00000000" w:rsidRDefault="00A03D81">
      <w:pPr>
        <w:pStyle w:val="a0"/>
        <w:rPr>
          <w:rtl/>
        </w:rPr>
      </w:pPr>
    </w:p>
    <w:p w14:paraId="5DB16F1F" w14:textId="77777777" w:rsidR="00000000" w:rsidRDefault="00A03D81">
      <w:pPr>
        <w:pStyle w:val="a0"/>
        <w:rPr>
          <w:rFonts w:hint="cs"/>
          <w:rtl/>
        </w:rPr>
      </w:pPr>
      <w:r>
        <w:rPr>
          <w:rFonts w:hint="cs"/>
          <w:rtl/>
        </w:rPr>
        <w:t>תדע לך דבר אחד, אני לפני</w:t>
      </w:r>
      <w:r>
        <w:rPr>
          <w:rFonts w:hint="cs"/>
          <w:rtl/>
        </w:rPr>
        <w:t xml:space="preserve"> שנה וחצי לא הייתי בממשלה. קשה לי לתת לך תשובה.</w:t>
      </w:r>
    </w:p>
    <w:p w14:paraId="7B00F2C4" w14:textId="77777777" w:rsidR="00000000" w:rsidRDefault="00A03D81">
      <w:pPr>
        <w:pStyle w:val="a0"/>
        <w:rPr>
          <w:rFonts w:hint="cs"/>
          <w:rtl/>
        </w:rPr>
      </w:pPr>
    </w:p>
    <w:p w14:paraId="6E6E48BB" w14:textId="77777777" w:rsidR="00000000" w:rsidRDefault="00A03D81">
      <w:pPr>
        <w:pStyle w:val="af0"/>
        <w:rPr>
          <w:rtl/>
        </w:rPr>
      </w:pPr>
      <w:r>
        <w:rPr>
          <w:rFonts w:hint="eastAsia"/>
          <w:rtl/>
        </w:rPr>
        <w:t>אברהם</w:t>
      </w:r>
      <w:r>
        <w:rPr>
          <w:rtl/>
        </w:rPr>
        <w:t xml:space="preserve"> בורג (העבודה-מימד):</w:t>
      </w:r>
    </w:p>
    <w:p w14:paraId="17E90DC5" w14:textId="77777777" w:rsidR="00000000" w:rsidRDefault="00A03D81">
      <w:pPr>
        <w:pStyle w:val="a0"/>
        <w:rPr>
          <w:rFonts w:hint="cs"/>
          <w:rtl/>
        </w:rPr>
      </w:pPr>
    </w:p>
    <w:p w14:paraId="62C1FE54" w14:textId="77777777" w:rsidR="00000000" w:rsidRDefault="00A03D81">
      <w:pPr>
        <w:pStyle w:val="a0"/>
        <w:rPr>
          <w:rFonts w:hint="cs"/>
          <w:rtl/>
        </w:rPr>
      </w:pPr>
      <w:r>
        <w:rPr>
          <w:rFonts w:hint="cs"/>
          <w:rtl/>
        </w:rPr>
        <w:t>אה. עכשיו אתה שר.</w:t>
      </w:r>
    </w:p>
    <w:p w14:paraId="4746CC75" w14:textId="77777777" w:rsidR="00000000" w:rsidRDefault="00A03D81">
      <w:pPr>
        <w:pStyle w:val="a0"/>
        <w:rPr>
          <w:rFonts w:hint="cs"/>
          <w:rtl/>
        </w:rPr>
      </w:pPr>
    </w:p>
    <w:p w14:paraId="021E8C95" w14:textId="77777777" w:rsidR="00000000" w:rsidRDefault="00A03D81">
      <w:pPr>
        <w:pStyle w:val="-"/>
        <w:rPr>
          <w:rtl/>
        </w:rPr>
      </w:pPr>
      <w:bookmarkStart w:id="97" w:name="FS000000474T16_02_2004_18_09_51C"/>
      <w:bookmarkEnd w:id="97"/>
      <w:r>
        <w:rPr>
          <w:rtl/>
        </w:rPr>
        <w:t>השר גדעון עזרא:</w:t>
      </w:r>
    </w:p>
    <w:p w14:paraId="6903EF11" w14:textId="77777777" w:rsidR="00000000" w:rsidRDefault="00A03D81">
      <w:pPr>
        <w:pStyle w:val="a0"/>
        <w:rPr>
          <w:rtl/>
        </w:rPr>
      </w:pPr>
    </w:p>
    <w:p w14:paraId="56F74F32" w14:textId="77777777" w:rsidR="00000000" w:rsidRDefault="00A03D81">
      <w:pPr>
        <w:pStyle w:val="a0"/>
        <w:rPr>
          <w:rFonts w:hint="cs"/>
          <w:rtl/>
        </w:rPr>
      </w:pPr>
      <w:r>
        <w:rPr>
          <w:rFonts w:hint="cs"/>
          <w:rtl/>
        </w:rPr>
        <w:t>לא שאני לא אחראי, אני לא יודע.</w:t>
      </w:r>
    </w:p>
    <w:p w14:paraId="68A610D8" w14:textId="77777777" w:rsidR="00000000" w:rsidRDefault="00A03D81">
      <w:pPr>
        <w:pStyle w:val="a0"/>
        <w:rPr>
          <w:rFonts w:hint="cs"/>
          <w:rtl/>
        </w:rPr>
      </w:pPr>
    </w:p>
    <w:p w14:paraId="45E12CF3" w14:textId="77777777" w:rsidR="00000000" w:rsidRDefault="00A03D81">
      <w:pPr>
        <w:pStyle w:val="af0"/>
        <w:rPr>
          <w:rtl/>
        </w:rPr>
      </w:pPr>
      <w:r>
        <w:rPr>
          <w:rFonts w:hint="eastAsia"/>
          <w:rtl/>
        </w:rPr>
        <w:t>מל</w:t>
      </w:r>
      <w:r>
        <w:rPr>
          <w:rtl/>
        </w:rPr>
        <w:t xml:space="preserve"> פולישוק-בלוך (שינוי):</w:t>
      </w:r>
    </w:p>
    <w:p w14:paraId="6A863121" w14:textId="77777777" w:rsidR="00000000" w:rsidRDefault="00A03D81">
      <w:pPr>
        <w:pStyle w:val="a0"/>
        <w:rPr>
          <w:rFonts w:hint="cs"/>
          <w:rtl/>
        </w:rPr>
      </w:pPr>
    </w:p>
    <w:p w14:paraId="3917AA70" w14:textId="77777777" w:rsidR="00000000" w:rsidRDefault="00A03D81">
      <w:pPr>
        <w:pStyle w:val="a0"/>
        <w:rPr>
          <w:rFonts w:hint="cs"/>
          <w:rtl/>
        </w:rPr>
      </w:pPr>
      <w:r>
        <w:rPr>
          <w:rFonts w:hint="cs"/>
          <w:rtl/>
        </w:rPr>
        <w:t>מפלגת העבודה היתה שם, היא יכולה לתת תשובות.</w:t>
      </w:r>
    </w:p>
    <w:p w14:paraId="5BF2504B" w14:textId="77777777" w:rsidR="00000000" w:rsidRDefault="00A03D81">
      <w:pPr>
        <w:pStyle w:val="a0"/>
        <w:rPr>
          <w:rFonts w:hint="cs"/>
          <w:rtl/>
        </w:rPr>
      </w:pPr>
    </w:p>
    <w:p w14:paraId="79FF43A1" w14:textId="77777777" w:rsidR="00000000" w:rsidRDefault="00A03D81">
      <w:pPr>
        <w:pStyle w:val="af0"/>
        <w:rPr>
          <w:rtl/>
        </w:rPr>
      </w:pPr>
      <w:r>
        <w:rPr>
          <w:rFonts w:hint="eastAsia"/>
          <w:rtl/>
        </w:rPr>
        <w:t>אברהם</w:t>
      </w:r>
      <w:r>
        <w:rPr>
          <w:rtl/>
        </w:rPr>
        <w:t xml:space="preserve"> בורג (העבודה-מימד):</w:t>
      </w:r>
    </w:p>
    <w:p w14:paraId="50D27764" w14:textId="77777777" w:rsidR="00000000" w:rsidRDefault="00A03D81">
      <w:pPr>
        <w:pStyle w:val="a0"/>
        <w:rPr>
          <w:rFonts w:hint="cs"/>
          <w:rtl/>
        </w:rPr>
      </w:pPr>
    </w:p>
    <w:p w14:paraId="353B1391" w14:textId="77777777" w:rsidR="00000000" w:rsidRDefault="00A03D81">
      <w:pPr>
        <w:pStyle w:val="a0"/>
        <w:rPr>
          <w:rFonts w:hint="cs"/>
          <w:rtl/>
        </w:rPr>
      </w:pPr>
      <w:r>
        <w:rPr>
          <w:rFonts w:hint="cs"/>
          <w:rtl/>
        </w:rPr>
        <w:t xml:space="preserve">האם בפעם הבאה </w:t>
      </w:r>
      <w:r>
        <w:rPr>
          <w:rFonts w:hint="cs"/>
          <w:rtl/>
        </w:rPr>
        <w:t>שירדו מחירי הקמח ואתה תהיה בממשלה תצביע בעד הורדת המחירים?</w:t>
      </w:r>
    </w:p>
    <w:p w14:paraId="366A6C28" w14:textId="77777777" w:rsidR="00000000" w:rsidRDefault="00A03D81">
      <w:pPr>
        <w:pStyle w:val="a0"/>
        <w:rPr>
          <w:rFonts w:hint="cs"/>
          <w:rtl/>
        </w:rPr>
      </w:pPr>
    </w:p>
    <w:p w14:paraId="2BC40323" w14:textId="77777777" w:rsidR="00000000" w:rsidRDefault="00A03D81">
      <w:pPr>
        <w:pStyle w:val="-"/>
        <w:rPr>
          <w:rtl/>
        </w:rPr>
      </w:pPr>
      <w:bookmarkStart w:id="98" w:name="FS000000474T16_02_2004_18_11_09C"/>
      <w:bookmarkEnd w:id="98"/>
      <w:r>
        <w:rPr>
          <w:rtl/>
        </w:rPr>
        <w:t>השר גדעון עזרא:</w:t>
      </w:r>
    </w:p>
    <w:p w14:paraId="19B92FEE" w14:textId="77777777" w:rsidR="00000000" w:rsidRDefault="00A03D81">
      <w:pPr>
        <w:pStyle w:val="a0"/>
        <w:rPr>
          <w:rtl/>
        </w:rPr>
      </w:pPr>
    </w:p>
    <w:p w14:paraId="70708B9C" w14:textId="77777777" w:rsidR="00000000" w:rsidRDefault="00A03D81">
      <w:pPr>
        <w:pStyle w:val="a0"/>
        <w:rPr>
          <w:rFonts w:hint="cs"/>
          <w:rtl/>
        </w:rPr>
      </w:pPr>
      <w:r>
        <w:rPr>
          <w:rFonts w:hint="cs"/>
          <w:rtl/>
        </w:rPr>
        <w:t xml:space="preserve">אני יכול להגיד לך, שמאז 1996 לא היתה ירידה </w:t>
      </w:r>
      <w:r>
        <w:rPr>
          <w:rFonts w:hint="eastAsia"/>
          <w:rtl/>
        </w:rPr>
        <w:t>–</w:t>
      </w:r>
      <w:r>
        <w:rPr>
          <w:rFonts w:hint="cs"/>
          <w:rtl/>
        </w:rPr>
        <w:t xml:space="preserve"> את זה אני יודע. </w:t>
      </w:r>
    </w:p>
    <w:p w14:paraId="28A8CAD2" w14:textId="77777777" w:rsidR="00000000" w:rsidRDefault="00A03D81">
      <w:pPr>
        <w:pStyle w:val="a0"/>
        <w:rPr>
          <w:rFonts w:hint="cs"/>
          <w:rtl/>
        </w:rPr>
      </w:pPr>
    </w:p>
    <w:p w14:paraId="6E79AA89" w14:textId="77777777" w:rsidR="00000000" w:rsidRDefault="00A03D81">
      <w:pPr>
        <w:pStyle w:val="af0"/>
        <w:rPr>
          <w:rtl/>
        </w:rPr>
      </w:pPr>
      <w:r>
        <w:rPr>
          <w:rFonts w:hint="eastAsia"/>
          <w:rtl/>
        </w:rPr>
        <w:t>אברהם</w:t>
      </w:r>
      <w:r>
        <w:rPr>
          <w:rtl/>
        </w:rPr>
        <w:t xml:space="preserve"> בורג (העבודה-מימד):</w:t>
      </w:r>
    </w:p>
    <w:p w14:paraId="4C903837" w14:textId="77777777" w:rsidR="00000000" w:rsidRDefault="00A03D81">
      <w:pPr>
        <w:pStyle w:val="a0"/>
        <w:rPr>
          <w:rFonts w:hint="cs"/>
          <w:rtl/>
        </w:rPr>
      </w:pPr>
    </w:p>
    <w:p w14:paraId="53C965EE" w14:textId="77777777" w:rsidR="00000000" w:rsidRDefault="00A03D81">
      <w:pPr>
        <w:pStyle w:val="a0"/>
        <w:rPr>
          <w:rFonts w:hint="cs"/>
          <w:rtl/>
        </w:rPr>
      </w:pPr>
      <w:r>
        <w:rPr>
          <w:rFonts w:hint="cs"/>
          <w:rtl/>
        </w:rPr>
        <w:t>נכון.</w:t>
      </w:r>
    </w:p>
    <w:p w14:paraId="70582E07" w14:textId="77777777" w:rsidR="00000000" w:rsidRDefault="00A03D81">
      <w:pPr>
        <w:pStyle w:val="a0"/>
        <w:rPr>
          <w:rFonts w:hint="cs"/>
          <w:rtl/>
        </w:rPr>
      </w:pPr>
    </w:p>
    <w:p w14:paraId="01EAC931" w14:textId="77777777" w:rsidR="00000000" w:rsidRDefault="00A03D81">
      <w:pPr>
        <w:pStyle w:val="-"/>
        <w:rPr>
          <w:rtl/>
        </w:rPr>
      </w:pPr>
      <w:bookmarkStart w:id="99" w:name="FS000000474T16_02_2004_18_11_50C"/>
      <w:bookmarkEnd w:id="99"/>
      <w:r>
        <w:rPr>
          <w:rtl/>
        </w:rPr>
        <w:t>השר גדעון עזרא:</w:t>
      </w:r>
    </w:p>
    <w:p w14:paraId="27352003" w14:textId="77777777" w:rsidR="00000000" w:rsidRDefault="00A03D81">
      <w:pPr>
        <w:pStyle w:val="a0"/>
        <w:rPr>
          <w:rtl/>
        </w:rPr>
      </w:pPr>
    </w:p>
    <w:p w14:paraId="3C19EA4F" w14:textId="77777777" w:rsidR="00000000" w:rsidRDefault="00A03D81">
      <w:pPr>
        <w:pStyle w:val="a0"/>
        <w:rPr>
          <w:rFonts w:hint="cs"/>
          <w:rtl/>
        </w:rPr>
      </w:pPr>
      <w:r>
        <w:rPr>
          <w:rFonts w:hint="cs"/>
          <w:rtl/>
        </w:rPr>
        <w:t>מאז 1996 לא היתה ירידה במחירי הלחם.</w:t>
      </w:r>
    </w:p>
    <w:p w14:paraId="493EB3A9" w14:textId="77777777" w:rsidR="00000000" w:rsidRDefault="00A03D81">
      <w:pPr>
        <w:pStyle w:val="a0"/>
        <w:rPr>
          <w:rFonts w:hint="cs"/>
          <w:rtl/>
        </w:rPr>
      </w:pPr>
    </w:p>
    <w:p w14:paraId="057F47DE" w14:textId="77777777" w:rsidR="00000000" w:rsidRDefault="00A03D81">
      <w:pPr>
        <w:pStyle w:val="af1"/>
        <w:rPr>
          <w:rtl/>
        </w:rPr>
      </w:pPr>
      <w:r>
        <w:rPr>
          <w:rtl/>
        </w:rPr>
        <w:t>היו"ר מוחמד ברכה:</w:t>
      </w:r>
    </w:p>
    <w:p w14:paraId="7EF4D195" w14:textId="77777777" w:rsidR="00000000" w:rsidRDefault="00A03D81">
      <w:pPr>
        <w:pStyle w:val="a0"/>
        <w:rPr>
          <w:rtl/>
        </w:rPr>
      </w:pPr>
    </w:p>
    <w:p w14:paraId="11193B57" w14:textId="77777777" w:rsidR="00000000" w:rsidRDefault="00A03D81">
      <w:pPr>
        <w:pStyle w:val="a0"/>
        <w:rPr>
          <w:rFonts w:hint="cs"/>
          <w:rtl/>
        </w:rPr>
      </w:pPr>
      <w:r>
        <w:rPr>
          <w:rFonts w:hint="cs"/>
          <w:rtl/>
        </w:rPr>
        <w:t>במחירי הל</w:t>
      </w:r>
      <w:r>
        <w:rPr>
          <w:rFonts w:hint="cs"/>
          <w:rtl/>
        </w:rPr>
        <w:t>חם הוא אומר.</w:t>
      </w:r>
    </w:p>
    <w:p w14:paraId="100635FA" w14:textId="77777777" w:rsidR="00000000" w:rsidRDefault="00A03D81">
      <w:pPr>
        <w:pStyle w:val="a0"/>
        <w:rPr>
          <w:rFonts w:hint="cs"/>
          <w:rtl/>
        </w:rPr>
      </w:pPr>
    </w:p>
    <w:p w14:paraId="5951623A" w14:textId="77777777" w:rsidR="00000000" w:rsidRDefault="00A03D81">
      <w:pPr>
        <w:pStyle w:val="af0"/>
        <w:rPr>
          <w:rtl/>
        </w:rPr>
      </w:pPr>
      <w:r>
        <w:rPr>
          <w:rFonts w:hint="eastAsia"/>
          <w:rtl/>
        </w:rPr>
        <w:t>אברהם</w:t>
      </w:r>
      <w:r>
        <w:rPr>
          <w:rtl/>
        </w:rPr>
        <w:t xml:space="preserve"> בורג (העבודה-מימד):</w:t>
      </w:r>
    </w:p>
    <w:p w14:paraId="223243EF" w14:textId="77777777" w:rsidR="00000000" w:rsidRDefault="00A03D81">
      <w:pPr>
        <w:pStyle w:val="a0"/>
        <w:rPr>
          <w:rFonts w:hint="cs"/>
          <w:rtl/>
        </w:rPr>
      </w:pPr>
    </w:p>
    <w:p w14:paraId="7D64DAC6" w14:textId="77777777" w:rsidR="00000000" w:rsidRDefault="00A03D81">
      <w:pPr>
        <w:pStyle w:val="a0"/>
        <w:rPr>
          <w:rFonts w:hint="cs"/>
          <w:rtl/>
        </w:rPr>
      </w:pPr>
      <w:r>
        <w:rPr>
          <w:rFonts w:hint="cs"/>
          <w:rtl/>
        </w:rPr>
        <w:t>לא, אני שאלתי על הקמח.</w:t>
      </w:r>
    </w:p>
    <w:p w14:paraId="2129CB8D" w14:textId="77777777" w:rsidR="00000000" w:rsidRDefault="00A03D81">
      <w:pPr>
        <w:pStyle w:val="a0"/>
        <w:rPr>
          <w:rFonts w:hint="cs"/>
          <w:rtl/>
        </w:rPr>
      </w:pPr>
    </w:p>
    <w:p w14:paraId="5B72B02B" w14:textId="77777777" w:rsidR="00000000" w:rsidRDefault="00A03D81">
      <w:pPr>
        <w:pStyle w:val="-"/>
        <w:rPr>
          <w:rtl/>
        </w:rPr>
      </w:pPr>
      <w:bookmarkStart w:id="100" w:name="FS000000474T16_02_2004_18_12_39C"/>
      <w:bookmarkEnd w:id="100"/>
      <w:r>
        <w:rPr>
          <w:rtl/>
        </w:rPr>
        <w:t>השר גדעון עזרא:</w:t>
      </w:r>
    </w:p>
    <w:p w14:paraId="59DD5A8E" w14:textId="77777777" w:rsidR="00000000" w:rsidRDefault="00A03D81">
      <w:pPr>
        <w:pStyle w:val="a0"/>
        <w:rPr>
          <w:rtl/>
        </w:rPr>
      </w:pPr>
    </w:p>
    <w:p w14:paraId="1BE7D9DF" w14:textId="77777777" w:rsidR="00000000" w:rsidRDefault="00A03D81">
      <w:pPr>
        <w:pStyle w:val="a0"/>
        <w:rPr>
          <w:rFonts w:hint="cs"/>
          <w:rtl/>
        </w:rPr>
      </w:pPr>
      <w:r>
        <w:rPr>
          <w:rFonts w:hint="cs"/>
          <w:rtl/>
        </w:rPr>
        <w:t>בגלל הקמח לא היתה הורדה. ירד מחיר הקמח ולא הורידו את מחירי הלחם.</w:t>
      </w:r>
    </w:p>
    <w:p w14:paraId="289E0326" w14:textId="77777777" w:rsidR="00000000" w:rsidRDefault="00A03D81">
      <w:pPr>
        <w:pStyle w:val="a0"/>
        <w:rPr>
          <w:rFonts w:hint="cs"/>
          <w:rtl/>
        </w:rPr>
      </w:pPr>
    </w:p>
    <w:p w14:paraId="50EB990D" w14:textId="77777777" w:rsidR="00000000" w:rsidRDefault="00A03D81">
      <w:pPr>
        <w:pStyle w:val="af0"/>
        <w:rPr>
          <w:rtl/>
        </w:rPr>
      </w:pPr>
      <w:r>
        <w:rPr>
          <w:rFonts w:hint="eastAsia"/>
          <w:rtl/>
        </w:rPr>
        <w:t>רן</w:t>
      </w:r>
      <w:r>
        <w:rPr>
          <w:rtl/>
        </w:rPr>
        <w:t xml:space="preserve"> כהן (מרצ):</w:t>
      </w:r>
    </w:p>
    <w:p w14:paraId="795B762A" w14:textId="77777777" w:rsidR="00000000" w:rsidRDefault="00A03D81">
      <w:pPr>
        <w:pStyle w:val="a0"/>
        <w:rPr>
          <w:rFonts w:hint="cs"/>
          <w:rtl/>
        </w:rPr>
      </w:pPr>
    </w:p>
    <w:p w14:paraId="44D11F6B" w14:textId="77777777" w:rsidR="00000000" w:rsidRDefault="00A03D81">
      <w:pPr>
        <w:pStyle w:val="a0"/>
        <w:rPr>
          <w:rFonts w:hint="cs"/>
          <w:rtl/>
        </w:rPr>
      </w:pPr>
      <w:r>
        <w:rPr>
          <w:rFonts w:hint="cs"/>
          <w:rtl/>
        </w:rPr>
        <w:t>כבוד השר, יש דוח של מבקר המדינה. יש ירידה של 4.5% שהיתה צריכה להתבצע לפני עשרה חודשים ולא בוצ</w:t>
      </w:r>
      <w:r>
        <w:rPr>
          <w:rFonts w:hint="cs"/>
          <w:rtl/>
        </w:rPr>
        <w:t>עה, וזה לבדיקתך.</w:t>
      </w:r>
    </w:p>
    <w:p w14:paraId="25AF36F2" w14:textId="77777777" w:rsidR="00000000" w:rsidRDefault="00A03D81">
      <w:pPr>
        <w:pStyle w:val="a0"/>
        <w:rPr>
          <w:rFonts w:hint="cs"/>
          <w:rtl/>
        </w:rPr>
      </w:pPr>
    </w:p>
    <w:p w14:paraId="4DDBAB0B" w14:textId="77777777" w:rsidR="00000000" w:rsidRDefault="00A03D81">
      <w:pPr>
        <w:pStyle w:val="-"/>
        <w:rPr>
          <w:rtl/>
        </w:rPr>
      </w:pPr>
      <w:bookmarkStart w:id="101" w:name="FS000000474T16_02_2004_18_14_03C"/>
      <w:bookmarkEnd w:id="101"/>
      <w:r>
        <w:rPr>
          <w:rtl/>
        </w:rPr>
        <w:t>השר גדעון עזרא:</w:t>
      </w:r>
    </w:p>
    <w:p w14:paraId="7F3DA99F" w14:textId="77777777" w:rsidR="00000000" w:rsidRDefault="00A03D81">
      <w:pPr>
        <w:pStyle w:val="a0"/>
        <w:rPr>
          <w:rtl/>
        </w:rPr>
      </w:pPr>
    </w:p>
    <w:p w14:paraId="7BA136CA" w14:textId="77777777" w:rsidR="00000000" w:rsidRDefault="00A03D81">
      <w:pPr>
        <w:pStyle w:val="a0"/>
        <w:rPr>
          <w:rFonts w:hint="cs"/>
          <w:rtl/>
        </w:rPr>
      </w:pPr>
      <w:r>
        <w:rPr>
          <w:rFonts w:hint="cs"/>
          <w:rtl/>
        </w:rPr>
        <w:t>על כל פנים, מה שרציתי להגיד בנושא הלחם הוא, שבגלל העלייה החדה במחירים והקושי שנגרם בשל כך לשכבות החלשות בחברה, נבחנות בימים אלה כמה דרכים למיתון הפגיעה במידת האפשר, ואני אומר את זה כהשלמה לדברי השר אולמרט קודם.</w:t>
      </w:r>
    </w:p>
    <w:p w14:paraId="72BFD14D" w14:textId="77777777" w:rsidR="00000000" w:rsidRDefault="00A03D81">
      <w:pPr>
        <w:pStyle w:val="a0"/>
        <w:rPr>
          <w:rFonts w:hint="cs"/>
          <w:rtl/>
        </w:rPr>
      </w:pPr>
    </w:p>
    <w:p w14:paraId="43CD62CB" w14:textId="77777777" w:rsidR="00000000" w:rsidRDefault="00A03D81">
      <w:pPr>
        <w:pStyle w:val="af0"/>
        <w:rPr>
          <w:rtl/>
        </w:rPr>
      </w:pPr>
      <w:r>
        <w:rPr>
          <w:rFonts w:hint="eastAsia"/>
          <w:rtl/>
        </w:rPr>
        <w:t>אברהם</w:t>
      </w:r>
      <w:r>
        <w:rPr>
          <w:rtl/>
        </w:rPr>
        <w:t xml:space="preserve"> בור</w:t>
      </w:r>
      <w:r>
        <w:rPr>
          <w:rtl/>
        </w:rPr>
        <w:t>ג (העבודה-מימד):</w:t>
      </w:r>
    </w:p>
    <w:p w14:paraId="3953EE46" w14:textId="77777777" w:rsidR="00000000" w:rsidRDefault="00A03D81">
      <w:pPr>
        <w:pStyle w:val="a0"/>
        <w:rPr>
          <w:rFonts w:hint="cs"/>
          <w:rtl/>
        </w:rPr>
      </w:pPr>
    </w:p>
    <w:p w14:paraId="63E8B5D0" w14:textId="77777777" w:rsidR="00000000" w:rsidRDefault="00A03D81">
      <w:pPr>
        <w:pStyle w:val="a0"/>
        <w:rPr>
          <w:rFonts w:hint="cs"/>
          <w:rtl/>
        </w:rPr>
      </w:pPr>
      <w:r>
        <w:rPr>
          <w:rFonts w:hint="cs"/>
          <w:rtl/>
        </w:rPr>
        <w:t xml:space="preserve">אולי ניתן להם </w:t>
      </w:r>
      <w:r>
        <w:rPr>
          <w:rFonts w:hint="cs"/>
        </w:rPr>
        <w:t>DVD</w:t>
      </w:r>
      <w:r>
        <w:rPr>
          <w:rFonts w:hint="cs"/>
          <w:rtl/>
        </w:rPr>
        <w:t xml:space="preserve">? </w:t>
      </w:r>
    </w:p>
    <w:p w14:paraId="7193EA37" w14:textId="77777777" w:rsidR="00000000" w:rsidRDefault="00A03D81">
      <w:pPr>
        <w:pStyle w:val="a0"/>
        <w:rPr>
          <w:rFonts w:hint="cs"/>
          <w:rtl/>
        </w:rPr>
      </w:pPr>
    </w:p>
    <w:p w14:paraId="528D3145" w14:textId="77777777" w:rsidR="00000000" w:rsidRDefault="00A03D81">
      <w:pPr>
        <w:pStyle w:val="-"/>
        <w:rPr>
          <w:rtl/>
        </w:rPr>
      </w:pPr>
      <w:bookmarkStart w:id="102" w:name="FS000000474T16_02_2004_18_15_39C"/>
      <w:bookmarkEnd w:id="102"/>
      <w:r>
        <w:rPr>
          <w:rtl/>
        </w:rPr>
        <w:t>השר גדעון עזרא:</w:t>
      </w:r>
    </w:p>
    <w:p w14:paraId="0DA8167C" w14:textId="77777777" w:rsidR="00000000" w:rsidRDefault="00A03D81">
      <w:pPr>
        <w:pStyle w:val="a0"/>
        <w:rPr>
          <w:rtl/>
        </w:rPr>
      </w:pPr>
    </w:p>
    <w:p w14:paraId="0473548A" w14:textId="77777777" w:rsidR="00000000" w:rsidRDefault="00A03D81">
      <w:pPr>
        <w:pStyle w:val="a0"/>
        <w:rPr>
          <w:rFonts w:hint="cs"/>
          <w:rtl/>
        </w:rPr>
      </w:pPr>
      <w:r>
        <w:rPr>
          <w:rFonts w:hint="cs"/>
          <w:rtl/>
        </w:rPr>
        <w:t>עכשיו</w:t>
      </w:r>
      <w:r>
        <w:rPr>
          <w:rFonts w:hint="cs"/>
        </w:rPr>
        <w:t xml:space="preserve"> </w:t>
      </w:r>
      <w:r>
        <w:rPr>
          <w:rFonts w:hint="cs"/>
          <w:rtl/>
        </w:rPr>
        <w:t>אני מגיע ל-</w:t>
      </w:r>
      <w:r>
        <w:rPr>
          <w:rFonts w:hint="cs"/>
        </w:rPr>
        <w:t>DVD</w:t>
      </w:r>
      <w:r>
        <w:rPr>
          <w:rFonts w:hint="cs"/>
          <w:rtl/>
        </w:rPr>
        <w:t>.</w:t>
      </w:r>
    </w:p>
    <w:p w14:paraId="577EDC2B" w14:textId="77777777" w:rsidR="00000000" w:rsidRDefault="00A03D81">
      <w:pPr>
        <w:pStyle w:val="af0"/>
        <w:rPr>
          <w:rFonts w:hint="cs"/>
          <w:rtl/>
        </w:rPr>
      </w:pPr>
    </w:p>
    <w:p w14:paraId="38D133A4" w14:textId="77777777" w:rsidR="00000000" w:rsidRDefault="00A03D81">
      <w:pPr>
        <w:pStyle w:val="af0"/>
        <w:rPr>
          <w:rtl/>
        </w:rPr>
      </w:pPr>
      <w:r>
        <w:rPr>
          <w:rFonts w:hint="eastAsia"/>
          <w:rtl/>
        </w:rPr>
        <w:t>אברהם</w:t>
      </w:r>
      <w:r>
        <w:rPr>
          <w:rtl/>
        </w:rPr>
        <w:t xml:space="preserve"> בורג (העבודה-מימד):</w:t>
      </w:r>
    </w:p>
    <w:p w14:paraId="4CB6E222" w14:textId="77777777" w:rsidR="00000000" w:rsidRDefault="00A03D81">
      <w:pPr>
        <w:pStyle w:val="a0"/>
        <w:rPr>
          <w:rFonts w:hint="cs"/>
          <w:rtl/>
        </w:rPr>
      </w:pPr>
    </w:p>
    <w:p w14:paraId="1F0E1E1A" w14:textId="77777777" w:rsidR="00000000" w:rsidRDefault="00A03D81">
      <w:pPr>
        <w:pStyle w:val="a0"/>
        <w:rPr>
          <w:rFonts w:hint="cs"/>
          <w:rtl/>
        </w:rPr>
      </w:pPr>
      <w:r>
        <w:rPr>
          <w:rFonts w:hint="cs"/>
          <w:rtl/>
        </w:rPr>
        <w:t xml:space="preserve">שיוכלו לראות לחם בטלוויזיה. </w:t>
      </w:r>
    </w:p>
    <w:p w14:paraId="7BA5868F" w14:textId="77777777" w:rsidR="00000000" w:rsidRDefault="00A03D81">
      <w:pPr>
        <w:pStyle w:val="a0"/>
        <w:rPr>
          <w:rFonts w:hint="cs"/>
          <w:rtl/>
        </w:rPr>
      </w:pPr>
    </w:p>
    <w:p w14:paraId="18282838" w14:textId="77777777" w:rsidR="00000000" w:rsidRDefault="00A03D81">
      <w:pPr>
        <w:pStyle w:val="-"/>
        <w:rPr>
          <w:rtl/>
        </w:rPr>
      </w:pPr>
      <w:bookmarkStart w:id="103" w:name="FS000000474T16_02_2004_18_16_12C"/>
      <w:bookmarkEnd w:id="103"/>
      <w:r>
        <w:rPr>
          <w:rtl/>
        </w:rPr>
        <w:t>השר גדעון עזרא:</w:t>
      </w:r>
    </w:p>
    <w:p w14:paraId="579BA104" w14:textId="77777777" w:rsidR="00000000" w:rsidRDefault="00A03D81">
      <w:pPr>
        <w:pStyle w:val="a0"/>
        <w:rPr>
          <w:rtl/>
        </w:rPr>
      </w:pPr>
    </w:p>
    <w:p w14:paraId="087D0AE5" w14:textId="77777777" w:rsidR="00000000" w:rsidRDefault="00A03D81">
      <w:pPr>
        <w:pStyle w:val="a0"/>
        <w:rPr>
          <w:rFonts w:hint="cs"/>
          <w:rtl/>
        </w:rPr>
      </w:pPr>
      <w:r>
        <w:rPr>
          <w:rFonts w:hint="cs"/>
          <w:rtl/>
        </w:rPr>
        <w:t>אני מגיע עכשיו ל-</w:t>
      </w:r>
      <w:r>
        <w:rPr>
          <w:rFonts w:hint="cs"/>
        </w:rPr>
        <w:t>DVD</w:t>
      </w:r>
      <w:r>
        <w:rPr>
          <w:rFonts w:hint="cs"/>
          <w:rtl/>
        </w:rPr>
        <w:t>. אחד מקווי המדיניות הבסיסיים של הממשלה הוא לסייע לאוכלוסיות החלשות בהגברת כושר הקנ</w:t>
      </w:r>
      <w:r>
        <w:rPr>
          <w:rFonts w:hint="cs"/>
          <w:rtl/>
        </w:rPr>
        <w:t>ייה שלהן, ואת זה עשינו בהורדת המע"מ.</w:t>
      </w:r>
    </w:p>
    <w:p w14:paraId="4017B102" w14:textId="77777777" w:rsidR="00000000" w:rsidRDefault="00A03D81">
      <w:pPr>
        <w:pStyle w:val="a0"/>
        <w:rPr>
          <w:rFonts w:hint="cs"/>
          <w:rtl/>
        </w:rPr>
      </w:pPr>
    </w:p>
    <w:p w14:paraId="67EE6DF2" w14:textId="77777777" w:rsidR="00000000" w:rsidRDefault="00A03D81">
      <w:pPr>
        <w:pStyle w:val="af0"/>
        <w:rPr>
          <w:rtl/>
        </w:rPr>
      </w:pPr>
      <w:r>
        <w:rPr>
          <w:rFonts w:hint="eastAsia"/>
          <w:rtl/>
        </w:rPr>
        <w:t>אילן</w:t>
      </w:r>
      <w:r>
        <w:rPr>
          <w:rtl/>
        </w:rPr>
        <w:t xml:space="preserve"> שלגי (שינוי):</w:t>
      </w:r>
    </w:p>
    <w:p w14:paraId="40FCBD0C" w14:textId="77777777" w:rsidR="00000000" w:rsidRDefault="00A03D81">
      <w:pPr>
        <w:pStyle w:val="a0"/>
        <w:rPr>
          <w:rFonts w:hint="cs"/>
          <w:rtl/>
        </w:rPr>
      </w:pPr>
    </w:p>
    <w:p w14:paraId="3AED50EC" w14:textId="77777777" w:rsidR="00000000" w:rsidRDefault="00A03D81">
      <w:pPr>
        <w:pStyle w:val="a0"/>
        <w:rPr>
          <w:rFonts w:hint="cs"/>
          <w:rtl/>
        </w:rPr>
      </w:pPr>
      <w:r>
        <w:rPr>
          <w:rFonts w:hint="cs"/>
          <w:rtl/>
        </w:rPr>
        <w:t>הילדים יחזרו הביתה ב-11:30 ויוכלו לראות את הטלנובלה ב-</w:t>
      </w:r>
      <w:r>
        <w:rPr>
          <w:rFonts w:hint="cs"/>
        </w:rPr>
        <w:t>DVD</w:t>
      </w:r>
      <w:r>
        <w:rPr>
          <w:rFonts w:hint="cs"/>
          <w:rtl/>
        </w:rPr>
        <w:t>.</w:t>
      </w:r>
    </w:p>
    <w:p w14:paraId="3D46463A" w14:textId="77777777" w:rsidR="00000000" w:rsidRDefault="00A03D81">
      <w:pPr>
        <w:pStyle w:val="a0"/>
        <w:rPr>
          <w:rFonts w:hint="cs"/>
          <w:rtl/>
        </w:rPr>
      </w:pPr>
    </w:p>
    <w:p w14:paraId="4C00E667" w14:textId="77777777" w:rsidR="00000000" w:rsidRDefault="00A03D81">
      <w:pPr>
        <w:pStyle w:val="-"/>
        <w:rPr>
          <w:rtl/>
        </w:rPr>
      </w:pPr>
      <w:bookmarkStart w:id="104" w:name="FS000000474T16_02_2004_18_17_52C"/>
      <w:bookmarkEnd w:id="104"/>
      <w:r>
        <w:rPr>
          <w:rtl/>
        </w:rPr>
        <w:t>השר גדעון עזרא:</w:t>
      </w:r>
    </w:p>
    <w:p w14:paraId="5993D442" w14:textId="77777777" w:rsidR="00000000" w:rsidRDefault="00A03D81">
      <w:pPr>
        <w:pStyle w:val="a0"/>
        <w:rPr>
          <w:rtl/>
        </w:rPr>
      </w:pPr>
    </w:p>
    <w:p w14:paraId="1742D5D3" w14:textId="77777777" w:rsidR="00000000" w:rsidRDefault="00A03D81">
      <w:pPr>
        <w:pStyle w:val="a0"/>
        <w:rPr>
          <w:rFonts w:hint="cs"/>
          <w:rtl/>
        </w:rPr>
      </w:pPr>
      <w:r>
        <w:rPr>
          <w:rFonts w:hint="cs"/>
          <w:rtl/>
        </w:rPr>
        <w:t xml:space="preserve">אני מדבר על הורדת המע"מ מ-18% ל-17%, ואני מדבר על הורדה בשורה של מוצרים, שלא כולם רק </w:t>
      </w:r>
      <w:r>
        <w:rPr>
          <w:rFonts w:hint="cs"/>
        </w:rPr>
        <w:t>DVD</w:t>
      </w:r>
      <w:r>
        <w:rPr>
          <w:rFonts w:hint="cs"/>
          <w:rtl/>
        </w:rPr>
        <w:t>, בהורדת מסי הקנייה עליהם. ההוזלו</w:t>
      </w:r>
      <w:r>
        <w:rPr>
          <w:rFonts w:hint="cs"/>
          <w:rtl/>
        </w:rPr>
        <w:t>ת המשמעותיות האלה, חלקן במצרכי מזון, כפי שאמרתי, בהחלט נועדו לסייע לאוכלוסיות החלשות.</w:t>
      </w:r>
    </w:p>
    <w:p w14:paraId="7A11BE10" w14:textId="77777777" w:rsidR="00000000" w:rsidRDefault="00A03D81">
      <w:pPr>
        <w:pStyle w:val="a0"/>
        <w:rPr>
          <w:rFonts w:hint="cs"/>
          <w:rtl/>
        </w:rPr>
      </w:pPr>
    </w:p>
    <w:p w14:paraId="15B577C8" w14:textId="77777777" w:rsidR="00000000" w:rsidRDefault="00A03D81">
      <w:pPr>
        <w:pStyle w:val="a0"/>
        <w:rPr>
          <w:rFonts w:hint="cs"/>
          <w:rtl/>
        </w:rPr>
      </w:pPr>
      <w:r>
        <w:rPr>
          <w:rFonts w:hint="cs"/>
          <w:rtl/>
        </w:rPr>
        <w:t xml:space="preserve">גם ההחלטה של הממשלה לבטל את המונופולים בישראל היא מתוך תפיסה זהה, והרצון להוזיל סחורות ושירותים באופן משמעותי עשוי להקל על נזקקים ולאפשר להם לצרוך יותר בפחות מחיר. </w:t>
      </w:r>
    </w:p>
    <w:p w14:paraId="6DC0F2D1" w14:textId="77777777" w:rsidR="00000000" w:rsidRDefault="00A03D81">
      <w:pPr>
        <w:pStyle w:val="a0"/>
        <w:rPr>
          <w:rFonts w:hint="cs"/>
          <w:rtl/>
        </w:rPr>
      </w:pPr>
    </w:p>
    <w:bookmarkEnd w:id="88"/>
    <w:p w14:paraId="1E3040DA" w14:textId="77777777" w:rsidR="00000000" w:rsidRDefault="00A03D81">
      <w:pPr>
        <w:pStyle w:val="a0"/>
        <w:rPr>
          <w:rFonts w:hint="cs"/>
          <w:rtl/>
        </w:rPr>
      </w:pPr>
      <w:r>
        <w:rPr>
          <w:rFonts w:hint="cs"/>
          <w:rtl/>
        </w:rPr>
        <w:t>מאח</w:t>
      </w:r>
      <w:r>
        <w:rPr>
          <w:rFonts w:hint="cs"/>
          <w:rtl/>
        </w:rPr>
        <w:t>ר שלפי דעתנו, רן כהן חברי, אתה גורם בדבריך למצב רוח לאומי לא יותר טוב - -</w:t>
      </w:r>
    </w:p>
    <w:p w14:paraId="3C34A7AA" w14:textId="77777777" w:rsidR="00000000" w:rsidRDefault="00A03D81">
      <w:pPr>
        <w:pStyle w:val="af0"/>
        <w:rPr>
          <w:rtl/>
        </w:rPr>
      </w:pPr>
      <w:r>
        <w:rPr>
          <w:rtl/>
        </w:rPr>
        <w:br/>
        <w:t>זהבה גלאון (מרצ):</w:t>
      </w:r>
    </w:p>
    <w:p w14:paraId="4B10EEA3" w14:textId="77777777" w:rsidR="00000000" w:rsidRDefault="00A03D81">
      <w:pPr>
        <w:pStyle w:val="a0"/>
        <w:rPr>
          <w:rtl/>
        </w:rPr>
      </w:pPr>
    </w:p>
    <w:p w14:paraId="639FC0CC" w14:textId="77777777" w:rsidR="00000000" w:rsidRDefault="00A03D81">
      <w:pPr>
        <w:pStyle w:val="a0"/>
        <w:rPr>
          <w:rFonts w:hint="cs"/>
          <w:rtl/>
        </w:rPr>
      </w:pPr>
      <w:r>
        <w:rPr>
          <w:rFonts w:hint="cs"/>
          <w:rtl/>
        </w:rPr>
        <w:t>הוא אחראי?</w:t>
      </w:r>
    </w:p>
    <w:p w14:paraId="02B44D4C" w14:textId="77777777" w:rsidR="00000000" w:rsidRDefault="00A03D81">
      <w:pPr>
        <w:pStyle w:val="-"/>
        <w:rPr>
          <w:rtl/>
        </w:rPr>
      </w:pPr>
      <w:r>
        <w:rPr>
          <w:rtl/>
        </w:rPr>
        <w:br/>
      </w:r>
      <w:bookmarkStart w:id="105" w:name="FS000000474T16_02_2004_17_56_53C"/>
      <w:bookmarkEnd w:id="105"/>
      <w:r>
        <w:rPr>
          <w:rtl/>
        </w:rPr>
        <w:t>השר גדעון עזרא:</w:t>
      </w:r>
    </w:p>
    <w:p w14:paraId="5A060166" w14:textId="77777777" w:rsidR="00000000" w:rsidRDefault="00A03D81">
      <w:pPr>
        <w:pStyle w:val="a0"/>
        <w:rPr>
          <w:rtl/>
        </w:rPr>
      </w:pPr>
    </w:p>
    <w:p w14:paraId="33708704" w14:textId="77777777" w:rsidR="00000000" w:rsidRDefault="00A03D81">
      <w:pPr>
        <w:pStyle w:val="a0"/>
        <w:rPr>
          <w:rFonts w:hint="cs"/>
          <w:rtl/>
        </w:rPr>
      </w:pPr>
      <w:r>
        <w:rPr>
          <w:rFonts w:hint="cs"/>
          <w:rtl/>
        </w:rPr>
        <w:t>- - ואני הייתי מציע - - -</w:t>
      </w:r>
    </w:p>
    <w:p w14:paraId="7EF87094" w14:textId="77777777" w:rsidR="00000000" w:rsidRDefault="00A03D81">
      <w:pPr>
        <w:pStyle w:val="af0"/>
        <w:rPr>
          <w:rtl/>
        </w:rPr>
      </w:pPr>
      <w:r>
        <w:rPr>
          <w:rtl/>
        </w:rPr>
        <w:br/>
        <w:t>רומן ברונפמן (מרצ):</w:t>
      </w:r>
    </w:p>
    <w:p w14:paraId="1C03CC96" w14:textId="77777777" w:rsidR="00000000" w:rsidRDefault="00A03D81">
      <w:pPr>
        <w:pStyle w:val="a0"/>
        <w:rPr>
          <w:rtl/>
        </w:rPr>
      </w:pPr>
    </w:p>
    <w:p w14:paraId="58CC62D8" w14:textId="77777777" w:rsidR="00000000" w:rsidRDefault="00A03D81">
      <w:pPr>
        <w:pStyle w:val="a0"/>
        <w:rPr>
          <w:rFonts w:hint="cs"/>
          <w:rtl/>
        </w:rPr>
      </w:pPr>
      <w:r>
        <w:rPr>
          <w:rFonts w:hint="cs"/>
          <w:rtl/>
        </w:rPr>
        <w:t>אתה מפריז בחשיבות האופוזיציה.</w:t>
      </w:r>
    </w:p>
    <w:p w14:paraId="33F8D5D5" w14:textId="77777777" w:rsidR="00000000" w:rsidRDefault="00A03D81">
      <w:pPr>
        <w:pStyle w:val="-"/>
        <w:rPr>
          <w:rtl/>
        </w:rPr>
      </w:pPr>
      <w:r>
        <w:rPr>
          <w:rtl/>
        </w:rPr>
        <w:br/>
      </w:r>
      <w:bookmarkStart w:id="106" w:name="FS000000474T16_02_2004_17_57_17C"/>
      <w:bookmarkEnd w:id="106"/>
      <w:r>
        <w:rPr>
          <w:rtl/>
        </w:rPr>
        <w:t>השר גדעון עזרא:</w:t>
      </w:r>
    </w:p>
    <w:p w14:paraId="6C300C4A" w14:textId="77777777" w:rsidR="00000000" w:rsidRDefault="00A03D81">
      <w:pPr>
        <w:pStyle w:val="a0"/>
        <w:rPr>
          <w:rtl/>
        </w:rPr>
      </w:pPr>
    </w:p>
    <w:p w14:paraId="0A5470C4" w14:textId="77777777" w:rsidR="00000000" w:rsidRDefault="00A03D81">
      <w:pPr>
        <w:pStyle w:val="a0"/>
        <w:rPr>
          <w:rFonts w:hint="cs"/>
          <w:rtl/>
        </w:rPr>
      </w:pPr>
      <w:r>
        <w:rPr>
          <w:rFonts w:hint="cs"/>
          <w:rtl/>
        </w:rPr>
        <w:t xml:space="preserve">אני יודע שאתה לקראת בחירות ואני יודע </w:t>
      </w:r>
      <w:r>
        <w:rPr>
          <w:rFonts w:hint="cs"/>
          <w:rtl/>
        </w:rPr>
        <w:t>את גודל המפלגה שלכם - - -</w:t>
      </w:r>
    </w:p>
    <w:p w14:paraId="6476C8AC" w14:textId="77777777" w:rsidR="00000000" w:rsidRDefault="00A03D81">
      <w:pPr>
        <w:pStyle w:val="af0"/>
        <w:rPr>
          <w:rtl/>
        </w:rPr>
      </w:pPr>
      <w:r>
        <w:rPr>
          <w:rtl/>
        </w:rPr>
        <w:br/>
        <w:t>רן כהן (מרצ):</w:t>
      </w:r>
    </w:p>
    <w:p w14:paraId="3BFD548A" w14:textId="77777777" w:rsidR="00000000" w:rsidRDefault="00A03D81">
      <w:pPr>
        <w:pStyle w:val="a0"/>
        <w:rPr>
          <w:rtl/>
        </w:rPr>
      </w:pPr>
    </w:p>
    <w:p w14:paraId="00A0F4C0" w14:textId="77777777" w:rsidR="00000000" w:rsidRDefault="00A03D81">
      <w:pPr>
        <w:pStyle w:val="a0"/>
        <w:rPr>
          <w:rFonts w:hint="cs"/>
          <w:rtl/>
        </w:rPr>
      </w:pPr>
      <w:r>
        <w:rPr>
          <w:rFonts w:hint="cs"/>
          <w:rtl/>
        </w:rPr>
        <w:t>אדוני השר - - -</w:t>
      </w:r>
    </w:p>
    <w:p w14:paraId="39DA0938" w14:textId="77777777" w:rsidR="00000000" w:rsidRDefault="00A03D81">
      <w:pPr>
        <w:pStyle w:val="-"/>
        <w:rPr>
          <w:rtl/>
        </w:rPr>
      </w:pPr>
      <w:r>
        <w:rPr>
          <w:rtl/>
        </w:rPr>
        <w:br/>
      </w:r>
      <w:bookmarkStart w:id="107" w:name="FS000000474T16_02_2004_17_57_45C"/>
      <w:bookmarkEnd w:id="107"/>
      <w:r>
        <w:rPr>
          <w:rtl/>
        </w:rPr>
        <w:t>השר גדעון עזרא:</w:t>
      </w:r>
    </w:p>
    <w:p w14:paraId="7CA08E45" w14:textId="77777777" w:rsidR="00000000" w:rsidRDefault="00A03D81">
      <w:pPr>
        <w:pStyle w:val="a0"/>
        <w:rPr>
          <w:rtl/>
        </w:rPr>
      </w:pPr>
    </w:p>
    <w:p w14:paraId="367EEC12" w14:textId="77777777" w:rsidR="00000000" w:rsidRDefault="00A03D81">
      <w:pPr>
        <w:pStyle w:val="a0"/>
        <w:rPr>
          <w:rFonts w:hint="cs"/>
          <w:rtl/>
        </w:rPr>
      </w:pPr>
      <w:r>
        <w:rPr>
          <w:rFonts w:hint="cs"/>
          <w:rtl/>
        </w:rPr>
        <w:t>- - - קצת יותר אחריות לא היתה מזיקה. אני מציע לדחות את הצעת האי-אמון. תודה.</w:t>
      </w:r>
    </w:p>
    <w:p w14:paraId="3E3343E2" w14:textId="77777777" w:rsidR="00000000" w:rsidRDefault="00A03D81">
      <w:pPr>
        <w:pStyle w:val="af0"/>
        <w:rPr>
          <w:rtl/>
        </w:rPr>
      </w:pPr>
      <w:r>
        <w:rPr>
          <w:rtl/>
        </w:rPr>
        <w:br/>
        <w:t>קריאות:</w:t>
      </w:r>
    </w:p>
    <w:p w14:paraId="4FC00AAB" w14:textId="77777777" w:rsidR="00000000" w:rsidRDefault="00A03D81">
      <w:pPr>
        <w:pStyle w:val="a0"/>
        <w:rPr>
          <w:rtl/>
        </w:rPr>
      </w:pPr>
    </w:p>
    <w:p w14:paraId="15662C99" w14:textId="77777777" w:rsidR="00000000" w:rsidRDefault="00A03D81">
      <w:pPr>
        <w:pStyle w:val="a0"/>
        <w:rPr>
          <w:rFonts w:hint="cs"/>
          <w:rtl/>
        </w:rPr>
      </w:pPr>
      <w:r>
        <w:rPr>
          <w:rFonts w:hint="cs"/>
          <w:rtl/>
        </w:rPr>
        <w:t>- - -</w:t>
      </w:r>
    </w:p>
    <w:p w14:paraId="0BC9A155" w14:textId="77777777" w:rsidR="00000000" w:rsidRDefault="00A03D81">
      <w:pPr>
        <w:pStyle w:val="af0"/>
        <w:rPr>
          <w:rtl/>
        </w:rPr>
      </w:pPr>
      <w:r>
        <w:rPr>
          <w:rtl/>
        </w:rPr>
        <w:br/>
        <w:t>אברהם בורג (העבודה-מימד):</w:t>
      </w:r>
    </w:p>
    <w:p w14:paraId="513EF2C0" w14:textId="77777777" w:rsidR="00000000" w:rsidRDefault="00A03D81">
      <w:pPr>
        <w:pStyle w:val="a0"/>
        <w:rPr>
          <w:rtl/>
        </w:rPr>
      </w:pPr>
    </w:p>
    <w:p w14:paraId="76F3846A" w14:textId="77777777" w:rsidR="00000000" w:rsidRDefault="00A03D81">
      <w:pPr>
        <w:pStyle w:val="a0"/>
        <w:rPr>
          <w:rFonts w:hint="cs"/>
          <w:rtl/>
        </w:rPr>
      </w:pPr>
      <w:r>
        <w:rPr>
          <w:rFonts w:hint="cs"/>
          <w:rtl/>
        </w:rPr>
        <w:t xml:space="preserve">זו הוצאה להורג - בעינויים או בלי עינויים? </w:t>
      </w:r>
    </w:p>
    <w:p w14:paraId="772BE073" w14:textId="77777777" w:rsidR="00000000" w:rsidRDefault="00A03D81">
      <w:pPr>
        <w:pStyle w:val="af0"/>
        <w:rPr>
          <w:rtl/>
        </w:rPr>
      </w:pPr>
      <w:r>
        <w:rPr>
          <w:rtl/>
        </w:rPr>
        <w:br/>
        <w:t>רן כהן (מרצ):</w:t>
      </w:r>
    </w:p>
    <w:p w14:paraId="694E850D" w14:textId="77777777" w:rsidR="00000000" w:rsidRDefault="00A03D81">
      <w:pPr>
        <w:pStyle w:val="a0"/>
        <w:rPr>
          <w:rtl/>
        </w:rPr>
      </w:pPr>
    </w:p>
    <w:p w14:paraId="04532582" w14:textId="77777777" w:rsidR="00000000" w:rsidRDefault="00A03D81">
      <w:pPr>
        <w:pStyle w:val="a0"/>
        <w:rPr>
          <w:rFonts w:hint="cs"/>
          <w:rtl/>
        </w:rPr>
      </w:pPr>
      <w:r>
        <w:rPr>
          <w:rFonts w:hint="cs"/>
          <w:rtl/>
        </w:rPr>
        <w:t>-</w:t>
      </w:r>
      <w:r>
        <w:rPr>
          <w:rFonts w:hint="cs"/>
          <w:rtl/>
        </w:rPr>
        <w:t xml:space="preserve"> - - 80% מהציבור - - -</w:t>
      </w:r>
    </w:p>
    <w:p w14:paraId="04D2A148" w14:textId="77777777" w:rsidR="00000000" w:rsidRDefault="00A03D81">
      <w:pPr>
        <w:pStyle w:val="af0"/>
        <w:rPr>
          <w:rtl/>
        </w:rPr>
      </w:pPr>
      <w:r>
        <w:rPr>
          <w:rtl/>
        </w:rPr>
        <w:br/>
        <w:t>השר גדעון עזרא:</w:t>
      </w:r>
    </w:p>
    <w:p w14:paraId="1F81EB59" w14:textId="77777777" w:rsidR="00000000" w:rsidRDefault="00A03D81">
      <w:pPr>
        <w:pStyle w:val="a0"/>
        <w:rPr>
          <w:rtl/>
        </w:rPr>
      </w:pPr>
    </w:p>
    <w:p w14:paraId="562E84E8" w14:textId="77777777" w:rsidR="00000000" w:rsidRDefault="00A03D81">
      <w:pPr>
        <w:pStyle w:val="a0"/>
        <w:rPr>
          <w:rFonts w:hint="cs"/>
          <w:rtl/>
        </w:rPr>
      </w:pPr>
      <w:r>
        <w:rPr>
          <w:rFonts w:hint="cs"/>
          <w:rtl/>
        </w:rPr>
        <w:t xml:space="preserve">לפי הסקר, יש לכם 15 מנדטים. </w:t>
      </w:r>
    </w:p>
    <w:p w14:paraId="51AD8E60" w14:textId="77777777" w:rsidR="00000000" w:rsidRDefault="00A03D81">
      <w:pPr>
        <w:pStyle w:val="af1"/>
        <w:rPr>
          <w:rtl/>
        </w:rPr>
      </w:pPr>
      <w:r>
        <w:rPr>
          <w:rtl/>
        </w:rPr>
        <w:br/>
        <w:t>היו"ר מוחמד ברכה:</w:t>
      </w:r>
    </w:p>
    <w:p w14:paraId="0A3BC767" w14:textId="77777777" w:rsidR="00000000" w:rsidRDefault="00A03D81">
      <w:pPr>
        <w:pStyle w:val="a0"/>
        <w:rPr>
          <w:rtl/>
        </w:rPr>
      </w:pPr>
    </w:p>
    <w:p w14:paraId="325D7BAF" w14:textId="77777777" w:rsidR="00000000" w:rsidRDefault="00A03D81">
      <w:pPr>
        <w:pStyle w:val="a0"/>
        <w:rPr>
          <w:rFonts w:hint="cs"/>
          <w:rtl/>
        </w:rPr>
      </w:pPr>
      <w:r>
        <w:rPr>
          <w:rFonts w:hint="cs"/>
          <w:rtl/>
        </w:rPr>
        <w:t>תודה לשר עזרא. הצעת האי-אמון הרביעית והאחרונה היא בנושא הפרסומים בדבר קריאתו של השר אלון למיסיונרים נוצרים להעביר את המוסלמים אל "האור והנאורות של הנצרות", של סיעת רע</w:t>
      </w:r>
      <w:r>
        <w:rPr>
          <w:rFonts w:hint="cs"/>
          <w:rtl/>
        </w:rPr>
        <w:t xml:space="preserve">"ם. יציג את הצעת האי-אמון חבר הכנסת עבד-אלמאלכ דהאמשה. איפה דהאמשה? לפני רגע היה כאן. </w:t>
      </w:r>
    </w:p>
    <w:p w14:paraId="475EA411" w14:textId="77777777" w:rsidR="00000000" w:rsidRDefault="00A03D81">
      <w:pPr>
        <w:pStyle w:val="af0"/>
        <w:rPr>
          <w:rtl/>
        </w:rPr>
      </w:pPr>
      <w:r>
        <w:rPr>
          <w:rtl/>
        </w:rPr>
        <w:br/>
        <w:t>אורי יהודה אריאל (האיחוד הלאומי - ישראל ביתנו):</w:t>
      </w:r>
    </w:p>
    <w:p w14:paraId="14C9028F" w14:textId="77777777" w:rsidR="00000000" w:rsidRDefault="00A03D81">
      <w:pPr>
        <w:pStyle w:val="a0"/>
        <w:rPr>
          <w:rtl/>
        </w:rPr>
      </w:pPr>
    </w:p>
    <w:p w14:paraId="7E73EE61" w14:textId="77777777" w:rsidR="00000000" w:rsidRDefault="00A03D81">
      <w:pPr>
        <w:pStyle w:val="a0"/>
        <w:rPr>
          <w:rFonts w:hint="cs"/>
          <w:rtl/>
        </w:rPr>
      </w:pPr>
      <w:r>
        <w:rPr>
          <w:rFonts w:hint="cs"/>
          <w:rtl/>
        </w:rPr>
        <w:t xml:space="preserve">ויתר, ויתר על זכותו. </w:t>
      </w:r>
    </w:p>
    <w:p w14:paraId="408CF58D" w14:textId="77777777" w:rsidR="00000000" w:rsidRDefault="00A03D81">
      <w:pPr>
        <w:pStyle w:val="af0"/>
        <w:rPr>
          <w:rtl/>
        </w:rPr>
      </w:pPr>
      <w:r>
        <w:rPr>
          <w:rtl/>
        </w:rPr>
        <w:br/>
        <w:t>אברהם בורג (העבודה-מימד):</w:t>
      </w:r>
    </w:p>
    <w:p w14:paraId="7AB4F4DE" w14:textId="77777777" w:rsidR="00000000" w:rsidRDefault="00A03D81">
      <w:pPr>
        <w:pStyle w:val="a0"/>
        <w:rPr>
          <w:rtl/>
        </w:rPr>
      </w:pPr>
    </w:p>
    <w:p w14:paraId="0B22CFE7" w14:textId="77777777" w:rsidR="00000000" w:rsidRDefault="00A03D81">
      <w:pPr>
        <w:pStyle w:val="a0"/>
        <w:rPr>
          <w:rFonts w:hint="cs"/>
          <w:rtl/>
        </w:rPr>
      </w:pPr>
      <w:r>
        <w:rPr>
          <w:rFonts w:hint="cs"/>
          <w:rtl/>
        </w:rPr>
        <w:t xml:space="preserve">לי יש מה לומר בנושא. </w:t>
      </w:r>
    </w:p>
    <w:p w14:paraId="518E9015" w14:textId="77777777" w:rsidR="00000000" w:rsidRDefault="00A03D81">
      <w:pPr>
        <w:pStyle w:val="af1"/>
        <w:rPr>
          <w:rtl/>
        </w:rPr>
      </w:pPr>
      <w:r>
        <w:rPr>
          <w:rtl/>
        </w:rPr>
        <w:br/>
        <w:t>היו"ר מוחמד ברכה:</w:t>
      </w:r>
    </w:p>
    <w:p w14:paraId="653A5430" w14:textId="77777777" w:rsidR="00000000" w:rsidRDefault="00A03D81">
      <w:pPr>
        <w:pStyle w:val="a0"/>
        <w:rPr>
          <w:rtl/>
        </w:rPr>
      </w:pPr>
    </w:p>
    <w:p w14:paraId="09BC981F" w14:textId="77777777" w:rsidR="00000000" w:rsidRDefault="00A03D81">
      <w:pPr>
        <w:pStyle w:val="a0"/>
        <w:rPr>
          <w:rFonts w:hint="cs"/>
          <w:rtl/>
        </w:rPr>
      </w:pPr>
      <w:r>
        <w:rPr>
          <w:rFonts w:hint="cs"/>
          <w:rtl/>
        </w:rPr>
        <w:t>אם יש לך מה לומר - אתה יכול</w:t>
      </w:r>
      <w:r>
        <w:rPr>
          <w:rFonts w:hint="cs"/>
          <w:rtl/>
        </w:rPr>
        <w:t xml:space="preserve"> לומר במהלך הדיון, אבל לא בהצגת האי-אמון. </w:t>
      </w:r>
    </w:p>
    <w:p w14:paraId="23249935" w14:textId="77777777" w:rsidR="00000000" w:rsidRDefault="00A03D81">
      <w:pPr>
        <w:pStyle w:val="af0"/>
        <w:rPr>
          <w:rtl/>
        </w:rPr>
      </w:pPr>
      <w:r>
        <w:rPr>
          <w:rtl/>
        </w:rPr>
        <w:br/>
        <w:t>רומן ברונפמן (מרצ):</w:t>
      </w:r>
    </w:p>
    <w:p w14:paraId="4E1645B8" w14:textId="77777777" w:rsidR="00000000" w:rsidRDefault="00A03D81">
      <w:pPr>
        <w:pStyle w:val="a0"/>
        <w:rPr>
          <w:rtl/>
        </w:rPr>
      </w:pPr>
    </w:p>
    <w:p w14:paraId="477D77EA" w14:textId="77777777" w:rsidR="00000000" w:rsidRDefault="00A03D81">
      <w:pPr>
        <w:pStyle w:val="a0"/>
        <w:rPr>
          <w:rFonts w:hint="cs"/>
          <w:rtl/>
        </w:rPr>
      </w:pPr>
      <w:r>
        <w:rPr>
          <w:rFonts w:hint="cs"/>
          <w:rtl/>
        </w:rPr>
        <w:t xml:space="preserve">תיזהר שלא תשפיע על מצב הרוח הלאומי. </w:t>
      </w:r>
    </w:p>
    <w:p w14:paraId="336E1E35" w14:textId="77777777" w:rsidR="00000000" w:rsidRDefault="00A03D81">
      <w:pPr>
        <w:pStyle w:val="af0"/>
        <w:rPr>
          <w:rtl/>
        </w:rPr>
      </w:pPr>
      <w:r>
        <w:rPr>
          <w:rtl/>
        </w:rPr>
        <w:br/>
        <w:t>אברהם בורג (העבודה-מימד):</w:t>
      </w:r>
    </w:p>
    <w:p w14:paraId="228994B2" w14:textId="77777777" w:rsidR="00000000" w:rsidRDefault="00A03D81">
      <w:pPr>
        <w:pStyle w:val="a0"/>
        <w:rPr>
          <w:rtl/>
        </w:rPr>
      </w:pPr>
    </w:p>
    <w:p w14:paraId="131A4868" w14:textId="77777777" w:rsidR="00000000" w:rsidRDefault="00A03D81">
      <w:pPr>
        <w:pStyle w:val="a0"/>
        <w:rPr>
          <w:rFonts w:hint="cs"/>
          <w:rtl/>
        </w:rPr>
      </w:pPr>
      <w:r>
        <w:rPr>
          <w:rFonts w:hint="cs"/>
          <w:rtl/>
        </w:rPr>
        <w:t xml:space="preserve">אין לך ברירה, אדוני היושב-ראש. </w:t>
      </w:r>
    </w:p>
    <w:p w14:paraId="72588C27" w14:textId="77777777" w:rsidR="00000000" w:rsidRDefault="00A03D81">
      <w:pPr>
        <w:pStyle w:val="af1"/>
        <w:rPr>
          <w:rtl/>
        </w:rPr>
      </w:pPr>
      <w:r>
        <w:rPr>
          <w:rtl/>
        </w:rPr>
        <w:br/>
        <w:t>היו"ר מוחמד ברכה:</w:t>
      </w:r>
    </w:p>
    <w:p w14:paraId="4A05B438" w14:textId="77777777" w:rsidR="00000000" w:rsidRDefault="00A03D81">
      <w:pPr>
        <w:pStyle w:val="a0"/>
        <w:rPr>
          <w:rtl/>
        </w:rPr>
      </w:pPr>
    </w:p>
    <w:p w14:paraId="57DFB284" w14:textId="77777777" w:rsidR="00000000" w:rsidRDefault="00A03D81">
      <w:pPr>
        <w:pStyle w:val="a0"/>
        <w:rPr>
          <w:rFonts w:hint="cs"/>
          <w:rtl/>
        </w:rPr>
      </w:pPr>
      <w:r>
        <w:rPr>
          <w:rFonts w:hint="cs"/>
          <w:rtl/>
        </w:rPr>
        <w:t>אין לי ברירה, אבל אני גם לא רואה את אלי בן-מנחם, שהוא ראשון הדוברים בדיון.</w:t>
      </w:r>
      <w:r>
        <w:rPr>
          <w:rFonts w:hint="cs"/>
          <w:rtl/>
        </w:rPr>
        <w:t xml:space="preserve"> </w:t>
      </w:r>
    </w:p>
    <w:p w14:paraId="3BD05A8E" w14:textId="77777777" w:rsidR="00000000" w:rsidRDefault="00A03D81">
      <w:pPr>
        <w:pStyle w:val="af0"/>
        <w:rPr>
          <w:rtl/>
        </w:rPr>
      </w:pPr>
      <w:r>
        <w:rPr>
          <w:rtl/>
        </w:rPr>
        <w:br/>
        <w:t>אברהם בורג (העבודה-מימד):</w:t>
      </w:r>
    </w:p>
    <w:p w14:paraId="432EC2F1" w14:textId="77777777" w:rsidR="00000000" w:rsidRDefault="00A03D81">
      <w:pPr>
        <w:pStyle w:val="a0"/>
        <w:rPr>
          <w:rtl/>
        </w:rPr>
      </w:pPr>
    </w:p>
    <w:p w14:paraId="73F96AB8" w14:textId="77777777" w:rsidR="00000000" w:rsidRDefault="00A03D81">
      <w:pPr>
        <w:pStyle w:val="a0"/>
        <w:rPr>
          <w:rFonts w:hint="cs"/>
          <w:rtl/>
        </w:rPr>
      </w:pPr>
      <w:r>
        <w:rPr>
          <w:rFonts w:hint="cs"/>
          <w:rtl/>
        </w:rPr>
        <w:t xml:space="preserve">מכיוון שבן-מנחם מחכה לדהאמשה, תתחיל - - - </w:t>
      </w:r>
    </w:p>
    <w:p w14:paraId="42800683" w14:textId="77777777" w:rsidR="00000000" w:rsidRDefault="00A03D81">
      <w:pPr>
        <w:pStyle w:val="af1"/>
        <w:rPr>
          <w:rtl/>
        </w:rPr>
      </w:pPr>
      <w:r>
        <w:rPr>
          <w:rtl/>
        </w:rPr>
        <w:br/>
        <w:t>היו"ר מוחמד ברכה:</w:t>
      </w:r>
    </w:p>
    <w:p w14:paraId="44869832" w14:textId="77777777" w:rsidR="00000000" w:rsidRDefault="00A03D81">
      <w:pPr>
        <w:pStyle w:val="a0"/>
        <w:rPr>
          <w:rtl/>
        </w:rPr>
      </w:pPr>
    </w:p>
    <w:p w14:paraId="7A899060" w14:textId="77777777" w:rsidR="00000000" w:rsidRDefault="00A03D81">
      <w:pPr>
        <w:pStyle w:val="a0"/>
        <w:rPr>
          <w:rFonts w:hint="cs"/>
          <w:rtl/>
        </w:rPr>
      </w:pPr>
      <w:r>
        <w:rPr>
          <w:rFonts w:hint="cs"/>
          <w:rtl/>
        </w:rPr>
        <w:t>רגע, יש צלצול של טלפון פה. בוא נתעסק בזה.</w:t>
      </w:r>
    </w:p>
    <w:p w14:paraId="0A74A764" w14:textId="77777777" w:rsidR="00000000" w:rsidRDefault="00A03D81">
      <w:pPr>
        <w:pStyle w:val="af0"/>
        <w:rPr>
          <w:rtl/>
        </w:rPr>
      </w:pPr>
      <w:r>
        <w:rPr>
          <w:rtl/>
        </w:rPr>
        <w:br/>
        <w:t>אברהם בורג (העבודה-מימד):</w:t>
      </w:r>
    </w:p>
    <w:p w14:paraId="38466C30" w14:textId="77777777" w:rsidR="00000000" w:rsidRDefault="00A03D81">
      <w:pPr>
        <w:pStyle w:val="a0"/>
        <w:rPr>
          <w:rtl/>
        </w:rPr>
      </w:pPr>
    </w:p>
    <w:p w14:paraId="00B14482" w14:textId="77777777" w:rsidR="00000000" w:rsidRDefault="00A03D81">
      <w:pPr>
        <w:pStyle w:val="a0"/>
        <w:rPr>
          <w:rFonts w:hint="cs"/>
          <w:rtl/>
        </w:rPr>
      </w:pPr>
      <w:r>
        <w:rPr>
          <w:rFonts w:hint="cs"/>
          <w:rtl/>
        </w:rPr>
        <w:t xml:space="preserve">אדוני היושב-ראש, הצעה לסדר. </w:t>
      </w:r>
    </w:p>
    <w:p w14:paraId="2B9DE540" w14:textId="77777777" w:rsidR="00000000" w:rsidRDefault="00A03D81">
      <w:pPr>
        <w:pStyle w:val="af1"/>
        <w:rPr>
          <w:rtl/>
        </w:rPr>
      </w:pPr>
      <w:r>
        <w:rPr>
          <w:rtl/>
        </w:rPr>
        <w:br/>
        <w:t>היו"ר מוחמד ברכה:</w:t>
      </w:r>
    </w:p>
    <w:p w14:paraId="6370A0AA" w14:textId="77777777" w:rsidR="00000000" w:rsidRDefault="00A03D81">
      <w:pPr>
        <w:pStyle w:val="a0"/>
        <w:rPr>
          <w:rtl/>
        </w:rPr>
      </w:pPr>
    </w:p>
    <w:p w14:paraId="72D08BFC" w14:textId="77777777" w:rsidR="00000000" w:rsidRDefault="00A03D81">
      <w:pPr>
        <w:pStyle w:val="a0"/>
        <w:rPr>
          <w:rFonts w:hint="cs"/>
          <w:rtl/>
        </w:rPr>
      </w:pPr>
      <w:r>
        <w:rPr>
          <w:rFonts w:hint="cs"/>
          <w:rtl/>
        </w:rPr>
        <w:t xml:space="preserve">כן, אדוני. </w:t>
      </w:r>
    </w:p>
    <w:p w14:paraId="45972C32" w14:textId="77777777" w:rsidR="00000000" w:rsidRDefault="00A03D81">
      <w:pPr>
        <w:pStyle w:val="af0"/>
        <w:rPr>
          <w:rtl/>
        </w:rPr>
      </w:pPr>
      <w:r>
        <w:rPr>
          <w:rtl/>
        </w:rPr>
        <w:br/>
        <w:t>אברהם בורג (העבודה-מימד):</w:t>
      </w:r>
    </w:p>
    <w:p w14:paraId="5387587F" w14:textId="77777777" w:rsidR="00000000" w:rsidRDefault="00A03D81">
      <w:pPr>
        <w:pStyle w:val="a0"/>
        <w:rPr>
          <w:rtl/>
        </w:rPr>
      </w:pPr>
    </w:p>
    <w:p w14:paraId="0A5AF447" w14:textId="77777777" w:rsidR="00000000" w:rsidRDefault="00A03D81">
      <w:pPr>
        <w:pStyle w:val="a0"/>
        <w:rPr>
          <w:rFonts w:hint="cs"/>
          <w:rtl/>
        </w:rPr>
      </w:pPr>
      <w:r>
        <w:rPr>
          <w:rFonts w:hint="cs"/>
          <w:rtl/>
        </w:rPr>
        <w:t>נניח</w:t>
      </w:r>
      <w:r>
        <w:rPr>
          <w:rFonts w:hint="cs"/>
          <w:rtl/>
        </w:rPr>
        <w:t xml:space="preserve"> שהדוברים ברשימה מחכים להצעה נוספת. אתה, אין לך ברירה אלא לבטל את ההצעה הנוספת, כי המציע לא פה. </w:t>
      </w:r>
    </w:p>
    <w:p w14:paraId="5E5A1019" w14:textId="77777777" w:rsidR="00000000" w:rsidRDefault="00A03D81">
      <w:pPr>
        <w:pStyle w:val="af1"/>
        <w:rPr>
          <w:rtl/>
        </w:rPr>
      </w:pPr>
      <w:r>
        <w:rPr>
          <w:rtl/>
        </w:rPr>
        <w:br/>
        <w:t>היו"ר מוחמד ברכה:</w:t>
      </w:r>
    </w:p>
    <w:p w14:paraId="402873C9" w14:textId="77777777" w:rsidR="00000000" w:rsidRDefault="00A03D81">
      <w:pPr>
        <w:pStyle w:val="a0"/>
        <w:rPr>
          <w:rtl/>
        </w:rPr>
      </w:pPr>
    </w:p>
    <w:p w14:paraId="6AEEC4A7" w14:textId="77777777" w:rsidR="00000000" w:rsidRDefault="00A03D81">
      <w:pPr>
        <w:pStyle w:val="a0"/>
        <w:rPr>
          <w:rFonts w:hint="cs"/>
          <w:rtl/>
        </w:rPr>
      </w:pPr>
      <w:r>
        <w:rPr>
          <w:rFonts w:hint="cs"/>
          <w:rtl/>
        </w:rPr>
        <w:t xml:space="preserve">נכון. </w:t>
      </w:r>
    </w:p>
    <w:p w14:paraId="64FB2451" w14:textId="77777777" w:rsidR="00000000" w:rsidRDefault="00A03D81">
      <w:pPr>
        <w:pStyle w:val="af0"/>
        <w:rPr>
          <w:rtl/>
        </w:rPr>
      </w:pPr>
      <w:r>
        <w:rPr>
          <w:rtl/>
        </w:rPr>
        <w:br/>
        <w:t>אברהם בורג (העבודה-מימד):</w:t>
      </w:r>
    </w:p>
    <w:p w14:paraId="11AD15C3" w14:textId="77777777" w:rsidR="00000000" w:rsidRDefault="00A03D81">
      <w:pPr>
        <w:pStyle w:val="a0"/>
        <w:rPr>
          <w:rtl/>
        </w:rPr>
      </w:pPr>
    </w:p>
    <w:p w14:paraId="3828A79E" w14:textId="77777777" w:rsidR="00000000" w:rsidRDefault="00A03D81">
      <w:pPr>
        <w:pStyle w:val="a0"/>
        <w:rPr>
          <w:rFonts w:hint="cs"/>
          <w:rtl/>
        </w:rPr>
      </w:pPr>
      <w:r>
        <w:rPr>
          <w:rFonts w:hint="cs"/>
          <w:rtl/>
        </w:rPr>
        <w:t xml:space="preserve">תתחיל עם הדובר הראשון שברשימה, ובינתיים המזכירות תזמין את שאר הדוברים לפי הסדר. </w:t>
      </w:r>
    </w:p>
    <w:p w14:paraId="0AB320B5" w14:textId="77777777" w:rsidR="00000000" w:rsidRDefault="00A03D81">
      <w:pPr>
        <w:pStyle w:val="af1"/>
        <w:rPr>
          <w:rtl/>
        </w:rPr>
      </w:pPr>
      <w:r>
        <w:rPr>
          <w:rtl/>
        </w:rPr>
        <w:br/>
        <w:t>היו"ר מוחמד ברכה:</w:t>
      </w:r>
    </w:p>
    <w:p w14:paraId="14FA7E19" w14:textId="77777777" w:rsidR="00000000" w:rsidRDefault="00A03D81">
      <w:pPr>
        <w:pStyle w:val="a0"/>
        <w:rPr>
          <w:rtl/>
        </w:rPr>
      </w:pPr>
    </w:p>
    <w:p w14:paraId="68C43D5A" w14:textId="77777777" w:rsidR="00000000" w:rsidRDefault="00A03D81">
      <w:pPr>
        <w:pStyle w:val="a0"/>
        <w:rPr>
          <w:rFonts w:hint="cs"/>
          <w:rtl/>
        </w:rPr>
      </w:pPr>
      <w:r>
        <w:rPr>
          <w:rFonts w:hint="cs"/>
          <w:rtl/>
        </w:rPr>
        <w:t xml:space="preserve">לא </w:t>
      </w:r>
      <w:r>
        <w:rPr>
          <w:rFonts w:hint="cs"/>
          <w:rtl/>
        </w:rPr>
        <w:t>איתרתם את דהאמשה?</w:t>
      </w:r>
    </w:p>
    <w:p w14:paraId="4B728F58" w14:textId="77777777" w:rsidR="00000000" w:rsidRDefault="00A03D81">
      <w:pPr>
        <w:pStyle w:val="af0"/>
        <w:rPr>
          <w:rtl/>
        </w:rPr>
      </w:pPr>
      <w:r>
        <w:rPr>
          <w:rtl/>
        </w:rPr>
        <w:br/>
        <w:t>אחמד טיבי (חד"ש-תע"ל):</w:t>
      </w:r>
    </w:p>
    <w:p w14:paraId="04F20128" w14:textId="77777777" w:rsidR="00000000" w:rsidRDefault="00A03D81">
      <w:pPr>
        <w:pStyle w:val="a0"/>
        <w:rPr>
          <w:rtl/>
        </w:rPr>
      </w:pPr>
    </w:p>
    <w:p w14:paraId="53231B5F" w14:textId="77777777" w:rsidR="00000000" w:rsidRDefault="00A03D81">
      <w:pPr>
        <w:pStyle w:val="a0"/>
        <w:rPr>
          <w:rFonts w:hint="cs"/>
          <w:rtl/>
        </w:rPr>
      </w:pPr>
      <w:r>
        <w:rPr>
          <w:rFonts w:hint="cs"/>
          <w:rtl/>
        </w:rPr>
        <w:t xml:space="preserve">אולי בורג, כאדם דתי, יכול להציג. </w:t>
      </w:r>
    </w:p>
    <w:p w14:paraId="04DDDC10" w14:textId="77777777" w:rsidR="00000000" w:rsidRDefault="00A03D81">
      <w:pPr>
        <w:pStyle w:val="af1"/>
        <w:rPr>
          <w:rtl/>
        </w:rPr>
      </w:pPr>
      <w:r>
        <w:rPr>
          <w:rtl/>
        </w:rPr>
        <w:br/>
        <w:t>היו"ר מוחמד ברכה:</w:t>
      </w:r>
    </w:p>
    <w:p w14:paraId="4E500F67" w14:textId="77777777" w:rsidR="00000000" w:rsidRDefault="00A03D81">
      <w:pPr>
        <w:pStyle w:val="a0"/>
        <w:rPr>
          <w:rtl/>
        </w:rPr>
      </w:pPr>
    </w:p>
    <w:p w14:paraId="706BC818" w14:textId="77777777" w:rsidR="00000000" w:rsidRDefault="00A03D81">
      <w:pPr>
        <w:pStyle w:val="a0"/>
        <w:rPr>
          <w:rFonts w:hint="cs"/>
          <w:rtl/>
        </w:rPr>
      </w:pPr>
      <w:r>
        <w:rPr>
          <w:rFonts w:hint="cs"/>
          <w:rtl/>
        </w:rPr>
        <w:t xml:space="preserve">אפילו ברונפמן, שהיה לפני רגע, יצא. </w:t>
      </w:r>
    </w:p>
    <w:p w14:paraId="71E82D36" w14:textId="77777777" w:rsidR="00000000" w:rsidRDefault="00A03D81">
      <w:pPr>
        <w:pStyle w:val="af0"/>
        <w:rPr>
          <w:rtl/>
        </w:rPr>
      </w:pPr>
      <w:r>
        <w:rPr>
          <w:rtl/>
        </w:rPr>
        <w:br/>
        <w:t>אברהם בורג (העבודה-מימד):</w:t>
      </w:r>
    </w:p>
    <w:p w14:paraId="731B716B" w14:textId="77777777" w:rsidR="00000000" w:rsidRDefault="00A03D81">
      <w:pPr>
        <w:pStyle w:val="a0"/>
        <w:rPr>
          <w:rtl/>
        </w:rPr>
      </w:pPr>
    </w:p>
    <w:p w14:paraId="7EDAF8FF" w14:textId="77777777" w:rsidR="00000000" w:rsidRDefault="00A03D81">
      <w:pPr>
        <w:pStyle w:val="a0"/>
        <w:rPr>
          <w:rFonts w:hint="cs"/>
          <w:rtl/>
        </w:rPr>
      </w:pPr>
      <w:r>
        <w:rPr>
          <w:rFonts w:hint="cs"/>
          <w:rtl/>
        </w:rPr>
        <w:t>מי ברשימת הדוברים, אדוני היושב-ראש?</w:t>
      </w:r>
    </w:p>
    <w:p w14:paraId="318F5AD4" w14:textId="77777777" w:rsidR="00000000" w:rsidRDefault="00A03D81">
      <w:pPr>
        <w:pStyle w:val="af1"/>
        <w:rPr>
          <w:rtl/>
        </w:rPr>
      </w:pPr>
      <w:r>
        <w:rPr>
          <w:rtl/>
        </w:rPr>
        <w:br/>
        <w:t>היו"ר מוחמד ברכה:</w:t>
      </w:r>
    </w:p>
    <w:p w14:paraId="639C4B29" w14:textId="77777777" w:rsidR="00000000" w:rsidRDefault="00A03D81">
      <w:pPr>
        <w:pStyle w:val="a0"/>
        <w:rPr>
          <w:rtl/>
        </w:rPr>
      </w:pPr>
    </w:p>
    <w:p w14:paraId="7DFC3D0E" w14:textId="77777777" w:rsidR="00000000" w:rsidRDefault="00A03D81">
      <w:pPr>
        <w:pStyle w:val="a0"/>
        <w:rPr>
          <w:rFonts w:hint="cs"/>
          <w:rtl/>
        </w:rPr>
      </w:pPr>
      <w:r>
        <w:rPr>
          <w:rFonts w:hint="cs"/>
          <w:rtl/>
        </w:rPr>
        <w:t>בן-מנחם, ענבל גבריאלי, מלי פולישוק - גם</w:t>
      </w:r>
      <w:r>
        <w:rPr>
          <w:rFonts w:hint="cs"/>
          <w:rtl/>
        </w:rPr>
        <w:t xml:space="preserve"> היתה כאן ויצאה - יאיר פרץ. אנחנו מתחילים את הדיון. אנחנו עוברים לדיון על הצעות האי-אמון. ראשון הדוברים הוא חבר הכנסת אלי בן-מנחם. חברי הכנסת שאמורים להשתתף בדיון הזה, שישימו לב; מנהלי הסיעות, שישימו לב גם כן לשינוי שחל בסדר-היום. </w:t>
      </w:r>
    </w:p>
    <w:p w14:paraId="50BF4822" w14:textId="77777777" w:rsidR="00000000" w:rsidRDefault="00A03D81">
      <w:pPr>
        <w:pStyle w:val="af0"/>
        <w:rPr>
          <w:rtl/>
        </w:rPr>
      </w:pPr>
      <w:r>
        <w:rPr>
          <w:rtl/>
        </w:rPr>
        <w:br/>
        <w:t>מל פולישוק-בלוך (שינוי)</w:t>
      </w:r>
      <w:r>
        <w:rPr>
          <w:rtl/>
        </w:rPr>
        <w:t>:</w:t>
      </w:r>
    </w:p>
    <w:p w14:paraId="553F188B" w14:textId="77777777" w:rsidR="00000000" w:rsidRDefault="00A03D81">
      <w:pPr>
        <w:pStyle w:val="a0"/>
        <w:rPr>
          <w:rtl/>
        </w:rPr>
      </w:pPr>
    </w:p>
    <w:p w14:paraId="709D5E51" w14:textId="77777777" w:rsidR="00000000" w:rsidRDefault="00A03D81">
      <w:pPr>
        <w:pStyle w:val="a0"/>
        <w:rPr>
          <w:rFonts w:hint="cs"/>
          <w:rtl/>
        </w:rPr>
      </w:pPr>
      <w:r>
        <w:rPr>
          <w:rFonts w:hint="cs"/>
          <w:rtl/>
        </w:rPr>
        <w:t>מי אחריו?</w:t>
      </w:r>
    </w:p>
    <w:p w14:paraId="603830C0" w14:textId="77777777" w:rsidR="00000000" w:rsidRDefault="00A03D81">
      <w:pPr>
        <w:pStyle w:val="af1"/>
        <w:rPr>
          <w:rtl/>
        </w:rPr>
      </w:pPr>
      <w:r>
        <w:rPr>
          <w:rtl/>
        </w:rPr>
        <w:br/>
        <w:t>היו"ר מוחמד ברכה:</w:t>
      </w:r>
    </w:p>
    <w:p w14:paraId="66B3222B" w14:textId="77777777" w:rsidR="00000000" w:rsidRDefault="00A03D81">
      <w:pPr>
        <w:pStyle w:val="a0"/>
        <w:rPr>
          <w:rtl/>
        </w:rPr>
      </w:pPr>
    </w:p>
    <w:p w14:paraId="0132C575" w14:textId="77777777" w:rsidR="00000000" w:rsidRDefault="00A03D81">
      <w:pPr>
        <w:pStyle w:val="a0"/>
        <w:rPr>
          <w:rFonts w:hint="cs"/>
          <w:rtl/>
        </w:rPr>
      </w:pPr>
      <w:r>
        <w:rPr>
          <w:rFonts w:hint="cs"/>
          <w:rtl/>
        </w:rPr>
        <w:t>אחריו - חברת הכנסת ענבל גבריאלי. אחריה - חברת הכנסת מל פולישוק, אחריה - חבר הכנסת יאיר פרץ, וכן הלאה וכן הלאה.</w:t>
      </w:r>
    </w:p>
    <w:p w14:paraId="13CDDA52" w14:textId="77777777" w:rsidR="00000000" w:rsidRDefault="00A03D81">
      <w:pPr>
        <w:pStyle w:val="a"/>
        <w:rPr>
          <w:rtl/>
        </w:rPr>
      </w:pPr>
      <w:r>
        <w:rPr>
          <w:rtl/>
        </w:rPr>
        <w:br/>
      </w:r>
      <w:bookmarkStart w:id="108" w:name="FS000000437T16_02_2004_18_07_16"/>
      <w:bookmarkStart w:id="109" w:name="_Toc79902404"/>
      <w:bookmarkEnd w:id="108"/>
      <w:r>
        <w:rPr>
          <w:rtl/>
        </w:rPr>
        <w:t>אלי בן-מנחם (העבודה-מימד):</w:t>
      </w:r>
      <w:bookmarkEnd w:id="109"/>
    </w:p>
    <w:p w14:paraId="5B3D33D6" w14:textId="77777777" w:rsidR="00000000" w:rsidRDefault="00A03D81">
      <w:pPr>
        <w:pStyle w:val="a0"/>
        <w:rPr>
          <w:rtl/>
        </w:rPr>
      </w:pPr>
    </w:p>
    <w:p w14:paraId="55FA78FD" w14:textId="77777777" w:rsidR="00000000" w:rsidRDefault="00A03D81">
      <w:pPr>
        <w:pStyle w:val="a0"/>
        <w:rPr>
          <w:rFonts w:hint="cs"/>
          <w:rtl/>
        </w:rPr>
      </w:pPr>
      <w:r>
        <w:rPr>
          <w:rFonts w:hint="cs"/>
          <w:rtl/>
        </w:rPr>
        <w:t xml:space="preserve">אדוני היושב-ראש, אדוני השר גדעון עזרא, אני מאוד מצטער על ששר התמ"ת לא נמצא כאן, כי </w:t>
      </w:r>
      <w:r>
        <w:rPr>
          <w:rFonts w:hint="cs"/>
          <w:rtl/>
        </w:rPr>
        <w:t xml:space="preserve">אנחנו הגשנו הצעת אי-אמון בעקבות התייקרות מחירי הלחם. </w:t>
      </w:r>
    </w:p>
    <w:p w14:paraId="050054C9" w14:textId="77777777" w:rsidR="00000000" w:rsidRDefault="00A03D81">
      <w:pPr>
        <w:pStyle w:val="a0"/>
        <w:rPr>
          <w:rFonts w:hint="cs"/>
          <w:rtl/>
        </w:rPr>
      </w:pPr>
    </w:p>
    <w:p w14:paraId="78C15272" w14:textId="77777777" w:rsidR="00000000" w:rsidRDefault="00A03D81">
      <w:pPr>
        <w:pStyle w:val="a0"/>
        <w:rPr>
          <w:rFonts w:hint="cs"/>
          <w:rtl/>
        </w:rPr>
      </w:pPr>
      <w:r>
        <w:rPr>
          <w:rFonts w:hint="cs"/>
          <w:rtl/>
        </w:rPr>
        <w:t>רבותי חברי הכנסת, בתקופה האחרונה פורסמו כמה דוחות אמינים, שכולם מצביעים על הקטסטרופה החברתית-הכלכלית המתרחשת במדינה שלנו. כנראה רק חברי הממשלה, ובראשם ביבי ואולמרט, שמנותקים מהעם - מישהו שכח פה ביפר, ש</w:t>
      </w:r>
      <w:r>
        <w:rPr>
          <w:rFonts w:hint="cs"/>
          <w:rtl/>
        </w:rPr>
        <w:t xml:space="preserve">לא יפריע לי. </w:t>
      </w:r>
    </w:p>
    <w:p w14:paraId="2B84DECB" w14:textId="77777777" w:rsidR="00000000" w:rsidRDefault="00A03D81">
      <w:pPr>
        <w:pStyle w:val="a0"/>
        <w:rPr>
          <w:rFonts w:hint="cs"/>
          <w:rtl/>
        </w:rPr>
      </w:pPr>
    </w:p>
    <w:p w14:paraId="2363E37F" w14:textId="77777777" w:rsidR="00000000" w:rsidRDefault="00A03D81">
      <w:pPr>
        <w:pStyle w:val="a0"/>
        <w:rPr>
          <w:rFonts w:hint="cs"/>
          <w:rtl/>
        </w:rPr>
      </w:pPr>
      <w:r>
        <w:rPr>
          <w:rFonts w:hint="cs"/>
          <w:rtl/>
        </w:rPr>
        <w:t>אדוני היושב-ראש, אדוני השר גדעון עזרא, כנראה רק חברי הממשלה, ובראשם ביבי ואולמרט, שמנותקים מהעם, לא קוראים את הדוחות ולא פוגשים את המצוקה במדינה. הם כאילו לא יודעים שלמעלה ממיליון ו-300,000 בני-אדם בישראל חיים מתחת לקו העוני. הם עוצמים את הע</w:t>
      </w:r>
      <w:r>
        <w:rPr>
          <w:rFonts w:hint="cs"/>
          <w:rtl/>
        </w:rPr>
        <w:t xml:space="preserve">יניים - - - חבר הכנסת דהאמשה, אני סמוך ובטוח שהיושב-ראש יאפשר לך אחר כך, כי פשוט לא היית. </w:t>
      </w:r>
    </w:p>
    <w:p w14:paraId="4A1B3922" w14:textId="77777777" w:rsidR="00000000" w:rsidRDefault="00A03D81">
      <w:pPr>
        <w:pStyle w:val="a0"/>
        <w:rPr>
          <w:rFonts w:hint="cs"/>
          <w:rtl/>
        </w:rPr>
      </w:pPr>
    </w:p>
    <w:p w14:paraId="116B9775" w14:textId="77777777" w:rsidR="00000000" w:rsidRDefault="00A03D81">
      <w:pPr>
        <w:pStyle w:val="a0"/>
        <w:rPr>
          <w:rFonts w:hint="cs"/>
          <w:rtl/>
        </w:rPr>
      </w:pPr>
      <w:r>
        <w:rPr>
          <w:rFonts w:hint="cs"/>
          <w:rtl/>
        </w:rPr>
        <w:t>אדוני היושב-ראש, חברי הכנסת, הם - השרים אולמרט וביבי - עוצמים את העיניים לנוכח 618,000 הילדים הרעבים ללחם. כל ילד שלישי במדינת ישראל רעב ללחם, ילד עני. הם מסרבים לק</w:t>
      </w:r>
      <w:r>
        <w:rPr>
          <w:rFonts w:hint="cs"/>
          <w:rtl/>
        </w:rPr>
        <w:t xml:space="preserve">לוט שאחד מכל חמישה קשישים בישראל סובל מרעב, מתת-תזונה. פשוטו כמשמעו. </w:t>
      </w:r>
    </w:p>
    <w:p w14:paraId="679E2FA1" w14:textId="77777777" w:rsidR="00000000" w:rsidRDefault="00A03D81">
      <w:pPr>
        <w:pStyle w:val="a0"/>
        <w:rPr>
          <w:rFonts w:hint="cs"/>
          <w:rtl/>
        </w:rPr>
      </w:pPr>
    </w:p>
    <w:p w14:paraId="3A96224F" w14:textId="77777777" w:rsidR="00000000" w:rsidRDefault="00A03D81">
      <w:pPr>
        <w:pStyle w:val="a0"/>
        <w:rPr>
          <w:rFonts w:hint="cs"/>
          <w:rtl/>
        </w:rPr>
      </w:pPr>
      <w:r>
        <w:rPr>
          <w:rFonts w:hint="cs"/>
          <w:rtl/>
        </w:rPr>
        <w:t xml:space="preserve">אני גדלתי במשפחה ברוכת ילדים, שבה הלחם היה המרכיב המרכזי בארוחות שלנו, אדוני היושב-ראש. אני זוכר את אמא שלי קונה כל יום לפחות ארבע כיכרות לחם כדי להאכיל את תשעת ילדיה, ועל-פי רוב, הלחם </w:t>
      </w:r>
      <w:r>
        <w:rPr>
          <w:rFonts w:hint="cs"/>
          <w:rtl/>
        </w:rPr>
        <w:t>היה המרכיב המרכזי בארוחות שלנו - בארוחת צהריים, בארוחת בוקר, בארוחת ערב. היינו אוכלים לחם עם מרגרינה, לחם עם מרגרינה וסוכר - סוכר, לא ריבה - -</w:t>
      </w:r>
    </w:p>
    <w:p w14:paraId="2CAEFCFA" w14:textId="77777777" w:rsidR="00000000" w:rsidRDefault="00A03D81">
      <w:pPr>
        <w:pStyle w:val="af0"/>
        <w:rPr>
          <w:rtl/>
        </w:rPr>
      </w:pPr>
      <w:r>
        <w:rPr>
          <w:rtl/>
        </w:rPr>
        <w:br/>
        <w:t>ואסל טאהא (בל"ד):</w:t>
      </w:r>
    </w:p>
    <w:p w14:paraId="502BD936" w14:textId="77777777" w:rsidR="00000000" w:rsidRDefault="00A03D81">
      <w:pPr>
        <w:pStyle w:val="a0"/>
        <w:rPr>
          <w:rtl/>
        </w:rPr>
      </w:pPr>
    </w:p>
    <w:p w14:paraId="3D38D704" w14:textId="77777777" w:rsidR="00000000" w:rsidRDefault="00A03D81">
      <w:pPr>
        <w:pStyle w:val="a0"/>
        <w:rPr>
          <w:rFonts w:hint="cs"/>
          <w:rtl/>
        </w:rPr>
      </w:pPr>
      <w:r>
        <w:rPr>
          <w:rFonts w:hint="cs"/>
          <w:rtl/>
        </w:rPr>
        <w:t xml:space="preserve">עם זעתר. </w:t>
      </w:r>
    </w:p>
    <w:p w14:paraId="489D8B98" w14:textId="77777777" w:rsidR="00000000" w:rsidRDefault="00A03D81">
      <w:pPr>
        <w:pStyle w:val="-"/>
        <w:rPr>
          <w:rtl/>
        </w:rPr>
      </w:pPr>
      <w:r>
        <w:rPr>
          <w:rtl/>
        </w:rPr>
        <w:br/>
      </w:r>
      <w:bookmarkStart w:id="110" w:name="FS000000437T16_02_2004_18_13_52C"/>
      <w:bookmarkEnd w:id="110"/>
      <w:r>
        <w:rPr>
          <w:rtl/>
        </w:rPr>
        <w:t>אלי בן-מנחם (העבודה-מימד):</w:t>
      </w:r>
    </w:p>
    <w:p w14:paraId="5F012992" w14:textId="77777777" w:rsidR="00000000" w:rsidRDefault="00A03D81">
      <w:pPr>
        <w:pStyle w:val="a0"/>
        <w:rPr>
          <w:rtl/>
        </w:rPr>
      </w:pPr>
    </w:p>
    <w:p w14:paraId="4AA4C0B2" w14:textId="77777777" w:rsidR="00000000" w:rsidRDefault="00A03D81">
      <w:pPr>
        <w:pStyle w:val="a0"/>
        <w:rPr>
          <w:rFonts w:hint="cs"/>
          <w:rtl/>
        </w:rPr>
      </w:pPr>
      <w:r>
        <w:rPr>
          <w:rFonts w:hint="cs"/>
          <w:rtl/>
        </w:rPr>
        <w:t>- - עם הלחמים היו מטגנים כל מיני קציצות ועושים מהלחם כ</w:t>
      </w:r>
      <w:r>
        <w:rPr>
          <w:rFonts w:hint="cs"/>
          <w:rtl/>
        </w:rPr>
        <w:t xml:space="preserve">ל מיני דברים נוספים. </w:t>
      </w:r>
    </w:p>
    <w:p w14:paraId="2D8153C4" w14:textId="77777777" w:rsidR="00000000" w:rsidRDefault="00A03D81">
      <w:pPr>
        <w:pStyle w:val="af0"/>
        <w:rPr>
          <w:rtl/>
        </w:rPr>
      </w:pPr>
      <w:r>
        <w:rPr>
          <w:rtl/>
        </w:rPr>
        <w:br/>
        <w:t>דוד טל (עם אחד):</w:t>
      </w:r>
    </w:p>
    <w:p w14:paraId="55775DA5" w14:textId="77777777" w:rsidR="00000000" w:rsidRDefault="00A03D81">
      <w:pPr>
        <w:pStyle w:val="a0"/>
        <w:rPr>
          <w:rtl/>
        </w:rPr>
      </w:pPr>
    </w:p>
    <w:p w14:paraId="5F505BCE" w14:textId="77777777" w:rsidR="00000000" w:rsidRDefault="00A03D81">
      <w:pPr>
        <w:pStyle w:val="a0"/>
        <w:rPr>
          <w:rFonts w:hint="cs"/>
          <w:rtl/>
        </w:rPr>
      </w:pPr>
      <w:r>
        <w:rPr>
          <w:rFonts w:hint="cs"/>
          <w:rtl/>
        </w:rPr>
        <w:t xml:space="preserve">בן-מנחם, אכלת לחם עם מלון? </w:t>
      </w:r>
    </w:p>
    <w:p w14:paraId="28DED803" w14:textId="77777777" w:rsidR="00000000" w:rsidRDefault="00A03D81">
      <w:pPr>
        <w:pStyle w:val="-"/>
        <w:rPr>
          <w:rtl/>
        </w:rPr>
      </w:pPr>
      <w:r>
        <w:rPr>
          <w:rtl/>
        </w:rPr>
        <w:br/>
      </w:r>
      <w:bookmarkStart w:id="111" w:name="FS000000437T16_02_2004_18_14_30C"/>
      <w:bookmarkEnd w:id="111"/>
      <w:r>
        <w:rPr>
          <w:rtl/>
        </w:rPr>
        <w:t>אלי בן-מנחם (העבודה-מימד):</w:t>
      </w:r>
    </w:p>
    <w:p w14:paraId="0811AD55" w14:textId="77777777" w:rsidR="00000000" w:rsidRDefault="00A03D81">
      <w:pPr>
        <w:pStyle w:val="a0"/>
        <w:rPr>
          <w:rtl/>
        </w:rPr>
      </w:pPr>
    </w:p>
    <w:p w14:paraId="293338DF" w14:textId="77777777" w:rsidR="00000000" w:rsidRDefault="00A03D81">
      <w:pPr>
        <w:pStyle w:val="a0"/>
        <w:rPr>
          <w:rFonts w:hint="cs"/>
          <w:rtl/>
        </w:rPr>
      </w:pPr>
      <w:r>
        <w:rPr>
          <w:rFonts w:hint="cs"/>
          <w:rtl/>
        </w:rPr>
        <w:t xml:space="preserve">זה טעים מאוד. </w:t>
      </w:r>
    </w:p>
    <w:p w14:paraId="2D19962F" w14:textId="77777777" w:rsidR="00000000" w:rsidRDefault="00A03D81">
      <w:pPr>
        <w:pStyle w:val="af0"/>
        <w:rPr>
          <w:rtl/>
        </w:rPr>
      </w:pPr>
      <w:r>
        <w:rPr>
          <w:rtl/>
        </w:rPr>
        <w:br/>
        <w:t>דוד טל (עם אחד):</w:t>
      </w:r>
    </w:p>
    <w:p w14:paraId="49A35460" w14:textId="77777777" w:rsidR="00000000" w:rsidRDefault="00A03D81">
      <w:pPr>
        <w:pStyle w:val="a0"/>
        <w:rPr>
          <w:rtl/>
        </w:rPr>
      </w:pPr>
    </w:p>
    <w:p w14:paraId="19E8D5C6" w14:textId="77777777" w:rsidR="00000000" w:rsidRDefault="00A03D81">
      <w:pPr>
        <w:pStyle w:val="a0"/>
        <w:rPr>
          <w:rFonts w:hint="cs"/>
          <w:rtl/>
        </w:rPr>
      </w:pPr>
      <w:r>
        <w:rPr>
          <w:rFonts w:hint="cs"/>
          <w:rtl/>
        </w:rPr>
        <w:t>ועם בננה?</w:t>
      </w:r>
    </w:p>
    <w:p w14:paraId="145DB9D1" w14:textId="77777777" w:rsidR="00000000" w:rsidRDefault="00A03D81">
      <w:pPr>
        <w:pStyle w:val="-"/>
        <w:rPr>
          <w:rtl/>
        </w:rPr>
      </w:pPr>
      <w:r>
        <w:rPr>
          <w:rtl/>
        </w:rPr>
        <w:br/>
      </w:r>
      <w:bookmarkStart w:id="112" w:name="FS000000437T16_02_2004_18_14_43C"/>
      <w:bookmarkEnd w:id="112"/>
      <w:r>
        <w:rPr>
          <w:rtl/>
        </w:rPr>
        <w:t>אלי בן-מנחם (העבודה-מימד):</w:t>
      </w:r>
    </w:p>
    <w:p w14:paraId="6AAE32D5" w14:textId="77777777" w:rsidR="00000000" w:rsidRDefault="00A03D81">
      <w:pPr>
        <w:pStyle w:val="a0"/>
        <w:rPr>
          <w:rtl/>
        </w:rPr>
      </w:pPr>
    </w:p>
    <w:p w14:paraId="37E10027" w14:textId="77777777" w:rsidR="00000000" w:rsidRDefault="00A03D81">
      <w:pPr>
        <w:pStyle w:val="a0"/>
        <w:rPr>
          <w:rFonts w:hint="cs"/>
          <w:rtl/>
        </w:rPr>
      </w:pPr>
      <w:r>
        <w:rPr>
          <w:rFonts w:hint="cs"/>
          <w:rtl/>
        </w:rPr>
        <w:t xml:space="preserve">ועם אבטיח - בוודאי. ככה גדלנו. אז התקופה היתה קשה, אבל ככה גדלנו, וזה לא היה פשוט. </w:t>
      </w:r>
    </w:p>
    <w:p w14:paraId="4DCFABCA" w14:textId="77777777" w:rsidR="00000000" w:rsidRDefault="00A03D81">
      <w:pPr>
        <w:pStyle w:val="a0"/>
        <w:rPr>
          <w:rFonts w:hint="cs"/>
          <w:rtl/>
        </w:rPr>
      </w:pPr>
    </w:p>
    <w:p w14:paraId="32FE3322" w14:textId="77777777" w:rsidR="00000000" w:rsidRDefault="00A03D81">
      <w:pPr>
        <w:pStyle w:val="a0"/>
        <w:rPr>
          <w:rFonts w:hint="cs"/>
          <w:rtl/>
        </w:rPr>
      </w:pPr>
      <w:r>
        <w:rPr>
          <w:rFonts w:hint="cs"/>
          <w:rtl/>
        </w:rPr>
        <w:t xml:space="preserve">ייקור הלחם ב-27% לדעתי יביא את המשפחות היום למצב של רעב, מצב של הרבה פחות אוכל בבית, כי הרבה מאוד משפחות חיות על כיכר הלחם. </w:t>
      </w:r>
    </w:p>
    <w:p w14:paraId="5CFC7585" w14:textId="77777777" w:rsidR="00000000" w:rsidRDefault="00A03D81">
      <w:pPr>
        <w:pStyle w:val="a0"/>
        <w:rPr>
          <w:rFonts w:hint="cs"/>
          <w:rtl/>
        </w:rPr>
      </w:pPr>
    </w:p>
    <w:p w14:paraId="5C3544CF" w14:textId="77777777" w:rsidR="00000000" w:rsidRDefault="00A03D81">
      <w:pPr>
        <w:pStyle w:val="a0"/>
        <w:rPr>
          <w:rFonts w:hint="cs"/>
          <w:rtl/>
        </w:rPr>
      </w:pPr>
      <w:r>
        <w:rPr>
          <w:rFonts w:hint="cs"/>
          <w:rtl/>
        </w:rPr>
        <w:t>תעשו את החשבון. בשבוע שעבר דיברתי כאן עם חבר הכנסת ליצמן - שגם לו משפחה ברוכת ילדים. קחו ארבע כיכרות לחם, כפול 70 אגורות לכיכר, כפ</w:t>
      </w:r>
      <w:r>
        <w:rPr>
          <w:rFonts w:hint="cs"/>
          <w:rtl/>
        </w:rPr>
        <w:t xml:space="preserve">ול 30 יום בחודש, זה 85 שקלים נוספים בחודש. 85 שקלים למשפחה ברוכת ילדים זה הרבה מאוד כסף. הרבה מאוד כסף. </w:t>
      </w:r>
    </w:p>
    <w:p w14:paraId="029D9CB5" w14:textId="77777777" w:rsidR="00000000" w:rsidRDefault="00A03D81">
      <w:pPr>
        <w:pStyle w:val="a0"/>
        <w:rPr>
          <w:rFonts w:hint="cs"/>
          <w:rtl/>
        </w:rPr>
      </w:pPr>
    </w:p>
    <w:p w14:paraId="7391879E" w14:textId="77777777" w:rsidR="00000000" w:rsidRDefault="00A03D81">
      <w:pPr>
        <w:pStyle w:val="a0"/>
        <w:rPr>
          <w:rFonts w:hint="cs"/>
          <w:rtl/>
        </w:rPr>
      </w:pPr>
      <w:r>
        <w:rPr>
          <w:rFonts w:hint="cs"/>
          <w:rtl/>
        </w:rPr>
        <w:t>לפני שנתיים שימשתי סגן שר התמ"ס, כשחברת הכנסת דליה איציק היתה שרת התמ"ס. והיא - שלא כמו השר אולמרט - לא נכנעה ללחצים. יחד שמרנו על מחיר הלחם האחיד. וה</w:t>
      </w:r>
      <w:r>
        <w:rPr>
          <w:rFonts w:hint="cs"/>
          <w:rtl/>
        </w:rPr>
        <w:t xml:space="preserve">יו מאבקים לא פשוטים, אדוני היושב-ראש, חברי הכנסת. אני זוכר את איומי השביתה, חבר הכנסת טל, ואת השביתה של המאפיות. הם עשו שביתות אז, לפני שנתיים. שבתו, כי איימו על הציבור שאם מחיר הלחם לא יעלה המאפיות ייסגרו. אז מאה אחוז, הם סגרו את המאפיות  - יום, יומיים - </w:t>
      </w:r>
      <w:r>
        <w:rPr>
          <w:rFonts w:hint="cs"/>
          <w:rtl/>
        </w:rPr>
        <w:t>הציבור הסתדר, אבל זה לא הפחיד אף אחד מאתנו.</w:t>
      </w:r>
    </w:p>
    <w:p w14:paraId="310CBDA0" w14:textId="77777777" w:rsidR="00000000" w:rsidRDefault="00A03D81">
      <w:pPr>
        <w:pStyle w:val="a0"/>
        <w:rPr>
          <w:rFonts w:hint="cs"/>
          <w:rtl/>
        </w:rPr>
      </w:pPr>
    </w:p>
    <w:p w14:paraId="50D36C08" w14:textId="77777777" w:rsidR="00000000" w:rsidRDefault="00A03D81">
      <w:pPr>
        <w:pStyle w:val="a0"/>
        <w:rPr>
          <w:rFonts w:hint="cs"/>
          <w:rtl/>
        </w:rPr>
      </w:pPr>
      <w:r>
        <w:rPr>
          <w:rFonts w:hint="cs"/>
          <w:rtl/>
        </w:rPr>
        <w:t xml:space="preserve">אני לא מאשים רק את אולמרט בכניעה, בהתרפסות מול בעלי ההון במדינת ישראל. כמוהו כל הממשלה הזאת, והאווירה שהיא יוצרת נגד העובדים, נגד השכבות החלשות. היא רוצה להביא למצב שלא צריך שכבות חלשות במדינה, כי מי שחלש </w:t>
      </w:r>
      <w:r>
        <w:rPr>
          <w:rtl/>
        </w:rPr>
        <w:t>–</w:t>
      </w:r>
      <w:r>
        <w:rPr>
          <w:rFonts w:hint="cs"/>
          <w:rtl/>
        </w:rPr>
        <w:t xml:space="preserve"> שפשו</w:t>
      </w:r>
      <w:r>
        <w:rPr>
          <w:rFonts w:hint="cs"/>
          <w:rtl/>
        </w:rPr>
        <w:t>ט ימות. ימות, ואז יהיה פחות נטל על קופת המדינה.</w:t>
      </w:r>
    </w:p>
    <w:p w14:paraId="59E43EA1" w14:textId="77777777" w:rsidR="00000000" w:rsidRDefault="00A03D81">
      <w:pPr>
        <w:pStyle w:val="a0"/>
        <w:rPr>
          <w:rFonts w:hint="cs"/>
          <w:rtl/>
        </w:rPr>
      </w:pPr>
    </w:p>
    <w:p w14:paraId="24438A85" w14:textId="77777777" w:rsidR="00000000" w:rsidRDefault="00A03D81">
      <w:pPr>
        <w:pStyle w:val="a0"/>
        <w:rPr>
          <w:rFonts w:hint="cs"/>
          <w:rtl/>
        </w:rPr>
      </w:pPr>
      <w:r>
        <w:rPr>
          <w:rFonts w:hint="cs"/>
          <w:rtl/>
        </w:rPr>
        <w:t>זה סמל לאטימות, ליהירות, להתנשאות של העומדים בראש הממשלה הזאת. בכל שנה שהימין בשלטון, אדוני השר גדעון עזרא, אלפי ילדים נוספים רעבים ללחם; עשרות מתאבדים בגלל המצב הכלכלי; עוד ועוד קשישים מתים כיוון שאין להם כ</w:t>
      </w:r>
      <w:r>
        <w:rPr>
          <w:rFonts w:hint="cs"/>
          <w:rtl/>
        </w:rPr>
        <w:t xml:space="preserve">סף לטיפולים רפואיים. ורק העשירים חוגגים במדינה הזאת. </w:t>
      </w:r>
    </w:p>
    <w:p w14:paraId="4E25D699" w14:textId="77777777" w:rsidR="00000000" w:rsidRDefault="00A03D81">
      <w:pPr>
        <w:pStyle w:val="a0"/>
        <w:rPr>
          <w:rFonts w:hint="cs"/>
          <w:rtl/>
        </w:rPr>
      </w:pPr>
    </w:p>
    <w:p w14:paraId="1CA693F6" w14:textId="77777777" w:rsidR="00000000" w:rsidRDefault="00A03D81">
      <w:pPr>
        <w:pStyle w:val="a0"/>
        <w:rPr>
          <w:rFonts w:hint="cs"/>
          <w:rtl/>
        </w:rPr>
      </w:pPr>
      <w:r>
        <w:rPr>
          <w:rFonts w:hint="cs"/>
          <w:rtl/>
        </w:rPr>
        <w:t>אדוני השר, אדוני היושב-ראש, חברי הכנסת, אני מרשה לעצמי לשער שלא ביבי ולא אולמרט ראו - מי מהם - קשיש החי מ-1,500 שקלים בחודש. אני בטוח שהם לא ראו מה זה קשיש שחי מ-1,500 שקל בחודש; 1,500 שקל שבהם הוא צרי</w:t>
      </w:r>
      <w:r>
        <w:rPr>
          <w:rFonts w:hint="cs"/>
          <w:rtl/>
        </w:rPr>
        <w:t xml:space="preserve">ך לשלם את כל החשבונות וגם לדאוג לעצמו לתרופות, לתרופות חיוניות שכבר לא נכללות בסל התרופות, שהולך ומצטמק. </w:t>
      </w:r>
    </w:p>
    <w:p w14:paraId="3D86F8D1" w14:textId="77777777" w:rsidR="00000000" w:rsidRDefault="00A03D81">
      <w:pPr>
        <w:pStyle w:val="af1"/>
        <w:rPr>
          <w:rtl/>
        </w:rPr>
      </w:pPr>
      <w:r>
        <w:rPr>
          <w:rtl/>
        </w:rPr>
        <w:br/>
        <w:t>היו"ר מוחמד ברכה:</w:t>
      </w:r>
    </w:p>
    <w:p w14:paraId="7E044975" w14:textId="77777777" w:rsidR="00000000" w:rsidRDefault="00A03D81">
      <w:pPr>
        <w:pStyle w:val="a0"/>
        <w:rPr>
          <w:rtl/>
        </w:rPr>
      </w:pPr>
    </w:p>
    <w:p w14:paraId="0582FE0D" w14:textId="77777777" w:rsidR="00000000" w:rsidRDefault="00A03D81">
      <w:pPr>
        <w:pStyle w:val="a0"/>
        <w:rPr>
          <w:rFonts w:hint="cs"/>
          <w:rtl/>
        </w:rPr>
      </w:pPr>
      <w:r>
        <w:rPr>
          <w:rFonts w:hint="cs"/>
          <w:rtl/>
        </w:rPr>
        <w:t xml:space="preserve">חבר הכנסת בן-מנחם. </w:t>
      </w:r>
    </w:p>
    <w:p w14:paraId="0D58E59C" w14:textId="77777777" w:rsidR="00000000" w:rsidRDefault="00A03D81">
      <w:pPr>
        <w:pStyle w:val="-"/>
        <w:rPr>
          <w:rtl/>
        </w:rPr>
      </w:pPr>
      <w:r>
        <w:rPr>
          <w:rtl/>
        </w:rPr>
        <w:br/>
      </w:r>
      <w:bookmarkStart w:id="113" w:name="FS000000437T16_02_2004_18_23_32C"/>
      <w:bookmarkEnd w:id="113"/>
      <w:r>
        <w:rPr>
          <w:rtl/>
        </w:rPr>
        <w:t>אלי בן-מנחם (העבודה-מימד):</w:t>
      </w:r>
    </w:p>
    <w:p w14:paraId="266D3D95" w14:textId="77777777" w:rsidR="00000000" w:rsidRDefault="00A03D81">
      <w:pPr>
        <w:pStyle w:val="a0"/>
        <w:rPr>
          <w:rtl/>
        </w:rPr>
      </w:pPr>
    </w:p>
    <w:p w14:paraId="47E0418A" w14:textId="77777777" w:rsidR="00000000" w:rsidRDefault="00A03D81">
      <w:pPr>
        <w:pStyle w:val="a0"/>
        <w:rPr>
          <w:rFonts w:hint="cs"/>
          <w:rtl/>
        </w:rPr>
      </w:pPr>
      <w:r>
        <w:rPr>
          <w:rFonts w:hint="cs"/>
          <w:rtl/>
        </w:rPr>
        <w:t xml:space="preserve">רוב הזמן אתם הפרעתם לי, אז תרשה לי עוד דקה וחצי, אני אסיים. </w:t>
      </w:r>
    </w:p>
    <w:p w14:paraId="013F1EC2" w14:textId="77777777" w:rsidR="00000000" w:rsidRDefault="00A03D81">
      <w:pPr>
        <w:pStyle w:val="af1"/>
        <w:rPr>
          <w:rtl/>
        </w:rPr>
      </w:pPr>
      <w:r>
        <w:rPr>
          <w:rtl/>
        </w:rPr>
        <w:br/>
        <w:t>היו"ר מוחמד ברכה:</w:t>
      </w:r>
    </w:p>
    <w:p w14:paraId="6D8BA0DC" w14:textId="77777777" w:rsidR="00000000" w:rsidRDefault="00A03D81">
      <w:pPr>
        <w:pStyle w:val="a0"/>
        <w:rPr>
          <w:rtl/>
        </w:rPr>
      </w:pPr>
    </w:p>
    <w:p w14:paraId="20A71475" w14:textId="77777777" w:rsidR="00000000" w:rsidRDefault="00A03D81">
      <w:pPr>
        <w:pStyle w:val="a0"/>
        <w:rPr>
          <w:rFonts w:hint="cs"/>
          <w:rtl/>
        </w:rPr>
      </w:pPr>
      <w:r>
        <w:rPr>
          <w:rFonts w:hint="cs"/>
          <w:rtl/>
        </w:rPr>
        <w:t xml:space="preserve">קח את הזמן. </w:t>
      </w:r>
    </w:p>
    <w:p w14:paraId="44C8872C" w14:textId="77777777" w:rsidR="00000000" w:rsidRDefault="00A03D81">
      <w:pPr>
        <w:pStyle w:val="-"/>
        <w:rPr>
          <w:rtl/>
        </w:rPr>
      </w:pPr>
      <w:r>
        <w:rPr>
          <w:rtl/>
        </w:rPr>
        <w:br/>
      </w:r>
      <w:bookmarkStart w:id="114" w:name="FS000000437T16_02_2004_18_23_49C"/>
      <w:bookmarkEnd w:id="114"/>
      <w:r>
        <w:rPr>
          <w:rtl/>
        </w:rPr>
        <w:t>אלי בן-מנחם (העבודה-מימד):</w:t>
      </w:r>
    </w:p>
    <w:p w14:paraId="5BF68570" w14:textId="77777777" w:rsidR="00000000" w:rsidRDefault="00A03D81">
      <w:pPr>
        <w:pStyle w:val="a0"/>
        <w:rPr>
          <w:rtl/>
        </w:rPr>
      </w:pPr>
    </w:p>
    <w:p w14:paraId="1B6A0D74" w14:textId="77777777" w:rsidR="00000000" w:rsidRDefault="00A03D81">
      <w:pPr>
        <w:pStyle w:val="a0"/>
        <w:rPr>
          <w:rFonts w:hint="cs"/>
          <w:rtl/>
        </w:rPr>
      </w:pPr>
      <w:r>
        <w:rPr>
          <w:rFonts w:hint="cs"/>
          <w:rtl/>
        </w:rPr>
        <w:t xml:space="preserve">מאה אחוז, אדוני היושב-ראש. </w:t>
      </w:r>
    </w:p>
    <w:p w14:paraId="4E92E6F8" w14:textId="77777777" w:rsidR="00000000" w:rsidRDefault="00A03D81">
      <w:pPr>
        <w:pStyle w:val="a0"/>
        <w:rPr>
          <w:rFonts w:hint="cs"/>
          <w:rtl/>
        </w:rPr>
      </w:pPr>
    </w:p>
    <w:p w14:paraId="74B38B09" w14:textId="77777777" w:rsidR="00000000" w:rsidRDefault="00A03D81">
      <w:pPr>
        <w:pStyle w:val="a0"/>
        <w:rPr>
          <w:rFonts w:hint="cs"/>
          <w:rtl/>
        </w:rPr>
      </w:pPr>
      <w:r>
        <w:rPr>
          <w:rFonts w:hint="cs"/>
          <w:rtl/>
        </w:rPr>
        <w:t>הם גם לא מכירים - אני מתכוון לאולמרט ולביבי נתניהו - הם גם לא מכירים משפחות שכבר שכחו את טעמו של הבשר, ובטח שהם לא מכירים אמהות חד-הוריות המבקשות למכור איברים מגופן כדי להעניק קורת-גג ו</w:t>
      </w:r>
      <w:r>
        <w:rPr>
          <w:rFonts w:hint="cs"/>
          <w:rtl/>
        </w:rPr>
        <w:t xml:space="preserve">אוכל לילדים שלהן. </w:t>
      </w:r>
    </w:p>
    <w:p w14:paraId="26E9DB65" w14:textId="77777777" w:rsidR="00000000" w:rsidRDefault="00A03D81">
      <w:pPr>
        <w:pStyle w:val="a0"/>
        <w:rPr>
          <w:rFonts w:hint="cs"/>
          <w:rtl/>
        </w:rPr>
      </w:pPr>
    </w:p>
    <w:p w14:paraId="749286BB" w14:textId="77777777" w:rsidR="00000000" w:rsidRDefault="00A03D81">
      <w:pPr>
        <w:pStyle w:val="a0"/>
        <w:rPr>
          <w:rFonts w:hint="cs"/>
          <w:rtl/>
        </w:rPr>
      </w:pPr>
      <w:r>
        <w:rPr>
          <w:rFonts w:hint="cs"/>
          <w:rtl/>
        </w:rPr>
        <w:t xml:space="preserve">אבל לביבי יש פתרונות לכול. אם המעמד הבינוני הופך לעני, ולעניים אין כסף לאכול, למה שלא יקנו מכשיר </w:t>
      </w:r>
      <w:r>
        <w:rPr>
          <w:rFonts w:hint="cs"/>
        </w:rPr>
        <w:t>DVD</w:t>
      </w:r>
      <w:r>
        <w:rPr>
          <w:rFonts w:hint="cs"/>
          <w:rtl/>
        </w:rPr>
        <w:t xml:space="preserve"> במקום לחם? </w:t>
      </w:r>
    </w:p>
    <w:p w14:paraId="3447BA5B" w14:textId="77777777" w:rsidR="00000000" w:rsidRDefault="00A03D81">
      <w:pPr>
        <w:pStyle w:val="a0"/>
        <w:rPr>
          <w:rFonts w:hint="cs"/>
          <w:rtl/>
        </w:rPr>
      </w:pPr>
    </w:p>
    <w:p w14:paraId="3EC509CE" w14:textId="77777777" w:rsidR="00000000" w:rsidRDefault="00A03D81">
      <w:pPr>
        <w:pStyle w:val="a0"/>
        <w:rPr>
          <w:rFonts w:hint="cs"/>
          <w:rtl/>
        </w:rPr>
      </w:pPr>
      <w:r>
        <w:rPr>
          <w:rFonts w:hint="cs"/>
          <w:rtl/>
        </w:rPr>
        <w:t xml:space="preserve">רק היום התבשרנו, שחלה עלייה של 1.2% במספר זכאי תעודות הבגרות, גברתי שרת החינוך. 52% בלבד זכאים לתעודת בגרות, ואני שואל את </w:t>
      </w:r>
      <w:r>
        <w:rPr>
          <w:rFonts w:hint="cs"/>
          <w:rtl/>
        </w:rPr>
        <w:t>עצמי - - -</w:t>
      </w:r>
    </w:p>
    <w:p w14:paraId="2815E806" w14:textId="77777777" w:rsidR="00000000" w:rsidRDefault="00A03D81">
      <w:pPr>
        <w:pStyle w:val="af1"/>
        <w:rPr>
          <w:rtl/>
        </w:rPr>
      </w:pPr>
      <w:r>
        <w:rPr>
          <w:rtl/>
        </w:rPr>
        <w:br/>
        <w:t>היו"ר מוחמד ברכה:</w:t>
      </w:r>
    </w:p>
    <w:p w14:paraId="6B72ECE4" w14:textId="77777777" w:rsidR="00000000" w:rsidRDefault="00A03D81">
      <w:pPr>
        <w:pStyle w:val="a0"/>
        <w:rPr>
          <w:rtl/>
        </w:rPr>
      </w:pPr>
    </w:p>
    <w:p w14:paraId="32F6E84E" w14:textId="77777777" w:rsidR="00000000" w:rsidRDefault="00A03D81">
      <w:pPr>
        <w:pStyle w:val="a0"/>
        <w:rPr>
          <w:rFonts w:hint="cs"/>
          <w:rtl/>
        </w:rPr>
      </w:pPr>
      <w:r>
        <w:rPr>
          <w:rFonts w:hint="cs"/>
          <w:rtl/>
        </w:rPr>
        <w:t>46%.</w:t>
      </w:r>
    </w:p>
    <w:p w14:paraId="453ACD61" w14:textId="77777777" w:rsidR="00000000" w:rsidRDefault="00A03D81">
      <w:pPr>
        <w:pStyle w:val="af0"/>
        <w:rPr>
          <w:rtl/>
        </w:rPr>
      </w:pPr>
      <w:r>
        <w:rPr>
          <w:rtl/>
        </w:rPr>
        <w:br/>
        <w:t>שרת החינוך, התרבות והספורט לימור לבנת:</w:t>
      </w:r>
    </w:p>
    <w:p w14:paraId="7BE5E24B" w14:textId="77777777" w:rsidR="00000000" w:rsidRDefault="00A03D81">
      <w:pPr>
        <w:pStyle w:val="a0"/>
        <w:rPr>
          <w:rtl/>
        </w:rPr>
      </w:pPr>
    </w:p>
    <w:p w14:paraId="3D275234" w14:textId="77777777" w:rsidR="00000000" w:rsidRDefault="00A03D81">
      <w:pPr>
        <w:pStyle w:val="a0"/>
        <w:rPr>
          <w:rFonts w:hint="cs"/>
          <w:rtl/>
        </w:rPr>
      </w:pPr>
      <w:r>
        <w:rPr>
          <w:rFonts w:hint="cs"/>
          <w:rtl/>
        </w:rPr>
        <w:t>לא. 52%.</w:t>
      </w:r>
    </w:p>
    <w:p w14:paraId="28897194" w14:textId="77777777" w:rsidR="00000000" w:rsidRDefault="00A03D81">
      <w:pPr>
        <w:pStyle w:val="-"/>
        <w:rPr>
          <w:rtl/>
        </w:rPr>
      </w:pPr>
      <w:r>
        <w:rPr>
          <w:rtl/>
        </w:rPr>
        <w:br/>
      </w:r>
      <w:bookmarkStart w:id="115" w:name="FS000000437T16_02_2004_18_27_15C"/>
      <w:bookmarkEnd w:id="115"/>
      <w:r>
        <w:rPr>
          <w:rtl/>
        </w:rPr>
        <w:t>אלי בן-מנחם (העבודה-מימד):</w:t>
      </w:r>
    </w:p>
    <w:p w14:paraId="3BD708B1" w14:textId="77777777" w:rsidR="00000000" w:rsidRDefault="00A03D81">
      <w:pPr>
        <w:pStyle w:val="a0"/>
        <w:rPr>
          <w:rtl/>
        </w:rPr>
      </w:pPr>
    </w:p>
    <w:p w14:paraId="4375448B" w14:textId="77777777" w:rsidR="00000000" w:rsidRDefault="00A03D81">
      <w:pPr>
        <w:pStyle w:val="a0"/>
        <w:rPr>
          <w:rFonts w:hint="cs"/>
          <w:rtl/>
        </w:rPr>
      </w:pPr>
      <w:r>
        <w:rPr>
          <w:rFonts w:hint="cs"/>
          <w:rtl/>
        </w:rPr>
        <w:t>תקשיב. 52% בלבד זכאים לתעודות בגרות. ואני שואל את גברתי השרה, שרת החינוך לימור לבנת, ואני שמח שאת נמצאת כאן, מה עם החצי השני? מה עם 48% האחרי</w:t>
      </w:r>
      <w:r>
        <w:rPr>
          <w:rFonts w:hint="cs"/>
          <w:rtl/>
        </w:rPr>
        <w:t>ם, שלא מוציאים תעודת בגרות? איזה סיכוי יש להם במדינה כמו שלנו? איזה סיכוי? זה הרבה מאוד, זה חצי מהילדים. מאיפה הילדים האלה מגיעים? אני סמוך ובטוח, ותבדקי, רובם המכריע בא מערי הפיתוח, משכונות המצוקה, שיחד הם כ-37% מהאוכלוסייה של מדינת ישראל, ומתוך האוכלוסיי</w:t>
      </w:r>
      <w:r>
        <w:rPr>
          <w:rFonts w:hint="cs"/>
          <w:rtl/>
        </w:rPr>
        <w:t>ה הערבית, החרדית ואחרים, שזה משלים את ה-48%. אלה אוכלוסיות עם נתונים סוציו-אקונומיים הכי נמוכים במדינת ישראל. התפקיד שלהם זה לשרת את המדינה, אבל איך הם ישרתו את המדינה כשהם לא יסיימו בית-ספר, לא יצליחו להוציא תעודות? הם לא יכולים להיות גם עובדים פשוטים, כי</w:t>
      </w:r>
      <w:r>
        <w:rPr>
          <w:rFonts w:hint="cs"/>
          <w:rtl/>
        </w:rPr>
        <w:t xml:space="preserve"> יש עובדים זרים. אז הם נולדו להיות מובטלים כל ימי חייהם. </w:t>
      </w:r>
    </w:p>
    <w:p w14:paraId="04D364F6" w14:textId="77777777" w:rsidR="00000000" w:rsidRDefault="00A03D81">
      <w:pPr>
        <w:pStyle w:val="a0"/>
        <w:rPr>
          <w:rFonts w:hint="cs"/>
          <w:rtl/>
        </w:rPr>
      </w:pPr>
    </w:p>
    <w:p w14:paraId="3CD4EA63" w14:textId="77777777" w:rsidR="00000000" w:rsidRDefault="00A03D81">
      <w:pPr>
        <w:pStyle w:val="a0"/>
        <w:rPr>
          <w:rFonts w:hint="cs"/>
          <w:rtl/>
        </w:rPr>
      </w:pPr>
      <w:r>
        <w:rPr>
          <w:rFonts w:hint="cs"/>
          <w:rtl/>
        </w:rPr>
        <w:t>שרת החינוך ושר הרווחה מדברים על מפעל הזנה, כיוון שהורים לא יכולים היום לשלוח את ילדיהם עם סנדוויצ'ים לבית-הספר. אחרי העלאת מחיר הלחם, אדוני היושב-ראש, המצב יהיה חמור הרבה יותר, והילדים לא יתרכזו בש</w:t>
      </w:r>
      <w:r>
        <w:rPr>
          <w:rFonts w:hint="cs"/>
          <w:rtl/>
        </w:rPr>
        <w:t xml:space="preserve">יעורים בגלל רעב, וזה כבר קורה לנו היום. </w:t>
      </w:r>
    </w:p>
    <w:p w14:paraId="4F30BA92" w14:textId="77777777" w:rsidR="00000000" w:rsidRDefault="00A03D81">
      <w:pPr>
        <w:pStyle w:val="a0"/>
        <w:rPr>
          <w:rFonts w:hint="cs"/>
          <w:rtl/>
        </w:rPr>
      </w:pPr>
    </w:p>
    <w:p w14:paraId="1B724E61" w14:textId="77777777" w:rsidR="00000000" w:rsidRDefault="00A03D81">
      <w:pPr>
        <w:pStyle w:val="a0"/>
        <w:rPr>
          <w:rFonts w:hint="cs"/>
          <w:rtl/>
        </w:rPr>
      </w:pPr>
      <w:r>
        <w:rPr>
          <w:rFonts w:hint="cs"/>
          <w:rtl/>
        </w:rPr>
        <w:t xml:space="preserve">ומה האוניברסיטאות עושות בנדון? הן ממשיכות לפתוח את השערים רק לבני המעמד הגבוה במדינת ישראל. העשירים יוכלו ללמוד, הם יהיו המשכילים. זו תהיה האליטה של מדינת ישראל. </w:t>
      </w:r>
    </w:p>
    <w:p w14:paraId="0B35A2D4" w14:textId="77777777" w:rsidR="00000000" w:rsidRDefault="00A03D81">
      <w:pPr>
        <w:pStyle w:val="a0"/>
        <w:rPr>
          <w:rFonts w:hint="cs"/>
          <w:rtl/>
        </w:rPr>
      </w:pPr>
    </w:p>
    <w:p w14:paraId="23B44C59" w14:textId="77777777" w:rsidR="00000000" w:rsidRDefault="00A03D81">
      <w:pPr>
        <w:pStyle w:val="a0"/>
        <w:rPr>
          <w:rFonts w:hint="cs"/>
          <w:rtl/>
        </w:rPr>
      </w:pPr>
      <w:r>
        <w:rPr>
          <w:rFonts w:hint="cs"/>
          <w:rtl/>
        </w:rPr>
        <w:t>אני באמת לא מבין את ההיגיון של ביבי. למה לא להשקיע</w:t>
      </w:r>
      <w:r>
        <w:rPr>
          <w:rFonts w:hint="cs"/>
          <w:rtl/>
        </w:rPr>
        <w:t xml:space="preserve"> כספים בחינוך, למה לא להשקיע ברווחה, למה לא להשקיע בבריאות, למה לא להוביל למשק צודק יותר, המאפשר שוויון הזדמנויות לכול, לכל אזרח במדינת ישראל? למה לקחת את הכסף שלנו ולזרוק אותו על מוצרי צריכה בלתי חיוניים כמו </w:t>
      </w:r>
      <w:r>
        <w:rPr>
          <w:rFonts w:hint="cs"/>
        </w:rPr>
        <w:t>DVD</w:t>
      </w:r>
      <w:r>
        <w:rPr>
          <w:rFonts w:hint="cs"/>
          <w:rtl/>
        </w:rPr>
        <w:t>, מקרר, טלוויזיות, וכל מיני דברים אחרים, שרח</w:t>
      </w:r>
      <w:r>
        <w:rPr>
          <w:rFonts w:hint="cs"/>
          <w:rtl/>
        </w:rPr>
        <w:t>וקים מרחק עצום מרף העוני של אותן אוכלוסיות?</w:t>
      </w:r>
    </w:p>
    <w:p w14:paraId="56E1C80D" w14:textId="77777777" w:rsidR="00000000" w:rsidRDefault="00A03D81">
      <w:pPr>
        <w:pStyle w:val="a0"/>
        <w:rPr>
          <w:rFonts w:hint="cs"/>
          <w:rtl/>
        </w:rPr>
      </w:pPr>
    </w:p>
    <w:p w14:paraId="2EC46CC5" w14:textId="77777777" w:rsidR="00000000" w:rsidRDefault="00A03D81">
      <w:pPr>
        <w:pStyle w:val="a0"/>
        <w:rPr>
          <w:rFonts w:hint="cs"/>
          <w:rtl/>
        </w:rPr>
      </w:pPr>
      <w:r>
        <w:rPr>
          <w:rFonts w:hint="cs"/>
          <w:rtl/>
        </w:rPr>
        <w:t xml:space="preserve">אדוני היושב-ראש, חברי הכנסת, גברתי השרה, קראתי על המקובל הרב בצרי, שכבר הספיק לקשור בין רעידת האדמה שחווינו בשבוע שעבר לבין ייקור הלחם. אני לא רוצה ללכת כל כך רחוק ולקשור בין סיבה לתוצאה בכל הנוגע לנפלאות הטבע, </w:t>
      </w:r>
      <w:r>
        <w:rPr>
          <w:rFonts w:hint="cs"/>
          <w:rtl/>
        </w:rPr>
        <w:t>אבל אני חושב שהיושב במרומים, המתבונן בנו כעת, בהחלט מצפה מאתנו לרעידת אדמה פוליטית, רעידת אדמה שתביא להדחת הממשלה האנטי-חברתית הזאת, הקפיטליסטית, ולעצירת הפערים ההולכים ומתרחבים בחברה הישראלית.</w:t>
      </w:r>
    </w:p>
    <w:p w14:paraId="408D976F" w14:textId="77777777" w:rsidR="00000000" w:rsidRDefault="00A03D81">
      <w:pPr>
        <w:pStyle w:val="a0"/>
        <w:rPr>
          <w:rFonts w:hint="cs"/>
          <w:rtl/>
        </w:rPr>
      </w:pPr>
    </w:p>
    <w:p w14:paraId="12F75D4F" w14:textId="77777777" w:rsidR="00000000" w:rsidRDefault="00A03D81">
      <w:pPr>
        <w:pStyle w:val="a0"/>
        <w:rPr>
          <w:rFonts w:hint="cs"/>
          <w:rtl/>
        </w:rPr>
      </w:pPr>
      <w:r>
        <w:rPr>
          <w:rFonts w:hint="cs"/>
          <w:rtl/>
        </w:rPr>
        <w:t xml:space="preserve">ומשפט לסיום, אדוני היושב-ראש. אתמול נפגשתי עם אדם בשם סורין, </w:t>
      </w:r>
      <w:r>
        <w:rPr>
          <w:rFonts w:hint="cs"/>
          <w:rtl/>
        </w:rPr>
        <w:t xml:space="preserve">אב לשני ילדים. אני מטפל בנושא שלו כבר יותר משנה. האיש מרוויח 4,000 שקל בחודש נטו. הוא עובד בדואר. הוא עובד, הוא לא מובטל. אשתו פוטרה מהעבודה, והוא בכה לי. הוא דיבר אתי בצורה הכי טבעית על התאבדות. הוא אומר: אם אני אתאבד - אז החוק אומר שהוא לא יצטרך לממן או </w:t>
      </w:r>
      <w:r>
        <w:rPr>
          <w:rFonts w:hint="cs"/>
          <w:rtl/>
        </w:rPr>
        <w:t>לשלם את חצי המשכנתה. הוא משלם 3,000 שקל מתוך 4,000 השקלים שהוא מרוויח למשכנתה, לבנק טפחות. פניתי לבנק טפחות ואמרתי להם: רבותי, תפרסו את החוב שלו. מה הוא יעשה עם 1,000 שקל בחודש? אין לו חשמל בסלון, אין לילדים שלו שולחן כתיבה, הוא עני מרוד, הוא עובד. אשתו לא</w:t>
      </w:r>
      <w:r>
        <w:rPr>
          <w:rFonts w:hint="cs"/>
          <w:rtl/>
        </w:rPr>
        <w:t xml:space="preserve"> עובדת.</w:t>
      </w:r>
    </w:p>
    <w:p w14:paraId="36C36D53" w14:textId="77777777" w:rsidR="00000000" w:rsidRDefault="00A03D81">
      <w:pPr>
        <w:pStyle w:val="a0"/>
        <w:rPr>
          <w:rFonts w:hint="cs"/>
          <w:rtl/>
        </w:rPr>
      </w:pPr>
    </w:p>
    <w:p w14:paraId="0245E9E4" w14:textId="77777777" w:rsidR="00000000" w:rsidRDefault="00A03D81">
      <w:pPr>
        <w:pStyle w:val="af0"/>
        <w:rPr>
          <w:rtl/>
        </w:rPr>
      </w:pPr>
      <w:r>
        <w:rPr>
          <w:rFonts w:hint="eastAsia"/>
          <w:rtl/>
        </w:rPr>
        <w:t>רומן</w:t>
      </w:r>
      <w:r>
        <w:rPr>
          <w:rtl/>
        </w:rPr>
        <w:t xml:space="preserve"> ברונפמן (מרצ):</w:t>
      </w:r>
    </w:p>
    <w:p w14:paraId="4F2A700C" w14:textId="77777777" w:rsidR="00000000" w:rsidRDefault="00A03D81">
      <w:pPr>
        <w:pStyle w:val="a0"/>
        <w:ind w:left="719" w:firstLine="0"/>
        <w:rPr>
          <w:rFonts w:hint="cs"/>
          <w:rtl/>
        </w:rPr>
      </w:pPr>
    </w:p>
    <w:p w14:paraId="2A195A40" w14:textId="77777777" w:rsidR="00000000" w:rsidRDefault="00A03D81">
      <w:pPr>
        <w:pStyle w:val="a0"/>
        <w:ind w:left="719" w:firstLine="0"/>
        <w:rPr>
          <w:rFonts w:hint="cs"/>
          <w:rtl/>
        </w:rPr>
      </w:pPr>
      <w:r>
        <w:rPr>
          <w:rFonts w:hint="cs"/>
          <w:rtl/>
        </w:rPr>
        <w:t xml:space="preserve">- - - </w:t>
      </w:r>
    </w:p>
    <w:p w14:paraId="29A80438" w14:textId="77777777" w:rsidR="00000000" w:rsidRDefault="00A03D81">
      <w:pPr>
        <w:pStyle w:val="a0"/>
        <w:rPr>
          <w:rFonts w:hint="cs"/>
          <w:rtl/>
        </w:rPr>
      </w:pPr>
    </w:p>
    <w:p w14:paraId="2DB6B050" w14:textId="77777777" w:rsidR="00000000" w:rsidRDefault="00A03D81">
      <w:pPr>
        <w:pStyle w:val="af1"/>
        <w:rPr>
          <w:rtl/>
        </w:rPr>
      </w:pPr>
      <w:r>
        <w:rPr>
          <w:rtl/>
        </w:rPr>
        <w:t>היו"ר מוחמד ברכה:</w:t>
      </w:r>
    </w:p>
    <w:p w14:paraId="5496A9FA" w14:textId="77777777" w:rsidR="00000000" w:rsidRDefault="00A03D81">
      <w:pPr>
        <w:pStyle w:val="a0"/>
        <w:rPr>
          <w:rtl/>
        </w:rPr>
      </w:pPr>
    </w:p>
    <w:p w14:paraId="3303CF83" w14:textId="77777777" w:rsidR="00000000" w:rsidRDefault="00A03D81">
      <w:pPr>
        <w:pStyle w:val="a0"/>
        <w:rPr>
          <w:rFonts w:hint="cs"/>
          <w:rtl/>
        </w:rPr>
      </w:pPr>
      <w:r>
        <w:rPr>
          <w:rFonts w:hint="cs"/>
          <w:rtl/>
        </w:rPr>
        <w:t>הוא חבר הכנסת בן-מנחם, הוא לא  הבחור הזה, חבר הכנסת ברונפמן.</w:t>
      </w:r>
    </w:p>
    <w:p w14:paraId="343C9973" w14:textId="77777777" w:rsidR="00000000" w:rsidRDefault="00A03D81">
      <w:pPr>
        <w:pStyle w:val="a0"/>
        <w:rPr>
          <w:rFonts w:hint="cs"/>
          <w:rtl/>
        </w:rPr>
      </w:pPr>
    </w:p>
    <w:p w14:paraId="13D7A7D9" w14:textId="77777777" w:rsidR="00000000" w:rsidRDefault="00A03D81">
      <w:pPr>
        <w:pStyle w:val="-"/>
        <w:rPr>
          <w:rtl/>
        </w:rPr>
      </w:pPr>
      <w:bookmarkStart w:id="116" w:name="FS000000437T16_02_2004_17_43_13C"/>
      <w:bookmarkEnd w:id="116"/>
      <w:r>
        <w:rPr>
          <w:rtl/>
        </w:rPr>
        <w:t>אלי בן-מנחם (העבודה-מימד):</w:t>
      </w:r>
    </w:p>
    <w:p w14:paraId="534EE5DB" w14:textId="77777777" w:rsidR="00000000" w:rsidRDefault="00A03D81">
      <w:pPr>
        <w:pStyle w:val="a0"/>
        <w:rPr>
          <w:rtl/>
        </w:rPr>
      </w:pPr>
    </w:p>
    <w:p w14:paraId="14D4DAFA" w14:textId="77777777" w:rsidR="00000000" w:rsidRDefault="00A03D81">
      <w:pPr>
        <w:pStyle w:val="a0"/>
        <w:rPr>
          <w:rFonts w:hint="cs"/>
          <w:rtl/>
        </w:rPr>
      </w:pPr>
      <w:r>
        <w:rPr>
          <w:rFonts w:hint="cs"/>
          <w:rtl/>
        </w:rPr>
        <w:t>מה הוא יעשה עם 1,000 שקל? הוא בוכה לי. הוא אומר: אני אתאבד, זה מה שנשאר לי. אבל, באכזריות, בקור רוח, בכל פניי</w:t>
      </w:r>
      <w:r>
        <w:rPr>
          <w:rFonts w:hint="cs"/>
          <w:rtl/>
        </w:rPr>
        <w:t>ה לבנק, הם לא מוכנים לשמוע אותו בכלל, לא מוכנים לפרוס את החוב. אז הוא ישלם 1,500 שקל בחודש - שיפרסו לו לעוד חמש שנים, לעוד עשר שנים; שייתנו לו לחיות במדינה הזאת. הדברים האלה, אדוני היושב-ראש, כואבים, מזעזעים, מפוצצים. ראשי בנקים, ממשלה, ועדות ציבוריות אטומ</w:t>
      </w:r>
      <w:r>
        <w:rPr>
          <w:rFonts w:hint="cs"/>
          <w:rtl/>
        </w:rPr>
        <w:t>ות, שמביאות אנשים להתאבדות בכמויות, לא אחד ולא שניים. אז אני מנצל את ההזדמנות הזאת. שוב, אני פונה למנכ"ל בנק טפחות שייקח את הבחור, שיעשו לו פריסה, שלא נשמע בעוד שבוע על עוד אדם שהתאבד בגלל אכזריות ורוע ורשעות של המערכות שלנו. תודה.</w:t>
      </w:r>
    </w:p>
    <w:p w14:paraId="44E1692F" w14:textId="77777777" w:rsidR="00000000" w:rsidRDefault="00A03D81">
      <w:pPr>
        <w:pStyle w:val="a0"/>
        <w:rPr>
          <w:rFonts w:hint="cs"/>
          <w:rtl/>
        </w:rPr>
      </w:pPr>
    </w:p>
    <w:p w14:paraId="168D0B0A" w14:textId="77777777" w:rsidR="00000000" w:rsidRDefault="00A03D81">
      <w:pPr>
        <w:pStyle w:val="af1"/>
        <w:rPr>
          <w:rtl/>
        </w:rPr>
      </w:pPr>
      <w:r>
        <w:rPr>
          <w:rtl/>
        </w:rPr>
        <w:t>היו"ר מוחמד ברכה:</w:t>
      </w:r>
    </w:p>
    <w:p w14:paraId="3BED45BE" w14:textId="77777777" w:rsidR="00000000" w:rsidRDefault="00A03D81">
      <w:pPr>
        <w:pStyle w:val="a0"/>
        <w:rPr>
          <w:rtl/>
        </w:rPr>
      </w:pPr>
    </w:p>
    <w:p w14:paraId="18994BF7" w14:textId="77777777" w:rsidR="00000000" w:rsidRDefault="00A03D81">
      <w:pPr>
        <w:pStyle w:val="a0"/>
        <w:rPr>
          <w:rFonts w:hint="cs"/>
          <w:rtl/>
        </w:rPr>
      </w:pPr>
      <w:r>
        <w:rPr>
          <w:rFonts w:hint="cs"/>
          <w:rtl/>
        </w:rPr>
        <w:t>תודה</w:t>
      </w:r>
      <w:r>
        <w:rPr>
          <w:rFonts w:hint="cs"/>
          <w:rtl/>
        </w:rPr>
        <w:t xml:space="preserve">. חברת הכנסת ענבל גבריאלי - לא נמצאת. חברת הכנסת מל פולישוק, בבקשה. אחריה </w:t>
      </w:r>
      <w:r>
        <w:rPr>
          <w:rtl/>
        </w:rPr>
        <w:t>–</w:t>
      </w:r>
      <w:r>
        <w:rPr>
          <w:rFonts w:hint="cs"/>
          <w:rtl/>
        </w:rPr>
        <w:t xml:space="preserve"> חבר הכנסת יאיר פרץ, ואחריו </w:t>
      </w:r>
      <w:r>
        <w:rPr>
          <w:rtl/>
        </w:rPr>
        <w:t>–</w:t>
      </w:r>
      <w:r>
        <w:rPr>
          <w:rFonts w:hint="cs"/>
          <w:rtl/>
        </w:rPr>
        <w:t xml:space="preserve"> חברי הכנסת אליעזר כהן, רומן ברונפמן, גילה פינקלשטיין וכן הלאה.</w:t>
      </w:r>
    </w:p>
    <w:p w14:paraId="4C03F036" w14:textId="77777777" w:rsidR="00000000" w:rsidRDefault="00A03D81">
      <w:pPr>
        <w:pStyle w:val="a0"/>
        <w:rPr>
          <w:rFonts w:hint="cs"/>
          <w:rtl/>
        </w:rPr>
      </w:pPr>
    </w:p>
    <w:p w14:paraId="4E232B45" w14:textId="77777777" w:rsidR="00000000" w:rsidRDefault="00A03D81">
      <w:pPr>
        <w:pStyle w:val="a"/>
        <w:rPr>
          <w:rtl/>
        </w:rPr>
      </w:pPr>
      <w:bookmarkStart w:id="117" w:name="FS000001047T16_02_2004_17_44_10"/>
      <w:bookmarkStart w:id="118" w:name="_Toc79902405"/>
      <w:bookmarkEnd w:id="117"/>
      <w:r>
        <w:rPr>
          <w:rFonts w:hint="eastAsia"/>
          <w:rtl/>
        </w:rPr>
        <w:t>מל</w:t>
      </w:r>
      <w:r>
        <w:rPr>
          <w:rtl/>
        </w:rPr>
        <w:t xml:space="preserve"> פולישוק-בלוך (שינוי):</w:t>
      </w:r>
      <w:bookmarkEnd w:id="118"/>
    </w:p>
    <w:p w14:paraId="363FE63C" w14:textId="77777777" w:rsidR="00000000" w:rsidRDefault="00A03D81">
      <w:pPr>
        <w:pStyle w:val="a0"/>
        <w:rPr>
          <w:rFonts w:hint="cs"/>
          <w:rtl/>
        </w:rPr>
      </w:pPr>
    </w:p>
    <w:p w14:paraId="4C70626A" w14:textId="77777777" w:rsidR="00000000" w:rsidRDefault="00A03D81">
      <w:pPr>
        <w:pStyle w:val="a0"/>
        <w:rPr>
          <w:rFonts w:hint="cs"/>
          <w:rtl/>
        </w:rPr>
      </w:pPr>
      <w:r>
        <w:rPr>
          <w:rFonts w:hint="cs"/>
          <w:rtl/>
        </w:rPr>
        <w:t>אדוני היושב-ראש, גברתי השרה, חברי חברי הכנסת, בממוצע, נראה לי</w:t>
      </w:r>
      <w:r>
        <w:rPr>
          <w:rFonts w:hint="cs"/>
          <w:rtl/>
        </w:rPr>
        <w:t xml:space="preserve"> שכל רבעון אנחנו צריכים לאשר תקציב. השרה אמרה, שמעתי אותה בשבוע שעבר: ככה אי-אפשר לעבוד. שרים אומרים את זה, המשק אומר את זה. יש חוסר ודאות מוחלט במשק. אי-אפשר לעשות תכנונים, לא לחמש שנים, אלא לחמישה חודשים. היום מורידים את המסים האלה, מחר מעלים את המסים הא</w:t>
      </w:r>
      <w:r>
        <w:rPr>
          <w:rFonts w:hint="cs"/>
          <w:rtl/>
        </w:rPr>
        <w:t xml:space="preserve">לה. אי-אפשר כך לנהל עסקים, אי-אפשר כך לנהל משרדי ממשלה. </w:t>
      </w:r>
    </w:p>
    <w:p w14:paraId="0E7C5573" w14:textId="77777777" w:rsidR="00000000" w:rsidRDefault="00A03D81">
      <w:pPr>
        <w:pStyle w:val="a0"/>
        <w:rPr>
          <w:rFonts w:hint="cs"/>
          <w:rtl/>
        </w:rPr>
      </w:pPr>
    </w:p>
    <w:p w14:paraId="52E6E78E" w14:textId="77777777" w:rsidR="00000000" w:rsidRDefault="00A03D81">
      <w:pPr>
        <w:pStyle w:val="a0"/>
        <w:rPr>
          <w:rFonts w:hint="cs"/>
          <w:rtl/>
        </w:rPr>
      </w:pPr>
      <w:r>
        <w:rPr>
          <w:rFonts w:hint="cs"/>
          <w:rtl/>
        </w:rPr>
        <w:t>אז בא האוצר ואומר: יש לנו מדיניות. המדיניות של הפחתת מסים, אני אכן מברכת עליה. אני חושבת שצריך להפחית מסים, הן ישירים והן עקיפים. זו אכן מדיניות נכונה. אבל גם המדיניות הזאת לא יכולה להיעשות ב"שלוף".</w:t>
      </w:r>
      <w:r>
        <w:rPr>
          <w:rFonts w:hint="cs"/>
          <w:rtl/>
        </w:rPr>
        <w:t xml:space="preserve"> היא צריכה להיות מתוכננת, היא צריכה להיות ברורה, ואנשים צריכים לדעת מהיום ועד לפחות סוף השנה אילו מסים, כמה מסים, ולא ששר אחד עושה כך ושר שני עושה כך, ויד ימין לא יודעת מה יד שמאל עושה. זה דבר שחייבים להפסיק אותו. </w:t>
      </w:r>
    </w:p>
    <w:p w14:paraId="7F4E1710" w14:textId="77777777" w:rsidR="00000000" w:rsidRDefault="00A03D81">
      <w:pPr>
        <w:pStyle w:val="a0"/>
        <w:rPr>
          <w:rFonts w:hint="cs"/>
          <w:rtl/>
        </w:rPr>
      </w:pPr>
    </w:p>
    <w:p w14:paraId="71D7B0E7" w14:textId="77777777" w:rsidR="00000000" w:rsidRDefault="00A03D81">
      <w:pPr>
        <w:pStyle w:val="a0"/>
        <w:rPr>
          <w:rFonts w:hint="cs"/>
          <w:rtl/>
        </w:rPr>
      </w:pPr>
      <w:r>
        <w:rPr>
          <w:rFonts w:hint="cs"/>
          <w:rtl/>
        </w:rPr>
        <w:t>אמרתי, כל רבעון יהיה תקציב, ואמרתי את זה</w:t>
      </w:r>
      <w:r>
        <w:rPr>
          <w:rFonts w:hint="cs"/>
          <w:rtl/>
        </w:rPr>
        <w:t xml:space="preserve"> גם בתקציב הקודם, בינואר, ואמרתי את זה גם במאי, ואנחנו נמשיך כל חודשיים להכין תקציב אחר ולצמצם, ועוד ועוד נצמצם. והסיבה שאנחנו נצמצם כל רבעון היא שהתקציב הזה לא מספק. בוא נאמר, המדיניות של הממשלה היא נכונה בהפחתת המיסוי, אבל זה תנאי הכרחי, לא תנאי מספיק. </w:t>
      </w:r>
    </w:p>
    <w:p w14:paraId="7AAA83ED" w14:textId="77777777" w:rsidR="00000000" w:rsidRDefault="00A03D81">
      <w:pPr>
        <w:pStyle w:val="a0"/>
        <w:rPr>
          <w:rFonts w:hint="cs"/>
          <w:rtl/>
        </w:rPr>
      </w:pPr>
    </w:p>
    <w:p w14:paraId="7A941E98" w14:textId="77777777" w:rsidR="00000000" w:rsidRDefault="00A03D81">
      <w:pPr>
        <w:pStyle w:val="a0"/>
        <w:rPr>
          <w:rFonts w:hint="cs"/>
          <w:rtl/>
        </w:rPr>
      </w:pPr>
      <w:r>
        <w:rPr>
          <w:rFonts w:hint="cs"/>
          <w:rtl/>
        </w:rPr>
        <w:t>אנחנו חייבים להשקיע כספים במשק. אנחנו צריכים לקבוע מדיניות של צמיחה. מדיניות של צמיחה משמעה השקעת כספים בתשתיות שמביאות צמיחה. אז החליטה המדינה להשקיע 24 מיליארד שקל ברכבות. אכן, נכון הוא. 30 שנה מאוחר מדי. וחבל שאין כאן אנשים ממפלגת העבודה, כי גם הם אחרא</w:t>
      </w:r>
      <w:r>
        <w:rPr>
          <w:rFonts w:hint="cs"/>
          <w:rtl/>
        </w:rPr>
        <w:t>ים לעניין הזה. יש לנו איחור של שנות דור. אז נכון, יותר טוב מאוחר מאשר בכלל לא. אבל במקביל - כיוון שאנחנו כבר באיחור, אנחנו חייבים לעשות את זה במקביל. מה הכוונה? להשקיע באותם מנועי צמיחה שיכולים להביא מקומות עבודה חדשים למשק, שיכולים לאפשר למשק הישראלי להתח</w:t>
      </w:r>
      <w:r>
        <w:rPr>
          <w:rFonts w:hint="cs"/>
          <w:rtl/>
        </w:rPr>
        <w:t xml:space="preserve">רות בעולם. משום שאם נשקיע רק ברכבות, לא עשינו שום דבר. העסקים יהיו במקום אחר בעולם. </w:t>
      </w:r>
    </w:p>
    <w:p w14:paraId="1F66A508" w14:textId="77777777" w:rsidR="00000000" w:rsidRDefault="00A03D81">
      <w:pPr>
        <w:pStyle w:val="a0"/>
        <w:rPr>
          <w:rFonts w:hint="cs"/>
          <w:rtl/>
        </w:rPr>
      </w:pPr>
    </w:p>
    <w:p w14:paraId="3FD5E877" w14:textId="77777777" w:rsidR="00000000" w:rsidRDefault="00A03D81">
      <w:pPr>
        <w:pStyle w:val="a0"/>
        <w:rPr>
          <w:rFonts w:hint="cs"/>
          <w:rtl/>
        </w:rPr>
      </w:pPr>
      <w:r>
        <w:rPr>
          <w:rFonts w:hint="cs"/>
          <w:rtl/>
        </w:rPr>
        <w:t>ואנחנו כבר שמענו משר האוצר עצמו על סינגפור ועל אירלנד, ואפשר לתת כאן רשימה ארוכה של מדינות שהבינו שלא זאת הדרך. לא מספיק להפחית מסים. אני אומרת את זה בפעם החמישית לשר האו</w:t>
      </w:r>
      <w:r>
        <w:rPr>
          <w:rFonts w:hint="cs"/>
          <w:rtl/>
        </w:rPr>
        <w:t xml:space="preserve">צר. הממשלה חייבת להשקיע, להשקיע בהון האנושי. העתיד טמון במו"פ. מי שלא משקיע במחקר ובפיתוח, בעצם אומר: אין לי עתיד. </w:t>
      </w:r>
    </w:p>
    <w:p w14:paraId="0C43FECA" w14:textId="77777777" w:rsidR="00000000" w:rsidRDefault="00A03D81">
      <w:pPr>
        <w:pStyle w:val="a0"/>
        <w:rPr>
          <w:rFonts w:hint="cs"/>
          <w:rtl/>
        </w:rPr>
      </w:pPr>
    </w:p>
    <w:p w14:paraId="279251E4" w14:textId="77777777" w:rsidR="00000000" w:rsidRDefault="00A03D81">
      <w:pPr>
        <w:pStyle w:val="a0"/>
        <w:rPr>
          <w:rFonts w:hint="cs"/>
          <w:rtl/>
        </w:rPr>
      </w:pPr>
      <w:r>
        <w:rPr>
          <w:rFonts w:hint="cs"/>
          <w:rtl/>
        </w:rPr>
        <w:t>היום קיימנו בוועדת המדע והטכנולוגיה דיון בנושא של המחקר במגזר הערבי. הזדעזעתי לראות שהיחידים, המשרד היחיד, לפחות אלה הנתונים שנתנו לנו, שמש</w:t>
      </w:r>
      <w:r>
        <w:rPr>
          <w:rFonts w:hint="cs"/>
          <w:rtl/>
        </w:rPr>
        <w:t>קיע במו"פ במגזר הערבי, זה משרד המדע, ואני מברכת אותו על כך. וכמה הוא משקיע? בכל מרכזי המו"פ האזוריים שיש בארץ, יש עשרה כאלה, הוא משקיע 7 מיליוני שקל. זה סכום שמספיק במדינה מתוקנת למרכז אחד. אצלנו זה עשירית. כל מרכז מקבל פחות מ-700,000 שקל. מה אפשר כבר לעשו</w:t>
      </w:r>
      <w:r>
        <w:rPr>
          <w:rFonts w:hint="cs"/>
          <w:rtl/>
        </w:rPr>
        <w:t>ת עם 700,000 שקל בתחום המחקר? כמה משרות של חוקרים אפשר להעסיק, אפשר לתת? כלום.</w:t>
      </w:r>
    </w:p>
    <w:p w14:paraId="335C6EBF" w14:textId="77777777" w:rsidR="00000000" w:rsidRDefault="00A03D81">
      <w:pPr>
        <w:pStyle w:val="a0"/>
        <w:rPr>
          <w:rFonts w:hint="cs"/>
          <w:rtl/>
        </w:rPr>
      </w:pPr>
    </w:p>
    <w:p w14:paraId="7C1163D5" w14:textId="77777777" w:rsidR="00000000" w:rsidRDefault="00A03D81">
      <w:pPr>
        <w:pStyle w:val="af0"/>
        <w:rPr>
          <w:rtl/>
        </w:rPr>
      </w:pPr>
      <w:r>
        <w:rPr>
          <w:rFonts w:hint="eastAsia"/>
          <w:rtl/>
        </w:rPr>
        <w:t>ואסל</w:t>
      </w:r>
      <w:r>
        <w:rPr>
          <w:rtl/>
        </w:rPr>
        <w:t xml:space="preserve"> טאהא (בל"ד):</w:t>
      </w:r>
    </w:p>
    <w:p w14:paraId="422FE966" w14:textId="77777777" w:rsidR="00000000" w:rsidRDefault="00A03D81">
      <w:pPr>
        <w:pStyle w:val="a0"/>
        <w:rPr>
          <w:rFonts w:hint="cs"/>
          <w:rtl/>
        </w:rPr>
      </w:pPr>
    </w:p>
    <w:p w14:paraId="4319D42F" w14:textId="77777777" w:rsidR="00000000" w:rsidRDefault="00A03D81">
      <w:pPr>
        <w:pStyle w:val="a0"/>
        <w:rPr>
          <w:rFonts w:hint="cs"/>
          <w:rtl/>
        </w:rPr>
      </w:pPr>
      <w:r>
        <w:rPr>
          <w:rFonts w:hint="cs"/>
          <w:rtl/>
        </w:rPr>
        <w:t>לא מכסים את הוצאות המו"פ.</w:t>
      </w:r>
    </w:p>
    <w:p w14:paraId="50EDD8A7" w14:textId="77777777" w:rsidR="00000000" w:rsidRDefault="00A03D81">
      <w:pPr>
        <w:pStyle w:val="a0"/>
        <w:rPr>
          <w:rFonts w:hint="cs"/>
          <w:rtl/>
        </w:rPr>
      </w:pPr>
    </w:p>
    <w:p w14:paraId="4F9D66BE" w14:textId="77777777" w:rsidR="00000000" w:rsidRDefault="00A03D81">
      <w:pPr>
        <w:pStyle w:val="-"/>
        <w:rPr>
          <w:rtl/>
        </w:rPr>
      </w:pPr>
      <w:bookmarkStart w:id="119" w:name="FS000001047T16_02_2004_17_48_51C"/>
      <w:bookmarkEnd w:id="119"/>
      <w:r>
        <w:rPr>
          <w:rtl/>
        </w:rPr>
        <w:t>מל פולישוק-בלוך (שינוי):</w:t>
      </w:r>
    </w:p>
    <w:p w14:paraId="647B6C53" w14:textId="77777777" w:rsidR="00000000" w:rsidRDefault="00A03D81">
      <w:pPr>
        <w:pStyle w:val="a0"/>
        <w:rPr>
          <w:rtl/>
        </w:rPr>
      </w:pPr>
    </w:p>
    <w:p w14:paraId="6DF79C2B" w14:textId="77777777" w:rsidR="00000000" w:rsidRDefault="00A03D81">
      <w:pPr>
        <w:pStyle w:val="a0"/>
        <w:rPr>
          <w:rFonts w:hint="cs"/>
          <w:rtl/>
        </w:rPr>
      </w:pPr>
      <w:r>
        <w:rPr>
          <w:rFonts w:hint="cs"/>
          <w:rtl/>
        </w:rPr>
        <w:t>בוודאי. מעבדה אי-אפשר להקים בסכום כזה. הרי זה צחוק, זה לעג לרש. אגב, זה לא רק כלפי המגזר הערבי, אבל היום</w:t>
      </w:r>
      <w:r>
        <w:rPr>
          <w:rFonts w:hint="cs"/>
          <w:rtl/>
        </w:rPr>
        <w:t xml:space="preserve"> שמנו את הדגש במגזר הזה. </w:t>
      </w:r>
    </w:p>
    <w:p w14:paraId="4F2F0CAA" w14:textId="77777777" w:rsidR="00000000" w:rsidRDefault="00A03D81">
      <w:pPr>
        <w:pStyle w:val="a0"/>
        <w:rPr>
          <w:rFonts w:hint="cs"/>
          <w:rtl/>
        </w:rPr>
      </w:pPr>
    </w:p>
    <w:p w14:paraId="5B05B717" w14:textId="77777777" w:rsidR="00000000" w:rsidRDefault="00A03D81">
      <w:pPr>
        <w:pStyle w:val="a0"/>
        <w:rPr>
          <w:rFonts w:hint="cs"/>
          <w:rtl/>
        </w:rPr>
      </w:pPr>
      <w:r>
        <w:rPr>
          <w:rFonts w:hint="cs"/>
          <w:rtl/>
        </w:rPr>
        <w:t xml:space="preserve">לכן, אני פונה לממשלה לא לפספס את העיקר. צריכים להשקיע באנשים, בהון האנושי, ואני אומר את זה כל עוד נשמה באפי פה בכנסת כל פעם, כי אנחנו עדיין לא עושים את זה. </w:t>
      </w:r>
    </w:p>
    <w:p w14:paraId="054DC553" w14:textId="77777777" w:rsidR="00000000" w:rsidRDefault="00A03D81">
      <w:pPr>
        <w:pStyle w:val="a0"/>
        <w:rPr>
          <w:rFonts w:hint="cs"/>
          <w:rtl/>
        </w:rPr>
      </w:pPr>
    </w:p>
    <w:p w14:paraId="1397BE12" w14:textId="77777777" w:rsidR="00000000" w:rsidRDefault="00A03D81">
      <w:pPr>
        <w:pStyle w:val="a0"/>
        <w:rPr>
          <w:rFonts w:hint="cs"/>
          <w:rtl/>
        </w:rPr>
      </w:pPr>
      <w:r>
        <w:rPr>
          <w:rFonts w:hint="cs"/>
          <w:rtl/>
        </w:rPr>
        <w:t>קחו את התקציבים האחרונים. קיצצנו, הממשלה קיצצה 50 מיליון שקל בחממות טכנ</w:t>
      </w:r>
      <w:r>
        <w:rPr>
          <w:rFonts w:hint="cs"/>
          <w:rtl/>
        </w:rPr>
        <w:t>ולוגיות, מתוך 130 מיליון. קיצצה במדען הראשי 40%, תלוי באילו תחומים, לפעמים אפילו 50%. מדענים ראשיים באים לוועדה ומספרים שאין להם גרוש. פונים אליהם ב-100-200 הצעות מחקר. הם יכולים לתת, במשרד הבריאות למשל, שבע הצעות מחקר, להשיב עליהן. אנחנו עושים מעצמנו צחוק</w:t>
      </w:r>
      <w:r>
        <w:rPr>
          <w:rFonts w:hint="cs"/>
          <w:rtl/>
        </w:rPr>
        <w:t>?</w:t>
      </w:r>
    </w:p>
    <w:p w14:paraId="3F6385DE" w14:textId="77777777" w:rsidR="00000000" w:rsidRDefault="00A03D81">
      <w:pPr>
        <w:pStyle w:val="a0"/>
        <w:rPr>
          <w:rFonts w:hint="cs"/>
          <w:rtl/>
        </w:rPr>
      </w:pPr>
    </w:p>
    <w:p w14:paraId="68135A81" w14:textId="77777777" w:rsidR="00000000" w:rsidRDefault="00A03D81">
      <w:pPr>
        <w:pStyle w:val="af1"/>
        <w:rPr>
          <w:rtl/>
        </w:rPr>
      </w:pPr>
      <w:r>
        <w:rPr>
          <w:rtl/>
        </w:rPr>
        <w:t>היו"ר מוחמד ברכה:</w:t>
      </w:r>
    </w:p>
    <w:p w14:paraId="4984044B" w14:textId="77777777" w:rsidR="00000000" w:rsidRDefault="00A03D81">
      <w:pPr>
        <w:pStyle w:val="a0"/>
        <w:rPr>
          <w:rtl/>
        </w:rPr>
      </w:pPr>
    </w:p>
    <w:p w14:paraId="68A58DA1" w14:textId="77777777" w:rsidR="00000000" w:rsidRDefault="00A03D81">
      <w:pPr>
        <w:pStyle w:val="a0"/>
        <w:rPr>
          <w:rFonts w:hint="cs"/>
          <w:rtl/>
        </w:rPr>
      </w:pPr>
      <w:r>
        <w:rPr>
          <w:rFonts w:hint="cs"/>
          <w:rtl/>
        </w:rPr>
        <w:t xml:space="preserve">משפט סיום. </w:t>
      </w:r>
    </w:p>
    <w:p w14:paraId="32375845" w14:textId="77777777" w:rsidR="00000000" w:rsidRDefault="00A03D81">
      <w:pPr>
        <w:pStyle w:val="a0"/>
        <w:rPr>
          <w:rFonts w:hint="cs"/>
          <w:rtl/>
        </w:rPr>
      </w:pPr>
    </w:p>
    <w:p w14:paraId="10420F6F" w14:textId="77777777" w:rsidR="00000000" w:rsidRDefault="00A03D81">
      <w:pPr>
        <w:pStyle w:val="-"/>
        <w:rPr>
          <w:rtl/>
        </w:rPr>
      </w:pPr>
      <w:bookmarkStart w:id="120" w:name="FS000001047T16_02_2004_17_49_54C"/>
      <w:bookmarkEnd w:id="120"/>
      <w:r>
        <w:rPr>
          <w:rtl/>
        </w:rPr>
        <w:t>מל פולישוק-בלוך (שינוי):</w:t>
      </w:r>
    </w:p>
    <w:p w14:paraId="5156C9EC" w14:textId="77777777" w:rsidR="00000000" w:rsidRDefault="00A03D81">
      <w:pPr>
        <w:pStyle w:val="a0"/>
        <w:rPr>
          <w:rtl/>
        </w:rPr>
      </w:pPr>
    </w:p>
    <w:p w14:paraId="098D5035" w14:textId="77777777" w:rsidR="00000000" w:rsidRDefault="00A03D81">
      <w:pPr>
        <w:pStyle w:val="a0"/>
        <w:rPr>
          <w:rFonts w:hint="cs"/>
          <w:rtl/>
        </w:rPr>
      </w:pPr>
      <w:r>
        <w:rPr>
          <w:rFonts w:hint="cs"/>
          <w:rtl/>
        </w:rPr>
        <w:t>הנקודה הזאת חשובה מאוד. אם המדינה משקיעה כבר כספים, והיא החליטה, ואני מברכת אותה על כך, להשקיע 300  מיליון שקל בשדרוג המחשוב בארץ, למי היא מפנה את המכרז? - לחברה בגרמניה; לא לחברות ישראליות שיכול</w:t>
      </w:r>
      <w:r>
        <w:rPr>
          <w:rFonts w:hint="cs"/>
          <w:rtl/>
        </w:rPr>
        <w:t>ות לעשות את העבודה. בגרמניה אנחנו מפתחים. גם הפחתת המיסוי עכשיו מפתחת את השוק בגרמניה, עם ה-</w:t>
      </w:r>
      <w:r>
        <w:rPr>
          <w:rFonts w:hint="cs"/>
        </w:rPr>
        <w:t>DVD</w:t>
      </w:r>
      <w:r>
        <w:rPr>
          <w:rFonts w:hint="cs"/>
          <w:rtl/>
        </w:rPr>
        <w:t xml:space="preserve">  וכל המכשירים האחרים. למי אנחנו מפנים את הכסף? לא לחברות הישראליות. אתמול ב"גלובס" התלונן מנכ"ל חברת תשתית, לא היי-טק אפילו. הוא משקיע מאות מיליונים, הוא אמר, ב</w:t>
      </w:r>
      <w:r>
        <w:rPr>
          <w:rFonts w:hint="cs"/>
          <w:rtl/>
        </w:rPr>
        <w:t xml:space="preserve">כל העולם בתשתיות. חברה ישראלית, מצליחה בכל העולם. בארץ לא נותנים להם להשקיע אפילו 3 מיליוני דולר, הוא אומר. וכך חברת "דגם". חבל ששרת החינוך הלכה. </w:t>
      </w:r>
    </w:p>
    <w:p w14:paraId="0D4AC332" w14:textId="77777777" w:rsidR="00000000" w:rsidRDefault="00A03D81">
      <w:pPr>
        <w:pStyle w:val="a0"/>
        <w:rPr>
          <w:rFonts w:hint="cs"/>
          <w:rtl/>
        </w:rPr>
      </w:pPr>
    </w:p>
    <w:p w14:paraId="082F02A6" w14:textId="77777777" w:rsidR="00000000" w:rsidRDefault="00A03D81">
      <w:pPr>
        <w:pStyle w:val="af1"/>
        <w:rPr>
          <w:rtl/>
        </w:rPr>
      </w:pPr>
      <w:r>
        <w:rPr>
          <w:rtl/>
        </w:rPr>
        <w:t>היו"ר מוחמד ברכה:</w:t>
      </w:r>
    </w:p>
    <w:p w14:paraId="0E855799" w14:textId="77777777" w:rsidR="00000000" w:rsidRDefault="00A03D81">
      <w:pPr>
        <w:pStyle w:val="a0"/>
        <w:rPr>
          <w:rtl/>
        </w:rPr>
      </w:pPr>
    </w:p>
    <w:p w14:paraId="2C7E5263" w14:textId="77777777" w:rsidR="00000000" w:rsidRDefault="00A03D81">
      <w:pPr>
        <w:pStyle w:val="a0"/>
        <w:rPr>
          <w:rFonts w:hint="cs"/>
          <w:rtl/>
        </w:rPr>
      </w:pPr>
      <w:r>
        <w:rPr>
          <w:rFonts w:hint="cs"/>
          <w:rtl/>
        </w:rPr>
        <w:t>אני לא רואה שאת בכיוון של משפט סיום.</w:t>
      </w:r>
    </w:p>
    <w:p w14:paraId="052B7696" w14:textId="77777777" w:rsidR="00000000" w:rsidRDefault="00A03D81">
      <w:pPr>
        <w:pStyle w:val="a0"/>
        <w:rPr>
          <w:rFonts w:hint="cs"/>
          <w:rtl/>
        </w:rPr>
      </w:pPr>
    </w:p>
    <w:p w14:paraId="6F710B11" w14:textId="77777777" w:rsidR="00000000" w:rsidRDefault="00A03D81">
      <w:pPr>
        <w:pStyle w:val="-"/>
        <w:rPr>
          <w:rtl/>
        </w:rPr>
      </w:pPr>
      <w:bookmarkStart w:id="121" w:name="FS000001047T16_02_2004_17_50_42C"/>
      <w:bookmarkEnd w:id="121"/>
      <w:r>
        <w:rPr>
          <w:rtl/>
        </w:rPr>
        <w:t>מל פולישוק-בלוך (שינוי):</w:t>
      </w:r>
    </w:p>
    <w:p w14:paraId="5EC27C51" w14:textId="77777777" w:rsidR="00000000" w:rsidRDefault="00A03D81">
      <w:pPr>
        <w:pStyle w:val="a0"/>
        <w:rPr>
          <w:rtl/>
        </w:rPr>
      </w:pPr>
    </w:p>
    <w:p w14:paraId="6628140D" w14:textId="77777777" w:rsidR="00000000" w:rsidRDefault="00A03D81">
      <w:pPr>
        <w:pStyle w:val="a0"/>
        <w:rPr>
          <w:rFonts w:hint="cs"/>
          <w:rtl/>
        </w:rPr>
      </w:pPr>
      <w:r>
        <w:rPr>
          <w:rFonts w:hint="cs"/>
          <w:rtl/>
        </w:rPr>
        <w:t xml:space="preserve"> זה ממש הסוף. הדגש שלי, ש</w:t>
      </w:r>
      <w:r>
        <w:rPr>
          <w:rFonts w:hint="cs"/>
          <w:rtl/>
        </w:rPr>
        <w:t xml:space="preserve">המדינה הזאת, הממשלה הזאת לא משקיעה, לא מאמינה בחברות ישראליות. אם חברת "דגם" בתחום החינוך, גברתי שרת החינוך, בונה ב-40 מדינות מרכזי חינוך מדהימים בתחום הטכנולוגי, ככה הם טוענים </w:t>
      </w:r>
      <w:r>
        <w:rPr>
          <w:rtl/>
        </w:rPr>
        <w:t>–</w:t>
      </w:r>
      <w:r>
        <w:rPr>
          <w:rFonts w:hint="cs"/>
          <w:rtl/>
        </w:rPr>
        <w:t xml:space="preserve"> בארץ משרד החינוך לא נותן להם  דריסת רגל. </w:t>
      </w:r>
    </w:p>
    <w:p w14:paraId="2A9634C1" w14:textId="77777777" w:rsidR="00000000" w:rsidRDefault="00A03D81">
      <w:pPr>
        <w:pStyle w:val="a0"/>
        <w:rPr>
          <w:rFonts w:hint="cs"/>
          <w:rtl/>
        </w:rPr>
      </w:pPr>
    </w:p>
    <w:p w14:paraId="5F729785" w14:textId="77777777" w:rsidR="00000000" w:rsidRDefault="00A03D81">
      <w:pPr>
        <w:pStyle w:val="a0"/>
        <w:rPr>
          <w:rFonts w:hint="cs"/>
          <w:rtl/>
        </w:rPr>
      </w:pPr>
      <w:r>
        <w:rPr>
          <w:rFonts w:hint="cs"/>
          <w:rtl/>
        </w:rPr>
        <w:t>אז ככה זה עובר בצינור הגז ובשאר הד</w:t>
      </w:r>
      <w:r>
        <w:rPr>
          <w:rFonts w:hint="cs"/>
          <w:rtl/>
        </w:rPr>
        <w:t>ברים. ואנחנו יכולים לעשות אחרת. יש לנו כאן כוחות נהדרים, מוחות נהדרים. אנחנו לא משקיעים את הכסף שלנו במקום הנכון. הכול נשפך בשטחים. צריך להגיד את הדברים האלה על השולחן. לא נשפך במקום הנכון. לא מושקע כמו שצריך. והתוצאה היא עוד תקציב שמקוצץ ועוד תקציב שמקוצץ</w:t>
      </w:r>
      <w:r>
        <w:rPr>
          <w:rFonts w:hint="cs"/>
          <w:rtl/>
        </w:rPr>
        <w:t xml:space="preserve">, ואני לא רואה את העתיד. תודה. </w:t>
      </w:r>
    </w:p>
    <w:p w14:paraId="4A2BA720" w14:textId="77777777" w:rsidR="00000000" w:rsidRDefault="00A03D81">
      <w:pPr>
        <w:pStyle w:val="a0"/>
        <w:rPr>
          <w:rFonts w:hint="cs"/>
          <w:rtl/>
        </w:rPr>
      </w:pPr>
    </w:p>
    <w:p w14:paraId="07B7605A" w14:textId="77777777" w:rsidR="00000000" w:rsidRDefault="00A03D81">
      <w:pPr>
        <w:pStyle w:val="af1"/>
        <w:rPr>
          <w:rtl/>
        </w:rPr>
      </w:pPr>
      <w:r>
        <w:rPr>
          <w:rtl/>
        </w:rPr>
        <w:t>היו"ר מוחמד ברכה:</w:t>
      </w:r>
    </w:p>
    <w:p w14:paraId="20F81B7D" w14:textId="77777777" w:rsidR="00000000" w:rsidRDefault="00A03D81">
      <w:pPr>
        <w:pStyle w:val="a0"/>
        <w:rPr>
          <w:rtl/>
        </w:rPr>
      </w:pPr>
    </w:p>
    <w:p w14:paraId="69434620" w14:textId="77777777" w:rsidR="00000000" w:rsidRDefault="00A03D81">
      <w:pPr>
        <w:pStyle w:val="a0"/>
        <w:rPr>
          <w:rFonts w:hint="cs"/>
          <w:rtl/>
        </w:rPr>
      </w:pPr>
      <w:r>
        <w:rPr>
          <w:rFonts w:hint="cs"/>
          <w:rtl/>
        </w:rPr>
        <w:t>תודה. הודיעו לי מהמזכירות שהיתה טעות בזה שקראתי לחברת הכנסת גבריאלי. מי שהיה אמור לדבר הוא חבר הכנסת חזן. אז לפרוטוקול, אני מזמין אותו, וגם הוא לא כאן. בבקשה, חבר הכנסת יאיר פרץ.</w:t>
      </w:r>
    </w:p>
    <w:p w14:paraId="54E630E9" w14:textId="77777777" w:rsidR="00000000" w:rsidRDefault="00A03D81">
      <w:pPr>
        <w:pStyle w:val="a0"/>
        <w:rPr>
          <w:rFonts w:hint="cs"/>
          <w:rtl/>
        </w:rPr>
      </w:pPr>
    </w:p>
    <w:p w14:paraId="1DEF3B14" w14:textId="77777777" w:rsidR="00000000" w:rsidRDefault="00A03D81">
      <w:pPr>
        <w:pStyle w:val="a"/>
        <w:rPr>
          <w:rtl/>
        </w:rPr>
      </w:pPr>
      <w:bookmarkStart w:id="122" w:name="FS000000501T16_02_2004_17_51_46"/>
      <w:bookmarkStart w:id="123" w:name="_Toc79902406"/>
      <w:bookmarkEnd w:id="122"/>
      <w:r>
        <w:rPr>
          <w:rFonts w:hint="eastAsia"/>
          <w:rtl/>
        </w:rPr>
        <w:t>יאיר</w:t>
      </w:r>
      <w:r>
        <w:rPr>
          <w:rtl/>
        </w:rPr>
        <w:t xml:space="preserve"> פרץ (ש"ס):</w:t>
      </w:r>
      <w:bookmarkEnd w:id="123"/>
    </w:p>
    <w:p w14:paraId="7DBA3F56" w14:textId="77777777" w:rsidR="00000000" w:rsidRDefault="00A03D81">
      <w:pPr>
        <w:pStyle w:val="a0"/>
        <w:rPr>
          <w:rFonts w:hint="cs"/>
          <w:rtl/>
        </w:rPr>
      </w:pPr>
    </w:p>
    <w:p w14:paraId="6D1CB49C" w14:textId="77777777" w:rsidR="00000000" w:rsidRDefault="00A03D81">
      <w:pPr>
        <w:pStyle w:val="a0"/>
        <w:rPr>
          <w:rFonts w:hint="cs"/>
          <w:rtl/>
        </w:rPr>
      </w:pPr>
      <w:r>
        <w:rPr>
          <w:rFonts w:hint="cs"/>
          <w:rtl/>
        </w:rPr>
        <w:t>אדוני ה</w:t>
      </w:r>
      <w:r>
        <w:rPr>
          <w:rFonts w:hint="cs"/>
          <w:rtl/>
        </w:rPr>
        <w:t xml:space="preserve">יושב-ראש, עמיתי חברי הכנסת, גברתי השרה, לפני כמה שבועות עמדתי על הדוכן הזה, והדיון היה על המצב הכלכלי, הפגיעה בשכבות החלשות, וכאן אמרתי שזה לא הסוף, ובעוד כמה שבועות נתבשר על-ידי שר האוצר שהוא רוצה עוד קיצוץ, ולא קל לנחש על חשבון מי יהיה הקיצוץ הזה. </w:t>
      </w:r>
    </w:p>
    <w:p w14:paraId="0149B3F2" w14:textId="77777777" w:rsidR="00000000" w:rsidRDefault="00A03D81">
      <w:pPr>
        <w:pStyle w:val="a0"/>
        <w:rPr>
          <w:rFonts w:hint="cs"/>
          <w:rtl/>
        </w:rPr>
      </w:pPr>
    </w:p>
    <w:p w14:paraId="0388F45A" w14:textId="77777777" w:rsidR="00000000" w:rsidRDefault="00A03D81">
      <w:pPr>
        <w:pStyle w:val="a0"/>
        <w:rPr>
          <w:rFonts w:hint="cs"/>
          <w:rtl/>
        </w:rPr>
      </w:pPr>
      <w:r>
        <w:rPr>
          <w:rFonts w:hint="cs"/>
          <w:rtl/>
        </w:rPr>
        <w:t>עמית</w:t>
      </w:r>
      <w:r>
        <w:rPr>
          <w:rFonts w:hint="cs"/>
          <w:rtl/>
        </w:rPr>
        <w:t xml:space="preserve">י חברי הכנסת, הממשלה הזאת הולכת בצורה מגמתית, צעד אחר צעד, במטרה לפגוע בשכבות החלשות. עמיתי חברי הכנסת, אני יושב ומשתומם עד מתי, עד מתי שליש מהקשישים, אנשים שעמלו וטרחו והקימו את המדינה הזאת, סובלים מקור, סובלים מרעב, ואת זה מכון ברוקדייל אמר, לא אני. אלה </w:t>
      </w:r>
      <w:r>
        <w:rPr>
          <w:rFonts w:hint="cs"/>
          <w:rtl/>
        </w:rPr>
        <w:t xml:space="preserve">נתונים שלו. אנשים שעמלו ועבדו כל חייהם, כשמגיעים לקבל את הקצבה, גם בזה מקצצים להם. </w:t>
      </w:r>
    </w:p>
    <w:p w14:paraId="3812E555" w14:textId="77777777" w:rsidR="00000000" w:rsidRDefault="00A03D81">
      <w:pPr>
        <w:pStyle w:val="a0"/>
        <w:rPr>
          <w:rFonts w:hint="cs"/>
          <w:rtl/>
        </w:rPr>
      </w:pPr>
    </w:p>
    <w:p w14:paraId="47F4BB8A" w14:textId="77777777" w:rsidR="00000000" w:rsidRDefault="00A03D81">
      <w:pPr>
        <w:pStyle w:val="a0"/>
        <w:rPr>
          <w:rFonts w:hint="cs"/>
          <w:rtl/>
        </w:rPr>
      </w:pPr>
      <w:r>
        <w:rPr>
          <w:rFonts w:hint="cs"/>
          <w:rtl/>
        </w:rPr>
        <w:t>אדוני היושב-ראש, גברתי השרה, שרת החינוך באה עם רעיון מבריק, ואני חושב שהוא רעיון מצוין, שיכול לפתור לא את כל הבעיה, אבל לפחות לצמצם את הנזקים. באה ואמרה: בואו נבטל את הקצב</w:t>
      </w:r>
      <w:r>
        <w:rPr>
          <w:rFonts w:hint="cs"/>
          <w:rtl/>
        </w:rPr>
        <w:t>ה, קצבת הילדים של שני העשירונים העליונים. תאמינו לי שכל אלה, גם שני העשירונים העליונים, לא זקוקים לקצבה הזאת. זה פשוט גם מטשטש להם את התמונה, בחשבון הבנק שלהם. 170 השקלים הם משהו לא ברור. והממשלה אומרת שזה בלתי אפשרי - קשה לעשות תיאום מס בין ביטוח לאומי לב</w:t>
      </w:r>
      <w:r>
        <w:rPr>
          <w:rFonts w:hint="cs"/>
          <w:rtl/>
        </w:rPr>
        <w:t xml:space="preserve">ין מס הכנסה. שומו שמים, קשה. אז אני קורא לגברתי שרת החינוך, תפני לממשלה, אולי הממשלה תפנה לאותם עשירונים עליונים ותבקש מהם לוותר מרצונם, לוותר מרצונם ולתת תרומה לאותם ילדים, לאותו ילד שצריך לבוא לבית-הספר. </w:t>
      </w:r>
    </w:p>
    <w:p w14:paraId="12CB6691" w14:textId="77777777" w:rsidR="00000000" w:rsidRDefault="00A03D81">
      <w:pPr>
        <w:pStyle w:val="a0"/>
        <w:rPr>
          <w:rFonts w:hint="cs"/>
          <w:rtl/>
        </w:rPr>
      </w:pPr>
    </w:p>
    <w:p w14:paraId="202A7C74" w14:textId="77777777" w:rsidR="00000000" w:rsidRDefault="00A03D81">
      <w:pPr>
        <w:pStyle w:val="a0"/>
        <w:rPr>
          <w:rFonts w:hint="cs"/>
          <w:rtl/>
        </w:rPr>
      </w:pPr>
      <w:r>
        <w:rPr>
          <w:rFonts w:hint="cs"/>
          <w:rtl/>
        </w:rPr>
        <w:t>רק לסבר את האוזן, אדוני היושב-ראש, ביום שישי הלכ</w:t>
      </w:r>
      <w:r>
        <w:rPr>
          <w:rFonts w:hint="cs"/>
          <w:rtl/>
        </w:rPr>
        <w:t xml:space="preserve">תי לערוך קניות לשבת, ובדרכי לקופה פוגש אותי אדם שאומר לי: אני צריך לקבל את הבטחת ההכנסה שלי ביום ראשון, ובאתי לביטוח הלאומי וביקשתי שיקדימו לי, כיוון שאני אדם גרוש והילדים צריכים להגיע אלי הביתה ואין לי כלום במקרר, אני חי על הקצבה. </w:t>
      </w:r>
    </w:p>
    <w:p w14:paraId="18F53553" w14:textId="77777777" w:rsidR="00000000" w:rsidRDefault="00A03D81">
      <w:pPr>
        <w:pStyle w:val="a0"/>
        <w:ind w:firstLine="0"/>
        <w:rPr>
          <w:rFonts w:hint="cs"/>
          <w:rtl/>
        </w:rPr>
      </w:pPr>
    </w:p>
    <w:p w14:paraId="120B7A10" w14:textId="77777777" w:rsidR="00000000" w:rsidRDefault="00A03D81">
      <w:pPr>
        <w:pStyle w:val="af1"/>
        <w:rPr>
          <w:rtl/>
        </w:rPr>
      </w:pPr>
      <w:r>
        <w:rPr>
          <w:rtl/>
        </w:rPr>
        <w:t>היו"ר מוחמד ברכה:</w:t>
      </w:r>
    </w:p>
    <w:p w14:paraId="5D56612C" w14:textId="77777777" w:rsidR="00000000" w:rsidRDefault="00A03D81">
      <w:pPr>
        <w:pStyle w:val="a0"/>
        <w:rPr>
          <w:rtl/>
        </w:rPr>
      </w:pPr>
    </w:p>
    <w:p w14:paraId="55DAB903" w14:textId="77777777" w:rsidR="00000000" w:rsidRDefault="00A03D81">
      <w:pPr>
        <w:pStyle w:val="a0"/>
        <w:rPr>
          <w:rFonts w:hint="cs"/>
          <w:rtl/>
        </w:rPr>
      </w:pPr>
      <w:r>
        <w:rPr>
          <w:rFonts w:hint="cs"/>
          <w:rtl/>
        </w:rPr>
        <w:t>תוד</w:t>
      </w:r>
      <w:r>
        <w:rPr>
          <w:rFonts w:hint="cs"/>
          <w:rtl/>
        </w:rPr>
        <w:t>ה, חבר הכנסת פרץ.</w:t>
      </w:r>
    </w:p>
    <w:p w14:paraId="42F894BC" w14:textId="77777777" w:rsidR="00000000" w:rsidRDefault="00A03D81">
      <w:pPr>
        <w:pStyle w:val="a0"/>
        <w:rPr>
          <w:rFonts w:hint="cs"/>
          <w:rtl/>
        </w:rPr>
      </w:pPr>
    </w:p>
    <w:p w14:paraId="556ED8AC" w14:textId="77777777" w:rsidR="00000000" w:rsidRDefault="00A03D81">
      <w:pPr>
        <w:pStyle w:val="-"/>
        <w:rPr>
          <w:rtl/>
        </w:rPr>
      </w:pPr>
      <w:bookmarkStart w:id="124" w:name="FS000000501T16_02_2004_17_55_25C"/>
      <w:bookmarkEnd w:id="124"/>
      <w:r>
        <w:rPr>
          <w:rtl/>
        </w:rPr>
        <w:t>יאיר פרץ (ש"ס):</w:t>
      </w:r>
    </w:p>
    <w:p w14:paraId="187B194D" w14:textId="77777777" w:rsidR="00000000" w:rsidRDefault="00A03D81">
      <w:pPr>
        <w:pStyle w:val="a0"/>
        <w:rPr>
          <w:rtl/>
        </w:rPr>
      </w:pPr>
    </w:p>
    <w:p w14:paraId="45865825" w14:textId="77777777" w:rsidR="00000000" w:rsidRDefault="00A03D81">
      <w:pPr>
        <w:pStyle w:val="a0"/>
        <w:rPr>
          <w:rFonts w:hint="cs"/>
          <w:rtl/>
        </w:rPr>
      </w:pPr>
      <w:r>
        <w:rPr>
          <w:rFonts w:hint="cs"/>
          <w:rtl/>
        </w:rPr>
        <w:t>ברשותך, רק משפט. אני בסערת רוחות.</w:t>
      </w:r>
    </w:p>
    <w:p w14:paraId="4DF04D9F" w14:textId="77777777" w:rsidR="00000000" w:rsidRDefault="00A03D81">
      <w:pPr>
        <w:pStyle w:val="a0"/>
        <w:rPr>
          <w:rFonts w:hint="cs"/>
          <w:rtl/>
        </w:rPr>
      </w:pPr>
    </w:p>
    <w:p w14:paraId="16DE9FDC" w14:textId="77777777" w:rsidR="00000000" w:rsidRDefault="00A03D81">
      <w:pPr>
        <w:pStyle w:val="af1"/>
        <w:rPr>
          <w:rtl/>
        </w:rPr>
      </w:pPr>
      <w:r>
        <w:rPr>
          <w:rtl/>
        </w:rPr>
        <w:t>היו"ר מוחמד ברכה:</w:t>
      </w:r>
    </w:p>
    <w:p w14:paraId="75A77F41" w14:textId="77777777" w:rsidR="00000000" w:rsidRDefault="00A03D81">
      <w:pPr>
        <w:pStyle w:val="a0"/>
        <w:rPr>
          <w:rtl/>
        </w:rPr>
      </w:pPr>
    </w:p>
    <w:p w14:paraId="35C9D3A1" w14:textId="77777777" w:rsidR="00000000" w:rsidRDefault="00A03D81">
      <w:pPr>
        <w:pStyle w:val="a0"/>
        <w:rPr>
          <w:rFonts w:hint="cs"/>
          <w:rtl/>
        </w:rPr>
      </w:pPr>
      <w:r>
        <w:rPr>
          <w:rFonts w:hint="cs"/>
          <w:rtl/>
        </w:rPr>
        <w:t xml:space="preserve">טוב, אני אסביר אחר כך משהו. בבקשה. </w:t>
      </w:r>
    </w:p>
    <w:p w14:paraId="1AC89A70" w14:textId="77777777" w:rsidR="00000000" w:rsidRDefault="00A03D81">
      <w:pPr>
        <w:pStyle w:val="a0"/>
        <w:rPr>
          <w:rFonts w:hint="cs"/>
          <w:rtl/>
        </w:rPr>
      </w:pPr>
    </w:p>
    <w:p w14:paraId="1CD97117" w14:textId="77777777" w:rsidR="00000000" w:rsidRDefault="00A03D81">
      <w:pPr>
        <w:pStyle w:val="-"/>
        <w:rPr>
          <w:rtl/>
        </w:rPr>
      </w:pPr>
      <w:bookmarkStart w:id="125" w:name="FS000000501T16_02_2004_17_55_39C"/>
      <w:bookmarkEnd w:id="125"/>
      <w:r>
        <w:rPr>
          <w:rtl/>
        </w:rPr>
        <w:t>יאיר פרץ (ש"ס):</w:t>
      </w:r>
    </w:p>
    <w:p w14:paraId="5CD42DE2" w14:textId="77777777" w:rsidR="00000000" w:rsidRDefault="00A03D81">
      <w:pPr>
        <w:pStyle w:val="a0"/>
        <w:rPr>
          <w:rtl/>
        </w:rPr>
      </w:pPr>
    </w:p>
    <w:p w14:paraId="52F12F96" w14:textId="77777777" w:rsidR="00000000" w:rsidRDefault="00A03D81">
      <w:pPr>
        <w:pStyle w:val="a0"/>
        <w:rPr>
          <w:rFonts w:hint="cs"/>
          <w:rtl/>
        </w:rPr>
      </w:pPr>
      <w:r>
        <w:rPr>
          <w:rFonts w:hint="cs"/>
          <w:rtl/>
        </w:rPr>
        <w:t>ולכן, פנה אותו אדם שאומר שהילדים שלו צריכים להגיע אליו לשבת ואין לו לחם, חלה, אשל. הוא לא מדבר לא על עופות, לא ע</w:t>
      </w:r>
      <w:r>
        <w:rPr>
          <w:rFonts w:hint="cs"/>
          <w:rtl/>
        </w:rPr>
        <w:t xml:space="preserve">ל בשר. אז כמובן, יהודים רחמנים, הוצאתי כסף מכיסי ונתתי לו לעשות שבת. אבל כמה כאלה, כמה אפשר? </w:t>
      </w:r>
    </w:p>
    <w:p w14:paraId="09BB6A55" w14:textId="77777777" w:rsidR="00000000" w:rsidRDefault="00A03D81">
      <w:pPr>
        <w:pStyle w:val="a0"/>
        <w:rPr>
          <w:rFonts w:hint="cs"/>
          <w:rtl/>
        </w:rPr>
      </w:pPr>
    </w:p>
    <w:p w14:paraId="75EAF460" w14:textId="77777777" w:rsidR="00000000" w:rsidRDefault="00A03D81">
      <w:pPr>
        <w:pStyle w:val="a0"/>
        <w:rPr>
          <w:rFonts w:hint="cs"/>
          <w:rtl/>
        </w:rPr>
      </w:pPr>
      <w:r>
        <w:rPr>
          <w:rFonts w:hint="cs"/>
          <w:rtl/>
        </w:rPr>
        <w:t>אני רוצה בהזדמנות זו לברך את נשיא התאחדות התעשיינים עודד טירה - שמעתי אותו השבוע בשידור בעניין אשה שבאמת סבלה - ואני קורא גם לתעשיינים, זה המצב, לצערי הרב, כשממש</w:t>
      </w:r>
      <w:r>
        <w:rPr>
          <w:rFonts w:hint="cs"/>
          <w:rtl/>
        </w:rPr>
        <w:t xml:space="preserve">לה לא חושבת על השכבות החלשות ולא נותנת את המענה הבסיסי, הגיע הזמן שאנחנו, אנחנו, אלה שיש באפשרותם והפרוטה מצויה בכיסם, שהם ייתנו, על מנת לתת לאותם אנשים להתקיים בכבוד. תודה רבה. </w:t>
      </w:r>
    </w:p>
    <w:p w14:paraId="51ADFB3D" w14:textId="77777777" w:rsidR="00000000" w:rsidRDefault="00A03D81">
      <w:pPr>
        <w:pStyle w:val="a0"/>
        <w:rPr>
          <w:rFonts w:hint="cs"/>
          <w:rtl/>
        </w:rPr>
      </w:pPr>
    </w:p>
    <w:p w14:paraId="1A8C3073" w14:textId="77777777" w:rsidR="00000000" w:rsidRDefault="00A03D81">
      <w:pPr>
        <w:pStyle w:val="af1"/>
        <w:rPr>
          <w:rtl/>
        </w:rPr>
      </w:pPr>
      <w:r>
        <w:rPr>
          <w:rtl/>
        </w:rPr>
        <w:t>היו"ר מוחמד ברכה:</w:t>
      </w:r>
    </w:p>
    <w:p w14:paraId="0F2B64BA" w14:textId="77777777" w:rsidR="00000000" w:rsidRDefault="00A03D81">
      <w:pPr>
        <w:pStyle w:val="a0"/>
        <w:rPr>
          <w:rtl/>
        </w:rPr>
      </w:pPr>
    </w:p>
    <w:p w14:paraId="0EC3E8D9" w14:textId="77777777" w:rsidR="00000000" w:rsidRDefault="00A03D81">
      <w:pPr>
        <w:pStyle w:val="a0"/>
        <w:rPr>
          <w:rFonts w:hint="cs"/>
          <w:rtl/>
        </w:rPr>
      </w:pPr>
      <w:r>
        <w:rPr>
          <w:rFonts w:hint="cs"/>
          <w:rtl/>
        </w:rPr>
        <w:t xml:space="preserve">תודה. חבר הכנסת אליעזר כהן, בבקשה. אחריו </w:t>
      </w:r>
      <w:r>
        <w:rPr>
          <w:rtl/>
        </w:rPr>
        <w:t>–</w:t>
      </w:r>
      <w:r>
        <w:rPr>
          <w:rFonts w:hint="cs"/>
          <w:rtl/>
        </w:rPr>
        <w:t xml:space="preserve"> חבר הכנסת רומן</w:t>
      </w:r>
      <w:r>
        <w:rPr>
          <w:rFonts w:hint="cs"/>
          <w:rtl/>
        </w:rPr>
        <w:t xml:space="preserve"> ברונפמן.</w:t>
      </w:r>
    </w:p>
    <w:p w14:paraId="0CC885EE" w14:textId="77777777" w:rsidR="00000000" w:rsidRDefault="00A03D81">
      <w:pPr>
        <w:pStyle w:val="a0"/>
        <w:rPr>
          <w:rFonts w:hint="cs"/>
          <w:rtl/>
        </w:rPr>
      </w:pPr>
    </w:p>
    <w:p w14:paraId="03C6BEAD" w14:textId="77777777" w:rsidR="00000000" w:rsidRDefault="00A03D81">
      <w:pPr>
        <w:pStyle w:val="a"/>
        <w:rPr>
          <w:rtl/>
        </w:rPr>
      </w:pPr>
      <w:bookmarkStart w:id="126" w:name="FS000000421T16_02_2004_17_56_33"/>
      <w:bookmarkStart w:id="127" w:name="_Toc79902407"/>
      <w:bookmarkEnd w:id="126"/>
      <w:r>
        <w:rPr>
          <w:rFonts w:hint="eastAsia"/>
          <w:rtl/>
        </w:rPr>
        <w:t>אליעזר</w:t>
      </w:r>
      <w:r>
        <w:rPr>
          <w:rtl/>
        </w:rPr>
        <w:t xml:space="preserve"> כהן (האיחוד הלאומי - ישראל ביתנו):</w:t>
      </w:r>
      <w:bookmarkEnd w:id="127"/>
    </w:p>
    <w:p w14:paraId="7A8DA3B3" w14:textId="77777777" w:rsidR="00000000" w:rsidRDefault="00A03D81">
      <w:pPr>
        <w:pStyle w:val="a0"/>
        <w:rPr>
          <w:rFonts w:hint="cs"/>
          <w:rtl/>
        </w:rPr>
      </w:pPr>
    </w:p>
    <w:p w14:paraId="26CDF45A" w14:textId="77777777" w:rsidR="00000000" w:rsidRDefault="00A03D81">
      <w:pPr>
        <w:pStyle w:val="a0"/>
        <w:rPr>
          <w:rFonts w:hint="cs"/>
          <w:rtl/>
        </w:rPr>
      </w:pPr>
      <w:r>
        <w:rPr>
          <w:rFonts w:hint="cs"/>
          <w:rtl/>
        </w:rPr>
        <w:t>רבותי חברי הכנסת, גברתי השרה, כל שבוע אנחנו עוברים את התהליך הזה של האי-אמון. זה כמה שבועות, זה בלתי פוסק. ויש לי הרושם שהכנסת הזאת עוברת את בזבוז הזמן הכי קולוסלי שהיה מעולם באיזו כנסת. כל שבוע בין 16:</w:t>
      </w:r>
      <w:r>
        <w:rPr>
          <w:rFonts w:hint="cs"/>
          <w:rtl/>
        </w:rPr>
        <w:t xml:space="preserve">00 ל-20:00, שלוש-ארבע שעות של ברברת בלתי פוסקת. אף אחד לא משפיע בשום דבר על שום דבר, על אף אחד. עולים פה. אחד מספר על המצב החברתי, המצב החברתי לא משתנה. אחד מספר על המצב בשטחים, המצב בשטחים לא משתנה. </w:t>
      </w:r>
    </w:p>
    <w:p w14:paraId="4623F0F2" w14:textId="77777777" w:rsidR="00000000" w:rsidRDefault="00A03D81">
      <w:pPr>
        <w:pStyle w:val="a0"/>
        <w:rPr>
          <w:rFonts w:hint="cs"/>
          <w:rtl/>
        </w:rPr>
      </w:pPr>
    </w:p>
    <w:p w14:paraId="6BDF3BFE" w14:textId="77777777" w:rsidR="00000000" w:rsidRDefault="00A03D81">
      <w:pPr>
        <w:pStyle w:val="a0"/>
        <w:rPr>
          <w:rFonts w:hint="cs"/>
          <w:rtl/>
        </w:rPr>
      </w:pPr>
      <w:r>
        <w:rPr>
          <w:rFonts w:hint="cs"/>
          <w:rtl/>
        </w:rPr>
        <w:t>אילו הייתם מרוויחים מצביע אחד למפלגה שלכם, הייתי אומר,</w:t>
      </w:r>
      <w:r>
        <w:rPr>
          <w:rFonts w:hint="cs"/>
          <w:rtl/>
        </w:rPr>
        <w:t xml:space="preserve"> וואלה, הם עושים אי-אמון בשביל להרוויח מצביע אחד. אילו הייתם משנים תהליך אחד או מהלך אחד בכל הדיבורים שלכם, הייתי אומר, זה גיבור, הוא השפיע על המהלך המדיני. אנחנו, במבנה הפוליטי שלנו, הקואליציוני, אנחנו רפובליקה קואליציונית. אנחנו במבנה הקואליציוני שלנו לא</w:t>
      </w:r>
      <w:r>
        <w:rPr>
          <w:rFonts w:hint="cs"/>
          <w:rtl/>
        </w:rPr>
        <w:t xml:space="preserve"> מצליחים להשפיע, במיוחד לאחר תוצאות כאלה של הבחירות, כמו שהיו בבחירות האחרונות. עם הרכב כזה של קואליציה מקיר לקיר, האופוזיציה יכולה לנסות עוד שבוע ועוד שבוע ועוד שבוע, ועוד ארבע שעות, ועוד שש שעות של ברברת של אי-אמון, שלא יצא ממנה שום דבר לאף אחד, לא לקואל</w:t>
      </w:r>
      <w:r>
        <w:rPr>
          <w:rFonts w:hint="cs"/>
          <w:rtl/>
        </w:rPr>
        <w:t xml:space="preserve">יציה ולא לאופוזיציה. </w:t>
      </w:r>
    </w:p>
    <w:p w14:paraId="6E0D756F" w14:textId="77777777" w:rsidR="00000000" w:rsidRDefault="00A03D81">
      <w:pPr>
        <w:pStyle w:val="a0"/>
        <w:rPr>
          <w:rFonts w:hint="cs"/>
          <w:rtl/>
        </w:rPr>
      </w:pPr>
    </w:p>
    <w:p w14:paraId="155F0E66" w14:textId="77777777" w:rsidR="00000000" w:rsidRDefault="00A03D81">
      <w:pPr>
        <w:pStyle w:val="a0"/>
        <w:rPr>
          <w:rFonts w:hint="cs"/>
          <w:rtl/>
        </w:rPr>
      </w:pPr>
      <w:r>
        <w:rPr>
          <w:rFonts w:hint="cs"/>
          <w:rtl/>
        </w:rPr>
        <w:t xml:space="preserve">אז מה אנחנו עושים כאן? אנחנו יושבים פה בשביל לבזבז זמן? מישהו מעלה משהו רציני באי-אמון הזה? למישהו יש איזה  סיכוי רציני להפיל ממשלה באי-אמון הזה? </w:t>
      </w:r>
    </w:p>
    <w:p w14:paraId="7AB82842" w14:textId="77777777" w:rsidR="00000000" w:rsidRDefault="00A03D81">
      <w:pPr>
        <w:pStyle w:val="a0"/>
        <w:rPr>
          <w:rFonts w:hint="cs"/>
          <w:rtl/>
        </w:rPr>
      </w:pPr>
    </w:p>
    <w:p w14:paraId="05ED5794" w14:textId="77777777" w:rsidR="00000000" w:rsidRDefault="00A03D81">
      <w:pPr>
        <w:pStyle w:val="af0"/>
        <w:rPr>
          <w:rtl/>
        </w:rPr>
      </w:pPr>
      <w:r>
        <w:rPr>
          <w:rFonts w:hint="eastAsia"/>
          <w:rtl/>
        </w:rPr>
        <w:t>אברהם</w:t>
      </w:r>
      <w:r>
        <w:rPr>
          <w:rtl/>
        </w:rPr>
        <w:t xml:space="preserve"> בייגה שוחט (העבודה-מימד):</w:t>
      </w:r>
    </w:p>
    <w:p w14:paraId="7D4575F2" w14:textId="77777777" w:rsidR="00000000" w:rsidRDefault="00A03D81">
      <w:pPr>
        <w:pStyle w:val="a0"/>
        <w:rPr>
          <w:rFonts w:hint="cs"/>
          <w:rtl/>
        </w:rPr>
      </w:pPr>
    </w:p>
    <w:p w14:paraId="6CCAB30E" w14:textId="77777777" w:rsidR="00000000" w:rsidRDefault="00A03D81">
      <w:pPr>
        <w:pStyle w:val="a0"/>
        <w:rPr>
          <w:rFonts w:hint="cs"/>
          <w:rtl/>
        </w:rPr>
      </w:pPr>
      <w:r>
        <w:rPr>
          <w:rFonts w:hint="cs"/>
          <w:rtl/>
        </w:rPr>
        <w:t>אז אין צורך לדבר?</w:t>
      </w:r>
    </w:p>
    <w:p w14:paraId="374420E3" w14:textId="77777777" w:rsidR="00000000" w:rsidRDefault="00A03D81">
      <w:pPr>
        <w:pStyle w:val="a0"/>
        <w:rPr>
          <w:rFonts w:hint="cs"/>
          <w:rtl/>
        </w:rPr>
      </w:pPr>
    </w:p>
    <w:p w14:paraId="4BAE8798" w14:textId="77777777" w:rsidR="00000000" w:rsidRDefault="00A03D81">
      <w:pPr>
        <w:pStyle w:val="-"/>
        <w:rPr>
          <w:rtl/>
        </w:rPr>
      </w:pPr>
      <w:bookmarkStart w:id="128" w:name="FS000000459T16_02_2004_18_50_56"/>
      <w:bookmarkStart w:id="129" w:name="FS000000421T16_02_2004_18_51_13"/>
      <w:bookmarkEnd w:id="128"/>
      <w:bookmarkEnd w:id="129"/>
      <w:r>
        <w:rPr>
          <w:rFonts w:hint="eastAsia"/>
          <w:rtl/>
        </w:rPr>
        <w:t>אליעזר</w:t>
      </w:r>
      <w:r>
        <w:rPr>
          <w:rtl/>
        </w:rPr>
        <w:t xml:space="preserve"> כהן (האיחוד הלאומי - ישראל</w:t>
      </w:r>
      <w:r>
        <w:rPr>
          <w:rtl/>
        </w:rPr>
        <w:t xml:space="preserve"> ביתנו):</w:t>
      </w:r>
    </w:p>
    <w:p w14:paraId="0194B7FA" w14:textId="77777777" w:rsidR="00000000" w:rsidRDefault="00A03D81">
      <w:pPr>
        <w:pStyle w:val="a0"/>
        <w:rPr>
          <w:rFonts w:hint="cs"/>
          <w:rtl/>
        </w:rPr>
      </w:pPr>
    </w:p>
    <w:p w14:paraId="4162988F" w14:textId="77777777" w:rsidR="00000000" w:rsidRDefault="00A03D81">
      <w:pPr>
        <w:pStyle w:val="a0"/>
        <w:rPr>
          <w:rFonts w:hint="cs"/>
          <w:rtl/>
        </w:rPr>
      </w:pPr>
      <w:r>
        <w:rPr>
          <w:rFonts w:hint="cs"/>
          <w:rtl/>
        </w:rPr>
        <w:t>אדוני, תדברו כמה שאתם רוצים, אבל אל תעשו אי-אמון. יש אלף ואחד כלים לדבר בכנסת. יש אלף ואחד כלים להעלות נושאים. בוועדות אנחנו עושים עבודה טובה פי-אלף ממה שאנחנו עושים במליאה.</w:t>
      </w:r>
    </w:p>
    <w:p w14:paraId="7E837C44" w14:textId="77777777" w:rsidR="00000000" w:rsidRDefault="00A03D81">
      <w:pPr>
        <w:pStyle w:val="a0"/>
        <w:rPr>
          <w:rFonts w:hint="cs"/>
          <w:rtl/>
        </w:rPr>
      </w:pPr>
    </w:p>
    <w:p w14:paraId="15432B9A" w14:textId="77777777" w:rsidR="00000000" w:rsidRDefault="00A03D81">
      <w:pPr>
        <w:pStyle w:val="af0"/>
        <w:rPr>
          <w:rtl/>
        </w:rPr>
      </w:pPr>
      <w:r>
        <w:rPr>
          <w:rFonts w:hint="eastAsia"/>
          <w:rtl/>
        </w:rPr>
        <w:t>ואסל</w:t>
      </w:r>
      <w:r>
        <w:rPr>
          <w:rtl/>
        </w:rPr>
        <w:t xml:space="preserve"> טאהא (בל"ד):</w:t>
      </w:r>
    </w:p>
    <w:p w14:paraId="4CEC5FD4" w14:textId="77777777" w:rsidR="00000000" w:rsidRDefault="00A03D81">
      <w:pPr>
        <w:pStyle w:val="a0"/>
        <w:rPr>
          <w:rFonts w:hint="cs"/>
          <w:rtl/>
        </w:rPr>
      </w:pPr>
    </w:p>
    <w:p w14:paraId="23251A4A" w14:textId="77777777" w:rsidR="00000000" w:rsidRDefault="00A03D81">
      <w:pPr>
        <w:pStyle w:val="a0"/>
        <w:rPr>
          <w:rFonts w:hint="cs"/>
          <w:rtl/>
        </w:rPr>
      </w:pPr>
      <w:r>
        <w:rPr>
          <w:rFonts w:hint="cs"/>
          <w:rtl/>
        </w:rPr>
        <w:t>אז לא צריך את הכנסת.</w:t>
      </w:r>
    </w:p>
    <w:p w14:paraId="616E4D4A" w14:textId="77777777" w:rsidR="00000000" w:rsidRDefault="00A03D81">
      <w:pPr>
        <w:pStyle w:val="a0"/>
        <w:rPr>
          <w:rFonts w:hint="cs"/>
          <w:rtl/>
        </w:rPr>
      </w:pPr>
    </w:p>
    <w:p w14:paraId="5F9809DD" w14:textId="77777777" w:rsidR="00000000" w:rsidRDefault="00A03D81">
      <w:pPr>
        <w:pStyle w:val="-"/>
        <w:rPr>
          <w:rtl/>
        </w:rPr>
      </w:pPr>
      <w:bookmarkStart w:id="130" w:name="FS000000421T16_02_2004_17_58_53C"/>
      <w:bookmarkEnd w:id="130"/>
      <w:r>
        <w:rPr>
          <w:rtl/>
        </w:rPr>
        <w:t>אליעזר כהן (האיחוד הלאומי - יש</w:t>
      </w:r>
      <w:r>
        <w:rPr>
          <w:rtl/>
        </w:rPr>
        <w:t>ראל ביתנו):</w:t>
      </w:r>
    </w:p>
    <w:p w14:paraId="66BF5865" w14:textId="77777777" w:rsidR="00000000" w:rsidRDefault="00A03D81">
      <w:pPr>
        <w:pStyle w:val="a0"/>
        <w:rPr>
          <w:rtl/>
        </w:rPr>
      </w:pPr>
    </w:p>
    <w:p w14:paraId="55AF1739" w14:textId="77777777" w:rsidR="00000000" w:rsidRDefault="00A03D81">
      <w:pPr>
        <w:pStyle w:val="a0"/>
        <w:rPr>
          <w:rFonts w:hint="cs"/>
          <w:rtl/>
        </w:rPr>
      </w:pPr>
      <w:r>
        <w:rPr>
          <w:rFonts w:hint="cs"/>
          <w:rtl/>
        </w:rPr>
        <w:t xml:space="preserve">פעם אחת לקחתי על עצמי להגיד את האמת, לא כקואליציונר או אופוזיציונר - כחבר הכנסת. את האמת לכולם. נסתכל לעצמנו בעיניים ונראה מה קרה מכל הצעות האי-אמון של כל השבועות האחרונים, חוץ מבזבוז. כל אי-אמון הוא בזבוז של ארבע שעות של עבודת הכנסת. תגיד לי </w:t>
      </w:r>
      <w:r>
        <w:rPr>
          <w:rFonts w:hint="cs"/>
          <w:rtl/>
        </w:rPr>
        <w:t>אתה, חבר הכנסת בייגה שוחט, מה אתה חושב?</w:t>
      </w:r>
    </w:p>
    <w:p w14:paraId="391ABB33" w14:textId="77777777" w:rsidR="00000000" w:rsidRDefault="00A03D81">
      <w:pPr>
        <w:pStyle w:val="a0"/>
        <w:rPr>
          <w:rFonts w:hint="cs"/>
          <w:rtl/>
        </w:rPr>
      </w:pPr>
    </w:p>
    <w:p w14:paraId="518C7708" w14:textId="77777777" w:rsidR="00000000" w:rsidRDefault="00A03D81">
      <w:pPr>
        <w:pStyle w:val="af0"/>
        <w:rPr>
          <w:rtl/>
        </w:rPr>
      </w:pPr>
      <w:r>
        <w:rPr>
          <w:rFonts w:hint="eastAsia"/>
          <w:rtl/>
        </w:rPr>
        <w:t>אברהם</w:t>
      </w:r>
      <w:r>
        <w:rPr>
          <w:rtl/>
        </w:rPr>
        <w:t xml:space="preserve"> בייגה שוחט (העבודה-מימד):</w:t>
      </w:r>
    </w:p>
    <w:p w14:paraId="14BF5024" w14:textId="77777777" w:rsidR="00000000" w:rsidRDefault="00A03D81">
      <w:pPr>
        <w:pStyle w:val="a0"/>
        <w:rPr>
          <w:rFonts w:hint="cs"/>
          <w:rtl/>
        </w:rPr>
      </w:pPr>
    </w:p>
    <w:p w14:paraId="0A722D94" w14:textId="77777777" w:rsidR="00000000" w:rsidRDefault="00A03D81">
      <w:pPr>
        <w:pStyle w:val="a0"/>
        <w:rPr>
          <w:rFonts w:hint="cs"/>
          <w:rtl/>
        </w:rPr>
      </w:pPr>
      <w:r>
        <w:rPr>
          <w:rFonts w:hint="cs"/>
          <w:rtl/>
        </w:rPr>
        <w:t>אני חושב שאי-אמון הוא כלי פרלמנטרי מרכזי. הציבור צריך לדעת והוא יודע שיש אי-אמון - - -</w:t>
      </w:r>
    </w:p>
    <w:p w14:paraId="594B3897" w14:textId="77777777" w:rsidR="00000000" w:rsidRDefault="00A03D81">
      <w:pPr>
        <w:pStyle w:val="a0"/>
        <w:rPr>
          <w:rFonts w:hint="cs"/>
          <w:rtl/>
        </w:rPr>
      </w:pPr>
    </w:p>
    <w:p w14:paraId="35C6F10B" w14:textId="77777777" w:rsidR="00000000" w:rsidRDefault="00A03D81">
      <w:pPr>
        <w:pStyle w:val="-"/>
        <w:rPr>
          <w:rtl/>
        </w:rPr>
      </w:pPr>
      <w:bookmarkStart w:id="131" w:name="FS000000421T16_02_2004_17_59_28C"/>
      <w:bookmarkEnd w:id="131"/>
      <w:r>
        <w:rPr>
          <w:rtl/>
        </w:rPr>
        <w:t>אליעזר כהן (האיחוד הלאומי - ישראל ביתנו):</w:t>
      </w:r>
    </w:p>
    <w:p w14:paraId="2C19F3F6" w14:textId="77777777" w:rsidR="00000000" w:rsidRDefault="00A03D81">
      <w:pPr>
        <w:pStyle w:val="a0"/>
        <w:rPr>
          <w:rtl/>
        </w:rPr>
      </w:pPr>
    </w:p>
    <w:p w14:paraId="7AB0EA59" w14:textId="77777777" w:rsidR="00000000" w:rsidRDefault="00A03D81">
      <w:pPr>
        <w:pStyle w:val="a0"/>
        <w:rPr>
          <w:rFonts w:hint="cs"/>
          <w:rtl/>
        </w:rPr>
      </w:pPr>
      <w:r>
        <w:rPr>
          <w:rFonts w:hint="cs"/>
          <w:rtl/>
        </w:rPr>
        <w:t>אני יודע מה זה אי-אמון, אדוני חבר הכנסת בייגה שוחט.</w:t>
      </w:r>
      <w:r>
        <w:rPr>
          <w:rFonts w:hint="cs"/>
          <w:rtl/>
        </w:rPr>
        <w:t xml:space="preserve"> אני יודע בדיוק מה זה אי-אמון. </w:t>
      </w:r>
    </w:p>
    <w:p w14:paraId="701B4B32" w14:textId="77777777" w:rsidR="00000000" w:rsidRDefault="00A03D81">
      <w:pPr>
        <w:pStyle w:val="a0"/>
        <w:rPr>
          <w:rFonts w:hint="cs"/>
          <w:rtl/>
        </w:rPr>
      </w:pPr>
    </w:p>
    <w:p w14:paraId="6220A889" w14:textId="77777777" w:rsidR="00000000" w:rsidRDefault="00A03D81">
      <w:pPr>
        <w:pStyle w:val="af0"/>
        <w:rPr>
          <w:rtl/>
        </w:rPr>
      </w:pPr>
      <w:r>
        <w:rPr>
          <w:rFonts w:hint="eastAsia"/>
          <w:rtl/>
        </w:rPr>
        <w:t>אברהם</w:t>
      </w:r>
      <w:r>
        <w:rPr>
          <w:rtl/>
        </w:rPr>
        <w:t xml:space="preserve"> בייגה שוחט (העבודה-מימד):</w:t>
      </w:r>
    </w:p>
    <w:p w14:paraId="19EE74DA" w14:textId="77777777" w:rsidR="00000000" w:rsidRDefault="00A03D81">
      <w:pPr>
        <w:pStyle w:val="a0"/>
        <w:rPr>
          <w:rFonts w:hint="cs"/>
          <w:rtl/>
        </w:rPr>
      </w:pPr>
    </w:p>
    <w:p w14:paraId="6C0583F1" w14:textId="77777777" w:rsidR="00000000" w:rsidRDefault="00A03D81">
      <w:pPr>
        <w:pStyle w:val="a0"/>
        <w:rPr>
          <w:rFonts w:hint="cs"/>
          <w:rtl/>
        </w:rPr>
      </w:pPr>
      <w:r>
        <w:rPr>
          <w:rFonts w:hint="cs"/>
          <w:rtl/>
        </w:rPr>
        <w:t>אז מה אתה רוצה?</w:t>
      </w:r>
    </w:p>
    <w:p w14:paraId="2AA3AFF6" w14:textId="77777777" w:rsidR="00000000" w:rsidRDefault="00A03D81">
      <w:pPr>
        <w:pStyle w:val="a0"/>
        <w:rPr>
          <w:rtl/>
        </w:rPr>
      </w:pPr>
    </w:p>
    <w:p w14:paraId="64A22A23" w14:textId="77777777" w:rsidR="00000000" w:rsidRDefault="00A03D81">
      <w:pPr>
        <w:pStyle w:val="-"/>
        <w:rPr>
          <w:rtl/>
        </w:rPr>
      </w:pPr>
      <w:bookmarkStart w:id="132" w:name="FS000000421T16_02_2004_18_57_25C"/>
      <w:bookmarkEnd w:id="132"/>
      <w:r>
        <w:rPr>
          <w:rtl/>
        </w:rPr>
        <w:t>אליעזר כהן (האיחוד הלאומי - ישראל ביתנו):</w:t>
      </w:r>
    </w:p>
    <w:p w14:paraId="3C375C47" w14:textId="77777777" w:rsidR="00000000" w:rsidRDefault="00A03D81">
      <w:pPr>
        <w:pStyle w:val="a0"/>
        <w:rPr>
          <w:rtl/>
        </w:rPr>
      </w:pPr>
    </w:p>
    <w:p w14:paraId="32DBE849" w14:textId="77777777" w:rsidR="00000000" w:rsidRDefault="00A03D81">
      <w:pPr>
        <w:pStyle w:val="a0"/>
        <w:rPr>
          <w:rFonts w:hint="cs"/>
          <w:rtl/>
        </w:rPr>
      </w:pPr>
      <w:r>
        <w:rPr>
          <w:rFonts w:hint="cs"/>
          <w:rtl/>
        </w:rPr>
        <w:t>אני מתכוון לאי-אמון שחוזר שבוע אחרי שבוע, בלי שום אפקט על אף אחד. על זה אני מדבר, וכדאי שהאופוזיציה תפתח את העיניים שלה. יכול להיו</w:t>
      </w:r>
      <w:r>
        <w:rPr>
          <w:rFonts w:hint="cs"/>
          <w:rtl/>
        </w:rPr>
        <w:t xml:space="preserve">ת שאני אהיה באופוזיציה מחר, אז אני לא אצביע בעד הצעות אי-אמון כאלה. אני לא אלך לזה. </w:t>
      </w:r>
    </w:p>
    <w:p w14:paraId="396AFFDA" w14:textId="77777777" w:rsidR="00000000" w:rsidRDefault="00A03D81">
      <w:pPr>
        <w:pStyle w:val="a0"/>
        <w:rPr>
          <w:rFonts w:hint="cs"/>
          <w:rtl/>
        </w:rPr>
      </w:pPr>
    </w:p>
    <w:p w14:paraId="58E62509" w14:textId="77777777" w:rsidR="00000000" w:rsidRDefault="00A03D81">
      <w:pPr>
        <w:pStyle w:val="af0"/>
        <w:rPr>
          <w:rtl/>
        </w:rPr>
      </w:pPr>
      <w:bookmarkStart w:id="133" w:name="FS000000421T16_02_2004_17_59_38C"/>
      <w:bookmarkEnd w:id="133"/>
      <w:r>
        <w:rPr>
          <w:rFonts w:hint="eastAsia"/>
          <w:rtl/>
        </w:rPr>
        <w:t>אברהם</w:t>
      </w:r>
      <w:r>
        <w:rPr>
          <w:rtl/>
        </w:rPr>
        <w:t xml:space="preserve"> בייגה שוחט (העבודה-מימד):</w:t>
      </w:r>
    </w:p>
    <w:p w14:paraId="1027B81E" w14:textId="77777777" w:rsidR="00000000" w:rsidRDefault="00A03D81">
      <w:pPr>
        <w:pStyle w:val="a0"/>
        <w:rPr>
          <w:rFonts w:hint="cs"/>
          <w:rtl/>
        </w:rPr>
      </w:pPr>
    </w:p>
    <w:p w14:paraId="5ECF1550" w14:textId="77777777" w:rsidR="00000000" w:rsidRDefault="00A03D81">
      <w:pPr>
        <w:pStyle w:val="a0"/>
        <w:rPr>
          <w:rFonts w:hint="cs"/>
          <w:rtl/>
        </w:rPr>
      </w:pPr>
      <w:r>
        <w:rPr>
          <w:rFonts w:hint="cs"/>
          <w:rtl/>
        </w:rPr>
        <w:t xml:space="preserve">חבר הכנסת כהן, היא חוזרת כל שבוע, כי כל שבוע נהיה יותר חמור. </w:t>
      </w:r>
    </w:p>
    <w:p w14:paraId="497183AA" w14:textId="77777777" w:rsidR="00000000" w:rsidRDefault="00A03D81">
      <w:pPr>
        <w:pStyle w:val="a0"/>
        <w:rPr>
          <w:rFonts w:hint="cs"/>
          <w:rtl/>
        </w:rPr>
      </w:pPr>
    </w:p>
    <w:p w14:paraId="22D4F64A" w14:textId="77777777" w:rsidR="00000000" w:rsidRDefault="00A03D81">
      <w:pPr>
        <w:pStyle w:val="af1"/>
        <w:rPr>
          <w:rtl/>
        </w:rPr>
      </w:pPr>
      <w:bookmarkStart w:id="134" w:name="FS000000552T16_02_2004_19_01_55"/>
      <w:bookmarkEnd w:id="134"/>
      <w:r>
        <w:rPr>
          <w:rtl/>
        </w:rPr>
        <w:t>היו"ר מוחמד ברכה:</w:t>
      </w:r>
    </w:p>
    <w:p w14:paraId="5EF92D14" w14:textId="77777777" w:rsidR="00000000" w:rsidRDefault="00A03D81">
      <w:pPr>
        <w:pStyle w:val="a0"/>
        <w:rPr>
          <w:rtl/>
        </w:rPr>
      </w:pPr>
    </w:p>
    <w:p w14:paraId="18433AF3" w14:textId="77777777" w:rsidR="00000000" w:rsidRDefault="00A03D81">
      <w:pPr>
        <w:pStyle w:val="a0"/>
        <w:rPr>
          <w:rFonts w:hint="cs"/>
          <w:rtl/>
        </w:rPr>
      </w:pPr>
      <w:r>
        <w:rPr>
          <w:rFonts w:hint="cs"/>
          <w:rtl/>
        </w:rPr>
        <w:t xml:space="preserve">חבר הכנסת רומן ברונפמן, בבקשה. אחריו - חברת הכנסת גילה </w:t>
      </w:r>
      <w:r>
        <w:rPr>
          <w:rFonts w:hint="cs"/>
          <w:rtl/>
        </w:rPr>
        <w:t>פינקלשטיין.</w:t>
      </w:r>
    </w:p>
    <w:p w14:paraId="66393838" w14:textId="77777777" w:rsidR="00000000" w:rsidRDefault="00A03D81">
      <w:pPr>
        <w:pStyle w:val="a"/>
        <w:rPr>
          <w:rFonts w:hint="cs"/>
          <w:rtl/>
        </w:rPr>
      </w:pPr>
    </w:p>
    <w:p w14:paraId="3C2EA22C" w14:textId="77777777" w:rsidR="00000000" w:rsidRDefault="00A03D81">
      <w:pPr>
        <w:pStyle w:val="a"/>
        <w:rPr>
          <w:rFonts w:hint="cs"/>
          <w:rtl/>
        </w:rPr>
      </w:pPr>
      <w:bookmarkStart w:id="135" w:name="_Toc79902408"/>
      <w:r>
        <w:rPr>
          <w:rFonts w:hint="eastAsia"/>
          <w:rtl/>
        </w:rPr>
        <w:t>רומן</w:t>
      </w:r>
      <w:r>
        <w:rPr>
          <w:rtl/>
        </w:rPr>
        <w:t xml:space="preserve"> ברונפמן (מרצ):</w:t>
      </w:r>
      <w:bookmarkEnd w:id="135"/>
    </w:p>
    <w:p w14:paraId="6410460D" w14:textId="77777777" w:rsidR="00000000" w:rsidRDefault="00A03D81">
      <w:pPr>
        <w:pStyle w:val="a0"/>
        <w:rPr>
          <w:rFonts w:hint="cs"/>
          <w:rtl/>
        </w:rPr>
      </w:pPr>
    </w:p>
    <w:p w14:paraId="5F5C5948" w14:textId="77777777" w:rsidR="00000000" w:rsidRDefault="00A03D81">
      <w:pPr>
        <w:pStyle w:val="a0"/>
        <w:rPr>
          <w:rFonts w:hint="cs"/>
          <w:rtl/>
        </w:rPr>
      </w:pPr>
      <w:r>
        <w:rPr>
          <w:rFonts w:hint="cs"/>
          <w:rtl/>
        </w:rPr>
        <w:t>אדוני היושב-ראש, כנסת נכבדה, גברתי השרה, האמת היא שתכננתי לדבר על המצב החברתי דווקא, ורציתי דווקא לדבר על הקשר בין המצב החברתי לבין, למשל, בעיות במערכת החינוך - אם שרת החינוך נמצאת כתורנית של הממשלה במליאה - אבל למען האמת,</w:t>
      </w:r>
      <w:r>
        <w:rPr>
          <w:rFonts w:hint="cs"/>
          <w:rtl/>
        </w:rPr>
        <w:t xml:space="preserve"> מי שדיבר פה, חבר הכנסת מהאיחוד הלאומי, בלבל אותי. </w:t>
      </w:r>
    </w:p>
    <w:p w14:paraId="74DA02F5" w14:textId="77777777" w:rsidR="00000000" w:rsidRDefault="00A03D81">
      <w:pPr>
        <w:pStyle w:val="a0"/>
        <w:rPr>
          <w:rFonts w:hint="cs"/>
          <w:rtl/>
        </w:rPr>
      </w:pPr>
    </w:p>
    <w:p w14:paraId="6AB06F1B" w14:textId="77777777" w:rsidR="00000000" w:rsidRDefault="00A03D81">
      <w:pPr>
        <w:pStyle w:val="af0"/>
        <w:rPr>
          <w:rtl/>
        </w:rPr>
      </w:pPr>
      <w:r>
        <w:rPr>
          <w:rFonts w:hint="eastAsia"/>
          <w:rtl/>
        </w:rPr>
        <w:t>אליעזר</w:t>
      </w:r>
      <w:r>
        <w:rPr>
          <w:rtl/>
        </w:rPr>
        <w:t xml:space="preserve"> כהן (האיחוד הלאומי - ישראל ביתנו):</w:t>
      </w:r>
    </w:p>
    <w:p w14:paraId="0DA353A0" w14:textId="77777777" w:rsidR="00000000" w:rsidRDefault="00A03D81">
      <w:pPr>
        <w:pStyle w:val="a0"/>
        <w:rPr>
          <w:rFonts w:hint="cs"/>
          <w:rtl/>
        </w:rPr>
      </w:pPr>
    </w:p>
    <w:p w14:paraId="4DCBDB6B" w14:textId="77777777" w:rsidR="00000000" w:rsidRDefault="00A03D81">
      <w:pPr>
        <w:pStyle w:val="a0"/>
        <w:rPr>
          <w:rFonts w:hint="cs"/>
          <w:rtl/>
        </w:rPr>
      </w:pPr>
      <w:r>
        <w:rPr>
          <w:rFonts w:hint="cs"/>
          <w:rtl/>
        </w:rPr>
        <w:t>אני שמח שהצלחתי.</w:t>
      </w:r>
    </w:p>
    <w:p w14:paraId="20AD7DDA" w14:textId="77777777" w:rsidR="00000000" w:rsidRDefault="00A03D81">
      <w:pPr>
        <w:pStyle w:val="a0"/>
        <w:rPr>
          <w:rFonts w:hint="cs"/>
          <w:rtl/>
        </w:rPr>
      </w:pPr>
    </w:p>
    <w:p w14:paraId="3AC1CFD7" w14:textId="77777777" w:rsidR="00000000" w:rsidRDefault="00A03D81">
      <w:pPr>
        <w:pStyle w:val="-"/>
        <w:rPr>
          <w:rtl/>
        </w:rPr>
      </w:pPr>
      <w:bookmarkStart w:id="136" w:name="FS000000552T16_02_2004_19_05_01C"/>
      <w:bookmarkEnd w:id="136"/>
      <w:r>
        <w:rPr>
          <w:rtl/>
        </w:rPr>
        <w:t>רומן ברונפמן (מרצ):</w:t>
      </w:r>
    </w:p>
    <w:p w14:paraId="384F350F" w14:textId="77777777" w:rsidR="00000000" w:rsidRDefault="00A03D81">
      <w:pPr>
        <w:pStyle w:val="a0"/>
        <w:rPr>
          <w:rtl/>
        </w:rPr>
      </w:pPr>
    </w:p>
    <w:p w14:paraId="51B36501" w14:textId="77777777" w:rsidR="00000000" w:rsidRDefault="00A03D81">
      <w:pPr>
        <w:pStyle w:val="a0"/>
        <w:rPr>
          <w:rFonts w:hint="cs"/>
          <w:rtl/>
        </w:rPr>
      </w:pPr>
      <w:r>
        <w:rPr>
          <w:rFonts w:hint="cs"/>
          <w:rtl/>
        </w:rPr>
        <w:t>ואני אסביר למה הוא בלבל אותי. זו כנראה תרומתו שלו לשינוי התהליכים. הרי בעוד חודש, חודש וחצי יצטרף חבר הכנסת כהן לאופוזיצי</w:t>
      </w:r>
      <w:r>
        <w:rPr>
          <w:rFonts w:hint="cs"/>
          <w:rtl/>
        </w:rPr>
        <w:t xml:space="preserve">ה, ובדיוק כמו הסיעות הנוכחיות של האופוזיציה הוא יגיש </w:t>
      </w:r>
      <w:r>
        <w:rPr>
          <w:rFonts w:hint="eastAsia"/>
          <w:rtl/>
        </w:rPr>
        <w:t>–</w:t>
      </w:r>
      <w:r>
        <w:rPr>
          <w:rFonts w:hint="cs"/>
          <w:rtl/>
        </w:rPr>
        <w:t xml:space="preserve"> מדי חודש או מדי שבוע, לפי התור - בכלי הפרלמנטרי היחיד שעומד לרשותו, הבעת אי-אמון בממשלה. אז על מה הוא מדבר בכלל? </w:t>
      </w:r>
    </w:p>
    <w:p w14:paraId="6A36A80F" w14:textId="77777777" w:rsidR="00000000" w:rsidRDefault="00A03D81">
      <w:pPr>
        <w:pStyle w:val="a0"/>
        <w:rPr>
          <w:rFonts w:hint="cs"/>
          <w:rtl/>
        </w:rPr>
      </w:pPr>
    </w:p>
    <w:p w14:paraId="4DDA3957" w14:textId="77777777" w:rsidR="00000000" w:rsidRDefault="00A03D81">
      <w:pPr>
        <w:pStyle w:val="a0"/>
        <w:rPr>
          <w:rFonts w:hint="cs"/>
          <w:rtl/>
        </w:rPr>
      </w:pPr>
      <w:r>
        <w:rPr>
          <w:rFonts w:hint="cs"/>
          <w:rtl/>
        </w:rPr>
        <w:t>הבעיה היא שלרוב הפרלמנטרים שלנו אין מושג ירוק מה זה פרלמנטריזם. אנחנו לא נבחרנו לנהל מ</w:t>
      </w:r>
      <w:r>
        <w:rPr>
          <w:rFonts w:hint="cs"/>
          <w:rtl/>
        </w:rPr>
        <w:t xml:space="preserve">דינה. נכון שאין לנו הפרדת רשויות וזו בעיה - אחת הבעיות העיקריות של המבנה שלנו - אבל הפרלמנט מיועד לכך שהפרלמנטרים ידברו, יביאו עובדות, יביעו עמדות ויתווכחו </w:t>
      </w:r>
      <w:r>
        <w:rPr>
          <w:rFonts w:hint="eastAsia"/>
          <w:rtl/>
        </w:rPr>
        <w:t>–</w:t>
      </w:r>
      <w:r>
        <w:rPr>
          <w:rFonts w:hint="cs"/>
          <w:rtl/>
        </w:rPr>
        <w:t xml:space="preserve"> האופוזיציה עם הקואליציה והקואליציה עם האופוזיציה. </w:t>
      </w:r>
    </w:p>
    <w:p w14:paraId="47D69C0A" w14:textId="77777777" w:rsidR="00000000" w:rsidRDefault="00A03D81">
      <w:pPr>
        <w:pStyle w:val="a0"/>
        <w:rPr>
          <w:rFonts w:hint="cs"/>
          <w:rtl/>
        </w:rPr>
      </w:pPr>
    </w:p>
    <w:p w14:paraId="0F2D18E2" w14:textId="77777777" w:rsidR="00000000" w:rsidRDefault="00A03D81">
      <w:pPr>
        <w:pStyle w:val="af0"/>
        <w:rPr>
          <w:rtl/>
        </w:rPr>
      </w:pPr>
      <w:r>
        <w:rPr>
          <w:rFonts w:hint="eastAsia"/>
          <w:rtl/>
        </w:rPr>
        <w:t>מיכאל</w:t>
      </w:r>
      <w:r>
        <w:rPr>
          <w:rtl/>
        </w:rPr>
        <w:t xml:space="preserve"> נודלמן (האיחוד הלאומי - ישראל ביתנו):</w:t>
      </w:r>
    </w:p>
    <w:p w14:paraId="50204322" w14:textId="77777777" w:rsidR="00000000" w:rsidRDefault="00A03D81">
      <w:pPr>
        <w:pStyle w:val="a0"/>
        <w:rPr>
          <w:rFonts w:hint="cs"/>
          <w:rtl/>
        </w:rPr>
      </w:pPr>
    </w:p>
    <w:p w14:paraId="00BC4F90" w14:textId="77777777" w:rsidR="00000000" w:rsidRDefault="00A03D81">
      <w:pPr>
        <w:pStyle w:val="a0"/>
        <w:rPr>
          <w:rFonts w:hint="cs"/>
          <w:rtl/>
        </w:rPr>
      </w:pPr>
      <w:r>
        <w:rPr>
          <w:rFonts w:hint="cs"/>
          <w:rtl/>
        </w:rPr>
        <w:t>א</w:t>
      </w:r>
      <w:r>
        <w:rPr>
          <w:rFonts w:hint="cs"/>
          <w:rtl/>
        </w:rPr>
        <w:t>בל אתם הופכים את זה - - -</w:t>
      </w:r>
    </w:p>
    <w:p w14:paraId="5345037B" w14:textId="77777777" w:rsidR="00000000" w:rsidRDefault="00A03D81">
      <w:pPr>
        <w:pStyle w:val="a0"/>
        <w:rPr>
          <w:rFonts w:hint="cs"/>
          <w:rtl/>
        </w:rPr>
      </w:pPr>
    </w:p>
    <w:p w14:paraId="19A35A0F" w14:textId="77777777" w:rsidR="00000000" w:rsidRDefault="00A03D81">
      <w:pPr>
        <w:pStyle w:val="-"/>
        <w:rPr>
          <w:rtl/>
        </w:rPr>
      </w:pPr>
      <w:bookmarkStart w:id="137" w:name="FS000000552T16_02_2004_19_08_23C"/>
      <w:bookmarkEnd w:id="137"/>
      <w:r>
        <w:rPr>
          <w:rtl/>
        </w:rPr>
        <w:t>רומן ברונפמן (מרצ):</w:t>
      </w:r>
    </w:p>
    <w:p w14:paraId="2AC29E42" w14:textId="77777777" w:rsidR="00000000" w:rsidRDefault="00A03D81">
      <w:pPr>
        <w:pStyle w:val="a0"/>
        <w:rPr>
          <w:rtl/>
        </w:rPr>
      </w:pPr>
    </w:p>
    <w:p w14:paraId="073E1549" w14:textId="77777777" w:rsidR="00000000" w:rsidRDefault="00A03D81">
      <w:pPr>
        <w:pStyle w:val="a0"/>
        <w:rPr>
          <w:rFonts w:hint="cs"/>
          <w:rtl/>
        </w:rPr>
      </w:pPr>
      <w:r>
        <w:rPr>
          <w:rFonts w:hint="cs"/>
          <w:rtl/>
        </w:rPr>
        <w:t xml:space="preserve">אבל זה לא אנחנו, חבר הכנסת נודלמן </w:t>
      </w:r>
      <w:r>
        <w:rPr>
          <w:rFonts w:hint="eastAsia"/>
          <w:rtl/>
        </w:rPr>
        <w:t>–</w:t>
      </w:r>
      <w:r>
        <w:rPr>
          <w:rFonts w:hint="cs"/>
          <w:rtl/>
        </w:rPr>
        <w:t xml:space="preserve"> עוד חודש ימים, כשראש הממשלה, אני מקווה, יכריז בשעה טובה על תוכנית ההתנתקות שלו, גם אתה וגם חבר הכנסת כהן תהיו באופוזיציה, ויחד אתנו, כל אחד מהעמדה שלו יגיש את האי-אמון בממש</w:t>
      </w:r>
      <w:r>
        <w:rPr>
          <w:rFonts w:hint="cs"/>
          <w:rtl/>
        </w:rPr>
        <w:t xml:space="preserve">לה וינסה להשפיע על דעת הציבור. זו לא כנסת שהיא סגורה בפני עצמה. יש מצלמות, יש מבקרים, יש תקשורת </w:t>
      </w:r>
      <w:r>
        <w:rPr>
          <w:rFonts w:hint="eastAsia"/>
          <w:rtl/>
        </w:rPr>
        <w:t>–</w:t>
      </w:r>
      <w:r>
        <w:rPr>
          <w:rFonts w:hint="cs"/>
          <w:rtl/>
        </w:rPr>
        <w:t xml:space="preserve"> אנחנו בסך הכול רוצים לבשר בשורה לציבור, והבשורה לציבור היא שהממשלה הזאת נכשלה, בשלב זה, בכל תפקידיה, לרבות התפקיד החברתי והתפקיד הכלכלי. </w:t>
      </w:r>
    </w:p>
    <w:p w14:paraId="73C333AF" w14:textId="77777777" w:rsidR="00000000" w:rsidRDefault="00A03D81">
      <w:pPr>
        <w:pStyle w:val="a0"/>
        <w:rPr>
          <w:rFonts w:hint="cs"/>
          <w:rtl/>
        </w:rPr>
      </w:pPr>
    </w:p>
    <w:p w14:paraId="22A2BA2F" w14:textId="77777777" w:rsidR="00000000" w:rsidRDefault="00A03D81">
      <w:pPr>
        <w:pStyle w:val="a0"/>
        <w:rPr>
          <w:rFonts w:hint="cs"/>
          <w:rtl/>
        </w:rPr>
      </w:pPr>
      <w:r>
        <w:rPr>
          <w:rFonts w:hint="cs"/>
          <w:rtl/>
        </w:rPr>
        <w:t>רק לפני חמישה שבועו</w:t>
      </w:r>
      <w:r>
        <w:rPr>
          <w:rFonts w:hint="cs"/>
          <w:rtl/>
        </w:rPr>
        <w:t xml:space="preserve">ת אישרנו את התקציב, תקציב המדינה לשנת 2004. אתה חבר בוועדת הכספים </w:t>
      </w:r>
      <w:r>
        <w:rPr>
          <w:rFonts w:hint="eastAsia"/>
          <w:rtl/>
        </w:rPr>
        <w:t>–</w:t>
      </w:r>
      <w:r>
        <w:rPr>
          <w:rFonts w:hint="cs"/>
          <w:rtl/>
        </w:rPr>
        <w:t xml:space="preserve"> מה קורה היום בוועדת הכספים? ניסיון לתקן את התקציב שהוגש רק לפני חודש וקצת למליאת הכנסת. זאת הנקודה. אנחנו ידענו שהתקציב הזה לא מציאותי, ואנחנו ידענו שיבואו תיקונים, ולכן אישרנו את התקציב ו</w:t>
      </w:r>
      <w:r>
        <w:rPr>
          <w:rFonts w:hint="cs"/>
          <w:rtl/>
        </w:rPr>
        <w:t xml:space="preserve">לא אישרנו את התקציב. אז על מה אנחנו מדברים פה? זה בדיוק תפקידה של האופוזיציה להאיר את עיני התקשורת ובאמצעותה את עיני הציבור לכשלים של הממשלה. </w:t>
      </w:r>
    </w:p>
    <w:p w14:paraId="57CD6F6B" w14:textId="77777777" w:rsidR="00000000" w:rsidRDefault="00A03D81">
      <w:pPr>
        <w:pStyle w:val="a0"/>
        <w:rPr>
          <w:rFonts w:hint="cs"/>
          <w:rtl/>
        </w:rPr>
      </w:pPr>
    </w:p>
    <w:p w14:paraId="7F384D9C" w14:textId="77777777" w:rsidR="00000000" w:rsidRDefault="00A03D81">
      <w:pPr>
        <w:pStyle w:val="a0"/>
        <w:rPr>
          <w:rFonts w:hint="cs"/>
          <w:rtl/>
        </w:rPr>
      </w:pPr>
      <w:r>
        <w:rPr>
          <w:rFonts w:hint="cs"/>
          <w:rtl/>
        </w:rPr>
        <w:t xml:space="preserve">והכשלים, לצערי, גדולים. מהמצב הביטחוני דרך המצב הכלכלי - שהוא תוצאה של המצב הביטחוני - ועד בעיות החינוך, החברה, </w:t>
      </w:r>
      <w:r>
        <w:rPr>
          <w:rFonts w:hint="cs"/>
          <w:rtl/>
        </w:rPr>
        <w:t xml:space="preserve">העדר קליטת עלייה והעדר עלייה בכלל. אז לכן, כשאנחנו מסכמים, בסך הכול, מה תוצאות הממשלה אחרי שנת כהונה, אנחנו חייבים להגיש אי-אמון בממשלה, ולא רק להגיש אי-אמון בממשלה אלא גם להצביע. </w:t>
      </w:r>
    </w:p>
    <w:p w14:paraId="2E064F89" w14:textId="77777777" w:rsidR="00000000" w:rsidRDefault="00A03D81">
      <w:pPr>
        <w:pStyle w:val="a0"/>
        <w:rPr>
          <w:rFonts w:hint="cs"/>
          <w:rtl/>
        </w:rPr>
      </w:pPr>
    </w:p>
    <w:p w14:paraId="432609F8" w14:textId="77777777" w:rsidR="00000000" w:rsidRDefault="00A03D81">
      <w:pPr>
        <w:pStyle w:val="a0"/>
        <w:rPr>
          <w:rFonts w:hint="cs"/>
          <w:rtl/>
        </w:rPr>
      </w:pPr>
      <w:r>
        <w:rPr>
          <w:rFonts w:hint="cs"/>
          <w:rtl/>
        </w:rPr>
        <w:t xml:space="preserve">ועכשיו הערה אחרונה, אדוני היושב-ראש. חבר הכנסת נודלמן וחבר הכנסת כהן, אני </w:t>
      </w:r>
      <w:r>
        <w:rPr>
          <w:rFonts w:hint="cs"/>
          <w:rtl/>
        </w:rPr>
        <w:t xml:space="preserve">רוצה להפנות את תשומת לבכם </w:t>
      </w:r>
      <w:r>
        <w:rPr>
          <w:rFonts w:hint="eastAsia"/>
          <w:rtl/>
        </w:rPr>
        <w:t>–</w:t>
      </w:r>
      <w:r>
        <w:rPr>
          <w:rFonts w:hint="cs"/>
          <w:rtl/>
        </w:rPr>
        <w:t xml:space="preserve"> אתה אמרת: קואליציה מקיר לקיר. איזה קיר? איזה קיר? בסך הכול לפני שבועיים היה פה תיקו, 42:41 </w:t>
      </w:r>
      <w:r>
        <w:rPr>
          <w:rFonts w:hint="eastAsia"/>
          <w:rtl/>
        </w:rPr>
        <w:t>–</w:t>
      </w:r>
      <w:r>
        <w:rPr>
          <w:rFonts w:hint="cs"/>
          <w:rtl/>
        </w:rPr>
        <w:t xml:space="preserve"> קול אחד. </w:t>
      </w:r>
    </w:p>
    <w:p w14:paraId="255948B6" w14:textId="77777777" w:rsidR="00000000" w:rsidRDefault="00A03D81">
      <w:pPr>
        <w:pStyle w:val="a0"/>
        <w:rPr>
          <w:rFonts w:hint="cs"/>
          <w:rtl/>
        </w:rPr>
      </w:pPr>
    </w:p>
    <w:p w14:paraId="6D472AE2" w14:textId="77777777" w:rsidR="00000000" w:rsidRDefault="00A03D81">
      <w:pPr>
        <w:pStyle w:val="af0"/>
        <w:rPr>
          <w:rtl/>
        </w:rPr>
      </w:pPr>
      <w:r>
        <w:rPr>
          <w:rFonts w:hint="eastAsia"/>
          <w:rtl/>
        </w:rPr>
        <w:t>אליעזר</w:t>
      </w:r>
      <w:r>
        <w:rPr>
          <w:rtl/>
        </w:rPr>
        <w:t xml:space="preserve"> כהן (האיחוד הלאומי - ישראל ביתנו):</w:t>
      </w:r>
    </w:p>
    <w:p w14:paraId="5E4505DA" w14:textId="77777777" w:rsidR="00000000" w:rsidRDefault="00A03D81">
      <w:pPr>
        <w:pStyle w:val="a0"/>
        <w:rPr>
          <w:rFonts w:hint="cs"/>
          <w:rtl/>
        </w:rPr>
      </w:pPr>
    </w:p>
    <w:p w14:paraId="18FE6FD0" w14:textId="77777777" w:rsidR="00000000" w:rsidRDefault="00A03D81">
      <w:pPr>
        <w:pStyle w:val="a0"/>
        <w:rPr>
          <w:rFonts w:hint="cs"/>
          <w:rtl/>
        </w:rPr>
      </w:pPr>
      <w:r>
        <w:rPr>
          <w:rFonts w:hint="cs"/>
          <w:rtl/>
        </w:rPr>
        <w:t>אתה יודע בדיוק על מה זה היה - - -</w:t>
      </w:r>
    </w:p>
    <w:p w14:paraId="74143C73" w14:textId="77777777" w:rsidR="00000000" w:rsidRDefault="00A03D81">
      <w:pPr>
        <w:pStyle w:val="a0"/>
        <w:rPr>
          <w:rFonts w:hint="cs"/>
          <w:rtl/>
        </w:rPr>
      </w:pPr>
    </w:p>
    <w:p w14:paraId="47600954" w14:textId="77777777" w:rsidR="00000000" w:rsidRDefault="00A03D81">
      <w:pPr>
        <w:pStyle w:val="-"/>
        <w:rPr>
          <w:rtl/>
        </w:rPr>
      </w:pPr>
      <w:bookmarkStart w:id="138" w:name="FS000000552T16_02_2004_19_14_25C"/>
      <w:bookmarkEnd w:id="138"/>
      <w:r>
        <w:rPr>
          <w:rtl/>
        </w:rPr>
        <w:t>רומן ברונפמן (מרצ):</w:t>
      </w:r>
    </w:p>
    <w:p w14:paraId="4A52B79A" w14:textId="77777777" w:rsidR="00000000" w:rsidRDefault="00A03D81">
      <w:pPr>
        <w:pStyle w:val="a0"/>
        <w:rPr>
          <w:rtl/>
        </w:rPr>
      </w:pPr>
    </w:p>
    <w:p w14:paraId="625A71D9" w14:textId="77777777" w:rsidR="00000000" w:rsidRDefault="00A03D81">
      <w:pPr>
        <w:pStyle w:val="a0"/>
        <w:rPr>
          <w:rFonts w:hint="cs"/>
          <w:rtl/>
        </w:rPr>
      </w:pPr>
      <w:r>
        <w:rPr>
          <w:rFonts w:hint="cs"/>
          <w:rtl/>
        </w:rPr>
        <w:t>אז אני אומר לך: הקואליציה</w:t>
      </w:r>
      <w:r>
        <w:rPr>
          <w:rFonts w:hint="cs"/>
          <w:rtl/>
        </w:rPr>
        <w:t xml:space="preserve"> היתה, אבל היא כבר לא מה שהיתה, ואני, מנקודת הראות הפוליטית שלי, מאחל שגם אתה תצטרף לאופוזיציה בעוד חודש.</w:t>
      </w:r>
    </w:p>
    <w:p w14:paraId="42CE890B" w14:textId="77777777" w:rsidR="00000000" w:rsidRDefault="00A03D81">
      <w:pPr>
        <w:pStyle w:val="a0"/>
        <w:rPr>
          <w:rFonts w:hint="cs"/>
          <w:rtl/>
        </w:rPr>
      </w:pPr>
    </w:p>
    <w:p w14:paraId="086C4477" w14:textId="77777777" w:rsidR="00000000" w:rsidRDefault="00A03D81">
      <w:pPr>
        <w:pStyle w:val="af1"/>
        <w:rPr>
          <w:rtl/>
        </w:rPr>
      </w:pPr>
      <w:r>
        <w:rPr>
          <w:rtl/>
        </w:rPr>
        <w:t>היו"ר מוחמד ברכה:</w:t>
      </w:r>
    </w:p>
    <w:p w14:paraId="3C8B3810" w14:textId="77777777" w:rsidR="00000000" w:rsidRDefault="00A03D81">
      <w:pPr>
        <w:pStyle w:val="a0"/>
        <w:rPr>
          <w:rtl/>
        </w:rPr>
      </w:pPr>
    </w:p>
    <w:p w14:paraId="43F28572" w14:textId="77777777" w:rsidR="00000000" w:rsidRDefault="00A03D81">
      <w:pPr>
        <w:pStyle w:val="a0"/>
        <w:rPr>
          <w:rFonts w:hint="cs"/>
          <w:rtl/>
        </w:rPr>
      </w:pPr>
      <w:r>
        <w:rPr>
          <w:rFonts w:hint="cs"/>
          <w:rtl/>
        </w:rPr>
        <w:t>תודה.</w:t>
      </w:r>
    </w:p>
    <w:p w14:paraId="49F632C4" w14:textId="77777777" w:rsidR="00000000" w:rsidRDefault="00A03D81">
      <w:pPr>
        <w:pStyle w:val="a0"/>
        <w:rPr>
          <w:rFonts w:hint="cs"/>
          <w:rtl/>
        </w:rPr>
      </w:pPr>
    </w:p>
    <w:p w14:paraId="05066691" w14:textId="77777777" w:rsidR="00000000" w:rsidRDefault="00A03D81">
      <w:pPr>
        <w:pStyle w:val="af0"/>
        <w:rPr>
          <w:rtl/>
        </w:rPr>
      </w:pPr>
      <w:r>
        <w:rPr>
          <w:rFonts w:hint="eastAsia"/>
          <w:rtl/>
        </w:rPr>
        <w:t>אליעזר</w:t>
      </w:r>
      <w:r>
        <w:rPr>
          <w:rtl/>
        </w:rPr>
        <w:t xml:space="preserve"> כהן (האיחוד הלאומי - ישראל ביתנו):</w:t>
      </w:r>
    </w:p>
    <w:p w14:paraId="61998897" w14:textId="77777777" w:rsidR="00000000" w:rsidRDefault="00A03D81">
      <w:pPr>
        <w:pStyle w:val="a0"/>
        <w:rPr>
          <w:rFonts w:hint="cs"/>
          <w:rtl/>
        </w:rPr>
      </w:pPr>
    </w:p>
    <w:p w14:paraId="5A19E05F" w14:textId="77777777" w:rsidR="00000000" w:rsidRDefault="00A03D81">
      <w:pPr>
        <w:pStyle w:val="a0"/>
        <w:rPr>
          <w:rFonts w:hint="cs"/>
          <w:rtl/>
        </w:rPr>
      </w:pPr>
      <w:r>
        <w:rPr>
          <w:rFonts w:hint="cs"/>
          <w:rtl/>
        </w:rPr>
        <w:t>אל תדאג.</w:t>
      </w:r>
    </w:p>
    <w:p w14:paraId="2DC17C59" w14:textId="77777777" w:rsidR="00000000" w:rsidRDefault="00A03D81">
      <w:pPr>
        <w:pStyle w:val="a0"/>
        <w:rPr>
          <w:rFonts w:hint="cs"/>
          <w:rtl/>
        </w:rPr>
      </w:pPr>
    </w:p>
    <w:p w14:paraId="72CC2205" w14:textId="77777777" w:rsidR="00000000" w:rsidRDefault="00A03D81">
      <w:pPr>
        <w:pStyle w:val="af1"/>
        <w:rPr>
          <w:rtl/>
        </w:rPr>
      </w:pPr>
      <w:r>
        <w:rPr>
          <w:rFonts w:hint="eastAsia"/>
          <w:rtl/>
        </w:rPr>
        <w:t>היו</w:t>
      </w:r>
      <w:r>
        <w:rPr>
          <w:rtl/>
        </w:rPr>
        <w:t>"ר מוחמד ברכה:</w:t>
      </w:r>
    </w:p>
    <w:p w14:paraId="1C4202CB" w14:textId="77777777" w:rsidR="00000000" w:rsidRDefault="00A03D81">
      <w:pPr>
        <w:pStyle w:val="a0"/>
        <w:rPr>
          <w:rFonts w:hint="cs"/>
          <w:rtl/>
        </w:rPr>
      </w:pPr>
    </w:p>
    <w:p w14:paraId="2B71EBA8" w14:textId="77777777" w:rsidR="00000000" w:rsidRDefault="00A03D81">
      <w:pPr>
        <w:pStyle w:val="a0"/>
        <w:rPr>
          <w:rFonts w:hint="cs"/>
          <w:rtl/>
        </w:rPr>
      </w:pPr>
      <w:r>
        <w:rPr>
          <w:rFonts w:hint="cs"/>
          <w:rtl/>
        </w:rPr>
        <w:t>תודה. חברת הכנסת גילה פינקלשטיין, ואחריה - הרב רביץ</w:t>
      </w:r>
      <w:r>
        <w:rPr>
          <w:rFonts w:hint="cs"/>
          <w:rtl/>
        </w:rPr>
        <w:t>.</w:t>
      </w:r>
    </w:p>
    <w:p w14:paraId="4C6A5190" w14:textId="77777777" w:rsidR="00000000" w:rsidRDefault="00A03D81">
      <w:pPr>
        <w:pStyle w:val="a0"/>
        <w:rPr>
          <w:rFonts w:hint="cs"/>
          <w:rtl/>
        </w:rPr>
      </w:pPr>
    </w:p>
    <w:p w14:paraId="25C7F0BC" w14:textId="77777777" w:rsidR="00000000" w:rsidRDefault="00A03D81">
      <w:pPr>
        <w:pStyle w:val="af0"/>
        <w:rPr>
          <w:rtl/>
        </w:rPr>
      </w:pPr>
      <w:r>
        <w:rPr>
          <w:rFonts w:hint="eastAsia"/>
          <w:rtl/>
        </w:rPr>
        <w:t>רומן</w:t>
      </w:r>
      <w:r>
        <w:rPr>
          <w:rtl/>
        </w:rPr>
        <w:t xml:space="preserve"> ברונפמן (מרצ):</w:t>
      </w:r>
    </w:p>
    <w:p w14:paraId="026B1399" w14:textId="77777777" w:rsidR="00000000" w:rsidRDefault="00A03D81">
      <w:pPr>
        <w:pStyle w:val="a0"/>
        <w:rPr>
          <w:rFonts w:hint="cs"/>
          <w:rtl/>
        </w:rPr>
      </w:pPr>
    </w:p>
    <w:p w14:paraId="60DB8A01" w14:textId="77777777" w:rsidR="00000000" w:rsidRDefault="00A03D81">
      <w:pPr>
        <w:pStyle w:val="a0"/>
        <w:rPr>
          <w:rFonts w:hint="cs"/>
          <w:rtl/>
        </w:rPr>
      </w:pPr>
      <w:r>
        <w:rPr>
          <w:rFonts w:hint="cs"/>
          <w:rtl/>
        </w:rPr>
        <w:t xml:space="preserve">לא, אני לא דואג, להיפך </w:t>
      </w:r>
      <w:r>
        <w:rPr>
          <w:rFonts w:hint="eastAsia"/>
          <w:rtl/>
        </w:rPr>
        <w:t>–</w:t>
      </w:r>
      <w:r>
        <w:rPr>
          <w:rFonts w:hint="cs"/>
          <w:rtl/>
        </w:rPr>
        <w:t xml:space="preserve"> אני מברך על כך שאתה תהיה באופוזיציה, וגם על כך שהליכוד יהיה באופוזיציה. </w:t>
      </w:r>
    </w:p>
    <w:p w14:paraId="614A35C2" w14:textId="77777777" w:rsidR="00000000" w:rsidRDefault="00A03D81">
      <w:pPr>
        <w:pStyle w:val="a0"/>
        <w:rPr>
          <w:rFonts w:hint="cs"/>
          <w:rtl/>
        </w:rPr>
      </w:pPr>
    </w:p>
    <w:p w14:paraId="76FD4BCF" w14:textId="77777777" w:rsidR="00000000" w:rsidRDefault="00A03D81">
      <w:pPr>
        <w:pStyle w:val="a"/>
        <w:rPr>
          <w:rtl/>
        </w:rPr>
      </w:pPr>
      <w:bookmarkStart w:id="139" w:name="FS000001059T16_02_2004_19_16_15"/>
      <w:bookmarkStart w:id="140" w:name="_Toc79902409"/>
      <w:bookmarkEnd w:id="139"/>
      <w:r>
        <w:rPr>
          <w:rFonts w:hint="eastAsia"/>
          <w:rtl/>
        </w:rPr>
        <w:t>גילה</w:t>
      </w:r>
      <w:r>
        <w:rPr>
          <w:rtl/>
        </w:rPr>
        <w:t xml:space="preserve"> פינקלשטיין (מפד"ל):</w:t>
      </w:r>
      <w:bookmarkEnd w:id="140"/>
    </w:p>
    <w:p w14:paraId="6E523976" w14:textId="77777777" w:rsidR="00000000" w:rsidRDefault="00A03D81">
      <w:pPr>
        <w:pStyle w:val="a0"/>
        <w:rPr>
          <w:rFonts w:hint="cs"/>
          <w:rtl/>
        </w:rPr>
      </w:pPr>
    </w:p>
    <w:p w14:paraId="6373480B" w14:textId="77777777" w:rsidR="00000000" w:rsidRDefault="00A03D81">
      <w:pPr>
        <w:pStyle w:val="a0"/>
        <w:rPr>
          <w:rtl/>
        </w:rPr>
      </w:pPr>
      <w:r>
        <w:rPr>
          <w:rFonts w:hint="cs"/>
          <w:rtl/>
        </w:rPr>
        <w:t xml:space="preserve">אדוני היושב-ראש, כנסת נכבדה, כבוד השרה, שרת החינוך, </w:t>
      </w:r>
      <w:r>
        <w:rPr>
          <w:rFonts w:hint="eastAsia"/>
          <w:rtl/>
        </w:rPr>
        <w:t>אנחנו</w:t>
      </w:r>
      <w:r>
        <w:rPr>
          <w:rtl/>
        </w:rPr>
        <w:t xml:space="preserve"> מציינים בימים אל</w:t>
      </w:r>
      <w:r>
        <w:rPr>
          <w:rFonts w:hint="cs"/>
          <w:rtl/>
        </w:rPr>
        <w:t>ה</w:t>
      </w:r>
      <w:r>
        <w:rPr>
          <w:rtl/>
        </w:rPr>
        <w:t xml:space="preserve"> שנה לכינונה של הממשלה. אי</w:t>
      </w:r>
      <w:r>
        <w:rPr>
          <w:rFonts w:hint="cs"/>
          <w:rtl/>
        </w:rPr>
        <w:t>-</w:t>
      </w:r>
      <w:r>
        <w:rPr>
          <w:rtl/>
        </w:rPr>
        <w:t xml:space="preserve">אפשר </w:t>
      </w:r>
      <w:r>
        <w:rPr>
          <w:rtl/>
        </w:rPr>
        <w:t xml:space="preserve">לפטור באמירה </w:t>
      </w:r>
      <w:r>
        <w:rPr>
          <w:rFonts w:hint="eastAsia"/>
          <w:rtl/>
        </w:rPr>
        <w:t>פשטנית</w:t>
      </w:r>
      <w:r>
        <w:rPr>
          <w:rtl/>
        </w:rPr>
        <w:t xml:space="preserve"> את יחסנו אליה ואל פועלה. המציאות כאן </w:t>
      </w:r>
      <w:r>
        <w:rPr>
          <w:rFonts w:hint="cs"/>
          <w:rtl/>
        </w:rPr>
        <w:t xml:space="preserve">היא </w:t>
      </w:r>
      <w:r>
        <w:rPr>
          <w:rtl/>
        </w:rPr>
        <w:t xml:space="preserve">מורכבת </w:t>
      </w:r>
      <w:r>
        <w:rPr>
          <w:rFonts w:hint="cs"/>
          <w:rtl/>
        </w:rPr>
        <w:t>מאוד.</w:t>
      </w:r>
      <w:r>
        <w:rPr>
          <w:rtl/>
        </w:rPr>
        <w:t xml:space="preserve"> יש החלטות וצעדים </w:t>
      </w:r>
      <w:r>
        <w:rPr>
          <w:rFonts w:hint="eastAsia"/>
          <w:rtl/>
        </w:rPr>
        <w:t>של</w:t>
      </w:r>
      <w:r>
        <w:rPr>
          <w:rtl/>
        </w:rPr>
        <w:t xml:space="preserve"> </w:t>
      </w:r>
      <w:r>
        <w:rPr>
          <w:rFonts w:hint="cs"/>
          <w:rtl/>
        </w:rPr>
        <w:t>ה</w:t>
      </w:r>
      <w:r>
        <w:rPr>
          <w:rtl/>
        </w:rPr>
        <w:t>ממשלה שאנ</w:t>
      </w:r>
      <w:r>
        <w:rPr>
          <w:rFonts w:hint="cs"/>
          <w:rtl/>
        </w:rPr>
        <w:t>חנ</w:t>
      </w:r>
      <w:r>
        <w:rPr>
          <w:rtl/>
        </w:rPr>
        <w:t>ו שבעי רצון מהם</w:t>
      </w:r>
      <w:r>
        <w:rPr>
          <w:rFonts w:hint="cs"/>
          <w:rtl/>
        </w:rPr>
        <w:t>.</w:t>
      </w:r>
      <w:r>
        <w:rPr>
          <w:rtl/>
        </w:rPr>
        <w:t xml:space="preserve"> יש כאלו </w:t>
      </w:r>
      <w:r>
        <w:rPr>
          <w:rFonts w:hint="cs"/>
          <w:rtl/>
        </w:rPr>
        <w:t>ש</w:t>
      </w:r>
      <w:r>
        <w:rPr>
          <w:rtl/>
        </w:rPr>
        <w:t>גורמים לנו אי</w:t>
      </w:r>
      <w:r>
        <w:rPr>
          <w:rFonts w:hint="cs"/>
          <w:rtl/>
        </w:rPr>
        <w:t>-</w:t>
      </w:r>
      <w:r>
        <w:rPr>
          <w:rtl/>
        </w:rPr>
        <w:t xml:space="preserve">נוחות. אין כאן רק </w:t>
      </w:r>
      <w:r>
        <w:rPr>
          <w:rFonts w:hint="eastAsia"/>
          <w:rtl/>
        </w:rPr>
        <w:t>שחור</w:t>
      </w:r>
      <w:r>
        <w:rPr>
          <w:rtl/>
        </w:rPr>
        <w:t xml:space="preserve"> או </w:t>
      </w:r>
      <w:r>
        <w:rPr>
          <w:rFonts w:hint="cs"/>
          <w:rtl/>
        </w:rPr>
        <w:t xml:space="preserve">רק </w:t>
      </w:r>
      <w:r>
        <w:rPr>
          <w:rtl/>
        </w:rPr>
        <w:t>לבן, יש הרבה גוונים של אפור, ועם המציאות הז</w:t>
      </w:r>
      <w:r>
        <w:rPr>
          <w:rFonts w:hint="cs"/>
          <w:rtl/>
        </w:rPr>
        <w:t>את</w:t>
      </w:r>
      <w:r>
        <w:rPr>
          <w:rtl/>
        </w:rPr>
        <w:t xml:space="preserve"> כנראה ניאלץ להמשיך לחיות </w:t>
      </w:r>
      <w:r>
        <w:rPr>
          <w:rFonts w:hint="eastAsia"/>
          <w:rtl/>
        </w:rPr>
        <w:t>עוד</w:t>
      </w:r>
      <w:r>
        <w:rPr>
          <w:rtl/>
        </w:rPr>
        <w:t xml:space="preserve"> לאורך </w:t>
      </w:r>
      <w:r>
        <w:rPr>
          <w:rtl/>
        </w:rPr>
        <w:t xml:space="preserve">זמן.     </w:t>
      </w:r>
    </w:p>
    <w:p w14:paraId="589FC8A7" w14:textId="77777777" w:rsidR="00000000" w:rsidRDefault="00A03D81">
      <w:pPr>
        <w:pStyle w:val="a0"/>
        <w:rPr>
          <w:rtl/>
        </w:rPr>
      </w:pPr>
      <w:r>
        <w:rPr>
          <w:rtl/>
        </w:rPr>
        <w:t xml:space="preserve">   </w:t>
      </w:r>
    </w:p>
    <w:p w14:paraId="04E195C6" w14:textId="77777777" w:rsidR="00000000" w:rsidRDefault="00A03D81">
      <w:pPr>
        <w:pStyle w:val="a0"/>
        <w:rPr>
          <w:rtl/>
        </w:rPr>
      </w:pPr>
      <w:r>
        <w:rPr>
          <w:rtl/>
        </w:rPr>
        <w:t xml:space="preserve">   </w:t>
      </w:r>
      <w:r>
        <w:rPr>
          <w:rFonts w:hint="eastAsia"/>
          <w:rtl/>
        </w:rPr>
        <w:t>העלאת</w:t>
      </w:r>
      <w:r>
        <w:rPr>
          <w:rtl/>
        </w:rPr>
        <w:t xml:space="preserve"> מחיר הלחם </w:t>
      </w:r>
      <w:r>
        <w:rPr>
          <w:rFonts w:hint="cs"/>
          <w:rtl/>
        </w:rPr>
        <w:t>ש</w:t>
      </w:r>
      <w:r>
        <w:rPr>
          <w:rtl/>
        </w:rPr>
        <w:t>משרד התעש</w:t>
      </w:r>
      <w:r>
        <w:rPr>
          <w:rFonts w:hint="cs"/>
          <w:rtl/>
        </w:rPr>
        <w:t>י</w:t>
      </w:r>
      <w:r>
        <w:rPr>
          <w:rtl/>
        </w:rPr>
        <w:t xml:space="preserve">יה והמסחר </w:t>
      </w:r>
      <w:r>
        <w:rPr>
          <w:rFonts w:hint="cs"/>
          <w:rtl/>
        </w:rPr>
        <w:t xml:space="preserve">הודיע עליה </w:t>
      </w:r>
      <w:r>
        <w:rPr>
          <w:rtl/>
        </w:rPr>
        <w:t xml:space="preserve">בשבוע שעבר היא מסוג הדברים </w:t>
      </w:r>
      <w:r>
        <w:rPr>
          <w:rFonts w:hint="eastAsia"/>
          <w:rtl/>
        </w:rPr>
        <w:t>שאין</w:t>
      </w:r>
      <w:r>
        <w:rPr>
          <w:rtl/>
        </w:rPr>
        <w:t xml:space="preserve"> דעתנו נוחה מהם, בלשון המעטה. כרבים מעמיתי כאן אני סבורה כי ייקור הלחם </w:t>
      </w:r>
      <w:r>
        <w:rPr>
          <w:rFonts w:hint="eastAsia"/>
          <w:rtl/>
        </w:rPr>
        <w:t>הוא</w:t>
      </w:r>
      <w:r>
        <w:rPr>
          <w:rtl/>
        </w:rPr>
        <w:t xml:space="preserve"> צעד קשה, הן מורלי</w:t>
      </w:r>
      <w:r>
        <w:rPr>
          <w:rFonts w:hint="cs"/>
          <w:rtl/>
        </w:rPr>
        <w:t>ת,</w:t>
      </w:r>
      <w:r>
        <w:rPr>
          <w:rtl/>
        </w:rPr>
        <w:t xml:space="preserve"> הן מעשי</w:t>
      </w:r>
      <w:r>
        <w:rPr>
          <w:rFonts w:hint="cs"/>
          <w:rtl/>
        </w:rPr>
        <w:t>ת</w:t>
      </w:r>
      <w:r>
        <w:rPr>
          <w:rtl/>
        </w:rPr>
        <w:t xml:space="preserve">, העלול להשפיע ישירות על מחייתם הבסיסית של מעוטי </w:t>
      </w:r>
      <w:r>
        <w:rPr>
          <w:rFonts w:hint="eastAsia"/>
          <w:rtl/>
        </w:rPr>
        <w:t>היכולת</w:t>
      </w:r>
      <w:r>
        <w:rPr>
          <w:rtl/>
        </w:rPr>
        <w:t xml:space="preserve">. </w:t>
      </w:r>
      <w:r>
        <w:rPr>
          <w:rtl/>
        </w:rPr>
        <w:t>לא י</w:t>
      </w:r>
      <w:r>
        <w:rPr>
          <w:rFonts w:hint="cs"/>
          <w:rtl/>
        </w:rPr>
        <w:t>י</w:t>
      </w:r>
      <w:r>
        <w:rPr>
          <w:rtl/>
        </w:rPr>
        <w:t xml:space="preserve">תכן שפעם אחר פעם הללו ישלמו את המחיר. </w:t>
      </w:r>
    </w:p>
    <w:p w14:paraId="5D3B7E02" w14:textId="77777777" w:rsidR="00000000" w:rsidRDefault="00A03D81">
      <w:pPr>
        <w:pStyle w:val="a0"/>
        <w:rPr>
          <w:rtl/>
        </w:rPr>
      </w:pPr>
    </w:p>
    <w:p w14:paraId="4E5DEB97" w14:textId="77777777" w:rsidR="00000000" w:rsidRDefault="00A03D81">
      <w:pPr>
        <w:pStyle w:val="a0"/>
        <w:rPr>
          <w:rtl/>
        </w:rPr>
      </w:pPr>
      <w:r>
        <w:rPr>
          <w:rFonts w:hint="eastAsia"/>
          <w:rtl/>
        </w:rPr>
        <w:t>שמעתי</w:t>
      </w:r>
      <w:r>
        <w:rPr>
          <w:rtl/>
        </w:rPr>
        <w:t xml:space="preserve"> קולות של ציניקנים האומרים </w:t>
      </w:r>
      <w:r>
        <w:rPr>
          <w:rFonts w:hint="cs"/>
          <w:rtl/>
        </w:rPr>
        <w:t>ש</w:t>
      </w:r>
      <w:r>
        <w:rPr>
          <w:rtl/>
        </w:rPr>
        <w:t xml:space="preserve">מדובר בייקור של מה בכך, של עשרות </w:t>
      </w:r>
      <w:r>
        <w:rPr>
          <w:rFonts w:hint="eastAsia"/>
          <w:rtl/>
        </w:rPr>
        <w:t>אגורות</w:t>
      </w:r>
      <w:r>
        <w:rPr>
          <w:rtl/>
        </w:rPr>
        <w:t>. הגישה הז</w:t>
      </w:r>
      <w:r>
        <w:rPr>
          <w:rFonts w:hint="cs"/>
          <w:rtl/>
        </w:rPr>
        <w:t>את</w:t>
      </w:r>
      <w:r>
        <w:rPr>
          <w:rtl/>
        </w:rPr>
        <w:t xml:space="preserve"> אינה נכונה. הרי גם בייקור עמלות הבנקים - מהלך חצוף </w:t>
      </w:r>
      <w:r>
        <w:rPr>
          <w:rFonts w:hint="eastAsia"/>
          <w:rtl/>
        </w:rPr>
        <w:t>ו</w:t>
      </w:r>
      <w:r>
        <w:rPr>
          <w:rFonts w:hint="cs"/>
          <w:rtl/>
        </w:rPr>
        <w:t>בוטה</w:t>
      </w:r>
      <w:r>
        <w:rPr>
          <w:rtl/>
        </w:rPr>
        <w:t xml:space="preserve">, הפעם מצד גופים מונופוליסטיים -  </w:t>
      </w:r>
      <w:r>
        <w:rPr>
          <w:rFonts w:hint="eastAsia"/>
          <w:rtl/>
        </w:rPr>
        <w:t>ניתן</w:t>
      </w:r>
      <w:r>
        <w:rPr>
          <w:rtl/>
        </w:rPr>
        <w:t xml:space="preserve"> להקל ראש ולומר כי מדובר בייקור </w:t>
      </w:r>
      <w:r>
        <w:rPr>
          <w:rtl/>
        </w:rPr>
        <w:t xml:space="preserve">זניח של אגורות. </w:t>
      </w:r>
      <w:r>
        <w:rPr>
          <w:rFonts w:hint="cs"/>
          <w:rtl/>
        </w:rPr>
        <w:t xml:space="preserve">אולם </w:t>
      </w:r>
      <w:r>
        <w:rPr>
          <w:rtl/>
        </w:rPr>
        <w:t xml:space="preserve">לא כך יש </w:t>
      </w:r>
      <w:r>
        <w:rPr>
          <w:rFonts w:hint="eastAsia"/>
          <w:rtl/>
        </w:rPr>
        <w:t>לראות</w:t>
      </w:r>
      <w:r>
        <w:rPr>
          <w:rtl/>
        </w:rPr>
        <w:t xml:space="preserve"> את הדברים.  </w:t>
      </w:r>
    </w:p>
    <w:p w14:paraId="0423EA08" w14:textId="77777777" w:rsidR="00000000" w:rsidRDefault="00A03D81">
      <w:pPr>
        <w:pStyle w:val="a0"/>
        <w:rPr>
          <w:rtl/>
        </w:rPr>
      </w:pPr>
    </w:p>
    <w:p w14:paraId="70D5F724" w14:textId="77777777" w:rsidR="00000000" w:rsidRDefault="00A03D81">
      <w:pPr>
        <w:pStyle w:val="a0"/>
        <w:rPr>
          <w:rFonts w:hint="cs"/>
          <w:rtl/>
        </w:rPr>
      </w:pPr>
      <w:r>
        <w:rPr>
          <w:rFonts w:hint="eastAsia"/>
          <w:rtl/>
        </w:rPr>
        <w:t>לא</w:t>
      </w:r>
      <w:r>
        <w:rPr>
          <w:rtl/>
        </w:rPr>
        <w:t xml:space="preserve"> בכדִי ציינתי כי ייקור הלחם הוא גם מכה מורלית, אפילו ברמה ההצהרתית, </w:t>
      </w:r>
      <w:r>
        <w:rPr>
          <w:rFonts w:hint="eastAsia"/>
          <w:rtl/>
        </w:rPr>
        <w:t>משום</w:t>
      </w:r>
      <w:r>
        <w:rPr>
          <w:rtl/>
        </w:rPr>
        <w:t xml:space="preserve"> המסר שבו: בתקופה כה קשה של אבטלה, מיתון </w:t>
      </w:r>
      <w:r>
        <w:rPr>
          <w:rFonts w:hint="cs"/>
          <w:rtl/>
        </w:rPr>
        <w:t>ו</w:t>
      </w:r>
      <w:r>
        <w:rPr>
          <w:rtl/>
        </w:rPr>
        <w:t xml:space="preserve">צמצומים בכל מקום, העלאה של מחיר </w:t>
      </w:r>
      <w:r>
        <w:rPr>
          <w:rFonts w:hint="eastAsia"/>
          <w:rtl/>
        </w:rPr>
        <w:t>מזון</w:t>
      </w:r>
      <w:r>
        <w:rPr>
          <w:rtl/>
        </w:rPr>
        <w:t xml:space="preserve"> המחיה הבסיסי היא סוג של ניתוק מהמתרחש.</w:t>
      </w:r>
      <w:r>
        <w:rPr>
          <w:rFonts w:hint="cs"/>
          <w:rtl/>
        </w:rPr>
        <w:t xml:space="preserve"> </w:t>
      </w:r>
    </w:p>
    <w:p w14:paraId="5B770FCB" w14:textId="77777777" w:rsidR="00000000" w:rsidRDefault="00A03D81">
      <w:pPr>
        <w:pStyle w:val="a0"/>
        <w:rPr>
          <w:rFonts w:hint="cs"/>
          <w:rtl/>
        </w:rPr>
      </w:pPr>
    </w:p>
    <w:p w14:paraId="01A5D85C" w14:textId="77777777" w:rsidR="00000000" w:rsidRDefault="00A03D81">
      <w:pPr>
        <w:pStyle w:val="a0"/>
        <w:rPr>
          <w:rFonts w:hint="cs"/>
          <w:rtl/>
        </w:rPr>
      </w:pPr>
      <w:r>
        <w:rPr>
          <w:rtl/>
        </w:rPr>
        <w:t>על המהלך המת</w:t>
      </w:r>
      <w:r>
        <w:rPr>
          <w:rtl/>
        </w:rPr>
        <w:t xml:space="preserve">וכנן מתחו </w:t>
      </w:r>
      <w:r>
        <w:rPr>
          <w:rFonts w:hint="eastAsia"/>
          <w:rtl/>
        </w:rPr>
        <w:t>ביקורת</w:t>
      </w:r>
      <w:r>
        <w:rPr>
          <w:rtl/>
        </w:rPr>
        <w:t xml:space="preserve"> גם </w:t>
      </w:r>
      <w:r>
        <w:rPr>
          <w:rFonts w:hint="eastAsia"/>
          <w:rtl/>
        </w:rPr>
        <w:t>חברי</w:t>
      </w:r>
      <w:r>
        <w:rPr>
          <w:rtl/>
        </w:rPr>
        <w:t xml:space="preserve"> שר הרווחה ויושב</w:t>
      </w:r>
      <w:r>
        <w:rPr>
          <w:rFonts w:hint="cs"/>
          <w:rtl/>
        </w:rPr>
        <w:t>-</w:t>
      </w:r>
      <w:r>
        <w:rPr>
          <w:rtl/>
        </w:rPr>
        <w:t>ראש ועדת העבודה והרווחה, שקיי</w:t>
      </w:r>
      <w:r>
        <w:rPr>
          <w:rFonts w:hint="cs"/>
          <w:rtl/>
        </w:rPr>
        <w:t>מו</w:t>
      </w:r>
      <w:r>
        <w:rPr>
          <w:rtl/>
        </w:rPr>
        <w:t xml:space="preserve"> דיון דחוף בנושא. </w:t>
      </w:r>
      <w:r>
        <w:rPr>
          <w:rFonts w:hint="eastAsia"/>
          <w:rtl/>
        </w:rPr>
        <w:t>גם</w:t>
      </w:r>
      <w:r>
        <w:rPr>
          <w:rtl/>
        </w:rPr>
        <w:t xml:space="preserve"> שר האוצר התנגד למהלך הצפוי של שר </w:t>
      </w:r>
      <w:r>
        <w:rPr>
          <w:rFonts w:hint="eastAsia"/>
          <w:rtl/>
        </w:rPr>
        <w:t>הת</w:t>
      </w:r>
      <w:r>
        <w:rPr>
          <w:rFonts w:hint="cs"/>
          <w:rtl/>
        </w:rPr>
        <w:t>עשייה, המסחר והתעסוקה</w:t>
      </w:r>
      <w:r>
        <w:rPr>
          <w:rtl/>
        </w:rPr>
        <w:t>, ואני עדיין מקווה כי הוא לא ימומש.</w:t>
      </w:r>
    </w:p>
    <w:p w14:paraId="5269ED54" w14:textId="77777777" w:rsidR="00000000" w:rsidRDefault="00A03D81">
      <w:pPr>
        <w:pStyle w:val="a0"/>
        <w:rPr>
          <w:rFonts w:hint="cs"/>
          <w:rtl/>
        </w:rPr>
      </w:pPr>
    </w:p>
    <w:p w14:paraId="44C29A4A" w14:textId="77777777" w:rsidR="00000000" w:rsidRDefault="00A03D81">
      <w:pPr>
        <w:pStyle w:val="a0"/>
        <w:rPr>
          <w:rtl/>
        </w:rPr>
      </w:pPr>
      <w:r>
        <w:rPr>
          <w:rtl/>
        </w:rPr>
        <w:t xml:space="preserve">   </w:t>
      </w:r>
      <w:r>
        <w:rPr>
          <w:rFonts w:hint="eastAsia"/>
          <w:rtl/>
        </w:rPr>
        <w:t>למרות</w:t>
      </w:r>
      <w:r>
        <w:rPr>
          <w:rtl/>
        </w:rPr>
        <w:t xml:space="preserve"> זאת, כשאנחנו בוחנים במבט רחב </w:t>
      </w:r>
      <w:r>
        <w:rPr>
          <w:rFonts w:hint="cs"/>
          <w:rtl/>
        </w:rPr>
        <w:t xml:space="preserve">את </w:t>
      </w:r>
      <w:r>
        <w:rPr>
          <w:rtl/>
        </w:rPr>
        <w:t>מכלול השינויים, הרפורמות והת</w:t>
      </w:r>
      <w:r>
        <w:rPr>
          <w:rFonts w:hint="cs"/>
          <w:rtl/>
        </w:rPr>
        <w:t>ו</w:t>
      </w:r>
      <w:r>
        <w:rPr>
          <w:rtl/>
        </w:rPr>
        <w:t xml:space="preserve">כניות </w:t>
      </w:r>
      <w:r>
        <w:rPr>
          <w:rFonts w:hint="eastAsia"/>
          <w:rtl/>
        </w:rPr>
        <w:t>שהביא</w:t>
      </w:r>
      <w:r>
        <w:rPr>
          <w:rtl/>
        </w:rPr>
        <w:t xml:space="preserve"> משרד האוצר בשנה החולפת, </w:t>
      </w:r>
      <w:r>
        <w:rPr>
          <w:rFonts w:hint="eastAsia"/>
          <w:rtl/>
        </w:rPr>
        <w:t>אנחנו</w:t>
      </w:r>
      <w:r>
        <w:rPr>
          <w:rtl/>
        </w:rPr>
        <w:t xml:space="preserve"> </w:t>
      </w:r>
      <w:r>
        <w:rPr>
          <w:rFonts w:hint="eastAsia"/>
          <w:rtl/>
        </w:rPr>
        <w:t>יכולים</w:t>
      </w:r>
      <w:r>
        <w:rPr>
          <w:rtl/>
        </w:rPr>
        <w:t xml:space="preserve"> לראות מדיניות מתמשכת ועקבית של מגמה לצמצום </w:t>
      </w:r>
      <w:r>
        <w:rPr>
          <w:rFonts w:hint="cs"/>
          <w:rtl/>
        </w:rPr>
        <w:t xml:space="preserve">מספר </w:t>
      </w:r>
      <w:r>
        <w:rPr>
          <w:rtl/>
        </w:rPr>
        <w:t xml:space="preserve">הנתמכים ולצמצום </w:t>
      </w:r>
      <w:r>
        <w:rPr>
          <w:rFonts w:hint="eastAsia"/>
          <w:rtl/>
        </w:rPr>
        <w:t>העוני</w:t>
      </w:r>
      <w:r>
        <w:rPr>
          <w:rtl/>
        </w:rPr>
        <w:t xml:space="preserve"> באמצעות עידוד עבודה והורדת מסים. אפשר </w:t>
      </w:r>
      <w:r>
        <w:rPr>
          <w:rFonts w:hint="eastAsia"/>
          <w:rtl/>
        </w:rPr>
        <w:t>לומר</w:t>
      </w:r>
      <w:r>
        <w:rPr>
          <w:rtl/>
        </w:rPr>
        <w:t xml:space="preserve"> הרבה דברים על שר האוצר, וגם לי יש לא אחת ביקורת, אולם משנתו סדורה והוא </w:t>
      </w:r>
      <w:r>
        <w:rPr>
          <w:rFonts w:hint="eastAsia"/>
          <w:rtl/>
        </w:rPr>
        <w:t>חותר</w:t>
      </w:r>
      <w:r>
        <w:rPr>
          <w:rtl/>
        </w:rPr>
        <w:t xml:space="preserve"> באופן מערכתי לקראת</w:t>
      </w:r>
      <w:r>
        <w:rPr>
          <w:rtl/>
        </w:rPr>
        <w:t xml:space="preserve"> צמיחת המשק. </w:t>
      </w:r>
    </w:p>
    <w:p w14:paraId="78A5E7F7" w14:textId="77777777" w:rsidR="00000000" w:rsidRDefault="00A03D81">
      <w:pPr>
        <w:pStyle w:val="a0"/>
        <w:rPr>
          <w:rtl/>
        </w:rPr>
      </w:pPr>
    </w:p>
    <w:p w14:paraId="0FC0DBD4" w14:textId="77777777" w:rsidR="00000000" w:rsidRDefault="00A03D81">
      <w:pPr>
        <w:pStyle w:val="a0"/>
        <w:rPr>
          <w:rtl/>
        </w:rPr>
      </w:pPr>
      <w:r>
        <w:rPr>
          <w:rtl/>
        </w:rPr>
        <w:t xml:space="preserve">   </w:t>
      </w:r>
      <w:r>
        <w:rPr>
          <w:rFonts w:hint="eastAsia"/>
          <w:rtl/>
        </w:rPr>
        <w:t>הרי</w:t>
      </w:r>
      <w:r>
        <w:rPr>
          <w:rtl/>
        </w:rPr>
        <w:t xml:space="preserve"> לא את כל תחלואי המשק של שלוש השנים וחצי האחרונות יש לתלות במדיניות </w:t>
      </w:r>
      <w:r>
        <w:rPr>
          <w:rFonts w:hint="eastAsia"/>
          <w:rtl/>
        </w:rPr>
        <w:t>האוצר</w:t>
      </w:r>
      <w:r>
        <w:rPr>
          <w:rFonts w:hint="cs"/>
          <w:rtl/>
        </w:rPr>
        <w:t>.</w:t>
      </w:r>
      <w:r>
        <w:rPr>
          <w:rtl/>
        </w:rPr>
        <w:t xml:space="preserve"> היו לצערנו נסיבות קשות של אינתיפאדה ממושכת</w:t>
      </w:r>
      <w:r>
        <w:rPr>
          <w:rFonts w:hint="cs"/>
          <w:rtl/>
        </w:rPr>
        <w:t>;</w:t>
      </w:r>
      <w:r>
        <w:rPr>
          <w:rtl/>
        </w:rPr>
        <w:t xml:space="preserve"> זו לוותה בגלי טרור קשים </w:t>
      </w:r>
      <w:r>
        <w:rPr>
          <w:rFonts w:hint="eastAsia"/>
          <w:rtl/>
        </w:rPr>
        <w:t>שהשלכותיהם</w:t>
      </w:r>
      <w:r>
        <w:rPr>
          <w:rtl/>
        </w:rPr>
        <w:t xml:space="preserve"> היו רבות - מירידה בתיירות ובהשקעות ועד סגירת עסקים קטנים ובינוניים. </w:t>
      </w:r>
      <w:r>
        <w:rPr>
          <w:rFonts w:hint="eastAsia"/>
          <w:rtl/>
        </w:rPr>
        <w:t>מובן</w:t>
      </w:r>
      <w:r>
        <w:rPr>
          <w:rtl/>
        </w:rPr>
        <w:t xml:space="preserve"> שגופים ר</w:t>
      </w:r>
      <w:r>
        <w:rPr>
          <w:rtl/>
        </w:rPr>
        <w:t>בים, בסקטור הפרטי והציבורי כאחד, נדרשו לצמצומים</w:t>
      </w:r>
      <w:r>
        <w:rPr>
          <w:rFonts w:hint="cs"/>
          <w:rtl/>
        </w:rPr>
        <w:t>,</w:t>
      </w:r>
      <w:r>
        <w:rPr>
          <w:rtl/>
        </w:rPr>
        <w:t xml:space="preserve"> והציבור שילם מחיר </w:t>
      </w:r>
      <w:r>
        <w:rPr>
          <w:rFonts w:hint="eastAsia"/>
          <w:rtl/>
        </w:rPr>
        <w:t>כואב</w:t>
      </w:r>
      <w:r>
        <w:rPr>
          <w:rtl/>
        </w:rPr>
        <w:t>. אולם בחודשים האחרונים ניכר מאמץ, ש</w:t>
      </w:r>
      <w:r>
        <w:rPr>
          <w:rFonts w:hint="cs"/>
          <w:rtl/>
        </w:rPr>
        <w:t>ה</w:t>
      </w:r>
      <w:r>
        <w:rPr>
          <w:rtl/>
        </w:rPr>
        <w:t>שיא</w:t>
      </w:r>
      <w:r>
        <w:rPr>
          <w:rFonts w:hint="cs"/>
          <w:rtl/>
        </w:rPr>
        <w:t xml:space="preserve"> שלו</w:t>
      </w:r>
      <w:r>
        <w:rPr>
          <w:rtl/>
        </w:rPr>
        <w:t xml:space="preserve"> בהודעת שר האוצר מהשבוע שעבר על </w:t>
      </w:r>
      <w:r>
        <w:rPr>
          <w:rFonts w:hint="eastAsia"/>
          <w:rtl/>
        </w:rPr>
        <w:t>הורדת</w:t>
      </w:r>
      <w:r>
        <w:rPr>
          <w:rtl/>
        </w:rPr>
        <w:t xml:space="preserve"> המע"</w:t>
      </w:r>
      <w:r>
        <w:rPr>
          <w:rFonts w:hint="eastAsia"/>
          <w:rtl/>
        </w:rPr>
        <w:t>מ</w:t>
      </w:r>
      <w:r>
        <w:rPr>
          <w:rtl/>
        </w:rPr>
        <w:t xml:space="preserve"> ומסי הקני</w:t>
      </w:r>
      <w:r>
        <w:rPr>
          <w:rFonts w:hint="cs"/>
          <w:rtl/>
        </w:rPr>
        <w:t>י</w:t>
      </w:r>
      <w:r>
        <w:rPr>
          <w:rtl/>
        </w:rPr>
        <w:t>ה, להקל את המיסוי על האזרחים כדי לעודד את הקנ</w:t>
      </w:r>
      <w:r>
        <w:rPr>
          <w:rFonts w:hint="cs"/>
          <w:rtl/>
        </w:rPr>
        <w:t>י</w:t>
      </w:r>
      <w:r>
        <w:rPr>
          <w:rtl/>
        </w:rPr>
        <w:t xml:space="preserve">יה </w:t>
      </w:r>
      <w:r>
        <w:rPr>
          <w:rFonts w:hint="eastAsia"/>
          <w:rtl/>
        </w:rPr>
        <w:t>ו</w:t>
      </w:r>
      <w:r>
        <w:rPr>
          <w:rFonts w:hint="cs"/>
          <w:rtl/>
        </w:rPr>
        <w:t xml:space="preserve">את </w:t>
      </w:r>
      <w:r>
        <w:rPr>
          <w:rFonts w:hint="eastAsia"/>
          <w:rtl/>
        </w:rPr>
        <w:t>העבודה</w:t>
      </w:r>
      <w:r>
        <w:rPr>
          <w:rtl/>
        </w:rPr>
        <w:t xml:space="preserve">. </w:t>
      </w:r>
    </w:p>
    <w:p w14:paraId="74BE1979" w14:textId="77777777" w:rsidR="00000000" w:rsidRDefault="00A03D81">
      <w:pPr>
        <w:pStyle w:val="a0"/>
        <w:rPr>
          <w:rtl/>
        </w:rPr>
      </w:pPr>
    </w:p>
    <w:p w14:paraId="3BE41F68" w14:textId="77777777" w:rsidR="00000000" w:rsidRDefault="00A03D81">
      <w:pPr>
        <w:pStyle w:val="a0"/>
        <w:rPr>
          <w:rtl/>
        </w:rPr>
      </w:pPr>
      <w:r>
        <w:rPr>
          <w:rtl/>
        </w:rPr>
        <w:t xml:space="preserve"> </w:t>
      </w:r>
      <w:r>
        <w:rPr>
          <w:rFonts w:hint="eastAsia"/>
          <w:rtl/>
        </w:rPr>
        <w:t>במהלך</w:t>
      </w:r>
      <w:r>
        <w:rPr>
          <w:rtl/>
        </w:rPr>
        <w:t xml:space="preserve"> הת</w:t>
      </w:r>
      <w:r>
        <w:rPr>
          <w:rFonts w:hint="cs"/>
          <w:rtl/>
        </w:rPr>
        <w:t>ו</w:t>
      </w:r>
      <w:r>
        <w:rPr>
          <w:rtl/>
        </w:rPr>
        <w:t>כניות הכלכליות</w:t>
      </w:r>
      <w:r>
        <w:rPr>
          <w:rtl/>
        </w:rPr>
        <w:t xml:space="preserve"> השונות </w:t>
      </w:r>
      <w:r>
        <w:rPr>
          <w:rFonts w:hint="eastAsia"/>
          <w:rtl/>
        </w:rPr>
        <w:t>שהביא</w:t>
      </w:r>
      <w:r>
        <w:rPr>
          <w:rtl/>
        </w:rPr>
        <w:t xml:space="preserve"> </w:t>
      </w:r>
      <w:r>
        <w:rPr>
          <w:rFonts w:hint="cs"/>
          <w:rtl/>
        </w:rPr>
        <w:t>ל</w:t>
      </w:r>
      <w:r>
        <w:rPr>
          <w:rtl/>
        </w:rPr>
        <w:t>פנינו שר האוצר היו לא מעט גזירות קשות שברוך</w:t>
      </w:r>
      <w:r>
        <w:rPr>
          <w:rFonts w:hint="cs"/>
          <w:rtl/>
        </w:rPr>
        <w:t xml:space="preserve"> </w:t>
      </w:r>
      <w:r>
        <w:rPr>
          <w:rtl/>
        </w:rPr>
        <w:t xml:space="preserve">השם הצלחנו לבטל. </w:t>
      </w:r>
      <w:r>
        <w:rPr>
          <w:rFonts w:hint="eastAsia"/>
          <w:rtl/>
        </w:rPr>
        <w:t>אזכיר</w:t>
      </w:r>
      <w:r>
        <w:rPr>
          <w:rtl/>
        </w:rPr>
        <w:t xml:space="preserve"> רק בקצרה את הכוונה לבטל מימון טיפולי פוריות אחרי הילד הראשון, </w:t>
      </w:r>
      <w:r>
        <w:rPr>
          <w:rFonts w:hint="cs"/>
          <w:rtl/>
        </w:rPr>
        <w:t>ל</w:t>
      </w:r>
      <w:r>
        <w:rPr>
          <w:rtl/>
        </w:rPr>
        <w:t>סג</w:t>
      </w:r>
      <w:r>
        <w:rPr>
          <w:rFonts w:hint="cs"/>
          <w:rtl/>
        </w:rPr>
        <w:t>ו</w:t>
      </w:r>
      <w:r>
        <w:rPr>
          <w:rtl/>
        </w:rPr>
        <w:t>ר בתי</w:t>
      </w:r>
      <w:r>
        <w:rPr>
          <w:rFonts w:hint="cs"/>
          <w:rtl/>
        </w:rPr>
        <w:t>-</w:t>
      </w:r>
      <w:r>
        <w:rPr>
          <w:rFonts w:hint="eastAsia"/>
          <w:rtl/>
        </w:rPr>
        <w:t>חולים</w:t>
      </w:r>
      <w:r>
        <w:rPr>
          <w:rtl/>
        </w:rPr>
        <w:t xml:space="preserve"> </w:t>
      </w:r>
      <w:r>
        <w:rPr>
          <w:rFonts w:hint="cs"/>
          <w:rtl/>
        </w:rPr>
        <w:t>ו</w:t>
      </w:r>
      <w:r>
        <w:rPr>
          <w:rtl/>
        </w:rPr>
        <w:t>תחנות טיפת</w:t>
      </w:r>
      <w:r>
        <w:rPr>
          <w:rFonts w:hint="cs"/>
          <w:rtl/>
        </w:rPr>
        <w:t>-</w:t>
      </w:r>
      <w:r>
        <w:rPr>
          <w:rtl/>
        </w:rPr>
        <w:t>חלב</w:t>
      </w:r>
      <w:r>
        <w:rPr>
          <w:rFonts w:hint="cs"/>
          <w:rtl/>
        </w:rPr>
        <w:t>,</w:t>
      </w:r>
      <w:r>
        <w:rPr>
          <w:rtl/>
        </w:rPr>
        <w:t xml:space="preserve"> וכן לדחות שוב את יישום </w:t>
      </w:r>
      <w:r>
        <w:rPr>
          <w:rFonts w:hint="eastAsia"/>
          <w:rtl/>
        </w:rPr>
        <w:t>חוק</w:t>
      </w:r>
      <w:r>
        <w:rPr>
          <w:rtl/>
        </w:rPr>
        <w:t xml:space="preserve"> </w:t>
      </w:r>
      <w:r>
        <w:rPr>
          <w:rFonts w:hint="eastAsia"/>
          <w:rtl/>
        </w:rPr>
        <w:t>השילוב</w:t>
      </w:r>
      <w:r>
        <w:rPr>
          <w:rtl/>
        </w:rPr>
        <w:t xml:space="preserve"> </w:t>
      </w:r>
      <w:r>
        <w:rPr>
          <w:rFonts w:hint="eastAsia"/>
          <w:rtl/>
        </w:rPr>
        <w:t>ש</w:t>
      </w:r>
      <w:r>
        <w:rPr>
          <w:rFonts w:hint="cs"/>
          <w:rtl/>
        </w:rPr>
        <w:t>ל</w:t>
      </w:r>
      <w:r>
        <w:rPr>
          <w:rtl/>
        </w:rPr>
        <w:t xml:space="preserve"> ילדים עם מוגבלויות בחינוך, נושא </w:t>
      </w:r>
      <w:r>
        <w:rPr>
          <w:rFonts w:hint="cs"/>
          <w:rtl/>
        </w:rPr>
        <w:t>ש</w:t>
      </w:r>
      <w:r>
        <w:rPr>
          <w:rtl/>
        </w:rPr>
        <w:t>עדיין מצו</w:t>
      </w:r>
      <w:r>
        <w:rPr>
          <w:rtl/>
        </w:rPr>
        <w:t>י בדיוני בג"ץ.</w:t>
      </w:r>
      <w:r>
        <w:rPr>
          <w:rFonts w:hint="cs"/>
          <w:rtl/>
        </w:rPr>
        <w:t xml:space="preserve"> </w:t>
      </w:r>
      <w:r>
        <w:rPr>
          <w:rFonts w:hint="eastAsia"/>
          <w:rtl/>
        </w:rPr>
        <w:t>אני</w:t>
      </w:r>
      <w:r>
        <w:rPr>
          <w:rtl/>
        </w:rPr>
        <w:t xml:space="preserve"> שמחה שנמצאה הדרך להעביר את חוק </w:t>
      </w:r>
      <w:r>
        <w:rPr>
          <w:rFonts w:hint="eastAsia"/>
          <w:rtl/>
        </w:rPr>
        <w:t>התקציב</w:t>
      </w:r>
      <w:r>
        <w:rPr>
          <w:rtl/>
        </w:rPr>
        <w:t xml:space="preserve"> גם בלי לפגוע בשירותים חיוניים אלה, ומקווה ש</w:t>
      </w:r>
      <w:r>
        <w:rPr>
          <w:rFonts w:hint="cs"/>
          <w:rtl/>
        </w:rPr>
        <w:t xml:space="preserve">גם </w:t>
      </w:r>
      <w:r>
        <w:rPr>
          <w:rtl/>
        </w:rPr>
        <w:t>ת</w:t>
      </w:r>
      <w:r>
        <w:rPr>
          <w:rFonts w:hint="cs"/>
          <w:rtl/>
        </w:rPr>
        <w:t>ו</w:t>
      </w:r>
      <w:r>
        <w:rPr>
          <w:rtl/>
        </w:rPr>
        <w:t xml:space="preserve">כניות הקיצוץ החדשות לא </w:t>
      </w:r>
      <w:r>
        <w:rPr>
          <w:rFonts w:hint="eastAsia"/>
          <w:rtl/>
        </w:rPr>
        <w:t>יצאו</w:t>
      </w:r>
      <w:r>
        <w:rPr>
          <w:rtl/>
        </w:rPr>
        <w:t xml:space="preserve"> לפועל</w:t>
      </w:r>
      <w:r>
        <w:rPr>
          <w:rFonts w:hint="cs"/>
          <w:rtl/>
        </w:rPr>
        <w:t>,</w:t>
      </w:r>
      <w:r>
        <w:rPr>
          <w:rtl/>
        </w:rPr>
        <w:t xml:space="preserve"> כי מדובר בפגיעה קשה ברווחה, בבריאות ובחינוך.</w:t>
      </w:r>
    </w:p>
    <w:p w14:paraId="3995BAB7" w14:textId="77777777" w:rsidR="00000000" w:rsidRDefault="00A03D81">
      <w:pPr>
        <w:pStyle w:val="a0"/>
        <w:rPr>
          <w:rFonts w:hint="cs"/>
          <w:rtl/>
        </w:rPr>
      </w:pPr>
    </w:p>
    <w:p w14:paraId="4028C177" w14:textId="77777777" w:rsidR="00000000" w:rsidRDefault="00A03D81">
      <w:pPr>
        <w:pStyle w:val="af1"/>
        <w:rPr>
          <w:rtl/>
        </w:rPr>
      </w:pPr>
      <w:r>
        <w:rPr>
          <w:rtl/>
        </w:rPr>
        <w:t>היו"ר מוחמד ברכה:</w:t>
      </w:r>
    </w:p>
    <w:p w14:paraId="7692DAE7" w14:textId="77777777" w:rsidR="00000000" w:rsidRDefault="00A03D81">
      <w:pPr>
        <w:pStyle w:val="a0"/>
        <w:rPr>
          <w:rtl/>
        </w:rPr>
      </w:pPr>
    </w:p>
    <w:p w14:paraId="7AE4C69A" w14:textId="77777777" w:rsidR="00000000" w:rsidRDefault="00A03D81">
      <w:pPr>
        <w:pStyle w:val="a0"/>
        <w:rPr>
          <w:rFonts w:hint="cs"/>
          <w:rtl/>
        </w:rPr>
      </w:pPr>
      <w:r>
        <w:rPr>
          <w:rFonts w:hint="cs"/>
          <w:rtl/>
        </w:rPr>
        <w:t xml:space="preserve">תודה. תודה רבה. חבר הכנסת הרב רביץ, בבקשה. אחריו - </w:t>
      </w:r>
      <w:r>
        <w:rPr>
          <w:rFonts w:hint="cs"/>
          <w:rtl/>
        </w:rPr>
        <w:t>חבר הכנסת ברכה.</w:t>
      </w:r>
    </w:p>
    <w:p w14:paraId="35A3F75C" w14:textId="77777777" w:rsidR="00000000" w:rsidRDefault="00A03D81">
      <w:pPr>
        <w:pStyle w:val="a0"/>
        <w:rPr>
          <w:rFonts w:hint="cs"/>
          <w:rtl/>
        </w:rPr>
      </w:pPr>
    </w:p>
    <w:p w14:paraId="6E55502C" w14:textId="77777777" w:rsidR="00000000" w:rsidRDefault="00A03D81">
      <w:pPr>
        <w:pStyle w:val="a0"/>
        <w:rPr>
          <w:rFonts w:hint="cs"/>
          <w:rtl/>
        </w:rPr>
      </w:pPr>
    </w:p>
    <w:p w14:paraId="59F19A53" w14:textId="77777777" w:rsidR="00000000" w:rsidRDefault="00A03D81">
      <w:pPr>
        <w:pStyle w:val="a2"/>
        <w:rPr>
          <w:rFonts w:hint="cs"/>
          <w:rtl/>
        </w:rPr>
      </w:pPr>
      <w:bookmarkStart w:id="141" w:name="_Toc79902410"/>
      <w:r>
        <w:rPr>
          <w:rFonts w:hint="cs"/>
          <w:rtl/>
        </w:rPr>
        <w:t>מסמכים שהונחו על שולחן הכנסת</w:t>
      </w:r>
      <w:bookmarkEnd w:id="141"/>
    </w:p>
    <w:p w14:paraId="24BA4330" w14:textId="77777777" w:rsidR="00000000" w:rsidRDefault="00A03D81">
      <w:pPr>
        <w:pStyle w:val="a0"/>
        <w:rPr>
          <w:rFonts w:hint="cs"/>
          <w:rtl/>
        </w:rPr>
      </w:pPr>
    </w:p>
    <w:p w14:paraId="18B04488" w14:textId="77777777" w:rsidR="00000000" w:rsidRDefault="00A03D81">
      <w:pPr>
        <w:pStyle w:val="af1"/>
        <w:rPr>
          <w:rtl/>
        </w:rPr>
      </w:pPr>
      <w:bookmarkStart w:id="142" w:name="FS000000136T16_02_2004_19_24_43"/>
      <w:bookmarkEnd w:id="142"/>
      <w:r>
        <w:rPr>
          <w:rtl/>
        </w:rPr>
        <w:t>היו"ר מוחמד ברכה:</w:t>
      </w:r>
    </w:p>
    <w:p w14:paraId="3D41E2CF" w14:textId="77777777" w:rsidR="00000000" w:rsidRDefault="00A03D81">
      <w:pPr>
        <w:pStyle w:val="a0"/>
        <w:rPr>
          <w:rtl/>
        </w:rPr>
      </w:pPr>
    </w:p>
    <w:p w14:paraId="23A6EB07" w14:textId="77777777" w:rsidR="00000000" w:rsidRDefault="00A03D81">
      <w:pPr>
        <w:pStyle w:val="a0"/>
        <w:rPr>
          <w:rFonts w:hint="cs"/>
          <w:rtl/>
        </w:rPr>
      </w:pPr>
      <w:r>
        <w:rPr>
          <w:rFonts w:hint="cs"/>
          <w:rtl/>
        </w:rPr>
        <w:t xml:space="preserve">בינתיים, הודעה לסגנית מזכיר הכנסת. בבקשה, גברתי. </w:t>
      </w:r>
    </w:p>
    <w:p w14:paraId="55933E7D" w14:textId="77777777" w:rsidR="00000000" w:rsidRDefault="00A03D81">
      <w:pPr>
        <w:pStyle w:val="a0"/>
        <w:rPr>
          <w:rtl/>
        </w:rPr>
      </w:pPr>
    </w:p>
    <w:p w14:paraId="0CD11E2D" w14:textId="77777777" w:rsidR="00000000" w:rsidRDefault="00A03D81">
      <w:pPr>
        <w:pStyle w:val="a"/>
        <w:rPr>
          <w:rtl/>
        </w:rPr>
      </w:pPr>
      <w:bookmarkStart w:id="143" w:name="_Toc79902411"/>
      <w:r>
        <w:rPr>
          <w:rFonts w:hint="eastAsia"/>
          <w:rtl/>
        </w:rPr>
        <w:t>סגנית</w:t>
      </w:r>
      <w:r>
        <w:rPr>
          <w:rtl/>
        </w:rPr>
        <w:t xml:space="preserve"> מזכיר הכנסת רות קפלן:</w:t>
      </w:r>
      <w:bookmarkEnd w:id="143"/>
    </w:p>
    <w:p w14:paraId="4D7F52E1" w14:textId="77777777" w:rsidR="00000000" w:rsidRDefault="00A03D81">
      <w:pPr>
        <w:pStyle w:val="a0"/>
        <w:rPr>
          <w:rFonts w:hint="cs"/>
          <w:rtl/>
        </w:rPr>
      </w:pPr>
    </w:p>
    <w:p w14:paraId="289B53DD" w14:textId="77777777" w:rsidR="00000000" w:rsidRDefault="00A03D81">
      <w:pPr>
        <w:pStyle w:val="a0"/>
        <w:rPr>
          <w:rFonts w:hint="cs"/>
          <w:rtl/>
        </w:rPr>
      </w:pPr>
      <w:r>
        <w:rPr>
          <w:rFonts w:hint="cs"/>
          <w:rtl/>
        </w:rPr>
        <w:t xml:space="preserve">תודה רבה. </w:t>
      </w:r>
    </w:p>
    <w:p w14:paraId="69ECFBC1" w14:textId="77777777" w:rsidR="00000000" w:rsidRDefault="00A03D81">
      <w:pPr>
        <w:pStyle w:val="a0"/>
        <w:rPr>
          <w:rFonts w:hint="cs"/>
          <w:rtl/>
        </w:rPr>
      </w:pPr>
    </w:p>
    <w:p w14:paraId="43831D57" w14:textId="77777777" w:rsidR="00000000" w:rsidRDefault="00A03D81">
      <w:pPr>
        <w:pStyle w:val="a0"/>
        <w:rPr>
          <w:rFonts w:hint="cs"/>
          <w:rtl/>
        </w:rPr>
      </w:pPr>
      <w:r>
        <w:rPr>
          <w:rFonts w:hint="cs"/>
          <w:rtl/>
        </w:rPr>
        <w:t xml:space="preserve">ברשות יושב-ראש הישיבה, הנני מתכבדת להודיע, כי הונח היום על שולחן הכנסת צו מס ערך מוסף (שיעור המס </w:t>
      </w:r>
      <w:r>
        <w:rPr>
          <w:rFonts w:hint="cs"/>
          <w:rtl/>
        </w:rPr>
        <w:t xml:space="preserve">על מלכ"רים ומוסדות כספיים) (תיקון - הוראת שעה) (תיקון) (ביטול), התשס"ד-2004, בצירוף מכתב ליושב-ראש הכנסת. תודה רבה. </w:t>
      </w:r>
    </w:p>
    <w:p w14:paraId="1809609C" w14:textId="77777777" w:rsidR="00000000" w:rsidRDefault="00A03D81">
      <w:pPr>
        <w:pStyle w:val="a0"/>
        <w:rPr>
          <w:rFonts w:hint="cs"/>
          <w:rtl/>
        </w:rPr>
      </w:pPr>
    </w:p>
    <w:p w14:paraId="3ACBF785" w14:textId="77777777" w:rsidR="00000000" w:rsidRDefault="00A03D81">
      <w:pPr>
        <w:pStyle w:val="af1"/>
        <w:rPr>
          <w:rtl/>
        </w:rPr>
      </w:pPr>
      <w:r>
        <w:rPr>
          <w:rtl/>
        </w:rPr>
        <w:t>היו"ר מוחמד ברכה:</w:t>
      </w:r>
    </w:p>
    <w:p w14:paraId="3DE381A8" w14:textId="77777777" w:rsidR="00000000" w:rsidRDefault="00A03D81">
      <w:pPr>
        <w:pStyle w:val="a0"/>
        <w:rPr>
          <w:rtl/>
        </w:rPr>
      </w:pPr>
    </w:p>
    <w:p w14:paraId="5BF1E9CA" w14:textId="77777777" w:rsidR="00000000" w:rsidRDefault="00A03D81">
      <w:pPr>
        <w:pStyle w:val="a0"/>
        <w:rPr>
          <w:rFonts w:hint="cs"/>
          <w:rtl/>
        </w:rPr>
      </w:pPr>
      <w:r>
        <w:rPr>
          <w:rFonts w:hint="cs"/>
          <w:rtl/>
        </w:rPr>
        <w:t>תודה.</w:t>
      </w:r>
    </w:p>
    <w:p w14:paraId="6AA2C977" w14:textId="77777777" w:rsidR="00000000" w:rsidRDefault="00A03D81">
      <w:pPr>
        <w:pStyle w:val="a2"/>
        <w:rPr>
          <w:rFonts w:hint="cs"/>
          <w:rtl/>
        </w:rPr>
      </w:pPr>
    </w:p>
    <w:p w14:paraId="0217C755" w14:textId="77777777" w:rsidR="00000000" w:rsidRDefault="00A03D81">
      <w:pPr>
        <w:pStyle w:val="a0"/>
        <w:rPr>
          <w:rFonts w:hint="cs"/>
          <w:rtl/>
        </w:rPr>
      </w:pPr>
    </w:p>
    <w:p w14:paraId="6546A6F9" w14:textId="77777777" w:rsidR="00000000" w:rsidRDefault="00A03D81">
      <w:pPr>
        <w:pStyle w:val="a2"/>
        <w:rPr>
          <w:rFonts w:hint="cs"/>
          <w:rtl/>
        </w:rPr>
      </w:pPr>
      <w:bookmarkStart w:id="144" w:name="CS22483FI0022483T16_02_2004_20_26_12"/>
      <w:bookmarkStart w:id="145" w:name="CS22309FI0022309T16_02_2004_20_30_31"/>
      <w:bookmarkStart w:id="146" w:name="_Toc79902412"/>
      <w:bookmarkEnd w:id="144"/>
      <w:bookmarkEnd w:id="145"/>
      <w:r>
        <w:rPr>
          <w:rtl/>
        </w:rPr>
        <w:t>הצע</w:t>
      </w:r>
      <w:r>
        <w:rPr>
          <w:rFonts w:hint="cs"/>
          <w:rtl/>
        </w:rPr>
        <w:t>ו</w:t>
      </w:r>
      <w:r>
        <w:rPr>
          <w:rtl/>
        </w:rPr>
        <w:t>ת סיע</w:t>
      </w:r>
      <w:r>
        <w:rPr>
          <w:rFonts w:hint="cs"/>
          <w:rtl/>
        </w:rPr>
        <w:t>ו</w:t>
      </w:r>
      <w:r>
        <w:rPr>
          <w:rtl/>
        </w:rPr>
        <w:t>ת העבודה-מימד</w:t>
      </w:r>
      <w:r>
        <w:rPr>
          <w:rFonts w:hint="cs"/>
          <w:rtl/>
        </w:rPr>
        <w:t xml:space="preserve">, ש"ס ומרצ--חד"ש-תע"ל--בל"ד  </w:t>
      </w:r>
      <w:r>
        <w:rPr>
          <w:rtl/>
        </w:rPr>
        <w:br/>
      </w:r>
      <w:r>
        <w:rPr>
          <w:rFonts w:hint="cs"/>
          <w:rtl/>
        </w:rPr>
        <w:t>להביע אי-אמון בממשלה בשל:</w:t>
      </w:r>
      <w:bookmarkEnd w:id="146"/>
      <w:r>
        <w:rPr>
          <w:rFonts w:hint="cs"/>
          <w:rtl/>
        </w:rPr>
        <w:t xml:space="preserve"> </w:t>
      </w:r>
    </w:p>
    <w:p w14:paraId="628086E8" w14:textId="77777777" w:rsidR="00000000" w:rsidRDefault="00A03D81">
      <w:pPr>
        <w:pStyle w:val="a2"/>
        <w:rPr>
          <w:rFonts w:hint="cs"/>
          <w:rtl/>
        </w:rPr>
      </w:pPr>
      <w:bookmarkStart w:id="147" w:name="_Toc79902413"/>
      <w:r>
        <w:rPr>
          <w:rFonts w:hint="cs"/>
          <w:rtl/>
        </w:rPr>
        <w:t xml:space="preserve">א. </w:t>
      </w:r>
      <w:r>
        <w:rPr>
          <w:rtl/>
        </w:rPr>
        <w:t>העלאת מחיר הלחם</w:t>
      </w:r>
      <w:r>
        <w:rPr>
          <w:rFonts w:hint="cs"/>
          <w:rtl/>
        </w:rPr>
        <w:t xml:space="preserve">; </w:t>
      </w:r>
      <w:r>
        <w:rPr>
          <w:rtl/>
        </w:rPr>
        <w:br/>
      </w:r>
      <w:r>
        <w:rPr>
          <w:rFonts w:hint="cs"/>
          <w:rtl/>
        </w:rPr>
        <w:t>ב. יחסה לר</w:t>
      </w:r>
      <w:r>
        <w:rPr>
          <w:rFonts w:hint="cs"/>
          <w:rtl/>
        </w:rPr>
        <w:t xml:space="preserve">בבות קשישים רועדים, רעבים ובודדים; </w:t>
      </w:r>
      <w:r>
        <w:rPr>
          <w:rtl/>
        </w:rPr>
        <w:br/>
      </w:r>
      <w:r>
        <w:rPr>
          <w:rFonts w:hint="cs"/>
          <w:rtl/>
        </w:rPr>
        <w:t>ג. מדיניותה הכלכלית והחברתית</w:t>
      </w:r>
      <w:bookmarkEnd w:id="147"/>
      <w:r>
        <w:rPr>
          <w:rtl/>
        </w:rPr>
        <w:br/>
      </w:r>
    </w:p>
    <w:p w14:paraId="77C46B10" w14:textId="77777777" w:rsidR="00000000" w:rsidRDefault="00A03D81">
      <w:pPr>
        <w:pStyle w:val="-0"/>
        <w:rPr>
          <w:rFonts w:hint="cs"/>
          <w:rtl/>
        </w:rPr>
      </w:pPr>
    </w:p>
    <w:p w14:paraId="454C3D86" w14:textId="77777777" w:rsidR="00000000" w:rsidRDefault="00A03D81">
      <w:pPr>
        <w:pStyle w:val="af1"/>
        <w:rPr>
          <w:rtl/>
        </w:rPr>
      </w:pPr>
      <w:r>
        <w:rPr>
          <w:rtl/>
        </w:rPr>
        <w:t>היו"ר מוחמד ברכה:</w:t>
      </w:r>
    </w:p>
    <w:p w14:paraId="18E10923" w14:textId="77777777" w:rsidR="00000000" w:rsidRDefault="00A03D81">
      <w:pPr>
        <w:pStyle w:val="a0"/>
        <w:rPr>
          <w:rFonts w:hint="cs"/>
          <w:rtl/>
        </w:rPr>
      </w:pPr>
    </w:p>
    <w:p w14:paraId="0C2833D3" w14:textId="77777777" w:rsidR="00000000" w:rsidRDefault="00A03D81">
      <w:pPr>
        <w:pStyle w:val="a0"/>
        <w:rPr>
          <w:rFonts w:hint="cs"/>
          <w:rtl/>
        </w:rPr>
      </w:pPr>
      <w:r>
        <w:rPr>
          <w:rFonts w:hint="cs"/>
          <w:rtl/>
        </w:rPr>
        <w:t>חבר הכנסת אברהם רביץ, בבקשה.</w:t>
      </w:r>
    </w:p>
    <w:p w14:paraId="7D58CA4A" w14:textId="77777777" w:rsidR="00000000" w:rsidRDefault="00A03D81">
      <w:pPr>
        <w:pStyle w:val="a0"/>
        <w:rPr>
          <w:rFonts w:hint="cs"/>
          <w:rtl/>
        </w:rPr>
      </w:pPr>
    </w:p>
    <w:p w14:paraId="52557244" w14:textId="77777777" w:rsidR="00000000" w:rsidRDefault="00A03D81">
      <w:pPr>
        <w:pStyle w:val="a"/>
        <w:rPr>
          <w:rtl/>
        </w:rPr>
      </w:pPr>
      <w:bookmarkStart w:id="148" w:name="FS000000531T16_02_2004_19_44_45"/>
      <w:bookmarkStart w:id="149" w:name="_Toc79902414"/>
      <w:bookmarkEnd w:id="148"/>
      <w:r>
        <w:rPr>
          <w:rFonts w:hint="eastAsia"/>
          <w:rtl/>
        </w:rPr>
        <w:t>אברהם</w:t>
      </w:r>
      <w:r>
        <w:rPr>
          <w:rtl/>
        </w:rPr>
        <w:t xml:space="preserve"> רביץ (יהדות התורה):</w:t>
      </w:r>
      <w:bookmarkEnd w:id="149"/>
    </w:p>
    <w:p w14:paraId="330D7E6F" w14:textId="77777777" w:rsidR="00000000" w:rsidRDefault="00A03D81">
      <w:pPr>
        <w:pStyle w:val="a0"/>
        <w:rPr>
          <w:rFonts w:hint="cs"/>
          <w:rtl/>
        </w:rPr>
      </w:pPr>
    </w:p>
    <w:p w14:paraId="27B83919" w14:textId="77777777" w:rsidR="00000000" w:rsidRDefault="00A03D81">
      <w:pPr>
        <w:pStyle w:val="a0"/>
        <w:rPr>
          <w:rFonts w:hint="cs"/>
          <w:rtl/>
        </w:rPr>
      </w:pPr>
      <w:r>
        <w:rPr>
          <w:rFonts w:hint="cs"/>
          <w:rtl/>
        </w:rPr>
        <w:t>אדוני היושב-ראש, חברי הכנסת, גברתי השרה, יש לי איזה מסר "ספיישל" בשבילך. שמעתי את ההצעה שהצעת לאוצר, ונזכרתי בהצע</w:t>
      </w:r>
      <w:r>
        <w:rPr>
          <w:rFonts w:hint="cs"/>
          <w:rtl/>
        </w:rPr>
        <w:t xml:space="preserve">ה דומה שאני הצעתי כאשר הייתי יושב-ראש ועדת הכספים; ממש אותה הצעה, אבל עם שיפור מסוים. ההצעה היתה שאומנם יעכבו את מתן קצבאות הילדים לשני העשירונים העליונים, ובכך ייתנו תשובה על הבעיה שנדונה אז. זה לא היה קצבאות הילדים, זה היה משהו אחר, אבל זה היה חסר כספי. </w:t>
      </w:r>
      <w:r>
        <w:rPr>
          <w:rFonts w:hint="cs"/>
          <w:rtl/>
        </w:rPr>
        <w:t>אנחנו תמיד סבלנו מחסר כספי. ואז היו לנו דיונים עם פקידי משרד האוצר. בימים ההם הדיונים היו על בסיס אידיאולוגי, לא על דברים מצחיקים כמו היום, כמו אם אפשר לדעת מי מרוויח כסף וכמה. הרי זה לא רציני. אף אחד לא מקבל את הטיעון הזה ברצינות. אנחנו יודעים שבאוצר יכול</w:t>
      </w:r>
      <w:r>
        <w:rPr>
          <w:rFonts w:hint="cs"/>
          <w:rtl/>
        </w:rPr>
        <w:t xml:space="preserve">ים בלחיצת, אולי לא כפתור אחד אבל שני כפתורים, להגיע לכך. </w:t>
      </w:r>
    </w:p>
    <w:p w14:paraId="61734694" w14:textId="77777777" w:rsidR="00000000" w:rsidRDefault="00A03D81">
      <w:pPr>
        <w:pStyle w:val="a0"/>
        <w:rPr>
          <w:rFonts w:hint="cs"/>
          <w:rtl/>
        </w:rPr>
      </w:pPr>
    </w:p>
    <w:p w14:paraId="1E677515" w14:textId="77777777" w:rsidR="00000000" w:rsidRDefault="00A03D81">
      <w:pPr>
        <w:pStyle w:val="af0"/>
        <w:rPr>
          <w:rtl/>
        </w:rPr>
      </w:pPr>
      <w:r>
        <w:rPr>
          <w:rFonts w:hint="eastAsia"/>
          <w:rtl/>
        </w:rPr>
        <w:t>אברהם</w:t>
      </w:r>
      <w:r>
        <w:rPr>
          <w:rtl/>
        </w:rPr>
        <w:t xml:space="preserve"> בייגה שוחט (העבודה-מימד):</w:t>
      </w:r>
    </w:p>
    <w:p w14:paraId="02036DE4" w14:textId="77777777" w:rsidR="00000000" w:rsidRDefault="00A03D81">
      <w:pPr>
        <w:pStyle w:val="a0"/>
        <w:rPr>
          <w:rFonts w:hint="cs"/>
          <w:rtl/>
        </w:rPr>
      </w:pPr>
    </w:p>
    <w:p w14:paraId="589B6D56" w14:textId="77777777" w:rsidR="00000000" w:rsidRDefault="00A03D81">
      <w:pPr>
        <w:pStyle w:val="a0"/>
        <w:rPr>
          <w:rFonts w:hint="cs"/>
          <w:rtl/>
        </w:rPr>
      </w:pPr>
      <w:r>
        <w:rPr>
          <w:rFonts w:hint="cs"/>
          <w:rtl/>
        </w:rPr>
        <w:t xml:space="preserve">אין את זה. אין ההכנסה המשפחתית. </w:t>
      </w:r>
    </w:p>
    <w:p w14:paraId="5DBE6E35" w14:textId="77777777" w:rsidR="00000000" w:rsidRDefault="00A03D81">
      <w:pPr>
        <w:pStyle w:val="a0"/>
        <w:rPr>
          <w:rFonts w:hint="cs"/>
          <w:rtl/>
        </w:rPr>
      </w:pPr>
    </w:p>
    <w:p w14:paraId="6D96E2A9" w14:textId="77777777" w:rsidR="00000000" w:rsidRDefault="00A03D81">
      <w:pPr>
        <w:pStyle w:val="-"/>
        <w:rPr>
          <w:rtl/>
        </w:rPr>
      </w:pPr>
      <w:bookmarkStart w:id="150" w:name="FS000000531T16_02_2004_18_38_22"/>
      <w:bookmarkEnd w:id="150"/>
      <w:r>
        <w:rPr>
          <w:rFonts w:hint="eastAsia"/>
          <w:rtl/>
        </w:rPr>
        <w:t>אברהם</w:t>
      </w:r>
      <w:r>
        <w:rPr>
          <w:rtl/>
        </w:rPr>
        <w:t xml:space="preserve"> רביץ (יהדות התורה):</w:t>
      </w:r>
    </w:p>
    <w:p w14:paraId="50824D74" w14:textId="77777777" w:rsidR="00000000" w:rsidRDefault="00A03D81">
      <w:pPr>
        <w:pStyle w:val="a0"/>
        <w:rPr>
          <w:rFonts w:hint="cs"/>
          <w:rtl/>
        </w:rPr>
      </w:pPr>
    </w:p>
    <w:p w14:paraId="31E22FE3" w14:textId="77777777" w:rsidR="00000000" w:rsidRDefault="00A03D81">
      <w:pPr>
        <w:pStyle w:val="a0"/>
        <w:rPr>
          <w:rFonts w:hint="cs"/>
          <w:rtl/>
        </w:rPr>
      </w:pPr>
      <w:r>
        <w:rPr>
          <w:rFonts w:hint="cs"/>
          <w:rtl/>
        </w:rPr>
        <w:t>לא המשפחתית, אבל יש ההכנסה לנפש, יש ההכנסה למרוויח, לשכיר, לשכיר ודאי וגם לעצמאי. הרי הוא משלם מס הכנסה</w:t>
      </w:r>
      <w:r>
        <w:rPr>
          <w:rFonts w:hint="cs"/>
          <w:rtl/>
        </w:rPr>
        <w:t xml:space="preserve">. לא יודעים בדיוק כמה ילדים יש לפלוני בבית, אבל לא על זה ייפול דבר. </w:t>
      </w:r>
    </w:p>
    <w:p w14:paraId="4D53DBA6" w14:textId="77777777" w:rsidR="00000000" w:rsidRDefault="00A03D81">
      <w:pPr>
        <w:pStyle w:val="a0"/>
        <w:rPr>
          <w:rFonts w:hint="cs"/>
          <w:rtl/>
        </w:rPr>
      </w:pPr>
    </w:p>
    <w:p w14:paraId="251E5463" w14:textId="77777777" w:rsidR="00000000" w:rsidRDefault="00A03D81">
      <w:pPr>
        <w:pStyle w:val="a0"/>
        <w:rPr>
          <w:rFonts w:hint="cs"/>
          <w:rtl/>
        </w:rPr>
      </w:pPr>
      <w:r>
        <w:rPr>
          <w:rFonts w:hint="cs"/>
          <w:rtl/>
        </w:rPr>
        <w:t>היה ויכוח אידיאולוגי, ואני אגיד לך, גברתי השרה, על מה היה הוויכוח האידיאולוגי. לוויכוח הזה היו שותפים גם פקידי האוצר וגם השמאל, בראשותה של חברת הכנסת המאוד מוצלחת, הגברת גוז'נסקי. הם טענ</w:t>
      </w:r>
      <w:r>
        <w:rPr>
          <w:rFonts w:hint="cs"/>
          <w:rtl/>
        </w:rPr>
        <w:t xml:space="preserve">ו טענה אידיאולוגית ואמרו, שלא ייתכן שכספי הביטוח הלאומי יינתנו כמין צדקה. זה חייב להיות אוניברסלי. הרעיון הוא רעיון יפה, אבל לאור התיאורים הנשמעים כאן, שיש כל כך הרבה עניים שאינם יכולים להוציא את יומם, אנחנו נתהדר וניתן לכל עם ישראל כספים שהוא איננו מרגיש </w:t>
      </w:r>
      <w:r>
        <w:rPr>
          <w:rFonts w:hint="cs"/>
          <w:rtl/>
        </w:rPr>
        <w:t xml:space="preserve">שהוא מקבל? אני מכיר כמה מידידי שהם עשירים גדולים והם בכלל לא יודעים שהם מקבלים קצבאות ילדים. זה לא מגיע להם. </w:t>
      </w:r>
    </w:p>
    <w:p w14:paraId="17980EB8" w14:textId="77777777" w:rsidR="00000000" w:rsidRDefault="00A03D81">
      <w:pPr>
        <w:pStyle w:val="a0"/>
        <w:rPr>
          <w:rFonts w:hint="cs"/>
          <w:rtl/>
        </w:rPr>
      </w:pPr>
    </w:p>
    <w:p w14:paraId="3F795786" w14:textId="77777777" w:rsidR="00000000" w:rsidRDefault="00A03D81">
      <w:pPr>
        <w:pStyle w:val="af0"/>
        <w:rPr>
          <w:rtl/>
        </w:rPr>
      </w:pPr>
      <w:r>
        <w:rPr>
          <w:rFonts w:hint="eastAsia"/>
          <w:rtl/>
        </w:rPr>
        <w:t>אברהם</w:t>
      </w:r>
      <w:r>
        <w:rPr>
          <w:rtl/>
        </w:rPr>
        <w:t xml:space="preserve"> בייגה שוחט (העבודה-מימד):</w:t>
      </w:r>
    </w:p>
    <w:p w14:paraId="2D1F8FBD" w14:textId="77777777" w:rsidR="00000000" w:rsidRDefault="00A03D81">
      <w:pPr>
        <w:pStyle w:val="a0"/>
        <w:rPr>
          <w:rFonts w:hint="cs"/>
          <w:rtl/>
        </w:rPr>
      </w:pPr>
    </w:p>
    <w:p w14:paraId="2EDA1A41" w14:textId="77777777" w:rsidR="00000000" w:rsidRDefault="00A03D81">
      <w:pPr>
        <w:pStyle w:val="a0"/>
        <w:rPr>
          <w:rFonts w:hint="cs"/>
          <w:rtl/>
        </w:rPr>
      </w:pPr>
      <w:r>
        <w:rPr>
          <w:rFonts w:hint="cs"/>
          <w:rtl/>
        </w:rPr>
        <w:t>חבר הכנסת רביץ, הם גם לא יודעים שהם קיבלו מהחודש 1,000 שקל תוספת בנטו.</w:t>
      </w:r>
    </w:p>
    <w:p w14:paraId="002E0C3B" w14:textId="77777777" w:rsidR="00000000" w:rsidRDefault="00A03D81">
      <w:pPr>
        <w:pStyle w:val="a0"/>
        <w:rPr>
          <w:rFonts w:hint="cs"/>
          <w:rtl/>
        </w:rPr>
      </w:pPr>
    </w:p>
    <w:p w14:paraId="0197D408" w14:textId="77777777" w:rsidR="00000000" w:rsidRDefault="00A03D81">
      <w:pPr>
        <w:pStyle w:val="-"/>
        <w:rPr>
          <w:rtl/>
        </w:rPr>
      </w:pPr>
      <w:bookmarkStart w:id="151" w:name="FS000000531T16_02_2004_18_41_11C"/>
      <w:bookmarkEnd w:id="151"/>
      <w:r>
        <w:rPr>
          <w:rtl/>
        </w:rPr>
        <w:t>אברהם רביץ (יהדות התורה):</w:t>
      </w:r>
    </w:p>
    <w:p w14:paraId="38ADEAE9" w14:textId="77777777" w:rsidR="00000000" w:rsidRDefault="00A03D81">
      <w:pPr>
        <w:pStyle w:val="a0"/>
        <w:rPr>
          <w:rtl/>
        </w:rPr>
      </w:pPr>
    </w:p>
    <w:p w14:paraId="0319B0BF" w14:textId="77777777" w:rsidR="00000000" w:rsidRDefault="00A03D81">
      <w:pPr>
        <w:pStyle w:val="a0"/>
        <w:rPr>
          <w:rFonts w:hint="cs"/>
          <w:rtl/>
        </w:rPr>
      </w:pPr>
      <w:r>
        <w:rPr>
          <w:rFonts w:hint="cs"/>
          <w:rtl/>
        </w:rPr>
        <w:t>1,000 אולי הם</w:t>
      </w:r>
      <w:r>
        <w:rPr>
          <w:rFonts w:hint="cs"/>
          <w:rtl/>
        </w:rPr>
        <w:t xml:space="preserve"> כבר יודעים. </w:t>
      </w:r>
    </w:p>
    <w:p w14:paraId="0B9E3BBF" w14:textId="77777777" w:rsidR="00000000" w:rsidRDefault="00A03D81">
      <w:pPr>
        <w:pStyle w:val="a0"/>
        <w:rPr>
          <w:rFonts w:hint="cs"/>
          <w:rtl/>
        </w:rPr>
      </w:pPr>
    </w:p>
    <w:p w14:paraId="5066D63F" w14:textId="77777777" w:rsidR="00000000" w:rsidRDefault="00A03D81">
      <w:pPr>
        <w:pStyle w:val="af0"/>
        <w:rPr>
          <w:rtl/>
        </w:rPr>
      </w:pPr>
      <w:r>
        <w:rPr>
          <w:rFonts w:hint="eastAsia"/>
          <w:rtl/>
        </w:rPr>
        <w:t>אברהם</w:t>
      </w:r>
      <w:r>
        <w:rPr>
          <w:rtl/>
        </w:rPr>
        <w:t xml:space="preserve"> בייגה שוחט (העבודה-מימד):</w:t>
      </w:r>
    </w:p>
    <w:p w14:paraId="143600C7" w14:textId="77777777" w:rsidR="00000000" w:rsidRDefault="00A03D81">
      <w:pPr>
        <w:pStyle w:val="a0"/>
        <w:rPr>
          <w:rFonts w:hint="cs"/>
          <w:rtl/>
        </w:rPr>
      </w:pPr>
    </w:p>
    <w:p w14:paraId="76C88AF0" w14:textId="77777777" w:rsidR="00000000" w:rsidRDefault="00A03D81">
      <w:pPr>
        <w:pStyle w:val="a0"/>
        <w:rPr>
          <w:rFonts w:hint="cs"/>
          <w:rtl/>
        </w:rPr>
      </w:pPr>
      <w:r>
        <w:rPr>
          <w:rFonts w:hint="cs"/>
          <w:rtl/>
        </w:rPr>
        <w:t xml:space="preserve">במקום זה היה צריך לשחק קצת עם זה, ובא לציון גואל. </w:t>
      </w:r>
    </w:p>
    <w:p w14:paraId="0686FF52" w14:textId="77777777" w:rsidR="00000000" w:rsidRDefault="00A03D81">
      <w:pPr>
        <w:pStyle w:val="a0"/>
        <w:rPr>
          <w:rFonts w:hint="cs"/>
          <w:rtl/>
        </w:rPr>
      </w:pPr>
    </w:p>
    <w:p w14:paraId="03FD9016" w14:textId="77777777" w:rsidR="00000000" w:rsidRDefault="00A03D81">
      <w:pPr>
        <w:pStyle w:val="-"/>
        <w:rPr>
          <w:rtl/>
        </w:rPr>
      </w:pPr>
      <w:bookmarkStart w:id="152" w:name="FS000000531T16_02_2004_18_41_41C"/>
      <w:bookmarkEnd w:id="152"/>
      <w:r>
        <w:rPr>
          <w:rtl/>
        </w:rPr>
        <w:t>אברהם רביץ (יהדות התורה):</w:t>
      </w:r>
    </w:p>
    <w:p w14:paraId="318D3E50" w14:textId="77777777" w:rsidR="00000000" w:rsidRDefault="00A03D81">
      <w:pPr>
        <w:pStyle w:val="a0"/>
        <w:rPr>
          <w:rtl/>
        </w:rPr>
      </w:pPr>
    </w:p>
    <w:p w14:paraId="129C3DE2" w14:textId="77777777" w:rsidR="00000000" w:rsidRDefault="00A03D81">
      <w:pPr>
        <w:pStyle w:val="a0"/>
        <w:rPr>
          <w:rFonts w:hint="cs"/>
          <w:rtl/>
        </w:rPr>
      </w:pPr>
      <w:r>
        <w:rPr>
          <w:rFonts w:hint="cs"/>
          <w:rtl/>
        </w:rPr>
        <w:t>ודאי, אבל אני מדבר על התביעה שהעלתה גברתי השרה, שהיא תביעה נכונה וצודקת. מה התשובה שנתתי להם - והם אמרו: אנחנו לא יכולים לעמוד בפ</w:t>
      </w:r>
      <w:r>
        <w:rPr>
          <w:rFonts w:hint="cs"/>
          <w:rtl/>
        </w:rPr>
        <w:t>ני התשובה הזאת, תשובה יפה - מתי גם אדם שהוא אמיד זקוק ליותר כסף? כאשר הוא יוצא לפנסיה. הוא מפסיק להרוויח, הוא מפסיק לעבוד, ואז כל 1,000 שקל חשובים לו. יצטבר הכסף לזכותו לימים שבהם הכסף הזה יהיה חשוב גם לאמיד, ואז שאר הכסף שניתן לכל עמך בית ישראל יינתן בכבו</w:t>
      </w:r>
      <w:r>
        <w:rPr>
          <w:rFonts w:hint="cs"/>
          <w:rtl/>
        </w:rPr>
        <w:t>ד. זה יקבל את זה עבור קצבאות הילדים וזה יקבל את זה לעתיד לבוא, כשהוא יצא לפנסיה. כולם יקבלו, וזה לא יהיה מין מס נוסף. הרי הפילוסופיה היתה, שאם אתה לוקח ממנו ביטוח לאומי ואינך משלם לו עבור קצבאות ילדים או עבור דברים אחרים, זה אומר שלקחת ממנו פשוט מסים, והמד</w:t>
      </w:r>
      <w:r>
        <w:rPr>
          <w:rFonts w:hint="cs"/>
          <w:rtl/>
        </w:rPr>
        <w:t xml:space="preserve">יניות היא נגד תוספת מסים. אבל, אפשר בהחלט לדחות את מתן הכסף, את החזרת הכסף לאלה שצברו כל ימי חייהם באושר ובעונג, אלה שצברו את הכספים לטובתם, והם יקבלו זאת בגיל הפנסיה. </w:t>
      </w:r>
    </w:p>
    <w:p w14:paraId="0EFED122" w14:textId="77777777" w:rsidR="00000000" w:rsidRDefault="00A03D81">
      <w:pPr>
        <w:pStyle w:val="a0"/>
        <w:rPr>
          <w:rFonts w:hint="cs"/>
          <w:rtl/>
        </w:rPr>
      </w:pPr>
    </w:p>
    <w:p w14:paraId="60A9CA82" w14:textId="77777777" w:rsidR="00000000" w:rsidRDefault="00A03D81">
      <w:pPr>
        <w:pStyle w:val="a0"/>
        <w:rPr>
          <w:rFonts w:hint="cs"/>
          <w:rtl/>
        </w:rPr>
      </w:pPr>
      <w:r>
        <w:rPr>
          <w:rFonts w:hint="cs"/>
          <w:rtl/>
        </w:rPr>
        <w:t>אני חושב שזה מוכיח שוב שלא חושבים שם. לא חושבים מחשבה אחרת, מחשבה פורייה, יצירתית, כדי</w:t>
      </w:r>
      <w:r>
        <w:rPr>
          <w:rFonts w:hint="cs"/>
          <w:rtl/>
        </w:rPr>
        <w:t xml:space="preserve"> לטפל באמת בחלשים ובאלה שזקוקים לפת לחם. </w:t>
      </w:r>
    </w:p>
    <w:p w14:paraId="6CCAD02A" w14:textId="77777777" w:rsidR="00000000" w:rsidRDefault="00A03D81">
      <w:pPr>
        <w:pStyle w:val="a0"/>
        <w:rPr>
          <w:rFonts w:hint="cs"/>
          <w:rtl/>
        </w:rPr>
      </w:pPr>
    </w:p>
    <w:p w14:paraId="3BA0CD86" w14:textId="77777777" w:rsidR="00000000" w:rsidRDefault="00A03D81">
      <w:pPr>
        <w:pStyle w:val="af1"/>
        <w:rPr>
          <w:rFonts w:hint="cs"/>
          <w:rtl/>
        </w:rPr>
      </w:pPr>
      <w:r>
        <w:rPr>
          <w:rFonts w:hint="cs"/>
          <w:rtl/>
        </w:rPr>
        <w:t>היו"ר נסים דהן:</w:t>
      </w:r>
    </w:p>
    <w:p w14:paraId="22F967AC" w14:textId="77777777" w:rsidR="00000000" w:rsidRDefault="00A03D81">
      <w:pPr>
        <w:pStyle w:val="a0"/>
        <w:rPr>
          <w:rFonts w:hint="cs"/>
          <w:rtl/>
        </w:rPr>
      </w:pPr>
    </w:p>
    <w:p w14:paraId="550AEABB" w14:textId="77777777" w:rsidR="00000000" w:rsidRDefault="00A03D81">
      <w:pPr>
        <w:pStyle w:val="a0"/>
        <w:rPr>
          <w:rFonts w:hint="cs"/>
          <w:rtl/>
        </w:rPr>
      </w:pPr>
      <w:r>
        <w:rPr>
          <w:rFonts w:hint="cs"/>
          <w:rtl/>
        </w:rPr>
        <w:t xml:space="preserve">תודה רבה. חבר הכנסת מוחמד ברכה, בבקשה. </w:t>
      </w:r>
    </w:p>
    <w:p w14:paraId="1EDBD915" w14:textId="77777777" w:rsidR="00000000" w:rsidRDefault="00A03D81">
      <w:pPr>
        <w:pStyle w:val="a0"/>
        <w:rPr>
          <w:rFonts w:hint="cs"/>
          <w:rtl/>
        </w:rPr>
      </w:pPr>
    </w:p>
    <w:p w14:paraId="7323C99A" w14:textId="77777777" w:rsidR="00000000" w:rsidRDefault="00A03D81">
      <w:pPr>
        <w:pStyle w:val="a"/>
        <w:rPr>
          <w:rtl/>
        </w:rPr>
      </w:pPr>
      <w:bookmarkStart w:id="153" w:name="FS000000540T16_02_2004_18_46_11"/>
      <w:bookmarkStart w:id="154" w:name="_Toc79902415"/>
      <w:bookmarkEnd w:id="153"/>
      <w:r>
        <w:rPr>
          <w:rFonts w:hint="eastAsia"/>
          <w:rtl/>
        </w:rPr>
        <w:t>מוחמד</w:t>
      </w:r>
      <w:r>
        <w:rPr>
          <w:rtl/>
        </w:rPr>
        <w:t xml:space="preserve"> ברכה (חד"ש-תע"ל):</w:t>
      </w:r>
      <w:bookmarkEnd w:id="154"/>
    </w:p>
    <w:p w14:paraId="3EFA0405" w14:textId="77777777" w:rsidR="00000000" w:rsidRDefault="00A03D81">
      <w:pPr>
        <w:pStyle w:val="a0"/>
        <w:rPr>
          <w:rFonts w:hint="cs"/>
          <w:rtl/>
        </w:rPr>
      </w:pPr>
    </w:p>
    <w:p w14:paraId="1878FD06" w14:textId="77777777" w:rsidR="00000000" w:rsidRDefault="00A03D81">
      <w:pPr>
        <w:pStyle w:val="a0"/>
        <w:rPr>
          <w:rFonts w:hint="cs"/>
          <w:rtl/>
        </w:rPr>
      </w:pPr>
      <w:r>
        <w:rPr>
          <w:rFonts w:hint="cs"/>
          <w:rtl/>
        </w:rPr>
        <w:t xml:space="preserve">אדוני היושב-ראש, מדובר ביומיים האחרונים על קיצור ימיה של הכנסת הזאת בשנה, וזה, כמובן, יביא, אני מקווה, לקיצור ימיה של הממשלה הזאת </w:t>
      </w:r>
      <w:r>
        <w:rPr>
          <w:rFonts w:hint="cs"/>
          <w:rtl/>
        </w:rPr>
        <w:t xml:space="preserve">בשנה, ויש לברך על כך ויפה שנה אחת קודם. </w:t>
      </w:r>
    </w:p>
    <w:p w14:paraId="748F9469" w14:textId="77777777" w:rsidR="00000000" w:rsidRDefault="00A03D81">
      <w:pPr>
        <w:pStyle w:val="a0"/>
        <w:rPr>
          <w:rFonts w:hint="cs"/>
          <w:rtl/>
        </w:rPr>
      </w:pPr>
    </w:p>
    <w:p w14:paraId="433D7A0E" w14:textId="77777777" w:rsidR="00000000" w:rsidRDefault="00A03D81">
      <w:pPr>
        <w:pStyle w:val="af0"/>
        <w:rPr>
          <w:rtl/>
        </w:rPr>
      </w:pPr>
      <w:r>
        <w:rPr>
          <w:rFonts w:hint="eastAsia"/>
          <w:rtl/>
        </w:rPr>
        <w:t>דוד</w:t>
      </w:r>
      <w:r>
        <w:rPr>
          <w:rtl/>
        </w:rPr>
        <w:t xml:space="preserve"> טל (עם אחד):</w:t>
      </w:r>
    </w:p>
    <w:p w14:paraId="288032F2" w14:textId="77777777" w:rsidR="00000000" w:rsidRDefault="00A03D81">
      <w:pPr>
        <w:pStyle w:val="a0"/>
        <w:rPr>
          <w:rFonts w:hint="cs"/>
          <w:rtl/>
        </w:rPr>
      </w:pPr>
    </w:p>
    <w:p w14:paraId="592F28CE" w14:textId="77777777" w:rsidR="00000000" w:rsidRDefault="00A03D81">
      <w:pPr>
        <w:pStyle w:val="a0"/>
        <w:rPr>
          <w:rFonts w:hint="cs"/>
          <w:rtl/>
        </w:rPr>
      </w:pPr>
      <w:r>
        <w:rPr>
          <w:rFonts w:hint="cs"/>
          <w:rtl/>
        </w:rPr>
        <w:t>שנה או שעה?</w:t>
      </w:r>
    </w:p>
    <w:p w14:paraId="013D5E33" w14:textId="77777777" w:rsidR="00000000" w:rsidRDefault="00A03D81">
      <w:pPr>
        <w:pStyle w:val="a0"/>
        <w:rPr>
          <w:rFonts w:hint="cs"/>
          <w:rtl/>
        </w:rPr>
      </w:pPr>
    </w:p>
    <w:p w14:paraId="2A538B91" w14:textId="77777777" w:rsidR="00000000" w:rsidRDefault="00A03D81">
      <w:pPr>
        <w:pStyle w:val="-"/>
        <w:rPr>
          <w:rtl/>
        </w:rPr>
      </w:pPr>
      <w:bookmarkStart w:id="155" w:name="FS000000540T16_02_2004_18_47_42C"/>
      <w:bookmarkEnd w:id="155"/>
      <w:r>
        <w:rPr>
          <w:rtl/>
        </w:rPr>
        <w:t>מוחמד ברכה (חד"ש-תע"ל):</w:t>
      </w:r>
    </w:p>
    <w:p w14:paraId="621E06A0" w14:textId="77777777" w:rsidR="00000000" w:rsidRDefault="00A03D81">
      <w:pPr>
        <w:pStyle w:val="a0"/>
        <w:rPr>
          <w:rtl/>
        </w:rPr>
      </w:pPr>
    </w:p>
    <w:p w14:paraId="34F1225F" w14:textId="77777777" w:rsidR="00000000" w:rsidRDefault="00A03D81">
      <w:pPr>
        <w:pStyle w:val="a0"/>
        <w:rPr>
          <w:rFonts w:hint="cs"/>
          <w:rtl/>
        </w:rPr>
      </w:pPr>
      <w:r>
        <w:rPr>
          <w:rFonts w:hint="cs"/>
          <w:rtl/>
        </w:rPr>
        <w:t xml:space="preserve">שנה. </w:t>
      </w:r>
    </w:p>
    <w:p w14:paraId="21C06A6F" w14:textId="77777777" w:rsidR="00000000" w:rsidRDefault="00A03D81">
      <w:pPr>
        <w:pStyle w:val="a0"/>
        <w:rPr>
          <w:rFonts w:hint="cs"/>
          <w:rtl/>
        </w:rPr>
      </w:pPr>
    </w:p>
    <w:p w14:paraId="6DBFE895" w14:textId="77777777" w:rsidR="00000000" w:rsidRDefault="00A03D81">
      <w:pPr>
        <w:pStyle w:val="af0"/>
        <w:rPr>
          <w:rtl/>
        </w:rPr>
      </w:pPr>
      <w:r>
        <w:rPr>
          <w:rFonts w:hint="eastAsia"/>
          <w:rtl/>
        </w:rPr>
        <w:t>דוד</w:t>
      </w:r>
      <w:r>
        <w:rPr>
          <w:rtl/>
        </w:rPr>
        <w:t xml:space="preserve"> טל (עם אחד):</w:t>
      </w:r>
    </w:p>
    <w:p w14:paraId="764A882C" w14:textId="77777777" w:rsidR="00000000" w:rsidRDefault="00A03D81">
      <w:pPr>
        <w:pStyle w:val="a0"/>
        <w:rPr>
          <w:rFonts w:hint="cs"/>
          <w:rtl/>
        </w:rPr>
      </w:pPr>
    </w:p>
    <w:p w14:paraId="2456FD7E" w14:textId="77777777" w:rsidR="00000000" w:rsidRDefault="00A03D81">
      <w:pPr>
        <w:pStyle w:val="a0"/>
        <w:rPr>
          <w:rFonts w:hint="cs"/>
          <w:rtl/>
        </w:rPr>
      </w:pPr>
      <w:r>
        <w:rPr>
          <w:rFonts w:hint="cs"/>
          <w:rtl/>
        </w:rPr>
        <w:t xml:space="preserve">שעה מילא. </w:t>
      </w:r>
    </w:p>
    <w:p w14:paraId="384787D7" w14:textId="77777777" w:rsidR="00000000" w:rsidRDefault="00A03D81">
      <w:pPr>
        <w:pStyle w:val="a0"/>
        <w:rPr>
          <w:rFonts w:hint="cs"/>
          <w:rtl/>
        </w:rPr>
      </w:pPr>
    </w:p>
    <w:p w14:paraId="2B331E5F" w14:textId="77777777" w:rsidR="00000000" w:rsidRDefault="00A03D81">
      <w:pPr>
        <w:pStyle w:val="-"/>
        <w:rPr>
          <w:rtl/>
        </w:rPr>
      </w:pPr>
      <w:bookmarkStart w:id="156" w:name="FS000000540T16_02_2004_18_47_56C"/>
      <w:bookmarkEnd w:id="156"/>
      <w:r>
        <w:rPr>
          <w:rtl/>
        </w:rPr>
        <w:t>מוחמד ברכה (חד"ש-תע"ל):</w:t>
      </w:r>
    </w:p>
    <w:p w14:paraId="6320DF20" w14:textId="77777777" w:rsidR="00000000" w:rsidRDefault="00A03D81">
      <w:pPr>
        <w:pStyle w:val="a0"/>
        <w:rPr>
          <w:rtl/>
        </w:rPr>
      </w:pPr>
    </w:p>
    <w:p w14:paraId="7F1CCCCD" w14:textId="77777777" w:rsidR="00000000" w:rsidRDefault="00A03D81">
      <w:pPr>
        <w:pStyle w:val="a0"/>
        <w:rPr>
          <w:rFonts w:hint="cs"/>
          <w:rtl/>
        </w:rPr>
      </w:pPr>
      <w:r>
        <w:rPr>
          <w:rFonts w:hint="cs"/>
          <w:rtl/>
        </w:rPr>
        <w:t>יפה שנה אחת קודם. שעה? מה תשיג בשעה?</w:t>
      </w:r>
    </w:p>
    <w:p w14:paraId="0EE9D02F" w14:textId="77777777" w:rsidR="00000000" w:rsidRDefault="00A03D81">
      <w:pPr>
        <w:pStyle w:val="a0"/>
        <w:rPr>
          <w:rFonts w:hint="cs"/>
          <w:rtl/>
        </w:rPr>
      </w:pPr>
    </w:p>
    <w:p w14:paraId="3AE44A5B" w14:textId="77777777" w:rsidR="00000000" w:rsidRDefault="00A03D81">
      <w:pPr>
        <w:pStyle w:val="af0"/>
        <w:rPr>
          <w:rtl/>
        </w:rPr>
      </w:pPr>
      <w:r>
        <w:rPr>
          <w:rFonts w:hint="eastAsia"/>
          <w:rtl/>
        </w:rPr>
        <w:t>דוד</w:t>
      </w:r>
      <w:r>
        <w:rPr>
          <w:rtl/>
        </w:rPr>
        <w:t xml:space="preserve"> טל (עם אחד):</w:t>
      </w:r>
    </w:p>
    <w:p w14:paraId="63055023" w14:textId="77777777" w:rsidR="00000000" w:rsidRDefault="00A03D81">
      <w:pPr>
        <w:pStyle w:val="a0"/>
        <w:rPr>
          <w:rFonts w:hint="cs"/>
          <w:rtl/>
        </w:rPr>
      </w:pPr>
    </w:p>
    <w:p w14:paraId="5DE028B4" w14:textId="77777777" w:rsidR="00000000" w:rsidRDefault="00A03D81">
      <w:pPr>
        <w:pStyle w:val="a0"/>
        <w:rPr>
          <w:rFonts w:hint="cs"/>
          <w:rtl/>
        </w:rPr>
      </w:pPr>
      <w:r>
        <w:rPr>
          <w:rFonts w:hint="cs"/>
          <w:rtl/>
        </w:rPr>
        <w:t xml:space="preserve">הפתגם אומר שעה. </w:t>
      </w:r>
    </w:p>
    <w:p w14:paraId="7B8660FF" w14:textId="77777777" w:rsidR="00000000" w:rsidRDefault="00A03D81">
      <w:pPr>
        <w:pStyle w:val="a0"/>
        <w:rPr>
          <w:rtl/>
        </w:rPr>
      </w:pPr>
    </w:p>
    <w:p w14:paraId="6D440E25" w14:textId="77777777" w:rsidR="00000000" w:rsidRDefault="00A03D81">
      <w:pPr>
        <w:pStyle w:val="-"/>
        <w:rPr>
          <w:rtl/>
        </w:rPr>
      </w:pPr>
      <w:bookmarkStart w:id="157" w:name="FS000000540T16_02_2004_18_48_12C"/>
      <w:bookmarkEnd w:id="157"/>
      <w:r>
        <w:rPr>
          <w:rtl/>
        </w:rPr>
        <w:t>מוחמד ברכה (חד"ש-תע"ל)</w:t>
      </w:r>
      <w:r>
        <w:rPr>
          <w:rtl/>
        </w:rPr>
        <w:t>:</w:t>
      </w:r>
    </w:p>
    <w:p w14:paraId="66DF96DA" w14:textId="77777777" w:rsidR="00000000" w:rsidRDefault="00A03D81">
      <w:pPr>
        <w:pStyle w:val="a0"/>
        <w:rPr>
          <w:rtl/>
        </w:rPr>
      </w:pPr>
    </w:p>
    <w:p w14:paraId="2AAB1B50" w14:textId="77777777" w:rsidR="00000000" w:rsidRDefault="00A03D81">
      <w:pPr>
        <w:pStyle w:val="a0"/>
        <w:rPr>
          <w:rFonts w:hint="cs"/>
          <w:rtl/>
        </w:rPr>
      </w:pPr>
      <w:r>
        <w:rPr>
          <w:rFonts w:hint="cs"/>
          <w:rtl/>
        </w:rPr>
        <w:t xml:space="preserve">אולם, גם אחרי ההורדה המבורכת, אדוני חבר הכנסת טל, עדיין ימי הכהונה ארוכים ומדאיגים. </w:t>
      </w:r>
    </w:p>
    <w:p w14:paraId="0143980B" w14:textId="77777777" w:rsidR="00000000" w:rsidRDefault="00A03D81">
      <w:pPr>
        <w:pStyle w:val="a0"/>
        <w:rPr>
          <w:rFonts w:hint="cs"/>
          <w:rtl/>
        </w:rPr>
      </w:pPr>
    </w:p>
    <w:p w14:paraId="192C9885" w14:textId="77777777" w:rsidR="00000000" w:rsidRDefault="00A03D81">
      <w:pPr>
        <w:pStyle w:val="a0"/>
        <w:rPr>
          <w:rFonts w:hint="cs"/>
          <w:rtl/>
        </w:rPr>
      </w:pPr>
      <w:r>
        <w:rPr>
          <w:rFonts w:hint="cs"/>
          <w:rtl/>
        </w:rPr>
        <w:t>שר התחבורה הכריז הבוקר על תוכנית ארבעת הגטאות שלו לפלסטינים, ובעצם מיקם את עצמו, במקום שר התחבורה, כשר הטרנספורטינג. כל תוכניתו היא להמאיס על הפלסטינים את החיים בתקווה</w:t>
      </w:r>
      <w:r>
        <w:rPr>
          <w:rFonts w:hint="cs"/>
          <w:rtl/>
        </w:rPr>
        <w:t xml:space="preserve"> שיימלטו מזרחה. אכן, מי אמר שהכהניזם הוצא אל מחוץ לחוק? הוא חי ונושם ובועט גם בכנסת הזאת. </w:t>
      </w:r>
    </w:p>
    <w:p w14:paraId="5EE3D479" w14:textId="77777777" w:rsidR="00000000" w:rsidRDefault="00A03D81">
      <w:pPr>
        <w:pStyle w:val="a0"/>
        <w:rPr>
          <w:rFonts w:hint="cs"/>
          <w:rtl/>
        </w:rPr>
      </w:pPr>
    </w:p>
    <w:p w14:paraId="655B071A" w14:textId="77777777" w:rsidR="00000000" w:rsidRDefault="00A03D81">
      <w:pPr>
        <w:pStyle w:val="a0"/>
        <w:rPr>
          <w:rFonts w:hint="cs"/>
          <w:rtl/>
        </w:rPr>
      </w:pPr>
      <w:r>
        <w:rPr>
          <w:rFonts w:hint="cs"/>
          <w:rtl/>
        </w:rPr>
        <w:t>עמיתו של ליברמן, שר התיירות בני אלון, לא טומן ידו בצלחת בכל הקשור ליוזמות הזויות, והעולם הנוצרי החל בכלל לעבוד אצלו. אלון פתח חזית אצל לא פחות מאשר העולם המוסלמי בכ</w:t>
      </w:r>
      <w:r>
        <w:rPr>
          <w:rFonts w:hint="cs"/>
          <w:rtl/>
        </w:rPr>
        <w:t xml:space="preserve">ללותו. הוא קרא למיסיונרים הנוצרים לפעול כדי להעביר את המוסלמים על דתם ותרבותם ולהביא להם את בשורת הנאורות. גם בורות, גם גזענות וגם משחק מסוכן ברגשות ובאמונות של מאות מיליונים, הכול בהצהרה תימהונית אחת. </w:t>
      </w:r>
    </w:p>
    <w:p w14:paraId="702C4A35" w14:textId="77777777" w:rsidR="00000000" w:rsidRDefault="00A03D81">
      <w:pPr>
        <w:pStyle w:val="a0"/>
        <w:rPr>
          <w:rFonts w:hint="cs"/>
          <w:rtl/>
        </w:rPr>
      </w:pPr>
    </w:p>
    <w:p w14:paraId="6E27C451" w14:textId="77777777" w:rsidR="00000000" w:rsidRDefault="00A03D81">
      <w:pPr>
        <w:pStyle w:val="a0"/>
        <w:rPr>
          <w:rFonts w:hint="cs"/>
          <w:rtl/>
        </w:rPr>
      </w:pPr>
      <w:r>
        <w:rPr>
          <w:rFonts w:hint="cs"/>
          <w:rtl/>
        </w:rPr>
        <w:t xml:space="preserve">שר האוצר אף הוא, רבותי, בשלו </w:t>
      </w:r>
      <w:r>
        <w:rPr>
          <w:rtl/>
        </w:rPr>
        <w:t>–</w:t>
      </w:r>
      <w:r>
        <w:rPr>
          <w:rFonts w:hint="cs"/>
          <w:rtl/>
        </w:rPr>
        <w:t xml:space="preserve"> המיתון מחריף, המדד של</w:t>
      </w:r>
      <w:r>
        <w:rPr>
          <w:rFonts w:hint="cs"/>
          <w:rtl/>
        </w:rPr>
        <w:t>ילי, השכר נשחק, האבטלה מוסיפה לגדול, הציבור מתרושש, אבל אצל נתניהו ההצגות ומצגי השווא נמשכים. כל פעם הוא מאחז את עיני הציבור בבלונים חדשים: פעם המשק החל בצמיחה ויצאנו מהמיתון, לנתניהו אין שום בעיה להכריז שהיום הוא לילה והלילה הוא יום. אחרי שהשירותים הציבור</w:t>
      </w:r>
      <w:r>
        <w:rPr>
          <w:rFonts w:hint="cs"/>
          <w:rtl/>
        </w:rPr>
        <w:t xml:space="preserve">יים, אדוני היושב-ראש, החינוך, הבריאות והרווחה, הפכו לסחורות יקרות, אחרי קריסת המערכות והעובדה שאלפי עובדי רשויות לא מקבלים שכר, בא נתניהו ומוריד את מחיר הפסטה. מה הקשקוש והפסטיבל הזה כששמים ליד זה את העלאת מחיר הלחם? </w:t>
      </w:r>
    </w:p>
    <w:p w14:paraId="06A35B61" w14:textId="77777777" w:rsidR="00000000" w:rsidRDefault="00A03D81">
      <w:pPr>
        <w:pStyle w:val="a0"/>
        <w:rPr>
          <w:rFonts w:hint="cs"/>
          <w:rtl/>
        </w:rPr>
      </w:pPr>
    </w:p>
    <w:p w14:paraId="43F546C5" w14:textId="77777777" w:rsidR="00000000" w:rsidRDefault="00A03D81">
      <w:pPr>
        <w:pStyle w:val="a0"/>
        <w:rPr>
          <w:rFonts w:hint="cs"/>
          <w:rtl/>
        </w:rPr>
      </w:pPr>
      <w:r>
        <w:rPr>
          <w:rFonts w:hint="cs"/>
          <w:rtl/>
        </w:rPr>
        <w:t>אדוני היושב-ראש, רבותי חברי הכנסת, יש</w:t>
      </w:r>
      <w:r>
        <w:rPr>
          <w:rFonts w:hint="cs"/>
          <w:rtl/>
        </w:rPr>
        <w:t xml:space="preserve"> לנו עסק עם ממשלה מושחתת ומשחיתה, ממשלה כושלת, שאין לה בשורה בשום תחום מתחומי חיינו. אין לה תוחלת ותקווה מדינית. אין ביכולתה להוביל להתאוששות כלכלית. אין לה ולו חמלה על דליה. זו חבורה שבעה, אטומה ומנותקת של הוזי הזיות ומספרי סיפורים. זו בכלל ממשלה גולה, אי</w:t>
      </w:r>
      <w:r>
        <w:rPr>
          <w:rFonts w:hint="cs"/>
          <w:rtl/>
        </w:rPr>
        <w:t xml:space="preserve">ן לה שום קשר עם מה שקורה כאן. הממשלה הזאת, גם כשהיא בחוץ, היא צריכה ללכת. תודה רבה, אדוני. </w:t>
      </w:r>
    </w:p>
    <w:p w14:paraId="33A8C5B0" w14:textId="77777777" w:rsidR="00000000" w:rsidRDefault="00A03D81">
      <w:pPr>
        <w:pStyle w:val="a0"/>
        <w:rPr>
          <w:rFonts w:hint="cs"/>
          <w:rtl/>
        </w:rPr>
      </w:pPr>
    </w:p>
    <w:p w14:paraId="6CB4CDC5" w14:textId="77777777" w:rsidR="00000000" w:rsidRDefault="00A03D81">
      <w:pPr>
        <w:pStyle w:val="af1"/>
        <w:rPr>
          <w:rFonts w:hint="cs"/>
          <w:rtl/>
        </w:rPr>
      </w:pPr>
      <w:r>
        <w:rPr>
          <w:rFonts w:hint="cs"/>
          <w:rtl/>
        </w:rPr>
        <w:t>היו"ר נסים דהן:</w:t>
      </w:r>
    </w:p>
    <w:p w14:paraId="6F4700CA" w14:textId="77777777" w:rsidR="00000000" w:rsidRDefault="00A03D81">
      <w:pPr>
        <w:pStyle w:val="a0"/>
        <w:rPr>
          <w:rFonts w:hint="cs"/>
          <w:rtl/>
        </w:rPr>
      </w:pPr>
    </w:p>
    <w:p w14:paraId="11F639E6" w14:textId="77777777" w:rsidR="00000000" w:rsidRDefault="00A03D81">
      <w:pPr>
        <w:pStyle w:val="a0"/>
        <w:rPr>
          <w:rFonts w:hint="cs"/>
          <w:rtl/>
        </w:rPr>
      </w:pPr>
      <w:r>
        <w:rPr>
          <w:rFonts w:hint="cs"/>
          <w:rtl/>
        </w:rPr>
        <w:t xml:space="preserve">תודה רבה. חבר הכנסת דוד טל, בבקשה, שלוש דקות לרשות כבודו. </w:t>
      </w:r>
    </w:p>
    <w:p w14:paraId="2E17F16A" w14:textId="77777777" w:rsidR="00000000" w:rsidRDefault="00A03D81">
      <w:pPr>
        <w:pStyle w:val="a0"/>
        <w:rPr>
          <w:rFonts w:hint="cs"/>
          <w:rtl/>
        </w:rPr>
      </w:pPr>
    </w:p>
    <w:p w14:paraId="67954693" w14:textId="77777777" w:rsidR="00000000" w:rsidRDefault="00A03D81">
      <w:pPr>
        <w:pStyle w:val="a"/>
        <w:rPr>
          <w:rtl/>
        </w:rPr>
      </w:pPr>
      <w:bookmarkStart w:id="158" w:name="FS000000493T16_02_2004_18_55_15"/>
      <w:bookmarkStart w:id="159" w:name="_Toc79902416"/>
      <w:bookmarkEnd w:id="158"/>
      <w:r>
        <w:rPr>
          <w:rFonts w:hint="eastAsia"/>
          <w:rtl/>
        </w:rPr>
        <w:t>דוד</w:t>
      </w:r>
      <w:r>
        <w:rPr>
          <w:rtl/>
        </w:rPr>
        <w:t xml:space="preserve"> טל (עם אחד):</w:t>
      </w:r>
      <w:bookmarkEnd w:id="159"/>
    </w:p>
    <w:p w14:paraId="64C151C9" w14:textId="77777777" w:rsidR="00000000" w:rsidRDefault="00A03D81">
      <w:pPr>
        <w:pStyle w:val="a0"/>
        <w:rPr>
          <w:rFonts w:hint="cs"/>
          <w:rtl/>
        </w:rPr>
      </w:pPr>
    </w:p>
    <w:p w14:paraId="676B8ACC" w14:textId="77777777" w:rsidR="00000000" w:rsidRDefault="00A03D81">
      <w:pPr>
        <w:pStyle w:val="a0"/>
        <w:rPr>
          <w:rtl/>
        </w:rPr>
      </w:pPr>
      <w:r>
        <w:rPr>
          <w:rFonts w:hint="cs"/>
          <w:rtl/>
        </w:rPr>
        <w:t>אדוני היושב-ראש, עמיתי חברי הכנסת, אנחנו אכן נדרשים פעם אחר פעם להבי</w:t>
      </w:r>
      <w:r>
        <w:rPr>
          <w:rFonts w:hint="cs"/>
          <w:rtl/>
        </w:rPr>
        <w:t>ע את עמדתנו בנושאים הכלכליים והחברתיים, וחבל שחברי, חבר הכנסת אליעזר כהן, לא נמצא, אבל אני חושב שזה כנראה מתוך המצוקה שבשטח, בקרב רבדים רבים בחברה הישראלית. חברי הכנסת סבורים שחובת הנאמנות שלהם היא לאותם אזרחים, ושהם חייבים לייצג אותם פה, ואולי אם נדבר פעם</w:t>
      </w:r>
      <w:r>
        <w:rPr>
          <w:rFonts w:hint="cs"/>
          <w:rtl/>
        </w:rPr>
        <w:t xml:space="preserve"> ועוד פעם ועוד פעם, אולי יהיה לזה איזה אפקט, כך שבמשרד האוצר יבינו ויקלטו את המסר הזה. אולי יבינו שמעל הבמה הזאת משדרים לא מעט חברי כנסת את דעתם בנושא החברתי. </w:t>
      </w:r>
    </w:p>
    <w:p w14:paraId="23B89AD7" w14:textId="77777777" w:rsidR="00000000" w:rsidRDefault="00A03D81">
      <w:pPr>
        <w:pStyle w:val="a0"/>
        <w:rPr>
          <w:rFonts w:hint="cs"/>
          <w:rtl/>
        </w:rPr>
      </w:pPr>
    </w:p>
    <w:p w14:paraId="7C18DEB4" w14:textId="77777777" w:rsidR="00000000" w:rsidRDefault="00A03D81">
      <w:pPr>
        <w:pStyle w:val="a0"/>
        <w:rPr>
          <w:rFonts w:hint="cs"/>
          <w:rtl/>
        </w:rPr>
      </w:pPr>
      <w:r>
        <w:rPr>
          <w:rFonts w:hint="cs"/>
          <w:rtl/>
        </w:rPr>
        <w:t xml:space="preserve">חברי חבר הכנסת אליעזר כהן, אני מכיר בזה שיש מרות קואליציונית. גם אני הייתי בקואליציה, אף-על-פי </w:t>
      </w:r>
      <w:r>
        <w:rPr>
          <w:rFonts w:hint="cs"/>
          <w:rtl/>
        </w:rPr>
        <w:t>שהרבה מאוד פעמים הייתי מורד והצבעתי על-פי הכרתי ומצפוני ולא נתתי את ידי לנושאים אנטי-חברתיים, אבל אני מכיר בזה שחברי קואליציה, גם אם הם חושבים כמוני, הם לא יצביעו כמוני. למה? יש מסורת, יש חובה, וזה בסדר. אני לא רואה בזה דבר גס, כי הרי הממשלה צריכה להתנהל ב</w:t>
      </w:r>
      <w:r>
        <w:rPr>
          <w:rFonts w:hint="cs"/>
          <w:rtl/>
        </w:rPr>
        <w:t>איזו צורה. עם כל הכבוד, חבר הכנסת אליעזר כהן, מחד גיסא מעלים את מחירי הלחם - ושמעתי את ההסברים המלומדים של שר המסחר והתעשייה, התקשורת והעבודה ועוד כל מיני דברים אחרים, אבל אין הסבר לציבור הזה, למשפחה בת עשר נפשות, שצריכה להוציא עוד 50 או עוד 80 שקל. זה הרב</w:t>
      </w:r>
      <w:r>
        <w:rPr>
          <w:rFonts w:hint="cs"/>
          <w:rtl/>
        </w:rPr>
        <w:t xml:space="preserve">ה מאוד כסף בשבילם. הרבה מאוד כסף. </w:t>
      </w:r>
    </w:p>
    <w:p w14:paraId="61248CDC" w14:textId="77777777" w:rsidR="00000000" w:rsidRDefault="00A03D81">
      <w:pPr>
        <w:pStyle w:val="a0"/>
        <w:rPr>
          <w:rFonts w:hint="cs"/>
          <w:rtl/>
        </w:rPr>
      </w:pPr>
    </w:p>
    <w:p w14:paraId="523CBC4C" w14:textId="77777777" w:rsidR="00000000" w:rsidRDefault="00A03D81">
      <w:pPr>
        <w:pStyle w:val="af0"/>
        <w:rPr>
          <w:rtl/>
        </w:rPr>
      </w:pPr>
      <w:r>
        <w:rPr>
          <w:rFonts w:hint="eastAsia"/>
          <w:rtl/>
        </w:rPr>
        <w:t>אליעזר</w:t>
      </w:r>
      <w:r>
        <w:rPr>
          <w:rtl/>
        </w:rPr>
        <w:t xml:space="preserve"> כהן (האיחוד הלאומי - ישראל ביתנו):</w:t>
      </w:r>
    </w:p>
    <w:p w14:paraId="7F108A6B" w14:textId="77777777" w:rsidR="00000000" w:rsidRDefault="00A03D81">
      <w:pPr>
        <w:pStyle w:val="a0"/>
        <w:rPr>
          <w:rFonts w:hint="cs"/>
          <w:rtl/>
        </w:rPr>
      </w:pPr>
    </w:p>
    <w:p w14:paraId="389B30C5" w14:textId="77777777" w:rsidR="00000000" w:rsidRDefault="00A03D81">
      <w:pPr>
        <w:pStyle w:val="a0"/>
        <w:rPr>
          <w:rFonts w:hint="cs"/>
          <w:rtl/>
        </w:rPr>
      </w:pPr>
      <w:r>
        <w:rPr>
          <w:rFonts w:hint="cs"/>
          <w:rtl/>
        </w:rPr>
        <w:t>נכון מה שאתה אומר, אבל הדיבורים על זה משנים משהו?</w:t>
      </w:r>
    </w:p>
    <w:p w14:paraId="34AABFD2" w14:textId="77777777" w:rsidR="00000000" w:rsidRDefault="00A03D81">
      <w:pPr>
        <w:pStyle w:val="a0"/>
        <w:rPr>
          <w:rFonts w:hint="cs"/>
          <w:rtl/>
        </w:rPr>
      </w:pPr>
    </w:p>
    <w:p w14:paraId="158DB55B" w14:textId="77777777" w:rsidR="00000000" w:rsidRDefault="00A03D81">
      <w:pPr>
        <w:pStyle w:val="-"/>
        <w:rPr>
          <w:rtl/>
        </w:rPr>
      </w:pPr>
      <w:bookmarkStart w:id="160" w:name="FS000000493T16_02_2004_19_05_27C"/>
      <w:bookmarkEnd w:id="160"/>
      <w:r>
        <w:rPr>
          <w:rtl/>
        </w:rPr>
        <w:t>דוד טל (עם אחד):</w:t>
      </w:r>
    </w:p>
    <w:p w14:paraId="78732445" w14:textId="77777777" w:rsidR="00000000" w:rsidRDefault="00A03D81">
      <w:pPr>
        <w:pStyle w:val="a0"/>
        <w:rPr>
          <w:rtl/>
        </w:rPr>
      </w:pPr>
    </w:p>
    <w:p w14:paraId="74435E74" w14:textId="77777777" w:rsidR="00000000" w:rsidRDefault="00A03D81">
      <w:pPr>
        <w:pStyle w:val="a0"/>
        <w:rPr>
          <w:rFonts w:hint="cs"/>
          <w:rtl/>
        </w:rPr>
      </w:pPr>
      <w:r>
        <w:rPr>
          <w:rFonts w:hint="cs"/>
          <w:rtl/>
        </w:rPr>
        <w:t>יכול מאוד להיות שהאמונה בקרב אותם חברי כנסת שעולים לכאן לדבר בנושא היא שאולי תפרוץ את חומת האטימות באוצר. או</w:t>
      </w:r>
      <w:r>
        <w:rPr>
          <w:rFonts w:hint="cs"/>
          <w:rtl/>
        </w:rPr>
        <w:t xml:space="preserve">לי, אני לא בטוח. מה אכפת לנו לנסות? אם זה יפרוץ </w:t>
      </w:r>
      <w:r>
        <w:rPr>
          <w:rtl/>
        </w:rPr>
        <w:t>–</w:t>
      </w:r>
      <w:r>
        <w:rPr>
          <w:rFonts w:hint="cs"/>
          <w:rtl/>
        </w:rPr>
        <w:t xml:space="preserve"> יפרוץ.</w:t>
      </w:r>
    </w:p>
    <w:p w14:paraId="578B7DDA" w14:textId="77777777" w:rsidR="00000000" w:rsidRDefault="00A03D81">
      <w:pPr>
        <w:pStyle w:val="a0"/>
        <w:ind w:firstLine="0"/>
        <w:rPr>
          <w:rFonts w:hint="cs"/>
          <w:rtl/>
        </w:rPr>
      </w:pPr>
    </w:p>
    <w:p w14:paraId="1D67FBD3" w14:textId="77777777" w:rsidR="00000000" w:rsidRDefault="00A03D81">
      <w:pPr>
        <w:pStyle w:val="af1"/>
        <w:rPr>
          <w:rtl/>
        </w:rPr>
      </w:pPr>
      <w:r>
        <w:rPr>
          <w:rtl/>
        </w:rPr>
        <w:t>היו"ר מוחמד ברכה:</w:t>
      </w:r>
    </w:p>
    <w:p w14:paraId="39348925" w14:textId="77777777" w:rsidR="00000000" w:rsidRDefault="00A03D81">
      <w:pPr>
        <w:pStyle w:val="a0"/>
        <w:rPr>
          <w:rtl/>
        </w:rPr>
      </w:pPr>
    </w:p>
    <w:p w14:paraId="2F7E32D3" w14:textId="77777777" w:rsidR="00000000" w:rsidRDefault="00A03D81">
      <w:pPr>
        <w:pStyle w:val="a0"/>
        <w:rPr>
          <w:rFonts w:hint="cs"/>
          <w:rtl/>
        </w:rPr>
      </w:pPr>
      <w:r>
        <w:rPr>
          <w:rFonts w:hint="cs"/>
          <w:rtl/>
        </w:rPr>
        <w:t>או שזה יעורר את המצפון של חברי הכנסת.</w:t>
      </w:r>
    </w:p>
    <w:p w14:paraId="17708F16" w14:textId="77777777" w:rsidR="00000000" w:rsidRDefault="00A03D81">
      <w:pPr>
        <w:pStyle w:val="a0"/>
        <w:ind w:firstLine="0"/>
        <w:rPr>
          <w:rFonts w:hint="cs"/>
          <w:rtl/>
        </w:rPr>
      </w:pPr>
    </w:p>
    <w:p w14:paraId="542E0EF1" w14:textId="77777777" w:rsidR="00000000" w:rsidRDefault="00A03D81">
      <w:pPr>
        <w:pStyle w:val="-"/>
        <w:rPr>
          <w:rtl/>
        </w:rPr>
      </w:pPr>
      <w:bookmarkStart w:id="161" w:name="FS000000493T16_02_2004_18_42_24"/>
      <w:bookmarkStart w:id="162" w:name="FS000000493T16_02_2004_18_42_28C"/>
      <w:bookmarkEnd w:id="161"/>
      <w:bookmarkEnd w:id="162"/>
      <w:r>
        <w:rPr>
          <w:rtl/>
        </w:rPr>
        <w:t>דוד טל (עם אחד):</w:t>
      </w:r>
    </w:p>
    <w:p w14:paraId="06000620" w14:textId="77777777" w:rsidR="00000000" w:rsidRDefault="00A03D81">
      <w:pPr>
        <w:pStyle w:val="a0"/>
        <w:rPr>
          <w:rtl/>
        </w:rPr>
      </w:pPr>
    </w:p>
    <w:p w14:paraId="49F7B38B" w14:textId="77777777" w:rsidR="00000000" w:rsidRDefault="00A03D81">
      <w:pPr>
        <w:pStyle w:val="a0"/>
        <w:rPr>
          <w:rFonts w:hint="cs"/>
          <w:rtl/>
        </w:rPr>
      </w:pPr>
      <w:r>
        <w:rPr>
          <w:rFonts w:hint="cs"/>
          <w:rtl/>
        </w:rPr>
        <w:t xml:space="preserve">אני מקבל את מה שאומר היושב-ראש </w:t>
      </w:r>
      <w:r>
        <w:rPr>
          <w:rtl/>
        </w:rPr>
        <w:t>–</w:t>
      </w:r>
      <w:r>
        <w:rPr>
          <w:rFonts w:hint="cs"/>
          <w:rtl/>
        </w:rPr>
        <w:t xml:space="preserve"> אולי זה יעורר את המצפון ויגידו: רגע, אולי הגזמנו? אולי הלכנו כמה צעדים יותר מדי קדימה? או</w:t>
      </w:r>
      <w:r>
        <w:rPr>
          <w:rFonts w:hint="cs"/>
          <w:rtl/>
        </w:rPr>
        <w:t>לי נתקן משהו? אבל, מחד גיסא אתה רואה שמעלים את מחירי הלחם, ומאידך גיסא מורידים את מסי הקנייה על כל מיני מוצרים, אני לא יודע אם לקרוא לזה מותרות או לא. יש כאלה שיגידו שאלה לא מותרות ויש שיגידו שאלה כן מותרות.</w:t>
      </w:r>
    </w:p>
    <w:p w14:paraId="3EAFC4FF" w14:textId="77777777" w:rsidR="00000000" w:rsidRDefault="00A03D81">
      <w:pPr>
        <w:pStyle w:val="a0"/>
        <w:ind w:firstLine="0"/>
        <w:rPr>
          <w:rFonts w:hint="cs"/>
          <w:rtl/>
        </w:rPr>
      </w:pPr>
    </w:p>
    <w:p w14:paraId="78253AE2" w14:textId="77777777" w:rsidR="00000000" w:rsidRDefault="00A03D81">
      <w:pPr>
        <w:pStyle w:val="af0"/>
        <w:rPr>
          <w:rtl/>
        </w:rPr>
      </w:pPr>
      <w:r>
        <w:rPr>
          <w:rFonts w:hint="eastAsia"/>
          <w:rtl/>
        </w:rPr>
        <w:t>קולט</w:t>
      </w:r>
      <w:r>
        <w:rPr>
          <w:rtl/>
        </w:rPr>
        <w:t xml:space="preserve"> אביטל (העבודה-מימד):</w:t>
      </w:r>
    </w:p>
    <w:p w14:paraId="4750DE8C" w14:textId="77777777" w:rsidR="00000000" w:rsidRDefault="00A03D81">
      <w:pPr>
        <w:pStyle w:val="a0"/>
        <w:rPr>
          <w:rFonts w:hint="cs"/>
          <w:rtl/>
        </w:rPr>
      </w:pPr>
    </w:p>
    <w:p w14:paraId="047670D0" w14:textId="77777777" w:rsidR="00000000" w:rsidRDefault="00A03D81">
      <w:pPr>
        <w:pStyle w:val="a0"/>
        <w:rPr>
          <w:rFonts w:hint="cs"/>
          <w:rtl/>
        </w:rPr>
      </w:pPr>
      <w:r>
        <w:rPr>
          <w:rFonts w:hint="cs"/>
        </w:rPr>
        <w:t>DVD</w:t>
      </w:r>
      <w:r>
        <w:rPr>
          <w:rFonts w:hint="cs"/>
          <w:rtl/>
        </w:rPr>
        <w:t xml:space="preserve"> אוכלים כל יום בא</w:t>
      </w:r>
      <w:r>
        <w:rPr>
          <w:rFonts w:hint="cs"/>
          <w:rtl/>
        </w:rPr>
        <w:t>רוחת הבוקר?</w:t>
      </w:r>
    </w:p>
    <w:p w14:paraId="4ED287C5" w14:textId="77777777" w:rsidR="00000000" w:rsidRDefault="00A03D81">
      <w:pPr>
        <w:pStyle w:val="a0"/>
        <w:ind w:firstLine="0"/>
        <w:rPr>
          <w:rFonts w:hint="cs"/>
          <w:rtl/>
        </w:rPr>
      </w:pPr>
    </w:p>
    <w:p w14:paraId="7DAF70D9" w14:textId="77777777" w:rsidR="00000000" w:rsidRDefault="00A03D81">
      <w:pPr>
        <w:pStyle w:val="-"/>
        <w:rPr>
          <w:rtl/>
        </w:rPr>
      </w:pPr>
      <w:bookmarkStart w:id="163" w:name="FS000000493T16_02_2004_18_43_56C"/>
      <w:bookmarkEnd w:id="163"/>
      <w:r>
        <w:rPr>
          <w:rtl/>
        </w:rPr>
        <w:t>דוד טל (עם אחד):</w:t>
      </w:r>
    </w:p>
    <w:p w14:paraId="4E891E55" w14:textId="77777777" w:rsidR="00000000" w:rsidRDefault="00A03D81">
      <w:pPr>
        <w:pStyle w:val="a0"/>
        <w:rPr>
          <w:rtl/>
        </w:rPr>
      </w:pPr>
    </w:p>
    <w:p w14:paraId="7D5D7320" w14:textId="77777777" w:rsidR="00000000" w:rsidRDefault="00A03D81">
      <w:pPr>
        <w:pStyle w:val="a0"/>
        <w:rPr>
          <w:rFonts w:hint="cs"/>
          <w:rtl/>
        </w:rPr>
      </w:pPr>
      <w:r>
        <w:rPr>
          <w:rFonts w:hint="cs"/>
        </w:rPr>
        <w:t>DVD</w:t>
      </w:r>
      <w:r>
        <w:rPr>
          <w:rFonts w:hint="cs"/>
          <w:rtl/>
        </w:rPr>
        <w:t xml:space="preserve"> ומקררים ועוד כל מיני דברים אחרים. אני חושב שזה לא הולך, זה לא נתפס. מה רוצים לומר בזה? אנחנו רוצים לקדם מישהו ולהסיג מישהו לאחור? אנחנו רוצים להשתדל עד כמה שניתן לחיות בחברה שיש בה צדק ושוויון חברתי. אני בטוח שלעולם יישאר</w:t>
      </w:r>
      <w:r>
        <w:rPr>
          <w:rFonts w:hint="cs"/>
          <w:rtl/>
        </w:rPr>
        <w:t xml:space="preserve">ו עניים. כתוב אצלנו במקורות: לא יחדל אביון מקרב הארץ. תמיד יהיו. השאלה היא מה הפערים שיהיו: האם הפערים יהיו גדולים, יותר מבכל מדינה אחרת בעולם, כי פערי השכר אצלנו כאלה ענקיים וגדולים, והגדלנו לעשות והם אף יותר גדולים מאלה שבארצות-הברית של אמריקה </w:t>
      </w:r>
      <w:r>
        <w:rPr>
          <w:rtl/>
        </w:rPr>
        <w:t>–</w:t>
      </w:r>
      <w:r>
        <w:rPr>
          <w:rFonts w:hint="cs"/>
          <w:rtl/>
        </w:rPr>
        <w:t xml:space="preserve"> או שנאמר</w:t>
      </w:r>
      <w:r>
        <w:rPr>
          <w:rFonts w:hint="cs"/>
          <w:rtl/>
        </w:rPr>
        <w:t xml:space="preserve">, שבקרבנו נסדר גם צדק, ונחלק את העניינים כך שיהיו עשירים, ותמיד יהיו עניים, אבל הפערים ביניהם לא יהיו כאלה גדולים, צורמים וצורחים עד השמים. </w:t>
      </w:r>
    </w:p>
    <w:p w14:paraId="05168113" w14:textId="77777777" w:rsidR="00000000" w:rsidRDefault="00A03D81">
      <w:pPr>
        <w:pStyle w:val="a0"/>
        <w:rPr>
          <w:rFonts w:hint="cs"/>
          <w:rtl/>
        </w:rPr>
      </w:pPr>
    </w:p>
    <w:p w14:paraId="4B625F7D" w14:textId="77777777" w:rsidR="00000000" w:rsidRDefault="00A03D81">
      <w:pPr>
        <w:pStyle w:val="a0"/>
        <w:rPr>
          <w:rFonts w:hint="cs"/>
          <w:rtl/>
        </w:rPr>
      </w:pPr>
      <w:r>
        <w:rPr>
          <w:rFonts w:hint="cs"/>
          <w:rtl/>
        </w:rPr>
        <w:t xml:space="preserve">אם המצב יימשך כך, מחר לא נוכל להישיר מבט לעיני אותם ילדים שהיום גדלים, כי מהילדים הקטנים הללו, ואתה בתפקידך הקודם </w:t>
      </w:r>
      <w:r>
        <w:rPr>
          <w:rFonts w:hint="cs"/>
          <w:rtl/>
        </w:rPr>
        <w:t>כטייס יודע שמהם תצא תורה, מהתלמידים האלה יצאו טייסים מחר, והם יבואו חשבון עם החברה. הם יהיו ילדים מרירים. אני רוצה לעשות ככל כוחי וככל יכולתי כדי לעזור לאותם ילדים שיהיו פחות מרירים ומקופחים.</w:t>
      </w:r>
    </w:p>
    <w:p w14:paraId="17F610FC" w14:textId="77777777" w:rsidR="00000000" w:rsidRDefault="00A03D81">
      <w:pPr>
        <w:pStyle w:val="a0"/>
        <w:rPr>
          <w:rFonts w:hint="cs"/>
          <w:rtl/>
        </w:rPr>
      </w:pPr>
    </w:p>
    <w:p w14:paraId="55F64D77" w14:textId="77777777" w:rsidR="00000000" w:rsidRDefault="00A03D81">
      <w:pPr>
        <w:pStyle w:val="a0"/>
        <w:rPr>
          <w:rFonts w:hint="cs"/>
          <w:rtl/>
        </w:rPr>
      </w:pPr>
      <w:r>
        <w:rPr>
          <w:rFonts w:hint="cs"/>
          <w:rtl/>
        </w:rPr>
        <w:t>על כן אני חושב שמוטלת עלינו חובה להעלות את הנושאים האלה פעם אחר</w:t>
      </w:r>
      <w:r>
        <w:rPr>
          <w:rFonts w:hint="cs"/>
          <w:rtl/>
        </w:rPr>
        <w:t xml:space="preserve"> פעם, עד שמישהו יתעורר. תודה, אדוני. </w:t>
      </w:r>
    </w:p>
    <w:p w14:paraId="6506B7BA" w14:textId="77777777" w:rsidR="00000000" w:rsidRDefault="00A03D81">
      <w:pPr>
        <w:pStyle w:val="a0"/>
        <w:rPr>
          <w:rFonts w:hint="cs"/>
          <w:rtl/>
        </w:rPr>
      </w:pPr>
    </w:p>
    <w:p w14:paraId="4DC3512E" w14:textId="77777777" w:rsidR="00000000" w:rsidRDefault="00A03D81">
      <w:pPr>
        <w:pStyle w:val="af1"/>
        <w:rPr>
          <w:rtl/>
        </w:rPr>
      </w:pPr>
      <w:r>
        <w:rPr>
          <w:rtl/>
        </w:rPr>
        <w:t>היו"ר מוחמד ברכה:</w:t>
      </w:r>
    </w:p>
    <w:p w14:paraId="590E4027" w14:textId="77777777" w:rsidR="00000000" w:rsidRDefault="00A03D81">
      <w:pPr>
        <w:pStyle w:val="a0"/>
        <w:rPr>
          <w:rtl/>
        </w:rPr>
      </w:pPr>
    </w:p>
    <w:p w14:paraId="12C00E55" w14:textId="77777777" w:rsidR="00000000" w:rsidRDefault="00A03D81">
      <w:pPr>
        <w:pStyle w:val="a0"/>
        <w:rPr>
          <w:rFonts w:hint="cs"/>
          <w:rtl/>
        </w:rPr>
      </w:pPr>
      <w:r>
        <w:rPr>
          <w:rFonts w:hint="cs"/>
          <w:rtl/>
        </w:rPr>
        <w:t xml:space="preserve">תודה לחבר הכנסת טל. חבר הכנסת ואסל טאהא, בבקשה. אחריו </w:t>
      </w:r>
      <w:r>
        <w:rPr>
          <w:rtl/>
        </w:rPr>
        <w:t>–</w:t>
      </w:r>
      <w:r>
        <w:rPr>
          <w:rFonts w:hint="cs"/>
          <w:rtl/>
        </w:rPr>
        <w:t xml:space="preserve"> חבר הכנסת עבד-אלמאלכ דהאמשה,  ואחריו - אחרונת הדוברים, חברת הכנסת גילה גמליאל. חבר הכנסת חזן, אתה מחליף אותה? בבקשה. חבר הכנסת טאהא, שלוש דקות</w:t>
      </w:r>
      <w:r>
        <w:rPr>
          <w:rFonts w:hint="cs"/>
          <w:rtl/>
        </w:rPr>
        <w:t xml:space="preserve">. </w:t>
      </w:r>
    </w:p>
    <w:p w14:paraId="6CF29783" w14:textId="77777777" w:rsidR="00000000" w:rsidRDefault="00A03D81">
      <w:pPr>
        <w:pStyle w:val="a0"/>
        <w:rPr>
          <w:rFonts w:hint="cs"/>
          <w:rtl/>
        </w:rPr>
      </w:pPr>
    </w:p>
    <w:p w14:paraId="31AB651E" w14:textId="77777777" w:rsidR="00000000" w:rsidRDefault="00A03D81">
      <w:pPr>
        <w:pStyle w:val="a"/>
        <w:rPr>
          <w:rtl/>
        </w:rPr>
      </w:pPr>
      <w:bookmarkStart w:id="164" w:name="FS000000493T16_02_2004_18_48_57"/>
      <w:bookmarkStart w:id="165" w:name="FS000001062T16_02_2004_18_49_34"/>
      <w:bookmarkStart w:id="166" w:name="_Toc79902417"/>
      <w:bookmarkEnd w:id="164"/>
      <w:bookmarkEnd w:id="165"/>
      <w:r>
        <w:rPr>
          <w:rFonts w:hint="eastAsia"/>
          <w:rtl/>
        </w:rPr>
        <w:t>ואסל</w:t>
      </w:r>
      <w:r>
        <w:rPr>
          <w:rtl/>
        </w:rPr>
        <w:t xml:space="preserve"> טאהא (בל"ד):</w:t>
      </w:r>
      <w:bookmarkEnd w:id="166"/>
    </w:p>
    <w:p w14:paraId="1752F25D" w14:textId="77777777" w:rsidR="00000000" w:rsidRDefault="00A03D81">
      <w:pPr>
        <w:pStyle w:val="a0"/>
        <w:rPr>
          <w:rFonts w:hint="cs"/>
          <w:rtl/>
        </w:rPr>
      </w:pPr>
    </w:p>
    <w:p w14:paraId="642891AE" w14:textId="77777777" w:rsidR="00000000" w:rsidRDefault="00A03D81">
      <w:pPr>
        <w:pStyle w:val="a0"/>
        <w:rPr>
          <w:rFonts w:hint="cs"/>
          <w:rtl/>
        </w:rPr>
      </w:pPr>
      <w:r>
        <w:rPr>
          <w:rFonts w:hint="cs"/>
          <w:rtl/>
        </w:rPr>
        <w:t>אדוני היושב-ראש, חברי הכנסת, נראה שהממשלה הזאת הציבה לעצמה שתי מטרות, והיא מנסה בנחישות רבה להגשים אותן, והיא כמעט הגשימה אותן. מטרה אחת היא הגדלת הפערים החברתיים והכלכליים בישראל. מטרה שנייה היא לא להתקדם לעבר משא-ומתן מדיני עם הפלס</w:t>
      </w:r>
      <w:r>
        <w:rPr>
          <w:rFonts w:hint="cs"/>
          <w:rtl/>
        </w:rPr>
        <w:t>טינים. היא מקדשת את שתי המטרות הללו ופועלת במרץ כדי לקבען במציאות. הממשלה מגשימה אותן באותה דרך. היא סוגרת את  עיניה, את אוזניה ואת לבה לבני-אדם, אזרחים ישראלים ופלסטינים כאחד, ודוהרת ללא רסן לכיוון של קטסטרופה ותוהו ובוהו, הגובה קורבנות בנפש יום-יום, קורע</w:t>
      </w:r>
      <w:r>
        <w:rPr>
          <w:rFonts w:hint="cs"/>
          <w:rtl/>
        </w:rPr>
        <w:t xml:space="preserve">ת את המרקם החברתי והורסת את הרווחה במדינה. </w:t>
      </w:r>
    </w:p>
    <w:p w14:paraId="0369AD63" w14:textId="77777777" w:rsidR="00000000" w:rsidRDefault="00A03D81">
      <w:pPr>
        <w:pStyle w:val="a0"/>
        <w:ind w:firstLine="0"/>
        <w:rPr>
          <w:rFonts w:hint="cs"/>
          <w:rtl/>
        </w:rPr>
      </w:pPr>
    </w:p>
    <w:p w14:paraId="082D5508" w14:textId="77777777" w:rsidR="00000000" w:rsidRDefault="00A03D81">
      <w:pPr>
        <w:pStyle w:val="a0"/>
        <w:ind w:firstLine="0"/>
        <w:rPr>
          <w:rFonts w:hint="cs"/>
          <w:rtl/>
        </w:rPr>
      </w:pPr>
      <w:r>
        <w:rPr>
          <w:rFonts w:hint="cs"/>
          <w:rtl/>
        </w:rPr>
        <w:tab/>
        <w:t>האידיאולוגיה וכיוונו הכלכלי של שר האוצר נתניהו ידועים לכול ומוכחים בשטח. הוא מפצל וחוצץ בין הקבוצות השונות בחברה. הוא מנסה לשנות את יחסי הכוחות בתוכה על-ידי טיפוח סקטורים הקרובים ללבו, התעלמות מוחלטת ממעמדות מס</w:t>
      </w:r>
      <w:r>
        <w:rPr>
          <w:rFonts w:hint="cs"/>
          <w:rtl/>
        </w:rPr>
        <w:t xml:space="preserve">וימים והתאכזרות לאחרים. לצורך העמידה בלוח הזמנים שהוא תכנן להגשמת מטרה זו, הוא משסה את הקבוצות השונות זו בזו כדי שהתוצאה תהיה מהירה יותר. הוא עושה זאת על-ידי ניסיון לסרס את מעמד הפועלים, לשלול ממנו את הנשק היחיד שבידו </w:t>
      </w:r>
      <w:r>
        <w:rPr>
          <w:rtl/>
        </w:rPr>
        <w:t>–</w:t>
      </w:r>
      <w:r>
        <w:rPr>
          <w:rFonts w:hint="cs"/>
          <w:rtl/>
        </w:rPr>
        <w:t xml:space="preserve"> השביתה. הוא עושה זאת על-ידי סימום מע</w:t>
      </w:r>
      <w:r>
        <w:rPr>
          <w:rFonts w:hint="cs"/>
          <w:rtl/>
        </w:rPr>
        <w:t xml:space="preserve">מד הביניים בעוד 60 שקל תוספת שכר  ועוד 100 שקל הנחה  על </w:t>
      </w:r>
      <w:r>
        <w:rPr>
          <w:rFonts w:hint="cs"/>
        </w:rPr>
        <w:t>DVD</w:t>
      </w:r>
      <w:r>
        <w:rPr>
          <w:rFonts w:hint="cs"/>
          <w:rtl/>
        </w:rPr>
        <w:t xml:space="preserve">, כינוי האמהות החד-הוריות: פרזיטיות ואוכלות חינם, והעלאת מחירי הלחם - משום שכמה מאפיות ענק מבקשות, ללא התחשבות בעניים, שהלחם מהווה מזון בסיסי להם. </w:t>
      </w:r>
    </w:p>
    <w:p w14:paraId="4E23D1DF" w14:textId="77777777" w:rsidR="00000000" w:rsidRDefault="00A03D81">
      <w:pPr>
        <w:pStyle w:val="a0"/>
        <w:ind w:firstLine="0"/>
        <w:rPr>
          <w:rFonts w:hint="cs"/>
          <w:rtl/>
        </w:rPr>
      </w:pPr>
    </w:p>
    <w:p w14:paraId="4F373A2B" w14:textId="77777777" w:rsidR="00000000" w:rsidRDefault="00A03D81">
      <w:pPr>
        <w:pStyle w:val="a0"/>
        <w:ind w:firstLine="720"/>
        <w:rPr>
          <w:rFonts w:hint="cs"/>
          <w:rtl/>
        </w:rPr>
      </w:pPr>
      <w:r>
        <w:rPr>
          <w:rFonts w:hint="cs"/>
          <w:rtl/>
        </w:rPr>
        <w:t>לעתים נדמה לנו שיש קולות בודדים בממשלה שלוחמים נ</w:t>
      </w:r>
      <w:r>
        <w:rPr>
          <w:rFonts w:hint="cs"/>
          <w:rtl/>
        </w:rPr>
        <w:t>גד עוולות קיצוצי נתניהו, אך הם עוברים במהרה, במיוחד כאשר הם יושבים בשולחן הממשלה, במליאה כאן, ומצביעים בזה אחר זה בעד הקיצוצים, בעד הגזירות, ועולים על הדוכן ובוכים ומנסים להראות שהם מזדהים עם העניים, עם החלשים שבהם הם פגעו.</w:t>
      </w:r>
    </w:p>
    <w:p w14:paraId="14BF5B84" w14:textId="77777777" w:rsidR="00000000" w:rsidRDefault="00A03D81">
      <w:pPr>
        <w:pStyle w:val="a0"/>
        <w:ind w:firstLine="0"/>
        <w:rPr>
          <w:rFonts w:hint="cs"/>
          <w:rtl/>
        </w:rPr>
      </w:pPr>
    </w:p>
    <w:p w14:paraId="0C268CE8" w14:textId="77777777" w:rsidR="00000000" w:rsidRDefault="00A03D81">
      <w:pPr>
        <w:pStyle w:val="a0"/>
        <w:ind w:firstLine="0"/>
        <w:rPr>
          <w:rFonts w:hint="cs"/>
          <w:rtl/>
        </w:rPr>
      </w:pPr>
      <w:r>
        <w:rPr>
          <w:rFonts w:hint="cs"/>
          <w:rtl/>
        </w:rPr>
        <w:tab/>
        <w:t>אדוני היושב-ראש, בקשר למטרה הש</w:t>
      </w:r>
      <w:r>
        <w:rPr>
          <w:rFonts w:hint="cs"/>
          <w:rtl/>
        </w:rPr>
        <w:t>נייה, דרדור היחסים בין ישראל לפלסטינים, גם כאן רושמת הממשלה הישגים מרשימים, והיא מגשימה את תוכניתה בשלל גימיקים. ראשית היתה זו הקמת חומת האפרטהייד, שבנימוקי סרק ביטחוניים סיפחה ומוסיפה לספח אדמות פלסטינים בצורה פראית לגמרי ופוגעת בצורה אנושה בזכויות אדם וא</w:t>
      </w:r>
      <w:r>
        <w:rPr>
          <w:rFonts w:hint="cs"/>
          <w:rtl/>
        </w:rPr>
        <w:t xml:space="preserve">זרח. הטריק השני הוא הנסיגה מרצועת-עזה, שנועד לרכך את לבה של ארצות-הברית כדי שלא תפריע למהלכו התקין של הטריק הראשון </w:t>
      </w:r>
      <w:r>
        <w:rPr>
          <w:rtl/>
        </w:rPr>
        <w:t>–</w:t>
      </w:r>
      <w:r>
        <w:rPr>
          <w:rFonts w:hint="cs"/>
          <w:rtl/>
        </w:rPr>
        <w:t xml:space="preserve"> הגדר, החומה. וכך שרון יהרוג שתי ציפורים במכה אחת: גם יספח וימשיך בכיבוש האזרח והאדמה הפלסטינית - - - </w:t>
      </w:r>
    </w:p>
    <w:p w14:paraId="3DF84B5E" w14:textId="77777777" w:rsidR="00000000" w:rsidRDefault="00A03D81">
      <w:pPr>
        <w:pStyle w:val="a0"/>
        <w:ind w:firstLine="0"/>
        <w:rPr>
          <w:rFonts w:hint="cs"/>
          <w:rtl/>
        </w:rPr>
      </w:pPr>
    </w:p>
    <w:p w14:paraId="797019A1" w14:textId="77777777" w:rsidR="00000000" w:rsidRDefault="00A03D81">
      <w:pPr>
        <w:pStyle w:val="af1"/>
        <w:rPr>
          <w:rtl/>
        </w:rPr>
      </w:pPr>
      <w:r>
        <w:rPr>
          <w:rtl/>
        </w:rPr>
        <w:t>היו"ר מוחמד ברכה:</w:t>
      </w:r>
    </w:p>
    <w:p w14:paraId="5C943670" w14:textId="77777777" w:rsidR="00000000" w:rsidRDefault="00A03D81">
      <w:pPr>
        <w:pStyle w:val="a0"/>
        <w:rPr>
          <w:rtl/>
        </w:rPr>
      </w:pPr>
    </w:p>
    <w:p w14:paraId="3CF957C1" w14:textId="77777777" w:rsidR="00000000" w:rsidRDefault="00A03D81">
      <w:pPr>
        <w:pStyle w:val="a0"/>
        <w:rPr>
          <w:rFonts w:hint="cs"/>
          <w:rtl/>
        </w:rPr>
      </w:pPr>
      <w:r>
        <w:rPr>
          <w:rFonts w:hint="cs"/>
          <w:rtl/>
        </w:rPr>
        <w:t>נא לסיים, חבר הכנ</w:t>
      </w:r>
      <w:r>
        <w:rPr>
          <w:rFonts w:hint="cs"/>
          <w:rtl/>
        </w:rPr>
        <w:t>סת טאהא.</w:t>
      </w:r>
    </w:p>
    <w:p w14:paraId="44A864A0" w14:textId="77777777" w:rsidR="00000000" w:rsidRDefault="00A03D81">
      <w:pPr>
        <w:pStyle w:val="a0"/>
        <w:ind w:firstLine="0"/>
        <w:rPr>
          <w:rFonts w:hint="cs"/>
          <w:rtl/>
        </w:rPr>
      </w:pPr>
    </w:p>
    <w:p w14:paraId="0B291BFB" w14:textId="77777777" w:rsidR="00000000" w:rsidRDefault="00A03D81">
      <w:pPr>
        <w:pStyle w:val="-"/>
        <w:rPr>
          <w:rtl/>
        </w:rPr>
      </w:pPr>
      <w:bookmarkStart w:id="167" w:name="FS000001062T16_02_2004_18_58_30C"/>
      <w:bookmarkEnd w:id="167"/>
      <w:r>
        <w:rPr>
          <w:rtl/>
        </w:rPr>
        <w:t>ואסל טאהא (בל"ד):</w:t>
      </w:r>
    </w:p>
    <w:p w14:paraId="43231518" w14:textId="77777777" w:rsidR="00000000" w:rsidRDefault="00A03D81">
      <w:pPr>
        <w:pStyle w:val="a0"/>
        <w:rPr>
          <w:rtl/>
        </w:rPr>
      </w:pPr>
    </w:p>
    <w:p w14:paraId="33ED1A4D" w14:textId="77777777" w:rsidR="00000000" w:rsidRDefault="00A03D81">
      <w:pPr>
        <w:pStyle w:val="a0"/>
        <w:rPr>
          <w:rFonts w:hint="cs"/>
          <w:rtl/>
        </w:rPr>
      </w:pPr>
      <w:r>
        <w:rPr>
          <w:rFonts w:hint="cs"/>
          <w:rtl/>
        </w:rPr>
        <w:t>אני מסיים. לכן, אדוני היושב-ראש, כל הססמאות שאומרות שאין פרטנר הן שקריות, מפני שממשלת ישראל היא זו שלא מעוניינת להיות צד בכל הקשור לשלום ולמשא-ומתן המדיני עם הפלסטינים. התנהגות זו חוזרת על עצמה לגבי אזרחיה, שהיא נוהגת בהם בחוסר</w:t>
      </w:r>
      <w:r>
        <w:rPr>
          <w:rFonts w:hint="cs"/>
          <w:rtl/>
        </w:rPr>
        <w:t xml:space="preserve"> צדק חברתי, מדיניות שהורסת את החברה, שפוגעת בחלשים, שפוגעת בפועלים, שפוגעת בכל השכבות החלשות. </w:t>
      </w:r>
    </w:p>
    <w:p w14:paraId="2A16DAFC" w14:textId="77777777" w:rsidR="00000000" w:rsidRDefault="00A03D81">
      <w:pPr>
        <w:pStyle w:val="a0"/>
        <w:rPr>
          <w:rFonts w:hint="cs"/>
          <w:rtl/>
        </w:rPr>
      </w:pPr>
    </w:p>
    <w:p w14:paraId="49DBB550" w14:textId="77777777" w:rsidR="00000000" w:rsidRDefault="00A03D81">
      <w:pPr>
        <w:pStyle w:val="a0"/>
        <w:rPr>
          <w:rFonts w:hint="cs"/>
          <w:rtl/>
        </w:rPr>
      </w:pPr>
      <w:r>
        <w:rPr>
          <w:rFonts w:hint="cs"/>
          <w:rtl/>
        </w:rPr>
        <w:t xml:space="preserve">הממשלה מעוניינת להמשיך ולמרר את חייהם של אזרחיה ואת חיי הפלסטינים תחת הכיבוש. לכן, אדוני היושב-ראש, אנו מצביעים אי-אמון בממשלה הזאת. </w:t>
      </w:r>
    </w:p>
    <w:p w14:paraId="0CC787A5" w14:textId="77777777" w:rsidR="00000000" w:rsidRDefault="00A03D81">
      <w:pPr>
        <w:pStyle w:val="a0"/>
        <w:ind w:firstLine="0"/>
        <w:rPr>
          <w:rFonts w:hint="cs"/>
          <w:rtl/>
        </w:rPr>
      </w:pPr>
    </w:p>
    <w:p w14:paraId="5DAB86A7" w14:textId="77777777" w:rsidR="00000000" w:rsidRDefault="00A03D81">
      <w:pPr>
        <w:pStyle w:val="af1"/>
        <w:rPr>
          <w:rtl/>
        </w:rPr>
      </w:pPr>
      <w:r>
        <w:rPr>
          <w:rFonts w:hint="eastAsia"/>
          <w:rtl/>
        </w:rPr>
        <w:t>היו</w:t>
      </w:r>
      <w:r>
        <w:rPr>
          <w:rtl/>
        </w:rPr>
        <w:t>"ר מוחמד ברכה:</w:t>
      </w:r>
    </w:p>
    <w:p w14:paraId="185999F9" w14:textId="77777777" w:rsidR="00000000" w:rsidRDefault="00A03D81">
      <w:pPr>
        <w:pStyle w:val="a0"/>
        <w:rPr>
          <w:rFonts w:hint="cs"/>
          <w:rtl/>
        </w:rPr>
      </w:pPr>
    </w:p>
    <w:p w14:paraId="4074AF1D" w14:textId="77777777" w:rsidR="00000000" w:rsidRDefault="00A03D81">
      <w:pPr>
        <w:pStyle w:val="a0"/>
        <w:rPr>
          <w:rFonts w:hint="cs"/>
          <w:rtl/>
        </w:rPr>
      </w:pPr>
      <w:r>
        <w:rPr>
          <w:rFonts w:hint="cs"/>
          <w:rtl/>
        </w:rPr>
        <w:t>תודה ל</w:t>
      </w:r>
      <w:r>
        <w:rPr>
          <w:rFonts w:hint="cs"/>
          <w:rtl/>
        </w:rPr>
        <w:t xml:space="preserve">חבר הכנסת ואסל טאהא. חבר הכנסת עבד-אלמאלכ דהאמשה, בבקשה, ואחריו </w:t>
      </w:r>
      <w:r>
        <w:rPr>
          <w:rtl/>
        </w:rPr>
        <w:t>–</w:t>
      </w:r>
      <w:r>
        <w:rPr>
          <w:rFonts w:hint="cs"/>
          <w:rtl/>
        </w:rPr>
        <w:t xml:space="preserve"> חבר הכנסת יחיאל חזן, והוא אחרון הדוברים</w:t>
      </w:r>
      <w:bookmarkStart w:id="168" w:name="FS000000550T16_02_2004_19_01_47"/>
      <w:bookmarkEnd w:id="168"/>
      <w:r>
        <w:rPr>
          <w:rFonts w:hint="cs"/>
          <w:rtl/>
        </w:rPr>
        <w:t xml:space="preserve">. </w:t>
      </w:r>
    </w:p>
    <w:p w14:paraId="576EB437" w14:textId="77777777" w:rsidR="00000000" w:rsidRDefault="00A03D81">
      <w:pPr>
        <w:pStyle w:val="a0"/>
        <w:ind w:firstLine="0"/>
        <w:rPr>
          <w:rFonts w:hint="cs"/>
          <w:rtl/>
        </w:rPr>
      </w:pPr>
    </w:p>
    <w:p w14:paraId="4D048329" w14:textId="77777777" w:rsidR="00000000" w:rsidRDefault="00A03D81">
      <w:pPr>
        <w:pStyle w:val="a"/>
        <w:rPr>
          <w:rtl/>
        </w:rPr>
      </w:pPr>
      <w:bookmarkStart w:id="169" w:name="FS000000550T16_02_2004_18_27_18"/>
      <w:bookmarkStart w:id="170" w:name="_Toc79902418"/>
      <w:bookmarkEnd w:id="169"/>
      <w:r>
        <w:rPr>
          <w:rFonts w:hint="eastAsia"/>
          <w:rtl/>
        </w:rPr>
        <w:t>עבד</w:t>
      </w:r>
      <w:r>
        <w:rPr>
          <w:rtl/>
        </w:rPr>
        <w:t>-אלמאלכ דהאמשה (רע"ם):</w:t>
      </w:r>
      <w:bookmarkEnd w:id="170"/>
    </w:p>
    <w:p w14:paraId="4128AC4A" w14:textId="77777777" w:rsidR="00000000" w:rsidRDefault="00A03D81">
      <w:pPr>
        <w:pStyle w:val="a0"/>
        <w:rPr>
          <w:rFonts w:hint="cs"/>
          <w:rtl/>
        </w:rPr>
      </w:pPr>
    </w:p>
    <w:p w14:paraId="5066580A" w14:textId="77777777" w:rsidR="00000000" w:rsidRDefault="00A03D81">
      <w:pPr>
        <w:pStyle w:val="a0"/>
        <w:rPr>
          <w:rFonts w:hint="cs"/>
          <w:rtl/>
        </w:rPr>
      </w:pPr>
      <w:r>
        <w:rPr>
          <w:rFonts w:hint="cs"/>
          <w:rtl/>
        </w:rPr>
        <w:t>כבוד היושב-ראש, מכובדי השר, חברי חברי הכנסת, לא במקרה הוגשו היום הצעות אי-אמון על-ידי ארבע סיעות ומפלגות שונות, ויש סיעו</w:t>
      </w:r>
      <w:r>
        <w:rPr>
          <w:rFonts w:hint="cs"/>
          <w:rtl/>
        </w:rPr>
        <w:t xml:space="preserve">ת שהגישו במשותף הצעות אי-אמון בממשלה. שמעתי את אחד השרים אומר: מה זה ארבע הצעות אי-אמון? ואני שואל: מה חשבתם?  כגודל הקלקול של הממשלה כן רבות הצעות האי-אמון. </w:t>
      </w:r>
    </w:p>
    <w:p w14:paraId="014C6A94" w14:textId="77777777" w:rsidR="00000000" w:rsidRDefault="00A03D81">
      <w:pPr>
        <w:pStyle w:val="a0"/>
        <w:rPr>
          <w:rFonts w:hint="cs"/>
          <w:rtl/>
        </w:rPr>
      </w:pPr>
    </w:p>
    <w:p w14:paraId="6BA1554D" w14:textId="77777777" w:rsidR="00000000" w:rsidRDefault="00A03D81">
      <w:pPr>
        <w:pStyle w:val="a0"/>
        <w:rPr>
          <w:rFonts w:hint="cs"/>
          <w:rtl/>
        </w:rPr>
      </w:pPr>
      <w:r>
        <w:rPr>
          <w:rFonts w:hint="cs"/>
          <w:rtl/>
        </w:rPr>
        <w:t xml:space="preserve">ככל שהממשלה הזאת מעמיקה במדיניות חסרת שחר, מדיניות מוטעית בכל התחומים, כן ירבו ההצעות וכן ירצו, </w:t>
      </w:r>
      <w:r>
        <w:rPr>
          <w:rFonts w:hint="cs"/>
          <w:rtl/>
        </w:rPr>
        <w:t>לא רק חברי הפרלמנט אלא גם אזרחי המדינה, לראות אותה חולפת. מה אומרים לנו? -  נבחרנו, יש לנו רוב. יש לכם אומץ? הנה, עכשיו עלה העניין, אפילו כתיקון לחוק או כפרשנות מתוקנת, שיהיו הבחירות ב-2006. למה לחכות ל-2007? אבל לא, הם אוחזים בקרנות המזבח, עוד יבואו לנסות</w:t>
      </w:r>
      <w:r>
        <w:rPr>
          <w:rFonts w:hint="cs"/>
          <w:rtl/>
        </w:rPr>
        <w:t xml:space="preserve"> לתקן. אני אומר לכם, חברי הממשלה, מעכשיו, גם עד 2006 לא תישארו. אחת משתיים: או שיש לממשלה הזאת אמינות, או שיש לה הצדקה להמשיך להתקיים, או שיש צידוק במעשים שלה ככל שהם קשים, אפילו לפי ראות עיניהם של אנשים נייטרליים </w:t>
      </w:r>
      <w:r>
        <w:rPr>
          <w:rtl/>
        </w:rPr>
        <w:t>–</w:t>
      </w:r>
      <w:r>
        <w:rPr>
          <w:rFonts w:hint="cs"/>
          <w:rtl/>
        </w:rPr>
        <w:t xml:space="preserve"> כי היא כמובן מאמינה שהיא עושה טוב, בלי ס</w:t>
      </w:r>
      <w:r>
        <w:rPr>
          <w:rFonts w:hint="cs"/>
          <w:rtl/>
        </w:rPr>
        <w:t xml:space="preserve">פק </w:t>
      </w:r>
      <w:r>
        <w:rPr>
          <w:rtl/>
        </w:rPr>
        <w:t>–</w:t>
      </w:r>
      <w:r>
        <w:rPr>
          <w:rFonts w:hint="cs"/>
          <w:rtl/>
        </w:rPr>
        <w:t xml:space="preserve">  או שאין הצדקה. אם אין הצדקה, לממשלה כולה אין זכות קיום.</w:t>
      </w:r>
    </w:p>
    <w:p w14:paraId="27526B41" w14:textId="77777777" w:rsidR="00000000" w:rsidRDefault="00A03D81">
      <w:pPr>
        <w:pStyle w:val="a0"/>
        <w:ind w:firstLine="0"/>
        <w:rPr>
          <w:rFonts w:hint="cs"/>
          <w:rtl/>
        </w:rPr>
      </w:pPr>
    </w:p>
    <w:p w14:paraId="1FE95A6E" w14:textId="77777777" w:rsidR="00000000" w:rsidRDefault="00A03D81">
      <w:pPr>
        <w:pStyle w:val="a0"/>
        <w:ind w:firstLine="0"/>
        <w:rPr>
          <w:rFonts w:hint="cs"/>
          <w:rtl/>
        </w:rPr>
      </w:pPr>
      <w:r>
        <w:rPr>
          <w:rFonts w:hint="cs"/>
          <w:rtl/>
        </w:rPr>
        <w:tab/>
        <w:t>מה עשתה הממשלה הזאת עד היום?  ראשית, בתחום המדיני - רק העמקת הסכסוך, העמקת השימוש בכוח. יותר איבוד תקווה, יותר שפיכות דמים, בכל הצדדים ובכל המישורים. ראש הממשלה הבטיח שהוא היחיד שמסוגל ויכול ל</w:t>
      </w:r>
      <w:r>
        <w:rPr>
          <w:rFonts w:hint="cs"/>
          <w:rtl/>
        </w:rPr>
        <w:t>הביא שלום וביטחון.</w:t>
      </w:r>
    </w:p>
    <w:p w14:paraId="563F022E" w14:textId="77777777" w:rsidR="00000000" w:rsidRDefault="00A03D81">
      <w:pPr>
        <w:pStyle w:val="a0"/>
        <w:ind w:firstLine="0"/>
        <w:rPr>
          <w:rFonts w:hint="cs"/>
          <w:rtl/>
        </w:rPr>
      </w:pPr>
    </w:p>
    <w:p w14:paraId="4A437ED8" w14:textId="77777777" w:rsidR="00000000" w:rsidRDefault="00A03D81">
      <w:pPr>
        <w:pStyle w:val="af0"/>
        <w:rPr>
          <w:rtl/>
        </w:rPr>
      </w:pPr>
      <w:r>
        <w:rPr>
          <w:rFonts w:hint="eastAsia"/>
          <w:rtl/>
        </w:rPr>
        <w:t>דליה</w:t>
      </w:r>
      <w:r>
        <w:rPr>
          <w:rtl/>
        </w:rPr>
        <w:t xml:space="preserve"> איציק (העבודה-מימד):</w:t>
      </w:r>
    </w:p>
    <w:p w14:paraId="1A660009" w14:textId="77777777" w:rsidR="00000000" w:rsidRDefault="00A03D81">
      <w:pPr>
        <w:pStyle w:val="a0"/>
        <w:rPr>
          <w:rFonts w:hint="cs"/>
          <w:rtl/>
        </w:rPr>
      </w:pPr>
    </w:p>
    <w:p w14:paraId="561C0B65" w14:textId="77777777" w:rsidR="00000000" w:rsidRDefault="00A03D81">
      <w:pPr>
        <w:pStyle w:val="a0"/>
        <w:rPr>
          <w:rFonts w:hint="cs"/>
          <w:rtl/>
        </w:rPr>
      </w:pPr>
      <w:r>
        <w:rPr>
          <w:rFonts w:hint="cs"/>
          <w:rtl/>
        </w:rPr>
        <w:t>רק שרון יביא שלום.</w:t>
      </w:r>
    </w:p>
    <w:p w14:paraId="0CEE0F64" w14:textId="77777777" w:rsidR="00000000" w:rsidRDefault="00A03D81">
      <w:pPr>
        <w:pStyle w:val="a0"/>
        <w:ind w:firstLine="0"/>
        <w:rPr>
          <w:rFonts w:hint="cs"/>
          <w:rtl/>
        </w:rPr>
      </w:pPr>
    </w:p>
    <w:p w14:paraId="23D11FCF" w14:textId="77777777" w:rsidR="00000000" w:rsidRDefault="00A03D81">
      <w:pPr>
        <w:pStyle w:val="-"/>
        <w:rPr>
          <w:rtl/>
        </w:rPr>
      </w:pPr>
      <w:bookmarkStart w:id="171" w:name="FS000000550T16_02_2004_18_29_47C"/>
      <w:bookmarkEnd w:id="171"/>
      <w:r>
        <w:rPr>
          <w:rtl/>
        </w:rPr>
        <w:t>עבד-אלמאלכ דהאמשה (רע"ם):</w:t>
      </w:r>
    </w:p>
    <w:p w14:paraId="28BE0FAF" w14:textId="77777777" w:rsidR="00000000" w:rsidRDefault="00A03D81">
      <w:pPr>
        <w:pStyle w:val="a0"/>
        <w:rPr>
          <w:rtl/>
        </w:rPr>
      </w:pPr>
    </w:p>
    <w:p w14:paraId="1E6C6AFE" w14:textId="77777777" w:rsidR="00000000" w:rsidRDefault="00A03D81">
      <w:pPr>
        <w:pStyle w:val="a0"/>
        <w:rPr>
          <w:rFonts w:hint="cs"/>
          <w:rtl/>
        </w:rPr>
      </w:pPr>
      <w:r>
        <w:rPr>
          <w:rFonts w:hint="cs"/>
          <w:rtl/>
        </w:rPr>
        <w:t xml:space="preserve">רק שרון. ככה אמרו. רק שרון. עד עכשיו כולנו למדנו מהניסיון, שרק שרון לא יביא שלום וביטחון. אף פעם לא יביא. ולמה רק שרון לא יביא? כי מה שקיבל שרון, המנדט שהוא קיבל </w:t>
      </w:r>
      <w:r>
        <w:rPr>
          <w:rFonts w:hint="cs"/>
          <w:rtl/>
        </w:rPr>
        <w:t xml:space="preserve">מהעם, עם כל המנדטים של הליכוד </w:t>
      </w:r>
      <w:r>
        <w:rPr>
          <w:rFonts w:hint="eastAsia"/>
          <w:rtl/>
        </w:rPr>
        <w:t>–</w:t>
      </w:r>
      <w:r>
        <w:rPr>
          <w:rFonts w:hint="cs"/>
          <w:rtl/>
        </w:rPr>
        <w:t xml:space="preserve"> בזכותו, יש לומר </w:t>
      </w:r>
      <w:r>
        <w:rPr>
          <w:rFonts w:hint="eastAsia"/>
          <w:rtl/>
        </w:rPr>
        <w:t>–</w:t>
      </w:r>
      <w:r>
        <w:rPr>
          <w:rFonts w:hint="cs"/>
          <w:rtl/>
        </w:rPr>
        <w:t xml:space="preserve"> מתברר עכשיו כאין וכאפס וכמרחיק את השלום ואת הביטחון. מעולם לא היינו רחוקים משלום וביטחון כפי שאנו בימים האלה. אלא אם כן אני אתבדה וכולם יתבדו, ופתאום שרון יתפוס שכל ויבצע את מה שהוא אומר. הוא כזה מתוחכם, כל</w:t>
      </w:r>
      <w:r>
        <w:rPr>
          <w:rFonts w:hint="cs"/>
          <w:rtl/>
        </w:rPr>
        <w:t xml:space="preserve"> כך אמן בטקטיקה, הוא יודע לצאת עם אימאג', עם תדמית, שהוא רוצה לצאת עכשיו מעזה אפילו חד-צדדית.</w:t>
      </w:r>
    </w:p>
    <w:p w14:paraId="40515183" w14:textId="77777777" w:rsidR="00000000" w:rsidRDefault="00A03D81">
      <w:pPr>
        <w:pStyle w:val="a0"/>
        <w:rPr>
          <w:rFonts w:hint="cs"/>
          <w:rtl/>
        </w:rPr>
      </w:pPr>
    </w:p>
    <w:p w14:paraId="0AB0F41F" w14:textId="77777777" w:rsidR="00000000" w:rsidRDefault="00A03D81">
      <w:pPr>
        <w:pStyle w:val="a0"/>
        <w:rPr>
          <w:rFonts w:hint="cs"/>
          <w:rtl/>
        </w:rPr>
      </w:pPr>
      <w:r>
        <w:rPr>
          <w:rFonts w:hint="cs"/>
          <w:rtl/>
        </w:rPr>
        <w:t>אני רוצה לשאול שתי שאלות: א. אם אתה רוצה לצאת, למה אתה לא יוצא? ב. אם אתה יוצא, הרי בעניין הזה אתה יכול לקצור פירות, לדבר עם הפלסטינים ולצאת בהסכמה, ואז באמת לזכ</w:t>
      </w:r>
      <w:r>
        <w:rPr>
          <w:rFonts w:hint="cs"/>
          <w:rtl/>
        </w:rPr>
        <w:t xml:space="preserve">ות באהדה. אבל אני אומר שהוא לא יכול לעשות את זה, כי הוא רוצה להחזיק בממשלה הזאת, הוא רוצה להחזיק בבני אלון ובאפי איתם, ובכל הימנים משיחי השקר, הרצח והדמים. </w:t>
      </w:r>
    </w:p>
    <w:p w14:paraId="41920175" w14:textId="77777777" w:rsidR="00000000" w:rsidRDefault="00A03D81">
      <w:pPr>
        <w:pStyle w:val="a0"/>
        <w:rPr>
          <w:rFonts w:hint="cs"/>
          <w:rtl/>
        </w:rPr>
      </w:pPr>
    </w:p>
    <w:p w14:paraId="194EC830" w14:textId="77777777" w:rsidR="00000000" w:rsidRDefault="00A03D81">
      <w:pPr>
        <w:pStyle w:val="a0"/>
        <w:rPr>
          <w:rFonts w:hint="cs"/>
          <w:rtl/>
        </w:rPr>
      </w:pPr>
      <w:r>
        <w:rPr>
          <w:rFonts w:hint="cs"/>
          <w:rtl/>
        </w:rPr>
        <w:t xml:space="preserve">בשבוע הבא אני אדבר עוד על בני אלון ועל הטפתו המנוגדת לא רק לחוק אלא גם להלכה היהודית </w:t>
      </w:r>
      <w:r>
        <w:rPr>
          <w:rFonts w:hint="eastAsia"/>
          <w:rtl/>
        </w:rPr>
        <w:t>–</w:t>
      </w:r>
      <w:r>
        <w:rPr>
          <w:rFonts w:hint="cs"/>
          <w:rtl/>
        </w:rPr>
        <w:t xml:space="preserve"> להוציא מוסל</w:t>
      </w:r>
      <w:r>
        <w:rPr>
          <w:rFonts w:hint="cs"/>
          <w:rtl/>
        </w:rPr>
        <w:t xml:space="preserve">מים מדתם ולהעביר אותם לנצרות. על זה אדבר בשבוע הבא. תודה רבה, אדוני. </w:t>
      </w:r>
    </w:p>
    <w:p w14:paraId="7E629560" w14:textId="77777777" w:rsidR="00000000" w:rsidRDefault="00A03D81">
      <w:pPr>
        <w:pStyle w:val="a0"/>
        <w:rPr>
          <w:rFonts w:hint="cs"/>
          <w:rtl/>
        </w:rPr>
      </w:pPr>
    </w:p>
    <w:p w14:paraId="27099011" w14:textId="77777777" w:rsidR="00000000" w:rsidRDefault="00A03D81">
      <w:pPr>
        <w:pStyle w:val="af1"/>
        <w:rPr>
          <w:rFonts w:hint="cs"/>
          <w:rtl/>
        </w:rPr>
      </w:pPr>
      <w:r>
        <w:rPr>
          <w:rtl/>
        </w:rPr>
        <w:t>היו"ר</w:t>
      </w:r>
      <w:r>
        <w:rPr>
          <w:rFonts w:hint="cs"/>
          <w:rtl/>
        </w:rPr>
        <w:t xml:space="preserve"> מוחמד ברכה:</w:t>
      </w:r>
    </w:p>
    <w:p w14:paraId="34E8B052" w14:textId="77777777" w:rsidR="00000000" w:rsidRDefault="00A03D81">
      <w:pPr>
        <w:pStyle w:val="a0"/>
        <w:rPr>
          <w:rtl/>
        </w:rPr>
      </w:pPr>
    </w:p>
    <w:p w14:paraId="5DC112F4" w14:textId="77777777" w:rsidR="00000000" w:rsidRDefault="00A03D81">
      <w:pPr>
        <w:pStyle w:val="a0"/>
        <w:rPr>
          <w:rFonts w:hint="cs"/>
          <w:rtl/>
        </w:rPr>
      </w:pPr>
      <w:r>
        <w:rPr>
          <w:rFonts w:hint="cs"/>
          <w:rtl/>
        </w:rPr>
        <w:t>תודה, חבר הכנסת דהאמשה. חברת הכנסת גילה גמליאל, בבקשה. למען הסר ספק, חברת הכנסת גמליאל היא אחרונת הדוברים. לאחר מכן תתקיים הצבעה. אם הממשלה תבקש להגיב היא תגיב, אבל א</w:t>
      </w:r>
      <w:r>
        <w:rPr>
          <w:rFonts w:hint="cs"/>
          <w:rtl/>
        </w:rPr>
        <w:t xml:space="preserve">חר כך תהיה הצבעה. </w:t>
      </w:r>
    </w:p>
    <w:p w14:paraId="5300FA53" w14:textId="77777777" w:rsidR="00000000" w:rsidRDefault="00A03D81">
      <w:pPr>
        <w:pStyle w:val="a0"/>
        <w:rPr>
          <w:rFonts w:hint="cs"/>
          <w:rtl/>
        </w:rPr>
      </w:pPr>
    </w:p>
    <w:p w14:paraId="67901A44" w14:textId="77777777" w:rsidR="00000000" w:rsidRDefault="00A03D81">
      <w:pPr>
        <w:pStyle w:val="a"/>
        <w:rPr>
          <w:rtl/>
        </w:rPr>
      </w:pPr>
      <w:bookmarkStart w:id="172" w:name="FS000001040T16_02_2004_18_31_50"/>
      <w:bookmarkStart w:id="173" w:name="FS000001025T16_02_2004_18_32_26"/>
      <w:bookmarkStart w:id="174" w:name="_Toc79902419"/>
      <w:bookmarkEnd w:id="172"/>
      <w:bookmarkEnd w:id="173"/>
      <w:r>
        <w:rPr>
          <w:rFonts w:hint="eastAsia"/>
          <w:rtl/>
        </w:rPr>
        <w:t>גילה</w:t>
      </w:r>
      <w:r>
        <w:rPr>
          <w:rtl/>
        </w:rPr>
        <w:t xml:space="preserve"> גמליאל (הליכוד):</w:t>
      </w:r>
      <w:bookmarkEnd w:id="174"/>
    </w:p>
    <w:p w14:paraId="1E4C93EC" w14:textId="77777777" w:rsidR="00000000" w:rsidRDefault="00A03D81">
      <w:pPr>
        <w:pStyle w:val="a0"/>
        <w:rPr>
          <w:rFonts w:hint="cs"/>
          <w:rtl/>
        </w:rPr>
      </w:pPr>
    </w:p>
    <w:p w14:paraId="7AD389D1" w14:textId="77777777" w:rsidR="00000000" w:rsidRDefault="00A03D81">
      <w:pPr>
        <w:pStyle w:val="a0"/>
        <w:rPr>
          <w:rFonts w:hint="cs"/>
          <w:rtl/>
        </w:rPr>
      </w:pPr>
      <w:r>
        <w:rPr>
          <w:rFonts w:hint="cs"/>
          <w:rtl/>
        </w:rPr>
        <w:t>אדוני היושב-ראש, כבוד השרים, חברי הכנסת, חברת הכנסת מרינה סולודקין, חברת הכנסת אילנה כהן, אני רוצה לשאול פה את חברי מהאופוזיציה, עד מתי אתם מתכוונים להטריד אותנו בכל פעם מחדש?</w:t>
      </w:r>
    </w:p>
    <w:p w14:paraId="205B02E6" w14:textId="77777777" w:rsidR="00000000" w:rsidRDefault="00A03D81">
      <w:pPr>
        <w:pStyle w:val="a0"/>
        <w:ind w:firstLine="0"/>
        <w:rPr>
          <w:rFonts w:hint="cs"/>
          <w:rtl/>
        </w:rPr>
      </w:pPr>
    </w:p>
    <w:p w14:paraId="5E8B01A7" w14:textId="77777777" w:rsidR="00000000" w:rsidRDefault="00A03D81">
      <w:pPr>
        <w:pStyle w:val="af0"/>
        <w:rPr>
          <w:rtl/>
        </w:rPr>
      </w:pPr>
      <w:r>
        <w:rPr>
          <w:rFonts w:hint="eastAsia"/>
          <w:rtl/>
        </w:rPr>
        <w:t>קריאה</w:t>
      </w:r>
      <w:r>
        <w:rPr>
          <w:rtl/>
        </w:rPr>
        <w:t>:</w:t>
      </w:r>
    </w:p>
    <w:p w14:paraId="15CB442E" w14:textId="77777777" w:rsidR="00000000" w:rsidRDefault="00A03D81">
      <w:pPr>
        <w:pStyle w:val="a0"/>
        <w:rPr>
          <w:rFonts w:hint="cs"/>
          <w:rtl/>
        </w:rPr>
      </w:pPr>
    </w:p>
    <w:p w14:paraId="32034A64" w14:textId="77777777" w:rsidR="00000000" w:rsidRDefault="00A03D81">
      <w:pPr>
        <w:pStyle w:val="a0"/>
        <w:rPr>
          <w:rFonts w:hint="cs"/>
          <w:rtl/>
        </w:rPr>
      </w:pPr>
      <w:r>
        <w:rPr>
          <w:rFonts w:hint="cs"/>
          <w:rtl/>
        </w:rPr>
        <w:t xml:space="preserve">עד שתיפול הממשלה. </w:t>
      </w:r>
    </w:p>
    <w:p w14:paraId="4349A237" w14:textId="77777777" w:rsidR="00000000" w:rsidRDefault="00A03D81">
      <w:pPr>
        <w:pStyle w:val="a0"/>
        <w:rPr>
          <w:rFonts w:hint="cs"/>
          <w:rtl/>
        </w:rPr>
      </w:pPr>
    </w:p>
    <w:p w14:paraId="7AE0E12F" w14:textId="77777777" w:rsidR="00000000" w:rsidRDefault="00A03D81">
      <w:pPr>
        <w:pStyle w:val="-"/>
        <w:rPr>
          <w:rtl/>
        </w:rPr>
      </w:pPr>
      <w:bookmarkStart w:id="175" w:name="FS000000484T16_02_2004_18_52_03C"/>
      <w:bookmarkStart w:id="176" w:name="FS000001025T16_02_2004_18_52_09"/>
      <w:bookmarkStart w:id="177" w:name="FS000001025T16_02_2004_18_52_12C"/>
      <w:bookmarkEnd w:id="175"/>
      <w:bookmarkEnd w:id="176"/>
      <w:bookmarkEnd w:id="177"/>
      <w:r>
        <w:rPr>
          <w:rtl/>
        </w:rPr>
        <w:t>גילה גמל</w:t>
      </w:r>
      <w:r>
        <w:rPr>
          <w:rtl/>
        </w:rPr>
        <w:t>יאל (הליכוד):</w:t>
      </w:r>
    </w:p>
    <w:p w14:paraId="202BB3AC" w14:textId="77777777" w:rsidR="00000000" w:rsidRDefault="00A03D81">
      <w:pPr>
        <w:pStyle w:val="a0"/>
        <w:rPr>
          <w:rtl/>
        </w:rPr>
      </w:pPr>
    </w:p>
    <w:p w14:paraId="4798A107" w14:textId="77777777" w:rsidR="00000000" w:rsidRDefault="00A03D81">
      <w:pPr>
        <w:pStyle w:val="a0"/>
        <w:rPr>
          <w:rFonts w:hint="cs"/>
          <w:rtl/>
        </w:rPr>
      </w:pPr>
      <w:r>
        <w:rPr>
          <w:rFonts w:hint="cs"/>
          <w:rtl/>
        </w:rPr>
        <w:t>תראו, כבר אין לכם נושאים? על מה אתם מעלים הצעות אי-אמון, על מה?</w:t>
      </w:r>
    </w:p>
    <w:p w14:paraId="456677B0" w14:textId="77777777" w:rsidR="00000000" w:rsidRDefault="00A03D81">
      <w:pPr>
        <w:pStyle w:val="a0"/>
        <w:rPr>
          <w:rFonts w:hint="cs"/>
          <w:rtl/>
        </w:rPr>
      </w:pPr>
    </w:p>
    <w:p w14:paraId="070A753B" w14:textId="77777777" w:rsidR="00000000" w:rsidRDefault="00A03D81">
      <w:pPr>
        <w:pStyle w:val="af0"/>
        <w:rPr>
          <w:rtl/>
        </w:rPr>
      </w:pPr>
      <w:r>
        <w:rPr>
          <w:rFonts w:hint="eastAsia"/>
          <w:rtl/>
        </w:rPr>
        <w:t>קולט</w:t>
      </w:r>
      <w:r>
        <w:rPr>
          <w:rtl/>
        </w:rPr>
        <w:t xml:space="preserve"> אביטל (העבודה-מימד):</w:t>
      </w:r>
    </w:p>
    <w:p w14:paraId="37400731" w14:textId="77777777" w:rsidR="00000000" w:rsidRDefault="00A03D81">
      <w:pPr>
        <w:pStyle w:val="a0"/>
        <w:rPr>
          <w:rFonts w:hint="cs"/>
          <w:rtl/>
        </w:rPr>
      </w:pPr>
    </w:p>
    <w:p w14:paraId="2E60A377" w14:textId="77777777" w:rsidR="00000000" w:rsidRDefault="00A03D81">
      <w:pPr>
        <w:pStyle w:val="a0"/>
        <w:ind w:firstLine="720"/>
        <w:rPr>
          <w:rFonts w:hint="cs"/>
          <w:rtl/>
        </w:rPr>
      </w:pPr>
      <w:r>
        <w:rPr>
          <w:rFonts w:hint="cs"/>
          <w:rtl/>
        </w:rPr>
        <w:t>גילה, בחייך, זה לא נושא?</w:t>
      </w:r>
    </w:p>
    <w:p w14:paraId="4C6BDCB4" w14:textId="77777777" w:rsidR="00000000" w:rsidRDefault="00A03D81">
      <w:pPr>
        <w:pStyle w:val="a0"/>
        <w:rPr>
          <w:rFonts w:hint="cs"/>
          <w:rtl/>
        </w:rPr>
      </w:pPr>
    </w:p>
    <w:p w14:paraId="60FEC260" w14:textId="77777777" w:rsidR="00000000" w:rsidRDefault="00A03D81">
      <w:pPr>
        <w:pStyle w:val="-"/>
        <w:rPr>
          <w:rtl/>
        </w:rPr>
      </w:pPr>
      <w:bookmarkStart w:id="178" w:name="FS000001025T16_02_2004_18_33_18C"/>
      <w:bookmarkEnd w:id="178"/>
      <w:r>
        <w:rPr>
          <w:rtl/>
        </w:rPr>
        <w:t>גילה גמליאל (הליכוד):</w:t>
      </w:r>
    </w:p>
    <w:p w14:paraId="2873C6AD" w14:textId="77777777" w:rsidR="00000000" w:rsidRDefault="00A03D81">
      <w:pPr>
        <w:pStyle w:val="a0"/>
        <w:rPr>
          <w:rtl/>
        </w:rPr>
      </w:pPr>
    </w:p>
    <w:p w14:paraId="7C99A09A" w14:textId="77777777" w:rsidR="00000000" w:rsidRDefault="00A03D81">
      <w:pPr>
        <w:pStyle w:val="a0"/>
        <w:rPr>
          <w:rFonts w:hint="cs"/>
          <w:rtl/>
        </w:rPr>
      </w:pPr>
      <w:r>
        <w:rPr>
          <w:rFonts w:hint="cs"/>
          <w:rtl/>
        </w:rPr>
        <w:t>אלה נושאים? אנחנו צריכים לייצר לכם נושאים? מה שאתם עושים, חבר הכנסת ואסל טאהא - - -</w:t>
      </w:r>
    </w:p>
    <w:p w14:paraId="2CB33845" w14:textId="77777777" w:rsidR="00000000" w:rsidRDefault="00A03D81">
      <w:pPr>
        <w:pStyle w:val="a0"/>
        <w:rPr>
          <w:rFonts w:hint="cs"/>
          <w:rtl/>
        </w:rPr>
      </w:pPr>
    </w:p>
    <w:p w14:paraId="72828083" w14:textId="77777777" w:rsidR="00000000" w:rsidRDefault="00A03D81">
      <w:pPr>
        <w:pStyle w:val="af0"/>
        <w:rPr>
          <w:rtl/>
        </w:rPr>
      </w:pPr>
      <w:r>
        <w:rPr>
          <w:rFonts w:hint="eastAsia"/>
          <w:rtl/>
        </w:rPr>
        <w:t>אברהם</w:t>
      </w:r>
      <w:r>
        <w:rPr>
          <w:rtl/>
        </w:rPr>
        <w:t xml:space="preserve"> בייגה שוח</w:t>
      </w:r>
      <w:r>
        <w:rPr>
          <w:rtl/>
        </w:rPr>
        <w:t>ט (העבודה-מימד):</w:t>
      </w:r>
    </w:p>
    <w:p w14:paraId="13890C71" w14:textId="77777777" w:rsidR="00000000" w:rsidRDefault="00A03D81">
      <w:pPr>
        <w:pStyle w:val="a0"/>
        <w:ind w:firstLine="0"/>
        <w:rPr>
          <w:rFonts w:hint="cs"/>
          <w:rtl/>
        </w:rPr>
      </w:pPr>
    </w:p>
    <w:p w14:paraId="0BAEFF6E" w14:textId="77777777" w:rsidR="00000000" w:rsidRDefault="00A03D81">
      <w:pPr>
        <w:pStyle w:val="a0"/>
        <w:rPr>
          <w:rFonts w:hint="cs"/>
          <w:rtl/>
        </w:rPr>
      </w:pPr>
      <w:r>
        <w:rPr>
          <w:rFonts w:hint="cs"/>
          <w:rtl/>
        </w:rPr>
        <w:t xml:space="preserve">הקיצוץ הנוסף בחינוך. </w:t>
      </w:r>
    </w:p>
    <w:p w14:paraId="5389D129" w14:textId="77777777" w:rsidR="00000000" w:rsidRDefault="00A03D81">
      <w:pPr>
        <w:pStyle w:val="a0"/>
        <w:rPr>
          <w:rFonts w:hint="cs"/>
          <w:rtl/>
        </w:rPr>
      </w:pPr>
    </w:p>
    <w:p w14:paraId="692A068E" w14:textId="77777777" w:rsidR="00000000" w:rsidRDefault="00A03D81">
      <w:pPr>
        <w:pStyle w:val="-"/>
        <w:rPr>
          <w:rtl/>
        </w:rPr>
      </w:pPr>
      <w:bookmarkStart w:id="179" w:name="FS000001025T16_02_2004_18_56_29C"/>
      <w:bookmarkEnd w:id="179"/>
      <w:r>
        <w:rPr>
          <w:rtl/>
        </w:rPr>
        <w:t>גילה גמליאל (הליכוד):</w:t>
      </w:r>
    </w:p>
    <w:p w14:paraId="0C4A6EAC" w14:textId="77777777" w:rsidR="00000000" w:rsidRDefault="00A03D81">
      <w:pPr>
        <w:pStyle w:val="a0"/>
        <w:rPr>
          <w:rtl/>
        </w:rPr>
      </w:pPr>
    </w:p>
    <w:p w14:paraId="1E848458" w14:textId="77777777" w:rsidR="00000000" w:rsidRDefault="00A03D81">
      <w:pPr>
        <w:pStyle w:val="a0"/>
        <w:ind w:firstLine="0"/>
        <w:rPr>
          <w:rFonts w:hint="cs"/>
          <w:rtl/>
        </w:rPr>
      </w:pPr>
      <w:r>
        <w:rPr>
          <w:rFonts w:hint="cs"/>
          <w:rtl/>
        </w:rPr>
        <w:t xml:space="preserve"> </w:t>
      </w:r>
      <w:r>
        <w:rPr>
          <w:rFonts w:hint="cs"/>
          <w:rtl/>
        </w:rPr>
        <w:tab/>
        <w:t xml:space="preserve">חבר הכנסת בייגה שוחט, אתה דואג לאחד את כל שורות הקואליציה. </w:t>
      </w:r>
    </w:p>
    <w:p w14:paraId="5CD5DEDC" w14:textId="77777777" w:rsidR="00000000" w:rsidRDefault="00A03D81">
      <w:pPr>
        <w:pStyle w:val="a0"/>
        <w:rPr>
          <w:rFonts w:hint="cs"/>
          <w:rtl/>
        </w:rPr>
      </w:pPr>
    </w:p>
    <w:p w14:paraId="13D39549" w14:textId="77777777" w:rsidR="00000000" w:rsidRDefault="00A03D81">
      <w:pPr>
        <w:pStyle w:val="af0"/>
        <w:rPr>
          <w:rtl/>
        </w:rPr>
      </w:pPr>
      <w:r>
        <w:rPr>
          <w:rFonts w:hint="eastAsia"/>
          <w:rtl/>
        </w:rPr>
        <w:t>רומן</w:t>
      </w:r>
      <w:r>
        <w:rPr>
          <w:rtl/>
        </w:rPr>
        <w:t xml:space="preserve"> ברונפמן (מרצ):</w:t>
      </w:r>
    </w:p>
    <w:p w14:paraId="3712D28F" w14:textId="77777777" w:rsidR="00000000" w:rsidRDefault="00A03D81">
      <w:pPr>
        <w:pStyle w:val="a0"/>
        <w:rPr>
          <w:rFonts w:hint="cs"/>
          <w:rtl/>
        </w:rPr>
      </w:pPr>
    </w:p>
    <w:p w14:paraId="682484E6" w14:textId="77777777" w:rsidR="00000000" w:rsidRDefault="00A03D81">
      <w:pPr>
        <w:pStyle w:val="a0"/>
        <w:rPr>
          <w:rFonts w:hint="cs"/>
          <w:rtl/>
        </w:rPr>
      </w:pPr>
      <w:r>
        <w:rPr>
          <w:rFonts w:hint="cs"/>
          <w:rtl/>
        </w:rPr>
        <w:t>אתם ממונים על המצב החברתי.</w:t>
      </w:r>
    </w:p>
    <w:p w14:paraId="5C0B5A4C" w14:textId="77777777" w:rsidR="00000000" w:rsidRDefault="00A03D81">
      <w:pPr>
        <w:pStyle w:val="a0"/>
        <w:rPr>
          <w:rFonts w:hint="cs"/>
          <w:rtl/>
        </w:rPr>
      </w:pPr>
    </w:p>
    <w:p w14:paraId="3A940148" w14:textId="77777777" w:rsidR="00000000" w:rsidRDefault="00A03D81">
      <w:pPr>
        <w:pStyle w:val="-"/>
        <w:rPr>
          <w:rtl/>
        </w:rPr>
      </w:pPr>
      <w:bookmarkStart w:id="180" w:name="FS000001025T16_02_2004_18_54_55C"/>
      <w:bookmarkEnd w:id="180"/>
      <w:r>
        <w:rPr>
          <w:rtl/>
        </w:rPr>
        <w:t>גילה גמליאל (הליכוד):</w:t>
      </w:r>
    </w:p>
    <w:p w14:paraId="5B0201AB" w14:textId="77777777" w:rsidR="00000000" w:rsidRDefault="00A03D81">
      <w:pPr>
        <w:pStyle w:val="a0"/>
        <w:rPr>
          <w:rtl/>
        </w:rPr>
      </w:pPr>
    </w:p>
    <w:p w14:paraId="7706E724" w14:textId="77777777" w:rsidR="00000000" w:rsidRDefault="00A03D81">
      <w:pPr>
        <w:pStyle w:val="a0"/>
        <w:rPr>
          <w:rFonts w:hint="cs"/>
          <w:rtl/>
        </w:rPr>
      </w:pPr>
      <w:r>
        <w:rPr>
          <w:rFonts w:hint="cs"/>
          <w:rtl/>
        </w:rPr>
        <w:t>הניסיון שלכם בכל פעם מחדש להעלות נושאים על הפרסומים שאיזה</w:t>
      </w:r>
      <w:r>
        <w:rPr>
          <w:rFonts w:hint="cs"/>
          <w:rtl/>
        </w:rPr>
        <w:t xml:space="preserve"> שר אמר, האם זה נושא לאי-אמון בממשלה? חסרים לכם דברים להעלות לסדר-היום שאתם מציעים דברים כאלה? אני לא מבינה אתכם. </w:t>
      </w:r>
    </w:p>
    <w:p w14:paraId="5EDE511A" w14:textId="77777777" w:rsidR="00000000" w:rsidRDefault="00A03D81">
      <w:pPr>
        <w:pStyle w:val="a0"/>
        <w:rPr>
          <w:rFonts w:hint="cs"/>
          <w:rtl/>
        </w:rPr>
      </w:pPr>
    </w:p>
    <w:p w14:paraId="11DA4A8F" w14:textId="77777777" w:rsidR="00000000" w:rsidRDefault="00A03D81">
      <w:pPr>
        <w:pStyle w:val="af0"/>
        <w:rPr>
          <w:rtl/>
        </w:rPr>
      </w:pPr>
      <w:r>
        <w:rPr>
          <w:rFonts w:hint="eastAsia"/>
          <w:rtl/>
        </w:rPr>
        <w:t>קולט</w:t>
      </w:r>
      <w:r>
        <w:rPr>
          <w:rtl/>
        </w:rPr>
        <w:t xml:space="preserve"> אביטל (העבודה-מימד):</w:t>
      </w:r>
    </w:p>
    <w:p w14:paraId="7E6B09F1" w14:textId="77777777" w:rsidR="00000000" w:rsidRDefault="00A03D81">
      <w:pPr>
        <w:pStyle w:val="a0"/>
        <w:rPr>
          <w:rFonts w:hint="cs"/>
          <w:rtl/>
        </w:rPr>
      </w:pPr>
    </w:p>
    <w:p w14:paraId="6B695304" w14:textId="77777777" w:rsidR="00000000" w:rsidRDefault="00A03D81">
      <w:pPr>
        <w:pStyle w:val="a0"/>
        <w:ind w:firstLine="720"/>
        <w:rPr>
          <w:rFonts w:hint="cs"/>
          <w:rtl/>
        </w:rPr>
      </w:pPr>
      <w:r>
        <w:rPr>
          <w:rFonts w:hint="cs"/>
          <w:rtl/>
        </w:rPr>
        <w:t>מחיר הלחם לא מספיק לך?</w:t>
      </w:r>
    </w:p>
    <w:p w14:paraId="42A2B305" w14:textId="77777777" w:rsidR="00000000" w:rsidRDefault="00A03D81">
      <w:pPr>
        <w:pStyle w:val="a0"/>
        <w:rPr>
          <w:rFonts w:hint="cs"/>
          <w:rtl/>
        </w:rPr>
      </w:pPr>
    </w:p>
    <w:p w14:paraId="76BA9650" w14:textId="77777777" w:rsidR="00000000" w:rsidRDefault="00A03D81">
      <w:pPr>
        <w:pStyle w:val="-"/>
        <w:rPr>
          <w:rtl/>
        </w:rPr>
      </w:pPr>
      <w:bookmarkStart w:id="181" w:name="FS000001025T16_02_2004_18_58_04C"/>
      <w:bookmarkEnd w:id="181"/>
      <w:r>
        <w:rPr>
          <w:rtl/>
        </w:rPr>
        <w:t>גילה גמליאל (הליכוד):</w:t>
      </w:r>
    </w:p>
    <w:p w14:paraId="6F25708C" w14:textId="77777777" w:rsidR="00000000" w:rsidRDefault="00A03D81">
      <w:pPr>
        <w:pStyle w:val="a0"/>
        <w:rPr>
          <w:rtl/>
        </w:rPr>
      </w:pPr>
    </w:p>
    <w:p w14:paraId="0A5BA3DF" w14:textId="77777777" w:rsidR="00000000" w:rsidRDefault="00A03D81">
      <w:pPr>
        <w:pStyle w:val="a0"/>
        <w:rPr>
          <w:rFonts w:hint="cs"/>
          <w:rtl/>
        </w:rPr>
      </w:pPr>
      <w:r>
        <w:rPr>
          <w:rFonts w:hint="cs"/>
          <w:rtl/>
        </w:rPr>
        <w:t xml:space="preserve">אני מנסה בכל פעם מחדש להבין </w:t>
      </w:r>
      <w:bookmarkStart w:id="182" w:name="FS000001025T16_02_2004_18_33_39C"/>
      <w:bookmarkStart w:id="183" w:name="FS000001025T16_02_2004_18_33_52C"/>
      <w:bookmarkEnd w:id="182"/>
      <w:bookmarkEnd w:id="183"/>
      <w:r>
        <w:rPr>
          <w:rFonts w:hint="cs"/>
          <w:rtl/>
        </w:rPr>
        <w:t xml:space="preserve">איך אתם, בתור אופוזיציה מרוסקת, מנסים </w:t>
      </w:r>
      <w:r>
        <w:rPr>
          <w:rFonts w:hint="cs"/>
          <w:rtl/>
        </w:rPr>
        <w:t xml:space="preserve">למצוא נושאים ואולי כך לנסות לאחות את כל הקרעים באופוזיציה, ומה שאתם עושים זה שאתם דואגים בעצם למצב שיש קואליציה מקיר לקיר להצביע נגד הצעות האי-אמון שלכם. </w:t>
      </w:r>
    </w:p>
    <w:p w14:paraId="78AA62F9" w14:textId="77777777" w:rsidR="00000000" w:rsidRDefault="00A03D81">
      <w:pPr>
        <w:pStyle w:val="a0"/>
        <w:rPr>
          <w:rFonts w:hint="cs"/>
          <w:rtl/>
        </w:rPr>
      </w:pPr>
    </w:p>
    <w:p w14:paraId="3BA3D6CE" w14:textId="77777777" w:rsidR="00000000" w:rsidRDefault="00A03D81">
      <w:pPr>
        <w:pStyle w:val="af0"/>
        <w:rPr>
          <w:rtl/>
        </w:rPr>
      </w:pPr>
      <w:r>
        <w:rPr>
          <w:rFonts w:hint="eastAsia"/>
          <w:rtl/>
        </w:rPr>
        <w:t>דליה</w:t>
      </w:r>
      <w:r>
        <w:rPr>
          <w:rtl/>
        </w:rPr>
        <w:t xml:space="preserve"> איציק (העבודה-מימד):</w:t>
      </w:r>
    </w:p>
    <w:p w14:paraId="1774697E" w14:textId="77777777" w:rsidR="00000000" w:rsidRDefault="00A03D81">
      <w:pPr>
        <w:pStyle w:val="a0"/>
        <w:rPr>
          <w:rFonts w:hint="cs"/>
          <w:rtl/>
        </w:rPr>
      </w:pPr>
    </w:p>
    <w:p w14:paraId="67FFB347" w14:textId="77777777" w:rsidR="00000000" w:rsidRDefault="00A03D81">
      <w:pPr>
        <w:pStyle w:val="a0"/>
        <w:rPr>
          <w:rFonts w:hint="cs"/>
          <w:rtl/>
        </w:rPr>
      </w:pPr>
      <w:r>
        <w:rPr>
          <w:rFonts w:hint="cs"/>
          <w:rtl/>
        </w:rPr>
        <w:t xml:space="preserve">תיכף נראה את הקואליציה מקיר לקיר. </w:t>
      </w:r>
    </w:p>
    <w:p w14:paraId="578DA6F3" w14:textId="77777777" w:rsidR="00000000" w:rsidRDefault="00A03D81">
      <w:pPr>
        <w:pStyle w:val="a0"/>
        <w:rPr>
          <w:rFonts w:hint="cs"/>
          <w:rtl/>
        </w:rPr>
      </w:pPr>
    </w:p>
    <w:p w14:paraId="704A914A" w14:textId="77777777" w:rsidR="00000000" w:rsidRDefault="00A03D81">
      <w:pPr>
        <w:pStyle w:val="-"/>
        <w:rPr>
          <w:rtl/>
        </w:rPr>
      </w:pPr>
      <w:bookmarkStart w:id="184" w:name="FS000001025T16_02_2004_18_59_52C"/>
      <w:bookmarkEnd w:id="184"/>
      <w:r>
        <w:rPr>
          <w:rtl/>
        </w:rPr>
        <w:t>גילה גמליאל (הליכוד):</w:t>
      </w:r>
    </w:p>
    <w:p w14:paraId="77B4BBFD" w14:textId="77777777" w:rsidR="00000000" w:rsidRDefault="00A03D81">
      <w:pPr>
        <w:pStyle w:val="a0"/>
        <w:ind w:firstLine="0"/>
        <w:rPr>
          <w:rFonts w:hint="cs"/>
          <w:rtl/>
        </w:rPr>
      </w:pPr>
      <w:bookmarkStart w:id="185" w:name="FS000001025T16_02_2004_18_34_25C"/>
      <w:bookmarkEnd w:id="185"/>
    </w:p>
    <w:p w14:paraId="6B9CDFB4" w14:textId="77777777" w:rsidR="00000000" w:rsidRDefault="00A03D81">
      <w:pPr>
        <w:pStyle w:val="a0"/>
        <w:rPr>
          <w:rFonts w:hint="cs"/>
          <w:rtl/>
        </w:rPr>
      </w:pPr>
      <w:r>
        <w:rPr>
          <w:rFonts w:hint="cs"/>
          <w:rtl/>
        </w:rPr>
        <w:t>חברת הכנסת דלי</w:t>
      </w:r>
      <w:r>
        <w:rPr>
          <w:rFonts w:hint="cs"/>
          <w:rtl/>
        </w:rPr>
        <w:t>ה איציק, אני רוצה לשאול אותך שאלה: אתם בעצמכם ביקשתם היום לדון בנושא התנהלות הממשלה במלאות שנה לתפקודה. אתם חושבים שהעם במדינת ישראל באמת יתייחס ברצינות לזה שלאורך כל השנים שבהן מפלגת העבודה היתה בשלטון והשתתפה בממשלת אחדות, ואתם בתוך כל ממשלות ישראל לדורו</w:t>
      </w:r>
      <w:r>
        <w:rPr>
          <w:rFonts w:hint="cs"/>
          <w:rtl/>
        </w:rPr>
        <w:t>תיהן - במשך שנה אחת מובילים למצב חברתי וכלכלי שאתם זועקים כנגדו? איפה הייתם עד היום? מה עשיתם כדי לשפר את זה?</w:t>
      </w:r>
    </w:p>
    <w:p w14:paraId="7C3EF3E6" w14:textId="77777777" w:rsidR="00000000" w:rsidRDefault="00A03D81">
      <w:pPr>
        <w:pStyle w:val="a0"/>
        <w:rPr>
          <w:rFonts w:hint="cs"/>
          <w:rtl/>
        </w:rPr>
      </w:pPr>
    </w:p>
    <w:p w14:paraId="161FB3F8" w14:textId="77777777" w:rsidR="00000000" w:rsidRDefault="00A03D81">
      <w:pPr>
        <w:pStyle w:val="a0"/>
        <w:rPr>
          <w:rFonts w:hint="cs"/>
          <w:rtl/>
        </w:rPr>
      </w:pPr>
      <w:r>
        <w:rPr>
          <w:rFonts w:hint="cs"/>
          <w:rtl/>
        </w:rPr>
        <w:t xml:space="preserve">אני רוצה לומר לכם בצורה חד-משמעית שאני, באופן אישי, מאוד מאוכזבת מחוסר עמוד השדרה שלכם, מחוסר היכולת שלכם לבוא </w:t>
      </w:r>
      <w:r>
        <w:rPr>
          <w:rFonts w:hint="eastAsia"/>
          <w:rtl/>
        </w:rPr>
        <w:t>–</w:t>
      </w:r>
      <w:r>
        <w:rPr>
          <w:rFonts w:hint="cs"/>
          <w:rtl/>
        </w:rPr>
        <w:t xml:space="preserve"> באמת </w:t>
      </w:r>
      <w:r>
        <w:rPr>
          <w:rFonts w:hint="eastAsia"/>
          <w:rtl/>
        </w:rPr>
        <w:t xml:space="preserve">– </w:t>
      </w:r>
      <w:r>
        <w:rPr>
          <w:rFonts w:hint="cs"/>
          <w:rtl/>
        </w:rPr>
        <w:t>בנושאים שגם אנחנו נשקול פ</w:t>
      </w:r>
      <w:r>
        <w:rPr>
          <w:rFonts w:hint="cs"/>
          <w:rtl/>
        </w:rPr>
        <w:t xml:space="preserve">עמיים את עצם ההגעה שלנו כאן למליאה. </w:t>
      </w:r>
    </w:p>
    <w:p w14:paraId="5947FCD8" w14:textId="77777777" w:rsidR="00000000" w:rsidRDefault="00A03D81">
      <w:pPr>
        <w:pStyle w:val="a0"/>
        <w:rPr>
          <w:rFonts w:hint="cs"/>
          <w:rtl/>
        </w:rPr>
      </w:pPr>
    </w:p>
    <w:p w14:paraId="39BBDCCF" w14:textId="77777777" w:rsidR="00000000" w:rsidRDefault="00A03D81">
      <w:pPr>
        <w:pStyle w:val="a0"/>
        <w:rPr>
          <w:rFonts w:hint="cs"/>
          <w:rtl/>
        </w:rPr>
      </w:pPr>
      <w:r>
        <w:rPr>
          <w:rFonts w:hint="cs"/>
          <w:rtl/>
        </w:rPr>
        <w:t xml:space="preserve">עכשיו אני רוצה לעבור לפרסומים בדבר קריאתו של השר אלון למיסיונרים נוצרים להעביר את המוסלמים לאור ולנאורות של הנצרות. אני רוצה לומר שאני חושבת שאומנם אין מקום לאמירה הזאת. עם זאת, אני אומרת שבין זה שאין מקום לאמירה כזאת </w:t>
      </w:r>
      <w:r>
        <w:rPr>
          <w:rFonts w:hint="cs"/>
          <w:rtl/>
        </w:rPr>
        <w:t xml:space="preserve">לבין הנתון שבו אתם מסמנים כביכול ממשלה שלמה שאמרה את הדברים האלה, אתם עושים עוול לעצמכם. במקום לקחת את הדברים ברצינות הראויה, בעצם היותכם מעלים לסדר-היום את האמירה הזאת, שאני מאמינה שמרבית הממשלה, אם לא כולה, לא מסכימה לה בכלל - - - </w:t>
      </w:r>
    </w:p>
    <w:p w14:paraId="7712D214" w14:textId="77777777" w:rsidR="00000000" w:rsidRDefault="00A03D81">
      <w:pPr>
        <w:pStyle w:val="a0"/>
        <w:rPr>
          <w:rFonts w:hint="cs"/>
          <w:rtl/>
        </w:rPr>
      </w:pPr>
    </w:p>
    <w:p w14:paraId="28124426" w14:textId="77777777" w:rsidR="00000000" w:rsidRDefault="00A03D81">
      <w:pPr>
        <w:pStyle w:val="af0"/>
        <w:rPr>
          <w:rtl/>
        </w:rPr>
      </w:pPr>
      <w:r>
        <w:rPr>
          <w:rFonts w:hint="eastAsia"/>
          <w:rtl/>
        </w:rPr>
        <w:t>אברהם</w:t>
      </w:r>
      <w:r>
        <w:rPr>
          <w:rtl/>
        </w:rPr>
        <w:t xml:space="preserve"> בורג (העבודה-מי</w:t>
      </w:r>
      <w:r>
        <w:rPr>
          <w:rtl/>
        </w:rPr>
        <w:t>מד):</w:t>
      </w:r>
    </w:p>
    <w:p w14:paraId="5FCD3B72" w14:textId="77777777" w:rsidR="00000000" w:rsidRDefault="00A03D81">
      <w:pPr>
        <w:pStyle w:val="a0"/>
        <w:rPr>
          <w:rFonts w:hint="cs"/>
          <w:rtl/>
        </w:rPr>
      </w:pPr>
    </w:p>
    <w:p w14:paraId="5F6E75DB" w14:textId="77777777" w:rsidR="00000000" w:rsidRDefault="00A03D81">
      <w:pPr>
        <w:pStyle w:val="a0"/>
        <w:ind w:firstLine="720"/>
        <w:rPr>
          <w:rFonts w:hint="cs"/>
          <w:rtl/>
        </w:rPr>
      </w:pPr>
      <w:r>
        <w:rPr>
          <w:rFonts w:hint="cs"/>
          <w:rtl/>
        </w:rPr>
        <w:t xml:space="preserve">אז אנחנו לא בסדר. נא להחליף את האופוזיציה. </w:t>
      </w:r>
    </w:p>
    <w:p w14:paraId="2BAC2C8D" w14:textId="77777777" w:rsidR="00000000" w:rsidRDefault="00A03D81">
      <w:pPr>
        <w:pStyle w:val="a0"/>
        <w:rPr>
          <w:rFonts w:hint="cs"/>
          <w:rtl/>
        </w:rPr>
      </w:pPr>
    </w:p>
    <w:p w14:paraId="0735D679" w14:textId="77777777" w:rsidR="00000000" w:rsidRDefault="00A03D81">
      <w:pPr>
        <w:pStyle w:val="-"/>
        <w:rPr>
          <w:rtl/>
        </w:rPr>
      </w:pPr>
      <w:bookmarkStart w:id="186" w:name="FS000001025T16_02_2004_18_36_21C"/>
      <w:bookmarkEnd w:id="186"/>
      <w:r>
        <w:rPr>
          <w:rtl/>
        </w:rPr>
        <w:t>גילה גמליאל (הליכוד):</w:t>
      </w:r>
    </w:p>
    <w:p w14:paraId="37718ABE" w14:textId="77777777" w:rsidR="00000000" w:rsidRDefault="00A03D81">
      <w:pPr>
        <w:pStyle w:val="a0"/>
        <w:rPr>
          <w:rtl/>
        </w:rPr>
      </w:pPr>
    </w:p>
    <w:p w14:paraId="19E46A00" w14:textId="77777777" w:rsidR="00000000" w:rsidRDefault="00A03D81">
      <w:pPr>
        <w:pStyle w:val="a0"/>
        <w:rPr>
          <w:rFonts w:hint="cs"/>
          <w:rtl/>
        </w:rPr>
      </w:pPr>
      <w:r>
        <w:rPr>
          <w:rFonts w:hint="cs"/>
          <w:rtl/>
        </w:rPr>
        <w:t xml:space="preserve">- - - ועם זאת, להגיש על זה אי-אמון? איפה הגבול, חבר הכנסת ואסל טאהא? אפשר להסתייג מעצם הדברים, אפשר למחות עליהם </w:t>
      </w:r>
      <w:r>
        <w:rPr>
          <w:rFonts w:hint="eastAsia"/>
          <w:rtl/>
        </w:rPr>
        <w:t>–</w:t>
      </w:r>
      <w:r>
        <w:rPr>
          <w:rFonts w:hint="cs"/>
          <w:rtl/>
        </w:rPr>
        <w:t xml:space="preserve"> מה בין זה ובין הגשת אי-אמון?</w:t>
      </w:r>
    </w:p>
    <w:p w14:paraId="6AC346B5" w14:textId="77777777" w:rsidR="00000000" w:rsidRDefault="00A03D81">
      <w:pPr>
        <w:pStyle w:val="af0"/>
        <w:rPr>
          <w:rFonts w:hint="cs"/>
          <w:rtl/>
        </w:rPr>
      </w:pPr>
    </w:p>
    <w:p w14:paraId="607C7D3F" w14:textId="77777777" w:rsidR="00000000" w:rsidRDefault="00A03D81">
      <w:pPr>
        <w:pStyle w:val="af0"/>
        <w:rPr>
          <w:rtl/>
        </w:rPr>
      </w:pPr>
      <w:r>
        <w:rPr>
          <w:rFonts w:hint="eastAsia"/>
          <w:rtl/>
        </w:rPr>
        <w:t>ואסל</w:t>
      </w:r>
      <w:r>
        <w:rPr>
          <w:rtl/>
        </w:rPr>
        <w:t xml:space="preserve"> טאהא (בל"ד):</w:t>
      </w:r>
    </w:p>
    <w:p w14:paraId="22DDBE84" w14:textId="77777777" w:rsidR="00000000" w:rsidRDefault="00A03D81">
      <w:pPr>
        <w:pStyle w:val="a0"/>
        <w:ind w:firstLine="0"/>
        <w:rPr>
          <w:rFonts w:hint="cs"/>
          <w:rtl/>
        </w:rPr>
      </w:pPr>
    </w:p>
    <w:p w14:paraId="2FE2A59F" w14:textId="77777777" w:rsidR="00000000" w:rsidRDefault="00A03D81">
      <w:pPr>
        <w:pStyle w:val="a0"/>
        <w:ind w:firstLine="720"/>
        <w:rPr>
          <w:rFonts w:hint="cs"/>
          <w:rtl/>
        </w:rPr>
      </w:pPr>
      <w:r>
        <w:rPr>
          <w:rFonts w:hint="cs"/>
          <w:rtl/>
        </w:rPr>
        <w:t>אבל זה שר, שר בממשל</w:t>
      </w:r>
      <w:r>
        <w:rPr>
          <w:rFonts w:hint="cs"/>
          <w:rtl/>
        </w:rPr>
        <w:t xml:space="preserve">ה. </w:t>
      </w:r>
    </w:p>
    <w:p w14:paraId="24F88C2C" w14:textId="77777777" w:rsidR="00000000" w:rsidRDefault="00A03D81">
      <w:pPr>
        <w:pStyle w:val="a0"/>
        <w:rPr>
          <w:rFonts w:hint="cs"/>
          <w:rtl/>
        </w:rPr>
      </w:pPr>
    </w:p>
    <w:p w14:paraId="6E262B6E" w14:textId="77777777" w:rsidR="00000000" w:rsidRDefault="00A03D81">
      <w:pPr>
        <w:pStyle w:val="-"/>
        <w:rPr>
          <w:rtl/>
        </w:rPr>
      </w:pPr>
      <w:bookmarkStart w:id="187" w:name="FS000001025T16_02_2004_18_36_38C"/>
      <w:bookmarkEnd w:id="187"/>
      <w:r>
        <w:rPr>
          <w:rtl/>
        </w:rPr>
        <w:t>גילה גמליאל (הליכוד):</w:t>
      </w:r>
    </w:p>
    <w:p w14:paraId="495D04AF" w14:textId="77777777" w:rsidR="00000000" w:rsidRDefault="00A03D81">
      <w:pPr>
        <w:pStyle w:val="a0"/>
        <w:rPr>
          <w:rtl/>
        </w:rPr>
      </w:pPr>
    </w:p>
    <w:p w14:paraId="108992CE" w14:textId="77777777" w:rsidR="00000000" w:rsidRDefault="00A03D81">
      <w:pPr>
        <w:pStyle w:val="a0"/>
        <w:rPr>
          <w:rFonts w:hint="cs"/>
          <w:rtl/>
        </w:rPr>
      </w:pPr>
      <w:r>
        <w:rPr>
          <w:rFonts w:hint="cs"/>
          <w:rtl/>
        </w:rPr>
        <w:t xml:space="preserve">אני רוצה לומר דבר חשוב אחד. מכיוון שבודדים הם הנושאים שיכולה להיות עליהם הסכמה באופוזיציה, אני יכולה להבין את המגבלות שאתם נמצאים בהן. אני רוצה לומר לכם דבר פשוט </w:t>
      </w:r>
      <w:r>
        <w:rPr>
          <w:rFonts w:hint="eastAsia"/>
          <w:rtl/>
        </w:rPr>
        <w:t>–</w:t>
      </w:r>
      <w:r>
        <w:rPr>
          <w:rFonts w:hint="cs"/>
          <w:rtl/>
        </w:rPr>
        <w:t xml:space="preserve"> הממשלה בראשות אריאל שרון חוגגת היום שנה לכהונתה, ותמשיך לחגוג מד</w:t>
      </w:r>
      <w:r>
        <w:rPr>
          <w:rFonts w:hint="cs"/>
          <w:rtl/>
        </w:rPr>
        <w:t xml:space="preserve">י שנה, לא עם כל הניסיונות שלכם לקצר את משך הכהונה של ממשלת ישראל וכנסת ישראל. אני אופטימית מאוד. אני אומרת בצורה חד-משמעית, שהממשלה הזאת תמשיך את כהונתה, למורת רוחם של חלק מחברי באופוזיציה - - </w:t>
      </w:r>
    </w:p>
    <w:p w14:paraId="08D1AB87" w14:textId="77777777" w:rsidR="00000000" w:rsidRDefault="00A03D81">
      <w:pPr>
        <w:pStyle w:val="a0"/>
        <w:rPr>
          <w:rFonts w:hint="cs"/>
          <w:rtl/>
        </w:rPr>
      </w:pPr>
    </w:p>
    <w:p w14:paraId="6EAE007B" w14:textId="77777777" w:rsidR="00000000" w:rsidRDefault="00A03D81">
      <w:pPr>
        <w:pStyle w:val="af0"/>
        <w:rPr>
          <w:rtl/>
        </w:rPr>
      </w:pPr>
      <w:r>
        <w:rPr>
          <w:rFonts w:hint="eastAsia"/>
          <w:rtl/>
        </w:rPr>
        <w:t>אברהם</w:t>
      </w:r>
      <w:r>
        <w:rPr>
          <w:rtl/>
        </w:rPr>
        <w:t xml:space="preserve"> בייגה שוחט (העבודה-מימד):</w:t>
      </w:r>
    </w:p>
    <w:p w14:paraId="24554F7E" w14:textId="77777777" w:rsidR="00000000" w:rsidRDefault="00A03D81">
      <w:pPr>
        <w:pStyle w:val="a0"/>
        <w:rPr>
          <w:rFonts w:hint="cs"/>
          <w:rtl/>
        </w:rPr>
      </w:pPr>
    </w:p>
    <w:p w14:paraId="77D76252" w14:textId="77777777" w:rsidR="00000000" w:rsidRDefault="00A03D81">
      <w:pPr>
        <w:pStyle w:val="a0"/>
        <w:rPr>
          <w:rFonts w:hint="cs"/>
          <w:rtl/>
        </w:rPr>
      </w:pPr>
      <w:r>
        <w:rPr>
          <w:rFonts w:hint="cs"/>
          <w:rtl/>
        </w:rPr>
        <w:t xml:space="preserve"> גם בקואליציה. </w:t>
      </w:r>
    </w:p>
    <w:p w14:paraId="1CE3E3EB" w14:textId="77777777" w:rsidR="00000000" w:rsidRDefault="00A03D81">
      <w:pPr>
        <w:pStyle w:val="a0"/>
        <w:rPr>
          <w:rFonts w:hint="cs"/>
          <w:rtl/>
        </w:rPr>
      </w:pPr>
    </w:p>
    <w:p w14:paraId="6DAB7939" w14:textId="77777777" w:rsidR="00000000" w:rsidRDefault="00A03D81">
      <w:pPr>
        <w:pStyle w:val="-"/>
        <w:rPr>
          <w:rtl/>
        </w:rPr>
      </w:pPr>
      <w:bookmarkStart w:id="188" w:name="FS000001025T16_02_2004_18_37_26C"/>
      <w:bookmarkEnd w:id="188"/>
      <w:r>
        <w:rPr>
          <w:rtl/>
        </w:rPr>
        <w:t>גילה גמליאל</w:t>
      </w:r>
      <w:r>
        <w:rPr>
          <w:rtl/>
        </w:rPr>
        <w:t xml:space="preserve"> (הליכוד):</w:t>
      </w:r>
    </w:p>
    <w:p w14:paraId="66566B27" w14:textId="77777777" w:rsidR="00000000" w:rsidRDefault="00A03D81">
      <w:pPr>
        <w:pStyle w:val="a0"/>
        <w:rPr>
          <w:rtl/>
        </w:rPr>
      </w:pPr>
    </w:p>
    <w:p w14:paraId="1C59A34B" w14:textId="77777777" w:rsidR="00000000" w:rsidRDefault="00A03D81">
      <w:pPr>
        <w:pStyle w:val="a0"/>
        <w:rPr>
          <w:rFonts w:hint="cs"/>
          <w:rtl/>
        </w:rPr>
      </w:pPr>
      <w:r>
        <w:rPr>
          <w:rFonts w:hint="cs"/>
          <w:rtl/>
        </w:rPr>
        <w:t xml:space="preserve">- - ולמרות </w:t>
      </w:r>
      <w:r>
        <w:rPr>
          <w:rFonts w:hint="eastAsia"/>
          <w:rtl/>
        </w:rPr>
        <w:t>–</w:t>
      </w:r>
      <w:r>
        <w:rPr>
          <w:rFonts w:hint="cs"/>
          <w:rtl/>
        </w:rPr>
        <w:t xml:space="preserve"> אולי </w:t>
      </w:r>
      <w:r>
        <w:rPr>
          <w:rFonts w:hint="eastAsia"/>
          <w:rtl/>
        </w:rPr>
        <w:t>–</w:t>
      </w:r>
      <w:r>
        <w:rPr>
          <w:rFonts w:hint="cs"/>
          <w:rtl/>
        </w:rPr>
        <w:t xml:space="preserve"> רצונם העז להיכנס לממשלה. אני רוצה לומר לכם, שאנחנו לא ניתן לזה יד. הממשלה הזאת היא שתמשיך לכהן; הממשלה בהרכבה הנוכחי, עם כבוד ראש הממשלה. אני רוצה לומר, שכל ניסיונות השווא, כל פעם מחדש, לצייר תמונה אחרת </w:t>
      </w:r>
      <w:r>
        <w:rPr>
          <w:rFonts w:hint="eastAsia"/>
          <w:rtl/>
        </w:rPr>
        <w:t>–</w:t>
      </w:r>
      <w:r>
        <w:rPr>
          <w:rFonts w:hint="cs"/>
          <w:rtl/>
        </w:rPr>
        <w:t xml:space="preserve"> צר לי לאכזב אתכם. </w:t>
      </w:r>
    </w:p>
    <w:p w14:paraId="35DA2BD8" w14:textId="77777777" w:rsidR="00000000" w:rsidRDefault="00A03D81">
      <w:pPr>
        <w:pStyle w:val="a0"/>
        <w:rPr>
          <w:rFonts w:hint="cs"/>
          <w:rtl/>
        </w:rPr>
      </w:pPr>
    </w:p>
    <w:p w14:paraId="0DD0CEC5" w14:textId="77777777" w:rsidR="00000000" w:rsidRDefault="00A03D81">
      <w:pPr>
        <w:pStyle w:val="a0"/>
        <w:rPr>
          <w:rFonts w:hint="cs"/>
          <w:rtl/>
        </w:rPr>
      </w:pPr>
      <w:r>
        <w:rPr>
          <w:rFonts w:hint="cs"/>
          <w:rtl/>
        </w:rPr>
        <w:t>אני רוצה לומר לכל החברים באופוזיציה, תמשיכו לעשות ניסיונות נואשים למצוא דבקים כלשהם כדי להדביק את הרסיסים שאתם נמצאים בהם, אבל צר לי, הניסיון הכושל שלכם לא יוביל למהפך שאתם מייחלים לו. ההיפך הוא הנכון. אנחנו כאן, כל החברים מהקואליציה, עומדים מאחורי ראש המ</w:t>
      </w:r>
      <w:r>
        <w:rPr>
          <w:rFonts w:hint="cs"/>
          <w:rtl/>
        </w:rPr>
        <w:t>משלה ומאחורי הממשלה.</w:t>
      </w:r>
    </w:p>
    <w:p w14:paraId="1E99121E" w14:textId="77777777" w:rsidR="00000000" w:rsidRDefault="00A03D81">
      <w:pPr>
        <w:pStyle w:val="a0"/>
        <w:rPr>
          <w:rFonts w:hint="cs"/>
          <w:rtl/>
        </w:rPr>
      </w:pPr>
    </w:p>
    <w:p w14:paraId="7158C55D" w14:textId="77777777" w:rsidR="00000000" w:rsidRDefault="00A03D81">
      <w:pPr>
        <w:pStyle w:val="af0"/>
        <w:rPr>
          <w:rtl/>
        </w:rPr>
      </w:pPr>
      <w:r>
        <w:rPr>
          <w:rFonts w:hint="eastAsia"/>
          <w:rtl/>
        </w:rPr>
        <w:t>דני</w:t>
      </w:r>
      <w:r>
        <w:rPr>
          <w:rtl/>
        </w:rPr>
        <w:t xml:space="preserve"> יתום (העבודה-מימד):</w:t>
      </w:r>
    </w:p>
    <w:p w14:paraId="75987106" w14:textId="77777777" w:rsidR="00000000" w:rsidRDefault="00A03D81">
      <w:pPr>
        <w:pStyle w:val="a0"/>
        <w:rPr>
          <w:rFonts w:hint="cs"/>
          <w:rtl/>
        </w:rPr>
      </w:pPr>
    </w:p>
    <w:p w14:paraId="7434F747" w14:textId="77777777" w:rsidR="00000000" w:rsidRDefault="00A03D81">
      <w:pPr>
        <w:pStyle w:val="a0"/>
        <w:rPr>
          <w:rFonts w:hint="cs"/>
          <w:rtl/>
        </w:rPr>
      </w:pPr>
      <w:r>
        <w:rPr>
          <w:rFonts w:hint="cs"/>
          <w:rtl/>
        </w:rPr>
        <w:t>כל החברים?</w:t>
      </w:r>
    </w:p>
    <w:p w14:paraId="2EFF41A0" w14:textId="77777777" w:rsidR="00000000" w:rsidRDefault="00A03D81">
      <w:pPr>
        <w:pStyle w:val="a0"/>
        <w:rPr>
          <w:rFonts w:hint="cs"/>
          <w:rtl/>
        </w:rPr>
      </w:pPr>
    </w:p>
    <w:p w14:paraId="11856115" w14:textId="77777777" w:rsidR="00000000" w:rsidRDefault="00A03D81">
      <w:pPr>
        <w:pStyle w:val="-"/>
        <w:rPr>
          <w:rtl/>
        </w:rPr>
      </w:pPr>
      <w:bookmarkStart w:id="189" w:name="FS000001025T16_02_2004_19_12_11C"/>
      <w:bookmarkEnd w:id="189"/>
      <w:r>
        <w:rPr>
          <w:rtl/>
        </w:rPr>
        <w:t>גילה גמליאל (הליכוד):</w:t>
      </w:r>
    </w:p>
    <w:p w14:paraId="44EA20D2" w14:textId="77777777" w:rsidR="00000000" w:rsidRDefault="00A03D81">
      <w:pPr>
        <w:pStyle w:val="a0"/>
        <w:rPr>
          <w:rtl/>
        </w:rPr>
      </w:pPr>
    </w:p>
    <w:p w14:paraId="64F9E8FC" w14:textId="77777777" w:rsidR="00000000" w:rsidRDefault="00A03D81">
      <w:pPr>
        <w:pStyle w:val="a0"/>
        <w:rPr>
          <w:rFonts w:hint="cs"/>
          <w:rtl/>
        </w:rPr>
      </w:pPr>
      <w:r>
        <w:rPr>
          <w:rFonts w:hint="cs"/>
          <w:rtl/>
        </w:rPr>
        <w:t xml:space="preserve">ואנחנו רוצים לומר לכם בצורה חד-משמעית, שאנחנו נמשיך ליהנות מהרכבה הנוכחי של הממשלה, בלי שום שינוי, ודאי לא עם כניסתה של מפלגת העבודה. תודה רבה. </w:t>
      </w:r>
    </w:p>
    <w:p w14:paraId="626BFD70" w14:textId="77777777" w:rsidR="00000000" w:rsidRDefault="00A03D81">
      <w:pPr>
        <w:pStyle w:val="a0"/>
        <w:rPr>
          <w:rFonts w:hint="cs"/>
          <w:rtl/>
        </w:rPr>
      </w:pPr>
    </w:p>
    <w:p w14:paraId="63E68F1F" w14:textId="77777777" w:rsidR="00000000" w:rsidRDefault="00A03D81">
      <w:pPr>
        <w:pStyle w:val="af1"/>
        <w:rPr>
          <w:rFonts w:hint="cs"/>
          <w:rtl/>
        </w:rPr>
      </w:pPr>
      <w:bookmarkStart w:id="190" w:name="FS000001025T16_02_2004_18_38_21C"/>
      <w:bookmarkEnd w:id="190"/>
      <w:r>
        <w:rPr>
          <w:rtl/>
        </w:rPr>
        <w:t>היו"ר</w:t>
      </w:r>
      <w:r>
        <w:rPr>
          <w:rFonts w:hint="cs"/>
          <w:rtl/>
        </w:rPr>
        <w:t xml:space="preserve"> ראובן ריבלין:</w:t>
      </w:r>
    </w:p>
    <w:p w14:paraId="1F0D8582" w14:textId="77777777" w:rsidR="00000000" w:rsidRDefault="00A03D81">
      <w:pPr>
        <w:pStyle w:val="a0"/>
        <w:rPr>
          <w:rtl/>
        </w:rPr>
      </w:pPr>
    </w:p>
    <w:p w14:paraId="64C79F9F" w14:textId="77777777" w:rsidR="00000000" w:rsidRDefault="00A03D81">
      <w:pPr>
        <w:pStyle w:val="a0"/>
        <w:rPr>
          <w:rFonts w:hint="cs"/>
          <w:rtl/>
        </w:rPr>
      </w:pPr>
      <w:r>
        <w:rPr>
          <w:rFonts w:hint="cs"/>
          <w:rtl/>
        </w:rPr>
        <w:t>אני מוד</w:t>
      </w:r>
      <w:r>
        <w:rPr>
          <w:rFonts w:hint="cs"/>
          <w:rtl/>
        </w:rPr>
        <w:t xml:space="preserve">ה לחברת הכנסת גילה גמליאל. השר גדעון עזרא ישיב על כל דברי המשתתפים בדיון, על שלוש הצעות האי-אמון. </w:t>
      </w:r>
    </w:p>
    <w:p w14:paraId="594376F8" w14:textId="77777777" w:rsidR="00000000" w:rsidRDefault="00A03D81">
      <w:pPr>
        <w:pStyle w:val="a0"/>
        <w:rPr>
          <w:rFonts w:hint="cs"/>
          <w:rtl/>
        </w:rPr>
      </w:pPr>
    </w:p>
    <w:p w14:paraId="0C37EAA1" w14:textId="77777777" w:rsidR="00000000" w:rsidRDefault="00A03D81">
      <w:pPr>
        <w:pStyle w:val="af0"/>
        <w:rPr>
          <w:rtl/>
        </w:rPr>
      </w:pPr>
      <w:bookmarkStart w:id="191" w:name="FS000000474T16_02_2004_18_39_01"/>
      <w:bookmarkEnd w:id="191"/>
      <w:r>
        <w:rPr>
          <w:rFonts w:hint="eastAsia"/>
          <w:rtl/>
        </w:rPr>
        <w:t>השר</w:t>
      </w:r>
      <w:r>
        <w:rPr>
          <w:rtl/>
        </w:rPr>
        <w:t xml:space="preserve"> גדעון עזרא:</w:t>
      </w:r>
    </w:p>
    <w:p w14:paraId="5830D07E" w14:textId="77777777" w:rsidR="00000000" w:rsidRDefault="00A03D81">
      <w:pPr>
        <w:pStyle w:val="a0"/>
        <w:rPr>
          <w:rFonts w:hint="cs"/>
          <w:rtl/>
        </w:rPr>
      </w:pPr>
    </w:p>
    <w:p w14:paraId="63BB5FD7" w14:textId="77777777" w:rsidR="00000000" w:rsidRDefault="00A03D81">
      <w:pPr>
        <w:pStyle w:val="a0"/>
        <w:rPr>
          <w:rFonts w:hint="cs"/>
          <w:rtl/>
        </w:rPr>
      </w:pPr>
      <w:r>
        <w:rPr>
          <w:rFonts w:hint="cs"/>
          <w:rtl/>
        </w:rPr>
        <w:t xml:space="preserve">אי-אפשר, יש פה רעש. </w:t>
      </w:r>
    </w:p>
    <w:p w14:paraId="2658B4CA" w14:textId="77777777" w:rsidR="00000000" w:rsidRDefault="00A03D81">
      <w:pPr>
        <w:pStyle w:val="a0"/>
        <w:rPr>
          <w:rFonts w:hint="cs"/>
          <w:rtl/>
        </w:rPr>
      </w:pPr>
    </w:p>
    <w:p w14:paraId="341C82A0" w14:textId="77777777" w:rsidR="00000000" w:rsidRDefault="00A03D81">
      <w:pPr>
        <w:pStyle w:val="af1"/>
        <w:rPr>
          <w:rFonts w:hint="cs"/>
          <w:rtl/>
        </w:rPr>
      </w:pPr>
      <w:r>
        <w:rPr>
          <w:rFonts w:hint="eastAsia"/>
          <w:rtl/>
        </w:rPr>
        <w:t>היו</w:t>
      </w:r>
      <w:r>
        <w:rPr>
          <w:rtl/>
        </w:rPr>
        <w:t>"ר</w:t>
      </w:r>
      <w:r>
        <w:rPr>
          <w:rFonts w:hint="cs"/>
          <w:rtl/>
        </w:rPr>
        <w:t xml:space="preserve"> ראובן ריבלין:</w:t>
      </w:r>
    </w:p>
    <w:p w14:paraId="44CBF46A" w14:textId="77777777" w:rsidR="00000000" w:rsidRDefault="00A03D81">
      <w:pPr>
        <w:pStyle w:val="a0"/>
        <w:rPr>
          <w:rFonts w:hint="cs"/>
          <w:rtl/>
        </w:rPr>
      </w:pPr>
    </w:p>
    <w:p w14:paraId="5F6C5A80" w14:textId="77777777" w:rsidR="00000000" w:rsidRDefault="00A03D81">
      <w:pPr>
        <w:pStyle w:val="a0"/>
        <w:rPr>
          <w:rFonts w:hint="cs"/>
          <w:rtl/>
        </w:rPr>
      </w:pPr>
      <w:r>
        <w:rPr>
          <w:rFonts w:hint="cs"/>
          <w:rtl/>
        </w:rPr>
        <w:t xml:space="preserve">כבוד השר, אני יכול לעשות רק דברים שאני יכול לעשות </w:t>
      </w:r>
      <w:r>
        <w:rPr>
          <w:rFonts w:hint="eastAsia"/>
          <w:rtl/>
        </w:rPr>
        <w:t>–</w:t>
      </w:r>
      <w:r>
        <w:rPr>
          <w:rFonts w:hint="cs"/>
          <w:rtl/>
        </w:rPr>
        <w:t xml:space="preserve"> להשתיק חברי כנסת לפני הצבעה יהיה לי קשה מאוד</w:t>
      </w:r>
      <w:r>
        <w:rPr>
          <w:rFonts w:hint="cs"/>
          <w:rtl/>
        </w:rPr>
        <w:t xml:space="preserve">. אבל אדוני הרי מדבר לפרוטוקול ולעם ישראל, שזה יותר חשוב. </w:t>
      </w:r>
    </w:p>
    <w:p w14:paraId="5AD8D217" w14:textId="77777777" w:rsidR="00000000" w:rsidRDefault="00A03D81">
      <w:pPr>
        <w:pStyle w:val="a0"/>
        <w:rPr>
          <w:rFonts w:hint="cs"/>
          <w:rtl/>
        </w:rPr>
      </w:pPr>
    </w:p>
    <w:p w14:paraId="4B00A448" w14:textId="77777777" w:rsidR="00000000" w:rsidRDefault="00A03D81">
      <w:pPr>
        <w:pStyle w:val="a"/>
        <w:rPr>
          <w:rtl/>
        </w:rPr>
      </w:pPr>
      <w:bookmarkStart w:id="192" w:name="FS000001025T16_02_2004_19_15_21C"/>
      <w:bookmarkStart w:id="193" w:name="FS000000474T16_02_2004_19_15_32"/>
      <w:bookmarkStart w:id="194" w:name="_Toc79902420"/>
      <w:bookmarkEnd w:id="192"/>
      <w:bookmarkEnd w:id="193"/>
      <w:r>
        <w:rPr>
          <w:rFonts w:hint="eastAsia"/>
          <w:rtl/>
        </w:rPr>
        <w:t>השר</w:t>
      </w:r>
      <w:r>
        <w:rPr>
          <w:rtl/>
        </w:rPr>
        <w:t xml:space="preserve"> גדעון עזרא:</w:t>
      </w:r>
      <w:bookmarkEnd w:id="194"/>
    </w:p>
    <w:p w14:paraId="72AB3585" w14:textId="77777777" w:rsidR="00000000" w:rsidRDefault="00A03D81">
      <w:pPr>
        <w:pStyle w:val="a0"/>
        <w:rPr>
          <w:rFonts w:hint="cs"/>
          <w:rtl/>
        </w:rPr>
      </w:pPr>
    </w:p>
    <w:p w14:paraId="2D312794" w14:textId="77777777" w:rsidR="00000000" w:rsidRDefault="00A03D81">
      <w:pPr>
        <w:pStyle w:val="a0"/>
        <w:ind w:firstLine="720"/>
        <w:rPr>
          <w:rFonts w:hint="cs"/>
          <w:rtl/>
        </w:rPr>
      </w:pPr>
      <w:r>
        <w:rPr>
          <w:rFonts w:hint="cs"/>
          <w:rtl/>
        </w:rPr>
        <w:t xml:space="preserve">אדוני היושב-ראש, אדוני ראש הממשלה, חברי חברי הכנסת, אני בא לכאן מדי שבוע כדי להגן על צעדיה של הממשלה. </w:t>
      </w:r>
    </w:p>
    <w:p w14:paraId="51C820C5" w14:textId="77777777" w:rsidR="00000000" w:rsidRDefault="00A03D81">
      <w:pPr>
        <w:pStyle w:val="a0"/>
        <w:rPr>
          <w:rFonts w:hint="cs"/>
          <w:rtl/>
        </w:rPr>
      </w:pPr>
    </w:p>
    <w:p w14:paraId="059E14C4" w14:textId="77777777" w:rsidR="00000000" w:rsidRDefault="00A03D81">
      <w:pPr>
        <w:pStyle w:val="af1"/>
        <w:rPr>
          <w:rFonts w:hint="cs"/>
          <w:rtl/>
        </w:rPr>
      </w:pPr>
      <w:r>
        <w:rPr>
          <w:rtl/>
        </w:rPr>
        <w:t>היו"ר</w:t>
      </w:r>
      <w:r>
        <w:rPr>
          <w:rFonts w:hint="cs"/>
          <w:rtl/>
        </w:rPr>
        <w:t xml:space="preserve"> ראובן ריבלין:</w:t>
      </w:r>
    </w:p>
    <w:p w14:paraId="1C8F4599" w14:textId="77777777" w:rsidR="00000000" w:rsidRDefault="00A03D81">
      <w:pPr>
        <w:pStyle w:val="a0"/>
        <w:rPr>
          <w:rtl/>
        </w:rPr>
      </w:pPr>
    </w:p>
    <w:p w14:paraId="3F6DC05F" w14:textId="77777777" w:rsidR="00000000" w:rsidRDefault="00A03D81">
      <w:pPr>
        <w:pStyle w:val="a0"/>
        <w:rPr>
          <w:rFonts w:hint="cs"/>
          <w:rtl/>
        </w:rPr>
      </w:pPr>
      <w:r>
        <w:rPr>
          <w:rFonts w:hint="cs"/>
          <w:rtl/>
        </w:rPr>
        <w:t>חבר הכנסת חזן,  כמצליף הסיעה, האם יואיל אדוני לשבת ולב</w:t>
      </w:r>
      <w:r>
        <w:rPr>
          <w:rFonts w:hint="cs"/>
          <w:rtl/>
        </w:rPr>
        <w:t xml:space="preserve">קש גם מחבריו לשבת? אנחנו רוצים לגשת להצבעה מייד לאחר שהשר - - - </w:t>
      </w:r>
    </w:p>
    <w:p w14:paraId="7079C26B" w14:textId="77777777" w:rsidR="00000000" w:rsidRDefault="00A03D81">
      <w:pPr>
        <w:pStyle w:val="a0"/>
        <w:rPr>
          <w:rFonts w:hint="cs"/>
          <w:rtl/>
        </w:rPr>
      </w:pPr>
    </w:p>
    <w:p w14:paraId="0A246EC5" w14:textId="77777777" w:rsidR="00000000" w:rsidRDefault="00A03D81">
      <w:pPr>
        <w:pStyle w:val="-"/>
        <w:rPr>
          <w:rFonts w:hint="cs"/>
          <w:rtl/>
        </w:rPr>
      </w:pPr>
      <w:bookmarkStart w:id="195" w:name="FS000000474T16_02_2004_18_41_19C"/>
      <w:bookmarkEnd w:id="195"/>
      <w:r>
        <w:rPr>
          <w:rtl/>
        </w:rPr>
        <w:t>השר גדעון עזרא:</w:t>
      </w:r>
    </w:p>
    <w:p w14:paraId="32BA449F" w14:textId="77777777" w:rsidR="00000000" w:rsidRDefault="00A03D81">
      <w:pPr>
        <w:pStyle w:val="a0"/>
        <w:rPr>
          <w:rtl/>
        </w:rPr>
      </w:pPr>
    </w:p>
    <w:p w14:paraId="2EE7656C" w14:textId="77777777" w:rsidR="00000000" w:rsidRDefault="00A03D81">
      <w:pPr>
        <w:pStyle w:val="a0"/>
        <w:rPr>
          <w:rFonts w:hint="cs"/>
          <w:rtl/>
        </w:rPr>
      </w:pPr>
      <w:r>
        <w:rPr>
          <w:rFonts w:hint="cs"/>
          <w:rtl/>
        </w:rPr>
        <w:t xml:space="preserve">אני מבקש לומר לבית הזה, שהדבר החשוב ביותר למדינת ישראל היום הוא ביטחון אזרחיה, ועלינו להמשיך ולעשות את הכול על מנת שאיש מתושבי ישראל לא ייפגע לרעה. מובן שאנחנו צריכים לדאוג </w:t>
      </w:r>
      <w:r>
        <w:rPr>
          <w:rFonts w:hint="cs"/>
          <w:rtl/>
        </w:rPr>
        <w:t xml:space="preserve">כל הזמן, לאחר שישרור הביטחון, להגיע לשלום באזורנו, וזוהי מטרת הממשלה. </w:t>
      </w:r>
    </w:p>
    <w:p w14:paraId="7E2ABC05" w14:textId="77777777" w:rsidR="00000000" w:rsidRDefault="00A03D81">
      <w:pPr>
        <w:pStyle w:val="a0"/>
        <w:rPr>
          <w:rFonts w:hint="cs"/>
          <w:rtl/>
        </w:rPr>
      </w:pPr>
    </w:p>
    <w:p w14:paraId="487BF936" w14:textId="77777777" w:rsidR="00000000" w:rsidRDefault="00A03D81">
      <w:pPr>
        <w:pStyle w:val="a0"/>
        <w:rPr>
          <w:rFonts w:hint="cs"/>
          <w:rtl/>
        </w:rPr>
      </w:pPr>
      <w:r>
        <w:rPr>
          <w:rFonts w:hint="cs"/>
          <w:rtl/>
        </w:rPr>
        <w:t>המטרה השנייה היא שיפור הכלכלה של מדינת ישראל. נדמה לי שהממשלה הזאת עושה כל דבר אפשרי על מנת לשפר את כלכלתה של מדינת ישראל במצב הקשה מאוד שאנחנו נמצאים בו היום. אם נצליח לתת ביטחון לאזר</w:t>
      </w:r>
      <w:r>
        <w:rPr>
          <w:rFonts w:hint="cs"/>
          <w:rtl/>
        </w:rPr>
        <w:t>חי מדינת ישראל, ואם ניתן כאן במדינה תנאים כלכליים טובים יותר, הרי נוכל לגרום מצד אחד לעליית יהודים לארץ-ישראל, עלייה שכל כך חסרה לנו, ולמנוע ירידה ממנה מצד שני. לכל המטרות הללו אנחנו יכולים להגיע אם כולנו יחד נשלב ידיים.</w:t>
      </w:r>
    </w:p>
    <w:p w14:paraId="57146DF3" w14:textId="77777777" w:rsidR="00000000" w:rsidRDefault="00A03D81">
      <w:pPr>
        <w:pStyle w:val="a0"/>
        <w:ind w:firstLine="0"/>
        <w:rPr>
          <w:rFonts w:hint="cs"/>
          <w:rtl/>
        </w:rPr>
      </w:pPr>
    </w:p>
    <w:p w14:paraId="45CADB3E" w14:textId="77777777" w:rsidR="00000000" w:rsidRDefault="00A03D81">
      <w:pPr>
        <w:pStyle w:val="af0"/>
        <w:rPr>
          <w:rtl/>
        </w:rPr>
      </w:pPr>
      <w:r>
        <w:rPr>
          <w:rFonts w:hint="eastAsia"/>
          <w:rtl/>
        </w:rPr>
        <w:t>אברהם</w:t>
      </w:r>
      <w:r>
        <w:rPr>
          <w:rtl/>
        </w:rPr>
        <w:t xml:space="preserve"> בייגה שוחט (העבודה-מימד):</w:t>
      </w:r>
    </w:p>
    <w:p w14:paraId="1249BCCE" w14:textId="77777777" w:rsidR="00000000" w:rsidRDefault="00A03D81">
      <w:pPr>
        <w:pStyle w:val="a0"/>
        <w:rPr>
          <w:rFonts w:hint="cs"/>
          <w:rtl/>
        </w:rPr>
      </w:pPr>
    </w:p>
    <w:p w14:paraId="31DCF82A" w14:textId="77777777" w:rsidR="00000000" w:rsidRDefault="00A03D81">
      <w:pPr>
        <w:pStyle w:val="a0"/>
        <w:rPr>
          <w:rFonts w:hint="cs"/>
          <w:rtl/>
        </w:rPr>
      </w:pPr>
      <w:r>
        <w:rPr>
          <w:rFonts w:hint="cs"/>
          <w:rtl/>
        </w:rPr>
        <w:t>מ</w:t>
      </w:r>
      <w:r>
        <w:rPr>
          <w:rFonts w:hint="cs"/>
          <w:rtl/>
        </w:rPr>
        <w:t>מש. ממש.</w:t>
      </w:r>
    </w:p>
    <w:p w14:paraId="0529281F" w14:textId="77777777" w:rsidR="00000000" w:rsidRDefault="00A03D81">
      <w:pPr>
        <w:pStyle w:val="a0"/>
        <w:rPr>
          <w:rFonts w:hint="cs"/>
          <w:rtl/>
        </w:rPr>
      </w:pPr>
    </w:p>
    <w:p w14:paraId="16F4DDF8" w14:textId="77777777" w:rsidR="00000000" w:rsidRDefault="00A03D81">
      <w:pPr>
        <w:pStyle w:val="-"/>
        <w:rPr>
          <w:rtl/>
        </w:rPr>
      </w:pPr>
      <w:bookmarkStart w:id="196" w:name="FS000000474T16_02_2004_18_41_07C"/>
      <w:bookmarkEnd w:id="196"/>
      <w:r>
        <w:rPr>
          <w:rtl/>
        </w:rPr>
        <w:t>השר גדעון עזרא:</w:t>
      </w:r>
    </w:p>
    <w:p w14:paraId="4AF4291E" w14:textId="77777777" w:rsidR="00000000" w:rsidRDefault="00A03D81">
      <w:pPr>
        <w:pStyle w:val="a0"/>
        <w:rPr>
          <w:rtl/>
        </w:rPr>
      </w:pPr>
    </w:p>
    <w:p w14:paraId="13DA3C51" w14:textId="77777777" w:rsidR="00000000" w:rsidRDefault="00A03D81">
      <w:pPr>
        <w:pStyle w:val="a0"/>
        <w:rPr>
          <w:rFonts w:hint="cs"/>
          <w:rtl/>
        </w:rPr>
      </w:pPr>
      <w:r>
        <w:rPr>
          <w:rFonts w:hint="cs"/>
          <w:rtl/>
        </w:rPr>
        <w:t>שמעתי את האנשים שדיברו כאן. חלק טוענים על צעדים לא נכונים של הממשלה, אבל איש לא יכול לבוא ולומר שהממשלה הזאת אינה צריכה לשמור על מסגרת תקציב נוקשה. יש קושי לדעת מהיכן להוריד, איפה להוסיף, אילו אוכלוסיות זקוקות יותר לסיוע ומאילו א</w:t>
      </w:r>
      <w:r>
        <w:rPr>
          <w:rFonts w:hint="cs"/>
          <w:rtl/>
        </w:rPr>
        <w:t xml:space="preserve">וכלוסיות אפשר לקחת. </w:t>
      </w:r>
    </w:p>
    <w:p w14:paraId="3648AFCA" w14:textId="77777777" w:rsidR="00000000" w:rsidRDefault="00A03D81">
      <w:pPr>
        <w:pStyle w:val="a0"/>
        <w:rPr>
          <w:rFonts w:hint="cs"/>
          <w:rtl/>
        </w:rPr>
      </w:pPr>
    </w:p>
    <w:p w14:paraId="1D8CB359" w14:textId="77777777" w:rsidR="00000000" w:rsidRDefault="00A03D81">
      <w:pPr>
        <w:pStyle w:val="af0"/>
        <w:rPr>
          <w:rtl/>
        </w:rPr>
      </w:pPr>
      <w:r>
        <w:rPr>
          <w:rFonts w:hint="eastAsia"/>
          <w:rtl/>
        </w:rPr>
        <w:t>יצחק</w:t>
      </w:r>
      <w:r>
        <w:rPr>
          <w:rtl/>
        </w:rPr>
        <w:t xml:space="preserve"> הרצוג (העבודה-מימד):</w:t>
      </w:r>
    </w:p>
    <w:p w14:paraId="39C92471" w14:textId="77777777" w:rsidR="00000000" w:rsidRDefault="00A03D81">
      <w:pPr>
        <w:pStyle w:val="a0"/>
        <w:rPr>
          <w:rFonts w:hint="cs"/>
          <w:rtl/>
        </w:rPr>
      </w:pPr>
    </w:p>
    <w:p w14:paraId="7487C4FC" w14:textId="77777777" w:rsidR="00000000" w:rsidRDefault="00A03D81">
      <w:pPr>
        <w:pStyle w:val="a0"/>
        <w:rPr>
          <w:rFonts w:hint="cs"/>
          <w:rtl/>
        </w:rPr>
      </w:pPr>
      <w:r>
        <w:rPr>
          <w:rFonts w:hint="cs"/>
          <w:rtl/>
        </w:rPr>
        <w:t xml:space="preserve">למה אתם לא יודעים? זה לא נכון. אתם יודעים מאיפה להביא את הכסף. </w:t>
      </w:r>
    </w:p>
    <w:p w14:paraId="179CF1C2" w14:textId="77777777" w:rsidR="00000000" w:rsidRDefault="00A03D81">
      <w:pPr>
        <w:pStyle w:val="a0"/>
        <w:rPr>
          <w:rFonts w:hint="cs"/>
          <w:rtl/>
        </w:rPr>
      </w:pPr>
    </w:p>
    <w:p w14:paraId="7AF35CD7" w14:textId="77777777" w:rsidR="00000000" w:rsidRDefault="00A03D81">
      <w:pPr>
        <w:pStyle w:val="-"/>
        <w:rPr>
          <w:rtl/>
        </w:rPr>
      </w:pPr>
      <w:bookmarkStart w:id="197" w:name="FS000000474T16_02_2004_18_41_54C"/>
      <w:bookmarkEnd w:id="197"/>
      <w:r>
        <w:rPr>
          <w:rtl/>
        </w:rPr>
        <w:t>השר גדעון עזרא:</w:t>
      </w:r>
    </w:p>
    <w:p w14:paraId="653D9B3D" w14:textId="77777777" w:rsidR="00000000" w:rsidRDefault="00A03D81">
      <w:pPr>
        <w:pStyle w:val="a0"/>
        <w:rPr>
          <w:rtl/>
        </w:rPr>
      </w:pPr>
    </w:p>
    <w:p w14:paraId="07796C2C" w14:textId="77777777" w:rsidR="00000000" w:rsidRDefault="00A03D81">
      <w:pPr>
        <w:pStyle w:val="a0"/>
        <w:rPr>
          <w:rFonts w:hint="cs"/>
          <w:rtl/>
        </w:rPr>
      </w:pPr>
      <w:r>
        <w:rPr>
          <w:rFonts w:hint="cs"/>
          <w:rtl/>
        </w:rPr>
        <w:t xml:space="preserve">הועלתה הצעה על-ידי השרה לבנת והשר דני נוה, להוריד תוספות של הביטוח הלאומי מהעשירון העשירי והתשיעי. </w:t>
      </w:r>
    </w:p>
    <w:p w14:paraId="583794DF" w14:textId="77777777" w:rsidR="00000000" w:rsidRDefault="00A03D81">
      <w:pPr>
        <w:pStyle w:val="a0"/>
        <w:rPr>
          <w:rFonts w:hint="cs"/>
          <w:rtl/>
        </w:rPr>
      </w:pPr>
    </w:p>
    <w:p w14:paraId="67571463" w14:textId="77777777" w:rsidR="00000000" w:rsidRDefault="00A03D81">
      <w:pPr>
        <w:pStyle w:val="af0"/>
        <w:rPr>
          <w:rtl/>
        </w:rPr>
      </w:pPr>
      <w:r>
        <w:rPr>
          <w:rFonts w:hint="eastAsia"/>
          <w:rtl/>
        </w:rPr>
        <w:t>איתן</w:t>
      </w:r>
      <w:r>
        <w:rPr>
          <w:rtl/>
        </w:rPr>
        <w:t xml:space="preserve"> כבל (העבודה-מימד):</w:t>
      </w:r>
    </w:p>
    <w:p w14:paraId="12B610F4" w14:textId="77777777" w:rsidR="00000000" w:rsidRDefault="00A03D81">
      <w:pPr>
        <w:pStyle w:val="a0"/>
        <w:rPr>
          <w:rFonts w:hint="cs"/>
          <w:rtl/>
        </w:rPr>
      </w:pPr>
    </w:p>
    <w:p w14:paraId="6DB52533" w14:textId="77777777" w:rsidR="00000000" w:rsidRDefault="00A03D81">
      <w:pPr>
        <w:pStyle w:val="a0"/>
        <w:rPr>
          <w:rFonts w:hint="cs"/>
          <w:rtl/>
        </w:rPr>
      </w:pPr>
      <w:r>
        <w:rPr>
          <w:rFonts w:hint="cs"/>
          <w:rtl/>
        </w:rPr>
        <w:t xml:space="preserve">אדוני השר, הם יוכלו לקנות בזה </w:t>
      </w:r>
      <w:r>
        <w:rPr>
          <w:rFonts w:hint="cs"/>
        </w:rPr>
        <w:t>DVD</w:t>
      </w:r>
      <w:r>
        <w:rPr>
          <w:rFonts w:hint="cs"/>
          <w:rtl/>
        </w:rPr>
        <w:t>?</w:t>
      </w:r>
    </w:p>
    <w:p w14:paraId="5960F715" w14:textId="77777777" w:rsidR="00000000" w:rsidRDefault="00A03D81">
      <w:pPr>
        <w:pStyle w:val="a0"/>
        <w:rPr>
          <w:rFonts w:hint="cs"/>
          <w:rtl/>
        </w:rPr>
      </w:pPr>
    </w:p>
    <w:p w14:paraId="77F3CDA5" w14:textId="77777777" w:rsidR="00000000" w:rsidRDefault="00A03D81">
      <w:pPr>
        <w:pStyle w:val="-"/>
        <w:rPr>
          <w:rtl/>
        </w:rPr>
      </w:pPr>
      <w:bookmarkStart w:id="198" w:name="FS000000474T16_02_2004_18_42_17C"/>
      <w:bookmarkEnd w:id="198"/>
      <w:r>
        <w:rPr>
          <w:rtl/>
        </w:rPr>
        <w:t>השר גדעון עזרא:</w:t>
      </w:r>
    </w:p>
    <w:p w14:paraId="5F253E28" w14:textId="77777777" w:rsidR="00000000" w:rsidRDefault="00A03D81">
      <w:pPr>
        <w:pStyle w:val="a0"/>
        <w:rPr>
          <w:rtl/>
        </w:rPr>
      </w:pPr>
    </w:p>
    <w:p w14:paraId="32CE7141" w14:textId="77777777" w:rsidR="00000000" w:rsidRDefault="00A03D81">
      <w:pPr>
        <w:pStyle w:val="a0"/>
        <w:rPr>
          <w:rFonts w:hint="cs"/>
          <w:rtl/>
        </w:rPr>
      </w:pPr>
      <w:r>
        <w:rPr>
          <w:rFonts w:hint="cs"/>
          <w:rtl/>
        </w:rPr>
        <w:t xml:space="preserve">הרעיון הזה, אם הוא ניתן לביצוע - ועתה נבחן אם הוא יכול להתבצע - יכול להיות שייתן פתרון לחלק מהדברים, אך בשום אופן לא לכל הדברים. </w:t>
      </w:r>
    </w:p>
    <w:p w14:paraId="34DB9398" w14:textId="77777777" w:rsidR="00000000" w:rsidRDefault="00A03D81">
      <w:pPr>
        <w:pStyle w:val="a0"/>
        <w:rPr>
          <w:rFonts w:hint="cs"/>
          <w:rtl/>
        </w:rPr>
      </w:pPr>
    </w:p>
    <w:p w14:paraId="66BA04E9" w14:textId="77777777" w:rsidR="00000000" w:rsidRDefault="00A03D81">
      <w:pPr>
        <w:pStyle w:val="a0"/>
        <w:rPr>
          <w:rFonts w:hint="cs"/>
          <w:rtl/>
        </w:rPr>
      </w:pPr>
      <w:r>
        <w:rPr>
          <w:rFonts w:hint="cs"/>
          <w:rtl/>
        </w:rPr>
        <w:t>היתה פרשת הלחם - נדמה לי שממלא-מקום ראש הממשלה, השר אהוד אולמרט,  הסביר</w:t>
      </w:r>
      <w:r>
        <w:rPr>
          <w:rFonts w:hint="cs"/>
          <w:rtl/>
        </w:rPr>
        <w:t xml:space="preserve"> מדוע הלחם איננו מסובסד. הלחם איננו מסובסד על-ידי כל ממשלות ישראל. נדמה לי, רבותי, שממשלת ישראל תגיע גם לפתרון נושא הלחם - - - </w:t>
      </w:r>
    </w:p>
    <w:p w14:paraId="095B3E8E" w14:textId="77777777" w:rsidR="00000000" w:rsidRDefault="00A03D81">
      <w:pPr>
        <w:pStyle w:val="a0"/>
        <w:rPr>
          <w:rFonts w:hint="cs"/>
          <w:rtl/>
        </w:rPr>
      </w:pPr>
    </w:p>
    <w:p w14:paraId="0C7B943F" w14:textId="77777777" w:rsidR="00000000" w:rsidRDefault="00A03D81">
      <w:pPr>
        <w:pStyle w:val="af0"/>
        <w:rPr>
          <w:rtl/>
        </w:rPr>
      </w:pPr>
      <w:r>
        <w:rPr>
          <w:rFonts w:hint="eastAsia"/>
          <w:rtl/>
        </w:rPr>
        <w:t>אופיר</w:t>
      </w:r>
      <w:r>
        <w:rPr>
          <w:rtl/>
        </w:rPr>
        <w:t xml:space="preserve"> פינס-פז (העבודה-מימד):</w:t>
      </w:r>
    </w:p>
    <w:p w14:paraId="7BF2F360" w14:textId="77777777" w:rsidR="00000000" w:rsidRDefault="00A03D81">
      <w:pPr>
        <w:pStyle w:val="a0"/>
        <w:rPr>
          <w:rFonts w:hint="cs"/>
          <w:rtl/>
        </w:rPr>
      </w:pPr>
    </w:p>
    <w:p w14:paraId="326F9672" w14:textId="77777777" w:rsidR="00000000" w:rsidRDefault="00A03D81">
      <w:pPr>
        <w:pStyle w:val="a0"/>
        <w:rPr>
          <w:rFonts w:hint="cs"/>
          <w:rtl/>
        </w:rPr>
      </w:pPr>
      <w:r>
        <w:rPr>
          <w:rFonts w:hint="cs"/>
          <w:rtl/>
        </w:rPr>
        <w:t>למה העליתם את המחיר מעבר לעלייה במחירי הקמח?</w:t>
      </w:r>
    </w:p>
    <w:p w14:paraId="7DEB74E4" w14:textId="77777777" w:rsidR="00000000" w:rsidRDefault="00A03D81">
      <w:pPr>
        <w:pStyle w:val="a0"/>
        <w:rPr>
          <w:rFonts w:hint="cs"/>
          <w:rtl/>
        </w:rPr>
      </w:pPr>
    </w:p>
    <w:p w14:paraId="4CF05B18" w14:textId="77777777" w:rsidR="00000000" w:rsidRDefault="00A03D81">
      <w:pPr>
        <w:pStyle w:val="-"/>
        <w:rPr>
          <w:rtl/>
        </w:rPr>
      </w:pPr>
      <w:bookmarkStart w:id="199" w:name="FS000000474T16_02_2004_19_07_40"/>
      <w:bookmarkStart w:id="200" w:name="FS000000474T16_02_2004_19_07_43C"/>
      <w:bookmarkEnd w:id="199"/>
      <w:bookmarkEnd w:id="200"/>
      <w:r>
        <w:rPr>
          <w:rtl/>
        </w:rPr>
        <w:t>השר גדעון עזרא:</w:t>
      </w:r>
    </w:p>
    <w:p w14:paraId="3BE382C2" w14:textId="77777777" w:rsidR="00000000" w:rsidRDefault="00A03D81">
      <w:pPr>
        <w:pStyle w:val="a0"/>
        <w:rPr>
          <w:rtl/>
        </w:rPr>
      </w:pPr>
    </w:p>
    <w:p w14:paraId="221C1A8E" w14:textId="77777777" w:rsidR="00000000" w:rsidRDefault="00A03D81">
      <w:pPr>
        <w:pStyle w:val="a0"/>
        <w:rPr>
          <w:rFonts w:hint="cs"/>
          <w:rtl/>
        </w:rPr>
      </w:pPr>
      <w:r>
        <w:rPr>
          <w:rFonts w:hint="cs"/>
          <w:rtl/>
        </w:rPr>
        <w:t xml:space="preserve">לא העלו את מחירי הלחם מעבר לעליית </w:t>
      </w:r>
      <w:r>
        <w:rPr>
          <w:rFonts w:hint="cs"/>
          <w:rtl/>
        </w:rPr>
        <w:t>מחירי הקמח. אתה לא היית היום כשהשר אהוד אולמרט - - -</w:t>
      </w:r>
    </w:p>
    <w:p w14:paraId="2B337767" w14:textId="77777777" w:rsidR="00000000" w:rsidRDefault="00A03D81">
      <w:pPr>
        <w:pStyle w:val="a0"/>
        <w:rPr>
          <w:rFonts w:hint="cs"/>
          <w:rtl/>
        </w:rPr>
      </w:pPr>
    </w:p>
    <w:p w14:paraId="70787EA2" w14:textId="77777777" w:rsidR="00000000" w:rsidRDefault="00A03D81">
      <w:pPr>
        <w:pStyle w:val="af0"/>
        <w:rPr>
          <w:rtl/>
        </w:rPr>
      </w:pPr>
      <w:r>
        <w:rPr>
          <w:rFonts w:hint="eastAsia"/>
          <w:rtl/>
        </w:rPr>
        <w:t>אופיר</w:t>
      </w:r>
      <w:r>
        <w:rPr>
          <w:rtl/>
        </w:rPr>
        <w:t xml:space="preserve"> פינס-פז (העבודה-מימד):</w:t>
      </w:r>
    </w:p>
    <w:p w14:paraId="599F1359" w14:textId="77777777" w:rsidR="00000000" w:rsidRDefault="00A03D81">
      <w:pPr>
        <w:pStyle w:val="a0"/>
        <w:rPr>
          <w:rFonts w:hint="cs"/>
          <w:rtl/>
        </w:rPr>
      </w:pPr>
    </w:p>
    <w:p w14:paraId="46B618F8" w14:textId="77777777" w:rsidR="00000000" w:rsidRDefault="00A03D81">
      <w:pPr>
        <w:pStyle w:val="a0"/>
        <w:rPr>
          <w:rFonts w:hint="cs"/>
          <w:rtl/>
        </w:rPr>
      </w:pPr>
      <w:r>
        <w:rPr>
          <w:rFonts w:hint="cs"/>
          <w:rtl/>
        </w:rPr>
        <w:t xml:space="preserve">הייתי והשר אולמרט סירב לענות לי. </w:t>
      </w:r>
    </w:p>
    <w:p w14:paraId="52E8C18D" w14:textId="77777777" w:rsidR="00000000" w:rsidRDefault="00A03D81">
      <w:pPr>
        <w:pStyle w:val="a0"/>
        <w:rPr>
          <w:rFonts w:hint="cs"/>
          <w:rtl/>
        </w:rPr>
      </w:pPr>
    </w:p>
    <w:p w14:paraId="465627CC" w14:textId="77777777" w:rsidR="00000000" w:rsidRDefault="00A03D81">
      <w:pPr>
        <w:pStyle w:val="-"/>
        <w:rPr>
          <w:rtl/>
        </w:rPr>
      </w:pPr>
      <w:bookmarkStart w:id="201" w:name="FS000000474T16_02_2004_19_08_33C"/>
      <w:bookmarkEnd w:id="201"/>
      <w:r>
        <w:rPr>
          <w:rtl/>
        </w:rPr>
        <w:t>השר גדעון עזרא:</w:t>
      </w:r>
    </w:p>
    <w:p w14:paraId="72419453" w14:textId="77777777" w:rsidR="00000000" w:rsidRDefault="00A03D81">
      <w:pPr>
        <w:pStyle w:val="a0"/>
        <w:rPr>
          <w:rtl/>
        </w:rPr>
      </w:pPr>
    </w:p>
    <w:p w14:paraId="58E41E79" w14:textId="77777777" w:rsidR="00000000" w:rsidRDefault="00A03D81">
      <w:pPr>
        <w:pStyle w:val="a0"/>
        <w:rPr>
          <w:rFonts w:hint="cs"/>
          <w:rtl/>
        </w:rPr>
      </w:pPr>
      <w:r>
        <w:rPr>
          <w:rFonts w:hint="cs"/>
          <w:rtl/>
        </w:rPr>
        <w:t xml:space="preserve">השר אהוד אולמרט אמר שהיתה טעות במשך כל השנים - - - </w:t>
      </w:r>
    </w:p>
    <w:p w14:paraId="4271FE92" w14:textId="77777777" w:rsidR="00000000" w:rsidRDefault="00A03D81">
      <w:pPr>
        <w:pStyle w:val="a0"/>
        <w:rPr>
          <w:rFonts w:hint="cs"/>
          <w:rtl/>
        </w:rPr>
      </w:pPr>
    </w:p>
    <w:p w14:paraId="2A3FEF1F" w14:textId="77777777" w:rsidR="00000000" w:rsidRDefault="00A03D81">
      <w:pPr>
        <w:pStyle w:val="af0"/>
        <w:rPr>
          <w:rtl/>
        </w:rPr>
      </w:pPr>
      <w:r>
        <w:rPr>
          <w:rFonts w:hint="eastAsia"/>
          <w:rtl/>
        </w:rPr>
        <w:t>אופיר</w:t>
      </w:r>
      <w:r>
        <w:rPr>
          <w:rtl/>
        </w:rPr>
        <w:t xml:space="preserve"> פינס-פז (העבודה-מימד):</w:t>
      </w:r>
    </w:p>
    <w:p w14:paraId="71C5480F" w14:textId="77777777" w:rsidR="00000000" w:rsidRDefault="00A03D81">
      <w:pPr>
        <w:pStyle w:val="a0"/>
        <w:ind w:firstLine="0"/>
        <w:rPr>
          <w:rFonts w:hint="cs"/>
          <w:rtl/>
        </w:rPr>
      </w:pPr>
    </w:p>
    <w:p w14:paraId="386A5273" w14:textId="77777777" w:rsidR="00000000" w:rsidRDefault="00A03D81">
      <w:pPr>
        <w:pStyle w:val="a0"/>
        <w:rPr>
          <w:rFonts w:hint="cs"/>
          <w:rtl/>
        </w:rPr>
      </w:pPr>
      <w:r>
        <w:rPr>
          <w:rFonts w:hint="cs"/>
          <w:rtl/>
        </w:rPr>
        <w:t xml:space="preserve">תשאל אותו אם הוא ענה לי או לא. </w:t>
      </w:r>
    </w:p>
    <w:p w14:paraId="61E9C7F0" w14:textId="77777777" w:rsidR="00000000" w:rsidRDefault="00A03D81">
      <w:pPr>
        <w:pStyle w:val="a0"/>
        <w:rPr>
          <w:rFonts w:hint="cs"/>
          <w:rtl/>
        </w:rPr>
      </w:pPr>
    </w:p>
    <w:p w14:paraId="60A82AF0" w14:textId="77777777" w:rsidR="00000000" w:rsidRDefault="00A03D81">
      <w:pPr>
        <w:pStyle w:val="af1"/>
        <w:rPr>
          <w:rtl/>
        </w:rPr>
      </w:pPr>
      <w:r>
        <w:rPr>
          <w:rtl/>
        </w:rPr>
        <w:t>היו"</w:t>
      </w:r>
      <w:r>
        <w:rPr>
          <w:rtl/>
        </w:rPr>
        <w:t>ר ראובן ריבלין:</w:t>
      </w:r>
    </w:p>
    <w:p w14:paraId="2E84107B" w14:textId="77777777" w:rsidR="00000000" w:rsidRDefault="00A03D81">
      <w:pPr>
        <w:pStyle w:val="a0"/>
        <w:rPr>
          <w:rtl/>
        </w:rPr>
      </w:pPr>
    </w:p>
    <w:p w14:paraId="1B79099D" w14:textId="77777777" w:rsidR="00000000" w:rsidRDefault="00A03D81">
      <w:pPr>
        <w:pStyle w:val="a0"/>
        <w:rPr>
          <w:rFonts w:hint="cs"/>
          <w:rtl/>
        </w:rPr>
      </w:pPr>
      <w:r>
        <w:rPr>
          <w:rFonts w:hint="cs"/>
          <w:rtl/>
        </w:rPr>
        <w:t>חבר הכנסת פינס, אדוני רוצה שהקואליציה תתארגן עד תומה?</w:t>
      </w:r>
    </w:p>
    <w:p w14:paraId="0D729817" w14:textId="77777777" w:rsidR="00000000" w:rsidRDefault="00A03D81">
      <w:pPr>
        <w:pStyle w:val="a0"/>
        <w:rPr>
          <w:rFonts w:hint="cs"/>
          <w:rtl/>
        </w:rPr>
      </w:pPr>
    </w:p>
    <w:p w14:paraId="00416BD9" w14:textId="77777777" w:rsidR="00000000" w:rsidRDefault="00A03D81">
      <w:pPr>
        <w:pStyle w:val="-"/>
        <w:rPr>
          <w:rtl/>
        </w:rPr>
      </w:pPr>
      <w:bookmarkStart w:id="202" w:name="FS000000474T16_02_2004_18_43_30C"/>
      <w:bookmarkEnd w:id="202"/>
      <w:r>
        <w:rPr>
          <w:rtl/>
        </w:rPr>
        <w:t>השר גדעון עזרא:</w:t>
      </w:r>
    </w:p>
    <w:p w14:paraId="68D30DDD" w14:textId="77777777" w:rsidR="00000000" w:rsidRDefault="00A03D81">
      <w:pPr>
        <w:pStyle w:val="a0"/>
        <w:rPr>
          <w:rtl/>
        </w:rPr>
      </w:pPr>
    </w:p>
    <w:p w14:paraId="03C7D3AC" w14:textId="77777777" w:rsidR="00000000" w:rsidRDefault="00A03D81">
      <w:pPr>
        <w:pStyle w:val="a0"/>
        <w:rPr>
          <w:rFonts w:hint="cs"/>
          <w:rtl/>
        </w:rPr>
      </w:pPr>
      <w:r>
        <w:rPr>
          <w:rFonts w:hint="cs"/>
          <w:rtl/>
        </w:rPr>
        <w:t xml:space="preserve">אני רוצה לומר לך, שהשר אהוד אולמרט אמר היום שחלקו של הציבור הישראלי בקניית חמשת הלחמים המפוקחים הוא רק 25%. 75% מהלחמים הם לא לחמים מפוקחים. </w:t>
      </w:r>
    </w:p>
    <w:p w14:paraId="24101D11" w14:textId="77777777" w:rsidR="00000000" w:rsidRDefault="00A03D81">
      <w:pPr>
        <w:pStyle w:val="a0"/>
        <w:rPr>
          <w:rFonts w:hint="cs"/>
          <w:rtl/>
        </w:rPr>
      </w:pPr>
    </w:p>
    <w:p w14:paraId="1937D5C4" w14:textId="77777777" w:rsidR="00000000" w:rsidRDefault="00A03D81">
      <w:pPr>
        <w:pStyle w:val="af0"/>
        <w:rPr>
          <w:rtl/>
        </w:rPr>
      </w:pPr>
      <w:r>
        <w:rPr>
          <w:rFonts w:hint="eastAsia"/>
          <w:rtl/>
        </w:rPr>
        <w:t>אבשלום</w:t>
      </w:r>
      <w:r>
        <w:rPr>
          <w:rtl/>
        </w:rPr>
        <w:t xml:space="preserve"> וילן (מרצ):</w:t>
      </w:r>
    </w:p>
    <w:p w14:paraId="0E1089B6" w14:textId="77777777" w:rsidR="00000000" w:rsidRDefault="00A03D81">
      <w:pPr>
        <w:pStyle w:val="a0"/>
        <w:rPr>
          <w:rFonts w:hint="cs"/>
          <w:rtl/>
        </w:rPr>
      </w:pPr>
    </w:p>
    <w:p w14:paraId="2B7FC5DD" w14:textId="77777777" w:rsidR="00000000" w:rsidRDefault="00A03D81">
      <w:pPr>
        <w:pStyle w:val="a0"/>
        <w:rPr>
          <w:rFonts w:hint="cs"/>
          <w:rtl/>
        </w:rPr>
      </w:pPr>
      <w:r>
        <w:rPr>
          <w:rFonts w:hint="cs"/>
          <w:rtl/>
        </w:rPr>
        <w:t xml:space="preserve">איך </w:t>
      </w:r>
      <w:r>
        <w:rPr>
          <w:rFonts w:hint="cs"/>
          <w:rtl/>
        </w:rPr>
        <w:t>זה ששר האוצר לא יודע את זה?</w:t>
      </w:r>
    </w:p>
    <w:p w14:paraId="5FD67258" w14:textId="77777777" w:rsidR="00000000" w:rsidRDefault="00A03D81">
      <w:pPr>
        <w:pStyle w:val="a0"/>
        <w:rPr>
          <w:rFonts w:hint="cs"/>
          <w:rtl/>
        </w:rPr>
      </w:pPr>
    </w:p>
    <w:p w14:paraId="40ED899D" w14:textId="77777777" w:rsidR="00000000" w:rsidRDefault="00A03D81">
      <w:pPr>
        <w:pStyle w:val="-"/>
        <w:rPr>
          <w:rtl/>
        </w:rPr>
      </w:pPr>
      <w:bookmarkStart w:id="203" w:name="FS000000474T16_02_2004_18_43_45C"/>
      <w:bookmarkEnd w:id="203"/>
      <w:r>
        <w:rPr>
          <w:rtl/>
        </w:rPr>
        <w:t>השר גדעון עזרא:</w:t>
      </w:r>
    </w:p>
    <w:p w14:paraId="73C5183C" w14:textId="77777777" w:rsidR="00000000" w:rsidRDefault="00A03D81">
      <w:pPr>
        <w:pStyle w:val="a0"/>
        <w:rPr>
          <w:rtl/>
        </w:rPr>
      </w:pPr>
    </w:p>
    <w:p w14:paraId="6B3FAB95" w14:textId="77777777" w:rsidR="00000000" w:rsidRDefault="00A03D81">
      <w:pPr>
        <w:pStyle w:val="a0"/>
        <w:rPr>
          <w:rFonts w:hint="cs"/>
          <w:rtl/>
        </w:rPr>
      </w:pPr>
      <w:r>
        <w:rPr>
          <w:rFonts w:hint="cs"/>
          <w:rtl/>
        </w:rPr>
        <w:t>תסלח לי, אתה לא היית ושר האוצר אמר שנבחנות דרכים חדשות כדי לוותר על העלאת מחירי הלחם.</w:t>
      </w:r>
    </w:p>
    <w:p w14:paraId="04A661A7" w14:textId="77777777" w:rsidR="00000000" w:rsidRDefault="00A03D81">
      <w:pPr>
        <w:pStyle w:val="a0"/>
        <w:rPr>
          <w:rFonts w:hint="cs"/>
          <w:rtl/>
        </w:rPr>
      </w:pPr>
    </w:p>
    <w:p w14:paraId="7DFCF425" w14:textId="77777777" w:rsidR="00000000" w:rsidRDefault="00A03D81">
      <w:pPr>
        <w:pStyle w:val="af0"/>
        <w:rPr>
          <w:rtl/>
        </w:rPr>
      </w:pPr>
      <w:r>
        <w:rPr>
          <w:rFonts w:hint="eastAsia"/>
          <w:rtl/>
        </w:rPr>
        <w:t>אברהם</w:t>
      </w:r>
      <w:r>
        <w:rPr>
          <w:rtl/>
        </w:rPr>
        <w:t xml:space="preserve"> בייגה שוחט (העבודה-מימד):</w:t>
      </w:r>
    </w:p>
    <w:p w14:paraId="6C2F1D49" w14:textId="77777777" w:rsidR="00000000" w:rsidRDefault="00A03D81">
      <w:pPr>
        <w:pStyle w:val="a0"/>
        <w:rPr>
          <w:rFonts w:hint="cs"/>
          <w:rtl/>
        </w:rPr>
      </w:pPr>
    </w:p>
    <w:p w14:paraId="66835E72" w14:textId="77777777" w:rsidR="00000000" w:rsidRDefault="00A03D81">
      <w:pPr>
        <w:pStyle w:val="a0"/>
        <w:rPr>
          <w:rFonts w:hint="cs"/>
          <w:rtl/>
        </w:rPr>
      </w:pPr>
      <w:r>
        <w:rPr>
          <w:rFonts w:hint="cs"/>
          <w:rtl/>
        </w:rPr>
        <w:t xml:space="preserve">אדוני השר, אולי תסביר לי למה שר האוצר לא בא - - - </w:t>
      </w:r>
    </w:p>
    <w:p w14:paraId="58CB2F07" w14:textId="77777777" w:rsidR="00000000" w:rsidRDefault="00A03D81">
      <w:pPr>
        <w:pStyle w:val="a0"/>
        <w:rPr>
          <w:rFonts w:hint="cs"/>
          <w:rtl/>
        </w:rPr>
      </w:pPr>
    </w:p>
    <w:p w14:paraId="05D803CD" w14:textId="77777777" w:rsidR="00000000" w:rsidRDefault="00A03D81">
      <w:pPr>
        <w:pStyle w:val="af0"/>
        <w:rPr>
          <w:rtl/>
        </w:rPr>
      </w:pPr>
      <w:r>
        <w:rPr>
          <w:rFonts w:hint="eastAsia"/>
          <w:rtl/>
        </w:rPr>
        <w:t>דני</w:t>
      </w:r>
      <w:r>
        <w:rPr>
          <w:rtl/>
        </w:rPr>
        <w:t xml:space="preserve"> יתום (העבודה-מימד):</w:t>
      </w:r>
    </w:p>
    <w:p w14:paraId="4B16844C" w14:textId="77777777" w:rsidR="00000000" w:rsidRDefault="00A03D81">
      <w:pPr>
        <w:pStyle w:val="a0"/>
        <w:rPr>
          <w:rFonts w:hint="cs"/>
          <w:rtl/>
        </w:rPr>
      </w:pPr>
    </w:p>
    <w:p w14:paraId="39DE339F" w14:textId="77777777" w:rsidR="00000000" w:rsidRDefault="00A03D81">
      <w:pPr>
        <w:pStyle w:val="a0"/>
        <w:ind w:firstLine="720"/>
        <w:rPr>
          <w:rFonts w:hint="cs"/>
          <w:rtl/>
        </w:rPr>
      </w:pPr>
      <w:r>
        <w:rPr>
          <w:rFonts w:hint="cs"/>
          <w:rtl/>
        </w:rPr>
        <w:t>- - - מדוע לא</w:t>
      </w:r>
      <w:r>
        <w:rPr>
          <w:rFonts w:hint="cs"/>
          <w:rtl/>
        </w:rPr>
        <w:t xml:space="preserve"> נוגעים במחירי הלחם שצורכים 75% מהציבור, ולמה נוגעים באלה של ה-25%?</w:t>
      </w:r>
    </w:p>
    <w:p w14:paraId="1C6F36B4" w14:textId="77777777" w:rsidR="00000000" w:rsidRDefault="00A03D81">
      <w:pPr>
        <w:pStyle w:val="a0"/>
        <w:rPr>
          <w:rFonts w:hint="cs"/>
          <w:rtl/>
        </w:rPr>
      </w:pPr>
    </w:p>
    <w:p w14:paraId="719245FE" w14:textId="77777777" w:rsidR="00000000" w:rsidRDefault="00A03D81">
      <w:pPr>
        <w:pStyle w:val="af1"/>
        <w:rPr>
          <w:rtl/>
        </w:rPr>
      </w:pPr>
      <w:r>
        <w:rPr>
          <w:rtl/>
        </w:rPr>
        <w:t>היו"ר ראובן ריבלין:</w:t>
      </w:r>
    </w:p>
    <w:p w14:paraId="139420BB" w14:textId="77777777" w:rsidR="00000000" w:rsidRDefault="00A03D81">
      <w:pPr>
        <w:pStyle w:val="a0"/>
        <w:rPr>
          <w:rtl/>
        </w:rPr>
      </w:pPr>
    </w:p>
    <w:p w14:paraId="34B8585D" w14:textId="77777777" w:rsidR="00000000" w:rsidRDefault="00A03D81">
      <w:pPr>
        <w:pStyle w:val="a0"/>
        <w:rPr>
          <w:rFonts w:hint="cs"/>
          <w:rtl/>
        </w:rPr>
      </w:pPr>
      <w:r>
        <w:rPr>
          <w:rFonts w:hint="cs"/>
          <w:rtl/>
        </w:rPr>
        <w:t>חבר הכנסת בייגה שוחט, שאלותיך נשאלו. היה פה שר המסחר והתעשייה - - -</w:t>
      </w:r>
    </w:p>
    <w:p w14:paraId="1F22A4A1" w14:textId="77777777" w:rsidR="00000000" w:rsidRDefault="00A03D81">
      <w:pPr>
        <w:pStyle w:val="a0"/>
        <w:rPr>
          <w:rFonts w:hint="cs"/>
          <w:rtl/>
        </w:rPr>
      </w:pPr>
    </w:p>
    <w:p w14:paraId="0F127AD9" w14:textId="77777777" w:rsidR="00000000" w:rsidRDefault="00A03D81">
      <w:pPr>
        <w:pStyle w:val="-"/>
        <w:rPr>
          <w:rtl/>
        </w:rPr>
      </w:pPr>
      <w:bookmarkStart w:id="204" w:name="FS000000474T16_02_2004_18_44_10C"/>
      <w:bookmarkEnd w:id="204"/>
      <w:r>
        <w:rPr>
          <w:rtl/>
        </w:rPr>
        <w:t>השר גדעון עזרא:</w:t>
      </w:r>
    </w:p>
    <w:p w14:paraId="52FF9FD0" w14:textId="77777777" w:rsidR="00000000" w:rsidRDefault="00A03D81">
      <w:pPr>
        <w:pStyle w:val="a0"/>
        <w:rPr>
          <w:rtl/>
        </w:rPr>
      </w:pPr>
    </w:p>
    <w:p w14:paraId="33A2C541" w14:textId="77777777" w:rsidR="00000000" w:rsidRDefault="00A03D81">
      <w:pPr>
        <w:pStyle w:val="a0"/>
        <w:rPr>
          <w:rFonts w:hint="cs"/>
          <w:rtl/>
        </w:rPr>
      </w:pPr>
      <w:r>
        <w:rPr>
          <w:rFonts w:hint="cs"/>
          <w:rtl/>
        </w:rPr>
        <w:t xml:space="preserve">שר האוצר אמר היום דרכי, שהוא בוחן דרכים כיצד למנוע את העלאת מחירי הלחם. </w:t>
      </w:r>
    </w:p>
    <w:p w14:paraId="06762E86" w14:textId="77777777" w:rsidR="00000000" w:rsidRDefault="00A03D81">
      <w:pPr>
        <w:pStyle w:val="a0"/>
        <w:rPr>
          <w:rFonts w:hint="cs"/>
          <w:rtl/>
        </w:rPr>
      </w:pPr>
    </w:p>
    <w:p w14:paraId="7EE39155" w14:textId="77777777" w:rsidR="00000000" w:rsidRDefault="00A03D81">
      <w:pPr>
        <w:pStyle w:val="af0"/>
        <w:rPr>
          <w:rtl/>
        </w:rPr>
      </w:pPr>
      <w:r>
        <w:rPr>
          <w:rFonts w:hint="eastAsia"/>
          <w:rtl/>
        </w:rPr>
        <w:t>אברהם</w:t>
      </w:r>
      <w:r>
        <w:rPr>
          <w:rtl/>
        </w:rPr>
        <w:t xml:space="preserve"> </w:t>
      </w:r>
      <w:r>
        <w:rPr>
          <w:rtl/>
        </w:rPr>
        <w:t>בייגה שוחט (העבודה-מימד):</w:t>
      </w:r>
    </w:p>
    <w:p w14:paraId="7B4B7518" w14:textId="77777777" w:rsidR="00000000" w:rsidRDefault="00A03D81">
      <w:pPr>
        <w:pStyle w:val="a0"/>
        <w:rPr>
          <w:rFonts w:hint="cs"/>
          <w:rtl/>
        </w:rPr>
      </w:pPr>
    </w:p>
    <w:p w14:paraId="18D80671" w14:textId="77777777" w:rsidR="00000000" w:rsidRDefault="00A03D81">
      <w:pPr>
        <w:pStyle w:val="a0"/>
        <w:rPr>
          <w:rFonts w:hint="cs"/>
          <w:rtl/>
        </w:rPr>
      </w:pPr>
      <w:r>
        <w:rPr>
          <w:rFonts w:hint="cs"/>
          <w:rtl/>
        </w:rPr>
        <w:t>אבל בינתיים הדבר כבר נעשה.</w:t>
      </w:r>
    </w:p>
    <w:p w14:paraId="327BE61B" w14:textId="77777777" w:rsidR="00000000" w:rsidRDefault="00A03D81">
      <w:pPr>
        <w:pStyle w:val="a0"/>
        <w:rPr>
          <w:rFonts w:hint="cs"/>
          <w:rtl/>
        </w:rPr>
      </w:pPr>
    </w:p>
    <w:p w14:paraId="56377778" w14:textId="77777777" w:rsidR="00000000" w:rsidRDefault="00A03D81">
      <w:pPr>
        <w:pStyle w:val="-"/>
        <w:rPr>
          <w:rtl/>
        </w:rPr>
      </w:pPr>
      <w:bookmarkStart w:id="205" w:name="FS000000474T16_02_2004_18_44_28C"/>
      <w:bookmarkEnd w:id="205"/>
      <w:r>
        <w:rPr>
          <w:rtl/>
        </w:rPr>
        <w:t>השר גדעון עזרא:</w:t>
      </w:r>
    </w:p>
    <w:p w14:paraId="28EF1262" w14:textId="77777777" w:rsidR="00000000" w:rsidRDefault="00A03D81">
      <w:pPr>
        <w:pStyle w:val="a0"/>
        <w:rPr>
          <w:rtl/>
        </w:rPr>
      </w:pPr>
    </w:p>
    <w:p w14:paraId="76A100A1" w14:textId="77777777" w:rsidR="00000000" w:rsidRDefault="00A03D81">
      <w:pPr>
        <w:pStyle w:val="a0"/>
        <w:rPr>
          <w:rFonts w:hint="cs"/>
          <w:rtl/>
        </w:rPr>
      </w:pPr>
      <w:r>
        <w:rPr>
          <w:rFonts w:hint="cs"/>
          <w:rtl/>
        </w:rPr>
        <w:t xml:space="preserve">בינתיים זה עוד לא בוצע. </w:t>
      </w:r>
    </w:p>
    <w:p w14:paraId="19A22830" w14:textId="77777777" w:rsidR="00000000" w:rsidRDefault="00A03D81">
      <w:pPr>
        <w:pStyle w:val="a0"/>
        <w:rPr>
          <w:rFonts w:hint="cs"/>
          <w:rtl/>
        </w:rPr>
      </w:pPr>
    </w:p>
    <w:p w14:paraId="7CEC6B1D" w14:textId="77777777" w:rsidR="00000000" w:rsidRDefault="00A03D81">
      <w:pPr>
        <w:pStyle w:val="a0"/>
        <w:rPr>
          <w:rFonts w:hint="cs"/>
          <w:rtl/>
        </w:rPr>
      </w:pPr>
      <w:r>
        <w:rPr>
          <w:rFonts w:hint="cs"/>
          <w:rtl/>
        </w:rPr>
        <w:t xml:space="preserve">רבותי, אני מאוד מבקש מחברי הכנסת לדחות את כל הצעות האי-אמון שהועלו היום. אני מאוד מקווה שנשלב ידיים ויהיו קצת פחות הצעות אי-אמון. זה טוב למדינת ישראל. תודה. </w:t>
      </w:r>
    </w:p>
    <w:p w14:paraId="14D621C9" w14:textId="77777777" w:rsidR="00000000" w:rsidRDefault="00A03D81">
      <w:pPr>
        <w:pStyle w:val="a0"/>
        <w:rPr>
          <w:rFonts w:hint="cs"/>
          <w:rtl/>
        </w:rPr>
      </w:pPr>
    </w:p>
    <w:p w14:paraId="75DAE55F" w14:textId="77777777" w:rsidR="00000000" w:rsidRDefault="00A03D81">
      <w:pPr>
        <w:pStyle w:val="af0"/>
        <w:rPr>
          <w:rtl/>
        </w:rPr>
      </w:pPr>
      <w:r>
        <w:rPr>
          <w:rFonts w:hint="eastAsia"/>
          <w:rtl/>
        </w:rPr>
        <w:t>דני</w:t>
      </w:r>
      <w:r>
        <w:rPr>
          <w:rtl/>
        </w:rPr>
        <w:t xml:space="preserve"> יתום (העבודה-מימד):</w:t>
      </w:r>
    </w:p>
    <w:p w14:paraId="699E670B" w14:textId="77777777" w:rsidR="00000000" w:rsidRDefault="00A03D81">
      <w:pPr>
        <w:pStyle w:val="a0"/>
        <w:rPr>
          <w:rFonts w:hint="cs"/>
          <w:rtl/>
        </w:rPr>
      </w:pPr>
    </w:p>
    <w:p w14:paraId="7CE402CF" w14:textId="77777777" w:rsidR="00000000" w:rsidRDefault="00A03D81">
      <w:pPr>
        <w:pStyle w:val="a0"/>
        <w:rPr>
          <w:rFonts w:hint="cs"/>
          <w:rtl/>
        </w:rPr>
      </w:pPr>
      <w:r>
        <w:rPr>
          <w:rFonts w:hint="cs"/>
          <w:rtl/>
        </w:rPr>
        <w:t>כמה אזרחים מחפשים בפחי זבל?</w:t>
      </w:r>
    </w:p>
    <w:p w14:paraId="524CBC07" w14:textId="77777777" w:rsidR="00000000" w:rsidRDefault="00A03D81">
      <w:pPr>
        <w:pStyle w:val="a0"/>
        <w:rPr>
          <w:rFonts w:hint="cs"/>
          <w:rtl/>
        </w:rPr>
      </w:pPr>
    </w:p>
    <w:p w14:paraId="64D64A0F" w14:textId="77777777" w:rsidR="00000000" w:rsidRDefault="00A03D81">
      <w:pPr>
        <w:pStyle w:val="af1"/>
        <w:rPr>
          <w:rtl/>
        </w:rPr>
      </w:pPr>
      <w:r>
        <w:rPr>
          <w:rtl/>
        </w:rPr>
        <w:t>היו"ר ראובן ריבלין:</w:t>
      </w:r>
    </w:p>
    <w:p w14:paraId="0BE40269" w14:textId="77777777" w:rsidR="00000000" w:rsidRDefault="00A03D81">
      <w:pPr>
        <w:pStyle w:val="a0"/>
        <w:rPr>
          <w:rtl/>
        </w:rPr>
      </w:pPr>
    </w:p>
    <w:p w14:paraId="453D2B45" w14:textId="77777777" w:rsidR="00000000" w:rsidRDefault="00A03D81">
      <w:pPr>
        <w:pStyle w:val="a0"/>
        <w:rPr>
          <w:rFonts w:hint="cs"/>
          <w:rtl/>
        </w:rPr>
      </w:pPr>
      <w:r>
        <w:rPr>
          <w:rFonts w:hint="cs"/>
          <w:rtl/>
        </w:rPr>
        <w:t xml:space="preserve">חבר הכנסת יתום, כל חבריך עלו על הבמה. הרי הזמנתם גם את ראש הממשלה, ויש לנו יום עמוס. </w:t>
      </w:r>
    </w:p>
    <w:p w14:paraId="56B1C796" w14:textId="77777777" w:rsidR="00000000" w:rsidRDefault="00A03D81">
      <w:pPr>
        <w:pStyle w:val="a0"/>
        <w:rPr>
          <w:rFonts w:hint="cs"/>
          <w:rtl/>
        </w:rPr>
      </w:pPr>
    </w:p>
    <w:p w14:paraId="7D42B74E" w14:textId="77777777" w:rsidR="00000000" w:rsidRDefault="00A03D81">
      <w:pPr>
        <w:pStyle w:val="af0"/>
        <w:rPr>
          <w:rtl/>
        </w:rPr>
      </w:pPr>
      <w:r>
        <w:rPr>
          <w:rFonts w:hint="eastAsia"/>
          <w:rtl/>
        </w:rPr>
        <w:t>דני</w:t>
      </w:r>
      <w:r>
        <w:rPr>
          <w:rtl/>
        </w:rPr>
        <w:t xml:space="preserve"> יתום (העבודה-מימד):</w:t>
      </w:r>
    </w:p>
    <w:p w14:paraId="037F282C" w14:textId="77777777" w:rsidR="00000000" w:rsidRDefault="00A03D81">
      <w:pPr>
        <w:pStyle w:val="a0"/>
        <w:rPr>
          <w:rFonts w:hint="cs"/>
          <w:rtl/>
        </w:rPr>
      </w:pPr>
    </w:p>
    <w:p w14:paraId="4034C4C6" w14:textId="77777777" w:rsidR="00000000" w:rsidRDefault="00A03D81">
      <w:pPr>
        <w:pStyle w:val="a0"/>
        <w:rPr>
          <w:rFonts w:hint="cs"/>
          <w:rtl/>
        </w:rPr>
      </w:pPr>
      <w:r>
        <w:rPr>
          <w:rFonts w:hint="cs"/>
          <w:rtl/>
        </w:rPr>
        <w:t>לא קיבלנו תשובה על השאלה, כמה אזרחים מחטטים בפחי זבל כדי למצוא לחם.</w:t>
      </w:r>
    </w:p>
    <w:p w14:paraId="436DC0E3" w14:textId="77777777" w:rsidR="00000000" w:rsidRDefault="00A03D81">
      <w:pPr>
        <w:pStyle w:val="a0"/>
        <w:rPr>
          <w:rFonts w:hint="cs"/>
          <w:rtl/>
        </w:rPr>
      </w:pPr>
    </w:p>
    <w:p w14:paraId="648D9FF3" w14:textId="77777777" w:rsidR="00000000" w:rsidRDefault="00A03D81">
      <w:pPr>
        <w:pStyle w:val="af1"/>
        <w:rPr>
          <w:rtl/>
        </w:rPr>
      </w:pPr>
      <w:r>
        <w:rPr>
          <w:rtl/>
        </w:rPr>
        <w:t>היו"ר ראובן ריבלין:</w:t>
      </w:r>
    </w:p>
    <w:p w14:paraId="283E252A" w14:textId="77777777" w:rsidR="00000000" w:rsidRDefault="00A03D81">
      <w:pPr>
        <w:pStyle w:val="a0"/>
        <w:rPr>
          <w:rtl/>
        </w:rPr>
      </w:pPr>
    </w:p>
    <w:p w14:paraId="732487B5" w14:textId="77777777" w:rsidR="00000000" w:rsidRDefault="00A03D81">
      <w:pPr>
        <w:pStyle w:val="a0"/>
        <w:rPr>
          <w:rFonts w:hint="cs"/>
          <w:rtl/>
        </w:rPr>
      </w:pPr>
      <w:r>
        <w:rPr>
          <w:rFonts w:hint="cs"/>
          <w:rtl/>
        </w:rPr>
        <w:t>שאלתך נרשמה.</w:t>
      </w:r>
    </w:p>
    <w:p w14:paraId="5B772795" w14:textId="77777777" w:rsidR="00000000" w:rsidRDefault="00A03D81">
      <w:pPr>
        <w:pStyle w:val="a0"/>
        <w:rPr>
          <w:rFonts w:hint="cs"/>
          <w:rtl/>
        </w:rPr>
      </w:pPr>
    </w:p>
    <w:p w14:paraId="053670A6" w14:textId="77777777" w:rsidR="00000000" w:rsidRDefault="00A03D81">
      <w:pPr>
        <w:pStyle w:val="af0"/>
        <w:rPr>
          <w:rtl/>
        </w:rPr>
      </w:pPr>
      <w:r>
        <w:rPr>
          <w:rFonts w:hint="eastAsia"/>
          <w:rtl/>
        </w:rPr>
        <w:t>דני</w:t>
      </w:r>
      <w:r>
        <w:rPr>
          <w:rtl/>
        </w:rPr>
        <w:t xml:space="preserve"> יתום (העבודה-מימד):</w:t>
      </w:r>
    </w:p>
    <w:p w14:paraId="148C4AE7" w14:textId="77777777" w:rsidR="00000000" w:rsidRDefault="00A03D81">
      <w:pPr>
        <w:pStyle w:val="a0"/>
        <w:rPr>
          <w:rFonts w:hint="cs"/>
          <w:rtl/>
        </w:rPr>
      </w:pPr>
    </w:p>
    <w:p w14:paraId="6522350A" w14:textId="77777777" w:rsidR="00000000" w:rsidRDefault="00A03D81">
      <w:pPr>
        <w:pStyle w:val="a0"/>
        <w:rPr>
          <w:rFonts w:hint="cs"/>
          <w:rtl/>
        </w:rPr>
      </w:pPr>
      <w:r>
        <w:rPr>
          <w:rFonts w:hint="cs"/>
          <w:rtl/>
        </w:rPr>
        <w:t>מה עם התשובה?</w:t>
      </w:r>
    </w:p>
    <w:p w14:paraId="6C59B884" w14:textId="77777777" w:rsidR="00000000" w:rsidRDefault="00A03D81">
      <w:pPr>
        <w:pStyle w:val="a0"/>
        <w:rPr>
          <w:rFonts w:hint="cs"/>
          <w:rtl/>
        </w:rPr>
      </w:pPr>
    </w:p>
    <w:p w14:paraId="490891C5" w14:textId="77777777" w:rsidR="00000000" w:rsidRDefault="00A03D81">
      <w:pPr>
        <w:pStyle w:val="af1"/>
        <w:rPr>
          <w:rtl/>
        </w:rPr>
      </w:pPr>
      <w:r>
        <w:rPr>
          <w:rtl/>
        </w:rPr>
        <w:t>היו"ר ראובן ריבלין:</w:t>
      </w:r>
    </w:p>
    <w:p w14:paraId="68CD091B" w14:textId="77777777" w:rsidR="00000000" w:rsidRDefault="00A03D81">
      <w:pPr>
        <w:pStyle w:val="a0"/>
        <w:rPr>
          <w:rtl/>
        </w:rPr>
      </w:pPr>
    </w:p>
    <w:p w14:paraId="1CE34925" w14:textId="77777777" w:rsidR="00000000" w:rsidRDefault="00A03D81">
      <w:pPr>
        <w:pStyle w:val="a0"/>
        <w:rPr>
          <w:rFonts w:hint="cs"/>
          <w:rtl/>
        </w:rPr>
      </w:pPr>
      <w:r>
        <w:rPr>
          <w:rFonts w:hint="cs"/>
          <w:rtl/>
        </w:rPr>
        <w:t xml:space="preserve">התשובה תגיע במועד מאוחר יותר. התשובה מייד בהצבעה. </w:t>
      </w:r>
    </w:p>
    <w:p w14:paraId="5679DF57" w14:textId="77777777" w:rsidR="00000000" w:rsidRDefault="00A03D81">
      <w:pPr>
        <w:pStyle w:val="a0"/>
        <w:rPr>
          <w:rFonts w:hint="cs"/>
          <w:rtl/>
        </w:rPr>
      </w:pPr>
    </w:p>
    <w:p w14:paraId="1C79F0B6" w14:textId="77777777" w:rsidR="00000000" w:rsidRDefault="00A03D81">
      <w:pPr>
        <w:pStyle w:val="af0"/>
        <w:rPr>
          <w:rtl/>
        </w:rPr>
      </w:pPr>
      <w:r>
        <w:rPr>
          <w:rFonts w:hint="eastAsia"/>
          <w:rtl/>
        </w:rPr>
        <w:t>חיים</w:t>
      </w:r>
      <w:r>
        <w:rPr>
          <w:rtl/>
        </w:rPr>
        <w:t xml:space="preserve"> רמון (העבודה-מימד):</w:t>
      </w:r>
    </w:p>
    <w:p w14:paraId="0D14435F" w14:textId="77777777" w:rsidR="00000000" w:rsidRDefault="00A03D81">
      <w:pPr>
        <w:pStyle w:val="a0"/>
        <w:rPr>
          <w:rFonts w:hint="cs"/>
          <w:rtl/>
        </w:rPr>
      </w:pPr>
    </w:p>
    <w:p w14:paraId="5D695167" w14:textId="77777777" w:rsidR="00000000" w:rsidRDefault="00A03D81">
      <w:pPr>
        <w:pStyle w:val="a0"/>
        <w:rPr>
          <w:rFonts w:hint="cs"/>
          <w:rtl/>
        </w:rPr>
      </w:pPr>
      <w:r>
        <w:rPr>
          <w:rFonts w:hint="cs"/>
          <w:rtl/>
        </w:rPr>
        <w:t>על פחי הזבל הוא לא השיב.</w:t>
      </w:r>
    </w:p>
    <w:p w14:paraId="2C64B79B" w14:textId="77777777" w:rsidR="00000000" w:rsidRDefault="00A03D81">
      <w:pPr>
        <w:pStyle w:val="a0"/>
        <w:rPr>
          <w:rFonts w:hint="cs"/>
          <w:rtl/>
        </w:rPr>
      </w:pPr>
    </w:p>
    <w:p w14:paraId="2EE49152" w14:textId="77777777" w:rsidR="00000000" w:rsidRDefault="00A03D81">
      <w:pPr>
        <w:pStyle w:val="af1"/>
        <w:rPr>
          <w:rtl/>
        </w:rPr>
      </w:pPr>
      <w:r>
        <w:rPr>
          <w:rtl/>
        </w:rPr>
        <w:t>היו"ר ראובן ריבלין:</w:t>
      </w:r>
    </w:p>
    <w:p w14:paraId="11A7D2BB" w14:textId="77777777" w:rsidR="00000000" w:rsidRDefault="00A03D81">
      <w:pPr>
        <w:pStyle w:val="a0"/>
        <w:rPr>
          <w:rtl/>
        </w:rPr>
      </w:pPr>
    </w:p>
    <w:p w14:paraId="6E4BFE89" w14:textId="77777777" w:rsidR="00000000" w:rsidRDefault="00A03D81">
      <w:pPr>
        <w:pStyle w:val="a0"/>
        <w:rPr>
          <w:rFonts w:hint="cs"/>
          <w:rtl/>
        </w:rPr>
      </w:pPr>
      <w:r>
        <w:rPr>
          <w:rFonts w:hint="cs"/>
          <w:rtl/>
        </w:rPr>
        <w:t xml:space="preserve">חבר הכנסת רמון, יש לנו קושי להשיב </w:t>
      </w:r>
      <w:r>
        <w:rPr>
          <w:rFonts w:hint="cs"/>
          <w:rtl/>
        </w:rPr>
        <w:t xml:space="preserve">פעמיים - פעם לכנסת ופעם במיוחד לך. </w:t>
      </w:r>
    </w:p>
    <w:p w14:paraId="7470CD38" w14:textId="77777777" w:rsidR="00000000" w:rsidRDefault="00A03D81">
      <w:pPr>
        <w:pStyle w:val="a0"/>
        <w:rPr>
          <w:rFonts w:hint="cs"/>
          <w:rtl/>
        </w:rPr>
      </w:pPr>
    </w:p>
    <w:p w14:paraId="267DDC80" w14:textId="77777777" w:rsidR="00000000" w:rsidRDefault="00A03D81">
      <w:pPr>
        <w:pStyle w:val="af0"/>
        <w:rPr>
          <w:rtl/>
        </w:rPr>
      </w:pPr>
      <w:r>
        <w:rPr>
          <w:rFonts w:hint="eastAsia"/>
          <w:rtl/>
        </w:rPr>
        <w:t>חיים</w:t>
      </w:r>
      <w:r>
        <w:rPr>
          <w:rtl/>
        </w:rPr>
        <w:t xml:space="preserve"> רמון (העבודה-מימד):</w:t>
      </w:r>
    </w:p>
    <w:p w14:paraId="4580D76B" w14:textId="77777777" w:rsidR="00000000" w:rsidRDefault="00A03D81">
      <w:pPr>
        <w:pStyle w:val="a0"/>
        <w:rPr>
          <w:rFonts w:hint="cs"/>
          <w:rtl/>
        </w:rPr>
      </w:pPr>
    </w:p>
    <w:p w14:paraId="7AD4F132" w14:textId="77777777" w:rsidR="00000000" w:rsidRDefault="00A03D81">
      <w:pPr>
        <w:pStyle w:val="a0"/>
        <w:rPr>
          <w:rFonts w:hint="cs"/>
          <w:rtl/>
        </w:rPr>
      </w:pPr>
      <w:r>
        <w:rPr>
          <w:rFonts w:hint="cs"/>
          <w:rtl/>
        </w:rPr>
        <w:t>זו שאלה של חבר הכנסת יתום.</w:t>
      </w:r>
    </w:p>
    <w:p w14:paraId="5635F663" w14:textId="77777777" w:rsidR="00000000" w:rsidRDefault="00A03D81">
      <w:pPr>
        <w:pStyle w:val="a0"/>
        <w:rPr>
          <w:rFonts w:hint="cs"/>
          <w:rtl/>
        </w:rPr>
      </w:pPr>
    </w:p>
    <w:p w14:paraId="6F3A0B1B" w14:textId="77777777" w:rsidR="00000000" w:rsidRDefault="00A03D81">
      <w:pPr>
        <w:pStyle w:val="af1"/>
        <w:rPr>
          <w:rtl/>
        </w:rPr>
      </w:pPr>
      <w:r>
        <w:rPr>
          <w:rtl/>
        </w:rPr>
        <w:t>היו"ר ראובן ריבלין:</w:t>
      </w:r>
    </w:p>
    <w:p w14:paraId="20C8EE2A" w14:textId="77777777" w:rsidR="00000000" w:rsidRDefault="00A03D81">
      <w:pPr>
        <w:pStyle w:val="a0"/>
        <w:rPr>
          <w:rtl/>
        </w:rPr>
      </w:pPr>
    </w:p>
    <w:p w14:paraId="576595B3" w14:textId="77777777" w:rsidR="00000000" w:rsidRDefault="00A03D81">
      <w:pPr>
        <w:pStyle w:val="a0"/>
        <w:rPr>
          <w:rFonts w:hint="cs"/>
          <w:rtl/>
        </w:rPr>
      </w:pPr>
      <w:r>
        <w:rPr>
          <w:rFonts w:hint="cs"/>
          <w:rtl/>
        </w:rPr>
        <w:t xml:space="preserve">גם חבר הכנסת יתום היה פה וקיבל תשובה. </w:t>
      </w:r>
    </w:p>
    <w:p w14:paraId="6F2CE910" w14:textId="77777777" w:rsidR="00000000" w:rsidRDefault="00A03D81">
      <w:pPr>
        <w:pStyle w:val="a0"/>
        <w:rPr>
          <w:rFonts w:hint="cs"/>
          <w:rtl/>
        </w:rPr>
      </w:pPr>
    </w:p>
    <w:p w14:paraId="28F60060" w14:textId="77777777" w:rsidR="00000000" w:rsidRDefault="00A03D81">
      <w:pPr>
        <w:pStyle w:val="af0"/>
        <w:rPr>
          <w:rtl/>
        </w:rPr>
      </w:pPr>
      <w:r>
        <w:rPr>
          <w:rFonts w:hint="eastAsia"/>
          <w:rtl/>
        </w:rPr>
        <w:t>דני</w:t>
      </w:r>
      <w:r>
        <w:rPr>
          <w:rtl/>
        </w:rPr>
        <w:t xml:space="preserve"> יתום (העבודה-מימד):</w:t>
      </w:r>
    </w:p>
    <w:p w14:paraId="00793C92" w14:textId="77777777" w:rsidR="00000000" w:rsidRDefault="00A03D81">
      <w:pPr>
        <w:pStyle w:val="a0"/>
        <w:rPr>
          <w:rFonts w:hint="cs"/>
          <w:rtl/>
        </w:rPr>
      </w:pPr>
    </w:p>
    <w:p w14:paraId="46154A69" w14:textId="77777777" w:rsidR="00000000" w:rsidRDefault="00A03D81">
      <w:pPr>
        <w:pStyle w:val="a0"/>
        <w:rPr>
          <w:rFonts w:hint="cs"/>
          <w:rtl/>
        </w:rPr>
      </w:pPr>
      <w:r>
        <w:rPr>
          <w:rFonts w:hint="cs"/>
          <w:rtl/>
        </w:rPr>
        <w:t>הייתי פה כל הזמן, ולא קיבלתי תשובה על פחי הזבל.</w:t>
      </w:r>
    </w:p>
    <w:p w14:paraId="39D47FC7" w14:textId="77777777" w:rsidR="00000000" w:rsidRDefault="00A03D81">
      <w:pPr>
        <w:pStyle w:val="a0"/>
        <w:rPr>
          <w:rFonts w:hint="cs"/>
          <w:rtl/>
        </w:rPr>
      </w:pPr>
    </w:p>
    <w:p w14:paraId="2836CE3C" w14:textId="77777777" w:rsidR="00000000" w:rsidRDefault="00A03D81">
      <w:pPr>
        <w:pStyle w:val="af1"/>
        <w:rPr>
          <w:rtl/>
        </w:rPr>
      </w:pPr>
      <w:r>
        <w:rPr>
          <w:rtl/>
        </w:rPr>
        <w:t>היו"ר ראובן ריבלין:</w:t>
      </w:r>
    </w:p>
    <w:p w14:paraId="59929E93" w14:textId="77777777" w:rsidR="00000000" w:rsidRDefault="00A03D81">
      <w:pPr>
        <w:pStyle w:val="a0"/>
        <w:rPr>
          <w:rtl/>
        </w:rPr>
      </w:pPr>
    </w:p>
    <w:p w14:paraId="68DA51E1" w14:textId="77777777" w:rsidR="00000000" w:rsidRDefault="00A03D81">
      <w:pPr>
        <w:pStyle w:val="a0"/>
        <w:rPr>
          <w:rFonts w:hint="cs"/>
          <w:rtl/>
        </w:rPr>
      </w:pPr>
      <w:r>
        <w:rPr>
          <w:rFonts w:hint="cs"/>
          <w:rtl/>
        </w:rPr>
        <w:t>הצעות אי-</w:t>
      </w:r>
      <w:r>
        <w:rPr>
          <w:rFonts w:hint="cs"/>
          <w:rtl/>
        </w:rPr>
        <w:t xml:space="preserve">אמון ביום שני הן הסעיף הראשון בסדר-היום. השר אולמרט היה פה וענה על כל השאלות, בין שהן מוצאות חן ובין שלא. רבותי חברי הכנסת, נא לשבת, אנחנו עוברים להצבעה על הצעות האי-אמון. </w:t>
      </w:r>
    </w:p>
    <w:p w14:paraId="1A8414D5" w14:textId="77777777" w:rsidR="00000000" w:rsidRDefault="00A03D81">
      <w:pPr>
        <w:pStyle w:val="a0"/>
        <w:rPr>
          <w:rFonts w:hint="cs"/>
          <w:rtl/>
        </w:rPr>
      </w:pPr>
    </w:p>
    <w:p w14:paraId="581FFF07" w14:textId="77777777" w:rsidR="00000000" w:rsidRDefault="00A03D81">
      <w:pPr>
        <w:pStyle w:val="a0"/>
        <w:rPr>
          <w:rFonts w:hint="cs"/>
          <w:rtl/>
        </w:rPr>
      </w:pPr>
      <w:r>
        <w:rPr>
          <w:rFonts w:hint="cs"/>
          <w:rtl/>
        </w:rPr>
        <w:t>הצבעת אי-האמון הראשונה הוא על הצעת סיעת העבודה-מימד בנושא העלאת מחירי הלחם. נא להצ</w:t>
      </w:r>
      <w:r>
        <w:rPr>
          <w:rFonts w:hint="cs"/>
          <w:rtl/>
        </w:rPr>
        <w:t>ביע - מי בעד? מי נגד?</w:t>
      </w:r>
    </w:p>
    <w:p w14:paraId="5E878C9A" w14:textId="77777777" w:rsidR="00000000" w:rsidRDefault="00A03D81">
      <w:pPr>
        <w:pStyle w:val="a0"/>
        <w:rPr>
          <w:rFonts w:hint="cs"/>
          <w:rtl/>
        </w:rPr>
      </w:pPr>
    </w:p>
    <w:p w14:paraId="1129E0B7" w14:textId="77777777" w:rsidR="00000000" w:rsidRDefault="00A03D81">
      <w:pPr>
        <w:pStyle w:val="ab"/>
        <w:bidi/>
        <w:rPr>
          <w:rFonts w:hint="cs"/>
          <w:rtl/>
        </w:rPr>
      </w:pPr>
      <w:r>
        <w:rPr>
          <w:rFonts w:hint="cs"/>
          <w:rtl/>
        </w:rPr>
        <w:t>הצבעה מס' 1</w:t>
      </w:r>
    </w:p>
    <w:p w14:paraId="0E9E8E1F" w14:textId="77777777" w:rsidR="00000000" w:rsidRDefault="00A03D81">
      <w:pPr>
        <w:pStyle w:val="a0"/>
        <w:rPr>
          <w:rFonts w:hint="cs"/>
          <w:rtl/>
        </w:rPr>
      </w:pPr>
    </w:p>
    <w:p w14:paraId="73BEF33B" w14:textId="77777777" w:rsidR="00000000" w:rsidRDefault="00A03D81">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45</w:t>
      </w:r>
    </w:p>
    <w:p w14:paraId="7F861292" w14:textId="77777777" w:rsidR="00000000" w:rsidRDefault="00A03D81">
      <w:pPr>
        <w:pStyle w:val="ac"/>
        <w:bidi/>
        <w:rPr>
          <w:rFonts w:hint="cs"/>
          <w:rtl/>
        </w:rPr>
      </w:pPr>
      <w:r>
        <w:rPr>
          <w:rFonts w:hint="cs"/>
          <w:rtl/>
        </w:rPr>
        <w:t xml:space="preserve">נגד - 53 </w:t>
      </w:r>
    </w:p>
    <w:p w14:paraId="558359DB" w14:textId="77777777" w:rsidR="00000000" w:rsidRDefault="00A03D81">
      <w:pPr>
        <w:pStyle w:val="ac"/>
        <w:bidi/>
        <w:rPr>
          <w:rFonts w:hint="cs"/>
          <w:rtl/>
        </w:rPr>
      </w:pPr>
      <w:r>
        <w:rPr>
          <w:rFonts w:hint="cs"/>
          <w:rtl/>
        </w:rPr>
        <w:t>נמנעים - אין</w:t>
      </w:r>
    </w:p>
    <w:p w14:paraId="2B1B1947" w14:textId="77777777" w:rsidR="00000000" w:rsidRDefault="00A03D81">
      <w:pPr>
        <w:pStyle w:val="ad"/>
        <w:bidi/>
        <w:rPr>
          <w:rFonts w:hint="cs"/>
          <w:rtl/>
        </w:rPr>
      </w:pPr>
      <w:r>
        <w:rPr>
          <w:rFonts w:hint="cs"/>
          <w:rtl/>
        </w:rPr>
        <w:t>הצעת סיעת העבודה-מימד להביע אי-אמון בממשלה לא נתקבלה.</w:t>
      </w:r>
    </w:p>
    <w:p w14:paraId="49A56FCA" w14:textId="77777777" w:rsidR="00000000" w:rsidRDefault="00A03D81">
      <w:pPr>
        <w:pStyle w:val="a0"/>
        <w:rPr>
          <w:rFonts w:hint="cs"/>
          <w:rtl/>
        </w:rPr>
      </w:pPr>
    </w:p>
    <w:p w14:paraId="6ABE7EA8" w14:textId="77777777" w:rsidR="00000000" w:rsidRDefault="00A03D81">
      <w:pPr>
        <w:pStyle w:val="af1"/>
        <w:rPr>
          <w:rtl/>
        </w:rPr>
      </w:pPr>
      <w:r>
        <w:rPr>
          <w:rtl/>
        </w:rPr>
        <w:t>היו"ר ראובן ריבלין:</w:t>
      </w:r>
    </w:p>
    <w:p w14:paraId="290DF0EA" w14:textId="77777777" w:rsidR="00000000" w:rsidRDefault="00A03D81">
      <w:pPr>
        <w:pStyle w:val="a0"/>
        <w:rPr>
          <w:rtl/>
        </w:rPr>
      </w:pPr>
    </w:p>
    <w:p w14:paraId="16DFFA7B" w14:textId="77777777" w:rsidR="00000000" w:rsidRDefault="00A03D81">
      <w:pPr>
        <w:pStyle w:val="a0"/>
        <w:rPr>
          <w:rFonts w:hint="cs"/>
          <w:rtl/>
        </w:rPr>
      </w:pPr>
      <w:r>
        <w:rPr>
          <w:rFonts w:hint="cs"/>
          <w:rtl/>
        </w:rPr>
        <w:t>45 בעד, 53 נגד. אני קובע שהצעת האי-אמון של סיעת העבודה-מימד לא התקבלה</w:t>
      </w:r>
      <w:r>
        <w:rPr>
          <w:rFonts w:hint="cs"/>
          <w:rtl/>
        </w:rPr>
        <w:t xml:space="preserve">. </w:t>
      </w:r>
    </w:p>
    <w:p w14:paraId="29990060" w14:textId="77777777" w:rsidR="00000000" w:rsidRDefault="00A03D81">
      <w:pPr>
        <w:pStyle w:val="a0"/>
        <w:rPr>
          <w:rFonts w:hint="cs"/>
          <w:rtl/>
        </w:rPr>
      </w:pPr>
    </w:p>
    <w:p w14:paraId="6DB0257C" w14:textId="77777777" w:rsidR="00000000" w:rsidRDefault="00A03D81">
      <w:pPr>
        <w:pStyle w:val="a0"/>
        <w:rPr>
          <w:rFonts w:hint="cs"/>
          <w:rtl/>
        </w:rPr>
      </w:pPr>
      <w:r>
        <w:rPr>
          <w:rFonts w:hint="cs"/>
          <w:rtl/>
        </w:rPr>
        <w:t>אנחנו עוברים להצעת אי-אמון מטעם סיעת ש"ס בנושא יחסה של הממשלה לרבבות הקשישים הרועדים, הרעבים והבודדים. רבותי חברי הכנסת, נא להצביע - מי בעד? מי נגד? מי נמנע?</w:t>
      </w:r>
    </w:p>
    <w:p w14:paraId="199AF23F" w14:textId="77777777" w:rsidR="00000000" w:rsidRDefault="00A03D81">
      <w:pPr>
        <w:pStyle w:val="a0"/>
        <w:rPr>
          <w:rFonts w:hint="cs"/>
          <w:rtl/>
        </w:rPr>
      </w:pPr>
    </w:p>
    <w:p w14:paraId="684C1973" w14:textId="77777777" w:rsidR="00000000" w:rsidRDefault="00A03D81">
      <w:pPr>
        <w:pStyle w:val="ab"/>
        <w:bidi/>
        <w:rPr>
          <w:rFonts w:hint="cs"/>
          <w:rtl/>
        </w:rPr>
      </w:pPr>
      <w:r>
        <w:rPr>
          <w:rFonts w:hint="cs"/>
          <w:rtl/>
        </w:rPr>
        <w:t>הצבעה מס' 2</w:t>
      </w:r>
    </w:p>
    <w:p w14:paraId="4A794451" w14:textId="77777777" w:rsidR="00000000" w:rsidRDefault="00A03D81">
      <w:pPr>
        <w:pStyle w:val="a0"/>
        <w:rPr>
          <w:rFonts w:hint="cs"/>
          <w:rtl/>
        </w:rPr>
      </w:pPr>
    </w:p>
    <w:p w14:paraId="293EB4B7" w14:textId="77777777" w:rsidR="00000000" w:rsidRDefault="00A03D81">
      <w:pPr>
        <w:pStyle w:val="ac"/>
        <w:bidi/>
        <w:rPr>
          <w:rFonts w:hint="cs"/>
          <w:rtl/>
        </w:rPr>
      </w:pPr>
      <w:r>
        <w:rPr>
          <w:rFonts w:hint="cs"/>
          <w:rtl/>
        </w:rPr>
        <w:t xml:space="preserve">בעד הצעת סיעת ש"ס להביע אי-אמון בממשלה </w:t>
      </w:r>
      <w:r>
        <w:rPr>
          <w:rtl/>
        </w:rPr>
        <w:t>–</w:t>
      </w:r>
      <w:r>
        <w:rPr>
          <w:rFonts w:hint="cs"/>
          <w:rtl/>
        </w:rPr>
        <w:t xml:space="preserve"> 45</w:t>
      </w:r>
    </w:p>
    <w:p w14:paraId="65A7896D" w14:textId="77777777" w:rsidR="00000000" w:rsidRDefault="00A03D81">
      <w:pPr>
        <w:pStyle w:val="ac"/>
        <w:bidi/>
        <w:rPr>
          <w:rFonts w:hint="cs"/>
          <w:rtl/>
        </w:rPr>
      </w:pPr>
      <w:r>
        <w:rPr>
          <w:rFonts w:hint="cs"/>
          <w:rtl/>
        </w:rPr>
        <w:t xml:space="preserve">נגד - 53 </w:t>
      </w:r>
    </w:p>
    <w:p w14:paraId="674FF63C" w14:textId="77777777" w:rsidR="00000000" w:rsidRDefault="00A03D81">
      <w:pPr>
        <w:pStyle w:val="ac"/>
        <w:bidi/>
        <w:rPr>
          <w:rFonts w:hint="cs"/>
          <w:rtl/>
        </w:rPr>
      </w:pPr>
      <w:r>
        <w:rPr>
          <w:rFonts w:hint="cs"/>
          <w:rtl/>
        </w:rPr>
        <w:t>נמנעים - אין</w:t>
      </w:r>
    </w:p>
    <w:p w14:paraId="01A63B42" w14:textId="77777777" w:rsidR="00000000" w:rsidRDefault="00A03D81">
      <w:pPr>
        <w:pStyle w:val="ad"/>
        <w:bidi/>
        <w:rPr>
          <w:rFonts w:hint="cs"/>
          <w:rtl/>
        </w:rPr>
      </w:pPr>
      <w:r>
        <w:rPr>
          <w:rFonts w:hint="cs"/>
          <w:rtl/>
        </w:rPr>
        <w:t>הצעת סיעת ש"ס</w:t>
      </w:r>
      <w:r>
        <w:rPr>
          <w:rFonts w:hint="cs"/>
          <w:rtl/>
        </w:rPr>
        <w:t xml:space="preserve"> להביע אי-אמון בממשלה לא נתקבלה.</w:t>
      </w:r>
    </w:p>
    <w:p w14:paraId="613C162F" w14:textId="77777777" w:rsidR="00000000" w:rsidRDefault="00A03D81">
      <w:pPr>
        <w:pStyle w:val="a0"/>
        <w:rPr>
          <w:rtl/>
        </w:rPr>
      </w:pPr>
    </w:p>
    <w:p w14:paraId="592C06A7" w14:textId="77777777" w:rsidR="00000000" w:rsidRDefault="00A03D81">
      <w:pPr>
        <w:pStyle w:val="af1"/>
        <w:rPr>
          <w:rtl/>
        </w:rPr>
      </w:pPr>
      <w:r>
        <w:rPr>
          <w:rtl/>
        </w:rPr>
        <w:t>היו"ר ראובן ריבלין:</w:t>
      </w:r>
    </w:p>
    <w:p w14:paraId="09082A75" w14:textId="77777777" w:rsidR="00000000" w:rsidRDefault="00A03D81">
      <w:pPr>
        <w:pStyle w:val="a0"/>
        <w:rPr>
          <w:rtl/>
        </w:rPr>
      </w:pPr>
    </w:p>
    <w:p w14:paraId="195192AA" w14:textId="77777777" w:rsidR="00000000" w:rsidRDefault="00A03D81">
      <w:pPr>
        <w:pStyle w:val="a0"/>
        <w:rPr>
          <w:rFonts w:hint="cs"/>
          <w:rtl/>
        </w:rPr>
      </w:pPr>
      <w:r>
        <w:rPr>
          <w:rFonts w:hint="cs"/>
          <w:rtl/>
        </w:rPr>
        <w:t xml:space="preserve">45 בעד, 53 נגד. אני קובע שגם הצעת האי-אמון של סיעת ש"ס בנושא יחסה של הממשלה לרבבות הזקנים, לא נתקבלה. </w:t>
      </w:r>
    </w:p>
    <w:p w14:paraId="69743429" w14:textId="77777777" w:rsidR="00000000" w:rsidRDefault="00A03D81">
      <w:pPr>
        <w:pStyle w:val="a0"/>
        <w:rPr>
          <w:rFonts w:hint="cs"/>
          <w:rtl/>
        </w:rPr>
      </w:pPr>
    </w:p>
    <w:p w14:paraId="2A01EFC6" w14:textId="77777777" w:rsidR="00000000" w:rsidRDefault="00A03D81">
      <w:pPr>
        <w:pStyle w:val="a0"/>
        <w:rPr>
          <w:rFonts w:hint="cs"/>
          <w:rtl/>
        </w:rPr>
      </w:pPr>
      <w:r>
        <w:rPr>
          <w:rFonts w:hint="cs"/>
          <w:rtl/>
        </w:rPr>
        <w:t>רבותי חברי הכנסת, אנחנו עוברים להצעת אי-אמון של סיעות מרצ, חד"ש-תע"ל ובל"ד בנושא: כישלון המדיניות</w:t>
      </w:r>
      <w:r>
        <w:rPr>
          <w:rFonts w:hint="cs"/>
          <w:rtl/>
        </w:rPr>
        <w:t xml:space="preserve"> הכלכלית והחברתית של הממשלה. מי בעד? מי נגד? מי נמנע?</w:t>
      </w:r>
    </w:p>
    <w:p w14:paraId="27584178" w14:textId="77777777" w:rsidR="00000000" w:rsidRDefault="00A03D81">
      <w:pPr>
        <w:pStyle w:val="a0"/>
        <w:rPr>
          <w:rFonts w:hint="cs"/>
          <w:rtl/>
        </w:rPr>
      </w:pPr>
    </w:p>
    <w:p w14:paraId="7FD45774" w14:textId="77777777" w:rsidR="00000000" w:rsidRDefault="00A03D81">
      <w:pPr>
        <w:pStyle w:val="ab"/>
        <w:bidi/>
        <w:rPr>
          <w:rFonts w:hint="cs"/>
          <w:rtl/>
        </w:rPr>
      </w:pPr>
      <w:r>
        <w:rPr>
          <w:rFonts w:hint="cs"/>
          <w:rtl/>
        </w:rPr>
        <w:t>הצבעה מס' 3</w:t>
      </w:r>
    </w:p>
    <w:p w14:paraId="102C0C8E" w14:textId="77777777" w:rsidR="00000000" w:rsidRDefault="00A03D81">
      <w:pPr>
        <w:pStyle w:val="a0"/>
        <w:rPr>
          <w:rFonts w:hint="cs"/>
          <w:rtl/>
        </w:rPr>
      </w:pPr>
    </w:p>
    <w:p w14:paraId="04EA708B" w14:textId="77777777" w:rsidR="00000000" w:rsidRDefault="00A03D81">
      <w:pPr>
        <w:pStyle w:val="ac"/>
        <w:bidi/>
        <w:rPr>
          <w:rFonts w:hint="cs"/>
          <w:rtl/>
        </w:rPr>
      </w:pPr>
      <w:r>
        <w:rPr>
          <w:rFonts w:hint="cs"/>
          <w:rtl/>
        </w:rPr>
        <w:t xml:space="preserve">בעד הצעת סיעות מרצ--חד"ש-תע"ל--בל"ד להביע אי-אמון בממשלה </w:t>
      </w:r>
      <w:r>
        <w:rPr>
          <w:rtl/>
        </w:rPr>
        <w:t>–</w:t>
      </w:r>
      <w:r>
        <w:rPr>
          <w:rFonts w:hint="cs"/>
          <w:rtl/>
        </w:rPr>
        <w:t xml:space="preserve"> 45</w:t>
      </w:r>
    </w:p>
    <w:p w14:paraId="30EC2684" w14:textId="77777777" w:rsidR="00000000" w:rsidRDefault="00A03D81">
      <w:pPr>
        <w:pStyle w:val="ac"/>
        <w:bidi/>
        <w:rPr>
          <w:rFonts w:hint="cs"/>
          <w:rtl/>
        </w:rPr>
      </w:pPr>
      <w:r>
        <w:rPr>
          <w:rFonts w:hint="cs"/>
          <w:rtl/>
        </w:rPr>
        <w:t xml:space="preserve">נגד - 53 </w:t>
      </w:r>
    </w:p>
    <w:p w14:paraId="6E8E5B42" w14:textId="77777777" w:rsidR="00000000" w:rsidRDefault="00A03D81">
      <w:pPr>
        <w:pStyle w:val="ac"/>
        <w:bidi/>
        <w:rPr>
          <w:rFonts w:hint="cs"/>
          <w:rtl/>
        </w:rPr>
      </w:pPr>
      <w:r>
        <w:rPr>
          <w:rFonts w:hint="cs"/>
          <w:rtl/>
        </w:rPr>
        <w:t>נמנעים - אין</w:t>
      </w:r>
    </w:p>
    <w:p w14:paraId="664FF3DA" w14:textId="77777777" w:rsidR="00000000" w:rsidRDefault="00A03D81">
      <w:pPr>
        <w:pStyle w:val="ad"/>
        <w:bidi/>
        <w:rPr>
          <w:rFonts w:hint="cs"/>
          <w:rtl/>
        </w:rPr>
      </w:pPr>
      <w:r>
        <w:rPr>
          <w:rFonts w:hint="cs"/>
          <w:rtl/>
        </w:rPr>
        <w:t>הצעת סיעות מרצ--חד"ש-תע"ל--בל"ד להביע אי-אמון בממשלה לא נתקבלה.</w:t>
      </w:r>
    </w:p>
    <w:p w14:paraId="244ADC39" w14:textId="77777777" w:rsidR="00000000" w:rsidRDefault="00A03D81">
      <w:pPr>
        <w:pStyle w:val="a0"/>
        <w:rPr>
          <w:rFonts w:hint="cs"/>
          <w:rtl/>
        </w:rPr>
      </w:pPr>
    </w:p>
    <w:p w14:paraId="66EF2B01" w14:textId="77777777" w:rsidR="00000000" w:rsidRDefault="00A03D81">
      <w:pPr>
        <w:pStyle w:val="af1"/>
        <w:rPr>
          <w:rtl/>
        </w:rPr>
      </w:pPr>
      <w:r>
        <w:rPr>
          <w:rtl/>
        </w:rPr>
        <w:t>היו"ר ראובן ריבלין:</w:t>
      </w:r>
    </w:p>
    <w:p w14:paraId="0051BD54" w14:textId="77777777" w:rsidR="00000000" w:rsidRDefault="00A03D81">
      <w:pPr>
        <w:pStyle w:val="a0"/>
        <w:rPr>
          <w:rtl/>
        </w:rPr>
      </w:pPr>
    </w:p>
    <w:p w14:paraId="5AD8EB92" w14:textId="77777777" w:rsidR="00000000" w:rsidRDefault="00A03D81">
      <w:pPr>
        <w:pStyle w:val="a0"/>
        <w:rPr>
          <w:rFonts w:hint="cs"/>
          <w:rtl/>
        </w:rPr>
      </w:pPr>
      <w:r>
        <w:rPr>
          <w:rFonts w:hint="cs"/>
          <w:rtl/>
        </w:rPr>
        <w:t>45 בעד, 53 נגד. א</w:t>
      </w:r>
      <w:r>
        <w:rPr>
          <w:rFonts w:hint="cs"/>
          <w:rtl/>
        </w:rPr>
        <w:t xml:space="preserve">ני קובע שגם הצעת האי-אמון של סיעות מרצ, חד"ש-תע"ל ובל"ד בנושא: כישלון המדיניות הכלכלית והחברתית של הממשלה, לא עברה. </w:t>
      </w:r>
    </w:p>
    <w:p w14:paraId="4ED238C0" w14:textId="77777777" w:rsidR="00000000" w:rsidRDefault="00A03D81">
      <w:pPr>
        <w:pStyle w:val="a0"/>
        <w:ind w:firstLine="0"/>
        <w:rPr>
          <w:rFonts w:hint="cs"/>
          <w:rtl/>
        </w:rPr>
      </w:pPr>
    </w:p>
    <w:p w14:paraId="71D7F783" w14:textId="77777777" w:rsidR="00000000" w:rsidRDefault="00A03D81">
      <w:pPr>
        <w:pStyle w:val="a0"/>
        <w:rPr>
          <w:rFonts w:hint="cs"/>
          <w:rtl/>
        </w:rPr>
      </w:pPr>
      <w:r>
        <w:rPr>
          <w:rFonts w:hint="cs"/>
          <w:rtl/>
        </w:rPr>
        <w:t xml:space="preserve">הממשלה נכונה על כיסאה, ואנחנו ממשיכים בסדר-היום. </w:t>
      </w:r>
    </w:p>
    <w:p w14:paraId="053F4DA9" w14:textId="77777777" w:rsidR="00000000" w:rsidRDefault="00A03D81">
      <w:pPr>
        <w:pStyle w:val="a0"/>
        <w:rPr>
          <w:rFonts w:hint="cs"/>
          <w:rtl/>
        </w:rPr>
      </w:pPr>
    </w:p>
    <w:p w14:paraId="6893039D" w14:textId="77777777" w:rsidR="00000000" w:rsidRDefault="00A03D81">
      <w:pPr>
        <w:pStyle w:val="af0"/>
        <w:rPr>
          <w:rtl/>
        </w:rPr>
      </w:pPr>
      <w:r>
        <w:rPr>
          <w:rFonts w:hint="eastAsia"/>
          <w:rtl/>
        </w:rPr>
        <w:t>קריאה</w:t>
      </w:r>
      <w:r>
        <w:rPr>
          <w:rtl/>
        </w:rPr>
        <w:t>:</w:t>
      </w:r>
    </w:p>
    <w:p w14:paraId="6AFE9937" w14:textId="77777777" w:rsidR="00000000" w:rsidRDefault="00A03D81">
      <w:pPr>
        <w:pStyle w:val="a0"/>
        <w:ind w:firstLine="0"/>
        <w:rPr>
          <w:rFonts w:hint="cs"/>
          <w:rtl/>
        </w:rPr>
      </w:pPr>
    </w:p>
    <w:p w14:paraId="4448C47F" w14:textId="77777777" w:rsidR="00000000" w:rsidRDefault="00A03D81">
      <w:pPr>
        <w:pStyle w:val="a0"/>
        <w:rPr>
          <w:rFonts w:hint="cs"/>
          <w:rtl/>
        </w:rPr>
      </w:pPr>
      <w:r>
        <w:rPr>
          <w:rFonts w:hint="cs"/>
          <w:rtl/>
        </w:rPr>
        <w:t>אין הצבעה על  ההצעה של רע"ם?</w:t>
      </w:r>
    </w:p>
    <w:p w14:paraId="36A71D2B" w14:textId="77777777" w:rsidR="00000000" w:rsidRDefault="00A03D81">
      <w:pPr>
        <w:pStyle w:val="a0"/>
        <w:rPr>
          <w:rFonts w:hint="cs"/>
          <w:rtl/>
        </w:rPr>
      </w:pPr>
    </w:p>
    <w:p w14:paraId="4416DD14" w14:textId="77777777" w:rsidR="00000000" w:rsidRDefault="00A03D81">
      <w:pPr>
        <w:pStyle w:val="af1"/>
        <w:rPr>
          <w:rtl/>
        </w:rPr>
      </w:pPr>
      <w:r>
        <w:rPr>
          <w:rtl/>
        </w:rPr>
        <w:t>היו"ר ראובן ריבלין:</w:t>
      </w:r>
    </w:p>
    <w:p w14:paraId="3C2C15AB" w14:textId="77777777" w:rsidR="00000000" w:rsidRDefault="00A03D81">
      <w:pPr>
        <w:pStyle w:val="a0"/>
        <w:rPr>
          <w:rtl/>
        </w:rPr>
      </w:pPr>
    </w:p>
    <w:p w14:paraId="02480CF4" w14:textId="77777777" w:rsidR="00000000" w:rsidRDefault="00A03D81">
      <w:pPr>
        <w:pStyle w:val="a0"/>
        <w:rPr>
          <w:rFonts w:hint="cs"/>
          <w:rtl/>
        </w:rPr>
      </w:pPr>
      <w:r>
        <w:rPr>
          <w:rFonts w:hint="cs"/>
          <w:rtl/>
        </w:rPr>
        <w:t xml:space="preserve">הצעת האי-אמון של רע"ם הוסרה </w:t>
      </w:r>
      <w:r>
        <w:rPr>
          <w:rFonts w:hint="cs"/>
          <w:rtl/>
        </w:rPr>
        <w:t>מסדר-היום, והיא תישמע בשבוע הבא. היא לא נומקה וגם לא היה דיון. רבותי, הצבענו על שלוש הצעות ואין הצבעה על ההצעה של רע"ם.</w:t>
      </w:r>
    </w:p>
    <w:p w14:paraId="2125993A" w14:textId="77777777" w:rsidR="00000000" w:rsidRDefault="00A03D81">
      <w:pPr>
        <w:pStyle w:val="a0"/>
        <w:rPr>
          <w:rFonts w:hint="cs"/>
          <w:rtl/>
        </w:rPr>
      </w:pPr>
    </w:p>
    <w:p w14:paraId="3A73FC79" w14:textId="77777777" w:rsidR="00000000" w:rsidRDefault="00A03D81">
      <w:pPr>
        <w:pStyle w:val="a0"/>
        <w:rPr>
          <w:rFonts w:hint="cs"/>
          <w:rtl/>
        </w:rPr>
      </w:pPr>
    </w:p>
    <w:p w14:paraId="0EA9737E" w14:textId="77777777" w:rsidR="00000000" w:rsidRDefault="00A03D81">
      <w:pPr>
        <w:pStyle w:val="af0"/>
        <w:rPr>
          <w:rtl/>
        </w:rPr>
      </w:pPr>
    </w:p>
    <w:p w14:paraId="15C071D5" w14:textId="77777777" w:rsidR="00000000" w:rsidRDefault="00A03D81">
      <w:pPr>
        <w:pStyle w:val="a0"/>
        <w:rPr>
          <w:rFonts w:hint="cs"/>
          <w:rtl/>
        </w:rPr>
      </w:pPr>
    </w:p>
    <w:p w14:paraId="12DBAFAE" w14:textId="77777777" w:rsidR="00000000" w:rsidRDefault="00A03D81">
      <w:pPr>
        <w:pStyle w:val="a2"/>
        <w:rPr>
          <w:rFonts w:hint="cs"/>
          <w:rtl/>
        </w:rPr>
      </w:pPr>
      <w:bookmarkStart w:id="206" w:name="CS22482FI0022482T16_02_2004_18_49_21"/>
      <w:bookmarkStart w:id="207" w:name="_Toc79902421"/>
      <w:bookmarkEnd w:id="206"/>
      <w:r>
        <w:rPr>
          <w:rtl/>
        </w:rPr>
        <w:t>התנהלותה של הממשלה במלא</w:t>
      </w:r>
      <w:r>
        <w:rPr>
          <w:rFonts w:hint="cs"/>
          <w:rtl/>
        </w:rPr>
        <w:t>ו</w:t>
      </w:r>
      <w:r>
        <w:rPr>
          <w:rtl/>
        </w:rPr>
        <w:t>ת שנה לכהונתה</w:t>
      </w:r>
      <w:bookmarkEnd w:id="207"/>
      <w:r>
        <w:rPr>
          <w:rtl/>
        </w:rPr>
        <w:t xml:space="preserve"> </w:t>
      </w:r>
    </w:p>
    <w:p w14:paraId="10EF5BA3" w14:textId="77777777" w:rsidR="00000000" w:rsidRDefault="00A03D81">
      <w:pPr>
        <w:pStyle w:val="a0"/>
        <w:rPr>
          <w:rFonts w:hint="cs"/>
          <w:rtl/>
        </w:rPr>
      </w:pPr>
      <w:r>
        <w:rPr>
          <w:rtl/>
        </w:rPr>
        <w:t>[</w:t>
      </w:r>
      <w:r>
        <w:rPr>
          <w:rFonts w:hint="cs"/>
          <w:rtl/>
        </w:rPr>
        <w:t>לפי סעיף 42(ב) לחוק-יסוד: הממשלה.</w:t>
      </w:r>
      <w:r>
        <w:rPr>
          <w:rtl/>
        </w:rPr>
        <w:t>]</w:t>
      </w:r>
    </w:p>
    <w:p w14:paraId="499B433F" w14:textId="77777777" w:rsidR="00000000" w:rsidRDefault="00A03D81">
      <w:pPr>
        <w:pStyle w:val="a0"/>
        <w:rPr>
          <w:rFonts w:hint="cs"/>
          <w:rtl/>
        </w:rPr>
      </w:pPr>
    </w:p>
    <w:p w14:paraId="646FA937" w14:textId="77777777" w:rsidR="00000000" w:rsidRDefault="00A03D81">
      <w:pPr>
        <w:pStyle w:val="af1"/>
        <w:rPr>
          <w:rtl/>
        </w:rPr>
      </w:pPr>
      <w:r>
        <w:rPr>
          <w:rtl/>
        </w:rPr>
        <w:t>היו"ר ראובן ריבלין:</w:t>
      </w:r>
    </w:p>
    <w:p w14:paraId="2ABBA150" w14:textId="77777777" w:rsidR="00000000" w:rsidRDefault="00A03D81">
      <w:pPr>
        <w:pStyle w:val="a0"/>
        <w:rPr>
          <w:rtl/>
        </w:rPr>
      </w:pPr>
    </w:p>
    <w:p w14:paraId="7B2836FA" w14:textId="77777777" w:rsidR="00000000" w:rsidRDefault="00A03D81">
      <w:pPr>
        <w:pStyle w:val="a0"/>
        <w:rPr>
          <w:rFonts w:hint="cs"/>
          <w:rtl/>
        </w:rPr>
      </w:pPr>
      <w:r>
        <w:rPr>
          <w:rFonts w:hint="cs"/>
          <w:rtl/>
        </w:rPr>
        <w:t xml:space="preserve">רבותי חברי הכנסת, כבוד ראש הממשלה, </w:t>
      </w:r>
      <w:r>
        <w:rPr>
          <w:rFonts w:hint="cs"/>
          <w:rtl/>
        </w:rPr>
        <w:t>על-פי הזמנה ודרישה של למעלה מ-40 חברי הכנסת, על-פי סעיף 42(ב) לחוק-יסוד: הממשלה, ראש הממשלה נוכח בכנסת על מנת לשמוע את הדיון בעניין התנהלותה של הממשלה במלאות שנה לכהונתה. אני מזמין את חבר הכנסת אברהם בורג לנמק את ההצעה,  ואחרי דבריו ייערך דיון ובו ישתתף רא</w:t>
      </w:r>
      <w:r>
        <w:rPr>
          <w:rFonts w:hint="cs"/>
          <w:rtl/>
        </w:rPr>
        <w:t xml:space="preserve">ש הממשלה ויביע את עמדתו, שעליה גם נצביע. ראש הממשלה ביקש לומר את דבריו בסוף הדיון. לאחר דברי ראש הממשלה תינתן רשות הדיבור ליושב-ראש האופוזיציה, חבר הכנסת פרס. </w:t>
      </w:r>
    </w:p>
    <w:p w14:paraId="50D20882" w14:textId="77777777" w:rsidR="00000000" w:rsidRDefault="00A03D81">
      <w:pPr>
        <w:pStyle w:val="a0"/>
        <w:ind w:firstLine="0"/>
        <w:rPr>
          <w:rFonts w:hint="cs"/>
          <w:rtl/>
        </w:rPr>
      </w:pPr>
    </w:p>
    <w:p w14:paraId="249D4E73" w14:textId="77777777" w:rsidR="00000000" w:rsidRDefault="00A03D81">
      <w:pPr>
        <w:pStyle w:val="a"/>
        <w:rPr>
          <w:rtl/>
        </w:rPr>
      </w:pPr>
      <w:bookmarkStart w:id="208" w:name="FS000000434T16_02_2004_18_51_01"/>
      <w:bookmarkStart w:id="209" w:name="_Toc79902422"/>
      <w:bookmarkEnd w:id="208"/>
      <w:r>
        <w:rPr>
          <w:rtl/>
        </w:rPr>
        <w:t>אברהם בורג (העבודה-מימד):</w:t>
      </w:r>
      <w:bookmarkEnd w:id="209"/>
    </w:p>
    <w:p w14:paraId="41D768D8" w14:textId="77777777" w:rsidR="00000000" w:rsidRDefault="00A03D81">
      <w:pPr>
        <w:pStyle w:val="a0"/>
        <w:rPr>
          <w:rtl/>
        </w:rPr>
      </w:pPr>
    </w:p>
    <w:p w14:paraId="7FDE02DA" w14:textId="77777777" w:rsidR="00000000" w:rsidRDefault="00A03D81">
      <w:pPr>
        <w:pStyle w:val="a0"/>
        <w:rPr>
          <w:rFonts w:hint="cs"/>
          <w:rtl/>
        </w:rPr>
      </w:pPr>
      <w:r>
        <w:rPr>
          <w:rFonts w:hint="cs"/>
          <w:rtl/>
        </w:rPr>
        <w:t>אדוני היושב-ראש, כבוד ראש הממשלה, כנסת נכבדה, הסעיף שעל-פיו זימנו 40</w:t>
      </w:r>
      <w:r>
        <w:rPr>
          <w:rFonts w:hint="cs"/>
          <w:rtl/>
        </w:rPr>
        <w:t xml:space="preserve"> חברי אופוזיציה את ראש הממשלה לדיון בנושא שנה לממשלת שרון הוא הסעיף הלא-נכון. במדינה מתוקנת, בממשלה מתוקנת, שיש לה הצלחות, במלאות שנה לממשלה ראש הממשלה היה צריך לבוא מיוזמתו לכנסת, לכנס אותה ולהגיד: עברה שנה, אלה הישגינו; עברה שנה, ולקראת השנה הבאה אלה התו</w:t>
      </w:r>
      <w:r>
        <w:rPr>
          <w:rFonts w:hint="cs"/>
          <w:rtl/>
        </w:rPr>
        <w:t xml:space="preserve">כניות שלנו. אבל כנראה ראש הממשלה יודע למה הוא לא רצה לכנס את הכנסת בהתנדבות, כי כשנסכם את השנה הזאת, ההישגים הם לא מי יודע מה, וכשנתכנן את השנה הבאה, הציפיות כבר גם לא מי יודע מה. </w:t>
      </w:r>
    </w:p>
    <w:p w14:paraId="032063FA" w14:textId="77777777" w:rsidR="00000000" w:rsidRDefault="00A03D81">
      <w:pPr>
        <w:pStyle w:val="a0"/>
        <w:rPr>
          <w:rFonts w:hint="cs"/>
          <w:rtl/>
        </w:rPr>
      </w:pPr>
    </w:p>
    <w:p w14:paraId="0CA82E30" w14:textId="77777777" w:rsidR="00000000" w:rsidRDefault="00A03D81">
      <w:pPr>
        <w:pStyle w:val="a0"/>
        <w:rPr>
          <w:rFonts w:hint="cs"/>
          <w:rtl/>
        </w:rPr>
      </w:pPr>
      <w:r>
        <w:rPr>
          <w:rFonts w:hint="cs"/>
          <w:rtl/>
        </w:rPr>
        <w:t>אדוני ראש הממשלה, בטרם אציג בפניך את מה שנראה לאחדים מאתנו כסיכום השנה שבר</w:t>
      </w:r>
      <w:r>
        <w:rPr>
          <w:rFonts w:hint="cs"/>
          <w:rtl/>
        </w:rPr>
        <w:t>אשה אתה עומד בראש הממשלה, אני מבקש להגיד לך תודה; תודה לא מבקרת, תודה לא צינית, תודה אמיתית. אני חושב שהתרומה שלך לאוצר המלים של הפוליטיקה הישראלית לא תסולא בפז. כשאמרת שמה שאנחנו עושים בשטחים זה כיבוש, זה חשוב; כשאמרת שלא נהיה בעזה ולא תהיה התיישבות יהודי</w:t>
      </w:r>
      <w:r>
        <w:rPr>
          <w:rFonts w:hint="cs"/>
          <w:rtl/>
        </w:rPr>
        <w:t xml:space="preserve">ם בעזה, זה חשוב; כשאמרת שבסופו של דבר נפנה את היישובים היהודיים מעזה וממקומות אחרים, זה חשוב - גם אם לא תעשה כלום, ואני חושש מאוד שלא תעשה כלום. התרומה הזאת היא בעלת חשיבות אדירה, כי אף אחד - - - </w:t>
      </w:r>
    </w:p>
    <w:p w14:paraId="2B009C0B" w14:textId="77777777" w:rsidR="00000000" w:rsidRDefault="00A03D81">
      <w:pPr>
        <w:pStyle w:val="a0"/>
        <w:rPr>
          <w:rFonts w:hint="cs"/>
          <w:rtl/>
        </w:rPr>
      </w:pPr>
    </w:p>
    <w:p w14:paraId="516F09BC" w14:textId="77777777" w:rsidR="00000000" w:rsidRDefault="00A03D81">
      <w:pPr>
        <w:pStyle w:val="af0"/>
        <w:rPr>
          <w:rtl/>
        </w:rPr>
      </w:pPr>
      <w:r>
        <w:rPr>
          <w:rFonts w:hint="eastAsia"/>
          <w:rtl/>
        </w:rPr>
        <w:t>מיכאל</w:t>
      </w:r>
      <w:r>
        <w:rPr>
          <w:rtl/>
        </w:rPr>
        <w:t xml:space="preserve"> איתן (הליכוד):</w:t>
      </w:r>
    </w:p>
    <w:p w14:paraId="2BD54149" w14:textId="77777777" w:rsidR="00000000" w:rsidRDefault="00A03D81">
      <w:pPr>
        <w:pStyle w:val="a0"/>
        <w:rPr>
          <w:rFonts w:hint="cs"/>
          <w:rtl/>
        </w:rPr>
      </w:pPr>
    </w:p>
    <w:p w14:paraId="2F36505B" w14:textId="77777777" w:rsidR="00000000" w:rsidRDefault="00A03D81">
      <w:pPr>
        <w:pStyle w:val="a0"/>
        <w:rPr>
          <w:rFonts w:hint="cs"/>
          <w:rtl/>
        </w:rPr>
      </w:pPr>
      <w:r>
        <w:rPr>
          <w:rFonts w:hint="cs"/>
          <w:rtl/>
        </w:rPr>
        <w:t>בלי ה"א הידיעה. הוא אמר "יישובים", ל</w:t>
      </w:r>
      <w:r>
        <w:rPr>
          <w:rFonts w:hint="cs"/>
          <w:rtl/>
        </w:rPr>
        <w:t>א "היישובים".</w:t>
      </w:r>
    </w:p>
    <w:p w14:paraId="51B58DCC" w14:textId="77777777" w:rsidR="00000000" w:rsidRDefault="00A03D81">
      <w:pPr>
        <w:pStyle w:val="a0"/>
        <w:rPr>
          <w:rFonts w:hint="cs"/>
          <w:rtl/>
        </w:rPr>
      </w:pPr>
    </w:p>
    <w:p w14:paraId="3D0DA3AD" w14:textId="77777777" w:rsidR="00000000" w:rsidRDefault="00A03D81">
      <w:pPr>
        <w:pStyle w:val="-"/>
        <w:rPr>
          <w:rtl/>
        </w:rPr>
      </w:pPr>
      <w:bookmarkStart w:id="210" w:name="FS000000434T16_02_2004_18_53_19C"/>
      <w:bookmarkEnd w:id="210"/>
      <w:r>
        <w:rPr>
          <w:rtl/>
        </w:rPr>
        <w:t>אברהם בורג (העבודה-מימד):</w:t>
      </w:r>
    </w:p>
    <w:p w14:paraId="4F4CF226" w14:textId="77777777" w:rsidR="00000000" w:rsidRDefault="00A03D81">
      <w:pPr>
        <w:pStyle w:val="a0"/>
        <w:rPr>
          <w:rtl/>
        </w:rPr>
      </w:pPr>
    </w:p>
    <w:p w14:paraId="55F26E86" w14:textId="77777777" w:rsidR="00000000" w:rsidRDefault="00A03D81">
      <w:pPr>
        <w:pStyle w:val="a0"/>
        <w:rPr>
          <w:rFonts w:hint="cs"/>
          <w:rtl/>
        </w:rPr>
      </w:pPr>
      <w:r>
        <w:rPr>
          <w:rFonts w:hint="cs"/>
          <w:rtl/>
        </w:rPr>
        <w:t xml:space="preserve">- - - כי  אף אחד, חבר הכנסת איתן, שיבוא אי-פעם מן הגוש הזה, לא יוכל להכחיש שמה שאנחנו עושים בשטחים זה כיבוש. כי מי שאמר את הדברים ונתן להם גושפנקה הוא מר השטחים, מר יהודה, שומרון ועזה, אריאל התנחלויות שרון. וכשהוא </w:t>
      </w:r>
      <w:r>
        <w:rPr>
          <w:rFonts w:hint="cs"/>
          <w:rtl/>
        </w:rPr>
        <w:t xml:space="preserve">אומר שזה כיבוש, וכשהוא אומר שלא צריך להיות שם, או בחלק מן המקומות האלה לא צריך להיות, זו תרומה. </w:t>
      </w:r>
    </w:p>
    <w:p w14:paraId="5086F8E6" w14:textId="77777777" w:rsidR="00000000" w:rsidRDefault="00A03D81">
      <w:pPr>
        <w:pStyle w:val="a0"/>
        <w:rPr>
          <w:rFonts w:hint="cs"/>
          <w:rtl/>
        </w:rPr>
      </w:pPr>
    </w:p>
    <w:p w14:paraId="650770CF" w14:textId="77777777" w:rsidR="00000000" w:rsidRDefault="00A03D81">
      <w:pPr>
        <w:pStyle w:val="a0"/>
        <w:rPr>
          <w:rFonts w:hint="cs"/>
          <w:rtl/>
        </w:rPr>
      </w:pPr>
      <w:r>
        <w:rPr>
          <w:rFonts w:hint="cs"/>
          <w:rtl/>
        </w:rPr>
        <w:t>בהקשר זה, מעבר לקווים המפלגתיים, כאשר הדברים שאני מאמין בהם באים מפיהם של אחרים, אני רואה בזה הישג גדול מאוד. ובהקשר זה, אדוני ראש הממשלה, אני שמח שהמדיניות ש</w:t>
      </w:r>
      <w:r>
        <w:rPr>
          <w:rFonts w:hint="cs"/>
          <w:rtl/>
        </w:rPr>
        <w:t xml:space="preserve">בה אנחנו מאמינים מנהלת היום, או אמורה לנהל היום, לפחות את הרוח הממשלתית, לא את המעשה הממשלתי. </w:t>
      </w:r>
    </w:p>
    <w:p w14:paraId="697FAC8F" w14:textId="77777777" w:rsidR="00000000" w:rsidRDefault="00A03D81">
      <w:pPr>
        <w:pStyle w:val="a0"/>
        <w:rPr>
          <w:rFonts w:hint="cs"/>
          <w:rtl/>
        </w:rPr>
      </w:pPr>
    </w:p>
    <w:p w14:paraId="620BD159" w14:textId="77777777" w:rsidR="00000000" w:rsidRDefault="00A03D81">
      <w:pPr>
        <w:pStyle w:val="af0"/>
        <w:rPr>
          <w:rtl/>
        </w:rPr>
      </w:pPr>
      <w:r>
        <w:rPr>
          <w:rFonts w:hint="eastAsia"/>
          <w:rtl/>
        </w:rPr>
        <w:t>מיכאל</w:t>
      </w:r>
      <w:r>
        <w:rPr>
          <w:rtl/>
        </w:rPr>
        <w:t xml:space="preserve"> איתן (הליכוד):</w:t>
      </w:r>
    </w:p>
    <w:p w14:paraId="7A6B36A5" w14:textId="77777777" w:rsidR="00000000" w:rsidRDefault="00A03D81">
      <w:pPr>
        <w:pStyle w:val="a0"/>
        <w:rPr>
          <w:rFonts w:hint="cs"/>
          <w:rtl/>
        </w:rPr>
      </w:pPr>
    </w:p>
    <w:p w14:paraId="7E1C46AF" w14:textId="77777777" w:rsidR="00000000" w:rsidRDefault="00A03D81">
      <w:pPr>
        <w:pStyle w:val="a0"/>
        <w:rPr>
          <w:rFonts w:hint="cs"/>
          <w:rtl/>
        </w:rPr>
      </w:pPr>
      <w:r>
        <w:rPr>
          <w:rFonts w:hint="cs"/>
          <w:rtl/>
        </w:rPr>
        <w:t xml:space="preserve">אתה גם בעד חלק מהכיבוש. </w:t>
      </w:r>
    </w:p>
    <w:p w14:paraId="1DD09366" w14:textId="77777777" w:rsidR="00000000" w:rsidRDefault="00A03D81">
      <w:pPr>
        <w:pStyle w:val="a0"/>
        <w:rPr>
          <w:rFonts w:hint="cs"/>
          <w:rtl/>
        </w:rPr>
      </w:pPr>
    </w:p>
    <w:p w14:paraId="65B37237" w14:textId="77777777" w:rsidR="00000000" w:rsidRDefault="00A03D81">
      <w:pPr>
        <w:pStyle w:val="-"/>
        <w:rPr>
          <w:rtl/>
        </w:rPr>
      </w:pPr>
      <w:bookmarkStart w:id="211" w:name="FS000000434T16_02_2004_18_54_15C"/>
      <w:bookmarkEnd w:id="211"/>
      <w:r>
        <w:rPr>
          <w:rtl/>
        </w:rPr>
        <w:t>אברהם בורג (העבודה-מימד):</w:t>
      </w:r>
    </w:p>
    <w:p w14:paraId="303190BB" w14:textId="77777777" w:rsidR="00000000" w:rsidRDefault="00A03D81">
      <w:pPr>
        <w:pStyle w:val="a0"/>
        <w:rPr>
          <w:rtl/>
        </w:rPr>
      </w:pPr>
    </w:p>
    <w:p w14:paraId="788A2D39" w14:textId="77777777" w:rsidR="00000000" w:rsidRDefault="00A03D81">
      <w:pPr>
        <w:pStyle w:val="a0"/>
        <w:rPr>
          <w:rFonts w:hint="cs"/>
          <w:rtl/>
        </w:rPr>
      </w:pPr>
      <w:r>
        <w:rPr>
          <w:rFonts w:hint="cs"/>
          <w:rtl/>
        </w:rPr>
        <w:t xml:space="preserve">אחרי שאמרתי לך "תודה", אדוני ראש הממשלה, אני רוצה להגיד לך גם "על לא דבר". יש "תודה" </w:t>
      </w:r>
      <w:r>
        <w:rPr>
          <w:rFonts w:hint="cs"/>
          <w:rtl/>
        </w:rPr>
        <w:t>ויש "על לא דבר", ונעבור לפרק ה"על לא דבר". ראשית, אדוני ראש הממשלה, לפוליטיקה. אמרו שאתה מנהיג גדול, מצביא גדול, אדם שסרים למשמעתו, כריזמה נשפכת, מנהיגות חסרת תקדים במדינת ישראל. מאז ראשית ימיה של מדינת ישראל לא היה ראש ממשלה שעמד בראשה של הממשלה היחידה בע</w:t>
      </w:r>
      <w:r>
        <w:rPr>
          <w:rFonts w:hint="cs"/>
          <w:rtl/>
        </w:rPr>
        <w:t>ולם, שכל השרים שבה חברים בה כדי למנוע את המדיניות שלה. אתה שואל שר בממשלה: למה אתה שר בממשלה, הרי אתה נגד המדיניות של ראש הממשלה? הוא אומר: אני בפנים בשביל לטרפד; למה אתה בממשלה? אני בפנים בשביל להזיק; ולמה אתה? אני שם בשביל למנוע. רבים מן השרים, אדוני ראש</w:t>
      </w:r>
      <w:r>
        <w:rPr>
          <w:rFonts w:hint="cs"/>
          <w:rtl/>
        </w:rPr>
        <w:t xml:space="preserve"> הממשלה, הם שרים בתור אמצעי מניעה. זאת ממשלה שלא רוצה לעשות שום דבר, היא רק רוצה למנוע מלעשות את המעט שאפילו אתה אומר שתעשה. </w:t>
      </w:r>
    </w:p>
    <w:p w14:paraId="67F5D4FF" w14:textId="77777777" w:rsidR="00000000" w:rsidRDefault="00A03D81">
      <w:pPr>
        <w:pStyle w:val="a0"/>
        <w:rPr>
          <w:rFonts w:hint="cs"/>
          <w:rtl/>
        </w:rPr>
      </w:pPr>
    </w:p>
    <w:p w14:paraId="5CF92D0D" w14:textId="77777777" w:rsidR="00000000" w:rsidRDefault="00A03D81">
      <w:pPr>
        <w:pStyle w:val="a0"/>
        <w:rPr>
          <w:rFonts w:hint="cs"/>
          <w:rtl/>
        </w:rPr>
      </w:pPr>
      <w:r>
        <w:rPr>
          <w:rFonts w:hint="cs"/>
          <w:rtl/>
        </w:rPr>
        <w:t>העדיפויות בממשלה הזאת, אלה דברים מדהימים. הנה ידידי השר אורלב, אדם עם לב חברתי הומה ורגיש. על האצבעות שלך עומדת כל הממשלה הזאת; ש</w:t>
      </w:r>
      <w:r>
        <w:rPr>
          <w:rFonts w:hint="cs"/>
          <w:rtl/>
        </w:rPr>
        <w:t xml:space="preserve">בוע אחר שבוע, אי-אמון אחרי אי-אמון, על האצבעות שלך ושל השר אפי איתם. יקצצו במחיר הלחם, יורידו במשרד, ילכו מפה וילכו משם וייקחו לך ויכסחו לך ויאכלו לך ויעקלו לך, ואתה תצביע בעד הממשלה הזאת, כי אתה לא שר הרווחה, אתה שר עזה. אתה תהיה בתוך הממשלה כדי לא לאפשר </w:t>
      </w:r>
      <w:r>
        <w:rPr>
          <w:rFonts w:hint="cs"/>
          <w:rtl/>
        </w:rPr>
        <w:t xml:space="preserve">לו לצאת מעזה. תמכור את העניים ותמכור את הקשישים ותמכור את המובטלים, כדי לשבת בממשלה ולא לאפשר לראש הממשלה לעשות את מה שלמעלה משני-שלישים מן הציבור רוצים לעשות. </w:t>
      </w:r>
    </w:p>
    <w:p w14:paraId="5E423392" w14:textId="77777777" w:rsidR="00000000" w:rsidRDefault="00A03D81">
      <w:pPr>
        <w:pStyle w:val="a0"/>
        <w:rPr>
          <w:rFonts w:hint="cs"/>
          <w:rtl/>
        </w:rPr>
      </w:pPr>
    </w:p>
    <w:p w14:paraId="2CC15ECD" w14:textId="77777777" w:rsidR="00000000" w:rsidRDefault="00A03D81">
      <w:pPr>
        <w:pStyle w:val="a0"/>
        <w:rPr>
          <w:rFonts w:hint="cs"/>
          <w:rtl/>
        </w:rPr>
      </w:pPr>
      <w:r>
        <w:rPr>
          <w:rFonts w:hint="cs"/>
          <w:rtl/>
        </w:rPr>
        <w:t>הגענו לכלכלה. ראש הממשלה הגה תוכנית שנקראת תוכנית של התנתקות. אני חושב רק שהדגש היה במקום אחר.</w:t>
      </w:r>
      <w:r>
        <w:rPr>
          <w:rFonts w:hint="cs"/>
          <w:rtl/>
        </w:rPr>
        <w:t xml:space="preserve"> הדגש הוא, אדוני ראש הממשלה, שזאת ההתנתקות של ממשלת ישראל מהחברה הישראלית. נתחיל בתקציב. בכל זאת, מגיע ראש ממשלה עם קרדיט עצום, 40 מנדטים, קואליציה מקיר לקיר. כמה פעמים באה ממשלת שרון לכנסת כדי להגיש לה תקציב או תוכנית חירום? שרת החינוך של מדינת ישראל אמרה</w:t>
      </w:r>
      <w:r>
        <w:rPr>
          <w:rFonts w:hint="cs"/>
          <w:rtl/>
        </w:rPr>
        <w:t xml:space="preserve"> היום במסיבת עיתונאים: 12 פעמים קוצץ תקציב החינוך של מדינת ישראל. </w:t>
      </w:r>
    </w:p>
    <w:p w14:paraId="115EB47E" w14:textId="77777777" w:rsidR="00000000" w:rsidRDefault="00A03D81">
      <w:pPr>
        <w:pStyle w:val="a0"/>
        <w:rPr>
          <w:rFonts w:hint="cs"/>
          <w:rtl/>
        </w:rPr>
      </w:pPr>
    </w:p>
    <w:p w14:paraId="793F0D54" w14:textId="77777777" w:rsidR="00000000" w:rsidRDefault="00A03D81">
      <w:pPr>
        <w:pStyle w:val="af0"/>
        <w:rPr>
          <w:rtl/>
        </w:rPr>
      </w:pPr>
      <w:r>
        <w:rPr>
          <w:rFonts w:hint="eastAsia"/>
          <w:rtl/>
        </w:rPr>
        <w:t>יוסי</w:t>
      </w:r>
      <w:r>
        <w:rPr>
          <w:rtl/>
        </w:rPr>
        <w:t xml:space="preserve"> שריד (מרצ):</w:t>
      </w:r>
    </w:p>
    <w:p w14:paraId="02EF3B44" w14:textId="77777777" w:rsidR="00000000" w:rsidRDefault="00A03D81">
      <w:pPr>
        <w:pStyle w:val="a0"/>
        <w:rPr>
          <w:rFonts w:hint="cs"/>
          <w:rtl/>
        </w:rPr>
      </w:pPr>
    </w:p>
    <w:p w14:paraId="2EC15AF9" w14:textId="77777777" w:rsidR="00000000" w:rsidRDefault="00A03D81">
      <w:pPr>
        <w:pStyle w:val="a0"/>
        <w:rPr>
          <w:rFonts w:hint="cs"/>
          <w:rtl/>
        </w:rPr>
      </w:pPr>
      <w:r>
        <w:rPr>
          <w:rFonts w:hint="cs"/>
          <w:rtl/>
        </w:rPr>
        <w:t>14 פעמים.</w:t>
      </w:r>
    </w:p>
    <w:p w14:paraId="4ACBCFEF" w14:textId="77777777" w:rsidR="00000000" w:rsidRDefault="00A03D81">
      <w:pPr>
        <w:pStyle w:val="a0"/>
        <w:rPr>
          <w:rFonts w:hint="cs"/>
          <w:rtl/>
        </w:rPr>
      </w:pPr>
    </w:p>
    <w:p w14:paraId="07F4EDA0" w14:textId="77777777" w:rsidR="00000000" w:rsidRDefault="00A03D81">
      <w:pPr>
        <w:pStyle w:val="-"/>
        <w:rPr>
          <w:rtl/>
        </w:rPr>
      </w:pPr>
      <w:bookmarkStart w:id="212" w:name="FS000000434T16_02_2004_18_57_04C"/>
      <w:bookmarkEnd w:id="212"/>
      <w:r>
        <w:rPr>
          <w:rtl/>
        </w:rPr>
        <w:t>אברהם בורג (העבודה-מימד):</w:t>
      </w:r>
    </w:p>
    <w:p w14:paraId="5A4CD8E2" w14:textId="77777777" w:rsidR="00000000" w:rsidRDefault="00A03D81">
      <w:pPr>
        <w:pStyle w:val="a0"/>
        <w:rPr>
          <w:rtl/>
        </w:rPr>
      </w:pPr>
    </w:p>
    <w:p w14:paraId="51293410" w14:textId="77777777" w:rsidR="00000000" w:rsidRDefault="00A03D81">
      <w:pPr>
        <w:pStyle w:val="a0"/>
        <w:rPr>
          <w:rFonts w:hint="cs"/>
          <w:rtl/>
        </w:rPr>
      </w:pPr>
      <w:r>
        <w:rPr>
          <w:rFonts w:hint="cs"/>
          <w:rtl/>
        </w:rPr>
        <w:t>היא אמרה 12, אני מביא דבר בשם האומרת. 12 פעמים קוצץ תקציב החינוך של מדינת ישראל. המטרות של התקציב הן מטרות מתגלגלות, כמו מלחמת לבנון</w:t>
      </w:r>
      <w:r>
        <w:rPr>
          <w:rFonts w:hint="cs"/>
          <w:rtl/>
        </w:rPr>
        <w:t xml:space="preserve">. לא יודעים בדיוק מה רוצים </w:t>
      </w:r>
      <w:r>
        <w:rPr>
          <w:rtl/>
        </w:rPr>
        <w:t>–</w:t>
      </w:r>
      <w:r>
        <w:rPr>
          <w:rFonts w:hint="cs"/>
          <w:rtl/>
        </w:rPr>
        <w:t xml:space="preserve">  השבוע נקצץ את זה, בשבוע הבא נעשה את הדבר הזה, בשבוע שלאחר מכן אולי תהיה לנו תוכנית חירום חדשה. תוכנית כלכלית למדינה אין, תוכניות </w:t>
      </w:r>
      <w:r>
        <w:rPr>
          <w:rtl/>
        </w:rPr>
        <w:t>–</w:t>
      </w:r>
      <w:r>
        <w:rPr>
          <w:rFonts w:hint="cs"/>
          <w:rtl/>
        </w:rPr>
        <w:t xml:space="preserve"> עד בלי די ועד בלי סוף. ואז אתה שואל את עצמך: מה התזה? מה יש בפנים, בתוך העסק הזה, שעושה את זה ל</w:t>
      </w:r>
      <w:r>
        <w:rPr>
          <w:rFonts w:hint="cs"/>
          <w:rtl/>
        </w:rPr>
        <w:t xml:space="preserve">תורה כלכלית שעומדת, שמחזיקה מעמד? </w:t>
      </w:r>
    </w:p>
    <w:p w14:paraId="34BF1B1C" w14:textId="77777777" w:rsidR="00000000" w:rsidRDefault="00A03D81">
      <w:pPr>
        <w:pStyle w:val="a0"/>
        <w:rPr>
          <w:rFonts w:hint="cs"/>
          <w:rtl/>
        </w:rPr>
      </w:pPr>
    </w:p>
    <w:p w14:paraId="227FDE16" w14:textId="77777777" w:rsidR="00000000" w:rsidRDefault="00A03D81">
      <w:pPr>
        <w:pStyle w:val="a0"/>
        <w:rPr>
          <w:rFonts w:hint="cs"/>
          <w:rtl/>
        </w:rPr>
      </w:pPr>
      <w:r>
        <w:rPr>
          <w:rFonts w:hint="cs"/>
          <w:rtl/>
        </w:rPr>
        <w:t xml:space="preserve">אדוני שר האוצר, בשבוע האחרון הבנתי </w:t>
      </w:r>
      <w:r>
        <w:rPr>
          <w:rtl/>
        </w:rPr>
        <w:t>–</w:t>
      </w:r>
      <w:r>
        <w:rPr>
          <w:rFonts w:hint="cs"/>
          <w:rtl/>
        </w:rPr>
        <w:t xml:space="preserve"> לקח לי זמן, אני לא מבין הכול כל כך מהר </w:t>
      </w:r>
      <w:r>
        <w:rPr>
          <w:rtl/>
        </w:rPr>
        <w:t>–</w:t>
      </w:r>
      <w:r>
        <w:rPr>
          <w:rFonts w:hint="cs"/>
          <w:rtl/>
        </w:rPr>
        <w:t xml:space="preserve"> הבנתי את התורה הכלכלית של ממשלת ישראל, תורת מחירים חדשה. זה הולך ככה: אנחנו מעלים את מחיר הלחם ומורידים את מחיר ה-</w:t>
      </w:r>
      <w:r>
        <w:rPr>
          <w:rFonts w:hint="cs"/>
        </w:rPr>
        <w:t>DVD</w:t>
      </w:r>
      <w:r>
        <w:rPr>
          <w:rFonts w:hint="cs"/>
          <w:rtl/>
        </w:rPr>
        <w:t>. ממשלת ישראל שמה על המדף</w:t>
      </w:r>
      <w:r>
        <w:rPr>
          <w:rFonts w:hint="cs"/>
          <w:rtl/>
        </w:rPr>
        <w:t xml:space="preserve"> מוצר חדש, שנקרא </w:t>
      </w:r>
      <w:r>
        <w:rPr>
          <w:rFonts w:hint="cs"/>
        </w:rPr>
        <w:t>DVD</w:t>
      </w:r>
      <w:r>
        <w:rPr>
          <w:rFonts w:hint="cs"/>
          <w:rtl/>
        </w:rPr>
        <w:t xml:space="preserve"> אחיד, ויוצאת לציבור ואומרת לו: אם אין לחם, יאכלו </w:t>
      </w:r>
      <w:r>
        <w:rPr>
          <w:rFonts w:hint="cs"/>
        </w:rPr>
        <w:t>DVD</w:t>
      </w:r>
      <w:r>
        <w:rPr>
          <w:rFonts w:hint="cs"/>
          <w:rtl/>
        </w:rPr>
        <w:t>. זו שיטה טובה. ומה אומרת השיטה הזאת? החינוך, כמו שאומרת שרת החינוך, ממילא זה לא רעב מייד, זה רק הפערים לדור הבא. והזקנים והקשישים ממילא מתים, אז מה זה מעניין אם ימותו שנה לפני או שנה</w:t>
      </w:r>
      <w:r>
        <w:rPr>
          <w:rFonts w:hint="cs"/>
          <w:rtl/>
        </w:rPr>
        <w:t xml:space="preserve"> אחרי? לפחות שיהיה להם וידיאו לראות את הלחם; לפחות שיהיו להם לחם ושעשועים, כי ממילא הממשלה הזאת </w:t>
      </w:r>
      <w:r>
        <w:rPr>
          <w:rtl/>
        </w:rPr>
        <w:t>–</w:t>
      </w:r>
      <w:r>
        <w:rPr>
          <w:rFonts w:hint="cs"/>
          <w:rtl/>
        </w:rPr>
        <w:t xml:space="preserve"> לא לגמרי אכפת לה ממה קורה לציבור. </w:t>
      </w:r>
    </w:p>
    <w:p w14:paraId="1E77AE76" w14:textId="77777777" w:rsidR="00000000" w:rsidRDefault="00A03D81">
      <w:pPr>
        <w:pStyle w:val="a0"/>
        <w:rPr>
          <w:rFonts w:hint="cs"/>
          <w:rtl/>
        </w:rPr>
      </w:pPr>
    </w:p>
    <w:p w14:paraId="706CAEBE" w14:textId="77777777" w:rsidR="00000000" w:rsidRDefault="00A03D81">
      <w:pPr>
        <w:pStyle w:val="a0"/>
        <w:rPr>
          <w:rFonts w:hint="cs"/>
          <w:rtl/>
        </w:rPr>
      </w:pPr>
      <w:r>
        <w:rPr>
          <w:rFonts w:hint="cs"/>
          <w:rtl/>
        </w:rPr>
        <w:t>ועל מה היא מבססת את העניין שלה? בא שר האוצר לממשלה ואמר: היה סקר. רק מה, באותו שבוע היו עוד כמה סקרים, וכולם אומרים את הדב</w:t>
      </w:r>
      <w:r>
        <w:rPr>
          <w:rFonts w:hint="cs"/>
          <w:rtl/>
        </w:rPr>
        <w:t>ר הבא: אדוני ראש הממשלה, 77% מוכנים לצאת מעזה, אבל אתה עוד תקוע שם; 79% חושבים שהממשלה מתאכזרת לחלשים, ואתה נותן לזה גיבוי. כשאתה לוקח את ה-77% שרוצים לצאת מעזה ואת ה-79% שאומרים שאתם ממשלה חסרת רחמים, אתה מבין למה יותר מ-50% מן הציבור חושבים שראש הממשלה א</w:t>
      </w:r>
      <w:r>
        <w:rPr>
          <w:rFonts w:hint="cs"/>
          <w:rtl/>
        </w:rPr>
        <w:t xml:space="preserve">ריאל שרון סובל מבעיות של אמינות. כי אין לו מדיניות ואין לו עמדה, והוא נותן גיבוי לכל דבר, ובלבד שלא יטרידו אותו מן המנוחה שלו. </w:t>
      </w:r>
    </w:p>
    <w:p w14:paraId="1478B2FA" w14:textId="77777777" w:rsidR="00000000" w:rsidRDefault="00A03D81">
      <w:pPr>
        <w:pStyle w:val="a0"/>
        <w:rPr>
          <w:rFonts w:hint="cs"/>
          <w:rtl/>
        </w:rPr>
      </w:pPr>
    </w:p>
    <w:p w14:paraId="7576CF59" w14:textId="77777777" w:rsidR="00000000" w:rsidRDefault="00A03D81">
      <w:pPr>
        <w:pStyle w:val="a0"/>
        <w:rPr>
          <w:rFonts w:hint="cs"/>
          <w:rtl/>
        </w:rPr>
      </w:pPr>
      <w:r>
        <w:rPr>
          <w:rFonts w:hint="cs"/>
          <w:rtl/>
        </w:rPr>
        <w:t>אני אתן דוגמה, מדיניות החוץ של מדינת ישראל. איפה שר החוץ, אינני יודע, ראיתי אותו לאחרונה מפריח עלי ורד בהודו. נדמה לי שראיתי תמ</w:t>
      </w:r>
      <w:r>
        <w:rPr>
          <w:rFonts w:hint="cs"/>
          <w:rtl/>
        </w:rPr>
        <w:t>ונה כזאת, זה באמת דבר בעל חשיבות עצומה, אבל שר החוץ בפועל הוא השר בני אלון. בכל זאת, מדיניות רוחנית מדהימה למדיניות החוץ של מדינת ישראל. מפעל תיירותי מדהים. נוסעים ברחבי העולם, עשרות מיליוני תיירים בעולם, ומזמינים אותם, אדוני היושב-ראש,  לפרוגרמה שנקראת: ב</w:t>
      </w:r>
      <w:r>
        <w:rPr>
          <w:rFonts w:hint="cs"/>
          <w:rtl/>
        </w:rPr>
        <w:t xml:space="preserve">וא והתנגד לממשלת ישראל. אתה יודע איזה רוב יהיה לזה בעולם? והולך שר התיירות ומקדם תוכנית תיירותית, פרויקט נוצרי חדש, תפילה ומחאה. </w:t>
      </w:r>
      <w:r>
        <w:rPr>
          <w:rFonts w:hint="cs"/>
        </w:rPr>
        <w:t>P</w:t>
      </w:r>
      <w:r>
        <w:t>rayer and Protest</w:t>
      </w:r>
      <w:r>
        <w:rPr>
          <w:rFonts w:hint="cs"/>
          <w:rtl/>
        </w:rPr>
        <w:t xml:space="preserve"> - זה פשוט דבר יוצא מן הכלל, יבואו צליינים נגד שרון, יבואו צלבנים נגד שלום, ויבואו לאזור, וכשהם יגמרו את התפי</w:t>
      </w:r>
      <w:r>
        <w:rPr>
          <w:rFonts w:hint="cs"/>
          <w:rtl/>
        </w:rPr>
        <w:t xml:space="preserve">לה ואת הצלבנות ואת הצליינות, בשעות הפנאי, הם ילכו למסגדים כדי לנצר את המוסלמים הקיצונים ששם. </w:t>
      </w:r>
    </w:p>
    <w:p w14:paraId="69FD81D1" w14:textId="77777777" w:rsidR="00000000" w:rsidRDefault="00A03D81">
      <w:pPr>
        <w:pStyle w:val="a0"/>
        <w:rPr>
          <w:rFonts w:hint="cs"/>
          <w:rtl/>
        </w:rPr>
      </w:pPr>
    </w:p>
    <w:p w14:paraId="3D6A0BC3" w14:textId="77777777" w:rsidR="00000000" w:rsidRDefault="00A03D81">
      <w:pPr>
        <w:pStyle w:val="a0"/>
        <w:rPr>
          <w:rFonts w:hint="cs"/>
          <w:rtl/>
        </w:rPr>
      </w:pPr>
      <w:r>
        <w:rPr>
          <w:rFonts w:hint="cs"/>
          <w:rtl/>
        </w:rPr>
        <w:t xml:space="preserve">בני אלון, רב בישראל, הפך את עצמו לשליח ה-13 באוונגליון של ישו. היו 12 שליחים בהיסטוריה, חלקם, אגב, היו יהודים, חלקם אפילו יהודים אורתודוקסים, הנה האורתודוקס הבא </w:t>
      </w:r>
      <w:r>
        <w:rPr>
          <w:rFonts w:hint="cs"/>
          <w:rtl/>
        </w:rPr>
        <w:t xml:space="preserve">ברשימה. </w:t>
      </w:r>
    </w:p>
    <w:p w14:paraId="285213B4" w14:textId="77777777" w:rsidR="00000000" w:rsidRDefault="00A03D81">
      <w:pPr>
        <w:pStyle w:val="a0"/>
        <w:rPr>
          <w:rFonts w:hint="cs"/>
          <w:rtl/>
        </w:rPr>
      </w:pPr>
    </w:p>
    <w:p w14:paraId="6FCAAE63" w14:textId="77777777" w:rsidR="00000000" w:rsidRDefault="00A03D81">
      <w:pPr>
        <w:pStyle w:val="a0"/>
        <w:rPr>
          <w:rFonts w:hint="cs"/>
          <w:rtl/>
        </w:rPr>
      </w:pPr>
      <w:r>
        <w:rPr>
          <w:rFonts w:hint="cs"/>
          <w:rtl/>
        </w:rPr>
        <w:t>אדוני ראש הממשלה, לרגע לא מחויך, אתה לא מבין איזו בעירה זאת? הביקור שלך בהר-הבית הוא כאין וכאפס לעומת הגפרור ששר התיירות של מדינת ישראל מקרב אל פצצת המתח שבין העולם הנוצרי לבין העולם המוסלמי. אם לא תכבה את זה, תהיה אחראי לעוד שרפה במזרח התיכון. א</w:t>
      </w:r>
      <w:r>
        <w:rPr>
          <w:rFonts w:hint="cs"/>
          <w:rtl/>
        </w:rPr>
        <w:t xml:space="preserve">בל לא אכפת לך, מה אכפת לך? שייסע לחוץ-לארץ, שיגייס שם את מי שהוא רוצה, העיקר שלא יהיה כאן ולא יצביע, שלא יהיה כאן ולא יפריע. </w:t>
      </w:r>
    </w:p>
    <w:p w14:paraId="4D910F8A" w14:textId="77777777" w:rsidR="00000000" w:rsidRDefault="00A03D81">
      <w:pPr>
        <w:pStyle w:val="a0"/>
        <w:rPr>
          <w:rFonts w:hint="cs"/>
          <w:rtl/>
        </w:rPr>
      </w:pPr>
    </w:p>
    <w:p w14:paraId="510DF979" w14:textId="77777777" w:rsidR="00000000" w:rsidRDefault="00A03D81">
      <w:pPr>
        <w:pStyle w:val="a0"/>
        <w:rPr>
          <w:rFonts w:hint="cs"/>
          <w:rtl/>
        </w:rPr>
      </w:pPr>
      <w:r>
        <w:rPr>
          <w:rFonts w:hint="cs"/>
          <w:rtl/>
        </w:rPr>
        <w:t>כנראה, אדוני ראש הממשלה, אדוני יושב-ראש הכנסת, יש היגיון לעסק הזה. לראש הממשלה אין שום אינטרס לזוז קדימה. יש אנשים בקרבנו שמאמיני</w:t>
      </w:r>
      <w:r>
        <w:rPr>
          <w:rFonts w:hint="cs"/>
          <w:rtl/>
        </w:rPr>
        <w:t>ם שהוא רוצה לעשות דברים כאלה ואחרים. אני לא מאמין לראש הממשלה, אני מסתכל כיצד הוא מתנהל, ואני אומר לעצמי, יש היגיון בדברים. את האסירים ייתנו לשיח' נסראללה כדי לחזק את הקיצונים, ולא ייתנו לאבו-עלא או לאבו-מאזן כדי לחזק את הממשלה הפלסטינית. את עזה ייתנו לשיח</w:t>
      </w:r>
      <w:r>
        <w:rPr>
          <w:rFonts w:hint="cs"/>
          <w:rtl/>
        </w:rPr>
        <w:t xml:space="preserve">' יאסין, אבל לא ייתנו לפרטנר פלסטיני, כדי לחזק את הקיצונים, כדי שיהיו יותר קיצונים, כדי שיעשו יותר מעשי טרור, כדי שיוכלו להגיד, אין לנו שותף, ואם אין שותף, לא צריך לעשות שלום. </w:t>
      </w:r>
    </w:p>
    <w:p w14:paraId="202876B8" w14:textId="77777777" w:rsidR="00000000" w:rsidRDefault="00A03D81">
      <w:pPr>
        <w:pStyle w:val="a0"/>
        <w:rPr>
          <w:rFonts w:hint="cs"/>
          <w:rtl/>
        </w:rPr>
      </w:pPr>
    </w:p>
    <w:p w14:paraId="4B5F2990" w14:textId="77777777" w:rsidR="00000000" w:rsidRDefault="00A03D81">
      <w:pPr>
        <w:pStyle w:val="a0"/>
        <w:rPr>
          <w:rFonts w:hint="cs"/>
          <w:rtl/>
        </w:rPr>
      </w:pPr>
      <w:r>
        <w:rPr>
          <w:rFonts w:hint="cs"/>
          <w:rtl/>
        </w:rPr>
        <w:t>זאת הממשלה, אדוני ראש הממשלה, שהיא באחריותך. אבל יש גם שותפים בממשלה הזאת, שינ</w:t>
      </w:r>
      <w:r>
        <w:rPr>
          <w:rFonts w:hint="cs"/>
          <w:rtl/>
        </w:rPr>
        <w:t xml:space="preserve">וי. אני לא רואה דומני אף שר משינוי. אה, אני רואה את השר פריצקי, חיפשתי אותך. </w:t>
      </w:r>
    </w:p>
    <w:p w14:paraId="1CCA6669" w14:textId="77777777" w:rsidR="00000000" w:rsidRDefault="00A03D81">
      <w:pPr>
        <w:pStyle w:val="a0"/>
        <w:ind w:firstLine="0"/>
        <w:rPr>
          <w:rFonts w:hint="cs"/>
          <w:rtl/>
        </w:rPr>
      </w:pPr>
    </w:p>
    <w:p w14:paraId="1BC78F9B" w14:textId="77777777" w:rsidR="00000000" w:rsidRDefault="00A03D81">
      <w:pPr>
        <w:pStyle w:val="af0"/>
        <w:rPr>
          <w:rtl/>
        </w:rPr>
      </w:pPr>
      <w:r>
        <w:rPr>
          <w:rFonts w:hint="eastAsia"/>
          <w:rtl/>
        </w:rPr>
        <w:t>שר</w:t>
      </w:r>
      <w:r>
        <w:rPr>
          <w:rtl/>
        </w:rPr>
        <w:t xml:space="preserve"> התשתיות הלאומיות יוסף פריצקי:</w:t>
      </w:r>
    </w:p>
    <w:p w14:paraId="51DCEF65" w14:textId="77777777" w:rsidR="00000000" w:rsidRDefault="00A03D81">
      <w:pPr>
        <w:pStyle w:val="a0"/>
        <w:rPr>
          <w:rFonts w:hint="cs"/>
          <w:rtl/>
        </w:rPr>
      </w:pPr>
    </w:p>
    <w:p w14:paraId="23D8D77A" w14:textId="77777777" w:rsidR="00000000" w:rsidRDefault="00A03D81">
      <w:pPr>
        <w:pStyle w:val="a0"/>
        <w:rPr>
          <w:rFonts w:hint="cs"/>
          <w:rtl/>
        </w:rPr>
      </w:pPr>
      <w:r>
        <w:rPr>
          <w:rFonts w:hint="cs"/>
          <w:rtl/>
        </w:rPr>
        <w:t xml:space="preserve">אני פה. </w:t>
      </w:r>
    </w:p>
    <w:p w14:paraId="50CF185E" w14:textId="77777777" w:rsidR="00000000" w:rsidRDefault="00A03D81">
      <w:pPr>
        <w:pStyle w:val="a0"/>
        <w:rPr>
          <w:rtl/>
        </w:rPr>
      </w:pPr>
    </w:p>
    <w:p w14:paraId="33E6BF11" w14:textId="77777777" w:rsidR="00000000" w:rsidRDefault="00A03D81">
      <w:pPr>
        <w:pStyle w:val="-"/>
        <w:rPr>
          <w:rtl/>
        </w:rPr>
      </w:pPr>
      <w:bookmarkStart w:id="213" w:name="FS000000434T16_02_2004_19_28_48"/>
      <w:bookmarkEnd w:id="213"/>
      <w:r>
        <w:rPr>
          <w:rFonts w:hint="eastAsia"/>
          <w:rtl/>
        </w:rPr>
        <w:t>אברהם</w:t>
      </w:r>
      <w:r>
        <w:rPr>
          <w:rtl/>
        </w:rPr>
        <w:t xml:space="preserve"> בורג (העבודה-מימד):</w:t>
      </w:r>
    </w:p>
    <w:p w14:paraId="363CBEC0" w14:textId="77777777" w:rsidR="00000000" w:rsidRDefault="00A03D81">
      <w:pPr>
        <w:pStyle w:val="a0"/>
        <w:rPr>
          <w:rFonts w:hint="cs"/>
          <w:rtl/>
        </w:rPr>
      </w:pPr>
    </w:p>
    <w:p w14:paraId="536EA1D7" w14:textId="77777777" w:rsidR="00000000" w:rsidRDefault="00A03D81">
      <w:pPr>
        <w:pStyle w:val="a0"/>
        <w:rPr>
          <w:rFonts w:hint="cs"/>
          <w:rtl/>
        </w:rPr>
      </w:pPr>
      <w:r>
        <w:rPr>
          <w:rFonts w:hint="cs"/>
          <w:rtl/>
        </w:rPr>
        <w:t>אני מניח שאם שר המשפטים היה כאן, היה מעניין מאוד לשמוע את התשובה שלו, כמה חוקרים וכמה פרקליטים שומעים בבתי</w:t>
      </w:r>
      <w:r>
        <w:rPr>
          <w:rFonts w:hint="cs"/>
          <w:rtl/>
        </w:rPr>
        <w:t xml:space="preserve">-המשפט את הנורמה החדשה של החוק והסדר, שאומרים, אם לראש הממשלה מותר, למה לי אסור? אם לילדים שלו מותר, למה למשפחה שלי אסור? אנחנו שומעים את זה. אנחנו שומעים את זה מחלחל במדינת האין-חוק ואין-סדר. </w:t>
      </w:r>
    </w:p>
    <w:p w14:paraId="5643A9FE" w14:textId="77777777" w:rsidR="00000000" w:rsidRDefault="00A03D81">
      <w:pPr>
        <w:pStyle w:val="a0"/>
        <w:rPr>
          <w:rFonts w:hint="cs"/>
          <w:rtl/>
        </w:rPr>
      </w:pPr>
    </w:p>
    <w:p w14:paraId="7CDD5CE5" w14:textId="77777777" w:rsidR="00000000" w:rsidRDefault="00A03D81">
      <w:pPr>
        <w:pStyle w:val="a0"/>
        <w:rPr>
          <w:rFonts w:hint="cs"/>
          <w:rtl/>
        </w:rPr>
      </w:pPr>
      <w:r>
        <w:rPr>
          <w:rFonts w:hint="cs"/>
          <w:rtl/>
        </w:rPr>
        <w:t>כתב השר פריצקי מכתב אמיץ ונועז לראש הממשלה, ב-7 באוגוסט שנת 2</w:t>
      </w:r>
      <w:r>
        <w:rPr>
          <w:rFonts w:hint="cs"/>
          <w:rtl/>
        </w:rPr>
        <w:t xml:space="preserve">003. אני שואל אותך, השר פריצקי, ראש הממשלה ענה לך? </w:t>
      </w:r>
    </w:p>
    <w:p w14:paraId="5341C569" w14:textId="77777777" w:rsidR="00000000" w:rsidRDefault="00A03D81">
      <w:pPr>
        <w:pStyle w:val="a0"/>
        <w:rPr>
          <w:rFonts w:hint="cs"/>
          <w:rtl/>
        </w:rPr>
      </w:pPr>
    </w:p>
    <w:p w14:paraId="1D3F2FAD" w14:textId="77777777" w:rsidR="00000000" w:rsidRDefault="00A03D81">
      <w:pPr>
        <w:pStyle w:val="af0"/>
        <w:rPr>
          <w:rtl/>
        </w:rPr>
      </w:pPr>
      <w:r>
        <w:rPr>
          <w:rFonts w:hint="eastAsia"/>
          <w:rtl/>
        </w:rPr>
        <w:t>שר</w:t>
      </w:r>
      <w:r>
        <w:rPr>
          <w:rtl/>
        </w:rPr>
        <w:t xml:space="preserve"> התשתיות הלאומיות יוסף פריצקי:</w:t>
      </w:r>
    </w:p>
    <w:p w14:paraId="1C14D438" w14:textId="77777777" w:rsidR="00000000" w:rsidRDefault="00A03D81">
      <w:pPr>
        <w:pStyle w:val="a0"/>
        <w:rPr>
          <w:rFonts w:hint="cs"/>
          <w:rtl/>
        </w:rPr>
      </w:pPr>
    </w:p>
    <w:p w14:paraId="661E300C" w14:textId="77777777" w:rsidR="00000000" w:rsidRDefault="00A03D81">
      <w:pPr>
        <w:pStyle w:val="a0"/>
        <w:rPr>
          <w:rFonts w:hint="cs"/>
          <w:rtl/>
        </w:rPr>
      </w:pPr>
      <w:r>
        <w:rPr>
          <w:rFonts w:hint="cs"/>
          <w:rtl/>
        </w:rPr>
        <w:t xml:space="preserve">אני אשיב לך. </w:t>
      </w:r>
    </w:p>
    <w:p w14:paraId="2F26360B" w14:textId="77777777" w:rsidR="00000000" w:rsidRDefault="00A03D81">
      <w:pPr>
        <w:pStyle w:val="a0"/>
        <w:rPr>
          <w:rFonts w:hint="cs"/>
          <w:rtl/>
        </w:rPr>
      </w:pPr>
    </w:p>
    <w:p w14:paraId="67F41D3C" w14:textId="77777777" w:rsidR="00000000" w:rsidRDefault="00A03D81">
      <w:pPr>
        <w:pStyle w:val="-"/>
        <w:rPr>
          <w:rtl/>
        </w:rPr>
      </w:pPr>
      <w:bookmarkStart w:id="214" w:name="FS000000434T16_02_2004_19_03_46C"/>
      <w:bookmarkEnd w:id="214"/>
      <w:r>
        <w:rPr>
          <w:rtl/>
        </w:rPr>
        <w:t>אברהם בורג (העבודה-מימד):</w:t>
      </w:r>
    </w:p>
    <w:p w14:paraId="1B126D74" w14:textId="77777777" w:rsidR="00000000" w:rsidRDefault="00A03D81">
      <w:pPr>
        <w:pStyle w:val="a0"/>
        <w:rPr>
          <w:rtl/>
        </w:rPr>
      </w:pPr>
    </w:p>
    <w:p w14:paraId="2CFDA8C6" w14:textId="77777777" w:rsidR="00000000" w:rsidRDefault="00A03D81">
      <w:pPr>
        <w:pStyle w:val="a0"/>
        <w:rPr>
          <w:rFonts w:hint="cs"/>
          <w:rtl/>
        </w:rPr>
      </w:pPr>
      <w:r>
        <w:rPr>
          <w:rFonts w:hint="cs"/>
          <w:rtl/>
        </w:rPr>
        <w:t xml:space="preserve">ענה לך? </w:t>
      </w:r>
    </w:p>
    <w:p w14:paraId="1A407F29" w14:textId="77777777" w:rsidR="00000000" w:rsidRDefault="00A03D81">
      <w:pPr>
        <w:pStyle w:val="a0"/>
        <w:rPr>
          <w:rFonts w:hint="cs"/>
          <w:rtl/>
        </w:rPr>
      </w:pPr>
    </w:p>
    <w:p w14:paraId="375B0975" w14:textId="77777777" w:rsidR="00000000" w:rsidRDefault="00A03D81">
      <w:pPr>
        <w:pStyle w:val="af0"/>
        <w:rPr>
          <w:rtl/>
        </w:rPr>
      </w:pPr>
      <w:r>
        <w:rPr>
          <w:rFonts w:hint="eastAsia"/>
          <w:rtl/>
        </w:rPr>
        <w:t>שר</w:t>
      </w:r>
      <w:r>
        <w:rPr>
          <w:rtl/>
        </w:rPr>
        <w:t xml:space="preserve"> התשתיות הלאומיות יוסף פריצקי:</w:t>
      </w:r>
    </w:p>
    <w:p w14:paraId="3A86A4DF" w14:textId="77777777" w:rsidR="00000000" w:rsidRDefault="00A03D81">
      <w:pPr>
        <w:pStyle w:val="a0"/>
        <w:rPr>
          <w:rFonts w:hint="cs"/>
          <w:rtl/>
        </w:rPr>
      </w:pPr>
    </w:p>
    <w:p w14:paraId="5A6FD0E8" w14:textId="77777777" w:rsidR="00000000" w:rsidRDefault="00A03D81">
      <w:pPr>
        <w:pStyle w:val="a0"/>
        <w:rPr>
          <w:rFonts w:hint="cs"/>
          <w:rtl/>
        </w:rPr>
      </w:pPr>
      <w:r>
        <w:rPr>
          <w:rFonts w:hint="cs"/>
          <w:rtl/>
        </w:rPr>
        <w:t xml:space="preserve">אני אשיב לך. </w:t>
      </w:r>
    </w:p>
    <w:p w14:paraId="0EAE4294" w14:textId="77777777" w:rsidR="00000000" w:rsidRDefault="00A03D81">
      <w:pPr>
        <w:pStyle w:val="a0"/>
        <w:rPr>
          <w:rFonts w:hint="cs"/>
          <w:rtl/>
        </w:rPr>
      </w:pPr>
    </w:p>
    <w:p w14:paraId="4E3CE9A1" w14:textId="77777777" w:rsidR="00000000" w:rsidRDefault="00A03D81">
      <w:pPr>
        <w:pStyle w:val="-"/>
        <w:rPr>
          <w:rtl/>
        </w:rPr>
      </w:pPr>
      <w:bookmarkStart w:id="215" w:name="FS000000434T16_02_2004_19_30_30C"/>
      <w:bookmarkEnd w:id="215"/>
      <w:r>
        <w:rPr>
          <w:rtl/>
        </w:rPr>
        <w:t>אברהם בורג (העבודה-מימד):</w:t>
      </w:r>
    </w:p>
    <w:p w14:paraId="11DB925E" w14:textId="77777777" w:rsidR="00000000" w:rsidRDefault="00A03D81">
      <w:pPr>
        <w:pStyle w:val="a0"/>
        <w:rPr>
          <w:rtl/>
        </w:rPr>
      </w:pPr>
    </w:p>
    <w:p w14:paraId="2F8AE190" w14:textId="77777777" w:rsidR="00000000" w:rsidRDefault="00A03D81">
      <w:pPr>
        <w:pStyle w:val="a0"/>
        <w:rPr>
          <w:rFonts w:hint="cs"/>
          <w:rtl/>
        </w:rPr>
      </w:pPr>
      <w:r>
        <w:rPr>
          <w:rFonts w:hint="cs"/>
          <w:rtl/>
        </w:rPr>
        <w:t xml:space="preserve">תשיב לי עכשיו, כן או לא? הבנתי, אמרת לא, </w:t>
      </w:r>
      <w:r>
        <w:rPr>
          <w:rFonts w:hint="cs"/>
          <w:rtl/>
        </w:rPr>
        <w:t xml:space="preserve">תודה רבה. </w:t>
      </w:r>
    </w:p>
    <w:p w14:paraId="7DFC1ABD" w14:textId="77777777" w:rsidR="00000000" w:rsidRDefault="00A03D81">
      <w:pPr>
        <w:pStyle w:val="a0"/>
        <w:rPr>
          <w:rFonts w:hint="cs"/>
          <w:rtl/>
        </w:rPr>
      </w:pPr>
    </w:p>
    <w:p w14:paraId="4B9AC529" w14:textId="77777777" w:rsidR="00000000" w:rsidRDefault="00A03D81">
      <w:pPr>
        <w:pStyle w:val="af1"/>
        <w:rPr>
          <w:rtl/>
        </w:rPr>
      </w:pPr>
      <w:r>
        <w:rPr>
          <w:rtl/>
        </w:rPr>
        <w:t>היו"ר ראובן ריבלין:</w:t>
      </w:r>
    </w:p>
    <w:p w14:paraId="0B8AA385" w14:textId="77777777" w:rsidR="00000000" w:rsidRDefault="00A03D81">
      <w:pPr>
        <w:pStyle w:val="a0"/>
        <w:rPr>
          <w:rtl/>
        </w:rPr>
      </w:pPr>
    </w:p>
    <w:p w14:paraId="60AFCED3" w14:textId="77777777" w:rsidR="00000000" w:rsidRDefault="00A03D81">
      <w:pPr>
        <w:pStyle w:val="a0"/>
        <w:rPr>
          <w:rFonts w:hint="cs"/>
          <w:rtl/>
        </w:rPr>
      </w:pPr>
      <w:r>
        <w:rPr>
          <w:rFonts w:hint="cs"/>
          <w:rtl/>
        </w:rPr>
        <w:t xml:space="preserve">השר פריצקי, אתה תענה לו רק אם אני ארשה לך. </w:t>
      </w:r>
    </w:p>
    <w:p w14:paraId="539E669E" w14:textId="77777777" w:rsidR="00000000" w:rsidRDefault="00A03D81">
      <w:pPr>
        <w:pStyle w:val="a0"/>
        <w:rPr>
          <w:rFonts w:hint="cs"/>
          <w:rtl/>
        </w:rPr>
      </w:pPr>
    </w:p>
    <w:p w14:paraId="7ED39FCD" w14:textId="77777777" w:rsidR="00000000" w:rsidRDefault="00A03D81">
      <w:pPr>
        <w:pStyle w:val="af0"/>
        <w:rPr>
          <w:rtl/>
        </w:rPr>
      </w:pPr>
      <w:r>
        <w:rPr>
          <w:rFonts w:hint="eastAsia"/>
          <w:rtl/>
        </w:rPr>
        <w:t>שר</w:t>
      </w:r>
      <w:r>
        <w:rPr>
          <w:rtl/>
        </w:rPr>
        <w:t xml:space="preserve"> התשתיות הלאומיות יוסף פריצקי:</w:t>
      </w:r>
    </w:p>
    <w:p w14:paraId="17A6649A" w14:textId="77777777" w:rsidR="00000000" w:rsidRDefault="00A03D81">
      <w:pPr>
        <w:pStyle w:val="a0"/>
        <w:rPr>
          <w:rFonts w:hint="cs"/>
          <w:rtl/>
        </w:rPr>
      </w:pPr>
    </w:p>
    <w:p w14:paraId="656E156D" w14:textId="77777777" w:rsidR="00000000" w:rsidRDefault="00A03D81">
      <w:pPr>
        <w:pStyle w:val="a0"/>
        <w:rPr>
          <w:rFonts w:hint="cs"/>
          <w:rtl/>
        </w:rPr>
      </w:pPr>
      <w:r>
        <w:rPr>
          <w:rFonts w:hint="cs"/>
          <w:rtl/>
        </w:rPr>
        <w:t xml:space="preserve">בוודאי. </w:t>
      </w:r>
    </w:p>
    <w:p w14:paraId="4B38DA40" w14:textId="77777777" w:rsidR="00000000" w:rsidRDefault="00A03D81">
      <w:pPr>
        <w:pStyle w:val="a0"/>
        <w:rPr>
          <w:rFonts w:hint="cs"/>
          <w:rtl/>
        </w:rPr>
      </w:pPr>
    </w:p>
    <w:p w14:paraId="5F19B96B" w14:textId="77777777" w:rsidR="00000000" w:rsidRDefault="00A03D81">
      <w:pPr>
        <w:pStyle w:val="-"/>
        <w:rPr>
          <w:rtl/>
        </w:rPr>
      </w:pPr>
      <w:bookmarkStart w:id="216" w:name="FS000000434T16_02_2004_19_30_55C"/>
      <w:bookmarkEnd w:id="216"/>
      <w:r>
        <w:rPr>
          <w:rtl/>
        </w:rPr>
        <w:t>אברהם בורג (העבודה-מימד):</w:t>
      </w:r>
    </w:p>
    <w:p w14:paraId="78EB147C" w14:textId="77777777" w:rsidR="00000000" w:rsidRDefault="00A03D81">
      <w:pPr>
        <w:pStyle w:val="a0"/>
        <w:rPr>
          <w:rtl/>
        </w:rPr>
      </w:pPr>
    </w:p>
    <w:p w14:paraId="6D7DD859" w14:textId="77777777" w:rsidR="00000000" w:rsidRDefault="00A03D81">
      <w:pPr>
        <w:pStyle w:val="a0"/>
        <w:rPr>
          <w:rFonts w:hint="cs"/>
          <w:rtl/>
        </w:rPr>
      </w:pPr>
      <w:r>
        <w:rPr>
          <w:rFonts w:hint="cs"/>
          <w:rtl/>
        </w:rPr>
        <w:t xml:space="preserve">אומר השר פריצקי: כראש ממשלת ישראל, שהבטיח שהנורמות של מינהל תקין ושלטון החוק הן נר לרגליו, שלחם בצדק בחברי </w:t>
      </w:r>
      <w:r>
        <w:rPr>
          <w:rFonts w:hint="cs"/>
          <w:rtl/>
        </w:rPr>
        <w:t xml:space="preserve">הכנסת שהסתתרו תחת גלימת השתיקה והחיסיון, ושהבטיח לא להישען על חברי הכנסת שהשיגו את משרתם במרמה, אני מצפה ממך להוכיח לכלל הציבור הישראלי, כי אין לך מה להסתיר, וכי אתה נוהג בבחינת "נאה דורש, נאה מקיים". </w:t>
      </w:r>
    </w:p>
    <w:p w14:paraId="0FE1BF8D" w14:textId="77777777" w:rsidR="00000000" w:rsidRDefault="00A03D81">
      <w:pPr>
        <w:pStyle w:val="a0"/>
        <w:ind w:firstLine="0"/>
        <w:rPr>
          <w:rFonts w:hint="cs"/>
          <w:rtl/>
        </w:rPr>
      </w:pPr>
    </w:p>
    <w:p w14:paraId="627E4961" w14:textId="77777777" w:rsidR="00000000" w:rsidRDefault="00A03D81">
      <w:pPr>
        <w:pStyle w:val="af0"/>
        <w:rPr>
          <w:rtl/>
        </w:rPr>
      </w:pPr>
      <w:r>
        <w:rPr>
          <w:rFonts w:hint="eastAsia"/>
          <w:rtl/>
        </w:rPr>
        <w:t>שר</w:t>
      </w:r>
      <w:r>
        <w:rPr>
          <w:rtl/>
        </w:rPr>
        <w:t xml:space="preserve"> התשתיות הלאומיות יוסף פריצקי:</w:t>
      </w:r>
    </w:p>
    <w:p w14:paraId="21D2012E" w14:textId="77777777" w:rsidR="00000000" w:rsidRDefault="00A03D81">
      <w:pPr>
        <w:pStyle w:val="a0"/>
        <w:rPr>
          <w:rFonts w:hint="cs"/>
          <w:rtl/>
        </w:rPr>
      </w:pPr>
    </w:p>
    <w:p w14:paraId="10840D9E" w14:textId="77777777" w:rsidR="00000000" w:rsidRDefault="00A03D81">
      <w:pPr>
        <w:pStyle w:val="a0"/>
        <w:rPr>
          <w:rFonts w:hint="cs"/>
          <w:rtl/>
        </w:rPr>
      </w:pPr>
      <w:r>
        <w:rPr>
          <w:rFonts w:hint="cs"/>
          <w:rtl/>
        </w:rPr>
        <w:t xml:space="preserve">וכך הוא עשה. </w:t>
      </w:r>
    </w:p>
    <w:p w14:paraId="350B19F3" w14:textId="77777777" w:rsidR="00000000" w:rsidRDefault="00A03D81">
      <w:pPr>
        <w:pStyle w:val="a0"/>
        <w:rPr>
          <w:rFonts w:hint="cs"/>
          <w:rtl/>
        </w:rPr>
      </w:pPr>
    </w:p>
    <w:p w14:paraId="05EF57EC" w14:textId="77777777" w:rsidR="00000000" w:rsidRDefault="00A03D81">
      <w:pPr>
        <w:pStyle w:val="-"/>
        <w:rPr>
          <w:rtl/>
        </w:rPr>
      </w:pPr>
      <w:bookmarkStart w:id="217" w:name="FS000000434T16_02_2004_19_04_22C"/>
      <w:bookmarkEnd w:id="217"/>
      <w:r>
        <w:rPr>
          <w:rtl/>
        </w:rPr>
        <w:t>אברה</w:t>
      </w:r>
      <w:r>
        <w:rPr>
          <w:rtl/>
        </w:rPr>
        <w:t>ם בורג (העבודה-מימד):</w:t>
      </w:r>
    </w:p>
    <w:p w14:paraId="4A0CA7A4" w14:textId="77777777" w:rsidR="00000000" w:rsidRDefault="00A03D81">
      <w:pPr>
        <w:pStyle w:val="a0"/>
        <w:rPr>
          <w:rtl/>
        </w:rPr>
      </w:pPr>
    </w:p>
    <w:p w14:paraId="62880D2D" w14:textId="77777777" w:rsidR="00000000" w:rsidRDefault="00A03D81">
      <w:pPr>
        <w:pStyle w:val="a0"/>
        <w:rPr>
          <w:rFonts w:hint="cs"/>
          <w:rtl/>
        </w:rPr>
      </w:pPr>
      <w:r>
        <w:rPr>
          <w:rFonts w:hint="cs"/>
          <w:rtl/>
        </w:rPr>
        <w:t>ממש, ללא כל צל של ספק. נאה דורש - בטוח. נאה מקבל - ללא ספק. נאה מקיים - אני לא יודע. ואני שואל אותך, שר של שינוי, שלטון החוק, ניקיון הדעת, הסדר, הניקיון הציבורי, מה אתה מחפש שם? על מי אתה מגן? לשם נבחרת? בשביל זה אתה שם? בשביל שר המש</w:t>
      </w:r>
      <w:r>
        <w:rPr>
          <w:rFonts w:hint="cs"/>
          <w:rtl/>
        </w:rPr>
        <w:t xml:space="preserve">פטים שייתן הכשר לכל עוולה משטרית שקורית במדינת ישראל? זה השינוי? </w:t>
      </w:r>
    </w:p>
    <w:p w14:paraId="186E65F2" w14:textId="77777777" w:rsidR="00000000" w:rsidRDefault="00A03D81">
      <w:pPr>
        <w:pStyle w:val="a0"/>
        <w:rPr>
          <w:rFonts w:hint="cs"/>
          <w:rtl/>
        </w:rPr>
      </w:pPr>
    </w:p>
    <w:p w14:paraId="5E49AC49" w14:textId="77777777" w:rsidR="00000000" w:rsidRDefault="00A03D81">
      <w:pPr>
        <w:pStyle w:val="a0"/>
        <w:rPr>
          <w:rFonts w:hint="cs"/>
          <w:rtl/>
        </w:rPr>
      </w:pPr>
      <w:r>
        <w:rPr>
          <w:rFonts w:hint="cs"/>
          <w:rtl/>
        </w:rPr>
        <w:t>והיום הגיע השיא. שמעתי את ראש הממשלה נוזף במשטרה; באף אחד אחר, לא במורים, לא במובטלים, באף אחד אחר, רק במשטרה. הוא אומר למשטרה: אם תפסיקו לקטר שאין כסף, תפעילו את הראש. אני מוכרח להגיד, שרא</w:t>
      </w:r>
      <w:r>
        <w:rPr>
          <w:rFonts w:hint="cs"/>
          <w:rtl/>
        </w:rPr>
        <w:t xml:space="preserve">ש הממשלה, במציאות המסוימת שבה הוא נמצא, אני  מרגיש שהיה צריך לגזור על עצמו גזירת זהירות יותר גדולה בבואו לנזוף במשטרה, שבתוכה גם נמצאים חוקריה של המשטרה. </w:t>
      </w:r>
    </w:p>
    <w:p w14:paraId="4B634F46" w14:textId="77777777" w:rsidR="00000000" w:rsidRDefault="00A03D81">
      <w:pPr>
        <w:pStyle w:val="a0"/>
        <w:rPr>
          <w:rFonts w:hint="cs"/>
          <w:rtl/>
        </w:rPr>
      </w:pPr>
    </w:p>
    <w:p w14:paraId="3BE519B4" w14:textId="77777777" w:rsidR="00000000" w:rsidRDefault="00A03D81">
      <w:pPr>
        <w:pStyle w:val="af1"/>
        <w:rPr>
          <w:rtl/>
        </w:rPr>
      </w:pPr>
      <w:r>
        <w:rPr>
          <w:rtl/>
        </w:rPr>
        <w:t>היו"ר ראובן ריבלין:</w:t>
      </w:r>
    </w:p>
    <w:p w14:paraId="5F17F018" w14:textId="77777777" w:rsidR="00000000" w:rsidRDefault="00A03D81">
      <w:pPr>
        <w:pStyle w:val="a0"/>
        <w:rPr>
          <w:rtl/>
        </w:rPr>
      </w:pPr>
    </w:p>
    <w:p w14:paraId="3462C387" w14:textId="77777777" w:rsidR="00000000" w:rsidRDefault="00A03D81">
      <w:pPr>
        <w:pStyle w:val="a0"/>
        <w:rPr>
          <w:rFonts w:hint="cs"/>
          <w:rtl/>
        </w:rPr>
      </w:pPr>
      <w:r>
        <w:rPr>
          <w:rFonts w:hint="cs"/>
          <w:rtl/>
        </w:rPr>
        <w:t xml:space="preserve">חבר הכנסת בורג, אני לא רוצה לנזוף בך, אבל זמנך תם. </w:t>
      </w:r>
    </w:p>
    <w:p w14:paraId="4BF3E0B8" w14:textId="77777777" w:rsidR="00000000" w:rsidRDefault="00A03D81">
      <w:pPr>
        <w:pStyle w:val="a0"/>
        <w:rPr>
          <w:rFonts w:hint="cs"/>
          <w:rtl/>
        </w:rPr>
      </w:pPr>
    </w:p>
    <w:p w14:paraId="6600C20A" w14:textId="77777777" w:rsidR="00000000" w:rsidRDefault="00A03D81">
      <w:pPr>
        <w:pStyle w:val="-"/>
        <w:rPr>
          <w:rtl/>
        </w:rPr>
      </w:pPr>
      <w:bookmarkStart w:id="218" w:name="FS000000434T16_02_2004_19_34_10C"/>
      <w:bookmarkEnd w:id="218"/>
      <w:r>
        <w:rPr>
          <w:rtl/>
        </w:rPr>
        <w:t>אברהם בורג (העבודה-מימד):</w:t>
      </w:r>
    </w:p>
    <w:p w14:paraId="4620F99C" w14:textId="77777777" w:rsidR="00000000" w:rsidRDefault="00A03D81">
      <w:pPr>
        <w:pStyle w:val="a0"/>
        <w:rPr>
          <w:rtl/>
        </w:rPr>
      </w:pPr>
    </w:p>
    <w:p w14:paraId="7A14B8CC" w14:textId="77777777" w:rsidR="00000000" w:rsidRDefault="00A03D81">
      <w:pPr>
        <w:pStyle w:val="a0"/>
        <w:rPr>
          <w:rFonts w:hint="cs"/>
          <w:rtl/>
        </w:rPr>
      </w:pPr>
      <w:r>
        <w:rPr>
          <w:rFonts w:hint="cs"/>
          <w:rtl/>
        </w:rPr>
        <w:t xml:space="preserve">אתה לא צריך לנזוף בי, אני אגמור את דברי ואני אסיים. </w:t>
      </w:r>
    </w:p>
    <w:p w14:paraId="0802763B" w14:textId="77777777" w:rsidR="00000000" w:rsidRDefault="00A03D81">
      <w:pPr>
        <w:pStyle w:val="a0"/>
        <w:rPr>
          <w:rFonts w:hint="cs"/>
          <w:rtl/>
        </w:rPr>
      </w:pPr>
    </w:p>
    <w:p w14:paraId="617E5C52" w14:textId="77777777" w:rsidR="00000000" w:rsidRDefault="00A03D81">
      <w:pPr>
        <w:pStyle w:val="af1"/>
        <w:rPr>
          <w:rtl/>
        </w:rPr>
      </w:pPr>
      <w:r>
        <w:rPr>
          <w:rtl/>
        </w:rPr>
        <w:t>היו"ר ראובן ריבלין:</w:t>
      </w:r>
    </w:p>
    <w:p w14:paraId="47A89A0B" w14:textId="77777777" w:rsidR="00000000" w:rsidRDefault="00A03D81">
      <w:pPr>
        <w:pStyle w:val="a0"/>
        <w:rPr>
          <w:rtl/>
        </w:rPr>
      </w:pPr>
    </w:p>
    <w:p w14:paraId="2A2A732F" w14:textId="77777777" w:rsidR="00000000" w:rsidRDefault="00A03D81">
      <w:pPr>
        <w:pStyle w:val="a0"/>
        <w:rPr>
          <w:rFonts w:hint="cs"/>
          <w:rtl/>
        </w:rPr>
      </w:pPr>
      <w:r>
        <w:rPr>
          <w:rFonts w:hint="cs"/>
          <w:rtl/>
        </w:rPr>
        <w:t xml:space="preserve">אני אשמח מאוד אם אדוני יסיים. </w:t>
      </w:r>
    </w:p>
    <w:p w14:paraId="3991AE16" w14:textId="77777777" w:rsidR="00000000" w:rsidRDefault="00A03D81">
      <w:pPr>
        <w:pStyle w:val="a0"/>
        <w:rPr>
          <w:rFonts w:hint="cs"/>
          <w:rtl/>
        </w:rPr>
      </w:pPr>
    </w:p>
    <w:p w14:paraId="24D05DEE" w14:textId="77777777" w:rsidR="00000000" w:rsidRDefault="00A03D81">
      <w:pPr>
        <w:pStyle w:val="-"/>
        <w:rPr>
          <w:rtl/>
        </w:rPr>
      </w:pPr>
      <w:bookmarkStart w:id="219" w:name="FS000000434T16_02_2004_19_34_26C"/>
      <w:bookmarkEnd w:id="219"/>
      <w:r>
        <w:rPr>
          <w:rtl/>
        </w:rPr>
        <w:t>אברהם בורג (העבודה-מימד):</w:t>
      </w:r>
    </w:p>
    <w:p w14:paraId="68B0486D" w14:textId="77777777" w:rsidR="00000000" w:rsidRDefault="00A03D81">
      <w:pPr>
        <w:pStyle w:val="a0"/>
        <w:rPr>
          <w:rtl/>
        </w:rPr>
      </w:pPr>
    </w:p>
    <w:p w14:paraId="4DD77D0D" w14:textId="77777777" w:rsidR="00000000" w:rsidRDefault="00A03D81">
      <w:pPr>
        <w:pStyle w:val="a0"/>
        <w:rPr>
          <w:rFonts w:hint="cs"/>
          <w:rtl/>
        </w:rPr>
      </w:pPr>
      <w:r>
        <w:rPr>
          <w:rFonts w:hint="cs"/>
          <w:rtl/>
        </w:rPr>
        <w:t xml:space="preserve">אבל, אדוני ראש הממשלה, אתה האחרון שמותר לו לנזוף במשטרה, ועוד על נושאים של כסף. לא רק אתה רוצה שהם יפעילו את הראש. אנחנו </w:t>
      </w:r>
      <w:r>
        <w:rPr>
          <w:rFonts w:hint="cs"/>
          <w:rtl/>
        </w:rPr>
        <w:t xml:space="preserve">רוצים שגם הראש שלנו יפעל - שראש הממשלה יפעל - אבל הראש של הראש שלנו הוא כל הזמן בחקירות משטרה, והמשטרה כל הזמן שוברת את הראש, איפה הכסף של ראש הממשלה? </w:t>
      </w:r>
    </w:p>
    <w:p w14:paraId="5EE53470" w14:textId="77777777" w:rsidR="00000000" w:rsidRDefault="00A03D81">
      <w:pPr>
        <w:pStyle w:val="a0"/>
        <w:rPr>
          <w:rFonts w:hint="cs"/>
          <w:rtl/>
        </w:rPr>
      </w:pPr>
    </w:p>
    <w:p w14:paraId="1A1988ED" w14:textId="77777777" w:rsidR="00000000" w:rsidRDefault="00A03D81">
      <w:pPr>
        <w:pStyle w:val="af0"/>
        <w:rPr>
          <w:rtl/>
        </w:rPr>
      </w:pPr>
      <w:r>
        <w:rPr>
          <w:rFonts w:hint="eastAsia"/>
          <w:rtl/>
        </w:rPr>
        <w:t>אלי</w:t>
      </w:r>
      <w:r>
        <w:rPr>
          <w:rtl/>
        </w:rPr>
        <w:t xml:space="preserve"> אפללו (הליכוד):</w:t>
      </w:r>
    </w:p>
    <w:p w14:paraId="60A6B693" w14:textId="77777777" w:rsidR="00000000" w:rsidRDefault="00A03D81">
      <w:pPr>
        <w:pStyle w:val="a0"/>
        <w:rPr>
          <w:rFonts w:hint="cs"/>
          <w:rtl/>
        </w:rPr>
      </w:pPr>
    </w:p>
    <w:p w14:paraId="76B7145E" w14:textId="77777777" w:rsidR="00000000" w:rsidRDefault="00A03D81">
      <w:pPr>
        <w:pStyle w:val="a0"/>
        <w:rPr>
          <w:rFonts w:hint="cs"/>
          <w:rtl/>
        </w:rPr>
      </w:pPr>
      <w:r>
        <w:rPr>
          <w:rFonts w:hint="cs"/>
          <w:rtl/>
        </w:rPr>
        <w:t xml:space="preserve">מה כל המשחקים האלה? צביעות. כמה צביעות יש. </w:t>
      </w:r>
    </w:p>
    <w:p w14:paraId="68955AB9" w14:textId="77777777" w:rsidR="00000000" w:rsidRDefault="00A03D81">
      <w:pPr>
        <w:pStyle w:val="a0"/>
        <w:rPr>
          <w:rFonts w:hint="cs"/>
          <w:rtl/>
        </w:rPr>
      </w:pPr>
    </w:p>
    <w:p w14:paraId="44C65FB8" w14:textId="77777777" w:rsidR="00000000" w:rsidRDefault="00A03D81">
      <w:pPr>
        <w:pStyle w:val="af1"/>
        <w:rPr>
          <w:rtl/>
        </w:rPr>
      </w:pPr>
      <w:r>
        <w:rPr>
          <w:rtl/>
        </w:rPr>
        <w:t>היו"ר ראובן ריבלין:</w:t>
      </w:r>
    </w:p>
    <w:p w14:paraId="095300FF" w14:textId="77777777" w:rsidR="00000000" w:rsidRDefault="00A03D81">
      <w:pPr>
        <w:pStyle w:val="a0"/>
        <w:rPr>
          <w:rtl/>
        </w:rPr>
      </w:pPr>
    </w:p>
    <w:p w14:paraId="5059E05F" w14:textId="77777777" w:rsidR="00000000" w:rsidRDefault="00A03D81">
      <w:pPr>
        <w:pStyle w:val="a0"/>
        <w:rPr>
          <w:rFonts w:hint="cs"/>
          <w:rtl/>
        </w:rPr>
      </w:pPr>
      <w:r>
        <w:rPr>
          <w:rFonts w:hint="cs"/>
          <w:rtl/>
        </w:rPr>
        <w:t>חבר הכנסת אפללו.</w:t>
      </w:r>
      <w:r>
        <w:rPr>
          <w:rFonts w:hint="cs"/>
          <w:rtl/>
        </w:rPr>
        <w:t xml:space="preserve"> </w:t>
      </w:r>
    </w:p>
    <w:p w14:paraId="23017D05" w14:textId="77777777" w:rsidR="00000000" w:rsidRDefault="00A03D81">
      <w:pPr>
        <w:pStyle w:val="a0"/>
        <w:rPr>
          <w:rFonts w:hint="cs"/>
          <w:rtl/>
        </w:rPr>
      </w:pPr>
    </w:p>
    <w:p w14:paraId="0B2600DC" w14:textId="77777777" w:rsidR="00000000" w:rsidRDefault="00A03D81">
      <w:pPr>
        <w:pStyle w:val="-"/>
        <w:rPr>
          <w:rtl/>
        </w:rPr>
      </w:pPr>
      <w:bookmarkStart w:id="220" w:name="FS000000434T16_02_2004_19_06_09C"/>
      <w:bookmarkEnd w:id="220"/>
      <w:r>
        <w:rPr>
          <w:rtl/>
        </w:rPr>
        <w:t>אברהם בורג (העבודה-מימד):</w:t>
      </w:r>
    </w:p>
    <w:p w14:paraId="4BFBBBCE" w14:textId="77777777" w:rsidR="00000000" w:rsidRDefault="00A03D81">
      <w:pPr>
        <w:pStyle w:val="a0"/>
        <w:rPr>
          <w:rFonts w:hint="cs"/>
          <w:rtl/>
        </w:rPr>
      </w:pPr>
    </w:p>
    <w:p w14:paraId="1360BD68" w14:textId="77777777" w:rsidR="00000000" w:rsidRDefault="00A03D81">
      <w:pPr>
        <w:pStyle w:val="a0"/>
        <w:rPr>
          <w:rFonts w:hint="cs"/>
          <w:rtl/>
        </w:rPr>
      </w:pPr>
      <w:r>
        <w:rPr>
          <w:rFonts w:hint="cs"/>
          <w:rtl/>
        </w:rPr>
        <w:t xml:space="preserve">במציאות הזאת נגיד, אדוני ראש הממשלה, זה הנושא היחיד שהיית צריך לשמור בו על חובת השתיקה ולא לדבר. </w:t>
      </w:r>
    </w:p>
    <w:p w14:paraId="014F0405" w14:textId="77777777" w:rsidR="00000000" w:rsidRDefault="00A03D81">
      <w:pPr>
        <w:pStyle w:val="a0"/>
        <w:rPr>
          <w:rFonts w:hint="cs"/>
          <w:rtl/>
        </w:rPr>
      </w:pPr>
    </w:p>
    <w:p w14:paraId="4F59E0FF" w14:textId="77777777" w:rsidR="00000000" w:rsidRDefault="00A03D81">
      <w:pPr>
        <w:pStyle w:val="af0"/>
        <w:rPr>
          <w:rtl/>
        </w:rPr>
      </w:pPr>
      <w:r>
        <w:rPr>
          <w:rtl/>
        </w:rPr>
        <w:t>אלי אפללו (הליכוד):</w:t>
      </w:r>
    </w:p>
    <w:p w14:paraId="461984C8" w14:textId="77777777" w:rsidR="00000000" w:rsidRDefault="00A03D81">
      <w:pPr>
        <w:pStyle w:val="a0"/>
        <w:rPr>
          <w:rtl/>
        </w:rPr>
      </w:pPr>
    </w:p>
    <w:p w14:paraId="5C07D268" w14:textId="77777777" w:rsidR="00000000" w:rsidRDefault="00A03D81">
      <w:pPr>
        <w:pStyle w:val="a0"/>
        <w:rPr>
          <w:rFonts w:hint="cs"/>
          <w:rtl/>
        </w:rPr>
      </w:pPr>
      <w:r>
        <w:rPr>
          <w:rFonts w:hint="cs"/>
          <w:rtl/>
        </w:rPr>
        <w:t xml:space="preserve">זה הגיע כבר עד לכאן. </w:t>
      </w:r>
    </w:p>
    <w:p w14:paraId="331FD33F" w14:textId="77777777" w:rsidR="00000000" w:rsidRDefault="00A03D81">
      <w:pPr>
        <w:pStyle w:val="a0"/>
        <w:rPr>
          <w:rFonts w:hint="cs"/>
          <w:rtl/>
        </w:rPr>
      </w:pPr>
    </w:p>
    <w:p w14:paraId="66F7EE34" w14:textId="77777777" w:rsidR="00000000" w:rsidRDefault="00A03D81">
      <w:pPr>
        <w:pStyle w:val="af1"/>
        <w:rPr>
          <w:rtl/>
        </w:rPr>
      </w:pPr>
      <w:r>
        <w:rPr>
          <w:rtl/>
        </w:rPr>
        <w:t>היו"ר ראובן ריבלין:</w:t>
      </w:r>
    </w:p>
    <w:p w14:paraId="507A2452" w14:textId="77777777" w:rsidR="00000000" w:rsidRDefault="00A03D81">
      <w:pPr>
        <w:pStyle w:val="a0"/>
        <w:rPr>
          <w:rtl/>
        </w:rPr>
      </w:pPr>
    </w:p>
    <w:p w14:paraId="78D0390C" w14:textId="77777777" w:rsidR="00000000" w:rsidRDefault="00A03D81">
      <w:pPr>
        <w:pStyle w:val="a0"/>
        <w:rPr>
          <w:rFonts w:hint="cs"/>
          <w:rtl/>
        </w:rPr>
      </w:pPr>
      <w:r>
        <w:rPr>
          <w:rFonts w:hint="cs"/>
          <w:rtl/>
        </w:rPr>
        <w:t xml:space="preserve">חבר הכנסת אפללו, הוא מסיים את דבריו. </w:t>
      </w:r>
    </w:p>
    <w:p w14:paraId="67298AB3" w14:textId="77777777" w:rsidR="00000000" w:rsidRDefault="00A03D81">
      <w:pPr>
        <w:pStyle w:val="a0"/>
        <w:rPr>
          <w:rFonts w:hint="cs"/>
          <w:rtl/>
        </w:rPr>
      </w:pPr>
    </w:p>
    <w:p w14:paraId="3FBAF348" w14:textId="77777777" w:rsidR="00000000" w:rsidRDefault="00A03D81">
      <w:pPr>
        <w:pStyle w:val="af0"/>
        <w:rPr>
          <w:rtl/>
        </w:rPr>
      </w:pPr>
      <w:r>
        <w:rPr>
          <w:rFonts w:hint="eastAsia"/>
          <w:rtl/>
        </w:rPr>
        <w:t>רוני</w:t>
      </w:r>
      <w:r>
        <w:rPr>
          <w:rtl/>
        </w:rPr>
        <w:t xml:space="preserve"> בר-און (הליכוד):</w:t>
      </w:r>
    </w:p>
    <w:p w14:paraId="0213ED79" w14:textId="77777777" w:rsidR="00000000" w:rsidRDefault="00A03D81">
      <w:pPr>
        <w:pStyle w:val="a0"/>
        <w:rPr>
          <w:rFonts w:hint="cs"/>
          <w:rtl/>
        </w:rPr>
      </w:pPr>
    </w:p>
    <w:p w14:paraId="5189E60A" w14:textId="77777777" w:rsidR="00000000" w:rsidRDefault="00A03D81">
      <w:pPr>
        <w:pStyle w:val="a0"/>
        <w:rPr>
          <w:rFonts w:hint="cs"/>
          <w:rtl/>
        </w:rPr>
      </w:pPr>
      <w:r>
        <w:rPr>
          <w:rFonts w:hint="cs"/>
          <w:rtl/>
        </w:rPr>
        <w:t xml:space="preserve">הוא לא הנאשם. </w:t>
      </w:r>
    </w:p>
    <w:p w14:paraId="324AF87C" w14:textId="77777777" w:rsidR="00000000" w:rsidRDefault="00A03D81">
      <w:pPr>
        <w:pStyle w:val="a0"/>
        <w:rPr>
          <w:rFonts w:hint="cs"/>
          <w:rtl/>
        </w:rPr>
      </w:pPr>
    </w:p>
    <w:p w14:paraId="012B7847" w14:textId="77777777" w:rsidR="00000000" w:rsidRDefault="00A03D81">
      <w:pPr>
        <w:pStyle w:val="af1"/>
        <w:rPr>
          <w:rtl/>
        </w:rPr>
      </w:pPr>
      <w:r>
        <w:rPr>
          <w:rtl/>
        </w:rPr>
        <w:t>היו"ר ראובן ריבלין:</w:t>
      </w:r>
    </w:p>
    <w:p w14:paraId="7BB1FD5A" w14:textId="77777777" w:rsidR="00000000" w:rsidRDefault="00A03D81">
      <w:pPr>
        <w:pStyle w:val="a0"/>
        <w:rPr>
          <w:rtl/>
        </w:rPr>
      </w:pPr>
    </w:p>
    <w:p w14:paraId="7651636C" w14:textId="77777777" w:rsidR="00000000" w:rsidRDefault="00A03D81">
      <w:pPr>
        <w:pStyle w:val="a0"/>
        <w:rPr>
          <w:rFonts w:hint="cs"/>
          <w:rtl/>
        </w:rPr>
      </w:pPr>
      <w:r>
        <w:rPr>
          <w:rFonts w:hint="cs"/>
          <w:rtl/>
        </w:rPr>
        <w:t xml:space="preserve">חבר הכנסת אפללו, אתה מפריע לחברת הכנסת רוחמה אברהם לעלות על הדוכן. חבר הכנסת בר-און. חבר הכנסת אפללו, אני מבין שאתה לא שומע. </w:t>
      </w:r>
    </w:p>
    <w:p w14:paraId="2B602A09" w14:textId="77777777" w:rsidR="00000000" w:rsidRDefault="00A03D81">
      <w:pPr>
        <w:pStyle w:val="a0"/>
        <w:rPr>
          <w:rFonts w:hint="cs"/>
          <w:rtl/>
        </w:rPr>
      </w:pPr>
    </w:p>
    <w:p w14:paraId="2339623B" w14:textId="77777777" w:rsidR="00000000" w:rsidRDefault="00A03D81">
      <w:pPr>
        <w:pStyle w:val="-"/>
        <w:rPr>
          <w:rtl/>
        </w:rPr>
      </w:pPr>
      <w:bookmarkStart w:id="221" w:name="FS000000434T16_02_2004_19_06_51C"/>
      <w:bookmarkEnd w:id="221"/>
      <w:r>
        <w:rPr>
          <w:rtl/>
        </w:rPr>
        <w:t>אברהם בורג (העבודה-מימד):</w:t>
      </w:r>
    </w:p>
    <w:p w14:paraId="6B7A256E" w14:textId="77777777" w:rsidR="00000000" w:rsidRDefault="00A03D81">
      <w:pPr>
        <w:pStyle w:val="a0"/>
        <w:rPr>
          <w:rtl/>
        </w:rPr>
      </w:pPr>
    </w:p>
    <w:p w14:paraId="47FAEF69" w14:textId="77777777" w:rsidR="00000000" w:rsidRDefault="00A03D81">
      <w:pPr>
        <w:pStyle w:val="a0"/>
        <w:rPr>
          <w:rFonts w:hint="cs"/>
          <w:rtl/>
        </w:rPr>
      </w:pPr>
      <w:r>
        <w:rPr>
          <w:rFonts w:hint="cs"/>
          <w:rtl/>
        </w:rPr>
        <w:t xml:space="preserve">חבר הכנסת אפללו מקשיב רק כשהפה שלו פתוח. </w:t>
      </w:r>
    </w:p>
    <w:p w14:paraId="00BF7221" w14:textId="77777777" w:rsidR="00000000" w:rsidRDefault="00A03D81">
      <w:pPr>
        <w:pStyle w:val="a0"/>
        <w:rPr>
          <w:rFonts w:hint="cs"/>
          <w:rtl/>
        </w:rPr>
      </w:pPr>
    </w:p>
    <w:p w14:paraId="4B8A0D71" w14:textId="77777777" w:rsidR="00000000" w:rsidRDefault="00A03D81">
      <w:pPr>
        <w:pStyle w:val="a0"/>
        <w:rPr>
          <w:rFonts w:hint="cs"/>
          <w:rtl/>
        </w:rPr>
      </w:pPr>
      <w:r>
        <w:rPr>
          <w:rFonts w:hint="cs"/>
          <w:rtl/>
        </w:rPr>
        <w:t>אני מבקש, אדוני ראש המ</w:t>
      </w:r>
      <w:r>
        <w:rPr>
          <w:rFonts w:hint="cs"/>
          <w:rtl/>
        </w:rPr>
        <w:t xml:space="preserve">משלה, להגיד לך עוד תודה אחת קטנה. אני מבקש להגיד לך תודה על אתמול. </w:t>
      </w:r>
    </w:p>
    <w:p w14:paraId="0A327D66" w14:textId="77777777" w:rsidR="00000000" w:rsidRDefault="00A03D81">
      <w:pPr>
        <w:pStyle w:val="a0"/>
        <w:rPr>
          <w:rFonts w:hint="cs"/>
          <w:rtl/>
        </w:rPr>
      </w:pPr>
    </w:p>
    <w:p w14:paraId="4E016CB9" w14:textId="77777777" w:rsidR="00000000" w:rsidRDefault="00A03D81">
      <w:pPr>
        <w:pStyle w:val="af1"/>
        <w:rPr>
          <w:rtl/>
        </w:rPr>
      </w:pPr>
      <w:r>
        <w:rPr>
          <w:rtl/>
        </w:rPr>
        <w:t>היו"ר ראובן ריבלין:</w:t>
      </w:r>
    </w:p>
    <w:p w14:paraId="27B4D7AA" w14:textId="77777777" w:rsidR="00000000" w:rsidRDefault="00A03D81">
      <w:pPr>
        <w:pStyle w:val="a0"/>
        <w:rPr>
          <w:rtl/>
        </w:rPr>
      </w:pPr>
    </w:p>
    <w:p w14:paraId="5FC26228" w14:textId="77777777" w:rsidR="00000000" w:rsidRDefault="00A03D81">
      <w:pPr>
        <w:pStyle w:val="a0"/>
        <w:rPr>
          <w:rFonts w:hint="cs"/>
          <w:rtl/>
        </w:rPr>
      </w:pPr>
      <w:r>
        <w:rPr>
          <w:rFonts w:hint="cs"/>
          <w:rtl/>
        </w:rPr>
        <w:t>לסיום.</w:t>
      </w:r>
    </w:p>
    <w:p w14:paraId="3F3C8AB9" w14:textId="77777777" w:rsidR="00000000" w:rsidRDefault="00A03D81">
      <w:pPr>
        <w:pStyle w:val="a0"/>
        <w:rPr>
          <w:rFonts w:hint="cs"/>
          <w:rtl/>
        </w:rPr>
      </w:pPr>
      <w:r>
        <w:rPr>
          <w:rFonts w:hint="cs"/>
          <w:rtl/>
        </w:rPr>
        <w:t xml:space="preserve"> </w:t>
      </w:r>
    </w:p>
    <w:p w14:paraId="10A2AE28" w14:textId="77777777" w:rsidR="00000000" w:rsidRDefault="00A03D81">
      <w:pPr>
        <w:pStyle w:val="-"/>
        <w:rPr>
          <w:rtl/>
        </w:rPr>
      </w:pPr>
      <w:bookmarkStart w:id="222" w:name="FS000000434T16_02_2004_19_37_26C"/>
      <w:bookmarkEnd w:id="222"/>
      <w:r>
        <w:rPr>
          <w:rtl/>
        </w:rPr>
        <w:t>אברהם בורג (העבודה-מימד):</w:t>
      </w:r>
    </w:p>
    <w:p w14:paraId="4BFFEAEE" w14:textId="77777777" w:rsidR="00000000" w:rsidRDefault="00A03D81">
      <w:pPr>
        <w:pStyle w:val="a0"/>
        <w:rPr>
          <w:rtl/>
        </w:rPr>
      </w:pPr>
    </w:p>
    <w:p w14:paraId="33E4815B" w14:textId="77777777" w:rsidR="00000000" w:rsidRDefault="00A03D81">
      <w:pPr>
        <w:pStyle w:val="a0"/>
        <w:rPr>
          <w:rFonts w:hint="cs"/>
          <w:rtl/>
        </w:rPr>
      </w:pPr>
      <w:r>
        <w:rPr>
          <w:rFonts w:hint="cs"/>
          <w:rtl/>
        </w:rPr>
        <w:t>ממש לסיום. ממש תודה על אתמול. באמת תודה על יום אחד שנתת לנו אתמול, שהסתבר אתמול, שהקדנציה של ממשלת הניתוק הלאומי תתקצר בשנה. הברכה</w:t>
      </w:r>
      <w:r>
        <w:rPr>
          <w:rFonts w:hint="cs"/>
          <w:rtl/>
        </w:rPr>
        <w:t xml:space="preserve"> היחידה שלי, יפה שנה אחת קודם. תודה רבה. </w:t>
      </w:r>
    </w:p>
    <w:p w14:paraId="6043522E" w14:textId="77777777" w:rsidR="00000000" w:rsidRDefault="00A03D81">
      <w:pPr>
        <w:pStyle w:val="a0"/>
        <w:rPr>
          <w:rFonts w:hint="cs"/>
          <w:rtl/>
        </w:rPr>
      </w:pPr>
    </w:p>
    <w:p w14:paraId="11B48B8D" w14:textId="77777777" w:rsidR="00000000" w:rsidRDefault="00A03D81">
      <w:pPr>
        <w:pStyle w:val="af1"/>
        <w:rPr>
          <w:rtl/>
        </w:rPr>
      </w:pPr>
      <w:r>
        <w:rPr>
          <w:rtl/>
        </w:rPr>
        <w:t>היו"ר ראובן ריבלין:</w:t>
      </w:r>
    </w:p>
    <w:p w14:paraId="565A55B8" w14:textId="77777777" w:rsidR="00000000" w:rsidRDefault="00A03D81">
      <w:pPr>
        <w:pStyle w:val="a0"/>
        <w:rPr>
          <w:rtl/>
        </w:rPr>
      </w:pPr>
    </w:p>
    <w:p w14:paraId="62976835" w14:textId="77777777" w:rsidR="00000000" w:rsidRDefault="00A03D81">
      <w:pPr>
        <w:pStyle w:val="a0"/>
        <w:rPr>
          <w:rFonts w:hint="cs"/>
          <w:rtl/>
        </w:rPr>
      </w:pPr>
      <w:r>
        <w:rPr>
          <w:rFonts w:hint="cs"/>
          <w:rtl/>
        </w:rPr>
        <w:t xml:space="preserve">אל תסמוך על זה. </w:t>
      </w:r>
    </w:p>
    <w:p w14:paraId="65859676" w14:textId="77777777" w:rsidR="00000000" w:rsidRDefault="00A03D81">
      <w:pPr>
        <w:pStyle w:val="a0"/>
        <w:rPr>
          <w:rFonts w:hint="cs"/>
          <w:rtl/>
        </w:rPr>
      </w:pPr>
    </w:p>
    <w:p w14:paraId="50EA2B92" w14:textId="77777777" w:rsidR="00000000" w:rsidRDefault="00A03D81">
      <w:pPr>
        <w:pStyle w:val="a0"/>
        <w:rPr>
          <w:rFonts w:hint="cs"/>
          <w:rtl/>
        </w:rPr>
      </w:pPr>
      <w:r>
        <w:rPr>
          <w:rFonts w:hint="cs"/>
          <w:rtl/>
        </w:rPr>
        <w:t xml:space="preserve">תודה רבה לחבר הכנסת אברהם בורג. חברת הכנסת רוחמה אברהם, ראשונה בדוברים, לרשותה חמש דקות. כן, חבר הכנסת רמון.  </w:t>
      </w:r>
    </w:p>
    <w:p w14:paraId="42965FCC" w14:textId="77777777" w:rsidR="00000000" w:rsidRDefault="00A03D81">
      <w:pPr>
        <w:pStyle w:val="a0"/>
        <w:rPr>
          <w:rFonts w:hint="cs"/>
          <w:rtl/>
        </w:rPr>
      </w:pPr>
    </w:p>
    <w:p w14:paraId="1DE5F432" w14:textId="77777777" w:rsidR="00000000" w:rsidRDefault="00A03D81">
      <w:pPr>
        <w:pStyle w:val="af0"/>
        <w:rPr>
          <w:rtl/>
        </w:rPr>
      </w:pPr>
      <w:r>
        <w:rPr>
          <w:rFonts w:hint="eastAsia"/>
          <w:rtl/>
        </w:rPr>
        <w:t>חיים</w:t>
      </w:r>
      <w:r>
        <w:rPr>
          <w:rtl/>
        </w:rPr>
        <w:t xml:space="preserve"> רמון (העבודה-מימד):</w:t>
      </w:r>
    </w:p>
    <w:p w14:paraId="19D5E8E6" w14:textId="77777777" w:rsidR="00000000" w:rsidRDefault="00A03D81">
      <w:pPr>
        <w:pStyle w:val="a0"/>
        <w:rPr>
          <w:rFonts w:hint="cs"/>
          <w:rtl/>
        </w:rPr>
      </w:pPr>
    </w:p>
    <w:p w14:paraId="3E548503" w14:textId="77777777" w:rsidR="00000000" w:rsidRDefault="00A03D81">
      <w:pPr>
        <w:pStyle w:val="a0"/>
        <w:rPr>
          <w:rFonts w:hint="cs"/>
          <w:rtl/>
        </w:rPr>
      </w:pPr>
      <w:r>
        <w:rPr>
          <w:rFonts w:hint="cs"/>
          <w:rtl/>
        </w:rPr>
        <w:t>למה התכוונת, אדוני היושב-ראש, כשאמרת</w:t>
      </w:r>
      <w:r>
        <w:rPr>
          <w:rFonts w:hint="cs"/>
          <w:rtl/>
        </w:rPr>
        <w:t xml:space="preserve"> לחבר הכנסת בורג שלא יסמוך על זה? האם אדוני יודע דבר שאנחנו לא יודעים? </w:t>
      </w:r>
    </w:p>
    <w:p w14:paraId="4B7FAC8A" w14:textId="77777777" w:rsidR="00000000" w:rsidRDefault="00A03D81">
      <w:pPr>
        <w:pStyle w:val="a0"/>
        <w:rPr>
          <w:rFonts w:hint="cs"/>
          <w:rtl/>
        </w:rPr>
      </w:pPr>
    </w:p>
    <w:p w14:paraId="7C0B0BE9" w14:textId="77777777" w:rsidR="00000000" w:rsidRDefault="00A03D81">
      <w:pPr>
        <w:pStyle w:val="af1"/>
        <w:rPr>
          <w:rtl/>
        </w:rPr>
      </w:pPr>
      <w:r>
        <w:rPr>
          <w:rtl/>
        </w:rPr>
        <w:t>היו"ר ראובן ריבלין:</w:t>
      </w:r>
    </w:p>
    <w:p w14:paraId="4ED4EB6B" w14:textId="77777777" w:rsidR="00000000" w:rsidRDefault="00A03D81">
      <w:pPr>
        <w:pStyle w:val="a0"/>
        <w:rPr>
          <w:rtl/>
        </w:rPr>
      </w:pPr>
    </w:p>
    <w:p w14:paraId="595858C9" w14:textId="77777777" w:rsidR="00000000" w:rsidRDefault="00A03D81">
      <w:pPr>
        <w:pStyle w:val="a0"/>
        <w:rPr>
          <w:rFonts w:hint="cs"/>
          <w:rtl/>
        </w:rPr>
      </w:pPr>
      <w:r>
        <w:rPr>
          <w:rFonts w:hint="cs"/>
          <w:rtl/>
        </w:rPr>
        <w:t xml:space="preserve">אני יודע שיש חוות דעת לכאן ולכאן. ככל שיש משפטנים כך יש חוות דעת. </w:t>
      </w:r>
    </w:p>
    <w:p w14:paraId="2D530CF5" w14:textId="77777777" w:rsidR="00000000" w:rsidRDefault="00A03D81">
      <w:pPr>
        <w:pStyle w:val="a0"/>
        <w:rPr>
          <w:rFonts w:hint="cs"/>
          <w:rtl/>
        </w:rPr>
      </w:pPr>
    </w:p>
    <w:p w14:paraId="6624E918" w14:textId="77777777" w:rsidR="00000000" w:rsidRDefault="00A03D81">
      <w:pPr>
        <w:pStyle w:val="af0"/>
        <w:rPr>
          <w:rtl/>
        </w:rPr>
      </w:pPr>
      <w:r>
        <w:rPr>
          <w:rFonts w:hint="eastAsia"/>
          <w:rtl/>
        </w:rPr>
        <w:t>חיים</w:t>
      </w:r>
      <w:r>
        <w:rPr>
          <w:rtl/>
        </w:rPr>
        <w:t xml:space="preserve"> רמון (העבודה-מימד):</w:t>
      </w:r>
    </w:p>
    <w:p w14:paraId="310F329C" w14:textId="77777777" w:rsidR="00000000" w:rsidRDefault="00A03D81">
      <w:pPr>
        <w:pStyle w:val="a0"/>
        <w:rPr>
          <w:rFonts w:hint="cs"/>
          <w:rtl/>
        </w:rPr>
      </w:pPr>
    </w:p>
    <w:p w14:paraId="2F154BF0" w14:textId="77777777" w:rsidR="00000000" w:rsidRDefault="00A03D81">
      <w:pPr>
        <w:pStyle w:val="a0"/>
        <w:rPr>
          <w:rFonts w:hint="cs"/>
          <w:rtl/>
        </w:rPr>
      </w:pPr>
      <w:r>
        <w:rPr>
          <w:rFonts w:hint="cs"/>
          <w:rtl/>
        </w:rPr>
        <w:t xml:space="preserve">לכאן אנחנו יודעים, לשם לא שמענו. </w:t>
      </w:r>
    </w:p>
    <w:p w14:paraId="5F0EF1AE" w14:textId="77777777" w:rsidR="00000000" w:rsidRDefault="00A03D81">
      <w:pPr>
        <w:pStyle w:val="a0"/>
        <w:rPr>
          <w:rFonts w:hint="cs"/>
          <w:rtl/>
        </w:rPr>
      </w:pPr>
    </w:p>
    <w:p w14:paraId="5B5A8297" w14:textId="77777777" w:rsidR="00000000" w:rsidRDefault="00A03D81">
      <w:pPr>
        <w:pStyle w:val="af1"/>
        <w:rPr>
          <w:rtl/>
        </w:rPr>
      </w:pPr>
      <w:r>
        <w:rPr>
          <w:rtl/>
        </w:rPr>
        <w:t>היו"ר ראובן ריבלין:</w:t>
      </w:r>
    </w:p>
    <w:p w14:paraId="3A50C7A7" w14:textId="77777777" w:rsidR="00000000" w:rsidRDefault="00A03D81">
      <w:pPr>
        <w:pStyle w:val="a0"/>
        <w:rPr>
          <w:rtl/>
        </w:rPr>
      </w:pPr>
    </w:p>
    <w:p w14:paraId="4808219E" w14:textId="77777777" w:rsidR="00000000" w:rsidRDefault="00A03D81">
      <w:pPr>
        <w:pStyle w:val="a0"/>
        <w:rPr>
          <w:rFonts w:hint="cs"/>
          <w:rtl/>
        </w:rPr>
      </w:pPr>
      <w:r>
        <w:rPr>
          <w:rFonts w:hint="cs"/>
          <w:rtl/>
        </w:rPr>
        <w:t>בסופו של דבר</w:t>
      </w:r>
      <w:r>
        <w:rPr>
          <w:rFonts w:hint="cs"/>
          <w:rtl/>
        </w:rPr>
        <w:t xml:space="preserve">, הרי משפטן יחליט ויכריע. אז היום שמענו דעות כאלה ואחרות. יש כאלה שאומרים כך ויש כאלה שאומרים כך. </w:t>
      </w:r>
    </w:p>
    <w:p w14:paraId="7AFE7CF7" w14:textId="77777777" w:rsidR="00000000" w:rsidRDefault="00A03D81">
      <w:pPr>
        <w:pStyle w:val="a0"/>
        <w:rPr>
          <w:rFonts w:hint="cs"/>
          <w:rtl/>
        </w:rPr>
      </w:pPr>
    </w:p>
    <w:p w14:paraId="100D1661" w14:textId="77777777" w:rsidR="00000000" w:rsidRDefault="00A03D81">
      <w:pPr>
        <w:pStyle w:val="af0"/>
        <w:rPr>
          <w:rtl/>
        </w:rPr>
      </w:pPr>
      <w:r>
        <w:rPr>
          <w:rFonts w:hint="eastAsia"/>
          <w:rtl/>
        </w:rPr>
        <w:t>חיים</w:t>
      </w:r>
      <w:r>
        <w:rPr>
          <w:rtl/>
        </w:rPr>
        <w:t xml:space="preserve"> רמון (העבודה-מימד):</w:t>
      </w:r>
    </w:p>
    <w:p w14:paraId="61204A72" w14:textId="77777777" w:rsidR="00000000" w:rsidRDefault="00A03D81">
      <w:pPr>
        <w:pStyle w:val="a0"/>
        <w:rPr>
          <w:rFonts w:hint="cs"/>
          <w:rtl/>
        </w:rPr>
      </w:pPr>
    </w:p>
    <w:p w14:paraId="2ED4F4FF" w14:textId="77777777" w:rsidR="00000000" w:rsidRDefault="00A03D81">
      <w:pPr>
        <w:pStyle w:val="a0"/>
        <w:rPr>
          <w:rFonts w:hint="cs"/>
          <w:rtl/>
        </w:rPr>
      </w:pPr>
      <w:r>
        <w:rPr>
          <w:rFonts w:hint="cs"/>
          <w:rtl/>
        </w:rPr>
        <w:t xml:space="preserve">ומה דעת היושב-ראש? </w:t>
      </w:r>
    </w:p>
    <w:p w14:paraId="3AC79E99" w14:textId="77777777" w:rsidR="00000000" w:rsidRDefault="00A03D81">
      <w:pPr>
        <w:pStyle w:val="a0"/>
        <w:rPr>
          <w:rFonts w:hint="cs"/>
          <w:rtl/>
        </w:rPr>
      </w:pPr>
    </w:p>
    <w:p w14:paraId="171C23C2" w14:textId="77777777" w:rsidR="00000000" w:rsidRDefault="00A03D81">
      <w:pPr>
        <w:pStyle w:val="af1"/>
        <w:rPr>
          <w:rtl/>
        </w:rPr>
      </w:pPr>
      <w:r>
        <w:rPr>
          <w:rtl/>
        </w:rPr>
        <w:t>היו"ר ראובן ריבלין:</w:t>
      </w:r>
    </w:p>
    <w:p w14:paraId="2D948A97" w14:textId="77777777" w:rsidR="00000000" w:rsidRDefault="00A03D81">
      <w:pPr>
        <w:pStyle w:val="a0"/>
        <w:rPr>
          <w:rtl/>
        </w:rPr>
      </w:pPr>
    </w:p>
    <w:p w14:paraId="369596C7" w14:textId="77777777" w:rsidR="00000000" w:rsidRDefault="00A03D81">
      <w:pPr>
        <w:pStyle w:val="a0"/>
        <w:rPr>
          <w:rFonts w:hint="cs"/>
          <w:rtl/>
        </w:rPr>
      </w:pPr>
      <w:r>
        <w:rPr>
          <w:rFonts w:hint="cs"/>
          <w:rtl/>
        </w:rPr>
        <w:t xml:space="preserve">שמה שכתוב בחוק זה מה שיהיה. </w:t>
      </w:r>
    </w:p>
    <w:p w14:paraId="23C6148E" w14:textId="77777777" w:rsidR="00000000" w:rsidRDefault="00A03D81">
      <w:pPr>
        <w:pStyle w:val="a0"/>
        <w:rPr>
          <w:rFonts w:hint="cs"/>
          <w:rtl/>
        </w:rPr>
      </w:pPr>
    </w:p>
    <w:p w14:paraId="010F5146" w14:textId="77777777" w:rsidR="00000000" w:rsidRDefault="00A03D81">
      <w:pPr>
        <w:pStyle w:val="af0"/>
        <w:rPr>
          <w:rtl/>
        </w:rPr>
      </w:pPr>
      <w:r>
        <w:rPr>
          <w:rFonts w:hint="eastAsia"/>
          <w:rtl/>
        </w:rPr>
        <w:t>יוסי</w:t>
      </w:r>
      <w:r>
        <w:rPr>
          <w:rtl/>
        </w:rPr>
        <w:t xml:space="preserve"> שריד (מרצ):</w:t>
      </w:r>
    </w:p>
    <w:p w14:paraId="43AD9B0F" w14:textId="77777777" w:rsidR="00000000" w:rsidRDefault="00A03D81">
      <w:pPr>
        <w:pStyle w:val="a0"/>
        <w:rPr>
          <w:rFonts w:hint="cs"/>
          <w:rtl/>
        </w:rPr>
      </w:pPr>
    </w:p>
    <w:p w14:paraId="762263DE" w14:textId="77777777" w:rsidR="00000000" w:rsidRDefault="00A03D81">
      <w:pPr>
        <w:pStyle w:val="a0"/>
        <w:rPr>
          <w:rFonts w:hint="cs"/>
          <w:rtl/>
        </w:rPr>
      </w:pPr>
      <w:r>
        <w:rPr>
          <w:rFonts w:hint="cs"/>
          <w:rtl/>
        </w:rPr>
        <w:t xml:space="preserve">מתי פריצקי ישיב? </w:t>
      </w:r>
    </w:p>
    <w:p w14:paraId="205E23A7" w14:textId="77777777" w:rsidR="00000000" w:rsidRDefault="00A03D81">
      <w:pPr>
        <w:pStyle w:val="a0"/>
        <w:rPr>
          <w:rFonts w:hint="cs"/>
          <w:rtl/>
        </w:rPr>
      </w:pPr>
    </w:p>
    <w:p w14:paraId="568A75A3" w14:textId="77777777" w:rsidR="00000000" w:rsidRDefault="00A03D81">
      <w:pPr>
        <w:pStyle w:val="af1"/>
        <w:rPr>
          <w:rtl/>
        </w:rPr>
      </w:pPr>
      <w:r>
        <w:rPr>
          <w:rtl/>
        </w:rPr>
        <w:t>היו"ר ראובן ריבלין:</w:t>
      </w:r>
    </w:p>
    <w:p w14:paraId="18CFE25B" w14:textId="77777777" w:rsidR="00000000" w:rsidRDefault="00A03D81">
      <w:pPr>
        <w:pStyle w:val="a0"/>
        <w:rPr>
          <w:rtl/>
        </w:rPr>
      </w:pPr>
    </w:p>
    <w:p w14:paraId="7A2B855C" w14:textId="77777777" w:rsidR="00000000" w:rsidRDefault="00A03D81">
      <w:pPr>
        <w:pStyle w:val="a0"/>
        <w:rPr>
          <w:rFonts w:hint="cs"/>
          <w:rtl/>
        </w:rPr>
      </w:pPr>
      <w:r>
        <w:rPr>
          <w:rFonts w:hint="cs"/>
          <w:rtl/>
        </w:rPr>
        <w:t xml:space="preserve">ראש הממשלה ישיב בתום - - - </w:t>
      </w:r>
    </w:p>
    <w:p w14:paraId="72A8257C" w14:textId="77777777" w:rsidR="00000000" w:rsidRDefault="00A03D81">
      <w:pPr>
        <w:pStyle w:val="a0"/>
        <w:rPr>
          <w:rFonts w:hint="cs"/>
          <w:rtl/>
        </w:rPr>
      </w:pPr>
    </w:p>
    <w:p w14:paraId="37B30B0C" w14:textId="77777777" w:rsidR="00000000" w:rsidRDefault="00A03D81">
      <w:pPr>
        <w:pStyle w:val="af0"/>
        <w:rPr>
          <w:rtl/>
        </w:rPr>
      </w:pPr>
      <w:r>
        <w:rPr>
          <w:rFonts w:hint="eastAsia"/>
          <w:rtl/>
        </w:rPr>
        <w:t>יוסי</w:t>
      </w:r>
      <w:r>
        <w:rPr>
          <w:rtl/>
        </w:rPr>
        <w:t xml:space="preserve"> שריד (מרצ):</w:t>
      </w:r>
    </w:p>
    <w:p w14:paraId="6ABB8EB8" w14:textId="77777777" w:rsidR="00000000" w:rsidRDefault="00A03D81">
      <w:pPr>
        <w:pStyle w:val="a0"/>
        <w:rPr>
          <w:rFonts w:hint="cs"/>
          <w:rtl/>
        </w:rPr>
      </w:pPr>
    </w:p>
    <w:p w14:paraId="385F0DFF" w14:textId="77777777" w:rsidR="00000000" w:rsidRDefault="00A03D81">
      <w:pPr>
        <w:pStyle w:val="a0"/>
        <w:rPr>
          <w:rFonts w:hint="cs"/>
          <w:rtl/>
        </w:rPr>
      </w:pPr>
      <w:r>
        <w:rPr>
          <w:rFonts w:hint="cs"/>
          <w:rtl/>
        </w:rPr>
        <w:t xml:space="preserve">מתי פריצקי משיב? </w:t>
      </w:r>
    </w:p>
    <w:p w14:paraId="31A8D1B8" w14:textId="77777777" w:rsidR="00000000" w:rsidRDefault="00A03D81">
      <w:pPr>
        <w:pStyle w:val="a0"/>
        <w:rPr>
          <w:rFonts w:hint="cs"/>
          <w:rtl/>
        </w:rPr>
      </w:pPr>
    </w:p>
    <w:p w14:paraId="348250C4" w14:textId="77777777" w:rsidR="00000000" w:rsidRDefault="00A03D81">
      <w:pPr>
        <w:pStyle w:val="af1"/>
        <w:rPr>
          <w:rtl/>
        </w:rPr>
      </w:pPr>
      <w:r>
        <w:rPr>
          <w:rtl/>
        </w:rPr>
        <w:t>היו"ר ראובן ריבלין:</w:t>
      </w:r>
    </w:p>
    <w:p w14:paraId="06614FA4" w14:textId="77777777" w:rsidR="00000000" w:rsidRDefault="00A03D81">
      <w:pPr>
        <w:pStyle w:val="a0"/>
        <w:rPr>
          <w:rtl/>
        </w:rPr>
      </w:pPr>
    </w:p>
    <w:p w14:paraId="5E38F149" w14:textId="77777777" w:rsidR="00000000" w:rsidRDefault="00A03D81">
      <w:pPr>
        <w:pStyle w:val="a0"/>
        <w:rPr>
          <w:rFonts w:hint="cs"/>
          <w:rtl/>
        </w:rPr>
      </w:pPr>
      <w:r>
        <w:rPr>
          <w:rFonts w:hint="cs"/>
          <w:rtl/>
        </w:rPr>
        <w:t>אה, מתי פריצקי משיב? לא היה סיפק בידי, עד לרגע זה עסקתי בדבר פשוט כי הזמנתי את ראש הממשלה להופיע בפני הכנסת. חבר הכנסת שריד, להזמין את פריצקי, אני צריך רשות מיוחדת כי אי</w:t>
      </w:r>
      <w:r>
        <w:rPr>
          <w:rFonts w:hint="cs"/>
          <w:rtl/>
        </w:rPr>
        <w:t xml:space="preserve">ן לי הוראה בחוק. </w:t>
      </w:r>
    </w:p>
    <w:p w14:paraId="498D6BE3" w14:textId="77777777" w:rsidR="00000000" w:rsidRDefault="00A03D81">
      <w:pPr>
        <w:pStyle w:val="a0"/>
        <w:rPr>
          <w:rFonts w:hint="cs"/>
          <w:rtl/>
        </w:rPr>
      </w:pPr>
    </w:p>
    <w:p w14:paraId="5170D2A8" w14:textId="77777777" w:rsidR="00000000" w:rsidRDefault="00A03D81">
      <w:pPr>
        <w:pStyle w:val="af0"/>
        <w:rPr>
          <w:rtl/>
        </w:rPr>
      </w:pPr>
      <w:r>
        <w:rPr>
          <w:rFonts w:hint="eastAsia"/>
          <w:rtl/>
        </w:rPr>
        <w:t>יוסי</w:t>
      </w:r>
      <w:r>
        <w:rPr>
          <w:rtl/>
        </w:rPr>
        <w:t xml:space="preserve"> שריד (מרצ):</w:t>
      </w:r>
    </w:p>
    <w:p w14:paraId="704E6626" w14:textId="77777777" w:rsidR="00000000" w:rsidRDefault="00A03D81">
      <w:pPr>
        <w:pStyle w:val="a0"/>
        <w:rPr>
          <w:rFonts w:hint="cs"/>
          <w:rtl/>
        </w:rPr>
      </w:pPr>
    </w:p>
    <w:p w14:paraId="0AB1A7F5" w14:textId="77777777" w:rsidR="00000000" w:rsidRDefault="00A03D81">
      <w:pPr>
        <w:pStyle w:val="a0"/>
        <w:rPr>
          <w:rFonts w:hint="cs"/>
          <w:rtl/>
        </w:rPr>
      </w:pPr>
      <w:r>
        <w:rPr>
          <w:rFonts w:hint="cs"/>
          <w:rtl/>
        </w:rPr>
        <w:t xml:space="preserve">ראיתי שהוא מתחיל לעשות הכנות. אם מישהו מתחיל לעשות הכנות - - - </w:t>
      </w:r>
    </w:p>
    <w:p w14:paraId="5C85280F" w14:textId="77777777" w:rsidR="00000000" w:rsidRDefault="00A03D81">
      <w:pPr>
        <w:pStyle w:val="a0"/>
        <w:rPr>
          <w:rFonts w:hint="cs"/>
          <w:rtl/>
        </w:rPr>
      </w:pPr>
    </w:p>
    <w:p w14:paraId="7B5EC148" w14:textId="77777777" w:rsidR="00000000" w:rsidRDefault="00A03D81">
      <w:pPr>
        <w:pStyle w:val="af1"/>
        <w:rPr>
          <w:rtl/>
        </w:rPr>
      </w:pPr>
      <w:r>
        <w:rPr>
          <w:rtl/>
        </w:rPr>
        <w:t>היו"ר ראובן ריבלין:</w:t>
      </w:r>
    </w:p>
    <w:p w14:paraId="7D29CE54" w14:textId="77777777" w:rsidR="00000000" w:rsidRDefault="00A03D81">
      <w:pPr>
        <w:pStyle w:val="a0"/>
        <w:rPr>
          <w:rtl/>
        </w:rPr>
      </w:pPr>
    </w:p>
    <w:p w14:paraId="47DD715D" w14:textId="77777777" w:rsidR="00000000" w:rsidRDefault="00A03D81">
      <w:pPr>
        <w:pStyle w:val="a0"/>
        <w:rPr>
          <w:rFonts w:hint="cs"/>
          <w:rtl/>
        </w:rPr>
      </w:pPr>
      <w:r>
        <w:rPr>
          <w:rFonts w:hint="cs"/>
          <w:rtl/>
        </w:rPr>
        <w:t xml:space="preserve">אין לי הוראה בחוק שמאפשרת להזמין את חבר הכנסת פריצקי. </w:t>
      </w:r>
    </w:p>
    <w:p w14:paraId="1552D893" w14:textId="77777777" w:rsidR="00000000" w:rsidRDefault="00A03D81">
      <w:pPr>
        <w:pStyle w:val="a0"/>
        <w:rPr>
          <w:rFonts w:hint="cs"/>
          <w:rtl/>
        </w:rPr>
      </w:pPr>
    </w:p>
    <w:p w14:paraId="264B4670" w14:textId="77777777" w:rsidR="00000000" w:rsidRDefault="00A03D81">
      <w:pPr>
        <w:pStyle w:val="af0"/>
        <w:rPr>
          <w:rtl/>
        </w:rPr>
      </w:pPr>
      <w:r>
        <w:rPr>
          <w:rFonts w:hint="eastAsia"/>
          <w:rtl/>
        </w:rPr>
        <w:t>שר</w:t>
      </w:r>
      <w:r>
        <w:rPr>
          <w:rtl/>
        </w:rPr>
        <w:t xml:space="preserve"> התשתיות הלאומיות יוסף פריצקי:</w:t>
      </w:r>
    </w:p>
    <w:p w14:paraId="30D9F1A8" w14:textId="77777777" w:rsidR="00000000" w:rsidRDefault="00A03D81">
      <w:pPr>
        <w:pStyle w:val="a0"/>
        <w:rPr>
          <w:rFonts w:hint="cs"/>
          <w:rtl/>
        </w:rPr>
      </w:pPr>
    </w:p>
    <w:p w14:paraId="34189200" w14:textId="77777777" w:rsidR="00000000" w:rsidRDefault="00A03D81">
      <w:pPr>
        <w:pStyle w:val="a0"/>
        <w:rPr>
          <w:rFonts w:hint="cs"/>
          <w:rtl/>
        </w:rPr>
      </w:pPr>
      <w:r>
        <w:rPr>
          <w:rFonts w:hint="cs"/>
          <w:rtl/>
        </w:rPr>
        <w:t xml:space="preserve">אני יכול להשיב בכל רגע. </w:t>
      </w:r>
    </w:p>
    <w:p w14:paraId="2DA5C6EB" w14:textId="77777777" w:rsidR="00000000" w:rsidRDefault="00A03D81">
      <w:pPr>
        <w:pStyle w:val="a0"/>
        <w:rPr>
          <w:rFonts w:hint="cs"/>
          <w:rtl/>
        </w:rPr>
      </w:pPr>
    </w:p>
    <w:p w14:paraId="4BCCF2B2" w14:textId="77777777" w:rsidR="00000000" w:rsidRDefault="00A03D81">
      <w:pPr>
        <w:pStyle w:val="af0"/>
        <w:rPr>
          <w:rtl/>
        </w:rPr>
      </w:pPr>
      <w:r>
        <w:rPr>
          <w:rFonts w:hint="eastAsia"/>
          <w:rtl/>
        </w:rPr>
        <w:t>אברהם</w:t>
      </w:r>
      <w:r>
        <w:rPr>
          <w:rtl/>
        </w:rPr>
        <w:t xml:space="preserve"> בורג (העבוד</w:t>
      </w:r>
      <w:r>
        <w:rPr>
          <w:rtl/>
        </w:rPr>
        <w:t>ה-מימד):</w:t>
      </w:r>
    </w:p>
    <w:p w14:paraId="108781E4" w14:textId="77777777" w:rsidR="00000000" w:rsidRDefault="00A03D81">
      <w:pPr>
        <w:pStyle w:val="a0"/>
        <w:rPr>
          <w:rFonts w:hint="cs"/>
          <w:rtl/>
        </w:rPr>
      </w:pPr>
    </w:p>
    <w:p w14:paraId="398EB888" w14:textId="77777777" w:rsidR="00000000" w:rsidRDefault="00A03D81">
      <w:pPr>
        <w:pStyle w:val="a0"/>
        <w:rPr>
          <w:rFonts w:hint="cs"/>
          <w:rtl/>
        </w:rPr>
      </w:pPr>
      <w:r>
        <w:rPr>
          <w:rFonts w:hint="cs"/>
          <w:rtl/>
        </w:rPr>
        <w:t xml:space="preserve">לא בדיון הזה. </w:t>
      </w:r>
    </w:p>
    <w:p w14:paraId="334A15CB" w14:textId="77777777" w:rsidR="00000000" w:rsidRDefault="00A03D81">
      <w:pPr>
        <w:pStyle w:val="a0"/>
        <w:rPr>
          <w:rFonts w:hint="cs"/>
          <w:rtl/>
        </w:rPr>
      </w:pPr>
    </w:p>
    <w:p w14:paraId="3C32E529" w14:textId="77777777" w:rsidR="00000000" w:rsidRDefault="00A03D81">
      <w:pPr>
        <w:pStyle w:val="af1"/>
        <w:rPr>
          <w:rtl/>
        </w:rPr>
      </w:pPr>
      <w:r>
        <w:rPr>
          <w:rtl/>
        </w:rPr>
        <w:t>היו"ר ראובן ריבלין:</w:t>
      </w:r>
    </w:p>
    <w:p w14:paraId="078E3CA0" w14:textId="77777777" w:rsidR="00000000" w:rsidRDefault="00A03D81">
      <w:pPr>
        <w:pStyle w:val="a0"/>
        <w:rPr>
          <w:rtl/>
        </w:rPr>
      </w:pPr>
    </w:p>
    <w:p w14:paraId="76B87AB9" w14:textId="77777777" w:rsidR="00000000" w:rsidRDefault="00A03D81">
      <w:pPr>
        <w:pStyle w:val="a0"/>
        <w:rPr>
          <w:rFonts w:hint="cs"/>
          <w:rtl/>
        </w:rPr>
      </w:pPr>
      <w:r>
        <w:rPr>
          <w:rFonts w:hint="cs"/>
          <w:rtl/>
        </w:rPr>
        <w:t xml:space="preserve">לא, בדיון הזה אתה לא יכול. אדוני לא יכול. </w:t>
      </w:r>
    </w:p>
    <w:p w14:paraId="1E48F8AE" w14:textId="77777777" w:rsidR="00000000" w:rsidRDefault="00A03D81">
      <w:pPr>
        <w:pStyle w:val="a0"/>
        <w:rPr>
          <w:rFonts w:hint="cs"/>
          <w:rtl/>
        </w:rPr>
      </w:pPr>
    </w:p>
    <w:p w14:paraId="7078ED38" w14:textId="77777777" w:rsidR="00000000" w:rsidRDefault="00A03D81">
      <w:pPr>
        <w:pStyle w:val="af0"/>
        <w:rPr>
          <w:rtl/>
        </w:rPr>
      </w:pPr>
      <w:r>
        <w:rPr>
          <w:rFonts w:hint="eastAsia"/>
          <w:rtl/>
        </w:rPr>
        <w:t>שר</w:t>
      </w:r>
      <w:r>
        <w:rPr>
          <w:rtl/>
        </w:rPr>
        <w:t xml:space="preserve"> התשתיות הלאומיות יוסף פריצקי:</w:t>
      </w:r>
    </w:p>
    <w:p w14:paraId="6A317E85" w14:textId="77777777" w:rsidR="00000000" w:rsidRDefault="00A03D81">
      <w:pPr>
        <w:pStyle w:val="a0"/>
        <w:rPr>
          <w:rFonts w:hint="cs"/>
          <w:rtl/>
        </w:rPr>
      </w:pPr>
    </w:p>
    <w:p w14:paraId="07CF93DB" w14:textId="77777777" w:rsidR="00000000" w:rsidRDefault="00A03D81">
      <w:pPr>
        <w:pStyle w:val="a0"/>
        <w:rPr>
          <w:rFonts w:hint="cs"/>
          <w:rtl/>
        </w:rPr>
      </w:pPr>
      <w:r>
        <w:rPr>
          <w:rFonts w:hint="cs"/>
          <w:rtl/>
        </w:rPr>
        <w:t xml:space="preserve">אדוני היושב-ראש, אינני יודע באיזה דיון אוכל להשיב ובאיזה לא, אם יתאפשר לי להשיב, אני מבקש את האפשרות הזאת. </w:t>
      </w:r>
    </w:p>
    <w:p w14:paraId="4167DC60" w14:textId="77777777" w:rsidR="00000000" w:rsidRDefault="00A03D81">
      <w:pPr>
        <w:pStyle w:val="a0"/>
        <w:rPr>
          <w:rFonts w:hint="cs"/>
          <w:rtl/>
        </w:rPr>
      </w:pPr>
    </w:p>
    <w:p w14:paraId="487E21F8" w14:textId="77777777" w:rsidR="00000000" w:rsidRDefault="00A03D81">
      <w:pPr>
        <w:pStyle w:val="af1"/>
        <w:rPr>
          <w:rtl/>
        </w:rPr>
      </w:pPr>
      <w:r>
        <w:rPr>
          <w:rtl/>
        </w:rPr>
        <w:t>היו"ר ראובן ריבלין:</w:t>
      </w:r>
    </w:p>
    <w:p w14:paraId="29EA11CB" w14:textId="77777777" w:rsidR="00000000" w:rsidRDefault="00A03D81">
      <w:pPr>
        <w:pStyle w:val="a0"/>
        <w:rPr>
          <w:rtl/>
        </w:rPr>
      </w:pPr>
    </w:p>
    <w:p w14:paraId="13B96567" w14:textId="77777777" w:rsidR="00000000" w:rsidRDefault="00A03D81">
      <w:pPr>
        <w:pStyle w:val="a0"/>
        <w:rPr>
          <w:rFonts w:hint="cs"/>
          <w:rtl/>
        </w:rPr>
      </w:pPr>
      <w:r>
        <w:rPr>
          <w:rFonts w:hint="cs"/>
          <w:rtl/>
        </w:rPr>
        <w:t>ז</w:t>
      </w:r>
      <w:r>
        <w:rPr>
          <w:rFonts w:hint="cs"/>
          <w:rtl/>
        </w:rPr>
        <w:t xml:space="preserve">ה בהחלט. אין ספק. אדוני יוזמן על-ידינו בשבוע הבא לשעת שאלות לשר התשתיות, ואז בוודאי חבר הכנסת שריד ישאל, וייענה. </w:t>
      </w:r>
    </w:p>
    <w:p w14:paraId="4A73CCED" w14:textId="77777777" w:rsidR="00000000" w:rsidRDefault="00A03D81">
      <w:pPr>
        <w:pStyle w:val="a0"/>
        <w:rPr>
          <w:rFonts w:hint="cs"/>
          <w:rtl/>
        </w:rPr>
      </w:pPr>
    </w:p>
    <w:p w14:paraId="578975E4" w14:textId="77777777" w:rsidR="00000000" w:rsidRDefault="00A03D81">
      <w:pPr>
        <w:pStyle w:val="af0"/>
        <w:rPr>
          <w:rtl/>
        </w:rPr>
      </w:pPr>
      <w:r>
        <w:rPr>
          <w:rFonts w:hint="eastAsia"/>
          <w:rtl/>
        </w:rPr>
        <w:t>חיים</w:t>
      </w:r>
      <w:r>
        <w:rPr>
          <w:rtl/>
        </w:rPr>
        <w:t xml:space="preserve"> רמון (העבודה-מימד):</w:t>
      </w:r>
    </w:p>
    <w:p w14:paraId="4F7C84D8" w14:textId="77777777" w:rsidR="00000000" w:rsidRDefault="00A03D81">
      <w:pPr>
        <w:pStyle w:val="a0"/>
        <w:rPr>
          <w:rFonts w:hint="cs"/>
          <w:rtl/>
        </w:rPr>
      </w:pPr>
    </w:p>
    <w:p w14:paraId="77012436" w14:textId="77777777" w:rsidR="00000000" w:rsidRDefault="00A03D81">
      <w:pPr>
        <w:pStyle w:val="a0"/>
        <w:rPr>
          <w:rFonts w:hint="cs"/>
          <w:rtl/>
        </w:rPr>
      </w:pPr>
      <w:r>
        <w:rPr>
          <w:rFonts w:hint="cs"/>
          <w:rtl/>
        </w:rPr>
        <w:t xml:space="preserve">אדוני היושב-ראש, השר פריצקי יכול בתום הדיון למסור הודעה אישית. </w:t>
      </w:r>
    </w:p>
    <w:p w14:paraId="01D73258" w14:textId="77777777" w:rsidR="00000000" w:rsidRDefault="00A03D81">
      <w:pPr>
        <w:pStyle w:val="a0"/>
        <w:rPr>
          <w:rFonts w:hint="cs"/>
          <w:rtl/>
        </w:rPr>
      </w:pPr>
    </w:p>
    <w:p w14:paraId="37B2FDDC" w14:textId="77777777" w:rsidR="00000000" w:rsidRDefault="00A03D81">
      <w:pPr>
        <w:pStyle w:val="af0"/>
        <w:rPr>
          <w:rtl/>
        </w:rPr>
      </w:pPr>
      <w:r>
        <w:rPr>
          <w:rFonts w:hint="eastAsia"/>
          <w:rtl/>
        </w:rPr>
        <w:t>חיים</w:t>
      </w:r>
      <w:r>
        <w:rPr>
          <w:rtl/>
        </w:rPr>
        <w:t xml:space="preserve"> אורון (מרצ):</w:t>
      </w:r>
    </w:p>
    <w:p w14:paraId="68C1BAFC" w14:textId="77777777" w:rsidR="00000000" w:rsidRDefault="00A03D81">
      <w:pPr>
        <w:pStyle w:val="a0"/>
        <w:rPr>
          <w:rFonts w:hint="cs"/>
          <w:rtl/>
        </w:rPr>
      </w:pPr>
    </w:p>
    <w:p w14:paraId="6B2F5320" w14:textId="77777777" w:rsidR="00000000" w:rsidRDefault="00A03D81">
      <w:pPr>
        <w:pStyle w:val="a0"/>
        <w:rPr>
          <w:rFonts w:hint="cs"/>
          <w:rtl/>
        </w:rPr>
      </w:pPr>
      <w:r>
        <w:rPr>
          <w:rFonts w:hint="cs"/>
          <w:rtl/>
        </w:rPr>
        <w:t xml:space="preserve">בתום הישיבה. </w:t>
      </w:r>
    </w:p>
    <w:p w14:paraId="1194DCF4" w14:textId="77777777" w:rsidR="00000000" w:rsidRDefault="00A03D81">
      <w:pPr>
        <w:pStyle w:val="a0"/>
        <w:rPr>
          <w:rFonts w:hint="cs"/>
          <w:rtl/>
        </w:rPr>
      </w:pPr>
    </w:p>
    <w:p w14:paraId="16ED2687" w14:textId="77777777" w:rsidR="00000000" w:rsidRDefault="00A03D81">
      <w:pPr>
        <w:pStyle w:val="af1"/>
        <w:rPr>
          <w:rtl/>
        </w:rPr>
      </w:pPr>
      <w:r>
        <w:rPr>
          <w:rtl/>
        </w:rPr>
        <w:t>היו"ר ראובן ריבל</w:t>
      </w:r>
      <w:r>
        <w:rPr>
          <w:rtl/>
        </w:rPr>
        <w:t>ין:</w:t>
      </w:r>
    </w:p>
    <w:p w14:paraId="22EBD120" w14:textId="77777777" w:rsidR="00000000" w:rsidRDefault="00A03D81">
      <w:pPr>
        <w:pStyle w:val="a0"/>
        <w:rPr>
          <w:rtl/>
        </w:rPr>
      </w:pPr>
    </w:p>
    <w:p w14:paraId="4BC2886C" w14:textId="77777777" w:rsidR="00000000" w:rsidRDefault="00A03D81">
      <w:pPr>
        <w:pStyle w:val="a0"/>
        <w:rPr>
          <w:rFonts w:hint="cs"/>
          <w:rtl/>
        </w:rPr>
      </w:pPr>
      <w:r>
        <w:rPr>
          <w:rFonts w:hint="cs"/>
          <w:rtl/>
        </w:rPr>
        <w:t>אני רוצה לומר לכם, נושא ה-</w:t>
      </w:r>
      <w:r>
        <w:rPr>
          <w:rFonts w:hint="cs"/>
        </w:rPr>
        <w:t>SMS</w:t>
      </w:r>
      <w:r>
        <w:rPr>
          <w:rFonts w:hint="cs"/>
          <w:rtl/>
        </w:rPr>
        <w:t xml:space="preserve"> נמצא עכשיו אצלנו בכנסת, הוא יעביר </w:t>
      </w:r>
      <w:r>
        <w:rPr>
          <w:rFonts w:hint="cs"/>
        </w:rPr>
        <w:t>SMS</w:t>
      </w:r>
      <w:r>
        <w:rPr>
          <w:rFonts w:hint="cs"/>
          <w:rtl/>
        </w:rPr>
        <w:t xml:space="preserve"> לכל המסכים של חברי הכנסת. </w:t>
      </w:r>
    </w:p>
    <w:p w14:paraId="00F8823C" w14:textId="77777777" w:rsidR="00000000" w:rsidRDefault="00A03D81">
      <w:pPr>
        <w:pStyle w:val="a0"/>
        <w:rPr>
          <w:rFonts w:hint="cs"/>
          <w:rtl/>
        </w:rPr>
      </w:pPr>
    </w:p>
    <w:p w14:paraId="58A8F9F5" w14:textId="77777777" w:rsidR="00000000" w:rsidRDefault="00A03D81">
      <w:pPr>
        <w:pStyle w:val="a0"/>
        <w:rPr>
          <w:rFonts w:hint="cs"/>
          <w:rtl/>
        </w:rPr>
      </w:pPr>
      <w:r>
        <w:rPr>
          <w:rFonts w:hint="cs"/>
          <w:rtl/>
        </w:rPr>
        <w:t xml:space="preserve">ועכשיו, רבותי, נא לתת כבוד לחברת הכנסת רוחמה אברהם. בבקשה, גברתי. </w:t>
      </w:r>
    </w:p>
    <w:p w14:paraId="658A14C1" w14:textId="77777777" w:rsidR="00000000" w:rsidRDefault="00A03D81">
      <w:pPr>
        <w:pStyle w:val="a0"/>
        <w:rPr>
          <w:rFonts w:hint="cs"/>
          <w:rtl/>
        </w:rPr>
      </w:pPr>
    </w:p>
    <w:p w14:paraId="7D4B12DE" w14:textId="77777777" w:rsidR="00000000" w:rsidRDefault="00A03D81">
      <w:pPr>
        <w:pStyle w:val="a"/>
        <w:rPr>
          <w:rtl/>
        </w:rPr>
      </w:pPr>
      <w:bookmarkStart w:id="223" w:name="FS000001026T16_02_2004_19_09_19"/>
      <w:bookmarkStart w:id="224" w:name="_Toc79902423"/>
      <w:bookmarkEnd w:id="223"/>
      <w:r>
        <w:rPr>
          <w:rFonts w:hint="eastAsia"/>
          <w:rtl/>
        </w:rPr>
        <w:t>רוחמה</w:t>
      </w:r>
      <w:r>
        <w:rPr>
          <w:rtl/>
        </w:rPr>
        <w:t xml:space="preserve"> אברהם (הליכוד):</w:t>
      </w:r>
      <w:bookmarkEnd w:id="224"/>
    </w:p>
    <w:p w14:paraId="441FB7EC" w14:textId="77777777" w:rsidR="00000000" w:rsidRDefault="00A03D81">
      <w:pPr>
        <w:pStyle w:val="a0"/>
        <w:rPr>
          <w:rFonts w:hint="cs"/>
          <w:rtl/>
        </w:rPr>
      </w:pPr>
    </w:p>
    <w:p w14:paraId="0FDFBA85" w14:textId="77777777" w:rsidR="00000000" w:rsidRDefault="00A03D81">
      <w:pPr>
        <w:pStyle w:val="a0"/>
        <w:rPr>
          <w:rFonts w:hint="cs"/>
          <w:rtl/>
        </w:rPr>
      </w:pPr>
      <w:r>
        <w:rPr>
          <w:rFonts w:hint="cs"/>
          <w:rtl/>
        </w:rPr>
        <w:t>אדוני ראש הממשלה, רבותי השרים, אדוני היושב-ראש, חברי חברי הכנסת,</w:t>
      </w:r>
      <w:r>
        <w:rPr>
          <w:rFonts w:hint="cs"/>
          <w:rtl/>
        </w:rPr>
        <w:t xml:space="preserve"> בניינה של אומה לא נעשה ביום אחד, לא בשעה אחת, הדרך לא קלה וגם אין קיצורי דרך.</w:t>
      </w:r>
    </w:p>
    <w:p w14:paraId="1503355E" w14:textId="77777777" w:rsidR="00000000" w:rsidRDefault="00A03D81">
      <w:pPr>
        <w:pStyle w:val="a0"/>
        <w:rPr>
          <w:rFonts w:hint="cs"/>
          <w:rtl/>
        </w:rPr>
      </w:pPr>
      <w:r>
        <w:rPr>
          <w:rFonts w:hint="cs"/>
          <w:rtl/>
        </w:rPr>
        <w:t xml:space="preserve"> </w:t>
      </w:r>
    </w:p>
    <w:p w14:paraId="372321B4" w14:textId="77777777" w:rsidR="00000000" w:rsidRDefault="00A03D81">
      <w:pPr>
        <w:pStyle w:val="af0"/>
        <w:rPr>
          <w:rtl/>
        </w:rPr>
      </w:pPr>
      <w:r>
        <w:rPr>
          <w:rFonts w:hint="eastAsia"/>
          <w:rtl/>
        </w:rPr>
        <w:t>אחמד</w:t>
      </w:r>
      <w:r>
        <w:rPr>
          <w:rtl/>
        </w:rPr>
        <w:t xml:space="preserve"> טיבי (חד"ש-תע"ל):</w:t>
      </w:r>
    </w:p>
    <w:p w14:paraId="59D0C5F7" w14:textId="77777777" w:rsidR="00000000" w:rsidRDefault="00A03D81">
      <w:pPr>
        <w:pStyle w:val="a0"/>
        <w:ind w:left="719" w:firstLine="0"/>
        <w:rPr>
          <w:rFonts w:hint="cs"/>
          <w:rtl/>
        </w:rPr>
      </w:pPr>
    </w:p>
    <w:p w14:paraId="39476AD3" w14:textId="77777777" w:rsidR="00000000" w:rsidRDefault="00A03D81">
      <w:pPr>
        <w:pStyle w:val="a0"/>
        <w:ind w:left="719" w:firstLine="0"/>
        <w:rPr>
          <w:rFonts w:hint="cs"/>
          <w:rtl/>
        </w:rPr>
      </w:pPr>
      <w:r>
        <w:rPr>
          <w:rFonts w:hint="cs"/>
          <w:rtl/>
        </w:rPr>
        <w:t>- - -</w:t>
      </w:r>
    </w:p>
    <w:p w14:paraId="03D9EF2E" w14:textId="77777777" w:rsidR="00000000" w:rsidRDefault="00A03D81">
      <w:pPr>
        <w:pStyle w:val="a0"/>
        <w:ind w:firstLine="0"/>
        <w:rPr>
          <w:rFonts w:hint="cs"/>
          <w:rtl/>
        </w:rPr>
      </w:pPr>
    </w:p>
    <w:p w14:paraId="5AB978F9" w14:textId="77777777" w:rsidR="00000000" w:rsidRDefault="00A03D81">
      <w:pPr>
        <w:pStyle w:val="af0"/>
        <w:rPr>
          <w:rtl/>
        </w:rPr>
      </w:pPr>
      <w:r>
        <w:rPr>
          <w:rFonts w:hint="eastAsia"/>
          <w:rtl/>
        </w:rPr>
        <w:t>יצחק</w:t>
      </w:r>
      <w:r>
        <w:rPr>
          <w:rtl/>
        </w:rPr>
        <w:t xml:space="preserve"> כהן (ש"ס):</w:t>
      </w:r>
    </w:p>
    <w:p w14:paraId="1862CA51" w14:textId="77777777" w:rsidR="00000000" w:rsidRDefault="00A03D81">
      <w:pPr>
        <w:pStyle w:val="a0"/>
        <w:rPr>
          <w:rFonts w:hint="cs"/>
          <w:rtl/>
        </w:rPr>
      </w:pPr>
    </w:p>
    <w:p w14:paraId="20F84172" w14:textId="77777777" w:rsidR="00000000" w:rsidRDefault="00A03D81">
      <w:pPr>
        <w:pStyle w:val="a0"/>
        <w:rPr>
          <w:rFonts w:hint="cs"/>
          <w:rtl/>
        </w:rPr>
      </w:pPr>
      <w:r>
        <w:rPr>
          <w:rFonts w:hint="cs"/>
          <w:rtl/>
        </w:rPr>
        <w:t xml:space="preserve">החרבתם אותה בשנה אחת. </w:t>
      </w:r>
    </w:p>
    <w:p w14:paraId="6EF378D8" w14:textId="77777777" w:rsidR="00000000" w:rsidRDefault="00A03D81">
      <w:pPr>
        <w:pStyle w:val="a0"/>
        <w:rPr>
          <w:rFonts w:hint="cs"/>
          <w:rtl/>
        </w:rPr>
      </w:pPr>
    </w:p>
    <w:p w14:paraId="0D6FECC9" w14:textId="77777777" w:rsidR="00000000" w:rsidRDefault="00A03D81">
      <w:pPr>
        <w:pStyle w:val="-"/>
        <w:rPr>
          <w:rtl/>
        </w:rPr>
      </w:pPr>
      <w:bookmarkStart w:id="225" w:name="FS000001026T16_02_2004_19_09_45C"/>
      <w:bookmarkEnd w:id="225"/>
      <w:r>
        <w:rPr>
          <w:rtl/>
        </w:rPr>
        <w:t>רוחמה אברהם (הליכוד):</w:t>
      </w:r>
    </w:p>
    <w:p w14:paraId="19DB874E" w14:textId="77777777" w:rsidR="00000000" w:rsidRDefault="00A03D81">
      <w:pPr>
        <w:pStyle w:val="a0"/>
        <w:rPr>
          <w:rtl/>
        </w:rPr>
      </w:pPr>
    </w:p>
    <w:p w14:paraId="15E27C3A" w14:textId="77777777" w:rsidR="00000000" w:rsidRDefault="00A03D81">
      <w:pPr>
        <w:pStyle w:val="a0"/>
        <w:rPr>
          <w:rFonts w:hint="cs"/>
          <w:rtl/>
        </w:rPr>
      </w:pPr>
      <w:r>
        <w:rPr>
          <w:rFonts w:hint="cs"/>
          <w:rtl/>
        </w:rPr>
        <w:t>חבר הכנסת יצחק כהן, קשה לכם להשלים עם זה, אבל זה כשנה נושבת רוח חדשה במשכן הכנסת</w:t>
      </w:r>
      <w:r>
        <w:rPr>
          <w:rFonts w:hint="cs"/>
          <w:rtl/>
        </w:rPr>
        <w:t xml:space="preserve">. </w:t>
      </w:r>
    </w:p>
    <w:p w14:paraId="2CC47C16" w14:textId="77777777" w:rsidR="00000000" w:rsidRDefault="00A03D81">
      <w:pPr>
        <w:pStyle w:val="a0"/>
        <w:rPr>
          <w:rFonts w:hint="cs"/>
          <w:rtl/>
        </w:rPr>
      </w:pPr>
    </w:p>
    <w:p w14:paraId="08D9289E" w14:textId="77777777" w:rsidR="00000000" w:rsidRDefault="00A03D81">
      <w:pPr>
        <w:pStyle w:val="af0"/>
        <w:rPr>
          <w:rtl/>
        </w:rPr>
      </w:pPr>
      <w:r>
        <w:rPr>
          <w:rFonts w:hint="eastAsia"/>
          <w:rtl/>
        </w:rPr>
        <w:t>יצחק</w:t>
      </w:r>
      <w:r>
        <w:rPr>
          <w:rtl/>
        </w:rPr>
        <w:t xml:space="preserve"> כהן (ש"ס):</w:t>
      </w:r>
    </w:p>
    <w:p w14:paraId="0DF7F9F6" w14:textId="77777777" w:rsidR="00000000" w:rsidRDefault="00A03D81">
      <w:pPr>
        <w:pStyle w:val="a0"/>
        <w:rPr>
          <w:rFonts w:hint="cs"/>
          <w:rtl/>
        </w:rPr>
      </w:pPr>
    </w:p>
    <w:p w14:paraId="7D3D0D8F" w14:textId="77777777" w:rsidR="00000000" w:rsidRDefault="00A03D81">
      <w:pPr>
        <w:pStyle w:val="a0"/>
        <w:rPr>
          <w:rFonts w:hint="cs"/>
          <w:rtl/>
        </w:rPr>
      </w:pPr>
      <w:r>
        <w:rPr>
          <w:rFonts w:hint="cs"/>
          <w:rtl/>
        </w:rPr>
        <w:t xml:space="preserve">רוח רעה. </w:t>
      </w:r>
    </w:p>
    <w:p w14:paraId="2A3E13D2" w14:textId="77777777" w:rsidR="00000000" w:rsidRDefault="00A03D81">
      <w:pPr>
        <w:pStyle w:val="a0"/>
        <w:ind w:firstLine="0"/>
        <w:rPr>
          <w:rFonts w:hint="cs"/>
          <w:rtl/>
        </w:rPr>
      </w:pPr>
    </w:p>
    <w:p w14:paraId="2A8B3648" w14:textId="77777777" w:rsidR="00000000" w:rsidRDefault="00A03D81">
      <w:pPr>
        <w:pStyle w:val="af1"/>
        <w:rPr>
          <w:rtl/>
        </w:rPr>
      </w:pPr>
      <w:bookmarkStart w:id="226" w:name="FS000001026T16_02_2004_19_30_45"/>
      <w:bookmarkStart w:id="227" w:name="FS000001026T16_02_2004_19_35_01C"/>
      <w:bookmarkEnd w:id="226"/>
      <w:bookmarkEnd w:id="227"/>
      <w:r>
        <w:rPr>
          <w:rtl/>
        </w:rPr>
        <w:t>היו"ר ראובן ריבלין:</w:t>
      </w:r>
    </w:p>
    <w:p w14:paraId="39AE3D93" w14:textId="77777777" w:rsidR="00000000" w:rsidRDefault="00A03D81">
      <w:pPr>
        <w:pStyle w:val="a0"/>
        <w:rPr>
          <w:rFonts w:hint="cs"/>
          <w:rtl/>
        </w:rPr>
      </w:pPr>
    </w:p>
    <w:p w14:paraId="6C7D0CF0" w14:textId="77777777" w:rsidR="00000000" w:rsidRDefault="00A03D81">
      <w:pPr>
        <w:pStyle w:val="a0"/>
        <w:rPr>
          <w:rFonts w:hint="cs"/>
          <w:rtl/>
        </w:rPr>
      </w:pPr>
      <w:r>
        <w:rPr>
          <w:rFonts w:hint="cs"/>
          <w:rtl/>
        </w:rPr>
        <w:t>חבר הכנסת כהן, מה קרה?</w:t>
      </w:r>
    </w:p>
    <w:p w14:paraId="1466398B" w14:textId="77777777" w:rsidR="00000000" w:rsidRDefault="00A03D81">
      <w:pPr>
        <w:pStyle w:val="a0"/>
        <w:rPr>
          <w:rFonts w:hint="cs"/>
          <w:rtl/>
        </w:rPr>
      </w:pPr>
    </w:p>
    <w:p w14:paraId="30BA41C5" w14:textId="77777777" w:rsidR="00000000" w:rsidRDefault="00A03D81">
      <w:pPr>
        <w:pStyle w:val="-"/>
        <w:rPr>
          <w:rtl/>
        </w:rPr>
      </w:pPr>
      <w:bookmarkStart w:id="228" w:name="FS000001026T16_02_2004_19_36_41C"/>
      <w:bookmarkEnd w:id="228"/>
      <w:r>
        <w:rPr>
          <w:rtl/>
        </w:rPr>
        <w:t>רוחמה אברהם (הליכוד):</w:t>
      </w:r>
    </w:p>
    <w:p w14:paraId="7479E5D9" w14:textId="77777777" w:rsidR="00000000" w:rsidRDefault="00A03D81">
      <w:pPr>
        <w:pStyle w:val="a0"/>
        <w:rPr>
          <w:rtl/>
        </w:rPr>
      </w:pPr>
    </w:p>
    <w:p w14:paraId="0373BA62" w14:textId="77777777" w:rsidR="00000000" w:rsidRDefault="00A03D81">
      <w:pPr>
        <w:pStyle w:val="a0"/>
        <w:rPr>
          <w:rFonts w:hint="cs"/>
          <w:rtl/>
        </w:rPr>
      </w:pPr>
      <w:r>
        <w:rPr>
          <w:rFonts w:hint="cs"/>
          <w:rtl/>
        </w:rPr>
        <w:t>זו רוח שהציבור בחר בה ברוב קולות, ונדמה שהאופוזיציה, כל פעם, וגם היום, שוכחת. והרוח החדשה הזאת היא שתשמר את אהבתנו לארץ הזאת. הרוח החדשה הזאת היא שתבצר את כ</w:t>
      </w:r>
      <w:r>
        <w:rPr>
          <w:rFonts w:hint="cs"/>
          <w:rtl/>
        </w:rPr>
        <w:t>ל כוונותינו לשלום. הרוח החדשה הזאת היא שתוביל את כולנו למחר טוב יותר ולעתיד טוב יותר. הציבור שלח אותנו, חבר הכנסת כהן וחבר הכנסת בורג וכל חברי מהאופוזיציה - -</w:t>
      </w:r>
    </w:p>
    <w:p w14:paraId="09C20185" w14:textId="77777777" w:rsidR="00000000" w:rsidRDefault="00A03D81">
      <w:pPr>
        <w:pStyle w:val="a0"/>
        <w:ind w:firstLine="0"/>
        <w:rPr>
          <w:rFonts w:hint="cs"/>
          <w:rtl/>
        </w:rPr>
      </w:pPr>
    </w:p>
    <w:p w14:paraId="72C0FC77" w14:textId="77777777" w:rsidR="00000000" w:rsidRDefault="00A03D81">
      <w:pPr>
        <w:pStyle w:val="af0"/>
        <w:rPr>
          <w:rtl/>
        </w:rPr>
      </w:pPr>
      <w:r>
        <w:rPr>
          <w:rFonts w:hint="eastAsia"/>
          <w:rtl/>
        </w:rPr>
        <w:t>קריאות</w:t>
      </w:r>
      <w:r>
        <w:rPr>
          <w:rtl/>
        </w:rPr>
        <w:t>:</w:t>
      </w:r>
    </w:p>
    <w:p w14:paraId="70A2676D" w14:textId="77777777" w:rsidR="00000000" w:rsidRDefault="00A03D81">
      <w:pPr>
        <w:pStyle w:val="a0"/>
        <w:rPr>
          <w:rFonts w:hint="cs"/>
          <w:rtl/>
        </w:rPr>
      </w:pPr>
    </w:p>
    <w:p w14:paraId="2166A6BA" w14:textId="77777777" w:rsidR="00000000" w:rsidRDefault="00A03D81">
      <w:pPr>
        <w:pStyle w:val="a0"/>
        <w:rPr>
          <w:rFonts w:hint="cs"/>
          <w:rtl/>
        </w:rPr>
      </w:pPr>
      <w:r>
        <w:rPr>
          <w:rFonts w:hint="cs"/>
          <w:rtl/>
        </w:rPr>
        <w:t>- - -</w:t>
      </w:r>
    </w:p>
    <w:p w14:paraId="7A16F739" w14:textId="77777777" w:rsidR="00000000" w:rsidRDefault="00A03D81">
      <w:pPr>
        <w:pStyle w:val="a0"/>
        <w:rPr>
          <w:rFonts w:hint="cs"/>
          <w:rtl/>
        </w:rPr>
      </w:pPr>
    </w:p>
    <w:p w14:paraId="5E1734C0" w14:textId="77777777" w:rsidR="00000000" w:rsidRDefault="00A03D81">
      <w:pPr>
        <w:pStyle w:val="-"/>
        <w:rPr>
          <w:rtl/>
        </w:rPr>
      </w:pPr>
      <w:bookmarkStart w:id="229" w:name="FS000001026T16_02_2004_19_39_41C"/>
      <w:bookmarkEnd w:id="229"/>
      <w:r>
        <w:rPr>
          <w:rtl/>
        </w:rPr>
        <w:t>רוחמה אברהם (הליכוד):</w:t>
      </w:r>
    </w:p>
    <w:p w14:paraId="3B4F8B15" w14:textId="77777777" w:rsidR="00000000" w:rsidRDefault="00A03D81">
      <w:pPr>
        <w:pStyle w:val="a0"/>
        <w:rPr>
          <w:rtl/>
        </w:rPr>
      </w:pPr>
    </w:p>
    <w:p w14:paraId="75977C97" w14:textId="77777777" w:rsidR="00000000" w:rsidRDefault="00A03D81">
      <w:pPr>
        <w:pStyle w:val="a0"/>
        <w:rPr>
          <w:rFonts w:hint="cs"/>
          <w:rtl/>
        </w:rPr>
      </w:pPr>
      <w:r>
        <w:rPr>
          <w:rFonts w:hint="cs"/>
          <w:rtl/>
        </w:rPr>
        <w:t>- - כדי שנשרת את העם תחת הנהגתו של ראש הממשלה הנבחר אריאל</w:t>
      </w:r>
      <w:r>
        <w:rPr>
          <w:rFonts w:hint="cs"/>
          <w:rtl/>
        </w:rPr>
        <w:t xml:space="preserve"> שרון; כדי להוביל, כדי להנהיג דרך. והדרך הזאת היא שתוציא את כולנו מהמבוי הסתום שהיינו בו עד לא מזמן, דרך שמראה על כיוון חדש ועל תקווה לימים טובים יותר למדינת ישראל. </w:t>
      </w:r>
    </w:p>
    <w:p w14:paraId="4F93B680" w14:textId="77777777" w:rsidR="00000000" w:rsidRDefault="00A03D81">
      <w:pPr>
        <w:pStyle w:val="a0"/>
        <w:rPr>
          <w:rFonts w:hint="cs"/>
          <w:rtl/>
        </w:rPr>
      </w:pPr>
    </w:p>
    <w:p w14:paraId="70CD19E6" w14:textId="77777777" w:rsidR="00000000" w:rsidRDefault="00A03D81">
      <w:pPr>
        <w:pStyle w:val="a0"/>
        <w:rPr>
          <w:rFonts w:hint="cs"/>
          <w:rtl/>
        </w:rPr>
      </w:pPr>
      <w:r>
        <w:rPr>
          <w:rFonts w:hint="cs"/>
          <w:rtl/>
        </w:rPr>
        <w:t>גברתי היושבת-ראש, לפני שנה הציבור החליט לשלוח אתכם, חברי, לאופוזיציה - -</w:t>
      </w:r>
    </w:p>
    <w:p w14:paraId="07677EC0" w14:textId="77777777" w:rsidR="00000000" w:rsidRDefault="00A03D81">
      <w:pPr>
        <w:pStyle w:val="a0"/>
        <w:rPr>
          <w:rFonts w:hint="cs"/>
          <w:rtl/>
        </w:rPr>
      </w:pPr>
    </w:p>
    <w:p w14:paraId="28763856" w14:textId="77777777" w:rsidR="00000000" w:rsidRDefault="00A03D81">
      <w:pPr>
        <w:pStyle w:val="af0"/>
        <w:rPr>
          <w:rtl/>
        </w:rPr>
      </w:pPr>
      <w:r>
        <w:rPr>
          <w:rFonts w:hint="eastAsia"/>
          <w:rtl/>
        </w:rPr>
        <w:t>אברהם</w:t>
      </w:r>
      <w:r>
        <w:rPr>
          <w:rtl/>
        </w:rPr>
        <w:t xml:space="preserve"> בורג (העב</w:t>
      </w:r>
      <w:r>
        <w:rPr>
          <w:rtl/>
        </w:rPr>
        <w:t>ודה-מימד):</w:t>
      </w:r>
    </w:p>
    <w:p w14:paraId="5A5BF1A4" w14:textId="77777777" w:rsidR="00000000" w:rsidRDefault="00A03D81">
      <w:pPr>
        <w:pStyle w:val="a0"/>
        <w:rPr>
          <w:rFonts w:hint="cs"/>
          <w:rtl/>
        </w:rPr>
      </w:pPr>
    </w:p>
    <w:p w14:paraId="1451F57A" w14:textId="77777777" w:rsidR="00000000" w:rsidRDefault="00A03D81">
      <w:pPr>
        <w:pStyle w:val="a0"/>
        <w:rPr>
          <w:rFonts w:hint="cs"/>
          <w:rtl/>
        </w:rPr>
      </w:pPr>
      <w:r>
        <w:rPr>
          <w:rFonts w:hint="cs"/>
          <w:rtl/>
        </w:rPr>
        <w:t>הציבור החליט לשלוח אתכם לממשלה.</w:t>
      </w:r>
    </w:p>
    <w:p w14:paraId="2742F515" w14:textId="77777777" w:rsidR="00000000" w:rsidRDefault="00A03D81">
      <w:pPr>
        <w:pStyle w:val="a0"/>
        <w:rPr>
          <w:rFonts w:hint="cs"/>
          <w:rtl/>
        </w:rPr>
      </w:pPr>
    </w:p>
    <w:p w14:paraId="4EC0DD1A" w14:textId="77777777" w:rsidR="00000000" w:rsidRDefault="00A03D81">
      <w:pPr>
        <w:pStyle w:val="-"/>
        <w:rPr>
          <w:rtl/>
        </w:rPr>
      </w:pPr>
      <w:bookmarkStart w:id="230" w:name="FS000001026T16_02_2004_19_42_22C"/>
      <w:bookmarkEnd w:id="230"/>
      <w:r>
        <w:rPr>
          <w:rtl/>
        </w:rPr>
        <w:t>רוחמה אברהם (הליכוד):</w:t>
      </w:r>
    </w:p>
    <w:p w14:paraId="57EF0A4E" w14:textId="77777777" w:rsidR="00000000" w:rsidRDefault="00A03D81">
      <w:pPr>
        <w:pStyle w:val="a0"/>
        <w:rPr>
          <w:rtl/>
        </w:rPr>
      </w:pPr>
    </w:p>
    <w:p w14:paraId="086B46B4" w14:textId="77777777" w:rsidR="00000000" w:rsidRDefault="00A03D81">
      <w:pPr>
        <w:pStyle w:val="a0"/>
        <w:rPr>
          <w:rFonts w:hint="cs"/>
          <w:rtl/>
        </w:rPr>
      </w:pPr>
      <w:r>
        <w:rPr>
          <w:rFonts w:hint="cs"/>
          <w:rtl/>
        </w:rPr>
        <w:t>- - שם המקום שבו אפשר לדבר ביתר נוחות ולחלום על הסכמי ז'נבה, והזיות וכל מיני חלומות כאלה ואחרים. שם המקום שבו שאפשר לפנטז ללא כל יכולת של ממש לדרדר את העם, לשמחתי הרבה. שם המקום שבו אפשר ל</w:t>
      </w:r>
      <w:r>
        <w:rPr>
          <w:rFonts w:hint="cs"/>
          <w:rtl/>
        </w:rPr>
        <w:t>דרדר את המדינה למחוזות מסוכנים, אבל רק בחלום. שם המקום שבו עיקר עבודתה של האופוזיציה מתמצה באיסוף 40 חתימות של חברי כנסת כדי ליזום דיונים מיותרים.</w:t>
      </w:r>
    </w:p>
    <w:p w14:paraId="16841E3E" w14:textId="77777777" w:rsidR="00000000" w:rsidRDefault="00A03D81">
      <w:pPr>
        <w:pStyle w:val="a0"/>
        <w:rPr>
          <w:rFonts w:hint="cs"/>
          <w:rtl/>
        </w:rPr>
      </w:pPr>
    </w:p>
    <w:p w14:paraId="6588E280" w14:textId="77777777" w:rsidR="00000000" w:rsidRDefault="00A03D81">
      <w:pPr>
        <w:pStyle w:val="af0"/>
        <w:rPr>
          <w:rtl/>
        </w:rPr>
      </w:pPr>
      <w:r>
        <w:rPr>
          <w:rFonts w:hint="eastAsia"/>
          <w:rtl/>
        </w:rPr>
        <w:t>אברהם</w:t>
      </w:r>
      <w:r>
        <w:rPr>
          <w:rtl/>
        </w:rPr>
        <w:t xml:space="preserve"> בורג (העבודה-מימד):</w:t>
      </w:r>
    </w:p>
    <w:p w14:paraId="4F662842" w14:textId="77777777" w:rsidR="00000000" w:rsidRDefault="00A03D81">
      <w:pPr>
        <w:pStyle w:val="a0"/>
        <w:rPr>
          <w:rFonts w:hint="cs"/>
          <w:rtl/>
        </w:rPr>
      </w:pPr>
    </w:p>
    <w:p w14:paraId="1D234B10" w14:textId="77777777" w:rsidR="00000000" w:rsidRDefault="00A03D81">
      <w:pPr>
        <w:pStyle w:val="a0"/>
        <w:rPr>
          <w:rFonts w:hint="cs"/>
          <w:rtl/>
        </w:rPr>
      </w:pPr>
      <w:r>
        <w:rPr>
          <w:rFonts w:hint="cs"/>
          <w:rtl/>
        </w:rPr>
        <w:t>מה את עושה - - -?</w:t>
      </w:r>
    </w:p>
    <w:p w14:paraId="6E036B8B" w14:textId="77777777" w:rsidR="00000000" w:rsidRDefault="00A03D81">
      <w:pPr>
        <w:pStyle w:val="a0"/>
        <w:rPr>
          <w:rFonts w:hint="cs"/>
          <w:rtl/>
        </w:rPr>
      </w:pPr>
    </w:p>
    <w:p w14:paraId="14419F52" w14:textId="77777777" w:rsidR="00000000" w:rsidRDefault="00A03D81">
      <w:pPr>
        <w:pStyle w:val="-"/>
        <w:rPr>
          <w:rtl/>
        </w:rPr>
      </w:pPr>
      <w:bookmarkStart w:id="231" w:name="FS000001026T16_02_2004_19_48_42C"/>
      <w:bookmarkEnd w:id="231"/>
      <w:r>
        <w:rPr>
          <w:rtl/>
        </w:rPr>
        <w:t>רוחמה אברהם (הליכוד):</w:t>
      </w:r>
    </w:p>
    <w:p w14:paraId="3489CEF4" w14:textId="77777777" w:rsidR="00000000" w:rsidRDefault="00A03D81">
      <w:pPr>
        <w:pStyle w:val="a0"/>
        <w:rPr>
          <w:rtl/>
        </w:rPr>
      </w:pPr>
    </w:p>
    <w:p w14:paraId="25D52907" w14:textId="77777777" w:rsidR="00000000" w:rsidRDefault="00A03D81">
      <w:pPr>
        <w:pStyle w:val="a0"/>
        <w:rPr>
          <w:rFonts w:hint="cs"/>
          <w:rtl/>
        </w:rPr>
      </w:pPr>
      <w:r>
        <w:rPr>
          <w:rFonts w:hint="cs"/>
          <w:rtl/>
        </w:rPr>
        <w:t xml:space="preserve">ושם המקום להתחרות כל שבוע מחדש ובהתמדה </w:t>
      </w:r>
      <w:r>
        <w:rPr>
          <w:rFonts w:hint="cs"/>
          <w:rtl/>
        </w:rPr>
        <w:t xml:space="preserve">מרובה בהגשת הצעות אי-אמון, שכל תכליתן למלא את מכסת הצעות האי-אמון. חברי חברי הכנסת, לאופוזיציה מגיע ממני כוכב זהב. 76 פעמים הוגשו הצעות אי-אמון במהלך הקדנציה הנוכחית. אני חושבת שהכמות הזאת מדברת בעד עצמה: אין לכם שום יכולת אחרת - - </w:t>
      </w:r>
    </w:p>
    <w:p w14:paraId="7D93C8D5" w14:textId="77777777" w:rsidR="00000000" w:rsidRDefault="00A03D81">
      <w:pPr>
        <w:pStyle w:val="a0"/>
        <w:rPr>
          <w:rFonts w:hint="cs"/>
          <w:rtl/>
        </w:rPr>
      </w:pPr>
    </w:p>
    <w:p w14:paraId="298C84AC" w14:textId="77777777" w:rsidR="00000000" w:rsidRDefault="00A03D81">
      <w:pPr>
        <w:pStyle w:val="af0"/>
        <w:rPr>
          <w:rtl/>
        </w:rPr>
      </w:pPr>
      <w:r>
        <w:rPr>
          <w:rFonts w:hint="eastAsia"/>
          <w:rtl/>
        </w:rPr>
        <w:t>אברהם</w:t>
      </w:r>
      <w:r>
        <w:rPr>
          <w:rtl/>
        </w:rPr>
        <w:t xml:space="preserve"> בורג (העבודה-מימ</w:t>
      </w:r>
      <w:r>
        <w:rPr>
          <w:rtl/>
        </w:rPr>
        <w:t>ד):</w:t>
      </w:r>
    </w:p>
    <w:p w14:paraId="0ECA868A" w14:textId="77777777" w:rsidR="00000000" w:rsidRDefault="00A03D81">
      <w:pPr>
        <w:pStyle w:val="a0"/>
        <w:rPr>
          <w:rFonts w:hint="cs"/>
          <w:rtl/>
        </w:rPr>
      </w:pPr>
    </w:p>
    <w:p w14:paraId="0A981DA0" w14:textId="77777777" w:rsidR="00000000" w:rsidRDefault="00A03D81">
      <w:pPr>
        <w:pStyle w:val="a0"/>
        <w:rPr>
          <w:rFonts w:hint="cs"/>
          <w:rtl/>
        </w:rPr>
      </w:pPr>
      <w:r>
        <w:rPr>
          <w:rFonts w:hint="cs"/>
          <w:rtl/>
        </w:rPr>
        <w:t>לא יכול להיות, לא היו 76 שבועות.</w:t>
      </w:r>
    </w:p>
    <w:p w14:paraId="08B52D2A" w14:textId="77777777" w:rsidR="00000000" w:rsidRDefault="00A03D81">
      <w:pPr>
        <w:pStyle w:val="a0"/>
        <w:rPr>
          <w:rFonts w:hint="cs"/>
          <w:rtl/>
        </w:rPr>
      </w:pPr>
    </w:p>
    <w:p w14:paraId="299253EA" w14:textId="77777777" w:rsidR="00000000" w:rsidRDefault="00A03D81">
      <w:pPr>
        <w:pStyle w:val="-"/>
        <w:rPr>
          <w:rtl/>
        </w:rPr>
      </w:pPr>
      <w:bookmarkStart w:id="232" w:name="FS000001026T16_02_2004_19_51_02C"/>
      <w:bookmarkEnd w:id="232"/>
      <w:r>
        <w:rPr>
          <w:rtl/>
        </w:rPr>
        <w:t>רוחמה אברהם (הליכוד):</w:t>
      </w:r>
    </w:p>
    <w:p w14:paraId="6DA9FF90" w14:textId="77777777" w:rsidR="00000000" w:rsidRDefault="00A03D81">
      <w:pPr>
        <w:pStyle w:val="a0"/>
        <w:rPr>
          <w:rtl/>
        </w:rPr>
      </w:pPr>
    </w:p>
    <w:p w14:paraId="2DBE2310" w14:textId="77777777" w:rsidR="00000000" w:rsidRDefault="00A03D81">
      <w:pPr>
        <w:pStyle w:val="a0"/>
        <w:rPr>
          <w:rFonts w:hint="cs"/>
          <w:rtl/>
        </w:rPr>
      </w:pPr>
      <w:r>
        <w:rPr>
          <w:rFonts w:hint="cs"/>
          <w:rtl/>
        </w:rPr>
        <w:t>- - וכנראה תישארו שם עוד הרבה זמן.</w:t>
      </w:r>
    </w:p>
    <w:p w14:paraId="7253D814" w14:textId="77777777" w:rsidR="00000000" w:rsidRDefault="00A03D81">
      <w:pPr>
        <w:pStyle w:val="a0"/>
        <w:rPr>
          <w:rFonts w:hint="cs"/>
          <w:rtl/>
        </w:rPr>
      </w:pPr>
    </w:p>
    <w:p w14:paraId="15956B1C" w14:textId="77777777" w:rsidR="00000000" w:rsidRDefault="00A03D81">
      <w:pPr>
        <w:pStyle w:val="af0"/>
        <w:rPr>
          <w:rtl/>
        </w:rPr>
      </w:pPr>
      <w:r>
        <w:rPr>
          <w:rFonts w:hint="eastAsia"/>
          <w:rtl/>
        </w:rPr>
        <w:t>אברהם</w:t>
      </w:r>
      <w:r>
        <w:rPr>
          <w:rtl/>
        </w:rPr>
        <w:t xml:space="preserve"> בורג (העבודה-מימד):</w:t>
      </w:r>
    </w:p>
    <w:p w14:paraId="203ABDC2" w14:textId="77777777" w:rsidR="00000000" w:rsidRDefault="00A03D81">
      <w:pPr>
        <w:pStyle w:val="a0"/>
        <w:rPr>
          <w:rFonts w:hint="cs"/>
          <w:rtl/>
        </w:rPr>
      </w:pPr>
    </w:p>
    <w:p w14:paraId="088E71E1" w14:textId="77777777" w:rsidR="00000000" w:rsidRDefault="00A03D81">
      <w:pPr>
        <w:pStyle w:val="a0"/>
        <w:rPr>
          <w:rFonts w:hint="cs"/>
          <w:rtl/>
        </w:rPr>
      </w:pPr>
      <w:r>
        <w:rPr>
          <w:rFonts w:hint="cs"/>
          <w:rtl/>
        </w:rPr>
        <w:t>לא היו 76 שבועות.</w:t>
      </w:r>
    </w:p>
    <w:p w14:paraId="5BB37344" w14:textId="77777777" w:rsidR="00000000" w:rsidRDefault="00A03D81">
      <w:pPr>
        <w:pStyle w:val="a0"/>
        <w:rPr>
          <w:rFonts w:hint="cs"/>
          <w:rtl/>
        </w:rPr>
      </w:pPr>
    </w:p>
    <w:p w14:paraId="0E59F031" w14:textId="77777777" w:rsidR="00000000" w:rsidRDefault="00A03D81">
      <w:pPr>
        <w:pStyle w:val="-"/>
        <w:rPr>
          <w:rtl/>
        </w:rPr>
      </w:pPr>
      <w:bookmarkStart w:id="233" w:name="FS000001026T16_02_2004_19_51_33C"/>
      <w:bookmarkEnd w:id="233"/>
      <w:r>
        <w:rPr>
          <w:rtl/>
        </w:rPr>
        <w:t>רוחמה אברהם (הליכוד):</w:t>
      </w:r>
    </w:p>
    <w:p w14:paraId="2B603E46" w14:textId="77777777" w:rsidR="00000000" w:rsidRDefault="00A03D81">
      <w:pPr>
        <w:pStyle w:val="a0"/>
        <w:rPr>
          <w:rtl/>
        </w:rPr>
      </w:pPr>
    </w:p>
    <w:p w14:paraId="2641DF4B" w14:textId="77777777" w:rsidR="00000000" w:rsidRDefault="00A03D81">
      <w:pPr>
        <w:pStyle w:val="a0"/>
        <w:rPr>
          <w:rFonts w:hint="cs"/>
          <w:rtl/>
        </w:rPr>
      </w:pPr>
      <w:r>
        <w:rPr>
          <w:rFonts w:hint="cs"/>
          <w:rtl/>
        </w:rPr>
        <w:t>תבדוק. בסך הכול, 76 הצעות אי-אמון.</w:t>
      </w:r>
    </w:p>
    <w:p w14:paraId="48200E3F" w14:textId="77777777" w:rsidR="00000000" w:rsidRDefault="00A03D81">
      <w:pPr>
        <w:pStyle w:val="a0"/>
        <w:rPr>
          <w:rFonts w:hint="cs"/>
          <w:rtl/>
        </w:rPr>
      </w:pPr>
    </w:p>
    <w:p w14:paraId="10CF641A" w14:textId="77777777" w:rsidR="00000000" w:rsidRDefault="00A03D81">
      <w:pPr>
        <w:pStyle w:val="af0"/>
        <w:rPr>
          <w:rtl/>
        </w:rPr>
      </w:pPr>
      <w:r>
        <w:rPr>
          <w:rFonts w:hint="eastAsia"/>
          <w:rtl/>
        </w:rPr>
        <w:t>חיים</w:t>
      </w:r>
      <w:r>
        <w:rPr>
          <w:rtl/>
        </w:rPr>
        <w:t xml:space="preserve"> רמון (העבודה-מימד):</w:t>
      </w:r>
    </w:p>
    <w:p w14:paraId="7F3FEB6B" w14:textId="77777777" w:rsidR="00000000" w:rsidRDefault="00A03D81">
      <w:pPr>
        <w:pStyle w:val="a0"/>
        <w:rPr>
          <w:rFonts w:hint="cs"/>
          <w:rtl/>
        </w:rPr>
      </w:pPr>
    </w:p>
    <w:p w14:paraId="52376DFE" w14:textId="77777777" w:rsidR="00000000" w:rsidRDefault="00A03D81">
      <w:pPr>
        <w:pStyle w:val="a0"/>
        <w:rPr>
          <w:rFonts w:hint="cs"/>
          <w:rtl/>
        </w:rPr>
      </w:pPr>
      <w:r>
        <w:rPr>
          <w:rFonts w:hint="cs"/>
          <w:rtl/>
        </w:rPr>
        <w:t>וזה לא מספיק, לאור מה שהממש</w:t>
      </w:r>
      <w:r>
        <w:rPr>
          <w:rFonts w:hint="cs"/>
          <w:rtl/>
        </w:rPr>
        <w:t xml:space="preserve">לה עושה. </w:t>
      </w:r>
    </w:p>
    <w:p w14:paraId="33838882" w14:textId="77777777" w:rsidR="00000000" w:rsidRDefault="00A03D81">
      <w:pPr>
        <w:pStyle w:val="a0"/>
        <w:rPr>
          <w:rFonts w:hint="cs"/>
          <w:rtl/>
        </w:rPr>
      </w:pPr>
    </w:p>
    <w:p w14:paraId="5818B7E5" w14:textId="77777777" w:rsidR="00000000" w:rsidRDefault="00A03D81">
      <w:pPr>
        <w:pStyle w:val="-"/>
        <w:rPr>
          <w:rtl/>
        </w:rPr>
      </w:pPr>
      <w:bookmarkStart w:id="234" w:name="FS000001026T16_02_2004_19_52_25C"/>
      <w:bookmarkEnd w:id="234"/>
      <w:r>
        <w:rPr>
          <w:rtl/>
        </w:rPr>
        <w:t>רוחמה אברהם (הליכוד):</w:t>
      </w:r>
    </w:p>
    <w:p w14:paraId="4753AFC5" w14:textId="77777777" w:rsidR="00000000" w:rsidRDefault="00A03D81">
      <w:pPr>
        <w:pStyle w:val="a0"/>
        <w:rPr>
          <w:rtl/>
        </w:rPr>
      </w:pPr>
    </w:p>
    <w:p w14:paraId="708B01C3" w14:textId="77777777" w:rsidR="00000000" w:rsidRDefault="00A03D81">
      <w:pPr>
        <w:pStyle w:val="a0"/>
        <w:rPr>
          <w:rFonts w:hint="cs"/>
          <w:rtl/>
        </w:rPr>
      </w:pPr>
      <w:r>
        <w:rPr>
          <w:rFonts w:hint="cs"/>
          <w:rtl/>
        </w:rPr>
        <w:t>יכול להיות, אבל אתה יודע, כנראה ייקח לכם עוד הרבה זמן ותגישו עוד, וזה בסדר, זה לגיטימי.</w:t>
      </w:r>
    </w:p>
    <w:p w14:paraId="1FCF96F2" w14:textId="77777777" w:rsidR="00000000" w:rsidRDefault="00A03D81">
      <w:pPr>
        <w:pStyle w:val="a0"/>
        <w:rPr>
          <w:rFonts w:hint="cs"/>
          <w:rtl/>
        </w:rPr>
      </w:pPr>
    </w:p>
    <w:p w14:paraId="79DE7430" w14:textId="77777777" w:rsidR="00000000" w:rsidRDefault="00A03D81">
      <w:pPr>
        <w:pStyle w:val="af0"/>
        <w:rPr>
          <w:rtl/>
        </w:rPr>
      </w:pPr>
      <w:r>
        <w:rPr>
          <w:rFonts w:hint="eastAsia"/>
          <w:rtl/>
        </w:rPr>
        <w:t>חיים</w:t>
      </w:r>
      <w:r>
        <w:rPr>
          <w:rtl/>
        </w:rPr>
        <w:t xml:space="preserve"> רמון (העבודה-מימד):</w:t>
      </w:r>
    </w:p>
    <w:p w14:paraId="661C5111" w14:textId="77777777" w:rsidR="00000000" w:rsidRDefault="00A03D81">
      <w:pPr>
        <w:pStyle w:val="a0"/>
        <w:rPr>
          <w:rFonts w:hint="cs"/>
          <w:rtl/>
        </w:rPr>
      </w:pPr>
    </w:p>
    <w:p w14:paraId="675EEE49" w14:textId="77777777" w:rsidR="00000000" w:rsidRDefault="00A03D81">
      <w:pPr>
        <w:pStyle w:val="a0"/>
        <w:rPr>
          <w:rFonts w:hint="cs"/>
          <w:rtl/>
        </w:rPr>
      </w:pPr>
      <w:r>
        <w:rPr>
          <w:rFonts w:hint="cs"/>
          <w:rtl/>
        </w:rPr>
        <w:t>אנחנו מתפללים שלא, אבל אתם לא עוזרים לנו.</w:t>
      </w:r>
    </w:p>
    <w:p w14:paraId="3FE8630D" w14:textId="77777777" w:rsidR="00000000" w:rsidRDefault="00A03D81">
      <w:pPr>
        <w:pStyle w:val="af0"/>
        <w:rPr>
          <w:rFonts w:hint="cs"/>
          <w:rtl/>
        </w:rPr>
      </w:pPr>
    </w:p>
    <w:p w14:paraId="512CBF37" w14:textId="77777777" w:rsidR="00000000" w:rsidRDefault="00A03D81">
      <w:pPr>
        <w:pStyle w:val="af0"/>
        <w:rPr>
          <w:rtl/>
        </w:rPr>
      </w:pPr>
      <w:r>
        <w:rPr>
          <w:rFonts w:hint="eastAsia"/>
          <w:rtl/>
        </w:rPr>
        <w:t>קולט</w:t>
      </w:r>
      <w:r>
        <w:rPr>
          <w:rtl/>
        </w:rPr>
        <w:t xml:space="preserve"> אביטל (העבודה-מימד):</w:t>
      </w:r>
    </w:p>
    <w:p w14:paraId="3CB0847C" w14:textId="77777777" w:rsidR="00000000" w:rsidRDefault="00A03D81">
      <w:pPr>
        <w:pStyle w:val="a0"/>
        <w:rPr>
          <w:rFonts w:hint="cs"/>
          <w:rtl/>
        </w:rPr>
      </w:pPr>
    </w:p>
    <w:p w14:paraId="5AD76B47" w14:textId="77777777" w:rsidR="00000000" w:rsidRDefault="00A03D81">
      <w:pPr>
        <w:pStyle w:val="a0"/>
        <w:ind w:firstLine="720"/>
        <w:rPr>
          <w:rFonts w:hint="cs"/>
          <w:rtl/>
        </w:rPr>
      </w:pPr>
      <w:r>
        <w:rPr>
          <w:rFonts w:hint="cs"/>
          <w:rtl/>
        </w:rPr>
        <w:t>לכם מותר להתקשר.</w:t>
      </w:r>
    </w:p>
    <w:p w14:paraId="153B61A8" w14:textId="77777777" w:rsidR="00000000" w:rsidRDefault="00A03D81">
      <w:pPr>
        <w:pStyle w:val="a0"/>
        <w:ind w:firstLine="0"/>
        <w:rPr>
          <w:rFonts w:hint="cs"/>
          <w:rtl/>
        </w:rPr>
      </w:pPr>
    </w:p>
    <w:p w14:paraId="221E1BDC" w14:textId="77777777" w:rsidR="00000000" w:rsidRDefault="00A03D81">
      <w:pPr>
        <w:pStyle w:val="af0"/>
        <w:rPr>
          <w:rtl/>
        </w:rPr>
      </w:pPr>
      <w:r>
        <w:rPr>
          <w:rFonts w:hint="eastAsia"/>
          <w:rtl/>
        </w:rPr>
        <w:t>מיכאל</w:t>
      </w:r>
      <w:r>
        <w:rPr>
          <w:rtl/>
        </w:rPr>
        <w:t xml:space="preserve"> מלכיאור (העבו</w:t>
      </w:r>
      <w:r>
        <w:rPr>
          <w:rtl/>
        </w:rPr>
        <w:t>דה-מימד):</w:t>
      </w:r>
    </w:p>
    <w:p w14:paraId="781F98BE" w14:textId="77777777" w:rsidR="00000000" w:rsidRDefault="00A03D81">
      <w:pPr>
        <w:pStyle w:val="a0"/>
        <w:rPr>
          <w:rFonts w:hint="cs"/>
          <w:rtl/>
        </w:rPr>
      </w:pPr>
    </w:p>
    <w:p w14:paraId="6F339859" w14:textId="77777777" w:rsidR="00000000" w:rsidRDefault="00A03D81">
      <w:pPr>
        <w:pStyle w:val="a0"/>
        <w:rPr>
          <w:rFonts w:hint="cs"/>
          <w:rtl/>
        </w:rPr>
      </w:pPr>
      <w:r>
        <w:rPr>
          <w:rFonts w:hint="cs"/>
          <w:rtl/>
        </w:rPr>
        <w:t>כנגד 76% מהעם.</w:t>
      </w:r>
    </w:p>
    <w:p w14:paraId="29687AC1" w14:textId="77777777" w:rsidR="00000000" w:rsidRDefault="00A03D81">
      <w:pPr>
        <w:pStyle w:val="a0"/>
        <w:rPr>
          <w:rFonts w:hint="cs"/>
          <w:rtl/>
        </w:rPr>
      </w:pPr>
    </w:p>
    <w:p w14:paraId="283A11A9" w14:textId="77777777" w:rsidR="00000000" w:rsidRDefault="00A03D81">
      <w:pPr>
        <w:pStyle w:val="-"/>
        <w:rPr>
          <w:rtl/>
        </w:rPr>
      </w:pPr>
      <w:bookmarkStart w:id="235" w:name="FS000001026T16_02_2004_19_53_25C"/>
      <w:bookmarkEnd w:id="235"/>
      <w:r>
        <w:rPr>
          <w:rtl/>
        </w:rPr>
        <w:t>רוחמה אברהם (הליכוד):</w:t>
      </w:r>
    </w:p>
    <w:p w14:paraId="56C4482D" w14:textId="77777777" w:rsidR="00000000" w:rsidRDefault="00A03D81">
      <w:pPr>
        <w:pStyle w:val="a0"/>
        <w:rPr>
          <w:rtl/>
        </w:rPr>
      </w:pPr>
    </w:p>
    <w:p w14:paraId="4311C0A3" w14:textId="77777777" w:rsidR="00000000" w:rsidRDefault="00A03D81">
      <w:pPr>
        <w:pStyle w:val="a0"/>
        <w:rPr>
          <w:rFonts w:hint="cs"/>
          <w:rtl/>
        </w:rPr>
      </w:pPr>
      <w:r>
        <w:rPr>
          <w:rFonts w:hint="cs"/>
          <w:rtl/>
        </w:rPr>
        <w:t xml:space="preserve">גברתי היושבת-ראש, שנה לאחר הבחירות כל סקרי דעת הקהל מוכיחים דבר אחד ברור, למורת רוחם של חברי לאופוזיציה: אין שום שינוי בעמדתו של העם. כל סקרי דעת הקהל נותנים רוב לממשלה ולדרכה. </w:t>
      </w:r>
    </w:p>
    <w:p w14:paraId="1B180256" w14:textId="77777777" w:rsidR="00000000" w:rsidRDefault="00A03D81">
      <w:pPr>
        <w:pStyle w:val="a0"/>
        <w:rPr>
          <w:rFonts w:hint="cs"/>
          <w:rtl/>
        </w:rPr>
      </w:pPr>
    </w:p>
    <w:p w14:paraId="031E5DE9" w14:textId="77777777" w:rsidR="00000000" w:rsidRDefault="00A03D81">
      <w:pPr>
        <w:pStyle w:val="a0"/>
        <w:rPr>
          <w:rFonts w:hint="cs"/>
          <w:rtl/>
        </w:rPr>
      </w:pPr>
      <w:r>
        <w:rPr>
          <w:rFonts w:hint="cs"/>
          <w:rtl/>
        </w:rPr>
        <w:t>אני אומרת שוב, הדרך לא קלה,</w:t>
      </w:r>
      <w:r>
        <w:rPr>
          <w:rFonts w:hint="cs"/>
          <w:rtl/>
        </w:rPr>
        <w:t xml:space="preserve"> אבל אין לי ספק שבסופו של דבר נמצא את שביל הזהב בין הקשיים הכלכליים של המדינה כמסגרת-העל לבין הקורבן הכלכלי הפרטי של האזרח. נכון שהיו תקופות שאפשר היה לשאת תופעות כמו הקרטלים, המונופולים, משכורות עתק ובזבוזים. הזמנים השתנו, ואיננו יכולים יותר ללכת בדרך זו.</w:t>
      </w:r>
      <w:r>
        <w:rPr>
          <w:rFonts w:hint="cs"/>
          <w:rtl/>
        </w:rPr>
        <w:t xml:space="preserve"> התקופה הזאת חלפה, המשק הידרדר והגיע למצב שחייבים לשנות כיוון. ממשלות אחרות שהצליחו לשנות את הכיוון ואת הדרך בטווח הארוך, הביאו לשגשוג ולצמיחה של עמיהן, וגם להן הדרך לא היתה קלה. </w:t>
      </w:r>
    </w:p>
    <w:p w14:paraId="3F055DC1" w14:textId="77777777" w:rsidR="00000000" w:rsidRDefault="00A03D81">
      <w:pPr>
        <w:pStyle w:val="a0"/>
        <w:rPr>
          <w:rFonts w:hint="cs"/>
          <w:rtl/>
        </w:rPr>
      </w:pPr>
    </w:p>
    <w:p w14:paraId="4BEA921A" w14:textId="77777777" w:rsidR="00000000" w:rsidRDefault="00A03D81">
      <w:pPr>
        <w:pStyle w:val="a0"/>
        <w:rPr>
          <w:rFonts w:hint="cs"/>
          <w:rtl/>
        </w:rPr>
      </w:pPr>
      <w:r>
        <w:rPr>
          <w:rFonts w:hint="cs"/>
          <w:rtl/>
        </w:rPr>
        <w:t>הזמנים קשים, המשבר הכלכלי עדיין בעיצומו, אך חייבים להמשיך קדימה בתהליך ההבר</w:t>
      </w:r>
      <w:r>
        <w:rPr>
          <w:rFonts w:hint="cs"/>
          <w:rtl/>
        </w:rPr>
        <w:t>אה. תהליך ההבראה הוא שגרם לבלימת ההידרדרות שבה היינו. תהליך ההבראה הזה הוא שגרם שנקבל את 9 המיליארדים וערבות אמריקנית. תהליך ההבראה הזה הוא שגרם וגורם להשבת האמון הכלכלי במדיניות הממשלה, ואותו תהליך מבשר לנו אותות של צמיחה, והצמיחה הזאת נותנת את אותותיה: ה</w:t>
      </w:r>
      <w:r>
        <w:rPr>
          <w:rFonts w:hint="cs"/>
          <w:rtl/>
        </w:rPr>
        <w:t>מטבע שלנו יציב וחזק, הבורסה עולה, הריבית ירדה, ולכן המשכנתה החודשית הוזלה, ויותר זוגות צעירים משלמים היום קצת פחות.</w:t>
      </w:r>
    </w:p>
    <w:p w14:paraId="00F3C9E3" w14:textId="77777777" w:rsidR="00000000" w:rsidRDefault="00A03D81">
      <w:pPr>
        <w:pStyle w:val="a0"/>
        <w:rPr>
          <w:rFonts w:hint="cs"/>
          <w:rtl/>
        </w:rPr>
      </w:pPr>
    </w:p>
    <w:p w14:paraId="2394C629" w14:textId="77777777" w:rsidR="00000000" w:rsidRDefault="00A03D81">
      <w:pPr>
        <w:pStyle w:val="af0"/>
        <w:rPr>
          <w:rtl/>
        </w:rPr>
      </w:pPr>
      <w:r>
        <w:rPr>
          <w:rFonts w:hint="eastAsia"/>
          <w:rtl/>
        </w:rPr>
        <w:t>יצחק</w:t>
      </w:r>
      <w:r>
        <w:rPr>
          <w:rtl/>
        </w:rPr>
        <w:t xml:space="preserve"> כהן (ש"ס):</w:t>
      </w:r>
    </w:p>
    <w:p w14:paraId="1D82CB52" w14:textId="77777777" w:rsidR="00000000" w:rsidRDefault="00A03D81">
      <w:pPr>
        <w:pStyle w:val="a0"/>
        <w:rPr>
          <w:rFonts w:hint="cs"/>
          <w:rtl/>
        </w:rPr>
      </w:pPr>
    </w:p>
    <w:p w14:paraId="3DBEBF26" w14:textId="77777777" w:rsidR="00000000" w:rsidRDefault="00A03D81">
      <w:pPr>
        <w:pStyle w:val="a0"/>
        <w:rPr>
          <w:rFonts w:hint="cs"/>
          <w:rtl/>
        </w:rPr>
      </w:pPr>
      <w:r>
        <w:rPr>
          <w:rFonts w:hint="cs"/>
          <w:rtl/>
        </w:rPr>
        <w:t>- - -</w:t>
      </w:r>
    </w:p>
    <w:p w14:paraId="59B7F965" w14:textId="77777777" w:rsidR="00000000" w:rsidRDefault="00A03D81">
      <w:pPr>
        <w:pStyle w:val="a0"/>
        <w:rPr>
          <w:rFonts w:hint="cs"/>
          <w:rtl/>
        </w:rPr>
      </w:pPr>
    </w:p>
    <w:p w14:paraId="01E77F19" w14:textId="77777777" w:rsidR="00000000" w:rsidRDefault="00A03D81">
      <w:pPr>
        <w:pStyle w:val="-"/>
        <w:rPr>
          <w:rtl/>
        </w:rPr>
      </w:pPr>
      <w:bookmarkStart w:id="236" w:name="FS000001026T16_02_2004_20_05_57C"/>
      <w:bookmarkEnd w:id="236"/>
      <w:r>
        <w:rPr>
          <w:rtl/>
        </w:rPr>
        <w:t>רוחמה אברהם (הליכוד):</w:t>
      </w:r>
    </w:p>
    <w:p w14:paraId="290388AC" w14:textId="77777777" w:rsidR="00000000" w:rsidRDefault="00A03D81">
      <w:pPr>
        <w:pStyle w:val="a0"/>
        <w:rPr>
          <w:rtl/>
        </w:rPr>
      </w:pPr>
    </w:p>
    <w:p w14:paraId="079EF6DF" w14:textId="77777777" w:rsidR="00000000" w:rsidRDefault="00A03D81">
      <w:pPr>
        <w:pStyle w:val="a0"/>
        <w:rPr>
          <w:rFonts w:hint="cs"/>
          <w:rtl/>
        </w:rPr>
      </w:pPr>
      <w:r>
        <w:rPr>
          <w:rFonts w:hint="cs"/>
          <w:rtl/>
        </w:rPr>
        <w:t>אדוני היושב-ראש, חברי חברי הכנסת, עם ישראל יכול להיות רגוע: הממשלה לא מתכוונת להרפות ממאמציה</w:t>
      </w:r>
      <w:r>
        <w:rPr>
          <w:rFonts w:hint="cs"/>
          <w:rtl/>
        </w:rPr>
        <w:t xml:space="preserve"> להבריא ולשקם את הכלכלה בישראל, גם אם הדרך קשה - - - </w:t>
      </w:r>
    </w:p>
    <w:p w14:paraId="78717EF5" w14:textId="77777777" w:rsidR="00000000" w:rsidRDefault="00A03D81">
      <w:pPr>
        <w:pStyle w:val="a0"/>
        <w:rPr>
          <w:rFonts w:hint="cs"/>
          <w:rtl/>
        </w:rPr>
      </w:pPr>
    </w:p>
    <w:p w14:paraId="352074D1" w14:textId="77777777" w:rsidR="00000000" w:rsidRDefault="00A03D81">
      <w:pPr>
        <w:pStyle w:val="af1"/>
        <w:rPr>
          <w:rtl/>
        </w:rPr>
      </w:pPr>
      <w:r>
        <w:rPr>
          <w:rtl/>
        </w:rPr>
        <w:t>היו"ר אתי לבני:</w:t>
      </w:r>
    </w:p>
    <w:p w14:paraId="392E3A7C" w14:textId="77777777" w:rsidR="00000000" w:rsidRDefault="00A03D81">
      <w:pPr>
        <w:pStyle w:val="a0"/>
        <w:rPr>
          <w:rtl/>
        </w:rPr>
      </w:pPr>
    </w:p>
    <w:p w14:paraId="3D86889B" w14:textId="77777777" w:rsidR="00000000" w:rsidRDefault="00A03D81">
      <w:pPr>
        <w:pStyle w:val="a0"/>
        <w:rPr>
          <w:rFonts w:hint="cs"/>
          <w:rtl/>
        </w:rPr>
      </w:pPr>
      <w:r>
        <w:rPr>
          <w:rFonts w:hint="cs"/>
          <w:rtl/>
        </w:rPr>
        <w:t>תודה רבה.</w:t>
      </w:r>
    </w:p>
    <w:p w14:paraId="6D3368D0" w14:textId="77777777" w:rsidR="00000000" w:rsidRDefault="00A03D81">
      <w:pPr>
        <w:pStyle w:val="a0"/>
        <w:rPr>
          <w:rFonts w:hint="cs"/>
          <w:rtl/>
        </w:rPr>
      </w:pPr>
    </w:p>
    <w:p w14:paraId="6848F0D7" w14:textId="77777777" w:rsidR="00000000" w:rsidRDefault="00A03D81">
      <w:pPr>
        <w:pStyle w:val="-"/>
        <w:rPr>
          <w:rtl/>
        </w:rPr>
      </w:pPr>
      <w:bookmarkStart w:id="237" w:name="FS000001026T16_02_2004_20_09_01C"/>
      <w:bookmarkEnd w:id="237"/>
      <w:r>
        <w:rPr>
          <w:rtl/>
        </w:rPr>
        <w:t>רוחמה אברהם (הליכוד):</w:t>
      </w:r>
    </w:p>
    <w:p w14:paraId="514C5CEB" w14:textId="77777777" w:rsidR="00000000" w:rsidRDefault="00A03D81">
      <w:pPr>
        <w:pStyle w:val="a0"/>
        <w:rPr>
          <w:rtl/>
        </w:rPr>
      </w:pPr>
    </w:p>
    <w:p w14:paraId="79958407" w14:textId="77777777" w:rsidR="00000000" w:rsidRDefault="00A03D81">
      <w:pPr>
        <w:pStyle w:val="a0"/>
        <w:rPr>
          <w:rFonts w:hint="cs"/>
          <w:rtl/>
        </w:rPr>
      </w:pPr>
      <w:r>
        <w:rPr>
          <w:rFonts w:hint="cs"/>
          <w:rtl/>
        </w:rPr>
        <w:t>עוד שני משפטים. הממשלה לא מתכוונת לחדול ולו לרגע קט למצוא פרטנר אמיתי להידברות, פרטנר אמיתי שידע לעמוד מאחורי חתימותיו ומלתו תהיה מלת אמת. הממשלה לא מ</w:t>
      </w:r>
      <w:r>
        <w:rPr>
          <w:rFonts w:hint="cs"/>
          <w:rtl/>
        </w:rPr>
        <w:t xml:space="preserve">תכוונת להפסיק את מאמציה התקיפים להילחם בטרור, והממשלה לא תרפה את ההתמדה העיקשת להילחם בארגוני הפשע שהמלחמות ביניהם גובות קורבנות תמימים רבים. </w:t>
      </w:r>
    </w:p>
    <w:p w14:paraId="77F6E684" w14:textId="77777777" w:rsidR="00000000" w:rsidRDefault="00A03D81">
      <w:pPr>
        <w:pStyle w:val="a0"/>
        <w:rPr>
          <w:rFonts w:hint="cs"/>
          <w:rtl/>
        </w:rPr>
      </w:pPr>
    </w:p>
    <w:p w14:paraId="55F65E66" w14:textId="77777777" w:rsidR="00000000" w:rsidRDefault="00A03D81">
      <w:pPr>
        <w:pStyle w:val="a0"/>
        <w:rPr>
          <w:rFonts w:hint="cs"/>
          <w:rtl/>
        </w:rPr>
      </w:pPr>
      <w:r>
        <w:rPr>
          <w:rFonts w:hint="cs"/>
          <w:rtl/>
        </w:rPr>
        <w:t xml:space="preserve">הממשלה הזאת מתכוונת להישאר בשלטון עוד זמן רב כדי להוסיף ולבנות. הממשלה הזאת תמשיך לתקן, והחשוב מכול </w:t>
      </w:r>
      <w:r>
        <w:rPr>
          <w:rtl/>
        </w:rPr>
        <w:t>–</w:t>
      </w:r>
      <w:r>
        <w:rPr>
          <w:rFonts w:hint="cs"/>
          <w:rtl/>
        </w:rPr>
        <w:t xml:space="preserve"> תמשיך להתמ</w:t>
      </w:r>
      <w:r>
        <w:rPr>
          <w:rFonts w:hint="cs"/>
          <w:rtl/>
        </w:rPr>
        <w:t>יד בדרך, גם אם היא קשה. הממשלה הזאת תמשיך את המאמצים ליצור ארץ טובה יותר ועתיד מבטיח יותר. תודה רבה.</w:t>
      </w:r>
    </w:p>
    <w:p w14:paraId="6790400D" w14:textId="77777777" w:rsidR="00000000" w:rsidRDefault="00A03D81">
      <w:pPr>
        <w:pStyle w:val="a0"/>
        <w:rPr>
          <w:rFonts w:hint="cs"/>
          <w:rtl/>
        </w:rPr>
      </w:pPr>
    </w:p>
    <w:p w14:paraId="23F61A20" w14:textId="77777777" w:rsidR="00000000" w:rsidRDefault="00A03D81">
      <w:pPr>
        <w:pStyle w:val="af0"/>
        <w:rPr>
          <w:rtl/>
        </w:rPr>
      </w:pPr>
      <w:r>
        <w:rPr>
          <w:rFonts w:hint="eastAsia"/>
          <w:rtl/>
        </w:rPr>
        <w:t>אחמד</w:t>
      </w:r>
      <w:r>
        <w:rPr>
          <w:rtl/>
        </w:rPr>
        <w:t xml:space="preserve"> טיבי (חד"ש-תע"ל):</w:t>
      </w:r>
    </w:p>
    <w:p w14:paraId="33550A94" w14:textId="77777777" w:rsidR="00000000" w:rsidRDefault="00A03D81">
      <w:pPr>
        <w:pStyle w:val="a0"/>
        <w:rPr>
          <w:rFonts w:hint="cs"/>
          <w:rtl/>
        </w:rPr>
      </w:pPr>
    </w:p>
    <w:p w14:paraId="60839825" w14:textId="77777777" w:rsidR="00000000" w:rsidRDefault="00A03D81">
      <w:pPr>
        <w:pStyle w:val="a0"/>
        <w:rPr>
          <w:rFonts w:hint="cs"/>
          <w:rtl/>
        </w:rPr>
      </w:pPr>
      <w:r>
        <w:rPr>
          <w:rFonts w:hint="cs"/>
          <w:rtl/>
        </w:rPr>
        <w:t>אבל היא טובה, אמרת שהיא טובה.</w:t>
      </w:r>
    </w:p>
    <w:p w14:paraId="3370AF1D" w14:textId="77777777" w:rsidR="00000000" w:rsidRDefault="00A03D81">
      <w:pPr>
        <w:pStyle w:val="af1"/>
        <w:rPr>
          <w:rFonts w:hint="cs"/>
          <w:rtl/>
        </w:rPr>
      </w:pPr>
    </w:p>
    <w:p w14:paraId="04FAC60D" w14:textId="77777777" w:rsidR="00000000" w:rsidRDefault="00A03D81">
      <w:pPr>
        <w:pStyle w:val="af1"/>
        <w:rPr>
          <w:rtl/>
        </w:rPr>
      </w:pPr>
      <w:r>
        <w:rPr>
          <w:rtl/>
        </w:rPr>
        <w:t>היו"ר אתי לבני:</w:t>
      </w:r>
    </w:p>
    <w:p w14:paraId="238CA463" w14:textId="77777777" w:rsidR="00000000" w:rsidRDefault="00A03D81">
      <w:pPr>
        <w:pStyle w:val="a0"/>
        <w:rPr>
          <w:rtl/>
        </w:rPr>
      </w:pPr>
    </w:p>
    <w:p w14:paraId="658B1E43" w14:textId="77777777" w:rsidR="00000000" w:rsidRDefault="00A03D81">
      <w:pPr>
        <w:pStyle w:val="a0"/>
        <w:rPr>
          <w:rFonts w:hint="cs"/>
          <w:rtl/>
        </w:rPr>
      </w:pPr>
      <w:r>
        <w:rPr>
          <w:rFonts w:hint="cs"/>
          <w:rtl/>
        </w:rPr>
        <w:t>תודה רבה. חבר הכנסת אפרים סנה, עשר דקות לרשותך.</w:t>
      </w:r>
    </w:p>
    <w:p w14:paraId="2514E84D" w14:textId="77777777" w:rsidR="00000000" w:rsidRDefault="00A03D81">
      <w:pPr>
        <w:pStyle w:val="a0"/>
        <w:rPr>
          <w:rFonts w:hint="cs"/>
          <w:rtl/>
        </w:rPr>
      </w:pPr>
    </w:p>
    <w:p w14:paraId="2E20A465" w14:textId="77777777" w:rsidR="00000000" w:rsidRDefault="00A03D81">
      <w:pPr>
        <w:pStyle w:val="a"/>
        <w:rPr>
          <w:rtl/>
        </w:rPr>
      </w:pPr>
      <w:bookmarkStart w:id="238" w:name="FS000000454T16_02_2004_20_13_11"/>
      <w:bookmarkStart w:id="239" w:name="_Toc79902424"/>
      <w:bookmarkEnd w:id="238"/>
      <w:r>
        <w:rPr>
          <w:rFonts w:hint="eastAsia"/>
          <w:rtl/>
        </w:rPr>
        <w:t>אפרים</w:t>
      </w:r>
      <w:r>
        <w:rPr>
          <w:rtl/>
        </w:rPr>
        <w:t xml:space="preserve"> סנה (העבודה-מימד):</w:t>
      </w:r>
      <w:bookmarkEnd w:id="239"/>
    </w:p>
    <w:p w14:paraId="354F890A" w14:textId="77777777" w:rsidR="00000000" w:rsidRDefault="00A03D81">
      <w:pPr>
        <w:pStyle w:val="a0"/>
        <w:rPr>
          <w:rFonts w:hint="cs"/>
          <w:rtl/>
        </w:rPr>
      </w:pPr>
    </w:p>
    <w:p w14:paraId="47491003" w14:textId="77777777" w:rsidR="00000000" w:rsidRDefault="00A03D81">
      <w:pPr>
        <w:pStyle w:val="a0"/>
        <w:rPr>
          <w:rFonts w:hint="cs"/>
          <w:rtl/>
        </w:rPr>
      </w:pPr>
      <w:r>
        <w:rPr>
          <w:rFonts w:hint="cs"/>
          <w:rtl/>
        </w:rPr>
        <w:t>גברתי ה</w:t>
      </w:r>
      <w:r>
        <w:rPr>
          <w:rFonts w:hint="cs"/>
          <w:rtl/>
        </w:rPr>
        <w:t>יושבת-ראש, חברי הכנסת, איזה מאזן אומלל של שנה אחת. מי שרצה לקבל את הביטוי הכמותי-המספרי שלו, יכול היה לקרוא ביום שישי ב"ידיעות אחרונות" סקר, שכל נתון בו יותר מדכא מהאחר. מכל הנתונים, הנתון הכי מדאיג, שאין לו תקדים, ואף ממשלה בישראל לא זכתה בצל"ש המפוקפק הז</w:t>
      </w:r>
      <w:r>
        <w:rPr>
          <w:rFonts w:hint="cs"/>
          <w:rtl/>
        </w:rPr>
        <w:t xml:space="preserve">ה </w:t>
      </w:r>
      <w:r>
        <w:rPr>
          <w:rtl/>
        </w:rPr>
        <w:t>–</w:t>
      </w:r>
      <w:r>
        <w:rPr>
          <w:rFonts w:hint="cs"/>
          <w:rtl/>
        </w:rPr>
        <w:t xml:space="preserve"> 79% מהעם אומרים שזו ממשלה שמתאכזרת לחלשים. היו כל מיני ממשלות, האשימו אותן בכל מיני דברים. בהתאכזרות לחלשים </w:t>
      </w:r>
      <w:r>
        <w:rPr>
          <w:rtl/>
        </w:rPr>
        <w:t>–</w:t>
      </w:r>
      <w:r>
        <w:rPr>
          <w:rFonts w:hint="cs"/>
          <w:rtl/>
        </w:rPr>
        <w:t xml:space="preserve"> כדבר הזה לא היה.</w:t>
      </w:r>
    </w:p>
    <w:p w14:paraId="58F81296" w14:textId="77777777" w:rsidR="00000000" w:rsidRDefault="00A03D81">
      <w:pPr>
        <w:pStyle w:val="a0"/>
        <w:rPr>
          <w:rFonts w:hint="cs"/>
          <w:rtl/>
        </w:rPr>
      </w:pPr>
    </w:p>
    <w:p w14:paraId="3FEDF9FB" w14:textId="77777777" w:rsidR="00000000" w:rsidRDefault="00A03D81">
      <w:pPr>
        <w:pStyle w:val="af0"/>
        <w:rPr>
          <w:rtl/>
        </w:rPr>
      </w:pPr>
      <w:r>
        <w:rPr>
          <w:rFonts w:hint="eastAsia"/>
          <w:rtl/>
        </w:rPr>
        <w:t>יחיאל</w:t>
      </w:r>
      <w:r>
        <w:rPr>
          <w:rtl/>
        </w:rPr>
        <w:t xml:space="preserve"> חזן (הליכוד):</w:t>
      </w:r>
    </w:p>
    <w:p w14:paraId="279BE4D5" w14:textId="77777777" w:rsidR="00000000" w:rsidRDefault="00A03D81">
      <w:pPr>
        <w:pStyle w:val="a0"/>
        <w:rPr>
          <w:rFonts w:hint="cs"/>
          <w:rtl/>
        </w:rPr>
      </w:pPr>
    </w:p>
    <w:p w14:paraId="22A68045" w14:textId="77777777" w:rsidR="00000000" w:rsidRDefault="00A03D81">
      <w:pPr>
        <w:pStyle w:val="a0"/>
        <w:rPr>
          <w:rFonts w:hint="cs"/>
          <w:rtl/>
        </w:rPr>
      </w:pPr>
      <w:r>
        <w:rPr>
          <w:rFonts w:hint="cs"/>
          <w:rtl/>
        </w:rPr>
        <w:t>גם כשאתה היית בממשלה, הממשלה התאכזרה לחלשים. גם כשהיית שר הבריאות.</w:t>
      </w:r>
    </w:p>
    <w:p w14:paraId="68939614" w14:textId="77777777" w:rsidR="00000000" w:rsidRDefault="00A03D81">
      <w:pPr>
        <w:pStyle w:val="a0"/>
        <w:rPr>
          <w:rFonts w:hint="cs"/>
          <w:rtl/>
        </w:rPr>
      </w:pPr>
    </w:p>
    <w:p w14:paraId="00F17442" w14:textId="77777777" w:rsidR="00000000" w:rsidRDefault="00A03D81">
      <w:pPr>
        <w:pStyle w:val="-"/>
        <w:rPr>
          <w:rtl/>
        </w:rPr>
      </w:pPr>
      <w:bookmarkStart w:id="240" w:name="FS000000454T16_02_2004_20_15_47C"/>
      <w:bookmarkEnd w:id="240"/>
      <w:r>
        <w:rPr>
          <w:rtl/>
        </w:rPr>
        <w:t>אפרים סנה (העבודה-מימד):</w:t>
      </w:r>
    </w:p>
    <w:p w14:paraId="4A05A62C" w14:textId="77777777" w:rsidR="00000000" w:rsidRDefault="00A03D81">
      <w:pPr>
        <w:pStyle w:val="a0"/>
        <w:rPr>
          <w:rtl/>
        </w:rPr>
      </w:pPr>
    </w:p>
    <w:p w14:paraId="55C4C78B" w14:textId="77777777" w:rsidR="00000000" w:rsidRDefault="00A03D81">
      <w:pPr>
        <w:pStyle w:val="a0"/>
        <w:rPr>
          <w:rFonts w:hint="cs"/>
          <w:rtl/>
        </w:rPr>
      </w:pPr>
      <w:r>
        <w:rPr>
          <w:rFonts w:hint="cs"/>
          <w:rtl/>
        </w:rPr>
        <w:t xml:space="preserve">כדבר הזה </w:t>
      </w:r>
      <w:r>
        <w:rPr>
          <w:rFonts w:hint="cs"/>
          <w:rtl/>
        </w:rPr>
        <w:t>עוד לא היה. יותר מזה, אין ממשלה שבה ההתאכזרות לחלשים היא אידיאולוגיה, כי כאשר לפני חודש וחצי, כשהיה דיון על תקציב הביטחון ושאלנו מאיפה יימצא הכסף למטוסים שיטוסו, לסטי"לים שישוטו, אמרו: ראש הממשלה הבטיח שבינואר יהיה. שאלנו: מאיפה יהיה בינואר? אמרו: בינואר י</w:t>
      </w:r>
      <w:r>
        <w:rPr>
          <w:rFonts w:hint="cs"/>
          <w:rtl/>
        </w:rPr>
        <w:t xml:space="preserve">היה. אמרנו: תראו, תעכבו את הרפורמה במס, את הצ'ופר לעשירון העליון תדחו קצת, בשנה-שנתיים, ויהיה לכם כסף לרשויות </w:t>
      </w:r>
      <w:r>
        <w:rPr>
          <w:rtl/>
        </w:rPr>
        <w:t>–</w:t>
      </w:r>
      <w:r>
        <w:rPr>
          <w:rFonts w:hint="cs"/>
          <w:rtl/>
        </w:rPr>
        <w:t xml:space="preserve"> וכבר אז ראו את החורבן </w:t>
      </w:r>
      <w:r>
        <w:rPr>
          <w:rtl/>
        </w:rPr>
        <w:t>–</w:t>
      </w:r>
      <w:r>
        <w:rPr>
          <w:rFonts w:hint="cs"/>
          <w:rtl/>
        </w:rPr>
        <w:t xml:space="preserve"> לצבא שאמר שככה הוא לא יכול להבטיח ביטחון. הרי על מה היה התרגיל? מה עשיתם? חיכיתם לינואר, ועכשיו, מאיפה אתם לוקחים את הכס</w:t>
      </w:r>
      <w:r>
        <w:rPr>
          <w:rFonts w:hint="cs"/>
          <w:rtl/>
        </w:rPr>
        <w:t xml:space="preserve">ף? מהבריאות ומהחינוך. מי נפגע? החלשים האלה שאתם מתאכזרים אליהם. </w:t>
      </w:r>
    </w:p>
    <w:p w14:paraId="7927F177" w14:textId="77777777" w:rsidR="00000000" w:rsidRDefault="00A03D81">
      <w:pPr>
        <w:pStyle w:val="a0"/>
        <w:rPr>
          <w:rFonts w:hint="cs"/>
          <w:rtl/>
        </w:rPr>
      </w:pPr>
    </w:p>
    <w:p w14:paraId="0C67577F" w14:textId="77777777" w:rsidR="00000000" w:rsidRDefault="00A03D81">
      <w:pPr>
        <w:pStyle w:val="a0"/>
        <w:rPr>
          <w:rFonts w:hint="cs"/>
          <w:rtl/>
        </w:rPr>
      </w:pPr>
      <w:r>
        <w:rPr>
          <w:rFonts w:hint="cs"/>
          <w:rtl/>
        </w:rPr>
        <w:t>אבל זה לא הכול. היה לממשלה הזאת מבחן אחד, מדיני-ביטחוני חשוב: מפת הדרכים. לא עשיתם, אדוני ראש הממשלה - ואני מוכרח לומר לך, שאילו רוחמה אברהם היתה על-ידי, גם אני לא  הייתי מקשיב לעצמי. אבל או</w:t>
      </w:r>
      <w:r>
        <w:rPr>
          <w:rFonts w:hint="cs"/>
          <w:rtl/>
        </w:rPr>
        <w:t xml:space="preserve">מר לך בכל אופן, אני מבין את נפש האדם. עמדת בעקבה על שפת המים עם ג'ורג' בוש ועם אבו-מאזן. איזו נקודת התחלה היתה לך. מה עשית מזה? מה יצא מזה? שום דבר. 400 אסירים לנסראללה נתת; לאבו-מאזן לא נתת. </w:t>
      </w:r>
    </w:p>
    <w:p w14:paraId="739460F3" w14:textId="77777777" w:rsidR="00000000" w:rsidRDefault="00A03D81">
      <w:pPr>
        <w:pStyle w:val="a0"/>
        <w:rPr>
          <w:rFonts w:hint="cs"/>
          <w:rtl/>
        </w:rPr>
      </w:pPr>
    </w:p>
    <w:p w14:paraId="1E5844DD" w14:textId="77777777" w:rsidR="00000000" w:rsidRDefault="00A03D81">
      <w:pPr>
        <w:pStyle w:val="af0"/>
        <w:rPr>
          <w:rtl/>
        </w:rPr>
      </w:pPr>
      <w:r>
        <w:rPr>
          <w:rFonts w:hint="eastAsia"/>
          <w:rtl/>
        </w:rPr>
        <w:t>ראש</w:t>
      </w:r>
      <w:r>
        <w:rPr>
          <w:rtl/>
        </w:rPr>
        <w:t xml:space="preserve"> הממשלה אריאל שרון:</w:t>
      </w:r>
    </w:p>
    <w:p w14:paraId="3B568C0E" w14:textId="77777777" w:rsidR="00000000" w:rsidRDefault="00A03D81">
      <w:pPr>
        <w:pStyle w:val="a0"/>
        <w:rPr>
          <w:rFonts w:hint="cs"/>
          <w:rtl/>
        </w:rPr>
      </w:pPr>
    </w:p>
    <w:p w14:paraId="0247D0A7" w14:textId="77777777" w:rsidR="00000000" w:rsidRDefault="00A03D81">
      <w:pPr>
        <w:pStyle w:val="a0"/>
        <w:rPr>
          <w:rFonts w:hint="cs"/>
          <w:rtl/>
        </w:rPr>
      </w:pPr>
      <w:r>
        <w:rPr>
          <w:rFonts w:hint="cs"/>
          <w:rtl/>
        </w:rPr>
        <w:t>אפרים, סליחה שאני מתערב, אני לא אוהב ל</w:t>
      </w:r>
      <w:r>
        <w:rPr>
          <w:rFonts w:hint="cs"/>
          <w:rtl/>
        </w:rPr>
        <w:t xml:space="preserve">הפריע לאנשים. </w:t>
      </w:r>
    </w:p>
    <w:p w14:paraId="181C48CC" w14:textId="77777777" w:rsidR="00000000" w:rsidRDefault="00A03D81">
      <w:pPr>
        <w:pStyle w:val="-"/>
        <w:rPr>
          <w:rtl/>
        </w:rPr>
      </w:pPr>
      <w:r>
        <w:rPr>
          <w:rtl/>
        </w:rPr>
        <w:br/>
      </w:r>
      <w:bookmarkStart w:id="241" w:name="FS000000454T16_02_2004_19_36_22"/>
      <w:bookmarkStart w:id="242" w:name="FS000000454T16_02_2004_19_36_26C"/>
      <w:bookmarkEnd w:id="241"/>
      <w:bookmarkEnd w:id="242"/>
      <w:r>
        <w:rPr>
          <w:rtl/>
        </w:rPr>
        <w:t>אפרים סנה (העבודה-מימד):</w:t>
      </w:r>
    </w:p>
    <w:p w14:paraId="10218172" w14:textId="77777777" w:rsidR="00000000" w:rsidRDefault="00A03D81">
      <w:pPr>
        <w:pStyle w:val="a0"/>
        <w:rPr>
          <w:rFonts w:hint="cs"/>
          <w:rtl/>
        </w:rPr>
      </w:pPr>
    </w:p>
    <w:p w14:paraId="706FB9E5" w14:textId="77777777" w:rsidR="00000000" w:rsidRDefault="00A03D81">
      <w:pPr>
        <w:pStyle w:val="a0"/>
        <w:rPr>
          <w:rFonts w:hint="cs"/>
          <w:rtl/>
        </w:rPr>
      </w:pPr>
      <w:r>
        <w:rPr>
          <w:rFonts w:hint="cs"/>
          <w:rtl/>
        </w:rPr>
        <w:t xml:space="preserve">לכן הזמנו אותך שתבוא. </w:t>
      </w:r>
    </w:p>
    <w:p w14:paraId="093B6AF9" w14:textId="77777777" w:rsidR="00000000" w:rsidRDefault="00A03D81">
      <w:pPr>
        <w:pStyle w:val="af0"/>
        <w:rPr>
          <w:rtl/>
        </w:rPr>
      </w:pPr>
      <w:r>
        <w:rPr>
          <w:rtl/>
        </w:rPr>
        <w:br/>
        <w:t>ראש הממשלה אריאל שרון:</w:t>
      </w:r>
    </w:p>
    <w:p w14:paraId="478391C5" w14:textId="77777777" w:rsidR="00000000" w:rsidRDefault="00A03D81">
      <w:pPr>
        <w:pStyle w:val="a0"/>
        <w:rPr>
          <w:rtl/>
        </w:rPr>
      </w:pPr>
    </w:p>
    <w:p w14:paraId="1D7C1F11" w14:textId="77777777" w:rsidR="00000000" w:rsidRDefault="00A03D81">
      <w:pPr>
        <w:pStyle w:val="a0"/>
        <w:rPr>
          <w:rFonts w:hint="cs"/>
          <w:rtl/>
        </w:rPr>
      </w:pPr>
      <w:r>
        <w:rPr>
          <w:rFonts w:hint="cs"/>
          <w:rtl/>
        </w:rPr>
        <w:t>אני מאוד מודה לכם. אני שמח - - - הרבה פעמים עוד. אני רוצה שתדע - קביעת מספר המשוחררים נתבעה על-ידי הפלסטינים, שביקשו לשחרר אותם טיפין-טיפין ולא בפעם אחת. הנושא הזה בכ</w:t>
      </w:r>
      <w:r>
        <w:rPr>
          <w:rFonts w:hint="cs"/>
          <w:rtl/>
        </w:rPr>
        <w:t>לל לא עמד כבעיה, בכלל לא עמד כבעיה. הם היו אלה, דרך אגב, שחילקו וביקשו לחלק את הדברים האלה, ולא להזדרז. וכשפעם אחת שחררנו - שלא באיזה תיאום אתם - הדבר הזה מאוד פגע במצב רוחם. עם כל הרצון, לא כל דבר שהרשות הפלסטינית אומרת, צריכים לקבל אותו בחיבוק.</w:t>
      </w:r>
    </w:p>
    <w:p w14:paraId="3DC08340" w14:textId="77777777" w:rsidR="00000000" w:rsidRDefault="00A03D81">
      <w:pPr>
        <w:pStyle w:val="-"/>
        <w:rPr>
          <w:rtl/>
        </w:rPr>
      </w:pPr>
      <w:r>
        <w:rPr>
          <w:rtl/>
        </w:rPr>
        <w:br/>
      </w:r>
      <w:bookmarkStart w:id="243" w:name="FS000000454T16_02_2004_19_40_51C"/>
      <w:bookmarkEnd w:id="243"/>
      <w:r>
        <w:rPr>
          <w:rtl/>
        </w:rPr>
        <w:t>אפרים סנ</w:t>
      </w:r>
      <w:r>
        <w:rPr>
          <w:rtl/>
        </w:rPr>
        <w:t>ה (העבודה-מימד):</w:t>
      </w:r>
    </w:p>
    <w:p w14:paraId="1D78114F" w14:textId="77777777" w:rsidR="00000000" w:rsidRDefault="00A03D81">
      <w:pPr>
        <w:pStyle w:val="a0"/>
        <w:rPr>
          <w:rtl/>
        </w:rPr>
      </w:pPr>
    </w:p>
    <w:p w14:paraId="223CBC1F" w14:textId="77777777" w:rsidR="00000000" w:rsidRDefault="00A03D81">
      <w:pPr>
        <w:pStyle w:val="a0"/>
        <w:rPr>
          <w:rFonts w:hint="cs"/>
          <w:rtl/>
        </w:rPr>
      </w:pPr>
      <w:r>
        <w:rPr>
          <w:rFonts w:hint="cs"/>
          <w:rtl/>
        </w:rPr>
        <w:t xml:space="preserve">לא בחיבוק, אדוני. </w:t>
      </w:r>
    </w:p>
    <w:p w14:paraId="0F09C27D" w14:textId="77777777" w:rsidR="00000000" w:rsidRDefault="00A03D81">
      <w:pPr>
        <w:pStyle w:val="af0"/>
        <w:rPr>
          <w:rFonts w:hint="cs"/>
          <w:rtl/>
        </w:rPr>
      </w:pPr>
      <w:r>
        <w:rPr>
          <w:rtl/>
        </w:rPr>
        <w:br/>
        <w:t>ראש הממשלה אריאל שרון:</w:t>
      </w:r>
    </w:p>
    <w:p w14:paraId="0476E4FE" w14:textId="77777777" w:rsidR="00000000" w:rsidRDefault="00A03D81">
      <w:pPr>
        <w:pStyle w:val="af0"/>
        <w:rPr>
          <w:rFonts w:hint="cs"/>
          <w:rtl/>
        </w:rPr>
      </w:pPr>
    </w:p>
    <w:p w14:paraId="603BA4DC" w14:textId="77777777" w:rsidR="00000000" w:rsidRDefault="00A03D81">
      <w:pPr>
        <w:pStyle w:val="af0"/>
        <w:rPr>
          <w:rFonts w:hint="cs"/>
          <w:rtl/>
        </w:rPr>
      </w:pPr>
    </w:p>
    <w:p w14:paraId="6B307BCA" w14:textId="77777777" w:rsidR="00000000" w:rsidRDefault="00A03D81">
      <w:pPr>
        <w:pStyle w:val="a0"/>
        <w:rPr>
          <w:rFonts w:hint="cs"/>
          <w:rtl/>
        </w:rPr>
      </w:pPr>
      <w:r>
        <w:rPr>
          <w:rFonts w:hint="cs"/>
          <w:rtl/>
        </w:rPr>
        <w:t>נגעת בנושא שחשבתי שמן הדין שתדע בדיוק את האמת בדברים האלה. הם אלה שקבעו את קצב השחרור, דרך השחרור, את מי הם ביקשו לא לשחרר.</w:t>
      </w:r>
    </w:p>
    <w:p w14:paraId="3E09D57E" w14:textId="77777777" w:rsidR="00000000" w:rsidRDefault="00A03D81">
      <w:pPr>
        <w:pStyle w:val="-"/>
        <w:rPr>
          <w:rtl/>
        </w:rPr>
      </w:pPr>
      <w:r>
        <w:rPr>
          <w:rtl/>
        </w:rPr>
        <w:br/>
      </w:r>
      <w:bookmarkStart w:id="244" w:name="FS000000454T16_02_2004_19_42_29C"/>
      <w:bookmarkEnd w:id="244"/>
      <w:r>
        <w:rPr>
          <w:rtl/>
        </w:rPr>
        <w:t>אפרים סנה (העבודה-מימד):</w:t>
      </w:r>
    </w:p>
    <w:p w14:paraId="1A5005D6" w14:textId="77777777" w:rsidR="00000000" w:rsidRDefault="00A03D81">
      <w:pPr>
        <w:pStyle w:val="a0"/>
        <w:rPr>
          <w:rtl/>
        </w:rPr>
      </w:pPr>
    </w:p>
    <w:p w14:paraId="0AFCAC07" w14:textId="77777777" w:rsidR="00000000" w:rsidRDefault="00A03D81">
      <w:pPr>
        <w:pStyle w:val="a0"/>
        <w:rPr>
          <w:rFonts w:hint="cs"/>
          <w:rtl/>
        </w:rPr>
      </w:pPr>
      <w:r>
        <w:rPr>
          <w:rFonts w:hint="cs"/>
          <w:rtl/>
        </w:rPr>
        <w:t>המידע החשוב הזה לא משנה את העובדה - ואני מ</w:t>
      </w:r>
      <w:r>
        <w:rPr>
          <w:rFonts w:hint="cs"/>
          <w:rtl/>
        </w:rPr>
        <w:t>קווה, גברתי, שההערה החשובה - -</w:t>
      </w:r>
    </w:p>
    <w:p w14:paraId="1A602E62" w14:textId="77777777" w:rsidR="00000000" w:rsidRDefault="00A03D81">
      <w:pPr>
        <w:pStyle w:val="af1"/>
        <w:rPr>
          <w:rtl/>
        </w:rPr>
      </w:pPr>
      <w:r>
        <w:rPr>
          <w:rtl/>
        </w:rPr>
        <w:br/>
        <w:t>היו"ר אתי לבני:</w:t>
      </w:r>
    </w:p>
    <w:p w14:paraId="76E03506" w14:textId="77777777" w:rsidR="00000000" w:rsidRDefault="00A03D81">
      <w:pPr>
        <w:pStyle w:val="a0"/>
        <w:rPr>
          <w:rtl/>
        </w:rPr>
      </w:pPr>
    </w:p>
    <w:p w14:paraId="125F15B4" w14:textId="77777777" w:rsidR="00000000" w:rsidRDefault="00A03D81">
      <w:pPr>
        <w:pStyle w:val="a0"/>
        <w:rPr>
          <w:rFonts w:hint="cs"/>
          <w:rtl/>
        </w:rPr>
      </w:pPr>
      <w:r>
        <w:rPr>
          <w:rFonts w:hint="cs"/>
          <w:rtl/>
        </w:rPr>
        <w:t xml:space="preserve">אתה תקבל תוספת. </w:t>
      </w:r>
    </w:p>
    <w:p w14:paraId="64D04ADE" w14:textId="77777777" w:rsidR="00000000" w:rsidRDefault="00A03D81">
      <w:pPr>
        <w:pStyle w:val="-"/>
        <w:rPr>
          <w:rtl/>
        </w:rPr>
      </w:pPr>
      <w:r>
        <w:rPr>
          <w:rtl/>
        </w:rPr>
        <w:br/>
      </w:r>
      <w:bookmarkStart w:id="245" w:name="FS000000454T16_02_2004_19_42_59C"/>
      <w:bookmarkEnd w:id="245"/>
      <w:r>
        <w:rPr>
          <w:rtl/>
        </w:rPr>
        <w:t>אפרים סנה (העבודה-מימד):</w:t>
      </w:r>
    </w:p>
    <w:p w14:paraId="25D5147F" w14:textId="77777777" w:rsidR="00000000" w:rsidRDefault="00A03D81">
      <w:pPr>
        <w:pStyle w:val="a0"/>
        <w:rPr>
          <w:rtl/>
        </w:rPr>
      </w:pPr>
    </w:p>
    <w:p w14:paraId="7A800A8C" w14:textId="77777777" w:rsidR="00000000" w:rsidRDefault="00A03D81">
      <w:pPr>
        <w:pStyle w:val="a0"/>
        <w:rPr>
          <w:rFonts w:hint="cs"/>
          <w:rtl/>
        </w:rPr>
      </w:pPr>
      <w:r>
        <w:rPr>
          <w:rFonts w:hint="cs"/>
          <w:rtl/>
        </w:rPr>
        <w:t>- - לא תהיה על חשבוני, אם כי זה מידע חשוב.</w:t>
      </w:r>
    </w:p>
    <w:p w14:paraId="1D21A8D4" w14:textId="77777777" w:rsidR="00000000" w:rsidRDefault="00A03D81">
      <w:pPr>
        <w:pStyle w:val="af1"/>
        <w:rPr>
          <w:rtl/>
        </w:rPr>
      </w:pPr>
      <w:r>
        <w:rPr>
          <w:rtl/>
        </w:rPr>
        <w:br/>
        <w:t>היו"ר אתי לבני:</w:t>
      </w:r>
    </w:p>
    <w:p w14:paraId="2F568C2E" w14:textId="77777777" w:rsidR="00000000" w:rsidRDefault="00A03D81">
      <w:pPr>
        <w:pStyle w:val="a0"/>
        <w:rPr>
          <w:rtl/>
        </w:rPr>
      </w:pPr>
    </w:p>
    <w:p w14:paraId="264C9F46" w14:textId="77777777" w:rsidR="00000000" w:rsidRDefault="00A03D81">
      <w:pPr>
        <w:pStyle w:val="a0"/>
        <w:rPr>
          <w:rFonts w:hint="cs"/>
          <w:rtl/>
        </w:rPr>
      </w:pPr>
      <w:r>
        <w:rPr>
          <w:rFonts w:hint="cs"/>
          <w:rtl/>
        </w:rPr>
        <w:t>לא, לא. זה על חשבונו של ראש הממשלה.</w:t>
      </w:r>
    </w:p>
    <w:p w14:paraId="6486FCBF" w14:textId="77777777" w:rsidR="00000000" w:rsidRDefault="00A03D81">
      <w:pPr>
        <w:pStyle w:val="af0"/>
        <w:rPr>
          <w:rtl/>
        </w:rPr>
      </w:pPr>
      <w:r>
        <w:rPr>
          <w:rtl/>
        </w:rPr>
        <w:br/>
        <w:t>ראש הממשלה אריאל שרון:</w:t>
      </w:r>
    </w:p>
    <w:p w14:paraId="299B0DB2" w14:textId="77777777" w:rsidR="00000000" w:rsidRDefault="00A03D81">
      <w:pPr>
        <w:pStyle w:val="a0"/>
        <w:rPr>
          <w:rFonts w:hint="cs"/>
          <w:rtl/>
        </w:rPr>
      </w:pPr>
    </w:p>
    <w:p w14:paraId="3C692521" w14:textId="77777777" w:rsidR="00000000" w:rsidRDefault="00A03D81">
      <w:pPr>
        <w:pStyle w:val="a0"/>
        <w:rPr>
          <w:rFonts w:hint="cs"/>
          <w:rtl/>
        </w:rPr>
      </w:pPr>
      <w:r>
        <w:rPr>
          <w:rFonts w:hint="cs"/>
          <w:rtl/>
        </w:rPr>
        <w:t xml:space="preserve">זה יהיה כנראה על חשבוני. </w:t>
      </w:r>
    </w:p>
    <w:p w14:paraId="28C2370F" w14:textId="77777777" w:rsidR="00000000" w:rsidRDefault="00A03D81">
      <w:pPr>
        <w:pStyle w:val="-"/>
        <w:rPr>
          <w:rtl/>
        </w:rPr>
      </w:pPr>
      <w:r>
        <w:rPr>
          <w:rtl/>
        </w:rPr>
        <w:br/>
      </w:r>
      <w:bookmarkStart w:id="246" w:name="FS000000454T16_02_2004_19_43_42C"/>
      <w:bookmarkEnd w:id="246"/>
      <w:r>
        <w:rPr>
          <w:rtl/>
        </w:rPr>
        <w:t>אפרים סנה (העב</w:t>
      </w:r>
      <w:r>
        <w:rPr>
          <w:rtl/>
        </w:rPr>
        <w:t>ודה-מימד):</w:t>
      </w:r>
    </w:p>
    <w:p w14:paraId="3DC70CA5" w14:textId="77777777" w:rsidR="00000000" w:rsidRDefault="00A03D81">
      <w:pPr>
        <w:pStyle w:val="a0"/>
        <w:rPr>
          <w:rtl/>
        </w:rPr>
      </w:pPr>
    </w:p>
    <w:p w14:paraId="183CF9C0" w14:textId="77777777" w:rsidR="00000000" w:rsidRDefault="00A03D81">
      <w:pPr>
        <w:pStyle w:val="a0"/>
        <w:rPr>
          <w:rFonts w:hint="cs"/>
          <w:rtl/>
        </w:rPr>
      </w:pPr>
      <w:r>
        <w:rPr>
          <w:rFonts w:hint="cs"/>
          <w:rtl/>
        </w:rPr>
        <w:t xml:space="preserve">לך יש רזרבואר יותר גדול. </w:t>
      </w:r>
    </w:p>
    <w:p w14:paraId="7645EC20" w14:textId="77777777" w:rsidR="00000000" w:rsidRDefault="00A03D81">
      <w:pPr>
        <w:pStyle w:val="af0"/>
        <w:rPr>
          <w:rtl/>
        </w:rPr>
      </w:pPr>
      <w:r>
        <w:rPr>
          <w:rtl/>
        </w:rPr>
        <w:br/>
        <w:t>ראש הממשלה אריאל שרון:</w:t>
      </w:r>
    </w:p>
    <w:p w14:paraId="73807C5C" w14:textId="77777777" w:rsidR="00000000" w:rsidRDefault="00A03D81">
      <w:pPr>
        <w:pStyle w:val="a0"/>
        <w:rPr>
          <w:rtl/>
        </w:rPr>
      </w:pPr>
    </w:p>
    <w:p w14:paraId="232FD5A0" w14:textId="77777777" w:rsidR="00000000" w:rsidRDefault="00A03D81">
      <w:pPr>
        <w:pStyle w:val="a0"/>
        <w:rPr>
          <w:rFonts w:hint="cs"/>
          <w:rtl/>
        </w:rPr>
      </w:pPr>
      <w:r>
        <w:rPr>
          <w:rFonts w:hint="cs"/>
          <w:rtl/>
        </w:rPr>
        <w:t>לכן אני יכול - - -</w:t>
      </w:r>
    </w:p>
    <w:p w14:paraId="7D232CDE" w14:textId="77777777" w:rsidR="00000000" w:rsidRDefault="00A03D81">
      <w:pPr>
        <w:pStyle w:val="-"/>
        <w:rPr>
          <w:rtl/>
        </w:rPr>
      </w:pPr>
      <w:r>
        <w:rPr>
          <w:rtl/>
        </w:rPr>
        <w:br/>
      </w:r>
      <w:bookmarkStart w:id="247" w:name="FS000000454T16_02_2004_19_44_06C"/>
      <w:bookmarkEnd w:id="247"/>
      <w:r>
        <w:rPr>
          <w:rtl/>
        </w:rPr>
        <w:t>אפרים סנה (העבודה-מימד):</w:t>
      </w:r>
    </w:p>
    <w:p w14:paraId="497D475F" w14:textId="77777777" w:rsidR="00000000" w:rsidRDefault="00A03D81">
      <w:pPr>
        <w:pStyle w:val="a0"/>
        <w:rPr>
          <w:rtl/>
        </w:rPr>
      </w:pPr>
    </w:p>
    <w:p w14:paraId="6627D1C3" w14:textId="77777777" w:rsidR="00000000" w:rsidRDefault="00A03D81">
      <w:pPr>
        <w:pStyle w:val="a0"/>
        <w:rPr>
          <w:rFonts w:hint="cs"/>
          <w:rtl/>
        </w:rPr>
      </w:pPr>
      <w:r>
        <w:rPr>
          <w:rFonts w:hint="cs"/>
          <w:rtl/>
        </w:rPr>
        <w:t>אתה יכול להרשות לעצמך. זה לא משנה את העובדה שאילו נעשתה המחווה הזאת כלפי ראש הממשלה הפלסטיני היינו היום יכולים להיות במקום אחר, אבל לבטח - לבטח - א</w:t>
      </w:r>
      <w:r>
        <w:rPr>
          <w:rFonts w:hint="cs"/>
          <w:rtl/>
        </w:rPr>
        <w:t>ילו את המעשה של פינוי כל עזה, הורדת 17 התנחלויות, לו את זה היית עושה בתיאום עם אבו-מאזן, היינו היום במקום אחר. למה לו לא נתת את זה? איפה היינו היום? כמה חיי אדם היו ניצלים אילו המהלך הזה של מפת הדרכים היה מצליח? זו מחווה חשובה, גדולה, מהותית מאוד - -</w:t>
      </w:r>
    </w:p>
    <w:p w14:paraId="20A72645" w14:textId="77777777" w:rsidR="00000000" w:rsidRDefault="00A03D81">
      <w:pPr>
        <w:pStyle w:val="af0"/>
        <w:rPr>
          <w:rtl/>
        </w:rPr>
      </w:pPr>
      <w:r>
        <w:rPr>
          <w:rtl/>
        </w:rPr>
        <w:br/>
        <w:t>רוחמ</w:t>
      </w:r>
      <w:r>
        <w:rPr>
          <w:rtl/>
        </w:rPr>
        <w:t>ה אברהם (הליכוד):</w:t>
      </w:r>
    </w:p>
    <w:p w14:paraId="4773E548" w14:textId="77777777" w:rsidR="00000000" w:rsidRDefault="00A03D81">
      <w:pPr>
        <w:pStyle w:val="a0"/>
        <w:rPr>
          <w:rtl/>
        </w:rPr>
      </w:pPr>
    </w:p>
    <w:p w14:paraId="442FC82F" w14:textId="77777777" w:rsidR="00000000" w:rsidRDefault="00A03D81">
      <w:pPr>
        <w:pStyle w:val="a0"/>
        <w:rPr>
          <w:rFonts w:hint="cs"/>
          <w:rtl/>
        </w:rPr>
      </w:pPr>
      <w:r>
        <w:rPr>
          <w:rFonts w:hint="cs"/>
          <w:rtl/>
        </w:rPr>
        <w:t xml:space="preserve">- - - את אוסלו, חבר הכנסת סנה? </w:t>
      </w:r>
    </w:p>
    <w:p w14:paraId="781F826C" w14:textId="77777777" w:rsidR="00000000" w:rsidRDefault="00A03D81">
      <w:pPr>
        <w:pStyle w:val="-"/>
        <w:rPr>
          <w:rtl/>
        </w:rPr>
      </w:pPr>
      <w:r>
        <w:rPr>
          <w:rtl/>
        </w:rPr>
        <w:br/>
      </w:r>
      <w:bookmarkStart w:id="248" w:name="FS000000454T16_02_2004_19_46_03C"/>
      <w:bookmarkEnd w:id="248"/>
      <w:r>
        <w:rPr>
          <w:rtl/>
        </w:rPr>
        <w:t>אפרים סנה (העבודה-מימד):</w:t>
      </w:r>
    </w:p>
    <w:p w14:paraId="6BDB50C8" w14:textId="77777777" w:rsidR="00000000" w:rsidRDefault="00A03D81">
      <w:pPr>
        <w:pStyle w:val="a0"/>
        <w:rPr>
          <w:rtl/>
        </w:rPr>
      </w:pPr>
    </w:p>
    <w:p w14:paraId="57B70A0E" w14:textId="77777777" w:rsidR="00000000" w:rsidRDefault="00A03D81">
      <w:pPr>
        <w:pStyle w:val="a0"/>
        <w:rPr>
          <w:rFonts w:hint="cs"/>
          <w:rtl/>
        </w:rPr>
      </w:pPr>
      <w:r>
        <w:rPr>
          <w:rFonts w:hint="cs"/>
          <w:rtl/>
        </w:rPr>
        <w:t>- - אבל לו לא נתת את זה.</w:t>
      </w:r>
    </w:p>
    <w:p w14:paraId="2409AF9A" w14:textId="77777777" w:rsidR="00000000" w:rsidRDefault="00A03D81">
      <w:pPr>
        <w:pStyle w:val="af0"/>
        <w:rPr>
          <w:rtl/>
        </w:rPr>
      </w:pPr>
      <w:r>
        <w:rPr>
          <w:rtl/>
        </w:rPr>
        <w:br/>
        <w:t>יצחק כהן (ש"ס):</w:t>
      </w:r>
    </w:p>
    <w:p w14:paraId="22A26BBB" w14:textId="77777777" w:rsidR="00000000" w:rsidRDefault="00A03D81">
      <w:pPr>
        <w:pStyle w:val="a0"/>
        <w:rPr>
          <w:rtl/>
        </w:rPr>
      </w:pPr>
    </w:p>
    <w:p w14:paraId="4C0BB508" w14:textId="77777777" w:rsidR="00000000" w:rsidRDefault="00A03D81">
      <w:pPr>
        <w:pStyle w:val="a0"/>
        <w:rPr>
          <w:rFonts w:hint="cs"/>
          <w:rtl/>
        </w:rPr>
      </w:pPr>
      <w:r>
        <w:rPr>
          <w:rFonts w:hint="cs"/>
          <w:rtl/>
        </w:rPr>
        <w:t>- - -</w:t>
      </w:r>
    </w:p>
    <w:p w14:paraId="782CD469" w14:textId="77777777" w:rsidR="00000000" w:rsidRDefault="00A03D81">
      <w:pPr>
        <w:pStyle w:val="-"/>
        <w:rPr>
          <w:rtl/>
        </w:rPr>
      </w:pPr>
      <w:r>
        <w:rPr>
          <w:rtl/>
        </w:rPr>
        <w:br/>
      </w:r>
      <w:bookmarkStart w:id="249" w:name="FS000000454T16_02_2004_19_46_36C"/>
      <w:bookmarkEnd w:id="249"/>
      <w:r>
        <w:rPr>
          <w:rtl/>
        </w:rPr>
        <w:t>אפרים סנה (העבודה-מימד):</w:t>
      </w:r>
    </w:p>
    <w:p w14:paraId="6ADDBE8C" w14:textId="77777777" w:rsidR="00000000" w:rsidRDefault="00A03D81">
      <w:pPr>
        <w:pStyle w:val="a0"/>
        <w:rPr>
          <w:rtl/>
        </w:rPr>
      </w:pPr>
    </w:p>
    <w:p w14:paraId="57E3EB2E" w14:textId="77777777" w:rsidR="00000000" w:rsidRDefault="00A03D81">
      <w:pPr>
        <w:pStyle w:val="a0"/>
        <w:rPr>
          <w:rFonts w:hint="cs"/>
          <w:rtl/>
        </w:rPr>
      </w:pPr>
      <w:r>
        <w:rPr>
          <w:rFonts w:hint="cs"/>
          <w:rtl/>
        </w:rPr>
        <w:t xml:space="preserve">ולכן, אומר יותר מזה. אומר יותר מזה - הרשות הפלסטינית היתה מוכנה לפעול נגד הטרור אילו הובטחה לה היציאה </w:t>
      </w:r>
      <w:r>
        <w:rPr>
          <w:rFonts w:hint="cs"/>
          <w:rtl/>
        </w:rPr>
        <w:t>הזאת מעזה - -</w:t>
      </w:r>
    </w:p>
    <w:p w14:paraId="5DC23A52" w14:textId="77777777" w:rsidR="00000000" w:rsidRDefault="00A03D81">
      <w:pPr>
        <w:pStyle w:val="af0"/>
        <w:rPr>
          <w:rtl/>
        </w:rPr>
      </w:pPr>
      <w:r>
        <w:rPr>
          <w:rtl/>
        </w:rPr>
        <w:br/>
        <w:t>קריאה:</w:t>
      </w:r>
    </w:p>
    <w:p w14:paraId="7F444A3B" w14:textId="77777777" w:rsidR="00000000" w:rsidRDefault="00A03D81">
      <w:pPr>
        <w:pStyle w:val="a0"/>
        <w:rPr>
          <w:rtl/>
        </w:rPr>
      </w:pPr>
    </w:p>
    <w:p w14:paraId="79E0AF98" w14:textId="77777777" w:rsidR="00000000" w:rsidRDefault="00A03D81">
      <w:pPr>
        <w:pStyle w:val="a0"/>
        <w:rPr>
          <w:rFonts w:hint="cs"/>
          <w:rtl/>
        </w:rPr>
      </w:pPr>
      <w:r>
        <w:rPr>
          <w:rFonts w:hint="cs"/>
          <w:rtl/>
        </w:rPr>
        <w:t xml:space="preserve">באמת, נו. </w:t>
      </w:r>
    </w:p>
    <w:p w14:paraId="3BBD454B" w14:textId="77777777" w:rsidR="00000000" w:rsidRDefault="00A03D81">
      <w:pPr>
        <w:pStyle w:val="-"/>
        <w:rPr>
          <w:rtl/>
        </w:rPr>
      </w:pPr>
      <w:r>
        <w:rPr>
          <w:rtl/>
        </w:rPr>
        <w:br/>
      </w:r>
      <w:bookmarkStart w:id="250" w:name="FS000000454T16_02_2004_19_47_21C"/>
      <w:bookmarkEnd w:id="250"/>
      <w:r>
        <w:rPr>
          <w:rtl/>
        </w:rPr>
        <w:t>אפרים סנה (העבודה-מימד):</w:t>
      </w:r>
    </w:p>
    <w:p w14:paraId="67181773" w14:textId="77777777" w:rsidR="00000000" w:rsidRDefault="00A03D81">
      <w:pPr>
        <w:pStyle w:val="a0"/>
        <w:rPr>
          <w:rtl/>
        </w:rPr>
      </w:pPr>
    </w:p>
    <w:p w14:paraId="22488260" w14:textId="77777777" w:rsidR="00000000" w:rsidRDefault="00A03D81">
      <w:pPr>
        <w:pStyle w:val="a0"/>
        <w:rPr>
          <w:rFonts w:hint="cs"/>
          <w:rtl/>
        </w:rPr>
      </w:pPr>
      <w:r>
        <w:rPr>
          <w:rFonts w:hint="cs"/>
          <w:rtl/>
        </w:rPr>
        <w:t>- -  וגם את זה אני אומר לכם מתוך ידיעה, אבל זה לא נעשה - -</w:t>
      </w:r>
    </w:p>
    <w:p w14:paraId="52BE706B" w14:textId="77777777" w:rsidR="00000000" w:rsidRDefault="00A03D81">
      <w:pPr>
        <w:pStyle w:val="af0"/>
        <w:rPr>
          <w:rtl/>
        </w:rPr>
      </w:pPr>
      <w:r>
        <w:rPr>
          <w:rtl/>
        </w:rPr>
        <w:br/>
        <w:t>רוחמה אברהם (הליכוד):</w:t>
      </w:r>
    </w:p>
    <w:p w14:paraId="6EEBA703" w14:textId="77777777" w:rsidR="00000000" w:rsidRDefault="00A03D81">
      <w:pPr>
        <w:pStyle w:val="a0"/>
        <w:rPr>
          <w:rtl/>
        </w:rPr>
      </w:pPr>
    </w:p>
    <w:p w14:paraId="61731EBD" w14:textId="77777777" w:rsidR="00000000" w:rsidRDefault="00A03D81">
      <w:pPr>
        <w:pStyle w:val="a0"/>
        <w:rPr>
          <w:rFonts w:hint="cs"/>
          <w:rtl/>
        </w:rPr>
      </w:pPr>
      <w:r>
        <w:rPr>
          <w:rFonts w:hint="cs"/>
          <w:rtl/>
        </w:rPr>
        <w:t>- - -</w:t>
      </w:r>
    </w:p>
    <w:p w14:paraId="186F3438" w14:textId="77777777" w:rsidR="00000000" w:rsidRDefault="00A03D81">
      <w:pPr>
        <w:pStyle w:val="-"/>
        <w:rPr>
          <w:rtl/>
        </w:rPr>
      </w:pPr>
      <w:r>
        <w:rPr>
          <w:rtl/>
        </w:rPr>
        <w:br/>
      </w:r>
      <w:bookmarkStart w:id="251" w:name="FS000000454T16_02_2004_19_47_51C"/>
      <w:bookmarkEnd w:id="251"/>
      <w:r>
        <w:rPr>
          <w:rtl/>
        </w:rPr>
        <w:t>אפרים סנה (העבודה-מימד):</w:t>
      </w:r>
    </w:p>
    <w:p w14:paraId="7D330FF9" w14:textId="77777777" w:rsidR="00000000" w:rsidRDefault="00A03D81">
      <w:pPr>
        <w:pStyle w:val="a0"/>
        <w:rPr>
          <w:rtl/>
        </w:rPr>
      </w:pPr>
    </w:p>
    <w:p w14:paraId="2AF8B62D" w14:textId="77777777" w:rsidR="00000000" w:rsidRDefault="00A03D81">
      <w:pPr>
        <w:pStyle w:val="a0"/>
        <w:rPr>
          <w:rFonts w:hint="cs"/>
          <w:rtl/>
        </w:rPr>
      </w:pPr>
      <w:r>
        <w:rPr>
          <w:rFonts w:hint="cs"/>
          <w:rtl/>
        </w:rPr>
        <w:t>- - דבר לא נעשה. וכך נרקם המיתוס הכוזב שאין פרטנר. אדוני ראש הממשלה, אתה פשוט ל</w:t>
      </w:r>
      <w:r>
        <w:rPr>
          <w:rFonts w:hint="cs"/>
          <w:rtl/>
        </w:rPr>
        <w:t xml:space="preserve">א רצית הסדר. לו רצית - היית משיג אותו. </w:t>
      </w:r>
    </w:p>
    <w:p w14:paraId="2271936C" w14:textId="77777777" w:rsidR="00000000" w:rsidRDefault="00A03D81">
      <w:pPr>
        <w:pStyle w:val="a0"/>
        <w:rPr>
          <w:rFonts w:hint="cs"/>
          <w:rtl/>
        </w:rPr>
      </w:pPr>
    </w:p>
    <w:p w14:paraId="7A315D1D" w14:textId="77777777" w:rsidR="00000000" w:rsidRDefault="00A03D81">
      <w:pPr>
        <w:pStyle w:val="a0"/>
        <w:rPr>
          <w:rFonts w:hint="cs"/>
          <w:rtl/>
        </w:rPr>
      </w:pPr>
      <w:r>
        <w:rPr>
          <w:rFonts w:hint="cs"/>
          <w:rtl/>
        </w:rPr>
        <w:t>עכשיו אתה עוסק בתוכנית ההינתקות, וגם פה החבר'ה האלה מימין, שעושים לך את המוות באמת, הם פשוט לא מבינים את העניין. אתה רוצה לנצל את שנת הבחירות בארצות-הברית כדי לקבע את המציאות בשטח לפי ראות עיניך -  ואתה הלוא אמן ההט</w:t>
      </w:r>
      <w:r>
        <w:rPr>
          <w:rFonts w:hint="cs"/>
          <w:rtl/>
        </w:rPr>
        <w:t xml:space="preserve">עיה הטקטית. אתה חושף את התוכנית בעזה, אבל מה יהיה בגדה - אף אחד לא מדבר. מדוע? כי שם מונח הצעד החמור האמיתי שהולך לקרות. </w:t>
      </w:r>
    </w:p>
    <w:p w14:paraId="52CE1B4B" w14:textId="77777777" w:rsidR="00000000" w:rsidRDefault="00A03D81">
      <w:pPr>
        <w:pStyle w:val="a0"/>
        <w:rPr>
          <w:rFonts w:hint="cs"/>
          <w:rtl/>
        </w:rPr>
      </w:pPr>
    </w:p>
    <w:p w14:paraId="47F9EC87" w14:textId="77777777" w:rsidR="00000000" w:rsidRDefault="00A03D81">
      <w:pPr>
        <w:pStyle w:val="a0"/>
        <w:rPr>
          <w:rFonts w:hint="cs"/>
          <w:rtl/>
        </w:rPr>
      </w:pPr>
      <w:r>
        <w:rPr>
          <w:rFonts w:hint="cs"/>
          <w:rtl/>
        </w:rPr>
        <w:t>עוד לא נחשפה לנו התוכנית, אבל אנחנו יכולים לגלות - חמש התנחלויות מוצעות לפינוי בגדה. חמש מתוך 140 - אף לא מאחז בלתי חוקי אחד. איזה חמ</w:t>
      </w:r>
      <w:r>
        <w:rPr>
          <w:rFonts w:hint="cs"/>
          <w:rtl/>
        </w:rPr>
        <w:t>ש? גנים, כדים, שא-נור וחומש, ועוד אחת שכפי שאומרים "הגששים", עד היום לא יודעים איפה היא. אבל, על הארבע האלה אנחנו יודעים. מי שמסתכל במפה - ואני רואה שחבר הכנסת אורי אריאל צוחק, והוא יודע למה - מבין מדוע הארבע האלה: כי הן מפריעות ליצור את הקנטון של ג'נין-שכ</w:t>
      </w:r>
      <w:r>
        <w:rPr>
          <w:rFonts w:hint="cs"/>
          <w:rtl/>
        </w:rPr>
        <w:t xml:space="preserve">ם. כל היתר מיועד לעשות עסקה - הניחו לי ביהודה ובשומרון, ותקבלו את עזה. </w:t>
      </w:r>
    </w:p>
    <w:p w14:paraId="59F3E08A" w14:textId="77777777" w:rsidR="00000000" w:rsidRDefault="00A03D81">
      <w:pPr>
        <w:pStyle w:val="a0"/>
        <w:rPr>
          <w:rFonts w:hint="cs"/>
          <w:rtl/>
        </w:rPr>
      </w:pPr>
    </w:p>
    <w:p w14:paraId="7BFA04BE" w14:textId="77777777" w:rsidR="00000000" w:rsidRDefault="00A03D81">
      <w:pPr>
        <w:pStyle w:val="a0"/>
        <w:rPr>
          <w:rFonts w:hint="cs"/>
          <w:rtl/>
        </w:rPr>
      </w:pPr>
      <w:r>
        <w:rPr>
          <w:rFonts w:hint="cs"/>
          <w:rtl/>
        </w:rPr>
        <w:t>זה התרגיל. הוא לא נחשף, אבל כמו היריון, אפשר להסתיר אותו זמן מוגבל. בסוף זה יתגלה. זה לא מעשי, זה לא יעבוד, זה לא יפסיק את הטרור, זה לא ימנע את הבידוד הבין-לאומי שלנו. זה ייגמר רע. יב</w:t>
      </w:r>
      <w:r>
        <w:rPr>
          <w:rFonts w:hint="cs"/>
          <w:rtl/>
        </w:rPr>
        <w:t xml:space="preserve">ואו פה השליחים השבוע - השליחים האמריקנים - אינני יודע אם תגוללו בפניהם את כל המהלכים, אבל גם אותם אי-אפשר למרוח בלי גבול. אינכם רוצים הסדר, כי אינכם מוכנים לשלם את מחירו, וכך זה נראה. </w:t>
      </w:r>
    </w:p>
    <w:p w14:paraId="4194DB78" w14:textId="77777777" w:rsidR="00000000" w:rsidRDefault="00A03D81">
      <w:pPr>
        <w:pStyle w:val="a0"/>
        <w:rPr>
          <w:rFonts w:hint="cs"/>
          <w:rtl/>
        </w:rPr>
      </w:pPr>
    </w:p>
    <w:p w14:paraId="06B45A8C" w14:textId="77777777" w:rsidR="00000000" w:rsidRDefault="00A03D81">
      <w:pPr>
        <w:pStyle w:val="a0"/>
        <w:rPr>
          <w:rFonts w:hint="cs"/>
          <w:rtl/>
        </w:rPr>
      </w:pPr>
      <w:r>
        <w:rPr>
          <w:rFonts w:hint="cs"/>
          <w:rtl/>
        </w:rPr>
        <w:t>ולכן, אנחנו עדיין נתונים היום בעימות דמים, האידיאולוגיה התאצ'ריסטית המ</w:t>
      </w:r>
      <w:r>
        <w:rPr>
          <w:rFonts w:hint="cs"/>
          <w:rtl/>
        </w:rPr>
        <w:t>ופלגת של שר האוצר מובילה אתכם לדרך שהיא לא יהודית ולא אנושית, שאין בה גרם אחד של חמלה על אנשים חלשים - גרם אחד של חמלה אין במדיניות שלכם - וכך אתם עומדים שנה אחרי, ויש בעם רוח גדולה. היא עוד לא שוטפת אתכם, אבל זה יבוא. המדינה הזאת הולכת ובשלה למהפך גדול. ו</w:t>
      </w:r>
      <w:r>
        <w:rPr>
          <w:rFonts w:hint="cs"/>
          <w:rtl/>
        </w:rPr>
        <w:t>הרוב שיש לכם בבית הזה יוצר דימוי מטעה. תקשיבו למה שקורה בעם. זמנכם קצוב.</w:t>
      </w:r>
    </w:p>
    <w:p w14:paraId="50025911" w14:textId="77777777" w:rsidR="00000000" w:rsidRDefault="00A03D81">
      <w:pPr>
        <w:pStyle w:val="af1"/>
        <w:rPr>
          <w:rtl/>
        </w:rPr>
      </w:pPr>
      <w:r>
        <w:rPr>
          <w:rtl/>
        </w:rPr>
        <w:br/>
        <w:t>היו"ר אתי לבני:</w:t>
      </w:r>
    </w:p>
    <w:p w14:paraId="051FC176" w14:textId="77777777" w:rsidR="00000000" w:rsidRDefault="00A03D81">
      <w:pPr>
        <w:pStyle w:val="a0"/>
        <w:rPr>
          <w:rtl/>
        </w:rPr>
      </w:pPr>
    </w:p>
    <w:p w14:paraId="2E4D8F01" w14:textId="77777777" w:rsidR="00000000" w:rsidRDefault="00A03D81">
      <w:pPr>
        <w:pStyle w:val="a0"/>
        <w:rPr>
          <w:rFonts w:hint="cs"/>
          <w:rtl/>
        </w:rPr>
      </w:pPr>
      <w:r>
        <w:rPr>
          <w:rFonts w:hint="cs"/>
          <w:rtl/>
        </w:rPr>
        <w:t>אני מוסיפה לך - יש לך זכות עוד לשתי דקות, על חשבון ראש הממשלה.</w:t>
      </w:r>
    </w:p>
    <w:p w14:paraId="7073E99C" w14:textId="77777777" w:rsidR="00000000" w:rsidRDefault="00A03D81">
      <w:pPr>
        <w:pStyle w:val="-"/>
        <w:rPr>
          <w:rtl/>
        </w:rPr>
      </w:pPr>
      <w:r>
        <w:rPr>
          <w:rtl/>
        </w:rPr>
        <w:br/>
      </w:r>
      <w:bookmarkStart w:id="252" w:name="FS000000454T16_02_2004_20_03_38C"/>
      <w:bookmarkEnd w:id="252"/>
      <w:r>
        <w:rPr>
          <w:rtl/>
        </w:rPr>
        <w:t>אפרים סנה (העבודה-מימד):</w:t>
      </w:r>
    </w:p>
    <w:p w14:paraId="29D5F41E" w14:textId="77777777" w:rsidR="00000000" w:rsidRDefault="00A03D81">
      <w:pPr>
        <w:pStyle w:val="a0"/>
        <w:rPr>
          <w:rtl/>
        </w:rPr>
      </w:pPr>
    </w:p>
    <w:p w14:paraId="1002F2DA" w14:textId="77777777" w:rsidR="00000000" w:rsidRDefault="00A03D81">
      <w:pPr>
        <w:pStyle w:val="a0"/>
        <w:rPr>
          <w:rFonts w:hint="cs"/>
          <w:rtl/>
        </w:rPr>
      </w:pPr>
      <w:r>
        <w:rPr>
          <w:rFonts w:hint="cs"/>
          <w:rtl/>
        </w:rPr>
        <w:t xml:space="preserve">אני מוסר את זה לנציג הבא של מפלגתי. </w:t>
      </w:r>
    </w:p>
    <w:p w14:paraId="5C2B4167" w14:textId="77777777" w:rsidR="00000000" w:rsidRDefault="00A03D81">
      <w:pPr>
        <w:pStyle w:val="af1"/>
        <w:rPr>
          <w:rtl/>
        </w:rPr>
      </w:pPr>
      <w:r>
        <w:rPr>
          <w:rtl/>
        </w:rPr>
        <w:br/>
        <w:t>היו"ר אתי לבני:</w:t>
      </w:r>
    </w:p>
    <w:p w14:paraId="0278ECB4" w14:textId="77777777" w:rsidR="00000000" w:rsidRDefault="00A03D81">
      <w:pPr>
        <w:pStyle w:val="a0"/>
        <w:rPr>
          <w:rtl/>
        </w:rPr>
      </w:pPr>
    </w:p>
    <w:p w14:paraId="741D7886" w14:textId="77777777" w:rsidR="00000000" w:rsidRDefault="00A03D81">
      <w:pPr>
        <w:pStyle w:val="a0"/>
        <w:rPr>
          <w:rFonts w:hint="cs"/>
          <w:rtl/>
        </w:rPr>
      </w:pPr>
      <w:r>
        <w:rPr>
          <w:rFonts w:hint="cs"/>
          <w:rtl/>
        </w:rPr>
        <w:t xml:space="preserve">תודה רבה. חבר הכנסת </w:t>
      </w:r>
      <w:r>
        <w:rPr>
          <w:rFonts w:hint="cs"/>
          <w:rtl/>
        </w:rPr>
        <w:t xml:space="preserve">אילן ליבוביץ, בבקשה, ארבע דקות. </w:t>
      </w:r>
    </w:p>
    <w:p w14:paraId="29A5A34C" w14:textId="77777777" w:rsidR="00000000" w:rsidRDefault="00A03D81">
      <w:pPr>
        <w:pStyle w:val="a"/>
        <w:rPr>
          <w:rtl/>
        </w:rPr>
      </w:pPr>
      <w:r>
        <w:rPr>
          <w:rtl/>
        </w:rPr>
        <w:br/>
      </w:r>
      <w:bookmarkStart w:id="253" w:name="FS000001052T16_02_2004_20_04_20"/>
      <w:bookmarkStart w:id="254" w:name="_Toc79902425"/>
      <w:bookmarkEnd w:id="253"/>
      <w:r>
        <w:rPr>
          <w:rtl/>
        </w:rPr>
        <w:t>אילן ליבוביץ (שינוי):</w:t>
      </w:r>
      <w:bookmarkEnd w:id="254"/>
    </w:p>
    <w:p w14:paraId="52765354" w14:textId="77777777" w:rsidR="00000000" w:rsidRDefault="00A03D81">
      <w:pPr>
        <w:pStyle w:val="a0"/>
        <w:rPr>
          <w:rtl/>
        </w:rPr>
      </w:pPr>
    </w:p>
    <w:p w14:paraId="2067AA9D" w14:textId="77777777" w:rsidR="00000000" w:rsidRDefault="00A03D81">
      <w:pPr>
        <w:pStyle w:val="a0"/>
        <w:rPr>
          <w:rFonts w:hint="cs"/>
          <w:rtl/>
        </w:rPr>
      </w:pPr>
      <w:r>
        <w:rPr>
          <w:rFonts w:hint="cs"/>
          <w:rtl/>
        </w:rPr>
        <w:t xml:space="preserve">גברתי היושבת-ראש, אדוני ראש הממשלה, רבותי השרים, חברי הכנסת, איך אמר המשורר? עוד ארוכה הדרך. רק שנה עברה מאז כינונה של הממשלה, ואי-אפשר לעשות מהפכה או לשנות את העולם ביום אחד. עוד ארוכה הדרך. </w:t>
      </w:r>
    </w:p>
    <w:p w14:paraId="44090E7E" w14:textId="77777777" w:rsidR="00000000" w:rsidRDefault="00A03D81">
      <w:pPr>
        <w:pStyle w:val="a0"/>
        <w:rPr>
          <w:rFonts w:hint="cs"/>
          <w:rtl/>
        </w:rPr>
      </w:pPr>
    </w:p>
    <w:p w14:paraId="2A7DE03A" w14:textId="77777777" w:rsidR="00000000" w:rsidRDefault="00A03D81">
      <w:pPr>
        <w:pStyle w:val="a0"/>
        <w:rPr>
          <w:rFonts w:hint="cs"/>
          <w:rtl/>
        </w:rPr>
      </w:pPr>
      <w:r>
        <w:rPr>
          <w:rFonts w:hint="cs"/>
          <w:rtl/>
        </w:rPr>
        <w:t xml:space="preserve">דיבר </w:t>
      </w:r>
      <w:r>
        <w:rPr>
          <w:rFonts w:hint="cs"/>
          <w:rtl/>
        </w:rPr>
        <w:t>כאן קודמי, חבר הכנסת אפרים סנה - - -</w:t>
      </w:r>
    </w:p>
    <w:p w14:paraId="3A0FCC7D" w14:textId="77777777" w:rsidR="00000000" w:rsidRDefault="00A03D81">
      <w:pPr>
        <w:pStyle w:val="af0"/>
        <w:rPr>
          <w:rtl/>
        </w:rPr>
      </w:pPr>
      <w:r>
        <w:rPr>
          <w:rtl/>
        </w:rPr>
        <w:br/>
        <w:t>קולט אביטל (העבודה-מימד):</w:t>
      </w:r>
    </w:p>
    <w:p w14:paraId="0B24B2D4" w14:textId="77777777" w:rsidR="00000000" w:rsidRDefault="00A03D81">
      <w:pPr>
        <w:pStyle w:val="a0"/>
        <w:rPr>
          <w:rtl/>
        </w:rPr>
      </w:pPr>
    </w:p>
    <w:p w14:paraId="19ED1335" w14:textId="77777777" w:rsidR="00000000" w:rsidRDefault="00A03D81">
      <w:pPr>
        <w:pStyle w:val="a0"/>
        <w:rPr>
          <w:rFonts w:hint="cs"/>
          <w:rtl/>
        </w:rPr>
      </w:pPr>
      <w:r>
        <w:rPr>
          <w:rFonts w:hint="cs"/>
          <w:rtl/>
        </w:rPr>
        <w:t>לפחות לשנות את העולם בצורה סדירה.</w:t>
      </w:r>
    </w:p>
    <w:p w14:paraId="3706A7D4" w14:textId="77777777" w:rsidR="00000000" w:rsidRDefault="00A03D81">
      <w:pPr>
        <w:pStyle w:val="-"/>
        <w:rPr>
          <w:rtl/>
        </w:rPr>
      </w:pPr>
      <w:r>
        <w:rPr>
          <w:rtl/>
        </w:rPr>
        <w:br/>
      </w:r>
      <w:bookmarkStart w:id="255" w:name="FS000001052T16_02_2004_20_05_33C"/>
      <w:bookmarkEnd w:id="255"/>
      <w:r>
        <w:rPr>
          <w:rtl/>
        </w:rPr>
        <w:t>אילן ליבוביץ (שינוי):</w:t>
      </w:r>
    </w:p>
    <w:p w14:paraId="1561461C" w14:textId="77777777" w:rsidR="00000000" w:rsidRDefault="00A03D81">
      <w:pPr>
        <w:pStyle w:val="a0"/>
        <w:rPr>
          <w:rtl/>
        </w:rPr>
      </w:pPr>
    </w:p>
    <w:p w14:paraId="4FCB6EB2" w14:textId="77777777" w:rsidR="00000000" w:rsidRDefault="00A03D81">
      <w:pPr>
        <w:pStyle w:val="a0"/>
        <w:rPr>
          <w:rFonts w:hint="cs"/>
          <w:rtl/>
        </w:rPr>
      </w:pPr>
      <w:r>
        <w:rPr>
          <w:rFonts w:hint="cs"/>
          <w:rtl/>
        </w:rPr>
        <w:t>אתם הייתם, עד לפני שנה הייתם חברים בממשלה, ולא ראיתי שקידמתם כל כך את המדינה או את השלום, או משהו. אני רק זוכר שבתקופתו של שר הביטחון</w:t>
      </w:r>
      <w:r>
        <w:rPr>
          <w:rFonts w:hint="cs"/>
          <w:rtl/>
        </w:rPr>
        <w:t xml:space="preserve"> הקודם, חבר הכנסת בן-אליעזר, הוא דיבר מצד אחד על פינוי מאחזים, ומצד שני אישר הקמת מאחזים חדשים. </w:t>
      </w:r>
    </w:p>
    <w:p w14:paraId="4A628A4A" w14:textId="77777777" w:rsidR="00000000" w:rsidRDefault="00A03D81">
      <w:pPr>
        <w:pStyle w:val="af0"/>
        <w:rPr>
          <w:rtl/>
        </w:rPr>
      </w:pPr>
      <w:r>
        <w:rPr>
          <w:rtl/>
        </w:rPr>
        <w:br/>
        <w:t>בנימין בן-אליעזר (העבודה-מימד):</w:t>
      </w:r>
    </w:p>
    <w:p w14:paraId="41601ABD" w14:textId="77777777" w:rsidR="00000000" w:rsidRDefault="00A03D81">
      <w:pPr>
        <w:pStyle w:val="a0"/>
        <w:rPr>
          <w:rtl/>
        </w:rPr>
      </w:pPr>
    </w:p>
    <w:p w14:paraId="1EEEA70B" w14:textId="77777777" w:rsidR="00000000" w:rsidRDefault="00A03D81">
      <w:pPr>
        <w:pStyle w:val="a0"/>
        <w:rPr>
          <w:rFonts w:hint="cs"/>
          <w:rtl/>
        </w:rPr>
      </w:pPr>
      <w:r>
        <w:rPr>
          <w:rFonts w:hint="cs"/>
          <w:rtl/>
        </w:rPr>
        <w:t>שקרן. שקרן.</w:t>
      </w:r>
    </w:p>
    <w:p w14:paraId="448B176E" w14:textId="77777777" w:rsidR="00000000" w:rsidRDefault="00A03D81">
      <w:pPr>
        <w:pStyle w:val="-"/>
        <w:rPr>
          <w:rtl/>
        </w:rPr>
      </w:pPr>
      <w:r>
        <w:rPr>
          <w:rtl/>
        </w:rPr>
        <w:br/>
      </w:r>
      <w:bookmarkStart w:id="256" w:name="FS000001052T16_02_2004_20_09_13C"/>
      <w:bookmarkEnd w:id="256"/>
      <w:r>
        <w:rPr>
          <w:rtl/>
        </w:rPr>
        <w:t>אילן ליבוביץ (שינוי):</w:t>
      </w:r>
    </w:p>
    <w:p w14:paraId="270EA6E9" w14:textId="77777777" w:rsidR="00000000" w:rsidRDefault="00A03D81">
      <w:pPr>
        <w:pStyle w:val="a0"/>
        <w:rPr>
          <w:rtl/>
        </w:rPr>
      </w:pPr>
    </w:p>
    <w:p w14:paraId="78260B36" w14:textId="77777777" w:rsidR="00000000" w:rsidRDefault="00A03D81">
      <w:pPr>
        <w:pStyle w:val="a0"/>
        <w:rPr>
          <w:rFonts w:hint="cs"/>
          <w:rtl/>
        </w:rPr>
      </w:pPr>
      <w:r>
        <w:rPr>
          <w:rFonts w:hint="cs"/>
          <w:rtl/>
        </w:rPr>
        <w:t xml:space="preserve">אתה רוצה שאני אביא לך - - </w:t>
      </w:r>
    </w:p>
    <w:p w14:paraId="66891D43" w14:textId="77777777" w:rsidR="00000000" w:rsidRDefault="00A03D81">
      <w:pPr>
        <w:pStyle w:val="af0"/>
        <w:rPr>
          <w:rtl/>
        </w:rPr>
      </w:pPr>
      <w:r>
        <w:rPr>
          <w:rtl/>
        </w:rPr>
        <w:br/>
        <w:t>בנימין בן-אליעזר (העבודה-מימד):</w:t>
      </w:r>
    </w:p>
    <w:p w14:paraId="35347CEA" w14:textId="77777777" w:rsidR="00000000" w:rsidRDefault="00A03D81">
      <w:pPr>
        <w:pStyle w:val="a0"/>
        <w:rPr>
          <w:rtl/>
        </w:rPr>
      </w:pPr>
    </w:p>
    <w:p w14:paraId="39A8F43A" w14:textId="77777777" w:rsidR="00000000" w:rsidRDefault="00A03D81">
      <w:pPr>
        <w:pStyle w:val="a0"/>
        <w:rPr>
          <w:rFonts w:hint="cs"/>
          <w:rtl/>
        </w:rPr>
      </w:pPr>
      <w:r>
        <w:rPr>
          <w:rFonts w:hint="cs"/>
          <w:rtl/>
        </w:rPr>
        <w:t xml:space="preserve">שקרן. שקרן. שקרן. </w:t>
      </w:r>
    </w:p>
    <w:p w14:paraId="21AE1908" w14:textId="77777777" w:rsidR="00000000" w:rsidRDefault="00A03D81">
      <w:pPr>
        <w:pStyle w:val="-"/>
        <w:rPr>
          <w:rtl/>
        </w:rPr>
      </w:pPr>
      <w:r>
        <w:rPr>
          <w:rtl/>
        </w:rPr>
        <w:br/>
      </w:r>
      <w:bookmarkStart w:id="257" w:name="FS000001052T16_02_2004_20_09_58C"/>
      <w:bookmarkEnd w:id="257"/>
      <w:r>
        <w:rPr>
          <w:rtl/>
        </w:rPr>
        <w:t>אילן ליב</w:t>
      </w:r>
      <w:r>
        <w:rPr>
          <w:rtl/>
        </w:rPr>
        <w:t>וביץ (שינוי):</w:t>
      </w:r>
    </w:p>
    <w:p w14:paraId="2F031815" w14:textId="77777777" w:rsidR="00000000" w:rsidRDefault="00A03D81">
      <w:pPr>
        <w:pStyle w:val="a0"/>
        <w:rPr>
          <w:rtl/>
        </w:rPr>
      </w:pPr>
    </w:p>
    <w:p w14:paraId="24BF9EBE" w14:textId="77777777" w:rsidR="00000000" w:rsidRDefault="00A03D81">
      <w:pPr>
        <w:pStyle w:val="a0"/>
        <w:rPr>
          <w:rFonts w:hint="cs"/>
          <w:rtl/>
        </w:rPr>
      </w:pPr>
      <w:r>
        <w:rPr>
          <w:rFonts w:hint="cs"/>
          <w:rtl/>
        </w:rPr>
        <w:t xml:space="preserve">- -  יש גם פרוטוקולים של ישיבות ממשלה. </w:t>
      </w:r>
    </w:p>
    <w:p w14:paraId="6639B2F1" w14:textId="77777777" w:rsidR="00000000" w:rsidRDefault="00A03D81">
      <w:pPr>
        <w:pStyle w:val="af0"/>
        <w:rPr>
          <w:rtl/>
        </w:rPr>
      </w:pPr>
      <w:r>
        <w:rPr>
          <w:rtl/>
        </w:rPr>
        <w:br/>
        <w:t>בנימין בן-אליעזר (העבודה-מימד):</w:t>
      </w:r>
    </w:p>
    <w:p w14:paraId="4E92B22C" w14:textId="77777777" w:rsidR="00000000" w:rsidRDefault="00A03D81">
      <w:pPr>
        <w:pStyle w:val="a0"/>
        <w:rPr>
          <w:rtl/>
        </w:rPr>
      </w:pPr>
    </w:p>
    <w:p w14:paraId="6CCA2E07" w14:textId="77777777" w:rsidR="00000000" w:rsidRDefault="00A03D81">
      <w:pPr>
        <w:pStyle w:val="a0"/>
        <w:rPr>
          <w:rFonts w:hint="cs"/>
          <w:rtl/>
        </w:rPr>
      </w:pPr>
      <w:r>
        <w:rPr>
          <w:rFonts w:hint="cs"/>
          <w:rtl/>
        </w:rPr>
        <w:t>שקרן. שקרן.</w:t>
      </w:r>
    </w:p>
    <w:p w14:paraId="2354BFE6" w14:textId="77777777" w:rsidR="00000000" w:rsidRDefault="00A03D81">
      <w:pPr>
        <w:pStyle w:val="-"/>
        <w:rPr>
          <w:rtl/>
        </w:rPr>
      </w:pPr>
      <w:r>
        <w:rPr>
          <w:rtl/>
        </w:rPr>
        <w:br/>
      </w:r>
      <w:bookmarkStart w:id="258" w:name="FS000001052T16_02_2004_20_10_46C"/>
      <w:bookmarkEnd w:id="258"/>
      <w:r>
        <w:rPr>
          <w:rtl/>
        </w:rPr>
        <w:t>אילן ליבוביץ (שינוי):</w:t>
      </w:r>
    </w:p>
    <w:p w14:paraId="0552B00D" w14:textId="77777777" w:rsidR="00000000" w:rsidRDefault="00A03D81">
      <w:pPr>
        <w:pStyle w:val="a0"/>
        <w:rPr>
          <w:rtl/>
        </w:rPr>
      </w:pPr>
    </w:p>
    <w:p w14:paraId="50389FDD" w14:textId="77777777" w:rsidR="00000000" w:rsidRDefault="00A03D81">
      <w:pPr>
        <w:pStyle w:val="a0"/>
        <w:rPr>
          <w:rFonts w:hint="cs"/>
          <w:rtl/>
        </w:rPr>
      </w:pPr>
      <w:r>
        <w:rPr>
          <w:rFonts w:hint="cs"/>
          <w:rtl/>
        </w:rPr>
        <w:t>אני שקרן? אני אראה לך גם פרוטוקולים ומסמכים של משרד הביטחון בתקופה שאתה היית - - -</w:t>
      </w:r>
    </w:p>
    <w:p w14:paraId="2759C385" w14:textId="77777777" w:rsidR="00000000" w:rsidRDefault="00A03D81">
      <w:pPr>
        <w:pStyle w:val="af0"/>
        <w:rPr>
          <w:rtl/>
        </w:rPr>
      </w:pPr>
      <w:r>
        <w:rPr>
          <w:rtl/>
        </w:rPr>
        <w:br/>
        <w:t>בנימין בן-אליעזר (העבודה-מימד):</w:t>
      </w:r>
    </w:p>
    <w:p w14:paraId="39AE7DD0" w14:textId="77777777" w:rsidR="00000000" w:rsidRDefault="00A03D81">
      <w:pPr>
        <w:pStyle w:val="a0"/>
        <w:rPr>
          <w:rtl/>
        </w:rPr>
      </w:pPr>
    </w:p>
    <w:p w14:paraId="761D6CC0" w14:textId="77777777" w:rsidR="00000000" w:rsidRDefault="00A03D81">
      <w:pPr>
        <w:pStyle w:val="a0"/>
        <w:rPr>
          <w:rFonts w:hint="cs"/>
          <w:rtl/>
        </w:rPr>
      </w:pPr>
      <w:r>
        <w:rPr>
          <w:rFonts w:hint="cs"/>
          <w:rtl/>
        </w:rPr>
        <w:t>שקרן. שקרן. שק</w:t>
      </w:r>
      <w:r>
        <w:rPr>
          <w:rFonts w:hint="cs"/>
          <w:rtl/>
        </w:rPr>
        <w:t>רן.</w:t>
      </w:r>
    </w:p>
    <w:p w14:paraId="61E1F9EF" w14:textId="77777777" w:rsidR="00000000" w:rsidRDefault="00A03D81">
      <w:pPr>
        <w:pStyle w:val="-"/>
        <w:rPr>
          <w:rtl/>
        </w:rPr>
      </w:pPr>
      <w:r>
        <w:rPr>
          <w:rtl/>
        </w:rPr>
        <w:br/>
      </w:r>
      <w:bookmarkStart w:id="259" w:name="FS000001052T16_02_2004_20_11_30C"/>
      <w:bookmarkEnd w:id="259"/>
      <w:r>
        <w:rPr>
          <w:rtl/>
        </w:rPr>
        <w:t>אילן ליבוביץ (שינוי):</w:t>
      </w:r>
    </w:p>
    <w:p w14:paraId="353E2D27" w14:textId="77777777" w:rsidR="00000000" w:rsidRDefault="00A03D81">
      <w:pPr>
        <w:pStyle w:val="a0"/>
        <w:rPr>
          <w:rtl/>
        </w:rPr>
      </w:pPr>
    </w:p>
    <w:p w14:paraId="2D56F727" w14:textId="77777777" w:rsidR="00000000" w:rsidRDefault="00A03D81">
      <w:pPr>
        <w:pStyle w:val="a0"/>
        <w:rPr>
          <w:rFonts w:hint="cs"/>
          <w:rtl/>
        </w:rPr>
      </w:pPr>
      <w:r>
        <w:rPr>
          <w:rFonts w:hint="cs"/>
          <w:rtl/>
        </w:rPr>
        <w:t>- - - דוח מבקר המדינה, שמדבר על העוזר שלך לענייני התיישבות - -</w:t>
      </w:r>
    </w:p>
    <w:p w14:paraId="7C545FAB" w14:textId="77777777" w:rsidR="00000000" w:rsidRDefault="00A03D81">
      <w:pPr>
        <w:pStyle w:val="af0"/>
        <w:rPr>
          <w:rtl/>
        </w:rPr>
      </w:pPr>
      <w:r>
        <w:rPr>
          <w:rtl/>
        </w:rPr>
        <w:br/>
        <w:t>בנימין בן-אליעזר (העבודה-מימד):</w:t>
      </w:r>
    </w:p>
    <w:p w14:paraId="4BE70E6B" w14:textId="77777777" w:rsidR="00000000" w:rsidRDefault="00A03D81">
      <w:pPr>
        <w:pStyle w:val="a0"/>
        <w:rPr>
          <w:rtl/>
        </w:rPr>
      </w:pPr>
    </w:p>
    <w:p w14:paraId="7A20FCE7" w14:textId="77777777" w:rsidR="00000000" w:rsidRDefault="00A03D81">
      <w:pPr>
        <w:pStyle w:val="a0"/>
        <w:rPr>
          <w:rFonts w:hint="cs"/>
          <w:rtl/>
        </w:rPr>
      </w:pPr>
      <w:r>
        <w:rPr>
          <w:rFonts w:hint="cs"/>
          <w:rtl/>
        </w:rPr>
        <w:t>ביזוי. שקרן.</w:t>
      </w:r>
    </w:p>
    <w:p w14:paraId="5E93288C" w14:textId="77777777" w:rsidR="00000000" w:rsidRDefault="00A03D81">
      <w:pPr>
        <w:pStyle w:val="-"/>
        <w:rPr>
          <w:rtl/>
        </w:rPr>
      </w:pPr>
      <w:r>
        <w:rPr>
          <w:rtl/>
        </w:rPr>
        <w:br/>
      </w:r>
      <w:bookmarkStart w:id="260" w:name="FS000001052T16_02_2004_20_14_08C"/>
      <w:bookmarkEnd w:id="260"/>
      <w:r>
        <w:rPr>
          <w:rtl/>
        </w:rPr>
        <w:t>אילן ליבוביץ (שינוי):</w:t>
      </w:r>
    </w:p>
    <w:p w14:paraId="4E875BCC" w14:textId="77777777" w:rsidR="00000000" w:rsidRDefault="00A03D81">
      <w:pPr>
        <w:pStyle w:val="a0"/>
        <w:rPr>
          <w:rFonts w:hint="cs"/>
          <w:rtl/>
        </w:rPr>
      </w:pPr>
    </w:p>
    <w:p w14:paraId="39D99240" w14:textId="77777777" w:rsidR="00000000" w:rsidRDefault="00A03D81">
      <w:pPr>
        <w:pStyle w:val="a0"/>
        <w:rPr>
          <w:rFonts w:hint="cs"/>
          <w:rtl/>
        </w:rPr>
      </w:pPr>
      <w:r>
        <w:rPr>
          <w:rFonts w:hint="cs"/>
          <w:rtl/>
        </w:rPr>
        <w:t xml:space="preserve">- -  שמימן את המאחזים הבלתי-חוקיים. </w:t>
      </w:r>
    </w:p>
    <w:p w14:paraId="6ACC85BA" w14:textId="77777777" w:rsidR="00000000" w:rsidRDefault="00A03D81">
      <w:pPr>
        <w:pStyle w:val="af0"/>
        <w:rPr>
          <w:rtl/>
        </w:rPr>
      </w:pPr>
      <w:r>
        <w:rPr>
          <w:rtl/>
        </w:rPr>
        <w:br/>
        <w:t>בנימין בן-אליעזר (העבודה-מימד):</w:t>
      </w:r>
    </w:p>
    <w:p w14:paraId="433320AA" w14:textId="77777777" w:rsidR="00000000" w:rsidRDefault="00A03D81">
      <w:pPr>
        <w:pStyle w:val="a0"/>
        <w:rPr>
          <w:rtl/>
        </w:rPr>
      </w:pPr>
    </w:p>
    <w:p w14:paraId="1B78E969" w14:textId="77777777" w:rsidR="00000000" w:rsidRDefault="00A03D81">
      <w:pPr>
        <w:pStyle w:val="a0"/>
        <w:rPr>
          <w:rFonts w:hint="cs"/>
          <w:rtl/>
        </w:rPr>
      </w:pPr>
      <w:r>
        <w:rPr>
          <w:rFonts w:hint="cs"/>
          <w:rtl/>
        </w:rPr>
        <w:t xml:space="preserve">שקרן. שקרן. </w:t>
      </w:r>
    </w:p>
    <w:p w14:paraId="089F17D9" w14:textId="77777777" w:rsidR="00000000" w:rsidRDefault="00A03D81">
      <w:pPr>
        <w:pStyle w:val="-"/>
        <w:rPr>
          <w:rtl/>
        </w:rPr>
      </w:pPr>
      <w:r>
        <w:rPr>
          <w:rtl/>
        </w:rPr>
        <w:br/>
      </w:r>
      <w:bookmarkStart w:id="261" w:name="FS000001052T16_02_2004_20_15_07C"/>
      <w:bookmarkEnd w:id="261"/>
      <w:r>
        <w:rPr>
          <w:rtl/>
        </w:rPr>
        <w:t>אילן ליבו</w:t>
      </w:r>
      <w:r>
        <w:rPr>
          <w:rtl/>
        </w:rPr>
        <w:t>ביץ (שינוי):</w:t>
      </w:r>
    </w:p>
    <w:p w14:paraId="5A6283DF" w14:textId="77777777" w:rsidR="00000000" w:rsidRDefault="00A03D81">
      <w:pPr>
        <w:pStyle w:val="a0"/>
        <w:rPr>
          <w:rtl/>
        </w:rPr>
      </w:pPr>
    </w:p>
    <w:p w14:paraId="1069EA04" w14:textId="77777777" w:rsidR="00000000" w:rsidRDefault="00A03D81">
      <w:pPr>
        <w:pStyle w:val="a0"/>
        <w:rPr>
          <w:rFonts w:hint="cs"/>
          <w:rtl/>
        </w:rPr>
      </w:pPr>
      <w:r>
        <w:rPr>
          <w:rFonts w:hint="cs"/>
          <w:rtl/>
        </w:rPr>
        <w:t>אני שקרן... מצד אחד מדבר על פינוי מאחזים - -</w:t>
      </w:r>
    </w:p>
    <w:p w14:paraId="4A43536D" w14:textId="77777777" w:rsidR="00000000" w:rsidRDefault="00A03D81">
      <w:pPr>
        <w:pStyle w:val="af0"/>
        <w:rPr>
          <w:rtl/>
        </w:rPr>
      </w:pPr>
      <w:r>
        <w:rPr>
          <w:rtl/>
        </w:rPr>
        <w:br/>
        <w:t>בנימין בן-אליעזר (העבודה-מימד):</w:t>
      </w:r>
    </w:p>
    <w:p w14:paraId="13E44A60" w14:textId="77777777" w:rsidR="00000000" w:rsidRDefault="00A03D81">
      <w:pPr>
        <w:pStyle w:val="a0"/>
        <w:rPr>
          <w:rtl/>
        </w:rPr>
      </w:pPr>
    </w:p>
    <w:p w14:paraId="38060D2E" w14:textId="77777777" w:rsidR="00000000" w:rsidRDefault="00A03D81">
      <w:pPr>
        <w:pStyle w:val="a0"/>
        <w:rPr>
          <w:rFonts w:hint="cs"/>
          <w:rtl/>
        </w:rPr>
      </w:pPr>
      <w:r>
        <w:rPr>
          <w:rFonts w:hint="cs"/>
          <w:rtl/>
        </w:rPr>
        <w:t xml:space="preserve">הבלוף שלכם. שקרן. שקרן. שקרן. </w:t>
      </w:r>
    </w:p>
    <w:p w14:paraId="5B34826A" w14:textId="77777777" w:rsidR="00000000" w:rsidRDefault="00A03D81">
      <w:pPr>
        <w:pStyle w:val="af1"/>
        <w:rPr>
          <w:rtl/>
        </w:rPr>
      </w:pPr>
      <w:r>
        <w:rPr>
          <w:rtl/>
        </w:rPr>
        <w:br/>
        <w:t>היו"ר אתי לבני:</w:t>
      </w:r>
    </w:p>
    <w:p w14:paraId="087BFB25" w14:textId="77777777" w:rsidR="00000000" w:rsidRDefault="00A03D81">
      <w:pPr>
        <w:pStyle w:val="a0"/>
        <w:rPr>
          <w:rtl/>
        </w:rPr>
      </w:pPr>
    </w:p>
    <w:p w14:paraId="175E7DBB" w14:textId="77777777" w:rsidR="00000000" w:rsidRDefault="00A03D81">
      <w:pPr>
        <w:pStyle w:val="a0"/>
        <w:rPr>
          <w:rFonts w:hint="cs"/>
          <w:rtl/>
        </w:rPr>
      </w:pPr>
      <w:r>
        <w:rPr>
          <w:rFonts w:hint="cs"/>
          <w:rtl/>
        </w:rPr>
        <w:t>תודה רבה. חבר הכנסת בן-אליעזר, או תשב או תצא. תשב בבקשה.</w:t>
      </w:r>
    </w:p>
    <w:p w14:paraId="1F0A26C2" w14:textId="77777777" w:rsidR="00000000" w:rsidRDefault="00A03D81">
      <w:pPr>
        <w:pStyle w:val="af0"/>
        <w:rPr>
          <w:rtl/>
        </w:rPr>
      </w:pPr>
      <w:r>
        <w:rPr>
          <w:rtl/>
        </w:rPr>
        <w:br/>
        <w:t>בנימין בן-אליעזר (העבודה-מימד):</w:t>
      </w:r>
    </w:p>
    <w:p w14:paraId="637DA050" w14:textId="77777777" w:rsidR="00000000" w:rsidRDefault="00A03D81">
      <w:pPr>
        <w:pStyle w:val="a0"/>
        <w:rPr>
          <w:rtl/>
        </w:rPr>
      </w:pPr>
    </w:p>
    <w:p w14:paraId="657C13F9" w14:textId="77777777" w:rsidR="00000000" w:rsidRDefault="00A03D81">
      <w:pPr>
        <w:pStyle w:val="a0"/>
        <w:rPr>
          <w:rFonts w:hint="cs"/>
          <w:rtl/>
        </w:rPr>
      </w:pPr>
      <w:r>
        <w:rPr>
          <w:rFonts w:hint="cs"/>
          <w:rtl/>
        </w:rPr>
        <w:t xml:space="preserve">שקרן. שקרן. </w:t>
      </w:r>
    </w:p>
    <w:p w14:paraId="64171B69" w14:textId="77777777" w:rsidR="00000000" w:rsidRDefault="00A03D81">
      <w:pPr>
        <w:pStyle w:val="-"/>
        <w:rPr>
          <w:rtl/>
        </w:rPr>
      </w:pPr>
      <w:r>
        <w:rPr>
          <w:rtl/>
        </w:rPr>
        <w:br/>
      </w:r>
      <w:bookmarkStart w:id="262" w:name="FS000001052T16_02_2004_20_17_07C"/>
      <w:bookmarkEnd w:id="262"/>
      <w:r>
        <w:rPr>
          <w:rtl/>
        </w:rPr>
        <w:t>אילן ליבו</w:t>
      </w:r>
      <w:r>
        <w:rPr>
          <w:rtl/>
        </w:rPr>
        <w:t>ביץ (שינוי):</w:t>
      </w:r>
    </w:p>
    <w:p w14:paraId="658370D2" w14:textId="77777777" w:rsidR="00000000" w:rsidRDefault="00A03D81">
      <w:pPr>
        <w:pStyle w:val="a0"/>
        <w:rPr>
          <w:rtl/>
        </w:rPr>
      </w:pPr>
    </w:p>
    <w:p w14:paraId="7E8C14C8" w14:textId="77777777" w:rsidR="00000000" w:rsidRDefault="00A03D81">
      <w:pPr>
        <w:pStyle w:val="a0"/>
        <w:rPr>
          <w:rFonts w:hint="cs"/>
          <w:rtl/>
        </w:rPr>
      </w:pPr>
      <w:r>
        <w:rPr>
          <w:rFonts w:hint="cs"/>
          <w:rtl/>
        </w:rPr>
        <w:t>- -  בלתי חוקיים, ומצד שני הקים את המאחזים הבלתי-חוקיים האלה - גם בתקופתך וגם בתקופתו של אהוד ברק - - -</w:t>
      </w:r>
    </w:p>
    <w:p w14:paraId="5F063D75" w14:textId="77777777" w:rsidR="00000000" w:rsidRDefault="00A03D81">
      <w:pPr>
        <w:pStyle w:val="af1"/>
        <w:rPr>
          <w:rtl/>
        </w:rPr>
      </w:pPr>
      <w:r>
        <w:rPr>
          <w:rtl/>
        </w:rPr>
        <w:br/>
        <w:t>היו"ר אתי לבני:</w:t>
      </w:r>
    </w:p>
    <w:p w14:paraId="0D7094A3" w14:textId="77777777" w:rsidR="00000000" w:rsidRDefault="00A03D81">
      <w:pPr>
        <w:pStyle w:val="a0"/>
        <w:rPr>
          <w:rtl/>
        </w:rPr>
      </w:pPr>
    </w:p>
    <w:p w14:paraId="3302F09B" w14:textId="77777777" w:rsidR="00000000" w:rsidRDefault="00A03D81">
      <w:pPr>
        <w:pStyle w:val="a0"/>
        <w:rPr>
          <w:rFonts w:hint="cs"/>
          <w:rtl/>
        </w:rPr>
      </w:pPr>
      <w:r>
        <w:rPr>
          <w:rFonts w:hint="cs"/>
          <w:rtl/>
        </w:rPr>
        <w:t xml:space="preserve">חבר הכנסת בן-אליעזר, אני קוראת אותך לסדר פעם ראשונה. </w:t>
      </w:r>
    </w:p>
    <w:p w14:paraId="12D5376A" w14:textId="77777777" w:rsidR="00000000" w:rsidRDefault="00A03D81">
      <w:pPr>
        <w:pStyle w:val="af0"/>
        <w:rPr>
          <w:rtl/>
        </w:rPr>
      </w:pPr>
      <w:r>
        <w:rPr>
          <w:rtl/>
        </w:rPr>
        <w:br/>
        <w:t>יצחק הרצוג (העבודה-מימד):</w:t>
      </w:r>
    </w:p>
    <w:p w14:paraId="18BB8D77" w14:textId="77777777" w:rsidR="00000000" w:rsidRDefault="00A03D81">
      <w:pPr>
        <w:pStyle w:val="a0"/>
        <w:rPr>
          <w:rtl/>
        </w:rPr>
      </w:pPr>
    </w:p>
    <w:p w14:paraId="6E2ECB4B" w14:textId="77777777" w:rsidR="00000000" w:rsidRDefault="00A03D81">
      <w:pPr>
        <w:pStyle w:val="af0"/>
        <w:rPr>
          <w:rFonts w:hint="cs"/>
          <w:b w:val="0"/>
          <w:bCs w:val="0"/>
          <w:u w:val="none"/>
          <w:rtl/>
        </w:rPr>
      </w:pPr>
      <w:r>
        <w:rPr>
          <w:rFonts w:hint="cs"/>
          <w:b w:val="0"/>
          <w:bCs w:val="0"/>
          <w:u w:val="none"/>
          <w:rtl/>
        </w:rPr>
        <w:tab/>
        <w:t xml:space="preserve">אתה לא אומר אמת. </w:t>
      </w:r>
    </w:p>
    <w:p w14:paraId="1439FDE0" w14:textId="77777777" w:rsidR="00000000" w:rsidRDefault="00A03D81">
      <w:pPr>
        <w:pStyle w:val="af0"/>
        <w:rPr>
          <w:rtl/>
        </w:rPr>
      </w:pPr>
      <w:r>
        <w:rPr>
          <w:rtl/>
        </w:rPr>
        <w:br/>
        <w:t>בנימין בן-אליעזר (</w:t>
      </w:r>
      <w:r>
        <w:rPr>
          <w:rtl/>
        </w:rPr>
        <w:t>העבודה-מימד):</w:t>
      </w:r>
    </w:p>
    <w:p w14:paraId="0FCD3725" w14:textId="77777777" w:rsidR="00000000" w:rsidRDefault="00A03D81">
      <w:pPr>
        <w:pStyle w:val="a0"/>
        <w:rPr>
          <w:rtl/>
        </w:rPr>
      </w:pPr>
    </w:p>
    <w:p w14:paraId="4EC945D5" w14:textId="77777777" w:rsidR="00000000" w:rsidRDefault="00A03D81">
      <w:pPr>
        <w:pStyle w:val="a0"/>
        <w:rPr>
          <w:rFonts w:hint="cs"/>
          <w:rtl/>
        </w:rPr>
      </w:pPr>
      <w:r>
        <w:rPr>
          <w:rFonts w:hint="cs"/>
          <w:rtl/>
        </w:rPr>
        <w:t xml:space="preserve">שקרן. שקרן. </w:t>
      </w:r>
    </w:p>
    <w:p w14:paraId="1A88C97C" w14:textId="77777777" w:rsidR="00000000" w:rsidRDefault="00A03D81">
      <w:pPr>
        <w:pStyle w:val="af1"/>
        <w:rPr>
          <w:rtl/>
        </w:rPr>
      </w:pPr>
      <w:r>
        <w:rPr>
          <w:rtl/>
        </w:rPr>
        <w:br/>
        <w:t>היו"ר אתי לבני:</w:t>
      </w:r>
    </w:p>
    <w:p w14:paraId="0CA64A01" w14:textId="77777777" w:rsidR="00000000" w:rsidRDefault="00A03D81">
      <w:pPr>
        <w:pStyle w:val="a0"/>
        <w:rPr>
          <w:rtl/>
        </w:rPr>
      </w:pPr>
    </w:p>
    <w:p w14:paraId="6271C56E" w14:textId="77777777" w:rsidR="00000000" w:rsidRDefault="00A03D81">
      <w:pPr>
        <w:pStyle w:val="a0"/>
        <w:rPr>
          <w:rFonts w:hint="cs"/>
          <w:rtl/>
        </w:rPr>
      </w:pPr>
      <w:r>
        <w:rPr>
          <w:rFonts w:hint="cs"/>
          <w:rtl/>
        </w:rPr>
        <w:t>חבר הכנסת, פעם שנייה.</w:t>
      </w:r>
    </w:p>
    <w:p w14:paraId="41AFE839" w14:textId="77777777" w:rsidR="00000000" w:rsidRDefault="00A03D81">
      <w:pPr>
        <w:pStyle w:val="-"/>
        <w:rPr>
          <w:rtl/>
        </w:rPr>
      </w:pPr>
      <w:r>
        <w:rPr>
          <w:rtl/>
        </w:rPr>
        <w:br/>
      </w:r>
      <w:bookmarkStart w:id="263" w:name="FS000001052T16_02_2004_20_20_13C"/>
      <w:bookmarkEnd w:id="263"/>
      <w:r>
        <w:rPr>
          <w:rtl/>
        </w:rPr>
        <w:t>אילן ליבוביץ (שינוי):</w:t>
      </w:r>
    </w:p>
    <w:p w14:paraId="146CB5B1" w14:textId="77777777" w:rsidR="00000000" w:rsidRDefault="00A03D81">
      <w:pPr>
        <w:pStyle w:val="a0"/>
        <w:rPr>
          <w:rtl/>
        </w:rPr>
      </w:pPr>
    </w:p>
    <w:p w14:paraId="2982F8C1" w14:textId="77777777" w:rsidR="00000000" w:rsidRDefault="00A03D81">
      <w:pPr>
        <w:pStyle w:val="a0"/>
        <w:rPr>
          <w:rFonts w:hint="cs"/>
          <w:rtl/>
        </w:rPr>
      </w:pPr>
      <w:r>
        <w:rPr>
          <w:rFonts w:hint="cs"/>
          <w:rtl/>
        </w:rPr>
        <w:t xml:space="preserve">בסדר. שמעתי אותך. </w:t>
      </w:r>
    </w:p>
    <w:p w14:paraId="208DD975" w14:textId="77777777" w:rsidR="00000000" w:rsidRDefault="00A03D81">
      <w:pPr>
        <w:pStyle w:val="af0"/>
        <w:rPr>
          <w:rtl/>
        </w:rPr>
      </w:pPr>
      <w:r>
        <w:rPr>
          <w:rFonts w:hint="cs"/>
          <w:rtl/>
        </w:rPr>
        <w:br/>
      </w:r>
      <w:r>
        <w:rPr>
          <w:rFonts w:hint="eastAsia"/>
          <w:rtl/>
        </w:rPr>
        <w:t>בנימין</w:t>
      </w:r>
      <w:r>
        <w:rPr>
          <w:rtl/>
        </w:rPr>
        <w:t xml:space="preserve"> בן-אליעזר (העבודה-מימד):</w:t>
      </w:r>
    </w:p>
    <w:p w14:paraId="7CDC3312" w14:textId="77777777" w:rsidR="00000000" w:rsidRDefault="00A03D81">
      <w:pPr>
        <w:pStyle w:val="a0"/>
        <w:rPr>
          <w:rtl/>
        </w:rPr>
      </w:pPr>
    </w:p>
    <w:p w14:paraId="26A02404" w14:textId="77777777" w:rsidR="00000000" w:rsidRDefault="00A03D81">
      <w:pPr>
        <w:pStyle w:val="a0"/>
        <w:rPr>
          <w:rFonts w:hint="cs"/>
          <w:rtl/>
        </w:rPr>
      </w:pPr>
      <w:r>
        <w:rPr>
          <w:rFonts w:hint="cs"/>
          <w:rtl/>
        </w:rPr>
        <w:t>שקרן עלוב - - -</w:t>
      </w:r>
    </w:p>
    <w:p w14:paraId="68926546" w14:textId="77777777" w:rsidR="00000000" w:rsidRDefault="00A03D81">
      <w:pPr>
        <w:pStyle w:val="af1"/>
        <w:rPr>
          <w:rtl/>
        </w:rPr>
      </w:pPr>
      <w:r>
        <w:rPr>
          <w:rtl/>
        </w:rPr>
        <w:br/>
        <w:t>היו"ר אתי לבני:</w:t>
      </w:r>
    </w:p>
    <w:p w14:paraId="534414A2" w14:textId="77777777" w:rsidR="00000000" w:rsidRDefault="00A03D81">
      <w:pPr>
        <w:pStyle w:val="a0"/>
        <w:rPr>
          <w:rtl/>
        </w:rPr>
      </w:pPr>
    </w:p>
    <w:p w14:paraId="75D85B66" w14:textId="77777777" w:rsidR="00000000" w:rsidRDefault="00A03D81">
      <w:pPr>
        <w:pStyle w:val="a0"/>
        <w:rPr>
          <w:rFonts w:hint="cs"/>
          <w:rtl/>
        </w:rPr>
      </w:pPr>
      <w:r>
        <w:rPr>
          <w:rFonts w:hint="cs"/>
          <w:rtl/>
        </w:rPr>
        <w:t xml:space="preserve">חבר הכנסת בן-אליעזר, אני אוציא אותך. </w:t>
      </w:r>
    </w:p>
    <w:p w14:paraId="08373C03" w14:textId="77777777" w:rsidR="00000000" w:rsidRDefault="00A03D81">
      <w:pPr>
        <w:pStyle w:val="-"/>
        <w:rPr>
          <w:rtl/>
        </w:rPr>
      </w:pPr>
      <w:r>
        <w:rPr>
          <w:rtl/>
        </w:rPr>
        <w:br/>
      </w:r>
      <w:bookmarkStart w:id="264" w:name="FS000001052T16_02_2004_20_21_49C"/>
      <w:bookmarkEnd w:id="264"/>
      <w:r>
        <w:rPr>
          <w:rtl/>
        </w:rPr>
        <w:t>אילן ליבוביץ (שינוי):</w:t>
      </w:r>
    </w:p>
    <w:p w14:paraId="4A05FE8E" w14:textId="77777777" w:rsidR="00000000" w:rsidRDefault="00A03D81">
      <w:pPr>
        <w:pStyle w:val="a0"/>
        <w:rPr>
          <w:rtl/>
        </w:rPr>
      </w:pPr>
    </w:p>
    <w:p w14:paraId="630361A7" w14:textId="77777777" w:rsidR="00000000" w:rsidRDefault="00A03D81">
      <w:pPr>
        <w:pStyle w:val="a0"/>
        <w:rPr>
          <w:rFonts w:hint="cs"/>
          <w:rtl/>
        </w:rPr>
      </w:pPr>
      <w:r>
        <w:rPr>
          <w:rFonts w:hint="cs"/>
          <w:rtl/>
        </w:rPr>
        <w:t>את מוכנה להרגיע</w:t>
      </w:r>
      <w:r>
        <w:rPr>
          <w:rFonts w:hint="cs"/>
          <w:rtl/>
        </w:rPr>
        <w:t xml:space="preserve"> אותו? </w:t>
      </w:r>
    </w:p>
    <w:p w14:paraId="13C63C3B" w14:textId="77777777" w:rsidR="00000000" w:rsidRDefault="00A03D81">
      <w:pPr>
        <w:pStyle w:val="af1"/>
        <w:rPr>
          <w:rtl/>
        </w:rPr>
      </w:pPr>
      <w:r>
        <w:rPr>
          <w:rtl/>
        </w:rPr>
        <w:br/>
        <w:t>היו"ר אתי לבני:</w:t>
      </w:r>
    </w:p>
    <w:p w14:paraId="370160E0" w14:textId="77777777" w:rsidR="00000000" w:rsidRDefault="00A03D81">
      <w:pPr>
        <w:pStyle w:val="a0"/>
        <w:rPr>
          <w:rtl/>
        </w:rPr>
      </w:pPr>
    </w:p>
    <w:p w14:paraId="4AEE491E" w14:textId="77777777" w:rsidR="00000000" w:rsidRDefault="00A03D81">
      <w:pPr>
        <w:pStyle w:val="a0"/>
        <w:rPr>
          <w:rFonts w:hint="cs"/>
          <w:rtl/>
        </w:rPr>
      </w:pPr>
      <w:r>
        <w:rPr>
          <w:rFonts w:hint="cs"/>
          <w:rtl/>
        </w:rPr>
        <w:t xml:space="preserve">אני מבקשת ממך, אני אוציא אותך. </w:t>
      </w:r>
    </w:p>
    <w:p w14:paraId="3277D246" w14:textId="77777777" w:rsidR="00000000" w:rsidRDefault="00A03D81">
      <w:pPr>
        <w:pStyle w:val="af0"/>
        <w:rPr>
          <w:rtl/>
        </w:rPr>
      </w:pPr>
      <w:r>
        <w:rPr>
          <w:rtl/>
        </w:rPr>
        <w:br/>
        <w:t>בנימין בן-אליעזר (העבודה-מימד):</w:t>
      </w:r>
    </w:p>
    <w:p w14:paraId="39CAA11F" w14:textId="77777777" w:rsidR="00000000" w:rsidRDefault="00A03D81">
      <w:pPr>
        <w:pStyle w:val="a0"/>
        <w:rPr>
          <w:rtl/>
        </w:rPr>
      </w:pPr>
    </w:p>
    <w:p w14:paraId="2D93E600" w14:textId="77777777" w:rsidR="00000000" w:rsidRDefault="00A03D81">
      <w:pPr>
        <w:pStyle w:val="a0"/>
        <w:rPr>
          <w:rFonts w:hint="cs"/>
          <w:rtl/>
        </w:rPr>
      </w:pPr>
      <w:r>
        <w:rPr>
          <w:rFonts w:hint="cs"/>
          <w:rtl/>
        </w:rPr>
        <w:t>שקרן - - -</w:t>
      </w:r>
    </w:p>
    <w:p w14:paraId="1DEB4945" w14:textId="77777777" w:rsidR="00000000" w:rsidRDefault="00A03D81">
      <w:pPr>
        <w:pStyle w:val="af1"/>
        <w:rPr>
          <w:rtl/>
        </w:rPr>
      </w:pPr>
      <w:r>
        <w:rPr>
          <w:rtl/>
        </w:rPr>
        <w:br/>
        <w:t>היו"ר אתי לבני:</w:t>
      </w:r>
    </w:p>
    <w:p w14:paraId="6666A98A" w14:textId="77777777" w:rsidR="00000000" w:rsidRDefault="00A03D81">
      <w:pPr>
        <w:pStyle w:val="a0"/>
        <w:rPr>
          <w:rtl/>
        </w:rPr>
      </w:pPr>
    </w:p>
    <w:p w14:paraId="0B830C4C" w14:textId="77777777" w:rsidR="00000000" w:rsidRDefault="00A03D81">
      <w:pPr>
        <w:pStyle w:val="a0"/>
        <w:rPr>
          <w:rFonts w:hint="cs"/>
          <w:rtl/>
        </w:rPr>
      </w:pPr>
      <w:r>
        <w:rPr>
          <w:rFonts w:hint="cs"/>
          <w:rtl/>
        </w:rPr>
        <w:t xml:space="preserve">פעם שלישית. אני מבקשת להוציא אותו. </w:t>
      </w:r>
    </w:p>
    <w:p w14:paraId="3D7B6812" w14:textId="77777777" w:rsidR="00000000" w:rsidRDefault="00A03D81">
      <w:pPr>
        <w:pStyle w:val="af0"/>
        <w:rPr>
          <w:rtl/>
        </w:rPr>
      </w:pPr>
      <w:r>
        <w:rPr>
          <w:rtl/>
        </w:rPr>
        <w:br/>
        <w:t>בנימין בן-אליעזר (העבודה-מימד):</w:t>
      </w:r>
    </w:p>
    <w:p w14:paraId="425457AD" w14:textId="77777777" w:rsidR="00000000" w:rsidRDefault="00A03D81">
      <w:pPr>
        <w:pStyle w:val="a0"/>
        <w:rPr>
          <w:rtl/>
        </w:rPr>
      </w:pPr>
    </w:p>
    <w:p w14:paraId="38B45938" w14:textId="77777777" w:rsidR="00000000" w:rsidRDefault="00A03D81">
      <w:pPr>
        <w:pStyle w:val="a0"/>
        <w:ind w:firstLine="0"/>
        <w:rPr>
          <w:rFonts w:hint="cs"/>
          <w:rtl/>
        </w:rPr>
      </w:pPr>
      <w:r>
        <w:rPr>
          <w:rFonts w:hint="cs"/>
          <w:rtl/>
        </w:rPr>
        <w:tab/>
        <w:t xml:space="preserve">שקרן עלוב. שקרן, זה מה שאתם מוכרים פה. לך מפה. שקרן. </w:t>
      </w:r>
    </w:p>
    <w:p w14:paraId="79CF9D38" w14:textId="77777777" w:rsidR="00000000" w:rsidRDefault="00A03D81">
      <w:pPr>
        <w:pStyle w:val="-"/>
        <w:rPr>
          <w:rtl/>
        </w:rPr>
      </w:pPr>
      <w:r>
        <w:rPr>
          <w:rtl/>
        </w:rPr>
        <w:br/>
      </w:r>
      <w:bookmarkStart w:id="265" w:name="FS000001052T16_02_2004_20_24_13C"/>
      <w:bookmarkEnd w:id="265"/>
      <w:r>
        <w:rPr>
          <w:rtl/>
        </w:rPr>
        <w:t>אילן ליבו</w:t>
      </w:r>
      <w:r>
        <w:rPr>
          <w:rtl/>
        </w:rPr>
        <w:t>ביץ (שינוי):</w:t>
      </w:r>
    </w:p>
    <w:p w14:paraId="2CCF726B" w14:textId="77777777" w:rsidR="00000000" w:rsidRDefault="00A03D81">
      <w:pPr>
        <w:pStyle w:val="a0"/>
        <w:rPr>
          <w:rtl/>
        </w:rPr>
      </w:pPr>
    </w:p>
    <w:p w14:paraId="2D653D20" w14:textId="77777777" w:rsidR="00000000" w:rsidRDefault="00A03D81">
      <w:pPr>
        <w:pStyle w:val="a0"/>
        <w:rPr>
          <w:rFonts w:hint="cs"/>
          <w:rtl/>
        </w:rPr>
      </w:pPr>
      <w:r>
        <w:rPr>
          <w:rFonts w:hint="cs"/>
          <w:rtl/>
        </w:rPr>
        <w:t>את מוכנה להוציא אותו? את מוכנה להוציא את הבריונות הזאת?</w:t>
      </w:r>
    </w:p>
    <w:p w14:paraId="1FE6CEB1" w14:textId="77777777" w:rsidR="00000000" w:rsidRDefault="00A03D81">
      <w:pPr>
        <w:pStyle w:val="af0"/>
        <w:rPr>
          <w:rtl/>
        </w:rPr>
      </w:pPr>
      <w:r>
        <w:rPr>
          <w:rtl/>
        </w:rPr>
        <w:br/>
        <w:t>בנימין בן-אליעזר (העבודה-מימד):</w:t>
      </w:r>
    </w:p>
    <w:p w14:paraId="74941C83" w14:textId="77777777" w:rsidR="00000000" w:rsidRDefault="00A03D81">
      <w:pPr>
        <w:pStyle w:val="a0"/>
        <w:rPr>
          <w:rtl/>
        </w:rPr>
      </w:pPr>
    </w:p>
    <w:p w14:paraId="7116C0FA" w14:textId="77777777" w:rsidR="00000000" w:rsidRDefault="00A03D81">
      <w:pPr>
        <w:pStyle w:val="a0"/>
        <w:rPr>
          <w:rFonts w:hint="cs"/>
          <w:rtl/>
        </w:rPr>
      </w:pPr>
      <w:r>
        <w:rPr>
          <w:rFonts w:hint="cs"/>
          <w:rtl/>
        </w:rPr>
        <w:t>אדוני ראש הממשלה - - -</w:t>
      </w:r>
    </w:p>
    <w:p w14:paraId="10F62C89" w14:textId="77777777" w:rsidR="00000000" w:rsidRDefault="00A03D81">
      <w:pPr>
        <w:pStyle w:val="af1"/>
        <w:rPr>
          <w:rtl/>
        </w:rPr>
      </w:pPr>
      <w:r>
        <w:rPr>
          <w:rtl/>
        </w:rPr>
        <w:br/>
        <w:t>היו"ר אתי לבני:</w:t>
      </w:r>
    </w:p>
    <w:p w14:paraId="4F174508" w14:textId="77777777" w:rsidR="00000000" w:rsidRDefault="00A03D81">
      <w:pPr>
        <w:pStyle w:val="a0"/>
        <w:rPr>
          <w:rtl/>
        </w:rPr>
      </w:pPr>
    </w:p>
    <w:p w14:paraId="4AC025C3" w14:textId="77777777" w:rsidR="00000000" w:rsidRDefault="00A03D81">
      <w:pPr>
        <w:pStyle w:val="a0"/>
        <w:rPr>
          <w:rFonts w:hint="cs"/>
          <w:rtl/>
        </w:rPr>
      </w:pPr>
      <w:r>
        <w:rPr>
          <w:rFonts w:hint="cs"/>
          <w:rtl/>
        </w:rPr>
        <w:t xml:space="preserve">אני מבקשת להוציא אותו. אני קראתי אותו שלוש פעמים לסדר. </w:t>
      </w:r>
    </w:p>
    <w:p w14:paraId="48758C38" w14:textId="77777777" w:rsidR="00000000" w:rsidRDefault="00A03D81">
      <w:pPr>
        <w:pStyle w:val="af0"/>
        <w:rPr>
          <w:rtl/>
        </w:rPr>
      </w:pPr>
      <w:r>
        <w:rPr>
          <w:rtl/>
        </w:rPr>
        <w:br/>
        <w:t>בנימין בן-אליעזר (העבודה-מימד):</w:t>
      </w:r>
    </w:p>
    <w:p w14:paraId="60912D23" w14:textId="77777777" w:rsidR="00000000" w:rsidRDefault="00A03D81">
      <w:pPr>
        <w:pStyle w:val="a0"/>
        <w:rPr>
          <w:rtl/>
        </w:rPr>
      </w:pPr>
    </w:p>
    <w:p w14:paraId="3C7D8E07" w14:textId="77777777" w:rsidR="00000000" w:rsidRDefault="00A03D81">
      <w:pPr>
        <w:pStyle w:val="a0"/>
        <w:rPr>
          <w:rFonts w:hint="cs"/>
          <w:rtl/>
        </w:rPr>
      </w:pPr>
      <w:r>
        <w:rPr>
          <w:rFonts w:hint="cs"/>
          <w:rtl/>
        </w:rPr>
        <w:t xml:space="preserve">שקרן עלוב. </w:t>
      </w:r>
    </w:p>
    <w:p w14:paraId="37BE751D" w14:textId="77777777" w:rsidR="00000000" w:rsidRDefault="00A03D81">
      <w:pPr>
        <w:pStyle w:val="af1"/>
        <w:rPr>
          <w:rtl/>
        </w:rPr>
      </w:pPr>
      <w:r>
        <w:rPr>
          <w:rtl/>
        </w:rPr>
        <w:br/>
        <w:t>היו"ר את</w:t>
      </w:r>
      <w:r>
        <w:rPr>
          <w:rtl/>
        </w:rPr>
        <w:t>י לבני:</w:t>
      </w:r>
    </w:p>
    <w:p w14:paraId="209FB9D2" w14:textId="77777777" w:rsidR="00000000" w:rsidRDefault="00A03D81">
      <w:pPr>
        <w:pStyle w:val="a0"/>
        <w:rPr>
          <w:rtl/>
        </w:rPr>
      </w:pPr>
    </w:p>
    <w:p w14:paraId="2AA8706D" w14:textId="77777777" w:rsidR="00000000" w:rsidRDefault="00A03D81">
      <w:pPr>
        <w:pStyle w:val="a0"/>
        <w:rPr>
          <w:rFonts w:hint="cs"/>
          <w:rtl/>
        </w:rPr>
      </w:pPr>
      <w:r>
        <w:rPr>
          <w:rFonts w:hint="cs"/>
          <w:rtl/>
        </w:rPr>
        <w:t>תודה רבה. חבר הכנסת אילן ליבוביץ, בבקשה.</w:t>
      </w:r>
    </w:p>
    <w:p w14:paraId="1AEDD5D9" w14:textId="77777777" w:rsidR="00000000" w:rsidRDefault="00A03D81">
      <w:pPr>
        <w:pStyle w:val="-"/>
        <w:rPr>
          <w:rtl/>
        </w:rPr>
      </w:pPr>
      <w:r>
        <w:rPr>
          <w:rtl/>
        </w:rPr>
        <w:br/>
      </w:r>
      <w:bookmarkStart w:id="266" w:name="FS000001052T16_02_2004_20_25_36C"/>
      <w:bookmarkEnd w:id="266"/>
      <w:r>
        <w:rPr>
          <w:rtl/>
        </w:rPr>
        <w:t>אילן ליבוביץ (שינוי):</w:t>
      </w:r>
    </w:p>
    <w:p w14:paraId="3131ADEA" w14:textId="77777777" w:rsidR="00000000" w:rsidRDefault="00A03D81">
      <w:pPr>
        <w:pStyle w:val="a0"/>
        <w:rPr>
          <w:rtl/>
        </w:rPr>
      </w:pPr>
    </w:p>
    <w:p w14:paraId="59E9B9CE" w14:textId="77777777" w:rsidR="00000000" w:rsidRDefault="00A03D81">
      <w:pPr>
        <w:pStyle w:val="a0"/>
        <w:rPr>
          <w:rFonts w:hint="cs"/>
          <w:rtl/>
        </w:rPr>
      </w:pPr>
      <w:r>
        <w:rPr>
          <w:rFonts w:hint="cs"/>
          <w:rtl/>
        </w:rPr>
        <w:t xml:space="preserve">בלצעוק הוא חזק, כן. </w:t>
      </w:r>
    </w:p>
    <w:p w14:paraId="7689FED5" w14:textId="77777777" w:rsidR="00000000" w:rsidRDefault="00A03D81">
      <w:pPr>
        <w:pStyle w:val="af0"/>
        <w:rPr>
          <w:rtl/>
        </w:rPr>
      </w:pPr>
      <w:r>
        <w:rPr>
          <w:rtl/>
        </w:rPr>
        <w:br/>
        <w:t>בנימין בן-אליעזר (העבודה-מימד):</w:t>
      </w:r>
    </w:p>
    <w:p w14:paraId="270219E8" w14:textId="77777777" w:rsidR="00000000" w:rsidRDefault="00A03D81">
      <w:pPr>
        <w:pStyle w:val="a0"/>
        <w:rPr>
          <w:rtl/>
        </w:rPr>
      </w:pPr>
    </w:p>
    <w:p w14:paraId="16A89BBF" w14:textId="77777777" w:rsidR="00000000" w:rsidRDefault="00A03D81">
      <w:pPr>
        <w:pStyle w:val="a0"/>
        <w:rPr>
          <w:rFonts w:hint="cs"/>
          <w:rtl/>
        </w:rPr>
      </w:pPr>
      <w:r>
        <w:rPr>
          <w:rFonts w:hint="cs"/>
          <w:rtl/>
        </w:rPr>
        <w:t xml:space="preserve">חזק לא רק בלצעוק. אני חזק באמת. מלאכי הבלוף. </w:t>
      </w:r>
    </w:p>
    <w:p w14:paraId="5D6BA648" w14:textId="77777777" w:rsidR="00000000" w:rsidRDefault="00A03D81">
      <w:pPr>
        <w:pStyle w:val="a0"/>
        <w:jc w:val="center"/>
        <w:rPr>
          <w:rFonts w:hint="cs"/>
          <w:rtl/>
        </w:rPr>
      </w:pPr>
      <w:r>
        <w:rPr>
          <w:rtl/>
        </w:rPr>
        <w:br/>
        <w:t>(</w:t>
      </w:r>
      <w:r>
        <w:rPr>
          <w:rFonts w:hint="cs"/>
          <w:rtl/>
        </w:rPr>
        <w:t>חבר הכנסת בנימין בן-אליעזר יוצא מאולם המליאה.)</w:t>
      </w:r>
    </w:p>
    <w:p w14:paraId="05D70555" w14:textId="77777777" w:rsidR="00000000" w:rsidRDefault="00A03D81">
      <w:pPr>
        <w:pStyle w:val="-"/>
        <w:rPr>
          <w:rtl/>
        </w:rPr>
      </w:pPr>
      <w:r>
        <w:rPr>
          <w:rFonts w:hint="cs"/>
          <w:rtl/>
        </w:rPr>
        <w:br/>
      </w:r>
      <w:bookmarkStart w:id="267" w:name="FS000001052T16_02_2004_20_26_39C"/>
      <w:bookmarkEnd w:id="267"/>
      <w:r>
        <w:rPr>
          <w:rFonts w:hint="eastAsia"/>
          <w:rtl/>
        </w:rPr>
        <w:t>אילן</w:t>
      </w:r>
      <w:r>
        <w:rPr>
          <w:rtl/>
        </w:rPr>
        <w:t xml:space="preserve"> ליבוביץ (שינוי):</w:t>
      </w:r>
    </w:p>
    <w:p w14:paraId="24F433F2" w14:textId="77777777" w:rsidR="00000000" w:rsidRDefault="00A03D81">
      <w:pPr>
        <w:pStyle w:val="a0"/>
        <w:rPr>
          <w:rtl/>
        </w:rPr>
      </w:pPr>
    </w:p>
    <w:p w14:paraId="477988E1" w14:textId="77777777" w:rsidR="00000000" w:rsidRDefault="00A03D81">
      <w:pPr>
        <w:pStyle w:val="a0"/>
        <w:rPr>
          <w:rFonts w:hint="cs"/>
          <w:rtl/>
        </w:rPr>
      </w:pPr>
      <w:r>
        <w:rPr>
          <w:rFonts w:hint="cs"/>
          <w:rtl/>
        </w:rPr>
        <w:t>הדרך עוד</w:t>
      </w:r>
      <w:r>
        <w:rPr>
          <w:rFonts w:hint="cs"/>
          <w:rtl/>
        </w:rPr>
        <w:t xml:space="preserve"> ארוכה, אדוני ראש הממשלה, חברי הכנסת. הדרך עוד ארוכה מכיוון שרק עברה שנה</w:t>
      </w:r>
      <w:bookmarkStart w:id="268" w:name="FS000000454T16_02_2004_19_41_06C"/>
      <w:bookmarkEnd w:id="268"/>
      <w:r>
        <w:rPr>
          <w:rFonts w:hint="cs"/>
          <w:rtl/>
        </w:rPr>
        <w:t>, אבל בשנה הזאת גם נעשו דברים, ואני רוצה להזכיר לחברי הכנסת. בשנה הזאת הצלחנו להביא, למשל, לפירוק משרד הדתות. אני זוכר תקופה שהיה בה שר אחר שר הדתות, השר יוסי ביילין, והוא הכריז - -</w:t>
      </w:r>
    </w:p>
    <w:p w14:paraId="1C8501E6" w14:textId="77777777" w:rsidR="00000000" w:rsidRDefault="00A03D81">
      <w:pPr>
        <w:pStyle w:val="af0"/>
        <w:rPr>
          <w:rtl/>
        </w:rPr>
      </w:pPr>
      <w:r>
        <w:rPr>
          <w:rtl/>
        </w:rPr>
        <w:br/>
        <w:t>י</w:t>
      </w:r>
      <w:r>
        <w:rPr>
          <w:rtl/>
        </w:rPr>
        <w:t>צחק הרצוג (העבודה-מימד):</w:t>
      </w:r>
    </w:p>
    <w:p w14:paraId="35A68615" w14:textId="77777777" w:rsidR="00000000" w:rsidRDefault="00A03D81">
      <w:pPr>
        <w:pStyle w:val="a0"/>
        <w:rPr>
          <w:rtl/>
        </w:rPr>
      </w:pPr>
    </w:p>
    <w:p w14:paraId="5072AFF1" w14:textId="77777777" w:rsidR="00000000" w:rsidRDefault="00A03D81">
      <w:pPr>
        <w:pStyle w:val="a0"/>
        <w:rPr>
          <w:rFonts w:hint="cs"/>
          <w:rtl/>
        </w:rPr>
      </w:pPr>
      <w:r>
        <w:rPr>
          <w:rFonts w:hint="cs"/>
          <w:rtl/>
        </w:rPr>
        <w:t xml:space="preserve">בינתיים משלמים משכורות לכולם. </w:t>
      </w:r>
    </w:p>
    <w:p w14:paraId="5AD481FF" w14:textId="77777777" w:rsidR="00000000" w:rsidRDefault="00A03D81">
      <w:pPr>
        <w:pStyle w:val="-"/>
        <w:rPr>
          <w:rtl/>
        </w:rPr>
      </w:pPr>
      <w:r>
        <w:rPr>
          <w:rtl/>
        </w:rPr>
        <w:br/>
      </w:r>
      <w:bookmarkStart w:id="269" w:name="FS000001052T16_02_2004_20_28_10C"/>
      <w:bookmarkEnd w:id="269"/>
      <w:r>
        <w:rPr>
          <w:rtl/>
        </w:rPr>
        <w:t>אילן ליבוביץ (שינוי):</w:t>
      </w:r>
    </w:p>
    <w:p w14:paraId="258BFE7D" w14:textId="77777777" w:rsidR="00000000" w:rsidRDefault="00A03D81">
      <w:pPr>
        <w:pStyle w:val="a0"/>
        <w:rPr>
          <w:rtl/>
        </w:rPr>
      </w:pPr>
    </w:p>
    <w:p w14:paraId="06AEB5A4" w14:textId="77777777" w:rsidR="00000000" w:rsidRDefault="00A03D81">
      <w:pPr>
        <w:pStyle w:val="a0"/>
        <w:rPr>
          <w:rFonts w:hint="cs"/>
          <w:rtl/>
        </w:rPr>
      </w:pPr>
      <w:r>
        <w:rPr>
          <w:rFonts w:hint="cs"/>
          <w:rtl/>
        </w:rPr>
        <w:t>- - שהוא הולך לפרק את משרד הדתות, אבל היינו אנחנו צריכים להגיע לממשלה כדי לפרק את משרד הדתות, כי יוסי ביילין, למרות ההכרזות, לא הצליח לפרק את משרד הדתות. חוק הלפרט בוטל, ואנחנ</w:t>
      </w:r>
      <w:r>
        <w:rPr>
          <w:rFonts w:hint="cs"/>
          <w:rtl/>
        </w:rPr>
        <w:t xml:space="preserve">ו בדרך להשוואת קצבאות הילדים, כך שכל הילדים יקבלו קצבה שווה. הרבה דברים נעשו בשנה האחרונה, גברתי היושבת-ראש. </w:t>
      </w:r>
    </w:p>
    <w:p w14:paraId="777AF8D7" w14:textId="77777777" w:rsidR="00000000" w:rsidRDefault="00A03D81">
      <w:pPr>
        <w:pStyle w:val="a0"/>
        <w:rPr>
          <w:rFonts w:hint="cs"/>
          <w:rtl/>
        </w:rPr>
      </w:pPr>
    </w:p>
    <w:p w14:paraId="43A94D03" w14:textId="77777777" w:rsidR="00000000" w:rsidRDefault="00A03D81">
      <w:pPr>
        <w:pStyle w:val="a0"/>
        <w:rPr>
          <w:rFonts w:hint="cs"/>
          <w:rtl/>
        </w:rPr>
      </w:pPr>
      <w:r>
        <w:rPr>
          <w:rFonts w:hint="cs"/>
          <w:rtl/>
        </w:rPr>
        <w:t xml:space="preserve">נכון, אולי עדיין לא הגענו אל הנחלה ואל המנוחה, יש עוד דרך ארוכה, כמו שאומר המשורר, כדי לעשות עוד דברים, גם בתחום הכלכלי, ובעיקר בתחום המדיני, אך </w:t>
      </w:r>
      <w:r>
        <w:rPr>
          <w:rFonts w:hint="cs"/>
          <w:rtl/>
        </w:rPr>
        <w:t>אין ספק בעיני, גברתי היושבת-ראש, רבותי חברי הכנסת, שהממשלה הזאת היא בכיוון הנכון. שמענו את ההצהרות של ראש הממשלה בחודשים האחרונים, שמסמנות את הכיוון. אנחנו רואים את הדרך שבה זה הולך, ואני בטוח שבסיוע, גם של שינוי וגם של המפלגות האחרות בבית הזה, אנחנו, בסופ</w:t>
      </w:r>
      <w:r>
        <w:rPr>
          <w:rFonts w:hint="cs"/>
          <w:rtl/>
        </w:rPr>
        <w:t xml:space="preserve">ו של דבר, בסיומו של התהליך הזה - כן, חבר הכנסת אריאל - בסיומה של הקדנציה הזאת, נוכל להראות לציבור בישראל לא רק הישגים בתחום הכלכלי, אלא גם הישגים בתחום המדיני, ואני בטוח שאנחנו עוד נראה את ההישגים האלה במהרה בימינו. </w:t>
      </w:r>
    </w:p>
    <w:p w14:paraId="50FC3E23" w14:textId="77777777" w:rsidR="00000000" w:rsidRDefault="00A03D81">
      <w:pPr>
        <w:pStyle w:val="a0"/>
        <w:rPr>
          <w:rFonts w:hint="cs"/>
          <w:rtl/>
        </w:rPr>
      </w:pPr>
    </w:p>
    <w:p w14:paraId="77E89A94" w14:textId="77777777" w:rsidR="00000000" w:rsidRDefault="00A03D81">
      <w:pPr>
        <w:pStyle w:val="a0"/>
        <w:rPr>
          <w:rFonts w:hint="cs"/>
          <w:rtl/>
        </w:rPr>
      </w:pPr>
      <w:r>
        <w:rPr>
          <w:rFonts w:hint="cs"/>
          <w:rtl/>
        </w:rPr>
        <w:t>ואני אסיים כמו שפתחתי: עוד ארוכה הדרך,</w:t>
      </w:r>
      <w:r>
        <w:rPr>
          <w:rFonts w:hint="cs"/>
          <w:rtl/>
        </w:rPr>
        <w:t xml:space="preserve"> ואין מה למהר. עברה שנה, תעבור גם השנה השנייה - - </w:t>
      </w:r>
    </w:p>
    <w:p w14:paraId="317F261D" w14:textId="77777777" w:rsidR="00000000" w:rsidRDefault="00A03D81">
      <w:pPr>
        <w:pStyle w:val="a0"/>
        <w:rPr>
          <w:rFonts w:hint="cs"/>
          <w:rtl/>
        </w:rPr>
      </w:pPr>
    </w:p>
    <w:p w14:paraId="75E5F43C" w14:textId="77777777" w:rsidR="00000000" w:rsidRDefault="00A03D81">
      <w:pPr>
        <w:pStyle w:val="af0"/>
        <w:rPr>
          <w:rtl/>
        </w:rPr>
      </w:pPr>
      <w:r>
        <w:rPr>
          <w:rFonts w:hint="eastAsia"/>
          <w:rtl/>
        </w:rPr>
        <w:t>קולט</w:t>
      </w:r>
      <w:r>
        <w:rPr>
          <w:rtl/>
        </w:rPr>
        <w:t xml:space="preserve"> אביטל (העבודה-מימד):</w:t>
      </w:r>
    </w:p>
    <w:p w14:paraId="11D78980" w14:textId="77777777" w:rsidR="00000000" w:rsidRDefault="00A03D81">
      <w:pPr>
        <w:pStyle w:val="a0"/>
        <w:rPr>
          <w:rFonts w:hint="cs"/>
          <w:rtl/>
        </w:rPr>
      </w:pPr>
    </w:p>
    <w:p w14:paraId="14C2B5F7" w14:textId="77777777" w:rsidR="00000000" w:rsidRDefault="00A03D81">
      <w:pPr>
        <w:pStyle w:val="a0"/>
        <w:rPr>
          <w:rFonts w:hint="cs"/>
          <w:rtl/>
        </w:rPr>
      </w:pPr>
      <w:r>
        <w:rPr>
          <w:rFonts w:hint="cs"/>
          <w:rtl/>
        </w:rPr>
        <w:t>תמשיכו לאמלל אנשים.</w:t>
      </w:r>
    </w:p>
    <w:p w14:paraId="0CCB7CA1" w14:textId="77777777" w:rsidR="00000000" w:rsidRDefault="00A03D81">
      <w:pPr>
        <w:pStyle w:val="a0"/>
        <w:rPr>
          <w:rFonts w:hint="cs"/>
          <w:rtl/>
        </w:rPr>
      </w:pPr>
    </w:p>
    <w:p w14:paraId="7578F34B" w14:textId="77777777" w:rsidR="00000000" w:rsidRDefault="00A03D81">
      <w:pPr>
        <w:pStyle w:val="-"/>
        <w:rPr>
          <w:rtl/>
        </w:rPr>
      </w:pPr>
      <w:bookmarkStart w:id="270" w:name="FS000001052T16_02_2004_20_26_35C"/>
      <w:bookmarkEnd w:id="270"/>
      <w:r>
        <w:rPr>
          <w:rtl/>
        </w:rPr>
        <w:t>אילן ליבוביץ (שינוי):</w:t>
      </w:r>
    </w:p>
    <w:p w14:paraId="3C1A7709" w14:textId="77777777" w:rsidR="00000000" w:rsidRDefault="00A03D81">
      <w:pPr>
        <w:pStyle w:val="a0"/>
        <w:rPr>
          <w:rtl/>
        </w:rPr>
      </w:pPr>
    </w:p>
    <w:p w14:paraId="5E557899" w14:textId="77777777" w:rsidR="00000000" w:rsidRDefault="00A03D81">
      <w:pPr>
        <w:pStyle w:val="a0"/>
        <w:rPr>
          <w:rFonts w:hint="cs"/>
          <w:rtl/>
        </w:rPr>
      </w:pPr>
      <w:r>
        <w:rPr>
          <w:rFonts w:hint="cs"/>
          <w:rtl/>
        </w:rPr>
        <w:t xml:space="preserve">- - תעבור גם השנה השלישית - - </w:t>
      </w:r>
    </w:p>
    <w:p w14:paraId="100067BE" w14:textId="77777777" w:rsidR="00000000" w:rsidRDefault="00A03D81">
      <w:pPr>
        <w:pStyle w:val="a0"/>
        <w:rPr>
          <w:rFonts w:hint="cs"/>
          <w:rtl/>
        </w:rPr>
      </w:pPr>
    </w:p>
    <w:p w14:paraId="7A98958C" w14:textId="77777777" w:rsidR="00000000" w:rsidRDefault="00A03D81">
      <w:pPr>
        <w:pStyle w:val="af0"/>
        <w:rPr>
          <w:rtl/>
        </w:rPr>
      </w:pPr>
      <w:r>
        <w:rPr>
          <w:rFonts w:hint="eastAsia"/>
          <w:rtl/>
        </w:rPr>
        <w:t>מוחמד</w:t>
      </w:r>
      <w:r>
        <w:rPr>
          <w:rtl/>
        </w:rPr>
        <w:t xml:space="preserve"> ברכה (חד"ש-תע"ל):</w:t>
      </w:r>
    </w:p>
    <w:p w14:paraId="4AAE1E89" w14:textId="77777777" w:rsidR="00000000" w:rsidRDefault="00A03D81">
      <w:pPr>
        <w:pStyle w:val="a0"/>
        <w:rPr>
          <w:rFonts w:hint="cs"/>
          <w:rtl/>
        </w:rPr>
      </w:pPr>
    </w:p>
    <w:p w14:paraId="14D63F38" w14:textId="77777777" w:rsidR="00000000" w:rsidRDefault="00A03D81">
      <w:pPr>
        <w:pStyle w:val="a0"/>
        <w:rPr>
          <w:rFonts w:hint="cs"/>
          <w:rtl/>
        </w:rPr>
      </w:pPr>
      <w:r>
        <w:rPr>
          <w:rFonts w:hint="cs"/>
          <w:rtl/>
        </w:rPr>
        <w:t>אין מה למהר. אנשים רעבים יותר, יש יותר אבטלה, יש פחות שלום, אין מה למהר.</w:t>
      </w:r>
    </w:p>
    <w:p w14:paraId="7A440BD3" w14:textId="77777777" w:rsidR="00000000" w:rsidRDefault="00A03D81">
      <w:pPr>
        <w:pStyle w:val="a0"/>
        <w:rPr>
          <w:rFonts w:hint="cs"/>
          <w:rtl/>
        </w:rPr>
      </w:pPr>
    </w:p>
    <w:p w14:paraId="1F869E9B" w14:textId="77777777" w:rsidR="00000000" w:rsidRDefault="00A03D81">
      <w:pPr>
        <w:pStyle w:val="-"/>
        <w:rPr>
          <w:rtl/>
        </w:rPr>
      </w:pPr>
      <w:bookmarkStart w:id="271" w:name="FS000001052T16_02_2004_20_27_16C"/>
      <w:bookmarkEnd w:id="271"/>
      <w:r>
        <w:rPr>
          <w:rtl/>
        </w:rPr>
        <w:t>אי</w:t>
      </w:r>
      <w:r>
        <w:rPr>
          <w:rtl/>
        </w:rPr>
        <w:t>לן ליבוביץ (שינוי):</w:t>
      </w:r>
    </w:p>
    <w:p w14:paraId="0A7F6B04" w14:textId="77777777" w:rsidR="00000000" w:rsidRDefault="00A03D81">
      <w:pPr>
        <w:pStyle w:val="a0"/>
        <w:rPr>
          <w:rtl/>
        </w:rPr>
      </w:pPr>
    </w:p>
    <w:p w14:paraId="55392F99" w14:textId="77777777" w:rsidR="00000000" w:rsidRDefault="00A03D81">
      <w:pPr>
        <w:pStyle w:val="a0"/>
        <w:rPr>
          <w:rFonts w:hint="cs"/>
          <w:rtl/>
        </w:rPr>
      </w:pPr>
      <w:r>
        <w:rPr>
          <w:rFonts w:hint="cs"/>
          <w:rtl/>
        </w:rPr>
        <w:t>- - ואז אנחנו נראה, אנחנו נראה את השינוי. תודה רבה, גברתי היושבת-ראש.</w:t>
      </w:r>
    </w:p>
    <w:p w14:paraId="0DE3F4CD" w14:textId="77777777" w:rsidR="00000000" w:rsidRDefault="00A03D81">
      <w:pPr>
        <w:pStyle w:val="a0"/>
        <w:rPr>
          <w:rFonts w:hint="cs"/>
          <w:rtl/>
        </w:rPr>
      </w:pPr>
    </w:p>
    <w:p w14:paraId="7D330561" w14:textId="77777777" w:rsidR="00000000" w:rsidRDefault="00A03D81">
      <w:pPr>
        <w:pStyle w:val="af0"/>
        <w:rPr>
          <w:rtl/>
        </w:rPr>
      </w:pPr>
      <w:r>
        <w:rPr>
          <w:rFonts w:hint="eastAsia"/>
          <w:rtl/>
        </w:rPr>
        <w:t>מוחמד</w:t>
      </w:r>
      <w:r>
        <w:rPr>
          <w:rtl/>
        </w:rPr>
        <w:t xml:space="preserve"> ברכה (חד"ש-תע"ל):</w:t>
      </w:r>
    </w:p>
    <w:p w14:paraId="29626130" w14:textId="77777777" w:rsidR="00000000" w:rsidRDefault="00A03D81">
      <w:pPr>
        <w:pStyle w:val="a0"/>
        <w:rPr>
          <w:rFonts w:hint="cs"/>
          <w:rtl/>
        </w:rPr>
      </w:pPr>
    </w:p>
    <w:p w14:paraId="3E372729" w14:textId="77777777" w:rsidR="00000000" w:rsidRDefault="00A03D81">
      <w:pPr>
        <w:pStyle w:val="a0"/>
        <w:rPr>
          <w:rFonts w:hint="cs"/>
          <w:rtl/>
        </w:rPr>
      </w:pPr>
      <w:r>
        <w:rPr>
          <w:rFonts w:hint="cs"/>
          <w:rtl/>
        </w:rPr>
        <w:t>אין מה למהר.</w:t>
      </w:r>
    </w:p>
    <w:p w14:paraId="64E616A0" w14:textId="77777777" w:rsidR="00000000" w:rsidRDefault="00A03D81">
      <w:pPr>
        <w:pStyle w:val="a0"/>
        <w:rPr>
          <w:rFonts w:hint="cs"/>
          <w:rtl/>
        </w:rPr>
      </w:pPr>
    </w:p>
    <w:p w14:paraId="69FEE3F2" w14:textId="77777777" w:rsidR="00000000" w:rsidRDefault="00A03D81">
      <w:pPr>
        <w:pStyle w:val="af1"/>
        <w:rPr>
          <w:rtl/>
        </w:rPr>
      </w:pPr>
      <w:r>
        <w:rPr>
          <w:rtl/>
        </w:rPr>
        <w:t>היו"ר אתי לבני:</w:t>
      </w:r>
    </w:p>
    <w:p w14:paraId="727BA35D" w14:textId="77777777" w:rsidR="00000000" w:rsidRDefault="00A03D81">
      <w:pPr>
        <w:pStyle w:val="a0"/>
        <w:rPr>
          <w:rtl/>
        </w:rPr>
      </w:pPr>
    </w:p>
    <w:p w14:paraId="0C370892" w14:textId="77777777" w:rsidR="00000000" w:rsidRDefault="00A03D81">
      <w:pPr>
        <w:pStyle w:val="a0"/>
        <w:rPr>
          <w:rFonts w:hint="cs"/>
          <w:rtl/>
        </w:rPr>
      </w:pPr>
      <w:r>
        <w:rPr>
          <w:rFonts w:hint="cs"/>
          <w:rtl/>
        </w:rPr>
        <w:t>תודה רבה. חבר הכנסת יצחק כהן, בבקשה. שש דקות לרשותך.</w:t>
      </w:r>
    </w:p>
    <w:p w14:paraId="36507E2A" w14:textId="77777777" w:rsidR="00000000" w:rsidRDefault="00A03D81">
      <w:pPr>
        <w:pStyle w:val="a0"/>
        <w:rPr>
          <w:rFonts w:hint="cs"/>
          <w:rtl/>
        </w:rPr>
      </w:pPr>
    </w:p>
    <w:p w14:paraId="4904E2C8" w14:textId="77777777" w:rsidR="00000000" w:rsidRDefault="00A03D81">
      <w:pPr>
        <w:pStyle w:val="a"/>
        <w:rPr>
          <w:rtl/>
        </w:rPr>
      </w:pPr>
      <w:bookmarkStart w:id="272" w:name="FS000000580T16_02_2004_20_28_15"/>
      <w:bookmarkStart w:id="273" w:name="_Toc79902426"/>
      <w:bookmarkEnd w:id="272"/>
      <w:r>
        <w:rPr>
          <w:rFonts w:hint="eastAsia"/>
          <w:rtl/>
        </w:rPr>
        <w:t>יצחק</w:t>
      </w:r>
      <w:r>
        <w:rPr>
          <w:rtl/>
        </w:rPr>
        <w:t xml:space="preserve"> כהן (ש"ס):</w:t>
      </w:r>
      <w:bookmarkEnd w:id="273"/>
    </w:p>
    <w:p w14:paraId="5B7CDE1C" w14:textId="77777777" w:rsidR="00000000" w:rsidRDefault="00A03D81">
      <w:pPr>
        <w:pStyle w:val="a0"/>
        <w:rPr>
          <w:rFonts w:hint="cs"/>
          <w:rtl/>
        </w:rPr>
      </w:pPr>
    </w:p>
    <w:p w14:paraId="6061AEA3" w14:textId="77777777" w:rsidR="00000000" w:rsidRDefault="00A03D81">
      <w:pPr>
        <w:pStyle w:val="a0"/>
        <w:rPr>
          <w:rFonts w:hint="cs"/>
          <w:rtl/>
        </w:rPr>
      </w:pPr>
      <w:r>
        <w:rPr>
          <w:rFonts w:hint="cs"/>
          <w:rtl/>
        </w:rPr>
        <w:t>גברתי היושבת-ראש, חברי חברי הכנסת, שנ</w:t>
      </w:r>
      <w:r>
        <w:rPr>
          <w:rFonts w:hint="cs"/>
          <w:rtl/>
        </w:rPr>
        <w:t xml:space="preserve">ה לממשלת הליכוד, שינוי, מפד"ל; ממשלה שמייצגת חבל ארץ שהגבול הצפוני שלו הוא הרצלייה-פיתוח, הגבול הדרומי שלו משתרע איפה-שהוא בקו המלונות שם, בתל-אביב, הגבול המזרחי שלו נגמר בנתיבי-איילון. ממשלה צרה, ממשלה צרה צרורה, תרתי משמע. שנה. שנה אחת יותר מדי. שנה אחת </w:t>
      </w:r>
      <w:r>
        <w:rPr>
          <w:rFonts w:hint="cs"/>
          <w:rtl/>
        </w:rPr>
        <w:t xml:space="preserve">יותר מדי. שנה אחת בלתי נסבלת בכל קנה מידה. שנה של פיחות חברתי, מדיני, ביטחוני, כלכלי, יהודי </w:t>
      </w:r>
      <w:r>
        <w:rPr>
          <w:rtl/>
        </w:rPr>
        <w:t>–</w:t>
      </w:r>
      <w:r>
        <w:rPr>
          <w:rFonts w:hint="cs"/>
          <w:rtl/>
        </w:rPr>
        <w:t xml:space="preserve"> איפה החברים מהמפד"ל?</w:t>
      </w:r>
    </w:p>
    <w:p w14:paraId="1E759495" w14:textId="77777777" w:rsidR="00000000" w:rsidRDefault="00A03D81">
      <w:pPr>
        <w:pStyle w:val="a0"/>
        <w:rPr>
          <w:rFonts w:hint="cs"/>
          <w:rtl/>
        </w:rPr>
      </w:pPr>
    </w:p>
    <w:p w14:paraId="1FD1EB27" w14:textId="77777777" w:rsidR="00000000" w:rsidRDefault="00A03D81">
      <w:pPr>
        <w:pStyle w:val="af0"/>
        <w:rPr>
          <w:rtl/>
        </w:rPr>
      </w:pPr>
      <w:r>
        <w:rPr>
          <w:rFonts w:hint="eastAsia"/>
          <w:rtl/>
        </w:rPr>
        <w:t>מוחמד</w:t>
      </w:r>
      <w:r>
        <w:rPr>
          <w:rtl/>
        </w:rPr>
        <w:t xml:space="preserve"> ברכה (חד"ש-תע"ל):</w:t>
      </w:r>
    </w:p>
    <w:p w14:paraId="5336F489" w14:textId="77777777" w:rsidR="00000000" w:rsidRDefault="00A03D81">
      <w:pPr>
        <w:pStyle w:val="a0"/>
        <w:rPr>
          <w:rFonts w:hint="cs"/>
          <w:rtl/>
        </w:rPr>
      </w:pPr>
    </w:p>
    <w:p w14:paraId="7E4FFC8A" w14:textId="77777777" w:rsidR="00000000" w:rsidRDefault="00A03D81">
      <w:pPr>
        <w:pStyle w:val="a0"/>
        <w:rPr>
          <w:rFonts w:hint="cs"/>
          <w:rtl/>
        </w:rPr>
      </w:pPr>
      <w:r>
        <w:rPr>
          <w:rFonts w:hint="cs"/>
          <w:rtl/>
        </w:rPr>
        <w:t>- - -</w:t>
      </w:r>
    </w:p>
    <w:p w14:paraId="5D9832FE" w14:textId="77777777" w:rsidR="00000000" w:rsidRDefault="00A03D81">
      <w:pPr>
        <w:pStyle w:val="a0"/>
        <w:rPr>
          <w:rFonts w:hint="cs"/>
          <w:rtl/>
        </w:rPr>
      </w:pPr>
    </w:p>
    <w:p w14:paraId="32E913AA" w14:textId="77777777" w:rsidR="00000000" w:rsidRDefault="00A03D81">
      <w:pPr>
        <w:pStyle w:val="af0"/>
        <w:rPr>
          <w:rtl/>
        </w:rPr>
      </w:pPr>
      <w:r>
        <w:rPr>
          <w:rFonts w:hint="eastAsia"/>
          <w:rtl/>
        </w:rPr>
        <w:t>אחמד</w:t>
      </w:r>
      <w:r>
        <w:rPr>
          <w:rtl/>
        </w:rPr>
        <w:t xml:space="preserve"> טיבי (חד"ש-תע"ל):</w:t>
      </w:r>
    </w:p>
    <w:p w14:paraId="32A42EFC" w14:textId="77777777" w:rsidR="00000000" w:rsidRDefault="00A03D81">
      <w:pPr>
        <w:pStyle w:val="a0"/>
        <w:rPr>
          <w:rFonts w:hint="cs"/>
          <w:rtl/>
        </w:rPr>
      </w:pPr>
    </w:p>
    <w:p w14:paraId="5FAB454C" w14:textId="77777777" w:rsidR="00000000" w:rsidRDefault="00A03D81">
      <w:pPr>
        <w:pStyle w:val="a0"/>
        <w:rPr>
          <w:rFonts w:hint="cs"/>
          <w:rtl/>
        </w:rPr>
      </w:pPr>
      <w:r>
        <w:rPr>
          <w:rFonts w:hint="cs"/>
          <w:rtl/>
        </w:rPr>
        <w:t>- - -</w:t>
      </w:r>
    </w:p>
    <w:p w14:paraId="488E66F3" w14:textId="77777777" w:rsidR="00000000" w:rsidRDefault="00A03D81">
      <w:pPr>
        <w:pStyle w:val="a0"/>
        <w:rPr>
          <w:rFonts w:hint="cs"/>
          <w:rtl/>
        </w:rPr>
      </w:pPr>
    </w:p>
    <w:p w14:paraId="1A10592A" w14:textId="77777777" w:rsidR="00000000" w:rsidRDefault="00A03D81">
      <w:pPr>
        <w:pStyle w:val="-"/>
        <w:rPr>
          <w:rtl/>
        </w:rPr>
      </w:pPr>
      <w:bookmarkStart w:id="274" w:name="FS000000580T16_02_2004_20_31_01C"/>
      <w:bookmarkEnd w:id="274"/>
      <w:r>
        <w:rPr>
          <w:rtl/>
        </w:rPr>
        <w:t>יצחק כהן (ש"ס):</w:t>
      </w:r>
    </w:p>
    <w:p w14:paraId="00394E6B" w14:textId="77777777" w:rsidR="00000000" w:rsidRDefault="00A03D81">
      <w:pPr>
        <w:pStyle w:val="a0"/>
        <w:rPr>
          <w:rtl/>
        </w:rPr>
      </w:pPr>
    </w:p>
    <w:p w14:paraId="31820E27" w14:textId="77777777" w:rsidR="00000000" w:rsidRDefault="00A03D81">
      <w:pPr>
        <w:pStyle w:val="a0"/>
        <w:rPr>
          <w:rFonts w:hint="cs"/>
          <w:rtl/>
        </w:rPr>
      </w:pPr>
      <w:r>
        <w:rPr>
          <w:rFonts w:hint="cs"/>
          <w:rtl/>
        </w:rPr>
        <w:t>יכול להיות שזה יעזור להם. שנה שתיזכר לדיראון עולם, אדוני ראש</w:t>
      </w:r>
      <w:r>
        <w:rPr>
          <w:rFonts w:hint="cs"/>
          <w:rtl/>
        </w:rPr>
        <w:t xml:space="preserve"> הממשלה. שנה של זיוף, של שקר, של רמייה, של הונאה, של חובבנות, התנשאות. שנה של קריסת מערכות כללית. קריסת מערכות כללית, אדוני היושב-ראש. ניתוק מהעם, אטימות, הפניית גב לערכיה של מדינת ישראל כמדינה יהודית. שנה שבה נרמס כל ערך, הסולידריות החברתית כבר לא קיימת, </w:t>
      </w:r>
      <w:r>
        <w:rPr>
          <w:rFonts w:hint="cs"/>
          <w:rtl/>
        </w:rPr>
        <w:t>העמקת השסעים בחברה הישראלית. ממשלה ששרים בה חובטים זה בזה. היום, אדוני יושב-ראש ועדת הכספים, היום בדיון בוועדת הכספים ראינו איך השר אולמרט חובט בשר - - -</w:t>
      </w:r>
    </w:p>
    <w:p w14:paraId="6565B93F" w14:textId="77777777" w:rsidR="00000000" w:rsidRDefault="00A03D81">
      <w:pPr>
        <w:pStyle w:val="a0"/>
        <w:rPr>
          <w:rFonts w:hint="cs"/>
          <w:rtl/>
        </w:rPr>
      </w:pPr>
    </w:p>
    <w:p w14:paraId="0A808E44" w14:textId="77777777" w:rsidR="00000000" w:rsidRDefault="00A03D81">
      <w:pPr>
        <w:pStyle w:val="af0"/>
        <w:rPr>
          <w:rtl/>
        </w:rPr>
      </w:pPr>
      <w:r>
        <w:rPr>
          <w:rFonts w:hint="eastAsia"/>
          <w:rtl/>
        </w:rPr>
        <w:t>אברהם</w:t>
      </w:r>
      <w:r>
        <w:rPr>
          <w:rtl/>
        </w:rPr>
        <w:t xml:space="preserve"> הירשזון (הליכוד):</w:t>
      </w:r>
    </w:p>
    <w:p w14:paraId="00DE7B28" w14:textId="77777777" w:rsidR="00000000" w:rsidRDefault="00A03D81">
      <w:pPr>
        <w:pStyle w:val="a0"/>
        <w:rPr>
          <w:rFonts w:hint="cs"/>
          <w:rtl/>
        </w:rPr>
      </w:pPr>
    </w:p>
    <w:p w14:paraId="722766B3" w14:textId="77777777" w:rsidR="00000000" w:rsidRDefault="00A03D81">
      <w:pPr>
        <w:pStyle w:val="a0"/>
        <w:rPr>
          <w:rFonts w:hint="cs"/>
          <w:rtl/>
        </w:rPr>
      </w:pPr>
      <w:r>
        <w:rPr>
          <w:rFonts w:hint="cs"/>
          <w:rtl/>
        </w:rPr>
        <w:t>- - -</w:t>
      </w:r>
    </w:p>
    <w:p w14:paraId="6C9BD192" w14:textId="77777777" w:rsidR="00000000" w:rsidRDefault="00A03D81">
      <w:pPr>
        <w:pStyle w:val="a0"/>
        <w:rPr>
          <w:rFonts w:hint="cs"/>
          <w:rtl/>
        </w:rPr>
      </w:pPr>
    </w:p>
    <w:p w14:paraId="30C3ACAD" w14:textId="77777777" w:rsidR="00000000" w:rsidRDefault="00A03D81">
      <w:pPr>
        <w:pStyle w:val="-"/>
        <w:rPr>
          <w:rtl/>
        </w:rPr>
      </w:pPr>
      <w:bookmarkStart w:id="275" w:name="FS000000580T16_02_2004_20_33_05C"/>
      <w:bookmarkEnd w:id="275"/>
      <w:r>
        <w:rPr>
          <w:rtl/>
        </w:rPr>
        <w:t>יצחק כהן (ש"ס):</w:t>
      </w:r>
    </w:p>
    <w:p w14:paraId="5DC42C35" w14:textId="77777777" w:rsidR="00000000" w:rsidRDefault="00A03D81">
      <w:pPr>
        <w:pStyle w:val="a0"/>
        <w:rPr>
          <w:rtl/>
        </w:rPr>
      </w:pPr>
    </w:p>
    <w:p w14:paraId="49E0D268" w14:textId="77777777" w:rsidR="00000000" w:rsidRDefault="00A03D81">
      <w:pPr>
        <w:pStyle w:val="a0"/>
        <w:rPr>
          <w:rFonts w:hint="cs"/>
          <w:rtl/>
        </w:rPr>
      </w:pPr>
      <w:r>
        <w:rPr>
          <w:rFonts w:hint="cs"/>
          <w:rtl/>
        </w:rPr>
        <w:t>לא משנה כבר. - - - חובט בשר האוצר ביבי נתניהו, כשהוא</w:t>
      </w:r>
      <w:r>
        <w:rPr>
          <w:rFonts w:hint="cs"/>
          <w:rtl/>
        </w:rPr>
        <w:t xml:space="preserve"> לא נוכח בדיון. איך הוא חובט בו על שלומיאליות, על הזוועה של גזלת הלחם מפי הטף. בשנה אחת, אדוני ראש הממשלה, הרסתם מה שנבנה בעמל רב במשך 55 שנה. </w:t>
      </w:r>
    </w:p>
    <w:p w14:paraId="50F4C1DD" w14:textId="77777777" w:rsidR="00000000" w:rsidRDefault="00A03D81">
      <w:pPr>
        <w:pStyle w:val="a0"/>
        <w:rPr>
          <w:rFonts w:hint="cs"/>
          <w:rtl/>
        </w:rPr>
      </w:pPr>
    </w:p>
    <w:p w14:paraId="58BE0C35" w14:textId="77777777" w:rsidR="00000000" w:rsidRDefault="00A03D81">
      <w:pPr>
        <w:pStyle w:val="a0"/>
        <w:rPr>
          <w:rFonts w:hint="cs"/>
          <w:rtl/>
        </w:rPr>
      </w:pPr>
      <w:r>
        <w:rPr>
          <w:rFonts w:hint="cs"/>
          <w:rtl/>
        </w:rPr>
        <w:t>ואם נתייחס לסקר מכון "דחף", שהתפרסם בשבוע האחרון, שכמה נתונים ממנו חבר הכנסת סנה כבר הביא, אין מקום לספקות. הממ</w:t>
      </w:r>
      <w:r>
        <w:rPr>
          <w:rFonts w:hint="cs"/>
          <w:rtl/>
        </w:rPr>
        <w:t xml:space="preserve">צאים בו, אדוני יושב-ראש הכנסת, מכריעים. אין מקום לפרשנות. הציבור הישראלי ברובו המכריע מצביע אי-אמון בהנהגת מדינתו. </w:t>
      </w:r>
    </w:p>
    <w:p w14:paraId="0DE72DB1" w14:textId="77777777" w:rsidR="00000000" w:rsidRDefault="00A03D81">
      <w:pPr>
        <w:pStyle w:val="a0"/>
        <w:rPr>
          <w:rFonts w:hint="cs"/>
          <w:rtl/>
        </w:rPr>
      </w:pPr>
    </w:p>
    <w:p w14:paraId="78D08A02" w14:textId="77777777" w:rsidR="00000000" w:rsidRDefault="00A03D81">
      <w:pPr>
        <w:pStyle w:val="a0"/>
        <w:rPr>
          <w:rFonts w:hint="cs"/>
          <w:rtl/>
        </w:rPr>
      </w:pPr>
      <w:r>
        <w:rPr>
          <w:rFonts w:hint="cs"/>
          <w:rtl/>
        </w:rPr>
        <w:t>הנתונים של הסקר מדהימים: 79% מהנשאלים סבורים כי מדיניות הממשלה מתאכזרת לחלשים. 65% מהנשאלים מסכימים לטענה כי מדינת ישראל נמצאת במצב של התמו</w:t>
      </w:r>
      <w:r>
        <w:rPr>
          <w:rFonts w:hint="cs"/>
          <w:rtl/>
        </w:rPr>
        <w:t>טטות כלכלית. 73% סבורים כי מדינת ישראל מתפוררת מבחינה חברתית. 61% מהנשאלים אינם רוחשים אמון לממשלה, ולדעת 81% מהנשאלים - אין הם מסכימים שמדינת ישראל יצאה מהמיתון.</w:t>
      </w:r>
    </w:p>
    <w:p w14:paraId="734B5D18" w14:textId="77777777" w:rsidR="00000000" w:rsidRDefault="00A03D81">
      <w:pPr>
        <w:pStyle w:val="a0"/>
        <w:rPr>
          <w:rFonts w:hint="cs"/>
          <w:rtl/>
        </w:rPr>
      </w:pPr>
    </w:p>
    <w:p w14:paraId="2D3F50FD" w14:textId="77777777" w:rsidR="00000000" w:rsidRDefault="00A03D81">
      <w:pPr>
        <w:pStyle w:val="af0"/>
        <w:rPr>
          <w:rtl/>
        </w:rPr>
      </w:pPr>
      <w:r>
        <w:rPr>
          <w:rFonts w:hint="eastAsia"/>
          <w:rtl/>
        </w:rPr>
        <w:t>מוחמד</w:t>
      </w:r>
      <w:r>
        <w:rPr>
          <w:rtl/>
        </w:rPr>
        <w:t xml:space="preserve"> ברכה (חד"ש-תע"ל):</w:t>
      </w:r>
    </w:p>
    <w:p w14:paraId="7112C9B5" w14:textId="77777777" w:rsidR="00000000" w:rsidRDefault="00A03D81">
      <w:pPr>
        <w:pStyle w:val="a0"/>
        <w:rPr>
          <w:rFonts w:hint="cs"/>
          <w:rtl/>
        </w:rPr>
      </w:pPr>
    </w:p>
    <w:p w14:paraId="78D10FC0" w14:textId="77777777" w:rsidR="00000000" w:rsidRDefault="00A03D81">
      <w:pPr>
        <w:pStyle w:val="a0"/>
        <w:rPr>
          <w:rFonts w:hint="cs"/>
          <w:rtl/>
        </w:rPr>
      </w:pPr>
      <w:r>
        <w:rPr>
          <w:rFonts w:hint="cs"/>
          <w:rtl/>
        </w:rPr>
        <w:t>כמה?</w:t>
      </w:r>
    </w:p>
    <w:p w14:paraId="07562147" w14:textId="77777777" w:rsidR="00000000" w:rsidRDefault="00A03D81">
      <w:pPr>
        <w:pStyle w:val="a0"/>
        <w:rPr>
          <w:rFonts w:hint="cs"/>
          <w:rtl/>
        </w:rPr>
      </w:pPr>
    </w:p>
    <w:p w14:paraId="0E476342" w14:textId="77777777" w:rsidR="00000000" w:rsidRDefault="00A03D81">
      <w:pPr>
        <w:pStyle w:val="-"/>
        <w:rPr>
          <w:rtl/>
        </w:rPr>
      </w:pPr>
      <w:bookmarkStart w:id="276" w:name="FS000000580T16_02_2004_20_37_33C"/>
      <w:bookmarkEnd w:id="276"/>
      <w:r>
        <w:rPr>
          <w:rtl/>
        </w:rPr>
        <w:t>יצחק כהן (ש"ס):</w:t>
      </w:r>
    </w:p>
    <w:p w14:paraId="63B792DF" w14:textId="77777777" w:rsidR="00000000" w:rsidRDefault="00A03D81">
      <w:pPr>
        <w:pStyle w:val="a0"/>
        <w:rPr>
          <w:rtl/>
        </w:rPr>
      </w:pPr>
    </w:p>
    <w:p w14:paraId="148A622F" w14:textId="77777777" w:rsidR="00000000" w:rsidRDefault="00A03D81">
      <w:pPr>
        <w:pStyle w:val="a0"/>
        <w:rPr>
          <w:rFonts w:hint="cs"/>
          <w:rtl/>
        </w:rPr>
      </w:pPr>
      <w:r>
        <w:rPr>
          <w:rFonts w:hint="cs"/>
          <w:rtl/>
        </w:rPr>
        <w:t>81%. ועוד נתון מדהים, מוחמד ברכה, 96% מהציבו</w:t>
      </w:r>
      <w:r>
        <w:rPr>
          <w:rFonts w:hint="cs"/>
          <w:rtl/>
        </w:rPr>
        <w:t xml:space="preserve">ר מתנגדים לזוועה הזאת של ייקור הלחם לעניים. 96% מהציבור. </w:t>
      </w:r>
    </w:p>
    <w:p w14:paraId="1BE57181" w14:textId="77777777" w:rsidR="00000000" w:rsidRDefault="00A03D81">
      <w:pPr>
        <w:pStyle w:val="a0"/>
        <w:rPr>
          <w:rFonts w:hint="cs"/>
          <w:rtl/>
        </w:rPr>
      </w:pPr>
    </w:p>
    <w:p w14:paraId="4C401FD4" w14:textId="77777777" w:rsidR="00000000" w:rsidRDefault="00A03D81">
      <w:pPr>
        <w:pStyle w:val="af0"/>
        <w:rPr>
          <w:rtl/>
        </w:rPr>
      </w:pPr>
      <w:r>
        <w:rPr>
          <w:rFonts w:hint="eastAsia"/>
          <w:rtl/>
        </w:rPr>
        <w:t>מוחמד</w:t>
      </w:r>
      <w:r>
        <w:rPr>
          <w:rtl/>
        </w:rPr>
        <w:t xml:space="preserve"> ברכה (חד"ש-תע"ל):</w:t>
      </w:r>
    </w:p>
    <w:p w14:paraId="5311EA2C" w14:textId="77777777" w:rsidR="00000000" w:rsidRDefault="00A03D81">
      <w:pPr>
        <w:pStyle w:val="a0"/>
        <w:rPr>
          <w:rFonts w:hint="cs"/>
          <w:rtl/>
        </w:rPr>
      </w:pPr>
    </w:p>
    <w:p w14:paraId="715171DF" w14:textId="77777777" w:rsidR="00000000" w:rsidRDefault="00A03D81">
      <w:pPr>
        <w:pStyle w:val="a0"/>
        <w:rPr>
          <w:rFonts w:hint="cs"/>
          <w:rtl/>
        </w:rPr>
      </w:pPr>
      <w:r>
        <w:rPr>
          <w:rFonts w:hint="cs"/>
          <w:rtl/>
        </w:rPr>
        <w:t>אז רק חברי הממשלה - - - לא.</w:t>
      </w:r>
    </w:p>
    <w:p w14:paraId="5C8A7AAF" w14:textId="77777777" w:rsidR="00000000" w:rsidRDefault="00A03D81">
      <w:pPr>
        <w:pStyle w:val="a0"/>
        <w:rPr>
          <w:rFonts w:hint="cs"/>
          <w:rtl/>
        </w:rPr>
      </w:pPr>
    </w:p>
    <w:p w14:paraId="47918362" w14:textId="77777777" w:rsidR="00000000" w:rsidRDefault="00A03D81">
      <w:pPr>
        <w:pStyle w:val="-"/>
        <w:rPr>
          <w:rtl/>
        </w:rPr>
      </w:pPr>
      <w:bookmarkStart w:id="277" w:name="FS000000580T16_02_2004_20_39_00C"/>
      <w:bookmarkEnd w:id="277"/>
      <w:r>
        <w:rPr>
          <w:rtl/>
        </w:rPr>
        <w:t>יצחק כהן (ש"ס):</w:t>
      </w:r>
    </w:p>
    <w:p w14:paraId="346A3173" w14:textId="77777777" w:rsidR="00000000" w:rsidRDefault="00A03D81">
      <w:pPr>
        <w:pStyle w:val="a0"/>
        <w:rPr>
          <w:rtl/>
        </w:rPr>
      </w:pPr>
    </w:p>
    <w:p w14:paraId="68F7E35D" w14:textId="77777777" w:rsidR="00000000" w:rsidRDefault="00A03D81">
      <w:pPr>
        <w:pStyle w:val="a0"/>
        <w:rPr>
          <w:rFonts w:hint="cs"/>
          <w:rtl/>
        </w:rPr>
      </w:pPr>
      <w:r>
        <w:rPr>
          <w:rFonts w:hint="cs"/>
          <w:rtl/>
        </w:rPr>
        <w:t>הממצאים האלה ברורים. הם ברורים. אין מקום לטעות. אזרחי מדינת ישראל אינם נותנים אמון בממשלה. אם מישהו בממשלה מתנחם בכך - שמעתי פ</w:t>
      </w:r>
      <w:r>
        <w:rPr>
          <w:rFonts w:hint="cs"/>
          <w:rtl/>
        </w:rPr>
        <w:t xml:space="preserve">ה את חברת הכנסת רוחמה אברהם מתנחמת בכך שהיו תשואות חיוביות למשקיעים בבורסה. 81% מהאזרחים בכלל לא מתעניינים במה שקורה בבורסה. 5% בקושי מתעניינים מה קורה בבורסה. </w:t>
      </w:r>
    </w:p>
    <w:p w14:paraId="08DA57C8" w14:textId="77777777" w:rsidR="00000000" w:rsidRDefault="00A03D81">
      <w:pPr>
        <w:pStyle w:val="a0"/>
        <w:rPr>
          <w:rFonts w:hint="cs"/>
          <w:rtl/>
        </w:rPr>
      </w:pPr>
    </w:p>
    <w:p w14:paraId="3B6643D6" w14:textId="77777777" w:rsidR="00000000" w:rsidRDefault="00A03D81">
      <w:pPr>
        <w:pStyle w:val="a0"/>
        <w:rPr>
          <w:rFonts w:hint="cs"/>
          <w:rtl/>
        </w:rPr>
      </w:pPr>
      <w:r>
        <w:rPr>
          <w:rFonts w:hint="cs"/>
          <w:rtl/>
        </w:rPr>
        <w:t xml:space="preserve">בנושאים החברתיים הציבור חש את עצמו מאוים. הרב רביץ, כבוד הרב, הציבור חש את עצמו מאוים מהממשלה </w:t>
      </w:r>
      <w:r>
        <w:rPr>
          <w:rFonts w:hint="cs"/>
          <w:rtl/>
        </w:rPr>
        <w:t xml:space="preserve">הזאת. עוד לא היה כדבר הזה בתולדות המדינה, שהציבור יחוש את עצמו מאוים. </w:t>
      </w:r>
    </w:p>
    <w:p w14:paraId="5D453AB6" w14:textId="77777777" w:rsidR="00000000" w:rsidRDefault="00A03D81">
      <w:pPr>
        <w:pStyle w:val="a0"/>
        <w:rPr>
          <w:rFonts w:hint="cs"/>
          <w:rtl/>
        </w:rPr>
      </w:pPr>
    </w:p>
    <w:p w14:paraId="43EA4D61" w14:textId="77777777" w:rsidR="00000000" w:rsidRDefault="00A03D81">
      <w:pPr>
        <w:pStyle w:val="a0"/>
        <w:rPr>
          <w:rFonts w:hint="cs"/>
          <w:rtl/>
        </w:rPr>
      </w:pPr>
      <w:r>
        <w:rPr>
          <w:rFonts w:hint="cs"/>
          <w:rtl/>
        </w:rPr>
        <w:t xml:space="preserve">76% השיבו כי החברה הישראלית היא חברה אלימה. לגבי תחושת הסולידריות והאחדות בחברה הישראלית, לדעת 70% מהנשאלים היא נהרסה, היא התרסקה בשנה האחרונה. </w:t>
      </w:r>
    </w:p>
    <w:p w14:paraId="0EA76659" w14:textId="77777777" w:rsidR="00000000" w:rsidRDefault="00A03D81">
      <w:pPr>
        <w:pStyle w:val="a0"/>
        <w:rPr>
          <w:rFonts w:hint="cs"/>
          <w:rtl/>
        </w:rPr>
      </w:pPr>
    </w:p>
    <w:p w14:paraId="470E0B38" w14:textId="77777777" w:rsidR="00000000" w:rsidRDefault="00A03D81">
      <w:pPr>
        <w:pStyle w:val="a0"/>
        <w:rPr>
          <w:rFonts w:hint="cs"/>
          <w:rtl/>
        </w:rPr>
      </w:pPr>
      <w:r>
        <w:rPr>
          <w:rFonts w:hint="cs"/>
          <w:rtl/>
        </w:rPr>
        <w:t>אנחנו לא מתפלאים, בהתחשב בכל המהלכים ש</w:t>
      </w:r>
      <w:r>
        <w:rPr>
          <w:rFonts w:hint="cs"/>
          <w:rtl/>
        </w:rPr>
        <w:t>הממשלה מנהלת. זו ממשלה מנותקת, כפי שאמרתי, מכל הקורה סביבה; רצה ריצת אמוק ליעד שאיש אינו יודע היכן הוא. אמני ה"ספין", כל השרים, אמני ה"ספין". תוכניות מעורפלות חסרות קו, להטוטי מלים, כל אחד מנסה לחפות על הכשל במשרד שלו, ותרגילים ביחסי ציבור מתוחכמים. מה שהכ</w:t>
      </w:r>
      <w:r>
        <w:rPr>
          <w:rFonts w:hint="cs"/>
          <w:rtl/>
        </w:rPr>
        <w:t xml:space="preserve">י מעניין זה שהשרים מביעים אי-אמון בממשלה. וכשהם באים לפה, הם מצביעים אמון, כי אחרת הלך ה"וולבו", הלכה הלשכה. </w:t>
      </w:r>
    </w:p>
    <w:p w14:paraId="00D1479A" w14:textId="77777777" w:rsidR="00000000" w:rsidRDefault="00A03D81">
      <w:pPr>
        <w:pStyle w:val="a0"/>
        <w:rPr>
          <w:rFonts w:hint="cs"/>
          <w:rtl/>
        </w:rPr>
      </w:pPr>
    </w:p>
    <w:p w14:paraId="77B493C4" w14:textId="77777777" w:rsidR="00000000" w:rsidRDefault="00A03D81">
      <w:pPr>
        <w:pStyle w:val="a0"/>
        <w:rPr>
          <w:rFonts w:hint="cs"/>
          <w:rtl/>
        </w:rPr>
      </w:pPr>
      <w:r>
        <w:rPr>
          <w:rFonts w:hint="cs"/>
          <w:rtl/>
        </w:rPr>
        <w:t xml:space="preserve">מורי ורבותי, בתחום הביטחוני, לא היתה תקופה כזאת קשה בכל ההיסטוריה של מדינת ישראל. כמאמר: "מחוץ תשכל חרב ומחדרים אימה". החלשתם את צה"ל, איבדתם את </w:t>
      </w:r>
      <w:r>
        <w:rPr>
          <w:rFonts w:hint="cs"/>
          <w:rtl/>
        </w:rPr>
        <w:t xml:space="preserve">כושר ההרתעה. </w:t>
      </w:r>
    </w:p>
    <w:p w14:paraId="6595C894" w14:textId="77777777" w:rsidR="00000000" w:rsidRDefault="00A03D81">
      <w:pPr>
        <w:pStyle w:val="a0"/>
        <w:rPr>
          <w:rFonts w:hint="cs"/>
          <w:rtl/>
        </w:rPr>
      </w:pPr>
    </w:p>
    <w:p w14:paraId="3E3CBD3E" w14:textId="77777777" w:rsidR="00000000" w:rsidRDefault="00A03D81">
      <w:pPr>
        <w:pStyle w:val="a0"/>
        <w:rPr>
          <w:rFonts w:hint="cs"/>
          <w:rtl/>
        </w:rPr>
      </w:pPr>
      <w:r>
        <w:rPr>
          <w:rFonts w:hint="cs"/>
          <w:rtl/>
        </w:rPr>
        <w:t>בתחום המדיני, כפי שאמר פה אפרים סנה, ראש הממשלה שרון חזר על אותה טעות איומה של ראש הממשלה אהוד ברק ברגע שהוא קבע תאריך יעד ליציאה מלבנון - ואנחנו היינו בין הפעילים ליציאה מלבנון. אנחנו רצינו שתהיה יציאה מלבנון, בכל מאודנו. היינו פעילים אפילו</w:t>
      </w:r>
      <w:r>
        <w:rPr>
          <w:rFonts w:hint="cs"/>
          <w:rtl/>
        </w:rPr>
        <w:t xml:space="preserve"> בארגון הזה שנקרא "ארבע אמהות". רצינו יציאה מלבנון. אבל כשראש הממשלה אהוד ברק קבע תאריך יעד, הכול התמוטט, הכול התפורר. צד"ל התפורר. חיילי צה"ל לא הבינו מה הם עושים שם בזמן ביניים. למה הם צריכים להיכנס לשם? </w:t>
      </w:r>
    </w:p>
    <w:p w14:paraId="3B34C772" w14:textId="77777777" w:rsidR="00000000" w:rsidRDefault="00A03D81">
      <w:pPr>
        <w:pStyle w:val="a0"/>
        <w:rPr>
          <w:rFonts w:hint="cs"/>
          <w:rtl/>
        </w:rPr>
      </w:pPr>
    </w:p>
    <w:p w14:paraId="72D424AC" w14:textId="77777777" w:rsidR="00000000" w:rsidRDefault="00A03D81">
      <w:pPr>
        <w:pStyle w:val="a0"/>
        <w:rPr>
          <w:rFonts w:hint="cs"/>
          <w:rtl/>
        </w:rPr>
      </w:pPr>
      <w:r>
        <w:rPr>
          <w:rFonts w:hint="cs"/>
          <w:rtl/>
        </w:rPr>
        <w:t>גדעון עזרא, אתה זוכר את המפגש שהיה בכוכב-יאיר, ע</w:t>
      </w:r>
      <w:r>
        <w:rPr>
          <w:rFonts w:hint="cs"/>
          <w:rtl/>
        </w:rPr>
        <w:t>ם יוסי גינוסר, זיכרונו לברכה? חיילי צה"ל לא הבינו, אם ראש הממשלה אהוד ברק קבע שיוצאים מלבנון - דבר מאוד רצוי - וקבע תאריך יעד, כל המערכת התפוררה. ממשלת לבנון - כשהממשלה הלגיטימית הפכה להיות לא רלוונטית, מי שהתחזק זה ה"חיזבאללה" ונסראללה, יימח שמו. הם התחזק</w:t>
      </w:r>
      <w:r>
        <w:rPr>
          <w:rFonts w:hint="cs"/>
          <w:rtl/>
        </w:rPr>
        <w:t>ו.</w:t>
      </w:r>
    </w:p>
    <w:p w14:paraId="4F8FC688" w14:textId="77777777" w:rsidR="00000000" w:rsidRDefault="00A03D81">
      <w:pPr>
        <w:pStyle w:val="a0"/>
        <w:rPr>
          <w:rFonts w:hint="cs"/>
          <w:rtl/>
        </w:rPr>
      </w:pPr>
    </w:p>
    <w:p w14:paraId="59C0268C" w14:textId="77777777" w:rsidR="00000000" w:rsidRDefault="00A03D81">
      <w:pPr>
        <w:pStyle w:val="af1"/>
        <w:rPr>
          <w:rtl/>
        </w:rPr>
      </w:pPr>
      <w:r>
        <w:rPr>
          <w:rtl/>
        </w:rPr>
        <w:t>היו"ר אתי לבני:</w:t>
      </w:r>
    </w:p>
    <w:p w14:paraId="3B93AC37" w14:textId="77777777" w:rsidR="00000000" w:rsidRDefault="00A03D81">
      <w:pPr>
        <w:pStyle w:val="a0"/>
        <w:rPr>
          <w:rtl/>
        </w:rPr>
      </w:pPr>
    </w:p>
    <w:p w14:paraId="2B428E47" w14:textId="77777777" w:rsidR="00000000" w:rsidRDefault="00A03D81">
      <w:pPr>
        <w:pStyle w:val="a0"/>
        <w:rPr>
          <w:rFonts w:hint="cs"/>
          <w:rtl/>
        </w:rPr>
      </w:pPr>
      <w:r>
        <w:rPr>
          <w:rFonts w:hint="cs"/>
          <w:rtl/>
        </w:rPr>
        <w:t>נא לסיים, בבקשה.</w:t>
      </w:r>
    </w:p>
    <w:p w14:paraId="3358FA88" w14:textId="77777777" w:rsidR="00000000" w:rsidRDefault="00A03D81">
      <w:pPr>
        <w:pStyle w:val="a0"/>
        <w:rPr>
          <w:rFonts w:hint="cs"/>
          <w:rtl/>
        </w:rPr>
      </w:pPr>
    </w:p>
    <w:p w14:paraId="77900AD8" w14:textId="77777777" w:rsidR="00000000" w:rsidRDefault="00A03D81">
      <w:pPr>
        <w:pStyle w:val="-"/>
        <w:rPr>
          <w:rtl/>
        </w:rPr>
      </w:pPr>
      <w:bookmarkStart w:id="278" w:name="FS000000580T16_02_2004_20_58_19C"/>
      <w:bookmarkEnd w:id="278"/>
      <w:r>
        <w:rPr>
          <w:rtl/>
        </w:rPr>
        <w:t>יצחק כהן (ש"ס):</w:t>
      </w:r>
    </w:p>
    <w:p w14:paraId="6BFCFFB2" w14:textId="77777777" w:rsidR="00000000" w:rsidRDefault="00A03D81">
      <w:pPr>
        <w:pStyle w:val="a0"/>
        <w:rPr>
          <w:rtl/>
        </w:rPr>
      </w:pPr>
    </w:p>
    <w:p w14:paraId="63EA39FC" w14:textId="77777777" w:rsidR="00000000" w:rsidRDefault="00A03D81">
      <w:pPr>
        <w:pStyle w:val="a0"/>
        <w:rPr>
          <w:rFonts w:hint="cs"/>
          <w:rtl/>
        </w:rPr>
      </w:pPr>
      <w:r>
        <w:rPr>
          <w:rFonts w:hint="cs"/>
          <w:rtl/>
        </w:rPr>
        <w:t>אותה טעות עושה היום ראש הממשלה כשהוא מכריז על יציאה חד-צדדית מרצועת-עזה. הוא מחזק את ה"חמאס", הוא מחזק את אחמד יאסין. התחושה של התושבים שנשלחו על-ידי כל הממשלות היא אותה תחושה - להבדיל - של צד"ל, של ב</w:t>
      </w:r>
      <w:r>
        <w:rPr>
          <w:rFonts w:hint="cs"/>
          <w:rtl/>
        </w:rPr>
        <w:t xml:space="preserve">גידה. הכוחות המתונים והפלסטינים שעוד חשבו להגיע להסדר הפכו להיות לא רלוונטיים. זו אותה טעות בדיוק, רק יותר חמורה. </w:t>
      </w:r>
    </w:p>
    <w:p w14:paraId="2BBF6F29" w14:textId="77777777" w:rsidR="00000000" w:rsidRDefault="00A03D81">
      <w:pPr>
        <w:pStyle w:val="a0"/>
        <w:rPr>
          <w:rFonts w:hint="cs"/>
          <w:rtl/>
        </w:rPr>
      </w:pPr>
    </w:p>
    <w:p w14:paraId="6A183FF9" w14:textId="77777777" w:rsidR="00000000" w:rsidRDefault="00A03D81">
      <w:pPr>
        <w:pStyle w:val="a0"/>
        <w:rPr>
          <w:rFonts w:hint="cs"/>
          <w:rtl/>
        </w:rPr>
      </w:pPr>
      <w:r>
        <w:rPr>
          <w:rFonts w:hint="cs"/>
          <w:rtl/>
        </w:rPr>
        <w:t xml:space="preserve">בתחום היהדות - איפה חברי מהמפד"ל? איפה הם? </w:t>
      </w:r>
    </w:p>
    <w:p w14:paraId="3F5B299F" w14:textId="77777777" w:rsidR="00000000" w:rsidRDefault="00A03D81">
      <w:pPr>
        <w:pStyle w:val="a0"/>
        <w:rPr>
          <w:rFonts w:hint="cs"/>
          <w:rtl/>
        </w:rPr>
      </w:pPr>
    </w:p>
    <w:p w14:paraId="27587D66" w14:textId="77777777" w:rsidR="00000000" w:rsidRDefault="00A03D81">
      <w:pPr>
        <w:pStyle w:val="af1"/>
        <w:rPr>
          <w:rtl/>
        </w:rPr>
      </w:pPr>
      <w:r>
        <w:rPr>
          <w:rtl/>
        </w:rPr>
        <w:t>היו"ר אתי לבני:</w:t>
      </w:r>
    </w:p>
    <w:p w14:paraId="08CF7438" w14:textId="77777777" w:rsidR="00000000" w:rsidRDefault="00A03D81">
      <w:pPr>
        <w:pStyle w:val="a0"/>
        <w:rPr>
          <w:rtl/>
        </w:rPr>
      </w:pPr>
    </w:p>
    <w:p w14:paraId="19AA4ABC" w14:textId="77777777" w:rsidR="00000000" w:rsidRDefault="00A03D81">
      <w:pPr>
        <w:pStyle w:val="a0"/>
        <w:rPr>
          <w:rFonts w:hint="cs"/>
          <w:rtl/>
        </w:rPr>
      </w:pPr>
      <w:r>
        <w:rPr>
          <w:rFonts w:hint="cs"/>
          <w:rtl/>
        </w:rPr>
        <w:t>חבר הכנסת כהן.</w:t>
      </w:r>
    </w:p>
    <w:p w14:paraId="3501BF3A" w14:textId="77777777" w:rsidR="00000000" w:rsidRDefault="00A03D81">
      <w:pPr>
        <w:pStyle w:val="a0"/>
        <w:rPr>
          <w:rFonts w:hint="cs"/>
          <w:rtl/>
        </w:rPr>
      </w:pPr>
    </w:p>
    <w:p w14:paraId="1F11DF00" w14:textId="77777777" w:rsidR="00000000" w:rsidRDefault="00A03D81">
      <w:pPr>
        <w:pStyle w:val="-"/>
        <w:rPr>
          <w:rtl/>
        </w:rPr>
      </w:pPr>
      <w:bookmarkStart w:id="279" w:name="FS000000580T16_02_2004_21_00_20C"/>
      <w:bookmarkEnd w:id="279"/>
      <w:r>
        <w:rPr>
          <w:rtl/>
        </w:rPr>
        <w:t>יצחק כהן (ש"ס):</w:t>
      </w:r>
    </w:p>
    <w:p w14:paraId="0BA4CF0E" w14:textId="77777777" w:rsidR="00000000" w:rsidRDefault="00A03D81">
      <w:pPr>
        <w:pStyle w:val="a0"/>
        <w:rPr>
          <w:rtl/>
        </w:rPr>
      </w:pPr>
    </w:p>
    <w:p w14:paraId="4CA80D93" w14:textId="77777777" w:rsidR="00000000" w:rsidRDefault="00A03D81">
      <w:pPr>
        <w:pStyle w:val="a0"/>
        <w:rPr>
          <w:rFonts w:hint="cs"/>
          <w:rtl/>
        </w:rPr>
      </w:pPr>
      <w:r>
        <w:rPr>
          <w:rFonts w:hint="cs"/>
          <w:rtl/>
        </w:rPr>
        <w:t>אני מסיים. בוטל משרד הדתות. מורי ורבותי, אחרי</w:t>
      </w:r>
      <w:r>
        <w:rPr>
          <w:rFonts w:hint="cs"/>
          <w:rtl/>
        </w:rPr>
        <w:t xml:space="preserve"> חורבן היהדות בשואה הפכה מדינת ישראל בעמל רב למרכז הרוחני הגדול ביותר בעולם. כל ממשלות ישראל, כל ראשי הממשלות בישראל, הבינו, שבבית הלאומי לעם ישראל, במדינת ישראל, צריך שיהיה המרכז הרוחני הגדול ביותר בעולם.</w:t>
      </w:r>
    </w:p>
    <w:p w14:paraId="661D90CC" w14:textId="77777777" w:rsidR="00000000" w:rsidRDefault="00A03D81">
      <w:pPr>
        <w:pStyle w:val="a0"/>
        <w:rPr>
          <w:rFonts w:hint="cs"/>
          <w:rtl/>
        </w:rPr>
      </w:pPr>
    </w:p>
    <w:p w14:paraId="1748DE7E" w14:textId="77777777" w:rsidR="00000000" w:rsidRDefault="00A03D81">
      <w:pPr>
        <w:pStyle w:val="af1"/>
        <w:rPr>
          <w:rtl/>
        </w:rPr>
      </w:pPr>
      <w:r>
        <w:rPr>
          <w:rtl/>
        </w:rPr>
        <w:t>היו"ר אתי לבני:</w:t>
      </w:r>
    </w:p>
    <w:p w14:paraId="618C4F54" w14:textId="77777777" w:rsidR="00000000" w:rsidRDefault="00A03D81">
      <w:pPr>
        <w:pStyle w:val="a0"/>
        <w:rPr>
          <w:rtl/>
        </w:rPr>
      </w:pPr>
    </w:p>
    <w:p w14:paraId="5ECC3543" w14:textId="77777777" w:rsidR="00000000" w:rsidRDefault="00A03D81">
      <w:pPr>
        <w:pStyle w:val="a0"/>
        <w:rPr>
          <w:rFonts w:hint="cs"/>
          <w:rtl/>
        </w:rPr>
      </w:pPr>
      <w:r>
        <w:rPr>
          <w:rFonts w:hint="cs"/>
          <w:rtl/>
        </w:rPr>
        <w:t xml:space="preserve">תודה רבה. </w:t>
      </w:r>
    </w:p>
    <w:p w14:paraId="5B242CD2" w14:textId="77777777" w:rsidR="00000000" w:rsidRDefault="00A03D81">
      <w:pPr>
        <w:pStyle w:val="a0"/>
        <w:rPr>
          <w:rFonts w:hint="cs"/>
          <w:rtl/>
        </w:rPr>
      </w:pPr>
    </w:p>
    <w:p w14:paraId="15D85A32" w14:textId="77777777" w:rsidR="00000000" w:rsidRDefault="00A03D81">
      <w:pPr>
        <w:pStyle w:val="-"/>
        <w:rPr>
          <w:rtl/>
        </w:rPr>
      </w:pPr>
      <w:bookmarkStart w:id="280" w:name="FS000000580T16_02_2004_21_02_13C"/>
      <w:bookmarkEnd w:id="280"/>
      <w:r>
        <w:rPr>
          <w:rtl/>
        </w:rPr>
        <w:t>יצחק כהן (ש"ס):</w:t>
      </w:r>
    </w:p>
    <w:p w14:paraId="2808E4D7" w14:textId="77777777" w:rsidR="00000000" w:rsidRDefault="00A03D81">
      <w:pPr>
        <w:pStyle w:val="a0"/>
        <w:rPr>
          <w:rtl/>
        </w:rPr>
      </w:pPr>
    </w:p>
    <w:p w14:paraId="783FDA2D" w14:textId="77777777" w:rsidR="00000000" w:rsidRDefault="00A03D81">
      <w:pPr>
        <w:pStyle w:val="a0"/>
        <w:rPr>
          <w:rFonts w:hint="cs"/>
          <w:rtl/>
        </w:rPr>
      </w:pPr>
      <w:r>
        <w:rPr>
          <w:rFonts w:hint="cs"/>
          <w:rtl/>
        </w:rPr>
        <w:t>בשנ</w:t>
      </w:r>
      <w:r>
        <w:rPr>
          <w:rFonts w:hint="cs"/>
          <w:rtl/>
        </w:rPr>
        <w:t xml:space="preserve">ה אחת, גברתי - - </w:t>
      </w:r>
    </w:p>
    <w:p w14:paraId="44A1FAE4" w14:textId="77777777" w:rsidR="00000000" w:rsidRDefault="00A03D81">
      <w:pPr>
        <w:pStyle w:val="a0"/>
        <w:rPr>
          <w:rFonts w:hint="cs"/>
          <w:rtl/>
        </w:rPr>
      </w:pPr>
    </w:p>
    <w:p w14:paraId="1522D120" w14:textId="77777777" w:rsidR="00000000" w:rsidRDefault="00A03D81">
      <w:pPr>
        <w:pStyle w:val="af1"/>
        <w:rPr>
          <w:rtl/>
        </w:rPr>
      </w:pPr>
      <w:r>
        <w:rPr>
          <w:rtl/>
        </w:rPr>
        <w:t>היו"ר אתי לבני:</w:t>
      </w:r>
    </w:p>
    <w:p w14:paraId="73BD795C" w14:textId="77777777" w:rsidR="00000000" w:rsidRDefault="00A03D81">
      <w:pPr>
        <w:pStyle w:val="a0"/>
        <w:rPr>
          <w:rtl/>
        </w:rPr>
      </w:pPr>
    </w:p>
    <w:p w14:paraId="46E5BC3A" w14:textId="77777777" w:rsidR="00000000" w:rsidRDefault="00A03D81">
      <w:pPr>
        <w:pStyle w:val="a0"/>
        <w:rPr>
          <w:rFonts w:hint="cs"/>
          <w:rtl/>
        </w:rPr>
      </w:pPr>
      <w:r>
        <w:rPr>
          <w:rFonts w:hint="cs"/>
          <w:rtl/>
        </w:rPr>
        <w:t xml:space="preserve">סיים בבקשה. </w:t>
      </w:r>
    </w:p>
    <w:p w14:paraId="7672D602" w14:textId="77777777" w:rsidR="00000000" w:rsidRDefault="00A03D81">
      <w:pPr>
        <w:pStyle w:val="a0"/>
        <w:rPr>
          <w:rFonts w:hint="cs"/>
          <w:rtl/>
        </w:rPr>
      </w:pPr>
    </w:p>
    <w:p w14:paraId="2E88FBDF" w14:textId="77777777" w:rsidR="00000000" w:rsidRDefault="00A03D81">
      <w:pPr>
        <w:pStyle w:val="-"/>
        <w:rPr>
          <w:rtl/>
        </w:rPr>
      </w:pPr>
      <w:bookmarkStart w:id="281" w:name="FS000000580T16_02_2004_21_03_23C"/>
      <w:bookmarkEnd w:id="281"/>
      <w:r>
        <w:rPr>
          <w:rtl/>
        </w:rPr>
        <w:t>יצחק כהן (ש"ס):</w:t>
      </w:r>
    </w:p>
    <w:p w14:paraId="58335847" w14:textId="77777777" w:rsidR="00000000" w:rsidRDefault="00A03D81">
      <w:pPr>
        <w:pStyle w:val="a0"/>
        <w:rPr>
          <w:rtl/>
        </w:rPr>
      </w:pPr>
    </w:p>
    <w:p w14:paraId="44CE7376" w14:textId="77777777" w:rsidR="00000000" w:rsidRDefault="00A03D81">
      <w:pPr>
        <w:pStyle w:val="a0"/>
        <w:rPr>
          <w:rFonts w:hint="cs"/>
          <w:rtl/>
        </w:rPr>
      </w:pPr>
      <w:r>
        <w:rPr>
          <w:rFonts w:hint="cs"/>
          <w:rtl/>
        </w:rPr>
        <w:t xml:space="preserve">- - עם המפלגה שאת חברה בה, הרסו כל אבן. לא השאירו אבן על אבן בכל מה שקשור ליהדות או שיש בו מושג יהודי - - </w:t>
      </w:r>
    </w:p>
    <w:p w14:paraId="3F303D46" w14:textId="77777777" w:rsidR="00000000" w:rsidRDefault="00A03D81">
      <w:pPr>
        <w:pStyle w:val="a0"/>
        <w:rPr>
          <w:rFonts w:hint="cs"/>
          <w:rtl/>
        </w:rPr>
      </w:pPr>
    </w:p>
    <w:p w14:paraId="38AB843E" w14:textId="77777777" w:rsidR="00000000" w:rsidRDefault="00A03D81">
      <w:pPr>
        <w:pStyle w:val="af1"/>
        <w:rPr>
          <w:rtl/>
        </w:rPr>
      </w:pPr>
      <w:r>
        <w:rPr>
          <w:rtl/>
        </w:rPr>
        <w:t>היו"ר אתי לבני:</w:t>
      </w:r>
    </w:p>
    <w:p w14:paraId="26FD01E3" w14:textId="77777777" w:rsidR="00000000" w:rsidRDefault="00A03D81">
      <w:pPr>
        <w:pStyle w:val="a0"/>
        <w:rPr>
          <w:rtl/>
        </w:rPr>
      </w:pPr>
    </w:p>
    <w:p w14:paraId="533E2041" w14:textId="77777777" w:rsidR="00000000" w:rsidRDefault="00A03D81">
      <w:pPr>
        <w:pStyle w:val="a0"/>
        <w:rPr>
          <w:rFonts w:hint="cs"/>
          <w:rtl/>
        </w:rPr>
      </w:pPr>
      <w:r>
        <w:rPr>
          <w:rFonts w:hint="cs"/>
          <w:rtl/>
        </w:rPr>
        <w:t xml:space="preserve">תודה. </w:t>
      </w:r>
    </w:p>
    <w:p w14:paraId="11683FB3" w14:textId="77777777" w:rsidR="00000000" w:rsidRDefault="00A03D81">
      <w:pPr>
        <w:pStyle w:val="a0"/>
        <w:rPr>
          <w:rFonts w:hint="cs"/>
          <w:rtl/>
        </w:rPr>
      </w:pPr>
    </w:p>
    <w:p w14:paraId="67606096" w14:textId="77777777" w:rsidR="00000000" w:rsidRDefault="00A03D81">
      <w:pPr>
        <w:pStyle w:val="-"/>
        <w:rPr>
          <w:rtl/>
        </w:rPr>
      </w:pPr>
      <w:bookmarkStart w:id="282" w:name="FS000000580T16_02_2004_21_03_52C"/>
      <w:bookmarkEnd w:id="282"/>
      <w:r>
        <w:rPr>
          <w:rtl/>
        </w:rPr>
        <w:t>יצחק כהן (ש"ס):</w:t>
      </w:r>
    </w:p>
    <w:p w14:paraId="77663AEC" w14:textId="77777777" w:rsidR="00000000" w:rsidRDefault="00A03D81">
      <w:pPr>
        <w:pStyle w:val="a0"/>
        <w:rPr>
          <w:rtl/>
        </w:rPr>
      </w:pPr>
    </w:p>
    <w:p w14:paraId="27EF672C" w14:textId="77777777" w:rsidR="00000000" w:rsidRDefault="00A03D81">
      <w:pPr>
        <w:pStyle w:val="a0"/>
        <w:rPr>
          <w:rFonts w:hint="cs"/>
          <w:rtl/>
        </w:rPr>
      </w:pPr>
      <w:r>
        <w:rPr>
          <w:rFonts w:hint="cs"/>
          <w:rtl/>
        </w:rPr>
        <w:t>- - הישיבות, המקוואות, מכוני המחקר. סגר</w:t>
      </w:r>
      <w:r>
        <w:rPr>
          <w:rFonts w:hint="cs"/>
          <w:rtl/>
        </w:rPr>
        <w:t xml:space="preserve">ו את משרד הדתות. </w:t>
      </w:r>
    </w:p>
    <w:p w14:paraId="2655CB24" w14:textId="77777777" w:rsidR="00000000" w:rsidRDefault="00A03D81">
      <w:pPr>
        <w:pStyle w:val="a0"/>
        <w:rPr>
          <w:rFonts w:hint="cs"/>
          <w:rtl/>
        </w:rPr>
      </w:pPr>
    </w:p>
    <w:p w14:paraId="445EFAD8" w14:textId="77777777" w:rsidR="00000000" w:rsidRDefault="00A03D81">
      <w:pPr>
        <w:pStyle w:val="af1"/>
        <w:rPr>
          <w:rtl/>
        </w:rPr>
      </w:pPr>
      <w:r>
        <w:rPr>
          <w:rtl/>
        </w:rPr>
        <w:t>היו"ר אתי לבני:</w:t>
      </w:r>
    </w:p>
    <w:p w14:paraId="0ACA1759" w14:textId="77777777" w:rsidR="00000000" w:rsidRDefault="00A03D81">
      <w:pPr>
        <w:pStyle w:val="a0"/>
        <w:rPr>
          <w:rtl/>
        </w:rPr>
      </w:pPr>
    </w:p>
    <w:p w14:paraId="05EE73DF" w14:textId="77777777" w:rsidR="00000000" w:rsidRDefault="00A03D81">
      <w:pPr>
        <w:pStyle w:val="a0"/>
        <w:rPr>
          <w:rFonts w:hint="cs"/>
          <w:rtl/>
        </w:rPr>
      </w:pPr>
      <w:r>
        <w:rPr>
          <w:rFonts w:hint="cs"/>
          <w:rtl/>
        </w:rPr>
        <w:t xml:space="preserve">חבר הכנסת כהן, סיים בבקשה. </w:t>
      </w:r>
    </w:p>
    <w:p w14:paraId="27DFF0E1" w14:textId="77777777" w:rsidR="00000000" w:rsidRDefault="00A03D81">
      <w:pPr>
        <w:pStyle w:val="a0"/>
        <w:rPr>
          <w:rFonts w:hint="cs"/>
          <w:rtl/>
        </w:rPr>
      </w:pPr>
    </w:p>
    <w:p w14:paraId="5528AA6C" w14:textId="77777777" w:rsidR="00000000" w:rsidRDefault="00A03D81">
      <w:pPr>
        <w:pStyle w:val="-"/>
        <w:rPr>
          <w:rtl/>
        </w:rPr>
      </w:pPr>
      <w:bookmarkStart w:id="283" w:name="FS000000580T16_02_2004_21_04_38C"/>
      <w:bookmarkEnd w:id="283"/>
      <w:r>
        <w:rPr>
          <w:rtl/>
        </w:rPr>
        <w:t>יצחק כהן (ש"ס):</w:t>
      </w:r>
    </w:p>
    <w:p w14:paraId="141EE467" w14:textId="77777777" w:rsidR="00000000" w:rsidRDefault="00A03D81">
      <w:pPr>
        <w:pStyle w:val="a0"/>
        <w:rPr>
          <w:rtl/>
        </w:rPr>
      </w:pPr>
    </w:p>
    <w:p w14:paraId="002CFDDE" w14:textId="77777777" w:rsidR="00000000" w:rsidRDefault="00A03D81">
      <w:pPr>
        <w:pStyle w:val="a0"/>
        <w:rPr>
          <w:rFonts w:hint="cs"/>
          <w:rtl/>
        </w:rPr>
      </w:pPr>
      <w:r>
        <w:rPr>
          <w:rFonts w:hint="cs"/>
          <w:rtl/>
        </w:rPr>
        <w:t>העבירו את הפונקציות שלו ללא הוראות מעבר. הכול מופקר. הכול כיוון - - -</w:t>
      </w:r>
    </w:p>
    <w:p w14:paraId="5913D4D6" w14:textId="77777777" w:rsidR="00000000" w:rsidRDefault="00A03D81">
      <w:pPr>
        <w:pStyle w:val="a0"/>
        <w:rPr>
          <w:rFonts w:hint="cs"/>
          <w:rtl/>
        </w:rPr>
      </w:pPr>
    </w:p>
    <w:p w14:paraId="68D8EF81" w14:textId="77777777" w:rsidR="00000000" w:rsidRDefault="00A03D81">
      <w:pPr>
        <w:pStyle w:val="af1"/>
        <w:rPr>
          <w:rtl/>
        </w:rPr>
      </w:pPr>
      <w:r>
        <w:rPr>
          <w:rtl/>
        </w:rPr>
        <w:t>היו"ר אתי לבני:</w:t>
      </w:r>
    </w:p>
    <w:p w14:paraId="65692750" w14:textId="77777777" w:rsidR="00000000" w:rsidRDefault="00A03D81">
      <w:pPr>
        <w:pStyle w:val="a0"/>
        <w:rPr>
          <w:rtl/>
        </w:rPr>
      </w:pPr>
    </w:p>
    <w:p w14:paraId="0E162725" w14:textId="77777777" w:rsidR="00000000" w:rsidRDefault="00A03D81">
      <w:pPr>
        <w:pStyle w:val="a0"/>
        <w:rPr>
          <w:rFonts w:hint="cs"/>
          <w:rtl/>
        </w:rPr>
      </w:pPr>
      <w:r>
        <w:rPr>
          <w:rFonts w:hint="cs"/>
          <w:rtl/>
        </w:rPr>
        <w:t xml:space="preserve">תודה רבה. את הסיבות בפעם אחרת. </w:t>
      </w:r>
    </w:p>
    <w:p w14:paraId="02E86C52" w14:textId="77777777" w:rsidR="00000000" w:rsidRDefault="00A03D81">
      <w:pPr>
        <w:pStyle w:val="a0"/>
        <w:rPr>
          <w:rFonts w:hint="cs"/>
          <w:rtl/>
        </w:rPr>
      </w:pPr>
    </w:p>
    <w:p w14:paraId="299029E8" w14:textId="77777777" w:rsidR="00000000" w:rsidRDefault="00A03D81">
      <w:pPr>
        <w:pStyle w:val="-"/>
        <w:rPr>
          <w:rtl/>
        </w:rPr>
      </w:pPr>
      <w:bookmarkStart w:id="284" w:name="FS000000580T16_02_2004_21_05_19C"/>
      <w:bookmarkEnd w:id="284"/>
      <w:r>
        <w:rPr>
          <w:rtl/>
        </w:rPr>
        <w:t>יצחק כהן (ש"ס):</w:t>
      </w:r>
    </w:p>
    <w:p w14:paraId="1AA471E4" w14:textId="77777777" w:rsidR="00000000" w:rsidRDefault="00A03D81">
      <w:pPr>
        <w:pStyle w:val="a0"/>
        <w:rPr>
          <w:rtl/>
        </w:rPr>
      </w:pPr>
    </w:p>
    <w:p w14:paraId="31B202AF" w14:textId="77777777" w:rsidR="00000000" w:rsidRDefault="00A03D81">
      <w:pPr>
        <w:pStyle w:val="a0"/>
        <w:rPr>
          <w:rFonts w:hint="cs"/>
          <w:rtl/>
        </w:rPr>
      </w:pPr>
      <w:r>
        <w:rPr>
          <w:rFonts w:hint="cs"/>
          <w:rtl/>
        </w:rPr>
        <w:t>לא, לא, לא. אני אסיים. אם תרשי לי. ו</w:t>
      </w:r>
      <w:r>
        <w:rPr>
          <w:rFonts w:hint="cs"/>
          <w:rtl/>
        </w:rPr>
        <w:t>בסוף - - -</w:t>
      </w:r>
    </w:p>
    <w:p w14:paraId="151DB8A9" w14:textId="77777777" w:rsidR="00000000" w:rsidRDefault="00A03D81">
      <w:pPr>
        <w:pStyle w:val="a0"/>
        <w:rPr>
          <w:rFonts w:hint="cs"/>
          <w:rtl/>
        </w:rPr>
      </w:pPr>
    </w:p>
    <w:p w14:paraId="3041F101" w14:textId="77777777" w:rsidR="00000000" w:rsidRDefault="00A03D81">
      <w:pPr>
        <w:pStyle w:val="af1"/>
        <w:rPr>
          <w:rtl/>
        </w:rPr>
      </w:pPr>
      <w:r>
        <w:rPr>
          <w:rtl/>
        </w:rPr>
        <w:t>היו"ר אתי לבני:</w:t>
      </w:r>
    </w:p>
    <w:p w14:paraId="6CC78362" w14:textId="77777777" w:rsidR="00000000" w:rsidRDefault="00A03D81">
      <w:pPr>
        <w:pStyle w:val="a0"/>
        <w:rPr>
          <w:rtl/>
        </w:rPr>
      </w:pPr>
    </w:p>
    <w:p w14:paraId="3D084681" w14:textId="77777777" w:rsidR="00000000" w:rsidRDefault="00A03D81">
      <w:pPr>
        <w:pStyle w:val="a0"/>
        <w:rPr>
          <w:rFonts w:hint="cs"/>
          <w:rtl/>
        </w:rPr>
      </w:pPr>
      <w:r>
        <w:rPr>
          <w:rFonts w:hint="cs"/>
          <w:rtl/>
        </w:rPr>
        <w:t xml:space="preserve">אני לא מרשה לך. </w:t>
      </w:r>
    </w:p>
    <w:p w14:paraId="01859F1B" w14:textId="77777777" w:rsidR="00000000" w:rsidRDefault="00A03D81">
      <w:pPr>
        <w:pStyle w:val="-"/>
        <w:rPr>
          <w:rFonts w:hint="cs"/>
          <w:rtl/>
        </w:rPr>
      </w:pPr>
      <w:bookmarkStart w:id="285" w:name="FS000000580T16_02_2004_21_05_38C"/>
      <w:bookmarkEnd w:id="285"/>
    </w:p>
    <w:p w14:paraId="7E3572EC" w14:textId="77777777" w:rsidR="00000000" w:rsidRDefault="00A03D81">
      <w:pPr>
        <w:pStyle w:val="-"/>
        <w:rPr>
          <w:rtl/>
        </w:rPr>
      </w:pPr>
      <w:r>
        <w:rPr>
          <w:rtl/>
        </w:rPr>
        <w:t>יצחק כהן (ש"ס):</w:t>
      </w:r>
    </w:p>
    <w:p w14:paraId="6386B6B4" w14:textId="77777777" w:rsidR="00000000" w:rsidRDefault="00A03D81">
      <w:pPr>
        <w:pStyle w:val="a0"/>
        <w:rPr>
          <w:rtl/>
        </w:rPr>
      </w:pPr>
    </w:p>
    <w:p w14:paraId="421BFD38" w14:textId="77777777" w:rsidR="00000000" w:rsidRDefault="00A03D81">
      <w:pPr>
        <w:pStyle w:val="a0"/>
        <w:rPr>
          <w:rFonts w:hint="cs"/>
          <w:rtl/>
        </w:rPr>
      </w:pPr>
      <w:r>
        <w:rPr>
          <w:rFonts w:hint="cs"/>
          <w:rtl/>
        </w:rPr>
        <w:t>משפט אחרון. ובסוף, אדוני יושב-ראש הכנסת, נותנים פרס ליגאל תומרקין. הוא מתאים להם והם מתאימים לו.</w:t>
      </w:r>
    </w:p>
    <w:p w14:paraId="46CE216A" w14:textId="77777777" w:rsidR="00000000" w:rsidRDefault="00A03D81">
      <w:pPr>
        <w:pStyle w:val="a0"/>
        <w:rPr>
          <w:rFonts w:hint="cs"/>
          <w:rtl/>
        </w:rPr>
      </w:pPr>
    </w:p>
    <w:p w14:paraId="6CE4B1B4" w14:textId="77777777" w:rsidR="00000000" w:rsidRDefault="00A03D81">
      <w:pPr>
        <w:pStyle w:val="af1"/>
        <w:rPr>
          <w:rtl/>
        </w:rPr>
      </w:pPr>
      <w:r>
        <w:rPr>
          <w:rtl/>
        </w:rPr>
        <w:t>היו"ר אתי לבני:</w:t>
      </w:r>
    </w:p>
    <w:p w14:paraId="1C822A33" w14:textId="77777777" w:rsidR="00000000" w:rsidRDefault="00A03D81">
      <w:pPr>
        <w:pStyle w:val="a0"/>
        <w:rPr>
          <w:rtl/>
        </w:rPr>
      </w:pPr>
    </w:p>
    <w:p w14:paraId="489997E8" w14:textId="77777777" w:rsidR="00000000" w:rsidRDefault="00A03D81">
      <w:pPr>
        <w:pStyle w:val="a0"/>
        <w:rPr>
          <w:rFonts w:hint="cs"/>
          <w:rtl/>
        </w:rPr>
      </w:pPr>
      <w:r>
        <w:rPr>
          <w:rFonts w:hint="cs"/>
          <w:rtl/>
        </w:rPr>
        <w:t>תודה.</w:t>
      </w:r>
    </w:p>
    <w:p w14:paraId="47656DA8" w14:textId="77777777" w:rsidR="00000000" w:rsidRDefault="00A03D81">
      <w:pPr>
        <w:pStyle w:val="a0"/>
        <w:rPr>
          <w:rFonts w:hint="cs"/>
          <w:rtl/>
        </w:rPr>
      </w:pPr>
    </w:p>
    <w:p w14:paraId="192C9FB9" w14:textId="77777777" w:rsidR="00000000" w:rsidRDefault="00A03D81">
      <w:pPr>
        <w:pStyle w:val="-"/>
        <w:rPr>
          <w:rtl/>
        </w:rPr>
      </w:pPr>
      <w:bookmarkStart w:id="286" w:name="FS000000580T16_02_2004_21_06_07C"/>
      <w:bookmarkEnd w:id="286"/>
      <w:r>
        <w:rPr>
          <w:rtl/>
        </w:rPr>
        <w:t>יצחק כהן (ש"ס):</w:t>
      </w:r>
    </w:p>
    <w:p w14:paraId="5FF83FF1" w14:textId="77777777" w:rsidR="00000000" w:rsidRDefault="00A03D81">
      <w:pPr>
        <w:pStyle w:val="a0"/>
        <w:rPr>
          <w:rtl/>
        </w:rPr>
      </w:pPr>
    </w:p>
    <w:p w14:paraId="51B9E22E" w14:textId="77777777" w:rsidR="00000000" w:rsidRDefault="00A03D81">
      <w:pPr>
        <w:pStyle w:val="a0"/>
        <w:rPr>
          <w:rFonts w:hint="cs"/>
          <w:rtl/>
        </w:rPr>
      </w:pPr>
      <w:r>
        <w:rPr>
          <w:rFonts w:hint="cs"/>
          <w:rtl/>
        </w:rPr>
        <w:t xml:space="preserve">מורי ורבותי, אין לנו לסמוך אלא רק על אבינו שבשמים. </w:t>
      </w:r>
    </w:p>
    <w:p w14:paraId="6326F28C" w14:textId="77777777" w:rsidR="00000000" w:rsidRDefault="00A03D81">
      <w:pPr>
        <w:pStyle w:val="a0"/>
        <w:rPr>
          <w:rFonts w:hint="cs"/>
          <w:rtl/>
        </w:rPr>
      </w:pPr>
    </w:p>
    <w:p w14:paraId="6833DE04" w14:textId="77777777" w:rsidR="00000000" w:rsidRDefault="00A03D81">
      <w:pPr>
        <w:pStyle w:val="af0"/>
        <w:rPr>
          <w:rtl/>
        </w:rPr>
      </w:pPr>
      <w:r>
        <w:rPr>
          <w:rFonts w:hint="eastAsia"/>
          <w:rtl/>
        </w:rPr>
        <w:t>מוחמד</w:t>
      </w:r>
      <w:r>
        <w:rPr>
          <w:rtl/>
        </w:rPr>
        <w:t xml:space="preserve"> ברכה (חד"ש-תע"ל):</w:t>
      </w:r>
    </w:p>
    <w:p w14:paraId="28D934A5" w14:textId="77777777" w:rsidR="00000000" w:rsidRDefault="00A03D81">
      <w:pPr>
        <w:pStyle w:val="a0"/>
        <w:rPr>
          <w:rFonts w:hint="cs"/>
          <w:rtl/>
        </w:rPr>
      </w:pPr>
    </w:p>
    <w:p w14:paraId="2FC554B7" w14:textId="77777777" w:rsidR="00000000" w:rsidRDefault="00A03D81">
      <w:pPr>
        <w:pStyle w:val="a0"/>
        <w:rPr>
          <w:rFonts w:hint="cs"/>
          <w:rtl/>
        </w:rPr>
      </w:pPr>
      <w:r>
        <w:rPr>
          <w:rFonts w:hint="cs"/>
          <w:rtl/>
        </w:rPr>
        <w:t>מה יש לך נגד תומרקין?</w:t>
      </w:r>
    </w:p>
    <w:p w14:paraId="404FC1DA" w14:textId="77777777" w:rsidR="00000000" w:rsidRDefault="00A03D81">
      <w:pPr>
        <w:pStyle w:val="a0"/>
        <w:rPr>
          <w:rFonts w:hint="cs"/>
          <w:rtl/>
        </w:rPr>
      </w:pPr>
    </w:p>
    <w:p w14:paraId="4ECCAC13" w14:textId="77777777" w:rsidR="00000000" w:rsidRDefault="00A03D81">
      <w:pPr>
        <w:pStyle w:val="af1"/>
        <w:rPr>
          <w:rtl/>
        </w:rPr>
      </w:pPr>
      <w:r>
        <w:rPr>
          <w:rtl/>
        </w:rPr>
        <w:t>היו"ר אתי לבני:</w:t>
      </w:r>
    </w:p>
    <w:p w14:paraId="1CF2339D" w14:textId="77777777" w:rsidR="00000000" w:rsidRDefault="00A03D81">
      <w:pPr>
        <w:pStyle w:val="a0"/>
        <w:rPr>
          <w:rtl/>
        </w:rPr>
      </w:pPr>
    </w:p>
    <w:p w14:paraId="12B2D84B" w14:textId="77777777" w:rsidR="00000000" w:rsidRDefault="00A03D81">
      <w:pPr>
        <w:pStyle w:val="a0"/>
        <w:rPr>
          <w:rFonts w:hint="cs"/>
          <w:rtl/>
        </w:rPr>
      </w:pPr>
      <w:r>
        <w:rPr>
          <w:rFonts w:hint="cs"/>
          <w:rtl/>
        </w:rPr>
        <w:t xml:space="preserve">תודה. חבר הכנסת מיכאל נודלמן, בבקשה. </w:t>
      </w:r>
    </w:p>
    <w:p w14:paraId="722068F2" w14:textId="77777777" w:rsidR="00000000" w:rsidRDefault="00A03D81">
      <w:pPr>
        <w:pStyle w:val="a0"/>
        <w:rPr>
          <w:rFonts w:hint="cs"/>
          <w:rtl/>
        </w:rPr>
      </w:pPr>
    </w:p>
    <w:p w14:paraId="6066F27D" w14:textId="77777777" w:rsidR="00000000" w:rsidRDefault="00A03D81">
      <w:pPr>
        <w:pStyle w:val="a"/>
        <w:rPr>
          <w:rtl/>
        </w:rPr>
      </w:pPr>
      <w:bookmarkStart w:id="287" w:name="_Toc79902427"/>
      <w:r>
        <w:rPr>
          <w:rtl/>
        </w:rPr>
        <w:t>מיכאל נודלמן (האיחוד הלאומי - ישראל ביתנו):</w:t>
      </w:r>
      <w:bookmarkEnd w:id="287"/>
    </w:p>
    <w:p w14:paraId="687198DF" w14:textId="77777777" w:rsidR="00000000" w:rsidRDefault="00A03D81">
      <w:pPr>
        <w:pStyle w:val="a0"/>
        <w:rPr>
          <w:rtl/>
        </w:rPr>
      </w:pPr>
    </w:p>
    <w:p w14:paraId="69029FB1" w14:textId="77777777" w:rsidR="00000000" w:rsidRDefault="00A03D81">
      <w:pPr>
        <w:pStyle w:val="a0"/>
        <w:rPr>
          <w:rFonts w:hint="cs"/>
          <w:rtl/>
        </w:rPr>
      </w:pPr>
      <w:r>
        <w:rPr>
          <w:rFonts w:hint="cs"/>
          <w:rtl/>
        </w:rPr>
        <w:t>גברתי היושבת בראש, כבוד ראש הממשלה, חברי הכנסת, אין ספק שהמדינה שלנו ועמנו עוברים תקופה קשה מאוד. יש משבר כ</w:t>
      </w:r>
      <w:r>
        <w:rPr>
          <w:rFonts w:hint="cs"/>
          <w:rtl/>
        </w:rPr>
        <w:t xml:space="preserve">לכלי עולמי, מלחמות טרור, אנטישמיות ברחבי העולם, קריסת ענפים במשק, המשבר בחינוך ובמערכת הרווחה, הפגנות בלי הפסקה. במצב הזה אני רוצה להגיד שאני תומך במדיניות הכלכלית שמבצעים הממשלה ושר האוצר. </w:t>
      </w:r>
    </w:p>
    <w:p w14:paraId="24B52CBC" w14:textId="77777777" w:rsidR="00000000" w:rsidRDefault="00A03D81">
      <w:pPr>
        <w:pStyle w:val="a0"/>
        <w:rPr>
          <w:rFonts w:hint="cs"/>
          <w:rtl/>
        </w:rPr>
      </w:pPr>
    </w:p>
    <w:p w14:paraId="5581DD32" w14:textId="77777777" w:rsidR="00000000" w:rsidRDefault="00A03D81">
      <w:pPr>
        <w:pStyle w:val="a0"/>
        <w:rPr>
          <w:rFonts w:hint="cs"/>
          <w:rtl/>
        </w:rPr>
      </w:pPr>
      <w:r>
        <w:rPr>
          <w:rFonts w:hint="cs"/>
          <w:rtl/>
        </w:rPr>
        <w:t>הגעתי ממדינה שהיה בה סוציאליזם, ואני שומע פה צלילים סוציאליסטיים</w:t>
      </w:r>
      <w:r>
        <w:rPr>
          <w:rFonts w:hint="cs"/>
          <w:rtl/>
        </w:rPr>
        <w:t xml:space="preserve">. המדינה שלנו - חצי בצורה סוציאליסטית, ויש בעלות של הממשלה על יותר מ-100 מפעלים, בנקים וכל הדברים, ויש חלק קפיטליסטי. אתם יודעים שאי-אפשר להיות חצי בהיריון וחצי לא בהיריון; או היריון או לא היריון. שר האוצר והממשלה התחילו במהפכה כלכלית. </w:t>
      </w:r>
    </w:p>
    <w:p w14:paraId="720FAA24" w14:textId="77777777" w:rsidR="00000000" w:rsidRDefault="00A03D81">
      <w:pPr>
        <w:pStyle w:val="a0"/>
        <w:rPr>
          <w:rFonts w:hint="cs"/>
          <w:rtl/>
        </w:rPr>
      </w:pPr>
    </w:p>
    <w:p w14:paraId="5DFF2542" w14:textId="77777777" w:rsidR="00000000" w:rsidRDefault="00A03D81">
      <w:pPr>
        <w:pStyle w:val="a0"/>
        <w:rPr>
          <w:rFonts w:hint="cs"/>
          <w:rtl/>
        </w:rPr>
      </w:pPr>
      <w:r>
        <w:rPr>
          <w:rFonts w:hint="cs"/>
          <w:rtl/>
        </w:rPr>
        <w:t>אתם קוראים ושומעים</w:t>
      </w:r>
      <w:r>
        <w:rPr>
          <w:rFonts w:hint="cs"/>
          <w:rtl/>
        </w:rPr>
        <w:t xml:space="preserve"> שמדינות הכי סוציאליסטיות עברו לשיטה הזאת. אני לא מדבר על רוסיה, אני לא מדבר על המדינות הבאלטיות, אני לא מדבר על פולניה והונגריה, אני מדבר על מדינות אחרות. אירלנד הגיעה בשיטה הזאת להישגים גדולים, וגם פורטוגל. כולם עוברים לקפיטליזם ועוברים לצורה הזאת, והכול</w:t>
      </w:r>
      <w:r>
        <w:rPr>
          <w:rFonts w:hint="cs"/>
          <w:rtl/>
        </w:rPr>
        <w:t xml:space="preserve"> בסדר. </w:t>
      </w:r>
    </w:p>
    <w:p w14:paraId="20452A52" w14:textId="77777777" w:rsidR="00000000" w:rsidRDefault="00A03D81">
      <w:pPr>
        <w:pStyle w:val="a0"/>
        <w:rPr>
          <w:rFonts w:hint="cs"/>
          <w:rtl/>
        </w:rPr>
      </w:pPr>
    </w:p>
    <w:p w14:paraId="1875615C" w14:textId="77777777" w:rsidR="00000000" w:rsidRDefault="00A03D81">
      <w:pPr>
        <w:pStyle w:val="a0"/>
        <w:rPr>
          <w:rFonts w:hint="cs"/>
          <w:rtl/>
        </w:rPr>
      </w:pPr>
      <w:r>
        <w:rPr>
          <w:rFonts w:hint="cs"/>
          <w:rtl/>
        </w:rPr>
        <w:t xml:space="preserve">אתם יודעים שלא יהיו תוצאות מהר, כי צריכים לבצע הרבה תנאים. תנאי של ירידת מס הכנסה? בסדר. עסקים קטנים </w:t>
      </w:r>
      <w:r>
        <w:rPr>
          <w:rtl/>
        </w:rPr>
        <w:t>–</w:t>
      </w:r>
      <w:r>
        <w:rPr>
          <w:rFonts w:hint="cs"/>
          <w:rtl/>
        </w:rPr>
        <w:t xml:space="preserve"> המדינה נתנה 250 מיליון שקל לעסקים קטנים. המטבע שלנו חזק ויעיל, אבל יש דברים שמפריעים. שואלים פה למה אין כסף למו"פ ולדברים אחרים? התנאי לליברליזצ</w:t>
      </w:r>
      <w:r>
        <w:rPr>
          <w:rFonts w:hint="cs"/>
          <w:rtl/>
        </w:rPr>
        <w:t xml:space="preserve">יה זה פחות פקידים, אבל ברגע שהממשלה רוצה לקצץ בפקידים, מה עושה ההסתדרות? עכשיו אתם חכמים, אתם אומרים שלזה אין, לזה אין ולזה אין. למה אין? כי יש ביורוקרטיה גדולה, ובביורוקרטיה גדולה אי-אפשר לבנות כלכלה כמו שצריך, כי כל פקיד רוצה להגיד שהוא שר. </w:t>
      </w:r>
    </w:p>
    <w:p w14:paraId="6A24CA88" w14:textId="77777777" w:rsidR="00000000" w:rsidRDefault="00A03D81">
      <w:pPr>
        <w:pStyle w:val="a0"/>
        <w:rPr>
          <w:rFonts w:hint="cs"/>
          <w:rtl/>
        </w:rPr>
      </w:pPr>
    </w:p>
    <w:p w14:paraId="207AA185" w14:textId="77777777" w:rsidR="00000000" w:rsidRDefault="00A03D81">
      <w:pPr>
        <w:pStyle w:val="a0"/>
        <w:rPr>
          <w:rFonts w:hint="cs"/>
          <w:rtl/>
        </w:rPr>
      </w:pPr>
      <w:r>
        <w:rPr>
          <w:rFonts w:hint="cs"/>
          <w:rtl/>
        </w:rPr>
        <w:t>היו טעויות,</w:t>
      </w:r>
      <w:r>
        <w:rPr>
          <w:rFonts w:hint="cs"/>
          <w:rtl/>
        </w:rPr>
        <w:t xml:space="preserve"> אבל הדרך צודקת, ואנחנו צריכים לתמוך בדרך הזאת. אנחנו צריכים להבין שיש תקופה קשה, אנחנו בירידה כלכלית ויש כל מיני דברים שמפריעים לחיים יותר טובים. צריך להגיד שלא הממשלה הזאת אחראית לכל הדברים. כל הממשלות חינכו את העם שהממשלה מספקת לכולם שירותים, למי שיכול </w:t>
      </w:r>
      <w:r>
        <w:rPr>
          <w:rFonts w:hint="cs"/>
          <w:rtl/>
        </w:rPr>
        <w:t xml:space="preserve">לעבוד ולמי שלא יכול לעבוד. כולם צריכים לקבל. אם הוא לא רוצה לעבוד, הוא מקבל מהממשלה. ככה אי-אפשר לנהל עסק. מי שיכול לעבוד, צריך לעבוד, ומי שלא יכול לעבוד, צריך לקבל קצבה שמספיקה לחיים בכבוד. אם אנחנו מספקים לכולם, אין כסף כדי לספק לאלה שלא יכולים לעבוד. </w:t>
      </w:r>
    </w:p>
    <w:p w14:paraId="1B932431" w14:textId="77777777" w:rsidR="00000000" w:rsidRDefault="00A03D81">
      <w:pPr>
        <w:pStyle w:val="a0"/>
        <w:rPr>
          <w:rFonts w:hint="cs"/>
          <w:rtl/>
        </w:rPr>
      </w:pPr>
    </w:p>
    <w:p w14:paraId="76E01A1A" w14:textId="77777777" w:rsidR="00000000" w:rsidRDefault="00A03D81">
      <w:pPr>
        <w:pStyle w:val="a0"/>
        <w:rPr>
          <w:rFonts w:hint="cs"/>
          <w:rtl/>
        </w:rPr>
      </w:pPr>
      <w:r>
        <w:rPr>
          <w:rFonts w:hint="cs"/>
          <w:rtl/>
        </w:rPr>
        <w:t>דיברתי על דברים בסיסיים, כי הכלכלה היא הבסיס של המדינה, אבל אני צריך להגיד שהסיעה שלי לא כל כך מרוצה מההחלטה לעזוב את חבל-עזה בלי שום דבר. ככה. זו ג'סטה שהביאה על העם שלנו יותר טרור ויותר חולשה, ואני מסכים עם חבר הכנסת כהן שאמר שבאזור שבו אנחנו גרים, ג'סטו</w:t>
      </w:r>
      <w:r>
        <w:rPr>
          <w:rFonts w:hint="cs"/>
          <w:rtl/>
        </w:rPr>
        <w:t xml:space="preserve">ת כאלה לא מביאות לשלום. הן מביאות ליותר קורבנות. </w:t>
      </w:r>
    </w:p>
    <w:p w14:paraId="0E566164" w14:textId="77777777" w:rsidR="00000000" w:rsidRDefault="00A03D81">
      <w:pPr>
        <w:pStyle w:val="a0"/>
        <w:rPr>
          <w:rFonts w:hint="cs"/>
          <w:rtl/>
        </w:rPr>
      </w:pPr>
    </w:p>
    <w:p w14:paraId="22E2FC3E" w14:textId="77777777" w:rsidR="00000000" w:rsidRDefault="00A03D81">
      <w:pPr>
        <w:pStyle w:val="af1"/>
        <w:rPr>
          <w:rtl/>
        </w:rPr>
      </w:pPr>
      <w:r>
        <w:rPr>
          <w:rtl/>
        </w:rPr>
        <w:t>היו"ר אתי לבני:</w:t>
      </w:r>
    </w:p>
    <w:p w14:paraId="78F391DD" w14:textId="77777777" w:rsidR="00000000" w:rsidRDefault="00A03D81">
      <w:pPr>
        <w:pStyle w:val="a0"/>
        <w:rPr>
          <w:rtl/>
        </w:rPr>
      </w:pPr>
    </w:p>
    <w:p w14:paraId="332FC618" w14:textId="77777777" w:rsidR="00000000" w:rsidRDefault="00A03D81">
      <w:pPr>
        <w:pStyle w:val="a0"/>
        <w:rPr>
          <w:rFonts w:hint="cs"/>
          <w:rtl/>
        </w:rPr>
      </w:pPr>
      <w:r>
        <w:rPr>
          <w:rFonts w:hint="cs"/>
          <w:rtl/>
        </w:rPr>
        <w:t xml:space="preserve">תודה רבה. חברת הכנסת לאה נס, בבקשה. אחריה - חברת הכנסת זהבה גלאון וחבר הכנסת ניסן סלומינסקי. </w:t>
      </w:r>
    </w:p>
    <w:p w14:paraId="4ACF5578" w14:textId="77777777" w:rsidR="00000000" w:rsidRDefault="00A03D81">
      <w:pPr>
        <w:pStyle w:val="a0"/>
        <w:rPr>
          <w:rFonts w:hint="cs"/>
          <w:rtl/>
        </w:rPr>
      </w:pPr>
    </w:p>
    <w:p w14:paraId="0F0EB2C4" w14:textId="77777777" w:rsidR="00000000" w:rsidRDefault="00A03D81">
      <w:pPr>
        <w:pStyle w:val="af0"/>
        <w:rPr>
          <w:rtl/>
        </w:rPr>
      </w:pPr>
      <w:r>
        <w:rPr>
          <w:rFonts w:hint="eastAsia"/>
          <w:rtl/>
        </w:rPr>
        <w:t>מאיר</w:t>
      </w:r>
      <w:r>
        <w:rPr>
          <w:rtl/>
        </w:rPr>
        <w:t xml:space="preserve"> פרוש (יהדות התורה):</w:t>
      </w:r>
    </w:p>
    <w:p w14:paraId="41ECB855" w14:textId="77777777" w:rsidR="00000000" w:rsidRDefault="00A03D81">
      <w:pPr>
        <w:pStyle w:val="a0"/>
        <w:rPr>
          <w:rFonts w:hint="cs"/>
          <w:rtl/>
        </w:rPr>
      </w:pPr>
    </w:p>
    <w:p w14:paraId="31687863" w14:textId="77777777" w:rsidR="00000000" w:rsidRDefault="00A03D81">
      <w:pPr>
        <w:pStyle w:val="a0"/>
        <w:rPr>
          <w:rFonts w:hint="cs"/>
          <w:rtl/>
        </w:rPr>
      </w:pPr>
      <w:r>
        <w:rPr>
          <w:rFonts w:hint="cs"/>
          <w:rtl/>
        </w:rPr>
        <w:t>אפשר לדעת מה הודעת הסיכום של הליכוד?</w:t>
      </w:r>
    </w:p>
    <w:p w14:paraId="0FDF29D6" w14:textId="77777777" w:rsidR="00000000" w:rsidRDefault="00A03D81">
      <w:pPr>
        <w:pStyle w:val="a0"/>
        <w:rPr>
          <w:rFonts w:hint="cs"/>
          <w:rtl/>
        </w:rPr>
      </w:pPr>
    </w:p>
    <w:p w14:paraId="7F54AF3C" w14:textId="77777777" w:rsidR="00000000" w:rsidRDefault="00A03D81">
      <w:pPr>
        <w:pStyle w:val="a"/>
        <w:rPr>
          <w:rtl/>
        </w:rPr>
      </w:pPr>
      <w:bookmarkStart w:id="288" w:name="FS000001041T16_02_2004_20_18_27"/>
      <w:bookmarkStart w:id="289" w:name="_Toc79902428"/>
      <w:bookmarkEnd w:id="288"/>
      <w:r>
        <w:rPr>
          <w:rFonts w:hint="eastAsia"/>
          <w:rtl/>
        </w:rPr>
        <w:t>לאה</w:t>
      </w:r>
      <w:r>
        <w:rPr>
          <w:rtl/>
        </w:rPr>
        <w:t xml:space="preserve"> נס (הליכוד):</w:t>
      </w:r>
      <w:bookmarkEnd w:id="289"/>
    </w:p>
    <w:p w14:paraId="6ED38F59" w14:textId="77777777" w:rsidR="00000000" w:rsidRDefault="00A03D81">
      <w:pPr>
        <w:pStyle w:val="a0"/>
        <w:rPr>
          <w:rFonts w:hint="cs"/>
          <w:rtl/>
        </w:rPr>
      </w:pPr>
    </w:p>
    <w:p w14:paraId="452F4198" w14:textId="77777777" w:rsidR="00000000" w:rsidRDefault="00A03D81">
      <w:pPr>
        <w:pStyle w:val="a0"/>
        <w:rPr>
          <w:rFonts w:hint="cs"/>
          <w:rtl/>
        </w:rPr>
      </w:pPr>
      <w:r>
        <w:rPr>
          <w:rFonts w:hint="cs"/>
          <w:rtl/>
        </w:rPr>
        <w:t>אדוני ראש ה</w:t>
      </w:r>
      <w:r>
        <w:rPr>
          <w:rFonts w:hint="cs"/>
          <w:rtl/>
        </w:rPr>
        <w:t>ממשלה, גברתי היושבת בראש, כנסת נכבדה, השבוע אנחנו  מציינים שנה לכהונתה של הממשלה. לאחר שנים רבות שבהן ממשלות ישראל נאלצו להסתמך על רוב דחוק, בבחירות האחרונות ראש הממשלה, מר אריאל שרון, סחף עמו את העם לאחד הניצחונות הגדולים. 40 המנדטים שלהם זכתה מפלגת הליכו</w:t>
      </w:r>
      <w:r>
        <w:rPr>
          <w:rFonts w:hint="cs"/>
          <w:rtl/>
        </w:rPr>
        <w:t xml:space="preserve">ד הפכו את הממשלה הנוכחית לאחת הממשלות היציבות שידענו. העם שבחר בך, אדוני ראש הממשלה, העלה על נס את התפיסה המדינית-הכלכלית שמובילה מפלגת הליכוד מאז ומתמיד. </w:t>
      </w:r>
    </w:p>
    <w:p w14:paraId="40F42C3A" w14:textId="77777777" w:rsidR="00000000" w:rsidRDefault="00A03D81">
      <w:pPr>
        <w:pStyle w:val="a0"/>
        <w:rPr>
          <w:rFonts w:hint="cs"/>
          <w:rtl/>
        </w:rPr>
      </w:pPr>
    </w:p>
    <w:p w14:paraId="725175E6" w14:textId="77777777" w:rsidR="00000000" w:rsidRDefault="00A03D81">
      <w:pPr>
        <w:pStyle w:val="a0"/>
        <w:rPr>
          <w:rFonts w:hint="cs"/>
          <w:rtl/>
        </w:rPr>
      </w:pPr>
      <w:r>
        <w:rPr>
          <w:rFonts w:hint="cs"/>
          <w:rtl/>
        </w:rPr>
        <w:t xml:space="preserve">בפרשת השבוע האחרונה שקראנו, פרשת יתרו, משה רבנו, המנהיג הבלתי-מעורער בכל הזמנים, כמעט קורס תחת נטל </w:t>
      </w:r>
      <w:r>
        <w:rPr>
          <w:rFonts w:hint="cs"/>
          <w:rtl/>
        </w:rPr>
        <w:t>הטיפול השוטף בעם. המערכת לא פעלה נכון והיה צורך בשינוי יסודי. חותנו יתרו, כגורם חיצוני, רואה את הכשל ומציע ארגון מחדש של כל השיטה. במקום להתעקש ולהמשיך במדיניות ובהנהגה שלו, משה רבנו, גדול המנהיגים, מקבל את עצת חותנו והמערכת השלטונית שבה לתפקד כראוי. דבר ד</w:t>
      </w:r>
      <w:r>
        <w:rPr>
          <w:rFonts w:hint="cs"/>
          <w:rtl/>
        </w:rPr>
        <w:t xml:space="preserve">ומה ניתן לראות גם במנהיגותך, אדוני ראש הממשלה. במישור הכלכלי ממשלה איתנה זו מובילה רפורמות מרחיקות לכת, אשר גובות מחיר כבד, אך מטרתן היא השבת המשק למסלול של צמיחה. </w:t>
      </w:r>
    </w:p>
    <w:p w14:paraId="3A24E7AD" w14:textId="77777777" w:rsidR="00000000" w:rsidRDefault="00A03D81">
      <w:pPr>
        <w:pStyle w:val="a0"/>
        <w:rPr>
          <w:rFonts w:hint="cs"/>
          <w:rtl/>
        </w:rPr>
      </w:pPr>
    </w:p>
    <w:p w14:paraId="34D899B6" w14:textId="77777777" w:rsidR="00000000" w:rsidRDefault="00A03D81">
      <w:pPr>
        <w:pStyle w:val="a0"/>
        <w:rPr>
          <w:rFonts w:hint="cs"/>
          <w:rtl/>
        </w:rPr>
      </w:pPr>
      <w:r>
        <w:rPr>
          <w:rFonts w:hint="cs"/>
          <w:rtl/>
        </w:rPr>
        <w:t>המצב הכלכלי הקשה, שנבע מהעימות עם הפלסטינים וגם מהשפל הכלכלי בשוקי העולם, חייב אותנו לנקיט</w:t>
      </w:r>
      <w:r>
        <w:rPr>
          <w:rFonts w:hint="cs"/>
          <w:rtl/>
        </w:rPr>
        <w:t>ת פעולה קשה ובלתי מתפשרת, אשר סופה להביא להתאוששות כלכלית ולחילוץ כלכלת ישראל מהקיפאון המתמשך. היעד שהאוצר מציג, יעד שבירת הקיפאון הכלכלי והחייאת הצמיחה, אינו בגדר חלום אוטופי, אלא יעד בר-השגה. יעד צמיחה זה דורש מחיר כבד, והמחיר הוא שבירת כללי המשחק הקיימי</w:t>
      </w:r>
      <w:r>
        <w:rPr>
          <w:rFonts w:hint="cs"/>
          <w:rtl/>
        </w:rPr>
        <w:t xml:space="preserve">ם והחלת כללי משחק חדשים, ובהם פתיחת המשק לתחרות תוך פירוק חלק מהמונופולים הגדולים, צמצום הסקטור הציבורי, ובמקביל עידוד הסקטור הפרטי. כל אלה דורשים צעדים אמיצים ביותר. </w:t>
      </w:r>
    </w:p>
    <w:p w14:paraId="748DA7FE" w14:textId="77777777" w:rsidR="00000000" w:rsidRDefault="00A03D81">
      <w:pPr>
        <w:pStyle w:val="a0"/>
        <w:rPr>
          <w:rFonts w:hint="cs"/>
          <w:rtl/>
        </w:rPr>
      </w:pPr>
    </w:p>
    <w:p w14:paraId="7972A30C" w14:textId="77777777" w:rsidR="00000000" w:rsidRDefault="00A03D81">
      <w:pPr>
        <w:pStyle w:val="a0"/>
        <w:rPr>
          <w:rFonts w:hint="cs"/>
          <w:rtl/>
        </w:rPr>
      </w:pPr>
      <w:r>
        <w:rPr>
          <w:rFonts w:hint="cs"/>
          <w:rtl/>
        </w:rPr>
        <w:t>במישור המדיני, הציבור שאמר את דברו בקלפי מצפה מממשלה זו שתעמוד איתן אל מול לחצי העולם ו</w:t>
      </w:r>
      <w:r>
        <w:rPr>
          <w:rFonts w:hint="cs"/>
          <w:rtl/>
        </w:rPr>
        <w:t>תציג חזית איתנה ותקיפה כנגד האויב הפלסטיני, האויב שפניו האמיתיות נחשפו במלוא כיעורן ואכזריותן בעימות הנוכחי. הציבור הרחב שבחר בליכוד להוביל את המדינה מצפה מאתנו כי נמשיך בדרכנו האידיאולוגית.</w:t>
      </w:r>
    </w:p>
    <w:p w14:paraId="3DE5F33A" w14:textId="77777777" w:rsidR="00000000" w:rsidRDefault="00A03D81">
      <w:pPr>
        <w:pStyle w:val="a0"/>
        <w:rPr>
          <w:rtl/>
        </w:rPr>
      </w:pPr>
      <w:r>
        <w:rPr>
          <w:rFonts w:hint="cs"/>
          <w:rtl/>
        </w:rPr>
        <w:t xml:space="preserve"> </w:t>
      </w:r>
    </w:p>
    <w:p w14:paraId="39B0D941" w14:textId="77777777" w:rsidR="00000000" w:rsidRDefault="00A03D81">
      <w:pPr>
        <w:pStyle w:val="a0"/>
        <w:rPr>
          <w:rFonts w:hint="cs"/>
          <w:rtl/>
        </w:rPr>
      </w:pPr>
      <w:r>
        <w:rPr>
          <w:rFonts w:hint="cs"/>
          <w:rtl/>
        </w:rPr>
        <w:t>הגב הרחב שעומד מאחוריך, אדוני ראש הממשלה, גב של 40 מנדטים במפלג</w:t>
      </w:r>
      <w:r>
        <w:rPr>
          <w:rFonts w:hint="cs"/>
          <w:rtl/>
        </w:rPr>
        <w:t>ת הליכוד בלבד ועוד תמיכה רחבה בקרב סיעות הבית, זאת התמיכה שלה אתה זוכה כדי להמשיך בדרכך. הבחירות האחרונות, חברי הכנסת, הוכיחו לנו לא מעט דברים, והדבר המרכזי הוא שהאידיאולוגיה שהובילה מפלגת העבודה פשטה את הרגל. העם אמר את דברו בקול צלול ובהיר. העם אמר: הפסי</w:t>
      </w:r>
      <w:r>
        <w:rPr>
          <w:rFonts w:hint="cs"/>
          <w:rtl/>
        </w:rPr>
        <w:t xml:space="preserve">קו להשלות אותנו בחזיונות שווא של שלום מפוקפק ולא אמין, עם פרטנר שכבר שנים אינו רלוונטי בקרב עמו שלו, לא כל שכן בעולם הרחב. </w:t>
      </w:r>
    </w:p>
    <w:p w14:paraId="508B5CA4" w14:textId="77777777" w:rsidR="00000000" w:rsidRDefault="00A03D81">
      <w:pPr>
        <w:pStyle w:val="a0"/>
        <w:rPr>
          <w:rFonts w:hint="cs"/>
          <w:rtl/>
        </w:rPr>
      </w:pPr>
    </w:p>
    <w:p w14:paraId="0D6DEB1B" w14:textId="77777777" w:rsidR="00000000" w:rsidRDefault="00A03D81">
      <w:pPr>
        <w:pStyle w:val="a0"/>
        <w:rPr>
          <w:rFonts w:hint="cs"/>
          <w:rtl/>
        </w:rPr>
      </w:pPr>
      <w:r>
        <w:rPr>
          <w:rFonts w:hint="cs"/>
          <w:rtl/>
        </w:rPr>
        <w:t>אותה רשות פלסטינית, שמאז תחילת הסכמי אוסלו דיברה בשני קולות, לא ראויה לאמון שנתנו בה. מצד אחד ברשתות הטלוויזיה הזרות נשמע קול ברשות</w:t>
      </w:r>
      <w:r>
        <w:rPr>
          <w:rFonts w:hint="cs"/>
          <w:rtl/>
        </w:rPr>
        <w:t xml:space="preserve"> הקורא לשלום ולפשרה היסטורית. מצד שני, בריאיון לרשתות הערביות, אותו דובר באותו יום מציע לנו ללכת לים ולשתות את המים של עזה. אותה רשות פלסטינית, שדיברה אז בשני קולות, מדברת גם היום. דיבורים אלה חלחלו לתודעתנו, והציבור בישראל התפכח ואמר את דברו. </w:t>
      </w:r>
    </w:p>
    <w:p w14:paraId="4CE11106" w14:textId="77777777" w:rsidR="00000000" w:rsidRDefault="00A03D81">
      <w:pPr>
        <w:pStyle w:val="a0"/>
        <w:rPr>
          <w:rFonts w:hint="cs"/>
          <w:rtl/>
        </w:rPr>
      </w:pPr>
    </w:p>
    <w:p w14:paraId="7156DF14" w14:textId="77777777" w:rsidR="00000000" w:rsidRDefault="00A03D81">
      <w:pPr>
        <w:pStyle w:val="a0"/>
        <w:rPr>
          <w:rFonts w:hint="cs"/>
          <w:rtl/>
        </w:rPr>
      </w:pPr>
      <w:r>
        <w:rPr>
          <w:rFonts w:hint="cs"/>
          <w:rtl/>
        </w:rPr>
        <w:t>גם ארצות-ה</w:t>
      </w:r>
      <w:r>
        <w:rPr>
          <w:rFonts w:hint="cs"/>
          <w:rtl/>
        </w:rPr>
        <w:t xml:space="preserve">ברית הגדולה, ידידתנו האמיצה ביותר, שהובילה את מאמצי השלום, גם היא התפכחה. בממשל האמריקני נשמעים יותר ויותר קולות הקוראים למדינת ישראל שלא להתפתות לחזיון השווא הפלסטיני, ולהציג עמדה איתנה ובלתי מתפשרת נגד הטרור והשחיתות של הצד השני. </w:t>
      </w:r>
    </w:p>
    <w:p w14:paraId="2CB9028B" w14:textId="77777777" w:rsidR="00000000" w:rsidRDefault="00A03D81">
      <w:pPr>
        <w:pStyle w:val="a0"/>
        <w:rPr>
          <w:rFonts w:hint="cs"/>
          <w:rtl/>
        </w:rPr>
      </w:pPr>
    </w:p>
    <w:p w14:paraId="50A36723" w14:textId="77777777" w:rsidR="00000000" w:rsidRDefault="00A03D81">
      <w:pPr>
        <w:pStyle w:val="a0"/>
        <w:rPr>
          <w:rFonts w:hint="cs"/>
          <w:rtl/>
        </w:rPr>
      </w:pPr>
      <w:r>
        <w:rPr>
          <w:rFonts w:hint="cs"/>
          <w:rtl/>
        </w:rPr>
        <w:t xml:space="preserve">ראש הממשלה, אני בטוחה </w:t>
      </w:r>
      <w:r>
        <w:rPr>
          <w:rFonts w:hint="cs"/>
          <w:rtl/>
        </w:rPr>
        <w:t>שתמשיך להוביל אותנו בדרכך האיתנה והמוכרת לנו, למען עתיד טוב יותר. יש לך הגיבוי המלא של מפלגת הליכוד ושל הציבור בישראל לעמוד איתן אל מול הלחצים ולא להירתע.  תודה רבה.</w:t>
      </w:r>
    </w:p>
    <w:p w14:paraId="27B87EFC" w14:textId="77777777" w:rsidR="00000000" w:rsidRDefault="00A03D81">
      <w:pPr>
        <w:pStyle w:val="a0"/>
        <w:rPr>
          <w:rFonts w:hint="cs"/>
          <w:rtl/>
        </w:rPr>
      </w:pPr>
    </w:p>
    <w:p w14:paraId="6BEC5825" w14:textId="77777777" w:rsidR="00000000" w:rsidRDefault="00A03D81">
      <w:pPr>
        <w:pStyle w:val="af1"/>
        <w:rPr>
          <w:rtl/>
        </w:rPr>
      </w:pPr>
      <w:r>
        <w:rPr>
          <w:rtl/>
        </w:rPr>
        <w:t>היו"ר ראובן ריבלין:</w:t>
      </w:r>
    </w:p>
    <w:p w14:paraId="64FE7209" w14:textId="77777777" w:rsidR="00000000" w:rsidRDefault="00A03D81">
      <w:pPr>
        <w:pStyle w:val="a0"/>
        <w:rPr>
          <w:rtl/>
        </w:rPr>
      </w:pPr>
    </w:p>
    <w:p w14:paraId="1069A102" w14:textId="77777777" w:rsidR="00000000" w:rsidRDefault="00A03D81">
      <w:pPr>
        <w:pStyle w:val="a0"/>
        <w:rPr>
          <w:rFonts w:hint="cs"/>
          <w:rtl/>
        </w:rPr>
      </w:pPr>
      <w:r>
        <w:rPr>
          <w:rFonts w:hint="cs"/>
          <w:rtl/>
        </w:rPr>
        <w:t>חבר הכנסת בר-און, אדוני יואיל בטובו. חברת הכנסת זהבה גלאון, ואחריה ב</w:t>
      </w:r>
      <w:r>
        <w:rPr>
          <w:rFonts w:hint="cs"/>
          <w:rtl/>
        </w:rPr>
        <w:t xml:space="preserve">יקש ראש הממשלה לומר את דברו. לאחר ראש הממשלה ינאם יושב-ראש האופוזיציה פרס, ולאחר מכן נמשיך את הדיון, ובסוף הדיון נצביע על הודעת ראש הממשלה. לחברי הכנסת שיבואו אחרי ראש הממשלה תהיה הזדמנות להתייחס לדבריו. </w:t>
      </w:r>
    </w:p>
    <w:p w14:paraId="3F52861E" w14:textId="77777777" w:rsidR="00000000" w:rsidRDefault="00A03D81">
      <w:pPr>
        <w:pStyle w:val="a0"/>
        <w:rPr>
          <w:rFonts w:hint="cs"/>
          <w:rtl/>
        </w:rPr>
      </w:pPr>
    </w:p>
    <w:p w14:paraId="5BF0162C" w14:textId="77777777" w:rsidR="00000000" w:rsidRDefault="00A03D81">
      <w:pPr>
        <w:pStyle w:val="af0"/>
        <w:rPr>
          <w:rtl/>
        </w:rPr>
      </w:pPr>
      <w:r>
        <w:rPr>
          <w:rFonts w:hint="eastAsia"/>
          <w:rtl/>
        </w:rPr>
        <w:t>קריאה</w:t>
      </w:r>
      <w:r>
        <w:rPr>
          <w:rtl/>
        </w:rPr>
        <w:t>:</w:t>
      </w:r>
    </w:p>
    <w:p w14:paraId="248F77B1" w14:textId="77777777" w:rsidR="00000000" w:rsidRDefault="00A03D81">
      <w:pPr>
        <w:pStyle w:val="a0"/>
        <w:rPr>
          <w:rFonts w:hint="cs"/>
          <w:rtl/>
        </w:rPr>
      </w:pPr>
    </w:p>
    <w:p w14:paraId="2EEF95BF" w14:textId="77777777" w:rsidR="00000000" w:rsidRDefault="00A03D81">
      <w:pPr>
        <w:pStyle w:val="a0"/>
        <w:rPr>
          <w:rFonts w:hint="cs"/>
          <w:rtl/>
        </w:rPr>
      </w:pPr>
      <w:r>
        <w:rPr>
          <w:rFonts w:hint="cs"/>
          <w:rtl/>
        </w:rPr>
        <w:t>לפי איזה סעיף - - -</w:t>
      </w:r>
    </w:p>
    <w:p w14:paraId="38508F10" w14:textId="77777777" w:rsidR="00000000" w:rsidRDefault="00A03D81">
      <w:pPr>
        <w:pStyle w:val="a0"/>
        <w:rPr>
          <w:rFonts w:hint="cs"/>
          <w:rtl/>
        </w:rPr>
      </w:pPr>
    </w:p>
    <w:p w14:paraId="058D2804" w14:textId="77777777" w:rsidR="00000000" w:rsidRDefault="00A03D81">
      <w:pPr>
        <w:pStyle w:val="af1"/>
        <w:rPr>
          <w:rtl/>
        </w:rPr>
      </w:pPr>
      <w:r>
        <w:rPr>
          <w:rtl/>
        </w:rPr>
        <w:t>היו"ר ראובן ריבלין:</w:t>
      </w:r>
    </w:p>
    <w:p w14:paraId="1344D4B5" w14:textId="77777777" w:rsidR="00000000" w:rsidRDefault="00A03D81">
      <w:pPr>
        <w:pStyle w:val="a0"/>
        <w:rPr>
          <w:rtl/>
        </w:rPr>
      </w:pPr>
    </w:p>
    <w:p w14:paraId="52A0E085" w14:textId="77777777" w:rsidR="00000000" w:rsidRDefault="00A03D81">
      <w:pPr>
        <w:pStyle w:val="a0"/>
        <w:rPr>
          <w:rFonts w:hint="cs"/>
          <w:rtl/>
        </w:rPr>
      </w:pPr>
      <w:r>
        <w:rPr>
          <w:rFonts w:hint="cs"/>
          <w:rtl/>
        </w:rPr>
        <w:t xml:space="preserve">לפי סעיף 42 ראש הממשלה יכול לומר את דבריו בכל זמן שהוא רוצה. </w:t>
      </w:r>
    </w:p>
    <w:p w14:paraId="00D23413" w14:textId="77777777" w:rsidR="00000000" w:rsidRDefault="00A03D81">
      <w:pPr>
        <w:pStyle w:val="a0"/>
        <w:rPr>
          <w:rFonts w:hint="cs"/>
          <w:rtl/>
        </w:rPr>
      </w:pPr>
    </w:p>
    <w:p w14:paraId="1B2463A5" w14:textId="77777777" w:rsidR="00000000" w:rsidRDefault="00A03D81">
      <w:pPr>
        <w:pStyle w:val="af0"/>
        <w:rPr>
          <w:rtl/>
        </w:rPr>
      </w:pPr>
      <w:r>
        <w:rPr>
          <w:rFonts w:hint="eastAsia"/>
          <w:rtl/>
        </w:rPr>
        <w:t>קריאה</w:t>
      </w:r>
      <w:r>
        <w:rPr>
          <w:rtl/>
        </w:rPr>
        <w:t>:</w:t>
      </w:r>
    </w:p>
    <w:p w14:paraId="5E0F60E5" w14:textId="77777777" w:rsidR="00000000" w:rsidRDefault="00A03D81">
      <w:pPr>
        <w:pStyle w:val="a0"/>
        <w:rPr>
          <w:rFonts w:hint="cs"/>
          <w:rtl/>
        </w:rPr>
      </w:pPr>
    </w:p>
    <w:p w14:paraId="0F052020" w14:textId="77777777" w:rsidR="00000000" w:rsidRDefault="00A03D81">
      <w:pPr>
        <w:pStyle w:val="a0"/>
        <w:rPr>
          <w:rFonts w:hint="cs"/>
          <w:rtl/>
        </w:rPr>
      </w:pPr>
      <w:r>
        <w:rPr>
          <w:rFonts w:hint="cs"/>
          <w:rtl/>
        </w:rPr>
        <w:t>- - -</w:t>
      </w:r>
    </w:p>
    <w:p w14:paraId="52AE2F36" w14:textId="77777777" w:rsidR="00000000" w:rsidRDefault="00A03D81">
      <w:pPr>
        <w:pStyle w:val="a0"/>
        <w:rPr>
          <w:rFonts w:hint="cs"/>
          <w:rtl/>
        </w:rPr>
      </w:pPr>
    </w:p>
    <w:p w14:paraId="7F55FE4F" w14:textId="77777777" w:rsidR="00000000" w:rsidRDefault="00A03D81">
      <w:pPr>
        <w:pStyle w:val="af1"/>
        <w:rPr>
          <w:rtl/>
        </w:rPr>
      </w:pPr>
      <w:r>
        <w:rPr>
          <w:rtl/>
        </w:rPr>
        <w:t>היו"ר ראובן ריבלין:</w:t>
      </w:r>
    </w:p>
    <w:p w14:paraId="210A18C8" w14:textId="77777777" w:rsidR="00000000" w:rsidRDefault="00A03D81">
      <w:pPr>
        <w:pStyle w:val="a0"/>
        <w:rPr>
          <w:rtl/>
        </w:rPr>
      </w:pPr>
    </w:p>
    <w:p w14:paraId="1B6582B5" w14:textId="77777777" w:rsidR="00000000" w:rsidRDefault="00A03D81">
      <w:pPr>
        <w:pStyle w:val="a0"/>
        <w:rPr>
          <w:rFonts w:hint="cs"/>
          <w:rtl/>
        </w:rPr>
      </w:pPr>
      <w:r>
        <w:rPr>
          <w:rFonts w:hint="cs"/>
          <w:rtl/>
        </w:rPr>
        <w:t>אחרי שהוא ידבר הוא ימשיך לשבת פה עד תום הדיון. רבותי חברי הכנסת, חברת הכנסת זהבה גלאון, לרשותה - - -</w:t>
      </w:r>
    </w:p>
    <w:p w14:paraId="20540943" w14:textId="77777777" w:rsidR="00000000" w:rsidRDefault="00A03D81">
      <w:pPr>
        <w:pStyle w:val="a0"/>
        <w:rPr>
          <w:rFonts w:hint="cs"/>
          <w:rtl/>
        </w:rPr>
      </w:pPr>
    </w:p>
    <w:p w14:paraId="52F408F5" w14:textId="77777777" w:rsidR="00000000" w:rsidRDefault="00A03D81">
      <w:pPr>
        <w:pStyle w:val="af0"/>
        <w:rPr>
          <w:rtl/>
        </w:rPr>
      </w:pPr>
      <w:r>
        <w:rPr>
          <w:rFonts w:hint="eastAsia"/>
          <w:rtl/>
        </w:rPr>
        <w:t>מאיר</w:t>
      </w:r>
      <w:r>
        <w:rPr>
          <w:rtl/>
        </w:rPr>
        <w:t xml:space="preserve"> פרוש (יהדות התורה):</w:t>
      </w:r>
    </w:p>
    <w:p w14:paraId="770892FD" w14:textId="77777777" w:rsidR="00000000" w:rsidRDefault="00A03D81">
      <w:pPr>
        <w:pStyle w:val="a0"/>
        <w:rPr>
          <w:rFonts w:hint="cs"/>
          <w:rtl/>
        </w:rPr>
      </w:pPr>
    </w:p>
    <w:p w14:paraId="1EFBFB02" w14:textId="77777777" w:rsidR="00000000" w:rsidRDefault="00A03D81">
      <w:pPr>
        <w:pStyle w:val="a0"/>
        <w:rPr>
          <w:rFonts w:hint="cs"/>
          <w:rtl/>
        </w:rPr>
      </w:pPr>
      <w:r>
        <w:rPr>
          <w:rFonts w:hint="cs"/>
          <w:rtl/>
        </w:rPr>
        <w:t>עשר דקות.</w:t>
      </w:r>
    </w:p>
    <w:p w14:paraId="43D94262" w14:textId="77777777" w:rsidR="00000000" w:rsidRDefault="00A03D81">
      <w:pPr>
        <w:pStyle w:val="a0"/>
        <w:rPr>
          <w:rFonts w:hint="cs"/>
          <w:rtl/>
        </w:rPr>
      </w:pPr>
    </w:p>
    <w:p w14:paraId="00D48E76" w14:textId="77777777" w:rsidR="00000000" w:rsidRDefault="00A03D81">
      <w:pPr>
        <w:pStyle w:val="af1"/>
        <w:rPr>
          <w:rtl/>
        </w:rPr>
      </w:pPr>
      <w:r>
        <w:rPr>
          <w:rtl/>
        </w:rPr>
        <w:t>היו"ר ראובן ריבלין</w:t>
      </w:r>
      <w:r>
        <w:rPr>
          <w:rtl/>
        </w:rPr>
        <w:t>:</w:t>
      </w:r>
    </w:p>
    <w:p w14:paraId="7569E4B5" w14:textId="77777777" w:rsidR="00000000" w:rsidRDefault="00A03D81">
      <w:pPr>
        <w:pStyle w:val="a0"/>
        <w:rPr>
          <w:rtl/>
        </w:rPr>
      </w:pPr>
    </w:p>
    <w:p w14:paraId="7A77FB86" w14:textId="77777777" w:rsidR="00000000" w:rsidRDefault="00A03D81">
      <w:pPr>
        <w:pStyle w:val="a0"/>
        <w:rPr>
          <w:rFonts w:hint="cs"/>
          <w:rtl/>
        </w:rPr>
      </w:pPr>
      <w:r>
        <w:rPr>
          <w:rFonts w:hint="cs"/>
          <w:rtl/>
        </w:rPr>
        <w:t>אתה אל תדאג לראש הממשלה. בבקשה, גברתי.</w:t>
      </w:r>
    </w:p>
    <w:p w14:paraId="67F92E27" w14:textId="77777777" w:rsidR="00000000" w:rsidRDefault="00A03D81">
      <w:pPr>
        <w:pStyle w:val="a0"/>
        <w:rPr>
          <w:rFonts w:hint="cs"/>
          <w:rtl/>
        </w:rPr>
      </w:pPr>
    </w:p>
    <w:p w14:paraId="5D6C6C5A" w14:textId="77777777" w:rsidR="00000000" w:rsidRDefault="00A03D81">
      <w:pPr>
        <w:pStyle w:val="a"/>
        <w:rPr>
          <w:rtl/>
        </w:rPr>
      </w:pPr>
      <w:bookmarkStart w:id="290" w:name="FS000000504T16_02_2004_19_50_58"/>
      <w:bookmarkStart w:id="291" w:name="_Toc79902429"/>
      <w:bookmarkEnd w:id="290"/>
      <w:r>
        <w:rPr>
          <w:rFonts w:hint="eastAsia"/>
          <w:rtl/>
        </w:rPr>
        <w:t>זהבה</w:t>
      </w:r>
      <w:r>
        <w:rPr>
          <w:rtl/>
        </w:rPr>
        <w:t xml:space="preserve"> גלאון (מרצ):</w:t>
      </w:r>
      <w:bookmarkEnd w:id="291"/>
    </w:p>
    <w:p w14:paraId="23859EE6" w14:textId="77777777" w:rsidR="00000000" w:rsidRDefault="00A03D81">
      <w:pPr>
        <w:pStyle w:val="a0"/>
        <w:rPr>
          <w:rFonts w:hint="cs"/>
          <w:rtl/>
        </w:rPr>
      </w:pPr>
    </w:p>
    <w:p w14:paraId="582DAE1A" w14:textId="77777777" w:rsidR="00000000" w:rsidRDefault="00A03D81">
      <w:pPr>
        <w:pStyle w:val="a0"/>
        <w:rPr>
          <w:rFonts w:hint="cs"/>
          <w:rtl/>
        </w:rPr>
      </w:pPr>
      <w:r>
        <w:rPr>
          <w:rFonts w:hint="cs"/>
          <w:rtl/>
        </w:rPr>
        <w:t>אדוני היושב-ראש, אדוני  ראש הממשלה, אני שואלת אותך, עד מתי, ראש הממשלה, עד מתי, עד מתי תמשיך לתעתע במדינה שלמה? שמעתי אותך מודיע שאתה הולך לפנות את רצועת-עזה, אבל כמובן לא הודעת מהי התוכנית השלמ</w:t>
      </w:r>
      <w:r>
        <w:rPr>
          <w:rFonts w:hint="cs"/>
          <w:rtl/>
        </w:rPr>
        <w:t>ה שלך לשלום. בכלל, אני חייבת לשתף אתכם, חברי חברי הכנסת, זה משהו ייחודי לדמוקרטיה הישראלית: תוכניתו המדינית של ראש הממשלה היא סוד כמוס. לא רק חברי הממשלה לא יודעים מהי תוכניתו של ראש הממשלה, לא רק חברי הקבינט לא יודעים מהי תוכניתו של ראש הממשלה - -</w:t>
      </w:r>
    </w:p>
    <w:p w14:paraId="6B7CFF66" w14:textId="77777777" w:rsidR="00000000" w:rsidRDefault="00A03D81">
      <w:pPr>
        <w:pStyle w:val="a0"/>
        <w:rPr>
          <w:rFonts w:hint="cs"/>
          <w:rtl/>
        </w:rPr>
      </w:pPr>
    </w:p>
    <w:p w14:paraId="355ED1BC" w14:textId="77777777" w:rsidR="00000000" w:rsidRDefault="00A03D81">
      <w:pPr>
        <w:pStyle w:val="af0"/>
        <w:rPr>
          <w:rtl/>
        </w:rPr>
      </w:pPr>
      <w:r>
        <w:rPr>
          <w:rFonts w:hint="eastAsia"/>
          <w:rtl/>
        </w:rPr>
        <w:t>קולט</w:t>
      </w:r>
      <w:r>
        <w:rPr>
          <w:rtl/>
        </w:rPr>
        <w:t xml:space="preserve"> א</w:t>
      </w:r>
      <w:r>
        <w:rPr>
          <w:rtl/>
        </w:rPr>
        <w:t>ביטל (העבודה-מימד):</w:t>
      </w:r>
    </w:p>
    <w:p w14:paraId="11A0DF82" w14:textId="77777777" w:rsidR="00000000" w:rsidRDefault="00A03D81">
      <w:pPr>
        <w:pStyle w:val="a0"/>
        <w:rPr>
          <w:rFonts w:hint="cs"/>
          <w:rtl/>
        </w:rPr>
      </w:pPr>
    </w:p>
    <w:p w14:paraId="63AB3945" w14:textId="77777777" w:rsidR="00000000" w:rsidRDefault="00A03D81">
      <w:pPr>
        <w:pStyle w:val="a0"/>
        <w:rPr>
          <w:rFonts w:hint="cs"/>
          <w:rtl/>
        </w:rPr>
      </w:pPr>
      <w:r>
        <w:rPr>
          <w:rFonts w:hint="cs"/>
          <w:rtl/>
        </w:rPr>
        <w:t xml:space="preserve">זהבה, בכנס הרצלייה. </w:t>
      </w:r>
    </w:p>
    <w:p w14:paraId="3AC0EB00" w14:textId="77777777" w:rsidR="00000000" w:rsidRDefault="00A03D81">
      <w:pPr>
        <w:pStyle w:val="a0"/>
        <w:rPr>
          <w:rFonts w:hint="cs"/>
          <w:rtl/>
        </w:rPr>
      </w:pPr>
    </w:p>
    <w:p w14:paraId="16043E29" w14:textId="77777777" w:rsidR="00000000" w:rsidRDefault="00A03D81">
      <w:pPr>
        <w:pStyle w:val="-"/>
        <w:rPr>
          <w:rtl/>
        </w:rPr>
      </w:pPr>
      <w:bookmarkStart w:id="292" w:name="FS000000504T16_02_2004_19_52_22C"/>
      <w:bookmarkEnd w:id="292"/>
      <w:r>
        <w:rPr>
          <w:rtl/>
        </w:rPr>
        <w:t>זהבה גלאון (מרצ):</w:t>
      </w:r>
    </w:p>
    <w:p w14:paraId="3BD17899" w14:textId="77777777" w:rsidR="00000000" w:rsidRDefault="00A03D81">
      <w:pPr>
        <w:pStyle w:val="a0"/>
        <w:rPr>
          <w:rtl/>
        </w:rPr>
      </w:pPr>
    </w:p>
    <w:p w14:paraId="6E0C46EB" w14:textId="77777777" w:rsidR="00000000" w:rsidRDefault="00A03D81">
      <w:pPr>
        <w:pStyle w:val="a0"/>
        <w:rPr>
          <w:rFonts w:hint="cs"/>
          <w:rtl/>
        </w:rPr>
      </w:pPr>
      <w:r>
        <w:rPr>
          <w:rFonts w:hint="cs"/>
          <w:rtl/>
        </w:rPr>
        <w:t>- - תוכניתו המדינית המלאה של ראש הממשלה גם לא הובאה לידיעת חברי הכנסת. יש לי הרגשה, אדוני ראש הממשלה, שתוכניתך המדינית היא סוד כמוס אפילו מעצמך. אולי זו בכלל תוכנית שאתה לא מגלה אותה לעצמך, אחרת</w:t>
      </w:r>
      <w:r>
        <w:rPr>
          <w:rFonts w:hint="cs"/>
          <w:rtl/>
        </w:rPr>
        <w:t xml:space="preserve"> אני לא מצליחה להבין איך אחרי שלוש שנים בשלטון אתה אומר שאתה הולך לפנות 17 התנחלויות ברצועת-עזה במסגרת מה שנקרא - - -</w:t>
      </w:r>
    </w:p>
    <w:p w14:paraId="68098E32" w14:textId="77777777" w:rsidR="00000000" w:rsidRDefault="00A03D81">
      <w:pPr>
        <w:pStyle w:val="a0"/>
        <w:rPr>
          <w:rFonts w:hint="cs"/>
          <w:rtl/>
        </w:rPr>
      </w:pPr>
    </w:p>
    <w:p w14:paraId="51A0F27F" w14:textId="77777777" w:rsidR="00000000" w:rsidRDefault="00A03D81">
      <w:pPr>
        <w:pStyle w:val="af1"/>
        <w:rPr>
          <w:rtl/>
        </w:rPr>
      </w:pPr>
      <w:r>
        <w:rPr>
          <w:rtl/>
        </w:rPr>
        <w:t>היו"ר ראובן ריבלין:</w:t>
      </w:r>
    </w:p>
    <w:p w14:paraId="2683E647" w14:textId="77777777" w:rsidR="00000000" w:rsidRDefault="00A03D81">
      <w:pPr>
        <w:pStyle w:val="a0"/>
        <w:rPr>
          <w:rtl/>
        </w:rPr>
      </w:pPr>
    </w:p>
    <w:p w14:paraId="2D25FA1A" w14:textId="77777777" w:rsidR="00000000" w:rsidRDefault="00A03D81">
      <w:pPr>
        <w:pStyle w:val="a0"/>
        <w:rPr>
          <w:rFonts w:hint="cs"/>
          <w:rtl/>
        </w:rPr>
      </w:pPr>
      <w:r>
        <w:rPr>
          <w:rFonts w:hint="cs"/>
          <w:rtl/>
        </w:rPr>
        <w:t>חבר הכנסת אורי אריאל. רבותי, אני לא רוצה להפעיל את סמכותי. אני מבקש מחברי הכנסת שלא לדבר בטלפון באולם המליאה. בבקשה.</w:t>
      </w:r>
    </w:p>
    <w:p w14:paraId="24F875CA" w14:textId="77777777" w:rsidR="00000000" w:rsidRDefault="00A03D81">
      <w:pPr>
        <w:pStyle w:val="a0"/>
        <w:rPr>
          <w:rFonts w:hint="cs"/>
          <w:rtl/>
        </w:rPr>
      </w:pPr>
    </w:p>
    <w:p w14:paraId="6ACB7EA7" w14:textId="77777777" w:rsidR="00000000" w:rsidRDefault="00A03D81">
      <w:pPr>
        <w:pStyle w:val="-"/>
        <w:rPr>
          <w:rtl/>
        </w:rPr>
      </w:pPr>
      <w:bookmarkStart w:id="293" w:name="FS000000504T16_02_2004_19_52_53C"/>
      <w:bookmarkEnd w:id="293"/>
      <w:r>
        <w:rPr>
          <w:rtl/>
        </w:rPr>
        <w:t>זהבה גלאון (מרצ):</w:t>
      </w:r>
    </w:p>
    <w:p w14:paraId="1BC6B652" w14:textId="77777777" w:rsidR="00000000" w:rsidRDefault="00A03D81">
      <w:pPr>
        <w:pStyle w:val="a0"/>
        <w:rPr>
          <w:rtl/>
        </w:rPr>
      </w:pPr>
    </w:p>
    <w:p w14:paraId="314D1FC3" w14:textId="77777777" w:rsidR="00000000" w:rsidRDefault="00A03D81">
      <w:pPr>
        <w:pStyle w:val="a0"/>
        <w:rPr>
          <w:rFonts w:hint="cs"/>
          <w:rtl/>
        </w:rPr>
      </w:pPr>
      <w:r>
        <w:rPr>
          <w:rFonts w:hint="cs"/>
          <w:rtl/>
        </w:rPr>
        <w:t xml:space="preserve">אתה מודיע, אדוני ראש הממשלה, שאתה הולך לפנות 17 התנחלויות ברצועת-עזה במסגרת מה שנקרא תוכנית ההתנתקות. אני מודה שתוכנית ההתנתקות היחידה שאני רואה בינתיים היא ההתנתקות של הממשלה מהציבור. </w:t>
      </w:r>
    </w:p>
    <w:p w14:paraId="76C8499D" w14:textId="77777777" w:rsidR="00000000" w:rsidRDefault="00A03D81">
      <w:pPr>
        <w:pStyle w:val="a0"/>
        <w:rPr>
          <w:rFonts w:hint="cs"/>
          <w:rtl/>
        </w:rPr>
      </w:pPr>
    </w:p>
    <w:p w14:paraId="7CBCFAB3" w14:textId="77777777" w:rsidR="00000000" w:rsidRDefault="00A03D81">
      <w:pPr>
        <w:pStyle w:val="a0"/>
        <w:rPr>
          <w:rFonts w:hint="cs"/>
          <w:rtl/>
        </w:rPr>
      </w:pPr>
      <w:r>
        <w:rPr>
          <w:rFonts w:hint="cs"/>
          <w:rtl/>
        </w:rPr>
        <w:t>אדוני ראש הממשלה, במשך שלוש שנים הצלחת להוליך שו</w:t>
      </w:r>
      <w:r>
        <w:rPr>
          <w:rFonts w:hint="cs"/>
          <w:rtl/>
        </w:rPr>
        <w:t xml:space="preserve">לל מדינה שלמה. מה עשית חוץ  מלהצהיר הצהרות? אני רוצה להזכיר לכם, חברי חברי הכנסת </w:t>
      </w:r>
      <w:r>
        <w:rPr>
          <w:rFonts w:hint="eastAsia"/>
          <w:rtl/>
        </w:rPr>
        <w:t>–</w:t>
      </w:r>
      <w:r>
        <w:rPr>
          <w:rFonts w:hint="cs"/>
          <w:rtl/>
        </w:rPr>
        <w:t xml:space="preserve"> יום אחד אתה מסיים את הכיבוש, יום אחד אתה מגרש את ערפאת, יום אחד אתה מפנה מאחזים, והנה אתה עושה ויתורים כואבים, ואחר כך אתה עושה ויתורים חד-צדדיים, ועכשיו אנחנו שומעים שאתה מ</w:t>
      </w:r>
      <w:r>
        <w:rPr>
          <w:rFonts w:hint="cs"/>
          <w:rtl/>
        </w:rPr>
        <w:t xml:space="preserve">פנה את רצועת-עזה, ויחד עם רעיון העיוועים של משאל עם - אני אומרת לך, אדוני ראש הממשלה, אין שום צורך במשאל עם. אני לא זוכרת שכשיצאת למלחמה עשית משאל עם, לא זכור לי שעשית משאל עם. </w:t>
      </w:r>
    </w:p>
    <w:p w14:paraId="78EAB02B" w14:textId="77777777" w:rsidR="00000000" w:rsidRDefault="00A03D81">
      <w:pPr>
        <w:pStyle w:val="a0"/>
        <w:rPr>
          <w:rFonts w:hint="cs"/>
          <w:rtl/>
        </w:rPr>
      </w:pPr>
    </w:p>
    <w:p w14:paraId="5E75474C" w14:textId="77777777" w:rsidR="00000000" w:rsidRDefault="00A03D81">
      <w:pPr>
        <w:pStyle w:val="a0"/>
        <w:rPr>
          <w:rFonts w:hint="cs"/>
          <w:rtl/>
        </w:rPr>
      </w:pPr>
      <w:r>
        <w:rPr>
          <w:rFonts w:hint="cs"/>
          <w:rtl/>
        </w:rPr>
        <w:t xml:space="preserve">אבל כשאני בוחנת מה עשית עד היום, מה יישמת מכל ההצהרות הנשגבות שלך, אני חייבת </w:t>
      </w:r>
      <w:r>
        <w:rPr>
          <w:rFonts w:hint="cs"/>
          <w:rtl/>
        </w:rPr>
        <w:t xml:space="preserve">להודות שאני עומדת נוכח מציאות עגומה, כי התוצאה היא לא כלום. לא פינית מאחזים, ולא יישמת את מפת הדרכים, ויש לי יסוד סביר להניח שכנראה גם לא תפנה את 17 ההתנחלויות. אז אתה רוצה שנאמין לך, אחרי שאנחנו סוקרים מה עשית כאן בשלוש השנים האחרונות? </w:t>
      </w:r>
    </w:p>
    <w:p w14:paraId="543D1B2E" w14:textId="77777777" w:rsidR="00000000" w:rsidRDefault="00A03D81">
      <w:pPr>
        <w:pStyle w:val="a0"/>
        <w:rPr>
          <w:rFonts w:hint="cs"/>
          <w:rtl/>
        </w:rPr>
      </w:pPr>
    </w:p>
    <w:p w14:paraId="4748951E" w14:textId="77777777" w:rsidR="00000000" w:rsidRDefault="00A03D81">
      <w:pPr>
        <w:pStyle w:val="a0"/>
        <w:rPr>
          <w:rFonts w:hint="cs"/>
          <w:rtl/>
        </w:rPr>
      </w:pPr>
      <w:r>
        <w:rPr>
          <w:rFonts w:hint="cs"/>
          <w:rtl/>
        </w:rPr>
        <w:t>כמו תמיד, אתה נשא</w:t>
      </w:r>
      <w:r>
        <w:rPr>
          <w:rFonts w:hint="cs"/>
          <w:rtl/>
        </w:rPr>
        <w:t>ר ברמת ההצהרות. אתה באמת חושב - אולי חבר הכנסת סגן השר זאביק בוים, שאני מבינה שהוא מאוד מסיח את דעתך כרגע, אולי זאביק בוים מאמין שתהיה מוכן לוותר ושאתה רוצה לוותר על חלקי ארץ-ישראל, כפי שאתה קורא לזה. אתה ראש הממשלה שאמר שדין נצרים כדין נגבה - - -</w:t>
      </w:r>
    </w:p>
    <w:p w14:paraId="468D7ED5" w14:textId="77777777" w:rsidR="00000000" w:rsidRDefault="00A03D81">
      <w:pPr>
        <w:pStyle w:val="a0"/>
        <w:rPr>
          <w:rFonts w:hint="cs"/>
          <w:rtl/>
        </w:rPr>
      </w:pPr>
    </w:p>
    <w:p w14:paraId="3D47908A" w14:textId="77777777" w:rsidR="00000000" w:rsidRDefault="00A03D81">
      <w:pPr>
        <w:pStyle w:val="af1"/>
        <w:rPr>
          <w:rtl/>
        </w:rPr>
      </w:pPr>
      <w:r>
        <w:rPr>
          <w:rtl/>
        </w:rPr>
        <w:t>היו"ר ר</w:t>
      </w:r>
      <w:r>
        <w:rPr>
          <w:rtl/>
        </w:rPr>
        <w:t>אובן ריבלין:</w:t>
      </w:r>
    </w:p>
    <w:p w14:paraId="7D80CBD4" w14:textId="77777777" w:rsidR="00000000" w:rsidRDefault="00A03D81">
      <w:pPr>
        <w:pStyle w:val="a0"/>
        <w:rPr>
          <w:rtl/>
        </w:rPr>
      </w:pPr>
    </w:p>
    <w:p w14:paraId="51189214" w14:textId="77777777" w:rsidR="00000000" w:rsidRDefault="00A03D81">
      <w:pPr>
        <w:pStyle w:val="a0"/>
        <w:rPr>
          <w:rFonts w:hint="cs"/>
          <w:rtl/>
        </w:rPr>
      </w:pPr>
      <w:r>
        <w:rPr>
          <w:rFonts w:hint="cs"/>
          <w:rtl/>
        </w:rPr>
        <w:t>את מאמינה שהוא לא יעשה זאת?</w:t>
      </w:r>
    </w:p>
    <w:p w14:paraId="36A8F217" w14:textId="77777777" w:rsidR="00000000" w:rsidRDefault="00A03D81">
      <w:pPr>
        <w:pStyle w:val="a0"/>
        <w:rPr>
          <w:rFonts w:hint="cs"/>
          <w:rtl/>
        </w:rPr>
      </w:pPr>
    </w:p>
    <w:p w14:paraId="0A5C3A9E" w14:textId="77777777" w:rsidR="00000000" w:rsidRDefault="00A03D81">
      <w:pPr>
        <w:pStyle w:val="-"/>
        <w:rPr>
          <w:rtl/>
        </w:rPr>
      </w:pPr>
      <w:bookmarkStart w:id="294" w:name="FS000000504T16_02_2004_19_54_50C"/>
      <w:bookmarkEnd w:id="294"/>
      <w:r>
        <w:rPr>
          <w:rtl/>
        </w:rPr>
        <w:t>זהבה גלאון (מרצ):</w:t>
      </w:r>
    </w:p>
    <w:p w14:paraId="0F418635" w14:textId="77777777" w:rsidR="00000000" w:rsidRDefault="00A03D81">
      <w:pPr>
        <w:pStyle w:val="a0"/>
        <w:rPr>
          <w:rtl/>
        </w:rPr>
      </w:pPr>
    </w:p>
    <w:p w14:paraId="5FC66BAE" w14:textId="77777777" w:rsidR="00000000" w:rsidRDefault="00A03D81">
      <w:pPr>
        <w:pStyle w:val="a0"/>
        <w:rPr>
          <w:rFonts w:hint="cs"/>
          <w:rtl/>
        </w:rPr>
      </w:pPr>
      <w:r>
        <w:rPr>
          <w:rFonts w:hint="cs"/>
          <w:rtl/>
        </w:rPr>
        <w:t xml:space="preserve">אני לא מאמינה לו לכלום. </w:t>
      </w:r>
    </w:p>
    <w:p w14:paraId="5A1DD68A" w14:textId="77777777" w:rsidR="00000000" w:rsidRDefault="00A03D81">
      <w:pPr>
        <w:pStyle w:val="a0"/>
        <w:rPr>
          <w:rFonts w:hint="cs"/>
          <w:rtl/>
        </w:rPr>
      </w:pPr>
    </w:p>
    <w:p w14:paraId="45BC4E4A" w14:textId="77777777" w:rsidR="00000000" w:rsidRDefault="00A03D81">
      <w:pPr>
        <w:pStyle w:val="af1"/>
        <w:rPr>
          <w:rtl/>
        </w:rPr>
      </w:pPr>
      <w:r>
        <w:rPr>
          <w:rtl/>
        </w:rPr>
        <w:t>היו"ר ראובן ריבלין:</w:t>
      </w:r>
    </w:p>
    <w:p w14:paraId="641444C6" w14:textId="77777777" w:rsidR="00000000" w:rsidRDefault="00A03D81">
      <w:pPr>
        <w:pStyle w:val="a0"/>
        <w:rPr>
          <w:rtl/>
        </w:rPr>
      </w:pPr>
    </w:p>
    <w:p w14:paraId="789F3C3D" w14:textId="77777777" w:rsidR="00000000" w:rsidRDefault="00A03D81">
      <w:pPr>
        <w:pStyle w:val="a0"/>
        <w:rPr>
          <w:rFonts w:hint="cs"/>
          <w:rtl/>
        </w:rPr>
      </w:pPr>
      <w:r>
        <w:rPr>
          <w:rFonts w:hint="cs"/>
          <w:rtl/>
        </w:rPr>
        <w:t xml:space="preserve">אשרי המאמין. </w:t>
      </w:r>
    </w:p>
    <w:p w14:paraId="0FD6E7F9" w14:textId="77777777" w:rsidR="00000000" w:rsidRDefault="00A03D81">
      <w:pPr>
        <w:pStyle w:val="a0"/>
        <w:rPr>
          <w:rFonts w:hint="cs"/>
          <w:rtl/>
        </w:rPr>
      </w:pPr>
    </w:p>
    <w:p w14:paraId="428E0004" w14:textId="77777777" w:rsidR="00000000" w:rsidRDefault="00A03D81">
      <w:pPr>
        <w:pStyle w:val="-"/>
        <w:rPr>
          <w:rtl/>
        </w:rPr>
      </w:pPr>
      <w:bookmarkStart w:id="295" w:name="FS000000504T16_02_2004_19_55_00C"/>
      <w:bookmarkEnd w:id="295"/>
      <w:r>
        <w:rPr>
          <w:rtl/>
        </w:rPr>
        <w:t>זהבה גלאון (מרצ):</w:t>
      </w:r>
    </w:p>
    <w:p w14:paraId="5CA37B02" w14:textId="77777777" w:rsidR="00000000" w:rsidRDefault="00A03D81">
      <w:pPr>
        <w:pStyle w:val="a0"/>
        <w:rPr>
          <w:rtl/>
        </w:rPr>
      </w:pPr>
    </w:p>
    <w:p w14:paraId="06B2E89A" w14:textId="77777777" w:rsidR="00000000" w:rsidRDefault="00A03D81">
      <w:pPr>
        <w:pStyle w:val="a0"/>
        <w:rPr>
          <w:rFonts w:hint="cs"/>
          <w:rtl/>
        </w:rPr>
      </w:pPr>
      <w:r>
        <w:rPr>
          <w:rFonts w:hint="cs"/>
          <w:rtl/>
        </w:rPr>
        <w:t>אני לא מאמינה לו לכלום. אדוני היושב-ראש, אני חושבת שראש הממשלה ממשיך להוליך שולל מדינה שלמה, בדיוק כמו שהוא עשה ב</w:t>
      </w:r>
      <w:r>
        <w:rPr>
          <w:rFonts w:hint="cs"/>
          <w:rtl/>
        </w:rPr>
        <w:t>לבנון. קודם הוא הציג מצג שווא לכנסת, אחר כך הוא עשה את זה לאמריקנים, ולוועידת הליכוד, ועכשיו הוא מתעתע בציבור. ואדוני היושב-ראש, אתה יודע למה? כי הוא רוצה להרוויח זמן. כל מה שראש הממשלה עושה זה כדי להרוויח זמן. אנחנו חושבים, חברי חברי הכנסת, שצריך לנסות לה</w:t>
      </w:r>
      <w:r>
        <w:rPr>
          <w:rFonts w:hint="cs"/>
          <w:rtl/>
        </w:rPr>
        <w:t xml:space="preserve">גיע להסדר עם הפלסטינים, שזאת הדרך הנכונה. אבל במענה על שאלתך, אם הוא יפנה את רצועת-עזה, מובן שאנחנו נתמוך. אבל זה לא יקרה, ואני שואלת </w:t>
      </w:r>
      <w:r>
        <w:rPr>
          <w:rFonts w:hint="eastAsia"/>
          <w:rtl/>
        </w:rPr>
        <w:t>–</w:t>
      </w:r>
      <w:r>
        <w:rPr>
          <w:rFonts w:hint="cs"/>
          <w:rtl/>
        </w:rPr>
        <w:t xml:space="preserve"> כמה זמן נמשיך להקיז זה את דמו של זה? </w:t>
      </w:r>
    </w:p>
    <w:p w14:paraId="18920C80" w14:textId="77777777" w:rsidR="00000000" w:rsidRDefault="00A03D81">
      <w:pPr>
        <w:pStyle w:val="a0"/>
        <w:rPr>
          <w:rFonts w:hint="cs"/>
          <w:rtl/>
        </w:rPr>
      </w:pPr>
    </w:p>
    <w:p w14:paraId="35F658F3" w14:textId="77777777" w:rsidR="00000000" w:rsidRDefault="00A03D81">
      <w:pPr>
        <w:pStyle w:val="a0"/>
        <w:rPr>
          <w:rFonts w:hint="cs"/>
          <w:rtl/>
        </w:rPr>
      </w:pPr>
      <w:r>
        <w:rPr>
          <w:rFonts w:hint="cs"/>
          <w:rtl/>
        </w:rPr>
        <w:t xml:space="preserve">אם ראש הממשלה באמת רוצה להמשיך לשמור על ארץ-ישראל השלמה, שיתייצב כאן </w:t>
      </w:r>
      <w:r>
        <w:rPr>
          <w:rFonts w:hint="eastAsia"/>
          <w:rtl/>
        </w:rPr>
        <w:t>–</w:t>
      </w:r>
      <w:r>
        <w:rPr>
          <w:rFonts w:hint="cs"/>
          <w:rtl/>
        </w:rPr>
        <w:t xml:space="preserve"> הוא עולה א</w:t>
      </w:r>
      <w:r>
        <w:rPr>
          <w:rFonts w:hint="cs"/>
          <w:rtl/>
        </w:rPr>
        <w:t xml:space="preserve">חרי לדוכן </w:t>
      </w:r>
      <w:r>
        <w:rPr>
          <w:rFonts w:hint="eastAsia"/>
          <w:rtl/>
        </w:rPr>
        <w:t>–</w:t>
      </w:r>
      <w:r>
        <w:rPr>
          <w:rFonts w:hint="cs"/>
          <w:rtl/>
        </w:rPr>
        <w:t xml:space="preserve"> שיתייצב באומץ ויגיד לעם, ושיפסיק לבוא לנו בכל יום שני ורביעי עם הצעות חדשות להתנתקות, עם הצעות למשאל עם. מי זקוק לאבן הריחיים הזאת על צווארו בדמות משאל העם? </w:t>
      </w:r>
    </w:p>
    <w:p w14:paraId="46BF42EF" w14:textId="77777777" w:rsidR="00000000" w:rsidRDefault="00A03D81">
      <w:pPr>
        <w:pStyle w:val="a0"/>
        <w:rPr>
          <w:rFonts w:hint="cs"/>
          <w:rtl/>
        </w:rPr>
      </w:pPr>
    </w:p>
    <w:p w14:paraId="3277B0CE" w14:textId="77777777" w:rsidR="00000000" w:rsidRDefault="00A03D81">
      <w:pPr>
        <w:pStyle w:val="a0"/>
        <w:rPr>
          <w:rFonts w:hint="cs"/>
          <w:rtl/>
        </w:rPr>
      </w:pPr>
      <w:r>
        <w:rPr>
          <w:rFonts w:hint="cs"/>
          <w:rtl/>
        </w:rPr>
        <w:t>אדוני ראש הממשלה, הספיק לנו מההצהרות שלך, ואתה יודע מה? אתה אומנם לא מקשיב, אבל הספיק</w:t>
      </w:r>
      <w:r>
        <w:rPr>
          <w:rFonts w:hint="cs"/>
          <w:rtl/>
        </w:rPr>
        <w:t xml:space="preserve"> לנו גם ממך. </w:t>
      </w:r>
    </w:p>
    <w:p w14:paraId="34C68A7B" w14:textId="77777777" w:rsidR="00000000" w:rsidRDefault="00A03D81">
      <w:pPr>
        <w:pStyle w:val="a0"/>
        <w:rPr>
          <w:rFonts w:hint="cs"/>
          <w:rtl/>
        </w:rPr>
      </w:pPr>
    </w:p>
    <w:p w14:paraId="3FBB5AA3" w14:textId="77777777" w:rsidR="00000000" w:rsidRDefault="00A03D81">
      <w:pPr>
        <w:pStyle w:val="af0"/>
        <w:rPr>
          <w:rtl/>
        </w:rPr>
      </w:pPr>
      <w:r>
        <w:rPr>
          <w:rFonts w:hint="eastAsia"/>
          <w:rtl/>
        </w:rPr>
        <w:t>אליעזר</w:t>
      </w:r>
      <w:r>
        <w:rPr>
          <w:rtl/>
        </w:rPr>
        <w:t xml:space="preserve"> כהן (האיחוד הלאומי - ישראל ביתנו):</w:t>
      </w:r>
    </w:p>
    <w:p w14:paraId="119103C6" w14:textId="77777777" w:rsidR="00000000" w:rsidRDefault="00A03D81">
      <w:pPr>
        <w:pStyle w:val="a0"/>
        <w:rPr>
          <w:rFonts w:hint="cs"/>
          <w:rtl/>
        </w:rPr>
      </w:pPr>
    </w:p>
    <w:p w14:paraId="034A6D45" w14:textId="77777777" w:rsidR="00000000" w:rsidRDefault="00A03D81">
      <w:pPr>
        <w:pStyle w:val="a0"/>
        <w:rPr>
          <w:rFonts w:hint="cs"/>
          <w:rtl/>
        </w:rPr>
      </w:pPr>
      <w:r>
        <w:rPr>
          <w:rFonts w:hint="cs"/>
          <w:rtl/>
        </w:rPr>
        <w:t xml:space="preserve">גם לנו מספיק ממך. </w:t>
      </w:r>
    </w:p>
    <w:p w14:paraId="594E953B" w14:textId="77777777" w:rsidR="00000000" w:rsidRDefault="00A03D81">
      <w:pPr>
        <w:pStyle w:val="a0"/>
        <w:rPr>
          <w:rFonts w:hint="cs"/>
          <w:rtl/>
        </w:rPr>
      </w:pPr>
    </w:p>
    <w:p w14:paraId="36BFD5DF" w14:textId="77777777" w:rsidR="00000000" w:rsidRDefault="00A03D81">
      <w:pPr>
        <w:pStyle w:val="-"/>
        <w:rPr>
          <w:rtl/>
        </w:rPr>
      </w:pPr>
      <w:bookmarkStart w:id="296" w:name="FS000000504T16_02_2004_19_56_10C"/>
      <w:bookmarkEnd w:id="296"/>
      <w:r>
        <w:rPr>
          <w:rtl/>
        </w:rPr>
        <w:t>זהבה גלאון (מרצ):</w:t>
      </w:r>
    </w:p>
    <w:p w14:paraId="787CA9E5" w14:textId="77777777" w:rsidR="00000000" w:rsidRDefault="00A03D81">
      <w:pPr>
        <w:pStyle w:val="a0"/>
        <w:rPr>
          <w:rtl/>
        </w:rPr>
      </w:pPr>
    </w:p>
    <w:p w14:paraId="618EA6E2" w14:textId="77777777" w:rsidR="00000000" w:rsidRDefault="00A03D81">
      <w:pPr>
        <w:pStyle w:val="a0"/>
        <w:rPr>
          <w:rFonts w:hint="cs"/>
          <w:rtl/>
        </w:rPr>
      </w:pPr>
      <w:r>
        <w:rPr>
          <w:rFonts w:hint="cs"/>
          <w:rtl/>
        </w:rPr>
        <w:t xml:space="preserve">אז לך. </w:t>
      </w:r>
    </w:p>
    <w:p w14:paraId="38A50D22" w14:textId="77777777" w:rsidR="00000000" w:rsidRDefault="00A03D81">
      <w:pPr>
        <w:pStyle w:val="a0"/>
        <w:rPr>
          <w:rFonts w:hint="cs"/>
          <w:rtl/>
        </w:rPr>
      </w:pPr>
    </w:p>
    <w:p w14:paraId="2EF5B3CF" w14:textId="77777777" w:rsidR="00000000" w:rsidRDefault="00A03D81">
      <w:pPr>
        <w:pStyle w:val="af0"/>
        <w:rPr>
          <w:rtl/>
        </w:rPr>
      </w:pPr>
      <w:r>
        <w:rPr>
          <w:rFonts w:hint="eastAsia"/>
          <w:rtl/>
        </w:rPr>
        <w:t>אליעזר</w:t>
      </w:r>
      <w:r>
        <w:rPr>
          <w:rtl/>
        </w:rPr>
        <w:t xml:space="preserve"> כהן (האיחוד הלאומי - ישראל ביתנו):</w:t>
      </w:r>
    </w:p>
    <w:p w14:paraId="22FFD99A" w14:textId="77777777" w:rsidR="00000000" w:rsidRDefault="00A03D81">
      <w:pPr>
        <w:pStyle w:val="a0"/>
        <w:rPr>
          <w:rFonts w:hint="cs"/>
          <w:rtl/>
        </w:rPr>
      </w:pPr>
    </w:p>
    <w:p w14:paraId="4C4BB4C6" w14:textId="77777777" w:rsidR="00000000" w:rsidRDefault="00A03D81">
      <w:pPr>
        <w:pStyle w:val="a0"/>
        <w:rPr>
          <w:rFonts w:hint="cs"/>
          <w:rtl/>
        </w:rPr>
      </w:pPr>
      <w:r>
        <w:rPr>
          <w:rFonts w:hint="cs"/>
          <w:rtl/>
        </w:rPr>
        <w:t>את תלכי לפני, אל תדאגי.</w:t>
      </w:r>
    </w:p>
    <w:p w14:paraId="0F62E2E1" w14:textId="77777777" w:rsidR="00000000" w:rsidRDefault="00A03D81">
      <w:pPr>
        <w:pStyle w:val="a0"/>
        <w:rPr>
          <w:rFonts w:hint="cs"/>
          <w:rtl/>
        </w:rPr>
      </w:pPr>
    </w:p>
    <w:p w14:paraId="5FA68822" w14:textId="77777777" w:rsidR="00000000" w:rsidRDefault="00A03D81">
      <w:pPr>
        <w:pStyle w:val="af1"/>
        <w:rPr>
          <w:rtl/>
        </w:rPr>
      </w:pPr>
      <w:r>
        <w:rPr>
          <w:rtl/>
        </w:rPr>
        <w:t>היו"ר ראובן ריבלין:</w:t>
      </w:r>
    </w:p>
    <w:p w14:paraId="12C17B9D" w14:textId="77777777" w:rsidR="00000000" w:rsidRDefault="00A03D81">
      <w:pPr>
        <w:pStyle w:val="a0"/>
        <w:rPr>
          <w:rtl/>
        </w:rPr>
      </w:pPr>
    </w:p>
    <w:p w14:paraId="23AFE1CC" w14:textId="77777777" w:rsidR="00000000" w:rsidRDefault="00A03D81">
      <w:pPr>
        <w:pStyle w:val="a0"/>
        <w:rPr>
          <w:rFonts w:hint="cs"/>
          <w:rtl/>
        </w:rPr>
      </w:pPr>
      <w:r>
        <w:rPr>
          <w:rFonts w:hint="cs"/>
          <w:rtl/>
        </w:rPr>
        <w:t>חבר הכנסת  אליעזר  כהן. רבותי חברי הכנסת, ראש הממשלה אריאל שר</w:t>
      </w:r>
      <w:r>
        <w:rPr>
          <w:rFonts w:hint="cs"/>
          <w:rtl/>
        </w:rPr>
        <w:t xml:space="preserve">ון, אחריו - יושב-ראש האופוזיציה, ולאחר מכן - חבר הכנסת ניסן סלומינסקי. </w:t>
      </w:r>
    </w:p>
    <w:p w14:paraId="2D760595" w14:textId="77777777" w:rsidR="00000000" w:rsidRDefault="00A03D81">
      <w:pPr>
        <w:pStyle w:val="a0"/>
        <w:rPr>
          <w:rFonts w:hint="cs"/>
          <w:rtl/>
        </w:rPr>
      </w:pPr>
    </w:p>
    <w:p w14:paraId="23C100FE" w14:textId="77777777" w:rsidR="00000000" w:rsidRDefault="00A03D81">
      <w:pPr>
        <w:pStyle w:val="a2"/>
        <w:rPr>
          <w:rtl/>
        </w:rPr>
      </w:pPr>
    </w:p>
    <w:p w14:paraId="3E4FDE46" w14:textId="77777777" w:rsidR="00000000" w:rsidRDefault="00A03D81">
      <w:pPr>
        <w:pStyle w:val="a2"/>
        <w:rPr>
          <w:rtl/>
        </w:rPr>
      </w:pPr>
      <w:bookmarkStart w:id="297" w:name="_Toc79902430"/>
      <w:r>
        <w:rPr>
          <w:rtl/>
        </w:rPr>
        <w:t>מסמכים שהונחו על שולחן הכנסת</w:t>
      </w:r>
      <w:bookmarkEnd w:id="297"/>
    </w:p>
    <w:p w14:paraId="190F00A5" w14:textId="77777777" w:rsidR="00000000" w:rsidRDefault="00A03D81">
      <w:pPr>
        <w:pStyle w:val="-0"/>
        <w:rPr>
          <w:rFonts w:hint="cs"/>
          <w:rtl/>
        </w:rPr>
      </w:pPr>
    </w:p>
    <w:p w14:paraId="6F986BEA" w14:textId="77777777" w:rsidR="00000000" w:rsidRDefault="00A03D81">
      <w:pPr>
        <w:pStyle w:val="af1"/>
        <w:rPr>
          <w:rtl/>
        </w:rPr>
      </w:pPr>
      <w:r>
        <w:rPr>
          <w:rtl/>
        </w:rPr>
        <w:t>היו"ר ראובן ריבלין:</w:t>
      </w:r>
    </w:p>
    <w:p w14:paraId="4570F621" w14:textId="77777777" w:rsidR="00000000" w:rsidRDefault="00A03D81">
      <w:pPr>
        <w:pStyle w:val="a0"/>
        <w:rPr>
          <w:rtl/>
        </w:rPr>
      </w:pPr>
    </w:p>
    <w:p w14:paraId="199F2F3A" w14:textId="77777777" w:rsidR="00000000" w:rsidRDefault="00A03D81">
      <w:pPr>
        <w:pStyle w:val="a0"/>
        <w:rPr>
          <w:rFonts w:hint="cs"/>
          <w:rtl/>
        </w:rPr>
      </w:pPr>
      <w:r>
        <w:rPr>
          <w:rFonts w:hint="cs"/>
          <w:rtl/>
        </w:rPr>
        <w:t xml:space="preserve">הודעה לסגן מזכיר הכנסת. </w:t>
      </w:r>
    </w:p>
    <w:p w14:paraId="0AE37261" w14:textId="77777777" w:rsidR="00000000" w:rsidRDefault="00A03D81">
      <w:pPr>
        <w:pStyle w:val="a0"/>
        <w:rPr>
          <w:rFonts w:hint="cs"/>
          <w:rtl/>
        </w:rPr>
      </w:pPr>
    </w:p>
    <w:p w14:paraId="52A7B074" w14:textId="77777777" w:rsidR="00000000" w:rsidRDefault="00A03D81">
      <w:pPr>
        <w:pStyle w:val="a"/>
        <w:rPr>
          <w:rtl/>
        </w:rPr>
      </w:pPr>
      <w:bookmarkStart w:id="298" w:name="FS000000128T16_02_2004_19_56_41"/>
      <w:bookmarkStart w:id="299" w:name="_Toc79902431"/>
      <w:bookmarkEnd w:id="298"/>
      <w:r>
        <w:rPr>
          <w:rFonts w:hint="eastAsia"/>
          <w:rtl/>
        </w:rPr>
        <w:t>סגן</w:t>
      </w:r>
      <w:r>
        <w:rPr>
          <w:rtl/>
        </w:rPr>
        <w:t xml:space="preserve"> מזכיר הכנסת דוד לב:</w:t>
      </w:r>
      <w:bookmarkEnd w:id="299"/>
    </w:p>
    <w:p w14:paraId="06293B58" w14:textId="77777777" w:rsidR="00000000" w:rsidRDefault="00A03D81">
      <w:pPr>
        <w:pStyle w:val="a0"/>
        <w:rPr>
          <w:rFonts w:hint="cs"/>
          <w:rtl/>
        </w:rPr>
      </w:pPr>
    </w:p>
    <w:p w14:paraId="76D65357" w14:textId="77777777" w:rsidR="00000000" w:rsidRDefault="00A03D81">
      <w:pPr>
        <w:pStyle w:val="a0"/>
        <w:rPr>
          <w:rFonts w:hint="cs"/>
          <w:rtl/>
        </w:rPr>
      </w:pPr>
      <w:r>
        <w:rPr>
          <w:rFonts w:hint="cs"/>
          <w:rtl/>
        </w:rPr>
        <w:t>ברשות  יושב-ראש הכנסת, הנני  מתכבד להודיע, כי חברי הכנסת אחמד טיבי, אלי אפללו, ז</w:t>
      </w:r>
      <w:r>
        <w:rPr>
          <w:rFonts w:hint="cs"/>
          <w:rtl/>
        </w:rPr>
        <w:t>הבה  גלאון, משה גפני, יצחק  וקנין, דוד טל, איתן כבל, אילנה כהן, יאיר פרץ ועמיר פרץ ביקשו לבטל את הצעת חוק החברות הממשלתיות (ייצוג הולם לאוכלוסייה הערבית), התשס"ד-2004, שמספרה פ/1923. תודה.</w:t>
      </w:r>
    </w:p>
    <w:p w14:paraId="17482F89" w14:textId="77777777" w:rsidR="00000000" w:rsidRDefault="00A03D81">
      <w:pPr>
        <w:pStyle w:val="a0"/>
        <w:rPr>
          <w:rFonts w:hint="cs"/>
          <w:rtl/>
        </w:rPr>
      </w:pPr>
    </w:p>
    <w:p w14:paraId="47546938" w14:textId="77777777" w:rsidR="00000000" w:rsidRDefault="00A03D81">
      <w:pPr>
        <w:pStyle w:val="af1"/>
        <w:rPr>
          <w:rtl/>
        </w:rPr>
      </w:pPr>
      <w:r>
        <w:rPr>
          <w:rtl/>
        </w:rPr>
        <w:t>היו"ר ראובן ריבלין:</w:t>
      </w:r>
    </w:p>
    <w:p w14:paraId="0C556A01" w14:textId="77777777" w:rsidR="00000000" w:rsidRDefault="00A03D81">
      <w:pPr>
        <w:pStyle w:val="a0"/>
        <w:rPr>
          <w:rtl/>
        </w:rPr>
      </w:pPr>
    </w:p>
    <w:p w14:paraId="43D067FA" w14:textId="77777777" w:rsidR="00000000" w:rsidRDefault="00A03D81">
      <w:pPr>
        <w:pStyle w:val="a0"/>
        <w:rPr>
          <w:rFonts w:hint="cs"/>
          <w:rtl/>
        </w:rPr>
      </w:pPr>
      <w:r>
        <w:rPr>
          <w:rFonts w:hint="cs"/>
          <w:rtl/>
        </w:rPr>
        <w:t>תודה לסגן מזכיר הכנסת.</w:t>
      </w:r>
    </w:p>
    <w:p w14:paraId="2D31C3D4" w14:textId="77777777" w:rsidR="00000000" w:rsidRDefault="00A03D81">
      <w:pPr>
        <w:pStyle w:val="a0"/>
        <w:rPr>
          <w:rFonts w:hint="cs"/>
          <w:rtl/>
        </w:rPr>
      </w:pPr>
    </w:p>
    <w:p w14:paraId="693265F8" w14:textId="77777777" w:rsidR="00000000" w:rsidRDefault="00A03D81">
      <w:pPr>
        <w:pStyle w:val="a0"/>
        <w:rPr>
          <w:rFonts w:hint="cs"/>
          <w:rtl/>
        </w:rPr>
      </w:pPr>
    </w:p>
    <w:p w14:paraId="4D7EBFA6" w14:textId="77777777" w:rsidR="00000000" w:rsidRDefault="00A03D81">
      <w:pPr>
        <w:pStyle w:val="a2"/>
        <w:rPr>
          <w:rtl/>
        </w:rPr>
      </w:pPr>
      <w:bookmarkStart w:id="300" w:name="CS22482FI0022482T16_02_2004_20_08_12"/>
      <w:bookmarkStart w:id="301" w:name="_Toc79902432"/>
      <w:bookmarkEnd w:id="300"/>
      <w:r>
        <w:rPr>
          <w:rtl/>
        </w:rPr>
        <w:t>התנהלותה של הממשלה ב</w:t>
      </w:r>
      <w:r>
        <w:rPr>
          <w:rtl/>
        </w:rPr>
        <w:t>מלא</w:t>
      </w:r>
      <w:r>
        <w:rPr>
          <w:rFonts w:hint="cs"/>
          <w:rtl/>
        </w:rPr>
        <w:t>ו</w:t>
      </w:r>
      <w:r>
        <w:rPr>
          <w:rtl/>
        </w:rPr>
        <w:t>ת שנה לכהונתה</w:t>
      </w:r>
      <w:bookmarkEnd w:id="301"/>
    </w:p>
    <w:p w14:paraId="128B1401" w14:textId="77777777" w:rsidR="00000000" w:rsidRDefault="00A03D81">
      <w:pPr>
        <w:pStyle w:val="-0"/>
        <w:rPr>
          <w:rFonts w:hint="cs"/>
          <w:rtl/>
        </w:rPr>
      </w:pPr>
    </w:p>
    <w:p w14:paraId="7C8B35E3" w14:textId="77777777" w:rsidR="00000000" w:rsidRDefault="00A03D81">
      <w:pPr>
        <w:pStyle w:val="af1"/>
        <w:rPr>
          <w:rtl/>
        </w:rPr>
      </w:pPr>
      <w:r>
        <w:rPr>
          <w:rtl/>
        </w:rPr>
        <w:t>היו"ר ראובן ריבלין:</w:t>
      </w:r>
    </w:p>
    <w:p w14:paraId="039F4945" w14:textId="77777777" w:rsidR="00000000" w:rsidRDefault="00A03D81">
      <w:pPr>
        <w:pStyle w:val="a0"/>
        <w:rPr>
          <w:rtl/>
        </w:rPr>
      </w:pPr>
    </w:p>
    <w:p w14:paraId="10CA7CAA" w14:textId="77777777" w:rsidR="00000000" w:rsidRDefault="00A03D81">
      <w:pPr>
        <w:pStyle w:val="a0"/>
        <w:rPr>
          <w:rFonts w:hint="cs"/>
          <w:rtl/>
        </w:rPr>
      </w:pPr>
      <w:r>
        <w:rPr>
          <w:rFonts w:hint="cs"/>
          <w:rtl/>
        </w:rPr>
        <w:t>גבירותי ורבותי, ראש ממשלת ישראל. אדוני, בבקשה.</w:t>
      </w:r>
    </w:p>
    <w:p w14:paraId="431D39C2" w14:textId="77777777" w:rsidR="00000000" w:rsidRDefault="00A03D81">
      <w:pPr>
        <w:pStyle w:val="a0"/>
        <w:rPr>
          <w:rFonts w:hint="cs"/>
          <w:rtl/>
        </w:rPr>
      </w:pPr>
    </w:p>
    <w:p w14:paraId="533DA390" w14:textId="77777777" w:rsidR="00000000" w:rsidRDefault="00A03D81">
      <w:pPr>
        <w:pStyle w:val="a"/>
        <w:rPr>
          <w:rtl/>
        </w:rPr>
      </w:pPr>
      <w:bookmarkStart w:id="302" w:name="FS000000482T16_02_2004_19_57_11"/>
      <w:bookmarkStart w:id="303" w:name="_Toc79902433"/>
      <w:bookmarkEnd w:id="302"/>
      <w:r>
        <w:rPr>
          <w:rFonts w:hint="eastAsia"/>
          <w:rtl/>
        </w:rPr>
        <w:t>ראש</w:t>
      </w:r>
      <w:r>
        <w:rPr>
          <w:rtl/>
        </w:rPr>
        <w:t xml:space="preserve"> הממשלה אריאל שרון:</w:t>
      </w:r>
      <w:bookmarkEnd w:id="303"/>
    </w:p>
    <w:p w14:paraId="7EB8AE37" w14:textId="77777777" w:rsidR="00000000" w:rsidRDefault="00A03D81">
      <w:pPr>
        <w:pStyle w:val="a0"/>
        <w:rPr>
          <w:rFonts w:hint="cs"/>
          <w:rtl/>
        </w:rPr>
      </w:pPr>
    </w:p>
    <w:p w14:paraId="0E006B32" w14:textId="77777777" w:rsidR="00000000" w:rsidRDefault="00A03D81">
      <w:pPr>
        <w:pStyle w:val="a0"/>
        <w:rPr>
          <w:rFonts w:hint="cs"/>
          <w:rtl/>
        </w:rPr>
      </w:pPr>
      <w:r>
        <w:rPr>
          <w:rFonts w:hint="cs"/>
          <w:rtl/>
        </w:rPr>
        <w:t xml:space="preserve">אדוני היושב-ראש, חברי הכנסת, הדיון היום נקבע לרגל מלאות שנה לכהונת הממשלה הנוכחית בראשותי. שנה היא פרק זמן קצר לסיכומים, אבל בהחלט ניתן לדבר על </w:t>
      </w:r>
      <w:r>
        <w:rPr>
          <w:rFonts w:hint="cs"/>
          <w:rtl/>
        </w:rPr>
        <w:t xml:space="preserve">דברים שנעשו ועל כיווני הפעולה לעתיד. </w:t>
      </w:r>
    </w:p>
    <w:p w14:paraId="411D1057" w14:textId="77777777" w:rsidR="00000000" w:rsidRDefault="00A03D81">
      <w:pPr>
        <w:pStyle w:val="a0"/>
        <w:rPr>
          <w:rFonts w:hint="cs"/>
          <w:rtl/>
        </w:rPr>
      </w:pPr>
    </w:p>
    <w:p w14:paraId="1308B5C5" w14:textId="77777777" w:rsidR="00000000" w:rsidRDefault="00A03D81">
      <w:pPr>
        <w:pStyle w:val="a0"/>
        <w:rPr>
          <w:rFonts w:hint="cs"/>
          <w:rtl/>
        </w:rPr>
      </w:pPr>
      <w:r>
        <w:rPr>
          <w:rFonts w:hint="cs"/>
          <w:rtl/>
        </w:rPr>
        <w:t>בשנה האחרונה התמודדנו עם מצבי משבר לא קלים, הן במישור המדיני-הביטחוני הן במישור הכלכלי-החברתי. בשני הנושאים הללו הממשלה פועלת בנחישות להשגת יציבות וליציאה מהמשברים. ניגשנו לטפל בבעיות יסוד שממשלות רבות נרתעו מלגעת בהן</w:t>
      </w:r>
      <w:r>
        <w:rPr>
          <w:rFonts w:hint="cs"/>
          <w:rtl/>
        </w:rPr>
        <w:t xml:space="preserve">. </w:t>
      </w:r>
    </w:p>
    <w:p w14:paraId="50320A13" w14:textId="77777777" w:rsidR="00000000" w:rsidRDefault="00A03D81">
      <w:pPr>
        <w:pStyle w:val="a0"/>
        <w:rPr>
          <w:rFonts w:hint="cs"/>
          <w:rtl/>
        </w:rPr>
      </w:pPr>
    </w:p>
    <w:p w14:paraId="2AB96DFE" w14:textId="77777777" w:rsidR="00000000" w:rsidRDefault="00A03D81">
      <w:pPr>
        <w:pStyle w:val="a0"/>
        <w:rPr>
          <w:rFonts w:hint="cs"/>
          <w:rtl/>
        </w:rPr>
      </w:pPr>
      <w:r>
        <w:rPr>
          <w:rFonts w:hint="cs"/>
          <w:rtl/>
        </w:rPr>
        <w:t xml:space="preserve">בשני נאומי הקודמים כאן, האחד עסק בתחום המדיני והשני בתחום החברתי-הכלכלי, מניתי שורה של פעולות נחושות שביצעה הממשלה בשנה האחרונה בשני התחומים, הן בתחום הביטחוני-המדיני, בהטמעה רחבה של העמדה הישראלית בעולם, הגורסת כי רק ביטחון יוביל לשלום </w:t>
      </w:r>
      <w:r>
        <w:rPr>
          <w:rFonts w:hint="eastAsia"/>
          <w:rtl/>
        </w:rPr>
        <w:t>–</w:t>
      </w:r>
      <w:r>
        <w:rPr>
          <w:rFonts w:hint="cs"/>
          <w:rtl/>
        </w:rPr>
        <w:t xml:space="preserve">  את הדברים הא</w:t>
      </w:r>
      <w:r>
        <w:rPr>
          <w:rFonts w:hint="cs"/>
          <w:rtl/>
        </w:rPr>
        <w:t xml:space="preserve">חרים כבר ניסינו בימי ממשלות אחרות - והן בתחום הכלכלי, בטיפול בבעיות יסוד של מבנה שוק העבודה והקצבאות, מבנה המיסוי, מבנה שוק ההון ועוד. דיברתי גם על המאמץ הנרחב שאנו משקיעים בתחום התשתיות ובקירוב הפריפריה למרכז. </w:t>
      </w:r>
    </w:p>
    <w:p w14:paraId="26BD831D" w14:textId="77777777" w:rsidR="00000000" w:rsidRDefault="00A03D81">
      <w:pPr>
        <w:pStyle w:val="a0"/>
        <w:rPr>
          <w:rFonts w:hint="cs"/>
          <w:rtl/>
        </w:rPr>
      </w:pPr>
    </w:p>
    <w:p w14:paraId="4F5BC135" w14:textId="77777777" w:rsidR="00000000" w:rsidRDefault="00A03D81">
      <w:pPr>
        <w:pStyle w:val="a0"/>
        <w:rPr>
          <w:rFonts w:hint="cs"/>
          <w:rtl/>
        </w:rPr>
      </w:pPr>
      <w:r>
        <w:rPr>
          <w:rFonts w:hint="cs"/>
          <w:rtl/>
        </w:rPr>
        <w:t>בנאומי כאן ב-19 בינואר דיברתי על כך שהתקופה</w:t>
      </w:r>
      <w:r>
        <w:rPr>
          <w:rFonts w:hint="cs"/>
          <w:rtl/>
        </w:rPr>
        <w:t xml:space="preserve"> שאנחנו נמצאים בה היא תקופת ביניים, וככזאת היא כמובן קשה, והדבר נכון לשני התחומים, אבל גם הסברתי כי אנו כבר רואים את ניצני ההצלחה של מדיניות הממשלה. אני חושב שנתוני הלשכה המרכזית לסטטיסטיקה שהתפרסמו היום, המראים עלייה שנתית של 1.3% בתוצר לשנת 2003, ובתוכה </w:t>
      </w:r>
      <w:r>
        <w:rPr>
          <w:rFonts w:hint="cs"/>
          <w:rtl/>
        </w:rPr>
        <w:t>עלייה של 2.6% ברבעון האחרון של השנה, הם הוכחה אחת - -</w:t>
      </w:r>
    </w:p>
    <w:p w14:paraId="0E0FE7A6" w14:textId="77777777" w:rsidR="00000000" w:rsidRDefault="00A03D81">
      <w:pPr>
        <w:pStyle w:val="a0"/>
        <w:rPr>
          <w:rFonts w:hint="cs"/>
          <w:rtl/>
        </w:rPr>
      </w:pPr>
    </w:p>
    <w:p w14:paraId="1336732B" w14:textId="77777777" w:rsidR="00000000" w:rsidRDefault="00A03D81">
      <w:pPr>
        <w:pStyle w:val="af0"/>
        <w:rPr>
          <w:rtl/>
        </w:rPr>
      </w:pPr>
      <w:r>
        <w:rPr>
          <w:rFonts w:hint="eastAsia"/>
          <w:rtl/>
        </w:rPr>
        <w:t>יצחק</w:t>
      </w:r>
      <w:r>
        <w:rPr>
          <w:rtl/>
        </w:rPr>
        <w:t xml:space="preserve"> כהן (ש"ס):</w:t>
      </w:r>
    </w:p>
    <w:p w14:paraId="2AED0460" w14:textId="77777777" w:rsidR="00000000" w:rsidRDefault="00A03D81">
      <w:pPr>
        <w:pStyle w:val="a0"/>
        <w:rPr>
          <w:rFonts w:hint="cs"/>
          <w:rtl/>
        </w:rPr>
      </w:pPr>
    </w:p>
    <w:p w14:paraId="61CDA2DA" w14:textId="77777777" w:rsidR="00000000" w:rsidRDefault="00A03D81">
      <w:pPr>
        <w:pStyle w:val="a0"/>
        <w:rPr>
          <w:rFonts w:hint="cs"/>
          <w:rtl/>
        </w:rPr>
      </w:pPr>
      <w:r>
        <w:rPr>
          <w:rFonts w:hint="cs"/>
          <w:rtl/>
        </w:rPr>
        <w:t>באוסטרליה.</w:t>
      </w:r>
    </w:p>
    <w:p w14:paraId="28ED6614" w14:textId="77777777" w:rsidR="00000000" w:rsidRDefault="00A03D81">
      <w:pPr>
        <w:pStyle w:val="a0"/>
        <w:rPr>
          <w:rFonts w:hint="cs"/>
          <w:rtl/>
        </w:rPr>
      </w:pPr>
    </w:p>
    <w:p w14:paraId="3671E1C9" w14:textId="77777777" w:rsidR="00000000" w:rsidRDefault="00A03D81">
      <w:pPr>
        <w:pStyle w:val="af1"/>
        <w:rPr>
          <w:rtl/>
        </w:rPr>
      </w:pPr>
      <w:r>
        <w:rPr>
          <w:rtl/>
        </w:rPr>
        <w:t>היו"ר ראובן ריבלין:</w:t>
      </w:r>
    </w:p>
    <w:p w14:paraId="49EFB1AA" w14:textId="77777777" w:rsidR="00000000" w:rsidRDefault="00A03D81">
      <w:pPr>
        <w:pStyle w:val="a0"/>
        <w:rPr>
          <w:rtl/>
        </w:rPr>
      </w:pPr>
    </w:p>
    <w:p w14:paraId="0B7F91D7" w14:textId="77777777" w:rsidR="00000000" w:rsidRDefault="00A03D81">
      <w:pPr>
        <w:pStyle w:val="a0"/>
        <w:rPr>
          <w:rFonts w:hint="cs"/>
          <w:rtl/>
        </w:rPr>
      </w:pPr>
      <w:r>
        <w:rPr>
          <w:rFonts w:hint="cs"/>
          <w:rtl/>
        </w:rPr>
        <w:t>חבר הכנסת כהן, לא ראיתי את ראש הממשלה מפריע לך. בבקשה.</w:t>
      </w:r>
    </w:p>
    <w:p w14:paraId="380A98BB" w14:textId="77777777" w:rsidR="00000000" w:rsidRDefault="00A03D81">
      <w:pPr>
        <w:pStyle w:val="a0"/>
        <w:rPr>
          <w:rFonts w:hint="cs"/>
          <w:rtl/>
        </w:rPr>
      </w:pPr>
    </w:p>
    <w:p w14:paraId="09921D8C" w14:textId="77777777" w:rsidR="00000000" w:rsidRDefault="00A03D81">
      <w:pPr>
        <w:pStyle w:val="-"/>
        <w:rPr>
          <w:rtl/>
        </w:rPr>
      </w:pPr>
      <w:bookmarkStart w:id="304" w:name="FS000000482T16_02_2004_20_22_47C"/>
      <w:bookmarkEnd w:id="304"/>
      <w:r>
        <w:rPr>
          <w:rtl/>
        </w:rPr>
        <w:t>ראש הממשלה אריאל שרון:</w:t>
      </w:r>
    </w:p>
    <w:p w14:paraId="45842EA5" w14:textId="77777777" w:rsidR="00000000" w:rsidRDefault="00A03D81">
      <w:pPr>
        <w:pStyle w:val="a0"/>
        <w:rPr>
          <w:rtl/>
        </w:rPr>
      </w:pPr>
    </w:p>
    <w:p w14:paraId="7AFE3EEA" w14:textId="77777777" w:rsidR="00000000" w:rsidRDefault="00A03D81">
      <w:pPr>
        <w:pStyle w:val="a0"/>
        <w:rPr>
          <w:rFonts w:hint="cs"/>
          <w:rtl/>
        </w:rPr>
      </w:pPr>
      <w:r>
        <w:rPr>
          <w:rFonts w:hint="cs"/>
          <w:rtl/>
        </w:rPr>
        <w:t xml:space="preserve">- - להצלחת מדיניות הממשלה הזאת. </w:t>
      </w:r>
    </w:p>
    <w:p w14:paraId="06C08216" w14:textId="77777777" w:rsidR="00000000" w:rsidRDefault="00A03D81">
      <w:pPr>
        <w:pStyle w:val="a0"/>
        <w:rPr>
          <w:rFonts w:hint="cs"/>
          <w:rtl/>
        </w:rPr>
      </w:pPr>
    </w:p>
    <w:p w14:paraId="224B28D6" w14:textId="77777777" w:rsidR="00000000" w:rsidRDefault="00A03D81">
      <w:pPr>
        <w:pStyle w:val="a0"/>
        <w:rPr>
          <w:rFonts w:hint="cs"/>
          <w:rtl/>
        </w:rPr>
      </w:pPr>
      <w:r>
        <w:rPr>
          <w:rFonts w:hint="cs"/>
          <w:rtl/>
        </w:rPr>
        <w:t>מכיוון שכבר דיברתי כאן לפני חודש על ש</w:t>
      </w:r>
      <w:r>
        <w:rPr>
          <w:rFonts w:hint="cs"/>
          <w:rtl/>
        </w:rPr>
        <w:t xml:space="preserve">ני התחומים העיקריים של מדיניות הממשלה, אני רוצה לנצל את הדיון היום כדי לומר מלים מספר על צעדים שאנחנו נוקטים ובכוונתנו לנקוט בתחום שהייתי קורא לו עיצוב דמותה העתידית של מדינת ישראל. </w:t>
      </w:r>
    </w:p>
    <w:p w14:paraId="386A5EFA" w14:textId="77777777" w:rsidR="00000000" w:rsidRDefault="00A03D81">
      <w:pPr>
        <w:pStyle w:val="a0"/>
        <w:ind w:firstLine="0"/>
        <w:rPr>
          <w:rFonts w:hint="cs"/>
          <w:rtl/>
        </w:rPr>
      </w:pPr>
    </w:p>
    <w:p w14:paraId="63CA705D" w14:textId="77777777" w:rsidR="00000000" w:rsidRDefault="00A03D81">
      <w:pPr>
        <w:pStyle w:val="af0"/>
        <w:rPr>
          <w:rtl/>
        </w:rPr>
      </w:pPr>
      <w:r>
        <w:rPr>
          <w:rFonts w:hint="eastAsia"/>
          <w:rtl/>
        </w:rPr>
        <w:t>אופיר</w:t>
      </w:r>
      <w:r>
        <w:rPr>
          <w:rtl/>
        </w:rPr>
        <w:t xml:space="preserve"> פינס-פז (העבודה-מימד):</w:t>
      </w:r>
    </w:p>
    <w:p w14:paraId="68458DED" w14:textId="77777777" w:rsidR="00000000" w:rsidRDefault="00A03D81">
      <w:pPr>
        <w:pStyle w:val="a0"/>
        <w:rPr>
          <w:rFonts w:hint="cs"/>
          <w:rtl/>
        </w:rPr>
      </w:pPr>
    </w:p>
    <w:p w14:paraId="4F62BDC0" w14:textId="77777777" w:rsidR="00000000" w:rsidRDefault="00A03D81">
      <w:pPr>
        <w:pStyle w:val="a0"/>
        <w:rPr>
          <w:rFonts w:hint="cs"/>
          <w:rtl/>
        </w:rPr>
      </w:pPr>
      <w:r>
        <w:rPr>
          <w:rFonts w:hint="cs"/>
          <w:rtl/>
        </w:rPr>
        <w:t xml:space="preserve">למה התנפלת היום על המשטרה? </w:t>
      </w:r>
    </w:p>
    <w:p w14:paraId="1A1643DF" w14:textId="77777777" w:rsidR="00000000" w:rsidRDefault="00A03D81">
      <w:pPr>
        <w:pStyle w:val="a0"/>
        <w:ind w:firstLine="0"/>
        <w:rPr>
          <w:rFonts w:hint="cs"/>
          <w:rtl/>
        </w:rPr>
      </w:pPr>
    </w:p>
    <w:p w14:paraId="633682AC" w14:textId="77777777" w:rsidR="00000000" w:rsidRDefault="00A03D81">
      <w:pPr>
        <w:pStyle w:val="af0"/>
        <w:rPr>
          <w:rtl/>
        </w:rPr>
      </w:pPr>
      <w:r>
        <w:rPr>
          <w:rFonts w:hint="eastAsia"/>
          <w:rtl/>
        </w:rPr>
        <w:t>אחמד</w:t>
      </w:r>
      <w:r>
        <w:rPr>
          <w:rtl/>
        </w:rPr>
        <w:t xml:space="preserve"> טיבי (חד</w:t>
      </w:r>
      <w:r>
        <w:rPr>
          <w:rtl/>
        </w:rPr>
        <w:t>"ש-תע"ל):</w:t>
      </w:r>
    </w:p>
    <w:p w14:paraId="3D3FF752" w14:textId="77777777" w:rsidR="00000000" w:rsidRDefault="00A03D81">
      <w:pPr>
        <w:pStyle w:val="a0"/>
        <w:rPr>
          <w:rFonts w:hint="cs"/>
          <w:rtl/>
        </w:rPr>
      </w:pPr>
    </w:p>
    <w:p w14:paraId="59FFE1C6" w14:textId="77777777" w:rsidR="00000000" w:rsidRDefault="00A03D81">
      <w:pPr>
        <w:pStyle w:val="a0"/>
        <w:rPr>
          <w:rFonts w:hint="cs"/>
          <w:rtl/>
        </w:rPr>
      </w:pPr>
      <w:r>
        <w:rPr>
          <w:rFonts w:hint="cs"/>
          <w:rtl/>
        </w:rPr>
        <w:t>תיקונים כואבים.</w:t>
      </w:r>
    </w:p>
    <w:p w14:paraId="488552BA" w14:textId="77777777" w:rsidR="00000000" w:rsidRDefault="00A03D81">
      <w:pPr>
        <w:pStyle w:val="a0"/>
        <w:ind w:firstLine="0"/>
        <w:rPr>
          <w:rFonts w:hint="cs"/>
          <w:rtl/>
        </w:rPr>
      </w:pPr>
    </w:p>
    <w:p w14:paraId="3DC395B1" w14:textId="77777777" w:rsidR="00000000" w:rsidRDefault="00A03D81">
      <w:pPr>
        <w:pStyle w:val="af0"/>
        <w:rPr>
          <w:rtl/>
        </w:rPr>
      </w:pPr>
      <w:r>
        <w:rPr>
          <w:rFonts w:hint="eastAsia"/>
          <w:rtl/>
        </w:rPr>
        <w:t>אופיר</w:t>
      </w:r>
      <w:r>
        <w:rPr>
          <w:rtl/>
        </w:rPr>
        <w:t xml:space="preserve"> פינס-פז (העבודה-מימד):</w:t>
      </w:r>
    </w:p>
    <w:p w14:paraId="13528544" w14:textId="77777777" w:rsidR="00000000" w:rsidRDefault="00A03D81">
      <w:pPr>
        <w:pStyle w:val="a0"/>
        <w:rPr>
          <w:rFonts w:hint="cs"/>
          <w:rtl/>
        </w:rPr>
      </w:pPr>
    </w:p>
    <w:p w14:paraId="5FCF2CA3" w14:textId="77777777" w:rsidR="00000000" w:rsidRDefault="00A03D81">
      <w:pPr>
        <w:pStyle w:val="a0"/>
        <w:rPr>
          <w:rFonts w:hint="cs"/>
          <w:rtl/>
        </w:rPr>
      </w:pPr>
      <w:r>
        <w:rPr>
          <w:rFonts w:hint="cs"/>
          <w:rtl/>
        </w:rPr>
        <w:t>למה התנפלת היום על המשטרה?</w:t>
      </w:r>
    </w:p>
    <w:p w14:paraId="29F04621" w14:textId="77777777" w:rsidR="00000000" w:rsidRDefault="00A03D81">
      <w:pPr>
        <w:pStyle w:val="a0"/>
        <w:ind w:firstLine="0"/>
        <w:rPr>
          <w:rFonts w:hint="cs"/>
          <w:rtl/>
        </w:rPr>
      </w:pPr>
    </w:p>
    <w:p w14:paraId="01BF1C76" w14:textId="77777777" w:rsidR="00000000" w:rsidRDefault="00A03D81">
      <w:pPr>
        <w:pStyle w:val="af1"/>
        <w:rPr>
          <w:rtl/>
        </w:rPr>
      </w:pPr>
      <w:r>
        <w:rPr>
          <w:rtl/>
        </w:rPr>
        <w:t>היו"ר ראובן ריבלין:</w:t>
      </w:r>
    </w:p>
    <w:p w14:paraId="1BB37E63" w14:textId="77777777" w:rsidR="00000000" w:rsidRDefault="00A03D81">
      <w:pPr>
        <w:pStyle w:val="a0"/>
        <w:rPr>
          <w:rtl/>
        </w:rPr>
      </w:pPr>
    </w:p>
    <w:p w14:paraId="50045330" w14:textId="77777777" w:rsidR="00000000" w:rsidRDefault="00A03D81">
      <w:pPr>
        <w:pStyle w:val="a0"/>
        <w:rPr>
          <w:rFonts w:hint="cs"/>
          <w:rtl/>
        </w:rPr>
      </w:pPr>
      <w:r>
        <w:rPr>
          <w:rFonts w:hint="cs"/>
          <w:rtl/>
        </w:rPr>
        <w:t>חבר הכנסת פינס, עכשיו זה לא זמן לשאלות. אתה קראת לראש הממשלה למסור את הודעתו, לא את הודעתך. שאלות בסוף. אם ירצה ראש הממשלה, יענה לך. רשמתי אותך לשאלה</w:t>
      </w:r>
      <w:r>
        <w:rPr>
          <w:rFonts w:hint="cs"/>
          <w:rtl/>
        </w:rPr>
        <w:t xml:space="preserve">. </w:t>
      </w:r>
    </w:p>
    <w:p w14:paraId="50F84442" w14:textId="77777777" w:rsidR="00000000" w:rsidRDefault="00A03D81">
      <w:pPr>
        <w:pStyle w:val="a0"/>
        <w:ind w:firstLine="0"/>
        <w:rPr>
          <w:rFonts w:hint="cs"/>
          <w:rtl/>
        </w:rPr>
      </w:pPr>
    </w:p>
    <w:p w14:paraId="5F5F806D" w14:textId="77777777" w:rsidR="00000000" w:rsidRDefault="00A03D81">
      <w:pPr>
        <w:pStyle w:val="af0"/>
        <w:rPr>
          <w:rtl/>
        </w:rPr>
      </w:pPr>
      <w:r>
        <w:rPr>
          <w:rFonts w:hint="eastAsia"/>
          <w:rtl/>
        </w:rPr>
        <w:t>טלב</w:t>
      </w:r>
      <w:r>
        <w:rPr>
          <w:rtl/>
        </w:rPr>
        <w:t xml:space="preserve"> אלסאנע (רע"ם):</w:t>
      </w:r>
    </w:p>
    <w:p w14:paraId="6DCEB760" w14:textId="77777777" w:rsidR="00000000" w:rsidRDefault="00A03D81">
      <w:pPr>
        <w:pStyle w:val="a0"/>
        <w:rPr>
          <w:rFonts w:hint="cs"/>
          <w:rtl/>
        </w:rPr>
      </w:pPr>
    </w:p>
    <w:p w14:paraId="2E5DDFA7" w14:textId="77777777" w:rsidR="00000000" w:rsidRDefault="00A03D81">
      <w:pPr>
        <w:pStyle w:val="a0"/>
        <w:rPr>
          <w:rFonts w:hint="cs"/>
          <w:rtl/>
        </w:rPr>
      </w:pPr>
      <w:r>
        <w:rPr>
          <w:rFonts w:hint="cs"/>
          <w:rtl/>
        </w:rPr>
        <w:t xml:space="preserve">- - - </w:t>
      </w:r>
    </w:p>
    <w:p w14:paraId="6259D438" w14:textId="77777777" w:rsidR="00000000" w:rsidRDefault="00A03D81">
      <w:pPr>
        <w:pStyle w:val="a0"/>
        <w:ind w:firstLine="0"/>
        <w:rPr>
          <w:rFonts w:hint="cs"/>
          <w:rtl/>
        </w:rPr>
      </w:pPr>
    </w:p>
    <w:p w14:paraId="2B2F5E48" w14:textId="77777777" w:rsidR="00000000" w:rsidRDefault="00A03D81">
      <w:pPr>
        <w:pStyle w:val="af1"/>
        <w:rPr>
          <w:rtl/>
        </w:rPr>
      </w:pPr>
      <w:r>
        <w:rPr>
          <w:rtl/>
        </w:rPr>
        <w:t>היו"ר ראובן ריבלין:</w:t>
      </w:r>
    </w:p>
    <w:p w14:paraId="5340C63F" w14:textId="77777777" w:rsidR="00000000" w:rsidRDefault="00A03D81">
      <w:pPr>
        <w:pStyle w:val="a0"/>
        <w:rPr>
          <w:rtl/>
        </w:rPr>
      </w:pPr>
    </w:p>
    <w:p w14:paraId="770253C6" w14:textId="77777777" w:rsidR="00000000" w:rsidRDefault="00A03D81">
      <w:pPr>
        <w:pStyle w:val="a0"/>
        <w:rPr>
          <w:rFonts w:hint="cs"/>
          <w:rtl/>
        </w:rPr>
      </w:pPr>
      <w:r>
        <w:rPr>
          <w:rFonts w:hint="cs"/>
          <w:rtl/>
        </w:rPr>
        <w:t>חבר הכנסת טלב אלסאנע, אתה לא תקבע לראש הממשלה מה הוא יאמר. אתה הזמנת אותו בחתימתך שיבוא לומר, והוא יאמר.</w:t>
      </w:r>
    </w:p>
    <w:p w14:paraId="2F54BA8F" w14:textId="77777777" w:rsidR="00000000" w:rsidRDefault="00A03D81">
      <w:pPr>
        <w:pStyle w:val="a0"/>
        <w:ind w:firstLine="0"/>
        <w:rPr>
          <w:rFonts w:hint="cs"/>
          <w:rtl/>
        </w:rPr>
      </w:pPr>
    </w:p>
    <w:p w14:paraId="6085BB84" w14:textId="77777777" w:rsidR="00000000" w:rsidRDefault="00A03D81">
      <w:pPr>
        <w:pStyle w:val="af0"/>
        <w:rPr>
          <w:rtl/>
        </w:rPr>
      </w:pPr>
      <w:r>
        <w:rPr>
          <w:rFonts w:hint="eastAsia"/>
          <w:rtl/>
        </w:rPr>
        <w:t>אלי</w:t>
      </w:r>
      <w:r>
        <w:rPr>
          <w:rtl/>
        </w:rPr>
        <w:t xml:space="preserve"> אפללו (הליכוד):</w:t>
      </w:r>
    </w:p>
    <w:p w14:paraId="0577A04E" w14:textId="77777777" w:rsidR="00000000" w:rsidRDefault="00A03D81">
      <w:pPr>
        <w:pStyle w:val="a0"/>
        <w:rPr>
          <w:rFonts w:hint="cs"/>
          <w:rtl/>
        </w:rPr>
      </w:pPr>
    </w:p>
    <w:p w14:paraId="594D92A5" w14:textId="77777777" w:rsidR="00000000" w:rsidRDefault="00A03D81">
      <w:pPr>
        <w:pStyle w:val="a0"/>
        <w:rPr>
          <w:rFonts w:hint="cs"/>
          <w:rtl/>
        </w:rPr>
      </w:pPr>
      <w:r>
        <w:rPr>
          <w:rFonts w:hint="cs"/>
          <w:rtl/>
        </w:rPr>
        <w:t>לא נעים לשמוע את האמת.</w:t>
      </w:r>
    </w:p>
    <w:p w14:paraId="0FFFBAA2" w14:textId="77777777" w:rsidR="00000000" w:rsidRDefault="00A03D81">
      <w:pPr>
        <w:pStyle w:val="a0"/>
        <w:ind w:firstLine="0"/>
        <w:rPr>
          <w:rFonts w:hint="cs"/>
          <w:rtl/>
        </w:rPr>
      </w:pPr>
    </w:p>
    <w:p w14:paraId="60A78189" w14:textId="77777777" w:rsidR="00000000" w:rsidRDefault="00A03D81">
      <w:pPr>
        <w:pStyle w:val="af1"/>
        <w:rPr>
          <w:rtl/>
        </w:rPr>
      </w:pPr>
      <w:r>
        <w:rPr>
          <w:rtl/>
        </w:rPr>
        <w:t>היו"ר ראובן ריבלין:</w:t>
      </w:r>
    </w:p>
    <w:p w14:paraId="152156D0" w14:textId="77777777" w:rsidR="00000000" w:rsidRDefault="00A03D81">
      <w:pPr>
        <w:pStyle w:val="a0"/>
        <w:rPr>
          <w:rtl/>
        </w:rPr>
      </w:pPr>
    </w:p>
    <w:p w14:paraId="3B0C2E92" w14:textId="77777777" w:rsidR="00000000" w:rsidRDefault="00A03D81">
      <w:pPr>
        <w:pStyle w:val="a0"/>
        <w:rPr>
          <w:rFonts w:hint="cs"/>
          <w:rtl/>
        </w:rPr>
      </w:pPr>
      <w:r>
        <w:rPr>
          <w:rFonts w:hint="cs"/>
          <w:rtl/>
        </w:rPr>
        <w:t>חבר הכנסת אפללו, למה תמיד אתה ע</w:t>
      </w:r>
      <w:r>
        <w:rPr>
          <w:rFonts w:hint="cs"/>
          <w:rtl/>
        </w:rPr>
        <w:t xml:space="preserve">וזר לי לנהל את הדיון? </w:t>
      </w:r>
    </w:p>
    <w:p w14:paraId="5D637C0A" w14:textId="77777777" w:rsidR="00000000" w:rsidRDefault="00A03D81">
      <w:pPr>
        <w:pStyle w:val="a0"/>
        <w:ind w:firstLine="0"/>
        <w:rPr>
          <w:rFonts w:hint="cs"/>
          <w:rtl/>
        </w:rPr>
      </w:pPr>
    </w:p>
    <w:p w14:paraId="4C9A8624" w14:textId="77777777" w:rsidR="00000000" w:rsidRDefault="00A03D81">
      <w:pPr>
        <w:pStyle w:val="af0"/>
        <w:rPr>
          <w:rtl/>
        </w:rPr>
      </w:pPr>
      <w:r>
        <w:rPr>
          <w:rFonts w:hint="eastAsia"/>
          <w:rtl/>
        </w:rPr>
        <w:t>מאיר</w:t>
      </w:r>
      <w:r>
        <w:rPr>
          <w:rtl/>
        </w:rPr>
        <w:t xml:space="preserve"> פרוש (יהדות התורה):</w:t>
      </w:r>
    </w:p>
    <w:p w14:paraId="5F18EC3E" w14:textId="77777777" w:rsidR="00000000" w:rsidRDefault="00A03D81">
      <w:pPr>
        <w:pStyle w:val="a0"/>
        <w:rPr>
          <w:rFonts w:hint="cs"/>
          <w:rtl/>
        </w:rPr>
      </w:pPr>
    </w:p>
    <w:p w14:paraId="5A2BE635" w14:textId="77777777" w:rsidR="00000000" w:rsidRDefault="00A03D81">
      <w:pPr>
        <w:pStyle w:val="a0"/>
        <w:rPr>
          <w:rFonts w:hint="cs"/>
          <w:rtl/>
        </w:rPr>
      </w:pPr>
      <w:r>
        <w:rPr>
          <w:rFonts w:hint="cs"/>
          <w:rtl/>
        </w:rPr>
        <w:t xml:space="preserve">- - - </w:t>
      </w:r>
    </w:p>
    <w:p w14:paraId="612B575E" w14:textId="77777777" w:rsidR="00000000" w:rsidRDefault="00A03D81">
      <w:pPr>
        <w:pStyle w:val="a0"/>
        <w:ind w:firstLine="0"/>
        <w:rPr>
          <w:rFonts w:hint="cs"/>
          <w:rtl/>
        </w:rPr>
      </w:pPr>
    </w:p>
    <w:p w14:paraId="56C3A25D" w14:textId="77777777" w:rsidR="00000000" w:rsidRDefault="00A03D81">
      <w:pPr>
        <w:pStyle w:val="af1"/>
        <w:rPr>
          <w:rtl/>
        </w:rPr>
      </w:pPr>
      <w:r>
        <w:rPr>
          <w:rtl/>
        </w:rPr>
        <w:t>היו"ר ראובן ריבלין:</w:t>
      </w:r>
    </w:p>
    <w:p w14:paraId="2A38B53C" w14:textId="77777777" w:rsidR="00000000" w:rsidRDefault="00A03D81">
      <w:pPr>
        <w:pStyle w:val="a0"/>
        <w:rPr>
          <w:rtl/>
        </w:rPr>
      </w:pPr>
    </w:p>
    <w:p w14:paraId="5C8D8467" w14:textId="77777777" w:rsidR="00000000" w:rsidRDefault="00A03D81">
      <w:pPr>
        <w:pStyle w:val="a0"/>
        <w:rPr>
          <w:rFonts w:hint="cs"/>
          <w:rtl/>
        </w:rPr>
      </w:pPr>
      <w:r>
        <w:rPr>
          <w:rFonts w:hint="cs"/>
          <w:rtl/>
        </w:rPr>
        <w:t>חבר הכנסת פרוש.</w:t>
      </w:r>
    </w:p>
    <w:p w14:paraId="3C1D59CE" w14:textId="77777777" w:rsidR="00000000" w:rsidRDefault="00A03D81">
      <w:pPr>
        <w:pStyle w:val="a0"/>
        <w:ind w:firstLine="0"/>
        <w:rPr>
          <w:rFonts w:hint="cs"/>
          <w:rtl/>
        </w:rPr>
      </w:pPr>
    </w:p>
    <w:p w14:paraId="4D0B0D60" w14:textId="77777777" w:rsidR="00000000" w:rsidRDefault="00A03D81">
      <w:pPr>
        <w:pStyle w:val="af0"/>
        <w:rPr>
          <w:rtl/>
        </w:rPr>
      </w:pPr>
      <w:r>
        <w:rPr>
          <w:rFonts w:hint="eastAsia"/>
          <w:rtl/>
        </w:rPr>
        <w:t>טלב</w:t>
      </w:r>
      <w:r>
        <w:rPr>
          <w:rtl/>
        </w:rPr>
        <w:t xml:space="preserve"> אלסאנע (רע"ם):</w:t>
      </w:r>
    </w:p>
    <w:p w14:paraId="3C0CF80A" w14:textId="77777777" w:rsidR="00000000" w:rsidRDefault="00A03D81">
      <w:pPr>
        <w:pStyle w:val="a0"/>
        <w:rPr>
          <w:rFonts w:hint="cs"/>
          <w:rtl/>
        </w:rPr>
      </w:pPr>
    </w:p>
    <w:p w14:paraId="58945B24" w14:textId="77777777" w:rsidR="00000000" w:rsidRDefault="00A03D81">
      <w:pPr>
        <w:pStyle w:val="a0"/>
        <w:rPr>
          <w:rFonts w:hint="cs"/>
          <w:rtl/>
        </w:rPr>
      </w:pPr>
      <w:r>
        <w:rPr>
          <w:rFonts w:hint="cs"/>
          <w:rtl/>
        </w:rPr>
        <w:t xml:space="preserve">- - - </w:t>
      </w:r>
    </w:p>
    <w:p w14:paraId="4E79672B" w14:textId="77777777" w:rsidR="00000000" w:rsidRDefault="00A03D81">
      <w:pPr>
        <w:pStyle w:val="a0"/>
        <w:ind w:firstLine="0"/>
        <w:rPr>
          <w:rFonts w:hint="cs"/>
          <w:rtl/>
        </w:rPr>
      </w:pPr>
    </w:p>
    <w:p w14:paraId="2277B676" w14:textId="77777777" w:rsidR="00000000" w:rsidRDefault="00A03D81">
      <w:pPr>
        <w:pStyle w:val="af1"/>
        <w:rPr>
          <w:rtl/>
        </w:rPr>
      </w:pPr>
      <w:r>
        <w:rPr>
          <w:rtl/>
        </w:rPr>
        <w:t>היו"ר ראובן ריבלין:</w:t>
      </w:r>
    </w:p>
    <w:p w14:paraId="659F9E89" w14:textId="77777777" w:rsidR="00000000" w:rsidRDefault="00A03D81">
      <w:pPr>
        <w:pStyle w:val="a0"/>
        <w:rPr>
          <w:rtl/>
        </w:rPr>
      </w:pPr>
    </w:p>
    <w:p w14:paraId="3791ED86" w14:textId="77777777" w:rsidR="00000000" w:rsidRDefault="00A03D81">
      <w:pPr>
        <w:pStyle w:val="a0"/>
        <w:rPr>
          <w:rFonts w:hint="cs"/>
          <w:rtl/>
        </w:rPr>
      </w:pPr>
      <w:r>
        <w:rPr>
          <w:rFonts w:hint="cs"/>
          <w:rtl/>
        </w:rPr>
        <w:t>חבר הכנסת טלב אלסאנע, אני קורא אותך לסדר פעם ראשונה. אני לא אעיר לך כל פעם. אתה לא רוצה לשמוע ממני, אז אקרא אות</w:t>
      </w:r>
      <w:r>
        <w:rPr>
          <w:rFonts w:hint="cs"/>
          <w:rtl/>
        </w:rPr>
        <w:t xml:space="preserve">ך לסדר. </w:t>
      </w:r>
    </w:p>
    <w:p w14:paraId="7451FBE7" w14:textId="77777777" w:rsidR="00000000" w:rsidRDefault="00A03D81">
      <w:pPr>
        <w:pStyle w:val="a0"/>
        <w:ind w:firstLine="0"/>
        <w:rPr>
          <w:rFonts w:hint="cs"/>
          <w:rtl/>
        </w:rPr>
      </w:pPr>
    </w:p>
    <w:p w14:paraId="0839BF0A" w14:textId="77777777" w:rsidR="00000000" w:rsidRDefault="00A03D81">
      <w:pPr>
        <w:pStyle w:val="af0"/>
        <w:rPr>
          <w:rtl/>
        </w:rPr>
      </w:pPr>
      <w:r>
        <w:rPr>
          <w:rFonts w:hint="eastAsia"/>
          <w:rtl/>
        </w:rPr>
        <w:t>אחמד</w:t>
      </w:r>
      <w:r>
        <w:rPr>
          <w:rtl/>
        </w:rPr>
        <w:t xml:space="preserve"> טיבי (חד"ש-תע"ל):</w:t>
      </w:r>
    </w:p>
    <w:p w14:paraId="2A628853" w14:textId="77777777" w:rsidR="00000000" w:rsidRDefault="00A03D81">
      <w:pPr>
        <w:pStyle w:val="a0"/>
        <w:rPr>
          <w:rFonts w:hint="cs"/>
          <w:rtl/>
        </w:rPr>
      </w:pPr>
    </w:p>
    <w:p w14:paraId="211499A4" w14:textId="77777777" w:rsidR="00000000" w:rsidRDefault="00A03D81">
      <w:pPr>
        <w:pStyle w:val="a0"/>
        <w:rPr>
          <w:rFonts w:hint="cs"/>
          <w:rtl/>
        </w:rPr>
      </w:pPr>
      <w:r>
        <w:rPr>
          <w:rFonts w:hint="cs"/>
          <w:rtl/>
        </w:rPr>
        <w:t>שאלה רלוונטית.</w:t>
      </w:r>
    </w:p>
    <w:p w14:paraId="2E56F8FA" w14:textId="77777777" w:rsidR="00000000" w:rsidRDefault="00A03D81">
      <w:pPr>
        <w:pStyle w:val="a0"/>
        <w:ind w:firstLine="0"/>
        <w:rPr>
          <w:rFonts w:hint="cs"/>
          <w:rtl/>
        </w:rPr>
      </w:pPr>
    </w:p>
    <w:p w14:paraId="599A64D6" w14:textId="77777777" w:rsidR="00000000" w:rsidRDefault="00A03D81">
      <w:pPr>
        <w:pStyle w:val="af1"/>
        <w:rPr>
          <w:rtl/>
        </w:rPr>
      </w:pPr>
      <w:r>
        <w:rPr>
          <w:rtl/>
        </w:rPr>
        <w:t>היו"ר ראובן ריבלין:</w:t>
      </w:r>
    </w:p>
    <w:p w14:paraId="131B53AA" w14:textId="77777777" w:rsidR="00000000" w:rsidRDefault="00A03D81">
      <w:pPr>
        <w:pStyle w:val="a0"/>
        <w:rPr>
          <w:rtl/>
        </w:rPr>
      </w:pPr>
    </w:p>
    <w:p w14:paraId="1A656625" w14:textId="77777777" w:rsidR="00000000" w:rsidRDefault="00A03D81">
      <w:pPr>
        <w:pStyle w:val="a0"/>
        <w:rPr>
          <w:rFonts w:hint="cs"/>
          <w:rtl/>
        </w:rPr>
      </w:pPr>
      <w:r>
        <w:rPr>
          <w:rFonts w:hint="cs"/>
          <w:rtl/>
        </w:rPr>
        <w:t>לא, לא, דיברת הרבה. שאלת ושאלת, נגמר. הוא בא לומר את דבריו על-פי רצונך. אתה חתמת והוא בא. עכשיו תיתן כבוד לחתימה שלך. ודאי לראש הממשלה, אבל תיתן כבוד לחתימה שלך. בבקשה.</w:t>
      </w:r>
    </w:p>
    <w:p w14:paraId="3F0C548F" w14:textId="77777777" w:rsidR="00000000" w:rsidRDefault="00A03D81">
      <w:pPr>
        <w:pStyle w:val="a0"/>
        <w:ind w:firstLine="0"/>
        <w:rPr>
          <w:rFonts w:hint="cs"/>
          <w:rtl/>
        </w:rPr>
      </w:pPr>
    </w:p>
    <w:p w14:paraId="5714D7DA" w14:textId="77777777" w:rsidR="00000000" w:rsidRDefault="00A03D81">
      <w:pPr>
        <w:pStyle w:val="-"/>
        <w:rPr>
          <w:rtl/>
        </w:rPr>
      </w:pPr>
      <w:bookmarkStart w:id="305" w:name="FS000000482T16_02_2004_20_28_43C"/>
      <w:bookmarkEnd w:id="305"/>
      <w:r>
        <w:rPr>
          <w:rtl/>
        </w:rPr>
        <w:t>ראש הממשלה אריא</w:t>
      </w:r>
      <w:r>
        <w:rPr>
          <w:rtl/>
        </w:rPr>
        <w:t>ל שרון:</w:t>
      </w:r>
    </w:p>
    <w:p w14:paraId="55A9A13B" w14:textId="77777777" w:rsidR="00000000" w:rsidRDefault="00A03D81">
      <w:pPr>
        <w:pStyle w:val="a0"/>
        <w:rPr>
          <w:rtl/>
        </w:rPr>
      </w:pPr>
    </w:p>
    <w:p w14:paraId="679B48DF" w14:textId="77777777" w:rsidR="00000000" w:rsidRDefault="00A03D81">
      <w:pPr>
        <w:pStyle w:val="a0"/>
        <w:rPr>
          <w:rFonts w:hint="cs"/>
          <w:rtl/>
        </w:rPr>
      </w:pPr>
      <w:r>
        <w:rPr>
          <w:rFonts w:hint="cs"/>
          <w:rtl/>
        </w:rPr>
        <w:t>אני מדבר על מאמץ בשני כיוונים: מערכת היחסים בתוך החברה הישראלית ומערכת היחסים בין ישראל לבין יהודי התפוצות. אני יודע שפעמים רבות, כאשר מועלים הנושאים הללו, יש ציפייה לשמוע בליל של מלים יפות ופעולות לקירוב לבבות. הדברים הללו חשובים מאוד, אבל אני חו</w:t>
      </w:r>
      <w:r>
        <w:rPr>
          <w:rFonts w:hint="cs"/>
          <w:rtl/>
        </w:rPr>
        <w:t xml:space="preserve">שב שאם בכך יסתכם תפקידה של המדינה, לא עשינו דבר. בשני המקרים חייבים לנקוט יוזמה שתשנה באופן משמעותי את המציאות. יוזמה כזאת צריכה לעמוד במרכז המאמץ, וסביבה צריכים להיתוסף כל הצעדים החשובים הנוספים שהזכרתי. </w:t>
      </w:r>
    </w:p>
    <w:p w14:paraId="4B477731" w14:textId="77777777" w:rsidR="00000000" w:rsidRDefault="00A03D81">
      <w:pPr>
        <w:pStyle w:val="a0"/>
        <w:ind w:firstLine="0"/>
        <w:rPr>
          <w:rFonts w:hint="cs"/>
          <w:rtl/>
        </w:rPr>
      </w:pPr>
    </w:p>
    <w:p w14:paraId="0FB46706" w14:textId="77777777" w:rsidR="00000000" w:rsidRDefault="00A03D81">
      <w:pPr>
        <w:pStyle w:val="af0"/>
        <w:rPr>
          <w:rtl/>
        </w:rPr>
      </w:pPr>
      <w:r>
        <w:rPr>
          <w:rFonts w:hint="eastAsia"/>
          <w:rtl/>
        </w:rPr>
        <w:t>יוסי</w:t>
      </w:r>
      <w:r>
        <w:rPr>
          <w:rtl/>
        </w:rPr>
        <w:t xml:space="preserve"> שריד (מרצ):</w:t>
      </w:r>
    </w:p>
    <w:p w14:paraId="16E10AF4" w14:textId="77777777" w:rsidR="00000000" w:rsidRDefault="00A03D81">
      <w:pPr>
        <w:pStyle w:val="a0"/>
        <w:rPr>
          <w:rFonts w:hint="cs"/>
          <w:rtl/>
        </w:rPr>
      </w:pPr>
    </w:p>
    <w:p w14:paraId="526DE7D7" w14:textId="77777777" w:rsidR="00000000" w:rsidRDefault="00A03D81">
      <w:pPr>
        <w:pStyle w:val="a0"/>
        <w:rPr>
          <w:rFonts w:hint="cs"/>
          <w:rtl/>
        </w:rPr>
      </w:pPr>
      <w:r>
        <w:rPr>
          <w:rFonts w:hint="cs"/>
          <w:rtl/>
        </w:rPr>
        <w:t>המתח הורג אותנו.</w:t>
      </w:r>
    </w:p>
    <w:p w14:paraId="5D63FB98" w14:textId="77777777" w:rsidR="00000000" w:rsidRDefault="00A03D81">
      <w:pPr>
        <w:pStyle w:val="a0"/>
        <w:rPr>
          <w:rFonts w:hint="cs"/>
          <w:rtl/>
        </w:rPr>
      </w:pPr>
    </w:p>
    <w:p w14:paraId="5FB7E3EA" w14:textId="77777777" w:rsidR="00000000" w:rsidRDefault="00A03D81">
      <w:pPr>
        <w:pStyle w:val="-"/>
        <w:rPr>
          <w:rtl/>
        </w:rPr>
      </w:pPr>
      <w:bookmarkStart w:id="306" w:name="FS000000482T16_02_2004_20_29_59C"/>
      <w:bookmarkEnd w:id="306"/>
      <w:r>
        <w:rPr>
          <w:rtl/>
        </w:rPr>
        <w:t>ראש הממשלה אר</w:t>
      </w:r>
      <w:r>
        <w:rPr>
          <w:rtl/>
        </w:rPr>
        <w:t>יאל שרון:</w:t>
      </w:r>
    </w:p>
    <w:p w14:paraId="2CAF5EDA" w14:textId="77777777" w:rsidR="00000000" w:rsidRDefault="00A03D81">
      <w:pPr>
        <w:pStyle w:val="a0"/>
        <w:rPr>
          <w:rtl/>
        </w:rPr>
      </w:pPr>
    </w:p>
    <w:p w14:paraId="5ED698AD" w14:textId="77777777" w:rsidR="00000000" w:rsidRDefault="00A03D81">
      <w:pPr>
        <w:pStyle w:val="a0"/>
        <w:rPr>
          <w:rFonts w:hint="cs"/>
          <w:rtl/>
        </w:rPr>
      </w:pPr>
      <w:r>
        <w:rPr>
          <w:rFonts w:hint="cs"/>
          <w:rtl/>
        </w:rPr>
        <w:t>אחד הנושאים שמטרידים אותי באופן אישי הוא הכרסום המתמשך בתחושת השוויון שבין אזרחי ישראל, במיוחד בכל מה שקשור בנשיאה בנטל של האחריות לכלל.</w:t>
      </w:r>
    </w:p>
    <w:p w14:paraId="69AC09A0" w14:textId="77777777" w:rsidR="00000000" w:rsidRDefault="00A03D81">
      <w:pPr>
        <w:pStyle w:val="a0"/>
        <w:ind w:firstLine="0"/>
        <w:rPr>
          <w:rFonts w:hint="cs"/>
          <w:rtl/>
        </w:rPr>
      </w:pPr>
    </w:p>
    <w:p w14:paraId="07FA24BB" w14:textId="77777777" w:rsidR="00000000" w:rsidRDefault="00A03D81">
      <w:pPr>
        <w:pStyle w:val="af0"/>
        <w:rPr>
          <w:rtl/>
        </w:rPr>
      </w:pPr>
      <w:r>
        <w:rPr>
          <w:rFonts w:hint="eastAsia"/>
          <w:rtl/>
        </w:rPr>
        <w:t>אחמד</w:t>
      </w:r>
      <w:r>
        <w:rPr>
          <w:rtl/>
        </w:rPr>
        <w:t xml:space="preserve"> טיבי (חד"ש-תע"ל):</w:t>
      </w:r>
    </w:p>
    <w:p w14:paraId="225FD91A" w14:textId="77777777" w:rsidR="00000000" w:rsidRDefault="00A03D81">
      <w:pPr>
        <w:pStyle w:val="a0"/>
        <w:rPr>
          <w:rFonts w:hint="cs"/>
          <w:rtl/>
        </w:rPr>
      </w:pPr>
    </w:p>
    <w:p w14:paraId="521872A4" w14:textId="77777777" w:rsidR="00000000" w:rsidRDefault="00A03D81">
      <w:pPr>
        <w:pStyle w:val="a0"/>
        <w:rPr>
          <w:rFonts w:hint="cs"/>
          <w:rtl/>
        </w:rPr>
      </w:pPr>
      <w:r>
        <w:rPr>
          <w:rFonts w:hint="cs"/>
          <w:rtl/>
        </w:rPr>
        <w:t xml:space="preserve">- - - </w:t>
      </w:r>
    </w:p>
    <w:p w14:paraId="0EF2E043" w14:textId="77777777" w:rsidR="00000000" w:rsidRDefault="00A03D81">
      <w:pPr>
        <w:pStyle w:val="a0"/>
        <w:ind w:firstLine="0"/>
        <w:rPr>
          <w:rFonts w:hint="cs"/>
          <w:rtl/>
        </w:rPr>
      </w:pPr>
    </w:p>
    <w:p w14:paraId="16922649" w14:textId="77777777" w:rsidR="00000000" w:rsidRDefault="00A03D81">
      <w:pPr>
        <w:pStyle w:val="-"/>
        <w:rPr>
          <w:rtl/>
        </w:rPr>
      </w:pPr>
      <w:bookmarkStart w:id="307" w:name="FS000000482T16_02_2004_20_30_40C"/>
      <w:bookmarkEnd w:id="307"/>
      <w:r>
        <w:rPr>
          <w:rtl/>
        </w:rPr>
        <w:t>ראש הממשלה אריאל שרון:</w:t>
      </w:r>
    </w:p>
    <w:p w14:paraId="7FD37DFB" w14:textId="77777777" w:rsidR="00000000" w:rsidRDefault="00A03D81">
      <w:pPr>
        <w:pStyle w:val="a0"/>
        <w:rPr>
          <w:rtl/>
        </w:rPr>
      </w:pPr>
    </w:p>
    <w:p w14:paraId="6F95009D" w14:textId="77777777" w:rsidR="00000000" w:rsidRDefault="00A03D81">
      <w:pPr>
        <w:pStyle w:val="a0"/>
        <w:rPr>
          <w:rFonts w:hint="cs"/>
          <w:rtl/>
        </w:rPr>
      </w:pPr>
      <w:r>
        <w:rPr>
          <w:rFonts w:hint="cs"/>
          <w:rtl/>
        </w:rPr>
        <w:t>הנשיאה בנטל, קבלת האחריות לטובת הכלל, היא נחלת מעטי</w:t>
      </w:r>
      <w:r>
        <w:rPr>
          <w:rFonts w:hint="cs"/>
          <w:rtl/>
        </w:rPr>
        <w:t>ם מדי. אני לא מדבר רק על השירות הצבאי בסדיר ובמילואים. רבים מבני-הנוער משרתים במסגרת הצבאית, ובצורה מרשימה ביותר. בהרבה מובנים הם עולים עלי ועל בני דורי כשהיינו בגילם. אבל צה"ל אינו פתוח לכול. ציבורים רחבים אינם מתגייסים לשירות, חלקם מסיבות מובנות, חלקם מס</w:t>
      </w:r>
      <w:r>
        <w:rPr>
          <w:rFonts w:hint="cs"/>
          <w:rtl/>
        </w:rPr>
        <w:t xml:space="preserve">יבות פחות מובנות. הפער בתחושת השוויון והאחריות המשותפת שנוצר הוא איום ממשי על דמותה של החברה הישראלית. </w:t>
      </w:r>
    </w:p>
    <w:p w14:paraId="42457FBF" w14:textId="77777777" w:rsidR="00000000" w:rsidRDefault="00A03D81">
      <w:pPr>
        <w:pStyle w:val="a0"/>
        <w:rPr>
          <w:rFonts w:hint="cs"/>
          <w:rtl/>
        </w:rPr>
      </w:pPr>
    </w:p>
    <w:p w14:paraId="7F428DD6" w14:textId="77777777" w:rsidR="00000000" w:rsidRDefault="00A03D81">
      <w:pPr>
        <w:pStyle w:val="a0"/>
        <w:rPr>
          <w:rFonts w:hint="cs"/>
          <w:rtl/>
        </w:rPr>
      </w:pPr>
      <w:r>
        <w:rPr>
          <w:rFonts w:hint="cs"/>
          <w:rtl/>
        </w:rPr>
        <w:t>אנחנו בוחנים בימים אלה אפשרויות לפתיחת מוסד השירות הלאומי לצד השירות הצבאי. שירות לאומי פירושו, שכל צעיר יוכל ויתבקש לתרום שנים מספר לטובת הקהילה, אם ע</w:t>
      </w:r>
      <w:r>
        <w:rPr>
          <w:rFonts w:hint="cs"/>
          <w:rtl/>
        </w:rPr>
        <w:t xml:space="preserve">ל-ידי שירות בכוחות הביטחון - -    </w:t>
      </w:r>
    </w:p>
    <w:p w14:paraId="37484793" w14:textId="77777777" w:rsidR="00000000" w:rsidRDefault="00A03D81">
      <w:pPr>
        <w:pStyle w:val="a0"/>
        <w:ind w:firstLine="0"/>
        <w:rPr>
          <w:rFonts w:hint="cs"/>
          <w:rtl/>
        </w:rPr>
      </w:pPr>
    </w:p>
    <w:p w14:paraId="6AEE9D8E" w14:textId="77777777" w:rsidR="00000000" w:rsidRDefault="00A03D81">
      <w:pPr>
        <w:pStyle w:val="af0"/>
        <w:rPr>
          <w:rtl/>
        </w:rPr>
      </w:pPr>
      <w:r>
        <w:rPr>
          <w:rFonts w:hint="eastAsia"/>
          <w:rtl/>
        </w:rPr>
        <w:t>אופיר</w:t>
      </w:r>
      <w:r>
        <w:rPr>
          <w:rtl/>
        </w:rPr>
        <w:t xml:space="preserve"> פינס-פז (העבודה-מימד):</w:t>
      </w:r>
    </w:p>
    <w:p w14:paraId="5F1F318B" w14:textId="77777777" w:rsidR="00000000" w:rsidRDefault="00A03D81">
      <w:pPr>
        <w:pStyle w:val="a0"/>
        <w:rPr>
          <w:rFonts w:hint="cs"/>
          <w:rtl/>
        </w:rPr>
      </w:pPr>
    </w:p>
    <w:p w14:paraId="4ABC7D22" w14:textId="77777777" w:rsidR="00000000" w:rsidRDefault="00A03D81">
      <w:pPr>
        <w:pStyle w:val="a0"/>
        <w:rPr>
          <w:rFonts w:hint="cs"/>
          <w:rtl/>
        </w:rPr>
      </w:pPr>
      <w:r>
        <w:rPr>
          <w:rFonts w:hint="cs"/>
          <w:rtl/>
        </w:rPr>
        <w:t>גם במשטרה?</w:t>
      </w:r>
    </w:p>
    <w:p w14:paraId="3C1960D0" w14:textId="77777777" w:rsidR="00000000" w:rsidRDefault="00A03D81">
      <w:pPr>
        <w:pStyle w:val="a0"/>
        <w:ind w:firstLine="0"/>
        <w:rPr>
          <w:rFonts w:hint="cs"/>
          <w:rtl/>
        </w:rPr>
      </w:pPr>
    </w:p>
    <w:p w14:paraId="34A3CEC6" w14:textId="77777777" w:rsidR="00000000" w:rsidRDefault="00A03D81">
      <w:pPr>
        <w:pStyle w:val="-"/>
        <w:rPr>
          <w:rtl/>
        </w:rPr>
      </w:pPr>
      <w:bookmarkStart w:id="308" w:name="FS000000482T16_02_2004_20_32_38C"/>
      <w:bookmarkEnd w:id="308"/>
      <w:r>
        <w:rPr>
          <w:rtl/>
        </w:rPr>
        <w:t>ראש הממשלה אריאל שרון:</w:t>
      </w:r>
    </w:p>
    <w:p w14:paraId="0B405926" w14:textId="77777777" w:rsidR="00000000" w:rsidRDefault="00A03D81">
      <w:pPr>
        <w:pStyle w:val="a0"/>
        <w:rPr>
          <w:rtl/>
        </w:rPr>
      </w:pPr>
    </w:p>
    <w:p w14:paraId="3EA8CAC4" w14:textId="77777777" w:rsidR="00000000" w:rsidRDefault="00A03D81">
      <w:pPr>
        <w:pStyle w:val="a0"/>
        <w:rPr>
          <w:rFonts w:hint="cs"/>
          <w:rtl/>
        </w:rPr>
      </w:pPr>
      <w:r>
        <w:rPr>
          <w:rFonts w:hint="cs"/>
          <w:rtl/>
        </w:rPr>
        <w:t>- - אם על-ידי התגייסות למשטרה, ואם על-ידי קבלת הכשרה ופעילות במוסדות הקהילה, כגון עבודה בבתי-חולים, במרכזים קהילתיים, בקרב אוכלוסיות המצוקה. הנהגת שירות ל</w:t>
      </w:r>
      <w:r>
        <w:rPr>
          <w:rFonts w:hint="cs"/>
          <w:rtl/>
        </w:rPr>
        <w:t xml:space="preserve">אומי לכול, בין כמסגרת חובה ובין כמסגרת התנדבותית, יכולה לשנות את פני החברה הישראלית. היא יכולה לתת הזדמנות במיוחד לצעירות ולצעירים מהחברה החרדית ומהחברה הערבית להשתלב במדינת ישראל על-ידי תרומה ראויה, חיזוק השותפות והסולידריות הישראלית. </w:t>
      </w:r>
    </w:p>
    <w:p w14:paraId="6C779160" w14:textId="77777777" w:rsidR="00000000" w:rsidRDefault="00A03D81">
      <w:pPr>
        <w:pStyle w:val="a0"/>
        <w:rPr>
          <w:rFonts w:hint="cs"/>
          <w:rtl/>
        </w:rPr>
      </w:pPr>
    </w:p>
    <w:p w14:paraId="4210F75A" w14:textId="77777777" w:rsidR="00000000" w:rsidRDefault="00A03D81">
      <w:pPr>
        <w:pStyle w:val="a0"/>
        <w:rPr>
          <w:rFonts w:hint="cs"/>
          <w:rtl/>
        </w:rPr>
      </w:pPr>
      <w:r>
        <w:rPr>
          <w:rFonts w:hint="cs"/>
          <w:rtl/>
        </w:rPr>
        <w:t>אבל גם בכך אין די.</w:t>
      </w:r>
      <w:r>
        <w:rPr>
          <w:rFonts w:hint="cs"/>
          <w:rtl/>
        </w:rPr>
        <w:t xml:space="preserve"> עלינו לנקוט יוזמה פעילה בצמצום הפערים.</w:t>
      </w:r>
    </w:p>
    <w:p w14:paraId="1FEE0BB1" w14:textId="77777777" w:rsidR="00000000" w:rsidRDefault="00A03D81">
      <w:pPr>
        <w:pStyle w:val="a0"/>
        <w:ind w:firstLine="0"/>
        <w:rPr>
          <w:rFonts w:hint="cs"/>
          <w:rtl/>
        </w:rPr>
      </w:pPr>
    </w:p>
    <w:p w14:paraId="0A435088" w14:textId="77777777" w:rsidR="00000000" w:rsidRDefault="00A03D81">
      <w:pPr>
        <w:pStyle w:val="af0"/>
        <w:rPr>
          <w:rtl/>
        </w:rPr>
      </w:pPr>
      <w:r>
        <w:rPr>
          <w:rFonts w:hint="eastAsia"/>
          <w:rtl/>
        </w:rPr>
        <w:t>משה</w:t>
      </w:r>
      <w:r>
        <w:rPr>
          <w:rtl/>
        </w:rPr>
        <w:t xml:space="preserve"> גפני (יהדות התורה):</w:t>
      </w:r>
    </w:p>
    <w:p w14:paraId="537532F8" w14:textId="77777777" w:rsidR="00000000" w:rsidRDefault="00A03D81">
      <w:pPr>
        <w:pStyle w:val="a0"/>
        <w:rPr>
          <w:rFonts w:hint="cs"/>
          <w:rtl/>
        </w:rPr>
      </w:pPr>
    </w:p>
    <w:p w14:paraId="52312B76" w14:textId="77777777" w:rsidR="00000000" w:rsidRDefault="00A03D81">
      <w:pPr>
        <w:pStyle w:val="a0"/>
        <w:rPr>
          <w:rFonts w:hint="cs"/>
          <w:rtl/>
        </w:rPr>
      </w:pPr>
      <w:r>
        <w:rPr>
          <w:rFonts w:hint="cs"/>
          <w:rtl/>
        </w:rPr>
        <w:t>לימוד תורה טוב לחברה הישראלית?</w:t>
      </w:r>
    </w:p>
    <w:p w14:paraId="435D1FC4" w14:textId="77777777" w:rsidR="00000000" w:rsidRDefault="00A03D81">
      <w:pPr>
        <w:pStyle w:val="a0"/>
        <w:ind w:firstLine="0"/>
        <w:rPr>
          <w:rFonts w:hint="cs"/>
          <w:rtl/>
        </w:rPr>
      </w:pPr>
    </w:p>
    <w:p w14:paraId="66986A22" w14:textId="77777777" w:rsidR="00000000" w:rsidRDefault="00A03D81">
      <w:pPr>
        <w:pStyle w:val="-"/>
        <w:rPr>
          <w:rFonts w:hint="cs"/>
          <w:rtl/>
        </w:rPr>
      </w:pPr>
      <w:bookmarkStart w:id="309" w:name="FS000000482T16_02_2004_20_34_25C"/>
      <w:bookmarkEnd w:id="309"/>
      <w:r>
        <w:rPr>
          <w:rtl/>
        </w:rPr>
        <w:t>ראש הממשלה אריאל שרון:</w:t>
      </w:r>
    </w:p>
    <w:p w14:paraId="002C8295" w14:textId="77777777" w:rsidR="00000000" w:rsidRDefault="00A03D81">
      <w:pPr>
        <w:pStyle w:val="-"/>
        <w:rPr>
          <w:rFonts w:hint="cs"/>
          <w:rtl/>
        </w:rPr>
      </w:pPr>
    </w:p>
    <w:p w14:paraId="469A34A4" w14:textId="77777777" w:rsidR="00000000" w:rsidRDefault="00A03D81">
      <w:pPr>
        <w:pStyle w:val="-"/>
        <w:rPr>
          <w:rFonts w:hint="cs"/>
          <w:rtl/>
        </w:rPr>
      </w:pPr>
    </w:p>
    <w:p w14:paraId="24E25F5B" w14:textId="77777777" w:rsidR="00000000" w:rsidRDefault="00A03D81">
      <w:pPr>
        <w:pStyle w:val="a0"/>
        <w:rPr>
          <w:rFonts w:hint="cs"/>
          <w:rtl/>
        </w:rPr>
      </w:pPr>
      <w:r>
        <w:rPr>
          <w:rFonts w:hint="cs"/>
          <w:rtl/>
        </w:rPr>
        <w:t xml:space="preserve">כך, למשל, אנו פועלים לצמצומם בשירות המדינה. </w:t>
      </w:r>
    </w:p>
    <w:p w14:paraId="1B70FDE1" w14:textId="77777777" w:rsidR="00000000" w:rsidRDefault="00A03D81">
      <w:pPr>
        <w:pStyle w:val="a0"/>
        <w:ind w:firstLine="0"/>
        <w:rPr>
          <w:rFonts w:hint="cs"/>
          <w:rtl/>
        </w:rPr>
      </w:pPr>
    </w:p>
    <w:p w14:paraId="58C84FB8" w14:textId="77777777" w:rsidR="00000000" w:rsidRDefault="00A03D81">
      <w:pPr>
        <w:pStyle w:val="af1"/>
        <w:rPr>
          <w:rtl/>
        </w:rPr>
      </w:pPr>
      <w:r>
        <w:rPr>
          <w:rFonts w:hint="eastAsia"/>
          <w:rtl/>
        </w:rPr>
        <w:t>היו</w:t>
      </w:r>
      <w:r>
        <w:rPr>
          <w:rtl/>
        </w:rPr>
        <w:t>"ר ראובן ריבלין:</w:t>
      </w:r>
    </w:p>
    <w:p w14:paraId="17A71B6A" w14:textId="77777777" w:rsidR="00000000" w:rsidRDefault="00A03D81">
      <w:pPr>
        <w:pStyle w:val="a0"/>
        <w:rPr>
          <w:rFonts w:hint="cs"/>
          <w:rtl/>
        </w:rPr>
      </w:pPr>
    </w:p>
    <w:p w14:paraId="00D3759F" w14:textId="77777777" w:rsidR="00000000" w:rsidRDefault="00A03D81">
      <w:pPr>
        <w:pStyle w:val="a0"/>
        <w:rPr>
          <w:rFonts w:hint="cs"/>
          <w:rtl/>
        </w:rPr>
      </w:pPr>
      <w:r>
        <w:rPr>
          <w:rFonts w:hint="cs"/>
          <w:rtl/>
        </w:rPr>
        <w:t>חבר הכנסת גפני, שאלתך נרשמה.</w:t>
      </w:r>
    </w:p>
    <w:p w14:paraId="4B540C82" w14:textId="77777777" w:rsidR="00000000" w:rsidRDefault="00A03D81">
      <w:pPr>
        <w:pStyle w:val="a0"/>
        <w:ind w:firstLine="0"/>
        <w:rPr>
          <w:rFonts w:hint="cs"/>
          <w:rtl/>
        </w:rPr>
      </w:pPr>
    </w:p>
    <w:p w14:paraId="7270B675" w14:textId="77777777" w:rsidR="00000000" w:rsidRDefault="00A03D81">
      <w:pPr>
        <w:pStyle w:val="-"/>
        <w:rPr>
          <w:rtl/>
        </w:rPr>
      </w:pPr>
      <w:bookmarkStart w:id="310" w:name="FS000000482T16_02_2004_20_36_09C"/>
      <w:bookmarkEnd w:id="310"/>
      <w:r>
        <w:rPr>
          <w:rFonts w:hint="eastAsia"/>
          <w:rtl/>
        </w:rPr>
        <w:t>ראש</w:t>
      </w:r>
      <w:r>
        <w:rPr>
          <w:rtl/>
        </w:rPr>
        <w:t xml:space="preserve"> הממשלה אריאל שרון:</w:t>
      </w:r>
    </w:p>
    <w:p w14:paraId="6914ACFF" w14:textId="77777777" w:rsidR="00000000" w:rsidRDefault="00A03D81">
      <w:pPr>
        <w:pStyle w:val="a0"/>
        <w:rPr>
          <w:rFonts w:hint="cs"/>
          <w:rtl/>
        </w:rPr>
      </w:pPr>
    </w:p>
    <w:p w14:paraId="593DB4A3" w14:textId="77777777" w:rsidR="00000000" w:rsidRDefault="00A03D81">
      <w:pPr>
        <w:pStyle w:val="a0"/>
        <w:rPr>
          <w:rFonts w:hint="cs"/>
          <w:rtl/>
        </w:rPr>
      </w:pPr>
      <w:r>
        <w:rPr>
          <w:rFonts w:hint="cs"/>
          <w:rtl/>
        </w:rPr>
        <w:t>דיברתי בנאומ</w:t>
      </w:r>
      <w:r>
        <w:rPr>
          <w:rFonts w:hint="cs"/>
          <w:rtl/>
        </w:rPr>
        <w:t xml:space="preserve">י כאן לפני כחודש על כך שהצבנו יעד, שבכל דירקטוריון ממשלתי יכהן לפחות חבר ערבי, בדואי, דרוזי או צ'רקסי אחד. מאז קיבלנו החלטה נוספת, הקובעת יעד של לפחות 10% עובדים ערבים, דרוזים, בדואים וצ'רקסים בשירות הממשלתי תוך חמש שנים, והכפלת מספרם בשלוש השנים הקרובות. </w:t>
      </w:r>
      <w:r>
        <w:rPr>
          <w:rFonts w:hint="cs"/>
          <w:rtl/>
        </w:rPr>
        <w:t xml:space="preserve"> </w:t>
      </w:r>
    </w:p>
    <w:p w14:paraId="2F47B0AD" w14:textId="77777777" w:rsidR="00000000" w:rsidRDefault="00A03D81">
      <w:pPr>
        <w:pStyle w:val="a0"/>
        <w:ind w:firstLine="0"/>
        <w:rPr>
          <w:rFonts w:hint="cs"/>
          <w:rtl/>
        </w:rPr>
      </w:pPr>
    </w:p>
    <w:p w14:paraId="6C51A00E" w14:textId="77777777" w:rsidR="00000000" w:rsidRDefault="00A03D81">
      <w:pPr>
        <w:pStyle w:val="af0"/>
        <w:rPr>
          <w:rtl/>
        </w:rPr>
      </w:pPr>
      <w:r>
        <w:rPr>
          <w:rFonts w:hint="eastAsia"/>
          <w:rtl/>
        </w:rPr>
        <w:t>אחמד</w:t>
      </w:r>
      <w:r>
        <w:rPr>
          <w:rtl/>
        </w:rPr>
        <w:t xml:space="preserve"> טיבי (חד"ש-תע"ל):</w:t>
      </w:r>
    </w:p>
    <w:p w14:paraId="127636AB" w14:textId="77777777" w:rsidR="00000000" w:rsidRDefault="00A03D81">
      <w:pPr>
        <w:pStyle w:val="a0"/>
        <w:rPr>
          <w:rFonts w:hint="cs"/>
          <w:rtl/>
        </w:rPr>
      </w:pPr>
    </w:p>
    <w:p w14:paraId="5C1C0214" w14:textId="77777777" w:rsidR="00000000" w:rsidRDefault="00A03D81">
      <w:pPr>
        <w:pStyle w:val="a0"/>
        <w:rPr>
          <w:rFonts w:hint="cs"/>
          <w:rtl/>
        </w:rPr>
      </w:pPr>
      <w:r>
        <w:rPr>
          <w:rFonts w:hint="cs"/>
          <w:rtl/>
        </w:rPr>
        <w:t>גם מאום-אל-פחם?</w:t>
      </w:r>
    </w:p>
    <w:p w14:paraId="3988AFCE" w14:textId="77777777" w:rsidR="00000000" w:rsidRDefault="00A03D81">
      <w:pPr>
        <w:pStyle w:val="a0"/>
        <w:ind w:firstLine="0"/>
        <w:rPr>
          <w:rFonts w:hint="cs"/>
          <w:rtl/>
        </w:rPr>
      </w:pPr>
    </w:p>
    <w:p w14:paraId="4BCD32F3" w14:textId="77777777" w:rsidR="00000000" w:rsidRDefault="00A03D81">
      <w:pPr>
        <w:pStyle w:val="af0"/>
        <w:rPr>
          <w:rtl/>
        </w:rPr>
      </w:pPr>
      <w:r>
        <w:rPr>
          <w:rFonts w:hint="eastAsia"/>
          <w:rtl/>
        </w:rPr>
        <w:t>יוסי</w:t>
      </w:r>
      <w:r>
        <w:rPr>
          <w:rtl/>
        </w:rPr>
        <w:t xml:space="preserve"> שריד (מרצ):</w:t>
      </w:r>
    </w:p>
    <w:p w14:paraId="1A286833" w14:textId="77777777" w:rsidR="00000000" w:rsidRDefault="00A03D81">
      <w:pPr>
        <w:pStyle w:val="a0"/>
        <w:rPr>
          <w:rFonts w:hint="cs"/>
          <w:rtl/>
        </w:rPr>
      </w:pPr>
    </w:p>
    <w:p w14:paraId="1B3230CA" w14:textId="77777777" w:rsidR="00000000" w:rsidRDefault="00A03D81">
      <w:pPr>
        <w:pStyle w:val="a0"/>
        <w:rPr>
          <w:rFonts w:hint="cs"/>
          <w:rtl/>
        </w:rPr>
      </w:pPr>
      <w:r>
        <w:rPr>
          <w:rFonts w:hint="cs"/>
          <w:rtl/>
        </w:rPr>
        <w:t>כולם חברי מרכז הליכוד או שיהיה גם - - -</w:t>
      </w:r>
    </w:p>
    <w:p w14:paraId="6F867B10" w14:textId="77777777" w:rsidR="00000000" w:rsidRDefault="00A03D81">
      <w:pPr>
        <w:pStyle w:val="a0"/>
        <w:ind w:firstLine="0"/>
        <w:rPr>
          <w:rFonts w:hint="cs"/>
          <w:rtl/>
        </w:rPr>
      </w:pPr>
    </w:p>
    <w:p w14:paraId="152C122C" w14:textId="77777777" w:rsidR="00000000" w:rsidRDefault="00A03D81">
      <w:pPr>
        <w:pStyle w:val="af1"/>
        <w:rPr>
          <w:rtl/>
        </w:rPr>
      </w:pPr>
      <w:r>
        <w:rPr>
          <w:rtl/>
        </w:rPr>
        <w:t>היו"ר ראובן ריבלין:</w:t>
      </w:r>
    </w:p>
    <w:p w14:paraId="56C1D11D" w14:textId="77777777" w:rsidR="00000000" w:rsidRDefault="00A03D81">
      <w:pPr>
        <w:pStyle w:val="a0"/>
        <w:rPr>
          <w:rtl/>
        </w:rPr>
      </w:pPr>
    </w:p>
    <w:p w14:paraId="6480290A" w14:textId="77777777" w:rsidR="00000000" w:rsidRDefault="00A03D81">
      <w:pPr>
        <w:pStyle w:val="a0"/>
        <w:rPr>
          <w:rFonts w:hint="cs"/>
          <w:rtl/>
        </w:rPr>
      </w:pPr>
      <w:r>
        <w:rPr>
          <w:rFonts w:hint="cs"/>
          <w:rtl/>
        </w:rPr>
        <w:t xml:space="preserve">חבר הכנסת טיבי, שאלתך נרשמה. הוא לא חייב לענות לך. שאלתך נשמעה, אפילו נרשמה בפרוטוקול. </w:t>
      </w:r>
    </w:p>
    <w:p w14:paraId="23B346DE" w14:textId="77777777" w:rsidR="00000000" w:rsidRDefault="00A03D81">
      <w:pPr>
        <w:pStyle w:val="a0"/>
        <w:ind w:firstLine="0"/>
        <w:rPr>
          <w:rFonts w:hint="cs"/>
          <w:rtl/>
        </w:rPr>
      </w:pPr>
    </w:p>
    <w:p w14:paraId="2FB26B25" w14:textId="77777777" w:rsidR="00000000" w:rsidRDefault="00A03D81">
      <w:pPr>
        <w:pStyle w:val="af0"/>
        <w:rPr>
          <w:rtl/>
        </w:rPr>
      </w:pPr>
      <w:r>
        <w:rPr>
          <w:rFonts w:hint="eastAsia"/>
          <w:rtl/>
        </w:rPr>
        <w:t>יוסי</w:t>
      </w:r>
      <w:r>
        <w:rPr>
          <w:rtl/>
        </w:rPr>
        <w:t xml:space="preserve"> שריד (מרצ):</w:t>
      </w:r>
    </w:p>
    <w:p w14:paraId="6AC542A1" w14:textId="77777777" w:rsidR="00000000" w:rsidRDefault="00A03D81">
      <w:pPr>
        <w:pStyle w:val="a0"/>
        <w:rPr>
          <w:rFonts w:hint="cs"/>
          <w:rtl/>
        </w:rPr>
      </w:pPr>
    </w:p>
    <w:p w14:paraId="2C9A12AD" w14:textId="77777777" w:rsidR="00000000" w:rsidRDefault="00A03D81">
      <w:pPr>
        <w:pStyle w:val="a0"/>
        <w:rPr>
          <w:rFonts w:hint="cs"/>
          <w:rtl/>
        </w:rPr>
      </w:pPr>
      <w:r>
        <w:rPr>
          <w:rFonts w:hint="cs"/>
          <w:rtl/>
        </w:rPr>
        <w:t>היושב-ראש, האם הם יהיו רק</w:t>
      </w:r>
      <w:r>
        <w:rPr>
          <w:rFonts w:hint="cs"/>
          <w:rtl/>
        </w:rPr>
        <w:t xml:space="preserve"> ממרכז הליכוד או שיהיו גם אנשים אחרים?</w:t>
      </w:r>
    </w:p>
    <w:p w14:paraId="2DCB37D0" w14:textId="77777777" w:rsidR="00000000" w:rsidRDefault="00A03D81">
      <w:pPr>
        <w:pStyle w:val="a0"/>
        <w:ind w:firstLine="0"/>
        <w:rPr>
          <w:rFonts w:hint="cs"/>
          <w:rtl/>
        </w:rPr>
      </w:pPr>
    </w:p>
    <w:p w14:paraId="6828EC8B" w14:textId="77777777" w:rsidR="00000000" w:rsidRDefault="00A03D81">
      <w:pPr>
        <w:pStyle w:val="af1"/>
        <w:rPr>
          <w:rtl/>
        </w:rPr>
      </w:pPr>
      <w:r>
        <w:rPr>
          <w:rtl/>
        </w:rPr>
        <w:t>היו"ר ראובן ריבלין:</w:t>
      </w:r>
    </w:p>
    <w:p w14:paraId="0507835D" w14:textId="77777777" w:rsidR="00000000" w:rsidRDefault="00A03D81">
      <w:pPr>
        <w:pStyle w:val="a0"/>
        <w:rPr>
          <w:rtl/>
        </w:rPr>
      </w:pPr>
    </w:p>
    <w:p w14:paraId="0C474BB9" w14:textId="77777777" w:rsidR="00000000" w:rsidRDefault="00A03D81">
      <w:pPr>
        <w:pStyle w:val="a0"/>
        <w:rPr>
          <w:rFonts w:hint="cs"/>
          <w:rtl/>
        </w:rPr>
      </w:pPr>
      <w:r>
        <w:rPr>
          <w:rFonts w:hint="cs"/>
          <w:rtl/>
        </w:rPr>
        <w:t xml:space="preserve">שאלתך נרשמה. </w:t>
      </w:r>
    </w:p>
    <w:p w14:paraId="2630AFE1" w14:textId="77777777" w:rsidR="00000000" w:rsidRDefault="00A03D81">
      <w:pPr>
        <w:pStyle w:val="a0"/>
        <w:ind w:firstLine="0"/>
        <w:rPr>
          <w:rFonts w:hint="cs"/>
          <w:rtl/>
        </w:rPr>
      </w:pPr>
    </w:p>
    <w:p w14:paraId="34D82301" w14:textId="77777777" w:rsidR="00000000" w:rsidRDefault="00A03D81">
      <w:pPr>
        <w:pStyle w:val="af0"/>
        <w:rPr>
          <w:rtl/>
        </w:rPr>
      </w:pPr>
      <w:r>
        <w:rPr>
          <w:rFonts w:hint="eastAsia"/>
          <w:rtl/>
        </w:rPr>
        <w:t>ג</w:t>
      </w:r>
      <w:r>
        <w:rPr>
          <w:rtl/>
        </w:rPr>
        <w:t>'מאל זחאלקה (בל"ד):</w:t>
      </w:r>
    </w:p>
    <w:p w14:paraId="62C3B627" w14:textId="77777777" w:rsidR="00000000" w:rsidRDefault="00A03D81">
      <w:pPr>
        <w:pStyle w:val="a0"/>
        <w:rPr>
          <w:rFonts w:hint="cs"/>
          <w:rtl/>
        </w:rPr>
      </w:pPr>
    </w:p>
    <w:p w14:paraId="092FD960" w14:textId="77777777" w:rsidR="00000000" w:rsidRDefault="00A03D81">
      <w:pPr>
        <w:pStyle w:val="a0"/>
        <w:rPr>
          <w:rFonts w:hint="cs"/>
          <w:rtl/>
        </w:rPr>
      </w:pPr>
      <w:r>
        <w:rPr>
          <w:rFonts w:hint="cs"/>
          <w:rtl/>
        </w:rPr>
        <w:t xml:space="preserve">- - - </w:t>
      </w:r>
    </w:p>
    <w:p w14:paraId="0BB2FE3C" w14:textId="77777777" w:rsidR="00000000" w:rsidRDefault="00A03D81">
      <w:pPr>
        <w:pStyle w:val="a0"/>
        <w:rPr>
          <w:rFonts w:hint="cs"/>
          <w:rtl/>
        </w:rPr>
      </w:pPr>
    </w:p>
    <w:p w14:paraId="6CD00CC6" w14:textId="77777777" w:rsidR="00000000" w:rsidRDefault="00A03D81">
      <w:pPr>
        <w:pStyle w:val="af1"/>
        <w:rPr>
          <w:rtl/>
        </w:rPr>
      </w:pPr>
      <w:r>
        <w:rPr>
          <w:rtl/>
        </w:rPr>
        <w:t>היו"ר ראובן ריבלין:</w:t>
      </w:r>
    </w:p>
    <w:p w14:paraId="048704FD" w14:textId="77777777" w:rsidR="00000000" w:rsidRDefault="00A03D81">
      <w:pPr>
        <w:pStyle w:val="a0"/>
        <w:rPr>
          <w:rtl/>
        </w:rPr>
      </w:pPr>
    </w:p>
    <w:p w14:paraId="4AD71788" w14:textId="77777777" w:rsidR="00000000" w:rsidRDefault="00A03D81">
      <w:pPr>
        <w:pStyle w:val="a0"/>
        <w:rPr>
          <w:rFonts w:hint="cs"/>
          <w:rtl/>
        </w:rPr>
      </w:pPr>
      <w:r>
        <w:rPr>
          <w:rFonts w:hint="cs"/>
          <w:rtl/>
        </w:rPr>
        <w:t xml:space="preserve">חבר הכנסת זחאלקה, אני רואה - - - </w:t>
      </w:r>
    </w:p>
    <w:p w14:paraId="38AE8A08" w14:textId="77777777" w:rsidR="00000000" w:rsidRDefault="00A03D81">
      <w:pPr>
        <w:pStyle w:val="a0"/>
        <w:ind w:firstLine="0"/>
        <w:rPr>
          <w:rFonts w:hint="cs"/>
          <w:rtl/>
        </w:rPr>
      </w:pPr>
    </w:p>
    <w:p w14:paraId="1AF235A4" w14:textId="77777777" w:rsidR="00000000" w:rsidRDefault="00A03D81">
      <w:pPr>
        <w:pStyle w:val="af0"/>
        <w:rPr>
          <w:rtl/>
        </w:rPr>
      </w:pPr>
      <w:r>
        <w:rPr>
          <w:rFonts w:hint="eastAsia"/>
          <w:rtl/>
        </w:rPr>
        <w:t>יוסי</w:t>
      </w:r>
      <w:r>
        <w:rPr>
          <w:rtl/>
        </w:rPr>
        <w:t xml:space="preserve"> שריד (מרצ):</w:t>
      </w:r>
    </w:p>
    <w:p w14:paraId="59009B29" w14:textId="77777777" w:rsidR="00000000" w:rsidRDefault="00A03D81">
      <w:pPr>
        <w:pStyle w:val="a0"/>
        <w:rPr>
          <w:rFonts w:hint="cs"/>
          <w:rtl/>
        </w:rPr>
      </w:pPr>
    </w:p>
    <w:p w14:paraId="074D51C9" w14:textId="77777777" w:rsidR="00000000" w:rsidRDefault="00A03D81">
      <w:pPr>
        <w:pStyle w:val="a0"/>
        <w:rPr>
          <w:rFonts w:hint="cs"/>
          <w:rtl/>
        </w:rPr>
      </w:pPr>
      <w:r>
        <w:rPr>
          <w:rFonts w:hint="cs"/>
          <w:rtl/>
        </w:rPr>
        <w:t xml:space="preserve">במשרד הביטחון - - - </w:t>
      </w:r>
    </w:p>
    <w:p w14:paraId="3C472FFC" w14:textId="77777777" w:rsidR="00000000" w:rsidRDefault="00A03D81">
      <w:pPr>
        <w:pStyle w:val="a0"/>
        <w:ind w:firstLine="0"/>
        <w:rPr>
          <w:rFonts w:hint="cs"/>
          <w:rtl/>
        </w:rPr>
      </w:pPr>
    </w:p>
    <w:p w14:paraId="1208B795" w14:textId="77777777" w:rsidR="00000000" w:rsidRDefault="00A03D81">
      <w:pPr>
        <w:pStyle w:val="af1"/>
        <w:rPr>
          <w:rtl/>
        </w:rPr>
      </w:pPr>
      <w:r>
        <w:rPr>
          <w:rtl/>
        </w:rPr>
        <w:t>היו"ר ראובן ריבלין:</w:t>
      </w:r>
    </w:p>
    <w:p w14:paraId="73778B38" w14:textId="77777777" w:rsidR="00000000" w:rsidRDefault="00A03D81">
      <w:pPr>
        <w:pStyle w:val="a0"/>
        <w:rPr>
          <w:rtl/>
        </w:rPr>
      </w:pPr>
    </w:p>
    <w:p w14:paraId="4C24D71C" w14:textId="77777777" w:rsidR="00000000" w:rsidRDefault="00A03D81">
      <w:pPr>
        <w:pStyle w:val="a0"/>
        <w:rPr>
          <w:rFonts w:hint="cs"/>
          <w:rtl/>
        </w:rPr>
      </w:pPr>
      <w:r>
        <w:rPr>
          <w:rFonts w:hint="cs"/>
          <w:rtl/>
        </w:rPr>
        <w:t>חבר הכנסת שריד.</w:t>
      </w:r>
    </w:p>
    <w:p w14:paraId="3C5D1913" w14:textId="77777777" w:rsidR="00000000" w:rsidRDefault="00A03D81">
      <w:pPr>
        <w:pStyle w:val="a0"/>
        <w:ind w:firstLine="0"/>
        <w:rPr>
          <w:rFonts w:hint="cs"/>
          <w:rtl/>
        </w:rPr>
      </w:pPr>
    </w:p>
    <w:p w14:paraId="5A97C7D1" w14:textId="77777777" w:rsidR="00000000" w:rsidRDefault="00A03D81">
      <w:pPr>
        <w:pStyle w:val="af0"/>
        <w:rPr>
          <w:rtl/>
        </w:rPr>
      </w:pPr>
      <w:r>
        <w:rPr>
          <w:rFonts w:hint="eastAsia"/>
          <w:rtl/>
        </w:rPr>
        <w:t>טלב</w:t>
      </w:r>
      <w:r>
        <w:rPr>
          <w:rtl/>
        </w:rPr>
        <w:t xml:space="preserve"> אלסאנע (רע"ם</w:t>
      </w:r>
      <w:r>
        <w:rPr>
          <w:rtl/>
        </w:rPr>
        <w:t>):</w:t>
      </w:r>
    </w:p>
    <w:p w14:paraId="0BD97592" w14:textId="77777777" w:rsidR="00000000" w:rsidRDefault="00A03D81">
      <w:pPr>
        <w:pStyle w:val="a0"/>
        <w:rPr>
          <w:rFonts w:hint="cs"/>
          <w:rtl/>
        </w:rPr>
      </w:pPr>
    </w:p>
    <w:p w14:paraId="308010F2" w14:textId="77777777" w:rsidR="00000000" w:rsidRDefault="00A03D81">
      <w:pPr>
        <w:pStyle w:val="a0"/>
        <w:rPr>
          <w:rFonts w:hint="cs"/>
          <w:rtl/>
        </w:rPr>
      </w:pPr>
      <w:r>
        <w:rPr>
          <w:rFonts w:hint="cs"/>
          <w:rtl/>
        </w:rPr>
        <w:t xml:space="preserve">- - - </w:t>
      </w:r>
    </w:p>
    <w:p w14:paraId="3C16E284" w14:textId="77777777" w:rsidR="00000000" w:rsidRDefault="00A03D81">
      <w:pPr>
        <w:pStyle w:val="a0"/>
        <w:ind w:firstLine="0"/>
        <w:rPr>
          <w:rFonts w:hint="cs"/>
          <w:rtl/>
        </w:rPr>
      </w:pPr>
    </w:p>
    <w:p w14:paraId="54FCAA2F" w14:textId="77777777" w:rsidR="00000000" w:rsidRDefault="00A03D81">
      <w:pPr>
        <w:pStyle w:val="af1"/>
        <w:rPr>
          <w:rtl/>
        </w:rPr>
      </w:pPr>
      <w:r>
        <w:rPr>
          <w:rtl/>
        </w:rPr>
        <w:t>היו"ר ראובן ריבלין:</w:t>
      </w:r>
    </w:p>
    <w:p w14:paraId="7C19AACE" w14:textId="77777777" w:rsidR="00000000" w:rsidRDefault="00A03D81">
      <w:pPr>
        <w:pStyle w:val="a0"/>
        <w:rPr>
          <w:rtl/>
        </w:rPr>
      </w:pPr>
    </w:p>
    <w:p w14:paraId="7FBAA9F3" w14:textId="77777777" w:rsidR="00000000" w:rsidRDefault="00A03D81">
      <w:pPr>
        <w:pStyle w:val="a0"/>
        <w:rPr>
          <w:rFonts w:hint="cs"/>
          <w:rtl/>
        </w:rPr>
      </w:pPr>
      <w:r>
        <w:rPr>
          <w:rFonts w:hint="cs"/>
          <w:rtl/>
        </w:rPr>
        <w:t>חבר הכנסת טלב אלסאנע, אתה כבר מילאת את מכסתך.</w:t>
      </w:r>
    </w:p>
    <w:p w14:paraId="3716DF11" w14:textId="77777777" w:rsidR="00000000" w:rsidRDefault="00A03D81">
      <w:pPr>
        <w:pStyle w:val="a0"/>
        <w:ind w:firstLine="0"/>
        <w:rPr>
          <w:rFonts w:hint="cs"/>
          <w:rtl/>
        </w:rPr>
      </w:pPr>
    </w:p>
    <w:p w14:paraId="03785889" w14:textId="77777777" w:rsidR="00000000" w:rsidRDefault="00A03D81">
      <w:pPr>
        <w:pStyle w:val="af0"/>
        <w:rPr>
          <w:rtl/>
        </w:rPr>
      </w:pPr>
      <w:r>
        <w:rPr>
          <w:rFonts w:hint="eastAsia"/>
          <w:rtl/>
        </w:rPr>
        <w:t>אלי</w:t>
      </w:r>
      <w:r>
        <w:rPr>
          <w:rtl/>
        </w:rPr>
        <w:t xml:space="preserve"> אפללו (הליכוד):</w:t>
      </w:r>
    </w:p>
    <w:p w14:paraId="3AE92C94" w14:textId="77777777" w:rsidR="00000000" w:rsidRDefault="00A03D81">
      <w:pPr>
        <w:pStyle w:val="a0"/>
        <w:rPr>
          <w:rFonts w:hint="cs"/>
          <w:rtl/>
        </w:rPr>
      </w:pPr>
    </w:p>
    <w:p w14:paraId="1E5FF512" w14:textId="77777777" w:rsidR="00000000" w:rsidRDefault="00A03D81">
      <w:pPr>
        <w:pStyle w:val="a0"/>
        <w:rPr>
          <w:rFonts w:hint="cs"/>
          <w:rtl/>
        </w:rPr>
      </w:pPr>
      <w:r>
        <w:rPr>
          <w:rFonts w:hint="cs"/>
          <w:rtl/>
        </w:rPr>
        <w:t xml:space="preserve">- - - </w:t>
      </w:r>
    </w:p>
    <w:p w14:paraId="62497C11" w14:textId="77777777" w:rsidR="00000000" w:rsidRDefault="00A03D81">
      <w:pPr>
        <w:pStyle w:val="a0"/>
        <w:ind w:firstLine="0"/>
        <w:rPr>
          <w:rFonts w:hint="cs"/>
          <w:rtl/>
        </w:rPr>
      </w:pPr>
    </w:p>
    <w:p w14:paraId="382991C9" w14:textId="77777777" w:rsidR="00000000" w:rsidRDefault="00A03D81">
      <w:pPr>
        <w:pStyle w:val="af1"/>
        <w:rPr>
          <w:rtl/>
        </w:rPr>
      </w:pPr>
      <w:r>
        <w:rPr>
          <w:rtl/>
        </w:rPr>
        <w:t>היו"ר ראובן ריבלין:</w:t>
      </w:r>
    </w:p>
    <w:p w14:paraId="2DCA9E4B" w14:textId="77777777" w:rsidR="00000000" w:rsidRDefault="00A03D81">
      <w:pPr>
        <w:pStyle w:val="a0"/>
        <w:rPr>
          <w:rtl/>
        </w:rPr>
      </w:pPr>
    </w:p>
    <w:p w14:paraId="512767A8" w14:textId="77777777" w:rsidR="00000000" w:rsidRDefault="00A03D81">
      <w:pPr>
        <w:pStyle w:val="a0"/>
        <w:rPr>
          <w:rFonts w:hint="cs"/>
          <w:rtl/>
        </w:rPr>
      </w:pPr>
      <w:r>
        <w:rPr>
          <w:rFonts w:hint="cs"/>
          <w:rtl/>
        </w:rPr>
        <w:t>חבר הכנסת אפללו, אתה עוד פעם עוזר לי מאוד-מאוד, ובעיקר לראש הממשלה. בבקשה, אדוני.</w:t>
      </w:r>
    </w:p>
    <w:p w14:paraId="6FC06BA6" w14:textId="77777777" w:rsidR="00000000" w:rsidRDefault="00A03D81">
      <w:pPr>
        <w:pStyle w:val="a0"/>
        <w:ind w:firstLine="0"/>
        <w:rPr>
          <w:rFonts w:hint="cs"/>
          <w:rtl/>
        </w:rPr>
      </w:pPr>
    </w:p>
    <w:p w14:paraId="43EEB46B" w14:textId="77777777" w:rsidR="00000000" w:rsidRDefault="00A03D81">
      <w:pPr>
        <w:pStyle w:val="-"/>
        <w:rPr>
          <w:rtl/>
        </w:rPr>
      </w:pPr>
      <w:bookmarkStart w:id="311" w:name="FS000000482T16_02_2004_20_39_06C"/>
      <w:bookmarkEnd w:id="311"/>
      <w:r>
        <w:rPr>
          <w:rtl/>
        </w:rPr>
        <w:t>ראש הממשלה אריאל שרון:</w:t>
      </w:r>
    </w:p>
    <w:p w14:paraId="378C431D" w14:textId="77777777" w:rsidR="00000000" w:rsidRDefault="00A03D81">
      <w:pPr>
        <w:pStyle w:val="a0"/>
        <w:rPr>
          <w:rtl/>
        </w:rPr>
      </w:pPr>
    </w:p>
    <w:p w14:paraId="1AF78C00" w14:textId="77777777" w:rsidR="00000000" w:rsidRDefault="00A03D81">
      <w:pPr>
        <w:pStyle w:val="a0"/>
        <w:rPr>
          <w:rFonts w:hint="cs"/>
          <w:rtl/>
        </w:rPr>
      </w:pPr>
      <w:r>
        <w:rPr>
          <w:rFonts w:hint="cs"/>
          <w:rtl/>
        </w:rPr>
        <w:t>תודה. זו פעולה סמלי</w:t>
      </w:r>
      <w:r>
        <w:rPr>
          <w:rFonts w:hint="cs"/>
          <w:rtl/>
        </w:rPr>
        <w:t xml:space="preserve">ת שתכליתה להצביע על כיוון של השתלבות במקום פירוד, של תיקון פעיל במקום הסתפקות בקיים. </w:t>
      </w:r>
    </w:p>
    <w:p w14:paraId="25C29506" w14:textId="77777777" w:rsidR="00000000" w:rsidRDefault="00A03D81">
      <w:pPr>
        <w:pStyle w:val="a0"/>
        <w:rPr>
          <w:rFonts w:hint="cs"/>
          <w:rtl/>
        </w:rPr>
      </w:pPr>
    </w:p>
    <w:p w14:paraId="34DBC36C" w14:textId="77777777" w:rsidR="00000000" w:rsidRDefault="00A03D81">
      <w:pPr>
        <w:pStyle w:val="a0"/>
        <w:rPr>
          <w:rFonts w:hint="cs"/>
          <w:rtl/>
        </w:rPr>
      </w:pPr>
      <w:r>
        <w:rPr>
          <w:rFonts w:hint="cs"/>
          <w:rtl/>
        </w:rPr>
        <w:t xml:space="preserve">יוזמה פעילה נחוצה גם ביחס שבין מדינת ישראל לעם היהודי. לכולנו מוכרת  תמונת המצב הקשה של התחדשות, התגברות האנטישמיות, לצד העמקת תהליכי ההתבוללות, שמאיימים על מצבו ועתידו </w:t>
      </w:r>
      <w:r>
        <w:rPr>
          <w:rFonts w:hint="cs"/>
          <w:rtl/>
        </w:rPr>
        <w:t>של העם היהודי. התשובה שלנו צריכה להיות ברורה: יוזמה ציונית חדשה לחידוש העלייה היהודית לישראל. במקביל למאמץ בתחום העלייה, עלינו לנקוט פעולות נוספות לחיזוק הקשר בין ישראל לתפוצות.</w:t>
      </w:r>
    </w:p>
    <w:p w14:paraId="6DE4E192" w14:textId="77777777" w:rsidR="00000000" w:rsidRDefault="00A03D81">
      <w:pPr>
        <w:pStyle w:val="a0"/>
        <w:ind w:firstLine="0"/>
        <w:rPr>
          <w:rFonts w:hint="cs"/>
          <w:rtl/>
        </w:rPr>
      </w:pPr>
    </w:p>
    <w:p w14:paraId="00AE87FE" w14:textId="77777777" w:rsidR="00000000" w:rsidRDefault="00A03D81">
      <w:pPr>
        <w:pStyle w:val="af0"/>
        <w:rPr>
          <w:rtl/>
        </w:rPr>
      </w:pPr>
      <w:r>
        <w:rPr>
          <w:rFonts w:hint="eastAsia"/>
          <w:rtl/>
        </w:rPr>
        <w:t>זהבה</w:t>
      </w:r>
      <w:r>
        <w:rPr>
          <w:rtl/>
        </w:rPr>
        <w:t xml:space="preserve"> גלאון (מרצ):</w:t>
      </w:r>
    </w:p>
    <w:p w14:paraId="42A3C8C1" w14:textId="77777777" w:rsidR="00000000" w:rsidRDefault="00A03D81">
      <w:pPr>
        <w:pStyle w:val="a0"/>
        <w:rPr>
          <w:rFonts w:hint="cs"/>
          <w:rtl/>
        </w:rPr>
      </w:pPr>
    </w:p>
    <w:p w14:paraId="205977C5" w14:textId="77777777" w:rsidR="00000000" w:rsidRDefault="00A03D81">
      <w:pPr>
        <w:pStyle w:val="a0"/>
        <w:rPr>
          <w:rFonts w:hint="cs"/>
          <w:rtl/>
        </w:rPr>
      </w:pPr>
      <w:r>
        <w:rPr>
          <w:rFonts w:hint="cs"/>
          <w:rtl/>
        </w:rPr>
        <w:t>אבל מה עשית בשנה האחרונה, ראש הממשלה?</w:t>
      </w:r>
    </w:p>
    <w:p w14:paraId="235495D6" w14:textId="77777777" w:rsidR="00000000" w:rsidRDefault="00A03D81">
      <w:pPr>
        <w:pStyle w:val="a0"/>
        <w:ind w:firstLine="0"/>
        <w:rPr>
          <w:rFonts w:hint="cs"/>
          <w:rtl/>
        </w:rPr>
      </w:pPr>
    </w:p>
    <w:p w14:paraId="7F050157" w14:textId="77777777" w:rsidR="00000000" w:rsidRDefault="00A03D81">
      <w:pPr>
        <w:pStyle w:val="af1"/>
        <w:rPr>
          <w:rtl/>
        </w:rPr>
      </w:pPr>
      <w:r>
        <w:rPr>
          <w:rtl/>
        </w:rPr>
        <w:t>היו"ר ראובן ריבלין:</w:t>
      </w:r>
    </w:p>
    <w:p w14:paraId="7E115532" w14:textId="77777777" w:rsidR="00000000" w:rsidRDefault="00A03D81">
      <w:pPr>
        <w:pStyle w:val="a0"/>
        <w:rPr>
          <w:rtl/>
        </w:rPr>
      </w:pPr>
    </w:p>
    <w:p w14:paraId="79FE6342" w14:textId="77777777" w:rsidR="00000000" w:rsidRDefault="00A03D81">
      <w:pPr>
        <w:pStyle w:val="a0"/>
        <w:rPr>
          <w:rFonts w:hint="cs"/>
          <w:rtl/>
        </w:rPr>
      </w:pPr>
      <w:r>
        <w:rPr>
          <w:rFonts w:hint="cs"/>
          <w:rtl/>
        </w:rPr>
        <w:t>חברת הכנסת גלאון, את חתומה, את ביקשת מראש הממשלה, הוא יאמר מה שהוא רוצה.</w:t>
      </w:r>
    </w:p>
    <w:p w14:paraId="2F32E42C" w14:textId="77777777" w:rsidR="00000000" w:rsidRDefault="00A03D81">
      <w:pPr>
        <w:pStyle w:val="a0"/>
        <w:ind w:firstLine="0"/>
        <w:rPr>
          <w:rFonts w:hint="cs"/>
          <w:rtl/>
        </w:rPr>
      </w:pPr>
    </w:p>
    <w:p w14:paraId="4E6835F0" w14:textId="77777777" w:rsidR="00000000" w:rsidRDefault="00A03D81">
      <w:pPr>
        <w:pStyle w:val="af0"/>
        <w:rPr>
          <w:rtl/>
        </w:rPr>
      </w:pPr>
      <w:r>
        <w:rPr>
          <w:rFonts w:hint="eastAsia"/>
          <w:rtl/>
        </w:rPr>
        <w:t>זהבה</w:t>
      </w:r>
      <w:r>
        <w:rPr>
          <w:rtl/>
        </w:rPr>
        <w:t xml:space="preserve"> גלאון (מרצ):</w:t>
      </w:r>
    </w:p>
    <w:p w14:paraId="0EEA1CBF" w14:textId="77777777" w:rsidR="00000000" w:rsidRDefault="00A03D81">
      <w:pPr>
        <w:pStyle w:val="a0"/>
        <w:rPr>
          <w:rFonts w:hint="cs"/>
          <w:rtl/>
        </w:rPr>
      </w:pPr>
    </w:p>
    <w:p w14:paraId="465D75B9" w14:textId="77777777" w:rsidR="00000000" w:rsidRDefault="00A03D81">
      <w:pPr>
        <w:pStyle w:val="a0"/>
        <w:rPr>
          <w:rFonts w:hint="cs"/>
          <w:rtl/>
        </w:rPr>
      </w:pPr>
      <w:r>
        <w:rPr>
          <w:rFonts w:hint="cs"/>
          <w:rtl/>
        </w:rPr>
        <w:t xml:space="preserve">- - - </w:t>
      </w:r>
    </w:p>
    <w:p w14:paraId="0A7A05BD" w14:textId="77777777" w:rsidR="00000000" w:rsidRDefault="00A03D81">
      <w:pPr>
        <w:pStyle w:val="a0"/>
        <w:ind w:firstLine="0"/>
        <w:rPr>
          <w:rFonts w:hint="cs"/>
          <w:rtl/>
        </w:rPr>
      </w:pPr>
    </w:p>
    <w:p w14:paraId="063ADABC" w14:textId="77777777" w:rsidR="00000000" w:rsidRDefault="00A03D81">
      <w:pPr>
        <w:pStyle w:val="af1"/>
        <w:rPr>
          <w:rtl/>
        </w:rPr>
      </w:pPr>
      <w:r>
        <w:rPr>
          <w:rtl/>
        </w:rPr>
        <w:t>היו"ר ראובן ריבלין:</w:t>
      </w:r>
    </w:p>
    <w:p w14:paraId="1AE6252E" w14:textId="77777777" w:rsidR="00000000" w:rsidRDefault="00A03D81">
      <w:pPr>
        <w:pStyle w:val="a0"/>
        <w:rPr>
          <w:rtl/>
        </w:rPr>
      </w:pPr>
    </w:p>
    <w:p w14:paraId="0A2D291C" w14:textId="77777777" w:rsidR="00000000" w:rsidRDefault="00A03D81">
      <w:pPr>
        <w:pStyle w:val="a0"/>
        <w:rPr>
          <w:rFonts w:hint="cs"/>
          <w:rtl/>
        </w:rPr>
      </w:pPr>
      <w:r>
        <w:rPr>
          <w:rFonts w:hint="cs"/>
          <w:rtl/>
        </w:rPr>
        <w:t xml:space="preserve">את תצביעי איך שאת חושבת. </w:t>
      </w:r>
    </w:p>
    <w:p w14:paraId="018ED105" w14:textId="77777777" w:rsidR="00000000" w:rsidRDefault="00A03D81">
      <w:pPr>
        <w:pStyle w:val="a0"/>
        <w:ind w:firstLine="0"/>
        <w:rPr>
          <w:rFonts w:hint="cs"/>
          <w:rtl/>
        </w:rPr>
      </w:pPr>
    </w:p>
    <w:p w14:paraId="5EF568FB" w14:textId="77777777" w:rsidR="00000000" w:rsidRDefault="00A03D81">
      <w:pPr>
        <w:pStyle w:val="af0"/>
        <w:rPr>
          <w:rtl/>
        </w:rPr>
      </w:pPr>
      <w:r>
        <w:rPr>
          <w:rFonts w:hint="eastAsia"/>
          <w:rtl/>
        </w:rPr>
        <w:t>אופיר</w:t>
      </w:r>
      <w:r>
        <w:rPr>
          <w:rtl/>
        </w:rPr>
        <w:t xml:space="preserve"> פינס-פז (העבודה-מימד):</w:t>
      </w:r>
    </w:p>
    <w:p w14:paraId="07C95FEC" w14:textId="77777777" w:rsidR="00000000" w:rsidRDefault="00A03D81">
      <w:pPr>
        <w:pStyle w:val="a0"/>
        <w:rPr>
          <w:rFonts w:hint="cs"/>
          <w:rtl/>
        </w:rPr>
      </w:pPr>
    </w:p>
    <w:p w14:paraId="53718D8A" w14:textId="77777777" w:rsidR="00000000" w:rsidRDefault="00A03D81">
      <w:pPr>
        <w:pStyle w:val="a0"/>
        <w:rPr>
          <w:rFonts w:hint="cs"/>
          <w:rtl/>
        </w:rPr>
      </w:pPr>
      <w:r>
        <w:rPr>
          <w:rFonts w:hint="cs"/>
          <w:rtl/>
        </w:rPr>
        <w:t>הוא אמור לפרט את הישגיו.</w:t>
      </w:r>
    </w:p>
    <w:p w14:paraId="464FD8CD" w14:textId="77777777" w:rsidR="00000000" w:rsidRDefault="00A03D81">
      <w:pPr>
        <w:pStyle w:val="a0"/>
        <w:ind w:firstLine="0"/>
        <w:rPr>
          <w:rFonts w:hint="cs"/>
          <w:rtl/>
        </w:rPr>
      </w:pPr>
    </w:p>
    <w:p w14:paraId="003CF902" w14:textId="77777777" w:rsidR="00000000" w:rsidRDefault="00A03D81">
      <w:pPr>
        <w:pStyle w:val="af1"/>
        <w:rPr>
          <w:rtl/>
        </w:rPr>
      </w:pPr>
      <w:r>
        <w:rPr>
          <w:rtl/>
        </w:rPr>
        <w:t>היו"ר ראובן ריבלין:</w:t>
      </w:r>
    </w:p>
    <w:p w14:paraId="3E296E9C" w14:textId="77777777" w:rsidR="00000000" w:rsidRDefault="00A03D81">
      <w:pPr>
        <w:pStyle w:val="a0"/>
        <w:rPr>
          <w:rtl/>
        </w:rPr>
      </w:pPr>
    </w:p>
    <w:p w14:paraId="568528F2" w14:textId="77777777" w:rsidR="00000000" w:rsidRDefault="00A03D81">
      <w:pPr>
        <w:pStyle w:val="a0"/>
        <w:rPr>
          <w:rFonts w:hint="cs"/>
          <w:rtl/>
        </w:rPr>
      </w:pPr>
      <w:r>
        <w:rPr>
          <w:rFonts w:hint="cs"/>
          <w:rtl/>
        </w:rPr>
        <w:t>הוא אמור להתייצב בפניך ולומר</w:t>
      </w:r>
      <w:r>
        <w:rPr>
          <w:rFonts w:hint="cs"/>
          <w:rtl/>
        </w:rPr>
        <w:t xml:space="preserve">, ואחר כך נצביע. </w:t>
      </w:r>
    </w:p>
    <w:p w14:paraId="4D809EB6" w14:textId="77777777" w:rsidR="00000000" w:rsidRDefault="00A03D81">
      <w:pPr>
        <w:pStyle w:val="a0"/>
        <w:ind w:firstLine="0"/>
        <w:rPr>
          <w:rFonts w:hint="cs"/>
          <w:rtl/>
        </w:rPr>
      </w:pPr>
    </w:p>
    <w:p w14:paraId="5A557AF1" w14:textId="77777777" w:rsidR="00000000" w:rsidRDefault="00A03D81">
      <w:pPr>
        <w:pStyle w:val="af0"/>
        <w:rPr>
          <w:rtl/>
        </w:rPr>
      </w:pPr>
      <w:r>
        <w:rPr>
          <w:rFonts w:hint="eastAsia"/>
          <w:rtl/>
        </w:rPr>
        <w:t>אברהם</w:t>
      </w:r>
      <w:r>
        <w:rPr>
          <w:rtl/>
        </w:rPr>
        <w:t xml:space="preserve"> בורג (העבודה-מימד):</w:t>
      </w:r>
    </w:p>
    <w:p w14:paraId="1C5A4CB0" w14:textId="77777777" w:rsidR="00000000" w:rsidRDefault="00A03D81">
      <w:pPr>
        <w:pStyle w:val="a0"/>
        <w:rPr>
          <w:rFonts w:hint="cs"/>
          <w:rtl/>
        </w:rPr>
      </w:pPr>
    </w:p>
    <w:p w14:paraId="4F3CCD4F" w14:textId="77777777" w:rsidR="00000000" w:rsidRDefault="00A03D81">
      <w:pPr>
        <w:pStyle w:val="a0"/>
        <w:rPr>
          <w:rFonts w:hint="cs"/>
          <w:rtl/>
        </w:rPr>
      </w:pPr>
      <w:r>
        <w:rPr>
          <w:rFonts w:hint="cs"/>
          <w:rtl/>
        </w:rPr>
        <w:t>- - - ראש הממשלה חשב על זה שנה שלמה.</w:t>
      </w:r>
    </w:p>
    <w:p w14:paraId="6A9D3394" w14:textId="77777777" w:rsidR="00000000" w:rsidRDefault="00A03D81">
      <w:pPr>
        <w:pStyle w:val="a0"/>
        <w:ind w:firstLine="0"/>
        <w:rPr>
          <w:rFonts w:hint="cs"/>
          <w:rtl/>
        </w:rPr>
      </w:pPr>
    </w:p>
    <w:p w14:paraId="2BD0937A" w14:textId="77777777" w:rsidR="00000000" w:rsidRDefault="00A03D81">
      <w:pPr>
        <w:pStyle w:val="af1"/>
        <w:rPr>
          <w:rtl/>
        </w:rPr>
      </w:pPr>
      <w:r>
        <w:rPr>
          <w:rtl/>
        </w:rPr>
        <w:t>היו"ר ראובן ריבלין:</w:t>
      </w:r>
    </w:p>
    <w:p w14:paraId="7BB67992" w14:textId="77777777" w:rsidR="00000000" w:rsidRDefault="00A03D81">
      <w:pPr>
        <w:pStyle w:val="a0"/>
        <w:rPr>
          <w:rtl/>
        </w:rPr>
      </w:pPr>
    </w:p>
    <w:p w14:paraId="2262D678" w14:textId="77777777" w:rsidR="00000000" w:rsidRDefault="00A03D81">
      <w:pPr>
        <w:pStyle w:val="a0"/>
        <w:rPr>
          <w:rFonts w:hint="cs"/>
          <w:rtl/>
        </w:rPr>
      </w:pPr>
      <w:r>
        <w:rPr>
          <w:rFonts w:hint="cs"/>
          <w:rtl/>
        </w:rPr>
        <w:t xml:space="preserve">חבר הכנסת בורג, שמעתי. ראש הממשלה תכנן את מה שהוא מדבר במשך השנה. </w:t>
      </w:r>
    </w:p>
    <w:p w14:paraId="44CA79F5" w14:textId="77777777" w:rsidR="00000000" w:rsidRDefault="00A03D81">
      <w:pPr>
        <w:pStyle w:val="a0"/>
        <w:ind w:firstLine="0"/>
        <w:rPr>
          <w:rFonts w:hint="cs"/>
          <w:rtl/>
        </w:rPr>
      </w:pPr>
    </w:p>
    <w:p w14:paraId="26B586F8" w14:textId="77777777" w:rsidR="00000000" w:rsidRDefault="00A03D81">
      <w:pPr>
        <w:pStyle w:val="af0"/>
        <w:rPr>
          <w:rtl/>
        </w:rPr>
      </w:pPr>
      <w:r>
        <w:rPr>
          <w:rFonts w:hint="eastAsia"/>
          <w:rtl/>
        </w:rPr>
        <w:t>אברהם</w:t>
      </w:r>
      <w:r>
        <w:rPr>
          <w:rtl/>
        </w:rPr>
        <w:t xml:space="preserve"> בורג (העבודה-מימד):</w:t>
      </w:r>
    </w:p>
    <w:p w14:paraId="1D079F34" w14:textId="77777777" w:rsidR="00000000" w:rsidRDefault="00A03D81">
      <w:pPr>
        <w:pStyle w:val="a0"/>
        <w:rPr>
          <w:rFonts w:hint="cs"/>
          <w:rtl/>
        </w:rPr>
      </w:pPr>
    </w:p>
    <w:p w14:paraId="48734FD4" w14:textId="77777777" w:rsidR="00000000" w:rsidRDefault="00A03D81">
      <w:pPr>
        <w:pStyle w:val="a0"/>
        <w:rPr>
          <w:rFonts w:hint="cs"/>
          <w:rtl/>
        </w:rPr>
      </w:pPr>
      <w:r>
        <w:rPr>
          <w:rFonts w:hint="cs"/>
          <w:rtl/>
        </w:rPr>
        <w:t xml:space="preserve">שנה הוא תכנן את זה. </w:t>
      </w:r>
    </w:p>
    <w:p w14:paraId="0ACA4BDD" w14:textId="77777777" w:rsidR="00000000" w:rsidRDefault="00A03D81">
      <w:pPr>
        <w:pStyle w:val="a0"/>
        <w:ind w:firstLine="0"/>
        <w:rPr>
          <w:rFonts w:hint="cs"/>
          <w:rtl/>
        </w:rPr>
      </w:pPr>
    </w:p>
    <w:p w14:paraId="0DCD1A94" w14:textId="77777777" w:rsidR="00000000" w:rsidRDefault="00A03D81">
      <w:pPr>
        <w:pStyle w:val="af1"/>
        <w:rPr>
          <w:rtl/>
        </w:rPr>
      </w:pPr>
      <w:r>
        <w:rPr>
          <w:rtl/>
        </w:rPr>
        <w:t>היו"ר ראובן ריבלין:</w:t>
      </w:r>
    </w:p>
    <w:p w14:paraId="10816993" w14:textId="77777777" w:rsidR="00000000" w:rsidRDefault="00A03D81">
      <w:pPr>
        <w:pStyle w:val="a0"/>
        <w:rPr>
          <w:rtl/>
        </w:rPr>
      </w:pPr>
    </w:p>
    <w:p w14:paraId="4FBBDCA8" w14:textId="77777777" w:rsidR="00000000" w:rsidRDefault="00A03D81">
      <w:pPr>
        <w:pStyle w:val="a0"/>
        <w:rPr>
          <w:rFonts w:hint="cs"/>
          <w:rtl/>
        </w:rPr>
      </w:pPr>
      <w:r>
        <w:rPr>
          <w:rFonts w:hint="cs"/>
          <w:rtl/>
        </w:rPr>
        <w:t>שמעתי. הוא יא</w:t>
      </w:r>
      <w:r>
        <w:rPr>
          <w:rFonts w:hint="cs"/>
          <w:rtl/>
        </w:rPr>
        <w:t xml:space="preserve">מר מה שהוא רוצה. </w:t>
      </w:r>
    </w:p>
    <w:p w14:paraId="750CF1F8" w14:textId="77777777" w:rsidR="00000000" w:rsidRDefault="00A03D81">
      <w:pPr>
        <w:pStyle w:val="a0"/>
        <w:rPr>
          <w:rFonts w:hint="cs"/>
          <w:rtl/>
        </w:rPr>
      </w:pPr>
    </w:p>
    <w:p w14:paraId="0CABA83D" w14:textId="77777777" w:rsidR="00000000" w:rsidRDefault="00A03D81">
      <w:pPr>
        <w:pStyle w:val="af0"/>
        <w:rPr>
          <w:rtl/>
        </w:rPr>
      </w:pPr>
      <w:r>
        <w:rPr>
          <w:rFonts w:hint="eastAsia"/>
          <w:rtl/>
        </w:rPr>
        <w:t>זהבה</w:t>
      </w:r>
      <w:r>
        <w:rPr>
          <w:rtl/>
        </w:rPr>
        <w:t xml:space="preserve"> גלאון (מרצ):</w:t>
      </w:r>
    </w:p>
    <w:p w14:paraId="3061EA6D" w14:textId="77777777" w:rsidR="00000000" w:rsidRDefault="00A03D81">
      <w:pPr>
        <w:pStyle w:val="a0"/>
        <w:rPr>
          <w:rFonts w:hint="cs"/>
          <w:rtl/>
        </w:rPr>
      </w:pPr>
    </w:p>
    <w:p w14:paraId="376B2F44" w14:textId="77777777" w:rsidR="00000000" w:rsidRDefault="00A03D81">
      <w:pPr>
        <w:pStyle w:val="a0"/>
        <w:rPr>
          <w:rFonts w:hint="cs"/>
          <w:rtl/>
        </w:rPr>
      </w:pPr>
      <w:r>
        <w:rPr>
          <w:rFonts w:hint="cs"/>
          <w:rtl/>
        </w:rPr>
        <w:t xml:space="preserve">- - - </w:t>
      </w:r>
    </w:p>
    <w:p w14:paraId="26010B1D" w14:textId="77777777" w:rsidR="00000000" w:rsidRDefault="00A03D81">
      <w:pPr>
        <w:pStyle w:val="a0"/>
        <w:ind w:firstLine="0"/>
        <w:rPr>
          <w:rFonts w:hint="cs"/>
          <w:rtl/>
        </w:rPr>
      </w:pPr>
    </w:p>
    <w:p w14:paraId="11140EFC" w14:textId="77777777" w:rsidR="00000000" w:rsidRDefault="00A03D81">
      <w:pPr>
        <w:pStyle w:val="af1"/>
        <w:rPr>
          <w:rtl/>
        </w:rPr>
      </w:pPr>
      <w:r>
        <w:rPr>
          <w:rtl/>
        </w:rPr>
        <w:t>היו"ר ראובן ריבלין:</w:t>
      </w:r>
    </w:p>
    <w:p w14:paraId="498F9CE8" w14:textId="77777777" w:rsidR="00000000" w:rsidRDefault="00A03D81">
      <w:pPr>
        <w:pStyle w:val="a0"/>
        <w:rPr>
          <w:rtl/>
        </w:rPr>
      </w:pPr>
    </w:p>
    <w:p w14:paraId="25835570" w14:textId="77777777" w:rsidR="00000000" w:rsidRDefault="00A03D81">
      <w:pPr>
        <w:pStyle w:val="a0"/>
        <w:rPr>
          <w:rFonts w:hint="cs"/>
          <w:rtl/>
        </w:rPr>
      </w:pPr>
      <w:r>
        <w:rPr>
          <w:rFonts w:hint="cs"/>
          <w:rtl/>
        </w:rPr>
        <w:t xml:space="preserve">אני לא מבין. היו פה חברי כנסת ששיוועו לשירות לאומי, כאשר היו כאלה שהתנגדו, ופתאום - - - </w:t>
      </w:r>
    </w:p>
    <w:p w14:paraId="3A716568" w14:textId="77777777" w:rsidR="00000000" w:rsidRDefault="00A03D81">
      <w:pPr>
        <w:pStyle w:val="a0"/>
        <w:ind w:firstLine="0"/>
        <w:rPr>
          <w:rFonts w:hint="cs"/>
          <w:rtl/>
        </w:rPr>
      </w:pPr>
    </w:p>
    <w:p w14:paraId="2B4C17B5" w14:textId="77777777" w:rsidR="00000000" w:rsidRDefault="00A03D81">
      <w:pPr>
        <w:pStyle w:val="af0"/>
        <w:rPr>
          <w:rtl/>
        </w:rPr>
      </w:pPr>
      <w:r>
        <w:rPr>
          <w:rFonts w:hint="eastAsia"/>
          <w:rtl/>
        </w:rPr>
        <w:t>יוסי</w:t>
      </w:r>
      <w:r>
        <w:rPr>
          <w:rtl/>
        </w:rPr>
        <w:t xml:space="preserve"> שריד (מרצ):</w:t>
      </w:r>
    </w:p>
    <w:p w14:paraId="213634D3" w14:textId="77777777" w:rsidR="00000000" w:rsidRDefault="00A03D81">
      <w:pPr>
        <w:pStyle w:val="a0"/>
        <w:rPr>
          <w:rFonts w:hint="cs"/>
          <w:rtl/>
        </w:rPr>
      </w:pPr>
    </w:p>
    <w:p w14:paraId="379553BA" w14:textId="77777777" w:rsidR="00000000" w:rsidRDefault="00A03D81">
      <w:pPr>
        <w:pStyle w:val="a0"/>
        <w:rPr>
          <w:rFonts w:hint="cs"/>
          <w:rtl/>
        </w:rPr>
      </w:pPr>
      <w:r>
        <w:rPr>
          <w:rFonts w:hint="cs"/>
          <w:rtl/>
        </w:rPr>
        <w:t>מה עם האבטלה, אדוני היושב-ראש?</w:t>
      </w:r>
    </w:p>
    <w:p w14:paraId="76B9CE93" w14:textId="77777777" w:rsidR="00000000" w:rsidRDefault="00A03D81">
      <w:pPr>
        <w:pStyle w:val="a0"/>
        <w:ind w:firstLine="0"/>
        <w:rPr>
          <w:rFonts w:hint="cs"/>
          <w:rtl/>
        </w:rPr>
      </w:pPr>
    </w:p>
    <w:p w14:paraId="5136CC98" w14:textId="77777777" w:rsidR="00000000" w:rsidRDefault="00A03D81">
      <w:pPr>
        <w:pStyle w:val="af1"/>
        <w:rPr>
          <w:rtl/>
        </w:rPr>
      </w:pPr>
      <w:r>
        <w:rPr>
          <w:rtl/>
        </w:rPr>
        <w:t>היו"ר ראובן ריבלין:</w:t>
      </w:r>
    </w:p>
    <w:p w14:paraId="3E53D256" w14:textId="77777777" w:rsidR="00000000" w:rsidRDefault="00A03D81">
      <w:pPr>
        <w:pStyle w:val="a0"/>
        <w:rPr>
          <w:rtl/>
        </w:rPr>
      </w:pPr>
    </w:p>
    <w:p w14:paraId="30B91565" w14:textId="77777777" w:rsidR="00000000" w:rsidRDefault="00A03D81">
      <w:pPr>
        <w:pStyle w:val="a0"/>
        <w:rPr>
          <w:rFonts w:hint="cs"/>
          <w:rtl/>
        </w:rPr>
      </w:pPr>
      <w:r>
        <w:rPr>
          <w:rFonts w:hint="cs"/>
          <w:rtl/>
        </w:rPr>
        <w:t>ראש הממשלה לא חייב בתשובה בע</w:t>
      </w:r>
      <w:r>
        <w:rPr>
          <w:rFonts w:hint="cs"/>
          <w:rtl/>
        </w:rPr>
        <w:t xml:space="preserve">ניין זה. תזמינו אותו בחודש הבא, הוא יענה לכם תשובות. </w:t>
      </w:r>
    </w:p>
    <w:p w14:paraId="47768999" w14:textId="77777777" w:rsidR="00000000" w:rsidRDefault="00A03D81">
      <w:pPr>
        <w:pStyle w:val="a0"/>
        <w:ind w:firstLine="0"/>
        <w:rPr>
          <w:rFonts w:hint="cs"/>
          <w:rtl/>
        </w:rPr>
      </w:pPr>
    </w:p>
    <w:p w14:paraId="29899E7B" w14:textId="77777777" w:rsidR="00000000" w:rsidRDefault="00A03D81">
      <w:pPr>
        <w:pStyle w:val="af0"/>
        <w:rPr>
          <w:rtl/>
        </w:rPr>
      </w:pPr>
      <w:r>
        <w:rPr>
          <w:rFonts w:hint="eastAsia"/>
          <w:rtl/>
        </w:rPr>
        <w:t>נסים</w:t>
      </w:r>
      <w:r>
        <w:rPr>
          <w:rtl/>
        </w:rPr>
        <w:t xml:space="preserve"> זאב (ש"ס):</w:t>
      </w:r>
    </w:p>
    <w:p w14:paraId="1F919DBE" w14:textId="77777777" w:rsidR="00000000" w:rsidRDefault="00A03D81">
      <w:pPr>
        <w:pStyle w:val="a0"/>
        <w:rPr>
          <w:rFonts w:hint="cs"/>
          <w:rtl/>
        </w:rPr>
      </w:pPr>
    </w:p>
    <w:p w14:paraId="305D3952" w14:textId="77777777" w:rsidR="00000000" w:rsidRDefault="00A03D81">
      <w:pPr>
        <w:pStyle w:val="a0"/>
        <w:rPr>
          <w:rFonts w:hint="cs"/>
          <w:rtl/>
        </w:rPr>
      </w:pPr>
      <w:r>
        <w:rPr>
          <w:rFonts w:hint="cs"/>
          <w:rtl/>
        </w:rPr>
        <w:t xml:space="preserve">מה עם עזה? למה מחזירים את עזה? </w:t>
      </w:r>
    </w:p>
    <w:p w14:paraId="036CDA95" w14:textId="77777777" w:rsidR="00000000" w:rsidRDefault="00A03D81">
      <w:pPr>
        <w:pStyle w:val="a0"/>
        <w:ind w:firstLine="0"/>
        <w:rPr>
          <w:rFonts w:hint="cs"/>
          <w:rtl/>
        </w:rPr>
      </w:pPr>
    </w:p>
    <w:p w14:paraId="020A26CD" w14:textId="77777777" w:rsidR="00000000" w:rsidRDefault="00A03D81">
      <w:pPr>
        <w:pStyle w:val="af1"/>
        <w:rPr>
          <w:rtl/>
        </w:rPr>
      </w:pPr>
      <w:r>
        <w:rPr>
          <w:rtl/>
        </w:rPr>
        <w:t>היו"ר ראובן ריבלין:</w:t>
      </w:r>
    </w:p>
    <w:p w14:paraId="5A7F4171" w14:textId="77777777" w:rsidR="00000000" w:rsidRDefault="00A03D81">
      <w:pPr>
        <w:pStyle w:val="a0"/>
        <w:rPr>
          <w:rtl/>
        </w:rPr>
      </w:pPr>
    </w:p>
    <w:p w14:paraId="5EFE6404" w14:textId="77777777" w:rsidR="00000000" w:rsidRDefault="00A03D81">
      <w:pPr>
        <w:pStyle w:val="a0"/>
        <w:rPr>
          <w:rFonts w:hint="cs"/>
          <w:rtl/>
        </w:rPr>
      </w:pPr>
      <w:r>
        <w:rPr>
          <w:rFonts w:hint="cs"/>
          <w:rtl/>
        </w:rPr>
        <w:t xml:space="preserve">חבר הכנסת נסים זאב, הוא ודאי עוד יגיע. למה אתה - - - </w:t>
      </w:r>
    </w:p>
    <w:p w14:paraId="604FE7BC" w14:textId="77777777" w:rsidR="00000000" w:rsidRDefault="00A03D81">
      <w:pPr>
        <w:pStyle w:val="a0"/>
        <w:ind w:firstLine="0"/>
        <w:rPr>
          <w:rFonts w:hint="cs"/>
          <w:rtl/>
        </w:rPr>
      </w:pPr>
    </w:p>
    <w:p w14:paraId="747A01EB" w14:textId="77777777" w:rsidR="00000000" w:rsidRDefault="00A03D81">
      <w:pPr>
        <w:pStyle w:val="af0"/>
        <w:rPr>
          <w:rtl/>
        </w:rPr>
      </w:pPr>
      <w:r>
        <w:rPr>
          <w:rFonts w:hint="eastAsia"/>
          <w:rtl/>
        </w:rPr>
        <w:t>יוסי</w:t>
      </w:r>
      <w:r>
        <w:rPr>
          <w:rtl/>
        </w:rPr>
        <w:t xml:space="preserve"> שריד (מרצ):</w:t>
      </w:r>
    </w:p>
    <w:p w14:paraId="07A8806C" w14:textId="77777777" w:rsidR="00000000" w:rsidRDefault="00A03D81">
      <w:pPr>
        <w:pStyle w:val="a0"/>
        <w:rPr>
          <w:rFonts w:hint="cs"/>
          <w:rtl/>
        </w:rPr>
      </w:pPr>
    </w:p>
    <w:p w14:paraId="66536003" w14:textId="77777777" w:rsidR="00000000" w:rsidRDefault="00A03D81">
      <w:pPr>
        <w:pStyle w:val="a0"/>
        <w:rPr>
          <w:rFonts w:hint="cs"/>
          <w:rtl/>
        </w:rPr>
      </w:pPr>
      <w:r>
        <w:rPr>
          <w:rFonts w:hint="cs"/>
          <w:rtl/>
        </w:rPr>
        <w:t xml:space="preserve">אני רואה שיש צורך בהקמת כוח משימה - - - </w:t>
      </w:r>
    </w:p>
    <w:p w14:paraId="27973672" w14:textId="77777777" w:rsidR="00000000" w:rsidRDefault="00A03D81">
      <w:pPr>
        <w:pStyle w:val="a0"/>
        <w:ind w:firstLine="0"/>
        <w:rPr>
          <w:rFonts w:hint="cs"/>
          <w:rtl/>
        </w:rPr>
      </w:pPr>
    </w:p>
    <w:p w14:paraId="6F1087B5" w14:textId="77777777" w:rsidR="00000000" w:rsidRDefault="00A03D81">
      <w:pPr>
        <w:pStyle w:val="af1"/>
        <w:rPr>
          <w:rtl/>
        </w:rPr>
      </w:pPr>
      <w:r>
        <w:rPr>
          <w:rtl/>
        </w:rPr>
        <w:t>היו"ר ראובן ריב</w:t>
      </w:r>
      <w:r>
        <w:rPr>
          <w:rtl/>
        </w:rPr>
        <w:t>לין:</w:t>
      </w:r>
    </w:p>
    <w:p w14:paraId="683311DA" w14:textId="77777777" w:rsidR="00000000" w:rsidRDefault="00A03D81">
      <w:pPr>
        <w:pStyle w:val="a0"/>
        <w:rPr>
          <w:rtl/>
        </w:rPr>
      </w:pPr>
    </w:p>
    <w:p w14:paraId="0A40D601" w14:textId="77777777" w:rsidR="00000000" w:rsidRDefault="00A03D81">
      <w:pPr>
        <w:pStyle w:val="a0"/>
        <w:rPr>
          <w:rFonts w:hint="cs"/>
          <w:rtl/>
        </w:rPr>
      </w:pPr>
      <w:r>
        <w:rPr>
          <w:rFonts w:hint="cs"/>
          <w:rtl/>
        </w:rPr>
        <w:t>תודה רבה. חבר הכנסת שריד, אדוני מילא את מכסתו בקריאות הביניים. חבר הכנסת סגן השר הנכבד זאב בוים. חבר הכנסת שריד, אדוני מילא את מכסתו. מפאת כבודו אני לא רוצה לקרוא אותו לסדר.</w:t>
      </w:r>
    </w:p>
    <w:p w14:paraId="745E96DD" w14:textId="77777777" w:rsidR="00000000" w:rsidRDefault="00A03D81">
      <w:pPr>
        <w:pStyle w:val="a0"/>
        <w:ind w:firstLine="0"/>
        <w:rPr>
          <w:rFonts w:hint="cs"/>
          <w:rtl/>
        </w:rPr>
      </w:pPr>
    </w:p>
    <w:p w14:paraId="6BCE8675" w14:textId="77777777" w:rsidR="00000000" w:rsidRDefault="00A03D81">
      <w:pPr>
        <w:pStyle w:val="af0"/>
        <w:rPr>
          <w:rtl/>
        </w:rPr>
      </w:pPr>
      <w:r>
        <w:rPr>
          <w:rFonts w:hint="eastAsia"/>
          <w:rtl/>
        </w:rPr>
        <w:t>ג</w:t>
      </w:r>
      <w:r>
        <w:rPr>
          <w:rtl/>
        </w:rPr>
        <w:t>'מאל זחאלקה (בל"ד):</w:t>
      </w:r>
    </w:p>
    <w:p w14:paraId="6D091F2D" w14:textId="77777777" w:rsidR="00000000" w:rsidRDefault="00A03D81">
      <w:pPr>
        <w:pStyle w:val="a0"/>
        <w:rPr>
          <w:rFonts w:hint="cs"/>
          <w:rtl/>
        </w:rPr>
      </w:pPr>
    </w:p>
    <w:p w14:paraId="11FDF81D" w14:textId="77777777" w:rsidR="00000000" w:rsidRDefault="00A03D81">
      <w:pPr>
        <w:pStyle w:val="a0"/>
        <w:rPr>
          <w:rFonts w:hint="cs"/>
          <w:rtl/>
        </w:rPr>
      </w:pPr>
      <w:r>
        <w:rPr>
          <w:rFonts w:hint="cs"/>
          <w:rtl/>
        </w:rPr>
        <w:t xml:space="preserve">- - - </w:t>
      </w:r>
    </w:p>
    <w:p w14:paraId="57242043" w14:textId="77777777" w:rsidR="00000000" w:rsidRDefault="00A03D81">
      <w:pPr>
        <w:pStyle w:val="a0"/>
        <w:ind w:firstLine="0"/>
        <w:rPr>
          <w:rFonts w:hint="cs"/>
          <w:rtl/>
        </w:rPr>
      </w:pPr>
    </w:p>
    <w:p w14:paraId="1FF69F3B" w14:textId="77777777" w:rsidR="00000000" w:rsidRDefault="00A03D81">
      <w:pPr>
        <w:pStyle w:val="af1"/>
        <w:rPr>
          <w:rtl/>
        </w:rPr>
      </w:pPr>
      <w:r>
        <w:rPr>
          <w:rtl/>
        </w:rPr>
        <w:t>היו"ר ראובן ריבלין:</w:t>
      </w:r>
    </w:p>
    <w:p w14:paraId="53475BB2" w14:textId="77777777" w:rsidR="00000000" w:rsidRDefault="00A03D81">
      <w:pPr>
        <w:pStyle w:val="a0"/>
        <w:rPr>
          <w:rtl/>
        </w:rPr>
      </w:pPr>
    </w:p>
    <w:p w14:paraId="73959D85" w14:textId="77777777" w:rsidR="00000000" w:rsidRDefault="00A03D81">
      <w:pPr>
        <w:pStyle w:val="a0"/>
        <w:rPr>
          <w:rFonts w:hint="cs"/>
          <w:rtl/>
        </w:rPr>
      </w:pPr>
      <w:r>
        <w:rPr>
          <w:rFonts w:hint="cs"/>
          <w:rtl/>
        </w:rPr>
        <w:t>חבר הכנסת זחאלקה, כל פעם</w:t>
      </w:r>
      <w:r>
        <w:rPr>
          <w:rFonts w:hint="cs"/>
          <w:rtl/>
        </w:rPr>
        <w:t xml:space="preserve"> שמישהו מפריע, אתה קם ונוסף על המפריעים. בשביל מה?  בבקשה.</w:t>
      </w:r>
    </w:p>
    <w:p w14:paraId="4DC8D9B2" w14:textId="77777777" w:rsidR="00000000" w:rsidRDefault="00A03D81">
      <w:pPr>
        <w:pStyle w:val="a0"/>
        <w:ind w:firstLine="0"/>
        <w:rPr>
          <w:rFonts w:hint="cs"/>
          <w:rtl/>
        </w:rPr>
      </w:pPr>
    </w:p>
    <w:p w14:paraId="2D546E89" w14:textId="77777777" w:rsidR="00000000" w:rsidRDefault="00A03D81">
      <w:pPr>
        <w:pStyle w:val="af0"/>
        <w:rPr>
          <w:rtl/>
        </w:rPr>
      </w:pPr>
      <w:r>
        <w:rPr>
          <w:rFonts w:hint="eastAsia"/>
          <w:rtl/>
        </w:rPr>
        <w:t>משה</w:t>
      </w:r>
      <w:r>
        <w:rPr>
          <w:rtl/>
        </w:rPr>
        <w:t xml:space="preserve"> גפני (יהדות התורה):</w:t>
      </w:r>
    </w:p>
    <w:p w14:paraId="1B2154B0" w14:textId="77777777" w:rsidR="00000000" w:rsidRDefault="00A03D81">
      <w:pPr>
        <w:pStyle w:val="a0"/>
        <w:rPr>
          <w:rFonts w:hint="cs"/>
          <w:rtl/>
        </w:rPr>
      </w:pPr>
    </w:p>
    <w:p w14:paraId="68BAB263" w14:textId="77777777" w:rsidR="00000000" w:rsidRDefault="00A03D81">
      <w:pPr>
        <w:pStyle w:val="a0"/>
        <w:rPr>
          <w:rFonts w:hint="cs"/>
          <w:rtl/>
        </w:rPr>
      </w:pPr>
      <w:r>
        <w:rPr>
          <w:rFonts w:hint="cs"/>
          <w:rtl/>
        </w:rPr>
        <w:t>מה עם העלאת מחירי הלחם?</w:t>
      </w:r>
    </w:p>
    <w:p w14:paraId="5D5A609F" w14:textId="77777777" w:rsidR="00000000" w:rsidRDefault="00A03D81">
      <w:pPr>
        <w:pStyle w:val="a0"/>
        <w:ind w:firstLine="0"/>
        <w:rPr>
          <w:rFonts w:hint="cs"/>
          <w:rtl/>
        </w:rPr>
      </w:pPr>
    </w:p>
    <w:p w14:paraId="6F3999BD" w14:textId="77777777" w:rsidR="00000000" w:rsidRDefault="00A03D81">
      <w:pPr>
        <w:pStyle w:val="af1"/>
        <w:rPr>
          <w:rtl/>
        </w:rPr>
      </w:pPr>
      <w:r>
        <w:rPr>
          <w:rtl/>
        </w:rPr>
        <w:t>היו"ר ראובן ריבלין:</w:t>
      </w:r>
    </w:p>
    <w:p w14:paraId="0FCBC9AB" w14:textId="77777777" w:rsidR="00000000" w:rsidRDefault="00A03D81">
      <w:pPr>
        <w:pStyle w:val="a0"/>
        <w:rPr>
          <w:rtl/>
        </w:rPr>
      </w:pPr>
    </w:p>
    <w:p w14:paraId="18046F14" w14:textId="77777777" w:rsidR="00000000" w:rsidRDefault="00A03D81">
      <w:pPr>
        <w:pStyle w:val="a0"/>
        <w:rPr>
          <w:rFonts w:hint="cs"/>
          <w:rtl/>
        </w:rPr>
      </w:pPr>
      <w:r>
        <w:rPr>
          <w:rFonts w:hint="cs"/>
          <w:rtl/>
        </w:rPr>
        <w:t xml:space="preserve">חבר הכנסת גפני, אני קורא אותך לסדר פעם ראשונה. </w:t>
      </w:r>
    </w:p>
    <w:p w14:paraId="7D261074" w14:textId="77777777" w:rsidR="00000000" w:rsidRDefault="00A03D81">
      <w:pPr>
        <w:pStyle w:val="a0"/>
        <w:ind w:firstLine="0"/>
        <w:rPr>
          <w:rFonts w:hint="cs"/>
          <w:rtl/>
        </w:rPr>
      </w:pPr>
    </w:p>
    <w:p w14:paraId="38522934" w14:textId="77777777" w:rsidR="00000000" w:rsidRDefault="00A03D81">
      <w:pPr>
        <w:pStyle w:val="af0"/>
        <w:rPr>
          <w:rtl/>
        </w:rPr>
      </w:pPr>
      <w:r>
        <w:rPr>
          <w:rFonts w:hint="eastAsia"/>
          <w:rtl/>
        </w:rPr>
        <w:t>אברהם</w:t>
      </w:r>
      <w:r>
        <w:rPr>
          <w:rtl/>
        </w:rPr>
        <w:t xml:space="preserve"> בורג (העבודה-מימד):</w:t>
      </w:r>
    </w:p>
    <w:p w14:paraId="43037B7E" w14:textId="77777777" w:rsidR="00000000" w:rsidRDefault="00A03D81">
      <w:pPr>
        <w:pStyle w:val="a0"/>
        <w:rPr>
          <w:rFonts w:hint="cs"/>
          <w:rtl/>
        </w:rPr>
      </w:pPr>
    </w:p>
    <w:p w14:paraId="77A5752D" w14:textId="77777777" w:rsidR="00000000" w:rsidRDefault="00A03D81">
      <w:pPr>
        <w:pStyle w:val="a0"/>
        <w:rPr>
          <w:rFonts w:hint="cs"/>
          <w:rtl/>
        </w:rPr>
      </w:pPr>
      <w:r>
        <w:rPr>
          <w:rFonts w:hint="cs"/>
          <w:rtl/>
        </w:rPr>
        <w:t xml:space="preserve">- - - </w:t>
      </w:r>
    </w:p>
    <w:p w14:paraId="218D2879" w14:textId="77777777" w:rsidR="00000000" w:rsidRDefault="00A03D81">
      <w:pPr>
        <w:pStyle w:val="a0"/>
        <w:ind w:firstLine="0"/>
        <w:rPr>
          <w:rFonts w:hint="cs"/>
          <w:rtl/>
        </w:rPr>
      </w:pPr>
    </w:p>
    <w:p w14:paraId="3F567DCD" w14:textId="77777777" w:rsidR="00000000" w:rsidRDefault="00A03D81">
      <w:pPr>
        <w:pStyle w:val="af1"/>
        <w:rPr>
          <w:rtl/>
        </w:rPr>
      </w:pPr>
      <w:r>
        <w:rPr>
          <w:rtl/>
        </w:rPr>
        <w:t>היו"ר ראובן ריבלין:</w:t>
      </w:r>
    </w:p>
    <w:p w14:paraId="74250520" w14:textId="77777777" w:rsidR="00000000" w:rsidRDefault="00A03D81">
      <w:pPr>
        <w:pStyle w:val="a0"/>
        <w:rPr>
          <w:rtl/>
        </w:rPr>
      </w:pPr>
    </w:p>
    <w:p w14:paraId="4B428CCB" w14:textId="77777777" w:rsidR="00000000" w:rsidRDefault="00A03D81">
      <w:pPr>
        <w:pStyle w:val="a0"/>
        <w:rPr>
          <w:rFonts w:hint="cs"/>
          <w:rtl/>
        </w:rPr>
      </w:pPr>
      <w:r>
        <w:rPr>
          <w:rFonts w:hint="cs"/>
          <w:rtl/>
        </w:rPr>
        <w:t xml:space="preserve">חבר הכנסת בורג, ראש </w:t>
      </w:r>
      <w:r>
        <w:rPr>
          <w:rFonts w:hint="cs"/>
          <w:rtl/>
        </w:rPr>
        <w:t>הממשלה לא הפריע לך אפילו פעם אחת כאשר אתה דיברת.</w:t>
      </w:r>
    </w:p>
    <w:p w14:paraId="53201E70" w14:textId="77777777" w:rsidR="00000000" w:rsidRDefault="00A03D81">
      <w:pPr>
        <w:pStyle w:val="a0"/>
        <w:ind w:firstLine="0"/>
        <w:rPr>
          <w:rFonts w:hint="cs"/>
          <w:rtl/>
        </w:rPr>
      </w:pPr>
    </w:p>
    <w:p w14:paraId="123C8E99" w14:textId="77777777" w:rsidR="00000000" w:rsidRDefault="00A03D81">
      <w:pPr>
        <w:pStyle w:val="af0"/>
        <w:rPr>
          <w:rtl/>
        </w:rPr>
      </w:pPr>
      <w:r>
        <w:rPr>
          <w:rFonts w:hint="eastAsia"/>
          <w:rtl/>
        </w:rPr>
        <w:t>אברהם</w:t>
      </w:r>
      <w:r>
        <w:rPr>
          <w:rtl/>
        </w:rPr>
        <w:t xml:space="preserve"> בורג (העבודה-מימד):</w:t>
      </w:r>
    </w:p>
    <w:p w14:paraId="38374A3D" w14:textId="77777777" w:rsidR="00000000" w:rsidRDefault="00A03D81">
      <w:pPr>
        <w:pStyle w:val="a0"/>
        <w:rPr>
          <w:rFonts w:hint="cs"/>
          <w:rtl/>
        </w:rPr>
      </w:pPr>
    </w:p>
    <w:p w14:paraId="3C27EB04" w14:textId="77777777" w:rsidR="00000000" w:rsidRDefault="00A03D81">
      <w:pPr>
        <w:pStyle w:val="a0"/>
        <w:rPr>
          <w:rFonts w:hint="cs"/>
          <w:rtl/>
        </w:rPr>
      </w:pPr>
      <w:r>
        <w:rPr>
          <w:rFonts w:hint="cs"/>
          <w:rtl/>
        </w:rPr>
        <w:t>לא נכון. הוא לא הקשיב והפריע כל הזמן.</w:t>
      </w:r>
    </w:p>
    <w:p w14:paraId="626FBEA9" w14:textId="77777777" w:rsidR="00000000" w:rsidRDefault="00A03D81">
      <w:pPr>
        <w:pStyle w:val="a0"/>
        <w:ind w:firstLine="0"/>
        <w:rPr>
          <w:rFonts w:hint="cs"/>
          <w:rtl/>
        </w:rPr>
      </w:pPr>
    </w:p>
    <w:p w14:paraId="73F23ACC" w14:textId="77777777" w:rsidR="00000000" w:rsidRDefault="00A03D81">
      <w:pPr>
        <w:pStyle w:val="af1"/>
        <w:rPr>
          <w:rtl/>
        </w:rPr>
      </w:pPr>
      <w:r>
        <w:rPr>
          <w:rtl/>
        </w:rPr>
        <w:t>היו"ר ראובן ריבלין:</w:t>
      </w:r>
    </w:p>
    <w:p w14:paraId="2EC6A968" w14:textId="77777777" w:rsidR="00000000" w:rsidRDefault="00A03D81">
      <w:pPr>
        <w:pStyle w:val="a0"/>
        <w:rPr>
          <w:rtl/>
        </w:rPr>
      </w:pPr>
    </w:p>
    <w:p w14:paraId="165DDA05" w14:textId="77777777" w:rsidR="00000000" w:rsidRDefault="00A03D81">
      <w:pPr>
        <w:pStyle w:val="a0"/>
        <w:rPr>
          <w:rFonts w:hint="cs"/>
          <w:rtl/>
        </w:rPr>
      </w:pPr>
      <w:r>
        <w:rPr>
          <w:rFonts w:hint="cs"/>
          <w:rtl/>
        </w:rPr>
        <w:t>הוא לא הפריע. אף אחד לא שמע אותו פה. אתה לא שמעת אותו. אני ואתה עמדנו פה. הוא שמע, כי הוא קרוב אליו. הוא לא הפריע לבמה.</w:t>
      </w:r>
      <w:r>
        <w:rPr>
          <w:rFonts w:hint="cs"/>
          <w:rtl/>
        </w:rPr>
        <w:t xml:space="preserve"> </w:t>
      </w:r>
    </w:p>
    <w:p w14:paraId="2981A020" w14:textId="77777777" w:rsidR="00000000" w:rsidRDefault="00A03D81">
      <w:pPr>
        <w:pStyle w:val="a0"/>
        <w:ind w:firstLine="0"/>
        <w:rPr>
          <w:rFonts w:hint="cs"/>
          <w:rtl/>
        </w:rPr>
      </w:pPr>
    </w:p>
    <w:p w14:paraId="6CE8A8D7" w14:textId="77777777" w:rsidR="00000000" w:rsidRDefault="00A03D81">
      <w:pPr>
        <w:pStyle w:val="af0"/>
        <w:rPr>
          <w:rtl/>
        </w:rPr>
      </w:pPr>
      <w:r>
        <w:rPr>
          <w:rFonts w:hint="eastAsia"/>
          <w:rtl/>
        </w:rPr>
        <w:t>יוסי</w:t>
      </w:r>
      <w:r>
        <w:rPr>
          <w:rtl/>
        </w:rPr>
        <w:t xml:space="preserve"> שריד (מרצ):</w:t>
      </w:r>
    </w:p>
    <w:p w14:paraId="34A2294E" w14:textId="77777777" w:rsidR="00000000" w:rsidRDefault="00A03D81">
      <w:pPr>
        <w:pStyle w:val="a0"/>
        <w:rPr>
          <w:rFonts w:hint="cs"/>
          <w:rtl/>
        </w:rPr>
      </w:pPr>
    </w:p>
    <w:p w14:paraId="4C177013" w14:textId="77777777" w:rsidR="00000000" w:rsidRDefault="00A03D81">
      <w:pPr>
        <w:pStyle w:val="a0"/>
        <w:rPr>
          <w:rFonts w:hint="cs"/>
          <w:rtl/>
        </w:rPr>
      </w:pPr>
      <w:r>
        <w:rPr>
          <w:rFonts w:hint="cs"/>
          <w:rtl/>
        </w:rPr>
        <w:t>מה עם יום לימודים ארוך?</w:t>
      </w:r>
    </w:p>
    <w:p w14:paraId="3A336178" w14:textId="77777777" w:rsidR="00000000" w:rsidRDefault="00A03D81">
      <w:pPr>
        <w:pStyle w:val="a0"/>
        <w:ind w:firstLine="0"/>
        <w:rPr>
          <w:rFonts w:hint="cs"/>
          <w:rtl/>
        </w:rPr>
      </w:pPr>
    </w:p>
    <w:p w14:paraId="602F06E4" w14:textId="77777777" w:rsidR="00000000" w:rsidRDefault="00A03D81">
      <w:pPr>
        <w:pStyle w:val="af1"/>
        <w:rPr>
          <w:rtl/>
        </w:rPr>
      </w:pPr>
      <w:r>
        <w:rPr>
          <w:rtl/>
        </w:rPr>
        <w:t>היו"ר ראובן ריבלין:</w:t>
      </w:r>
    </w:p>
    <w:p w14:paraId="072851EB" w14:textId="77777777" w:rsidR="00000000" w:rsidRDefault="00A03D81">
      <w:pPr>
        <w:pStyle w:val="a0"/>
        <w:rPr>
          <w:rtl/>
        </w:rPr>
      </w:pPr>
    </w:p>
    <w:p w14:paraId="30DB45DE" w14:textId="77777777" w:rsidR="00000000" w:rsidRDefault="00A03D81">
      <w:pPr>
        <w:pStyle w:val="a0"/>
        <w:rPr>
          <w:rFonts w:hint="cs"/>
          <w:rtl/>
        </w:rPr>
      </w:pPr>
      <w:r>
        <w:rPr>
          <w:rFonts w:hint="cs"/>
          <w:rtl/>
        </w:rPr>
        <w:t>חבר הכנסת שריד, אדוני לא ירשה לעצמו מה שאני לא יכול להרשות לו. בבקשה.</w:t>
      </w:r>
    </w:p>
    <w:p w14:paraId="6714108A" w14:textId="77777777" w:rsidR="00000000" w:rsidRDefault="00A03D81">
      <w:pPr>
        <w:pStyle w:val="a0"/>
        <w:ind w:firstLine="0"/>
        <w:rPr>
          <w:rFonts w:hint="cs"/>
          <w:rtl/>
        </w:rPr>
      </w:pPr>
    </w:p>
    <w:p w14:paraId="07CB757F" w14:textId="77777777" w:rsidR="00000000" w:rsidRDefault="00A03D81">
      <w:pPr>
        <w:pStyle w:val="-"/>
        <w:rPr>
          <w:rtl/>
        </w:rPr>
      </w:pPr>
      <w:bookmarkStart w:id="312" w:name="FS000000482T16_02_2004_20_46_09C"/>
      <w:bookmarkEnd w:id="312"/>
      <w:r>
        <w:rPr>
          <w:rtl/>
        </w:rPr>
        <w:t>ראש הממשלה אריאל שרון:</w:t>
      </w:r>
    </w:p>
    <w:p w14:paraId="23674A2D" w14:textId="77777777" w:rsidR="00000000" w:rsidRDefault="00A03D81">
      <w:pPr>
        <w:pStyle w:val="a0"/>
        <w:rPr>
          <w:rtl/>
        </w:rPr>
      </w:pPr>
    </w:p>
    <w:p w14:paraId="4C956D4C" w14:textId="77777777" w:rsidR="00000000" w:rsidRDefault="00A03D81">
      <w:pPr>
        <w:pStyle w:val="a0"/>
        <w:rPr>
          <w:rFonts w:hint="cs"/>
          <w:rtl/>
        </w:rPr>
      </w:pPr>
      <w:r>
        <w:rPr>
          <w:rFonts w:hint="cs"/>
          <w:rtl/>
        </w:rPr>
        <w:t>הממשלה מקדמת היום יוזמה שעל-פיה כל צעיר יהודי יוזמן לשנת חיים ושירות במדינת ישראל.  אנו יכולים</w:t>
      </w:r>
      <w:r>
        <w:rPr>
          <w:rFonts w:hint="cs"/>
          <w:rtl/>
        </w:rPr>
        <w:t xml:space="preserve"> להציע לכל צעיר וצעירה לתת שנה אחת לפחות לשירות עמם ולבחינה של החיים בישראל. </w:t>
      </w:r>
    </w:p>
    <w:p w14:paraId="1B8EEB5B" w14:textId="77777777" w:rsidR="00000000" w:rsidRDefault="00A03D81">
      <w:pPr>
        <w:pStyle w:val="a0"/>
        <w:ind w:firstLine="0"/>
        <w:rPr>
          <w:rFonts w:hint="cs"/>
          <w:rtl/>
        </w:rPr>
      </w:pPr>
    </w:p>
    <w:p w14:paraId="54E7C75E" w14:textId="77777777" w:rsidR="00000000" w:rsidRDefault="00A03D81">
      <w:pPr>
        <w:pStyle w:val="af0"/>
        <w:rPr>
          <w:rtl/>
        </w:rPr>
      </w:pPr>
      <w:r>
        <w:rPr>
          <w:rFonts w:hint="eastAsia"/>
          <w:rtl/>
        </w:rPr>
        <w:t>אברהם</w:t>
      </w:r>
      <w:r>
        <w:rPr>
          <w:rtl/>
        </w:rPr>
        <w:t xml:space="preserve"> בייגה שוחט (העבודה-מימד):</w:t>
      </w:r>
    </w:p>
    <w:p w14:paraId="5AD83BA9" w14:textId="77777777" w:rsidR="00000000" w:rsidRDefault="00A03D81">
      <w:pPr>
        <w:pStyle w:val="a0"/>
        <w:rPr>
          <w:rFonts w:hint="cs"/>
          <w:rtl/>
        </w:rPr>
      </w:pPr>
    </w:p>
    <w:p w14:paraId="3475AC6B" w14:textId="77777777" w:rsidR="00000000" w:rsidRDefault="00A03D81">
      <w:pPr>
        <w:pStyle w:val="a0"/>
        <w:rPr>
          <w:rFonts w:hint="cs"/>
          <w:rtl/>
        </w:rPr>
      </w:pPr>
      <w:r>
        <w:rPr>
          <w:rFonts w:hint="cs"/>
          <w:rtl/>
        </w:rPr>
        <w:t>מה עם "תגלית"?</w:t>
      </w:r>
    </w:p>
    <w:p w14:paraId="21645F89" w14:textId="77777777" w:rsidR="00000000" w:rsidRDefault="00A03D81">
      <w:pPr>
        <w:pStyle w:val="a0"/>
        <w:ind w:firstLine="0"/>
        <w:rPr>
          <w:rFonts w:hint="cs"/>
          <w:rtl/>
        </w:rPr>
      </w:pPr>
    </w:p>
    <w:p w14:paraId="22B1DC5E" w14:textId="77777777" w:rsidR="00000000" w:rsidRDefault="00A03D81">
      <w:pPr>
        <w:pStyle w:val="-"/>
        <w:rPr>
          <w:rtl/>
        </w:rPr>
      </w:pPr>
      <w:bookmarkStart w:id="313" w:name="FS000000482T16_02_2004_20_26_57C"/>
      <w:bookmarkEnd w:id="313"/>
      <w:r>
        <w:rPr>
          <w:rtl/>
        </w:rPr>
        <w:t>ראש הממשלה אריאל שרון:</w:t>
      </w:r>
    </w:p>
    <w:p w14:paraId="1C5FD492" w14:textId="77777777" w:rsidR="00000000" w:rsidRDefault="00A03D81">
      <w:pPr>
        <w:pStyle w:val="a0"/>
        <w:rPr>
          <w:rtl/>
        </w:rPr>
      </w:pPr>
    </w:p>
    <w:p w14:paraId="236AB763" w14:textId="77777777" w:rsidR="00000000" w:rsidRDefault="00A03D81">
      <w:pPr>
        <w:pStyle w:val="a0"/>
        <w:rPr>
          <w:rFonts w:hint="cs"/>
          <w:rtl/>
        </w:rPr>
      </w:pPr>
      <w:r>
        <w:rPr>
          <w:rFonts w:hint="cs"/>
          <w:rtl/>
        </w:rPr>
        <w:t>אני מאמין - - -</w:t>
      </w:r>
    </w:p>
    <w:p w14:paraId="500A1C58" w14:textId="77777777" w:rsidR="00000000" w:rsidRDefault="00A03D81">
      <w:pPr>
        <w:pStyle w:val="a0"/>
        <w:rPr>
          <w:rFonts w:hint="cs"/>
          <w:rtl/>
        </w:rPr>
      </w:pPr>
    </w:p>
    <w:p w14:paraId="2EEE2B78" w14:textId="77777777" w:rsidR="00000000" w:rsidRDefault="00A03D81">
      <w:pPr>
        <w:pStyle w:val="af1"/>
        <w:rPr>
          <w:rFonts w:hint="cs"/>
          <w:rtl/>
        </w:rPr>
      </w:pPr>
      <w:r>
        <w:rPr>
          <w:rtl/>
        </w:rPr>
        <w:t>היו"ר</w:t>
      </w:r>
      <w:r>
        <w:rPr>
          <w:rFonts w:hint="cs"/>
          <w:rtl/>
        </w:rPr>
        <w:t xml:space="preserve"> ראובן ריבלין:</w:t>
      </w:r>
    </w:p>
    <w:p w14:paraId="020669B9" w14:textId="77777777" w:rsidR="00000000" w:rsidRDefault="00A03D81">
      <w:pPr>
        <w:pStyle w:val="a0"/>
        <w:rPr>
          <w:rFonts w:hint="cs"/>
          <w:rtl/>
        </w:rPr>
      </w:pPr>
    </w:p>
    <w:p w14:paraId="4B128A7D" w14:textId="77777777" w:rsidR="00000000" w:rsidRDefault="00A03D81">
      <w:pPr>
        <w:pStyle w:val="a0"/>
        <w:rPr>
          <w:rFonts w:hint="cs"/>
          <w:rtl/>
        </w:rPr>
      </w:pPr>
      <w:r>
        <w:rPr>
          <w:rFonts w:hint="cs"/>
          <w:rtl/>
        </w:rPr>
        <w:t>חבר הכנסת הרצוג, עוד לא נכנסת וכבר אתה יודע מה ראש הממשלה אמר. כבר</w:t>
      </w:r>
      <w:r>
        <w:rPr>
          <w:rFonts w:hint="cs"/>
          <w:rtl/>
        </w:rPr>
        <w:t xml:space="preserve"> אתה יודע מה להעיר לו? חבר הכנסת אופיר פינס, גם אדוני סיים את מכסת שאלותיו.</w:t>
      </w:r>
    </w:p>
    <w:p w14:paraId="2157C4AA" w14:textId="77777777" w:rsidR="00000000" w:rsidRDefault="00A03D81">
      <w:pPr>
        <w:pStyle w:val="a0"/>
        <w:rPr>
          <w:rFonts w:hint="cs"/>
          <w:rtl/>
        </w:rPr>
      </w:pPr>
    </w:p>
    <w:p w14:paraId="3F2083C7" w14:textId="77777777" w:rsidR="00000000" w:rsidRDefault="00A03D81">
      <w:pPr>
        <w:pStyle w:val="af0"/>
        <w:rPr>
          <w:rtl/>
        </w:rPr>
      </w:pPr>
      <w:r>
        <w:rPr>
          <w:rFonts w:hint="eastAsia"/>
          <w:rtl/>
        </w:rPr>
        <w:t>חיים</w:t>
      </w:r>
      <w:r>
        <w:rPr>
          <w:rtl/>
        </w:rPr>
        <w:t xml:space="preserve"> רמון (העבודה-מימד):</w:t>
      </w:r>
    </w:p>
    <w:p w14:paraId="5D6C30D9" w14:textId="77777777" w:rsidR="00000000" w:rsidRDefault="00A03D81">
      <w:pPr>
        <w:pStyle w:val="a0"/>
        <w:rPr>
          <w:rFonts w:hint="cs"/>
          <w:rtl/>
        </w:rPr>
      </w:pPr>
    </w:p>
    <w:p w14:paraId="1A9AE095" w14:textId="77777777" w:rsidR="00000000" w:rsidRDefault="00A03D81">
      <w:pPr>
        <w:pStyle w:val="a0"/>
        <w:rPr>
          <w:rFonts w:hint="cs"/>
          <w:rtl/>
        </w:rPr>
      </w:pPr>
      <w:r>
        <w:rPr>
          <w:rFonts w:hint="cs"/>
          <w:rtl/>
        </w:rPr>
        <w:t xml:space="preserve">- - - לא הוגנת, אדוני היושב-ראש. חבר הכנסת הרצוג יודע הכול כל הזמן. </w:t>
      </w:r>
    </w:p>
    <w:p w14:paraId="42A66F3F" w14:textId="77777777" w:rsidR="00000000" w:rsidRDefault="00A03D81">
      <w:pPr>
        <w:pStyle w:val="a0"/>
        <w:rPr>
          <w:rFonts w:hint="cs"/>
          <w:rtl/>
        </w:rPr>
      </w:pPr>
    </w:p>
    <w:p w14:paraId="0606A9CB" w14:textId="77777777" w:rsidR="00000000" w:rsidRDefault="00A03D81">
      <w:pPr>
        <w:pStyle w:val="af1"/>
        <w:rPr>
          <w:rFonts w:hint="cs"/>
          <w:rtl/>
        </w:rPr>
      </w:pPr>
      <w:r>
        <w:rPr>
          <w:rtl/>
        </w:rPr>
        <w:t>היו"ר</w:t>
      </w:r>
      <w:r>
        <w:rPr>
          <w:rFonts w:hint="cs"/>
          <w:rtl/>
        </w:rPr>
        <w:t xml:space="preserve"> ראובן ריבלין:</w:t>
      </w:r>
    </w:p>
    <w:p w14:paraId="48AC856C" w14:textId="77777777" w:rsidR="00000000" w:rsidRDefault="00A03D81">
      <w:pPr>
        <w:pStyle w:val="a0"/>
        <w:rPr>
          <w:rtl/>
        </w:rPr>
      </w:pPr>
    </w:p>
    <w:p w14:paraId="1D874E50" w14:textId="77777777" w:rsidR="00000000" w:rsidRDefault="00A03D81">
      <w:pPr>
        <w:pStyle w:val="a0"/>
        <w:rPr>
          <w:rFonts w:hint="cs"/>
          <w:rtl/>
        </w:rPr>
      </w:pPr>
      <w:r>
        <w:rPr>
          <w:rFonts w:hint="cs"/>
          <w:rtl/>
        </w:rPr>
        <w:t>בסדר, אני מבין. חבר הכנסת רמון, זו בעייתכם בתוך סיעתכם.</w:t>
      </w:r>
    </w:p>
    <w:p w14:paraId="6AD410E0" w14:textId="77777777" w:rsidR="00000000" w:rsidRDefault="00A03D81">
      <w:pPr>
        <w:pStyle w:val="a0"/>
        <w:rPr>
          <w:rFonts w:hint="cs"/>
          <w:rtl/>
        </w:rPr>
      </w:pPr>
    </w:p>
    <w:p w14:paraId="64985BF5" w14:textId="77777777" w:rsidR="00000000" w:rsidRDefault="00A03D81">
      <w:pPr>
        <w:pStyle w:val="af0"/>
        <w:rPr>
          <w:rtl/>
        </w:rPr>
      </w:pPr>
      <w:r>
        <w:rPr>
          <w:rFonts w:hint="eastAsia"/>
          <w:rtl/>
        </w:rPr>
        <w:t>חיים</w:t>
      </w:r>
      <w:r>
        <w:rPr>
          <w:rtl/>
        </w:rPr>
        <w:t xml:space="preserve"> </w:t>
      </w:r>
      <w:r>
        <w:rPr>
          <w:rtl/>
        </w:rPr>
        <w:t>רמון (העבודה-מימד):</w:t>
      </w:r>
    </w:p>
    <w:p w14:paraId="440CA623" w14:textId="77777777" w:rsidR="00000000" w:rsidRDefault="00A03D81">
      <w:pPr>
        <w:pStyle w:val="a0"/>
        <w:rPr>
          <w:rFonts w:hint="cs"/>
          <w:rtl/>
        </w:rPr>
      </w:pPr>
    </w:p>
    <w:p w14:paraId="344E6847" w14:textId="77777777" w:rsidR="00000000" w:rsidRDefault="00A03D81">
      <w:pPr>
        <w:pStyle w:val="a0"/>
        <w:rPr>
          <w:rFonts w:hint="cs"/>
          <w:rtl/>
        </w:rPr>
      </w:pPr>
      <w:r>
        <w:rPr>
          <w:rFonts w:hint="cs"/>
          <w:rtl/>
        </w:rPr>
        <w:t xml:space="preserve">לא, זה ברכה. </w:t>
      </w:r>
    </w:p>
    <w:p w14:paraId="3F034449" w14:textId="77777777" w:rsidR="00000000" w:rsidRDefault="00A03D81">
      <w:pPr>
        <w:pStyle w:val="a0"/>
        <w:rPr>
          <w:rFonts w:hint="cs"/>
          <w:rtl/>
        </w:rPr>
      </w:pPr>
    </w:p>
    <w:p w14:paraId="7B5F6BD9" w14:textId="77777777" w:rsidR="00000000" w:rsidRDefault="00A03D81">
      <w:pPr>
        <w:pStyle w:val="af1"/>
        <w:rPr>
          <w:rFonts w:hint="cs"/>
          <w:rtl/>
        </w:rPr>
      </w:pPr>
      <w:r>
        <w:rPr>
          <w:rtl/>
        </w:rPr>
        <w:t>היו"ר</w:t>
      </w:r>
      <w:r>
        <w:rPr>
          <w:rFonts w:hint="cs"/>
          <w:rtl/>
        </w:rPr>
        <w:t xml:space="preserve"> ראובן ריבלין:</w:t>
      </w:r>
    </w:p>
    <w:p w14:paraId="16B9610A" w14:textId="77777777" w:rsidR="00000000" w:rsidRDefault="00A03D81">
      <w:pPr>
        <w:pStyle w:val="a0"/>
        <w:rPr>
          <w:rFonts w:hint="cs"/>
          <w:rtl/>
        </w:rPr>
      </w:pPr>
    </w:p>
    <w:p w14:paraId="60CC8430" w14:textId="77777777" w:rsidR="00000000" w:rsidRDefault="00A03D81">
      <w:pPr>
        <w:pStyle w:val="a0"/>
        <w:rPr>
          <w:rFonts w:hint="cs"/>
          <w:rtl/>
        </w:rPr>
      </w:pPr>
      <w:r>
        <w:rPr>
          <w:rFonts w:hint="cs"/>
          <w:rtl/>
        </w:rPr>
        <w:t xml:space="preserve">אל תטריד את ראש הממשלה. </w:t>
      </w:r>
    </w:p>
    <w:p w14:paraId="20F81130" w14:textId="77777777" w:rsidR="00000000" w:rsidRDefault="00A03D81">
      <w:pPr>
        <w:pStyle w:val="a0"/>
        <w:rPr>
          <w:rFonts w:hint="cs"/>
          <w:rtl/>
        </w:rPr>
      </w:pPr>
    </w:p>
    <w:p w14:paraId="67B8198E" w14:textId="77777777" w:rsidR="00000000" w:rsidRDefault="00A03D81">
      <w:pPr>
        <w:pStyle w:val="af0"/>
        <w:rPr>
          <w:rtl/>
        </w:rPr>
      </w:pPr>
      <w:r>
        <w:rPr>
          <w:rFonts w:hint="eastAsia"/>
          <w:rtl/>
        </w:rPr>
        <w:t>זאב</w:t>
      </w:r>
      <w:r>
        <w:rPr>
          <w:rtl/>
        </w:rPr>
        <w:t xml:space="preserve"> בוים (הליכוד):</w:t>
      </w:r>
    </w:p>
    <w:p w14:paraId="1CB9427E" w14:textId="77777777" w:rsidR="00000000" w:rsidRDefault="00A03D81">
      <w:pPr>
        <w:pStyle w:val="a0"/>
        <w:rPr>
          <w:rFonts w:hint="cs"/>
          <w:rtl/>
        </w:rPr>
      </w:pPr>
    </w:p>
    <w:p w14:paraId="0A389074" w14:textId="77777777" w:rsidR="00000000" w:rsidRDefault="00A03D81">
      <w:pPr>
        <w:pStyle w:val="a0"/>
        <w:rPr>
          <w:rFonts w:hint="cs"/>
          <w:rtl/>
        </w:rPr>
      </w:pPr>
      <w:r>
        <w:rPr>
          <w:rFonts w:hint="cs"/>
          <w:rtl/>
        </w:rPr>
        <w:t xml:space="preserve">אדוני היושב-ראש, למה - - - </w:t>
      </w:r>
    </w:p>
    <w:p w14:paraId="370A59DA" w14:textId="77777777" w:rsidR="00000000" w:rsidRDefault="00A03D81">
      <w:pPr>
        <w:pStyle w:val="a0"/>
        <w:rPr>
          <w:rFonts w:hint="cs"/>
          <w:rtl/>
        </w:rPr>
      </w:pPr>
    </w:p>
    <w:p w14:paraId="2325E460" w14:textId="77777777" w:rsidR="00000000" w:rsidRDefault="00A03D81">
      <w:pPr>
        <w:pStyle w:val="af1"/>
        <w:rPr>
          <w:rFonts w:hint="cs"/>
          <w:rtl/>
        </w:rPr>
      </w:pPr>
      <w:r>
        <w:rPr>
          <w:rtl/>
        </w:rPr>
        <w:t>היו"ר</w:t>
      </w:r>
      <w:r>
        <w:rPr>
          <w:rFonts w:hint="cs"/>
          <w:rtl/>
        </w:rPr>
        <w:t xml:space="preserve"> ראובן ריבלין:</w:t>
      </w:r>
    </w:p>
    <w:p w14:paraId="7FB70B17" w14:textId="77777777" w:rsidR="00000000" w:rsidRDefault="00A03D81">
      <w:pPr>
        <w:pStyle w:val="a0"/>
        <w:rPr>
          <w:rtl/>
        </w:rPr>
      </w:pPr>
    </w:p>
    <w:p w14:paraId="2C3177DA" w14:textId="77777777" w:rsidR="00000000" w:rsidRDefault="00A03D81">
      <w:pPr>
        <w:pStyle w:val="a0"/>
        <w:rPr>
          <w:rFonts w:hint="cs"/>
          <w:rtl/>
        </w:rPr>
      </w:pPr>
      <w:r>
        <w:rPr>
          <w:rFonts w:hint="cs"/>
          <w:rtl/>
        </w:rPr>
        <w:t>חבר הכנסת בוים, נא לשבת. נא לשבת. חבר הכנסת בוים, אני קורא אותך לסדר פעם ראשונה. אני קורא אותך לסדר, שב</w:t>
      </w:r>
      <w:r>
        <w:rPr>
          <w:rFonts w:hint="cs"/>
          <w:rtl/>
        </w:rPr>
        <w:t xml:space="preserve">, שב. חבר הכנסת דהאמשה, אני מבקש. אתה לא תדבר עכשיו. </w:t>
      </w:r>
    </w:p>
    <w:p w14:paraId="00CFC1D6" w14:textId="77777777" w:rsidR="00000000" w:rsidRDefault="00A03D81">
      <w:pPr>
        <w:pStyle w:val="a0"/>
        <w:rPr>
          <w:rFonts w:hint="cs"/>
          <w:rtl/>
        </w:rPr>
      </w:pPr>
    </w:p>
    <w:p w14:paraId="3D4BE7D7" w14:textId="77777777" w:rsidR="00000000" w:rsidRDefault="00A03D81">
      <w:pPr>
        <w:pStyle w:val="af0"/>
        <w:rPr>
          <w:rtl/>
        </w:rPr>
      </w:pPr>
      <w:r>
        <w:rPr>
          <w:rFonts w:hint="eastAsia"/>
          <w:rtl/>
        </w:rPr>
        <w:t>זהבה</w:t>
      </w:r>
      <w:r>
        <w:rPr>
          <w:rtl/>
        </w:rPr>
        <w:t xml:space="preserve"> גלאון (מרצ):</w:t>
      </w:r>
    </w:p>
    <w:p w14:paraId="2409E652" w14:textId="77777777" w:rsidR="00000000" w:rsidRDefault="00A03D81">
      <w:pPr>
        <w:pStyle w:val="a0"/>
        <w:rPr>
          <w:rFonts w:hint="cs"/>
          <w:rtl/>
        </w:rPr>
      </w:pPr>
    </w:p>
    <w:p w14:paraId="2AD5941C" w14:textId="77777777" w:rsidR="00000000" w:rsidRDefault="00A03D81">
      <w:pPr>
        <w:pStyle w:val="a0"/>
        <w:rPr>
          <w:rFonts w:hint="cs"/>
          <w:rtl/>
        </w:rPr>
      </w:pPr>
      <w:r>
        <w:rPr>
          <w:rFonts w:hint="cs"/>
          <w:rtl/>
        </w:rPr>
        <w:t>- - -</w:t>
      </w:r>
    </w:p>
    <w:p w14:paraId="5E9FB21D" w14:textId="77777777" w:rsidR="00000000" w:rsidRDefault="00A03D81">
      <w:pPr>
        <w:pStyle w:val="a0"/>
        <w:rPr>
          <w:rFonts w:hint="cs"/>
          <w:rtl/>
        </w:rPr>
      </w:pPr>
    </w:p>
    <w:p w14:paraId="2F80E85D" w14:textId="77777777" w:rsidR="00000000" w:rsidRDefault="00A03D81">
      <w:pPr>
        <w:pStyle w:val="af1"/>
        <w:rPr>
          <w:rFonts w:hint="cs"/>
          <w:rtl/>
        </w:rPr>
      </w:pPr>
      <w:r>
        <w:rPr>
          <w:rtl/>
        </w:rPr>
        <w:t>היו"ר</w:t>
      </w:r>
      <w:r>
        <w:rPr>
          <w:rFonts w:hint="cs"/>
          <w:rtl/>
        </w:rPr>
        <w:t xml:space="preserve"> ראובן ריבלין:</w:t>
      </w:r>
    </w:p>
    <w:p w14:paraId="7F5F0BDA" w14:textId="77777777" w:rsidR="00000000" w:rsidRDefault="00A03D81">
      <w:pPr>
        <w:pStyle w:val="a0"/>
        <w:rPr>
          <w:rFonts w:hint="cs"/>
          <w:rtl/>
        </w:rPr>
      </w:pPr>
    </w:p>
    <w:p w14:paraId="7C56A2C0" w14:textId="77777777" w:rsidR="00000000" w:rsidRDefault="00A03D81">
      <w:pPr>
        <w:pStyle w:val="a0"/>
        <w:rPr>
          <w:rFonts w:hint="cs"/>
          <w:rtl/>
        </w:rPr>
      </w:pPr>
      <w:r>
        <w:rPr>
          <w:rFonts w:hint="cs"/>
          <w:rtl/>
        </w:rPr>
        <w:t>חברת הכנסת זהבה גלאון, אני קורא אותך לסדר. רבותי חברי הכנסת, מרגע זה מי שמפריע אני קורא אותו לסדר, ואני ממשיך את הקריאה לסדר.</w:t>
      </w:r>
    </w:p>
    <w:p w14:paraId="22AEA9FF" w14:textId="77777777" w:rsidR="00000000" w:rsidRDefault="00A03D81">
      <w:pPr>
        <w:pStyle w:val="a0"/>
        <w:rPr>
          <w:rFonts w:hint="cs"/>
          <w:rtl/>
        </w:rPr>
      </w:pPr>
    </w:p>
    <w:p w14:paraId="21BC540F" w14:textId="77777777" w:rsidR="00000000" w:rsidRDefault="00A03D81">
      <w:pPr>
        <w:pStyle w:val="af0"/>
        <w:rPr>
          <w:rtl/>
        </w:rPr>
      </w:pPr>
      <w:r>
        <w:rPr>
          <w:rFonts w:hint="eastAsia"/>
          <w:rtl/>
        </w:rPr>
        <w:t>שר</w:t>
      </w:r>
      <w:r>
        <w:rPr>
          <w:rtl/>
        </w:rPr>
        <w:t xml:space="preserve"> התעשייה, המסחר והתעסוקה </w:t>
      </w:r>
      <w:r>
        <w:rPr>
          <w:rtl/>
        </w:rPr>
        <w:t>אהוד אולמרט:</w:t>
      </w:r>
    </w:p>
    <w:p w14:paraId="50F194AC" w14:textId="77777777" w:rsidR="00000000" w:rsidRDefault="00A03D81">
      <w:pPr>
        <w:pStyle w:val="a0"/>
        <w:rPr>
          <w:rFonts w:hint="cs"/>
          <w:rtl/>
        </w:rPr>
      </w:pPr>
    </w:p>
    <w:p w14:paraId="5EE1606D" w14:textId="77777777" w:rsidR="00000000" w:rsidRDefault="00A03D81">
      <w:pPr>
        <w:pStyle w:val="a0"/>
        <w:rPr>
          <w:rFonts w:hint="cs"/>
          <w:rtl/>
        </w:rPr>
      </w:pPr>
      <w:r>
        <w:rPr>
          <w:rFonts w:hint="cs"/>
          <w:rtl/>
        </w:rPr>
        <w:t>- - -</w:t>
      </w:r>
    </w:p>
    <w:p w14:paraId="073D1C8E" w14:textId="77777777" w:rsidR="00000000" w:rsidRDefault="00A03D81">
      <w:pPr>
        <w:pStyle w:val="a0"/>
        <w:rPr>
          <w:rFonts w:hint="cs"/>
          <w:rtl/>
        </w:rPr>
      </w:pPr>
    </w:p>
    <w:p w14:paraId="4E7D16BA" w14:textId="77777777" w:rsidR="00000000" w:rsidRDefault="00A03D81">
      <w:pPr>
        <w:pStyle w:val="af1"/>
        <w:rPr>
          <w:rFonts w:hint="cs"/>
          <w:rtl/>
        </w:rPr>
      </w:pPr>
      <w:r>
        <w:rPr>
          <w:rtl/>
        </w:rPr>
        <w:t>היו"ר</w:t>
      </w:r>
      <w:r>
        <w:rPr>
          <w:rFonts w:hint="cs"/>
          <w:rtl/>
        </w:rPr>
        <w:t xml:space="preserve"> ראובן ריבלין:</w:t>
      </w:r>
    </w:p>
    <w:p w14:paraId="2FDDBEAE" w14:textId="77777777" w:rsidR="00000000" w:rsidRDefault="00A03D81">
      <w:pPr>
        <w:pStyle w:val="a0"/>
        <w:rPr>
          <w:rFonts w:hint="cs"/>
          <w:rtl/>
        </w:rPr>
      </w:pPr>
    </w:p>
    <w:p w14:paraId="68E8DC45" w14:textId="77777777" w:rsidR="00000000" w:rsidRDefault="00A03D81">
      <w:pPr>
        <w:pStyle w:val="a0"/>
        <w:rPr>
          <w:rFonts w:hint="cs"/>
          <w:rtl/>
        </w:rPr>
      </w:pPr>
      <w:r>
        <w:rPr>
          <w:rFonts w:hint="cs"/>
          <w:rtl/>
        </w:rPr>
        <w:t xml:space="preserve">לא, אין צורך, אדוני ממלא-מקום ראש הממשלה. אתה לא ממלא את מקומי, אתה ממלא-מקומו של ראש הממשלה. עכשיו אני אנהל את הישיבה, כחלון יעיר לי. הוא ממלא-מקומי. </w:t>
      </w:r>
    </w:p>
    <w:p w14:paraId="485732B6" w14:textId="77777777" w:rsidR="00000000" w:rsidRDefault="00A03D81">
      <w:pPr>
        <w:pStyle w:val="a0"/>
        <w:rPr>
          <w:rFonts w:hint="cs"/>
          <w:rtl/>
        </w:rPr>
      </w:pPr>
    </w:p>
    <w:p w14:paraId="54413C51" w14:textId="77777777" w:rsidR="00000000" w:rsidRDefault="00A03D81">
      <w:pPr>
        <w:pStyle w:val="af0"/>
        <w:rPr>
          <w:rtl/>
        </w:rPr>
      </w:pPr>
      <w:r>
        <w:rPr>
          <w:rFonts w:hint="eastAsia"/>
          <w:rtl/>
        </w:rPr>
        <w:t>קריאה</w:t>
      </w:r>
      <w:r>
        <w:rPr>
          <w:rtl/>
        </w:rPr>
        <w:t>:</w:t>
      </w:r>
    </w:p>
    <w:p w14:paraId="65B3E536" w14:textId="77777777" w:rsidR="00000000" w:rsidRDefault="00A03D81">
      <w:pPr>
        <w:pStyle w:val="a0"/>
        <w:rPr>
          <w:rFonts w:hint="cs"/>
          <w:rtl/>
        </w:rPr>
      </w:pPr>
    </w:p>
    <w:p w14:paraId="416D3723" w14:textId="77777777" w:rsidR="00000000" w:rsidRDefault="00A03D81">
      <w:pPr>
        <w:pStyle w:val="a0"/>
        <w:rPr>
          <w:rFonts w:hint="cs"/>
          <w:rtl/>
        </w:rPr>
      </w:pPr>
      <w:r>
        <w:rPr>
          <w:rFonts w:hint="cs"/>
          <w:rtl/>
        </w:rPr>
        <w:t xml:space="preserve">תקרא אותו לסדר. </w:t>
      </w:r>
    </w:p>
    <w:p w14:paraId="15E9107C" w14:textId="77777777" w:rsidR="00000000" w:rsidRDefault="00A03D81">
      <w:pPr>
        <w:pStyle w:val="a0"/>
        <w:rPr>
          <w:rFonts w:hint="cs"/>
          <w:rtl/>
        </w:rPr>
      </w:pPr>
    </w:p>
    <w:p w14:paraId="292A2590" w14:textId="77777777" w:rsidR="00000000" w:rsidRDefault="00A03D81">
      <w:pPr>
        <w:pStyle w:val="af1"/>
        <w:rPr>
          <w:rFonts w:hint="cs"/>
          <w:rtl/>
        </w:rPr>
      </w:pPr>
      <w:r>
        <w:rPr>
          <w:rtl/>
        </w:rPr>
        <w:t>היו"ר</w:t>
      </w:r>
      <w:r>
        <w:rPr>
          <w:rFonts w:hint="cs"/>
          <w:rtl/>
        </w:rPr>
        <w:t xml:space="preserve"> ראובן ריבלין:</w:t>
      </w:r>
    </w:p>
    <w:p w14:paraId="50EFC7D9" w14:textId="77777777" w:rsidR="00000000" w:rsidRDefault="00A03D81">
      <w:pPr>
        <w:pStyle w:val="a0"/>
        <w:rPr>
          <w:rFonts w:hint="cs"/>
          <w:rtl/>
        </w:rPr>
      </w:pPr>
    </w:p>
    <w:p w14:paraId="19D2B510" w14:textId="77777777" w:rsidR="00000000" w:rsidRDefault="00A03D81">
      <w:pPr>
        <w:pStyle w:val="a0"/>
        <w:rPr>
          <w:rFonts w:hint="cs"/>
          <w:rtl/>
        </w:rPr>
      </w:pPr>
      <w:r>
        <w:rPr>
          <w:rFonts w:hint="cs"/>
          <w:rtl/>
        </w:rPr>
        <w:t>לא, לא אקרא לס</w:t>
      </w:r>
      <w:r>
        <w:rPr>
          <w:rFonts w:hint="cs"/>
          <w:rtl/>
        </w:rPr>
        <w:t>דר, חלילה. כבוד ראש הממשלה, בבקשה.</w:t>
      </w:r>
    </w:p>
    <w:p w14:paraId="4378E980" w14:textId="77777777" w:rsidR="00000000" w:rsidRDefault="00A03D81">
      <w:pPr>
        <w:pStyle w:val="a0"/>
        <w:rPr>
          <w:rFonts w:hint="cs"/>
          <w:rtl/>
        </w:rPr>
      </w:pPr>
    </w:p>
    <w:p w14:paraId="10A2A04E" w14:textId="77777777" w:rsidR="00000000" w:rsidRDefault="00A03D81">
      <w:pPr>
        <w:pStyle w:val="af0"/>
        <w:rPr>
          <w:rtl/>
        </w:rPr>
      </w:pPr>
      <w:r>
        <w:rPr>
          <w:rFonts w:hint="eastAsia"/>
          <w:rtl/>
        </w:rPr>
        <w:t>מאיר</w:t>
      </w:r>
      <w:r>
        <w:rPr>
          <w:rtl/>
        </w:rPr>
        <w:t xml:space="preserve"> פרוש (יהדות התורה):</w:t>
      </w:r>
    </w:p>
    <w:p w14:paraId="49EC8AC8" w14:textId="77777777" w:rsidR="00000000" w:rsidRDefault="00A03D81">
      <w:pPr>
        <w:pStyle w:val="a0"/>
        <w:rPr>
          <w:rFonts w:hint="cs"/>
          <w:rtl/>
        </w:rPr>
      </w:pPr>
    </w:p>
    <w:p w14:paraId="1294E836" w14:textId="77777777" w:rsidR="00000000" w:rsidRDefault="00A03D81">
      <w:pPr>
        <w:pStyle w:val="a0"/>
        <w:rPr>
          <w:rFonts w:hint="cs"/>
          <w:rtl/>
        </w:rPr>
      </w:pPr>
      <w:r>
        <w:rPr>
          <w:rFonts w:hint="cs"/>
          <w:rtl/>
        </w:rPr>
        <w:t>ראש הממשלה - - -</w:t>
      </w:r>
    </w:p>
    <w:p w14:paraId="759D1304" w14:textId="77777777" w:rsidR="00000000" w:rsidRDefault="00A03D81">
      <w:pPr>
        <w:pStyle w:val="a0"/>
        <w:rPr>
          <w:rFonts w:hint="cs"/>
          <w:rtl/>
        </w:rPr>
      </w:pPr>
    </w:p>
    <w:p w14:paraId="25EF7186" w14:textId="77777777" w:rsidR="00000000" w:rsidRDefault="00A03D81">
      <w:pPr>
        <w:pStyle w:val="af1"/>
        <w:rPr>
          <w:rFonts w:hint="cs"/>
          <w:rtl/>
        </w:rPr>
      </w:pPr>
      <w:r>
        <w:rPr>
          <w:rtl/>
        </w:rPr>
        <w:t>היו"ר</w:t>
      </w:r>
      <w:r>
        <w:rPr>
          <w:rFonts w:hint="cs"/>
          <w:rtl/>
        </w:rPr>
        <w:t xml:space="preserve"> ראובן ריבלין:</w:t>
      </w:r>
    </w:p>
    <w:p w14:paraId="6DE2D8E6" w14:textId="77777777" w:rsidR="00000000" w:rsidRDefault="00A03D81">
      <w:pPr>
        <w:pStyle w:val="a0"/>
        <w:rPr>
          <w:rFonts w:hint="cs"/>
          <w:rtl/>
        </w:rPr>
      </w:pPr>
    </w:p>
    <w:p w14:paraId="32A7EABD" w14:textId="77777777" w:rsidR="00000000" w:rsidRDefault="00A03D81">
      <w:pPr>
        <w:pStyle w:val="a0"/>
        <w:rPr>
          <w:rFonts w:hint="cs"/>
          <w:rtl/>
        </w:rPr>
      </w:pPr>
      <w:r>
        <w:rPr>
          <w:rFonts w:hint="cs"/>
          <w:rtl/>
        </w:rPr>
        <w:t xml:space="preserve">חבר הכנסת פרוש, אני קורא אותך לסדר פעם ראשונה. </w:t>
      </w:r>
    </w:p>
    <w:p w14:paraId="6EE51FD0" w14:textId="77777777" w:rsidR="00000000" w:rsidRDefault="00A03D81">
      <w:pPr>
        <w:pStyle w:val="a0"/>
        <w:rPr>
          <w:rFonts w:hint="cs"/>
          <w:rtl/>
        </w:rPr>
      </w:pPr>
    </w:p>
    <w:p w14:paraId="67024F85" w14:textId="77777777" w:rsidR="00000000" w:rsidRDefault="00A03D81">
      <w:pPr>
        <w:pStyle w:val="-"/>
        <w:rPr>
          <w:rtl/>
        </w:rPr>
      </w:pPr>
      <w:bookmarkStart w:id="314" w:name="FS000000482T16_02_2004_20_33_24C"/>
      <w:bookmarkEnd w:id="314"/>
      <w:r>
        <w:rPr>
          <w:rtl/>
        </w:rPr>
        <w:t>ראש הממשלה אריאל שרון:</w:t>
      </w:r>
    </w:p>
    <w:p w14:paraId="5EB17CF4" w14:textId="77777777" w:rsidR="00000000" w:rsidRDefault="00A03D81">
      <w:pPr>
        <w:pStyle w:val="a0"/>
        <w:rPr>
          <w:rtl/>
        </w:rPr>
      </w:pPr>
    </w:p>
    <w:p w14:paraId="5A137C19" w14:textId="77777777" w:rsidR="00000000" w:rsidRDefault="00A03D81">
      <w:pPr>
        <w:pStyle w:val="a0"/>
        <w:rPr>
          <w:rFonts w:hint="cs"/>
          <w:rtl/>
        </w:rPr>
      </w:pPr>
      <w:r>
        <w:rPr>
          <w:rFonts w:hint="cs"/>
          <w:rtl/>
        </w:rPr>
        <w:t>אני מאמין, על בסיס התוכניות שאנו מקדמים עם הסוכנות היהודית ועם הקהילות ברחבי העולם</w:t>
      </w:r>
      <w:r>
        <w:rPr>
          <w:rFonts w:hint="cs"/>
          <w:rtl/>
        </w:rPr>
        <w:t>, שעד 2008 נגיע למצב שבו לפחות 20,000 צעירים יהודים, שהם כחמישית מכלל כל שנתון יהודי בעולם, יבואו לישראל לחיות פה שנה. למצב כזה תהיה השפעה עצומה על חיזוק זהותם היהודית של הצעירים בתפוצות. זה אינו חלום - או אולי יותר נכון, זה חלום, אבל יש בידנו להגשימו.</w:t>
      </w:r>
    </w:p>
    <w:p w14:paraId="388CB4A8" w14:textId="77777777" w:rsidR="00000000" w:rsidRDefault="00A03D81">
      <w:pPr>
        <w:pStyle w:val="a0"/>
        <w:rPr>
          <w:rFonts w:hint="cs"/>
          <w:rtl/>
        </w:rPr>
      </w:pPr>
    </w:p>
    <w:p w14:paraId="08FB6840" w14:textId="77777777" w:rsidR="00000000" w:rsidRDefault="00A03D81">
      <w:pPr>
        <w:pStyle w:val="af0"/>
        <w:rPr>
          <w:rtl/>
        </w:rPr>
      </w:pPr>
      <w:r>
        <w:rPr>
          <w:rFonts w:hint="eastAsia"/>
          <w:rtl/>
        </w:rPr>
        <w:t>נס</w:t>
      </w:r>
      <w:r>
        <w:rPr>
          <w:rFonts w:hint="eastAsia"/>
          <w:rtl/>
        </w:rPr>
        <w:t>ים</w:t>
      </w:r>
      <w:r>
        <w:rPr>
          <w:rtl/>
        </w:rPr>
        <w:t xml:space="preserve"> זאב (ש"ס):</w:t>
      </w:r>
    </w:p>
    <w:p w14:paraId="2FDB2336" w14:textId="77777777" w:rsidR="00000000" w:rsidRDefault="00A03D81">
      <w:pPr>
        <w:pStyle w:val="a0"/>
        <w:rPr>
          <w:rFonts w:hint="cs"/>
          <w:rtl/>
        </w:rPr>
      </w:pPr>
    </w:p>
    <w:p w14:paraId="04E29ECB" w14:textId="77777777" w:rsidR="00000000" w:rsidRDefault="00A03D81">
      <w:pPr>
        <w:pStyle w:val="a0"/>
        <w:rPr>
          <w:rFonts w:hint="cs"/>
          <w:rtl/>
        </w:rPr>
      </w:pPr>
      <w:r>
        <w:rPr>
          <w:rFonts w:hint="cs"/>
          <w:rtl/>
        </w:rPr>
        <w:t>למה לא מעודדים את הילודה?</w:t>
      </w:r>
    </w:p>
    <w:p w14:paraId="04F292DD" w14:textId="77777777" w:rsidR="00000000" w:rsidRDefault="00A03D81">
      <w:pPr>
        <w:pStyle w:val="a0"/>
        <w:rPr>
          <w:rFonts w:hint="cs"/>
          <w:rtl/>
        </w:rPr>
      </w:pPr>
    </w:p>
    <w:p w14:paraId="68F8D5D7" w14:textId="77777777" w:rsidR="00000000" w:rsidRDefault="00A03D81">
      <w:pPr>
        <w:pStyle w:val="af1"/>
        <w:rPr>
          <w:rFonts w:hint="cs"/>
          <w:rtl/>
        </w:rPr>
      </w:pPr>
      <w:r>
        <w:rPr>
          <w:rtl/>
        </w:rPr>
        <w:t>היו"ר</w:t>
      </w:r>
      <w:r>
        <w:rPr>
          <w:rFonts w:hint="cs"/>
          <w:rtl/>
        </w:rPr>
        <w:t xml:space="preserve"> ראובן ריבלין:</w:t>
      </w:r>
    </w:p>
    <w:p w14:paraId="2D3083BB" w14:textId="77777777" w:rsidR="00000000" w:rsidRDefault="00A03D81">
      <w:pPr>
        <w:pStyle w:val="a0"/>
        <w:rPr>
          <w:rFonts w:hint="cs"/>
          <w:rtl/>
        </w:rPr>
      </w:pPr>
    </w:p>
    <w:p w14:paraId="393A629E" w14:textId="77777777" w:rsidR="00000000" w:rsidRDefault="00A03D81">
      <w:pPr>
        <w:pStyle w:val="a0"/>
        <w:rPr>
          <w:rFonts w:hint="cs"/>
          <w:rtl/>
        </w:rPr>
      </w:pPr>
      <w:r>
        <w:rPr>
          <w:rFonts w:hint="cs"/>
          <w:rtl/>
        </w:rPr>
        <w:t>חבר הכנסת נסים זאב, אני קורא אותך לסדר.</w:t>
      </w:r>
    </w:p>
    <w:p w14:paraId="0FE61E65" w14:textId="77777777" w:rsidR="00000000" w:rsidRDefault="00A03D81">
      <w:pPr>
        <w:pStyle w:val="a0"/>
        <w:rPr>
          <w:rFonts w:hint="cs"/>
          <w:rtl/>
        </w:rPr>
      </w:pPr>
    </w:p>
    <w:p w14:paraId="0A28B7C0" w14:textId="77777777" w:rsidR="00000000" w:rsidRDefault="00A03D81">
      <w:pPr>
        <w:pStyle w:val="af0"/>
        <w:rPr>
          <w:rtl/>
        </w:rPr>
      </w:pPr>
      <w:r>
        <w:rPr>
          <w:rFonts w:hint="eastAsia"/>
          <w:rtl/>
        </w:rPr>
        <w:t>נסים</w:t>
      </w:r>
      <w:r>
        <w:rPr>
          <w:rtl/>
        </w:rPr>
        <w:t xml:space="preserve"> זאב (ש"ס):</w:t>
      </w:r>
    </w:p>
    <w:p w14:paraId="571DF6EC" w14:textId="77777777" w:rsidR="00000000" w:rsidRDefault="00A03D81">
      <w:pPr>
        <w:pStyle w:val="a0"/>
        <w:rPr>
          <w:rFonts w:hint="cs"/>
          <w:rtl/>
        </w:rPr>
      </w:pPr>
    </w:p>
    <w:p w14:paraId="3396A216" w14:textId="77777777" w:rsidR="00000000" w:rsidRDefault="00A03D81">
      <w:pPr>
        <w:pStyle w:val="a0"/>
        <w:rPr>
          <w:rFonts w:hint="cs"/>
          <w:rtl/>
        </w:rPr>
      </w:pPr>
      <w:r>
        <w:rPr>
          <w:rFonts w:hint="cs"/>
          <w:rtl/>
        </w:rPr>
        <w:t>- - -</w:t>
      </w:r>
    </w:p>
    <w:p w14:paraId="34D5047A" w14:textId="77777777" w:rsidR="00000000" w:rsidRDefault="00A03D81">
      <w:pPr>
        <w:pStyle w:val="a0"/>
        <w:rPr>
          <w:rFonts w:hint="cs"/>
          <w:rtl/>
        </w:rPr>
      </w:pPr>
    </w:p>
    <w:p w14:paraId="6B199808" w14:textId="77777777" w:rsidR="00000000" w:rsidRDefault="00A03D81">
      <w:pPr>
        <w:pStyle w:val="af1"/>
        <w:rPr>
          <w:rFonts w:hint="cs"/>
          <w:rtl/>
        </w:rPr>
      </w:pPr>
      <w:r>
        <w:rPr>
          <w:rtl/>
        </w:rPr>
        <w:t>היו"ר</w:t>
      </w:r>
      <w:r>
        <w:rPr>
          <w:rFonts w:hint="cs"/>
          <w:rtl/>
        </w:rPr>
        <w:t xml:space="preserve"> ראובן ריבלין:</w:t>
      </w:r>
    </w:p>
    <w:p w14:paraId="4FEA5155" w14:textId="77777777" w:rsidR="00000000" w:rsidRDefault="00A03D81">
      <w:pPr>
        <w:pStyle w:val="a0"/>
        <w:rPr>
          <w:rFonts w:hint="cs"/>
          <w:rtl/>
        </w:rPr>
      </w:pPr>
    </w:p>
    <w:p w14:paraId="6B3F0F68" w14:textId="77777777" w:rsidR="00000000" w:rsidRDefault="00A03D81">
      <w:pPr>
        <w:pStyle w:val="a0"/>
        <w:rPr>
          <w:rFonts w:hint="cs"/>
          <w:rtl/>
        </w:rPr>
      </w:pPr>
      <w:r>
        <w:rPr>
          <w:rFonts w:hint="cs"/>
          <w:rtl/>
        </w:rPr>
        <w:t xml:space="preserve">חבר הכנסת נסים זאב, אני קורא אותך לסדר פעם שנייה. </w:t>
      </w:r>
    </w:p>
    <w:p w14:paraId="6D3EE757" w14:textId="77777777" w:rsidR="00000000" w:rsidRDefault="00A03D81">
      <w:pPr>
        <w:pStyle w:val="a0"/>
        <w:rPr>
          <w:rFonts w:hint="cs"/>
          <w:rtl/>
        </w:rPr>
      </w:pPr>
    </w:p>
    <w:p w14:paraId="213DD770" w14:textId="77777777" w:rsidR="00000000" w:rsidRDefault="00A03D81">
      <w:pPr>
        <w:pStyle w:val="af0"/>
        <w:rPr>
          <w:rtl/>
        </w:rPr>
      </w:pPr>
      <w:r>
        <w:rPr>
          <w:rFonts w:hint="eastAsia"/>
          <w:rtl/>
        </w:rPr>
        <w:t>נסים</w:t>
      </w:r>
      <w:r>
        <w:rPr>
          <w:rtl/>
        </w:rPr>
        <w:t xml:space="preserve"> זאב (ש"ס):</w:t>
      </w:r>
    </w:p>
    <w:p w14:paraId="5C7EADA4" w14:textId="77777777" w:rsidR="00000000" w:rsidRDefault="00A03D81">
      <w:pPr>
        <w:pStyle w:val="a0"/>
        <w:rPr>
          <w:rFonts w:hint="cs"/>
          <w:rtl/>
        </w:rPr>
      </w:pPr>
    </w:p>
    <w:p w14:paraId="02D85123" w14:textId="77777777" w:rsidR="00000000" w:rsidRDefault="00A03D81">
      <w:pPr>
        <w:pStyle w:val="a0"/>
        <w:rPr>
          <w:rFonts w:hint="cs"/>
          <w:rtl/>
        </w:rPr>
      </w:pPr>
      <w:r>
        <w:rPr>
          <w:rFonts w:hint="cs"/>
          <w:rtl/>
        </w:rPr>
        <w:t>שאלתי רק שאלה.</w:t>
      </w:r>
    </w:p>
    <w:p w14:paraId="3FAD560D" w14:textId="77777777" w:rsidR="00000000" w:rsidRDefault="00A03D81">
      <w:pPr>
        <w:pStyle w:val="a0"/>
        <w:rPr>
          <w:rFonts w:hint="cs"/>
          <w:rtl/>
        </w:rPr>
      </w:pPr>
    </w:p>
    <w:p w14:paraId="77CAFC40" w14:textId="77777777" w:rsidR="00000000" w:rsidRDefault="00A03D81">
      <w:pPr>
        <w:pStyle w:val="af1"/>
        <w:rPr>
          <w:rFonts w:hint="cs"/>
          <w:rtl/>
        </w:rPr>
      </w:pPr>
      <w:r>
        <w:rPr>
          <w:rtl/>
        </w:rPr>
        <w:t>היו"ר</w:t>
      </w:r>
      <w:r>
        <w:rPr>
          <w:rFonts w:hint="cs"/>
          <w:rtl/>
        </w:rPr>
        <w:t xml:space="preserve"> ראובן ריבלין:</w:t>
      </w:r>
    </w:p>
    <w:p w14:paraId="413C17B0" w14:textId="77777777" w:rsidR="00000000" w:rsidRDefault="00A03D81">
      <w:pPr>
        <w:pStyle w:val="a0"/>
        <w:rPr>
          <w:rFonts w:hint="cs"/>
          <w:rtl/>
        </w:rPr>
      </w:pPr>
    </w:p>
    <w:p w14:paraId="39659F44" w14:textId="77777777" w:rsidR="00000000" w:rsidRDefault="00A03D81">
      <w:pPr>
        <w:pStyle w:val="a0"/>
        <w:rPr>
          <w:rFonts w:hint="cs"/>
          <w:rtl/>
        </w:rPr>
      </w:pPr>
      <w:r>
        <w:rPr>
          <w:rFonts w:hint="cs"/>
          <w:rtl/>
        </w:rPr>
        <w:t>ח</w:t>
      </w:r>
      <w:r>
        <w:rPr>
          <w:rFonts w:hint="cs"/>
          <w:rtl/>
        </w:rPr>
        <w:t xml:space="preserve">בר הכנסת נסים זאב, פעם שלישית. להוציא אותו. </w:t>
      </w:r>
    </w:p>
    <w:p w14:paraId="0A9BD5DD" w14:textId="77777777" w:rsidR="00000000" w:rsidRDefault="00A03D81">
      <w:pPr>
        <w:pStyle w:val="a0"/>
        <w:rPr>
          <w:rFonts w:hint="cs"/>
          <w:rtl/>
        </w:rPr>
      </w:pPr>
    </w:p>
    <w:p w14:paraId="176830D1" w14:textId="77777777" w:rsidR="00000000" w:rsidRDefault="00A03D81">
      <w:pPr>
        <w:pStyle w:val="af0"/>
        <w:rPr>
          <w:rtl/>
        </w:rPr>
      </w:pPr>
      <w:r>
        <w:rPr>
          <w:rFonts w:hint="eastAsia"/>
          <w:rtl/>
        </w:rPr>
        <w:t>נסים</w:t>
      </w:r>
      <w:r>
        <w:rPr>
          <w:rtl/>
        </w:rPr>
        <w:t xml:space="preserve"> זאב (ש"ס):</w:t>
      </w:r>
    </w:p>
    <w:p w14:paraId="132577E1" w14:textId="77777777" w:rsidR="00000000" w:rsidRDefault="00A03D81">
      <w:pPr>
        <w:pStyle w:val="a0"/>
        <w:rPr>
          <w:rFonts w:hint="cs"/>
          <w:rtl/>
        </w:rPr>
      </w:pPr>
    </w:p>
    <w:p w14:paraId="1F749DD3" w14:textId="77777777" w:rsidR="00000000" w:rsidRDefault="00A03D81">
      <w:pPr>
        <w:pStyle w:val="a0"/>
        <w:rPr>
          <w:rFonts w:hint="cs"/>
          <w:rtl/>
        </w:rPr>
      </w:pPr>
      <w:r>
        <w:rPr>
          <w:rFonts w:hint="cs"/>
          <w:rtl/>
        </w:rPr>
        <w:t>שאלתי רק שאלה - - -</w:t>
      </w:r>
    </w:p>
    <w:p w14:paraId="57D76C23" w14:textId="77777777" w:rsidR="00000000" w:rsidRDefault="00A03D81">
      <w:pPr>
        <w:pStyle w:val="a0"/>
        <w:rPr>
          <w:rFonts w:hint="cs"/>
          <w:rtl/>
        </w:rPr>
      </w:pPr>
    </w:p>
    <w:p w14:paraId="7E5C554D" w14:textId="77777777" w:rsidR="00000000" w:rsidRDefault="00A03D81">
      <w:pPr>
        <w:pStyle w:val="af1"/>
        <w:rPr>
          <w:rFonts w:hint="cs"/>
          <w:rtl/>
        </w:rPr>
      </w:pPr>
      <w:r>
        <w:rPr>
          <w:rtl/>
        </w:rPr>
        <w:t>היו"ר</w:t>
      </w:r>
      <w:r>
        <w:rPr>
          <w:rFonts w:hint="cs"/>
          <w:rtl/>
        </w:rPr>
        <w:t xml:space="preserve"> ראובן ריבלין:</w:t>
      </w:r>
    </w:p>
    <w:p w14:paraId="37415BF7" w14:textId="77777777" w:rsidR="00000000" w:rsidRDefault="00A03D81">
      <w:pPr>
        <w:pStyle w:val="a0"/>
        <w:rPr>
          <w:rFonts w:hint="cs"/>
          <w:rtl/>
        </w:rPr>
      </w:pPr>
    </w:p>
    <w:p w14:paraId="6171E945" w14:textId="77777777" w:rsidR="00000000" w:rsidRDefault="00A03D81">
      <w:pPr>
        <w:pStyle w:val="a0"/>
        <w:rPr>
          <w:rFonts w:hint="cs"/>
          <w:rtl/>
        </w:rPr>
      </w:pPr>
      <w:r>
        <w:rPr>
          <w:rFonts w:hint="cs"/>
          <w:rtl/>
        </w:rPr>
        <w:t>לא, לא. להוציא אותו, בבקשה. להוציא אותו. חבר הכנסת נסים זאב, שלוש דקות בחוץ. חבר הכנסת נסים זאב, ארבע דקות בחוץ. אדוני מחליט להפריע כשהוא יודע שאני אוצ</w:t>
      </w:r>
      <w:r>
        <w:rPr>
          <w:rFonts w:hint="cs"/>
          <w:rtl/>
        </w:rPr>
        <w:t>יא אותו.</w:t>
      </w:r>
    </w:p>
    <w:p w14:paraId="6A0EF466" w14:textId="77777777" w:rsidR="00000000" w:rsidRDefault="00A03D81">
      <w:pPr>
        <w:pStyle w:val="a0"/>
        <w:rPr>
          <w:rFonts w:hint="cs"/>
          <w:rtl/>
        </w:rPr>
      </w:pPr>
    </w:p>
    <w:p w14:paraId="5AC2E251" w14:textId="77777777" w:rsidR="00000000" w:rsidRDefault="00A03D81">
      <w:pPr>
        <w:pStyle w:val="af0"/>
        <w:rPr>
          <w:rtl/>
        </w:rPr>
      </w:pPr>
      <w:r>
        <w:rPr>
          <w:rFonts w:hint="eastAsia"/>
          <w:rtl/>
        </w:rPr>
        <w:t>נסים</w:t>
      </w:r>
      <w:r>
        <w:rPr>
          <w:rtl/>
        </w:rPr>
        <w:t xml:space="preserve"> זאב (ש"ס):</w:t>
      </w:r>
    </w:p>
    <w:p w14:paraId="01712189" w14:textId="77777777" w:rsidR="00000000" w:rsidRDefault="00A03D81">
      <w:pPr>
        <w:pStyle w:val="a0"/>
        <w:rPr>
          <w:rFonts w:hint="cs"/>
          <w:rtl/>
        </w:rPr>
      </w:pPr>
    </w:p>
    <w:p w14:paraId="6C202BA8" w14:textId="77777777" w:rsidR="00000000" w:rsidRDefault="00A03D81">
      <w:pPr>
        <w:pStyle w:val="a0"/>
        <w:rPr>
          <w:rFonts w:hint="cs"/>
          <w:rtl/>
        </w:rPr>
      </w:pPr>
      <w:r>
        <w:rPr>
          <w:rFonts w:hint="cs"/>
          <w:rtl/>
        </w:rPr>
        <w:t xml:space="preserve">אתה מתייחס אלי באופן שונה ובוטה. </w:t>
      </w:r>
    </w:p>
    <w:p w14:paraId="2937B04A" w14:textId="77777777" w:rsidR="00000000" w:rsidRDefault="00A03D81">
      <w:pPr>
        <w:pStyle w:val="a0"/>
        <w:rPr>
          <w:rFonts w:hint="cs"/>
          <w:rtl/>
        </w:rPr>
      </w:pPr>
    </w:p>
    <w:p w14:paraId="5872C73F" w14:textId="77777777" w:rsidR="00000000" w:rsidRDefault="00A03D81">
      <w:pPr>
        <w:pStyle w:val="af1"/>
        <w:rPr>
          <w:rFonts w:hint="cs"/>
          <w:rtl/>
        </w:rPr>
      </w:pPr>
      <w:r>
        <w:rPr>
          <w:rtl/>
        </w:rPr>
        <w:t>היו"ר</w:t>
      </w:r>
      <w:r>
        <w:rPr>
          <w:rFonts w:hint="cs"/>
          <w:rtl/>
        </w:rPr>
        <w:t xml:space="preserve"> ראובן ריבלין:</w:t>
      </w:r>
    </w:p>
    <w:p w14:paraId="465296D9" w14:textId="77777777" w:rsidR="00000000" w:rsidRDefault="00A03D81">
      <w:pPr>
        <w:pStyle w:val="a0"/>
        <w:rPr>
          <w:rFonts w:hint="cs"/>
          <w:rtl/>
        </w:rPr>
      </w:pPr>
    </w:p>
    <w:p w14:paraId="6971F04D" w14:textId="77777777" w:rsidR="00000000" w:rsidRDefault="00A03D81">
      <w:pPr>
        <w:pStyle w:val="a0"/>
        <w:rPr>
          <w:rFonts w:hint="cs"/>
          <w:rtl/>
        </w:rPr>
      </w:pPr>
      <w:r>
        <w:rPr>
          <w:rFonts w:hint="cs"/>
          <w:rtl/>
        </w:rPr>
        <w:t xml:space="preserve">הרבה יותר חברותי מאשר לאחרים. בדיוק כשאני אומר שאני אוציא, אתה מתחיל לצעוק. מה אני אעשה? כאילו אתה מבקש ממני. רבותי חברי הכנסת, כך יהיה הלאה. </w:t>
      </w:r>
    </w:p>
    <w:p w14:paraId="531CA246" w14:textId="77777777" w:rsidR="00000000" w:rsidRDefault="00A03D81">
      <w:pPr>
        <w:pStyle w:val="a0"/>
        <w:rPr>
          <w:rFonts w:hint="cs"/>
          <w:rtl/>
        </w:rPr>
      </w:pPr>
    </w:p>
    <w:p w14:paraId="0C8A2B47" w14:textId="77777777" w:rsidR="00000000" w:rsidRDefault="00A03D81">
      <w:pPr>
        <w:pStyle w:val="a0"/>
        <w:rPr>
          <w:rFonts w:hint="cs"/>
          <w:rtl/>
        </w:rPr>
      </w:pPr>
      <w:r>
        <w:rPr>
          <w:rFonts w:hint="cs"/>
          <w:rtl/>
        </w:rPr>
        <w:tab/>
      </w:r>
      <w:r>
        <w:rPr>
          <w:rFonts w:hint="cs"/>
          <w:rtl/>
        </w:rPr>
        <w:tab/>
      </w:r>
      <w:r>
        <w:rPr>
          <w:rFonts w:hint="cs"/>
          <w:rtl/>
        </w:rPr>
        <w:tab/>
        <w:t>(חבר הכנסת נסים זאב יוצא מ</w:t>
      </w:r>
      <w:r>
        <w:rPr>
          <w:rFonts w:hint="cs"/>
          <w:rtl/>
        </w:rPr>
        <w:t>אולם המליאה.)</w:t>
      </w:r>
      <w:r>
        <w:rPr>
          <w:rFonts w:hint="cs"/>
          <w:rtl/>
        </w:rPr>
        <w:tab/>
      </w:r>
    </w:p>
    <w:p w14:paraId="2BAB0016" w14:textId="77777777" w:rsidR="00000000" w:rsidRDefault="00A03D81">
      <w:pPr>
        <w:pStyle w:val="a0"/>
        <w:rPr>
          <w:rFonts w:hint="cs"/>
          <w:rtl/>
        </w:rPr>
      </w:pPr>
    </w:p>
    <w:p w14:paraId="5A2F15CC" w14:textId="77777777" w:rsidR="00000000" w:rsidRDefault="00A03D81">
      <w:pPr>
        <w:pStyle w:val="af1"/>
        <w:rPr>
          <w:rFonts w:hint="cs"/>
          <w:rtl/>
        </w:rPr>
      </w:pPr>
      <w:r>
        <w:rPr>
          <w:rtl/>
        </w:rPr>
        <w:t>היו"ר</w:t>
      </w:r>
      <w:r>
        <w:rPr>
          <w:rFonts w:hint="cs"/>
          <w:rtl/>
        </w:rPr>
        <w:t xml:space="preserve"> ראובן ריבלין:</w:t>
      </w:r>
    </w:p>
    <w:p w14:paraId="5B6409BA" w14:textId="77777777" w:rsidR="00000000" w:rsidRDefault="00A03D81">
      <w:pPr>
        <w:pStyle w:val="a0"/>
        <w:rPr>
          <w:rFonts w:hint="cs"/>
          <w:rtl/>
        </w:rPr>
      </w:pPr>
    </w:p>
    <w:p w14:paraId="27D5FD83" w14:textId="77777777" w:rsidR="00000000" w:rsidRDefault="00A03D81">
      <w:pPr>
        <w:pStyle w:val="a0"/>
        <w:rPr>
          <w:rFonts w:hint="cs"/>
          <w:rtl/>
        </w:rPr>
      </w:pPr>
      <w:r>
        <w:rPr>
          <w:rFonts w:hint="cs"/>
          <w:rtl/>
        </w:rPr>
        <w:t>אדוני, בבקשה.</w:t>
      </w:r>
    </w:p>
    <w:p w14:paraId="576B555E" w14:textId="77777777" w:rsidR="00000000" w:rsidRDefault="00A03D81">
      <w:pPr>
        <w:pStyle w:val="a0"/>
        <w:ind w:firstLine="0"/>
        <w:rPr>
          <w:rFonts w:hint="cs"/>
          <w:rtl/>
        </w:rPr>
      </w:pPr>
    </w:p>
    <w:p w14:paraId="4BB6DBA0" w14:textId="77777777" w:rsidR="00000000" w:rsidRDefault="00A03D81">
      <w:pPr>
        <w:pStyle w:val="-"/>
        <w:rPr>
          <w:rtl/>
        </w:rPr>
      </w:pPr>
      <w:bookmarkStart w:id="315" w:name="FS000000482T16_02_2004_20_38_41C"/>
      <w:bookmarkEnd w:id="315"/>
      <w:r>
        <w:rPr>
          <w:rtl/>
        </w:rPr>
        <w:t>ראש הממשלה אריאל שרון:</w:t>
      </w:r>
    </w:p>
    <w:p w14:paraId="41147938" w14:textId="77777777" w:rsidR="00000000" w:rsidRDefault="00A03D81">
      <w:pPr>
        <w:pStyle w:val="a0"/>
        <w:rPr>
          <w:rtl/>
        </w:rPr>
      </w:pPr>
    </w:p>
    <w:p w14:paraId="497B28FE" w14:textId="77777777" w:rsidR="00000000" w:rsidRDefault="00A03D81">
      <w:pPr>
        <w:pStyle w:val="a0"/>
        <w:rPr>
          <w:rFonts w:hint="cs"/>
          <w:rtl/>
        </w:rPr>
      </w:pPr>
      <w:r>
        <w:rPr>
          <w:rFonts w:hint="cs"/>
          <w:rtl/>
        </w:rPr>
        <w:t>חברי הכנסת, אני מודה שהייתי שמח להמשיך לדבר על הנושאים הללו עוד ועוד. מכיוון שנראה לי שהאופוזיציה התאהבה בשיטת הדיון הזאת, אני בטוח שעוד תספקו לי נושאים רבים שאוכל לנצל אותם ולדווח</w:t>
      </w:r>
      <w:r>
        <w:rPr>
          <w:rFonts w:hint="cs"/>
          <w:rtl/>
        </w:rPr>
        <w:t xml:space="preserve"> לחברי הכנסת על ההתקדמות בפעולות הממשלה בנושאים אלו. </w:t>
      </w:r>
    </w:p>
    <w:p w14:paraId="14E07556" w14:textId="77777777" w:rsidR="00000000" w:rsidRDefault="00A03D81">
      <w:pPr>
        <w:pStyle w:val="a0"/>
        <w:rPr>
          <w:rFonts w:hint="cs"/>
          <w:rtl/>
        </w:rPr>
      </w:pPr>
    </w:p>
    <w:p w14:paraId="02022EA6" w14:textId="77777777" w:rsidR="00000000" w:rsidRDefault="00A03D81">
      <w:pPr>
        <w:pStyle w:val="af0"/>
        <w:rPr>
          <w:rtl/>
        </w:rPr>
      </w:pPr>
      <w:r>
        <w:rPr>
          <w:rFonts w:hint="eastAsia"/>
          <w:rtl/>
        </w:rPr>
        <w:t>יצחק</w:t>
      </w:r>
      <w:r>
        <w:rPr>
          <w:rtl/>
        </w:rPr>
        <w:t xml:space="preserve"> כהן (ש"ס):</w:t>
      </w:r>
    </w:p>
    <w:p w14:paraId="28C457F2" w14:textId="77777777" w:rsidR="00000000" w:rsidRDefault="00A03D81">
      <w:pPr>
        <w:pStyle w:val="a0"/>
        <w:rPr>
          <w:rFonts w:hint="cs"/>
          <w:rtl/>
        </w:rPr>
      </w:pPr>
    </w:p>
    <w:p w14:paraId="0F6E96E4" w14:textId="77777777" w:rsidR="00000000" w:rsidRDefault="00A03D81">
      <w:pPr>
        <w:pStyle w:val="a0"/>
        <w:rPr>
          <w:rFonts w:hint="cs"/>
          <w:rtl/>
        </w:rPr>
      </w:pPr>
      <w:r>
        <w:rPr>
          <w:rFonts w:hint="cs"/>
          <w:rtl/>
        </w:rPr>
        <w:t>מה זה מצחיק?</w:t>
      </w:r>
    </w:p>
    <w:p w14:paraId="209F673F" w14:textId="77777777" w:rsidR="00000000" w:rsidRDefault="00A03D81">
      <w:pPr>
        <w:pStyle w:val="a0"/>
        <w:rPr>
          <w:rFonts w:hint="cs"/>
          <w:rtl/>
        </w:rPr>
      </w:pPr>
    </w:p>
    <w:p w14:paraId="1E489B21" w14:textId="77777777" w:rsidR="00000000" w:rsidRDefault="00A03D81">
      <w:pPr>
        <w:pStyle w:val="af1"/>
        <w:rPr>
          <w:rFonts w:hint="cs"/>
          <w:rtl/>
        </w:rPr>
      </w:pPr>
      <w:r>
        <w:rPr>
          <w:rtl/>
        </w:rPr>
        <w:t>היו"ר</w:t>
      </w:r>
      <w:r>
        <w:rPr>
          <w:rFonts w:hint="cs"/>
          <w:rtl/>
        </w:rPr>
        <w:t xml:space="preserve"> ראובן ריבלין:</w:t>
      </w:r>
    </w:p>
    <w:p w14:paraId="62740027" w14:textId="77777777" w:rsidR="00000000" w:rsidRDefault="00A03D81">
      <w:pPr>
        <w:pStyle w:val="a0"/>
        <w:rPr>
          <w:rFonts w:hint="cs"/>
          <w:rtl/>
        </w:rPr>
      </w:pPr>
    </w:p>
    <w:p w14:paraId="1736B6BB" w14:textId="77777777" w:rsidR="00000000" w:rsidRDefault="00A03D81">
      <w:pPr>
        <w:pStyle w:val="a0"/>
        <w:rPr>
          <w:rFonts w:hint="cs"/>
          <w:rtl/>
        </w:rPr>
      </w:pPr>
      <w:r>
        <w:rPr>
          <w:rFonts w:hint="cs"/>
          <w:rtl/>
        </w:rPr>
        <w:t>חבר הכנסת יצחק כהן. חבר הכנסת אפללו.</w:t>
      </w:r>
    </w:p>
    <w:p w14:paraId="290CE041" w14:textId="77777777" w:rsidR="00000000" w:rsidRDefault="00A03D81">
      <w:pPr>
        <w:pStyle w:val="a0"/>
        <w:rPr>
          <w:rFonts w:hint="cs"/>
          <w:rtl/>
        </w:rPr>
      </w:pPr>
    </w:p>
    <w:p w14:paraId="6E03D98E" w14:textId="77777777" w:rsidR="00000000" w:rsidRDefault="00A03D81">
      <w:pPr>
        <w:pStyle w:val="af0"/>
        <w:rPr>
          <w:rtl/>
        </w:rPr>
      </w:pPr>
      <w:r>
        <w:rPr>
          <w:rFonts w:hint="eastAsia"/>
          <w:rtl/>
        </w:rPr>
        <w:t>אבשלום</w:t>
      </w:r>
      <w:r>
        <w:rPr>
          <w:rtl/>
        </w:rPr>
        <w:t xml:space="preserve"> וילן (מרצ):</w:t>
      </w:r>
    </w:p>
    <w:p w14:paraId="24BE026A" w14:textId="77777777" w:rsidR="00000000" w:rsidRDefault="00A03D81">
      <w:pPr>
        <w:pStyle w:val="a0"/>
        <w:rPr>
          <w:rFonts w:hint="cs"/>
          <w:rtl/>
        </w:rPr>
      </w:pPr>
    </w:p>
    <w:p w14:paraId="286F70A7" w14:textId="77777777" w:rsidR="00000000" w:rsidRDefault="00A03D81">
      <w:pPr>
        <w:pStyle w:val="a0"/>
        <w:rPr>
          <w:rFonts w:hint="cs"/>
          <w:rtl/>
        </w:rPr>
      </w:pPr>
      <w:r>
        <w:rPr>
          <w:rFonts w:hint="cs"/>
          <w:rtl/>
        </w:rPr>
        <w:t>מעשים אין,  לפחות - - -</w:t>
      </w:r>
    </w:p>
    <w:p w14:paraId="56418FD5" w14:textId="77777777" w:rsidR="00000000" w:rsidRDefault="00A03D81">
      <w:pPr>
        <w:pStyle w:val="a0"/>
        <w:rPr>
          <w:rFonts w:hint="cs"/>
          <w:rtl/>
        </w:rPr>
      </w:pPr>
    </w:p>
    <w:p w14:paraId="2C37BE10" w14:textId="77777777" w:rsidR="00000000" w:rsidRDefault="00A03D81">
      <w:pPr>
        <w:pStyle w:val="af1"/>
        <w:rPr>
          <w:rFonts w:hint="cs"/>
          <w:rtl/>
        </w:rPr>
      </w:pPr>
      <w:r>
        <w:rPr>
          <w:rtl/>
        </w:rPr>
        <w:t>היו"ר</w:t>
      </w:r>
      <w:r>
        <w:rPr>
          <w:rFonts w:hint="cs"/>
          <w:rtl/>
        </w:rPr>
        <w:t xml:space="preserve"> ראובן ריבלין:</w:t>
      </w:r>
    </w:p>
    <w:p w14:paraId="718343ED" w14:textId="77777777" w:rsidR="00000000" w:rsidRDefault="00A03D81">
      <w:pPr>
        <w:pStyle w:val="a0"/>
        <w:rPr>
          <w:rtl/>
        </w:rPr>
      </w:pPr>
    </w:p>
    <w:p w14:paraId="53D1CC50" w14:textId="77777777" w:rsidR="00000000" w:rsidRDefault="00A03D81">
      <w:pPr>
        <w:pStyle w:val="a0"/>
        <w:rPr>
          <w:rFonts w:hint="cs"/>
          <w:rtl/>
        </w:rPr>
      </w:pPr>
      <w:r>
        <w:rPr>
          <w:rFonts w:hint="cs"/>
          <w:rtl/>
        </w:rPr>
        <w:t>חבר הכנסת וילן, אני קורא אותך לסדר פעם ראשונה</w:t>
      </w:r>
      <w:r>
        <w:rPr>
          <w:rFonts w:hint="cs"/>
          <w:rtl/>
        </w:rPr>
        <w:t>.</w:t>
      </w:r>
    </w:p>
    <w:p w14:paraId="32980496" w14:textId="77777777" w:rsidR="00000000" w:rsidRDefault="00A03D81">
      <w:pPr>
        <w:pStyle w:val="a0"/>
        <w:rPr>
          <w:rFonts w:hint="cs"/>
          <w:rtl/>
        </w:rPr>
      </w:pPr>
    </w:p>
    <w:p w14:paraId="0CF4BB13" w14:textId="77777777" w:rsidR="00000000" w:rsidRDefault="00A03D81">
      <w:pPr>
        <w:pStyle w:val="-"/>
        <w:rPr>
          <w:rtl/>
        </w:rPr>
      </w:pPr>
      <w:bookmarkStart w:id="316" w:name="FS000000482T16_02_2004_20_42_33C"/>
      <w:bookmarkEnd w:id="316"/>
      <w:r>
        <w:rPr>
          <w:rtl/>
        </w:rPr>
        <w:t>ראש הממשלה אריאל שרון:</w:t>
      </w:r>
    </w:p>
    <w:p w14:paraId="23B96D72" w14:textId="77777777" w:rsidR="00000000" w:rsidRDefault="00A03D81">
      <w:pPr>
        <w:pStyle w:val="a0"/>
        <w:rPr>
          <w:rtl/>
        </w:rPr>
      </w:pPr>
    </w:p>
    <w:p w14:paraId="1BA861F8" w14:textId="77777777" w:rsidR="00000000" w:rsidRDefault="00A03D81">
      <w:pPr>
        <w:pStyle w:val="a0"/>
        <w:rPr>
          <w:rFonts w:hint="cs"/>
          <w:rtl/>
        </w:rPr>
      </w:pPr>
      <w:r>
        <w:rPr>
          <w:rFonts w:hint="cs"/>
          <w:rtl/>
        </w:rPr>
        <w:t xml:space="preserve">מכיוון שנושאים אלה חוצים את המחלוקת הבין-מפלגתית השגורה, אני מקווה שתצטרפו אלינו ביישומם. </w:t>
      </w:r>
    </w:p>
    <w:p w14:paraId="25C3195F" w14:textId="77777777" w:rsidR="00000000" w:rsidRDefault="00A03D81">
      <w:pPr>
        <w:pStyle w:val="a0"/>
        <w:rPr>
          <w:rFonts w:hint="cs"/>
          <w:rtl/>
        </w:rPr>
      </w:pPr>
    </w:p>
    <w:p w14:paraId="48B126C8" w14:textId="77777777" w:rsidR="00000000" w:rsidRDefault="00A03D81">
      <w:pPr>
        <w:pStyle w:val="af0"/>
        <w:rPr>
          <w:rtl/>
        </w:rPr>
      </w:pPr>
      <w:r>
        <w:rPr>
          <w:rFonts w:hint="eastAsia"/>
          <w:rtl/>
        </w:rPr>
        <w:t>זהבה</w:t>
      </w:r>
      <w:r>
        <w:rPr>
          <w:rtl/>
        </w:rPr>
        <w:t xml:space="preserve"> גלאון (מרצ):</w:t>
      </w:r>
    </w:p>
    <w:p w14:paraId="4F299541" w14:textId="77777777" w:rsidR="00000000" w:rsidRDefault="00A03D81">
      <w:pPr>
        <w:pStyle w:val="a0"/>
        <w:rPr>
          <w:rFonts w:hint="cs"/>
          <w:rtl/>
        </w:rPr>
      </w:pPr>
    </w:p>
    <w:p w14:paraId="094FCD36" w14:textId="77777777" w:rsidR="00000000" w:rsidRDefault="00A03D81">
      <w:pPr>
        <w:pStyle w:val="a0"/>
        <w:rPr>
          <w:rFonts w:hint="cs"/>
          <w:rtl/>
        </w:rPr>
      </w:pPr>
      <w:r>
        <w:rPr>
          <w:rFonts w:hint="cs"/>
          <w:rtl/>
        </w:rPr>
        <w:t xml:space="preserve">- - - ליושב-ראש הסוכנות - - - </w:t>
      </w:r>
    </w:p>
    <w:p w14:paraId="558047FD" w14:textId="77777777" w:rsidR="00000000" w:rsidRDefault="00A03D81">
      <w:pPr>
        <w:pStyle w:val="a0"/>
        <w:rPr>
          <w:rFonts w:hint="cs"/>
          <w:rtl/>
        </w:rPr>
      </w:pPr>
    </w:p>
    <w:p w14:paraId="355697AB" w14:textId="77777777" w:rsidR="00000000" w:rsidRDefault="00A03D81">
      <w:pPr>
        <w:pStyle w:val="af1"/>
        <w:rPr>
          <w:rFonts w:hint="cs"/>
          <w:rtl/>
        </w:rPr>
      </w:pPr>
      <w:r>
        <w:rPr>
          <w:rtl/>
        </w:rPr>
        <w:t>היו"ר</w:t>
      </w:r>
      <w:r>
        <w:rPr>
          <w:rFonts w:hint="cs"/>
          <w:rtl/>
        </w:rPr>
        <w:t xml:space="preserve"> ראובן ריבלין:</w:t>
      </w:r>
    </w:p>
    <w:p w14:paraId="56053E08" w14:textId="77777777" w:rsidR="00000000" w:rsidRDefault="00A03D81">
      <w:pPr>
        <w:pStyle w:val="a0"/>
        <w:rPr>
          <w:rFonts w:hint="cs"/>
          <w:rtl/>
        </w:rPr>
      </w:pPr>
    </w:p>
    <w:p w14:paraId="22299A9D" w14:textId="77777777" w:rsidR="00000000" w:rsidRDefault="00A03D81">
      <w:pPr>
        <w:pStyle w:val="a0"/>
        <w:rPr>
          <w:rFonts w:hint="cs"/>
          <w:rtl/>
        </w:rPr>
      </w:pPr>
      <w:r>
        <w:rPr>
          <w:rFonts w:hint="cs"/>
          <w:rtl/>
        </w:rPr>
        <w:t>חברת הכנסת זהבה גלאון, אני קורא אותך לסדר פעם ראשונה.</w:t>
      </w:r>
    </w:p>
    <w:p w14:paraId="311D4D7B" w14:textId="77777777" w:rsidR="00000000" w:rsidRDefault="00A03D81">
      <w:pPr>
        <w:pStyle w:val="a0"/>
        <w:rPr>
          <w:rFonts w:hint="cs"/>
          <w:rtl/>
        </w:rPr>
      </w:pPr>
    </w:p>
    <w:p w14:paraId="4C32365C" w14:textId="77777777" w:rsidR="00000000" w:rsidRDefault="00A03D81">
      <w:pPr>
        <w:pStyle w:val="-"/>
        <w:rPr>
          <w:rtl/>
        </w:rPr>
      </w:pPr>
      <w:bookmarkStart w:id="317" w:name="FS000000482T16_02_2004_20_44_47C"/>
      <w:bookmarkEnd w:id="317"/>
      <w:r>
        <w:rPr>
          <w:rtl/>
        </w:rPr>
        <w:t>ראש הממשלה</w:t>
      </w:r>
      <w:r>
        <w:rPr>
          <w:rtl/>
        </w:rPr>
        <w:t xml:space="preserve"> אריאל שרון:</w:t>
      </w:r>
    </w:p>
    <w:p w14:paraId="3D5C369F" w14:textId="77777777" w:rsidR="00000000" w:rsidRDefault="00A03D81">
      <w:pPr>
        <w:pStyle w:val="a0"/>
        <w:rPr>
          <w:rtl/>
        </w:rPr>
      </w:pPr>
    </w:p>
    <w:p w14:paraId="15A84B61" w14:textId="77777777" w:rsidR="00000000" w:rsidRDefault="00A03D81">
      <w:pPr>
        <w:pStyle w:val="a0"/>
        <w:rPr>
          <w:rFonts w:hint="cs"/>
          <w:rtl/>
        </w:rPr>
      </w:pPr>
      <w:r>
        <w:rPr>
          <w:rFonts w:hint="cs"/>
          <w:rtl/>
        </w:rPr>
        <w:t xml:space="preserve">אני מאמין גדול בכוחה של האחדות הלאומית. כבר הוכחנו פעמים רבות שיחד אנו יכולים לעשות דברים גדולים. האחדות הלאומית אינה מתבטאת רק בקואליציה פוליטית, הגם שזו רצויה תמיד. ביטויה האמיתי הוא בבניית הסכמה לאומית רחבה ובהתגייסות משותפת, מעבר לחילוקי </w:t>
      </w:r>
      <w:r>
        <w:rPr>
          <w:rFonts w:hint="cs"/>
          <w:rtl/>
        </w:rPr>
        <w:t>הדעות האישיים והמפלגתיים, למען הכלל, למען החברה, למען עתידה ושגשוגה של מדינת ישראל.</w:t>
      </w:r>
    </w:p>
    <w:p w14:paraId="74608501" w14:textId="77777777" w:rsidR="00000000" w:rsidRDefault="00A03D81">
      <w:pPr>
        <w:pStyle w:val="a0"/>
        <w:rPr>
          <w:rFonts w:hint="cs"/>
          <w:rtl/>
        </w:rPr>
      </w:pPr>
    </w:p>
    <w:p w14:paraId="35DB5D1E" w14:textId="77777777" w:rsidR="00000000" w:rsidRDefault="00A03D81">
      <w:pPr>
        <w:pStyle w:val="a0"/>
        <w:rPr>
          <w:rFonts w:hint="cs"/>
          <w:rtl/>
        </w:rPr>
      </w:pPr>
      <w:r>
        <w:rPr>
          <w:rFonts w:hint="cs"/>
          <w:rtl/>
        </w:rPr>
        <w:t xml:space="preserve">אני קורא לכל באי הבית ולכל אזרחי ישראל להשתתף במאמץ הזה, החשוב כל כך לנו, ובעיקר לבנינו ולנכדינו. </w:t>
      </w:r>
    </w:p>
    <w:p w14:paraId="3B901526" w14:textId="77777777" w:rsidR="00000000" w:rsidRDefault="00A03D81">
      <w:pPr>
        <w:pStyle w:val="a0"/>
        <w:rPr>
          <w:rFonts w:hint="cs"/>
          <w:rtl/>
        </w:rPr>
      </w:pPr>
    </w:p>
    <w:p w14:paraId="21883710" w14:textId="77777777" w:rsidR="00000000" w:rsidRDefault="00A03D81">
      <w:pPr>
        <w:pStyle w:val="af0"/>
        <w:rPr>
          <w:rtl/>
        </w:rPr>
      </w:pPr>
      <w:r>
        <w:rPr>
          <w:rFonts w:hint="eastAsia"/>
          <w:rtl/>
        </w:rPr>
        <w:t>עבד</w:t>
      </w:r>
      <w:r>
        <w:rPr>
          <w:rtl/>
        </w:rPr>
        <w:t>-אלמאלכ דהאמשה (רע"ם):</w:t>
      </w:r>
    </w:p>
    <w:p w14:paraId="01B515A4" w14:textId="77777777" w:rsidR="00000000" w:rsidRDefault="00A03D81">
      <w:pPr>
        <w:pStyle w:val="a0"/>
        <w:rPr>
          <w:rFonts w:hint="cs"/>
          <w:rtl/>
        </w:rPr>
      </w:pPr>
    </w:p>
    <w:p w14:paraId="1B0BEA3B" w14:textId="77777777" w:rsidR="00000000" w:rsidRDefault="00A03D81">
      <w:pPr>
        <w:pStyle w:val="a0"/>
        <w:rPr>
          <w:rFonts w:hint="cs"/>
          <w:rtl/>
        </w:rPr>
      </w:pPr>
      <w:r>
        <w:rPr>
          <w:rFonts w:hint="cs"/>
          <w:rtl/>
        </w:rPr>
        <w:t>מה עשיתם בשנה?</w:t>
      </w:r>
    </w:p>
    <w:p w14:paraId="33258F03" w14:textId="77777777" w:rsidR="00000000" w:rsidRDefault="00A03D81">
      <w:pPr>
        <w:pStyle w:val="a0"/>
        <w:rPr>
          <w:rFonts w:hint="cs"/>
          <w:rtl/>
        </w:rPr>
      </w:pPr>
    </w:p>
    <w:p w14:paraId="42EC2BB3" w14:textId="77777777" w:rsidR="00000000" w:rsidRDefault="00A03D81">
      <w:pPr>
        <w:pStyle w:val="-"/>
        <w:rPr>
          <w:rtl/>
        </w:rPr>
      </w:pPr>
      <w:bookmarkStart w:id="318" w:name="FS000000482T16_02_2004_20_46_41C"/>
      <w:bookmarkEnd w:id="318"/>
      <w:r>
        <w:rPr>
          <w:rtl/>
        </w:rPr>
        <w:t>ראש הממשלה אריאל שרון:</w:t>
      </w:r>
    </w:p>
    <w:p w14:paraId="7955420C" w14:textId="77777777" w:rsidR="00000000" w:rsidRDefault="00A03D81">
      <w:pPr>
        <w:pStyle w:val="a0"/>
        <w:rPr>
          <w:rtl/>
        </w:rPr>
      </w:pPr>
    </w:p>
    <w:p w14:paraId="56D3C643" w14:textId="77777777" w:rsidR="00000000" w:rsidRDefault="00A03D81">
      <w:pPr>
        <w:pStyle w:val="a0"/>
        <w:rPr>
          <w:rFonts w:hint="cs"/>
          <w:rtl/>
        </w:rPr>
      </w:pPr>
      <w:r>
        <w:rPr>
          <w:rFonts w:hint="cs"/>
          <w:rtl/>
        </w:rPr>
        <w:t>תודה</w:t>
      </w:r>
      <w:r>
        <w:rPr>
          <w:rFonts w:hint="cs"/>
          <w:rtl/>
        </w:rPr>
        <w:t xml:space="preserve"> לכם. </w:t>
      </w:r>
    </w:p>
    <w:p w14:paraId="1569D494" w14:textId="77777777" w:rsidR="00000000" w:rsidRDefault="00A03D81">
      <w:pPr>
        <w:pStyle w:val="a0"/>
        <w:rPr>
          <w:rFonts w:hint="cs"/>
          <w:rtl/>
        </w:rPr>
      </w:pPr>
    </w:p>
    <w:p w14:paraId="180CFC3F" w14:textId="77777777" w:rsidR="00000000" w:rsidRDefault="00A03D81">
      <w:pPr>
        <w:pStyle w:val="af0"/>
        <w:rPr>
          <w:rtl/>
        </w:rPr>
      </w:pPr>
      <w:r>
        <w:rPr>
          <w:rFonts w:hint="eastAsia"/>
          <w:rtl/>
        </w:rPr>
        <w:t>אופיר</w:t>
      </w:r>
      <w:r>
        <w:rPr>
          <w:rtl/>
        </w:rPr>
        <w:t xml:space="preserve"> פינס-פז (העבודה-מימד):</w:t>
      </w:r>
    </w:p>
    <w:p w14:paraId="4535C57E" w14:textId="77777777" w:rsidR="00000000" w:rsidRDefault="00A03D81">
      <w:pPr>
        <w:pStyle w:val="a0"/>
        <w:rPr>
          <w:rFonts w:hint="cs"/>
          <w:rtl/>
        </w:rPr>
      </w:pPr>
    </w:p>
    <w:p w14:paraId="3AE64CFD" w14:textId="77777777" w:rsidR="00000000" w:rsidRDefault="00A03D81">
      <w:pPr>
        <w:pStyle w:val="a0"/>
        <w:rPr>
          <w:rFonts w:hint="cs"/>
          <w:rtl/>
        </w:rPr>
      </w:pPr>
      <w:r>
        <w:rPr>
          <w:rFonts w:hint="cs"/>
          <w:rtl/>
        </w:rPr>
        <w:t>זהו?</w:t>
      </w:r>
    </w:p>
    <w:p w14:paraId="30245410" w14:textId="77777777" w:rsidR="00000000" w:rsidRDefault="00A03D81">
      <w:pPr>
        <w:pStyle w:val="a0"/>
        <w:rPr>
          <w:rFonts w:hint="cs"/>
          <w:rtl/>
        </w:rPr>
      </w:pPr>
    </w:p>
    <w:p w14:paraId="7CB9AE98" w14:textId="77777777" w:rsidR="00000000" w:rsidRDefault="00A03D81">
      <w:pPr>
        <w:pStyle w:val="af1"/>
        <w:rPr>
          <w:rFonts w:hint="cs"/>
          <w:rtl/>
        </w:rPr>
      </w:pPr>
      <w:r>
        <w:rPr>
          <w:rtl/>
        </w:rPr>
        <w:t>היו"ר</w:t>
      </w:r>
      <w:r>
        <w:rPr>
          <w:rFonts w:hint="cs"/>
          <w:rtl/>
        </w:rPr>
        <w:t xml:space="preserve"> ראובן ריבלין:</w:t>
      </w:r>
    </w:p>
    <w:p w14:paraId="7A6BF3AD" w14:textId="77777777" w:rsidR="00000000" w:rsidRDefault="00A03D81">
      <w:pPr>
        <w:pStyle w:val="a0"/>
        <w:rPr>
          <w:rFonts w:hint="cs"/>
          <w:rtl/>
        </w:rPr>
      </w:pPr>
    </w:p>
    <w:p w14:paraId="1A703ACC" w14:textId="77777777" w:rsidR="00000000" w:rsidRDefault="00A03D81">
      <w:pPr>
        <w:pStyle w:val="a0"/>
        <w:rPr>
          <w:rFonts w:hint="cs"/>
          <w:rtl/>
        </w:rPr>
      </w:pPr>
      <w:r>
        <w:rPr>
          <w:rFonts w:hint="cs"/>
          <w:rtl/>
        </w:rPr>
        <w:t xml:space="preserve">תודה לראש הממשלה. רבותי חברי הכנסת, לא כתובה מלה אחת בסעיף 42, מלבד מה שכתוב בו. אני מציע לכם להסתכל עליו. </w:t>
      </w:r>
    </w:p>
    <w:p w14:paraId="5E8C5CD4" w14:textId="77777777" w:rsidR="00000000" w:rsidRDefault="00A03D81">
      <w:pPr>
        <w:pStyle w:val="a0"/>
        <w:rPr>
          <w:rFonts w:hint="cs"/>
          <w:rtl/>
        </w:rPr>
      </w:pPr>
    </w:p>
    <w:p w14:paraId="49D21E1C" w14:textId="77777777" w:rsidR="00000000" w:rsidRDefault="00A03D81">
      <w:pPr>
        <w:pStyle w:val="af0"/>
        <w:rPr>
          <w:rtl/>
        </w:rPr>
      </w:pPr>
      <w:r>
        <w:rPr>
          <w:rFonts w:hint="eastAsia"/>
          <w:rtl/>
        </w:rPr>
        <w:t>זהבה</w:t>
      </w:r>
      <w:r>
        <w:rPr>
          <w:rtl/>
        </w:rPr>
        <w:t xml:space="preserve"> גלאון (מרצ):</w:t>
      </w:r>
    </w:p>
    <w:p w14:paraId="1CDA03FF" w14:textId="77777777" w:rsidR="00000000" w:rsidRDefault="00A03D81">
      <w:pPr>
        <w:pStyle w:val="a0"/>
        <w:rPr>
          <w:rFonts w:hint="cs"/>
          <w:rtl/>
        </w:rPr>
      </w:pPr>
    </w:p>
    <w:p w14:paraId="72D80FB8" w14:textId="77777777" w:rsidR="00000000" w:rsidRDefault="00A03D81">
      <w:pPr>
        <w:pStyle w:val="a0"/>
        <w:rPr>
          <w:rFonts w:hint="cs"/>
          <w:rtl/>
        </w:rPr>
      </w:pPr>
      <w:r>
        <w:rPr>
          <w:rFonts w:hint="cs"/>
          <w:rtl/>
        </w:rPr>
        <w:t>- - -</w:t>
      </w:r>
    </w:p>
    <w:p w14:paraId="65E00DFD" w14:textId="77777777" w:rsidR="00000000" w:rsidRDefault="00A03D81">
      <w:pPr>
        <w:pStyle w:val="a0"/>
        <w:rPr>
          <w:rFonts w:hint="cs"/>
          <w:rtl/>
        </w:rPr>
      </w:pPr>
    </w:p>
    <w:p w14:paraId="5F857E65" w14:textId="77777777" w:rsidR="00000000" w:rsidRDefault="00A03D81">
      <w:pPr>
        <w:pStyle w:val="af1"/>
        <w:rPr>
          <w:rFonts w:hint="cs"/>
          <w:rtl/>
        </w:rPr>
      </w:pPr>
      <w:r>
        <w:rPr>
          <w:rtl/>
        </w:rPr>
        <w:t>היו"ר</w:t>
      </w:r>
      <w:r>
        <w:rPr>
          <w:rFonts w:hint="cs"/>
          <w:rtl/>
        </w:rPr>
        <w:t xml:space="preserve"> ראובן ריבלין:</w:t>
      </w:r>
    </w:p>
    <w:p w14:paraId="1F4EE094" w14:textId="77777777" w:rsidR="00000000" w:rsidRDefault="00A03D81">
      <w:pPr>
        <w:pStyle w:val="a0"/>
        <w:rPr>
          <w:rtl/>
        </w:rPr>
      </w:pPr>
    </w:p>
    <w:p w14:paraId="300A5938" w14:textId="77777777" w:rsidR="00000000" w:rsidRDefault="00A03D81">
      <w:pPr>
        <w:pStyle w:val="a0"/>
        <w:rPr>
          <w:rFonts w:hint="cs"/>
          <w:rtl/>
        </w:rPr>
      </w:pPr>
      <w:r>
        <w:rPr>
          <w:rFonts w:hint="cs"/>
          <w:rtl/>
        </w:rPr>
        <w:t>חברת הכנסת גלאון, עכשיו מבטי מופנים</w:t>
      </w:r>
      <w:r>
        <w:rPr>
          <w:rFonts w:hint="cs"/>
          <w:rtl/>
        </w:rPr>
        <w:t xml:space="preserve"> לכאן. </w:t>
      </w:r>
    </w:p>
    <w:p w14:paraId="180D8FD0" w14:textId="77777777" w:rsidR="00000000" w:rsidRDefault="00A03D81">
      <w:pPr>
        <w:pStyle w:val="a0"/>
        <w:rPr>
          <w:rFonts w:hint="cs"/>
          <w:rtl/>
        </w:rPr>
      </w:pPr>
    </w:p>
    <w:p w14:paraId="5B52E990" w14:textId="77777777" w:rsidR="00000000" w:rsidRDefault="00A03D81">
      <w:pPr>
        <w:pStyle w:val="a0"/>
        <w:rPr>
          <w:rFonts w:hint="cs"/>
          <w:rtl/>
        </w:rPr>
      </w:pPr>
      <w:r>
        <w:rPr>
          <w:rFonts w:hint="cs"/>
          <w:rtl/>
        </w:rPr>
        <w:t xml:space="preserve">אני מזמין את יושב-ראש האופוזיציה, ראש הממשלה לשעבר, חבר הכנסת שמעון פרס. </w:t>
      </w:r>
    </w:p>
    <w:p w14:paraId="16D732B3" w14:textId="77777777" w:rsidR="00000000" w:rsidRDefault="00A03D81">
      <w:pPr>
        <w:pStyle w:val="a0"/>
        <w:rPr>
          <w:rFonts w:hint="cs"/>
          <w:rtl/>
        </w:rPr>
      </w:pPr>
    </w:p>
    <w:p w14:paraId="58C0BA64" w14:textId="77777777" w:rsidR="00000000" w:rsidRDefault="00A03D81">
      <w:pPr>
        <w:pStyle w:val="a"/>
        <w:rPr>
          <w:rtl/>
        </w:rPr>
      </w:pPr>
      <w:bookmarkStart w:id="319" w:name="FS000000456T16_02_2004_20_48_28"/>
      <w:bookmarkStart w:id="320" w:name="_Toc79902434"/>
      <w:bookmarkEnd w:id="319"/>
      <w:r>
        <w:rPr>
          <w:rFonts w:hint="eastAsia"/>
          <w:rtl/>
        </w:rPr>
        <w:t>שמעון</w:t>
      </w:r>
      <w:r>
        <w:rPr>
          <w:rtl/>
        </w:rPr>
        <w:t xml:space="preserve"> פרס (העבודה-מימד):</w:t>
      </w:r>
      <w:bookmarkEnd w:id="320"/>
    </w:p>
    <w:p w14:paraId="74BB8576" w14:textId="77777777" w:rsidR="00000000" w:rsidRDefault="00A03D81">
      <w:pPr>
        <w:pStyle w:val="a0"/>
        <w:rPr>
          <w:rFonts w:hint="cs"/>
          <w:rtl/>
        </w:rPr>
      </w:pPr>
    </w:p>
    <w:p w14:paraId="58FBF8BA" w14:textId="77777777" w:rsidR="00000000" w:rsidRDefault="00A03D81">
      <w:pPr>
        <w:pStyle w:val="a0"/>
        <w:rPr>
          <w:rFonts w:hint="cs"/>
          <w:rtl/>
        </w:rPr>
      </w:pPr>
      <w:r>
        <w:rPr>
          <w:rFonts w:hint="cs"/>
          <w:rtl/>
        </w:rPr>
        <w:t xml:space="preserve">אדוני היושב-ראש, כנסת נכבדה, צדקה חברת הכנסת רוחמה אברהם, חבר הכנסת ליבוביץ, ראש הממשלה אריאל שרון אמר שבשנה אחת אי-אפשר להשיג הרבה. אבל אני חייב </w:t>
      </w:r>
      <w:r>
        <w:rPr>
          <w:rFonts w:hint="cs"/>
          <w:rtl/>
        </w:rPr>
        <w:t>להגיד שהממשלה הוכיחה שבשנה אחת אפשר לקלקל הרבה. אני לא זוכר ממשלה אחת שבשנה כה קצרה עשתה כל כך הרבה שגיאות נוראות לרעת העם, על חשבונו, על חשבון השכבות - - -</w:t>
      </w:r>
    </w:p>
    <w:p w14:paraId="5581D0F5" w14:textId="77777777" w:rsidR="00000000" w:rsidRDefault="00A03D81">
      <w:pPr>
        <w:pStyle w:val="a0"/>
        <w:rPr>
          <w:rFonts w:hint="cs"/>
          <w:rtl/>
        </w:rPr>
      </w:pPr>
    </w:p>
    <w:p w14:paraId="703A3B97" w14:textId="77777777" w:rsidR="00000000" w:rsidRDefault="00A03D81">
      <w:pPr>
        <w:pStyle w:val="af0"/>
        <w:rPr>
          <w:rtl/>
        </w:rPr>
      </w:pPr>
      <w:r>
        <w:rPr>
          <w:rFonts w:hint="eastAsia"/>
          <w:rtl/>
        </w:rPr>
        <w:t>אליעזר</w:t>
      </w:r>
      <w:r>
        <w:rPr>
          <w:rtl/>
        </w:rPr>
        <w:t xml:space="preserve"> כהן (האיחוד הלאומי - ישראל ביתנו):</w:t>
      </w:r>
    </w:p>
    <w:p w14:paraId="050D01FA" w14:textId="77777777" w:rsidR="00000000" w:rsidRDefault="00A03D81">
      <w:pPr>
        <w:pStyle w:val="a0"/>
        <w:rPr>
          <w:rFonts w:hint="cs"/>
          <w:rtl/>
        </w:rPr>
      </w:pPr>
    </w:p>
    <w:p w14:paraId="5F117982" w14:textId="77777777" w:rsidR="00000000" w:rsidRDefault="00A03D81">
      <w:pPr>
        <w:pStyle w:val="a0"/>
        <w:ind w:firstLine="720"/>
        <w:rPr>
          <w:rFonts w:hint="cs"/>
          <w:rtl/>
        </w:rPr>
      </w:pPr>
      <w:r>
        <w:rPr>
          <w:rFonts w:hint="cs"/>
          <w:rtl/>
        </w:rPr>
        <w:t xml:space="preserve">מפלגת העבודה ב-1993 - - -  </w:t>
      </w:r>
    </w:p>
    <w:p w14:paraId="3C6F5814" w14:textId="77777777" w:rsidR="00000000" w:rsidRDefault="00A03D81">
      <w:pPr>
        <w:pStyle w:val="a0"/>
        <w:rPr>
          <w:rFonts w:hint="cs"/>
          <w:rtl/>
        </w:rPr>
      </w:pPr>
    </w:p>
    <w:p w14:paraId="1692C7AB" w14:textId="77777777" w:rsidR="00000000" w:rsidRDefault="00A03D81">
      <w:pPr>
        <w:pStyle w:val="af1"/>
        <w:rPr>
          <w:rFonts w:hint="cs"/>
          <w:rtl/>
        </w:rPr>
      </w:pPr>
      <w:r>
        <w:rPr>
          <w:rtl/>
        </w:rPr>
        <w:t>היו"ר</w:t>
      </w:r>
      <w:r>
        <w:rPr>
          <w:rFonts w:hint="cs"/>
          <w:rtl/>
        </w:rPr>
        <w:t xml:space="preserve"> ראובן ריבלין:</w:t>
      </w:r>
    </w:p>
    <w:p w14:paraId="18029AC7" w14:textId="77777777" w:rsidR="00000000" w:rsidRDefault="00A03D81">
      <w:pPr>
        <w:pStyle w:val="a0"/>
        <w:rPr>
          <w:rFonts w:hint="cs"/>
          <w:rtl/>
        </w:rPr>
      </w:pPr>
    </w:p>
    <w:p w14:paraId="36F88BDA" w14:textId="77777777" w:rsidR="00000000" w:rsidRDefault="00A03D81">
      <w:pPr>
        <w:pStyle w:val="a0"/>
        <w:ind w:firstLine="720"/>
        <w:rPr>
          <w:rFonts w:hint="cs"/>
          <w:rtl/>
        </w:rPr>
      </w:pPr>
      <w:r>
        <w:rPr>
          <w:rFonts w:hint="cs"/>
          <w:rtl/>
        </w:rPr>
        <w:t>חבר ה</w:t>
      </w:r>
      <w:r>
        <w:rPr>
          <w:rFonts w:hint="cs"/>
          <w:rtl/>
        </w:rPr>
        <w:t xml:space="preserve">כנסת אליעזר כהן. חבר הכנסת אליעזר כהן, אני קורא אותך לסדר פעם ראשונה. </w:t>
      </w:r>
    </w:p>
    <w:p w14:paraId="7819EF93" w14:textId="77777777" w:rsidR="00000000" w:rsidRDefault="00A03D81">
      <w:pPr>
        <w:pStyle w:val="a0"/>
        <w:ind w:firstLine="720"/>
        <w:rPr>
          <w:rFonts w:hint="cs"/>
          <w:rtl/>
        </w:rPr>
      </w:pPr>
    </w:p>
    <w:p w14:paraId="1608E240" w14:textId="77777777" w:rsidR="00000000" w:rsidRDefault="00A03D81">
      <w:pPr>
        <w:pStyle w:val="-"/>
        <w:rPr>
          <w:rtl/>
        </w:rPr>
      </w:pPr>
      <w:bookmarkStart w:id="321" w:name="FS000000456T16_02_2004_20_51_27C"/>
      <w:bookmarkEnd w:id="321"/>
      <w:r>
        <w:rPr>
          <w:rtl/>
        </w:rPr>
        <w:t>שמעון פרס (העבודה-מימד):</w:t>
      </w:r>
    </w:p>
    <w:p w14:paraId="6DDC70DD" w14:textId="77777777" w:rsidR="00000000" w:rsidRDefault="00A03D81">
      <w:pPr>
        <w:pStyle w:val="a0"/>
        <w:rPr>
          <w:rtl/>
        </w:rPr>
      </w:pPr>
    </w:p>
    <w:p w14:paraId="3CE2B04B" w14:textId="77777777" w:rsidR="00000000" w:rsidRDefault="00A03D81">
      <w:pPr>
        <w:pStyle w:val="a0"/>
        <w:rPr>
          <w:rFonts w:hint="cs"/>
          <w:rtl/>
        </w:rPr>
      </w:pPr>
      <w:r>
        <w:rPr>
          <w:rFonts w:hint="cs"/>
          <w:rtl/>
        </w:rPr>
        <w:t>אני פשוט אקח את הדין-וחשבון של הממשלה עצמה, אני אקח את המצע של הממשלה הנוכחית מלפני שנה, ואקרא בקיצור מה היא הבטיחה, ומה קרה.</w:t>
      </w:r>
    </w:p>
    <w:p w14:paraId="5F91F733" w14:textId="77777777" w:rsidR="00000000" w:rsidRDefault="00A03D81">
      <w:pPr>
        <w:pStyle w:val="a0"/>
        <w:ind w:firstLine="0"/>
        <w:rPr>
          <w:rFonts w:hint="cs"/>
          <w:rtl/>
        </w:rPr>
      </w:pPr>
    </w:p>
    <w:p w14:paraId="7DC54414" w14:textId="77777777" w:rsidR="00000000" w:rsidRDefault="00A03D81">
      <w:pPr>
        <w:pStyle w:val="a0"/>
        <w:rPr>
          <w:rFonts w:hint="cs"/>
          <w:rtl/>
        </w:rPr>
      </w:pPr>
      <w:r>
        <w:rPr>
          <w:rFonts w:hint="cs"/>
          <w:rtl/>
        </w:rPr>
        <w:t xml:space="preserve">סעיף 5.1 - "הממשלה תפעל לבניית </w:t>
      </w:r>
      <w:r>
        <w:rPr>
          <w:rFonts w:hint="cs"/>
          <w:rtl/>
        </w:rPr>
        <w:t>חברה צודקת" - אם היתה ממשלה שהרסה את הצדק, זו הממשלה הזאת. זו ממשלה שבה ההון מתאושש והעם מתרושש. עוני כזה עוד לא היה. העם סבור שלא היתה ממשלה כל כך אכזרית.</w:t>
      </w:r>
    </w:p>
    <w:p w14:paraId="13D1AA54" w14:textId="77777777" w:rsidR="00000000" w:rsidRDefault="00A03D81">
      <w:pPr>
        <w:pStyle w:val="a0"/>
        <w:rPr>
          <w:rFonts w:hint="cs"/>
          <w:rtl/>
        </w:rPr>
      </w:pPr>
    </w:p>
    <w:p w14:paraId="6D80241E" w14:textId="77777777" w:rsidR="00000000" w:rsidRDefault="00A03D81">
      <w:pPr>
        <w:pStyle w:val="a0"/>
        <w:rPr>
          <w:rFonts w:hint="cs"/>
          <w:rtl/>
        </w:rPr>
      </w:pPr>
      <w:r>
        <w:rPr>
          <w:rFonts w:hint="cs"/>
          <w:rtl/>
        </w:rPr>
        <w:t>אני רוצה לומר לך, חבר הכנסת נודלמן, רוסיה זה לא סוציאליזם, רוסיה זה דיקטטורה מכוערת, מחורבנת. אל תש</w:t>
      </w:r>
      <w:r>
        <w:rPr>
          <w:rFonts w:hint="cs"/>
          <w:rtl/>
        </w:rPr>
        <w:t xml:space="preserve">ווה את זה אלינו. אין לזה שום דוגמה. תשווה אותנו להולנד, תשווה לדנמרק, תשווה לפינלנד, תשווה לשבדיה - חופשית, פורחת, הידברות, רמת חיים גבוהה. </w:t>
      </w:r>
    </w:p>
    <w:p w14:paraId="67F6774D" w14:textId="77777777" w:rsidR="00000000" w:rsidRDefault="00A03D81">
      <w:pPr>
        <w:pStyle w:val="a0"/>
        <w:rPr>
          <w:rFonts w:hint="cs"/>
          <w:rtl/>
        </w:rPr>
      </w:pPr>
    </w:p>
    <w:p w14:paraId="754BAE18" w14:textId="77777777" w:rsidR="00000000" w:rsidRDefault="00A03D81">
      <w:pPr>
        <w:pStyle w:val="a0"/>
        <w:rPr>
          <w:rFonts w:hint="cs"/>
          <w:rtl/>
        </w:rPr>
      </w:pPr>
      <w:r>
        <w:rPr>
          <w:rFonts w:hint="cs"/>
          <w:rtl/>
        </w:rPr>
        <w:t>אני מאוד מעריך את שר האוצר שהביא מאמריקה - הוא החליט שנהיה גדולים. עד עכשיו הוא הוכיח בדבר אחד שאנחנו יכולים להיות</w:t>
      </w:r>
      <w:r>
        <w:rPr>
          <w:rFonts w:hint="cs"/>
          <w:rtl/>
        </w:rPr>
        <w:t xml:space="preserve"> גדולים כמו אמריקה - באכזריות, לא בגדוּלה; באכזריות כלפי נכים, כלפי ילדים, כלפי זקנים, כלפי שכבות חלשות. מה אתם אומרים לנו?</w:t>
      </w:r>
    </w:p>
    <w:p w14:paraId="7362C8D9" w14:textId="77777777" w:rsidR="00000000" w:rsidRDefault="00A03D81">
      <w:pPr>
        <w:pStyle w:val="af0"/>
        <w:rPr>
          <w:rFonts w:hint="cs"/>
          <w:rtl/>
        </w:rPr>
      </w:pPr>
    </w:p>
    <w:p w14:paraId="2FC03008" w14:textId="77777777" w:rsidR="00000000" w:rsidRDefault="00A03D81">
      <w:pPr>
        <w:pStyle w:val="af0"/>
        <w:rPr>
          <w:rtl/>
        </w:rPr>
      </w:pPr>
      <w:r>
        <w:rPr>
          <w:rFonts w:hint="eastAsia"/>
          <w:rtl/>
        </w:rPr>
        <w:t>שר</w:t>
      </w:r>
      <w:r>
        <w:rPr>
          <w:rtl/>
        </w:rPr>
        <w:t xml:space="preserve"> המשפטים יוסף לפיד:</w:t>
      </w:r>
    </w:p>
    <w:p w14:paraId="7AFF7ED7" w14:textId="77777777" w:rsidR="00000000" w:rsidRDefault="00A03D81">
      <w:pPr>
        <w:pStyle w:val="a0"/>
        <w:rPr>
          <w:rFonts w:hint="cs"/>
          <w:rtl/>
        </w:rPr>
      </w:pPr>
    </w:p>
    <w:p w14:paraId="36B1F970" w14:textId="77777777" w:rsidR="00000000" w:rsidRDefault="00A03D81">
      <w:pPr>
        <w:pStyle w:val="a0"/>
        <w:ind w:firstLine="720"/>
        <w:rPr>
          <w:rFonts w:hint="cs"/>
          <w:rtl/>
        </w:rPr>
      </w:pPr>
      <w:r>
        <w:rPr>
          <w:rFonts w:hint="cs"/>
          <w:rtl/>
        </w:rPr>
        <w:t>בוש יודה לך.</w:t>
      </w:r>
    </w:p>
    <w:p w14:paraId="64BB16ED" w14:textId="77777777" w:rsidR="00000000" w:rsidRDefault="00A03D81">
      <w:pPr>
        <w:pStyle w:val="a0"/>
        <w:ind w:firstLine="0"/>
        <w:rPr>
          <w:rFonts w:hint="cs"/>
          <w:rtl/>
        </w:rPr>
      </w:pPr>
    </w:p>
    <w:p w14:paraId="786B68BF" w14:textId="77777777" w:rsidR="00000000" w:rsidRDefault="00A03D81">
      <w:pPr>
        <w:pStyle w:val="-"/>
        <w:rPr>
          <w:rtl/>
        </w:rPr>
      </w:pPr>
      <w:bookmarkStart w:id="322" w:name="FS000000456T16_02_2004_21_00_29C"/>
      <w:bookmarkEnd w:id="322"/>
      <w:r>
        <w:rPr>
          <w:rtl/>
        </w:rPr>
        <w:t>שמעון פרס (העבודה-מימד):</w:t>
      </w:r>
    </w:p>
    <w:p w14:paraId="4B9E61BF" w14:textId="77777777" w:rsidR="00000000" w:rsidRDefault="00A03D81">
      <w:pPr>
        <w:pStyle w:val="a0"/>
        <w:rPr>
          <w:rtl/>
        </w:rPr>
      </w:pPr>
    </w:p>
    <w:p w14:paraId="1618A7B1" w14:textId="77777777" w:rsidR="00000000" w:rsidRDefault="00A03D81">
      <w:pPr>
        <w:pStyle w:val="a0"/>
        <w:rPr>
          <w:rFonts w:hint="cs"/>
          <w:rtl/>
        </w:rPr>
      </w:pPr>
      <w:r>
        <w:rPr>
          <w:rFonts w:hint="cs"/>
          <w:rtl/>
        </w:rPr>
        <w:t xml:space="preserve">עכשיו אני ממשיך </w:t>
      </w:r>
      <w:r>
        <w:rPr>
          <w:rtl/>
        </w:rPr>
        <w:t>–</w:t>
      </w:r>
      <w:r>
        <w:rPr>
          <w:rFonts w:hint="cs"/>
          <w:rtl/>
        </w:rPr>
        <w:t xml:space="preserve"> "בעלת רגישות לצורכי הפרט; היא תעמיד במרכז מדיניותה</w:t>
      </w:r>
      <w:r>
        <w:rPr>
          <w:rFonts w:hint="cs"/>
          <w:rtl/>
        </w:rPr>
        <w:t xml:space="preserve"> את הדאגה לאזרח" - איזו דאגה לאזרח? האזרח לא יודע מזה,  תשמעו את דעת האזרח -  "את המאבק" -  כאן היא הצליחה </w:t>
      </w:r>
      <w:r>
        <w:rPr>
          <w:rtl/>
        </w:rPr>
        <w:t>–</w:t>
      </w:r>
      <w:r>
        <w:rPr>
          <w:rFonts w:hint="cs"/>
          <w:rtl/>
        </w:rPr>
        <w:t xml:space="preserve"> "את המאבק באבטלה" - איזו הצלחה עצומה </w:t>
      </w:r>
      <w:r>
        <w:rPr>
          <w:rtl/>
        </w:rPr>
        <w:t>–</w:t>
      </w:r>
      <w:r>
        <w:rPr>
          <w:rFonts w:hint="cs"/>
          <w:rtl/>
        </w:rPr>
        <w:t xml:space="preserve"> "ובעוני" - עוד לא היה עוני כזה בישראל. אתם גרמתם לזה. לא העולם, לא אף אחד אחר. מ-1977 בזבזתם בשטחים מיליארדי</w:t>
      </w:r>
      <w:r>
        <w:rPr>
          <w:rFonts w:hint="cs"/>
          <w:rtl/>
        </w:rPr>
        <w:t xml:space="preserve">ם של דולרים, וגם היום. </w:t>
      </w:r>
    </w:p>
    <w:p w14:paraId="4AE5F9D5" w14:textId="77777777" w:rsidR="00000000" w:rsidRDefault="00A03D81">
      <w:pPr>
        <w:pStyle w:val="a0"/>
        <w:rPr>
          <w:rFonts w:hint="cs"/>
          <w:rtl/>
        </w:rPr>
      </w:pPr>
    </w:p>
    <w:p w14:paraId="73AE339F" w14:textId="77777777" w:rsidR="00000000" w:rsidRDefault="00A03D81">
      <w:pPr>
        <w:pStyle w:val="a0"/>
        <w:rPr>
          <w:rFonts w:hint="cs"/>
          <w:rtl/>
        </w:rPr>
      </w:pPr>
      <w:r>
        <w:rPr>
          <w:rFonts w:hint="cs"/>
          <w:rtl/>
        </w:rPr>
        <w:t>שר האוצר, אתה מנהל כלכלה פוליטית, לא כלכלה חברתית. אתה לא נוגע, לא בשטחים, לא בהתנחלויות, או בשינוי מדיני. במה אתה נוגע? בלחם? בקצבאות לזקנים? 100,000 זקנים צריכים להרגיש כך במדינת ישראל. אתה לא נוגע, אתה לא מעז לגעת בשום סעיף פולי</w:t>
      </w:r>
      <w:r>
        <w:rPr>
          <w:rFonts w:hint="cs"/>
          <w:rtl/>
        </w:rPr>
        <w:t xml:space="preserve">טי בכל המעמד שלך. </w:t>
      </w:r>
    </w:p>
    <w:p w14:paraId="7CFF5365" w14:textId="77777777" w:rsidR="00000000" w:rsidRDefault="00A03D81">
      <w:pPr>
        <w:pStyle w:val="a0"/>
        <w:rPr>
          <w:rFonts w:hint="cs"/>
          <w:rtl/>
        </w:rPr>
      </w:pPr>
    </w:p>
    <w:p w14:paraId="6A2F349D" w14:textId="77777777" w:rsidR="00000000" w:rsidRDefault="00A03D81">
      <w:pPr>
        <w:pStyle w:val="af0"/>
        <w:rPr>
          <w:rtl/>
        </w:rPr>
      </w:pPr>
      <w:r>
        <w:rPr>
          <w:rFonts w:hint="eastAsia"/>
          <w:rtl/>
        </w:rPr>
        <w:t>שר</w:t>
      </w:r>
      <w:r>
        <w:rPr>
          <w:rtl/>
        </w:rPr>
        <w:t xml:space="preserve"> האוצר בנימין נתניהו:</w:t>
      </w:r>
    </w:p>
    <w:p w14:paraId="30024CAB" w14:textId="77777777" w:rsidR="00000000" w:rsidRDefault="00A03D81">
      <w:pPr>
        <w:pStyle w:val="a0"/>
        <w:rPr>
          <w:rFonts w:hint="cs"/>
          <w:rtl/>
        </w:rPr>
      </w:pPr>
    </w:p>
    <w:p w14:paraId="63440998" w14:textId="77777777" w:rsidR="00000000" w:rsidRDefault="00A03D81">
      <w:pPr>
        <w:pStyle w:val="a0"/>
        <w:ind w:firstLine="720"/>
        <w:rPr>
          <w:rFonts w:hint="cs"/>
          <w:rtl/>
        </w:rPr>
      </w:pPr>
      <w:r>
        <w:rPr>
          <w:rFonts w:hint="cs"/>
          <w:rtl/>
        </w:rPr>
        <w:t>אתה טועה.</w:t>
      </w:r>
    </w:p>
    <w:p w14:paraId="44310561" w14:textId="77777777" w:rsidR="00000000" w:rsidRDefault="00A03D81">
      <w:pPr>
        <w:pStyle w:val="a0"/>
        <w:ind w:firstLine="0"/>
        <w:rPr>
          <w:rFonts w:hint="cs"/>
          <w:rtl/>
        </w:rPr>
      </w:pPr>
    </w:p>
    <w:p w14:paraId="27A82911" w14:textId="77777777" w:rsidR="00000000" w:rsidRDefault="00A03D81">
      <w:pPr>
        <w:pStyle w:val="-"/>
        <w:rPr>
          <w:rtl/>
        </w:rPr>
      </w:pPr>
      <w:bookmarkStart w:id="323" w:name="FS000000456T16_02_2004_21_05_15C"/>
      <w:bookmarkEnd w:id="323"/>
      <w:r>
        <w:rPr>
          <w:rtl/>
        </w:rPr>
        <w:t>שמעון פרס (העבודה-מימד):</w:t>
      </w:r>
    </w:p>
    <w:p w14:paraId="793C27F2" w14:textId="77777777" w:rsidR="00000000" w:rsidRDefault="00A03D81">
      <w:pPr>
        <w:pStyle w:val="a0"/>
        <w:rPr>
          <w:rtl/>
        </w:rPr>
      </w:pPr>
    </w:p>
    <w:p w14:paraId="13D566A7" w14:textId="77777777" w:rsidR="00000000" w:rsidRDefault="00A03D81">
      <w:pPr>
        <w:pStyle w:val="a0"/>
        <w:rPr>
          <w:rFonts w:hint="cs"/>
          <w:rtl/>
        </w:rPr>
      </w:pPr>
      <w:r>
        <w:rPr>
          <w:rFonts w:hint="cs"/>
          <w:rtl/>
        </w:rPr>
        <w:t>אני שמח על הטעות. אולי תגלה לי עוד סודות. אני חי בארץ הזאת. ביבי, שמע, בטלוויזיה תגיד מה שאתה רוצה. כאן יושבים אנשים שיודעים את המצב. אנחנו לא טלוויזיה ולא מקרר. אנחנו חיים ב</w:t>
      </w:r>
      <w:r>
        <w:rPr>
          <w:rFonts w:hint="cs"/>
          <w:rtl/>
        </w:rPr>
        <w:t>מדינה.</w:t>
      </w:r>
    </w:p>
    <w:p w14:paraId="7CCFD255" w14:textId="77777777" w:rsidR="00000000" w:rsidRDefault="00A03D81">
      <w:pPr>
        <w:pStyle w:val="a0"/>
        <w:rPr>
          <w:rFonts w:hint="cs"/>
          <w:rtl/>
        </w:rPr>
      </w:pPr>
    </w:p>
    <w:p w14:paraId="4BC4F386" w14:textId="77777777" w:rsidR="00000000" w:rsidRDefault="00A03D81">
      <w:pPr>
        <w:pStyle w:val="af0"/>
        <w:rPr>
          <w:rtl/>
        </w:rPr>
      </w:pPr>
      <w:r>
        <w:rPr>
          <w:rFonts w:hint="eastAsia"/>
          <w:rtl/>
        </w:rPr>
        <w:t>קריאה</w:t>
      </w:r>
      <w:r>
        <w:rPr>
          <w:rtl/>
        </w:rPr>
        <w:t>:</w:t>
      </w:r>
    </w:p>
    <w:p w14:paraId="5DBF4434" w14:textId="77777777" w:rsidR="00000000" w:rsidRDefault="00A03D81">
      <w:pPr>
        <w:pStyle w:val="a0"/>
        <w:rPr>
          <w:rFonts w:hint="cs"/>
          <w:rtl/>
        </w:rPr>
      </w:pPr>
    </w:p>
    <w:p w14:paraId="0DA867A5" w14:textId="77777777" w:rsidR="00000000" w:rsidRDefault="00A03D81">
      <w:pPr>
        <w:pStyle w:val="a0"/>
        <w:rPr>
          <w:rFonts w:hint="cs"/>
          <w:rtl/>
        </w:rPr>
      </w:pPr>
      <w:r>
        <w:rPr>
          <w:rFonts w:hint="cs"/>
          <w:rtl/>
        </w:rPr>
        <w:t>ב-</w:t>
      </w:r>
      <w:r>
        <w:rPr>
          <w:rFonts w:hint="cs"/>
        </w:rPr>
        <w:t>DVD</w:t>
      </w:r>
      <w:r>
        <w:rPr>
          <w:rFonts w:hint="cs"/>
          <w:rtl/>
        </w:rPr>
        <w:t>.</w:t>
      </w:r>
    </w:p>
    <w:p w14:paraId="109CD5DF" w14:textId="77777777" w:rsidR="00000000" w:rsidRDefault="00A03D81">
      <w:pPr>
        <w:pStyle w:val="a0"/>
        <w:ind w:firstLine="0"/>
        <w:rPr>
          <w:rFonts w:hint="cs"/>
          <w:rtl/>
        </w:rPr>
      </w:pPr>
    </w:p>
    <w:p w14:paraId="6BC596F0" w14:textId="77777777" w:rsidR="00000000" w:rsidRDefault="00A03D81">
      <w:pPr>
        <w:pStyle w:val="-"/>
        <w:rPr>
          <w:rtl/>
        </w:rPr>
      </w:pPr>
      <w:bookmarkStart w:id="324" w:name="FS000000456T16_02_2004_21_06_26C"/>
      <w:bookmarkEnd w:id="324"/>
      <w:r>
        <w:rPr>
          <w:rtl/>
        </w:rPr>
        <w:t>שמעון פרס (העבודה-מימד):</w:t>
      </w:r>
    </w:p>
    <w:p w14:paraId="163C679B" w14:textId="77777777" w:rsidR="00000000" w:rsidRDefault="00A03D81">
      <w:pPr>
        <w:pStyle w:val="a0"/>
        <w:rPr>
          <w:rtl/>
        </w:rPr>
      </w:pPr>
    </w:p>
    <w:p w14:paraId="265F66DF" w14:textId="77777777" w:rsidR="00000000" w:rsidRDefault="00A03D81">
      <w:pPr>
        <w:pStyle w:val="a0"/>
        <w:rPr>
          <w:rFonts w:hint="cs"/>
          <w:rtl/>
        </w:rPr>
      </w:pPr>
      <w:r>
        <w:rPr>
          <w:rFonts w:hint="cs"/>
          <w:rtl/>
        </w:rPr>
        <w:t>תשמעו עכשיו את הסעיף הבא של הממשלה: "הממשלה תעמיק את גביית המס - - -</w:t>
      </w:r>
    </w:p>
    <w:p w14:paraId="34FA5061" w14:textId="77777777" w:rsidR="00000000" w:rsidRDefault="00A03D81">
      <w:pPr>
        <w:pStyle w:val="a0"/>
        <w:ind w:firstLine="0"/>
        <w:rPr>
          <w:rFonts w:hint="cs"/>
          <w:rtl/>
        </w:rPr>
      </w:pPr>
    </w:p>
    <w:p w14:paraId="01EA6B24" w14:textId="77777777" w:rsidR="00000000" w:rsidRDefault="00A03D81">
      <w:pPr>
        <w:pStyle w:val="af0"/>
        <w:rPr>
          <w:rFonts w:hint="cs"/>
          <w:rtl/>
        </w:rPr>
      </w:pPr>
      <w:r>
        <w:rPr>
          <w:rFonts w:hint="cs"/>
          <w:rtl/>
        </w:rPr>
        <w:t>שר האוצר בנימין נתניהו:</w:t>
      </w:r>
    </w:p>
    <w:p w14:paraId="191CE5A6" w14:textId="77777777" w:rsidR="00000000" w:rsidRDefault="00A03D81">
      <w:pPr>
        <w:pStyle w:val="a0"/>
        <w:rPr>
          <w:rtl/>
        </w:rPr>
      </w:pPr>
      <w:bookmarkStart w:id="325" w:name="FS000000456T16_02_2004_21_06_44C"/>
      <w:bookmarkEnd w:id="325"/>
    </w:p>
    <w:p w14:paraId="04A2D32C" w14:textId="77777777" w:rsidR="00000000" w:rsidRDefault="00A03D81">
      <w:pPr>
        <w:pStyle w:val="a0"/>
        <w:ind w:firstLine="720"/>
        <w:rPr>
          <w:rFonts w:hint="cs"/>
          <w:rtl/>
        </w:rPr>
      </w:pPr>
      <w:r>
        <w:rPr>
          <w:rFonts w:hint="cs"/>
          <w:rtl/>
        </w:rPr>
        <w:t>שמעון, שמעת על הקלות במס ליש"ע?</w:t>
      </w:r>
    </w:p>
    <w:p w14:paraId="758BFC7F" w14:textId="77777777" w:rsidR="00000000" w:rsidRDefault="00A03D81">
      <w:pPr>
        <w:pStyle w:val="a0"/>
        <w:ind w:firstLine="0"/>
        <w:rPr>
          <w:rFonts w:hint="cs"/>
          <w:rtl/>
        </w:rPr>
      </w:pPr>
    </w:p>
    <w:p w14:paraId="16629936" w14:textId="77777777" w:rsidR="00000000" w:rsidRDefault="00A03D81">
      <w:pPr>
        <w:pStyle w:val="-"/>
        <w:rPr>
          <w:rtl/>
        </w:rPr>
      </w:pPr>
      <w:bookmarkStart w:id="326" w:name="FS000000456T16_02_2004_21_07_15C"/>
      <w:bookmarkEnd w:id="326"/>
      <w:r>
        <w:rPr>
          <w:rtl/>
        </w:rPr>
        <w:t>שמעון פרס (העבודה-מימד):</w:t>
      </w:r>
    </w:p>
    <w:p w14:paraId="5F9C76DF" w14:textId="77777777" w:rsidR="00000000" w:rsidRDefault="00A03D81">
      <w:pPr>
        <w:pStyle w:val="a0"/>
        <w:rPr>
          <w:rtl/>
        </w:rPr>
      </w:pPr>
    </w:p>
    <w:p w14:paraId="10892314" w14:textId="77777777" w:rsidR="00000000" w:rsidRDefault="00A03D81">
      <w:pPr>
        <w:pStyle w:val="a0"/>
        <w:rPr>
          <w:rFonts w:hint="cs"/>
          <w:rtl/>
        </w:rPr>
      </w:pPr>
      <w:r>
        <w:rPr>
          <w:rFonts w:hint="cs"/>
          <w:rtl/>
        </w:rPr>
        <w:t>כמה כבר שרפתם? כמה אפשר? נגמר הכסף, אין לך ברירה. אי</w:t>
      </w:r>
      <w:r>
        <w:rPr>
          <w:rFonts w:hint="cs"/>
          <w:rtl/>
        </w:rPr>
        <w:t>ן לך כסף, רק גירעונות. עכשיו אתה רוצה לפגוע בחינוך? איפה שרת החינוך? נעלמה לנו.</w:t>
      </w:r>
    </w:p>
    <w:p w14:paraId="7813767A" w14:textId="77777777" w:rsidR="00000000" w:rsidRDefault="00A03D81">
      <w:pPr>
        <w:pStyle w:val="a0"/>
        <w:ind w:firstLine="0"/>
        <w:rPr>
          <w:rFonts w:hint="cs"/>
          <w:rtl/>
        </w:rPr>
      </w:pPr>
    </w:p>
    <w:p w14:paraId="1DB519B6" w14:textId="77777777" w:rsidR="00000000" w:rsidRDefault="00A03D81">
      <w:pPr>
        <w:pStyle w:val="a0"/>
        <w:rPr>
          <w:rFonts w:hint="cs"/>
          <w:rtl/>
        </w:rPr>
      </w:pPr>
      <w:r>
        <w:rPr>
          <w:rFonts w:hint="cs"/>
          <w:rtl/>
        </w:rPr>
        <w:t>גברתי, מאז שאריק שרון ראש הממשלה קיצצו בתקציב החינוך 12 פעמים. 12 פעמים עשו לך קיצוצים. הורידו 3 מיליארדי שקלים מתקציב החינוך. אנחנו רואים את התוצאות בבתי-הספר, בלימודים, ברמת</w:t>
      </w:r>
      <w:r>
        <w:rPr>
          <w:rFonts w:hint="cs"/>
          <w:rtl/>
        </w:rPr>
        <w:t xml:space="preserve"> החינוך. זה אתה צריך לעשות? זו טובת האזרח? זו טובת הילד?</w:t>
      </w:r>
    </w:p>
    <w:p w14:paraId="47A82A77" w14:textId="77777777" w:rsidR="00000000" w:rsidRDefault="00A03D81">
      <w:pPr>
        <w:pStyle w:val="af0"/>
        <w:rPr>
          <w:rFonts w:hint="cs"/>
          <w:rtl/>
        </w:rPr>
      </w:pPr>
    </w:p>
    <w:p w14:paraId="1971FEC9" w14:textId="77777777" w:rsidR="00000000" w:rsidRDefault="00A03D81">
      <w:pPr>
        <w:pStyle w:val="af0"/>
        <w:rPr>
          <w:rtl/>
        </w:rPr>
      </w:pPr>
      <w:r>
        <w:rPr>
          <w:rtl/>
        </w:rPr>
        <w:t>יובל שטייניץ (הליכוד):</w:t>
      </w:r>
    </w:p>
    <w:p w14:paraId="4548198B" w14:textId="77777777" w:rsidR="00000000" w:rsidRDefault="00A03D81">
      <w:pPr>
        <w:pStyle w:val="a0"/>
        <w:rPr>
          <w:rtl/>
        </w:rPr>
      </w:pPr>
    </w:p>
    <w:p w14:paraId="7A08CFFF" w14:textId="77777777" w:rsidR="00000000" w:rsidRDefault="00A03D81">
      <w:pPr>
        <w:pStyle w:val="a0"/>
        <w:rPr>
          <w:rFonts w:hint="cs"/>
          <w:rtl/>
        </w:rPr>
      </w:pPr>
      <w:r>
        <w:rPr>
          <w:rFonts w:hint="cs"/>
          <w:rtl/>
        </w:rPr>
        <w:t xml:space="preserve">אבל היית חבר בממשלה. שנתיים היית בממשלה - - - </w:t>
      </w:r>
    </w:p>
    <w:p w14:paraId="3F20560F" w14:textId="77777777" w:rsidR="00000000" w:rsidRDefault="00A03D81">
      <w:pPr>
        <w:pStyle w:val="a0"/>
        <w:rPr>
          <w:rFonts w:hint="cs"/>
          <w:rtl/>
        </w:rPr>
      </w:pPr>
    </w:p>
    <w:p w14:paraId="569250FE" w14:textId="77777777" w:rsidR="00000000" w:rsidRDefault="00A03D81">
      <w:pPr>
        <w:pStyle w:val="-"/>
        <w:rPr>
          <w:rtl/>
        </w:rPr>
      </w:pPr>
      <w:bookmarkStart w:id="327" w:name="FS000000456T16_02_2004_20_36_50"/>
      <w:bookmarkStart w:id="328" w:name="FS000000456T16_02_2004_20_36_53C"/>
      <w:bookmarkEnd w:id="327"/>
      <w:bookmarkEnd w:id="328"/>
      <w:r>
        <w:rPr>
          <w:rtl/>
        </w:rPr>
        <w:t>שמעון פרס (העבודה-מימד):</w:t>
      </w:r>
    </w:p>
    <w:p w14:paraId="463A0E6B" w14:textId="77777777" w:rsidR="00000000" w:rsidRDefault="00A03D81">
      <w:pPr>
        <w:pStyle w:val="a0"/>
        <w:rPr>
          <w:rtl/>
        </w:rPr>
      </w:pPr>
    </w:p>
    <w:p w14:paraId="3C47F929" w14:textId="77777777" w:rsidR="00000000" w:rsidRDefault="00A03D81">
      <w:pPr>
        <w:pStyle w:val="a0"/>
        <w:rPr>
          <w:rFonts w:hint="cs"/>
          <w:rtl/>
        </w:rPr>
      </w:pPr>
      <w:r>
        <w:rPr>
          <w:rFonts w:hint="cs"/>
          <w:rtl/>
        </w:rPr>
        <w:t>אני מדבר על השנה האחרונה.</w:t>
      </w:r>
    </w:p>
    <w:p w14:paraId="302E6F04" w14:textId="77777777" w:rsidR="00000000" w:rsidRDefault="00A03D81">
      <w:pPr>
        <w:pStyle w:val="a0"/>
        <w:rPr>
          <w:rFonts w:hint="cs"/>
          <w:rtl/>
        </w:rPr>
      </w:pPr>
    </w:p>
    <w:p w14:paraId="0065AD1F" w14:textId="77777777" w:rsidR="00000000" w:rsidRDefault="00A03D81">
      <w:pPr>
        <w:pStyle w:val="af0"/>
        <w:rPr>
          <w:rtl/>
        </w:rPr>
      </w:pPr>
      <w:r>
        <w:rPr>
          <w:rFonts w:hint="eastAsia"/>
          <w:rtl/>
        </w:rPr>
        <w:t>יובל</w:t>
      </w:r>
      <w:r>
        <w:rPr>
          <w:rtl/>
        </w:rPr>
        <w:t xml:space="preserve"> שטייניץ (הליכוד):</w:t>
      </w:r>
    </w:p>
    <w:p w14:paraId="57AF285F" w14:textId="77777777" w:rsidR="00000000" w:rsidRDefault="00A03D81">
      <w:pPr>
        <w:pStyle w:val="a0"/>
        <w:rPr>
          <w:rFonts w:hint="cs"/>
          <w:rtl/>
        </w:rPr>
      </w:pPr>
    </w:p>
    <w:p w14:paraId="75ACA17F" w14:textId="77777777" w:rsidR="00000000" w:rsidRDefault="00A03D81">
      <w:pPr>
        <w:pStyle w:val="a0"/>
        <w:ind w:firstLine="0"/>
        <w:rPr>
          <w:rFonts w:hint="cs"/>
          <w:rtl/>
        </w:rPr>
      </w:pPr>
      <w:r>
        <w:rPr>
          <w:rFonts w:hint="cs"/>
          <w:rtl/>
        </w:rPr>
        <w:tab/>
        <w:t xml:space="preserve">- - - </w:t>
      </w:r>
    </w:p>
    <w:p w14:paraId="7ABC7D52" w14:textId="77777777" w:rsidR="00000000" w:rsidRDefault="00A03D81">
      <w:pPr>
        <w:pStyle w:val="a0"/>
        <w:ind w:firstLine="0"/>
        <w:rPr>
          <w:rFonts w:hint="cs"/>
          <w:rtl/>
        </w:rPr>
      </w:pPr>
    </w:p>
    <w:p w14:paraId="2C209A1E" w14:textId="77777777" w:rsidR="00000000" w:rsidRDefault="00A03D81">
      <w:pPr>
        <w:pStyle w:val="-"/>
        <w:rPr>
          <w:rtl/>
        </w:rPr>
      </w:pPr>
      <w:bookmarkStart w:id="329" w:name="FS000000456T16_02_2004_20_37_10C"/>
      <w:bookmarkEnd w:id="329"/>
      <w:r>
        <w:rPr>
          <w:rtl/>
        </w:rPr>
        <w:t>שמעון פרס (העבודה-מימד):</w:t>
      </w:r>
    </w:p>
    <w:p w14:paraId="79C536F4" w14:textId="77777777" w:rsidR="00000000" w:rsidRDefault="00A03D81">
      <w:pPr>
        <w:pStyle w:val="a0"/>
        <w:rPr>
          <w:rtl/>
        </w:rPr>
      </w:pPr>
    </w:p>
    <w:p w14:paraId="1DDA287A" w14:textId="77777777" w:rsidR="00000000" w:rsidRDefault="00A03D81">
      <w:pPr>
        <w:pStyle w:val="a0"/>
        <w:rPr>
          <w:rFonts w:hint="cs"/>
          <w:rtl/>
        </w:rPr>
      </w:pPr>
      <w:r>
        <w:rPr>
          <w:rFonts w:hint="cs"/>
          <w:rtl/>
        </w:rPr>
        <w:t xml:space="preserve">הייתי בממשלה, </w:t>
      </w:r>
      <w:r>
        <w:rPr>
          <w:rFonts w:hint="cs"/>
          <w:rtl/>
        </w:rPr>
        <w:t xml:space="preserve">טעיתי. אתה יודע מה, אני טעיתי ואני רוצה לחסוך ממך טעות. צא מהממשלה הזאת. אני כבר לא יכול לצאת, אתה צא. אם יש טעויות - צא. צא ואל תטעה. </w:t>
      </w:r>
    </w:p>
    <w:p w14:paraId="554F9148" w14:textId="77777777" w:rsidR="00000000" w:rsidRDefault="00A03D81">
      <w:pPr>
        <w:pStyle w:val="a0"/>
        <w:rPr>
          <w:rFonts w:hint="cs"/>
          <w:rtl/>
        </w:rPr>
      </w:pPr>
    </w:p>
    <w:p w14:paraId="68856380" w14:textId="77777777" w:rsidR="00000000" w:rsidRDefault="00A03D81">
      <w:pPr>
        <w:pStyle w:val="af0"/>
        <w:rPr>
          <w:rtl/>
        </w:rPr>
      </w:pPr>
      <w:r>
        <w:rPr>
          <w:rFonts w:hint="eastAsia"/>
          <w:rtl/>
        </w:rPr>
        <w:t>יובל</w:t>
      </w:r>
      <w:r>
        <w:rPr>
          <w:rtl/>
        </w:rPr>
        <w:t xml:space="preserve"> שטייניץ (הליכוד):</w:t>
      </w:r>
    </w:p>
    <w:p w14:paraId="6047185D" w14:textId="77777777" w:rsidR="00000000" w:rsidRDefault="00A03D81">
      <w:pPr>
        <w:pStyle w:val="a0"/>
        <w:ind w:firstLine="0"/>
        <w:rPr>
          <w:rFonts w:hint="cs"/>
          <w:rtl/>
        </w:rPr>
      </w:pPr>
    </w:p>
    <w:p w14:paraId="227E9316" w14:textId="77777777" w:rsidR="00000000" w:rsidRDefault="00A03D81">
      <w:pPr>
        <w:pStyle w:val="a0"/>
        <w:rPr>
          <w:rFonts w:hint="cs"/>
          <w:rtl/>
        </w:rPr>
      </w:pPr>
      <w:r>
        <w:rPr>
          <w:rFonts w:hint="cs"/>
          <w:rtl/>
        </w:rPr>
        <w:t xml:space="preserve">הרושם שלי הוא שאתה תיכנס עוד לפני שאני אצא. </w:t>
      </w:r>
    </w:p>
    <w:p w14:paraId="6CDD6AA9" w14:textId="77777777" w:rsidR="00000000" w:rsidRDefault="00A03D81">
      <w:pPr>
        <w:pStyle w:val="a"/>
        <w:rPr>
          <w:rFonts w:hint="cs"/>
          <w:rtl/>
        </w:rPr>
      </w:pPr>
      <w:bookmarkStart w:id="330" w:name="FS000000456T16_02_2004_20_20_50"/>
      <w:bookmarkEnd w:id="330"/>
    </w:p>
    <w:p w14:paraId="0551D407" w14:textId="77777777" w:rsidR="00000000" w:rsidRDefault="00A03D81">
      <w:pPr>
        <w:pStyle w:val="af1"/>
        <w:rPr>
          <w:rtl/>
        </w:rPr>
      </w:pPr>
      <w:r>
        <w:rPr>
          <w:rtl/>
        </w:rPr>
        <w:t>היו"ר ראובן ריבלין:</w:t>
      </w:r>
    </w:p>
    <w:p w14:paraId="2F3FC31F" w14:textId="77777777" w:rsidR="00000000" w:rsidRDefault="00A03D81">
      <w:pPr>
        <w:pStyle w:val="a0"/>
        <w:rPr>
          <w:rtl/>
        </w:rPr>
      </w:pPr>
    </w:p>
    <w:p w14:paraId="3C2D470A" w14:textId="77777777" w:rsidR="00000000" w:rsidRDefault="00A03D81">
      <w:pPr>
        <w:pStyle w:val="a0"/>
        <w:rPr>
          <w:rFonts w:hint="cs"/>
          <w:rtl/>
        </w:rPr>
      </w:pPr>
      <w:r>
        <w:rPr>
          <w:rFonts w:hint="cs"/>
          <w:rtl/>
        </w:rPr>
        <w:t>אדוני יושב-ראש האופוזיציה, א</w:t>
      </w:r>
      <w:r>
        <w:rPr>
          <w:rFonts w:hint="cs"/>
          <w:rtl/>
        </w:rPr>
        <w:t>ם אדוני יפנה אליהם אני לא אוכל - - -</w:t>
      </w:r>
    </w:p>
    <w:p w14:paraId="300B2F1D" w14:textId="77777777" w:rsidR="00000000" w:rsidRDefault="00A03D81">
      <w:pPr>
        <w:pStyle w:val="a0"/>
        <w:rPr>
          <w:rFonts w:hint="cs"/>
          <w:rtl/>
        </w:rPr>
      </w:pPr>
    </w:p>
    <w:p w14:paraId="381B3544" w14:textId="77777777" w:rsidR="00000000" w:rsidRDefault="00A03D81">
      <w:pPr>
        <w:pStyle w:val="a"/>
        <w:rPr>
          <w:rtl/>
        </w:rPr>
      </w:pPr>
      <w:bookmarkStart w:id="331" w:name="FS000000456T16_02_2004_20_20_54"/>
      <w:bookmarkStart w:id="332" w:name="_Toc79902435"/>
      <w:bookmarkEnd w:id="331"/>
      <w:r>
        <w:rPr>
          <w:rFonts w:hint="eastAsia"/>
          <w:rtl/>
        </w:rPr>
        <w:t>שמעון</w:t>
      </w:r>
      <w:r>
        <w:rPr>
          <w:rtl/>
        </w:rPr>
        <w:t xml:space="preserve"> פרס (העבודה-מימד):</w:t>
      </w:r>
      <w:bookmarkEnd w:id="332"/>
    </w:p>
    <w:p w14:paraId="06D7415B" w14:textId="77777777" w:rsidR="00000000" w:rsidRDefault="00A03D81">
      <w:pPr>
        <w:pStyle w:val="a0"/>
        <w:rPr>
          <w:rFonts w:hint="cs"/>
          <w:rtl/>
        </w:rPr>
      </w:pPr>
    </w:p>
    <w:p w14:paraId="0AF2F6C3" w14:textId="77777777" w:rsidR="00000000" w:rsidRDefault="00A03D81">
      <w:pPr>
        <w:pStyle w:val="a0"/>
        <w:rPr>
          <w:rFonts w:hint="cs"/>
          <w:rtl/>
        </w:rPr>
      </w:pPr>
      <w:r>
        <w:rPr>
          <w:rFonts w:hint="cs"/>
          <w:rtl/>
        </w:rPr>
        <w:t xml:space="preserve">מה שאתה אומר, אני אעשה. </w:t>
      </w:r>
    </w:p>
    <w:p w14:paraId="25F13AE2" w14:textId="77777777" w:rsidR="00000000" w:rsidRDefault="00A03D81">
      <w:pPr>
        <w:pStyle w:val="a0"/>
        <w:rPr>
          <w:rFonts w:hint="cs"/>
          <w:rtl/>
        </w:rPr>
      </w:pPr>
    </w:p>
    <w:p w14:paraId="326CB1BD" w14:textId="77777777" w:rsidR="00000000" w:rsidRDefault="00A03D81">
      <w:pPr>
        <w:pStyle w:val="af0"/>
        <w:rPr>
          <w:rtl/>
        </w:rPr>
      </w:pPr>
      <w:r>
        <w:rPr>
          <w:rFonts w:hint="eastAsia"/>
          <w:rtl/>
        </w:rPr>
        <w:t>דניאל</w:t>
      </w:r>
      <w:r>
        <w:rPr>
          <w:rtl/>
        </w:rPr>
        <w:t xml:space="preserve"> בנלולו (הליכוד):</w:t>
      </w:r>
    </w:p>
    <w:p w14:paraId="0EEB7E00" w14:textId="77777777" w:rsidR="00000000" w:rsidRDefault="00A03D81">
      <w:pPr>
        <w:pStyle w:val="a0"/>
        <w:rPr>
          <w:rFonts w:hint="cs"/>
          <w:rtl/>
        </w:rPr>
      </w:pPr>
    </w:p>
    <w:p w14:paraId="7B4D6D69" w14:textId="77777777" w:rsidR="00000000" w:rsidRDefault="00A03D81">
      <w:pPr>
        <w:pStyle w:val="a0"/>
        <w:rPr>
          <w:rFonts w:hint="cs"/>
          <w:rtl/>
        </w:rPr>
      </w:pPr>
      <w:r>
        <w:rPr>
          <w:rFonts w:hint="cs"/>
          <w:rtl/>
        </w:rPr>
        <w:t xml:space="preserve">- - - </w:t>
      </w:r>
    </w:p>
    <w:p w14:paraId="646B43D0" w14:textId="77777777" w:rsidR="00000000" w:rsidRDefault="00A03D81">
      <w:pPr>
        <w:pStyle w:val="a0"/>
        <w:rPr>
          <w:rFonts w:hint="cs"/>
          <w:rtl/>
        </w:rPr>
      </w:pPr>
    </w:p>
    <w:p w14:paraId="02156758" w14:textId="77777777" w:rsidR="00000000" w:rsidRDefault="00A03D81">
      <w:pPr>
        <w:pStyle w:val="af1"/>
        <w:rPr>
          <w:rtl/>
        </w:rPr>
      </w:pPr>
      <w:r>
        <w:rPr>
          <w:rtl/>
        </w:rPr>
        <w:t>היו"ר ראובן ריבלין:</w:t>
      </w:r>
    </w:p>
    <w:p w14:paraId="0A2A5A36" w14:textId="77777777" w:rsidR="00000000" w:rsidRDefault="00A03D81">
      <w:pPr>
        <w:pStyle w:val="a0"/>
        <w:rPr>
          <w:rtl/>
        </w:rPr>
      </w:pPr>
    </w:p>
    <w:p w14:paraId="15D388C9" w14:textId="77777777" w:rsidR="00000000" w:rsidRDefault="00A03D81">
      <w:pPr>
        <w:pStyle w:val="a0"/>
        <w:rPr>
          <w:rFonts w:hint="cs"/>
          <w:rtl/>
        </w:rPr>
      </w:pPr>
      <w:r>
        <w:rPr>
          <w:rFonts w:hint="cs"/>
          <w:rtl/>
        </w:rPr>
        <w:t>חבר הכנסת בנלולו. חבר הכנסת בנלולו.</w:t>
      </w:r>
    </w:p>
    <w:p w14:paraId="6F335635" w14:textId="77777777" w:rsidR="00000000" w:rsidRDefault="00A03D81">
      <w:pPr>
        <w:pStyle w:val="a0"/>
        <w:rPr>
          <w:rFonts w:hint="cs"/>
          <w:rtl/>
        </w:rPr>
      </w:pPr>
    </w:p>
    <w:p w14:paraId="1F7F1FFC" w14:textId="77777777" w:rsidR="00000000" w:rsidRDefault="00A03D81">
      <w:pPr>
        <w:pStyle w:val="-"/>
        <w:rPr>
          <w:rtl/>
        </w:rPr>
      </w:pPr>
      <w:bookmarkStart w:id="333" w:name="FS000000456T16_02_2004_20_21_01C"/>
      <w:bookmarkEnd w:id="333"/>
      <w:r>
        <w:rPr>
          <w:rtl/>
        </w:rPr>
        <w:t>שמעון פרס (העבודה-מימד):</w:t>
      </w:r>
    </w:p>
    <w:p w14:paraId="6AFAD7FE" w14:textId="77777777" w:rsidR="00000000" w:rsidRDefault="00A03D81">
      <w:pPr>
        <w:pStyle w:val="a0"/>
        <w:rPr>
          <w:rtl/>
        </w:rPr>
      </w:pPr>
    </w:p>
    <w:p w14:paraId="343D161F" w14:textId="77777777" w:rsidR="00000000" w:rsidRDefault="00A03D81">
      <w:pPr>
        <w:pStyle w:val="a0"/>
        <w:rPr>
          <w:rFonts w:hint="cs"/>
          <w:rtl/>
        </w:rPr>
      </w:pPr>
      <w:r>
        <w:rPr>
          <w:rFonts w:hint="cs"/>
          <w:rtl/>
        </w:rPr>
        <w:t>הסעיף הבא של מצע הממשלה מלפני שנה: "הממשלה תפעל לש</w:t>
      </w:r>
      <w:r>
        <w:rPr>
          <w:rFonts w:hint="cs"/>
          <w:rtl/>
        </w:rPr>
        <w:t xml:space="preserve">יפור מצבם של הגמלאים והקשישים". מה עשיתם בשנה, אלוהים? מה עשיתם לגמלאים? מה עשיתם לקשישים? ביזיתם אותם. הם לא יכולים לדבר בטלפון. </w:t>
      </w:r>
    </w:p>
    <w:p w14:paraId="26867E00" w14:textId="77777777" w:rsidR="00000000" w:rsidRDefault="00A03D81">
      <w:pPr>
        <w:pStyle w:val="a0"/>
        <w:rPr>
          <w:rFonts w:hint="cs"/>
          <w:rtl/>
        </w:rPr>
      </w:pPr>
    </w:p>
    <w:p w14:paraId="109C9E92" w14:textId="77777777" w:rsidR="00000000" w:rsidRDefault="00A03D81">
      <w:pPr>
        <w:pStyle w:val="a0"/>
        <w:rPr>
          <w:rFonts w:hint="cs"/>
          <w:rtl/>
        </w:rPr>
      </w:pPr>
      <w:r>
        <w:rPr>
          <w:rFonts w:hint="cs"/>
          <w:rtl/>
        </w:rPr>
        <w:t xml:space="preserve">אדוני ממלא-מקום ראש הממשלה, תתנהג יפה ואל תפריע באמצע. זה לא מתאים לך. אתה רוצה להיות ראש ממשלה, שב בשקט ואל תפריע לי כשאני </w:t>
      </w:r>
      <w:r>
        <w:rPr>
          <w:rFonts w:hint="cs"/>
          <w:rtl/>
        </w:rPr>
        <w:t>מדבר. אתה ממלא-מקום ראש הממשלה, אל תשכח. אתה לא רק שר מסחר ודואר ותעסוקה ולחם. הכול. אתה גם ממלא-מקום. תנהג בסדר.</w:t>
      </w:r>
    </w:p>
    <w:p w14:paraId="637BEEF9" w14:textId="77777777" w:rsidR="00000000" w:rsidRDefault="00A03D81">
      <w:pPr>
        <w:pStyle w:val="a0"/>
        <w:rPr>
          <w:rFonts w:hint="cs"/>
          <w:rtl/>
        </w:rPr>
      </w:pPr>
    </w:p>
    <w:p w14:paraId="248BBF8B" w14:textId="77777777" w:rsidR="00000000" w:rsidRDefault="00A03D81">
      <w:pPr>
        <w:pStyle w:val="af0"/>
        <w:rPr>
          <w:rtl/>
        </w:rPr>
      </w:pPr>
      <w:r>
        <w:rPr>
          <w:rFonts w:hint="eastAsia"/>
          <w:rtl/>
        </w:rPr>
        <w:t>שר</w:t>
      </w:r>
      <w:r>
        <w:rPr>
          <w:rtl/>
        </w:rPr>
        <w:t xml:space="preserve"> התעשייה, המסחר והתעסוקה אהוד אולמרט:</w:t>
      </w:r>
    </w:p>
    <w:p w14:paraId="203FFF5B" w14:textId="77777777" w:rsidR="00000000" w:rsidRDefault="00A03D81">
      <w:pPr>
        <w:pStyle w:val="a0"/>
        <w:rPr>
          <w:rFonts w:hint="cs"/>
          <w:rtl/>
        </w:rPr>
      </w:pPr>
    </w:p>
    <w:p w14:paraId="523400F4" w14:textId="77777777" w:rsidR="00000000" w:rsidRDefault="00A03D81">
      <w:pPr>
        <w:pStyle w:val="a0"/>
        <w:rPr>
          <w:rFonts w:hint="cs"/>
          <w:rtl/>
        </w:rPr>
      </w:pPr>
      <w:r>
        <w:rPr>
          <w:rFonts w:hint="cs"/>
          <w:rtl/>
        </w:rPr>
        <w:t xml:space="preserve">ראש הממשלה ואני ניסינו להבין מה אתה אומר, ולא הצלחנו. </w:t>
      </w:r>
    </w:p>
    <w:p w14:paraId="301561A4" w14:textId="77777777" w:rsidR="00000000" w:rsidRDefault="00A03D81">
      <w:pPr>
        <w:pStyle w:val="a0"/>
        <w:rPr>
          <w:rFonts w:hint="cs"/>
          <w:rtl/>
        </w:rPr>
      </w:pPr>
    </w:p>
    <w:p w14:paraId="3F4F919E" w14:textId="77777777" w:rsidR="00000000" w:rsidRDefault="00A03D81">
      <w:pPr>
        <w:pStyle w:val="-"/>
        <w:rPr>
          <w:rtl/>
        </w:rPr>
      </w:pPr>
      <w:bookmarkStart w:id="334" w:name="FS000000456T16_02_2004_20_21_55C"/>
      <w:bookmarkEnd w:id="334"/>
      <w:r>
        <w:rPr>
          <w:rtl/>
        </w:rPr>
        <w:t>שמעון פרס (העבודה-מימד):</w:t>
      </w:r>
    </w:p>
    <w:p w14:paraId="6A922759" w14:textId="77777777" w:rsidR="00000000" w:rsidRDefault="00A03D81">
      <w:pPr>
        <w:pStyle w:val="a0"/>
        <w:rPr>
          <w:rtl/>
        </w:rPr>
      </w:pPr>
    </w:p>
    <w:p w14:paraId="03FC7014" w14:textId="77777777" w:rsidR="00000000" w:rsidRDefault="00A03D81">
      <w:pPr>
        <w:pStyle w:val="a0"/>
        <w:rPr>
          <w:rFonts w:hint="cs"/>
          <w:rtl/>
        </w:rPr>
      </w:pPr>
      <w:r>
        <w:rPr>
          <w:rFonts w:hint="cs"/>
          <w:rtl/>
        </w:rPr>
        <w:t>היות שאנחנו בידידו</w:t>
      </w:r>
      <w:r>
        <w:rPr>
          <w:rFonts w:hint="cs"/>
          <w:rtl/>
        </w:rPr>
        <w:t>ת רבה, אני אתן לך קורס לאחר מכן. היות שאתה כל כך מתקשה להבין, אני מקבל על עצמי להישאר כאן ולהסביר לך דבר דבור על אופניו. באמת קשה להבין.</w:t>
      </w:r>
    </w:p>
    <w:p w14:paraId="06647494" w14:textId="77777777" w:rsidR="00000000" w:rsidRDefault="00A03D81">
      <w:pPr>
        <w:pStyle w:val="a0"/>
        <w:rPr>
          <w:rFonts w:hint="cs"/>
          <w:rtl/>
        </w:rPr>
      </w:pPr>
    </w:p>
    <w:p w14:paraId="56D905EA" w14:textId="77777777" w:rsidR="00000000" w:rsidRDefault="00A03D81">
      <w:pPr>
        <w:pStyle w:val="af1"/>
        <w:rPr>
          <w:rtl/>
        </w:rPr>
      </w:pPr>
      <w:r>
        <w:rPr>
          <w:rtl/>
        </w:rPr>
        <w:t>היו"ר ראובן ריבלין:</w:t>
      </w:r>
    </w:p>
    <w:p w14:paraId="5EC4CC08" w14:textId="77777777" w:rsidR="00000000" w:rsidRDefault="00A03D81">
      <w:pPr>
        <w:pStyle w:val="a0"/>
        <w:rPr>
          <w:rFonts w:hint="cs"/>
          <w:rtl/>
        </w:rPr>
      </w:pPr>
    </w:p>
    <w:p w14:paraId="3ED42992" w14:textId="77777777" w:rsidR="00000000" w:rsidRDefault="00A03D81">
      <w:pPr>
        <w:pStyle w:val="a0"/>
        <w:rPr>
          <w:rFonts w:hint="cs"/>
          <w:rtl/>
        </w:rPr>
      </w:pPr>
      <w:r>
        <w:rPr>
          <w:rFonts w:hint="cs"/>
          <w:rtl/>
        </w:rPr>
        <w:t xml:space="preserve">אדוני יושב-ראש האופוזיציה, אם אדוני יפנה למישהו מהקהל היושב כאן, לא אוכל להגן. </w:t>
      </w:r>
    </w:p>
    <w:p w14:paraId="6C4B97A2" w14:textId="77777777" w:rsidR="00000000" w:rsidRDefault="00A03D81">
      <w:pPr>
        <w:pStyle w:val="a0"/>
        <w:rPr>
          <w:rFonts w:hint="cs"/>
          <w:rtl/>
        </w:rPr>
      </w:pPr>
    </w:p>
    <w:p w14:paraId="2B051AA3" w14:textId="77777777" w:rsidR="00000000" w:rsidRDefault="00A03D81">
      <w:pPr>
        <w:pStyle w:val="-"/>
        <w:rPr>
          <w:rtl/>
        </w:rPr>
      </w:pPr>
      <w:bookmarkStart w:id="335" w:name="FS000000456T16_02_2004_20_22_24C"/>
      <w:bookmarkEnd w:id="335"/>
      <w:r>
        <w:rPr>
          <w:rtl/>
        </w:rPr>
        <w:t>שמעון פרס (העבוד</w:t>
      </w:r>
      <w:r>
        <w:rPr>
          <w:rtl/>
        </w:rPr>
        <w:t>ה-מימד):</w:t>
      </w:r>
    </w:p>
    <w:p w14:paraId="7DDBB18F" w14:textId="77777777" w:rsidR="00000000" w:rsidRDefault="00A03D81">
      <w:pPr>
        <w:pStyle w:val="a0"/>
        <w:rPr>
          <w:rtl/>
        </w:rPr>
      </w:pPr>
    </w:p>
    <w:p w14:paraId="7037ACB0" w14:textId="77777777" w:rsidR="00000000" w:rsidRDefault="00A03D81">
      <w:pPr>
        <w:pStyle w:val="a0"/>
        <w:rPr>
          <w:rFonts w:hint="cs"/>
          <w:rtl/>
        </w:rPr>
      </w:pPr>
      <w:r>
        <w:rPr>
          <w:rFonts w:hint="cs"/>
          <w:rtl/>
        </w:rPr>
        <w:t xml:space="preserve">הסעיף הבא במצע הממשלה: "הממשלה תדאג במיוחד לאוכלוסיות מיוחדות". למי? לנכים - נורא דאגתם להם. קיצצתם את ההקצבה להם. לעיוורים </w:t>
      </w:r>
      <w:r>
        <w:rPr>
          <w:rtl/>
        </w:rPr>
        <w:t>–</w:t>
      </w:r>
      <w:r>
        <w:rPr>
          <w:rFonts w:hint="cs"/>
          <w:rtl/>
        </w:rPr>
        <w:t xml:space="preserve"> הלוא אתם עיוורים לעיוורים. לחירשים - הלוא אתם חירשים לחירשים. אילמים - אין לכם גם מה לומר לאילמים. למשפחות חד-הוריות. כל</w:t>
      </w:r>
      <w:r>
        <w:rPr>
          <w:rFonts w:hint="cs"/>
          <w:rtl/>
        </w:rPr>
        <w:t xml:space="preserve"> זה מהמצע שלכם, אל תטעו. נורא דאגתם למשפחות חד-הוריות. הרסתם אותן. לילדים חריגים - נורא חרגתם לטובת הילדים החריגים.</w:t>
      </w:r>
    </w:p>
    <w:p w14:paraId="22E8D1F4" w14:textId="77777777" w:rsidR="00000000" w:rsidRDefault="00A03D81">
      <w:pPr>
        <w:pStyle w:val="a0"/>
        <w:rPr>
          <w:rFonts w:hint="cs"/>
          <w:rtl/>
        </w:rPr>
      </w:pPr>
    </w:p>
    <w:p w14:paraId="58CB3469" w14:textId="77777777" w:rsidR="00000000" w:rsidRDefault="00A03D81">
      <w:pPr>
        <w:pStyle w:val="af0"/>
        <w:rPr>
          <w:rtl/>
        </w:rPr>
      </w:pPr>
      <w:r>
        <w:rPr>
          <w:rFonts w:hint="eastAsia"/>
          <w:rtl/>
        </w:rPr>
        <w:t>יוסי</w:t>
      </w:r>
      <w:r>
        <w:rPr>
          <w:rtl/>
        </w:rPr>
        <w:t xml:space="preserve"> שריד (מרצ):</w:t>
      </w:r>
    </w:p>
    <w:p w14:paraId="06A697E2" w14:textId="77777777" w:rsidR="00000000" w:rsidRDefault="00A03D81">
      <w:pPr>
        <w:pStyle w:val="a0"/>
        <w:rPr>
          <w:rFonts w:hint="cs"/>
          <w:rtl/>
        </w:rPr>
      </w:pPr>
    </w:p>
    <w:p w14:paraId="401D769E" w14:textId="77777777" w:rsidR="00000000" w:rsidRDefault="00A03D81">
      <w:pPr>
        <w:pStyle w:val="a0"/>
        <w:rPr>
          <w:rFonts w:hint="cs"/>
          <w:rtl/>
        </w:rPr>
      </w:pPr>
      <w:r>
        <w:rPr>
          <w:rFonts w:hint="cs"/>
          <w:rtl/>
        </w:rPr>
        <w:t>לילדים החריגים דווקא דאגו...</w:t>
      </w:r>
    </w:p>
    <w:p w14:paraId="455C6A1C" w14:textId="77777777" w:rsidR="00000000" w:rsidRDefault="00A03D81">
      <w:pPr>
        <w:pStyle w:val="a0"/>
        <w:rPr>
          <w:rtl/>
        </w:rPr>
      </w:pPr>
    </w:p>
    <w:p w14:paraId="055F7E6E" w14:textId="77777777" w:rsidR="00000000" w:rsidRDefault="00A03D81">
      <w:pPr>
        <w:pStyle w:val="-"/>
        <w:rPr>
          <w:rtl/>
        </w:rPr>
      </w:pPr>
      <w:bookmarkStart w:id="336" w:name="FS000000456T16_02_2004_20_23_04C"/>
      <w:bookmarkEnd w:id="336"/>
      <w:r>
        <w:rPr>
          <w:rtl/>
        </w:rPr>
        <w:t>שמעון פרס (העבודה-מימד):</w:t>
      </w:r>
    </w:p>
    <w:p w14:paraId="3B81F5A9" w14:textId="77777777" w:rsidR="00000000" w:rsidRDefault="00A03D81">
      <w:pPr>
        <w:pStyle w:val="a0"/>
        <w:rPr>
          <w:rtl/>
        </w:rPr>
      </w:pPr>
    </w:p>
    <w:p w14:paraId="03BA3AFA" w14:textId="77777777" w:rsidR="00000000" w:rsidRDefault="00A03D81">
      <w:pPr>
        <w:pStyle w:val="a0"/>
        <w:rPr>
          <w:rFonts w:hint="cs"/>
          <w:rtl/>
        </w:rPr>
      </w:pPr>
      <w:r>
        <w:rPr>
          <w:rFonts w:hint="cs"/>
          <w:rtl/>
        </w:rPr>
        <w:t>אני מבקש לא לעזור לי. הסעיף הבא: "הממשלה תפעל נחרצות להגברת העליי</w:t>
      </w:r>
      <w:r>
        <w:rPr>
          <w:rFonts w:hint="cs"/>
          <w:rtl/>
        </w:rPr>
        <w:t>ה מכל הארצות". נחרצות. תשמעו, באה עלייה מארגנטינה, הבטיחו לה הרים וגבעות. הממשלה פעלה נחרצות - חלקם חזרו לארגנטינה. איזו נחרצות. הממשלה תפעל לעלייה מרוסיה - לצערי הרב, במקום עלייה התחילה ירידה. נחרצות. הכול היה נחרץ. מה פעלתם? מה עשיתם? איזה מאמץ? איזו תשו</w:t>
      </w:r>
      <w:r>
        <w:rPr>
          <w:rFonts w:hint="cs"/>
          <w:rtl/>
        </w:rPr>
        <w:t>מת לב?</w:t>
      </w:r>
    </w:p>
    <w:p w14:paraId="1A752F7C" w14:textId="77777777" w:rsidR="00000000" w:rsidRDefault="00A03D81">
      <w:pPr>
        <w:pStyle w:val="a0"/>
        <w:ind w:firstLine="0"/>
        <w:rPr>
          <w:rFonts w:hint="cs"/>
          <w:rtl/>
        </w:rPr>
      </w:pPr>
    </w:p>
    <w:p w14:paraId="1CAB7766" w14:textId="77777777" w:rsidR="00000000" w:rsidRDefault="00A03D81">
      <w:pPr>
        <w:pStyle w:val="af0"/>
        <w:rPr>
          <w:rtl/>
        </w:rPr>
      </w:pPr>
      <w:r>
        <w:rPr>
          <w:rFonts w:hint="eastAsia"/>
          <w:rtl/>
        </w:rPr>
        <w:t>השר</w:t>
      </w:r>
      <w:r>
        <w:rPr>
          <w:rtl/>
        </w:rPr>
        <w:t xml:space="preserve"> עוזי לנדאו:</w:t>
      </w:r>
    </w:p>
    <w:p w14:paraId="7910453D" w14:textId="77777777" w:rsidR="00000000" w:rsidRDefault="00A03D81">
      <w:pPr>
        <w:pStyle w:val="a0"/>
        <w:rPr>
          <w:rFonts w:hint="cs"/>
          <w:rtl/>
        </w:rPr>
      </w:pPr>
    </w:p>
    <w:p w14:paraId="003D366A" w14:textId="77777777" w:rsidR="00000000" w:rsidRDefault="00A03D81">
      <w:pPr>
        <w:pStyle w:val="a0"/>
        <w:rPr>
          <w:rFonts w:hint="cs"/>
          <w:rtl/>
        </w:rPr>
      </w:pPr>
      <w:r>
        <w:rPr>
          <w:rFonts w:hint="cs"/>
          <w:rtl/>
        </w:rPr>
        <w:t xml:space="preserve">- - - </w:t>
      </w:r>
    </w:p>
    <w:p w14:paraId="475D40B9" w14:textId="77777777" w:rsidR="00000000" w:rsidRDefault="00A03D81">
      <w:pPr>
        <w:pStyle w:val="a0"/>
        <w:rPr>
          <w:rFonts w:hint="cs"/>
          <w:rtl/>
        </w:rPr>
      </w:pPr>
    </w:p>
    <w:p w14:paraId="5F88C63C" w14:textId="77777777" w:rsidR="00000000" w:rsidRDefault="00A03D81">
      <w:pPr>
        <w:pStyle w:val="-"/>
        <w:rPr>
          <w:rtl/>
        </w:rPr>
      </w:pPr>
      <w:bookmarkStart w:id="337" w:name="FS000000456T16_02_2004_20_23_42C"/>
      <w:bookmarkEnd w:id="337"/>
      <w:r>
        <w:rPr>
          <w:rtl/>
        </w:rPr>
        <w:t>שמעון פרס (העבודה-מימד):</w:t>
      </w:r>
    </w:p>
    <w:p w14:paraId="1D29C989" w14:textId="77777777" w:rsidR="00000000" w:rsidRDefault="00A03D81">
      <w:pPr>
        <w:pStyle w:val="a0"/>
        <w:rPr>
          <w:rtl/>
        </w:rPr>
      </w:pPr>
    </w:p>
    <w:p w14:paraId="67254929" w14:textId="77777777" w:rsidR="00000000" w:rsidRDefault="00A03D81">
      <w:pPr>
        <w:pStyle w:val="a0"/>
        <w:rPr>
          <w:rFonts w:hint="cs"/>
          <w:rtl/>
        </w:rPr>
      </w:pPr>
      <w:r>
        <w:rPr>
          <w:rFonts w:hint="cs"/>
          <w:rtl/>
        </w:rPr>
        <w:t xml:space="preserve">"הממשלה תפעל בהדרגה להבטיח שוויון הזדמנויות בחינוך לכול" - אדוני ממלא-מקום ראש הממשלה, אני מפחד שתפסיד את הנקודה הזאת: הממשלה תנהיג חינוך חובה לגילאי שלוש--חמש. נכון? הממשלה תעשה בהדרגה להארכת יום </w:t>
      </w:r>
      <w:r>
        <w:rPr>
          <w:rFonts w:hint="cs"/>
          <w:rtl/>
        </w:rPr>
        <w:t>הלימודים.</w:t>
      </w:r>
    </w:p>
    <w:p w14:paraId="1C74932C" w14:textId="77777777" w:rsidR="00000000" w:rsidRDefault="00A03D81">
      <w:pPr>
        <w:pStyle w:val="a0"/>
        <w:rPr>
          <w:rFonts w:hint="cs"/>
          <w:rtl/>
        </w:rPr>
      </w:pPr>
    </w:p>
    <w:p w14:paraId="3F3EBA54" w14:textId="77777777" w:rsidR="00000000" w:rsidRDefault="00A03D81">
      <w:pPr>
        <w:pStyle w:val="af0"/>
        <w:rPr>
          <w:rtl/>
        </w:rPr>
      </w:pPr>
      <w:r>
        <w:rPr>
          <w:rFonts w:hint="eastAsia"/>
          <w:rtl/>
        </w:rPr>
        <w:t>דליה</w:t>
      </w:r>
      <w:r>
        <w:rPr>
          <w:rtl/>
        </w:rPr>
        <w:t xml:space="preserve"> איציק (העבודה-מימד):</w:t>
      </w:r>
    </w:p>
    <w:p w14:paraId="647EFCF5" w14:textId="77777777" w:rsidR="00000000" w:rsidRDefault="00A03D81">
      <w:pPr>
        <w:pStyle w:val="a0"/>
        <w:rPr>
          <w:rFonts w:hint="cs"/>
          <w:rtl/>
        </w:rPr>
      </w:pPr>
    </w:p>
    <w:p w14:paraId="76BB380A" w14:textId="77777777" w:rsidR="00000000" w:rsidRDefault="00A03D81">
      <w:pPr>
        <w:pStyle w:val="a0"/>
        <w:rPr>
          <w:rFonts w:hint="cs"/>
          <w:rtl/>
        </w:rPr>
      </w:pPr>
      <w:r>
        <w:rPr>
          <w:rFonts w:hint="cs"/>
          <w:rtl/>
        </w:rPr>
        <w:t>עשתה.</w:t>
      </w:r>
    </w:p>
    <w:p w14:paraId="0761CD33" w14:textId="77777777" w:rsidR="00000000" w:rsidRDefault="00A03D81">
      <w:pPr>
        <w:pStyle w:val="a0"/>
        <w:rPr>
          <w:rFonts w:hint="cs"/>
          <w:rtl/>
        </w:rPr>
      </w:pPr>
    </w:p>
    <w:p w14:paraId="4E09D0DA" w14:textId="77777777" w:rsidR="00000000" w:rsidRDefault="00A03D81">
      <w:pPr>
        <w:pStyle w:val="af0"/>
        <w:rPr>
          <w:rtl/>
        </w:rPr>
      </w:pPr>
      <w:r>
        <w:rPr>
          <w:rFonts w:hint="eastAsia"/>
          <w:rtl/>
        </w:rPr>
        <w:t>גלעד</w:t>
      </w:r>
      <w:r>
        <w:rPr>
          <w:rtl/>
        </w:rPr>
        <w:t xml:space="preserve"> ארדן (הליכוד):</w:t>
      </w:r>
    </w:p>
    <w:p w14:paraId="699E254B" w14:textId="77777777" w:rsidR="00000000" w:rsidRDefault="00A03D81">
      <w:pPr>
        <w:pStyle w:val="a0"/>
        <w:rPr>
          <w:rFonts w:hint="cs"/>
          <w:rtl/>
        </w:rPr>
      </w:pPr>
    </w:p>
    <w:p w14:paraId="73098FE0" w14:textId="77777777" w:rsidR="00000000" w:rsidRDefault="00A03D81">
      <w:pPr>
        <w:pStyle w:val="a0"/>
        <w:rPr>
          <w:rFonts w:hint="cs"/>
          <w:rtl/>
        </w:rPr>
      </w:pPr>
      <w:r>
        <w:rPr>
          <w:rFonts w:hint="cs"/>
          <w:rtl/>
        </w:rPr>
        <w:t xml:space="preserve">אתה הבטחת מזרח תיכון חדש - - - </w:t>
      </w:r>
    </w:p>
    <w:p w14:paraId="50E17837" w14:textId="77777777" w:rsidR="00000000" w:rsidRDefault="00A03D81">
      <w:pPr>
        <w:pStyle w:val="a0"/>
        <w:rPr>
          <w:rFonts w:hint="cs"/>
          <w:rtl/>
        </w:rPr>
      </w:pPr>
    </w:p>
    <w:p w14:paraId="74CDA8EC" w14:textId="77777777" w:rsidR="00000000" w:rsidRDefault="00A03D81">
      <w:pPr>
        <w:pStyle w:val="-"/>
        <w:rPr>
          <w:rtl/>
        </w:rPr>
      </w:pPr>
      <w:bookmarkStart w:id="338" w:name="FS000000456T16_02_2004_20_24_28C"/>
      <w:bookmarkEnd w:id="338"/>
      <w:r>
        <w:rPr>
          <w:rtl/>
        </w:rPr>
        <w:t>שמעון פרס (העבודה-מימד):</w:t>
      </w:r>
    </w:p>
    <w:p w14:paraId="10D668DD" w14:textId="77777777" w:rsidR="00000000" w:rsidRDefault="00A03D81">
      <w:pPr>
        <w:pStyle w:val="a0"/>
        <w:rPr>
          <w:rtl/>
        </w:rPr>
      </w:pPr>
    </w:p>
    <w:p w14:paraId="0C8194F8" w14:textId="77777777" w:rsidR="00000000" w:rsidRDefault="00A03D81">
      <w:pPr>
        <w:pStyle w:val="a0"/>
        <w:rPr>
          <w:rFonts w:hint="cs"/>
          <w:rtl/>
        </w:rPr>
      </w:pPr>
      <w:r>
        <w:rPr>
          <w:rFonts w:hint="cs"/>
          <w:rtl/>
        </w:rPr>
        <w:t>אני מבקש מחברי הערבים להקשיב: "הממשלה תפעל ליצירת מקומות עבודה, תוך תיעוש, ביישובים הערביים". הרגשתם בזה?</w:t>
      </w:r>
    </w:p>
    <w:p w14:paraId="623CA7C9" w14:textId="77777777" w:rsidR="00000000" w:rsidRDefault="00A03D81">
      <w:pPr>
        <w:pStyle w:val="a0"/>
        <w:rPr>
          <w:rFonts w:hint="cs"/>
          <w:rtl/>
        </w:rPr>
      </w:pPr>
    </w:p>
    <w:p w14:paraId="4BFDC4FA" w14:textId="77777777" w:rsidR="00000000" w:rsidRDefault="00A03D81">
      <w:pPr>
        <w:pStyle w:val="af0"/>
        <w:rPr>
          <w:rtl/>
        </w:rPr>
      </w:pPr>
      <w:r>
        <w:rPr>
          <w:rFonts w:hint="eastAsia"/>
          <w:rtl/>
        </w:rPr>
        <w:t>אחמד</w:t>
      </w:r>
      <w:r>
        <w:rPr>
          <w:rtl/>
        </w:rPr>
        <w:t xml:space="preserve"> טיבי (חד"ש-תע"ל):</w:t>
      </w:r>
    </w:p>
    <w:p w14:paraId="617A876E" w14:textId="77777777" w:rsidR="00000000" w:rsidRDefault="00A03D81">
      <w:pPr>
        <w:pStyle w:val="a0"/>
        <w:rPr>
          <w:rFonts w:hint="cs"/>
          <w:rtl/>
        </w:rPr>
      </w:pPr>
    </w:p>
    <w:p w14:paraId="34AA7448" w14:textId="77777777" w:rsidR="00000000" w:rsidRDefault="00A03D81">
      <w:pPr>
        <w:pStyle w:val="a0"/>
        <w:rPr>
          <w:rFonts w:hint="cs"/>
          <w:rtl/>
        </w:rPr>
      </w:pPr>
      <w:r>
        <w:rPr>
          <w:rFonts w:hint="cs"/>
          <w:rtl/>
        </w:rPr>
        <w:t>פיוס.</w:t>
      </w:r>
    </w:p>
    <w:p w14:paraId="0A3BC886" w14:textId="77777777" w:rsidR="00000000" w:rsidRDefault="00A03D81">
      <w:pPr>
        <w:pStyle w:val="a0"/>
        <w:rPr>
          <w:rFonts w:hint="cs"/>
          <w:rtl/>
        </w:rPr>
      </w:pPr>
    </w:p>
    <w:p w14:paraId="32887268" w14:textId="77777777" w:rsidR="00000000" w:rsidRDefault="00A03D81">
      <w:pPr>
        <w:pStyle w:val="-"/>
        <w:rPr>
          <w:rtl/>
        </w:rPr>
      </w:pPr>
      <w:bookmarkStart w:id="339" w:name="FS000000456T16_02_2004_20_24_38C"/>
      <w:bookmarkEnd w:id="339"/>
      <w:r>
        <w:rPr>
          <w:rtl/>
        </w:rPr>
        <w:t>שמעון פרס (העבודה-מימד):</w:t>
      </w:r>
    </w:p>
    <w:p w14:paraId="3799BC53" w14:textId="77777777" w:rsidR="00000000" w:rsidRDefault="00A03D81">
      <w:pPr>
        <w:pStyle w:val="a0"/>
        <w:rPr>
          <w:rtl/>
        </w:rPr>
      </w:pPr>
    </w:p>
    <w:p w14:paraId="1FDA8D01" w14:textId="77777777" w:rsidR="00000000" w:rsidRDefault="00A03D81">
      <w:pPr>
        <w:pStyle w:val="a0"/>
        <w:rPr>
          <w:rFonts w:hint="cs"/>
          <w:rtl/>
        </w:rPr>
      </w:pPr>
      <w:r>
        <w:rPr>
          <w:rFonts w:hint="cs"/>
          <w:rtl/>
        </w:rPr>
        <w:t xml:space="preserve">הדרוזים הרגישו בזה? הבדואים הרגישו? הצ'רקסים הרגישו? היישובים הערביים עומדים בראש סולם העוני והאבטלה בישראל. זה מה שפעלתם? </w:t>
      </w:r>
    </w:p>
    <w:p w14:paraId="1E601277" w14:textId="77777777" w:rsidR="00000000" w:rsidRDefault="00A03D81">
      <w:pPr>
        <w:pStyle w:val="a0"/>
        <w:rPr>
          <w:rFonts w:hint="cs"/>
          <w:rtl/>
        </w:rPr>
      </w:pPr>
    </w:p>
    <w:p w14:paraId="66B1346C" w14:textId="77777777" w:rsidR="00000000" w:rsidRDefault="00A03D81">
      <w:pPr>
        <w:pStyle w:val="a0"/>
        <w:rPr>
          <w:rFonts w:hint="cs"/>
          <w:rtl/>
        </w:rPr>
      </w:pPr>
      <w:r>
        <w:rPr>
          <w:rFonts w:hint="cs"/>
          <w:rtl/>
        </w:rPr>
        <w:t>"הממשלה תדאג להוספת מקומות אשפוז ולמכשור רפואי מודרני בבתי-החולים והמרפאות" - לעת עתה כולם על סף פ</w:t>
      </w:r>
      <w:r>
        <w:rPr>
          <w:rFonts w:hint="cs"/>
          <w:rtl/>
        </w:rPr>
        <w:t xml:space="preserve">שיטת רגל. </w:t>
      </w:r>
    </w:p>
    <w:p w14:paraId="3735013B" w14:textId="77777777" w:rsidR="00000000" w:rsidRDefault="00A03D81">
      <w:pPr>
        <w:pStyle w:val="a0"/>
        <w:rPr>
          <w:rFonts w:hint="cs"/>
          <w:rtl/>
        </w:rPr>
      </w:pPr>
    </w:p>
    <w:p w14:paraId="077D00CA" w14:textId="77777777" w:rsidR="00000000" w:rsidRDefault="00A03D81">
      <w:pPr>
        <w:pStyle w:val="a0"/>
        <w:rPr>
          <w:rFonts w:hint="cs"/>
          <w:rtl/>
        </w:rPr>
      </w:pPr>
      <w:r>
        <w:rPr>
          <w:rFonts w:hint="cs"/>
          <w:rtl/>
        </w:rPr>
        <w:t xml:space="preserve">אני רוצה לומר לך, אדוני ראש הממשלה, שעד הבחירות האחרונות בראש מעייניך היתה אחדות העם. גם היום דיברת יפה מאוד על כך שצריך לאחד את העם, אבל הקמת ממשלה של תשלילים, של שוללים. </w:t>
      </w:r>
    </w:p>
    <w:p w14:paraId="6193FC61" w14:textId="77777777" w:rsidR="00000000" w:rsidRDefault="00A03D81">
      <w:pPr>
        <w:pStyle w:val="a0"/>
        <w:rPr>
          <w:rFonts w:hint="cs"/>
          <w:rtl/>
        </w:rPr>
      </w:pPr>
    </w:p>
    <w:p w14:paraId="0545FB85" w14:textId="77777777" w:rsidR="00000000" w:rsidRDefault="00A03D81">
      <w:pPr>
        <w:pStyle w:val="a0"/>
        <w:rPr>
          <w:rFonts w:hint="cs"/>
          <w:rtl/>
        </w:rPr>
      </w:pPr>
      <w:r>
        <w:rPr>
          <w:rFonts w:hint="cs"/>
          <w:rtl/>
        </w:rPr>
        <w:t xml:space="preserve">ובכן, מפלגה אחת, שינוי, שוללת דתיים. אני נגד מפלגות דתיות, אבל אני גם </w:t>
      </w:r>
      <w:r>
        <w:rPr>
          <w:rFonts w:hint="cs"/>
          <w:rtl/>
        </w:rPr>
        <w:t xml:space="preserve">נגד מפלגות שוללות דתיים, שזה העיקר שלהן. לא לחינם, לעומת כל הרשימה הנהדרת הזאת, הצגת הישג שלא נשכח אותו: אין משרד דתות. אומנם משלמים משכורת לעובדי המשרד, אבל אין משרד דתות. איך אמר שר המשפטים? אני עומד לשלוח לך מכתב ברכה על ההישג הבלתי-נשכח הזה למען אחדות </w:t>
      </w:r>
      <w:r>
        <w:rPr>
          <w:rFonts w:hint="cs"/>
          <w:rtl/>
        </w:rPr>
        <w:t xml:space="preserve">העם, שמשנה את פני המדינה מן הקצה אל הקצה. </w:t>
      </w:r>
    </w:p>
    <w:p w14:paraId="68CECE78" w14:textId="77777777" w:rsidR="00000000" w:rsidRDefault="00A03D81">
      <w:pPr>
        <w:pStyle w:val="a0"/>
        <w:rPr>
          <w:rFonts w:hint="cs"/>
          <w:rtl/>
        </w:rPr>
      </w:pPr>
    </w:p>
    <w:p w14:paraId="60D3B16D" w14:textId="77777777" w:rsidR="00000000" w:rsidRDefault="00A03D81">
      <w:pPr>
        <w:pStyle w:val="a0"/>
        <w:rPr>
          <w:rFonts w:hint="cs"/>
          <w:rtl/>
        </w:rPr>
      </w:pPr>
      <w:r>
        <w:rPr>
          <w:rFonts w:hint="cs"/>
          <w:rtl/>
        </w:rPr>
        <w:t>אחר כך יש מפלגה אחרת - מפד"ל. היא שוללת שלום. היא יושבת בממשלה כדי לא לאפשר שלום. זה תפקידה היחיד. הולכים לרב אחד והוא אומר: אל תעשה שלום. הולכים לרב שני: אל תעשה שלום. הרבנים אומרים להם שיצאו מהממשלה כמה שיותר מ</w:t>
      </w:r>
      <w:r>
        <w:rPr>
          <w:rFonts w:hint="cs"/>
          <w:rtl/>
        </w:rPr>
        <w:t xml:space="preserve">הר, אבל בין שלמות הכיסא לבין שלמות הארץ יש קצת קושי לבחור, ועל כן הם עדיין - חייבים לומר לזכותם - נשארו בממשלה. </w:t>
      </w:r>
    </w:p>
    <w:p w14:paraId="344A88A7" w14:textId="77777777" w:rsidR="00000000" w:rsidRDefault="00A03D81">
      <w:pPr>
        <w:pStyle w:val="a0"/>
        <w:rPr>
          <w:rFonts w:hint="cs"/>
          <w:rtl/>
        </w:rPr>
      </w:pPr>
    </w:p>
    <w:p w14:paraId="2A693148" w14:textId="77777777" w:rsidR="00000000" w:rsidRDefault="00A03D81">
      <w:pPr>
        <w:pStyle w:val="a0"/>
        <w:rPr>
          <w:rFonts w:hint="cs"/>
          <w:rtl/>
        </w:rPr>
      </w:pPr>
      <w:r>
        <w:rPr>
          <w:rFonts w:hint="cs"/>
          <w:rtl/>
        </w:rPr>
        <w:t>אחר כך יש איחוד לאומי. הוא שולל דמוקרטיה. נחלק את הארץ לקנטונים, נפנה למצרים שתיקח את הפלסטינים. נפנה לירדן שתיקח את הפלסטינים. בשביל מה כל הב</w:t>
      </w:r>
      <w:r>
        <w:rPr>
          <w:rFonts w:hint="cs"/>
          <w:rtl/>
        </w:rPr>
        <w:t xml:space="preserve">עיות? גם אפשר להשתמש באוטובוסים ומדי פעם בפעם לפגוע באסואן ולפגוע בסוריה. יש לבעיות פתרון דמוקרטי. איך אמר האדם הזה? מי שיש לו פטיש ביד חושב שכל בעיה היא מסמר. דופקים על הראש של המסמר ופותרים את הבעיה. ממשלת הפטיש והמסמר של איווט ליברמן.  </w:t>
      </w:r>
    </w:p>
    <w:p w14:paraId="20945CFE" w14:textId="77777777" w:rsidR="00000000" w:rsidRDefault="00A03D81">
      <w:pPr>
        <w:pStyle w:val="a0"/>
        <w:rPr>
          <w:rFonts w:hint="cs"/>
          <w:rtl/>
        </w:rPr>
      </w:pPr>
    </w:p>
    <w:p w14:paraId="76C03AD6" w14:textId="77777777" w:rsidR="00000000" w:rsidRDefault="00A03D81">
      <w:pPr>
        <w:pStyle w:val="a0"/>
        <w:rPr>
          <w:rFonts w:hint="cs"/>
          <w:rtl/>
        </w:rPr>
      </w:pPr>
      <w:r>
        <w:rPr>
          <w:rFonts w:hint="cs"/>
          <w:rtl/>
        </w:rPr>
        <w:t>אחר כך, מה שקרה</w:t>
      </w:r>
      <w:r>
        <w:rPr>
          <w:rFonts w:hint="cs"/>
          <w:rtl/>
        </w:rPr>
        <w:t xml:space="preserve"> לליכוד הוא הכי נורא. פעם לאנשי הליכוד באמת היתה תחושה, פאתוס חברתי. מה קרה לכם?</w:t>
      </w:r>
    </w:p>
    <w:p w14:paraId="479E1748" w14:textId="77777777" w:rsidR="00000000" w:rsidRDefault="00A03D81">
      <w:pPr>
        <w:pStyle w:val="a0"/>
        <w:rPr>
          <w:rFonts w:hint="cs"/>
          <w:rtl/>
        </w:rPr>
      </w:pPr>
    </w:p>
    <w:p w14:paraId="16F00298" w14:textId="77777777" w:rsidR="00000000" w:rsidRDefault="00A03D81">
      <w:pPr>
        <w:pStyle w:val="af0"/>
        <w:rPr>
          <w:rtl/>
        </w:rPr>
      </w:pPr>
      <w:r>
        <w:rPr>
          <w:rFonts w:hint="eastAsia"/>
          <w:rtl/>
        </w:rPr>
        <w:t>מיכאל</w:t>
      </w:r>
      <w:r>
        <w:rPr>
          <w:rtl/>
        </w:rPr>
        <w:t xml:space="preserve"> איתן (הליכוד):</w:t>
      </w:r>
    </w:p>
    <w:p w14:paraId="10A0481B" w14:textId="77777777" w:rsidR="00000000" w:rsidRDefault="00A03D81">
      <w:pPr>
        <w:pStyle w:val="a0"/>
        <w:rPr>
          <w:rFonts w:hint="cs"/>
          <w:rtl/>
        </w:rPr>
      </w:pPr>
    </w:p>
    <w:p w14:paraId="6FFAE0D7" w14:textId="77777777" w:rsidR="00000000" w:rsidRDefault="00A03D81">
      <w:pPr>
        <w:pStyle w:val="a0"/>
        <w:rPr>
          <w:rFonts w:hint="cs"/>
          <w:rtl/>
        </w:rPr>
      </w:pPr>
      <w:r>
        <w:rPr>
          <w:rFonts w:hint="cs"/>
          <w:rtl/>
        </w:rPr>
        <w:t>שלחנו 40 מנדטים, ואתם 19.</w:t>
      </w:r>
    </w:p>
    <w:p w14:paraId="06907851" w14:textId="77777777" w:rsidR="00000000" w:rsidRDefault="00A03D81">
      <w:pPr>
        <w:pStyle w:val="a0"/>
        <w:rPr>
          <w:rFonts w:hint="cs"/>
          <w:rtl/>
        </w:rPr>
      </w:pPr>
    </w:p>
    <w:p w14:paraId="6F647797" w14:textId="77777777" w:rsidR="00000000" w:rsidRDefault="00A03D81">
      <w:pPr>
        <w:pStyle w:val="-"/>
        <w:rPr>
          <w:rtl/>
        </w:rPr>
      </w:pPr>
      <w:bookmarkStart w:id="340" w:name="FS000000456T16_02_2004_20_27_48C"/>
      <w:bookmarkEnd w:id="340"/>
      <w:r>
        <w:rPr>
          <w:rtl/>
        </w:rPr>
        <w:t>שמעון פרס (העבודה-מימד):</w:t>
      </w:r>
    </w:p>
    <w:p w14:paraId="7C4CD696" w14:textId="77777777" w:rsidR="00000000" w:rsidRDefault="00A03D81">
      <w:pPr>
        <w:pStyle w:val="a0"/>
        <w:rPr>
          <w:rtl/>
        </w:rPr>
      </w:pPr>
    </w:p>
    <w:p w14:paraId="2AD126B7" w14:textId="77777777" w:rsidR="00000000" w:rsidRDefault="00A03D81">
      <w:pPr>
        <w:pStyle w:val="a0"/>
        <w:rPr>
          <w:rFonts w:hint="cs"/>
          <w:rtl/>
        </w:rPr>
      </w:pPr>
      <w:r>
        <w:rPr>
          <w:rFonts w:hint="cs"/>
          <w:rtl/>
        </w:rPr>
        <w:t>מה זה שווה? מיקי, מה זה שווה? קרא את הסקרים. מה שווה מנדט?</w:t>
      </w:r>
    </w:p>
    <w:p w14:paraId="34C6F573" w14:textId="77777777" w:rsidR="00000000" w:rsidRDefault="00A03D81">
      <w:pPr>
        <w:pStyle w:val="a0"/>
        <w:rPr>
          <w:rtl/>
        </w:rPr>
      </w:pPr>
    </w:p>
    <w:p w14:paraId="4FC314BE" w14:textId="77777777" w:rsidR="00000000" w:rsidRDefault="00A03D81">
      <w:pPr>
        <w:pStyle w:val="af0"/>
        <w:rPr>
          <w:rtl/>
        </w:rPr>
      </w:pPr>
      <w:r>
        <w:rPr>
          <w:rFonts w:hint="eastAsia"/>
          <w:rtl/>
        </w:rPr>
        <w:t>מיכאל</w:t>
      </w:r>
      <w:r>
        <w:rPr>
          <w:rtl/>
        </w:rPr>
        <w:t xml:space="preserve"> איתן (הליכוד):</w:t>
      </w:r>
    </w:p>
    <w:p w14:paraId="09FFA04F" w14:textId="77777777" w:rsidR="00000000" w:rsidRDefault="00A03D81">
      <w:pPr>
        <w:pStyle w:val="a0"/>
        <w:rPr>
          <w:rFonts w:hint="cs"/>
          <w:rtl/>
        </w:rPr>
      </w:pPr>
    </w:p>
    <w:p w14:paraId="2EB59DAA" w14:textId="77777777" w:rsidR="00000000" w:rsidRDefault="00A03D81">
      <w:pPr>
        <w:pStyle w:val="a0"/>
        <w:rPr>
          <w:rFonts w:hint="cs"/>
          <w:rtl/>
        </w:rPr>
      </w:pPr>
      <w:r>
        <w:rPr>
          <w:rFonts w:hint="cs"/>
          <w:rtl/>
        </w:rPr>
        <w:t>המנדטים באו מהעם.</w:t>
      </w:r>
    </w:p>
    <w:p w14:paraId="086E479F" w14:textId="77777777" w:rsidR="00000000" w:rsidRDefault="00A03D81">
      <w:pPr>
        <w:pStyle w:val="a0"/>
        <w:rPr>
          <w:rFonts w:hint="cs"/>
          <w:rtl/>
        </w:rPr>
      </w:pPr>
    </w:p>
    <w:p w14:paraId="09BE4F78" w14:textId="77777777" w:rsidR="00000000" w:rsidRDefault="00A03D81">
      <w:pPr>
        <w:pStyle w:val="-"/>
        <w:rPr>
          <w:rtl/>
        </w:rPr>
      </w:pPr>
      <w:bookmarkStart w:id="341" w:name="FS000000456T16_02_2004_20_27_58C"/>
      <w:bookmarkEnd w:id="341"/>
      <w:r>
        <w:rPr>
          <w:rtl/>
        </w:rPr>
        <w:t>שמעון פרס (העבודה-מימד):</w:t>
      </w:r>
    </w:p>
    <w:p w14:paraId="64FB649D" w14:textId="77777777" w:rsidR="00000000" w:rsidRDefault="00A03D81">
      <w:pPr>
        <w:pStyle w:val="a0"/>
        <w:rPr>
          <w:rtl/>
        </w:rPr>
      </w:pPr>
    </w:p>
    <w:p w14:paraId="1B4FD9D1" w14:textId="77777777" w:rsidR="00000000" w:rsidRDefault="00A03D81">
      <w:pPr>
        <w:pStyle w:val="a0"/>
        <w:rPr>
          <w:rFonts w:hint="cs"/>
          <w:rtl/>
        </w:rPr>
      </w:pPr>
      <w:r>
        <w:rPr>
          <w:rFonts w:hint="cs"/>
          <w:rtl/>
        </w:rPr>
        <w:t xml:space="preserve">המנדטים לא בידך, אלא בידי חברי מרכז הליכוד שבאים הנה ואומרים לך מה לעשות. </w:t>
      </w:r>
    </w:p>
    <w:p w14:paraId="6163E74A" w14:textId="77777777" w:rsidR="00000000" w:rsidRDefault="00A03D81">
      <w:pPr>
        <w:pStyle w:val="a0"/>
        <w:rPr>
          <w:rFonts w:hint="cs"/>
          <w:rtl/>
        </w:rPr>
      </w:pPr>
    </w:p>
    <w:p w14:paraId="50ACDCD8" w14:textId="77777777" w:rsidR="00000000" w:rsidRDefault="00A03D81">
      <w:pPr>
        <w:pStyle w:val="af0"/>
        <w:rPr>
          <w:rtl/>
        </w:rPr>
      </w:pPr>
      <w:r>
        <w:rPr>
          <w:rFonts w:hint="eastAsia"/>
          <w:rtl/>
        </w:rPr>
        <w:t>מיכאל</w:t>
      </w:r>
      <w:r>
        <w:rPr>
          <w:rtl/>
        </w:rPr>
        <w:t xml:space="preserve"> איתן (הליכוד):</w:t>
      </w:r>
    </w:p>
    <w:p w14:paraId="12A137F1" w14:textId="77777777" w:rsidR="00000000" w:rsidRDefault="00A03D81">
      <w:pPr>
        <w:pStyle w:val="a0"/>
        <w:rPr>
          <w:rFonts w:hint="cs"/>
          <w:rtl/>
        </w:rPr>
      </w:pPr>
    </w:p>
    <w:p w14:paraId="4DEBDA7D" w14:textId="77777777" w:rsidR="00000000" w:rsidRDefault="00A03D81">
      <w:pPr>
        <w:pStyle w:val="a0"/>
        <w:rPr>
          <w:rFonts w:hint="cs"/>
          <w:rtl/>
        </w:rPr>
      </w:pPr>
      <w:r>
        <w:rPr>
          <w:rFonts w:hint="cs"/>
          <w:rtl/>
        </w:rPr>
        <w:t>המנדטים באו מהעם.</w:t>
      </w:r>
    </w:p>
    <w:p w14:paraId="6C29C141" w14:textId="77777777" w:rsidR="00000000" w:rsidRDefault="00A03D81">
      <w:pPr>
        <w:pStyle w:val="a0"/>
        <w:rPr>
          <w:rFonts w:hint="cs"/>
          <w:rtl/>
        </w:rPr>
      </w:pPr>
    </w:p>
    <w:p w14:paraId="18E7BE45" w14:textId="77777777" w:rsidR="00000000" w:rsidRDefault="00A03D81">
      <w:pPr>
        <w:pStyle w:val="-"/>
        <w:rPr>
          <w:rtl/>
        </w:rPr>
      </w:pPr>
      <w:bookmarkStart w:id="342" w:name="FS000000456T16_02_2004_21_04_05C"/>
      <w:r>
        <w:rPr>
          <w:rFonts w:hint="eastAsia"/>
          <w:rtl/>
        </w:rPr>
        <w:t>שמעון</w:t>
      </w:r>
      <w:r>
        <w:rPr>
          <w:rtl/>
        </w:rPr>
        <w:t xml:space="preserve"> פרס (העבודה-מימד):</w:t>
      </w:r>
    </w:p>
    <w:p w14:paraId="0D7B2706" w14:textId="77777777" w:rsidR="00000000" w:rsidRDefault="00A03D81">
      <w:pPr>
        <w:pStyle w:val="a0"/>
        <w:rPr>
          <w:rFonts w:hint="cs"/>
          <w:rtl/>
        </w:rPr>
      </w:pPr>
    </w:p>
    <w:bookmarkEnd w:id="342"/>
    <w:p w14:paraId="4894CF5F" w14:textId="77777777" w:rsidR="00000000" w:rsidRDefault="00A03D81">
      <w:pPr>
        <w:pStyle w:val="a0"/>
        <w:rPr>
          <w:rFonts w:hint="cs"/>
          <w:rtl/>
        </w:rPr>
      </w:pPr>
      <w:r>
        <w:rPr>
          <w:rFonts w:hint="cs"/>
          <w:rtl/>
        </w:rPr>
        <w:t xml:space="preserve">איזה מנדט יש לך, מיקי,  הלוא אתה מיעוט במפלגתך. מה כל כך טוב לשבת על הכיסא הזה. </w:t>
      </w:r>
    </w:p>
    <w:p w14:paraId="0FE44036" w14:textId="77777777" w:rsidR="00000000" w:rsidRDefault="00A03D81">
      <w:pPr>
        <w:pStyle w:val="a0"/>
        <w:rPr>
          <w:rFonts w:hint="cs"/>
          <w:rtl/>
        </w:rPr>
      </w:pPr>
    </w:p>
    <w:p w14:paraId="42802325" w14:textId="77777777" w:rsidR="00000000" w:rsidRDefault="00A03D81">
      <w:pPr>
        <w:pStyle w:val="af0"/>
        <w:rPr>
          <w:rtl/>
        </w:rPr>
      </w:pPr>
      <w:r>
        <w:rPr>
          <w:rFonts w:hint="eastAsia"/>
          <w:rtl/>
        </w:rPr>
        <w:t>מיכ</w:t>
      </w:r>
      <w:r>
        <w:rPr>
          <w:rFonts w:hint="eastAsia"/>
          <w:rtl/>
        </w:rPr>
        <w:t>אל</w:t>
      </w:r>
      <w:r>
        <w:rPr>
          <w:rtl/>
        </w:rPr>
        <w:t xml:space="preserve"> איתן (הליכוד):</w:t>
      </w:r>
    </w:p>
    <w:p w14:paraId="48D11FE0" w14:textId="77777777" w:rsidR="00000000" w:rsidRDefault="00A03D81">
      <w:pPr>
        <w:pStyle w:val="a0"/>
        <w:rPr>
          <w:rFonts w:hint="cs"/>
          <w:rtl/>
        </w:rPr>
      </w:pPr>
    </w:p>
    <w:p w14:paraId="19C0C1A0" w14:textId="77777777" w:rsidR="00000000" w:rsidRDefault="00A03D81">
      <w:pPr>
        <w:pStyle w:val="a0"/>
        <w:rPr>
          <w:rFonts w:hint="cs"/>
          <w:rtl/>
        </w:rPr>
      </w:pPr>
      <w:r>
        <w:rPr>
          <w:rFonts w:hint="cs"/>
          <w:rtl/>
        </w:rPr>
        <w:t>זה אולי לא שווה, אבל אתה מוכן שזה יהיה ההיפך.</w:t>
      </w:r>
    </w:p>
    <w:p w14:paraId="12D0C429" w14:textId="77777777" w:rsidR="00000000" w:rsidRDefault="00A03D81">
      <w:pPr>
        <w:pStyle w:val="a0"/>
        <w:rPr>
          <w:rFonts w:hint="cs"/>
          <w:rtl/>
        </w:rPr>
      </w:pPr>
    </w:p>
    <w:p w14:paraId="6E0212BD" w14:textId="77777777" w:rsidR="00000000" w:rsidRDefault="00A03D81">
      <w:pPr>
        <w:pStyle w:val="af1"/>
        <w:rPr>
          <w:rtl/>
        </w:rPr>
      </w:pPr>
      <w:r>
        <w:rPr>
          <w:rtl/>
        </w:rPr>
        <w:t>היו"ר ראובן ריבלין:</w:t>
      </w:r>
    </w:p>
    <w:p w14:paraId="6095BF30" w14:textId="77777777" w:rsidR="00000000" w:rsidRDefault="00A03D81">
      <w:pPr>
        <w:pStyle w:val="a0"/>
        <w:rPr>
          <w:rtl/>
        </w:rPr>
      </w:pPr>
    </w:p>
    <w:p w14:paraId="6BD48F3E" w14:textId="77777777" w:rsidR="00000000" w:rsidRDefault="00A03D81">
      <w:pPr>
        <w:pStyle w:val="a0"/>
        <w:rPr>
          <w:rFonts w:hint="cs"/>
          <w:rtl/>
        </w:rPr>
      </w:pPr>
      <w:r>
        <w:rPr>
          <w:rFonts w:hint="cs"/>
          <w:rtl/>
        </w:rPr>
        <w:t>חבר הכנסת יצחק כהן. כבוד יושב-ראש האופוזיציה, אנחנו  מתחילים להגיע לסיום דבריו - - -</w:t>
      </w:r>
    </w:p>
    <w:p w14:paraId="5488328F" w14:textId="77777777" w:rsidR="00000000" w:rsidRDefault="00A03D81">
      <w:pPr>
        <w:pStyle w:val="a0"/>
        <w:rPr>
          <w:rFonts w:hint="cs"/>
          <w:rtl/>
        </w:rPr>
      </w:pPr>
    </w:p>
    <w:p w14:paraId="08088DAA" w14:textId="77777777" w:rsidR="00000000" w:rsidRDefault="00A03D81">
      <w:pPr>
        <w:pStyle w:val="af0"/>
        <w:rPr>
          <w:rtl/>
        </w:rPr>
      </w:pPr>
      <w:r>
        <w:rPr>
          <w:rFonts w:hint="eastAsia"/>
          <w:rtl/>
        </w:rPr>
        <w:t>מאיר</w:t>
      </w:r>
      <w:r>
        <w:rPr>
          <w:rtl/>
        </w:rPr>
        <w:t xml:space="preserve"> פרוש (יהדות התורה):</w:t>
      </w:r>
    </w:p>
    <w:p w14:paraId="4B2F73F2" w14:textId="77777777" w:rsidR="00000000" w:rsidRDefault="00A03D81">
      <w:pPr>
        <w:pStyle w:val="a0"/>
        <w:rPr>
          <w:rFonts w:hint="cs"/>
          <w:rtl/>
        </w:rPr>
      </w:pPr>
    </w:p>
    <w:p w14:paraId="767FE5CD" w14:textId="77777777" w:rsidR="00000000" w:rsidRDefault="00A03D81">
      <w:pPr>
        <w:pStyle w:val="a0"/>
        <w:rPr>
          <w:rFonts w:hint="cs"/>
          <w:rtl/>
        </w:rPr>
      </w:pPr>
      <w:r>
        <w:rPr>
          <w:rFonts w:hint="cs"/>
          <w:rtl/>
        </w:rPr>
        <w:t xml:space="preserve">זה היה מעניין. </w:t>
      </w:r>
    </w:p>
    <w:p w14:paraId="239FCFFA" w14:textId="77777777" w:rsidR="00000000" w:rsidRDefault="00A03D81">
      <w:pPr>
        <w:pStyle w:val="a0"/>
        <w:rPr>
          <w:rFonts w:hint="cs"/>
          <w:rtl/>
        </w:rPr>
      </w:pPr>
    </w:p>
    <w:p w14:paraId="44FA6FE1" w14:textId="77777777" w:rsidR="00000000" w:rsidRDefault="00A03D81">
      <w:pPr>
        <w:pStyle w:val="af0"/>
        <w:rPr>
          <w:rtl/>
        </w:rPr>
      </w:pPr>
      <w:r>
        <w:rPr>
          <w:rFonts w:hint="eastAsia"/>
          <w:rtl/>
        </w:rPr>
        <w:t>דוד</w:t>
      </w:r>
      <w:r>
        <w:rPr>
          <w:rtl/>
        </w:rPr>
        <w:t xml:space="preserve"> אזולאי (ש"ס):</w:t>
      </w:r>
    </w:p>
    <w:p w14:paraId="56A2DE35" w14:textId="77777777" w:rsidR="00000000" w:rsidRDefault="00A03D81">
      <w:pPr>
        <w:pStyle w:val="a0"/>
        <w:rPr>
          <w:rFonts w:hint="cs"/>
          <w:rtl/>
        </w:rPr>
      </w:pPr>
    </w:p>
    <w:p w14:paraId="41337E6E" w14:textId="77777777" w:rsidR="00000000" w:rsidRDefault="00A03D81">
      <w:pPr>
        <w:pStyle w:val="a0"/>
        <w:rPr>
          <w:rFonts w:hint="cs"/>
          <w:rtl/>
        </w:rPr>
      </w:pPr>
      <w:r>
        <w:rPr>
          <w:rFonts w:hint="cs"/>
          <w:rtl/>
        </w:rPr>
        <w:t>הוא אמר דברי טעם.</w:t>
      </w:r>
    </w:p>
    <w:p w14:paraId="6F86205E" w14:textId="77777777" w:rsidR="00000000" w:rsidRDefault="00A03D81">
      <w:pPr>
        <w:pStyle w:val="a0"/>
        <w:rPr>
          <w:rFonts w:hint="cs"/>
          <w:rtl/>
        </w:rPr>
      </w:pPr>
    </w:p>
    <w:p w14:paraId="0794B142" w14:textId="77777777" w:rsidR="00000000" w:rsidRDefault="00A03D81">
      <w:pPr>
        <w:pStyle w:val="-"/>
        <w:rPr>
          <w:rtl/>
        </w:rPr>
      </w:pPr>
      <w:bookmarkStart w:id="343" w:name="FS000000456T16_02_2004_20_28_42C"/>
      <w:bookmarkEnd w:id="343"/>
      <w:r>
        <w:rPr>
          <w:rtl/>
        </w:rPr>
        <w:t>שמ</w:t>
      </w:r>
      <w:r>
        <w:rPr>
          <w:rtl/>
        </w:rPr>
        <w:t>עון פרס (העבודה-מימד):</w:t>
      </w:r>
    </w:p>
    <w:p w14:paraId="6E60F53C" w14:textId="77777777" w:rsidR="00000000" w:rsidRDefault="00A03D81">
      <w:pPr>
        <w:pStyle w:val="a0"/>
        <w:rPr>
          <w:rtl/>
        </w:rPr>
      </w:pPr>
    </w:p>
    <w:p w14:paraId="18ACEAD9" w14:textId="77777777" w:rsidR="00000000" w:rsidRDefault="00A03D81">
      <w:pPr>
        <w:pStyle w:val="a0"/>
        <w:rPr>
          <w:rFonts w:hint="cs"/>
          <w:rtl/>
        </w:rPr>
      </w:pPr>
      <w:r>
        <w:rPr>
          <w:rFonts w:hint="cs"/>
          <w:rtl/>
        </w:rPr>
        <w:t xml:space="preserve">אדוני היושב-ראש, תפקיד האופוזיציה זה להיות אופוזיציה, ותפקידי לתקוף את מה שאני תוקף. </w:t>
      </w:r>
    </w:p>
    <w:p w14:paraId="3CBA379C" w14:textId="77777777" w:rsidR="00000000" w:rsidRDefault="00A03D81">
      <w:pPr>
        <w:pStyle w:val="a0"/>
        <w:rPr>
          <w:rtl/>
        </w:rPr>
      </w:pPr>
    </w:p>
    <w:p w14:paraId="4EF43F07" w14:textId="77777777" w:rsidR="00000000" w:rsidRDefault="00A03D81">
      <w:pPr>
        <w:pStyle w:val="af1"/>
        <w:rPr>
          <w:rtl/>
        </w:rPr>
      </w:pPr>
      <w:r>
        <w:rPr>
          <w:rtl/>
        </w:rPr>
        <w:t>היו"ר ראובן ריבלין:</w:t>
      </w:r>
    </w:p>
    <w:p w14:paraId="0B22C3D7" w14:textId="77777777" w:rsidR="00000000" w:rsidRDefault="00A03D81">
      <w:pPr>
        <w:pStyle w:val="a0"/>
        <w:rPr>
          <w:rtl/>
        </w:rPr>
      </w:pPr>
    </w:p>
    <w:p w14:paraId="4FBFCFD8" w14:textId="77777777" w:rsidR="00000000" w:rsidRDefault="00A03D81">
      <w:pPr>
        <w:pStyle w:val="a0"/>
        <w:rPr>
          <w:rFonts w:hint="cs"/>
          <w:rtl/>
        </w:rPr>
      </w:pPr>
      <w:r>
        <w:rPr>
          <w:rFonts w:hint="cs"/>
          <w:rtl/>
        </w:rPr>
        <w:t>אין  על זה ויכוח. אדוני יתקוף ולא יפנה לאנשים אחד אחד.</w:t>
      </w:r>
    </w:p>
    <w:p w14:paraId="0C9568EA" w14:textId="77777777" w:rsidR="00000000" w:rsidRDefault="00A03D81">
      <w:pPr>
        <w:pStyle w:val="-"/>
        <w:rPr>
          <w:rFonts w:hint="cs"/>
          <w:rtl/>
        </w:rPr>
      </w:pPr>
      <w:bookmarkStart w:id="344" w:name="FS000000456T16_02_2004_21_06_03C"/>
    </w:p>
    <w:p w14:paraId="5AE68B82" w14:textId="77777777" w:rsidR="00000000" w:rsidRDefault="00A03D81">
      <w:pPr>
        <w:pStyle w:val="-"/>
        <w:rPr>
          <w:rtl/>
        </w:rPr>
      </w:pPr>
      <w:r>
        <w:rPr>
          <w:rFonts w:hint="eastAsia"/>
          <w:rtl/>
        </w:rPr>
        <w:t>שמעון</w:t>
      </w:r>
      <w:r>
        <w:rPr>
          <w:rtl/>
        </w:rPr>
        <w:t xml:space="preserve"> פרס (העבודה-מימד):</w:t>
      </w:r>
    </w:p>
    <w:p w14:paraId="5982E466" w14:textId="77777777" w:rsidR="00000000" w:rsidRDefault="00A03D81">
      <w:pPr>
        <w:pStyle w:val="a0"/>
        <w:rPr>
          <w:rFonts w:hint="cs"/>
          <w:rtl/>
        </w:rPr>
      </w:pPr>
    </w:p>
    <w:p w14:paraId="0D8105A8" w14:textId="77777777" w:rsidR="00000000" w:rsidRDefault="00A03D81">
      <w:pPr>
        <w:pStyle w:val="a0"/>
        <w:rPr>
          <w:rFonts w:hint="cs"/>
          <w:rtl/>
        </w:rPr>
      </w:pPr>
      <w:r>
        <w:rPr>
          <w:rFonts w:hint="cs"/>
          <w:rtl/>
        </w:rPr>
        <w:t>מיקי, מה שווה המנדט שלך? מה אתה יכול לעשות</w:t>
      </w:r>
      <w:r>
        <w:rPr>
          <w:rFonts w:hint="cs"/>
          <w:rtl/>
        </w:rPr>
        <w:t xml:space="preserve"> אתו? אתה קופץ מעניין לעניין, לא שומעים אותך.</w:t>
      </w:r>
      <w:bookmarkEnd w:id="344"/>
      <w:r>
        <w:rPr>
          <w:rFonts w:hint="cs"/>
          <w:rtl/>
        </w:rPr>
        <w:t xml:space="preserve"> </w:t>
      </w:r>
    </w:p>
    <w:p w14:paraId="29C2C763" w14:textId="77777777" w:rsidR="00000000" w:rsidRDefault="00A03D81">
      <w:pPr>
        <w:pStyle w:val="a0"/>
        <w:rPr>
          <w:rFonts w:hint="cs"/>
          <w:rtl/>
        </w:rPr>
      </w:pPr>
    </w:p>
    <w:p w14:paraId="3067F423" w14:textId="77777777" w:rsidR="00000000" w:rsidRDefault="00A03D81">
      <w:pPr>
        <w:pStyle w:val="a0"/>
        <w:rPr>
          <w:rFonts w:hint="cs"/>
          <w:rtl/>
        </w:rPr>
      </w:pPr>
      <w:r>
        <w:rPr>
          <w:rFonts w:hint="cs"/>
          <w:rtl/>
        </w:rPr>
        <w:t xml:space="preserve">ביום שישי האחרון העם הביע בוז לממשלה הזאת. לא היה סקר כזה בכל תולדות המדינה. </w:t>
      </w:r>
    </w:p>
    <w:p w14:paraId="1F0DAE05" w14:textId="77777777" w:rsidR="00000000" w:rsidRDefault="00A03D81">
      <w:pPr>
        <w:pStyle w:val="a0"/>
        <w:rPr>
          <w:rFonts w:hint="cs"/>
          <w:rtl/>
        </w:rPr>
      </w:pPr>
    </w:p>
    <w:p w14:paraId="6AD9BE58" w14:textId="77777777" w:rsidR="00000000" w:rsidRDefault="00A03D81">
      <w:pPr>
        <w:pStyle w:val="af0"/>
        <w:rPr>
          <w:rtl/>
        </w:rPr>
      </w:pPr>
      <w:r>
        <w:rPr>
          <w:rFonts w:hint="eastAsia"/>
          <w:rtl/>
        </w:rPr>
        <w:t>גלעד</w:t>
      </w:r>
      <w:r>
        <w:rPr>
          <w:rtl/>
        </w:rPr>
        <w:t xml:space="preserve"> ארדן (הליכוד):</w:t>
      </w:r>
    </w:p>
    <w:p w14:paraId="3E682F94" w14:textId="77777777" w:rsidR="00000000" w:rsidRDefault="00A03D81">
      <w:pPr>
        <w:pStyle w:val="a0"/>
        <w:rPr>
          <w:rFonts w:hint="cs"/>
          <w:rtl/>
        </w:rPr>
      </w:pPr>
    </w:p>
    <w:p w14:paraId="3DF6131D" w14:textId="77777777" w:rsidR="00000000" w:rsidRDefault="00A03D81">
      <w:pPr>
        <w:pStyle w:val="a0"/>
        <w:rPr>
          <w:rFonts w:hint="cs"/>
          <w:rtl/>
        </w:rPr>
      </w:pPr>
      <w:r>
        <w:rPr>
          <w:rFonts w:hint="cs"/>
          <w:rtl/>
        </w:rPr>
        <w:t>עוד פעם סקרים. די, תיגמלו מזה כבר.</w:t>
      </w:r>
    </w:p>
    <w:p w14:paraId="24480AEA" w14:textId="77777777" w:rsidR="00000000" w:rsidRDefault="00A03D81">
      <w:pPr>
        <w:pStyle w:val="a0"/>
        <w:rPr>
          <w:rFonts w:hint="cs"/>
          <w:rtl/>
        </w:rPr>
      </w:pPr>
    </w:p>
    <w:p w14:paraId="7AD78281" w14:textId="77777777" w:rsidR="00000000" w:rsidRDefault="00A03D81">
      <w:pPr>
        <w:pStyle w:val="-"/>
        <w:rPr>
          <w:rtl/>
        </w:rPr>
      </w:pPr>
      <w:bookmarkStart w:id="345" w:name="FS000000456T16_02_2004_20_29_02C"/>
      <w:bookmarkEnd w:id="345"/>
      <w:r>
        <w:rPr>
          <w:rtl/>
        </w:rPr>
        <w:t>שמעון פרס (העבודה-מימד):</w:t>
      </w:r>
    </w:p>
    <w:p w14:paraId="38B6845A" w14:textId="77777777" w:rsidR="00000000" w:rsidRDefault="00A03D81">
      <w:pPr>
        <w:pStyle w:val="a0"/>
        <w:rPr>
          <w:rtl/>
        </w:rPr>
      </w:pPr>
    </w:p>
    <w:p w14:paraId="4D004357" w14:textId="77777777" w:rsidR="00000000" w:rsidRDefault="00A03D81">
      <w:pPr>
        <w:pStyle w:val="a0"/>
        <w:rPr>
          <w:rFonts w:hint="cs"/>
          <w:rtl/>
        </w:rPr>
      </w:pPr>
      <w:r>
        <w:rPr>
          <w:rFonts w:hint="cs"/>
          <w:rtl/>
        </w:rPr>
        <w:t xml:space="preserve">במקום לאחד את העם הקמתם ממשלה המפלגת את העם - </w:t>
      </w:r>
      <w:r>
        <w:rPr>
          <w:rFonts w:hint="cs"/>
          <w:rtl/>
        </w:rPr>
        <w:t xml:space="preserve">בין דתיים לבין חילונים, בין עשירים לבין עניים, בין סובלים לבין נהנתנים. ואתם כל הזמן בצד הנהנים. מה עשיתם לחינוך? מה עשיתם לדור הבא? מה עשיתם לבריאות? </w:t>
      </w:r>
    </w:p>
    <w:p w14:paraId="1E2447DC" w14:textId="77777777" w:rsidR="00000000" w:rsidRDefault="00A03D81">
      <w:pPr>
        <w:pStyle w:val="a0"/>
        <w:rPr>
          <w:rFonts w:hint="cs"/>
          <w:rtl/>
        </w:rPr>
      </w:pPr>
    </w:p>
    <w:p w14:paraId="70E581EF" w14:textId="77777777" w:rsidR="00000000" w:rsidRDefault="00A03D81">
      <w:pPr>
        <w:pStyle w:val="a0"/>
        <w:rPr>
          <w:rFonts w:hint="cs"/>
          <w:rtl/>
        </w:rPr>
      </w:pPr>
      <w:r>
        <w:rPr>
          <w:rFonts w:hint="cs"/>
          <w:rtl/>
        </w:rPr>
        <w:t>אדוני ראש הממשלה, שמעתי את הבשורה שלך לעתיד. זה די מעניין. איך אתה תביא לשנה את כל הנוער היהודי כאשר בי</w:t>
      </w:r>
      <w:r>
        <w:rPr>
          <w:rFonts w:hint="cs"/>
          <w:rtl/>
        </w:rPr>
        <w:t xml:space="preserve">טלת למעשה את התוכנית שאמורה לעשות זאת, את "תגלית"? היתה "תגלית", והיו אמורים לבוא לארץ אנשים צעירים, 20,000 אנשים, וביטלתם אותה. </w:t>
      </w:r>
    </w:p>
    <w:p w14:paraId="2FB6A4D0" w14:textId="77777777" w:rsidR="00000000" w:rsidRDefault="00A03D81">
      <w:pPr>
        <w:pStyle w:val="a0"/>
        <w:rPr>
          <w:rFonts w:hint="cs"/>
          <w:rtl/>
        </w:rPr>
      </w:pPr>
    </w:p>
    <w:p w14:paraId="0CDD8420" w14:textId="77777777" w:rsidR="00000000" w:rsidRDefault="00A03D81">
      <w:pPr>
        <w:pStyle w:val="af0"/>
        <w:rPr>
          <w:rtl/>
        </w:rPr>
      </w:pPr>
      <w:r>
        <w:rPr>
          <w:rFonts w:hint="eastAsia"/>
          <w:rtl/>
        </w:rPr>
        <w:t>שר</w:t>
      </w:r>
      <w:r>
        <w:rPr>
          <w:rtl/>
        </w:rPr>
        <w:t xml:space="preserve"> התעשייה, המסחר והתעסוקה אהוד אולמרט:</w:t>
      </w:r>
    </w:p>
    <w:p w14:paraId="29227AD2" w14:textId="77777777" w:rsidR="00000000" w:rsidRDefault="00A03D81">
      <w:pPr>
        <w:pStyle w:val="a0"/>
        <w:rPr>
          <w:rFonts w:hint="cs"/>
          <w:rtl/>
        </w:rPr>
      </w:pPr>
    </w:p>
    <w:p w14:paraId="2ACE90CC" w14:textId="77777777" w:rsidR="00000000" w:rsidRDefault="00A03D81">
      <w:pPr>
        <w:pStyle w:val="a0"/>
        <w:rPr>
          <w:rFonts w:hint="cs"/>
          <w:rtl/>
        </w:rPr>
      </w:pPr>
      <w:r>
        <w:rPr>
          <w:rFonts w:hint="cs"/>
          <w:rtl/>
        </w:rPr>
        <w:t xml:space="preserve">אפשר להגיד הכול, אתה ממש לא רציני. אני מתפלא עליך, התוכנית נמשכת. </w:t>
      </w:r>
    </w:p>
    <w:p w14:paraId="5195B907" w14:textId="77777777" w:rsidR="00000000" w:rsidRDefault="00A03D81">
      <w:pPr>
        <w:pStyle w:val="-"/>
        <w:rPr>
          <w:rFonts w:hint="cs"/>
          <w:rtl/>
        </w:rPr>
      </w:pPr>
      <w:bookmarkStart w:id="346" w:name="FS000000456T16_02_2004_20_53_47"/>
      <w:bookmarkStart w:id="347" w:name="FS000000456T16_02_2004_20_53_52C"/>
      <w:bookmarkEnd w:id="346"/>
      <w:bookmarkEnd w:id="347"/>
    </w:p>
    <w:p w14:paraId="77E80FFD" w14:textId="77777777" w:rsidR="00000000" w:rsidRDefault="00A03D81">
      <w:pPr>
        <w:pStyle w:val="-"/>
        <w:rPr>
          <w:rtl/>
        </w:rPr>
      </w:pPr>
      <w:r>
        <w:rPr>
          <w:rtl/>
        </w:rPr>
        <w:t>שמעון פרס (העבוד</w:t>
      </w:r>
      <w:r>
        <w:rPr>
          <w:rtl/>
        </w:rPr>
        <w:t>ה-מימד):</w:t>
      </w:r>
    </w:p>
    <w:p w14:paraId="1CBA63EF" w14:textId="77777777" w:rsidR="00000000" w:rsidRDefault="00A03D81">
      <w:pPr>
        <w:pStyle w:val="a0"/>
        <w:rPr>
          <w:rtl/>
        </w:rPr>
      </w:pPr>
    </w:p>
    <w:p w14:paraId="35988797" w14:textId="77777777" w:rsidR="00000000" w:rsidRDefault="00A03D81">
      <w:pPr>
        <w:pStyle w:val="a0"/>
        <w:rPr>
          <w:rFonts w:hint="cs"/>
          <w:rtl/>
        </w:rPr>
      </w:pPr>
      <w:r>
        <w:rPr>
          <w:rFonts w:hint="cs"/>
          <w:rtl/>
        </w:rPr>
        <w:t xml:space="preserve">אדוני ממלא-מקום ראש הממשלה, אתה קם ומבטיח כאן. מאיפה תיקח את הכסף, מהדפיציטים? </w:t>
      </w:r>
    </w:p>
    <w:p w14:paraId="37967570" w14:textId="77777777" w:rsidR="00000000" w:rsidRDefault="00A03D81">
      <w:pPr>
        <w:pStyle w:val="a0"/>
        <w:rPr>
          <w:rFonts w:hint="cs"/>
          <w:rtl/>
        </w:rPr>
      </w:pPr>
    </w:p>
    <w:p w14:paraId="22240B67" w14:textId="77777777" w:rsidR="00000000" w:rsidRDefault="00A03D81">
      <w:pPr>
        <w:pStyle w:val="af1"/>
        <w:rPr>
          <w:rtl/>
        </w:rPr>
      </w:pPr>
      <w:r>
        <w:rPr>
          <w:rtl/>
        </w:rPr>
        <w:t>היו"ר ראובן ריבלין:</w:t>
      </w:r>
    </w:p>
    <w:p w14:paraId="5BD62D5B" w14:textId="77777777" w:rsidR="00000000" w:rsidRDefault="00A03D81">
      <w:pPr>
        <w:pStyle w:val="a0"/>
        <w:rPr>
          <w:rtl/>
        </w:rPr>
      </w:pPr>
    </w:p>
    <w:p w14:paraId="4296EC14" w14:textId="77777777" w:rsidR="00000000" w:rsidRDefault="00A03D81">
      <w:pPr>
        <w:pStyle w:val="a0"/>
        <w:rPr>
          <w:rFonts w:hint="cs"/>
          <w:rtl/>
        </w:rPr>
      </w:pPr>
      <w:r>
        <w:rPr>
          <w:rFonts w:hint="cs"/>
          <w:rtl/>
        </w:rPr>
        <w:t xml:space="preserve">השר אולמרט, אין פה ויכוח. </w:t>
      </w:r>
    </w:p>
    <w:p w14:paraId="32EB83F2" w14:textId="77777777" w:rsidR="00000000" w:rsidRDefault="00A03D81">
      <w:pPr>
        <w:pStyle w:val="a0"/>
        <w:rPr>
          <w:rFonts w:hint="cs"/>
          <w:rtl/>
        </w:rPr>
      </w:pPr>
    </w:p>
    <w:p w14:paraId="1031BC19" w14:textId="77777777" w:rsidR="00000000" w:rsidRDefault="00A03D81">
      <w:pPr>
        <w:pStyle w:val="-"/>
        <w:rPr>
          <w:rtl/>
        </w:rPr>
      </w:pPr>
      <w:bookmarkStart w:id="348" w:name="FS000000456T16_02_2004_20_55_01C"/>
      <w:bookmarkEnd w:id="348"/>
      <w:r>
        <w:rPr>
          <w:rtl/>
        </w:rPr>
        <w:t>שמעון פרס (העבודה-מימד):</w:t>
      </w:r>
    </w:p>
    <w:p w14:paraId="5F09D51C" w14:textId="77777777" w:rsidR="00000000" w:rsidRDefault="00A03D81">
      <w:pPr>
        <w:pStyle w:val="a0"/>
        <w:rPr>
          <w:rtl/>
        </w:rPr>
      </w:pPr>
    </w:p>
    <w:p w14:paraId="17417EB2" w14:textId="77777777" w:rsidR="00000000" w:rsidRDefault="00A03D81">
      <w:pPr>
        <w:pStyle w:val="a0"/>
        <w:rPr>
          <w:rFonts w:hint="cs"/>
          <w:rtl/>
        </w:rPr>
      </w:pPr>
      <w:r>
        <w:rPr>
          <w:rFonts w:hint="cs"/>
          <w:rtl/>
        </w:rPr>
        <w:t xml:space="preserve">איך אתה תביא את כל הנוער, כשאתה לא יכול להביא חלק מהנוער בחלק מהזמן? </w:t>
      </w:r>
    </w:p>
    <w:p w14:paraId="46A63F3E" w14:textId="77777777" w:rsidR="00000000" w:rsidRDefault="00A03D81">
      <w:pPr>
        <w:pStyle w:val="a0"/>
        <w:rPr>
          <w:rFonts w:hint="cs"/>
          <w:rtl/>
        </w:rPr>
      </w:pPr>
    </w:p>
    <w:p w14:paraId="72D4F96C" w14:textId="77777777" w:rsidR="00000000" w:rsidRDefault="00A03D81">
      <w:pPr>
        <w:pStyle w:val="a0"/>
        <w:rPr>
          <w:rFonts w:hint="cs"/>
          <w:rtl/>
        </w:rPr>
      </w:pPr>
      <w:r>
        <w:rPr>
          <w:rFonts w:hint="cs"/>
          <w:rtl/>
        </w:rPr>
        <w:t>אתה אמרת שני דברים.</w:t>
      </w:r>
      <w:r>
        <w:rPr>
          <w:rFonts w:hint="cs"/>
          <w:rtl/>
        </w:rPr>
        <w:t xml:space="preserve"> אחדות העם </w:t>
      </w:r>
      <w:r>
        <w:rPr>
          <w:rtl/>
        </w:rPr>
        <w:t>–</w:t>
      </w:r>
      <w:r>
        <w:rPr>
          <w:rFonts w:hint="cs"/>
          <w:rtl/>
        </w:rPr>
        <w:t xml:space="preserve"> פילגתם, לא איחדתם, ואתם הולכים ומפלגים, עם 40 המנדטים המפורסמים האלה. </w:t>
      </w:r>
    </w:p>
    <w:p w14:paraId="6F71A482" w14:textId="77777777" w:rsidR="00000000" w:rsidRDefault="00A03D81">
      <w:pPr>
        <w:pStyle w:val="a0"/>
        <w:rPr>
          <w:rFonts w:hint="cs"/>
          <w:rtl/>
        </w:rPr>
      </w:pPr>
    </w:p>
    <w:p w14:paraId="75C10E3A" w14:textId="77777777" w:rsidR="00000000" w:rsidRDefault="00A03D81">
      <w:pPr>
        <w:pStyle w:val="af0"/>
        <w:rPr>
          <w:rtl/>
        </w:rPr>
      </w:pPr>
      <w:r>
        <w:rPr>
          <w:rFonts w:hint="eastAsia"/>
          <w:rtl/>
        </w:rPr>
        <w:t>מיכאל</w:t>
      </w:r>
      <w:r>
        <w:rPr>
          <w:rtl/>
        </w:rPr>
        <w:t xml:space="preserve"> איתן (הליכוד):</w:t>
      </w:r>
    </w:p>
    <w:p w14:paraId="0A4BC2C8" w14:textId="77777777" w:rsidR="00000000" w:rsidRDefault="00A03D81">
      <w:pPr>
        <w:pStyle w:val="a0"/>
        <w:rPr>
          <w:rFonts w:hint="cs"/>
          <w:rtl/>
        </w:rPr>
      </w:pPr>
    </w:p>
    <w:p w14:paraId="177C21F0" w14:textId="77777777" w:rsidR="00000000" w:rsidRDefault="00A03D81">
      <w:pPr>
        <w:pStyle w:val="a0"/>
        <w:rPr>
          <w:rFonts w:hint="cs"/>
          <w:rtl/>
        </w:rPr>
      </w:pPr>
      <w:r>
        <w:rPr>
          <w:rFonts w:hint="cs"/>
          <w:rtl/>
        </w:rPr>
        <w:t xml:space="preserve">העם זה לא אתם. </w:t>
      </w:r>
    </w:p>
    <w:p w14:paraId="102EBF45" w14:textId="77777777" w:rsidR="00000000" w:rsidRDefault="00A03D81">
      <w:pPr>
        <w:pStyle w:val="a0"/>
        <w:rPr>
          <w:rFonts w:hint="cs"/>
          <w:rtl/>
        </w:rPr>
      </w:pPr>
    </w:p>
    <w:p w14:paraId="6C6C6DB1" w14:textId="77777777" w:rsidR="00000000" w:rsidRDefault="00A03D81">
      <w:pPr>
        <w:pStyle w:val="-"/>
        <w:rPr>
          <w:rtl/>
        </w:rPr>
      </w:pPr>
      <w:bookmarkStart w:id="349" w:name="FS000000456T16_02_2004_20_56_14C"/>
      <w:bookmarkEnd w:id="349"/>
      <w:r>
        <w:rPr>
          <w:rtl/>
        </w:rPr>
        <w:t>שמעון פרס (העבודה-מימד):</w:t>
      </w:r>
    </w:p>
    <w:p w14:paraId="16B8FEEA" w14:textId="77777777" w:rsidR="00000000" w:rsidRDefault="00A03D81">
      <w:pPr>
        <w:pStyle w:val="a0"/>
        <w:rPr>
          <w:rtl/>
        </w:rPr>
      </w:pPr>
    </w:p>
    <w:p w14:paraId="521801CB" w14:textId="77777777" w:rsidR="00000000" w:rsidRDefault="00A03D81">
      <w:pPr>
        <w:pStyle w:val="a0"/>
        <w:rPr>
          <w:rFonts w:hint="cs"/>
          <w:rtl/>
        </w:rPr>
      </w:pPr>
      <w:r>
        <w:rPr>
          <w:rFonts w:hint="cs"/>
          <w:rtl/>
        </w:rPr>
        <w:t xml:space="preserve">העם זה גם לא אתה. </w:t>
      </w:r>
    </w:p>
    <w:p w14:paraId="7E0997B8" w14:textId="77777777" w:rsidR="00000000" w:rsidRDefault="00A03D81">
      <w:pPr>
        <w:pStyle w:val="a0"/>
        <w:rPr>
          <w:rFonts w:hint="cs"/>
          <w:rtl/>
        </w:rPr>
      </w:pPr>
    </w:p>
    <w:p w14:paraId="510E58EA" w14:textId="77777777" w:rsidR="00000000" w:rsidRDefault="00A03D81">
      <w:pPr>
        <w:pStyle w:val="af0"/>
        <w:rPr>
          <w:rtl/>
        </w:rPr>
      </w:pPr>
      <w:r>
        <w:rPr>
          <w:rFonts w:hint="eastAsia"/>
          <w:rtl/>
        </w:rPr>
        <w:t>מיכאל</w:t>
      </w:r>
      <w:r>
        <w:rPr>
          <w:rtl/>
        </w:rPr>
        <w:t xml:space="preserve"> איתן (הליכוד):</w:t>
      </w:r>
    </w:p>
    <w:p w14:paraId="2E75F894" w14:textId="77777777" w:rsidR="00000000" w:rsidRDefault="00A03D81">
      <w:pPr>
        <w:pStyle w:val="a0"/>
        <w:rPr>
          <w:rFonts w:hint="cs"/>
          <w:rtl/>
        </w:rPr>
      </w:pPr>
    </w:p>
    <w:p w14:paraId="7ECE0AFF" w14:textId="77777777" w:rsidR="00000000" w:rsidRDefault="00A03D81">
      <w:pPr>
        <w:pStyle w:val="a0"/>
        <w:rPr>
          <w:rFonts w:hint="cs"/>
          <w:rtl/>
        </w:rPr>
      </w:pPr>
      <w:r>
        <w:rPr>
          <w:rFonts w:hint="cs"/>
          <w:rtl/>
        </w:rPr>
        <w:t xml:space="preserve">אפשר גם בלעדיכם. </w:t>
      </w:r>
    </w:p>
    <w:p w14:paraId="4188D28C" w14:textId="77777777" w:rsidR="00000000" w:rsidRDefault="00A03D81">
      <w:pPr>
        <w:pStyle w:val="a0"/>
        <w:rPr>
          <w:rFonts w:hint="cs"/>
          <w:rtl/>
        </w:rPr>
      </w:pPr>
    </w:p>
    <w:p w14:paraId="39020CB7" w14:textId="77777777" w:rsidR="00000000" w:rsidRDefault="00A03D81">
      <w:pPr>
        <w:pStyle w:val="-"/>
        <w:rPr>
          <w:rtl/>
        </w:rPr>
      </w:pPr>
      <w:bookmarkStart w:id="350" w:name="FS000000456T16_02_2004_20_56_32C"/>
      <w:bookmarkEnd w:id="350"/>
      <w:r>
        <w:rPr>
          <w:rtl/>
        </w:rPr>
        <w:t>שמעון פרס (העבודה-מימד):</w:t>
      </w:r>
    </w:p>
    <w:p w14:paraId="1EAEA9BD" w14:textId="77777777" w:rsidR="00000000" w:rsidRDefault="00A03D81">
      <w:pPr>
        <w:pStyle w:val="a0"/>
        <w:rPr>
          <w:rtl/>
        </w:rPr>
      </w:pPr>
    </w:p>
    <w:p w14:paraId="2DB288A9" w14:textId="77777777" w:rsidR="00000000" w:rsidRDefault="00A03D81">
      <w:pPr>
        <w:pStyle w:val="a0"/>
        <w:rPr>
          <w:rFonts w:hint="cs"/>
          <w:rtl/>
        </w:rPr>
      </w:pPr>
      <w:r>
        <w:rPr>
          <w:rFonts w:hint="cs"/>
          <w:rtl/>
        </w:rPr>
        <w:t>היית פעם, בקוניונקט</w:t>
      </w:r>
      <w:r>
        <w:rPr>
          <w:rFonts w:hint="cs"/>
          <w:rtl/>
        </w:rPr>
        <w:t xml:space="preserve">ורה מסוימת. </w:t>
      </w:r>
    </w:p>
    <w:p w14:paraId="35317C6F" w14:textId="77777777" w:rsidR="00000000" w:rsidRDefault="00A03D81">
      <w:pPr>
        <w:pStyle w:val="a0"/>
        <w:rPr>
          <w:rFonts w:hint="cs"/>
          <w:rtl/>
        </w:rPr>
      </w:pPr>
    </w:p>
    <w:p w14:paraId="467F7B47" w14:textId="77777777" w:rsidR="00000000" w:rsidRDefault="00A03D81">
      <w:pPr>
        <w:pStyle w:val="a0"/>
        <w:rPr>
          <w:rFonts w:hint="cs"/>
          <w:rtl/>
        </w:rPr>
      </w:pPr>
      <w:r>
        <w:rPr>
          <w:rFonts w:hint="cs"/>
          <w:rtl/>
        </w:rPr>
        <w:t xml:space="preserve">אמרת שתקים כאן שירות לאומי. תגיד לי, איך ממשלה שרוצה להתפרק מאחריות פתאום תקים שירות לאומי? מה, תנהלו את השירות הלאומי? תנהלו גדודי עבודה? זה בהתאם לתוכנית הזאת, שהממשלה מתפרקת מתפקידיה? איך תעשו את זה? שלא לדבר על עניין העלייה. </w:t>
      </w:r>
    </w:p>
    <w:p w14:paraId="23A91B2D" w14:textId="77777777" w:rsidR="00000000" w:rsidRDefault="00A03D81">
      <w:pPr>
        <w:pStyle w:val="a0"/>
        <w:rPr>
          <w:rFonts w:hint="cs"/>
          <w:rtl/>
        </w:rPr>
      </w:pPr>
    </w:p>
    <w:p w14:paraId="298452A8" w14:textId="77777777" w:rsidR="00000000" w:rsidRDefault="00A03D81">
      <w:pPr>
        <w:pStyle w:val="a0"/>
        <w:rPr>
          <w:rFonts w:hint="cs"/>
          <w:rtl/>
        </w:rPr>
      </w:pPr>
      <w:r>
        <w:rPr>
          <w:rFonts w:hint="cs"/>
          <w:rtl/>
        </w:rPr>
        <w:t>אני רוצה לו</w:t>
      </w:r>
      <w:r>
        <w:rPr>
          <w:rFonts w:hint="cs"/>
          <w:rtl/>
        </w:rPr>
        <w:t xml:space="preserve">מר כמה מלים בנושא המדיני. </w:t>
      </w:r>
    </w:p>
    <w:p w14:paraId="5463D18B" w14:textId="77777777" w:rsidR="00000000" w:rsidRDefault="00A03D81">
      <w:pPr>
        <w:pStyle w:val="a0"/>
        <w:rPr>
          <w:rFonts w:hint="cs"/>
          <w:rtl/>
        </w:rPr>
      </w:pPr>
    </w:p>
    <w:p w14:paraId="146AAB86" w14:textId="77777777" w:rsidR="00000000" w:rsidRDefault="00A03D81">
      <w:pPr>
        <w:pStyle w:val="af0"/>
        <w:rPr>
          <w:rtl/>
        </w:rPr>
      </w:pPr>
      <w:r>
        <w:rPr>
          <w:rFonts w:hint="eastAsia"/>
          <w:rtl/>
        </w:rPr>
        <w:t>משה</w:t>
      </w:r>
      <w:r>
        <w:rPr>
          <w:rtl/>
        </w:rPr>
        <w:t xml:space="preserve"> גפני (יהדות התורה):</w:t>
      </w:r>
    </w:p>
    <w:p w14:paraId="5B42E7FA" w14:textId="77777777" w:rsidR="00000000" w:rsidRDefault="00A03D81">
      <w:pPr>
        <w:pStyle w:val="a0"/>
        <w:rPr>
          <w:rFonts w:hint="cs"/>
          <w:rtl/>
        </w:rPr>
      </w:pPr>
    </w:p>
    <w:p w14:paraId="30CA59C8" w14:textId="77777777" w:rsidR="00000000" w:rsidRDefault="00A03D81">
      <w:pPr>
        <w:pStyle w:val="a0"/>
        <w:rPr>
          <w:rFonts w:hint="cs"/>
          <w:rtl/>
        </w:rPr>
      </w:pPr>
      <w:r>
        <w:rPr>
          <w:rFonts w:hint="cs"/>
          <w:rtl/>
        </w:rPr>
        <w:t xml:space="preserve">הם יביאו את הצעירים מחוץ-לארץ במטוס של מוטי זיסר. </w:t>
      </w:r>
    </w:p>
    <w:p w14:paraId="5DE32013" w14:textId="77777777" w:rsidR="00000000" w:rsidRDefault="00A03D81">
      <w:pPr>
        <w:pStyle w:val="a0"/>
        <w:rPr>
          <w:rFonts w:hint="cs"/>
          <w:rtl/>
        </w:rPr>
      </w:pPr>
    </w:p>
    <w:p w14:paraId="6D52719C" w14:textId="77777777" w:rsidR="00000000" w:rsidRDefault="00A03D81">
      <w:pPr>
        <w:pStyle w:val="af1"/>
        <w:rPr>
          <w:rtl/>
        </w:rPr>
      </w:pPr>
      <w:r>
        <w:rPr>
          <w:rtl/>
        </w:rPr>
        <w:t>היו"ר ראובן ריבלין:</w:t>
      </w:r>
    </w:p>
    <w:p w14:paraId="0EDD5F6B" w14:textId="77777777" w:rsidR="00000000" w:rsidRDefault="00A03D81">
      <w:pPr>
        <w:pStyle w:val="a0"/>
        <w:rPr>
          <w:rtl/>
        </w:rPr>
      </w:pPr>
    </w:p>
    <w:p w14:paraId="5DA23528" w14:textId="77777777" w:rsidR="00000000" w:rsidRDefault="00A03D81">
      <w:pPr>
        <w:pStyle w:val="a0"/>
        <w:rPr>
          <w:rFonts w:hint="cs"/>
          <w:rtl/>
        </w:rPr>
      </w:pPr>
      <w:r>
        <w:rPr>
          <w:rFonts w:hint="cs"/>
          <w:rtl/>
        </w:rPr>
        <w:t xml:space="preserve">ראש האופוזיציה סיים פרק זה, עכשיו הוא רוצה לומר כמה מלים בנושא המדיני. </w:t>
      </w:r>
    </w:p>
    <w:p w14:paraId="32DE1C98" w14:textId="77777777" w:rsidR="00000000" w:rsidRDefault="00A03D81">
      <w:pPr>
        <w:pStyle w:val="a0"/>
        <w:rPr>
          <w:rFonts w:hint="cs"/>
          <w:rtl/>
        </w:rPr>
      </w:pPr>
    </w:p>
    <w:p w14:paraId="0DFBBDA0" w14:textId="77777777" w:rsidR="00000000" w:rsidRDefault="00A03D81">
      <w:pPr>
        <w:pStyle w:val="-"/>
        <w:rPr>
          <w:rtl/>
        </w:rPr>
      </w:pPr>
      <w:bookmarkStart w:id="351" w:name="FS000000456T16_02_2004_20_59_01C"/>
      <w:bookmarkEnd w:id="351"/>
      <w:r>
        <w:rPr>
          <w:rtl/>
        </w:rPr>
        <w:t>שמעון פרס (העבודה-מימד):</w:t>
      </w:r>
    </w:p>
    <w:p w14:paraId="0DA664C4" w14:textId="77777777" w:rsidR="00000000" w:rsidRDefault="00A03D81">
      <w:pPr>
        <w:pStyle w:val="a0"/>
        <w:rPr>
          <w:rtl/>
        </w:rPr>
      </w:pPr>
    </w:p>
    <w:p w14:paraId="43746B2D" w14:textId="77777777" w:rsidR="00000000" w:rsidRDefault="00A03D81">
      <w:pPr>
        <w:pStyle w:val="a0"/>
        <w:ind w:firstLine="0"/>
        <w:rPr>
          <w:rFonts w:hint="cs"/>
          <w:rtl/>
        </w:rPr>
      </w:pPr>
      <w:r>
        <w:rPr>
          <w:rFonts w:hint="cs"/>
          <w:rtl/>
        </w:rPr>
        <w:tab/>
        <w:t>לא היה דבר יותר שלומיאלי מסיפו</w:t>
      </w:r>
      <w:r>
        <w:rPr>
          <w:rFonts w:hint="cs"/>
          <w:rtl/>
        </w:rPr>
        <w:t xml:space="preserve">ר הגדר. בהתחלה התנגדת, הבנתי. אחר כך שר הביטחון בן-אליעזר הציע גדר, שאמורה היתה לתת הגנה נגד טרור לאורך הגבול. לקחתם וסיפחתם את זה עד לב השמים. </w:t>
      </w:r>
    </w:p>
    <w:p w14:paraId="64406B1F" w14:textId="77777777" w:rsidR="00000000" w:rsidRDefault="00A03D81">
      <w:pPr>
        <w:pStyle w:val="a0"/>
        <w:ind w:firstLine="0"/>
        <w:rPr>
          <w:rFonts w:hint="cs"/>
          <w:rtl/>
        </w:rPr>
      </w:pPr>
    </w:p>
    <w:p w14:paraId="165A72EF" w14:textId="77777777" w:rsidR="00000000" w:rsidRDefault="00A03D81">
      <w:pPr>
        <w:pStyle w:val="af0"/>
        <w:rPr>
          <w:rtl/>
        </w:rPr>
      </w:pPr>
      <w:r>
        <w:rPr>
          <w:rFonts w:hint="eastAsia"/>
          <w:rtl/>
        </w:rPr>
        <w:t>אהוד</w:t>
      </w:r>
      <w:r>
        <w:rPr>
          <w:rtl/>
        </w:rPr>
        <w:t xml:space="preserve"> יתום (הליכוד):</w:t>
      </w:r>
    </w:p>
    <w:p w14:paraId="26F7F92B" w14:textId="77777777" w:rsidR="00000000" w:rsidRDefault="00A03D81">
      <w:pPr>
        <w:pStyle w:val="a0"/>
        <w:rPr>
          <w:rFonts w:hint="cs"/>
          <w:rtl/>
        </w:rPr>
      </w:pPr>
    </w:p>
    <w:p w14:paraId="121E9EE5" w14:textId="77777777" w:rsidR="00000000" w:rsidRDefault="00A03D81">
      <w:pPr>
        <w:pStyle w:val="a0"/>
        <w:rPr>
          <w:rFonts w:hint="cs"/>
          <w:rtl/>
        </w:rPr>
      </w:pPr>
      <w:r>
        <w:rPr>
          <w:rFonts w:hint="cs"/>
          <w:rtl/>
        </w:rPr>
        <w:t xml:space="preserve">בגלל אוסלו. </w:t>
      </w:r>
    </w:p>
    <w:p w14:paraId="3BC27A7A" w14:textId="77777777" w:rsidR="00000000" w:rsidRDefault="00A03D81">
      <w:pPr>
        <w:pStyle w:val="a0"/>
        <w:rPr>
          <w:rFonts w:hint="cs"/>
          <w:rtl/>
        </w:rPr>
      </w:pPr>
    </w:p>
    <w:p w14:paraId="2EE17882" w14:textId="77777777" w:rsidR="00000000" w:rsidRDefault="00A03D81">
      <w:pPr>
        <w:pStyle w:val="-"/>
        <w:rPr>
          <w:rtl/>
        </w:rPr>
      </w:pPr>
      <w:bookmarkStart w:id="352" w:name="FS000000456T16_02_2004_21_01_13C"/>
      <w:bookmarkEnd w:id="352"/>
      <w:r>
        <w:rPr>
          <w:rtl/>
        </w:rPr>
        <w:t>שמעון פרס (העבודה-מימד):</w:t>
      </w:r>
    </w:p>
    <w:p w14:paraId="1AD8D311" w14:textId="77777777" w:rsidR="00000000" w:rsidRDefault="00A03D81">
      <w:pPr>
        <w:pStyle w:val="a0"/>
        <w:rPr>
          <w:rtl/>
        </w:rPr>
      </w:pPr>
    </w:p>
    <w:p w14:paraId="0B2603BA" w14:textId="77777777" w:rsidR="00000000" w:rsidRDefault="00A03D81">
      <w:pPr>
        <w:pStyle w:val="a0"/>
        <w:rPr>
          <w:rFonts w:hint="cs"/>
          <w:rtl/>
        </w:rPr>
      </w:pPr>
      <w:r>
        <w:rPr>
          <w:rFonts w:hint="cs"/>
          <w:rtl/>
        </w:rPr>
        <w:t xml:space="preserve">לא ביטלתם את אוסלו. הממשלות של הליכוד לא העזו אף </w:t>
      </w:r>
      <w:r>
        <w:rPr>
          <w:rFonts w:hint="cs"/>
          <w:rtl/>
        </w:rPr>
        <w:t xml:space="preserve">פעם לבטל את אוסלו. </w:t>
      </w:r>
    </w:p>
    <w:p w14:paraId="4C69B429" w14:textId="77777777" w:rsidR="00000000" w:rsidRDefault="00A03D81">
      <w:pPr>
        <w:pStyle w:val="a0"/>
        <w:rPr>
          <w:rFonts w:hint="cs"/>
          <w:rtl/>
        </w:rPr>
      </w:pPr>
    </w:p>
    <w:p w14:paraId="0E316E93" w14:textId="77777777" w:rsidR="00000000" w:rsidRDefault="00A03D81">
      <w:pPr>
        <w:pStyle w:val="af0"/>
        <w:rPr>
          <w:rtl/>
        </w:rPr>
      </w:pPr>
      <w:r>
        <w:rPr>
          <w:rFonts w:hint="eastAsia"/>
          <w:rtl/>
        </w:rPr>
        <w:t>מיכאל</w:t>
      </w:r>
      <w:r>
        <w:rPr>
          <w:rtl/>
        </w:rPr>
        <w:t xml:space="preserve"> איתן (הליכוד):</w:t>
      </w:r>
    </w:p>
    <w:p w14:paraId="196BC38A" w14:textId="77777777" w:rsidR="00000000" w:rsidRDefault="00A03D81">
      <w:pPr>
        <w:pStyle w:val="a0"/>
        <w:rPr>
          <w:rFonts w:hint="cs"/>
          <w:rtl/>
        </w:rPr>
      </w:pPr>
    </w:p>
    <w:p w14:paraId="56393935" w14:textId="77777777" w:rsidR="00000000" w:rsidRDefault="00A03D81">
      <w:pPr>
        <w:pStyle w:val="a0"/>
        <w:rPr>
          <w:rFonts w:hint="cs"/>
          <w:rtl/>
        </w:rPr>
      </w:pPr>
      <w:r>
        <w:rPr>
          <w:rFonts w:hint="cs"/>
          <w:rtl/>
        </w:rPr>
        <w:t xml:space="preserve">הוא נמוג. </w:t>
      </w:r>
    </w:p>
    <w:p w14:paraId="6C54894F" w14:textId="77777777" w:rsidR="00000000" w:rsidRDefault="00A03D81">
      <w:pPr>
        <w:pStyle w:val="a0"/>
        <w:rPr>
          <w:rFonts w:hint="cs"/>
          <w:rtl/>
        </w:rPr>
      </w:pPr>
    </w:p>
    <w:p w14:paraId="02247A7D" w14:textId="77777777" w:rsidR="00000000" w:rsidRDefault="00A03D81">
      <w:pPr>
        <w:pStyle w:val="-"/>
        <w:rPr>
          <w:rtl/>
        </w:rPr>
      </w:pPr>
      <w:bookmarkStart w:id="353" w:name="FS000000456T16_02_2004_21_01_42C"/>
      <w:bookmarkEnd w:id="353"/>
      <w:r>
        <w:rPr>
          <w:rtl/>
        </w:rPr>
        <w:t>שמעון פרס (העבודה-מימד):</w:t>
      </w:r>
    </w:p>
    <w:p w14:paraId="4C7BB858" w14:textId="77777777" w:rsidR="00000000" w:rsidRDefault="00A03D81">
      <w:pPr>
        <w:pStyle w:val="a0"/>
        <w:rPr>
          <w:rtl/>
        </w:rPr>
      </w:pPr>
    </w:p>
    <w:p w14:paraId="415BE4E2" w14:textId="77777777" w:rsidR="00000000" w:rsidRDefault="00A03D81">
      <w:pPr>
        <w:pStyle w:val="a0"/>
        <w:rPr>
          <w:rFonts w:hint="cs"/>
          <w:rtl/>
        </w:rPr>
      </w:pPr>
      <w:r>
        <w:rPr>
          <w:rFonts w:hint="cs"/>
          <w:rtl/>
        </w:rPr>
        <w:t>אתם ממשיכים באוסלו. הלכתם ל"וואי פלנטיישן" בהסכם לא-אוסלו, וקיבלתם את מפת הדרכים, שהיא המשך אוסלו. אל תספרו סיפורים. הסכמתם לשתי מדינות, הסכמתם למדינה פלסטינית, הסכמתם להפרדה.</w:t>
      </w:r>
      <w:r>
        <w:rPr>
          <w:rFonts w:hint="cs"/>
          <w:rtl/>
        </w:rPr>
        <w:t xml:space="preserve"> מה הגאווה הזאת?</w:t>
      </w:r>
    </w:p>
    <w:p w14:paraId="7D688591" w14:textId="77777777" w:rsidR="00000000" w:rsidRDefault="00A03D81">
      <w:pPr>
        <w:pStyle w:val="a0"/>
        <w:rPr>
          <w:rFonts w:hint="cs"/>
          <w:rtl/>
        </w:rPr>
      </w:pPr>
    </w:p>
    <w:p w14:paraId="2DD91937" w14:textId="77777777" w:rsidR="00000000" w:rsidRDefault="00A03D81">
      <w:pPr>
        <w:pStyle w:val="af0"/>
        <w:rPr>
          <w:rtl/>
        </w:rPr>
      </w:pPr>
      <w:r>
        <w:rPr>
          <w:rFonts w:hint="eastAsia"/>
          <w:rtl/>
        </w:rPr>
        <w:t>צבי</w:t>
      </w:r>
      <w:r>
        <w:rPr>
          <w:rtl/>
        </w:rPr>
        <w:t xml:space="preserve"> הנדל (האיחוד הלאומי - ישראל ביתנו):</w:t>
      </w:r>
    </w:p>
    <w:p w14:paraId="7CA93176" w14:textId="77777777" w:rsidR="00000000" w:rsidRDefault="00A03D81">
      <w:pPr>
        <w:pStyle w:val="a0"/>
        <w:rPr>
          <w:rFonts w:hint="cs"/>
          <w:rtl/>
        </w:rPr>
      </w:pPr>
    </w:p>
    <w:p w14:paraId="01DB7DF2" w14:textId="77777777" w:rsidR="00000000" w:rsidRDefault="00A03D81">
      <w:pPr>
        <w:pStyle w:val="a0"/>
        <w:rPr>
          <w:rFonts w:hint="cs"/>
          <w:rtl/>
        </w:rPr>
      </w:pPr>
      <w:r>
        <w:rPr>
          <w:rFonts w:hint="cs"/>
          <w:rtl/>
        </w:rPr>
        <w:t xml:space="preserve">אוסלו מת. </w:t>
      </w:r>
    </w:p>
    <w:p w14:paraId="5C7B6CFA" w14:textId="77777777" w:rsidR="00000000" w:rsidRDefault="00A03D81">
      <w:pPr>
        <w:pStyle w:val="a0"/>
        <w:rPr>
          <w:rFonts w:hint="cs"/>
          <w:rtl/>
        </w:rPr>
      </w:pPr>
    </w:p>
    <w:p w14:paraId="06109848" w14:textId="77777777" w:rsidR="00000000" w:rsidRDefault="00A03D81">
      <w:pPr>
        <w:pStyle w:val="af0"/>
        <w:rPr>
          <w:rtl/>
        </w:rPr>
      </w:pPr>
      <w:r>
        <w:rPr>
          <w:rFonts w:hint="eastAsia"/>
          <w:rtl/>
        </w:rPr>
        <w:t>יובל</w:t>
      </w:r>
      <w:r>
        <w:rPr>
          <w:rtl/>
        </w:rPr>
        <w:t xml:space="preserve"> שטייניץ (הליכוד):</w:t>
      </w:r>
    </w:p>
    <w:p w14:paraId="45AEA406" w14:textId="77777777" w:rsidR="00000000" w:rsidRDefault="00A03D81">
      <w:pPr>
        <w:pStyle w:val="a0"/>
        <w:rPr>
          <w:rFonts w:hint="cs"/>
          <w:rtl/>
        </w:rPr>
      </w:pPr>
    </w:p>
    <w:p w14:paraId="57D757EA" w14:textId="77777777" w:rsidR="00000000" w:rsidRDefault="00A03D81">
      <w:pPr>
        <w:pStyle w:val="a0"/>
        <w:rPr>
          <w:rFonts w:hint="cs"/>
          <w:rtl/>
        </w:rPr>
      </w:pPr>
      <w:r>
        <w:rPr>
          <w:rFonts w:hint="cs"/>
          <w:rtl/>
        </w:rPr>
        <w:t xml:space="preserve">זה שקשה לבטל משהו רע, לא הופך את זה לטוב. </w:t>
      </w:r>
    </w:p>
    <w:p w14:paraId="7B548EC3" w14:textId="77777777" w:rsidR="00000000" w:rsidRDefault="00A03D81">
      <w:pPr>
        <w:pStyle w:val="a0"/>
        <w:rPr>
          <w:rFonts w:hint="cs"/>
          <w:rtl/>
        </w:rPr>
      </w:pPr>
    </w:p>
    <w:p w14:paraId="75F5B81C" w14:textId="77777777" w:rsidR="00000000" w:rsidRDefault="00A03D81">
      <w:pPr>
        <w:pStyle w:val="-"/>
        <w:rPr>
          <w:rtl/>
        </w:rPr>
      </w:pPr>
      <w:bookmarkStart w:id="354" w:name="FS000000456T16_02_2004_21_03_19C"/>
      <w:bookmarkEnd w:id="354"/>
      <w:r>
        <w:rPr>
          <w:rtl/>
        </w:rPr>
        <w:t>שמעון פרס (העבודה-מימד):</w:t>
      </w:r>
    </w:p>
    <w:p w14:paraId="6EA51250" w14:textId="77777777" w:rsidR="00000000" w:rsidRDefault="00A03D81">
      <w:pPr>
        <w:pStyle w:val="a0"/>
        <w:rPr>
          <w:rtl/>
        </w:rPr>
      </w:pPr>
    </w:p>
    <w:p w14:paraId="4DBC88EA" w14:textId="77777777" w:rsidR="00000000" w:rsidRDefault="00A03D81">
      <w:pPr>
        <w:pStyle w:val="a0"/>
        <w:rPr>
          <w:rFonts w:hint="cs"/>
          <w:rtl/>
        </w:rPr>
      </w:pPr>
      <w:r>
        <w:rPr>
          <w:rFonts w:hint="cs"/>
          <w:rtl/>
        </w:rPr>
        <w:t>הגדר הזאת מביאה אותנו להאג. כדי לצאת מהאג אנחנו מנסים לשנות גם את האג וגם את הגדר. כבר יש ג</w:t>
      </w:r>
      <w:r>
        <w:rPr>
          <w:rFonts w:hint="cs"/>
          <w:rtl/>
        </w:rPr>
        <w:t xml:space="preserve">ם גדר חדשה בתוואי חדש. </w:t>
      </w:r>
    </w:p>
    <w:p w14:paraId="54DD4A9B" w14:textId="77777777" w:rsidR="00000000" w:rsidRDefault="00A03D81">
      <w:pPr>
        <w:pStyle w:val="a0"/>
        <w:rPr>
          <w:rFonts w:hint="cs"/>
          <w:rtl/>
        </w:rPr>
      </w:pPr>
    </w:p>
    <w:p w14:paraId="4883EEBB" w14:textId="77777777" w:rsidR="00000000" w:rsidRDefault="00A03D81">
      <w:pPr>
        <w:pStyle w:val="a0"/>
        <w:rPr>
          <w:rFonts w:hint="cs"/>
          <w:rtl/>
        </w:rPr>
      </w:pPr>
      <w:r>
        <w:rPr>
          <w:rFonts w:hint="cs"/>
          <w:rtl/>
        </w:rPr>
        <w:t xml:space="preserve">במקום לשמור על אחדות ירושלים, פילגתם את ירושלים. פילגתם אותה גם בין יהודים לערבים, גם בין ערבים לבין עצמם. </w:t>
      </w:r>
    </w:p>
    <w:p w14:paraId="086A4E49" w14:textId="77777777" w:rsidR="00000000" w:rsidRDefault="00A03D81">
      <w:pPr>
        <w:pStyle w:val="a0"/>
        <w:rPr>
          <w:rFonts w:hint="cs"/>
          <w:rtl/>
        </w:rPr>
      </w:pPr>
    </w:p>
    <w:p w14:paraId="7149EB88" w14:textId="77777777" w:rsidR="00000000" w:rsidRDefault="00A03D81">
      <w:pPr>
        <w:pStyle w:val="a0"/>
        <w:rPr>
          <w:rFonts w:hint="cs"/>
          <w:rtl/>
        </w:rPr>
      </w:pPr>
      <w:r>
        <w:rPr>
          <w:rFonts w:hint="cs"/>
          <w:rtl/>
        </w:rPr>
        <w:t xml:space="preserve">דברים שאמרת כאן, מעל במת הכנסת: אנחנו נוריד את המאחזים, נקודה. הנקודה נשארה, כן גם המאחזים. שום דבר לא השתנה. </w:t>
      </w:r>
    </w:p>
    <w:p w14:paraId="3BDDB645" w14:textId="77777777" w:rsidR="00000000" w:rsidRDefault="00A03D81">
      <w:pPr>
        <w:pStyle w:val="a0"/>
        <w:rPr>
          <w:rFonts w:hint="cs"/>
          <w:rtl/>
        </w:rPr>
      </w:pPr>
    </w:p>
    <w:p w14:paraId="43A64444" w14:textId="77777777" w:rsidR="00000000" w:rsidRDefault="00A03D81">
      <w:pPr>
        <w:pStyle w:val="a0"/>
        <w:rPr>
          <w:rFonts w:hint="cs"/>
          <w:rtl/>
        </w:rPr>
      </w:pPr>
      <w:r>
        <w:rPr>
          <w:rFonts w:hint="cs"/>
          <w:rtl/>
        </w:rPr>
        <w:t>ועכשיו אתה</w:t>
      </w:r>
      <w:r>
        <w:rPr>
          <w:rFonts w:hint="cs"/>
          <w:rtl/>
        </w:rPr>
        <w:t xml:space="preserve"> בא עם תוכנית, שאנחנו לא יודעים את מהותה, אבל דבר אחד כל אחד בכנסת מבין - - - </w:t>
      </w:r>
    </w:p>
    <w:p w14:paraId="5C95BE51" w14:textId="77777777" w:rsidR="00000000" w:rsidRDefault="00A03D81">
      <w:pPr>
        <w:pStyle w:val="a0"/>
        <w:rPr>
          <w:rFonts w:hint="cs"/>
          <w:rtl/>
        </w:rPr>
      </w:pPr>
    </w:p>
    <w:p w14:paraId="77B30C8E" w14:textId="77777777" w:rsidR="00000000" w:rsidRDefault="00A03D81">
      <w:pPr>
        <w:pStyle w:val="af0"/>
        <w:rPr>
          <w:rtl/>
        </w:rPr>
      </w:pPr>
      <w:r>
        <w:rPr>
          <w:rFonts w:hint="eastAsia"/>
          <w:rtl/>
        </w:rPr>
        <w:t>אופיר</w:t>
      </w:r>
      <w:r>
        <w:rPr>
          <w:rtl/>
        </w:rPr>
        <w:t xml:space="preserve"> פינס-פז (העבודה-מימד):</w:t>
      </w:r>
    </w:p>
    <w:p w14:paraId="2AF58957" w14:textId="77777777" w:rsidR="00000000" w:rsidRDefault="00A03D81">
      <w:pPr>
        <w:pStyle w:val="a0"/>
        <w:rPr>
          <w:rFonts w:hint="cs"/>
          <w:rtl/>
        </w:rPr>
      </w:pPr>
    </w:p>
    <w:p w14:paraId="28A29BDC" w14:textId="77777777" w:rsidR="00000000" w:rsidRDefault="00A03D81">
      <w:pPr>
        <w:pStyle w:val="a0"/>
        <w:rPr>
          <w:rFonts w:hint="cs"/>
          <w:rtl/>
        </w:rPr>
      </w:pPr>
      <w:r>
        <w:rPr>
          <w:rFonts w:hint="cs"/>
          <w:rtl/>
        </w:rPr>
        <w:t xml:space="preserve">הוא יעשה אותה בנחישות. </w:t>
      </w:r>
    </w:p>
    <w:p w14:paraId="014204D1" w14:textId="77777777" w:rsidR="00000000" w:rsidRDefault="00A03D81">
      <w:pPr>
        <w:pStyle w:val="a0"/>
        <w:rPr>
          <w:rFonts w:hint="cs"/>
          <w:rtl/>
        </w:rPr>
      </w:pPr>
    </w:p>
    <w:p w14:paraId="5CBF7AC0" w14:textId="77777777" w:rsidR="00000000" w:rsidRDefault="00A03D81">
      <w:pPr>
        <w:pStyle w:val="-"/>
        <w:rPr>
          <w:rtl/>
        </w:rPr>
      </w:pPr>
      <w:bookmarkStart w:id="355" w:name="FS000000456T16_02_2004_21_05_20C"/>
      <w:bookmarkEnd w:id="355"/>
      <w:r>
        <w:rPr>
          <w:rtl/>
        </w:rPr>
        <w:t>שמעון פרס (העבודה-מימד):</w:t>
      </w:r>
    </w:p>
    <w:p w14:paraId="38D4F3C4" w14:textId="77777777" w:rsidR="00000000" w:rsidRDefault="00A03D81">
      <w:pPr>
        <w:pStyle w:val="a0"/>
        <w:rPr>
          <w:rtl/>
        </w:rPr>
      </w:pPr>
    </w:p>
    <w:p w14:paraId="5C98673D" w14:textId="77777777" w:rsidR="00000000" w:rsidRDefault="00A03D81">
      <w:pPr>
        <w:pStyle w:val="a0"/>
        <w:rPr>
          <w:rFonts w:hint="cs"/>
          <w:rtl/>
        </w:rPr>
      </w:pPr>
      <w:r>
        <w:rPr>
          <w:rFonts w:hint="cs"/>
          <w:rtl/>
        </w:rPr>
        <w:t>התוכנית שלך והממשלה שלך עומדות בסתירה. עם הממשלה הזאת אין שום סיכוי לבצע תוכנית. אפשר להודיע על</w:t>
      </w:r>
      <w:r>
        <w:rPr>
          <w:rFonts w:hint="cs"/>
          <w:rtl/>
        </w:rPr>
        <w:t xml:space="preserve">יה, אבל אין שום סיכוי </w:t>
      </w:r>
      <w:r>
        <w:rPr>
          <w:rtl/>
        </w:rPr>
        <w:t>–</w:t>
      </w:r>
      <w:r>
        <w:rPr>
          <w:rFonts w:hint="cs"/>
          <w:rtl/>
        </w:rPr>
        <w:t xml:space="preserve"> לא עם ליברמן, לא עם איתם. </w:t>
      </w:r>
    </w:p>
    <w:p w14:paraId="5DBD8279" w14:textId="77777777" w:rsidR="00000000" w:rsidRDefault="00A03D81">
      <w:pPr>
        <w:pStyle w:val="a0"/>
        <w:rPr>
          <w:rFonts w:hint="cs"/>
          <w:rtl/>
        </w:rPr>
      </w:pPr>
    </w:p>
    <w:p w14:paraId="4A434AB3" w14:textId="77777777" w:rsidR="00000000" w:rsidRDefault="00A03D81">
      <w:pPr>
        <w:pStyle w:val="af0"/>
        <w:rPr>
          <w:rtl/>
        </w:rPr>
      </w:pPr>
      <w:r>
        <w:rPr>
          <w:rFonts w:hint="eastAsia"/>
          <w:rtl/>
        </w:rPr>
        <w:t>גלעד</w:t>
      </w:r>
      <w:r>
        <w:rPr>
          <w:rtl/>
        </w:rPr>
        <w:t xml:space="preserve"> ארדן (הליכוד):</w:t>
      </w:r>
    </w:p>
    <w:p w14:paraId="1295A0B4" w14:textId="77777777" w:rsidR="00000000" w:rsidRDefault="00A03D81">
      <w:pPr>
        <w:pStyle w:val="a0"/>
        <w:rPr>
          <w:rFonts w:hint="cs"/>
          <w:rtl/>
        </w:rPr>
      </w:pPr>
    </w:p>
    <w:p w14:paraId="1142CD8B" w14:textId="77777777" w:rsidR="00000000" w:rsidRDefault="00A03D81">
      <w:pPr>
        <w:pStyle w:val="a0"/>
        <w:rPr>
          <w:rFonts w:hint="cs"/>
          <w:rtl/>
        </w:rPr>
      </w:pPr>
      <w:r>
        <w:rPr>
          <w:rFonts w:hint="cs"/>
          <w:rtl/>
        </w:rPr>
        <w:t>ואתך אפשר לעשות?</w:t>
      </w:r>
    </w:p>
    <w:p w14:paraId="4AD41128" w14:textId="77777777" w:rsidR="00000000" w:rsidRDefault="00A03D81">
      <w:pPr>
        <w:pStyle w:val="a0"/>
        <w:rPr>
          <w:rFonts w:hint="cs"/>
          <w:rtl/>
        </w:rPr>
      </w:pPr>
    </w:p>
    <w:p w14:paraId="44A30632" w14:textId="77777777" w:rsidR="00000000" w:rsidRDefault="00A03D81">
      <w:pPr>
        <w:pStyle w:val="-"/>
        <w:rPr>
          <w:rtl/>
        </w:rPr>
      </w:pPr>
      <w:bookmarkStart w:id="356" w:name="FS000000456T16_02_2004_21_06_17C"/>
      <w:bookmarkEnd w:id="356"/>
      <w:r>
        <w:rPr>
          <w:rtl/>
        </w:rPr>
        <w:t>שמעון פרס (העבודה-מימד):</w:t>
      </w:r>
    </w:p>
    <w:p w14:paraId="3D317DC3" w14:textId="77777777" w:rsidR="00000000" w:rsidRDefault="00A03D81">
      <w:pPr>
        <w:pStyle w:val="a0"/>
        <w:rPr>
          <w:rtl/>
        </w:rPr>
      </w:pPr>
    </w:p>
    <w:p w14:paraId="2EB27443" w14:textId="77777777" w:rsidR="00000000" w:rsidRDefault="00A03D81">
      <w:pPr>
        <w:pStyle w:val="a0"/>
        <w:rPr>
          <w:rFonts w:hint="cs"/>
          <w:rtl/>
        </w:rPr>
      </w:pPr>
      <w:r>
        <w:rPr>
          <w:rFonts w:hint="cs"/>
          <w:rtl/>
        </w:rPr>
        <w:t xml:space="preserve">אתה מלא געגועים, אני רואה. אני לא. </w:t>
      </w:r>
    </w:p>
    <w:p w14:paraId="0F2300B0" w14:textId="77777777" w:rsidR="00000000" w:rsidRDefault="00A03D81">
      <w:pPr>
        <w:pStyle w:val="a0"/>
        <w:rPr>
          <w:rFonts w:hint="cs"/>
          <w:rtl/>
        </w:rPr>
      </w:pPr>
    </w:p>
    <w:p w14:paraId="4CDE2B51" w14:textId="77777777" w:rsidR="00000000" w:rsidRDefault="00A03D81">
      <w:pPr>
        <w:pStyle w:val="af1"/>
        <w:rPr>
          <w:rtl/>
        </w:rPr>
      </w:pPr>
      <w:r>
        <w:rPr>
          <w:rtl/>
        </w:rPr>
        <w:t>היו"ר ראובן ריבלין:</w:t>
      </w:r>
    </w:p>
    <w:p w14:paraId="023091EE" w14:textId="77777777" w:rsidR="00000000" w:rsidRDefault="00A03D81">
      <w:pPr>
        <w:pStyle w:val="a0"/>
        <w:rPr>
          <w:rtl/>
        </w:rPr>
      </w:pPr>
    </w:p>
    <w:p w14:paraId="1C5B0039" w14:textId="77777777" w:rsidR="00000000" w:rsidRDefault="00A03D81">
      <w:pPr>
        <w:pStyle w:val="a0"/>
        <w:rPr>
          <w:rFonts w:hint="cs"/>
          <w:rtl/>
        </w:rPr>
      </w:pPr>
      <w:r>
        <w:rPr>
          <w:rFonts w:hint="cs"/>
          <w:rtl/>
        </w:rPr>
        <w:t xml:space="preserve">נדמה לי שמקולו של ארדן נשמעו חששות. </w:t>
      </w:r>
    </w:p>
    <w:p w14:paraId="6A245D5A" w14:textId="77777777" w:rsidR="00000000" w:rsidRDefault="00A03D81">
      <w:pPr>
        <w:pStyle w:val="a0"/>
        <w:rPr>
          <w:rFonts w:hint="cs"/>
          <w:rtl/>
        </w:rPr>
      </w:pPr>
    </w:p>
    <w:p w14:paraId="101E43F4" w14:textId="77777777" w:rsidR="00000000" w:rsidRDefault="00A03D81">
      <w:pPr>
        <w:pStyle w:val="-"/>
        <w:rPr>
          <w:rtl/>
        </w:rPr>
      </w:pPr>
      <w:bookmarkStart w:id="357" w:name="FS000000456T16_02_2004_21_06_48C"/>
      <w:bookmarkEnd w:id="357"/>
      <w:r>
        <w:rPr>
          <w:rtl/>
        </w:rPr>
        <w:t>שמעון פרס (העבודה-מימד):</w:t>
      </w:r>
    </w:p>
    <w:p w14:paraId="74219D96" w14:textId="77777777" w:rsidR="00000000" w:rsidRDefault="00A03D81">
      <w:pPr>
        <w:pStyle w:val="a0"/>
        <w:rPr>
          <w:rtl/>
        </w:rPr>
      </w:pPr>
    </w:p>
    <w:p w14:paraId="48A77B4D" w14:textId="77777777" w:rsidR="00000000" w:rsidRDefault="00A03D81">
      <w:pPr>
        <w:pStyle w:val="a0"/>
        <w:rPr>
          <w:rFonts w:hint="cs"/>
          <w:rtl/>
        </w:rPr>
      </w:pPr>
      <w:r>
        <w:rPr>
          <w:rFonts w:hint="cs"/>
          <w:rtl/>
        </w:rPr>
        <w:t xml:space="preserve">אדוני היושב-ראש, </w:t>
      </w:r>
      <w:r>
        <w:rPr>
          <w:rFonts w:hint="cs"/>
          <w:rtl/>
        </w:rPr>
        <w:t xml:space="preserve">אני רוצה לסכם את דברי ולומר מה אנחנו מציעים, מפני שגם אחרים מקשיבים: במקום כלכלה אכזרית - כלכלה חברתית; במקום כלכלה קפיטליסטית, תאצ'ריסטית - כלכלה סוציאל-דמוקרטית. רוב העם רוצה בזה, ואל תספרו לנו "בובע מייסעס". המדינה התנהלה, פרחה ושגשגה. אתה אמרת שהצמיחה </w:t>
      </w:r>
      <w:r>
        <w:rPr>
          <w:rFonts w:hint="cs"/>
          <w:rtl/>
        </w:rPr>
        <w:t>היא 1.3%, זאת צמיחה שלילית, מפני שהריבוי הטבעי הוא 2.2%, וכבר שנה שלישית יש ירידה כזאת. אנחנו מציעים משק מבוסס על הידברות, על עבודה, על חינוך, על בריאות, על שיתוף העם, על דאגה לאזרחי העם, לא רק לעשירי העם, לכל העשירונים. אנחנו מציעים להיות חלוקים בדעותינו,</w:t>
      </w:r>
      <w:r>
        <w:rPr>
          <w:rFonts w:hint="cs"/>
          <w:rtl/>
        </w:rPr>
        <w:t xml:space="preserve"> לא לטפח שנאה בתוך העם </w:t>
      </w:r>
      <w:r>
        <w:rPr>
          <w:rtl/>
        </w:rPr>
        <w:t>–</w:t>
      </w:r>
      <w:r>
        <w:rPr>
          <w:rFonts w:hint="cs"/>
          <w:rtl/>
        </w:rPr>
        <w:t xml:space="preserve"> לא בין דתיים לבין חילונים, לא בין עשירים לבין עניים, לא בין ערבים לבין יהודים. לא להגיד דבר אחד ולעשות דבר הפוך. ואנחנו מציעים ללכת לשלום. הלוא הסכמתם לשתי מדינות, הסכמתם ל-242 ול-338, שזה פחות או יותר 1967. למה אתם מחכים? למה אתם </w:t>
      </w:r>
      <w:r>
        <w:rPr>
          <w:rFonts w:hint="cs"/>
          <w:rtl/>
        </w:rPr>
        <w:t xml:space="preserve">מצפים? אין לנו לא כסף ולא זמן. הצד הדמוגרפי מאיים עלינו. </w:t>
      </w:r>
    </w:p>
    <w:p w14:paraId="5C3223E5" w14:textId="77777777" w:rsidR="00000000" w:rsidRDefault="00A03D81">
      <w:pPr>
        <w:pStyle w:val="a0"/>
        <w:rPr>
          <w:rFonts w:hint="cs"/>
          <w:rtl/>
        </w:rPr>
      </w:pPr>
    </w:p>
    <w:p w14:paraId="0A97E9C0" w14:textId="77777777" w:rsidR="00000000" w:rsidRDefault="00A03D81">
      <w:pPr>
        <w:pStyle w:val="a0"/>
        <w:rPr>
          <w:rFonts w:hint="cs"/>
          <w:rtl/>
        </w:rPr>
      </w:pPr>
      <w:r>
        <w:rPr>
          <w:rFonts w:hint="cs"/>
          <w:rtl/>
        </w:rPr>
        <w:t xml:space="preserve">אדוני היושב-ראש, יש אלטרנטיבה. ממשלה שעוררה תקווה רבה בלב הציבור, גם אכזבה אותו, ובצדק. מה שהיא הבטיחה, היא עשתה להיפך. </w:t>
      </w:r>
    </w:p>
    <w:p w14:paraId="00EF3143" w14:textId="77777777" w:rsidR="00000000" w:rsidRDefault="00A03D81">
      <w:pPr>
        <w:pStyle w:val="a0"/>
        <w:rPr>
          <w:rFonts w:hint="cs"/>
          <w:rtl/>
        </w:rPr>
      </w:pPr>
    </w:p>
    <w:p w14:paraId="734187E4" w14:textId="77777777" w:rsidR="00000000" w:rsidRDefault="00A03D81">
      <w:pPr>
        <w:pStyle w:val="af1"/>
        <w:rPr>
          <w:rtl/>
        </w:rPr>
      </w:pPr>
      <w:r>
        <w:rPr>
          <w:rtl/>
        </w:rPr>
        <w:t>היו"ר ראובן ריבלין:</w:t>
      </w:r>
    </w:p>
    <w:p w14:paraId="34072AA5" w14:textId="77777777" w:rsidR="00000000" w:rsidRDefault="00A03D81">
      <w:pPr>
        <w:pStyle w:val="a0"/>
        <w:rPr>
          <w:rtl/>
        </w:rPr>
      </w:pPr>
    </w:p>
    <w:p w14:paraId="11FBC1DA" w14:textId="77777777" w:rsidR="00000000" w:rsidRDefault="00A03D81">
      <w:pPr>
        <w:pStyle w:val="a0"/>
        <w:rPr>
          <w:rFonts w:hint="cs"/>
          <w:rtl/>
        </w:rPr>
      </w:pPr>
      <w:r>
        <w:rPr>
          <w:rFonts w:hint="cs"/>
          <w:rtl/>
        </w:rPr>
        <w:t>אני מודה לחבר הכנסת שמעון פרס, יושב-ראש האופוזיציה. רב</w:t>
      </w:r>
      <w:r>
        <w:rPr>
          <w:rFonts w:hint="cs"/>
          <w:rtl/>
        </w:rPr>
        <w:t xml:space="preserve">ותי חברי הכנסת, אנחנו ממשיכים בדיון. אני מזמין את חבר הכנסת ניסן סלומינסקי, ואחריו </w:t>
      </w:r>
      <w:r>
        <w:rPr>
          <w:rtl/>
        </w:rPr>
        <w:t>–</w:t>
      </w:r>
      <w:r>
        <w:rPr>
          <w:rFonts w:hint="cs"/>
          <w:rtl/>
        </w:rPr>
        <w:t xml:space="preserve"> חברי הכנסת משה גפני, אחמד טיבי, עמיר פרץ, עזמי בשארה, מגלי והבה, טלב אלסאנע, אילן ליבוביץ וגדעון סער. </w:t>
      </w:r>
    </w:p>
    <w:p w14:paraId="02488DBC" w14:textId="77777777" w:rsidR="00000000" w:rsidRDefault="00A03D81">
      <w:pPr>
        <w:pStyle w:val="a0"/>
        <w:rPr>
          <w:rFonts w:hint="cs"/>
          <w:rtl/>
        </w:rPr>
      </w:pPr>
    </w:p>
    <w:p w14:paraId="347207FD" w14:textId="77777777" w:rsidR="00000000" w:rsidRDefault="00A03D81">
      <w:pPr>
        <w:pStyle w:val="a"/>
        <w:rPr>
          <w:rtl/>
        </w:rPr>
      </w:pPr>
      <w:bookmarkStart w:id="358" w:name="FS000001068T16_02_2004_20_35_53"/>
      <w:bookmarkStart w:id="359" w:name="_Toc79902436"/>
      <w:bookmarkEnd w:id="358"/>
      <w:r>
        <w:rPr>
          <w:rFonts w:hint="eastAsia"/>
          <w:rtl/>
        </w:rPr>
        <w:t>ניסן</w:t>
      </w:r>
      <w:r>
        <w:rPr>
          <w:rtl/>
        </w:rPr>
        <w:t xml:space="preserve"> סלומינסקי (מפד"ל):</w:t>
      </w:r>
      <w:bookmarkEnd w:id="359"/>
    </w:p>
    <w:p w14:paraId="15A95293" w14:textId="77777777" w:rsidR="00000000" w:rsidRDefault="00A03D81">
      <w:pPr>
        <w:pStyle w:val="a0"/>
        <w:rPr>
          <w:rFonts w:hint="cs"/>
          <w:rtl/>
        </w:rPr>
      </w:pPr>
    </w:p>
    <w:p w14:paraId="1BD19DD5" w14:textId="77777777" w:rsidR="00000000" w:rsidRDefault="00A03D81">
      <w:pPr>
        <w:pStyle w:val="a0"/>
        <w:rPr>
          <w:rFonts w:hint="cs"/>
          <w:rtl/>
        </w:rPr>
      </w:pPr>
      <w:r>
        <w:rPr>
          <w:rFonts w:hint="cs"/>
          <w:rtl/>
        </w:rPr>
        <w:t>אדוני היושב-ראש, כבוד ראש הממשלה, כבוד השר</w:t>
      </w:r>
      <w:r>
        <w:rPr>
          <w:rFonts w:hint="cs"/>
          <w:rtl/>
        </w:rPr>
        <w:t>ים והשרות, חברי חברי הכנסת, שמעתי בקשב רב את נאומו של ראש האופוזיציה, חבר הכנסת שמעון פרס, והאמת היא שהוא שכנע אותי. הוא שכנע אותי, פרט לסוף. פתאום נזכרתי, שאם אשתכנע ונעזוב את הקואליציה, לא תעבור דקה אחת וחבר הכנסת פרס ומפלגתו זורמים פנימה. אם כך, מה שווה</w:t>
      </w:r>
      <w:r>
        <w:rPr>
          <w:rFonts w:hint="cs"/>
          <w:rtl/>
        </w:rPr>
        <w:t xml:space="preserve"> כל השכנוע, לשכנע אותי, כדי שהוא יוכל להיכנס פנימה? אמרתי לעצמי: תחשוב עוד פעם. </w:t>
      </w:r>
    </w:p>
    <w:p w14:paraId="53A0B258" w14:textId="77777777" w:rsidR="00000000" w:rsidRDefault="00A03D81">
      <w:pPr>
        <w:pStyle w:val="a0"/>
        <w:rPr>
          <w:rFonts w:hint="cs"/>
          <w:rtl/>
        </w:rPr>
      </w:pPr>
    </w:p>
    <w:p w14:paraId="56E6BC20" w14:textId="77777777" w:rsidR="00000000" w:rsidRDefault="00A03D81">
      <w:pPr>
        <w:pStyle w:val="a0"/>
        <w:rPr>
          <w:rFonts w:hint="cs"/>
          <w:rtl/>
        </w:rPr>
      </w:pPr>
      <w:r>
        <w:rPr>
          <w:rFonts w:hint="cs"/>
          <w:rtl/>
        </w:rPr>
        <w:t>אדוני ראש הממשלה, שמעתי את נאומך, שהייתי מגדיר אותו כהתנתקות חד-צדדית. כאילו אתה נמצא על אי בודד, חי את האוטופיה, והגלים מסביב לא קיימים. ומאחר שיש לי שלוש דקות, אני רוצה לדב</w:t>
      </w:r>
      <w:r>
        <w:rPr>
          <w:rFonts w:hint="cs"/>
          <w:rtl/>
        </w:rPr>
        <w:t>ר רק על נקודה אחת.</w:t>
      </w:r>
    </w:p>
    <w:p w14:paraId="6CCBEF83" w14:textId="77777777" w:rsidR="00000000" w:rsidRDefault="00A03D81">
      <w:pPr>
        <w:pStyle w:val="a0"/>
        <w:rPr>
          <w:rFonts w:hint="cs"/>
          <w:rtl/>
        </w:rPr>
      </w:pPr>
    </w:p>
    <w:p w14:paraId="66B07743" w14:textId="77777777" w:rsidR="00000000" w:rsidRDefault="00A03D81">
      <w:pPr>
        <w:pStyle w:val="a0"/>
        <w:rPr>
          <w:rFonts w:hint="cs"/>
          <w:rtl/>
        </w:rPr>
      </w:pPr>
      <w:r>
        <w:rPr>
          <w:rFonts w:hint="cs"/>
          <w:rtl/>
        </w:rPr>
        <w:t xml:space="preserve"> אדוני ראש הממשלה, הובלת אותנו במשך שנות דור בתפיסת עולם של יישוב ארץ-ישראל. כל נקודה ונקודה הוסיפה לך עוד שנות חיים; כל נקודה ונקודה יצאה מתוך הלב ונמצאת בלבך. אתך יחד גנבנו סוסים, אתך יחד יישבנו. מה קרה לך, אדוני ראש הממשלה? איך אתה ב</w:t>
      </w:r>
      <w:r>
        <w:rPr>
          <w:rFonts w:hint="cs"/>
          <w:rtl/>
        </w:rPr>
        <w:t xml:space="preserve">רגע מסוים מנסה להתנתק מכל עברך המפואר, מעלה על דל שפתותיך עקירת יישובים, החזרת שטחים? ועוד בשביל כלום. </w:t>
      </w:r>
    </w:p>
    <w:p w14:paraId="1ADC3D27" w14:textId="77777777" w:rsidR="00000000" w:rsidRDefault="00A03D81">
      <w:pPr>
        <w:pStyle w:val="a0"/>
        <w:rPr>
          <w:rFonts w:hint="cs"/>
          <w:rtl/>
        </w:rPr>
      </w:pPr>
    </w:p>
    <w:p w14:paraId="0E22C5A8" w14:textId="77777777" w:rsidR="00000000" w:rsidRDefault="00A03D81">
      <w:pPr>
        <w:pStyle w:val="a0"/>
        <w:rPr>
          <w:rFonts w:hint="cs"/>
          <w:rtl/>
        </w:rPr>
      </w:pPr>
      <w:r>
        <w:rPr>
          <w:rFonts w:hint="cs"/>
          <w:rtl/>
        </w:rPr>
        <w:t>מילא כשאמרת שיכול להיות שצריך לעשות דברים כואבים, הסברת שהשלום חשוב ויכול להיות שבשביל השלום צריך להתכופף. אני חולק עליך, אבל לפחות היתה סברה מסוימת בד</w:t>
      </w:r>
      <w:r>
        <w:rPr>
          <w:rFonts w:hint="cs"/>
          <w:rtl/>
        </w:rPr>
        <w:t>בריך. אבל עכשיו אין שלום, אין שום דבר, ארגוני הטרור מודיעים שהם ימשיכו לפגע בנו תוך כדי נסיגתנו, ואתה מודיע שאפילו תחת אש יתפנו היישובים. אז למה לפנות את היישובים? למה אתה עוקר עוד חלקים מלבך שלך, שאתה כל כך אוהב? בשביל מה? אפילו שלום אתה לא מביא, ורק נותן</w:t>
      </w:r>
      <w:r>
        <w:rPr>
          <w:rFonts w:hint="cs"/>
          <w:rtl/>
        </w:rPr>
        <w:t xml:space="preserve"> לטרור תחושה שהוא ניצח. ולא רק תחושה. </w:t>
      </w:r>
    </w:p>
    <w:p w14:paraId="67057241" w14:textId="77777777" w:rsidR="00000000" w:rsidRDefault="00A03D81">
      <w:pPr>
        <w:pStyle w:val="a0"/>
        <w:rPr>
          <w:rFonts w:hint="cs"/>
          <w:rtl/>
        </w:rPr>
      </w:pPr>
    </w:p>
    <w:p w14:paraId="56FD189B" w14:textId="77777777" w:rsidR="00000000" w:rsidRDefault="00A03D81">
      <w:pPr>
        <w:pStyle w:val="af0"/>
        <w:rPr>
          <w:rtl/>
        </w:rPr>
      </w:pPr>
      <w:r>
        <w:rPr>
          <w:rFonts w:hint="eastAsia"/>
          <w:rtl/>
        </w:rPr>
        <w:t>חיים</w:t>
      </w:r>
      <w:r>
        <w:rPr>
          <w:rtl/>
        </w:rPr>
        <w:t xml:space="preserve"> רמון (העבודה-מימד):</w:t>
      </w:r>
    </w:p>
    <w:p w14:paraId="46A5C8DA" w14:textId="77777777" w:rsidR="00000000" w:rsidRDefault="00A03D81">
      <w:pPr>
        <w:pStyle w:val="a0"/>
        <w:rPr>
          <w:rFonts w:hint="cs"/>
          <w:rtl/>
        </w:rPr>
      </w:pPr>
    </w:p>
    <w:p w14:paraId="6117252A" w14:textId="77777777" w:rsidR="00000000" w:rsidRDefault="00A03D81">
      <w:pPr>
        <w:pStyle w:val="a0"/>
        <w:rPr>
          <w:rFonts w:hint="cs"/>
          <w:rtl/>
        </w:rPr>
      </w:pPr>
      <w:r>
        <w:rPr>
          <w:rFonts w:hint="cs"/>
          <w:rtl/>
        </w:rPr>
        <w:t xml:space="preserve">זה שאנחנו בעזה, זה לא מנצח. זה שאתה נשאר בעזה, אתה נותן להם כבוד לטרור. כי ככה הוא מחסל אותנו. </w:t>
      </w:r>
    </w:p>
    <w:p w14:paraId="4FF9B185" w14:textId="77777777" w:rsidR="00000000" w:rsidRDefault="00A03D81">
      <w:pPr>
        <w:pStyle w:val="a0"/>
        <w:rPr>
          <w:rFonts w:hint="cs"/>
          <w:rtl/>
        </w:rPr>
      </w:pPr>
    </w:p>
    <w:p w14:paraId="391C1F6C" w14:textId="77777777" w:rsidR="00000000" w:rsidRDefault="00A03D81">
      <w:pPr>
        <w:pStyle w:val="-"/>
        <w:rPr>
          <w:rtl/>
        </w:rPr>
      </w:pPr>
      <w:bookmarkStart w:id="360" w:name="FS000001068T16_02_2004_21_37_13C"/>
      <w:bookmarkEnd w:id="360"/>
      <w:r>
        <w:rPr>
          <w:rFonts w:hint="eastAsia"/>
          <w:rtl/>
        </w:rPr>
        <w:t>ניסן</w:t>
      </w:r>
      <w:r>
        <w:rPr>
          <w:rtl/>
        </w:rPr>
        <w:t xml:space="preserve"> סלומינסקי (מפד"ל):</w:t>
      </w:r>
    </w:p>
    <w:p w14:paraId="06EE3F7D" w14:textId="77777777" w:rsidR="00000000" w:rsidRDefault="00A03D81">
      <w:pPr>
        <w:pStyle w:val="a0"/>
        <w:rPr>
          <w:rFonts w:hint="cs"/>
          <w:rtl/>
        </w:rPr>
      </w:pPr>
    </w:p>
    <w:p w14:paraId="7D065C4C" w14:textId="77777777" w:rsidR="00000000" w:rsidRDefault="00A03D81">
      <w:pPr>
        <w:pStyle w:val="a0"/>
        <w:rPr>
          <w:rFonts w:hint="cs"/>
          <w:rtl/>
        </w:rPr>
      </w:pPr>
      <w:r>
        <w:rPr>
          <w:rFonts w:hint="cs"/>
          <w:rtl/>
        </w:rPr>
        <w:t xml:space="preserve">לאחרונה גם שמענו </w:t>
      </w:r>
      <w:r>
        <w:rPr>
          <w:rFonts w:hint="eastAsia"/>
          <w:rtl/>
        </w:rPr>
        <w:t>–</w:t>
      </w:r>
      <w:r>
        <w:rPr>
          <w:rFonts w:hint="cs"/>
          <w:rtl/>
        </w:rPr>
        <w:t xml:space="preserve"> שוב, אני לא יודע אם זה נכון, אני מקווה שלא </w:t>
      </w:r>
      <w:r>
        <w:rPr>
          <w:rFonts w:hint="eastAsia"/>
          <w:rtl/>
        </w:rPr>
        <w:t>–</w:t>
      </w:r>
      <w:r>
        <w:rPr>
          <w:rFonts w:hint="cs"/>
          <w:rtl/>
        </w:rPr>
        <w:t xml:space="preserve"> על א</w:t>
      </w:r>
      <w:r>
        <w:rPr>
          <w:rFonts w:hint="cs"/>
          <w:rtl/>
        </w:rPr>
        <w:t xml:space="preserve">ותה גדר, שהתנגדת לה, ובצדק, ובסופו של דבר החלטת להקים אותה, אנחנו מתחילים לשמוע שגם אותה אתה מתחיל להזיז לכיוון מערב, שבסופו של דבר היא תסמן את קו הגבול של 1967. האם זאת כוונתך, אדוני ראש הממשלה? זו לא עמדתך, זה לא אריק שרון </w:t>
      </w:r>
      <w:r>
        <w:rPr>
          <w:rFonts w:hint="eastAsia"/>
          <w:rtl/>
        </w:rPr>
        <w:t>–</w:t>
      </w:r>
      <w:r>
        <w:rPr>
          <w:rFonts w:hint="cs"/>
          <w:rtl/>
        </w:rPr>
        <w:t xml:space="preserve"> אז מה קורה? מה עובר על ראש המ</w:t>
      </w:r>
      <w:r>
        <w:rPr>
          <w:rFonts w:hint="cs"/>
          <w:rtl/>
        </w:rPr>
        <w:t xml:space="preserve">משלה, אדוני? </w:t>
      </w:r>
    </w:p>
    <w:p w14:paraId="780FD128" w14:textId="77777777" w:rsidR="00000000" w:rsidRDefault="00A03D81">
      <w:pPr>
        <w:pStyle w:val="a0"/>
        <w:rPr>
          <w:rFonts w:hint="cs"/>
          <w:rtl/>
        </w:rPr>
      </w:pPr>
    </w:p>
    <w:p w14:paraId="11D7EDFC" w14:textId="77777777" w:rsidR="00000000" w:rsidRDefault="00A03D81">
      <w:pPr>
        <w:pStyle w:val="af1"/>
        <w:rPr>
          <w:rtl/>
        </w:rPr>
      </w:pPr>
      <w:r>
        <w:rPr>
          <w:rtl/>
        </w:rPr>
        <w:t>היו"ר אתי לבני:</w:t>
      </w:r>
    </w:p>
    <w:p w14:paraId="23D1992A" w14:textId="77777777" w:rsidR="00000000" w:rsidRDefault="00A03D81">
      <w:pPr>
        <w:pStyle w:val="a0"/>
        <w:rPr>
          <w:rtl/>
        </w:rPr>
      </w:pPr>
    </w:p>
    <w:p w14:paraId="3AEDB813" w14:textId="77777777" w:rsidR="00000000" w:rsidRDefault="00A03D81">
      <w:pPr>
        <w:pStyle w:val="a0"/>
        <w:rPr>
          <w:rFonts w:hint="cs"/>
          <w:rtl/>
        </w:rPr>
      </w:pPr>
      <w:r>
        <w:rPr>
          <w:rFonts w:hint="cs"/>
          <w:rtl/>
        </w:rPr>
        <w:t xml:space="preserve">תודה רבה. </w:t>
      </w:r>
    </w:p>
    <w:p w14:paraId="4CBB863F" w14:textId="77777777" w:rsidR="00000000" w:rsidRDefault="00A03D81">
      <w:pPr>
        <w:pStyle w:val="a0"/>
        <w:rPr>
          <w:rFonts w:hint="cs"/>
          <w:rtl/>
        </w:rPr>
      </w:pPr>
    </w:p>
    <w:p w14:paraId="5119F474" w14:textId="77777777" w:rsidR="00000000" w:rsidRDefault="00A03D81">
      <w:pPr>
        <w:pStyle w:val="-"/>
        <w:rPr>
          <w:rtl/>
        </w:rPr>
      </w:pPr>
      <w:bookmarkStart w:id="361" w:name="FS000001068T16_02_2004_20_57_39"/>
      <w:bookmarkStart w:id="362" w:name="FS000001068T16_02_2004_21_37_30C"/>
      <w:bookmarkEnd w:id="361"/>
      <w:bookmarkEnd w:id="362"/>
      <w:r>
        <w:rPr>
          <w:rtl/>
        </w:rPr>
        <w:t>ניסן סלומינסקי (מפד"ל):</w:t>
      </w:r>
    </w:p>
    <w:p w14:paraId="6BC3F09D" w14:textId="77777777" w:rsidR="00000000" w:rsidRDefault="00A03D81">
      <w:pPr>
        <w:pStyle w:val="a0"/>
        <w:rPr>
          <w:rtl/>
        </w:rPr>
      </w:pPr>
    </w:p>
    <w:p w14:paraId="56F29525" w14:textId="77777777" w:rsidR="00000000" w:rsidRDefault="00A03D81">
      <w:pPr>
        <w:pStyle w:val="a0"/>
        <w:rPr>
          <w:rFonts w:hint="cs"/>
          <w:rtl/>
        </w:rPr>
      </w:pPr>
      <w:r>
        <w:rPr>
          <w:rFonts w:hint="cs"/>
          <w:rtl/>
        </w:rPr>
        <w:t xml:space="preserve">לכן, מה שאני מבקש ומתחנן, איך אומרים, זה שתמשיך בדרכך המפוארת ושתיזכר בזיכרון נפלא לדורות, ואל תעשה את אותם דברים שחס ושלום יכולים להיות לדיראון עולם. תודה לך. </w:t>
      </w:r>
    </w:p>
    <w:p w14:paraId="33508BAD" w14:textId="77777777" w:rsidR="00000000" w:rsidRDefault="00A03D81">
      <w:pPr>
        <w:pStyle w:val="a0"/>
        <w:rPr>
          <w:rFonts w:hint="cs"/>
          <w:rtl/>
        </w:rPr>
      </w:pPr>
    </w:p>
    <w:p w14:paraId="340B4085" w14:textId="77777777" w:rsidR="00000000" w:rsidRDefault="00A03D81">
      <w:pPr>
        <w:pStyle w:val="af1"/>
        <w:rPr>
          <w:rtl/>
        </w:rPr>
      </w:pPr>
      <w:r>
        <w:rPr>
          <w:rtl/>
        </w:rPr>
        <w:t>היו"ר אתי לבני:</w:t>
      </w:r>
    </w:p>
    <w:p w14:paraId="2EB6EB89" w14:textId="77777777" w:rsidR="00000000" w:rsidRDefault="00A03D81">
      <w:pPr>
        <w:pStyle w:val="a0"/>
        <w:rPr>
          <w:rtl/>
        </w:rPr>
      </w:pPr>
    </w:p>
    <w:p w14:paraId="3A76A99B" w14:textId="77777777" w:rsidR="00000000" w:rsidRDefault="00A03D81">
      <w:pPr>
        <w:pStyle w:val="a0"/>
        <w:rPr>
          <w:rFonts w:hint="cs"/>
          <w:rtl/>
        </w:rPr>
      </w:pPr>
      <w:r>
        <w:rPr>
          <w:rFonts w:hint="cs"/>
          <w:rtl/>
        </w:rPr>
        <w:t>תודה רבה</w:t>
      </w:r>
      <w:r>
        <w:rPr>
          <w:rFonts w:hint="cs"/>
          <w:rtl/>
        </w:rPr>
        <w:t xml:space="preserve">. חבר הכנסת משה גפני, בבקשה. </w:t>
      </w:r>
    </w:p>
    <w:p w14:paraId="75557A0B" w14:textId="77777777" w:rsidR="00000000" w:rsidRDefault="00A03D81">
      <w:pPr>
        <w:pStyle w:val="a0"/>
        <w:rPr>
          <w:rFonts w:hint="cs"/>
          <w:rtl/>
        </w:rPr>
      </w:pPr>
    </w:p>
    <w:p w14:paraId="6B37F6EC" w14:textId="77777777" w:rsidR="00000000" w:rsidRDefault="00A03D81">
      <w:pPr>
        <w:pStyle w:val="a"/>
        <w:rPr>
          <w:rtl/>
        </w:rPr>
      </w:pPr>
      <w:bookmarkStart w:id="363" w:name="FS000000526T16_02_2004_20_40_29"/>
      <w:bookmarkStart w:id="364" w:name="_Toc79902437"/>
      <w:bookmarkEnd w:id="363"/>
      <w:r>
        <w:rPr>
          <w:rtl/>
        </w:rPr>
        <w:t>משה גפני (יהדות התורה):</w:t>
      </w:r>
      <w:bookmarkEnd w:id="364"/>
    </w:p>
    <w:p w14:paraId="5D08B08C" w14:textId="77777777" w:rsidR="00000000" w:rsidRDefault="00A03D81">
      <w:pPr>
        <w:pStyle w:val="a0"/>
        <w:rPr>
          <w:rtl/>
        </w:rPr>
      </w:pPr>
    </w:p>
    <w:p w14:paraId="3169CB98" w14:textId="77777777" w:rsidR="00000000" w:rsidRDefault="00A03D81">
      <w:pPr>
        <w:pStyle w:val="a0"/>
        <w:rPr>
          <w:rFonts w:hint="cs"/>
          <w:rtl/>
        </w:rPr>
      </w:pPr>
      <w:r>
        <w:rPr>
          <w:rFonts w:hint="cs"/>
          <w:rtl/>
        </w:rPr>
        <w:t>גברתי היושבת-ראש, רבותי חברי הכנסת, אדוני ראש הממשלה, הקשבתי לנאומך, אני מבין שלא דיברת על מה שעשית בשנה הנוכחית, ובצדק, מכיוון שמה היית אומר? מה נעשה בשנה  הזאת? אבל אני רוצה להתייחס לקטע אחד שמאוד ה</w:t>
      </w:r>
      <w:r>
        <w:rPr>
          <w:rFonts w:hint="cs"/>
          <w:rtl/>
        </w:rPr>
        <w:t xml:space="preserve">פריע לי, שדיברת על העובדה הזאת - ופנית לציבור החרדי - שכל צעיר צריך לשאת בנטל, שירות לאומי, שירות בבתי-חולים - - - </w:t>
      </w:r>
    </w:p>
    <w:p w14:paraId="42B44CCD" w14:textId="77777777" w:rsidR="00000000" w:rsidRDefault="00A03D81">
      <w:pPr>
        <w:pStyle w:val="a0"/>
        <w:rPr>
          <w:rFonts w:hint="cs"/>
          <w:rtl/>
        </w:rPr>
      </w:pPr>
    </w:p>
    <w:p w14:paraId="19F3325C" w14:textId="77777777" w:rsidR="00000000" w:rsidRDefault="00A03D81">
      <w:pPr>
        <w:pStyle w:val="af1"/>
        <w:rPr>
          <w:rtl/>
        </w:rPr>
      </w:pPr>
      <w:r>
        <w:rPr>
          <w:rtl/>
        </w:rPr>
        <w:t>היו"ר אתי לבני:</w:t>
      </w:r>
    </w:p>
    <w:p w14:paraId="21DFBDC1" w14:textId="77777777" w:rsidR="00000000" w:rsidRDefault="00A03D81">
      <w:pPr>
        <w:pStyle w:val="a0"/>
        <w:rPr>
          <w:rtl/>
        </w:rPr>
      </w:pPr>
    </w:p>
    <w:p w14:paraId="1F7F4FC9" w14:textId="77777777" w:rsidR="00000000" w:rsidRDefault="00A03D81">
      <w:pPr>
        <w:pStyle w:val="a0"/>
        <w:rPr>
          <w:rFonts w:hint="cs"/>
          <w:rtl/>
        </w:rPr>
      </w:pPr>
      <w:r>
        <w:rPr>
          <w:rFonts w:hint="cs"/>
          <w:rtl/>
        </w:rPr>
        <w:t>אפשר לבקש קצת שקט? אפשר לפזר שם את הישיבה? חברת הכנסת איציק, חברת הכנסת אברהם, אפשר לבקש קצת שקט בשביל הדובר? אפשר לבקש קצ</w:t>
      </w:r>
      <w:r>
        <w:rPr>
          <w:rFonts w:hint="cs"/>
          <w:rtl/>
        </w:rPr>
        <w:t xml:space="preserve">ת שקט בפינה שם? תודה. כן, חבר הכנסת גפני. </w:t>
      </w:r>
    </w:p>
    <w:p w14:paraId="72248E1C" w14:textId="77777777" w:rsidR="00000000" w:rsidRDefault="00A03D81">
      <w:pPr>
        <w:pStyle w:val="a0"/>
        <w:ind w:firstLine="0"/>
        <w:rPr>
          <w:rFonts w:hint="cs"/>
          <w:rtl/>
        </w:rPr>
      </w:pPr>
    </w:p>
    <w:p w14:paraId="7F6CBBEF" w14:textId="77777777" w:rsidR="00000000" w:rsidRDefault="00A03D81">
      <w:pPr>
        <w:pStyle w:val="-"/>
        <w:rPr>
          <w:rtl/>
        </w:rPr>
      </w:pPr>
      <w:bookmarkStart w:id="365" w:name="FS000000526T16_02_2004_20_41_21C"/>
      <w:bookmarkEnd w:id="365"/>
      <w:r>
        <w:rPr>
          <w:rtl/>
        </w:rPr>
        <w:t>משה גפני (יהדות התורה):</w:t>
      </w:r>
    </w:p>
    <w:p w14:paraId="0972B218" w14:textId="77777777" w:rsidR="00000000" w:rsidRDefault="00A03D81">
      <w:pPr>
        <w:pStyle w:val="a0"/>
        <w:rPr>
          <w:rtl/>
        </w:rPr>
      </w:pPr>
    </w:p>
    <w:p w14:paraId="1026F659" w14:textId="77777777" w:rsidR="00000000" w:rsidRDefault="00A03D81">
      <w:pPr>
        <w:pStyle w:val="a0"/>
        <w:rPr>
          <w:rFonts w:hint="cs"/>
          <w:rtl/>
        </w:rPr>
      </w:pPr>
      <w:r>
        <w:rPr>
          <w:rFonts w:hint="cs"/>
          <w:rtl/>
        </w:rPr>
        <w:t>אדוני ראש הממשלה, לא הזכרת בנאומך מהי התרומה של לומדי התורה לעם היהודי, מהי התרומה של לומדי התורה לישראל. כאשר מדברים על שירות לאומי, מהי התרומה שאתה מודע לה עשרות שנים, ואתה חוזר עליה גם</w:t>
      </w:r>
      <w:r>
        <w:rPr>
          <w:rFonts w:hint="cs"/>
          <w:rtl/>
        </w:rPr>
        <w:t xml:space="preserve"> היום </w:t>
      </w:r>
      <w:r>
        <w:rPr>
          <w:rFonts w:hint="eastAsia"/>
          <w:rtl/>
        </w:rPr>
        <w:t>–</w:t>
      </w:r>
      <w:r>
        <w:rPr>
          <w:rFonts w:hint="cs"/>
          <w:rtl/>
        </w:rPr>
        <w:t xml:space="preserve"> לא הזכרת את זה בנאומך. </w:t>
      </w:r>
    </w:p>
    <w:p w14:paraId="41C56D94" w14:textId="77777777" w:rsidR="00000000" w:rsidRDefault="00A03D81">
      <w:pPr>
        <w:pStyle w:val="a0"/>
        <w:rPr>
          <w:rFonts w:hint="cs"/>
          <w:rtl/>
        </w:rPr>
      </w:pPr>
    </w:p>
    <w:p w14:paraId="4E0997EA" w14:textId="77777777" w:rsidR="00000000" w:rsidRDefault="00A03D81">
      <w:pPr>
        <w:pStyle w:val="a0"/>
        <w:rPr>
          <w:rFonts w:hint="cs"/>
          <w:rtl/>
        </w:rPr>
      </w:pPr>
      <w:r>
        <w:rPr>
          <w:rFonts w:hint="cs"/>
          <w:rtl/>
        </w:rPr>
        <w:t xml:space="preserve">אני מבקש, גברתי היושבת-ראש, רציתי להתחיל את הנאום, כמו שנהוג באופוזיציה, ולהגיד: הממשלה עשתה דברים טובים, אבל. ישבתי וחשבתי, מה הדבר הטוב שהממשלה עשתה? מה? </w:t>
      </w:r>
    </w:p>
    <w:p w14:paraId="6115BAFB" w14:textId="77777777" w:rsidR="00000000" w:rsidRDefault="00A03D81">
      <w:pPr>
        <w:pStyle w:val="a0"/>
        <w:rPr>
          <w:rFonts w:hint="cs"/>
          <w:rtl/>
        </w:rPr>
      </w:pPr>
    </w:p>
    <w:p w14:paraId="19B31A42" w14:textId="77777777" w:rsidR="00000000" w:rsidRDefault="00A03D81">
      <w:pPr>
        <w:pStyle w:val="af0"/>
        <w:rPr>
          <w:rtl/>
        </w:rPr>
      </w:pPr>
      <w:r>
        <w:rPr>
          <w:rFonts w:hint="eastAsia"/>
          <w:rtl/>
        </w:rPr>
        <w:t>אילן</w:t>
      </w:r>
      <w:r>
        <w:rPr>
          <w:rtl/>
        </w:rPr>
        <w:t xml:space="preserve"> שלגי (שינוי):</w:t>
      </w:r>
    </w:p>
    <w:p w14:paraId="07031F1C" w14:textId="77777777" w:rsidR="00000000" w:rsidRDefault="00A03D81">
      <w:pPr>
        <w:pStyle w:val="a0"/>
        <w:rPr>
          <w:rFonts w:hint="cs"/>
          <w:rtl/>
        </w:rPr>
      </w:pPr>
    </w:p>
    <w:p w14:paraId="1DCD3371" w14:textId="77777777" w:rsidR="00000000" w:rsidRDefault="00A03D81">
      <w:pPr>
        <w:pStyle w:val="a0"/>
        <w:rPr>
          <w:rFonts w:hint="cs"/>
          <w:rtl/>
        </w:rPr>
      </w:pPr>
      <w:r>
        <w:rPr>
          <w:rFonts w:hint="cs"/>
          <w:rtl/>
        </w:rPr>
        <w:t xml:space="preserve">השאירה אתכם בחוץ. </w:t>
      </w:r>
    </w:p>
    <w:p w14:paraId="643B275A" w14:textId="77777777" w:rsidR="00000000" w:rsidRDefault="00A03D81">
      <w:pPr>
        <w:pStyle w:val="a"/>
        <w:rPr>
          <w:rFonts w:hint="cs"/>
          <w:b w:val="0"/>
          <w:bCs w:val="0"/>
          <w:u w:val="none"/>
          <w:rtl/>
        </w:rPr>
      </w:pPr>
      <w:bookmarkStart w:id="366" w:name="FS000000526T16_02_2004_21_01_26"/>
      <w:bookmarkStart w:id="367" w:name="FS000001068T16_02_2004_21_37_51C"/>
      <w:bookmarkStart w:id="368" w:name="FS000000526T16_02_2004_21_38_03"/>
      <w:bookmarkEnd w:id="366"/>
      <w:bookmarkEnd w:id="368"/>
    </w:p>
    <w:p w14:paraId="4C619577" w14:textId="77777777" w:rsidR="00000000" w:rsidRDefault="00A03D81">
      <w:pPr>
        <w:pStyle w:val="-"/>
        <w:rPr>
          <w:rtl/>
        </w:rPr>
      </w:pPr>
      <w:bookmarkStart w:id="369" w:name="FS000000526T16_02_2004_21_38_09C"/>
      <w:bookmarkEnd w:id="369"/>
      <w:r>
        <w:rPr>
          <w:rtl/>
        </w:rPr>
        <w:t>משה גפני (יהדות התורה):</w:t>
      </w:r>
    </w:p>
    <w:p w14:paraId="56AFD40A" w14:textId="77777777" w:rsidR="00000000" w:rsidRDefault="00A03D81">
      <w:pPr>
        <w:pStyle w:val="a0"/>
        <w:rPr>
          <w:rtl/>
        </w:rPr>
      </w:pPr>
    </w:p>
    <w:bookmarkEnd w:id="367"/>
    <w:p w14:paraId="32666D5C" w14:textId="77777777" w:rsidR="00000000" w:rsidRDefault="00A03D81">
      <w:pPr>
        <w:pStyle w:val="a0"/>
        <w:rPr>
          <w:rFonts w:hint="cs"/>
          <w:rtl/>
        </w:rPr>
      </w:pPr>
      <w:r>
        <w:rPr>
          <w:rFonts w:hint="cs"/>
          <w:rtl/>
        </w:rPr>
        <w:t xml:space="preserve">חבר הכנסת שלגי, אני לא מפריע לך, אל תפריע לי. אתה רוצה שאני אעשה אתך חשבון? </w:t>
      </w:r>
    </w:p>
    <w:p w14:paraId="1E7E2137" w14:textId="77777777" w:rsidR="00000000" w:rsidRDefault="00A03D81">
      <w:pPr>
        <w:pStyle w:val="a0"/>
        <w:rPr>
          <w:rFonts w:hint="cs"/>
          <w:rtl/>
        </w:rPr>
      </w:pPr>
    </w:p>
    <w:p w14:paraId="67CCF6B2" w14:textId="77777777" w:rsidR="00000000" w:rsidRDefault="00A03D81">
      <w:pPr>
        <w:pStyle w:val="af0"/>
        <w:rPr>
          <w:rtl/>
        </w:rPr>
      </w:pPr>
      <w:r>
        <w:rPr>
          <w:rFonts w:hint="eastAsia"/>
          <w:rtl/>
        </w:rPr>
        <w:t>אילן</w:t>
      </w:r>
      <w:r>
        <w:rPr>
          <w:rtl/>
        </w:rPr>
        <w:t xml:space="preserve"> שלגי (שינוי):</w:t>
      </w:r>
    </w:p>
    <w:p w14:paraId="3D2101F3" w14:textId="77777777" w:rsidR="00000000" w:rsidRDefault="00A03D81">
      <w:pPr>
        <w:pStyle w:val="a0"/>
        <w:rPr>
          <w:rFonts w:hint="cs"/>
          <w:rtl/>
        </w:rPr>
      </w:pPr>
    </w:p>
    <w:p w14:paraId="3654A7B6" w14:textId="77777777" w:rsidR="00000000" w:rsidRDefault="00A03D81">
      <w:pPr>
        <w:pStyle w:val="a0"/>
        <w:rPr>
          <w:rFonts w:hint="cs"/>
          <w:rtl/>
        </w:rPr>
      </w:pPr>
      <w:r>
        <w:rPr>
          <w:rFonts w:hint="cs"/>
          <w:rtl/>
        </w:rPr>
        <w:t xml:space="preserve">אני עוזר לך. </w:t>
      </w:r>
    </w:p>
    <w:p w14:paraId="68B2C230" w14:textId="77777777" w:rsidR="00000000" w:rsidRDefault="00A03D81">
      <w:pPr>
        <w:pStyle w:val="a0"/>
        <w:rPr>
          <w:rFonts w:hint="cs"/>
          <w:rtl/>
        </w:rPr>
      </w:pPr>
    </w:p>
    <w:p w14:paraId="2CD099CF" w14:textId="77777777" w:rsidR="00000000" w:rsidRDefault="00A03D81">
      <w:pPr>
        <w:pStyle w:val="-"/>
        <w:rPr>
          <w:rtl/>
        </w:rPr>
      </w:pPr>
      <w:bookmarkStart w:id="370" w:name="FS000000526T16_02_2004_21_01_52C"/>
      <w:bookmarkEnd w:id="370"/>
      <w:r>
        <w:rPr>
          <w:rtl/>
        </w:rPr>
        <w:t>משה גפני (יהדות התורה):</w:t>
      </w:r>
    </w:p>
    <w:p w14:paraId="59A96307" w14:textId="77777777" w:rsidR="00000000" w:rsidRDefault="00A03D81">
      <w:pPr>
        <w:pStyle w:val="a0"/>
        <w:rPr>
          <w:rtl/>
        </w:rPr>
      </w:pPr>
    </w:p>
    <w:p w14:paraId="5248F2A9" w14:textId="77777777" w:rsidR="00000000" w:rsidRDefault="00A03D81">
      <w:pPr>
        <w:pStyle w:val="a0"/>
        <w:rPr>
          <w:rFonts w:hint="cs"/>
          <w:rtl/>
        </w:rPr>
      </w:pPr>
      <w:r>
        <w:rPr>
          <w:rFonts w:hint="cs"/>
          <w:rtl/>
        </w:rPr>
        <w:t xml:space="preserve">מה אתם עשיתם במשך שנה, אנשי שינוי? מה עשיתם חוץ מרוח רעה? </w:t>
      </w:r>
    </w:p>
    <w:p w14:paraId="5392258B" w14:textId="77777777" w:rsidR="00000000" w:rsidRDefault="00A03D81">
      <w:pPr>
        <w:pStyle w:val="a0"/>
        <w:rPr>
          <w:rFonts w:hint="cs"/>
          <w:rtl/>
        </w:rPr>
      </w:pPr>
    </w:p>
    <w:p w14:paraId="28B731C5" w14:textId="77777777" w:rsidR="00000000" w:rsidRDefault="00A03D81">
      <w:pPr>
        <w:pStyle w:val="af0"/>
        <w:rPr>
          <w:rtl/>
        </w:rPr>
      </w:pPr>
      <w:r>
        <w:rPr>
          <w:rFonts w:hint="eastAsia"/>
          <w:rtl/>
        </w:rPr>
        <w:t>אילן</w:t>
      </w:r>
      <w:r>
        <w:rPr>
          <w:rtl/>
        </w:rPr>
        <w:t xml:space="preserve"> שלגי (שינוי):</w:t>
      </w:r>
    </w:p>
    <w:p w14:paraId="16FD181A" w14:textId="77777777" w:rsidR="00000000" w:rsidRDefault="00A03D81">
      <w:pPr>
        <w:pStyle w:val="a0"/>
        <w:rPr>
          <w:rFonts w:hint="cs"/>
          <w:rtl/>
        </w:rPr>
      </w:pPr>
    </w:p>
    <w:p w14:paraId="06926681" w14:textId="77777777" w:rsidR="00000000" w:rsidRDefault="00A03D81">
      <w:pPr>
        <w:pStyle w:val="a0"/>
        <w:rPr>
          <w:rFonts w:hint="cs"/>
          <w:rtl/>
        </w:rPr>
      </w:pPr>
      <w:r>
        <w:rPr>
          <w:rFonts w:hint="cs"/>
          <w:rtl/>
        </w:rPr>
        <w:t xml:space="preserve">קודם כול - - - </w:t>
      </w:r>
    </w:p>
    <w:p w14:paraId="39731A29" w14:textId="77777777" w:rsidR="00000000" w:rsidRDefault="00A03D81">
      <w:pPr>
        <w:pStyle w:val="a0"/>
        <w:rPr>
          <w:rFonts w:hint="cs"/>
          <w:rtl/>
        </w:rPr>
      </w:pPr>
    </w:p>
    <w:p w14:paraId="0FBF72AF" w14:textId="77777777" w:rsidR="00000000" w:rsidRDefault="00A03D81">
      <w:pPr>
        <w:pStyle w:val="-"/>
        <w:rPr>
          <w:rtl/>
        </w:rPr>
      </w:pPr>
      <w:bookmarkStart w:id="371" w:name="FS000000526T16_02_2004_21_02_15C"/>
      <w:bookmarkEnd w:id="371"/>
      <w:r>
        <w:rPr>
          <w:rtl/>
        </w:rPr>
        <w:t>משה גפני (יהדות התורה</w:t>
      </w:r>
      <w:r>
        <w:rPr>
          <w:rtl/>
        </w:rPr>
        <w:t>):</w:t>
      </w:r>
    </w:p>
    <w:p w14:paraId="3E9F6A9B" w14:textId="77777777" w:rsidR="00000000" w:rsidRDefault="00A03D81">
      <w:pPr>
        <w:pStyle w:val="a0"/>
        <w:rPr>
          <w:rtl/>
        </w:rPr>
      </w:pPr>
    </w:p>
    <w:p w14:paraId="04C99DA5" w14:textId="77777777" w:rsidR="00000000" w:rsidRDefault="00A03D81">
      <w:pPr>
        <w:pStyle w:val="a0"/>
        <w:rPr>
          <w:rFonts w:hint="cs"/>
          <w:rtl/>
        </w:rPr>
      </w:pPr>
      <w:bookmarkStart w:id="372" w:name="FS000000526T16_02_2004_20_42_31C"/>
      <w:bookmarkEnd w:id="372"/>
      <w:r>
        <w:rPr>
          <w:rFonts w:hint="cs"/>
          <w:rtl/>
        </w:rPr>
        <w:t xml:space="preserve">שום דבר. פירקתם את משרד הדתות? זו הצעה שלנו. מה עשיתם? מה קרה עם  פירוק משרד הדתות? תמשיכו לדבר על זה. חוץ מרוח רעה שהבאתם על העם, על הממשלה, על הכנסת, על הציבור, אין לכם אפילו הישג מינימלי. כלום. נכון, אנחנו לא בקואליציה. אנחנו, יהדות התורה, לא מפלגת </w:t>
      </w:r>
      <w:r>
        <w:rPr>
          <w:rFonts w:hint="cs"/>
          <w:rtl/>
        </w:rPr>
        <w:t xml:space="preserve">שלטון. גם כשאנחנו בקואליציה אנחנו לא שרים בממשלה. אתם, יש לכם כיסאות, זה הדבר היחיד </w:t>
      </w:r>
      <w:r>
        <w:rPr>
          <w:rFonts w:hint="eastAsia"/>
          <w:rtl/>
        </w:rPr>
        <w:t>–</w:t>
      </w:r>
      <w:r>
        <w:rPr>
          <w:rFonts w:hint="cs"/>
          <w:rtl/>
        </w:rPr>
        <w:t xml:space="preserve"> כלום לא עשיתם. כל ההבטחות שלכם, כל המצע שלכם, עלו בעשן. ראש הממשלה לא ייתן לכם </w:t>
      </w:r>
      <w:r>
        <w:rPr>
          <w:rFonts w:hint="eastAsia"/>
          <w:rtl/>
        </w:rPr>
        <w:t>–</w:t>
      </w:r>
      <w:r>
        <w:rPr>
          <w:rFonts w:hint="cs"/>
          <w:rtl/>
        </w:rPr>
        <w:t xml:space="preserve"> אף אחד לא ייתן לכם את זה. העם לא ייתן לכם את זה. מה עשיתם? אז אני מציע לך, אל תפריע לי. ה</w:t>
      </w:r>
      <w:r>
        <w:rPr>
          <w:rFonts w:hint="cs"/>
          <w:rtl/>
        </w:rPr>
        <w:t xml:space="preserve">רי לא עשיתי אתך חשבון, אני מדבר בנימוס ובדרך-ארץ עם ראש הממשלה. אל תפריע, אתם רק נטל עליו. </w:t>
      </w:r>
    </w:p>
    <w:p w14:paraId="45B1748B" w14:textId="77777777" w:rsidR="00000000" w:rsidRDefault="00A03D81">
      <w:pPr>
        <w:pStyle w:val="a0"/>
        <w:rPr>
          <w:rFonts w:hint="cs"/>
          <w:rtl/>
        </w:rPr>
      </w:pPr>
    </w:p>
    <w:p w14:paraId="43D0DBC7" w14:textId="77777777" w:rsidR="00000000" w:rsidRDefault="00A03D81">
      <w:pPr>
        <w:pStyle w:val="a0"/>
        <w:rPr>
          <w:rFonts w:hint="cs"/>
          <w:rtl/>
        </w:rPr>
      </w:pPr>
      <w:r>
        <w:rPr>
          <w:rFonts w:hint="cs"/>
          <w:rtl/>
        </w:rPr>
        <w:t>לפני שנה שלח ראש הממשלה את נציגיו לנהל אתנו משא-ומתן. התנהל משא-ומתן. ראש הממשלה, זכותו לעשות אתכם קואליציה. למה הוא עשה אתכם קואליציה ולא אתנו אני לא יודע, אבל זו</w:t>
      </w:r>
      <w:r>
        <w:rPr>
          <w:rFonts w:hint="cs"/>
          <w:rtl/>
        </w:rPr>
        <w:t xml:space="preserve"> זכותו, אנחנו במערכת פוליטית. לכל מיני אנשים יש כל מיני ניחושים למה הוא עשה את זה, וגם לי, אבל אתם בסך הכול 15 מריונטות </w:t>
      </w:r>
      <w:r>
        <w:rPr>
          <w:rFonts w:hint="eastAsia"/>
          <w:rtl/>
        </w:rPr>
        <w:t>–</w:t>
      </w:r>
      <w:r>
        <w:rPr>
          <w:rFonts w:hint="cs"/>
          <w:rtl/>
        </w:rPr>
        <w:t xml:space="preserve"> עושים מה שהממשלה אומרת. באים לכאן, מדברים על חינוך </w:t>
      </w:r>
      <w:r>
        <w:rPr>
          <w:rFonts w:hint="eastAsia"/>
          <w:rtl/>
        </w:rPr>
        <w:t>–</w:t>
      </w:r>
      <w:r>
        <w:rPr>
          <w:rFonts w:hint="cs"/>
          <w:rtl/>
        </w:rPr>
        <w:t xml:space="preserve"> פגיעה אנושה במערכת החינוך </w:t>
      </w:r>
      <w:r>
        <w:rPr>
          <w:rFonts w:hint="eastAsia"/>
          <w:rtl/>
        </w:rPr>
        <w:t>–</w:t>
      </w:r>
      <w:r>
        <w:rPr>
          <w:rFonts w:hint="cs"/>
          <w:rtl/>
        </w:rPr>
        <w:t xml:space="preserve"> אתה יושב-ראש ועדת החינוך, לא רק הקיצוצים שכולם מדברים</w:t>
      </w:r>
      <w:r>
        <w:rPr>
          <w:rFonts w:hint="cs"/>
          <w:rtl/>
        </w:rPr>
        <w:t xml:space="preserve"> עליהם, מה התוצאות של מערכת החינוך? מה עם בחינות המיצ"ב? מה עם סקר </w:t>
      </w:r>
      <w:r>
        <w:t>PISA</w:t>
      </w:r>
      <w:r>
        <w:rPr>
          <w:rFonts w:hint="cs"/>
          <w:rtl/>
        </w:rPr>
        <w:t xml:space="preserve"> הבין-לאומי? על מה אתה מדבר בכלל, תרמתם משהו? </w:t>
      </w:r>
    </w:p>
    <w:p w14:paraId="3E8C2E9F" w14:textId="77777777" w:rsidR="00000000" w:rsidRDefault="00A03D81">
      <w:pPr>
        <w:pStyle w:val="a0"/>
        <w:rPr>
          <w:rFonts w:hint="cs"/>
          <w:rtl/>
        </w:rPr>
      </w:pPr>
    </w:p>
    <w:p w14:paraId="22E54E9F" w14:textId="77777777" w:rsidR="00000000" w:rsidRDefault="00A03D81">
      <w:pPr>
        <w:pStyle w:val="af0"/>
        <w:rPr>
          <w:rtl/>
        </w:rPr>
      </w:pPr>
      <w:r>
        <w:rPr>
          <w:rFonts w:hint="eastAsia"/>
          <w:rtl/>
        </w:rPr>
        <w:t>אילן</w:t>
      </w:r>
      <w:r>
        <w:rPr>
          <w:rtl/>
        </w:rPr>
        <w:t xml:space="preserve"> שלגי (שינוי):</w:t>
      </w:r>
    </w:p>
    <w:p w14:paraId="520600D4" w14:textId="77777777" w:rsidR="00000000" w:rsidRDefault="00A03D81">
      <w:pPr>
        <w:pStyle w:val="a0"/>
        <w:rPr>
          <w:rFonts w:hint="cs"/>
          <w:rtl/>
        </w:rPr>
      </w:pPr>
    </w:p>
    <w:p w14:paraId="4B5AA167" w14:textId="77777777" w:rsidR="00000000" w:rsidRDefault="00A03D81">
      <w:pPr>
        <w:pStyle w:val="a0"/>
        <w:rPr>
          <w:rFonts w:hint="cs"/>
          <w:rtl/>
        </w:rPr>
      </w:pPr>
      <w:r>
        <w:rPr>
          <w:rFonts w:hint="cs"/>
          <w:rtl/>
        </w:rPr>
        <w:t xml:space="preserve">לעזור לכם ללמוד מתמטיקה ומחשבים. </w:t>
      </w:r>
    </w:p>
    <w:p w14:paraId="6EEEC4D5" w14:textId="77777777" w:rsidR="00000000" w:rsidRDefault="00A03D81">
      <w:pPr>
        <w:pStyle w:val="a0"/>
        <w:rPr>
          <w:rFonts w:hint="cs"/>
          <w:rtl/>
        </w:rPr>
      </w:pPr>
    </w:p>
    <w:p w14:paraId="5902061B" w14:textId="77777777" w:rsidR="00000000" w:rsidRDefault="00A03D81">
      <w:pPr>
        <w:pStyle w:val="-"/>
        <w:rPr>
          <w:rtl/>
        </w:rPr>
      </w:pPr>
      <w:bookmarkStart w:id="373" w:name="FS000000526T16_02_2004_20_44_07C"/>
      <w:bookmarkEnd w:id="373"/>
      <w:r>
        <w:rPr>
          <w:rtl/>
        </w:rPr>
        <w:t>משה גפני (יהדות התורה):</w:t>
      </w:r>
    </w:p>
    <w:p w14:paraId="3DB114D9" w14:textId="77777777" w:rsidR="00000000" w:rsidRDefault="00A03D81">
      <w:pPr>
        <w:pStyle w:val="a0"/>
        <w:rPr>
          <w:rtl/>
        </w:rPr>
      </w:pPr>
    </w:p>
    <w:p w14:paraId="4D7996E8" w14:textId="77777777" w:rsidR="00000000" w:rsidRDefault="00A03D81">
      <w:pPr>
        <w:pStyle w:val="a0"/>
        <w:rPr>
          <w:rFonts w:hint="cs"/>
          <w:rtl/>
        </w:rPr>
      </w:pPr>
      <w:r>
        <w:rPr>
          <w:rFonts w:hint="cs"/>
          <w:rtl/>
        </w:rPr>
        <w:t>אז יש לך בקואליציה, אדוני ראש הממשלה, גם המפד"ל; מפלגה כמ</w:t>
      </w:r>
      <w:r>
        <w:rPr>
          <w:rFonts w:hint="cs"/>
          <w:rtl/>
        </w:rPr>
        <w:t xml:space="preserve">ו שינוי, דבוקה לכיסאות. אני אומר לך, אדוני ראש הממשלה, אתה יכול להחזיר את עזה </w:t>
      </w:r>
      <w:r>
        <w:rPr>
          <w:rFonts w:hint="eastAsia"/>
          <w:rtl/>
        </w:rPr>
        <w:t>–</w:t>
      </w:r>
      <w:r>
        <w:rPr>
          <w:rFonts w:hint="cs"/>
          <w:rtl/>
        </w:rPr>
        <w:t xml:space="preserve"> הם לא יפרשו. אצלם ההתנחלות בכיסאות הממשלה חשובה יותר מכול. </w:t>
      </w:r>
    </w:p>
    <w:p w14:paraId="4C9F2676" w14:textId="77777777" w:rsidR="00000000" w:rsidRDefault="00A03D81">
      <w:pPr>
        <w:pStyle w:val="a0"/>
        <w:rPr>
          <w:rFonts w:hint="cs"/>
          <w:rtl/>
        </w:rPr>
      </w:pPr>
    </w:p>
    <w:p w14:paraId="10935117" w14:textId="77777777" w:rsidR="00000000" w:rsidRDefault="00A03D81">
      <w:pPr>
        <w:pStyle w:val="af0"/>
        <w:rPr>
          <w:rtl/>
        </w:rPr>
      </w:pPr>
      <w:r>
        <w:rPr>
          <w:rFonts w:hint="eastAsia"/>
          <w:rtl/>
        </w:rPr>
        <w:t>אלי</w:t>
      </w:r>
      <w:r>
        <w:rPr>
          <w:rtl/>
        </w:rPr>
        <w:t xml:space="preserve"> אפללו (הליכוד):</w:t>
      </w:r>
    </w:p>
    <w:p w14:paraId="7E9A991F" w14:textId="77777777" w:rsidR="00000000" w:rsidRDefault="00A03D81">
      <w:pPr>
        <w:pStyle w:val="a0"/>
        <w:rPr>
          <w:rFonts w:hint="cs"/>
          <w:rtl/>
        </w:rPr>
      </w:pPr>
    </w:p>
    <w:p w14:paraId="0BF13C31" w14:textId="77777777" w:rsidR="00000000" w:rsidRDefault="00A03D81">
      <w:pPr>
        <w:pStyle w:val="a0"/>
        <w:rPr>
          <w:rFonts w:hint="cs"/>
          <w:rtl/>
        </w:rPr>
      </w:pPr>
      <w:r>
        <w:rPr>
          <w:rFonts w:hint="cs"/>
          <w:rtl/>
        </w:rPr>
        <w:t xml:space="preserve">הם למדו את זה מכם. </w:t>
      </w:r>
    </w:p>
    <w:p w14:paraId="409ED614" w14:textId="77777777" w:rsidR="00000000" w:rsidRDefault="00A03D81">
      <w:pPr>
        <w:pStyle w:val="a0"/>
        <w:rPr>
          <w:rFonts w:hint="cs"/>
          <w:rtl/>
        </w:rPr>
      </w:pPr>
    </w:p>
    <w:p w14:paraId="28879289" w14:textId="77777777" w:rsidR="00000000" w:rsidRDefault="00A03D81">
      <w:pPr>
        <w:pStyle w:val="-"/>
        <w:rPr>
          <w:rtl/>
        </w:rPr>
      </w:pPr>
      <w:bookmarkStart w:id="374" w:name="FS000000526T16_02_2004_21_07_31C"/>
      <w:bookmarkEnd w:id="374"/>
      <w:r>
        <w:rPr>
          <w:rtl/>
        </w:rPr>
        <w:t>משה גפני (יהדות התורה):</w:t>
      </w:r>
    </w:p>
    <w:p w14:paraId="740D605E" w14:textId="77777777" w:rsidR="00000000" w:rsidRDefault="00A03D81">
      <w:pPr>
        <w:pStyle w:val="a0"/>
        <w:rPr>
          <w:rtl/>
        </w:rPr>
      </w:pPr>
    </w:p>
    <w:p w14:paraId="4036E4BE" w14:textId="77777777" w:rsidR="00000000" w:rsidRDefault="00A03D81">
      <w:pPr>
        <w:pStyle w:val="a0"/>
        <w:rPr>
          <w:rFonts w:hint="cs"/>
          <w:rtl/>
        </w:rPr>
      </w:pPr>
      <w:r>
        <w:rPr>
          <w:rFonts w:hint="cs"/>
          <w:rtl/>
        </w:rPr>
        <w:t xml:space="preserve">מאתנו? </w:t>
      </w:r>
    </w:p>
    <w:p w14:paraId="14F22AC3" w14:textId="77777777" w:rsidR="00000000" w:rsidRDefault="00A03D81">
      <w:pPr>
        <w:pStyle w:val="a0"/>
        <w:rPr>
          <w:rFonts w:hint="cs"/>
          <w:rtl/>
        </w:rPr>
      </w:pPr>
    </w:p>
    <w:p w14:paraId="295F373C" w14:textId="77777777" w:rsidR="00000000" w:rsidRDefault="00A03D81">
      <w:pPr>
        <w:pStyle w:val="af0"/>
        <w:rPr>
          <w:rtl/>
        </w:rPr>
      </w:pPr>
      <w:r>
        <w:rPr>
          <w:rFonts w:hint="eastAsia"/>
          <w:rtl/>
        </w:rPr>
        <w:t>אלי</w:t>
      </w:r>
      <w:r>
        <w:rPr>
          <w:rtl/>
        </w:rPr>
        <w:t xml:space="preserve"> אפללו (הליכוד):</w:t>
      </w:r>
    </w:p>
    <w:p w14:paraId="44D6BBB5" w14:textId="77777777" w:rsidR="00000000" w:rsidRDefault="00A03D81">
      <w:pPr>
        <w:pStyle w:val="a0"/>
        <w:rPr>
          <w:rFonts w:hint="cs"/>
          <w:rtl/>
        </w:rPr>
      </w:pPr>
    </w:p>
    <w:p w14:paraId="7CEBF075" w14:textId="77777777" w:rsidR="00000000" w:rsidRDefault="00A03D81">
      <w:pPr>
        <w:pStyle w:val="a0"/>
        <w:rPr>
          <w:rFonts w:hint="cs"/>
          <w:rtl/>
        </w:rPr>
      </w:pPr>
      <w:r>
        <w:rPr>
          <w:rFonts w:hint="cs"/>
          <w:rtl/>
        </w:rPr>
        <w:t xml:space="preserve">כן. </w:t>
      </w:r>
    </w:p>
    <w:p w14:paraId="0274B351" w14:textId="77777777" w:rsidR="00000000" w:rsidRDefault="00A03D81">
      <w:pPr>
        <w:pStyle w:val="a0"/>
        <w:rPr>
          <w:rFonts w:hint="cs"/>
          <w:rtl/>
        </w:rPr>
      </w:pPr>
    </w:p>
    <w:p w14:paraId="520FD2D0" w14:textId="77777777" w:rsidR="00000000" w:rsidRDefault="00A03D81">
      <w:pPr>
        <w:pStyle w:val="-"/>
        <w:rPr>
          <w:rtl/>
        </w:rPr>
      </w:pPr>
      <w:bookmarkStart w:id="375" w:name="FS000000526T16_02_2004_21_07_47C"/>
      <w:bookmarkEnd w:id="375"/>
      <w:r>
        <w:rPr>
          <w:rtl/>
        </w:rPr>
        <w:t>משה גפני (יה</w:t>
      </w:r>
      <w:r>
        <w:rPr>
          <w:rtl/>
        </w:rPr>
        <w:t>דות התורה):</w:t>
      </w:r>
    </w:p>
    <w:p w14:paraId="44174BBC" w14:textId="77777777" w:rsidR="00000000" w:rsidRDefault="00A03D81">
      <w:pPr>
        <w:pStyle w:val="a0"/>
        <w:rPr>
          <w:rtl/>
        </w:rPr>
      </w:pPr>
    </w:p>
    <w:p w14:paraId="4CC1316E" w14:textId="77777777" w:rsidR="00000000" w:rsidRDefault="00A03D81">
      <w:pPr>
        <w:pStyle w:val="a0"/>
        <w:rPr>
          <w:rFonts w:hint="cs"/>
          <w:rtl/>
        </w:rPr>
      </w:pPr>
      <w:r>
        <w:rPr>
          <w:rFonts w:hint="cs"/>
          <w:rtl/>
        </w:rPr>
        <w:t xml:space="preserve">אלי אפללו, לא מתאים לך, אתה בחור אינטליגנטי. </w:t>
      </w:r>
    </w:p>
    <w:p w14:paraId="2A922367" w14:textId="77777777" w:rsidR="00000000" w:rsidRDefault="00A03D81">
      <w:pPr>
        <w:pStyle w:val="a0"/>
        <w:rPr>
          <w:rFonts w:hint="cs"/>
          <w:rtl/>
        </w:rPr>
      </w:pPr>
    </w:p>
    <w:p w14:paraId="4364E31C" w14:textId="77777777" w:rsidR="00000000" w:rsidRDefault="00A03D81">
      <w:pPr>
        <w:pStyle w:val="af0"/>
        <w:rPr>
          <w:rtl/>
        </w:rPr>
      </w:pPr>
      <w:r>
        <w:rPr>
          <w:rFonts w:hint="eastAsia"/>
          <w:rtl/>
        </w:rPr>
        <w:t>אלי</w:t>
      </w:r>
      <w:r>
        <w:rPr>
          <w:rtl/>
        </w:rPr>
        <w:t xml:space="preserve"> אפללו (הליכוד):</w:t>
      </w:r>
    </w:p>
    <w:p w14:paraId="106987F6" w14:textId="77777777" w:rsidR="00000000" w:rsidRDefault="00A03D81">
      <w:pPr>
        <w:pStyle w:val="a0"/>
        <w:rPr>
          <w:rFonts w:hint="cs"/>
          <w:rtl/>
        </w:rPr>
      </w:pPr>
    </w:p>
    <w:p w14:paraId="3B91933A" w14:textId="77777777" w:rsidR="00000000" w:rsidRDefault="00A03D81">
      <w:pPr>
        <w:pStyle w:val="a0"/>
        <w:rPr>
          <w:rFonts w:hint="cs"/>
          <w:rtl/>
        </w:rPr>
      </w:pPr>
      <w:r>
        <w:rPr>
          <w:rFonts w:hint="cs"/>
          <w:rtl/>
        </w:rPr>
        <w:t xml:space="preserve">אבל ממי הם למדו את זה? </w:t>
      </w:r>
    </w:p>
    <w:p w14:paraId="5AC9EE03" w14:textId="77777777" w:rsidR="00000000" w:rsidRDefault="00A03D81">
      <w:pPr>
        <w:pStyle w:val="a0"/>
        <w:rPr>
          <w:rFonts w:hint="cs"/>
          <w:rtl/>
        </w:rPr>
      </w:pPr>
    </w:p>
    <w:p w14:paraId="0FBCD00B" w14:textId="77777777" w:rsidR="00000000" w:rsidRDefault="00A03D81">
      <w:pPr>
        <w:pStyle w:val="-"/>
        <w:rPr>
          <w:rtl/>
        </w:rPr>
      </w:pPr>
      <w:bookmarkStart w:id="376" w:name="FS000000526T16_02_2004_21_08_13C"/>
      <w:bookmarkEnd w:id="376"/>
      <w:r>
        <w:rPr>
          <w:rtl/>
        </w:rPr>
        <w:t>משה גפני (יהדות התורה):</w:t>
      </w:r>
    </w:p>
    <w:p w14:paraId="5985FF80" w14:textId="77777777" w:rsidR="00000000" w:rsidRDefault="00A03D81">
      <w:pPr>
        <w:pStyle w:val="a0"/>
        <w:rPr>
          <w:rtl/>
        </w:rPr>
      </w:pPr>
    </w:p>
    <w:p w14:paraId="04A7B29C" w14:textId="77777777" w:rsidR="00000000" w:rsidRDefault="00A03D81">
      <w:pPr>
        <w:pStyle w:val="a0"/>
        <w:rPr>
          <w:rFonts w:hint="cs"/>
          <w:rtl/>
        </w:rPr>
      </w:pPr>
      <w:r>
        <w:rPr>
          <w:rFonts w:hint="cs"/>
          <w:rtl/>
        </w:rPr>
        <w:t xml:space="preserve">אנחנו בממשלת רבין היינו באופוזיציה, נלחמנו נגד הקואליציה. כשברק הסיע את המשחן בשבת פרשנו מהממשלה. </w:t>
      </w:r>
    </w:p>
    <w:p w14:paraId="307BCDBC" w14:textId="77777777" w:rsidR="00000000" w:rsidRDefault="00A03D81">
      <w:pPr>
        <w:pStyle w:val="a0"/>
        <w:rPr>
          <w:rtl/>
        </w:rPr>
      </w:pPr>
    </w:p>
    <w:p w14:paraId="18906E94" w14:textId="77777777" w:rsidR="00000000" w:rsidRDefault="00A03D81">
      <w:pPr>
        <w:pStyle w:val="af0"/>
        <w:rPr>
          <w:rtl/>
        </w:rPr>
      </w:pPr>
      <w:r>
        <w:rPr>
          <w:rFonts w:hint="eastAsia"/>
          <w:rtl/>
        </w:rPr>
        <w:t>אלי</w:t>
      </w:r>
      <w:r>
        <w:rPr>
          <w:rtl/>
        </w:rPr>
        <w:t xml:space="preserve"> אפללו (הליכוד):</w:t>
      </w:r>
    </w:p>
    <w:p w14:paraId="77EEEFF7" w14:textId="77777777" w:rsidR="00000000" w:rsidRDefault="00A03D81">
      <w:pPr>
        <w:pStyle w:val="a0"/>
        <w:rPr>
          <w:rFonts w:hint="cs"/>
          <w:rtl/>
        </w:rPr>
      </w:pPr>
    </w:p>
    <w:p w14:paraId="2478CC85" w14:textId="77777777" w:rsidR="00000000" w:rsidRDefault="00A03D81">
      <w:pPr>
        <w:pStyle w:val="a0"/>
        <w:rPr>
          <w:rFonts w:hint="cs"/>
          <w:rtl/>
        </w:rPr>
      </w:pPr>
      <w:r>
        <w:rPr>
          <w:rFonts w:hint="cs"/>
          <w:rtl/>
        </w:rPr>
        <w:t>איזו</w:t>
      </w:r>
      <w:r>
        <w:rPr>
          <w:rFonts w:hint="cs"/>
          <w:rtl/>
        </w:rPr>
        <w:t xml:space="preserve"> אידיאולוגיה. </w:t>
      </w:r>
    </w:p>
    <w:p w14:paraId="494AD279" w14:textId="77777777" w:rsidR="00000000" w:rsidRDefault="00A03D81">
      <w:pPr>
        <w:pStyle w:val="a0"/>
        <w:rPr>
          <w:rFonts w:hint="cs"/>
          <w:rtl/>
        </w:rPr>
      </w:pPr>
    </w:p>
    <w:p w14:paraId="567942B9" w14:textId="77777777" w:rsidR="00000000" w:rsidRDefault="00A03D81">
      <w:pPr>
        <w:pStyle w:val="-"/>
        <w:rPr>
          <w:rtl/>
        </w:rPr>
      </w:pPr>
      <w:bookmarkStart w:id="377" w:name="FS000000526T16_02_2004_21_09_12C"/>
      <w:bookmarkEnd w:id="377"/>
      <w:r>
        <w:rPr>
          <w:rtl/>
        </w:rPr>
        <w:t>משה גפני (יהדות התורה):</w:t>
      </w:r>
    </w:p>
    <w:p w14:paraId="05019A16" w14:textId="77777777" w:rsidR="00000000" w:rsidRDefault="00A03D81">
      <w:pPr>
        <w:pStyle w:val="a0"/>
        <w:rPr>
          <w:rtl/>
        </w:rPr>
      </w:pPr>
    </w:p>
    <w:p w14:paraId="29810088" w14:textId="77777777" w:rsidR="00000000" w:rsidRDefault="00A03D81">
      <w:pPr>
        <w:pStyle w:val="a0"/>
        <w:rPr>
          <w:rFonts w:hint="cs"/>
          <w:rtl/>
        </w:rPr>
      </w:pPr>
      <w:r>
        <w:rPr>
          <w:rFonts w:hint="cs"/>
          <w:rtl/>
        </w:rPr>
        <w:t xml:space="preserve">אתה מדבר עם יהדות התורה. </w:t>
      </w:r>
    </w:p>
    <w:p w14:paraId="54FE2045" w14:textId="77777777" w:rsidR="00000000" w:rsidRDefault="00A03D81">
      <w:pPr>
        <w:pStyle w:val="a0"/>
        <w:rPr>
          <w:rFonts w:hint="cs"/>
          <w:rtl/>
        </w:rPr>
      </w:pPr>
    </w:p>
    <w:p w14:paraId="3428E01E" w14:textId="77777777" w:rsidR="00000000" w:rsidRDefault="00A03D81">
      <w:pPr>
        <w:pStyle w:val="af0"/>
        <w:rPr>
          <w:rtl/>
        </w:rPr>
      </w:pPr>
      <w:r>
        <w:rPr>
          <w:rFonts w:hint="eastAsia"/>
          <w:rtl/>
        </w:rPr>
        <w:t>אלי</w:t>
      </w:r>
      <w:r>
        <w:rPr>
          <w:rtl/>
        </w:rPr>
        <w:t xml:space="preserve"> אפללו (הליכוד):</w:t>
      </w:r>
    </w:p>
    <w:p w14:paraId="1F2AABB4" w14:textId="77777777" w:rsidR="00000000" w:rsidRDefault="00A03D81">
      <w:pPr>
        <w:pStyle w:val="a0"/>
        <w:rPr>
          <w:rFonts w:hint="cs"/>
          <w:rtl/>
        </w:rPr>
      </w:pPr>
    </w:p>
    <w:p w14:paraId="4309D2D6" w14:textId="77777777" w:rsidR="00000000" w:rsidRDefault="00A03D81">
      <w:pPr>
        <w:pStyle w:val="a0"/>
        <w:rPr>
          <w:rFonts w:hint="cs"/>
          <w:rtl/>
        </w:rPr>
      </w:pPr>
      <w:r>
        <w:rPr>
          <w:rFonts w:hint="cs"/>
          <w:rtl/>
        </w:rPr>
        <w:t xml:space="preserve">אני יודע, זה אותו הדבר. </w:t>
      </w:r>
    </w:p>
    <w:p w14:paraId="6AEA294A" w14:textId="77777777" w:rsidR="00000000" w:rsidRDefault="00A03D81">
      <w:pPr>
        <w:pStyle w:val="a0"/>
        <w:rPr>
          <w:rFonts w:hint="cs"/>
          <w:rtl/>
        </w:rPr>
      </w:pPr>
    </w:p>
    <w:p w14:paraId="343EFC03" w14:textId="77777777" w:rsidR="00000000" w:rsidRDefault="00A03D81">
      <w:pPr>
        <w:pStyle w:val="-"/>
        <w:rPr>
          <w:rtl/>
        </w:rPr>
      </w:pPr>
      <w:bookmarkStart w:id="378" w:name="FS000000526T16_02_2004_21_09_23C"/>
      <w:bookmarkEnd w:id="378"/>
      <w:r>
        <w:rPr>
          <w:rtl/>
        </w:rPr>
        <w:t>משה גפני (יהדות התורה):</w:t>
      </w:r>
    </w:p>
    <w:p w14:paraId="6F56C9F1" w14:textId="77777777" w:rsidR="00000000" w:rsidRDefault="00A03D81">
      <w:pPr>
        <w:pStyle w:val="a0"/>
        <w:rPr>
          <w:rtl/>
        </w:rPr>
      </w:pPr>
    </w:p>
    <w:p w14:paraId="6F8E0DFF" w14:textId="77777777" w:rsidR="00000000" w:rsidRDefault="00A03D81">
      <w:pPr>
        <w:pStyle w:val="a0"/>
        <w:rPr>
          <w:rFonts w:hint="cs"/>
          <w:rtl/>
        </w:rPr>
      </w:pPr>
      <w:r>
        <w:rPr>
          <w:rFonts w:hint="cs"/>
          <w:rtl/>
        </w:rPr>
        <w:t xml:space="preserve">אנחנו? אנחנו בכלל לא מפלגת שלטון. המקום שלנו הוא בכלל באופוזיציה. אצלנו נדיר שאנחנו מצטרפים לקואליציה. </w:t>
      </w:r>
    </w:p>
    <w:p w14:paraId="37BBDBC2" w14:textId="77777777" w:rsidR="00000000" w:rsidRDefault="00A03D81">
      <w:pPr>
        <w:pStyle w:val="a0"/>
        <w:rPr>
          <w:rFonts w:hint="cs"/>
          <w:rtl/>
        </w:rPr>
      </w:pPr>
    </w:p>
    <w:p w14:paraId="3CEA7F83" w14:textId="77777777" w:rsidR="00000000" w:rsidRDefault="00A03D81">
      <w:pPr>
        <w:pStyle w:val="af0"/>
        <w:rPr>
          <w:rtl/>
        </w:rPr>
      </w:pPr>
      <w:r>
        <w:rPr>
          <w:rFonts w:hint="eastAsia"/>
          <w:rtl/>
        </w:rPr>
        <w:t>אלי</w:t>
      </w:r>
      <w:r>
        <w:rPr>
          <w:rtl/>
        </w:rPr>
        <w:t xml:space="preserve"> אפללו (</w:t>
      </w:r>
      <w:r>
        <w:rPr>
          <w:rtl/>
        </w:rPr>
        <w:t>הליכוד):</w:t>
      </w:r>
    </w:p>
    <w:p w14:paraId="0B2A9CDC" w14:textId="77777777" w:rsidR="00000000" w:rsidRDefault="00A03D81">
      <w:pPr>
        <w:pStyle w:val="a0"/>
        <w:rPr>
          <w:rFonts w:hint="cs"/>
          <w:rtl/>
        </w:rPr>
      </w:pPr>
    </w:p>
    <w:p w14:paraId="7CD05658" w14:textId="77777777" w:rsidR="00000000" w:rsidRDefault="00A03D81">
      <w:pPr>
        <w:pStyle w:val="a0"/>
        <w:rPr>
          <w:rFonts w:hint="cs"/>
          <w:rtl/>
        </w:rPr>
      </w:pPr>
      <w:r>
        <w:rPr>
          <w:rFonts w:hint="cs"/>
          <w:rtl/>
        </w:rPr>
        <w:t xml:space="preserve"> תקציבים, לא שלטון. </w:t>
      </w:r>
    </w:p>
    <w:p w14:paraId="5F8D7789" w14:textId="77777777" w:rsidR="00000000" w:rsidRDefault="00A03D81">
      <w:pPr>
        <w:pStyle w:val="a0"/>
        <w:rPr>
          <w:rFonts w:hint="cs"/>
          <w:rtl/>
        </w:rPr>
      </w:pPr>
    </w:p>
    <w:p w14:paraId="512FAF7D" w14:textId="77777777" w:rsidR="00000000" w:rsidRDefault="00A03D81">
      <w:pPr>
        <w:pStyle w:val="af1"/>
        <w:rPr>
          <w:rtl/>
        </w:rPr>
      </w:pPr>
      <w:r>
        <w:rPr>
          <w:rtl/>
        </w:rPr>
        <w:t>היו"ר אתי לבני:</w:t>
      </w:r>
    </w:p>
    <w:p w14:paraId="2D6C3DC1" w14:textId="77777777" w:rsidR="00000000" w:rsidRDefault="00A03D81">
      <w:pPr>
        <w:pStyle w:val="a0"/>
        <w:rPr>
          <w:rtl/>
        </w:rPr>
      </w:pPr>
    </w:p>
    <w:p w14:paraId="2C89EBCF" w14:textId="77777777" w:rsidR="00000000" w:rsidRDefault="00A03D81">
      <w:pPr>
        <w:pStyle w:val="a0"/>
        <w:rPr>
          <w:rFonts w:hint="cs"/>
          <w:rtl/>
        </w:rPr>
      </w:pPr>
      <w:r>
        <w:rPr>
          <w:rFonts w:hint="cs"/>
          <w:rtl/>
        </w:rPr>
        <w:t xml:space="preserve">חבר הכנסת גפני, אנא סיים. הארכתי לך. </w:t>
      </w:r>
    </w:p>
    <w:p w14:paraId="42281DBF" w14:textId="77777777" w:rsidR="00000000" w:rsidRDefault="00A03D81">
      <w:pPr>
        <w:pStyle w:val="a0"/>
        <w:rPr>
          <w:rFonts w:hint="cs"/>
          <w:rtl/>
        </w:rPr>
      </w:pPr>
    </w:p>
    <w:p w14:paraId="1809EF0C" w14:textId="77777777" w:rsidR="00000000" w:rsidRDefault="00A03D81">
      <w:pPr>
        <w:pStyle w:val="-"/>
        <w:rPr>
          <w:rtl/>
        </w:rPr>
      </w:pPr>
      <w:bookmarkStart w:id="379" w:name="FS000000526T16_02_2004_20_44_32C"/>
      <w:bookmarkEnd w:id="379"/>
      <w:r>
        <w:rPr>
          <w:rtl/>
        </w:rPr>
        <w:t>משה גפני (יהדות התורה):</w:t>
      </w:r>
    </w:p>
    <w:p w14:paraId="50245DD9" w14:textId="77777777" w:rsidR="00000000" w:rsidRDefault="00A03D81">
      <w:pPr>
        <w:pStyle w:val="a0"/>
        <w:rPr>
          <w:rtl/>
        </w:rPr>
      </w:pPr>
    </w:p>
    <w:p w14:paraId="1E313A68" w14:textId="77777777" w:rsidR="00000000" w:rsidRDefault="00A03D81">
      <w:pPr>
        <w:pStyle w:val="a0"/>
        <w:rPr>
          <w:rFonts w:hint="cs"/>
          <w:rtl/>
        </w:rPr>
      </w:pPr>
      <w:r>
        <w:rPr>
          <w:rFonts w:hint="cs"/>
          <w:rtl/>
        </w:rPr>
        <w:t xml:space="preserve">אבל מפריעים לי. </w:t>
      </w:r>
    </w:p>
    <w:p w14:paraId="619A62D3" w14:textId="77777777" w:rsidR="00000000" w:rsidRDefault="00A03D81">
      <w:pPr>
        <w:pStyle w:val="a0"/>
        <w:rPr>
          <w:rFonts w:hint="cs"/>
          <w:rtl/>
        </w:rPr>
      </w:pPr>
    </w:p>
    <w:p w14:paraId="7ACE1795" w14:textId="77777777" w:rsidR="00000000" w:rsidRDefault="00A03D81">
      <w:pPr>
        <w:pStyle w:val="af1"/>
        <w:rPr>
          <w:rtl/>
        </w:rPr>
      </w:pPr>
      <w:r>
        <w:rPr>
          <w:rtl/>
        </w:rPr>
        <w:t>היו"ר אתי לבני:</w:t>
      </w:r>
    </w:p>
    <w:p w14:paraId="4F6BB4A7" w14:textId="77777777" w:rsidR="00000000" w:rsidRDefault="00A03D81">
      <w:pPr>
        <w:pStyle w:val="a0"/>
        <w:rPr>
          <w:rtl/>
        </w:rPr>
      </w:pPr>
    </w:p>
    <w:p w14:paraId="71FE3884" w14:textId="77777777" w:rsidR="00000000" w:rsidRDefault="00A03D81">
      <w:pPr>
        <w:pStyle w:val="a0"/>
        <w:rPr>
          <w:rFonts w:hint="cs"/>
          <w:rtl/>
        </w:rPr>
      </w:pPr>
      <w:r>
        <w:rPr>
          <w:rFonts w:hint="cs"/>
          <w:rtl/>
        </w:rPr>
        <w:t xml:space="preserve">אתה בוחר לדבר אתו. אני הארכתי לך את הזמן. </w:t>
      </w:r>
    </w:p>
    <w:p w14:paraId="40CB1597" w14:textId="77777777" w:rsidR="00000000" w:rsidRDefault="00A03D81">
      <w:pPr>
        <w:pStyle w:val="a0"/>
        <w:rPr>
          <w:rFonts w:hint="cs"/>
          <w:rtl/>
        </w:rPr>
      </w:pPr>
    </w:p>
    <w:p w14:paraId="4A082296" w14:textId="77777777" w:rsidR="00000000" w:rsidRDefault="00A03D81">
      <w:pPr>
        <w:pStyle w:val="-"/>
        <w:rPr>
          <w:rtl/>
        </w:rPr>
      </w:pPr>
      <w:bookmarkStart w:id="380" w:name="FS000000526T16_02_2004_21_10_26C"/>
      <w:bookmarkEnd w:id="380"/>
      <w:r>
        <w:rPr>
          <w:rtl/>
        </w:rPr>
        <w:t>משה גפני (יהדות התורה):</w:t>
      </w:r>
    </w:p>
    <w:p w14:paraId="3523C170" w14:textId="77777777" w:rsidR="00000000" w:rsidRDefault="00A03D81">
      <w:pPr>
        <w:pStyle w:val="a0"/>
        <w:rPr>
          <w:rtl/>
        </w:rPr>
      </w:pPr>
    </w:p>
    <w:p w14:paraId="37C0C393" w14:textId="77777777" w:rsidR="00000000" w:rsidRDefault="00A03D81">
      <w:pPr>
        <w:pStyle w:val="a0"/>
        <w:rPr>
          <w:rFonts w:hint="cs"/>
          <w:rtl/>
        </w:rPr>
      </w:pPr>
      <w:r>
        <w:rPr>
          <w:rFonts w:hint="cs"/>
          <w:rtl/>
        </w:rPr>
        <w:t xml:space="preserve">אני  מסיים. אדוני ראש הממשלה, אני מדבר </w:t>
      </w:r>
      <w:r>
        <w:rPr>
          <w:rFonts w:hint="cs"/>
          <w:rtl/>
        </w:rPr>
        <w:t xml:space="preserve">אתך בכל הרצינות, מותר לך לבחור את דרכך, לא משנה שעשית את זה בדרך לא מכובדת כלפינו, אנחנו תמכנו בך יותר מכל ציבור אחר </w:t>
      </w:r>
      <w:r>
        <w:rPr>
          <w:rFonts w:hint="eastAsia"/>
          <w:rtl/>
        </w:rPr>
        <w:t>–</w:t>
      </w:r>
      <w:r>
        <w:rPr>
          <w:rFonts w:hint="cs"/>
          <w:rtl/>
        </w:rPr>
        <w:t xml:space="preserve"> תמכנו בך כמעט ב-100%. מותר לך לעשות קואליציה עם מי שאתה רוצה, זו מערכת פוליטית. נהגת אתנו לא בכבוד, אבל זה בסדר. על זה אתה תעשה את חשבון </w:t>
      </w:r>
      <w:r>
        <w:rPr>
          <w:rFonts w:hint="cs"/>
          <w:rtl/>
        </w:rPr>
        <w:t xml:space="preserve">הנפש. אבל אני אומר לך, כשאתה מדבר על אחדות העם </w:t>
      </w:r>
      <w:r>
        <w:rPr>
          <w:rFonts w:hint="eastAsia"/>
          <w:rtl/>
        </w:rPr>
        <w:t>–</w:t>
      </w:r>
      <w:r>
        <w:rPr>
          <w:rFonts w:hint="cs"/>
          <w:rtl/>
        </w:rPr>
        <w:t xml:space="preserve"> העם מורכב מהרבה חלקים. יש ציבור ערבי וציבור יהודי, עשירים ועניים, ותיקים ועולים, ויש גם ציבור חרדי גדול, ואני מציע לך, כשאתה מדבר, תחשוב גם עליו, כי הוא ציבור מאוד חלש כלכלית, אבל מאוד חזק אידיאולוגית, אף אח</w:t>
      </w:r>
      <w:r>
        <w:rPr>
          <w:rFonts w:hint="cs"/>
          <w:rtl/>
        </w:rPr>
        <w:t xml:space="preserve">ד לא ישבור אותו. </w:t>
      </w:r>
    </w:p>
    <w:p w14:paraId="791BA8BA" w14:textId="77777777" w:rsidR="00000000" w:rsidRDefault="00A03D81">
      <w:pPr>
        <w:pStyle w:val="a0"/>
        <w:rPr>
          <w:rFonts w:hint="cs"/>
          <w:rtl/>
        </w:rPr>
      </w:pPr>
    </w:p>
    <w:p w14:paraId="3524EEF7" w14:textId="77777777" w:rsidR="00000000" w:rsidRDefault="00A03D81">
      <w:pPr>
        <w:pStyle w:val="af1"/>
        <w:rPr>
          <w:rtl/>
        </w:rPr>
      </w:pPr>
      <w:r>
        <w:rPr>
          <w:rtl/>
        </w:rPr>
        <w:t>היו"ר אתי לבני:</w:t>
      </w:r>
    </w:p>
    <w:p w14:paraId="64F05C42" w14:textId="77777777" w:rsidR="00000000" w:rsidRDefault="00A03D81">
      <w:pPr>
        <w:pStyle w:val="a0"/>
        <w:rPr>
          <w:rtl/>
        </w:rPr>
      </w:pPr>
    </w:p>
    <w:p w14:paraId="74104AB5" w14:textId="77777777" w:rsidR="00000000" w:rsidRDefault="00A03D81">
      <w:pPr>
        <w:pStyle w:val="a0"/>
        <w:rPr>
          <w:rFonts w:hint="cs"/>
          <w:rtl/>
        </w:rPr>
      </w:pPr>
      <w:r>
        <w:rPr>
          <w:rFonts w:hint="cs"/>
          <w:rtl/>
        </w:rPr>
        <w:t xml:space="preserve">תודה רבה. חבר הכנסת אחמד טיבי, בבקשה. </w:t>
      </w:r>
    </w:p>
    <w:p w14:paraId="300EEFD3" w14:textId="77777777" w:rsidR="00000000" w:rsidRDefault="00A03D81">
      <w:pPr>
        <w:pStyle w:val="a0"/>
        <w:rPr>
          <w:rFonts w:hint="cs"/>
          <w:rtl/>
        </w:rPr>
      </w:pPr>
    </w:p>
    <w:p w14:paraId="4813450C" w14:textId="77777777" w:rsidR="00000000" w:rsidRDefault="00A03D81">
      <w:pPr>
        <w:pStyle w:val="a"/>
        <w:rPr>
          <w:rtl/>
        </w:rPr>
      </w:pPr>
      <w:bookmarkStart w:id="381" w:name="FS000000560T16_02_2004_20_45_47"/>
      <w:bookmarkStart w:id="382" w:name="_Toc79902438"/>
      <w:bookmarkEnd w:id="381"/>
      <w:r>
        <w:rPr>
          <w:rFonts w:hint="eastAsia"/>
          <w:rtl/>
        </w:rPr>
        <w:t>אחמד</w:t>
      </w:r>
      <w:r>
        <w:rPr>
          <w:rtl/>
        </w:rPr>
        <w:t xml:space="preserve"> טיבי (חד"ש-תע"ל):</w:t>
      </w:r>
      <w:bookmarkEnd w:id="382"/>
    </w:p>
    <w:p w14:paraId="264CBD92" w14:textId="77777777" w:rsidR="00000000" w:rsidRDefault="00A03D81">
      <w:pPr>
        <w:pStyle w:val="a0"/>
        <w:rPr>
          <w:rFonts w:hint="cs"/>
          <w:rtl/>
        </w:rPr>
      </w:pPr>
    </w:p>
    <w:p w14:paraId="69114634" w14:textId="77777777" w:rsidR="00000000" w:rsidRDefault="00A03D81">
      <w:pPr>
        <w:pStyle w:val="a0"/>
        <w:rPr>
          <w:rFonts w:hint="cs"/>
          <w:rtl/>
        </w:rPr>
      </w:pPr>
      <w:r>
        <w:rPr>
          <w:rFonts w:hint="cs"/>
          <w:rtl/>
        </w:rPr>
        <w:t xml:space="preserve">גברתי היושבת-ראש, אדוני ראש הממשלה, האמת היא שרציתי לשאת דברים, וכדי שתקשיב </w:t>
      </w:r>
      <w:r>
        <w:rPr>
          <w:rFonts w:hint="eastAsia"/>
          <w:rtl/>
        </w:rPr>
        <w:t xml:space="preserve">– </w:t>
      </w:r>
      <w:r>
        <w:rPr>
          <w:rFonts w:hint="cs"/>
          <w:rtl/>
        </w:rPr>
        <w:t xml:space="preserve">אולי פעם אחת תוכל להגיב על הדברים של חברי כנסת ערבים שעולים לדוכן </w:t>
      </w:r>
      <w:r>
        <w:rPr>
          <w:rFonts w:hint="eastAsia"/>
          <w:rtl/>
        </w:rPr>
        <w:t>–</w:t>
      </w:r>
      <w:r>
        <w:rPr>
          <w:rFonts w:hint="cs"/>
          <w:rtl/>
        </w:rPr>
        <w:t xml:space="preserve"> להפנות דבר</w:t>
      </w:r>
      <w:r>
        <w:rPr>
          <w:rFonts w:hint="cs"/>
          <w:rtl/>
        </w:rPr>
        <w:t xml:space="preserve">ים אליך, אבל אתה דיברת לפנינו, ואולי עכשיו אנחנו נתייחס לדברים שלך. </w:t>
      </w:r>
    </w:p>
    <w:p w14:paraId="56BF339F" w14:textId="77777777" w:rsidR="00000000" w:rsidRDefault="00A03D81">
      <w:pPr>
        <w:pStyle w:val="a0"/>
        <w:rPr>
          <w:rFonts w:hint="cs"/>
          <w:rtl/>
        </w:rPr>
      </w:pPr>
    </w:p>
    <w:p w14:paraId="002C48D6" w14:textId="77777777" w:rsidR="00000000" w:rsidRDefault="00A03D81">
      <w:pPr>
        <w:pStyle w:val="a0"/>
        <w:rPr>
          <w:rFonts w:hint="cs"/>
          <w:rtl/>
        </w:rPr>
      </w:pPr>
      <w:r>
        <w:rPr>
          <w:rFonts w:hint="cs"/>
          <w:rtl/>
        </w:rPr>
        <w:t xml:space="preserve">אין ספק שבשנה האחרונה, אדוני ראש הממשלה, הממשלה נכשלה כמעט בכל תחום </w:t>
      </w:r>
      <w:r>
        <w:rPr>
          <w:rFonts w:hint="eastAsia"/>
          <w:rtl/>
        </w:rPr>
        <w:t>–</w:t>
      </w:r>
      <w:r>
        <w:rPr>
          <w:rFonts w:hint="cs"/>
          <w:rtl/>
        </w:rPr>
        <w:t xml:space="preserve"> בתחום החברתי-הכלכלי, בתחום הפוליטי, המדיני והביטחוני. התרכזת בפתיחת הדברים שלך במצבה של האוכלוסייה הערבית. חשבנו שתד</w:t>
      </w:r>
      <w:r>
        <w:rPr>
          <w:rFonts w:hint="cs"/>
          <w:rtl/>
        </w:rPr>
        <w:t xml:space="preserve">בר על השוואת תקציבים, על העדפה מתקנת, על שוויון הזדמנויות, אבל פתחת ואמרת שתשנה את האווירה על-ידי שירות לאומי או צבאי. </w:t>
      </w:r>
    </w:p>
    <w:p w14:paraId="3DF2E6B3" w14:textId="77777777" w:rsidR="00000000" w:rsidRDefault="00A03D81">
      <w:pPr>
        <w:pStyle w:val="a0"/>
        <w:rPr>
          <w:rFonts w:hint="cs"/>
          <w:rtl/>
        </w:rPr>
      </w:pPr>
    </w:p>
    <w:p w14:paraId="2A893A45" w14:textId="77777777" w:rsidR="00000000" w:rsidRDefault="00A03D81">
      <w:pPr>
        <w:pStyle w:val="af0"/>
        <w:rPr>
          <w:rtl/>
        </w:rPr>
      </w:pPr>
      <w:r>
        <w:rPr>
          <w:rFonts w:hint="eastAsia"/>
          <w:rtl/>
        </w:rPr>
        <w:t>אלי</w:t>
      </w:r>
      <w:r>
        <w:rPr>
          <w:rtl/>
        </w:rPr>
        <w:t xml:space="preserve"> אפללו (הליכוד):</w:t>
      </w:r>
    </w:p>
    <w:p w14:paraId="6D8D37BD" w14:textId="77777777" w:rsidR="00000000" w:rsidRDefault="00A03D81">
      <w:pPr>
        <w:pStyle w:val="a0"/>
        <w:rPr>
          <w:rFonts w:hint="cs"/>
          <w:rtl/>
        </w:rPr>
      </w:pPr>
    </w:p>
    <w:p w14:paraId="5DA04339" w14:textId="77777777" w:rsidR="00000000" w:rsidRDefault="00A03D81">
      <w:pPr>
        <w:pStyle w:val="a0"/>
        <w:rPr>
          <w:rFonts w:hint="cs"/>
          <w:rtl/>
        </w:rPr>
      </w:pPr>
      <w:r>
        <w:rPr>
          <w:rFonts w:hint="cs"/>
          <w:rtl/>
        </w:rPr>
        <w:t xml:space="preserve">למה לא? </w:t>
      </w:r>
    </w:p>
    <w:p w14:paraId="683FBB65" w14:textId="77777777" w:rsidR="00000000" w:rsidRDefault="00A03D81">
      <w:pPr>
        <w:pStyle w:val="a0"/>
        <w:rPr>
          <w:rFonts w:hint="cs"/>
          <w:rtl/>
        </w:rPr>
      </w:pPr>
    </w:p>
    <w:p w14:paraId="7004FBCA" w14:textId="77777777" w:rsidR="00000000" w:rsidRDefault="00A03D81">
      <w:pPr>
        <w:pStyle w:val="-"/>
        <w:rPr>
          <w:rtl/>
        </w:rPr>
      </w:pPr>
      <w:bookmarkStart w:id="383" w:name="FS000000560T16_02_2004_20_47_25C"/>
      <w:bookmarkEnd w:id="383"/>
      <w:r>
        <w:rPr>
          <w:rtl/>
        </w:rPr>
        <w:t>אחמד טיבי (חד"ש-תע"ל):</w:t>
      </w:r>
    </w:p>
    <w:p w14:paraId="0A3C5605" w14:textId="77777777" w:rsidR="00000000" w:rsidRDefault="00A03D81">
      <w:pPr>
        <w:pStyle w:val="a0"/>
        <w:rPr>
          <w:rtl/>
        </w:rPr>
      </w:pPr>
    </w:p>
    <w:p w14:paraId="47BCA501" w14:textId="77777777" w:rsidR="00000000" w:rsidRDefault="00A03D81">
      <w:pPr>
        <w:pStyle w:val="a0"/>
        <w:rPr>
          <w:rFonts w:hint="cs"/>
          <w:rtl/>
        </w:rPr>
      </w:pPr>
      <w:r>
        <w:rPr>
          <w:rFonts w:hint="cs"/>
          <w:rtl/>
        </w:rPr>
        <w:t xml:space="preserve">כך, אדוני ראש הממשלה, אתה מזלזל באינטליגנציה שלנו? אין לך הערכה מינימלית </w:t>
      </w:r>
      <w:r>
        <w:rPr>
          <w:rtl/>
        </w:rPr>
        <w:br/>
      </w:r>
      <w:r>
        <w:rPr>
          <w:rFonts w:hint="cs"/>
          <w:rtl/>
        </w:rPr>
        <w:t>ל-</w:t>
      </w:r>
      <w:r>
        <w:t>comm</w:t>
      </w:r>
      <w:r>
        <w:t>on-sense</w:t>
      </w:r>
      <w:r>
        <w:rPr>
          <w:rFonts w:hint="cs"/>
          <w:rtl/>
        </w:rPr>
        <w:t xml:space="preserve"> שלנו? </w:t>
      </w:r>
    </w:p>
    <w:p w14:paraId="2B12F121" w14:textId="77777777" w:rsidR="00000000" w:rsidRDefault="00A03D81">
      <w:pPr>
        <w:pStyle w:val="a0"/>
        <w:rPr>
          <w:rFonts w:hint="cs"/>
          <w:rtl/>
        </w:rPr>
      </w:pPr>
    </w:p>
    <w:p w14:paraId="10B949B2" w14:textId="77777777" w:rsidR="00000000" w:rsidRDefault="00A03D81">
      <w:pPr>
        <w:pStyle w:val="af0"/>
        <w:rPr>
          <w:rtl/>
        </w:rPr>
      </w:pPr>
      <w:r>
        <w:rPr>
          <w:rFonts w:hint="eastAsia"/>
          <w:rtl/>
        </w:rPr>
        <w:t>אלי</w:t>
      </w:r>
      <w:r>
        <w:rPr>
          <w:rtl/>
        </w:rPr>
        <w:t xml:space="preserve"> אפללו (הליכוד):</w:t>
      </w:r>
    </w:p>
    <w:p w14:paraId="2F4CE8D0" w14:textId="77777777" w:rsidR="00000000" w:rsidRDefault="00A03D81">
      <w:pPr>
        <w:pStyle w:val="a0"/>
        <w:rPr>
          <w:rFonts w:hint="cs"/>
          <w:rtl/>
        </w:rPr>
      </w:pPr>
    </w:p>
    <w:p w14:paraId="348C416A" w14:textId="77777777" w:rsidR="00000000" w:rsidRDefault="00A03D81">
      <w:pPr>
        <w:pStyle w:val="a0"/>
        <w:rPr>
          <w:rFonts w:hint="cs"/>
          <w:rtl/>
        </w:rPr>
      </w:pPr>
      <w:r>
        <w:rPr>
          <w:rFonts w:hint="cs"/>
          <w:rtl/>
        </w:rPr>
        <w:t xml:space="preserve">זו לא הערכה? </w:t>
      </w:r>
    </w:p>
    <w:p w14:paraId="03B64EC9" w14:textId="77777777" w:rsidR="00000000" w:rsidRDefault="00A03D81">
      <w:pPr>
        <w:pStyle w:val="a0"/>
        <w:rPr>
          <w:rFonts w:hint="cs"/>
          <w:rtl/>
        </w:rPr>
      </w:pPr>
    </w:p>
    <w:p w14:paraId="03F92F3E" w14:textId="77777777" w:rsidR="00000000" w:rsidRDefault="00A03D81">
      <w:pPr>
        <w:pStyle w:val="-"/>
        <w:rPr>
          <w:rtl/>
        </w:rPr>
      </w:pPr>
      <w:bookmarkStart w:id="384" w:name="FS000000560T16_02_2004_20_47_41C"/>
      <w:bookmarkEnd w:id="384"/>
      <w:r>
        <w:rPr>
          <w:rtl/>
        </w:rPr>
        <w:t>אחמד טיבי (חד"ש-תע"ל):</w:t>
      </w:r>
    </w:p>
    <w:p w14:paraId="0996162C" w14:textId="77777777" w:rsidR="00000000" w:rsidRDefault="00A03D81">
      <w:pPr>
        <w:pStyle w:val="a0"/>
        <w:rPr>
          <w:rtl/>
        </w:rPr>
      </w:pPr>
    </w:p>
    <w:p w14:paraId="5DDD55BF" w14:textId="77777777" w:rsidR="00000000" w:rsidRDefault="00A03D81">
      <w:pPr>
        <w:pStyle w:val="a0"/>
        <w:rPr>
          <w:rFonts w:hint="cs"/>
          <w:rtl/>
        </w:rPr>
      </w:pPr>
      <w:r>
        <w:rPr>
          <w:rFonts w:hint="cs"/>
          <w:rtl/>
        </w:rPr>
        <w:t>אתה לא יודע מהן הבעיות של המגזר הערבי? אתה לא יודע מה הסבל היומיומי של 47% המשפחות העניות של האוכלוסייה הערבית? כך אתה רוצה לפתור את הבעיות? 20 היישובים הראשונים בטבלת דורשי העבוד</w:t>
      </w:r>
      <w:r>
        <w:rPr>
          <w:rFonts w:hint="cs"/>
          <w:rtl/>
        </w:rPr>
        <w:t xml:space="preserve">ה והאבטלה הם יישוביים ערביים, עשיתם משהו? השקעתם משהו בצמצום הנתונים האלה? אתה יודע שיותר מ-50% מהילדים הערבים הם עניים? עשיתם משהו? הפניתם משאבים? דנתם פעם אחת, אדוני ראש הממשלה, פעם אחת הבאת לממשלה דיון רציני, אמיתי, על מצבה של האוכלוסייה הערבית? אם אתם </w:t>
      </w:r>
      <w:r>
        <w:rPr>
          <w:rFonts w:hint="cs"/>
          <w:rtl/>
        </w:rPr>
        <w:t xml:space="preserve">דנים במשהו, זה בפריזמה הביטחונית. פעם אחת תתייחסו אל הערבים כאל אזרחים. </w:t>
      </w:r>
    </w:p>
    <w:p w14:paraId="0F2F7055" w14:textId="77777777" w:rsidR="00000000" w:rsidRDefault="00A03D81">
      <w:pPr>
        <w:pStyle w:val="a0"/>
        <w:rPr>
          <w:rFonts w:hint="cs"/>
          <w:rtl/>
        </w:rPr>
      </w:pPr>
    </w:p>
    <w:p w14:paraId="29F52E98" w14:textId="77777777" w:rsidR="00000000" w:rsidRDefault="00A03D81">
      <w:pPr>
        <w:pStyle w:val="a0"/>
        <w:rPr>
          <w:rFonts w:hint="cs"/>
          <w:rtl/>
        </w:rPr>
      </w:pPr>
      <w:r>
        <w:rPr>
          <w:rFonts w:hint="cs"/>
          <w:rtl/>
        </w:rPr>
        <w:t xml:space="preserve">ואז באה הצהרה נוראה, ההצהרה  הקשה ביותר של ראש הממשלה </w:t>
      </w:r>
      <w:r>
        <w:rPr>
          <w:rFonts w:hint="eastAsia"/>
          <w:rtl/>
        </w:rPr>
        <w:t>–</w:t>
      </w:r>
      <w:r>
        <w:rPr>
          <w:rFonts w:hint="cs"/>
          <w:rtl/>
        </w:rPr>
        <w:t xml:space="preserve"> אגב, נגד אוכלוסייה, נגד אזרחים </w:t>
      </w:r>
      <w:r>
        <w:rPr>
          <w:rFonts w:hint="eastAsia"/>
          <w:rtl/>
        </w:rPr>
        <w:t>–</w:t>
      </w:r>
      <w:r>
        <w:rPr>
          <w:rFonts w:hint="cs"/>
          <w:rtl/>
        </w:rPr>
        <w:t xml:space="preserve"> שאתה שוקל, אדוני ראש הממשלה, להעביר את אום-אל-פחם ויישובים אחרים לריבונות פלסטינית. </w:t>
      </w:r>
    </w:p>
    <w:p w14:paraId="3E093C29" w14:textId="77777777" w:rsidR="00000000" w:rsidRDefault="00A03D81">
      <w:pPr>
        <w:pStyle w:val="a0"/>
        <w:rPr>
          <w:rFonts w:hint="cs"/>
          <w:rtl/>
        </w:rPr>
      </w:pPr>
    </w:p>
    <w:p w14:paraId="0355BA8E" w14:textId="77777777" w:rsidR="00000000" w:rsidRDefault="00A03D81">
      <w:pPr>
        <w:pStyle w:val="a0"/>
        <w:rPr>
          <w:rFonts w:hint="cs"/>
          <w:rtl/>
        </w:rPr>
      </w:pPr>
      <w:r>
        <w:rPr>
          <w:rFonts w:hint="cs"/>
          <w:rtl/>
        </w:rPr>
        <w:t xml:space="preserve">הדברים </w:t>
      </w:r>
      <w:r>
        <w:rPr>
          <w:rFonts w:hint="cs"/>
          <w:rtl/>
        </w:rPr>
        <w:t xml:space="preserve">האלה, אתה לא הראשון שחשבת עליהם. למען הגילוי הנאות צריך להגיד, שחשבו עליהם אנשים מהאגף הזה </w:t>
      </w:r>
      <w:r>
        <w:rPr>
          <w:rFonts w:hint="eastAsia"/>
          <w:rtl/>
        </w:rPr>
        <w:t>–</w:t>
      </w:r>
      <w:r>
        <w:rPr>
          <w:rFonts w:hint="cs"/>
          <w:rtl/>
        </w:rPr>
        <w:t xml:space="preserve"> רענן כהן, אפרים סנה </w:t>
      </w:r>
      <w:r>
        <w:rPr>
          <w:rFonts w:hint="eastAsia"/>
          <w:rtl/>
        </w:rPr>
        <w:t>–</w:t>
      </w:r>
      <w:r>
        <w:rPr>
          <w:rFonts w:hint="cs"/>
          <w:rtl/>
        </w:rPr>
        <w:t xml:space="preserve"> אבל הם לא ראש הממשלה, אדוני. אתה ראש הממשלה. אתה הרי יודע שזה לא יקרה בסוף. </w:t>
      </w:r>
    </w:p>
    <w:p w14:paraId="0AE27BE8" w14:textId="77777777" w:rsidR="00000000" w:rsidRDefault="00A03D81">
      <w:pPr>
        <w:pStyle w:val="a0"/>
        <w:rPr>
          <w:rFonts w:hint="cs"/>
          <w:rtl/>
        </w:rPr>
      </w:pPr>
    </w:p>
    <w:p w14:paraId="2DB82E1A" w14:textId="77777777" w:rsidR="00000000" w:rsidRDefault="00A03D81">
      <w:pPr>
        <w:pStyle w:val="a0"/>
        <w:rPr>
          <w:rFonts w:hint="cs"/>
          <w:rtl/>
        </w:rPr>
      </w:pPr>
      <w:r>
        <w:rPr>
          <w:rFonts w:hint="cs"/>
          <w:rtl/>
        </w:rPr>
        <w:t xml:space="preserve">אני אומר דברים שאתה יודע, אולי החברים לא יודעים </w:t>
      </w:r>
      <w:r>
        <w:rPr>
          <w:rFonts w:hint="eastAsia"/>
          <w:rtl/>
        </w:rPr>
        <w:t>–</w:t>
      </w:r>
      <w:r>
        <w:rPr>
          <w:rFonts w:hint="cs"/>
          <w:rtl/>
        </w:rPr>
        <w:t xml:space="preserve"> הרי מייד לאחר</w:t>
      </w:r>
      <w:r>
        <w:rPr>
          <w:rFonts w:hint="cs"/>
          <w:rtl/>
        </w:rPr>
        <w:t xml:space="preserve"> שנבחרת לתפקיד ראש הממשלה נפגשת עם פקיד פלסטיני בכיר במטבח, אצלך בבית, והצעת לו, אדוני ראש הממשלה, את ההצעה הזאת, והזכרת שמות של יישובים. הזכרת את אום-אל-פחם, הזכרת את טייבה, הזכרת יישוב אחר בוואדי-עארה, וקיבלת דחייה על המקום. זה לא יצא לך סתם בשבועיים האח</w:t>
      </w:r>
      <w:r>
        <w:rPr>
          <w:rFonts w:hint="cs"/>
          <w:rtl/>
        </w:rPr>
        <w:t xml:space="preserve">רונים, זו מחשבה מאורגנת, סיסטמתית. </w:t>
      </w:r>
    </w:p>
    <w:p w14:paraId="0DCD657A" w14:textId="77777777" w:rsidR="00000000" w:rsidRDefault="00A03D81">
      <w:pPr>
        <w:pStyle w:val="a0"/>
        <w:ind w:firstLine="0"/>
        <w:rPr>
          <w:rFonts w:hint="cs"/>
          <w:rtl/>
        </w:rPr>
      </w:pPr>
    </w:p>
    <w:p w14:paraId="1BBABE7B" w14:textId="77777777" w:rsidR="00000000" w:rsidRDefault="00A03D81">
      <w:pPr>
        <w:pStyle w:val="a0"/>
        <w:rPr>
          <w:rFonts w:hint="cs"/>
          <w:rtl/>
        </w:rPr>
      </w:pPr>
      <w:r>
        <w:rPr>
          <w:rFonts w:hint="cs"/>
          <w:rtl/>
        </w:rPr>
        <w:t>אתה הרי יודע שזה לא יקרה, כי פתרון קבע צריך הסכמה של ישות מדינית אחרת, של הרשות הפלסטינית. הם, כמובן, לא יסכימו.</w:t>
      </w:r>
    </w:p>
    <w:p w14:paraId="662A4142" w14:textId="77777777" w:rsidR="00000000" w:rsidRDefault="00A03D81">
      <w:pPr>
        <w:pStyle w:val="a0"/>
        <w:ind w:firstLine="0"/>
        <w:rPr>
          <w:rFonts w:hint="cs"/>
          <w:rtl/>
        </w:rPr>
      </w:pPr>
    </w:p>
    <w:p w14:paraId="7E16733D" w14:textId="77777777" w:rsidR="00000000" w:rsidRDefault="00A03D81">
      <w:pPr>
        <w:pStyle w:val="af1"/>
        <w:rPr>
          <w:rtl/>
        </w:rPr>
      </w:pPr>
      <w:r>
        <w:rPr>
          <w:rtl/>
        </w:rPr>
        <w:t>היו"ר אתי לבני:</w:t>
      </w:r>
    </w:p>
    <w:p w14:paraId="3E4FEB70" w14:textId="77777777" w:rsidR="00000000" w:rsidRDefault="00A03D81">
      <w:pPr>
        <w:pStyle w:val="a0"/>
        <w:rPr>
          <w:rtl/>
        </w:rPr>
      </w:pPr>
    </w:p>
    <w:p w14:paraId="1B080055" w14:textId="77777777" w:rsidR="00000000" w:rsidRDefault="00A03D81">
      <w:pPr>
        <w:pStyle w:val="a0"/>
        <w:rPr>
          <w:rFonts w:hint="cs"/>
          <w:rtl/>
        </w:rPr>
      </w:pPr>
      <w:r>
        <w:rPr>
          <w:rFonts w:hint="cs"/>
          <w:rtl/>
        </w:rPr>
        <w:t>תודה רבה.</w:t>
      </w:r>
    </w:p>
    <w:p w14:paraId="1D016BC9" w14:textId="77777777" w:rsidR="00000000" w:rsidRDefault="00A03D81">
      <w:pPr>
        <w:pStyle w:val="a0"/>
        <w:rPr>
          <w:rFonts w:hint="cs"/>
          <w:rtl/>
        </w:rPr>
      </w:pPr>
    </w:p>
    <w:p w14:paraId="5A90CC9E" w14:textId="77777777" w:rsidR="00000000" w:rsidRDefault="00A03D81">
      <w:pPr>
        <w:pStyle w:val="-"/>
        <w:rPr>
          <w:rtl/>
        </w:rPr>
      </w:pPr>
      <w:bookmarkStart w:id="385" w:name="FS000000560T16_02_2004_21_12_41"/>
      <w:bookmarkStart w:id="386" w:name="FS000000560T16_02_2004_21_12_48C"/>
      <w:bookmarkEnd w:id="385"/>
      <w:bookmarkEnd w:id="386"/>
      <w:r>
        <w:rPr>
          <w:rtl/>
        </w:rPr>
        <w:t>אחמד טיבי (חד"ש-תע"ל):</w:t>
      </w:r>
    </w:p>
    <w:p w14:paraId="0006B7FF" w14:textId="77777777" w:rsidR="00000000" w:rsidRDefault="00A03D81">
      <w:pPr>
        <w:pStyle w:val="a0"/>
        <w:rPr>
          <w:rtl/>
        </w:rPr>
      </w:pPr>
    </w:p>
    <w:p w14:paraId="1CCD6903" w14:textId="77777777" w:rsidR="00000000" w:rsidRDefault="00A03D81">
      <w:pPr>
        <w:pStyle w:val="a0"/>
        <w:rPr>
          <w:rFonts w:hint="cs"/>
          <w:rtl/>
        </w:rPr>
      </w:pPr>
      <w:r>
        <w:rPr>
          <w:rFonts w:hint="cs"/>
          <w:rtl/>
        </w:rPr>
        <w:t xml:space="preserve">הם כמובן לא יסכימו, אנחנו לא נסכים, אבל מה יוצא מזה, </w:t>
      </w:r>
      <w:r>
        <w:rPr>
          <w:rFonts w:hint="cs"/>
          <w:rtl/>
        </w:rPr>
        <w:t>אדוני ראש הממשלה? שאתה אומר לאוכלוסייה הערבית: אתם אזרחים על-תנאי, אנחנו לא לוקחים אתכם ברצינות, אתם אזרחים ללא אזרחות. זה המסר שלך לאזרחים הערבים ולמיעוט הערבי? ככה אתה רוצה לצמצם את הפערים, לתת שוויון הזדמנויות?</w:t>
      </w:r>
    </w:p>
    <w:p w14:paraId="0F42547D" w14:textId="77777777" w:rsidR="00000000" w:rsidRDefault="00A03D81">
      <w:pPr>
        <w:pStyle w:val="a0"/>
        <w:rPr>
          <w:rFonts w:hint="cs"/>
          <w:rtl/>
        </w:rPr>
      </w:pPr>
    </w:p>
    <w:p w14:paraId="7EAFE997" w14:textId="77777777" w:rsidR="00000000" w:rsidRDefault="00A03D81">
      <w:pPr>
        <w:pStyle w:val="af1"/>
        <w:rPr>
          <w:rtl/>
        </w:rPr>
      </w:pPr>
      <w:r>
        <w:rPr>
          <w:rtl/>
        </w:rPr>
        <w:t>היו"ר אתי לבני:</w:t>
      </w:r>
    </w:p>
    <w:p w14:paraId="3DA1502C" w14:textId="77777777" w:rsidR="00000000" w:rsidRDefault="00A03D81">
      <w:pPr>
        <w:pStyle w:val="a0"/>
        <w:rPr>
          <w:rtl/>
        </w:rPr>
      </w:pPr>
    </w:p>
    <w:p w14:paraId="708D8DCF" w14:textId="77777777" w:rsidR="00000000" w:rsidRDefault="00A03D81">
      <w:pPr>
        <w:pStyle w:val="a0"/>
        <w:rPr>
          <w:rFonts w:hint="cs"/>
          <w:rtl/>
        </w:rPr>
      </w:pPr>
      <w:r>
        <w:rPr>
          <w:rFonts w:hint="cs"/>
          <w:rtl/>
        </w:rPr>
        <w:t>תודה רבה.</w:t>
      </w:r>
    </w:p>
    <w:p w14:paraId="018638A3" w14:textId="77777777" w:rsidR="00000000" w:rsidRDefault="00A03D81">
      <w:pPr>
        <w:pStyle w:val="a0"/>
        <w:rPr>
          <w:rFonts w:hint="cs"/>
          <w:rtl/>
        </w:rPr>
      </w:pPr>
    </w:p>
    <w:p w14:paraId="15377133" w14:textId="77777777" w:rsidR="00000000" w:rsidRDefault="00A03D81">
      <w:pPr>
        <w:pStyle w:val="-"/>
        <w:rPr>
          <w:rtl/>
        </w:rPr>
      </w:pPr>
      <w:bookmarkStart w:id="387" w:name="FS000000560T16_02_2004_21_14_24C"/>
      <w:bookmarkEnd w:id="387"/>
      <w:r>
        <w:rPr>
          <w:rtl/>
        </w:rPr>
        <w:t>אחמד טיבי (חד</w:t>
      </w:r>
      <w:r>
        <w:rPr>
          <w:rtl/>
        </w:rPr>
        <w:t>"ש-תע"ל):</w:t>
      </w:r>
    </w:p>
    <w:p w14:paraId="0AFE7CE9" w14:textId="77777777" w:rsidR="00000000" w:rsidRDefault="00A03D81">
      <w:pPr>
        <w:pStyle w:val="a0"/>
        <w:rPr>
          <w:rtl/>
        </w:rPr>
      </w:pPr>
    </w:p>
    <w:p w14:paraId="600AAB48" w14:textId="77777777" w:rsidR="00000000" w:rsidRDefault="00A03D81">
      <w:pPr>
        <w:pStyle w:val="a0"/>
        <w:rPr>
          <w:rFonts w:hint="cs"/>
          <w:rtl/>
        </w:rPr>
      </w:pPr>
      <w:r>
        <w:rPr>
          <w:rFonts w:hint="cs"/>
          <w:rtl/>
        </w:rPr>
        <w:t xml:space="preserve">דיברת על שילוב ערבים בחברות ממשלתיות. זה כולל את תושבי אום-אל-פחם, קו התפר? </w:t>
      </w:r>
    </w:p>
    <w:p w14:paraId="1459C6EF" w14:textId="77777777" w:rsidR="00000000" w:rsidRDefault="00A03D81">
      <w:pPr>
        <w:pStyle w:val="a0"/>
        <w:rPr>
          <w:rFonts w:hint="cs"/>
          <w:rtl/>
        </w:rPr>
      </w:pPr>
    </w:p>
    <w:p w14:paraId="53316B7B" w14:textId="77777777" w:rsidR="00000000" w:rsidRDefault="00A03D81">
      <w:pPr>
        <w:pStyle w:val="a0"/>
        <w:rPr>
          <w:rFonts w:hint="cs"/>
          <w:rtl/>
        </w:rPr>
      </w:pPr>
      <w:r>
        <w:rPr>
          <w:rFonts w:hint="cs"/>
          <w:rtl/>
        </w:rPr>
        <w:t xml:space="preserve">אני בכלל חושד </w:t>
      </w:r>
      <w:r>
        <w:rPr>
          <w:rtl/>
        </w:rPr>
        <w:t>–</w:t>
      </w:r>
      <w:r>
        <w:rPr>
          <w:rFonts w:hint="cs"/>
          <w:rtl/>
        </w:rPr>
        <w:t xml:space="preserve"> ובזה אסיים, גברתי היושבת-ראש </w:t>
      </w:r>
      <w:r>
        <w:rPr>
          <w:rtl/>
        </w:rPr>
        <w:t>–</w:t>
      </w:r>
      <w:r>
        <w:rPr>
          <w:rFonts w:hint="cs"/>
          <w:rtl/>
        </w:rPr>
        <w:t xml:space="preserve"> שהתוכנית שלך היא להעביר כל מה שנמצא מזרחה מכביש חוצה-ישראל. זו המחשבה שלך. אתה בעל התוכנית של שבעת הכוכבים במשולש. כשהזכ</w:t>
      </w:r>
      <w:r>
        <w:rPr>
          <w:rFonts w:hint="cs"/>
          <w:rtl/>
        </w:rPr>
        <w:t>רת את טייבה, אום-אל-פחם ועוד כפר בוואדי עארה - זה קו התפר שעליו אתה חושב.</w:t>
      </w:r>
    </w:p>
    <w:p w14:paraId="29F5316A" w14:textId="77777777" w:rsidR="00000000" w:rsidRDefault="00A03D81">
      <w:pPr>
        <w:pStyle w:val="a0"/>
        <w:rPr>
          <w:rFonts w:hint="cs"/>
          <w:rtl/>
        </w:rPr>
      </w:pPr>
    </w:p>
    <w:p w14:paraId="3E758048" w14:textId="77777777" w:rsidR="00000000" w:rsidRDefault="00A03D81">
      <w:pPr>
        <w:pStyle w:val="af1"/>
        <w:rPr>
          <w:rtl/>
        </w:rPr>
      </w:pPr>
      <w:r>
        <w:rPr>
          <w:rtl/>
        </w:rPr>
        <w:t>היו"ר אתי לבני:</w:t>
      </w:r>
    </w:p>
    <w:p w14:paraId="3CC71CA7" w14:textId="77777777" w:rsidR="00000000" w:rsidRDefault="00A03D81">
      <w:pPr>
        <w:pStyle w:val="a0"/>
        <w:rPr>
          <w:rtl/>
        </w:rPr>
      </w:pPr>
    </w:p>
    <w:p w14:paraId="3DA30BFC" w14:textId="77777777" w:rsidR="00000000" w:rsidRDefault="00A03D81">
      <w:pPr>
        <w:pStyle w:val="a0"/>
        <w:rPr>
          <w:rFonts w:hint="cs"/>
          <w:rtl/>
        </w:rPr>
      </w:pPr>
      <w:r>
        <w:rPr>
          <w:rFonts w:hint="cs"/>
          <w:rtl/>
        </w:rPr>
        <w:t>תודה רבה.</w:t>
      </w:r>
    </w:p>
    <w:p w14:paraId="330F89CE" w14:textId="77777777" w:rsidR="00000000" w:rsidRDefault="00A03D81">
      <w:pPr>
        <w:pStyle w:val="a0"/>
        <w:rPr>
          <w:rFonts w:hint="cs"/>
          <w:rtl/>
        </w:rPr>
      </w:pPr>
    </w:p>
    <w:p w14:paraId="762673B5" w14:textId="77777777" w:rsidR="00000000" w:rsidRDefault="00A03D81">
      <w:pPr>
        <w:pStyle w:val="-"/>
        <w:rPr>
          <w:rtl/>
        </w:rPr>
      </w:pPr>
      <w:bookmarkStart w:id="388" w:name="FS000000560T16_02_2004_21_16_30C"/>
      <w:bookmarkEnd w:id="388"/>
      <w:r>
        <w:rPr>
          <w:rtl/>
        </w:rPr>
        <w:t>אחמד טיבי (חד"ש-תע"ל):</w:t>
      </w:r>
    </w:p>
    <w:p w14:paraId="3C31D8B8" w14:textId="77777777" w:rsidR="00000000" w:rsidRDefault="00A03D81">
      <w:pPr>
        <w:pStyle w:val="a0"/>
        <w:rPr>
          <w:rtl/>
        </w:rPr>
      </w:pPr>
    </w:p>
    <w:p w14:paraId="5F53EF52" w14:textId="77777777" w:rsidR="00000000" w:rsidRDefault="00A03D81">
      <w:pPr>
        <w:pStyle w:val="a0"/>
        <w:rPr>
          <w:rFonts w:hint="cs"/>
          <w:rtl/>
        </w:rPr>
      </w:pPr>
      <w:r>
        <w:rPr>
          <w:rFonts w:hint="cs"/>
          <w:rtl/>
        </w:rPr>
        <w:t>אתה אומנם נולדת פה, אדוני ראש הממשלה - -</w:t>
      </w:r>
    </w:p>
    <w:p w14:paraId="32110CE2" w14:textId="77777777" w:rsidR="00000000" w:rsidRDefault="00A03D81">
      <w:pPr>
        <w:pStyle w:val="a0"/>
        <w:rPr>
          <w:rFonts w:hint="cs"/>
          <w:rtl/>
        </w:rPr>
      </w:pPr>
    </w:p>
    <w:p w14:paraId="532809C0" w14:textId="77777777" w:rsidR="00000000" w:rsidRDefault="00A03D81">
      <w:pPr>
        <w:pStyle w:val="af1"/>
        <w:rPr>
          <w:rtl/>
        </w:rPr>
      </w:pPr>
      <w:r>
        <w:rPr>
          <w:rtl/>
        </w:rPr>
        <w:t>היו"ר אתי לבני:</w:t>
      </w:r>
    </w:p>
    <w:p w14:paraId="420AE7D0" w14:textId="77777777" w:rsidR="00000000" w:rsidRDefault="00A03D81">
      <w:pPr>
        <w:pStyle w:val="a0"/>
        <w:rPr>
          <w:rtl/>
        </w:rPr>
      </w:pPr>
    </w:p>
    <w:p w14:paraId="376BE0F8" w14:textId="77777777" w:rsidR="00000000" w:rsidRDefault="00A03D81">
      <w:pPr>
        <w:pStyle w:val="a0"/>
        <w:rPr>
          <w:rFonts w:hint="cs"/>
          <w:rtl/>
        </w:rPr>
      </w:pPr>
      <w:r>
        <w:rPr>
          <w:rFonts w:hint="cs"/>
          <w:rtl/>
        </w:rPr>
        <w:t>חבר הכנסת טיבי.</w:t>
      </w:r>
    </w:p>
    <w:p w14:paraId="40A24BBB" w14:textId="77777777" w:rsidR="00000000" w:rsidRDefault="00A03D81">
      <w:pPr>
        <w:pStyle w:val="a0"/>
        <w:rPr>
          <w:rtl/>
        </w:rPr>
      </w:pPr>
    </w:p>
    <w:p w14:paraId="2D402345" w14:textId="77777777" w:rsidR="00000000" w:rsidRDefault="00A03D81">
      <w:pPr>
        <w:pStyle w:val="-"/>
        <w:rPr>
          <w:rtl/>
        </w:rPr>
      </w:pPr>
      <w:bookmarkStart w:id="389" w:name="FS000000560T16_02_2004_21_16_57C"/>
      <w:bookmarkEnd w:id="389"/>
      <w:r>
        <w:rPr>
          <w:rtl/>
        </w:rPr>
        <w:t xml:space="preserve">אחמד </w:t>
      </w:r>
      <w:r>
        <w:rPr>
          <w:rFonts w:hint="cs"/>
          <w:rtl/>
        </w:rPr>
        <w:t>ט</w:t>
      </w:r>
      <w:r>
        <w:rPr>
          <w:rtl/>
        </w:rPr>
        <w:t>יבי (חד"ש-תע"ל):</w:t>
      </w:r>
    </w:p>
    <w:p w14:paraId="1095DBD8" w14:textId="77777777" w:rsidR="00000000" w:rsidRDefault="00A03D81">
      <w:pPr>
        <w:pStyle w:val="a0"/>
        <w:rPr>
          <w:rtl/>
        </w:rPr>
      </w:pPr>
    </w:p>
    <w:p w14:paraId="601FB5C6" w14:textId="77777777" w:rsidR="00000000" w:rsidRDefault="00A03D81">
      <w:pPr>
        <w:pStyle w:val="a0"/>
        <w:rPr>
          <w:rFonts w:hint="cs"/>
          <w:rtl/>
        </w:rPr>
      </w:pPr>
      <w:r>
        <w:rPr>
          <w:rFonts w:hint="cs"/>
          <w:rtl/>
        </w:rPr>
        <w:t xml:space="preserve">- - הוריך לא נולדו פה. </w:t>
      </w:r>
    </w:p>
    <w:p w14:paraId="3B8D51A2" w14:textId="77777777" w:rsidR="00000000" w:rsidRDefault="00A03D81">
      <w:pPr>
        <w:pStyle w:val="a0"/>
        <w:rPr>
          <w:rFonts w:hint="cs"/>
          <w:rtl/>
        </w:rPr>
      </w:pPr>
    </w:p>
    <w:p w14:paraId="3781927D" w14:textId="77777777" w:rsidR="00000000" w:rsidRDefault="00A03D81">
      <w:pPr>
        <w:pStyle w:val="af1"/>
        <w:rPr>
          <w:rtl/>
        </w:rPr>
      </w:pPr>
      <w:r>
        <w:rPr>
          <w:rtl/>
        </w:rPr>
        <w:t>היו"</w:t>
      </w:r>
      <w:r>
        <w:rPr>
          <w:rtl/>
        </w:rPr>
        <w:t>ר אתי לבני:</w:t>
      </w:r>
    </w:p>
    <w:p w14:paraId="00DD88B3" w14:textId="77777777" w:rsidR="00000000" w:rsidRDefault="00A03D81">
      <w:pPr>
        <w:pStyle w:val="a0"/>
        <w:rPr>
          <w:rtl/>
        </w:rPr>
      </w:pPr>
    </w:p>
    <w:p w14:paraId="4DD1F2D9" w14:textId="77777777" w:rsidR="00000000" w:rsidRDefault="00A03D81">
      <w:pPr>
        <w:pStyle w:val="a0"/>
        <w:rPr>
          <w:rFonts w:hint="cs"/>
          <w:rtl/>
        </w:rPr>
      </w:pPr>
      <w:r>
        <w:rPr>
          <w:rFonts w:hint="cs"/>
          <w:rtl/>
        </w:rPr>
        <w:t>תודה.</w:t>
      </w:r>
    </w:p>
    <w:p w14:paraId="0A5E550A" w14:textId="77777777" w:rsidR="00000000" w:rsidRDefault="00A03D81">
      <w:pPr>
        <w:pStyle w:val="a0"/>
        <w:rPr>
          <w:rFonts w:hint="cs"/>
          <w:rtl/>
        </w:rPr>
      </w:pPr>
    </w:p>
    <w:p w14:paraId="5FF11648" w14:textId="77777777" w:rsidR="00000000" w:rsidRDefault="00A03D81">
      <w:pPr>
        <w:pStyle w:val="-"/>
        <w:rPr>
          <w:rtl/>
        </w:rPr>
      </w:pPr>
      <w:bookmarkStart w:id="390" w:name="FS000000560T16_02_2004_21_17_08C"/>
      <w:bookmarkEnd w:id="390"/>
      <w:r>
        <w:rPr>
          <w:rtl/>
        </w:rPr>
        <w:t>אחמד טיבי (חד"ש-תע"ל):</w:t>
      </w:r>
    </w:p>
    <w:p w14:paraId="3EF0A418" w14:textId="77777777" w:rsidR="00000000" w:rsidRDefault="00A03D81">
      <w:pPr>
        <w:pStyle w:val="a0"/>
        <w:rPr>
          <w:rtl/>
        </w:rPr>
      </w:pPr>
    </w:p>
    <w:p w14:paraId="30D401B0" w14:textId="77777777" w:rsidR="00000000" w:rsidRDefault="00A03D81">
      <w:pPr>
        <w:pStyle w:val="a0"/>
        <w:rPr>
          <w:rFonts w:hint="cs"/>
          <w:rtl/>
        </w:rPr>
      </w:pPr>
      <w:r>
        <w:rPr>
          <w:rFonts w:hint="cs"/>
          <w:rtl/>
        </w:rPr>
        <w:t>תושבי אום-אל-פחם נולדו פה, ההורים שלהם נולדו פה, הסבא שלהם נולד פה, דור על גבי דור על גבי דור, והם נמצאים כאן הרבה לפני האנשים שרוצים לנתק אותם מהמדינה - - -</w:t>
      </w:r>
    </w:p>
    <w:p w14:paraId="50519607" w14:textId="77777777" w:rsidR="00000000" w:rsidRDefault="00A03D81">
      <w:pPr>
        <w:pStyle w:val="a0"/>
        <w:rPr>
          <w:rFonts w:hint="cs"/>
          <w:rtl/>
        </w:rPr>
      </w:pPr>
    </w:p>
    <w:p w14:paraId="64F56342" w14:textId="77777777" w:rsidR="00000000" w:rsidRDefault="00A03D81">
      <w:pPr>
        <w:pStyle w:val="af1"/>
        <w:rPr>
          <w:rtl/>
        </w:rPr>
      </w:pPr>
      <w:r>
        <w:rPr>
          <w:rtl/>
        </w:rPr>
        <w:t>היו"ר אתי לבני:</w:t>
      </w:r>
    </w:p>
    <w:p w14:paraId="34EDB737" w14:textId="77777777" w:rsidR="00000000" w:rsidRDefault="00A03D81">
      <w:pPr>
        <w:pStyle w:val="a0"/>
        <w:rPr>
          <w:rtl/>
        </w:rPr>
      </w:pPr>
    </w:p>
    <w:p w14:paraId="1E9A8376" w14:textId="77777777" w:rsidR="00000000" w:rsidRDefault="00A03D81">
      <w:pPr>
        <w:pStyle w:val="a0"/>
        <w:rPr>
          <w:rFonts w:hint="cs"/>
          <w:rtl/>
        </w:rPr>
      </w:pPr>
      <w:r>
        <w:rPr>
          <w:rFonts w:hint="cs"/>
          <w:rtl/>
        </w:rPr>
        <w:t>תודה רבה.</w:t>
      </w:r>
    </w:p>
    <w:p w14:paraId="28B20E79" w14:textId="77777777" w:rsidR="00000000" w:rsidRDefault="00A03D81">
      <w:pPr>
        <w:pStyle w:val="a0"/>
        <w:rPr>
          <w:rFonts w:hint="cs"/>
          <w:rtl/>
        </w:rPr>
      </w:pPr>
    </w:p>
    <w:p w14:paraId="51E2122C" w14:textId="77777777" w:rsidR="00000000" w:rsidRDefault="00A03D81">
      <w:pPr>
        <w:pStyle w:val="af0"/>
        <w:rPr>
          <w:rtl/>
        </w:rPr>
      </w:pPr>
      <w:r>
        <w:rPr>
          <w:rFonts w:hint="eastAsia"/>
          <w:rtl/>
        </w:rPr>
        <w:t>גלעד</w:t>
      </w:r>
      <w:r>
        <w:rPr>
          <w:rtl/>
        </w:rPr>
        <w:t xml:space="preserve"> ארדן (הליכוד):</w:t>
      </w:r>
    </w:p>
    <w:p w14:paraId="68DFF022" w14:textId="77777777" w:rsidR="00000000" w:rsidRDefault="00A03D81">
      <w:pPr>
        <w:pStyle w:val="a0"/>
        <w:rPr>
          <w:rFonts w:hint="cs"/>
          <w:rtl/>
        </w:rPr>
      </w:pPr>
    </w:p>
    <w:p w14:paraId="720C337F" w14:textId="77777777" w:rsidR="00000000" w:rsidRDefault="00A03D81">
      <w:pPr>
        <w:pStyle w:val="a0"/>
        <w:rPr>
          <w:rFonts w:hint="cs"/>
          <w:rtl/>
        </w:rPr>
      </w:pPr>
      <w:r>
        <w:rPr>
          <w:rFonts w:hint="cs"/>
          <w:rtl/>
        </w:rPr>
        <w:t xml:space="preserve">- - </w:t>
      </w:r>
      <w:r>
        <w:rPr>
          <w:rFonts w:hint="cs"/>
          <w:rtl/>
        </w:rPr>
        <w:t>-</w:t>
      </w:r>
    </w:p>
    <w:p w14:paraId="59208599" w14:textId="77777777" w:rsidR="00000000" w:rsidRDefault="00A03D81">
      <w:pPr>
        <w:pStyle w:val="a0"/>
        <w:rPr>
          <w:rFonts w:hint="cs"/>
          <w:rtl/>
        </w:rPr>
      </w:pPr>
    </w:p>
    <w:p w14:paraId="4FB21F2A" w14:textId="77777777" w:rsidR="00000000" w:rsidRDefault="00A03D81">
      <w:pPr>
        <w:pStyle w:val="af1"/>
        <w:rPr>
          <w:rtl/>
        </w:rPr>
      </w:pPr>
      <w:r>
        <w:rPr>
          <w:rtl/>
        </w:rPr>
        <w:t>היו"ר אתי לבני:</w:t>
      </w:r>
    </w:p>
    <w:p w14:paraId="7F626D43" w14:textId="77777777" w:rsidR="00000000" w:rsidRDefault="00A03D81">
      <w:pPr>
        <w:pStyle w:val="a0"/>
        <w:rPr>
          <w:rtl/>
        </w:rPr>
      </w:pPr>
    </w:p>
    <w:p w14:paraId="7E06AFD4" w14:textId="77777777" w:rsidR="00000000" w:rsidRDefault="00A03D81">
      <w:pPr>
        <w:pStyle w:val="a0"/>
        <w:rPr>
          <w:rFonts w:hint="cs"/>
          <w:rtl/>
        </w:rPr>
      </w:pPr>
      <w:r>
        <w:rPr>
          <w:rFonts w:hint="cs"/>
          <w:rtl/>
        </w:rPr>
        <w:t>אנא סיים, חבר הכנסת טיבי.</w:t>
      </w:r>
    </w:p>
    <w:p w14:paraId="61944808" w14:textId="77777777" w:rsidR="00000000" w:rsidRDefault="00A03D81">
      <w:pPr>
        <w:pStyle w:val="a0"/>
        <w:rPr>
          <w:rFonts w:hint="cs"/>
          <w:rtl/>
        </w:rPr>
      </w:pPr>
    </w:p>
    <w:p w14:paraId="109C4A07" w14:textId="77777777" w:rsidR="00000000" w:rsidRDefault="00A03D81">
      <w:pPr>
        <w:pStyle w:val="af0"/>
        <w:rPr>
          <w:rtl/>
        </w:rPr>
      </w:pPr>
      <w:r>
        <w:rPr>
          <w:rFonts w:hint="eastAsia"/>
          <w:rtl/>
        </w:rPr>
        <w:t>גלעד</w:t>
      </w:r>
      <w:r>
        <w:rPr>
          <w:rtl/>
        </w:rPr>
        <w:t xml:space="preserve"> ארדן (הליכוד):</w:t>
      </w:r>
    </w:p>
    <w:p w14:paraId="56D0B054" w14:textId="77777777" w:rsidR="00000000" w:rsidRDefault="00A03D81">
      <w:pPr>
        <w:pStyle w:val="a0"/>
        <w:rPr>
          <w:rFonts w:hint="cs"/>
          <w:rtl/>
        </w:rPr>
      </w:pPr>
    </w:p>
    <w:p w14:paraId="1F0972CA" w14:textId="77777777" w:rsidR="00000000" w:rsidRDefault="00A03D81">
      <w:pPr>
        <w:pStyle w:val="a0"/>
        <w:rPr>
          <w:rFonts w:hint="cs"/>
          <w:rtl/>
        </w:rPr>
      </w:pPr>
      <w:r>
        <w:rPr>
          <w:rFonts w:hint="cs"/>
          <w:rtl/>
        </w:rPr>
        <w:t xml:space="preserve">- - - </w:t>
      </w:r>
    </w:p>
    <w:p w14:paraId="488574EB" w14:textId="77777777" w:rsidR="00000000" w:rsidRDefault="00A03D81">
      <w:pPr>
        <w:pStyle w:val="a0"/>
        <w:rPr>
          <w:rFonts w:hint="cs"/>
          <w:rtl/>
        </w:rPr>
      </w:pPr>
    </w:p>
    <w:p w14:paraId="42E3246D" w14:textId="77777777" w:rsidR="00000000" w:rsidRDefault="00A03D81">
      <w:pPr>
        <w:pStyle w:val="-"/>
        <w:rPr>
          <w:rtl/>
        </w:rPr>
      </w:pPr>
      <w:bookmarkStart w:id="391" w:name="FS000000560T16_02_2004_21_18_33C"/>
      <w:bookmarkEnd w:id="391"/>
      <w:r>
        <w:rPr>
          <w:rtl/>
        </w:rPr>
        <w:t>אחמד טיבי (חד"ש-תע"ל):</w:t>
      </w:r>
    </w:p>
    <w:p w14:paraId="1EF94743" w14:textId="77777777" w:rsidR="00000000" w:rsidRDefault="00A03D81">
      <w:pPr>
        <w:pStyle w:val="a0"/>
        <w:rPr>
          <w:rtl/>
        </w:rPr>
      </w:pPr>
    </w:p>
    <w:p w14:paraId="5C2F8AC3" w14:textId="77777777" w:rsidR="00000000" w:rsidRDefault="00A03D81">
      <w:pPr>
        <w:pStyle w:val="a0"/>
        <w:rPr>
          <w:rFonts w:hint="cs"/>
          <w:rtl/>
        </w:rPr>
      </w:pPr>
      <w:r>
        <w:rPr>
          <w:rFonts w:hint="cs"/>
          <w:rtl/>
        </w:rPr>
        <w:t>- - - אנחנו מחכים לאזרחות הפגומה שלנו. אתם מטילים עליה צל כבד. זה לא נקרא רצון לצמצם פערים  - -</w:t>
      </w:r>
    </w:p>
    <w:p w14:paraId="26EB483D" w14:textId="77777777" w:rsidR="00000000" w:rsidRDefault="00A03D81">
      <w:pPr>
        <w:pStyle w:val="a0"/>
        <w:rPr>
          <w:rFonts w:hint="cs"/>
          <w:rtl/>
        </w:rPr>
      </w:pPr>
    </w:p>
    <w:p w14:paraId="2B3F0721" w14:textId="77777777" w:rsidR="00000000" w:rsidRDefault="00A03D81">
      <w:pPr>
        <w:pStyle w:val="af1"/>
        <w:rPr>
          <w:rtl/>
        </w:rPr>
      </w:pPr>
      <w:r>
        <w:rPr>
          <w:rtl/>
        </w:rPr>
        <w:t>היו"ר אתי לבני:</w:t>
      </w:r>
    </w:p>
    <w:p w14:paraId="2C0154F5" w14:textId="77777777" w:rsidR="00000000" w:rsidRDefault="00A03D81">
      <w:pPr>
        <w:pStyle w:val="a0"/>
        <w:rPr>
          <w:rtl/>
        </w:rPr>
      </w:pPr>
    </w:p>
    <w:p w14:paraId="4A24F7EC" w14:textId="77777777" w:rsidR="00000000" w:rsidRDefault="00A03D81">
      <w:pPr>
        <w:pStyle w:val="a0"/>
        <w:rPr>
          <w:rFonts w:hint="cs"/>
          <w:rtl/>
        </w:rPr>
      </w:pPr>
      <w:r>
        <w:rPr>
          <w:rFonts w:hint="cs"/>
          <w:rtl/>
        </w:rPr>
        <w:t>תודה רבה.</w:t>
      </w:r>
    </w:p>
    <w:p w14:paraId="0747E610" w14:textId="77777777" w:rsidR="00000000" w:rsidRDefault="00A03D81">
      <w:pPr>
        <w:pStyle w:val="a0"/>
        <w:rPr>
          <w:rtl/>
        </w:rPr>
      </w:pPr>
    </w:p>
    <w:p w14:paraId="6C51B8AB" w14:textId="77777777" w:rsidR="00000000" w:rsidRDefault="00A03D81">
      <w:pPr>
        <w:pStyle w:val="-"/>
        <w:rPr>
          <w:rtl/>
        </w:rPr>
      </w:pPr>
      <w:bookmarkStart w:id="392" w:name="FS000000560T16_02_2004_21_19_48C"/>
      <w:bookmarkEnd w:id="392"/>
      <w:r>
        <w:rPr>
          <w:rtl/>
        </w:rPr>
        <w:t>אחמד טיבי (חד"ש-תע"ל):</w:t>
      </w:r>
    </w:p>
    <w:p w14:paraId="1626758E" w14:textId="77777777" w:rsidR="00000000" w:rsidRDefault="00A03D81">
      <w:pPr>
        <w:pStyle w:val="a0"/>
        <w:rPr>
          <w:rtl/>
        </w:rPr>
      </w:pPr>
    </w:p>
    <w:p w14:paraId="5C787EC2" w14:textId="77777777" w:rsidR="00000000" w:rsidRDefault="00A03D81">
      <w:pPr>
        <w:pStyle w:val="a0"/>
        <w:rPr>
          <w:rFonts w:hint="cs"/>
          <w:rtl/>
        </w:rPr>
      </w:pPr>
      <w:r>
        <w:rPr>
          <w:rFonts w:hint="cs"/>
          <w:rtl/>
        </w:rPr>
        <w:t xml:space="preserve">- - זה </w:t>
      </w:r>
      <w:r>
        <w:rPr>
          <w:rFonts w:hint="cs"/>
          <w:rtl/>
        </w:rPr>
        <w:t>נקרא רצון לקרוע קרע עוד יותר עמוק בין הרוב לבין המיעוט. תודה רבה.</w:t>
      </w:r>
    </w:p>
    <w:p w14:paraId="15A3BED5" w14:textId="77777777" w:rsidR="00000000" w:rsidRDefault="00A03D81">
      <w:pPr>
        <w:pStyle w:val="a0"/>
        <w:rPr>
          <w:rFonts w:hint="cs"/>
          <w:rtl/>
        </w:rPr>
      </w:pPr>
    </w:p>
    <w:p w14:paraId="45DCA980" w14:textId="77777777" w:rsidR="00000000" w:rsidRDefault="00A03D81">
      <w:pPr>
        <w:pStyle w:val="af1"/>
        <w:rPr>
          <w:rtl/>
        </w:rPr>
      </w:pPr>
      <w:r>
        <w:rPr>
          <w:rtl/>
        </w:rPr>
        <w:t>היו"ר אתי לבני:</w:t>
      </w:r>
    </w:p>
    <w:p w14:paraId="3D5F6F36" w14:textId="77777777" w:rsidR="00000000" w:rsidRDefault="00A03D81">
      <w:pPr>
        <w:pStyle w:val="a0"/>
        <w:rPr>
          <w:rtl/>
        </w:rPr>
      </w:pPr>
    </w:p>
    <w:p w14:paraId="113A510C" w14:textId="77777777" w:rsidR="00000000" w:rsidRDefault="00A03D81">
      <w:pPr>
        <w:pStyle w:val="a0"/>
        <w:rPr>
          <w:rFonts w:hint="cs"/>
          <w:rtl/>
        </w:rPr>
      </w:pPr>
      <w:r>
        <w:rPr>
          <w:rFonts w:hint="cs"/>
          <w:rtl/>
        </w:rPr>
        <w:t>תודה. חבר הכנסת עמיר פרץ, לרשותך שלוש  דקות, בבקשה.</w:t>
      </w:r>
    </w:p>
    <w:p w14:paraId="0543F874" w14:textId="77777777" w:rsidR="00000000" w:rsidRDefault="00A03D81">
      <w:pPr>
        <w:pStyle w:val="a0"/>
        <w:rPr>
          <w:rFonts w:hint="cs"/>
          <w:rtl/>
        </w:rPr>
      </w:pPr>
    </w:p>
    <w:p w14:paraId="1B9F2B5F" w14:textId="77777777" w:rsidR="00000000" w:rsidRDefault="00A03D81">
      <w:pPr>
        <w:pStyle w:val="a"/>
        <w:rPr>
          <w:rtl/>
        </w:rPr>
      </w:pPr>
      <w:bookmarkStart w:id="393" w:name="FS000000557T16_02_2004_21_20_33"/>
      <w:bookmarkStart w:id="394" w:name="_Toc79902439"/>
      <w:bookmarkEnd w:id="393"/>
      <w:r>
        <w:rPr>
          <w:rFonts w:hint="eastAsia"/>
          <w:rtl/>
        </w:rPr>
        <w:t>עמיר</w:t>
      </w:r>
      <w:r>
        <w:rPr>
          <w:rtl/>
        </w:rPr>
        <w:t xml:space="preserve"> פרץ (עם אחד):</w:t>
      </w:r>
      <w:bookmarkEnd w:id="394"/>
    </w:p>
    <w:p w14:paraId="444F9BF3" w14:textId="77777777" w:rsidR="00000000" w:rsidRDefault="00A03D81">
      <w:pPr>
        <w:pStyle w:val="a0"/>
        <w:rPr>
          <w:rFonts w:hint="cs"/>
          <w:rtl/>
        </w:rPr>
      </w:pPr>
    </w:p>
    <w:p w14:paraId="3D1E9B36" w14:textId="77777777" w:rsidR="00000000" w:rsidRDefault="00A03D81">
      <w:pPr>
        <w:pStyle w:val="a0"/>
        <w:rPr>
          <w:rFonts w:hint="cs"/>
          <w:rtl/>
        </w:rPr>
      </w:pPr>
      <w:r>
        <w:rPr>
          <w:rFonts w:hint="cs"/>
          <w:rtl/>
        </w:rPr>
        <w:t xml:space="preserve">גברתי היושבת-ראש, חברי הכנסת, אדוני ראש הממשלה, השנה הזאת תהיה בעיני שנה, שאם אני הייתי רוצה למצוא </w:t>
      </w:r>
      <w:r>
        <w:rPr>
          <w:rFonts w:hint="cs"/>
          <w:rtl/>
        </w:rPr>
        <w:t xml:space="preserve">לה כינוי מתאים מנקודת מבטי, הייתי קורא לה: שנת הביבי-שואו. יש לנו שנה של הופעות יוצאות מן הכלל, הופעות שהיו זוכות לנקודות רבות בכל פסטיבל.  </w:t>
      </w:r>
    </w:p>
    <w:p w14:paraId="5A35299A" w14:textId="77777777" w:rsidR="00000000" w:rsidRDefault="00A03D81">
      <w:pPr>
        <w:pStyle w:val="a0"/>
        <w:rPr>
          <w:rFonts w:hint="cs"/>
          <w:rtl/>
        </w:rPr>
      </w:pPr>
    </w:p>
    <w:p w14:paraId="4489E19F" w14:textId="77777777" w:rsidR="00000000" w:rsidRDefault="00A03D81">
      <w:pPr>
        <w:pStyle w:val="a0"/>
        <w:rPr>
          <w:rFonts w:hint="cs"/>
          <w:rtl/>
        </w:rPr>
      </w:pPr>
      <w:r>
        <w:rPr>
          <w:rFonts w:hint="cs"/>
          <w:rtl/>
        </w:rPr>
        <w:t xml:space="preserve">כאשר בעידן הביבי-שואו מרמים את חברי הכנסת, זה בסדר. אבל, כאשר משתמשים בממשלה </w:t>
      </w:r>
      <w:r>
        <w:rPr>
          <w:rtl/>
        </w:rPr>
        <w:t>–</w:t>
      </w:r>
      <w:r>
        <w:rPr>
          <w:rFonts w:hint="cs"/>
          <w:rtl/>
        </w:rPr>
        <w:t xml:space="preserve"> אדוני ראש הממשלה, אתה נתת גיבוי לשר</w:t>
      </w:r>
      <w:r>
        <w:rPr>
          <w:rFonts w:hint="cs"/>
          <w:rtl/>
        </w:rPr>
        <w:t xml:space="preserve"> האוצר לפני שלושה חודשים, כאשר בממשלתך הקודמת, בתקופתו של שר האוצר הקודם, סילבן שלום, קיבלתם החלטה להעלות את מס ערך מוסף מ-17% ל-18%, וקבעתם שזו הוראת שעה לשנה וחצי. כלומר, כולם ידעו שב-1 בינואר 2004 מס ערך מוסף ירד בחזרה מ-18% ל-17%. בא שר האוצר לממשלתו ו</w:t>
      </w:r>
      <w:r>
        <w:rPr>
          <w:rFonts w:hint="cs"/>
          <w:rtl/>
        </w:rPr>
        <w:t>מבקש להאריך את תוקף הוראת השעה עוד בשנה, ל-2004. לא חולפים להם חודשיים, וכבר בא שר האוצר ובתוקף סמכותו מודיע שהוא מוריד בחזרה את המע"מ. האם זו לא הצגה מתוכננת? האם השיטה הזאת, תסלחו לי, שיטת הממשלה ששר האוצר מנהיג אותה, אינה זו של גנב הרכב המודרני, שקודם ג</w:t>
      </w:r>
      <w:r>
        <w:rPr>
          <w:rFonts w:hint="cs"/>
          <w:rtl/>
        </w:rPr>
        <w:t>ונב לך את האוטו, ואחר כך מתקשר אליך מהטלפון שלך ומנהל אתך משא-ומתן כמה יעלה לך להחזיר אותו?</w:t>
      </w:r>
    </w:p>
    <w:p w14:paraId="78A16115" w14:textId="77777777" w:rsidR="00000000" w:rsidRDefault="00A03D81">
      <w:pPr>
        <w:pStyle w:val="a0"/>
        <w:rPr>
          <w:rFonts w:hint="cs"/>
          <w:rtl/>
        </w:rPr>
      </w:pPr>
    </w:p>
    <w:p w14:paraId="6216580A" w14:textId="77777777" w:rsidR="00000000" w:rsidRDefault="00A03D81">
      <w:pPr>
        <w:pStyle w:val="af0"/>
        <w:rPr>
          <w:rtl/>
        </w:rPr>
      </w:pPr>
      <w:r>
        <w:rPr>
          <w:rFonts w:hint="eastAsia"/>
          <w:rtl/>
        </w:rPr>
        <w:t>אחמד</w:t>
      </w:r>
      <w:r>
        <w:rPr>
          <w:rtl/>
        </w:rPr>
        <w:t xml:space="preserve"> טיבי (חד"ש-תע"ל):</w:t>
      </w:r>
    </w:p>
    <w:p w14:paraId="0E3C69C1" w14:textId="77777777" w:rsidR="00000000" w:rsidRDefault="00A03D81">
      <w:pPr>
        <w:pStyle w:val="a0"/>
        <w:rPr>
          <w:rFonts w:hint="cs"/>
          <w:rtl/>
        </w:rPr>
      </w:pPr>
    </w:p>
    <w:p w14:paraId="3EB1B6BA" w14:textId="77777777" w:rsidR="00000000" w:rsidRDefault="00A03D81">
      <w:pPr>
        <w:pStyle w:val="a0"/>
        <w:ind w:firstLine="0"/>
        <w:rPr>
          <w:rFonts w:hint="cs"/>
          <w:rtl/>
        </w:rPr>
      </w:pPr>
      <w:r>
        <w:rPr>
          <w:rFonts w:hint="cs"/>
          <w:rtl/>
        </w:rPr>
        <w:tab/>
        <w:t>שלא תעז להזכיר - - -</w:t>
      </w:r>
    </w:p>
    <w:p w14:paraId="42BBDE74" w14:textId="77777777" w:rsidR="00000000" w:rsidRDefault="00A03D81">
      <w:pPr>
        <w:pStyle w:val="a0"/>
        <w:ind w:firstLine="0"/>
        <w:rPr>
          <w:rFonts w:hint="cs"/>
          <w:rtl/>
        </w:rPr>
      </w:pPr>
    </w:p>
    <w:p w14:paraId="3C51DCA9" w14:textId="77777777" w:rsidR="00000000" w:rsidRDefault="00A03D81">
      <w:pPr>
        <w:pStyle w:val="-"/>
        <w:rPr>
          <w:rtl/>
        </w:rPr>
      </w:pPr>
      <w:bookmarkStart w:id="395" w:name="FS000000557T16_02_2004_21_26_40C"/>
      <w:bookmarkEnd w:id="395"/>
      <w:r>
        <w:rPr>
          <w:rtl/>
        </w:rPr>
        <w:t>עמיר פרץ (עם אחד):</w:t>
      </w:r>
    </w:p>
    <w:p w14:paraId="2B8B150A" w14:textId="77777777" w:rsidR="00000000" w:rsidRDefault="00A03D81">
      <w:pPr>
        <w:pStyle w:val="a0"/>
        <w:rPr>
          <w:rtl/>
        </w:rPr>
      </w:pPr>
    </w:p>
    <w:p w14:paraId="11B2EBB7" w14:textId="77777777" w:rsidR="00000000" w:rsidRDefault="00A03D81">
      <w:pPr>
        <w:pStyle w:val="a0"/>
        <w:rPr>
          <w:rFonts w:hint="cs"/>
          <w:rtl/>
        </w:rPr>
      </w:pPr>
      <w:r>
        <w:rPr>
          <w:rFonts w:hint="cs"/>
          <w:rtl/>
        </w:rPr>
        <w:t xml:space="preserve">לא אמרתי. שמת לב, אדוני? לא ציינתי שמות. פעם אחת ראיתי שהחברים שם נעלבו, לא שר האוצר. </w:t>
      </w:r>
    </w:p>
    <w:p w14:paraId="18097F1C" w14:textId="77777777" w:rsidR="00000000" w:rsidRDefault="00A03D81">
      <w:pPr>
        <w:pStyle w:val="a0"/>
        <w:rPr>
          <w:rFonts w:hint="cs"/>
          <w:rtl/>
        </w:rPr>
      </w:pPr>
    </w:p>
    <w:p w14:paraId="3F5E0E6B" w14:textId="77777777" w:rsidR="00000000" w:rsidRDefault="00A03D81">
      <w:pPr>
        <w:pStyle w:val="a0"/>
        <w:rPr>
          <w:rFonts w:hint="cs"/>
          <w:rtl/>
        </w:rPr>
      </w:pPr>
      <w:r>
        <w:rPr>
          <w:rFonts w:hint="cs"/>
          <w:rtl/>
        </w:rPr>
        <w:t>אבל, אני</w:t>
      </w:r>
      <w:r>
        <w:rPr>
          <w:rFonts w:hint="cs"/>
          <w:rtl/>
        </w:rPr>
        <w:t xml:space="preserve"> אומר לכם, זה פועל בכל דרך: קודם לוקחים לך את הלחם, אחר כך אומרים לך, בוא, נקל עליך, ניתן לך הפחתה באורז. קודם לוקחים לך את הקצבאות, אחר כך אומרים לך, בוא נקל עליך, נפחית לך במכשירי חשמל. מה זו מדיניות התעתועים הזאת? באמת מישהו חושב שהסקרים שהוצגו בממשלה ע</w:t>
      </w:r>
      <w:r>
        <w:rPr>
          <w:rFonts w:hint="cs"/>
          <w:rtl/>
        </w:rPr>
        <w:t>ל-ידי שר האוצר יש להם אחיזה במציאות?</w:t>
      </w:r>
    </w:p>
    <w:p w14:paraId="165BF005" w14:textId="77777777" w:rsidR="00000000" w:rsidRDefault="00A03D81">
      <w:pPr>
        <w:pStyle w:val="a0"/>
        <w:rPr>
          <w:rFonts w:hint="cs"/>
          <w:rtl/>
        </w:rPr>
      </w:pPr>
    </w:p>
    <w:p w14:paraId="6013BECA" w14:textId="77777777" w:rsidR="00000000" w:rsidRDefault="00A03D81">
      <w:pPr>
        <w:pStyle w:val="a0"/>
        <w:rPr>
          <w:rFonts w:hint="cs"/>
          <w:rtl/>
        </w:rPr>
      </w:pPr>
      <w:r>
        <w:rPr>
          <w:rFonts w:hint="cs"/>
          <w:rtl/>
        </w:rPr>
        <w:t>לא נעים לי, אדוני ראש הממשלה, חיפשתי איזה דימוי שיתאים, כי יש הרבה מאוד ברחובותינו ובכוחותינו שלפעמים מתבלבלים בין הסמ"ך לשי"ן. אני לא רוצה לומר באיזה מקום בדיוק, אז אמרתי שאמצא לעצמי מקורות לעניין הזה. אתה יודע, בשופט</w:t>
      </w:r>
      <w:r>
        <w:rPr>
          <w:rFonts w:hint="cs"/>
          <w:rtl/>
        </w:rPr>
        <w:t xml:space="preserve">ים י"ב, כאשר היתה אותה מלחמה לא כל כך סימפתית בין אנשי גלעד לבין פליטי אפרים, וכאשר רצו לבדוק מי הוא מי, ביקשו שיאמרו "שיבולת" </w:t>
      </w:r>
      <w:r>
        <w:rPr>
          <w:rtl/>
        </w:rPr>
        <w:t>–</w:t>
      </w:r>
      <w:r>
        <w:rPr>
          <w:rFonts w:hint="cs"/>
          <w:rtl/>
        </w:rPr>
        <w:t xml:space="preserve"> החבר בני אלון יכול לסייע לי. מי שאמר "שיבולת" </w:t>
      </w:r>
      <w:r>
        <w:rPr>
          <w:rtl/>
        </w:rPr>
        <w:t>–</w:t>
      </w:r>
      <w:r>
        <w:rPr>
          <w:rFonts w:hint="cs"/>
          <w:rtl/>
        </w:rPr>
        <w:t xml:space="preserve"> עבר; מי שלא יצא לו "שיבולת", אלא "סיבולת", לא עבר. אז צריך לומר לשר האוצר, שיש </w:t>
      </w:r>
      <w:r>
        <w:rPr>
          <w:rFonts w:hint="cs"/>
          <w:rtl/>
        </w:rPr>
        <w:t>הרבה מאוד שמתבלבלים בין הסמ"ך לשי"ן, ולא יודעים להחליט אם זה עידן הסקרים של ביבי או השקרים של ביבי.</w:t>
      </w:r>
    </w:p>
    <w:p w14:paraId="708B3674" w14:textId="77777777" w:rsidR="00000000" w:rsidRDefault="00A03D81">
      <w:pPr>
        <w:pStyle w:val="a0"/>
        <w:rPr>
          <w:rFonts w:hint="cs"/>
          <w:rtl/>
        </w:rPr>
      </w:pPr>
    </w:p>
    <w:p w14:paraId="27B4EFA3" w14:textId="77777777" w:rsidR="00000000" w:rsidRDefault="00A03D81">
      <w:pPr>
        <w:pStyle w:val="af1"/>
        <w:rPr>
          <w:rtl/>
        </w:rPr>
      </w:pPr>
      <w:r>
        <w:rPr>
          <w:rtl/>
        </w:rPr>
        <w:t>היו"ר אתי לבני:</w:t>
      </w:r>
    </w:p>
    <w:p w14:paraId="6359FE7A" w14:textId="77777777" w:rsidR="00000000" w:rsidRDefault="00A03D81">
      <w:pPr>
        <w:pStyle w:val="a0"/>
        <w:rPr>
          <w:rtl/>
        </w:rPr>
      </w:pPr>
    </w:p>
    <w:p w14:paraId="0E848C5A" w14:textId="77777777" w:rsidR="00000000" w:rsidRDefault="00A03D81">
      <w:pPr>
        <w:pStyle w:val="a0"/>
        <w:rPr>
          <w:rFonts w:hint="cs"/>
          <w:rtl/>
        </w:rPr>
      </w:pPr>
      <w:r>
        <w:rPr>
          <w:rFonts w:hint="cs"/>
          <w:rtl/>
        </w:rPr>
        <w:t>תודה רבה.</w:t>
      </w:r>
    </w:p>
    <w:p w14:paraId="0E09201B" w14:textId="77777777" w:rsidR="00000000" w:rsidRDefault="00A03D81">
      <w:pPr>
        <w:pStyle w:val="a0"/>
        <w:rPr>
          <w:rFonts w:hint="cs"/>
          <w:rtl/>
        </w:rPr>
      </w:pPr>
    </w:p>
    <w:p w14:paraId="0F216342" w14:textId="77777777" w:rsidR="00000000" w:rsidRDefault="00A03D81">
      <w:pPr>
        <w:pStyle w:val="-"/>
        <w:rPr>
          <w:rtl/>
        </w:rPr>
      </w:pPr>
      <w:bookmarkStart w:id="396" w:name="FS000000557T16_02_2004_21_33_01C"/>
      <w:bookmarkEnd w:id="396"/>
      <w:r>
        <w:rPr>
          <w:rtl/>
        </w:rPr>
        <w:t>עמיר פרץ (עם אחד):</w:t>
      </w:r>
    </w:p>
    <w:p w14:paraId="0EE99E57" w14:textId="77777777" w:rsidR="00000000" w:rsidRDefault="00A03D81">
      <w:pPr>
        <w:pStyle w:val="a0"/>
        <w:rPr>
          <w:rtl/>
        </w:rPr>
      </w:pPr>
    </w:p>
    <w:p w14:paraId="336C2E65" w14:textId="77777777" w:rsidR="00000000" w:rsidRDefault="00A03D81">
      <w:pPr>
        <w:pStyle w:val="a0"/>
        <w:rPr>
          <w:rFonts w:hint="cs"/>
          <w:rtl/>
        </w:rPr>
      </w:pPr>
      <w:r>
        <w:rPr>
          <w:rFonts w:hint="cs"/>
          <w:rtl/>
        </w:rPr>
        <w:t>צריך לדעת שיש גבול, לא רק לעובדה שלוקחים מאנשים, כי זה שלקחתם מהם זו שאלה אחת, אבל זה שהשפלתם אותם - זו שאל</w:t>
      </w:r>
      <w:r>
        <w:rPr>
          <w:rFonts w:hint="cs"/>
          <w:rtl/>
        </w:rPr>
        <w:t>ה שעליה לא יסלחו לכם לעולם.</w:t>
      </w:r>
    </w:p>
    <w:p w14:paraId="583CBAC5" w14:textId="77777777" w:rsidR="00000000" w:rsidRDefault="00A03D81">
      <w:pPr>
        <w:pStyle w:val="a0"/>
        <w:rPr>
          <w:rFonts w:hint="cs"/>
          <w:rtl/>
        </w:rPr>
      </w:pPr>
    </w:p>
    <w:p w14:paraId="2CD60EDB" w14:textId="77777777" w:rsidR="00000000" w:rsidRDefault="00A03D81">
      <w:pPr>
        <w:pStyle w:val="af1"/>
        <w:rPr>
          <w:rtl/>
        </w:rPr>
      </w:pPr>
      <w:bookmarkStart w:id="397" w:name="FS000000557T16_02_2004_21_33_56C"/>
      <w:bookmarkEnd w:id="397"/>
      <w:r>
        <w:rPr>
          <w:rtl/>
        </w:rPr>
        <w:t>היו"ר אתי לבני:</w:t>
      </w:r>
    </w:p>
    <w:p w14:paraId="2B04A1A1" w14:textId="77777777" w:rsidR="00000000" w:rsidRDefault="00A03D81">
      <w:pPr>
        <w:pStyle w:val="a0"/>
        <w:rPr>
          <w:rtl/>
        </w:rPr>
      </w:pPr>
    </w:p>
    <w:p w14:paraId="6BB96E8F" w14:textId="77777777" w:rsidR="00000000" w:rsidRDefault="00A03D81">
      <w:pPr>
        <w:pStyle w:val="a0"/>
        <w:rPr>
          <w:rFonts w:hint="cs"/>
          <w:rtl/>
        </w:rPr>
      </w:pPr>
      <w:r>
        <w:rPr>
          <w:rFonts w:hint="cs"/>
          <w:rtl/>
        </w:rPr>
        <w:t>תודה רבה. חבר הכנסת עזמי בשארה.</w:t>
      </w:r>
    </w:p>
    <w:p w14:paraId="43D35252" w14:textId="77777777" w:rsidR="00000000" w:rsidRDefault="00A03D81">
      <w:pPr>
        <w:pStyle w:val="a0"/>
        <w:rPr>
          <w:rFonts w:hint="cs"/>
          <w:rtl/>
        </w:rPr>
      </w:pPr>
    </w:p>
    <w:p w14:paraId="1D09DCB2" w14:textId="77777777" w:rsidR="00000000" w:rsidRDefault="00A03D81">
      <w:pPr>
        <w:pStyle w:val="a"/>
        <w:rPr>
          <w:rtl/>
        </w:rPr>
      </w:pPr>
      <w:bookmarkStart w:id="398" w:name="FS000000558T16_02_2004_21_34_36"/>
      <w:bookmarkStart w:id="399" w:name="_Toc79902440"/>
      <w:bookmarkEnd w:id="398"/>
      <w:r>
        <w:rPr>
          <w:rFonts w:hint="eastAsia"/>
          <w:rtl/>
        </w:rPr>
        <w:t>עזמי</w:t>
      </w:r>
      <w:r>
        <w:rPr>
          <w:rtl/>
        </w:rPr>
        <w:t xml:space="preserve"> בשארה (בל"ד):</w:t>
      </w:r>
      <w:bookmarkEnd w:id="399"/>
    </w:p>
    <w:p w14:paraId="1E646864" w14:textId="77777777" w:rsidR="00000000" w:rsidRDefault="00A03D81">
      <w:pPr>
        <w:pStyle w:val="a0"/>
        <w:rPr>
          <w:rFonts w:hint="cs"/>
          <w:rtl/>
        </w:rPr>
      </w:pPr>
    </w:p>
    <w:p w14:paraId="0D0581FF" w14:textId="77777777" w:rsidR="00000000" w:rsidRDefault="00A03D81">
      <w:pPr>
        <w:pStyle w:val="a0"/>
        <w:rPr>
          <w:rFonts w:hint="cs"/>
          <w:rtl/>
        </w:rPr>
      </w:pPr>
      <w:r>
        <w:rPr>
          <w:rFonts w:hint="cs"/>
          <w:rtl/>
        </w:rPr>
        <w:t>גברתי היושבת-ראש, חברי הכנסת, צריך באמת לדבר עם האופוזיציה ולבקש ממנה להפסיק עם ההרגל הזה, מכיוון שזו ממש טרחה לשמוע את הנאומים הללו כל פעם, מה עוד שראש הממש</w:t>
      </w:r>
      <w:r>
        <w:rPr>
          <w:rFonts w:hint="cs"/>
          <w:rtl/>
        </w:rPr>
        <w:t>לה מביא לנו נאום כתוב, קורא אותו כאן, לא מתייחס בכלל לנושא הדיון: תפקודה של הממשלה בשנה שעברה. הוא אומר את מה שיש לו. אני חושב שהאופוזיציה נותנת לו רק הזדמנות.</w:t>
      </w:r>
    </w:p>
    <w:p w14:paraId="2758D9EC" w14:textId="77777777" w:rsidR="00000000" w:rsidRDefault="00A03D81">
      <w:pPr>
        <w:pStyle w:val="a0"/>
        <w:rPr>
          <w:rFonts w:hint="cs"/>
          <w:rtl/>
        </w:rPr>
      </w:pPr>
    </w:p>
    <w:p w14:paraId="16ACF4C0" w14:textId="77777777" w:rsidR="00000000" w:rsidRDefault="00A03D81">
      <w:pPr>
        <w:pStyle w:val="a0"/>
        <w:rPr>
          <w:rFonts w:hint="cs"/>
          <w:rtl/>
        </w:rPr>
      </w:pPr>
      <w:r>
        <w:rPr>
          <w:rFonts w:hint="cs"/>
          <w:rtl/>
        </w:rPr>
        <w:t>על כל פנים, אני הבנתי מהסיכום של התזות שלו על השנה שעברה, שביטחון הוא שיביא לשלום, ולא שלום יבי</w:t>
      </w:r>
      <w:r>
        <w:rPr>
          <w:rFonts w:hint="cs"/>
          <w:rtl/>
        </w:rPr>
        <w:t>א לביטחון. האמת היא, לא הבנתי איזה ביטחון הביא לאיזה שלום. הוא אומר שהוכח לו שלא נכון ששלום מביא לביטחון. לא היה שלום בשביל שיוכח. אבל הוא הוכיח באמת שהתזה שלו שביטחון יביא לשלום היא אוקסימורון, לא מובן בכלל מה זה, והאם אפשר ביטחון תחת כיבוש, אלא הוא מתכוו</w:t>
      </w:r>
      <w:r>
        <w:rPr>
          <w:rFonts w:hint="cs"/>
          <w:rtl/>
        </w:rPr>
        <w:t xml:space="preserve">ן לביטחון של בית-קברות ממש, שלום, שקט על-ידי שימוש בכוח ועוד כוח ועוד כוח. </w:t>
      </w:r>
    </w:p>
    <w:p w14:paraId="04361E34" w14:textId="77777777" w:rsidR="00000000" w:rsidRDefault="00A03D81">
      <w:pPr>
        <w:pStyle w:val="a0"/>
        <w:rPr>
          <w:rFonts w:hint="cs"/>
          <w:rtl/>
        </w:rPr>
      </w:pPr>
    </w:p>
    <w:p w14:paraId="2B316A10" w14:textId="77777777" w:rsidR="00000000" w:rsidRDefault="00A03D81">
      <w:pPr>
        <w:pStyle w:val="a0"/>
        <w:rPr>
          <w:rFonts w:hint="cs"/>
          <w:rtl/>
        </w:rPr>
      </w:pPr>
      <w:r>
        <w:rPr>
          <w:rFonts w:hint="cs"/>
          <w:rtl/>
        </w:rPr>
        <w:t>לא ברור לי מה הוכח בתקופתו של ראש הממשלה שרון. על כל פנים, פתאום אנחנו פוגשים כמעט נאום לצופים, גברתי: יהיה שירות לאומי, ויהיו 50,000 צעירים יהודים בשנה, 20,000 יהודים בשנה, חמישי</w:t>
      </w:r>
      <w:r>
        <w:rPr>
          <w:rFonts w:hint="cs"/>
          <w:rtl/>
        </w:rPr>
        <w:t>ת מכל מחזור הוא אמר. ממש נאום לצופים. לא מובן לי בכלל מה הכוונה, מה זה יפתור, יחזק את היחסים בין ישראל לבין הגולה. על כל פנים, אני לא הבנתי מה כוונתו שהוא חוזר על זה כמה פעמים כשהוא מדבר על המגזר הערבי; כאילו בעיית החברה הערבית היא שירות לאומי. אם יהיה שיר</w:t>
      </w:r>
      <w:r>
        <w:rPr>
          <w:rFonts w:hint="cs"/>
          <w:rtl/>
        </w:rPr>
        <w:t xml:space="preserve">ות לאומי ייפתרו בעיות החברה הערבית. איזה לאום? לאומי מה, לאומי יהודי? </w:t>
      </w:r>
    </w:p>
    <w:p w14:paraId="21BEB1FE" w14:textId="77777777" w:rsidR="00000000" w:rsidRDefault="00A03D81">
      <w:pPr>
        <w:pStyle w:val="a0"/>
        <w:rPr>
          <w:rFonts w:hint="cs"/>
          <w:rtl/>
        </w:rPr>
      </w:pPr>
    </w:p>
    <w:p w14:paraId="2BBF305F" w14:textId="77777777" w:rsidR="00000000" w:rsidRDefault="00A03D81">
      <w:pPr>
        <w:pStyle w:val="a0"/>
        <w:rPr>
          <w:rFonts w:hint="cs"/>
          <w:rtl/>
        </w:rPr>
      </w:pPr>
      <w:r>
        <w:rPr>
          <w:rFonts w:hint="cs"/>
          <w:rtl/>
        </w:rPr>
        <w:t>אני חשבתי, מדובר על 20,000 שיבואו - לחזק את היחסים בין ישראל לבין הגולה. איזו גולה? הישראלית או הגולה היהודית? אז מדובר בלאום יהודי. אז האוכלוסייה הערבית צריכה לעשות שירות לאומי יהודי?</w:t>
      </w:r>
      <w:r>
        <w:rPr>
          <w:rFonts w:hint="cs"/>
          <w:rtl/>
        </w:rPr>
        <w:t xml:space="preserve"> הרי יש לאום ישראלי, אין שירות לאומי. שירות לאומי ישראלי, מדובר פה בלאומיות ישראלית, אני רוצה להבין. </w:t>
      </w:r>
    </w:p>
    <w:p w14:paraId="60AF70D8" w14:textId="77777777" w:rsidR="00000000" w:rsidRDefault="00A03D81">
      <w:pPr>
        <w:pStyle w:val="a0"/>
        <w:rPr>
          <w:rFonts w:hint="cs"/>
          <w:rtl/>
        </w:rPr>
      </w:pPr>
    </w:p>
    <w:p w14:paraId="4589017C" w14:textId="77777777" w:rsidR="00000000" w:rsidRDefault="00A03D81">
      <w:pPr>
        <w:pStyle w:val="af0"/>
        <w:rPr>
          <w:rtl/>
        </w:rPr>
      </w:pPr>
      <w:r>
        <w:rPr>
          <w:rFonts w:hint="eastAsia"/>
          <w:rtl/>
        </w:rPr>
        <w:t>שר</w:t>
      </w:r>
      <w:r>
        <w:rPr>
          <w:rtl/>
        </w:rPr>
        <w:t xml:space="preserve"> התיירות בנימין אלון:</w:t>
      </w:r>
    </w:p>
    <w:p w14:paraId="340AC4EB" w14:textId="77777777" w:rsidR="00000000" w:rsidRDefault="00A03D81">
      <w:pPr>
        <w:pStyle w:val="a0"/>
        <w:rPr>
          <w:rFonts w:hint="cs"/>
          <w:rtl/>
        </w:rPr>
      </w:pPr>
    </w:p>
    <w:p w14:paraId="1C31412B" w14:textId="77777777" w:rsidR="00000000" w:rsidRDefault="00A03D81">
      <w:pPr>
        <w:pStyle w:val="a0"/>
        <w:rPr>
          <w:rFonts w:hint="cs"/>
          <w:rtl/>
        </w:rPr>
      </w:pPr>
      <w:r>
        <w:rPr>
          <w:rFonts w:hint="cs"/>
          <w:rtl/>
        </w:rPr>
        <w:t>איזה משאל עם?</w:t>
      </w:r>
    </w:p>
    <w:p w14:paraId="289DC146" w14:textId="77777777" w:rsidR="00000000" w:rsidRDefault="00A03D81">
      <w:pPr>
        <w:pStyle w:val="a0"/>
        <w:rPr>
          <w:rFonts w:hint="cs"/>
          <w:rtl/>
        </w:rPr>
      </w:pPr>
    </w:p>
    <w:p w14:paraId="470C6C2D" w14:textId="77777777" w:rsidR="00000000" w:rsidRDefault="00A03D81">
      <w:pPr>
        <w:pStyle w:val="-"/>
        <w:rPr>
          <w:rtl/>
        </w:rPr>
      </w:pPr>
      <w:bookmarkStart w:id="400" w:name="FS000000558T16_02_2004_21_46_20C"/>
      <w:bookmarkEnd w:id="400"/>
      <w:r>
        <w:rPr>
          <w:rtl/>
        </w:rPr>
        <w:t>עזמי בשארה (בל"ד):</w:t>
      </w:r>
    </w:p>
    <w:p w14:paraId="429EDAB5" w14:textId="77777777" w:rsidR="00000000" w:rsidRDefault="00A03D81">
      <w:pPr>
        <w:pStyle w:val="a0"/>
        <w:rPr>
          <w:rtl/>
        </w:rPr>
      </w:pPr>
    </w:p>
    <w:p w14:paraId="63391BDB" w14:textId="77777777" w:rsidR="00000000" w:rsidRDefault="00A03D81">
      <w:pPr>
        <w:pStyle w:val="a0"/>
        <w:rPr>
          <w:rFonts w:hint="cs"/>
          <w:rtl/>
        </w:rPr>
      </w:pPr>
      <w:r>
        <w:rPr>
          <w:rFonts w:hint="cs"/>
          <w:rtl/>
        </w:rPr>
        <w:t>הפרק הראשון הוא שצריך לחזק את יחסה של ישראל ללאום היהודי; בפרק השני - אני צריך לעשות שירות לא</w:t>
      </w:r>
      <w:r>
        <w:rPr>
          <w:rFonts w:hint="cs"/>
          <w:rtl/>
        </w:rPr>
        <w:t xml:space="preserve">ומי. איזה? </w:t>
      </w:r>
    </w:p>
    <w:p w14:paraId="20EE930D" w14:textId="77777777" w:rsidR="00000000" w:rsidRDefault="00A03D81">
      <w:pPr>
        <w:pStyle w:val="a0"/>
        <w:rPr>
          <w:rFonts w:hint="cs"/>
          <w:rtl/>
        </w:rPr>
      </w:pPr>
    </w:p>
    <w:p w14:paraId="7B8C222D" w14:textId="77777777" w:rsidR="00000000" w:rsidRDefault="00A03D81">
      <w:pPr>
        <w:pStyle w:val="af0"/>
        <w:rPr>
          <w:rtl/>
        </w:rPr>
      </w:pPr>
      <w:r>
        <w:rPr>
          <w:rFonts w:hint="eastAsia"/>
          <w:rtl/>
        </w:rPr>
        <w:t>שר</w:t>
      </w:r>
      <w:r>
        <w:rPr>
          <w:rtl/>
        </w:rPr>
        <w:t xml:space="preserve"> התיירות בנימין אלון:</w:t>
      </w:r>
    </w:p>
    <w:p w14:paraId="4A080AFD" w14:textId="77777777" w:rsidR="00000000" w:rsidRDefault="00A03D81">
      <w:pPr>
        <w:pStyle w:val="a0"/>
        <w:rPr>
          <w:rFonts w:hint="cs"/>
          <w:rtl/>
        </w:rPr>
      </w:pPr>
    </w:p>
    <w:p w14:paraId="319A6274" w14:textId="77777777" w:rsidR="00000000" w:rsidRDefault="00A03D81">
      <w:pPr>
        <w:pStyle w:val="a0"/>
        <w:rPr>
          <w:rFonts w:hint="cs"/>
          <w:rtl/>
        </w:rPr>
      </w:pPr>
      <w:r>
        <w:rPr>
          <w:rFonts w:hint="cs"/>
          <w:rtl/>
        </w:rPr>
        <w:t>איזה משאל עם?</w:t>
      </w:r>
    </w:p>
    <w:p w14:paraId="0ABFCE1E" w14:textId="77777777" w:rsidR="00000000" w:rsidRDefault="00A03D81">
      <w:pPr>
        <w:pStyle w:val="a0"/>
        <w:rPr>
          <w:rFonts w:hint="cs"/>
          <w:rtl/>
        </w:rPr>
      </w:pPr>
    </w:p>
    <w:p w14:paraId="7B52FD6E" w14:textId="77777777" w:rsidR="00000000" w:rsidRDefault="00A03D81">
      <w:pPr>
        <w:pStyle w:val="-"/>
        <w:rPr>
          <w:rtl/>
        </w:rPr>
      </w:pPr>
      <w:bookmarkStart w:id="401" w:name="FS000000558T16_02_2004_21_47_12C"/>
      <w:bookmarkEnd w:id="401"/>
      <w:r>
        <w:rPr>
          <w:rtl/>
        </w:rPr>
        <w:t>עזמי בשארה (בל"ד):</w:t>
      </w:r>
    </w:p>
    <w:p w14:paraId="39D16F6E" w14:textId="77777777" w:rsidR="00000000" w:rsidRDefault="00A03D81">
      <w:pPr>
        <w:pStyle w:val="a0"/>
        <w:rPr>
          <w:rtl/>
        </w:rPr>
      </w:pPr>
    </w:p>
    <w:p w14:paraId="32AC9C37" w14:textId="77777777" w:rsidR="00000000" w:rsidRDefault="00A03D81">
      <w:pPr>
        <w:pStyle w:val="a0"/>
        <w:rPr>
          <w:rFonts w:hint="cs"/>
          <w:rtl/>
        </w:rPr>
      </w:pPr>
      <w:r>
        <w:rPr>
          <w:rFonts w:hint="cs"/>
          <w:rtl/>
        </w:rPr>
        <w:t xml:space="preserve">איזה שירות לאומי? ולכן משאל עם בישראל, שיכלול אזרחים, ולכן לא ברור לי בכלל מה זה שירות לאומי. חוץ מזה, הוא לא מדבר הרי על שירות בקהילה, הוא מדבר על שירות לאומי. אז ייקחו צעירים ערבים </w:t>
      </w:r>
      <w:r>
        <w:rPr>
          <w:rFonts w:hint="cs"/>
          <w:rtl/>
        </w:rPr>
        <w:t>לעבוד בהתנחלויות? הרי המדינה תפנה אותם לאיפה שהיא צריכה להפנות אותם. הרי לא יהיה בידינו לכוון  את הצעירים הערבים, המדינה תכוון אותם. איזה שירות לאומי? הרי מדובר בשירות לאומי ציוני - -</w:t>
      </w:r>
    </w:p>
    <w:p w14:paraId="22F1A7E0" w14:textId="77777777" w:rsidR="00000000" w:rsidRDefault="00A03D81">
      <w:pPr>
        <w:pStyle w:val="a0"/>
        <w:rPr>
          <w:rFonts w:hint="cs"/>
          <w:rtl/>
        </w:rPr>
      </w:pPr>
    </w:p>
    <w:p w14:paraId="2BC1F133" w14:textId="77777777" w:rsidR="00000000" w:rsidRDefault="00A03D81">
      <w:pPr>
        <w:pStyle w:val="af0"/>
        <w:rPr>
          <w:rtl/>
        </w:rPr>
      </w:pPr>
      <w:r>
        <w:rPr>
          <w:rFonts w:hint="eastAsia"/>
          <w:rtl/>
        </w:rPr>
        <w:t>צבי</w:t>
      </w:r>
      <w:r>
        <w:rPr>
          <w:rtl/>
        </w:rPr>
        <w:t xml:space="preserve"> הנדל (האיחוד הלאומי - ישראל ביתנו):</w:t>
      </w:r>
    </w:p>
    <w:p w14:paraId="4A4F0D8A" w14:textId="77777777" w:rsidR="00000000" w:rsidRDefault="00A03D81">
      <w:pPr>
        <w:pStyle w:val="a0"/>
        <w:rPr>
          <w:rFonts w:hint="cs"/>
          <w:rtl/>
        </w:rPr>
      </w:pPr>
    </w:p>
    <w:p w14:paraId="55C74312" w14:textId="77777777" w:rsidR="00000000" w:rsidRDefault="00A03D81">
      <w:pPr>
        <w:pStyle w:val="a0"/>
        <w:rPr>
          <w:rFonts w:hint="cs"/>
          <w:rtl/>
        </w:rPr>
      </w:pPr>
      <w:r>
        <w:rPr>
          <w:rFonts w:hint="cs"/>
          <w:rtl/>
        </w:rPr>
        <w:t>כן.</w:t>
      </w:r>
    </w:p>
    <w:p w14:paraId="5864DE82" w14:textId="77777777" w:rsidR="00000000" w:rsidRDefault="00A03D81">
      <w:pPr>
        <w:pStyle w:val="a0"/>
        <w:rPr>
          <w:rFonts w:hint="cs"/>
          <w:rtl/>
        </w:rPr>
      </w:pPr>
    </w:p>
    <w:p w14:paraId="30B8FA51" w14:textId="77777777" w:rsidR="00000000" w:rsidRDefault="00A03D81">
      <w:pPr>
        <w:pStyle w:val="-"/>
        <w:rPr>
          <w:rFonts w:hint="cs"/>
          <w:rtl/>
        </w:rPr>
      </w:pPr>
      <w:bookmarkStart w:id="402" w:name="FS000000558T16_02_2004_21_58_19"/>
      <w:bookmarkEnd w:id="402"/>
      <w:r>
        <w:rPr>
          <w:rFonts w:hint="eastAsia"/>
          <w:rtl/>
        </w:rPr>
        <w:t>עזמי</w:t>
      </w:r>
      <w:r>
        <w:rPr>
          <w:rtl/>
        </w:rPr>
        <w:t xml:space="preserve"> בשארה (בל"ד):</w:t>
      </w:r>
    </w:p>
    <w:p w14:paraId="4367CE24" w14:textId="77777777" w:rsidR="00000000" w:rsidRDefault="00A03D81">
      <w:pPr>
        <w:pStyle w:val="-"/>
        <w:rPr>
          <w:rFonts w:hint="cs"/>
          <w:rtl/>
        </w:rPr>
      </w:pPr>
    </w:p>
    <w:p w14:paraId="005C1752" w14:textId="77777777" w:rsidR="00000000" w:rsidRDefault="00A03D81">
      <w:pPr>
        <w:pStyle w:val="a0"/>
        <w:rPr>
          <w:rFonts w:hint="cs"/>
          <w:rtl/>
        </w:rPr>
      </w:pPr>
      <w:r>
        <w:rPr>
          <w:rFonts w:hint="cs"/>
          <w:rtl/>
        </w:rPr>
        <w:t>- - ל</w:t>
      </w:r>
      <w:r>
        <w:rPr>
          <w:rFonts w:hint="cs"/>
          <w:rtl/>
        </w:rPr>
        <w:t xml:space="preserve">אוכלוסייה הערבית? לא ברור לי. המדינה הזאת תהיה מדינת כל אלה שמשרתים שירות לאומי, ולא מדינת כל היהודים שלא משרתים שירות לאומי, למשל היהודים שבחו"ל - - </w:t>
      </w:r>
    </w:p>
    <w:p w14:paraId="67F748E7" w14:textId="77777777" w:rsidR="00000000" w:rsidRDefault="00A03D81">
      <w:pPr>
        <w:pStyle w:val="a0"/>
        <w:rPr>
          <w:rFonts w:hint="cs"/>
          <w:rtl/>
        </w:rPr>
      </w:pPr>
    </w:p>
    <w:p w14:paraId="14B4B4E4" w14:textId="77777777" w:rsidR="00000000" w:rsidRDefault="00A03D81">
      <w:pPr>
        <w:pStyle w:val="af1"/>
        <w:rPr>
          <w:rtl/>
        </w:rPr>
      </w:pPr>
      <w:r>
        <w:rPr>
          <w:rtl/>
        </w:rPr>
        <w:t>היו"ר אתי לבני:</w:t>
      </w:r>
    </w:p>
    <w:p w14:paraId="738C5110" w14:textId="77777777" w:rsidR="00000000" w:rsidRDefault="00A03D81">
      <w:pPr>
        <w:pStyle w:val="a0"/>
        <w:rPr>
          <w:rtl/>
        </w:rPr>
      </w:pPr>
    </w:p>
    <w:p w14:paraId="690EC287" w14:textId="77777777" w:rsidR="00000000" w:rsidRDefault="00A03D81">
      <w:pPr>
        <w:pStyle w:val="a0"/>
        <w:rPr>
          <w:rFonts w:hint="cs"/>
          <w:rtl/>
        </w:rPr>
      </w:pPr>
      <w:r>
        <w:rPr>
          <w:rFonts w:hint="cs"/>
          <w:rtl/>
        </w:rPr>
        <w:t>אנא סיים.</w:t>
      </w:r>
    </w:p>
    <w:p w14:paraId="7649AEA6" w14:textId="77777777" w:rsidR="00000000" w:rsidRDefault="00A03D81">
      <w:pPr>
        <w:pStyle w:val="a0"/>
        <w:rPr>
          <w:rFonts w:hint="cs"/>
          <w:rtl/>
        </w:rPr>
      </w:pPr>
    </w:p>
    <w:p w14:paraId="03BE0EF1" w14:textId="77777777" w:rsidR="00000000" w:rsidRDefault="00A03D81">
      <w:pPr>
        <w:pStyle w:val="-"/>
        <w:rPr>
          <w:rtl/>
        </w:rPr>
      </w:pPr>
      <w:bookmarkStart w:id="403" w:name="FS000000558T16_02_2004_22_02_11C"/>
      <w:bookmarkEnd w:id="403"/>
      <w:r>
        <w:rPr>
          <w:rtl/>
        </w:rPr>
        <w:t>עזמי בשארה (בל"ד):</w:t>
      </w:r>
    </w:p>
    <w:p w14:paraId="2D4FF81D" w14:textId="77777777" w:rsidR="00000000" w:rsidRDefault="00A03D81">
      <w:pPr>
        <w:pStyle w:val="a0"/>
        <w:rPr>
          <w:rtl/>
        </w:rPr>
      </w:pPr>
    </w:p>
    <w:p w14:paraId="6FEE2BBA" w14:textId="77777777" w:rsidR="00000000" w:rsidRDefault="00A03D81">
      <w:pPr>
        <w:pStyle w:val="a0"/>
        <w:rPr>
          <w:rFonts w:hint="cs"/>
          <w:rtl/>
        </w:rPr>
      </w:pPr>
      <w:r>
        <w:rPr>
          <w:rFonts w:hint="cs"/>
          <w:rtl/>
        </w:rPr>
        <w:t xml:space="preserve">- - שלא משרתים שום שירות, אבל המדינה הזאת שלהם. לא ברור </w:t>
      </w:r>
      <w:r>
        <w:rPr>
          <w:rFonts w:hint="cs"/>
          <w:rtl/>
        </w:rPr>
        <w:t>לי.</w:t>
      </w:r>
    </w:p>
    <w:p w14:paraId="1F106B72" w14:textId="77777777" w:rsidR="00000000" w:rsidRDefault="00A03D81">
      <w:pPr>
        <w:pStyle w:val="a0"/>
        <w:rPr>
          <w:rFonts w:hint="cs"/>
          <w:rtl/>
        </w:rPr>
      </w:pPr>
    </w:p>
    <w:p w14:paraId="53F6A50B" w14:textId="77777777" w:rsidR="00000000" w:rsidRDefault="00A03D81">
      <w:pPr>
        <w:pStyle w:val="af1"/>
        <w:rPr>
          <w:rtl/>
        </w:rPr>
      </w:pPr>
      <w:r>
        <w:rPr>
          <w:rtl/>
        </w:rPr>
        <w:t>היו"ר אתי לבני:</w:t>
      </w:r>
    </w:p>
    <w:p w14:paraId="38266C6A" w14:textId="77777777" w:rsidR="00000000" w:rsidRDefault="00A03D81">
      <w:pPr>
        <w:pStyle w:val="a0"/>
        <w:rPr>
          <w:rtl/>
        </w:rPr>
      </w:pPr>
    </w:p>
    <w:p w14:paraId="3519FB0C" w14:textId="77777777" w:rsidR="00000000" w:rsidRDefault="00A03D81">
      <w:pPr>
        <w:pStyle w:val="a0"/>
        <w:rPr>
          <w:rFonts w:hint="cs"/>
          <w:rtl/>
        </w:rPr>
      </w:pPr>
      <w:r>
        <w:rPr>
          <w:rFonts w:hint="cs"/>
          <w:rtl/>
        </w:rPr>
        <w:t>תודה רבה.</w:t>
      </w:r>
    </w:p>
    <w:p w14:paraId="40C0BB59" w14:textId="77777777" w:rsidR="00000000" w:rsidRDefault="00A03D81">
      <w:pPr>
        <w:pStyle w:val="a0"/>
        <w:rPr>
          <w:rFonts w:hint="cs"/>
          <w:rtl/>
        </w:rPr>
      </w:pPr>
    </w:p>
    <w:p w14:paraId="3CE023D1" w14:textId="77777777" w:rsidR="00000000" w:rsidRDefault="00A03D81">
      <w:pPr>
        <w:pStyle w:val="-"/>
        <w:rPr>
          <w:rtl/>
        </w:rPr>
      </w:pPr>
      <w:bookmarkStart w:id="404" w:name="FS000000558T16_02_2004_21_17_24C"/>
      <w:bookmarkEnd w:id="404"/>
      <w:r>
        <w:rPr>
          <w:rtl/>
        </w:rPr>
        <w:t>עזמי בשארה (בל"ד):</w:t>
      </w:r>
    </w:p>
    <w:p w14:paraId="7DCAE4A2" w14:textId="77777777" w:rsidR="00000000" w:rsidRDefault="00A03D81">
      <w:pPr>
        <w:pStyle w:val="a0"/>
        <w:rPr>
          <w:rtl/>
        </w:rPr>
      </w:pPr>
    </w:p>
    <w:p w14:paraId="6BB227A4" w14:textId="77777777" w:rsidR="00000000" w:rsidRDefault="00A03D81">
      <w:pPr>
        <w:pStyle w:val="a0"/>
        <w:rPr>
          <w:rFonts w:hint="cs"/>
          <w:rtl/>
        </w:rPr>
      </w:pPr>
      <w:r>
        <w:rPr>
          <w:rFonts w:hint="cs"/>
          <w:rtl/>
        </w:rPr>
        <w:t xml:space="preserve">המדינה הזאת תהיה מדינתם של אלה שמשרתים בצבא והם עושים שירות לאומי? יהיה שוויון שלהם? תקום פה פתאום לאומיות ישראלית? על מה מדובר פה? </w:t>
      </w:r>
    </w:p>
    <w:p w14:paraId="2CA7A41C" w14:textId="77777777" w:rsidR="00000000" w:rsidRDefault="00A03D81">
      <w:pPr>
        <w:pStyle w:val="a0"/>
        <w:rPr>
          <w:rFonts w:hint="cs"/>
          <w:rtl/>
        </w:rPr>
      </w:pPr>
    </w:p>
    <w:p w14:paraId="364F7E72" w14:textId="77777777" w:rsidR="00000000" w:rsidRDefault="00A03D81">
      <w:pPr>
        <w:pStyle w:val="a0"/>
        <w:rPr>
          <w:rFonts w:hint="cs"/>
          <w:rtl/>
        </w:rPr>
      </w:pPr>
      <w:r>
        <w:rPr>
          <w:rFonts w:hint="cs"/>
          <w:rtl/>
        </w:rPr>
        <w:t>מה זה המושגים האלה שמתערבים פה ממש בנאום, כמעט נאום לצופים? לא הבנו כ</w:t>
      </w:r>
      <w:r>
        <w:rPr>
          <w:rFonts w:hint="cs"/>
          <w:rtl/>
        </w:rPr>
        <w:t>לום - לא לגבי מה הממשלה הולכת לעשות לאוכלוסייה הערבית, ולא לגבי תוכניותיה לשוויון בעניינים של כפרים ערביים, כאשר ראש הממשלה בעצם מדגיש בכל הצהרותיו בשבוע האחרון, שהוא מבדיל בין שני סוגי אזרחות: אזרחות לא מותנית של היהודים, ואזרחות מותנית של ערבים, שהוא יכו</w:t>
      </w:r>
      <w:r>
        <w:rPr>
          <w:rFonts w:hint="cs"/>
          <w:rtl/>
        </w:rPr>
        <w:t>ל גם לוותר עליה במשא-ומתן, או אפילו בלי משא-ומתן. את זה אפילו אנחנו לא מבינים. תודה רבה.</w:t>
      </w:r>
    </w:p>
    <w:p w14:paraId="22B29EB4" w14:textId="77777777" w:rsidR="00000000" w:rsidRDefault="00A03D81">
      <w:pPr>
        <w:pStyle w:val="af1"/>
        <w:rPr>
          <w:rtl/>
        </w:rPr>
      </w:pPr>
      <w:r>
        <w:rPr>
          <w:rtl/>
        </w:rPr>
        <w:br/>
        <w:t>היו"ר אתי לבני:</w:t>
      </w:r>
    </w:p>
    <w:p w14:paraId="397F1737" w14:textId="77777777" w:rsidR="00000000" w:rsidRDefault="00A03D81">
      <w:pPr>
        <w:pStyle w:val="a0"/>
        <w:rPr>
          <w:rtl/>
        </w:rPr>
      </w:pPr>
    </w:p>
    <w:p w14:paraId="5BAA58D1" w14:textId="77777777" w:rsidR="00000000" w:rsidRDefault="00A03D81">
      <w:pPr>
        <w:pStyle w:val="a0"/>
        <w:rPr>
          <w:rFonts w:hint="cs"/>
          <w:rtl/>
        </w:rPr>
      </w:pPr>
      <w:r>
        <w:rPr>
          <w:rFonts w:hint="cs"/>
          <w:rtl/>
        </w:rPr>
        <w:t xml:space="preserve">תודה רבה. חבר הכנסת מגלי והבה. </w:t>
      </w:r>
    </w:p>
    <w:p w14:paraId="311E40D7" w14:textId="77777777" w:rsidR="00000000" w:rsidRDefault="00A03D81">
      <w:pPr>
        <w:pStyle w:val="a"/>
        <w:rPr>
          <w:rtl/>
        </w:rPr>
      </w:pPr>
      <w:r>
        <w:rPr>
          <w:rtl/>
        </w:rPr>
        <w:br/>
      </w:r>
      <w:bookmarkStart w:id="405" w:name="FS000001030T16_02_2004_21_20_48"/>
      <w:bookmarkStart w:id="406" w:name="_Toc79902441"/>
      <w:bookmarkEnd w:id="405"/>
      <w:r>
        <w:rPr>
          <w:rtl/>
        </w:rPr>
        <w:t>מגלי והבה (הליכוד):</w:t>
      </w:r>
      <w:bookmarkEnd w:id="406"/>
    </w:p>
    <w:p w14:paraId="70AA35B2" w14:textId="77777777" w:rsidR="00000000" w:rsidRDefault="00A03D81">
      <w:pPr>
        <w:pStyle w:val="a0"/>
        <w:rPr>
          <w:rtl/>
        </w:rPr>
      </w:pPr>
    </w:p>
    <w:p w14:paraId="4CDAD357" w14:textId="77777777" w:rsidR="00000000" w:rsidRDefault="00A03D81">
      <w:pPr>
        <w:pStyle w:val="a0"/>
        <w:rPr>
          <w:rFonts w:hint="cs"/>
          <w:rtl/>
        </w:rPr>
      </w:pPr>
      <w:r>
        <w:rPr>
          <w:rFonts w:hint="cs"/>
          <w:rtl/>
        </w:rPr>
        <w:t>גברתי היושבת-ראש, אדוני ראש הממשלה, השר אלון, שמעתי בקשב רב את דוברי האופוזיציה השונים, וחסר לי</w:t>
      </w:r>
      <w:r>
        <w:rPr>
          <w:rFonts w:hint="cs"/>
          <w:rtl/>
        </w:rPr>
        <w:t xml:space="preserve"> פה יושב-ראש הכנסת לשעבר, חבר הכנסת אברהם בורג, שהזכיר את עליית ראש הממשלה להר-הבית וציין שזה הגפרור שהביא לתבערה. ואני שואל את חבר הכנסת אברהם בורג: האם אתה באמת מאמין בזה שהאינתיפאדה נבעה רק מעלייתו  של ראש הממשלה על הר-הבית? האם אתה מאמין שכל התוכניות ה</w:t>
      </w:r>
      <w:r>
        <w:rPr>
          <w:rFonts w:hint="cs"/>
          <w:rtl/>
        </w:rPr>
        <w:t xml:space="preserve">חלו מאותו ביקור שאושר על-ידי ראש הממשלה של אותו יושב-ראש כנסת לשעבר? </w:t>
      </w:r>
    </w:p>
    <w:p w14:paraId="01EA9D2E" w14:textId="77777777" w:rsidR="00000000" w:rsidRDefault="00A03D81">
      <w:pPr>
        <w:pStyle w:val="a0"/>
        <w:rPr>
          <w:rFonts w:hint="cs"/>
          <w:rtl/>
        </w:rPr>
      </w:pPr>
    </w:p>
    <w:p w14:paraId="209CA8C2" w14:textId="77777777" w:rsidR="00000000" w:rsidRDefault="00A03D81">
      <w:pPr>
        <w:pStyle w:val="a0"/>
        <w:rPr>
          <w:rFonts w:hint="cs"/>
          <w:rtl/>
        </w:rPr>
      </w:pPr>
      <w:r>
        <w:rPr>
          <w:rFonts w:hint="cs"/>
          <w:rtl/>
        </w:rPr>
        <w:t>אולי הוא מנסה להסביר את העמדה של הצד השני. זה מה שמצפים מאברהם בורג, שיגיד את הדברים האלה? אני שומע את דוברי הצד השני, אני שומע את דברי אברהם בורג - אין הבדל גדול, אז אולי לאחד אותם ושי</w:t>
      </w:r>
      <w:r>
        <w:rPr>
          <w:rFonts w:hint="cs"/>
          <w:rtl/>
        </w:rPr>
        <w:t xml:space="preserve">דברו זה עם זה. </w:t>
      </w:r>
    </w:p>
    <w:p w14:paraId="3502D30D" w14:textId="77777777" w:rsidR="00000000" w:rsidRDefault="00A03D81">
      <w:pPr>
        <w:pStyle w:val="a0"/>
        <w:rPr>
          <w:rFonts w:hint="cs"/>
          <w:rtl/>
        </w:rPr>
      </w:pPr>
    </w:p>
    <w:p w14:paraId="48676985" w14:textId="77777777" w:rsidR="00000000" w:rsidRDefault="00A03D81">
      <w:pPr>
        <w:pStyle w:val="a0"/>
        <w:rPr>
          <w:rFonts w:hint="cs"/>
          <w:rtl/>
        </w:rPr>
      </w:pPr>
      <w:r>
        <w:rPr>
          <w:rFonts w:hint="cs"/>
          <w:rtl/>
        </w:rPr>
        <w:t>יוצא לי הרבה, אדוני ראש הממשלה, לצאת למנהיגי מדינות ערב, והבכירים שבהם - חבל שיושב-ראש האופוזיציה איננו כאן, כי לפעמים אני לא מדווח לו - למרבה הפלא, אדוני ראש הממשלה, הם מתייחסים אליך ואל המדיניות שלך ואומרים שאתך, ורק אתך, אפשר לעשות שלום</w:t>
      </w:r>
      <w:r>
        <w:rPr>
          <w:rFonts w:hint="cs"/>
          <w:rtl/>
        </w:rPr>
        <w:t xml:space="preserve"> ואפשר לדבר ולהתייחס לכל נושא מדיני, כי כשאתה מתחייב על משהו, אתה מקיים אותו. </w:t>
      </w:r>
    </w:p>
    <w:p w14:paraId="4247FE50" w14:textId="77777777" w:rsidR="00000000" w:rsidRDefault="00A03D81">
      <w:pPr>
        <w:pStyle w:val="a0"/>
        <w:rPr>
          <w:rFonts w:hint="cs"/>
          <w:rtl/>
        </w:rPr>
      </w:pPr>
    </w:p>
    <w:p w14:paraId="5EF42B96" w14:textId="77777777" w:rsidR="00000000" w:rsidRDefault="00A03D81">
      <w:pPr>
        <w:pStyle w:val="a0"/>
        <w:rPr>
          <w:rFonts w:hint="cs"/>
          <w:rtl/>
        </w:rPr>
      </w:pPr>
      <w:r>
        <w:rPr>
          <w:rFonts w:hint="cs"/>
          <w:rtl/>
        </w:rPr>
        <w:t xml:space="preserve">לא נעים לפרט כאן מעל במה זו מה חושבים מנהיגי מדינות ערב על חלק מאותה אופוזיציה שלא נמצאת כאן ועל מה שהיא חושבת מבחינה מדינית. </w:t>
      </w:r>
    </w:p>
    <w:p w14:paraId="5839023E" w14:textId="77777777" w:rsidR="00000000" w:rsidRDefault="00A03D81">
      <w:pPr>
        <w:pStyle w:val="af0"/>
        <w:rPr>
          <w:rtl/>
        </w:rPr>
      </w:pPr>
      <w:r>
        <w:rPr>
          <w:rtl/>
        </w:rPr>
        <w:br/>
        <w:t>דוד טל (עם אחד):</w:t>
      </w:r>
    </w:p>
    <w:p w14:paraId="1E17DBD1" w14:textId="77777777" w:rsidR="00000000" w:rsidRDefault="00A03D81">
      <w:pPr>
        <w:pStyle w:val="a0"/>
        <w:rPr>
          <w:rtl/>
        </w:rPr>
      </w:pPr>
    </w:p>
    <w:p w14:paraId="1458ABDB" w14:textId="77777777" w:rsidR="00000000" w:rsidRDefault="00A03D81">
      <w:pPr>
        <w:pStyle w:val="a0"/>
        <w:rPr>
          <w:rFonts w:hint="cs"/>
          <w:rtl/>
        </w:rPr>
      </w:pPr>
      <w:r>
        <w:rPr>
          <w:rFonts w:hint="cs"/>
          <w:rtl/>
        </w:rPr>
        <w:t>בוא תפרט. אני רוצה לדעת דבר אח</w:t>
      </w:r>
      <w:r>
        <w:rPr>
          <w:rFonts w:hint="cs"/>
          <w:rtl/>
        </w:rPr>
        <w:t xml:space="preserve">ד. </w:t>
      </w:r>
    </w:p>
    <w:p w14:paraId="28C5BC9D" w14:textId="77777777" w:rsidR="00000000" w:rsidRDefault="00A03D81">
      <w:pPr>
        <w:pStyle w:val="-"/>
        <w:rPr>
          <w:rtl/>
        </w:rPr>
      </w:pPr>
      <w:r>
        <w:rPr>
          <w:rtl/>
        </w:rPr>
        <w:br/>
      </w:r>
      <w:bookmarkStart w:id="407" w:name="FS000001030T16_02_2004_21_25_07C"/>
      <w:bookmarkEnd w:id="407"/>
      <w:r>
        <w:rPr>
          <w:rtl/>
        </w:rPr>
        <w:t>מגלי והבה (הליכוד):</w:t>
      </w:r>
    </w:p>
    <w:p w14:paraId="44E19486" w14:textId="77777777" w:rsidR="00000000" w:rsidRDefault="00A03D81">
      <w:pPr>
        <w:pStyle w:val="a0"/>
        <w:rPr>
          <w:rtl/>
        </w:rPr>
      </w:pPr>
    </w:p>
    <w:p w14:paraId="1D0BA915" w14:textId="77777777" w:rsidR="00000000" w:rsidRDefault="00A03D81">
      <w:pPr>
        <w:pStyle w:val="a0"/>
        <w:rPr>
          <w:rFonts w:hint="cs"/>
          <w:rtl/>
        </w:rPr>
      </w:pPr>
      <w:r>
        <w:rPr>
          <w:rFonts w:hint="cs"/>
          <w:rtl/>
        </w:rPr>
        <w:t xml:space="preserve">חבר הכנסת טל, עד שתגיע לזמן המדיני - כשתוכל לעסוק בנושאים מדיניים, שעכשיו מעניינים אותך, יעבור עוד הרבה זמן. </w:t>
      </w:r>
    </w:p>
    <w:p w14:paraId="63623A48" w14:textId="77777777" w:rsidR="00000000" w:rsidRDefault="00A03D81">
      <w:pPr>
        <w:pStyle w:val="af0"/>
        <w:rPr>
          <w:rtl/>
        </w:rPr>
      </w:pPr>
      <w:r>
        <w:rPr>
          <w:rtl/>
        </w:rPr>
        <w:br/>
        <w:t>דוד טל (עם אחד):</w:t>
      </w:r>
    </w:p>
    <w:p w14:paraId="4A62CA13" w14:textId="77777777" w:rsidR="00000000" w:rsidRDefault="00A03D81">
      <w:pPr>
        <w:pStyle w:val="a0"/>
        <w:rPr>
          <w:rtl/>
        </w:rPr>
      </w:pPr>
    </w:p>
    <w:p w14:paraId="4AEF26A6" w14:textId="77777777" w:rsidR="00000000" w:rsidRDefault="00A03D81">
      <w:pPr>
        <w:pStyle w:val="a0"/>
        <w:rPr>
          <w:rFonts w:hint="cs"/>
          <w:rtl/>
        </w:rPr>
      </w:pPr>
      <w:r>
        <w:rPr>
          <w:rFonts w:hint="cs"/>
          <w:rtl/>
        </w:rPr>
        <w:t xml:space="preserve">למה? למה? </w:t>
      </w:r>
    </w:p>
    <w:p w14:paraId="53AA8FC9" w14:textId="77777777" w:rsidR="00000000" w:rsidRDefault="00A03D81">
      <w:pPr>
        <w:pStyle w:val="-"/>
        <w:rPr>
          <w:rtl/>
        </w:rPr>
      </w:pPr>
      <w:r>
        <w:rPr>
          <w:rtl/>
        </w:rPr>
        <w:br/>
      </w:r>
      <w:bookmarkStart w:id="408" w:name="FS000001030T16_02_2004_21_25_56C"/>
      <w:bookmarkEnd w:id="408"/>
      <w:r>
        <w:rPr>
          <w:rtl/>
        </w:rPr>
        <w:t>מגלי והבה (הליכוד):</w:t>
      </w:r>
    </w:p>
    <w:p w14:paraId="515AF7EC" w14:textId="77777777" w:rsidR="00000000" w:rsidRDefault="00A03D81">
      <w:pPr>
        <w:pStyle w:val="a0"/>
        <w:rPr>
          <w:rtl/>
        </w:rPr>
      </w:pPr>
    </w:p>
    <w:p w14:paraId="29E5F3C6" w14:textId="77777777" w:rsidR="00000000" w:rsidRDefault="00A03D81">
      <w:pPr>
        <w:pStyle w:val="a0"/>
        <w:rPr>
          <w:rFonts w:hint="cs"/>
          <w:rtl/>
        </w:rPr>
      </w:pPr>
      <w:r>
        <w:rPr>
          <w:rFonts w:hint="cs"/>
          <w:rtl/>
        </w:rPr>
        <w:t>למה? כי אני כרגע מתייחס לאותם דוברי אופוזיציה ולאותו יושב-ראש אופוזי</w:t>
      </w:r>
      <w:r>
        <w:rPr>
          <w:rFonts w:hint="cs"/>
          <w:rtl/>
        </w:rPr>
        <w:t xml:space="preserve">ציה, שמרוב שמחה על הנאום שלו יצא לראות איך הוא יתחלק עם חבריו בהנהגה עד 2005. </w:t>
      </w:r>
    </w:p>
    <w:p w14:paraId="75C5C101" w14:textId="77777777" w:rsidR="00000000" w:rsidRDefault="00A03D81">
      <w:pPr>
        <w:pStyle w:val="af0"/>
        <w:rPr>
          <w:rtl/>
        </w:rPr>
      </w:pPr>
      <w:r>
        <w:rPr>
          <w:rtl/>
        </w:rPr>
        <w:br/>
        <w:t>דוד טל (עם אחד):</w:t>
      </w:r>
    </w:p>
    <w:p w14:paraId="3E8A278B" w14:textId="77777777" w:rsidR="00000000" w:rsidRDefault="00A03D81">
      <w:pPr>
        <w:pStyle w:val="a0"/>
        <w:rPr>
          <w:rtl/>
        </w:rPr>
      </w:pPr>
    </w:p>
    <w:p w14:paraId="551BD3CA" w14:textId="77777777" w:rsidR="00000000" w:rsidRDefault="00A03D81">
      <w:pPr>
        <w:pStyle w:val="a0"/>
        <w:rPr>
          <w:rFonts w:hint="cs"/>
          <w:rtl/>
        </w:rPr>
      </w:pPr>
      <w:r>
        <w:rPr>
          <w:rFonts w:hint="cs"/>
          <w:rtl/>
        </w:rPr>
        <w:t>אני מתכוון לנסוע לסוריה ולתוניסיה, אם אתה לא יודע.</w:t>
      </w:r>
    </w:p>
    <w:p w14:paraId="2798D37C" w14:textId="77777777" w:rsidR="00000000" w:rsidRDefault="00A03D81">
      <w:pPr>
        <w:pStyle w:val="-"/>
        <w:rPr>
          <w:rtl/>
        </w:rPr>
      </w:pPr>
      <w:r>
        <w:rPr>
          <w:rtl/>
        </w:rPr>
        <w:br/>
      </w:r>
      <w:bookmarkStart w:id="409" w:name="FS000001030T16_02_2004_21_26_49C"/>
      <w:bookmarkEnd w:id="409"/>
      <w:r>
        <w:rPr>
          <w:rtl/>
        </w:rPr>
        <w:t>מגלי והבה (הליכוד):</w:t>
      </w:r>
    </w:p>
    <w:p w14:paraId="2CF6137D" w14:textId="77777777" w:rsidR="00000000" w:rsidRDefault="00A03D81">
      <w:pPr>
        <w:pStyle w:val="a0"/>
        <w:rPr>
          <w:rtl/>
        </w:rPr>
      </w:pPr>
    </w:p>
    <w:p w14:paraId="77567B46" w14:textId="77777777" w:rsidR="00000000" w:rsidRDefault="00A03D81">
      <w:pPr>
        <w:pStyle w:val="a0"/>
        <w:rPr>
          <w:rFonts w:hint="cs"/>
          <w:rtl/>
        </w:rPr>
      </w:pPr>
      <w:r>
        <w:rPr>
          <w:rFonts w:hint="cs"/>
          <w:rtl/>
        </w:rPr>
        <w:t xml:space="preserve">אז אני מאחל לך הצלחה. </w:t>
      </w:r>
    </w:p>
    <w:p w14:paraId="4BC4169A" w14:textId="77777777" w:rsidR="00000000" w:rsidRDefault="00A03D81">
      <w:pPr>
        <w:pStyle w:val="a0"/>
        <w:rPr>
          <w:rFonts w:hint="cs"/>
          <w:rtl/>
        </w:rPr>
      </w:pPr>
    </w:p>
    <w:p w14:paraId="3CA3FA9F" w14:textId="77777777" w:rsidR="00000000" w:rsidRDefault="00A03D81">
      <w:pPr>
        <w:pStyle w:val="a0"/>
        <w:rPr>
          <w:rFonts w:hint="cs"/>
          <w:rtl/>
        </w:rPr>
      </w:pPr>
      <w:r>
        <w:rPr>
          <w:rFonts w:hint="cs"/>
          <w:rtl/>
        </w:rPr>
        <w:t>אני גם, גברתי היושבת-ראש, שמעתי בקשב רב את דברי חבר הכנסת סנה</w:t>
      </w:r>
      <w:r>
        <w:rPr>
          <w:rFonts w:hint="cs"/>
          <w:rtl/>
        </w:rPr>
        <w:t xml:space="preserve">. הרי כולנו יודעים מה נתנו בטאבה ומה נתן בזמנו שר החוץ שלהם בן-עמי, שנתן 100%, אפילו ויתר על החלק העליון של הר-הבית שיהיה בשליטה פלסטינית. ומה היתה התוצאה? חתם על חוזה שלום? כולם רק יודעים לדבר, ולדעתי הם תופרים חליפות מהר מדי. </w:t>
      </w:r>
    </w:p>
    <w:p w14:paraId="79D27615" w14:textId="77777777" w:rsidR="00000000" w:rsidRDefault="00A03D81">
      <w:pPr>
        <w:pStyle w:val="a0"/>
        <w:rPr>
          <w:rFonts w:hint="cs"/>
          <w:rtl/>
        </w:rPr>
      </w:pPr>
    </w:p>
    <w:p w14:paraId="1A08F90B" w14:textId="77777777" w:rsidR="00000000" w:rsidRDefault="00A03D81">
      <w:pPr>
        <w:pStyle w:val="a0"/>
        <w:rPr>
          <w:rFonts w:hint="cs"/>
          <w:rtl/>
        </w:rPr>
      </w:pPr>
      <w:r>
        <w:rPr>
          <w:rFonts w:hint="cs"/>
          <w:rtl/>
        </w:rPr>
        <w:t>בשנה האחרונה התמודדה המדינ</w:t>
      </w:r>
      <w:r>
        <w:rPr>
          <w:rFonts w:hint="cs"/>
          <w:rtl/>
        </w:rPr>
        <w:t xml:space="preserve">ה עם קשיים הן בתחום הביטחוני והן בתחום הכלכלי, ורק הממשלה הזאת העזה להתמודד באופן יסודי עם חוליי המשק. אין מי שחולק על הנתונים הקשים שאתם מתמודדת מדינת ישראל, אך כשאנו באים לערוך סיכום לשנה האחרונה, חשוב לדעת את העובדות. </w:t>
      </w:r>
    </w:p>
    <w:p w14:paraId="6546E6BF" w14:textId="77777777" w:rsidR="00000000" w:rsidRDefault="00A03D81">
      <w:pPr>
        <w:pStyle w:val="a0"/>
        <w:rPr>
          <w:rFonts w:hint="cs"/>
          <w:rtl/>
        </w:rPr>
      </w:pPr>
    </w:p>
    <w:p w14:paraId="6C0F1FBA" w14:textId="77777777" w:rsidR="00000000" w:rsidRDefault="00A03D81">
      <w:pPr>
        <w:pStyle w:val="a0"/>
        <w:rPr>
          <w:rFonts w:hint="cs"/>
          <w:rtl/>
        </w:rPr>
      </w:pPr>
      <w:r>
        <w:rPr>
          <w:rFonts w:hint="cs"/>
          <w:rtl/>
        </w:rPr>
        <w:t xml:space="preserve">האופוזיציה מנסה בכשרון רב להכפיש </w:t>
      </w:r>
      <w:r>
        <w:rPr>
          <w:rFonts w:hint="cs"/>
          <w:rtl/>
        </w:rPr>
        <w:t xml:space="preserve">את הממשלה, אבל האזרח בבית יודע באמת מה נעשה. בתחום הכלכלי עשתה הממשלה מהפכה של ממש על מנת לשנות את מגמות ההתרסקות של המשק הישראלי. כבר זמן רב לא ראינו ממשלה שמוכנה לפעול נגד האינטרסים הפוליטיים של עצמה, בשביל לעשות את הדבר הנכון. </w:t>
      </w:r>
    </w:p>
    <w:p w14:paraId="1B410375" w14:textId="77777777" w:rsidR="00000000" w:rsidRDefault="00A03D81">
      <w:pPr>
        <w:pStyle w:val="a0"/>
        <w:rPr>
          <w:rFonts w:hint="cs"/>
          <w:rtl/>
        </w:rPr>
      </w:pPr>
    </w:p>
    <w:p w14:paraId="282E4DBD" w14:textId="77777777" w:rsidR="00000000" w:rsidRDefault="00A03D81">
      <w:pPr>
        <w:pStyle w:val="a0"/>
        <w:rPr>
          <w:rFonts w:hint="cs"/>
          <w:rtl/>
        </w:rPr>
      </w:pPr>
      <w:r>
        <w:rPr>
          <w:rFonts w:hint="cs"/>
          <w:rtl/>
        </w:rPr>
        <w:t>עם כניסתה מצאה הממשלה את</w:t>
      </w:r>
      <w:r>
        <w:rPr>
          <w:rFonts w:hint="cs"/>
          <w:rtl/>
        </w:rPr>
        <w:t xml:space="preserve"> עצמה עם גידול בגירעון, עם עלייה באבטלה ובעוני ועם ירידה בהכנסות המדינה. הממשלה העבירה תוכנית חירום כלכלית שהיתה קשה אך הכרחית. במסגרת התוכנית קיצצה הממשלה את התקציב בהיקף חסר תקדים, החלה בהליך לביטול המונופולים, הפעילה מנגנון להוצאת עשרות אלפי עובדים בלתי</w:t>
      </w:r>
      <w:r>
        <w:rPr>
          <w:rFonts w:hint="cs"/>
          <w:rtl/>
        </w:rPr>
        <w:t xml:space="preserve"> חוקיים מישראל, קיצצה באופן עמוק את מערך הקצבאות, שאיים למוטט את המערכת כולה. </w:t>
      </w:r>
    </w:p>
    <w:p w14:paraId="136901E9" w14:textId="77777777" w:rsidR="00000000" w:rsidRDefault="00A03D81">
      <w:pPr>
        <w:pStyle w:val="a0"/>
        <w:rPr>
          <w:rFonts w:hint="cs"/>
          <w:rtl/>
        </w:rPr>
      </w:pPr>
    </w:p>
    <w:p w14:paraId="3E7B0E9A" w14:textId="77777777" w:rsidR="00000000" w:rsidRDefault="00A03D81">
      <w:pPr>
        <w:pStyle w:val="a0"/>
        <w:rPr>
          <w:rFonts w:hint="cs"/>
          <w:rtl/>
        </w:rPr>
      </w:pPr>
      <w:r>
        <w:rPr>
          <w:rFonts w:hint="cs"/>
          <w:rtl/>
        </w:rPr>
        <w:t>ואכן, רבותי, הסימנים הכלכליים - וציין את זה ראש הממשלה - מראים כי ניתוח החירום של המשק מראה סימני התאוששות. רק ברבעון השלישי של שנת 2003 נרשמה עלייה של 2.7% בתוצר המקומי, וגם ב</w:t>
      </w:r>
      <w:r>
        <w:rPr>
          <w:rFonts w:hint="cs"/>
          <w:rtl/>
        </w:rPr>
        <w:t>יצוא נרשמה עלייה של 24%. אומנם נכון, עדיין לא יצאנו מהמשבר, אך עלינו על הדרך הנכונה.</w:t>
      </w:r>
    </w:p>
    <w:p w14:paraId="11EC0450" w14:textId="77777777" w:rsidR="00000000" w:rsidRDefault="00A03D81">
      <w:pPr>
        <w:pStyle w:val="af1"/>
        <w:rPr>
          <w:rtl/>
        </w:rPr>
      </w:pPr>
      <w:r>
        <w:rPr>
          <w:rtl/>
        </w:rPr>
        <w:br/>
        <w:t>היו"ר אתי לבני:</w:t>
      </w:r>
    </w:p>
    <w:p w14:paraId="266E26CA" w14:textId="77777777" w:rsidR="00000000" w:rsidRDefault="00A03D81">
      <w:pPr>
        <w:pStyle w:val="a0"/>
        <w:rPr>
          <w:rtl/>
        </w:rPr>
      </w:pPr>
    </w:p>
    <w:p w14:paraId="6AD2CFEC" w14:textId="77777777" w:rsidR="00000000" w:rsidRDefault="00A03D81">
      <w:pPr>
        <w:pStyle w:val="a0"/>
        <w:rPr>
          <w:rFonts w:hint="cs"/>
          <w:rtl/>
        </w:rPr>
      </w:pPr>
      <w:r>
        <w:rPr>
          <w:rFonts w:hint="cs"/>
          <w:rtl/>
        </w:rPr>
        <w:t xml:space="preserve">זמנך תם. </w:t>
      </w:r>
    </w:p>
    <w:p w14:paraId="347F87F2" w14:textId="77777777" w:rsidR="00000000" w:rsidRDefault="00A03D81">
      <w:pPr>
        <w:pStyle w:val="-"/>
        <w:rPr>
          <w:rtl/>
        </w:rPr>
      </w:pPr>
      <w:r>
        <w:rPr>
          <w:rtl/>
        </w:rPr>
        <w:br/>
      </w:r>
      <w:bookmarkStart w:id="410" w:name="FS000001030T16_02_2004_21_37_22C"/>
      <w:bookmarkEnd w:id="410"/>
      <w:r>
        <w:rPr>
          <w:rtl/>
        </w:rPr>
        <w:t>מגלי והבה (הליכוד):</w:t>
      </w:r>
    </w:p>
    <w:p w14:paraId="1B8F2875" w14:textId="77777777" w:rsidR="00000000" w:rsidRDefault="00A03D81">
      <w:pPr>
        <w:pStyle w:val="a0"/>
        <w:rPr>
          <w:rtl/>
        </w:rPr>
      </w:pPr>
    </w:p>
    <w:p w14:paraId="5E0FC64D" w14:textId="77777777" w:rsidR="00000000" w:rsidRDefault="00A03D81">
      <w:pPr>
        <w:pStyle w:val="a0"/>
        <w:rPr>
          <w:rFonts w:hint="cs"/>
          <w:rtl/>
        </w:rPr>
      </w:pPr>
      <w:r>
        <w:rPr>
          <w:rFonts w:hint="cs"/>
          <w:rtl/>
        </w:rPr>
        <w:t>רק במלה אחת, אדוני ראש הממשלה, אני רוצה לחזק את ידיך. תמיד נמצא אנשים קצרי רוח מן האופוזיציה מנסים לרפות את רוח הציבור ול</w:t>
      </w:r>
      <w:r>
        <w:rPr>
          <w:rFonts w:hint="cs"/>
          <w:rtl/>
        </w:rPr>
        <w:t xml:space="preserve">הצביע על הקשיים, אך אני משוכנע שהציבור בבית יודע, שאדם שעומד בראש הממשלה יודע שגורל העם מונח על כתפיו - הוא פועל בנחישות ובזהירות על מנת להביא את הספינה לחוף מבטחים. </w:t>
      </w:r>
    </w:p>
    <w:p w14:paraId="1E3761D9" w14:textId="77777777" w:rsidR="00000000" w:rsidRDefault="00A03D81">
      <w:pPr>
        <w:pStyle w:val="af1"/>
        <w:rPr>
          <w:rtl/>
        </w:rPr>
      </w:pPr>
      <w:r>
        <w:rPr>
          <w:rtl/>
        </w:rPr>
        <w:br/>
        <w:t>היו"ר אתי לבני:</w:t>
      </w:r>
    </w:p>
    <w:p w14:paraId="4DB18E8F" w14:textId="77777777" w:rsidR="00000000" w:rsidRDefault="00A03D81">
      <w:pPr>
        <w:pStyle w:val="a0"/>
        <w:rPr>
          <w:rtl/>
        </w:rPr>
      </w:pPr>
    </w:p>
    <w:p w14:paraId="2FB6DDCA" w14:textId="77777777" w:rsidR="00000000" w:rsidRDefault="00A03D81">
      <w:pPr>
        <w:pStyle w:val="a0"/>
        <w:rPr>
          <w:rFonts w:hint="cs"/>
          <w:rtl/>
        </w:rPr>
      </w:pPr>
      <w:r>
        <w:rPr>
          <w:rFonts w:hint="cs"/>
          <w:rtl/>
        </w:rPr>
        <w:t>תודה רבה. חבר הכנסת טלב אלסאנע, בבקשה.</w:t>
      </w:r>
    </w:p>
    <w:p w14:paraId="1567600F" w14:textId="77777777" w:rsidR="00000000" w:rsidRDefault="00A03D81">
      <w:pPr>
        <w:pStyle w:val="a"/>
        <w:rPr>
          <w:rtl/>
        </w:rPr>
      </w:pPr>
      <w:r>
        <w:rPr>
          <w:rtl/>
        </w:rPr>
        <w:br/>
      </w:r>
      <w:bookmarkStart w:id="411" w:name="FS000000549T16_02_2004_21_38_51"/>
      <w:bookmarkStart w:id="412" w:name="_Toc79902442"/>
      <w:bookmarkEnd w:id="411"/>
      <w:r>
        <w:rPr>
          <w:rtl/>
        </w:rPr>
        <w:t>טלב אלסאנע (רע"ם):</w:t>
      </w:r>
      <w:bookmarkEnd w:id="412"/>
    </w:p>
    <w:p w14:paraId="39DCD27A" w14:textId="77777777" w:rsidR="00000000" w:rsidRDefault="00A03D81">
      <w:pPr>
        <w:pStyle w:val="a0"/>
        <w:rPr>
          <w:rtl/>
        </w:rPr>
      </w:pPr>
    </w:p>
    <w:p w14:paraId="6783608B" w14:textId="77777777" w:rsidR="00000000" w:rsidRDefault="00A03D81">
      <w:pPr>
        <w:pStyle w:val="a0"/>
        <w:rPr>
          <w:rFonts w:hint="cs"/>
          <w:rtl/>
        </w:rPr>
      </w:pPr>
      <w:r>
        <w:rPr>
          <w:rFonts w:hint="cs"/>
          <w:rtl/>
        </w:rPr>
        <w:t>גברתי היושב</w:t>
      </w:r>
      <w:r>
        <w:rPr>
          <w:rFonts w:hint="cs"/>
          <w:rtl/>
        </w:rPr>
        <w:t>ת-ראש, חברי הכנסת, כבוד ראש הממשלה, יש לנו פתגם בערבית, כבוד ראש הממשלה: "קול לי מן סדיק, אקול לכ מן אנת" - תאמר לי מי החבר שלך, אני אומר לך מי אתה. בהקשר זה אני אומר: תאמר לי מי השותפים שלך, ואני אומר לך מי אתה. ואם השותפים שלך הם בני אלון ואפי איתם וליבר</w:t>
      </w:r>
      <w:r>
        <w:rPr>
          <w:rFonts w:hint="cs"/>
          <w:rtl/>
        </w:rPr>
        <w:t xml:space="preserve">מן - אז למי אתה יכול למכור את הססמה שבאמת-באמת אתה יכול להביא שלום? איזה שלום אתה יכול להביא עם בני אלון? בכל מדינה אחרת בעולם הוא היה מוקצה, היה מוגדר כגזען שבכלל היו פוסלים אותו - עם ססמה כזאת של טרנספר - וזה השותף. </w:t>
      </w:r>
    </w:p>
    <w:p w14:paraId="361BA69D" w14:textId="77777777" w:rsidR="00000000" w:rsidRDefault="00A03D81">
      <w:pPr>
        <w:pStyle w:val="af0"/>
        <w:rPr>
          <w:rtl/>
        </w:rPr>
      </w:pPr>
      <w:r>
        <w:rPr>
          <w:rFonts w:hint="cs"/>
          <w:rtl/>
        </w:rPr>
        <w:br/>
      </w:r>
      <w:r>
        <w:rPr>
          <w:rtl/>
        </w:rPr>
        <w:t>חיים כץ (הליכוד):</w:t>
      </w:r>
    </w:p>
    <w:p w14:paraId="5DD3A103" w14:textId="77777777" w:rsidR="00000000" w:rsidRDefault="00A03D81">
      <w:pPr>
        <w:pStyle w:val="a0"/>
        <w:rPr>
          <w:rtl/>
        </w:rPr>
      </w:pPr>
    </w:p>
    <w:p w14:paraId="1AD4D0FA" w14:textId="77777777" w:rsidR="00000000" w:rsidRDefault="00A03D81">
      <w:pPr>
        <w:pStyle w:val="a0"/>
        <w:rPr>
          <w:rFonts w:hint="cs"/>
          <w:rtl/>
        </w:rPr>
      </w:pPr>
      <w:r>
        <w:rPr>
          <w:rFonts w:hint="cs"/>
          <w:rtl/>
        </w:rPr>
        <w:t>- - - ערפאת ילד ל</w:t>
      </w:r>
      <w:r>
        <w:rPr>
          <w:rFonts w:hint="cs"/>
          <w:rtl/>
        </w:rPr>
        <w:t xml:space="preserve">ידו. ערפאת ילד ליד בני אלון. </w:t>
      </w:r>
    </w:p>
    <w:p w14:paraId="7161B4F9" w14:textId="77777777" w:rsidR="00000000" w:rsidRDefault="00A03D81">
      <w:pPr>
        <w:pStyle w:val="af1"/>
        <w:rPr>
          <w:rtl/>
        </w:rPr>
      </w:pPr>
      <w:r>
        <w:rPr>
          <w:rtl/>
        </w:rPr>
        <w:br/>
        <w:t>היו"ר ראובן ריבלין:</w:t>
      </w:r>
    </w:p>
    <w:p w14:paraId="4C68B077" w14:textId="77777777" w:rsidR="00000000" w:rsidRDefault="00A03D81">
      <w:pPr>
        <w:pStyle w:val="a0"/>
        <w:rPr>
          <w:rtl/>
        </w:rPr>
      </w:pPr>
    </w:p>
    <w:p w14:paraId="67469062" w14:textId="77777777" w:rsidR="00000000" w:rsidRDefault="00A03D81">
      <w:pPr>
        <w:pStyle w:val="a0"/>
        <w:rPr>
          <w:rFonts w:hint="cs"/>
          <w:rtl/>
        </w:rPr>
      </w:pPr>
      <w:r>
        <w:rPr>
          <w:rFonts w:hint="cs"/>
          <w:rtl/>
        </w:rPr>
        <w:t xml:space="preserve">חבר הכנסת חיים כץ, בוא נסיים. </w:t>
      </w:r>
    </w:p>
    <w:p w14:paraId="191DE090" w14:textId="77777777" w:rsidR="00000000" w:rsidRDefault="00A03D81">
      <w:pPr>
        <w:pStyle w:val="-"/>
        <w:rPr>
          <w:rtl/>
        </w:rPr>
      </w:pPr>
      <w:r>
        <w:rPr>
          <w:rtl/>
        </w:rPr>
        <w:br/>
      </w:r>
      <w:bookmarkStart w:id="413" w:name="FS000000549T16_02_2004_21_43_39C"/>
      <w:bookmarkEnd w:id="413"/>
      <w:r>
        <w:rPr>
          <w:rtl/>
        </w:rPr>
        <w:t>טלב אלסאנע (רע"ם):</w:t>
      </w:r>
    </w:p>
    <w:p w14:paraId="2A3CA970" w14:textId="77777777" w:rsidR="00000000" w:rsidRDefault="00A03D81">
      <w:pPr>
        <w:pStyle w:val="a0"/>
        <w:rPr>
          <w:rtl/>
        </w:rPr>
      </w:pPr>
    </w:p>
    <w:p w14:paraId="743CFF35" w14:textId="77777777" w:rsidR="00000000" w:rsidRDefault="00A03D81">
      <w:pPr>
        <w:pStyle w:val="a0"/>
        <w:rPr>
          <w:rFonts w:hint="cs"/>
          <w:rtl/>
        </w:rPr>
      </w:pPr>
      <w:r>
        <w:rPr>
          <w:rFonts w:hint="cs"/>
          <w:rtl/>
        </w:rPr>
        <w:t xml:space="preserve">אני אומר לך, חיים כץ, סליחה, חבר הכנסת חיים כץ, אתה מדבר על ערפאת. ערפאת הוא ראש ממשלה הנבחר - - - </w:t>
      </w:r>
    </w:p>
    <w:p w14:paraId="63178611" w14:textId="77777777" w:rsidR="00000000" w:rsidRDefault="00A03D81">
      <w:pPr>
        <w:pStyle w:val="af1"/>
        <w:rPr>
          <w:rtl/>
        </w:rPr>
      </w:pPr>
      <w:r>
        <w:rPr>
          <w:rtl/>
        </w:rPr>
        <w:br/>
        <w:t>היו"ר ראובן ריבלין:</w:t>
      </w:r>
    </w:p>
    <w:p w14:paraId="187F3715" w14:textId="77777777" w:rsidR="00000000" w:rsidRDefault="00A03D81">
      <w:pPr>
        <w:pStyle w:val="a0"/>
        <w:rPr>
          <w:rtl/>
        </w:rPr>
      </w:pPr>
    </w:p>
    <w:p w14:paraId="6370F299" w14:textId="77777777" w:rsidR="00000000" w:rsidRDefault="00A03D81">
      <w:pPr>
        <w:pStyle w:val="a0"/>
        <w:rPr>
          <w:rFonts w:hint="cs"/>
          <w:rtl/>
        </w:rPr>
      </w:pPr>
      <w:r>
        <w:rPr>
          <w:rFonts w:hint="cs"/>
          <w:rtl/>
        </w:rPr>
        <w:t>ראש הממשלה נמצא פה שעתיים, במק</w:t>
      </w:r>
      <w:r>
        <w:rPr>
          <w:rFonts w:hint="cs"/>
          <w:rtl/>
        </w:rPr>
        <w:t xml:space="preserve">ום שעה. </w:t>
      </w:r>
    </w:p>
    <w:p w14:paraId="7F17CCD7" w14:textId="77777777" w:rsidR="00000000" w:rsidRDefault="00A03D81">
      <w:pPr>
        <w:pStyle w:val="-"/>
        <w:rPr>
          <w:rtl/>
        </w:rPr>
      </w:pPr>
      <w:r>
        <w:rPr>
          <w:rtl/>
        </w:rPr>
        <w:br/>
      </w:r>
      <w:bookmarkStart w:id="414" w:name="FS000000549T16_02_2004_21_44_40C"/>
      <w:bookmarkEnd w:id="414"/>
      <w:r>
        <w:rPr>
          <w:rtl/>
        </w:rPr>
        <w:t>טלב אלסאנע (רע"ם):</w:t>
      </w:r>
    </w:p>
    <w:p w14:paraId="4F1A5E93" w14:textId="77777777" w:rsidR="00000000" w:rsidRDefault="00A03D81">
      <w:pPr>
        <w:pStyle w:val="a0"/>
        <w:rPr>
          <w:rtl/>
        </w:rPr>
      </w:pPr>
    </w:p>
    <w:p w14:paraId="41AAFAA7" w14:textId="77777777" w:rsidR="00000000" w:rsidRDefault="00A03D81">
      <w:pPr>
        <w:pStyle w:val="a0"/>
        <w:rPr>
          <w:rFonts w:hint="cs"/>
          <w:rtl/>
        </w:rPr>
      </w:pPr>
      <w:r>
        <w:rPr>
          <w:rFonts w:hint="cs"/>
          <w:rtl/>
        </w:rPr>
        <w:t>תרשה לי. ערפאת הוא מנהיג נבחר של העם הפלסטיני, שנמצא במאבק עם מדינת ישראל, אבל ראש הממשלה ניהל אתו משא-ומתן. ראש הממשלה לאחרונה ניהל משא-ומתן עם חסן נסראללה, כשהוא אומר, ערפאת לא פרטנר.</w:t>
      </w:r>
    </w:p>
    <w:p w14:paraId="575EBCEC" w14:textId="77777777" w:rsidR="00000000" w:rsidRDefault="00A03D81">
      <w:pPr>
        <w:pStyle w:val="a0"/>
        <w:rPr>
          <w:rFonts w:hint="cs"/>
          <w:rtl/>
        </w:rPr>
      </w:pPr>
    </w:p>
    <w:p w14:paraId="688284EC" w14:textId="77777777" w:rsidR="00000000" w:rsidRDefault="00A03D81">
      <w:pPr>
        <w:pStyle w:val="a0"/>
        <w:rPr>
          <w:rFonts w:hint="cs"/>
          <w:rtl/>
        </w:rPr>
      </w:pPr>
      <w:r>
        <w:rPr>
          <w:rFonts w:hint="cs"/>
          <w:rtl/>
        </w:rPr>
        <w:t>ואני רוצה לומר שיהיה צורך בעקביות. אי-א</w:t>
      </w:r>
      <w:r>
        <w:rPr>
          <w:rFonts w:hint="cs"/>
          <w:rtl/>
        </w:rPr>
        <w:t xml:space="preserve">פשר להוליך שולל את כל העם כל הזמן. אפשר להוליך אותם שולל חלק מהזמן, אפשר להוליך שולל חלק מהם כל הזמן, אבל את כולם כל הזמן אי-אפשר, פשוט מאוד. והעניין כבר הפך להיות שיטה, כולם מרגישים את זה, והאמינות שלך נשחקה. </w:t>
      </w:r>
    </w:p>
    <w:p w14:paraId="72322DBE" w14:textId="77777777" w:rsidR="00000000" w:rsidRDefault="00A03D81">
      <w:pPr>
        <w:pStyle w:val="a0"/>
        <w:rPr>
          <w:rFonts w:hint="cs"/>
          <w:rtl/>
        </w:rPr>
      </w:pPr>
    </w:p>
    <w:p w14:paraId="0A11D454" w14:textId="77777777" w:rsidR="00000000" w:rsidRDefault="00A03D81">
      <w:pPr>
        <w:pStyle w:val="a0"/>
        <w:rPr>
          <w:rFonts w:hint="cs"/>
          <w:rtl/>
        </w:rPr>
      </w:pPr>
      <w:r>
        <w:rPr>
          <w:rFonts w:hint="cs"/>
          <w:rtl/>
        </w:rPr>
        <w:t>אני שואל את עצמי לא רק מה תגיד בסיכום של שנה</w:t>
      </w:r>
      <w:r>
        <w:rPr>
          <w:rFonts w:hint="cs"/>
          <w:rtl/>
        </w:rPr>
        <w:t xml:space="preserve"> מה עשית, ולכן אין פלא שלא אמרת כלום. אתה התחלת לדבר על עיצוב התדמית העתידית של מדינת ישראל - מושג ענק, רציני - אבל זה היה נתיב מילוט משאלה פשוטה: מה הממשלה הזאת עשתה במהלך שנה, מה עשתה במהלך שלוש שנים. להגיד משפט אחד מה נעשה. לא נעשה כלום, פרט להצהרות. ענ</w:t>
      </w:r>
      <w:r>
        <w:rPr>
          <w:rFonts w:hint="cs"/>
          <w:rtl/>
        </w:rPr>
        <w:t>יין של ויתורים כואבים, עניין של התנתקות, עניין של מאחזים - שום דבר לא נעשה, אבל אני מוכן לא להתייחס לזה - -</w:t>
      </w:r>
    </w:p>
    <w:p w14:paraId="690B4932" w14:textId="77777777" w:rsidR="00000000" w:rsidRDefault="00A03D81">
      <w:pPr>
        <w:pStyle w:val="af0"/>
        <w:rPr>
          <w:rtl/>
        </w:rPr>
      </w:pPr>
      <w:r>
        <w:rPr>
          <w:rtl/>
        </w:rPr>
        <w:br/>
        <w:t>ואסל טאהא (בל"ד):</w:t>
      </w:r>
    </w:p>
    <w:p w14:paraId="7103E338" w14:textId="77777777" w:rsidR="00000000" w:rsidRDefault="00A03D81">
      <w:pPr>
        <w:pStyle w:val="a0"/>
        <w:rPr>
          <w:rtl/>
        </w:rPr>
      </w:pPr>
    </w:p>
    <w:p w14:paraId="3D30D64D" w14:textId="77777777" w:rsidR="00000000" w:rsidRDefault="00A03D81">
      <w:pPr>
        <w:pStyle w:val="a0"/>
        <w:rPr>
          <w:rFonts w:hint="cs"/>
          <w:rtl/>
        </w:rPr>
      </w:pPr>
      <w:r>
        <w:rPr>
          <w:rFonts w:hint="cs"/>
          <w:rtl/>
        </w:rPr>
        <w:t>- - -</w:t>
      </w:r>
    </w:p>
    <w:p w14:paraId="159A24A9" w14:textId="77777777" w:rsidR="00000000" w:rsidRDefault="00A03D81">
      <w:pPr>
        <w:pStyle w:val="-"/>
        <w:rPr>
          <w:rtl/>
        </w:rPr>
      </w:pPr>
      <w:r>
        <w:rPr>
          <w:rtl/>
        </w:rPr>
        <w:br/>
      </w:r>
      <w:bookmarkStart w:id="415" w:name="FS000000549T16_02_2004_21_51_23C"/>
      <w:bookmarkEnd w:id="415"/>
      <w:r>
        <w:rPr>
          <w:rtl/>
        </w:rPr>
        <w:t>טלב אלסאנע (רע"ם):</w:t>
      </w:r>
    </w:p>
    <w:p w14:paraId="557D3552" w14:textId="77777777" w:rsidR="00000000" w:rsidRDefault="00A03D81">
      <w:pPr>
        <w:pStyle w:val="a0"/>
        <w:rPr>
          <w:rtl/>
        </w:rPr>
      </w:pPr>
    </w:p>
    <w:p w14:paraId="3F736108" w14:textId="77777777" w:rsidR="00000000" w:rsidRDefault="00A03D81">
      <w:pPr>
        <w:pStyle w:val="a0"/>
        <w:rPr>
          <w:rFonts w:hint="cs"/>
          <w:rtl/>
        </w:rPr>
      </w:pPr>
      <w:r>
        <w:rPr>
          <w:rFonts w:hint="cs"/>
          <w:rtl/>
        </w:rPr>
        <w:t>- - אני לא אתייחס לזה. זה עניין מדיני, אתה ראש ממשלה נבחר, אתה תנהל - בסוף ההיסטוריה תשפוט, אף שיש לך</w:t>
      </w:r>
      <w:r>
        <w:rPr>
          <w:rFonts w:hint="cs"/>
          <w:rtl/>
        </w:rPr>
        <w:t xml:space="preserve"> אשראי רציני שאתה פספסת אותו לריק, לחינם. ולצערי הרב, העם משלם את המחיר. </w:t>
      </w:r>
    </w:p>
    <w:p w14:paraId="485E4C5E" w14:textId="77777777" w:rsidR="00000000" w:rsidRDefault="00A03D81">
      <w:pPr>
        <w:pStyle w:val="a0"/>
        <w:rPr>
          <w:rFonts w:hint="cs"/>
          <w:rtl/>
        </w:rPr>
      </w:pPr>
    </w:p>
    <w:p w14:paraId="64A49188" w14:textId="77777777" w:rsidR="00000000" w:rsidRDefault="00A03D81">
      <w:pPr>
        <w:pStyle w:val="a0"/>
        <w:rPr>
          <w:rFonts w:hint="cs"/>
          <w:rtl/>
        </w:rPr>
      </w:pPr>
      <w:r>
        <w:rPr>
          <w:rFonts w:hint="cs"/>
          <w:rtl/>
        </w:rPr>
        <w:t xml:space="preserve">אבל, מה אתה עושה בסוגיה שאתה העלית? אתה העלית כאן בנאום שתי סוגיות. אמרת לגבי הביטחון והשלום. אמרת שביטחון יביא שלום, ואני שואל אותך: אם יש ביטחון, אז למה צריך שלום? יש כבר ביטחון, </w:t>
      </w:r>
      <w:r>
        <w:rPr>
          <w:rFonts w:hint="cs"/>
          <w:rtl/>
        </w:rPr>
        <w:t xml:space="preserve">אז מי צריך את השלום? ואם כן - אז באמת מה הגדרת המושג שלום אצלך, אדוני ראש הממשלה? צריך להבין - שלום שווה ביטחון; שלום, המרכיב החשוב שלו והמהותי שלו זה הביטחון. ולכן צריך לשאוף לשלום ואז יבוא הביטחון. </w:t>
      </w:r>
    </w:p>
    <w:p w14:paraId="186FF104" w14:textId="77777777" w:rsidR="00000000" w:rsidRDefault="00A03D81">
      <w:pPr>
        <w:pStyle w:val="a0"/>
        <w:rPr>
          <w:rFonts w:hint="cs"/>
          <w:rtl/>
        </w:rPr>
      </w:pPr>
    </w:p>
    <w:p w14:paraId="197DDB6E" w14:textId="77777777" w:rsidR="00000000" w:rsidRDefault="00A03D81">
      <w:pPr>
        <w:pStyle w:val="a0"/>
        <w:rPr>
          <w:rFonts w:hint="cs"/>
          <w:rtl/>
        </w:rPr>
      </w:pPr>
      <w:r>
        <w:rPr>
          <w:rFonts w:hint="cs"/>
          <w:rtl/>
        </w:rPr>
        <w:t xml:space="preserve">והדבר השני, בנוגע לאוכלוסייה הערבית. אתה, בקווי היסוד </w:t>
      </w:r>
      <w:r>
        <w:rPr>
          <w:rFonts w:hint="cs"/>
          <w:rtl/>
        </w:rPr>
        <w:t>של הממשלה הזאת, אמרת שהממשלה תפתח דף חדש עם הציבור הערבי. ואמרת שהוועדה החשובה והיחידה שתעמוד בראשה היא זו שנוגעת לציבור הערבי. ואני מברך אותך, אני חושב שזה חשוב מאוד, מה שאמרת, עניין קליטת ערבים בדירקטוריונים, וש-10% משירות המדינה יהיו ערבים. אבל בזה, המב</w:t>
      </w:r>
      <w:r>
        <w:rPr>
          <w:rFonts w:hint="cs"/>
          <w:rtl/>
        </w:rPr>
        <w:t>חן הוא מבחן התוצאה. לעשות. אבל בינתיים מה שנעשה אלה שני דברים - - -</w:t>
      </w:r>
    </w:p>
    <w:p w14:paraId="0C57CE8D" w14:textId="77777777" w:rsidR="00000000" w:rsidRDefault="00A03D81">
      <w:pPr>
        <w:pStyle w:val="a0"/>
        <w:rPr>
          <w:rFonts w:hint="cs"/>
          <w:rtl/>
        </w:rPr>
      </w:pPr>
    </w:p>
    <w:p w14:paraId="1F9BA48E" w14:textId="77777777" w:rsidR="00000000" w:rsidRDefault="00A03D81">
      <w:pPr>
        <w:pStyle w:val="af1"/>
        <w:rPr>
          <w:rtl/>
        </w:rPr>
      </w:pPr>
      <w:r>
        <w:rPr>
          <w:rtl/>
        </w:rPr>
        <w:t>היו"ר ראובן ריבלין:</w:t>
      </w:r>
    </w:p>
    <w:p w14:paraId="3104B14E" w14:textId="77777777" w:rsidR="00000000" w:rsidRDefault="00A03D81">
      <w:pPr>
        <w:pStyle w:val="a0"/>
        <w:rPr>
          <w:rtl/>
        </w:rPr>
      </w:pPr>
    </w:p>
    <w:p w14:paraId="1C12CF63" w14:textId="77777777" w:rsidR="00000000" w:rsidRDefault="00A03D81">
      <w:pPr>
        <w:pStyle w:val="a0"/>
        <w:rPr>
          <w:rFonts w:hint="cs"/>
          <w:rtl/>
        </w:rPr>
      </w:pPr>
      <w:r>
        <w:rPr>
          <w:rFonts w:hint="cs"/>
          <w:rtl/>
        </w:rPr>
        <w:t>תודה רבה, אדוני סיים.</w:t>
      </w:r>
    </w:p>
    <w:p w14:paraId="18AAB879" w14:textId="77777777" w:rsidR="00000000" w:rsidRDefault="00A03D81">
      <w:pPr>
        <w:pStyle w:val="a0"/>
        <w:rPr>
          <w:rFonts w:hint="cs"/>
          <w:rtl/>
        </w:rPr>
      </w:pPr>
    </w:p>
    <w:p w14:paraId="6873B393" w14:textId="77777777" w:rsidR="00000000" w:rsidRDefault="00A03D81">
      <w:pPr>
        <w:pStyle w:val="-"/>
        <w:rPr>
          <w:rtl/>
        </w:rPr>
      </w:pPr>
      <w:bookmarkStart w:id="416" w:name="FS000000549T16_02_2004_21_45_53C"/>
      <w:bookmarkEnd w:id="416"/>
      <w:r>
        <w:rPr>
          <w:rtl/>
        </w:rPr>
        <w:t>טלב אלסאנע (רע"ם):</w:t>
      </w:r>
    </w:p>
    <w:p w14:paraId="39BD0264" w14:textId="77777777" w:rsidR="00000000" w:rsidRDefault="00A03D81">
      <w:pPr>
        <w:pStyle w:val="a0"/>
        <w:rPr>
          <w:rtl/>
        </w:rPr>
      </w:pPr>
    </w:p>
    <w:p w14:paraId="23119710" w14:textId="77777777" w:rsidR="00000000" w:rsidRDefault="00A03D81">
      <w:pPr>
        <w:pStyle w:val="a0"/>
        <w:rPr>
          <w:rFonts w:hint="cs"/>
          <w:rtl/>
        </w:rPr>
      </w:pPr>
      <w:r>
        <w:rPr>
          <w:rFonts w:hint="cs"/>
          <w:rtl/>
        </w:rPr>
        <w:t xml:space="preserve">משפט אחרון, אדוני היושב-ראש. </w:t>
      </w:r>
    </w:p>
    <w:p w14:paraId="74DD0764" w14:textId="77777777" w:rsidR="00000000" w:rsidRDefault="00A03D81">
      <w:pPr>
        <w:pStyle w:val="a0"/>
        <w:rPr>
          <w:rFonts w:hint="cs"/>
          <w:rtl/>
        </w:rPr>
      </w:pPr>
    </w:p>
    <w:p w14:paraId="5E718B93" w14:textId="77777777" w:rsidR="00000000" w:rsidRDefault="00A03D81">
      <w:pPr>
        <w:pStyle w:val="af1"/>
        <w:rPr>
          <w:rtl/>
        </w:rPr>
      </w:pPr>
      <w:r>
        <w:rPr>
          <w:rtl/>
        </w:rPr>
        <w:t>היו"ר ראובן ריבלין:</w:t>
      </w:r>
    </w:p>
    <w:p w14:paraId="4504772B" w14:textId="77777777" w:rsidR="00000000" w:rsidRDefault="00A03D81">
      <w:pPr>
        <w:pStyle w:val="a0"/>
        <w:rPr>
          <w:rtl/>
        </w:rPr>
      </w:pPr>
    </w:p>
    <w:p w14:paraId="575C949F" w14:textId="77777777" w:rsidR="00000000" w:rsidRDefault="00A03D81">
      <w:pPr>
        <w:pStyle w:val="a0"/>
        <w:rPr>
          <w:rFonts w:hint="cs"/>
          <w:rtl/>
        </w:rPr>
      </w:pPr>
      <w:r>
        <w:rPr>
          <w:rFonts w:hint="cs"/>
          <w:rtl/>
        </w:rPr>
        <w:t xml:space="preserve">בבקשה. </w:t>
      </w:r>
    </w:p>
    <w:p w14:paraId="15BE7619" w14:textId="77777777" w:rsidR="00000000" w:rsidRDefault="00A03D81">
      <w:pPr>
        <w:pStyle w:val="a0"/>
        <w:rPr>
          <w:rFonts w:hint="cs"/>
          <w:rtl/>
        </w:rPr>
      </w:pPr>
    </w:p>
    <w:p w14:paraId="46C56ADC" w14:textId="77777777" w:rsidR="00000000" w:rsidRDefault="00A03D81">
      <w:pPr>
        <w:pStyle w:val="-"/>
        <w:rPr>
          <w:rtl/>
        </w:rPr>
      </w:pPr>
      <w:bookmarkStart w:id="417" w:name="FS000000549T16_02_2004_21_46_05C"/>
      <w:bookmarkEnd w:id="417"/>
      <w:r>
        <w:rPr>
          <w:rtl/>
        </w:rPr>
        <w:t>טלב אלסאנע (רע"ם):</w:t>
      </w:r>
    </w:p>
    <w:p w14:paraId="1EA1423B" w14:textId="77777777" w:rsidR="00000000" w:rsidRDefault="00A03D81">
      <w:pPr>
        <w:pStyle w:val="a0"/>
        <w:rPr>
          <w:rtl/>
        </w:rPr>
      </w:pPr>
    </w:p>
    <w:p w14:paraId="2B768FC7" w14:textId="77777777" w:rsidR="00000000" w:rsidRDefault="00A03D81">
      <w:pPr>
        <w:pStyle w:val="a0"/>
        <w:rPr>
          <w:rFonts w:hint="cs"/>
          <w:rtl/>
        </w:rPr>
      </w:pPr>
      <w:r>
        <w:rPr>
          <w:rFonts w:hint="cs"/>
          <w:rtl/>
        </w:rPr>
        <w:t>בינתיים מה שעושים, חוץ מהצהרות, מה שנעשה -</w:t>
      </w:r>
      <w:r>
        <w:rPr>
          <w:rFonts w:hint="cs"/>
          <w:rtl/>
        </w:rPr>
        <w:t xml:space="preserve"> ממשיכים לרסס בחומר כימי מטעים ירוקים בנגב הצחיח. צריך לשלם לאנשים פרס על זה שהם מתגוררים בנגב, ועוד יותר על זה שהם מעבדים את האדמה. אבל מה שעושים - מרססים. איפה זה קורה? </w:t>
      </w:r>
    </w:p>
    <w:p w14:paraId="7E767D90" w14:textId="77777777" w:rsidR="00000000" w:rsidRDefault="00A03D81">
      <w:pPr>
        <w:pStyle w:val="a0"/>
        <w:rPr>
          <w:rFonts w:hint="cs"/>
          <w:rtl/>
        </w:rPr>
      </w:pPr>
    </w:p>
    <w:p w14:paraId="22BBE6F7" w14:textId="77777777" w:rsidR="00000000" w:rsidRDefault="00A03D81">
      <w:pPr>
        <w:pStyle w:val="af0"/>
        <w:rPr>
          <w:rtl/>
        </w:rPr>
      </w:pPr>
      <w:r>
        <w:rPr>
          <w:rFonts w:hint="eastAsia"/>
          <w:rtl/>
        </w:rPr>
        <w:t>ואסל</w:t>
      </w:r>
      <w:r>
        <w:rPr>
          <w:rtl/>
        </w:rPr>
        <w:t xml:space="preserve"> טאהא (בל"ד):</w:t>
      </w:r>
    </w:p>
    <w:p w14:paraId="1D9849B4" w14:textId="77777777" w:rsidR="00000000" w:rsidRDefault="00A03D81">
      <w:pPr>
        <w:pStyle w:val="a0"/>
        <w:rPr>
          <w:rFonts w:hint="cs"/>
          <w:rtl/>
        </w:rPr>
      </w:pPr>
    </w:p>
    <w:p w14:paraId="76504C2A" w14:textId="77777777" w:rsidR="00000000" w:rsidRDefault="00A03D81">
      <w:pPr>
        <w:pStyle w:val="a0"/>
        <w:rPr>
          <w:rFonts w:hint="cs"/>
          <w:rtl/>
        </w:rPr>
      </w:pPr>
      <w:r>
        <w:rPr>
          <w:rFonts w:hint="cs"/>
          <w:rtl/>
        </w:rPr>
        <w:t>- - -</w:t>
      </w:r>
    </w:p>
    <w:p w14:paraId="0186D5EE" w14:textId="77777777" w:rsidR="00000000" w:rsidRDefault="00A03D81">
      <w:pPr>
        <w:pStyle w:val="a0"/>
        <w:rPr>
          <w:rFonts w:hint="cs"/>
          <w:rtl/>
        </w:rPr>
      </w:pPr>
    </w:p>
    <w:p w14:paraId="2CC9C9E1" w14:textId="77777777" w:rsidR="00000000" w:rsidRDefault="00A03D81">
      <w:pPr>
        <w:pStyle w:val="-"/>
        <w:rPr>
          <w:rtl/>
        </w:rPr>
      </w:pPr>
      <w:bookmarkStart w:id="418" w:name="FS000000549T16_02_2004_21_47_17C"/>
      <w:bookmarkEnd w:id="418"/>
      <w:r>
        <w:rPr>
          <w:rtl/>
        </w:rPr>
        <w:t>טלב אלסאנע (רע"ם):</w:t>
      </w:r>
    </w:p>
    <w:p w14:paraId="54527BFA" w14:textId="77777777" w:rsidR="00000000" w:rsidRDefault="00A03D81">
      <w:pPr>
        <w:pStyle w:val="a0"/>
        <w:rPr>
          <w:rtl/>
        </w:rPr>
      </w:pPr>
    </w:p>
    <w:p w14:paraId="7B6B16D9" w14:textId="77777777" w:rsidR="00000000" w:rsidRDefault="00A03D81">
      <w:pPr>
        <w:pStyle w:val="a0"/>
        <w:rPr>
          <w:rFonts w:hint="cs"/>
          <w:rtl/>
        </w:rPr>
      </w:pPr>
      <w:r>
        <w:rPr>
          <w:rFonts w:hint="cs"/>
          <w:rtl/>
        </w:rPr>
        <w:t xml:space="preserve">ודבר שני, אדוני ראש הממשלה, אתה מדבר </w:t>
      </w:r>
      <w:r>
        <w:rPr>
          <w:rFonts w:hint="cs"/>
          <w:rtl/>
        </w:rPr>
        <w:t>על החלפת אזרחי מדינה? אזרחי מדינה. אתה מדבר על קליטת עלייה, ואתה רוצה לוותר על אזרחי מדינה? מה זה, מיקח וממכר? מה הם, סחורה? מה זאת אומרת? איזה מושג אזרחי זה? איזו דמוקרטיה זו, שראש ממשלה שלה, שצריך לדאוג לכל אזרחיה, מדבר בטון הזה? ולכן חשוב מאוד, חשוב מאו</w:t>
      </w:r>
      <w:r>
        <w:rPr>
          <w:rFonts w:hint="cs"/>
          <w:rtl/>
        </w:rPr>
        <w:t xml:space="preserve">ד, שיבוא מסר ממך ויגיד: אין בסיס להצהרות האלה. זה יותר חשוב מכל הנאום שנאמר כאן. תודה רבה. </w:t>
      </w:r>
    </w:p>
    <w:p w14:paraId="56587014" w14:textId="77777777" w:rsidR="00000000" w:rsidRDefault="00A03D81">
      <w:pPr>
        <w:pStyle w:val="a0"/>
        <w:rPr>
          <w:rFonts w:hint="cs"/>
          <w:rtl/>
        </w:rPr>
      </w:pPr>
    </w:p>
    <w:p w14:paraId="19D082D0" w14:textId="77777777" w:rsidR="00000000" w:rsidRDefault="00A03D81">
      <w:pPr>
        <w:pStyle w:val="af1"/>
        <w:rPr>
          <w:rtl/>
        </w:rPr>
      </w:pPr>
      <w:r>
        <w:rPr>
          <w:rtl/>
        </w:rPr>
        <w:t>היו"ר ראובן ריבלין:</w:t>
      </w:r>
    </w:p>
    <w:p w14:paraId="6F372D57" w14:textId="77777777" w:rsidR="00000000" w:rsidRDefault="00A03D81">
      <w:pPr>
        <w:pStyle w:val="a0"/>
        <w:rPr>
          <w:rtl/>
        </w:rPr>
      </w:pPr>
    </w:p>
    <w:p w14:paraId="32D36342" w14:textId="77777777" w:rsidR="00000000" w:rsidRDefault="00A03D81">
      <w:pPr>
        <w:pStyle w:val="a0"/>
        <w:rPr>
          <w:rFonts w:hint="cs"/>
          <w:rtl/>
        </w:rPr>
      </w:pPr>
      <w:r>
        <w:rPr>
          <w:rFonts w:hint="cs"/>
          <w:rtl/>
        </w:rPr>
        <w:t xml:space="preserve">תודה רבה. חברת הכנסת אתי לבני, ואחרון הדוברים - חבר הכנסת גדעון סער. </w:t>
      </w:r>
    </w:p>
    <w:p w14:paraId="7293B02B" w14:textId="77777777" w:rsidR="00000000" w:rsidRDefault="00A03D81">
      <w:pPr>
        <w:pStyle w:val="a0"/>
        <w:rPr>
          <w:rFonts w:hint="cs"/>
          <w:rtl/>
        </w:rPr>
      </w:pPr>
    </w:p>
    <w:p w14:paraId="26DA4F9E" w14:textId="77777777" w:rsidR="00000000" w:rsidRDefault="00A03D81">
      <w:pPr>
        <w:pStyle w:val="af0"/>
        <w:rPr>
          <w:rtl/>
        </w:rPr>
      </w:pPr>
      <w:r>
        <w:rPr>
          <w:rFonts w:hint="eastAsia"/>
          <w:rtl/>
        </w:rPr>
        <w:t>גדעון</w:t>
      </w:r>
      <w:r>
        <w:rPr>
          <w:rtl/>
        </w:rPr>
        <w:t xml:space="preserve"> סער (הליכוד):</w:t>
      </w:r>
    </w:p>
    <w:p w14:paraId="202D2CC1" w14:textId="77777777" w:rsidR="00000000" w:rsidRDefault="00A03D81">
      <w:pPr>
        <w:pStyle w:val="a0"/>
        <w:rPr>
          <w:rFonts w:hint="cs"/>
          <w:rtl/>
        </w:rPr>
      </w:pPr>
    </w:p>
    <w:p w14:paraId="001A9F1D" w14:textId="77777777" w:rsidR="00000000" w:rsidRDefault="00A03D81">
      <w:pPr>
        <w:pStyle w:val="a0"/>
        <w:rPr>
          <w:rFonts w:hint="cs"/>
          <w:rtl/>
        </w:rPr>
      </w:pPr>
      <w:r>
        <w:rPr>
          <w:rFonts w:hint="cs"/>
          <w:rtl/>
        </w:rPr>
        <w:t>- - -</w:t>
      </w:r>
    </w:p>
    <w:p w14:paraId="1856DB74" w14:textId="77777777" w:rsidR="00000000" w:rsidRDefault="00A03D81">
      <w:pPr>
        <w:pStyle w:val="a0"/>
        <w:rPr>
          <w:rFonts w:hint="cs"/>
          <w:rtl/>
        </w:rPr>
      </w:pPr>
    </w:p>
    <w:p w14:paraId="572DA24B" w14:textId="77777777" w:rsidR="00000000" w:rsidRDefault="00A03D81">
      <w:pPr>
        <w:pStyle w:val="af1"/>
        <w:rPr>
          <w:rtl/>
        </w:rPr>
      </w:pPr>
      <w:r>
        <w:rPr>
          <w:rtl/>
        </w:rPr>
        <w:t>היו"ר ראובן ריבלין:</w:t>
      </w:r>
    </w:p>
    <w:p w14:paraId="0CB80573" w14:textId="77777777" w:rsidR="00000000" w:rsidRDefault="00A03D81">
      <w:pPr>
        <w:pStyle w:val="a0"/>
        <w:rPr>
          <w:rtl/>
        </w:rPr>
      </w:pPr>
    </w:p>
    <w:p w14:paraId="0AB5CF8B" w14:textId="77777777" w:rsidR="00000000" w:rsidRDefault="00A03D81">
      <w:pPr>
        <w:pStyle w:val="a0"/>
        <w:rPr>
          <w:rFonts w:hint="cs"/>
          <w:rtl/>
        </w:rPr>
      </w:pPr>
      <w:r>
        <w:rPr>
          <w:rFonts w:hint="cs"/>
          <w:rtl/>
        </w:rPr>
        <w:t>בבקשה, אני אצלצל מייד.</w:t>
      </w:r>
      <w:r>
        <w:rPr>
          <w:rFonts w:hint="cs"/>
          <w:rtl/>
        </w:rPr>
        <w:t xml:space="preserve"> כשאתה תעלה, אנחנו מצלצלים. </w:t>
      </w:r>
    </w:p>
    <w:p w14:paraId="7BE7B4E6" w14:textId="77777777" w:rsidR="00000000" w:rsidRDefault="00A03D81">
      <w:pPr>
        <w:pStyle w:val="a0"/>
        <w:rPr>
          <w:rFonts w:hint="cs"/>
          <w:rtl/>
        </w:rPr>
      </w:pPr>
    </w:p>
    <w:p w14:paraId="0313DE9C" w14:textId="77777777" w:rsidR="00000000" w:rsidRDefault="00A03D81">
      <w:pPr>
        <w:pStyle w:val="af0"/>
        <w:rPr>
          <w:rtl/>
        </w:rPr>
      </w:pPr>
      <w:r>
        <w:rPr>
          <w:rFonts w:hint="eastAsia"/>
          <w:rtl/>
        </w:rPr>
        <w:t>גדעון</w:t>
      </w:r>
      <w:r>
        <w:rPr>
          <w:rtl/>
        </w:rPr>
        <w:t xml:space="preserve"> סער (הליכוד):</w:t>
      </w:r>
    </w:p>
    <w:p w14:paraId="2C4FAE4F" w14:textId="77777777" w:rsidR="00000000" w:rsidRDefault="00A03D81">
      <w:pPr>
        <w:pStyle w:val="a0"/>
        <w:rPr>
          <w:rFonts w:hint="cs"/>
          <w:rtl/>
        </w:rPr>
      </w:pPr>
    </w:p>
    <w:p w14:paraId="07DEE9EB" w14:textId="77777777" w:rsidR="00000000" w:rsidRDefault="00A03D81">
      <w:pPr>
        <w:pStyle w:val="a0"/>
        <w:rPr>
          <w:rFonts w:hint="cs"/>
          <w:rtl/>
        </w:rPr>
      </w:pPr>
      <w:r>
        <w:rPr>
          <w:rFonts w:hint="cs"/>
          <w:rtl/>
        </w:rPr>
        <w:t>- - -</w:t>
      </w:r>
    </w:p>
    <w:p w14:paraId="0DC07EFE" w14:textId="77777777" w:rsidR="00000000" w:rsidRDefault="00A03D81">
      <w:pPr>
        <w:pStyle w:val="a0"/>
        <w:rPr>
          <w:rFonts w:hint="cs"/>
          <w:rtl/>
        </w:rPr>
      </w:pPr>
    </w:p>
    <w:p w14:paraId="2CD4869B" w14:textId="77777777" w:rsidR="00000000" w:rsidRDefault="00A03D81">
      <w:pPr>
        <w:pStyle w:val="af1"/>
        <w:rPr>
          <w:rtl/>
        </w:rPr>
      </w:pPr>
      <w:r>
        <w:rPr>
          <w:rtl/>
        </w:rPr>
        <w:t>היו"ר ראובן ריבלין:</w:t>
      </w:r>
    </w:p>
    <w:p w14:paraId="703CA1DA" w14:textId="77777777" w:rsidR="00000000" w:rsidRDefault="00A03D81">
      <w:pPr>
        <w:pStyle w:val="a0"/>
        <w:rPr>
          <w:rtl/>
        </w:rPr>
      </w:pPr>
    </w:p>
    <w:p w14:paraId="611A1537" w14:textId="77777777" w:rsidR="00000000" w:rsidRDefault="00A03D81">
      <w:pPr>
        <w:pStyle w:val="a0"/>
        <w:rPr>
          <w:rFonts w:hint="cs"/>
          <w:rtl/>
        </w:rPr>
      </w:pPr>
      <w:r>
        <w:rPr>
          <w:rFonts w:hint="cs"/>
          <w:rtl/>
        </w:rPr>
        <w:t>אדוני רוצה שכבר נצלצל? בבקשה. אין שום בעיה. זה חמש דקות, נכון, הוא צודק. אה, לה יש ארבע דקות. לא, לא צריך לצלצל. באמצע דבריה של חברת הכנסת לבני נא לצלצל. בבקשה.</w:t>
      </w:r>
    </w:p>
    <w:p w14:paraId="40ACC3E9" w14:textId="77777777" w:rsidR="00000000" w:rsidRDefault="00A03D81">
      <w:pPr>
        <w:pStyle w:val="a0"/>
        <w:rPr>
          <w:rFonts w:hint="cs"/>
          <w:rtl/>
        </w:rPr>
      </w:pPr>
    </w:p>
    <w:p w14:paraId="3EE48ED2" w14:textId="77777777" w:rsidR="00000000" w:rsidRDefault="00A03D81">
      <w:pPr>
        <w:pStyle w:val="a"/>
        <w:rPr>
          <w:rtl/>
        </w:rPr>
      </w:pPr>
      <w:bookmarkStart w:id="419" w:name="FS000001051T16_02_2004_21_54_25"/>
      <w:bookmarkStart w:id="420" w:name="_Toc79902443"/>
      <w:bookmarkEnd w:id="419"/>
      <w:r>
        <w:rPr>
          <w:rFonts w:hint="eastAsia"/>
          <w:rtl/>
        </w:rPr>
        <w:t>אתי</w:t>
      </w:r>
      <w:r>
        <w:rPr>
          <w:rtl/>
        </w:rPr>
        <w:t xml:space="preserve"> לבני (שינוי</w:t>
      </w:r>
      <w:r>
        <w:rPr>
          <w:rtl/>
        </w:rPr>
        <w:t>):</w:t>
      </w:r>
      <w:bookmarkEnd w:id="420"/>
    </w:p>
    <w:p w14:paraId="6147EB93" w14:textId="77777777" w:rsidR="00000000" w:rsidRDefault="00A03D81">
      <w:pPr>
        <w:pStyle w:val="a0"/>
        <w:rPr>
          <w:rFonts w:hint="cs"/>
          <w:rtl/>
        </w:rPr>
      </w:pPr>
    </w:p>
    <w:p w14:paraId="1F2545B7" w14:textId="77777777" w:rsidR="00000000" w:rsidRDefault="00A03D81">
      <w:pPr>
        <w:pStyle w:val="a0"/>
        <w:rPr>
          <w:rFonts w:hint="cs"/>
          <w:rtl/>
        </w:rPr>
      </w:pPr>
      <w:r>
        <w:rPr>
          <w:rFonts w:hint="cs"/>
          <w:rtl/>
        </w:rPr>
        <w:t xml:space="preserve">אדוני היושב-ראש, כנסת נכבדה, אדוני ראש הממשלה, חברותי וחברי חברי הכנסת, מזמן לא שמעתי כזה מצבור של צביעות, של גלגול עיניים, של זעם קדוש, של עלבונות מצד האופוזיציה, ונבדוק את זה אחד לאחד. </w:t>
      </w:r>
    </w:p>
    <w:p w14:paraId="73F032C0" w14:textId="77777777" w:rsidR="00000000" w:rsidRDefault="00A03D81">
      <w:pPr>
        <w:pStyle w:val="a0"/>
        <w:rPr>
          <w:rFonts w:hint="cs"/>
          <w:rtl/>
        </w:rPr>
      </w:pPr>
    </w:p>
    <w:p w14:paraId="60D7F592" w14:textId="77777777" w:rsidR="00000000" w:rsidRDefault="00A03D81">
      <w:pPr>
        <w:pStyle w:val="a0"/>
        <w:rPr>
          <w:rFonts w:hint="cs"/>
          <w:rtl/>
        </w:rPr>
      </w:pPr>
      <w:r>
        <w:rPr>
          <w:rFonts w:hint="cs"/>
          <w:rtl/>
        </w:rPr>
        <w:t xml:space="preserve">למשל, התחיל חבר הכנסת בורג ותקף את שינוי ואת שר המשפטים ואת שר </w:t>
      </w:r>
      <w:r>
        <w:rPr>
          <w:rFonts w:hint="cs"/>
          <w:rtl/>
        </w:rPr>
        <w:t>התשתיות על ההתנהלות שלהם בנושא של חקירות ראש הממשלה. איום ונורא, איך זה אנחנו לא דורשים מייד התפטרות, למען המינהל התקין והסדר הטוב. ואני לא זוכרת את הדרישה הזאת, שהיא באה לגבי האופוזיציה, לגבי מפלגת העבודה. יושבים כאן כמה וכמה אנשים שהיו בחקירות. אנשים מאו</w:t>
      </w:r>
      <w:r>
        <w:rPr>
          <w:rFonts w:hint="cs"/>
          <w:rtl/>
        </w:rPr>
        <w:t xml:space="preserve">ד מכובדים, התעסקו בענייני עמותות, התעסקו בענייני כספים, התעסקו בכל מיני עניינים. </w:t>
      </w:r>
    </w:p>
    <w:p w14:paraId="57F4CBC3" w14:textId="77777777" w:rsidR="00000000" w:rsidRDefault="00A03D81">
      <w:pPr>
        <w:pStyle w:val="a0"/>
        <w:rPr>
          <w:rFonts w:hint="cs"/>
          <w:rtl/>
        </w:rPr>
      </w:pPr>
    </w:p>
    <w:p w14:paraId="6539DCFE" w14:textId="77777777" w:rsidR="00000000" w:rsidRDefault="00A03D81">
      <w:pPr>
        <w:pStyle w:val="af1"/>
        <w:rPr>
          <w:rtl/>
        </w:rPr>
      </w:pPr>
      <w:r>
        <w:rPr>
          <w:rtl/>
        </w:rPr>
        <w:t>היו"ר ראובן ריבלין:</w:t>
      </w:r>
    </w:p>
    <w:p w14:paraId="77DFDE5A" w14:textId="77777777" w:rsidR="00000000" w:rsidRDefault="00A03D81">
      <w:pPr>
        <w:pStyle w:val="a0"/>
        <w:rPr>
          <w:rtl/>
        </w:rPr>
      </w:pPr>
    </w:p>
    <w:p w14:paraId="626219FB" w14:textId="77777777" w:rsidR="00000000" w:rsidRDefault="00A03D81">
      <w:pPr>
        <w:pStyle w:val="a0"/>
        <w:rPr>
          <w:rFonts w:hint="cs"/>
          <w:rtl/>
        </w:rPr>
      </w:pPr>
      <w:r>
        <w:rPr>
          <w:rFonts w:hint="cs"/>
          <w:rtl/>
        </w:rPr>
        <w:t>חבר הכנסת פרוש.</w:t>
      </w:r>
    </w:p>
    <w:p w14:paraId="688B929D" w14:textId="77777777" w:rsidR="00000000" w:rsidRDefault="00A03D81">
      <w:pPr>
        <w:pStyle w:val="a0"/>
        <w:rPr>
          <w:rFonts w:hint="cs"/>
          <w:rtl/>
        </w:rPr>
      </w:pPr>
    </w:p>
    <w:p w14:paraId="4D848878" w14:textId="77777777" w:rsidR="00000000" w:rsidRDefault="00A03D81">
      <w:pPr>
        <w:pStyle w:val="-"/>
        <w:rPr>
          <w:rtl/>
        </w:rPr>
      </w:pPr>
      <w:bookmarkStart w:id="421" w:name="FS000001051T16_02_2004_21_57_03C"/>
      <w:bookmarkEnd w:id="421"/>
      <w:r>
        <w:rPr>
          <w:rtl/>
        </w:rPr>
        <w:t>אתי לבני (שינוי):</w:t>
      </w:r>
    </w:p>
    <w:p w14:paraId="707451F6" w14:textId="77777777" w:rsidR="00000000" w:rsidRDefault="00A03D81">
      <w:pPr>
        <w:pStyle w:val="a0"/>
        <w:rPr>
          <w:rtl/>
        </w:rPr>
      </w:pPr>
    </w:p>
    <w:p w14:paraId="39793990" w14:textId="77777777" w:rsidR="00000000" w:rsidRDefault="00A03D81">
      <w:pPr>
        <w:pStyle w:val="a0"/>
        <w:rPr>
          <w:rFonts w:hint="cs"/>
          <w:rtl/>
        </w:rPr>
      </w:pPr>
      <w:r>
        <w:rPr>
          <w:rFonts w:hint="cs"/>
          <w:rtl/>
        </w:rPr>
        <w:t xml:space="preserve">לא שמעתי שום דרישה, שום דרישה כזאת, והיא גם לא צודקת, היא גם לא נכונה. </w:t>
      </w:r>
    </w:p>
    <w:p w14:paraId="7AA21211" w14:textId="77777777" w:rsidR="00000000" w:rsidRDefault="00A03D81">
      <w:pPr>
        <w:pStyle w:val="a0"/>
        <w:rPr>
          <w:rFonts w:hint="cs"/>
          <w:rtl/>
        </w:rPr>
      </w:pPr>
    </w:p>
    <w:p w14:paraId="369BFE54" w14:textId="77777777" w:rsidR="00000000" w:rsidRDefault="00A03D81">
      <w:pPr>
        <w:pStyle w:val="a0"/>
        <w:rPr>
          <w:rFonts w:hint="cs"/>
          <w:rtl/>
        </w:rPr>
      </w:pPr>
      <w:r>
        <w:rPr>
          <w:rFonts w:hint="cs"/>
          <w:rtl/>
        </w:rPr>
        <w:t>שר הביטחון לשעבר צעק, אפילו יצא החוצה לפי ב</w:t>
      </w:r>
      <w:r>
        <w:rPr>
          <w:rFonts w:hint="cs"/>
          <w:rtl/>
        </w:rPr>
        <w:t xml:space="preserve">קשתי, בנושא המאחזים הבלתי-מורשים או הבלתי-חוקיים. ואני פה שומעת מחברי ממפלגות הימין, שבעצם הם מתגעגעים לשר הביטחון. הם היו שמחים להחליף את שר הביטחון הזה בשר הביטחון הקודם. הוא זה שהעלים עין, הוא זה שעצם עיניים, הוא זה שבתקופתו - אולי לא בהרשאתו, אבל מתוך </w:t>
      </w:r>
      <w:r>
        <w:rPr>
          <w:rFonts w:hint="cs"/>
          <w:rtl/>
        </w:rPr>
        <w:t>עצימת עיניים - הוא - - -</w:t>
      </w:r>
    </w:p>
    <w:p w14:paraId="1978A294" w14:textId="77777777" w:rsidR="00000000" w:rsidRDefault="00A03D81">
      <w:pPr>
        <w:pStyle w:val="a0"/>
        <w:rPr>
          <w:rFonts w:hint="cs"/>
          <w:rtl/>
        </w:rPr>
      </w:pPr>
    </w:p>
    <w:p w14:paraId="4401B4DF" w14:textId="77777777" w:rsidR="00000000" w:rsidRDefault="00A03D81">
      <w:pPr>
        <w:pStyle w:val="af0"/>
        <w:rPr>
          <w:rtl/>
        </w:rPr>
      </w:pPr>
      <w:r>
        <w:rPr>
          <w:rFonts w:hint="eastAsia"/>
          <w:rtl/>
        </w:rPr>
        <w:t>דוד</w:t>
      </w:r>
      <w:r>
        <w:rPr>
          <w:rtl/>
        </w:rPr>
        <w:t xml:space="preserve"> טל (עם אחד):</w:t>
      </w:r>
    </w:p>
    <w:p w14:paraId="1084B631" w14:textId="77777777" w:rsidR="00000000" w:rsidRDefault="00A03D81">
      <w:pPr>
        <w:pStyle w:val="a0"/>
        <w:rPr>
          <w:rFonts w:hint="cs"/>
          <w:rtl/>
        </w:rPr>
      </w:pPr>
    </w:p>
    <w:p w14:paraId="4E4E2DD9" w14:textId="77777777" w:rsidR="00000000" w:rsidRDefault="00A03D81">
      <w:pPr>
        <w:pStyle w:val="a0"/>
        <w:rPr>
          <w:rFonts w:hint="cs"/>
          <w:rtl/>
        </w:rPr>
      </w:pPr>
      <w:r>
        <w:rPr>
          <w:rFonts w:hint="cs"/>
          <w:rtl/>
        </w:rPr>
        <w:t xml:space="preserve">הוא אמר שזה שקר. הוא אמר שזה שקר. שקר, שקר, שקר. - - - הוא אמר שזה שקר. </w:t>
      </w:r>
    </w:p>
    <w:p w14:paraId="2841B294" w14:textId="77777777" w:rsidR="00000000" w:rsidRDefault="00A03D81">
      <w:pPr>
        <w:pStyle w:val="a0"/>
        <w:rPr>
          <w:rFonts w:hint="cs"/>
          <w:rtl/>
        </w:rPr>
      </w:pPr>
    </w:p>
    <w:p w14:paraId="7B6C9BF2" w14:textId="77777777" w:rsidR="00000000" w:rsidRDefault="00A03D81">
      <w:pPr>
        <w:pStyle w:val="-"/>
        <w:rPr>
          <w:rtl/>
        </w:rPr>
      </w:pPr>
      <w:bookmarkStart w:id="422" w:name="FS000001051T16_02_2004_21_58_31C"/>
      <w:bookmarkEnd w:id="422"/>
      <w:r>
        <w:rPr>
          <w:rtl/>
        </w:rPr>
        <w:t>אתי לבני (שינוי):</w:t>
      </w:r>
    </w:p>
    <w:p w14:paraId="10A79E5C" w14:textId="77777777" w:rsidR="00000000" w:rsidRDefault="00A03D81">
      <w:pPr>
        <w:pStyle w:val="a0"/>
        <w:rPr>
          <w:rtl/>
        </w:rPr>
      </w:pPr>
    </w:p>
    <w:p w14:paraId="0972E440" w14:textId="77777777" w:rsidR="00000000" w:rsidRDefault="00A03D81">
      <w:pPr>
        <w:pStyle w:val="a0"/>
        <w:rPr>
          <w:rFonts w:hint="cs"/>
          <w:rtl/>
        </w:rPr>
      </w:pPr>
      <w:r>
        <w:rPr>
          <w:rFonts w:hint="cs"/>
          <w:rtl/>
        </w:rPr>
        <w:t>הוא אמר שזה שקר, נכון, ואני עונה לו מה זה שקר. אני פשוט עונה לו. הוא זה שבתקופתו לא מעט מאחזים בלתי מורשים עלו בעצימת ע</w:t>
      </w:r>
      <w:r>
        <w:rPr>
          <w:rFonts w:hint="cs"/>
          <w:rtl/>
        </w:rPr>
        <w:t>יניים, בהסכמה בשתיקה, בהנחות - - -</w:t>
      </w:r>
    </w:p>
    <w:p w14:paraId="17AB20E7" w14:textId="77777777" w:rsidR="00000000" w:rsidRDefault="00A03D81">
      <w:pPr>
        <w:pStyle w:val="a0"/>
        <w:rPr>
          <w:rFonts w:hint="cs"/>
          <w:rtl/>
        </w:rPr>
      </w:pPr>
    </w:p>
    <w:p w14:paraId="1B19F37F" w14:textId="77777777" w:rsidR="00000000" w:rsidRDefault="00A03D81">
      <w:pPr>
        <w:pStyle w:val="af0"/>
        <w:rPr>
          <w:rtl/>
        </w:rPr>
      </w:pPr>
      <w:r>
        <w:rPr>
          <w:rFonts w:hint="eastAsia"/>
          <w:rtl/>
        </w:rPr>
        <w:t>אחמד</w:t>
      </w:r>
      <w:r>
        <w:rPr>
          <w:rtl/>
        </w:rPr>
        <w:t xml:space="preserve"> טיבי (חד"ש-תע"ל):</w:t>
      </w:r>
    </w:p>
    <w:p w14:paraId="4D9EFDBE" w14:textId="77777777" w:rsidR="00000000" w:rsidRDefault="00A03D81">
      <w:pPr>
        <w:pStyle w:val="a0"/>
        <w:rPr>
          <w:rFonts w:hint="cs"/>
          <w:rtl/>
        </w:rPr>
      </w:pPr>
    </w:p>
    <w:p w14:paraId="67793B1C" w14:textId="77777777" w:rsidR="00000000" w:rsidRDefault="00A03D81">
      <w:pPr>
        <w:pStyle w:val="a0"/>
        <w:rPr>
          <w:rFonts w:hint="cs"/>
          <w:rtl/>
        </w:rPr>
      </w:pPr>
      <w:r>
        <w:rPr>
          <w:rFonts w:hint="cs"/>
          <w:rtl/>
        </w:rPr>
        <w:t>- - -</w:t>
      </w:r>
    </w:p>
    <w:p w14:paraId="30DDA040" w14:textId="77777777" w:rsidR="00000000" w:rsidRDefault="00A03D81">
      <w:pPr>
        <w:pStyle w:val="a0"/>
        <w:rPr>
          <w:rFonts w:hint="cs"/>
          <w:rtl/>
        </w:rPr>
      </w:pPr>
    </w:p>
    <w:p w14:paraId="4159937D" w14:textId="77777777" w:rsidR="00000000" w:rsidRDefault="00A03D81">
      <w:pPr>
        <w:pStyle w:val="-"/>
        <w:rPr>
          <w:rtl/>
        </w:rPr>
      </w:pPr>
      <w:bookmarkStart w:id="423" w:name="FS000001051T16_02_2004_21_59_39C"/>
      <w:bookmarkEnd w:id="423"/>
      <w:r>
        <w:rPr>
          <w:rtl/>
        </w:rPr>
        <w:t>אתי לבני (שינוי):</w:t>
      </w:r>
    </w:p>
    <w:p w14:paraId="247BECE4" w14:textId="77777777" w:rsidR="00000000" w:rsidRDefault="00A03D81">
      <w:pPr>
        <w:pStyle w:val="a0"/>
        <w:rPr>
          <w:rtl/>
        </w:rPr>
      </w:pPr>
    </w:p>
    <w:p w14:paraId="413BAF6F" w14:textId="77777777" w:rsidR="00000000" w:rsidRDefault="00A03D81">
      <w:pPr>
        <w:pStyle w:val="a0"/>
        <w:rPr>
          <w:rFonts w:hint="cs"/>
          <w:rtl/>
        </w:rPr>
      </w:pPr>
      <w:r>
        <w:rPr>
          <w:rFonts w:hint="cs"/>
          <w:rtl/>
        </w:rPr>
        <w:t xml:space="preserve">שלא לדבר על יושב-ראש האופוזיציה, שמעלליו בתחום הזה ידועים לאורך ההיסטוריה. </w:t>
      </w:r>
    </w:p>
    <w:p w14:paraId="29C60F8A" w14:textId="77777777" w:rsidR="00000000" w:rsidRDefault="00A03D81">
      <w:pPr>
        <w:pStyle w:val="a0"/>
        <w:rPr>
          <w:rFonts w:hint="cs"/>
          <w:rtl/>
        </w:rPr>
      </w:pPr>
    </w:p>
    <w:p w14:paraId="2E4EEF49" w14:textId="77777777" w:rsidR="00000000" w:rsidRDefault="00A03D81">
      <w:pPr>
        <w:pStyle w:val="a0"/>
        <w:rPr>
          <w:rFonts w:hint="cs"/>
          <w:rtl/>
        </w:rPr>
      </w:pPr>
      <w:r>
        <w:rPr>
          <w:rFonts w:hint="cs"/>
          <w:rtl/>
        </w:rPr>
        <w:t>לגבי הכלכלה, הזעקות - - -</w:t>
      </w:r>
    </w:p>
    <w:p w14:paraId="253E884E" w14:textId="77777777" w:rsidR="00000000" w:rsidRDefault="00A03D81">
      <w:pPr>
        <w:pStyle w:val="a0"/>
        <w:rPr>
          <w:rFonts w:hint="cs"/>
          <w:rtl/>
        </w:rPr>
      </w:pPr>
    </w:p>
    <w:p w14:paraId="6AFFE86F" w14:textId="77777777" w:rsidR="00000000" w:rsidRDefault="00A03D81">
      <w:pPr>
        <w:pStyle w:val="af0"/>
        <w:rPr>
          <w:rtl/>
        </w:rPr>
      </w:pPr>
      <w:r>
        <w:rPr>
          <w:rFonts w:hint="eastAsia"/>
          <w:rtl/>
        </w:rPr>
        <w:t>אחמד</w:t>
      </w:r>
      <w:r>
        <w:rPr>
          <w:rtl/>
        </w:rPr>
        <w:t xml:space="preserve"> טיבי (חד"ש-תע"ל):</w:t>
      </w:r>
    </w:p>
    <w:p w14:paraId="7684CAD4" w14:textId="77777777" w:rsidR="00000000" w:rsidRDefault="00A03D81">
      <w:pPr>
        <w:pStyle w:val="a0"/>
        <w:rPr>
          <w:rFonts w:hint="cs"/>
          <w:rtl/>
        </w:rPr>
      </w:pPr>
    </w:p>
    <w:p w14:paraId="5F66256B" w14:textId="77777777" w:rsidR="00000000" w:rsidRDefault="00A03D81">
      <w:pPr>
        <w:pStyle w:val="a0"/>
        <w:rPr>
          <w:rFonts w:hint="cs"/>
          <w:rtl/>
        </w:rPr>
      </w:pPr>
      <w:r>
        <w:rPr>
          <w:rFonts w:hint="cs"/>
          <w:rtl/>
        </w:rPr>
        <w:t>את שומעת מה אומר עלייך אורי אריאל? שאת הקמ</w:t>
      </w:r>
      <w:r>
        <w:rPr>
          <w:rFonts w:hint="cs"/>
          <w:rtl/>
        </w:rPr>
        <w:t xml:space="preserve">ת מכבסה של מלים. </w:t>
      </w:r>
    </w:p>
    <w:p w14:paraId="6CB66431" w14:textId="77777777" w:rsidR="00000000" w:rsidRDefault="00A03D81">
      <w:pPr>
        <w:pStyle w:val="a0"/>
        <w:rPr>
          <w:rFonts w:hint="cs"/>
          <w:rtl/>
        </w:rPr>
      </w:pPr>
    </w:p>
    <w:p w14:paraId="2C2EA257" w14:textId="77777777" w:rsidR="00000000" w:rsidRDefault="00A03D81">
      <w:pPr>
        <w:pStyle w:val="af1"/>
        <w:rPr>
          <w:rtl/>
        </w:rPr>
      </w:pPr>
      <w:r>
        <w:rPr>
          <w:rtl/>
        </w:rPr>
        <w:t>היו"ר ראובן ריבלין:</w:t>
      </w:r>
    </w:p>
    <w:p w14:paraId="1416A4DF" w14:textId="77777777" w:rsidR="00000000" w:rsidRDefault="00A03D81">
      <w:pPr>
        <w:pStyle w:val="a0"/>
        <w:rPr>
          <w:rtl/>
        </w:rPr>
      </w:pPr>
    </w:p>
    <w:p w14:paraId="43BFBA81" w14:textId="77777777" w:rsidR="00000000" w:rsidRDefault="00A03D81">
      <w:pPr>
        <w:pStyle w:val="a0"/>
        <w:ind w:firstLine="0"/>
        <w:rPr>
          <w:rFonts w:hint="cs"/>
          <w:rtl/>
        </w:rPr>
      </w:pPr>
      <w:r>
        <w:rPr>
          <w:rFonts w:hint="cs"/>
          <w:rtl/>
        </w:rPr>
        <w:tab/>
        <w:t>חבר הכנסת טיבי.</w:t>
      </w:r>
    </w:p>
    <w:p w14:paraId="2D62C93F" w14:textId="77777777" w:rsidR="00000000" w:rsidRDefault="00A03D81">
      <w:pPr>
        <w:pStyle w:val="a0"/>
        <w:ind w:firstLine="0"/>
        <w:rPr>
          <w:rFonts w:hint="cs"/>
          <w:rtl/>
        </w:rPr>
      </w:pPr>
    </w:p>
    <w:p w14:paraId="41CF3C52" w14:textId="77777777" w:rsidR="00000000" w:rsidRDefault="00A03D81">
      <w:pPr>
        <w:pStyle w:val="af0"/>
        <w:rPr>
          <w:rtl/>
        </w:rPr>
      </w:pPr>
      <w:r>
        <w:rPr>
          <w:rFonts w:hint="eastAsia"/>
          <w:rtl/>
        </w:rPr>
        <w:t>אחמד</w:t>
      </w:r>
      <w:r>
        <w:rPr>
          <w:rtl/>
        </w:rPr>
        <w:t xml:space="preserve"> טיבי (חד"ש-תע"ל):</w:t>
      </w:r>
    </w:p>
    <w:p w14:paraId="4649E5BD" w14:textId="77777777" w:rsidR="00000000" w:rsidRDefault="00A03D81">
      <w:pPr>
        <w:pStyle w:val="a0"/>
        <w:rPr>
          <w:rFonts w:hint="cs"/>
          <w:rtl/>
        </w:rPr>
      </w:pPr>
    </w:p>
    <w:p w14:paraId="1BFF563C" w14:textId="77777777" w:rsidR="00000000" w:rsidRDefault="00A03D81">
      <w:pPr>
        <w:pStyle w:val="a0"/>
        <w:rPr>
          <w:rFonts w:hint="cs"/>
          <w:rtl/>
        </w:rPr>
      </w:pPr>
      <w:r>
        <w:rPr>
          <w:rFonts w:hint="cs"/>
          <w:rtl/>
        </w:rPr>
        <w:t>- - -</w:t>
      </w:r>
    </w:p>
    <w:p w14:paraId="2D9BF5B8" w14:textId="77777777" w:rsidR="00000000" w:rsidRDefault="00A03D81">
      <w:pPr>
        <w:pStyle w:val="a0"/>
        <w:rPr>
          <w:rtl/>
        </w:rPr>
      </w:pPr>
    </w:p>
    <w:p w14:paraId="532E56FB" w14:textId="77777777" w:rsidR="00000000" w:rsidRDefault="00A03D81">
      <w:pPr>
        <w:pStyle w:val="-"/>
        <w:rPr>
          <w:rtl/>
        </w:rPr>
      </w:pPr>
      <w:bookmarkStart w:id="424" w:name="FS000001051T16_02_2004_22_00_59C"/>
      <w:bookmarkEnd w:id="424"/>
      <w:r>
        <w:rPr>
          <w:rtl/>
        </w:rPr>
        <w:t>אתי לבני (שינוי):</w:t>
      </w:r>
    </w:p>
    <w:p w14:paraId="33CBAB6F" w14:textId="77777777" w:rsidR="00000000" w:rsidRDefault="00A03D81">
      <w:pPr>
        <w:pStyle w:val="a0"/>
        <w:rPr>
          <w:rtl/>
        </w:rPr>
      </w:pPr>
    </w:p>
    <w:p w14:paraId="277C8968" w14:textId="77777777" w:rsidR="00000000" w:rsidRDefault="00A03D81">
      <w:pPr>
        <w:pStyle w:val="a0"/>
        <w:rPr>
          <w:rFonts w:hint="cs"/>
          <w:rtl/>
        </w:rPr>
      </w:pPr>
      <w:r>
        <w:rPr>
          <w:rFonts w:hint="cs"/>
          <w:rtl/>
        </w:rPr>
        <w:t xml:space="preserve">הבלתי-מורשים, הבלתי-מאושרים, הבלתי-חוקיים. מבחינתי - הם מאחזים שצריך לסלק אותם, ומהר. וזהו. </w:t>
      </w:r>
    </w:p>
    <w:p w14:paraId="6FB02A94" w14:textId="77777777" w:rsidR="00000000" w:rsidRDefault="00A03D81">
      <w:pPr>
        <w:pStyle w:val="a0"/>
        <w:rPr>
          <w:rFonts w:hint="cs"/>
          <w:rtl/>
        </w:rPr>
      </w:pPr>
    </w:p>
    <w:p w14:paraId="545E5AC3" w14:textId="77777777" w:rsidR="00000000" w:rsidRDefault="00A03D81">
      <w:pPr>
        <w:pStyle w:val="a0"/>
        <w:rPr>
          <w:rFonts w:hint="cs"/>
          <w:rtl/>
        </w:rPr>
      </w:pPr>
      <w:r>
        <w:rPr>
          <w:rFonts w:hint="cs"/>
          <w:rtl/>
        </w:rPr>
        <w:t>עכשיו, לגבי הכלכלה. אני חושבת שכל הדוברים שגלגלו עיניי</w:t>
      </w:r>
      <w:r>
        <w:rPr>
          <w:rFonts w:hint="cs"/>
          <w:rtl/>
        </w:rPr>
        <w:t>ם צריכים לראות שבכל אופן אנחנו יצאנו ממצב של פי פחת - - -</w:t>
      </w:r>
    </w:p>
    <w:p w14:paraId="42CCD35D" w14:textId="77777777" w:rsidR="00000000" w:rsidRDefault="00A03D81">
      <w:pPr>
        <w:pStyle w:val="a0"/>
        <w:rPr>
          <w:rFonts w:hint="cs"/>
          <w:rtl/>
        </w:rPr>
      </w:pPr>
    </w:p>
    <w:p w14:paraId="46D57F89" w14:textId="77777777" w:rsidR="00000000" w:rsidRDefault="00A03D81">
      <w:pPr>
        <w:pStyle w:val="af0"/>
        <w:rPr>
          <w:rtl/>
        </w:rPr>
      </w:pPr>
      <w:r>
        <w:rPr>
          <w:rFonts w:hint="eastAsia"/>
          <w:rtl/>
        </w:rPr>
        <w:t>דוד</w:t>
      </w:r>
      <w:r>
        <w:rPr>
          <w:rtl/>
        </w:rPr>
        <w:t xml:space="preserve"> טל (עם אחד):</w:t>
      </w:r>
    </w:p>
    <w:p w14:paraId="078A8211" w14:textId="77777777" w:rsidR="00000000" w:rsidRDefault="00A03D81">
      <w:pPr>
        <w:pStyle w:val="a0"/>
        <w:rPr>
          <w:rFonts w:hint="cs"/>
          <w:rtl/>
        </w:rPr>
      </w:pPr>
    </w:p>
    <w:p w14:paraId="67AC6ABD" w14:textId="77777777" w:rsidR="00000000" w:rsidRDefault="00A03D81">
      <w:pPr>
        <w:pStyle w:val="a0"/>
        <w:rPr>
          <w:rFonts w:hint="cs"/>
          <w:rtl/>
        </w:rPr>
      </w:pPr>
      <w:r>
        <w:rPr>
          <w:rFonts w:hint="cs"/>
          <w:rtl/>
        </w:rPr>
        <w:t xml:space="preserve">אדוני היושב-ראש, השעון לא עובד. </w:t>
      </w:r>
    </w:p>
    <w:p w14:paraId="5C87C713" w14:textId="77777777" w:rsidR="00000000" w:rsidRDefault="00A03D81">
      <w:pPr>
        <w:pStyle w:val="a0"/>
        <w:rPr>
          <w:rFonts w:hint="cs"/>
          <w:rtl/>
        </w:rPr>
      </w:pPr>
    </w:p>
    <w:p w14:paraId="5FED0BC0" w14:textId="77777777" w:rsidR="00000000" w:rsidRDefault="00A03D81">
      <w:pPr>
        <w:pStyle w:val="af1"/>
        <w:rPr>
          <w:rtl/>
        </w:rPr>
      </w:pPr>
      <w:r>
        <w:rPr>
          <w:rtl/>
        </w:rPr>
        <w:t>היו"ר ראובן ריבלין:</w:t>
      </w:r>
    </w:p>
    <w:p w14:paraId="23E8BB83" w14:textId="77777777" w:rsidR="00000000" w:rsidRDefault="00A03D81">
      <w:pPr>
        <w:pStyle w:val="a0"/>
        <w:rPr>
          <w:rtl/>
        </w:rPr>
      </w:pPr>
    </w:p>
    <w:p w14:paraId="326E669C" w14:textId="77777777" w:rsidR="00000000" w:rsidRDefault="00A03D81">
      <w:pPr>
        <w:pStyle w:val="a0"/>
        <w:rPr>
          <w:rFonts w:hint="cs"/>
          <w:rtl/>
        </w:rPr>
      </w:pPr>
      <w:r>
        <w:rPr>
          <w:rFonts w:hint="cs"/>
          <w:rtl/>
        </w:rPr>
        <w:t xml:space="preserve">כי הפרעתם, אז אני עצרתי. </w:t>
      </w:r>
    </w:p>
    <w:p w14:paraId="5063363A" w14:textId="77777777" w:rsidR="00000000" w:rsidRDefault="00A03D81">
      <w:pPr>
        <w:pStyle w:val="a0"/>
        <w:rPr>
          <w:rFonts w:hint="cs"/>
          <w:rtl/>
        </w:rPr>
      </w:pPr>
    </w:p>
    <w:p w14:paraId="09243AD2" w14:textId="77777777" w:rsidR="00000000" w:rsidRDefault="00A03D81">
      <w:pPr>
        <w:pStyle w:val="-"/>
        <w:rPr>
          <w:rtl/>
        </w:rPr>
      </w:pPr>
      <w:bookmarkStart w:id="425" w:name="FS000001051T16_02_2004_22_02_36C"/>
      <w:bookmarkEnd w:id="425"/>
      <w:r>
        <w:rPr>
          <w:rtl/>
        </w:rPr>
        <w:t>אתי לבני (שינוי):</w:t>
      </w:r>
    </w:p>
    <w:p w14:paraId="4DF14568" w14:textId="77777777" w:rsidR="00000000" w:rsidRDefault="00A03D81">
      <w:pPr>
        <w:pStyle w:val="a0"/>
        <w:rPr>
          <w:rtl/>
        </w:rPr>
      </w:pPr>
    </w:p>
    <w:p w14:paraId="3C008CAF" w14:textId="77777777" w:rsidR="00000000" w:rsidRDefault="00A03D81">
      <w:pPr>
        <w:pStyle w:val="a0"/>
        <w:rPr>
          <w:rFonts w:hint="cs"/>
          <w:rtl/>
        </w:rPr>
      </w:pPr>
      <w:r>
        <w:rPr>
          <w:rFonts w:hint="cs"/>
          <w:rtl/>
        </w:rPr>
        <w:t>- - - היינו על סף משבר כמו בארגנטינה, ולולא הצעדים האמיצים והנחושים שעשה שר הא</w:t>
      </w:r>
      <w:r>
        <w:rPr>
          <w:rFonts w:hint="cs"/>
          <w:rtl/>
        </w:rPr>
        <w:t>וצר, היינו היום במצב הרבה הרבה יותר גרוע. והנה, תראו את נתוני הצמיחה. לא צמיחה מי יודע מה, אבל בכל זאת. היום פורסם, למשל, שהיצוא גדל ב-9%, ויבוא חומרי הגלם גדל ב-12%, והביקוש לעובדים בשלושת החודשים האחרונים גדל ב-6%. בכל אופן, זו תזוזה. לפחות על זה אפשר לד</w:t>
      </w:r>
      <w:r>
        <w:rPr>
          <w:rFonts w:hint="cs"/>
          <w:rtl/>
        </w:rPr>
        <w:t xml:space="preserve">בר. יש יציאה מהמיתון. </w:t>
      </w:r>
    </w:p>
    <w:p w14:paraId="7C21F09C" w14:textId="77777777" w:rsidR="00000000" w:rsidRDefault="00A03D81">
      <w:pPr>
        <w:pStyle w:val="a0"/>
        <w:rPr>
          <w:rFonts w:hint="cs"/>
          <w:rtl/>
        </w:rPr>
      </w:pPr>
    </w:p>
    <w:p w14:paraId="3D18851C" w14:textId="77777777" w:rsidR="00000000" w:rsidRDefault="00A03D81">
      <w:pPr>
        <w:pStyle w:val="a0"/>
        <w:rPr>
          <w:rFonts w:hint="cs"/>
          <w:rtl/>
        </w:rPr>
      </w:pPr>
      <w:r>
        <w:rPr>
          <w:rFonts w:hint="cs"/>
          <w:rtl/>
        </w:rPr>
        <w:t>נכון שהדברים בתחום הכלכלה נעשים יותר מדי בשליפה, אין תכנון אמיתי. אנחנו דיברנו היום על מחירי הלחם, ושמענו את ממלא-מקום ראש הממשלה, שלא צריך לסבסד את המצרך אלא את הנצרך. יפה מאוד, גם נכון. אבל מה? ממלא-מקום ראש הממשלה ושר התעשייה והמ</w:t>
      </w:r>
      <w:r>
        <w:rPr>
          <w:rFonts w:hint="cs"/>
          <w:rtl/>
        </w:rPr>
        <w:t xml:space="preserve">סחר אמר, שלא מצאנו את הדרך לסבסד את הנצרך. מה זאת אומרת לא מצאנו את הדרך? ישבנו וישבנו וחשבנו ולא מצאנו את הדרך, ובכל זאת העלינו את מחירי הלחם? זה דבר בלתי נסבל. קודם נמצא את הפתרון ואחר כך נוריד את מחירי הלחם. </w:t>
      </w:r>
    </w:p>
    <w:p w14:paraId="70B76780" w14:textId="77777777" w:rsidR="00000000" w:rsidRDefault="00A03D81">
      <w:pPr>
        <w:pStyle w:val="a0"/>
        <w:rPr>
          <w:rFonts w:hint="cs"/>
          <w:rtl/>
        </w:rPr>
      </w:pPr>
    </w:p>
    <w:p w14:paraId="470A7BA8" w14:textId="77777777" w:rsidR="00000000" w:rsidRDefault="00A03D81">
      <w:pPr>
        <w:pStyle w:val="a0"/>
        <w:rPr>
          <w:rFonts w:hint="cs"/>
          <w:rtl/>
        </w:rPr>
      </w:pPr>
      <w:r>
        <w:rPr>
          <w:rFonts w:hint="cs"/>
          <w:rtl/>
        </w:rPr>
        <w:t>בנושא הרשויות המקומיות, יותר מדי פעמים שמענ</w:t>
      </w:r>
      <w:r>
        <w:rPr>
          <w:rFonts w:hint="cs"/>
          <w:rtl/>
        </w:rPr>
        <w:t xml:space="preserve">ו שיהיה בסדר, והאמנו ל"יהיה בסדר". ולא היה בסדר. רק אחרי לחצים ואחרי דרישות ואחרי שביתות, הנושא הזה פחות או יותר הוסדר. הנושאים הכלכליים צריך שיהיו בתכנון ארוך טווח. לא יכול להיות שהדברים, שהם נכונים ובכיוון הנכון, ייעשו בשליפה, בלי הכנה מוקדמת. </w:t>
      </w:r>
    </w:p>
    <w:p w14:paraId="7836B412" w14:textId="77777777" w:rsidR="00000000" w:rsidRDefault="00A03D81">
      <w:pPr>
        <w:pStyle w:val="a0"/>
        <w:rPr>
          <w:rFonts w:hint="cs"/>
          <w:rtl/>
        </w:rPr>
      </w:pPr>
    </w:p>
    <w:p w14:paraId="65A700C9" w14:textId="77777777" w:rsidR="00000000" w:rsidRDefault="00A03D81">
      <w:pPr>
        <w:pStyle w:val="a0"/>
        <w:rPr>
          <w:rFonts w:hint="cs"/>
          <w:rtl/>
        </w:rPr>
      </w:pPr>
      <w:r>
        <w:rPr>
          <w:rFonts w:hint="cs"/>
          <w:rtl/>
        </w:rPr>
        <w:t xml:space="preserve">ומבחינה </w:t>
      </w:r>
      <w:r>
        <w:rPr>
          <w:rFonts w:hint="cs"/>
          <w:rtl/>
        </w:rPr>
        <w:t>מדינית: אני רוצה לברך את ראש הממשלה שמזיז את תוואי הגדר, כאשר שינוי, לאורך כל השנה, מיום כניסתנו לממשלה - -</w:t>
      </w:r>
    </w:p>
    <w:p w14:paraId="52D60EBD" w14:textId="77777777" w:rsidR="00000000" w:rsidRDefault="00A03D81">
      <w:pPr>
        <w:pStyle w:val="a0"/>
        <w:rPr>
          <w:rFonts w:hint="cs"/>
          <w:rtl/>
        </w:rPr>
      </w:pPr>
    </w:p>
    <w:p w14:paraId="79003BD4" w14:textId="77777777" w:rsidR="00000000" w:rsidRDefault="00A03D81">
      <w:pPr>
        <w:pStyle w:val="af1"/>
        <w:rPr>
          <w:rtl/>
        </w:rPr>
      </w:pPr>
      <w:r>
        <w:rPr>
          <w:rtl/>
        </w:rPr>
        <w:t>היו"ר ראובן ריבלין:</w:t>
      </w:r>
    </w:p>
    <w:p w14:paraId="190425AF" w14:textId="77777777" w:rsidR="00000000" w:rsidRDefault="00A03D81">
      <w:pPr>
        <w:pStyle w:val="a0"/>
        <w:rPr>
          <w:rtl/>
        </w:rPr>
      </w:pPr>
    </w:p>
    <w:p w14:paraId="4F26732E" w14:textId="77777777" w:rsidR="00000000" w:rsidRDefault="00A03D81">
      <w:pPr>
        <w:pStyle w:val="a0"/>
        <w:rPr>
          <w:rFonts w:hint="cs"/>
          <w:rtl/>
        </w:rPr>
      </w:pPr>
      <w:r>
        <w:rPr>
          <w:rFonts w:hint="cs"/>
          <w:rtl/>
        </w:rPr>
        <w:t>נא לסיים.</w:t>
      </w:r>
    </w:p>
    <w:p w14:paraId="111D85EE" w14:textId="77777777" w:rsidR="00000000" w:rsidRDefault="00A03D81">
      <w:pPr>
        <w:pStyle w:val="a0"/>
        <w:rPr>
          <w:rFonts w:hint="cs"/>
          <w:rtl/>
        </w:rPr>
      </w:pPr>
    </w:p>
    <w:p w14:paraId="34A7A340" w14:textId="77777777" w:rsidR="00000000" w:rsidRDefault="00A03D81">
      <w:pPr>
        <w:pStyle w:val="-"/>
        <w:rPr>
          <w:rtl/>
        </w:rPr>
      </w:pPr>
      <w:bookmarkStart w:id="426" w:name="FS000001051T16_02_2004_22_07_46C"/>
      <w:bookmarkEnd w:id="426"/>
      <w:r>
        <w:rPr>
          <w:rtl/>
        </w:rPr>
        <w:t>אתי לבני (שינוי):</w:t>
      </w:r>
    </w:p>
    <w:p w14:paraId="1E2E9309" w14:textId="77777777" w:rsidR="00000000" w:rsidRDefault="00A03D81">
      <w:pPr>
        <w:pStyle w:val="a0"/>
        <w:rPr>
          <w:rtl/>
        </w:rPr>
      </w:pPr>
    </w:p>
    <w:p w14:paraId="7BCB905D" w14:textId="77777777" w:rsidR="00000000" w:rsidRDefault="00A03D81">
      <w:pPr>
        <w:pStyle w:val="a0"/>
        <w:rPr>
          <w:rFonts w:hint="cs"/>
          <w:rtl/>
        </w:rPr>
      </w:pPr>
      <w:r>
        <w:rPr>
          <w:rFonts w:hint="cs"/>
          <w:rtl/>
        </w:rPr>
        <w:t xml:space="preserve">- - דורשים את זה, וסוף-סוף זה נעשה. </w:t>
      </w:r>
    </w:p>
    <w:p w14:paraId="4B6E46A8" w14:textId="77777777" w:rsidR="00000000" w:rsidRDefault="00A03D81">
      <w:pPr>
        <w:pStyle w:val="a0"/>
        <w:rPr>
          <w:rFonts w:hint="cs"/>
          <w:rtl/>
        </w:rPr>
      </w:pPr>
    </w:p>
    <w:p w14:paraId="60997312" w14:textId="77777777" w:rsidR="00000000" w:rsidRDefault="00A03D81">
      <w:pPr>
        <w:pStyle w:val="af0"/>
        <w:rPr>
          <w:rtl/>
        </w:rPr>
      </w:pPr>
      <w:r>
        <w:rPr>
          <w:rFonts w:hint="eastAsia"/>
          <w:rtl/>
        </w:rPr>
        <w:t>אברהם</w:t>
      </w:r>
      <w:r>
        <w:rPr>
          <w:rtl/>
        </w:rPr>
        <w:t xml:space="preserve"> בייגה שוחט (העבודה-מימד):</w:t>
      </w:r>
    </w:p>
    <w:p w14:paraId="79E063C9" w14:textId="77777777" w:rsidR="00000000" w:rsidRDefault="00A03D81">
      <w:pPr>
        <w:pStyle w:val="a0"/>
        <w:rPr>
          <w:rFonts w:hint="cs"/>
          <w:rtl/>
        </w:rPr>
      </w:pPr>
    </w:p>
    <w:p w14:paraId="30610597" w14:textId="77777777" w:rsidR="00000000" w:rsidRDefault="00A03D81">
      <w:pPr>
        <w:pStyle w:val="a0"/>
        <w:rPr>
          <w:rFonts w:hint="cs"/>
          <w:rtl/>
        </w:rPr>
      </w:pPr>
      <w:r>
        <w:rPr>
          <w:rFonts w:hint="cs"/>
          <w:rtl/>
        </w:rPr>
        <w:t>חוץ מהצבעה.</w:t>
      </w:r>
    </w:p>
    <w:p w14:paraId="1520372B" w14:textId="77777777" w:rsidR="00000000" w:rsidRDefault="00A03D81">
      <w:pPr>
        <w:pStyle w:val="a0"/>
        <w:rPr>
          <w:rFonts w:hint="cs"/>
          <w:rtl/>
        </w:rPr>
      </w:pPr>
    </w:p>
    <w:p w14:paraId="0FF120C6" w14:textId="77777777" w:rsidR="00000000" w:rsidRDefault="00A03D81">
      <w:pPr>
        <w:pStyle w:val="af0"/>
        <w:rPr>
          <w:rtl/>
        </w:rPr>
      </w:pPr>
      <w:r>
        <w:rPr>
          <w:rFonts w:hint="eastAsia"/>
          <w:rtl/>
        </w:rPr>
        <w:t>חיים</w:t>
      </w:r>
      <w:r>
        <w:rPr>
          <w:rtl/>
        </w:rPr>
        <w:t xml:space="preserve"> רמון (ה</w:t>
      </w:r>
      <w:r>
        <w:rPr>
          <w:rtl/>
        </w:rPr>
        <w:t>עבודה-מימד):</w:t>
      </w:r>
    </w:p>
    <w:p w14:paraId="30830F97" w14:textId="77777777" w:rsidR="00000000" w:rsidRDefault="00A03D81">
      <w:pPr>
        <w:pStyle w:val="a0"/>
        <w:rPr>
          <w:rFonts w:hint="cs"/>
          <w:rtl/>
        </w:rPr>
      </w:pPr>
    </w:p>
    <w:p w14:paraId="2EF9EE85" w14:textId="77777777" w:rsidR="00000000" w:rsidRDefault="00A03D81">
      <w:pPr>
        <w:pStyle w:val="a0"/>
        <w:rPr>
          <w:rFonts w:hint="cs"/>
          <w:rtl/>
        </w:rPr>
      </w:pPr>
      <w:r>
        <w:rPr>
          <w:rFonts w:hint="cs"/>
          <w:rtl/>
        </w:rPr>
        <w:t xml:space="preserve">חוץ מהצבעה. כל השנה הייתם בסדר, רק כשזה הגיע להצבעה, הצבעתם בעד. </w:t>
      </w:r>
    </w:p>
    <w:p w14:paraId="454035EA" w14:textId="77777777" w:rsidR="00000000" w:rsidRDefault="00A03D81">
      <w:pPr>
        <w:pStyle w:val="a0"/>
        <w:rPr>
          <w:rFonts w:hint="cs"/>
          <w:rtl/>
        </w:rPr>
      </w:pPr>
    </w:p>
    <w:p w14:paraId="4B61246E" w14:textId="77777777" w:rsidR="00000000" w:rsidRDefault="00A03D81">
      <w:pPr>
        <w:pStyle w:val="af1"/>
        <w:rPr>
          <w:rtl/>
        </w:rPr>
      </w:pPr>
      <w:r>
        <w:rPr>
          <w:rFonts w:hint="eastAsia"/>
          <w:rtl/>
        </w:rPr>
        <w:t>היו</w:t>
      </w:r>
      <w:r>
        <w:rPr>
          <w:rtl/>
        </w:rPr>
        <w:t>"ר ראובן ריבלין:</w:t>
      </w:r>
    </w:p>
    <w:p w14:paraId="68BF624E" w14:textId="77777777" w:rsidR="00000000" w:rsidRDefault="00A03D81">
      <w:pPr>
        <w:pStyle w:val="a0"/>
        <w:rPr>
          <w:rFonts w:hint="cs"/>
          <w:rtl/>
        </w:rPr>
      </w:pPr>
    </w:p>
    <w:p w14:paraId="112B3C15" w14:textId="77777777" w:rsidR="00000000" w:rsidRDefault="00A03D81">
      <w:pPr>
        <w:pStyle w:val="a0"/>
        <w:rPr>
          <w:rFonts w:hint="cs"/>
          <w:rtl/>
        </w:rPr>
      </w:pPr>
      <w:r>
        <w:rPr>
          <w:rFonts w:hint="cs"/>
          <w:rtl/>
        </w:rPr>
        <w:t xml:space="preserve">רבותי חברי הכנסת, אולי לא שמתם לב, זמנה של חברת הכנסת לבני תם. חבר הכנסת שוחט, זמנה תם, לכן היא צריכה לסיים. </w:t>
      </w:r>
    </w:p>
    <w:p w14:paraId="42AC9AC4" w14:textId="77777777" w:rsidR="00000000" w:rsidRDefault="00A03D81">
      <w:pPr>
        <w:pStyle w:val="a0"/>
        <w:rPr>
          <w:rFonts w:hint="cs"/>
          <w:rtl/>
        </w:rPr>
      </w:pPr>
    </w:p>
    <w:p w14:paraId="72BA2053" w14:textId="77777777" w:rsidR="00000000" w:rsidRDefault="00A03D81">
      <w:pPr>
        <w:pStyle w:val="af0"/>
        <w:rPr>
          <w:rtl/>
        </w:rPr>
      </w:pPr>
      <w:r>
        <w:rPr>
          <w:rFonts w:hint="eastAsia"/>
          <w:rtl/>
        </w:rPr>
        <w:t>אברהם</w:t>
      </w:r>
      <w:r>
        <w:rPr>
          <w:rtl/>
        </w:rPr>
        <w:t xml:space="preserve"> בייגה שוחט (העבודה-מימד):</w:t>
      </w:r>
    </w:p>
    <w:p w14:paraId="69770929" w14:textId="77777777" w:rsidR="00000000" w:rsidRDefault="00A03D81">
      <w:pPr>
        <w:pStyle w:val="a0"/>
        <w:rPr>
          <w:rFonts w:hint="cs"/>
          <w:rtl/>
        </w:rPr>
      </w:pPr>
    </w:p>
    <w:p w14:paraId="16A75139" w14:textId="77777777" w:rsidR="00000000" w:rsidRDefault="00A03D81">
      <w:pPr>
        <w:pStyle w:val="a0"/>
        <w:rPr>
          <w:rFonts w:hint="cs"/>
          <w:rtl/>
        </w:rPr>
      </w:pPr>
      <w:r>
        <w:rPr>
          <w:rFonts w:hint="cs"/>
          <w:rtl/>
        </w:rPr>
        <w:t>גברת לבני,</w:t>
      </w:r>
      <w:r>
        <w:rPr>
          <w:rFonts w:hint="cs"/>
          <w:rtl/>
        </w:rPr>
        <w:t xml:space="preserve"> הרשי לי לרענן את זיכרונך.</w:t>
      </w:r>
    </w:p>
    <w:p w14:paraId="2BE3BDB1" w14:textId="77777777" w:rsidR="00000000" w:rsidRDefault="00A03D81">
      <w:pPr>
        <w:pStyle w:val="a0"/>
        <w:rPr>
          <w:rFonts w:hint="cs"/>
          <w:rtl/>
        </w:rPr>
      </w:pPr>
    </w:p>
    <w:p w14:paraId="5AF0FBCD" w14:textId="77777777" w:rsidR="00000000" w:rsidRDefault="00A03D81">
      <w:pPr>
        <w:pStyle w:val="-"/>
        <w:rPr>
          <w:rtl/>
        </w:rPr>
      </w:pPr>
      <w:bookmarkStart w:id="427" w:name="FS000001051T16_02_2004_22_09_28C"/>
      <w:bookmarkEnd w:id="427"/>
      <w:r>
        <w:rPr>
          <w:rtl/>
        </w:rPr>
        <w:t>אתי לבני (שינוי):</w:t>
      </w:r>
    </w:p>
    <w:p w14:paraId="69F8D2C5" w14:textId="77777777" w:rsidR="00000000" w:rsidRDefault="00A03D81">
      <w:pPr>
        <w:pStyle w:val="a0"/>
        <w:rPr>
          <w:rtl/>
        </w:rPr>
      </w:pPr>
    </w:p>
    <w:p w14:paraId="09BAAD9B" w14:textId="77777777" w:rsidR="00000000" w:rsidRDefault="00A03D81">
      <w:pPr>
        <w:pStyle w:val="a0"/>
        <w:rPr>
          <w:rFonts w:hint="cs"/>
          <w:rtl/>
        </w:rPr>
      </w:pPr>
      <w:r>
        <w:rPr>
          <w:rFonts w:hint="cs"/>
          <w:rtl/>
        </w:rPr>
        <w:t xml:space="preserve">אני מברכת על תוכנית הניתוק החד-צדדית בעזה, </w:t>
      </w:r>
      <w:bookmarkStart w:id="428" w:name="FS000001051T16_02_2004_22_10_12C"/>
      <w:bookmarkEnd w:id="428"/>
      <w:r>
        <w:rPr>
          <w:rFonts w:hint="cs"/>
          <w:rtl/>
        </w:rPr>
        <w:t xml:space="preserve">וזה בהחלט עולה בקנה אחד עם הדברים ששינוי תמכה בהם מלכתחילה. </w:t>
      </w:r>
    </w:p>
    <w:p w14:paraId="59A2C536" w14:textId="77777777" w:rsidR="00000000" w:rsidRDefault="00A03D81">
      <w:pPr>
        <w:pStyle w:val="a0"/>
        <w:rPr>
          <w:rFonts w:hint="cs"/>
          <w:rtl/>
        </w:rPr>
      </w:pPr>
    </w:p>
    <w:p w14:paraId="54748168" w14:textId="77777777" w:rsidR="00000000" w:rsidRDefault="00A03D81">
      <w:pPr>
        <w:pStyle w:val="a0"/>
        <w:rPr>
          <w:rFonts w:hint="cs"/>
          <w:rtl/>
        </w:rPr>
      </w:pPr>
      <w:r>
        <w:rPr>
          <w:rFonts w:hint="cs"/>
          <w:rtl/>
        </w:rPr>
        <w:t>אני לא שמחה על 70 מיליון השקל שהיום מועברים להיאחזויות ולהתנחלויות בגדה, על חשבון - - -</w:t>
      </w:r>
    </w:p>
    <w:p w14:paraId="149555FD" w14:textId="77777777" w:rsidR="00000000" w:rsidRDefault="00A03D81">
      <w:pPr>
        <w:pStyle w:val="a0"/>
        <w:rPr>
          <w:rFonts w:hint="cs"/>
          <w:rtl/>
        </w:rPr>
      </w:pPr>
    </w:p>
    <w:p w14:paraId="40109145" w14:textId="77777777" w:rsidR="00000000" w:rsidRDefault="00A03D81">
      <w:pPr>
        <w:pStyle w:val="af0"/>
        <w:rPr>
          <w:rtl/>
        </w:rPr>
      </w:pPr>
      <w:r>
        <w:rPr>
          <w:rFonts w:hint="eastAsia"/>
          <w:rtl/>
        </w:rPr>
        <w:t>חיים</w:t>
      </w:r>
      <w:r>
        <w:rPr>
          <w:rtl/>
        </w:rPr>
        <w:t xml:space="preserve"> אורון (מרצ</w:t>
      </w:r>
      <w:r>
        <w:rPr>
          <w:rtl/>
        </w:rPr>
        <w:t>):</w:t>
      </w:r>
    </w:p>
    <w:p w14:paraId="56A1CD0C" w14:textId="77777777" w:rsidR="00000000" w:rsidRDefault="00A03D81">
      <w:pPr>
        <w:pStyle w:val="a0"/>
        <w:rPr>
          <w:rFonts w:hint="cs"/>
          <w:rtl/>
        </w:rPr>
      </w:pPr>
    </w:p>
    <w:p w14:paraId="18441C0E" w14:textId="77777777" w:rsidR="00000000" w:rsidRDefault="00A03D81">
      <w:pPr>
        <w:pStyle w:val="a0"/>
        <w:rPr>
          <w:rFonts w:hint="cs"/>
          <w:rtl/>
        </w:rPr>
      </w:pPr>
      <w:r>
        <w:rPr>
          <w:rFonts w:hint="cs"/>
          <w:rtl/>
        </w:rPr>
        <w:t xml:space="preserve">לא הצבעתם נגד, אפילו. לא הצבעתם נגד. </w:t>
      </w:r>
    </w:p>
    <w:p w14:paraId="07F4FEA2" w14:textId="77777777" w:rsidR="00000000" w:rsidRDefault="00A03D81">
      <w:pPr>
        <w:pStyle w:val="a0"/>
        <w:rPr>
          <w:rFonts w:hint="cs"/>
          <w:rtl/>
        </w:rPr>
      </w:pPr>
    </w:p>
    <w:p w14:paraId="5CD95382" w14:textId="77777777" w:rsidR="00000000" w:rsidRDefault="00A03D81">
      <w:pPr>
        <w:pStyle w:val="-"/>
        <w:rPr>
          <w:rtl/>
        </w:rPr>
      </w:pPr>
      <w:bookmarkStart w:id="429" w:name="FS000001051T16_02_2004_22_11_39C"/>
      <w:bookmarkEnd w:id="429"/>
      <w:r>
        <w:rPr>
          <w:rtl/>
        </w:rPr>
        <w:t>אתי לבני (שינוי):</w:t>
      </w:r>
    </w:p>
    <w:p w14:paraId="18658715" w14:textId="77777777" w:rsidR="00000000" w:rsidRDefault="00A03D81">
      <w:pPr>
        <w:pStyle w:val="a0"/>
        <w:rPr>
          <w:rtl/>
        </w:rPr>
      </w:pPr>
    </w:p>
    <w:p w14:paraId="09FBF6D7" w14:textId="77777777" w:rsidR="00000000" w:rsidRDefault="00A03D81">
      <w:pPr>
        <w:pStyle w:val="a0"/>
        <w:rPr>
          <w:rFonts w:hint="cs"/>
          <w:rtl/>
        </w:rPr>
      </w:pPr>
      <w:r>
        <w:rPr>
          <w:rFonts w:hint="cs"/>
          <w:rtl/>
        </w:rPr>
        <w:t xml:space="preserve">- - - על חשבון העניים ועל חשבון הנצרכים. על זה אני מצרה, ובזה אני מקווה שנוכל לטפל. </w:t>
      </w:r>
    </w:p>
    <w:p w14:paraId="22395127" w14:textId="77777777" w:rsidR="00000000" w:rsidRDefault="00A03D81">
      <w:pPr>
        <w:pStyle w:val="a0"/>
        <w:rPr>
          <w:rFonts w:hint="cs"/>
          <w:rtl/>
        </w:rPr>
      </w:pPr>
    </w:p>
    <w:p w14:paraId="0BEAFDBE" w14:textId="77777777" w:rsidR="00000000" w:rsidRDefault="00A03D81">
      <w:pPr>
        <w:pStyle w:val="a0"/>
        <w:rPr>
          <w:rFonts w:hint="cs"/>
          <w:rtl/>
        </w:rPr>
      </w:pPr>
      <w:r>
        <w:rPr>
          <w:rFonts w:hint="cs"/>
          <w:rtl/>
        </w:rPr>
        <w:t xml:space="preserve">אני מברכת את ראש הממשלה על שנה שהיתה פחות או יותר בכיוון הנכון, ונקווה שהשנה הבאה תהיה טובה יותר. </w:t>
      </w:r>
    </w:p>
    <w:p w14:paraId="51151AD2" w14:textId="77777777" w:rsidR="00000000" w:rsidRDefault="00A03D81">
      <w:pPr>
        <w:pStyle w:val="a0"/>
        <w:rPr>
          <w:rFonts w:hint="cs"/>
          <w:rtl/>
        </w:rPr>
      </w:pPr>
    </w:p>
    <w:p w14:paraId="31B2B7FE" w14:textId="77777777" w:rsidR="00000000" w:rsidRDefault="00A03D81">
      <w:pPr>
        <w:pStyle w:val="af1"/>
        <w:rPr>
          <w:rtl/>
        </w:rPr>
      </w:pPr>
      <w:r>
        <w:rPr>
          <w:rtl/>
        </w:rPr>
        <w:t>היו"ר רא</w:t>
      </w:r>
      <w:r>
        <w:rPr>
          <w:rtl/>
        </w:rPr>
        <w:t>ובן ריבלין:</w:t>
      </w:r>
    </w:p>
    <w:p w14:paraId="30494C9D" w14:textId="77777777" w:rsidR="00000000" w:rsidRDefault="00A03D81">
      <w:pPr>
        <w:pStyle w:val="a0"/>
        <w:rPr>
          <w:rtl/>
        </w:rPr>
      </w:pPr>
    </w:p>
    <w:p w14:paraId="070CE580" w14:textId="77777777" w:rsidR="00000000" w:rsidRDefault="00A03D81">
      <w:pPr>
        <w:pStyle w:val="a0"/>
        <w:rPr>
          <w:rFonts w:hint="cs"/>
          <w:rtl/>
        </w:rPr>
      </w:pPr>
      <w:r>
        <w:rPr>
          <w:rFonts w:hint="cs"/>
          <w:rtl/>
        </w:rPr>
        <w:t>תודה רבה לחברת הכנסת לבני. רבותי חברי הכנסת, גדעון סער, אחרון הדוברים, ואחריו - אנחנו יוצאים להצבעה. רבותי חברי הכנסת. חבר הכנסת גדעון סער - בבקשה, אדוני.</w:t>
      </w:r>
    </w:p>
    <w:p w14:paraId="14CD1766" w14:textId="77777777" w:rsidR="00000000" w:rsidRDefault="00A03D81">
      <w:pPr>
        <w:pStyle w:val="a0"/>
        <w:rPr>
          <w:rFonts w:hint="cs"/>
          <w:rtl/>
        </w:rPr>
      </w:pPr>
    </w:p>
    <w:p w14:paraId="1B076ADD" w14:textId="77777777" w:rsidR="00000000" w:rsidRDefault="00A03D81">
      <w:pPr>
        <w:pStyle w:val="af0"/>
        <w:rPr>
          <w:rtl/>
        </w:rPr>
      </w:pPr>
      <w:r>
        <w:rPr>
          <w:rFonts w:hint="eastAsia"/>
          <w:rtl/>
        </w:rPr>
        <w:t>ג</w:t>
      </w:r>
      <w:r>
        <w:rPr>
          <w:rtl/>
        </w:rPr>
        <w:t>'מאל זחאלקה (בל"ד):</w:t>
      </w:r>
    </w:p>
    <w:p w14:paraId="069B6CB7" w14:textId="77777777" w:rsidR="00000000" w:rsidRDefault="00A03D81">
      <w:pPr>
        <w:pStyle w:val="a0"/>
        <w:rPr>
          <w:rFonts w:hint="cs"/>
          <w:rtl/>
        </w:rPr>
      </w:pPr>
    </w:p>
    <w:p w14:paraId="13A66673" w14:textId="77777777" w:rsidR="00000000" w:rsidRDefault="00A03D81">
      <w:pPr>
        <w:pStyle w:val="a0"/>
        <w:rPr>
          <w:rFonts w:hint="cs"/>
          <w:rtl/>
        </w:rPr>
      </w:pPr>
      <w:r>
        <w:rPr>
          <w:rFonts w:hint="cs"/>
          <w:rtl/>
        </w:rPr>
        <w:t xml:space="preserve">איך יוצא שהוא תמיד אחרון, אני רוצה להבין. איך יוצא שזה מסודר ככה </w:t>
      </w:r>
      <w:r>
        <w:rPr>
          <w:rFonts w:hint="cs"/>
          <w:rtl/>
        </w:rPr>
        <w:t>- - -</w:t>
      </w:r>
    </w:p>
    <w:p w14:paraId="71B50591" w14:textId="77777777" w:rsidR="00000000" w:rsidRDefault="00A03D81">
      <w:pPr>
        <w:pStyle w:val="af1"/>
        <w:rPr>
          <w:rFonts w:hint="cs"/>
          <w:rtl/>
        </w:rPr>
      </w:pPr>
    </w:p>
    <w:p w14:paraId="48A389EE" w14:textId="77777777" w:rsidR="00000000" w:rsidRDefault="00A03D81">
      <w:pPr>
        <w:pStyle w:val="af1"/>
        <w:rPr>
          <w:rtl/>
        </w:rPr>
      </w:pPr>
      <w:r>
        <w:rPr>
          <w:rtl/>
        </w:rPr>
        <w:t>היו"ר ראובן ריבלין:</w:t>
      </w:r>
    </w:p>
    <w:p w14:paraId="44EF4BD9" w14:textId="77777777" w:rsidR="00000000" w:rsidRDefault="00A03D81">
      <w:pPr>
        <w:pStyle w:val="a0"/>
        <w:rPr>
          <w:rtl/>
        </w:rPr>
      </w:pPr>
    </w:p>
    <w:p w14:paraId="2B3D9C40" w14:textId="77777777" w:rsidR="00000000" w:rsidRDefault="00A03D81">
      <w:pPr>
        <w:pStyle w:val="a0"/>
        <w:rPr>
          <w:rFonts w:hint="cs"/>
          <w:rtl/>
        </w:rPr>
      </w:pPr>
      <w:r>
        <w:rPr>
          <w:rFonts w:hint="cs"/>
          <w:rtl/>
        </w:rPr>
        <w:t>אני אסביר לך, זחאלקה: מביאים 40 מנדטים והכול מסתדר. דבר קל מאוד. מביאים 40 מנדטים.</w:t>
      </w:r>
    </w:p>
    <w:p w14:paraId="75A0039C" w14:textId="77777777" w:rsidR="00000000" w:rsidRDefault="00A03D81">
      <w:pPr>
        <w:pStyle w:val="a0"/>
        <w:rPr>
          <w:rFonts w:hint="cs"/>
          <w:rtl/>
        </w:rPr>
      </w:pPr>
    </w:p>
    <w:p w14:paraId="16B77900" w14:textId="77777777" w:rsidR="00000000" w:rsidRDefault="00A03D81">
      <w:pPr>
        <w:pStyle w:val="af0"/>
        <w:rPr>
          <w:rtl/>
        </w:rPr>
      </w:pPr>
      <w:r>
        <w:rPr>
          <w:rFonts w:hint="eastAsia"/>
          <w:rtl/>
        </w:rPr>
        <w:t>ג</w:t>
      </w:r>
      <w:r>
        <w:rPr>
          <w:rtl/>
        </w:rPr>
        <w:t>'מאל זחאלקה (בל"ד):</w:t>
      </w:r>
    </w:p>
    <w:p w14:paraId="17A9BC42" w14:textId="77777777" w:rsidR="00000000" w:rsidRDefault="00A03D81">
      <w:pPr>
        <w:pStyle w:val="a0"/>
        <w:rPr>
          <w:rFonts w:hint="cs"/>
          <w:rtl/>
        </w:rPr>
      </w:pPr>
    </w:p>
    <w:p w14:paraId="65A7FFD9" w14:textId="77777777" w:rsidR="00000000" w:rsidRDefault="00A03D81">
      <w:pPr>
        <w:pStyle w:val="a0"/>
        <w:rPr>
          <w:rFonts w:hint="cs"/>
          <w:rtl/>
        </w:rPr>
      </w:pPr>
      <w:r>
        <w:rPr>
          <w:rFonts w:hint="cs"/>
          <w:rtl/>
        </w:rPr>
        <w:t xml:space="preserve">זה עונש שהציבור לא יכול לעמוד בו. </w:t>
      </w:r>
    </w:p>
    <w:p w14:paraId="790F19CB" w14:textId="77777777" w:rsidR="00000000" w:rsidRDefault="00A03D81">
      <w:pPr>
        <w:pStyle w:val="a0"/>
        <w:rPr>
          <w:rFonts w:hint="cs"/>
          <w:rtl/>
        </w:rPr>
      </w:pPr>
    </w:p>
    <w:p w14:paraId="535D8B83" w14:textId="77777777" w:rsidR="00000000" w:rsidRDefault="00A03D81">
      <w:pPr>
        <w:pStyle w:val="af1"/>
        <w:rPr>
          <w:rtl/>
        </w:rPr>
      </w:pPr>
      <w:r>
        <w:rPr>
          <w:rtl/>
        </w:rPr>
        <w:t>היו"ר ראובן ריבלין:</w:t>
      </w:r>
    </w:p>
    <w:p w14:paraId="46BE09B7" w14:textId="77777777" w:rsidR="00000000" w:rsidRDefault="00A03D81">
      <w:pPr>
        <w:pStyle w:val="a0"/>
        <w:rPr>
          <w:rtl/>
        </w:rPr>
      </w:pPr>
    </w:p>
    <w:p w14:paraId="03878541" w14:textId="77777777" w:rsidR="00000000" w:rsidRDefault="00A03D81">
      <w:pPr>
        <w:pStyle w:val="a0"/>
        <w:rPr>
          <w:rFonts w:hint="cs"/>
          <w:rtl/>
        </w:rPr>
      </w:pPr>
      <w:r>
        <w:rPr>
          <w:rFonts w:hint="cs"/>
          <w:rtl/>
        </w:rPr>
        <w:t>אתה החטא והוא עונשו.</w:t>
      </w:r>
    </w:p>
    <w:p w14:paraId="010FC4F1" w14:textId="77777777" w:rsidR="00000000" w:rsidRDefault="00A03D81">
      <w:pPr>
        <w:pStyle w:val="a0"/>
        <w:rPr>
          <w:rFonts w:hint="cs"/>
          <w:rtl/>
        </w:rPr>
      </w:pPr>
    </w:p>
    <w:p w14:paraId="5502F91D" w14:textId="77777777" w:rsidR="00000000" w:rsidRDefault="00A03D81">
      <w:pPr>
        <w:pStyle w:val="a"/>
        <w:rPr>
          <w:rtl/>
        </w:rPr>
      </w:pPr>
      <w:bookmarkStart w:id="430" w:name="FS000001027T16_02_2004_22_16_03"/>
      <w:bookmarkStart w:id="431" w:name="_Toc79902444"/>
      <w:bookmarkEnd w:id="430"/>
      <w:r>
        <w:rPr>
          <w:rFonts w:hint="eastAsia"/>
          <w:rtl/>
        </w:rPr>
        <w:t>גדעון</w:t>
      </w:r>
      <w:r>
        <w:rPr>
          <w:rtl/>
        </w:rPr>
        <w:t xml:space="preserve"> סער (הליכוד):</w:t>
      </w:r>
      <w:bookmarkEnd w:id="431"/>
    </w:p>
    <w:p w14:paraId="6E1BA3C7" w14:textId="77777777" w:rsidR="00000000" w:rsidRDefault="00A03D81">
      <w:pPr>
        <w:pStyle w:val="a0"/>
        <w:rPr>
          <w:rFonts w:hint="cs"/>
          <w:rtl/>
        </w:rPr>
      </w:pPr>
    </w:p>
    <w:p w14:paraId="3566F138" w14:textId="77777777" w:rsidR="00000000" w:rsidRDefault="00A03D81">
      <w:pPr>
        <w:pStyle w:val="a0"/>
        <w:rPr>
          <w:rFonts w:hint="cs"/>
          <w:rtl/>
        </w:rPr>
      </w:pPr>
      <w:r>
        <w:rPr>
          <w:rFonts w:hint="cs"/>
          <w:rtl/>
        </w:rPr>
        <w:t xml:space="preserve">חבר הכנסת זחאלקה, אני </w:t>
      </w:r>
      <w:r>
        <w:rPr>
          <w:rFonts w:hint="cs"/>
          <w:rtl/>
        </w:rPr>
        <w:t>מקווה שבהזדמנות תעדכן אותנו מה סדרי הדיון בפרלמנט הסורי, האם גם שם למפלגה הגדולה, בסוף הדיון, ניתנת רשות הדיבור - - -</w:t>
      </w:r>
    </w:p>
    <w:p w14:paraId="4940C8C9" w14:textId="77777777" w:rsidR="00000000" w:rsidRDefault="00A03D81">
      <w:pPr>
        <w:pStyle w:val="a0"/>
        <w:rPr>
          <w:rFonts w:hint="cs"/>
          <w:rtl/>
        </w:rPr>
      </w:pPr>
    </w:p>
    <w:p w14:paraId="55639FE2" w14:textId="77777777" w:rsidR="00000000" w:rsidRDefault="00A03D81">
      <w:pPr>
        <w:pStyle w:val="af0"/>
        <w:rPr>
          <w:rtl/>
        </w:rPr>
      </w:pPr>
      <w:r>
        <w:rPr>
          <w:rFonts w:hint="eastAsia"/>
          <w:rtl/>
        </w:rPr>
        <w:t>ג</w:t>
      </w:r>
      <w:r>
        <w:rPr>
          <w:rtl/>
        </w:rPr>
        <w:t>'מאל זחאלקה (בל"ד):</w:t>
      </w:r>
    </w:p>
    <w:p w14:paraId="69F98B46" w14:textId="77777777" w:rsidR="00000000" w:rsidRDefault="00A03D81">
      <w:pPr>
        <w:pStyle w:val="a0"/>
        <w:rPr>
          <w:rFonts w:hint="cs"/>
          <w:rtl/>
        </w:rPr>
      </w:pPr>
    </w:p>
    <w:p w14:paraId="2560E508" w14:textId="77777777" w:rsidR="00000000" w:rsidRDefault="00A03D81">
      <w:pPr>
        <w:pStyle w:val="a0"/>
        <w:rPr>
          <w:rFonts w:hint="cs"/>
          <w:rtl/>
        </w:rPr>
      </w:pPr>
      <w:r>
        <w:rPr>
          <w:rFonts w:hint="cs"/>
          <w:rtl/>
        </w:rPr>
        <w:t>אחרי שתעדכן אותי מה קורה במרכז הליכוד, ואיך - - - הגיעו לכנסת.</w:t>
      </w:r>
    </w:p>
    <w:p w14:paraId="113F2D44" w14:textId="77777777" w:rsidR="00000000" w:rsidRDefault="00A03D81">
      <w:pPr>
        <w:pStyle w:val="a0"/>
        <w:rPr>
          <w:rFonts w:hint="cs"/>
          <w:rtl/>
        </w:rPr>
      </w:pPr>
    </w:p>
    <w:p w14:paraId="3FB83683" w14:textId="77777777" w:rsidR="00000000" w:rsidRDefault="00A03D81">
      <w:pPr>
        <w:pStyle w:val="af1"/>
        <w:rPr>
          <w:rtl/>
        </w:rPr>
      </w:pPr>
      <w:r>
        <w:rPr>
          <w:rtl/>
        </w:rPr>
        <w:t>היו"ר ראובן ריבלין:</w:t>
      </w:r>
    </w:p>
    <w:p w14:paraId="19100AE5" w14:textId="77777777" w:rsidR="00000000" w:rsidRDefault="00A03D81">
      <w:pPr>
        <w:pStyle w:val="a0"/>
        <w:rPr>
          <w:rtl/>
        </w:rPr>
      </w:pPr>
    </w:p>
    <w:p w14:paraId="177EBBBA" w14:textId="77777777" w:rsidR="00000000" w:rsidRDefault="00A03D81">
      <w:pPr>
        <w:pStyle w:val="a0"/>
        <w:rPr>
          <w:rFonts w:hint="cs"/>
          <w:rtl/>
        </w:rPr>
      </w:pPr>
      <w:r>
        <w:rPr>
          <w:rFonts w:hint="cs"/>
          <w:rtl/>
        </w:rPr>
        <w:t>חבר הכנסת זחאלקה. חבר הכנסת זח</w:t>
      </w:r>
      <w:r>
        <w:rPr>
          <w:rFonts w:hint="cs"/>
          <w:rtl/>
        </w:rPr>
        <w:t xml:space="preserve">אלקה, אולי אדוני חושב שהוא ברשות דיבור. </w:t>
      </w:r>
    </w:p>
    <w:p w14:paraId="73F47B73" w14:textId="77777777" w:rsidR="00000000" w:rsidRDefault="00A03D81">
      <w:pPr>
        <w:pStyle w:val="a0"/>
        <w:rPr>
          <w:rFonts w:hint="cs"/>
          <w:rtl/>
        </w:rPr>
      </w:pPr>
    </w:p>
    <w:p w14:paraId="0530E36A" w14:textId="77777777" w:rsidR="00000000" w:rsidRDefault="00A03D81">
      <w:pPr>
        <w:pStyle w:val="af0"/>
        <w:rPr>
          <w:rtl/>
        </w:rPr>
      </w:pPr>
      <w:r>
        <w:rPr>
          <w:rFonts w:hint="eastAsia"/>
          <w:rtl/>
        </w:rPr>
        <w:t>ג</w:t>
      </w:r>
      <w:r>
        <w:rPr>
          <w:rtl/>
        </w:rPr>
        <w:t>'מאל זחאלקה (בל"ד):</w:t>
      </w:r>
    </w:p>
    <w:p w14:paraId="3F911E11" w14:textId="77777777" w:rsidR="00000000" w:rsidRDefault="00A03D81">
      <w:pPr>
        <w:pStyle w:val="a0"/>
        <w:rPr>
          <w:rFonts w:hint="cs"/>
          <w:rtl/>
        </w:rPr>
      </w:pPr>
    </w:p>
    <w:p w14:paraId="3D3B53BC" w14:textId="77777777" w:rsidR="00000000" w:rsidRDefault="00A03D81">
      <w:pPr>
        <w:pStyle w:val="a0"/>
        <w:rPr>
          <w:rFonts w:hint="cs"/>
          <w:rtl/>
        </w:rPr>
      </w:pPr>
      <w:r>
        <w:rPr>
          <w:rFonts w:hint="cs"/>
          <w:rtl/>
        </w:rPr>
        <w:t>מה, הוא שאל אותי.</w:t>
      </w:r>
    </w:p>
    <w:p w14:paraId="280819CE" w14:textId="77777777" w:rsidR="00000000" w:rsidRDefault="00A03D81">
      <w:pPr>
        <w:pStyle w:val="a0"/>
        <w:rPr>
          <w:rFonts w:hint="cs"/>
          <w:rtl/>
        </w:rPr>
      </w:pPr>
    </w:p>
    <w:p w14:paraId="59D2CAC0" w14:textId="77777777" w:rsidR="00000000" w:rsidRDefault="00A03D81">
      <w:pPr>
        <w:pStyle w:val="af1"/>
        <w:rPr>
          <w:rtl/>
        </w:rPr>
      </w:pPr>
      <w:r>
        <w:rPr>
          <w:rtl/>
        </w:rPr>
        <w:t>היו"ר ראובן ריבלין:</w:t>
      </w:r>
    </w:p>
    <w:p w14:paraId="06B91C91" w14:textId="77777777" w:rsidR="00000000" w:rsidRDefault="00A03D81">
      <w:pPr>
        <w:pStyle w:val="a0"/>
        <w:rPr>
          <w:rtl/>
        </w:rPr>
      </w:pPr>
    </w:p>
    <w:p w14:paraId="0689A0F9" w14:textId="77777777" w:rsidR="00000000" w:rsidRDefault="00A03D81">
      <w:pPr>
        <w:pStyle w:val="a0"/>
        <w:rPr>
          <w:rFonts w:hint="cs"/>
          <w:rtl/>
        </w:rPr>
      </w:pPr>
      <w:r>
        <w:rPr>
          <w:rFonts w:hint="cs"/>
          <w:rtl/>
        </w:rPr>
        <w:t>אז אני אומר לך שהוא יכול לשאול אותך, אבל אתה יכול רק ברשותי לענות. אני מבקש ממך, חבר הכנסת סער, לא לשאול אותו, כדי שהוא לא יחשוב שהוא יכול לענות. רבותי,</w:t>
      </w:r>
      <w:r>
        <w:rPr>
          <w:rFonts w:hint="cs"/>
          <w:rtl/>
        </w:rPr>
        <w:t xml:space="preserve"> נא לתפוס מקומות, כי אנחנו מצביעים מייד עם סיום דבריו של חבר הכנסת סער. נא לתפוס מקומות ולשבת. </w:t>
      </w:r>
    </w:p>
    <w:p w14:paraId="68F13012" w14:textId="77777777" w:rsidR="00000000" w:rsidRDefault="00A03D81">
      <w:pPr>
        <w:pStyle w:val="a0"/>
        <w:rPr>
          <w:rFonts w:hint="cs"/>
          <w:rtl/>
        </w:rPr>
      </w:pPr>
    </w:p>
    <w:p w14:paraId="07CE048D" w14:textId="77777777" w:rsidR="00000000" w:rsidRDefault="00A03D81">
      <w:pPr>
        <w:pStyle w:val="-"/>
        <w:rPr>
          <w:rtl/>
        </w:rPr>
      </w:pPr>
      <w:bookmarkStart w:id="432" w:name="FS000001027T16_02_2004_21_38_30"/>
      <w:bookmarkEnd w:id="432"/>
      <w:r>
        <w:rPr>
          <w:rFonts w:hint="eastAsia"/>
          <w:rtl/>
        </w:rPr>
        <w:t>גדעון</w:t>
      </w:r>
      <w:r>
        <w:rPr>
          <w:rtl/>
        </w:rPr>
        <w:t xml:space="preserve"> סער (הליכוד):</w:t>
      </w:r>
    </w:p>
    <w:p w14:paraId="059138D1" w14:textId="77777777" w:rsidR="00000000" w:rsidRDefault="00A03D81">
      <w:pPr>
        <w:pStyle w:val="a0"/>
        <w:rPr>
          <w:rFonts w:hint="cs"/>
          <w:rtl/>
        </w:rPr>
      </w:pPr>
    </w:p>
    <w:p w14:paraId="2F3D681E" w14:textId="77777777" w:rsidR="00000000" w:rsidRDefault="00A03D81">
      <w:pPr>
        <w:pStyle w:val="a0"/>
        <w:rPr>
          <w:rFonts w:hint="cs"/>
          <w:rtl/>
        </w:rPr>
      </w:pPr>
      <w:r>
        <w:rPr>
          <w:rFonts w:hint="cs"/>
          <w:rtl/>
        </w:rPr>
        <w:t>אני תמיד אשמח לעדכן אותך, חבר הכנסת זחאלקה, על ההתרחשויות במרכז הליכוד.</w:t>
      </w:r>
    </w:p>
    <w:p w14:paraId="61D01798" w14:textId="77777777" w:rsidR="00000000" w:rsidRDefault="00A03D81">
      <w:pPr>
        <w:pStyle w:val="a0"/>
        <w:rPr>
          <w:rFonts w:hint="cs"/>
          <w:rtl/>
        </w:rPr>
      </w:pPr>
    </w:p>
    <w:p w14:paraId="0726141D" w14:textId="77777777" w:rsidR="00000000" w:rsidRDefault="00A03D81">
      <w:pPr>
        <w:pStyle w:val="af0"/>
        <w:rPr>
          <w:rtl/>
        </w:rPr>
      </w:pPr>
      <w:r>
        <w:rPr>
          <w:rFonts w:hint="eastAsia"/>
          <w:rtl/>
        </w:rPr>
        <w:t>חיים</w:t>
      </w:r>
      <w:r>
        <w:rPr>
          <w:rtl/>
        </w:rPr>
        <w:t xml:space="preserve"> רמון (העבודה-מימד):</w:t>
      </w:r>
    </w:p>
    <w:p w14:paraId="5ADE539B" w14:textId="77777777" w:rsidR="00000000" w:rsidRDefault="00A03D81">
      <w:pPr>
        <w:pStyle w:val="a0"/>
        <w:rPr>
          <w:rFonts w:hint="cs"/>
          <w:rtl/>
        </w:rPr>
      </w:pPr>
    </w:p>
    <w:p w14:paraId="1E3A4E8E" w14:textId="77777777" w:rsidR="00000000" w:rsidRDefault="00A03D81">
      <w:pPr>
        <w:pStyle w:val="a0"/>
        <w:rPr>
          <w:rFonts w:hint="cs"/>
          <w:rtl/>
        </w:rPr>
      </w:pPr>
      <w:r>
        <w:rPr>
          <w:rFonts w:hint="cs"/>
          <w:rtl/>
        </w:rPr>
        <w:t xml:space="preserve">למה רק אותו? </w:t>
      </w:r>
    </w:p>
    <w:p w14:paraId="3DE470FB" w14:textId="77777777" w:rsidR="00000000" w:rsidRDefault="00A03D81">
      <w:pPr>
        <w:pStyle w:val="a0"/>
        <w:rPr>
          <w:rFonts w:hint="cs"/>
          <w:rtl/>
        </w:rPr>
      </w:pPr>
    </w:p>
    <w:p w14:paraId="7FCF2D63" w14:textId="77777777" w:rsidR="00000000" w:rsidRDefault="00A03D81">
      <w:pPr>
        <w:pStyle w:val="af1"/>
        <w:rPr>
          <w:rtl/>
        </w:rPr>
      </w:pPr>
      <w:r>
        <w:rPr>
          <w:rtl/>
        </w:rPr>
        <w:t>היו"ר ראובן ריבלין:</w:t>
      </w:r>
    </w:p>
    <w:p w14:paraId="4A0D37DC" w14:textId="77777777" w:rsidR="00000000" w:rsidRDefault="00A03D81">
      <w:pPr>
        <w:pStyle w:val="a0"/>
        <w:rPr>
          <w:rtl/>
        </w:rPr>
      </w:pPr>
    </w:p>
    <w:p w14:paraId="7824C75D" w14:textId="77777777" w:rsidR="00000000" w:rsidRDefault="00A03D81">
      <w:pPr>
        <w:pStyle w:val="a0"/>
        <w:rPr>
          <w:rFonts w:hint="cs"/>
          <w:rtl/>
        </w:rPr>
      </w:pPr>
      <w:r>
        <w:rPr>
          <w:rFonts w:hint="cs"/>
          <w:rtl/>
        </w:rPr>
        <w:t>חבר</w:t>
      </w:r>
      <w:r>
        <w:rPr>
          <w:rFonts w:hint="cs"/>
          <w:rtl/>
        </w:rPr>
        <w:t xml:space="preserve"> הכנסת הירשזון, יהיה יותר נוח אם תשבו, ואז ידע חבר הכנסת סער מתי הוא צריך להפסיק לדבר. </w:t>
      </w:r>
    </w:p>
    <w:p w14:paraId="36012FD3" w14:textId="77777777" w:rsidR="00000000" w:rsidRDefault="00A03D81">
      <w:pPr>
        <w:pStyle w:val="a0"/>
        <w:rPr>
          <w:rFonts w:hint="cs"/>
          <w:rtl/>
        </w:rPr>
      </w:pPr>
    </w:p>
    <w:p w14:paraId="66948100" w14:textId="77777777" w:rsidR="00000000" w:rsidRDefault="00A03D81">
      <w:pPr>
        <w:pStyle w:val="-"/>
        <w:rPr>
          <w:rtl/>
        </w:rPr>
      </w:pPr>
      <w:bookmarkStart w:id="433" w:name="FS000001027T16_02_2004_21_43_51C"/>
      <w:bookmarkEnd w:id="433"/>
      <w:r>
        <w:rPr>
          <w:rtl/>
        </w:rPr>
        <w:t>גדעון סער (הליכוד):</w:t>
      </w:r>
    </w:p>
    <w:p w14:paraId="6A25C48C" w14:textId="77777777" w:rsidR="00000000" w:rsidRDefault="00A03D81">
      <w:pPr>
        <w:pStyle w:val="a0"/>
        <w:rPr>
          <w:rtl/>
        </w:rPr>
      </w:pPr>
    </w:p>
    <w:p w14:paraId="45F2301C" w14:textId="77777777" w:rsidR="00000000" w:rsidRDefault="00A03D81">
      <w:pPr>
        <w:pStyle w:val="a0"/>
        <w:rPr>
          <w:rFonts w:hint="cs"/>
          <w:rtl/>
        </w:rPr>
      </w:pPr>
      <w:r>
        <w:rPr>
          <w:rFonts w:hint="cs"/>
          <w:rtl/>
        </w:rPr>
        <w:t>אשמח גם אם תוכל לעדכן אותי מפעם לפעם במה שקורה בפרלמנט הסורי. אם זה לא נוח ליושב-ראש תנועתך, חבר הכנסת בשארה, אני מציע שאחד מכם, אתה או ואסל טאהא,</w:t>
      </w:r>
      <w:r>
        <w:rPr>
          <w:rFonts w:hint="cs"/>
          <w:rtl/>
        </w:rPr>
        <w:t xml:space="preserve"> תעשו זאת במקומו, ותגוללו פעם אחת ולתמיד את סיפור השליח עם המפית. לא יכול להיות שציבור שלם, יהודי וערבי, בארץ ובאזור, ימשיך לתהות על אודות אותה תעלומה של דוקטור בשארה ומיסטר עזמי, או להיפך. זה דבר שמסקרן, השילוב הזה בין החתרנות לבין השליחות. זה דבר שמאוד מ</w:t>
      </w:r>
      <w:r>
        <w:rPr>
          <w:rFonts w:hint="cs"/>
          <w:rtl/>
        </w:rPr>
        <w:t xml:space="preserve">עורר עניין, ואני משוכנע שאתה ער לנושא הזה. </w:t>
      </w:r>
    </w:p>
    <w:p w14:paraId="772C88AC" w14:textId="77777777" w:rsidR="00000000" w:rsidRDefault="00A03D81">
      <w:pPr>
        <w:pStyle w:val="a0"/>
        <w:rPr>
          <w:rFonts w:hint="cs"/>
          <w:rtl/>
        </w:rPr>
      </w:pPr>
    </w:p>
    <w:p w14:paraId="02841AE9" w14:textId="77777777" w:rsidR="00000000" w:rsidRDefault="00A03D81">
      <w:pPr>
        <w:pStyle w:val="af0"/>
        <w:rPr>
          <w:rtl/>
        </w:rPr>
      </w:pPr>
      <w:r>
        <w:rPr>
          <w:rFonts w:hint="eastAsia"/>
          <w:rtl/>
        </w:rPr>
        <w:t>ג</w:t>
      </w:r>
      <w:r>
        <w:rPr>
          <w:rtl/>
        </w:rPr>
        <w:t>'מאל זחאלקה (בל"ד):</w:t>
      </w:r>
    </w:p>
    <w:p w14:paraId="210909D4" w14:textId="77777777" w:rsidR="00000000" w:rsidRDefault="00A03D81">
      <w:pPr>
        <w:pStyle w:val="a0"/>
        <w:rPr>
          <w:rFonts w:hint="cs"/>
          <w:rtl/>
        </w:rPr>
      </w:pPr>
    </w:p>
    <w:p w14:paraId="72CAD1CC" w14:textId="77777777" w:rsidR="00000000" w:rsidRDefault="00A03D81">
      <w:pPr>
        <w:pStyle w:val="a0"/>
        <w:rPr>
          <w:rFonts w:hint="cs"/>
          <w:rtl/>
        </w:rPr>
      </w:pPr>
      <w:r>
        <w:rPr>
          <w:rFonts w:hint="cs"/>
          <w:rtl/>
        </w:rPr>
        <w:t xml:space="preserve">תשאל את החברים שלך </w:t>
      </w:r>
      <w:r>
        <w:rPr>
          <w:rFonts w:hint="eastAsia"/>
          <w:rtl/>
        </w:rPr>
        <w:t>–</w:t>
      </w:r>
      <w:r>
        <w:rPr>
          <w:rFonts w:hint="cs"/>
          <w:rtl/>
        </w:rPr>
        <w:t xml:space="preserve"> את החברים שלך. תשאל את החברים שלך. </w:t>
      </w:r>
    </w:p>
    <w:p w14:paraId="69DF7066" w14:textId="77777777" w:rsidR="00000000" w:rsidRDefault="00A03D81">
      <w:pPr>
        <w:pStyle w:val="a0"/>
        <w:rPr>
          <w:rFonts w:hint="cs"/>
          <w:rtl/>
        </w:rPr>
      </w:pPr>
    </w:p>
    <w:p w14:paraId="3BE7EB79" w14:textId="77777777" w:rsidR="00000000" w:rsidRDefault="00A03D81">
      <w:pPr>
        <w:pStyle w:val="af1"/>
        <w:rPr>
          <w:rtl/>
        </w:rPr>
      </w:pPr>
      <w:r>
        <w:rPr>
          <w:rtl/>
        </w:rPr>
        <w:t>היו"ר ראובן ריבלין:</w:t>
      </w:r>
    </w:p>
    <w:p w14:paraId="4B414272" w14:textId="77777777" w:rsidR="00000000" w:rsidRDefault="00A03D81">
      <w:pPr>
        <w:pStyle w:val="a0"/>
        <w:rPr>
          <w:rtl/>
        </w:rPr>
      </w:pPr>
    </w:p>
    <w:p w14:paraId="219EDFD0" w14:textId="77777777" w:rsidR="00000000" w:rsidRDefault="00A03D81">
      <w:pPr>
        <w:pStyle w:val="a0"/>
        <w:rPr>
          <w:rFonts w:hint="cs"/>
          <w:rtl/>
        </w:rPr>
      </w:pPr>
      <w:r>
        <w:rPr>
          <w:rFonts w:hint="cs"/>
          <w:rtl/>
        </w:rPr>
        <w:t xml:space="preserve">הוא שמע אותך, עכשיו הוא עונה לך. </w:t>
      </w:r>
    </w:p>
    <w:p w14:paraId="66FD0494" w14:textId="77777777" w:rsidR="00000000" w:rsidRDefault="00A03D81">
      <w:pPr>
        <w:pStyle w:val="a0"/>
        <w:rPr>
          <w:rFonts w:hint="cs"/>
          <w:rtl/>
        </w:rPr>
      </w:pPr>
    </w:p>
    <w:p w14:paraId="13A58FB0" w14:textId="77777777" w:rsidR="00000000" w:rsidRDefault="00A03D81">
      <w:pPr>
        <w:pStyle w:val="af0"/>
        <w:rPr>
          <w:rtl/>
        </w:rPr>
      </w:pPr>
      <w:r>
        <w:rPr>
          <w:rFonts w:hint="eastAsia"/>
          <w:rtl/>
        </w:rPr>
        <w:t>ג</w:t>
      </w:r>
      <w:r>
        <w:rPr>
          <w:rtl/>
        </w:rPr>
        <w:t>'מאל זחאלקה (בל"ד):</w:t>
      </w:r>
    </w:p>
    <w:p w14:paraId="51861852" w14:textId="77777777" w:rsidR="00000000" w:rsidRDefault="00A03D81">
      <w:pPr>
        <w:pStyle w:val="a0"/>
        <w:rPr>
          <w:rFonts w:hint="cs"/>
          <w:rtl/>
        </w:rPr>
      </w:pPr>
    </w:p>
    <w:p w14:paraId="205FE346" w14:textId="77777777" w:rsidR="00000000" w:rsidRDefault="00A03D81">
      <w:pPr>
        <w:pStyle w:val="a0"/>
        <w:rPr>
          <w:rFonts w:hint="cs"/>
          <w:rtl/>
        </w:rPr>
      </w:pPr>
      <w:r>
        <w:rPr>
          <w:rFonts w:hint="cs"/>
          <w:rtl/>
        </w:rPr>
        <w:t xml:space="preserve">החברים הערבים שלך. </w:t>
      </w:r>
    </w:p>
    <w:p w14:paraId="199EB3F9" w14:textId="77777777" w:rsidR="00000000" w:rsidRDefault="00A03D81">
      <w:pPr>
        <w:pStyle w:val="a0"/>
        <w:rPr>
          <w:rFonts w:hint="cs"/>
          <w:rtl/>
        </w:rPr>
      </w:pPr>
    </w:p>
    <w:p w14:paraId="786B0C21" w14:textId="77777777" w:rsidR="00000000" w:rsidRDefault="00A03D81">
      <w:pPr>
        <w:pStyle w:val="-"/>
        <w:rPr>
          <w:rtl/>
        </w:rPr>
      </w:pPr>
      <w:bookmarkStart w:id="434" w:name="FS000001027T16_02_2004_21_45_59C"/>
      <w:bookmarkEnd w:id="434"/>
      <w:r>
        <w:rPr>
          <w:rtl/>
        </w:rPr>
        <w:t>גדעון סער (הליכוד):</w:t>
      </w:r>
    </w:p>
    <w:p w14:paraId="3DBD426D" w14:textId="77777777" w:rsidR="00000000" w:rsidRDefault="00A03D81">
      <w:pPr>
        <w:pStyle w:val="a0"/>
        <w:rPr>
          <w:rtl/>
        </w:rPr>
      </w:pPr>
    </w:p>
    <w:p w14:paraId="20AA33EE" w14:textId="77777777" w:rsidR="00000000" w:rsidRDefault="00A03D81">
      <w:pPr>
        <w:pStyle w:val="a0"/>
        <w:rPr>
          <w:rFonts w:hint="cs"/>
          <w:rtl/>
        </w:rPr>
      </w:pPr>
      <w:r>
        <w:rPr>
          <w:rFonts w:hint="cs"/>
          <w:rtl/>
        </w:rPr>
        <w:t>קודם כול, ט</w:t>
      </w:r>
      <w:r>
        <w:rPr>
          <w:rFonts w:hint="cs"/>
          <w:rtl/>
        </w:rPr>
        <w:t xml:space="preserve">וב שיש חברים, והם צריכים להיות בני כל הדתות והלאומים, אבל הדברים האלה כדאי שיהיו ברורים. אם אדם יושב בשליחות עם אנשים חשובים </w:t>
      </w:r>
      <w:r>
        <w:rPr>
          <w:rFonts w:hint="eastAsia"/>
          <w:rtl/>
        </w:rPr>
        <w:t>–</w:t>
      </w:r>
      <w:r>
        <w:rPr>
          <w:rFonts w:hint="cs"/>
          <w:rtl/>
        </w:rPr>
        <w:t xml:space="preserve"> כולם שירתו באותה סיירת, כולם השתייכו לאותה ממשלה </w:t>
      </w:r>
      <w:r>
        <w:rPr>
          <w:rFonts w:hint="eastAsia"/>
          <w:rtl/>
        </w:rPr>
        <w:t>–</w:t>
      </w:r>
      <w:r>
        <w:rPr>
          <w:rFonts w:hint="cs"/>
          <w:rtl/>
        </w:rPr>
        <w:t xml:space="preserve"> ויוצא לשליחות לבירה ערבית חשובה, למה להכחיש? הרי אחרי זה באים אחרים ומאשרים את</w:t>
      </w:r>
      <w:r>
        <w:rPr>
          <w:rFonts w:hint="cs"/>
          <w:rtl/>
        </w:rPr>
        <w:t xml:space="preserve"> הכול, ואז אתם במבוכה. פעם אחת מעל הדוכן הזה תגוללו את העובדות כפי שהן היו. </w:t>
      </w:r>
    </w:p>
    <w:p w14:paraId="3C96ED41" w14:textId="77777777" w:rsidR="00000000" w:rsidRDefault="00A03D81">
      <w:pPr>
        <w:pStyle w:val="a0"/>
        <w:rPr>
          <w:rFonts w:hint="cs"/>
          <w:rtl/>
        </w:rPr>
      </w:pPr>
    </w:p>
    <w:p w14:paraId="0518AE82" w14:textId="77777777" w:rsidR="00000000" w:rsidRDefault="00A03D81">
      <w:pPr>
        <w:pStyle w:val="a0"/>
        <w:rPr>
          <w:rFonts w:hint="cs"/>
          <w:rtl/>
        </w:rPr>
      </w:pPr>
      <w:r>
        <w:rPr>
          <w:rFonts w:hint="cs"/>
          <w:rtl/>
        </w:rPr>
        <w:t xml:space="preserve">אדוני היושב-ראש, ברשותך, ארצה להתייחס לאותה טרדנות קבועה, בלתי מזיקה אבל בהחלט מבזבזת זמן, של האופוזיציה. </w:t>
      </w:r>
    </w:p>
    <w:p w14:paraId="1EEB672D" w14:textId="77777777" w:rsidR="00000000" w:rsidRDefault="00A03D81">
      <w:pPr>
        <w:pStyle w:val="a0"/>
        <w:rPr>
          <w:rFonts w:hint="cs"/>
          <w:rtl/>
        </w:rPr>
      </w:pPr>
    </w:p>
    <w:p w14:paraId="47E1FACB" w14:textId="77777777" w:rsidR="00000000" w:rsidRDefault="00A03D81">
      <w:pPr>
        <w:pStyle w:val="af0"/>
        <w:rPr>
          <w:rtl/>
        </w:rPr>
      </w:pPr>
      <w:r>
        <w:rPr>
          <w:rFonts w:hint="eastAsia"/>
          <w:rtl/>
        </w:rPr>
        <w:t>שלום</w:t>
      </w:r>
      <w:r>
        <w:rPr>
          <w:rtl/>
        </w:rPr>
        <w:t xml:space="preserve"> שמחון (העבודה-מימד):</w:t>
      </w:r>
    </w:p>
    <w:p w14:paraId="435F2898" w14:textId="77777777" w:rsidR="00000000" w:rsidRDefault="00A03D81">
      <w:pPr>
        <w:pStyle w:val="a0"/>
        <w:rPr>
          <w:rFonts w:hint="cs"/>
          <w:rtl/>
        </w:rPr>
      </w:pPr>
    </w:p>
    <w:p w14:paraId="34A529CF" w14:textId="77777777" w:rsidR="00000000" w:rsidRDefault="00A03D81">
      <w:pPr>
        <w:pStyle w:val="a0"/>
        <w:rPr>
          <w:rFonts w:hint="cs"/>
          <w:rtl/>
        </w:rPr>
      </w:pPr>
      <w:r>
        <w:rPr>
          <w:rFonts w:hint="cs"/>
          <w:rtl/>
        </w:rPr>
        <w:t>אנחנו מבקשים פרשנות, אנחנו לא מבינים מה קור</w:t>
      </w:r>
      <w:r>
        <w:rPr>
          <w:rFonts w:hint="cs"/>
          <w:rtl/>
        </w:rPr>
        <w:t xml:space="preserve">ה פה. </w:t>
      </w:r>
    </w:p>
    <w:p w14:paraId="3F41B4D4" w14:textId="77777777" w:rsidR="00000000" w:rsidRDefault="00A03D81">
      <w:pPr>
        <w:pStyle w:val="a0"/>
        <w:rPr>
          <w:rFonts w:hint="cs"/>
          <w:rtl/>
        </w:rPr>
      </w:pPr>
    </w:p>
    <w:p w14:paraId="56C2FF8F" w14:textId="77777777" w:rsidR="00000000" w:rsidRDefault="00A03D81">
      <w:pPr>
        <w:pStyle w:val="-"/>
        <w:rPr>
          <w:rtl/>
        </w:rPr>
      </w:pPr>
      <w:bookmarkStart w:id="435" w:name="FS000001027T16_02_2004_21_47_56C"/>
      <w:bookmarkEnd w:id="435"/>
      <w:r>
        <w:rPr>
          <w:rtl/>
        </w:rPr>
        <w:t>גדעון סער (הליכוד):</w:t>
      </w:r>
    </w:p>
    <w:p w14:paraId="11D2E2ED" w14:textId="77777777" w:rsidR="00000000" w:rsidRDefault="00A03D81">
      <w:pPr>
        <w:pStyle w:val="a0"/>
        <w:rPr>
          <w:rtl/>
        </w:rPr>
      </w:pPr>
    </w:p>
    <w:p w14:paraId="625846A2" w14:textId="77777777" w:rsidR="00000000" w:rsidRDefault="00A03D81">
      <w:pPr>
        <w:pStyle w:val="a0"/>
        <w:rPr>
          <w:rFonts w:hint="cs"/>
          <w:rtl/>
        </w:rPr>
      </w:pPr>
      <w:r>
        <w:rPr>
          <w:rFonts w:hint="cs"/>
          <w:rtl/>
        </w:rPr>
        <w:t xml:space="preserve">אתה עוד בנושא הקודם, חבר הכנסת שמחון? התכוונתי לשליחותו של חבר הכנסת בשארה לדמשק בשליחותו של אהוד ברק, שלמענו הוא הסיר את המועמדות בשנת 1999 בבחירות לראשות הממשלה. בכל נושא המפית </w:t>
      </w:r>
      <w:r>
        <w:rPr>
          <w:rFonts w:hint="eastAsia"/>
          <w:rtl/>
        </w:rPr>
        <w:t>–</w:t>
      </w:r>
      <w:r>
        <w:rPr>
          <w:rFonts w:hint="cs"/>
          <w:rtl/>
        </w:rPr>
        <w:t xml:space="preserve"> הרי יש לכם חבר בסיעה שיושב כאן, חבר הכנסת דני </w:t>
      </w:r>
      <w:r>
        <w:rPr>
          <w:rFonts w:hint="cs"/>
          <w:rtl/>
        </w:rPr>
        <w:t xml:space="preserve">יתום. </w:t>
      </w:r>
    </w:p>
    <w:p w14:paraId="6F9A98F4" w14:textId="77777777" w:rsidR="00000000" w:rsidRDefault="00A03D81">
      <w:pPr>
        <w:pStyle w:val="a0"/>
        <w:rPr>
          <w:rFonts w:hint="cs"/>
          <w:rtl/>
        </w:rPr>
      </w:pPr>
    </w:p>
    <w:p w14:paraId="18EABC42" w14:textId="77777777" w:rsidR="00000000" w:rsidRDefault="00A03D81">
      <w:pPr>
        <w:pStyle w:val="af0"/>
        <w:rPr>
          <w:rtl/>
        </w:rPr>
      </w:pPr>
      <w:r>
        <w:rPr>
          <w:rFonts w:hint="eastAsia"/>
          <w:rtl/>
        </w:rPr>
        <w:t>שלום</w:t>
      </w:r>
      <w:r>
        <w:rPr>
          <w:rtl/>
        </w:rPr>
        <w:t xml:space="preserve"> שמחון (העבודה-מימד):</w:t>
      </w:r>
    </w:p>
    <w:p w14:paraId="0044EDF2" w14:textId="77777777" w:rsidR="00000000" w:rsidRDefault="00A03D81">
      <w:pPr>
        <w:pStyle w:val="a0"/>
        <w:rPr>
          <w:rFonts w:hint="cs"/>
          <w:rtl/>
        </w:rPr>
      </w:pPr>
    </w:p>
    <w:p w14:paraId="6F6918B4" w14:textId="77777777" w:rsidR="00000000" w:rsidRDefault="00A03D81">
      <w:pPr>
        <w:pStyle w:val="a0"/>
        <w:rPr>
          <w:rFonts w:hint="cs"/>
          <w:rtl/>
        </w:rPr>
      </w:pPr>
      <w:r>
        <w:rPr>
          <w:rFonts w:hint="cs"/>
          <w:rtl/>
        </w:rPr>
        <w:t>הוא צייר.</w:t>
      </w:r>
    </w:p>
    <w:p w14:paraId="2DE5AFA6" w14:textId="77777777" w:rsidR="00000000" w:rsidRDefault="00A03D81">
      <w:pPr>
        <w:pStyle w:val="a0"/>
        <w:rPr>
          <w:rFonts w:hint="cs"/>
          <w:rtl/>
        </w:rPr>
      </w:pPr>
    </w:p>
    <w:p w14:paraId="5F9037B6" w14:textId="77777777" w:rsidR="00000000" w:rsidRDefault="00A03D81">
      <w:pPr>
        <w:pStyle w:val="-"/>
        <w:rPr>
          <w:rtl/>
        </w:rPr>
      </w:pPr>
      <w:bookmarkStart w:id="436" w:name="FS000001027T16_02_2004_21_48_58C"/>
      <w:bookmarkEnd w:id="436"/>
      <w:r>
        <w:rPr>
          <w:rtl/>
        </w:rPr>
        <w:t>גדעון סער (הליכוד):</w:t>
      </w:r>
    </w:p>
    <w:p w14:paraId="3AB63B1A" w14:textId="77777777" w:rsidR="00000000" w:rsidRDefault="00A03D81">
      <w:pPr>
        <w:pStyle w:val="a0"/>
        <w:rPr>
          <w:rtl/>
        </w:rPr>
      </w:pPr>
    </w:p>
    <w:p w14:paraId="7C062331" w14:textId="77777777" w:rsidR="00000000" w:rsidRDefault="00A03D81">
      <w:pPr>
        <w:pStyle w:val="a0"/>
        <w:rPr>
          <w:rFonts w:hint="cs"/>
          <w:rtl/>
        </w:rPr>
      </w:pPr>
      <w:r>
        <w:rPr>
          <w:rFonts w:hint="cs"/>
          <w:rtl/>
        </w:rPr>
        <w:t xml:space="preserve">כן, הוא גם מסרטט על מפיות, והוא יוכל לספר. יש אפילו חבר בסיעת מרצ, שיושב מאחוריו ושירת באותה סיירת, וגם הוא יוכל לספר על כך. אני מציע שפעם אחת ייחשפו העובדות האלה לפני הבית. </w:t>
      </w:r>
    </w:p>
    <w:p w14:paraId="12810B56" w14:textId="77777777" w:rsidR="00000000" w:rsidRDefault="00A03D81">
      <w:pPr>
        <w:pStyle w:val="a0"/>
        <w:rPr>
          <w:rFonts w:hint="cs"/>
          <w:rtl/>
        </w:rPr>
      </w:pPr>
    </w:p>
    <w:p w14:paraId="7B9C9185" w14:textId="77777777" w:rsidR="00000000" w:rsidRDefault="00A03D81">
      <w:pPr>
        <w:pStyle w:val="af0"/>
        <w:rPr>
          <w:rtl/>
        </w:rPr>
      </w:pPr>
      <w:r>
        <w:rPr>
          <w:rFonts w:hint="eastAsia"/>
          <w:rtl/>
        </w:rPr>
        <w:t>דני</w:t>
      </w:r>
      <w:r>
        <w:rPr>
          <w:rtl/>
        </w:rPr>
        <w:t xml:space="preserve"> יתום (העב</w:t>
      </w:r>
      <w:r>
        <w:rPr>
          <w:rtl/>
        </w:rPr>
        <w:t>ודה-מימד):</w:t>
      </w:r>
    </w:p>
    <w:p w14:paraId="40878CC2" w14:textId="77777777" w:rsidR="00000000" w:rsidRDefault="00A03D81">
      <w:pPr>
        <w:pStyle w:val="a0"/>
        <w:rPr>
          <w:rFonts w:hint="cs"/>
          <w:rtl/>
        </w:rPr>
      </w:pPr>
    </w:p>
    <w:p w14:paraId="2B2FC89E" w14:textId="77777777" w:rsidR="00000000" w:rsidRDefault="00A03D81">
      <w:pPr>
        <w:pStyle w:val="a0"/>
        <w:rPr>
          <w:rFonts w:hint="cs"/>
          <w:rtl/>
        </w:rPr>
      </w:pPr>
      <w:r>
        <w:rPr>
          <w:rFonts w:hint="cs"/>
          <w:rtl/>
        </w:rPr>
        <w:t>לא ידענו ששירות בסיירת מטכ"ל הוא אות קין על מצחם של אנשים. איפה אתה היית בצבא?</w:t>
      </w:r>
    </w:p>
    <w:p w14:paraId="63301C94" w14:textId="77777777" w:rsidR="00000000" w:rsidRDefault="00A03D81">
      <w:pPr>
        <w:pStyle w:val="a0"/>
        <w:rPr>
          <w:rtl/>
        </w:rPr>
      </w:pPr>
    </w:p>
    <w:p w14:paraId="47C54909" w14:textId="77777777" w:rsidR="00000000" w:rsidRDefault="00A03D81">
      <w:pPr>
        <w:pStyle w:val="-"/>
        <w:rPr>
          <w:rtl/>
        </w:rPr>
      </w:pPr>
      <w:bookmarkStart w:id="437" w:name="FS000001027T16_02_2004_21_49_48C"/>
      <w:bookmarkEnd w:id="437"/>
      <w:r>
        <w:rPr>
          <w:rtl/>
        </w:rPr>
        <w:t>גדעון סער (הליכוד):</w:t>
      </w:r>
    </w:p>
    <w:p w14:paraId="768FADFD" w14:textId="77777777" w:rsidR="00000000" w:rsidRDefault="00A03D81">
      <w:pPr>
        <w:pStyle w:val="a0"/>
        <w:rPr>
          <w:rtl/>
        </w:rPr>
      </w:pPr>
    </w:p>
    <w:p w14:paraId="0112CD4F" w14:textId="77777777" w:rsidR="00000000" w:rsidRDefault="00A03D81">
      <w:pPr>
        <w:pStyle w:val="a0"/>
        <w:rPr>
          <w:rFonts w:hint="cs"/>
          <w:rtl/>
        </w:rPr>
      </w:pPr>
      <w:r>
        <w:rPr>
          <w:rFonts w:hint="cs"/>
          <w:rtl/>
        </w:rPr>
        <w:t xml:space="preserve">בגולני, בחטיבת גולני. לא, אני מכבד, אני אומר את זה כאדם ששירת בחטיבה סדירה ולא עלה למדרגה הזאת, אבל הכבוד קיים. לשמוע את המצעד הזה, לשמוע אתכם </w:t>
      </w:r>
      <w:r>
        <w:rPr>
          <w:rFonts w:hint="cs"/>
          <w:rtl/>
        </w:rPr>
        <w:t xml:space="preserve">מקוננים אחרי שיד אחת, היד שהביאה את כנופיות הטרור, את כנופיות ערפאת לכאן, גרמה לשפיכות הדמים הזאת, למשבר הכלכלי, המדיני והביטחוני שהבאתם על עם ישראל. </w:t>
      </w:r>
    </w:p>
    <w:p w14:paraId="495AEFB2" w14:textId="77777777" w:rsidR="00000000" w:rsidRDefault="00A03D81">
      <w:pPr>
        <w:pStyle w:val="a0"/>
        <w:rPr>
          <w:rFonts w:hint="cs"/>
          <w:rtl/>
        </w:rPr>
      </w:pPr>
    </w:p>
    <w:p w14:paraId="40AA48A5" w14:textId="77777777" w:rsidR="00000000" w:rsidRDefault="00A03D81">
      <w:pPr>
        <w:pStyle w:val="af0"/>
        <w:rPr>
          <w:rtl/>
        </w:rPr>
      </w:pPr>
      <w:r>
        <w:rPr>
          <w:rFonts w:hint="eastAsia"/>
          <w:rtl/>
        </w:rPr>
        <w:t>דני</w:t>
      </w:r>
      <w:r>
        <w:rPr>
          <w:rtl/>
        </w:rPr>
        <w:t xml:space="preserve"> יתום (העבודה-מימד):</w:t>
      </w:r>
    </w:p>
    <w:p w14:paraId="5FB1C419" w14:textId="77777777" w:rsidR="00000000" w:rsidRDefault="00A03D81">
      <w:pPr>
        <w:pStyle w:val="a0"/>
        <w:rPr>
          <w:rFonts w:hint="cs"/>
          <w:rtl/>
        </w:rPr>
      </w:pPr>
    </w:p>
    <w:p w14:paraId="41BCCAF9" w14:textId="77777777" w:rsidR="00000000" w:rsidRDefault="00A03D81">
      <w:pPr>
        <w:pStyle w:val="a0"/>
        <w:rPr>
          <w:rFonts w:hint="cs"/>
          <w:rtl/>
        </w:rPr>
      </w:pPr>
      <w:r>
        <w:rPr>
          <w:rFonts w:hint="cs"/>
          <w:rtl/>
        </w:rPr>
        <w:t>למה לא הרגו אותו בביירות?</w:t>
      </w:r>
    </w:p>
    <w:p w14:paraId="02C38EC6" w14:textId="77777777" w:rsidR="00000000" w:rsidRDefault="00A03D81">
      <w:pPr>
        <w:pStyle w:val="a0"/>
        <w:rPr>
          <w:rFonts w:hint="cs"/>
          <w:rtl/>
        </w:rPr>
      </w:pPr>
    </w:p>
    <w:p w14:paraId="2348ED04" w14:textId="77777777" w:rsidR="00000000" w:rsidRDefault="00A03D81">
      <w:pPr>
        <w:pStyle w:val="-"/>
        <w:rPr>
          <w:rtl/>
        </w:rPr>
      </w:pPr>
      <w:bookmarkStart w:id="438" w:name="FS000001027T16_02_2004_21_51_42C"/>
      <w:bookmarkEnd w:id="438"/>
      <w:r>
        <w:rPr>
          <w:rtl/>
        </w:rPr>
        <w:t>גדעון סער (הליכוד):</w:t>
      </w:r>
    </w:p>
    <w:p w14:paraId="3FB976F1" w14:textId="77777777" w:rsidR="00000000" w:rsidRDefault="00A03D81">
      <w:pPr>
        <w:pStyle w:val="a0"/>
        <w:rPr>
          <w:rtl/>
        </w:rPr>
      </w:pPr>
    </w:p>
    <w:p w14:paraId="4914C6C7" w14:textId="77777777" w:rsidR="00000000" w:rsidRDefault="00A03D81">
      <w:pPr>
        <w:pStyle w:val="a0"/>
        <w:rPr>
          <w:rFonts w:hint="cs"/>
          <w:rtl/>
        </w:rPr>
      </w:pPr>
      <w:r>
        <w:rPr>
          <w:rFonts w:hint="cs"/>
          <w:rtl/>
        </w:rPr>
        <w:t>מצד שני הייתם שותפים לממשלה הכי</w:t>
      </w:r>
      <w:r>
        <w:rPr>
          <w:rFonts w:hint="cs"/>
          <w:rtl/>
        </w:rPr>
        <w:t xml:space="preserve"> אנטי-דמוקרטית בתולדות ישראל, לממשלת ברק, ממשלה שנשענה על 30 חברים בבית הזה. באותו זמן השתוללה החקיקה הפופוליסטית ורוקנה את קופת המדינה </w:t>
      </w:r>
      <w:r>
        <w:rPr>
          <w:rFonts w:hint="eastAsia"/>
          <w:rtl/>
        </w:rPr>
        <w:t>–</w:t>
      </w:r>
      <w:r>
        <w:rPr>
          <w:rFonts w:hint="cs"/>
          <w:rtl/>
        </w:rPr>
        <w:t xml:space="preserve"> אתם באים להטיף מוסר?</w:t>
      </w:r>
    </w:p>
    <w:p w14:paraId="3D1AA838" w14:textId="77777777" w:rsidR="00000000" w:rsidRDefault="00A03D81">
      <w:pPr>
        <w:pStyle w:val="a0"/>
        <w:rPr>
          <w:rFonts w:hint="cs"/>
          <w:rtl/>
        </w:rPr>
      </w:pPr>
    </w:p>
    <w:p w14:paraId="42B443B6" w14:textId="77777777" w:rsidR="00000000" w:rsidRDefault="00A03D81">
      <w:pPr>
        <w:pStyle w:val="af0"/>
        <w:rPr>
          <w:rtl/>
        </w:rPr>
      </w:pPr>
      <w:r>
        <w:rPr>
          <w:rFonts w:hint="eastAsia"/>
          <w:rtl/>
        </w:rPr>
        <w:t>אברהם</w:t>
      </w:r>
      <w:r>
        <w:rPr>
          <w:rtl/>
        </w:rPr>
        <w:t xml:space="preserve"> בייגה שוחט (העבודה-מימד):</w:t>
      </w:r>
    </w:p>
    <w:p w14:paraId="18966F04" w14:textId="77777777" w:rsidR="00000000" w:rsidRDefault="00A03D81">
      <w:pPr>
        <w:pStyle w:val="a0"/>
        <w:rPr>
          <w:rFonts w:hint="cs"/>
          <w:rtl/>
        </w:rPr>
      </w:pPr>
    </w:p>
    <w:p w14:paraId="5E2DB462" w14:textId="77777777" w:rsidR="00000000" w:rsidRDefault="00A03D81">
      <w:pPr>
        <w:pStyle w:val="a0"/>
        <w:rPr>
          <w:rFonts w:hint="cs"/>
          <w:rtl/>
        </w:rPr>
      </w:pPr>
      <w:r>
        <w:rPr>
          <w:rFonts w:hint="cs"/>
          <w:rtl/>
        </w:rPr>
        <w:t>מי הצביע בעדה?</w:t>
      </w:r>
    </w:p>
    <w:p w14:paraId="1A6DFBD4" w14:textId="77777777" w:rsidR="00000000" w:rsidRDefault="00A03D81">
      <w:pPr>
        <w:pStyle w:val="af0"/>
        <w:rPr>
          <w:rFonts w:hint="cs"/>
          <w:rtl/>
        </w:rPr>
      </w:pPr>
    </w:p>
    <w:p w14:paraId="0862C0E5" w14:textId="77777777" w:rsidR="00000000" w:rsidRDefault="00A03D81">
      <w:pPr>
        <w:pStyle w:val="af0"/>
        <w:rPr>
          <w:rtl/>
        </w:rPr>
      </w:pPr>
      <w:r>
        <w:rPr>
          <w:rFonts w:hint="eastAsia"/>
          <w:rtl/>
        </w:rPr>
        <w:t>בנימין</w:t>
      </w:r>
      <w:r>
        <w:rPr>
          <w:rtl/>
        </w:rPr>
        <w:t xml:space="preserve"> בן-אליעזר (העבודה-מימד):</w:t>
      </w:r>
    </w:p>
    <w:p w14:paraId="4F8ED29A" w14:textId="77777777" w:rsidR="00000000" w:rsidRDefault="00A03D81">
      <w:pPr>
        <w:pStyle w:val="a0"/>
        <w:rPr>
          <w:rFonts w:hint="cs"/>
          <w:rtl/>
        </w:rPr>
      </w:pPr>
    </w:p>
    <w:p w14:paraId="35324DBD" w14:textId="77777777" w:rsidR="00000000" w:rsidRDefault="00A03D81">
      <w:pPr>
        <w:pStyle w:val="a0"/>
        <w:rPr>
          <w:rFonts w:hint="cs"/>
          <w:rtl/>
        </w:rPr>
      </w:pPr>
      <w:r>
        <w:rPr>
          <w:rFonts w:hint="cs"/>
          <w:rtl/>
        </w:rPr>
        <w:t xml:space="preserve">בייגה, מה הוא </w:t>
      </w:r>
      <w:r>
        <w:rPr>
          <w:rFonts w:hint="cs"/>
          <w:rtl/>
        </w:rPr>
        <w:t>אומר?</w:t>
      </w:r>
    </w:p>
    <w:p w14:paraId="65DD25CC" w14:textId="77777777" w:rsidR="00000000" w:rsidRDefault="00A03D81">
      <w:pPr>
        <w:pStyle w:val="af0"/>
        <w:rPr>
          <w:rFonts w:hint="cs"/>
          <w:b w:val="0"/>
          <w:bCs w:val="0"/>
          <w:u w:val="none"/>
          <w:rtl/>
        </w:rPr>
      </w:pPr>
    </w:p>
    <w:p w14:paraId="6FFFF0A7" w14:textId="77777777" w:rsidR="00000000" w:rsidRDefault="00A03D81">
      <w:pPr>
        <w:pStyle w:val="af0"/>
        <w:rPr>
          <w:rtl/>
        </w:rPr>
      </w:pPr>
      <w:r>
        <w:rPr>
          <w:rFonts w:hint="eastAsia"/>
          <w:rtl/>
        </w:rPr>
        <w:t>אברהם</w:t>
      </w:r>
      <w:r>
        <w:rPr>
          <w:rtl/>
        </w:rPr>
        <w:t xml:space="preserve"> בייגה שוחט (העבודה-מימד):</w:t>
      </w:r>
    </w:p>
    <w:p w14:paraId="48C025F0" w14:textId="77777777" w:rsidR="00000000" w:rsidRDefault="00A03D81">
      <w:pPr>
        <w:pStyle w:val="a0"/>
        <w:rPr>
          <w:rFonts w:hint="cs"/>
          <w:rtl/>
        </w:rPr>
      </w:pPr>
    </w:p>
    <w:p w14:paraId="0E7C37FD" w14:textId="77777777" w:rsidR="00000000" w:rsidRDefault="00A03D81">
      <w:pPr>
        <w:pStyle w:val="a0"/>
        <w:rPr>
          <w:rFonts w:hint="cs"/>
          <w:rtl/>
        </w:rPr>
      </w:pPr>
      <w:r>
        <w:rPr>
          <w:rFonts w:hint="cs"/>
          <w:rtl/>
        </w:rPr>
        <w:t xml:space="preserve">הוא הצביע בשבילה. </w:t>
      </w:r>
    </w:p>
    <w:p w14:paraId="4E7CA98B" w14:textId="77777777" w:rsidR="00000000" w:rsidRDefault="00A03D81">
      <w:pPr>
        <w:pStyle w:val="a0"/>
        <w:rPr>
          <w:rFonts w:hint="cs"/>
          <w:rtl/>
        </w:rPr>
      </w:pPr>
    </w:p>
    <w:p w14:paraId="1F812206" w14:textId="77777777" w:rsidR="00000000" w:rsidRDefault="00A03D81">
      <w:pPr>
        <w:pStyle w:val="-"/>
        <w:rPr>
          <w:rtl/>
        </w:rPr>
      </w:pPr>
      <w:bookmarkStart w:id="439" w:name="FS000001027T16_02_2004_21_53_10C"/>
      <w:bookmarkEnd w:id="439"/>
      <w:r>
        <w:rPr>
          <w:rtl/>
        </w:rPr>
        <w:t>גדעון סער (הליכוד):</w:t>
      </w:r>
    </w:p>
    <w:p w14:paraId="38030291" w14:textId="77777777" w:rsidR="00000000" w:rsidRDefault="00A03D81">
      <w:pPr>
        <w:pStyle w:val="a0"/>
        <w:rPr>
          <w:rtl/>
        </w:rPr>
      </w:pPr>
    </w:p>
    <w:p w14:paraId="66864BF7" w14:textId="77777777" w:rsidR="00000000" w:rsidRDefault="00A03D81">
      <w:pPr>
        <w:pStyle w:val="a0"/>
        <w:rPr>
          <w:rFonts w:hint="cs"/>
          <w:rtl/>
        </w:rPr>
      </w:pPr>
      <w:r>
        <w:rPr>
          <w:rFonts w:hint="cs"/>
          <w:rtl/>
        </w:rPr>
        <w:t xml:space="preserve">הרי אתם יודעים שלא סתם הבוחר מעניש אתכם אחת לארבע או שלוש שנים, כאשר יש בחירות. זה לא בכדי. אתם יודעים מה האחריות שלכם, וגם אתה, חבר הכנסת שוחט, יודע מה המשמעות של הנתונים של </w:t>
      </w:r>
      <w:r>
        <w:rPr>
          <w:rFonts w:hint="cs"/>
          <w:rtl/>
        </w:rPr>
        <w:t>הלשכה המרכזית לסטטיסטיקה היום על העלייה בתוצר, ומה המשמעות של ירידת הריבית, ומה המשמעות של ההשקעות שעולות, ושל ביצוע ההפרטה, ושל התחזקות השקל השנה ולמה הבורסה עולה. הרי אתה יכולת לספק לבית הזה הסבר מקרו-כלכלי אובייקטיבי ואמיתי, אבל אתם כל הזמן נגררים לאותה</w:t>
      </w:r>
      <w:r>
        <w:rPr>
          <w:rFonts w:hint="cs"/>
          <w:rtl/>
        </w:rPr>
        <w:t xml:space="preserve"> נימה פולמוסית ולא מכובדת. היא לא תביא לכם גם את תמיכת העם, היא לא תביא לכם את תמיכת הציבור. אומנם אני שומע שאתם כבר משלהבים את עצמכם ומספרים לעצמכם שהעם חוזר אליכם. יש איזה "באז" כזה אצלכם בשורות, אבל אתה יודע היטב שהעם הזה גם יודע לשפוט את ההתנהגות הקנטר</w:t>
      </w:r>
      <w:r>
        <w:rPr>
          <w:rFonts w:hint="cs"/>
          <w:rtl/>
        </w:rPr>
        <w:t xml:space="preserve">נית שלכם כפי ערכה, וגם יודע לשפוט את המחדלים שלכם, שהביאו את מדינת ישראל למצב שלה. </w:t>
      </w:r>
    </w:p>
    <w:p w14:paraId="491D3406" w14:textId="77777777" w:rsidR="00000000" w:rsidRDefault="00A03D81">
      <w:pPr>
        <w:pStyle w:val="a0"/>
        <w:rPr>
          <w:rFonts w:hint="cs"/>
          <w:rtl/>
        </w:rPr>
      </w:pPr>
    </w:p>
    <w:p w14:paraId="0061963C" w14:textId="77777777" w:rsidR="00000000" w:rsidRDefault="00A03D81">
      <w:pPr>
        <w:pStyle w:val="a0"/>
        <w:rPr>
          <w:rFonts w:hint="cs"/>
          <w:rtl/>
        </w:rPr>
      </w:pPr>
      <w:r>
        <w:rPr>
          <w:rFonts w:hint="cs"/>
          <w:rtl/>
        </w:rPr>
        <w:t>הממשלה בראשותו של אריאל שרון, הייתם שותפים לה. עשיתם טעות כשפרשתם, עשיתם עוד טעות כשלא הצטרפתם, ולכן בשנים הקרובות, שנה אחר שנה, ב-17 בפברואר, תהיה לכם האפשרות לסכם את השנ</w:t>
      </w:r>
      <w:r>
        <w:rPr>
          <w:rFonts w:hint="cs"/>
          <w:rtl/>
        </w:rPr>
        <w:t xml:space="preserve">ים הללו, שבהן תשבו על הספסלים האלה ותראו כיצד ממשלה אחראית מוליכה את עם ישראל לעתיד טוב יותר. תודה רבה. </w:t>
      </w:r>
    </w:p>
    <w:p w14:paraId="3ACD3D49" w14:textId="77777777" w:rsidR="00000000" w:rsidRDefault="00A03D81">
      <w:pPr>
        <w:pStyle w:val="a0"/>
        <w:rPr>
          <w:rFonts w:hint="cs"/>
          <w:rtl/>
        </w:rPr>
      </w:pPr>
    </w:p>
    <w:p w14:paraId="6EB4E9EB" w14:textId="77777777" w:rsidR="00000000" w:rsidRDefault="00A03D81">
      <w:pPr>
        <w:pStyle w:val="af1"/>
        <w:rPr>
          <w:rtl/>
        </w:rPr>
      </w:pPr>
      <w:r>
        <w:rPr>
          <w:rtl/>
        </w:rPr>
        <w:t>היו"ר ראובן ריבלין:</w:t>
      </w:r>
    </w:p>
    <w:p w14:paraId="2D7EC0C7" w14:textId="77777777" w:rsidR="00000000" w:rsidRDefault="00A03D81">
      <w:pPr>
        <w:pStyle w:val="a0"/>
        <w:rPr>
          <w:rtl/>
        </w:rPr>
      </w:pPr>
    </w:p>
    <w:p w14:paraId="72B6550D" w14:textId="77777777" w:rsidR="00000000" w:rsidRDefault="00A03D81">
      <w:pPr>
        <w:pStyle w:val="a0"/>
        <w:rPr>
          <w:rFonts w:hint="cs"/>
          <w:rtl/>
        </w:rPr>
      </w:pPr>
      <w:r>
        <w:rPr>
          <w:rFonts w:hint="cs"/>
          <w:rtl/>
        </w:rPr>
        <w:t>לפי סעיף 42 אין הודעות אישיות, שכן אנחנו מחייבים את ראש הממשלה להיות פה מתחילת הדיון ועד סופו. רבותי חברי הכנסת, נא לשבת, לתפוס מ</w:t>
      </w:r>
      <w:r>
        <w:rPr>
          <w:rFonts w:hint="cs"/>
          <w:rtl/>
        </w:rPr>
        <w:t xml:space="preserve">קום. צלצלנו כבר לפני חמש דקות ויותר, ואני לא רוצה להריץ את האנשים. לכן כולם ישבו בשובה ובנחת. </w:t>
      </w:r>
    </w:p>
    <w:p w14:paraId="57E9CDDB" w14:textId="77777777" w:rsidR="00000000" w:rsidRDefault="00A03D81">
      <w:pPr>
        <w:pStyle w:val="a0"/>
        <w:rPr>
          <w:rFonts w:hint="cs"/>
          <w:rtl/>
        </w:rPr>
      </w:pPr>
    </w:p>
    <w:p w14:paraId="3F8B2765" w14:textId="77777777" w:rsidR="00000000" w:rsidRDefault="00A03D81">
      <w:pPr>
        <w:pStyle w:val="a0"/>
        <w:rPr>
          <w:rFonts w:hint="cs"/>
          <w:rtl/>
        </w:rPr>
      </w:pPr>
      <w:r>
        <w:rPr>
          <w:rFonts w:hint="cs"/>
          <w:rtl/>
        </w:rPr>
        <w:t>רבותי חברי הכנסת, להלן מכתב ששלח אלי ראש הממשלה: "לכבוד יושב-ראש הכנסת, בהתאם לסעיף 36א לתקנון הכנסת, אתכבד להודיעך כי אבקש לראות בהצבעת הכנסת על הודעתי בדיון ל</w:t>
      </w:r>
      <w:r>
        <w:rPr>
          <w:rFonts w:hint="cs"/>
          <w:rtl/>
        </w:rPr>
        <w:t xml:space="preserve">פי סעיף 42 לחוק-יסוד: הממשלה, המתקיימת היום, עניין של הבעת אמון בי. בכבוד רב, אריאל שרון, ראש ממשלת ישראל". </w:t>
      </w:r>
    </w:p>
    <w:p w14:paraId="5873298D" w14:textId="77777777" w:rsidR="00000000" w:rsidRDefault="00A03D81">
      <w:pPr>
        <w:pStyle w:val="a0"/>
        <w:rPr>
          <w:rFonts w:hint="cs"/>
          <w:rtl/>
        </w:rPr>
      </w:pPr>
    </w:p>
    <w:p w14:paraId="550DFA96" w14:textId="77777777" w:rsidR="00000000" w:rsidRDefault="00A03D81">
      <w:pPr>
        <w:pStyle w:val="a0"/>
        <w:rPr>
          <w:rFonts w:hint="cs"/>
          <w:rtl/>
        </w:rPr>
      </w:pPr>
      <w:r>
        <w:rPr>
          <w:rFonts w:hint="cs"/>
          <w:rtl/>
        </w:rPr>
        <w:t xml:space="preserve">רבותי חברי הכנסת, נא להצביע </w:t>
      </w:r>
      <w:r>
        <w:rPr>
          <w:rFonts w:hint="eastAsia"/>
          <w:rtl/>
        </w:rPr>
        <w:t xml:space="preserve">– </w:t>
      </w:r>
      <w:r>
        <w:rPr>
          <w:rFonts w:hint="cs"/>
          <w:rtl/>
        </w:rPr>
        <w:t xml:space="preserve">מי בעד ומי נגד הודעת ראש הממשלה. </w:t>
      </w:r>
    </w:p>
    <w:p w14:paraId="145329B5" w14:textId="77777777" w:rsidR="00000000" w:rsidRDefault="00A03D81">
      <w:pPr>
        <w:pStyle w:val="a0"/>
        <w:rPr>
          <w:rFonts w:hint="cs"/>
          <w:rtl/>
        </w:rPr>
      </w:pPr>
    </w:p>
    <w:p w14:paraId="5573B6BB" w14:textId="77777777" w:rsidR="00000000" w:rsidRDefault="00A03D81">
      <w:pPr>
        <w:pStyle w:val="ab"/>
        <w:bidi/>
        <w:rPr>
          <w:rFonts w:hint="cs"/>
          <w:rtl/>
        </w:rPr>
      </w:pPr>
      <w:r>
        <w:rPr>
          <w:rFonts w:hint="cs"/>
          <w:rtl/>
        </w:rPr>
        <w:t>הצבעה מס' 4</w:t>
      </w:r>
    </w:p>
    <w:p w14:paraId="533603B1" w14:textId="77777777" w:rsidR="00000000" w:rsidRDefault="00A03D81">
      <w:pPr>
        <w:pStyle w:val="a0"/>
        <w:rPr>
          <w:rFonts w:hint="cs"/>
          <w:rtl/>
        </w:rPr>
      </w:pPr>
    </w:p>
    <w:p w14:paraId="5A387C62" w14:textId="77777777" w:rsidR="00000000" w:rsidRDefault="00A03D81">
      <w:pPr>
        <w:pStyle w:val="ac"/>
        <w:bidi/>
        <w:rPr>
          <w:rFonts w:hint="cs"/>
          <w:rtl/>
        </w:rPr>
      </w:pPr>
      <w:r>
        <w:rPr>
          <w:rFonts w:hint="cs"/>
          <w:rtl/>
        </w:rPr>
        <w:t xml:space="preserve">בעד הודעת ראש הממשלה </w:t>
      </w:r>
      <w:r>
        <w:rPr>
          <w:rtl/>
        </w:rPr>
        <w:t>–</w:t>
      </w:r>
      <w:r>
        <w:rPr>
          <w:rFonts w:hint="cs"/>
          <w:rtl/>
        </w:rPr>
        <w:t xml:space="preserve"> 45</w:t>
      </w:r>
    </w:p>
    <w:p w14:paraId="4408A8B2" w14:textId="77777777" w:rsidR="00000000" w:rsidRDefault="00A03D81">
      <w:pPr>
        <w:pStyle w:val="ac"/>
        <w:bidi/>
        <w:rPr>
          <w:rFonts w:hint="cs"/>
          <w:rtl/>
        </w:rPr>
      </w:pPr>
      <w:r>
        <w:rPr>
          <w:rFonts w:hint="cs"/>
          <w:rtl/>
        </w:rPr>
        <w:t xml:space="preserve">נגד </w:t>
      </w:r>
      <w:r>
        <w:rPr>
          <w:rtl/>
        </w:rPr>
        <w:t>–</w:t>
      </w:r>
      <w:r>
        <w:rPr>
          <w:rFonts w:hint="cs"/>
          <w:rtl/>
        </w:rPr>
        <w:t xml:space="preserve"> 36</w:t>
      </w:r>
    </w:p>
    <w:p w14:paraId="1B3CA07D" w14:textId="77777777" w:rsidR="00000000" w:rsidRDefault="00A03D81">
      <w:pPr>
        <w:pStyle w:val="ac"/>
        <w:bidi/>
        <w:rPr>
          <w:rFonts w:hint="cs"/>
          <w:rtl/>
        </w:rPr>
      </w:pPr>
      <w:r>
        <w:rPr>
          <w:rFonts w:hint="cs"/>
          <w:rtl/>
        </w:rPr>
        <w:t xml:space="preserve">נמנעים </w:t>
      </w:r>
      <w:r>
        <w:rPr>
          <w:rtl/>
        </w:rPr>
        <w:t>–</w:t>
      </w:r>
      <w:r>
        <w:rPr>
          <w:rFonts w:hint="cs"/>
          <w:rtl/>
        </w:rPr>
        <w:t xml:space="preserve"> אין</w:t>
      </w:r>
    </w:p>
    <w:p w14:paraId="7FE59D7E" w14:textId="77777777" w:rsidR="00000000" w:rsidRDefault="00A03D81">
      <w:pPr>
        <w:pStyle w:val="ad"/>
        <w:bidi/>
        <w:rPr>
          <w:rFonts w:hint="cs"/>
          <w:rtl/>
        </w:rPr>
      </w:pPr>
      <w:r>
        <w:rPr>
          <w:rFonts w:hint="cs"/>
          <w:rtl/>
        </w:rPr>
        <w:t>הודעת ראש הממשלה נתק</w:t>
      </w:r>
      <w:r>
        <w:rPr>
          <w:rFonts w:hint="cs"/>
          <w:rtl/>
        </w:rPr>
        <w:t xml:space="preserve">בלה. </w:t>
      </w:r>
    </w:p>
    <w:p w14:paraId="26D7F2EC" w14:textId="77777777" w:rsidR="00000000" w:rsidRDefault="00A03D81">
      <w:pPr>
        <w:pStyle w:val="a0"/>
        <w:rPr>
          <w:rFonts w:hint="cs"/>
          <w:rtl/>
        </w:rPr>
      </w:pPr>
    </w:p>
    <w:p w14:paraId="458EFCDC" w14:textId="77777777" w:rsidR="00000000" w:rsidRDefault="00A03D81">
      <w:pPr>
        <w:pStyle w:val="af1"/>
        <w:rPr>
          <w:rtl/>
        </w:rPr>
      </w:pPr>
      <w:r>
        <w:rPr>
          <w:rtl/>
        </w:rPr>
        <w:t>היו"ר ראובן ריבלין:</w:t>
      </w:r>
    </w:p>
    <w:p w14:paraId="19875572" w14:textId="77777777" w:rsidR="00000000" w:rsidRDefault="00A03D81">
      <w:pPr>
        <w:pStyle w:val="a0"/>
        <w:rPr>
          <w:rtl/>
        </w:rPr>
      </w:pPr>
    </w:p>
    <w:p w14:paraId="77E5C1DD" w14:textId="77777777" w:rsidR="00000000" w:rsidRDefault="00A03D81">
      <w:pPr>
        <w:pStyle w:val="a0"/>
        <w:rPr>
          <w:rFonts w:hint="cs"/>
          <w:rtl/>
        </w:rPr>
      </w:pPr>
      <w:r>
        <w:rPr>
          <w:rFonts w:hint="cs"/>
          <w:rtl/>
        </w:rPr>
        <w:t xml:space="preserve">45 בעד, 36 נגד, נתקבלה הודעתו של ראש הממשלה כפי שנמסרה לכנסת. תם הדיון בנושא סעיף 42. </w:t>
      </w:r>
    </w:p>
    <w:p w14:paraId="444B381E" w14:textId="77777777" w:rsidR="00000000" w:rsidRDefault="00A03D81">
      <w:pPr>
        <w:pStyle w:val="a0"/>
        <w:rPr>
          <w:rFonts w:hint="cs"/>
          <w:rtl/>
        </w:rPr>
      </w:pPr>
    </w:p>
    <w:p w14:paraId="14B4A20E" w14:textId="77777777" w:rsidR="00000000" w:rsidRDefault="00A03D81">
      <w:pPr>
        <w:pStyle w:val="a2"/>
        <w:rPr>
          <w:rFonts w:hint="cs"/>
          <w:rtl/>
        </w:rPr>
      </w:pPr>
    </w:p>
    <w:p w14:paraId="70B9ADAD" w14:textId="77777777" w:rsidR="00000000" w:rsidRDefault="00A03D81">
      <w:pPr>
        <w:pStyle w:val="a0"/>
        <w:rPr>
          <w:rFonts w:hint="cs"/>
          <w:rtl/>
        </w:rPr>
      </w:pPr>
    </w:p>
    <w:p w14:paraId="1E48C7B3" w14:textId="77777777" w:rsidR="00000000" w:rsidRDefault="00A03D81">
      <w:pPr>
        <w:pStyle w:val="a2"/>
        <w:rPr>
          <w:rFonts w:hint="cs"/>
          <w:rtl/>
        </w:rPr>
      </w:pPr>
      <w:bookmarkStart w:id="440" w:name="CS22483FI0022483T16_02_2004_22_04_13"/>
      <w:bookmarkStart w:id="441" w:name="_Toc79902445"/>
      <w:bookmarkEnd w:id="440"/>
      <w:r>
        <w:rPr>
          <w:rtl/>
        </w:rPr>
        <w:t>הצעת חוק הבחירות לכנסת (תיקון מס' 50)</w:t>
      </w:r>
      <w:r>
        <w:rPr>
          <w:rFonts w:hint="cs"/>
          <w:rtl/>
        </w:rPr>
        <w:t xml:space="preserve"> </w:t>
      </w:r>
      <w:r>
        <w:rPr>
          <w:rtl/>
        </w:rPr>
        <w:br/>
        <w:t>(התפלגות סיעה המתמזגת עם סיעה אחרת), התשס"ד-2004</w:t>
      </w:r>
      <w:bookmarkEnd w:id="441"/>
      <w:r>
        <w:rPr>
          <w:rtl/>
        </w:rPr>
        <w:t xml:space="preserve"> </w:t>
      </w:r>
    </w:p>
    <w:p w14:paraId="6921EF9F" w14:textId="77777777" w:rsidR="00000000" w:rsidRDefault="00A03D81">
      <w:pPr>
        <w:pStyle w:val="a0"/>
        <w:rPr>
          <w:rFonts w:hint="cs"/>
          <w:rtl/>
        </w:rPr>
      </w:pPr>
      <w:r>
        <w:rPr>
          <w:rtl/>
        </w:rPr>
        <w:t xml:space="preserve">[רשומות (הצעות חוק, חוב' </w:t>
      </w:r>
      <w:r>
        <w:rPr>
          <w:rFonts w:hint="cs"/>
          <w:rtl/>
        </w:rPr>
        <w:t>כ/36</w:t>
      </w:r>
      <w:r>
        <w:rPr>
          <w:rtl/>
        </w:rPr>
        <w:t>)</w:t>
      </w:r>
      <w:r>
        <w:rPr>
          <w:rFonts w:hint="cs"/>
          <w:rtl/>
        </w:rPr>
        <w:t>.</w:t>
      </w:r>
      <w:r>
        <w:rPr>
          <w:rtl/>
        </w:rPr>
        <w:t>]</w:t>
      </w:r>
    </w:p>
    <w:p w14:paraId="55F29F8C" w14:textId="77777777" w:rsidR="00000000" w:rsidRDefault="00A03D81">
      <w:pPr>
        <w:pStyle w:val="-0"/>
        <w:rPr>
          <w:rtl/>
        </w:rPr>
      </w:pPr>
      <w:bookmarkStart w:id="442" w:name="_Toc79902446"/>
      <w:r>
        <w:rPr>
          <w:rtl/>
        </w:rPr>
        <w:t>(קריאה ראשונה)</w:t>
      </w:r>
      <w:bookmarkEnd w:id="442"/>
      <w:r>
        <w:rPr>
          <w:rtl/>
        </w:rPr>
        <w:t xml:space="preserve"> </w:t>
      </w:r>
    </w:p>
    <w:p w14:paraId="57DF9034" w14:textId="77777777" w:rsidR="00000000" w:rsidRDefault="00A03D81">
      <w:pPr>
        <w:pStyle w:val="-0"/>
        <w:jc w:val="left"/>
        <w:rPr>
          <w:rFonts w:hint="cs"/>
          <w:rtl/>
        </w:rPr>
      </w:pPr>
    </w:p>
    <w:p w14:paraId="36AC0CA2" w14:textId="77777777" w:rsidR="00000000" w:rsidRDefault="00A03D81">
      <w:pPr>
        <w:pStyle w:val="af1"/>
        <w:rPr>
          <w:rtl/>
        </w:rPr>
      </w:pPr>
      <w:r>
        <w:rPr>
          <w:rtl/>
        </w:rPr>
        <w:t>היו"ר ראובן ריבלין:</w:t>
      </w:r>
    </w:p>
    <w:p w14:paraId="016D725B" w14:textId="77777777" w:rsidR="00000000" w:rsidRDefault="00A03D81">
      <w:pPr>
        <w:pStyle w:val="a0"/>
        <w:rPr>
          <w:rtl/>
        </w:rPr>
      </w:pPr>
    </w:p>
    <w:p w14:paraId="5EC8B5D1" w14:textId="77777777" w:rsidR="00000000" w:rsidRDefault="00A03D81">
      <w:pPr>
        <w:pStyle w:val="a0"/>
        <w:rPr>
          <w:rFonts w:hint="cs"/>
          <w:rtl/>
        </w:rPr>
      </w:pPr>
      <w:r>
        <w:rPr>
          <w:rFonts w:hint="cs"/>
          <w:rtl/>
        </w:rPr>
        <w:t>אנחנו עוברים להמשך סדר-היום: הצעת חוק הבחירות לכנסת (תיקון מס' 50) (התפלגות סיעה המתמזגת עם סיעה אחרת), קריאה ראשונה. יציג את החוק המוצע חבר הכנסת גדעון סער. אדוני, בבקשה. אחריו - חבר הכנסת מאיר פרוש, ואחריו - חבר הכנסת ג'מאל זחאלקה.</w:t>
      </w:r>
    </w:p>
    <w:p w14:paraId="54F40BEF" w14:textId="77777777" w:rsidR="00000000" w:rsidRDefault="00A03D81">
      <w:pPr>
        <w:pStyle w:val="a0"/>
        <w:rPr>
          <w:rFonts w:hint="cs"/>
          <w:rtl/>
        </w:rPr>
      </w:pPr>
    </w:p>
    <w:p w14:paraId="317AC28A" w14:textId="77777777" w:rsidR="00000000" w:rsidRDefault="00A03D81">
      <w:pPr>
        <w:pStyle w:val="a"/>
        <w:rPr>
          <w:rtl/>
        </w:rPr>
      </w:pPr>
      <w:bookmarkStart w:id="443" w:name="FS000001027T16_02_2004_22_05_12"/>
      <w:bookmarkStart w:id="444" w:name="_Toc79902447"/>
      <w:bookmarkEnd w:id="443"/>
      <w:r>
        <w:rPr>
          <w:rFonts w:hint="eastAsia"/>
          <w:rtl/>
        </w:rPr>
        <w:t>גדעון</w:t>
      </w:r>
      <w:r>
        <w:rPr>
          <w:rtl/>
        </w:rPr>
        <w:t xml:space="preserve"> סער (הליכוד):</w:t>
      </w:r>
      <w:bookmarkEnd w:id="444"/>
    </w:p>
    <w:p w14:paraId="4D86057E" w14:textId="77777777" w:rsidR="00000000" w:rsidRDefault="00A03D81">
      <w:pPr>
        <w:pStyle w:val="a0"/>
        <w:rPr>
          <w:rFonts w:hint="cs"/>
          <w:rtl/>
        </w:rPr>
      </w:pPr>
    </w:p>
    <w:p w14:paraId="298D990D" w14:textId="77777777" w:rsidR="00000000" w:rsidRDefault="00A03D81">
      <w:pPr>
        <w:pStyle w:val="a0"/>
        <w:rPr>
          <w:rFonts w:hint="cs"/>
          <w:rtl/>
        </w:rPr>
      </w:pPr>
      <w:r>
        <w:rPr>
          <w:rFonts w:hint="cs"/>
          <w:rtl/>
        </w:rPr>
        <w:t xml:space="preserve">אדוני היושב-ראש, אנחנו מביאים היום למליאת הכנסת הצעת חוק טובה, שאושרה ברוב גדול בוועדת החוקה, חוק ומשפט של הכנסת; כפי שאתה יודע, חבר הכנסת פינס </w:t>
      </w:r>
      <w:r>
        <w:rPr>
          <w:rFonts w:hint="eastAsia"/>
          <w:rtl/>
        </w:rPr>
        <w:t>–</w:t>
      </w:r>
      <w:r>
        <w:rPr>
          <w:rFonts w:hint="cs"/>
          <w:rtl/>
        </w:rPr>
        <w:t xml:space="preserve"> היית בוועדה והיית שותף לדיונים. </w:t>
      </w:r>
    </w:p>
    <w:p w14:paraId="38355F3D" w14:textId="77777777" w:rsidR="00000000" w:rsidRDefault="00A03D81">
      <w:pPr>
        <w:pStyle w:val="a0"/>
        <w:rPr>
          <w:rFonts w:hint="cs"/>
          <w:rtl/>
        </w:rPr>
      </w:pPr>
    </w:p>
    <w:p w14:paraId="729386FE" w14:textId="77777777" w:rsidR="00000000" w:rsidRDefault="00A03D81">
      <w:pPr>
        <w:pStyle w:val="a0"/>
        <w:rPr>
          <w:rFonts w:hint="cs"/>
          <w:rtl/>
        </w:rPr>
      </w:pPr>
      <w:r>
        <w:rPr>
          <w:rFonts w:hint="cs"/>
          <w:rtl/>
        </w:rPr>
        <w:t xml:space="preserve">את ההצעה הזאת הגשתי במקורה כדי למנוע אפליה שקיימת בין </w:t>
      </w:r>
      <w:r>
        <w:rPr>
          <w:rFonts w:hint="cs"/>
          <w:rtl/>
        </w:rPr>
        <w:t xml:space="preserve">סיעות קטנות לגדולות בבית הזה בכל מה שנוגע לפיצול סיעות. לגבי הסיעות הגדולות אנחנו חיים במשטר שבו שליש תמיד יכול להתפצל, ולגבי הסיעות הקטנות לא היתה אפשרות כזאת בדין. </w:t>
      </w:r>
    </w:p>
    <w:p w14:paraId="20AEA454" w14:textId="77777777" w:rsidR="00000000" w:rsidRDefault="00A03D81">
      <w:pPr>
        <w:pStyle w:val="a0"/>
        <w:rPr>
          <w:rFonts w:hint="cs"/>
          <w:rtl/>
        </w:rPr>
      </w:pPr>
    </w:p>
    <w:p w14:paraId="66E2ED46" w14:textId="77777777" w:rsidR="00000000" w:rsidRDefault="00A03D81">
      <w:pPr>
        <w:pStyle w:val="a0"/>
        <w:rPr>
          <w:rFonts w:hint="cs"/>
          <w:rtl/>
        </w:rPr>
      </w:pPr>
      <w:r>
        <w:rPr>
          <w:rFonts w:hint="cs"/>
          <w:rtl/>
        </w:rPr>
        <w:t>במהלך הדיונים בוועדת החוקה העלו חברים רבים מהקואליציה, מהאופוזיציה, את החשש שמא קבלת הצע</w:t>
      </w:r>
      <w:r>
        <w:rPr>
          <w:rFonts w:hint="cs"/>
          <w:rtl/>
        </w:rPr>
        <w:t xml:space="preserve">ת החוק תוביל למצב שבו יהיה ריבוי סיעות בבית הזה. על מנת לענות על החשש הזה אימצנו נוסח פשרה, אשר קובע שההתפצלות תהיה לגיטימית; מקום שיש איחוד בין סיעות, דהיינו, סיעה אחת שאינה עולה על שלושה הולכת לבית, לבחירות לכנסת בהרכב מסוים, מחליטה להתאחד עם סיעה אחרת, </w:t>
      </w:r>
      <w:r>
        <w:rPr>
          <w:rFonts w:hint="cs"/>
          <w:rtl/>
        </w:rPr>
        <w:t xml:space="preserve">ניתן להתפצל ממנה כדין, כאשר החתונה הזאת לא מתקבלת על דעתם של כל אלה שאמורים להתחתן. באופן הזה יש שני מצבים: או שמספר הסיעות בבית קטן, או שהוא נשאר אותו דבר ובכל מקרה לא גדל, ובזה אנחנו גם מפיגים את החשש הזה. </w:t>
      </w:r>
    </w:p>
    <w:p w14:paraId="2AB59090" w14:textId="77777777" w:rsidR="00000000" w:rsidRDefault="00A03D81">
      <w:pPr>
        <w:pStyle w:val="a0"/>
        <w:rPr>
          <w:rFonts w:hint="cs"/>
          <w:rtl/>
        </w:rPr>
      </w:pPr>
    </w:p>
    <w:p w14:paraId="1277C100" w14:textId="77777777" w:rsidR="00000000" w:rsidRDefault="00A03D81">
      <w:pPr>
        <w:pStyle w:val="a0"/>
        <w:rPr>
          <w:rFonts w:hint="cs"/>
          <w:rtl/>
        </w:rPr>
      </w:pPr>
      <w:r>
        <w:rPr>
          <w:rFonts w:hint="cs"/>
          <w:rtl/>
        </w:rPr>
        <w:t>עכשיו אני רוצה להסביר נושא נוסף שהעלה חבר הכנס</w:t>
      </w:r>
      <w:r>
        <w:rPr>
          <w:rFonts w:hint="cs"/>
          <w:rtl/>
        </w:rPr>
        <w:t>ת יהלום,</w:t>
      </w:r>
      <w:r>
        <w:rPr>
          <w:rtl/>
        </w:rPr>
        <w:t xml:space="preserve"> </w:t>
      </w:r>
      <w:r>
        <w:rPr>
          <w:rFonts w:hint="cs"/>
          <w:rtl/>
        </w:rPr>
        <w:t>ידידי,</w:t>
      </w:r>
      <w:r>
        <w:rPr>
          <w:rtl/>
        </w:rPr>
        <w:t xml:space="preserve"> </w:t>
      </w:r>
      <w:r>
        <w:rPr>
          <w:rFonts w:hint="cs"/>
          <w:rtl/>
        </w:rPr>
        <w:t>יושב-ראש סיעת המפד"ל,</w:t>
      </w:r>
      <w:r>
        <w:rPr>
          <w:rtl/>
        </w:rPr>
        <w:t xml:space="preserve"> </w:t>
      </w:r>
      <w:r>
        <w:rPr>
          <w:rFonts w:hint="cs"/>
          <w:rtl/>
        </w:rPr>
        <w:t>והוא של אפשרות הצטרפות, או אפשרות פיצול, כאשר מדובר לא במסגרת נסיבות של מיזוג. כי כרגע החוק הזה או הצעת החוק הזאת עונה רק על מצב שבו יש מיזוג בין סיעות וכתוצאה מהמיזוג, לצד המיזוג יש גם פיצול. חבר הכנסת יהלום העלה את ה</w:t>
      </w:r>
      <w:r>
        <w:rPr>
          <w:rFonts w:hint="cs"/>
          <w:rtl/>
        </w:rPr>
        <w:t xml:space="preserve">דעה, שיש לאפשר פיצול כזה גם במקרה שבו מצטרף המתפצל לסיעה גדולה יותר, כי גם במקרה הזה מספר הסיעות בבית קטן ואיננו גדל. הסיכום לגבי הנושא הזה הוא, שהנושא הזה יידון לאחר הקריאה הראשונה, בהכנה בוועדה לקראת הקריאה השנייה והשלישית. </w:t>
      </w:r>
    </w:p>
    <w:p w14:paraId="1733EAEE" w14:textId="77777777" w:rsidR="00000000" w:rsidRDefault="00A03D81">
      <w:pPr>
        <w:pStyle w:val="a0"/>
        <w:rPr>
          <w:rFonts w:hint="cs"/>
          <w:rtl/>
        </w:rPr>
      </w:pPr>
    </w:p>
    <w:p w14:paraId="3DC85C57" w14:textId="77777777" w:rsidR="00000000" w:rsidRDefault="00A03D81">
      <w:pPr>
        <w:pStyle w:val="a0"/>
        <w:rPr>
          <w:rFonts w:hint="cs"/>
          <w:rtl/>
        </w:rPr>
      </w:pPr>
      <w:r>
        <w:rPr>
          <w:rFonts w:hint="cs"/>
          <w:rtl/>
        </w:rPr>
        <w:t xml:space="preserve">החוק הזה הוא חוק מאוזן, הוא </w:t>
      </w:r>
      <w:r>
        <w:rPr>
          <w:rFonts w:hint="cs"/>
          <w:rtl/>
        </w:rPr>
        <w:t>חוק נכון, הוא מוצא את האיזון הנכון בין היכולת לנהל את הבית הזה במספר סיעות סביר, לבין האפשרות לקיים פיצול, גם בסיעה קטנה, מקום שמשתנות הנסיבות באופן שבו הסיעה מתמזגת עם סיעה והבוחר לא נתן את דעתו על הסיטואציה הזאת. ולכן אני מבקש מכל חברי הבית לתמוך בהצעה ב</w:t>
      </w:r>
      <w:r>
        <w:rPr>
          <w:rFonts w:hint="cs"/>
          <w:rtl/>
        </w:rPr>
        <w:t>קריאה ראשונה. תודה.</w:t>
      </w:r>
    </w:p>
    <w:p w14:paraId="4A8B5211" w14:textId="77777777" w:rsidR="00000000" w:rsidRDefault="00A03D81">
      <w:pPr>
        <w:pStyle w:val="a0"/>
        <w:rPr>
          <w:rFonts w:hint="cs"/>
          <w:rtl/>
        </w:rPr>
      </w:pPr>
    </w:p>
    <w:p w14:paraId="5DD8358F" w14:textId="77777777" w:rsidR="00000000" w:rsidRDefault="00A03D81">
      <w:pPr>
        <w:pStyle w:val="af1"/>
        <w:rPr>
          <w:rtl/>
        </w:rPr>
      </w:pPr>
      <w:r>
        <w:rPr>
          <w:rtl/>
        </w:rPr>
        <w:t>היו"ר אתי לבני:</w:t>
      </w:r>
    </w:p>
    <w:p w14:paraId="4A8B918E" w14:textId="77777777" w:rsidR="00000000" w:rsidRDefault="00A03D81">
      <w:pPr>
        <w:pStyle w:val="a0"/>
        <w:rPr>
          <w:rtl/>
        </w:rPr>
      </w:pPr>
    </w:p>
    <w:p w14:paraId="675BCFEC" w14:textId="77777777" w:rsidR="00000000" w:rsidRDefault="00A03D81">
      <w:pPr>
        <w:pStyle w:val="a0"/>
        <w:rPr>
          <w:rFonts w:hint="cs"/>
          <w:rtl/>
        </w:rPr>
      </w:pPr>
      <w:r>
        <w:rPr>
          <w:rFonts w:hint="cs"/>
          <w:rtl/>
        </w:rPr>
        <w:t xml:space="preserve">תודה רבה. חבר הכנסת מאיר פרוש, בבקשה. אחריו </w:t>
      </w:r>
      <w:r>
        <w:rPr>
          <w:rtl/>
        </w:rPr>
        <w:t>–</w:t>
      </w:r>
      <w:r>
        <w:rPr>
          <w:rFonts w:hint="cs"/>
          <w:rtl/>
        </w:rPr>
        <w:t xml:space="preserve"> חבר הכנסת ג'מאל זחאלקה. אחריו - חברי הכנסת ברכה, אחמד טיבי, אברהם רביץ, אופיר פינס-פז, אלי אפללו, בייגה שוחט, דהאמשה ועמיר פרץ. </w:t>
      </w:r>
    </w:p>
    <w:p w14:paraId="48447AAF" w14:textId="77777777" w:rsidR="00000000" w:rsidRDefault="00A03D81">
      <w:pPr>
        <w:pStyle w:val="a0"/>
        <w:rPr>
          <w:rFonts w:hint="cs"/>
          <w:rtl/>
        </w:rPr>
      </w:pPr>
    </w:p>
    <w:p w14:paraId="06235F46" w14:textId="77777777" w:rsidR="00000000" w:rsidRDefault="00A03D81">
      <w:pPr>
        <w:pStyle w:val="a"/>
        <w:rPr>
          <w:rtl/>
        </w:rPr>
      </w:pPr>
      <w:bookmarkStart w:id="445" w:name="FS000000563T16_02_2004_21_32_53"/>
      <w:bookmarkStart w:id="446" w:name="_Toc79902448"/>
      <w:bookmarkEnd w:id="445"/>
      <w:r>
        <w:rPr>
          <w:rFonts w:hint="eastAsia"/>
          <w:rtl/>
        </w:rPr>
        <w:t>מאיר</w:t>
      </w:r>
      <w:r>
        <w:rPr>
          <w:rtl/>
        </w:rPr>
        <w:t xml:space="preserve"> פרוש (יהדות התורה):</w:t>
      </w:r>
      <w:bookmarkEnd w:id="446"/>
    </w:p>
    <w:p w14:paraId="160AAFCA" w14:textId="77777777" w:rsidR="00000000" w:rsidRDefault="00A03D81">
      <w:pPr>
        <w:pStyle w:val="a0"/>
        <w:rPr>
          <w:rFonts w:hint="cs"/>
          <w:rtl/>
        </w:rPr>
      </w:pPr>
    </w:p>
    <w:p w14:paraId="33068411" w14:textId="77777777" w:rsidR="00000000" w:rsidRDefault="00A03D81">
      <w:pPr>
        <w:pStyle w:val="a0"/>
        <w:rPr>
          <w:rFonts w:hint="cs"/>
          <w:rtl/>
        </w:rPr>
      </w:pPr>
      <w:r>
        <w:rPr>
          <w:rFonts w:hint="cs"/>
          <w:rtl/>
        </w:rPr>
        <w:t>גברתי היושבת-ראש</w:t>
      </w:r>
      <w:r>
        <w:rPr>
          <w:rFonts w:hint="cs"/>
          <w:rtl/>
        </w:rPr>
        <w:t>, חברי הכנסת, חבר הכנסת גדעון סער מבקש מחברי הכנסת שיצביעו בעד הצעת חוק שמאפשרת לחבר סיעה בת שלושה חברים להתפלג ובעצם להיות שונה ממה שסיעתו בכנסת מצהירה ופועלת. אני רוצה לומר לכם, חברי הכנסת, שההצעה הזאת מתאימה בדיוק לחבר כנסת מסיעת הליכוד. כי מי שרואה איך</w:t>
      </w:r>
      <w:r>
        <w:rPr>
          <w:rFonts w:hint="cs"/>
          <w:rtl/>
        </w:rPr>
        <w:t xml:space="preserve"> ראש הממשלה מתנהג, לפחות בשנה האחרונה, יכול להבין שאפשר ללכת בבחירות </w:t>
      </w:r>
      <w:r>
        <w:rPr>
          <w:rtl/>
        </w:rPr>
        <w:t>–</w:t>
      </w:r>
      <w:r>
        <w:rPr>
          <w:rFonts w:hint="cs"/>
          <w:rtl/>
        </w:rPr>
        <w:t xml:space="preserve"> טוב שתשמע, שר האוצר </w:t>
      </w:r>
      <w:r>
        <w:rPr>
          <w:rtl/>
        </w:rPr>
        <w:t>–</w:t>
      </w:r>
      <w:r>
        <w:rPr>
          <w:rFonts w:hint="cs"/>
          <w:rtl/>
        </w:rPr>
        <w:t xml:space="preserve"> אפשר ללכת בבחירות עם אמירות שונות, עם הבטחות שונות, עם קו מסוים, וכאשר אתה נבחר ובא לכנסת ויש לך הממשלה שהקימות, אתה יכול לעשות סיבוב חד ולשנות את המדיניות שהבטחת </w:t>
      </w:r>
      <w:r>
        <w:rPr>
          <w:rFonts w:hint="cs"/>
          <w:rtl/>
        </w:rPr>
        <w:t xml:space="preserve">בציבור. </w:t>
      </w:r>
    </w:p>
    <w:p w14:paraId="1C05560C" w14:textId="77777777" w:rsidR="00000000" w:rsidRDefault="00A03D81">
      <w:pPr>
        <w:pStyle w:val="a0"/>
        <w:rPr>
          <w:rFonts w:hint="cs"/>
          <w:rtl/>
        </w:rPr>
      </w:pPr>
    </w:p>
    <w:p w14:paraId="13C2C3FB" w14:textId="77777777" w:rsidR="00000000" w:rsidRDefault="00A03D81">
      <w:pPr>
        <w:pStyle w:val="a0"/>
        <w:rPr>
          <w:rFonts w:hint="cs"/>
          <w:rtl/>
        </w:rPr>
      </w:pPr>
      <w:r>
        <w:rPr>
          <w:rFonts w:hint="cs"/>
          <w:rtl/>
        </w:rPr>
        <w:t>אנחנו ראינו את זה כאשר ראש הממשלה נבחר להיות ראש הממשלה בפעם הראשונה רק מכיוון שהוא כיתת את רגליו בקרב המתנחלים, בקרב מפלגות הימין, והבטיח לראשי המפלגות ובכל הזדמנות שבימיו לא יקרה דבר כזה שיעקרו יישוב. והוא בא לחרדים והבטיח להם שבימיו לא יפגעו ב</w:t>
      </w:r>
      <w:r>
        <w:rPr>
          <w:rFonts w:hint="cs"/>
          <w:rtl/>
        </w:rPr>
        <w:t>קצבאות ילדים, בימיו לא יפגעו במעמדם של תלמידי הישיבות בכל מה שקשור לצבא. והיום אנחנו יודעים שראש הממשלה הולך לעקור יישובים, ראש הממשלה רוצה לפגוע במעמדם של תלמידי הישיבות. ולכן, רק חבר כנסת מסיעת הליכוד יכול לבוא ולהציע, שאף  שהלכת בבחירות עם קו מסוים, אמר</w:t>
      </w:r>
      <w:r>
        <w:rPr>
          <w:rFonts w:hint="cs"/>
          <w:rtl/>
        </w:rPr>
        <w:t xml:space="preserve">ת לבוחרים מה עמדתך, אתה יכול לבוא אחר כך כאן למליאה ולהודיע שאתה מתפצל מהמפלגה הזאת. </w:t>
      </w:r>
    </w:p>
    <w:p w14:paraId="31E541CF" w14:textId="77777777" w:rsidR="00000000" w:rsidRDefault="00A03D81">
      <w:pPr>
        <w:pStyle w:val="a0"/>
        <w:rPr>
          <w:rFonts w:hint="cs"/>
          <w:rtl/>
        </w:rPr>
      </w:pPr>
    </w:p>
    <w:p w14:paraId="431A82EF" w14:textId="77777777" w:rsidR="00000000" w:rsidRDefault="00A03D81">
      <w:pPr>
        <w:pStyle w:val="a0"/>
        <w:rPr>
          <w:rFonts w:hint="cs"/>
          <w:rtl/>
        </w:rPr>
      </w:pPr>
      <w:r>
        <w:rPr>
          <w:rFonts w:hint="cs"/>
          <w:rtl/>
        </w:rPr>
        <w:t xml:space="preserve">אני רוצה לומר לראש הממשלה, שמידת כפיות הטובה שיש לו היא הרי לא ידועה בכלל בלקסיקון של המפלגות בישראל. הוא היה חבר כנסת זנוח. הוא היה שר שאף אחד לא הסתכל עליו. לקחו אותו </w:t>
      </w:r>
      <w:r>
        <w:rPr>
          <w:rFonts w:hint="cs"/>
          <w:rtl/>
        </w:rPr>
        <w:t>המתנחלים, לקחו אותו החרדים והביאו אותו לרום מעמדו כראש ממשלה, ולאחר שהוא נבחר להיות ראש ממשלה פעם אחת, ביקש שוב את אמון הציבור, ולאחר שנבחר בפעם השנייה, הוא מועל בתפקידו. את כל מה שהוא הבטיח הוא לא מקיים, עושה את ההיפך, ולכן, הצעת החוק הזאת ראוי לה שלא תתק</w:t>
      </w:r>
      <w:r>
        <w:rPr>
          <w:rFonts w:hint="cs"/>
          <w:rtl/>
        </w:rPr>
        <w:t>בל. תודה.</w:t>
      </w:r>
    </w:p>
    <w:p w14:paraId="6B1DD168" w14:textId="77777777" w:rsidR="00000000" w:rsidRDefault="00A03D81">
      <w:pPr>
        <w:pStyle w:val="a0"/>
        <w:rPr>
          <w:rFonts w:hint="cs"/>
          <w:rtl/>
        </w:rPr>
      </w:pPr>
    </w:p>
    <w:p w14:paraId="71F760AA" w14:textId="77777777" w:rsidR="00000000" w:rsidRDefault="00A03D81">
      <w:pPr>
        <w:pStyle w:val="af1"/>
        <w:rPr>
          <w:rtl/>
        </w:rPr>
      </w:pPr>
      <w:r>
        <w:rPr>
          <w:rtl/>
        </w:rPr>
        <w:t>היו"ר אתי לבני:</w:t>
      </w:r>
    </w:p>
    <w:p w14:paraId="3A444A87" w14:textId="77777777" w:rsidR="00000000" w:rsidRDefault="00A03D81">
      <w:pPr>
        <w:pStyle w:val="a0"/>
        <w:rPr>
          <w:rtl/>
        </w:rPr>
      </w:pPr>
    </w:p>
    <w:p w14:paraId="68EBDEC1" w14:textId="77777777" w:rsidR="00000000" w:rsidRDefault="00A03D81">
      <w:pPr>
        <w:pStyle w:val="a0"/>
        <w:rPr>
          <w:rFonts w:hint="cs"/>
          <w:rtl/>
        </w:rPr>
      </w:pPr>
      <w:r>
        <w:rPr>
          <w:rFonts w:hint="cs"/>
          <w:rtl/>
        </w:rPr>
        <w:t xml:space="preserve">תודה רבה. חבר הכנסת ג'מאל זחאלקה. </w:t>
      </w:r>
    </w:p>
    <w:p w14:paraId="3BCD776B" w14:textId="77777777" w:rsidR="00000000" w:rsidRDefault="00A03D81">
      <w:pPr>
        <w:pStyle w:val="a0"/>
        <w:rPr>
          <w:rFonts w:hint="cs"/>
          <w:rtl/>
        </w:rPr>
      </w:pPr>
    </w:p>
    <w:p w14:paraId="546B0D86" w14:textId="77777777" w:rsidR="00000000" w:rsidRDefault="00A03D81">
      <w:pPr>
        <w:pStyle w:val="a"/>
        <w:rPr>
          <w:rtl/>
        </w:rPr>
      </w:pPr>
      <w:bookmarkStart w:id="447" w:name="FS000001061T16_02_2004_21_36_13"/>
      <w:bookmarkStart w:id="448" w:name="_Toc79902449"/>
      <w:bookmarkEnd w:id="447"/>
      <w:r>
        <w:rPr>
          <w:rFonts w:hint="eastAsia"/>
          <w:rtl/>
        </w:rPr>
        <w:t>ג</w:t>
      </w:r>
      <w:r>
        <w:rPr>
          <w:rtl/>
        </w:rPr>
        <w:t>'מאל זחאלקה (בל"ד):</w:t>
      </w:r>
      <w:bookmarkEnd w:id="448"/>
    </w:p>
    <w:p w14:paraId="29F2BCBA" w14:textId="77777777" w:rsidR="00000000" w:rsidRDefault="00A03D81">
      <w:pPr>
        <w:pStyle w:val="a0"/>
        <w:rPr>
          <w:rFonts w:hint="cs"/>
          <w:rtl/>
        </w:rPr>
      </w:pPr>
    </w:p>
    <w:p w14:paraId="603EE663" w14:textId="77777777" w:rsidR="00000000" w:rsidRDefault="00A03D81">
      <w:pPr>
        <w:pStyle w:val="a0"/>
        <w:rPr>
          <w:rFonts w:hint="cs"/>
          <w:rtl/>
        </w:rPr>
      </w:pPr>
      <w:r>
        <w:rPr>
          <w:rFonts w:hint="cs"/>
          <w:rtl/>
        </w:rPr>
        <w:t>גברתי היושבת-ראש, חברי הכנסת, זו הצעה טרחנית, אבל אם נשים בצד את הטרחנות שבהצעה הזאת, זו הצעה שמעודדת פלגנות. ושוב, היא באה כאילו לעזור לסיעות הקטנות, לאפשר להן זכויות שק</w:t>
      </w:r>
      <w:r>
        <w:rPr>
          <w:rFonts w:hint="cs"/>
          <w:rtl/>
        </w:rPr>
        <w:t xml:space="preserve">יימות לסיעות גדולות, אבל למעשה היא באה לעודד פלגנות בסיעות הקטנות ובעצם לפגוע בהן. היא באה כחלק ממכלול של הצעות שבאו לפגוע בסיעות הקטנות, כמו העלאת אחוז החסימה, וכמו בכלל חוק מימון מפלגות וכל מיני הצעות שבסופו של יום יחלישו את מעמדן של הסיעות הקטנות. </w:t>
      </w:r>
    </w:p>
    <w:p w14:paraId="6819545B" w14:textId="77777777" w:rsidR="00000000" w:rsidRDefault="00A03D81">
      <w:pPr>
        <w:pStyle w:val="a0"/>
        <w:rPr>
          <w:rFonts w:hint="cs"/>
          <w:rtl/>
        </w:rPr>
      </w:pPr>
    </w:p>
    <w:p w14:paraId="2EC61295" w14:textId="77777777" w:rsidR="00000000" w:rsidRDefault="00A03D81">
      <w:pPr>
        <w:pStyle w:val="a0"/>
        <w:rPr>
          <w:rFonts w:hint="cs"/>
          <w:rtl/>
        </w:rPr>
      </w:pPr>
      <w:r>
        <w:rPr>
          <w:rFonts w:hint="cs"/>
          <w:rtl/>
        </w:rPr>
        <w:t xml:space="preserve">יש </w:t>
      </w:r>
      <w:r>
        <w:rPr>
          <w:rFonts w:hint="cs"/>
          <w:rtl/>
        </w:rPr>
        <w:t>בארץ ציבורים, במיוחד הציבור הערבי, מה לעשות, שמספר הבוחרים, אחוז המצביעים בו נמוך יחסית, וייצוגו, מטבע הדברים, הוא בסיעות קטנות. לכן, גם באופן כללי ועקרוני אני מתנגד להצעה זו, אנחנו נצביע נגדה, אבל גם על הפגיעה בציבור הערבי ובציבורים אחרים - אני מתנגד להצע</w:t>
      </w:r>
      <w:r>
        <w:rPr>
          <w:rFonts w:hint="cs"/>
          <w:rtl/>
        </w:rPr>
        <w:t xml:space="preserve">ה הזאת ואנחנו נצביע נגדה. תודה רבה. </w:t>
      </w:r>
    </w:p>
    <w:p w14:paraId="7FC3AAB4" w14:textId="77777777" w:rsidR="00000000" w:rsidRDefault="00A03D81">
      <w:pPr>
        <w:pStyle w:val="a0"/>
        <w:rPr>
          <w:rFonts w:hint="cs"/>
          <w:rtl/>
        </w:rPr>
      </w:pPr>
    </w:p>
    <w:p w14:paraId="1078ADA9" w14:textId="77777777" w:rsidR="00000000" w:rsidRDefault="00A03D81">
      <w:pPr>
        <w:pStyle w:val="af1"/>
        <w:rPr>
          <w:rtl/>
        </w:rPr>
      </w:pPr>
      <w:r>
        <w:rPr>
          <w:rtl/>
        </w:rPr>
        <w:t>היו"ר אתי לבני:</w:t>
      </w:r>
    </w:p>
    <w:p w14:paraId="00AAE006" w14:textId="77777777" w:rsidR="00000000" w:rsidRDefault="00A03D81">
      <w:pPr>
        <w:pStyle w:val="a0"/>
        <w:rPr>
          <w:rtl/>
        </w:rPr>
      </w:pPr>
    </w:p>
    <w:p w14:paraId="3660FF6D" w14:textId="77777777" w:rsidR="00000000" w:rsidRDefault="00A03D81">
      <w:pPr>
        <w:pStyle w:val="a0"/>
        <w:rPr>
          <w:rFonts w:hint="cs"/>
          <w:rtl/>
        </w:rPr>
      </w:pPr>
      <w:r>
        <w:rPr>
          <w:rFonts w:hint="cs"/>
          <w:rtl/>
        </w:rPr>
        <w:t xml:space="preserve">תודה רבה. חבר הכנסת מוחמד ברכה. </w:t>
      </w:r>
    </w:p>
    <w:p w14:paraId="4233C9BF" w14:textId="77777777" w:rsidR="00000000" w:rsidRDefault="00A03D81">
      <w:pPr>
        <w:pStyle w:val="a0"/>
        <w:rPr>
          <w:rFonts w:hint="cs"/>
          <w:rtl/>
        </w:rPr>
      </w:pPr>
    </w:p>
    <w:p w14:paraId="57CF7ED3" w14:textId="77777777" w:rsidR="00000000" w:rsidRDefault="00A03D81">
      <w:pPr>
        <w:pStyle w:val="a"/>
        <w:rPr>
          <w:rtl/>
        </w:rPr>
      </w:pPr>
      <w:bookmarkStart w:id="449" w:name="FS000000540T16_02_2004_21_37_50"/>
      <w:bookmarkStart w:id="450" w:name="_Toc79902450"/>
      <w:bookmarkEnd w:id="449"/>
      <w:r>
        <w:rPr>
          <w:rFonts w:hint="eastAsia"/>
          <w:rtl/>
        </w:rPr>
        <w:t>מוחמד</w:t>
      </w:r>
      <w:r>
        <w:rPr>
          <w:rtl/>
        </w:rPr>
        <w:t xml:space="preserve"> ברכה (חד"ש-תע"ל):</w:t>
      </w:r>
      <w:bookmarkEnd w:id="450"/>
    </w:p>
    <w:p w14:paraId="4E4147B5" w14:textId="77777777" w:rsidR="00000000" w:rsidRDefault="00A03D81">
      <w:pPr>
        <w:pStyle w:val="a0"/>
        <w:rPr>
          <w:rFonts w:hint="cs"/>
          <w:rtl/>
        </w:rPr>
      </w:pPr>
    </w:p>
    <w:p w14:paraId="3968C98A" w14:textId="77777777" w:rsidR="00000000" w:rsidRDefault="00A03D81">
      <w:pPr>
        <w:pStyle w:val="a0"/>
        <w:rPr>
          <w:rFonts w:hint="cs"/>
          <w:rtl/>
        </w:rPr>
      </w:pPr>
      <w:r>
        <w:rPr>
          <w:rFonts w:hint="cs"/>
          <w:rtl/>
        </w:rPr>
        <w:t>גברתי היושבת-ראש, רבותי חברי הכנסת, הצעת החוק הזאת שיזם חבר הכנסת סער היא הצעת חוק קנטרנית, תכססנית, פלגנית. היא פשוט באה רק כדי להפנות - - -</w:t>
      </w:r>
    </w:p>
    <w:p w14:paraId="0408845C" w14:textId="77777777" w:rsidR="00000000" w:rsidRDefault="00A03D81">
      <w:pPr>
        <w:pStyle w:val="a0"/>
        <w:rPr>
          <w:rFonts w:hint="cs"/>
          <w:rtl/>
        </w:rPr>
      </w:pPr>
    </w:p>
    <w:p w14:paraId="55CA6D00" w14:textId="77777777" w:rsidR="00000000" w:rsidRDefault="00A03D81">
      <w:pPr>
        <w:pStyle w:val="af0"/>
        <w:rPr>
          <w:rtl/>
        </w:rPr>
      </w:pPr>
      <w:r>
        <w:rPr>
          <w:rFonts w:hint="eastAsia"/>
          <w:rtl/>
        </w:rPr>
        <w:t>דליה</w:t>
      </w:r>
      <w:r>
        <w:rPr>
          <w:rtl/>
        </w:rPr>
        <w:t xml:space="preserve"> איציק (העבודה-מימד):</w:t>
      </w:r>
    </w:p>
    <w:p w14:paraId="51C47FF3" w14:textId="77777777" w:rsidR="00000000" w:rsidRDefault="00A03D81">
      <w:pPr>
        <w:pStyle w:val="a0"/>
        <w:rPr>
          <w:rFonts w:hint="cs"/>
          <w:rtl/>
        </w:rPr>
      </w:pPr>
    </w:p>
    <w:p w14:paraId="7A6D7D24" w14:textId="77777777" w:rsidR="00000000" w:rsidRDefault="00A03D81">
      <w:pPr>
        <w:pStyle w:val="a0"/>
        <w:rPr>
          <w:rFonts w:hint="cs"/>
          <w:rtl/>
        </w:rPr>
      </w:pPr>
      <w:r>
        <w:rPr>
          <w:rFonts w:hint="cs"/>
          <w:rtl/>
        </w:rPr>
        <w:t xml:space="preserve">של עסקן קטן. </w:t>
      </w:r>
    </w:p>
    <w:p w14:paraId="5566D58C" w14:textId="77777777" w:rsidR="00000000" w:rsidRDefault="00A03D81">
      <w:pPr>
        <w:pStyle w:val="a0"/>
        <w:rPr>
          <w:rFonts w:hint="cs"/>
          <w:rtl/>
        </w:rPr>
      </w:pPr>
    </w:p>
    <w:p w14:paraId="651B4548" w14:textId="77777777" w:rsidR="00000000" w:rsidRDefault="00A03D81">
      <w:pPr>
        <w:pStyle w:val="-"/>
        <w:rPr>
          <w:rtl/>
        </w:rPr>
      </w:pPr>
      <w:bookmarkStart w:id="451" w:name="FS000000540T16_02_2004_21_38_26C"/>
      <w:bookmarkEnd w:id="451"/>
      <w:r>
        <w:rPr>
          <w:rtl/>
        </w:rPr>
        <w:t>מוחמד ברכה (חד"ש-תע"ל):</w:t>
      </w:r>
    </w:p>
    <w:p w14:paraId="623DCACC" w14:textId="77777777" w:rsidR="00000000" w:rsidRDefault="00A03D81">
      <w:pPr>
        <w:pStyle w:val="a0"/>
        <w:rPr>
          <w:rtl/>
        </w:rPr>
      </w:pPr>
    </w:p>
    <w:p w14:paraId="7799E6AC" w14:textId="77777777" w:rsidR="00000000" w:rsidRDefault="00A03D81">
      <w:pPr>
        <w:pStyle w:val="a0"/>
        <w:rPr>
          <w:rFonts w:hint="cs"/>
          <w:rtl/>
        </w:rPr>
      </w:pPr>
      <w:r>
        <w:rPr>
          <w:rFonts w:hint="cs"/>
          <w:rtl/>
        </w:rPr>
        <w:t xml:space="preserve">- - - זה ילדותי כזה, מופנה כלפי סיעה אחת על נושא אחד, במצב אחד, כלפי סיעת עם אחד, והדברים די ברורים. </w:t>
      </w:r>
    </w:p>
    <w:p w14:paraId="66334A45" w14:textId="77777777" w:rsidR="00000000" w:rsidRDefault="00A03D81">
      <w:pPr>
        <w:pStyle w:val="a0"/>
        <w:rPr>
          <w:rFonts w:hint="cs"/>
          <w:rtl/>
        </w:rPr>
      </w:pPr>
    </w:p>
    <w:p w14:paraId="58B52796" w14:textId="77777777" w:rsidR="00000000" w:rsidRDefault="00A03D81">
      <w:pPr>
        <w:pStyle w:val="af0"/>
        <w:rPr>
          <w:rtl/>
        </w:rPr>
      </w:pPr>
      <w:r>
        <w:rPr>
          <w:rFonts w:hint="eastAsia"/>
          <w:rtl/>
        </w:rPr>
        <w:t>עמיר</w:t>
      </w:r>
      <w:r>
        <w:rPr>
          <w:rtl/>
        </w:rPr>
        <w:t xml:space="preserve"> פרץ (עם אחד):</w:t>
      </w:r>
    </w:p>
    <w:p w14:paraId="38BC7C43" w14:textId="77777777" w:rsidR="00000000" w:rsidRDefault="00A03D81">
      <w:pPr>
        <w:pStyle w:val="a0"/>
        <w:rPr>
          <w:rFonts w:hint="cs"/>
          <w:rtl/>
        </w:rPr>
      </w:pPr>
    </w:p>
    <w:p w14:paraId="31F7D6DB" w14:textId="77777777" w:rsidR="00000000" w:rsidRDefault="00A03D81">
      <w:pPr>
        <w:pStyle w:val="a0"/>
        <w:rPr>
          <w:rFonts w:hint="cs"/>
          <w:rtl/>
        </w:rPr>
      </w:pPr>
      <w:r>
        <w:rPr>
          <w:rFonts w:hint="cs"/>
          <w:rtl/>
        </w:rPr>
        <w:t xml:space="preserve">גם נגד סיעת העבודה. </w:t>
      </w:r>
    </w:p>
    <w:p w14:paraId="0BFA5219" w14:textId="77777777" w:rsidR="00000000" w:rsidRDefault="00A03D81">
      <w:pPr>
        <w:pStyle w:val="a0"/>
        <w:rPr>
          <w:rFonts w:hint="cs"/>
          <w:rtl/>
        </w:rPr>
      </w:pPr>
    </w:p>
    <w:p w14:paraId="1D2C47F3" w14:textId="77777777" w:rsidR="00000000" w:rsidRDefault="00A03D81">
      <w:pPr>
        <w:pStyle w:val="-"/>
        <w:rPr>
          <w:rtl/>
        </w:rPr>
      </w:pPr>
      <w:bookmarkStart w:id="452" w:name="FS000000540T16_02_2004_21_38_42C"/>
      <w:bookmarkEnd w:id="452"/>
      <w:r>
        <w:rPr>
          <w:rtl/>
        </w:rPr>
        <w:t>מוחמד ברכה (חד"ש-תע"ל):</w:t>
      </w:r>
    </w:p>
    <w:p w14:paraId="46D0F7F7" w14:textId="77777777" w:rsidR="00000000" w:rsidRDefault="00A03D81">
      <w:pPr>
        <w:pStyle w:val="a0"/>
        <w:rPr>
          <w:rtl/>
        </w:rPr>
      </w:pPr>
    </w:p>
    <w:p w14:paraId="59C58B88" w14:textId="77777777" w:rsidR="00000000" w:rsidRDefault="00A03D81">
      <w:pPr>
        <w:pStyle w:val="a0"/>
        <w:rPr>
          <w:rFonts w:hint="cs"/>
          <w:rtl/>
        </w:rPr>
      </w:pPr>
      <w:r>
        <w:rPr>
          <w:rFonts w:hint="cs"/>
          <w:rtl/>
        </w:rPr>
        <w:t>כן, גם נגד העבודה.</w:t>
      </w:r>
      <w:r>
        <w:rPr>
          <w:rFonts w:hint="cs"/>
          <w:rtl/>
        </w:rPr>
        <w:t xml:space="preserve"> לכן אנחנו נצביע נגדה.</w:t>
      </w:r>
    </w:p>
    <w:p w14:paraId="0A86C138" w14:textId="77777777" w:rsidR="00000000" w:rsidRDefault="00A03D81">
      <w:pPr>
        <w:pStyle w:val="a0"/>
        <w:rPr>
          <w:rFonts w:hint="cs"/>
          <w:rtl/>
        </w:rPr>
      </w:pPr>
    </w:p>
    <w:p w14:paraId="6EAF2887" w14:textId="77777777" w:rsidR="00000000" w:rsidRDefault="00A03D81">
      <w:pPr>
        <w:pStyle w:val="a0"/>
        <w:rPr>
          <w:rFonts w:hint="cs"/>
          <w:rtl/>
        </w:rPr>
      </w:pPr>
      <w:r>
        <w:rPr>
          <w:rFonts w:hint="cs"/>
          <w:rtl/>
        </w:rPr>
        <w:t>אבל, גברתי היושבת-ראש, ברשותך, אני רוצה לדבר על נושא אחר, שאני חושב שהוא מאוד חשוב ועברו עליו לסדר-היום בצורה חלקה מדי, לדעתי. היום נסע כבוד נשיא המדינה לצרפת. פינס, תשמע, היום נסע הנשיא קצב לצרפת. בין השאר, עולה שם, כנראה, בשיחותיו</w:t>
      </w:r>
      <w:r>
        <w:rPr>
          <w:rFonts w:hint="cs"/>
          <w:rtl/>
        </w:rPr>
        <w:t xml:space="preserve"> עם הנשיא שיראק הנושא של האנטישמיות והמאבק באנטישמיות והגזענות כלפי יהודים. וכרגיל, מצטרפים אליו העיתונאים. משום מה, אנשי הביטחון בנתב"ג היום התעקשו, מכל העיתונאים, שחלקם בכירים וחלקם פחות, לערוך חיפוש ביטחוני משפיל דווקא כלפי אחד העיתונאים הבכירים של העית</w:t>
      </w:r>
      <w:r>
        <w:rPr>
          <w:rFonts w:hint="cs"/>
          <w:rtl/>
        </w:rPr>
        <w:t xml:space="preserve">ונות הערבית בישראל, עורך "א-סינארה", לוטפי משעור. וזה דבר שהוא פשוט בלתי מובן. כל העיתונאים קיבלו יחס מסוים, ורק מר משעור קיבל יחס אחר. </w:t>
      </w:r>
    </w:p>
    <w:p w14:paraId="50B2C32B" w14:textId="77777777" w:rsidR="00000000" w:rsidRDefault="00A03D81">
      <w:pPr>
        <w:pStyle w:val="a0"/>
        <w:rPr>
          <w:rFonts w:hint="cs"/>
          <w:rtl/>
        </w:rPr>
      </w:pPr>
    </w:p>
    <w:p w14:paraId="74F639D6" w14:textId="77777777" w:rsidR="00000000" w:rsidRDefault="00A03D81">
      <w:pPr>
        <w:pStyle w:val="a0"/>
        <w:rPr>
          <w:rFonts w:hint="cs"/>
          <w:rtl/>
        </w:rPr>
      </w:pPr>
      <w:r>
        <w:rPr>
          <w:rFonts w:hint="cs"/>
          <w:rtl/>
        </w:rPr>
        <w:t>לא עזרו גם הפניות של הפמליה של הנשיא לאנשי הביטחון, לא לעשות את זה, ולא לעשות איפה ואיפה, והעובדה שהאיש מוכר, ודווקא כ</w:t>
      </w:r>
      <w:r>
        <w:rPr>
          <w:rFonts w:hint="cs"/>
          <w:rtl/>
        </w:rPr>
        <w:t>בוד הנשיא מעוניין שהוא יצטרף אליו לביקור הזה, דווקא הוא; אפילו לחלק מהמסע שם, בצרפת, שהוא מסע יותר מצומצם, יותר אינטימי, הוא התבקש להתלוות לנשיא. לא עזרו שום פניות, עד כדי כך שהאיש, ובצדק לדעתי, סירב לקבל את ההשפלה הזאת כמובנת מאליה, ויתר על הנסיעה וחזר לנ</w:t>
      </w:r>
      <w:r>
        <w:rPr>
          <w:rFonts w:hint="cs"/>
          <w:rtl/>
        </w:rPr>
        <w:t xml:space="preserve">צרת, כפי שבא. </w:t>
      </w:r>
    </w:p>
    <w:p w14:paraId="2515B231" w14:textId="77777777" w:rsidR="00000000" w:rsidRDefault="00A03D81">
      <w:pPr>
        <w:pStyle w:val="a0"/>
        <w:ind w:firstLine="0"/>
        <w:rPr>
          <w:rFonts w:hint="cs"/>
          <w:rtl/>
        </w:rPr>
      </w:pPr>
    </w:p>
    <w:p w14:paraId="4C61C78F" w14:textId="77777777" w:rsidR="00000000" w:rsidRDefault="00A03D81">
      <w:pPr>
        <w:pStyle w:val="a0"/>
        <w:ind w:firstLine="0"/>
        <w:rPr>
          <w:rFonts w:hint="cs"/>
          <w:rtl/>
        </w:rPr>
      </w:pPr>
      <w:r>
        <w:rPr>
          <w:rFonts w:hint="cs"/>
          <w:rtl/>
        </w:rPr>
        <w:tab/>
        <w:t xml:space="preserve">אני חושב שיש מקום לבחון שוב - והדבר עולה מדי פעם על סדר-יומנו ובחיינו, בחיי האזרחים הערבים במדינת ישראל </w:t>
      </w:r>
      <w:r>
        <w:rPr>
          <w:rtl/>
        </w:rPr>
        <w:t>–</w:t>
      </w:r>
      <w:r>
        <w:rPr>
          <w:rFonts w:hint="cs"/>
          <w:rtl/>
        </w:rPr>
        <w:t xml:space="preserve"> את הניסיון הזה לצייר סימן שאלה על כל אזרח ערבי, גם אם הוא מוכר ליהודים ומוכר לערבים. כל ערבי, גם אם הוא עורך של עיתון חשוב במדינת ישר</w:t>
      </w:r>
      <w:r>
        <w:rPr>
          <w:rFonts w:hint="cs"/>
          <w:rtl/>
        </w:rPr>
        <w:t>אל, עדיין נמצא במשבצת של חשוד ושל סכנה פוטנציאלית.</w:t>
      </w:r>
    </w:p>
    <w:p w14:paraId="5E3196E8" w14:textId="77777777" w:rsidR="00000000" w:rsidRDefault="00A03D81">
      <w:pPr>
        <w:pStyle w:val="a0"/>
        <w:ind w:firstLine="0"/>
        <w:rPr>
          <w:rFonts w:hint="cs"/>
          <w:rtl/>
        </w:rPr>
      </w:pPr>
    </w:p>
    <w:p w14:paraId="2F7739F1" w14:textId="77777777" w:rsidR="00000000" w:rsidRDefault="00A03D81">
      <w:pPr>
        <w:pStyle w:val="a0"/>
        <w:ind w:firstLine="0"/>
        <w:rPr>
          <w:rFonts w:hint="cs"/>
          <w:rtl/>
        </w:rPr>
      </w:pPr>
      <w:r>
        <w:rPr>
          <w:rFonts w:hint="cs"/>
          <w:rtl/>
        </w:rPr>
        <w:tab/>
        <w:t xml:space="preserve">רבותי, הגיע הזמן שמסעות ההשפלה - ואני חייב לומר, למען ההגינות - -      </w:t>
      </w:r>
    </w:p>
    <w:p w14:paraId="0BF6AF77" w14:textId="77777777" w:rsidR="00000000" w:rsidRDefault="00A03D81">
      <w:pPr>
        <w:pStyle w:val="a0"/>
        <w:ind w:firstLine="0"/>
        <w:rPr>
          <w:rFonts w:hint="cs"/>
          <w:rtl/>
        </w:rPr>
      </w:pPr>
    </w:p>
    <w:p w14:paraId="11B624B3" w14:textId="77777777" w:rsidR="00000000" w:rsidRDefault="00A03D81">
      <w:pPr>
        <w:pStyle w:val="af1"/>
        <w:rPr>
          <w:rtl/>
        </w:rPr>
      </w:pPr>
      <w:r>
        <w:rPr>
          <w:rtl/>
        </w:rPr>
        <w:t>היו"ר אתי לבני:</w:t>
      </w:r>
    </w:p>
    <w:p w14:paraId="13AAB0E9" w14:textId="77777777" w:rsidR="00000000" w:rsidRDefault="00A03D81">
      <w:pPr>
        <w:pStyle w:val="a0"/>
        <w:rPr>
          <w:rtl/>
        </w:rPr>
      </w:pPr>
    </w:p>
    <w:p w14:paraId="165191DF" w14:textId="77777777" w:rsidR="00000000" w:rsidRDefault="00A03D81">
      <w:pPr>
        <w:pStyle w:val="a0"/>
        <w:rPr>
          <w:rFonts w:hint="cs"/>
          <w:rtl/>
        </w:rPr>
      </w:pPr>
      <w:r>
        <w:rPr>
          <w:rFonts w:hint="cs"/>
          <w:rtl/>
        </w:rPr>
        <w:t>אנא סיים.</w:t>
      </w:r>
    </w:p>
    <w:p w14:paraId="5255C677" w14:textId="77777777" w:rsidR="00000000" w:rsidRDefault="00A03D81">
      <w:pPr>
        <w:pStyle w:val="a0"/>
        <w:ind w:firstLine="0"/>
        <w:rPr>
          <w:rFonts w:hint="cs"/>
          <w:rtl/>
        </w:rPr>
      </w:pPr>
    </w:p>
    <w:p w14:paraId="3FABB4BF" w14:textId="77777777" w:rsidR="00000000" w:rsidRDefault="00A03D81">
      <w:pPr>
        <w:pStyle w:val="-"/>
        <w:rPr>
          <w:rtl/>
        </w:rPr>
      </w:pPr>
      <w:bookmarkStart w:id="453" w:name="FS000000540T16_02_2004_22_02_09"/>
      <w:bookmarkStart w:id="454" w:name="FS000000540T16_02_2004_22_02_16C"/>
      <w:bookmarkEnd w:id="453"/>
      <w:bookmarkEnd w:id="454"/>
      <w:r>
        <w:rPr>
          <w:rtl/>
        </w:rPr>
        <w:t>מוחמד ברכה (חד"ש-תע"ל):</w:t>
      </w:r>
    </w:p>
    <w:p w14:paraId="3941E458" w14:textId="77777777" w:rsidR="00000000" w:rsidRDefault="00A03D81">
      <w:pPr>
        <w:pStyle w:val="a0"/>
        <w:rPr>
          <w:rtl/>
        </w:rPr>
      </w:pPr>
    </w:p>
    <w:p w14:paraId="2FE1DF75" w14:textId="77777777" w:rsidR="00000000" w:rsidRDefault="00A03D81">
      <w:pPr>
        <w:pStyle w:val="a0"/>
        <w:ind w:firstLine="720"/>
        <w:rPr>
          <w:rFonts w:hint="cs"/>
          <w:rtl/>
        </w:rPr>
      </w:pPr>
      <w:r>
        <w:rPr>
          <w:rFonts w:hint="cs"/>
          <w:rtl/>
        </w:rPr>
        <w:t xml:space="preserve">- - שהטון של החיפושים בנתב"ג נעשה מנומס יותר, ואנשים מעידים על אלה שעושים את </w:t>
      </w:r>
      <w:r>
        <w:rPr>
          <w:rFonts w:hint="cs"/>
          <w:rtl/>
        </w:rPr>
        <w:t xml:space="preserve">הבידוק שהם פונים בצורה יפה ואומרים "אנחנו נאלצים, המצב - - -" וכו', כפי שעושה הממשלה </w:t>
      </w:r>
      <w:r>
        <w:rPr>
          <w:rtl/>
        </w:rPr>
        <w:t>–</w:t>
      </w:r>
      <w:r>
        <w:rPr>
          <w:rFonts w:hint="cs"/>
          <w:rtl/>
        </w:rPr>
        <w:t xml:space="preserve"> מדברת הרבה על שלום ולא עושה שלום, על נסיגה ולא עושה נסיגה. אבל אני חושב שהגיע הזמן להפסיק את מסע ההשפלות הזה בנתב"ג. בסופו של דבר, רוב האנשים הם אנשים הגונים ואזרחים טוב</w:t>
      </w:r>
      <w:r>
        <w:rPr>
          <w:rFonts w:hint="cs"/>
          <w:rtl/>
        </w:rPr>
        <w:t>ים, ולא ייתכן שההתנהגות הזאת תימשך נגד אנשים תמימים ואזרחים שממלאים תפקיד ציבורי. תודה רבה, גברתי.</w:t>
      </w:r>
    </w:p>
    <w:p w14:paraId="07465D08" w14:textId="77777777" w:rsidR="00000000" w:rsidRDefault="00A03D81">
      <w:pPr>
        <w:pStyle w:val="a0"/>
        <w:ind w:firstLine="0"/>
        <w:rPr>
          <w:rFonts w:hint="cs"/>
          <w:rtl/>
        </w:rPr>
      </w:pPr>
    </w:p>
    <w:p w14:paraId="316BA0FF" w14:textId="77777777" w:rsidR="00000000" w:rsidRDefault="00A03D81">
      <w:pPr>
        <w:pStyle w:val="af1"/>
        <w:rPr>
          <w:rtl/>
        </w:rPr>
      </w:pPr>
      <w:r>
        <w:rPr>
          <w:rtl/>
        </w:rPr>
        <w:t>היו"ר אתי לבני:</w:t>
      </w:r>
    </w:p>
    <w:p w14:paraId="090C2D1C" w14:textId="77777777" w:rsidR="00000000" w:rsidRDefault="00A03D81">
      <w:pPr>
        <w:pStyle w:val="a0"/>
        <w:rPr>
          <w:rtl/>
        </w:rPr>
      </w:pPr>
    </w:p>
    <w:p w14:paraId="332B2FD0" w14:textId="77777777" w:rsidR="00000000" w:rsidRDefault="00A03D81">
      <w:pPr>
        <w:pStyle w:val="a0"/>
        <w:rPr>
          <w:rFonts w:hint="cs"/>
          <w:rtl/>
        </w:rPr>
      </w:pPr>
      <w:r>
        <w:rPr>
          <w:rFonts w:hint="cs"/>
          <w:rtl/>
        </w:rPr>
        <w:t>תודה רבה.</w:t>
      </w:r>
    </w:p>
    <w:p w14:paraId="1AD61196" w14:textId="77777777" w:rsidR="00000000" w:rsidRDefault="00A03D81">
      <w:pPr>
        <w:pStyle w:val="a0"/>
        <w:rPr>
          <w:rFonts w:hint="cs"/>
          <w:rtl/>
        </w:rPr>
      </w:pPr>
    </w:p>
    <w:p w14:paraId="216D64DC" w14:textId="77777777" w:rsidR="00000000" w:rsidRDefault="00A03D81">
      <w:pPr>
        <w:pStyle w:val="af0"/>
        <w:rPr>
          <w:rtl/>
        </w:rPr>
      </w:pPr>
      <w:r>
        <w:rPr>
          <w:rFonts w:hint="eastAsia"/>
          <w:rtl/>
        </w:rPr>
        <w:t>זאב</w:t>
      </w:r>
      <w:r>
        <w:rPr>
          <w:rtl/>
        </w:rPr>
        <w:t xml:space="preserve"> בוים (הליכוד):</w:t>
      </w:r>
    </w:p>
    <w:p w14:paraId="7CC31CB1" w14:textId="77777777" w:rsidR="00000000" w:rsidRDefault="00A03D81">
      <w:pPr>
        <w:pStyle w:val="a0"/>
        <w:ind w:firstLine="0"/>
        <w:rPr>
          <w:rFonts w:hint="cs"/>
          <w:rtl/>
        </w:rPr>
      </w:pPr>
    </w:p>
    <w:p w14:paraId="6430AB29" w14:textId="77777777" w:rsidR="00000000" w:rsidRDefault="00A03D81">
      <w:pPr>
        <w:pStyle w:val="a0"/>
        <w:ind w:firstLine="720"/>
        <w:rPr>
          <w:rFonts w:hint="cs"/>
          <w:rtl/>
        </w:rPr>
      </w:pPr>
      <w:r>
        <w:rPr>
          <w:rFonts w:hint="cs"/>
          <w:rtl/>
        </w:rPr>
        <w:t>תשלח אותו לארצות-הברית שיטוס בטיסות הפנימיות. תראה איך יפשיטו אותו שם. מה הרגישות הזאת? אפשר לחשוב.</w:t>
      </w:r>
    </w:p>
    <w:p w14:paraId="3A231D49" w14:textId="77777777" w:rsidR="00000000" w:rsidRDefault="00A03D81">
      <w:pPr>
        <w:pStyle w:val="a0"/>
        <w:ind w:firstLine="0"/>
        <w:rPr>
          <w:rFonts w:hint="cs"/>
          <w:rtl/>
        </w:rPr>
      </w:pPr>
    </w:p>
    <w:p w14:paraId="702747BE" w14:textId="77777777" w:rsidR="00000000" w:rsidRDefault="00A03D81">
      <w:pPr>
        <w:pStyle w:val="af0"/>
        <w:rPr>
          <w:rtl/>
        </w:rPr>
      </w:pPr>
      <w:r>
        <w:rPr>
          <w:rFonts w:hint="eastAsia"/>
          <w:rtl/>
        </w:rPr>
        <w:t>מוחמד</w:t>
      </w:r>
      <w:r>
        <w:rPr>
          <w:rtl/>
        </w:rPr>
        <w:t xml:space="preserve"> ב</w:t>
      </w:r>
      <w:r>
        <w:rPr>
          <w:rtl/>
        </w:rPr>
        <w:t>רכה (חד"ש-תע"ל):</w:t>
      </w:r>
    </w:p>
    <w:p w14:paraId="2DF83624" w14:textId="77777777" w:rsidR="00000000" w:rsidRDefault="00A03D81">
      <w:pPr>
        <w:pStyle w:val="a0"/>
        <w:rPr>
          <w:rFonts w:hint="cs"/>
          <w:rtl/>
        </w:rPr>
      </w:pPr>
    </w:p>
    <w:p w14:paraId="2641CF22" w14:textId="77777777" w:rsidR="00000000" w:rsidRDefault="00A03D81">
      <w:pPr>
        <w:pStyle w:val="a0"/>
        <w:rPr>
          <w:rFonts w:hint="cs"/>
          <w:rtl/>
        </w:rPr>
      </w:pPr>
      <w:r>
        <w:rPr>
          <w:rFonts w:hint="cs"/>
          <w:rtl/>
        </w:rPr>
        <w:t xml:space="preserve">- - - </w:t>
      </w:r>
    </w:p>
    <w:p w14:paraId="45B40CD7" w14:textId="77777777" w:rsidR="00000000" w:rsidRDefault="00A03D81">
      <w:pPr>
        <w:pStyle w:val="a0"/>
        <w:rPr>
          <w:rFonts w:hint="cs"/>
          <w:rtl/>
        </w:rPr>
      </w:pPr>
    </w:p>
    <w:p w14:paraId="275D6481" w14:textId="77777777" w:rsidR="00000000" w:rsidRDefault="00A03D81">
      <w:pPr>
        <w:pStyle w:val="af1"/>
        <w:rPr>
          <w:rtl/>
        </w:rPr>
      </w:pPr>
      <w:r>
        <w:rPr>
          <w:rtl/>
        </w:rPr>
        <w:t>היו"ר אתי לבני:</w:t>
      </w:r>
    </w:p>
    <w:p w14:paraId="44E57EE2" w14:textId="77777777" w:rsidR="00000000" w:rsidRDefault="00A03D81">
      <w:pPr>
        <w:pStyle w:val="a0"/>
        <w:rPr>
          <w:rtl/>
        </w:rPr>
      </w:pPr>
    </w:p>
    <w:p w14:paraId="33416BA9" w14:textId="77777777" w:rsidR="00000000" w:rsidRDefault="00A03D81">
      <w:pPr>
        <w:pStyle w:val="a0"/>
        <w:rPr>
          <w:rFonts w:hint="cs"/>
          <w:rtl/>
        </w:rPr>
      </w:pPr>
      <w:r>
        <w:rPr>
          <w:rFonts w:hint="cs"/>
          <w:rtl/>
        </w:rPr>
        <w:t>חבר הכנסת ברכה, תודה. בבקשה, חבר הכנסת אחמד טיבי.</w:t>
      </w:r>
    </w:p>
    <w:p w14:paraId="6FCBF7C7" w14:textId="77777777" w:rsidR="00000000" w:rsidRDefault="00A03D81">
      <w:pPr>
        <w:pStyle w:val="a0"/>
        <w:ind w:firstLine="0"/>
        <w:rPr>
          <w:rFonts w:hint="cs"/>
          <w:rtl/>
        </w:rPr>
      </w:pPr>
    </w:p>
    <w:p w14:paraId="7EED6EC5" w14:textId="77777777" w:rsidR="00000000" w:rsidRDefault="00A03D81">
      <w:pPr>
        <w:pStyle w:val="a"/>
        <w:rPr>
          <w:rtl/>
        </w:rPr>
      </w:pPr>
      <w:bookmarkStart w:id="455" w:name="FS000000560T16_02_2004_21_42_20"/>
      <w:bookmarkStart w:id="456" w:name="_Toc79902451"/>
      <w:bookmarkEnd w:id="455"/>
      <w:r>
        <w:rPr>
          <w:rFonts w:hint="eastAsia"/>
          <w:rtl/>
        </w:rPr>
        <w:t>אחמד</w:t>
      </w:r>
      <w:r>
        <w:rPr>
          <w:rtl/>
        </w:rPr>
        <w:t xml:space="preserve"> טיבי (חד"ש-תע"ל):</w:t>
      </w:r>
      <w:bookmarkEnd w:id="456"/>
    </w:p>
    <w:p w14:paraId="75BF87E7" w14:textId="77777777" w:rsidR="00000000" w:rsidRDefault="00A03D81">
      <w:pPr>
        <w:pStyle w:val="a0"/>
        <w:rPr>
          <w:rFonts w:hint="cs"/>
          <w:rtl/>
        </w:rPr>
      </w:pPr>
    </w:p>
    <w:p w14:paraId="4FCDB15D" w14:textId="77777777" w:rsidR="00000000" w:rsidRDefault="00A03D81">
      <w:pPr>
        <w:pStyle w:val="a0"/>
        <w:rPr>
          <w:rFonts w:hint="cs"/>
          <w:rtl/>
        </w:rPr>
      </w:pPr>
      <w:r>
        <w:rPr>
          <w:rFonts w:hint="cs"/>
          <w:rtl/>
        </w:rPr>
        <w:t>גברתי היושבת-ראש, יכול להיות שסגן השר לא קלט את הפואנטה של מה שאמר חברי, חבר הכנסת ברכה. הם הבדילו בינו לבין שאר העיתונאים, וזו הבעיה. לוט</w:t>
      </w:r>
      <w:r>
        <w:rPr>
          <w:rFonts w:hint="cs"/>
          <w:rtl/>
        </w:rPr>
        <w:t>פי משעור הוא אדם מוכר, הוא עורך בכיר, הוא עיתונאי. הוא התבקש. הנשיא מאוד רצה שהוא יהיה שם ויכסה. זו נקראת השפלה. זה אזרח ואדם מוכר.</w:t>
      </w:r>
    </w:p>
    <w:p w14:paraId="211A0DC9" w14:textId="77777777" w:rsidR="00000000" w:rsidRDefault="00A03D81">
      <w:pPr>
        <w:pStyle w:val="a0"/>
        <w:ind w:firstLine="0"/>
        <w:rPr>
          <w:rFonts w:hint="cs"/>
          <w:rtl/>
        </w:rPr>
      </w:pPr>
    </w:p>
    <w:p w14:paraId="7F8F990E" w14:textId="77777777" w:rsidR="00000000" w:rsidRDefault="00A03D81">
      <w:pPr>
        <w:pStyle w:val="af0"/>
        <w:rPr>
          <w:rtl/>
        </w:rPr>
      </w:pPr>
      <w:r>
        <w:rPr>
          <w:rFonts w:hint="eastAsia"/>
          <w:rtl/>
        </w:rPr>
        <w:t>זאב</w:t>
      </w:r>
      <w:r>
        <w:rPr>
          <w:rtl/>
        </w:rPr>
        <w:t xml:space="preserve"> בוים (הליכוד):</w:t>
      </w:r>
    </w:p>
    <w:p w14:paraId="42EFA167" w14:textId="77777777" w:rsidR="00000000" w:rsidRDefault="00A03D81">
      <w:pPr>
        <w:pStyle w:val="a0"/>
        <w:rPr>
          <w:rFonts w:hint="cs"/>
          <w:rtl/>
        </w:rPr>
      </w:pPr>
    </w:p>
    <w:p w14:paraId="7E0FB4DF" w14:textId="77777777" w:rsidR="00000000" w:rsidRDefault="00A03D81">
      <w:pPr>
        <w:pStyle w:val="a0"/>
        <w:ind w:firstLine="720"/>
        <w:rPr>
          <w:rFonts w:hint="cs"/>
          <w:rtl/>
        </w:rPr>
      </w:pPr>
      <w:r>
        <w:rPr>
          <w:rFonts w:hint="cs"/>
          <w:rtl/>
        </w:rPr>
        <w:t>זה בנסיבות מציאות חיינו, ושייטול קורה מבין עיניו, וגם אתה. מה לעשות?</w:t>
      </w:r>
    </w:p>
    <w:p w14:paraId="3B9AC1A7" w14:textId="77777777" w:rsidR="00000000" w:rsidRDefault="00A03D81">
      <w:pPr>
        <w:pStyle w:val="a0"/>
        <w:rPr>
          <w:rFonts w:hint="cs"/>
          <w:rtl/>
        </w:rPr>
      </w:pPr>
    </w:p>
    <w:p w14:paraId="3B03FA36" w14:textId="77777777" w:rsidR="00000000" w:rsidRDefault="00A03D81">
      <w:pPr>
        <w:pStyle w:val="-"/>
        <w:rPr>
          <w:rtl/>
        </w:rPr>
      </w:pPr>
      <w:bookmarkStart w:id="457" w:name="FS000000560T16_02_2004_21_42_55C"/>
      <w:bookmarkEnd w:id="457"/>
      <w:r>
        <w:rPr>
          <w:rtl/>
        </w:rPr>
        <w:t>אחמד טיבי (חד"ש-תע"ל):</w:t>
      </w:r>
    </w:p>
    <w:p w14:paraId="22A2BB97" w14:textId="77777777" w:rsidR="00000000" w:rsidRDefault="00A03D81">
      <w:pPr>
        <w:pStyle w:val="a0"/>
        <w:rPr>
          <w:rtl/>
        </w:rPr>
      </w:pPr>
    </w:p>
    <w:p w14:paraId="58035EC1" w14:textId="77777777" w:rsidR="00000000" w:rsidRDefault="00A03D81">
      <w:pPr>
        <w:pStyle w:val="a0"/>
        <w:rPr>
          <w:rFonts w:hint="cs"/>
          <w:rtl/>
        </w:rPr>
      </w:pPr>
      <w:r>
        <w:rPr>
          <w:rFonts w:hint="cs"/>
          <w:rtl/>
        </w:rPr>
        <w:t>אני שמח ש</w:t>
      </w:r>
      <w:r>
        <w:rPr>
          <w:rFonts w:hint="cs"/>
          <w:rtl/>
        </w:rPr>
        <w:t>זו התשובה שלך. זאת הקונספציה מאחורי הבידוק המשפיל של ערבים בפרט, גם אם הם עיתונאים בכירים.</w:t>
      </w:r>
    </w:p>
    <w:p w14:paraId="1456F638" w14:textId="77777777" w:rsidR="00000000" w:rsidRDefault="00A03D81">
      <w:pPr>
        <w:pStyle w:val="a0"/>
        <w:rPr>
          <w:rFonts w:hint="cs"/>
          <w:rtl/>
        </w:rPr>
      </w:pPr>
    </w:p>
    <w:p w14:paraId="67308F98" w14:textId="77777777" w:rsidR="00000000" w:rsidRDefault="00A03D81">
      <w:pPr>
        <w:pStyle w:val="af0"/>
        <w:rPr>
          <w:rtl/>
        </w:rPr>
      </w:pPr>
      <w:r>
        <w:rPr>
          <w:rFonts w:hint="eastAsia"/>
          <w:rtl/>
        </w:rPr>
        <w:t>זאב</w:t>
      </w:r>
      <w:r>
        <w:rPr>
          <w:rtl/>
        </w:rPr>
        <w:t xml:space="preserve"> בוים (הליכוד):</w:t>
      </w:r>
    </w:p>
    <w:p w14:paraId="4D019E79" w14:textId="77777777" w:rsidR="00000000" w:rsidRDefault="00A03D81">
      <w:pPr>
        <w:pStyle w:val="a0"/>
        <w:ind w:firstLine="0"/>
        <w:rPr>
          <w:rFonts w:hint="cs"/>
          <w:rtl/>
        </w:rPr>
      </w:pPr>
    </w:p>
    <w:p w14:paraId="52296325" w14:textId="77777777" w:rsidR="00000000" w:rsidRDefault="00A03D81">
      <w:pPr>
        <w:pStyle w:val="a0"/>
        <w:rPr>
          <w:rFonts w:hint="cs"/>
          <w:rtl/>
        </w:rPr>
      </w:pPr>
      <w:r>
        <w:rPr>
          <w:rFonts w:hint="cs"/>
          <w:rtl/>
        </w:rPr>
        <w:t>זה לא משפיל.</w:t>
      </w:r>
    </w:p>
    <w:p w14:paraId="18CD5E75" w14:textId="77777777" w:rsidR="00000000" w:rsidRDefault="00A03D81">
      <w:pPr>
        <w:pStyle w:val="a0"/>
        <w:rPr>
          <w:rFonts w:hint="cs"/>
          <w:rtl/>
        </w:rPr>
      </w:pPr>
    </w:p>
    <w:p w14:paraId="19AD6415" w14:textId="77777777" w:rsidR="00000000" w:rsidRDefault="00A03D81">
      <w:pPr>
        <w:pStyle w:val="-"/>
        <w:rPr>
          <w:rtl/>
        </w:rPr>
      </w:pPr>
      <w:bookmarkStart w:id="458" w:name="FS000000560T16_02_2004_21_43_06C"/>
      <w:bookmarkEnd w:id="458"/>
      <w:r>
        <w:rPr>
          <w:rtl/>
        </w:rPr>
        <w:t>אחמד טיבי (חד"ש-תע"ל):</w:t>
      </w:r>
    </w:p>
    <w:p w14:paraId="2BE5283C" w14:textId="77777777" w:rsidR="00000000" w:rsidRDefault="00A03D81">
      <w:pPr>
        <w:pStyle w:val="a0"/>
        <w:rPr>
          <w:rtl/>
        </w:rPr>
      </w:pPr>
    </w:p>
    <w:p w14:paraId="11455EE4" w14:textId="77777777" w:rsidR="00000000" w:rsidRDefault="00A03D81">
      <w:pPr>
        <w:pStyle w:val="a0"/>
        <w:rPr>
          <w:rFonts w:hint="cs"/>
          <w:rtl/>
        </w:rPr>
      </w:pPr>
      <w:r>
        <w:rPr>
          <w:rFonts w:hint="cs"/>
          <w:rtl/>
        </w:rPr>
        <w:t>זה מאוד משפיל. אתה יודע שזה משפיל. זה מאוד משפיל ופוגע, וזה מכוון. זה מאוד מכוון.</w:t>
      </w:r>
    </w:p>
    <w:p w14:paraId="2D56032E" w14:textId="77777777" w:rsidR="00000000" w:rsidRDefault="00A03D81">
      <w:pPr>
        <w:pStyle w:val="a0"/>
        <w:rPr>
          <w:rFonts w:hint="cs"/>
          <w:rtl/>
        </w:rPr>
      </w:pPr>
    </w:p>
    <w:p w14:paraId="57C4D7F2" w14:textId="77777777" w:rsidR="00000000" w:rsidRDefault="00A03D81">
      <w:pPr>
        <w:pStyle w:val="af0"/>
        <w:rPr>
          <w:rtl/>
        </w:rPr>
      </w:pPr>
      <w:r>
        <w:rPr>
          <w:rFonts w:hint="eastAsia"/>
          <w:rtl/>
        </w:rPr>
        <w:t>זאב</w:t>
      </w:r>
      <w:r>
        <w:rPr>
          <w:rtl/>
        </w:rPr>
        <w:t xml:space="preserve"> בוים (הליכוד):</w:t>
      </w:r>
    </w:p>
    <w:p w14:paraId="359D4FC2" w14:textId="77777777" w:rsidR="00000000" w:rsidRDefault="00A03D81">
      <w:pPr>
        <w:pStyle w:val="a0"/>
        <w:ind w:firstLine="0"/>
        <w:rPr>
          <w:rFonts w:hint="cs"/>
          <w:rtl/>
        </w:rPr>
      </w:pPr>
    </w:p>
    <w:p w14:paraId="6F098E14" w14:textId="77777777" w:rsidR="00000000" w:rsidRDefault="00A03D81">
      <w:pPr>
        <w:pStyle w:val="a0"/>
        <w:rPr>
          <w:rFonts w:hint="cs"/>
          <w:rtl/>
        </w:rPr>
      </w:pPr>
      <w:r>
        <w:rPr>
          <w:rFonts w:hint="cs"/>
          <w:rtl/>
        </w:rPr>
        <w:t xml:space="preserve">זה </w:t>
      </w:r>
      <w:r>
        <w:rPr>
          <w:rFonts w:hint="cs"/>
          <w:rtl/>
        </w:rPr>
        <w:t>כורח לא יגונה.</w:t>
      </w:r>
    </w:p>
    <w:p w14:paraId="5C9C95D7" w14:textId="77777777" w:rsidR="00000000" w:rsidRDefault="00A03D81">
      <w:pPr>
        <w:pStyle w:val="a0"/>
        <w:rPr>
          <w:rFonts w:hint="cs"/>
          <w:rtl/>
        </w:rPr>
      </w:pPr>
    </w:p>
    <w:p w14:paraId="7E2D4D9E" w14:textId="77777777" w:rsidR="00000000" w:rsidRDefault="00A03D81">
      <w:pPr>
        <w:pStyle w:val="-"/>
        <w:rPr>
          <w:rtl/>
        </w:rPr>
      </w:pPr>
      <w:bookmarkStart w:id="459" w:name="FS000000560T16_02_2004_21_43_21C"/>
      <w:bookmarkEnd w:id="459"/>
      <w:r>
        <w:rPr>
          <w:rtl/>
        </w:rPr>
        <w:t>אחמד טיבי (חד"ש-תע"ל):</w:t>
      </w:r>
    </w:p>
    <w:p w14:paraId="2B07918C" w14:textId="77777777" w:rsidR="00000000" w:rsidRDefault="00A03D81">
      <w:pPr>
        <w:pStyle w:val="a0"/>
        <w:rPr>
          <w:rtl/>
        </w:rPr>
      </w:pPr>
    </w:p>
    <w:p w14:paraId="5C67781B" w14:textId="77777777" w:rsidR="00000000" w:rsidRDefault="00A03D81">
      <w:pPr>
        <w:pStyle w:val="a0"/>
        <w:rPr>
          <w:rFonts w:hint="cs"/>
          <w:rtl/>
        </w:rPr>
      </w:pPr>
      <w:r>
        <w:rPr>
          <w:rFonts w:hint="cs"/>
          <w:rtl/>
        </w:rPr>
        <w:t>אגב, טוב שהוא עזב את הפמליה וחזר. טוב מאוד.</w:t>
      </w:r>
    </w:p>
    <w:p w14:paraId="08779242" w14:textId="77777777" w:rsidR="00000000" w:rsidRDefault="00A03D81">
      <w:pPr>
        <w:pStyle w:val="a0"/>
        <w:ind w:firstLine="0"/>
        <w:rPr>
          <w:rFonts w:hint="cs"/>
          <w:rtl/>
        </w:rPr>
      </w:pPr>
    </w:p>
    <w:p w14:paraId="6E329769" w14:textId="77777777" w:rsidR="00000000" w:rsidRDefault="00A03D81">
      <w:pPr>
        <w:pStyle w:val="af0"/>
        <w:rPr>
          <w:rtl/>
        </w:rPr>
      </w:pPr>
      <w:r>
        <w:rPr>
          <w:rFonts w:hint="eastAsia"/>
          <w:rtl/>
        </w:rPr>
        <w:t>זאב</w:t>
      </w:r>
      <w:r>
        <w:rPr>
          <w:rtl/>
        </w:rPr>
        <w:t xml:space="preserve"> בוים (הליכוד):</w:t>
      </w:r>
    </w:p>
    <w:p w14:paraId="25E78225" w14:textId="77777777" w:rsidR="00000000" w:rsidRDefault="00A03D81">
      <w:pPr>
        <w:pStyle w:val="a0"/>
        <w:rPr>
          <w:rFonts w:hint="cs"/>
          <w:rtl/>
        </w:rPr>
      </w:pPr>
    </w:p>
    <w:p w14:paraId="3D78879B" w14:textId="77777777" w:rsidR="00000000" w:rsidRDefault="00A03D81">
      <w:pPr>
        <w:pStyle w:val="a0"/>
        <w:rPr>
          <w:rFonts w:hint="cs"/>
          <w:rtl/>
        </w:rPr>
      </w:pPr>
      <w:r>
        <w:rPr>
          <w:rFonts w:hint="cs"/>
          <w:rtl/>
        </w:rPr>
        <w:t>זה כורח לא יגונה.</w:t>
      </w:r>
    </w:p>
    <w:p w14:paraId="53F707B2" w14:textId="77777777" w:rsidR="00000000" w:rsidRDefault="00A03D81">
      <w:pPr>
        <w:pStyle w:val="a0"/>
        <w:rPr>
          <w:rFonts w:hint="cs"/>
          <w:rtl/>
        </w:rPr>
      </w:pPr>
    </w:p>
    <w:p w14:paraId="46EF0EF5" w14:textId="77777777" w:rsidR="00000000" w:rsidRDefault="00A03D81">
      <w:pPr>
        <w:pStyle w:val="-"/>
        <w:rPr>
          <w:rtl/>
        </w:rPr>
      </w:pPr>
      <w:bookmarkStart w:id="460" w:name="FS000000540T16_02_2004_22_09_58C"/>
      <w:bookmarkStart w:id="461" w:name="FS000000540T16_02_2004_22_10_14C"/>
      <w:bookmarkStart w:id="462" w:name="FS000000560T16_02_2004_22_10_24"/>
      <w:bookmarkStart w:id="463" w:name="FS000000560T16_02_2004_22_10_30C"/>
      <w:bookmarkEnd w:id="460"/>
      <w:bookmarkEnd w:id="461"/>
      <w:bookmarkEnd w:id="462"/>
      <w:bookmarkEnd w:id="463"/>
      <w:r>
        <w:rPr>
          <w:rtl/>
        </w:rPr>
        <w:t>אחמד טיבי (חד"ש-תע"ל):</w:t>
      </w:r>
    </w:p>
    <w:p w14:paraId="5C1D97EE" w14:textId="77777777" w:rsidR="00000000" w:rsidRDefault="00A03D81">
      <w:pPr>
        <w:pStyle w:val="a0"/>
        <w:rPr>
          <w:rtl/>
        </w:rPr>
      </w:pPr>
    </w:p>
    <w:p w14:paraId="765A77E0" w14:textId="77777777" w:rsidR="00000000" w:rsidRDefault="00A03D81">
      <w:pPr>
        <w:pStyle w:val="a0"/>
        <w:rPr>
          <w:rFonts w:hint="cs"/>
          <w:rtl/>
        </w:rPr>
      </w:pPr>
      <w:r>
        <w:rPr>
          <w:rFonts w:hint="cs"/>
          <w:rtl/>
        </w:rPr>
        <w:t>זה לא כורח. אם הם היו בודקים את כולם, מילא. אבל הוא לבד, מכל השאר? סגרגציה? זה קורה לכל אזרח ערבי שמגיע לנמל</w:t>
      </w:r>
      <w:r>
        <w:rPr>
          <w:rFonts w:hint="cs"/>
          <w:rtl/>
        </w:rPr>
        <w:t xml:space="preserve"> התעופה, גברתי היושבת-ראש. הוא עובר שבעה מדורי גיהינום של השפלה, פעם אחר פעם אחר פעם.</w:t>
      </w:r>
    </w:p>
    <w:p w14:paraId="07B5B43B" w14:textId="77777777" w:rsidR="00000000" w:rsidRDefault="00A03D81">
      <w:pPr>
        <w:pStyle w:val="a0"/>
        <w:rPr>
          <w:rFonts w:hint="cs"/>
          <w:rtl/>
        </w:rPr>
      </w:pPr>
    </w:p>
    <w:p w14:paraId="60CFE59E" w14:textId="77777777" w:rsidR="00000000" w:rsidRDefault="00A03D81">
      <w:pPr>
        <w:pStyle w:val="a0"/>
        <w:rPr>
          <w:rFonts w:hint="cs"/>
          <w:rtl/>
        </w:rPr>
      </w:pPr>
      <w:r>
        <w:rPr>
          <w:rFonts w:hint="cs"/>
          <w:rtl/>
        </w:rPr>
        <w:t>אם להתייחס להצעת החוק הזאת, מטרתה לעודד פלגנות בכנסת ויצירת סיעות קטנות. יש כאן אווירה של קואליציה שלטת, מיוריזציה, שיכולה להעביר כל דבר, והיא מרגישה שכל חטא הוא לגיטימי</w:t>
      </w:r>
      <w:r>
        <w:rPr>
          <w:rFonts w:hint="cs"/>
          <w:rtl/>
        </w:rPr>
        <w:t>. לא רק הרוב הוא הכלי להעביר הצעות, גם ה-</w:t>
      </w:r>
      <w:r>
        <w:t>common-sense</w:t>
      </w:r>
      <w:r>
        <w:rPr>
          <w:rFonts w:hint="cs"/>
          <w:rtl/>
        </w:rPr>
        <w:t>, גם היחס בין רוב למיעוט בבית הזה, בין קואליציה לאופוזיציה. יש כלים. הצעת החוק הזאת באה לשבור כלים. הדבר החמור, שהיא מתייחסת ספציפית לסיעה מסוימת ולאפשרות של חבירה לסיעה גדולה יותר.</w:t>
      </w:r>
    </w:p>
    <w:p w14:paraId="22A8C25B" w14:textId="77777777" w:rsidR="00000000" w:rsidRDefault="00A03D81">
      <w:pPr>
        <w:pStyle w:val="a0"/>
        <w:rPr>
          <w:rFonts w:hint="cs"/>
          <w:rtl/>
        </w:rPr>
      </w:pPr>
    </w:p>
    <w:p w14:paraId="3F34DC60" w14:textId="77777777" w:rsidR="00000000" w:rsidRDefault="00A03D81">
      <w:pPr>
        <w:pStyle w:val="a0"/>
        <w:rPr>
          <w:rFonts w:hint="cs"/>
          <w:rtl/>
        </w:rPr>
      </w:pPr>
      <w:r>
        <w:rPr>
          <w:rFonts w:hint="cs"/>
          <w:rtl/>
        </w:rPr>
        <w:t>לכן, גברתי היושבת-רא</w:t>
      </w:r>
      <w:r>
        <w:rPr>
          <w:rFonts w:hint="cs"/>
          <w:rtl/>
        </w:rPr>
        <w:t xml:space="preserve">ש, ראוי לה להצעה הזאת להידחות, למרות הרוב המוחץ של הקואליציה, וכדאי מאוד שהצעות של פלגנות והצעות של דורסנות כלפי מיעוטים, כמו העלאת אחוז החסימה בבחירות, כמו ההצעה הזאת שבאה להגדיל את הפלגנות בכנסת, כמו וכמו וכמו, לא יעברו. בכנסות האחרות היה ניסיון פה ושם, </w:t>
      </w:r>
      <w:r>
        <w:rPr>
          <w:rFonts w:hint="cs"/>
          <w:rtl/>
        </w:rPr>
        <w:t>אבל כאן זה משהו סיסטמתי, פעם אחר פעם אחר פעם.</w:t>
      </w:r>
    </w:p>
    <w:p w14:paraId="69F71501" w14:textId="77777777" w:rsidR="00000000" w:rsidRDefault="00A03D81">
      <w:pPr>
        <w:pStyle w:val="a0"/>
        <w:rPr>
          <w:rFonts w:hint="cs"/>
          <w:rtl/>
        </w:rPr>
      </w:pPr>
    </w:p>
    <w:p w14:paraId="46EDC82A" w14:textId="77777777" w:rsidR="00000000" w:rsidRDefault="00A03D81">
      <w:pPr>
        <w:pStyle w:val="a0"/>
        <w:rPr>
          <w:rFonts w:hint="cs"/>
          <w:rtl/>
        </w:rPr>
      </w:pPr>
      <w:r>
        <w:rPr>
          <w:rFonts w:hint="cs"/>
          <w:rtl/>
        </w:rPr>
        <w:t>לכן, גברתי היושבת-ראש, אני מבקש מחברי בבית הזה לדחות את ההצעה הזאת על הסף. יש בה גם אלמנט של העדר רספקט לשיתוף הפעולה בין אופוזיציה לקואליציה, אבל גם לערך של רוב ומיעוט. בזה חוטאת ההצעה הזאת, ולא בכדי הקואליצי</w:t>
      </w:r>
      <w:r>
        <w:rPr>
          <w:rFonts w:hint="cs"/>
          <w:rtl/>
        </w:rPr>
        <w:t>ה מנסה להביא הצעות מגוחכות בדמות ההצעה הזאת.</w:t>
      </w:r>
    </w:p>
    <w:p w14:paraId="2B24D651" w14:textId="77777777" w:rsidR="00000000" w:rsidRDefault="00A03D81">
      <w:pPr>
        <w:pStyle w:val="a0"/>
        <w:rPr>
          <w:rFonts w:hint="cs"/>
          <w:rtl/>
        </w:rPr>
      </w:pPr>
    </w:p>
    <w:p w14:paraId="3F3E99D9" w14:textId="77777777" w:rsidR="00000000" w:rsidRDefault="00A03D81">
      <w:pPr>
        <w:pStyle w:val="af1"/>
        <w:rPr>
          <w:rtl/>
        </w:rPr>
      </w:pPr>
      <w:r>
        <w:rPr>
          <w:rtl/>
        </w:rPr>
        <w:t>היו"ר אתי לבני:</w:t>
      </w:r>
    </w:p>
    <w:p w14:paraId="5FA0EB0D" w14:textId="77777777" w:rsidR="00000000" w:rsidRDefault="00A03D81">
      <w:pPr>
        <w:pStyle w:val="a0"/>
        <w:rPr>
          <w:rtl/>
        </w:rPr>
      </w:pPr>
    </w:p>
    <w:p w14:paraId="3B664E07" w14:textId="77777777" w:rsidR="00000000" w:rsidRDefault="00A03D81">
      <w:pPr>
        <w:pStyle w:val="a0"/>
        <w:rPr>
          <w:rFonts w:hint="cs"/>
          <w:rtl/>
        </w:rPr>
      </w:pPr>
      <w:r>
        <w:rPr>
          <w:rFonts w:hint="cs"/>
          <w:rtl/>
        </w:rPr>
        <w:t xml:space="preserve">תודה. חבר הכנסת אברהם רביץ </w:t>
      </w:r>
      <w:r>
        <w:rPr>
          <w:rtl/>
        </w:rPr>
        <w:t>–</w:t>
      </w:r>
      <w:r>
        <w:rPr>
          <w:rFonts w:hint="cs"/>
          <w:rtl/>
        </w:rPr>
        <w:t xml:space="preserve"> אינו נוכח. חבר הכנסת  אופיר פינס, בבקשה.</w:t>
      </w:r>
    </w:p>
    <w:p w14:paraId="5ECC497E" w14:textId="77777777" w:rsidR="00000000" w:rsidRDefault="00A03D81">
      <w:pPr>
        <w:pStyle w:val="a0"/>
        <w:rPr>
          <w:rFonts w:hint="cs"/>
          <w:rtl/>
        </w:rPr>
      </w:pPr>
    </w:p>
    <w:p w14:paraId="5E2C56A4" w14:textId="77777777" w:rsidR="00000000" w:rsidRDefault="00A03D81">
      <w:pPr>
        <w:pStyle w:val="a"/>
        <w:rPr>
          <w:rtl/>
        </w:rPr>
      </w:pPr>
      <w:bookmarkStart w:id="464" w:name="FS000000455T16_02_2004_21_46_26"/>
      <w:bookmarkStart w:id="465" w:name="_Toc79902452"/>
      <w:bookmarkEnd w:id="464"/>
      <w:r>
        <w:rPr>
          <w:rFonts w:hint="eastAsia"/>
          <w:rtl/>
        </w:rPr>
        <w:t>אופיר</w:t>
      </w:r>
      <w:r>
        <w:rPr>
          <w:rtl/>
        </w:rPr>
        <w:t xml:space="preserve"> פינס-פז (העבודה-מימד):</w:t>
      </w:r>
      <w:bookmarkEnd w:id="465"/>
    </w:p>
    <w:p w14:paraId="6604B2AF" w14:textId="77777777" w:rsidR="00000000" w:rsidRDefault="00A03D81">
      <w:pPr>
        <w:pStyle w:val="a0"/>
        <w:rPr>
          <w:rFonts w:hint="cs"/>
          <w:rtl/>
        </w:rPr>
      </w:pPr>
    </w:p>
    <w:p w14:paraId="5D47CCFF" w14:textId="77777777" w:rsidR="00000000" w:rsidRDefault="00A03D81">
      <w:pPr>
        <w:pStyle w:val="a0"/>
        <w:rPr>
          <w:rFonts w:hint="cs"/>
          <w:rtl/>
        </w:rPr>
      </w:pPr>
      <w:r>
        <w:rPr>
          <w:rFonts w:hint="cs"/>
          <w:rtl/>
        </w:rPr>
        <w:t xml:space="preserve">תודה. </w:t>
      </w:r>
    </w:p>
    <w:p w14:paraId="26904248" w14:textId="77777777" w:rsidR="00000000" w:rsidRDefault="00A03D81">
      <w:pPr>
        <w:pStyle w:val="a0"/>
        <w:rPr>
          <w:rFonts w:hint="cs"/>
          <w:rtl/>
        </w:rPr>
      </w:pPr>
    </w:p>
    <w:p w14:paraId="074B905D" w14:textId="77777777" w:rsidR="00000000" w:rsidRDefault="00A03D81">
      <w:pPr>
        <w:pStyle w:val="a0"/>
        <w:rPr>
          <w:rFonts w:hint="cs"/>
          <w:rtl/>
        </w:rPr>
      </w:pPr>
      <w:r>
        <w:rPr>
          <w:rFonts w:hint="cs"/>
          <w:rtl/>
        </w:rPr>
        <w:t xml:space="preserve">גברתי היושבת-ראש, אני שואל את עצמי עד לאן הידרדר הבית הזה. שורה של חברי כנסת, לרבות </w:t>
      </w:r>
      <w:r>
        <w:rPr>
          <w:rFonts w:hint="cs"/>
          <w:rtl/>
        </w:rPr>
        <w:t xml:space="preserve">חבר הכנסת גדעון סער עצמו, הציעו רק לפני חודש להעלות את אחוז החסימה. למה? כדי לצמצם את מספר הסיעות בבית, כדי לאחד, כדי להפסיק את התופעה שיש כל כך הרבה סיעות, כל כך הרבה פלגנות. ובעת ובעונה אחת, פתאום, </w:t>
      </w:r>
      <w:r>
        <w:t>out of the blue</w:t>
      </w:r>
      <w:r>
        <w:rPr>
          <w:rFonts w:hint="cs"/>
          <w:rtl/>
        </w:rPr>
        <w:t>, הוא מציע לסיעות שמונות פחות מחמישה חברי</w:t>
      </w:r>
      <w:r>
        <w:rPr>
          <w:rFonts w:hint="cs"/>
          <w:rtl/>
        </w:rPr>
        <w:t xml:space="preserve"> כנסת להתפלג ולהפוך ליותר מסיעה אחת, לרבות יצירת סיעות יחיד בבית הזה. חברי כנסת מעופפים בין קואליציה לאופוזיציה. איך אפשר להסביר שמצד אחד אותו חבר הכנסת מציע את הצעת החוק להעלאת אחוז החסימה, ומצד שני אותו חבר הכנסת מציע לכונן סיעות יחיד בכנסת, אחרי שאכלנו </w:t>
      </w:r>
      <w:r>
        <w:rPr>
          <w:rFonts w:hint="cs"/>
          <w:rtl/>
        </w:rPr>
        <w:t xml:space="preserve">מרורים מהתופעה הזאת במשך שנים, לאחר שהבית הזה התאחד להפסיק את התופעה הבזויה של סיעות יחיד שמכריעות לפעמים גורלות על חודו של "מיצובישי" או תמורת כל טובת הנאה אחרת? </w:t>
      </w:r>
    </w:p>
    <w:p w14:paraId="78EDE8D8" w14:textId="77777777" w:rsidR="00000000" w:rsidRDefault="00A03D81">
      <w:pPr>
        <w:pStyle w:val="a0"/>
        <w:rPr>
          <w:rFonts w:hint="cs"/>
          <w:rtl/>
        </w:rPr>
      </w:pPr>
    </w:p>
    <w:p w14:paraId="5A0A94FD" w14:textId="77777777" w:rsidR="00000000" w:rsidRDefault="00A03D81">
      <w:pPr>
        <w:pStyle w:val="a0"/>
        <w:rPr>
          <w:rFonts w:hint="cs"/>
          <w:rtl/>
        </w:rPr>
      </w:pPr>
      <w:r>
        <w:rPr>
          <w:rFonts w:hint="cs"/>
          <w:rtl/>
        </w:rPr>
        <w:t xml:space="preserve">אני סבור שהכנסת הזאת צריכה להתעלות מעל שיקולים כיתתיים ולחסום את ההצעה המגונה הזאת. </w:t>
      </w:r>
    </w:p>
    <w:p w14:paraId="630284C0" w14:textId="77777777" w:rsidR="00000000" w:rsidRDefault="00A03D81">
      <w:pPr>
        <w:pStyle w:val="a0"/>
        <w:rPr>
          <w:rFonts w:hint="cs"/>
          <w:rtl/>
        </w:rPr>
      </w:pPr>
    </w:p>
    <w:p w14:paraId="72ABA798" w14:textId="77777777" w:rsidR="00000000" w:rsidRDefault="00A03D81">
      <w:pPr>
        <w:pStyle w:val="af0"/>
        <w:rPr>
          <w:rtl/>
        </w:rPr>
      </w:pPr>
      <w:r>
        <w:rPr>
          <w:rFonts w:hint="eastAsia"/>
          <w:rtl/>
        </w:rPr>
        <w:t>מוחמד</w:t>
      </w:r>
      <w:r>
        <w:rPr>
          <w:rtl/>
        </w:rPr>
        <w:t xml:space="preserve"> ברכה (חד"ש-תע"ל):</w:t>
      </w:r>
    </w:p>
    <w:p w14:paraId="3E4956FF" w14:textId="77777777" w:rsidR="00000000" w:rsidRDefault="00A03D81">
      <w:pPr>
        <w:pStyle w:val="a0"/>
        <w:ind w:firstLine="0"/>
        <w:rPr>
          <w:rFonts w:hint="cs"/>
          <w:rtl/>
        </w:rPr>
      </w:pPr>
    </w:p>
    <w:p w14:paraId="1E9B5A51" w14:textId="77777777" w:rsidR="00000000" w:rsidRDefault="00A03D81">
      <w:pPr>
        <w:pStyle w:val="a0"/>
        <w:rPr>
          <w:rFonts w:hint="cs"/>
          <w:rtl/>
        </w:rPr>
      </w:pPr>
      <w:r>
        <w:rPr>
          <w:rFonts w:hint="cs"/>
          <w:rtl/>
        </w:rPr>
        <w:t>יש לו הצעה להעלות את אחוז החסימה?</w:t>
      </w:r>
    </w:p>
    <w:p w14:paraId="48E49B8F" w14:textId="77777777" w:rsidR="00000000" w:rsidRDefault="00A03D81">
      <w:pPr>
        <w:pStyle w:val="a0"/>
        <w:rPr>
          <w:rFonts w:hint="cs"/>
          <w:rtl/>
        </w:rPr>
      </w:pPr>
    </w:p>
    <w:p w14:paraId="05309764" w14:textId="77777777" w:rsidR="00000000" w:rsidRDefault="00A03D81">
      <w:pPr>
        <w:pStyle w:val="-"/>
        <w:rPr>
          <w:rtl/>
        </w:rPr>
      </w:pPr>
      <w:bookmarkStart w:id="466" w:name="FS000000455T16_02_2004_21_48_29C"/>
      <w:bookmarkEnd w:id="466"/>
      <w:r>
        <w:rPr>
          <w:rtl/>
        </w:rPr>
        <w:t>אופיר פינס-פז (העבודה-מימד):</w:t>
      </w:r>
    </w:p>
    <w:p w14:paraId="342C9405" w14:textId="77777777" w:rsidR="00000000" w:rsidRDefault="00A03D81">
      <w:pPr>
        <w:pStyle w:val="a0"/>
        <w:rPr>
          <w:rtl/>
        </w:rPr>
      </w:pPr>
    </w:p>
    <w:p w14:paraId="2D37629A" w14:textId="77777777" w:rsidR="00000000" w:rsidRDefault="00A03D81">
      <w:pPr>
        <w:pStyle w:val="a0"/>
        <w:rPr>
          <w:rFonts w:hint="cs"/>
          <w:rtl/>
        </w:rPr>
      </w:pPr>
      <w:r>
        <w:rPr>
          <w:rFonts w:hint="cs"/>
          <w:rtl/>
        </w:rPr>
        <w:t>ודאי. יש לו הצעת חוק.</w:t>
      </w:r>
    </w:p>
    <w:p w14:paraId="40CE7F2B" w14:textId="77777777" w:rsidR="00000000" w:rsidRDefault="00A03D81">
      <w:pPr>
        <w:pStyle w:val="a0"/>
        <w:ind w:firstLine="0"/>
        <w:rPr>
          <w:rFonts w:hint="cs"/>
          <w:rtl/>
        </w:rPr>
      </w:pPr>
    </w:p>
    <w:p w14:paraId="4CF16A90" w14:textId="77777777" w:rsidR="00000000" w:rsidRDefault="00A03D81">
      <w:pPr>
        <w:pStyle w:val="af0"/>
        <w:rPr>
          <w:rtl/>
        </w:rPr>
      </w:pPr>
      <w:r>
        <w:rPr>
          <w:rFonts w:hint="eastAsia"/>
          <w:rtl/>
        </w:rPr>
        <w:t>מוחמד</w:t>
      </w:r>
      <w:r>
        <w:rPr>
          <w:rtl/>
        </w:rPr>
        <w:t xml:space="preserve"> ברכה (חד"ש-תע"ל):</w:t>
      </w:r>
    </w:p>
    <w:p w14:paraId="6491FD43" w14:textId="77777777" w:rsidR="00000000" w:rsidRDefault="00A03D81">
      <w:pPr>
        <w:pStyle w:val="a0"/>
        <w:rPr>
          <w:rFonts w:hint="cs"/>
          <w:rtl/>
        </w:rPr>
      </w:pPr>
    </w:p>
    <w:p w14:paraId="4FADE335" w14:textId="77777777" w:rsidR="00000000" w:rsidRDefault="00A03D81">
      <w:pPr>
        <w:pStyle w:val="a0"/>
        <w:rPr>
          <w:rFonts w:hint="cs"/>
          <w:rtl/>
        </w:rPr>
      </w:pPr>
      <w:r>
        <w:rPr>
          <w:rFonts w:hint="cs"/>
          <w:rtl/>
        </w:rPr>
        <w:t>למה הוא מציע את ההצעה הזאת?</w:t>
      </w:r>
    </w:p>
    <w:p w14:paraId="5CF2495C" w14:textId="77777777" w:rsidR="00000000" w:rsidRDefault="00A03D81">
      <w:pPr>
        <w:pStyle w:val="a0"/>
        <w:ind w:firstLine="0"/>
        <w:rPr>
          <w:rFonts w:hint="cs"/>
          <w:rtl/>
        </w:rPr>
      </w:pPr>
    </w:p>
    <w:p w14:paraId="55F537D8" w14:textId="77777777" w:rsidR="00000000" w:rsidRDefault="00A03D81">
      <w:pPr>
        <w:pStyle w:val="-"/>
        <w:rPr>
          <w:rtl/>
        </w:rPr>
      </w:pPr>
      <w:bookmarkStart w:id="467" w:name="FS000000560T16_02_2004_22_21_25C"/>
      <w:bookmarkEnd w:id="467"/>
      <w:r>
        <w:rPr>
          <w:rFonts w:hint="cs"/>
          <w:rtl/>
        </w:rPr>
        <w:t>אופיר פינס-פז (העבודה-מימד)</w:t>
      </w:r>
      <w:r>
        <w:rPr>
          <w:rtl/>
        </w:rPr>
        <w:t>:</w:t>
      </w:r>
    </w:p>
    <w:p w14:paraId="3B6C491D" w14:textId="77777777" w:rsidR="00000000" w:rsidRDefault="00A03D81">
      <w:pPr>
        <w:pStyle w:val="a0"/>
        <w:rPr>
          <w:rtl/>
        </w:rPr>
      </w:pPr>
    </w:p>
    <w:p w14:paraId="443DA9BD" w14:textId="77777777" w:rsidR="00000000" w:rsidRDefault="00A03D81">
      <w:pPr>
        <w:pStyle w:val="a0"/>
        <w:rPr>
          <w:rFonts w:hint="cs"/>
          <w:rtl/>
        </w:rPr>
      </w:pPr>
      <w:r>
        <w:rPr>
          <w:rFonts w:hint="cs"/>
          <w:rtl/>
        </w:rPr>
        <w:t>משום שהוא לא רוצה סיעות יחיד. עכשיו הוא רוצה גם וגם וגם וגם, התי</w:t>
      </w:r>
      <w:r>
        <w:rPr>
          <w:rFonts w:hint="cs"/>
          <w:rtl/>
        </w:rPr>
        <w:t>אבון הזה שבא מספסלי הליכוד, שאין לו שובע. אני אומר לכם, בסוף הם יהיו סיעת יחיד. העם מקיא אותם, העם כועס עליהם. הם עוד מתהלכים פה חדורי חשיבות עצמית, בתחושה של אני ואפסי עוד. העם יכה בהם. אני משוכנע בזה. אני מסתובב בציבור. אלה בדיוק יהיו הנושאים שנבוא אתם ל</w:t>
      </w:r>
      <w:r>
        <w:rPr>
          <w:rFonts w:hint="cs"/>
          <w:rtl/>
        </w:rPr>
        <w:t>ציבור ונגיד מה אתם עושים לכנסת, איך אתם אוכלים כאן כל חלקה טובה.</w:t>
      </w:r>
    </w:p>
    <w:p w14:paraId="0CA58716" w14:textId="77777777" w:rsidR="00000000" w:rsidRDefault="00A03D81">
      <w:pPr>
        <w:pStyle w:val="a0"/>
        <w:rPr>
          <w:rFonts w:hint="cs"/>
          <w:rtl/>
        </w:rPr>
      </w:pPr>
    </w:p>
    <w:p w14:paraId="453C1F26" w14:textId="77777777" w:rsidR="00000000" w:rsidRDefault="00A03D81">
      <w:pPr>
        <w:pStyle w:val="a0"/>
        <w:rPr>
          <w:rFonts w:hint="cs"/>
          <w:rtl/>
        </w:rPr>
      </w:pPr>
      <w:r>
        <w:rPr>
          <w:rFonts w:hint="cs"/>
          <w:rtl/>
        </w:rPr>
        <w:t>גברתי היושבת-ראש, יש לי עוד חצי דקה להגיד משהו לראש הממשלה, ברשותך. ראש הממשלה החליט היום לנזוף במשטרה. ראש ממשלה תחת חקירה מעז לנזוף במשטרה. אני אומר לכם: אין גבול לחוצפה. במקום לבוא ולהתיי</w:t>
      </w:r>
      <w:r>
        <w:rPr>
          <w:rFonts w:hint="cs"/>
          <w:rtl/>
        </w:rPr>
        <w:t>צב מאחורי המשטרה ולא לתת לשר האוצר לקצץ בתקציבה, לעזור לה בתקציב נוסף למלחמה בפשיעה המאורגנת, ראש הממשלה בישראל רוצה משטרה חלשה, רוצה משטרה כנועה, רוצה משטרה מסורסת, רוצה משטרה נשלטת. זו בושה וחרפה. אני חושב שהכנסת צריכה לומר את דברה היום באופן ברור וחד לר</w:t>
      </w:r>
      <w:r>
        <w:rPr>
          <w:rFonts w:hint="cs"/>
          <w:rtl/>
        </w:rPr>
        <w:t xml:space="preserve">אש הממשלה: אל תהיה אויב משטרת ישראל, תתעלה מעל שיקולים וחשבונות אישיים ותתנהל כמו ראש ממשלה. תודה רבה. </w:t>
      </w:r>
    </w:p>
    <w:p w14:paraId="2E83CB93" w14:textId="77777777" w:rsidR="00000000" w:rsidRDefault="00A03D81">
      <w:pPr>
        <w:pStyle w:val="a0"/>
        <w:rPr>
          <w:rFonts w:hint="cs"/>
          <w:rtl/>
        </w:rPr>
      </w:pPr>
    </w:p>
    <w:p w14:paraId="112586EB" w14:textId="77777777" w:rsidR="00000000" w:rsidRDefault="00A03D81">
      <w:pPr>
        <w:pStyle w:val="af1"/>
        <w:rPr>
          <w:rFonts w:hint="cs"/>
          <w:rtl/>
        </w:rPr>
      </w:pPr>
      <w:r>
        <w:rPr>
          <w:rtl/>
        </w:rPr>
        <w:t>היו"ר</w:t>
      </w:r>
      <w:r>
        <w:rPr>
          <w:rFonts w:hint="cs"/>
          <w:rtl/>
        </w:rPr>
        <w:t xml:space="preserve"> אתי לבני:</w:t>
      </w:r>
    </w:p>
    <w:p w14:paraId="67B5A7E8" w14:textId="77777777" w:rsidR="00000000" w:rsidRDefault="00A03D81">
      <w:pPr>
        <w:pStyle w:val="a0"/>
        <w:rPr>
          <w:rtl/>
        </w:rPr>
      </w:pPr>
    </w:p>
    <w:p w14:paraId="3EF75482" w14:textId="77777777" w:rsidR="00000000" w:rsidRDefault="00A03D81">
      <w:pPr>
        <w:pStyle w:val="a0"/>
        <w:rPr>
          <w:rFonts w:hint="cs"/>
          <w:rtl/>
        </w:rPr>
      </w:pPr>
      <w:r>
        <w:rPr>
          <w:rFonts w:hint="cs"/>
          <w:rtl/>
        </w:rPr>
        <w:t xml:space="preserve">תודה רבה. חבר הכנסת אלי אפללו </w:t>
      </w:r>
      <w:r>
        <w:rPr>
          <w:rFonts w:hint="eastAsia"/>
          <w:rtl/>
        </w:rPr>
        <w:t>–</w:t>
      </w:r>
      <w:r>
        <w:rPr>
          <w:rFonts w:hint="cs"/>
          <w:rtl/>
        </w:rPr>
        <w:t xml:space="preserve"> אינו נוכח. חבר הכנסת בייגה שוחט </w:t>
      </w:r>
      <w:r>
        <w:rPr>
          <w:rFonts w:hint="eastAsia"/>
          <w:rtl/>
        </w:rPr>
        <w:t>–</w:t>
      </w:r>
      <w:r>
        <w:rPr>
          <w:rFonts w:hint="cs"/>
          <w:rtl/>
        </w:rPr>
        <w:t xml:space="preserve"> אינו נוכח. חבר הכנסת דהאמשה </w:t>
      </w:r>
      <w:r>
        <w:rPr>
          <w:rFonts w:hint="eastAsia"/>
          <w:rtl/>
        </w:rPr>
        <w:t>–</w:t>
      </w:r>
      <w:r>
        <w:rPr>
          <w:rFonts w:hint="cs"/>
          <w:rtl/>
        </w:rPr>
        <w:t xml:space="preserve"> אינו נוכח. חבר הכנסת עמיר פרץ, בבקשה. </w:t>
      </w:r>
    </w:p>
    <w:p w14:paraId="3171E847" w14:textId="77777777" w:rsidR="00000000" w:rsidRDefault="00A03D81">
      <w:pPr>
        <w:pStyle w:val="a0"/>
        <w:rPr>
          <w:rFonts w:hint="cs"/>
          <w:rtl/>
        </w:rPr>
      </w:pPr>
    </w:p>
    <w:p w14:paraId="79E8B897" w14:textId="77777777" w:rsidR="00000000" w:rsidRDefault="00A03D81">
      <w:pPr>
        <w:pStyle w:val="a"/>
        <w:rPr>
          <w:rtl/>
        </w:rPr>
      </w:pPr>
      <w:bookmarkStart w:id="468" w:name="FS000000557T16_02_2004_22_05_09"/>
      <w:bookmarkStart w:id="469" w:name="_Toc79902453"/>
      <w:bookmarkEnd w:id="468"/>
      <w:r>
        <w:rPr>
          <w:rFonts w:hint="eastAsia"/>
          <w:rtl/>
        </w:rPr>
        <w:t>עמיר</w:t>
      </w:r>
      <w:r>
        <w:rPr>
          <w:rtl/>
        </w:rPr>
        <w:t xml:space="preserve"> פרץ (עם אחד):</w:t>
      </w:r>
      <w:bookmarkEnd w:id="469"/>
    </w:p>
    <w:p w14:paraId="6FFE8006" w14:textId="77777777" w:rsidR="00000000" w:rsidRDefault="00A03D81">
      <w:pPr>
        <w:pStyle w:val="a0"/>
        <w:rPr>
          <w:rFonts w:hint="cs"/>
          <w:rtl/>
        </w:rPr>
      </w:pPr>
    </w:p>
    <w:p w14:paraId="11825A19" w14:textId="77777777" w:rsidR="00000000" w:rsidRDefault="00A03D81">
      <w:pPr>
        <w:pStyle w:val="a0"/>
        <w:rPr>
          <w:rFonts w:hint="cs"/>
          <w:rtl/>
        </w:rPr>
      </w:pPr>
      <w:r>
        <w:rPr>
          <w:rFonts w:hint="cs"/>
          <w:rtl/>
        </w:rPr>
        <w:t xml:space="preserve">גברתי היושבת-ראש, חברי הכנסת, לא במקרים רבים זוכה חבר כנסת להרגיש שממשלה שלמה הולכת בסיכול ממוקד, אבל גם לא מסתירה איזו רמה של פצצה היא מתכוונת להטיל בסיכול הזה. </w:t>
      </w:r>
    </w:p>
    <w:p w14:paraId="50C7248F" w14:textId="77777777" w:rsidR="00000000" w:rsidRDefault="00A03D81">
      <w:pPr>
        <w:pStyle w:val="a0"/>
        <w:rPr>
          <w:rFonts w:hint="cs"/>
          <w:rtl/>
        </w:rPr>
      </w:pPr>
    </w:p>
    <w:p w14:paraId="02D253A0" w14:textId="77777777" w:rsidR="00000000" w:rsidRDefault="00A03D81">
      <w:pPr>
        <w:pStyle w:val="a0"/>
        <w:rPr>
          <w:rFonts w:hint="cs"/>
          <w:rtl/>
        </w:rPr>
      </w:pPr>
      <w:r>
        <w:rPr>
          <w:rFonts w:hint="cs"/>
          <w:rtl/>
        </w:rPr>
        <w:t xml:space="preserve">כשהממשלה נלחמה בנו בגלל עמדותינו, זה בסדר. אבל כשהקואליציה </w:t>
      </w:r>
      <w:r>
        <w:rPr>
          <w:rFonts w:hint="eastAsia"/>
          <w:rtl/>
        </w:rPr>
        <w:t xml:space="preserve">– </w:t>
      </w:r>
      <w:r>
        <w:rPr>
          <w:rFonts w:hint="cs"/>
          <w:rtl/>
        </w:rPr>
        <w:t>והדמוקרטו</w:t>
      </w:r>
      <w:r>
        <w:rPr>
          <w:rFonts w:hint="cs"/>
          <w:rtl/>
        </w:rPr>
        <w:t>ר הגדול גדעון סער התעורר פתאום בלילה, הוא לא ישן כל הלילה, כי הדמוקרטיה, משום מה הוא מצא בה פגם, פגם בדמוקרטיה. גדעון סער, הסתבר לו פתאום שחס וחלילה יכול להיות מצב שחבר כנסת יישאר כלוא בסיעתו. בסיעות הגדולות הסיכוי של חבר כנסת להישאר כלוא, גם אם הוא חושב א</w:t>
      </w:r>
      <w:r>
        <w:rPr>
          <w:rFonts w:hint="cs"/>
          <w:rtl/>
        </w:rPr>
        <w:t xml:space="preserve">חרת, הוא הרבה יותר גדול </w:t>
      </w:r>
      <w:r>
        <w:rPr>
          <w:rFonts w:hint="eastAsia"/>
          <w:rtl/>
        </w:rPr>
        <w:t>–</w:t>
      </w:r>
      <w:r>
        <w:rPr>
          <w:rFonts w:hint="cs"/>
          <w:rtl/>
        </w:rPr>
        <w:t xml:space="preserve"> איזה סיכוי יש לחבר כנסת מהליכוד לפרוש אם הוא לא מוצא עוד 10</w:t>
      </w:r>
      <w:r>
        <w:rPr>
          <w:rFonts w:hint="eastAsia"/>
          <w:rtl/>
        </w:rPr>
        <w:t>–</w:t>
      </w:r>
      <w:r>
        <w:rPr>
          <w:rFonts w:hint="cs"/>
          <w:rtl/>
        </w:rPr>
        <w:t>12 חברי כנסת אתו?</w:t>
      </w:r>
    </w:p>
    <w:p w14:paraId="59DED426" w14:textId="77777777" w:rsidR="00000000" w:rsidRDefault="00A03D81">
      <w:pPr>
        <w:pStyle w:val="a0"/>
        <w:rPr>
          <w:rFonts w:hint="cs"/>
          <w:rtl/>
        </w:rPr>
      </w:pPr>
    </w:p>
    <w:p w14:paraId="547DAA65" w14:textId="77777777" w:rsidR="00000000" w:rsidRDefault="00A03D81">
      <w:pPr>
        <w:pStyle w:val="a0"/>
        <w:rPr>
          <w:rFonts w:hint="cs"/>
          <w:rtl/>
        </w:rPr>
      </w:pPr>
      <w:r>
        <w:rPr>
          <w:rFonts w:hint="cs"/>
          <w:rtl/>
        </w:rPr>
        <w:t xml:space="preserve">עכשיו, שואל חבר הכנסת גדעון סער, מה ההבדל בין סיעה גדולה לסיעה קטנה? מדוע בסיעה גדולה מותר להתפצל בשליש ובסיעה קטנה לא מתפצלים בשליש? הרי גדעון סער בא </w:t>
      </w:r>
      <w:r>
        <w:rPr>
          <w:rFonts w:hint="cs"/>
          <w:rtl/>
        </w:rPr>
        <w:t xml:space="preserve">הנה והניח הצעת חוק להעלות את אחוז החסימה </w:t>
      </w:r>
      <w:r>
        <w:rPr>
          <w:rFonts w:hint="eastAsia"/>
          <w:rtl/>
        </w:rPr>
        <w:t>–</w:t>
      </w:r>
      <w:r>
        <w:rPr>
          <w:rFonts w:hint="cs"/>
          <w:rtl/>
        </w:rPr>
        <w:t xml:space="preserve"> לא במקרה אחוז החסימה הוא 1.5%, כי הכנסת יצרה מראש רף של שני מנדטים והלכה אתו עד הסוף, לאורך כל הדרך, כל החקיקה, כל ההתאמות. </w:t>
      </w:r>
    </w:p>
    <w:p w14:paraId="73FEC772" w14:textId="77777777" w:rsidR="00000000" w:rsidRDefault="00A03D81">
      <w:pPr>
        <w:pStyle w:val="a0"/>
        <w:rPr>
          <w:rFonts w:hint="cs"/>
          <w:rtl/>
        </w:rPr>
      </w:pPr>
    </w:p>
    <w:p w14:paraId="103649B1" w14:textId="77777777" w:rsidR="00000000" w:rsidRDefault="00A03D81">
      <w:pPr>
        <w:pStyle w:val="a0"/>
        <w:rPr>
          <w:rFonts w:hint="cs"/>
          <w:rtl/>
        </w:rPr>
      </w:pPr>
      <w:r>
        <w:rPr>
          <w:rFonts w:hint="cs"/>
          <w:rtl/>
        </w:rPr>
        <w:t xml:space="preserve">ולכן, ברור לחלוטין שמדובר פה במהלך שיש בו, סליחה, דחיפה לתככנות, דחיפה לסכסכנות, הכנסת </w:t>
      </w:r>
      <w:r>
        <w:rPr>
          <w:rFonts w:hint="cs"/>
          <w:rtl/>
        </w:rPr>
        <w:t xml:space="preserve">נורמות פסולות שהכנסת הזאת מזמן נפטרה מהן. </w:t>
      </w:r>
    </w:p>
    <w:p w14:paraId="0DB5C6B9" w14:textId="77777777" w:rsidR="00000000" w:rsidRDefault="00A03D81">
      <w:pPr>
        <w:pStyle w:val="a0"/>
        <w:rPr>
          <w:rFonts w:hint="cs"/>
          <w:rtl/>
        </w:rPr>
      </w:pPr>
    </w:p>
    <w:p w14:paraId="11955C42" w14:textId="77777777" w:rsidR="00000000" w:rsidRDefault="00A03D81">
      <w:pPr>
        <w:pStyle w:val="a0"/>
        <w:rPr>
          <w:rFonts w:hint="cs"/>
          <w:rtl/>
        </w:rPr>
      </w:pPr>
      <w:r>
        <w:rPr>
          <w:rFonts w:hint="cs"/>
          <w:rtl/>
        </w:rPr>
        <w:t>לצערי הרב, מדובר בחוק פרסונלי, שהוא אסור על-פי כל דין. גם אם מישהו רוצה לשנות את כללי המשחק, הוא צריך לעשות זאת לפני הבחירות, כי כאשר מפלגות מתייצבות לבחירות, ומתייצבות לפני הבוחרים שלהן, הן מציגות את מרכולתן לפי</w:t>
      </w:r>
      <w:r>
        <w:rPr>
          <w:rFonts w:hint="cs"/>
          <w:rtl/>
        </w:rPr>
        <w:t xml:space="preserve"> כללי הבחירות שקבעה הכנסת. אם גדעון סער חושב להיות דמוקרט גדול, אדרבה ואדרבה </w:t>
      </w:r>
      <w:r>
        <w:rPr>
          <w:rFonts w:hint="eastAsia"/>
          <w:rtl/>
        </w:rPr>
        <w:t>–</w:t>
      </w:r>
      <w:r>
        <w:rPr>
          <w:rFonts w:hint="cs"/>
          <w:rtl/>
        </w:rPr>
        <w:t xml:space="preserve"> אם ניווכח באמת שכוונותיו כוונות ראויות, נקיות, טובות, יציע את הצעת החוק לכנסת הבאה, לבחירות הבאות, ואז באמת נשתכנע כולנו שאומנם יש פה רק כוונות כנות.</w:t>
      </w:r>
    </w:p>
    <w:p w14:paraId="2A011A88" w14:textId="77777777" w:rsidR="00000000" w:rsidRDefault="00A03D81">
      <w:pPr>
        <w:pStyle w:val="a0"/>
        <w:rPr>
          <w:rFonts w:hint="cs"/>
          <w:rtl/>
        </w:rPr>
      </w:pPr>
    </w:p>
    <w:p w14:paraId="0763A2FC" w14:textId="77777777" w:rsidR="00000000" w:rsidRDefault="00A03D81">
      <w:pPr>
        <w:pStyle w:val="a0"/>
        <w:rPr>
          <w:rFonts w:hint="cs"/>
          <w:rtl/>
        </w:rPr>
      </w:pPr>
      <w:r>
        <w:rPr>
          <w:rFonts w:hint="cs"/>
          <w:rtl/>
        </w:rPr>
        <w:t xml:space="preserve">אבל מדובר פה בעסקן פוליטי </w:t>
      </w:r>
      <w:r>
        <w:rPr>
          <w:rFonts w:hint="cs"/>
          <w:rtl/>
        </w:rPr>
        <w:t xml:space="preserve">מדרגה נמוכה מאוד, שהדרך שלו להשחית אנשים, להשחית נורמות, היא דרך ללא מעצורים. צריך לעצור את ההשחתה הזאת, כי יכול להיות שגדעון סער מתכוון להרוויח מנדט אחד בצורה כזאת או אחרת, אבל הוא משחית כנסת שלמה. </w:t>
      </w:r>
    </w:p>
    <w:p w14:paraId="14704D47" w14:textId="77777777" w:rsidR="00000000" w:rsidRDefault="00A03D81">
      <w:pPr>
        <w:pStyle w:val="a0"/>
        <w:rPr>
          <w:rtl/>
        </w:rPr>
      </w:pPr>
    </w:p>
    <w:p w14:paraId="33516B52" w14:textId="77777777" w:rsidR="00000000" w:rsidRDefault="00A03D81">
      <w:pPr>
        <w:pStyle w:val="af1"/>
        <w:rPr>
          <w:rFonts w:hint="cs"/>
          <w:rtl/>
        </w:rPr>
      </w:pPr>
      <w:r>
        <w:rPr>
          <w:rtl/>
        </w:rPr>
        <w:t>היו"ר</w:t>
      </w:r>
      <w:r>
        <w:rPr>
          <w:rFonts w:hint="cs"/>
          <w:rtl/>
        </w:rPr>
        <w:t xml:space="preserve"> אתי לבני:</w:t>
      </w:r>
    </w:p>
    <w:p w14:paraId="558EEA0D" w14:textId="77777777" w:rsidR="00000000" w:rsidRDefault="00A03D81">
      <w:pPr>
        <w:pStyle w:val="a0"/>
        <w:rPr>
          <w:rFonts w:hint="cs"/>
          <w:rtl/>
        </w:rPr>
      </w:pPr>
    </w:p>
    <w:p w14:paraId="66B5D694" w14:textId="77777777" w:rsidR="00000000" w:rsidRDefault="00A03D81">
      <w:pPr>
        <w:pStyle w:val="a0"/>
        <w:rPr>
          <w:rFonts w:hint="cs"/>
          <w:rtl/>
        </w:rPr>
      </w:pPr>
      <w:r>
        <w:rPr>
          <w:rFonts w:hint="cs"/>
          <w:rtl/>
        </w:rPr>
        <w:t>תודה רבה. חבר הכנסת אבשלום וילן, ואחרי</w:t>
      </w:r>
      <w:r>
        <w:rPr>
          <w:rFonts w:hint="cs"/>
          <w:rtl/>
        </w:rPr>
        <w:t xml:space="preserve">ו - חברת הכנסת גילה גמליאל. </w:t>
      </w:r>
    </w:p>
    <w:p w14:paraId="68F5CE25" w14:textId="77777777" w:rsidR="00000000" w:rsidRDefault="00A03D81">
      <w:pPr>
        <w:pStyle w:val="a0"/>
        <w:rPr>
          <w:rFonts w:hint="cs"/>
          <w:rtl/>
        </w:rPr>
      </w:pPr>
    </w:p>
    <w:p w14:paraId="38F24E3D" w14:textId="77777777" w:rsidR="00000000" w:rsidRDefault="00A03D81">
      <w:pPr>
        <w:pStyle w:val="a"/>
        <w:rPr>
          <w:rtl/>
        </w:rPr>
      </w:pPr>
      <w:bookmarkStart w:id="470" w:name="FS000000505T16_02_2004_21_54_00"/>
      <w:bookmarkStart w:id="471" w:name="_Toc79902454"/>
      <w:bookmarkEnd w:id="470"/>
      <w:r>
        <w:rPr>
          <w:rFonts w:hint="eastAsia"/>
          <w:rtl/>
        </w:rPr>
        <w:t>אבשלום</w:t>
      </w:r>
      <w:r>
        <w:rPr>
          <w:rtl/>
        </w:rPr>
        <w:t xml:space="preserve"> וילן (מרצ):</w:t>
      </w:r>
      <w:bookmarkEnd w:id="471"/>
    </w:p>
    <w:p w14:paraId="42B04A1C" w14:textId="77777777" w:rsidR="00000000" w:rsidRDefault="00A03D81">
      <w:pPr>
        <w:pStyle w:val="a0"/>
        <w:rPr>
          <w:rFonts w:hint="cs"/>
          <w:rtl/>
        </w:rPr>
      </w:pPr>
    </w:p>
    <w:p w14:paraId="0017E6BF" w14:textId="77777777" w:rsidR="00000000" w:rsidRDefault="00A03D81">
      <w:pPr>
        <w:pStyle w:val="a0"/>
        <w:rPr>
          <w:rFonts w:hint="cs"/>
          <w:rtl/>
        </w:rPr>
      </w:pPr>
      <w:r>
        <w:rPr>
          <w:rFonts w:hint="cs"/>
          <w:rtl/>
        </w:rPr>
        <w:t xml:space="preserve">גברתי היושבת-ראש, רבותי חברי הכנסת, אני מודה שאינני מבין את הלוגיקה העומדת בבסיס החוק הזה. </w:t>
      </w:r>
    </w:p>
    <w:p w14:paraId="2FFBE74F" w14:textId="77777777" w:rsidR="00000000" w:rsidRDefault="00A03D81">
      <w:pPr>
        <w:pStyle w:val="a0"/>
        <w:rPr>
          <w:rFonts w:hint="cs"/>
          <w:rtl/>
        </w:rPr>
      </w:pPr>
    </w:p>
    <w:p w14:paraId="6DE584D5" w14:textId="77777777" w:rsidR="00000000" w:rsidRDefault="00A03D81">
      <w:pPr>
        <w:pStyle w:val="af0"/>
        <w:rPr>
          <w:rtl/>
        </w:rPr>
      </w:pPr>
      <w:r>
        <w:rPr>
          <w:rFonts w:hint="eastAsia"/>
          <w:rtl/>
        </w:rPr>
        <w:t>קריאה</w:t>
      </w:r>
      <w:r>
        <w:rPr>
          <w:rtl/>
        </w:rPr>
        <w:t>:</w:t>
      </w:r>
    </w:p>
    <w:p w14:paraId="1925E3A1" w14:textId="77777777" w:rsidR="00000000" w:rsidRDefault="00A03D81">
      <w:pPr>
        <w:pStyle w:val="a0"/>
        <w:rPr>
          <w:rFonts w:hint="cs"/>
          <w:rtl/>
        </w:rPr>
      </w:pPr>
    </w:p>
    <w:p w14:paraId="5D9A61E4" w14:textId="77777777" w:rsidR="00000000" w:rsidRDefault="00A03D81">
      <w:pPr>
        <w:pStyle w:val="a0"/>
        <w:rPr>
          <w:rFonts w:hint="cs"/>
          <w:rtl/>
        </w:rPr>
      </w:pPr>
      <w:r>
        <w:rPr>
          <w:rFonts w:hint="cs"/>
          <w:rtl/>
        </w:rPr>
        <w:t>אין לוגיקה.</w:t>
      </w:r>
    </w:p>
    <w:p w14:paraId="06AA4FD5" w14:textId="77777777" w:rsidR="00000000" w:rsidRDefault="00A03D81">
      <w:pPr>
        <w:pStyle w:val="a0"/>
        <w:rPr>
          <w:rFonts w:hint="cs"/>
          <w:rtl/>
        </w:rPr>
      </w:pPr>
    </w:p>
    <w:p w14:paraId="4EC5565A" w14:textId="77777777" w:rsidR="00000000" w:rsidRDefault="00A03D81">
      <w:pPr>
        <w:pStyle w:val="-"/>
        <w:rPr>
          <w:rtl/>
        </w:rPr>
      </w:pPr>
      <w:bookmarkStart w:id="472" w:name="FS000000557T16_02_2004_22_14_29C"/>
      <w:bookmarkStart w:id="473" w:name="FS000000505T16_02_2004_22_14_35"/>
      <w:bookmarkStart w:id="474" w:name="FS000000505T16_02_2004_22_14_37C"/>
      <w:bookmarkEnd w:id="472"/>
      <w:bookmarkEnd w:id="473"/>
      <w:bookmarkEnd w:id="474"/>
      <w:r>
        <w:rPr>
          <w:rtl/>
        </w:rPr>
        <w:t>אבשלום וילן (מרצ):</w:t>
      </w:r>
    </w:p>
    <w:p w14:paraId="038E887A" w14:textId="77777777" w:rsidR="00000000" w:rsidRDefault="00A03D81">
      <w:pPr>
        <w:pStyle w:val="a0"/>
        <w:ind w:firstLine="0"/>
        <w:rPr>
          <w:rFonts w:hint="cs"/>
          <w:rtl/>
        </w:rPr>
      </w:pPr>
    </w:p>
    <w:p w14:paraId="0E165244" w14:textId="77777777" w:rsidR="00000000" w:rsidRDefault="00A03D81">
      <w:pPr>
        <w:pStyle w:val="a0"/>
        <w:rPr>
          <w:rFonts w:hint="cs"/>
          <w:rtl/>
        </w:rPr>
      </w:pPr>
      <w:r>
        <w:rPr>
          <w:rFonts w:hint="cs"/>
          <w:rtl/>
        </w:rPr>
        <w:t>אחת משתיים: אם חבר הכנסת גדעון סער בעד העלאת אחוז החסימה, לשם מה החוק הז</w:t>
      </w:r>
      <w:r>
        <w:rPr>
          <w:rFonts w:hint="cs"/>
          <w:rtl/>
        </w:rPr>
        <w:t xml:space="preserve">ה? הרי כל הרציונל מצד אחד להעלות את אחוז החסימה </w:t>
      </w:r>
      <w:r>
        <w:rPr>
          <w:rFonts w:hint="eastAsia"/>
          <w:rtl/>
        </w:rPr>
        <w:t xml:space="preserve">– </w:t>
      </w:r>
      <w:r>
        <w:rPr>
          <w:rFonts w:hint="cs"/>
          <w:rtl/>
        </w:rPr>
        <w:t xml:space="preserve">במקום 1.5% ל-2%, ונגד הפיצולים </w:t>
      </w:r>
      <w:r>
        <w:rPr>
          <w:rFonts w:hint="eastAsia"/>
          <w:rtl/>
        </w:rPr>
        <w:t>–</w:t>
      </w:r>
      <w:r>
        <w:rPr>
          <w:rFonts w:hint="cs"/>
          <w:rtl/>
        </w:rPr>
        <w:t xml:space="preserve"> ולא במקרה הצעת החוק אומרת רק סיעות בנות שישה חברי כנסת ויותר, כלומר נאמר במפורש שהפיצול יהיה מעל שני חברי כנסת. </w:t>
      </w:r>
    </w:p>
    <w:p w14:paraId="095EB90C" w14:textId="77777777" w:rsidR="00000000" w:rsidRDefault="00A03D81">
      <w:pPr>
        <w:pStyle w:val="a0"/>
        <w:rPr>
          <w:rFonts w:hint="cs"/>
          <w:rtl/>
        </w:rPr>
      </w:pPr>
    </w:p>
    <w:p w14:paraId="11EDB9A2" w14:textId="77777777" w:rsidR="00000000" w:rsidRDefault="00A03D81">
      <w:pPr>
        <w:pStyle w:val="a0"/>
        <w:rPr>
          <w:rFonts w:hint="cs"/>
          <w:rtl/>
        </w:rPr>
      </w:pPr>
      <w:r>
        <w:rPr>
          <w:rFonts w:hint="cs"/>
          <w:rtl/>
        </w:rPr>
        <w:t>פתאום עומד פה חבר הכנסת גדעון סער ומתחיל להסביר לנו את המור</w:t>
      </w:r>
      <w:r>
        <w:rPr>
          <w:rFonts w:hint="cs"/>
          <w:rtl/>
        </w:rPr>
        <w:t>כבות ואת הכלליות של החוק.  איזה כלליות ואיזה נעליים, גברתי היושבת-ראש. החוק הזה הוא חוק דוד טל, הוא חוק נגד סיעת עם אחד, וצריך להגיד את האמת בפרצוף. כל השאר הוא סיפורי מעשיות. כמה אפשר לספר לכולם סיפורים? פתאום נחתה על חבר הכנסת גדעון סער הרוח, פתאום הוא ה</w:t>
      </w:r>
      <w:r>
        <w:rPr>
          <w:rFonts w:hint="cs"/>
          <w:rtl/>
        </w:rPr>
        <w:t xml:space="preserve">גיע למסקנה שלא מספיק שסיעות של שישה חברי כנסת </w:t>
      </w:r>
      <w:r>
        <w:rPr>
          <w:rFonts w:hint="eastAsia"/>
          <w:rtl/>
        </w:rPr>
        <w:t>–</w:t>
      </w:r>
      <w:r>
        <w:rPr>
          <w:rFonts w:hint="cs"/>
          <w:rtl/>
        </w:rPr>
        <w:t xml:space="preserve"> שצריך להתפצל משלושה, שכל אחד יוכל להתפצל? </w:t>
      </w:r>
    </w:p>
    <w:p w14:paraId="67F73F23" w14:textId="77777777" w:rsidR="00000000" w:rsidRDefault="00A03D81">
      <w:pPr>
        <w:pStyle w:val="a0"/>
        <w:rPr>
          <w:rFonts w:hint="cs"/>
          <w:rtl/>
        </w:rPr>
      </w:pPr>
    </w:p>
    <w:p w14:paraId="133DFFE7" w14:textId="77777777" w:rsidR="00000000" w:rsidRDefault="00A03D81">
      <w:pPr>
        <w:pStyle w:val="a0"/>
        <w:rPr>
          <w:rFonts w:hint="cs"/>
          <w:rtl/>
        </w:rPr>
      </w:pPr>
      <w:r>
        <w:rPr>
          <w:rFonts w:hint="cs"/>
          <w:rtl/>
        </w:rPr>
        <w:t>אני חושב שאם הכנסת תעביר את החוק הזה, היא פשוט הולכת כמה שנים לאחור. תרצה סיעה מסוימת בת שלושה חברים להתפצל, להסתדר, נדון בכך בבוא העת. מה קרה? שלושה חודשים לפני בח</w:t>
      </w:r>
      <w:r>
        <w:rPr>
          <w:rFonts w:hint="cs"/>
          <w:rtl/>
        </w:rPr>
        <w:t xml:space="preserve">ירות יבוא חבר כנסת שלא מסתדר עם סיעתו ויגיד: אני פורש. ירצה להצטרף למפלגה אחרת, יעמוד למבחן הבוחר באופן הגון, ישר, ענייני. פתאום, בסיעה שיש לה שליש מהחברים בבית הזה, 40 חברים, יושב-ראש הסיעה, אצה רצה לו הדרך לצרף את חבר הכנסת ה-41  </w:t>
      </w:r>
      <w:r>
        <w:rPr>
          <w:rFonts w:hint="eastAsia"/>
          <w:rtl/>
        </w:rPr>
        <w:t xml:space="preserve">– </w:t>
      </w:r>
      <w:r>
        <w:rPr>
          <w:rFonts w:hint="cs"/>
          <w:rtl/>
        </w:rPr>
        <w:t>אם וכאשר, ואז, בדרך לט</w:t>
      </w:r>
      <w:r>
        <w:rPr>
          <w:rFonts w:hint="cs"/>
          <w:rtl/>
        </w:rPr>
        <w:t>הר את השרץ, ממציאים כל מיני תיאולוגיות.</w:t>
      </w:r>
    </w:p>
    <w:p w14:paraId="4C8F00C2" w14:textId="77777777" w:rsidR="00000000" w:rsidRDefault="00A03D81">
      <w:pPr>
        <w:pStyle w:val="a0"/>
        <w:rPr>
          <w:rFonts w:hint="cs"/>
          <w:rtl/>
        </w:rPr>
      </w:pPr>
    </w:p>
    <w:p w14:paraId="251CE307" w14:textId="77777777" w:rsidR="00000000" w:rsidRDefault="00A03D81">
      <w:pPr>
        <w:pStyle w:val="a0"/>
        <w:rPr>
          <w:rFonts w:hint="cs"/>
          <w:rtl/>
        </w:rPr>
      </w:pPr>
      <w:r>
        <w:rPr>
          <w:rFonts w:hint="cs"/>
          <w:rtl/>
        </w:rPr>
        <w:t xml:space="preserve">גברתי היושבת-ראש, אני מכבד אנשים שלאורך כל הדרך מוכיחים עקביות </w:t>
      </w:r>
      <w:r>
        <w:rPr>
          <w:rFonts w:hint="eastAsia"/>
          <w:rtl/>
        </w:rPr>
        <w:t>–</w:t>
      </w:r>
      <w:r>
        <w:rPr>
          <w:rFonts w:hint="cs"/>
          <w:rtl/>
        </w:rPr>
        <w:t xml:space="preserve"> נגד פיצולים, נגד סיעות קטנות, בעד הגדלה </w:t>
      </w:r>
      <w:r>
        <w:rPr>
          <w:rFonts w:hint="eastAsia"/>
          <w:rtl/>
        </w:rPr>
        <w:t>–</w:t>
      </w:r>
      <w:r>
        <w:rPr>
          <w:rFonts w:hint="cs"/>
          <w:rtl/>
        </w:rPr>
        <w:t xml:space="preserve"> בסדר, לגיטימי. פתאום הכול מתהפך. למה, הרחנו עוד מנדט?  ואז מקיימים דיון רציני בוועדת החוקה, חוק ומשפט, וכבר </w:t>
      </w:r>
      <w:r>
        <w:rPr>
          <w:rFonts w:hint="cs"/>
          <w:rtl/>
        </w:rPr>
        <w:t>שמעתי שם את הנימוקים שהועלו. אני מודה שלא רק שלא הצלחתי להשתכנע, לצערי הנימוקים האלה פשוט עוררו בי גיחוך. הרי כולנו נגד חוקים פרסונליים; חוק, מטבע ברייתו, צריך להיות חוק כללי. מה קרה פתאום שצריך חוק פרטי לסיעה בת שלושה חברים שאולי רוצה להתפצל? האם הכנסת צר</w:t>
      </w:r>
      <w:r>
        <w:rPr>
          <w:rFonts w:hint="cs"/>
          <w:rtl/>
        </w:rPr>
        <w:t xml:space="preserve">יכה לתת לזה לגיטימציה? האם אנחנו צריכים להעביר את זה? </w:t>
      </w:r>
    </w:p>
    <w:p w14:paraId="603E4122" w14:textId="77777777" w:rsidR="00000000" w:rsidRDefault="00A03D81">
      <w:pPr>
        <w:pStyle w:val="a0"/>
        <w:rPr>
          <w:rFonts w:hint="cs"/>
          <w:rtl/>
        </w:rPr>
      </w:pPr>
    </w:p>
    <w:p w14:paraId="4F559B07" w14:textId="77777777" w:rsidR="00000000" w:rsidRDefault="00A03D81">
      <w:pPr>
        <w:pStyle w:val="a0"/>
        <w:rPr>
          <w:rFonts w:hint="cs"/>
          <w:rtl/>
        </w:rPr>
      </w:pPr>
      <w:r>
        <w:rPr>
          <w:rFonts w:hint="cs"/>
          <w:rtl/>
        </w:rPr>
        <w:t>ברמה העקרונית אני אומר, שמי שרוצה, שיהיה בעד העלאת אחוז החסימה. זה לגיטימי בעיני. לתרגילים מסוג זה, כדי לסדר עניינים בין חברי כנסת מאותה סיעה, הכנסה צריכה להגיד הערב לא באל"ף רבתי. גברתי היושבת-ראש, ת</w:t>
      </w:r>
      <w:r>
        <w:rPr>
          <w:rFonts w:hint="cs"/>
          <w:rtl/>
        </w:rPr>
        <w:t>ודה.</w:t>
      </w:r>
    </w:p>
    <w:p w14:paraId="2229480B" w14:textId="77777777" w:rsidR="00000000" w:rsidRDefault="00A03D81">
      <w:pPr>
        <w:pStyle w:val="a0"/>
        <w:rPr>
          <w:rFonts w:hint="cs"/>
          <w:rtl/>
        </w:rPr>
      </w:pPr>
    </w:p>
    <w:p w14:paraId="24BD8213" w14:textId="77777777" w:rsidR="00000000" w:rsidRDefault="00A03D81">
      <w:pPr>
        <w:pStyle w:val="af1"/>
        <w:rPr>
          <w:rFonts w:hint="cs"/>
          <w:rtl/>
        </w:rPr>
      </w:pPr>
      <w:r>
        <w:rPr>
          <w:rtl/>
        </w:rPr>
        <w:t>היו"ר</w:t>
      </w:r>
      <w:r>
        <w:rPr>
          <w:rFonts w:hint="cs"/>
          <w:rtl/>
        </w:rPr>
        <w:t xml:space="preserve"> אתי לבני:</w:t>
      </w:r>
    </w:p>
    <w:p w14:paraId="1533CF99" w14:textId="77777777" w:rsidR="00000000" w:rsidRDefault="00A03D81">
      <w:pPr>
        <w:pStyle w:val="a0"/>
        <w:rPr>
          <w:rtl/>
        </w:rPr>
      </w:pPr>
    </w:p>
    <w:p w14:paraId="7FAFD900" w14:textId="77777777" w:rsidR="00000000" w:rsidRDefault="00A03D81">
      <w:pPr>
        <w:pStyle w:val="a0"/>
        <w:rPr>
          <w:rFonts w:hint="cs"/>
          <w:rtl/>
        </w:rPr>
      </w:pPr>
      <w:r>
        <w:rPr>
          <w:rFonts w:hint="cs"/>
          <w:rtl/>
        </w:rPr>
        <w:t xml:space="preserve">תודה רבה. חברת הכנסת גילה גמליאל </w:t>
      </w:r>
      <w:r>
        <w:rPr>
          <w:rFonts w:hint="eastAsia"/>
          <w:rtl/>
        </w:rPr>
        <w:t>–</w:t>
      </w:r>
      <w:r>
        <w:rPr>
          <w:rFonts w:hint="cs"/>
          <w:rtl/>
        </w:rPr>
        <w:t xml:space="preserve"> אינה נוכחת. חבר הכנסת משה גפני, בבקשה.</w:t>
      </w:r>
    </w:p>
    <w:p w14:paraId="1824CC97" w14:textId="77777777" w:rsidR="00000000" w:rsidRDefault="00A03D81">
      <w:pPr>
        <w:pStyle w:val="a0"/>
        <w:rPr>
          <w:rFonts w:hint="cs"/>
          <w:rtl/>
        </w:rPr>
      </w:pPr>
    </w:p>
    <w:p w14:paraId="56C96C6F" w14:textId="77777777" w:rsidR="00000000" w:rsidRDefault="00A03D81">
      <w:pPr>
        <w:pStyle w:val="a"/>
        <w:rPr>
          <w:rtl/>
        </w:rPr>
      </w:pPr>
      <w:bookmarkStart w:id="475" w:name="FS000000526T16_02_2004_21_58_02"/>
      <w:bookmarkStart w:id="476" w:name="_Toc79902455"/>
      <w:bookmarkEnd w:id="475"/>
      <w:r>
        <w:rPr>
          <w:rFonts w:hint="eastAsia"/>
          <w:rtl/>
        </w:rPr>
        <w:t>משה</w:t>
      </w:r>
      <w:r>
        <w:rPr>
          <w:rtl/>
        </w:rPr>
        <w:t xml:space="preserve"> גפני (יהדות התורה):</w:t>
      </w:r>
      <w:bookmarkEnd w:id="476"/>
    </w:p>
    <w:p w14:paraId="0851C548" w14:textId="77777777" w:rsidR="00000000" w:rsidRDefault="00A03D81">
      <w:pPr>
        <w:pStyle w:val="a0"/>
        <w:rPr>
          <w:rFonts w:hint="cs"/>
          <w:rtl/>
        </w:rPr>
      </w:pPr>
    </w:p>
    <w:p w14:paraId="4409FE4C" w14:textId="77777777" w:rsidR="00000000" w:rsidRDefault="00A03D81">
      <w:pPr>
        <w:pStyle w:val="a0"/>
        <w:rPr>
          <w:rFonts w:hint="cs"/>
          <w:rtl/>
        </w:rPr>
      </w:pPr>
      <w:r>
        <w:rPr>
          <w:rFonts w:hint="cs"/>
          <w:rtl/>
        </w:rPr>
        <w:t>גברתי היושבת-ראש, רבותי חברי הכנסת, לא מכבר עמד על כאן הדוכן חבר הכנסת גדעון סער, יושב-ראש הקואליציה, והסביר לנו למה צריך להעלות את א</w:t>
      </w:r>
      <w:r>
        <w:rPr>
          <w:rFonts w:hint="cs"/>
          <w:rtl/>
        </w:rPr>
        <w:t>חוז החסימה.</w:t>
      </w:r>
    </w:p>
    <w:p w14:paraId="4E6D8AB7" w14:textId="77777777" w:rsidR="00000000" w:rsidRDefault="00A03D81">
      <w:pPr>
        <w:pStyle w:val="a0"/>
        <w:rPr>
          <w:rFonts w:hint="cs"/>
          <w:rtl/>
        </w:rPr>
      </w:pPr>
    </w:p>
    <w:p w14:paraId="5B6F77E7" w14:textId="77777777" w:rsidR="00000000" w:rsidRDefault="00A03D81">
      <w:pPr>
        <w:pStyle w:val="af1"/>
        <w:rPr>
          <w:rFonts w:hint="cs"/>
          <w:rtl/>
        </w:rPr>
      </w:pPr>
      <w:r>
        <w:rPr>
          <w:rtl/>
        </w:rPr>
        <w:t>היו"ר</w:t>
      </w:r>
      <w:r>
        <w:rPr>
          <w:rFonts w:hint="cs"/>
          <w:rtl/>
        </w:rPr>
        <w:t xml:space="preserve"> אתי לבני:</w:t>
      </w:r>
    </w:p>
    <w:p w14:paraId="5E57C88F" w14:textId="77777777" w:rsidR="00000000" w:rsidRDefault="00A03D81">
      <w:pPr>
        <w:pStyle w:val="a0"/>
        <w:rPr>
          <w:rFonts w:hint="cs"/>
          <w:rtl/>
        </w:rPr>
      </w:pPr>
    </w:p>
    <w:p w14:paraId="68B60883" w14:textId="77777777" w:rsidR="00000000" w:rsidRDefault="00A03D81">
      <w:pPr>
        <w:pStyle w:val="a0"/>
        <w:rPr>
          <w:rFonts w:hint="cs"/>
          <w:rtl/>
        </w:rPr>
      </w:pPr>
      <w:r>
        <w:rPr>
          <w:rFonts w:hint="cs"/>
          <w:rtl/>
        </w:rPr>
        <w:t>חברת הכנסת איציק, אפשר לבקש שקט?</w:t>
      </w:r>
    </w:p>
    <w:p w14:paraId="2A717F61" w14:textId="77777777" w:rsidR="00000000" w:rsidRDefault="00A03D81">
      <w:pPr>
        <w:pStyle w:val="a0"/>
        <w:rPr>
          <w:rFonts w:hint="cs"/>
          <w:rtl/>
        </w:rPr>
      </w:pPr>
    </w:p>
    <w:p w14:paraId="5F307465" w14:textId="77777777" w:rsidR="00000000" w:rsidRDefault="00A03D81">
      <w:pPr>
        <w:pStyle w:val="-"/>
        <w:rPr>
          <w:rtl/>
        </w:rPr>
      </w:pPr>
      <w:bookmarkStart w:id="477" w:name="FS000000505T16_02_2004_22_24_22C"/>
      <w:bookmarkStart w:id="478" w:name="FS000000526T16_02_2004_22_24_25"/>
      <w:bookmarkStart w:id="479" w:name="FS000000526T16_02_2004_22_24_28C"/>
      <w:bookmarkEnd w:id="477"/>
      <w:bookmarkEnd w:id="478"/>
      <w:bookmarkEnd w:id="479"/>
      <w:r>
        <w:rPr>
          <w:rtl/>
        </w:rPr>
        <w:t>משה גפני (יהדות התורה):</w:t>
      </w:r>
    </w:p>
    <w:p w14:paraId="60EE1D75" w14:textId="77777777" w:rsidR="00000000" w:rsidRDefault="00A03D81">
      <w:pPr>
        <w:pStyle w:val="a0"/>
        <w:rPr>
          <w:rtl/>
        </w:rPr>
      </w:pPr>
    </w:p>
    <w:p w14:paraId="29ECF862" w14:textId="77777777" w:rsidR="00000000" w:rsidRDefault="00A03D81">
      <w:pPr>
        <w:pStyle w:val="a0"/>
        <w:ind w:firstLine="0"/>
        <w:rPr>
          <w:rFonts w:hint="cs"/>
          <w:rtl/>
        </w:rPr>
      </w:pPr>
      <w:r>
        <w:rPr>
          <w:rFonts w:hint="cs"/>
          <w:rtl/>
        </w:rPr>
        <w:t xml:space="preserve"> </w:t>
      </w:r>
      <w:r>
        <w:rPr>
          <w:rFonts w:hint="cs"/>
          <w:rtl/>
        </w:rPr>
        <w:tab/>
        <w:t xml:space="preserve">בין הטענות שאני טענתי </w:t>
      </w:r>
      <w:r>
        <w:rPr>
          <w:rFonts w:hint="eastAsia"/>
          <w:rtl/>
        </w:rPr>
        <w:t>–</w:t>
      </w:r>
      <w:r>
        <w:rPr>
          <w:rFonts w:hint="cs"/>
          <w:rtl/>
        </w:rPr>
        <w:t xml:space="preserve"> רבים טענו את זה, אבל גם אני טענתי </w:t>
      </w:r>
      <w:r>
        <w:rPr>
          <w:rFonts w:hint="eastAsia"/>
          <w:rtl/>
        </w:rPr>
        <w:t>–</w:t>
      </w:r>
      <w:r>
        <w:rPr>
          <w:rFonts w:hint="cs"/>
          <w:rtl/>
        </w:rPr>
        <w:t xml:space="preserve"> מה הרווח בהעלאת אחוז החסימה? ראשית, זה לא דמוקרטי: יש אוכלוסייה שמבקשת לשלוח נציגים לכנסת, למה לא לאפשר ל</w:t>
      </w:r>
      <w:r>
        <w:rPr>
          <w:rFonts w:hint="cs"/>
          <w:rtl/>
        </w:rPr>
        <w:t>ה את זה? אבל טענו כלפי חבר הכנסת גדעון סער, אתה הרי גם לא מועיל שום דבר. הרי סיעה יכולה להתפצל, וכבר היו דברים מעולם. יש חוק שסיעה יכולה להתפצל. לא העליתי בדעתי שיכולה להיות מידה כזאת של צביעות, לבוא כמעט תוך כדי דיבור ולהגיד: לא רק החוק המקל בהתפלגות של ס</w:t>
      </w:r>
      <w:r>
        <w:rPr>
          <w:rFonts w:hint="cs"/>
          <w:rtl/>
        </w:rPr>
        <w:t xml:space="preserve">יעה, אלא נתחיל לעשות סיעות יחיד. </w:t>
      </w:r>
    </w:p>
    <w:p w14:paraId="03018A24" w14:textId="77777777" w:rsidR="00000000" w:rsidRDefault="00A03D81">
      <w:pPr>
        <w:pStyle w:val="a0"/>
        <w:ind w:firstLine="0"/>
        <w:rPr>
          <w:rFonts w:hint="cs"/>
          <w:rtl/>
        </w:rPr>
      </w:pPr>
    </w:p>
    <w:p w14:paraId="6D1D45F1" w14:textId="77777777" w:rsidR="00000000" w:rsidRDefault="00A03D81">
      <w:pPr>
        <w:pStyle w:val="a0"/>
        <w:ind w:firstLine="720"/>
        <w:rPr>
          <w:rFonts w:hint="cs"/>
          <w:rtl/>
        </w:rPr>
      </w:pPr>
      <w:r>
        <w:rPr>
          <w:rFonts w:hint="cs"/>
          <w:rtl/>
        </w:rPr>
        <w:t>האמת היא שמעניין אותי לדעת מה תעשה סיעת שינוי בחוק הזה.</w:t>
      </w:r>
    </w:p>
    <w:p w14:paraId="1711179B" w14:textId="77777777" w:rsidR="00000000" w:rsidRDefault="00A03D81">
      <w:pPr>
        <w:pStyle w:val="a0"/>
        <w:ind w:firstLine="0"/>
        <w:rPr>
          <w:rFonts w:hint="cs"/>
          <w:rtl/>
        </w:rPr>
      </w:pPr>
    </w:p>
    <w:p w14:paraId="05C352D4" w14:textId="77777777" w:rsidR="00000000" w:rsidRDefault="00A03D81">
      <w:pPr>
        <w:pStyle w:val="af0"/>
        <w:rPr>
          <w:rtl/>
        </w:rPr>
      </w:pPr>
      <w:r>
        <w:rPr>
          <w:rFonts w:hint="eastAsia"/>
          <w:rtl/>
        </w:rPr>
        <w:t>אילן</w:t>
      </w:r>
      <w:r>
        <w:rPr>
          <w:rtl/>
        </w:rPr>
        <w:t xml:space="preserve"> שלגי (שינוי):</w:t>
      </w:r>
    </w:p>
    <w:p w14:paraId="314D475D" w14:textId="77777777" w:rsidR="00000000" w:rsidRDefault="00A03D81">
      <w:pPr>
        <w:pStyle w:val="a0"/>
        <w:rPr>
          <w:rFonts w:hint="cs"/>
          <w:rtl/>
        </w:rPr>
      </w:pPr>
    </w:p>
    <w:p w14:paraId="7CB78509" w14:textId="77777777" w:rsidR="00000000" w:rsidRDefault="00A03D81">
      <w:pPr>
        <w:pStyle w:val="a0"/>
        <w:rPr>
          <w:rFonts w:hint="cs"/>
          <w:rtl/>
        </w:rPr>
      </w:pPr>
      <w:r>
        <w:rPr>
          <w:rFonts w:hint="cs"/>
          <w:rtl/>
        </w:rPr>
        <w:t xml:space="preserve">ידעתי שתגיע אלינו. אני מת לצאת לאכול משהו, אבל אני מחכה. </w:t>
      </w:r>
    </w:p>
    <w:p w14:paraId="2777AAB3" w14:textId="77777777" w:rsidR="00000000" w:rsidRDefault="00A03D81">
      <w:pPr>
        <w:pStyle w:val="a0"/>
        <w:rPr>
          <w:rFonts w:hint="cs"/>
          <w:rtl/>
        </w:rPr>
      </w:pPr>
    </w:p>
    <w:p w14:paraId="34DC5564" w14:textId="77777777" w:rsidR="00000000" w:rsidRDefault="00A03D81">
      <w:pPr>
        <w:pStyle w:val="-"/>
        <w:rPr>
          <w:rtl/>
        </w:rPr>
      </w:pPr>
      <w:bookmarkStart w:id="480" w:name="FS000000526T16_02_2004_22_27_06C"/>
      <w:bookmarkEnd w:id="480"/>
      <w:r>
        <w:rPr>
          <w:rtl/>
        </w:rPr>
        <w:t>משה גפני (יהדות התורה):</w:t>
      </w:r>
    </w:p>
    <w:p w14:paraId="03C4B84C" w14:textId="77777777" w:rsidR="00000000" w:rsidRDefault="00A03D81">
      <w:pPr>
        <w:pStyle w:val="a0"/>
        <w:rPr>
          <w:rtl/>
        </w:rPr>
      </w:pPr>
    </w:p>
    <w:p w14:paraId="2CDEDC5B" w14:textId="77777777" w:rsidR="00000000" w:rsidRDefault="00A03D81">
      <w:pPr>
        <w:pStyle w:val="a0"/>
        <w:rPr>
          <w:rFonts w:hint="cs"/>
          <w:rtl/>
        </w:rPr>
      </w:pPr>
      <w:r>
        <w:rPr>
          <w:rFonts w:hint="cs"/>
          <w:rtl/>
        </w:rPr>
        <w:t>באמת עניין אותי לדעת. זה כמו שאתה תמיד מדבר על החינוך החרדי.</w:t>
      </w:r>
      <w:r>
        <w:rPr>
          <w:rFonts w:hint="cs"/>
          <w:rtl/>
        </w:rPr>
        <w:t xml:space="preserve"> </w:t>
      </w:r>
    </w:p>
    <w:p w14:paraId="7CB850FE" w14:textId="77777777" w:rsidR="00000000" w:rsidRDefault="00A03D81">
      <w:pPr>
        <w:pStyle w:val="a0"/>
        <w:rPr>
          <w:rtl/>
        </w:rPr>
      </w:pPr>
    </w:p>
    <w:p w14:paraId="46081A7B" w14:textId="77777777" w:rsidR="00000000" w:rsidRDefault="00A03D81">
      <w:pPr>
        <w:pStyle w:val="af0"/>
        <w:rPr>
          <w:rtl/>
        </w:rPr>
      </w:pPr>
      <w:r>
        <w:rPr>
          <w:rFonts w:hint="eastAsia"/>
          <w:rtl/>
        </w:rPr>
        <w:t>אילן</w:t>
      </w:r>
      <w:r>
        <w:rPr>
          <w:rtl/>
        </w:rPr>
        <w:t xml:space="preserve"> שלגי (שינוי):</w:t>
      </w:r>
    </w:p>
    <w:p w14:paraId="3FECC46A" w14:textId="77777777" w:rsidR="00000000" w:rsidRDefault="00A03D81">
      <w:pPr>
        <w:pStyle w:val="a0"/>
        <w:rPr>
          <w:rFonts w:hint="cs"/>
          <w:rtl/>
        </w:rPr>
      </w:pPr>
    </w:p>
    <w:p w14:paraId="7937E747" w14:textId="77777777" w:rsidR="00000000" w:rsidRDefault="00A03D81">
      <w:pPr>
        <w:pStyle w:val="a0"/>
        <w:rPr>
          <w:rFonts w:hint="cs"/>
          <w:rtl/>
        </w:rPr>
      </w:pPr>
      <w:r>
        <w:rPr>
          <w:rFonts w:hint="cs"/>
          <w:rtl/>
        </w:rPr>
        <w:t xml:space="preserve">האם  תישארו יחד, "דגל" ו"אגודה"? </w:t>
      </w:r>
    </w:p>
    <w:p w14:paraId="70B087A6" w14:textId="77777777" w:rsidR="00000000" w:rsidRDefault="00A03D81">
      <w:pPr>
        <w:pStyle w:val="a0"/>
        <w:rPr>
          <w:rFonts w:hint="cs"/>
          <w:rtl/>
        </w:rPr>
      </w:pPr>
    </w:p>
    <w:p w14:paraId="3F50EB0F" w14:textId="77777777" w:rsidR="00000000" w:rsidRDefault="00A03D81">
      <w:pPr>
        <w:pStyle w:val="-"/>
        <w:rPr>
          <w:rtl/>
        </w:rPr>
      </w:pPr>
      <w:bookmarkStart w:id="481" w:name="FS000000526T16_02_2004_22_01_12C"/>
      <w:bookmarkEnd w:id="481"/>
      <w:r>
        <w:rPr>
          <w:rtl/>
        </w:rPr>
        <w:t>משה גפני (יהדות התורה):</w:t>
      </w:r>
    </w:p>
    <w:p w14:paraId="1E566CC0" w14:textId="77777777" w:rsidR="00000000" w:rsidRDefault="00A03D81">
      <w:pPr>
        <w:pStyle w:val="a0"/>
        <w:rPr>
          <w:rtl/>
        </w:rPr>
      </w:pPr>
    </w:p>
    <w:p w14:paraId="7496D478" w14:textId="77777777" w:rsidR="00000000" w:rsidRDefault="00A03D81">
      <w:pPr>
        <w:pStyle w:val="a0"/>
        <w:rPr>
          <w:rFonts w:hint="cs"/>
          <w:rtl/>
        </w:rPr>
      </w:pPr>
      <w:r>
        <w:rPr>
          <w:rFonts w:hint="cs"/>
          <w:rtl/>
        </w:rPr>
        <w:t>אין בעיה. אם אתה רוצה לדעת, חבר הכנסת שלגי, לגבי אגודת ישראל ודגל התורה, אנחנו הולכים בסיעה משותפת, ואנחנו מודיעים לבוחרים - וזה החוק - שאנחנו שתי מפלגות שמתאחדות כסיעה אחת.</w:t>
      </w:r>
      <w:r>
        <w:rPr>
          <w:rFonts w:hint="cs"/>
          <w:rtl/>
        </w:rPr>
        <w:t xml:space="preserve"> החוק מאפשר את זה. כאשר אתה מודיע לבוחר, אתה לא גורם להונאה, ולכן אתה גם יכול להתפצל. זה כך גם במרצ, באיחוד הלאומי ובמפלגות נוספות. אנחנו מודיעים שאגודת ישראל מפלגה רשומה, אנחנו מאוחדים והולכים יחד לבחירות. דרך אגב, אנחנו לא הולכים להתפצל. </w:t>
      </w:r>
    </w:p>
    <w:p w14:paraId="5961EDD0" w14:textId="77777777" w:rsidR="00000000" w:rsidRDefault="00A03D81">
      <w:pPr>
        <w:pStyle w:val="a0"/>
        <w:ind w:firstLine="0"/>
        <w:rPr>
          <w:rFonts w:hint="cs"/>
          <w:rtl/>
        </w:rPr>
      </w:pPr>
    </w:p>
    <w:p w14:paraId="1CED25E6" w14:textId="77777777" w:rsidR="00000000" w:rsidRDefault="00A03D81">
      <w:pPr>
        <w:pStyle w:val="af0"/>
        <w:rPr>
          <w:rtl/>
        </w:rPr>
      </w:pPr>
      <w:r>
        <w:rPr>
          <w:rFonts w:hint="eastAsia"/>
          <w:rtl/>
        </w:rPr>
        <w:t>אילן</w:t>
      </w:r>
      <w:r>
        <w:rPr>
          <w:rtl/>
        </w:rPr>
        <w:t xml:space="preserve"> שלגי (שינ</w:t>
      </w:r>
      <w:r>
        <w:rPr>
          <w:rtl/>
        </w:rPr>
        <w:t>וי):</w:t>
      </w:r>
    </w:p>
    <w:p w14:paraId="50D39A28" w14:textId="77777777" w:rsidR="00000000" w:rsidRDefault="00A03D81">
      <w:pPr>
        <w:pStyle w:val="a0"/>
        <w:rPr>
          <w:rFonts w:hint="cs"/>
          <w:rtl/>
        </w:rPr>
      </w:pPr>
    </w:p>
    <w:p w14:paraId="60CDD3CF" w14:textId="77777777" w:rsidR="00000000" w:rsidRDefault="00A03D81">
      <w:pPr>
        <w:pStyle w:val="a0"/>
        <w:rPr>
          <w:rFonts w:hint="cs"/>
          <w:rtl/>
        </w:rPr>
      </w:pPr>
      <w:r>
        <w:rPr>
          <w:rFonts w:hint="cs"/>
          <w:rtl/>
        </w:rPr>
        <w:t>אז יש סיכוי שתתפצלו?</w:t>
      </w:r>
    </w:p>
    <w:p w14:paraId="53439FE3" w14:textId="77777777" w:rsidR="00000000" w:rsidRDefault="00A03D81">
      <w:pPr>
        <w:pStyle w:val="a0"/>
        <w:rPr>
          <w:rFonts w:hint="cs"/>
          <w:rtl/>
        </w:rPr>
      </w:pPr>
    </w:p>
    <w:p w14:paraId="6459B2AF" w14:textId="77777777" w:rsidR="00000000" w:rsidRDefault="00A03D81">
      <w:pPr>
        <w:pStyle w:val="-"/>
        <w:rPr>
          <w:rtl/>
        </w:rPr>
      </w:pPr>
      <w:bookmarkStart w:id="482" w:name="FS000000526T16_02_2004_22_17_10"/>
      <w:bookmarkStart w:id="483" w:name="FS000000526T16_02_2004_22_17_13C"/>
      <w:bookmarkEnd w:id="482"/>
      <w:bookmarkEnd w:id="483"/>
      <w:r>
        <w:rPr>
          <w:rtl/>
        </w:rPr>
        <w:t>משה גפני (יהדות התורה):</w:t>
      </w:r>
    </w:p>
    <w:p w14:paraId="6028E101" w14:textId="77777777" w:rsidR="00000000" w:rsidRDefault="00A03D81">
      <w:pPr>
        <w:pStyle w:val="a0"/>
        <w:rPr>
          <w:rtl/>
        </w:rPr>
      </w:pPr>
    </w:p>
    <w:p w14:paraId="1B4CBFC1" w14:textId="77777777" w:rsidR="00000000" w:rsidRDefault="00A03D81">
      <w:pPr>
        <w:pStyle w:val="a0"/>
        <w:rPr>
          <w:rFonts w:hint="cs"/>
          <w:rtl/>
        </w:rPr>
      </w:pPr>
      <w:r>
        <w:rPr>
          <w:rFonts w:hint="cs"/>
          <w:rtl/>
        </w:rPr>
        <w:t xml:space="preserve">לא. יש יותר סיכוי שיהיה בסיעת שינוי מרד בטומי לפיד מאשר שאגודת ישראל ודגל התורה יתפלגו. </w:t>
      </w:r>
    </w:p>
    <w:p w14:paraId="6A65012A" w14:textId="77777777" w:rsidR="00000000" w:rsidRDefault="00A03D81">
      <w:pPr>
        <w:pStyle w:val="a0"/>
        <w:rPr>
          <w:rFonts w:hint="cs"/>
          <w:rtl/>
        </w:rPr>
      </w:pPr>
    </w:p>
    <w:p w14:paraId="3FEA8EFC" w14:textId="77777777" w:rsidR="00000000" w:rsidRDefault="00A03D81">
      <w:pPr>
        <w:pStyle w:val="af0"/>
        <w:rPr>
          <w:rtl/>
        </w:rPr>
      </w:pPr>
      <w:r>
        <w:rPr>
          <w:rFonts w:hint="eastAsia"/>
          <w:rtl/>
        </w:rPr>
        <w:t>אילן</w:t>
      </w:r>
      <w:r>
        <w:rPr>
          <w:rtl/>
        </w:rPr>
        <w:t xml:space="preserve"> שלגי (שינוי):</w:t>
      </w:r>
    </w:p>
    <w:p w14:paraId="247C3483" w14:textId="77777777" w:rsidR="00000000" w:rsidRDefault="00A03D81">
      <w:pPr>
        <w:pStyle w:val="a0"/>
        <w:rPr>
          <w:rFonts w:hint="cs"/>
          <w:rtl/>
        </w:rPr>
      </w:pPr>
    </w:p>
    <w:p w14:paraId="4BF74CB2" w14:textId="77777777" w:rsidR="00000000" w:rsidRDefault="00A03D81">
      <w:pPr>
        <w:pStyle w:val="a0"/>
        <w:rPr>
          <w:rFonts w:hint="cs"/>
          <w:rtl/>
        </w:rPr>
      </w:pPr>
      <w:r>
        <w:rPr>
          <w:rFonts w:hint="cs"/>
          <w:rtl/>
        </w:rPr>
        <w:t>ביבנה לא היתה מלחמת עולם בין הפלגים ואגודה?</w:t>
      </w:r>
    </w:p>
    <w:p w14:paraId="694630F6" w14:textId="77777777" w:rsidR="00000000" w:rsidRDefault="00A03D81">
      <w:pPr>
        <w:pStyle w:val="a0"/>
        <w:rPr>
          <w:rFonts w:hint="cs"/>
          <w:rtl/>
        </w:rPr>
      </w:pPr>
    </w:p>
    <w:p w14:paraId="44D14793" w14:textId="77777777" w:rsidR="00000000" w:rsidRDefault="00A03D81">
      <w:pPr>
        <w:pStyle w:val="-"/>
        <w:rPr>
          <w:rtl/>
        </w:rPr>
      </w:pPr>
      <w:bookmarkStart w:id="484" w:name="FS000000526T16_02_2004_22_18_24C"/>
      <w:bookmarkEnd w:id="484"/>
      <w:r>
        <w:rPr>
          <w:rtl/>
        </w:rPr>
        <w:t>משה גפני (יהדות התורה):</w:t>
      </w:r>
    </w:p>
    <w:p w14:paraId="2BB3B60F" w14:textId="77777777" w:rsidR="00000000" w:rsidRDefault="00A03D81">
      <w:pPr>
        <w:pStyle w:val="a0"/>
        <w:rPr>
          <w:rtl/>
        </w:rPr>
      </w:pPr>
    </w:p>
    <w:p w14:paraId="285C2741" w14:textId="77777777" w:rsidR="00000000" w:rsidRDefault="00A03D81">
      <w:pPr>
        <w:pStyle w:val="a0"/>
        <w:rPr>
          <w:rFonts w:hint="cs"/>
          <w:rtl/>
        </w:rPr>
      </w:pPr>
      <w:r>
        <w:rPr>
          <w:rFonts w:hint="cs"/>
          <w:rtl/>
        </w:rPr>
        <w:t>ביבנה? למה?</w:t>
      </w:r>
    </w:p>
    <w:p w14:paraId="725ABF3A" w14:textId="77777777" w:rsidR="00000000" w:rsidRDefault="00A03D81">
      <w:pPr>
        <w:pStyle w:val="a0"/>
        <w:rPr>
          <w:rFonts w:hint="cs"/>
          <w:rtl/>
        </w:rPr>
      </w:pPr>
    </w:p>
    <w:p w14:paraId="1E671360" w14:textId="77777777" w:rsidR="00000000" w:rsidRDefault="00A03D81">
      <w:pPr>
        <w:pStyle w:val="af0"/>
        <w:rPr>
          <w:rtl/>
        </w:rPr>
      </w:pPr>
      <w:r>
        <w:rPr>
          <w:rFonts w:hint="eastAsia"/>
          <w:rtl/>
        </w:rPr>
        <w:t>אילן</w:t>
      </w:r>
      <w:r>
        <w:rPr>
          <w:rtl/>
        </w:rPr>
        <w:t xml:space="preserve"> שלגי </w:t>
      </w:r>
      <w:r>
        <w:rPr>
          <w:rtl/>
        </w:rPr>
        <w:t>(שינוי):</w:t>
      </w:r>
    </w:p>
    <w:p w14:paraId="735F14BA" w14:textId="77777777" w:rsidR="00000000" w:rsidRDefault="00A03D81">
      <w:pPr>
        <w:pStyle w:val="a0"/>
        <w:rPr>
          <w:rFonts w:hint="cs"/>
          <w:rtl/>
        </w:rPr>
      </w:pPr>
    </w:p>
    <w:p w14:paraId="21AB0F05" w14:textId="77777777" w:rsidR="00000000" w:rsidRDefault="00A03D81">
      <w:pPr>
        <w:pStyle w:val="a0"/>
        <w:rPr>
          <w:rFonts w:hint="cs"/>
          <w:rtl/>
        </w:rPr>
      </w:pPr>
      <w:r>
        <w:rPr>
          <w:rFonts w:hint="cs"/>
          <w:rtl/>
        </w:rPr>
        <w:t xml:space="preserve">שמעתי סיפורים על - - - </w:t>
      </w:r>
    </w:p>
    <w:p w14:paraId="3A6BF893" w14:textId="77777777" w:rsidR="00000000" w:rsidRDefault="00A03D81">
      <w:pPr>
        <w:pStyle w:val="a0"/>
        <w:rPr>
          <w:rFonts w:hint="cs"/>
          <w:rtl/>
        </w:rPr>
      </w:pPr>
    </w:p>
    <w:p w14:paraId="5B2BFD5C" w14:textId="77777777" w:rsidR="00000000" w:rsidRDefault="00A03D81">
      <w:pPr>
        <w:pStyle w:val="-"/>
        <w:rPr>
          <w:rtl/>
        </w:rPr>
      </w:pPr>
      <w:bookmarkStart w:id="485" w:name="FS000000526T16_02_2004_22_18_44C"/>
      <w:bookmarkEnd w:id="485"/>
      <w:r>
        <w:rPr>
          <w:rtl/>
        </w:rPr>
        <w:t>משה גפני (יהדות התורה):</w:t>
      </w:r>
    </w:p>
    <w:p w14:paraId="41A3AA15" w14:textId="77777777" w:rsidR="00000000" w:rsidRDefault="00A03D81">
      <w:pPr>
        <w:pStyle w:val="a0"/>
        <w:rPr>
          <w:rtl/>
        </w:rPr>
      </w:pPr>
    </w:p>
    <w:p w14:paraId="3EC0C48A" w14:textId="77777777" w:rsidR="00000000" w:rsidRDefault="00A03D81">
      <w:pPr>
        <w:pStyle w:val="a0"/>
        <w:rPr>
          <w:rFonts w:hint="cs"/>
          <w:rtl/>
        </w:rPr>
      </w:pPr>
      <w:r>
        <w:rPr>
          <w:rFonts w:hint="cs"/>
          <w:rtl/>
        </w:rPr>
        <w:t>יהדות התורה הלכה שם מאוחדת. אני מציע לך לקרוא את המפה. חבר הכנסת שלגי, בבחירות המוניציפליות נחלתם כישלון צורב ואנחנו הצלחנו מאוד. אני מציע שתקרא את המפה המוניציפלית. דרך אגב, בחדרה הלכתם לקואליציה</w:t>
      </w:r>
      <w:r>
        <w:rPr>
          <w:rFonts w:hint="cs"/>
          <w:rtl/>
        </w:rPr>
        <w:t xml:space="preserve"> שבקווי היסוד שם, שהנציג שלכם חתום עליהם, כתוב שהוא ישמור את הסטטוס-קוו הדתי. כדאי שתדע את זה. </w:t>
      </w:r>
    </w:p>
    <w:p w14:paraId="0440C4F8" w14:textId="77777777" w:rsidR="00000000" w:rsidRDefault="00A03D81">
      <w:pPr>
        <w:pStyle w:val="a0"/>
        <w:rPr>
          <w:rFonts w:hint="cs"/>
          <w:rtl/>
        </w:rPr>
      </w:pPr>
    </w:p>
    <w:p w14:paraId="43D1019C" w14:textId="77777777" w:rsidR="00000000" w:rsidRDefault="00A03D81">
      <w:pPr>
        <w:pStyle w:val="a0"/>
        <w:rPr>
          <w:rFonts w:hint="cs"/>
          <w:rtl/>
        </w:rPr>
      </w:pPr>
      <w:r>
        <w:rPr>
          <w:rFonts w:hint="cs"/>
          <w:rtl/>
        </w:rPr>
        <w:t>גברתי היושבת-ראש, מעניין אותי מה תעשה סיעת שינוי.</w:t>
      </w:r>
    </w:p>
    <w:p w14:paraId="44379B42" w14:textId="77777777" w:rsidR="00000000" w:rsidRDefault="00A03D81">
      <w:pPr>
        <w:pStyle w:val="a0"/>
        <w:rPr>
          <w:rtl/>
        </w:rPr>
      </w:pPr>
    </w:p>
    <w:p w14:paraId="244C07CC" w14:textId="77777777" w:rsidR="00000000" w:rsidRDefault="00A03D81">
      <w:pPr>
        <w:pStyle w:val="af1"/>
        <w:rPr>
          <w:rtl/>
        </w:rPr>
      </w:pPr>
      <w:r>
        <w:rPr>
          <w:rtl/>
        </w:rPr>
        <w:t>היו"ר אתי לבני:</w:t>
      </w:r>
    </w:p>
    <w:p w14:paraId="13D3E844" w14:textId="77777777" w:rsidR="00000000" w:rsidRDefault="00A03D81">
      <w:pPr>
        <w:pStyle w:val="a0"/>
        <w:rPr>
          <w:rtl/>
        </w:rPr>
      </w:pPr>
    </w:p>
    <w:p w14:paraId="4382334C" w14:textId="77777777" w:rsidR="00000000" w:rsidRDefault="00A03D81">
      <w:pPr>
        <w:pStyle w:val="a0"/>
        <w:rPr>
          <w:rFonts w:hint="cs"/>
          <w:rtl/>
        </w:rPr>
      </w:pPr>
      <w:r>
        <w:rPr>
          <w:rFonts w:hint="cs"/>
          <w:rtl/>
        </w:rPr>
        <w:t xml:space="preserve">אז חכה ותראה. </w:t>
      </w:r>
    </w:p>
    <w:p w14:paraId="74F6C618" w14:textId="77777777" w:rsidR="00000000" w:rsidRDefault="00A03D81">
      <w:pPr>
        <w:pStyle w:val="a0"/>
        <w:ind w:firstLine="0"/>
        <w:rPr>
          <w:rFonts w:hint="cs"/>
          <w:rtl/>
        </w:rPr>
      </w:pPr>
    </w:p>
    <w:p w14:paraId="3A1A7E9B" w14:textId="77777777" w:rsidR="00000000" w:rsidRDefault="00A03D81">
      <w:pPr>
        <w:pStyle w:val="-"/>
        <w:rPr>
          <w:rtl/>
        </w:rPr>
      </w:pPr>
      <w:bookmarkStart w:id="486" w:name="FS000000526T16_02_2004_22_21_21C"/>
      <w:bookmarkEnd w:id="486"/>
      <w:r>
        <w:rPr>
          <w:rtl/>
        </w:rPr>
        <w:t>משה גפני (יהדות התורה):</w:t>
      </w:r>
    </w:p>
    <w:p w14:paraId="2577CBC3" w14:textId="77777777" w:rsidR="00000000" w:rsidRDefault="00A03D81">
      <w:pPr>
        <w:pStyle w:val="a0"/>
        <w:rPr>
          <w:rtl/>
        </w:rPr>
      </w:pPr>
    </w:p>
    <w:p w14:paraId="7FD0CE4E" w14:textId="77777777" w:rsidR="00000000" w:rsidRDefault="00A03D81">
      <w:pPr>
        <w:pStyle w:val="a0"/>
        <w:rPr>
          <w:rFonts w:hint="cs"/>
          <w:rtl/>
        </w:rPr>
      </w:pPr>
      <w:r>
        <w:rPr>
          <w:rFonts w:hint="cs"/>
          <w:rtl/>
        </w:rPr>
        <w:t>הרי זה חוק מושחת, הרי זה מנוגד לכל אתיקה של הכנסת.</w:t>
      </w:r>
      <w:r>
        <w:rPr>
          <w:rFonts w:hint="cs"/>
          <w:rtl/>
        </w:rPr>
        <w:t xml:space="preserve"> אני לא יודע מה עמדתי בעניין הזה, אבל אתם, אבירי היושר, תמכתם בהעלאת אחוז החסימה. אתם הולכים לעשות עכשיו סיעות יחיד רק משום שיושב-ראש הקואליציה החליט, ואנחנו יודעים למה הוא החליט. עם ישראל הוא עם אינטליגנטי, אזרחי מדינת ישראל הם אזרחים אינטליגנטים, והם ישפ</w:t>
      </w:r>
      <w:r>
        <w:rPr>
          <w:rFonts w:hint="cs"/>
          <w:rtl/>
        </w:rPr>
        <w:t>טו את הליכוד על ההתנהגות המושחתת שלו; הם ישפטו  אתכם על ההתנהגות המושחתת שלכם. זו צביעות ממדרגה ראשונה. אל תטיפו לנו מוסר, מכיוון שאנחנו הישרים בכנסת ואתם המושחתים.</w:t>
      </w:r>
    </w:p>
    <w:p w14:paraId="088777B5" w14:textId="77777777" w:rsidR="00000000" w:rsidRDefault="00A03D81">
      <w:pPr>
        <w:pStyle w:val="a0"/>
        <w:rPr>
          <w:rFonts w:hint="cs"/>
          <w:rtl/>
        </w:rPr>
      </w:pPr>
    </w:p>
    <w:p w14:paraId="5008077C" w14:textId="77777777" w:rsidR="00000000" w:rsidRDefault="00A03D81">
      <w:pPr>
        <w:pStyle w:val="af1"/>
        <w:rPr>
          <w:rtl/>
        </w:rPr>
      </w:pPr>
      <w:r>
        <w:rPr>
          <w:rtl/>
        </w:rPr>
        <w:t>היו"ר אתי לבני:</w:t>
      </w:r>
    </w:p>
    <w:p w14:paraId="5F140ABE" w14:textId="77777777" w:rsidR="00000000" w:rsidRDefault="00A03D81">
      <w:pPr>
        <w:pStyle w:val="a0"/>
        <w:rPr>
          <w:rtl/>
        </w:rPr>
      </w:pPr>
    </w:p>
    <w:p w14:paraId="1EED0E0A" w14:textId="77777777" w:rsidR="00000000" w:rsidRDefault="00A03D81">
      <w:pPr>
        <w:pStyle w:val="a0"/>
        <w:rPr>
          <w:rFonts w:hint="cs"/>
          <w:rtl/>
        </w:rPr>
      </w:pPr>
      <w:r>
        <w:rPr>
          <w:rFonts w:hint="cs"/>
          <w:rtl/>
        </w:rPr>
        <w:t xml:space="preserve">תודה רבה. </w:t>
      </w:r>
    </w:p>
    <w:p w14:paraId="07406882" w14:textId="77777777" w:rsidR="00000000" w:rsidRDefault="00A03D81">
      <w:pPr>
        <w:pStyle w:val="a0"/>
        <w:rPr>
          <w:rFonts w:hint="cs"/>
          <w:rtl/>
        </w:rPr>
      </w:pPr>
    </w:p>
    <w:p w14:paraId="4CF5F2A8" w14:textId="77777777" w:rsidR="00000000" w:rsidRDefault="00A03D81">
      <w:pPr>
        <w:pStyle w:val="af0"/>
        <w:rPr>
          <w:rtl/>
        </w:rPr>
      </w:pPr>
      <w:r>
        <w:rPr>
          <w:rFonts w:hint="eastAsia"/>
          <w:rtl/>
        </w:rPr>
        <w:t>יצחק</w:t>
      </w:r>
      <w:r>
        <w:rPr>
          <w:rtl/>
        </w:rPr>
        <w:t xml:space="preserve"> כהן (ש"ס):</w:t>
      </w:r>
    </w:p>
    <w:p w14:paraId="126AF00D" w14:textId="77777777" w:rsidR="00000000" w:rsidRDefault="00A03D81">
      <w:pPr>
        <w:pStyle w:val="a0"/>
        <w:rPr>
          <w:rFonts w:hint="cs"/>
          <w:rtl/>
        </w:rPr>
      </w:pPr>
    </w:p>
    <w:p w14:paraId="2B87CE1C" w14:textId="77777777" w:rsidR="00000000" w:rsidRDefault="00A03D81">
      <w:pPr>
        <w:pStyle w:val="a0"/>
        <w:rPr>
          <w:rFonts w:hint="cs"/>
          <w:rtl/>
        </w:rPr>
      </w:pPr>
      <w:r>
        <w:rPr>
          <w:rFonts w:hint="cs"/>
          <w:rtl/>
        </w:rPr>
        <w:t xml:space="preserve">מושחתים נמאסתם. </w:t>
      </w:r>
    </w:p>
    <w:p w14:paraId="13FAC22B" w14:textId="77777777" w:rsidR="00000000" w:rsidRDefault="00A03D81">
      <w:pPr>
        <w:pStyle w:val="a0"/>
        <w:rPr>
          <w:rFonts w:hint="cs"/>
          <w:rtl/>
        </w:rPr>
      </w:pPr>
    </w:p>
    <w:p w14:paraId="15F7B5BA" w14:textId="77777777" w:rsidR="00000000" w:rsidRDefault="00A03D81">
      <w:pPr>
        <w:pStyle w:val="af1"/>
        <w:rPr>
          <w:rtl/>
        </w:rPr>
      </w:pPr>
      <w:r>
        <w:rPr>
          <w:rtl/>
        </w:rPr>
        <w:t>היו"ר אתי לבני:</w:t>
      </w:r>
    </w:p>
    <w:p w14:paraId="5B036CB2" w14:textId="77777777" w:rsidR="00000000" w:rsidRDefault="00A03D81">
      <w:pPr>
        <w:pStyle w:val="a0"/>
        <w:rPr>
          <w:rtl/>
        </w:rPr>
      </w:pPr>
    </w:p>
    <w:p w14:paraId="2D6DD77C" w14:textId="77777777" w:rsidR="00000000" w:rsidRDefault="00A03D81">
      <w:pPr>
        <w:pStyle w:val="a0"/>
        <w:rPr>
          <w:rFonts w:hint="cs"/>
          <w:rtl/>
        </w:rPr>
      </w:pPr>
      <w:r>
        <w:rPr>
          <w:rFonts w:hint="cs"/>
          <w:rtl/>
        </w:rPr>
        <w:t>חבר הכנסת</w:t>
      </w:r>
      <w:r>
        <w:rPr>
          <w:rFonts w:hint="cs"/>
          <w:rtl/>
        </w:rPr>
        <w:t xml:space="preserve"> איוב קרא - אינו נוכח. חבר הכנסת אברהם בורג - אינו נוכח. חבר הכנסת אורי אריאל, בבקשה.</w:t>
      </w:r>
    </w:p>
    <w:p w14:paraId="69F07C52" w14:textId="77777777" w:rsidR="00000000" w:rsidRDefault="00A03D81">
      <w:pPr>
        <w:pStyle w:val="a0"/>
        <w:rPr>
          <w:rFonts w:hint="cs"/>
          <w:rtl/>
        </w:rPr>
      </w:pPr>
    </w:p>
    <w:p w14:paraId="49DE528B" w14:textId="77777777" w:rsidR="00000000" w:rsidRDefault="00A03D81">
      <w:pPr>
        <w:pStyle w:val="a"/>
        <w:rPr>
          <w:rtl/>
        </w:rPr>
      </w:pPr>
      <w:bookmarkStart w:id="487" w:name="FS000000713T16_02_2004_22_02_07"/>
      <w:bookmarkStart w:id="488" w:name="_Toc79902456"/>
      <w:bookmarkEnd w:id="487"/>
      <w:r>
        <w:rPr>
          <w:rFonts w:hint="eastAsia"/>
          <w:rtl/>
        </w:rPr>
        <w:t>אורי</w:t>
      </w:r>
      <w:r>
        <w:rPr>
          <w:rtl/>
        </w:rPr>
        <w:t xml:space="preserve"> יהודה אריאל (האיחוד הלאומי - ישראל ביתנו):</w:t>
      </w:r>
      <w:bookmarkEnd w:id="488"/>
    </w:p>
    <w:p w14:paraId="711188E4" w14:textId="77777777" w:rsidR="00000000" w:rsidRDefault="00A03D81">
      <w:pPr>
        <w:pStyle w:val="a0"/>
        <w:rPr>
          <w:rFonts w:hint="cs"/>
          <w:rtl/>
        </w:rPr>
      </w:pPr>
    </w:p>
    <w:p w14:paraId="48BD9055" w14:textId="77777777" w:rsidR="00000000" w:rsidRDefault="00A03D81">
      <w:pPr>
        <w:pStyle w:val="a0"/>
        <w:rPr>
          <w:rFonts w:hint="cs"/>
          <w:rtl/>
        </w:rPr>
      </w:pPr>
      <w:r>
        <w:rPr>
          <w:rFonts w:hint="cs"/>
          <w:rtl/>
        </w:rPr>
        <w:t>גברתי היושבת-ראש, חברי חברי הכנסת, חבר הכנסת סער, שלא כמנהגו, מציע הצעת חוק שאיננה מכבדת את בעליה. למה? כי יש בעיה וצריך</w:t>
      </w:r>
      <w:r>
        <w:rPr>
          <w:rFonts w:hint="cs"/>
          <w:rtl/>
        </w:rPr>
        <w:t xml:space="preserve"> לסדר סידורים. לשם שינוי אפשר פעם גם לתמוך בחבר הכנסת פרץ, גם זה משהו מרענן. הנה, כנראה זו הפעם. אולי יהיו פעמים נוספות, אני מקווה כך, אם כי יש בינינו גם כמה מחלוקות. </w:t>
      </w:r>
    </w:p>
    <w:p w14:paraId="2B56F04F" w14:textId="77777777" w:rsidR="00000000" w:rsidRDefault="00A03D81">
      <w:pPr>
        <w:pStyle w:val="a0"/>
        <w:rPr>
          <w:rFonts w:hint="cs"/>
          <w:rtl/>
        </w:rPr>
      </w:pPr>
    </w:p>
    <w:p w14:paraId="414DE1F6" w14:textId="77777777" w:rsidR="00000000" w:rsidRDefault="00A03D81">
      <w:pPr>
        <w:pStyle w:val="a0"/>
        <w:rPr>
          <w:rFonts w:hint="cs"/>
          <w:rtl/>
        </w:rPr>
      </w:pPr>
      <w:r>
        <w:rPr>
          <w:rFonts w:hint="cs"/>
          <w:rtl/>
        </w:rPr>
        <w:t>לפני שעה קלה עמד פה ראש הממשלה, האיש שהודיע: תעלו למאחזים. לא עבר זמן והודיע: תרדו מן ה</w:t>
      </w:r>
      <w:r>
        <w:rPr>
          <w:rFonts w:hint="cs"/>
          <w:rtl/>
        </w:rPr>
        <w:t xml:space="preserve">מאחזים. האיש שהודיע שנצרים כמו נגבה ותל-אביב, עכשיו הוא מודיע שהוא יטרנספר אותם. </w:t>
      </w:r>
    </w:p>
    <w:p w14:paraId="63E27D58" w14:textId="77777777" w:rsidR="00000000" w:rsidRDefault="00A03D81">
      <w:pPr>
        <w:pStyle w:val="a0"/>
        <w:rPr>
          <w:rFonts w:hint="cs"/>
          <w:rtl/>
        </w:rPr>
      </w:pPr>
    </w:p>
    <w:p w14:paraId="02EF9727" w14:textId="77777777" w:rsidR="00000000" w:rsidRDefault="00A03D81">
      <w:pPr>
        <w:pStyle w:val="af0"/>
        <w:rPr>
          <w:rtl/>
        </w:rPr>
      </w:pPr>
      <w:r>
        <w:rPr>
          <w:rFonts w:hint="eastAsia"/>
          <w:rtl/>
        </w:rPr>
        <w:t>עמרם</w:t>
      </w:r>
      <w:r>
        <w:rPr>
          <w:rtl/>
        </w:rPr>
        <w:t xml:space="preserve"> מצנע (העבודה-מימד):</w:t>
      </w:r>
    </w:p>
    <w:p w14:paraId="3C866226" w14:textId="77777777" w:rsidR="00000000" w:rsidRDefault="00A03D81">
      <w:pPr>
        <w:pStyle w:val="a0"/>
        <w:rPr>
          <w:rFonts w:hint="cs"/>
          <w:rtl/>
        </w:rPr>
      </w:pPr>
    </w:p>
    <w:p w14:paraId="0A702161" w14:textId="77777777" w:rsidR="00000000" w:rsidRDefault="00A03D81">
      <w:pPr>
        <w:pStyle w:val="a0"/>
        <w:rPr>
          <w:rFonts w:hint="cs"/>
          <w:rtl/>
        </w:rPr>
      </w:pPr>
      <w:r>
        <w:rPr>
          <w:rFonts w:hint="cs"/>
          <w:rtl/>
        </w:rPr>
        <w:t>על  מי אתה מדבר?</w:t>
      </w:r>
    </w:p>
    <w:p w14:paraId="0ABD3AFE" w14:textId="77777777" w:rsidR="00000000" w:rsidRDefault="00A03D81">
      <w:pPr>
        <w:pStyle w:val="a0"/>
        <w:rPr>
          <w:rFonts w:hint="cs"/>
          <w:rtl/>
        </w:rPr>
      </w:pPr>
    </w:p>
    <w:p w14:paraId="188CD0F5" w14:textId="77777777" w:rsidR="00000000" w:rsidRDefault="00A03D81">
      <w:pPr>
        <w:pStyle w:val="-"/>
        <w:rPr>
          <w:rtl/>
        </w:rPr>
      </w:pPr>
      <w:bookmarkStart w:id="489" w:name="FS000000526T16_02_2004_22_26_43C"/>
      <w:bookmarkStart w:id="490" w:name="FS000000713T16_02_2004_22_26_48"/>
      <w:bookmarkStart w:id="491" w:name="FS000000713T16_02_2004_22_26_52C"/>
      <w:bookmarkEnd w:id="489"/>
      <w:bookmarkEnd w:id="490"/>
      <w:bookmarkEnd w:id="491"/>
      <w:r>
        <w:rPr>
          <w:rtl/>
        </w:rPr>
        <w:t>אורי יהודה אריאל (האיחוד הלאומי - ישראל ביתנו):</w:t>
      </w:r>
    </w:p>
    <w:p w14:paraId="6D3900B2" w14:textId="77777777" w:rsidR="00000000" w:rsidRDefault="00A03D81">
      <w:pPr>
        <w:pStyle w:val="a0"/>
        <w:rPr>
          <w:rtl/>
        </w:rPr>
      </w:pPr>
    </w:p>
    <w:p w14:paraId="3EDCA79F" w14:textId="77777777" w:rsidR="00000000" w:rsidRDefault="00A03D81">
      <w:pPr>
        <w:pStyle w:val="a0"/>
        <w:rPr>
          <w:rFonts w:hint="cs"/>
          <w:rtl/>
        </w:rPr>
      </w:pPr>
      <w:r>
        <w:rPr>
          <w:rFonts w:hint="cs"/>
          <w:rtl/>
        </w:rPr>
        <w:t xml:space="preserve">האיש שהבטיח שלום והביא לא מעט אסונות. </w:t>
      </w:r>
    </w:p>
    <w:p w14:paraId="32175B73" w14:textId="77777777" w:rsidR="00000000" w:rsidRDefault="00A03D81">
      <w:pPr>
        <w:pStyle w:val="a0"/>
        <w:rPr>
          <w:rFonts w:hint="cs"/>
          <w:rtl/>
        </w:rPr>
      </w:pPr>
    </w:p>
    <w:p w14:paraId="451C18B4" w14:textId="77777777" w:rsidR="00000000" w:rsidRDefault="00A03D81">
      <w:pPr>
        <w:pStyle w:val="af0"/>
        <w:rPr>
          <w:rtl/>
        </w:rPr>
      </w:pPr>
      <w:r>
        <w:rPr>
          <w:rFonts w:hint="eastAsia"/>
          <w:rtl/>
        </w:rPr>
        <w:t>דליה</w:t>
      </w:r>
      <w:r>
        <w:rPr>
          <w:rtl/>
        </w:rPr>
        <w:t xml:space="preserve"> איציק (העבודה-מימד):</w:t>
      </w:r>
    </w:p>
    <w:p w14:paraId="61EC87A2" w14:textId="77777777" w:rsidR="00000000" w:rsidRDefault="00A03D81">
      <w:pPr>
        <w:pStyle w:val="a0"/>
        <w:rPr>
          <w:rFonts w:hint="cs"/>
          <w:rtl/>
        </w:rPr>
      </w:pPr>
    </w:p>
    <w:p w14:paraId="4A1C2E50" w14:textId="77777777" w:rsidR="00000000" w:rsidRDefault="00A03D81">
      <w:pPr>
        <w:pStyle w:val="a0"/>
        <w:rPr>
          <w:rFonts w:hint="cs"/>
          <w:rtl/>
        </w:rPr>
      </w:pPr>
      <w:r>
        <w:rPr>
          <w:rFonts w:hint="cs"/>
          <w:rtl/>
        </w:rPr>
        <w:t>מי?</w:t>
      </w:r>
    </w:p>
    <w:p w14:paraId="36299272" w14:textId="77777777" w:rsidR="00000000" w:rsidRDefault="00A03D81">
      <w:pPr>
        <w:pStyle w:val="a0"/>
        <w:rPr>
          <w:rFonts w:hint="cs"/>
          <w:rtl/>
        </w:rPr>
      </w:pPr>
    </w:p>
    <w:p w14:paraId="73E40204" w14:textId="77777777" w:rsidR="00000000" w:rsidRDefault="00A03D81">
      <w:pPr>
        <w:pStyle w:val="-"/>
        <w:rPr>
          <w:rtl/>
        </w:rPr>
      </w:pPr>
      <w:bookmarkStart w:id="492" w:name="FS000000713T16_02_2004_22_03_37C"/>
      <w:bookmarkEnd w:id="492"/>
      <w:r>
        <w:rPr>
          <w:rtl/>
        </w:rPr>
        <w:t>אורי יהו</w:t>
      </w:r>
      <w:r>
        <w:rPr>
          <w:rtl/>
        </w:rPr>
        <w:t>דה אריאל (האיחוד הלאומי - ישראל ביתנו):</w:t>
      </w:r>
    </w:p>
    <w:p w14:paraId="0D2E5528" w14:textId="77777777" w:rsidR="00000000" w:rsidRDefault="00A03D81">
      <w:pPr>
        <w:pStyle w:val="a0"/>
        <w:rPr>
          <w:rtl/>
        </w:rPr>
      </w:pPr>
    </w:p>
    <w:p w14:paraId="4585A331" w14:textId="77777777" w:rsidR="00000000" w:rsidRDefault="00A03D81">
      <w:pPr>
        <w:pStyle w:val="a0"/>
        <w:rPr>
          <w:rFonts w:hint="cs"/>
          <w:rtl/>
        </w:rPr>
      </w:pPr>
      <w:r>
        <w:rPr>
          <w:rFonts w:hint="cs"/>
          <w:rtl/>
        </w:rPr>
        <w:t>זה חידון והתשובות יתקבלו רק כשייגמר הזמן, בעוד דקה ו-52 שניות.</w:t>
      </w:r>
    </w:p>
    <w:p w14:paraId="32D26977" w14:textId="77777777" w:rsidR="00000000" w:rsidRDefault="00A03D81">
      <w:pPr>
        <w:pStyle w:val="a0"/>
        <w:rPr>
          <w:rFonts w:hint="cs"/>
          <w:rtl/>
        </w:rPr>
      </w:pPr>
    </w:p>
    <w:p w14:paraId="4D24CBD4" w14:textId="77777777" w:rsidR="00000000" w:rsidRDefault="00A03D81">
      <w:pPr>
        <w:pStyle w:val="af0"/>
        <w:rPr>
          <w:rtl/>
        </w:rPr>
      </w:pPr>
      <w:r>
        <w:rPr>
          <w:rFonts w:hint="eastAsia"/>
          <w:rtl/>
        </w:rPr>
        <w:t>דליה</w:t>
      </w:r>
      <w:r>
        <w:rPr>
          <w:rtl/>
        </w:rPr>
        <w:t xml:space="preserve"> איציק (העבודה-מימד):</w:t>
      </w:r>
    </w:p>
    <w:p w14:paraId="17AC5671" w14:textId="77777777" w:rsidR="00000000" w:rsidRDefault="00A03D81">
      <w:pPr>
        <w:pStyle w:val="a0"/>
        <w:rPr>
          <w:rFonts w:hint="cs"/>
          <w:rtl/>
        </w:rPr>
      </w:pPr>
    </w:p>
    <w:p w14:paraId="497CD909" w14:textId="77777777" w:rsidR="00000000" w:rsidRDefault="00A03D81">
      <w:pPr>
        <w:pStyle w:val="a0"/>
        <w:rPr>
          <w:rFonts w:hint="cs"/>
          <w:rtl/>
        </w:rPr>
      </w:pPr>
      <w:r>
        <w:rPr>
          <w:rFonts w:hint="cs"/>
          <w:rtl/>
        </w:rPr>
        <w:t xml:space="preserve">רק תגיד לנו על מי אתה מדבר. </w:t>
      </w:r>
    </w:p>
    <w:p w14:paraId="559EF9A5" w14:textId="77777777" w:rsidR="00000000" w:rsidRDefault="00A03D81">
      <w:pPr>
        <w:pStyle w:val="a0"/>
        <w:rPr>
          <w:rFonts w:hint="cs"/>
          <w:rtl/>
        </w:rPr>
      </w:pPr>
    </w:p>
    <w:p w14:paraId="4EDC24CE" w14:textId="77777777" w:rsidR="00000000" w:rsidRDefault="00A03D81">
      <w:pPr>
        <w:pStyle w:val="af0"/>
        <w:rPr>
          <w:rtl/>
        </w:rPr>
      </w:pPr>
      <w:r>
        <w:rPr>
          <w:rFonts w:hint="eastAsia"/>
          <w:rtl/>
        </w:rPr>
        <w:t>יצחק</w:t>
      </w:r>
      <w:r>
        <w:rPr>
          <w:rtl/>
        </w:rPr>
        <w:t xml:space="preserve"> כהן (ש"ס):</w:t>
      </w:r>
    </w:p>
    <w:p w14:paraId="6E7CC1F5" w14:textId="77777777" w:rsidR="00000000" w:rsidRDefault="00A03D81">
      <w:pPr>
        <w:pStyle w:val="a0"/>
        <w:rPr>
          <w:rFonts w:hint="cs"/>
          <w:rtl/>
        </w:rPr>
      </w:pPr>
    </w:p>
    <w:p w14:paraId="4329CD03" w14:textId="77777777" w:rsidR="00000000" w:rsidRDefault="00A03D81">
      <w:pPr>
        <w:pStyle w:val="a0"/>
        <w:rPr>
          <w:rFonts w:hint="cs"/>
          <w:rtl/>
        </w:rPr>
      </w:pPr>
      <w:r>
        <w:rPr>
          <w:rFonts w:hint="cs"/>
          <w:rtl/>
        </w:rPr>
        <w:t xml:space="preserve">על ראש הממשלה. </w:t>
      </w:r>
    </w:p>
    <w:p w14:paraId="35AAD36B" w14:textId="77777777" w:rsidR="00000000" w:rsidRDefault="00A03D81">
      <w:pPr>
        <w:pStyle w:val="a0"/>
        <w:rPr>
          <w:rFonts w:hint="cs"/>
          <w:rtl/>
        </w:rPr>
      </w:pPr>
    </w:p>
    <w:p w14:paraId="757D75DA" w14:textId="77777777" w:rsidR="00000000" w:rsidRDefault="00A03D81">
      <w:pPr>
        <w:pStyle w:val="-"/>
        <w:rPr>
          <w:rtl/>
        </w:rPr>
      </w:pPr>
      <w:bookmarkStart w:id="493" w:name="FS000000713T16_02_2004_22_28_02C"/>
      <w:bookmarkEnd w:id="493"/>
      <w:r>
        <w:rPr>
          <w:rtl/>
        </w:rPr>
        <w:t>אורי יהודה אריאל (האיחוד הלאומי - ישראל ביתנו):</w:t>
      </w:r>
    </w:p>
    <w:p w14:paraId="691F1F0F" w14:textId="77777777" w:rsidR="00000000" w:rsidRDefault="00A03D81">
      <w:pPr>
        <w:pStyle w:val="a0"/>
        <w:rPr>
          <w:rtl/>
        </w:rPr>
      </w:pPr>
    </w:p>
    <w:p w14:paraId="69F76DD2" w14:textId="77777777" w:rsidR="00000000" w:rsidRDefault="00A03D81">
      <w:pPr>
        <w:pStyle w:val="a0"/>
        <w:rPr>
          <w:rFonts w:hint="cs"/>
          <w:rtl/>
        </w:rPr>
      </w:pPr>
      <w:r>
        <w:rPr>
          <w:rFonts w:hint="cs"/>
          <w:rtl/>
        </w:rPr>
        <w:t xml:space="preserve">חברת הכנסת </w:t>
      </w:r>
      <w:r>
        <w:rPr>
          <w:rFonts w:hint="cs"/>
          <w:rtl/>
        </w:rPr>
        <w:t xml:space="preserve">דליה איציק, זה האיש שמבטיח לך חדשות לבקרים - לפי התקשורת, אני לא שותף לשיחות - הרבה הבטחות, וכנראה מעט מקיים; שוב, לפי התקשורת. האיש שהבטיח שתהיה פה כלכלה, והנה התוצאות לפניכם. זה עתה שמענו על הלמ"ס שהביא אותנו למרחקים. זו בעצם צמיחה שלילית. </w:t>
      </w:r>
    </w:p>
    <w:p w14:paraId="543CF64B" w14:textId="77777777" w:rsidR="00000000" w:rsidRDefault="00A03D81">
      <w:pPr>
        <w:pStyle w:val="a0"/>
        <w:rPr>
          <w:rFonts w:hint="cs"/>
          <w:rtl/>
        </w:rPr>
      </w:pPr>
    </w:p>
    <w:p w14:paraId="41C16F64" w14:textId="77777777" w:rsidR="00000000" w:rsidRDefault="00A03D81">
      <w:pPr>
        <w:pStyle w:val="af0"/>
        <w:rPr>
          <w:rtl/>
        </w:rPr>
      </w:pPr>
      <w:r>
        <w:rPr>
          <w:rFonts w:hint="eastAsia"/>
          <w:rtl/>
        </w:rPr>
        <w:t>עבד</w:t>
      </w:r>
      <w:r>
        <w:rPr>
          <w:rtl/>
        </w:rPr>
        <w:t>-אלמאלכ ד</w:t>
      </w:r>
      <w:r>
        <w:rPr>
          <w:rtl/>
        </w:rPr>
        <w:t>האמשה (רע"ם):</w:t>
      </w:r>
    </w:p>
    <w:p w14:paraId="34DB287E" w14:textId="77777777" w:rsidR="00000000" w:rsidRDefault="00A03D81">
      <w:pPr>
        <w:pStyle w:val="a0"/>
        <w:rPr>
          <w:rFonts w:hint="cs"/>
          <w:rtl/>
        </w:rPr>
      </w:pPr>
    </w:p>
    <w:p w14:paraId="56AD4975" w14:textId="77777777" w:rsidR="00000000" w:rsidRDefault="00A03D81">
      <w:pPr>
        <w:pStyle w:val="a0"/>
        <w:rPr>
          <w:rFonts w:hint="cs"/>
          <w:rtl/>
        </w:rPr>
      </w:pPr>
      <w:r>
        <w:rPr>
          <w:rFonts w:hint="cs"/>
          <w:rtl/>
        </w:rPr>
        <w:t xml:space="preserve">אתם חיים בעושר. 70 מיליון היו - - - </w:t>
      </w:r>
    </w:p>
    <w:p w14:paraId="50E7E59E" w14:textId="77777777" w:rsidR="00000000" w:rsidRDefault="00A03D81">
      <w:pPr>
        <w:pStyle w:val="a0"/>
        <w:rPr>
          <w:rFonts w:hint="cs"/>
          <w:rtl/>
        </w:rPr>
      </w:pPr>
    </w:p>
    <w:p w14:paraId="6B60CF9D" w14:textId="77777777" w:rsidR="00000000" w:rsidRDefault="00A03D81">
      <w:pPr>
        <w:pStyle w:val="af1"/>
        <w:rPr>
          <w:rtl/>
        </w:rPr>
      </w:pPr>
      <w:r>
        <w:rPr>
          <w:rtl/>
        </w:rPr>
        <w:t>היו"ר אתי לבני:</w:t>
      </w:r>
    </w:p>
    <w:p w14:paraId="7C09A57B" w14:textId="77777777" w:rsidR="00000000" w:rsidRDefault="00A03D81">
      <w:pPr>
        <w:pStyle w:val="a0"/>
        <w:rPr>
          <w:rtl/>
        </w:rPr>
      </w:pPr>
    </w:p>
    <w:p w14:paraId="191E4BCF" w14:textId="77777777" w:rsidR="00000000" w:rsidRDefault="00A03D81">
      <w:pPr>
        <w:pStyle w:val="a0"/>
        <w:rPr>
          <w:rFonts w:hint="cs"/>
          <w:rtl/>
        </w:rPr>
      </w:pPr>
      <w:r>
        <w:rPr>
          <w:rFonts w:hint="cs"/>
          <w:rtl/>
        </w:rPr>
        <w:t>חבר הכנסת דהאמשה, בבקשה, תן לו לסיים.</w:t>
      </w:r>
    </w:p>
    <w:p w14:paraId="3A4EFBDF" w14:textId="77777777" w:rsidR="00000000" w:rsidRDefault="00A03D81">
      <w:pPr>
        <w:pStyle w:val="a0"/>
        <w:rPr>
          <w:rFonts w:hint="cs"/>
          <w:rtl/>
        </w:rPr>
      </w:pPr>
    </w:p>
    <w:p w14:paraId="03217248" w14:textId="77777777" w:rsidR="00000000" w:rsidRDefault="00A03D81">
      <w:pPr>
        <w:pStyle w:val="af0"/>
        <w:rPr>
          <w:rtl/>
        </w:rPr>
      </w:pPr>
      <w:r>
        <w:rPr>
          <w:rFonts w:hint="eastAsia"/>
          <w:rtl/>
        </w:rPr>
        <w:t>טלב</w:t>
      </w:r>
      <w:r>
        <w:rPr>
          <w:rtl/>
        </w:rPr>
        <w:t xml:space="preserve"> אלסאנע (רע"ם):</w:t>
      </w:r>
    </w:p>
    <w:p w14:paraId="3529E695" w14:textId="77777777" w:rsidR="00000000" w:rsidRDefault="00A03D81">
      <w:pPr>
        <w:pStyle w:val="a0"/>
        <w:rPr>
          <w:rFonts w:hint="cs"/>
          <w:rtl/>
        </w:rPr>
      </w:pPr>
    </w:p>
    <w:p w14:paraId="237FC557" w14:textId="77777777" w:rsidR="00000000" w:rsidRDefault="00A03D81">
      <w:pPr>
        <w:pStyle w:val="a0"/>
        <w:rPr>
          <w:rFonts w:hint="cs"/>
          <w:rtl/>
        </w:rPr>
      </w:pPr>
      <w:r>
        <w:rPr>
          <w:rFonts w:hint="cs"/>
          <w:rtl/>
        </w:rPr>
        <w:t xml:space="preserve">- - - </w:t>
      </w:r>
    </w:p>
    <w:p w14:paraId="77C2519A" w14:textId="77777777" w:rsidR="00000000" w:rsidRDefault="00A03D81">
      <w:pPr>
        <w:pStyle w:val="a0"/>
        <w:rPr>
          <w:rFonts w:hint="cs"/>
          <w:rtl/>
        </w:rPr>
      </w:pPr>
    </w:p>
    <w:p w14:paraId="74C16738" w14:textId="77777777" w:rsidR="00000000" w:rsidRDefault="00A03D81">
      <w:pPr>
        <w:pStyle w:val="-"/>
        <w:rPr>
          <w:rtl/>
        </w:rPr>
      </w:pPr>
      <w:bookmarkStart w:id="494" w:name="FS000000713T16_02_2004_22_04_15C"/>
      <w:bookmarkEnd w:id="494"/>
      <w:r>
        <w:rPr>
          <w:rtl/>
        </w:rPr>
        <w:t>אורי יהודה אריאל (האיחוד הלאומי - ישראל ביתנו):</w:t>
      </w:r>
    </w:p>
    <w:p w14:paraId="3AA1CD4D" w14:textId="77777777" w:rsidR="00000000" w:rsidRDefault="00A03D81">
      <w:pPr>
        <w:pStyle w:val="a0"/>
        <w:rPr>
          <w:rtl/>
        </w:rPr>
      </w:pPr>
    </w:p>
    <w:p w14:paraId="6C4DC37C" w14:textId="77777777" w:rsidR="00000000" w:rsidRDefault="00A03D81">
      <w:pPr>
        <w:pStyle w:val="a0"/>
        <w:rPr>
          <w:rFonts w:hint="cs"/>
          <w:rtl/>
        </w:rPr>
      </w:pPr>
      <w:r>
        <w:rPr>
          <w:rFonts w:hint="cs"/>
          <w:rtl/>
        </w:rPr>
        <w:t>זה האיש שלפני זמן קצר הסביר לנו על עלייה וקליטה, ואך לפני עשרה ימים, ב</w:t>
      </w:r>
      <w:r>
        <w:rPr>
          <w:rFonts w:hint="cs"/>
          <w:rtl/>
        </w:rPr>
        <w:t>פעם הראשונה בתולדות מדינת ישראל - למיטב ידיעתי - החליט בישיבה בראשותו שאין כסף להביא את העולים מאתיופיה. עוד לא היה כדבר הזה, משהו חגיגי, במסגרת העלייה.</w:t>
      </w:r>
    </w:p>
    <w:p w14:paraId="7E5154F1" w14:textId="77777777" w:rsidR="00000000" w:rsidRDefault="00A03D81">
      <w:pPr>
        <w:pStyle w:val="a0"/>
        <w:rPr>
          <w:rFonts w:hint="cs"/>
          <w:rtl/>
        </w:rPr>
      </w:pPr>
    </w:p>
    <w:p w14:paraId="1134AD25" w14:textId="77777777" w:rsidR="00000000" w:rsidRDefault="00A03D81">
      <w:pPr>
        <w:pStyle w:val="af0"/>
        <w:rPr>
          <w:rtl/>
        </w:rPr>
      </w:pPr>
      <w:r>
        <w:rPr>
          <w:rFonts w:hint="eastAsia"/>
          <w:rtl/>
        </w:rPr>
        <w:t>יצחק</w:t>
      </w:r>
      <w:r>
        <w:rPr>
          <w:rtl/>
        </w:rPr>
        <w:t xml:space="preserve"> כהן (ש"ס):</w:t>
      </w:r>
    </w:p>
    <w:p w14:paraId="2CE32734" w14:textId="77777777" w:rsidR="00000000" w:rsidRDefault="00A03D81">
      <w:pPr>
        <w:pStyle w:val="a0"/>
        <w:rPr>
          <w:rFonts w:hint="cs"/>
          <w:rtl/>
        </w:rPr>
      </w:pPr>
    </w:p>
    <w:p w14:paraId="2163C9AA" w14:textId="77777777" w:rsidR="00000000" w:rsidRDefault="00A03D81">
      <w:pPr>
        <w:pStyle w:val="a0"/>
        <w:rPr>
          <w:rFonts w:hint="cs"/>
          <w:rtl/>
        </w:rPr>
      </w:pPr>
      <w:r>
        <w:rPr>
          <w:rFonts w:hint="cs"/>
          <w:rtl/>
        </w:rPr>
        <w:t>אז למה אתם לא פורשים?</w:t>
      </w:r>
    </w:p>
    <w:p w14:paraId="0C3C3516" w14:textId="77777777" w:rsidR="00000000" w:rsidRDefault="00A03D81">
      <w:pPr>
        <w:pStyle w:val="a0"/>
        <w:rPr>
          <w:rFonts w:hint="cs"/>
          <w:rtl/>
        </w:rPr>
      </w:pPr>
    </w:p>
    <w:p w14:paraId="7CCD348D" w14:textId="77777777" w:rsidR="00000000" w:rsidRDefault="00A03D81">
      <w:pPr>
        <w:pStyle w:val="-"/>
        <w:rPr>
          <w:rtl/>
        </w:rPr>
      </w:pPr>
      <w:bookmarkStart w:id="495" w:name="FS000000713T16_02_2004_22_04_49C"/>
      <w:bookmarkEnd w:id="495"/>
      <w:r>
        <w:rPr>
          <w:rtl/>
        </w:rPr>
        <w:t>אורי יהודה אריאל (האיחוד הלאומי - ישראל ביתנו):</w:t>
      </w:r>
    </w:p>
    <w:p w14:paraId="676601D4" w14:textId="77777777" w:rsidR="00000000" w:rsidRDefault="00A03D81">
      <w:pPr>
        <w:pStyle w:val="a0"/>
        <w:rPr>
          <w:rtl/>
        </w:rPr>
      </w:pPr>
    </w:p>
    <w:p w14:paraId="4F60FE8D" w14:textId="77777777" w:rsidR="00000000" w:rsidRDefault="00A03D81">
      <w:pPr>
        <w:pStyle w:val="a0"/>
        <w:rPr>
          <w:rFonts w:hint="cs"/>
          <w:rtl/>
        </w:rPr>
      </w:pPr>
      <w:r>
        <w:rPr>
          <w:rFonts w:hint="cs"/>
          <w:rtl/>
        </w:rPr>
        <w:t xml:space="preserve">האיש שבמסגרת </w:t>
      </w:r>
      <w:r>
        <w:rPr>
          <w:rFonts w:hint="cs"/>
          <w:rtl/>
        </w:rPr>
        <w:t xml:space="preserve">שירות לאומי - יש פחות ופחות מתגייסים לצה"ל. </w:t>
      </w:r>
    </w:p>
    <w:p w14:paraId="57124D93" w14:textId="77777777" w:rsidR="00000000" w:rsidRDefault="00A03D81">
      <w:pPr>
        <w:pStyle w:val="a0"/>
        <w:rPr>
          <w:rFonts w:hint="cs"/>
          <w:rtl/>
        </w:rPr>
      </w:pPr>
    </w:p>
    <w:p w14:paraId="7436DEE2" w14:textId="77777777" w:rsidR="00000000" w:rsidRDefault="00A03D81">
      <w:pPr>
        <w:pStyle w:val="a0"/>
        <w:rPr>
          <w:rFonts w:hint="cs"/>
          <w:rtl/>
        </w:rPr>
      </w:pPr>
      <w:r>
        <w:rPr>
          <w:rFonts w:hint="cs"/>
          <w:rtl/>
        </w:rPr>
        <w:t>זו תרבות חדשה, אם כי יש לה ניצנים מהעבר הלא-כל-כך רחוק. כל היושבים פה זוכרים, גם זוכרים בקשות סליחה על דברים שנעשו, אבל זה דבר אחד וזה דבר שני, וכמובן הדברים נמשכים הלאה, כי יש עבר, יש הווה, ובעזרת ה"ספינים", ב</w:t>
      </w:r>
      <w:r>
        <w:rPr>
          <w:rFonts w:hint="cs"/>
          <w:rtl/>
        </w:rPr>
        <w:t xml:space="preserve">עזרת השם, יהיה גם עתיד. תודה. </w:t>
      </w:r>
    </w:p>
    <w:p w14:paraId="7811862D" w14:textId="77777777" w:rsidR="00000000" w:rsidRDefault="00A03D81">
      <w:pPr>
        <w:pStyle w:val="a0"/>
        <w:rPr>
          <w:rFonts w:hint="cs"/>
          <w:rtl/>
        </w:rPr>
      </w:pPr>
    </w:p>
    <w:p w14:paraId="535552C6" w14:textId="77777777" w:rsidR="00000000" w:rsidRDefault="00A03D81">
      <w:pPr>
        <w:pStyle w:val="af0"/>
        <w:rPr>
          <w:rtl/>
        </w:rPr>
      </w:pPr>
      <w:r>
        <w:rPr>
          <w:rFonts w:hint="eastAsia"/>
          <w:rtl/>
        </w:rPr>
        <w:t>עמרם</w:t>
      </w:r>
      <w:r>
        <w:rPr>
          <w:rtl/>
        </w:rPr>
        <w:t xml:space="preserve"> מצנע (העבודה-מימד):</w:t>
      </w:r>
    </w:p>
    <w:p w14:paraId="0B555B76" w14:textId="77777777" w:rsidR="00000000" w:rsidRDefault="00A03D81">
      <w:pPr>
        <w:pStyle w:val="a0"/>
        <w:rPr>
          <w:rFonts w:hint="cs"/>
          <w:rtl/>
        </w:rPr>
      </w:pPr>
    </w:p>
    <w:p w14:paraId="64A27610" w14:textId="77777777" w:rsidR="00000000" w:rsidRDefault="00A03D81">
      <w:pPr>
        <w:pStyle w:val="a0"/>
        <w:rPr>
          <w:rFonts w:hint="cs"/>
          <w:rtl/>
        </w:rPr>
      </w:pPr>
      <w:r>
        <w:rPr>
          <w:rFonts w:hint="cs"/>
          <w:rtl/>
        </w:rPr>
        <w:t xml:space="preserve">מי זה האיש? הבטחת שתגיד. </w:t>
      </w:r>
    </w:p>
    <w:p w14:paraId="4798267E" w14:textId="77777777" w:rsidR="00000000" w:rsidRDefault="00A03D81">
      <w:pPr>
        <w:pStyle w:val="a0"/>
        <w:rPr>
          <w:rFonts w:hint="cs"/>
          <w:rtl/>
        </w:rPr>
      </w:pPr>
    </w:p>
    <w:p w14:paraId="33099215" w14:textId="77777777" w:rsidR="00000000" w:rsidRDefault="00A03D81">
      <w:pPr>
        <w:pStyle w:val="-"/>
        <w:rPr>
          <w:rtl/>
        </w:rPr>
      </w:pPr>
      <w:bookmarkStart w:id="496" w:name="FS000000713T16_02_2004_22_05_34C"/>
      <w:bookmarkEnd w:id="496"/>
      <w:r>
        <w:rPr>
          <w:rtl/>
        </w:rPr>
        <w:t>אורי יהודה אריאל (האיחוד הלאומי - ישראל ביתנו):</w:t>
      </w:r>
    </w:p>
    <w:p w14:paraId="1135EF19" w14:textId="77777777" w:rsidR="00000000" w:rsidRDefault="00A03D81">
      <w:pPr>
        <w:pStyle w:val="a0"/>
        <w:rPr>
          <w:rtl/>
        </w:rPr>
      </w:pPr>
    </w:p>
    <w:p w14:paraId="5D223FC9" w14:textId="77777777" w:rsidR="00000000" w:rsidRDefault="00A03D81">
      <w:pPr>
        <w:pStyle w:val="a0"/>
        <w:rPr>
          <w:rFonts w:hint="cs"/>
          <w:rtl/>
        </w:rPr>
      </w:pPr>
      <w:r>
        <w:rPr>
          <w:rFonts w:hint="cs"/>
          <w:rtl/>
        </w:rPr>
        <w:t xml:space="preserve">אמרתי שיהיה חידון ואת התשובות תקבלו לאחר מכן. </w:t>
      </w:r>
    </w:p>
    <w:p w14:paraId="05F5FA95" w14:textId="77777777" w:rsidR="00000000" w:rsidRDefault="00A03D81">
      <w:pPr>
        <w:pStyle w:val="a0"/>
        <w:rPr>
          <w:rFonts w:hint="cs"/>
          <w:rtl/>
        </w:rPr>
      </w:pPr>
    </w:p>
    <w:p w14:paraId="489AE392" w14:textId="77777777" w:rsidR="00000000" w:rsidRDefault="00A03D81">
      <w:pPr>
        <w:pStyle w:val="af1"/>
        <w:rPr>
          <w:rtl/>
        </w:rPr>
      </w:pPr>
      <w:r>
        <w:rPr>
          <w:rtl/>
        </w:rPr>
        <w:t>היו"ר אתי לבני:</w:t>
      </w:r>
    </w:p>
    <w:p w14:paraId="79192FC7" w14:textId="77777777" w:rsidR="00000000" w:rsidRDefault="00A03D81">
      <w:pPr>
        <w:pStyle w:val="a0"/>
        <w:rPr>
          <w:rtl/>
        </w:rPr>
      </w:pPr>
    </w:p>
    <w:p w14:paraId="564ADA08" w14:textId="77777777" w:rsidR="00000000" w:rsidRDefault="00A03D81">
      <w:pPr>
        <w:pStyle w:val="a0"/>
        <w:rPr>
          <w:rFonts w:hint="cs"/>
          <w:rtl/>
        </w:rPr>
      </w:pPr>
      <w:r>
        <w:rPr>
          <w:rFonts w:hint="cs"/>
          <w:rtl/>
        </w:rPr>
        <w:t>תודה רבה. חבר הכנסת עזמי בשארה - אינו נוכח. חבר הכנסת ישר</w:t>
      </w:r>
      <w:r>
        <w:rPr>
          <w:rFonts w:hint="cs"/>
          <w:rtl/>
        </w:rPr>
        <w:t xml:space="preserve">אל אייכלר - אינו נוכח. חבר הכנסת נסים זאב, בבקשה. </w:t>
      </w:r>
    </w:p>
    <w:p w14:paraId="109B3EC0" w14:textId="77777777" w:rsidR="00000000" w:rsidRDefault="00A03D81">
      <w:pPr>
        <w:pStyle w:val="a0"/>
        <w:rPr>
          <w:rFonts w:hint="cs"/>
          <w:rtl/>
        </w:rPr>
      </w:pPr>
    </w:p>
    <w:p w14:paraId="2EC2F70F" w14:textId="77777777" w:rsidR="00000000" w:rsidRDefault="00A03D81">
      <w:pPr>
        <w:pStyle w:val="a"/>
        <w:rPr>
          <w:rtl/>
        </w:rPr>
      </w:pPr>
      <w:bookmarkStart w:id="497" w:name="FS000000490T16_02_2004_22_05_58"/>
      <w:bookmarkStart w:id="498" w:name="_Toc79902457"/>
      <w:bookmarkEnd w:id="497"/>
      <w:r>
        <w:rPr>
          <w:rFonts w:hint="eastAsia"/>
          <w:rtl/>
        </w:rPr>
        <w:t>נסים</w:t>
      </w:r>
      <w:r>
        <w:rPr>
          <w:rtl/>
        </w:rPr>
        <w:t xml:space="preserve"> זאב (ש"ס):</w:t>
      </w:r>
      <w:bookmarkEnd w:id="498"/>
    </w:p>
    <w:p w14:paraId="088CD3D8" w14:textId="77777777" w:rsidR="00000000" w:rsidRDefault="00A03D81">
      <w:pPr>
        <w:pStyle w:val="a0"/>
        <w:rPr>
          <w:rFonts w:hint="cs"/>
          <w:rtl/>
        </w:rPr>
      </w:pPr>
    </w:p>
    <w:p w14:paraId="1DA7AD55" w14:textId="77777777" w:rsidR="00000000" w:rsidRDefault="00A03D81">
      <w:pPr>
        <w:pStyle w:val="a0"/>
        <w:rPr>
          <w:rFonts w:hint="cs"/>
          <w:rtl/>
        </w:rPr>
      </w:pPr>
      <w:r>
        <w:rPr>
          <w:rFonts w:hint="cs"/>
          <w:rtl/>
        </w:rPr>
        <w:t>אדוני ראש הממשלה, כנסת נכבדה, אני רוצה לדבר על נושא מאוד חשוב וגם כאוב. הממשלה הזאת חייבת לעשות טבילה כדי לטהר אותה. אני רוצה לקרוא לכם מכתב של בלניות שכותבות מכתב כאוב. אדוני ראש הממשלה,</w:t>
      </w:r>
      <w:r>
        <w:rPr>
          <w:rFonts w:hint="cs"/>
          <w:rtl/>
        </w:rPr>
        <w:t xml:space="preserve"> תשמע על מה מדובר, על פרוטות שבלניות לא מקבלות. </w:t>
      </w:r>
    </w:p>
    <w:p w14:paraId="44B161A2" w14:textId="77777777" w:rsidR="00000000" w:rsidRDefault="00A03D81">
      <w:pPr>
        <w:pStyle w:val="a0"/>
        <w:rPr>
          <w:rFonts w:hint="cs"/>
          <w:rtl/>
        </w:rPr>
      </w:pPr>
    </w:p>
    <w:p w14:paraId="63FB4FD4" w14:textId="77777777" w:rsidR="00000000" w:rsidRDefault="00A03D81">
      <w:pPr>
        <w:pStyle w:val="a0"/>
        <w:rPr>
          <w:rFonts w:hint="cs"/>
          <w:rtl/>
        </w:rPr>
      </w:pPr>
      <w:r>
        <w:rPr>
          <w:rFonts w:hint="cs"/>
          <w:rtl/>
        </w:rPr>
        <w:t xml:space="preserve">במכתב נאמר: אנחנו, ציבור בלניות בירושלים, עוסקות במצווה יהודית הנעלה ביותר של טהרת בנות ישראל. מדי ערב עוזבות אנו את ילדינו בשעות היקרות ביותר לתא המשפחתי ובמסירות מתייצבות לשרת את ציבור הטובלות היקר הפוקד </w:t>
      </w:r>
      <w:r>
        <w:rPr>
          <w:rFonts w:hint="cs"/>
          <w:rtl/>
        </w:rPr>
        <w:t>את המקוואות. הציבור הוא מגוון ביותר - החל מנשים חרדיות, ששומרות על קלה כחמורה, ועד הציבור המרוחק המכנה עצמו חילוני. גם חילוניות באות לטבול במקווה טהרה. עבודתנו אינה מתחילה ומסתיימת בהטבלת נשים בלבד. אנחנו  ממלאות תפקיד של עובדות קהילתיות במלוא מובן המלה. מ</w:t>
      </w:r>
      <w:r>
        <w:rPr>
          <w:rFonts w:hint="cs"/>
          <w:rtl/>
        </w:rPr>
        <w:t>לבד שאלות בתחום טהרת המשפחה פונים אלינו לייעוץ בשלום בית, חינוך ילדים, עצות רפואיות וכדומה. שעת תחילת העבודה היא קבועה, אולם איננו יודעות את שעת סיומה. גם כשאנחנו חוזרות לבתינו לא אחת עלינו לחזור להטביל אחיות שחזרו ממשמרת לילה או שוטרות או נשים שהתאחרו מסי</w:t>
      </w:r>
      <w:r>
        <w:rPr>
          <w:rFonts w:hint="cs"/>
          <w:rtl/>
        </w:rPr>
        <w:t xml:space="preserve">בה כלשהי. לפעמים שוטרת גומרת את עבודתה בשתיים-עשרה בלילה, ושוטרות טובלות, אדוני ראש הממשלה, מה לעשות. זה דבר שעם ישראל מסר את נפשו במשך אלפי שנים, במשך דורות. </w:t>
      </w:r>
    </w:p>
    <w:p w14:paraId="3B3258E6" w14:textId="77777777" w:rsidR="00000000" w:rsidRDefault="00A03D81">
      <w:pPr>
        <w:pStyle w:val="a0"/>
        <w:rPr>
          <w:rFonts w:hint="cs"/>
          <w:rtl/>
        </w:rPr>
      </w:pPr>
    </w:p>
    <w:p w14:paraId="15894414" w14:textId="77777777" w:rsidR="00000000" w:rsidRDefault="00A03D81">
      <w:pPr>
        <w:pStyle w:val="a0"/>
        <w:rPr>
          <w:rFonts w:hint="cs"/>
          <w:rtl/>
        </w:rPr>
      </w:pPr>
      <w:r>
        <w:rPr>
          <w:rFonts w:hint="cs"/>
          <w:rtl/>
        </w:rPr>
        <w:t>בעקבות סגירת משרד הדתות, וראש הממשלה כל כך מתפאר שהצליח לפרק סוף-סוף ולרסק את משרד הדתות, נפגעה</w:t>
      </w:r>
      <w:r>
        <w:rPr>
          <w:rFonts w:hint="cs"/>
          <w:rtl/>
        </w:rPr>
        <w:t xml:space="preserve"> משכורתנו, תחילה על-ידי איחור בתשלום, וכעת המשכורת איננה משולמת כלל, דבר שגורר אחריו החזרת שיקים וכן החזרת משכנתאות שגובהן כמעט בגובה המשכורת. </w:t>
      </w:r>
    </w:p>
    <w:p w14:paraId="4E05628B" w14:textId="77777777" w:rsidR="00000000" w:rsidRDefault="00A03D81">
      <w:pPr>
        <w:pStyle w:val="a0"/>
        <w:rPr>
          <w:rFonts w:hint="cs"/>
          <w:rtl/>
        </w:rPr>
      </w:pPr>
    </w:p>
    <w:p w14:paraId="3FA25FF0" w14:textId="77777777" w:rsidR="00000000" w:rsidRDefault="00A03D81">
      <w:pPr>
        <w:pStyle w:val="a0"/>
        <w:rPr>
          <w:rFonts w:hint="cs"/>
          <w:rtl/>
        </w:rPr>
      </w:pPr>
      <w:r>
        <w:rPr>
          <w:rFonts w:hint="cs"/>
          <w:rtl/>
        </w:rPr>
        <w:t>אני רוצה לומר לך, אדוני ראש הממשלה, שמדברים פה בסך הכול על 2,000 שקלים, כאשר בלנית עובדת כל החודש, לפעמים עד שת</w:t>
      </w:r>
      <w:r>
        <w:rPr>
          <w:rFonts w:hint="cs"/>
          <w:rtl/>
        </w:rPr>
        <w:t xml:space="preserve">יים-עשרה בלילה. מה היא מבקשת? אל תיקחו את הפרוטות האלה מאתנו. פירקתם את משרד הדתות, אל תפרקו משפחות. אל תפרקו את האנשים מהכלכלה שלהם. תנו להם לחיות בכבוד. </w:t>
      </w:r>
    </w:p>
    <w:p w14:paraId="5347542D" w14:textId="77777777" w:rsidR="00000000" w:rsidRDefault="00A03D81">
      <w:pPr>
        <w:pStyle w:val="a0"/>
        <w:rPr>
          <w:rFonts w:hint="cs"/>
          <w:rtl/>
        </w:rPr>
      </w:pPr>
    </w:p>
    <w:p w14:paraId="727521F4" w14:textId="77777777" w:rsidR="00000000" w:rsidRDefault="00A03D81">
      <w:pPr>
        <w:pStyle w:val="af1"/>
        <w:rPr>
          <w:rtl/>
        </w:rPr>
      </w:pPr>
      <w:r>
        <w:rPr>
          <w:rtl/>
        </w:rPr>
        <w:t>היו"ר אתי לבני:</w:t>
      </w:r>
    </w:p>
    <w:p w14:paraId="12A48528" w14:textId="77777777" w:rsidR="00000000" w:rsidRDefault="00A03D81">
      <w:pPr>
        <w:pStyle w:val="a0"/>
        <w:rPr>
          <w:rtl/>
        </w:rPr>
      </w:pPr>
    </w:p>
    <w:p w14:paraId="4C94F838" w14:textId="77777777" w:rsidR="00000000" w:rsidRDefault="00A03D81">
      <w:pPr>
        <w:pStyle w:val="a0"/>
        <w:rPr>
          <w:rFonts w:hint="cs"/>
          <w:rtl/>
        </w:rPr>
      </w:pPr>
      <w:r>
        <w:rPr>
          <w:rFonts w:hint="cs"/>
          <w:rtl/>
        </w:rPr>
        <w:t xml:space="preserve">תודה. חבר הכנסת טלב אלסאנע, בבקשה. </w:t>
      </w:r>
    </w:p>
    <w:p w14:paraId="0A034806" w14:textId="77777777" w:rsidR="00000000" w:rsidRDefault="00A03D81">
      <w:pPr>
        <w:pStyle w:val="a0"/>
        <w:rPr>
          <w:rFonts w:hint="cs"/>
          <w:rtl/>
        </w:rPr>
      </w:pPr>
    </w:p>
    <w:p w14:paraId="3AEED330" w14:textId="77777777" w:rsidR="00000000" w:rsidRDefault="00A03D81">
      <w:pPr>
        <w:pStyle w:val="a"/>
        <w:rPr>
          <w:rtl/>
        </w:rPr>
      </w:pPr>
      <w:bookmarkStart w:id="499" w:name="FS000000549T16_02_2004_22_24_18"/>
      <w:bookmarkStart w:id="500" w:name="_Toc79902458"/>
      <w:bookmarkEnd w:id="499"/>
      <w:r>
        <w:rPr>
          <w:rFonts w:hint="eastAsia"/>
          <w:rtl/>
        </w:rPr>
        <w:t>טלב</w:t>
      </w:r>
      <w:r>
        <w:rPr>
          <w:rtl/>
        </w:rPr>
        <w:t xml:space="preserve"> אלסאנע (רע"ם):</w:t>
      </w:r>
      <w:bookmarkEnd w:id="500"/>
    </w:p>
    <w:p w14:paraId="7728BD70" w14:textId="77777777" w:rsidR="00000000" w:rsidRDefault="00A03D81">
      <w:pPr>
        <w:pStyle w:val="a0"/>
        <w:rPr>
          <w:rFonts w:hint="cs"/>
          <w:rtl/>
        </w:rPr>
      </w:pPr>
    </w:p>
    <w:p w14:paraId="70F86C31" w14:textId="77777777" w:rsidR="00000000" w:rsidRDefault="00A03D81">
      <w:pPr>
        <w:pStyle w:val="a0"/>
        <w:rPr>
          <w:rFonts w:hint="cs"/>
          <w:rtl/>
        </w:rPr>
      </w:pPr>
      <w:r>
        <w:rPr>
          <w:rFonts w:hint="cs"/>
          <w:rtl/>
        </w:rPr>
        <w:t>גברתי היושבת-ראש, חברי הכ</w:t>
      </w:r>
      <w:r>
        <w:rPr>
          <w:rFonts w:hint="cs"/>
          <w:rtl/>
        </w:rPr>
        <w:t xml:space="preserve">נסת, בהצעת החוק הזאת המטרה מקדשת את האמצעים, ולא בוחלים בשום אמצעי כדי להשיג את המטרה. אפילו כשמדובר בעניין של מפלגות, עניין הפעילות הפרלמנטרית, שלדעתי צריך להיות חלק מהמבנה הקונסטיטוציוני, כך שאי-אפשר לשנות אותו מהיום למחר </w:t>
      </w:r>
      <w:r>
        <w:rPr>
          <w:rtl/>
        </w:rPr>
        <w:t>–</w:t>
      </w:r>
      <w:r>
        <w:rPr>
          <w:rFonts w:hint="cs"/>
          <w:rtl/>
        </w:rPr>
        <w:t xml:space="preserve"> גם בהקשר זה השיקול הפוליטי הוא</w:t>
      </w:r>
      <w:r>
        <w:rPr>
          <w:rFonts w:hint="cs"/>
          <w:rtl/>
        </w:rPr>
        <w:t xml:space="preserve"> השיקול הקובע. יוזמת החוק באה ומתייחסת למפלגה אחת, שהיא עם אחד, ואם היא תצטרף, אז אפשר לפרוש ממנה. לחוקק חוק למען מפלגה וסיכוי עתידי - זה דבר פסול, וזה גם מביא לחקיקה שאיננה עניינית. לכן אני אתנגד, חבר הכנסת מיקי איתן, להצעת החוק הזאת, כי אי-אפשר לשנות ולש</w:t>
      </w:r>
      <w:r>
        <w:rPr>
          <w:rFonts w:hint="cs"/>
          <w:rtl/>
        </w:rPr>
        <w:t>חק במבנה הקונסטיטוציוני, המפלגתי, הסיעתי, כל יום, לפי ההרכב או הסיכויים לקואליציה כזאת או אחרת.</w:t>
      </w:r>
    </w:p>
    <w:p w14:paraId="055B9368" w14:textId="77777777" w:rsidR="00000000" w:rsidRDefault="00A03D81">
      <w:pPr>
        <w:pStyle w:val="a0"/>
        <w:rPr>
          <w:rFonts w:hint="cs"/>
          <w:rtl/>
        </w:rPr>
      </w:pPr>
    </w:p>
    <w:p w14:paraId="2532BD26" w14:textId="77777777" w:rsidR="00000000" w:rsidRDefault="00A03D81">
      <w:pPr>
        <w:pStyle w:val="a0"/>
        <w:rPr>
          <w:rFonts w:hint="cs"/>
          <w:rtl/>
        </w:rPr>
      </w:pPr>
      <w:r>
        <w:rPr>
          <w:rFonts w:hint="cs"/>
          <w:rtl/>
        </w:rPr>
        <w:t>אני רוצה להתייחס לאירוע שהיה הבוקר במחסום ארז. לא אחת אנחנו שומעים מראש הממשלה ומשר הביטחון, שהם לא רוצים להכביד על האוכלוסייה הפלסטינית, הם דווקא רוצים להקל ע</w:t>
      </w:r>
      <w:r>
        <w:rPr>
          <w:rFonts w:hint="cs"/>
          <w:rtl/>
        </w:rPr>
        <w:t>ליה, כי ככל שמקלים עליהם, ירווח להם יותר, ואז יספקו פרנסה למשפחותיהם. אבל מה שקורה הוא, שמעבירים את אותם פועלים בתנאים בלתי אנושיים, ולכן הבוקר נמחץ פועל פלסטיני בן 41 ועשרה נפגעו קשות במחסום ארז, בדרכם להגיע למקום העבודה לפרנס את משפחותיהם. מדוע אי-אפשר ל</w:t>
      </w:r>
      <w:r>
        <w:rPr>
          <w:rFonts w:hint="cs"/>
          <w:rtl/>
        </w:rPr>
        <w:t xml:space="preserve">ספק להם תנאים אנושיים? מדוע אי-אפשר לאפשר להם מעבר כמו בני-אדם, לא כמו חיות? מדוע מנצלים את המצוקה הקשה של אותם אזרחים, של אותם אנשים, שכל מה שהם רוצים זה לא פיגועים אלא רק לעבוד ולהביא פרנסה לילדים שלהם? </w:t>
      </w:r>
    </w:p>
    <w:p w14:paraId="268F0F68" w14:textId="77777777" w:rsidR="00000000" w:rsidRDefault="00A03D81">
      <w:pPr>
        <w:pStyle w:val="a0"/>
        <w:rPr>
          <w:rFonts w:hint="cs"/>
          <w:rtl/>
        </w:rPr>
      </w:pPr>
    </w:p>
    <w:p w14:paraId="594ECFE3" w14:textId="77777777" w:rsidR="00000000" w:rsidRDefault="00A03D81">
      <w:pPr>
        <w:pStyle w:val="a0"/>
        <w:rPr>
          <w:rFonts w:hint="cs"/>
          <w:rtl/>
        </w:rPr>
      </w:pPr>
      <w:r>
        <w:rPr>
          <w:rFonts w:hint="cs"/>
          <w:rtl/>
        </w:rPr>
        <w:t>צריך להביא בחשבון שהם יוצאים בשעה 01:00 כדי להגיע</w:t>
      </w:r>
      <w:r>
        <w:rPr>
          <w:rFonts w:hint="cs"/>
          <w:rtl/>
        </w:rPr>
        <w:t xml:space="preserve"> למחסום ולהגיע לעבודה, חוזרים בשעות הערב, אבל עד שהם מגיעים הביתה, בגלל כל המכשולים, לוקח זמן. מנסים ומתאמצים, אבל באפשרותך, אדוני ראש הממשלה, לעשות כדי להקל על אותם אנשים לעבור בתנאים אנושיים את המחסום. לעבור את הבידוק, אף אחד לא אומר לא לעבור את כל הבדיק</w:t>
      </w:r>
      <w:r>
        <w:rPr>
          <w:rFonts w:hint="cs"/>
          <w:rtl/>
        </w:rPr>
        <w:t xml:space="preserve">ות, אבל את זה אפשר לעשות גם תוך שמירה על צלם אנוש, תוך מתן כבוד לבני-אדם ולזכותם למעבר אנושי יותר, בתנאים טובים יותר. תודה רבה. </w:t>
      </w:r>
    </w:p>
    <w:p w14:paraId="3F8A1FC4" w14:textId="77777777" w:rsidR="00000000" w:rsidRDefault="00A03D81">
      <w:pPr>
        <w:pStyle w:val="a0"/>
        <w:rPr>
          <w:rFonts w:hint="cs"/>
          <w:rtl/>
        </w:rPr>
      </w:pPr>
    </w:p>
    <w:p w14:paraId="30F1760D" w14:textId="77777777" w:rsidR="00000000" w:rsidRDefault="00A03D81">
      <w:pPr>
        <w:pStyle w:val="af1"/>
        <w:rPr>
          <w:rtl/>
        </w:rPr>
      </w:pPr>
      <w:r>
        <w:rPr>
          <w:rtl/>
        </w:rPr>
        <w:t>היו"ר אתי לבני:</w:t>
      </w:r>
    </w:p>
    <w:p w14:paraId="3A4A8E04" w14:textId="77777777" w:rsidR="00000000" w:rsidRDefault="00A03D81">
      <w:pPr>
        <w:pStyle w:val="a0"/>
        <w:rPr>
          <w:rtl/>
        </w:rPr>
      </w:pPr>
    </w:p>
    <w:p w14:paraId="5936F942" w14:textId="77777777" w:rsidR="00000000" w:rsidRDefault="00A03D81">
      <w:pPr>
        <w:pStyle w:val="a0"/>
        <w:rPr>
          <w:rFonts w:hint="cs"/>
          <w:rtl/>
        </w:rPr>
      </w:pPr>
      <w:r>
        <w:rPr>
          <w:rFonts w:hint="cs"/>
          <w:rtl/>
        </w:rPr>
        <w:t xml:space="preserve">תודה רבה. חבר הכנסת הרצוג - ויתר. חבר הכנסת אורון  - ויתר. </w:t>
      </w:r>
    </w:p>
    <w:p w14:paraId="2D052F98" w14:textId="77777777" w:rsidR="00000000" w:rsidRDefault="00A03D81">
      <w:pPr>
        <w:pStyle w:val="a0"/>
        <w:rPr>
          <w:rFonts w:hint="cs"/>
          <w:rtl/>
        </w:rPr>
      </w:pPr>
    </w:p>
    <w:p w14:paraId="3AFFB329" w14:textId="77777777" w:rsidR="00000000" w:rsidRDefault="00A03D81">
      <w:pPr>
        <w:pStyle w:val="a0"/>
        <w:rPr>
          <w:rFonts w:hint="cs"/>
          <w:rtl/>
        </w:rPr>
      </w:pPr>
      <w:r>
        <w:rPr>
          <w:rFonts w:hint="cs"/>
          <w:rtl/>
        </w:rPr>
        <w:t xml:space="preserve">אנחנו מצביעים בקריאה ראשונה על הצעת חוק הבחירות </w:t>
      </w:r>
      <w:r>
        <w:rPr>
          <w:rFonts w:hint="cs"/>
          <w:rtl/>
        </w:rPr>
        <w:t xml:space="preserve">לכנסת (תיקון מס' 50) (התפלגות סיעה המתמזגת עם סיעה אחרת), התשס"ד-2004. בבקשה להצביע. </w:t>
      </w:r>
    </w:p>
    <w:p w14:paraId="7E88F6AB" w14:textId="77777777" w:rsidR="00000000" w:rsidRDefault="00A03D81">
      <w:pPr>
        <w:pStyle w:val="a0"/>
        <w:rPr>
          <w:rFonts w:hint="cs"/>
          <w:rtl/>
        </w:rPr>
      </w:pPr>
    </w:p>
    <w:p w14:paraId="676C08F6" w14:textId="77777777" w:rsidR="00000000" w:rsidRDefault="00A03D81">
      <w:pPr>
        <w:pStyle w:val="a0"/>
        <w:rPr>
          <w:rtl/>
        </w:rPr>
      </w:pPr>
    </w:p>
    <w:p w14:paraId="36A0B589" w14:textId="77777777" w:rsidR="00000000" w:rsidRDefault="00A03D81">
      <w:pPr>
        <w:pStyle w:val="ab"/>
        <w:bidi/>
        <w:rPr>
          <w:rFonts w:hint="cs"/>
          <w:rtl/>
        </w:rPr>
      </w:pPr>
      <w:r>
        <w:rPr>
          <w:rFonts w:hint="cs"/>
          <w:rtl/>
        </w:rPr>
        <w:t>הצבעה מס' 5</w:t>
      </w:r>
    </w:p>
    <w:p w14:paraId="4E611F63" w14:textId="77777777" w:rsidR="00000000" w:rsidRDefault="00A03D81">
      <w:pPr>
        <w:pStyle w:val="a0"/>
        <w:rPr>
          <w:rFonts w:hint="cs"/>
          <w:rtl/>
        </w:rPr>
      </w:pPr>
    </w:p>
    <w:p w14:paraId="7EFDF1E7" w14:textId="77777777" w:rsidR="00000000" w:rsidRDefault="00A03D81">
      <w:pPr>
        <w:pStyle w:val="ac"/>
        <w:bidi/>
        <w:rPr>
          <w:rFonts w:hint="cs"/>
          <w:rtl/>
        </w:rPr>
      </w:pPr>
      <w:r>
        <w:rPr>
          <w:rFonts w:hint="cs"/>
          <w:rtl/>
        </w:rPr>
        <w:t xml:space="preserve">בעד  ההצעה להעביר את הצעת החוק לוועדה </w:t>
      </w:r>
      <w:r>
        <w:rPr>
          <w:rtl/>
        </w:rPr>
        <w:t>–</w:t>
      </w:r>
      <w:r>
        <w:rPr>
          <w:rFonts w:hint="cs"/>
          <w:rtl/>
        </w:rPr>
        <w:t xml:space="preserve"> 23</w:t>
      </w:r>
    </w:p>
    <w:p w14:paraId="6F361C0F" w14:textId="77777777" w:rsidR="00000000" w:rsidRDefault="00A03D81">
      <w:pPr>
        <w:pStyle w:val="ac"/>
        <w:bidi/>
        <w:rPr>
          <w:rFonts w:hint="cs"/>
          <w:rtl/>
        </w:rPr>
      </w:pPr>
      <w:r>
        <w:rPr>
          <w:rFonts w:hint="cs"/>
          <w:rtl/>
        </w:rPr>
        <w:t xml:space="preserve">נגד </w:t>
      </w:r>
      <w:r>
        <w:rPr>
          <w:rtl/>
        </w:rPr>
        <w:t>–</w:t>
      </w:r>
      <w:r>
        <w:rPr>
          <w:rFonts w:hint="cs"/>
          <w:rtl/>
        </w:rPr>
        <w:t xml:space="preserve">  19</w:t>
      </w:r>
    </w:p>
    <w:p w14:paraId="09DF5015" w14:textId="77777777" w:rsidR="00000000" w:rsidRDefault="00A03D81">
      <w:pPr>
        <w:pStyle w:val="ac"/>
        <w:bidi/>
        <w:rPr>
          <w:rFonts w:hint="cs"/>
          <w:rtl/>
        </w:rPr>
      </w:pPr>
      <w:r>
        <w:rPr>
          <w:rFonts w:hint="cs"/>
          <w:rtl/>
        </w:rPr>
        <w:t xml:space="preserve">נמנעים </w:t>
      </w:r>
      <w:r>
        <w:rPr>
          <w:rtl/>
        </w:rPr>
        <w:t>–</w:t>
      </w:r>
      <w:r>
        <w:rPr>
          <w:rFonts w:hint="cs"/>
          <w:rtl/>
        </w:rPr>
        <w:t xml:space="preserve"> 1</w:t>
      </w:r>
    </w:p>
    <w:p w14:paraId="570FE701" w14:textId="77777777" w:rsidR="00000000" w:rsidRDefault="00A03D81">
      <w:pPr>
        <w:pStyle w:val="ad"/>
        <w:bidi/>
        <w:rPr>
          <w:rFonts w:hint="cs"/>
          <w:rtl/>
        </w:rPr>
      </w:pPr>
      <w:r>
        <w:rPr>
          <w:rFonts w:hint="cs"/>
          <w:rtl/>
        </w:rPr>
        <w:t xml:space="preserve">ההצעה להעביר את הצעת חוק הבחירות לכנסת (תיקון מס' 50) (התפלגות סיעה המתמזגת עם סיעה אחרת), </w:t>
      </w:r>
      <w:r>
        <w:rPr>
          <w:rFonts w:hint="cs"/>
          <w:rtl/>
        </w:rPr>
        <w:t xml:space="preserve">התשס"ד-2004, לוועדת הכנסת נתקבלה. </w:t>
      </w:r>
    </w:p>
    <w:p w14:paraId="181E061B" w14:textId="77777777" w:rsidR="00000000" w:rsidRDefault="00A03D81">
      <w:pPr>
        <w:pStyle w:val="a0"/>
        <w:rPr>
          <w:rFonts w:hint="cs"/>
          <w:rtl/>
        </w:rPr>
      </w:pPr>
    </w:p>
    <w:p w14:paraId="52DCED22" w14:textId="77777777" w:rsidR="00000000" w:rsidRDefault="00A03D81">
      <w:pPr>
        <w:pStyle w:val="af1"/>
        <w:rPr>
          <w:rtl/>
        </w:rPr>
      </w:pPr>
      <w:r>
        <w:rPr>
          <w:rtl/>
        </w:rPr>
        <w:t>היו"ר אתי לבני:</w:t>
      </w:r>
    </w:p>
    <w:p w14:paraId="00821B74" w14:textId="77777777" w:rsidR="00000000" w:rsidRDefault="00A03D81">
      <w:pPr>
        <w:pStyle w:val="a0"/>
        <w:rPr>
          <w:rtl/>
        </w:rPr>
      </w:pPr>
    </w:p>
    <w:p w14:paraId="1A63EC69" w14:textId="77777777" w:rsidR="00000000" w:rsidRDefault="00A03D81">
      <w:pPr>
        <w:pStyle w:val="a0"/>
        <w:rPr>
          <w:rFonts w:hint="cs"/>
          <w:rtl/>
        </w:rPr>
      </w:pPr>
      <w:r>
        <w:rPr>
          <w:rFonts w:hint="cs"/>
          <w:rtl/>
        </w:rPr>
        <w:t xml:space="preserve">24 בעד, עם קולו של יושב-ראש הכנסת, 19 נגד, נמנע אחד. החוק עבר בקריאה ראשונה. הוועדה המוסמכת לדון בנושא, על-פי תקנון הכנסת, היא ועדת הכנסת. </w:t>
      </w:r>
    </w:p>
    <w:p w14:paraId="067145A0" w14:textId="77777777" w:rsidR="00000000" w:rsidRDefault="00A03D81">
      <w:pPr>
        <w:pStyle w:val="a2"/>
        <w:rPr>
          <w:rFonts w:hint="cs"/>
          <w:rtl/>
        </w:rPr>
      </w:pPr>
    </w:p>
    <w:p w14:paraId="4288C30F" w14:textId="77777777" w:rsidR="00000000" w:rsidRDefault="00A03D81">
      <w:pPr>
        <w:pStyle w:val="a0"/>
        <w:rPr>
          <w:rFonts w:hint="cs"/>
          <w:rtl/>
        </w:rPr>
      </w:pPr>
    </w:p>
    <w:p w14:paraId="13AFF3ED" w14:textId="77777777" w:rsidR="00000000" w:rsidRDefault="00A03D81">
      <w:pPr>
        <w:pStyle w:val="a2"/>
        <w:rPr>
          <w:rFonts w:hint="cs"/>
          <w:rtl/>
        </w:rPr>
      </w:pPr>
      <w:bookmarkStart w:id="501" w:name="CS22484FI0022484T16_02_2004_22_14_24"/>
      <w:bookmarkStart w:id="502" w:name="_Toc79902459"/>
      <w:bookmarkEnd w:id="501"/>
      <w:r>
        <w:rPr>
          <w:rFonts w:hint="cs"/>
          <w:rtl/>
        </w:rPr>
        <w:t>הודעת הממשלה על רצונה להחיל דין רציפות על הצעות חוק</w:t>
      </w:r>
      <w:bookmarkEnd w:id="502"/>
    </w:p>
    <w:p w14:paraId="602D823E" w14:textId="77777777" w:rsidR="00000000" w:rsidRDefault="00A03D81">
      <w:pPr>
        <w:pStyle w:val="a0"/>
        <w:ind w:firstLine="0"/>
        <w:rPr>
          <w:rFonts w:hint="cs"/>
          <w:rtl/>
        </w:rPr>
      </w:pPr>
      <w:r>
        <w:rPr>
          <w:rtl/>
        </w:rPr>
        <w:t>["דברי הכ</w:t>
      </w:r>
      <w:r>
        <w:rPr>
          <w:rtl/>
        </w:rPr>
        <w:t xml:space="preserve">נסת", חוב' </w:t>
      </w:r>
      <w:r>
        <w:rPr>
          <w:rFonts w:hint="cs"/>
          <w:rtl/>
        </w:rPr>
        <w:t>ט"ו</w:t>
      </w:r>
      <w:r>
        <w:rPr>
          <w:rtl/>
        </w:rPr>
        <w:t>, עמ'</w:t>
      </w:r>
      <w:r>
        <w:rPr>
          <w:rFonts w:hint="cs"/>
          <w:rtl/>
        </w:rPr>
        <w:t xml:space="preserve"> 9372; חוב' ט"ז, עמ'  9701.</w:t>
      </w:r>
      <w:r>
        <w:rPr>
          <w:rtl/>
        </w:rPr>
        <w:t xml:space="preserve"> ]</w:t>
      </w:r>
    </w:p>
    <w:p w14:paraId="4CEA78BD" w14:textId="77777777" w:rsidR="00000000" w:rsidRDefault="00A03D81">
      <w:pPr>
        <w:pStyle w:val="af1"/>
        <w:rPr>
          <w:rFonts w:hint="cs"/>
          <w:rtl/>
        </w:rPr>
      </w:pPr>
    </w:p>
    <w:p w14:paraId="5A26B9EF" w14:textId="77777777" w:rsidR="00000000" w:rsidRDefault="00A03D81">
      <w:pPr>
        <w:pStyle w:val="af1"/>
        <w:rPr>
          <w:rtl/>
        </w:rPr>
      </w:pPr>
      <w:r>
        <w:rPr>
          <w:rtl/>
        </w:rPr>
        <w:t>היו"ר אתי לבני:</w:t>
      </w:r>
    </w:p>
    <w:p w14:paraId="1AB7E669" w14:textId="77777777" w:rsidR="00000000" w:rsidRDefault="00A03D81">
      <w:pPr>
        <w:pStyle w:val="a0"/>
        <w:rPr>
          <w:rtl/>
        </w:rPr>
      </w:pPr>
    </w:p>
    <w:p w14:paraId="1C0F02CB" w14:textId="77777777" w:rsidR="00000000" w:rsidRDefault="00A03D81">
      <w:pPr>
        <w:pStyle w:val="a0"/>
        <w:rPr>
          <w:rFonts w:hint="cs"/>
          <w:rtl/>
        </w:rPr>
      </w:pPr>
      <w:r>
        <w:rPr>
          <w:rFonts w:hint="cs"/>
          <w:rtl/>
        </w:rPr>
        <w:t xml:space="preserve">אנחנו עוברים לנושא הבא: </w:t>
      </w:r>
      <w:r>
        <w:rPr>
          <w:rtl/>
        </w:rPr>
        <w:t>הצע</w:t>
      </w:r>
      <w:r>
        <w:rPr>
          <w:rFonts w:hint="cs"/>
          <w:rtl/>
        </w:rPr>
        <w:t>ו</w:t>
      </w:r>
      <w:r>
        <w:rPr>
          <w:rtl/>
        </w:rPr>
        <w:t>ת סיעות העבודה-מימד, מר</w:t>
      </w:r>
      <w:r>
        <w:rPr>
          <w:rFonts w:hint="cs"/>
          <w:rtl/>
        </w:rPr>
        <w:t>צ,</w:t>
      </w:r>
      <w:r>
        <w:rPr>
          <w:rtl/>
        </w:rPr>
        <w:t xml:space="preserve"> יהדות התורה, עם אחד, חד"ש-תע"ל ובל"ד שלא להחיל דין רציפות על</w:t>
      </w:r>
      <w:r>
        <w:rPr>
          <w:rFonts w:hint="cs"/>
          <w:rtl/>
        </w:rPr>
        <w:t xml:space="preserve"> הצעות החוק הבאות:</w:t>
      </w:r>
      <w:r>
        <w:rPr>
          <w:rtl/>
        </w:rPr>
        <w:t xml:space="preserve"> הצעת חוק</w:t>
      </w:r>
      <w:r>
        <w:rPr>
          <w:rFonts w:hint="cs"/>
          <w:rtl/>
        </w:rPr>
        <w:t>-</w:t>
      </w:r>
      <w:r>
        <w:rPr>
          <w:rtl/>
        </w:rPr>
        <w:t>יסוד: השפיטה (תיקון מס' 3)</w:t>
      </w:r>
      <w:r>
        <w:rPr>
          <w:rFonts w:hint="cs"/>
          <w:rtl/>
        </w:rPr>
        <w:t xml:space="preserve"> </w:t>
      </w:r>
      <w:r>
        <w:rPr>
          <w:rtl/>
        </w:rPr>
        <w:t>(ערכאות השיפוט ודיון</w:t>
      </w:r>
      <w:r>
        <w:rPr>
          <w:rtl/>
        </w:rPr>
        <w:t xml:space="preserve"> נוסף</w:t>
      </w:r>
      <w:r>
        <w:rPr>
          <w:rFonts w:hint="cs"/>
          <w:rtl/>
        </w:rPr>
        <w:t xml:space="preserve">); </w:t>
      </w:r>
      <w:r>
        <w:rPr>
          <w:rtl/>
        </w:rPr>
        <w:t>הצעת חוק בתי</w:t>
      </w:r>
      <w:r>
        <w:rPr>
          <w:rFonts w:hint="cs"/>
          <w:rtl/>
        </w:rPr>
        <w:t>-</w:t>
      </w:r>
      <w:r>
        <w:rPr>
          <w:rtl/>
        </w:rPr>
        <w:t>המשפט [נוסח משולב]</w:t>
      </w:r>
      <w:r>
        <w:rPr>
          <w:rFonts w:hint="cs"/>
          <w:rtl/>
        </w:rPr>
        <w:t xml:space="preserve"> </w:t>
      </w:r>
      <w:r>
        <w:rPr>
          <w:rtl/>
        </w:rPr>
        <w:t>(תיקון מס' 28)</w:t>
      </w:r>
      <w:r>
        <w:rPr>
          <w:rFonts w:hint="cs"/>
          <w:rtl/>
        </w:rPr>
        <w:t xml:space="preserve"> </w:t>
      </w:r>
      <w:r>
        <w:rPr>
          <w:rtl/>
        </w:rPr>
        <w:t>(מבנה מערכת בתי</w:t>
      </w:r>
      <w:r>
        <w:rPr>
          <w:rFonts w:hint="cs"/>
          <w:rtl/>
        </w:rPr>
        <w:t>-</w:t>
      </w:r>
      <w:r>
        <w:rPr>
          <w:rtl/>
        </w:rPr>
        <w:t>המשפט ותיקונים שונים), התש"ס-2000</w:t>
      </w:r>
      <w:r>
        <w:rPr>
          <w:rFonts w:hint="cs"/>
          <w:rtl/>
        </w:rPr>
        <w:t xml:space="preserve">. וכן הצעות סיעות מרצ, חד"ש-תע"ל ועם אחד שלא להחיל דין רציפות על הצעת חוק הפיקוח על עסקי ביטוח (רשיון סוכן מיוחד </w:t>
      </w:r>
      <w:r>
        <w:rPr>
          <w:rtl/>
        </w:rPr>
        <w:t>–</w:t>
      </w:r>
      <w:r>
        <w:rPr>
          <w:rFonts w:hint="cs"/>
          <w:rtl/>
        </w:rPr>
        <w:t xml:space="preserve"> הוראת שעה), התשס"ב-2001. ינמק את ההצע</w:t>
      </w:r>
      <w:r>
        <w:rPr>
          <w:rFonts w:hint="cs"/>
          <w:rtl/>
        </w:rPr>
        <w:t xml:space="preserve">ה הראשונה חבר הכנסת אופיר פינס. בבקשה. </w:t>
      </w:r>
    </w:p>
    <w:p w14:paraId="06EAE584" w14:textId="77777777" w:rsidR="00000000" w:rsidRDefault="00A03D81">
      <w:pPr>
        <w:pStyle w:val="a0"/>
        <w:rPr>
          <w:rFonts w:hint="cs"/>
          <w:rtl/>
        </w:rPr>
      </w:pPr>
    </w:p>
    <w:p w14:paraId="7C739C2B" w14:textId="77777777" w:rsidR="00000000" w:rsidRDefault="00A03D81">
      <w:pPr>
        <w:pStyle w:val="a"/>
        <w:rPr>
          <w:rtl/>
        </w:rPr>
      </w:pPr>
      <w:bookmarkStart w:id="503" w:name="FS000000455T16_02_2004_22_14_55"/>
      <w:bookmarkStart w:id="504" w:name="_Toc79902460"/>
      <w:bookmarkEnd w:id="503"/>
      <w:r>
        <w:rPr>
          <w:rFonts w:hint="eastAsia"/>
          <w:rtl/>
        </w:rPr>
        <w:t>אופיר</w:t>
      </w:r>
      <w:r>
        <w:rPr>
          <w:rtl/>
        </w:rPr>
        <w:t xml:space="preserve"> פינס-פז (העבודה-מימד):</w:t>
      </w:r>
      <w:bookmarkEnd w:id="504"/>
    </w:p>
    <w:p w14:paraId="7A3B05B1" w14:textId="77777777" w:rsidR="00000000" w:rsidRDefault="00A03D81">
      <w:pPr>
        <w:pStyle w:val="a0"/>
        <w:rPr>
          <w:rFonts w:hint="cs"/>
          <w:rtl/>
        </w:rPr>
      </w:pPr>
    </w:p>
    <w:p w14:paraId="4556630B" w14:textId="77777777" w:rsidR="00000000" w:rsidRDefault="00A03D81">
      <w:pPr>
        <w:pStyle w:val="a0"/>
        <w:rPr>
          <w:rFonts w:hint="cs"/>
          <w:rtl/>
        </w:rPr>
      </w:pPr>
      <w:r>
        <w:rPr>
          <w:rFonts w:hint="cs"/>
          <w:rtl/>
        </w:rPr>
        <w:t xml:space="preserve">גברתי היושבת-ראש, חברי חברי הכנסת, אני, כמובן, בשם סיעתי, מתנגד להחלת הרציפות רק באופן טכני. באופן המהותי אנחנו בהחלט תומכים </w:t>
      </w:r>
      <w:r>
        <w:rPr>
          <w:rtl/>
        </w:rPr>
        <w:t>הצעת חוק</w:t>
      </w:r>
      <w:r>
        <w:rPr>
          <w:rFonts w:hint="cs"/>
          <w:rtl/>
        </w:rPr>
        <w:t>-</w:t>
      </w:r>
      <w:r>
        <w:rPr>
          <w:rtl/>
        </w:rPr>
        <w:t>יסוד: השפיטה (תיקון מס' 3)</w:t>
      </w:r>
      <w:r>
        <w:rPr>
          <w:rFonts w:hint="cs"/>
          <w:rtl/>
        </w:rPr>
        <w:t xml:space="preserve"> </w:t>
      </w:r>
      <w:r>
        <w:rPr>
          <w:rtl/>
        </w:rPr>
        <w:t>(ערכאות השיפוט ודיון נוס</w:t>
      </w:r>
      <w:r>
        <w:rPr>
          <w:rtl/>
        </w:rPr>
        <w:t>ף</w:t>
      </w:r>
      <w:r>
        <w:rPr>
          <w:rFonts w:hint="cs"/>
          <w:rtl/>
        </w:rPr>
        <w:t xml:space="preserve">) וביישום דוח ועדת-אור. אני אומר את זה לשר המשפטים. אומנם חלק מאתנו כבר לא פה, אבל אנחנו בוודאי תומכים. </w:t>
      </w:r>
    </w:p>
    <w:p w14:paraId="1E226DB2" w14:textId="77777777" w:rsidR="00000000" w:rsidRDefault="00A03D81">
      <w:pPr>
        <w:pStyle w:val="a0"/>
        <w:rPr>
          <w:rFonts w:hint="cs"/>
          <w:rtl/>
        </w:rPr>
      </w:pPr>
    </w:p>
    <w:p w14:paraId="29D71132" w14:textId="77777777" w:rsidR="00000000" w:rsidRDefault="00A03D81">
      <w:pPr>
        <w:pStyle w:val="a0"/>
        <w:rPr>
          <w:rFonts w:hint="cs"/>
          <w:rtl/>
        </w:rPr>
      </w:pPr>
      <w:r>
        <w:rPr>
          <w:rFonts w:hint="cs"/>
          <w:rtl/>
        </w:rPr>
        <w:t>אני רוצה לנצל את ההזדמנות כדי לדבר על שני דברים שמכעיסים אותי. אחד מהם קשור גם בעניין המשפטי. הממשלה הגישה היום לבג"ץ את הודעתה, שהיא מתנגדת, או לא מ</w:t>
      </w:r>
      <w:r>
        <w:rPr>
          <w:rFonts w:hint="cs"/>
          <w:rtl/>
        </w:rPr>
        <w:t xml:space="preserve">סוגלת, לקבוע מהו קיום מינימלי בכבוד בחברה הישראלית. וזה אחרי שהממשלה בדיון המוקדם אמרה שיש לה הנייר, היא עשתה את התחשיבים והיא רק צריכה קצת זמן כדי להביא אותם בפני בית-המשפט.  </w:t>
      </w:r>
    </w:p>
    <w:p w14:paraId="3ABB623D" w14:textId="77777777" w:rsidR="00000000" w:rsidRDefault="00A03D81">
      <w:pPr>
        <w:pStyle w:val="a0"/>
        <w:rPr>
          <w:rFonts w:hint="cs"/>
          <w:rtl/>
        </w:rPr>
      </w:pPr>
    </w:p>
    <w:p w14:paraId="41B4850B" w14:textId="77777777" w:rsidR="00000000" w:rsidRDefault="00A03D81">
      <w:pPr>
        <w:pStyle w:val="a0"/>
        <w:rPr>
          <w:rFonts w:hint="cs"/>
          <w:rtl/>
        </w:rPr>
      </w:pPr>
      <w:r>
        <w:rPr>
          <w:rFonts w:hint="cs"/>
          <w:rtl/>
        </w:rPr>
        <w:t>ובכן, ממשלת ישראל בעצם מתפרקת מאחריותה כלפי החברה הישראלית המתפוררת, שהיא תוצא</w:t>
      </w:r>
      <w:r>
        <w:rPr>
          <w:rFonts w:hint="cs"/>
          <w:rtl/>
        </w:rPr>
        <w:t>ה ישירה של מחדלי הממשלה הזאת. זאת הממשלה הקפיטליסטית הדורסנית ביותר בתולדות מדינת ישראל. תאצ'ר לידכם היא ילדה קטנה. אתם קורעים את המדינה הזאת לגזרים ומפרקים אותה לגורמים, ואפשר לחשוב שהכלכלה שלכם שווה משהו. מעולם לא ראיתי כלכלה כל כך קלוקלת, כל כך לא-יוצלח</w:t>
      </w:r>
      <w:r>
        <w:rPr>
          <w:rFonts w:hint="cs"/>
          <w:rtl/>
        </w:rPr>
        <w:t xml:space="preserve">ית, שלא מסוגלת בכלל להתמודד עם הדברים הראשוניים, הבסיסיים, שהמשק הישראלי צריך. </w:t>
      </w:r>
    </w:p>
    <w:p w14:paraId="4560CA64" w14:textId="77777777" w:rsidR="00000000" w:rsidRDefault="00A03D81">
      <w:pPr>
        <w:pStyle w:val="a0"/>
        <w:rPr>
          <w:rFonts w:hint="cs"/>
          <w:rtl/>
        </w:rPr>
      </w:pPr>
    </w:p>
    <w:p w14:paraId="2D413E8A" w14:textId="77777777" w:rsidR="00000000" w:rsidRDefault="00A03D81">
      <w:pPr>
        <w:pStyle w:val="a0"/>
        <w:rPr>
          <w:rFonts w:hint="cs"/>
          <w:rtl/>
        </w:rPr>
      </w:pPr>
      <w:r>
        <w:rPr>
          <w:rFonts w:hint="cs"/>
          <w:rtl/>
        </w:rPr>
        <w:t xml:space="preserve">אנחנו, שדיברנו באמת על סוציאל-דמוקרטיה בממשלות העבודה, גם של רבין, זיכרונו לברכה, גם של ברק - על דבר אחד אין ויכוח: הכלכלה הישראלית היתה בצמיחה מתמדת. הגענו ל-6% צמיחה, הגענו </w:t>
      </w:r>
      <w:r>
        <w:rPr>
          <w:rFonts w:hint="cs"/>
          <w:rtl/>
        </w:rPr>
        <w:t xml:space="preserve">ל-6.5% צמיחה, הורדנו את רמת האבטלה מ-11% ל-6.5%-7%. איפה אתם עם הכלכלה שלכם? רק בדיבורים. </w:t>
      </w:r>
    </w:p>
    <w:p w14:paraId="3B08F04D" w14:textId="77777777" w:rsidR="00000000" w:rsidRDefault="00A03D81">
      <w:pPr>
        <w:pStyle w:val="a0"/>
        <w:rPr>
          <w:rFonts w:hint="cs"/>
          <w:rtl/>
        </w:rPr>
      </w:pPr>
    </w:p>
    <w:p w14:paraId="60F78E57" w14:textId="77777777" w:rsidR="00000000" w:rsidRDefault="00A03D81">
      <w:pPr>
        <w:pStyle w:val="af0"/>
        <w:rPr>
          <w:rtl/>
        </w:rPr>
      </w:pPr>
      <w:r>
        <w:rPr>
          <w:rFonts w:hint="eastAsia"/>
          <w:rtl/>
        </w:rPr>
        <w:t>שר</w:t>
      </w:r>
      <w:r>
        <w:rPr>
          <w:rtl/>
        </w:rPr>
        <w:t xml:space="preserve"> המשפטים יוסף לפיד:</w:t>
      </w:r>
    </w:p>
    <w:p w14:paraId="141C8DAE" w14:textId="77777777" w:rsidR="00000000" w:rsidRDefault="00A03D81">
      <w:pPr>
        <w:pStyle w:val="a0"/>
        <w:rPr>
          <w:rFonts w:hint="cs"/>
          <w:rtl/>
        </w:rPr>
      </w:pPr>
    </w:p>
    <w:p w14:paraId="2673F92B" w14:textId="77777777" w:rsidR="00000000" w:rsidRDefault="00A03D81">
      <w:pPr>
        <w:pStyle w:val="a0"/>
        <w:rPr>
          <w:rFonts w:hint="cs"/>
          <w:rtl/>
        </w:rPr>
      </w:pPr>
      <w:r>
        <w:rPr>
          <w:rFonts w:hint="cs"/>
          <w:rtl/>
        </w:rPr>
        <w:t xml:space="preserve">אתה מאשים את ממשלת ישראל באינתיפאדה? </w:t>
      </w:r>
    </w:p>
    <w:p w14:paraId="4A2ABFDC" w14:textId="77777777" w:rsidR="00000000" w:rsidRDefault="00A03D81">
      <w:pPr>
        <w:pStyle w:val="a0"/>
        <w:rPr>
          <w:rFonts w:hint="cs"/>
          <w:rtl/>
        </w:rPr>
      </w:pPr>
    </w:p>
    <w:p w14:paraId="650F4192" w14:textId="77777777" w:rsidR="00000000" w:rsidRDefault="00A03D81">
      <w:pPr>
        <w:pStyle w:val="-"/>
        <w:rPr>
          <w:rtl/>
        </w:rPr>
      </w:pPr>
      <w:bookmarkStart w:id="505" w:name="FS000000549T16_02_2004_22_51_12C"/>
      <w:bookmarkStart w:id="506" w:name="FS000000455T16_02_2004_22_51_19"/>
      <w:bookmarkStart w:id="507" w:name="FS000000455T16_02_2004_22_51_24C"/>
      <w:bookmarkEnd w:id="505"/>
      <w:bookmarkEnd w:id="506"/>
      <w:bookmarkEnd w:id="507"/>
      <w:r>
        <w:rPr>
          <w:rtl/>
        </w:rPr>
        <w:t>אופיר פינס-פז (העבודה-מימד):</w:t>
      </w:r>
    </w:p>
    <w:p w14:paraId="15537866" w14:textId="77777777" w:rsidR="00000000" w:rsidRDefault="00A03D81">
      <w:pPr>
        <w:pStyle w:val="a0"/>
        <w:rPr>
          <w:rtl/>
        </w:rPr>
      </w:pPr>
    </w:p>
    <w:p w14:paraId="3E3EAC48" w14:textId="77777777" w:rsidR="00000000" w:rsidRDefault="00A03D81">
      <w:pPr>
        <w:pStyle w:val="a0"/>
        <w:rPr>
          <w:rFonts w:hint="cs"/>
          <w:rtl/>
        </w:rPr>
      </w:pPr>
      <w:r>
        <w:rPr>
          <w:rFonts w:hint="cs"/>
          <w:rtl/>
        </w:rPr>
        <w:t xml:space="preserve">אני מאשים את ממשלת ישראל בחוסר יכולת. </w:t>
      </w:r>
    </w:p>
    <w:p w14:paraId="05642E16" w14:textId="77777777" w:rsidR="00000000" w:rsidRDefault="00A03D81">
      <w:pPr>
        <w:pStyle w:val="a0"/>
        <w:rPr>
          <w:rFonts w:hint="cs"/>
          <w:rtl/>
        </w:rPr>
      </w:pPr>
    </w:p>
    <w:p w14:paraId="6F48B2FE" w14:textId="77777777" w:rsidR="00000000" w:rsidRDefault="00A03D81">
      <w:pPr>
        <w:pStyle w:val="af0"/>
        <w:rPr>
          <w:rtl/>
        </w:rPr>
      </w:pPr>
      <w:r>
        <w:rPr>
          <w:rFonts w:hint="eastAsia"/>
          <w:rtl/>
        </w:rPr>
        <w:t>שר</w:t>
      </w:r>
      <w:r>
        <w:rPr>
          <w:rtl/>
        </w:rPr>
        <w:t xml:space="preserve"> המשפטים יוסף לפיד:</w:t>
      </w:r>
    </w:p>
    <w:p w14:paraId="5307B288" w14:textId="77777777" w:rsidR="00000000" w:rsidRDefault="00A03D81">
      <w:pPr>
        <w:pStyle w:val="a0"/>
        <w:rPr>
          <w:rFonts w:hint="cs"/>
          <w:rtl/>
        </w:rPr>
      </w:pPr>
    </w:p>
    <w:p w14:paraId="6958F9C6" w14:textId="77777777" w:rsidR="00000000" w:rsidRDefault="00A03D81">
      <w:pPr>
        <w:pStyle w:val="a0"/>
        <w:rPr>
          <w:rFonts w:hint="cs"/>
          <w:rtl/>
        </w:rPr>
      </w:pPr>
      <w:r>
        <w:rPr>
          <w:rFonts w:hint="cs"/>
          <w:rtl/>
        </w:rPr>
        <w:t xml:space="preserve">אתה יודע </w:t>
      </w:r>
      <w:r>
        <w:rPr>
          <w:rFonts w:hint="cs"/>
          <w:rtl/>
        </w:rPr>
        <w:t xml:space="preserve">שהאינתיפאדה עשתה את זה. </w:t>
      </w:r>
    </w:p>
    <w:p w14:paraId="15731020" w14:textId="77777777" w:rsidR="00000000" w:rsidRDefault="00A03D81">
      <w:pPr>
        <w:pStyle w:val="a0"/>
        <w:rPr>
          <w:rFonts w:hint="cs"/>
          <w:rtl/>
        </w:rPr>
      </w:pPr>
    </w:p>
    <w:p w14:paraId="7A3E6461" w14:textId="77777777" w:rsidR="00000000" w:rsidRDefault="00A03D81">
      <w:pPr>
        <w:pStyle w:val="-"/>
        <w:rPr>
          <w:rtl/>
        </w:rPr>
      </w:pPr>
      <w:bookmarkStart w:id="508" w:name="FS000000455T16_02_2004_22_18_06C"/>
      <w:bookmarkEnd w:id="508"/>
      <w:r>
        <w:rPr>
          <w:rtl/>
        </w:rPr>
        <w:t>אופיר פינס-פז (העבודה-מימד):</w:t>
      </w:r>
    </w:p>
    <w:p w14:paraId="469DC563" w14:textId="77777777" w:rsidR="00000000" w:rsidRDefault="00A03D81">
      <w:pPr>
        <w:pStyle w:val="a0"/>
        <w:rPr>
          <w:rtl/>
        </w:rPr>
      </w:pPr>
    </w:p>
    <w:p w14:paraId="2DAA5363" w14:textId="77777777" w:rsidR="00000000" w:rsidRDefault="00A03D81">
      <w:pPr>
        <w:pStyle w:val="a0"/>
        <w:rPr>
          <w:rFonts w:hint="cs"/>
          <w:rtl/>
        </w:rPr>
      </w:pPr>
      <w:r>
        <w:rPr>
          <w:rFonts w:hint="cs"/>
          <w:rtl/>
        </w:rPr>
        <w:t xml:space="preserve">אני מסכים אתך שהאינתיפאדה והצרכים הביטחוניים מקשים מאוד על כלכלת ישראל, אבל מי כמוך יודע שאפשר וצריך לחזור לשולחן המשא-ומתן.  </w:t>
      </w:r>
    </w:p>
    <w:p w14:paraId="7A4DD06F" w14:textId="77777777" w:rsidR="00000000" w:rsidRDefault="00A03D81">
      <w:pPr>
        <w:pStyle w:val="a0"/>
        <w:rPr>
          <w:rFonts w:hint="cs"/>
          <w:rtl/>
        </w:rPr>
      </w:pPr>
    </w:p>
    <w:p w14:paraId="16421981" w14:textId="77777777" w:rsidR="00000000" w:rsidRDefault="00A03D81">
      <w:pPr>
        <w:pStyle w:val="af0"/>
        <w:rPr>
          <w:rtl/>
        </w:rPr>
      </w:pPr>
      <w:r>
        <w:rPr>
          <w:rFonts w:hint="eastAsia"/>
          <w:rtl/>
        </w:rPr>
        <w:t>שר</w:t>
      </w:r>
      <w:r>
        <w:rPr>
          <w:rtl/>
        </w:rPr>
        <w:t xml:space="preserve"> המשפטים יוסף לפיד:</w:t>
      </w:r>
    </w:p>
    <w:p w14:paraId="00D921FD" w14:textId="77777777" w:rsidR="00000000" w:rsidRDefault="00A03D81">
      <w:pPr>
        <w:pStyle w:val="a0"/>
        <w:rPr>
          <w:rFonts w:hint="cs"/>
          <w:rtl/>
        </w:rPr>
      </w:pPr>
    </w:p>
    <w:p w14:paraId="24F99C43" w14:textId="77777777" w:rsidR="00000000" w:rsidRDefault="00A03D81">
      <w:pPr>
        <w:pStyle w:val="a0"/>
        <w:rPr>
          <w:rFonts w:hint="cs"/>
          <w:rtl/>
        </w:rPr>
      </w:pPr>
      <w:r>
        <w:rPr>
          <w:rFonts w:hint="cs"/>
          <w:rtl/>
        </w:rPr>
        <w:t xml:space="preserve">האינתיפאדה התחילה בתקופת ברק. </w:t>
      </w:r>
    </w:p>
    <w:p w14:paraId="16EC7668" w14:textId="77777777" w:rsidR="00000000" w:rsidRDefault="00A03D81">
      <w:pPr>
        <w:pStyle w:val="a0"/>
        <w:rPr>
          <w:rFonts w:hint="cs"/>
          <w:rtl/>
        </w:rPr>
      </w:pPr>
    </w:p>
    <w:p w14:paraId="08873E60" w14:textId="77777777" w:rsidR="00000000" w:rsidRDefault="00A03D81">
      <w:pPr>
        <w:pStyle w:val="-"/>
        <w:rPr>
          <w:rtl/>
        </w:rPr>
      </w:pPr>
      <w:bookmarkStart w:id="509" w:name="FS000000455T16_02_2004_22_52_39C"/>
      <w:bookmarkEnd w:id="509"/>
      <w:r>
        <w:rPr>
          <w:rtl/>
        </w:rPr>
        <w:t>אופיר פינס-פז (הע</w:t>
      </w:r>
      <w:r>
        <w:rPr>
          <w:rtl/>
        </w:rPr>
        <w:t>בודה-מימד):</w:t>
      </w:r>
    </w:p>
    <w:p w14:paraId="4770A8C0" w14:textId="77777777" w:rsidR="00000000" w:rsidRDefault="00A03D81">
      <w:pPr>
        <w:pStyle w:val="a0"/>
        <w:rPr>
          <w:rtl/>
        </w:rPr>
      </w:pPr>
    </w:p>
    <w:p w14:paraId="4806B4F7" w14:textId="77777777" w:rsidR="00000000" w:rsidRDefault="00A03D81">
      <w:pPr>
        <w:pStyle w:val="a0"/>
        <w:rPr>
          <w:rFonts w:hint="cs"/>
          <w:rtl/>
        </w:rPr>
      </w:pPr>
      <w:r>
        <w:rPr>
          <w:rFonts w:hint="cs"/>
          <w:rtl/>
        </w:rPr>
        <w:t xml:space="preserve">שנת 2000 היתה השנה הכלכלית הגדולה בתולדות המדינה מאז היווסדה. אתה הרי יודע את זה. </w:t>
      </w:r>
    </w:p>
    <w:p w14:paraId="44593668" w14:textId="77777777" w:rsidR="00000000" w:rsidRDefault="00A03D81">
      <w:pPr>
        <w:pStyle w:val="a0"/>
        <w:rPr>
          <w:rFonts w:hint="cs"/>
          <w:rtl/>
        </w:rPr>
      </w:pPr>
    </w:p>
    <w:p w14:paraId="2D8902FB" w14:textId="77777777" w:rsidR="00000000" w:rsidRDefault="00A03D81">
      <w:pPr>
        <w:pStyle w:val="af0"/>
        <w:rPr>
          <w:rtl/>
        </w:rPr>
      </w:pPr>
      <w:r>
        <w:rPr>
          <w:rFonts w:hint="eastAsia"/>
          <w:rtl/>
        </w:rPr>
        <w:t>שר</w:t>
      </w:r>
      <w:r>
        <w:rPr>
          <w:rtl/>
        </w:rPr>
        <w:t xml:space="preserve"> המשפטים יוסף לפיד:</w:t>
      </w:r>
    </w:p>
    <w:p w14:paraId="7C4430CB" w14:textId="77777777" w:rsidR="00000000" w:rsidRDefault="00A03D81">
      <w:pPr>
        <w:pStyle w:val="a0"/>
        <w:rPr>
          <w:rFonts w:hint="cs"/>
          <w:rtl/>
        </w:rPr>
      </w:pPr>
    </w:p>
    <w:p w14:paraId="5F10E53D" w14:textId="77777777" w:rsidR="00000000" w:rsidRDefault="00A03D81">
      <w:pPr>
        <w:pStyle w:val="a0"/>
        <w:rPr>
          <w:rFonts w:hint="cs"/>
          <w:rtl/>
        </w:rPr>
      </w:pPr>
      <w:r>
        <w:rPr>
          <w:rFonts w:hint="cs"/>
          <w:rtl/>
        </w:rPr>
        <w:t xml:space="preserve">אז התחילה האינתיפאדה. </w:t>
      </w:r>
    </w:p>
    <w:p w14:paraId="26373AFD" w14:textId="77777777" w:rsidR="00000000" w:rsidRDefault="00A03D81">
      <w:pPr>
        <w:pStyle w:val="a0"/>
        <w:rPr>
          <w:rFonts w:hint="cs"/>
          <w:rtl/>
        </w:rPr>
      </w:pPr>
    </w:p>
    <w:p w14:paraId="2FDECFFB" w14:textId="77777777" w:rsidR="00000000" w:rsidRDefault="00A03D81">
      <w:pPr>
        <w:pStyle w:val="-"/>
        <w:rPr>
          <w:rtl/>
        </w:rPr>
      </w:pPr>
      <w:bookmarkStart w:id="510" w:name="FS000000455T16_02_2004_22_53_21C"/>
      <w:bookmarkEnd w:id="510"/>
      <w:r>
        <w:rPr>
          <w:rtl/>
        </w:rPr>
        <w:t>אופיר פינס-פז (העבודה-מימד):</w:t>
      </w:r>
    </w:p>
    <w:p w14:paraId="11DDA262" w14:textId="77777777" w:rsidR="00000000" w:rsidRDefault="00A03D81">
      <w:pPr>
        <w:pStyle w:val="a0"/>
        <w:rPr>
          <w:rtl/>
        </w:rPr>
      </w:pPr>
    </w:p>
    <w:p w14:paraId="7EAB470A" w14:textId="77777777" w:rsidR="00000000" w:rsidRDefault="00A03D81">
      <w:pPr>
        <w:pStyle w:val="a0"/>
        <w:rPr>
          <w:rFonts w:hint="cs"/>
          <w:rtl/>
        </w:rPr>
      </w:pPr>
      <w:r>
        <w:rPr>
          <w:rFonts w:hint="cs"/>
          <w:rtl/>
        </w:rPr>
        <w:t xml:space="preserve">אתם לא מסוגלים, זה פשוט נורא. אתם מדברים גבוהה-גבוהה על משק פתוח, על הפרטה, על לא </w:t>
      </w:r>
      <w:r>
        <w:rPr>
          <w:rFonts w:hint="cs"/>
          <w:rtl/>
        </w:rPr>
        <w:t>לגבות מסים, על צמצום הוצאות הממשלה. אבל תכל'ס בשטח, גם המדד של אתמול הוא מינוס שתי עשיריות האחוז. המשק הזה במיתון כפי שלא היה מעודו. טומי לפיד, אתה הרי מכיר את החברה הישראלית הרבה שנים, לא היה דבר כזה. לא היה מעולם משק כל כך ממותן, כל כך מדשדש. דפלציה. הנג</w:t>
      </w:r>
      <w:r>
        <w:rPr>
          <w:rFonts w:hint="cs"/>
          <w:rtl/>
        </w:rPr>
        <w:t xml:space="preserve">יד מוריד את הריבית, זה כמו כוסות רוח למת. אין שום השפעה. </w:t>
      </w:r>
    </w:p>
    <w:p w14:paraId="0BD148BE" w14:textId="77777777" w:rsidR="00000000" w:rsidRDefault="00A03D81">
      <w:pPr>
        <w:pStyle w:val="a0"/>
        <w:rPr>
          <w:rFonts w:hint="cs"/>
          <w:rtl/>
        </w:rPr>
      </w:pPr>
    </w:p>
    <w:p w14:paraId="76E0491B" w14:textId="77777777" w:rsidR="00000000" w:rsidRDefault="00A03D81">
      <w:pPr>
        <w:pStyle w:val="a0"/>
        <w:rPr>
          <w:rtl/>
        </w:rPr>
      </w:pPr>
      <w:r>
        <w:rPr>
          <w:rFonts w:hint="cs"/>
          <w:rtl/>
        </w:rPr>
        <w:t>אנחנו בעד החלת רציפות על חוק השפיטה, ונגד החלת הרציפות על הממשלה הזאת. שנה זה די והותר. בא ראש הממשלה לכאן, עושה דיל עם גלעד ארדן וגילה גמליאל ויולי אדלשטיין ועוד חבורה של אנשים מהאיחוד הלאומי והמפ</w:t>
      </w:r>
      <w:r>
        <w:rPr>
          <w:rFonts w:hint="cs"/>
          <w:rtl/>
        </w:rPr>
        <w:t>ד"ל, ואומר: אני לא אדבר מלה על תוכנית ההתנתקות, ואתם תצביעו בעד הממשלה. שמעת על זה, חברת הכנסת גלאון?</w:t>
      </w:r>
    </w:p>
    <w:p w14:paraId="156197D5" w14:textId="77777777" w:rsidR="00000000" w:rsidRDefault="00A03D81">
      <w:pPr>
        <w:pStyle w:val="a0"/>
        <w:rPr>
          <w:rFonts w:hint="cs"/>
          <w:rtl/>
        </w:rPr>
      </w:pPr>
    </w:p>
    <w:p w14:paraId="5C0A8624" w14:textId="77777777" w:rsidR="00000000" w:rsidRDefault="00A03D81">
      <w:pPr>
        <w:pStyle w:val="af0"/>
        <w:rPr>
          <w:rtl/>
        </w:rPr>
      </w:pPr>
      <w:r>
        <w:rPr>
          <w:rFonts w:hint="eastAsia"/>
          <w:rtl/>
        </w:rPr>
        <w:t>זהבה</w:t>
      </w:r>
      <w:r>
        <w:rPr>
          <w:rtl/>
        </w:rPr>
        <w:t xml:space="preserve"> גלאון (מרצ):</w:t>
      </w:r>
    </w:p>
    <w:p w14:paraId="1AC90306" w14:textId="77777777" w:rsidR="00000000" w:rsidRDefault="00A03D81">
      <w:pPr>
        <w:pStyle w:val="a0"/>
        <w:rPr>
          <w:rFonts w:hint="cs"/>
          <w:rtl/>
        </w:rPr>
      </w:pPr>
    </w:p>
    <w:p w14:paraId="2C85BEE5" w14:textId="77777777" w:rsidR="00000000" w:rsidRDefault="00A03D81">
      <w:pPr>
        <w:pStyle w:val="a0"/>
        <w:rPr>
          <w:rFonts w:hint="cs"/>
          <w:rtl/>
        </w:rPr>
      </w:pPr>
      <w:r>
        <w:rPr>
          <w:rFonts w:hint="cs"/>
          <w:rtl/>
        </w:rPr>
        <w:t xml:space="preserve">בהחלט. </w:t>
      </w:r>
    </w:p>
    <w:p w14:paraId="21F91622" w14:textId="77777777" w:rsidR="00000000" w:rsidRDefault="00A03D81">
      <w:pPr>
        <w:pStyle w:val="a0"/>
        <w:rPr>
          <w:rFonts w:hint="cs"/>
          <w:rtl/>
        </w:rPr>
      </w:pPr>
    </w:p>
    <w:p w14:paraId="6BD2E001" w14:textId="77777777" w:rsidR="00000000" w:rsidRDefault="00A03D81">
      <w:pPr>
        <w:pStyle w:val="-"/>
        <w:rPr>
          <w:rtl/>
        </w:rPr>
      </w:pPr>
      <w:bookmarkStart w:id="511" w:name="FS000000455T16_02_2004_22_56_46C"/>
      <w:bookmarkEnd w:id="511"/>
      <w:r>
        <w:rPr>
          <w:rtl/>
        </w:rPr>
        <w:t>אופיר פינס-פז (העבודה-מימד):</w:t>
      </w:r>
    </w:p>
    <w:p w14:paraId="13E87569" w14:textId="77777777" w:rsidR="00000000" w:rsidRDefault="00A03D81">
      <w:pPr>
        <w:pStyle w:val="a0"/>
        <w:rPr>
          <w:rtl/>
        </w:rPr>
      </w:pPr>
    </w:p>
    <w:p w14:paraId="57ECF81D" w14:textId="77777777" w:rsidR="00000000" w:rsidRDefault="00A03D81">
      <w:pPr>
        <w:pStyle w:val="a0"/>
        <w:rPr>
          <w:rFonts w:hint="cs"/>
          <w:rtl/>
        </w:rPr>
      </w:pPr>
      <w:r>
        <w:rPr>
          <w:rFonts w:hint="cs"/>
          <w:rtl/>
        </w:rPr>
        <w:t>הוא כבר ברח מההתנתקות שלו, הוא כבר התנתק מההתנתקות. הרי זה הכול "ישראבלוף" פה, שום דבר לא אמיתי</w:t>
      </w:r>
      <w:r>
        <w:rPr>
          <w:rFonts w:hint="cs"/>
          <w:rtl/>
        </w:rPr>
        <w:t xml:space="preserve">. כשבאים למקום אחד מדברים על פינוי התנחלויות, כשבאים למקום שני פתאום שכחנו, אין פינוי ואין התנחלויות. </w:t>
      </w:r>
    </w:p>
    <w:p w14:paraId="38F74880" w14:textId="77777777" w:rsidR="00000000" w:rsidRDefault="00A03D81">
      <w:pPr>
        <w:pStyle w:val="a0"/>
        <w:rPr>
          <w:rFonts w:hint="cs"/>
          <w:rtl/>
        </w:rPr>
      </w:pPr>
    </w:p>
    <w:p w14:paraId="01A539C9" w14:textId="77777777" w:rsidR="00000000" w:rsidRDefault="00A03D81">
      <w:pPr>
        <w:pStyle w:val="af0"/>
        <w:rPr>
          <w:rtl/>
        </w:rPr>
      </w:pPr>
      <w:r>
        <w:rPr>
          <w:rFonts w:hint="eastAsia"/>
          <w:rtl/>
        </w:rPr>
        <w:t>מאיר</w:t>
      </w:r>
      <w:r>
        <w:rPr>
          <w:rtl/>
        </w:rPr>
        <w:t xml:space="preserve"> פרוש (יהדות התורה):</w:t>
      </w:r>
    </w:p>
    <w:p w14:paraId="3AA67AFC" w14:textId="77777777" w:rsidR="00000000" w:rsidRDefault="00A03D81">
      <w:pPr>
        <w:pStyle w:val="a0"/>
        <w:rPr>
          <w:rFonts w:hint="cs"/>
          <w:rtl/>
        </w:rPr>
      </w:pPr>
    </w:p>
    <w:p w14:paraId="1FC8DA69" w14:textId="77777777" w:rsidR="00000000" w:rsidRDefault="00A03D81">
      <w:pPr>
        <w:pStyle w:val="a0"/>
        <w:rPr>
          <w:rFonts w:hint="cs"/>
          <w:rtl/>
        </w:rPr>
      </w:pPr>
      <w:r>
        <w:rPr>
          <w:rFonts w:hint="cs"/>
          <w:rtl/>
        </w:rPr>
        <w:t>אתה כנראה לא יודע שבגיל הזה התנתקות זה דבר שכיח.</w:t>
      </w:r>
    </w:p>
    <w:p w14:paraId="776FAA4F" w14:textId="77777777" w:rsidR="00000000" w:rsidRDefault="00A03D81">
      <w:pPr>
        <w:pStyle w:val="a0"/>
        <w:rPr>
          <w:rFonts w:hint="cs"/>
          <w:rtl/>
        </w:rPr>
      </w:pPr>
    </w:p>
    <w:p w14:paraId="11E5936F" w14:textId="77777777" w:rsidR="00000000" w:rsidRDefault="00A03D81">
      <w:pPr>
        <w:pStyle w:val="-"/>
        <w:rPr>
          <w:rtl/>
        </w:rPr>
      </w:pPr>
      <w:bookmarkStart w:id="512" w:name="FS000000455T16_02_2004_22_57_52C"/>
      <w:bookmarkEnd w:id="512"/>
      <w:r>
        <w:rPr>
          <w:rtl/>
        </w:rPr>
        <w:t>אופיר פינס-פז (העבודה-מימד):</w:t>
      </w:r>
    </w:p>
    <w:p w14:paraId="2F55D12F" w14:textId="77777777" w:rsidR="00000000" w:rsidRDefault="00A03D81">
      <w:pPr>
        <w:pStyle w:val="a0"/>
        <w:rPr>
          <w:rtl/>
        </w:rPr>
      </w:pPr>
    </w:p>
    <w:p w14:paraId="0A46B2F9" w14:textId="77777777" w:rsidR="00000000" w:rsidRDefault="00A03D81">
      <w:pPr>
        <w:pStyle w:val="a0"/>
        <w:rPr>
          <w:rFonts w:hint="cs"/>
          <w:rtl/>
        </w:rPr>
      </w:pPr>
      <w:r>
        <w:rPr>
          <w:rFonts w:hint="cs"/>
          <w:rtl/>
        </w:rPr>
        <w:t>אני כואב רק דבר אחד, אני כואב על החברה הישראלי</w:t>
      </w:r>
      <w:r>
        <w:rPr>
          <w:rFonts w:hint="cs"/>
          <w:rtl/>
        </w:rPr>
        <w:t xml:space="preserve">ת. תרחמו על הציבור בישראל, שעוד רוצה להאמין שיש לו ממשלה אחראית, שעוד רוצה להאמין שלממשלה באמת אכפת מהציבור, שעוד רוצה להאמין שבאמת אנשים שהם קברניטי המדינה הזאת רואים את טובת הכלל ולא את טובתם האישית. </w:t>
      </w:r>
    </w:p>
    <w:p w14:paraId="554CA517" w14:textId="77777777" w:rsidR="00000000" w:rsidRDefault="00A03D81">
      <w:pPr>
        <w:pStyle w:val="a0"/>
        <w:rPr>
          <w:rFonts w:hint="cs"/>
          <w:rtl/>
        </w:rPr>
      </w:pPr>
    </w:p>
    <w:p w14:paraId="78664AC1" w14:textId="77777777" w:rsidR="00000000" w:rsidRDefault="00A03D81">
      <w:pPr>
        <w:pStyle w:val="a0"/>
        <w:rPr>
          <w:rFonts w:hint="cs"/>
          <w:rtl/>
        </w:rPr>
      </w:pPr>
      <w:r>
        <w:rPr>
          <w:rFonts w:hint="cs"/>
          <w:rtl/>
        </w:rPr>
        <w:t>בא לפה השר נתניהו, רוצה להשיג צמיחה בכל מחיר. לא מענ</w:t>
      </w:r>
      <w:r>
        <w:rPr>
          <w:rFonts w:hint="cs"/>
          <w:rtl/>
        </w:rPr>
        <w:t>יין אותו החינוך. ותמיד, טומי, תזכור, בכל ממשלות הליכוד, את החינוך קיצצו, בחינוך פגעו, את החינוך הורידו לעדיפות נמוכה. בכל ממשלות הליכוד. זה לא התחיל בממשלה הזאת. זה פשוט מדהים. כל פעם שהליכוד בשלטון, קיצוץ דרמטי בתקציבי החינוך. ומה קורה עם הרווחה? ומה קורה</w:t>
      </w:r>
      <w:r>
        <w:rPr>
          <w:rFonts w:hint="cs"/>
          <w:rtl/>
        </w:rPr>
        <w:t xml:space="preserve"> עם הבריאות? אגב, אם לא נגבה בכלל מסים ולא נספק בכלל שירותים ממשלתיים, תהיה פה צמיחה של 20% בשנה. אולי זאת השיטה. </w:t>
      </w:r>
    </w:p>
    <w:p w14:paraId="074EC16F" w14:textId="77777777" w:rsidR="00000000" w:rsidRDefault="00A03D81">
      <w:pPr>
        <w:pStyle w:val="a0"/>
        <w:rPr>
          <w:rFonts w:hint="cs"/>
          <w:rtl/>
        </w:rPr>
      </w:pPr>
    </w:p>
    <w:p w14:paraId="735F616A" w14:textId="77777777" w:rsidR="00000000" w:rsidRDefault="00A03D81">
      <w:pPr>
        <w:pStyle w:val="a0"/>
        <w:rPr>
          <w:rFonts w:hint="cs"/>
          <w:rtl/>
        </w:rPr>
      </w:pPr>
      <w:r>
        <w:rPr>
          <w:rFonts w:hint="cs"/>
          <w:rtl/>
        </w:rPr>
        <w:t>באמת, אפשר להביא כל דבר לידי אבסורד, בסוף מדינה צריכה לתת תשובה לתושבים שלה. לא יכול להיות שבא לכאן השר לביטחון פנים עם מפכ"ל המשטרה, מציג ת</w:t>
      </w:r>
      <w:r>
        <w:rPr>
          <w:rFonts w:hint="cs"/>
          <w:rtl/>
        </w:rPr>
        <w:t xml:space="preserve">וכנית למלחמה בפשיעה, מדבר על תוספת תקציב של מיליארד שקלים על פני שלוש שנים, ובמקום לקבל 300 מיליון שקל לשנה, מורידים לו 150 מיליון. זה מה שקורה כאן ולאף אחד לא אכפת. </w:t>
      </w:r>
    </w:p>
    <w:p w14:paraId="2D291226" w14:textId="77777777" w:rsidR="00000000" w:rsidRDefault="00A03D81">
      <w:pPr>
        <w:pStyle w:val="a0"/>
        <w:rPr>
          <w:rFonts w:hint="cs"/>
          <w:rtl/>
        </w:rPr>
      </w:pPr>
    </w:p>
    <w:p w14:paraId="1BAA1259" w14:textId="77777777" w:rsidR="00000000" w:rsidRDefault="00A03D81">
      <w:pPr>
        <w:pStyle w:val="a0"/>
        <w:rPr>
          <w:rFonts w:hint="cs"/>
          <w:rtl/>
        </w:rPr>
      </w:pPr>
      <w:r>
        <w:rPr>
          <w:rFonts w:hint="cs"/>
          <w:rtl/>
        </w:rPr>
        <w:t>ובא היום ראש הממשלה לטקס סיום אחד הקורסים, ונוזף במשטרה: תפסיקו להתבכיין. מה זה תפסיקו ל</w:t>
      </w:r>
      <w:r>
        <w:rPr>
          <w:rFonts w:hint="cs"/>
          <w:rtl/>
        </w:rPr>
        <w:t>התבכיין? קודם כול, אתה תחת חקירה, של נעליך מעל רגליך, תן כבוד, בכל זאת. משטרה צריכה להיות עם עוצמה, משטרה צריכה להיות משטרה חזקה, שמסוגלת להתמודד עם המשימות שלה. לא משטרה חלשה, לא משטרה כנועה, לא משטרה מסורסת, לא משטרה נשלטת. משטרה שצריכה למלא את היעדים של</w:t>
      </w:r>
      <w:r>
        <w:rPr>
          <w:rFonts w:hint="cs"/>
          <w:rtl/>
        </w:rPr>
        <w:t xml:space="preserve">ה. </w:t>
      </w:r>
    </w:p>
    <w:p w14:paraId="668EB24D" w14:textId="77777777" w:rsidR="00000000" w:rsidRDefault="00A03D81">
      <w:pPr>
        <w:pStyle w:val="a0"/>
        <w:rPr>
          <w:rFonts w:hint="cs"/>
          <w:rtl/>
        </w:rPr>
      </w:pPr>
    </w:p>
    <w:p w14:paraId="0B5B293D" w14:textId="77777777" w:rsidR="00000000" w:rsidRDefault="00A03D81">
      <w:pPr>
        <w:pStyle w:val="af1"/>
        <w:rPr>
          <w:rtl/>
        </w:rPr>
      </w:pPr>
      <w:r>
        <w:rPr>
          <w:rtl/>
        </w:rPr>
        <w:t>היו"ר אתי לבני:</w:t>
      </w:r>
    </w:p>
    <w:p w14:paraId="4349C6E7" w14:textId="77777777" w:rsidR="00000000" w:rsidRDefault="00A03D81">
      <w:pPr>
        <w:pStyle w:val="a0"/>
        <w:rPr>
          <w:rtl/>
        </w:rPr>
      </w:pPr>
    </w:p>
    <w:p w14:paraId="0060592C" w14:textId="77777777" w:rsidR="00000000" w:rsidRDefault="00A03D81">
      <w:pPr>
        <w:pStyle w:val="a0"/>
        <w:rPr>
          <w:rFonts w:hint="cs"/>
          <w:rtl/>
        </w:rPr>
      </w:pPr>
      <w:r>
        <w:rPr>
          <w:rFonts w:hint="cs"/>
          <w:rtl/>
        </w:rPr>
        <w:t xml:space="preserve">תודה רבה. </w:t>
      </w:r>
    </w:p>
    <w:p w14:paraId="0B49AAE1" w14:textId="77777777" w:rsidR="00000000" w:rsidRDefault="00A03D81">
      <w:pPr>
        <w:pStyle w:val="a0"/>
        <w:rPr>
          <w:rFonts w:hint="cs"/>
          <w:rtl/>
        </w:rPr>
      </w:pPr>
    </w:p>
    <w:p w14:paraId="242D2E91" w14:textId="77777777" w:rsidR="00000000" w:rsidRDefault="00A03D81">
      <w:pPr>
        <w:pStyle w:val="a"/>
        <w:rPr>
          <w:rtl/>
        </w:rPr>
      </w:pPr>
      <w:bookmarkStart w:id="513" w:name="FS000000455T16_02_2004_22_47_45"/>
      <w:bookmarkStart w:id="514" w:name="_Toc79902461"/>
      <w:bookmarkEnd w:id="513"/>
      <w:r>
        <w:rPr>
          <w:rFonts w:hint="eastAsia"/>
          <w:rtl/>
        </w:rPr>
        <w:t>אופיר</w:t>
      </w:r>
      <w:r>
        <w:rPr>
          <w:rtl/>
        </w:rPr>
        <w:t xml:space="preserve"> פינס-פז (העבודה-מימד):</w:t>
      </w:r>
      <w:bookmarkEnd w:id="514"/>
    </w:p>
    <w:p w14:paraId="746034B3" w14:textId="77777777" w:rsidR="00000000" w:rsidRDefault="00A03D81">
      <w:pPr>
        <w:pStyle w:val="a0"/>
        <w:rPr>
          <w:rFonts w:hint="cs"/>
          <w:rtl/>
        </w:rPr>
      </w:pPr>
    </w:p>
    <w:p w14:paraId="29D2A549" w14:textId="77777777" w:rsidR="00000000" w:rsidRDefault="00A03D81">
      <w:pPr>
        <w:pStyle w:val="a0"/>
        <w:rPr>
          <w:rFonts w:hint="cs"/>
          <w:rtl/>
        </w:rPr>
      </w:pPr>
      <w:r>
        <w:rPr>
          <w:rFonts w:hint="cs"/>
          <w:rtl/>
        </w:rPr>
        <w:t xml:space="preserve">וראש הממשלה צריך להתעלות מעל שיקולים אישיים, הוא צריך להבין שלא הכול מתחיל ונגמר עם החקירה שלו, יש כאן מדינה שצריך לנהל, יש כאן חברה שצריך לשמור עליה - - - </w:t>
      </w:r>
    </w:p>
    <w:p w14:paraId="111BB31F" w14:textId="77777777" w:rsidR="00000000" w:rsidRDefault="00A03D81">
      <w:pPr>
        <w:pStyle w:val="a0"/>
        <w:rPr>
          <w:rFonts w:hint="cs"/>
          <w:rtl/>
        </w:rPr>
      </w:pPr>
    </w:p>
    <w:p w14:paraId="6EB35851" w14:textId="77777777" w:rsidR="00000000" w:rsidRDefault="00A03D81">
      <w:pPr>
        <w:pStyle w:val="af0"/>
        <w:rPr>
          <w:rtl/>
        </w:rPr>
      </w:pPr>
      <w:r>
        <w:rPr>
          <w:rFonts w:hint="eastAsia"/>
          <w:rtl/>
        </w:rPr>
        <w:t>רשף</w:t>
      </w:r>
      <w:r>
        <w:rPr>
          <w:rtl/>
        </w:rPr>
        <w:t xml:space="preserve"> חן (שינוי):</w:t>
      </w:r>
    </w:p>
    <w:p w14:paraId="71501422" w14:textId="77777777" w:rsidR="00000000" w:rsidRDefault="00A03D81">
      <w:pPr>
        <w:pStyle w:val="a0"/>
        <w:rPr>
          <w:rFonts w:hint="cs"/>
          <w:rtl/>
        </w:rPr>
      </w:pPr>
    </w:p>
    <w:p w14:paraId="28214E2B" w14:textId="77777777" w:rsidR="00000000" w:rsidRDefault="00A03D81">
      <w:pPr>
        <w:pStyle w:val="a0"/>
        <w:rPr>
          <w:rFonts w:hint="cs"/>
          <w:rtl/>
        </w:rPr>
      </w:pPr>
      <w:r>
        <w:rPr>
          <w:rFonts w:hint="cs"/>
          <w:rtl/>
        </w:rPr>
        <w:t>אתה אומר לו, שהוא</w:t>
      </w:r>
      <w:r>
        <w:rPr>
          <w:rFonts w:hint="cs"/>
          <w:rtl/>
        </w:rPr>
        <w:t xml:space="preserve"> לא צריך לבקר אותה. </w:t>
      </w:r>
    </w:p>
    <w:p w14:paraId="20C09E2A" w14:textId="77777777" w:rsidR="00000000" w:rsidRDefault="00A03D81">
      <w:pPr>
        <w:pStyle w:val="a0"/>
        <w:rPr>
          <w:rFonts w:hint="cs"/>
          <w:rtl/>
        </w:rPr>
      </w:pPr>
    </w:p>
    <w:p w14:paraId="1880833B" w14:textId="77777777" w:rsidR="00000000" w:rsidRDefault="00A03D81">
      <w:pPr>
        <w:pStyle w:val="-"/>
        <w:rPr>
          <w:rtl/>
        </w:rPr>
      </w:pPr>
      <w:bookmarkStart w:id="515" w:name="FS000000455T16_02_2004_22_48_28C"/>
      <w:bookmarkEnd w:id="515"/>
      <w:r>
        <w:rPr>
          <w:rtl/>
        </w:rPr>
        <w:t>אופיר פינס-פז (העבודה-מימד):</w:t>
      </w:r>
    </w:p>
    <w:p w14:paraId="15373D56" w14:textId="77777777" w:rsidR="00000000" w:rsidRDefault="00A03D81">
      <w:pPr>
        <w:pStyle w:val="a0"/>
        <w:rPr>
          <w:rtl/>
        </w:rPr>
      </w:pPr>
    </w:p>
    <w:p w14:paraId="0338C9FD" w14:textId="77777777" w:rsidR="00000000" w:rsidRDefault="00A03D81">
      <w:pPr>
        <w:pStyle w:val="a0"/>
        <w:rPr>
          <w:rFonts w:hint="cs"/>
          <w:rtl/>
        </w:rPr>
      </w:pPr>
      <w:r>
        <w:rPr>
          <w:rFonts w:hint="cs"/>
          <w:rtl/>
        </w:rPr>
        <w:t xml:space="preserve">נכון, שהוא צריך להתעלות, הוא צריך לגלות ממלכתיות. </w:t>
      </w:r>
    </w:p>
    <w:p w14:paraId="34A995CD" w14:textId="77777777" w:rsidR="00000000" w:rsidRDefault="00A03D81">
      <w:pPr>
        <w:pStyle w:val="a0"/>
        <w:rPr>
          <w:rtl/>
        </w:rPr>
      </w:pPr>
    </w:p>
    <w:p w14:paraId="68E4975D" w14:textId="77777777" w:rsidR="00000000" w:rsidRDefault="00A03D81">
      <w:pPr>
        <w:pStyle w:val="af0"/>
        <w:rPr>
          <w:rtl/>
        </w:rPr>
      </w:pPr>
      <w:r>
        <w:rPr>
          <w:rFonts w:hint="eastAsia"/>
          <w:rtl/>
        </w:rPr>
        <w:t>רשף</w:t>
      </w:r>
      <w:r>
        <w:rPr>
          <w:rtl/>
        </w:rPr>
        <w:t xml:space="preserve"> חן (שינוי):</w:t>
      </w:r>
    </w:p>
    <w:p w14:paraId="248FBCFA" w14:textId="77777777" w:rsidR="00000000" w:rsidRDefault="00A03D81">
      <w:pPr>
        <w:pStyle w:val="a0"/>
        <w:rPr>
          <w:rFonts w:hint="cs"/>
          <w:rtl/>
        </w:rPr>
      </w:pPr>
    </w:p>
    <w:p w14:paraId="395195C4" w14:textId="77777777" w:rsidR="00000000" w:rsidRDefault="00A03D81">
      <w:pPr>
        <w:pStyle w:val="a0"/>
        <w:rPr>
          <w:rFonts w:hint="cs"/>
          <w:rtl/>
        </w:rPr>
      </w:pPr>
      <w:r>
        <w:rPr>
          <w:rFonts w:hint="cs"/>
          <w:rtl/>
        </w:rPr>
        <w:t xml:space="preserve">אתה צריך להבין את זה. אתה אומר לו, שהוא לא צריך לבקר אותה. אתה צריך להבין את זה.  </w:t>
      </w:r>
    </w:p>
    <w:p w14:paraId="09EB5CF8" w14:textId="77777777" w:rsidR="00000000" w:rsidRDefault="00A03D81">
      <w:pPr>
        <w:pStyle w:val="a0"/>
        <w:rPr>
          <w:rFonts w:hint="cs"/>
          <w:rtl/>
        </w:rPr>
      </w:pPr>
    </w:p>
    <w:p w14:paraId="255A44A0" w14:textId="77777777" w:rsidR="00000000" w:rsidRDefault="00A03D81">
      <w:pPr>
        <w:pStyle w:val="af0"/>
        <w:rPr>
          <w:rtl/>
        </w:rPr>
      </w:pPr>
      <w:r>
        <w:rPr>
          <w:rFonts w:hint="eastAsia"/>
          <w:rtl/>
        </w:rPr>
        <w:t>שר</w:t>
      </w:r>
      <w:r>
        <w:rPr>
          <w:rtl/>
        </w:rPr>
        <w:t xml:space="preserve"> המשפטים יוסף לפיד:</w:t>
      </w:r>
    </w:p>
    <w:p w14:paraId="13078040" w14:textId="77777777" w:rsidR="00000000" w:rsidRDefault="00A03D81">
      <w:pPr>
        <w:pStyle w:val="a0"/>
        <w:rPr>
          <w:rFonts w:hint="cs"/>
          <w:rtl/>
        </w:rPr>
      </w:pPr>
    </w:p>
    <w:p w14:paraId="21CFCDBA" w14:textId="77777777" w:rsidR="00000000" w:rsidRDefault="00A03D81">
      <w:pPr>
        <w:pStyle w:val="a0"/>
        <w:rPr>
          <w:rFonts w:hint="cs"/>
          <w:rtl/>
        </w:rPr>
      </w:pPr>
      <w:r>
        <w:rPr>
          <w:rFonts w:hint="cs"/>
          <w:rtl/>
        </w:rPr>
        <w:t xml:space="preserve">תסלח לי מאוד, אבל אמרת שטות </w:t>
      </w:r>
      <w:r>
        <w:rPr>
          <w:rFonts w:hint="cs"/>
          <w:rtl/>
        </w:rPr>
        <w:t xml:space="preserve">גדולה. אמרת, כאשר ראש הממשלה תחת חקירה, הוא חייב  לדבר יפה למשטרה. </w:t>
      </w:r>
    </w:p>
    <w:p w14:paraId="3C140E12" w14:textId="77777777" w:rsidR="00000000" w:rsidRDefault="00A03D81">
      <w:pPr>
        <w:pStyle w:val="a0"/>
        <w:rPr>
          <w:rFonts w:hint="cs"/>
          <w:rtl/>
        </w:rPr>
      </w:pPr>
    </w:p>
    <w:p w14:paraId="686C968A" w14:textId="77777777" w:rsidR="00000000" w:rsidRDefault="00A03D81">
      <w:pPr>
        <w:pStyle w:val="-"/>
        <w:rPr>
          <w:rtl/>
        </w:rPr>
      </w:pPr>
      <w:bookmarkStart w:id="516" w:name="FS000000455T16_02_2004_22_22_07C"/>
      <w:bookmarkEnd w:id="516"/>
      <w:r>
        <w:rPr>
          <w:rtl/>
        </w:rPr>
        <w:t>אופיר פינס-פז (העבודה-מימד):</w:t>
      </w:r>
    </w:p>
    <w:p w14:paraId="28D80958" w14:textId="77777777" w:rsidR="00000000" w:rsidRDefault="00A03D81">
      <w:pPr>
        <w:pStyle w:val="a0"/>
        <w:rPr>
          <w:rtl/>
        </w:rPr>
      </w:pPr>
    </w:p>
    <w:p w14:paraId="02EB4D50" w14:textId="77777777" w:rsidR="00000000" w:rsidRDefault="00A03D81">
      <w:pPr>
        <w:pStyle w:val="a0"/>
        <w:rPr>
          <w:rFonts w:hint="cs"/>
          <w:rtl/>
        </w:rPr>
      </w:pPr>
      <w:r>
        <w:rPr>
          <w:rFonts w:hint="cs"/>
          <w:rtl/>
        </w:rPr>
        <w:t>הוא לא צריך להיות אויב המשטרה, זה לא עניין אישי, הם חוקרים אותו לא משום שיש להם משהו נגדו אלא משום שיש חשדות כבדים נגדו. אז מה, הוא מעניש אותם בקיצוץ התקציב?</w:t>
      </w:r>
      <w:r>
        <w:rPr>
          <w:rFonts w:hint="cs"/>
          <w:rtl/>
        </w:rPr>
        <w:t xml:space="preserve"> אני מתפלא. </w:t>
      </w:r>
    </w:p>
    <w:p w14:paraId="1801AF76" w14:textId="77777777" w:rsidR="00000000" w:rsidRDefault="00A03D81">
      <w:pPr>
        <w:pStyle w:val="a0"/>
        <w:rPr>
          <w:rFonts w:hint="cs"/>
          <w:rtl/>
        </w:rPr>
      </w:pPr>
    </w:p>
    <w:p w14:paraId="13B4FA98" w14:textId="77777777" w:rsidR="00000000" w:rsidRDefault="00A03D81">
      <w:pPr>
        <w:pStyle w:val="af1"/>
        <w:rPr>
          <w:rtl/>
        </w:rPr>
      </w:pPr>
      <w:r>
        <w:rPr>
          <w:rtl/>
        </w:rPr>
        <w:t>היו"ר אתי לבני:</w:t>
      </w:r>
    </w:p>
    <w:p w14:paraId="20FE5098" w14:textId="77777777" w:rsidR="00000000" w:rsidRDefault="00A03D81">
      <w:pPr>
        <w:pStyle w:val="a0"/>
        <w:rPr>
          <w:rtl/>
        </w:rPr>
      </w:pPr>
    </w:p>
    <w:p w14:paraId="5766939C" w14:textId="77777777" w:rsidR="00000000" w:rsidRDefault="00A03D81">
      <w:pPr>
        <w:pStyle w:val="a0"/>
        <w:rPr>
          <w:rFonts w:hint="cs"/>
          <w:rtl/>
        </w:rPr>
      </w:pPr>
      <w:r>
        <w:rPr>
          <w:rFonts w:hint="cs"/>
          <w:rtl/>
        </w:rPr>
        <w:t xml:space="preserve">תודה רבה. </w:t>
      </w:r>
    </w:p>
    <w:p w14:paraId="1539B0F3" w14:textId="77777777" w:rsidR="00000000" w:rsidRDefault="00A03D81">
      <w:pPr>
        <w:pStyle w:val="a0"/>
        <w:rPr>
          <w:rFonts w:hint="cs"/>
          <w:rtl/>
        </w:rPr>
      </w:pPr>
    </w:p>
    <w:p w14:paraId="6146159E" w14:textId="77777777" w:rsidR="00000000" w:rsidRDefault="00A03D81">
      <w:pPr>
        <w:pStyle w:val="-"/>
        <w:rPr>
          <w:rtl/>
        </w:rPr>
      </w:pPr>
      <w:bookmarkStart w:id="517" w:name="FS000000455T16_02_2004_22_50_21C"/>
      <w:bookmarkEnd w:id="517"/>
      <w:r>
        <w:rPr>
          <w:rtl/>
        </w:rPr>
        <w:t>אופיר פינס-פז (העבודה-מימד):</w:t>
      </w:r>
    </w:p>
    <w:p w14:paraId="58B84934" w14:textId="77777777" w:rsidR="00000000" w:rsidRDefault="00A03D81">
      <w:pPr>
        <w:pStyle w:val="a0"/>
        <w:rPr>
          <w:rtl/>
        </w:rPr>
      </w:pPr>
    </w:p>
    <w:p w14:paraId="30DD44EE" w14:textId="77777777" w:rsidR="00000000" w:rsidRDefault="00A03D81">
      <w:pPr>
        <w:pStyle w:val="a0"/>
        <w:rPr>
          <w:rFonts w:hint="cs"/>
          <w:rtl/>
        </w:rPr>
      </w:pPr>
      <w:r>
        <w:rPr>
          <w:rFonts w:hint="cs"/>
          <w:rtl/>
        </w:rPr>
        <w:t xml:space="preserve">משפט לסיום. אל תפריעו לי, חברי משינוי. אגב, במקומי, אתם הייתם צריכים לעמוד פה. אני עושה את מלאכתכם, תגידו תודה. </w:t>
      </w:r>
    </w:p>
    <w:p w14:paraId="33AA2DA9" w14:textId="77777777" w:rsidR="00000000" w:rsidRDefault="00A03D81">
      <w:pPr>
        <w:pStyle w:val="a0"/>
        <w:rPr>
          <w:rFonts w:hint="cs"/>
          <w:rtl/>
        </w:rPr>
      </w:pPr>
    </w:p>
    <w:p w14:paraId="22A68603" w14:textId="77777777" w:rsidR="00000000" w:rsidRDefault="00A03D81">
      <w:pPr>
        <w:pStyle w:val="a0"/>
        <w:rPr>
          <w:rFonts w:hint="cs"/>
          <w:rtl/>
        </w:rPr>
      </w:pPr>
      <w:r>
        <w:rPr>
          <w:rFonts w:hint="cs"/>
          <w:rtl/>
        </w:rPr>
        <w:t xml:space="preserve">ראש הממשלה צריך להתעלות, יש לו ויכוח עם המשטרה, הוויכוח הוא לא אישי. </w:t>
      </w:r>
      <w:r>
        <w:rPr>
          <w:rFonts w:hint="cs"/>
          <w:rtl/>
        </w:rPr>
        <w:t xml:space="preserve">הם חוקרים אותו כי זה תפקידם והוא לא צריך להתנכל להם. אלה שני דברים שונים. יש ציבור בישראל, יש חברה בישראל, שרוצה וראויה לחוק וסדר ולמשטרה שמסוגלת למלא את משימותיה. תודה רבה. </w:t>
      </w:r>
    </w:p>
    <w:p w14:paraId="696FDDDB" w14:textId="77777777" w:rsidR="00000000" w:rsidRDefault="00A03D81">
      <w:pPr>
        <w:pStyle w:val="a0"/>
        <w:rPr>
          <w:rFonts w:hint="cs"/>
          <w:rtl/>
        </w:rPr>
      </w:pPr>
    </w:p>
    <w:p w14:paraId="039F0051" w14:textId="77777777" w:rsidR="00000000" w:rsidRDefault="00A03D81">
      <w:pPr>
        <w:pStyle w:val="af1"/>
        <w:rPr>
          <w:rtl/>
        </w:rPr>
      </w:pPr>
      <w:r>
        <w:rPr>
          <w:rtl/>
        </w:rPr>
        <w:t>היו"ר אתי לבני:</w:t>
      </w:r>
    </w:p>
    <w:p w14:paraId="05DBCA2B" w14:textId="77777777" w:rsidR="00000000" w:rsidRDefault="00A03D81">
      <w:pPr>
        <w:pStyle w:val="a0"/>
        <w:rPr>
          <w:rtl/>
        </w:rPr>
      </w:pPr>
    </w:p>
    <w:p w14:paraId="5BE78393" w14:textId="77777777" w:rsidR="00000000" w:rsidRDefault="00A03D81">
      <w:pPr>
        <w:pStyle w:val="a0"/>
        <w:rPr>
          <w:rFonts w:hint="cs"/>
          <w:rtl/>
        </w:rPr>
      </w:pPr>
      <w:r>
        <w:rPr>
          <w:rFonts w:hint="cs"/>
          <w:rtl/>
        </w:rPr>
        <w:t xml:space="preserve">תודה רבה. חבר הכנסת אבו וילן. </w:t>
      </w:r>
    </w:p>
    <w:p w14:paraId="5BAF81D5" w14:textId="77777777" w:rsidR="00000000" w:rsidRDefault="00A03D81">
      <w:pPr>
        <w:pStyle w:val="a0"/>
        <w:rPr>
          <w:rFonts w:hint="cs"/>
          <w:rtl/>
        </w:rPr>
      </w:pPr>
    </w:p>
    <w:p w14:paraId="7714A3A3" w14:textId="77777777" w:rsidR="00000000" w:rsidRDefault="00A03D81">
      <w:pPr>
        <w:pStyle w:val="a"/>
        <w:rPr>
          <w:rtl/>
        </w:rPr>
      </w:pPr>
      <w:bookmarkStart w:id="518" w:name="FS000000505T16_02_2004_22_22_42"/>
      <w:bookmarkStart w:id="519" w:name="_Toc79902462"/>
      <w:bookmarkEnd w:id="518"/>
      <w:r>
        <w:rPr>
          <w:rFonts w:hint="eastAsia"/>
          <w:rtl/>
        </w:rPr>
        <w:t>אבשלום</w:t>
      </w:r>
      <w:r>
        <w:rPr>
          <w:rtl/>
        </w:rPr>
        <w:t xml:space="preserve"> וילן (מרצ):</w:t>
      </w:r>
      <w:bookmarkEnd w:id="519"/>
    </w:p>
    <w:p w14:paraId="6DD6AD8E" w14:textId="77777777" w:rsidR="00000000" w:rsidRDefault="00A03D81">
      <w:pPr>
        <w:pStyle w:val="a0"/>
        <w:rPr>
          <w:rFonts w:hint="cs"/>
          <w:rtl/>
        </w:rPr>
      </w:pPr>
    </w:p>
    <w:p w14:paraId="5FCD1ED7" w14:textId="77777777" w:rsidR="00000000" w:rsidRDefault="00A03D81">
      <w:pPr>
        <w:pStyle w:val="a0"/>
        <w:rPr>
          <w:rFonts w:hint="cs"/>
          <w:rtl/>
        </w:rPr>
      </w:pPr>
      <w:r>
        <w:rPr>
          <w:rFonts w:hint="cs"/>
          <w:rtl/>
        </w:rPr>
        <w:t>גברתי היושב</w:t>
      </w:r>
      <w:r>
        <w:rPr>
          <w:rFonts w:hint="cs"/>
          <w:rtl/>
        </w:rPr>
        <w:t xml:space="preserve">ת-ראש, רבותי חברי הכנסת, ההתנגדות שלנו היא כמובן התנגדות טכנית, לא התנגדות עקרונית. אבל אי-אפשר היום, כאשר קודם נערך דיון לסיכום שנתה הראשונה של ממשלת ישראל,  שלא להתעכב על הסיכום הזה וקצת להרהר בקול רם לאן בעצם אנחנו הולכים. </w:t>
      </w:r>
    </w:p>
    <w:p w14:paraId="5B24FA7E" w14:textId="77777777" w:rsidR="00000000" w:rsidRDefault="00A03D81">
      <w:pPr>
        <w:pStyle w:val="a0"/>
        <w:rPr>
          <w:rFonts w:hint="cs"/>
          <w:rtl/>
        </w:rPr>
      </w:pPr>
    </w:p>
    <w:p w14:paraId="34AA8C31" w14:textId="77777777" w:rsidR="00000000" w:rsidRDefault="00A03D81">
      <w:pPr>
        <w:pStyle w:val="a0"/>
        <w:rPr>
          <w:rFonts w:hint="cs"/>
          <w:rtl/>
        </w:rPr>
      </w:pPr>
      <w:r>
        <w:rPr>
          <w:rFonts w:hint="cs"/>
          <w:rtl/>
        </w:rPr>
        <w:t>ממשלה שהבטיחה גם שלום, גם בי</w:t>
      </w:r>
      <w:r>
        <w:rPr>
          <w:rFonts w:hint="cs"/>
          <w:rtl/>
        </w:rPr>
        <w:t xml:space="preserve">טחון, גם כלכלה, ובעצם, מעבר לססמאות, מעבר לקלישאות, מה יצא? חוק להפרדת דוד טל, חבר הכנסת גדעון סער? זאת הבשורה לעם ישראל? </w:t>
      </w:r>
    </w:p>
    <w:p w14:paraId="0DD0F42B" w14:textId="77777777" w:rsidR="00000000" w:rsidRDefault="00A03D81">
      <w:pPr>
        <w:pStyle w:val="a0"/>
        <w:rPr>
          <w:rFonts w:hint="cs"/>
          <w:rtl/>
        </w:rPr>
      </w:pPr>
    </w:p>
    <w:p w14:paraId="2433CA39" w14:textId="77777777" w:rsidR="00000000" w:rsidRDefault="00A03D81">
      <w:pPr>
        <w:pStyle w:val="a0"/>
        <w:rPr>
          <w:rFonts w:hint="cs"/>
          <w:rtl/>
        </w:rPr>
      </w:pPr>
      <w:r>
        <w:rPr>
          <w:rFonts w:hint="cs"/>
          <w:rtl/>
        </w:rPr>
        <w:t xml:space="preserve">עמד פה ראש הממשלה וסיפר לנו על איזה חזון, איך הוא נוטע תקווה בעם הזה? איך הוא בדיוק מאחד את הציבור על איזו אחדות מטרה משותפת? על מה </w:t>
      </w:r>
      <w:r>
        <w:rPr>
          <w:rFonts w:hint="cs"/>
          <w:rtl/>
        </w:rPr>
        <w:t xml:space="preserve">הוא מדבר? הוא הבטיח שנצא מרצועת-עזה, אבל הוא הודיע שזה יהיה רק חד-צדדי. למה, למי הוא רוצה למסור, ל"חמאס"? </w:t>
      </w:r>
    </w:p>
    <w:p w14:paraId="71E1B3D0" w14:textId="77777777" w:rsidR="00000000" w:rsidRDefault="00A03D81">
      <w:pPr>
        <w:pStyle w:val="a0"/>
        <w:rPr>
          <w:rFonts w:hint="cs"/>
          <w:rtl/>
        </w:rPr>
      </w:pPr>
    </w:p>
    <w:p w14:paraId="7ABC1ADC" w14:textId="77777777" w:rsidR="00000000" w:rsidRDefault="00A03D81">
      <w:pPr>
        <w:pStyle w:val="a0"/>
        <w:rPr>
          <w:rFonts w:hint="cs"/>
          <w:rtl/>
        </w:rPr>
      </w:pPr>
      <w:r>
        <w:rPr>
          <w:rFonts w:hint="cs"/>
          <w:rtl/>
        </w:rPr>
        <w:t>הוא משטה בכולם כדי להגיע לאמריקנים, כדי לעבור את הקואליציה שבה כבר המפד"ל והאיחוד הלאומי עם רגל אחת בחוץ, וזאת רק שאלה של זמן עד שיעשו לו, בלשון העם</w:t>
      </w:r>
      <w:r>
        <w:rPr>
          <w:rFonts w:hint="cs"/>
          <w:rtl/>
        </w:rPr>
        <w:t xml:space="preserve">, את הזובור הפוליטי. ובעצם, עולם כמנהגו נוהג. אין מדיניות, אין פרטנר, אין הגדרת יעדים, לאן רוצים להגיע. בעצם הולכים ללא כלום, במקום דרוך. במקום דרוך בחיים הפוליטיים - - - </w:t>
      </w:r>
    </w:p>
    <w:p w14:paraId="1D5F6422" w14:textId="77777777" w:rsidR="00000000" w:rsidRDefault="00A03D81">
      <w:pPr>
        <w:pStyle w:val="a0"/>
        <w:rPr>
          <w:rFonts w:hint="cs"/>
          <w:rtl/>
        </w:rPr>
      </w:pPr>
    </w:p>
    <w:p w14:paraId="6F9129B7" w14:textId="77777777" w:rsidR="00000000" w:rsidRDefault="00A03D81">
      <w:pPr>
        <w:pStyle w:val="af0"/>
        <w:rPr>
          <w:rtl/>
        </w:rPr>
      </w:pPr>
      <w:r>
        <w:rPr>
          <w:rFonts w:hint="eastAsia"/>
          <w:rtl/>
        </w:rPr>
        <w:t>שר</w:t>
      </w:r>
      <w:r>
        <w:rPr>
          <w:rtl/>
        </w:rPr>
        <w:t xml:space="preserve"> התשתיות הלאומיות יוסף פריצקי:</w:t>
      </w:r>
    </w:p>
    <w:p w14:paraId="2EFA489E" w14:textId="77777777" w:rsidR="00000000" w:rsidRDefault="00A03D81">
      <w:pPr>
        <w:pStyle w:val="a0"/>
        <w:rPr>
          <w:rFonts w:hint="cs"/>
          <w:rtl/>
        </w:rPr>
      </w:pPr>
    </w:p>
    <w:p w14:paraId="52C0A80B" w14:textId="77777777" w:rsidR="00000000" w:rsidRDefault="00A03D81">
      <w:pPr>
        <w:pStyle w:val="a0"/>
        <w:rPr>
          <w:rFonts w:hint="cs"/>
          <w:rtl/>
        </w:rPr>
      </w:pPr>
      <w:r>
        <w:rPr>
          <w:rFonts w:hint="cs"/>
          <w:rtl/>
        </w:rPr>
        <w:t xml:space="preserve">אפילו את לובה פיטרו. </w:t>
      </w:r>
    </w:p>
    <w:p w14:paraId="43FB953F" w14:textId="77777777" w:rsidR="00000000" w:rsidRDefault="00A03D81">
      <w:pPr>
        <w:pStyle w:val="a0"/>
        <w:rPr>
          <w:rFonts w:hint="cs"/>
          <w:rtl/>
        </w:rPr>
      </w:pPr>
    </w:p>
    <w:p w14:paraId="25997744" w14:textId="77777777" w:rsidR="00000000" w:rsidRDefault="00A03D81">
      <w:pPr>
        <w:pStyle w:val="a"/>
        <w:rPr>
          <w:rtl/>
        </w:rPr>
      </w:pPr>
      <w:bookmarkStart w:id="520" w:name="FS000000505T16_02_2004_22_55_37"/>
      <w:bookmarkStart w:id="521" w:name="_Toc79902463"/>
      <w:bookmarkEnd w:id="520"/>
      <w:r>
        <w:rPr>
          <w:rFonts w:hint="eastAsia"/>
          <w:rtl/>
        </w:rPr>
        <w:t>אבשלום</w:t>
      </w:r>
      <w:r>
        <w:rPr>
          <w:rtl/>
        </w:rPr>
        <w:t xml:space="preserve"> וילן (מרצ):</w:t>
      </w:r>
      <w:bookmarkEnd w:id="521"/>
    </w:p>
    <w:p w14:paraId="0B813C54" w14:textId="77777777" w:rsidR="00000000" w:rsidRDefault="00A03D81">
      <w:pPr>
        <w:pStyle w:val="a0"/>
        <w:rPr>
          <w:rFonts w:hint="cs"/>
          <w:rtl/>
        </w:rPr>
      </w:pPr>
    </w:p>
    <w:p w14:paraId="77F42712" w14:textId="77777777" w:rsidR="00000000" w:rsidRDefault="00A03D81">
      <w:pPr>
        <w:pStyle w:val="a0"/>
        <w:rPr>
          <w:rFonts w:hint="cs"/>
          <w:rtl/>
        </w:rPr>
      </w:pPr>
      <w:bookmarkStart w:id="522" w:name="FS000000455T16_02_2004_22_55_22C"/>
      <w:bookmarkEnd w:id="522"/>
      <w:r>
        <w:rPr>
          <w:rFonts w:hint="cs"/>
          <w:rtl/>
        </w:rPr>
        <w:t>מה זה?</w:t>
      </w:r>
      <w:r>
        <w:rPr>
          <w:rFonts w:hint="cs"/>
          <w:rtl/>
        </w:rPr>
        <w:t xml:space="preserve"> </w:t>
      </w:r>
    </w:p>
    <w:p w14:paraId="6C8BE575" w14:textId="77777777" w:rsidR="00000000" w:rsidRDefault="00A03D81">
      <w:pPr>
        <w:pStyle w:val="a0"/>
        <w:rPr>
          <w:rFonts w:hint="cs"/>
          <w:rtl/>
        </w:rPr>
      </w:pPr>
    </w:p>
    <w:p w14:paraId="4DEEA686" w14:textId="77777777" w:rsidR="00000000" w:rsidRDefault="00A03D81">
      <w:pPr>
        <w:pStyle w:val="af0"/>
        <w:rPr>
          <w:rtl/>
        </w:rPr>
      </w:pPr>
      <w:r>
        <w:rPr>
          <w:rFonts w:hint="eastAsia"/>
          <w:rtl/>
        </w:rPr>
        <w:t>שר</w:t>
      </w:r>
      <w:r>
        <w:rPr>
          <w:rtl/>
        </w:rPr>
        <w:t xml:space="preserve"> התשתיות הלאומיות יוסף פריצקי:</w:t>
      </w:r>
    </w:p>
    <w:p w14:paraId="5777479B" w14:textId="77777777" w:rsidR="00000000" w:rsidRDefault="00A03D81">
      <w:pPr>
        <w:pStyle w:val="a0"/>
        <w:rPr>
          <w:rFonts w:hint="cs"/>
          <w:rtl/>
        </w:rPr>
      </w:pPr>
    </w:p>
    <w:p w14:paraId="1602F8DA" w14:textId="77777777" w:rsidR="00000000" w:rsidRDefault="00A03D81">
      <w:pPr>
        <w:pStyle w:val="a0"/>
        <w:rPr>
          <w:rFonts w:hint="cs"/>
          <w:rtl/>
        </w:rPr>
      </w:pPr>
      <w:r>
        <w:rPr>
          <w:rFonts w:hint="cs"/>
          <w:rtl/>
        </w:rPr>
        <w:t xml:space="preserve">אפילו את לובה פיטרו. </w:t>
      </w:r>
    </w:p>
    <w:p w14:paraId="0B117A1F" w14:textId="77777777" w:rsidR="00000000" w:rsidRDefault="00A03D81">
      <w:pPr>
        <w:pStyle w:val="a0"/>
        <w:rPr>
          <w:rFonts w:hint="cs"/>
          <w:rtl/>
        </w:rPr>
      </w:pPr>
    </w:p>
    <w:p w14:paraId="3886B035" w14:textId="77777777" w:rsidR="00000000" w:rsidRDefault="00A03D81">
      <w:pPr>
        <w:pStyle w:val="a"/>
        <w:rPr>
          <w:rtl/>
        </w:rPr>
      </w:pPr>
      <w:bookmarkStart w:id="523" w:name="FS000000505T16_02_2004_22_55_51"/>
      <w:bookmarkStart w:id="524" w:name="_Toc79902464"/>
      <w:bookmarkEnd w:id="523"/>
      <w:r>
        <w:rPr>
          <w:rFonts w:hint="eastAsia"/>
          <w:rtl/>
        </w:rPr>
        <w:t>אבשלום</w:t>
      </w:r>
      <w:r>
        <w:rPr>
          <w:rtl/>
        </w:rPr>
        <w:t xml:space="preserve"> וילן (מרצ):</w:t>
      </w:r>
      <w:bookmarkEnd w:id="524"/>
    </w:p>
    <w:p w14:paraId="2222BCE5" w14:textId="77777777" w:rsidR="00000000" w:rsidRDefault="00A03D81">
      <w:pPr>
        <w:pStyle w:val="a0"/>
        <w:rPr>
          <w:rFonts w:hint="cs"/>
          <w:rtl/>
        </w:rPr>
      </w:pPr>
    </w:p>
    <w:p w14:paraId="29B5564A" w14:textId="77777777" w:rsidR="00000000" w:rsidRDefault="00A03D81">
      <w:pPr>
        <w:pStyle w:val="a0"/>
        <w:rPr>
          <w:rFonts w:hint="cs"/>
          <w:rtl/>
        </w:rPr>
      </w:pPr>
      <w:r>
        <w:rPr>
          <w:rFonts w:hint="cs"/>
          <w:rtl/>
        </w:rPr>
        <w:t xml:space="preserve">לא הבנתי. </w:t>
      </w:r>
    </w:p>
    <w:p w14:paraId="2CBC1818" w14:textId="77777777" w:rsidR="00000000" w:rsidRDefault="00A03D81">
      <w:pPr>
        <w:pStyle w:val="af1"/>
        <w:rPr>
          <w:rFonts w:hint="cs"/>
          <w:b w:val="0"/>
          <w:bCs w:val="0"/>
          <w:u w:val="none"/>
          <w:rtl/>
        </w:rPr>
      </w:pPr>
    </w:p>
    <w:p w14:paraId="46F527EF" w14:textId="77777777" w:rsidR="00000000" w:rsidRDefault="00A03D81">
      <w:pPr>
        <w:pStyle w:val="af0"/>
        <w:rPr>
          <w:rtl/>
        </w:rPr>
      </w:pPr>
      <w:r>
        <w:rPr>
          <w:rFonts w:hint="eastAsia"/>
          <w:rtl/>
        </w:rPr>
        <w:t>זהבה</w:t>
      </w:r>
      <w:r>
        <w:rPr>
          <w:rtl/>
        </w:rPr>
        <w:t xml:space="preserve"> גלאון (מרצ):</w:t>
      </w:r>
    </w:p>
    <w:p w14:paraId="4609E626" w14:textId="77777777" w:rsidR="00000000" w:rsidRDefault="00A03D81">
      <w:pPr>
        <w:pStyle w:val="a0"/>
        <w:rPr>
          <w:rFonts w:hint="cs"/>
          <w:rtl/>
        </w:rPr>
      </w:pPr>
    </w:p>
    <w:p w14:paraId="04CF0FFB" w14:textId="77777777" w:rsidR="00000000" w:rsidRDefault="00A03D81">
      <w:pPr>
        <w:pStyle w:val="a0"/>
        <w:rPr>
          <w:rFonts w:hint="cs"/>
          <w:rtl/>
        </w:rPr>
      </w:pPr>
      <w:r>
        <w:rPr>
          <w:rFonts w:hint="cs"/>
          <w:rtl/>
        </w:rPr>
        <w:t xml:space="preserve">לובה מ"ארץ נהדרת". </w:t>
      </w:r>
    </w:p>
    <w:p w14:paraId="16A4D14D" w14:textId="77777777" w:rsidR="00000000" w:rsidRDefault="00A03D81">
      <w:pPr>
        <w:pStyle w:val="a0"/>
        <w:rPr>
          <w:rFonts w:hint="cs"/>
          <w:rtl/>
        </w:rPr>
      </w:pPr>
    </w:p>
    <w:p w14:paraId="4BFE2487" w14:textId="77777777" w:rsidR="00000000" w:rsidRDefault="00A03D81">
      <w:pPr>
        <w:pStyle w:val="-"/>
        <w:rPr>
          <w:rtl/>
        </w:rPr>
      </w:pPr>
      <w:bookmarkStart w:id="525" w:name="FS000000505T16_02_2004_22_56_21C"/>
      <w:bookmarkEnd w:id="525"/>
      <w:r>
        <w:rPr>
          <w:rtl/>
        </w:rPr>
        <w:t>אבשלום וילן (מרצ):</w:t>
      </w:r>
    </w:p>
    <w:p w14:paraId="6FCC39AA" w14:textId="77777777" w:rsidR="00000000" w:rsidRDefault="00A03D81">
      <w:pPr>
        <w:pStyle w:val="a0"/>
        <w:rPr>
          <w:rtl/>
        </w:rPr>
      </w:pPr>
    </w:p>
    <w:p w14:paraId="08CD1ACF" w14:textId="77777777" w:rsidR="00000000" w:rsidRDefault="00A03D81">
      <w:pPr>
        <w:pStyle w:val="a0"/>
        <w:rPr>
          <w:rFonts w:hint="cs"/>
          <w:rtl/>
        </w:rPr>
      </w:pPr>
      <w:r>
        <w:rPr>
          <w:rFonts w:hint="cs"/>
          <w:rtl/>
        </w:rPr>
        <w:t xml:space="preserve">אה, לובה. </w:t>
      </w:r>
    </w:p>
    <w:p w14:paraId="3F8A27FA" w14:textId="77777777" w:rsidR="00000000" w:rsidRDefault="00A03D81">
      <w:pPr>
        <w:pStyle w:val="a0"/>
        <w:rPr>
          <w:rFonts w:hint="cs"/>
          <w:rtl/>
        </w:rPr>
      </w:pPr>
    </w:p>
    <w:p w14:paraId="322C852D" w14:textId="77777777" w:rsidR="00000000" w:rsidRDefault="00A03D81">
      <w:pPr>
        <w:pStyle w:val="af0"/>
        <w:rPr>
          <w:rtl/>
        </w:rPr>
      </w:pPr>
      <w:r>
        <w:rPr>
          <w:rFonts w:hint="eastAsia"/>
          <w:rtl/>
        </w:rPr>
        <w:t>שר</w:t>
      </w:r>
      <w:r>
        <w:rPr>
          <w:rtl/>
        </w:rPr>
        <w:t xml:space="preserve"> התשתיות הלאומיות יוסף פריצקי:</w:t>
      </w:r>
    </w:p>
    <w:p w14:paraId="70FDE3A4" w14:textId="77777777" w:rsidR="00000000" w:rsidRDefault="00A03D81">
      <w:pPr>
        <w:pStyle w:val="a0"/>
        <w:rPr>
          <w:rFonts w:hint="cs"/>
          <w:rtl/>
        </w:rPr>
      </w:pPr>
    </w:p>
    <w:p w14:paraId="5712F1AE" w14:textId="77777777" w:rsidR="00000000" w:rsidRDefault="00A03D81">
      <w:pPr>
        <w:pStyle w:val="a0"/>
        <w:rPr>
          <w:rFonts w:hint="cs"/>
          <w:rtl/>
        </w:rPr>
      </w:pPr>
      <w:r>
        <w:rPr>
          <w:rFonts w:hint="cs"/>
          <w:rtl/>
        </w:rPr>
        <w:t xml:space="preserve">תוחזר לובה. </w:t>
      </w:r>
    </w:p>
    <w:p w14:paraId="0CCE77A8" w14:textId="77777777" w:rsidR="00000000" w:rsidRDefault="00A03D81">
      <w:pPr>
        <w:pStyle w:val="a0"/>
        <w:rPr>
          <w:rFonts w:hint="cs"/>
          <w:rtl/>
        </w:rPr>
      </w:pPr>
    </w:p>
    <w:p w14:paraId="67D11A88" w14:textId="77777777" w:rsidR="00000000" w:rsidRDefault="00A03D81">
      <w:pPr>
        <w:pStyle w:val="-"/>
        <w:rPr>
          <w:rtl/>
        </w:rPr>
      </w:pPr>
      <w:bookmarkStart w:id="526" w:name="FS000000505T16_02_2004_22_56_44C"/>
      <w:bookmarkEnd w:id="526"/>
      <w:r>
        <w:rPr>
          <w:rtl/>
        </w:rPr>
        <w:t>אבשלום וילן (מרצ):</w:t>
      </w:r>
    </w:p>
    <w:p w14:paraId="5BF3BD94" w14:textId="77777777" w:rsidR="00000000" w:rsidRDefault="00A03D81">
      <w:pPr>
        <w:pStyle w:val="a0"/>
        <w:rPr>
          <w:rtl/>
        </w:rPr>
      </w:pPr>
    </w:p>
    <w:p w14:paraId="30BCBF5E" w14:textId="77777777" w:rsidR="00000000" w:rsidRDefault="00A03D81">
      <w:pPr>
        <w:pStyle w:val="a0"/>
        <w:rPr>
          <w:rFonts w:hint="cs"/>
          <w:rtl/>
        </w:rPr>
      </w:pPr>
      <w:r>
        <w:rPr>
          <w:rFonts w:hint="cs"/>
          <w:rtl/>
        </w:rPr>
        <w:t xml:space="preserve">מטבע הדברים, כשהמצב קשה </w:t>
      </w:r>
      <w:r>
        <w:rPr>
          <w:rFonts w:hint="cs"/>
          <w:rtl/>
        </w:rPr>
        <w:t xml:space="preserve">ואין שום פרספקטיבה, עוברים להומור. </w:t>
      </w:r>
    </w:p>
    <w:p w14:paraId="54064281" w14:textId="77777777" w:rsidR="00000000" w:rsidRDefault="00A03D81">
      <w:pPr>
        <w:pStyle w:val="a0"/>
        <w:rPr>
          <w:rFonts w:hint="cs"/>
          <w:rtl/>
        </w:rPr>
      </w:pPr>
    </w:p>
    <w:p w14:paraId="0F322209" w14:textId="77777777" w:rsidR="00000000" w:rsidRDefault="00A03D81">
      <w:pPr>
        <w:pStyle w:val="af0"/>
        <w:rPr>
          <w:rtl/>
        </w:rPr>
      </w:pPr>
      <w:r>
        <w:rPr>
          <w:rFonts w:hint="eastAsia"/>
          <w:rtl/>
        </w:rPr>
        <w:t>שר</w:t>
      </w:r>
      <w:r>
        <w:rPr>
          <w:rtl/>
        </w:rPr>
        <w:t xml:space="preserve"> התשתיות הלאומיות יוסף פריצקי:</w:t>
      </w:r>
    </w:p>
    <w:p w14:paraId="11507E93" w14:textId="77777777" w:rsidR="00000000" w:rsidRDefault="00A03D81">
      <w:pPr>
        <w:pStyle w:val="a0"/>
        <w:rPr>
          <w:rFonts w:hint="cs"/>
          <w:rtl/>
        </w:rPr>
      </w:pPr>
    </w:p>
    <w:p w14:paraId="581495EF" w14:textId="77777777" w:rsidR="00000000" w:rsidRDefault="00A03D81">
      <w:pPr>
        <w:pStyle w:val="a0"/>
        <w:rPr>
          <w:rFonts w:hint="cs"/>
          <w:rtl/>
        </w:rPr>
      </w:pPr>
      <w:r>
        <w:rPr>
          <w:rFonts w:hint="cs"/>
          <w:rtl/>
        </w:rPr>
        <w:t xml:space="preserve">קשה, קשה. </w:t>
      </w:r>
    </w:p>
    <w:p w14:paraId="28C8C512" w14:textId="77777777" w:rsidR="00000000" w:rsidRDefault="00A03D81">
      <w:pPr>
        <w:pStyle w:val="a0"/>
        <w:rPr>
          <w:rFonts w:hint="cs"/>
          <w:rtl/>
        </w:rPr>
      </w:pPr>
    </w:p>
    <w:p w14:paraId="393D15D0" w14:textId="77777777" w:rsidR="00000000" w:rsidRDefault="00A03D81">
      <w:pPr>
        <w:pStyle w:val="-"/>
        <w:rPr>
          <w:rtl/>
        </w:rPr>
      </w:pPr>
      <w:bookmarkStart w:id="527" w:name="FS000000505T16_02_2004_22_25_19C"/>
      <w:bookmarkEnd w:id="527"/>
      <w:r>
        <w:rPr>
          <w:rtl/>
        </w:rPr>
        <w:t>אבשלום וילן (מרצ):</w:t>
      </w:r>
    </w:p>
    <w:p w14:paraId="777A90F8" w14:textId="77777777" w:rsidR="00000000" w:rsidRDefault="00A03D81">
      <w:pPr>
        <w:pStyle w:val="a0"/>
        <w:rPr>
          <w:rtl/>
        </w:rPr>
      </w:pPr>
    </w:p>
    <w:p w14:paraId="34187414" w14:textId="77777777" w:rsidR="00000000" w:rsidRDefault="00A03D81">
      <w:pPr>
        <w:pStyle w:val="a0"/>
        <w:rPr>
          <w:rFonts w:hint="cs"/>
          <w:rtl/>
        </w:rPr>
      </w:pPr>
      <w:r>
        <w:rPr>
          <w:rFonts w:hint="cs"/>
          <w:rtl/>
        </w:rPr>
        <w:t>קשה, קשה. ההבדל הוא, השר פריצקי, שאנחנו אחראים. ואתה, אדוני השר, אתה חבר ממשלה, ממשלת האין כלום. שנה אתם יושבים - - -</w:t>
      </w:r>
    </w:p>
    <w:p w14:paraId="2929F204" w14:textId="77777777" w:rsidR="00000000" w:rsidRDefault="00A03D81">
      <w:pPr>
        <w:pStyle w:val="a0"/>
        <w:rPr>
          <w:rFonts w:hint="cs"/>
          <w:rtl/>
        </w:rPr>
      </w:pPr>
    </w:p>
    <w:p w14:paraId="4936599F" w14:textId="77777777" w:rsidR="00000000" w:rsidRDefault="00A03D81">
      <w:pPr>
        <w:pStyle w:val="af0"/>
        <w:rPr>
          <w:rtl/>
        </w:rPr>
      </w:pPr>
      <w:r>
        <w:rPr>
          <w:rFonts w:hint="eastAsia"/>
          <w:rtl/>
        </w:rPr>
        <w:t>שר</w:t>
      </w:r>
      <w:r>
        <w:rPr>
          <w:rtl/>
        </w:rPr>
        <w:t xml:space="preserve"> התשתיות הלאומיות יוסף פריצקי:</w:t>
      </w:r>
    </w:p>
    <w:p w14:paraId="4518FE41" w14:textId="77777777" w:rsidR="00000000" w:rsidRDefault="00A03D81">
      <w:pPr>
        <w:pStyle w:val="a0"/>
        <w:rPr>
          <w:rFonts w:hint="cs"/>
          <w:rtl/>
        </w:rPr>
      </w:pPr>
    </w:p>
    <w:p w14:paraId="6ADEE71E" w14:textId="77777777" w:rsidR="00000000" w:rsidRDefault="00A03D81">
      <w:pPr>
        <w:pStyle w:val="a0"/>
        <w:rPr>
          <w:rFonts w:hint="cs"/>
          <w:rtl/>
        </w:rPr>
      </w:pPr>
      <w:r>
        <w:rPr>
          <w:rFonts w:hint="cs"/>
          <w:rtl/>
        </w:rPr>
        <w:t xml:space="preserve">נו. </w:t>
      </w:r>
    </w:p>
    <w:p w14:paraId="04554C22" w14:textId="77777777" w:rsidR="00000000" w:rsidRDefault="00A03D81">
      <w:pPr>
        <w:pStyle w:val="a0"/>
        <w:rPr>
          <w:rFonts w:hint="cs"/>
          <w:rtl/>
        </w:rPr>
      </w:pPr>
    </w:p>
    <w:p w14:paraId="57566CEC" w14:textId="77777777" w:rsidR="00000000" w:rsidRDefault="00A03D81">
      <w:pPr>
        <w:pStyle w:val="-"/>
        <w:rPr>
          <w:rtl/>
        </w:rPr>
      </w:pPr>
      <w:bookmarkStart w:id="528" w:name="FS000000505T16_02_2004_22_25_33C"/>
      <w:bookmarkEnd w:id="528"/>
      <w:r>
        <w:rPr>
          <w:rtl/>
        </w:rPr>
        <w:t>אבשלום וילן (מרצ):</w:t>
      </w:r>
    </w:p>
    <w:p w14:paraId="299D78E5" w14:textId="77777777" w:rsidR="00000000" w:rsidRDefault="00A03D81">
      <w:pPr>
        <w:pStyle w:val="a0"/>
        <w:rPr>
          <w:rtl/>
        </w:rPr>
      </w:pPr>
    </w:p>
    <w:p w14:paraId="1933B6E5" w14:textId="77777777" w:rsidR="00000000" w:rsidRDefault="00A03D81">
      <w:pPr>
        <w:pStyle w:val="a0"/>
        <w:rPr>
          <w:rFonts w:hint="cs"/>
          <w:rtl/>
        </w:rPr>
      </w:pPr>
      <w:r>
        <w:rPr>
          <w:rFonts w:hint="cs"/>
          <w:rtl/>
        </w:rPr>
        <w:t xml:space="preserve">אתה יודע, פעם היה לשר התחבורה לשעבר רעיון מדהים - טיסה לשום מקום. זאת ממשלה שנוסעת לשום מקום. אז בא ראש הממשלה, כל חודש מספר לנו על הישגיו המופלאים. עובר עוד חודש, ושום הישגים מופלאים. לאחר שרואים שהכול "כלאם פאד'י", לא דובים ולא </w:t>
      </w:r>
      <w:r>
        <w:rPr>
          <w:rFonts w:hint="cs"/>
          <w:rtl/>
        </w:rPr>
        <w:t xml:space="preserve">יער, לא זבובים ולא עצים, אז מתחילים לדבר על חזון העתיד. 20,000 בני נוער עד 2008. יש לך תוכנית "תגלית". איזה אמריקה גילית. לא גילית את אמריקה, תרתי משמע. </w:t>
      </w:r>
    </w:p>
    <w:p w14:paraId="6FFC3087" w14:textId="77777777" w:rsidR="00000000" w:rsidRDefault="00A03D81">
      <w:pPr>
        <w:pStyle w:val="a0"/>
        <w:rPr>
          <w:rFonts w:hint="cs"/>
          <w:rtl/>
        </w:rPr>
      </w:pPr>
    </w:p>
    <w:p w14:paraId="38DE93DE" w14:textId="77777777" w:rsidR="00000000" w:rsidRDefault="00A03D81">
      <w:pPr>
        <w:pStyle w:val="af1"/>
        <w:rPr>
          <w:rtl/>
        </w:rPr>
      </w:pPr>
      <w:r>
        <w:rPr>
          <w:rtl/>
        </w:rPr>
        <w:t>היו"ר אתי לבני:</w:t>
      </w:r>
    </w:p>
    <w:p w14:paraId="4DDB89FC" w14:textId="77777777" w:rsidR="00000000" w:rsidRDefault="00A03D81">
      <w:pPr>
        <w:pStyle w:val="a0"/>
        <w:rPr>
          <w:rtl/>
        </w:rPr>
      </w:pPr>
    </w:p>
    <w:p w14:paraId="7A495652" w14:textId="77777777" w:rsidR="00000000" w:rsidRDefault="00A03D81">
      <w:pPr>
        <w:pStyle w:val="a0"/>
        <w:rPr>
          <w:rFonts w:hint="cs"/>
          <w:rtl/>
        </w:rPr>
      </w:pPr>
      <w:r>
        <w:rPr>
          <w:rFonts w:hint="cs"/>
          <w:rtl/>
        </w:rPr>
        <w:t xml:space="preserve">אנא סיים. </w:t>
      </w:r>
    </w:p>
    <w:p w14:paraId="6A817675" w14:textId="77777777" w:rsidR="00000000" w:rsidRDefault="00A03D81">
      <w:pPr>
        <w:pStyle w:val="a0"/>
        <w:rPr>
          <w:rFonts w:hint="cs"/>
          <w:rtl/>
        </w:rPr>
      </w:pPr>
    </w:p>
    <w:p w14:paraId="03AA4B49" w14:textId="77777777" w:rsidR="00000000" w:rsidRDefault="00A03D81">
      <w:pPr>
        <w:pStyle w:val="-"/>
        <w:rPr>
          <w:rtl/>
        </w:rPr>
      </w:pPr>
      <w:bookmarkStart w:id="529" w:name="FS000000505T16_02_2004_22_58_59C"/>
      <w:bookmarkEnd w:id="529"/>
      <w:r>
        <w:rPr>
          <w:rtl/>
        </w:rPr>
        <w:t>אבשלום וילן (מרצ):</w:t>
      </w:r>
    </w:p>
    <w:p w14:paraId="3716EEC3" w14:textId="77777777" w:rsidR="00000000" w:rsidRDefault="00A03D81">
      <w:pPr>
        <w:pStyle w:val="a0"/>
        <w:rPr>
          <w:rtl/>
        </w:rPr>
      </w:pPr>
    </w:p>
    <w:p w14:paraId="05D26E02" w14:textId="77777777" w:rsidR="00000000" w:rsidRDefault="00A03D81">
      <w:pPr>
        <w:pStyle w:val="a0"/>
        <w:rPr>
          <w:rFonts w:hint="cs"/>
          <w:rtl/>
        </w:rPr>
      </w:pPr>
      <w:r>
        <w:rPr>
          <w:rFonts w:hint="cs"/>
          <w:rtl/>
        </w:rPr>
        <w:t>איך אתה משיג שלום עם הפלסטינים? איך אתה מייצב את הכל</w:t>
      </w:r>
      <w:r>
        <w:rPr>
          <w:rFonts w:hint="cs"/>
          <w:rtl/>
        </w:rPr>
        <w:t xml:space="preserve">כלה? איך אתה נוטע טיפה של תקווה בעם הזה? תראו את הסקר האחרון. גברתי היושבת-ראש, משפט לסיום. 70% מהאנשים לא מאמינים בהמשך קיומה של המדינה הזאת בטווח הארוך. את מבינה מה זה אומר? אמות הספים היו צריכות לרעוד. </w:t>
      </w:r>
    </w:p>
    <w:p w14:paraId="74D2FAEB" w14:textId="77777777" w:rsidR="00000000" w:rsidRDefault="00A03D81">
      <w:pPr>
        <w:pStyle w:val="a0"/>
        <w:rPr>
          <w:rFonts w:hint="cs"/>
          <w:rtl/>
        </w:rPr>
      </w:pPr>
    </w:p>
    <w:p w14:paraId="5CF1126A" w14:textId="77777777" w:rsidR="00000000" w:rsidRDefault="00A03D81">
      <w:pPr>
        <w:pStyle w:val="a0"/>
        <w:rPr>
          <w:rFonts w:hint="cs"/>
          <w:rtl/>
        </w:rPr>
      </w:pPr>
      <w:r>
        <w:rPr>
          <w:rFonts w:hint="cs"/>
          <w:rtl/>
        </w:rPr>
        <w:t>ראש הממשלה צריך להתייצב פה, לא בהרצלייה ולא ביואל</w:t>
      </w:r>
      <w:r>
        <w:rPr>
          <w:rFonts w:hint="cs"/>
          <w:rtl/>
        </w:rPr>
        <w:t xml:space="preserve"> מרקוס, ולהגיד, רגע, איפה טעינו, לאן הולכים? לצערי, כל זה לא קורה, ואת המחיר כולנו משלמים. תודה, גברתי היושבת-ראש. </w:t>
      </w:r>
    </w:p>
    <w:p w14:paraId="275C4EE4" w14:textId="77777777" w:rsidR="00000000" w:rsidRDefault="00A03D81">
      <w:pPr>
        <w:pStyle w:val="a0"/>
        <w:rPr>
          <w:rFonts w:hint="cs"/>
          <w:rtl/>
        </w:rPr>
      </w:pPr>
    </w:p>
    <w:p w14:paraId="1B4B4743" w14:textId="77777777" w:rsidR="00000000" w:rsidRDefault="00A03D81">
      <w:pPr>
        <w:pStyle w:val="af1"/>
        <w:rPr>
          <w:rtl/>
        </w:rPr>
      </w:pPr>
      <w:r>
        <w:rPr>
          <w:rtl/>
        </w:rPr>
        <w:t>היו"ר אתי לבני:</w:t>
      </w:r>
    </w:p>
    <w:p w14:paraId="31F9A54A" w14:textId="77777777" w:rsidR="00000000" w:rsidRDefault="00A03D81">
      <w:pPr>
        <w:pStyle w:val="a0"/>
        <w:rPr>
          <w:rtl/>
        </w:rPr>
      </w:pPr>
    </w:p>
    <w:p w14:paraId="5146DA74" w14:textId="77777777" w:rsidR="00000000" w:rsidRDefault="00A03D81">
      <w:pPr>
        <w:pStyle w:val="a0"/>
        <w:rPr>
          <w:rFonts w:hint="cs"/>
          <w:rtl/>
        </w:rPr>
      </w:pPr>
      <w:r>
        <w:rPr>
          <w:rFonts w:hint="cs"/>
          <w:rtl/>
        </w:rPr>
        <w:t xml:space="preserve">תודה רבה. חבר הכנסת מאיר פרוש. </w:t>
      </w:r>
    </w:p>
    <w:p w14:paraId="2637746D" w14:textId="77777777" w:rsidR="00000000" w:rsidRDefault="00A03D81">
      <w:pPr>
        <w:pStyle w:val="a0"/>
        <w:rPr>
          <w:rFonts w:hint="cs"/>
          <w:rtl/>
        </w:rPr>
      </w:pPr>
    </w:p>
    <w:p w14:paraId="387A3CBC" w14:textId="77777777" w:rsidR="00000000" w:rsidRDefault="00A03D81">
      <w:pPr>
        <w:pStyle w:val="a"/>
        <w:rPr>
          <w:rtl/>
        </w:rPr>
      </w:pPr>
      <w:bookmarkStart w:id="530" w:name="FS000000563T16_02_2004_22_26_47"/>
      <w:bookmarkStart w:id="531" w:name="_Toc79902465"/>
      <w:bookmarkEnd w:id="530"/>
      <w:r>
        <w:rPr>
          <w:rFonts w:hint="eastAsia"/>
          <w:rtl/>
        </w:rPr>
        <w:t>מאיר</w:t>
      </w:r>
      <w:r>
        <w:rPr>
          <w:rtl/>
        </w:rPr>
        <w:t xml:space="preserve"> פרוש (יהדות התורה):</w:t>
      </w:r>
      <w:bookmarkEnd w:id="531"/>
    </w:p>
    <w:p w14:paraId="4478C88C" w14:textId="77777777" w:rsidR="00000000" w:rsidRDefault="00A03D81">
      <w:pPr>
        <w:pStyle w:val="a0"/>
        <w:rPr>
          <w:rFonts w:hint="cs"/>
          <w:rtl/>
        </w:rPr>
      </w:pPr>
    </w:p>
    <w:p w14:paraId="68B26AF0" w14:textId="77777777" w:rsidR="00000000" w:rsidRDefault="00A03D81">
      <w:pPr>
        <w:pStyle w:val="a0"/>
        <w:rPr>
          <w:rFonts w:hint="cs"/>
          <w:rtl/>
        </w:rPr>
      </w:pPr>
      <w:r>
        <w:rPr>
          <w:rFonts w:hint="cs"/>
          <w:rtl/>
        </w:rPr>
        <w:t>גברתי היושבת-ראש, חברי הכנסת, אני מבטיח לך, השר פריצקי, לא אדבר</w:t>
      </w:r>
      <w:r>
        <w:rPr>
          <w:rFonts w:hint="cs"/>
          <w:rtl/>
        </w:rPr>
        <w:t xml:space="preserve"> על התנתקות ועל הגיל המבוגר, שאז ההתנתקות יותר שכיחה. אני לא חושב לפגוע בראש הממשלה, במיוחד כשאני מדבר מעל דוכן הכנסת. </w:t>
      </w:r>
    </w:p>
    <w:p w14:paraId="1FBD6F5A" w14:textId="77777777" w:rsidR="00000000" w:rsidRDefault="00A03D81">
      <w:pPr>
        <w:pStyle w:val="a0"/>
        <w:rPr>
          <w:rFonts w:hint="cs"/>
          <w:rtl/>
        </w:rPr>
      </w:pPr>
    </w:p>
    <w:p w14:paraId="41659454" w14:textId="77777777" w:rsidR="00000000" w:rsidRDefault="00A03D81">
      <w:pPr>
        <w:pStyle w:val="a0"/>
        <w:rPr>
          <w:rFonts w:hint="cs"/>
          <w:rtl/>
        </w:rPr>
      </w:pPr>
      <w:r>
        <w:rPr>
          <w:rFonts w:hint="cs"/>
          <w:rtl/>
        </w:rPr>
        <w:t>אני רק שם לב למה שנאמר פה, בהצעת חוק-יסוד: השפיטה, לגבי דיון נוסף. במקום סעיף 18 לחוק-היסוד יבוא: "הלכה שפסק בית-המשפט העליון, ניתן לקי</w:t>
      </w:r>
      <w:r>
        <w:rPr>
          <w:rFonts w:hint="cs"/>
          <w:rtl/>
        </w:rPr>
        <w:t xml:space="preserve">ים בה דיון נוסף בבית-המשפט העליון בשבעה שופטים או יותר, בעילות שנקבעו בחוק ובדרך שנקבעה לפי חוק; הלכה שנפסקה בדיון נוסף כאמור לא יתקיים בה דיון נוסף". </w:t>
      </w:r>
    </w:p>
    <w:p w14:paraId="70F8430A" w14:textId="77777777" w:rsidR="00000000" w:rsidRDefault="00A03D81">
      <w:pPr>
        <w:pStyle w:val="a0"/>
        <w:rPr>
          <w:rFonts w:hint="cs"/>
          <w:rtl/>
        </w:rPr>
      </w:pPr>
    </w:p>
    <w:p w14:paraId="7F30BF61" w14:textId="77777777" w:rsidR="00000000" w:rsidRDefault="00A03D81">
      <w:pPr>
        <w:pStyle w:val="a0"/>
        <w:rPr>
          <w:rFonts w:hint="cs"/>
          <w:rtl/>
        </w:rPr>
      </w:pPr>
      <w:r>
        <w:rPr>
          <w:rFonts w:hint="cs"/>
          <w:rtl/>
        </w:rPr>
        <w:t>בדברי ההסבר נאמר כך, בשמו של כבוד הנשיא ברק, ש"התכלית המונחת ביסוד הדיון הנוסף היא הצורך לאפשר לבית-המש</w:t>
      </w:r>
      <w:r>
        <w:rPr>
          <w:rFonts w:hint="cs"/>
          <w:rtl/>
        </w:rPr>
        <w:t>פט העליון - שעל פסקי-דינו אין ערעור נוסף - שעה שהוא יושב בהרכב מורחב, לבחון מחדש הלכה שנפסקה על-ידו בהרכב מצומצם, ובכך להביא לידי כך כי בעניינים חריגים ידבר בית-המשפט העליון מפי הרכב מורחב של שופטיו. הצורך הזה התקיים בעבר, וקיים גם כיום, מקום שהלכה חדשה וח</w:t>
      </w:r>
      <w:r>
        <w:rPr>
          <w:rFonts w:hint="cs"/>
          <w:rtl/>
        </w:rPr>
        <w:t>שובה נפסקה בבית-המשפט העליון בהרכב של שלושה, אם הרכב זה פסק בעניין קשה, או בעניין שיש בו הלכה סותרת. צורך זה לא התקיים בעבר - - -"  - ולכן בא החוק ואומר, שדיון נוסף יתקיים בהרכב של תשעה שופטים, זה כבר רחב יותר. אבל אם התקיים כבר דיון נוסף, לא יתקיים עוד די</w:t>
      </w:r>
      <w:r>
        <w:rPr>
          <w:rFonts w:hint="cs"/>
          <w:rtl/>
        </w:rPr>
        <w:t xml:space="preserve">ון. </w:t>
      </w:r>
    </w:p>
    <w:p w14:paraId="0C2AEA0C" w14:textId="77777777" w:rsidR="00000000" w:rsidRDefault="00A03D81">
      <w:pPr>
        <w:pStyle w:val="a0"/>
        <w:rPr>
          <w:rFonts w:hint="cs"/>
          <w:rtl/>
        </w:rPr>
      </w:pPr>
    </w:p>
    <w:p w14:paraId="656180EF" w14:textId="77777777" w:rsidR="00000000" w:rsidRDefault="00A03D81">
      <w:pPr>
        <w:pStyle w:val="a0"/>
        <w:rPr>
          <w:rFonts w:hint="cs"/>
          <w:rtl/>
        </w:rPr>
      </w:pPr>
      <w:r>
        <w:rPr>
          <w:rFonts w:hint="cs"/>
          <w:rtl/>
        </w:rPr>
        <w:t>מפה אני רוצה לעבור להחלטה של מדינת ישראל שלא להופיע בבית-הדין בהאג. אני חושב, מלכתחילה, שלמדינת ישראל אין מה להתדיין בבית-הדין הבין-לאומי בהאג. מה הסמכות של מישהו מאתנו ללכת להאג ולומר, חשבנו, רצינו, ניתן, נתנתק, ניתן חלקים, נמסור חלקים וניתן יישובים</w:t>
      </w:r>
      <w:r>
        <w:rPr>
          <w:rFonts w:hint="cs"/>
          <w:rtl/>
        </w:rPr>
        <w:t>? אין כל הצדקה. כך, כשאתה לא הולך לשם, אתה יודע שאמירות מיותרות לא ייאמרו שם. אני מבין את זה. מה גם שאתה מקבל על עצמך דבר שהוא מעליך. כשאתה נמצא במדינת ישראל, יש לך כנסת, ממשלה, מטבחון, בית-משפט עליון. אבל כשאתה הולך להאג, מי יודע לאן תגיע. היום תגיד כך, מ</w:t>
      </w:r>
      <w:r>
        <w:rPr>
          <w:rFonts w:hint="cs"/>
          <w:rtl/>
        </w:rPr>
        <w:t xml:space="preserve">חר יתקיים דיון נוסף בהאג. לכן, טוב עשתה ממשלת ישראל שהיא לא הולכת, לא מכירה בסמכות הזאת. </w:t>
      </w:r>
    </w:p>
    <w:p w14:paraId="689C41F7" w14:textId="77777777" w:rsidR="00000000" w:rsidRDefault="00A03D81">
      <w:pPr>
        <w:pStyle w:val="a0"/>
        <w:ind w:firstLine="0"/>
        <w:rPr>
          <w:rFonts w:hint="cs"/>
          <w:rtl/>
        </w:rPr>
      </w:pPr>
    </w:p>
    <w:p w14:paraId="4D9B8535" w14:textId="77777777" w:rsidR="00000000" w:rsidRDefault="00A03D81">
      <w:pPr>
        <w:pStyle w:val="a0"/>
        <w:rPr>
          <w:rFonts w:hint="cs"/>
          <w:rtl/>
        </w:rPr>
      </w:pPr>
      <w:r>
        <w:rPr>
          <w:rFonts w:hint="cs"/>
          <w:rtl/>
        </w:rPr>
        <w:t xml:space="preserve">מישהו אמר לי בהומור </w:t>
      </w:r>
      <w:r>
        <w:rPr>
          <w:rtl/>
        </w:rPr>
        <w:t>–</w:t>
      </w:r>
      <w:r>
        <w:rPr>
          <w:rFonts w:hint="cs"/>
          <w:rtl/>
        </w:rPr>
        <w:t xml:space="preserve"> או אולי ברצינות </w:t>
      </w:r>
      <w:r>
        <w:rPr>
          <w:rtl/>
        </w:rPr>
        <w:t>–</w:t>
      </w:r>
      <w:r>
        <w:rPr>
          <w:rFonts w:hint="cs"/>
          <w:rtl/>
        </w:rPr>
        <w:t xml:space="preserve"> שטוב עשתה מדינת ישראל שלא הלכה להאג. מה היא יכולה לצפות שיעשו ממנה בהאג? זה כמו, למשל, יהודי חרדי, מה יש לו לצפות שבבית-משפט </w:t>
      </w:r>
      <w:r>
        <w:rPr>
          <w:rFonts w:hint="cs"/>
          <w:rtl/>
        </w:rPr>
        <w:t xml:space="preserve">עליון יפסקו לגביו אם יש לו דיון בבית-משפט עליון? למה הוא יכול לצפות? יושבים שם שופטים מנותקים מההווי הדתי-החרדי. מה שחשוב לי, מה שטוב לי, מה שאני חושב שצריך במדינת ישראל - שם אתה מדבר על אנשים שבכלל מנותקים. חיים באורח חיים לגמרי שונה. </w:t>
      </w:r>
    </w:p>
    <w:p w14:paraId="62523258" w14:textId="77777777" w:rsidR="00000000" w:rsidRDefault="00A03D81">
      <w:pPr>
        <w:pStyle w:val="a0"/>
        <w:rPr>
          <w:rFonts w:hint="cs"/>
          <w:rtl/>
        </w:rPr>
      </w:pPr>
    </w:p>
    <w:p w14:paraId="06624FFC" w14:textId="77777777" w:rsidR="00000000" w:rsidRDefault="00A03D81">
      <w:pPr>
        <w:pStyle w:val="af0"/>
        <w:rPr>
          <w:rtl/>
        </w:rPr>
      </w:pPr>
      <w:r>
        <w:rPr>
          <w:rFonts w:hint="eastAsia"/>
          <w:rtl/>
        </w:rPr>
        <w:t>יגאל</w:t>
      </w:r>
      <w:r>
        <w:rPr>
          <w:rtl/>
        </w:rPr>
        <w:t xml:space="preserve"> יאסינוב (שינו</w:t>
      </w:r>
      <w:r>
        <w:rPr>
          <w:rtl/>
        </w:rPr>
        <w:t>י):</w:t>
      </w:r>
    </w:p>
    <w:p w14:paraId="04A32D40" w14:textId="77777777" w:rsidR="00000000" w:rsidRDefault="00A03D81">
      <w:pPr>
        <w:pStyle w:val="a0"/>
        <w:rPr>
          <w:rFonts w:hint="cs"/>
          <w:rtl/>
        </w:rPr>
      </w:pPr>
    </w:p>
    <w:p w14:paraId="030B944B" w14:textId="77777777" w:rsidR="00000000" w:rsidRDefault="00A03D81">
      <w:pPr>
        <w:pStyle w:val="a0"/>
        <w:rPr>
          <w:rFonts w:hint="cs"/>
          <w:rtl/>
        </w:rPr>
      </w:pPr>
      <w:r>
        <w:rPr>
          <w:rFonts w:hint="cs"/>
          <w:rtl/>
        </w:rPr>
        <w:t>כמו ב"ביקור חולים".</w:t>
      </w:r>
    </w:p>
    <w:p w14:paraId="6E44C2E1" w14:textId="77777777" w:rsidR="00000000" w:rsidRDefault="00A03D81">
      <w:pPr>
        <w:pStyle w:val="a0"/>
        <w:rPr>
          <w:rFonts w:hint="cs"/>
          <w:rtl/>
        </w:rPr>
      </w:pPr>
    </w:p>
    <w:p w14:paraId="5EF53670" w14:textId="77777777" w:rsidR="00000000" w:rsidRDefault="00A03D81">
      <w:pPr>
        <w:pStyle w:val="-"/>
        <w:rPr>
          <w:rtl/>
        </w:rPr>
      </w:pPr>
      <w:bookmarkStart w:id="532" w:name="FS000000563T16_02_2004_22_50_22"/>
      <w:bookmarkStart w:id="533" w:name="FS000000563T16_02_2004_22_50_29C"/>
      <w:bookmarkEnd w:id="532"/>
      <w:bookmarkEnd w:id="533"/>
      <w:r>
        <w:rPr>
          <w:rtl/>
        </w:rPr>
        <w:t>מאיר פרוש (יהדות התורה):</w:t>
      </w:r>
    </w:p>
    <w:p w14:paraId="00364B78" w14:textId="77777777" w:rsidR="00000000" w:rsidRDefault="00A03D81">
      <w:pPr>
        <w:pStyle w:val="a0"/>
        <w:rPr>
          <w:rtl/>
        </w:rPr>
      </w:pPr>
    </w:p>
    <w:p w14:paraId="3DF9F9D5" w14:textId="77777777" w:rsidR="00000000" w:rsidRDefault="00A03D81">
      <w:pPr>
        <w:pStyle w:val="a0"/>
        <w:rPr>
          <w:rFonts w:hint="cs"/>
          <w:rtl/>
        </w:rPr>
      </w:pPr>
      <w:r>
        <w:rPr>
          <w:rFonts w:hint="cs"/>
          <w:rtl/>
        </w:rPr>
        <w:t>כך גם למשל בהאג. מה אתה מצפה שיעשו ממך בהאג? שיחשבו שם שאתה באמת היית צריך ליישב את רצועת-עזה? שהיית צריך להקים יישובים ביהודה ושומרון? אין לנו כל סיכוי לנצח בהאג. אני לא מדבר על לנצח, אין לנו כל סיכוי שי</w:t>
      </w:r>
      <w:r>
        <w:rPr>
          <w:rFonts w:hint="cs"/>
          <w:rtl/>
        </w:rPr>
        <w:t>שמעו אותנו, בדיוק כמו שאותו חרדי - - -</w:t>
      </w:r>
    </w:p>
    <w:p w14:paraId="39F245E9" w14:textId="77777777" w:rsidR="00000000" w:rsidRDefault="00A03D81">
      <w:pPr>
        <w:pStyle w:val="a0"/>
        <w:rPr>
          <w:rFonts w:hint="cs"/>
          <w:rtl/>
        </w:rPr>
      </w:pPr>
    </w:p>
    <w:p w14:paraId="1E70C23B" w14:textId="77777777" w:rsidR="00000000" w:rsidRDefault="00A03D81">
      <w:pPr>
        <w:pStyle w:val="af0"/>
        <w:rPr>
          <w:rtl/>
        </w:rPr>
      </w:pPr>
      <w:r>
        <w:rPr>
          <w:rFonts w:hint="eastAsia"/>
          <w:rtl/>
        </w:rPr>
        <w:t>יגאל</w:t>
      </w:r>
      <w:r>
        <w:rPr>
          <w:rtl/>
        </w:rPr>
        <w:t xml:space="preserve"> יאסינוב (שינוי):</w:t>
      </w:r>
    </w:p>
    <w:p w14:paraId="66D808F4" w14:textId="77777777" w:rsidR="00000000" w:rsidRDefault="00A03D81">
      <w:pPr>
        <w:pStyle w:val="a0"/>
        <w:rPr>
          <w:rFonts w:hint="cs"/>
          <w:rtl/>
        </w:rPr>
      </w:pPr>
    </w:p>
    <w:p w14:paraId="08DC6956" w14:textId="77777777" w:rsidR="00000000" w:rsidRDefault="00A03D81">
      <w:pPr>
        <w:pStyle w:val="a0"/>
        <w:rPr>
          <w:rFonts w:hint="cs"/>
          <w:rtl/>
        </w:rPr>
      </w:pPr>
      <w:r>
        <w:rPr>
          <w:rFonts w:hint="cs"/>
          <w:rtl/>
        </w:rPr>
        <w:t>- - -</w:t>
      </w:r>
    </w:p>
    <w:p w14:paraId="0AC1C2EA" w14:textId="77777777" w:rsidR="00000000" w:rsidRDefault="00A03D81">
      <w:pPr>
        <w:pStyle w:val="a0"/>
        <w:rPr>
          <w:rFonts w:hint="cs"/>
          <w:rtl/>
        </w:rPr>
      </w:pPr>
    </w:p>
    <w:p w14:paraId="465F471A" w14:textId="77777777" w:rsidR="00000000" w:rsidRDefault="00A03D81">
      <w:pPr>
        <w:pStyle w:val="af0"/>
        <w:rPr>
          <w:rtl/>
        </w:rPr>
      </w:pPr>
      <w:r>
        <w:rPr>
          <w:rFonts w:hint="eastAsia"/>
          <w:rtl/>
        </w:rPr>
        <w:t>אורי</w:t>
      </w:r>
      <w:r>
        <w:rPr>
          <w:rtl/>
        </w:rPr>
        <w:t xml:space="preserve"> יהודה אריאל (האיחוד הלאומי - ישראל ביתנו):</w:t>
      </w:r>
    </w:p>
    <w:p w14:paraId="50377DD8" w14:textId="77777777" w:rsidR="00000000" w:rsidRDefault="00A03D81">
      <w:pPr>
        <w:pStyle w:val="a0"/>
        <w:rPr>
          <w:rFonts w:hint="cs"/>
          <w:rtl/>
        </w:rPr>
      </w:pPr>
    </w:p>
    <w:p w14:paraId="7BE3B9A8" w14:textId="77777777" w:rsidR="00000000" w:rsidRDefault="00A03D81">
      <w:pPr>
        <w:pStyle w:val="a0"/>
        <w:rPr>
          <w:rFonts w:hint="cs"/>
          <w:rtl/>
        </w:rPr>
      </w:pPr>
      <w:r>
        <w:rPr>
          <w:rFonts w:hint="cs"/>
          <w:rtl/>
        </w:rPr>
        <w:t>- - -</w:t>
      </w:r>
    </w:p>
    <w:p w14:paraId="6A565B57" w14:textId="77777777" w:rsidR="00000000" w:rsidRDefault="00A03D81">
      <w:pPr>
        <w:pStyle w:val="a0"/>
        <w:rPr>
          <w:rFonts w:hint="cs"/>
          <w:rtl/>
        </w:rPr>
      </w:pPr>
    </w:p>
    <w:p w14:paraId="0DFAF572" w14:textId="77777777" w:rsidR="00000000" w:rsidRDefault="00A03D81">
      <w:pPr>
        <w:pStyle w:val="-"/>
        <w:rPr>
          <w:rtl/>
        </w:rPr>
      </w:pPr>
      <w:bookmarkStart w:id="534" w:name="FS000000563T16_02_2004_22_52_05C"/>
      <w:bookmarkEnd w:id="534"/>
      <w:r>
        <w:rPr>
          <w:rtl/>
        </w:rPr>
        <w:t>מאיר פרוש (יהדות התורה):</w:t>
      </w:r>
    </w:p>
    <w:p w14:paraId="6FA6CBE9" w14:textId="77777777" w:rsidR="00000000" w:rsidRDefault="00A03D81">
      <w:pPr>
        <w:pStyle w:val="a0"/>
        <w:rPr>
          <w:rtl/>
        </w:rPr>
      </w:pPr>
    </w:p>
    <w:p w14:paraId="6CE99E01" w14:textId="77777777" w:rsidR="00000000" w:rsidRDefault="00A03D81">
      <w:pPr>
        <w:pStyle w:val="a0"/>
        <w:rPr>
          <w:rFonts w:hint="cs"/>
          <w:rtl/>
        </w:rPr>
      </w:pPr>
      <w:r>
        <w:rPr>
          <w:rFonts w:hint="cs"/>
          <w:rtl/>
        </w:rPr>
        <w:t>חבר הכנסת אריאל, היעלה על הדעת שבהאג הם יבינו אותנו, מדוע היו צריכים להקים את גנים ואת חומש ואת מורג וכד</w:t>
      </w:r>
      <w:r>
        <w:rPr>
          <w:rFonts w:hint="cs"/>
          <w:rtl/>
        </w:rPr>
        <w:t>ומה ברצועת-עזה? באיזה היגיון זה? מה פתאום שהם יבינו אותנו? ואני אומר, חבר הכנסת אריאל, שהם לא יבינו את מדינת ישראל, כמו שבית-משפט עליון לא יבין את החרדים. באותה מידה. לכן טוב אנחנו מחליטים היום, כשבית-משפט פוסק פעם אחת שיפסיק לפסוק, שלא יפסוק יותר. מה גם ש</w:t>
      </w:r>
      <w:r>
        <w:rPr>
          <w:rFonts w:hint="cs"/>
          <w:rtl/>
        </w:rPr>
        <w:t>כאשר הוא פוסק, הוא פוגע באוכלוסיות שלמות, הוא לא מתחשב במה שנאמר בתורת ישראל. כל מה שנאמר בתורת ישראל לצנינים בעיניו. פוגע, קורע חתיכות, חלקים מארץ-ישראל ומתורת ישראל. לכן טוב שבית-משפט עליון יפסיק לשפוט. תודה.</w:t>
      </w:r>
    </w:p>
    <w:p w14:paraId="595F9003" w14:textId="77777777" w:rsidR="00000000" w:rsidRDefault="00A03D81">
      <w:pPr>
        <w:pStyle w:val="a0"/>
        <w:rPr>
          <w:rFonts w:hint="cs"/>
          <w:rtl/>
        </w:rPr>
      </w:pPr>
    </w:p>
    <w:p w14:paraId="4224A279" w14:textId="77777777" w:rsidR="00000000" w:rsidRDefault="00A03D81">
      <w:pPr>
        <w:pStyle w:val="af1"/>
        <w:rPr>
          <w:rtl/>
        </w:rPr>
      </w:pPr>
      <w:r>
        <w:rPr>
          <w:rtl/>
        </w:rPr>
        <w:t>היו"ר אתי לבני:</w:t>
      </w:r>
    </w:p>
    <w:p w14:paraId="1279DE91" w14:textId="77777777" w:rsidR="00000000" w:rsidRDefault="00A03D81">
      <w:pPr>
        <w:pStyle w:val="a0"/>
        <w:rPr>
          <w:rtl/>
        </w:rPr>
      </w:pPr>
    </w:p>
    <w:p w14:paraId="685C15A6" w14:textId="77777777" w:rsidR="00000000" w:rsidRDefault="00A03D81">
      <w:pPr>
        <w:pStyle w:val="a0"/>
        <w:rPr>
          <w:rFonts w:hint="cs"/>
          <w:rtl/>
        </w:rPr>
      </w:pPr>
      <w:r>
        <w:rPr>
          <w:rFonts w:hint="cs"/>
          <w:rtl/>
        </w:rPr>
        <w:t xml:space="preserve">תודה רבה. </w:t>
      </w:r>
    </w:p>
    <w:p w14:paraId="2FB76B41" w14:textId="77777777" w:rsidR="00000000" w:rsidRDefault="00A03D81">
      <w:pPr>
        <w:pStyle w:val="a0"/>
        <w:rPr>
          <w:rtl/>
        </w:rPr>
      </w:pPr>
    </w:p>
    <w:p w14:paraId="2A9A704F" w14:textId="77777777" w:rsidR="00000000" w:rsidRDefault="00A03D81">
      <w:pPr>
        <w:pStyle w:val="af0"/>
        <w:rPr>
          <w:rtl/>
        </w:rPr>
      </w:pPr>
      <w:bookmarkStart w:id="535" w:name="FS000000563T16_02_2004_22_55_26C"/>
      <w:bookmarkEnd w:id="535"/>
      <w:r>
        <w:rPr>
          <w:rtl/>
        </w:rPr>
        <w:t>מאיר פרוש (יהדו</w:t>
      </w:r>
      <w:r>
        <w:rPr>
          <w:rtl/>
        </w:rPr>
        <w:t>ת התורה):</w:t>
      </w:r>
    </w:p>
    <w:p w14:paraId="01D35C6C" w14:textId="77777777" w:rsidR="00000000" w:rsidRDefault="00A03D81">
      <w:pPr>
        <w:pStyle w:val="a0"/>
        <w:rPr>
          <w:rtl/>
        </w:rPr>
      </w:pPr>
    </w:p>
    <w:p w14:paraId="248D46EB" w14:textId="77777777" w:rsidR="00000000" w:rsidRDefault="00A03D81">
      <w:pPr>
        <w:pStyle w:val="a0"/>
        <w:ind w:firstLine="720"/>
        <w:rPr>
          <w:rFonts w:hint="cs"/>
          <w:rtl/>
        </w:rPr>
      </w:pPr>
      <w:r>
        <w:rPr>
          <w:rFonts w:hint="cs"/>
          <w:rtl/>
        </w:rPr>
        <w:t>אני לא נותן לה את ההנאה שהיא תגיד לי לרדת מהדוכן.</w:t>
      </w:r>
    </w:p>
    <w:p w14:paraId="5AE67B3D" w14:textId="77777777" w:rsidR="00000000" w:rsidRDefault="00A03D81">
      <w:pPr>
        <w:pStyle w:val="a0"/>
        <w:rPr>
          <w:rFonts w:hint="cs"/>
          <w:rtl/>
        </w:rPr>
      </w:pPr>
    </w:p>
    <w:p w14:paraId="5712CA25" w14:textId="77777777" w:rsidR="00000000" w:rsidRDefault="00A03D81">
      <w:pPr>
        <w:pStyle w:val="af1"/>
        <w:rPr>
          <w:rtl/>
        </w:rPr>
      </w:pPr>
      <w:r>
        <w:rPr>
          <w:rtl/>
        </w:rPr>
        <w:t>היו"ר אתי לבני:</w:t>
      </w:r>
    </w:p>
    <w:p w14:paraId="06E1D85E" w14:textId="77777777" w:rsidR="00000000" w:rsidRDefault="00A03D81">
      <w:pPr>
        <w:pStyle w:val="a0"/>
        <w:rPr>
          <w:rtl/>
        </w:rPr>
      </w:pPr>
    </w:p>
    <w:p w14:paraId="21364958" w14:textId="77777777" w:rsidR="00000000" w:rsidRDefault="00A03D81">
      <w:pPr>
        <w:pStyle w:val="a0"/>
        <w:rPr>
          <w:rFonts w:hint="cs"/>
          <w:rtl/>
        </w:rPr>
      </w:pPr>
      <w:r>
        <w:rPr>
          <w:rFonts w:hint="cs"/>
          <w:rtl/>
        </w:rPr>
        <w:t xml:space="preserve">ההנאה שלי שאני קוראת לך לעלות לדוכן. חבר הכנסת דוד טל, בבקשה. חבר הכנסת טל, תתייחס גם להצעה השלישית </w:t>
      </w:r>
      <w:r>
        <w:rPr>
          <w:rtl/>
        </w:rPr>
        <w:t>–</w:t>
      </w:r>
      <w:r>
        <w:rPr>
          <w:rFonts w:hint="cs"/>
          <w:rtl/>
        </w:rPr>
        <w:t xml:space="preserve"> זה דיון משולב, גם על הצעת חוק הפיקוח על עסקי ביטוח. </w:t>
      </w:r>
    </w:p>
    <w:p w14:paraId="3AA87B7A" w14:textId="77777777" w:rsidR="00000000" w:rsidRDefault="00A03D81">
      <w:pPr>
        <w:pStyle w:val="a0"/>
        <w:rPr>
          <w:rFonts w:hint="cs"/>
          <w:rtl/>
        </w:rPr>
      </w:pPr>
    </w:p>
    <w:p w14:paraId="6C95CE3C" w14:textId="77777777" w:rsidR="00000000" w:rsidRDefault="00A03D81">
      <w:pPr>
        <w:pStyle w:val="af0"/>
        <w:rPr>
          <w:rtl/>
        </w:rPr>
      </w:pPr>
      <w:bookmarkStart w:id="536" w:name="FS000000493T16_02_2004_23_00_48C"/>
      <w:bookmarkStart w:id="537" w:name="FS000000493T16_02_2004_23_01_14C"/>
      <w:bookmarkStart w:id="538" w:name="FS000000493T16_02_2004_23_01_24C"/>
      <w:bookmarkEnd w:id="536"/>
      <w:bookmarkEnd w:id="537"/>
      <w:bookmarkEnd w:id="538"/>
      <w:r>
        <w:rPr>
          <w:rtl/>
        </w:rPr>
        <w:t>דוד טל (עם אחד):</w:t>
      </w:r>
    </w:p>
    <w:p w14:paraId="4A15C89C" w14:textId="77777777" w:rsidR="00000000" w:rsidRDefault="00A03D81">
      <w:pPr>
        <w:pStyle w:val="a0"/>
        <w:rPr>
          <w:rtl/>
        </w:rPr>
      </w:pPr>
    </w:p>
    <w:p w14:paraId="40BDE968" w14:textId="77777777" w:rsidR="00000000" w:rsidRDefault="00A03D81">
      <w:pPr>
        <w:pStyle w:val="a0"/>
        <w:rPr>
          <w:rFonts w:hint="cs"/>
          <w:rtl/>
        </w:rPr>
      </w:pPr>
      <w:r>
        <w:rPr>
          <w:rFonts w:hint="cs"/>
          <w:rtl/>
        </w:rPr>
        <w:t xml:space="preserve">אז </w:t>
      </w:r>
      <w:r>
        <w:rPr>
          <w:rFonts w:hint="cs"/>
          <w:rtl/>
        </w:rPr>
        <w:t>מה, נותנים לי שש דקות?</w:t>
      </w:r>
    </w:p>
    <w:p w14:paraId="50B0015D" w14:textId="77777777" w:rsidR="00000000" w:rsidRDefault="00A03D81">
      <w:pPr>
        <w:pStyle w:val="a0"/>
        <w:rPr>
          <w:rFonts w:hint="cs"/>
          <w:rtl/>
        </w:rPr>
      </w:pPr>
    </w:p>
    <w:p w14:paraId="0B312AAD" w14:textId="77777777" w:rsidR="00000000" w:rsidRDefault="00A03D81">
      <w:pPr>
        <w:pStyle w:val="af1"/>
        <w:rPr>
          <w:rtl/>
        </w:rPr>
      </w:pPr>
      <w:r>
        <w:rPr>
          <w:rtl/>
        </w:rPr>
        <w:t>היו"ר אתי לבני:</w:t>
      </w:r>
    </w:p>
    <w:p w14:paraId="783ED2CF" w14:textId="77777777" w:rsidR="00000000" w:rsidRDefault="00A03D81">
      <w:pPr>
        <w:pStyle w:val="a0"/>
        <w:rPr>
          <w:rtl/>
        </w:rPr>
      </w:pPr>
    </w:p>
    <w:p w14:paraId="1D2A5699" w14:textId="77777777" w:rsidR="00000000" w:rsidRDefault="00A03D81">
      <w:pPr>
        <w:pStyle w:val="a0"/>
        <w:rPr>
          <w:rFonts w:hint="cs"/>
          <w:rtl/>
        </w:rPr>
      </w:pPr>
      <w:r>
        <w:rPr>
          <w:rFonts w:hint="cs"/>
          <w:rtl/>
        </w:rPr>
        <w:t>כן.</w:t>
      </w:r>
    </w:p>
    <w:p w14:paraId="7C48E7BF" w14:textId="77777777" w:rsidR="00000000" w:rsidRDefault="00A03D81">
      <w:pPr>
        <w:pStyle w:val="a0"/>
        <w:rPr>
          <w:rFonts w:hint="cs"/>
          <w:rtl/>
        </w:rPr>
      </w:pPr>
    </w:p>
    <w:p w14:paraId="13EF851F" w14:textId="77777777" w:rsidR="00000000" w:rsidRDefault="00A03D81">
      <w:pPr>
        <w:pStyle w:val="a"/>
        <w:rPr>
          <w:rtl/>
        </w:rPr>
      </w:pPr>
      <w:bookmarkStart w:id="539" w:name="FS000000493T16_02_2004_22_56_18"/>
      <w:bookmarkStart w:id="540" w:name="_Toc79902466"/>
      <w:bookmarkEnd w:id="539"/>
      <w:r>
        <w:rPr>
          <w:rFonts w:hint="eastAsia"/>
          <w:rtl/>
        </w:rPr>
        <w:t>דוד</w:t>
      </w:r>
      <w:r>
        <w:rPr>
          <w:rtl/>
        </w:rPr>
        <w:t xml:space="preserve"> טל (עם אחד):</w:t>
      </w:r>
      <w:bookmarkEnd w:id="540"/>
    </w:p>
    <w:p w14:paraId="66D2BE1E" w14:textId="77777777" w:rsidR="00000000" w:rsidRDefault="00A03D81">
      <w:pPr>
        <w:pStyle w:val="a0"/>
        <w:rPr>
          <w:rFonts w:hint="cs"/>
          <w:rtl/>
        </w:rPr>
      </w:pPr>
    </w:p>
    <w:p w14:paraId="3DD46628" w14:textId="77777777" w:rsidR="00000000" w:rsidRDefault="00A03D81">
      <w:pPr>
        <w:pStyle w:val="a0"/>
        <w:rPr>
          <w:rFonts w:hint="cs"/>
          <w:rtl/>
        </w:rPr>
      </w:pPr>
      <w:r>
        <w:rPr>
          <w:rFonts w:hint="cs"/>
          <w:rtl/>
        </w:rPr>
        <w:t>חבר הכנסת פרוש, אם צריך לעשות סולחה, אני מוכן לעשות פה סולחה, זה פשוט לא נאה שככה נהיה במתיחות.</w:t>
      </w:r>
    </w:p>
    <w:p w14:paraId="185FDD88" w14:textId="77777777" w:rsidR="00000000" w:rsidRDefault="00A03D81">
      <w:pPr>
        <w:pStyle w:val="a0"/>
        <w:rPr>
          <w:rFonts w:hint="cs"/>
          <w:rtl/>
        </w:rPr>
      </w:pPr>
    </w:p>
    <w:p w14:paraId="30C26B72" w14:textId="77777777" w:rsidR="00000000" w:rsidRDefault="00A03D81">
      <w:pPr>
        <w:pStyle w:val="a0"/>
        <w:rPr>
          <w:rFonts w:hint="cs"/>
          <w:rtl/>
        </w:rPr>
      </w:pPr>
      <w:r>
        <w:rPr>
          <w:rFonts w:hint="cs"/>
          <w:rtl/>
        </w:rPr>
        <w:t>גברתי היושבת-ראש, עמיתי חברי הכנסת, שנים רבות קבועה בחוק תקופת התיישנות בת שבע שנים לתביעות נזי</w:t>
      </w:r>
      <w:r>
        <w:rPr>
          <w:rFonts w:hint="cs"/>
          <w:rtl/>
        </w:rPr>
        <w:t>קין. כלומר, קטין שסובל משיתוק בשל רשלנות רפואית, למשל, עומדת לו זכות התביעה מגיל 18 עד גיל 25, בסך הכול שבע שנים. עתה, לצערי, מציע שר המשפטים הנכבד להתחיל למנות את תקופת ההתיישנות מגיל 10, כלומר, זכותו לתביעה תעמוד לו רק עד גיל 17. ואני שואל, חברי הכנסת המ</w:t>
      </w:r>
      <w:r>
        <w:rPr>
          <w:rFonts w:hint="cs"/>
          <w:rtl/>
        </w:rPr>
        <w:t xml:space="preserve">לומדים, מה עומד מאחורי ההצעה של השר? הרצון להקל את העומס על בתי-המשפט. זה הדבר היחיד העומד מאחורי ההצעה הזאת. ועל חשבון מי, חברת הכנסת זהבה גלאון? על חשבון זכויות בסיסיות של אזרחי המדינה. ואני שואל אותך, גברתי היושבת-ראש, זה הגיוני? </w:t>
      </w:r>
    </w:p>
    <w:p w14:paraId="2DA0C15E" w14:textId="77777777" w:rsidR="00000000" w:rsidRDefault="00A03D81">
      <w:pPr>
        <w:pStyle w:val="a0"/>
        <w:rPr>
          <w:rFonts w:hint="cs"/>
          <w:rtl/>
        </w:rPr>
      </w:pPr>
    </w:p>
    <w:p w14:paraId="0B26FB88" w14:textId="77777777" w:rsidR="00000000" w:rsidRDefault="00A03D81">
      <w:pPr>
        <w:pStyle w:val="a0"/>
        <w:rPr>
          <w:rFonts w:hint="cs"/>
          <w:rtl/>
        </w:rPr>
      </w:pPr>
      <w:r>
        <w:rPr>
          <w:rFonts w:hint="cs"/>
          <w:rtl/>
        </w:rPr>
        <w:t>במקביל להצעה הזאת ממש</w:t>
      </w:r>
      <w:r>
        <w:rPr>
          <w:rFonts w:hint="cs"/>
          <w:rtl/>
        </w:rPr>
        <w:t>יך משרד המשפטים לנהל את הרפורמה של ועדת-אור. אט-אט יורדים הדיונים מבית-המשפט המחוזי לבית-משפט השלום ומותירים את בית-משפט העליון רק עם הנושאים החוקתיים כבדי המשקל. העברת תיקים המונית לבית-המשפט, גברתי היושבת בראש, לבית-משפט השלום, תפגע באזרח, שיקבל שירות גר</w:t>
      </w:r>
      <w:r>
        <w:rPr>
          <w:rFonts w:hint="cs"/>
          <w:rtl/>
        </w:rPr>
        <w:t>וע; השופטים פחות מנוסים, ובאופן טבעי העומס פוגע בשירות, ואת זה, אני שואל, לא יודע שר המשפטים? לנו, חברי הכנסת, אסור לתת לזה יד, ואסור לנו לתת לנושא הזה לעבור.</w:t>
      </w:r>
    </w:p>
    <w:p w14:paraId="718C55B6" w14:textId="77777777" w:rsidR="00000000" w:rsidRDefault="00A03D81">
      <w:pPr>
        <w:pStyle w:val="a0"/>
        <w:rPr>
          <w:rFonts w:hint="cs"/>
          <w:rtl/>
        </w:rPr>
      </w:pPr>
    </w:p>
    <w:p w14:paraId="2FC127FF" w14:textId="77777777" w:rsidR="00000000" w:rsidRDefault="00A03D81">
      <w:pPr>
        <w:pStyle w:val="a0"/>
        <w:rPr>
          <w:rFonts w:hint="cs"/>
          <w:rtl/>
        </w:rPr>
      </w:pPr>
      <w:r>
        <w:rPr>
          <w:rFonts w:hint="cs"/>
          <w:rtl/>
        </w:rPr>
        <w:t>מעבר לזה, אני רוצה, גברתי היושבת בראש, דקה נוספת בנושא קצת שונה, לגבי התשואה הגבוהה ביותר למשק מ</w:t>
      </w:r>
      <w:r>
        <w:rPr>
          <w:rFonts w:hint="cs"/>
          <w:rtl/>
        </w:rPr>
        <w:t>פרויקט תחבורתי, לדעת פרופסור יוסי ברכמן, תתקבל מביטול אגרה בכביש חוצה-ישראל. הרווח הצפוי מצעד זה: עשרות מיליארדי דולרים, כך קבע פרופסור ברכמן, כאמור, מומחה לכלכלת תחבורה. הכביש האיכותי ביותר, אדוני שר התשתיות, כביש חוצה-ישראל, נשאר ריק, וכביש-4 המקביל עמוס</w:t>
      </w:r>
      <w:r>
        <w:rPr>
          <w:rFonts w:hint="cs"/>
          <w:rtl/>
        </w:rPr>
        <w:t xml:space="preserve"> ופקוק. הכביש אינו ממצה אף לא שליש מהפוטנציאל הטמון בו. התשתיות הונחו, הושקעו מיליארדים, אבל כל כך מעט נהנים. הצעתי לפתוח את הכביש לכלל האזרחים, ובמקביל לייקר באגורה או שתיים את מחירו של כל ליטר של דלק. הרווח יהיה כפול: קודם כול הצלת חיי אדם, שחרור העומס מ</w:t>
      </w:r>
      <w:r>
        <w:rPr>
          <w:rFonts w:hint="cs"/>
          <w:rtl/>
        </w:rPr>
        <w:t>כביש-4, וכאמור, ירידה בצריכת הדלק וחיסכון של מיליארדי שקלים.</w:t>
      </w:r>
    </w:p>
    <w:p w14:paraId="2028254D" w14:textId="77777777" w:rsidR="00000000" w:rsidRDefault="00A03D81">
      <w:pPr>
        <w:pStyle w:val="a0"/>
        <w:rPr>
          <w:rFonts w:hint="cs"/>
          <w:rtl/>
        </w:rPr>
      </w:pPr>
    </w:p>
    <w:p w14:paraId="3F2BAF46" w14:textId="77777777" w:rsidR="00000000" w:rsidRDefault="00A03D81">
      <w:pPr>
        <w:pStyle w:val="a0"/>
        <w:rPr>
          <w:rFonts w:hint="cs"/>
          <w:rtl/>
        </w:rPr>
      </w:pPr>
      <w:r>
        <w:rPr>
          <w:rFonts w:hint="cs"/>
          <w:rtl/>
        </w:rPr>
        <w:t xml:space="preserve">אני רוצה לומר, שבכל הנושא הזה של הצעת החוק, חוק-יסוד: השפיטה - אני חושב שבסעיף 9, שמדבר על שופט עמית </w:t>
      </w:r>
      <w:r>
        <w:rPr>
          <w:rtl/>
        </w:rPr>
        <w:t>–</w:t>
      </w:r>
      <w:r>
        <w:rPr>
          <w:rFonts w:hint="cs"/>
          <w:rtl/>
        </w:rPr>
        <w:t xml:space="preserve"> יש רצון למערכת המשפט לקבוע שופט עמית כמו במערכת המשפט בארצות-הברית, ואני שואל את ידידי שר ה</w:t>
      </w:r>
      <w:r>
        <w:rPr>
          <w:rFonts w:hint="cs"/>
          <w:rtl/>
        </w:rPr>
        <w:t>תשתיות, הכיצד הפכנו לומדים במערכת המשפט? יש לנו משהו ללמוד ממערכת המשפט בארצות-הברית? לאורך כל הדרך אמרו לי כל ידידי המלומדים, ובהם כבוד נשיא בית-המשפט העליון אהרן ברק, שלהם יש מה ללמוד מאתנו; לנו בנושא המשפטים אין מה ללמוד מהם. אשר על כן אני חושב, שזו סיב</w:t>
      </w:r>
      <w:r>
        <w:rPr>
          <w:rFonts w:hint="cs"/>
          <w:rtl/>
        </w:rPr>
        <w:t xml:space="preserve">ה נוספת לכך שכדאי וצריך לדחות את הנושא הזה. </w:t>
      </w:r>
    </w:p>
    <w:p w14:paraId="09EFE208" w14:textId="77777777" w:rsidR="00000000" w:rsidRDefault="00A03D81">
      <w:pPr>
        <w:pStyle w:val="a0"/>
        <w:rPr>
          <w:rFonts w:hint="cs"/>
          <w:rtl/>
        </w:rPr>
      </w:pPr>
    </w:p>
    <w:p w14:paraId="52BEF8F7" w14:textId="77777777" w:rsidR="00000000" w:rsidRDefault="00A03D81">
      <w:pPr>
        <w:pStyle w:val="a0"/>
        <w:rPr>
          <w:rFonts w:hint="cs"/>
          <w:rtl/>
        </w:rPr>
      </w:pPr>
      <w:bookmarkStart w:id="541" w:name="CS22486FI0022486T17_02_2004_01_09_39"/>
      <w:bookmarkEnd w:id="541"/>
      <w:r>
        <w:rPr>
          <w:rFonts w:hint="cs"/>
          <w:rtl/>
        </w:rPr>
        <w:t xml:space="preserve">גברתי היושבת בראש, כדי לחסוך זמן אני אומר בנושא של חוק הפיקוח על עסקי ביטוח, שבתקופה האחרונה כמעט כל שבוע עולה על סדר-יומה של הכנסת ועל סדר-היום הציבורי, חברת הכנסת גלאון, דיון כלשהו בענף הבנקאות. כמו בהצעה זו </w:t>
      </w:r>
      <w:r>
        <w:rPr>
          <w:rFonts w:hint="cs"/>
          <w:rtl/>
        </w:rPr>
        <w:t>של הממשלה - - -</w:t>
      </w:r>
    </w:p>
    <w:p w14:paraId="0361EE15" w14:textId="77777777" w:rsidR="00000000" w:rsidRDefault="00A03D81">
      <w:pPr>
        <w:pStyle w:val="a0"/>
        <w:rPr>
          <w:rFonts w:hint="cs"/>
          <w:rtl/>
        </w:rPr>
      </w:pPr>
    </w:p>
    <w:p w14:paraId="5EF740A4" w14:textId="77777777" w:rsidR="00000000" w:rsidRDefault="00A03D81">
      <w:pPr>
        <w:pStyle w:val="af1"/>
        <w:rPr>
          <w:rtl/>
        </w:rPr>
      </w:pPr>
      <w:r>
        <w:rPr>
          <w:rtl/>
        </w:rPr>
        <w:t>היו"ר אתי לבני:</w:t>
      </w:r>
    </w:p>
    <w:p w14:paraId="4E77C971" w14:textId="77777777" w:rsidR="00000000" w:rsidRDefault="00A03D81">
      <w:pPr>
        <w:pStyle w:val="a0"/>
        <w:rPr>
          <w:rtl/>
        </w:rPr>
      </w:pPr>
    </w:p>
    <w:p w14:paraId="6477C32C" w14:textId="77777777" w:rsidR="00000000" w:rsidRDefault="00A03D81">
      <w:pPr>
        <w:pStyle w:val="a0"/>
        <w:rPr>
          <w:rFonts w:hint="cs"/>
          <w:rtl/>
        </w:rPr>
      </w:pPr>
      <w:r>
        <w:rPr>
          <w:rFonts w:hint="cs"/>
          <w:rtl/>
        </w:rPr>
        <w:t>אפשר לבקש קצת שקט?</w:t>
      </w:r>
    </w:p>
    <w:p w14:paraId="618767FE" w14:textId="77777777" w:rsidR="00000000" w:rsidRDefault="00A03D81">
      <w:pPr>
        <w:pStyle w:val="a0"/>
        <w:rPr>
          <w:rFonts w:hint="cs"/>
          <w:rtl/>
        </w:rPr>
      </w:pPr>
    </w:p>
    <w:p w14:paraId="22AD6287" w14:textId="77777777" w:rsidR="00000000" w:rsidRDefault="00A03D81">
      <w:pPr>
        <w:pStyle w:val="-"/>
        <w:rPr>
          <w:rtl/>
        </w:rPr>
      </w:pPr>
      <w:bookmarkStart w:id="542" w:name="FS000000493T16_02_2004_23_12_57C"/>
      <w:bookmarkEnd w:id="542"/>
      <w:r>
        <w:rPr>
          <w:rtl/>
        </w:rPr>
        <w:t>דוד טל (עם אחד):</w:t>
      </w:r>
    </w:p>
    <w:p w14:paraId="70A9940E" w14:textId="77777777" w:rsidR="00000000" w:rsidRDefault="00A03D81">
      <w:pPr>
        <w:pStyle w:val="a0"/>
        <w:rPr>
          <w:rtl/>
        </w:rPr>
      </w:pPr>
    </w:p>
    <w:p w14:paraId="34A1D413" w14:textId="77777777" w:rsidR="00000000" w:rsidRDefault="00A03D81">
      <w:pPr>
        <w:pStyle w:val="a0"/>
        <w:rPr>
          <w:rFonts w:hint="cs"/>
          <w:rtl/>
        </w:rPr>
      </w:pPr>
      <w:r>
        <w:rPr>
          <w:rFonts w:hint="cs"/>
          <w:rtl/>
        </w:rPr>
        <w:t>הרב בריזון.</w:t>
      </w:r>
    </w:p>
    <w:p w14:paraId="3F51A176" w14:textId="77777777" w:rsidR="00000000" w:rsidRDefault="00A03D81">
      <w:pPr>
        <w:pStyle w:val="a0"/>
        <w:rPr>
          <w:rFonts w:hint="cs"/>
          <w:rtl/>
        </w:rPr>
      </w:pPr>
    </w:p>
    <w:p w14:paraId="39AC0D6D" w14:textId="77777777" w:rsidR="00000000" w:rsidRDefault="00A03D81">
      <w:pPr>
        <w:pStyle w:val="af1"/>
        <w:rPr>
          <w:rtl/>
        </w:rPr>
      </w:pPr>
      <w:r>
        <w:rPr>
          <w:rtl/>
        </w:rPr>
        <w:t>היו"ר אתי לבני:</w:t>
      </w:r>
    </w:p>
    <w:p w14:paraId="188BD51C" w14:textId="77777777" w:rsidR="00000000" w:rsidRDefault="00A03D81">
      <w:pPr>
        <w:pStyle w:val="a0"/>
        <w:rPr>
          <w:rtl/>
        </w:rPr>
      </w:pPr>
    </w:p>
    <w:p w14:paraId="477B43BA" w14:textId="77777777" w:rsidR="00000000" w:rsidRDefault="00A03D81">
      <w:pPr>
        <w:pStyle w:val="a0"/>
        <w:rPr>
          <w:rFonts w:hint="cs"/>
          <w:rtl/>
        </w:rPr>
      </w:pPr>
      <w:r>
        <w:rPr>
          <w:rFonts w:hint="cs"/>
          <w:rtl/>
        </w:rPr>
        <w:t>חבר הכנסת זחאלקה.</w:t>
      </w:r>
    </w:p>
    <w:p w14:paraId="5EE20505" w14:textId="77777777" w:rsidR="00000000" w:rsidRDefault="00A03D81">
      <w:pPr>
        <w:pStyle w:val="a0"/>
        <w:rPr>
          <w:rFonts w:hint="cs"/>
          <w:rtl/>
        </w:rPr>
      </w:pPr>
    </w:p>
    <w:p w14:paraId="1FE7717A" w14:textId="77777777" w:rsidR="00000000" w:rsidRDefault="00A03D81">
      <w:pPr>
        <w:pStyle w:val="af0"/>
        <w:rPr>
          <w:rtl/>
        </w:rPr>
      </w:pPr>
      <w:r>
        <w:rPr>
          <w:rFonts w:hint="eastAsia"/>
          <w:rtl/>
        </w:rPr>
        <w:t>זהבה</w:t>
      </w:r>
      <w:r>
        <w:rPr>
          <w:rtl/>
        </w:rPr>
        <w:t xml:space="preserve"> גלאון (מרצ):</w:t>
      </w:r>
    </w:p>
    <w:p w14:paraId="0CF914F0" w14:textId="77777777" w:rsidR="00000000" w:rsidRDefault="00A03D81">
      <w:pPr>
        <w:pStyle w:val="a0"/>
        <w:rPr>
          <w:rFonts w:hint="cs"/>
          <w:rtl/>
        </w:rPr>
      </w:pPr>
    </w:p>
    <w:p w14:paraId="4AA4F6D5" w14:textId="77777777" w:rsidR="00000000" w:rsidRDefault="00A03D81">
      <w:pPr>
        <w:pStyle w:val="a0"/>
        <w:rPr>
          <w:rFonts w:hint="cs"/>
          <w:rtl/>
        </w:rPr>
      </w:pPr>
      <w:r>
        <w:rPr>
          <w:rFonts w:hint="cs"/>
          <w:rtl/>
        </w:rPr>
        <w:t>גברתי, יש פה דיון בין חבר הכנסת ג'מאל זחאלקה לבין - - -</w:t>
      </w:r>
    </w:p>
    <w:p w14:paraId="359E1356" w14:textId="77777777" w:rsidR="00000000" w:rsidRDefault="00A03D81">
      <w:pPr>
        <w:pStyle w:val="a0"/>
        <w:rPr>
          <w:rFonts w:hint="cs"/>
          <w:rtl/>
        </w:rPr>
      </w:pPr>
    </w:p>
    <w:p w14:paraId="0C588870" w14:textId="77777777" w:rsidR="00000000" w:rsidRDefault="00A03D81">
      <w:pPr>
        <w:pStyle w:val="-"/>
        <w:rPr>
          <w:rtl/>
        </w:rPr>
      </w:pPr>
      <w:bookmarkStart w:id="543" w:name="FS000000493T16_02_2004_23_13_48C"/>
      <w:bookmarkEnd w:id="543"/>
      <w:r>
        <w:rPr>
          <w:rtl/>
        </w:rPr>
        <w:t>דוד טל (עם אחד):</w:t>
      </w:r>
    </w:p>
    <w:p w14:paraId="3B76DB06" w14:textId="77777777" w:rsidR="00000000" w:rsidRDefault="00A03D81">
      <w:pPr>
        <w:pStyle w:val="a0"/>
        <w:rPr>
          <w:rtl/>
        </w:rPr>
      </w:pPr>
    </w:p>
    <w:p w14:paraId="59BD40B5" w14:textId="77777777" w:rsidR="00000000" w:rsidRDefault="00A03D81">
      <w:pPr>
        <w:pStyle w:val="a0"/>
        <w:rPr>
          <w:rFonts w:hint="cs"/>
          <w:rtl/>
        </w:rPr>
      </w:pPr>
      <w:r>
        <w:rPr>
          <w:rFonts w:hint="cs"/>
          <w:rtl/>
        </w:rPr>
        <w:t>זה מצדיק להפריע לחבר הכנסת טל מעם אחד? זה</w:t>
      </w:r>
      <w:r>
        <w:rPr>
          <w:rFonts w:hint="cs"/>
          <w:rtl/>
        </w:rPr>
        <w:t xml:space="preserve"> מצדיק? זה נכון? זה ראוי? זה בסדר? כך עושים לחברים? או שהחברות היא חד-צדדית? לא, תאמרי את זה שהכנסת תשמע, שהציבור בבית יראה ויבין.</w:t>
      </w:r>
    </w:p>
    <w:p w14:paraId="4C683D30" w14:textId="77777777" w:rsidR="00000000" w:rsidRDefault="00A03D81">
      <w:pPr>
        <w:pStyle w:val="a0"/>
        <w:rPr>
          <w:rFonts w:hint="cs"/>
          <w:rtl/>
        </w:rPr>
      </w:pPr>
    </w:p>
    <w:p w14:paraId="560047AF" w14:textId="77777777" w:rsidR="00000000" w:rsidRDefault="00A03D81">
      <w:pPr>
        <w:pStyle w:val="af0"/>
        <w:rPr>
          <w:rtl/>
        </w:rPr>
      </w:pPr>
      <w:r>
        <w:rPr>
          <w:rFonts w:hint="eastAsia"/>
          <w:rtl/>
        </w:rPr>
        <w:t>קריאה</w:t>
      </w:r>
      <w:r>
        <w:rPr>
          <w:rtl/>
        </w:rPr>
        <w:t>:</w:t>
      </w:r>
    </w:p>
    <w:p w14:paraId="63CAD7F8" w14:textId="77777777" w:rsidR="00000000" w:rsidRDefault="00A03D81">
      <w:pPr>
        <w:pStyle w:val="a0"/>
        <w:rPr>
          <w:rFonts w:hint="cs"/>
          <w:rtl/>
        </w:rPr>
      </w:pPr>
    </w:p>
    <w:p w14:paraId="77CC254C" w14:textId="77777777" w:rsidR="00000000" w:rsidRDefault="00A03D81">
      <w:pPr>
        <w:pStyle w:val="a0"/>
        <w:rPr>
          <w:rFonts w:hint="cs"/>
          <w:rtl/>
        </w:rPr>
      </w:pPr>
      <w:r>
        <w:rPr>
          <w:rFonts w:hint="cs"/>
          <w:rtl/>
        </w:rPr>
        <w:t>שהעם ידע.</w:t>
      </w:r>
    </w:p>
    <w:p w14:paraId="6DBFDD80" w14:textId="77777777" w:rsidR="00000000" w:rsidRDefault="00A03D81">
      <w:pPr>
        <w:pStyle w:val="a0"/>
        <w:rPr>
          <w:rFonts w:hint="cs"/>
          <w:rtl/>
        </w:rPr>
      </w:pPr>
    </w:p>
    <w:p w14:paraId="74A1724E" w14:textId="77777777" w:rsidR="00000000" w:rsidRDefault="00A03D81">
      <w:pPr>
        <w:pStyle w:val="-"/>
        <w:rPr>
          <w:rtl/>
        </w:rPr>
      </w:pPr>
      <w:bookmarkStart w:id="544" w:name="FS000000493T16_02_2004_23_15_14C"/>
      <w:bookmarkEnd w:id="544"/>
      <w:r>
        <w:rPr>
          <w:rtl/>
        </w:rPr>
        <w:t>דוד טל (עם אחד):</w:t>
      </w:r>
    </w:p>
    <w:p w14:paraId="70AB0F72" w14:textId="77777777" w:rsidR="00000000" w:rsidRDefault="00A03D81">
      <w:pPr>
        <w:pStyle w:val="a0"/>
        <w:rPr>
          <w:rtl/>
        </w:rPr>
      </w:pPr>
    </w:p>
    <w:p w14:paraId="6D7C8504" w14:textId="77777777" w:rsidR="00000000" w:rsidRDefault="00A03D81">
      <w:pPr>
        <w:pStyle w:val="a0"/>
        <w:rPr>
          <w:rFonts w:hint="cs"/>
          <w:rtl/>
        </w:rPr>
      </w:pPr>
      <w:r>
        <w:rPr>
          <w:rFonts w:hint="cs"/>
          <w:rtl/>
        </w:rPr>
        <w:t xml:space="preserve">אם כן, גברתי, אני אומר שכמו בהצעה הזאת שהממשלה מציעה להסדיר בחוק את המשך פעילות הבנקים </w:t>
      </w:r>
      <w:r>
        <w:rPr>
          <w:rFonts w:hint="cs"/>
          <w:rtl/>
        </w:rPr>
        <w:t xml:space="preserve">בתחום הביטוחים, הלוואות לדיור - הצעה זו היא דוגמה קלאסית לעוד פעולה המחשקת את האזרח והופכת אותו לשבוי בתוך המערכת הבנקאית. יש מודל שהתוודעתי אליו רק בזמן האחרון </w:t>
      </w:r>
      <w:r>
        <w:rPr>
          <w:rtl/>
        </w:rPr>
        <w:t>–</w:t>
      </w:r>
      <w:r>
        <w:rPr>
          <w:rFonts w:hint="cs"/>
          <w:rtl/>
        </w:rPr>
        <w:t xml:space="preserve"> מודל אסטרטגי </w:t>
      </w:r>
      <w:r>
        <w:rPr>
          <w:rtl/>
        </w:rPr>
        <w:t>–</w:t>
      </w:r>
      <w:r>
        <w:rPr>
          <w:rFonts w:hint="cs"/>
          <w:rtl/>
        </w:rPr>
        <w:t xml:space="preserve"> ששמו "חמשת הכוחות של פורטר", שמנתח, בין השאר, את עוצמות התחרות. אחד מחמשת הכוח</w:t>
      </w:r>
      <w:r>
        <w:rPr>
          <w:rFonts w:hint="cs"/>
          <w:rtl/>
        </w:rPr>
        <w:t xml:space="preserve">ות הוא כוח המיקוח של הלקוחות. פורטר קובע, שכוחם של הלקוחות יורד כאשר היחסים בין הספק לבין הלקוח תלותיים ולא הדדיים. בחוק זה התלות מקסימלית, שכן המלווה, שידו על העליונה, יכול להכתיב ללקוח תנאים כראות עיניו, שכן בעל המאה הוא בעל הדעה. </w:t>
      </w:r>
    </w:p>
    <w:p w14:paraId="5D07ED5A" w14:textId="77777777" w:rsidR="00000000" w:rsidRDefault="00A03D81">
      <w:pPr>
        <w:pStyle w:val="a0"/>
        <w:rPr>
          <w:rFonts w:hint="cs"/>
          <w:rtl/>
        </w:rPr>
      </w:pPr>
    </w:p>
    <w:p w14:paraId="14297C20" w14:textId="77777777" w:rsidR="00000000" w:rsidRDefault="00A03D81">
      <w:pPr>
        <w:pStyle w:val="a0"/>
        <w:rPr>
          <w:rFonts w:hint="cs"/>
          <w:rtl/>
        </w:rPr>
      </w:pPr>
      <w:r>
        <w:rPr>
          <w:rFonts w:hint="cs"/>
          <w:rtl/>
        </w:rPr>
        <w:t>דוגמה טובה נוספת מצוי</w:t>
      </w:r>
      <w:r>
        <w:rPr>
          <w:rFonts w:hint="cs"/>
          <w:rtl/>
        </w:rPr>
        <w:t>ה בחוק שירות נתוני אשראי, שלפיו אמורים הבנקים להקים מערכת ממוחשבת כדי לעמוד בדרישות החוק. אגב, יש כאלה שחושבים שהמערכת הקיימת היום בבנקים יכולה לשמש, עם שדרוג קל בלבד, גם את צורכי החוק. אבל זה לדיון אחר.</w:t>
      </w:r>
    </w:p>
    <w:p w14:paraId="168B96B8" w14:textId="77777777" w:rsidR="00000000" w:rsidRDefault="00A03D81">
      <w:pPr>
        <w:pStyle w:val="a0"/>
        <w:rPr>
          <w:rFonts w:hint="cs"/>
          <w:rtl/>
        </w:rPr>
      </w:pPr>
    </w:p>
    <w:p w14:paraId="0421C213" w14:textId="77777777" w:rsidR="00000000" w:rsidRDefault="00A03D81">
      <w:pPr>
        <w:pStyle w:val="af1"/>
        <w:rPr>
          <w:rtl/>
        </w:rPr>
      </w:pPr>
      <w:r>
        <w:rPr>
          <w:rtl/>
        </w:rPr>
        <w:t>היו"ר אתי לבני:</w:t>
      </w:r>
    </w:p>
    <w:p w14:paraId="1E1F1358" w14:textId="77777777" w:rsidR="00000000" w:rsidRDefault="00A03D81">
      <w:pPr>
        <w:pStyle w:val="a0"/>
        <w:rPr>
          <w:rtl/>
        </w:rPr>
      </w:pPr>
    </w:p>
    <w:p w14:paraId="2935D28A" w14:textId="77777777" w:rsidR="00000000" w:rsidRDefault="00A03D81">
      <w:pPr>
        <w:pStyle w:val="a0"/>
        <w:rPr>
          <w:rFonts w:hint="cs"/>
          <w:rtl/>
        </w:rPr>
      </w:pPr>
      <w:r>
        <w:rPr>
          <w:rFonts w:hint="cs"/>
          <w:rtl/>
        </w:rPr>
        <w:t>אנא סיים.</w:t>
      </w:r>
    </w:p>
    <w:p w14:paraId="10DABB1F" w14:textId="77777777" w:rsidR="00000000" w:rsidRDefault="00A03D81">
      <w:pPr>
        <w:pStyle w:val="a0"/>
        <w:rPr>
          <w:rFonts w:hint="cs"/>
          <w:rtl/>
        </w:rPr>
      </w:pPr>
    </w:p>
    <w:p w14:paraId="32495693" w14:textId="77777777" w:rsidR="00000000" w:rsidRDefault="00A03D81">
      <w:pPr>
        <w:pStyle w:val="-"/>
        <w:rPr>
          <w:rtl/>
        </w:rPr>
      </w:pPr>
      <w:bookmarkStart w:id="545" w:name="FS000000493T16_02_2004_23_20_03C"/>
      <w:bookmarkEnd w:id="545"/>
      <w:r>
        <w:rPr>
          <w:rtl/>
        </w:rPr>
        <w:t>דוד טל (עם אחד):</w:t>
      </w:r>
    </w:p>
    <w:p w14:paraId="428B15BA" w14:textId="77777777" w:rsidR="00000000" w:rsidRDefault="00A03D81">
      <w:pPr>
        <w:pStyle w:val="a0"/>
        <w:rPr>
          <w:rtl/>
        </w:rPr>
      </w:pPr>
    </w:p>
    <w:p w14:paraId="6CCD4F9E" w14:textId="77777777" w:rsidR="00000000" w:rsidRDefault="00A03D81">
      <w:pPr>
        <w:pStyle w:val="a0"/>
        <w:rPr>
          <w:rFonts w:hint="cs"/>
          <w:rtl/>
        </w:rPr>
      </w:pPr>
      <w:r>
        <w:rPr>
          <w:rFonts w:hint="cs"/>
          <w:rtl/>
        </w:rPr>
        <w:t>יש לי</w:t>
      </w:r>
      <w:r>
        <w:rPr>
          <w:rFonts w:hint="cs"/>
          <w:rtl/>
        </w:rPr>
        <w:t xml:space="preserve"> שש דקות.</w:t>
      </w:r>
    </w:p>
    <w:p w14:paraId="1B745271" w14:textId="77777777" w:rsidR="00000000" w:rsidRDefault="00A03D81">
      <w:pPr>
        <w:pStyle w:val="a0"/>
        <w:rPr>
          <w:rFonts w:hint="cs"/>
          <w:rtl/>
        </w:rPr>
      </w:pPr>
    </w:p>
    <w:p w14:paraId="588B7E35" w14:textId="77777777" w:rsidR="00000000" w:rsidRDefault="00A03D81">
      <w:pPr>
        <w:pStyle w:val="a0"/>
        <w:rPr>
          <w:rFonts w:hint="cs"/>
          <w:rtl/>
        </w:rPr>
      </w:pPr>
      <w:r>
        <w:rPr>
          <w:rFonts w:hint="cs"/>
          <w:rtl/>
        </w:rPr>
        <w:t>הוגשו לוועדה הצעות מחיר למחשוב הבנקים. הפערים בין בנק לבנק הגיעו ל-100%; ממש שונות תהומית, שרבים התקשו להסבירה. כך או כך, סברתי אז, ואני סבור גם היום, שאין מקום לפצות את הבנקים כלל על עלויות ההקמה, משתי סיבות עיקריות. הסיבה הראשונה, עדיין אלה סכ</w:t>
      </w:r>
      <w:r>
        <w:rPr>
          <w:rFonts w:hint="cs"/>
          <w:rtl/>
        </w:rPr>
        <w:t xml:space="preserve">ומים מגוחכים לבנקים; והסיבה השנייה נעוצה בעובדה המצערת, שבכל מקרה יגבו הבנקים מהצרכן את העלות או כל הוצאה מכוח הרגולציה. חשוב להדגיש - מהצרכן הפרטי. איך? פשוט מאוד, מעלים את העמלות. </w:t>
      </w:r>
    </w:p>
    <w:p w14:paraId="7A75AA31" w14:textId="77777777" w:rsidR="00000000" w:rsidRDefault="00A03D81">
      <w:pPr>
        <w:pStyle w:val="a0"/>
        <w:rPr>
          <w:rFonts w:hint="cs"/>
          <w:rtl/>
        </w:rPr>
      </w:pPr>
    </w:p>
    <w:p w14:paraId="0F0F0C12" w14:textId="77777777" w:rsidR="00000000" w:rsidRDefault="00A03D81">
      <w:pPr>
        <w:pStyle w:val="a0"/>
        <w:rPr>
          <w:rFonts w:hint="cs"/>
          <w:rtl/>
        </w:rPr>
      </w:pPr>
      <w:r>
        <w:rPr>
          <w:rFonts w:hint="cs"/>
          <w:rtl/>
        </w:rPr>
        <w:t xml:space="preserve">למה בכלל לגבות עמלות מהלקוחות? הרי הביזנס של הבנק לא אמור לנבוע מעמלות. </w:t>
      </w:r>
      <w:r>
        <w:rPr>
          <w:rFonts w:hint="cs"/>
          <w:rtl/>
        </w:rPr>
        <w:t>הבנק צריך להרוויח ממרווחים פיננסיים ולא מעמלות. האם הפקידים עמלים כל כך ומשקיעים מאמץ עליון כדי לרשום שורה אחת, והאם המאמץ הזה שוויו 1.21 שקלים, ורוצים להעלות אותו עכשיו ל-1.28 שקלים? האם יש היגיון לגביית עמלה של 1.21 שקלים עבור פעולת משיכה שבוצעה על-ידי ה</w:t>
      </w:r>
      <w:r>
        <w:rPr>
          <w:rFonts w:hint="cs"/>
          <w:rtl/>
        </w:rPr>
        <w:t xml:space="preserve">כספומט ללא מגע אדם? </w:t>
      </w:r>
    </w:p>
    <w:p w14:paraId="4F4EC22A" w14:textId="77777777" w:rsidR="00000000" w:rsidRDefault="00A03D81">
      <w:pPr>
        <w:pStyle w:val="a0"/>
        <w:rPr>
          <w:rFonts w:hint="cs"/>
          <w:rtl/>
        </w:rPr>
      </w:pPr>
    </w:p>
    <w:p w14:paraId="1B7BA4DE" w14:textId="77777777" w:rsidR="00000000" w:rsidRDefault="00A03D81">
      <w:pPr>
        <w:pStyle w:val="a0"/>
        <w:rPr>
          <w:rFonts w:hint="cs"/>
          <w:rtl/>
        </w:rPr>
      </w:pPr>
      <w:r>
        <w:rPr>
          <w:rFonts w:hint="cs"/>
          <w:rtl/>
        </w:rPr>
        <w:t>כל ילד בגן יודע, הקונדיטוריה מוכרת עוגות, גברתי, הקצב מוכר בשר, הירקן מוכר ירקות. בואו נשאיר לבנקים שיתעסקו רק במה שהם צריכים לעשות. אבל מה מוכר הבנק? לבנק יש מגוון רחב של מוצרים, ולמה הבנק זקוק למגוון רחב כל כך? כי לאחר שהצרכן שבוי ב</w:t>
      </w:r>
      <w:r>
        <w:rPr>
          <w:rFonts w:hint="cs"/>
          <w:rtl/>
        </w:rPr>
        <w:t xml:space="preserve">מערכתו, אפשר למכור לו הכול, ועל הכול הוא ישלם, ועוד במחיר גבוה.      </w:t>
      </w:r>
    </w:p>
    <w:p w14:paraId="7170A9CB" w14:textId="77777777" w:rsidR="00000000" w:rsidRDefault="00A03D81">
      <w:pPr>
        <w:pStyle w:val="a0"/>
        <w:rPr>
          <w:rFonts w:hint="cs"/>
          <w:color w:val="0000FF"/>
          <w:szCs w:val="28"/>
          <w:rtl/>
        </w:rPr>
      </w:pPr>
    </w:p>
    <w:p w14:paraId="0A2EC616" w14:textId="77777777" w:rsidR="00000000" w:rsidRDefault="00A03D81">
      <w:pPr>
        <w:pStyle w:val="a0"/>
        <w:ind w:firstLine="0"/>
        <w:rPr>
          <w:rFonts w:hint="cs"/>
          <w:rtl/>
        </w:rPr>
      </w:pPr>
      <w:r>
        <w:rPr>
          <w:rFonts w:hint="cs"/>
          <w:rtl/>
        </w:rPr>
        <w:tab/>
        <w:t>יש לצמצם את מגוון המוצרים של הבנקים - כמו בכל העולם - ובראש ובראשונה לצמצם את מחירי העמלות. בלשון הכלכלית זה נקרא התמחות. ארגון מתמחה ומתמקצע בתחום מסוים, ככל שהוא עוסק באותו תחום בלבד</w:t>
      </w:r>
      <w:r>
        <w:rPr>
          <w:rFonts w:hint="cs"/>
          <w:rtl/>
        </w:rPr>
        <w:t xml:space="preserve">, כפי שלא ניתן למצוא רופא מומחה בניתוחי לב שהוא גם רופא שיניים. הבנקים צריכים להחליט, או שהם נהנים ממרווח פיננסי על הלוואות, משכנתאות, אוברדרפט - או שהם מוכרים עמלות. </w:t>
      </w:r>
    </w:p>
    <w:p w14:paraId="3F71FEDA" w14:textId="77777777" w:rsidR="00000000" w:rsidRDefault="00A03D81">
      <w:pPr>
        <w:pStyle w:val="a0"/>
        <w:ind w:firstLine="0"/>
        <w:rPr>
          <w:rFonts w:hint="cs"/>
          <w:rtl/>
        </w:rPr>
      </w:pPr>
    </w:p>
    <w:p w14:paraId="134AC844" w14:textId="77777777" w:rsidR="00000000" w:rsidRDefault="00A03D81">
      <w:pPr>
        <w:pStyle w:val="a0"/>
        <w:ind w:firstLine="0"/>
        <w:rPr>
          <w:rFonts w:hint="cs"/>
          <w:rtl/>
        </w:rPr>
      </w:pPr>
      <w:r>
        <w:rPr>
          <w:rFonts w:hint="cs"/>
          <w:rtl/>
        </w:rPr>
        <w:tab/>
        <w:t>גם במצב שכזה, אני בטוח, יהיו לבנקים פתרונות יצירתיים - כמו תמיד - הם בטח יגדילו את המר</w:t>
      </w:r>
      <w:r>
        <w:rPr>
          <w:rFonts w:hint="cs"/>
          <w:rtl/>
        </w:rPr>
        <w:t xml:space="preserve">ווחים הפיננסיים, אבל זה עדיף מייקור עמלות כל שני וחמישי. </w:t>
      </w:r>
    </w:p>
    <w:p w14:paraId="36F18EBA" w14:textId="77777777" w:rsidR="00000000" w:rsidRDefault="00A03D81">
      <w:pPr>
        <w:pStyle w:val="a0"/>
        <w:ind w:firstLine="0"/>
        <w:rPr>
          <w:rFonts w:hint="cs"/>
          <w:rtl/>
        </w:rPr>
      </w:pPr>
    </w:p>
    <w:p w14:paraId="6BFD4DFC" w14:textId="77777777" w:rsidR="00000000" w:rsidRDefault="00A03D81">
      <w:pPr>
        <w:pStyle w:val="a0"/>
        <w:ind w:firstLine="0"/>
        <w:rPr>
          <w:rFonts w:hint="cs"/>
          <w:rtl/>
        </w:rPr>
      </w:pPr>
      <w:r>
        <w:rPr>
          <w:rFonts w:hint="cs"/>
          <w:rtl/>
        </w:rPr>
        <w:tab/>
        <w:t>לכן, לסיום, אני סבור שהבנקים צריכים לקחת עמלות רק במחיר עלות למשקי הבית, או להטיל על העסקים או על כל עסקה - על הריבית של כל עסקה - את אותן עמלות שהוא רוצה, ועמלות אחרות - רק במחיר העלות של הבנקים.</w:t>
      </w:r>
      <w:r>
        <w:rPr>
          <w:rFonts w:hint="cs"/>
          <w:rtl/>
        </w:rPr>
        <w:t xml:space="preserve"> תודה רבה.</w:t>
      </w:r>
    </w:p>
    <w:p w14:paraId="6FA5A345" w14:textId="77777777" w:rsidR="00000000" w:rsidRDefault="00A03D81">
      <w:pPr>
        <w:pStyle w:val="af1"/>
        <w:rPr>
          <w:rtl/>
        </w:rPr>
      </w:pPr>
      <w:r>
        <w:rPr>
          <w:rtl/>
        </w:rPr>
        <w:br/>
        <w:t>היו"ר אתי לבני:</w:t>
      </w:r>
    </w:p>
    <w:p w14:paraId="40758F78" w14:textId="77777777" w:rsidR="00000000" w:rsidRDefault="00A03D81">
      <w:pPr>
        <w:pStyle w:val="a0"/>
        <w:rPr>
          <w:rtl/>
        </w:rPr>
      </w:pPr>
    </w:p>
    <w:p w14:paraId="790DBCBE" w14:textId="77777777" w:rsidR="00000000" w:rsidRDefault="00A03D81">
      <w:pPr>
        <w:pStyle w:val="a0"/>
        <w:rPr>
          <w:rFonts w:hint="cs"/>
          <w:rtl/>
        </w:rPr>
      </w:pPr>
      <w:r>
        <w:rPr>
          <w:rFonts w:hint="cs"/>
          <w:rtl/>
        </w:rPr>
        <w:t xml:space="preserve">אנחנו צירפנו לו את הזמן של כל ההצעות. </w:t>
      </w:r>
    </w:p>
    <w:p w14:paraId="1F0EB02C" w14:textId="77777777" w:rsidR="00000000" w:rsidRDefault="00A03D81">
      <w:pPr>
        <w:pStyle w:val="-"/>
        <w:rPr>
          <w:rtl/>
        </w:rPr>
      </w:pPr>
      <w:r>
        <w:rPr>
          <w:rtl/>
        </w:rPr>
        <w:br/>
      </w:r>
      <w:bookmarkStart w:id="546" w:name="FS000000549T16_02_2004_23_03_18C"/>
      <w:bookmarkStart w:id="547" w:name="FS000000493T16_02_2004_23_03_25"/>
      <w:bookmarkStart w:id="548" w:name="FS000000493T16_02_2004_23_03_27C"/>
      <w:bookmarkEnd w:id="546"/>
      <w:bookmarkEnd w:id="547"/>
      <w:bookmarkEnd w:id="548"/>
      <w:r>
        <w:rPr>
          <w:rtl/>
        </w:rPr>
        <w:t>דוד טל (עם אחד):</w:t>
      </w:r>
    </w:p>
    <w:p w14:paraId="1189583C" w14:textId="77777777" w:rsidR="00000000" w:rsidRDefault="00A03D81">
      <w:pPr>
        <w:pStyle w:val="a0"/>
        <w:rPr>
          <w:rFonts w:hint="cs"/>
          <w:rtl/>
        </w:rPr>
      </w:pPr>
    </w:p>
    <w:p w14:paraId="5D0ABDE0" w14:textId="77777777" w:rsidR="00000000" w:rsidRDefault="00A03D81">
      <w:pPr>
        <w:pStyle w:val="a0"/>
        <w:rPr>
          <w:rFonts w:hint="cs"/>
          <w:rtl/>
        </w:rPr>
      </w:pPr>
      <w:r>
        <w:rPr>
          <w:rFonts w:hint="cs"/>
          <w:rtl/>
        </w:rPr>
        <w:t>אז מגיע לי עוד שתי דקות, ואני רוצה להמשיך ולומר - - -</w:t>
      </w:r>
    </w:p>
    <w:p w14:paraId="0023308B" w14:textId="77777777" w:rsidR="00000000" w:rsidRDefault="00A03D81">
      <w:pPr>
        <w:pStyle w:val="af1"/>
        <w:rPr>
          <w:rtl/>
        </w:rPr>
      </w:pPr>
      <w:r>
        <w:rPr>
          <w:rtl/>
        </w:rPr>
        <w:br/>
        <w:t>היו"ר אתי לבני:</w:t>
      </w:r>
    </w:p>
    <w:p w14:paraId="6109E2C4" w14:textId="77777777" w:rsidR="00000000" w:rsidRDefault="00A03D81">
      <w:pPr>
        <w:pStyle w:val="a0"/>
        <w:rPr>
          <w:rtl/>
        </w:rPr>
      </w:pPr>
    </w:p>
    <w:p w14:paraId="534D61BB" w14:textId="77777777" w:rsidR="00000000" w:rsidRDefault="00A03D81">
      <w:pPr>
        <w:pStyle w:val="a0"/>
        <w:rPr>
          <w:rFonts w:hint="cs"/>
          <w:rtl/>
        </w:rPr>
      </w:pPr>
      <w:r>
        <w:rPr>
          <w:rFonts w:hint="cs"/>
          <w:rtl/>
        </w:rPr>
        <w:t>לא, לא, לא. מיצית. מיצית. תודה רבה. חבר הכנסת אחמד טיבי - אינו נוכח. חבר הכנסת ג'מאל זחאלקה - מוו</w:t>
      </w:r>
      <w:r>
        <w:rPr>
          <w:rFonts w:hint="cs"/>
          <w:rtl/>
        </w:rPr>
        <w:t>תר?</w:t>
      </w:r>
    </w:p>
    <w:p w14:paraId="5AAB13B4" w14:textId="77777777" w:rsidR="00000000" w:rsidRDefault="00A03D81">
      <w:pPr>
        <w:pStyle w:val="af0"/>
        <w:rPr>
          <w:rtl/>
        </w:rPr>
      </w:pPr>
      <w:r>
        <w:rPr>
          <w:rtl/>
        </w:rPr>
        <w:br/>
        <w:t>ג'מאל זחאלקה (בל"ד):</w:t>
      </w:r>
    </w:p>
    <w:p w14:paraId="701FD93F" w14:textId="77777777" w:rsidR="00000000" w:rsidRDefault="00A03D81">
      <w:pPr>
        <w:pStyle w:val="a0"/>
        <w:rPr>
          <w:rtl/>
        </w:rPr>
      </w:pPr>
    </w:p>
    <w:p w14:paraId="10DE4591" w14:textId="77777777" w:rsidR="00000000" w:rsidRDefault="00A03D81">
      <w:pPr>
        <w:pStyle w:val="a0"/>
        <w:rPr>
          <w:rFonts w:hint="cs"/>
          <w:rtl/>
        </w:rPr>
      </w:pPr>
      <w:r>
        <w:rPr>
          <w:rFonts w:hint="cs"/>
          <w:rtl/>
        </w:rPr>
        <w:t xml:space="preserve">לא. אני אגיד כמה מלים. </w:t>
      </w:r>
    </w:p>
    <w:p w14:paraId="3A1F92EF" w14:textId="77777777" w:rsidR="00000000" w:rsidRDefault="00A03D81">
      <w:pPr>
        <w:pStyle w:val="af1"/>
        <w:rPr>
          <w:rtl/>
        </w:rPr>
      </w:pPr>
      <w:r>
        <w:rPr>
          <w:rtl/>
        </w:rPr>
        <w:br/>
        <w:t>היו"ר אתי לבני:</w:t>
      </w:r>
    </w:p>
    <w:p w14:paraId="6854AAB2" w14:textId="77777777" w:rsidR="00000000" w:rsidRDefault="00A03D81">
      <w:pPr>
        <w:pStyle w:val="a0"/>
        <w:rPr>
          <w:rtl/>
        </w:rPr>
      </w:pPr>
    </w:p>
    <w:p w14:paraId="132560A2" w14:textId="77777777" w:rsidR="00000000" w:rsidRDefault="00A03D81">
      <w:pPr>
        <w:pStyle w:val="a0"/>
        <w:rPr>
          <w:rFonts w:hint="cs"/>
          <w:rtl/>
        </w:rPr>
      </w:pPr>
      <w:r>
        <w:rPr>
          <w:rFonts w:hint="cs"/>
          <w:rtl/>
        </w:rPr>
        <w:t xml:space="preserve">על שתי ההצעות בבת אחת. </w:t>
      </w:r>
    </w:p>
    <w:p w14:paraId="1BF8E4E5" w14:textId="77777777" w:rsidR="00000000" w:rsidRDefault="00A03D81">
      <w:pPr>
        <w:pStyle w:val="a"/>
        <w:rPr>
          <w:rtl/>
        </w:rPr>
      </w:pPr>
      <w:r>
        <w:rPr>
          <w:rtl/>
        </w:rPr>
        <w:br/>
      </w:r>
      <w:bookmarkStart w:id="549" w:name="FS000001061T16_02_2004_23_04_40"/>
      <w:bookmarkStart w:id="550" w:name="_Toc79902467"/>
      <w:bookmarkEnd w:id="549"/>
      <w:r>
        <w:rPr>
          <w:rtl/>
        </w:rPr>
        <w:t>ג'מאל זחאלקה (בל"ד):</w:t>
      </w:r>
      <w:bookmarkEnd w:id="550"/>
    </w:p>
    <w:p w14:paraId="3671E7F4" w14:textId="77777777" w:rsidR="00000000" w:rsidRDefault="00A03D81">
      <w:pPr>
        <w:pStyle w:val="a0"/>
        <w:rPr>
          <w:rtl/>
        </w:rPr>
      </w:pPr>
    </w:p>
    <w:p w14:paraId="4ADC4F69" w14:textId="77777777" w:rsidR="00000000" w:rsidRDefault="00A03D81">
      <w:pPr>
        <w:pStyle w:val="a0"/>
        <w:rPr>
          <w:rFonts w:hint="cs"/>
          <w:rtl/>
        </w:rPr>
      </w:pPr>
      <w:r>
        <w:rPr>
          <w:rFonts w:hint="cs"/>
          <w:rtl/>
        </w:rPr>
        <w:t xml:space="preserve">גברתי היושבת-ראש, מפאת השעה המאוחרת אני אקצר, אבל אני רוצה להעלות נושא שבעיני הוא חשוב ועדיין לא עומד בצורה רצינית על סדר-היום. </w:t>
      </w:r>
    </w:p>
    <w:p w14:paraId="00DF4BD6" w14:textId="77777777" w:rsidR="00000000" w:rsidRDefault="00A03D81">
      <w:pPr>
        <w:pStyle w:val="a0"/>
        <w:rPr>
          <w:rFonts w:hint="cs"/>
          <w:rtl/>
        </w:rPr>
      </w:pPr>
    </w:p>
    <w:p w14:paraId="116CF84F" w14:textId="77777777" w:rsidR="00000000" w:rsidRDefault="00A03D81">
      <w:pPr>
        <w:pStyle w:val="a0"/>
        <w:rPr>
          <w:rFonts w:hint="cs"/>
          <w:rtl/>
        </w:rPr>
      </w:pPr>
      <w:r>
        <w:rPr>
          <w:rFonts w:hint="cs"/>
          <w:rtl/>
        </w:rPr>
        <w:t>הנושא שאנח</w:t>
      </w:r>
      <w:r>
        <w:rPr>
          <w:rFonts w:hint="cs"/>
          <w:rtl/>
        </w:rPr>
        <w:t xml:space="preserve">נו דנים בו הוא שינויים בחקיקה בנושא השפיטה. אני רוצה לדבר על נושא השפיטה עצמו, ואני רוצה שוב להסב את תשומת לב חברי הכנסת לדוחות החמורים שהתפרסמו על אפליית ערבים במערכת המשפט בישראל. </w:t>
      </w:r>
    </w:p>
    <w:p w14:paraId="1C7E9E95" w14:textId="77777777" w:rsidR="00000000" w:rsidRDefault="00A03D81">
      <w:pPr>
        <w:pStyle w:val="a0"/>
        <w:rPr>
          <w:rFonts w:hint="cs"/>
          <w:rtl/>
        </w:rPr>
      </w:pPr>
    </w:p>
    <w:p w14:paraId="40967BBB" w14:textId="77777777" w:rsidR="00000000" w:rsidRDefault="00A03D81">
      <w:pPr>
        <w:pStyle w:val="a0"/>
        <w:rPr>
          <w:rFonts w:hint="cs"/>
          <w:rtl/>
        </w:rPr>
      </w:pPr>
      <w:r>
        <w:rPr>
          <w:rFonts w:hint="cs"/>
          <w:rtl/>
        </w:rPr>
        <w:t>דוח אחרי דוח של חוקרים בעלי שם, חוקרים מכובדים, כמו פרופסור סטנלי כהן, ש</w:t>
      </w:r>
      <w:r>
        <w:rPr>
          <w:rFonts w:hint="cs"/>
          <w:rtl/>
        </w:rPr>
        <w:t>עשה את המחקרים שלו בשנות ה-80, מחקרים של פרופסור רטנר ופרופסור שיפמן - בשנה האחרונה וגם בשנים עברו. כל הדוחות, כל המחקרים האלה, הראו בצורה קונסיסטנטית, עקבית - - -</w:t>
      </w:r>
    </w:p>
    <w:p w14:paraId="68157C9A" w14:textId="77777777" w:rsidR="00000000" w:rsidRDefault="00A03D81">
      <w:pPr>
        <w:pStyle w:val="af0"/>
        <w:rPr>
          <w:rtl/>
        </w:rPr>
      </w:pPr>
      <w:r>
        <w:rPr>
          <w:rtl/>
        </w:rPr>
        <w:br/>
        <w:t>שר התשתיות הלאומיות יוסף פריצקי:</w:t>
      </w:r>
    </w:p>
    <w:p w14:paraId="1B5A0301" w14:textId="77777777" w:rsidR="00000000" w:rsidRDefault="00A03D81">
      <w:pPr>
        <w:pStyle w:val="a0"/>
        <w:rPr>
          <w:rtl/>
        </w:rPr>
      </w:pPr>
    </w:p>
    <w:p w14:paraId="6731F5C8" w14:textId="77777777" w:rsidR="00000000" w:rsidRDefault="00A03D81">
      <w:pPr>
        <w:pStyle w:val="a0"/>
        <w:rPr>
          <w:rFonts w:hint="cs"/>
          <w:rtl/>
        </w:rPr>
      </w:pPr>
      <w:r>
        <w:rPr>
          <w:rFonts w:hint="cs"/>
          <w:rtl/>
        </w:rPr>
        <w:t xml:space="preserve">מתמשכת. </w:t>
      </w:r>
    </w:p>
    <w:p w14:paraId="02AEF13F" w14:textId="77777777" w:rsidR="00000000" w:rsidRDefault="00A03D81">
      <w:pPr>
        <w:pStyle w:val="-"/>
        <w:rPr>
          <w:rtl/>
        </w:rPr>
      </w:pPr>
      <w:r>
        <w:rPr>
          <w:rtl/>
        </w:rPr>
        <w:br/>
      </w:r>
      <w:bookmarkStart w:id="551" w:name="FS000001061T16_02_2004_23_07_19C"/>
      <w:bookmarkEnd w:id="551"/>
      <w:r>
        <w:rPr>
          <w:rtl/>
        </w:rPr>
        <w:t>ג'מאל זחאלקה (בל"ד):</w:t>
      </w:r>
    </w:p>
    <w:p w14:paraId="0C69AD78" w14:textId="77777777" w:rsidR="00000000" w:rsidRDefault="00A03D81">
      <w:pPr>
        <w:pStyle w:val="a0"/>
        <w:rPr>
          <w:rtl/>
        </w:rPr>
      </w:pPr>
    </w:p>
    <w:p w14:paraId="4D30952F" w14:textId="77777777" w:rsidR="00000000" w:rsidRDefault="00A03D81">
      <w:pPr>
        <w:pStyle w:val="a0"/>
        <w:rPr>
          <w:rFonts w:hint="cs"/>
          <w:rtl/>
        </w:rPr>
      </w:pPr>
      <w:r>
        <w:rPr>
          <w:rFonts w:hint="cs"/>
          <w:rtl/>
        </w:rPr>
        <w:t xml:space="preserve">אני לא אמרתי מתמשכת. </w:t>
      </w:r>
    </w:p>
    <w:p w14:paraId="5BD80C92" w14:textId="77777777" w:rsidR="00000000" w:rsidRDefault="00A03D81">
      <w:pPr>
        <w:pStyle w:val="af0"/>
        <w:rPr>
          <w:rtl/>
        </w:rPr>
      </w:pPr>
      <w:r>
        <w:rPr>
          <w:rtl/>
        </w:rPr>
        <w:br/>
        <w:t>שר</w:t>
      </w:r>
      <w:r>
        <w:rPr>
          <w:rtl/>
        </w:rPr>
        <w:t xml:space="preserve"> התשתיות הלאומיות יוסף פריצקי:</w:t>
      </w:r>
    </w:p>
    <w:p w14:paraId="0A672C29" w14:textId="77777777" w:rsidR="00000000" w:rsidRDefault="00A03D81">
      <w:pPr>
        <w:pStyle w:val="a0"/>
        <w:rPr>
          <w:rtl/>
        </w:rPr>
      </w:pPr>
    </w:p>
    <w:p w14:paraId="3315E2AF" w14:textId="77777777" w:rsidR="00000000" w:rsidRDefault="00A03D81">
      <w:pPr>
        <w:pStyle w:val="a0"/>
        <w:rPr>
          <w:rFonts w:hint="cs"/>
          <w:rtl/>
        </w:rPr>
      </w:pPr>
      <w:r>
        <w:rPr>
          <w:rFonts w:hint="cs"/>
          <w:rtl/>
        </w:rPr>
        <w:t xml:space="preserve">לא, אני שואל. </w:t>
      </w:r>
    </w:p>
    <w:p w14:paraId="69A6197B" w14:textId="77777777" w:rsidR="00000000" w:rsidRDefault="00A03D81">
      <w:pPr>
        <w:pStyle w:val="af0"/>
        <w:rPr>
          <w:rtl/>
        </w:rPr>
      </w:pPr>
      <w:r>
        <w:rPr>
          <w:rtl/>
        </w:rPr>
        <w:br/>
        <w:t>זהבה גלאון (מרצ):</w:t>
      </w:r>
    </w:p>
    <w:p w14:paraId="242C6F95" w14:textId="77777777" w:rsidR="00000000" w:rsidRDefault="00A03D81">
      <w:pPr>
        <w:pStyle w:val="a0"/>
        <w:rPr>
          <w:rtl/>
        </w:rPr>
      </w:pPr>
    </w:p>
    <w:p w14:paraId="57C1702F" w14:textId="77777777" w:rsidR="00000000" w:rsidRDefault="00A03D81">
      <w:pPr>
        <w:pStyle w:val="a0"/>
        <w:rPr>
          <w:rFonts w:hint="cs"/>
          <w:rtl/>
        </w:rPr>
      </w:pPr>
      <w:r>
        <w:rPr>
          <w:rFonts w:hint="cs"/>
          <w:rtl/>
        </w:rPr>
        <w:t xml:space="preserve">למה אתה לא מקשיב? </w:t>
      </w:r>
    </w:p>
    <w:p w14:paraId="32F998BC" w14:textId="77777777" w:rsidR="00000000" w:rsidRDefault="00A03D81">
      <w:pPr>
        <w:pStyle w:val="-"/>
        <w:rPr>
          <w:rtl/>
        </w:rPr>
      </w:pPr>
      <w:r>
        <w:rPr>
          <w:rtl/>
        </w:rPr>
        <w:br/>
      </w:r>
      <w:bookmarkStart w:id="552" w:name="FS000001061T16_02_2004_23_07_56C"/>
      <w:bookmarkEnd w:id="552"/>
      <w:r>
        <w:rPr>
          <w:rtl/>
        </w:rPr>
        <w:t>ג'מאל זחאלקה (בל"ד):</w:t>
      </w:r>
    </w:p>
    <w:p w14:paraId="2C654016" w14:textId="77777777" w:rsidR="00000000" w:rsidRDefault="00A03D81">
      <w:pPr>
        <w:pStyle w:val="a0"/>
        <w:rPr>
          <w:rtl/>
        </w:rPr>
      </w:pPr>
    </w:p>
    <w:p w14:paraId="43585306" w14:textId="77777777" w:rsidR="00000000" w:rsidRDefault="00A03D81">
      <w:pPr>
        <w:pStyle w:val="a0"/>
        <w:rPr>
          <w:rFonts w:hint="cs"/>
          <w:rtl/>
        </w:rPr>
      </w:pPr>
      <w:r>
        <w:rPr>
          <w:rFonts w:hint="cs"/>
          <w:rtl/>
        </w:rPr>
        <w:t>כי הדוחות הם מקוטעים. כל דוח בזמנו. האפליה היא אכן מתמשכת. אני רוצה לדייק ולא לזרוק מלים ככה.</w:t>
      </w:r>
    </w:p>
    <w:p w14:paraId="2E75EE83" w14:textId="77777777" w:rsidR="00000000" w:rsidRDefault="00A03D81">
      <w:pPr>
        <w:pStyle w:val="a0"/>
        <w:rPr>
          <w:rFonts w:hint="cs"/>
          <w:rtl/>
        </w:rPr>
      </w:pPr>
    </w:p>
    <w:p w14:paraId="7D4BEF8D" w14:textId="77777777" w:rsidR="00000000" w:rsidRDefault="00A03D81">
      <w:pPr>
        <w:pStyle w:val="a0"/>
        <w:rPr>
          <w:rFonts w:hint="cs"/>
          <w:rtl/>
        </w:rPr>
      </w:pPr>
      <w:r>
        <w:rPr>
          <w:rFonts w:hint="cs"/>
          <w:rtl/>
        </w:rPr>
        <w:t>הדוח האחרון, או המחקר האחרון שנערך באוניברסיטת חיפה,</w:t>
      </w:r>
      <w:r>
        <w:rPr>
          <w:rFonts w:hint="cs"/>
          <w:rtl/>
        </w:rPr>
        <w:t xml:space="preserve"> שהקיף 60,000 תיקים - לא פחות ולא יותר, נסקרו 60,000 תיקים משנת 1985 עד שנת 2000,  15 שנים - הראה שסיכוייו של נאשם ערבי, עם אותו רקע - עם אותו רקע, כלומר יש שם הבדלה בין אנשים עם עבר פלילי ואנשים בלי עבר פלילי, למשל, התוצאה דומה - סיכוייו כפולים להיות מורש</w:t>
      </w:r>
      <w:r>
        <w:rPr>
          <w:rFonts w:hint="cs"/>
          <w:rtl/>
        </w:rPr>
        <w:t xml:space="preserve">ע בבית-המשפט. כפולים, פי-שניים. אם לוקחים מואשם ערבי ומואשם יהודי - עם אותו רקע, נגיד שלשניהם אין עבר פלילי - סיכוייו של המואשם הערבי להיות מורשע  גבוהים פי-שניים. גם בגזר-הדין - - </w:t>
      </w:r>
    </w:p>
    <w:p w14:paraId="6531FDDD" w14:textId="77777777" w:rsidR="00000000" w:rsidRDefault="00A03D81">
      <w:pPr>
        <w:pStyle w:val="af0"/>
        <w:rPr>
          <w:rtl/>
        </w:rPr>
      </w:pPr>
      <w:r>
        <w:rPr>
          <w:rtl/>
        </w:rPr>
        <w:br/>
        <w:t>משה כחלון (הליכוד):</w:t>
      </w:r>
    </w:p>
    <w:p w14:paraId="49E4FB0D" w14:textId="77777777" w:rsidR="00000000" w:rsidRDefault="00A03D81">
      <w:pPr>
        <w:pStyle w:val="a0"/>
        <w:rPr>
          <w:rFonts w:hint="cs"/>
          <w:rtl/>
        </w:rPr>
      </w:pPr>
    </w:p>
    <w:p w14:paraId="707FED8C" w14:textId="77777777" w:rsidR="00000000" w:rsidRDefault="00A03D81">
      <w:pPr>
        <w:pStyle w:val="a0"/>
        <w:rPr>
          <w:rFonts w:hint="cs"/>
          <w:rtl/>
        </w:rPr>
      </w:pPr>
      <w:r>
        <w:rPr>
          <w:rFonts w:hint="cs"/>
          <w:rtl/>
        </w:rPr>
        <w:t>איפה זה, זחאלקה?</w:t>
      </w:r>
    </w:p>
    <w:p w14:paraId="76C90D2A" w14:textId="77777777" w:rsidR="00000000" w:rsidRDefault="00A03D81">
      <w:pPr>
        <w:pStyle w:val="-"/>
        <w:rPr>
          <w:rtl/>
        </w:rPr>
      </w:pPr>
      <w:r>
        <w:rPr>
          <w:rtl/>
        </w:rPr>
        <w:br/>
      </w:r>
      <w:bookmarkStart w:id="553" w:name="FS000001061T16_02_2004_23_11_12C"/>
      <w:bookmarkEnd w:id="553"/>
      <w:r>
        <w:rPr>
          <w:rtl/>
        </w:rPr>
        <w:t>ג'מאל זחאלקה (בל"ד):</w:t>
      </w:r>
    </w:p>
    <w:p w14:paraId="1A0B0776" w14:textId="77777777" w:rsidR="00000000" w:rsidRDefault="00A03D81">
      <w:pPr>
        <w:pStyle w:val="a0"/>
        <w:rPr>
          <w:rtl/>
        </w:rPr>
      </w:pPr>
    </w:p>
    <w:p w14:paraId="3429EF71" w14:textId="77777777" w:rsidR="00000000" w:rsidRDefault="00A03D81">
      <w:pPr>
        <w:pStyle w:val="a0"/>
        <w:rPr>
          <w:rFonts w:hint="cs"/>
          <w:rtl/>
        </w:rPr>
      </w:pPr>
      <w:r>
        <w:rPr>
          <w:rFonts w:hint="cs"/>
          <w:rtl/>
        </w:rPr>
        <w:t>- -  סיכוייו</w:t>
      </w:r>
      <w:r>
        <w:rPr>
          <w:rFonts w:hint="cs"/>
          <w:rtl/>
        </w:rPr>
        <w:t xml:space="preserve"> של מורשע ערבי לקבל עונש מאסר גבוהים פי-שניים. </w:t>
      </w:r>
    </w:p>
    <w:p w14:paraId="47D39705" w14:textId="77777777" w:rsidR="00000000" w:rsidRDefault="00A03D81">
      <w:pPr>
        <w:pStyle w:val="af0"/>
        <w:rPr>
          <w:rtl/>
        </w:rPr>
      </w:pPr>
      <w:r>
        <w:rPr>
          <w:rtl/>
        </w:rPr>
        <w:br/>
        <w:t>משה כחלון (הליכוד):</w:t>
      </w:r>
    </w:p>
    <w:p w14:paraId="1B5573E9" w14:textId="77777777" w:rsidR="00000000" w:rsidRDefault="00A03D81">
      <w:pPr>
        <w:pStyle w:val="a0"/>
        <w:rPr>
          <w:rtl/>
        </w:rPr>
      </w:pPr>
    </w:p>
    <w:p w14:paraId="384C63FF" w14:textId="77777777" w:rsidR="00000000" w:rsidRDefault="00A03D81">
      <w:pPr>
        <w:pStyle w:val="a0"/>
        <w:rPr>
          <w:rFonts w:hint="cs"/>
          <w:rtl/>
        </w:rPr>
      </w:pPr>
      <w:r>
        <w:rPr>
          <w:rFonts w:hint="cs"/>
          <w:rtl/>
        </w:rPr>
        <w:t xml:space="preserve">זחאלקה, מאיפה זה? </w:t>
      </w:r>
    </w:p>
    <w:p w14:paraId="65A509DF" w14:textId="77777777" w:rsidR="00000000" w:rsidRDefault="00A03D81">
      <w:pPr>
        <w:pStyle w:val="-"/>
        <w:rPr>
          <w:rtl/>
        </w:rPr>
      </w:pPr>
      <w:r>
        <w:rPr>
          <w:rtl/>
        </w:rPr>
        <w:br/>
      </w:r>
      <w:bookmarkStart w:id="554" w:name="FS000001061T16_02_2004_23_12_03C"/>
      <w:bookmarkEnd w:id="554"/>
      <w:r>
        <w:rPr>
          <w:rtl/>
        </w:rPr>
        <w:t>ג'מאל זחאלקה (בל"ד):</w:t>
      </w:r>
    </w:p>
    <w:p w14:paraId="0778A0DC" w14:textId="77777777" w:rsidR="00000000" w:rsidRDefault="00A03D81">
      <w:pPr>
        <w:pStyle w:val="a0"/>
        <w:rPr>
          <w:rtl/>
        </w:rPr>
      </w:pPr>
    </w:p>
    <w:p w14:paraId="39BFBA2A" w14:textId="77777777" w:rsidR="00000000" w:rsidRDefault="00A03D81">
      <w:pPr>
        <w:pStyle w:val="a0"/>
        <w:rPr>
          <w:rFonts w:hint="cs"/>
          <w:rtl/>
        </w:rPr>
      </w:pPr>
      <w:r>
        <w:rPr>
          <w:rFonts w:hint="cs"/>
          <w:rtl/>
        </w:rPr>
        <w:t xml:space="preserve">זה מחקר, שאני מוכן לשלוח לך אותו היום. </w:t>
      </w:r>
    </w:p>
    <w:p w14:paraId="0B55B77A" w14:textId="77777777" w:rsidR="00000000" w:rsidRDefault="00A03D81">
      <w:pPr>
        <w:pStyle w:val="af0"/>
        <w:rPr>
          <w:rtl/>
        </w:rPr>
      </w:pPr>
      <w:r>
        <w:rPr>
          <w:rtl/>
        </w:rPr>
        <w:br/>
        <w:t>משה כחלון (הליכוד):</w:t>
      </w:r>
    </w:p>
    <w:p w14:paraId="726C6B1B" w14:textId="77777777" w:rsidR="00000000" w:rsidRDefault="00A03D81">
      <w:pPr>
        <w:pStyle w:val="a0"/>
        <w:rPr>
          <w:rtl/>
        </w:rPr>
      </w:pPr>
    </w:p>
    <w:p w14:paraId="4455D5F5" w14:textId="77777777" w:rsidR="00000000" w:rsidRDefault="00A03D81">
      <w:pPr>
        <w:pStyle w:val="a0"/>
        <w:rPr>
          <w:rFonts w:hint="cs"/>
          <w:rtl/>
        </w:rPr>
      </w:pPr>
      <w:r>
        <w:rPr>
          <w:rFonts w:hint="cs"/>
          <w:rtl/>
        </w:rPr>
        <w:t>זה במדינת ישראל?</w:t>
      </w:r>
    </w:p>
    <w:p w14:paraId="2BFDE841" w14:textId="77777777" w:rsidR="00000000" w:rsidRDefault="00A03D81">
      <w:pPr>
        <w:pStyle w:val="-"/>
        <w:rPr>
          <w:rtl/>
        </w:rPr>
      </w:pPr>
      <w:r>
        <w:rPr>
          <w:rtl/>
        </w:rPr>
        <w:br/>
      </w:r>
      <w:bookmarkStart w:id="555" w:name="FS000001061T16_02_2004_23_12_20C"/>
      <w:bookmarkEnd w:id="555"/>
      <w:r>
        <w:rPr>
          <w:rtl/>
        </w:rPr>
        <w:t>ג'מאל זחאלקה (בל"ד):</w:t>
      </w:r>
    </w:p>
    <w:p w14:paraId="46C3CDB2" w14:textId="77777777" w:rsidR="00000000" w:rsidRDefault="00A03D81">
      <w:pPr>
        <w:pStyle w:val="a0"/>
        <w:rPr>
          <w:rtl/>
        </w:rPr>
      </w:pPr>
    </w:p>
    <w:p w14:paraId="60B6F576" w14:textId="77777777" w:rsidR="00000000" w:rsidRDefault="00A03D81">
      <w:pPr>
        <w:pStyle w:val="a0"/>
        <w:rPr>
          <w:rFonts w:hint="cs"/>
          <w:rtl/>
        </w:rPr>
      </w:pPr>
      <w:r>
        <w:rPr>
          <w:rFonts w:hint="cs"/>
          <w:rtl/>
        </w:rPr>
        <w:t>אכן. התוצאות האלה אפילו הוצגו בכנס הרצלייה</w:t>
      </w:r>
      <w:r>
        <w:rPr>
          <w:rFonts w:hint="cs"/>
          <w:rtl/>
        </w:rPr>
        <w:t xml:space="preserve"> על-ידי פרופסור רטנר מאוניברסיטת חיפה - מחקר שנמשך כמה שנים - אבל יש עוד עשרה מחקרים כאלה.</w:t>
      </w:r>
    </w:p>
    <w:p w14:paraId="65F39ADD" w14:textId="77777777" w:rsidR="00000000" w:rsidRDefault="00A03D81">
      <w:pPr>
        <w:pStyle w:val="af0"/>
        <w:rPr>
          <w:rtl/>
        </w:rPr>
      </w:pPr>
      <w:r>
        <w:rPr>
          <w:rtl/>
        </w:rPr>
        <w:br/>
        <w:t>משה כחלון (הליכוד):</w:t>
      </w:r>
    </w:p>
    <w:p w14:paraId="4D88F8CF" w14:textId="77777777" w:rsidR="00000000" w:rsidRDefault="00A03D81">
      <w:pPr>
        <w:pStyle w:val="a0"/>
        <w:rPr>
          <w:rtl/>
        </w:rPr>
      </w:pPr>
    </w:p>
    <w:p w14:paraId="1ABE05F4" w14:textId="77777777" w:rsidR="00000000" w:rsidRDefault="00A03D81">
      <w:pPr>
        <w:pStyle w:val="a0"/>
        <w:rPr>
          <w:rFonts w:hint="cs"/>
          <w:rtl/>
        </w:rPr>
      </w:pPr>
      <w:r>
        <w:rPr>
          <w:rFonts w:hint="cs"/>
          <w:rtl/>
        </w:rPr>
        <w:t xml:space="preserve">תגיד לחוקרים האלה שימצאו עבודה אחרת. </w:t>
      </w:r>
    </w:p>
    <w:p w14:paraId="06F71293" w14:textId="77777777" w:rsidR="00000000" w:rsidRDefault="00A03D81">
      <w:pPr>
        <w:pStyle w:val="af0"/>
        <w:rPr>
          <w:rtl/>
        </w:rPr>
      </w:pPr>
      <w:r>
        <w:rPr>
          <w:rtl/>
        </w:rPr>
        <w:br/>
        <w:t>עמרי שרון (הליכוד):</w:t>
      </w:r>
    </w:p>
    <w:p w14:paraId="4F9035F7" w14:textId="77777777" w:rsidR="00000000" w:rsidRDefault="00A03D81">
      <w:pPr>
        <w:pStyle w:val="a0"/>
        <w:rPr>
          <w:rtl/>
        </w:rPr>
      </w:pPr>
    </w:p>
    <w:p w14:paraId="6A733725" w14:textId="77777777" w:rsidR="00000000" w:rsidRDefault="00A03D81">
      <w:pPr>
        <w:pStyle w:val="a0"/>
        <w:rPr>
          <w:rFonts w:hint="cs"/>
          <w:rtl/>
        </w:rPr>
      </w:pPr>
      <w:r>
        <w:rPr>
          <w:rFonts w:hint="cs"/>
          <w:rtl/>
        </w:rPr>
        <w:t>איך זה קשור לנושא הדיון?</w:t>
      </w:r>
    </w:p>
    <w:p w14:paraId="61176E4A" w14:textId="77777777" w:rsidR="00000000" w:rsidRDefault="00A03D81">
      <w:pPr>
        <w:pStyle w:val="-"/>
        <w:rPr>
          <w:rtl/>
        </w:rPr>
      </w:pPr>
      <w:r>
        <w:rPr>
          <w:rtl/>
        </w:rPr>
        <w:br/>
      </w:r>
      <w:bookmarkStart w:id="556" w:name="FS000001061T16_02_2004_23_13_15C"/>
      <w:bookmarkEnd w:id="556"/>
      <w:r>
        <w:rPr>
          <w:rtl/>
        </w:rPr>
        <w:t>ג'מאל זחאלקה (בל"ד):</w:t>
      </w:r>
    </w:p>
    <w:p w14:paraId="5AEF03A5" w14:textId="77777777" w:rsidR="00000000" w:rsidRDefault="00A03D81">
      <w:pPr>
        <w:pStyle w:val="a0"/>
        <w:rPr>
          <w:rtl/>
        </w:rPr>
      </w:pPr>
    </w:p>
    <w:p w14:paraId="1E6BA6F6" w14:textId="77777777" w:rsidR="00000000" w:rsidRDefault="00A03D81">
      <w:pPr>
        <w:pStyle w:val="a0"/>
        <w:rPr>
          <w:rFonts w:hint="cs"/>
          <w:rtl/>
        </w:rPr>
      </w:pPr>
      <w:r>
        <w:rPr>
          <w:rFonts w:hint="cs"/>
          <w:rtl/>
        </w:rPr>
        <w:t>הנושא עמד לדיון בכנסת.</w:t>
      </w:r>
    </w:p>
    <w:p w14:paraId="22F0F2ED" w14:textId="77777777" w:rsidR="00000000" w:rsidRDefault="00A03D81">
      <w:pPr>
        <w:pStyle w:val="af1"/>
        <w:rPr>
          <w:rtl/>
        </w:rPr>
      </w:pPr>
      <w:r>
        <w:rPr>
          <w:rtl/>
        </w:rPr>
        <w:br/>
        <w:t>היו"ר אתי ל</w:t>
      </w:r>
      <w:r>
        <w:rPr>
          <w:rtl/>
        </w:rPr>
        <w:t>בני:</w:t>
      </w:r>
    </w:p>
    <w:p w14:paraId="10A4337C" w14:textId="77777777" w:rsidR="00000000" w:rsidRDefault="00A03D81">
      <w:pPr>
        <w:pStyle w:val="a0"/>
        <w:rPr>
          <w:rtl/>
        </w:rPr>
      </w:pPr>
    </w:p>
    <w:p w14:paraId="0657D72B" w14:textId="77777777" w:rsidR="00000000" w:rsidRDefault="00A03D81">
      <w:pPr>
        <w:pStyle w:val="a0"/>
        <w:rPr>
          <w:rFonts w:hint="cs"/>
          <w:rtl/>
        </w:rPr>
      </w:pPr>
      <w:r>
        <w:rPr>
          <w:rFonts w:hint="cs"/>
          <w:rtl/>
        </w:rPr>
        <w:t xml:space="preserve">חבר הכנסת זחאלקה. </w:t>
      </w:r>
    </w:p>
    <w:p w14:paraId="72E64C28" w14:textId="77777777" w:rsidR="00000000" w:rsidRDefault="00A03D81">
      <w:pPr>
        <w:pStyle w:val="-"/>
        <w:rPr>
          <w:rtl/>
        </w:rPr>
      </w:pPr>
      <w:r>
        <w:rPr>
          <w:rtl/>
        </w:rPr>
        <w:br/>
      </w:r>
      <w:bookmarkStart w:id="557" w:name="FS000001061T16_02_2004_23_14_10C"/>
      <w:bookmarkEnd w:id="557"/>
      <w:r>
        <w:rPr>
          <w:rtl/>
        </w:rPr>
        <w:t>ג'מאל זחאלקה (בל"ד):</w:t>
      </w:r>
    </w:p>
    <w:p w14:paraId="08049BF0" w14:textId="77777777" w:rsidR="00000000" w:rsidRDefault="00A03D81">
      <w:pPr>
        <w:pStyle w:val="a0"/>
        <w:rPr>
          <w:rtl/>
        </w:rPr>
      </w:pPr>
    </w:p>
    <w:p w14:paraId="33DEEDFA" w14:textId="77777777" w:rsidR="00000000" w:rsidRDefault="00A03D81">
      <w:pPr>
        <w:pStyle w:val="a0"/>
        <w:rPr>
          <w:rFonts w:hint="cs"/>
          <w:rtl/>
        </w:rPr>
      </w:pPr>
      <w:r>
        <w:rPr>
          <w:rFonts w:hint="cs"/>
          <w:rtl/>
        </w:rPr>
        <w:t xml:space="preserve">עוד שני משפטים. אני רוצה רק להעיר. אני חושב שלא היו חוקרים, או אנשים רציניים, שערערו על אמינות התוצאות, כי מדובר באנשים לא פוליטיים, חוקרים מכובדים שעשו מחקרים בנושאים השונים. </w:t>
      </w:r>
    </w:p>
    <w:p w14:paraId="0A5C549C" w14:textId="77777777" w:rsidR="00000000" w:rsidRDefault="00A03D81">
      <w:pPr>
        <w:pStyle w:val="a0"/>
        <w:rPr>
          <w:rFonts w:hint="cs"/>
          <w:rtl/>
        </w:rPr>
      </w:pPr>
    </w:p>
    <w:p w14:paraId="13268E69" w14:textId="77777777" w:rsidR="00000000" w:rsidRDefault="00A03D81">
      <w:pPr>
        <w:pStyle w:val="a0"/>
        <w:rPr>
          <w:rFonts w:hint="cs"/>
          <w:rtl/>
        </w:rPr>
      </w:pPr>
      <w:r>
        <w:rPr>
          <w:rFonts w:hint="cs"/>
          <w:rtl/>
        </w:rPr>
        <w:t>שר המשפטים, לצערי הרב - אחד לצ</w:t>
      </w:r>
      <w:r>
        <w:rPr>
          <w:rFonts w:hint="cs"/>
          <w:rtl/>
        </w:rPr>
        <w:t>ערי הרב, השני לשמחתי - לצערי הרב, תגובתו היתה שכנראה, כנראה - כך הוא אמר - שהבעיה היא בעורכי-הדין ולא בשופטים. כלומר, אנשים לא שוכרים ומעמידים לרשותם עורכי-דין, ולכן יש להם יותר סיכויים להיות מורשעים או להישלח למאסר. אני רוצה להגיד, שבמחקר עצמו יש גם הבדלה</w:t>
      </w:r>
      <w:r>
        <w:rPr>
          <w:rFonts w:hint="cs"/>
          <w:rtl/>
        </w:rPr>
        <w:t xml:space="preserve"> כזאת בין  מי שקיבל הגנה משפטית, סעד של עורך-דין, ומי שלא קיבל, וגם אז המספרים לא השתנו באופן משמעותי. עדיין עמדה האפליה בעינה.</w:t>
      </w:r>
    </w:p>
    <w:p w14:paraId="49320C4A" w14:textId="77777777" w:rsidR="00000000" w:rsidRDefault="00A03D81">
      <w:pPr>
        <w:pStyle w:val="a0"/>
        <w:rPr>
          <w:rFonts w:hint="cs"/>
          <w:rtl/>
        </w:rPr>
      </w:pPr>
    </w:p>
    <w:p w14:paraId="200E4AED" w14:textId="77777777" w:rsidR="00000000" w:rsidRDefault="00A03D81">
      <w:pPr>
        <w:pStyle w:val="a0"/>
        <w:rPr>
          <w:rFonts w:hint="cs"/>
          <w:rtl/>
        </w:rPr>
      </w:pPr>
      <w:r>
        <w:rPr>
          <w:rFonts w:hint="cs"/>
          <w:rtl/>
        </w:rPr>
        <w:t xml:space="preserve">שר המשפטים הבטיח שמשרד המשפטים יחקור את הנושא הזה, ואני מקווה שהמחקר שהוא הבטיח כאן מעל דוכן הכנסת ייעשה. </w:t>
      </w:r>
    </w:p>
    <w:p w14:paraId="5F5D29FB" w14:textId="77777777" w:rsidR="00000000" w:rsidRDefault="00A03D81">
      <w:pPr>
        <w:pStyle w:val="a0"/>
        <w:rPr>
          <w:rFonts w:hint="cs"/>
          <w:rtl/>
        </w:rPr>
      </w:pPr>
    </w:p>
    <w:p w14:paraId="142071C1" w14:textId="77777777" w:rsidR="00000000" w:rsidRDefault="00A03D81">
      <w:pPr>
        <w:pStyle w:val="a0"/>
        <w:rPr>
          <w:rFonts w:hint="cs"/>
          <w:rtl/>
        </w:rPr>
      </w:pPr>
      <w:r>
        <w:rPr>
          <w:rFonts w:hint="cs"/>
          <w:rtl/>
        </w:rPr>
        <w:t>בסופו של דבר, אנשים</w:t>
      </w:r>
      <w:r>
        <w:rPr>
          <w:rFonts w:hint="cs"/>
          <w:rtl/>
        </w:rPr>
        <w:t xml:space="preserve"> מאמינים שמערכת המשפט עושה צדק. הצדק כאילו נראה. לדעתי, לא חשוב רק שהצדק ייראה, חשוב שהוא ייעשה בפועל. </w:t>
      </w:r>
    </w:p>
    <w:p w14:paraId="3BB8BE59" w14:textId="77777777" w:rsidR="00000000" w:rsidRDefault="00A03D81">
      <w:pPr>
        <w:pStyle w:val="af1"/>
        <w:rPr>
          <w:rtl/>
        </w:rPr>
      </w:pPr>
      <w:r>
        <w:rPr>
          <w:rtl/>
        </w:rPr>
        <w:br/>
        <w:t>היו"ר אתי לבני:</w:t>
      </w:r>
    </w:p>
    <w:p w14:paraId="396B2FE1" w14:textId="77777777" w:rsidR="00000000" w:rsidRDefault="00A03D81">
      <w:pPr>
        <w:pStyle w:val="a0"/>
        <w:rPr>
          <w:rtl/>
        </w:rPr>
      </w:pPr>
    </w:p>
    <w:p w14:paraId="60189285" w14:textId="77777777" w:rsidR="00000000" w:rsidRDefault="00A03D81">
      <w:pPr>
        <w:pStyle w:val="a0"/>
        <w:rPr>
          <w:rFonts w:hint="cs"/>
          <w:rtl/>
        </w:rPr>
      </w:pPr>
      <w:r>
        <w:rPr>
          <w:rFonts w:hint="cs"/>
          <w:rtl/>
        </w:rPr>
        <w:t>תודה רבה.</w:t>
      </w:r>
    </w:p>
    <w:p w14:paraId="29B9D29B" w14:textId="77777777" w:rsidR="00000000" w:rsidRDefault="00A03D81">
      <w:pPr>
        <w:pStyle w:val="-"/>
        <w:rPr>
          <w:rtl/>
        </w:rPr>
      </w:pPr>
      <w:r>
        <w:rPr>
          <w:rtl/>
        </w:rPr>
        <w:br/>
      </w:r>
      <w:bookmarkStart w:id="558" w:name="FS000001061T16_02_2004_23_18_53C"/>
      <w:bookmarkEnd w:id="558"/>
      <w:r>
        <w:rPr>
          <w:rtl/>
        </w:rPr>
        <w:t>ג'מאל זחאלקה (בל"ד):</w:t>
      </w:r>
    </w:p>
    <w:p w14:paraId="58D1596D" w14:textId="77777777" w:rsidR="00000000" w:rsidRDefault="00A03D81">
      <w:pPr>
        <w:pStyle w:val="a0"/>
        <w:rPr>
          <w:rtl/>
        </w:rPr>
      </w:pPr>
    </w:p>
    <w:p w14:paraId="7260919F" w14:textId="77777777" w:rsidR="00000000" w:rsidRDefault="00A03D81">
      <w:pPr>
        <w:pStyle w:val="a0"/>
        <w:rPr>
          <w:rFonts w:hint="cs"/>
          <w:rtl/>
        </w:rPr>
      </w:pPr>
      <w:r>
        <w:rPr>
          <w:rFonts w:hint="cs"/>
          <w:rtl/>
        </w:rPr>
        <w:t>וצדק לכול לא חייב להיות עם סימן שאלה, אלא עם סימן קריאה. תודה רבה.</w:t>
      </w:r>
    </w:p>
    <w:p w14:paraId="7DBF7798" w14:textId="77777777" w:rsidR="00000000" w:rsidRDefault="00A03D81">
      <w:pPr>
        <w:pStyle w:val="af1"/>
        <w:rPr>
          <w:rtl/>
        </w:rPr>
      </w:pPr>
      <w:r>
        <w:rPr>
          <w:rtl/>
        </w:rPr>
        <w:br/>
        <w:t>היו"ר אתי לבני:</w:t>
      </w:r>
    </w:p>
    <w:p w14:paraId="355C05B8" w14:textId="77777777" w:rsidR="00000000" w:rsidRDefault="00A03D81">
      <w:pPr>
        <w:pStyle w:val="a0"/>
        <w:rPr>
          <w:rtl/>
        </w:rPr>
      </w:pPr>
    </w:p>
    <w:p w14:paraId="2654354B" w14:textId="77777777" w:rsidR="00000000" w:rsidRDefault="00A03D81">
      <w:pPr>
        <w:pStyle w:val="a0"/>
        <w:rPr>
          <w:rFonts w:hint="cs"/>
          <w:rtl/>
        </w:rPr>
      </w:pPr>
      <w:r>
        <w:rPr>
          <w:rFonts w:hint="cs"/>
          <w:rtl/>
        </w:rPr>
        <w:t>תודה רבה. חברת ה</w:t>
      </w:r>
      <w:r>
        <w:rPr>
          <w:rFonts w:hint="cs"/>
          <w:rtl/>
        </w:rPr>
        <w:t>כנסת זהבה גלאון, בבקשה, שלוש דקות.</w:t>
      </w:r>
    </w:p>
    <w:p w14:paraId="078D42BC" w14:textId="77777777" w:rsidR="00000000" w:rsidRDefault="00A03D81">
      <w:pPr>
        <w:pStyle w:val="a"/>
        <w:rPr>
          <w:rtl/>
        </w:rPr>
      </w:pPr>
      <w:r>
        <w:rPr>
          <w:rtl/>
        </w:rPr>
        <w:br/>
      </w:r>
      <w:bookmarkStart w:id="559" w:name="FS000000504T16_02_2004_23_19_29"/>
      <w:bookmarkStart w:id="560" w:name="_Toc79902468"/>
      <w:bookmarkEnd w:id="559"/>
      <w:r>
        <w:rPr>
          <w:rtl/>
        </w:rPr>
        <w:t>זהבה גלאון (מרצ):</w:t>
      </w:r>
      <w:bookmarkEnd w:id="560"/>
    </w:p>
    <w:p w14:paraId="5145DA85" w14:textId="77777777" w:rsidR="00000000" w:rsidRDefault="00A03D81">
      <w:pPr>
        <w:pStyle w:val="a0"/>
        <w:rPr>
          <w:rtl/>
        </w:rPr>
      </w:pPr>
    </w:p>
    <w:p w14:paraId="7FDD114E" w14:textId="77777777" w:rsidR="00000000" w:rsidRDefault="00A03D81">
      <w:pPr>
        <w:pStyle w:val="a0"/>
        <w:rPr>
          <w:rFonts w:hint="cs"/>
          <w:rtl/>
        </w:rPr>
      </w:pPr>
      <w:r>
        <w:rPr>
          <w:rFonts w:hint="cs"/>
          <w:rtl/>
        </w:rPr>
        <w:t xml:space="preserve">גברתי היושבת-ראש, היום התפרסמו בעיתון "הארץ", על-ידי הכתב ארנון רגולר, דבריו של ראש כוח המשקיפים הבין-לאומי בחברון, ואני מצטטת: ראש כוח המשקיפים בחברון אומר ש"פעולות המתנחלים והצבא באזור </w:t>
      </w:r>
      <w:r>
        <w:rPr>
          <w:rFonts w:hint="cs"/>
        </w:rPr>
        <w:t>H-2</w:t>
      </w:r>
      <w:r>
        <w:rPr>
          <w:rFonts w:hint="cs"/>
          <w:rtl/>
        </w:rPr>
        <w:t xml:space="preserve"> בחברון יוצ</w:t>
      </w:r>
      <w:r>
        <w:rPr>
          <w:rFonts w:hint="cs"/>
          <w:rtl/>
        </w:rPr>
        <w:t>רות מצב בלתי הפיך". לדבריו: "במובן מסוים מתבצע שם טיהור - אם המצב יימשך עוד כמה שנים, התוצאה תהיה שלא יישארו שם פלסטינים. זה נס שהם הצליחו להישאר עד כה". אלה דבריו של ראש כוח המשקיפים הבין-לאומי בחברון. לדבריו, פעולת המתנחלים והמגבלות שהצבא מטיל גרמו ליותר</w:t>
      </w:r>
      <w:r>
        <w:rPr>
          <w:rFonts w:hint="cs"/>
          <w:rtl/>
        </w:rPr>
        <w:t xml:space="preserve"> ויותר פלסטינים לעזוב את חברון.</w:t>
      </w:r>
    </w:p>
    <w:p w14:paraId="5EEDDA3D" w14:textId="77777777" w:rsidR="00000000" w:rsidRDefault="00A03D81">
      <w:pPr>
        <w:pStyle w:val="a0"/>
        <w:rPr>
          <w:rFonts w:hint="cs"/>
          <w:rtl/>
        </w:rPr>
      </w:pPr>
    </w:p>
    <w:p w14:paraId="65DA4E91" w14:textId="77777777" w:rsidR="00000000" w:rsidRDefault="00A03D81">
      <w:pPr>
        <w:pStyle w:val="a0"/>
        <w:rPr>
          <w:rFonts w:hint="cs"/>
          <w:rtl/>
        </w:rPr>
      </w:pPr>
      <w:r>
        <w:rPr>
          <w:rFonts w:hint="cs"/>
          <w:rtl/>
        </w:rPr>
        <w:t xml:space="preserve">למי שלא יודע, חברי חברי הכנסת, המתנחלים בחברון יוצאים כמעט מדי לילה, פוגעים במי שגר לידם, שוברים חלונות, גורמים נזקים, ולמעשה כופים על הפלסטינים לעזוב את האזור. ואני שואלת: חברי השרים, ידידי, חברי - הטוב אפילו, הייתי אומרת </w:t>
      </w:r>
      <w:r>
        <w:rPr>
          <w:rFonts w:hint="cs"/>
          <w:rtl/>
        </w:rPr>
        <w:t xml:space="preserve">- השר פריצקי, איך זה שהממשלה והצבא, ששולט בשטח, נותן לקבוצה הקנאית בחברון להשתולל ולעשות ככל העולה על רוחה? איך זה בעיר, שמתגוררים בה 120,000 פלסטינים לצד 530 בריונים - בריונים - נותנים להם לעשות ככל העולה על רוחם? </w:t>
      </w:r>
    </w:p>
    <w:p w14:paraId="03050CE9" w14:textId="77777777" w:rsidR="00000000" w:rsidRDefault="00A03D81">
      <w:pPr>
        <w:pStyle w:val="a0"/>
        <w:rPr>
          <w:rFonts w:hint="cs"/>
          <w:rtl/>
        </w:rPr>
      </w:pPr>
    </w:p>
    <w:p w14:paraId="73CD0043" w14:textId="77777777" w:rsidR="00000000" w:rsidRDefault="00A03D81">
      <w:pPr>
        <w:pStyle w:val="a0"/>
        <w:rPr>
          <w:rFonts w:hint="cs"/>
          <w:rtl/>
        </w:rPr>
      </w:pPr>
      <w:r>
        <w:rPr>
          <w:rFonts w:hint="cs"/>
          <w:rtl/>
        </w:rPr>
        <w:t>אין מה להתפלא על דבריו של ראש כוח המשקי</w:t>
      </w:r>
      <w:r>
        <w:rPr>
          <w:rFonts w:hint="cs"/>
          <w:rtl/>
        </w:rPr>
        <w:t>פים הבין-לאומי. הרי מדובר בכרוניקה של בריונות שידועה כבר 30 שנה, מהיום שלוינגר הגיע לחברון. אז זה נכון שאלה המחדלים של ממשלות ישראל לדורותיהן - לדורותיהן - וטעה יצחק רבין המנוח, שאחרי הטבח של ברוך גולדשטיין בחברון הוא לא פינה את הקבוצה הקנאית, המטורפת, הפו</w:t>
      </w:r>
      <w:r>
        <w:rPr>
          <w:rFonts w:hint="cs"/>
          <w:rtl/>
        </w:rPr>
        <w:t>נדמנטליסטית הזאת, ומייד. הוא טעה. ודוח ועדת-שמגר הזהיר - הזהיר - מפני המשך הבריונות וההשתוללות.</w:t>
      </w:r>
    </w:p>
    <w:p w14:paraId="1A8FFE55" w14:textId="77777777" w:rsidR="00000000" w:rsidRDefault="00A03D81">
      <w:pPr>
        <w:pStyle w:val="a0"/>
        <w:rPr>
          <w:rFonts w:hint="cs"/>
          <w:rtl/>
        </w:rPr>
      </w:pPr>
    </w:p>
    <w:p w14:paraId="211CD454" w14:textId="77777777" w:rsidR="00000000" w:rsidRDefault="00A03D81">
      <w:pPr>
        <w:pStyle w:val="a0"/>
        <w:rPr>
          <w:rFonts w:hint="cs"/>
          <w:rtl/>
        </w:rPr>
      </w:pPr>
      <w:r>
        <w:rPr>
          <w:rFonts w:hint="cs"/>
          <w:rtl/>
        </w:rPr>
        <w:t>ממשלת רבין לא עשתה את זה, אבל ממדי הבריונות שאליהם הגיעו הבריונים בחברון  לא הגיעו אף פעם, בשום תקופה, לאלה של היום, אלא בתקופת הממשלה הזאת. הקבוצה הזאת, בעיני</w:t>
      </w:r>
      <w:r>
        <w:rPr>
          <w:rFonts w:hint="cs"/>
          <w:rtl/>
        </w:rPr>
        <w:t xml:space="preserve"> היא מסמלת את הרע שבכיבוש. הם פגע רע, המתנחלים האלה בחברון. פעמיים בשנה, בחול המועד סוכות ובפסח, הם מארחים אלפי מבקרים, סוגרים 120,000 פלסטינים בעוצר, ואז למה לא? חברון מאז ומתמיד. הרי חברון מאז ומתמיד הפכה עם השנים לסמל של מדיניות ההתנחלות בשטחים, על כל כ</w:t>
      </w:r>
      <w:r>
        <w:rPr>
          <w:rFonts w:hint="cs"/>
          <w:rtl/>
        </w:rPr>
        <w:t xml:space="preserve">יעורה ועל כל אלימותה. </w:t>
      </w:r>
    </w:p>
    <w:p w14:paraId="6A0A5EFF" w14:textId="77777777" w:rsidR="00000000" w:rsidRDefault="00A03D81">
      <w:pPr>
        <w:pStyle w:val="a0"/>
        <w:rPr>
          <w:rFonts w:hint="cs"/>
          <w:rtl/>
        </w:rPr>
      </w:pPr>
    </w:p>
    <w:p w14:paraId="2AEB5D97" w14:textId="77777777" w:rsidR="00000000" w:rsidRDefault="00A03D81">
      <w:pPr>
        <w:pStyle w:val="a0"/>
        <w:rPr>
          <w:rFonts w:hint="cs"/>
          <w:rtl/>
        </w:rPr>
      </w:pPr>
      <w:r>
        <w:rPr>
          <w:rFonts w:hint="cs"/>
          <w:rtl/>
        </w:rPr>
        <w:t>אני רוצה להזכיר שוב למי ששכח לרגע במי מדובר, מי הם תושבי חברון. אדוני השר פריצקי, יושב בה גרעין פאשיסטי, של אנשים שאוחזים באמונות גזעניות מחרידות. אנשים שלא מכירים במרותו של השלטון הנבחר בישראל - בלי שום קשר לשאלה מי זה השלטון. זה ש</w:t>
      </w:r>
      <w:r>
        <w:rPr>
          <w:rFonts w:hint="cs"/>
          <w:rtl/>
        </w:rPr>
        <w:t>לכם, זה שלנו, הם לא מכירים במהותו. הם עושים פוגרומים בשוק - - -</w:t>
      </w:r>
    </w:p>
    <w:p w14:paraId="2272347C" w14:textId="77777777" w:rsidR="00000000" w:rsidRDefault="00A03D81">
      <w:pPr>
        <w:pStyle w:val="a0"/>
        <w:rPr>
          <w:rFonts w:hint="cs"/>
          <w:rtl/>
        </w:rPr>
      </w:pPr>
    </w:p>
    <w:p w14:paraId="12544F98" w14:textId="77777777" w:rsidR="00000000" w:rsidRDefault="00A03D81">
      <w:pPr>
        <w:pStyle w:val="af0"/>
        <w:rPr>
          <w:rtl/>
        </w:rPr>
      </w:pPr>
      <w:r>
        <w:rPr>
          <w:rFonts w:hint="eastAsia"/>
          <w:rtl/>
        </w:rPr>
        <w:t>אורי</w:t>
      </w:r>
      <w:r>
        <w:rPr>
          <w:rtl/>
        </w:rPr>
        <w:t xml:space="preserve"> יהודה אריאל (האיחוד הלאומי - ישראל ביתנו):</w:t>
      </w:r>
    </w:p>
    <w:p w14:paraId="477E25D4" w14:textId="77777777" w:rsidR="00000000" w:rsidRDefault="00A03D81">
      <w:pPr>
        <w:pStyle w:val="a0"/>
        <w:rPr>
          <w:rFonts w:hint="cs"/>
          <w:rtl/>
        </w:rPr>
      </w:pPr>
    </w:p>
    <w:p w14:paraId="4D7E04EA" w14:textId="77777777" w:rsidR="00000000" w:rsidRDefault="00A03D81">
      <w:pPr>
        <w:pStyle w:val="a0"/>
        <w:rPr>
          <w:rFonts w:hint="cs"/>
          <w:rtl/>
        </w:rPr>
      </w:pPr>
      <w:r>
        <w:rPr>
          <w:rFonts w:hint="cs"/>
          <w:rtl/>
        </w:rPr>
        <w:t>מה זה ההכללות האלה?</w:t>
      </w:r>
    </w:p>
    <w:p w14:paraId="768F691C" w14:textId="77777777" w:rsidR="00000000" w:rsidRDefault="00A03D81">
      <w:pPr>
        <w:pStyle w:val="a0"/>
        <w:rPr>
          <w:rFonts w:hint="cs"/>
          <w:rtl/>
        </w:rPr>
      </w:pPr>
    </w:p>
    <w:p w14:paraId="76C04AC9" w14:textId="77777777" w:rsidR="00000000" w:rsidRDefault="00A03D81">
      <w:pPr>
        <w:pStyle w:val="-"/>
        <w:rPr>
          <w:rtl/>
        </w:rPr>
      </w:pPr>
      <w:bookmarkStart w:id="561" w:name="FS000000504T16_02_2004_23_25_42C"/>
      <w:bookmarkEnd w:id="561"/>
      <w:r>
        <w:rPr>
          <w:rtl/>
        </w:rPr>
        <w:t>זהבה גלאון (מרצ):</w:t>
      </w:r>
    </w:p>
    <w:p w14:paraId="4A01E559" w14:textId="77777777" w:rsidR="00000000" w:rsidRDefault="00A03D81">
      <w:pPr>
        <w:pStyle w:val="a0"/>
        <w:rPr>
          <w:rtl/>
        </w:rPr>
      </w:pPr>
    </w:p>
    <w:p w14:paraId="45C86990" w14:textId="77777777" w:rsidR="00000000" w:rsidRDefault="00A03D81">
      <w:pPr>
        <w:pStyle w:val="a0"/>
        <w:rPr>
          <w:rFonts w:hint="cs"/>
          <w:rtl/>
        </w:rPr>
      </w:pPr>
      <w:r>
        <w:rPr>
          <w:rFonts w:hint="cs"/>
          <w:rtl/>
        </w:rPr>
        <w:t xml:space="preserve">הם עושים פוגרומים בשוק. </w:t>
      </w:r>
    </w:p>
    <w:p w14:paraId="3486982C" w14:textId="77777777" w:rsidR="00000000" w:rsidRDefault="00A03D81">
      <w:pPr>
        <w:pStyle w:val="a0"/>
        <w:rPr>
          <w:rFonts w:hint="cs"/>
          <w:rtl/>
        </w:rPr>
      </w:pPr>
    </w:p>
    <w:p w14:paraId="2A88A82D" w14:textId="77777777" w:rsidR="00000000" w:rsidRDefault="00A03D81">
      <w:pPr>
        <w:pStyle w:val="af1"/>
        <w:rPr>
          <w:rtl/>
        </w:rPr>
      </w:pPr>
      <w:r>
        <w:rPr>
          <w:rtl/>
        </w:rPr>
        <w:t>היו"ר אתי לבני:</w:t>
      </w:r>
    </w:p>
    <w:p w14:paraId="57A8982B" w14:textId="77777777" w:rsidR="00000000" w:rsidRDefault="00A03D81">
      <w:pPr>
        <w:pStyle w:val="a0"/>
        <w:rPr>
          <w:rtl/>
        </w:rPr>
      </w:pPr>
    </w:p>
    <w:p w14:paraId="79E290F2" w14:textId="77777777" w:rsidR="00000000" w:rsidRDefault="00A03D81">
      <w:pPr>
        <w:pStyle w:val="a0"/>
        <w:rPr>
          <w:rFonts w:hint="cs"/>
          <w:rtl/>
        </w:rPr>
      </w:pPr>
      <w:r>
        <w:rPr>
          <w:rFonts w:hint="cs"/>
          <w:rtl/>
        </w:rPr>
        <w:t>אל תפתח דיון, הזמן תם. חברת הכנסת גלאון, זמנך תם. משפט אחרו</w:t>
      </w:r>
      <w:r>
        <w:rPr>
          <w:rFonts w:hint="cs"/>
          <w:rtl/>
        </w:rPr>
        <w:t xml:space="preserve">ן, בבקשה. </w:t>
      </w:r>
    </w:p>
    <w:p w14:paraId="03DF8044" w14:textId="77777777" w:rsidR="00000000" w:rsidRDefault="00A03D81">
      <w:pPr>
        <w:pStyle w:val="a0"/>
        <w:rPr>
          <w:rFonts w:hint="cs"/>
          <w:rtl/>
        </w:rPr>
      </w:pPr>
    </w:p>
    <w:p w14:paraId="304856FE" w14:textId="77777777" w:rsidR="00000000" w:rsidRDefault="00A03D81">
      <w:pPr>
        <w:pStyle w:val="af0"/>
        <w:rPr>
          <w:rtl/>
        </w:rPr>
      </w:pPr>
      <w:r>
        <w:rPr>
          <w:rFonts w:hint="eastAsia"/>
          <w:rtl/>
        </w:rPr>
        <w:t>אורי</w:t>
      </w:r>
      <w:r>
        <w:rPr>
          <w:rtl/>
        </w:rPr>
        <w:t xml:space="preserve"> יהודה אריאל (האיחוד הלאומי - ישראל ביתנו):</w:t>
      </w:r>
    </w:p>
    <w:p w14:paraId="623E2124" w14:textId="77777777" w:rsidR="00000000" w:rsidRDefault="00A03D81">
      <w:pPr>
        <w:pStyle w:val="a0"/>
        <w:rPr>
          <w:rFonts w:hint="cs"/>
          <w:rtl/>
        </w:rPr>
      </w:pPr>
    </w:p>
    <w:p w14:paraId="048A5E3D" w14:textId="77777777" w:rsidR="00000000" w:rsidRDefault="00A03D81">
      <w:pPr>
        <w:pStyle w:val="a0"/>
        <w:rPr>
          <w:rFonts w:hint="cs"/>
          <w:rtl/>
        </w:rPr>
      </w:pPr>
      <w:r>
        <w:rPr>
          <w:rFonts w:hint="cs"/>
          <w:rtl/>
        </w:rPr>
        <w:t>מה זה? זמנך עבר.</w:t>
      </w:r>
    </w:p>
    <w:p w14:paraId="4B4DFCD0" w14:textId="77777777" w:rsidR="00000000" w:rsidRDefault="00A03D81">
      <w:pPr>
        <w:pStyle w:val="a0"/>
        <w:rPr>
          <w:rFonts w:hint="cs"/>
          <w:rtl/>
        </w:rPr>
      </w:pPr>
    </w:p>
    <w:p w14:paraId="09E88950" w14:textId="77777777" w:rsidR="00000000" w:rsidRDefault="00A03D81">
      <w:pPr>
        <w:pStyle w:val="-"/>
        <w:rPr>
          <w:rtl/>
        </w:rPr>
      </w:pPr>
      <w:bookmarkStart w:id="562" w:name="FS000000504T16_02_2004_23_26_20C"/>
      <w:bookmarkEnd w:id="562"/>
      <w:r>
        <w:rPr>
          <w:rtl/>
        </w:rPr>
        <w:t>זהבה גלאון (מרצ):</w:t>
      </w:r>
    </w:p>
    <w:p w14:paraId="38E87C0F" w14:textId="77777777" w:rsidR="00000000" w:rsidRDefault="00A03D81">
      <w:pPr>
        <w:pStyle w:val="a0"/>
        <w:rPr>
          <w:rtl/>
        </w:rPr>
      </w:pPr>
    </w:p>
    <w:p w14:paraId="49EC158E" w14:textId="77777777" w:rsidR="00000000" w:rsidRDefault="00A03D81">
      <w:pPr>
        <w:pStyle w:val="a0"/>
        <w:rPr>
          <w:rFonts w:hint="cs"/>
          <w:rtl/>
        </w:rPr>
      </w:pPr>
      <w:r>
        <w:rPr>
          <w:rFonts w:hint="cs"/>
          <w:rtl/>
        </w:rPr>
        <w:t xml:space="preserve">אני מסיימת. גברתי היושבת-ראש, תרשי לי, בדיוק כמו שאפשרת לחבר הכנסת קודם  לגלוש, אני מבקשת עוד חצי דקה. </w:t>
      </w:r>
    </w:p>
    <w:p w14:paraId="0103B4B8" w14:textId="77777777" w:rsidR="00000000" w:rsidRDefault="00A03D81">
      <w:pPr>
        <w:pStyle w:val="a0"/>
        <w:rPr>
          <w:rFonts w:hint="cs"/>
          <w:rtl/>
        </w:rPr>
      </w:pPr>
    </w:p>
    <w:p w14:paraId="063898F1" w14:textId="77777777" w:rsidR="00000000" w:rsidRDefault="00A03D81">
      <w:pPr>
        <w:pStyle w:val="a0"/>
        <w:rPr>
          <w:rFonts w:hint="cs"/>
          <w:rtl/>
        </w:rPr>
      </w:pPr>
      <w:r>
        <w:rPr>
          <w:rFonts w:hint="cs"/>
          <w:rtl/>
        </w:rPr>
        <w:t>האנשים האלה, חבר הכנסת אריאל, שאני מתפלאת שאתה נותן ל</w:t>
      </w:r>
      <w:r>
        <w:rPr>
          <w:rFonts w:hint="cs"/>
          <w:rtl/>
        </w:rPr>
        <w:t>הם גיבוי - -</w:t>
      </w:r>
    </w:p>
    <w:p w14:paraId="444FFB77" w14:textId="77777777" w:rsidR="00000000" w:rsidRDefault="00A03D81">
      <w:pPr>
        <w:pStyle w:val="a0"/>
        <w:rPr>
          <w:rFonts w:hint="cs"/>
          <w:rtl/>
        </w:rPr>
      </w:pPr>
    </w:p>
    <w:p w14:paraId="4B6EE61F" w14:textId="77777777" w:rsidR="00000000" w:rsidRDefault="00A03D81">
      <w:pPr>
        <w:pStyle w:val="af0"/>
        <w:rPr>
          <w:rtl/>
        </w:rPr>
      </w:pPr>
      <w:r>
        <w:rPr>
          <w:rFonts w:hint="eastAsia"/>
          <w:rtl/>
        </w:rPr>
        <w:t>אורי</w:t>
      </w:r>
      <w:r>
        <w:rPr>
          <w:rtl/>
        </w:rPr>
        <w:t xml:space="preserve"> יהודה אריאל (האיחוד הלאומי - ישראל ביתנו):</w:t>
      </w:r>
    </w:p>
    <w:p w14:paraId="787EFE56" w14:textId="77777777" w:rsidR="00000000" w:rsidRDefault="00A03D81">
      <w:pPr>
        <w:pStyle w:val="a0"/>
        <w:rPr>
          <w:rFonts w:hint="cs"/>
          <w:rtl/>
        </w:rPr>
      </w:pPr>
    </w:p>
    <w:p w14:paraId="3AF02998" w14:textId="77777777" w:rsidR="00000000" w:rsidRDefault="00A03D81">
      <w:pPr>
        <w:pStyle w:val="a0"/>
        <w:rPr>
          <w:rFonts w:hint="cs"/>
          <w:rtl/>
        </w:rPr>
      </w:pPr>
      <w:r>
        <w:rPr>
          <w:rFonts w:hint="cs"/>
          <w:rtl/>
        </w:rPr>
        <w:t xml:space="preserve">זמנך עבר ותפסיקי עם ההכללות. </w:t>
      </w:r>
    </w:p>
    <w:p w14:paraId="2A788BE7" w14:textId="77777777" w:rsidR="00000000" w:rsidRDefault="00A03D81">
      <w:pPr>
        <w:pStyle w:val="a0"/>
        <w:rPr>
          <w:rFonts w:hint="cs"/>
          <w:rtl/>
        </w:rPr>
      </w:pPr>
    </w:p>
    <w:p w14:paraId="6D9BF508" w14:textId="77777777" w:rsidR="00000000" w:rsidRDefault="00A03D81">
      <w:pPr>
        <w:pStyle w:val="-"/>
        <w:rPr>
          <w:rtl/>
        </w:rPr>
      </w:pPr>
      <w:bookmarkStart w:id="563" w:name="FS000000504T16_02_2004_23_28_29C"/>
      <w:bookmarkEnd w:id="563"/>
      <w:r>
        <w:rPr>
          <w:rtl/>
        </w:rPr>
        <w:t>זהבה גלאון (מרצ):</w:t>
      </w:r>
    </w:p>
    <w:p w14:paraId="13142520" w14:textId="77777777" w:rsidR="00000000" w:rsidRDefault="00A03D81">
      <w:pPr>
        <w:pStyle w:val="a0"/>
        <w:rPr>
          <w:rtl/>
        </w:rPr>
      </w:pPr>
    </w:p>
    <w:p w14:paraId="06E101CA" w14:textId="77777777" w:rsidR="00000000" w:rsidRDefault="00A03D81">
      <w:pPr>
        <w:pStyle w:val="a0"/>
        <w:rPr>
          <w:rFonts w:hint="cs"/>
          <w:rtl/>
        </w:rPr>
      </w:pPr>
      <w:r>
        <w:rPr>
          <w:rFonts w:hint="cs"/>
          <w:rtl/>
        </w:rPr>
        <w:t>- - עושים פוגרומים. כשתנהל את הישיבה תגיד מה עבר ומה לא עבר.</w:t>
      </w:r>
    </w:p>
    <w:p w14:paraId="010E489A" w14:textId="77777777" w:rsidR="00000000" w:rsidRDefault="00A03D81">
      <w:pPr>
        <w:pStyle w:val="af0"/>
        <w:rPr>
          <w:rFonts w:hint="cs"/>
          <w:rtl/>
        </w:rPr>
      </w:pPr>
    </w:p>
    <w:p w14:paraId="1C03E17D" w14:textId="77777777" w:rsidR="00000000" w:rsidRDefault="00A03D81">
      <w:pPr>
        <w:pStyle w:val="af0"/>
        <w:rPr>
          <w:rtl/>
        </w:rPr>
      </w:pPr>
      <w:r>
        <w:rPr>
          <w:rFonts w:hint="eastAsia"/>
          <w:rtl/>
        </w:rPr>
        <w:t>אורי</w:t>
      </w:r>
      <w:r>
        <w:rPr>
          <w:rtl/>
        </w:rPr>
        <w:t xml:space="preserve"> יהודה אריאל (האיחוד הלאומי - ישראל ביתנו):</w:t>
      </w:r>
    </w:p>
    <w:p w14:paraId="5BEE2BF6" w14:textId="77777777" w:rsidR="00000000" w:rsidRDefault="00A03D81">
      <w:pPr>
        <w:pStyle w:val="a0"/>
        <w:rPr>
          <w:rFonts w:hint="cs"/>
          <w:rtl/>
        </w:rPr>
      </w:pPr>
    </w:p>
    <w:p w14:paraId="5B196082" w14:textId="77777777" w:rsidR="00000000" w:rsidRDefault="00A03D81">
      <w:pPr>
        <w:pStyle w:val="a0"/>
        <w:rPr>
          <w:rFonts w:hint="cs"/>
          <w:rtl/>
        </w:rPr>
      </w:pPr>
      <w:r>
        <w:rPr>
          <w:rFonts w:hint="cs"/>
          <w:rtl/>
        </w:rPr>
        <w:t xml:space="preserve">תפסיקי עם ההכללות. </w:t>
      </w:r>
    </w:p>
    <w:p w14:paraId="77983F2E" w14:textId="77777777" w:rsidR="00000000" w:rsidRDefault="00A03D81">
      <w:pPr>
        <w:pStyle w:val="a0"/>
        <w:rPr>
          <w:rFonts w:hint="cs"/>
          <w:rtl/>
        </w:rPr>
      </w:pPr>
    </w:p>
    <w:p w14:paraId="26BCAD64" w14:textId="77777777" w:rsidR="00000000" w:rsidRDefault="00A03D81">
      <w:pPr>
        <w:pStyle w:val="-"/>
        <w:rPr>
          <w:rtl/>
        </w:rPr>
      </w:pPr>
      <w:bookmarkStart w:id="564" w:name="FS000000504T16_02_2004_23_28_56C"/>
      <w:bookmarkEnd w:id="564"/>
      <w:r>
        <w:rPr>
          <w:rtl/>
        </w:rPr>
        <w:t xml:space="preserve">זהבה גלאון </w:t>
      </w:r>
      <w:r>
        <w:rPr>
          <w:rtl/>
        </w:rPr>
        <w:t>(מרצ):</w:t>
      </w:r>
    </w:p>
    <w:p w14:paraId="2F549B8A" w14:textId="77777777" w:rsidR="00000000" w:rsidRDefault="00A03D81">
      <w:pPr>
        <w:pStyle w:val="a0"/>
        <w:rPr>
          <w:rtl/>
        </w:rPr>
      </w:pPr>
    </w:p>
    <w:p w14:paraId="5BDFB82D" w14:textId="77777777" w:rsidR="00000000" w:rsidRDefault="00A03D81">
      <w:pPr>
        <w:pStyle w:val="a0"/>
        <w:rPr>
          <w:rFonts w:hint="cs"/>
          <w:rtl/>
        </w:rPr>
      </w:pPr>
      <w:r>
        <w:rPr>
          <w:rFonts w:hint="cs"/>
          <w:rtl/>
        </w:rPr>
        <w:t>מדובר בקבוצת אנשים שרומסים באלימות סחורות של פלסטינים, משליטים אווירה של טרור, הופכים דוכנים, עושים פוגרומים, אנשים שמקדשים את זכרו של ברוך גולדשטיין, שמהללים ומשבחים את יגאל עמיר, ושום דבר לא נעשה. אני קוראת לממשלת ישראל להעמיד אותם על מקומם ולעצו</w:t>
      </w:r>
      <w:r>
        <w:rPr>
          <w:rFonts w:hint="cs"/>
          <w:rtl/>
        </w:rPr>
        <w:t xml:space="preserve">ר אותם, ומייד. תודה. </w:t>
      </w:r>
    </w:p>
    <w:p w14:paraId="30A97548" w14:textId="77777777" w:rsidR="00000000" w:rsidRDefault="00A03D81">
      <w:pPr>
        <w:pStyle w:val="a0"/>
        <w:rPr>
          <w:rFonts w:hint="cs"/>
          <w:rtl/>
        </w:rPr>
      </w:pPr>
    </w:p>
    <w:p w14:paraId="70052A50" w14:textId="77777777" w:rsidR="00000000" w:rsidRDefault="00A03D81">
      <w:pPr>
        <w:pStyle w:val="af1"/>
        <w:rPr>
          <w:rtl/>
        </w:rPr>
      </w:pPr>
      <w:r>
        <w:rPr>
          <w:rtl/>
        </w:rPr>
        <w:t>היו"ר אתי לבני:</w:t>
      </w:r>
    </w:p>
    <w:p w14:paraId="11353321" w14:textId="77777777" w:rsidR="00000000" w:rsidRDefault="00A03D81">
      <w:pPr>
        <w:pStyle w:val="a0"/>
        <w:rPr>
          <w:rtl/>
        </w:rPr>
      </w:pPr>
    </w:p>
    <w:p w14:paraId="40F73A67" w14:textId="77777777" w:rsidR="00000000" w:rsidRDefault="00A03D81">
      <w:pPr>
        <w:pStyle w:val="a0"/>
        <w:rPr>
          <w:rFonts w:hint="cs"/>
          <w:rtl/>
        </w:rPr>
      </w:pPr>
      <w:r>
        <w:rPr>
          <w:rFonts w:hint="cs"/>
          <w:rtl/>
        </w:rPr>
        <w:t>תודה רבה. חבר הכנסת ברכה, אתה מוותר?</w:t>
      </w:r>
    </w:p>
    <w:p w14:paraId="67884AD8" w14:textId="77777777" w:rsidR="00000000" w:rsidRDefault="00A03D81">
      <w:pPr>
        <w:pStyle w:val="a0"/>
        <w:rPr>
          <w:rFonts w:hint="cs"/>
          <w:rtl/>
        </w:rPr>
      </w:pPr>
    </w:p>
    <w:p w14:paraId="72AC40F8" w14:textId="77777777" w:rsidR="00000000" w:rsidRDefault="00A03D81">
      <w:pPr>
        <w:pStyle w:val="af0"/>
        <w:rPr>
          <w:rtl/>
        </w:rPr>
      </w:pPr>
      <w:r>
        <w:rPr>
          <w:rFonts w:hint="eastAsia"/>
          <w:rtl/>
        </w:rPr>
        <w:t>מוחמד</w:t>
      </w:r>
      <w:r>
        <w:rPr>
          <w:rtl/>
        </w:rPr>
        <w:t xml:space="preserve"> ברכה (חד"ש-תע"ל):</w:t>
      </w:r>
    </w:p>
    <w:p w14:paraId="554557A3" w14:textId="77777777" w:rsidR="00000000" w:rsidRDefault="00A03D81">
      <w:pPr>
        <w:pStyle w:val="a0"/>
        <w:rPr>
          <w:rFonts w:hint="cs"/>
          <w:rtl/>
        </w:rPr>
      </w:pPr>
    </w:p>
    <w:p w14:paraId="603FF7A2" w14:textId="77777777" w:rsidR="00000000" w:rsidRDefault="00A03D81">
      <w:pPr>
        <w:pStyle w:val="a0"/>
        <w:rPr>
          <w:rFonts w:hint="cs"/>
          <w:rtl/>
        </w:rPr>
      </w:pPr>
      <w:r>
        <w:rPr>
          <w:rFonts w:hint="cs"/>
          <w:rtl/>
        </w:rPr>
        <w:t>למה?</w:t>
      </w:r>
    </w:p>
    <w:p w14:paraId="110BDF84" w14:textId="77777777" w:rsidR="00000000" w:rsidRDefault="00A03D81">
      <w:pPr>
        <w:pStyle w:val="a0"/>
        <w:rPr>
          <w:rFonts w:hint="cs"/>
          <w:rtl/>
        </w:rPr>
      </w:pPr>
    </w:p>
    <w:p w14:paraId="0F8A8061" w14:textId="77777777" w:rsidR="00000000" w:rsidRDefault="00A03D81">
      <w:pPr>
        <w:pStyle w:val="af1"/>
        <w:rPr>
          <w:rtl/>
        </w:rPr>
      </w:pPr>
      <w:r>
        <w:rPr>
          <w:rtl/>
        </w:rPr>
        <w:t>היו"ר אתי לבני:</w:t>
      </w:r>
    </w:p>
    <w:p w14:paraId="4F6BD045" w14:textId="77777777" w:rsidR="00000000" w:rsidRDefault="00A03D81">
      <w:pPr>
        <w:pStyle w:val="a0"/>
        <w:rPr>
          <w:rtl/>
        </w:rPr>
      </w:pPr>
    </w:p>
    <w:p w14:paraId="7621C865" w14:textId="77777777" w:rsidR="00000000" w:rsidRDefault="00A03D81">
      <w:pPr>
        <w:pStyle w:val="a0"/>
        <w:rPr>
          <w:rFonts w:hint="cs"/>
          <w:rtl/>
        </w:rPr>
      </w:pPr>
      <w:r>
        <w:rPr>
          <w:rFonts w:hint="cs"/>
          <w:rtl/>
        </w:rPr>
        <w:t xml:space="preserve">אני לא יודעת. אולי בגלל השעה המאוחרת. </w:t>
      </w:r>
    </w:p>
    <w:p w14:paraId="0911C906" w14:textId="77777777" w:rsidR="00000000" w:rsidRDefault="00A03D81">
      <w:pPr>
        <w:pStyle w:val="a0"/>
        <w:rPr>
          <w:rFonts w:hint="cs"/>
          <w:rtl/>
        </w:rPr>
      </w:pPr>
    </w:p>
    <w:p w14:paraId="0A59A840" w14:textId="77777777" w:rsidR="00000000" w:rsidRDefault="00A03D81">
      <w:pPr>
        <w:pStyle w:val="af0"/>
        <w:rPr>
          <w:rtl/>
        </w:rPr>
      </w:pPr>
      <w:r>
        <w:rPr>
          <w:rFonts w:hint="eastAsia"/>
          <w:rtl/>
        </w:rPr>
        <w:t>אופיר</w:t>
      </w:r>
      <w:r>
        <w:rPr>
          <w:rtl/>
        </w:rPr>
        <w:t xml:space="preserve"> פינס-פז (העבודה-מימד):</w:t>
      </w:r>
    </w:p>
    <w:p w14:paraId="2C985427" w14:textId="77777777" w:rsidR="00000000" w:rsidRDefault="00A03D81">
      <w:pPr>
        <w:pStyle w:val="a0"/>
        <w:rPr>
          <w:rFonts w:hint="cs"/>
          <w:rtl/>
        </w:rPr>
      </w:pPr>
    </w:p>
    <w:p w14:paraId="6AE118C8" w14:textId="77777777" w:rsidR="00000000" w:rsidRDefault="00A03D81">
      <w:pPr>
        <w:pStyle w:val="a0"/>
        <w:rPr>
          <w:rFonts w:hint="cs"/>
          <w:rtl/>
        </w:rPr>
      </w:pPr>
      <w:r>
        <w:rPr>
          <w:rFonts w:hint="cs"/>
          <w:rtl/>
        </w:rPr>
        <w:t>יש עוד?</w:t>
      </w:r>
    </w:p>
    <w:p w14:paraId="5880AED6" w14:textId="77777777" w:rsidR="00000000" w:rsidRDefault="00A03D81">
      <w:pPr>
        <w:pStyle w:val="a0"/>
        <w:rPr>
          <w:rFonts w:hint="cs"/>
          <w:rtl/>
        </w:rPr>
      </w:pPr>
    </w:p>
    <w:p w14:paraId="5BC01D16" w14:textId="77777777" w:rsidR="00000000" w:rsidRDefault="00A03D81">
      <w:pPr>
        <w:pStyle w:val="af1"/>
        <w:rPr>
          <w:rtl/>
        </w:rPr>
      </w:pPr>
      <w:r>
        <w:rPr>
          <w:rtl/>
        </w:rPr>
        <w:t>היו"ר אתי לבני:</w:t>
      </w:r>
    </w:p>
    <w:p w14:paraId="7428AA8F" w14:textId="77777777" w:rsidR="00000000" w:rsidRDefault="00A03D81">
      <w:pPr>
        <w:pStyle w:val="a0"/>
        <w:rPr>
          <w:rtl/>
        </w:rPr>
      </w:pPr>
    </w:p>
    <w:p w14:paraId="57241A6C" w14:textId="77777777" w:rsidR="00000000" w:rsidRDefault="00A03D81">
      <w:pPr>
        <w:pStyle w:val="a0"/>
        <w:rPr>
          <w:rFonts w:hint="cs"/>
          <w:rtl/>
        </w:rPr>
      </w:pPr>
      <w:r>
        <w:rPr>
          <w:rFonts w:hint="cs"/>
          <w:rtl/>
        </w:rPr>
        <w:t>האחרון, ברכה. אחר כך ישיב שר המשפט</w:t>
      </w:r>
      <w:r>
        <w:rPr>
          <w:rFonts w:hint="cs"/>
          <w:rtl/>
        </w:rPr>
        <w:t>ים.</w:t>
      </w:r>
    </w:p>
    <w:p w14:paraId="1F167F6C" w14:textId="77777777" w:rsidR="00000000" w:rsidRDefault="00A03D81">
      <w:pPr>
        <w:pStyle w:val="a0"/>
        <w:rPr>
          <w:rFonts w:hint="cs"/>
          <w:rtl/>
        </w:rPr>
      </w:pPr>
    </w:p>
    <w:p w14:paraId="3D231213" w14:textId="77777777" w:rsidR="00000000" w:rsidRDefault="00A03D81">
      <w:pPr>
        <w:pStyle w:val="a"/>
        <w:rPr>
          <w:rtl/>
        </w:rPr>
      </w:pPr>
      <w:bookmarkStart w:id="565" w:name="FS000000540T16_02_2004_23_31_43"/>
      <w:bookmarkStart w:id="566" w:name="_Toc79902469"/>
      <w:bookmarkEnd w:id="565"/>
      <w:r>
        <w:rPr>
          <w:rFonts w:hint="eastAsia"/>
          <w:rtl/>
        </w:rPr>
        <w:t>מוחמד</w:t>
      </w:r>
      <w:r>
        <w:rPr>
          <w:rtl/>
        </w:rPr>
        <w:t xml:space="preserve"> ברכה (חד"ש-תע"ל):</w:t>
      </w:r>
      <w:bookmarkEnd w:id="566"/>
    </w:p>
    <w:p w14:paraId="05793374" w14:textId="77777777" w:rsidR="00000000" w:rsidRDefault="00A03D81">
      <w:pPr>
        <w:pStyle w:val="a0"/>
        <w:rPr>
          <w:rFonts w:hint="cs"/>
          <w:rtl/>
        </w:rPr>
      </w:pPr>
    </w:p>
    <w:p w14:paraId="15B7A6BC" w14:textId="77777777" w:rsidR="00000000" w:rsidRDefault="00A03D81">
      <w:pPr>
        <w:pStyle w:val="a0"/>
        <w:rPr>
          <w:rFonts w:hint="cs"/>
          <w:rtl/>
        </w:rPr>
      </w:pPr>
      <w:r>
        <w:rPr>
          <w:rFonts w:hint="cs"/>
          <w:rtl/>
        </w:rPr>
        <w:t>גברתי היושבת-ראש, רבותי חברי הכנסת, חבר הכנסת אריאל, כנראה, צריך לבוא עם קבלות לציבור ששלח אותו. כי יגידו לו: למה שתקת כשזהבה גלאון אמרה מה שאמרה על "מתנחבלי" חברון?</w:t>
      </w:r>
    </w:p>
    <w:p w14:paraId="4184399D" w14:textId="77777777" w:rsidR="00000000" w:rsidRDefault="00A03D81">
      <w:pPr>
        <w:pStyle w:val="a0"/>
        <w:rPr>
          <w:rFonts w:hint="cs"/>
          <w:rtl/>
        </w:rPr>
      </w:pPr>
    </w:p>
    <w:p w14:paraId="08A3022C" w14:textId="77777777" w:rsidR="00000000" w:rsidRDefault="00A03D81">
      <w:pPr>
        <w:pStyle w:val="a0"/>
        <w:rPr>
          <w:rFonts w:hint="cs"/>
          <w:rtl/>
        </w:rPr>
      </w:pPr>
      <w:r>
        <w:rPr>
          <w:rFonts w:hint="cs"/>
          <w:rtl/>
        </w:rPr>
        <w:t>רבותי, הביטויים שהשתמש בהם ראש כוח המשקיפים של האו"ם בחברון</w:t>
      </w:r>
      <w:r>
        <w:rPr>
          <w:rFonts w:hint="cs"/>
          <w:rtl/>
        </w:rPr>
        <w:t xml:space="preserve"> מעוררים קונוטציות מאוד-מאוד חריפות ומאוד-מאוד חזקות, שצריכות להדאיג את כל חברי הכנסת, גם יהודים, גם ערבים, אבל בעיקר יהודים. אם מה שמיוחס לקבוצה של אנשים - וגם להתנהגות של הצבא בחברון </w:t>
      </w:r>
      <w:r>
        <w:rPr>
          <w:rtl/>
        </w:rPr>
        <w:t>–</w:t>
      </w:r>
      <w:r>
        <w:rPr>
          <w:rFonts w:hint="cs"/>
          <w:rtl/>
        </w:rPr>
        <w:t xml:space="preserve"> הוא משהו שקרוי או מתקרב לטיהור, אני חושב שיש מקום לדאגה. וזה לא מספיק</w:t>
      </w:r>
      <w:r>
        <w:rPr>
          <w:rFonts w:hint="cs"/>
          <w:rtl/>
        </w:rPr>
        <w:t xml:space="preserve"> להטיח במי שמשתמש בביטויים ובמי שאומר את הדברים שהוא עוין ישראל או אנטישמי ולפטור את עצמכם כלאחר-יד, כאילו הכול בסדר.</w:t>
      </w:r>
    </w:p>
    <w:p w14:paraId="7097060F" w14:textId="77777777" w:rsidR="00000000" w:rsidRDefault="00A03D81">
      <w:pPr>
        <w:pStyle w:val="a0"/>
        <w:rPr>
          <w:rFonts w:hint="cs"/>
          <w:rtl/>
        </w:rPr>
      </w:pPr>
    </w:p>
    <w:p w14:paraId="6CD05081" w14:textId="77777777" w:rsidR="00000000" w:rsidRDefault="00A03D81">
      <w:pPr>
        <w:pStyle w:val="a0"/>
        <w:rPr>
          <w:rFonts w:hint="cs"/>
          <w:rtl/>
        </w:rPr>
      </w:pPr>
      <w:r>
        <w:rPr>
          <w:rFonts w:hint="cs"/>
          <w:rtl/>
        </w:rPr>
        <w:t>מה שקורה בחברון זו זוועה יומיומית. זו התעמרות יומיומית. ראינו ילדים שם שמחנכים אותם על הפיכת באסטות של פלסטינים. ראינו אנשים שחוגגים ושות</w:t>
      </w:r>
      <w:r>
        <w:rPr>
          <w:rFonts w:hint="cs"/>
          <w:rtl/>
        </w:rPr>
        <w:t xml:space="preserve">ים על רצח של ערבים. ראינו בזמנו את החגיגות סביב ברוך גולדשטיין. </w:t>
      </w:r>
    </w:p>
    <w:p w14:paraId="0EAD43CD" w14:textId="77777777" w:rsidR="00000000" w:rsidRDefault="00A03D81">
      <w:pPr>
        <w:pStyle w:val="a0"/>
        <w:rPr>
          <w:rFonts w:hint="cs"/>
          <w:rtl/>
        </w:rPr>
      </w:pPr>
    </w:p>
    <w:p w14:paraId="280EC858" w14:textId="77777777" w:rsidR="00000000" w:rsidRDefault="00A03D81">
      <w:pPr>
        <w:pStyle w:val="a0"/>
        <w:rPr>
          <w:rFonts w:hint="cs"/>
          <w:rtl/>
        </w:rPr>
      </w:pPr>
      <w:r>
        <w:rPr>
          <w:rFonts w:hint="cs"/>
          <w:rtl/>
        </w:rPr>
        <w:t xml:space="preserve">ולכן, את המוגלה הזאת של ההתנחלות הפאשיסטית בחברון צריך לרפא. החטא הוא במה שקרוי הסכם חברון. החטא גם אפשר אולי לייחס אותו לאחד ההישגים של ברוך גולדשטיין, לכל החלוקות שנעשו אחרי הטבח שהוא עשה </w:t>
      </w:r>
      <w:r>
        <w:rPr>
          <w:rFonts w:hint="cs"/>
          <w:rtl/>
        </w:rPr>
        <w:t xml:space="preserve">בחברון. עשו מין חלוקה אחרי ועדת החקירה הממלכתית ונתנו דריסת רגל מאוד מוצקה לציבור שפשוט בא כדי לבצע טרנספר זוחל מהעיר חברון. </w:t>
      </w:r>
    </w:p>
    <w:p w14:paraId="5A28ACA3" w14:textId="77777777" w:rsidR="00000000" w:rsidRDefault="00A03D81">
      <w:pPr>
        <w:pStyle w:val="a0"/>
        <w:rPr>
          <w:rFonts w:hint="cs"/>
          <w:rtl/>
        </w:rPr>
      </w:pPr>
    </w:p>
    <w:p w14:paraId="6573CCCB" w14:textId="77777777" w:rsidR="00000000" w:rsidRDefault="00A03D81">
      <w:pPr>
        <w:pStyle w:val="a0"/>
        <w:rPr>
          <w:rFonts w:hint="cs"/>
          <w:rtl/>
        </w:rPr>
      </w:pPr>
      <w:r>
        <w:rPr>
          <w:rFonts w:hint="cs"/>
          <w:rtl/>
        </w:rPr>
        <w:t>והעובדה שהדברים האלה נעשים תחת עיניו הפקוחות, כביכול, של הצבא, לא יכולה לשחרר את הצבא מהיותו שותף, כי ההסכמה לפשעים של המתנחלים ו</w:t>
      </w:r>
      <w:r>
        <w:rPr>
          <w:rFonts w:hint="cs"/>
          <w:rtl/>
        </w:rPr>
        <w:t xml:space="preserve">ההצקות והטלות העוצר - שהגיעו באחת הפעמים ל-100 ימים רצופים - אלה דברים שנעשים בחסות השלטון. ולכן, חברת הכנסת גלאון, אפשר למתוח ביקורת על הקבוצה הפאשיסטית - את מדברת על 520? זה 240, ועוד 370 שבאים כל יום לקריית-ארבע כדי ללמוד, כאילו, בבית-ספר </w:t>
      </w:r>
      <w:r>
        <w:rPr>
          <w:rtl/>
        </w:rPr>
        <w:t>–</w:t>
      </w:r>
      <w:r>
        <w:rPr>
          <w:rFonts w:hint="cs"/>
          <w:rtl/>
        </w:rPr>
        <w:t xml:space="preserve"> בית-ספר, ביש</w:t>
      </w:r>
      <w:r>
        <w:rPr>
          <w:rFonts w:hint="cs"/>
          <w:rtl/>
        </w:rPr>
        <w:t>יבה שיש שם. אפשר למתוח ביקורת על הקבוצה הזאת, אבל בעצם מי שמחזיק אותם זה הצבא, מי שמתחזק אותם, מי שנותן להם את הגיבוי, מי שנותן להם את התמיכה, זה הצבא. ולכן, אי-אפשר לעשות חלוקה בין טובים לרעים, ומשחקים בשני התפקידים.</w:t>
      </w:r>
    </w:p>
    <w:p w14:paraId="268470F3" w14:textId="77777777" w:rsidR="00000000" w:rsidRDefault="00A03D81">
      <w:pPr>
        <w:pStyle w:val="a0"/>
        <w:rPr>
          <w:rFonts w:hint="cs"/>
          <w:rtl/>
        </w:rPr>
      </w:pPr>
    </w:p>
    <w:p w14:paraId="41EDCEA7" w14:textId="77777777" w:rsidR="00000000" w:rsidRDefault="00A03D81">
      <w:pPr>
        <w:pStyle w:val="a0"/>
        <w:rPr>
          <w:rFonts w:hint="cs"/>
          <w:rtl/>
        </w:rPr>
      </w:pPr>
      <w:r>
        <w:rPr>
          <w:rFonts w:hint="cs"/>
          <w:rtl/>
        </w:rPr>
        <w:t>אני לא יודע אם מה שקורה בחברון נכלל ב</w:t>
      </w:r>
      <w:r>
        <w:rPr>
          <w:rFonts w:hint="cs"/>
          <w:rtl/>
        </w:rPr>
        <w:t>סיפור של ה-17 של שרון. אני בטוח שלא, אבל - - -</w:t>
      </w:r>
    </w:p>
    <w:p w14:paraId="5B1DB53B" w14:textId="77777777" w:rsidR="00000000" w:rsidRDefault="00A03D81">
      <w:pPr>
        <w:pStyle w:val="a0"/>
        <w:rPr>
          <w:rFonts w:hint="cs"/>
          <w:rtl/>
        </w:rPr>
      </w:pPr>
    </w:p>
    <w:p w14:paraId="1DBE8D19" w14:textId="77777777" w:rsidR="00000000" w:rsidRDefault="00A03D81">
      <w:pPr>
        <w:pStyle w:val="af0"/>
        <w:rPr>
          <w:rtl/>
        </w:rPr>
      </w:pPr>
      <w:r>
        <w:rPr>
          <w:rFonts w:hint="eastAsia"/>
          <w:rtl/>
        </w:rPr>
        <w:t>אילן</w:t>
      </w:r>
      <w:r>
        <w:rPr>
          <w:rtl/>
        </w:rPr>
        <w:t xml:space="preserve"> שלגי (שינוי):</w:t>
      </w:r>
    </w:p>
    <w:p w14:paraId="3237CACE" w14:textId="77777777" w:rsidR="00000000" w:rsidRDefault="00A03D81">
      <w:pPr>
        <w:pStyle w:val="a0"/>
        <w:rPr>
          <w:rFonts w:hint="cs"/>
          <w:rtl/>
        </w:rPr>
      </w:pPr>
    </w:p>
    <w:p w14:paraId="216C08B2" w14:textId="77777777" w:rsidR="00000000" w:rsidRDefault="00A03D81">
      <w:pPr>
        <w:pStyle w:val="a0"/>
        <w:rPr>
          <w:rFonts w:hint="cs"/>
          <w:rtl/>
        </w:rPr>
      </w:pPr>
      <w:r>
        <w:rPr>
          <w:rFonts w:hint="cs"/>
          <w:rtl/>
        </w:rPr>
        <w:t xml:space="preserve">בהסדר השלום זה יהיה בסדר. </w:t>
      </w:r>
    </w:p>
    <w:p w14:paraId="48964F8F" w14:textId="77777777" w:rsidR="00000000" w:rsidRDefault="00A03D81">
      <w:pPr>
        <w:pStyle w:val="a0"/>
        <w:rPr>
          <w:rFonts w:hint="cs"/>
          <w:rtl/>
        </w:rPr>
      </w:pPr>
    </w:p>
    <w:p w14:paraId="4976F1F2" w14:textId="77777777" w:rsidR="00000000" w:rsidRDefault="00A03D81">
      <w:pPr>
        <w:pStyle w:val="-"/>
        <w:rPr>
          <w:rtl/>
        </w:rPr>
      </w:pPr>
      <w:bookmarkStart w:id="567" w:name="FS000000540T16_02_2004_23_40_34C"/>
      <w:bookmarkEnd w:id="567"/>
      <w:r>
        <w:rPr>
          <w:rtl/>
        </w:rPr>
        <w:t>מוחמד ברכה (חד"ש-תע"ל):</w:t>
      </w:r>
    </w:p>
    <w:p w14:paraId="732CB850" w14:textId="77777777" w:rsidR="00000000" w:rsidRDefault="00A03D81">
      <w:pPr>
        <w:pStyle w:val="a0"/>
        <w:rPr>
          <w:rtl/>
        </w:rPr>
      </w:pPr>
    </w:p>
    <w:p w14:paraId="15A7C861" w14:textId="77777777" w:rsidR="00000000" w:rsidRDefault="00A03D81">
      <w:pPr>
        <w:pStyle w:val="a0"/>
        <w:rPr>
          <w:rFonts w:hint="cs"/>
          <w:rtl/>
        </w:rPr>
      </w:pPr>
      <w:r>
        <w:rPr>
          <w:rFonts w:hint="cs"/>
          <w:rtl/>
        </w:rPr>
        <w:t>אבל כמה זה יעלה? כמה זה אמור לעלות?</w:t>
      </w:r>
    </w:p>
    <w:p w14:paraId="60BEF9B1" w14:textId="77777777" w:rsidR="00000000" w:rsidRDefault="00A03D81">
      <w:pPr>
        <w:pStyle w:val="a0"/>
        <w:rPr>
          <w:rFonts w:hint="cs"/>
          <w:rtl/>
        </w:rPr>
      </w:pPr>
    </w:p>
    <w:p w14:paraId="197DEDF2" w14:textId="77777777" w:rsidR="00000000" w:rsidRDefault="00A03D81">
      <w:pPr>
        <w:pStyle w:val="af0"/>
        <w:rPr>
          <w:rtl/>
        </w:rPr>
      </w:pPr>
      <w:r>
        <w:rPr>
          <w:rFonts w:hint="eastAsia"/>
          <w:rtl/>
        </w:rPr>
        <w:t>אופיר</w:t>
      </w:r>
      <w:r>
        <w:rPr>
          <w:rtl/>
        </w:rPr>
        <w:t xml:space="preserve"> פינס-פז (העבודה-מימד):</w:t>
      </w:r>
    </w:p>
    <w:p w14:paraId="0F1E0CF2" w14:textId="77777777" w:rsidR="00000000" w:rsidRDefault="00A03D81">
      <w:pPr>
        <w:pStyle w:val="a0"/>
        <w:rPr>
          <w:rFonts w:hint="cs"/>
          <w:rtl/>
        </w:rPr>
      </w:pPr>
    </w:p>
    <w:p w14:paraId="0EE363F4" w14:textId="77777777" w:rsidR="00000000" w:rsidRDefault="00A03D81">
      <w:pPr>
        <w:pStyle w:val="a0"/>
        <w:rPr>
          <w:rFonts w:hint="cs"/>
          <w:rtl/>
        </w:rPr>
      </w:pPr>
      <w:r>
        <w:rPr>
          <w:rFonts w:hint="cs"/>
          <w:rtl/>
        </w:rPr>
        <w:t>לא, זה ב-17 של עמרי.</w:t>
      </w:r>
    </w:p>
    <w:p w14:paraId="447E386B" w14:textId="77777777" w:rsidR="00000000" w:rsidRDefault="00A03D81">
      <w:pPr>
        <w:pStyle w:val="-"/>
        <w:rPr>
          <w:rFonts w:hint="cs"/>
          <w:rtl/>
        </w:rPr>
      </w:pPr>
      <w:bookmarkStart w:id="568" w:name="FS000000540T16_02_2004_23_40_58C"/>
      <w:bookmarkEnd w:id="568"/>
    </w:p>
    <w:p w14:paraId="3947443A" w14:textId="77777777" w:rsidR="00000000" w:rsidRDefault="00A03D81">
      <w:pPr>
        <w:pStyle w:val="-"/>
        <w:rPr>
          <w:rtl/>
        </w:rPr>
      </w:pPr>
      <w:r>
        <w:rPr>
          <w:rtl/>
        </w:rPr>
        <w:t>מוחמד ברכה (חד"ש-תע"ל):</w:t>
      </w:r>
    </w:p>
    <w:p w14:paraId="7E11395C" w14:textId="77777777" w:rsidR="00000000" w:rsidRDefault="00A03D81">
      <w:pPr>
        <w:pStyle w:val="a0"/>
        <w:rPr>
          <w:rtl/>
        </w:rPr>
      </w:pPr>
    </w:p>
    <w:p w14:paraId="75D28BE2" w14:textId="77777777" w:rsidR="00000000" w:rsidRDefault="00A03D81">
      <w:pPr>
        <w:pStyle w:val="a0"/>
        <w:rPr>
          <w:rFonts w:hint="cs"/>
          <w:rtl/>
        </w:rPr>
      </w:pPr>
      <w:r>
        <w:rPr>
          <w:rFonts w:hint="cs"/>
          <w:rtl/>
        </w:rPr>
        <w:t>של מי? של עמרי? מה, י</w:t>
      </w:r>
      <w:r>
        <w:rPr>
          <w:rFonts w:hint="cs"/>
          <w:rtl/>
        </w:rPr>
        <w:t>ש 17 של עמרי ו-17 של אביו? לא.</w:t>
      </w:r>
    </w:p>
    <w:p w14:paraId="294D5AE8" w14:textId="77777777" w:rsidR="00000000" w:rsidRDefault="00A03D81">
      <w:pPr>
        <w:pStyle w:val="a0"/>
        <w:rPr>
          <w:rFonts w:hint="cs"/>
          <w:rtl/>
        </w:rPr>
      </w:pPr>
    </w:p>
    <w:p w14:paraId="17A54F39" w14:textId="77777777" w:rsidR="00000000" w:rsidRDefault="00A03D81">
      <w:pPr>
        <w:pStyle w:val="a0"/>
        <w:rPr>
          <w:rFonts w:hint="cs"/>
          <w:rtl/>
        </w:rPr>
      </w:pPr>
      <w:r>
        <w:rPr>
          <w:rFonts w:hint="cs"/>
          <w:rtl/>
        </w:rPr>
        <w:t>לכן, גברתי היושבת-ראש, מה שקורה בחברון הוא פשע יומיומי, ואת המוגלה הזאת צריך לעקור משם וצריך לאפשר - -</w:t>
      </w:r>
    </w:p>
    <w:p w14:paraId="3BDD087C" w14:textId="77777777" w:rsidR="00000000" w:rsidRDefault="00A03D81">
      <w:pPr>
        <w:pStyle w:val="a0"/>
        <w:rPr>
          <w:rFonts w:hint="cs"/>
          <w:rtl/>
        </w:rPr>
      </w:pPr>
    </w:p>
    <w:p w14:paraId="299B6187" w14:textId="77777777" w:rsidR="00000000" w:rsidRDefault="00A03D81">
      <w:pPr>
        <w:pStyle w:val="af1"/>
        <w:rPr>
          <w:rtl/>
        </w:rPr>
      </w:pPr>
      <w:r>
        <w:rPr>
          <w:rtl/>
        </w:rPr>
        <w:t>היו"ר אתי לבני:</w:t>
      </w:r>
    </w:p>
    <w:p w14:paraId="48F941C6" w14:textId="77777777" w:rsidR="00000000" w:rsidRDefault="00A03D81">
      <w:pPr>
        <w:pStyle w:val="a0"/>
        <w:rPr>
          <w:rtl/>
        </w:rPr>
      </w:pPr>
    </w:p>
    <w:p w14:paraId="1D5D1895" w14:textId="77777777" w:rsidR="00000000" w:rsidRDefault="00A03D81">
      <w:pPr>
        <w:pStyle w:val="a0"/>
        <w:rPr>
          <w:rFonts w:hint="cs"/>
          <w:rtl/>
        </w:rPr>
      </w:pPr>
      <w:r>
        <w:rPr>
          <w:rFonts w:hint="cs"/>
          <w:rtl/>
        </w:rPr>
        <w:t>נא לסיים.</w:t>
      </w:r>
    </w:p>
    <w:p w14:paraId="1784C2D4" w14:textId="77777777" w:rsidR="00000000" w:rsidRDefault="00A03D81">
      <w:pPr>
        <w:pStyle w:val="a0"/>
        <w:rPr>
          <w:rFonts w:hint="cs"/>
          <w:rtl/>
        </w:rPr>
      </w:pPr>
    </w:p>
    <w:p w14:paraId="5B33096B" w14:textId="77777777" w:rsidR="00000000" w:rsidRDefault="00A03D81">
      <w:pPr>
        <w:pStyle w:val="-"/>
        <w:rPr>
          <w:rtl/>
        </w:rPr>
      </w:pPr>
      <w:bookmarkStart w:id="569" w:name="FS000000540T16_02_2004_23_41_57C"/>
      <w:bookmarkEnd w:id="569"/>
      <w:r>
        <w:rPr>
          <w:rtl/>
        </w:rPr>
        <w:t>מוחמד ברכה (חד"ש-תע"ל):</w:t>
      </w:r>
    </w:p>
    <w:p w14:paraId="4FFD35DF" w14:textId="77777777" w:rsidR="00000000" w:rsidRDefault="00A03D81">
      <w:pPr>
        <w:pStyle w:val="a0"/>
        <w:rPr>
          <w:rtl/>
        </w:rPr>
      </w:pPr>
    </w:p>
    <w:p w14:paraId="40088A59" w14:textId="77777777" w:rsidR="00000000" w:rsidRDefault="00A03D81">
      <w:pPr>
        <w:pStyle w:val="a0"/>
        <w:rPr>
          <w:rFonts w:hint="cs"/>
          <w:rtl/>
        </w:rPr>
      </w:pPr>
      <w:r>
        <w:rPr>
          <w:rFonts w:hint="cs"/>
          <w:rtl/>
        </w:rPr>
        <w:t xml:space="preserve">- - לציבור שלם, לעיר שלמה - את דיברת על 120,000 בחברון, בנפת חברון </w:t>
      </w:r>
      <w:r>
        <w:rPr>
          <w:rFonts w:hint="cs"/>
          <w:rtl/>
        </w:rPr>
        <w:t>הפלסטינית יש כרבע מיליון אנשים ששותים, אם מאפשרים להם, עם מתנחלים; שעובדים, אם מאפשרים להם, עם מתנחלים; שנושמים, אם מאפשרים להם, עם מתנחלים. זה דבר שאינו מתקבל על הדעת - - -</w:t>
      </w:r>
    </w:p>
    <w:p w14:paraId="22B0461C" w14:textId="77777777" w:rsidR="00000000" w:rsidRDefault="00A03D81">
      <w:pPr>
        <w:pStyle w:val="a0"/>
        <w:rPr>
          <w:rFonts w:hint="cs"/>
          <w:rtl/>
        </w:rPr>
      </w:pPr>
    </w:p>
    <w:p w14:paraId="5F7E687A" w14:textId="77777777" w:rsidR="00000000" w:rsidRDefault="00A03D81">
      <w:pPr>
        <w:pStyle w:val="af1"/>
        <w:rPr>
          <w:rtl/>
        </w:rPr>
      </w:pPr>
      <w:r>
        <w:rPr>
          <w:rtl/>
        </w:rPr>
        <w:t>היו"ר אתי לבני:</w:t>
      </w:r>
    </w:p>
    <w:p w14:paraId="0F7AF507" w14:textId="77777777" w:rsidR="00000000" w:rsidRDefault="00A03D81">
      <w:pPr>
        <w:pStyle w:val="a0"/>
        <w:rPr>
          <w:rtl/>
        </w:rPr>
      </w:pPr>
    </w:p>
    <w:p w14:paraId="7B16C5D0" w14:textId="77777777" w:rsidR="00000000" w:rsidRDefault="00A03D81">
      <w:pPr>
        <w:pStyle w:val="a0"/>
        <w:rPr>
          <w:rFonts w:hint="cs"/>
          <w:rtl/>
        </w:rPr>
      </w:pPr>
      <w:r>
        <w:rPr>
          <w:rFonts w:hint="cs"/>
          <w:rtl/>
        </w:rPr>
        <w:t xml:space="preserve">תודה. </w:t>
      </w:r>
    </w:p>
    <w:p w14:paraId="33AFA636" w14:textId="77777777" w:rsidR="00000000" w:rsidRDefault="00A03D81">
      <w:pPr>
        <w:pStyle w:val="a0"/>
        <w:rPr>
          <w:rFonts w:hint="cs"/>
          <w:rtl/>
        </w:rPr>
      </w:pPr>
    </w:p>
    <w:p w14:paraId="748843F3" w14:textId="77777777" w:rsidR="00000000" w:rsidRDefault="00A03D81">
      <w:pPr>
        <w:pStyle w:val="-"/>
        <w:rPr>
          <w:rtl/>
        </w:rPr>
      </w:pPr>
      <w:bookmarkStart w:id="570" w:name="FS000000540T16_02_2004_23_43_47C"/>
      <w:bookmarkEnd w:id="570"/>
      <w:r>
        <w:rPr>
          <w:rtl/>
        </w:rPr>
        <w:t>מוחמד ברכה (חד"ש-תע"ל):</w:t>
      </w:r>
    </w:p>
    <w:p w14:paraId="2AA3B56B" w14:textId="77777777" w:rsidR="00000000" w:rsidRDefault="00A03D81">
      <w:pPr>
        <w:pStyle w:val="a0"/>
        <w:rPr>
          <w:rtl/>
        </w:rPr>
      </w:pPr>
    </w:p>
    <w:p w14:paraId="65739253" w14:textId="77777777" w:rsidR="00000000" w:rsidRDefault="00A03D81">
      <w:pPr>
        <w:pStyle w:val="a0"/>
        <w:rPr>
          <w:rFonts w:hint="cs"/>
          <w:rtl/>
        </w:rPr>
      </w:pPr>
      <w:r>
        <w:rPr>
          <w:rFonts w:hint="cs"/>
          <w:rtl/>
        </w:rPr>
        <w:t xml:space="preserve">כמובן, שר המשפטים קשה לו, והוא </w:t>
      </w:r>
      <w:r>
        <w:rPr>
          <w:rFonts w:hint="cs"/>
          <w:rtl/>
        </w:rPr>
        <w:t>ממהר. אני חושב שחשוב: אולי תשמע את הדברים, אולי תעשה משהו בממשלה? לא יזיק. תודה.</w:t>
      </w:r>
    </w:p>
    <w:p w14:paraId="1DC16CCC" w14:textId="77777777" w:rsidR="00000000" w:rsidRDefault="00A03D81">
      <w:pPr>
        <w:pStyle w:val="a0"/>
        <w:rPr>
          <w:rFonts w:hint="cs"/>
          <w:rtl/>
        </w:rPr>
      </w:pPr>
    </w:p>
    <w:p w14:paraId="20777E24" w14:textId="77777777" w:rsidR="00000000" w:rsidRDefault="00A03D81">
      <w:pPr>
        <w:pStyle w:val="af1"/>
        <w:rPr>
          <w:rtl/>
        </w:rPr>
      </w:pPr>
      <w:r>
        <w:rPr>
          <w:rtl/>
        </w:rPr>
        <w:t>היו"ר אתי לבני:</w:t>
      </w:r>
    </w:p>
    <w:p w14:paraId="232EEF1D" w14:textId="77777777" w:rsidR="00000000" w:rsidRDefault="00A03D81">
      <w:pPr>
        <w:pStyle w:val="a0"/>
        <w:rPr>
          <w:rtl/>
        </w:rPr>
      </w:pPr>
    </w:p>
    <w:p w14:paraId="5A9802AD" w14:textId="77777777" w:rsidR="00000000" w:rsidRDefault="00A03D81">
      <w:pPr>
        <w:pStyle w:val="a0"/>
        <w:rPr>
          <w:rFonts w:hint="cs"/>
          <w:rtl/>
        </w:rPr>
      </w:pPr>
      <w:r>
        <w:rPr>
          <w:rFonts w:hint="cs"/>
          <w:rtl/>
        </w:rPr>
        <w:t>תודה רבה. שר המשפטים, אתה מבקש להשיב?</w:t>
      </w:r>
    </w:p>
    <w:p w14:paraId="14AB8A35" w14:textId="77777777" w:rsidR="00000000" w:rsidRDefault="00A03D81">
      <w:pPr>
        <w:pStyle w:val="a0"/>
        <w:rPr>
          <w:rFonts w:hint="cs"/>
          <w:rtl/>
        </w:rPr>
      </w:pPr>
    </w:p>
    <w:p w14:paraId="13E1C130" w14:textId="77777777" w:rsidR="00000000" w:rsidRDefault="00A03D81">
      <w:pPr>
        <w:pStyle w:val="af0"/>
        <w:rPr>
          <w:rtl/>
        </w:rPr>
      </w:pPr>
      <w:r>
        <w:rPr>
          <w:rFonts w:hint="eastAsia"/>
          <w:rtl/>
        </w:rPr>
        <w:t>שר</w:t>
      </w:r>
      <w:r>
        <w:rPr>
          <w:rtl/>
        </w:rPr>
        <w:t xml:space="preserve"> המשפטים יוסף לפיד:</w:t>
      </w:r>
    </w:p>
    <w:p w14:paraId="56BD0F2D" w14:textId="77777777" w:rsidR="00000000" w:rsidRDefault="00A03D81">
      <w:pPr>
        <w:pStyle w:val="a0"/>
        <w:rPr>
          <w:rFonts w:hint="cs"/>
          <w:rtl/>
        </w:rPr>
      </w:pPr>
    </w:p>
    <w:p w14:paraId="2DFC08CA" w14:textId="77777777" w:rsidR="00000000" w:rsidRDefault="00A03D81">
      <w:pPr>
        <w:pStyle w:val="a0"/>
        <w:rPr>
          <w:rFonts w:hint="cs"/>
          <w:rtl/>
        </w:rPr>
      </w:pPr>
      <w:r>
        <w:rPr>
          <w:rFonts w:hint="cs"/>
          <w:rtl/>
        </w:rPr>
        <w:t xml:space="preserve">לא. </w:t>
      </w:r>
    </w:p>
    <w:p w14:paraId="38EA0640" w14:textId="77777777" w:rsidR="00000000" w:rsidRDefault="00A03D81">
      <w:pPr>
        <w:pStyle w:val="a0"/>
        <w:rPr>
          <w:rFonts w:hint="cs"/>
          <w:rtl/>
        </w:rPr>
      </w:pPr>
    </w:p>
    <w:p w14:paraId="04FE8910" w14:textId="77777777" w:rsidR="00000000" w:rsidRDefault="00A03D81">
      <w:pPr>
        <w:pStyle w:val="af1"/>
        <w:rPr>
          <w:rtl/>
        </w:rPr>
      </w:pPr>
      <w:r>
        <w:rPr>
          <w:rtl/>
        </w:rPr>
        <w:t>היו"ר אתי לבני:</w:t>
      </w:r>
    </w:p>
    <w:p w14:paraId="33DCED0D" w14:textId="77777777" w:rsidR="00000000" w:rsidRDefault="00A03D81">
      <w:pPr>
        <w:pStyle w:val="a0"/>
        <w:rPr>
          <w:rtl/>
        </w:rPr>
      </w:pPr>
    </w:p>
    <w:p w14:paraId="3D7ED514" w14:textId="77777777" w:rsidR="00000000" w:rsidRDefault="00A03D81">
      <w:pPr>
        <w:pStyle w:val="a0"/>
        <w:rPr>
          <w:rFonts w:hint="cs"/>
          <w:rtl/>
        </w:rPr>
      </w:pPr>
      <w:r>
        <w:rPr>
          <w:rFonts w:hint="cs"/>
          <w:rtl/>
        </w:rPr>
        <w:t xml:space="preserve">לא. אז נעבור להצבעות. </w:t>
      </w:r>
    </w:p>
    <w:p w14:paraId="45C13370" w14:textId="77777777" w:rsidR="00000000" w:rsidRDefault="00A03D81">
      <w:pPr>
        <w:pStyle w:val="a0"/>
        <w:rPr>
          <w:rFonts w:hint="cs"/>
          <w:rtl/>
        </w:rPr>
      </w:pPr>
    </w:p>
    <w:p w14:paraId="1FDF1AFE" w14:textId="77777777" w:rsidR="00000000" w:rsidRDefault="00A03D81">
      <w:pPr>
        <w:pStyle w:val="a0"/>
        <w:rPr>
          <w:rFonts w:hint="cs"/>
          <w:rtl/>
        </w:rPr>
      </w:pPr>
      <w:r>
        <w:rPr>
          <w:rFonts w:hint="cs"/>
          <w:rtl/>
        </w:rPr>
        <w:t>אנחנו נצביע הצעה הצעה. הצעה ראשונה: הצעת חוק-יסו</w:t>
      </w:r>
      <w:r>
        <w:rPr>
          <w:rFonts w:hint="cs"/>
          <w:rtl/>
        </w:rPr>
        <w:t>ד: השפיטה (תיקון מס' 3) (ערכאות השיפוט ודיון נוסף).</w:t>
      </w:r>
    </w:p>
    <w:p w14:paraId="4D1B4ACE" w14:textId="77777777" w:rsidR="00000000" w:rsidRDefault="00A03D81">
      <w:pPr>
        <w:pStyle w:val="a0"/>
        <w:rPr>
          <w:rFonts w:hint="cs"/>
          <w:rtl/>
        </w:rPr>
      </w:pPr>
    </w:p>
    <w:p w14:paraId="2B119415" w14:textId="77777777" w:rsidR="00000000" w:rsidRDefault="00A03D81">
      <w:pPr>
        <w:pStyle w:val="ab"/>
        <w:bidi/>
        <w:rPr>
          <w:rFonts w:hint="cs"/>
          <w:rtl/>
        </w:rPr>
      </w:pPr>
      <w:r>
        <w:rPr>
          <w:rFonts w:hint="cs"/>
          <w:rtl/>
        </w:rPr>
        <w:t>הצבעה מס' 6</w:t>
      </w:r>
    </w:p>
    <w:p w14:paraId="5C6ABBE6" w14:textId="77777777" w:rsidR="00000000" w:rsidRDefault="00A03D81">
      <w:pPr>
        <w:pStyle w:val="a0"/>
        <w:rPr>
          <w:rFonts w:hint="cs"/>
          <w:rtl/>
        </w:rPr>
      </w:pPr>
    </w:p>
    <w:p w14:paraId="05B75155" w14:textId="77777777" w:rsidR="00000000" w:rsidRDefault="00A03D81">
      <w:pPr>
        <w:pStyle w:val="ac"/>
        <w:bidi/>
        <w:rPr>
          <w:rFonts w:hint="cs"/>
          <w:rtl/>
        </w:rPr>
      </w:pPr>
      <w:r>
        <w:rPr>
          <w:rFonts w:hint="cs"/>
          <w:rtl/>
        </w:rPr>
        <w:t>בעד הודעת הממשלה - 18</w:t>
      </w:r>
    </w:p>
    <w:p w14:paraId="64B7D722" w14:textId="77777777" w:rsidR="00000000" w:rsidRDefault="00A03D81">
      <w:pPr>
        <w:pStyle w:val="ac"/>
        <w:bidi/>
        <w:rPr>
          <w:rFonts w:hint="cs"/>
          <w:rtl/>
        </w:rPr>
      </w:pPr>
      <w:r>
        <w:rPr>
          <w:rFonts w:hint="cs"/>
          <w:rtl/>
        </w:rPr>
        <w:t>נגד - 1</w:t>
      </w:r>
    </w:p>
    <w:p w14:paraId="7BC52876" w14:textId="77777777" w:rsidR="00000000" w:rsidRDefault="00A03D81">
      <w:pPr>
        <w:pStyle w:val="ac"/>
        <w:bidi/>
        <w:rPr>
          <w:rFonts w:hint="cs"/>
          <w:rtl/>
        </w:rPr>
      </w:pPr>
      <w:r>
        <w:rPr>
          <w:rFonts w:hint="cs"/>
          <w:rtl/>
        </w:rPr>
        <w:t>נמנעים - אין</w:t>
      </w:r>
    </w:p>
    <w:p w14:paraId="55AE3366" w14:textId="77777777" w:rsidR="00000000" w:rsidRDefault="00A03D81">
      <w:pPr>
        <w:pStyle w:val="ad"/>
        <w:bidi/>
        <w:rPr>
          <w:rFonts w:hint="cs"/>
          <w:rtl/>
        </w:rPr>
      </w:pPr>
      <w:r>
        <w:rPr>
          <w:rFonts w:hint="cs"/>
          <w:rtl/>
        </w:rPr>
        <w:t xml:space="preserve">הודעת הממשלה על רצונה להחיל דין רציפות על הצעת חוק-יסוד: השפיטה (תיקון מס' 3) </w:t>
      </w:r>
    </w:p>
    <w:p w14:paraId="16F6A5B3" w14:textId="77777777" w:rsidR="00000000" w:rsidRDefault="00A03D81">
      <w:pPr>
        <w:pStyle w:val="ad"/>
        <w:bidi/>
        <w:rPr>
          <w:rFonts w:hint="cs"/>
          <w:rtl/>
        </w:rPr>
      </w:pPr>
      <w:r>
        <w:rPr>
          <w:rFonts w:hint="cs"/>
          <w:rtl/>
        </w:rPr>
        <w:t>(ערכאות השיפוט ודיון נוסף) נתקבלה.</w:t>
      </w:r>
    </w:p>
    <w:p w14:paraId="0F3F8F1C" w14:textId="77777777" w:rsidR="00000000" w:rsidRDefault="00A03D81">
      <w:pPr>
        <w:pStyle w:val="a0"/>
        <w:rPr>
          <w:rFonts w:hint="cs"/>
          <w:rtl/>
        </w:rPr>
      </w:pPr>
    </w:p>
    <w:p w14:paraId="1461D8CD" w14:textId="77777777" w:rsidR="00000000" w:rsidRDefault="00A03D81">
      <w:pPr>
        <w:pStyle w:val="af1"/>
        <w:rPr>
          <w:rtl/>
        </w:rPr>
      </w:pPr>
      <w:r>
        <w:rPr>
          <w:rtl/>
        </w:rPr>
        <w:t>היו"ר אתי לבני:</w:t>
      </w:r>
    </w:p>
    <w:p w14:paraId="08C6E9B9" w14:textId="77777777" w:rsidR="00000000" w:rsidRDefault="00A03D81">
      <w:pPr>
        <w:pStyle w:val="a0"/>
        <w:rPr>
          <w:rtl/>
        </w:rPr>
      </w:pPr>
    </w:p>
    <w:p w14:paraId="520108FE" w14:textId="77777777" w:rsidR="00000000" w:rsidRDefault="00A03D81">
      <w:pPr>
        <w:pStyle w:val="a0"/>
        <w:rPr>
          <w:rFonts w:hint="cs"/>
          <w:rtl/>
        </w:rPr>
      </w:pPr>
      <w:r>
        <w:rPr>
          <w:rFonts w:hint="cs"/>
          <w:rtl/>
        </w:rPr>
        <w:t>נגד - 18, בעד -</w:t>
      </w:r>
      <w:r>
        <w:rPr>
          <w:rFonts w:hint="cs"/>
          <w:rtl/>
        </w:rPr>
        <w:t xml:space="preserve"> 1, נמנעים </w:t>
      </w:r>
      <w:r>
        <w:rPr>
          <w:rtl/>
        </w:rPr>
        <w:t>–</w:t>
      </w:r>
      <w:r>
        <w:rPr>
          <w:rFonts w:hint="cs"/>
          <w:rtl/>
        </w:rPr>
        <w:t xml:space="preserve"> אפס. ההצעה התקבלה. יוחל דין רציפות על חוק זה, הצעת חוק-יסוד: השפיטה (תיקון מס' 3) (ערכאות השיפוט ודיון נוסף). </w:t>
      </w:r>
    </w:p>
    <w:p w14:paraId="0CC2C740" w14:textId="77777777" w:rsidR="00000000" w:rsidRDefault="00A03D81">
      <w:pPr>
        <w:pStyle w:val="a0"/>
        <w:rPr>
          <w:rFonts w:hint="cs"/>
          <w:rtl/>
        </w:rPr>
      </w:pPr>
    </w:p>
    <w:p w14:paraId="2762A6F6" w14:textId="77777777" w:rsidR="00000000" w:rsidRDefault="00A03D81">
      <w:pPr>
        <w:pStyle w:val="a0"/>
        <w:rPr>
          <w:rFonts w:hint="cs"/>
          <w:rtl/>
        </w:rPr>
      </w:pPr>
      <w:r>
        <w:rPr>
          <w:rFonts w:hint="cs"/>
          <w:rtl/>
        </w:rPr>
        <w:t>נעבור להצעת חוק בתי-המשפט [נוסח משולב] (תיקון מס' 28) (מבנה מערכת בתי-המשפט ותיקונים שונים), התש"ס-2000. נעבור להצבעה.</w:t>
      </w:r>
    </w:p>
    <w:p w14:paraId="0EABF480" w14:textId="77777777" w:rsidR="00000000" w:rsidRDefault="00A03D81">
      <w:pPr>
        <w:pStyle w:val="a0"/>
        <w:rPr>
          <w:rFonts w:hint="cs"/>
          <w:rtl/>
        </w:rPr>
      </w:pPr>
    </w:p>
    <w:p w14:paraId="75CF90C3" w14:textId="77777777" w:rsidR="00000000" w:rsidRDefault="00A03D81">
      <w:pPr>
        <w:pStyle w:val="ab"/>
        <w:bidi/>
        <w:rPr>
          <w:rFonts w:hint="cs"/>
          <w:rtl/>
        </w:rPr>
      </w:pPr>
      <w:r>
        <w:rPr>
          <w:rFonts w:hint="cs"/>
          <w:rtl/>
        </w:rPr>
        <w:t>הצבעה מס' 7</w:t>
      </w:r>
    </w:p>
    <w:p w14:paraId="36F186DF" w14:textId="77777777" w:rsidR="00000000" w:rsidRDefault="00A03D81">
      <w:pPr>
        <w:pStyle w:val="a0"/>
        <w:rPr>
          <w:rFonts w:hint="cs"/>
          <w:rtl/>
        </w:rPr>
      </w:pPr>
    </w:p>
    <w:p w14:paraId="6ACFE091" w14:textId="77777777" w:rsidR="00000000" w:rsidRDefault="00A03D81">
      <w:pPr>
        <w:pStyle w:val="ac"/>
        <w:bidi/>
        <w:rPr>
          <w:rFonts w:hint="cs"/>
          <w:rtl/>
        </w:rPr>
      </w:pPr>
      <w:r>
        <w:rPr>
          <w:rFonts w:hint="cs"/>
          <w:rtl/>
        </w:rPr>
        <w:t>בעד הודעת הממשלה - 18</w:t>
      </w:r>
    </w:p>
    <w:p w14:paraId="43E7066C" w14:textId="77777777" w:rsidR="00000000" w:rsidRDefault="00A03D81">
      <w:pPr>
        <w:pStyle w:val="ac"/>
        <w:bidi/>
        <w:rPr>
          <w:rFonts w:hint="cs"/>
          <w:rtl/>
        </w:rPr>
      </w:pPr>
      <w:r>
        <w:rPr>
          <w:rFonts w:hint="cs"/>
          <w:rtl/>
        </w:rPr>
        <w:t>נגד - 1</w:t>
      </w:r>
    </w:p>
    <w:p w14:paraId="10EE3EDE" w14:textId="77777777" w:rsidR="00000000" w:rsidRDefault="00A03D81">
      <w:pPr>
        <w:pStyle w:val="ac"/>
        <w:bidi/>
        <w:rPr>
          <w:rFonts w:hint="cs"/>
          <w:rtl/>
        </w:rPr>
      </w:pPr>
      <w:r>
        <w:rPr>
          <w:rFonts w:hint="cs"/>
          <w:rtl/>
        </w:rPr>
        <w:t>נמנעים - אין</w:t>
      </w:r>
    </w:p>
    <w:p w14:paraId="1EEE9820" w14:textId="77777777" w:rsidR="00000000" w:rsidRDefault="00A03D81">
      <w:pPr>
        <w:pStyle w:val="ad"/>
        <w:bidi/>
        <w:rPr>
          <w:rFonts w:hint="cs"/>
          <w:rtl/>
        </w:rPr>
      </w:pPr>
      <w:r>
        <w:rPr>
          <w:rFonts w:hint="cs"/>
          <w:rtl/>
        </w:rPr>
        <w:t>הודעת הממשלה על רצונה להחיל דין רציפות על הצעת חוק בתי-המשפט [נוסח משולב] (תיקון מס' 28) (מבנה מערכת בתי-המשפט ותיקונים שונים), התש"ס-2000, נתקבלה.</w:t>
      </w:r>
    </w:p>
    <w:p w14:paraId="424ED66C" w14:textId="77777777" w:rsidR="00000000" w:rsidRDefault="00A03D81">
      <w:pPr>
        <w:pStyle w:val="a0"/>
        <w:rPr>
          <w:rFonts w:hint="cs"/>
          <w:rtl/>
        </w:rPr>
      </w:pPr>
    </w:p>
    <w:p w14:paraId="6584BC0F" w14:textId="77777777" w:rsidR="00000000" w:rsidRDefault="00A03D81">
      <w:pPr>
        <w:pStyle w:val="af1"/>
        <w:rPr>
          <w:rtl/>
        </w:rPr>
      </w:pPr>
      <w:r>
        <w:rPr>
          <w:rtl/>
        </w:rPr>
        <w:t>היו"ר אתי לבני:</w:t>
      </w:r>
    </w:p>
    <w:p w14:paraId="302F6896" w14:textId="77777777" w:rsidR="00000000" w:rsidRDefault="00A03D81">
      <w:pPr>
        <w:pStyle w:val="a0"/>
        <w:rPr>
          <w:rtl/>
        </w:rPr>
      </w:pPr>
    </w:p>
    <w:p w14:paraId="25CC13DE" w14:textId="77777777" w:rsidR="00000000" w:rsidRDefault="00A03D81">
      <w:pPr>
        <w:pStyle w:val="a0"/>
        <w:rPr>
          <w:rFonts w:hint="cs"/>
          <w:rtl/>
        </w:rPr>
      </w:pPr>
      <w:r>
        <w:rPr>
          <w:rFonts w:hint="cs"/>
          <w:rtl/>
        </w:rPr>
        <w:t xml:space="preserve">נגד - 18, בעד </w:t>
      </w:r>
      <w:r>
        <w:rPr>
          <w:rtl/>
        </w:rPr>
        <w:t>–</w:t>
      </w:r>
      <w:r>
        <w:rPr>
          <w:rFonts w:hint="cs"/>
          <w:rtl/>
        </w:rPr>
        <w:t xml:space="preserve"> 1. יוחל דין רציפות גם על חוק </w:t>
      </w:r>
      <w:r>
        <w:rPr>
          <w:rFonts w:hint="cs"/>
          <w:rtl/>
        </w:rPr>
        <w:t>בתי-המשפט.</w:t>
      </w:r>
    </w:p>
    <w:p w14:paraId="2122E92B" w14:textId="77777777" w:rsidR="00000000" w:rsidRDefault="00A03D81">
      <w:pPr>
        <w:pStyle w:val="a0"/>
        <w:rPr>
          <w:rFonts w:hint="cs"/>
          <w:rtl/>
        </w:rPr>
      </w:pPr>
    </w:p>
    <w:p w14:paraId="5357CEF7" w14:textId="77777777" w:rsidR="00000000" w:rsidRDefault="00A03D81">
      <w:pPr>
        <w:pStyle w:val="a0"/>
        <w:rPr>
          <w:rFonts w:hint="cs"/>
          <w:rtl/>
        </w:rPr>
      </w:pPr>
      <w:r>
        <w:rPr>
          <w:rFonts w:hint="cs"/>
          <w:rtl/>
        </w:rPr>
        <w:t xml:space="preserve">החוק השלישי: הצעת חוק הפיקוח על עסקי ביטוח. אנחנו נעבור להצבעה. </w:t>
      </w:r>
    </w:p>
    <w:p w14:paraId="6AABCA58" w14:textId="77777777" w:rsidR="00000000" w:rsidRDefault="00A03D81">
      <w:pPr>
        <w:pStyle w:val="a0"/>
        <w:rPr>
          <w:rFonts w:hint="cs"/>
          <w:rtl/>
        </w:rPr>
      </w:pPr>
    </w:p>
    <w:p w14:paraId="5B7E9265" w14:textId="77777777" w:rsidR="00000000" w:rsidRDefault="00A03D81">
      <w:pPr>
        <w:pStyle w:val="af0"/>
        <w:rPr>
          <w:rtl/>
        </w:rPr>
      </w:pPr>
      <w:r>
        <w:rPr>
          <w:rFonts w:hint="eastAsia"/>
          <w:rtl/>
        </w:rPr>
        <w:t>מוחמד</w:t>
      </w:r>
      <w:r>
        <w:rPr>
          <w:rtl/>
        </w:rPr>
        <w:t xml:space="preserve"> ברכה (חד"ש-תע"ל):</w:t>
      </w:r>
    </w:p>
    <w:p w14:paraId="21C31345" w14:textId="77777777" w:rsidR="00000000" w:rsidRDefault="00A03D81">
      <w:pPr>
        <w:pStyle w:val="a0"/>
        <w:rPr>
          <w:rFonts w:hint="cs"/>
          <w:rtl/>
        </w:rPr>
      </w:pPr>
    </w:p>
    <w:p w14:paraId="53C70B18" w14:textId="77777777" w:rsidR="00000000" w:rsidRDefault="00A03D81">
      <w:pPr>
        <w:pStyle w:val="a0"/>
        <w:rPr>
          <w:rFonts w:hint="cs"/>
          <w:rtl/>
        </w:rPr>
      </w:pPr>
      <w:r>
        <w:rPr>
          <w:rFonts w:hint="cs"/>
          <w:rtl/>
        </w:rPr>
        <w:t>היושבת-ראש, תודיעי על מה עכשיו.</w:t>
      </w:r>
    </w:p>
    <w:p w14:paraId="16016712" w14:textId="77777777" w:rsidR="00000000" w:rsidRDefault="00A03D81">
      <w:pPr>
        <w:pStyle w:val="a0"/>
        <w:rPr>
          <w:rFonts w:hint="cs"/>
          <w:rtl/>
        </w:rPr>
      </w:pPr>
    </w:p>
    <w:p w14:paraId="4EDBDEBA" w14:textId="77777777" w:rsidR="00000000" w:rsidRDefault="00A03D81">
      <w:pPr>
        <w:pStyle w:val="af1"/>
        <w:rPr>
          <w:rtl/>
        </w:rPr>
      </w:pPr>
      <w:r>
        <w:rPr>
          <w:rtl/>
        </w:rPr>
        <w:t>היו"ר אתי לבני:</w:t>
      </w:r>
    </w:p>
    <w:p w14:paraId="63FC6075" w14:textId="77777777" w:rsidR="00000000" w:rsidRDefault="00A03D81">
      <w:pPr>
        <w:pStyle w:val="a0"/>
        <w:rPr>
          <w:rtl/>
        </w:rPr>
      </w:pPr>
    </w:p>
    <w:p w14:paraId="640D4F01" w14:textId="77777777" w:rsidR="00000000" w:rsidRDefault="00A03D81">
      <w:pPr>
        <w:pStyle w:val="a0"/>
        <w:rPr>
          <w:rFonts w:hint="cs"/>
          <w:rtl/>
        </w:rPr>
      </w:pPr>
      <w:r>
        <w:rPr>
          <w:rFonts w:hint="cs"/>
          <w:rtl/>
        </w:rPr>
        <w:t>אנחנו מצביעים עכשיו על ההצעה השלישית, הצעת חוק הפיקוח על עסקי ביטוח (רשיון סוכן מיוחד - הוראת שעה), התש</w:t>
      </w:r>
      <w:r>
        <w:rPr>
          <w:rFonts w:hint="cs"/>
          <w:rtl/>
        </w:rPr>
        <w:t xml:space="preserve">ס"ב-2001. בבקשה. </w:t>
      </w:r>
    </w:p>
    <w:p w14:paraId="6D9CC5C8" w14:textId="77777777" w:rsidR="00000000" w:rsidRDefault="00A03D81">
      <w:pPr>
        <w:pStyle w:val="a0"/>
        <w:rPr>
          <w:rFonts w:hint="cs"/>
          <w:rtl/>
        </w:rPr>
      </w:pPr>
    </w:p>
    <w:p w14:paraId="325C837E" w14:textId="77777777" w:rsidR="00000000" w:rsidRDefault="00A03D81">
      <w:pPr>
        <w:pStyle w:val="ab"/>
        <w:bidi/>
        <w:rPr>
          <w:rFonts w:hint="cs"/>
          <w:rtl/>
        </w:rPr>
      </w:pPr>
      <w:r>
        <w:rPr>
          <w:rFonts w:hint="cs"/>
          <w:rtl/>
        </w:rPr>
        <w:t>הצבעה מס' 8</w:t>
      </w:r>
    </w:p>
    <w:p w14:paraId="222D39BD" w14:textId="77777777" w:rsidR="00000000" w:rsidRDefault="00A03D81">
      <w:pPr>
        <w:pStyle w:val="a0"/>
        <w:rPr>
          <w:rFonts w:hint="cs"/>
          <w:rtl/>
        </w:rPr>
      </w:pPr>
    </w:p>
    <w:p w14:paraId="3C0CCDA5" w14:textId="77777777" w:rsidR="00000000" w:rsidRDefault="00A03D81">
      <w:pPr>
        <w:pStyle w:val="ac"/>
        <w:bidi/>
        <w:rPr>
          <w:rFonts w:hint="cs"/>
          <w:rtl/>
        </w:rPr>
      </w:pPr>
      <w:r>
        <w:rPr>
          <w:rFonts w:hint="cs"/>
          <w:rtl/>
        </w:rPr>
        <w:t>בעד הודעת הממשלה - 18</w:t>
      </w:r>
    </w:p>
    <w:p w14:paraId="5239FF71" w14:textId="77777777" w:rsidR="00000000" w:rsidRDefault="00A03D81">
      <w:pPr>
        <w:pStyle w:val="ac"/>
        <w:bidi/>
        <w:rPr>
          <w:rFonts w:hint="cs"/>
          <w:rtl/>
        </w:rPr>
      </w:pPr>
      <w:r>
        <w:rPr>
          <w:rFonts w:hint="cs"/>
          <w:rtl/>
        </w:rPr>
        <w:t>נגד - אין</w:t>
      </w:r>
    </w:p>
    <w:p w14:paraId="16097D5A" w14:textId="77777777" w:rsidR="00000000" w:rsidRDefault="00A03D81">
      <w:pPr>
        <w:pStyle w:val="ac"/>
        <w:bidi/>
        <w:rPr>
          <w:rFonts w:hint="cs"/>
          <w:rtl/>
        </w:rPr>
      </w:pPr>
      <w:r>
        <w:rPr>
          <w:rFonts w:hint="cs"/>
          <w:rtl/>
        </w:rPr>
        <w:t>נמנעים - 1</w:t>
      </w:r>
    </w:p>
    <w:p w14:paraId="051A9D5F" w14:textId="77777777" w:rsidR="00000000" w:rsidRDefault="00A03D81">
      <w:pPr>
        <w:pStyle w:val="ad"/>
        <w:bidi/>
        <w:rPr>
          <w:rFonts w:hint="cs"/>
          <w:rtl/>
        </w:rPr>
      </w:pPr>
      <w:r>
        <w:rPr>
          <w:rFonts w:hint="cs"/>
          <w:rtl/>
        </w:rPr>
        <w:t xml:space="preserve">הודעת הממשלה על רצונה להחיל דין רציפות על הצעת חוק הפיקוח על עסקי ביטוח (רשיון סוכן מיוחד - הוראת שעה), התשס"ב-2001, נתקבלה. </w:t>
      </w:r>
    </w:p>
    <w:p w14:paraId="6913F769" w14:textId="77777777" w:rsidR="00000000" w:rsidRDefault="00A03D81">
      <w:pPr>
        <w:pStyle w:val="a0"/>
        <w:rPr>
          <w:rFonts w:hint="cs"/>
          <w:rtl/>
        </w:rPr>
      </w:pPr>
    </w:p>
    <w:p w14:paraId="3E07764C" w14:textId="77777777" w:rsidR="00000000" w:rsidRDefault="00A03D81">
      <w:pPr>
        <w:pStyle w:val="af1"/>
        <w:rPr>
          <w:rtl/>
        </w:rPr>
      </w:pPr>
      <w:r>
        <w:rPr>
          <w:rtl/>
        </w:rPr>
        <w:t>היו"ר אתי לבני:</w:t>
      </w:r>
    </w:p>
    <w:p w14:paraId="3F5224D1" w14:textId="77777777" w:rsidR="00000000" w:rsidRDefault="00A03D81">
      <w:pPr>
        <w:pStyle w:val="a0"/>
        <w:rPr>
          <w:rtl/>
        </w:rPr>
      </w:pPr>
    </w:p>
    <w:p w14:paraId="4D5B2C48" w14:textId="77777777" w:rsidR="00000000" w:rsidRDefault="00A03D81">
      <w:pPr>
        <w:pStyle w:val="a0"/>
        <w:rPr>
          <w:rFonts w:hint="cs"/>
          <w:rtl/>
        </w:rPr>
      </w:pPr>
      <w:r>
        <w:rPr>
          <w:rFonts w:hint="cs"/>
          <w:rtl/>
        </w:rPr>
        <w:t>נגד - 18, בעד - אין, נמנעים - 1. יוחל</w:t>
      </w:r>
      <w:r>
        <w:rPr>
          <w:rFonts w:hint="cs"/>
          <w:rtl/>
        </w:rPr>
        <w:t xml:space="preserve"> דין רציפות גם על חוק הפיקוח על עסקי ביטוח (רשיון סוכן מיוחד - הוראת שעה), התשס"ב-2001. תודה רבה. </w:t>
      </w:r>
    </w:p>
    <w:p w14:paraId="3DBEB580" w14:textId="77777777" w:rsidR="00000000" w:rsidRDefault="00A03D81">
      <w:pPr>
        <w:pStyle w:val="a0"/>
        <w:rPr>
          <w:rFonts w:hint="cs"/>
          <w:rtl/>
        </w:rPr>
      </w:pPr>
    </w:p>
    <w:p w14:paraId="5845C631" w14:textId="77777777" w:rsidR="00000000" w:rsidRDefault="00A03D81">
      <w:pPr>
        <w:pStyle w:val="a2"/>
        <w:rPr>
          <w:rtl/>
        </w:rPr>
      </w:pPr>
    </w:p>
    <w:p w14:paraId="07D125B6" w14:textId="77777777" w:rsidR="00000000" w:rsidRDefault="00A03D81">
      <w:pPr>
        <w:pStyle w:val="a2"/>
        <w:rPr>
          <w:rtl/>
        </w:rPr>
      </w:pPr>
      <w:bookmarkStart w:id="571" w:name="CS21672FI0021672T17_02_2004_00_05_00"/>
      <w:bookmarkStart w:id="572" w:name="_Toc79902470"/>
      <w:bookmarkEnd w:id="571"/>
      <w:r>
        <w:rPr>
          <w:rtl/>
        </w:rPr>
        <w:t>הצעת חוק סדר הדין הפלילי (תיקון מס' 40)</w:t>
      </w:r>
      <w:r>
        <w:rPr>
          <w:rFonts w:hint="cs"/>
          <w:rtl/>
        </w:rPr>
        <w:t xml:space="preserve"> </w:t>
      </w:r>
      <w:r>
        <w:rPr>
          <w:rtl/>
        </w:rPr>
        <w:br/>
        <w:t>(אצילת סמכויות היועץ המשפטי לממשלה), התשס"ד-2004</w:t>
      </w:r>
      <w:bookmarkEnd w:id="572"/>
    </w:p>
    <w:p w14:paraId="7DA07DC5" w14:textId="77777777" w:rsidR="00000000" w:rsidRDefault="00A03D81">
      <w:pPr>
        <w:pStyle w:val="a0"/>
        <w:rPr>
          <w:rFonts w:hint="cs"/>
          <w:rtl/>
        </w:rPr>
      </w:pPr>
      <w:r>
        <w:rPr>
          <w:rtl/>
        </w:rPr>
        <w:t xml:space="preserve">[רשומות (הצעות חוק, חוב' </w:t>
      </w:r>
      <w:r>
        <w:rPr>
          <w:rFonts w:hint="cs"/>
          <w:rtl/>
        </w:rPr>
        <w:t>מ/86</w:t>
      </w:r>
      <w:r>
        <w:rPr>
          <w:rtl/>
        </w:rPr>
        <w:t>)</w:t>
      </w:r>
      <w:r>
        <w:rPr>
          <w:rFonts w:hint="cs"/>
          <w:rtl/>
        </w:rPr>
        <w:t>.</w:t>
      </w:r>
      <w:r>
        <w:rPr>
          <w:rtl/>
        </w:rPr>
        <w:t>]</w:t>
      </w:r>
    </w:p>
    <w:p w14:paraId="1105F9C9" w14:textId="77777777" w:rsidR="00000000" w:rsidRDefault="00A03D81">
      <w:pPr>
        <w:pStyle w:val="-0"/>
        <w:rPr>
          <w:rFonts w:hint="cs"/>
          <w:rtl/>
        </w:rPr>
      </w:pPr>
      <w:r>
        <w:rPr>
          <w:rFonts w:hint="cs"/>
          <w:rtl/>
        </w:rPr>
        <w:t>(קריאה ראשונה)</w:t>
      </w:r>
    </w:p>
    <w:p w14:paraId="2D4C5A61" w14:textId="77777777" w:rsidR="00000000" w:rsidRDefault="00A03D81">
      <w:pPr>
        <w:pStyle w:val="af1"/>
        <w:rPr>
          <w:rtl/>
        </w:rPr>
      </w:pPr>
      <w:r>
        <w:rPr>
          <w:rtl/>
        </w:rPr>
        <w:t>היו"ר אתי לבני:</w:t>
      </w:r>
    </w:p>
    <w:p w14:paraId="65340437" w14:textId="77777777" w:rsidR="00000000" w:rsidRDefault="00A03D81">
      <w:pPr>
        <w:pStyle w:val="a0"/>
        <w:rPr>
          <w:rtl/>
        </w:rPr>
      </w:pPr>
    </w:p>
    <w:p w14:paraId="1792AF0A" w14:textId="77777777" w:rsidR="00000000" w:rsidRDefault="00A03D81">
      <w:pPr>
        <w:pStyle w:val="a0"/>
        <w:rPr>
          <w:rFonts w:hint="cs"/>
          <w:rtl/>
        </w:rPr>
      </w:pPr>
      <w:r>
        <w:rPr>
          <w:rFonts w:hint="cs"/>
          <w:rtl/>
        </w:rPr>
        <w:t xml:space="preserve">אנחנו עוברים להצעת החוק הבאה: הצעת חוק סדר הדין הפלילי (תיקון מס' 40). יציג את הצעת החוק שר המשפטים; בבקשה. </w:t>
      </w:r>
    </w:p>
    <w:p w14:paraId="7151CC2D" w14:textId="77777777" w:rsidR="00000000" w:rsidRDefault="00A03D81">
      <w:pPr>
        <w:pStyle w:val="a0"/>
        <w:rPr>
          <w:rFonts w:hint="cs"/>
          <w:rtl/>
        </w:rPr>
      </w:pPr>
    </w:p>
    <w:p w14:paraId="6A12C75E" w14:textId="77777777" w:rsidR="00000000" w:rsidRDefault="00A03D81">
      <w:pPr>
        <w:pStyle w:val="a"/>
        <w:rPr>
          <w:rtl/>
        </w:rPr>
      </w:pPr>
      <w:bookmarkStart w:id="573" w:name="FS000000517T16_02_2004_23_15_52"/>
      <w:bookmarkStart w:id="574" w:name="_Toc79902471"/>
      <w:bookmarkEnd w:id="573"/>
      <w:r>
        <w:rPr>
          <w:rtl/>
        </w:rPr>
        <w:t>שר המשפטים יוסף לפיד:</w:t>
      </w:r>
      <w:bookmarkEnd w:id="574"/>
    </w:p>
    <w:p w14:paraId="6D774613" w14:textId="77777777" w:rsidR="00000000" w:rsidRDefault="00A03D81">
      <w:pPr>
        <w:pStyle w:val="a0"/>
        <w:rPr>
          <w:rtl/>
        </w:rPr>
      </w:pPr>
    </w:p>
    <w:p w14:paraId="13C83A72" w14:textId="77777777" w:rsidR="00000000" w:rsidRDefault="00A03D81">
      <w:pPr>
        <w:pStyle w:val="a0"/>
        <w:rPr>
          <w:rFonts w:hint="cs"/>
          <w:rtl/>
        </w:rPr>
      </w:pPr>
      <w:r>
        <w:rPr>
          <w:rFonts w:hint="cs"/>
          <w:rtl/>
        </w:rPr>
        <w:t>גברתי היושבת-ראש, יש לי מסמך מנומק לתפארת, אבל אני ארחם על משמר הרעבים של רמברנדט ואני אקצר. מדובר בכך שתוך כדי חקיקה מטילי</w:t>
      </w:r>
      <w:r>
        <w:rPr>
          <w:rFonts w:hint="cs"/>
          <w:rtl/>
        </w:rPr>
        <w:t>ם על היועץ המשפטי לממשלה כל מיני חוקים ומחויבויות, שהיום הגיעו ל-300 מחויבויות של חתימת היועץ המשפטי לממשלה על תקנות שונות ומשונות או על החלטות, למשל דחיית תהליך משפטי. זאת ערימה של מסמכים שרובינשטיין באמת התקשה להילחם בה, וחשבנו שאנחנו צריכים לתת למני מזו</w:t>
      </w:r>
      <w:r>
        <w:rPr>
          <w:rFonts w:hint="cs"/>
          <w:rtl/>
        </w:rPr>
        <w:t>ז חופש מהמחויבויות הרבות האלה, כדי שהוא יוכל לעסוק בדברים שיועץ משפטי צריך לעסוק בהם. מתוך ה-300 לקחנו את 15 המחויבויות הטרחניות והטורדניות ביותר, שהן גם פחותות חשיבות, ואנחנו מציעים להעביר את הסמכות לאנשים שכפופים לו ושהם בדרגה מספיק בכירה, כמו פרקליטי מח</w:t>
      </w:r>
      <w:r>
        <w:rPr>
          <w:rFonts w:hint="cs"/>
          <w:rtl/>
        </w:rPr>
        <w:t xml:space="preserve">וז, כדי שיחליטו לגביהן, כי בעצם בפרקטיקה ממילא הם המחליטים. </w:t>
      </w:r>
    </w:p>
    <w:p w14:paraId="0376DE7E" w14:textId="77777777" w:rsidR="00000000" w:rsidRDefault="00A03D81">
      <w:pPr>
        <w:pStyle w:val="a0"/>
        <w:rPr>
          <w:rFonts w:hint="cs"/>
          <w:rtl/>
        </w:rPr>
      </w:pPr>
    </w:p>
    <w:p w14:paraId="0242284C" w14:textId="77777777" w:rsidR="00000000" w:rsidRDefault="00A03D81">
      <w:pPr>
        <w:pStyle w:val="a0"/>
        <w:rPr>
          <w:rFonts w:hint="cs"/>
          <w:rtl/>
        </w:rPr>
      </w:pPr>
      <w:r>
        <w:rPr>
          <w:rFonts w:hint="cs"/>
          <w:rtl/>
        </w:rPr>
        <w:t xml:space="preserve">אם אתם רוצים לעזור ליועץ המשפטי החדש להיות יותר יעיל ופחות עמוס בביורוקרטיה משפטית מיותרת, אני אשמח מאוד אם תסכימו להעביר את הצעת החוק הזאת בקריאה ראשונה. תודה רבה. </w:t>
      </w:r>
    </w:p>
    <w:p w14:paraId="3F1098A4" w14:textId="77777777" w:rsidR="00000000" w:rsidRDefault="00A03D81">
      <w:pPr>
        <w:pStyle w:val="a0"/>
        <w:rPr>
          <w:rFonts w:hint="cs"/>
          <w:rtl/>
        </w:rPr>
      </w:pPr>
    </w:p>
    <w:p w14:paraId="7ABCABC9" w14:textId="77777777" w:rsidR="00000000" w:rsidRDefault="00A03D81">
      <w:pPr>
        <w:pStyle w:val="af1"/>
        <w:rPr>
          <w:rtl/>
        </w:rPr>
      </w:pPr>
      <w:r>
        <w:rPr>
          <w:rtl/>
        </w:rPr>
        <w:t>היו"ר אתי לבני:</w:t>
      </w:r>
    </w:p>
    <w:p w14:paraId="3317378E" w14:textId="77777777" w:rsidR="00000000" w:rsidRDefault="00A03D81">
      <w:pPr>
        <w:pStyle w:val="a0"/>
        <w:rPr>
          <w:rtl/>
        </w:rPr>
      </w:pPr>
    </w:p>
    <w:p w14:paraId="1CBB0E0B" w14:textId="77777777" w:rsidR="00000000" w:rsidRDefault="00A03D81">
      <w:pPr>
        <w:pStyle w:val="a0"/>
        <w:rPr>
          <w:rFonts w:hint="cs"/>
          <w:rtl/>
        </w:rPr>
      </w:pPr>
      <w:r>
        <w:rPr>
          <w:rFonts w:hint="cs"/>
          <w:rtl/>
        </w:rPr>
        <w:t xml:space="preserve">תודה רבה. </w:t>
      </w:r>
      <w:r>
        <w:rPr>
          <w:rFonts w:hint="cs"/>
          <w:rtl/>
        </w:rPr>
        <w:t xml:space="preserve">רשימת הדוברים: חבר הכנסת מאיר פרוש - אינו נמצא. חבר הכנסת ג'מאל זחאלקה - אינו נוכח. חבר הכנסת מוחמד ברכה, בבקשה. </w:t>
      </w:r>
    </w:p>
    <w:p w14:paraId="4F166C19" w14:textId="77777777" w:rsidR="00000000" w:rsidRDefault="00A03D81">
      <w:pPr>
        <w:pStyle w:val="a0"/>
        <w:rPr>
          <w:rFonts w:hint="cs"/>
          <w:rtl/>
        </w:rPr>
      </w:pPr>
    </w:p>
    <w:p w14:paraId="2A3DEC73" w14:textId="77777777" w:rsidR="00000000" w:rsidRDefault="00A03D81">
      <w:pPr>
        <w:pStyle w:val="af0"/>
        <w:rPr>
          <w:rtl/>
        </w:rPr>
      </w:pPr>
      <w:r>
        <w:rPr>
          <w:rFonts w:hint="eastAsia"/>
          <w:rtl/>
        </w:rPr>
        <w:t>אילן</w:t>
      </w:r>
      <w:r>
        <w:rPr>
          <w:rtl/>
        </w:rPr>
        <w:t xml:space="preserve"> שלגי (שינוי):</w:t>
      </w:r>
    </w:p>
    <w:p w14:paraId="24A4CACD" w14:textId="77777777" w:rsidR="00000000" w:rsidRDefault="00A03D81">
      <w:pPr>
        <w:pStyle w:val="a0"/>
        <w:rPr>
          <w:rFonts w:hint="cs"/>
          <w:rtl/>
        </w:rPr>
      </w:pPr>
    </w:p>
    <w:p w14:paraId="6104D7D6" w14:textId="77777777" w:rsidR="00000000" w:rsidRDefault="00A03D81">
      <w:pPr>
        <w:pStyle w:val="a0"/>
        <w:rPr>
          <w:rFonts w:hint="cs"/>
          <w:rtl/>
        </w:rPr>
      </w:pPr>
      <w:r>
        <w:rPr>
          <w:rFonts w:hint="cs"/>
          <w:rtl/>
        </w:rPr>
        <w:t xml:space="preserve">אני רוצה לשמוע אותך מדבר לעניין. </w:t>
      </w:r>
    </w:p>
    <w:p w14:paraId="11D923E2" w14:textId="77777777" w:rsidR="00000000" w:rsidRDefault="00A03D81">
      <w:pPr>
        <w:pStyle w:val="a0"/>
        <w:rPr>
          <w:rFonts w:hint="cs"/>
          <w:rtl/>
        </w:rPr>
      </w:pPr>
    </w:p>
    <w:p w14:paraId="5242413C" w14:textId="77777777" w:rsidR="00000000" w:rsidRDefault="00A03D81">
      <w:pPr>
        <w:pStyle w:val="a"/>
        <w:rPr>
          <w:rtl/>
        </w:rPr>
      </w:pPr>
      <w:bookmarkStart w:id="575" w:name="FS000000540T16_02_2004_23_19_34"/>
      <w:bookmarkStart w:id="576" w:name="_Toc79902472"/>
      <w:bookmarkEnd w:id="575"/>
      <w:r>
        <w:rPr>
          <w:rFonts w:hint="eastAsia"/>
          <w:rtl/>
        </w:rPr>
        <w:t>מוחמד</w:t>
      </w:r>
      <w:r>
        <w:rPr>
          <w:rtl/>
        </w:rPr>
        <w:t xml:space="preserve"> ברכה (חד"ש-תע"ל):</w:t>
      </w:r>
      <w:bookmarkEnd w:id="576"/>
    </w:p>
    <w:p w14:paraId="52CD741C" w14:textId="77777777" w:rsidR="00000000" w:rsidRDefault="00A03D81">
      <w:pPr>
        <w:pStyle w:val="a0"/>
        <w:rPr>
          <w:rFonts w:hint="cs"/>
          <w:rtl/>
        </w:rPr>
      </w:pPr>
    </w:p>
    <w:p w14:paraId="2EEC43CB" w14:textId="77777777" w:rsidR="00000000" w:rsidRDefault="00A03D81">
      <w:pPr>
        <w:pStyle w:val="a0"/>
        <w:rPr>
          <w:rFonts w:hint="cs"/>
          <w:rtl/>
        </w:rPr>
      </w:pPr>
      <w:r>
        <w:rPr>
          <w:rFonts w:hint="cs"/>
          <w:rtl/>
        </w:rPr>
        <w:t xml:space="preserve">עכשיו כן. בהחלט. </w:t>
      </w:r>
    </w:p>
    <w:p w14:paraId="38F1929F" w14:textId="77777777" w:rsidR="00000000" w:rsidRDefault="00A03D81">
      <w:pPr>
        <w:pStyle w:val="a0"/>
        <w:rPr>
          <w:rFonts w:hint="cs"/>
          <w:rtl/>
        </w:rPr>
      </w:pPr>
    </w:p>
    <w:p w14:paraId="2692A95E" w14:textId="77777777" w:rsidR="00000000" w:rsidRDefault="00A03D81">
      <w:pPr>
        <w:pStyle w:val="a0"/>
        <w:rPr>
          <w:rFonts w:hint="cs"/>
          <w:rtl/>
        </w:rPr>
      </w:pPr>
      <w:r>
        <w:rPr>
          <w:rFonts w:hint="cs"/>
          <w:rtl/>
        </w:rPr>
        <w:t xml:space="preserve">גברתי היושבת-ראש, רבותי השרים, רבותי חברי </w:t>
      </w:r>
      <w:r>
        <w:rPr>
          <w:rFonts w:hint="cs"/>
          <w:rtl/>
        </w:rPr>
        <w:t>הכנסת, אני מבין שיש מידה של טרחנות שעלולה להיות בכל מיני תפקידים שהיועץ המשפטי לממשלה אמור למלא. אדוני שר המשפטים, זהו מעין חוק הסדרים לסמכויות שר המשפטים, שהוא יבחר לעצמו, במסגרת ה-15 שדיברת עליהם, במה הוא כן יטפל ומה הוא יאציל. במקום זאת משרד המשפטים צרי</w:t>
      </w:r>
      <w:r>
        <w:rPr>
          <w:rFonts w:hint="cs"/>
          <w:rtl/>
        </w:rPr>
        <w:t xml:space="preserve">ך לעשות עבודה רצינית יותר, ואם הוא חושב שיש דברים שהיועץ המשפטי לא צריך, שיביא אותם וישנה את החוק; שלא ייתן את המרחב הזה ויגלגל את זה על פקידות יותר נמוכה. </w:t>
      </w:r>
    </w:p>
    <w:p w14:paraId="63783930" w14:textId="77777777" w:rsidR="00000000" w:rsidRDefault="00A03D81">
      <w:pPr>
        <w:pStyle w:val="a0"/>
        <w:rPr>
          <w:rFonts w:hint="cs"/>
          <w:rtl/>
        </w:rPr>
      </w:pPr>
    </w:p>
    <w:p w14:paraId="1636CF91" w14:textId="77777777" w:rsidR="00000000" w:rsidRDefault="00A03D81">
      <w:pPr>
        <w:pStyle w:val="af0"/>
        <w:rPr>
          <w:rtl/>
        </w:rPr>
      </w:pPr>
      <w:r>
        <w:rPr>
          <w:rFonts w:hint="eastAsia"/>
          <w:rtl/>
        </w:rPr>
        <w:t>שר</w:t>
      </w:r>
      <w:r>
        <w:rPr>
          <w:rtl/>
        </w:rPr>
        <w:t xml:space="preserve"> המשפטים יוסף לפיד:</w:t>
      </w:r>
    </w:p>
    <w:p w14:paraId="4FC59B15" w14:textId="77777777" w:rsidR="00000000" w:rsidRDefault="00A03D81">
      <w:pPr>
        <w:pStyle w:val="a0"/>
        <w:rPr>
          <w:rFonts w:hint="cs"/>
          <w:rtl/>
        </w:rPr>
      </w:pPr>
    </w:p>
    <w:p w14:paraId="6ADB5150" w14:textId="77777777" w:rsidR="00000000" w:rsidRDefault="00A03D81">
      <w:pPr>
        <w:pStyle w:val="a0"/>
        <w:rPr>
          <w:rFonts w:hint="cs"/>
          <w:rtl/>
        </w:rPr>
      </w:pPr>
      <w:r>
        <w:rPr>
          <w:rFonts w:hint="cs"/>
          <w:rtl/>
        </w:rPr>
        <w:t xml:space="preserve">זה יבוא בפני הוועדה, הבירור. </w:t>
      </w:r>
    </w:p>
    <w:p w14:paraId="7ACB5E59" w14:textId="77777777" w:rsidR="00000000" w:rsidRDefault="00A03D81">
      <w:pPr>
        <w:pStyle w:val="a0"/>
        <w:rPr>
          <w:rFonts w:hint="cs"/>
          <w:rtl/>
        </w:rPr>
      </w:pPr>
    </w:p>
    <w:p w14:paraId="66EF78F0" w14:textId="77777777" w:rsidR="00000000" w:rsidRDefault="00A03D81">
      <w:pPr>
        <w:pStyle w:val="-"/>
        <w:rPr>
          <w:rtl/>
        </w:rPr>
      </w:pPr>
      <w:bookmarkStart w:id="577" w:name="FS000000540T16_02_2004_23_22_00C"/>
      <w:bookmarkEnd w:id="577"/>
      <w:r>
        <w:rPr>
          <w:rtl/>
        </w:rPr>
        <w:t>מוחמד ברכה (חד"ש-תע"ל):</w:t>
      </w:r>
    </w:p>
    <w:p w14:paraId="0BFF6BBA" w14:textId="77777777" w:rsidR="00000000" w:rsidRDefault="00A03D81">
      <w:pPr>
        <w:pStyle w:val="a0"/>
        <w:rPr>
          <w:rtl/>
        </w:rPr>
      </w:pPr>
    </w:p>
    <w:p w14:paraId="60D47E8F" w14:textId="77777777" w:rsidR="00000000" w:rsidRDefault="00A03D81">
      <w:pPr>
        <w:pStyle w:val="a0"/>
        <w:rPr>
          <w:rFonts w:hint="cs"/>
          <w:rtl/>
        </w:rPr>
      </w:pPr>
      <w:r>
        <w:rPr>
          <w:rFonts w:hint="cs"/>
          <w:rtl/>
        </w:rPr>
        <w:t xml:space="preserve">אני מבין, אבל צריך </w:t>
      </w:r>
      <w:r>
        <w:rPr>
          <w:rFonts w:hint="cs"/>
          <w:rtl/>
        </w:rPr>
        <w:t xml:space="preserve">לשחרר אותו לחלוטין מדברים טרחניים. </w:t>
      </w:r>
    </w:p>
    <w:p w14:paraId="5308126F" w14:textId="77777777" w:rsidR="00000000" w:rsidRDefault="00A03D81">
      <w:pPr>
        <w:pStyle w:val="a0"/>
        <w:rPr>
          <w:rFonts w:hint="cs"/>
          <w:rtl/>
        </w:rPr>
      </w:pPr>
    </w:p>
    <w:p w14:paraId="77B80809" w14:textId="77777777" w:rsidR="00000000" w:rsidRDefault="00A03D81">
      <w:pPr>
        <w:pStyle w:val="af0"/>
        <w:rPr>
          <w:rtl/>
        </w:rPr>
      </w:pPr>
      <w:r>
        <w:rPr>
          <w:rFonts w:hint="eastAsia"/>
          <w:rtl/>
        </w:rPr>
        <w:t>שר</w:t>
      </w:r>
      <w:r>
        <w:rPr>
          <w:rtl/>
        </w:rPr>
        <w:t xml:space="preserve"> המשפטים יוסף לפיד:</w:t>
      </w:r>
    </w:p>
    <w:p w14:paraId="6A1927B2" w14:textId="77777777" w:rsidR="00000000" w:rsidRDefault="00A03D81">
      <w:pPr>
        <w:pStyle w:val="a0"/>
        <w:rPr>
          <w:rFonts w:hint="cs"/>
          <w:rtl/>
        </w:rPr>
      </w:pPr>
    </w:p>
    <w:p w14:paraId="6214BD31" w14:textId="77777777" w:rsidR="00000000" w:rsidRDefault="00A03D81">
      <w:pPr>
        <w:pStyle w:val="a0"/>
        <w:rPr>
          <w:rFonts w:hint="cs"/>
          <w:rtl/>
        </w:rPr>
      </w:pPr>
      <w:r>
        <w:rPr>
          <w:rFonts w:hint="cs"/>
          <w:rtl/>
        </w:rPr>
        <w:t xml:space="preserve">טרחניים ברמה גבוהה כל כך, אבל לא טרחניים ברמה יותר נמוכה. </w:t>
      </w:r>
    </w:p>
    <w:p w14:paraId="50AADF5C" w14:textId="77777777" w:rsidR="00000000" w:rsidRDefault="00A03D81">
      <w:pPr>
        <w:pStyle w:val="a0"/>
        <w:rPr>
          <w:rFonts w:hint="cs"/>
          <w:rtl/>
        </w:rPr>
      </w:pPr>
    </w:p>
    <w:p w14:paraId="4647AF1A" w14:textId="77777777" w:rsidR="00000000" w:rsidRDefault="00A03D81">
      <w:pPr>
        <w:pStyle w:val="-"/>
        <w:rPr>
          <w:rtl/>
        </w:rPr>
      </w:pPr>
      <w:bookmarkStart w:id="578" w:name="FS000000540T16_02_2004_23_22_35C"/>
      <w:bookmarkEnd w:id="578"/>
      <w:r>
        <w:rPr>
          <w:rtl/>
        </w:rPr>
        <w:t>מוחמד ברכה (חד"ש-תע"ל):</w:t>
      </w:r>
    </w:p>
    <w:p w14:paraId="47155AC0" w14:textId="77777777" w:rsidR="00000000" w:rsidRDefault="00A03D81">
      <w:pPr>
        <w:pStyle w:val="a0"/>
        <w:rPr>
          <w:rtl/>
        </w:rPr>
      </w:pPr>
    </w:p>
    <w:p w14:paraId="19475D95" w14:textId="77777777" w:rsidR="00000000" w:rsidRDefault="00A03D81">
      <w:pPr>
        <w:pStyle w:val="a0"/>
        <w:rPr>
          <w:rFonts w:hint="cs"/>
          <w:rtl/>
        </w:rPr>
      </w:pPr>
      <w:r>
        <w:rPr>
          <w:rFonts w:hint="cs"/>
          <w:rtl/>
        </w:rPr>
        <w:t>תראה מה יכול לקרות בעניין הגשת כתב אישום, או הגשת כתב אישום מחדש. הוא יכול לגלגל את זה על פקיד אחר? בסופו של דב</w:t>
      </w:r>
      <w:r>
        <w:rPr>
          <w:rFonts w:hint="cs"/>
          <w:rtl/>
        </w:rPr>
        <w:t xml:space="preserve">ר האחריות היתה ותישאר שלו, במיוחד בדברים כאלה. </w:t>
      </w:r>
    </w:p>
    <w:p w14:paraId="61DDCAD5" w14:textId="77777777" w:rsidR="00000000" w:rsidRDefault="00A03D81">
      <w:pPr>
        <w:pStyle w:val="a0"/>
        <w:rPr>
          <w:rFonts w:hint="cs"/>
          <w:rtl/>
        </w:rPr>
      </w:pPr>
    </w:p>
    <w:p w14:paraId="14BB45F1" w14:textId="77777777" w:rsidR="00000000" w:rsidRDefault="00A03D81">
      <w:pPr>
        <w:pStyle w:val="a0"/>
        <w:rPr>
          <w:rFonts w:hint="cs"/>
          <w:rtl/>
        </w:rPr>
      </w:pPr>
      <w:r>
        <w:rPr>
          <w:rFonts w:hint="cs"/>
          <w:rtl/>
        </w:rPr>
        <w:t>למרבה הצער, מוסד היועץ המשפטי לממשלה חטא בכמה דברים בהגשת כל מיני כתבי אישום ויזם כל מיני חקירות כלפי אנשי ציבור וגם לא כלפי אנשי ציבור. הסתבר שאלה דברים בעלמא, והיו כמה נושאים שדווקא בהם רצה היועץ המשפטי הק</w:t>
      </w:r>
      <w:r>
        <w:rPr>
          <w:rFonts w:hint="cs"/>
          <w:rtl/>
        </w:rPr>
        <w:t xml:space="preserve">ודם לרצות דעת קהל מסוימת. אני אומר לך שאני אחד האנשים שנקראו לחקירה - אולי ארבע או חמש פעמים על כלום, ואחר כך הוא סגר את התיקים אחד אחרי השני. </w:t>
      </w:r>
    </w:p>
    <w:p w14:paraId="6F76EBFD" w14:textId="77777777" w:rsidR="00000000" w:rsidRDefault="00A03D81">
      <w:pPr>
        <w:pStyle w:val="a0"/>
        <w:rPr>
          <w:rFonts w:hint="cs"/>
          <w:rtl/>
        </w:rPr>
      </w:pPr>
    </w:p>
    <w:p w14:paraId="40484704" w14:textId="77777777" w:rsidR="00000000" w:rsidRDefault="00A03D81">
      <w:pPr>
        <w:pStyle w:val="a0"/>
        <w:rPr>
          <w:rFonts w:hint="cs"/>
          <w:rtl/>
        </w:rPr>
      </w:pPr>
      <w:r>
        <w:rPr>
          <w:rFonts w:hint="cs"/>
          <w:rtl/>
        </w:rPr>
        <w:t>יש מקום להסדיר מוסד של התביעה הכללית ליד היועץ המשפטי. אני יודע שהוא עובד בצמוד עם פרקליטות המדינה, אבל אם יש ד</w:t>
      </w:r>
      <w:r>
        <w:rPr>
          <w:rFonts w:hint="cs"/>
          <w:rtl/>
        </w:rPr>
        <w:t xml:space="preserve">ברים שמונעים ממנו למלא את תפקידו כראוי בגלל טרחנות יתר, תהיו רציניים, תביאו הצעת חוק מסודרת ותגידו: זה כן וזה לא. מה שכן כן ומה שלא לא. לא חצי-חצי. תודה רבה. </w:t>
      </w:r>
    </w:p>
    <w:p w14:paraId="2FD932E8" w14:textId="77777777" w:rsidR="00000000" w:rsidRDefault="00A03D81">
      <w:pPr>
        <w:pStyle w:val="a0"/>
        <w:rPr>
          <w:rFonts w:hint="cs"/>
          <w:rtl/>
        </w:rPr>
      </w:pPr>
    </w:p>
    <w:p w14:paraId="3A82A893" w14:textId="77777777" w:rsidR="00000000" w:rsidRDefault="00A03D81">
      <w:pPr>
        <w:pStyle w:val="af1"/>
        <w:rPr>
          <w:rtl/>
        </w:rPr>
      </w:pPr>
      <w:r>
        <w:rPr>
          <w:rtl/>
        </w:rPr>
        <w:t>היו"ר אתי לבני:</w:t>
      </w:r>
    </w:p>
    <w:p w14:paraId="4189F561" w14:textId="77777777" w:rsidR="00000000" w:rsidRDefault="00A03D81">
      <w:pPr>
        <w:pStyle w:val="a0"/>
        <w:rPr>
          <w:rtl/>
        </w:rPr>
      </w:pPr>
    </w:p>
    <w:p w14:paraId="64976C3E" w14:textId="77777777" w:rsidR="00000000" w:rsidRDefault="00A03D81">
      <w:pPr>
        <w:pStyle w:val="a0"/>
        <w:rPr>
          <w:rFonts w:hint="cs"/>
          <w:rtl/>
        </w:rPr>
      </w:pPr>
      <w:r>
        <w:rPr>
          <w:rFonts w:hint="cs"/>
          <w:rtl/>
        </w:rPr>
        <w:t>תודה רבה. חבר הכנסת אחמד טיבי - אינו נוכח. חבר הכנסת אברהם רביץ - אינו נוכח. חב</w:t>
      </w:r>
      <w:r>
        <w:rPr>
          <w:rFonts w:hint="cs"/>
          <w:rtl/>
        </w:rPr>
        <w:t xml:space="preserve">ר הכנסת אופיר פינס - אינו נוכח. חבר הכנסת אריה אלדד, בבקשה. </w:t>
      </w:r>
    </w:p>
    <w:p w14:paraId="202076D8" w14:textId="77777777" w:rsidR="00000000" w:rsidRDefault="00A03D81">
      <w:pPr>
        <w:pStyle w:val="a0"/>
        <w:rPr>
          <w:rFonts w:hint="cs"/>
          <w:rtl/>
        </w:rPr>
      </w:pPr>
    </w:p>
    <w:p w14:paraId="187BFAA9" w14:textId="77777777" w:rsidR="00000000" w:rsidRDefault="00A03D81">
      <w:pPr>
        <w:pStyle w:val="a"/>
        <w:rPr>
          <w:rtl/>
        </w:rPr>
      </w:pPr>
      <w:bookmarkStart w:id="579" w:name="FS000001055T16_02_2004_23_26_14"/>
      <w:bookmarkStart w:id="580" w:name="_Toc79902473"/>
      <w:bookmarkEnd w:id="579"/>
      <w:r>
        <w:rPr>
          <w:rFonts w:hint="eastAsia"/>
          <w:rtl/>
        </w:rPr>
        <w:t>אריה</w:t>
      </w:r>
      <w:r>
        <w:rPr>
          <w:rtl/>
        </w:rPr>
        <w:t xml:space="preserve"> אלדד (האיחוד הלאומי - ישראל ביתנו):</w:t>
      </w:r>
      <w:bookmarkEnd w:id="580"/>
    </w:p>
    <w:p w14:paraId="674BF617" w14:textId="77777777" w:rsidR="00000000" w:rsidRDefault="00A03D81">
      <w:pPr>
        <w:pStyle w:val="a0"/>
        <w:rPr>
          <w:rFonts w:hint="cs"/>
          <w:rtl/>
        </w:rPr>
      </w:pPr>
    </w:p>
    <w:p w14:paraId="682CC23F" w14:textId="77777777" w:rsidR="00000000" w:rsidRDefault="00A03D81">
      <w:pPr>
        <w:pStyle w:val="a0"/>
        <w:rPr>
          <w:rFonts w:hint="cs"/>
          <w:rtl/>
        </w:rPr>
      </w:pPr>
      <w:r>
        <w:rPr>
          <w:rFonts w:hint="cs"/>
          <w:rtl/>
        </w:rPr>
        <w:t xml:space="preserve">גברתי היושבת-ראש, רבותי השרים, חברי חברי הכנסת, הצעת החוק הזאת ראויה וראוי לתמוך בה. </w:t>
      </w:r>
    </w:p>
    <w:p w14:paraId="1824C853" w14:textId="77777777" w:rsidR="00000000" w:rsidRDefault="00A03D81">
      <w:pPr>
        <w:pStyle w:val="a0"/>
        <w:rPr>
          <w:rFonts w:hint="cs"/>
          <w:rtl/>
        </w:rPr>
      </w:pPr>
    </w:p>
    <w:p w14:paraId="5625DF09" w14:textId="77777777" w:rsidR="00000000" w:rsidRDefault="00A03D81">
      <w:pPr>
        <w:pStyle w:val="a0"/>
        <w:rPr>
          <w:rFonts w:hint="cs"/>
          <w:rtl/>
        </w:rPr>
      </w:pPr>
      <w:r>
        <w:rPr>
          <w:rFonts w:hint="cs"/>
          <w:rtl/>
        </w:rPr>
        <w:t xml:space="preserve">ההצעה מבקשת שהיועץ המשפטי למממשלה יוכל להאציל סמכויות הנתונות לו </w:t>
      </w:r>
      <w:r>
        <w:rPr>
          <w:rFonts w:hint="cs"/>
          <w:rtl/>
        </w:rPr>
        <w:t xml:space="preserve">לבעלי תפקידים בכירים בפרקליטות. </w:t>
      </w:r>
    </w:p>
    <w:p w14:paraId="05EA2FAB" w14:textId="77777777" w:rsidR="00000000" w:rsidRDefault="00A03D81">
      <w:pPr>
        <w:pStyle w:val="a0"/>
        <w:rPr>
          <w:rFonts w:hint="cs"/>
          <w:rtl/>
        </w:rPr>
      </w:pPr>
    </w:p>
    <w:p w14:paraId="04336CF8" w14:textId="77777777" w:rsidR="00000000" w:rsidRDefault="00A03D81">
      <w:pPr>
        <w:pStyle w:val="a0"/>
        <w:rPr>
          <w:rFonts w:hint="cs"/>
          <w:rtl/>
        </w:rPr>
      </w:pPr>
      <w:r>
        <w:rPr>
          <w:rFonts w:hint="cs"/>
          <w:rtl/>
        </w:rPr>
        <w:t>בשבת שעברה קראנו בפרשת יתרו, העוסקת, בין השאר, בעניין זה ממש. כאשר יתרו רואה איך צובא העם על משה ומביא לו כל דבר, גדול כקטן, והוא כמעט כורע תחת העומס, מציע לו יתרו שיטת ממשל: שרי עשרות ושרי מאות ושרי אלפים ושרי רבבות כדי ש</w:t>
      </w:r>
      <w:r>
        <w:rPr>
          <w:rFonts w:hint="cs"/>
          <w:rtl/>
        </w:rPr>
        <w:t xml:space="preserve">ישפטו את העם. כך רק הדברים הקשים והחמורים יובאו לפני משה. </w:t>
      </w:r>
    </w:p>
    <w:p w14:paraId="43E82243" w14:textId="77777777" w:rsidR="00000000" w:rsidRDefault="00A03D81">
      <w:pPr>
        <w:pStyle w:val="a0"/>
        <w:rPr>
          <w:rtl/>
        </w:rPr>
      </w:pPr>
    </w:p>
    <w:p w14:paraId="3B7738B6" w14:textId="77777777" w:rsidR="00000000" w:rsidRDefault="00A03D81">
      <w:pPr>
        <w:pStyle w:val="a0"/>
        <w:rPr>
          <w:rFonts w:hint="cs"/>
          <w:rtl/>
        </w:rPr>
      </w:pPr>
      <w:r>
        <w:rPr>
          <w:rFonts w:hint="cs"/>
          <w:rtl/>
        </w:rPr>
        <w:t>הכוונה בהצעת החוק שלפנינו דומה, האצלת סמכויות, והיא נעשית דחופה ממש בימים אלה. אל תקנאו ביועץ המשפטי לממשלה החדש, שנכנס זה לא כבר לתפקידו. על שכמו תהיה מוטלת ההכרעה אם להגיש כתב אישום נגד ראש הממש</w:t>
      </w:r>
      <w:r>
        <w:rPr>
          <w:rFonts w:hint="cs"/>
          <w:rtl/>
        </w:rPr>
        <w:t xml:space="preserve">לה, להכריע אם יש די חומר ראיות מצטבר כדי להגיש אישום פלילי לא רק נגד צד אחד של עסקת השוחד, לא רק נגד מי שנאשם במתן שוחד, אלא גם מי שנחשד כאילו קיבל. אל תקנאו ביועץ המשפטי לממשלה, באשר יצטרך להכריע בפרשות קשות וחמורות. </w:t>
      </w:r>
    </w:p>
    <w:p w14:paraId="67C765D2" w14:textId="77777777" w:rsidR="00000000" w:rsidRDefault="00A03D81">
      <w:pPr>
        <w:pStyle w:val="a0"/>
        <w:rPr>
          <w:rFonts w:hint="cs"/>
          <w:rtl/>
        </w:rPr>
      </w:pPr>
    </w:p>
    <w:p w14:paraId="679A22F8" w14:textId="77777777" w:rsidR="00000000" w:rsidRDefault="00A03D81">
      <w:pPr>
        <w:pStyle w:val="a0"/>
        <w:rPr>
          <w:rFonts w:hint="cs"/>
          <w:rtl/>
        </w:rPr>
      </w:pPr>
      <w:r>
        <w:rPr>
          <w:rFonts w:hint="cs"/>
          <w:rtl/>
        </w:rPr>
        <w:t>אל תקנאו בו כי גם בפרשת האי היווני י</w:t>
      </w:r>
      <w:r>
        <w:rPr>
          <w:rFonts w:hint="cs"/>
          <w:rtl/>
        </w:rPr>
        <w:t>צטרך להכריע. אני מודה ומתוודה, שכאשר צצה הפרשה לפני שנים מספר, חשבתי שמדובר בעלילה מטופשת שאין לה צל צלו של היגיון פנימי. למה לראש הממשלה אי יווני, ועד כמה יכולים חורזי החרוזים להרחיק לכת עם הסיפור של חקירה ועקירה? אבל, עד שלא שמעתי את תוכנית ההתאבדות הלאו</w:t>
      </w:r>
      <w:r>
        <w:rPr>
          <w:rFonts w:hint="cs"/>
          <w:rtl/>
        </w:rPr>
        <w:t>מית של ראש הממשלה, לעקור יישובים בלחץ הטרור, לא ידעתי למה הוא צריך אי. עכשיו הבנתי. כיוון שהנציב העליון האמריקני כבר אמר לראש הממשלה, כי ארצות-הברית תתנגד ליישב את עקורי עזה בגבעות השומרון, לפיכך דרוש יעד. לאן יגורשו עקורי חבל-קטיף? מה תהיה תוכנית אוגנדה ה</w:t>
      </w:r>
      <w:r>
        <w:rPr>
          <w:rFonts w:hint="cs"/>
          <w:rtl/>
        </w:rPr>
        <w:t>חדשה המיועדת לטרנספר של היהודים? אולי בשביל זה צריך אי יווני?</w:t>
      </w:r>
    </w:p>
    <w:p w14:paraId="1F3C83B3" w14:textId="77777777" w:rsidR="00000000" w:rsidRDefault="00A03D81">
      <w:pPr>
        <w:pStyle w:val="a0"/>
        <w:rPr>
          <w:rFonts w:hint="cs"/>
          <w:rtl/>
        </w:rPr>
      </w:pPr>
    </w:p>
    <w:p w14:paraId="6F952A50" w14:textId="77777777" w:rsidR="00000000" w:rsidRDefault="00A03D81">
      <w:pPr>
        <w:pStyle w:val="af0"/>
        <w:rPr>
          <w:rtl/>
        </w:rPr>
      </w:pPr>
      <w:r>
        <w:rPr>
          <w:rFonts w:hint="eastAsia"/>
          <w:rtl/>
        </w:rPr>
        <w:t>שר</w:t>
      </w:r>
      <w:r>
        <w:rPr>
          <w:rtl/>
        </w:rPr>
        <w:t xml:space="preserve"> התשתיות הלאומיות יוסף פריצקי:</w:t>
      </w:r>
    </w:p>
    <w:p w14:paraId="4885396C" w14:textId="77777777" w:rsidR="00000000" w:rsidRDefault="00A03D81">
      <w:pPr>
        <w:pStyle w:val="a0"/>
        <w:rPr>
          <w:rFonts w:hint="cs"/>
          <w:rtl/>
        </w:rPr>
      </w:pPr>
    </w:p>
    <w:p w14:paraId="39F8AF8A" w14:textId="77777777" w:rsidR="00000000" w:rsidRDefault="00A03D81">
      <w:pPr>
        <w:pStyle w:val="a0"/>
        <w:rPr>
          <w:rFonts w:hint="cs"/>
          <w:rtl/>
        </w:rPr>
      </w:pPr>
      <w:r>
        <w:rPr>
          <w:rFonts w:hint="cs"/>
          <w:rtl/>
        </w:rPr>
        <w:t xml:space="preserve">הוא לא צריך אי יווני כשיש לו אתכם בקואליציה. </w:t>
      </w:r>
    </w:p>
    <w:p w14:paraId="147309AB" w14:textId="77777777" w:rsidR="00000000" w:rsidRDefault="00A03D81">
      <w:pPr>
        <w:pStyle w:val="a0"/>
        <w:rPr>
          <w:rFonts w:hint="cs"/>
          <w:rtl/>
        </w:rPr>
      </w:pPr>
    </w:p>
    <w:p w14:paraId="1C469201" w14:textId="77777777" w:rsidR="00000000" w:rsidRDefault="00A03D81">
      <w:pPr>
        <w:pStyle w:val="-"/>
        <w:rPr>
          <w:rtl/>
        </w:rPr>
      </w:pPr>
      <w:bookmarkStart w:id="581" w:name="FS000001055T16_02_2004_23_32_04C"/>
      <w:bookmarkEnd w:id="581"/>
      <w:r>
        <w:rPr>
          <w:rtl/>
        </w:rPr>
        <w:t>אריה אלדד (האיחוד הלאומי - ישראל ביתנו):</w:t>
      </w:r>
    </w:p>
    <w:p w14:paraId="5A5C02A2" w14:textId="77777777" w:rsidR="00000000" w:rsidRDefault="00A03D81">
      <w:pPr>
        <w:pStyle w:val="a0"/>
        <w:rPr>
          <w:rtl/>
        </w:rPr>
      </w:pPr>
    </w:p>
    <w:p w14:paraId="16DDEBA1" w14:textId="77777777" w:rsidR="00000000" w:rsidRDefault="00A03D81">
      <w:pPr>
        <w:pStyle w:val="a0"/>
        <w:rPr>
          <w:rFonts w:hint="cs"/>
          <w:rtl/>
        </w:rPr>
      </w:pPr>
      <w:r>
        <w:rPr>
          <w:rFonts w:hint="cs"/>
          <w:rtl/>
        </w:rPr>
        <w:t>אל תקנאו במני מזוז. גם שאלת משך כהונת הכנסת תרבוץ לפתחו, גם שאלות נכבד</w:t>
      </w:r>
      <w:r>
        <w:rPr>
          <w:rFonts w:hint="cs"/>
          <w:rtl/>
        </w:rPr>
        <w:t xml:space="preserve">ות וקשות מאוד אחרות. לפחות נקל עליו ונאפשר לו להאציל מעט מסמכויותיו. נאחל לו בהזדמנות זאת גם הצלחה במילוי תפקידו. תודה רבה. </w:t>
      </w:r>
    </w:p>
    <w:p w14:paraId="5AA52CBE" w14:textId="77777777" w:rsidR="00000000" w:rsidRDefault="00A03D81">
      <w:pPr>
        <w:pStyle w:val="a0"/>
        <w:rPr>
          <w:rFonts w:hint="cs"/>
          <w:rtl/>
        </w:rPr>
      </w:pPr>
    </w:p>
    <w:p w14:paraId="0DB26A24" w14:textId="77777777" w:rsidR="00000000" w:rsidRDefault="00A03D81">
      <w:pPr>
        <w:pStyle w:val="af1"/>
        <w:rPr>
          <w:rFonts w:hint="cs"/>
          <w:u w:val="none"/>
          <w:rtl/>
        </w:rPr>
      </w:pPr>
      <w:r>
        <w:rPr>
          <w:rFonts w:hint="cs"/>
          <w:rtl/>
        </w:rPr>
        <w:t>היו"ר משה כחלון:</w:t>
      </w:r>
    </w:p>
    <w:p w14:paraId="109E96E3" w14:textId="77777777" w:rsidR="00000000" w:rsidRDefault="00A03D81">
      <w:pPr>
        <w:pStyle w:val="a0"/>
        <w:rPr>
          <w:rFonts w:hint="cs"/>
          <w:rtl/>
        </w:rPr>
      </w:pPr>
    </w:p>
    <w:p w14:paraId="2F0F3199" w14:textId="77777777" w:rsidR="00000000" w:rsidRDefault="00A03D81">
      <w:pPr>
        <w:pStyle w:val="a0"/>
        <w:rPr>
          <w:rFonts w:hint="cs"/>
          <w:rtl/>
        </w:rPr>
      </w:pPr>
      <w:r>
        <w:rPr>
          <w:rFonts w:hint="cs"/>
          <w:rtl/>
        </w:rPr>
        <w:t xml:space="preserve">תודה רבה. חבר הכנסת אלי אפללו - אינו נוכח. חבר הכנסת בייגה שוחט - אינו נוכח. חבר הכנסת עבד-אלמאלכ דהאמשה - אינו </w:t>
      </w:r>
      <w:r>
        <w:rPr>
          <w:rFonts w:hint="cs"/>
          <w:rtl/>
        </w:rPr>
        <w:t xml:space="preserve">נוכח. חבר הכנסת אבשלום וילן - אינו נוכח. חברת הכנסת גילה גמליאל - אינה נוכחת. חבר הכנסת משה גפני - אינו נוכח. חבר הכנסת איוב קרא - אינו נוכח. חבר הכנסת אברהם בורג - אינו נוכח. חבר הכנסת אורי יהודה אריאל, בבקשה. </w:t>
      </w:r>
    </w:p>
    <w:p w14:paraId="74EE77B8" w14:textId="77777777" w:rsidR="00000000" w:rsidRDefault="00A03D81">
      <w:pPr>
        <w:pStyle w:val="a0"/>
        <w:rPr>
          <w:rFonts w:hint="cs"/>
          <w:rtl/>
        </w:rPr>
      </w:pPr>
    </w:p>
    <w:p w14:paraId="7B73D66F" w14:textId="77777777" w:rsidR="00000000" w:rsidRDefault="00A03D81">
      <w:pPr>
        <w:pStyle w:val="af0"/>
        <w:rPr>
          <w:rtl/>
        </w:rPr>
      </w:pPr>
      <w:r>
        <w:rPr>
          <w:rFonts w:hint="eastAsia"/>
          <w:rtl/>
        </w:rPr>
        <w:t>אורי</w:t>
      </w:r>
      <w:r>
        <w:rPr>
          <w:rtl/>
        </w:rPr>
        <w:t xml:space="preserve"> יהודה אריאל (האיחוד הלאומי - ישראל בית</w:t>
      </w:r>
      <w:r>
        <w:rPr>
          <w:rtl/>
        </w:rPr>
        <w:t>נו):</w:t>
      </w:r>
    </w:p>
    <w:p w14:paraId="25F665A0" w14:textId="77777777" w:rsidR="00000000" w:rsidRDefault="00A03D81">
      <w:pPr>
        <w:pStyle w:val="a0"/>
        <w:rPr>
          <w:rFonts w:hint="cs"/>
          <w:rtl/>
        </w:rPr>
      </w:pPr>
    </w:p>
    <w:p w14:paraId="78A563FE" w14:textId="77777777" w:rsidR="00000000" w:rsidRDefault="00A03D81">
      <w:pPr>
        <w:pStyle w:val="a0"/>
        <w:rPr>
          <w:rFonts w:hint="cs"/>
          <w:rtl/>
        </w:rPr>
      </w:pPr>
      <w:r>
        <w:rPr>
          <w:rFonts w:hint="cs"/>
          <w:rtl/>
        </w:rPr>
        <w:t xml:space="preserve">מוותר. </w:t>
      </w:r>
    </w:p>
    <w:p w14:paraId="7BFA024D" w14:textId="77777777" w:rsidR="00000000" w:rsidRDefault="00A03D81">
      <w:pPr>
        <w:pStyle w:val="a0"/>
        <w:rPr>
          <w:rFonts w:hint="cs"/>
          <w:rtl/>
        </w:rPr>
      </w:pPr>
    </w:p>
    <w:p w14:paraId="41374E11" w14:textId="77777777" w:rsidR="00000000" w:rsidRDefault="00A03D81">
      <w:pPr>
        <w:pStyle w:val="af1"/>
        <w:rPr>
          <w:rFonts w:hint="cs"/>
          <w:rtl/>
        </w:rPr>
      </w:pPr>
      <w:r>
        <w:rPr>
          <w:rFonts w:hint="cs"/>
          <w:rtl/>
        </w:rPr>
        <w:t>היו"ר משה כחלון:</w:t>
      </w:r>
    </w:p>
    <w:p w14:paraId="01BAB307" w14:textId="77777777" w:rsidR="00000000" w:rsidRDefault="00A03D81">
      <w:pPr>
        <w:pStyle w:val="a0"/>
        <w:rPr>
          <w:rFonts w:hint="cs"/>
          <w:rtl/>
        </w:rPr>
      </w:pPr>
    </w:p>
    <w:p w14:paraId="7272C6A4" w14:textId="77777777" w:rsidR="00000000" w:rsidRDefault="00A03D81">
      <w:pPr>
        <w:pStyle w:val="a0"/>
        <w:rPr>
          <w:rFonts w:hint="cs"/>
          <w:rtl/>
        </w:rPr>
      </w:pPr>
      <w:r>
        <w:rPr>
          <w:rFonts w:hint="cs"/>
          <w:rtl/>
        </w:rPr>
        <w:t xml:space="preserve">תודה רבה. חבר הכנסת עזמי בשארה - אינו נוכח. חבר הכנסת הרב ישראל אייכלר - אינו נוכח. חבר הכנסת נסים זאב, אחרון הדוברים, לא מוותר. שלוש דקות, ולאחר מכן עוברים להצבעה. </w:t>
      </w:r>
    </w:p>
    <w:p w14:paraId="383B7D23" w14:textId="77777777" w:rsidR="00000000" w:rsidRDefault="00A03D81">
      <w:pPr>
        <w:pStyle w:val="a0"/>
        <w:rPr>
          <w:rFonts w:hint="cs"/>
          <w:rtl/>
        </w:rPr>
      </w:pPr>
    </w:p>
    <w:p w14:paraId="5D3C8659" w14:textId="77777777" w:rsidR="00000000" w:rsidRDefault="00A03D81">
      <w:pPr>
        <w:pStyle w:val="a"/>
        <w:rPr>
          <w:rtl/>
        </w:rPr>
      </w:pPr>
      <w:bookmarkStart w:id="582" w:name="FS000000490T16_02_2004_23_35_34"/>
      <w:bookmarkStart w:id="583" w:name="_Toc79902474"/>
      <w:bookmarkEnd w:id="582"/>
      <w:r>
        <w:rPr>
          <w:rFonts w:hint="eastAsia"/>
          <w:rtl/>
        </w:rPr>
        <w:t>נסים</w:t>
      </w:r>
      <w:r>
        <w:rPr>
          <w:rtl/>
        </w:rPr>
        <w:t xml:space="preserve"> זאב (ש"ס):</w:t>
      </w:r>
      <w:bookmarkEnd w:id="583"/>
    </w:p>
    <w:p w14:paraId="75FAEDFA" w14:textId="77777777" w:rsidR="00000000" w:rsidRDefault="00A03D81">
      <w:pPr>
        <w:pStyle w:val="a0"/>
        <w:rPr>
          <w:rFonts w:hint="cs"/>
          <w:rtl/>
        </w:rPr>
      </w:pPr>
    </w:p>
    <w:p w14:paraId="3688945F" w14:textId="77777777" w:rsidR="00000000" w:rsidRDefault="00A03D81">
      <w:pPr>
        <w:pStyle w:val="a0"/>
        <w:rPr>
          <w:rFonts w:hint="cs"/>
          <w:rtl/>
        </w:rPr>
      </w:pPr>
      <w:r>
        <w:rPr>
          <w:rFonts w:hint="cs"/>
          <w:rtl/>
        </w:rPr>
        <w:t>אדוני היושב בראש, אדוני שר המשפטים,</w:t>
      </w:r>
      <w:r>
        <w:rPr>
          <w:rtl/>
        </w:rPr>
        <w:t xml:space="preserve"> </w:t>
      </w:r>
      <w:r>
        <w:rPr>
          <w:rFonts w:hint="cs"/>
          <w:rtl/>
        </w:rPr>
        <w:t>תגי</w:t>
      </w:r>
      <w:r>
        <w:rPr>
          <w:rFonts w:hint="cs"/>
          <w:rtl/>
        </w:rPr>
        <w:t xml:space="preserve">ד לי, אדוני שר המשפטים, אתה עושה פה הצגה כאילו אתה כל כך מרחם על היועץ המשפטי החדש מזוז. ממשיכים לכרסם בסמכויותיו של המחוקק. </w:t>
      </w:r>
    </w:p>
    <w:p w14:paraId="30B0C06D" w14:textId="77777777" w:rsidR="00000000" w:rsidRDefault="00A03D81">
      <w:pPr>
        <w:pStyle w:val="a0"/>
        <w:rPr>
          <w:rFonts w:hint="cs"/>
          <w:rtl/>
        </w:rPr>
      </w:pPr>
    </w:p>
    <w:p w14:paraId="07D2ED1E" w14:textId="77777777" w:rsidR="00000000" w:rsidRDefault="00A03D81">
      <w:pPr>
        <w:pStyle w:val="a0"/>
        <w:rPr>
          <w:rFonts w:hint="cs"/>
          <w:rtl/>
        </w:rPr>
      </w:pPr>
      <w:r>
        <w:rPr>
          <w:rFonts w:hint="cs"/>
          <w:rtl/>
        </w:rPr>
        <w:t xml:space="preserve">יש פתגם: מי שמקבל סמכות לפי חוק, לא יכול להאציל אותה לאיש אחר. מה, הוא רוצה לעשות לעצמו חיים קלים?  או כל זה  מהחיבה היתירה  שיש </w:t>
      </w:r>
      <w:r>
        <w:rPr>
          <w:rFonts w:hint="cs"/>
          <w:rtl/>
        </w:rPr>
        <w:t>לך למזוז. אתה כל כך אוהב אותו, אתה כל כך מרחם עליו, כל כך דואג לו, שפתאום אתה לוקח את הסמכויות שלו? המחוקק יכול לחוקק חוקים, אבל הוא לא יכול להסמיך את כל מי שהוא רוצה. זה לא בסמכותו. עם כל הכבוד ליועץ המשפטי, אנחנו עושים פה חוכא ואטלולא מכל העניין הזה. הוא</w:t>
      </w:r>
      <w:r>
        <w:rPr>
          <w:rFonts w:hint="cs"/>
          <w:rtl/>
        </w:rPr>
        <w:t xml:space="preserve"> צריך להחליט מי יהיה תובע. יש כאן אחריות מיניסטריאלית. הוא מנסה להוריד ממנו את הסמכות, אבל לדעתי זה נושא יסודי במשטר דמוקרטי. התובע הכללי צריך להחליט, ולא הפרקליטות. </w:t>
      </w:r>
    </w:p>
    <w:p w14:paraId="41DF515E" w14:textId="77777777" w:rsidR="00000000" w:rsidRDefault="00A03D81">
      <w:pPr>
        <w:pStyle w:val="a0"/>
        <w:rPr>
          <w:rFonts w:hint="cs"/>
          <w:rtl/>
        </w:rPr>
      </w:pPr>
    </w:p>
    <w:p w14:paraId="2F416934" w14:textId="77777777" w:rsidR="00000000" w:rsidRDefault="00A03D81">
      <w:pPr>
        <w:pStyle w:val="a0"/>
        <w:rPr>
          <w:rFonts w:hint="cs"/>
          <w:rtl/>
        </w:rPr>
      </w:pPr>
      <w:r>
        <w:rPr>
          <w:rFonts w:hint="cs"/>
          <w:rtl/>
        </w:rPr>
        <w:t>אני חושב שרק מפני שזה מזוז, רוצים להוציא ממנו את הסמכויות. זה עניין אישי. רוצים לרוקן או</w:t>
      </w:r>
      <w:r>
        <w:rPr>
          <w:rFonts w:hint="cs"/>
          <w:rtl/>
        </w:rPr>
        <w:t xml:space="preserve">תו מתוכן. </w:t>
      </w:r>
    </w:p>
    <w:p w14:paraId="7B6DB280" w14:textId="77777777" w:rsidR="00000000" w:rsidRDefault="00A03D81">
      <w:pPr>
        <w:pStyle w:val="a0"/>
        <w:rPr>
          <w:rFonts w:hint="cs"/>
          <w:rtl/>
        </w:rPr>
      </w:pPr>
    </w:p>
    <w:p w14:paraId="3A65C4B2" w14:textId="77777777" w:rsidR="00000000" w:rsidRDefault="00A03D81">
      <w:pPr>
        <w:pStyle w:val="af0"/>
        <w:rPr>
          <w:rtl/>
        </w:rPr>
      </w:pPr>
      <w:r>
        <w:rPr>
          <w:rFonts w:hint="eastAsia"/>
          <w:rtl/>
        </w:rPr>
        <w:t>רוני</w:t>
      </w:r>
      <w:r>
        <w:rPr>
          <w:rtl/>
        </w:rPr>
        <w:t xml:space="preserve"> בריזון (שינוי):</w:t>
      </w:r>
    </w:p>
    <w:p w14:paraId="6D37C597" w14:textId="77777777" w:rsidR="00000000" w:rsidRDefault="00A03D81">
      <w:pPr>
        <w:pStyle w:val="a0"/>
        <w:rPr>
          <w:rFonts w:hint="cs"/>
          <w:rtl/>
        </w:rPr>
      </w:pPr>
    </w:p>
    <w:p w14:paraId="0FA42566" w14:textId="77777777" w:rsidR="00000000" w:rsidRDefault="00A03D81">
      <w:pPr>
        <w:pStyle w:val="a0"/>
        <w:rPr>
          <w:rFonts w:hint="cs"/>
          <w:rtl/>
        </w:rPr>
      </w:pPr>
      <w:r>
        <w:rPr>
          <w:rFonts w:hint="cs"/>
          <w:rtl/>
        </w:rPr>
        <w:t xml:space="preserve">זה חנטריש. </w:t>
      </w:r>
    </w:p>
    <w:p w14:paraId="273B7121" w14:textId="77777777" w:rsidR="00000000" w:rsidRDefault="00A03D81">
      <w:pPr>
        <w:pStyle w:val="a0"/>
        <w:rPr>
          <w:rFonts w:hint="cs"/>
          <w:rtl/>
        </w:rPr>
      </w:pPr>
    </w:p>
    <w:p w14:paraId="2E6FC5DF" w14:textId="77777777" w:rsidR="00000000" w:rsidRDefault="00A03D81">
      <w:pPr>
        <w:pStyle w:val="af0"/>
        <w:rPr>
          <w:rtl/>
        </w:rPr>
      </w:pPr>
      <w:r>
        <w:rPr>
          <w:rFonts w:hint="eastAsia"/>
          <w:rtl/>
        </w:rPr>
        <w:t>שר</w:t>
      </w:r>
      <w:r>
        <w:rPr>
          <w:rtl/>
        </w:rPr>
        <w:t xml:space="preserve"> התשתיות הלאומיות יוסף פריצקי:</w:t>
      </w:r>
    </w:p>
    <w:p w14:paraId="1106CF69" w14:textId="77777777" w:rsidR="00000000" w:rsidRDefault="00A03D81">
      <w:pPr>
        <w:pStyle w:val="a0"/>
        <w:rPr>
          <w:rFonts w:hint="cs"/>
          <w:rtl/>
        </w:rPr>
      </w:pPr>
    </w:p>
    <w:p w14:paraId="4D4FA8FD" w14:textId="77777777" w:rsidR="00000000" w:rsidRDefault="00A03D81">
      <w:pPr>
        <w:pStyle w:val="a0"/>
        <w:rPr>
          <w:rFonts w:hint="cs"/>
          <w:rtl/>
        </w:rPr>
      </w:pPr>
      <w:r>
        <w:rPr>
          <w:rFonts w:hint="cs"/>
          <w:rtl/>
        </w:rPr>
        <w:t xml:space="preserve">נסים, אם לא היית, היה צריך להמציא אותך. </w:t>
      </w:r>
    </w:p>
    <w:p w14:paraId="0412D472" w14:textId="77777777" w:rsidR="00000000" w:rsidRDefault="00A03D81">
      <w:pPr>
        <w:pStyle w:val="a0"/>
        <w:rPr>
          <w:rFonts w:hint="cs"/>
          <w:rtl/>
        </w:rPr>
      </w:pPr>
    </w:p>
    <w:p w14:paraId="616CC76B" w14:textId="77777777" w:rsidR="00000000" w:rsidRDefault="00A03D81">
      <w:pPr>
        <w:pStyle w:val="-"/>
        <w:rPr>
          <w:rtl/>
        </w:rPr>
      </w:pPr>
      <w:bookmarkStart w:id="584" w:name="FS000000490T16_02_2004_23_11_29C"/>
      <w:bookmarkEnd w:id="584"/>
      <w:r>
        <w:rPr>
          <w:rtl/>
        </w:rPr>
        <w:t>נסים זאב (ש"ס):</w:t>
      </w:r>
    </w:p>
    <w:p w14:paraId="252B41F1" w14:textId="77777777" w:rsidR="00000000" w:rsidRDefault="00A03D81">
      <w:pPr>
        <w:pStyle w:val="a0"/>
        <w:rPr>
          <w:rtl/>
        </w:rPr>
      </w:pPr>
    </w:p>
    <w:p w14:paraId="078D8DE0" w14:textId="77777777" w:rsidR="00000000" w:rsidRDefault="00A03D81">
      <w:pPr>
        <w:pStyle w:val="a0"/>
        <w:rPr>
          <w:rFonts w:hint="cs"/>
          <w:rtl/>
        </w:rPr>
      </w:pPr>
      <w:r>
        <w:rPr>
          <w:rFonts w:hint="cs"/>
          <w:rtl/>
        </w:rPr>
        <w:t>לוקח לי מאמץ להיות רציני, ואתם לא מאפשרים לי. האם יעלה על הדעת שפרקליט מחוז יחליט  במחוז מה המדיניות שלו? איך אומרים</w:t>
      </w:r>
      <w:r>
        <w:rPr>
          <w:rFonts w:hint="cs"/>
          <w:rtl/>
        </w:rPr>
        <w:t xml:space="preserve"> בערבית? </w:t>
      </w:r>
      <w:r>
        <w:rPr>
          <w:rtl/>
        </w:rPr>
        <w:t>–</w:t>
      </w:r>
      <w:r>
        <w:rPr>
          <w:rFonts w:hint="cs"/>
          <w:rtl/>
        </w:rPr>
        <w:t xml:space="preserve"> "מלבס". מוחמד ברכה יודע מה זה "מלבס". מה, מחלקים פה לכל מי שרוצה את הסוכרייה שלו? כל אחד יחליט  על המדיניות? מה, זו הפקרות פה? אתה, שר המשפטים, מפקיר את הנושא החשוב ביותר שמופקד בידך. יש כאן לדעתי פגיעה בזכויות אזרח. העניין מאוד חמור. עניין פולי</w:t>
      </w:r>
      <w:r>
        <w:rPr>
          <w:rFonts w:hint="cs"/>
          <w:rtl/>
        </w:rPr>
        <w:t xml:space="preserve">טי. יש כאן שיקולים זרים. לדעתי, הדבר צריך  לעבור בדיקה אובייקטיבית. </w:t>
      </w:r>
    </w:p>
    <w:p w14:paraId="5C887D40" w14:textId="77777777" w:rsidR="00000000" w:rsidRDefault="00A03D81">
      <w:pPr>
        <w:pStyle w:val="a0"/>
        <w:rPr>
          <w:rFonts w:hint="cs"/>
          <w:rtl/>
        </w:rPr>
      </w:pPr>
    </w:p>
    <w:p w14:paraId="7B39E6E6" w14:textId="77777777" w:rsidR="00000000" w:rsidRDefault="00A03D81">
      <w:pPr>
        <w:pStyle w:val="af0"/>
        <w:rPr>
          <w:rtl/>
        </w:rPr>
      </w:pPr>
      <w:r>
        <w:rPr>
          <w:rFonts w:hint="eastAsia"/>
          <w:rtl/>
        </w:rPr>
        <w:t>מוחמד</w:t>
      </w:r>
      <w:r>
        <w:rPr>
          <w:rtl/>
        </w:rPr>
        <w:t xml:space="preserve"> ברכה (חד"ש-תע"ל):</w:t>
      </w:r>
    </w:p>
    <w:p w14:paraId="775BFFE9" w14:textId="77777777" w:rsidR="00000000" w:rsidRDefault="00A03D81">
      <w:pPr>
        <w:pStyle w:val="a0"/>
        <w:rPr>
          <w:rFonts w:hint="cs"/>
          <w:rtl/>
        </w:rPr>
      </w:pPr>
    </w:p>
    <w:p w14:paraId="1F757F50" w14:textId="77777777" w:rsidR="00000000" w:rsidRDefault="00A03D81">
      <w:pPr>
        <w:pStyle w:val="a0"/>
        <w:rPr>
          <w:rFonts w:hint="cs"/>
          <w:rtl/>
        </w:rPr>
      </w:pPr>
      <w:r>
        <w:rPr>
          <w:rFonts w:hint="cs"/>
          <w:rtl/>
        </w:rPr>
        <w:t>זה פוגע בילודה או לא פוגע בילודה?</w:t>
      </w:r>
    </w:p>
    <w:p w14:paraId="79A1E8AA" w14:textId="77777777" w:rsidR="00000000" w:rsidRDefault="00A03D81">
      <w:pPr>
        <w:pStyle w:val="a0"/>
        <w:rPr>
          <w:rFonts w:hint="cs"/>
          <w:rtl/>
        </w:rPr>
      </w:pPr>
    </w:p>
    <w:p w14:paraId="5367C255" w14:textId="77777777" w:rsidR="00000000" w:rsidRDefault="00A03D81">
      <w:pPr>
        <w:pStyle w:val="-"/>
        <w:rPr>
          <w:rtl/>
        </w:rPr>
      </w:pPr>
      <w:bookmarkStart w:id="585" w:name="FS000000490T16_02_2004_23_12_24C"/>
      <w:bookmarkEnd w:id="585"/>
      <w:r>
        <w:rPr>
          <w:rtl/>
        </w:rPr>
        <w:t>נסים זאב (ש"ס):</w:t>
      </w:r>
    </w:p>
    <w:p w14:paraId="4E972B64" w14:textId="77777777" w:rsidR="00000000" w:rsidRDefault="00A03D81">
      <w:pPr>
        <w:pStyle w:val="a0"/>
        <w:rPr>
          <w:rtl/>
        </w:rPr>
      </w:pPr>
    </w:p>
    <w:p w14:paraId="1868867A" w14:textId="77777777" w:rsidR="00000000" w:rsidRDefault="00A03D81">
      <w:pPr>
        <w:pStyle w:val="a0"/>
        <w:rPr>
          <w:rFonts w:hint="cs"/>
          <w:rtl/>
        </w:rPr>
      </w:pPr>
      <w:r>
        <w:rPr>
          <w:rFonts w:hint="cs"/>
          <w:rtl/>
        </w:rPr>
        <w:t xml:space="preserve">תגיד לי, בלשכת עורכי-הדין  מישהו חיווה את דעתו בנושא הזה?  אדוני השר, ביקשת חוות דעת של לשכת עורכי-הדין? </w:t>
      </w:r>
    </w:p>
    <w:p w14:paraId="7CFBC66A" w14:textId="77777777" w:rsidR="00000000" w:rsidRDefault="00A03D81">
      <w:pPr>
        <w:pStyle w:val="a0"/>
        <w:rPr>
          <w:rFonts w:hint="cs"/>
          <w:rtl/>
        </w:rPr>
      </w:pPr>
    </w:p>
    <w:p w14:paraId="61F7D761" w14:textId="77777777" w:rsidR="00000000" w:rsidRDefault="00A03D81">
      <w:pPr>
        <w:pStyle w:val="af1"/>
        <w:rPr>
          <w:rtl/>
        </w:rPr>
      </w:pPr>
      <w:r>
        <w:rPr>
          <w:rtl/>
        </w:rPr>
        <w:t>הי</w:t>
      </w:r>
      <w:r>
        <w:rPr>
          <w:rtl/>
        </w:rPr>
        <w:t>ו"ר</w:t>
      </w:r>
      <w:r>
        <w:rPr>
          <w:rFonts w:hint="cs"/>
          <w:rtl/>
        </w:rPr>
        <w:t xml:space="preserve">  משה כחלון</w:t>
      </w:r>
      <w:r>
        <w:rPr>
          <w:rtl/>
        </w:rPr>
        <w:t>:</w:t>
      </w:r>
    </w:p>
    <w:p w14:paraId="7C0E7C47" w14:textId="77777777" w:rsidR="00000000" w:rsidRDefault="00A03D81">
      <w:pPr>
        <w:pStyle w:val="a0"/>
        <w:rPr>
          <w:rtl/>
        </w:rPr>
      </w:pPr>
    </w:p>
    <w:p w14:paraId="52C29A0A" w14:textId="77777777" w:rsidR="00000000" w:rsidRDefault="00A03D81">
      <w:pPr>
        <w:pStyle w:val="a0"/>
        <w:rPr>
          <w:rFonts w:hint="cs"/>
          <w:rtl/>
        </w:rPr>
      </w:pPr>
      <w:r>
        <w:rPr>
          <w:rFonts w:hint="cs"/>
          <w:rtl/>
        </w:rPr>
        <w:t xml:space="preserve">חבר הכנסת נסים זאב, לסיים בבקשה. </w:t>
      </w:r>
    </w:p>
    <w:p w14:paraId="0E9C615B" w14:textId="77777777" w:rsidR="00000000" w:rsidRDefault="00A03D81">
      <w:pPr>
        <w:pStyle w:val="a0"/>
        <w:rPr>
          <w:rFonts w:hint="cs"/>
          <w:rtl/>
        </w:rPr>
      </w:pPr>
    </w:p>
    <w:p w14:paraId="204F8CDE" w14:textId="77777777" w:rsidR="00000000" w:rsidRDefault="00A03D81">
      <w:pPr>
        <w:pStyle w:val="-"/>
        <w:rPr>
          <w:rtl/>
        </w:rPr>
      </w:pPr>
      <w:bookmarkStart w:id="586" w:name="FS000000490T16_02_2004_23_12_34C"/>
      <w:bookmarkEnd w:id="586"/>
      <w:r>
        <w:rPr>
          <w:rtl/>
        </w:rPr>
        <w:t>נסים זאב (ש"ס):</w:t>
      </w:r>
    </w:p>
    <w:p w14:paraId="26DBEBF4" w14:textId="77777777" w:rsidR="00000000" w:rsidRDefault="00A03D81">
      <w:pPr>
        <w:pStyle w:val="a0"/>
        <w:rPr>
          <w:rtl/>
        </w:rPr>
      </w:pPr>
    </w:p>
    <w:p w14:paraId="5DF7B82B" w14:textId="77777777" w:rsidR="00000000" w:rsidRDefault="00A03D81">
      <w:pPr>
        <w:pStyle w:val="a0"/>
        <w:rPr>
          <w:rFonts w:hint="cs"/>
          <w:rtl/>
        </w:rPr>
      </w:pPr>
      <w:r>
        <w:rPr>
          <w:rFonts w:hint="cs"/>
          <w:rtl/>
        </w:rPr>
        <w:t xml:space="preserve">אני כבר כבר מסיים. היועץ המשפטי הוא חלק מהממשלה והוא צריך להסיק את המסקנות, ומה ששר המשפטים עושה היום זה פשוט סקנדל. אתה עוד תצטער על כך. </w:t>
      </w:r>
    </w:p>
    <w:p w14:paraId="0361433C" w14:textId="77777777" w:rsidR="00000000" w:rsidRDefault="00A03D81">
      <w:pPr>
        <w:pStyle w:val="a0"/>
        <w:rPr>
          <w:rFonts w:hint="cs"/>
          <w:rtl/>
        </w:rPr>
      </w:pPr>
    </w:p>
    <w:p w14:paraId="455D00B4" w14:textId="77777777" w:rsidR="00000000" w:rsidRDefault="00A03D81">
      <w:pPr>
        <w:pStyle w:val="af1"/>
        <w:rPr>
          <w:rtl/>
        </w:rPr>
      </w:pPr>
      <w:r>
        <w:rPr>
          <w:rtl/>
        </w:rPr>
        <w:t>היו"ר</w:t>
      </w:r>
      <w:r>
        <w:rPr>
          <w:rFonts w:hint="cs"/>
          <w:rtl/>
        </w:rPr>
        <w:t xml:space="preserve"> משה כחלון</w:t>
      </w:r>
      <w:r>
        <w:rPr>
          <w:rtl/>
        </w:rPr>
        <w:t>:</w:t>
      </w:r>
    </w:p>
    <w:p w14:paraId="1BF0E42A" w14:textId="77777777" w:rsidR="00000000" w:rsidRDefault="00A03D81">
      <w:pPr>
        <w:pStyle w:val="a0"/>
        <w:rPr>
          <w:rFonts w:hint="cs"/>
          <w:rtl/>
        </w:rPr>
      </w:pPr>
    </w:p>
    <w:p w14:paraId="036DF2E2" w14:textId="77777777" w:rsidR="00000000" w:rsidRDefault="00A03D81">
      <w:pPr>
        <w:pStyle w:val="a0"/>
        <w:rPr>
          <w:rFonts w:hint="cs"/>
          <w:rtl/>
        </w:rPr>
      </w:pPr>
      <w:r>
        <w:rPr>
          <w:rFonts w:hint="cs"/>
          <w:rtl/>
        </w:rPr>
        <w:t xml:space="preserve">תודה רבה. </w:t>
      </w:r>
    </w:p>
    <w:p w14:paraId="2C0B707D" w14:textId="77777777" w:rsidR="00000000" w:rsidRDefault="00A03D81">
      <w:pPr>
        <w:pStyle w:val="a0"/>
        <w:rPr>
          <w:rFonts w:hint="cs"/>
          <w:rtl/>
        </w:rPr>
      </w:pPr>
    </w:p>
    <w:p w14:paraId="4DE74194" w14:textId="77777777" w:rsidR="00000000" w:rsidRDefault="00A03D81">
      <w:pPr>
        <w:pStyle w:val="a0"/>
        <w:rPr>
          <w:rFonts w:hint="cs"/>
          <w:rtl/>
        </w:rPr>
      </w:pPr>
      <w:r>
        <w:rPr>
          <w:rFonts w:hint="cs"/>
          <w:rtl/>
        </w:rPr>
        <w:t>אנחנו עוברים להצב</w:t>
      </w:r>
      <w:r>
        <w:rPr>
          <w:rFonts w:hint="cs"/>
          <w:rtl/>
        </w:rPr>
        <w:t xml:space="preserve">עה על הצעת חוק סדר הדין הפלילי (תיקון מס' 40) (אצילת סמכויות היועץ המשפטי לממשלה) </w:t>
      </w:r>
      <w:r>
        <w:rPr>
          <w:rtl/>
        </w:rPr>
        <w:t>–</w:t>
      </w:r>
      <w:r>
        <w:rPr>
          <w:rFonts w:hint="cs"/>
          <w:rtl/>
        </w:rPr>
        <w:t xml:space="preserve"> לוועדת החוקה, חוק ומשפט. </w:t>
      </w:r>
    </w:p>
    <w:p w14:paraId="3BCBA042" w14:textId="77777777" w:rsidR="00000000" w:rsidRDefault="00A03D81">
      <w:pPr>
        <w:pStyle w:val="a0"/>
        <w:rPr>
          <w:rFonts w:hint="cs"/>
          <w:rtl/>
        </w:rPr>
      </w:pPr>
    </w:p>
    <w:p w14:paraId="0DCFE77C" w14:textId="77777777" w:rsidR="00000000" w:rsidRDefault="00A03D81">
      <w:pPr>
        <w:pStyle w:val="ab"/>
        <w:bidi/>
        <w:rPr>
          <w:rFonts w:hint="cs"/>
          <w:rtl/>
        </w:rPr>
      </w:pPr>
      <w:r>
        <w:rPr>
          <w:rFonts w:hint="cs"/>
          <w:rtl/>
        </w:rPr>
        <w:t>הצבעה מס'  9</w:t>
      </w:r>
    </w:p>
    <w:p w14:paraId="7BF03BE9" w14:textId="77777777" w:rsidR="00000000" w:rsidRDefault="00A03D81">
      <w:pPr>
        <w:pStyle w:val="a0"/>
        <w:rPr>
          <w:rFonts w:hint="cs"/>
          <w:rtl/>
        </w:rPr>
      </w:pPr>
    </w:p>
    <w:p w14:paraId="4A375EDE" w14:textId="77777777" w:rsidR="00000000" w:rsidRDefault="00A03D81">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493F42FD" w14:textId="77777777" w:rsidR="00000000" w:rsidRDefault="00A03D81">
      <w:pPr>
        <w:pStyle w:val="ac"/>
        <w:bidi/>
        <w:rPr>
          <w:rFonts w:hint="cs"/>
          <w:rtl/>
        </w:rPr>
      </w:pPr>
      <w:r>
        <w:rPr>
          <w:rFonts w:hint="cs"/>
          <w:rtl/>
        </w:rPr>
        <w:t xml:space="preserve">נגד </w:t>
      </w:r>
      <w:r>
        <w:rPr>
          <w:rtl/>
        </w:rPr>
        <w:t>–</w:t>
      </w:r>
      <w:r>
        <w:rPr>
          <w:rFonts w:hint="cs"/>
          <w:rtl/>
        </w:rPr>
        <w:t xml:space="preserve"> 1</w:t>
      </w:r>
    </w:p>
    <w:p w14:paraId="1AF9C3AC" w14:textId="77777777" w:rsidR="00000000" w:rsidRDefault="00A03D81">
      <w:pPr>
        <w:pStyle w:val="ac"/>
        <w:bidi/>
        <w:rPr>
          <w:rFonts w:hint="cs"/>
          <w:rtl/>
        </w:rPr>
      </w:pPr>
      <w:r>
        <w:rPr>
          <w:rFonts w:hint="cs"/>
          <w:rtl/>
        </w:rPr>
        <w:t>נמנעים - 1</w:t>
      </w:r>
    </w:p>
    <w:p w14:paraId="7AD45634" w14:textId="77777777" w:rsidR="00000000" w:rsidRDefault="00A03D81">
      <w:pPr>
        <w:pStyle w:val="ad"/>
        <w:bidi/>
        <w:rPr>
          <w:rFonts w:hint="cs"/>
          <w:rtl/>
        </w:rPr>
      </w:pPr>
      <w:r>
        <w:rPr>
          <w:rFonts w:hint="cs"/>
          <w:rtl/>
        </w:rPr>
        <w:tab/>
        <w:t>ההצעה להעביר את הצעת חוק סדר הדין הפלילי (תיקון מס' 40) (אצילת סמכויו</w:t>
      </w:r>
      <w:r>
        <w:rPr>
          <w:rFonts w:hint="cs"/>
          <w:rtl/>
        </w:rPr>
        <w:t>ת היועץ המשפטי לממשלה), התשס"ד-2004, לוועדת החוקה, חוק ומשפט נתקבלה.</w:t>
      </w:r>
    </w:p>
    <w:p w14:paraId="3EFBF5FD" w14:textId="77777777" w:rsidR="00000000" w:rsidRDefault="00A03D81">
      <w:pPr>
        <w:pStyle w:val="a0"/>
        <w:rPr>
          <w:rFonts w:hint="cs"/>
          <w:rtl/>
        </w:rPr>
      </w:pPr>
    </w:p>
    <w:p w14:paraId="6318B05E" w14:textId="77777777" w:rsidR="00000000" w:rsidRDefault="00A03D81">
      <w:pPr>
        <w:pStyle w:val="af1"/>
        <w:rPr>
          <w:rtl/>
        </w:rPr>
      </w:pPr>
      <w:r>
        <w:rPr>
          <w:rtl/>
        </w:rPr>
        <w:t>היו"ר</w:t>
      </w:r>
      <w:r>
        <w:rPr>
          <w:rFonts w:hint="cs"/>
          <w:rtl/>
        </w:rPr>
        <w:t xml:space="preserve"> משה כחלון</w:t>
      </w:r>
      <w:r>
        <w:rPr>
          <w:rtl/>
        </w:rPr>
        <w:t>:</w:t>
      </w:r>
    </w:p>
    <w:p w14:paraId="4532EE99" w14:textId="77777777" w:rsidR="00000000" w:rsidRDefault="00A03D81">
      <w:pPr>
        <w:pStyle w:val="a0"/>
        <w:rPr>
          <w:rFonts w:hint="cs"/>
          <w:rtl/>
        </w:rPr>
      </w:pPr>
    </w:p>
    <w:p w14:paraId="4DF8455D" w14:textId="77777777" w:rsidR="00000000" w:rsidRDefault="00A03D81">
      <w:pPr>
        <w:pStyle w:val="a0"/>
        <w:rPr>
          <w:rFonts w:hint="cs"/>
          <w:rtl/>
        </w:rPr>
      </w:pPr>
      <w:r>
        <w:rPr>
          <w:rFonts w:hint="cs"/>
          <w:rtl/>
        </w:rPr>
        <w:t xml:space="preserve">14 בעד, אחד מתנגד, נמנע אחד. החוק יועבר לוועדת החוקה, חוק ומשפט של הכנסת. </w:t>
      </w:r>
    </w:p>
    <w:p w14:paraId="4889DC33" w14:textId="77777777" w:rsidR="00000000" w:rsidRDefault="00A03D81">
      <w:pPr>
        <w:pStyle w:val="a0"/>
        <w:rPr>
          <w:rFonts w:hint="cs"/>
          <w:rtl/>
        </w:rPr>
      </w:pPr>
    </w:p>
    <w:p w14:paraId="6BD15B14" w14:textId="77777777" w:rsidR="00000000" w:rsidRDefault="00A03D81">
      <w:pPr>
        <w:pStyle w:val="a2"/>
        <w:rPr>
          <w:rFonts w:hint="cs"/>
          <w:rtl/>
        </w:rPr>
      </w:pPr>
    </w:p>
    <w:p w14:paraId="59A00434" w14:textId="77777777" w:rsidR="00000000" w:rsidRDefault="00A03D81">
      <w:pPr>
        <w:pStyle w:val="a0"/>
        <w:rPr>
          <w:rFonts w:hint="cs"/>
          <w:rtl/>
        </w:rPr>
      </w:pPr>
    </w:p>
    <w:p w14:paraId="6ACE1521" w14:textId="77777777" w:rsidR="00000000" w:rsidRDefault="00A03D81">
      <w:pPr>
        <w:pStyle w:val="-0"/>
        <w:rPr>
          <w:rtl/>
        </w:rPr>
      </w:pPr>
      <w:bookmarkStart w:id="587" w:name="CS21791FI0021791T16_02_2004_23_14_12"/>
      <w:bookmarkStart w:id="588" w:name="_Toc79902475"/>
      <w:bookmarkEnd w:id="587"/>
      <w:r>
        <w:rPr>
          <w:rFonts w:hint="cs"/>
          <w:rtl/>
        </w:rPr>
        <w:t>הצעה לסדר-היום</w:t>
      </w:r>
      <w:r>
        <w:rPr>
          <w:rtl/>
        </w:rPr>
        <w:br/>
        <w:t>מצב משק המים</w:t>
      </w:r>
      <w:bookmarkEnd w:id="588"/>
    </w:p>
    <w:p w14:paraId="7F0D95CF" w14:textId="77777777" w:rsidR="00000000" w:rsidRDefault="00A03D81">
      <w:pPr>
        <w:pStyle w:val="-0"/>
        <w:rPr>
          <w:rFonts w:hint="cs"/>
          <w:rtl/>
        </w:rPr>
      </w:pPr>
    </w:p>
    <w:p w14:paraId="47392C19" w14:textId="77777777" w:rsidR="00000000" w:rsidRDefault="00A03D81">
      <w:pPr>
        <w:pStyle w:val="af1"/>
        <w:rPr>
          <w:rtl/>
        </w:rPr>
      </w:pPr>
      <w:r>
        <w:rPr>
          <w:rtl/>
        </w:rPr>
        <w:t>היו"ר</w:t>
      </w:r>
      <w:r>
        <w:rPr>
          <w:rFonts w:hint="cs"/>
          <w:rtl/>
        </w:rPr>
        <w:t xml:space="preserve"> משה כחלון</w:t>
      </w:r>
      <w:r>
        <w:rPr>
          <w:rtl/>
        </w:rPr>
        <w:t>:</w:t>
      </w:r>
    </w:p>
    <w:p w14:paraId="775D8555" w14:textId="77777777" w:rsidR="00000000" w:rsidRDefault="00A03D81">
      <w:pPr>
        <w:pStyle w:val="a0"/>
        <w:rPr>
          <w:rFonts w:hint="cs"/>
          <w:rtl/>
        </w:rPr>
      </w:pPr>
    </w:p>
    <w:p w14:paraId="59D10E4E" w14:textId="77777777" w:rsidR="00000000" w:rsidRDefault="00A03D81">
      <w:pPr>
        <w:pStyle w:val="a0"/>
        <w:rPr>
          <w:rFonts w:hint="cs"/>
          <w:rtl/>
        </w:rPr>
      </w:pPr>
      <w:r>
        <w:rPr>
          <w:rFonts w:hint="cs"/>
          <w:rtl/>
        </w:rPr>
        <w:t>אנחנו ממשיכים בסדר-היום. הצעה לסדר-היום מס'</w:t>
      </w:r>
      <w:r>
        <w:rPr>
          <w:rFonts w:hint="cs"/>
          <w:rtl/>
        </w:rPr>
        <w:t xml:space="preserve"> 2599, בנושא: מצב משק המים - של חבר הכנסת שלום שמחון. עשר דקות, בבקשה.</w:t>
      </w:r>
    </w:p>
    <w:p w14:paraId="441EAD10" w14:textId="77777777" w:rsidR="00000000" w:rsidRDefault="00A03D81">
      <w:pPr>
        <w:pStyle w:val="a"/>
        <w:rPr>
          <w:rFonts w:hint="cs"/>
          <w:rtl/>
        </w:rPr>
      </w:pPr>
      <w:bookmarkStart w:id="589" w:name="FS000000461T16_02_2004_23_13_53"/>
      <w:bookmarkEnd w:id="589"/>
    </w:p>
    <w:p w14:paraId="67E219C6" w14:textId="77777777" w:rsidR="00000000" w:rsidRDefault="00A03D81">
      <w:pPr>
        <w:pStyle w:val="a"/>
        <w:rPr>
          <w:rtl/>
        </w:rPr>
      </w:pPr>
      <w:bookmarkStart w:id="590" w:name="_Toc79902476"/>
      <w:r>
        <w:rPr>
          <w:rFonts w:hint="eastAsia"/>
          <w:rtl/>
        </w:rPr>
        <w:t>שלום</w:t>
      </w:r>
      <w:r>
        <w:rPr>
          <w:rtl/>
        </w:rPr>
        <w:t xml:space="preserve"> שמחון (העבודה-מימד):</w:t>
      </w:r>
      <w:bookmarkEnd w:id="590"/>
    </w:p>
    <w:p w14:paraId="6803AE66" w14:textId="77777777" w:rsidR="00000000" w:rsidRDefault="00A03D81">
      <w:pPr>
        <w:pStyle w:val="a0"/>
        <w:rPr>
          <w:rFonts w:hint="cs"/>
          <w:rtl/>
        </w:rPr>
      </w:pPr>
    </w:p>
    <w:p w14:paraId="7046675A" w14:textId="77777777" w:rsidR="00000000" w:rsidRDefault="00A03D81">
      <w:pPr>
        <w:pStyle w:val="a0"/>
        <w:rPr>
          <w:rFonts w:hint="cs"/>
          <w:rtl/>
        </w:rPr>
      </w:pPr>
      <w:r>
        <w:rPr>
          <w:rFonts w:hint="cs"/>
          <w:rtl/>
        </w:rPr>
        <w:t>אדוני היושב-ראש,  חברי חברי הכנסת, אדוני שר התשתיות, האמת היא שהתכוונתי לדבר אחרת, אבל השנתיים האחרונות, שהיו גשומות במיוחד, לרבות השנה הנוכחית, לא בהכרח מעי</w:t>
      </w:r>
      <w:r>
        <w:rPr>
          <w:rFonts w:hint="cs"/>
          <w:rtl/>
        </w:rPr>
        <w:t>דות על מצב משק המים ועל הטיפול של הממשלה במשק המים.  וגם אם אני לא יכול להפנות אליך אצבע מאשימה באופן אישי, כיוון שאני מכיר את עמדותיך ורצונך לפתור את בעיית משק המים, אני לא יכול להתעלם מחדלונה של הממשלה בטיפול בהחלטות שלה עצמה. אני מדבר גם על ההחלטות של ה</w:t>
      </w:r>
      <w:r>
        <w:rPr>
          <w:rFonts w:hint="cs"/>
          <w:rtl/>
        </w:rPr>
        <w:t xml:space="preserve">ממשלה הנוכחית וגם על ההחלטות של הממשלה הקודמת וגם על ההחלטות של הממשלה שלפניה. והבעיה היא לא ברמת ההחלטות, אדוני השר, הבעיה היא ברמת הביצוע. </w:t>
      </w:r>
    </w:p>
    <w:p w14:paraId="57F7E1E7" w14:textId="77777777" w:rsidR="00000000" w:rsidRDefault="00A03D81">
      <w:pPr>
        <w:pStyle w:val="a0"/>
        <w:rPr>
          <w:rFonts w:hint="cs"/>
          <w:rtl/>
        </w:rPr>
      </w:pPr>
    </w:p>
    <w:p w14:paraId="5BA23EA5" w14:textId="77777777" w:rsidR="00000000" w:rsidRDefault="00A03D81">
      <w:pPr>
        <w:pStyle w:val="a0"/>
        <w:rPr>
          <w:rFonts w:hint="cs"/>
          <w:rtl/>
        </w:rPr>
      </w:pPr>
      <w:r>
        <w:rPr>
          <w:rFonts w:hint="cs"/>
          <w:rtl/>
        </w:rPr>
        <w:t>נדמה לי שיש כשל מרכזי אם אנחנו מתעלמים מהעובדה שמשק המים נמצא בצרה צרורה, גם אם היו שנתיים ברוכות. בעצם, מירב ההח</w:t>
      </w:r>
      <w:r>
        <w:rPr>
          <w:rFonts w:hint="cs"/>
          <w:rtl/>
        </w:rPr>
        <w:t xml:space="preserve">לטות של הממשלה אינן עומדות במבחן הביצוע. </w:t>
      </w:r>
    </w:p>
    <w:p w14:paraId="7A4A3713" w14:textId="77777777" w:rsidR="00000000" w:rsidRDefault="00A03D81">
      <w:pPr>
        <w:pStyle w:val="a0"/>
        <w:rPr>
          <w:rFonts w:hint="cs"/>
          <w:rtl/>
        </w:rPr>
      </w:pPr>
    </w:p>
    <w:p w14:paraId="0C2FCCC4" w14:textId="77777777" w:rsidR="00000000" w:rsidRDefault="00A03D81">
      <w:pPr>
        <w:pStyle w:val="a0"/>
        <w:rPr>
          <w:rFonts w:hint="cs"/>
          <w:rtl/>
        </w:rPr>
      </w:pPr>
      <w:r>
        <w:rPr>
          <w:rFonts w:hint="cs"/>
          <w:rtl/>
        </w:rPr>
        <w:t>נושא ההתפלה, שאתה מכיר אותו מקרוב, לא עומד בשום לוח זמנים שהממשלה קבעה לעצמה, והסיכוי שהוא יעמוד באיזה לוח זמנים סביר, גם אם אני אגדיר אותו במאמץ גדול כמתקרב - מכרזים, קרו דברים -  בסופו של דבר לא נראה שבסוף שנת 2</w:t>
      </w:r>
      <w:r>
        <w:rPr>
          <w:rFonts w:hint="cs"/>
          <w:rtl/>
        </w:rPr>
        <w:t xml:space="preserve">004 יעמוד מתקן ההתפלה הראשון. גם החלטות הממשלה שמדברות על התפלה של  400 מיליון קוב מים - לא נראה שיעמדו גם הן באיזה לוח זמנים סביר. </w:t>
      </w:r>
    </w:p>
    <w:p w14:paraId="20CF2E3B" w14:textId="77777777" w:rsidR="00000000" w:rsidRDefault="00A03D81">
      <w:pPr>
        <w:pStyle w:val="a0"/>
        <w:rPr>
          <w:rFonts w:hint="cs"/>
          <w:rtl/>
        </w:rPr>
      </w:pPr>
    </w:p>
    <w:p w14:paraId="472D5BA9" w14:textId="77777777" w:rsidR="00000000" w:rsidRDefault="00A03D81">
      <w:pPr>
        <w:pStyle w:val="a0"/>
        <w:rPr>
          <w:rFonts w:hint="cs"/>
          <w:rtl/>
        </w:rPr>
      </w:pPr>
      <w:r>
        <w:rPr>
          <w:rFonts w:hint="cs"/>
          <w:rtl/>
        </w:rPr>
        <w:t>אני מניח שיש הרבה תשובות לטיפול בבעיה הכאובה הזאת, שבסופו של דבר תחזור אלינו כאשר נחזור לשנות בצורת, ונגלה שלמרות המצב המל</w:t>
      </w:r>
      <w:r>
        <w:rPr>
          <w:rFonts w:hint="cs"/>
          <w:rtl/>
        </w:rPr>
        <w:t>אכותי יחסית שיש השנה, זה לא מצב שיישאר תמיד. גם אם אני חושב שבסופו של דבר משק המים הוא אחד הנושאים הכי חשובים למדינת ישראל, אם לא החשוב ביותר, טיפול כושל של כל ממשלה שלא תהיה, בסופו של דבר יגרום לכך שלא נצליח לפתור את בעיות המים, ואני לא מדבר רק על הרמה של</w:t>
      </w:r>
      <w:r>
        <w:rPr>
          <w:rFonts w:hint="cs"/>
          <w:rtl/>
        </w:rPr>
        <w:t xml:space="preserve"> החקלאי.  אני מדבר על העובדה שבמשק מתקדם, מים הם חלק מאיכות חייו של האדם. וכשזה חלק מאיכות חייו של האדם, אנחנו צריכים לעשות הכול על מנת שלא נזדקק רק לחסדי שמים. </w:t>
      </w:r>
    </w:p>
    <w:p w14:paraId="32222E26" w14:textId="77777777" w:rsidR="00000000" w:rsidRDefault="00A03D81">
      <w:pPr>
        <w:pStyle w:val="a0"/>
        <w:rPr>
          <w:rFonts w:hint="cs"/>
          <w:rtl/>
        </w:rPr>
      </w:pPr>
    </w:p>
    <w:p w14:paraId="645133C8" w14:textId="77777777" w:rsidR="00000000" w:rsidRDefault="00A03D81">
      <w:pPr>
        <w:pStyle w:val="a0"/>
        <w:rPr>
          <w:rFonts w:hint="cs"/>
          <w:rtl/>
        </w:rPr>
      </w:pPr>
      <w:r>
        <w:rPr>
          <w:rFonts w:hint="cs"/>
          <w:rtl/>
        </w:rPr>
        <w:t>נדמה לי שנכון לרגע זה, בנושא ההתפלה אפשר לסמן ציון נכשל, לא לך באופן אישי, אדוני השר,  אבל אפ</w:t>
      </w:r>
      <w:r>
        <w:rPr>
          <w:rFonts w:hint="cs"/>
          <w:rtl/>
        </w:rPr>
        <w:t xml:space="preserve">שר לסמן ציון נכשל בעקבות העובדה שנערי האוצר עושים כל מאמץ, לפי דעתי, לנטרל כל אפשרות להגיע למשק שמתפיל 400 מיליון קוב מים, ולא מזדקק משנה לשנה רק לחסדי שמים. הדבר הזה, אני חושב  שצריך להטריד את הממשלה מאוד, כיוון שהוא יחזור אלינו באופן מאוד משמעותי. </w:t>
      </w:r>
    </w:p>
    <w:p w14:paraId="1A3C608B" w14:textId="77777777" w:rsidR="00000000" w:rsidRDefault="00A03D81">
      <w:pPr>
        <w:pStyle w:val="a0"/>
        <w:rPr>
          <w:rFonts w:hint="cs"/>
          <w:rtl/>
        </w:rPr>
      </w:pPr>
    </w:p>
    <w:p w14:paraId="195062A8" w14:textId="77777777" w:rsidR="00000000" w:rsidRDefault="00A03D81">
      <w:pPr>
        <w:pStyle w:val="a0"/>
        <w:rPr>
          <w:rFonts w:hint="cs"/>
          <w:rtl/>
        </w:rPr>
      </w:pPr>
      <w:r>
        <w:rPr>
          <w:rFonts w:hint="cs"/>
          <w:rtl/>
        </w:rPr>
        <w:t xml:space="preserve">אם, </w:t>
      </w:r>
      <w:r>
        <w:rPr>
          <w:rFonts w:hint="cs"/>
          <w:rtl/>
        </w:rPr>
        <w:t xml:space="preserve">נניח, רק נושא ההתפלה היה תקוע, היינו אומרים שזו רק צרה אחת. אבל נדמה לי שכל שורת ההחלטות של הממשלה, לרבות השקעה מסיבית בתשתיות והסבה של מי קולחין, גם הן עומדות בפיגור מאוד-מאוד גדול, אדוני השר. זה נושא שמצריך באופן יסודי לקיחת אחריות וקביעת עמדה של הממשלה </w:t>
      </w:r>
      <w:r>
        <w:rPr>
          <w:rFonts w:hint="cs"/>
          <w:rtl/>
        </w:rPr>
        <w:t xml:space="preserve">כדי שהדברים ייכנסו ללוח זמנים סביר. </w:t>
      </w:r>
    </w:p>
    <w:p w14:paraId="3BE57650" w14:textId="77777777" w:rsidR="00000000" w:rsidRDefault="00A03D81">
      <w:pPr>
        <w:pStyle w:val="a0"/>
        <w:rPr>
          <w:rFonts w:hint="cs"/>
          <w:rtl/>
        </w:rPr>
      </w:pPr>
    </w:p>
    <w:p w14:paraId="6CF8A623" w14:textId="77777777" w:rsidR="00000000" w:rsidRDefault="00A03D81">
      <w:pPr>
        <w:pStyle w:val="a0"/>
        <w:rPr>
          <w:rFonts w:hint="cs"/>
          <w:rtl/>
        </w:rPr>
      </w:pPr>
      <w:r>
        <w:rPr>
          <w:rFonts w:hint="cs"/>
          <w:rtl/>
        </w:rPr>
        <w:t xml:space="preserve">אני מודע לעובדה שגם אתה וגם ראש הממשלה - ואין כראש הממשלה להכיר ולהבין מקרוב את משק המים, וצר לי על העובדה שהוא לא עושה מספיק כדי לסייע בידך לקדם את הפרויקטים שעליהם החליטה הממשלה. </w:t>
      </w:r>
    </w:p>
    <w:p w14:paraId="1A0A8D12" w14:textId="77777777" w:rsidR="00000000" w:rsidRDefault="00A03D81">
      <w:pPr>
        <w:pStyle w:val="a0"/>
        <w:rPr>
          <w:rFonts w:hint="cs"/>
          <w:rtl/>
        </w:rPr>
      </w:pPr>
    </w:p>
    <w:p w14:paraId="21D2A4DD" w14:textId="77777777" w:rsidR="00000000" w:rsidRDefault="00A03D81">
      <w:pPr>
        <w:pStyle w:val="a0"/>
        <w:rPr>
          <w:rFonts w:hint="cs"/>
          <w:rtl/>
        </w:rPr>
      </w:pPr>
      <w:r>
        <w:rPr>
          <w:rFonts w:hint="cs"/>
          <w:rtl/>
        </w:rPr>
        <w:t>הנושא של השבת מי הקולחין - כשגם בעצ</w:t>
      </w:r>
      <w:r>
        <w:rPr>
          <w:rFonts w:hint="cs"/>
          <w:rtl/>
        </w:rPr>
        <w:t xml:space="preserve">ם הימים האלו מוזרמים עשרות מיליוני קוב  מים אל הים - הוא נושא לא תקין, נושא שצריך להיות מוסדר, כיוון שלמים האלו יש בסופו של דבר ערך בשני ממדים עיקריים. הפתרון של מי הקולחין בסופו של דבר הוא החקלאות, ואפשר לייצר ולייצא ממי הקולחין האלו, והרבה, אם נדע לעשות </w:t>
      </w:r>
      <w:r>
        <w:rPr>
          <w:rFonts w:hint="cs"/>
          <w:rtl/>
        </w:rPr>
        <w:t xml:space="preserve">את זה נכון. אבל אפשר גם לשקם את ערכי הטבע עם מי הקולחין האלו. כאשר הם הולכים לים, כולנו לא מצליחים להגיע למה שהיינו רוצים להגיע באמת.  </w:t>
      </w:r>
    </w:p>
    <w:p w14:paraId="290B640A" w14:textId="77777777" w:rsidR="00000000" w:rsidRDefault="00A03D81">
      <w:pPr>
        <w:pStyle w:val="a0"/>
        <w:rPr>
          <w:rFonts w:hint="cs"/>
          <w:rtl/>
        </w:rPr>
      </w:pPr>
    </w:p>
    <w:p w14:paraId="35099E7D" w14:textId="77777777" w:rsidR="00000000" w:rsidRDefault="00A03D81">
      <w:pPr>
        <w:pStyle w:val="a0"/>
        <w:rPr>
          <w:rFonts w:hint="cs"/>
          <w:rtl/>
        </w:rPr>
      </w:pPr>
      <w:r>
        <w:rPr>
          <w:rFonts w:hint="cs"/>
          <w:rtl/>
        </w:rPr>
        <w:t>הנקודה השלישית, אדוני השר, היא נקודה מרכזית לא פחות, והיא העובדה שרפורמה במשק המים בחקלאות, שהחליטה עליה הממשלה הקודמת,</w:t>
      </w:r>
      <w:r>
        <w:rPr>
          <w:rFonts w:hint="cs"/>
          <w:rtl/>
        </w:rPr>
        <w:t xml:space="preserve"> לא יוצאת לדרך. חמור מכך, לא רק שהיא לא יוצאת לדרך, אלא הממשלה הנוכחית גם קיבלה החלטה שסותרת את קיומה של הרפורמה המרכזית הזאת, שהיתה צריכה להעביר את החקלאות הישראלית לעידן אחר לגמרי; היתה צריכה להעביר אותה לעידן כלכלי לחלוטין, שבו השימוש במים בחקלאות הופך </w:t>
      </w:r>
      <w:r>
        <w:rPr>
          <w:rFonts w:hint="cs"/>
          <w:rtl/>
        </w:rPr>
        <w:t>להיות כלכלי ויעיל, כמובן, עם סבסוד נכון של הקרקע מצד הממשלה. גם הנושא הזה לא רק שלא יוצא לדרך, אלא הממשלה קיבלה החלטה, ממש בראשית כהונתך כשר, להקים את ועדת-גרונאו ולהציב לוח מחירים אחר למים בחקלאות הישראלית. גם הדבר הזה לא קורה. זאת אומרת, שבשני הממדים האל</w:t>
      </w:r>
      <w:r>
        <w:rPr>
          <w:rFonts w:hint="cs"/>
          <w:rtl/>
        </w:rPr>
        <w:t xml:space="preserve">ו לא עשיתם דבר, גם לא התקדמתם, לא בצד הזה ולא בצד הזה, וכבר הזכרנו היום גם את היד הימנית וגם את היד השמאלית. </w:t>
      </w:r>
    </w:p>
    <w:p w14:paraId="4D11E67E" w14:textId="77777777" w:rsidR="00000000" w:rsidRDefault="00A03D81">
      <w:pPr>
        <w:pStyle w:val="a0"/>
        <w:rPr>
          <w:rFonts w:hint="cs"/>
          <w:rtl/>
        </w:rPr>
      </w:pPr>
    </w:p>
    <w:p w14:paraId="42C45BBF" w14:textId="77777777" w:rsidR="00000000" w:rsidRDefault="00A03D81">
      <w:pPr>
        <w:pStyle w:val="a0"/>
        <w:rPr>
          <w:rFonts w:hint="cs"/>
          <w:rtl/>
        </w:rPr>
      </w:pPr>
      <w:r>
        <w:rPr>
          <w:rFonts w:hint="cs"/>
          <w:rtl/>
        </w:rPr>
        <w:t>השאלה היא לאן אתם הולכים. האם אתם באמת מתכוונים לשקם את משק המים הלאומי של מדינת ישראל ולהציב אותו נכון על סדר-היום, כפי שהוא  צריך להיות בכל מדי</w:t>
      </w:r>
      <w:r>
        <w:rPr>
          <w:rFonts w:hint="cs"/>
          <w:rtl/>
        </w:rPr>
        <w:t xml:space="preserve">נה מתקדמת? נדמה לי שבעיות פוליטיות כאלה ואחרות משפיעות גם על העניין הזה. </w:t>
      </w:r>
    </w:p>
    <w:p w14:paraId="02007E6A" w14:textId="77777777" w:rsidR="00000000" w:rsidRDefault="00A03D81">
      <w:pPr>
        <w:pStyle w:val="a0"/>
        <w:rPr>
          <w:rFonts w:hint="cs"/>
          <w:rtl/>
        </w:rPr>
      </w:pPr>
    </w:p>
    <w:p w14:paraId="67FE5BAF" w14:textId="77777777" w:rsidR="00000000" w:rsidRDefault="00A03D81">
      <w:pPr>
        <w:pStyle w:val="a0"/>
        <w:rPr>
          <w:rFonts w:hint="cs"/>
          <w:rtl/>
        </w:rPr>
      </w:pPr>
      <w:r>
        <w:rPr>
          <w:rFonts w:hint="cs"/>
          <w:rtl/>
        </w:rPr>
        <w:t>גם העובדה שבדרך כזאת או אחרת בסופו של דבר ניטלו מהחקלאים זכויות המים שלהם, הן על-ידי קיצוץ והן על-ידי העובדה שהממשלה לא משלמת פיצוי עבור הקיצוץ הזה, לא רק משנה את פני החקלאות, אלא ג</w:t>
      </w:r>
      <w:r>
        <w:rPr>
          <w:rFonts w:hint="cs"/>
          <w:rtl/>
        </w:rPr>
        <w:t>ם יוצרת חוסר יציבות אמיתי בשימוש במשק המים בחקלאות הישראלית, בעיקר נוכח העובדה שעדיין יש שימוש לא כלכלי בהרבה מאוד אזורים בארץ, לא כפי שאתה היית רוצה, אדוני השר.</w:t>
      </w:r>
    </w:p>
    <w:p w14:paraId="241024BE" w14:textId="77777777" w:rsidR="00000000" w:rsidRDefault="00A03D81">
      <w:pPr>
        <w:pStyle w:val="a0"/>
        <w:ind w:firstLine="0"/>
        <w:rPr>
          <w:rFonts w:hint="cs"/>
          <w:rtl/>
        </w:rPr>
      </w:pPr>
    </w:p>
    <w:p w14:paraId="1A5E412D" w14:textId="77777777" w:rsidR="00000000" w:rsidRDefault="00A03D81">
      <w:pPr>
        <w:pStyle w:val="a0"/>
        <w:ind w:firstLine="0"/>
        <w:rPr>
          <w:rFonts w:hint="cs"/>
          <w:rtl/>
        </w:rPr>
      </w:pPr>
      <w:r>
        <w:rPr>
          <w:rFonts w:hint="cs"/>
          <w:rtl/>
        </w:rPr>
        <w:tab/>
        <w:t>כל שורת ההחלטות האלה, והחלטות אחרות הנוגעות לפיתוח משק המים במדינת ישראל, מעלות את השאלה, הא</w:t>
      </w:r>
      <w:r>
        <w:rPr>
          <w:rFonts w:hint="cs"/>
          <w:rtl/>
        </w:rPr>
        <w:t>ם למדינת ישראל יש מדיניות מים. נדמה לי שדווקא הנושא הזה - ואני מכיר נושאים אחרים שאתה מטפל בהם מקרוב באופן יסודי ומסיבי - מעלה שאלות גדולות מאוד, האם כך צריכים להיות פני הדברים. מה בעצם מונע ממך להניח על השולחן תוכנית שתייצב את משק המים של מדינת ישראל, והא</w:t>
      </w:r>
      <w:r>
        <w:rPr>
          <w:rFonts w:hint="cs"/>
          <w:rtl/>
        </w:rPr>
        <w:t xml:space="preserve">ם, אדוני השר, אתה שם את האצבע באמת במקומות שצריך לומר אותם, ולומר מי בעצם האשם האמיתי,  לא בחדרי חדרים ולא בוועדות הכנסת, אלא כאן, מעל דוכן הכנסת, באופן אמיתי לומר, יש מי שמעכב את פיתוח משק המים של מדינת ישראל. </w:t>
      </w:r>
    </w:p>
    <w:p w14:paraId="2CF71F02" w14:textId="77777777" w:rsidR="00000000" w:rsidRDefault="00A03D81">
      <w:pPr>
        <w:pStyle w:val="a0"/>
        <w:ind w:firstLine="0"/>
        <w:rPr>
          <w:rFonts w:hint="cs"/>
          <w:rtl/>
        </w:rPr>
      </w:pPr>
    </w:p>
    <w:p w14:paraId="1F6D6A64" w14:textId="77777777" w:rsidR="00000000" w:rsidRDefault="00A03D81">
      <w:pPr>
        <w:pStyle w:val="a0"/>
        <w:ind w:firstLine="720"/>
        <w:rPr>
          <w:rFonts w:hint="cs"/>
          <w:rtl/>
        </w:rPr>
      </w:pPr>
      <w:r>
        <w:rPr>
          <w:rFonts w:hint="cs"/>
          <w:rtl/>
        </w:rPr>
        <w:t>גם כאשר נגיע לתוכניות שלום כאלה ואחרות, שחל</w:t>
      </w:r>
      <w:r>
        <w:rPr>
          <w:rFonts w:hint="cs"/>
          <w:rtl/>
        </w:rPr>
        <w:t>ק מאתנו היה רוצה בהן וחלק מאתנו לא היה רוצה בהן, הנושא של המים - גם במסגרת השלום עם הפלסטינים, וגם במסגרת השלום עם הסורים - הוא יעד אסטרטגי של מדינת ישראל. אם הנושא הזה לא יוסדר, לא על-ידך ולא על-ידי הממשלה הנוכחית, גם הדבר הזה ישפיע מאוד על היכולת שלנו לק</w:t>
      </w:r>
      <w:r>
        <w:rPr>
          <w:rFonts w:hint="cs"/>
          <w:rtl/>
        </w:rPr>
        <w:t xml:space="preserve">דם את התהליכים בסביבה הזאת שהיא כל כך חסרת מים. </w:t>
      </w:r>
    </w:p>
    <w:p w14:paraId="43974FED" w14:textId="77777777" w:rsidR="00000000" w:rsidRDefault="00A03D81">
      <w:pPr>
        <w:pStyle w:val="a0"/>
        <w:ind w:firstLine="0"/>
        <w:rPr>
          <w:rFonts w:hint="cs"/>
          <w:rtl/>
        </w:rPr>
      </w:pPr>
    </w:p>
    <w:p w14:paraId="1EE20985" w14:textId="77777777" w:rsidR="00000000" w:rsidRDefault="00A03D81">
      <w:pPr>
        <w:pStyle w:val="a0"/>
        <w:ind w:firstLine="0"/>
        <w:rPr>
          <w:rFonts w:hint="cs"/>
          <w:rtl/>
        </w:rPr>
      </w:pPr>
      <w:r>
        <w:rPr>
          <w:rFonts w:hint="cs"/>
          <w:rtl/>
        </w:rPr>
        <w:tab/>
        <w:t xml:space="preserve">לכן, אני חושב, אדוני השר, שהגיעה העת </w:t>
      </w:r>
      <w:r>
        <w:rPr>
          <w:rtl/>
        </w:rPr>
        <w:t>–</w:t>
      </w:r>
      <w:r>
        <w:rPr>
          <w:rFonts w:hint="cs"/>
          <w:rtl/>
        </w:rPr>
        <w:t xml:space="preserve"> לא אשתמש במלוא עשר הדקות שלי </w:t>
      </w:r>
      <w:r>
        <w:rPr>
          <w:rtl/>
        </w:rPr>
        <w:t>–</w:t>
      </w:r>
      <w:r>
        <w:rPr>
          <w:rFonts w:hint="cs"/>
          <w:rtl/>
        </w:rPr>
        <w:t xml:space="preserve"> אדוני היושב-ראש, אתה רוצה שאני אנצל את הזמן?</w:t>
      </w:r>
    </w:p>
    <w:p w14:paraId="609405A9" w14:textId="77777777" w:rsidR="00000000" w:rsidRDefault="00A03D81">
      <w:pPr>
        <w:pStyle w:val="a0"/>
        <w:ind w:firstLine="0"/>
        <w:rPr>
          <w:rFonts w:hint="cs"/>
          <w:rtl/>
        </w:rPr>
      </w:pPr>
    </w:p>
    <w:p w14:paraId="29AA1623" w14:textId="77777777" w:rsidR="00000000" w:rsidRDefault="00A03D81">
      <w:pPr>
        <w:pStyle w:val="af1"/>
        <w:rPr>
          <w:rtl/>
        </w:rPr>
      </w:pPr>
      <w:r>
        <w:rPr>
          <w:rtl/>
        </w:rPr>
        <w:t>היו"ר</w:t>
      </w:r>
      <w:r>
        <w:rPr>
          <w:rFonts w:hint="cs"/>
          <w:rtl/>
        </w:rPr>
        <w:t xml:space="preserve"> משה כחלון</w:t>
      </w:r>
      <w:r>
        <w:rPr>
          <w:rtl/>
        </w:rPr>
        <w:t>:</w:t>
      </w:r>
    </w:p>
    <w:p w14:paraId="7D200C36" w14:textId="77777777" w:rsidR="00000000" w:rsidRDefault="00A03D81">
      <w:pPr>
        <w:pStyle w:val="a0"/>
        <w:rPr>
          <w:rFonts w:hint="cs"/>
          <w:rtl/>
        </w:rPr>
      </w:pPr>
    </w:p>
    <w:p w14:paraId="5181691B" w14:textId="77777777" w:rsidR="00000000" w:rsidRDefault="00A03D81">
      <w:pPr>
        <w:pStyle w:val="a0"/>
        <w:rPr>
          <w:rFonts w:hint="cs"/>
          <w:rtl/>
        </w:rPr>
      </w:pPr>
      <w:r>
        <w:rPr>
          <w:rFonts w:hint="cs"/>
          <w:rtl/>
        </w:rPr>
        <w:t>הרב נסים זאב ואני פה.</w:t>
      </w:r>
    </w:p>
    <w:p w14:paraId="6CAA0374" w14:textId="77777777" w:rsidR="00000000" w:rsidRDefault="00A03D81">
      <w:pPr>
        <w:pStyle w:val="a0"/>
        <w:ind w:firstLine="0"/>
        <w:rPr>
          <w:rFonts w:hint="cs"/>
          <w:rtl/>
        </w:rPr>
      </w:pPr>
    </w:p>
    <w:p w14:paraId="51536064" w14:textId="77777777" w:rsidR="00000000" w:rsidRDefault="00A03D81">
      <w:pPr>
        <w:pStyle w:val="af0"/>
        <w:rPr>
          <w:rtl/>
        </w:rPr>
      </w:pPr>
      <w:r>
        <w:rPr>
          <w:rFonts w:hint="eastAsia"/>
          <w:rtl/>
        </w:rPr>
        <w:t>נסים</w:t>
      </w:r>
      <w:r>
        <w:rPr>
          <w:rtl/>
        </w:rPr>
        <w:t xml:space="preserve"> זאב (ש"ס):</w:t>
      </w:r>
    </w:p>
    <w:p w14:paraId="06A5C1DC" w14:textId="77777777" w:rsidR="00000000" w:rsidRDefault="00A03D81">
      <w:pPr>
        <w:pStyle w:val="a0"/>
        <w:rPr>
          <w:rFonts w:hint="cs"/>
          <w:rtl/>
        </w:rPr>
      </w:pPr>
    </w:p>
    <w:p w14:paraId="200ACD1F" w14:textId="77777777" w:rsidR="00000000" w:rsidRDefault="00A03D81">
      <w:pPr>
        <w:pStyle w:val="a0"/>
        <w:rPr>
          <w:rFonts w:hint="cs"/>
          <w:rtl/>
        </w:rPr>
      </w:pPr>
      <w:r>
        <w:rPr>
          <w:rFonts w:hint="cs"/>
          <w:rtl/>
        </w:rPr>
        <w:t>יש לי הצעה אחרת.</w:t>
      </w:r>
    </w:p>
    <w:p w14:paraId="596BDA94" w14:textId="77777777" w:rsidR="00000000" w:rsidRDefault="00A03D81">
      <w:pPr>
        <w:pStyle w:val="a0"/>
        <w:ind w:firstLine="0"/>
        <w:rPr>
          <w:rFonts w:hint="cs"/>
          <w:rtl/>
        </w:rPr>
      </w:pPr>
    </w:p>
    <w:p w14:paraId="19AD4213" w14:textId="77777777" w:rsidR="00000000" w:rsidRDefault="00A03D81">
      <w:pPr>
        <w:pStyle w:val="-"/>
        <w:rPr>
          <w:rtl/>
        </w:rPr>
      </w:pPr>
      <w:bookmarkStart w:id="591" w:name="FS000000461T16_02_2004_23_40_32"/>
      <w:bookmarkStart w:id="592" w:name="FS000000461T16_02_2004_23_40_36C"/>
      <w:bookmarkEnd w:id="591"/>
      <w:bookmarkEnd w:id="592"/>
      <w:r>
        <w:rPr>
          <w:rtl/>
        </w:rPr>
        <w:t>שלום שמחון (ה</w:t>
      </w:r>
      <w:r>
        <w:rPr>
          <w:rtl/>
        </w:rPr>
        <w:t>עבודה-מימד):</w:t>
      </w:r>
    </w:p>
    <w:p w14:paraId="26CC925E" w14:textId="77777777" w:rsidR="00000000" w:rsidRDefault="00A03D81">
      <w:pPr>
        <w:pStyle w:val="a0"/>
        <w:rPr>
          <w:rtl/>
        </w:rPr>
      </w:pPr>
    </w:p>
    <w:p w14:paraId="1117F439" w14:textId="77777777" w:rsidR="00000000" w:rsidRDefault="00A03D81">
      <w:pPr>
        <w:pStyle w:val="a0"/>
        <w:rPr>
          <w:rFonts w:hint="cs"/>
          <w:rtl/>
        </w:rPr>
      </w:pPr>
      <w:r>
        <w:rPr>
          <w:rFonts w:hint="cs"/>
          <w:rtl/>
        </w:rPr>
        <w:t xml:space="preserve">למה הצעה אחרת? אתה רוצה להזדקק רק לחסדי שמים? אנחנו צריכים גם לעזור לעצמנו. </w:t>
      </w:r>
    </w:p>
    <w:p w14:paraId="5F00DA8A" w14:textId="77777777" w:rsidR="00000000" w:rsidRDefault="00A03D81">
      <w:pPr>
        <w:pStyle w:val="a0"/>
        <w:rPr>
          <w:rFonts w:hint="cs"/>
          <w:rtl/>
        </w:rPr>
      </w:pPr>
    </w:p>
    <w:p w14:paraId="3ECCC3F0" w14:textId="77777777" w:rsidR="00000000" w:rsidRDefault="00A03D81">
      <w:pPr>
        <w:pStyle w:val="a0"/>
        <w:rPr>
          <w:rFonts w:hint="cs"/>
          <w:rtl/>
        </w:rPr>
      </w:pPr>
      <w:r>
        <w:rPr>
          <w:rFonts w:hint="cs"/>
          <w:rtl/>
        </w:rPr>
        <w:t>לעצם העובדה, אדוני השר, אני חושב שבנושא משק המים, גם אם יש בו הרבה מאוד פוליטיקה, חלקה שייכת למגזר שאליו אני שייך, אתה חייב לבוא ולומר למדינת ישראל מהי מדיניות המים</w:t>
      </w:r>
      <w:r>
        <w:rPr>
          <w:rFonts w:hint="cs"/>
          <w:rtl/>
        </w:rPr>
        <w:t xml:space="preserve"> שלך וכיצד היית רוצה שהיא תהיה. יותר מכך, אני חושב שאתה גם צריך לשים את האצבע על אותם גורמים בממשלה שלא נותנים לך לקדם את תוכניות המים של מדינת ישראל, כפי שאתה היית רוצה לקדם אותן.</w:t>
      </w:r>
    </w:p>
    <w:p w14:paraId="5085A5EE" w14:textId="77777777" w:rsidR="00000000" w:rsidRDefault="00A03D81">
      <w:pPr>
        <w:pStyle w:val="a0"/>
        <w:rPr>
          <w:rFonts w:hint="cs"/>
          <w:rtl/>
        </w:rPr>
      </w:pPr>
    </w:p>
    <w:p w14:paraId="323B69D6" w14:textId="77777777" w:rsidR="00000000" w:rsidRDefault="00A03D81">
      <w:pPr>
        <w:pStyle w:val="a0"/>
        <w:rPr>
          <w:rFonts w:hint="cs"/>
          <w:rtl/>
        </w:rPr>
      </w:pPr>
      <w:r>
        <w:rPr>
          <w:rFonts w:hint="cs"/>
          <w:rtl/>
        </w:rPr>
        <w:t xml:space="preserve">אני מדבר לא מעט בתקופה האחרונה, וגם אתה מדבר המון, אני יודע, כי זה התפקיד </w:t>
      </w:r>
      <w:r>
        <w:rPr>
          <w:rFonts w:hint="cs"/>
          <w:rtl/>
        </w:rPr>
        <w:t>שלך, עם אותם אנשים שזכו במכרזים ורוצים להקים מתקני התפלה, והעניינים תקועים. על כן אני חושב שהגיעה העת לומר באומץ לב, אחרי שהיתה ועדת חקירה של הכנסת, אחרי שהיתה רפורמה שאני הנחתי על שולחן הממשלה, אחרי שהיו תוכניות שלך שדיברת עליהן לא מעט גם בתקשורת וגם בווע</w:t>
      </w:r>
      <w:r>
        <w:rPr>
          <w:rFonts w:hint="cs"/>
          <w:rtl/>
        </w:rPr>
        <w:t xml:space="preserve">דת הכלכלה של הכנסת </w:t>
      </w:r>
      <w:r>
        <w:rPr>
          <w:rtl/>
        </w:rPr>
        <w:t>–</w:t>
      </w:r>
      <w:r>
        <w:rPr>
          <w:rFonts w:hint="cs"/>
          <w:rtl/>
        </w:rPr>
        <w:t xml:space="preserve"> מה קורה, למה הדברים לא יוצאים לדרך. אני מציע לכולנו לא להסתמך על השנתיים האחרונות, כיוון שהשנתיים האלה יסתיימו ונגיע גם לשנים אחרות. על כן אני חושב שיש חשיבות גדולה שתאמר לאומה במדינת ישראל מה אתה עושה כדי שלמדינת ישראל תהיה מדיניות מי</w:t>
      </w:r>
      <w:r>
        <w:rPr>
          <w:rFonts w:hint="cs"/>
          <w:rtl/>
        </w:rPr>
        <w:t xml:space="preserve">ם, שגם תיושם. תודה, אדוני השר. </w:t>
      </w:r>
    </w:p>
    <w:p w14:paraId="2C58106F" w14:textId="77777777" w:rsidR="00000000" w:rsidRDefault="00A03D81">
      <w:pPr>
        <w:pStyle w:val="a0"/>
        <w:rPr>
          <w:rtl/>
        </w:rPr>
      </w:pPr>
    </w:p>
    <w:p w14:paraId="497B360F" w14:textId="77777777" w:rsidR="00000000" w:rsidRDefault="00A03D81">
      <w:pPr>
        <w:pStyle w:val="af1"/>
        <w:rPr>
          <w:rFonts w:hint="cs"/>
          <w:rtl/>
        </w:rPr>
      </w:pPr>
      <w:r>
        <w:rPr>
          <w:rtl/>
        </w:rPr>
        <w:t>היו"ר</w:t>
      </w:r>
      <w:r>
        <w:rPr>
          <w:rFonts w:hint="cs"/>
          <w:rtl/>
        </w:rPr>
        <w:t xml:space="preserve"> משה כחלון:</w:t>
      </w:r>
    </w:p>
    <w:p w14:paraId="16D5BF15" w14:textId="77777777" w:rsidR="00000000" w:rsidRDefault="00A03D81">
      <w:pPr>
        <w:pStyle w:val="a0"/>
        <w:ind w:firstLine="0"/>
        <w:rPr>
          <w:rFonts w:hint="cs"/>
          <w:rtl/>
        </w:rPr>
      </w:pPr>
    </w:p>
    <w:p w14:paraId="2110561B" w14:textId="77777777" w:rsidR="00000000" w:rsidRDefault="00A03D81">
      <w:pPr>
        <w:pStyle w:val="a0"/>
        <w:ind w:firstLine="0"/>
        <w:rPr>
          <w:rFonts w:hint="cs"/>
          <w:rtl/>
        </w:rPr>
      </w:pPr>
      <w:r>
        <w:rPr>
          <w:rFonts w:hint="cs"/>
          <w:rtl/>
        </w:rPr>
        <w:tab/>
        <w:t>תודה רבה. אדוני השר, בבקשה.</w:t>
      </w:r>
    </w:p>
    <w:p w14:paraId="0AC41C9C" w14:textId="77777777" w:rsidR="00000000" w:rsidRDefault="00A03D81">
      <w:pPr>
        <w:pStyle w:val="a0"/>
        <w:ind w:firstLine="0"/>
        <w:rPr>
          <w:rFonts w:hint="cs"/>
          <w:rtl/>
        </w:rPr>
      </w:pPr>
    </w:p>
    <w:p w14:paraId="208A3523" w14:textId="77777777" w:rsidR="00000000" w:rsidRDefault="00A03D81">
      <w:pPr>
        <w:pStyle w:val="a"/>
        <w:rPr>
          <w:rtl/>
        </w:rPr>
      </w:pPr>
      <w:bookmarkStart w:id="593" w:name="FS000000520T16_02_2004_23_23_18"/>
      <w:bookmarkStart w:id="594" w:name="_Toc79902477"/>
      <w:bookmarkEnd w:id="593"/>
      <w:r>
        <w:rPr>
          <w:rFonts w:hint="eastAsia"/>
          <w:rtl/>
        </w:rPr>
        <w:t>שר</w:t>
      </w:r>
      <w:r>
        <w:rPr>
          <w:rtl/>
        </w:rPr>
        <w:t xml:space="preserve"> התשתיות הלאומיות יוסף פריצקי:</w:t>
      </w:r>
      <w:bookmarkEnd w:id="594"/>
    </w:p>
    <w:p w14:paraId="7125367C" w14:textId="77777777" w:rsidR="00000000" w:rsidRDefault="00A03D81">
      <w:pPr>
        <w:pStyle w:val="a0"/>
        <w:rPr>
          <w:rFonts w:hint="cs"/>
          <w:rtl/>
        </w:rPr>
      </w:pPr>
    </w:p>
    <w:p w14:paraId="3BA82AC8" w14:textId="77777777" w:rsidR="00000000" w:rsidRDefault="00A03D81">
      <w:pPr>
        <w:pStyle w:val="a0"/>
        <w:rPr>
          <w:rFonts w:hint="cs"/>
          <w:rtl/>
        </w:rPr>
      </w:pPr>
      <w:r>
        <w:rPr>
          <w:rFonts w:hint="cs"/>
          <w:rtl/>
        </w:rPr>
        <w:t>אדוני היושב-ראש, כנסת נכבדה, אני אענה בקצרה. אני אענה בקצרה כי אני מסכים כמעט עם כל מלה שאמר כאן חבר הכנסת שלום שמחון. צר לי, אגב, שחבר הכנסת</w:t>
      </w:r>
      <w:r>
        <w:rPr>
          <w:rFonts w:hint="cs"/>
          <w:rtl/>
        </w:rPr>
        <w:t xml:space="preserve"> שמחון איננו חבר בממשלה. היה טוב לו היית בממשלה והיית מסייע בדברים שאמרת, ודבריך קושט אמרי אמת. </w:t>
      </w:r>
    </w:p>
    <w:p w14:paraId="3D7E1EB0" w14:textId="77777777" w:rsidR="00000000" w:rsidRDefault="00A03D81">
      <w:pPr>
        <w:pStyle w:val="a0"/>
        <w:rPr>
          <w:rFonts w:hint="cs"/>
          <w:rtl/>
        </w:rPr>
      </w:pPr>
    </w:p>
    <w:p w14:paraId="2A6C0C39" w14:textId="77777777" w:rsidR="00000000" w:rsidRDefault="00A03D81">
      <w:pPr>
        <w:pStyle w:val="a0"/>
        <w:rPr>
          <w:rFonts w:hint="cs"/>
          <w:rtl/>
        </w:rPr>
      </w:pPr>
      <w:r>
        <w:rPr>
          <w:rFonts w:hint="cs"/>
          <w:rtl/>
        </w:rPr>
        <w:t xml:space="preserve">אני מסכים, אדוני היושב-ראש, להעביר את הדיון הזה למליאה, כפי שמבקש המציע. תודה רבה. </w:t>
      </w:r>
    </w:p>
    <w:p w14:paraId="0E1DA8B9" w14:textId="77777777" w:rsidR="00000000" w:rsidRDefault="00A03D81">
      <w:pPr>
        <w:pStyle w:val="af0"/>
        <w:rPr>
          <w:rFonts w:hint="cs"/>
          <w:rtl/>
        </w:rPr>
      </w:pPr>
    </w:p>
    <w:p w14:paraId="22DE75A9" w14:textId="77777777" w:rsidR="00000000" w:rsidRDefault="00A03D81">
      <w:pPr>
        <w:pStyle w:val="af0"/>
        <w:rPr>
          <w:rtl/>
        </w:rPr>
      </w:pPr>
      <w:r>
        <w:rPr>
          <w:rFonts w:hint="eastAsia"/>
          <w:rtl/>
        </w:rPr>
        <w:t>שלום</w:t>
      </w:r>
      <w:r>
        <w:rPr>
          <w:rtl/>
        </w:rPr>
        <w:t xml:space="preserve"> שמחון (העבודה-מימד):</w:t>
      </w:r>
    </w:p>
    <w:p w14:paraId="4B548D91" w14:textId="77777777" w:rsidR="00000000" w:rsidRDefault="00A03D81">
      <w:pPr>
        <w:pStyle w:val="a0"/>
        <w:rPr>
          <w:rFonts w:hint="cs"/>
          <w:rtl/>
        </w:rPr>
      </w:pPr>
    </w:p>
    <w:p w14:paraId="05C7BDDC" w14:textId="77777777" w:rsidR="00000000" w:rsidRDefault="00A03D81">
      <w:pPr>
        <w:pStyle w:val="a0"/>
        <w:rPr>
          <w:rFonts w:hint="cs"/>
          <w:rtl/>
        </w:rPr>
      </w:pPr>
      <w:r>
        <w:rPr>
          <w:rFonts w:hint="cs"/>
          <w:rtl/>
        </w:rPr>
        <w:t>אתה תותח.</w:t>
      </w:r>
    </w:p>
    <w:p w14:paraId="5ACB4DA7" w14:textId="77777777" w:rsidR="00000000" w:rsidRDefault="00A03D81">
      <w:pPr>
        <w:pStyle w:val="a0"/>
        <w:ind w:firstLine="0"/>
        <w:rPr>
          <w:rFonts w:hint="cs"/>
          <w:rtl/>
        </w:rPr>
      </w:pPr>
    </w:p>
    <w:p w14:paraId="446EEA5E" w14:textId="77777777" w:rsidR="00000000" w:rsidRDefault="00A03D81">
      <w:pPr>
        <w:pStyle w:val="af1"/>
        <w:rPr>
          <w:rtl/>
        </w:rPr>
      </w:pPr>
      <w:r>
        <w:rPr>
          <w:rtl/>
        </w:rPr>
        <w:t>היו"ר</w:t>
      </w:r>
      <w:r>
        <w:rPr>
          <w:rFonts w:hint="cs"/>
          <w:rtl/>
        </w:rPr>
        <w:t xml:space="preserve"> משה כחלון</w:t>
      </w:r>
      <w:r>
        <w:rPr>
          <w:rtl/>
        </w:rPr>
        <w:t>:</w:t>
      </w:r>
    </w:p>
    <w:p w14:paraId="6E21E4CC" w14:textId="77777777" w:rsidR="00000000" w:rsidRDefault="00A03D81">
      <w:pPr>
        <w:pStyle w:val="a0"/>
        <w:ind w:firstLine="0"/>
        <w:rPr>
          <w:rFonts w:hint="cs"/>
          <w:rtl/>
        </w:rPr>
      </w:pPr>
    </w:p>
    <w:p w14:paraId="25535F58" w14:textId="77777777" w:rsidR="00000000" w:rsidRDefault="00A03D81">
      <w:pPr>
        <w:pStyle w:val="a0"/>
        <w:ind w:firstLine="0"/>
        <w:rPr>
          <w:rFonts w:hint="cs"/>
          <w:rtl/>
        </w:rPr>
      </w:pPr>
      <w:r>
        <w:rPr>
          <w:rFonts w:hint="cs"/>
          <w:rtl/>
        </w:rPr>
        <w:tab/>
        <w:t>אין הצעה אחרת.</w:t>
      </w:r>
    </w:p>
    <w:p w14:paraId="0A7D88EA" w14:textId="77777777" w:rsidR="00000000" w:rsidRDefault="00A03D81">
      <w:pPr>
        <w:pStyle w:val="a0"/>
        <w:ind w:firstLine="0"/>
        <w:rPr>
          <w:rFonts w:hint="cs"/>
          <w:rtl/>
        </w:rPr>
      </w:pPr>
    </w:p>
    <w:p w14:paraId="0CFA3999" w14:textId="77777777" w:rsidR="00000000" w:rsidRDefault="00A03D81">
      <w:pPr>
        <w:pStyle w:val="af0"/>
        <w:rPr>
          <w:rtl/>
        </w:rPr>
      </w:pPr>
      <w:r>
        <w:rPr>
          <w:rFonts w:hint="eastAsia"/>
          <w:rtl/>
        </w:rPr>
        <w:t>נסים</w:t>
      </w:r>
      <w:r>
        <w:rPr>
          <w:rtl/>
        </w:rPr>
        <w:t xml:space="preserve"> זאב (ש"ס):</w:t>
      </w:r>
    </w:p>
    <w:p w14:paraId="76806C15" w14:textId="77777777" w:rsidR="00000000" w:rsidRDefault="00A03D81">
      <w:pPr>
        <w:pStyle w:val="a0"/>
        <w:rPr>
          <w:rFonts w:hint="cs"/>
          <w:rtl/>
        </w:rPr>
      </w:pPr>
    </w:p>
    <w:p w14:paraId="37BF691A" w14:textId="77777777" w:rsidR="00000000" w:rsidRDefault="00A03D81">
      <w:pPr>
        <w:pStyle w:val="a0"/>
        <w:rPr>
          <w:rFonts w:hint="cs"/>
          <w:rtl/>
        </w:rPr>
      </w:pPr>
      <w:r>
        <w:rPr>
          <w:rFonts w:hint="cs"/>
          <w:rtl/>
        </w:rPr>
        <w:t>זה לא להצבעה?</w:t>
      </w:r>
    </w:p>
    <w:p w14:paraId="452FCD82" w14:textId="77777777" w:rsidR="00000000" w:rsidRDefault="00A03D81">
      <w:pPr>
        <w:pStyle w:val="a0"/>
        <w:ind w:firstLine="0"/>
        <w:rPr>
          <w:rFonts w:hint="cs"/>
          <w:rtl/>
        </w:rPr>
      </w:pPr>
    </w:p>
    <w:p w14:paraId="55EBBD81" w14:textId="77777777" w:rsidR="00000000" w:rsidRDefault="00A03D81">
      <w:pPr>
        <w:pStyle w:val="af1"/>
        <w:rPr>
          <w:rtl/>
        </w:rPr>
      </w:pPr>
      <w:r>
        <w:rPr>
          <w:rtl/>
        </w:rPr>
        <w:t>היו"ר</w:t>
      </w:r>
      <w:r>
        <w:rPr>
          <w:rFonts w:hint="cs"/>
          <w:rtl/>
        </w:rPr>
        <w:t xml:space="preserve"> משה כחלון</w:t>
      </w:r>
      <w:r>
        <w:rPr>
          <w:rtl/>
        </w:rPr>
        <w:t>:</w:t>
      </w:r>
    </w:p>
    <w:p w14:paraId="4FD1F06E" w14:textId="77777777" w:rsidR="00000000" w:rsidRDefault="00A03D81">
      <w:pPr>
        <w:pStyle w:val="a0"/>
        <w:ind w:firstLine="0"/>
        <w:rPr>
          <w:rFonts w:hint="cs"/>
          <w:rtl/>
        </w:rPr>
      </w:pPr>
    </w:p>
    <w:p w14:paraId="44017B63" w14:textId="77777777" w:rsidR="00000000" w:rsidRDefault="00A03D81">
      <w:pPr>
        <w:pStyle w:val="a0"/>
        <w:ind w:firstLine="0"/>
        <w:rPr>
          <w:rFonts w:hint="cs"/>
          <w:rtl/>
        </w:rPr>
      </w:pPr>
      <w:r>
        <w:rPr>
          <w:rFonts w:hint="cs"/>
          <w:rtl/>
        </w:rPr>
        <w:tab/>
        <w:t>זה צריך להגיע להצבעה עכשיו.</w:t>
      </w:r>
    </w:p>
    <w:p w14:paraId="07E74D20" w14:textId="77777777" w:rsidR="00000000" w:rsidRDefault="00A03D81">
      <w:pPr>
        <w:pStyle w:val="a0"/>
        <w:ind w:firstLine="0"/>
        <w:rPr>
          <w:rFonts w:hint="cs"/>
          <w:rtl/>
        </w:rPr>
      </w:pPr>
    </w:p>
    <w:p w14:paraId="4F867507" w14:textId="77777777" w:rsidR="00000000" w:rsidRDefault="00A03D81">
      <w:pPr>
        <w:pStyle w:val="af0"/>
        <w:rPr>
          <w:rtl/>
        </w:rPr>
      </w:pPr>
      <w:r>
        <w:rPr>
          <w:rFonts w:hint="eastAsia"/>
          <w:rtl/>
        </w:rPr>
        <w:t>נסים</w:t>
      </w:r>
      <w:r>
        <w:rPr>
          <w:rtl/>
        </w:rPr>
        <w:t xml:space="preserve"> זאב (ש"ס):</w:t>
      </w:r>
    </w:p>
    <w:p w14:paraId="7444746B" w14:textId="77777777" w:rsidR="00000000" w:rsidRDefault="00A03D81">
      <w:pPr>
        <w:pStyle w:val="a0"/>
        <w:rPr>
          <w:rFonts w:hint="cs"/>
          <w:rtl/>
        </w:rPr>
      </w:pPr>
    </w:p>
    <w:p w14:paraId="013315C6" w14:textId="77777777" w:rsidR="00000000" w:rsidRDefault="00A03D81">
      <w:pPr>
        <w:pStyle w:val="a0"/>
        <w:rPr>
          <w:rFonts w:hint="cs"/>
          <w:rtl/>
        </w:rPr>
      </w:pPr>
      <w:r>
        <w:rPr>
          <w:rFonts w:hint="cs"/>
          <w:rtl/>
        </w:rPr>
        <w:t>מצביעים על כך ששלום שמחון יהיה בממשלה?</w:t>
      </w:r>
    </w:p>
    <w:p w14:paraId="1FD70BCC" w14:textId="77777777" w:rsidR="00000000" w:rsidRDefault="00A03D81">
      <w:pPr>
        <w:pStyle w:val="a0"/>
        <w:ind w:firstLine="0"/>
        <w:rPr>
          <w:rFonts w:hint="cs"/>
          <w:rtl/>
        </w:rPr>
      </w:pPr>
    </w:p>
    <w:p w14:paraId="17EC53CD" w14:textId="77777777" w:rsidR="00000000" w:rsidRDefault="00A03D81">
      <w:pPr>
        <w:pStyle w:val="af0"/>
        <w:rPr>
          <w:rtl/>
        </w:rPr>
      </w:pPr>
      <w:r>
        <w:rPr>
          <w:rFonts w:hint="eastAsia"/>
          <w:rtl/>
        </w:rPr>
        <w:t>שלום</w:t>
      </w:r>
      <w:r>
        <w:rPr>
          <w:rtl/>
        </w:rPr>
        <w:t xml:space="preserve"> שמחון (העבודה-מימד):</w:t>
      </w:r>
    </w:p>
    <w:p w14:paraId="60579169" w14:textId="77777777" w:rsidR="00000000" w:rsidRDefault="00A03D81">
      <w:pPr>
        <w:pStyle w:val="a0"/>
        <w:rPr>
          <w:rFonts w:hint="cs"/>
          <w:rtl/>
        </w:rPr>
      </w:pPr>
    </w:p>
    <w:p w14:paraId="1A72589A" w14:textId="77777777" w:rsidR="00000000" w:rsidRDefault="00A03D81">
      <w:pPr>
        <w:pStyle w:val="a0"/>
        <w:ind w:firstLine="720"/>
        <w:rPr>
          <w:rFonts w:hint="cs"/>
          <w:rtl/>
        </w:rPr>
      </w:pPr>
      <w:r>
        <w:rPr>
          <w:rFonts w:hint="cs"/>
          <w:rtl/>
        </w:rPr>
        <w:t>מצביעים על זה שאני אהיה בממשלה?</w:t>
      </w:r>
    </w:p>
    <w:p w14:paraId="2FBDD9DF" w14:textId="77777777" w:rsidR="00000000" w:rsidRDefault="00A03D81">
      <w:pPr>
        <w:pStyle w:val="a0"/>
        <w:ind w:firstLine="0"/>
        <w:rPr>
          <w:rFonts w:hint="cs"/>
          <w:rtl/>
        </w:rPr>
      </w:pPr>
    </w:p>
    <w:p w14:paraId="215C1642" w14:textId="77777777" w:rsidR="00000000" w:rsidRDefault="00A03D81">
      <w:pPr>
        <w:pStyle w:val="-"/>
        <w:rPr>
          <w:rtl/>
        </w:rPr>
      </w:pPr>
      <w:r>
        <w:rPr>
          <w:rFonts w:hint="eastAsia"/>
          <w:rtl/>
        </w:rPr>
        <w:t>שר</w:t>
      </w:r>
      <w:r>
        <w:rPr>
          <w:rtl/>
        </w:rPr>
        <w:t xml:space="preserve"> התשתיות הלאומיות יוסף פריצקי:</w:t>
      </w:r>
    </w:p>
    <w:p w14:paraId="64CE9813" w14:textId="77777777" w:rsidR="00000000" w:rsidRDefault="00A03D81">
      <w:pPr>
        <w:pStyle w:val="a0"/>
        <w:ind w:firstLine="0"/>
        <w:rPr>
          <w:rFonts w:hint="cs"/>
          <w:rtl/>
        </w:rPr>
      </w:pPr>
    </w:p>
    <w:p w14:paraId="64ACF049" w14:textId="77777777" w:rsidR="00000000" w:rsidRDefault="00A03D81">
      <w:pPr>
        <w:pStyle w:val="a0"/>
        <w:ind w:firstLine="0"/>
        <w:rPr>
          <w:rFonts w:hint="cs"/>
          <w:rtl/>
        </w:rPr>
      </w:pPr>
      <w:r>
        <w:rPr>
          <w:rFonts w:hint="cs"/>
          <w:rtl/>
        </w:rPr>
        <w:tab/>
        <w:t>אין הצעה אחרת. אני מסכים</w:t>
      </w:r>
      <w:r>
        <w:rPr>
          <w:rFonts w:hint="cs"/>
          <w:rtl/>
        </w:rPr>
        <w:t xml:space="preserve"> עם המציע.</w:t>
      </w:r>
    </w:p>
    <w:p w14:paraId="598B0320" w14:textId="77777777" w:rsidR="00000000" w:rsidRDefault="00A03D81">
      <w:pPr>
        <w:pStyle w:val="a0"/>
        <w:ind w:firstLine="0"/>
        <w:rPr>
          <w:rFonts w:hint="cs"/>
          <w:rtl/>
        </w:rPr>
      </w:pPr>
    </w:p>
    <w:p w14:paraId="4503BDF6" w14:textId="77777777" w:rsidR="00000000" w:rsidRDefault="00A03D81">
      <w:pPr>
        <w:pStyle w:val="af1"/>
        <w:rPr>
          <w:rtl/>
        </w:rPr>
      </w:pPr>
      <w:r>
        <w:rPr>
          <w:rtl/>
        </w:rPr>
        <w:t>היו"ר</w:t>
      </w:r>
      <w:r>
        <w:rPr>
          <w:rFonts w:hint="cs"/>
          <w:rtl/>
        </w:rPr>
        <w:t xml:space="preserve"> משה כחלון</w:t>
      </w:r>
      <w:r>
        <w:rPr>
          <w:rtl/>
        </w:rPr>
        <w:t>:</w:t>
      </w:r>
    </w:p>
    <w:p w14:paraId="3B9B7051" w14:textId="77777777" w:rsidR="00000000" w:rsidRDefault="00A03D81">
      <w:pPr>
        <w:pStyle w:val="a0"/>
        <w:ind w:firstLine="0"/>
        <w:rPr>
          <w:rFonts w:hint="cs"/>
          <w:rtl/>
        </w:rPr>
      </w:pPr>
    </w:p>
    <w:p w14:paraId="5530A71F" w14:textId="77777777" w:rsidR="00000000" w:rsidRDefault="00A03D81">
      <w:pPr>
        <w:pStyle w:val="a0"/>
        <w:ind w:firstLine="0"/>
        <w:rPr>
          <w:rFonts w:hint="cs"/>
          <w:rtl/>
        </w:rPr>
      </w:pPr>
      <w:r>
        <w:rPr>
          <w:rFonts w:hint="cs"/>
          <w:rtl/>
        </w:rPr>
        <w:tab/>
        <w:t xml:space="preserve">אין הצעה אחרת. </w:t>
      </w:r>
    </w:p>
    <w:p w14:paraId="468825FB" w14:textId="77777777" w:rsidR="00000000" w:rsidRDefault="00A03D81">
      <w:pPr>
        <w:pStyle w:val="a0"/>
        <w:ind w:firstLine="0"/>
        <w:rPr>
          <w:rFonts w:hint="cs"/>
          <w:rtl/>
        </w:rPr>
      </w:pPr>
    </w:p>
    <w:p w14:paraId="7025E03A" w14:textId="77777777" w:rsidR="00000000" w:rsidRDefault="00A03D81">
      <w:pPr>
        <w:pStyle w:val="a0"/>
        <w:ind w:firstLine="720"/>
        <w:rPr>
          <w:rFonts w:hint="cs"/>
          <w:rtl/>
        </w:rPr>
      </w:pPr>
      <w:r>
        <w:rPr>
          <w:rFonts w:hint="cs"/>
          <w:rtl/>
        </w:rPr>
        <w:t>אנחנו עוברים להצבעה. מי  שמצביע בעד, הוא בעד דיון במליאה. מי שמצביע נגד, הוא להסרה.</w:t>
      </w:r>
    </w:p>
    <w:p w14:paraId="78180D4C" w14:textId="77777777" w:rsidR="00000000" w:rsidRDefault="00A03D81">
      <w:pPr>
        <w:pStyle w:val="a0"/>
        <w:ind w:firstLine="720"/>
        <w:rPr>
          <w:rFonts w:hint="cs"/>
          <w:rtl/>
        </w:rPr>
      </w:pPr>
    </w:p>
    <w:p w14:paraId="4DC3231B" w14:textId="77777777" w:rsidR="00000000" w:rsidRDefault="00A03D81">
      <w:pPr>
        <w:pStyle w:val="ab"/>
        <w:bidi/>
        <w:rPr>
          <w:rFonts w:hint="cs"/>
          <w:rtl/>
        </w:rPr>
      </w:pPr>
      <w:r>
        <w:rPr>
          <w:rFonts w:hint="cs"/>
          <w:rtl/>
        </w:rPr>
        <w:t>הצבעה מס' 10</w:t>
      </w:r>
    </w:p>
    <w:p w14:paraId="52269E72" w14:textId="77777777" w:rsidR="00000000" w:rsidRDefault="00A03D81">
      <w:pPr>
        <w:pStyle w:val="a0"/>
        <w:ind w:firstLine="720"/>
        <w:jc w:val="center"/>
        <w:rPr>
          <w:rFonts w:hint="cs"/>
          <w:rtl/>
        </w:rPr>
      </w:pPr>
    </w:p>
    <w:p w14:paraId="2E995AE0" w14:textId="77777777" w:rsidR="00000000" w:rsidRDefault="00A03D81">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4C400696" w14:textId="77777777" w:rsidR="00000000" w:rsidRDefault="00A03D81">
      <w:pPr>
        <w:pStyle w:val="ac"/>
        <w:bidi/>
        <w:rPr>
          <w:rFonts w:hint="cs"/>
          <w:rtl/>
        </w:rPr>
      </w:pPr>
      <w:r>
        <w:rPr>
          <w:rFonts w:hint="cs"/>
          <w:rtl/>
        </w:rPr>
        <w:t xml:space="preserve">נגד </w:t>
      </w:r>
      <w:r>
        <w:rPr>
          <w:rtl/>
        </w:rPr>
        <w:t>–</w:t>
      </w:r>
      <w:r>
        <w:rPr>
          <w:rFonts w:hint="cs"/>
          <w:rtl/>
        </w:rPr>
        <w:t xml:space="preserve"> אין</w:t>
      </w:r>
    </w:p>
    <w:p w14:paraId="4F497FB5" w14:textId="77777777" w:rsidR="00000000" w:rsidRDefault="00A03D81">
      <w:pPr>
        <w:pStyle w:val="ac"/>
        <w:bidi/>
        <w:rPr>
          <w:rFonts w:hint="cs"/>
          <w:rtl/>
        </w:rPr>
      </w:pPr>
      <w:r>
        <w:rPr>
          <w:rFonts w:hint="cs"/>
          <w:rtl/>
        </w:rPr>
        <w:t xml:space="preserve">נמנעים </w:t>
      </w:r>
      <w:r>
        <w:rPr>
          <w:rtl/>
        </w:rPr>
        <w:t>–</w:t>
      </w:r>
      <w:r>
        <w:rPr>
          <w:rFonts w:hint="cs"/>
          <w:rtl/>
        </w:rPr>
        <w:t xml:space="preserve"> אין</w:t>
      </w:r>
    </w:p>
    <w:p w14:paraId="51B52D14" w14:textId="77777777" w:rsidR="00000000" w:rsidRDefault="00A03D81">
      <w:pPr>
        <w:pStyle w:val="ad"/>
        <w:bidi/>
        <w:rPr>
          <w:rFonts w:hint="cs"/>
          <w:rtl/>
        </w:rPr>
      </w:pPr>
      <w:r>
        <w:rPr>
          <w:rFonts w:hint="cs"/>
          <w:rtl/>
        </w:rPr>
        <w:t>ההצעה לכלול את הנושא בסדר-היום של הכנסת נתקבלה.</w:t>
      </w:r>
    </w:p>
    <w:p w14:paraId="2E8F2871" w14:textId="77777777" w:rsidR="00000000" w:rsidRDefault="00A03D81">
      <w:pPr>
        <w:pStyle w:val="a0"/>
        <w:ind w:firstLine="0"/>
        <w:rPr>
          <w:rFonts w:hint="cs"/>
          <w:rtl/>
        </w:rPr>
      </w:pPr>
    </w:p>
    <w:p w14:paraId="450F382A" w14:textId="77777777" w:rsidR="00000000" w:rsidRDefault="00A03D81">
      <w:pPr>
        <w:pStyle w:val="af1"/>
        <w:rPr>
          <w:rtl/>
        </w:rPr>
      </w:pPr>
      <w:r>
        <w:rPr>
          <w:rtl/>
        </w:rPr>
        <w:t>היו"ר</w:t>
      </w:r>
      <w:r>
        <w:rPr>
          <w:rFonts w:hint="cs"/>
          <w:rtl/>
        </w:rPr>
        <w:t xml:space="preserve"> משה כחלון</w:t>
      </w:r>
      <w:r>
        <w:rPr>
          <w:rtl/>
        </w:rPr>
        <w:t>:</w:t>
      </w:r>
    </w:p>
    <w:p w14:paraId="73EA772D" w14:textId="77777777" w:rsidR="00000000" w:rsidRDefault="00A03D81">
      <w:pPr>
        <w:pStyle w:val="af1"/>
        <w:rPr>
          <w:rFonts w:hint="cs"/>
          <w:rtl/>
        </w:rPr>
      </w:pPr>
    </w:p>
    <w:p w14:paraId="04EAE3F9" w14:textId="77777777" w:rsidR="00000000" w:rsidRDefault="00A03D81">
      <w:pPr>
        <w:pStyle w:val="a0"/>
        <w:rPr>
          <w:rFonts w:hint="cs"/>
          <w:rtl/>
        </w:rPr>
      </w:pPr>
      <w:r>
        <w:rPr>
          <w:rFonts w:hint="cs"/>
          <w:rtl/>
        </w:rPr>
        <w:t>שישה בעד, אין מתנגדים ואין נמנעים. הדיון יועבר למליאה.</w:t>
      </w:r>
    </w:p>
    <w:p w14:paraId="42388D37" w14:textId="77777777" w:rsidR="00000000" w:rsidRDefault="00A03D81">
      <w:pPr>
        <w:pStyle w:val="a0"/>
        <w:ind w:firstLine="0"/>
        <w:rPr>
          <w:rFonts w:hint="cs"/>
          <w:rtl/>
        </w:rPr>
      </w:pPr>
    </w:p>
    <w:p w14:paraId="0E8E54F2" w14:textId="77777777" w:rsidR="00000000" w:rsidRDefault="00A03D81">
      <w:pPr>
        <w:pStyle w:val="a0"/>
        <w:ind w:firstLine="0"/>
        <w:rPr>
          <w:rtl/>
        </w:rPr>
      </w:pPr>
    </w:p>
    <w:p w14:paraId="055D72DA" w14:textId="77777777" w:rsidR="00000000" w:rsidRDefault="00A03D81">
      <w:pPr>
        <w:pStyle w:val="a0"/>
        <w:ind w:firstLine="0"/>
        <w:rPr>
          <w:rFonts w:hint="cs"/>
          <w:rtl/>
        </w:rPr>
      </w:pPr>
    </w:p>
    <w:p w14:paraId="6D0BCBBE" w14:textId="77777777" w:rsidR="00000000" w:rsidRDefault="00A03D81">
      <w:pPr>
        <w:pStyle w:val="a2"/>
        <w:rPr>
          <w:rFonts w:hint="cs"/>
          <w:rtl/>
        </w:rPr>
      </w:pPr>
      <w:bookmarkStart w:id="595" w:name="_Toc79902478"/>
      <w:r>
        <w:rPr>
          <w:rFonts w:hint="cs"/>
          <w:rtl/>
        </w:rPr>
        <w:t>שאילתות ותשובות</w:t>
      </w:r>
      <w:bookmarkEnd w:id="595"/>
    </w:p>
    <w:p w14:paraId="78941ADA" w14:textId="77777777" w:rsidR="00000000" w:rsidRDefault="00A03D81">
      <w:pPr>
        <w:pStyle w:val="af1"/>
        <w:rPr>
          <w:rtl/>
        </w:rPr>
      </w:pPr>
      <w:r>
        <w:rPr>
          <w:rtl/>
        </w:rPr>
        <w:t>היו"ר</w:t>
      </w:r>
      <w:r>
        <w:rPr>
          <w:rFonts w:hint="cs"/>
          <w:rtl/>
        </w:rPr>
        <w:t xml:space="preserve"> משה כחלון</w:t>
      </w:r>
      <w:r>
        <w:rPr>
          <w:rtl/>
        </w:rPr>
        <w:t>:</w:t>
      </w:r>
    </w:p>
    <w:p w14:paraId="64D70D83" w14:textId="77777777" w:rsidR="00000000" w:rsidRDefault="00A03D81">
      <w:pPr>
        <w:pStyle w:val="a0"/>
        <w:ind w:firstLine="0"/>
        <w:rPr>
          <w:rFonts w:hint="cs"/>
          <w:rtl/>
        </w:rPr>
      </w:pPr>
    </w:p>
    <w:p w14:paraId="292E3F38" w14:textId="77777777" w:rsidR="00000000" w:rsidRDefault="00A03D81">
      <w:pPr>
        <w:pStyle w:val="a0"/>
        <w:ind w:firstLine="0"/>
        <w:rPr>
          <w:rFonts w:hint="cs"/>
          <w:rtl/>
        </w:rPr>
      </w:pPr>
      <w:r>
        <w:rPr>
          <w:rFonts w:hint="cs"/>
          <w:rtl/>
        </w:rPr>
        <w:tab/>
        <w:t>אנחנו עוברים  לשאילתות, אדוני השר. אני מניח שנעביר את כולן לפרוטוקול.</w:t>
      </w:r>
    </w:p>
    <w:p w14:paraId="6E3C1F02" w14:textId="77777777" w:rsidR="00000000" w:rsidRDefault="00A03D81">
      <w:pPr>
        <w:pStyle w:val="a0"/>
        <w:ind w:firstLine="0"/>
        <w:rPr>
          <w:rFonts w:hint="cs"/>
          <w:rtl/>
        </w:rPr>
      </w:pPr>
    </w:p>
    <w:p w14:paraId="137E7D80" w14:textId="77777777" w:rsidR="00000000" w:rsidRDefault="00A03D81">
      <w:pPr>
        <w:pStyle w:val="af0"/>
        <w:rPr>
          <w:rFonts w:hint="cs"/>
          <w:rtl/>
        </w:rPr>
      </w:pPr>
      <w:r>
        <w:rPr>
          <w:rFonts w:hint="eastAsia"/>
          <w:rtl/>
        </w:rPr>
        <w:t>מיכאל</w:t>
      </w:r>
      <w:r>
        <w:rPr>
          <w:rtl/>
        </w:rPr>
        <w:t xml:space="preserve"> מלכיאור (העבודה-מימד):</w:t>
      </w:r>
    </w:p>
    <w:p w14:paraId="76A14F05" w14:textId="77777777" w:rsidR="00000000" w:rsidRDefault="00A03D81">
      <w:pPr>
        <w:pStyle w:val="af0"/>
        <w:rPr>
          <w:rFonts w:hint="cs"/>
          <w:rtl/>
        </w:rPr>
      </w:pPr>
    </w:p>
    <w:p w14:paraId="25616383" w14:textId="77777777" w:rsidR="00000000" w:rsidRDefault="00A03D81">
      <w:pPr>
        <w:pStyle w:val="a0"/>
        <w:rPr>
          <w:rFonts w:hint="cs"/>
          <w:rtl/>
        </w:rPr>
      </w:pPr>
      <w:r>
        <w:rPr>
          <w:rFonts w:hint="cs"/>
          <w:rtl/>
        </w:rPr>
        <w:t>אני פה.</w:t>
      </w:r>
    </w:p>
    <w:p w14:paraId="24335343" w14:textId="77777777" w:rsidR="00000000" w:rsidRDefault="00A03D81">
      <w:pPr>
        <w:pStyle w:val="a0"/>
        <w:rPr>
          <w:rFonts w:hint="cs"/>
          <w:rtl/>
        </w:rPr>
      </w:pPr>
    </w:p>
    <w:p w14:paraId="600DED6E" w14:textId="77777777" w:rsidR="00000000" w:rsidRDefault="00A03D81">
      <w:pPr>
        <w:pStyle w:val="a1"/>
        <w:jc w:val="center"/>
        <w:rPr>
          <w:rFonts w:hint="cs"/>
          <w:rtl/>
        </w:rPr>
      </w:pPr>
      <w:bookmarkStart w:id="596" w:name="CQ18197FI0018197T16_02_2004_23_25_38"/>
      <w:bookmarkStart w:id="597" w:name="_Toc79902479"/>
      <w:bookmarkEnd w:id="596"/>
      <w:r>
        <w:rPr>
          <w:rtl/>
        </w:rPr>
        <w:t>854. גורל</w:t>
      </w:r>
      <w:r>
        <w:rPr>
          <w:rFonts w:hint="cs"/>
          <w:rtl/>
        </w:rPr>
        <w:t>ה</w:t>
      </w:r>
      <w:r>
        <w:rPr>
          <w:rtl/>
        </w:rPr>
        <w:t xml:space="preserve"> של </w:t>
      </w:r>
      <w:r>
        <w:rPr>
          <w:rFonts w:hint="cs"/>
          <w:rtl/>
        </w:rPr>
        <w:t>חברת "חקר</w:t>
      </w:r>
      <w:r>
        <w:rPr>
          <w:rtl/>
        </w:rPr>
        <w:t xml:space="preserve"> ימים ואגמ</w:t>
      </w:r>
      <w:r>
        <w:rPr>
          <w:rtl/>
        </w:rPr>
        <w:t>ים לישראל</w:t>
      </w:r>
      <w:r>
        <w:rPr>
          <w:rFonts w:hint="cs"/>
          <w:rtl/>
        </w:rPr>
        <w:t>"</w:t>
      </w:r>
      <w:bookmarkEnd w:id="597"/>
    </w:p>
    <w:p w14:paraId="115A88BA" w14:textId="77777777" w:rsidR="00000000" w:rsidRDefault="00A03D81">
      <w:pPr>
        <w:pStyle w:val="a0"/>
        <w:rPr>
          <w:rFonts w:hint="cs"/>
          <w:rtl/>
        </w:rPr>
      </w:pPr>
    </w:p>
    <w:p w14:paraId="593C1366" w14:textId="77777777" w:rsidR="00000000" w:rsidRDefault="00A03D81">
      <w:pPr>
        <w:pStyle w:val="a0"/>
        <w:ind w:firstLine="0"/>
        <w:rPr>
          <w:bCs/>
          <w:u w:val="single"/>
        </w:rPr>
      </w:pPr>
      <w:bookmarkStart w:id="598" w:name="ESQ18197"/>
      <w:bookmarkStart w:id="599" w:name="TextBody8"/>
      <w:bookmarkEnd w:id="598"/>
      <w:r>
        <w:rPr>
          <w:bCs/>
          <w:u w:val="single"/>
          <w:rtl/>
        </w:rPr>
        <w:t>חבר</w:t>
      </w:r>
      <w:bookmarkEnd w:id="599"/>
      <w:r>
        <w:rPr>
          <w:rFonts w:hint="cs"/>
          <w:bCs/>
          <w:u w:val="single"/>
          <w:rtl/>
        </w:rPr>
        <w:t xml:space="preserve"> הכנסת </w:t>
      </w:r>
      <w:bookmarkStart w:id="600" w:name="TextBody2"/>
      <w:r>
        <w:rPr>
          <w:bCs/>
          <w:u w:val="single"/>
          <w:rtl/>
        </w:rPr>
        <w:t>מתן וילנאי</w:t>
      </w:r>
      <w:bookmarkEnd w:id="600"/>
      <w:r>
        <w:rPr>
          <w:rFonts w:hint="cs"/>
          <w:bCs/>
          <w:u w:val="single"/>
          <w:rtl/>
        </w:rPr>
        <w:t xml:space="preserve"> </w:t>
      </w:r>
      <w:bookmarkStart w:id="601" w:name="TextBody9"/>
      <w:r>
        <w:rPr>
          <w:bCs/>
          <w:u w:val="single"/>
          <w:rtl/>
        </w:rPr>
        <w:t>שאל</w:t>
      </w:r>
      <w:bookmarkEnd w:id="601"/>
      <w:r>
        <w:rPr>
          <w:rFonts w:hint="cs"/>
          <w:bCs/>
          <w:u w:val="single"/>
          <w:rtl/>
        </w:rPr>
        <w:t xml:space="preserve"> את</w:t>
      </w:r>
      <w:bookmarkStart w:id="602" w:name="TextBody12"/>
      <w:r>
        <w:rPr>
          <w:bCs/>
          <w:u w:val="single"/>
          <w:rtl/>
        </w:rPr>
        <w:t xml:space="preserve"> שר</w:t>
      </w:r>
      <w:bookmarkEnd w:id="602"/>
      <w:r>
        <w:rPr>
          <w:rFonts w:hint="cs"/>
          <w:bCs/>
          <w:u w:val="single"/>
          <w:rtl/>
        </w:rPr>
        <w:t xml:space="preserve"> </w:t>
      </w:r>
      <w:bookmarkStart w:id="603" w:name="GMGOVMINISTRYNAME"/>
      <w:r>
        <w:rPr>
          <w:bCs/>
          <w:u w:val="single"/>
          <w:rtl/>
        </w:rPr>
        <w:t>התשתיות הלאומיות</w:t>
      </w:r>
      <w:bookmarkEnd w:id="603"/>
    </w:p>
    <w:p w14:paraId="70C102FF" w14:textId="77777777" w:rsidR="00000000" w:rsidRDefault="00A03D81">
      <w:pPr>
        <w:pStyle w:val="a0"/>
        <w:ind w:firstLine="720"/>
      </w:pPr>
      <w:bookmarkStart w:id="604" w:name="TextBody4"/>
      <w:r>
        <w:rPr>
          <w:rtl/>
        </w:rPr>
        <w:t>ביום ט"ו בכסל</w:t>
      </w:r>
      <w:r>
        <w:rPr>
          <w:rFonts w:hint="cs"/>
          <w:rtl/>
        </w:rPr>
        <w:t>י</w:t>
      </w:r>
      <w:r>
        <w:rPr>
          <w:rtl/>
        </w:rPr>
        <w:t>ו התשס"ד (10 בדצמבר 2003):</w:t>
      </w:r>
      <w:bookmarkEnd w:id="604"/>
    </w:p>
    <w:p w14:paraId="379CF3C3" w14:textId="77777777" w:rsidR="00000000" w:rsidRDefault="00A03D81">
      <w:pPr>
        <w:pStyle w:val="a0"/>
        <w:rPr>
          <w:rFonts w:hint="cs"/>
        </w:rPr>
      </w:pPr>
    </w:p>
    <w:p w14:paraId="1B4054E3" w14:textId="77777777" w:rsidR="00000000" w:rsidRDefault="00A03D81">
      <w:pPr>
        <w:pStyle w:val="a0"/>
        <w:ind w:firstLine="720"/>
      </w:pPr>
      <w:bookmarkStart w:id="605" w:name="TextBody3"/>
      <w:r>
        <w:rPr>
          <w:rFonts w:hint="cs"/>
          <w:rtl/>
        </w:rPr>
        <w:t>לפי המידע שנמסר לוועדת המדע והטכנולוגיה של הכנסת, חברת "חקר</w:t>
      </w:r>
      <w:r>
        <w:rPr>
          <w:rtl/>
        </w:rPr>
        <w:t xml:space="preserve"> ימים ואגמים לישראל</w:t>
      </w:r>
      <w:r>
        <w:rPr>
          <w:rFonts w:hint="cs"/>
          <w:rtl/>
        </w:rPr>
        <w:t xml:space="preserve">" </w:t>
      </w:r>
      <w:r>
        <w:rPr>
          <w:rtl/>
        </w:rPr>
        <w:t>נמצא</w:t>
      </w:r>
      <w:r>
        <w:rPr>
          <w:rFonts w:hint="cs"/>
          <w:rtl/>
        </w:rPr>
        <w:t>ת</w:t>
      </w:r>
      <w:r>
        <w:rPr>
          <w:rtl/>
        </w:rPr>
        <w:t xml:space="preserve"> על סף קריסה תקציבית</w:t>
      </w:r>
      <w:r>
        <w:rPr>
          <w:rFonts w:hint="cs"/>
          <w:rtl/>
        </w:rPr>
        <w:t xml:space="preserve"> עקב קיצוץ המימון הממשלתי.</w:t>
      </w:r>
      <w:r>
        <w:rPr>
          <w:rtl/>
        </w:rPr>
        <w:t xml:space="preserve"> </w:t>
      </w:r>
      <w:bookmarkEnd w:id="605"/>
    </w:p>
    <w:p w14:paraId="0E05422A" w14:textId="77777777" w:rsidR="00000000" w:rsidRDefault="00A03D81">
      <w:pPr>
        <w:pStyle w:val="a0"/>
        <w:ind w:firstLine="720"/>
      </w:pPr>
    </w:p>
    <w:p w14:paraId="7AC7F37C" w14:textId="77777777" w:rsidR="00000000" w:rsidRDefault="00A03D81">
      <w:pPr>
        <w:pStyle w:val="a0"/>
        <w:ind w:firstLine="720"/>
      </w:pPr>
      <w:r>
        <w:rPr>
          <w:rFonts w:hint="cs"/>
          <w:rtl/>
        </w:rPr>
        <w:t>רצוני לשאול</w:t>
      </w:r>
      <w:r>
        <w:rPr>
          <w:rtl/>
        </w:rPr>
        <w:t>:</w:t>
      </w:r>
    </w:p>
    <w:p w14:paraId="63D4DF05" w14:textId="77777777" w:rsidR="00000000" w:rsidRDefault="00A03D81">
      <w:pPr>
        <w:pStyle w:val="a0"/>
        <w:ind w:firstLine="720"/>
      </w:pPr>
    </w:p>
    <w:p w14:paraId="787CB022" w14:textId="77777777" w:rsidR="00000000" w:rsidRDefault="00A03D81">
      <w:pPr>
        <w:pStyle w:val="a0"/>
        <w:ind w:firstLine="720"/>
        <w:rPr>
          <w:rFonts w:hint="cs"/>
        </w:rPr>
      </w:pPr>
      <w:bookmarkStart w:id="606" w:name="TextBody5"/>
      <w:r>
        <w:rPr>
          <w:rFonts w:hint="cs"/>
          <w:rtl/>
        </w:rPr>
        <w:t xml:space="preserve">1. </w:t>
      </w:r>
      <w:r>
        <w:rPr>
          <w:rtl/>
        </w:rPr>
        <w:t>כיצ</w:t>
      </w:r>
      <w:r>
        <w:rPr>
          <w:rtl/>
        </w:rPr>
        <w:t xml:space="preserve">ד </w:t>
      </w:r>
      <w:r>
        <w:rPr>
          <w:rFonts w:hint="cs"/>
          <w:rtl/>
        </w:rPr>
        <w:t>י</w:t>
      </w:r>
      <w:r>
        <w:rPr>
          <w:rtl/>
        </w:rPr>
        <w:t>ובטח המשך פעילות ה</w:t>
      </w:r>
      <w:r>
        <w:rPr>
          <w:rFonts w:hint="cs"/>
          <w:rtl/>
        </w:rPr>
        <w:t>חברה?</w:t>
      </w:r>
      <w:r>
        <w:rPr>
          <w:rtl/>
        </w:rPr>
        <w:t xml:space="preserve"> </w:t>
      </w:r>
    </w:p>
    <w:p w14:paraId="627E0914" w14:textId="77777777" w:rsidR="00000000" w:rsidRDefault="00A03D81">
      <w:pPr>
        <w:pStyle w:val="a0"/>
        <w:ind w:firstLine="720"/>
        <w:rPr>
          <w:rFonts w:hint="cs"/>
          <w:rtl/>
        </w:rPr>
      </w:pPr>
    </w:p>
    <w:p w14:paraId="182F2081" w14:textId="77777777" w:rsidR="00000000" w:rsidRDefault="00A03D81">
      <w:pPr>
        <w:pStyle w:val="a0"/>
        <w:ind w:firstLine="720"/>
        <w:rPr>
          <w:rtl/>
        </w:rPr>
      </w:pPr>
      <w:r>
        <w:rPr>
          <w:rFonts w:hint="cs"/>
          <w:rtl/>
        </w:rPr>
        <w:t xml:space="preserve">2. </w:t>
      </w:r>
      <w:r>
        <w:rPr>
          <w:rtl/>
        </w:rPr>
        <w:t xml:space="preserve">האם נתנה הממשלה את דעתה להשלכות </w:t>
      </w:r>
      <w:r>
        <w:rPr>
          <w:rFonts w:hint="cs"/>
          <w:rtl/>
        </w:rPr>
        <w:t>הקריסה, כגון</w:t>
      </w:r>
      <w:r>
        <w:rPr>
          <w:rtl/>
        </w:rPr>
        <w:t xml:space="preserve"> הפסקת הניטור של איכות מי הכ</w:t>
      </w:r>
      <w:r>
        <w:rPr>
          <w:rFonts w:hint="cs"/>
          <w:rtl/>
        </w:rPr>
        <w:t>י</w:t>
      </w:r>
      <w:r>
        <w:rPr>
          <w:rtl/>
        </w:rPr>
        <w:t>נרת, מימי החופין וים</w:t>
      </w:r>
      <w:r>
        <w:rPr>
          <w:rFonts w:hint="cs"/>
          <w:rtl/>
        </w:rPr>
        <w:t>-</w:t>
      </w:r>
      <w:r>
        <w:rPr>
          <w:rtl/>
        </w:rPr>
        <w:t>המלח והפסקת איסוף מידע וביצוע של מחקרים החיוניים לצורך פיתוח תשתיות לאומיות</w:t>
      </w:r>
      <w:r>
        <w:rPr>
          <w:rFonts w:hint="cs"/>
          <w:rtl/>
        </w:rPr>
        <w:t>,</w:t>
      </w:r>
      <w:r>
        <w:rPr>
          <w:rtl/>
        </w:rPr>
        <w:t xml:space="preserve"> כגון נמלים, תחנות כ</w:t>
      </w:r>
      <w:r>
        <w:rPr>
          <w:rFonts w:hint="cs"/>
          <w:rtl/>
        </w:rPr>
        <w:t>ו</w:t>
      </w:r>
      <w:r>
        <w:rPr>
          <w:rtl/>
        </w:rPr>
        <w:t>ח ומתקני התפלה, לצ</w:t>
      </w:r>
      <w:r>
        <w:rPr>
          <w:rFonts w:hint="cs"/>
          <w:rtl/>
        </w:rPr>
        <w:t>ו</w:t>
      </w:r>
      <w:r>
        <w:rPr>
          <w:rtl/>
        </w:rPr>
        <w:t>רכי ב</w:t>
      </w:r>
      <w:r>
        <w:rPr>
          <w:rFonts w:hint="cs"/>
          <w:rtl/>
        </w:rPr>
        <w:t>י</w:t>
      </w:r>
      <w:r>
        <w:rPr>
          <w:rtl/>
        </w:rPr>
        <w:t>טחון ואי</w:t>
      </w:r>
      <w:r>
        <w:rPr>
          <w:rtl/>
        </w:rPr>
        <w:t>כות הסביבה?</w:t>
      </w:r>
    </w:p>
    <w:p w14:paraId="62FEBF57" w14:textId="77777777" w:rsidR="00000000" w:rsidRDefault="00A03D81">
      <w:pPr>
        <w:pStyle w:val="a0"/>
        <w:ind w:firstLine="720"/>
        <w:rPr>
          <w:rtl/>
        </w:rPr>
      </w:pPr>
    </w:p>
    <w:bookmarkEnd w:id="606"/>
    <w:p w14:paraId="61FF5B93" w14:textId="77777777" w:rsidR="00000000" w:rsidRDefault="00A03D81">
      <w:pPr>
        <w:pStyle w:val="a0"/>
        <w:ind w:firstLine="0"/>
        <w:rPr>
          <w:rFonts w:hint="cs"/>
          <w:rtl/>
        </w:rPr>
      </w:pPr>
      <w:r>
        <w:rPr>
          <w:rFonts w:hint="cs"/>
          <w:b/>
          <w:bCs/>
          <w:u w:val="single"/>
          <w:rtl/>
        </w:rPr>
        <w:t>תשובת שר התשתיות הלאומיות יוסף פריצקי:</w:t>
      </w:r>
    </w:p>
    <w:p w14:paraId="1C68F09E" w14:textId="77777777" w:rsidR="00000000" w:rsidRDefault="00A03D81">
      <w:pPr>
        <w:pStyle w:val="a0"/>
        <w:ind w:firstLine="0"/>
        <w:rPr>
          <w:rFonts w:hint="cs"/>
          <w:b/>
          <w:rtl/>
        </w:rPr>
      </w:pPr>
      <w:r>
        <w:rPr>
          <w:rFonts w:hint="cs"/>
          <w:b/>
          <w:rtl/>
        </w:rPr>
        <w:t>(לא נקראה, נמסרה לפרוטוקול)</w:t>
      </w:r>
    </w:p>
    <w:p w14:paraId="00E3AB8E" w14:textId="77777777" w:rsidR="00000000" w:rsidRDefault="00A03D81">
      <w:pPr>
        <w:pStyle w:val="a0"/>
        <w:rPr>
          <w:rFonts w:hint="cs"/>
          <w:rtl/>
        </w:rPr>
      </w:pPr>
    </w:p>
    <w:p w14:paraId="39390502" w14:textId="77777777" w:rsidR="00000000" w:rsidRDefault="00A03D81">
      <w:pPr>
        <w:pStyle w:val="a0"/>
        <w:rPr>
          <w:rFonts w:hint="cs"/>
          <w:rtl/>
        </w:rPr>
      </w:pPr>
      <w:r>
        <w:rPr>
          <w:rFonts w:hint="cs"/>
          <w:rtl/>
        </w:rPr>
        <w:t>המשרד הגיע בסיום שנת התקציב לסיכום עם אגף התקציבים באוצר, שאפשר השלמת תקצוב המכונים לפי ההסכם הרב-שנתי. ב-31 בדצמבר 2003 העבירה חשבות משרד התשתיות לחברת "חקר ימים ואגמים" ולמכ</w:t>
      </w:r>
      <w:r>
        <w:rPr>
          <w:rFonts w:hint="cs"/>
          <w:rtl/>
        </w:rPr>
        <w:t>ון הגיאופיזי סך של 5 מיליוני שקלים, ובכך באה הבעיה על פתרונה.</w:t>
      </w:r>
    </w:p>
    <w:p w14:paraId="5B81EDD3" w14:textId="77777777" w:rsidR="00000000" w:rsidRDefault="00A03D81">
      <w:pPr>
        <w:pStyle w:val="a0"/>
        <w:rPr>
          <w:rFonts w:hint="cs"/>
          <w:rtl/>
        </w:rPr>
      </w:pPr>
    </w:p>
    <w:p w14:paraId="228DA3A0" w14:textId="77777777" w:rsidR="00000000" w:rsidRDefault="00A03D81">
      <w:pPr>
        <w:pStyle w:val="a1"/>
        <w:jc w:val="center"/>
        <w:rPr>
          <w:rtl/>
        </w:rPr>
      </w:pPr>
      <w:bookmarkStart w:id="607" w:name="CQ18726FI0018726T16_02_2004_23_25_56"/>
      <w:bookmarkStart w:id="608" w:name="_Toc79902480"/>
      <w:bookmarkEnd w:id="607"/>
      <w:r>
        <w:rPr>
          <w:rtl/>
        </w:rPr>
        <w:t xml:space="preserve">891. אספקת </w:t>
      </w:r>
      <w:r>
        <w:rPr>
          <w:rFonts w:hint="cs"/>
          <w:rtl/>
        </w:rPr>
        <w:t>ה</w:t>
      </w:r>
      <w:r>
        <w:rPr>
          <w:rtl/>
        </w:rPr>
        <w:t>מים לכפר ב</w:t>
      </w:r>
      <w:r>
        <w:rPr>
          <w:rFonts w:hint="cs"/>
          <w:rtl/>
        </w:rPr>
        <w:t>ו</w:t>
      </w:r>
      <w:r>
        <w:rPr>
          <w:rtl/>
        </w:rPr>
        <w:t>עינה-נ</w:t>
      </w:r>
      <w:r>
        <w:rPr>
          <w:rFonts w:hint="cs"/>
          <w:rtl/>
        </w:rPr>
        <w:t>ו</w:t>
      </w:r>
      <w:r>
        <w:rPr>
          <w:rtl/>
        </w:rPr>
        <w:t>ג</w:t>
      </w:r>
      <w:r>
        <w:rPr>
          <w:rFonts w:hint="cs"/>
          <w:rtl/>
        </w:rPr>
        <w:t>'</w:t>
      </w:r>
      <w:r>
        <w:rPr>
          <w:rtl/>
        </w:rPr>
        <w:t>י</w:t>
      </w:r>
      <w:r>
        <w:rPr>
          <w:rFonts w:hint="cs"/>
          <w:rtl/>
        </w:rPr>
        <w:t>ד</w:t>
      </w:r>
      <w:r>
        <w:rPr>
          <w:rtl/>
        </w:rPr>
        <w:t>את</w:t>
      </w:r>
      <w:bookmarkEnd w:id="608"/>
      <w:r>
        <w:rPr>
          <w:rtl/>
        </w:rPr>
        <w:t xml:space="preserve"> </w:t>
      </w:r>
    </w:p>
    <w:p w14:paraId="2ECB0126" w14:textId="77777777" w:rsidR="00000000" w:rsidRDefault="00A03D81">
      <w:pPr>
        <w:pStyle w:val="a0"/>
        <w:rPr>
          <w:rFonts w:hint="cs"/>
          <w:rtl/>
        </w:rPr>
      </w:pPr>
    </w:p>
    <w:p w14:paraId="3CF7E858" w14:textId="77777777" w:rsidR="00000000" w:rsidRDefault="00A03D81">
      <w:pPr>
        <w:pStyle w:val="a0"/>
        <w:ind w:firstLine="0"/>
        <w:rPr>
          <w:bCs/>
          <w:u w:val="single"/>
        </w:rPr>
      </w:pPr>
      <w:bookmarkStart w:id="609" w:name="ESQ18726"/>
      <w:bookmarkEnd w:id="60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0D995422" w14:textId="77777777" w:rsidR="00000000" w:rsidRDefault="00A03D81">
      <w:pPr>
        <w:pStyle w:val="a0"/>
        <w:ind w:firstLine="720"/>
      </w:pPr>
      <w:r>
        <w:rPr>
          <w:rtl/>
        </w:rPr>
        <w:t>ביום כ"ב בכסל</w:t>
      </w:r>
      <w:r>
        <w:rPr>
          <w:rFonts w:hint="cs"/>
          <w:rtl/>
        </w:rPr>
        <w:t>י</w:t>
      </w:r>
      <w:r>
        <w:rPr>
          <w:rtl/>
        </w:rPr>
        <w:t>ו התשס"ד (17 בדצמבר 2003):</w:t>
      </w:r>
    </w:p>
    <w:p w14:paraId="4E3D5FDD" w14:textId="77777777" w:rsidR="00000000" w:rsidRDefault="00A03D81">
      <w:pPr>
        <w:pStyle w:val="a0"/>
        <w:rPr>
          <w:rFonts w:hint="cs"/>
          <w:rtl/>
        </w:rPr>
      </w:pPr>
    </w:p>
    <w:p w14:paraId="23936E04" w14:textId="77777777" w:rsidR="00000000" w:rsidRDefault="00A03D81">
      <w:pPr>
        <w:pStyle w:val="a0"/>
        <w:ind w:firstLine="720"/>
        <w:rPr>
          <w:rFonts w:hint="cs"/>
          <w:rtl/>
        </w:rPr>
      </w:pPr>
      <w:r>
        <w:rPr>
          <w:rFonts w:hint="cs"/>
          <w:rtl/>
        </w:rPr>
        <w:t>ב"ידיעות אחרונות" מיום ז' בכסליו תשס"ד, 2 בדצמבר 2003, פורסם כי הו</w:t>
      </w:r>
      <w:r>
        <w:rPr>
          <w:rFonts w:hint="cs"/>
          <w:rtl/>
        </w:rPr>
        <w:t xml:space="preserve">פסק זרם המים </w:t>
      </w:r>
      <w:r>
        <w:rPr>
          <w:rtl/>
        </w:rPr>
        <w:t>לכפר בועינה</w:t>
      </w:r>
      <w:r>
        <w:rPr>
          <w:rFonts w:hint="cs"/>
          <w:rtl/>
        </w:rPr>
        <w:t>-</w:t>
      </w:r>
      <w:r>
        <w:rPr>
          <w:rtl/>
        </w:rPr>
        <w:t>נ</w:t>
      </w:r>
      <w:r>
        <w:rPr>
          <w:rFonts w:hint="cs"/>
          <w:rtl/>
        </w:rPr>
        <w:t>ו</w:t>
      </w:r>
      <w:r>
        <w:rPr>
          <w:rtl/>
        </w:rPr>
        <w:t>ג'י</w:t>
      </w:r>
      <w:r>
        <w:rPr>
          <w:rFonts w:hint="cs"/>
          <w:rtl/>
        </w:rPr>
        <w:t>ד</w:t>
      </w:r>
      <w:r>
        <w:rPr>
          <w:rtl/>
        </w:rPr>
        <w:t>את שבגליל התחתון בגין חוב הרשות ל</w:t>
      </w:r>
      <w:r>
        <w:rPr>
          <w:rFonts w:hint="cs"/>
          <w:rtl/>
        </w:rPr>
        <w:t xml:space="preserve">חברת </w:t>
      </w:r>
      <w:r>
        <w:rPr>
          <w:rtl/>
        </w:rPr>
        <w:t xml:space="preserve">"מקורות". </w:t>
      </w:r>
    </w:p>
    <w:p w14:paraId="69F042ED" w14:textId="77777777" w:rsidR="00000000" w:rsidRDefault="00A03D81">
      <w:pPr>
        <w:pStyle w:val="a0"/>
        <w:ind w:firstLine="720"/>
        <w:rPr>
          <w:rFonts w:hint="cs"/>
        </w:rPr>
      </w:pPr>
    </w:p>
    <w:p w14:paraId="41447622" w14:textId="77777777" w:rsidR="00000000" w:rsidRDefault="00A03D81">
      <w:pPr>
        <w:pStyle w:val="a0"/>
        <w:ind w:firstLine="720"/>
      </w:pPr>
      <w:r>
        <w:rPr>
          <w:rFonts w:hint="cs"/>
          <w:rtl/>
        </w:rPr>
        <w:t>רצוני לשאול</w:t>
      </w:r>
      <w:r>
        <w:rPr>
          <w:rtl/>
        </w:rPr>
        <w:t>:</w:t>
      </w:r>
    </w:p>
    <w:p w14:paraId="7A74CFBD" w14:textId="77777777" w:rsidR="00000000" w:rsidRDefault="00A03D81">
      <w:pPr>
        <w:pStyle w:val="a0"/>
        <w:ind w:firstLine="720"/>
      </w:pPr>
    </w:p>
    <w:p w14:paraId="6E527A3F" w14:textId="77777777" w:rsidR="00000000" w:rsidRDefault="00A03D81">
      <w:pPr>
        <w:pStyle w:val="a0"/>
        <w:ind w:firstLine="720"/>
        <w:rPr>
          <w:rFonts w:hint="cs"/>
          <w:rtl/>
        </w:rPr>
      </w:pPr>
      <w:r>
        <w:rPr>
          <w:rFonts w:hint="cs"/>
          <w:rtl/>
        </w:rPr>
        <w:t xml:space="preserve">1. האם הידיעה נכונה?  </w:t>
      </w:r>
    </w:p>
    <w:p w14:paraId="6D28B500" w14:textId="77777777" w:rsidR="00000000" w:rsidRDefault="00A03D81">
      <w:pPr>
        <w:pStyle w:val="a0"/>
        <w:ind w:firstLine="720"/>
        <w:rPr>
          <w:rtl/>
        </w:rPr>
      </w:pPr>
    </w:p>
    <w:p w14:paraId="4DB4B36A" w14:textId="77777777" w:rsidR="00000000" w:rsidRDefault="00A03D81">
      <w:pPr>
        <w:pStyle w:val="a0"/>
        <w:ind w:firstLine="720"/>
        <w:rPr>
          <w:rtl/>
        </w:rPr>
      </w:pPr>
      <w:r>
        <w:rPr>
          <w:rFonts w:hint="cs"/>
          <w:rtl/>
        </w:rPr>
        <w:t xml:space="preserve">2. אם כן - </w:t>
      </w:r>
      <w:r>
        <w:rPr>
          <w:rtl/>
        </w:rPr>
        <w:t xml:space="preserve">מה </w:t>
      </w:r>
      <w:r>
        <w:rPr>
          <w:rFonts w:hint="cs"/>
          <w:rtl/>
        </w:rPr>
        <w:t xml:space="preserve">הוא </w:t>
      </w:r>
      <w:r>
        <w:rPr>
          <w:rtl/>
        </w:rPr>
        <w:t>סך חוב הרשות ל</w:t>
      </w:r>
      <w:r>
        <w:rPr>
          <w:rFonts w:hint="cs"/>
          <w:rtl/>
        </w:rPr>
        <w:t>"</w:t>
      </w:r>
      <w:r>
        <w:rPr>
          <w:rtl/>
        </w:rPr>
        <w:t>מקורות</w:t>
      </w:r>
      <w:r>
        <w:rPr>
          <w:rFonts w:hint="cs"/>
          <w:rtl/>
        </w:rPr>
        <w:t>"</w:t>
      </w:r>
      <w:r>
        <w:rPr>
          <w:rtl/>
        </w:rPr>
        <w:t>?</w:t>
      </w:r>
    </w:p>
    <w:p w14:paraId="2853D16F" w14:textId="77777777" w:rsidR="00000000" w:rsidRDefault="00A03D81">
      <w:pPr>
        <w:pStyle w:val="a0"/>
        <w:ind w:firstLine="720"/>
        <w:rPr>
          <w:rtl/>
        </w:rPr>
      </w:pPr>
    </w:p>
    <w:p w14:paraId="329666B1" w14:textId="77777777" w:rsidR="00000000" w:rsidRDefault="00A03D81">
      <w:pPr>
        <w:pStyle w:val="a0"/>
        <w:ind w:firstLine="720"/>
        <w:rPr>
          <w:rtl/>
        </w:rPr>
      </w:pPr>
      <w:r>
        <w:rPr>
          <w:rFonts w:hint="cs"/>
          <w:rtl/>
        </w:rPr>
        <w:t>3. כיצד</w:t>
      </w:r>
      <w:r>
        <w:rPr>
          <w:rtl/>
        </w:rPr>
        <w:t xml:space="preserve"> </w:t>
      </w:r>
      <w:r>
        <w:rPr>
          <w:rFonts w:hint="cs"/>
          <w:rtl/>
        </w:rPr>
        <w:t>תיפתר בעיה זו</w:t>
      </w:r>
      <w:r>
        <w:rPr>
          <w:rtl/>
        </w:rPr>
        <w:t>?</w:t>
      </w:r>
    </w:p>
    <w:p w14:paraId="4EEE6632" w14:textId="77777777" w:rsidR="00000000" w:rsidRDefault="00A03D81">
      <w:pPr>
        <w:pStyle w:val="a0"/>
        <w:ind w:firstLine="720"/>
        <w:rPr>
          <w:rtl/>
        </w:rPr>
      </w:pPr>
    </w:p>
    <w:p w14:paraId="2AD37A76" w14:textId="77777777" w:rsidR="00000000" w:rsidRDefault="00A03D81">
      <w:pPr>
        <w:pStyle w:val="a0"/>
        <w:ind w:firstLine="720"/>
        <w:rPr>
          <w:rFonts w:hint="cs"/>
          <w:rtl/>
        </w:rPr>
      </w:pPr>
      <w:r>
        <w:rPr>
          <w:rFonts w:hint="cs"/>
          <w:rtl/>
        </w:rPr>
        <w:t>4. האם ברשויות נוספות מתוכננת הפסקת זרם המים בגין חוב ל"מקורות", ואם כ</w:t>
      </w:r>
      <w:r>
        <w:rPr>
          <w:rFonts w:hint="cs"/>
          <w:rtl/>
        </w:rPr>
        <w:t xml:space="preserve">ן </w:t>
      </w:r>
      <w:r>
        <w:rPr>
          <w:rtl/>
        </w:rPr>
        <w:t>–</w:t>
      </w:r>
      <w:r>
        <w:rPr>
          <w:rFonts w:hint="cs"/>
          <w:rtl/>
        </w:rPr>
        <w:t xml:space="preserve"> באילו?</w:t>
      </w:r>
    </w:p>
    <w:p w14:paraId="0E0DC2BC" w14:textId="77777777" w:rsidR="00000000" w:rsidRDefault="00A03D81">
      <w:pPr>
        <w:pStyle w:val="a0"/>
        <w:ind w:firstLine="720"/>
        <w:rPr>
          <w:rFonts w:hint="cs"/>
          <w:rtl/>
        </w:rPr>
      </w:pPr>
    </w:p>
    <w:p w14:paraId="40F44CCF" w14:textId="77777777" w:rsidR="00000000" w:rsidRDefault="00A03D81">
      <w:pPr>
        <w:pStyle w:val="a0"/>
        <w:ind w:firstLine="0"/>
        <w:rPr>
          <w:rFonts w:hint="cs"/>
          <w:rtl/>
        </w:rPr>
      </w:pPr>
      <w:r>
        <w:rPr>
          <w:rFonts w:hint="cs"/>
          <w:b/>
          <w:bCs/>
          <w:u w:val="single"/>
          <w:rtl/>
        </w:rPr>
        <w:t>תשובת שר התשתיות הלאומיות יוסף פריצקי:</w:t>
      </w:r>
    </w:p>
    <w:p w14:paraId="773388F9" w14:textId="77777777" w:rsidR="00000000" w:rsidRDefault="00A03D81">
      <w:pPr>
        <w:pStyle w:val="a0"/>
        <w:ind w:firstLine="0"/>
        <w:rPr>
          <w:rFonts w:hint="cs"/>
          <w:b/>
          <w:rtl/>
        </w:rPr>
      </w:pPr>
      <w:r>
        <w:rPr>
          <w:rFonts w:hint="cs"/>
          <w:b/>
          <w:rtl/>
        </w:rPr>
        <w:t>(לא נקראה, נמסרה לפרוטוקול)</w:t>
      </w:r>
    </w:p>
    <w:p w14:paraId="0F1AA841" w14:textId="77777777" w:rsidR="00000000" w:rsidRDefault="00A03D81">
      <w:pPr>
        <w:pStyle w:val="a0"/>
        <w:rPr>
          <w:rFonts w:hint="cs"/>
          <w:b/>
          <w:rtl/>
        </w:rPr>
      </w:pPr>
    </w:p>
    <w:p w14:paraId="0CB57964" w14:textId="77777777" w:rsidR="00000000" w:rsidRDefault="00A03D81">
      <w:pPr>
        <w:pStyle w:val="a0"/>
        <w:rPr>
          <w:rFonts w:hint="cs"/>
          <w:b/>
          <w:rtl/>
        </w:rPr>
      </w:pPr>
      <w:r>
        <w:rPr>
          <w:rFonts w:hint="cs"/>
          <w:b/>
          <w:rtl/>
        </w:rPr>
        <w:t>1. חברת "מקורות" ביצעה הגבלות אספקת מים לכפר בועינה-נוג'ידאת לאחר שכל המאמצים שקדמו לכך להסדרת חובה של הרשות המקומית לא נשאו פרי.</w:t>
      </w:r>
    </w:p>
    <w:p w14:paraId="28FEB883" w14:textId="77777777" w:rsidR="00000000" w:rsidRDefault="00A03D81">
      <w:pPr>
        <w:pStyle w:val="a0"/>
        <w:rPr>
          <w:rFonts w:hint="cs"/>
          <w:b/>
          <w:rtl/>
        </w:rPr>
      </w:pPr>
    </w:p>
    <w:p w14:paraId="4EF9427F" w14:textId="77777777" w:rsidR="00000000" w:rsidRDefault="00A03D81">
      <w:pPr>
        <w:pStyle w:val="a0"/>
        <w:rPr>
          <w:rFonts w:hint="cs"/>
          <w:b/>
          <w:rtl/>
        </w:rPr>
      </w:pPr>
      <w:r>
        <w:rPr>
          <w:rFonts w:hint="cs"/>
          <w:b/>
          <w:rtl/>
        </w:rPr>
        <w:t>יצוין, כי הגבלות  אספקת המים מתבצעות לאחר התר</w:t>
      </w:r>
      <w:r>
        <w:rPr>
          <w:rFonts w:hint="cs"/>
          <w:b/>
          <w:rtl/>
        </w:rPr>
        <w:t xml:space="preserve">אות חוזרות ונשנות מצד "מקורות".  ההתראות ניתנות לראש הרשות בכתב ומראש, כדי לאפשר לרשות המקומית להתארגן בהתאם, דהיינו לשלם את החוב, או, לכל הפחות, להודיע לתושבים מראש על שעות הגבלת האספקה בשל החוב שהרשות המקומית צברה. </w:t>
      </w:r>
    </w:p>
    <w:p w14:paraId="4B78D1DC" w14:textId="77777777" w:rsidR="00000000" w:rsidRDefault="00A03D81">
      <w:pPr>
        <w:pStyle w:val="a0"/>
        <w:rPr>
          <w:rFonts w:hint="cs"/>
          <w:b/>
          <w:rtl/>
        </w:rPr>
      </w:pPr>
    </w:p>
    <w:p w14:paraId="7517C8F3" w14:textId="77777777" w:rsidR="00000000" w:rsidRDefault="00A03D81">
      <w:pPr>
        <w:pStyle w:val="a0"/>
        <w:rPr>
          <w:rFonts w:hint="cs"/>
          <w:b/>
          <w:rtl/>
        </w:rPr>
      </w:pPr>
      <w:r>
        <w:rPr>
          <w:rFonts w:hint="cs"/>
          <w:b/>
          <w:rtl/>
        </w:rPr>
        <w:t>2.  סך החוב שצברה בועינה-נוג'ידאת והב</w:t>
      </w:r>
      <w:r>
        <w:rPr>
          <w:rFonts w:hint="cs"/>
          <w:b/>
          <w:rtl/>
        </w:rPr>
        <w:t>יא להגבלת אספקת המים מצד "מקורות" היה 717,690 שקלים. ב-3 בדצמבר 2003 הושג הסדר פריסה לחוב, והופקדו המחאות דחויות ב"מקורות". מאותה עת חודשה אספקת המים הסדירה.</w:t>
      </w:r>
    </w:p>
    <w:p w14:paraId="2C84FEED" w14:textId="77777777" w:rsidR="00000000" w:rsidRDefault="00A03D81">
      <w:pPr>
        <w:pStyle w:val="a0"/>
        <w:rPr>
          <w:rFonts w:hint="cs"/>
          <w:b/>
          <w:rtl/>
        </w:rPr>
      </w:pPr>
    </w:p>
    <w:p w14:paraId="05348C43" w14:textId="77777777" w:rsidR="00000000" w:rsidRDefault="00A03D81">
      <w:pPr>
        <w:pStyle w:val="a0"/>
        <w:rPr>
          <w:rFonts w:hint="cs"/>
          <w:b/>
          <w:rtl/>
        </w:rPr>
      </w:pPr>
      <w:r>
        <w:rPr>
          <w:rFonts w:hint="cs"/>
          <w:b/>
          <w:rtl/>
        </w:rPr>
        <w:t>3.  על-פי רשיון אספקת המים, "מקורות" חייבת לספק מים רק כנגד תשלום. בתי-המשפט, לרבות בית-המשפט העל</w:t>
      </w:r>
      <w:r>
        <w:rPr>
          <w:rFonts w:hint="cs"/>
          <w:b/>
          <w:rtl/>
        </w:rPr>
        <w:t xml:space="preserve">יון, קבעו כמה פעמים, כי ספק מים אינו חב בהמשך אספקת המוצר </w:t>
      </w:r>
      <w:r>
        <w:rPr>
          <w:b/>
          <w:rtl/>
        </w:rPr>
        <w:t>–</w:t>
      </w:r>
      <w:r>
        <w:rPr>
          <w:rFonts w:hint="cs"/>
          <w:b/>
          <w:rtl/>
        </w:rPr>
        <w:t xml:space="preserve"> מים </w:t>
      </w:r>
      <w:r>
        <w:rPr>
          <w:b/>
          <w:rtl/>
        </w:rPr>
        <w:t>–</w:t>
      </w:r>
      <w:r>
        <w:rPr>
          <w:rFonts w:hint="cs"/>
          <w:b/>
          <w:rtl/>
        </w:rPr>
        <w:t xml:space="preserve"> אם הוא לא מקבל את התמורה המלאה במועד עבורו. כאמור, "מקורות" אינה מנצלת את הפסיקה ואת תנאי הרשיון, ולמרות ההכשר המשפטי שיש לה היא עושה כל מאמץ כדי להימנע מהסנקציה של שיבושים באספקה.</w:t>
      </w:r>
    </w:p>
    <w:p w14:paraId="4BF5A8BA" w14:textId="77777777" w:rsidR="00000000" w:rsidRDefault="00A03D81">
      <w:pPr>
        <w:pStyle w:val="a0"/>
        <w:rPr>
          <w:rFonts w:hint="cs"/>
          <w:b/>
          <w:rtl/>
        </w:rPr>
      </w:pPr>
    </w:p>
    <w:p w14:paraId="2A56BEDD" w14:textId="77777777" w:rsidR="00000000" w:rsidRDefault="00A03D81">
      <w:pPr>
        <w:pStyle w:val="a0"/>
        <w:rPr>
          <w:rFonts w:hint="cs"/>
          <w:b/>
          <w:rtl/>
        </w:rPr>
      </w:pPr>
      <w:r>
        <w:rPr>
          <w:rFonts w:hint="cs"/>
          <w:b/>
          <w:rtl/>
        </w:rPr>
        <w:t>4.  חברת</w:t>
      </w:r>
      <w:r>
        <w:rPr>
          <w:rFonts w:hint="cs"/>
          <w:b/>
          <w:rtl/>
        </w:rPr>
        <w:t xml:space="preserve"> "מקורות" מעבירה התראות לכמה רשויות שלא משלמות את חובן לחברה. בחודש הקרוב לא צפויות הגבלות מים לרשויות, על-פי המידע הקיים בידי החברה כיום.</w:t>
      </w:r>
    </w:p>
    <w:p w14:paraId="5CE4EF36" w14:textId="77777777" w:rsidR="00000000" w:rsidRDefault="00A03D81">
      <w:pPr>
        <w:pStyle w:val="a0"/>
        <w:rPr>
          <w:rFonts w:hint="cs"/>
          <w:rtl/>
        </w:rPr>
      </w:pPr>
    </w:p>
    <w:p w14:paraId="55B9DD08" w14:textId="77777777" w:rsidR="00000000" w:rsidRDefault="00A03D81">
      <w:pPr>
        <w:pStyle w:val="a1"/>
        <w:jc w:val="center"/>
        <w:rPr>
          <w:rtl/>
        </w:rPr>
      </w:pPr>
      <w:bookmarkStart w:id="610" w:name="CQ18920FI0018920T16_02_2004_23_26_12"/>
      <w:bookmarkStart w:id="611" w:name="_Toc79902481"/>
      <w:bookmarkEnd w:id="610"/>
      <w:r>
        <w:rPr>
          <w:rtl/>
        </w:rPr>
        <w:t>919. הקמת תחנת כוח פחמית באשקלון</w:t>
      </w:r>
      <w:bookmarkEnd w:id="611"/>
    </w:p>
    <w:p w14:paraId="566163C1" w14:textId="77777777" w:rsidR="00000000" w:rsidRDefault="00A03D81">
      <w:pPr>
        <w:pStyle w:val="a0"/>
        <w:rPr>
          <w:rFonts w:hint="cs"/>
          <w:rtl/>
        </w:rPr>
      </w:pPr>
    </w:p>
    <w:p w14:paraId="713CD9DF" w14:textId="77777777" w:rsidR="00000000" w:rsidRDefault="00A03D81">
      <w:pPr>
        <w:pStyle w:val="a0"/>
        <w:ind w:firstLine="0"/>
        <w:rPr>
          <w:bCs/>
          <w:u w:val="single"/>
        </w:rPr>
      </w:pPr>
      <w:bookmarkStart w:id="612" w:name="ESQ18920"/>
      <w:bookmarkEnd w:id="612"/>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67F3C65" w14:textId="77777777" w:rsidR="00000000" w:rsidRDefault="00A03D81">
      <w:pPr>
        <w:pStyle w:val="a0"/>
        <w:ind w:firstLine="720"/>
      </w:pPr>
      <w:r>
        <w:rPr>
          <w:rtl/>
        </w:rPr>
        <w:t>ביום כ"ב בכסל</w:t>
      </w:r>
      <w:r>
        <w:rPr>
          <w:rFonts w:hint="cs"/>
          <w:rtl/>
        </w:rPr>
        <w:t>י</w:t>
      </w:r>
      <w:r>
        <w:rPr>
          <w:rtl/>
        </w:rPr>
        <w:t>ו התשס"ד (17 בדצמ</w:t>
      </w:r>
      <w:r>
        <w:rPr>
          <w:rtl/>
        </w:rPr>
        <w:t>בר 2003):</w:t>
      </w:r>
    </w:p>
    <w:p w14:paraId="1A3CB640" w14:textId="77777777" w:rsidR="00000000" w:rsidRDefault="00A03D81">
      <w:pPr>
        <w:pStyle w:val="a0"/>
        <w:rPr>
          <w:rFonts w:hint="cs"/>
          <w:rtl/>
        </w:rPr>
      </w:pPr>
    </w:p>
    <w:p w14:paraId="26287AA3" w14:textId="77777777" w:rsidR="00000000" w:rsidRDefault="00A03D81">
      <w:pPr>
        <w:pStyle w:val="a0"/>
      </w:pPr>
      <w:r>
        <w:rPr>
          <w:rFonts w:hint="cs"/>
          <w:rtl/>
        </w:rPr>
        <w:t>רצוני לשאול</w:t>
      </w:r>
      <w:r>
        <w:rPr>
          <w:rtl/>
        </w:rPr>
        <w:t>:</w:t>
      </w:r>
    </w:p>
    <w:p w14:paraId="79F57A54" w14:textId="77777777" w:rsidR="00000000" w:rsidRDefault="00A03D81">
      <w:pPr>
        <w:pStyle w:val="a0"/>
      </w:pPr>
    </w:p>
    <w:p w14:paraId="5962F4C8" w14:textId="77777777" w:rsidR="00000000" w:rsidRDefault="00A03D81">
      <w:pPr>
        <w:pStyle w:val="a0"/>
        <w:rPr>
          <w:rtl/>
        </w:rPr>
      </w:pPr>
      <w:r>
        <w:rPr>
          <w:rFonts w:hint="cs"/>
          <w:rtl/>
        </w:rPr>
        <w:t xml:space="preserve">1. </w:t>
      </w:r>
      <w:r>
        <w:rPr>
          <w:rtl/>
        </w:rPr>
        <w:t>מה</w:t>
      </w:r>
      <w:r>
        <w:rPr>
          <w:rFonts w:hint="cs"/>
          <w:rtl/>
        </w:rPr>
        <w:t xml:space="preserve"> היא</w:t>
      </w:r>
      <w:r>
        <w:rPr>
          <w:rtl/>
        </w:rPr>
        <w:t xml:space="preserve"> עמדת משרד</w:t>
      </w:r>
      <w:r>
        <w:rPr>
          <w:rFonts w:hint="cs"/>
          <w:rtl/>
        </w:rPr>
        <w:t>ך</w:t>
      </w:r>
      <w:r>
        <w:rPr>
          <w:rtl/>
        </w:rPr>
        <w:t xml:space="preserve"> בעניין</w:t>
      </w:r>
      <w:r>
        <w:rPr>
          <w:rFonts w:hint="cs"/>
          <w:rtl/>
        </w:rPr>
        <w:t xml:space="preserve"> הקמת תחנת כוח פחמית נוספת באשקלון</w:t>
      </w:r>
      <w:r>
        <w:rPr>
          <w:rtl/>
        </w:rPr>
        <w:t>?</w:t>
      </w:r>
    </w:p>
    <w:p w14:paraId="445577B2" w14:textId="77777777" w:rsidR="00000000" w:rsidRDefault="00A03D81">
      <w:pPr>
        <w:pStyle w:val="a0"/>
        <w:rPr>
          <w:rtl/>
        </w:rPr>
      </w:pPr>
    </w:p>
    <w:p w14:paraId="1DDDB5BE" w14:textId="77777777" w:rsidR="00000000" w:rsidRDefault="00A03D81">
      <w:pPr>
        <w:pStyle w:val="a0"/>
        <w:rPr>
          <w:rtl/>
        </w:rPr>
      </w:pPr>
      <w:r>
        <w:rPr>
          <w:rFonts w:hint="cs"/>
          <w:rtl/>
        </w:rPr>
        <w:t>2. האם</w:t>
      </w:r>
      <w:r>
        <w:rPr>
          <w:rtl/>
        </w:rPr>
        <w:t xml:space="preserve"> תישקל הקמת תחנת כ</w:t>
      </w:r>
      <w:r>
        <w:rPr>
          <w:rFonts w:hint="cs"/>
          <w:rtl/>
        </w:rPr>
        <w:t>ו</w:t>
      </w:r>
      <w:r>
        <w:rPr>
          <w:rtl/>
        </w:rPr>
        <w:t>ח גזית</w:t>
      </w:r>
      <w:r>
        <w:rPr>
          <w:rFonts w:hint="cs"/>
          <w:rtl/>
        </w:rPr>
        <w:t>,</w:t>
      </w:r>
      <w:r>
        <w:rPr>
          <w:rtl/>
        </w:rPr>
        <w:t xml:space="preserve"> שהיא זולה יותר, חסכונית יותר ומסוכנת פחות לבריאות הציבור?</w:t>
      </w:r>
    </w:p>
    <w:p w14:paraId="5D91F7D6" w14:textId="77777777" w:rsidR="00000000" w:rsidRDefault="00A03D81">
      <w:pPr>
        <w:pStyle w:val="a0"/>
        <w:rPr>
          <w:rtl/>
        </w:rPr>
      </w:pPr>
    </w:p>
    <w:p w14:paraId="43DDC753" w14:textId="77777777" w:rsidR="00000000" w:rsidRDefault="00A03D81">
      <w:pPr>
        <w:pStyle w:val="a0"/>
        <w:rPr>
          <w:rtl/>
        </w:rPr>
      </w:pPr>
      <w:r>
        <w:rPr>
          <w:rFonts w:hint="cs"/>
          <w:rtl/>
        </w:rPr>
        <w:t>3. האם</w:t>
      </w:r>
      <w:r>
        <w:rPr>
          <w:rtl/>
        </w:rPr>
        <w:t xml:space="preserve"> יתמוך </w:t>
      </w:r>
      <w:r>
        <w:rPr>
          <w:rFonts w:hint="cs"/>
          <w:rtl/>
        </w:rPr>
        <w:t>משרדך</w:t>
      </w:r>
      <w:r>
        <w:rPr>
          <w:rtl/>
        </w:rPr>
        <w:t xml:space="preserve"> בהקמת תחנת כ</w:t>
      </w:r>
      <w:r>
        <w:rPr>
          <w:rFonts w:hint="cs"/>
          <w:rtl/>
        </w:rPr>
        <w:t>ו</w:t>
      </w:r>
      <w:r>
        <w:rPr>
          <w:rtl/>
        </w:rPr>
        <w:t>ח בטכנולוגיה משולבת של גז ופחם?</w:t>
      </w:r>
    </w:p>
    <w:p w14:paraId="2E349B49" w14:textId="77777777" w:rsidR="00000000" w:rsidRDefault="00A03D81">
      <w:pPr>
        <w:pStyle w:val="a0"/>
        <w:rPr>
          <w:rtl/>
        </w:rPr>
      </w:pPr>
    </w:p>
    <w:p w14:paraId="33361B15" w14:textId="77777777" w:rsidR="00000000" w:rsidRDefault="00A03D81">
      <w:pPr>
        <w:pStyle w:val="a0"/>
        <w:rPr>
          <w:rFonts w:hint="cs"/>
          <w:rtl/>
        </w:rPr>
      </w:pPr>
      <w:r>
        <w:rPr>
          <w:rFonts w:hint="cs"/>
          <w:rtl/>
        </w:rPr>
        <w:t>4. מה הם ה</w:t>
      </w:r>
      <w:r>
        <w:rPr>
          <w:rFonts w:hint="cs"/>
          <w:rtl/>
        </w:rPr>
        <w:t>נתונים שבידי משרדך לגבי כל אחת מהחלופות?</w:t>
      </w:r>
    </w:p>
    <w:p w14:paraId="3DB9CD1F" w14:textId="77777777" w:rsidR="00000000" w:rsidRDefault="00A03D81">
      <w:pPr>
        <w:pStyle w:val="a0"/>
        <w:rPr>
          <w:rFonts w:hint="cs"/>
        </w:rPr>
      </w:pPr>
    </w:p>
    <w:p w14:paraId="1BFEE599" w14:textId="77777777" w:rsidR="00000000" w:rsidRDefault="00A03D81">
      <w:pPr>
        <w:pStyle w:val="a0"/>
        <w:ind w:firstLine="0"/>
        <w:rPr>
          <w:rFonts w:hint="cs"/>
          <w:rtl/>
        </w:rPr>
      </w:pPr>
      <w:r>
        <w:rPr>
          <w:rFonts w:hint="cs"/>
          <w:b/>
          <w:bCs/>
          <w:u w:val="single"/>
          <w:rtl/>
        </w:rPr>
        <w:t>שר התשתיות הלאומיות יוסף פריצקי:</w:t>
      </w:r>
    </w:p>
    <w:p w14:paraId="1CBACF10" w14:textId="77777777" w:rsidR="00000000" w:rsidRDefault="00A03D81">
      <w:pPr>
        <w:pStyle w:val="a0"/>
        <w:rPr>
          <w:rFonts w:hint="cs"/>
          <w:b/>
          <w:rtl/>
        </w:rPr>
      </w:pPr>
      <w:r>
        <w:rPr>
          <w:rFonts w:hint="cs"/>
          <w:b/>
          <w:rtl/>
        </w:rPr>
        <w:tab/>
      </w:r>
    </w:p>
    <w:p w14:paraId="45A6604B" w14:textId="77777777" w:rsidR="00000000" w:rsidRDefault="00A03D81">
      <w:pPr>
        <w:pStyle w:val="a0"/>
        <w:ind w:firstLine="0"/>
        <w:rPr>
          <w:rFonts w:hint="cs"/>
          <w:b/>
          <w:rtl/>
        </w:rPr>
      </w:pPr>
      <w:r>
        <w:rPr>
          <w:rFonts w:hint="cs"/>
          <w:b/>
          <w:rtl/>
        </w:rPr>
        <w:tab/>
        <w:t xml:space="preserve">חבר הכנסת מלכיאור שאל בעניין הקמת תחנת כוח פחמית נוספת באשקלון, וגם שאל בעניין טכנולוגיה משולבת של גז ופחם. </w:t>
      </w:r>
    </w:p>
    <w:p w14:paraId="1AC90207" w14:textId="77777777" w:rsidR="00000000" w:rsidRDefault="00A03D81">
      <w:pPr>
        <w:pStyle w:val="a0"/>
        <w:ind w:firstLine="0"/>
        <w:rPr>
          <w:rFonts w:hint="cs"/>
          <w:b/>
          <w:rtl/>
        </w:rPr>
      </w:pPr>
    </w:p>
    <w:p w14:paraId="2C5F85C9" w14:textId="77777777" w:rsidR="00000000" w:rsidRDefault="00A03D81">
      <w:pPr>
        <w:pStyle w:val="a0"/>
        <w:rPr>
          <w:rFonts w:hint="cs"/>
          <w:b/>
          <w:rtl/>
        </w:rPr>
      </w:pPr>
      <w:r>
        <w:rPr>
          <w:rFonts w:hint="cs"/>
          <w:b/>
          <w:rtl/>
        </w:rPr>
        <w:t>המשרד החליט, לאחר בדיקה חוזרת ונשנית, שתחנת כוח פחמית נוספת שתוקם בש</w:t>
      </w:r>
      <w:r>
        <w:rPr>
          <w:rFonts w:hint="cs"/>
          <w:b/>
          <w:rtl/>
        </w:rPr>
        <w:t>נים 2008-2009 חיונית להבטחת אספקת חשמל אמינה למשק הישראלי. בדקנו שיקולים טכנולוגיים, בדקנו שיקולים כלכליים ואסטרטגיים, עלות דלקים, גז מול פחם, גיוון מקורות אספקה. אנחנו מעבירים כ-40% מתחנות החשמל לגז, אבל אנחנו לא יכולים להעביר את כל משק החשמל לגז. אנחנו צ</w:t>
      </w:r>
      <w:r>
        <w:rPr>
          <w:rFonts w:hint="cs"/>
          <w:b/>
          <w:rtl/>
        </w:rPr>
        <w:t>ריכים להשאיר תחנות פחמיות, משום שפחם ניתן לאגירה, ואם, חלילה וחס, יש תקלה, או חלילה וחס תהיה בעיה באספקה, אנחנו עדיין צריכים לשמור על גיוון מקורות האספקה שלנו.</w:t>
      </w:r>
    </w:p>
    <w:p w14:paraId="679C2F2F" w14:textId="77777777" w:rsidR="00000000" w:rsidRDefault="00A03D81">
      <w:pPr>
        <w:pStyle w:val="a0"/>
        <w:rPr>
          <w:rFonts w:hint="cs"/>
          <w:b/>
          <w:rtl/>
        </w:rPr>
      </w:pPr>
    </w:p>
    <w:p w14:paraId="6DCAFCA2" w14:textId="77777777" w:rsidR="00000000" w:rsidRDefault="00A03D81">
      <w:pPr>
        <w:pStyle w:val="a0"/>
        <w:rPr>
          <w:rFonts w:hint="cs"/>
          <w:b/>
          <w:rtl/>
        </w:rPr>
      </w:pPr>
      <w:r>
        <w:rPr>
          <w:rFonts w:hint="cs"/>
          <w:b/>
          <w:rtl/>
        </w:rPr>
        <w:t>החלטנו להקים תחנת כוח פחמית בתהליך ייצור שנקרא סופר-קריטי. כלומר, זהו פחם דל-גופרית שנשרף בטמפר</w:t>
      </w:r>
      <w:r>
        <w:rPr>
          <w:rFonts w:hint="cs"/>
          <w:b/>
          <w:rtl/>
        </w:rPr>
        <w:t xml:space="preserve">טורות גבוהות יותר, וכתוצאה מכך כמות החלקיקים המזהמים שהוא שולח לאוויר היא נמוכה, והיא מקובלת בכל הסטנדרטים האירופיים.  </w:t>
      </w:r>
    </w:p>
    <w:p w14:paraId="1F4AB589" w14:textId="77777777" w:rsidR="00000000" w:rsidRDefault="00A03D81">
      <w:pPr>
        <w:pStyle w:val="a0"/>
        <w:rPr>
          <w:rFonts w:hint="cs"/>
          <w:b/>
          <w:rtl/>
        </w:rPr>
      </w:pPr>
    </w:p>
    <w:p w14:paraId="102304CA" w14:textId="77777777" w:rsidR="00000000" w:rsidRDefault="00A03D81">
      <w:pPr>
        <w:pStyle w:val="a0"/>
        <w:rPr>
          <w:rFonts w:hint="cs"/>
          <w:b/>
          <w:rtl/>
        </w:rPr>
      </w:pPr>
      <w:r>
        <w:rPr>
          <w:rFonts w:hint="cs"/>
          <w:b/>
          <w:rtl/>
        </w:rPr>
        <w:t>נעשה כל מאמץ כדי שהגז ייכנס למשק החשמל כמה שיותר מהר. שאלת, האם תישקל הקמת תחנת כוח בגז, זולה יותר, חסכונית יותר ומסוכנת פחות לבריאות ה</w:t>
      </w:r>
      <w:r>
        <w:rPr>
          <w:rFonts w:hint="cs"/>
          <w:b/>
          <w:rtl/>
        </w:rPr>
        <w:t xml:space="preserve">ציבור. התשובה היא שאנחנו הולכים להקים לפחות שמונה יחידות ייצור כאלה עד סוף העשור, שיספקו כ-3,000 מגוואט. אנחנו גם מצפים שיצרנים פרטיים יספקו עוד כ-2,000 מגוואט. </w:t>
      </w:r>
    </w:p>
    <w:p w14:paraId="2A7B7FD1" w14:textId="77777777" w:rsidR="00000000" w:rsidRDefault="00A03D81">
      <w:pPr>
        <w:pStyle w:val="a0"/>
        <w:rPr>
          <w:rFonts w:hint="cs"/>
          <w:b/>
          <w:rtl/>
        </w:rPr>
      </w:pPr>
    </w:p>
    <w:p w14:paraId="5EE344DF" w14:textId="77777777" w:rsidR="00000000" w:rsidRDefault="00A03D81">
      <w:pPr>
        <w:pStyle w:val="a0"/>
        <w:rPr>
          <w:rFonts w:hint="cs"/>
          <w:b/>
          <w:rtl/>
        </w:rPr>
      </w:pPr>
      <w:r>
        <w:rPr>
          <w:rFonts w:hint="cs"/>
          <w:b/>
          <w:rtl/>
        </w:rPr>
        <w:t xml:space="preserve">בקיצור, אדוני חבר הכנסת מלכיאור, זוהי הטכנולוגיה הזמינה כיום, זוהי הטכנולוגיה שנבחנה פעמיים, </w:t>
      </w:r>
      <w:r>
        <w:rPr>
          <w:rFonts w:hint="cs"/>
          <w:b/>
          <w:rtl/>
        </w:rPr>
        <w:t xml:space="preserve">שלוש וארבע פעמים. טכנולוגיית הפחם הסופר-קריטית היא גם, בנסיבות הקיימות, הפחות מזהמת, ולכן אנחנו מאשרים את הקמת תחנת הכוח הזאת. </w:t>
      </w:r>
    </w:p>
    <w:p w14:paraId="4FD617F2" w14:textId="77777777" w:rsidR="00000000" w:rsidRDefault="00A03D81">
      <w:pPr>
        <w:pStyle w:val="af1"/>
        <w:rPr>
          <w:rFonts w:hint="cs"/>
          <w:rtl/>
        </w:rPr>
      </w:pPr>
    </w:p>
    <w:p w14:paraId="63617F32" w14:textId="77777777" w:rsidR="00000000" w:rsidRDefault="00A03D81">
      <w:pPr>
        <w:pStyle w:val="af1"/>
        <w:rPr>
          <w:rtl/>
        </w:rPr>
      </w:pPr>
      <w:r>
        <w:rPr>
          <w:rtl/>
        </w:rPr>
        <w:t>היו"ר</w:t>
      </w:r>
      <w:r>
        <w:rPr>
          <w:rFonts w:hint="cs"/>
          <w:rtl/>
        </w:rPr>
        <w:t xml:space="preserve"> משה כחלון</w:t>
      </w:r>
      <w:r>
        <w:rPr>
          <w:rtl/>
        </w:rPr>
        <w:t>:</w:t>
      </w:r>
    </w:p>
    <w:p w14:paraId="2E598AAA" w14:textId="77777777" w:rsidR="00000000" w:rsidRDefault="00A03D81">
      <w:pPr>
        <w:pStyle w:val="a0"/>
        <w:rPr>
          <w:rFonts w:hint="cs"/>
          <w:rtl/>
        </w:rPr>
      </w:pPr>
    </w:p>
    <w:p w14:paraId="3C296C02" w14:textId="77777777" w:rsidR="00000000" w:rsidRDefault="00A03D81">
      <w:pPr>
        <w:pStyle w:val="a0"/>
        <w:rPr>
          <w:rFonts w:hint="cs"/>
          <w:rtl/>
        </w:rPr>
      </w:pPr>
      <w:r>
        <w:rPr>
          <w:rFonts w:hint="cs"/>
          <w:rtl/>
        </w:rPr>
        <w:t>שאלה נוספת לחבר הכנסת מלכיאור.</w:t>
      </w:r>
    </w:p>
    <w:p w14:paraId="1C2150CF" w14:textId="77777777" w:rsidR="00000000" w:rsidRDefault="00A03D81">
      <w:pPr>
        <w:pStyle w:val="a0"/>
        <w:rPr>
          <w:rFonts w:hint="cs"/>
          <w:rtl/>
        </w:rPr>
      </w:pPr>
    </w:p>
    <w:p w14:paraId="4525E4FF" w14:textId="77777777" w:rsidR="00000000" w:rsidRDefault="00A03D81">
      <w:pPr>
        <w:pStyle w:val="af0"/>
        <w:rPr>
          <w:rtl/>
        </w:rPr>
      </w:pPr>
      <w:r>
        <w:rPr>
          <w:rFonts w:hint="eastAsia"/>
          <w:rtl/>
        </w:rPr>
        <w:t>מיכאל</w:t>
      </w:r>
      <w:r>
        <w:rPr>
          <w:rtl/>
        </w:rPr>
        <w:t xml:space="preserve"> מלכיאור (העבודה-מימד):</w:t>
      </w:r>
    </w:p>
    <w:p w14:paraId="59CEF5A2" w14:textId="77777777" w:rsidR="00000000" w:rsidRDefault="00A03D81">
      <w:pPr>
        <w:pStyle w:val="a0"/>
        <w:rPr>
          <w:rFonts w:hint="cs"/>
          <w:rtl/>
        </w:rPr>
      </w:pPr>
    </w:p>
    <w:p w14:paraId="73B23060" w14:textId="77777777" w:rsidR="00000000" w:rsidRDefault="00A03D81">
      <w:pPr>
        <w:pStyle w:val="a0"/>
        <w:rPr>
          <w:rFonts w:hint="cs"/>
          <w:rtl/>
        </w:rPr>
      </w:pPr>
      <w:r>
        <w:rPr>
          <w:rFonts w:hint="cs"/>
          <w:rtl/>
        </w:rPr>
        <w:t>אני מודה לכבוד השר על התשובות. אני בטוח שכבוד ה</w:t>
      </w:r>
      <w:r>
        <w:rPr>
          <w:rFonts w:hint="cs"/>
          <w:rtl/>
        </w:rPr>
        <w:t>שר יודע, שהרבה מאוד מהידע שיש לנו מצביע על דברים הפוכים ממש, ושאם נחכה כמה שנים, או אפילו נעשה תחנה משולבת גז ופחם - היום באירופה שוב לא משתמשים  בטכנולוגיה הזאת, גם לא בסופר-קריטית שציינת. גם החששות שיש לנו מזה שלא תהיה לנו אספקה - צריך לראות את החששות מה</w:t>
      </w:r>
      <w:r>
        <w:rPr>
          <w:rFonts w:hint="cs"/>
          <w:rtl/>
        </w:rPr>
        <w:t xml:space="preserve">נזק שנגרם היום. כבר היום אנחנו במצב ירוד ביותר בנושא של זיהום האוויר, בעיקר מהתחנות הפחמיות. לכן אני חושב שראוי - כפי שביקש בג"ץ, שאומנם דחה את העתירה - שיבדקו טוב מאוד את כל הסיבות של העותרים, כי הם צדקו. אני חושב שראוי מאוד לעשות את הדברים בשילוב עם אלה </w:t>
      </w:r>
      <w:r>
        <w:rPr>
          <w:rFonts w:hint="cs"/>
          <w:rtl/>
        </w:rPr>
        <w:t>שדואגים לעתיד האוויר.</w:t>
      </w:r>
    </w:p>
    <w:p w14:paraId="15F6BBA1" w14:textId="77777777" w:rsidR="00000000" w:rsidRDefault="00A03D81">
      <w:pPr>
        <w:pStyle w:val="a0"/>
        <w:rPr>
          <w:rFonts w:hint="cs"/>
          <w:rtl/>
        </w:rPr>
      </w:pPr>
    </w:p>
    <w:p w14:paraId="3588C091" w14:textId="77777777" w:rsidR="00000000" w:rsidRDefault="00A03D81">
      <w:pPr>
        <w:pStyle w:val="-"/>
        <w:rPr>
          <w:rtl/>
        </w:rPr>
      </w:pPr>
      <w:bookmarkStart w:id="613" w:name="FS000000449T16_02_2004_23_29_20"/>
      <w:bookmarkStart w:id="614" w:name="FS000000461T17_02_2004_00_05_07C"/>
      <w:bookmarkStart w:id="615" w:name="FS000000520T17_02_2004_00_06_04"/>
      <w:bookmarkEnd w:id="613"/>
      <w:bookmarkEnd w:id="614"/>
      <w:bookmarkEnd w:id="615"/>
      <w:r>
        <w:rPr>
          <w:rtl/>
        </w:rPr>
        <w:t>שר התשתיות הלאומיות יוסף פריצקי:</w:t>
      </w:r>
    </w:p>
    <w:p w14:paraId="5A50538A" w14:textId="77777777" w:rsidR="00000000" w:rsidRDefault="00A03D81">
      <w:pPr>
        <w:pStyle w:val="a0"/>
        <w:rPr>
          <w:rtl/>
        </w:rPr>
      </w:pPr>
    </w:p>
    <w:p w14:paraId="56A1BF4E" w14:textId="77777777" w:rsidR="00000000" w:rsidRDefault="00A03D81">
      <w:pPr>
        <w:pStyle w:val="a0"/>
        <w:rPr>
          <w:rFonts w:hint="cs"/>
          <w:rtl/>
        </w:rPr>
      </w:pPr>
      <w:r>
        <w:rPr>
          <w:rFonts w:hint="cs"/>
          <w:rtl/>
        </w:rPr>
        <w:t xml:space="preserve">תודה לך, חבר הכנסת מלכיאור. במדינת ישראל עד השנה האחרונה </w:t>
      </w:r>
      <w:r>
        <w:rPr>
          <w:rtl/>
        </w:rPr>
        <w:t>–</w:t>
      </w:r>
      <w:r>
        <w:rPr>
          <w:rFonts w:hint="cs"/>
          <w:rtl/>
        </w:rPr>
        <w:t xml:space="preserve"> אין לי הנתונים של השנה האחרונה, אולי יש בהם שינוי -  צריכת החשמל גדלה בין 3% ל-4% לשנה. דרך אגב, בלי שום קשר לגידול האוכלוסייה, לשינוי בכלכל</w:t>
      </w:r>
      <w:r>
        <w:rPr>
          <w:rFonts w:hint="cs"/>
          <w:rtl/>
        </w:rPr>
        <w:t>ה, בלי שום קשר לכלום. אנחנו צרכני חשמל פראיים, בצורה בלתי מבוקרת לחלוטין.</w:t>
      </w:r>
    </w:p>
    <w:p w14:paraId="1634FBF0" w14:textId="77777777" w:rsidR="00000000" w:rsidRDefault="00A03D81">
      <w:pPr>
        <w:pStyle w:val="a0"/>
        <w:rPr>
          <w:rFonts w:hint="cs"/>
          <w:rtl/>
        </w:rPr>
      </w:pPr>
    </w:p>
    <w:p w14:paraId="09B1EF8C" w14:textId="77777777" w:rsidR="00000000" w:rsidRDefault="00A03D81">
      <w:pPr>
        <w:pStyle w:val="af0"/>
        <w:rPr>
          <w:rtl/>
        </w:rPr>
      </w:pPr>
      <w:r>
        <w:rPr>
          <w:rFonts w:hint="eastAsia"/>
          <w:rtl/>
        </w:rPr>
        <w:t>מיכאל</w:t>
      </w:r>
      <w:r>
        <w:rPr>
          <w:rtl/>
        </w:rPr>
        <w:t xml:space="preserve"> מלכיאור (העבודה-מימד):</w:t>
      </w:r>
    </w:p>
    <w:p w14:paraId="0A3F7AAC" w14:textId="77777777" w:rsidR="00000000" w:rsidRDefault="00A03D81">
      <w:pPr>
        <w:pStyle w:val="a0"/>
        <w:rPr>
          <w:rFonts w:hint="cs"/>
          <w:rtl/>
        </w:rPr>
      </w:pPr>
    </w:p>
    <w:p w14:paraId="4051BD6D" w14:textId="77777777" w:rsidR="00000000" w:rsidRDefault="00A03D81">
      <w:pPr>
        <w:pStyle w:val="a0"/>
        <w:rPr>
          <w:rFonts w:hint="cs"/>
          <w:rtl/>
        </w:rPr>
      </w:pPr>
      <w:r>
        <w:rPr>
          <w:rFonts w:hint="cs"/>
          <w:rtl/>
        </w:rPr>
        <w:t>הצריכה מכפילה את עצמה בכל עשר שנים.</w:t>
      </w:r>
    </w:p>
    <w:p w14:paraId="1ADCC721" w14:textId="77777777" w:rsidR="00000000" w:rsidRDefault="00A03D81">
      <w:pPr>
        <w:pStyle w:val="a0"/>
        <w:rPr>
          <w:rFonts w:hint="cs"/>
          <w:rtl/>
        </w:rPr>
      </w:pPr>
    </w:p>
    <w:p w14:paraId="22D0103C" w14:textId="77777777" w:rsidR="00000000" w:rsidRDefault="00A03D81">
      <w:pPr>
        <w:pStyle w:val="-"/>
        <w:rPr>
          <w:rtl/>
        </w:rPr>
      </w:pPr>
      <w:bookmarkStart w:id="616" w:name="FS000000520T17_02_2004_00_07_24C"/>
      <w:bookmarkEnd w:id="616"/>
      <w:r>
        <w:rPr>
          <w:rtl/>
        </w:rPr>
        <w:t>שר התשתיות הלאומיות יוסף פריצקי:</w:t>
      </w:r>
    </w:p>
    <w:p w14:paraId="230BA012" w14:textId="77777777" w:rsidR="00000000" w:rsidRDefault="00A03D81">
      <w:pPr>
        <w:pStyle w:val="a0"/>
        <w:rPr>
          <w:rtl/>
        </w:rPr>
      </w:pPr>
    </w:p>
    <w:p w14:paraId="100896F4" w14:textId="77777777" w:rsidR="00000000" w:rsidRDefault="00A03D81">
      <w:pPr>
        <w:pStyle w:val="a0"/>
        <w:rPr>
          <w:rFonts w:hint="cs"/>
          <w:rtl/>
        </w:rPr>
      </w:pPr>
      <w:r>
        <w:rPr>
          <w:rFonts w:hint="cs"/>
          <w:rtl/>
        </w:rPr>
        <w:t>אנחנו במצב שבעצם איננו מנהלים שום ביקוש נכון לחשמל. חלק מהסיבות, דרך אגב, הוא מש</w:t>
      </w:r>
      <w:r>
        <w:rPr>
          <w:rFonts w:hint="cs"/>
          <w:rtl/>
        </w:rPr>
        <w:t>ום  שהחשמל הוא, במידה כזאת או אחרת, מסובסד; לא במחיר, אבל מסובסד בכך שהתעריפים נמוכים, התשואה להון מאוד נמוכה.</w:t>
      </w:r>
      <w:bookmarkStart w:id="617" w:name="FS000000520T16_02_2004_23_42_31"/>
      <w:bookmarkStart w:id="618" w:name="FS000000520T16_02_2004_23_42_36C"/>
      <w:bookmarkEnd w:id="617"/>
      <w:bookmarkEnd w:id="618"/>
      <w:r>
        <w:rPr>
          <w:rFonts w:hint="cs"/>
          <w:rtl/>
        </w:rPr>
        <w:t xml:space="preserve"> ולכן יש למשל אנשים שבלילות הקיץ ישנים עם מזגן דולק כל הזמן ועם שמיכת פוך. אחד הדברים המטורפים. אני חושב ששמענו מספיק על הדברים האלה. </w:t>
      </w:r>
    </w:p>
    <w:p w14:paraId="3493BBE6" w14:textId="77777777" w:rsidR="00000000" w:rsidRDefault="00A03D81">
      <w:pPr>
        <w:pStyle w:val="a0"/>
        <w:ind w:firstLine="720"/>
        <w:rPr>
          <w:rFonts w:hint="cs"/>
          <w:rtl/>
        </w:rPr>
      </w:pPr>
    </w:p>
    <w:p w14:paraId="229C354E" w14:textId="77777777" w:rsidR="00000000" w:rsidRDefault="00A03D81">
      <w:pPr>
        <w:pStyle w:val="af0"/>
        <w:rPr>
          <w:rtl/>
        </w:rPr>
      </w:pPr>
      <w:r>
        <w:rPr>
          <w:rFonts w:hint="eastAsia"/>
          <w:rtl/>
        </w:rPr>
        <w:t>שלום</w:t>
      </w:r>
      <w:r>
        <w:rPr>
          <w:rtl/>
        </w:rPr>
        <w:t xml:space="preserve"> שמחון</w:t>
      </w:r>
      <w:r>
        <w:rPr>
          <w:rtl/>
        </w:rPr>
        <w:t xml:space="preserve"> (העבודה-מימד):</w:t>
      </w:r>
    </w:p>
    <w:p w14:paraId="5DB5C781" w14:textId="77777777" w:rsidR="00000000" w:rsidRDefault="00A03D81">
      <w:pPr>
        <w:pStyle w:val="a0"/>
        <w:rPr>
          <w:rFonts w:hint="cs"/>
          <w:rtl/>
        </w:rPr>
      </w:pPr>
    </w:p>
    <w:p w14:paraId="21B3755C" w14:textId="77777777" w:rsidR="00000000" w:rsidRDefault="00A03D81">
      <w:pPr>
        <w:pStyle w:val="a0"/>
        <w:rPr>
          <w:rFonts w:hint="cs"/>
          <w:rtl/>
        </w:rPr>
      </w:pPr>
      <w:r>
        <w:rPr>
          <w:rFonts w:hint="cs"/>
          <w:rtl/>
        </w:rPr>
        <w:t>זה כיף לא נורמלי.</w:t>
      </w:r>
    </w:p>
    <w:p w14:paraId="7CAA078F" w14:textId="77777777" w:rsidR="00000000" w:rsidRDefault="00A03D81">
      <w:pPr>
        <w:pStyle w:val="a0"/>
        <w:rPr>
          <w:rFonts w:hint="cs"/>
          <w:rtl/>
        </w:rPr>
      </w:pPr>
    </w:p>
    <w:p w14:paraId="21F1018C" w14:textId="77777777" w:rsidR="00000000" w:rsidRDefault="00A03D81">
      <w:pPr>
        <w:pStyle w:val="-"/>
        <w:rPr>
          <w:rtl/>
        </w:rPr>
      </w:pPr>
      <w:bookmarkStart w:id="619" w:name="FS000000520T16_02_2004_23_44_56C"/>
      <w:bookmarkEnd w:id="619"/>
      <w:r>
        <w:rPr>
          <w:rFonts w:hint="eastAsia"/>
          <w:rtl/>
        </w:rPr>
        <w:t>שר</w:t>
      </w:r>
      <w:r>
        <w:rPr>
          <w:rtl/>
        </w:rPr>
        <w:t xml:space="preserve"> התשתיות הלאומיות יוסף פריצקי:</w:t>
      </w:r>
    </w:p>
    <w:p w14:paraId="35D5106E" w14:textId="77777777" w:rsidR="00000000" w:rsidRDefault="00A03D81">
      <w:pPr>
        <w:pStyle w:val="a0"/>
        <w:rPr>
          <w:rFonts w:hint="cs"/>
          <w:rtl/>
        </w:rPr>
      </w:pPr>
    </w:p>
    <w:p w14:paraId="49E42B1F" w14:textId="77777777" w:rsidR="00000000" w:rsidRDefault="00A03D81">
      <w:pPr>
        <w:pStyle w:val="a0"/>
        <w:rPr>
          <w:rFonts w:hint="cs"/>
          <w:rtl/>
        </w:rPr>
      </w:pPr>
      <w:r>
        <w:rPr>
          <w:rFonts w:hint="cs"/>
          <w:rtl/>
        </w:rPr>
        <w:t xml:space="preserve">זה כיף לא נורמלי, אבל לכן צריך לייצר תחנות כוח. </w:t>
      </w:r>
    </w:p>
    <w:p w14:paraId="515711F6" w14:textId="77777777" w:rsidR="00000000" w:rsidRDefault="00A03D81">
      <w:pPr>
        <w:pStyle w:val="a0"/>
        <w:rPr>
          <w:rFonts w:hint="cs"/>
          <w:rtl/>
        </w:rPr>
      </w:pPr>
    </w:p>
    <w:p w14:paraId="1458F212" w14:textId="77777777" w:rsidR="00000000" w:rsidRDefault="00A03D81">
      <w:pPr>
        <w:pStyle w:val="a0"/>
        <w:rPr>
          <w:rFonts w:hint="cs"/>
          <w:rtl/>
        </w:rPr>
      </w:pPr>
      <w:r>
        <w:rPr>
          <w:rFonts w:hint="cs"/>
          <w:rtl/>
        </w:rPr>
        <w:t>יש לנו עוד בעיה. אנחנו אי של אנרגיה. באירופה, כשיש שעות מסוימות של "פיק", רשת החשמל הגרמנית סוחבת מהצרפתית, או הצרפתית מהגרמנית, או הצרפ</w:t>
      </w:r>
      <w:r>
        <w:rPr>
          <w:rFonts w:hint="cs"/>
          <w:rtl/>
        </w:rPr>
        <w:t xml:space="preserve">תית מהספרדית, או הספרדית מהפורטוגלית. זאת אומרת, יש רשת כוללת של אירופה. אנחנו מה נעשה? אין לנו רשתות כוללות, לא רוצים להתחבר אתנו, ולכן אנחנו צריכים לייצר תחנות כוח אפילו כדי לספק את שעות ה"פיקים". </w:t>
      </w:r>
    </w:p>
    <w:p w14:paraId="334B5F00" w14:textId="77777777" w:rsidR="00000000" w:rsidRDefault="00A03D81">
      <w:pPr>
        <w:pStyle w:val="a0"/>
        <w:rPr>
          <w:rFonts w:hint="cs"/>
          <w:rtl/>
        </w:rPr>
      </w:pPr>
    </w:p>
    <w:p w14:paraId="6D886142" w14:textId="77777777" w:rsidR="00000000" w:rsidRDefault="00A03D81">
      <w:pPr>
        <w:pStyle w:val="a0"/>
        <w:rPr>
          <w:rFonts w:hint="cs"/>
          <w:rtl/>
        </w:rPr>
      </w:pPr>
      <w:r>
        <w:rPr>
          <w:rFonts w:hint="cs"/>
          <w:rtl/>
        </w:rPr>
        <w:t xml:space="preserve">אבל, העניין הזה ייבחן שוב, כי קודם כול אני רוצה נתונים </w:t>
      </w:r>
      <w:r>
        <w:rPr>
          <w:rFonts w:hint="cs"/>
          <w:rtl/>
        </w:rPr>
        <w:t xml:space="preserve">של 2003, ויכול להיות שהם יהיו שונים. שנית, וזה העיקר, אני החלטתי במשרד להתחיל לקיים גם מדיניות בעניין ביקושים של חשמל. למשל, אני לוחץ על הרשות לשירותים ציבוריים </w:t>
      </w:r>
      <w:r>
        <w:rPr>
          <w:rtl/>
        </w:rPr>
        <w:t>–</w:t>
      </w:r>
      <w:r>
        <w:rPr>
          <w:rFonts w:hint="cs"/>
          <w:rtl/>
        </w:rPr>
        <w:t xml:space="preserve"> חשמל, לתת לי תעריפים שמקובלים באירופה להשאלת עומס. מה זה תעריף להשאלת עומס? באים לבעל מפעל וא</w:t>
      </w:r>
      <w:r>
        <w:rPr>
          <w:rFonts w:hint="cs"/>
          <w:rtl/>
        </w:rPr>
        <w:t>ומרים: בוא נעשה אתך עסק. לא יהיה לך 100% חשמל זמין ואמין, יהיה לך 90%.  בשעות העומס זה מוריד לך מתח. אבל עבור ה-90% אתה תשלם מחיר הרבה יותר זול לקילוואט שעה מכפי שאתה משלם. דרך אגב, זה מקובל בעולם. כלומר, זה מכניזם שיכול להתחיל לנהל ביקוש. יכול להיות שאם נ</w:t>
      </w:r>
      <w:r>
        <w:rPr>
          <w:rFonts w:hint="cs"/>
          <w:rtl/>
        </w:rPr>
        <w:t xml:space="preserve">צליח להטמיע את המכניזם הזה ונתחיל לנהל ביקוש בצורה ראויה, אפשר יהיה לדחות את הקמתה של התחנה הזאת. </w:t>
      </w:r>
    </w:p>
    <w:p w14:paraId="24080E26" w14:textId="77777777" w:rsidR="00000000" w:rsidRDefault="00A03D81">
      <w:pPr>
        <w:pStyle w:val="a0"/>
        <w:ind w:firstLine="0"/>
        <w:rPr>
          <w:rFonts w:hint="cs"/>
          <w:rtl/>
        </w:rPr>
      </w:pPr>
    </w:p>
    <w:p w14:paraId="6413944E" w14:textId="77777777" w:rsidR="00000000" w:rsidRDefault="00A03D81">
      <w:pPr>
        <w:pStyle w:val="af0"/>
        <w:rPr>
          <w:rtl/>
        </w:rPr>
      </w:pPr>
      <w:r>
        <w:rPr>
          <w:rFonts w:hint="eastAsia"/>
          <w:rtl/>
        </w:rPr>
        <w:t>מיכאל</w:t>
      </w:r>
      <w:r>
        <w:rPr>
          <w:rtl/>
        </w:rPr>
        <w:t xml:space="preserve"> מלכיאור (העבודה-מימד):</w:t>
      </w:r>
    </w:p>
    <w:p w14:paraId="5E2D5FA2" w14:textId="77777777" w:rsidR="00000000" w:rsidRDefault="00A03D81">
      <w:pPr>
        <w:pStyle w:val="a0"/>
        <w:rPr>
          <w:rFonts w:hint="cs"/>
          <w:rtl/>
        </w:rPr>
      </w:pPr>
    </w:p>
    <w:p w14:paraId="0DBAA7E4" w14:textId="77777777" w:rsidR="00000000" w:rsidRDefault="00A03D81">
      <w:pPr>
        <w:pStyle w:val="a0"/>
        <w:rPr>
          <w:rFonts w:hint="cs"/>
          <w:rtl/>
        </w:rPr>
      </w:pPr>
      <w:r>
        <w:rPr>
          <w:rFonts w:hint="cs"/>
          <w:rtl/>
        </w:rPr>
        <w:t>כפי שהמליצו כל הגורמים.</w:t>
      </w:r>
    </w:p>
    <w:p w14:paraId="4CC787BB" w14:textId="77777777" w:rsidR="00000000" w:rsidRDefault="00A03D81">
      <w:pPr>
        <w:pStyle w:val="a0"/>
        <w:ind w:firstLine="0"/>
        <w:rPr>
          <w:rFonts w:hint="cs"/>
          <w:rtl/>
        </w:rPr>
      </w:pPr>
    </w:p>
    <w:p w14:paraId="1DAEE9BA" w14:textId="77777777" w:rsidR="00000000" w:rsidRDefault="00A03D81">
      <w:pPr>
        <w:pStyle w:val="-"/>
        <w:rPr>
          <w:rtl/>
        </w:rPr>
      </w:pPr>
      <w:bookmarkStart w:id="620" w:name="FS000000520T16_02_2004_23_31_57"/>
      <w:bookmarkStart w:id="621" w:name="FS000000520T16_02_2004_23_49_29C"/>
      <w:bookmarkEnd w:id="620"/>
      <w:bookmarkEnd w:id="621"/>
      <w:r>
        <w:rPr>
          <w:rtl/>
        </w:rPr>
        <w:t>שר התשתיות הלאומיות יוסף פריצקי:</w:t>
      </w:r>
    </w:p>
    <w:p w14:paraId="5A494169" w14:textId="77777777" w:rsidR="00000000" w:rsidRDefault="00A03D81">
      <w:pPr>
        <w:pStyle w:val="a0"/>
        <w:rPr>
          <w:rtl/>
        </w:rPr>
      </w:pPr>
    </w:p>
    <w:p w14:paraId="475F45DE" w14:textId="77777777" w:rsidR="00000000" w:rsidRDefault="00A03D81">
      <w:pPr>
        <w:pStyle w:val="a0"/>
        <w:rPr>
          <w:rFonts w:hint="cs"/>
          <w:rtl/>
        </w:rPr>
      </w:pPr>
      <w:r>
        <w:rPr>
          <w:rFonts w:hint="cs"/>
          <w:rtl/>
        </w:rPr>
        <w:t>אני רוצה לדבר במונחים כספיים. תחנה כזאת עולה מיליארד דולר, אלף מילי</w:t>
      </w:r>
      <w:r>
        <w:rPr>
          <w:rFonts w:hint="cs"/>
          <w:rtl/>
        </w:rPr>
        <w:t xml:space="preserve">וני דולרים. רק דחייה בשנה, הריבית שתיחסך, צריך לעשות את החשבון כמה היא שווה. זה כשלעצמו כבר שווה. אני בהחלט אבדוק את זה שוב. הדבר האחרון בעולם שאני רוצה, או שמשרדי רוצה, זה לזהם את האוויר סתם.  </w:t>
      </w:r>
    </w:p>
    <w:p w14:paraId="2D081EA1" w14:textId="77777777" w:rsidR="00000000" w:rsidRDefault="00A03D81">
      <w:pPr>
        <w:pStyle w:val="a0"/>
        <w:rPr>
          <w:rFonts w:hint="cs"/>
          <w:rtl/>
        </w:rPr>
      </w:pPr>
    </w:p>
    <w:p w14:paraId="2B8BDD2F" w14:textId="77777777" w:rsidR="00000000" w:rsidRDefault="00A03D81">
      <w:pPr>
        <w:pStyle w:val="a0"/>
        <w:rPr>
          <w:rFonts w:hint="cs"/>
          <w:rtl/>
        </w:rPr>
      </w:pPr>
      <w:r>
        <w:rPr>
          <w:rFonts w:hint="cs"/>
          <w:rtl/>
        </w:rPr>
        <w:t>יש לנו במדינת ישראל חשמל אמין ב-100%. אנחנו פה משתווים למדינ</w:t>
      </w:r>
      <w:r>
        <w:rPr>
          <w:rFonts w:hint="cs"/>
          <w:rtl/>
        </w:rPr>
        <w:t>ות המערב הכי מפותחות.  אין מצב בישראל שבו אדם לוחץ על הכפתור ואין לו חשמל. זה לא בא סתם, זה בא מבנייתן ומתחזוקתן  והפעלתן של תחנות כוח שאנחנו צריכים להמשיך ולבנות. תודה רבה.</w:t>
      </w:r>
    </w:p>
    <w:p w14:paraId="2FB10D9F" w14:textId="77777777" w:rsidR="00000000" w:rsidRDefault="00A03D81">
      <w:pPr>
        <w:pStyle w:val="a0"/>
        <w:rPr>
          <w:rFonts w:hint="cs"/>
          <w:rtl/>
        </w:rPr>
      </w:pPr>
    </w:p>
    <w:p w14:paraId="3664536C" w14:textId="77777777" w:rsidR="00000000" w:rsidRDefault="00A03D81">
      <w:pPr>
        <w:pStyle w:val="af0"/>
        <w:rPr>
          <w:rtl/>
        </w:rPr>
      </w:pPr>
      <w:r>
        <w:rPr>
          <w:rFonts w:hint="eastAsia"/>
          <w:rtl/>
        </w:rPr>
        <w:t>מיכאל</w:t>
      </w:r>
      <w:r>
        <w:rPr>
          <w:rtl/>
        </w:rPr>
        <w:t xml:space="preserve"> מלכיאור (העבודה-מימד):</w:t>
      </w:r>
    </w:p>
    <w:p w14:paraId="41E114BA" w14:textId="77777777" w:rsidR="00000000" w:rsidRDefault="00A03D81">
      <w:pPr>
        <w:pStyle w:val="a0"/>
        <w:rPr>
          <w:rFonts w:hint="cs"/>
          <w:rtl/>
        </w:rPr>
      </w:pPr>
    </w:p>
    <w:p w14:paraId="72E4E9C6" w14:textId="77777777" w:rsidR="00000000" w:rsidRDefault="00A03D81">
      <w:pPr>
        <w:pStyle w:val="a0"/>
        <w:ind w:firstLine="720"/>
        <w:rPr>
          <w:rFonts w:hint="cs"/>
          <w:rtl/>
        </w:rPr>
      </w:pPr>
      <w:r>
        <w:rPr>
          <w:rFonts w:hint="cs"/>
          <w:rtl/>
        </w:rPr>
        <w:t>חוץ מבכפרים הבדואיים.</w:t>
      </w:r>
    </w:p>
    <w:p w14:paraId="52E958B3" w14:textId="77777777" w:rsidR="00000000" w:rsidRDefault="00A03D81">
      <w:pPr>
        <w:pStyle w:val="a0"/>
        <w:rPr>
          <w:rFonts w:hint="cs"/>
          <w:rtl/>
        </w:rPr>
      </w:pPr>
    </w:p>
    <w:p w14:paraId="5CFCA9F6" w14:textId="77777777" w:rsidR="00000000" w:rsidRDefault="00A03D81">
      <w:pPr>
        <w:pStyle w:val="af1"/>
        <w:rPr>
          <w:rFonts w:hint="cs"/>
          <w:rtl/>
        </w:rPr>
      </w:pPr>
      <w:r>
        <w:rPr>
          <w:rtl/>
        </w:rPr>
        <w:t>היו"ר</w:t>
      </w:r>
      <w:r>
        <w:rPr>
          <w:rFonts w:hint="cs"/>
          <w:rtl/>
        </w:rPr>
        <w:t xml:space="preserve"> משה כחלון:</w:t>
      </w:r>
    </w:p>
    <w:p w14:paraId="64112186" w14:textId="77777777" w:rsidR="00000000" w:rsidRDefault="00A03D81">
      <w:pPr>
        <w:pStyle w:val="a0"/>
        <w:rPr>
          <w:rtl/>
        </w:rPr>
      </w:pPr>
    </w:p>
    <w:p w14:paraId="004005BF" w14:textId="77777777" w:rsidR="00000000" w:rsidRDefault="00A03D81">
      <w:pPr>
        <w:pStyle w:val="a0"/>
        <w:rPr>
          <w:rFonts w:hint="cs"/>
          <w:rtl/>
        </w:rPr>
      </w:pPr>
      <w:r>
        <w:rPr>
          <w:rFonts w:hint="cs"/>
          <w:rtl/>
        </w:rPr>
        <w:t xml:space="preserve">תודה רבה, </w:t>
      </w:r>
      <w:r>
        <w:rPr>
          <w:rFonts w:hint="cs"/>
          <w:rtl/>
        </w:rPr>
        <w:t xml:space="preserve">אנחנו ממשיכים. שאילתא מס' 991, של חבר הכנסת אלי ישי </w:t>
      </w:r>
      <w:r>
        <w:rPr>
          <w:rtl/>
        </w:rPr>
        <w:t>–</w:t>
      </w:r>
      <w:r>
        <w:rPr>
          <w:rFonts w:hint="cs"/>
          <w:rtl/>
        </w:rPr>
        <w:t xml:space="preserve"> לפרוטוקול; שאילתא מס' 992, של חבר הכנסת אמנון כהן </w:t>
      </w:r>
      <w:r>
        <w:rPr>
          <w:rtl/>
        </w:rPr>
        <w:t>–</w:t>
      </w:r>
      <w:r>
        <w:rPr>
          <w:rFonts w:hint="cs"/>
          <w:rtl/>
        </w:rPr>
        <w:t xml:space="preserve"> לפרוטוקול. </w:t>
      </w:r>
    </w:p>
    <w:p w14:paraId="332931BA" w14:textId="77777777" w:rsidR="00000000" w:rsidRDefault="00A03D81">
      <w:pPr>
        <w:pStyle w:val="a0"/>
        <w:rPr>
          <w:rFonts w:hint="cs"/>
          <w:rtl/>
        </w:rPr>
      </w:pPr>
    </w:p>
    <w:p w14:paraId="4E656F08" w14:textId="77777777" w:rsidR="00000000" w:rsidRDefault="00A03D81">
      <w:pPr>
        <w:pStyle w:val="-"/>
        <w:rPr>
          <w:rtl/>
        </w:rPr>
      </w:pPr>
      <w:r>
        <w:rPr>
          <w:rtl/>
        </w:rPr>
        <w:t>שר התשתיות הלאומיות יוסף פריצקי:</w:t>
      </w:r>
    </w:p>
    <w:p w14:paraId="2461728E" w14:textId="77777777" w:rsidR="00000000" w:rsidRDefault="00A03D81">
      <w:pPr>
        <w:pStyle w:val="a0"/>
        <w:rPr>
          <w:rFonts w:hint="cs"/>
          <w:rtl/>
        </w:rPr>
      </w:pPr>
    </w:p>
    <w:p w14:paraId="49747399" w14:textId="77777777" w:rsidR="00000000" w:rsidRDefault="00A03D81">
      <w:pPr>
        <w:pStyle w:val="a0"/>
        <w:rPr>
          <w:rFonts w:hint="cs"/>
          <w:rtl/>
        </w:rPr>
      </w:pPr>
      <w:r>
        <w:rPr>
          <w:rFonts w:hint="cs"/>
          <w:rtl/>
        </w:rPr>
        <w:t>אני מבקש עוד להגיב על שתי השאילתות האלה. אדוני היושב-ראש, אני מוכרח לומר כאן מעל בימת הכנסת דבר מופלא א</w:t>
      </w:r>
      <w:r>
        <w:rPr>
          <w:rFonts w:hint="cs"/>
          <w:rtl/>
        </w:rPr>
        <w:t>ו משונה. טוב שחבר הכנסת נסים זאב מסיעת ש"ס נמצא כאן.</w:t>
      </w:r>
    </w:p>
    <w:p w14:paraId="13838F66" w14:textId="77777777" w:rsidR="00000000" w:rsidRDefault="00A03D81">
      <w:pPr>
        <w:pStyle w:val="a0"/>
        <w:rPr>
          <w:rFonts w:hint="cs"/>
          <w:rtl/>
        </w:rPr>
      </w:pPr>
    </w:p>
    <w:p w14:paraId="3920F53A" w14:textId="77777777" w:rsidR="00000000" w:rsidRDefault="00A03D81">
      <w:pPr>
        <w:pStyle w:val="a0"/>
        <w:rPr>
          <w:rFonts w:hint="cs"/>
          <w:rtl/>
        </w:rPr>
      </w:pPr>
      <w:r>
        <w:rPr>
          <w:rFonts w:hint="cs"/>
          <w:rtl/>
        </w:rPr>
        <w:t xml:space="preserve">ביום 31 בדצמבר 2003 הוגשו למזכירות הכנסת שלוש שאילתות, כולן על-ידי חברי הכנסת מסיעת ש"ס: אמנון כהן, אליהו ישי, ואחת שאילתא ישירה של חבר הכנסת נסים דהן. בנוסף גם נתבקשה, וניתנה, שאילתא בעל-פה על-ידי חבר </w:t>
      </w:r>
      <w:r>
        <w:rPr>
          <w:rFonts w:hint="cs"/>
          <w:rtl/>
        </w:rPr>
        <w:t>הכנסת יאיר פרץ. כולם, בלא יוצא מהכלל, שאלו, למה מפלים את חברות הגז הקטנות? מאוד מעניין. זאת אומרת, מפליא אותי  למה סיעת ש"ס כולה מתגייסת, כל חברי הכנסת שלה? זה דבר משונה. תראה, באותו יום ארבעה חברי כנסת של ש"ס באים להעלות שאילתות בעניין. נשאלתי באותו יום ג</w:t>
      </w:r>
      <w:r>
        <w:rPr>
          <w:rFonts w:hint="cs"/>
          <w:rtl/>
        </w:rPr>
        <w:t xml:space="preserve">ם שאילתא ישירה - אני מתנצל, חבר הכנסת נסים דהן לא פה - שהיא בכלל מופלאה. </w:t>
      </w:r>
    </w:p>
    <w:p w14:paraId="406C7C40" w14:textId="77777777" w:rsidR="00000000" w:rsidRDefault="00A03D81">
      <w:pPr>
        <w:pStyle w:val="a0"/>
        <w:rPr>
          <w:rFonts w:hint="cs"/>
          <w:rtl/>
        </w:rPr>
      </w:pPr>
    </w:p>
    <w:p w14:paraId="1CE77659" w14:textId="77777777" w:rsidR="00000000" w:rsidRDefault="00A03D81">
      <w:pPr>
        <w:pStyle w:val="a0"/>
        <w:rPr>
          <w:rFonts w:hint="cs"/>
          <w:rtl/>
        </w:rPr>
      </w:pPr>
      <w:r>
        <w:rPr>
          <w:rFonts w:hint="cs"/>
          <w:rtl/>
        </w:rPr>
        <w:t>חבר הכנסת דהן אומר לי כך: "פנו אליך ממשרד עורכי-דין" - הוא גם מצרף את הפנייה; "פנו אליך ממשרד עורכי-דין, ולא עניתם. תסביר לי למה לא עניתם". חבר הכנסת נסים זאב, מה התעריף שלכם? מה הת</w:t>
      </w:r>
      <w:r>
        <w:rPr>
          <w:rFonts w:hint="cs"/>
          <w:rtl/>
        </w:rPr>
        <w:t xml:space="preserve">עריף שלכם לשאול שאילתות מטעם?  מה התעריף שלכם להפנות, במסגרת הפרוצדורה של חברי כנסת, מכתבים של עורכי-דין במסגרת שאילתא ישירה ולשאול למה לא ענו עליהם? </w:t>
      </w:r>
    </w:p>
    <w:p w14:paraId="76B3F8AA" w14:textId="77777777" w:rsidR="00000000" w:rsidRDefault="00A03D81">
      <w:pPr>
        <w:pStyle w:val="a0"/>
        <w:rPr>
          <w:rFonts w:hint="cs"/>
          <w:rtl/>
        </w:rPr>
      </w:pPr>
    </w:p>
    <w:p w14:paraId="715784C5" w14:textId="77777777" w:rsidR="00000000" w:rsidRDefault="00A03D81">
      <w:pPr>
        <w:pStyle w:val="a0"/>
        <w:rPr>
          <w:rFonts w:hint="cs"/>
          <w:rtl/>
        </w:rPr>
      </w:pPr>
      <w:r>
        <w:rPr>
          <w:rFonts w:hint="cs"/>
          <w:rtl/>
        </w:rPr>
        <w:t>אדוני היושב-ראש, אני, על כל פנים, מתכונן להעביר את זה לוועדת האתיקה, שתבדוק למה ארבעה חברי כנסת מאותה סי</w:t>
      </w:r>
      <w:r>
        <w:rPr>
          <w:rFonts w:hint="cs"/>
          <w:rtl/>
        </w:rPr>
        <w:t>עה שואלים באותו עניין, ועוד אחד מהם אפילו מצרף מכתב של משרדי עורכי-דין. תודה רבה.</w:t>
      </w:r>
    </w:p>
    <w:p w14:paraId="458D72E0" w14:textId="77777777" w:rsidR="00000000" w:rsidRDefault="00A03D81">
      <w:pPr>
        <w:pStyle w:val="a0"/>
        <w:rPr>
          <w:rFonts w:hint="cs"/>
          <w:rtl/>
        </w:rPr>
      </w:pPr>
    </w:p>
    <w:p w14:paraId="5E7CD836" w14:textId="77777777" w:rsidR="00000000" w:rsidRDefault="00A03D81">
      <w:pPr>
        <w:pStyle w:val="af1"/>
        <w:rPr>
          <w:rFonts w:hint="cs"/>
          <w:rtl/>
        </w:rPr>
      </w:pPr>
      <w:r>
        <w:rPr>
          <w:rtl/>
        </w:rPr>
        <w:t>היו"ר</w:t>
      </w:r>
      <w:r>
        <w:rPr>
          <w:rFonts w:hint="cs"/>
          <w:rtl/>
        </w:rPr>
        <w:t xml:space="preserve"> משה כחלון:</w:t>
      </w:r>
    </w:p>
    <w:p w14:paraId="767F6B7A" w14:textId="77777777" w:rsidR="00000000" w:rsidRDefault="00A03D81">
      <w:pPr>
        <w:pStyle w:val="a0"/>
        <w:rPr>
          <w:rtl/>
        </w:rPr>
      </w:pPr>
    </w:p>
    <w:p w14:paraId="114B1BB0" w14:textId="77777777" w:rsidR="00000000" w:rsidRDefault="00A03D81">
      <w:pPr>
        <w:pStyle w:val="a0"/>
        <w:rPr>
          <w:rFonts w:hint="cs"/>
          <w:rtl/>
        </w:rPr>
      </w:pPr>
      <w:r>
        <w:rPr>
          <w:rFonts w:hint="cs"/>
          <w:rtl/>
        </w:rPr>
        <w:t>תודה רבה.</w:t>
      </w:r>
    </w:p>
    <w:p w14:paraId="0971E5DD" w14:textId="77777777" w:rsidR="00000000" w:rsidRDefault="00A03D81">
      <w:pPr>
        <w:pStyle w:val="a0"/>
        <w:rPr>
          <w:rFonts w:hint="cs"/>
          <w:rtl/>
        </w:rPr>
      </w:pPr>
    </w:p>
    <w:p w14:paraId="718C083A" w14:textId="77777777" w:rsidR="00000000" w:rsidRDefault="00A03D81">
      <w:pPr>
        <w:pStyle w:val="af0"/>
        <w:rPr>
          <w:rtl/>
        </w:rPr>
      </w:pPr>
      <w:r>
        <w:rPr>
          <w:rFonts w:hint="eastAsia"/>
          <w:rtl/>
        </w:rPr>
        <w:t>נסים</w:t>
      </w:r>
      <w:r>
        <w:rPr>
          <w:rtl/>
        </w:rPr>
        <w:t xml:space="preserve"> זאב (ש"ס):</w:t>
      </w:r>
    </w:p>
    <w:p w14:paraId="24249B13" w14:textId="77777777" w:rsidR="00000000" w:rsidRDefault="00A03D81">
      <w:pPr>
        <w:pStyle w:val="a0"/>
        <w:rPr>
          <w:rFonts w:hint="cs"/>
          <w:rtl/>
        </w:rPr>
      </w:pPr>
    </w:p>
    <w:p w14:paraId="2B5DE113" w14:textId="77777777" w:rsidR="00000000" w:rsidRDefault="00A03D81">
      <w:pPr>
        <w:pStyle w:val="a0"/>
        <w:rPr>
          <w:rFonts w:hint="cs"/>
          <w:rtl/>
        </w:rPr>
      </w:pPr>
      <w:r>
        <w:rPr>
          <w:rFonts w:hint="cs"/>
          <w:rtl/>
        </w:rPr>
        <w:t>אני רוצה לענות לו בהצעה הבאה.</w:t>
      </w:r>
    </w:p>
    <w:p w14:paraId="4B906015" w14:textId="77777777" w:rsidR="00000000" w:rsidRDefault="00A03D81">
      <w:pPr>
        <w:pStyle w:val="a0"/>
        <w:rPr>
          <w:rFonts w:hint="cs"/>
          <w:rtl/>
        </w:rPr>
      </w:pPr>
    </w:p>
    <w:p w14:paraId="7CC2D8B9" w14:textId="77777777" w:rsidR="00000000" w:rsidRDefault="00A03D81">
      <w:pPr>
        <w:pStyle w:val="af1"/>
        <w:rPr>
          <w:rFonts w:hint="cs"/>
          <w:rtl/>
        </w:rPr>
      </w:pPr>
      <w:r>
        <w:rPr>
          <w:rtl/>
        </w:rPr>
        <w:t>היו"ר</w:t>
      </w:r>
      <w:r>
        <w:rPr>
          <w:rFonts w:hint="cs"/>
          <w:rtl/>
        </w:rPr>
        <w:t xml:space="preserve"> משה כחלון:</w:t>
      </w:r>
    </w:p>
    <w:p w14:paraId="5A011BE7" w14:textId="77777777" w:rsidR="00000000" w:rsidRDefault="00A03D81">
      <w:pPr>
        <w:pStyle w:val="a0"/>
        <w:rPr>
          <w:rFonts w:hint="cs"/>
          <w:rtl/>
        </w:rPr>
      </w:pPr>
    </w:p>
    <w:p w14:paraId="77985FEE" w14:textId="77777777" w:rsidR="00000000" w:rsidRDefault="00A03D81">
      <w:pPr>
        <w:pStyle w:val="a0"/>
        <w:rPr>
          <w:rFonts w:hint="cs"/>
          <w:rtl/>
        </w:rPr>
      </w:pPr>
      <w:r>
        <w:rPr>
          <w:rFonts w:hint="cs"/>
          <w:rtl/>
        </w:rPr>
        <w:t xml:space="preserve">אין כבר הצעת החוק הבאה. </w:t>
      </w:r>
    </w:p>
    <w:p w14:paraId="2BA526B2" w14:textId="77777777" w:rsidR="00000000" w:rsidRDefault="00A03D81">
      <w:pPr>
        <w:pStyle w:val="a0"/>
        <w:rPr>
          <w:rFonts w:hint="cs"/>
          <w:rtl/>
        </w:rPr>
      </w:pPr>
    </w:p>
    <w:p w14:paraId="79CA509B" w14:textId="77777777" w:rsidR="00000000" w:rsidRDefault="00A03D81">
      <w:pPr>
        <w:pStyle w:val="af0"/>
        <w:rPr>
          <w:rtl/>
        </w:rPr>
      </w:pPr>
      <w:r>
        <w:rPr>
          <w:rFonts w:hint="eastAsia"/>
          <w:rtl/>
        </w:rPr>
        <w:t>נסים</w:t>
      </w:r>
      <w:r>
        <w:rPr>
          <w:rtl/>
        </w:rPr>
        <w:t xml:space="preserve"> זאב (ש"ס):</w:t>
      </w:r>
    </w:p>
    <w:p w14:paraId="61833142" w14:textId="77777777" w:rsidR="00000000" w:rsidRDefault="00A03D81">
      <w:pPr>
        <w:pStyle w:val="a0"/>
        <w:rPr>
          <w:rFonts w:hint="cs"/>
          <w:rtl/>
        </w:rPr>
      </w:pPr>
    </w:p>
    <w:p w14:paraId="0105A100" w14:textId="77777777" w:rsidR="00000000" w:rsidRDefault="00A03D81">
      <w:pPr>
        <w:pStyle w:val="a0"/>
        <w:rPr>
          <w:rFonts w:hint="cs"/>
          <w:rtl/>
        </w:rPr>
      </w:pPr>
      <w:r>
        <w:rPr>
          <w:rFonts w:hint="cs"/>
          <w:rtl/>
        </w:rPr>
        <w:t>אז אני מבקש רשות דיבור. בשביל מה יש</w:t>
      </w:r>
      <w:r>
        <w:rPr>
          <w:rFonts w:hint="cs"/>
          <w:rtl/>
        </w:rPr>
        <w:t xml:space="preserve">בתי? חשבתי שהצעת החוק קיימת ובמסגרת הזאת רציתי לענות לו. </w:t>
      </w:r>
    </w:p>
    <w:p w14:paraId="4FFE1F51" w14:textId="77777777" w:rsidR="00000000" w:rsidRDefault="00A03D81">
      <w:pPr>
        <w:pStyle w:val="a0"/>
        <w:rPr>
          <w:rtl/>
        </w:rPr>
      </w:pPr>
    </w:p>
    <w:p w14:paraId="6304479B" w14:textId="77777777" w:rsidR="00000000" w:rsidRDefault="00A03D81">
      <w:pPr>
        <w:pStyle w:val="af1"/>
        <w:rPr>
          <w:rFonts w:hint="cs"/>
          <w:rtl/>
        </w:rPr>
      </w:pPr>
      <w:r>
        <w:rPr>
          <w:rtl/>
        </w:rPr>
        <w:t>היו"ר</w:t>
      </w:r>
      <w:r>
        <w:rPr>
          <w:rFonts w:hint="cs"/>
          <w:rtl/>
        </w:rPr>
        <w:t xml:space="preserve"> משה כחלון:</w:t>
      </w:r>
    </w:p>
    <w:p w14:paraId="363C012A" w14:textId="77777777" w:rsidR="00000000" w:rsidRDefault="00A03D81">
      <w:pPr>
        <w:pStyle w:val="a0"/>
        <w:rPr>
          <w:rtl/>
        </w:rPr>
      </w:pPr>
    </w:p>
    <w:p w14:paraId="37058BC3" w14:textId="77777777" w:rsidR="00000000" w:rsidRDefault="00A03D81">
      <w:pPr>
        <w:pStyle w:val="a0"/>
        <w:rPr>
          <w:rFonts w:hint="cs"/>
          <w:rtl/>
        </w:rPr>
      </w:pPr>
      <w:r>
        <w:rPr>
          <w:rFonts w:hint="cs"/>
          <w:rtl/>
        </w:rPr>
        <w:t xml:space="preserve">הבט, אני אומר לך בכנות. הייתי מאפשר לך, זה פשוט בניגוד לתקנון. הייתי מאפשר לך כי אני חושב שצריכה להיות פה תגובה. אני לא אוכל לאפשר לך, זה בניגוד לתקנון. </w:t>
      </w:r>
    </w:p>
    <w:p w14:paraId="6ACF9A12" w14:textId="77777777" w:rsidR="00000000" w:rsidRDefault="00A03D81">
      <w:pPr>
        <w:pStyle w:val="a0"/>
        <w:rPr>
          <w:rFonts w:hint="cs"/>
          <w:rtl/>
        </w:rPr>
      </w:pPr>
    </w:p>
    <w:p w14:paraId="39568366" w14:textId="77777777" w:rsidR="00000000" w:rsidRDefault="00A03D81">
      <w:pPr>
        <w:pStyle w:val="af0"/>
        <w:rPr>
          <w:rtl/>
        </w:rPr>
      </w:pPr>
      <w:r>
        <w:rPr>
          <w:rFonts w:hint="eastAsia"/>
          <w:rtl/>
        </w:rPr>
        <w:t>נסים</w:t>
      </w:r>
      <w:r>
        <w:rPr>
          <w:rtl/>
        </w:rPr>
        <w:t xml:space="preserve"> זאב (ש"ס):</w:t>
      </w:r>
    </w:p>
    <w:p w14:paraId="46FBB865" w14:textId="77777777" w:rsidR="00000000" w:rsidRDefault="00A03D81">
      <w:pPr>
        <w:pStyle w:val="a0"/>
        <w:rPr>
          <w:rFonts w:hint="cs"/>
          <w:rtl/>
        </w:rPr>
      </w:pPr>
    </w:p>
    <w:p w14:paraId="41DDDA73" w14:textId="77777777" w:rsidR="00000000" w:rsidRDefault="00A03D81">
      <w:pPr>
        <w:pStyle w:val="a0"/>
        <w:rPr>
          <w:rFonts w:hint="cs"/>
          <w:rtl/>
        </w:rPr>
      </w:pPr>
      <w:r>
        <w:rPr>
          <w:rFonts w:hint="cs"/>
          <w:rtl/>
        </w:rPr>
        <w:t>למה?</w:t>
      </w:r>
    </w:p>
    <w:p w14:paraId="77124CDC" w14:textId="77777777" w:rsidR="00000000" w:rsidRDefault="00A03D81">
      <w:pPr>
        <w:pStyle w:val="a0"/>
        <w:rPr>
          <w:rFonts w:hint="cs"/>
          <w:rtl/>
        </w:rPr>
      </w:pPr>
    </w:p>
    <w:p w14:paraId="141B8105" w14:textId="77777777" w:rsidR="00000000" w:rsidRDefault="00A03D81">
      <w:pPr>
        <w:pStyle w:val="af1"/>
        <w:rPr>
          <w:rFonts w:hint="cs"/>
          <w:rtl/>
        </w:rPr>
      </w:pPr>
      <w:r>
        <w:rPr>
          <w:rtl/>
        </w:rPr>
        <w:t>ה</w:t>
      </w:r>
      <w:r>
        <w:rPr>
          <w:rtl/>
        </w:rPr>
        <w:t>יו"ר</w:t>
      </w:r>
      <w:r>
        <w:rPr>
          <w:rFonts w:hint="cs"/>
          <w:rtl/>
        </w:rPr>
        <w:t xml:space="preserve"> משה כחלון:</w:t>
      </w:r>
    </w:p>
    <w:p w14:paraId="7E316245" w14:textId="77777777" w:rsidR="00000000" w:rsidRDefault="00A03D81">
      <w:pPr>
        <w:pStyle w:val="a0"/>
        <w:rPr>
          <w:rtl/>
        </w:rPr>
      </w:pPr>
    </w:p>
    <w:p w14:paraId="4793FFE1" w14:textId="77777777" w:rsidR="00000000" w:rsidRDefault="00A03D81">
      <w:pPr>
        <w:pStyle w:val="a0"/>
        <w:rPr>
          <w:rFonts w:hint="cs"/>
          <w:rtl/>
        </w:rPr>
      </w:pPr>
      <w:r>
        <w:rPr>
          <w:rFonts w:hint="cs"/>
          <w:rtl/>
        </w:rPr>
        <w:t>משום שהשאילתא היא לא שלך. אתה לא סיעת ש"ס.</w:t>
      </w:r>
    </w:p>
    <w:p w14:paraId="13CC3CAC" w14:textId="77777777" w:rsidR="00000000" w:rsidRDefault="00A03D81">
      <w:pPr>
        <w:pStyle w:val="a0"/>
        <w:rPr>
          <w:rFonts w:hint="cs"/>
          <w:rtl/>
        </w:rPr>
      </w:pPr>
    </w:p>
    <w:p w14:paraId="1D405579" w14:textId="77777777" w:rsidR="00000000" w:rsidRDefault="00A03D81">
      <w:pPr>
        <w:pStyle w:val="af0"/>
        <w:rPr>
          <w:rtl/>
        </w:rPr>
      </w:pPr>
      <w:r>
        <w:rPr>
          <w:rFonts w:hint="eastAsia"/>
          <w:rtl/>
        </w:rPr>
        <w:t>נסים</w:t>
      </w:r>
      <w:r>
        <w:rPr>
          <w:rtl/>
        </w:rPr>
        <w:t xml:space="preserve"> זאב (ש"ס):</w:t>
      </w:r>
    </w:p>
    <w:p w14:paraId="481BC545" w14:textId="77777777" w:rsidR="00000000" w:rsidRDefault="00A03D81">
      <w:pPr>
        <w:pStyle w:val="a0"/>
        <w:rPr>
          <w:rFonts w:hint="cs"/>
          <w:rtl/>
        </w:rPr>
      </w:pPr>
    </w:p>
    <w:p w14:paraId="6C6BB863" w14:textId="77777777" w:rsidR="00000000" w:rsidRDefault="00A03D81">
      <w:pPr>
        <w:pStyle w:val="a0"/>
        <w:rPr>
          <w:rFonts w:hint="cs"/>
          <w:rtl/>
        </w:rPr>
      </w:pPr>
      <w:r>
        <w:rPr>
          <w:rFonts w:hint="cs"/>
          <w:rtl/>
        </w:rPr>
        <w:t>הוא פנה כמה פעמים: נסים זאב, נסים זאב. הזאב לא ענה לו, כי הוא חשב שהוא עוד דקה או שתיים  עומד לעלות לדוכן.</w:t>
      </w:r>
    </w:p>
    <w:p w14:paraId="7B8DA360" w14:textId="77777777" w:rsidR="00000000" w:rsidRDefault="00A03D81">
      <w:pPr>
        <w:pStyle w:val="a0"/>
        <w:rPr>
          <w:rFonts w:hint="cs"/>
          <w:rtl/>
        </w:rPr>
      </w:pPr>
    </w:p>
    <w:p w14:paraId="03C18BFF" w14:textId="77777777" w:rsidR="00000000" w:rsidRDefault="00A03D81">
      <w:pPr>
        <w:pStyle w:val="af1"/>
        <w:rPr>
          <w:rFonts w:hint="cs"/>
          <w:rtl/>
        </w:rPr>
      </w:pPr>
      <w:r>
        <w:rPr>
          <w:rtl/>
        </w:rPr>
        <w:t>היו"ר</w:t>
      </w:r>
      <w:r>
        <w:rPr>
          <w:rFonts w:hint="cs"/>
          <w:rtl/>
        </w:rPr>
        <w:t xml:space="preserve"> משה כחלון:</w:t>
      </w:r>
    </w:p>
    <w:p w14:paraId="33245B54" w14:textId="77777777" w:rsidR="00000000" w:rsidRDefault="00A03D81">
      <w:pPr>
        <w:pStyle w:val="a0"/>
        <w:rPr>
          <w:rtl/>
        </w:rPr>
      </w:pPr>
    </w:p>
    <w:p w14:paraId="14D06702" w14:textId="77777777" w:rsidR="00000000" w:rsidRDefault="00A03D81">
      <w:pPr>
        <w:pStyle w:val="a0"/>
        <w:rPr>
          <w:rFonts w:hint="cs"/>
          <w:rtl/>
        </w:rPr>
      </w:pPr>
      <w:r>
        <w:rPr>
          <w:rFonts w:hint="cs"/>
          <w:rtl/>
        </w:rPr>
        <w:t>חבר הכנסת זאב, אם היה כאן חבר הכנסת דהן או חבר הכנסת</w:t>
      </w:r>
      <w:r>
        <w:rPr>
          <w:rFonts w:hint="cs"/>
          <w:rtl/>
        </w:rPr>
        <w:t xml:space="preserve"> אמנון כהן, הייתי מאפשר להם. אני לא יכול לאפשר לך. </w:t>
      </w:r>
    </w:p>
    <w:p w14:paraId="1A0C61C4" w14:textId="77777777" w:rsidR="00000000" w:rsidRDefault="00A03D81">
      <w:pPr>
        <w:pStyle w:val="a0"/>
        <w:rPr>
          <w:rFonts w:hint="cs"/>
          <w:rtl/>
        </w:rPr>
      </w:pPr>
    </w:p>
    <w:p w14:paraId="680F4BDB" w14:textId="77777777" w:rsidR="00000000" w:rsidRDefault="00A03D81">
      <w:pPr>
        <w:pStyle w:val="af0"/>
        <w:rPr>
          <w:rtl/>
        </w:rPr>
      </w:pPr>
      <w:r>
        <w:rPr>
          <w:rFonts w:hint="eastAsia"/>
          <w:rtl/>
        </w:rPr>
        <w:t>נסים</w:t>
      </w:r>
      <w:r>
        <w:rPr>
          <w:rtl/>
        </w:rPr>
        <w:t xml:space="preserve"> זאב (ש"ס):</w:t>
      </w:r>
    </w:p>
    <w:p w14:paraId="2DDDFE7B" w14:textId="77777777" w:rsidR="00000000" w:rsidRDefault="00A03D81">
      <w:pPr>
        <w:pStyle w:val="a0"/>
        <w:rPr>
          <w:rFonts w:hint="cs"/>
          <w:rtl/>
        </w:rPr>
      </w:pPr>
    </w:p>
    <w:p w14:paraId="38787A11" w14:textId="77777777" w:rsidR="00000000" w:rsidRDefault="00A03D81">
      <w:pPr>
        <w:pStyle w:val="a0"/>
        <w:rPr>
          <w:rFonts w:hint="cs"/>
          <w:rtl/>
        </w:rPr>
      </w:pPr>
      <w:r>
        <w:rPr>
          <w:rFonts w:hint="cs"/>
          <w:rtl/>
        </w:rPr>
        <w:t xml:space="preserve">אני מבטיח לך תשובה הולמת, אבל בזמן - - - </w:t>
      </w:r>
    </w:p>
    <w:p w14:paraId="00EFBFA9" w14:textId="77777777" w:rsidR="00000000" w:rsidRDefault="00A03D81">
      <w:pPr>
        <w:pStyle w:val="a0"/>
        <w:rPr>
          <w:rFonts w:hint="cs"/>
          <w:rtl/>
        </w:rPr>
      </w:pPr>
    </w:p>
    <w:p w14:paraId="089875F0" w14:textId="77777777" w:rsidR="00000000" w:rsidRDefault="00A03D81">
      <w:pPr>
        <w:pStyle w:val="a1"/>
        <w:jc w:val="center"/>
        <w:rPr>
          <w:rtl/>
        </w:rPr>
      </w:pPr>
      <w:bookmarkStart w:id="622" w:name="CQ19697FI0019697T16_02_2004_23_53_14"/>
      <w:bookmarkStart w:id="623" w:name="_Toc79902482"/>
      <w:bookmarkEnd w:id="622"/>
      <w:r>
        <w:rPr>
          <w:rtl/>
        </w:rPr>
        <w:t>991. בדיקת תקינות מערכות גז ביתיות</w:t>
      </w:r>
      <w:bookmarkEnd w:id="623"/>
    </w:p>
    <w:p w14:paraId="5BF12CDD" w14:textId="77777777" w:rsidR="00000000" w:rsidRDefault="00A03D81">
      <w:pPr>
        <w:pStyle w:val="a0"/>
        <w:rPr>
          <w:rFonts w:hint="cs"/>
          <w:rtl/>
        </w:rPr>
      </w:pPr>
    </w:p>
    <w:p w14:paraId="4E52F3DD" w14:textId="77777777" w:rsidR="00000000" w:rsidRDefault="00A03D81">
      <w:pPr>
        <w:pStyle w:val="a0"/>
        <w:ind w:firstLine="0"/>
        <w:rPr>
          <w:bCs/>
          <w:u w:val="single"/>
        </w:rPr>
      </w:pPr>
      <w:bookmarkStart w:id="624" w:name="ESQ19697"/>
      <w:bookmarkEnd w:id="62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5F6231B6" w14:textId="77777777" w:rsidR="00000000" w:rsidRDefault="00A03D81">
      <w:pPr>
        <w:pStyle w:val="a0"/>
        <w:ind w:firstLine="720"/>
      </w:pPr>
      <w:r>
        <w:rPr>
          <w:rtl/>
        </w:rPr>
        <w:t>ביום ו' בטבת התשס"ד (31 בדצמבר 2003):</w:t>
      </w:r>
    </w:p>
    <w:p w14:paraId="5519F772" w14:textId="77777777" w:rsidR="00000000" w:rsidRDefault="00A03D81">
      <w:pPr>
        <w:pStyle w:val="a0"/>
        <w:rPr>
          <w:rFonts w:hint="cs"/>
          <w:rtl/>
        </w:rPr>
      </w:pPr>
    </w:p>
    <w:p w14:paraId="6036B292" w14:textId="77777777" w:rsidR="00000000" w:rsidRDefault="00A03D81">
      <w:pPr>
        <w:pStyle w:val="a0"/>
        <w:ind w:firstLine="720"/>
      </w:pPr>
      <w:r>
        <w:rPr>
          <w:rFonts w:hint="cs"/>
          <w:rtl/>
        </w:rPr>
        <w:t>נודע לי, כי הופנתה למ</w:t>
      </w:r>
      <w:r>
        <w:rPr>
          <w:rFonts w:hint="cs"/>
          <w:rtl/>
        </w:rPr>
        <w:t xml:space="preserve">שרדך </w:t>
      </w:r>
      <w:r>
        <w:rPr>
          <w:rtl/>
        </w:rPr>
        <w:t>בקשה לקבל מידע באשר לבדיקת תקינות בחברות הגז</w:t>
      </w:r>
      <w:r>
        <w:rPr>
          <w:rFonts w:hint="cs"/>
          <w:rtl/>
        </w:rPr>
        <w:t xml:space="preserve">, </w:t>
      </w:r>
      <w:r>
        <w:rPr>
          <w:rtl/>
        </w:rPr>
        <w:t>אולם הפרטים לא נמסרו.</w:t>
      </w:r>
    </w:p>
    <w:p w14:paraId="2D6D62EE" w14:textId="77777777" w:rsidR="00000000" w:rsidRDefault="00A03D81">
      <w:pPr>
        <w:pStyle w:val="a0"/>
        <w:ind w:firstLine="720"/>
      </w:pPr>
    </w:p>
    <w:p w14:paraId="587920C5" w14:textId="77777777" w:rsidR="00000000" w:rsidRDefault="00A03D81">
      <w:pPr>
        <w:pStyle w:val="a0"/>
        <w:ind w:firstLine="720"/>
      </w:pPr>
      <w:r>
        <w:rPr>
          <w:rFonts w:hint="cs"/>
          <w:rtl/>
        </w:rPr>
        <w:t>רצוני לשאול</w:t>
      </w:r>
      <w:r>
        <w:rPr>
          <w:rtl/>
        </w:rPr>
        <w:t>:</w:t>
      </w:r>
    </w:p>
    <w:p w14:paraId="39EB1D61" w14:textId="77777777" w:rsidR="00000000" w:rsidRDefault="00A03D81">
      <w:pPr>
        <w:pStyle w:val="a0"/>
        <w:ind w:firstLine="720"/>
      </w:pPr>
    </w:p>
    <w:p w14:paraId="0BD2D6BA" w14:textId="77777777" w:rsidR="00000000" w:rsidRDefault="00A03D81">
      <w:pPr>
        <w:pStyle w:val="a0"/>
        <w:ind w:firstLine="720"/>
        <w:rPr>
          <w:rtl/>
        </w:rPr>
      </w:pPr>
      <w:r>
        <w:rPr>
          <w:rFonts w:hint="cs"/>
          <w:rtl/>
        </w:rPr>
        <w:t xml:space="preserve">1. </w:t>
      </w:r>
      <w:r>
        <w:rPr>
          <w:rtl/>
        </w:rPr>
        <w:t>מדוע לא נמסרו הנתונים?</w:t>
      </w:r>
    </w:p>
    <w:p w14:paraId="328451CC" w14:textId="77777777" w:rsidR="00000000" w:rsidRDefault="00A03D81">
      <w:pPr>
        <w:pStyle w:val="a0"/>
        <w:ind w:firstLine="720"/>
        <w:rPr>
          <w:rtl/>
        </w:rPr>
      </w:pPr>
    </w:p>
    <w:p w14:paraId="1942C9BE" w14:textId="77777777" w:rsidR="00000000" w:rsidRDefault="00A03D81">
      <w:pPr>
        <w:pStyle w:val="a0"/>
        <w:ind w:firstLine="720"/>
        <w:rPr>
          <w:rtl/>
        </w:rPr>
      </w:pPr>
      <w:r>
        <w:rPr>
          <w:rFonts w:hint="cs"/>
          <w:rtl/>
        </w:rPr>
        <w:t xml:space="preserve">2. </w:t>
      </w:r>
      <w:r>
        <w:rPr>
          <w:rtl/>
        </w:rPr>
        <w:t>מה</w:t>
      </w:r>
      <w:r>
        <w:rPr>
          <w:rFonts w:hint="cs"/>
          <w:rtl/>
        </w:rPr>
        <w:t xml:space="preserve"> הוא</w:t>
      </w:r>
      <w:r>
        <w:rPr>
          <w:rtl/>
        </w:rPr>
        <w:t xml:space="preserve"> אחוז צרכני </w:t>
      </w:r>
      <w:r>
        <w:rPr>
          <w:rFonts w:hint="cs"/>
          <w:rtl/>
        </w:rPr>
        <w:t>חברות "</w:t>
      </w:r>
      <w:r>
        <w:rPr>
          <w:rtl/>
        </w:rPr>
        <w:t>אמישראגז</w:t>
      </w:r>
      <w:r>
        <w:rPr>
          <w:rFonts w:hint="cs"/>
          <w:rtl/>
        </w:rPr>
        <w:t>"</w:t>
      </w:r>
      <w:r>
        <w:rPr>
          <w:rtl/>
        </w:rPr>
        <w:t xml:space="preserve">, </w:t>
      </w:r>
      <w:r>
        <w:rPr>
          <w:rFonts w:hint="cs"/>
          <w:rtl/>
        </w:rPr>
        <w:t>"</w:t>
      </w:r>
      <w:r>
        <w:rPr>
          <w:rtl/>
        </w:rPr>
        <w:t>סופרגז</w:t>
      </w:r>
      <w:r>
        <w:rPr>
          <w:rFonts w:hint="cs"/>
          <w:rtl/>
        </w:rPr>
        <w:t>"</w:t>
      </w:r>
      <w:r>
        <w:rPr>
          <w:rtl/>
        </w:rPr>
        <w:t xml:space="preserve">, </w:t>
      </w:r>
      <w:r>
        <w:rPr>
          <w:rFonts w:hint="cs"/>
          <w:rtl/>
        </w:rPr>
        <w:t>"</w:t>
      </w:r>
      <w:r>
        <w:rPr>
          <w:rtl/>
        </w:rPr>
        <w:t>פזגז</w:t>
      </w:r>
      <w:r>
        <w:rPr>
          <w:rFonts w:hint="cs"/>
          <w:rtl/>
        </w:rPr>
        <w:t>"</w:t>
      </w:r>
      <w:r>
        <w:rPr>
          <w:rtl/>
        </w:rPr>
        <w:t xml:space="preserve"> ו</w:t>
      </w:r>
      <w:r>
        <w:rPr>
          <w:rFonts w:hint="cs"/>
          <w:rtl/>
        </w:rPr>
        <w:t>"</w:t>
      </w:r>
      <w:r>
        <w:rPr>
          <w:rtl/>
        </w:rPr>
        <w:t>דורגז</w:t>
      </w:r>
      <w:r>
        <w:rPr>
          <w:rFonts w:hint="cs"/>
          <w:rtl/>
        </w:rPr>
        <w:t>"</w:t>
      </w:r>
      <w:r>
        <w:rPr>
          <w:rtl/>
        </w:rPr>
        <w:t>, שבמערכתם נערכה בדיקת תקינות ב</w:t>
      </w:r>
      <w:r>
        <w:rPr>
          <w:rFonts w:hint="cs"/>
          <w:rtl/>
        </w:rPr>
        <w:t>חמש</w:t>
      </w:r>
      <w:r>
        <w:rPr>
          <w:rtl/>
        </w:rPr>
        <w:t xml:space="preserve"> השנים האחרונות?</w:t>
      </w:r>
    </w:p>
    <w:p w14:paraId="32422E34" w14:textId="77777777" w:rsidR="00000000" w:rsidRDefault="00A03D81">
      <w:pPr>
        <w:pStyle w:val="a0"/>
        <w:ind w:firstLine="720"/>
        <w:rPr>
          <w:rtl/>
        </w:rPr>
      </w:pPr>
    </w:p>
    <w:p w14:paraId="2FF352DD" w14:textId="77777777" w:rsidR="00000000" w:rsidRDefault="00A03D81">
      <w:pPr>
        <w:pStyle w:val="a0"/>
        <w:ind w:firstLine="720"/>
        <w:rPr>
          <w:rtl/>
        </w:rPr>
      </w:pPr>
      <w:r>
        <w:rPr>
          <w:rFonts w:hint="cs"/>
          <w:rtl/>
        </w:rPr>
        <w:t>3. כמה</w:t>
      </w:r>
      <w:r>
        <w:rPr>
          <w:rtl/>
        </w:rPr>
        <w:t xml:space="preserve"> בדיקות עשתה כל חבר</w:t>
      </w:r>
      <w:r>
        <w:rPr>
          <w:rtl/>
        </w:rPr>
        <w:t>ה לצרכניה?</w:t>
      </w:r>
    </w:p>
    <w:p w14:paraId="24BEB730" w14:textId="77777777" w:rsidR="00000000" w:rsidRDefault="00A03D81">
      <w:pPr>
        <w:pStyle w:val="a0"/>
        <w:ind w:firstLine="720"/>
        <w:rPr>
          <w:rtl/>
        </w:rPr>
      </w:pPr>
    </w:p>
    <w:p w14:paraId="43866A2E" w14:textId="77777777" w:rsidR="00000000" w:rsidRDefault="00A03D81">
      <w:pPr>
        <w:pStyle w:val="a0"/>
        <w:ind w:firstLine="720"/>
        <w:rPr>
          <w:rFonts w:hint="cs"/>
          <w:rtl/>
        </w:rPr>
      </w:pPr>
      <w:r>
        <w:rPr>
          <w:rFonts w:hint="cs"/>
          <w:rtl/>
        </w:rPr>
        <w:t>4. האם, באחוזים, יש שוויון בבדיקות מערכות הגז הביתיות של צרכני חברות הגז הגדולות והקטנות?</w:t>
      </w:r>
    </w:p>
    <w:p w14:paraId="16A433F7" w14:textId="77777777" w:rsidR="00000000" w:rsidRDefault="00A03D81">
      <w:pPr>
        <w:pStyle w:val="a0"/>
        <w:ind w:firstLine="720"/>
        <w:rPr>
          <w:rtl/>
        </w:rPr>
      </w:pPr>
    </w:p>
    <w:p w14:paraId="346A489F" w14:textId="77777777" w:rsidR="00000000" w:rsidRDefault="00A03D81">
      <w:pPr>
        <w:pStyle w:val="a0"/>
        <w:ind w:firstLine="0"/>
        <w:rPr>
          <w:rFonts w:hint="cs"/>
          <w:rtl/>
        </w:rPr>
      </w:pPr>
      <w:r>
        <w:rPr>
          <w:rFonts w:hint="cs"/>
          <w:b/>
          <w:bCs/>
          <w:u w:val="single"/>
          <w:rtl/>
        </w:rPr>
        <w:t>תשובת  שר התשתיות הלאומיות יוסף פריצקי:</w:t>
      </w:r>
    </w:p>
    <w:p w14:paraId="6C70D6F2" w14:textId="77777777" w:rsidR="00000000" w:rsidRDefault="00A03D81">
      <w:pPr>
        <w:pStyle w:val="a0"/>
        <w:ind w:firstLine="0"/>
        <w:rPr>
          <w:rFonts w:hint="cs"/>
          <w:b/>
          <w:rtl/>
        </w:rPr>
      </w:pPr>
      <w:r>
        <w:rPr>
          <w:rFonts w:hint="cs"/>
          <w:b/>
          <w:rtl/>
        </w:rPr>
        <w:t>(לא נקראה, נמסרה לפרוטוקול)</w:t>
      </w:r>
    </w:p>
    <w:p w14:paraId="3FF3044A" w14:textId="77777777" w:rsidR="00000000" w:rsidRDefault="00A03D81">
      <w:pPr>
        <w:pStyle w:val="a0"/>
        <w:rPr>
          <w:rFonts w:hint="cs"/>
          <w:rtl/>
        </w:rPr>
      </w:pPr>
    </w:p>
    <w:p w14:paraId="68F866D1" w14:textId="77777777" w:rsidR="00000000" w:rsidRDefault="00A03D81">
      <w:pPr>
        <w:pStyle w:val="a0"/>
        <w:rPr>
          <w:rFonts w:hint="cs"/>
          <w:rtl/>
        </w:rPr>
      </w:pPr>
      <w:r>
        <w:rPr>
          <w:rFonts w:hint="cs"/>
          <w:rtl/>
        </w:rPr>
        <w:t>משרד התשתיות הלאומיות מבצע אכיפה מדגמית על חברות הגז. על מנת להשלים את הנתונים הקיימ</w:t>
      </w:r>
      <w:r>
        <w:rPr>
          <w:rFonts w:hint="cs"/>
          <w:rtl/>
        </w:rPr>
        <w:t>ים במשרדנו, פנינו לא אחת לכלל חברות הגז בבקשה למסור לנו את הנתונים על אודות ביצוע בדיקות תקניות,  וזאת אף שעל-פי רוב, מסירת נתונים אלה הינה תנאי מתנאי הרשיון. לצערנו, קיבלנו התייחסות רק מחברות גז בודדות, רובן גדולות. חברות הגז הקטנות לא מסרו לנו נתונים. לפ</w:t>
      </w:r>
      <w:r>
        <w:rPr>
          <w:rFonts w:hint="cs"/>
          <w:rtl/>
        </w:rPr>
        <w:t>יכך, אין אפשרות להשוות את ביצוע בדיקות התקניות בחברות הגז הגדולות לביצוע  הבדיקות בחברות הקטנות.</w:t>
      </w:r>
    </w:p>
    <w:p w14:paraId="1C8D5B43" w14:textId="77777777" w:rsidR="00000000" w:rsidRDefault="00A03D81">
      <w:pPr>
        <w:pStyle w:val="a0"/>
        <w:rPr>
          <w:rFonts w:hint="cs"/>
          <w:rtl/>
        </w:rPr>
      </w:pPr>
    </w:p>
    <w:p w14:paraId="75F2CC10" w14:textId="77777777" w:rsidR="00000000" w:rsidRDefault="00A03D81">
      <w:pPr>
        <w:pStyle w:val="a0"/>
        <w:rPr>
          <w:rFonts w:hint="cs"/>
          <w:rtl/>
        </w:rPr>
      </w:pPr>
      <w:r>
        <w:rPr>
          <w:rFonts w:hint="cs"/>
          <w:rtl/>
        </w:rPr>
        <w:t>תקנות בעניין רישוי ספקי גז שהוגשו לוועדת הכלכלה של הכנסת, ואשר נמצאות בשלבי דיון, מחייבות את ספקי הגז להעביר למשרד התשתיות הלאומיות מידע בדבר ביצוע בדיקות תקנ</w:t>
      </w:r>
      <w:r>
        <w:rPr>
          <w:rFonts w:hint="cs"/>
          <w:rtl/>
        </w:rPr>
        <w:t xml:space="preserve">יות. כשתהיה קיימת הוראה מפורשת בתקנות המחייבת את ספקי הגז לפעול לפיה ולהעביר למשרד התשתיות הלאומיות נתונים, סביר להניח כי הדבר ישפר בהרבה את הפיקוח על חברות הגז וכן את בטיחות צרכני הגז. </w:t>
      </w:r>
    </w:p>
    <w:p w14:paraId="7E8B80E3" w14:textId="77777777" w:rsidR="00000000" w:rsidRDefault="00A03D81">
      <w:pPr>
        <w:pStyle w:val="a0"/>
        <w:rPr>
          <w:rFonts w:hint="cs"/>
          <w:rtl/>
        </w:rPr>
      </w:pPr>
    </w:p>
    <w:p w14:paraId="48DC8711" w14:textId="77777777" w:rsidR="00000000" w:rsidRDefault="00A03D81">
      <w:pPr>
        <w:pStyle w:val="a0"/>
        <w:rPr>
          <w:rFonts w:hint="cs"/>
          <w:rtl/>
        </w:rPr>
      </w:pPr>
      <w:r>
        <w:rPr>
          <w:rFonts w:hint="cs"/>
          <w:rtl/>
        </w:rPr>
        <w:t xml:space="preserve">כמו כן, נבחנת  האפשרות לקבוע שמשרד התשתיות הלאומיות יהיה רשאי להטיל </w:t>
      </w:r>
      <w:r>
        <w:rPr>
          <w:rFonts w:hint="cs"/>
          <w:rtl/>
        </w:rPr>
        <w:t>קנסות מינהליים על ספקי גז אשר לא יעבירו  למשרד את הנתונים, בניגוד לאמור בתקנות.</w:t>
      </w:r>
    </w:p>
    <w:p w14:paraId="4F3661BB" w14:textId="77777777" w:rsidR="00000000" w:rsidRDefault="00A03D81">
      <w:pPr>
        <w:pStyle w:val="a0"/>
        <w:rPr>
          <w:rFonts w:hint="cs"/>
          <w:rtl/>
        </w:rPr>
      </w:pPr>
    </w:p>
    <w:p w14:paraId="74501281" w14:textId="77777777" w:rsidR="00000000" w:rsidRDefault="00A03D81">
      <w:pPr>
        <w:pStyle w:val="a1"/>
        <w:jc w:val="center"/>
        <w:rPr>
          <w:rtl/>
        </w:rPr>
      </w:pPr>
      <w:bookmarkStart w:id="625" w:name="CQ19699FI0019699T17_02_2004_00_09_03"/>
      <w:bookmarkStart w:id="626" w:name="_Toc79902483"/>
      <w:bookmarkEnd w:id="625"/>
      <w:r>
        <w:rPr>
          <w:rtl/>
        </w:rPr>
        <w:t>992. חלוקת צרכני גז לפי חברות</w:t>
      </w:r>
      <w:bookmarkEnd w:id="626"/>
    </w:p>
    <w:p w14:paraId="3EE2DB52" w14:textId="77777777" w:rsidR="00000000" w:rsidRDefault="00A03D81">
      <w:pPr>
        <w:pStyle w:val="a0"/>
        <w:rPr>
          <w:rFonts w:hint="cs"/>
          <w:rtl/>
        </w:rPr>
      </w:pPr>
    </w:p>
    <w:p w14:paraId="2004A764" w14:textId="77777777" w:rsidR="00000000" w:rsidRDefault="00A03D81">
      <w:pPr>
        <w:pStyle w:val="a0"/>
        <w:ind w:firstLine="0"/>
        <w:rPr>
          <w:bCs/>
          <w:u w:val="single"/>
        </w:rPr>
      </w:pPr>
      <w:bookmarkStart w:id="627" w:name="ESQ19699"/>
      <w:bookmarkEnd w:id="62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6D966F8E" w14:textId="77777777" w:rsidR="00000000" w:rsidRDefault="00A03D81">
      <w:pPr>
        <w:pStyle w:val="a0"/>
        <w:ind w:firstLine="720"/>
      </w:pPr>
      <w:r>
        <w:rPr>
          <w:rtl/>
        </w:rPr>
        <w:t>ביום ו' בטבת התשס"ד (31 בדצמבר 2003):</w:t>
      </w:r>
    </w:p>
    <w:p w14:paraId="3F429EAF" w14:textId="77777777" w:rsidR="00000000" w:rsidRDefault="00A03D81">
      <w:pPr>
        <w:pStyle w:val="a0"/>
        <w:rPr>
          <w:rFonts w:hint="cs"/>
          <w:rtl/>
        </w:rPr>
      </w:pPr>
    </w:p>
    <w:p w14:paraId="79CE8267" w14:textId="77777777" w:rsidR="00000000" w:rsidRDefault="00A03D81">
      <w:pPr>
        <w:pStyle w:val="a0"/>
      </w:pPr>
      <w:r>
        <w:rPr>
          <w:rFonts w:hint="cs"/>
          <w:rtl/>
        </w:rPr>
        <w:t>רצוני לשאול</w:t>
      </w:r>
      <w:r>
        <w:rPr>
          <w:rtl/>
        </w:rPr>
        <w:t>:</w:t>
      </w:r>
    </w:p>
    <w:p w14:paraId="026D99AA" w14:textId="77777777" w:rsidR="00000000" w:rsidRDefault="00A03D81">
      <w:pPr>
        <w:pStyle w:val="a0"/>
      </w:pPr>
    </w:p>
    <w:p w14:paraId="41ACC621" w14:textId="77777777" w:rsidR="00000000" w:rsidRDefault="00A03D81">
      <w:pPr>
        <w:pStyle w:val="a0"/>
        <w:rPr>
          <w:rtl/>
        </w:rPr>
      </w:pPr>
      <w:r>
        <w:rPr>
          <w:rFonts w:hint="cs"/>
          <w:rtl/>
        </w:rPr>
        <w:t xml:space="preserve">1. </w:t>
      </w:r>
      <w:r>
        <w:rPr>
          <w:rtl/>
        </w:rPr>
        <w:t>כמה חברות גז יש בישראל כיום?</w:t>
      </w:r>
    </w:p>
    <w:p w14:paraId="1C39C2C0" w14:textId="77777777" w:rsidR="00000000" w:rsidRDefault="00A03D81">
      <w:pPr>
        <w:pStyle w:val="a0"/>
        <w:rPr>
          <w:rtl/>
        </w:rPr>
      </w:pPr>
    </w:p>
    <w:p w14:paraId="6EF0F34C" w14:textId="77777777" w:rsidR="00000000" w:rsidRDefault="00A03D81">
      <w:pPr>
        <w:pStyle w:val="a0"/>
        <w:rPr>
          <w:rtl/>
        </w:rPr>
      </w:pPr>
      <w:r>
        <w:rPr>
          <w:rFonts w:hint="cs"/>
          <w:rtl/>
        </w:rPr>
        <w:t xml:space="preserve">2. </w:t>
      </w:r>
      <w:r>
        <w:rPr>
          <w:rtl/>
        </w:rPr>
        <w:t>כמה צרכנ</w:t>
      </w:r>
      <w:r>
        <w:rPr>
          <w:rtl/>
        </w:rPr>
        <w:t>ים יש לכל חברה</w:t>
      </w:r>
      <w:r>
        <w:rPr>
          <w:rFonts w:hint="cs"/>
          <w:rtl/>
        </w:rPr>
        <w:t xml:space="preserve"> כיום</w:t>
      </w:r>
      <w:r>
        <w:rPr>
          <w:rtl/>
        </w:rPr>
        <w:t>?</w:t>
      </w:r>
    </w:p>
    <w:p w14:paraId="2CB2A99D" w14:textId="77777777" w:rsidR="00000000" w:rsidRDefault="00A03D81">
      <w:pPr>
        <w:pStyle w:val="a0"/>
        <w:rPr>
          <w:rtl/>
        </w:rPr>
      </w:pPr>
    </w:p>
    <w:p w14:paraId="5D21C161" w14:textId="77777777" w:rsidR="00000000" w:rsidRDefault="00A03D81">
      <w:pPr>
        <w:pStyle w:val="a0"/>
        <w:rPr>
          <w:rFonts w:hint="cs"/>
          <w:rtl/>
        </w:rPr>
      </w:pPr>
      <w:r>
        <w:rPr>
          <w:rFonts w:hint="cs"/>
          <w:rtl/>
        </w:rPr>
        <w:t xml:space="preserve">3. </w:t>
      </w:r>
      <w:r>
        <w:rPr>
          <w:rtl/>
        </w:rPr>
        <w:t>כמה עברו מהחברות הוותיקות לחברות החדשות מאז פתיחת השוק</w:t>
      </w:r>
      <w:r>
        <w:rPr>
          <w:rFonts w:hint="cs"/>
          <w:rtl/>
        </w:rPr>
        <w:t>?</w:t>
      </w:r>
      <w:r>
        <w:rPr>
          <w:rtl/>
        </w:rPr>
        <w:t xml:space="preserve"> </w:t>
      </w:r>
    </w:p>
    <w:p w14:paraId="73047BCE" w14:textId="77777777" w:rsidR="00000000" w:rsidRDefault="00A03D81">
      <w:pPr>
        <w:pStyle w:val="a0"/>
        <w:rPr>
          <w:rFonts w:hint="cs"/>
          <w:rtl/>
        </w:rPr>
      </w:pPr>
    </w:p>
    <w:p w14:paraId="0E0E7850" w14:textId="77777777" w:rsidR="00000000" w:rsidRDefault="00A03D81">
      <w:pPr>
        <w:pStyle w:val="a0"/>
        <w:rPr>
          <w:rFonts w:hint="cs"/>
          <w:rtl/>
        </w:rPr>
      </w:pPr>
      <w:r>
        <w:rPr>
          <w:rFonts w:hint="cs"/>
          <w:rtl/>
        </w:rPr>
        <w:t xml:space="preserve">4. </w:t>
      </w:r>
      <w:r>
        <w:rPr>
          <w:rtl/>
        </w:rPr>
        <w:t xml:space="preserve">האם הוזל </w:t>
      </w:r>
      <w:r>
        <w:rPr>
          <w:rFonts w:hint="cs"/>
          <w:rtl/>
        </w:rPr>
        <w:t>הגז</w:t>
      </w:r>
      <w:r>
        <w:rPr>
          <w:rtl/>
        </w:rPr>
        <w:t xml:space="preserve"> בעקבות כניסת החברות הקטנות</w:t>
      </w:r>
      <w:r>
        <w:rPr>
          <w:rFonts w:hint="cs"/>
          <w:rtl/>
        </w:rPr>
        <w:t>?</w:t>
      </w:r>
    </w:p>
    <w:p w14:paraId="5C2A4CE2" w14:textId="77777777" w:rsidR="00000000" w:rsidRDefault="00A03D81">
      <w:pPr>
        <w:pStyle w:val="a0"/>
        <w:rPr>
          <w:rtl/>
        </w:rPr>
      </w:pPr>
    </w:p>
    <w:p w14:paraId="5DD4604D" w14:textId="77777777" w:rsidR="00000000" w:rsidRDefault="00A03D81">
      <w:pPr>
        <w:pStyle w:val="a0"/>
        <w:rPr>
          <w:rtl/>
        </w:rPr>
      </w:pPr>
      <w:r>
        <w:rPr>
          <w:rFonts w:hint="cs"/>
          <w:rtl/>
        </w:rPr>
        <w:t xml:space="preserve">5. </w:t>
      </w:r>
      <w:r>
        <w:rPr>
          <w:rtl/>
        </w:rPr>
        <w:t>האם אנשי משרדך פועלים לצמצום מספר החברות?</w:t>
      </w:r>
    </w:p>
    <w:p w14:paraId="377F60E2" w14:textId="77777777" w:rsidR="00000000" w:rsidRDefault="00A03D81">
      <w:pPr>
        <w:pStyle w:val="a0"/>
        <w:rPr>
          <w:rtl/>
        </w:rPr>
      </w:pPr>
    </w:p>
    <w:p w14:paraId="2CB4A20F" w14:textId="77777777" w:rsidR="00000000" w:rsidRDefault="00A03D81">
      <w:pPr>
        <w:pStyle w:val="a0"/>
        <w:ind w:firstLine="0"/>
        <w:rPr>
          <w:rFonts w:hint="cs"/>
          <w:b/>
          <w:bCs/>
          <w:u w:val="single"/>
          <w:rtl/>
        </w:rPr>
      </w:pPr>
      <w:r>
        <w:rPr>
          <w:rFonts w:hint="cs"/>
          <w:b/>
          <w:bCs/>
          <w:u w:val="single"/>
          <w:rtl/>
        </w:rPr>
        <w:t>תשובת  שר התשתיות  הלאומיות יוסף פריצקי:</w:t>
      </w:r>
    </w:p>
    <w:p w14:paraId="28B9D8C4" w14:textId="77777777" w:rsidR="00000000" w:rsidRDefault="00A03D81">
      <w:pPr>
        <w:pStyle w:val="a0"/>
        <w:ind w:firstLine="0"/>
        <w:rPr>
          <w:rFonts w:hint="cs"/>
          <w:rtl/>
        </w:rPr>
      </w:pPr>
      <w:r>
        <w:rPr>
          <w:rFonts w:hint="cs"/>
          <w:rtl/>
        </w:rPr>
        <w:t>(לא נקראה, נמסרה לפרוטוקול)</w:t>
      </w:r>
    </w:p>
    <w:p w14:paraId="7CBD9D55" w14:textId="77777777" w:rsidR="00000000" w:rsidRDefault="00A03D81">
      <w:pPr>
        <w:pStyle w:val="a0"/>
        <w:rPr>
          <w:rFonts w:hint="cs"/>
          <w:rtl/>
        </w:rPr>
      </w:pPr>
    </w:p>
    <w:p w14:paraId="1149C6AF" w14:textId="77777777" w:rsidR="00000000" w:rsidRDefault="00A03D81">
      <w:pPr>
        <w:pStyle w:val="a0"/>
        <w:rPr>
          <w:rFonts w:hint="cs"/>
          <w:rtl/>
        </w:rPr>
      </w:pPr>
      <w:r>
        <w:rPr>
          <w:rFonts w:hint="cs"/>
          <w:rtl/>
        </w:rPr>
        <w:t>1. כיום יש ב</w:t>
      </w:r>
      <w:r>
        <w:rPr>
          <w:rFonts w:hint="cs"/>
          <w:rtl/>
        </w:rPr>
        <w:t>ישראל 26 חברות גז בעלות רישוי.</w:t>
      </w:r>
    </w:p>
    <w:p w14:paraId="5657E457" w14:textId="77777777" w:rsidR="00000000" w:rsidRDefault="00A03D81">
      <w:pPr>
        <w:pStyle w:val="a0"/>
        <w:rPr>
          <w:rFonts w:hint="cs"/>
          <w:rtl/>
        </w:rPr>
      </w:pPr>
    </w:p>
    <w:p w14:paraId="04DFC35D" w14:textId="77777777" w:rsidR="00000000" w:rsidRDefault="00A03D81">
      <w:pPr>
        <w:pStyle w:val="a0"/>
        <w:rPr>
          <w:rFonts w:hint="cs"/>
          <w:rtl/>
        </w:rPr>
      </w:pPr>
      <w:r>
        <w:rPr>
          <w:rFonts w:hint="cs"/>
          <w:rtl/>
        </w:rPr>
        <w:t>2-3. חברות הגז נדרשות למסור נתונים על אודות ביצוע בדיקות תקניות, אולם אין דרישה למסור את כמות הצרכנים, היות שמדובר בנתונים המהווים סוד מסחרי. לפיכך, הנתונים אינם נמצאים בידי משרד התשתיות.</w:t>
      </w:r>
    </w:p>
    <w:p w14:paraId="17566D87" w14:textId="77777777" w:rsidR="00000000" w:rsidRDefault="00A03D81">
      <w:pPr>
        <w:pStyle w:val="a0"/>
        <w:rPr>
          <w:rFonts w:hint="cs"/>
          <w:rtl/>
        </w:rPr>
      </w:pPr>
    </w:p>
    <w:p w14:paraId="69B483FF" w14:textId="77777777" w:rsidR="00000000" w:rsidRDefault="00A03D81">
      <w:pPr>
        <w:pStyle w:val="a0"/>
        <w:rPr>
          <w:rFonts w:hint="cs"/>
          <w:rtl/>
        </w:rPr>
      </w:pPr>
      <w:r>
        <w:rPr>
          <w:rFonts w:hint="cs"/>
          <w:rtl/>
        </w:rPr>
        <w:t>4. הגפ"מ אינו מוצר בר-פיקוח בכל הקש</w:t>
      </w:r>
      <w:r>
        <w:rPr>
          <w:rFonts w:hint="cs"/>
          <w:rtl/>
        </w:rPr>
        <w:t>ור למחירו. לפיכך, מחירו אינו אחיד והוא יכול להשתנות על-פי החלטת החברה. לא ניתן לשמור נתונים מדויקים על מחירי הגפ"מ בכל חברה וחברה.</w:t>
      </w:r>
    </w:p>
    <w:p w14:paraId="4D38B111" w14:textId="77777777" w:rsidR="00000000" w:rsidRDefault="00A03D81">
      <w:pPr>
        <w:pStyle w:val="a0"/>
        <w:rPr>
          <w:rFonts w:hint="cs"/>
          <w:rtl/>
        </w:rPr>
      </w:pPr>
    </w:p>
    <w:p w14:paraId="12EDB471" w14:textId="77777777" w:rsidR="00000000" w:rsidRDefault="00A03D81">
      <w:pPr>
        <w:pStyle w:val="a0"/>
        <w:rPr>
          <w:rFonts w:hint="cs"/>
          <w:rtl/>
        </w:rPr>
      </w:pPr>
      <w:r>
        <w:rPr>
          <w:rFonts w:hint="cs"/>
          <w:rtl/>
        </w:rPr>
        <w:t xml:space="preserve">5.  נשאלתי בעניין זה על-ידי חבר הכנסת יאיר פרץ. תשובתי היתה, והינה כיום, כי אנשי אינם פועלים לצמצום מספר החברות. אנו פועלים </w:t>
      </w:r>
      <w:r>
        <w:rPr>
          <w:rFonts w:hint="cs"/>
          <w:rtl/>
        </w:rPr>
        <w:t>על מנת להגביר את האכיפה בענף הגפ"מ, ואין שום כוונה לצמצם את מספר חברות הגז שפועלות כחוק.</w:t>
      </w:r>
    </w:p>
    <w:p w14:paraId="44300FAB" w14:textId="77777777" w:rsidR="00000000" w:rsidRDefault="00A03D81">
      <w:pPr>
        <w:pStyle w:val="a0"/>
        <w:rPr>
          <w:rFonts w:hint="cs"/>
          <w:rtl/>
        </w:rPr>
      </w:pPr>
    </w:p>
    <w:p w14:paraId="02D5EAF1" w14:textId="77777777" w:rsidR="00000000" w:rsidRDefault="00A03D81">
      <w:pPr>
        <w:pStyle w:val="a0"/>
        <w:rPr>
          <w:rFonts w:hint="cs"/>
          <w:rtl/>
        </w:rPr>
      </w:pPr>
      <w:bookmarkStart w:id="628" w:name="FS000000520T16_02_2004_23_52_49C"/>
      <w:bookmarkEnd w:id="628"/>
    </w:p>
    <w:p w14:paraId="63A2CE87" w14:textId="77777777" w:rsidR="00000000" w:rsidRDefault="00A03D81">
      <w:pPr>
        <w:pStyle w:val="af1"/>
        <w:rPr>
          <w:rFonts w:hint="cs"/>
          <w:rtl/>
        </w:rPr>
      </w:pPr>
      <w:r>
        <w:rPr>
          <w:rtl/>
        </w:rPr>
        <w:t>היו"ר</w:t>
      </w:r>
      <w:r>
        <w:rPr>
          <w:rFonts w:hint="cs"/>
          <w:rtl/>
        </w:rPr>
        <w:t xml:space="preserve"> משה כחלון:</w:t>
      </w:r>
    </w:p>
    <w:p w14:paraId="77DA0CF9" w14:textId="77777777" w:rsidR="00000000" w:rsidRDefault="00A03D81">
      <w:pPr>
        <w:pStyle w:val="a0"/>
        <w:rPr>
          <w:rtl/>
        </w:rPr>
      </w:pPr>
    </w:p>
    <w:p w14:paraId="0330ADF0" w14:textId="77777777" w:rsidR="00000000" w:rsidRDefault="00A03D81">
      <w:pPr>
        <w:pStyle w:val="a0"/>
        <w:rPr>
          <w:rFonts w:hint="cs"/>
          <w:rtl/>
        </w:rPr>
      </w:pPr>
      <w:r>
        <w:rPr>
          <w:rFonts w:hint="cs"/>
          <w:rtl/>
        </w:rPr>
        <w:t>תם סדר-היום. הישיבה הבאה - בעזרת השם מחר, יום שלישי, כ"ה בשבט, 17 בפברואר,  בשעה 16:00. ישיבת הכנסת נעולה. תודה רבה.</w:t>
      </w:r>
    </w:p>
    <w:p w14:paraId="7D8D7EDD" w14:textId="77777777" w:rsidR="00000000" w:rsidRDefault="00A03D81">
      <w:pPr>
        <w:pStyle w:val="a0"/>
        <w:rPr>
          <w:rFonts w:hint="cs"/>
          <w:rtl/>
        </w:rPr>
      </w:pPr>
    </w:p>
    <w:p w14:paraId="3848EAB6" w14:textId="77777777" w:rsidR="00000000" w:rsidRDefault="00A03D81">
      <w:pPr>
        <w:pStyle w:val="a0"/>
        <w:rPr>
          <w:rFonts w:hint="cs"/>
          <w:rtl/>
        </w:rPr>
      </w:pPr>
      <w:r>
        <w:rPr>
          <w:rFonts w:hint="cs"/>
          <w:rtl/>
        </w:rPr>
        <w:t xml:space="preserve"> </w:t>
      </w:r>
    </w:p>
    <w:p w14:paraId="60610D6D" w14:textId="77777777" w:rsidR="00000000" w:rsidRDefault="00A03D81">
      <w:pPr>
        <w:pStyle w:val="a0"/>
        <w:jc w:val="center"/>
        <w:rPr>
          <w:rFonts w:hint="cs"/>
          <w:rtl/>
        </w:rPr>
      </w:pPr>
      <w:r>
        <w:rPr>
          <w:rFonts w:hint="cs"/>
          <w:rtl/>
        </w:rPr>
        <w:t>הישיבה ננעלה בשעה 23:36.</w:t>
      </w:r>
    </w:p>
    <w:p w14:paraId="064CE91D" w14:textId="77777777" w:rsidR="00000000" w:rsidRDefault="00A03D8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9BEDA" w14:textId="77777777" w:rsidR="00000000" w:rsidRDefault="00A03D81">
      <w:r>
        <w:separator/>
      </w:r>
    </w:p>
  </w:endnote>
  <w:endnote w:type="continuationSeparator" w:id="0">
    <w:p w14:paraId="6586E2E6" w14:textId="77777777" w:rsidR="00000000" w:rsidRDefault="00A0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883A4" w14:textId="77777777" w:rsidR="00000000" w:rsidRDefault="00A03D81">
    <w:pPr>
      <w:pStyle w:val="Footer"/>
      <w:bidi/>
    </w:pPr>
    <w:r>
      <w:rPr>
        <w:rtl/>
      </w:rPr>
      <w:t>ע</w:t>
    </w:r>
    <w:r>
      <w:rPr>
        <w:rtl/>
      </w:rPr>
      <w:t xml:space="preserve">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7C132" w14:textId="77777777" w:rsidR="00000000" w:rsidRDefault="00A03D81">
      <w:r>
        <w:separator/>
      </w:r>
    </w:p>
  </w:footnote>
  <w:footnote w:type="continuationSeparator" w:id="0">
    <w:p w14:paraId="7D44179C" w14:textId="77777777" w:rsidR="00000000" w:rsidRDefault="00A03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2475_1-47.doc"/>
    <w:docVar w:name="Position" w:val="Merged1-47"/>
    <w:docVar w:name="Queue" w:val="1-47"/>
    <w:docVar w:name="SaveYN" w:val="N"/>
    <w:docVar w:name="Session" w:val="22475"/>
    <w:docVar w:name="SessionDate" w:val="16/02/04"/>
    <w:docVar w:name="SpeakersNum" w:val="0"/>
    <w:docVar w:name="StartMode" w:val="4"/>
  </w:docVars>
  <w:rsids>
    <w:rsidRoot w:val="00A03D81"/>
    <w:rsid w:val="00A03D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80644F"/>
  <w15:chartTrackingRefBased/>
  <w15:docId w15:val="{5AC2CFB2-76EB-47D1-B181-228DFA0B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44475</Words>
  <Characters>253508</Characters>
  <Application>Microsoft Office Word</Application>
  <DocSecurity>0</DocSecurity>
  <Lines>2112</Lines>
  <Paragraphs>594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297389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107 מתאריך 16/02/2004</dc:title>
  <dc:subject/>
  <dc:creator>knesset</dc:creator>
  <cp:keywords/>
  <dc:description/>
  <cp:lastModifiedBy>vladimir</cp:lastModifiedBy>
  <cp:revision>2</cp:revision>
  <cp:lastPrinted>2004-08-10T08:58:00Z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01157604</vt:lpwstr>
  </property>
  <property fmtid="{D5CDD505-2E9C-101B-9397-08002B2CF9AE}" pid="4" name="SDDocDate">
    <vt:lpwstr>2005-07-17T12:11:58Z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107.000000000000</vt:lpwstr>
  </property>
  <property fmtid="{D5CDD505-2E9C-101B-9397-08002B2CF9AE}" pid="8" name="SDAuthor">
    <vt:lpwstr>דבורה אביבי</vt:lpwstr>
  </property>
  <property fmtid="{D5CDD505-2E9C-101B-9397-08002B2CF9AE}" pid="9" name="TaarichYeshiva">
    <vt:lpwstr>2004-02-16T02:00:00Z</vt:lpwstr>
  </property>
</Properties>
</file>